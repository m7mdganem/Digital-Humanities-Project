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201F3" w14:textId="77777777" w:rsidR="00FD6D8A" w:rsidRPr="00FD6D8A" w:rsidRDefault="00FD6D8A" w:rsidP="00FD6D8A">
      <w:pPr>
        <w:pStyle w:val="Heading5"/>
        <w:jc w:val="left"/>
        <w:rPr>
          <w:b/>
          <w:bCs/>
          <w:rtl/>
        </w:rPr>
      </w:pPr>
      <w:r w:rsidRPr="00FD6D8A">
        <w:rPr>
          <w:b/>
          <w:bCs/>
          <w:rtl/>
        </w:rPr>
        <w:t xml:space="preserve">הכנסת </w:t>
      </w:r>
      <w:r w:rsidRPr="00FD6D8A">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FD6D8A">
        <w:rPr>
          <w:b/>
          <w:bCs/>
          <w:rtl/>
        </w:rPr>
        <w:tab/>
        <w:t>נוסח לא מתוקן</w:t>
      </w:r>
    </w:p>
    <w:p w14:paraId="5FA19A12" w14:textId="77777777" w:rsidR="00FD6D8A" w:rsidRPr="00FD6D8A" w:rsidRDefault="00FD6D8A" w:rsidP="00FD6D8A">
      <w:pPr>
        <w:bidi/>
        <w:rPr>
          <w:rFonts w:cs="David"/>
          <w:b/>
          <w:bCs/>
          <w:rtl/>
        </w:rPr>
      </w:pPr>
      <w:r w:rsidRPr="00FD6D8A">
        <w:rPr>
          <w:rFonts w:cs="David"/>
          <w:b/>
          <w:bCs/>
          <w:rtl/>
        </w:rPr>
        <w:t xml:space="preserve">מושב </w:t>
      </w:r>
      <w:r w:rsidRPr="00FD6D8A">
        <w:rPr>
          <w:rFonts w:cs="David" w:hint="cs"/>
          <w:b/>
          <w:bCs/>
          <w:rtl/>
        </w:rPr>
        <w:t>ראשון</w:t>
      </w:r>
    </w:p>
    <w:p w14:paraId="55A099BA" w14:textId="77777777" w:rsidR="00FD6D8A" w:rsidRPr="00FD6D8A" w:rsidRDefault="00FD6D8A" w:rsidP="00FD6D8A">
      <w:pPr>
        <w:bidi/>
        <w:jc w:val="center"/>
        <w:rPr>
          <w:rFonts w:cs="David" w:hint="cs"/>
          <w:b/>
          <w:bCs/>
          <w:rtl/>
        </w:rPr>
      </w:pPr>
    </w:p>
    <w:p w14:paraId="0D3651B6" w14:textId="77777777" w:rsidR="00FD6D8A" w:rsidRPr="00FD6D8A" w:rsidRDefault="00FD6D8A" w:rsidP="00FD6D8A">
      <w:pPr>
        <w:bidi/>
        <w:jc w:val="center"/>
        <w:rPr>
          <w:rFonts w:cs="David" w:hint="cs"/>
          <w:b/>
          <w:bCs/>
          <w:rtl/>
        </w:rPr>
      </w:pPr>
      <w:r w:rsidRPr="00FD6D8A">
        <w:rPr>
          <w:rFonts w:cs="David"/>
          <w:b/>
          <w:bCs/>
          <w:rtl/>
        </w:rPr>
        <w:t>פרוטוקול מס'</w:t>
      </w:r>
      <w:r w:rsidRPr="00FD6D8A">
        <w:rPr>
          <w:rFonts w:cs="David" w:hint="cs"/>
          <w:b/>
          <w:bCs/>
          <w:rtl/>
        </w:rPr>
        <w:t xml:space="preserve"> 20</w:t>
      </w:r>
    </w:p>
    <w:p w14:paraId="77E95E1F" w14:textId="77777777" w:rsidR="00FD6D8A" w:rsidRPr="00FD6D8A" w:rsidRDefault="00FD6D8A" w:rsidP="00FD6D8A">
      <w:pPr>
        <w:bidi/>
        <w:jc w:val="center"/>
        <w:rPr>
          <w:rFonts w:cs="David" w:hint="cs"/>
          <w:b/>
          <w:bCs/>
          <w:rtl/>
        </w:rPr>
      </w:pPr>
      <w:r w:rsidRPr="00FD6D8A">
        <w:rPr>
          <w:rFonts w:cs="David" w:hint="cs"/>
          <w:b/>
          <w:bCs/>
          <w:rtl/>
        </w:rPr>
        <w:t>מישיבת ועדת הכנסת</w:t>
      </w:r>
    </w:p>
    <w:p w14:paraId="4ECCD581" w14:textId="77777777" w:rsidR="00FD6D8A" w:rsidRPr="00FD6D8A" w:rsidRDefault="00FD6D8A" w:rsidP="00FD6D8A">
      <w:pPr>
        <w:bidi/>
        <w:jc w:val="center"/>
        <w:rPr>
          <w:rFonts w:cs="David" w:hint="cs"/>
          <w:b/>
          <w:bCs/>
          <w:u w:val="single"/>
          <w:rtl/>
        </w:rPr>
      </w:pPr>
      <w:r w:rsidRPr="00FD6D8A">
        <w:rPr>
          <w:rFonts w:cs="David" w:hint="cs"/>
          <w:b/>
          <w:bCs/>
          <w:u w:val="single"/>
          <w:rtl/>
        </w:rPr>
        <w:t xml:space="preserve">שהתקיימה ביום שני, ז' בתמוז התשס"ו </w:t>
      </w:r>
      <w:r w:rsidRPr="00FD6D8A">
        <w:rPr>
          <w:rFonts w:cs="David"/>
          <w:b/>
          <w:bCs/>
          <w:u w:val="single"/>
          <w:rtl/>
        </w:rPr>
        <w:t>–</w:t>
      </w:r>
      <w:r w:rsidRPr="00FD6D8A">
        <w:rPr>
          <w:rFonts w:cs="David" w:hint="cs"/>
          <w:b/>
          <w:bCs/>
          <w:u w:val="single"/>
          <w:rtl/>
        </w:rPr>
        <w:t xml:space="preserve"> 3 ביולי 2006 </w:t>
      </w:r>
      <w:r w:rsidRPr="00FD6D8A">
        <w:rPr>
          <w:rFonts w:cs="David"/>
          <w:b/>
          <w:bCs/>
          <w:u w:val="single"/>
          <w:rtl/>
        </w:rPr>
        <w:t>–</w:t>
      </w:r>
      <w:r w:rsidRPr="00FD6D8A">
        <w:rPr>
          <w:rFonts w:cs="David" w:hint="cs"/>
          <w:b/>
          <w:bCs/>
          <w:u w:val="single"/>
          <w:rtl/>
        </w:rPr>
        <w:t xml:space="preserve"> בשעה 10:00</w:t>
      </w:r>
    </w:p>
    <w:p w14:paraId="232794A6" w14:textId="77777777" w:rsidR="00FD6D8A" w:rsidRPr="00FD6D8A" w:rsidRDefault="00FD6D8A" w:rsidP="00FD6D8A">
      <w:pPr>
        <w:tabs>
          <w:tab w:val="left" w:pos="1221"/>
        </w:tabs>
        <w:bidi/>
        <w:rPr>
          <w:rFonts w:cs="David" w:hint="cs"/>
          <w:b/>
          <w:bCs/>
          <w:u w:val="single"/>
          <w:rtl/>
        </w:rPr>
      </w:pPr>
    </w:p>
    <w:p w14:paraId="407E7587" w14:textId="77777777" w:rsidR="00FD6D8A" w:rsidRPr="00FD6D8A" w:rsidRDefault="00FD6D8A" w:rsidP="00FD6D8A">
      <w:pPr>
        <w:tabs>
          <w:tab w:val="left" w:pos="1221"/>
        </w:tabs>
        <w:bidi/>
        <w:rPr>
          <w:rFonts w:cs="David" w:hint="cs"/>
          <w:b/>
          <w:bCs/>
          <w:u w:val="single"/>
          <w:rtl/>
        </w:rPr>
      </w:pPr>
    </w:p>
    <w:p w14:paraId="4E6F91FC" w14:textId="77777777" w:rsidR="00FD6D8A" w:rsidRPr="00FD6D8A" w:rsidRDefault="00FD6D8A" w:rsidP="00FD6D8A">
      <w:pPr>
        <w:tabs>
          <w:tab w:val="left" w:pos="1221"/>
        </w:tabs>
        <w:bidi/>
        <w:rPr>
          <w:rFonts w:cs="David" w:hint="cs"/>
          <w:b/>
          <w:bCs/>
          <w:rtl/>
        </w:rPr>
      </w:pPr>
      <w:r w:rsidRPr="00FD6D8A">
        <w:rPr>
          <w:rFonts w:cs="David"/>
          <w:b/>
          <w:bCs/>
          <w:u w:val="single"/>
          <w:rtl/>
        </w:rPr>
        <w:t>סדר היום</w:t>
      </w:r>
      <w:r w:rsidRPr="00FD6D8A">
        <w:rPr>
          <w:rFonts w:cs="David"/>
          <w:rtl/>
        </w:rPr>
        <w:t>:</w:t>
      </w:r>
      <w:r w:rsidRPr="00FD6D8A">
        <w:rPr>
          <w:rFonts w:cs="David" w:hint="cs"/>
          <w:b/>
          <w:bCs/>
          <w:rtl/>
        </w:rPr>
        <w:tab/>
        <w:t>א. קביעת מסגרת הדיון להצעות להביע אי-אמון בממשלה:</w:t>
      </w:r>
    </w:p>
    <w:p w14:paraId="29405780" w14:textId="77777777" w:rsidR="00FD6D8A" w:rsidRPr="00FD6D8A" w:rsidRDefault="00FD6D8A" w:rsidP="00FD6D8A">
      <w:pPr>
        <w:numPr>
          <w:ilvl w:val="1"/>
          <w:numId w:val="1"/>
        </w:numPr>
        <w:bidi/>
        <w:jc w:val="both"/>
        <w:rPr>
          <w:rFonts w:cs="David" w:hint="cs"/>
          <w:b/>
          <w:bCs/>
        </w:rPr>
      </w:pPr>
      <w:r w:rsidRPr="00FD6D8A">
        <w:rPr>
          <w:rFonts w:cs="David" w:hint="cs"/>
          <w:b/>
          <w:bCs/>
          <w:rtl/>
        </w:rPr>
        <w:tab/>
        <w:t>דו"ח ועדת שמידט על נוער בסיכון (יהדות התורה-איחוד-לאומי-מפד"ל)(המועמד להרכיב את הממשלה הינו חבר-הכנסת יעקב ליצמן)</w:t>
      </w:r>
    </w:p>
    <w:p w14:paraId="24699302" w14:textId="77777777" w:rsidR="00FD6D8A" w:rsidRPr="00FD6D8A" w:rsidRDefault="00FD6D8A" w:rsidP="00FD6D8A">
      <w:pPr>
        <w:numPr>
          <w:ilvl w:val="1"/>
          <w:numId w:val="1"/>
        </w:numPr>
        <w:bidi/>
        <w:jc w:val="both"/>
        <w:rPr>
          <w:rFonts w:cs="David" w:hint="cs"/>
          <w:b/>
          <w:bCs/>
        </w:rPr>
      </w:pPr>
      <w:r w:rsidRPr="00FD6D8A">
        <w:rPr>
          <w:rFonts w:cs="David" w:hint="cs"/>
          <w:b/>
          <w:bCs/>
          <w:rtl/>
        </w:rPr>
        <w:t>תוכנית ההתכנסות (הליכוד) (המועמד להרכיב את הממשלה הינו חבר-הכנסת בנימין נתניהו)</w:t>
      </w:r>
    </w:p>
    <w:p w14:paraId="01396E79" w14:textId="77777777" w:rsidR="00FD6D8A" w:rsidRPr="00FD6D8A" w:rsidRDefault="00FD6D8A" w:rsidP="00FD6D8A">
      <w:pPr>
        <w:numPr>
          <w:ilvl w:val="1"/>
          <w:numId w:val="1"/>
        </w:numPr>
        <w:bidi/>
        <w:jc w:val="both"/>
        <w:rPr>
          <w:rFonts w:cs="David" w:hint="cs"/>
          <w:b/>
          <w:bCs/>
        </w:rPr>
      </w:pPr>
      <w:r w:rsidRPr="00FD6D8A">
        <w:rPr>
          <w:rFonts w:cs="David" w:hint="cs"/>
          <w:b/>
          <w:bCs/>
          <w:rtl/>
        </w:rPr>
        <w:t xml:space="preserve"> ליקוי במערכת ההסברה של מדינת ישראל (ישראל ביתנו) (המועמד להרכיב את הממשלה הינו חבר-הכנסת אביגדור ליברמן)</w:t>
      </w:r>
    </w:p>
    <w:p w14:paraId="134FDB05" w14:textId="77777777" w:rsidR="00FD6D8A" w:rsidRPr="00FD6D8A" w:rsidRDefault="00FD6D8A" w:rsidP="00FD6D8A">
      <w:pPr>
        <w:numPr>
          <w:ilvl w:val="1"/>
          <w:numId w:val="1"/>
        </w:numPr>
        <w:bidi/>
        <w:jc w:val="both"/>
        <w:rPr>
          <w:rFonts w:cs="David" w:hint="cs"/>
          <w:b/>
          <w:bCs/>
        </w:rPr>
      </w:pPr>
      <w:r w:rsidRPr="00FD6D8A">
        <w:rPr>
          <w:rFonts w:cs="David" w:hint="cs"/>
          <w:b/>
          <w:bCs/>
          <w:sz w:val="26"/>
          <w:szCs w:val="26"/>
          <w:rtl/>
        </w:rPr>
        <w:t>כניסת כוחות צה"ל לרצועת עזה (רע"מ-תע"ל) (</w:t>
      </w:r>
      <w:r w:rsidRPr="00FD6D8A">
        <w:rPr>
          <w:rFonts w:cs="David" w:hint="cs"/>
          <w:b/>
          <w:bCs/>
          <w:rtl/>
        </w:rPr>
        <w:t>המועמד להרכיב את הממשלה הינו חבר-הכנסת</w:t>
      </w:r>
      <w:r w:rsidRPr="00FD6D8A">
        <w:rPr>
          <w:rFonts w:cs="David"/>
          <w:b/>
          <w:bCs/>
        </w:rPr>
        <w:t xml:space="preserve"> </w:t>
      </w:r>
      <w:r w:rsidRPr="00FD6D8A">
        <w:rPr>
          <w:rFonts w:cs="David" w:hint="cs"/>
          <w:b/>
          <w:bCs/>
          <w:rtl/>
        </w:rPr>
        <w:t xml:space="preserve"> אברהים צרצור)</w:t>
      </w:r>
    </w:p>
    <w:p w14:paraId="79921818" w14:textId="77777777" w:rsidR="00FD6D8A" w:rsidRPr="00FD6D8A" w:rsidRDefault="00FD6D8A" w:rsidP="00FD6D8A">
      <w:pPr>
        <w:numPr>
          <w:ilvl w:val="1"/>
          <w:numId w:val="1"/>
        </w:numPr>
        <w:bidi/>
        <w:jc w:val="both"/>
        <w:rPr>
          <w:rFonts w:cs="David" w:hint="cs"/>
          <w:b/>
          <w:bCs/>
        </w:rPr>
      </w:pPr>
      <w:r w:rsidRPr="00FD6D8A">
        <w:rPr>
          <w:rFonts w:cs="David" w:hint="cs"/>
          <w:b/>
          <w:bCs/>
          <w:rtl/>
        </w:rPr>
        <w:t>כניסת צה"ל לרצועת עזה (חד"ש) (המועמד להרכיב את הממשלה הינו חבר-הכנסת</w:t>
      </w:r>
      <w:r w:rsidRPr="00FD6D8A">
        <w:rPr>
          <w:rFonts w:cs="David"/>
          <w:b/>
          <w:bCs/>
        </w:rPr>
        <w:t xml:space="preserve"> </w:t>
      </w:r>
      <w:r w:rsidRPr="00FD6D8A">
        <w:rPr>
          <w:rFonts w:cs="David" w:hint="cs"/>
          <w:b/>
          <w:bCs/>
          <w:rtl/>
        </w:rPr>
        <w:t xml:space="preserve"> מוחמד ברכה)</w:t>
      </w:r>
    </w:p>
    <w:p w14:paraId="74B34EC8" w14:textId="77777777" w:rsidR="00FD6D8A" w:rsidRPr="00FD6D8A" w:rsidRDefault="00FD6D8A" w:rsidP="00FD6D8A">
      <w:pPr>
        <w:numPr>
          <w:ilvl w:val="1"/>
          <w:numId w:val="1"/>
        </w:numPr>
        <w:bidi/>
        <w:jc w:val="both"/>
        <w:rPr>
          <w:rFonts w:cs="David" w:hint="cs"/>
          <w:b/>
          <w:bCs/>
        </w:rPr>
      </w:pPr>
      <w:r w:rsidRPr="00FD6D8A">
        <w:rPr>
          <w:rFonts w:cs="David" w:hint="cs"/>
          <w:b/>
          <w:bCs/>
          <w:rtl/>
        </w:rPr>
        <w:t>פלישת כוחות צה"ל לעיר עזה (בל"ד) (המועמד להרכיב את הממשלה הינו חבר-הכנסת</w:t>
      </w:r>
      <w:r w:rsidRPr="00FD6D8A">
        <w:rPr>
          <w:rFonts w:cs="David"/>
          <w:b/>
          <w:bCs/>
        </w:rPr>
        <w:t xml:space="preserve"> </w:t>
      </w:r>
      <w:r w:rsidRPr="00FD6D8A">
        <w:rPr>
          <w:rFonts w:cs="David" w:hint="cs"/>
          <w:b/>
          <w:bCs/>
          <w:rtl/>
        </w:rPr>
        <w:t xml:space="preserve"> ג'מאל זחאלקה)</w:t>
      </w:r>
    </w:p>
    <w:p w14:paraId="1DE25335" w14:textId="77777777" w:rsidR="00FD6D8A" w:rsidRPr="00FD6D8A" w:rsidRDefault="00FD6D8A" w:rsidP="00FD6D8A">
      <w:pPr>
        <w:tabs>
          <w:tab w:val="left" w:pos="1221"/>
        </w:tabs>
        <w:bidi/>
        <w:rPr>
          <w:rFonts w:cs="David" w:hint="cs"/>
          <w:rtl/>
        </w:rPr>
      </w:pPr>
    </w:p>
    <w:p w14:paraId="0E9ED82C" w14:textId="77777777" w:rsidR="00FD6D8A" w:rsidRPr="00FD6D8A" w:rsidRDefault="00FD6D8A" w:rsidP="00FD6D8A">
      <w:pPr>
        <w:bidi/>
        <w:rPr>
          <w:rFonts w:cs="David" w:hint="cs"/>
          <w:b/>
          <w:bCs/>
          <w:rtl/>
        </w:rPr>
      </w:pPr>
      <w:r w:rsidRPr="00FD6D8A">
        <w:rPr>
          <w:rFonts w:cs="David" w:hint="cs"/>
          <w:b/>
          <w:bCs/>
          <w:rtl/>
        </w:rPr>
        <w:tab/>
      </w:r>
      <w:r w:rsidRPr="00FD6D8A">
        <w:rPr>
          <w:rFonts w:cs="David" w:hint="cs"/>
          <w:b/>
          <w:bCs/>
          <w:rtl/>
        </w:rPr>
        <w:tab/>
        <w:t xml:space="preserve">  ב. בקשות חברי כנסת להקדמת הדיון בהצעות חוק, לפני הקריאה הטרומית:</w:t>
      </w:r>
    </w:p>
    <w:p w14:paraId="7ED7C122" w14:textId="77777777" w:rsidR="00FD6D8A" w:rsidRPr="00FD6D8A" w:rsidRDefault="00FD6D8A" w:rsidP="00FD6D8A">
      <w:pPr>
        <w:bidi/>
        <w:rPr>
          <w:rFonts w:cs="David" w:hint="cs"/>
          <w:b/>
          <w:bCs/>
          <w:rtl/>
        </w:rPr>
      </w:pPr>
      <w:r w:rsidRPr="00FD6D8A">
        <w:rPr>
          <w:rFonts w:cs="David" w:hint="cs"/>
          <w:b/>
          <w:bCs/>
          <w:rtl/>
        </w:rPr>
        <w:tab/>
      </w:r>
      <w:r w:rsidRPr="00FD6D8A">
        <w:rPr>
          <w:rFonts w:cs="David" w:hint="cs"/>
          <w:b/>
          <w:bCs/>
          <w:rtl/>
        </w:rPr>
        <w:tab/>
      </w:r>
      <w:r w:rsidRPr="00FD6D8A">
        <w:rPr>
          <w:rFonts w:cs="David" w:hint="cs"/>
          <w:b/>
          <w:bCs/>
          <w:rtl/>
        </w:rPr>
        <w:tab/>
        <w:t xml:space="preserve">1. הצעת חוק הבזק (תיקון מס' 13)(תיקון </w:t>
      </w:r>
      <w:r w:rsidRPr="00FD6D8A">
        <w:rPr>
          <w:rFonts w:cs="David"/>
          <w:b/>
          <w:bCs/>
          <w:rtl/>
        </w:rPr>
        <w:t>–</w:t>
      </w:r>
      <w:r w:rsidRPr="00FD6D8A">
        <w:rPr>
          <w:rFonts w:cs="David" w:hint="cs"/>
          <w:b/>
          <w:bCs/>
          <w:rtl/>
        </w:rPr>
        <w:t xml:space="preserve"> המשך שידורי חדשות מקומיות </w:t>
      </w:r>
    </w:p>
    <w:p w14:paraId="36193B8D" w14:textId="77777777" w:rsidR="00FD6D8A" w:rsidRPr="00FD6D8A" w:rsidRDefault="00FD6D8A" w:rsidP="00FD6D8A">
      <w:pPr>
        <w:bidi/>
        <w:ind w:left="1701"/>
        <w:rPr>
          <w:rFonts w:cs="David" w:hint="cs"/>
          <w:b/>
          <w:bCs/>
          <w:rtl/>
        </w:rPr>
      </w:pPr>
      <w:r w:rsidRPr="00FD6D8A">
        <w:rPr>
          <w:rFonts w:cs="David" w:hint="cs"/>
          <w:b/>
          <w:bCs/>
          <w:rtl/>
        </w:rPr>
        <w:t>ותוכניות מקומיות בענייני היום), התשס"ו-2006 (פ/700/17), הצעת חברי הכנסת גדעון סער ושלי יחימוביץ'</w:t>
      </w:r>
    </w:p>
    <w:p w14:paraId="010E4FFE" w14:textId="77777777" w:rsidR="00FD6D8A" w:rsidRPr="00FD6D8A" w:rsidRDefault="00FD6D8A" w:rsidP="00FD6D8A">
      <w:pPr>
        <w:bidi/>
        <w:ind w:left="1701" w:firstLine="84"/>
        <w:rPr>
          <w:rFonts w:cs="David" w:hint="cs"/>
          <w:b/>
          <w:bCs/>
          <w:rtl/>
        </w:rPr>
      </w:pPr>
      <w:r w:rsidRPr="00FD6D8A">
        <w:rPr>
          <w:rFonts w:cs="David" w:hint="cs"/>
          <w:b/>
          <w:bCs/>
          <w:rtl/>
        </w:rPr>
        <w:t xml:space="preserve">2. הצעת חוק הדיור הציבורי (זכויות רכישה)(תיקון </w:t>
      </w:r>
      <w:r w:rsidRPr="00FD6D8A">
        <w:rPr>
          <w:rFonts w:cs="David"/>
          <w:b/>
          <w:bCs/>
          <w:rtl/>
        </w:rPr>
        <w:t>–</w:t>
      </w:r>
      <w:r w:rsidRPr="00FD6D8A">
        <w:rPr>
          <w:rFonts w:cs="David" w:hint="cs"/>
          <w:b/>
          <w:bCs/>
          <w:rtl/>
        </w:rPr>
        <w:t xml:space="preserve"> הוראות שונות), התשס"ו-2006 (פ/581/17) של חברי הכנסת רן כהן ויורם מרציאנו</w:t>
      </w:r>
    </w:p>
    <w:p w14:paraId="1D1F667E" w14:textId="77777777" w:rsidR="00FD6D8A" w:rsidRPr="00FD6D8A" w:rsidRDefault="00FD6D8A" w:rsidP="00FD6D8A">
      <w:pPr>
        <w:bidi/>
        <w:ind w:left="1701" w:firstLine="84"/>
        <w:rPr>
          <w:rFonts w:cs="David" w:hint="cs"/>
          <w:b/>
          <w:bCs/>
          <w:rtl/>
        </w:rPr>
      </w:pPr>
    </w:p>
    <w:p w14:paraId="58ABB17C" w14:textId="77777777" w:rsidR="00FD6D8A" w:rsidRPr="00FD6D8A" w:rsidRDefault="00FD6D8A" w:rsidP="00FD6D8A">
      <w:pPr>
        <w:bidi/>
        <w:rPr>
          <w:rFonts w:cs="David" w:hint="cs"/>
          <w:b/>
          <w:bCs/>
          <w:rtl/>
        </w:rPr>
      </w:pPr>
      <w:r w:rsidRPr="00FD6D8A">
        <w:rPr>
          <w:rFonts w:cs="David" w:hint="cs"/>
          <w:rtl/>
        </w:rPr>
        <w:tab/>
      </w:r>
      <w:r w:rsidRPr="00FD6D8A">
        <w:rPr>
          <w:rFonts w:cs="David" w:hint="cs"/>
          <w:rtl/>
        </w:rPr>
        <w:tab/>
      </w:r>
      <w:r w:rsidRPr="00FD6D8A">
        <w:rPr>
          <w:rFonts w:cs="David" w:hint="cs"/>
          <w:b/>
          <w:bCs/>
          <w:rtl/>
        </w:rPr>
        <w:t xml:space="preserve">  ג. בקשת הממשלה להקדמת הדיון הצעת חוק בתי המשפט (תיקון מס' 43)(כללי אתיקה לשופטים), התשס"ו-2006 </w:t>
      </w:r>
    </w:p>
    <w:p w14:paraId="4DC4D2DA" w14:textId="77777777" w:rsidR="00FD6D8A" w:rsidRPr="00FD6D8A" w:rsidRDefault="00FD6D8A" w:rsidP="00FD6D8A">
      <w:pPr>
        <w:bidi/>
        <w:rPr>
          <w:rFonts w:cs="David"/>
          <w:rtl/>
        </w:rPr>
      </w:pPr>
    </w:p>
    <w:p w14:paraId="12D9CD77" w14:textId="77777777" w:rsidR="00FD6D8A" w:rsidRPr="00FD6D8A" w:rsidRDefault="00FD6D8A" w:rsidP="00FD6D8A">
      <w:pPr>
        <w:bidi/>
        <w:rPr>
          <w:rFonts w:cs="David"/>
          <w:b/>
          <w:bCs/>
          <w:u w:val="single"/>
          <w:rtl/>
        </w:rPr>
      </w:pPr>
      <w:r w:rsidRPr="00FD6D8A">
        <w:rPr>
          <w:rFonts w:cs="David"/>
          <w:b/>
          <w:bCs/>
          <w:u w:val="single"/>
          <w:rtl/>
        </w:rPr>
        <w:t>נכחו</w:t>
      </w:r>
      <w:r w:rsidRPr="00FD6D8A">
        <w:rPr>
          <w:rFonts w:cs="David"/>
          <w:rtl/>
        </w:rPr>
        <w:t>:</w:t>
      </w:r>
    </w:p>
    <w:p w14:paraId="48AC00A8" w14:textId="77777777" w:rsidR="00FD6D8A" w:rsidRPr="00FD6D8A" w:rsidRDefault="00FD6D8A" w:rsidP="00FD6D8A">
      <w:pPr>
        <w:tabs>
          <w:tab w:val="left" w:pos="1788"/>
        </w:tabs>
        <w:bidi/>
        <w:rPr>
          <w:rFonts w:cs="David" w:hint="cs"/>
          <w:b/>
          <w:bCs/>
          <w:u w:val="single"/>
          <w:rtl/>
        </w:rPr>
      </w:pPr>
    </w:p>
    <w:p w14:paraId="09A2103D" w14:textId="77777777" w:rsidR="00FD6D8A" w:rsidRPr="00FD6D8A" w:rsidRDefault="00FD6D8A" w:rsidP="00FD6D8A">
      <w:pPr>
        <w:tabs>
          <w:tab w:val="left" w:pos="1788"/>
        </w:tabs>
        <w:bidi/>
        <w:rPr>
          <w:rFonts w:cs="David" w:hint="cs"/>
          <w:rtl/>
        </w:rPr>
      </w:pPr>
      <w:r w:rsidRPr="00FD6D8A">
        <w:rPr>
          <w:rFonts w:cs="David"/>
          <w:b/>
          <w:bCs/>
          <w:u w:val="single"/>
          <w:rtl/>
        </w:rPr>
        <w:t>חברי הוועדה</w:t>
      </w:r>
      <w:r w:rsidRPr="00FD6D8A">
        <w:rPr>
          <w:rFonts w:cs="David"/>
          <w:rtl/>
        </w:rPr>
        <w:t>:</w:t>
      </w:r>
      <w:r w:rsidRPr="00FD6D8A">
        <w:rPr>
          <w:rFonts w:cs="David" w:hint="cs"/>
          <w:rtl/>
        </w:rPr>
        <w:tab/>
        <w:t xml:space="preserve">רוחמה אברהם </w:t>
      </w:r>
      <w:r w:rsidRPr="00FD6D8A">
        <w:rPr>
          <w:rFonts w:cs="David"/>
          <w:rtl/>
        </w:rPr>
        <w:t>–</w:t>
      </w:r>
      <w:r w:rsidRPr="00FD6D8A">
        <w:rPr>
          <w:rFonts w:cs="David" w:hint="cs"/>
          <w:rtl/>
        </w:rPr>
        <w:t xml:space="preserve"> היו"ר</w:t>
      </w:r>
    </w:p>
    <w:p w14:paraId="2955BA85" w14:textId="77777777" w:rsidR="00FD6D8A" w:rsidRPr="00FD6D8A" w:rsidRDefault="00FD6D8A" w:rsidP="00FD6D8A">
      <w:pPr>
        <w:tabs>
          <w:tab w:val="left" w:pos="1788"/>
        </w:tabs>
        <w:bidi/>
        <w:rPr>
          <w:rFonts w:cs="David" w:hint="cs"/>
          <w:rtl/>
        </w:rPr>
      </w:pPr>
      <w:r w:rsidRPr="00FD6D8A">
        <w:rPr>
          <w:rFonts w:cs="David" w:hint="cs"/>
          <w:rtl/>
        </w:rPr>
        <w:tab/>
        <w:t>גלעד ארדן</w:t>
      </w:r>
    </w:p>
    <w:p w14:paraId="58E1494C" w14:textId="77777777" w:rsidR="00FD6D8A" w:rsidRPr="00FD6D8A" w:rsidRDefault="00FD6D8A" w:rsidP="00FD6D8A">
      <w:pPr>
        <w:tabs>
          <w:tab w:val="left" w:pos="1788"/>
        </w:tabs>
        <w:bidi/>
        <w:rPr>
          <w:rFonts w:cs="David" w:hint="cs"/>
          <w:rtl/>
        </w:rPr>
      </w:pPr>
      <w:r w:rsidRPr="00FD6D8A">
        <w:rPr>
          <w:rFonts w:cs="David" w:hint="cs"/>
          <w:rtl/>
        </w:rPr>
        <w:tab/>
        <w:t>אורי אריאל</w:t>
      </w:r>
    </w:p>
    <w:p w14:paraId="55C5BF4D" w14:textId="77777777" w:rsidR="00FD6D8A" w:rsidRPr="00FD6D8A" w:rsidRDefault="00FD6D8A" w:rsidP="00FD6D8A">
      <w:pPr>
        <w:tabs>
          <w:tab w:val="left" w:pos="1788"/>
        </w:tabs>
        <w:bidi/>
        <w:rPr>
          <w:rFonts w:cs="David" w:hint="cs"/>
          <w:rtl/>
        </w:rPr>
      </w:pPr>
      <w:r w:rsidRPr="00FD6D8A">
        <w:rPr>
          <w:rFonts w:cs="David" w:hint="cs"/>
          <w:rtl/>
        </w:rPr>
        <w:tab/>
        <w:t>זהבה גלאון</w:t>
      </w:r>
    </w:p>
    <w:p w14:paraId="1E48CCE2" w14:textId="77777777" w:rsidR="00FD6D8A" w:rsidRPr="00FD6D8A" w:rsidRDefault="00FD6D8A" w:rsidP="00FD6D8A">
      <w:pPr>
        <w:tabs>
          <w:tab w:val="left" w:pos="1788"/>
        </w:tabs>
        <w:bidi/>
        <w:rPr>
          <w:rFonts w:cs="David" w:hint="cs"/>
          <w:rtl/>
        </w:rPr>
      </w:pPr>
      <w:r w:rsidRPr="00FD6D8A">
        <w:rPr>
          <w:rFonts w:cs="David" w:hint="cs"/>
          <w:rtl/>
        </w:rPr>
        <w:tab/>
        <w:t>יצחק גלנטי</w:t>
      </w:r>
    </w:p>
    <w:p w14:paraId="69E8C0C2" w14:textId="77777777" w:rsidR="00FD6D8A" w:rsidRPr="00FD6D8A" w:rsidRDefault="00FD6D8A" w:rsidP="00FD6D8A">
      <w:pPr>
        <w:tabs>
          <w:tab w:val="left" w:pos="1788"/>
        </w:tabs>
        <w:bidi/>
        <w:rPr>
          <w:rFonts w:cs="David" w:hint="cs"/>
          <w:rtl/>
        </w:rPr>
      </w:pPr>
      <w:r w:rsidRPr="00FD6D8A">
        <w:rPr>
          <w:rFonts w:cs="David" w:hint="cs"/>
          <w:rtl/>
        </w:rPr>
        <w:tab/>
        <w:t>נסים זאב</w:t>
      </w:r>
    </w:p>
    <w:p w14:paraId="2137B755" w14:textId="77777777" w:rsidR="00FD6D8A" w:rsidRPr="00FD6D8A" w:rsidRDefault="00FD6D8A" w:rsidP="00FD6D8A">
      <w:pPr>
        <w:tabs>
          <w:tab w:val="left" w:pos="1788"/>
        </w:tabs>
        <w:bidi/>
        <w:rPr>
          <w:rFonts w:cs="David" w:hint="cs"/>
          <w:rtl/>
        </w:rPr>
      </w:pPr>
      <w:r w:rsidRPr="00FD6D8A">
        <w:rPr>
          <w:rFonts w:cs="David" w:hint="cs"/>
          <w:rtl/>
        </w:rPr>
        <w:tab/>
        <w:t>נאדיה חילו</w:t>
      </w:r>
    </w:p>
    <w:p w14:paraId="7180FE16" w14:textId="77777777" w:rsidR="00FD6D8A" w:rsidRPr="00FD6D8A" w:rsidRDefault="00FD6D8A" w:rsidP="00FD6D8A">
      <w:pPr>
        <w:bidi/>
        <w:rPr>
          <w:rFonts w:cs="David" w:hint="cs"/>
          <w:rtl/>
        </w:rPr>
      </w:pPr>
      <w:r w:rsidRPr="00FD6D8A">
        <w:rPr>
          <w:rFonts w:cs="David" w:hint="cs"/>
          <w:rtl/>
        </w:rPr>
        <w:tab/>
      </w:r>
      <w:r w:rsidRPr="00FD6D8A">
        <w:rPr>
          <w:rFonts w:cs="David" w:hint="cs"/>
          <w:rtl/>
        </w:rPr>
        <w:tab/>
      </w:r>
      <w:r w:rsidRPr="00FD6D8A">
        <w:rPr>
          <w:rFonts w:cs="David" w:hint="cs"/>
          <w:rtl/>
        </w:rPr>
        <w:tab/>
        <w:t xml:space="preserve">  אחמד טיבי</w:t>
      </w:r>
    </w:p>
    <w:p w14:paraId="7CA07365" w14:textId="77777777" w:rsidR="00FD6D8A" w:rsidRPr="00FD6D8A" w:rsidRDefault="00FD6D8A" w:rsidP="00FD6D8A">
      <w:pPr>
        <w:bidi/>
        <w:rPr>
          <w:rFonts w:cs="David" w:hint="cs"/>
          <w:rtl/>
        </w:rPr>
      </w:pPr>
      <w:r w:rsidRPr="00FD6D8A">
        <w:rPr>
          <w:rFonts w:cs="David" w:hint="cs"/>
          <w:rtl/>
        </w:rPr>
        <w:tab/>
      </w:r>
      <w:r w:rsidRPr="00FD6D8A">
        <w:rPr>
          <w:rFonts w:cs="David" w:hint="cs"/>
          <w:rtl/>
        </w:rPr>
        <w:tab/>
      </w:r>
      <w:r w:rsidRPr="00FD6D8A">
        <w:rPr>
          <w:rFonts w:cs="David" w:hint="cs"/>
          <w:rtl/>
        </w:rPr>
        <w:tab/>
        <w:t xml:space="preserve">  אסתרינה טרטמן</w:t>
      </w:r>
    </w:p>
    <w:p w14:paraId="3277EEFD" w14:textId="77777777" w:rsidR="00FD6D8A" w:rsidRPr="00FD6D8A" w:rsidRDefault="00FD6D8A" w:rsidP="00FD6D8A">
      <w:pPr>
        <w:bidi/>
        <w:rPr>
          <w:rFonts w:cs="David" w:hint="cs"/>
          <w:rtl/>
        </w:rPr>
      </w:pPr>
      <w:r w:rsidRPr="00FD6D8A">
        <w:rPr>
          <w:rFonts w:cs="David" w:hint="cs"/>
          <w:rtl/>
        </w:rPr>
        <w:tab/>
      </w:r>
      <w:r w:rsidRPr="00FD6D8A">
        <w:rPr>
          <w:rFonts w:cs="David" w:hint="cs"/>
          <w:rtl/>
        </w:rPr>
        <w:tab/>
      </w:r>
      <w:r w:rsidRPr="00FD6D8A">
        <w:rPr>
          <w:rFonts w:cs="David" w:hint="cs"/>
          <w:rtl/>
        </w:rPr>
        <w:tab/>
        <w:t xml:space="preserve">  אביגדור יצחקי</w:t>
      </w:r>
    </w:p>
    <w:p w14:paraId="3E183F25" w14:textId="77777777" w:rsidR="00FD6D8A" w:rsidRPr="00FD6D8A" w:rsidRDefault="00FD6D8A" w:rsidP="00FD6D8A">
      <w:pPr>
        <w:bidi/>
        <w:rPr>
          <w:rFonts w:cs="David" w:hint="cs"/>
          <w:rtl/>
        </w:rPr>
      </w:pPr>
      <w:r w:rsidRPr="00FD6D8A">
        <w:rPr>
          <w:rFonts w:cs="David" w:hint="cs"/>
          <w:rtl/>
        </w:rPr>
        <w:tab/>
      </w:r>
      <w:r w:rsidRPr="00FD6D8A">
        <w:rPr>
          <w:rFonts w:cs="David" w:hint="cs"/>
          <w:rtl/>
        </w:rPr>
        <w:tab/>
      </w:r>
      <w:r w:rsidRPr="00FD6D8A">
        <w:rPr>
          <w:rFonts w:cs="David" w:hint="cs"/>
          <w:rtl/>
        </w:rPr>
        <w:tab/>
        <w:t xml:space="preserve">  יעקב מרגי</w:t>
      </w:r>
    </w:p>
    <w:p w14:paraId="433B431C" w14:textId="77777777" w:rsidR="00FD6D8A" w:rsidRPr="00FD6D8A" w:rsidRDefault="00FD6D8A" w:rsidP="00FD6D8A">
      <w:pPr>
        <w:bidi/>
        <w:rPr>
          <w:rFonts w:cs="David" w:hint="cs"/>
          <w:rtl/>
        </w:rPr>
      </w:pPr>
      <w:r w:rsidRPr="00FD6D8A">
        <w:rPr>
          <w:rFonts w:cs="David" w:hint="cs"/>
          <w:rtl/>
        </w:rPr>
        <w:tab/>
      </w:r>
      <w:r w:rsidRPr="00FD6D8A">
        <w:rPr>
          <w:rFonts w:cs="David" w:hint="cs"/>
          <w:rtl/>
        </w:rPr>
        <w:tab/>
      </w:r>
      <w:r w:rsidRPr="00FD6D8A">
        <w:rPr>
          <w:rFonts w:cs="David" w:hint="cs"/>
          <w:rtl/>
        </w:rPr>
        <w:tab/>
        <w:t xml:space="preserve">  יורם מרציאנו</w:t>
      </w:r>
    </w:p>
    <w:p w14:paraId="538A6CC0" w14:textId="77777777" w:rsidR="00FD6D8A" w:rsidRPr="00FD6D8A" w:rsidRDefault="00FD6D8A" w:rsidP="00FD6D8A">
      <w:pPr>
        <w:bidi/>
        <w:rPr>
          <w:rFonts w:cs="David" w:hint="cs"/>
          <w:rtl/>
        </w:rPr>
      </w:pPr>
      <w:r w:rsidRPr="00FD6D8A">
        <w:rPr>
          <w:rFonts w:cs="David" w:hint="cs"/>
          <w:rtl/>
        </w:rPr>
        <w:tab/>
      </w:r>
      <w:r w:rsidRPr="00FD6D8A">
        <w:rPr>
          <w:rFonts w:cs="David" w:hint="cs"/>
          <w:rtl/>
        </w:rPr>
        <w:tab/>
      </w:r>
      <w:r w:rsidRPr="00FD6D8A">
        <w:rPr>
          <w:rFonts w:cs="David" w:hint="cs"/>
          <w:rtl/>
        </w:rPr>
        <w:tab/>
        <w:t xml:space="preserve">  אפרים סנה</w:t>
      </w:r>
    </w:p>
    <w:p w14:paraId="007AEAF4" w14:textId="77777777" w:rsidR="00FD6D8A" w:rsidRPr="00FD6D8A" w:rsidRDefault="00FD6D8A" w:rsidP="00FD6D8A">
      <w:pPr>
        <w:bidi/>
        <w:rPr>
          <w:rFonts w:cs="David" w:hint="cs"/>
          <w:rtl/>
        </w:rPr>
      </w:pPr>
      <w:r w:rsidRPr="00FD6D8A">
        <w:rPr>
          <w:rFonts w:cs="David" w:hint="cs"/>
          <w:rtl/>
        </w:rPr>
        <w:tab/>
      </w:r>
      <w:r w:rsidRPr="00FD6D8A">
        <w:rPr>
          <w:rFonts w:cs="David" w:hint="cs"/>
          <w:rtl/>
        </w:rPr>
        <w:tab/>
      </w:r>
      <w:r w:rsidRPr="00FD6D8A">
        <w:rPr>
          <w:rFonts w:cs="David" w:hint="cs"/>
          <w:rtl/>
        </w:rPr>
        <w:tab/>
        <w:t xml:space="preserve">  גדעון סער</w:t>
      </w:r>
      <w:r w:rsidRPr="00FD6D8A">
        <w:rPr>
          <w:rFonts w:cs="David" w:hint="cs"/>
          <w:rtl/>
        </w:rPr>
        <w:tab/>
      </w:r>
    </w:p>
    <w:p w14:paraId="06944705" w14:textId="77777777" w:rsidR="00FD6D8A" w:rsidRPr="00FD6D8A" w:rsidRDefault="00FD6D8A" w:rsidP="00FD6D8A">
      <w:pPr>
        <w:bidi/>
        <w:rPr>
          <w:rFonts w:cs="David" w:hint="cs"/>
          <w:rtl/>
        </w:rPr>
      </w:pPr>
      <w:r w:rsidRPr="00FD6D8A">
        <w:rPr>
          <w:rFonts w:cs="David" w:hint="cs"/>
          <w:rtl/>
        </w:rPr>
        <w:tab/>
      </w:r>
      <w:r w:rsidRPr="00FD6D8A">
        <w:rPr>
          <w:rFonts w:cs="David" w:hint="cs"/>
          <w:rtl/>
        </w:rPr>
        <w:tab/>
      </w:r>
      <w:r w:rsidRPr="00FD6D8A">
        <w:rPr>
          <w:rFonts w:cs="David" w:hint="cs"/>
          <w:rtl/>
        </w:rPr>
        <w:tab/>
        <w:t xml:space="preserve">  מאיר פרוש</w:t>
      </w:r>
    </w:p>
    <w:p w14:paraId="01753D06" w14:textId="77777777" w:rsidR="00FD6D8A" w:rsidRPr="00FD6D8A" w:rsidRDefault="00FD6D8A" w:rsidP="00FD6D8A">
      <w:pPr>
        <w:bidi/>
        <w:rPr>
          <w:rFonts w:cs="David" w:hint="cs"/>
          <w:rtl/>
        </w:rPr>
      </w:pPr>
      <w:r w:rsidRPr="00FD6D8A">
        <w:rPr>
          <w:rFonts w:cs="David" w:hint="cs"/>
          <w:rtl/>
        </w:rPr>
        <w:tab/>
      </w:r>
      <w:r w:rsidRPr="00FD6D8A">
        <w:rPr>
          <w:rFonts w:cs="David" w:hint="cs"/>
          <w:rtl/>
        </w:rPr>
        <w:tab/>
      </w:r>
      <w:r w:rsidRPr="00FD6D8A">
        <w:rPr>
          <w:rFonts w:cs="David" w:hint="cs"/>
          <w:rtl/>
        </w:rPr>
        <w:tab/>
        <w:t xml:space="preserve">  ראובן ריבלין</w:t>
      </w:r>
      <w:r w:rsidRPr="00FD6D8A">
        <w:rPr>
          <w:rFonts w:cs="David" w:hint="cs"/>
          <w:rtl/>
        </w:rPr>
        <w:tab/>
      </w:r>
      <w:r w:rsidRPr="00FD6D8A">
        <w:rPr>
          <w:rFonts w:cs="David" w:hint="cs"/>
          <w:rtl/>
        </w:rPr>
        <w:tab/>
      </w:r>
    </w:p>
    <w:p w14:paraId="09B2C29E" w14:textId="77777777" w:rsidR="00FD6D8A" w:rsidRPr="00FD6D8A" w:rsidRDefault="00FD6D8A" w:rsidP="00FD6D8A">
      <w:pPr>
        <w:bidi/>
        <w:rPr>
          <w:rFonts w:cs="David" w:hint="cs"/>
          <w:rtl/>
        </w:rPr>
      </w:pPr>
    </w:p>
    <w:p w14:paraId="29E0DAC7" w14:textId="77777777" w:rsidR="00FD6D8A" w:rsidRPr="00FD6D8A" w:rsidRDefault="00FD6D8A" w:rsidP="00FD6D8A">
      <w:pPr>
        <w:bidi/>
        <w:rPr>
          <w:rFonts w:cs="David" w:hint="cs"/>
          <w:rtl/>
        </w:rPr>
      </w:pPr>
      <w:r w:rsidRPr="00FD6D8A">
        <w:rPr>
          <w:rFonts w:cs="David" w:hint="cs"/>
          <w:rtl/>
        </w:rPr>
        <w:tab/>
      </w:r>
      <w:r w:rsidRPr="00FD6D8A">
        <w:rPr>
          <w:rFonts w:cs="David" w:hint="cs"/>
          <w:rtl/>
        </w:rPr>
        <w:tab/>
      </w:r>
      <w:r w:rsidRPr="00FD6D8A">
        <w:rPr>
          <w:rFonts w:cs="David" w:hint="cs"/>
          <w:rtl/>
        </w:rPr>
        <w:tab/>
        <w:t xml:space="preserve">  יצחק אהרונוביץ'</w:t>
      </w:r>
    </w:p>
    <w:p w14:paraId="3235DAB7" w14:textId="77777777" w:rsidR="00FD6D8A" w:rsidRPr="00FD6D8A" w:rsidRDefault="00FD6D8A" w:rsidP="00FD6D8A">
      <w:pPr>
        <w:bidi/>
        <w:rPr>
          <w:rFonts w:cs="David" w:hint="cs"/>
          <w:rtl/>
        </w:rPr>
      </w:pPr>
      <w:r w:rsidRPr="00FD6D8A">
        <w:rPr>
          <w:rFonts w:cs="David" w:hint="cs"/>
          <w:rtl/>
        </w:rPr>
        <w:tab/>
      </w:r>
      <w:r w:rsidRPr="00FD6D8A">
        <w:rPr>
          <w:rFonts w:cs="David" w:hint="cs"/>
          <w:rtl/>
        </w:rPr>
        <w:tab/>
      </w:r>
      <w:r w:rsidRPr="00FD6D8A">
        <w:rPr>
          <w:rFonts w:cs="David" w:hint="cs"/>
          <w:rtl/>
        </w:rPr>
        <w:tab/>
        <w:t xml:space="preserve">  חיים אמסלם</w:t>
      </w:r>
    </w:p>
    <w:p w14:paraId="571469EF" w14:textId="77777777" w:rsidR="00FD6D8A" w:rsidRPr="00FD6D8A" w:rsidRDefault="00FD6D8A" w:rsidP="00FD6D8A">
      <w:pPr>
        <w:bidi/>
        <w:rPr>
          <w:rFonts w:cs="David" w:hint="cs"/>
          <w:rtl/>
        </w:rPr>
      </w:pPr>
      <w:r w:rsidRPr="00FD6D8A">
        <w:rPr>
          <w:rFonts w:cs="David" w:hint="cs"/>
          <w:rtl/>
        </w:rPr>
        <w:tab/>
      </w:r>
      <w:r w:rsidRPr="00FD6D8A">
        <w:rPr>
          <w:rFonts w:cs="David" w:hint="cs"/>
          <w:rtl/>
        </w:rPr>
        <w:tab/>
      </w:r>
      <w:r w:rsidRPr="00FD6D8A">
        <w:rPr>
          <w:rFonts w:cs="David" w:hint="cs"/>
          <w:rtl/>
        </w:rPr>
        <w:tab/>
        <w:t xml:space="preserve">  דב חנין</w:t>
      </w:r>
    </w:p>
    <w:p w14:paraId="4530CC4B" w14:textId="77777777" w:rsidR="00FD6D8A" w:rsidRPr="00FD6D8A" w:rsidRDefault="00FD6D8A" w:rsidP="00FD6D8A">
      <w:pPr>
        <w:bidi/>
        <w:rPr>
          <w:rFonts w:cs="David" w:hint="cs"/>
          <w:rtl/>
        </w:rPr>
      </w:pPr>
      <w:r w:rsidRPr="00FD6D8A">
        <w:rPr>
          <w:rFonts w:cs="David" w:hint="cs"/>
          <w:rtl/>
        </w:rPr>
        <w:tab/>
      </w:r>
      <w:r w:rsidRPr="00FD6D8A">
        <w:rPr>
          <w:rFonts w:cs="David" w:hint="cs"/>
          <w:rtl/>
        </w:rPr>
        <w:tab/>
      </w:r>
      <w:r w:rsidRPr="00FD6D8A">
        <w:rPr>
          <w:rFonts w:cs="David" w:hint="cs"/>
          <w:rtl/>
        </w:rPr>
        <w:tab/>
        <w:t xml:space="preserve">  רן כהן</w:t>
      </w:r>
      <w:r w:rsidRPr="00FD6D8A">
        <w:rPr>
          <w:rFonts w:cs="David" w:hint="cs"/>
          <w:rtl/>
        </w:rPr>
        <w:tab/>
      </w:r>
      <w:r w:rsidRPr="00FD6D8A">
        <w:rPr>
          <w:rFonts w:cs="David" w:hint="cs"/>
          <w:rtl/>
        </w:rPr>
        <w:tab/>
      </w:r>
      <w:r w:rsidRPr="00FD6D8A">
        <w:rPr>
          <w:rFonts w:cs="David" w:hint="cs"/>
          <w:rtl/>
        </w:rPr>
        <w:tab/>
      </w:r>
    </w:p>
    <w:p w14:paraId="7C1A243F" w14:textId="77777777" w:rsidR="00FD6D8A" w:rsidRPr="00FD6D8A" w:rsidRDefault="00FD6D8A" w:rsidP="00FD6D8A">
      <w:pPr>
        <w:bidi/>
        <w:rPr>
          <w:rFonts w:cs="David" w:hint="cs"/>
          <w:rtl/>
        </w:rPr>
      </w:pPr>
      <w:r w:rsidRPr="00FD6D8A">
        <w:rPr>
          <w:rFonts w:cs="David" w:hint="cs"/>
          <w:rtl/>
        </w:rPr>
        <w:tab/>
      </w:r>
      <w:r w:rsidRPr="00FD6D8A">
        <w:rPr>
          <w:rFonts w:cs="David" w:hint="cs"/>
          <w:rtl/>
        </w:rPr>
        <w:tab/>
      </w:r>
      <w:r w:rsidRPr="00FD6D8A">
        <w:rPr>
          <w:rFonts w:cs="David" w:hint="cs"/>
          <w:rtl/>
        </w:rPr>
        <w:tab/>
        <w:t xml:space="preserve">  עתניאל שנלר </w:t>
      </w:r>
      <w:r w:rsidRPr="00FD6D8A">
        <w:rPr>
          <w:rFonts w:cs="David" w:hint="cs"/>
          <w:rtl/>
        </w:rPr>
        <w:tab/>
      </w:r>
      <w:r w:rsidRPr="00FD6D8A">
        <w:rPr>
          <w:rFonts w:cs="David" w:hint="cs"/>
          <w:rtl/>
        </w:rPr>
        <w:tab/>
      </w:r>
      <w:r w:rsidRPr="00FD6D8A">
        <w:rPr>
          <w:rFonts w:cs="David" w:hint="cs"/>
          <w:rtl/>
        </w:rPr>
        <w:tab/>
        <w:t xml:space="preserve"> </w:t>
      </w:r>
    </w:p>
    <w:p w14:paraId="11ED7E46" w14:textId="77777777" w:rsidR="00FD6D8A" w:rsidRPr="00FD6D8A" w:rsidRDefault="00FD6D8A" w:rsidP="00FD6D8A">
      <w:pPr>
        <w:bidi/>
        <w:rPr>
          <w:rFonts w:cs="David" w:hint="cs"/>
          <w:rtl/>
        </w:rPr>
      </w:pPr>
    </w:p>
    <w:p w14:paraId="5F1200CB" w14:textId="77777777" w:rsidR="00FD6D8A" w:rsidRPr="00FD6D8A" w:rsidRDefault="00FD6D8A" w:rsidP="00FD6D8A">
      <w:pPr>
        <w:bidi/>
        <w:rPr>
          <w:rFonts w:cs="David" w:hint="cs"/>
          <w:rtl/>
        </w:rPr>
      </w:pPr>
      <w:r w:rsidRPr="00FD6D8A">
        <w:rPr>
          <w:rFonts w:cs="David" w:hint="cs"/>
          <w:rtl/>
        </w:rPr>
        <w:tab/>
      </w:r>
      <w:r w:rsidRPr="00FD6D8A">
        <w:rPr>
          <w:rFonts w:cs="David" w:hint="cs"/>
          <w:rtl/>
        </w:rPr>
        <w:tab/>
      </w:r>
      <w:r w:rsidRPr="00FD6D8A">
        <w:rPr>
          <w:rFonts w:cs="David" w:hint="cs"/>
          <w:rtl/>
        </w:rPr>
        <w:tab/>
        <w:t xml:space="preserve">  אריה האן, מזכיר הכנסת</w:t>
      </w:r>
    </w:p>
    <w:p w14:paraId="50B562E2" w14:textId="77777777" w:rsidR="00FD6D8A" w:rsidRPr="00FD6D8A" w:rsidRDefault="00FD6D8A" w:rsidP="00FD6D8A">
      <w:pPr>
        <w:bidi/>
        <w:rPr>
          <w:rFonts w:cs="David" w:hint="cs"/>
          <w:rtl/>
        </w:rPr>
      </w:pPr>
      <w:r w:rsidRPr="00FD6D8A">
        <w:rPr>
          <w:rFonts w:cs="David" w:hint="cs"/>
          <w:rtl/>
        </w:rPr>
        <w:tab/>
      </w:r>
      <w:r w:rsidRPr="00FD6D8A">
        <w:rPr>
          <w:rFonts w:cs="David" w:hint="cs"/>
          <w:rtl/>
        </w:rPr>
        <w:tab/>
      </w:r>
      <w:r w:rsidRPr="00FD6D8A">
        <w:rPr>
          <w:rFonts w:cs="David" w:hint="cs"/>
          <w:rtl/>
        </w:rPr>
        <w:tab/>
        <w:t xml:space="preserve">  דוד לב, סגן מזכיר הכנסת</w:t>
      </w:r>
    </w:p>
    <w:p w14:paraId="599F4A99" w14:textId="77777777" w:rsidR="00FD6D8A" w:rsidRPr="00FD6D8A" w:rsidRDefault="00FD6D8A" w:rsidP="00FD6D8A">
      <w:pPr>
        <w:bidi/>
        <w:rPr>
          <w:rFonts w:cs="David" w:hint="cs"/>
          <w:rtl/>
        </w:rPr>
      </w:pPr>
    </w:p>
    <w:p w14:paraId="4EFDA8E5" w14:textId="77777777" w:rsidR="00FD6D8A" w:rsidRPr="00FD6D8A" w:rsidRDefault="00FD6D8A" w:rsidP="00FD6D8A">
      <w:pPr>
        <w:tabs>
          <w:tab w:val="left" w:pos="1788"/>
          <w:tab w:val="left" w:pos="3631"/>
        </w:tabs>
        <w:bidi/>
        <w:rPr>
          <w:rFonts w:cs="David" w:hint="cs"/>
          <w:rtl/>
        </w:rPr>
      </w:pPr>
      <w:r w:rsidRPr="00FD6D8A">
        <w:rPr>
          <w:rFonts w:cs="David"/>
          <w:b/>
          <w:bCs/>
          <w:u w:val="single"/>
          <w:rtl/>
        </w:rPr>
        <w:t>מוזמנים</w:t>
      </w:r>
      <w:r w:rsidRPr="00FD6D8A">
        <w:rPr>
          <w:rFonts w:cs="David"/>
          <w:rtl/>
        </w:rPr>
        <w:t>:</w:t>
      </w:r>
      <w:r w:rsidRPr="00FD6D8A">
        <w:rPr>
          <w:rFonts w:cs="David" w:hint="cs"/>
          <w:rtl/>
        </w:rPr>
        <w:tab/>
        <w:t>יואב ארבל, לשכה משפטית, משרד הרווחה</w:t>
      </w:r>
    </w:p>
    <w:p w14:paraId="744546CF" w14:textId="77777777" w:rsidR="00FD6D8A" w:rsidRPr="00FD6D8A" w:rsidRDefault="00FD6D8A" w:rsidP="00FD6D8A">
      <w:pPr>
        <w:bidi/>
        <w:rPr>
          <w:rFonts w:cs="David"/>
          <w:rtl/>
        </w:rPr>
      </w:pPr>
    </w:p>
    <w:p w14:paraId="20BA6970" w14:textId="77777777" w:rsidR="00FD6D8A" w:rsidRPr="00FD6D8A" w:rsidRDefault="00FD6D8A" w:rsidP="00FD6D8A">
      <w:pPr>
        <w:bidi/>
        <w:rPr>
          <w:rFonts w:cs="David"/>
          <w:rtl/>
        </w:rPr>
      </w:pPr>
    </w:p>
    <w:p w14:paraId="2A6BB971" w14:textId="77777777" w:rsidR="00FD6D8A" w:rsidRPr="00FD6D8A" w:rsidRDefault="00FD6D8A" w:rsidP="00FD6D8A">
      <w:pPr>
        <w:bidi/>
        <w:rPr>
          <w:rFonts w:cs="David"/>
          <w:rtl/>
        </w:rPr>
      </w:pPr>
    </w:p>
    <w:p w14:paraId="01B5F008" w14:textId="77777777" w:rsidR="00FD6D8A" w:rsidRPr="00FD6D8A" w:rsidRDefault="00FD6D8A" w:rsidP="00FD6D8A">
      <w:pPr>
        <w:tabs>
          <w:tab w:val="left" w:pos="1930"/>
        </w:tabs>
        <w:bidi/>
        <w:rPr>
          <w:rFonts w:cs="David" w:hint="cs"/>
          <w:b/>
          <w:bCs/>
          <w:u w:val="single"/>
          <w:rtl/>
        </w:rPr>
      </w:pPr>
    </w:p>
    <w:p w14:paraId="3BC61D6D" w14:textId="77777777" w:rsidR="00FD6D8A" w:rsidRPr="00FD6D8A" w:rsidRDefault="00FD6D8A" w:rsidP="00FD6D8A">
      <w:pPr>
        <w:tabs>
          <w:tab w:val="left" w:pos="1930"/>
        </w:tabs>
        <w:bidi/>
        <w:rPr>
          <w:rFonts w:cs="David" w:hint="cs"/>
          <w:b/>
          <w:bCs/>
          <w:u w:val="single"/>
          <w:rtl/>
        </w:rPr>
      </w:pPr>
    </w:p>
    <w:p w14:paraId="3A63B31F" w14:textId="77777777" w:rsidR="00FD6D8A" w:rsidRPr="00FD6D8A" w:rsidRDefault="00FD6D8A" w:rsidP="00FD6D8A">
      <w:pPr>
        <w:tabs>
          <w:tab w:val="left" w:pos="1930"/>
        </w:tabs>
        <w:bidi/>
        <w:rPr>
          <w:rFonts w:cs="David" w:hint="cs"/>
          <w:b/>
          <w:bCs/>
          <w:u w:val="single"/>
          <w:rtl/>
        </w:rPr>
      </w:pPr>
    </w:p>
    <w:p w14:paraId="1DDB728C" w14:textId="77777777" w:rsidR="00FD6D8A" w:rsidRPr="00FD6D8A" w:rsidRDefault="00FD6D8A" w:rsidP="00FD6D8A">
      <w:pPr>
        <w:tabs>
          <w:tab w:val="left" w:pos="1930"/>
        </w:tabs>
        <w:bidi/>
        <w:rPr>
          <w:rFonts w:cs="David" w:hint="cs"/>
          <w:rtl/>
        </w:rPr>
      </w:pPr>
      <w:r w:rsidRPr="00FD6D8A">
        <w:rPr>
          <w:rFonts w:cs="David"/>
          <w:b/>
          <w:bCs/>
          <w:u w:val="single"/>
          <w:rtl/>
        </w:rPr>
        <w:t>י</w:t>
      </w:r>
      <w:r w:rsidRPr="00FD6D8A">
        <w:rPr>
          <w:rFonts w:cs="David" w:hint="cs"/>
          <w:b/>
          <w:bCs/>
          <w:u w:val="single"/>
          <w:rtl/>
        </w:rPr>
        <w:t>יעוץ משפטי</w:t>
      </w:r>
      <w:r w:rsidRPr="00FD6D8A">
        <w:rPr>
          <w:rFonts w:cs="David"/>
          <w:b/>
          <w:bCs/>
          <w:u w:val="single"/>
          <w:rtl/>
        </w:rPr>
        <w:t>:</w:t>
      </w:r>
      <w:r w:rsidRPr="00FD6D8A">
        <w:rPr>
          <w:rFonts w:cs="David" w:hint="cs"/>
          <w:rtl/>
        </w:rPr>
        <w:tab/>
      </w:r>
      <w:r w:rsidRPr="00FD6D8A">
        <w:rPr>
          <w:rFonts w:cs="David" w:hint="cs"/>
          <w:rtl/>
        </w:rPr>
        <w:tab/>
        <w:t xml:space="preserve">ארבל אסטרחן </w:t>
      </w:r>
    </w:p>
    <w:p w14:paraId="06C626E0" w14:textId="77777777" w:rsidR="00FD6D8A" w:rsidRPr="00FD6D8A" w:rsidRDefault="00FD6D8A" w:rsidP="00FD6D8A">
      <w:pPr>
        <w:bidi/>
        <w:rPr>
          <w:rFonts w:cs="David" w:hint="cs"/>
          <w:rtl/>
        </w:rPr>
      </w:pPr>
    </w:p>
    <w:p w14:paraId="7ACE13D2" w14:textId="77777777" w:rsidR="00FD6D8A" w:rsidRPr="00FD6D8A" w:rsidRDefault="00FD6D8A" w:rsidP="00FD6D8A">
      <w:pPr>
        <w:bidi/>
        <w:rPr>
          <w:rFonts w:cs="David" w:hint="cs"/>
          <w:rtl/>
        </w:rPr>
      </w:pPr>
    </w:p>
    <w:p w14:paraId="4EDB652F" w14:textId="77777777" w:rsidR="00FD6D8A" w:rsidRPr="00FD6D8A" w:rsidRDefault="00FD6D8A" w:rsidP="00FD6D8A">
      <w:pPr>
        <w:tabs>
          <w:tab w:val="left" w:pos="1930"/>
        </w:tabs>
        <w:bidi/>
        <w:rPr>
          <w:rFonts w:cs="David" w:hint="cs"/>
          <w:b/>
          <w:bCs/>
          <w:rtl/>
        </w:rPr>
      </w:pPr>
      <w:r w:rsidRPr="00FD6D8A">
        <w:rPr>
          <w:rFonts w:cs="David"/>
          <w:b/>
          <w:bCs/>
          <w:u w:val="single"/>
          <w:rtl/>
        </w:rPr>
        <w:t>מנהלת הוועדה</w:t>
      </w:r>
      <w:r w:rsidRPr="00FD6D8A">
        <w:rPr>
          <w:rFonts w:cs="David"/>
          <w:rtl/>
        </w:rPr>
        <w:t>:</w:t>
      </w:r>
      <w:r w:rsidRPr="00FD6D8A">
        <w:rPr>
          <w:rFonts w:cs="David" w:hint="cs"/>
          <w:b/>
          <w:bCs/>
          <w:rtl/>
        </w:rPr>
        <w:tab/>
      </w:r>
      <w:r w:rsidRPr="00FD6D8A">
        <w:rPr>
          <w:rFonts w:cs="David" w:hint="cs"/>
          <w:b/>
          <w:bCs/>
          <w:rtl/>
        </w:rPr>
        <w:tab/>
      </w:r>
      <w:r w:rsidRPr="00FD6D8A">
        <w:rPr>
          <w:rFonts w:cs="David" w:hint="cs"/>
          <w:rtl/>
        </w:rPr>
        <w:t>אתי בן-יוסף</w:t>
      </w:r>
      <w:r w:rsidRPr="00FD6D8A">
        <w:rPr>
          <w:rFonts w:cs="David" w:hint="cs"/>
          <w:b/>
          <w:bCs/>
          <w:rtl/>
        </w:rPr>
        <w:t xml:space="preserve"> </w:t>
      </w:r>
    </w:p>
    <w:p w14:paraId="51C5ACB1" w14:textId="77777777" w:rsidR="00FD6D8A" w:rsidRPr="00FD6D8A" w:rsidRDefault="00FD6D8A" w:rsidP="00FD6D8A">
      <w:pPr>
        <w:bidi/>
        <w:rPr>
          <w:rFonts w:cs="David" w:hint="cs"/>
          <w:rtl/>
        </w:rPr>
      </w:pPr>
    </w:p>
    <w:p w14:paraId="277EDC5E" w14:textId="77777777" w:rsidR="00FD6D8A" w:rsidRPr="00FD6D8A" w:rsidRDefault="00FD6D8A" w:rsidP="00FD6D8A">
      <w:pPr>
        <w:bidi/>
        <w:rPr>
          <w:rFonts w:cs="David" w:hint="cs"/>
          <w:rtl/>
        </w:rPr>
      </w:pPr>
    </w:p>
    <w:p w14:paraId="48D8C25D" w14:textId="77777777" w:rsidR="00FD6D8A" w:rsidRPr="00FD6D8A" w:rsidRDefault="00FD6D8A" w:rsidP="00FD6D8A">
      <w:pPr>
        <w:tabs>
          <w:tab w:val="left" w:pos="1930"/>
        </w:tabs>
        <w:bidi/>
        <w:rPr>
          <w:rFonts w:cs="David" w:hint="cs"/>
          <w:rtl/>
        </w:rPr>
      </w:pPr>
      <w:r w:rsidRPr="00FD6D8A">
        <w:rPr>
          <w:rFonts w:cs="David" w:hint="cs"/>
          <w:b/>
          <w:bCs/>
          <w:u w:val="single"/>
          <w:rtl/>
        </w:rPr>
        <w:t>רשמת פרלמנטרית</w:t>
      </w:r>
      <w:r w:rsidRPr="00FD6D8A">
        <w:rPr>
          <w:rFonts w:cs="David"/>
          <w:rtl/>
        </w:rPr>
        <w:t>:</w:t>
      </w:r>
      <w:r w:rsidRPr="00FD6D8A">
        <w:rPr>
          <w:rFonts w:cs="David" w:hint="cs"/>
          <w:rtl/>
        </w:rPr>
        <w:tab/>
      </w:r>
      <w:r w:rsidRPr="00FD6D8A">
        <w:rPr>
          <w:rFonts w:cs="David" w:hint="cs"/>
          <w:rtl/>
        </w:rPr>
        <w:tab/>
        <w:t>הדס דויטש</w:t>
      </w:r>
    </w:p>
    <w:p w14:paraId="3EA536D0" w14:textId="77777777" w:rsidR="00FD6D8A" w:rsidRPr="00FD6D8A" w:rsidRDefault="00FD6D8A" w:rsidP="00FD6D8A">
      <w:pPr>
        <w:bidi/>
        <w:rPr>
          <w:rFonts w:cs="David" w:hint="cs"/>
          <w:b/>
          <w:bCs/>
          <w:rtl/>
        </w:rPr>
      </w:pPr>
    </w:p>
    <w:p w14:paraId="633498E9" w14:textId="77777777" w:rsidR="00FD6D8A" w:rsidRPr="00FD6D8A" w:rsidRDefault="00FD6D8A" w:rsidP="00FD6D8A">
      <w:pPr>
        <w:pStyle w:val="Heading5"/>
        <w:jc w:val="left"/>
        <w:rPr>
          <w:rFonts w:hint="cs"/>
          <w:rtl/>
        </w:rPr>
      </w:pPr>
    </w:p>
    <w:p w14:paraId="73DB0A31" w14:textId="77777777" w:rsidR="00FD6D8A" w:rsidRPr="00FD6D8A" w:rsidRDefault="00FD6D8A" w:rsidP="00FD6D8A">
      <w:pPr>
        <w:pStyle w:val="Heading5"/>
        <w:jc w:val="left"/>
        <w:rPr>
          <w:rtl/>
        </w:rPr>
      </w:pPr>
      <w:r w:rsidRPr="00FD6D8A">
        <w:rPr>
          <w:rtl/>
        </w:rPr>
        <w:t xml:space="preserve"> </w:t>
      </w:r>
    </w:p>
    <w:p w14:paraId="3522FB0E" w14:textId="77777777" w:rsidR="00FD6D8A" w:rsidRPr="00FD6D8A" w:rsidRDefault="00FD6D8A" w:rsidP="00FD6D8A">
      <w:pPr>
        <w:bidi/>
        <w:rPr>
          <w:rFonts w:cs="David" w:hint="cs"/>
          <w:rtl/>
        </w:rPr>
      </w:pPr>
    </w:p>
    <w:p w14:paraId="1A06084D" w14:textId="77777777" w:rsidR="00FD6D8A" w:rsidRPr="00FD6D8A" w:rsidRDefault="00FD6D8A" w:rsidP="00FD6D8A">
      <w:pPr>
        <w:tabs>
          <w:tab w:val="left" w:pos="1221"/>
        </w:tabs>
        <w:bidi/>
        <w:rPr>
          <w:rFonts w:cs="David" w:hint="cs"/>
          <w:b/>
          <w:bCs/>
          <w:u w:val="single"/>
          <w:rtl/>
        </w:rPr>
      </w:pPr>
      <w:r w:rsidRPr="00FD6D8A">
        <w:rPr>
          <w:rFonts w:cs="David" w:hint="cs"/>
          <w:rtl/>
        </w:rPr>
        <w:tab/>
      </w:r>
      <w:r w:rsidRPr="00FD6D8A">
        <w:rPr>
          <w:rFonts w:cs="David"/>
          <w:rtl/>
        </w:rPr>
        <w:br w:type="page"/>
      </w:r>
      <w:r w:rsidRPr="00FD6D8A">
        <w:rPr>
          <w:rFonts w:cs="David" w:hint="cs"/>
          <w:b/>
          <w:bCs/>
          <w:u w:val="single"/>
          <w:rtl/>
        </w:rPr>
        <w:lastRenderedPageBreak/>
        <w:t>א. קביעת מסגרת הדיון להצעות להביע אי-אמון בממשלה:</w:t>
      </w:r>
    </w:p>
    <w:p w14:paraId="74793EFF" w14:textId="77777777" w:rsidR="00FD6D8A" w:rsidRPr="00FD6D8A" w:rsidRDefault="00FD6D8A" w:rsidP="00FD6D8A">
      <w:pPr>
        <w:bidi/>
        <w:ind w:left="1080"/>
        <w:rPr>
          <w:rFonts w:cs="David" w:hint="cs"/>
          <w:b/>
          <w:bCs/>
          <w:u w:val="single"/>
        </w:rPr>
      </w:pPr>
      <w:r w:rsidRPr="00FD6D8A">
        <w:rPr>
          <w:rFonts w:cs="David" w:hint="cs"/>
          <w:b/>
          <w:bCs/>
          <w:u w:val="single"/>
          <w:rtl/>
        </w:rPr>
        <w:t>א. דו"ח ועדת שמידט על נוער בסיכון (יהדות התורה-איחוד-לאומי-מפד"ל)(המועמד להרכיב את הממשלה הינו חבר-הכנסת יעקב ליצמן)</w:t>
      </w:r>
    </w:p>
    <w:p w14:paraId="6A72B259" w14:textId="77777777" w:rsidR="00FD6D8A" w:rsidRPr="00FD6D8A" w:rsidRDefault="00FD6D8A" w:rsidP="00FD6D8A">
      <w:pPr>
        <w:bidi/>
        <w:ind w:left="1080"/>
        <w:rPr>
          <w:rFonts w:cs="David" w:hint="cs"/>
          <w:b/>
          <w:bCs/>
          <w:u w:val="single"/>
        </w:rPr>
      </w:pPr>
      <w:r w:rsidRPr="00FD6D8A">
        <w:rPr>
          <w:rFonts w:cs="David" w:hint="cs"/>
          <w:b/>
          <w:bCs/>
          <w:u w:val="single"/>
          <w:rtl/>
        </w:rPr>
        <w:t>ב. תוכנית ההתכנסות (הליכוד) (המועמד להרכיב את הממשלה הינו חבר-הכנסת בנימין נתניהו)</w:t>
      </w:r>
    </w:p>
    <w:p w14:paraId="4D30E7F5" w14:textId="77777777" w:rsidR="00FD6D8A" w:rsidRPr="00FD6D8A" w:rsidRDefault="00FD6D8A" w:rsidP="00FD6D8A">
      <w:pPr>
        <w:bidi/>
        <w:ind w:left="1080"/>
        <w:rPr>
          <w:rFonts w:cs="David" w:hint="cs"/>
          <w:b/>
          <w:bCs/>
          <w:u w:val="single"/>
        </w:rPr>
      </w:pPr>
      <w:r w:rsidRPr="00FD6D8A">
        <w:rPr>
          <w:rFonts w:cs="David" w:hint="cs"/>
          <w:b/>
          <w:bCs/>
          <w:u w:val="single"/>
          <w:rtl/>
        </w:rPr>
        <w:t>ג.  ליקוי במערכת ההסברה של מדינת ישראל (ישראל ביתנו) (המועמד להרכיב את הממשלה הינו חבר-הכנסת אביגדור ליברמן)</w:t>
      </w:r>
    </w:p>
    <w:p w14:paraId="683F83DC" w14:textId="77777777" w:rsidR="00FD6D8A" w:rsidRPr="00FD6D8A" w:rsidRDefault="00FD6D8A" w:rsidP="00FD6D8A">
      <w:pPr>
        <w:bidi/>
        <w:ind w:left="1080"/>
        <w:rPr>
          <w:rFonts w:cs="David" w:hint="cs"/>
          <w:b/>
          <w:bCs/>
          <w:u w:val="single"/>
        </w:rPr>
      </w:pPr>
      <w:r w:rsidRPr="00FD6D8A">
        <w:rPr>
          <w:rFonts w:cs="David" w:hint="cs"/>
          <w:b/>
          <w:bCs/>
          <w:sz w:val="26"/>
          <w:szCs w:val="26"/>
          <w:u w:val="single"/>
          <w:rtl/>
        </w:rPr>
        <w:t>ד. כניסת כוחות צה"ל לרצועת עזה (רע"מ-תע"ל) (</w:t>
      </w:r>
      <w:r w:rsidRPr="00FD6D8A">
        <w:rPr>
          <w:rFonts w:cs="David" w:hint="cs"/>
          <w:b/>
          <w:bCs/>
          <w:u w:val="single"/>
          <w:rtl/>
        </w:rPr>
        <w:t>המועמד להרכיב את הממשלה הינו חבר-הכנסת</w:t>
      </w:r>
      <w:r w:rsidRPr="00FD6D8A">
        <w:rPr>
          <w:rFonts w:cs="David"/>
          <w:b/>
          <w:bCs/>
          <w:u w:val="single"/>
        </w:rPr>
        <w:t xml:space="preserve"> </w:t>
      </w:r>
      <w:r w:rsidRPr="00FD6D8A">
        <w:rPr>
          <w:rFonts w:cs="David" w:hint="cs"/>
          <w:b/>
          <w:bCs/>
          <w:u w:val="single"/>
          <w:rtl/>
        </w:rPr>
        <w:t xml:space="preserve"> אברהים צרצור)</w:t>
      </w:r>
    </w:p>
    <w:p w14:paraId="67B2714D" w14:textId="77777777" w:rsidR="00FD6D8A" w:rsidRPr="00FD6D8A" w:rsidRDefault="00FD6D8A" w:rsidP="00FD6D8A">
      <w:pPr>
        <w:bidi/>
        <w:ind w:left="1080"/>
        <w:rPr>
          <w:rFonts w:cs="David" w:hint="cs"/>
          <w:b/>
          <w:bCs/>
          <w:u w:val="single"/>
        </w:rPr>
      </w:pPr>
      <w:r w:rsidRPr="00FD6D8A">
        <w:rPr>
          <w:rFonts w:cs="David" w:hint="cs"/>
          <w:b/>
          <w:bCs/>
          <w:u w:val="single"/>
          <w:rtl/>
        </w:rPr>
        <w:t>ה. כניסת צה"ל לרצועת עזה (חד"ש) (המועמד להרכיב את הממשלה הינו חבר-הכנסת</w:t>
      </w:r>
      <w:r w:rsidRPr="00FD6D8A">
        <w:rPr>
          <w:rFonts w:cs="David"/>
          <w:b/>
          <w:bCs/>
          <w:u w:val="single"/>
        </w:rPr>
        <w:t xml:space="preserve"> </w:t>
      </w:r>
      <w:r w:rsidRPr="00FD6D8A">
        <w:rPr>
          <w:rFonts w:cs="David" w:hint="cs"/>
          <w:b/>
          <w:bCs/>
          <w:u w:val="single"/>
          <w:rtl/>
        </w:rPr>
        <w:t xml:space="preserve"> מוחמד ברכה)</w:t>
      </w:r>
    </w:p>
    <w:p w14:paraId="43B183C5" w14:textId="77777777" w:rsidR="00FD6D8A" w:rsidRPr="00FD6D8A" w:rsidRDefault="00FD6D8A" w:rsidP="00FD6D8A">
      <w:pPr>
        <w:bidi/>
        <w:ind w:left="1080"/>
        <w:rPr>
          <w:rFonts w:cs="David" w:hint="cs"/>
          <w:b/>
          <w:bCs/>
          <w:u w:val="single"/>
        </w:rPr>
      </w:pPr>
      <w:r w:rsidRPr="00FD6D8A">
        <w:rPr>
          <w:rFonts w:cs="David" w:hint="cs"/>
          <w:b/>
          <w:bCs/>
          <w:u w:val="single"/>
          <w:rtl/>
        </w:rPr>
        <w:t>ו. פלישת כוחות צה"ל לעיר עזה (בל"ד) (המועמד להרכיב את הממשלה הינו חבר-הכנסת</w:t>
      </w:r>
      <w:r w:rsidRPr="00FD6D8A">
        <w:rPr>
          <w:rFonts w:cs="David"/>
          <w:b/>
          <w:bCs/>
          <w:u w:val="single"/>
        </w:rPr>
        <w:t xml:space="preserve"> </w:t>
      </w:r>
      <w:r w:rsidRPr="00FD6D8A">
        <w:rPr>
          <w:rFonts w:cs="David" w:hint="cs"/>
          <w:b/>
          <w:bCs/>
          <w:u w:val="single"/>
          <w:rtl/>
        </w:rPr>
        <w:t xml:space="preserve"> ג'מאל זחאלקה)</w:t>
      </w:r>
    </w:p>
    <w:p w14:paraId="0C18EC85" w14:textId="77777777" w:rsidR="00FD6D8A" w:rsidRPr="00FD6D8A" w:rsidRDefault="00FD6D8A" w:rsidP="00FD6D8A">
      <w:pPr>
        <w:tabs>
          <w:tab w:val="left" w:pos="1221"/>
        </w:tabs>
        <w:bidi/>
        <w:rPr>
          <w:rFonts w:cs="David" w:hint="cs"/>
          <w:rtl/>
        </w:rPr>
      </w:pPr>
    </w:p>
    <w:p w14:paraId="33365686" w14:textId="77777777" w:rsidR="00FD6D8A" w:rsidRPr="00FD6D8A" w:rsidRDefault="00FD6D8A" w:rsidP="00FD6D8A">
      <w:pPr>
        <w:bidi/>
        <w:rPr>
          <w:rFonts w:cs="David" w:hint="cs"/>
          <w:rtl/>
        </w:rPr>
      </w:pPr>
    </w:p>
    <w:p w14:paraId="46A232F6" w14:textId="77777777" w:rsidR="00FD6D8A" w:rsidRPr="00FD6D8A" w:rsidRDefault="00FD6D8A" w:rsidP="00FD6D8A">
      <w:pPr>
        <w:bidi/>
        <w:rPr>
          <w:rFonts w:cs="David" w:hint="cs"/>
          <w:u w:val="single"/>
          <w:rtl/>
        </w:rPr>
      </w:pPr>
      <w:r w:rsidRPr="00FD6D8A">
        <w:rPr>
          <w:rFonts w:cs="David" w:hint="cs"/>
          <w:u w:val="single"/>
          <w:rtl/>
        </w:rPr>
        <w:t>היו</w:t>
      </w:r>
      <w:r w:rsidRPr="00FD6D8A">
        <w:rPr>
          <w:rFonts w:cs="David"/>
          <w:u w:val="single"/>
          <w:rtl/>
        </w:rPr>
        <w:t>"</w:t>
      </w:r>
      <w:r w:rsidRPr="00FD6D8A">
        <w:rPr>
          <w:rFonts w:cs="David" w:hint="cs"/>
          <w:u w:val="single"/>
          <w:rtl/>
        </w:rPr>
        <w:t>ר רוחמה אברהם:</w:t>
      </w:r>
    </w:p>
    <w:p w14:paraId="5789F0DD" w14:textId="77777777" w:rsidR="00FD6D8A" w:rsidRPr="00FD6D8A" w:rsidRDefault="00FD6D8A" w:rsidP="00FD6D8A">
      <w:pPr>
        <w:bidi/>
        <w:rPr>
          <w:rFonts w:cs="David" w:hint="cs"/>
          <w:rtl/>
        </w:rPr>
      </w:pPr>
    </w:p>
    <w:p w14:paraId="61EA44E5" w14:textId="77777777" w:rsidR="00FD6D8A" w:rsidRPr="00FD6D8A" w:rsidRDefault="00FD6D8A" w:rsidP="00FD6D8A">
      <w:pPr>
        <w:bidi/>
        <w:rPr>
          <w:rFonts w:cs="David" w:hint="cs"/>
          <w:rtl/>
        </w:rPr>
      </w:pPr>
      <w:r w:rsidRPr="00FD6D8A">
        <w:rPr>
          <w:rFonts w:cs="David" w:hint="cs"/>
          <w:rtl/>
        </w:rPr>
        <w:tab/>
        <w:t xml:space="preserve"> בוקר טוב, אני מתכבדת לפתוח את הישיבה.</w:t>
      </w:r>
    </w:p>
    <w:p w14:paraId="7361F3A2" w14:textId="77777777" w:rsidR="00FD6D8A" w:rsidRPr="00FD6D8A" w:rsidRDefault="00FD6D8A" w:rsidP="00FD6D8A">
      <w:pPr>
        <w:bidi/>
        <w:rPr>
          <w:rFonts w:cs="David" w:hint="cs"/>
          <w:rtl/>
        </w:rPr>
      </w:pPr>
    </w:p>
    <w:p w14:paraId="0FCC8404" w14:textId="77777777" w:rsidR="00FD6D8A" w:rsidRPr="00FD6D8A" w:rsidRDefault="00FD6D8A" w:rsidP="00FD6D8A">
      <w:pPr>
        <w:bidi/>
        <w:ind w:left="567"/>
        <w:rPr>
          <w:rFonts w:cs="David" w:hint="cs"/>
          <w:rtl/>
        </w:rPr>
      </w:pPr>
      <w:r w:rsidRPr="00FD6D8A">
        <w:rPr>
          <w:rFonts w:cs="David" w:hint="cs"/>
          <w:rtl/>
        </w:rPr>
        <w:t xml:space="preserve">הנושאים שיש לנו על סדר היום - קביעת מסגרת לדיון בארבע הצעות אי-אמון, הנושא </w:t>
      </w:r>
    </w:p>
    <w:p w14:paraId="33F1522A" w14:textId="77777777" w:rsidR="00FD6D8A" w:rsidRPr="00FD6D8A" w:rsidRDefault="00FD6D8A" w:rsidP="00FD6D8A">
      <w:pPr>
        <w:bidi/>
        <w:rPr>
          <w:rFonts w:cs="David" w:hint="cs"/>
        </w:rPr>
      </w:pPr>
      <w:r w:rsidRPr="00FD6D8A">
        <w:rPr>
          <w:rFonts w:cs="David" w:hint="cs"/>
          <w:rtl/>
        </w:rPr>
        <w:t xml:space="preserve">הראשון שהגישו סיעת יהדות התורה-איחוד-לאומי-מפד"ל זה הנושא של דוח ועדת שמידט על נוער בסיכון. המועמד להרכיב את הממשלה הינו חבר-הכנסת יעקב ליצמן. </w:t>
      </w:r>
    </w:p>
    <w:p w14:paraId="4BE9DE63" w14:textId="77777777" w:rsidR="00FD6D8A" w:rsidRPr="00FD6D8A" w:rsidRDefault="00FD6D8A" w:rsidP="00FD6D8A">
      <w:pPr>
        <w:bidi/>
        <w:ind w:left="1080"/>
        <w:rPr>
          <w:rFonts w:cs="David" w:hint="cs"/>
        </w:rPr>
      </w:pPr>
    </w:p>
    <w:p w14:paraId="66056097" w14:textId="77777777" w:rsidR="00FD6D8A" w:rsidRPr="00FD6D8A" w:rsidRDefault="00FD6D8A" w:rsidP="00FD6D8A">
      <w:pPr>
        <w:bidi/>
        <w:ind w:left="567"/>
        <w:rPr>
          <w:rFonts w:cs="David" w:hint="cs"/>
          <w:rtl/>
        </w:rPr>
      </w:pPr>
      <w:r w:rsidRPr="00FD6D8A">
        <w:rPr>
          <w:rFonts w:cs="David" w:hint="cs"/>
          <w:rtl/>
        </w:rPr>
        <w:t>הנושא השני, תוכנית ההתכנסות, של הליכוד, המועמד להרכיב את הממשלה הינו חבר-</w:t>
      </w:r>
    </w:p>
    <w:p w14:paraId="77577EE2" w14:textId="77777777" w:rsidR="00FD6D8A" w:rsidRPr="00FD6D8A" w:rsidRDefault="00FD6D8A" w:rsidP="00FD6D8A">
      <w:pPr>
        <w:bidi/>
        <w:rPr>
          <w:rFonts w:cs="David" w:hint="cs"/>
        </w:rPr>
      </w:pPr>
      <w:r w:rsidRPr="00FD6D8A">
        <w:rPr>
          <w:rFonts w:cs="David" w:hint="cs"/>
          <w:rtl/>
        </w:rPr>
        <w:t>הכנסת בנימין נתניהו.</w:t>
      </w:r>
    </w:p>
    <w:p w14:paraId="72AB91DE" w14:textId="77777777" w:rsidR="00FD6D8A" w:rsidRPr="00FD6D8A" w:rsidRDefault="00FD6D8A" w:rsidP="00FD6D8A">
      <w:pPr>
        <w:bidi/>
        <w:rPr>
          <w:rFonts w:cs="David" w:hint="cs"/>
          <w:rtl/>
        </w:rPr>
      </w:pPr>
    </w:p>
    <w:p w14:paraId="3B07F5E6" w14:textId="77777777" w:rsidR="00FD6D8A" w:rsidRPr="00FD6D8A" w:rsidRDefault="00FD6D8A" w:rsidP="00FD6D8A">
      <w:pPr>
        <w:bidi/>
        <w:ind w:firstLine="567"/>
        <w:rPr>
          <w:rFonts w:cs="David" w:hint="cs"/>
        </w:rPr>
      </w:pPr>
      <w:r w:rsidRPr="00FD6D8A">
        <w:rPr>
          <w:rFonts w:cs="David" w:hint="cs"/>
          <w:rtl/>
        </w:rPr>
        <w:t>הנושא השלישי, ליקוי במערכת ההסברה של מדינת ישראל, של ישראל ביתנו, המועמד להרכיב את הממשלה הינו חבר-הכנסת אביגדור ליברמן.</w:t>
      </w:r>
    </w:p>
    <w:p w14:paraId="3B7142F6" w14:textId="77777777" w:rsidR="00FD6D8A" w:rsidRPr="00FD6D8A" w:rsidRDefault="00FD6D8A" w:rsidP="00FD6D8A">
      <w:pPr>
        <w:bidi/>
        <w:rPr>
          <w:rFonts w:cs="David" w:hint="cs"/>
        </w:rPr>
      </w:pPr>
    </w:p>
    <w:p w14:paraId="03229902" w14:textId="77777777" w:rsidR="00FD6D8A" w:rsidRPr="00FD6D8A" w:rsidRDefault="00FD6D8A" w:rsidP="00FD6D8A">
      <w:pPr>
        <w:bidi/>
        <w:ind w:left="567"/>
        <w:rPr>
          <w:rFonts w:cs="David" w:hint="cs"/>
          <w:rtl/>
        </w:rPr>
      </w:pPr>
      <w:r w:rsidRPr="00FD6D8A">
        <w:rPr>
          <w:rFonts w:cs="David" w:hint="cs"/>
          <w:sz w:val="26"/>
          <w:szCs w:val="26"/>
          <w:rtl/>
        </w:rPr>
        <w:t>הנושא הרביעי, כניסת כוחות צה"ל לרצועת עזה, של רע"מ-תע"ל,</w:t>
      </w:r>
      <w:r w:rsidRPr="00FD6D8A">
        <w:rPr>
          <w:rFonts w:cs="David" w:hint="cs"/>
          <w:rtl/>
        </w:rPr>
        <w:t xml:space="preserve"> המועמד להרכיב </w:t>
      </w:r>
    </w:p>
    <w:p w14:paraId="615499B2" w14:textId="77777777" w:rsidR="00FD6D8A" w:rsidRPr="00FD6D8A" w:rsidRDefault="00FD6D8A" w:rsidP="00FD6D8A">
      <w:pPr>
        <w:bidi/>
        <w:rPr>
          <w:rFonts w:cs="David" w:hint="cs"/>
        </w:rPr>
      </w:pPr>
      <w:r w:rsidRPr="00FD6D8A">
        <w:rPr>
          <w:rFonts w:cs="David" w:hint="cs"/>
          <w:rtl/>
        </w:rPr>
        <w:t>את הממשלה הינו חבר-הכנסת</w:t>
      </w:r>
      <w:r w:rsidRPr="00FD6D8A">
        <w:rPr>
          <w:rFonts w:cs="David"/>
        </w:rPr>
        <w:t xml:space="preserve"> </w:t>
      </w:r>
      <w:r w:rsidRPr="00FD6D8A">
        <w:rPr>
          <w:rFonts w:cs="David" w:hint="cs"/>
          <w:rtl/>
        </w:rPr>
        <w:t xml:space="preserve"> אברהים צרצור.</w:t>
      </w:r>
    </w:p>
    <w:p w14:paraId="059935CF" w14:textId="77777777" w:rsidR="00FD6D8A" w:rsidRPr="00FD6D8A" w:rsidRDefault="00FD6D8A" w:rsidP="00FD6D8A">
      <w:pPr>
        <w:bidi/>
        <w:rPr>
          <w:rFonts w:cs="David" w:hint="cs"/>
          <w:rtl/>
        </w:rPr>
      </w:pPr>
    </w:p>
    <w:p w14:paraId="61B1FF25" w14:textId="77777777" w:rsidR="00FD6D8A" w:rsidRPr="00FD6D8A" w:rsidRDefault="00FD6D8A" w:rsidP="00FD6D8A">
      <w:pPr>
        <w:bidi/>
        <w:ind w:firstLine="567"/>
        <w:rPr>
          <w:rFonts w:cs="David" w:hint="cs"/>
        </w:rPr>
      </w:pPr>
      <w:r w:rsidRPr="00FD6D8A">
        <w:rPr>
          <w:rFonts w:cs="David" w:hint="cs"/>
          <w:rtl/>
        </w:rPr>
        <w:t>הנושא החמישי, כניסת צה"ל לרצועת עזה, של חד"ש, המועמד להרכיב את הממשלה הינו חבר-הכנסת</w:t>
      </w:r>
      <w:r w:rsidRPr="00FD6D8A">
        <w:rPr>
          <w:rFonts w:cs="David"/>
        </w:rPr>
        <w:t xml:space="preserve"> </w:t>
      </w:r>
      <w:r w:rsidRPr="00FD6D8A">
        <w:rPr>
          <w:rFonts w:cs="David" w:hint="cs"/>
          <w:rtl/>
        </w:rPr>
        <w:t xml:space="preserve"> מוחמד ברכה.</w:t>
      </w:r>
    </w:p>
    <w:p w14:paraId="04960A15" w14:textId="77777777" w:rsidR="00FD6D8A" w:rsidRPr="00FD6D8A" w:rsidRDefault="00FD6D8A" w:rsidP="00FD6D8A">
      <w:pPr>
        <w:bidi/>
        <w:rPr>
          <w:rFonts w:cs="David" w:hint="cs"/>
          <w:rtl/>
        </w:rPr>
      </w:pPr>
    </w:p>
    <w:p w14:paraId="0B0D80BA" w14:textId="77777777" w:rsidR="00FD6D8A" w:rsidRPr="00FD6D8A" w:rsidRDefault="00FD6D8A" w:rsidP="00FD6D8A">
      <w:pPr>
        <w:bidi/>
        <w:ind w:firstLine="567"/>
        <w:rPr>
          <w:rFonts w:cs="David" w:hint="cs"/>
          <w:rtl/>
        </w:rPr>
      </w:pPr>
      <w:r w:rsidRPr="00FD6D8A">
        <w:rPr>
          <w:rFonts w:cs="David" w:hint="cs"/>
          <w:rtl/>
        </w:rPr>
        <w:t>הנושא הששי, פלישת כוחות צה"ל לעיר עזה, של בל"ד, המועמד להרכיב את הממשלה הינו חבר-הכנסת</w:t>
      </w:r>
      <w:r w:rsidRPr="00FD6D8A">
        <w:rPr>
          <w:rFonts w:cs="David"/>
        </w:rPr>
        <w:t xml:space="preserve"> </w:t>
      </w:r>
      <w:r w:rsidRPr="00FD6D8A">
        <w:rPr>
          <w:rFonts w:cs="David" w:hint="cs"/>
          <w:rtl/>
        </w:rPr>
        <w:t xml:space="preserve"> ג'מאל זחאלקה.</w:t>
      </w:r>
    </w:p>
    <w:p w14:paraId="201022C9" w14:textId="77777777" w:rsidR="00FD6D8A" w:rsidRPr="00FD6D8A" w:rsidRDefault="00FD6D8A" w:rsidP="00FD6D8A">
      <w:pPr>
        <w:bidi/>
        <w:rPr>
          <w:rFonts w:cs="David" w:hint="cs"/>
          <w:rtl/>
        </w:rPr>
      </w:pPr>
    </w:p>
    <w:p w14:paraId="261329E0" w14:textId="77777777" w:rsidR="00FD6D8A" w:rsidRPr="00FD6D8A" w:rsidRDefault="00FD6D8A" w:rsidP="00FD6D8A">
      <w:pPr>
        <w:bidi/>
        <w:rPr>
          <w:rFonts w:cs="David" w:hint="cs"/>
          <w:rtl/>
        </w:rPr>
      </w:pPr>
      <w:r w:rsidRPr="00FD6D8A">
        <w:rPr>
          <w:rFonts w:cs="David" w:hint="cs"/>
          <w:rtl/>
        </w:rPr>
        <w:tab/>
        <w:t xml:space="preserve">חבריי חברי הכנסת, הצעתי כבשאר השבועות שהחלטנו עליהם היא הצגת הנושא במשך עשר דקות ושלוש דקות לכל חבר כנסת. מי בעד? מי מתנגד? מי נמנע? </w:t>
      </w:r>
    </w:p>
    <w:p w14:paraId="483A3A56" w14:textId="77777777" w:rsidR="00FD6D8A" w:rsidRPr="00FD6D8A" w:rsidRDefault="00FD6D8A" w:rsidP="00FD6D8A">
      <w:pPr>
        <w:bidi/>
        <w:rPr>
          <w:rFonts w:cs="David" w:hint="cs"/>
          <w:rtl/>
        </w:rPr>
      </w:pPr>
    </w:p>
    <w:p w14:paraId="7CDCC569" w14:textId="77777777" w:rsidR="00FD6D8A" w:rsidRPr="00FD6D8A" w:rsidRDefault="00FD6D8A" w:rsidP="00FD6D8A">
      <w:pPr>
        <w:bidi/>
        <w:jc w:val="center"/>
        <w:rPr>
          <w:rFonts w:cs="David" w:hint="cs"/>
          <w:b/>
          <w:bCs/>
          <w:rtl/>
        </w:rPr>
      </w:pPr>
      <w:r w:rsidRPr="00FD6D8A">
        <w:rPr>
          <w:rFonts w:cs="David" w:hint="cs"/>
          <w:b/>
          <w:bCs/>
          <w:rtl/>
        </w:rPr>
        <w:t>הצבעה</w:t>
      </w:r>
    </w:p>
    <w:p w14:paraId="3C8E5AFC" w14:textId="77777777" w:rsidR="00FD6D8A" w:rsidRPr="00FD6D8A" w:rsidRDefault="00FD6D8A" w:rsidP="00FD6D8A">
      <w:pPr>
        <w:bidi/>
        <w:jc w:val="center"/>
        <w:rPr>
          <w:rFonts w:cs="David" w:hint="cs"/>
          <w:b/>
          <w:bCs/>
          <w:rtl/>
        </w:rPr>
      </w:pPr>
    </w:p>
    <w:p w14:paraId="3C45498B" w14:textId="77777777" w:rsidR="00FD6D8A" w:rsidRPr="00FD6D8A" w:rsidRDefault="00FD6D8A" w:rsidP="00FD6D8A">
      <w:pPr>
        <w:bidi/>
        <w:jc w:val="center"/>
        <w:rPr>
          <w:rFonts w:cs="David" w:hint="cs"/>
          <w:rtl/>
        </w:rPr>
      </w:pPr>
      <w:r w:rsidRPr="00FD6D8A">
        <w:rPr>
          <w:rFonts w:cs="David" w:hint="cs"/>
          <w:rtl/>
        </w:rPr>
        <w:t xml:space="preserve">בעד </w:t>
      </w:r>
      <w:r w:rsidRPr="00FD6D8A">
        <w:rPr>
          <w:rFonts w:cs="David"/>
          <w:rtl/>
        </w:rPr>
        <w:t>–</w:t>
      </w:r>
      <w:r w:rsidRPr="00FD6D8A">
        <w:rPr>
          <w:rFonts w:cs="David" w:hint="cs"/>
          <w:rtl/>
        </w:rPr>
        <w:t xml:space="preserve"> 13</w:t>
      </w:r>
    </w:p>
    <w:p w14:paraId="492324B9" w14:textId="77777777" w:rsidR="00FD6D8A" w:rsidRPr="00FD6D8A" w:rsidRDefault="00FD6D8A" w:rsidP="00FD6D8A">
      <w:pPr>
        <w:bidi/>
        <w:jc w:val="center"/>
        <w:rPr>
          <w:rFonts w:cs="David" w:hint="cs"/>
          <w:rtl/>
        </w:rPr>
      </w:pPr>
    </w:p>
    <w:p w14:paraId="6444B521" w14:textId="77777777" w:rsidR="00FD6D8A" w:rsidRPr="00FD6D8A" w:rsidRDefault="00FD6D8A" w:rsidP="00FD6D8A">
      <w:pPr>
        <w:bidi/>
        <w:jc w:val="center"/>
        <w:rPr>
          <w:rFonts w:cs="David" w:hint="cs"/>
          <w:rtl/>
        </w:rPr>
      </w:pPr>
      <w:r w:rsidRPr="00FD6D8A">
        <w:rPr>
          <w:rFonts w:cs="David" w:hint="cs"/>
          <w:rtl/>
        </w:rPr>
        <w:t>דיון משולב, עשר דקות להצגת הנושא ושלוש דקות לסיעה</w:t>
      </w:r>
    </w:p>
    <w:p w14:paraId="3AE5B0B8" w14:textId="77777777" w:rsidR="00FD6D8A" w:rsidRPr="00FD6D8A" w:rsidRDefault="00FD6D8A" w:rsidP="00FD6D8A">
      <w:pPr>
        <w:bidi/>
        <w:rPr>
          <w:rFonts w:cs="David" w:hint="cs"/>
          <w:rtl/>
        </w:rPr>
      </w:pPr>
    </w:p>
    <w:p w14:paraId="18B954BE" w14:textId="77777777" w:rsidR="00FD6D8A" w:rsidRPr="00FD6D8A" w:rsidRDefault="00FD6D8A" w:rsidP="00FD6D8A">
      <w:pPr>
        <w:bidi/>
        <w:jc w:val="center"/>
        <w:rPr>
          <w:rFonts w:cs="David" w:hint="cs"/>
          <w:rtl/>
        </w:rPr>
      </w:pPr>
    </w:p>
    <w:p w14:paraId="18F4C4F5" w14:textId="77777777" w:rsidR="00FD6D8A" w:rsidRPr="00FD6D8A" w:rsidRDefault="00FD6D8A" w:rsidP="00FD6D8A">
      <w:pPr>
        <w:bidi/>
        <w:rPr>
          <w:rFonts w:cs="David" w:hint="cs"/>
          <w:rtl/>
        </w:rPr>
      </w:pPr>
    </w:p>
    <w:p w14:paraId="0134ACDF" w14:textId="77777777" w:rsidR="00FD6D8A" w:rsidRPr="00FD6D8A" w:rsidRDefault="00FD6D8A" w:rsidP="00FD6D8A">
      <w:pPr>
        <w:bidi/>
        <w:rPr>
          <w:rFonts w:cs="David" w:hint="cs"/>
          <w:rtl/>
        </w:rPr>
      </w:pPr>
    </w:p>
    <w:p w14:paraId="5CD88D86" w14:textId="77777777" w:rsidR="00FD6D8A" w:rsidRPr="00FD6D8A" w:rsidRDefault="00FD6D8A" w:rsidP="00FD6D8A">
      <w:pPr>
        <w:bidi/>
        <w:rPr>
          <w:rFonts w:cs="David" w:hint="cs"/>
          <w:u w:val="single"/>
          <w:rtl/>
        </w:rPr>
      </w:pPr>
      <w:r w:rsidRPr="00FD6D8A">
        <w:rPr>
          <w:rFonts w:cs="David" w:hint="cs"/>
          <w:u w:val="single"/>
          <w:rtl/>
        </w:rPr>
        <w:t>היו</w:t>
      </w:r>
      <w:r w:rsidRPr="00FD6D8A">
        <w:rPr>
          <w:rFonts w:cs="David"/>
          <w:u w:val="single"/>
          <w:rtl/>
        </w:rPr>
        <w:t>"</w:t>
      </w:r>
      <w:r w:rsidRPr="00FD6D8A">
        <w:rPr>
          <w:rFonts w:cs="David" w:hint="cs"/>
          <w:u w:val="single"/>
          <w:rtl/>
        </w:rPr>
        <w:t>ר רוחמה אברהם:</w:t>
      </w:r>
    </w:p>
    <w:p w14:paraId="7ABA3574" w14:textId="77777777" w:rsidR="00FD6D8A" w:rsidRPr="00FD6D8A" w:rsidRDefault="00FD6D8A" w:rsidP="00FD6D8A">
      <w:pPr>
        <w:bidi/>
        <w:rPr>
          <w:rFonts w:cs="David" w:hint="cs"/>
          <w:rtl/>
        </w:rPr>
      </w:pPr>
    </w:p>
    <w:p w14:paraId="54A19E66" w14:textId="77777777" w:rsidR="00FD6D8A" w:rsidRPr="00FD6D8A" w:rsidRDefault="00FD6D8A" w:rsidP="00FD6D8A">
      <w:pPr>
        <w:bidi/>
        <w:rPr>
          <w:rFonts w:cs="David"/>
          <w:rtl/>
        </w:rPr>
      </w:pPr>
      <w:r w:rsidRPr="00FD6D8A">
        <w:rPr>
          <w:rFonts w:cs="David" w:hint="cs"/>
          <w:rtl/>
        </w:rPr>
        <w:tab/>
        <w:t>13 הצביעו בעד, לפיכך אני קובעת שהדיון יהיה דיון משולב, עשר דקות להצגת הנושא ושלוש דקות לסיעה.</w:t>
      </w:r>
    </w:p>
    <w:p w14:paraId="57468140" w14:textId="77777777" w:rsidR="00FD6D8A" w:rsidRPr="00FD6D8A" w:rsidRDefault="00FD6D8A" w:rsidP="00FD6D8A">
      <w:pPr>
        <w:bidi/>
        <w:rPr>
          <w:rFonts w:cs="David" w:hint="cs"/>
          <w:u w:val="single"/>
          <w:rtl/>
        </w:rPr>
      </w:pPr>
      <w:r w:rsidRPr="00FD6D8A">
        <w:rPr>
          <w:rFonts w:cs="David"/>
          <w:rtl/>
        </w:rPr>
        <w:br w:type="page"/>
      </w:r>
      <w:r w:rsidRPr="00FD6D8A">
        <w:rPr>
          <w:rFonts w:cs="David" w:hint="cs"/>
          <w:b/>
          <w:bCs/>
          <w:u w:val="single"/>
          <w:rtl/>
        </w:rPr>
        <w:t>ב. בקשות חברי כנסת להקדמת הדיון בהצעות חוק, לפני הקריאה הטרומית:</w:t>
      </w:r>
    </w:p>
    <w:p w14:paraId="46D9580E" w14:textId="77777777" w:rsidR="00FD6D8A" w:rsidRPr="00FD6D8A" w:rsidRDefault="00FD6D8A" w:rsidP="00FD6D8A">
      <w:pPr>
        <w:bidi/>
        <w:rPr>
          <w:rFonts w:cs="David" w:hint="cs"/>
          <w:b/>
          <w:bCs/>
          <w:u w:val="single"/>
          <w:rtl/>
        </w:rPr>
      </w:pPr>
    </w:p>
    <w:p w14:paraId="1B13E8D4" w14:textId="77777777" w:rsidR="00FD6D8A" w:rsidRPr="00FD6D8A" w:rsidRDefault="00FD6D8A" w:rsidP="00FD6D8A">
      <w:pPr>
        <w:bidi/>
        <w:rPr>
          <w:rFonts w:cs="David" w:hint="cs"/>
          <w:b/>
          <w:bCs/>
          <w:u w:val="single"/>
          <w:rtl/>
        </w:rPr>
      </w:pPr>
      <w:r w:rsidRPr="00FD6D8A">
        <w:rPr>
          <w:rFonts w:cs="David" w:hint="cs"/>
          <w:b/>
          <w:bCs/>
          <w:u w:val="single"/>
          <w:rtl/>
        </w:rPr>
        <w:t xml:space="preserve">2. הצעת חוק הדיור הציבורי (זכויות רכישה)(תיקון </w:t>
      </w:r>
      <w:r w:rsidRPr="00FD6D8A">
        <w:rPr>
          <w:rFonts w:cs="David"/>
          <w:b/>
          <w:bCs/>
          <w:u w:val="single"/>
          <w:rtl/>
        </w:rPr>
        <w:t>–</w:t>
      </w:r>
      <w:r w:rsidRPr="00FD6D8A">
        <w:rPr>
          <w:rFonts w:cs="David" w:hint="cs"/>
          <w:b/>
          <w:bCs/>
          <w:u w:val="single"/>
          <w:rtl/>
        </w:rPr>
        <w:t xml:space="preserve"> הוראות שונות), התשס"ו-2006 (פ/581/17) של חברי הכנסת רן כהן ויורם מרציאנו</w:t>
      </w:r>
    </w:p>
    <w:p w14:paraId="65D7DB63" w14:textId="77777777" w:rsidR="00FD6D8A" w:rsidRPr="00FD6D8A" w:rsidRDefault="00FD6D8A" w:rsidP="00FD6D8A">
      <w:pPr>
        <w:bidi/>
        <w:rPr>
          <w:rFonts w:cs="David" w:hint="cs"/>
          <w:rtl/>
        </w:rPr>
      </w:pPr>
    </w:p>
    <w:p w14:paraId="25086505" w14:textId="77777777" w:rsidR="00FD6D8A" w:rsidRPr="00FD6D8A" w:rsidRDefault="00FD6D8A" w:rsidP="00FD6D8A">
      <w:pPr>
        <w:bidi/>
        <w:rPr>
          <w:rFonts w:cs="David" w:hint="cs"/>
          <w:u w:val="single"/>
          <w:rtl/>
        </w:rPr>
      </w:pPr>
      <w:r w:rsidRPr="00FD6D8A">
        <w:rPr>
          <w:rFonts w:cs="David" w:hint="cs"/>
          <w:u w:val="single"/>
          <w:rtl/>
        </w:rPr>
        <w:t>היו</w:t>
      </w:r>
      <w:r w:rsidRPr="00FD6D8A">
        <w:rPr>
          <w:rFonts w:cs="David"/>
          <w:u w:val="single"/>
          <w:rtl/>
        </w:rPr>
        <w:t>"</w:t>
      </w:r>
      <w:r w:rsidRPr="00FD6D8A">
        <w:rPr>
          <w:rFonts w:cs="David" w:hint="cs"/>
          <w:u w:val="single"/>
          <w:rtl/>
        </w:rPr>
        <w:t>ר רוחמה אברהם:</w:t>
      </w:r>
    </w:p>
    <w:p w14:paraId="4E18348D" w14:textId="77777777" w:rsidR="00FD6D8A" w:rsidRPr="00FD6D8A" w:rsidRDefault="00FD6D8A" w:rsidP="00FD6D8A">
      <w:pPr>
        <w:bidi/>
        <w:rPr>
          <w:rFonts w:cs="David" w:hint="cs"/>
          <w:rtl/>
        </w:rPr>
      </w:pPr>
    </w:p>
    <w:p w14:paraId="11A4E6DB" w14:textId="77777777" w:rsidR="00FD6D8A" w:rsidRPr="00FD6D8A" w:rsidRDefault="00FD6D8A" w:rsidP="00FD6D8A">
      <w:pPr>
        <w:bidi/>
        <w:rPr>
          <w:rFonts w:cs="David" w:hint="cs"/>
          <w:rtl/>
        </w:rPr>
      </w:pPr>
      <w:r w:rsidRPr="00FD6D8A">
        <w:rPr>
          <w:rFonts w:cs="David" w:hint="cs"/>
          <w:rtl/>
        </w:rPr>
        <w:tab/>
        <w:t>אני מבינה, חבר הכנסת רן כהן, שמשכת את הצעתך בנושא של חוק הדיור הציבורי, ואתה מבקש להעביר אותו למחר.</w:t>
      </w:r>
    </w:p>
    <w:p w14:paraId="7E392D08" w14:textId="77777777" w:rsidR="00FD6D8A" w:rsidRPr="00FD6D8A" w:rsidRDefault="00FD6D8A" w:rsidP="00FD6D8A">
      <w:pPr>
        <w:bidi/>
        <w:rPr>
          <w:rFonts w:cs="David" w:hint="cs"/>
          <w:rtl/>
        </w:rPr>
      </w:pPr>
    </w:p>
    <w:p w14:paraId="72818510" w14:textId="77777777" w:rsidR="00FD6D8A" w:rsidRPr="00FD6D8A" w:rsidRDefault="00FD6D8A" w:rsidP="00FD6D8A">
      <w:pPr>
        <w:bidi/>
        <w:rPr>
          <w:rFonts w:cs="David" w:hint="cs"/>
          <w:u w:val="single"/>
          <w:rtl/>
        </w:rPr>
      </w:pPr>
      <w:r w:rsidRPr="00FD6D8A">
        <w:rPr>
          <w:rFonts w:cs="David" w:hint="cs"/>
          <w:u w:val="single"/>
          <w:rtl/>
        </w:rPr>
        <w:t>רן כהן:</w:t>
      </w:r>
    </w:p>
    <w:p w14:paraId="6DDAAC13" w14:textId="77777777" w:rsidR="00FD6D8A" w:rsidRPr="00FD6D8A" w:rsidRDefault="00FD6D8A" w:rsidP="00FD6D8A">
      <w:pPr>
        <w:bidi/>
        <w:rPr>
          <w:rFonts w:cs="David" w:hint="cs"/>
          <w:rtl/>
        </w:rPr>
      </w:pPr>
    </w:p>
    <w:p w14:paraId="79083914" w14:textId="77777777" w:rsidR="00FD6D8A" w:rsidRPr="00FD6D8A" w:rsidRDefault="00FD6D8A" w:rsidP="00FD6D8A">
      <w:pPr>
        <w:bidi/>
        <w:rPr>
          <w:rFonts w:cs="David" w:hint="cs"/>
          <w:rtl/>
        </w:rPr>
      </w:pPr>
      <w:r w:rsidRPr="00FD6D8A">
        <w:rPr>
          <w:rFonts w:cs="David" w:hint="cs"/>
          <w:rtl/>
        </w:rPr>
        <w:tab/>
        <w:t xml:space="preserve">אכן. </w:t>
      </w:r>
    </w:p>
    <w:p w14:paraId="4B82AEEC" w14:textId="77777777" w:rsidR="00FD6D8A" w:rsidRPr="00FD6D8A" w:rsidRDefault="00FD6D8A" w:rsidP="00FD6D8A">
      <w:pPr>
        <w:bidi/>
        <w:rPr>
          <w:rFonts w:cs="David" w:hint="cs"/>
          <w:rtl/>
        </w:rPr>
      </w:pPr>
    </w:p>
    <w:p w14:paraId="6F7D7AE8" w14:textId="77777777" w:rsidR="00FD6D8A" w:rsidRPr="00FD6D8A" w:rsidRDefault="00FD6D8A" w:rsidP="00FD6D8A">
      <w:pPr>
        <w:bidi/>
        <w:rPr>
          <w:rFonts w:cs="David" w:hint="cs"/>
          <w:u w:val="single"/>
          <w:rtl/>
        </w:rPr>
      </w:pPr>
      <w:r w:rsidRPr="00FD6D8A">
        <w:rPr>
          <w:rFonts w:cs="David" w:hint="cs"/>
          <w:u w:val="single"/>
          <w:rtl/>
        </w:rPr>
        <w:t>היו</w:t>
      </w:r>
      <w:r w:rsidRPr="00FD6D8A">
        <w:rPr>
          <w:rFonts w:cs="David"/>
          <w:u w:val="single"/>
          <w:rtl/>
        </w:rPr>
        <w:t>"</w:t>
      </w:r>
      <w:r w:rsidRPr="00FD6D8A">
        <w:rPr>
          <w:rFonts w:cs="David" w:hint="cs"/>
          <w:u w:val="single"/>
          <w:rtl/>
        </w:rPr>
        <w:t>ר רוחמה אברהם:</w:t>
      </w:r>
    </w:p>
    <w:p w14:paraId="3BE11B0E" w14:textId="77777777" w:rsidR="00FD6D8A" w:rsidRPr="00FD6D8A" w:rsidRDefault="00FD6D8A" w:rsidP="00FD6D8A">
      <w:pPr>
        <w:bidi/>
        <w:rPr>
          <w:rFonts w:cs="David" w:hint="cs"/>
          <w:rtl/>
        </w:rPr>
      </w:pPr>
    </w:p>
    <w:p w14:paraId="45D7BCD4" w14:textId="77777777" w:rsidR="00FD6D8A" w:rsidRPr="00FD6D8A" w:rsidRDefault="00FD6D8A" w:rsidP="00FD6D8A">
      <w:pPr>
        <w:bidi/>
        <w:rPr>
          <w:rFonts w:cs="David" w:hint="cs"/>
          <w:rtl/>
        </w:rPr>
      </w:pPr>
      <w:r w:rsidRPr="00FD6D8A">
        <w:rPr>
          <w:rFonts w:cs="David" w:hint="cs"/>
          <w:rtl/>
        </w:rPr>
        <w:tab/>
        <w:t xml:space="preserve">ועל-פי הצעתו ובקשתו של יושב-ראש הקואליציה, אנו מעבירים את נושא חוק הדיור הציבורי למחר. </w:t>
      </w:r>
    </w:p>
    <w:p w14:paraId="0073FB91" w14:textId="77777777" w:rsidR="00FD6D8A" w:rsidRPr="00FD6D8A" w:rsidRDefault="00FD6D8A" w:rsidP="00FD6D8A">
      <w:pPr>
        <w:bidi/>
        <w:rPr>
          <w:rFonts w:cs="David" w:hint="cs"/>
          <w:u w:val="single"/>
          <w:rtl/>
        </w:rPr>
      </w:pPr>
      <w:r w:rsidRPr="00FD6D8A">
        <w:rPr>
          <w:rFonts w:cs="David"/>
          <w:rtl/>
        </w:rPr>
        <w:br w:type="page"/>
      </w:r>
      <w:r w:rsidRPr="00FD6D8A">
        <w:rPr>
          <w:rFonts w:cs="David" w:hint="cs"/>
          <w:b/>
          <w:bCs/>
          <w:u w:val="single"/>
          <w:rtl/>
        </w:rPr>
        <w:t>ב. בקשות חברי כנסת להקדמת הדיון בהצעות חוק, לפני הקריאה הטרומית:</w:t>
      </w:r>
    </w:p>
    <w:p w14:paraId="7C86A863" w14:textId="77777777" w:rsidR="00FD6D8A" w:rsidRPr="00FD6D8A" w:rsidRDefault="00FD6D8A" w:rsidP="00FD6D8A">
      <w:pPr>
        <w:bidi/>
        <w:rPr>
          <w:rFonts w:cs="David" w:hint="cs"/>
          <w:rtl/>
        </w:rPr>
      </w:pPr>
    </w:p>
    <w:p w14:paraId="54F6DF71" w14:textId="77777777" w:rsidR="00FD6D8A" w:rsidRPr="00FD6D8A" w:rsidRDefault="00FD6D8A" w:rsidP="00FD6D8A">
      <w:pPr>
        <w:bidi/>
        <w:rPr>
          <w:rFonts w:cs="David" w:hint="cs"/>
          <w:b/>
          <w:bCs/>
          <w:u w:val="single"/>
          <w:rtl/>
        </w:rPr>
      </w:pPr>
      <w:r w:rsidRPr="00FD6D8A">
        <w:rPr>
          <w:rFonts w:cs="David" w:hint="cs"/>
          <w:b/>
          <w:bCs/>
          <w:u w:val="single"/>
          <w:rtl/>
        </w:rPr>
        <w:t xml:space="preserve">1. הצעת חוק הבזק (תיקון מס' 13)(תיקון </w:t>
      </w:r>
      <w:r w:rsidRPr="00FD6D8A">
        <w:rPr>
          <w:rFonts w:cs="David"/>
          <w:b/>
          <w:bCs/>
          <w:u w:val="single"/>
          <w:rtl/>
        </w:rPr>
        <w:t>–</w:t>
      </w:r>
      <w:r w:rsidRPr="00FD6D8A">
        <w:rPr>
          <w:rFonts w:cs="David" w:hint="cs"/>
          <w:b/>
          <w:bCs/>
          <w:u w:val="single"/>
          <w:rtl/>
        </w:rPr>
        <w:t xml:space="preserve"> המשך שידורי חדשות מקומיות</w:t>
      </w:r>
    </w:p>
    <w:p w14:paraId="1DE6D2A3" w14:textId="77777777" w:rsidR="00FD6D8A" w:rsidRPr="00FD6D8A" w:rsidRDefault="00FD6D8A" w:rsidP="00FD6D8A">
      <w:pPr>
        <w:bidi/>
        <w:rPr>
          <w:rFonts w:cs="David" w:hint="cs"/>
          <w:b/>
          <w:bCs/>
          <w:u w:val="single"/>
          <w:rtl/>
        </w:rPr>
      </w:pPr>
      <w:r w:rsidRPr="00FD6D8A">
        <w:rPr>
          <w:rFonts w:cs="David" w:hint="cs"/>
          <w:b/>
          <w:bCs/>
          <w:u w:val="single"/>
          <w:rtl/>
        </w:rPr>
        <w:t>ותוכניות מקומיות בענייני היום), התשס"ו-2006 (פ/700/17), הצעת חברי הכנסת גדעון סער ושלי יחימוביץ'</w:t>
      </w:r>
    </w:p>
    <w:p w14:paraId="3B2B6FDC" w14:textId="77777777" w:rsidR="00FD6D8A" w:rsidRPr="00FD6D8A" w:rsidRDefault="00FD6D8A" w:rsidP="00FD6D8A">
      <w:pPr>
        <w:bidi/>
        <w:rPr>
          <w:rFonts w:cs="David" w:hint="cs"/>
          <w:rtl/>
        </w:rPr>
      </w:pPr>
    </w:p>
    <w:p w14:paraId="0C6F310D" w14:textId="77777777" w:rsidR="00FD6D8A" w:rsidRPr="00FD6D8A" w:rsidRDefault="00FD6D8A" w:rsidP="00FD6D8A">
      <w:pPr>
        <w:bidi/>
        <w:rPr>
          <w:rFonts w:cs="David" w:hint="cs"/>
          <w:u w:val="single"/>
          <w:rtl/>
        </w:rPr>
      </w:pPr>
      <w:r w:rsidRPr="00FD6D8A">
        <w:rPr>
          <w:rFonts w:cs="David" w:hint="cs"/>
          <w:u w:val="single"/>
          <w:rtl/>
        </w:rPr>
        <w:t>היו</w:t>
      </w:r>
      <w:r w:rsidRPr="00FD6D8A">
        <w:rPr>
          <w:rFonts w:cs="David"/>
          <w:u w:val="single"/>
          <w:rtl/>
        </w:rPr>
        <w:t>"</w:t>
      </w:r>
      <w:r w:rsidRPr="00FD6D8A">
        <w:rPr>
          <w:rFonts w:cs="David" w:hint="cs"/>
          <w:u w:val="single"/>
          <w:rtl/>
        </w:rPr>
        <w:t>ר רוחמה אברהם:</w:t>
      </w:r>
    </w:p>
    <w:p w14:paraId="20B9894E" w14:textId="77777777" w:rsidR="00FD6D8A" w:rsidRPr="00FD6D8A" w:rsidRDefault="00FD6D8A" w:rsidP="00FD6D8A">
      <w:pPr>
        <w:bidi/>
        <w:rPr>
          <w:rFonts w:cs="David" w:hint="cs"/>
          <w:rtl/>
        </w:rPr>
      </w:pPr>
    </w:p>
    <w:p w14:paraId="08D5370D" w14:textId="77777777" w:rsidR="00FD6D8A" w:rsidRPr="00FD6D8A" w:rsidRDefault="00FD6D8A" w:rsidP="00FD6D8A">
      <w:pPr>
        <w:bidi/>
        <w:rPr>
          <w:rFonts w:cs="David" w:hint="cs"/>
          <w:rtl/>
        </w:rPr>
      </w:pPr>
      <w:r w:rsidRPr="00FD6D8A">
        <w:rPr>
          <w:rFonts w:cs="David" w:hint="cs"/>
          <w:rtl/>
        </w:rPr>
        <w:tab/>
        <w:t xml:space="preserve">הנושא של הצעת חוק הבזק (תיקון מס' 13)(תיקון </w:t>
      </w:r>
      <w:r w:rsidRPr="00FD6D8A">
        <w:rPr>
          <w:rFonts w:cs="David"/>
          <w:rtl/>
        </w:rPr>
        <w:t>–</w:t>
      </w:r>
      <w:r w:rsidRPr="00FD6D8A">
        <w:rPr>
          <w:rFonts w:cs="David" w:hint="cs"/>
          <w:rtl/>
        </w:rPr>
        <w:t xml:space="preserve"> המשך שידורי חדשות מקומיות ותוכניות מקומיות בענייני היום), בבקשה. אם יימשך הרעש בקרב עוזרי חברי הכנסת, אבקש לא להכניס עוזרים. אני מבקשת מחברי הכנסת ועל אחת כמה וכמה מהעוזרים.</w:t>
      </w:r>
    </w:p>
    <w:p w14:paraId="76ADACA9" w14:textId="77777777" w:rsidR="00FD6D8A" w:rsidRPr="00FD6D8A" w:rsidRDefault="00FD6D8A" w:rsidP="00FD6D8A">
      <w:pPr>
        <w:bidi/>
        <w:rPr>
          <w:rFonts w:cs="David" w:hint="cs"/>
          <w:rtl/>
        </w:rPr>
      </w:pPr>
    </w:p>
    <w:p w14:paraId="7FC5BF69" w14:textId="77777777" w:rsidR="00FD6D8A" w:rsidRPr="00FD6D8A" w:rsidRDefault="00FD6D8A" w:rsidP="00FD6D8A">
      <w:pPr>
        <w:bidi/>
        <w:rPr>
          <w:rFonts w:cs="David" w:hint="cs"/>
          <w:rtl/>
        </w:rPr>
      </w:pPr>
      <w:r w:rsidRPr="00FD6D8A">
        <w:rPr>
          <w:rFonts w:cs="David" w:hint="cs"/>
          <w:rtl/>
        </w:rPr>
        <w:tab/>
        <w:t>הצעת החוק של חברי הכנסת ושלי יחימוביץ', חבר הכנסת סער, אתה מוזמן להציג את הנושא, בבקשה.</w:t>
      </w:r>
    </w:p>
    <w:p w14:paraId="604D0E43" w14:textId="77777777" w:rsidR="00FD6D8A" w:rsidRPr="00FD6D8A" w:rsidRDefault="00FD6D8A" w:rsidP="00FD6D8A">
      <w:pPr>
        <w:bidi/>
        <w:rPr>
          <w:rFonts w:cs="David" w:hint="cs"/>
          <w:rtl/>
        </w:rPr>
      </w:pPr>
    </w:p>
    <w:p w14:paraId="07290892" w14:textId="77777777" w:rsidR="00FD6D8A" w:rsidRPr="00FD6D8A" w:rsidRDefault="00FD6D8A" w:rsidP="00FD6D8A">
      <w:pPr>
        <w:bidi/>
        <w:rPr>
          <w:rFonts w:cs="David" w:hint="cs"/>
          <w:u w:val="single"/>
          <w:rtl/>
        </w:rPr>
      </w:pPr>
      <w:r w:rsidRPr="00FD6D8A">
        <w:rPr>
          <w:rFonts w:cs="David" w:hint="cs"/>
          <w:u w:val="single"/>
          <w:rtl/>
        </w:rPr>
        <w:t>גדעון סער:</w:t>
      </w:r>
    </w:p>
    <w:p w14:paraId="4C3A6F8D" w14:textId="77777777" w:rsidR="00FD6D8A" w:rsidRPr="00FD6D8A" w:rsidRDefault="00FD6D8A" w:rsidP="00FD6D8A">
      <w:pPr>
        <w:bidi/>
        <w:rPr>
          <w:rFonts w:cs="David" w:hint="cs"/>
          <w:u w:val="single"/>
          <w:rtl/>
        </w:rPr>
      </w:pPr>
    </w:p>
    <w:p w14:paraId="78D65BFF" w14:textId="77777777" w:rsidR="00FD6D8A" w:rsidRPr="00FD6D8A" w:rsidRDefault="00FD6D8A" w:rsidP="00FD6D8A">
      <w:pPr>
        <w:bidi/>
        <w:rPr>
          <w:rFonts w:cs="David" w:hint="cs"/>
          <w:rtl/>
        </w:rPr>
      </w:pPr>
      <w:r w:rsidRPr="00FD6D8A">
        <w:rPr>
          <w:rFonts w:cs="David" w:hint="cs"/>
          <w:rtl/>
        </w:rPr>
        <w:tab/>
        <w:t xml:space="preserve"> הנושא הוא פשוט מבחינת התכלית שלו, והוא שלפי המצב הנוכחי, ב-31 בדצמבר, אם לא נעשה פעולה כלשהי ככנסת, לא יהיו יותר חדשות מקומיות בכבלים. אני מדבר גם על הערוץ הערבי, גם על חמשת הערוצים האזוריים. כל הנושא הזה הוסדר עד 31 בדצמבר 2006, ומפה גם הדחיפות, כי אם לא נעביר את זה במושב הזה בקריאה הטרומית, אין שום סיכוי בעולם, וזה נושא סבוך, שהכנסת הזאת תסיים להשלים את הנושא הזה עד 31 בדצמבר. לכן מה שנדרש לעשות במושב הזה זה קריאה טרומית, ולכן נדרש הפטור.</w:t>
      </w:r>
    </w:p>
    <w:p w14:paraId="5294356E" w14:textId="77777777" w:rsidR="00FD6D8A" w:rsidRPr="00FD6D8A" w:rsidRDefault="00FD6D8A" w:rsidP="00FD6D8A">
      <w:pPr>
        <w:bidi/>
        <w:rPr>
          <w:rFonts w:cs="David" w:hint="cs"/>
          <w:rtl/>
        </w:rPr>
      </w:pPr>
    </w:p>
    <w:p w14:paraId="1AD2971A" w14:textId="77777777" w:rsidR="00FD6D8A" w:rsidRPr="00FD6D8A" w:rsidRDefault="00FD6D8A" w:rsidP="00FD6D8A">
      <w:pPr>
        <w:bidi/>
        <w:rPr>
          <w:rFonts w:cs="David" w:hint="cs"/>
          <w:rtl/>
        </w:rPr>
      </w:pPr>
      <w:r w:rsidRPr="00FD6D8A">
        <w:rPr>
          <w:rFonts w:cs="David" w:hint="cs"/>
          <w:rtl/>
        </w:rPr>
        <w:tab/>
        <w:t xml:space="preserve">אני רוצה להבהיר, יחד עם זאת, יש בהחלט השגות מצד חברות הכבלים שאומרים: למה אנו צריכים לשאת לבד בעלות, האם צריכים להיות גורמי שידור נוספים, האם צריך לפתור את זה על דרך של הפחתת תמלוגים, כל מיני דברים שעולים, שאני פתוח לגביהם, אני חושב שצריך להגיע להסדר ראוי, גם לא אעמוד על כך שההסדר יהיה הסדר לתקופה שקבועה בהצעת החוק, יכול להיות הסדר לתקופה מצומצמת יותר, אבל הדבר החשוב ביותר מבחינתנו כרגע, אני רוצה גם להסביר מדוע; יש נושאים אשר המדיה הארצית לא עוסקת בהם. ערוץ 1 וערוץ 2 לא יעסקו במה שחברת הכנסת חילו ואני ראינו ביום ראשון בשכונת יפו ד', שהולכים שם לפגוע במקום הירוק היחידי שיש לרווחת תושבי השכונה ושורת נושאים מקומיים בכל אזור ואזור. </w:t>
      </w:r>
    </w:p>
    <w:p w14:paraId="1BFB87A1" w14:textId="77777777" w:rsidR="00FD6D8A" w:rsidRPr="00FD6D8A" w:rsidRDefault="00FD6D8A" w:rsidP="00FD6D8A">
      <w:pPr>
        <w:bidi/>
        <w:rPr>
          <w:rFonts w:cs="David" w:hint="cs"/>
          <w:rtl/>
        </w:rPr>
      </w:pPr>
    </w:p>
    <w:p w14:paraId="1B8EF465" w14:textId="77777777" w:rsidR="00FD6D8A" w:rsidRPr="00FD6D8A" w:rsidRDefault="00FD6D8A" w:rsidP="00FD6D8A">
      <w:pPr>
        <w:bidi/>
        <w:ind w:firstLine="567"/>
        <w:rPr>
          <w:rFonts w:cs="David" w:hint="cs"/>
          <w:rtl/>
        </w:rPr>
      </w:pPr>
      <w:r w:rsidRPr="00FD6D8A">
        <w:rPr>
          <w:rFonts w:cs="David" w:hint="cs"/>
          <w:rtl/>
        </w:rPr>
        <w:t>לכן הדבר הזה של החדשות המקומיות הוא דבר שחייבים לקיימו, הוא נותן את הדגש לפריפריה לנושאים שאינם במרכז סדר היום המדיני-ביטחוני, ובאשר לכל הנושא של מה צריכה להיות הפלטפורמה הנכונה ביותר הממונית, אני מציע שהדיון יתקיים לגופו, אם הוא יעבור, ואני מאמין שהוא יעבור.</w:t>
      </w:r>
    </w:p>
    <w:p w14:paraId="5642966A" w14:textId="77777777" w:rsidR="00FD6D8A" w:rsidRPr="00FD6D8A" w:rsidRDefault="00FD6D8A" w:rsidP="00FD6D8A">
      <w:pPr>
        <w:bidi/>
        <w:rPr>
          <w:rFonts w:cs="David" w:hint="cs"/>
          <w:rtl/>
        </w:rPr>
      </w:pPr>
    </w:p>
    <w:p w14:paraId="53914489" w14:textId="77777777" w:rsidR="00FD6D8A" w:rsidRPr="00FD6D8A" w:rsidRDefault="00FD6D8A" w:rsidP="00FD6D8A">
      <w:pPr>
        <w:bidi/>
        <w:rPr>
          <w:rFonts w:cs="David" w:hint="cs"/>
          <w:rtl/>
        </w:rPr>
      </w:pPr>
      <w:r w:rsidRPr="00FD6D8A">
        <w:rPr>
          <w:rFonts w:cs="David" w:hint="cs"/>
          <w:u w:val="single"/>
          <w:rtl/>
        </w:rPr>
        <w:t>ראובן ריבלין:</w:t>
      </w:r>
    </w:p>
    <w:p w14:paraId="06FF286B" w14:textId="77777777" w:rsidR="00FD6D8A" w:rsidRPr="00FD6D8A" w:rsidRDefault="00FD6D8A" w:rsidP="00FD6D8A">
      <w:pPr>
        <w:bidi/>
        <w:rPr>
          <w:rFonts w:cs="David" w:hint="cs"/>
          <w:rtl/>
        </w:rPr>
      </w:pPr>
    </w:p>
    <w:p w14:paraId="05BE52E3" w14:textId="77777777" w:rsidR="00FD6D8A" w:rsidRPr="00FD6D8A" w:rsidRDefault="00FD6D8A" w:rsidP="00FD6D8A">
      <w:pPr>
        <w:bidi/>
        <w:rPr>
          <w:rFonts w:cs="David" w:hint="cs"/>
          <w:rtl/>
        </w:rPr>
      </w:pPr>
      <w:r w:rsidRPr="00FD6D8A">
        <w:rPr>
          <w:rFonts w:cs="David" w:hint="cs"/>
          <w:rtl/>
        </w:rPr>
        <w:tab/>
        <w:t>נדמה לי שמשרד התקשורת ומנכ"ל משרד ראש הממשלה באותה עת קבעו את התאריך 31 בדצמבר כתאריך שבו תהיה נקודת בחינה לראות את ההמשך.</w:t>
      </w:r>
    </w:p>
    <w:p w14:paraId="717E82E9" w14:textId="77777777" w:rsidR="00FD6D8A" w:rsidRPr="00FD6D8A" w:rsidRDefault="00FD6D8A" w:rsidP="00FD6D8A">
      <w:pPr>
        <w:bidi/>
        <w:rPr>
          <w:rFonts w:cs="David" w:hint="cs"/>
          <w:rtl/>
        </w:rPr>
      </w:pPr>
    </w:p>
    <w:p w14:paraId="1D712A8B" w14:textId="77777777" w:rsidR="00FD6D8A" w:rsidRPr="00FD6D8A" w:rsidRDefault="00FD6D8A" w:rsidP="00FD6D8A">
      <w:pPr>
        <w:bidi/>
        <w:rPr>
          <w:rFonts w:cs="David" w:hint="cs"/>
          <w:u w:val="single"/>
          <w:rtl/>
        </w:rPr>
      </w:pPr>
      <w:r w:rsidRPr="00FD6D8A">
        <w:rPr>
          <w:rFonts w:cs="David" w:hint="cs"/>
          <w:u w:val="single"/>
          <w:rtl/>
        </w:rPr>
        <w:t>גדעון סער:</w:t>
      </w:r>
    </w:p>
    <w:p w14:paraId="1979E0C1" w14:textId="77777777" w:rsidR="00FD6D8A" w:rsidRPr="00FD6D8A" w:rsidRDefault="00FD6D8A" w:rsidP="00FD6D8A">
      <w:pPr>
        <w:bidi/>
        <w:rPr>
          <w:rFonts w:cs="David" w:hint="cs"/>
          <w:u w:val="single"/>
          <w:rtl/>
        </w:rPr>
      </w:pPr>
    </w:p>
    <w:p w14:paraId="73AFFFD0" w14:textId="77777777" w:rsidR="00FD6D8A" w:rsidRPr="00FD6D8A" w:rsidRDefault="00FD6D8A" w:rsidP="00FD6D8A">
      <w:pPr>
        <w:bidi/>
        <w:rPr>
          <w:rFonts w:cs="David" w:hint="cs"/>
          <w:rtl/>
        </w:rPr>
      </w:pPr>
      <w:r w:rsidRPr="00FD6D8A">
        <w:rPr>
          <w:rFonts w:cs="David" w:hint="cs"/>
          <w:rtl/>
        </w:rPr>
        <w:tab/>
        <w:t>לכן אני אומר, כרגע לא הוגש איזה הסדר, לא לממשלה ולא לכנסת, אלטרנטיבי, שאומר איך מטפלים בבעיה. כלומר אנו ככנסת צריכים להחליט, האם אנו רוצים לתת לדבר הזה לגווע או לא.</w:t>
      </w:r>
    </w:p>
    <w:p w14:paraId="41F5B524" w14:textId="77777777" w:rsidR="00FD6D8A" w:rsidRPr="00FD6D8A" w:rsidRDefault="00FD6D8A" w:rsidP="00FD6D8A">
      <w:pPr>
        <w:bidi/>
        <w:rPr>
          <w:rFonts w:cs="David" w:hint="cs"/>
          <w:rtl/>
        </w:rPr>
      </w:pPr>
    </w:p>
    <w:p w14:paraId="0A32F32F" w14:textId="77777777" w:rsidR="00FD6D8A" w:rsidRPr="00FD6D8A" w:rsidRDefault="00FD6D8A" w:rsidP="00FD6D8A">
      <w:pPr>
        <w:bidi/>
        <w:rPr>
          <w:rFonts w:cs="David" w:hint="cs"/>
          <w:u w:val="single"/>
          <w:rtl/>
        </w:rPr>
      </w:pPr>
      <w:r w:rsidRPr="00FD6D8A">
        <w:rPr>
          <w:rFonts w:cs="David" w:hint="cs"/>
          <w:u w:val="single"/>
          <w:rtl/>
        </w:rPr>
        <w:t>היו</w:t>
      </w:r>
      <w:r w:rsidRPr="00FD6D8A">
        <w:rPr>
          <w:rFonts w:cs="David"/>
          <w:u w:val="single"/>
          <w:rtl/>
        </w:rPr>
        <w:t>"</w:t>
      </w:r>
      <w:r w:rsidRPr="00FD6D8A">
        <w:rPr>
          <w:rFonts w:cs="David" w:hint="cs"/>
          <w:u w:val="single"/>
          <w:rtl/>
        </w:rPr>
        <w:t>ר רוחמה אברהם:</w:t>
      </w:r>
    </w:p>
    <w:p w14:paraId="5FA80207" w14:textId="77777777" w:rsidR="00FD6D8A" w:rsidRPr="00FD6D8A" w:rsidRDefault="00FD6D8A" w:rsidP="00FD6D8A">
      <w:pPr>
        <w:bidi/>
        <w:rPr>
          <w:rFonts w:cs="David" w:hint="cs"/>
          <w:rtl/>
        </w:rPr>
      </w:pPr>
    </w:p>
    <w:p w14:paraId="4B62A9F9" w14:textId="77777777" w:rsidR="00FD6D8A" w:rsidRPr="00FD6D8A" w:rsidRDefault="00FD6D8A" w:rsidP="00FD6D8A">
      <w:pPr>
        <w:bidi/>
        <w:rPr>
          <w:rFonts w:cs="David" w:hint="cs"/>
          <w:rtl/>
        </w:rPr>
      </w:pPr>
      <w:r w:rsidRPr="00FD6D8A">
        <w:rPr>
          <w:rFonts w:cs="David" w:hint="cs"/>
          <w:rtl/>
        </w:rPr>
        <w:tab/>
        <w:t>השאלה, האם משרד התקשורת יציע פתרון לבעיה- -</w:t>
      </w:r>
    </w:p>
    <w:p w14:paraId="231F90B9" w14:textId="77777777" w:rsidR="00FD6D8A" w:rsidRPr="00FD6D8A" w:rsidRDefault="00FD6D8A" w:rsidP="00FD6D8A">
      <w:pPr>
        <w:bidi/>
        <w:rPr>
          <w:rFonts w:cs="David" w:hint="cs"/>
          <w:rtl/>
        </w:rPr>
      </w:pPr>
      <w:r w:rsidRPr="00FD6D8A">
        <w:rPr>
          <w:rFonts w:cs="David" w:hint="cs"/>
          <w:rtl/>
        </w:rPr>
        <w:tab/>
      </w:r>
    </w:p>
    <w:p w14:paraId="0CFFC5D4" w14:textId="77777777" w:rsidR="00FD6D8A" w:rsidRPr="00FD6D8A" w:rsidRDefault="00FD6D8A" w:rsidP="00FD6D8A">
      <w:pPr>
        <w:bidi/>
        <w:rPr>
          <w:rFonts w:cs="David" w:hint="cs"/>
          <w:u w:val="single"/>
          <w:rtl/>
        </w:rPr>
      </w:pPr>
      <w:r w:rsidRPr="00FD6D8A">
        <w:rPr>
          <w:rFonts w:cs="David" w:hint="cs"/>
          <w:u w:val="single"/>
          <w:rtl/>
        </w:rPr>
        <w:t>גדעון סער:</w:t>
      </w:r>
    </w:p>
    <w:p w14:paraId="4B550778" w14:textId="77777777" w:rsidR="00FD6D8A" w:rsidRPr="00FD6D8A" w:rsidRDefault="00FD6D8A" w:rsidP="00FD6D8A">
      <w:pPr>
        <w:bidi/>
        <w:rPr>
          <w:rFonts w:cs="David" w:hint="cs"/>
          <w:u w:val="single"/>
          <w:rtl/>
        </w:rPr>
      </w:pPr>
    </w:p>
    <w:p w14:paraId="180C5BF1" w14:textId="77777777" w:rsidR="00FD6D8A" w:rsidRPr="00FD6D8A" w:rsidRDefault="00FD6D8A" w:rsidP="00FD6D8A">
      <w:pPr>
        <w:bidi/>
        <w:rPr>
          <w:rFonts w:cs="David" w:hint="cs"/>
          <w:rtl/>
        </w:rPr>
      </w:pPr>
      <w:r w:rsidRPr="00FD6D8A">
        <w:rPr>
          <w:rFonts w:cs="David" w:hint="cs"/>
          <w:rtl/>
        </w:rPr>
        <w:tab/>
        <w:t xml:space="preserve"> היתה לי גם שיחה בשבוע שעבר עם יושב-ראש מועצת הכבלים והלווין, אם היה הסדר רגולטורי, אם הממשלה היתה מביאה הצעת חוק, בהחלט הייתי שוקל אותה. זה לא נושא פוליטי. מבחינתי, זה נושא ערכי, שיהיו חדשות מקומיות בטלוויזיה. על זה אעמוד. כל הדברים האחרים ניתנים לדיון, ועמדת הגורמים המקצועיים היא בהחלט חשובה. אני רוצה להדגיש שעד היום הגורמים המקצועיים לא עשו דבר, עד שאנו מגיעים למצב שבו אם נחכה למושב הבא, נחזור במחצית השנייה של אוקטובר, זה נושא מורכב, להעביר ארבע קריאות או להעביר את כל ההליך בזמן קצר, זה גם מושב של תקציב החוק הסדרים, זה יהיה קשה ביותר, אם לא בלתי-אפשרי.</w:t>
      </w:r>
    </w:p>
    <w:p w14:paraId="2D2FDBC2" w14:textId="77777777" w:rsidR="00FD6D8A" w:rsidRPr="00FD6D8A" w:rsidRDefault="00FD6D8A" w:rsidP="00FD6D8A">
      <w:pPr>
        <w:bidi/>
        <w:rPr>
          <w:rFonts w:cs="David" w:hint="cs"/>
          <w:rtl/>
        </w:rPr>
      </w:pPr>
    </w:p>
    <w:p w14:paraId="200E6597" w14:textId="77777777" w:rsidR="00FD6D8A" w:rsidRPr="00FD6D8A" w:rsidRDefault="00FD6D8A" w:rsidP="00FD6D8A">
      <w:pPr>
        <w:bidi/>
        <w:rPr>
          <w:rFonts w:cs="David" w:hint="cs"/>
          <w:u w:val="single"/>
          <w:rtl/>
        </w:rPr>
      </w:pPr>
      <w:r w:rsidRPr="00FD6D8A">
        <w:rPr>
          <w:rFonts w:cs="David" w:hint="cs"/>
          <w:u w:val="single"/>
          <w:rtl/>
        </w:rPr>
        <w:t>היו</w:t>
      </w:r>
      <w:r w:rsidRPr="00FD6D8A">
        <w:rPr>
          <w:rFonts w:cs="David"/>
          <w:u w:val="single"/>
          <w:rtl/>
        </w:rPr>
        <w:t>"</w:t>
      </w:r>
      <w:r w:rsidRPr="00FD6D8A">
        <w:rPr>
          <w:rFonts w:cs="David" w:hint="cs"/>
          <w:u w:val="single"/>
          <w:rtl/>
        </w:rPr>
        <w:t>ר רוחמה אברהם:</w:t>
      </w:r>
    </w:p>
    <w:p w14:paraId="635C099A" w14:textId="77777777" w:rsidR="00FD6D8A" w:rsidRPr="00FD6D8A" w:rsidRDefault="00FD6D8A" w:rsidP="00FD6D8A">
      <w:pPr>
        <w:bidi/>
        <w:rPr>
          <w:rFonts w:cs="David" w:hint="cs"/>
          <w:rtl/>
        </w:rPr>
      </w:pPr>
    </w:p>
    <w:p w14:paraId="5CE9382D" w14:textId="77777777" w:rsidR="00FD6D8A" w:rsidRPr="00FD6D8A" w:rsidRDefault="00FD6D8A" w:rsidP="00FD6D8A">
      <w:pPr>
        <w:bidi/>
        <w:rPr>
          <w:rFonts w:cs="David" w:hint="cs"/>
          <w:rtl/>
        </w:rPr>
      </w:pPr>
      <w:r w:rsidRPr="00FD6D8A">
        <w:rPr>
          <w:rFonts w:cs="David" w:hint="cs"/>
          <w:rtl/>
        </w:rPr>
        <w:tab/>
        <w:t xml:space="preserve"> אביגדור יצחקי, בבקשה.</w:t>
      </w:r>
    </w:p>
    <w:p w14:paraId="7A1D1160" w14:textId="77777777" w:rsidR="00FD6D8A" w:rsidRPr="00FD6D8A" w:rsidRDefault="00FD6D8A" w:rsidP="00FD6D8A">
      <w:pPr>
        <w:bidi/>
        <w:rPr>
          <w:rFonts w:cs="David" w:hint="cs"/>
          <w:rtl/>
        </w:rPr>
      </w:pPr>
    </w:p>
    <w:p w14:paraId="483099D1" w14:textId="77777777" w:rsidR="00FD6D8A" w:rsidRPr="00FD6D8A" w:rsidRDefault="00FD6D8A" w:rsidP="00FD6D8A">
      <w:pPr>
        <w:pStyle w:val="Heading5"/>
        <w:jc w:val="left"/>
        <w:rPr>
          <w:rFonts w:hint="cs"/>
          <w:rtl/>
        </w:rPr>
      </w:pPr>
      <w:r w:rsidRPr="00FD6D8A">
        <w:rPr>
          <w:rFonts w:hint="cs"/>
          <w:u w:val="single"/>
          <w:rtl/>
        </w:rPr>
        <w:t>אביגדור יצחקי:</w:t>
      </w:r>
    </w:p>
    <w:p w14:paraId="0B89D034" w14:textId="77777777" w:rsidR="00FD6D8A" w:rsidRPr="00FD6D8A" w:rsidRDefault="00FD6D8A" w:rsidP="00FD6D8A">
      <w:pPr>
        <w:pStyle w:val="Heading5"/>
        <w:jc w:val="left"/>
        <w:rPr>
          <w:rFonts w:hint="cs"/>
          <w:rtl/>
        </w:rPr>
      </w:pPr>
    </w:p>
    <w:p w14:paraId="4105163C" w14:textId="77777777" w:rsidR="00FD6D8A" w:rsidRPr="00FD6D8A" w:rsidRDefault="00FD6D8A" w:rsidP="00FD6D8A">
      <w:pPr>
        <w:bidi/>
        <w:rPr>
          <w:rFonts w:cs="David" w:hint="cs"/>
          <w:rtl/>
        </w:rPr>
      </w:pPr>
      <w:r w:rsidRPr="00FD6D8A">
        <w:rPr>
          <w:rFonts w:cs="David" w:hint="cs"/>
          <w:rtl/>
        </w:rPr>
        <w:tab/>
        <w:t>בשבוע שעבר לא נכחתי פה, הנושא הונח על סדר היום. ביקשתי מחבר הכנסת סער לדחות את הבקשה ליום שני הנוכחי, תוך הבטחה שאם לא תהיה לנו עמדה של ועדת שרים לחקיקה, אבל ועדת שרים לחקיקה כדי לקבוע עמדה צריכה קודם כל פטור מחובת הנחה, מסתבר, כך שהבטחתי לגדעון סער בעינה קיימת.</w:t>
      </w:r>
    </w:p>
    <w:p w14:paraId="7B32D03D" w14:textId="77777777" w:rsidR="00FD6D8A" w:rsidRPr="00FD6D8A" w:rsidRDefault="00FD6D8A" w:rsidP="00FD6D8A">
      <w:pPr>
        <w:bidi/>
        <w:rPr>
          <w:rFonts w:cs="David" w:hint="cs"/>
          <w:rtl/>
        </w:rPr>
      </w:pPr>
    </w:p>
    <w:p w14:paraId="676BA932" w14:textId="77777777" w:rsidR="00FD6D8A" w:rsidRPr="00FD6D8A" w:rsidRDefault="00FD6D8A" w:rsidP="00FD6D8A">
      <w:pPr>
        <w:bidi/>
        <w:rPr>
          <w:rFonts w:cs="David" w:hint="cs"/>
          <w:rtl/>
        </w:rPr>
      </w:pPr>
      <w:r w:rsidRPr="00FD6D8A">
        <w:rPr>
          <w:rFonts w:cs="David" w:hint="cs"/>
          <w:rtl/>
        </w:rPr>
        <w:tab/>
        <w:t>יחד עם זאת, אני כבר אומר שבשיחה ארוכה שהיתה לי אתמול עם שר התקשורת, משרד התקשורת מתכוון לעשות את כל הפעולות הנדרשות כדי שהדבר הזה יקרה, ויחד עם זה יש הבנה עם חבר הכנסת סער, שהוא לא מעלה את זה ביום רביעי הקרוב לקריאה טרומית כדי לאפשר לממשלה גם כן לעשות את מה שהיא חייבת לעשות. אני גם אומר שוועדת השרים לחקיקה עוד לא קבעה את עמדתה, ולכן אנו לא יכולים להבטיח דבר בנושא תמיכתנו בקריאה הטרומית. יכול להיות שיהיה מצב שבו נאפשר פטור מחובת הנחה כי הנושא דחוף, אבל אין שום הבטחה לזה שנתמוך בקריאה הטרומית. אני חושב שהסדר מהסוג הזה וקיום הבטחה על-ידי גורמי קואליציה במקרה הזה הוא נכון, ולכן אני מציע להצביע בעד הפטור מחובת הנחה לפי ההסברים שהסברתי.</w:t>
      </w:r>
    </w:p>
    <w:p w14:paraId="2846D8E1" w14:textId="77777777" w:rsidR="00FD6D8A" w:rsidRPr="00FD6D8A" w:rsidRDefault="00FD6D8A" w:rsidP="00FD6D8A">
      <w:pPr>
        <w:bidi/>
        <w:rPr>
          <w:rFonts w:cs="David" w:hint="cs"/>
          <w:rtl/>
        </w:rPr>
      </w:pPr>
    </w:p>
    <w:p w14:paraId="40FAF0ED" w14:textId="77777777" w:rsidR="00FD6D8A" w:rsidRPr="00FD6D8A" w:rsidRDefault="00FD6D8A" w:rsidP="00FD6D8A">
      <w:pPr>
        <w:bidi/>
        <w:rPr>
          <w:rFonts w:cs="David" w:hint="cs"/>
          <w:rtl/>
        </w:rPr>
      </w:pPr>
      <w:r w:rsidRPr="00FD6D8A">
        <w:rPr>
          <w:rFonts w:cs="David" w:hint="cs"/>
          <w:u w:val="single"/>
          <w:rtl/>
        </w:rPr>
        <w:t>ראובן ריבלין:</w:t>
      </w:r>
    </w:p>
    <w:p w14:paraId="75F98EFC" w14:textId="77777777" w:rsidR="00FD6D8A" w:rsidRPr="00FD6D8A" w:rsidRDefault="00FD6D8A" w:rsidP="00FD6D8A">
      <w:pPr>
        <w:bidi/>
        <w:rPr>
          <w:rFonts w:cs="David" w:hint="cs"/>
          <w:rtl/>
        </w:rPr>
      </w:pPr>
    </w:p>
    <w:p w14:paraId="01EF400E" w14:textId="77777777" w:rsidR="00FD6D8A" w:rsidRPr="00FD6D8A" w:rsidRDefault="00FD6D8A" w:rsidP="00FD6D8A">
      <w:pPr>
        <w:bidi/>
        <w:rPr>
          <w:rFonts w:cs="David" w:hint="cs"/>
          <w:rtl/>
        </w:rPr>
      </w:pPr>
      <w:r w:rsidRPr="00FD6D8A">
        <w:rPr>
          <w:rFonts w:cs="David" w:hint="cs"/>
          <w:rtl/>
        </w:rPr>
        <w:tab/>
        <w:t xml:space="preserve"> אני רוצה להמליץ בפני חברי הכנסת ליזום חקיקה פרטית בעניין זה, במקביל לכך, גם אם היא תהיה, שכן הממשלה לפעמים יכולה להיות בלחצים כאלה ואחרים והיא מושכת את החוק, כך שתעמוד הצעת חוק בפני עצמה מטעם חברי הכנסת, ובנושא השידור הציבורי הדבר הזה חשוב. העבר מוכיח את התועלת, חבר הכנסת פורז במקביל לחוק הבזק שהונח על-ידי הממשלה עשה את החוק שלו, כך שאי-אפשר היה לעשות דברים שהיו בניגוד לדעתם של חברי הכנסת על-ידי משיכת חוק.</w:t>
      </w:r>
    </w:p>
    <w:p w14:paraId="5278F8C8" w14:textId="77777777" w:rsidR="00FD6D8A" w:rsidRPr="00FD6D8A" w:rsidRDefault="00FD6D8A" w:rsidP="00FD6D8A">
      <w:pPr>
        <w:bidi/>
        <w:rPr>
          <w:rFonts w:cs="David" w:hint="cs"/>
          <w:rtl/>
        </w:rPr>
      </w:pPr>
    </w:p>
    <w:p w14:paraId="05ECE422" w14:textId="77777777" w:rsidR="00FD6D8A" w:rsidRPr="00FD6D8A" w:rsidRDefault="00FD6D8A" w:rsidP="00FD6D8A">
      <w:pPr>
        <w:bidi/>
        <w:rPr>
          <w:rFonts w:cs="David" w:hint="cs"/>
          <w:u w:val="single"/>
          <w:rtl/>
        </w:rPr>
      </w:pPr>
      <w:r w:rsidRPr="00FD6D8A">
        <w:rPr>
          <w:rFonts w:cs="David" w:hint="cs"/>
          <w:u w:val="single"/>
          <w:rtl/>
        </w:rPr>
        <w:t>היו</w:t>
      </w:r>
      <w:r w:rsidRPr="00FD6D8A">
        <w:rPr>
          <w:rFonts w:cs="David"/>
          <w:u w:val="single"/>
          <w:rtl/>
        </w:rPr>
        <w:t>"</w:t>
      </w:r>
      <w:r w:rsidRPr="00FD6D8A">
        <w:rPr>
          <w:rFonts w:cs="David" w:hint="cs"/>
          <w:u w:val="single"/>
          <w:rtl/>
        </w:rPr>
        <w:t>ר רוחמה אברהם:</w:t>
      </w:r>
    </w:p>
    <w:p w14:paraId="6BF89DCD" w14:textId="77777777" w:rsidR="00FD6D8A" w:rsidRPr="00FD6D8A" w:rsidRDefault="00FD6D8A" w:rsidP="00FD6D8A">
      <w:pPr>
        <w:bidi/>
        <w:rPr>
          <w:rFonts w:cs="David" w:hint="cs"/>
          <w:rtl/>
        </w:rPr>
      </w:pPr>
    </w:p>
    <w:p w14:paraId="3BCABD2E" w14:textId="77777777" w:rsidR="00FD6D8A" w:rsidRPr="00FD6D8A" w:rsidRDefault="00FD6D8A" w:rsidP="00FD6D8A">
      <w:pPr>
        <w:bidi/>
        <w:rPr>
          <w:rFonts w:cs="David" w:hint="cs"/>
          <w:rtl/>
        </w:rPr>
      </w:pPr>
      <w:r w:rsidRPr="00FD6D8A">
        <w:rPr>
          <w:rFonts w:cs="David" w:hint="cs"/>
          <w:rtl/>
        </w:rPr>
        <w:tab/>
        <w:t xml:space="preserve">תודה רבה, אני עוברת להצבעה. מי בעד לתת פטור מחובת הנחה? </w:t>
      </w:r>
    </w:p>
    <w:p w14:paraId="6BC8635A" w14:textId="77777777" w:rsidR="00FD6D8A" w:rsidRPr="00FD6D8A" w:rsidRDefault="00FD6D8A" w:rsidP="00FD6D8A">
      <w:pPr>
        <w:bidi/>
        <w:rPr>
          <w:rFonts w:cs="David" w:hint="cs"/>
          <w:rtl/>
        </w:rPr>
      </w:pPr>
    </w:p>
    <w:p w14:paraId="01986524" w14:textId="77777777" w:rsidR="00FD6D8A" w:rsidRPr="00FD6D8A" w:rsidRDefault="00FD6D8A" w:rsidP="00FD6D8A">
      <w:pPr>
        <w:bidi/>
        <w:rPr>
          <w:rFonts w:cs="David" w:hint="cs"/>
          <w:rtl/>
        </w:rPr>
      </w:pPr>
    </w:p>
    <w:p w14:paraId="4E6CC9DA" w14:textId="77777777" w:rsidR="00FD6D8A" w:rsidRPr="00FD6D8A" w:rsidRDefault="00FD6D8A" w:rsidP="00FD6D8A">
      <w:pPr>
        <w:bidi/>
        <w:jc w:val="center"/>
        <w:rPr>
          <w:rFonts w:cs="David" w:hint="cs"/>
          <w:b/>
          <w:bCs/>
          <w:rtl/>
        </w:rPr>
      </w:pPr>
      <w:r w:rsidRPr="00FD6D8A">
        <w:rPr>
          <w:rFonts w:cs="David" w:hint="cs"/>
          <w:b/>
          <w:bCs/>
          <w:rtl/>
        </w:rPr>
        <w:t>הצבעה</w:t>
      </w:r>
    </w:p>
    <w:p w14:paraId="3E889DBE" w14:textId="77777777" w:rsidR="00FD6D8A" w:rsidRPr="00FD6D8A" w:rsidRDefault="00FD6D8A" w:rsidP="00FD6D8A">
      <w:pPr>
        <w:bidi/>
        <w:jc w:val="center"/>
        <w:rPr>
          <w:rFonts w:cs="David" w:hint="cs"/>
          <w:rtl/>
        </w:rPr>
      </w:pPr>
    </w:p>
    <w:p w14:paraId="1A185665" w14:textId="77777777" w:rsidR="00FD6D8A" w:rsidRPr="00FD6D8A" w:rsidRDefault="00FD6D8A" w:rsidP="00FD6D8A">
      <w:pPr>
        <w:bidi/>
        <w:jc w:val="center"/>
        <w:rPr>
          <w:rFonts w:cs="David" w:hint="cs"/>
          <w:rtl/>
        </w:rPr>
      </w:pPr>
      <w:r w:rsidRPr="00FD6D8A">
        <w:rPr>
          <w:rFonts w:cs="David" w:hint="cs"/>
          <w:rtl/>
        </w:rPr>
        <w:t xml:space="preserve">בעד </w:t>
      </w:r>
      <w:r w:rsidRPr="00FD6D8A">
        <w:rPr>
          <w:rFonts w:cs="David"/>
          <w:rtl/>
        </w:rPr>
        <w:t>–</w:t>
      </w:r>
      <w:r w:rsidRPr="00FD6D8A">
        <w:rPr>
          <w:rFonts w:cs="David" w:hint="cs"/>
          <w:rtl/>
        </w:rPr>
        <w:t xml:space="preserve"> 13</w:t>
      </w:r>
    </w:p>
    <w:p w14:paraId="32B72866" w14:textId="77777777" w:rsidR="00FD6D8A" w:rsidRPr="00FD6D8A" w:rsidRDefault="00FD6D8A" w:rsidP="00FD6D8A">
      <w:pPr>
        <w:bidi/>
        <w:jc w:val="center"/>
        <w:rPr>
          <w:rFonts w:cs="David" w:hint="cs"/>
          <w:rtl/>
        </w:rPr>
      </w:pPr>
    </w:p>
    <w:p w14:paraId="3795A460" w14:textId="77777777" w:rsidR="00FD6D8A" w:rsidRPr="00FD6D8A" w:rsidRDefault="00FD6D8A" w:rsidP="00FD6D8A">
      <w:pPr>
        <w:bidi/>
        <w:jc w:val="center"/>
        <w:rPr>
          <w:rFonts w:cs="David" w:hint="cs"/>
          <w:rtl/>
        </w:rPr>
      </w:pPr>
      <w:r w:rsidRPr="00FD6D8A">
        <w:rPr>
          <w:rFonts w:cs="David" w:hint="cs"/>
          <w:rtl/>
        </w:rPr>
        <w:t xml:space="preserve">הבקשה להקדמת הדיון, לפני הקריאה הטרומית, בהצעת חוק הבזק (תיקון מס' 13)(תיקון </w:t>
      </w:r>
      <w:r w:rsidRPr="00FD6D8A">
        <w:rPr>
          <w:rFonts w:cs="David"/>
          <w:rtl/>
        </w:rPr>
        <w:t>–</w:t>
      </w:r>
      <w:r w:rsidRPr="00FD6D8A">
        <w:rPr>
          <w:rFonts w:cs="David" w:hint="cs"/>
          <w:rtl/>
        </w:rPr>
        <w:t xml:space="preserve"> המשך שידורי חדשות מקומיות ותוכניות מקומיות בענייני היום), התשס"ו-2006 (פ/700/17), נתקבלה.</w:t>
      </w:r>
    </w:p>
    <w:p w14:paraId="02CFD01E" w14:textId="77777777" w:rsidR="00FD6D8A" w:rsidRPr="00FD6D8A" w:rsidRDefault="00FD6D8A" w:rsidP="00FD6D8A">
      <w:pPr>
        <w:bidi/>
        <w:rPr>
          <w:rFonts w:cs="David" w:hint="cs"/>
          <w:rtl/>
        </w:rPr>
      </w:pPr>
    </w:p>
    <w:p w14:paraId="796FCF2F" w14:textId="77777777" w:rsidR="00FD6D8A" w:rsidRPr="00FD6D8A" w:rsidRDefault="00FD6D8A" w:rsidP="00FD6D8A">
      <w:pPr>
        <w:bidi/>
        <w:rPr>
          <w:rFonts w:cs="David" w:hint="cs"/>
          <w:rtl/>
        </w:rPr>
      </w:pPr>
    </w:p>
    <w:p w14:paraId="516C386F" w14:textId="77777777" w:rsidR="00FD6D8A" w:rsidRPr="00FD6D8A" w:rsidRDefault="00FD6D8A" w:rsidP="00FD6D8A">
      <w:pPr>
        <w:bidi/>
        <w:rPr>
          <w:rFonts w:cs="David" w:hint="cs"/>
          <w:u w:val="single"/>
          <w:rtl/>
        </w:rPr>
      </w:pPr>
      <w:r w:rsidRPr="00FD6D8A">
        <w:rPr>
          <w:rFonts w:cs="David" w:hint="cs"/>
          <w:u w:val="single"/>
          <w:rtl/>
        </w:rPr>
        <w:t>היו</w:t>
      </w:r>
      <w:r w:rsidRPr="00FD6D8A">
        <w:rPr>
          <w:rFonts w:cs="David"/>
          <w:u w:val="single"/>
          <w:rtl/>
        </w:rPr>
        <w:t>"</w:t>
      </w:r>
      <w:r w:rsidRPr="00FD6D8A">
        <w:rPr>
          <w:rFonts w:cs="David" w:hint="cs"/>
          <w:u w:val="single"/>
          <w:rtl/>
        </w:rPr>
        <w:t>ר רוחמה אברהם:</w:t>
      </w:r>
    </w:p>
    <w:p w14:paraId="3FBDDC8E" w14:textId="77777777" w:rsidR="00FD6D8A" w:rsidRPr="00FD6D8A" w:rsidRDefault="00FD6D8A" w:rsidP="00FD6D8A">
      <w:pPr>
        <w:bidi/>
        <w:rPr>
          <w:rFonts w:cs="David" w:hint="cs"/>
          <w:rtl/>
        </w:rPr>
      </w:pPr>
    </w:p>
    <w:p w14:paraId="71C31271" w14:textId="77777777" w:rsidR="00FD6D8A" w:rsidRPr="00FD6D8A" w:rsidRDefault="00FD6D8A" w:rsidP="00FD6D8A">
      <w:pPr>
        <w:bidi/>
        <w:rPr>
          <w:rFonts w:cs="David" w:hint="cs"/>
          <w:rtl/>
        </w:rPr>
      </w:pPr>
      <w:r w:rsidRPr="00FD6D8A">
        <w:rPr>
          <w:rFonts w:cs="David" w:hint="cs"/>
          <w:rtl/>
        </w:rPr>
        <w:tab/>
        <w:t>תודה, אני קובעת שהצעתך קיבלה פטור מחובת הנחה.</w:t>
      </w:r>
    </w:p>
    <w:p w14:paraId="63A7779A" w14:textId="77777777" w:rsidR="00FD6D8A" w:rsidRPr="00FD6D8A" w:rsidRDefault="00FD6D8A" w:rsidP="00FD6D8A">
      <w:pPr>
        <w:bidi/>
        <w:rPr>
          <w:rFonts w:cs="David" w:hint="cs"/>
          <w:rtl/>
        </w:rPr>
      </w:pPr>
      <w:r w:rsidRPr="00FD6D8A">
        <w:rPr>
          <w:rFonts w:cs="David"/>
          <w:rtl/>
        </w:rPr>
        <w:br w:type="page"/>
      </w:r>
    </w:p>
    <w:p w14:paraId="2AA44735" w14:textId="77777777" w:rsidR="00FD6D8A" w:rsidRPr="00FD6D8A" w:rsidRDefault="00FD6D8A" w:rsidP="00FD6D8A">
      <w:pPr>
        <w:bidi/>
        <w:jc w:val="center"/>
        <w:rPr>
          <w:rFonts w:cs="David" w:hint="cs"/>
          <w:b/>
          <w:bCs/>
          <w:u w:val="single"/>
          <w:rtl/>
        </w:rPr>
      </w:pPr>
      <w:r w:rsidRPr="00FD6D8A">
        <w:rPr>
          <w:rFonts w:cs="David" w:hint="cs"/>
          <w:b/>
          <w:bCs/>
          <w:u w:val="single"/>
          <w:rtl/>
        </w:rPr>
        <w:t>ג. בקשת הממשלה להקדמת הדיון הצעת חוק בתי המשפט (תיקון מס' 43)(כללי אתיקה לשופטים), התשס"ו-2006</w:t>
      </w:r>
    </w:p>
    <w:p w14:paraId="7B4C842F" w14:textId="77777777" w:rsidR="00FD6D8A" w:rsidRPr="00FD6D8A" w:rsidRDefault="00FD6D8A" w:rsidP="00FD6D8A">
      <w:pPr>
        <w:bidi/>
        <w:jc w:val="center"/>
        <w:rPr>
          <w:rFonts w:cs="David"/>
          <w:u w:val="single"/>
          <w:rtl/>
        </w:rPr>
      </w:pPr>
    </w:p>
    <w:p w14:paraId="4177E74D" w14:textId="77777777" w:rsidR="00FD6D8A" w:rsidRPr="00FD6D8A" w:rsidRDefault="00FD6D8A" w:rsidP="00FD6D8A">
      <w:pPr>
        <w:bidi/>
        <w:jc w:val="center"/>
        <w:rPr>
          <w:rFonts w:cs="David" w:hint="cs"/>
          <w:u w:val="single"/>
          <w:rtl/>
        </w:rPr>
      </w:pPr>
    </w:p>
    <w:p w14:paraId="2FF141ED" w14:textId="77777777" w:rsidR="00FD6D8A" w:rsidRPr="00FD6D8A" w:rsidRDefault="00FD6D8A" w:rsidP="00FD6D8A">
      <w:pPr>
        <w:bidi/>
        <w:rPr>
          <w:rFonts w:cs="David" w:hint="cs"/>
          <w:u w:val="single"/>
          <w:rtl/>
        </w:rPr>
      </w:pPr>
      <w:r w:rsidRPr="00FD6D8A">
        <w:rPr>
          <w:rFonts w:cs="David" w:hint="cs"/>
          <w:u w:val="single"/>
          <w:rtl/>
        </w:rPr>
        <w:t>היו</w:t>
      </w:r>
      <w:r w:rsidRPr="00FD6D8A">
        <w:rPr>
          <w:rFonts w:cs="David"/>
          <w:u w:val="single"/>
          <w:rtl/>
        </w:rPr>
        <w:t>"</w:t>
      </w:r>
      <w:r w:rsidRPr="00FD6D8A">
        <w:rPr>
          <w:rFonts w:cs="David" w:hint="cs"/>
          <w:u w:val="single"/>
          <w:rtl/>
        </w:rPr>
        <w:t>ר רוחמה אברהם:</w:t>
      </w:r>
    </w:p>
    <w:p w14:paraId="557AE97A" w14:textId="77777777" w:rsidR="00FD6D8A" w:rsidRPr="00FD6D8A" w:rsidRDefault="00FD6D8A" w:rsidP="00FD6D8A">
      <w:pPr>
        <w:bidi/>
        <w:rPr>
          <w:rFonts w:cs="David" w:hint="cs"/>
          <w:rtl/>
        </w:rPr>
      </w:pPr>
    </w:p>
    <w:p w14:paraId="675BD8FD" w14:textId="77777777" w:rsidR="00FD6D8A" w:rsidRPr="00FD6D8A" w:rsidRDefault="00FD6D8A" w:rsidP="00FD6D8A">
      <w:pPr>
        <w:bidi/>
        <w:rPr>
          <w:rFonts w:cs="David" w:hint="cs"/>
          <w:rtl/>
        </w:rPr>
      </w:pPr>
      <w:r w:rsidRPr="00FD6D8A">
        <w:rPr>
          <w:rFonts w:cs="David" w:hint="cs"/>
          <w:rtl/>
        </w:rPr>
        <w:tab/>
        <w:t>אני עוברת לנושא הבא, בקשת הממשלה להקדמת הדיון הצעת חוק בתי המשפט (תיקון מס' 43)(כללי אתיקה לשופטים), התשס"ו-2006. חבר הכנסת יצחקי, תציג את העניין, בבקשה.</w:t>
      </w:r>
    </w:p>
    <w:p w14:paraId="49A062C9" w14:textId="77777777" w:rsidR="00FD6D8A" w:rsidRPr="00FD6D8A" w:rsidRDefault="00FD6D8A" w:rsidP="00FD6D8A">
      <w:pPr>
        <w:bidi/>
        <w:rPr>
          <w:rFonts w:cs="David" w:hint="cs"/>
          <w:rtl/>
        </w:rPr>
      </w:pPr>
    </w:p>
    <w:p w14:paraId="28FAA30B" w14:textId="77777777" w:rsidR="00FD6D8A" w:rsidRPr="00FD6D8A" w:rsidRDefault="00FD6D8A" w:rsidP="00FD6D8A">
      <w:pPr>
        <w:pStyle w:val="Heading5"/>
        <w:jc w:val="left"/>
        <w:rPr>
          <w:rFonts w:hint="cs"/>
          <w:rtl/>
        </w:rPr>
      </w:pPr>
      <w:r w:rsidRPr="00FD6D8A">
        <w:rPr>
          <w:rFonts w:hint="cs"/>
          <w:u w:val="single"/>
          <w:rtl/>
        </w:rPr>
        <w:t>אביגדור יצחקי:</w:t>
      </w:r>
    </w:p>
    <w:p w14:paraId="324DB7A9" w14:textId="77777777" w:rsidR="00FD6D8A" w:rsidRPr="00FD6D8A" w:rsidRDefault="00FD6D8A" w:rsidP="00FD6D8A">
      <w:pPr>
        <w:pStyle w:val="Heading5"/>
        <w:rPr>
          <w:rFonts w:hint="cs"/>
          <w:rtl/>
        </w:rPr>
      </w:pPr>
    </w:p>
    <w:p w14:paraId="6A8B9FFD" w14:textId="77777777" w:rsidR="00FD6D8A" w:rsidRPr="00FD6D8A" w:rsidRDefault="00FD6D8A" w:rsidP="00FD6D8A">
      <w:pPr>
        <w:bidi/>
        <w:rPr>
          <w:rFonts w:cs="David" w:hint="cs"/>
          <w:rtl/>
        </w:rPr>
      </w:pPr>
      <w:r w:rsidRPr="00FD6D8A">
        <w:rPr>
          <w:rFonts w:cs="David" w:hint="cs"/>
          <w:rtl/>
        </w:rPr>
        <w:tab/>
        <w:t>לא נמצא פה יושב-ראש ועדת חוקה, אבל יש יוזמה מקבילה גם של הממשלה וגם של ועדת החוקה, בית המשפט העליון החל בכתיבתם של כללי אתיקה לשופטים, ואני חושב שזה אולי אחד הדברים החשובים ביותר במדינת ישראל, אבל מאחר שלעתים כללי אתיקה לא יכולים להיות כתובים על-ידי מי שמכהנים, כי הם גם צריכים לדאוג לאינטרסים שלהם, רוצים לנצל את ההזדמנות שנשיא בית המשפט העליון עדיין מכהן בתפקידו תקופה מסוימת, ולהטיל עליו להשלים. אגב, למיטב ידיעתי, לא הוא כתב אותם, אלא כתב אותם דווקא השופט חשין, כך שהערבובייה הזאת חשין-ברק יכולה להיות מעניינת גם בנושא כללי האתיקה.</w:t>
      </w:r>
    </w:p>
    <w:p w14:paraId="0985A5B3" w14:textId="77777777" w:rsidR="00FD6D8A" w:rsidRPr="00FD6D8A" w:rsidRDefault="00FD6D8A" w:rsidP="00FD6D8A">
      <w:pPr>
        <w:bidi/>
        <w:rPr>
          <w:rFonts w:cs="David" w:hint="cs"/>
          <w:rtl/>
        </w:rPr>
      </w:pPr>
    </w:p>
    <w:p w14:paraId="67327002" w14:textId="77777777" w:rsidR="00FD6D8A" w:rsidRPr="00FD6D8A" w:rsidRDefault="00FD6D8A" w:rsidP="00FD6D8A">
      <w:pPr>
        <w:bidi/>
        <w:rPr>
          <w:rFonts w:cs="David" w:hint="cs"/>
          <w:rtl/>
        </w:rPr>
      </w:pPr>
      <w:r w:rsidRPr="00FD6D8A">
        <w:rPr>
          <w:rFonts w:cs="David" w:hint="cs"/>
          <w:rtl/>
        </w:rPr>
        <w:tab/>
        <w:t>מאחר שכל יום דחוף, כי יש יום לסיום עבודתו של נשיא בית המשפט העליון, ואני מאמין שהוא לא יעסוק בזה אחרי זה, ומאחר שאנו רוצים שכללי האתיקה האלה יחייבו את כל שופטי ישראל, כמובן, לאחר שיאושרו גם בוועדת החוקה, חוק ומשפט, אנו מבקשים לתת פטור מחובת הנחה כדי שהנושא יעלה עוד היום, כי כל יום וכל שעה פה חשובים. צריך לזכור שאנו יוצאים לפגרה, והיינו מאוד רוצים לסיים את העניין הזה מהר ככל האפשר. אני יכול לומר שגם הנציג הבכיר של האופוזיציה חושב שזה ראוי, ולכן אני מציע לאשר את זה.</w:t>
      </w:r>
    </w:p>
    <w:p w14:paraId="14FFEE78" w14:textId="77777777" w:rsidR="00FD6D8A" w:rsidRPr="00FD6D8A" w:rsidRDefault="00FD6D8A" w:rsidP="00FD6D8A">
      <w:pPr>
        <w:bidi/>
        <w:rPr>
          <w:rFonts w:cs="David" w:hint="cs"/>
          <w:rtl/>
        </w:rPr>
      </w:pPr>
    </w:p>
    <w:p w14:paraId="396C4118" w14:textId="77777777" w:rsidR="00FD6D8A" w:rsidRPr="00FD6D8A" w:rsidRDefault="00FD6D8A" w:rsidP="00FD6D8A">
      <w:pPr>
        <w:bidi/>
        <w:rPr>
          <w:rFonts w:cs="David" w:hint="cs"/>
          <w:u w:val="single"/>
          <w:rtl/>
        </w:rPr>
      </w:pPr>
      <w:r w:rsidRPr="00FD6D8A">
        <w:rPr>
          <w:rFonts w:cs="David" w:hint="cs"/>
          <w:u w:val="single"/>
          <w:rtl/>
        </w:rPr>
        <w:t>היו</w:t>
      </w:r>
      <w:r w:rsidRPr="00FD6D8A">
        <w:rPr>
          <w:rFonts w:cs="David"/>
          <w:u w:val="single"/>
          <w:rtl/>
        </w:rPr>
        <w:t>"</w:t>
      </w:r>
      <w:r w:rsidRPr="00FD6D8A">
        <w:rPr>
          <w:rFonts w:cs="David" w:hint="cs"/>
          <w:u w:val="single"/>
          <w:rtl/>
        </w:rPr>
        <w:t>ר רוחמה אברהם:</w:t>
      </w:r>
    </w:p>
    <w:p w14:paraId="090A04D9" w14:textId="77777777" w:rsidR="00FD6D8A" w:rsidRPr="00FD6D8A" w:rsidRDefault="00FD6D8A" w:rsidP="00FD6D8A">
      <w:pPr>
        <w:bidi/>
        <w:rPr>
          <w:rFonts w:cs="David" w:hint="cs"/>
          <w:rtl/>
        </w:rPr>
      </w:pPr>
    </w:p>
    <w:p w14:paraId="6068A51D" w14:textId="77777777" w:rsidR="00FD6D8A" w:rsidRPr="00FD6D8A" w:rsidRDefault="00FD6D8A" w:rsidP="00FD6D8A">
      <w:pPr>
        <w:bidi/>
        <w:rPr>
          <w:rFonts w:cs="David" w:hint="cs"/>
          <w:rtl/>
        </w:rPr>
      </w:pPr>
      <w:r w:rsidRPr="00FD6D8A">
        <w:rPr>
          <w:rFonts w:cs="David" w:hint="cs"/>
          <w:rtl/>
        </w:rPr>
        <w:tab/>
        <w:t xml:space="preserve"> מי בעד? מי מתנגד? מי נמנע? </w:t>
      </w:r>
    </w:p>
    <w:p w14:paraId="299330CA" w14:textId="77777777" w:rsidR="00FD6D8A" w:rsidRPr="00FD6D8A" w:rsidRDefault="00FD6D8A" w:rsidP="00FD6D8A">
      <w:pPr>
        <w:bidi/>
        <w:rPr>
          <w:rFonts w:cs="David" w:hint="cs"/>
          <w:rtl/>
        </w:rPr>
      </w:pPr>
    </w:p>
    <w:p w14:paraId="0EC37467" w14:textId="77777777" w:rsidR="00FD6D8A" w:rsidRPr="00FD6D8A" w:rsidRDefault="00FD6D8A" w:rsidP="00FD6D8A">
      <w:pPr>
        <w:bidi/>
        <w:jc w:val="center"/>
        <w:rPr>
          <w:rFonts w:cs="David" w:hint="cs"/>
          <w:b/>
          <w:bCs/>
          <w:rtl/>
        </w:rPr>
      </w:pPr>
      <w:r w:rsidRPr="00FD6D8A">
        <w:rPr>
          <w:rFonts w:cs="David" w:hint="cs"/>
          <w:b/>
          <w:bCs/>
          <w:rtl/>
        </w:rPr>
        <w:t>הצבעה</w:t>
      </w:r>
    </w:p>
    <w:p w14:paraId="7B553DAD" w14:textId="77777777" w:rsidR="00FD6D8A" w:rsidRPr="00FD6D8A" w:rsidRDefault="00FD6D8A" w:rsidP="00FD6D8A">
      <w:pPr>
        <w:bidi/>
        <w:jc w:val="center"/>
        <w:rPr>
          <w:rFonts w:cs="David" w:hint="cs"/>
          <w:rtl/>
        </w:rPr>
      </w:pPr>
    </w:p>
    <w:p w14:paraId="102C00C6" w14:textId="77777777" w:rsidR="00FD6D8A" w:rsidRPr="00FD6D8A" w:rsidRDefault="00FD6D8A" w:rsidP="00FD6D8A">
      <w:pPr>
        <w:bidi/>
        <w:jc w:val="center"/>
        <w:rPr>
          <w:rFonts w:cs="David" w:hint="cs"/>
          <w:rtl/>
        </w:rPr>
      </w:pPr>
      <w:r w:rsidRPr="00FD6D8A">
        <w:rPr>
          <w:rFonts w:cs="David" w:hint="cs"/>
          <w:rtl/>
        </w:rPr>
        <w:t xml:space="preserve">בעד </w:t>
      </w:r>
      <w:r w:rsidRPr="00FD6D8A">
        <w:rPr>
          <w:rFonts w:cs="David"/>
          <w:rtl/>
        </w:rPr>
        <w:t>–</w:t>
      </w:r>
      <w:r w:rsidRPr="00FD6D8A">
        <w:rPr>
          <w:rFonts w:cs="David" w:hint="cs"/>
          <w:rtl/>
        </w:rPr>
        <w:t xml:space="preserve"> 16</w:t>
      </w:r>
    </w:p>
    <w:p w14:paraId="03266734" w14:textId="77777777" w:rsidR="00FD6D8A" w:rsidRPr="00FD6D8A" w:rsidRDefault="00FD6D8A" w:rsidP="00FD6D8A">
      <w:pPr>
        <w:bidi/>
        <w:ind w:left="1701" w:firstLine="84"/>
        <w:rPr>
          <w:rFonts w:cs="David" w:hint="cs"/>
          <w:b/>
          <w:bCs/>
          <w:rtl/>
        </w:rPr>
      </w:pPr>
    </w:p>
    <w:p w14:paraId="7351DD00" w14:textId="77777777" w:rsidR="00FD6D8A" w:rsidRPr="00FD6D8A" w:rsidRDefault="00FD6D8A" w:rsidP="00FD6D8A">
      <w:pPr>
        <w:bidi/>
        <w:ind w:firstLine="567"/>
        <w:jc w:val="center"/>
        <w:rPr>
          <w:rFonts w:cs="David" w:hint="cs"/>
          <w:rtl/>
        </w:rPr>
      </w:pPr>
      <w:r w:rsidRPr="00FD6D8A">
        <w:rPr>
          <w:rFonts w:cs="David" w:hint="cs"/>
          <w:rtl/>
        </w:rPr>
        <w:t>בקשת הממשלה להקדמת הדיון הצעת חוק בתי המשפט (תיקון מס' 43)(כללי אתיקה לשופטים), התשס"ו-2006, נתקבלה.</w:t>
      </w:r>
    </w:p>
    <w:p w14:paraId="2698422A" w14:textId="77777777" w:rsidR="00FD6D8A" w:rsidRPr="00FD6D8A" w:rsidRDefault="00FD6D8A" w:rsidP="00FD6D8A">
      <w:pPr>
        <w:bidi/>
        <w:rPr>
          <w:rFonts w:cs="David" w:hint="cs"/>
          <w:rtl/>
        </w:rPr>
      </w:pPr>
    </w:p>
    <w:p w14:paraId="3A2F04B9" w14:textId="77777777" w:rsidR="00FD6D8A" w:rsidRPr="00FD6D8A" w:rsidRDefault="00FD6D8A" w:rsidP="00FD6D8A">
      <w:pPr>
        <w:bidi/>
        <w:rPr>
          <w:rFonts w:cs="David" w:hint="cs"/>
          <w:u w:val="single"/>
          <w:rtl/>
        </w:rPr>
      </w:pPr>
      <w:r w:rsidRPr="00FD6D8A">
        <w:rPr>
          <w:rFonts w:cs="David" w:hint="cs"/>
          <w:u w:val="single"/>
          <w:rtl/>
        </w:rPr>
        <w:t>היו</w:t>
      </w:r>
      <w:r w:rsidRPr="00FD6D8A">
        <w:rPr>
          <w:rFonts w:cs="David"/>
          <w:u w:val="single"/>
          <w:rtl/>
        </w:rPr>
        <w:t>"</w:t>
      </w:r>
      <w:r w:rsidRPr="00FD6D8A">
        <w:rPr>
          <w:rFonts w:cs="David" w:hint="cs"/>
          <w:u w:val="single"/>
          <w:rtl/>
        </w:rPr>
        <w:t>ר רוחמה אברהם:</w:t>
      </w:r>
    </w:p>
    <w:p w14:paraId="38D50147" w14:textId="77777777" w:rsidR="00FD6D8A" w:rsidRPr="00FD6D8A" w:rsidRDefault="00FD6D8A" w:rsidP="00FD6D8A">
      <w:pPr>
        <w:bidi/>
        <w:rPr>
          <w:rFonts w:cs="David" w:hint="cs"/>
          <w:rtl/>
        </w:rPr>
      </w:pPr>
    </w:p>
    <w:p w14:paraId="5E9ED2FD" w14:textId="77777777" w:rsidR="00FD6D8A" w:rsidRPr="00FD6D8A" w:rsidRDefault="00FD6D8A" w:rsidP="00FD6D8A">
      <w:pPr>
        <w:bidi/>
        <w:rPr>
          <w:rFonts w:cs="David" w:hint="cs"/>
          <w:rtl/>
        </w:rPr>
      </w:pPr>
      <w:r w:rsidRPr="00FD6D8A">
        <w:rPr>
          <w:rFonts w:cs="David" w:hint="cs"/>
          <w:rtl/>
        </w:rPr>
        <w:tab/>
        <w:t xml:space="preserve"> בעד </w:t>
      </w:r>
      <w:r w:rsidRPr="00FD6D8A">
        <w:rPr>
          <w:rFonts w:cs="David"/>
          <w:rtl/>
        </w:rPr>
        <w:t>–</w:t>
      </w:r>
      <w:r w:rsidRPr="00FD6D8A">
        <w:rPr>
          <w:rFonts w:cs="David" w:hint="cs"/>
          <w:rtl/>
        </w:rPr>
        <w:t xml:space="preserve"> 16. בקשת הממשלה התקבלה.</w:t>
      </w:r>
    </w:p>
    <w:p w14:paraId="0E1117B8" w14:textId="77777777" w:rsidR="00FD6D8A" w:rsidRPr="00FD6D8A" w:rsidRDefault="00FD6D8A" w:rsidP="00FD6D8A">
      <w:pPr>
        <w:bidi/>
        <w:rPr>
          <w:rFonts w:cs="David" w:hint="cs"/>
          <w:rtl/>
        </w:rPr>
      </w:pPr>
    </w:p>
    <w:p w14:paraId="40C79F39" w14:textId="77777777" w:rsidR="00FD6D8A" w:rsidRPr="00FD6D8A" w:rsidRDefault="00FD6D8A" w:rsidP="00FD6D8A">
      <w:pPr>
        <w:bidi/>
        <w:ind w:firstLine="567"/>
        <w:rPr>
          <w:rFonts w:cs="David" w:hint="cs"/>
          <w:rtl/>
        </w:rPr>
      </w:pPr>
      <w:r w:rsidRPr="00FD6D8A">
        <w:rPr>
          <w:rFonts w:cs="David" w:hint="cs"/>
          <w:rtl/>
        </w:rPr>
        <w:t>תודה רבה, שבוע עבודה פורה ומלא עשייה.</w:t>
      </w:r>
    </w:p>
    <w:p w14:paraId="45341C15" w14:textId="77777777" w:rsidR="00FD6D8A" w:rsidRPr="00FD6D8A" w:rsidRDefault="00FD6D8A" w:rsidP="00FD6D8A">
      <w:pPr>
        <w:bidi/>
        <w:rPr>
          <w:rFonts w:cs="David" w:hint="cs"/>
          <w:rtl/>
        </w:rPr>
      </w:pPr>
    </w:p>
    <w:p w14:paraId="7B262B51" w14:textId="77777777" w:rsidR="00FD6D8A" w:rsidRPr="00FD6D8A" w:rsidRDefault="00FD6D8A" w:rsidP="00FD6D8A">
      <w:pPr>
        <w:bidi/>
        <w:rPr>
          <w:rFonts w:cs="David" w:hint="cs"/>
          <w:rtl/>
        </w:rPr>
      </w:pPr>
    </w:p>
    <w:p w14:paraId="0258AC87" w14:textId="77777777" w:rsidR="00FD6D8A" w:rsidRPr="00FD6D8A" w:rsidRDefault="00FD6D8A" w:rsidP="00FD6D8A">
      <w:pPr>
        <w:bidi/>
        <w:rPr>
          <w:rFonts w:cs="David" w:hint="cs"/>
          <w:u w:val="single"/>
          <w:rtl/>
        </w:rPr>
      </w:pPr>
      <w:r w:rsidRPr="00FD6D8A">
        <w:rPr>
          <w:rFonts w:cs="David" w:hint="cs"/>
          <w:u w:val="single"/>
          <w:rtl/>
        </w:rPr>
        <w:t>הישיבה ננעלה בשעה 10:30.</w:t>
      </w:r>
    </w:p>
    <w:p w14:paraId="1EDF7250" w14:textId="77777777" w:rsidR="00552A80" w:rsidRPr="00FD6D8A" w:rsidRDefault="00552A80" w:rsidP="00FD6D8A">
      <w:pPr>
        <w:bidi/>
        <w:rPr>
          <w:rFonts w:cs="David"/>
        </w:rPr>
      </w:pPr>
    </w:p>
    <w:sectPr w:rsidR="00552A80" w:rsidRPr="00FD6D8A" w:rsidSect="00FD6D8A">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09AA8" w14:textId="77777777" w:rsidR="00000000" w:rsidRDefault="005F695F">
      <w:r>
        <w:separator/>
      </w:r>
    </w:p>
  </w:endnote>
  <w:endnote w:type="continuationSeparator" w:id="0">
    <w:p w14:paraId="34A37199" w14:textId="77777777" w:rsidR="00000000" w:rsidRDefault="005F6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1348A" w14:textId="77777777" w:rsidR="00000000" w:rsidRDefault="005F695F">
      <w:r>
        <w:separator/>
      </w:r>
    </w:p>
  </w:footnote>
  <w:footnote w:type="continuationSeparator" w:id="0">
    <w:p w14:paraId="5DD44595" w14:textId="77777777" w:rsidR="00000000" w:rsidRDefault="005F69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5A054" w14:textId="77777777" w:rsidR="00FD6D8A" w:rsidRDefault="00FD6D8A">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7CE460FF" w14:textId="77777777" w:rsidR="00FD6D8A" w:rsidRDefault="00FD6D8A">
    <w:pPr>
      <w:pStyle w:val="Header"/>
      <w:ind w:right="360"/>
      <w:jc w:val="both"/>
      <w:rPr>
        <w:rtl/>
      </w:rPr>
    </w:pPr>
  </w:p>
  <w:p w14:paraId="606A1676" w14:textId="77777777" w:rsidR="00FD6D8A" w:rsidRDefault="00FD6D8A"/>
  <w:p w14:paraId="60ECA892" w14:textId="77777777" w:rsidR="00FD6D8A" w:rsidRDefault="00FD6D8A"/>
  <w:p w14:paraId="720BE4F8" w14:textId="77777777" w:rsidR="00FD6D8A" w:rsidRDefault="00FD6D8A"/>
  <w:p w14:paraId="4D5BE891" w14:textId="77777777" w:rsidR="00FD6D8A" w:rsidRDefault="00FD6D8A"/>
  <w:p w14:paraId="59F5E0DC" w14:textId="77777777" w:rsidR="00FD6D8A" w:rsidRDefault="00FD6D8A"/>
  <w:p w14:paraId="48C03E20" w14:textId="77777777" w:rsidR="00FD6D8A" w:rsidRDefault="00FD6D8A"/>
  <w:p w14:paraId="121C222D" w14:textId="77777777" w:rsidR="00FD6D8A" w:rsidRDefault="00FD6D8A"/>
  <w:p w14:paraId="5C57D5F0" w14:textId="77777777" w:rsidR="00FD6D8A" w:rsidRDefault="00FD6D8A"/>
  <w:p w14:paraId="30B73DDE" w14:textId="77777777" w:rsidR="00FD6D8A" w:rsidRDefault="00FD6D8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85A18" w14:textId="77777777" w:rsidR="00FD6D8A" w:rsidRDefault="00FD6D8A">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14:paraId="01B52DC7" w14:textId="77777777" w:rsidR="00FD6D8A" w:rsidRDefault="00FD6D8A">
    <w:pPr>
      <w:pStyle w:val="Header"/>
      <w:ind w:right="360"/>
      <w:jc w:val="both"/>
      <w:rPr>
        <w:rStyle w:val="PageNumber"/>
        <w:rFonts w:hint="cs"/>
        <w:rtl/>
      </w:rPr>
    </w:pPr>
    <w:r>
      <w:rPr>
        <w:rtl/>
      </w:rPr>
      <w:t>ועדת</w:t>
    </w:r>
    <w:r>
      <w:rPr>
        <w:rStyle w:val="PageNumber"/>
        <w:rFonts w:hint="cs"/>
        <w:rtl/>
      </w:rPr>
      <w:t xml:space="preserve"> הכנסת</w:t>
    </w:r>
  </w:p>
  <w:p w14:paraId="1EA9EF2E" w14:textId="77777777" w:rsidR="00FD6D8A" w:rsidRDefault="00FD6D8A">
    <w:pPr>
      <w:pStyle w:val="Header"/>
      <w:ind w:right="360"/>
      <w:jc w:val="both"/>
      <w:rPr>
        <w:rStyle w:val="PageNumber"/>
        <w:rFonts w:hint="cs"/>
        <w:rtl/>
      </w:rPr>
    </w:pPr>
    <w:r>
      <w:rPr>
        <w:rStyle w:val="PageNumber"/>
        <w:rFonts w:hint="cs"/>
        <w:rtl/>
      </w:rPr>
      <w:t>3.7.2006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D42D7A"/>
    <w:multiLevelType w:val="hybridMultilevel"/>
    <w:tmpl w:val="28C0CBC8"/>
    <w:lvl w:ilvl="0" w:tplc="040D000F">
      <w:start w:val="1"/>
      <w:numFmt w:val="decimal"/>
      <w:lvlText w:val="%1."/>
      <w:lvlJc w:val="left"/>
      <w:pPr>
        <w:tabs>
          <w:tab w:val="num" w:pos="720"/>
        </w:tabs>
        <w:ind w:left="720" w:hanging="360"/>
      </w:pPr>
    </w:lvl>
    <w:lvl w:ilvl="1" w:tplc="4A02BEDE">
      <w:start w:val="1"/>
      <w:numFmt w:val="hebrew1"/>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60678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42676פרוטוקול_ישיבת_ועדה.doc"/>
    <w:docVar w:name="StartMode" w:val="3"/>
  </w:docVars>
  <w:rsids>
    <w:rsidRoot w:val="00811387"/>
    <w:rsid w:val="0002284F"/>
    <w:rsid w:val="00552A80"/>
    <w:rsid w:val="005F695F"/>
    <w:rsid w:val="00811387"/>
    <w:rsid w:val="00965806"/>
    <w:rsid w:val="00FD6D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ED08AA6"/>
  <w15:chartTrackingRefBased/>
  <w15:docId w15:val="{97954DFE-BBE1-4DA3-87AF-7480AB345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FD6D8A"/>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D6D8A"/>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FD6D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1522</Words>
  <Characters>8677</Characters>
  <Application>Microsoft Office Word</Application>
  <DocSecurity>0</DocSecurity>
  <Lines>72</Lines>
  <Paragraphs>20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2022-07-09T13:22:00Z</dcterms:created>
  <dcterms:modified xsi:type="dcterms:W3CDTF">2022-07-09T13:22:00Z</dcterms:modified>
</cp:coreProperties>
</file>