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CBB1" w14:textId="77777777" w:rsidR="00171E3B" w:rsidRPr="00171E3B" w:rsidRDefault="00171E3B" w:rsidP="00171E3B">
      <w:pPr>
        <w:pStyle w:val="Heading5"/>
        <w:jc w:val="left"/>
        <w:rPr>
          <w:b/>
          <w:bCs/>
          <w:rtl/>
        </w:rPr>
      </w:pPr>
      <w:r w:rsidRPr="00171E3B">
        <w:rPr>
          <w:b/>
          <w:bCs/>
          <w:rtl/>
        </w:rPr>
        <w:t xml:space="preserve">הכנסת </w:t>
      </w:r>
      <w:r w:rsidRPr="00171E3B">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171E3B">
        <w:rPr>
          <w:b/>
          <w:bCs/>
          <w:rtl/>
        </w:rPr>
        <w:tab/>
        <w:t>נוסח לא מתוקן</w:t>
      </w:r>
    </w:p>
    <w:p w14:paraId="451904EA" w14:textId="77777777" w:rsidR="00171E3B" w:rsidRPr="00171E3B" w:rsidRDefault="00171E3B" w:rsidP="00171E3B">
      <w:pPr>
        <w:bidi/>
        <w:jc w:val="both"/>
        <w:rPr>
          <w:rFonts w:cs="David" w:hint="cs"/>
          <w:b/>
          <w:bCs/>
          <w:rtl/>
        </w:rPr>
      </w:pPr>
      <w:r w:rsidRPr="00171E3B">
        <w:rPr>
          <w:rFonts w:cs="David"/>
          <w:b/>
          <w:bCs/>
          <w:rtl/>
        </w:rPr>
        <w:t xml:space="preserve">מושב </w:t>
      </w:r>
      <w:r w:rsidRPr="00171E3B">
        <w:rPr>
          <w:rFonts w:cs="David" w:hint="cs"/>
          <w:b/>
          <w:bCs/>
          <w:rtl/>
        </w:rPr>
        <w:t>שני</w:t>
      </w:r>
    </w:p>
    <w:p w14:paraId="6BDE6703" w14:textId="77777777" w:rsidR="00171E3B" w:rsidRPr="00171E3B" w:rsidRDefault="00171E3B" w:rsidP="00171E3B">
      <w:pPr>
        <w:bidi/>
        <w:jc w:val="both"/>
        <w:rPr>
          <w:rFonts w:cs="David"/>
          <w:b/>
          <w:bCs/>
          <w:rtl/>
        </w:rPr>
      </w:pPr>
    </w:p>
    <w:p w14:paraId="4E22CE68" w14:textId="77777777" w:rsidR="00171E3B" w:rsidRPr="00171E3B" w:rsidRDefault="00171E3B" w:rsidP="00171E3B">
      <w:pPr>
        <w:bidi/>
        <w:jc w:val="both"/>
        <w:rPr>
          <w:rFonts w:cs="David"/>
          <w:b/>
          <w:bCs/>
          <w:rtl/>
        </w:rPr>
      </w:pPr>
    </w:p>
    <w:p w14:paraId="28555069" w14:textId="77777777" w:rsidR="00171E3B" w:rsidRPr="00171E3B" w:rsidRDefault="00171E3B" w:rsidP="00171E3B">
      <w:pPr>
        <w:bidi/>
        <w:jc w:val="both"/>
        <w:rPr>
          <w:rFonts w:cs="David"/>
          <w:b/>
          <w:bCs/>
          <w:rtl/>
        </w:rPr>
      </w:pPr>
    </w:p>
    <w:p w14:paraId="6BFAA3CF" w14:textId="77777777" w:rsidR="00171E3B" w:rsidRPr="00171E3B" w:rsidRDefault="00171E3B" w:rsidP="00171E3B">
      <w:pPr>
        <w:bidi/>
        <w:jc w:val="both"/>
        <w:rPr>
          <w:rFonts w:cs="David"/>
          <w:b/>
          <w:bCs/>
          <w:rtl/>
        </w:rPr>
      </w:pPr>
    </w:p>
    <w:p w14:paraId="096B29F9" w14:textId="77777777" w:rsidR="00171E3B" w:rsidRPr="00171E3B" w:rsidRDefault="00171E3B" w:rsidP="00171E3B">
      <w:pPr>
        <w:bidi/>
        <w:jc w:val="center"/>
        <w:rPr>
          <w:rFonts w:cs="David" w:hint="cs"/>
          <w:b/>
          <w:bCs/>
          <w:rtl/>
        </w:rPr>
      </w:pPr>
      <w:r w:rsidRPr="00171E3B">
        <w:rPr>
          <w:rFonts w:cs="David"/>
          <w:b/>
          <w:bCs/>
          <w:rtl/>
        </w:rPr>
        <w:t>פרוטוקול מס'</w:t>
      </w:r>
      <w:r w:rsidRPr="00171E3B">
        <w:rPr>
          <w:rFonts w:cs="David" w:hint="cs"/>
          <w:b/>
          <w:bCs/>
          <w:rtl/>
        </w:rPr>
        <w:t xml:space="preserve"> 39</w:t>
      </w:r>
    </w:p>
    <w:p w14:paraId="6F35ECFA" w14:textId="77777777" w:rsidR="00171E3B" w:rsidRPr="00171E3B" w:rsidRDefault="00171E3B" w:rsidP="00171E3B">
      <w:pPr>
        <w:bidi/>
        <w:jc w:val="center"/>
        <w:rPr>
          <w:rFonts w:cs="David" w:hint="cs"/>
          <w:b/>
          <w:bCs/>
          <w:rtl/>
        </w:rPr>
      </w:pPr>
      <w:r w:rsidRPr="00171E3B">
        <w:rPr>
          <w:rFonts w:cs="David" w:hint="cs"/>
          <w:b/>
          <w:bCs/>
          <w:rtl/>
        </w:rPr>
        <w:t>מישיבת ועדת הכנסת</w:t>
      </w:r>
    </w:p>
    <w:p w14:paraId="02D12384" w14:textId="77777777" w:rsidR="00171E3B" w:rsidRPr="00171E3B" w:rsidRDefault="00171E3B" w:rsidP="00171E3B">
      <w:pPr>
        <w:bidi/>
        <w:jc w:val="center"/>
        <w:rPr>
          <w:rFonts w:cs="David" w:hint="cs"/>
          <w:b/>
          <w:bCs/>
          <w:u w:val="single"/>
          <w:rtl/>
        </w:rPr>
      </w:pPr>
      <w:r w:rsidRPr="00171E3B">
        <w:rPr>
          <w:rFonts w:cs="David" w:hint="cs"/>
          <w:b/>
          <w:bCs/>
          <w:u w:val="single"/>
          <w:rtl/>
        </w:rPr>
        <w:t>יום שני, כ"ד בתשרי תשס"ז, 16.10.2006, שעה 09:30</w:t>
      </w:r>
    </w:p>
    <w:p w14:paraId="2C4C39A0" w14:textId="77777777" w:rsidR="00171E3B" w:rsidRPr="00171E3B" w:rsidRDefault="00171E3B" w:rsidP="00171E3B">
      <w:pPr>
        <w:bidi/>
        <w:jc w:val="both"/>
        <w:rPr>
          <w:rFonts w:cs="David"/>
          <w:b/>
          <w:bCs/>
          <w:rtl/>
        </w:rPr>
      </w:pPr>
    </w:p>
    <w:p w14:paraId="034B6B39" w14:textId="77777777" w:rsidR="00171E3B" w:rsidRPr="00171E3B" w:rsidRDefault="00171E3B" w:rsidP="00171E3B">
      <w:pPr>
        <w:tabs>
          <w:tab w:val="left" w:pos="1221"/>
        </w:tabs>
        <w:bidi/>
        <w:jc w:val="both"/>
        <w:rPr>
          <w:rFonts w:cs="David" w:hint="cs"/>
          <w:b/>
          <w:bCs/>
          <w:rtl/>
        </w:rPr>
      </w:pPr>
      <w:r w:rsidRPr="00171E3B">
        <w:rPr>
          <w:rFonts w:cs="David"/>
          <w:b/>
          <w:bCs/>
          <w:u w:val="single"/>
          <w:rtl/>
        </w:rPr>
        <w:t>סדר היום</w:t>
      </w:r>
      <w:r w:rsidRPr="00171E3B">
        <w:rPr>
          <w:rFonts w:cs="David"/>
          <w:rtl/>
        </w:rPr>
        <w:t>:</w:t>
      </w:r>
    </w:p>
    <w:p w14:paraId="7F5D27BE" w14:textId="77777777" w:rsidR="00171E3B" w:rsidRPr="00171E3B" w:rsidRDefault="00171E3B" w:rsidP="00171E3B">
      <w:pPr>
        <w:numPr>
          <w:ilvl w:val="0"/>
          <w:numId w:val="1"/>
        </w:numPr>
        <w:overflowPunct w:val="0"/>
        <w:autoSpaceDE w:val="0"/>
        <w:autoSpaceDN w:val="0"/>
        <w:bidi/>
        <w:adjustRightInd w:val="0"/>
        <w:jc w:val="both"/>
        <w:textAlignment w:val="baseline"/>
        <w:rPr>
          <w:rFonts w:cs="David" w:hint="cs"/>
          <w:rtl/>
        </w:rPr>
      </w:pPr>
      <w:r w:rsidRPr="00171E3B">
        <w:rPr>
          <w:rFonts w:cs="David" w:hint="cs"/>
          <w:rtl/>
        </w:rPr>
        <w:t>דברי יושבת-ראש הוועדה עם פתיחת מושב החורף של הכנסת.</w:t>
      </w:r>
    </w:p>
    <w:p w14:paraId="33CAB384" w14:textId="77777777" w:rsidR="00171E3B" w:rsidRPr="00171E3B" w:rsidRDefault="00171E3B" w:rsidP="00171E3B">
      <w:pPr>
        <w:numPr>
          <w:ilvl w:val="0"/>
          <w:numId w:val="1"/>
        </w:numPr>
        <w:overflowPunct w:val="0"/>
        <w:autoSpaceDE w:val="0"/>
        <w:autoSpaceDN w:val="0"/>
        <w:bidi/>
        <w:adjustRightInd w:val="0"/>
        <w:jc w:val="both"/>
        <w:textAlignment w:val="baseline"/>
        <w:rPr>
          <w:rFonts w:cs="David" w:hint="cs"/>
        </w:rPr>
      </w:pPr>
      <w:r w:rsidRPr="00171E3B">
        <w:rPr>
          <w:rFonts w:cs="David" w:hint="cs"/>
          <w:rtl/>
        </w:rPr>
        <w:t>קביעת מסגרת הדיון:</w:t>
      </w:r>
    </w:p>
    <w:p w14:paraId="0255935E" w14:textId="77777777" w:rsidR="00171E3B" w:rsidRPr="00171E3B" w:rsidRDefault="00171E3B" w:rsidP="00171E3B">
      <w:pPr>
        <w:numPr>
          <w:ilvl w:val="1"/>
          <w:numId w:val="1"/>
        </w:numPr>
        <w:overflowPunct w:val="0"/>
        <w:autoSpaceDE w:val="0"/>
        <w:autoSpaceDN w:val="0"/>
        <w:bidi/>
        <w:adjustRightInd w:val="0"/>
        <w:jc w:val="both"/>
        <w:textAlignment w:val="baseline"/>
        <w:rPr>
          <w:rFonts w:cs="David" w:hint="cs"/>
        </w:rPr>
      </w:pPr>
      <w:r w:rsidRPr="00171E3B">
        <w:rPr>
          <w:rFonts w:cs="David" w:hint="cs"/>
          <w:rtl/>
        </w:rPr>
        <w:t>להודעת ראש הממשלה על פעילות הממשלה בתקופה שחלפה מאז המושב הקודם ועל תוכניות הממשלה למושב הקרוב.</w:t>
      </w:r>
    </w:p>
    <w:p w14:paraId="28032A68" w14:textId="77777777" w:rsidR="00171E3B" w:rsidRPr="00171E3B" w:rsidRDefault="00171E3B" w:rsidP="00171E3B">
      <w:pPr>
        <w:numPr>
          <w:ilvl w:val="1"/>
          <w:numId w:val="1"/>
        </w:numPr>
        <w:overflowPunct w:val="0"/>
        <w:autoSpaceDE w:val="0"/>
        <w:autoSpaceDN w:val="0"/>
        <w:bidi/>
        <w:adjustRightInd w:val="0"/>
        <w:jc w:val="both"/>
        <w:textAlignment w:val="baseline"/>
        <w:rPr>
          <w:rFonts w:cs="David" w:hint="cs"/>
          <w:rtl/>
        </w:rPr>
      </w:pPr>
      <w:r w:rsidRPr="00171E3B">
        <w:rPr>
          <w:rFonts w:cs="David" w:hint="cs"/>
          <w:rtl/>
        </w:rPr>
        <w:t>להצעות להביע אי-אמון בממשלה.</w:t>
      </w:r>
    </w:p>
    <w:p w14:paraId="1C7EA689" w14:textId="77777777" w:rsidR="00171E3B" w:rsidRPr="00171E3B" w:rsidRDefault="00171E3B" w:rsidP="00171E3B">
      <w:pPr>
        <w:numPr>
          <w:ilvl w:val="1"/>
          <w:numId w:val="1"/>
        </w:numPr>
        <w:overflowPunct w:val="0"/>
        <w:autoSpaceDE w:val="0"/>
        <w:autoSpaceDN w:val="0"/>
        <w:bidi/>
        <w:adjustRightInd w:val="0"/>
        <w:jc w:val="both"/>
        <w:textAlignment w:val="baseline"/>
        <w:rPr>
          <w:rFonts w:cs="David" w:hint="cs"/>
          <w:rtl/>
        </w:rPr>
      </w:pPr>
      <w:r w:rsidRPr="00171E3B">
        <w:rPr>
          <w:rFonts w:cs="David" w:hint="cs"/>
          <w:rtl/>
        </w:rPr>
        <w:t xml:space="preserve">להודעת הממשלה לציון יום הקשיש הבינלאומי, שתימסר לכנסת ביום שלישי, כ"ה בתשרי התשס"ז- 17.10.06, על-ידי השר רפאל איתן. </w:t>
      </w:r>
    </w:p>
    <w:p w14:paraId="41C79C94" w14:textId="77777777" w:rsidR="00171E3B" w:rsidRPr="00171E3B" w:rsidRDefault="00171E3B" w:rsidP="00171E3B">
      <w:pPr>
        <w:bidi/>
        <w:jc w:val="both"/>
        <w:rPr>
          <w:rFonts w:cs="David" w:hint="cs"/>
          <w:rtl/>
        </w:rPr>
      </w:pPr>
    </w:p>
    <w:p w14:paraId="21CEA632" w14:textId="77777777" w:rsidR="00171E3B" w:rsidRPr="00171E3B" w:rsidRDefault="00171E3B" w:rsidP="00171E3B">
      <w:pPr>
        <w:bidi/>
        <w:jc w:val="both"/>
        <w:rPr>
          <w:rFonts w:cs="David"/>
          <w:b/>
          <w:bCs/>
          <w:u w:val="single"/>
          <w:rtl/>
        </w:rPr>
      </w:pPr>
      <w:r w:rsidRPr="00171E3B">
        <w:rPr>
          <w:rFonts w:cs="David"/>
          <w:b/>
          <w:bCs/>
          <w:u w:val="single"/>
          <w:rtl/>
        </w:rPr>
        <w:t>נכחו</w:t>
      </w:r>
      <w:r w:rsidRPr="00171E3B">
        <w:rPr>
          <w:rFonts w:cs="David"/>
          <w:rtl/>
        </w:rPr>
        <w:t>:</w:t>
      </w:r>
    </w:p>
    <w:p w14:paraId="0FCA8A22" w14:textId="77777777" w:rsidR="00171E3B" w:rsidRPr="00171E3B" w:rsidRDefault="00171E3B" w:rsidP="00171E3B">
      <w:pPr>
        <w:bidi/>
        <w:jc w:val="both"/>
        <w:rPr>
          <w:rFonts w:cs="David"/>
          <w:rtl/>
        </w:rPr>
      </w:pPr>
    </w:p>
    <w:p w14:paraId="6821F624" w14:textId="77777777" w:rsidR="00171E3B" w:rsidRPr="00171E3B" w:rsidRDefault="00171E3B" w:rsidP="00171E3B">
      <w:pPr>
        <w:tabs>
          <w:tab w:val="left" w:pos="1788"/>
        </w:tabs>
        <w:bidi/>
        <w:jc w:val="both"/>
        <w:rPr>
          <w:rFonts w:cs="David"/>
          <w:rtl/>
        </w:rPr>
      </w:pPr>
      <w:r w:rsidRPr="00171E3B">
        <w:rPr>
          <w:rFonts w:cs="David"/>
          <w:b/>
          <w:bCs/>
          <w:u w:val="single"/>
          <w:rtl/>
        </w:rPr>
        <w:t>חברי הוועדה</w:t>
      </w:r>
      <w:r w:rsidRPr="00171E3B">
        <w:rPr>
          <w:rFonts w:cs="David"/>
          <w:rtl/>
        </w:rPr>
        <w:t>:</w:t>
      </w:r>
    </w:p>
    <w:p w14:paraId="79ECC154" w14:textId="77777777" w:rsidR="00171E3B" w:rsidRPr="00171E3B" w:rsidRDefault="00171E3B" w:rsidP="00171E3B">
      <w:pPr>
        <w:bidi/>
        <w:jc w:val="both"/>
        <w:rPr>
          <w:rFonts w:cs="David" w:hint="cs"/>
          <w:rtl/>
        </w:rPr>
      </w:pPr>
      <w:r w:rsidRPr="00171E3B">
        <w:rPr>
          <w:rFonts w:cs="David" w:hint="cs"/>
          <w:rtl/>
        </w:rPr>
        <w:t xml:space="preserve">רוחמה אברהם </w:t>
      </w:r>
      <w:r w:rsidRPr="00171E3B">
        <w:rPr>
          <w:rFonts w:cs="David"/>
          <w:rtl/>
        </w:rPr>
        <w:t>–</w:t>
      </w:r>
      <w:r w:rsidRPr="00171E3B">
        <w:rPr>
          <w:rFonts w:cs="David" w:hint="cs"/>
          <w:rtl/>
        </w:rPr>
        <w:t xml:space="preserve"> היו"ר</w:t>
      </w:r>
    </w:p>
    <w:p w14:paraId="0AC1B632" w14:textId="77777777" w:rsidR="00171E3B" w:rsidRPr="00171E3B" w:rsidRDefault="00171E3B" w:rsidP="00171E3B">
      <w:pPr>
        <w:bidi/>
        <w:jc w:val="both"/>
        <w:rPr>
          <w:rFonts w:cs="David" w:hint="cs"/>
          <w:rtl/>
        </w:rPr>
      </w:pPr>
      <w:r w:rsidRPr="00171E3B">
        <w:rPr>
          <w:rFonts w:cs="David" w:hint="cs"/>
          <w:rtl/>
        </w:rPr>
        <w:t>קולט אביטל</w:t>
      </w:r>
    </w:p>
    <w:p w14:paraId="4477473F" w14:textId="77777777" w:rsidR="00171E3B" w:rsidRPr="00171E3B" w:rsidRDefault="00171E3B" w:rsidP="00171E3B">
      <w:pPr>
        <w:bidi/>
        <w:jc w:val="both"/>
        <w:rPr>
          <w:rFonts w:cs="David" w:hint="cs"/>
          <w:rtl/>
        </w:rPr>
      </w:pPr>
      <w:r w:rsidRPr="00171E3B">
        <w:rPr>
          <w:rFonts w:cs="David" w:hint="cs"/>
          <w:rtl/>
        </w:rPr>
        <w:t>דוד אזולאי</w:t>
      </w:r>
    </w:p>
    <w:p w14:paraId="2EF526BC" w14:textId="77777777" w:rsidR="00171E3B" w:rsidRPr="00171E3B" w:rsidRDefault="00171E3B" w:rsidP="00171E3B">
      <w:pPr>
        <w:bidi/>
        <w:jc w:val="both"/>
        <w:rPr>
          <w:rFonts w:cs="David" w:hint="cs"/>
          <w:rtl/>
        </w:rPr>
      </w:pPr>
      <w:r w:rsidRPr="00171E3B">
        <w:rPr>
          <w:rFonts w:cs="David" w:hint="cs"/>
          <w:rtl/>
        </w:rPr>
        <w:t>אורי אריאל</w:t>
      </w:r>
    </w:p>
    <w:p w14:paraId="0DDBD4E3" w14:textId="77777777" w:rsidR="00171E3B" w:rsidRPr="00171E3B" w:rsidRDefault="00171E3B" w:rsidP="00171E3B">
      <w:pPr>
        <w:bidi/>
        <w:jc w:val="both"/>
        <w:rPr>
          <w:rFonts w:cs="David" w:hint="cs"/>
          <w:rtl/>
        </w:rPr>
      </w:pPr>
      <w:r w:rsidRPr="00171E3B">
        <w:rPr>
          <w:rFonts w:cs="David" w:hint="cs"/>
          <w:rtl/>
        </w:rPr>
        <w:t>מוחמד ברכה</w:t>
      </w:r>
    </w:p>
    <w:p w14:paraId="4582D318" w14:textId="77777777" w:rsidR="00171E3B" w:rsidRPr="00171E3B" w:rsidRDefault="00171E3B" w:rsidP="00171E3B">
      <w:pPr>
        <w:bidi/>
        <w:jc w:val="both"/>
        <w:rPr>
          <w:rFonts w:cs="David" w:hint="cs"/>
          <w:rtl/>
        </w:rPr>
      </w:pPr>
      <w:r w:rsidRPr="00171E3B">
        <w:rPr>
          <w:rFonts w:cs="David" w:hint="cs"/>
          <w:rtl/>
        </w:rPr>
        <w:t>אליהו גבאי</w:t>
      </w:r>
    </w:p>
    <w:p w14:paraId="46E91643" w14:textId="77777777" w:rsidR="00171E3B" w:rsidRPr="00171E3B" w:rsidRDefault="00171E3B" w:rsidP="00171E3B">
      <w:pPr>
        <w:bidi/>
        <w:jc w:val="both"/>
        <w:rPr>
          <w:rFonts w:cs="David" w:hint="cs"/>
          <w:rtl/>
        </w:rPr>
      </w:pPr>
      <w:r w:rsidRPr="00171E3B">
        <w:rPr>
          <w:rFonts w:cs="David" w:hint="cs"/>
          <w:rtl/>
        </w:rPr>
        <w:t>זהבה גלאון</w:t>
      </w:r>
    </w:p>
    <w:p w14:paraId="7707DA4F" w14:textId="77777777" w:rsidR="00171E3B" w:rsidRPr="00171E3B" w:rsidRDefault="00171E3B" w:rsidP="00171E3B">
      <w:pPr>
        <w:bidi/>
        <w:jc w:val="both"/>
        <w:rPr>
          <w:rFonts w:cs="David" w:hint="cs"/>
          <w:rtl/>
        </w:rPr>
      </w:pPr>
      <w:r w:rsidRPr="00171E3B">
        <w:rPr>
          <w:rFonts w:cs="David" w:hint="cs"/>
          <w:rtl/>
        </w:rPr>
        <w:t>יצחק גלנטי</w:t>
      </w:r>
    </w:p>
    <w:p w14:paraId="034EFDF7" w14:textId="77777777" w:rsidR="00171E3B" w:rsidRPr="00171E3B" w:rsidRDefault="00171E3B" w:rsidP="00171E3B">
      <w:pPr>
        <w:bidi/>
        <w:jc w:val="both"/>
        <w:rPr>
          <w:rFonts w:cs="David" w:hint="cs"/>
          <w:rtl/>
        </w:rPr>
      </w:pPr>
      <w:r w:rsidRPr="00171E3B">
        <w:rPr>
          <w:rFonts w:cs="David" w:hint="cs"/>
          <w:rtl/>
        </w:rPr>
        <w:t>מגלי והבה</w:t>
      </w:r>
    </w:p>
    <w:p w14:paraId="0871AA8D" w14:textId="77777777" w:rsidR="00171E3B" w:rsidRPr="00171E3B" w:rsidRDefault="00171E3B" w:rsidP="00171E3B">
      <w:pPr>
        <w:bidi/>
        <w:jc w:val="both"/>
        <w:rPr>
          <w:rFonts w:cs="David" w:hint="cs"/>
          <w:rtl/>
        </w:rPr>
      </w:pPr>
      <w:r w:rsidRPr="00171E3B">
        <w:rPr>
          <w:rFonts w:cs="David" w:hint="cs"/>
          <w:rtl/>
        </w:rPr>
        <w:t>נאדיה חילו</w:t>
      </w:r>
    </w:p>
    <w:p w14:paraId="0BA89116" w14:textId="77777777" w:rsidR="00171E3B" w:rsidRPr="00171E3B" w:rsidRDefault="00171E3B" w:rsidP="00171E3B">
      <w:pPr>
        <w:bidi/>
        <w:jc w:val="both"/>
        <w:rPr>
          <w:rFonts w:cs="David" w:hint="cs"/>
          <w:rtl/>
        </w:rPr>
      </w:pPr>
      <w:r w:rsidRPr="00171E3B">
        <w:rPr>
          <w:rFonts w:cs="David" w:hint="cs"/>
          <w:rtl/>
        </w:rPr>
        <w:t>יואל חסון</w:t>
      </w:r>
    </w:p>
    <w:p w14:paraId="5CD2A364" w14:textId="77777777" w:rsidR="00171E3B" w:rsidRPr="00171E3B" w:rsidRDefault="00171E3B" w:rsidP="00171E3B">
      <w:pPr>
        <w:bidi/>
        <w:jc w:val="both"/>
        <w:rPr>
          <w:rFonts w:cs="David" w:hint="cs"/>
          <w:rtl/>
        </w:rPr>
      </w:pPr>
      <w:r w:rsidRPr="00171E3B">
        <w:rPr>
          <w:rFonts w:cs="David" w:hint="cs"/>
          <w:rtl/>
        </w:rPr>
        <w:t>אחמד טיבי</w:t>
      </w:r>
    </w:p>
    <w:p w14:paraId="17D31CEF" w14:textId="77777777" w:rsidR="00171E3B" w:rsidRPr="00171E3B" w:rsidRDefault="00171E3B" w:rsidP="00171E3B">
      <w:pPr>
        <w:bidi/>
        <w:jc w:val="both"/>
        <w:rPr>
          <w:rFonts w:cs="David" w:hint="cs"/>
          <w:rtl/>
        </w:rPr>
      </w:pPr>
      <w:r w:rsidRPr="00171E3B">
        <w:rPr>
          <w:rFonts w:cs="David" w:hint="cs"/>
          <w:rtl/>
        </w:rPr>
        <w:t>אסתרינה טרטמן</w:t>
      </w:r>
    </w:p>
    <w:p w14:paraId="1909B519" w14:textId="77777777" w:rsidR="00171E3B" w:rsidRPr="00171E3B" w:rsidRDefault="00171E3B" w:rsidP="00171E3B">
      <w:pPr>
        <w:bidi/>
        <w:jc w:val="both"/>
        <w:rPr>
          <w:rFonts w:cs="David" w:hint="cs"/>
          <w:rtl/>
        </w:rPr>
      </w:pPr>
      <w:r w:rsidRPr="00171E3B">
        <w:rPr>
          <w:rFonts w:cs="David" w:hint="cs"/>
          <w:rtl/>
        </w:rPr>
        <w:t>אביגדור יצחקי</w:t>
      </w:r>
    </w:p>
    <w:p w14:paraId="2475435F" w14:textId="77777777" w:rsidR="00171E3B" w:rsidRPr="00171E3B" w:rsidRDefault="00171E3B" w:rsidP="00171E3B">
      <w:pPr>
        <w:bidi/>
        <w:jc w:val="both"/>
        <w:rPr>
          <w:rFonts w:cs="David" w:hint="cs"/>
          <w:rtl/>
        </w:rPr>
      </w:pPr>
      <w:r w:rsidRPr="00171E3B">
        <w:rPr>
          <w:rFonts w:cs="David" w:hint="cs"/>
          <w:rtl/>
        </w:rPr>
        <w:t>יעקב מרגי</w:t>
      </w:r>
    </w:p>
    <w:p w14:paraId="41A64B55" w14:textId="77777777" w:rsidR="00171E3B" w:rsidRPr="00171E3B" w:rsidRDefault="00171E3B" w:rsidP="00171E3B">
      <w:pPr>
        <w:bidi/>
        <w:jc w:val="both"/>
        <w:rPr>
          <w:rFonts w:cs="David" w:hint="cs"/>
          <w:rtl/>
        </w:rPr>
      </w:pPr>
      <w:r w:rsidRPr="00171E3B">
        <w:rPr>
          <w:rFonts w:cs="David" w:hint="cs"/>
          <w:rtl/>
        </w:rPr>
        <w:t>יורם מרציאנו</w:t>
      </w:r>
    </w:p>
    <w:p w14:paraId="23A4E215" w14:textId="77777777" w:rsidR="00171E3B" w:rsidRPr="00171E3B" w:rsidRDefault="00171E3B" w:rsidP="00171E3B">
      <w:pPr>
        <w:bidi/>
        <w:jc w:val="both"/>
        <w:rPr>
          <w:rFonts w:cs="David" w:hint="cs"/>
          <w:rtl/>
        </w:rPr>
      </w:pPr>
      <w:r w:rsidRPr="00171E3B">
        <w:rPr>
          <w:rFonts w:cs="David" w:hint="cs"/>
          <w:rtl/>
        </w:rPr>
        <w:t>אפרים סנה</w:t>
      </w:r>
    </w:p>
    <w:p w14:paraId="0782102E" w14:textId="77777777" w:rsidR="00171E3B" w:rsidRPr="00171E3B" w:rsidRDefault="00171E3B" w:rsidP="00171E3B">
      <w:pPr>
        <w:bidi/>
        <w:jc w:val="both"/>
        <w:rPr>
          <w:rFonts w:cs="David" w:hint="cs"/>
          <w:rtl/>
        </w:rPr>
      </w:pPr>
      <w:r w:rsidRPr="00171E3B">
        <w:rPr>
          <w:rFonts w:cs="David" w:hint="cs"/>
          <w:rtl/>
        </w:rPr>
        <w:t>גדעון סער</w:t>
      </w:r>
    </w:p>
    <w:p w14:paraId="23B3724E" w14:textId="77777777" w:rsidR="00171E3B" w:rsidRPr="00171E3B" w:rsidRDefault="00171E3B" w:rsidP="00171E3B">
      <w:pPr>
        <w:bidi/>
        <w:jc w:val="both"/>
        <w:rPr>
          <w:rFonts w:cs="David" w:hint="cs"/>
          <w:rtl/>
        </w:rPr>
      </w:pPr>
      <w:r w:rsidRPr="00171E3B">
        <w:rPr>
          <w:rFonts w:cs="David" w:hint="cs"/>
          <w:rtl/>
        </w:rPr>
        <w:t>מאיר פרוש</w:t>
      </w:r>
    </w:p>
    <w:p w14:paraId="3634D9A7" w14:textId="77777777" w:rsidR="00171E3B" w:rsidRPr="00171E3B" w:rsidRDefault="00171E3B" w:rsidP="00171E3B">
      <w:pPr>
        <w:bidi/>
        <w:jc w:val="both"/>
        <w:rPr>
          <w:rFonts w:cs="David" w:hint="cs"/>
          <w:rtl/>
        </w:rPr>
      </w:pPr>
      <w:r w:rsidRPr="00171E3B">
        <w:rPr>
          <w:rFonts w:cs="David" w:hint="cs"/>
          <w:rtl/>
        </w:rPr>
        <w:t>ראובן ריבלין</w:t>
      </w:r>
    </w:p>
    <w:p w14:paraId="248EA1CE" w14:textId="77777777" w:rsidR="00171E3B" w:rsidRPr="00171E3B" w:rsidRDefault="00171E3B" w:rsidP="00171E3B">
      <w:pPr>
        <w:bidi/>
        <w:jc w:val="both"/>
        <w:rPr>
          <w:rFonts w:cs="David" w:hint="cs"/>
          <w:rtl/>
        </w:rPr>
      </w:pPr>
      <w:r w:rsidRPr="00171E3B">
        <w:rPr>
          <w:rFonts w:cs="David" w:hint="cs"/>
          <w:rtl/>
        </w:rPr>
        <w:t>ליה שמטוב</w:t>
      </w:r>
    </w:p>
    <w:p w14:paraId="0EE20FEA" w14:textId="77777777" w:rsidR="00171E3B" w:rsidRPr="00171E3B" w:rsidRDefault="00171E3B" w:rsidP="00171E3B">
      <w:pPr>
        <w:bidi/>
        <w:jc w:val="both"/>
        <w:rPr>
          <w:rFonts w:cs="David" w:hint="cs"/>
          <w:rtl/>
        </w:rPr>
      </w:pPr>
      <w:r w:rsidRPr="00171E3B">
        <w:rPr>
          <w:rFonts w:cs="David" w:hint="cs"/>
          <w:rtl/>
        </w:rPr>
        <w:t>משה שרוני</w:t>
      </w:r>
    </w:p>
    <w:p w14:paraId="118940B4" w14:textId="77777777" w:rsidR="00171E3B" w:rsidRPr="00171E3B" w:rsidRDefault="00171E3B" w:rsidP="00171E3B">
      <w:pPr>
        <w:bidi/>
        <w:jc w:val="both"/>
        <w:rPr>
          <w:rFonts w:cs="David" w:hint="cs"/>
          <w:rtl/>
        </w:rPr>
      </w:pPr>
    </w:p>
    <w:p w14:paraId="5983F1CF" w14:textId="77777777" w:rsidR="00171E3B" w:rsidRPr="00171E3B" w:rsidRDefault="00171E3B" w:rsidP="00171E3B">
      <w:pPr>
        <w:bidi/>
        <w:jc w:val="both"/>
        <w:rPr>
          <w:rFonts w:cs="David" w:hint="cs"/>
          <w:rtl/>
        </w:rPr>
      </w:pPr>
    </w:p>
    <w:p w14:paraId="35E089C9" w14:textId="77777777" w:rsidR="00171E3B" w:rsidRPr="00171E3B" w:rsidRDefault="00171E3B" w:rsidP="00171E3B">
      <w:pPr>
        <w:bidi/>
        <w:jc w:val="both"/>
        <w:rPr>
          <w:rFonts w:cs="David" w:hint="cs"/>
          <w:rtl/>
        </w:rPr>
      </w:pPr>
      <w:r>
        <w:rPr>
          <w:rFonts w:cs="David" w:hint="cs"/>
          <w:rtl/>
        </w:rPr>
        <w:t xml:space="preserve">מזכיר הכנסת </w:t>
      </w:r>
      <w:r w:rsidRPr="00171E3B">
        <w:rPr>
          <w:rFonts w:cs="David" w:hint="cs"/>
          <w:rtl/>
        </w:rPr>
        <w:t>אריה האן</w:t>
      </w:r>
    </w:p>
    <w:p w14:paraId="0212B9F7" w14:textId="77777777" w:rsidR="00171E3B" w:rsidRPr="00171E3B" w:rsidRDefault="00171E3B" w:rsidP="00171E3B">
      <w:pPr>
        <w:bidi/>
        <w:jc w:val="both"/>
        <w:rPr>
          <w:rFonts w:cs="David" w:hint="cs"/>
          <w:rtl/>
        </w:rPr>
      </w:pPr>
      <w:r w:rsidRPr="00171E3B">
        <w:rPr>
          <w:rFonts w:cs="David" w:hint="cs"/>
          <w:rtl/>
        </w:rPr>
        <w:t>סגנית מזכיר הכנסת</w:t>
      </w:r>
      <w:r>
        <w:rPr>
          <w:rFonts w:cs="David" w:hint="cs"/>
          <w:rtl/>
        </w:rPr>
        <w:t xml:space="preserve"> </w:t>
      </w:r>
      <w:r w:rsidRPr="00171E3B">
        <w:rPr>
          <w:rFonts w:cs="David" w:hint="cs"/>
          <w:rtl/>
        </w:rPr>
        <w:t>ירדנה מלר-הורוביץ</w:t>
      </w:r>
    </w:p>
    <w:p w14:paraId="2374F952" w14:textId="77777777" w:rsidR="00171E3B" w:rsidRPr="00171E3B" w:rsidRDefault="00171E3B" w:rsidP="00171E3B">
      <w:pPr>
        <w:bidi/>
        <w:jc w:val="both"/>
        <w:rPr>
          <w:rFonts w:cs="David" w:hint="cs"/>
          <w:rtl/>
        </w:rPr>
      </w:pPr>
      <w:r w:rsidRPr="00171E3B">
        <w:rPr>
          <w:rFonts w:cs="David" w:hint="cs"/>
          <w:rtl/>
        </w:rPr>
        <w:t>סגן מזכיר הכנסת</w:t>
      </w:r>
      <w:r>
        <w:rPr>
          <w:rFonts w:cs="David" w:hint="cs"/>
          <w:rtl/>
        </w:rPr>
        <w:t xml:space="preserve"> </w:t>
      </w:r>
      <w:r w:rsidRPr="00171E3B">
        <w:rPr>
          <w:rFonts w:cs="David" w:hint="cs"/>
          <w:rtl/>
        </w:rPr>
        <w:t>נאזם בדר</w:t>
      </w:r>
    </w:p>
    <w:p w14:paraId="598D884B" w14:textId="77777777" w:rsidR="00171E3B" w:rsidRDefault="00171E3B" w:rsidP="00171E3B">
      <w:pPr>
        <w:tabs>
          <w:tab w:val="left" w:pos="1930"/>
        </w:tabs>
        <w:bidi/>
        <w:jc w:val="both"/>
        <w:rPr>
          <w:rFonts w:cs="David" w:hint="cs"/>
          <w:b/>
          <w:bCs/>
          <w:u w:val="single"/>
          <w:rtl/>
        </w:rPr>
      </w:pPr>
    </w:p>
    <w:p w14:paraId="25B29D5C" w14:textId="77777777" w:rsidR="00171E3B" w:rsidRPr="00171E3B" w:rsidRDefault="00171E3B" w:rsidP="00171E3B">
      <w:pPr>
        <w:tabs>
          <w:tab w:val="left" w:pos="1930"/>
        </w:tabs>
        <w:bidi/>
        <w:jc w:val="both"/>
        <w:rPr>
          <w:rFonts w:cs="David" w:hint="cs"/>
          <w:rtl/>
        </w:rPr>
      </w:pPr>
      <w:r w:rsidRPr="00171E3B">
        <w:rPr>
          <w:rFonts w:cs="David"/>
          <w:b/>
          <w:bCs/>
          <w:u w:val="single"/>
          <w:rtl/>
        </w:rPr>
        <w:t>יוע</w:t>
      </w:r>
      <w:r w:rsidRPr="00171E3B">
        <w:rPr>
          <w:rFonts w:cs="David" w:hint="cs"/>
          <w:b/>
          <w:bCs/>
          <w:u w:val="single"/>
          <w:rtl/>
        </w:rPr>
        <w:t>צת</w:t>
      </w:r>
      <w:r w:rsidRPr="00171E3B">
        <w:rPr>
          <w:rFonts w:cs="David"/>
          <w:b/>
          <w:bCs/>
          <w:u w:val="single"/>
          <w:rtl/>
        </w:rPr>
        <w:t xml:space="preserve"> משפטי</w:t>
      </w:r>
      <w:r w:rsidRPr="00171E3B">
        <w:rPr>
          <w:rFonts w:cs="David" w:hint="cs"/>
          <w:b/>
          <w:bCs/>
          <w:u w:val="single"/>
          <w:rtl/>
        </w:rPr>
        <w:t>ת</w:t>
      </w:r>
      <w:r w:rsidRPr="00171E3B">
        <w:rPr>
          <w:rFonts w:cs="David"/>
          <w:rtl/>
        </w:rPr>
        <w:t>:</w:t>
      </w:r>
      <w:r w:rsidRPr="00171E3B">
        <w:rPr>
          <w:rFonts w:cs="David" w:hint="cs"/>
          <w:rtl/>
        </w:rPr>
        <w:tab/>
      </w:r>
      <w:r w:rsidRPr="00171E3B">
        <w:rPr>
          <w:rFonts w:cs="David" w:hint="cs"/>
          <w:rtl/>
        </w:rPr>
        <w:tab/>
        <w:t>ארבל אסטרחן</w:t>
      </w:r>
    </w:p>
    <w:p w14:paraId="504B8C6A" w14:textId="77777777" w:rsidR="00171E3B" w:rsidRPr="00171E3B" w:rsidRDefault="00171E3B" w:rsidP="00171E3B">
      <w:pPr>
        <w:tabs>
          <w:tab w:val="left" w:pos="1930"/>
        </w:tabs>
        <w:bidi/>
        <w:jc w:val="both"/>
        <w:rPr>
          <w:rFonts w:cs="David" w:hint="cs"/>
          <w:b/>
          <w:bCs/>
          <w:rtl/>
        </w:rPr>
      </w:pPr>
      <w:r w:rsidRPr="00171E3B">
        <w:rPr>
          <w:rFonts w:cs="David"/>
          <w:b/>
          <w:bCs/>
          <w:u w:val="single"/>
          <w:rtl/>
        </w:rPr>
        <w:t>מנהלת הוועדה</w:t>
      </w:r>
      <w:r w:rsidRPr="00171E3B">
        <w:rPr>
          <w:rFonts w:cs="David"/>
          <w:rtl/>
        </w:rPr>
        <w:t>:</w:t>
      </w:r>
      <w:r w:rsidRPr="00171E3B">
        <w:rPr>
          <w:rFonts w:cs="David" w:hint="cs"/>
          <w:rtl/>
        </w:rPr>
        <w:tab/>
      </w:r>
      <w:r w:rsidRPr="00171E3B">
        <w:rPr>
          <w:rFonts w:cs="David" w:hint="cs"/>
          <w:rtl/>
        </w:rPr>
        <w:tab/>
        <w:t>אתי בן-יוסף</w:t>
      </w:r>
    </w:p>
    <w:p w14:paraId="7D56AEF9" w14:textId="77777777" w:rsidR="00171E3B" w:rsidRPr="00171E3B" w:rsidRDefault="00171E3B" w:rsidP="00171E3B">
      <w:pPr>
        <w:tabs>
          <w:tab w:val="left" w:pos="1930"/>
        </w:tabs>
        <w:bidi/>
        <w:jc w:val="both"/>
        <w:rPr>
          <w:rFonts w:cs="David" w:hint="cs"/>
          <w:rtl/>
        </w:rPr>
      </w:pPr>
      <w:r w:rsidRPr="00171E3B">
        <w:rPr>
          <w:rFonts w:cs="David" w:hint="cs"/>
          <w:b/>
          <w:bCs/>
          <w:u w:val="single"/>
          <w:rtl/>
        </w:rPr>
        <w:t>קצרנית:</w:t>
      </w:r>
      <w:r w:rsidRPr="00171E3B">
        <w:rPr>
          <w:rFonts w:cs="David" w:hint="cs"/>
          <w:rtl/>
        </w:rPr>
        <w:tab/>
      </w:r>
      <w:r w:rsidRPr="00171E3B">
        <w:rPr>
          <w:rFonts w:cs="David" w:hint="cs"/>
          <w:rtl/>
        </w:rPr>
        <w:tab/>
        <w:t>טלי רם</w:t>
      </w:r>
    </w:p>
    <w:p w14:paraId="018378F4" w14:textId="77777777" w:rsidR="00171E3B" w:rsidRPr="00171E3B" w:rsidRDefault="00171E3B" w:rsidP="00171E3B">
      <w:pPr>
        <w:bidi/>
        <w:jc w:val="both"/>
        <w:rPr>
          <w:rFonts w:cs="David" w:hint="cs"/>
          <w:b/>
          <w:bCs/>
          <w:rtl/>
        </w:rPr>
      </w:pPr>
    </w:p>
    <w:p w14:paraId="2BC3CABC" w14:textId="77777777" w:rsidR="00171E3B" w:rsidRPr="00171E3B" w:rsidRDefault="00171E3B" w:rsidP="00171E3B">
      <w:pPr>
        <w:pStyle w:val="Heading5"/>
        <w:rPr>
          <w:rFonts w:hint="cs"/>
          <w:rtl/>
        </w:rPr>
      </w:pPr>
    </w:p>
    <w:p w14:paraId="11455A94" w14:textId="77777777" w:rsidR="00171E3B" w:rsidRPr="00171E3B" w:rsidRDefault="00171E3B" w:rsidP="00171E3B">
      <w:pPr>
        <w:numPr>
          <w:ilvl w:val="0"/>
          <w:numId w:val="2"/>
        </w:numPr>
        <w:overflowPunct w:val="0"/>
        <w:autoSpaceDE w:val="0"/>
        <w:autoSpaceDN w:val="0"/>
        <w:bidi/>
        <w:adjustRightInd w:val="0"/>
        <w:jc w:val="both"/>
        <w:textAlignment w:val="baseline"/>
        <w:rPr>
          <w:rFonts w:cs="David" w:hint="cs"/>
          <w:b/>
          <w:bCs/>
          <w:u w:val="single"/>
          <w:rtl/>
        </w:rPr>
      </w:pPr>
      <w:r w:rsidRPr="00171E3B">
        <w:rPr>
          <w:rFonts w:cs="David"/>
          <w:rtl/>
        </w:rPr>
        <w:br w:type="page"/>
      </w:r>
      <w:r w:rsidRPr="00171E3B">
        <w:rPr>
          <w:rFonts w:cs="David" w:hint="cs"/>
          <w:b/>
          <w:bCs/>
          <w:u w:val="single"/>
          <w:rtl/>
        </w:rPr>
        <w:lastRenderedPageBreak/>
        <w:t>דברי יושבת-ראש הוועדה עם פתיחת מושב החורף של הכנסת</w:t>
      </w:r>
    </w:p>
    <w:p w14:paraId="2CB09B4C" w14:textId="77777777" w:rsidR="00171E3B" w:rsidRPr="00171E3B" w:rsidRDefault="00171E3B" w:rsidP="00171E3B">
      <w:pPr>
        <w:bidi/>
        <w:ind w:left="360"/>
        <w:jc w:val="both"/>
        <w:rPr>
          <w:rFonts w:cs="David" w:hint="cs"/>
          <w:b/>
          <w:bCs/>
          <w:u w:val="single"/>
          <w:rtl/>
        </w:rPr>
      </w:pPr>
    </w:p>
    <w:p w14:paraId="0E42854C" w14:textId="77777777" w:rsidR="00171E3B" w:rsidRPr="00171E3B" w:rsidRDefault="00171E3B" w:rsidP="00171E3B">
      <w:pPr>
        <w:bidi/>
        <w:jc w:val="both"/>
        <w:rPr>
          <w:rFonts w:cs="David" w:hint="cs"/>
          <w:rtl/>
        </w:rPr>
      </w:pPr>
      <w:r w:rsidRPr="00171E3B">
        <w:rPr>
          <w:rFonts w:cs="David" w:hint="cs"/>
          <w:u w:val="single"/>
          <w:rtl/>
        </w:rPr>
        <w:t>היו"ר רוחמה אברהם:</w:t>
      </w:r>
    </w:p>
    <w:p w14:paraId="290065CD" w14:textId="77777777" w:rsidR="00171E3B" w:rsidRPr="00171E3B" w:rsidRDefault="00171E3B" w:rsidP="00171E3B">
      <w:pPr>
        <w:bidi/>
        <w:jc w:val="both"/>
        <w:rPr>
          <w:rFonts w:cs="David" w:hint="cs"/>
          <w:rtl/>
        </w:rPr>
      </w:pPr>
    </w:p>
    <w:p w14:paraId="0F4E399D" w14:textId="77777777" w:rsidR="00171E3B" w:rsidRPr="00171E3B" w:rsidRDefault="00171E3B" w:rsidP="00171E3B">
      <w:pPr>
        <w:bidi/>
        <w:jc w:val="both"/>
        <w:rPr>
          <w:rFonts w:cs="David" w:hint="cs"/>
          <w:rtl/>
        </w:rPr>
      </w:pPr>
      <w:r w:rsidRPr="00171E3B">
        <w:rPr>
          <w:rFonts w:cs="David" w:hint="cs"/>
          <w:rtl/>
        </w:rPr>
        <w:tab/>
        <w:t>בוקר טוב, חברי חברי הכנסת. אני שמחה לפתוח את ישיבתה הראשונה של ועדת הכנסת במושב החורף. אני מאחלת לכל חברי הבית עבודה פורה, מהנה.</w:t>
      </w:r>
    </w:p>
    <w:p w14:paraId="4704E67B" w14:textId="77777777" w:rsidR="00171E3B" w:rsidRPr="00171E3B" w:rsidRDefault="00171E3B" w:rsidP="00171E3B">
      <w:pPr>
        <w:bidi/>
        <w:jc w:val="both"/>
        <w:rPr>
          <w:rFonts w:cs="David" w:hint="cs"/>
          <w:rtl/>
        </w:rPr>
      </w:pPr>
    </w:p>
    <w:p w14:paraId="220AE5D9" w14:textId="77777777" w:rsidR="00171E3B" w:rsidRPr="00171E3B" w:rsidRDefault="00171E3B" w:rsidP="00171E3B">
      <w:pPr>
        <w:bidi/>
        <w:jc w:val="both"/>
        <w:rPr>
          <w:rFonts w:cs="David" w:hint="cs"/>
          <w:rtl/>
        </w:rPr>
      </w:pPr>
      <w:r w:rsidRPr="00171E3B">
        <w:rPr>
          <w:rFonts w:cs="David" w:hint="cs"/>
          <w:rtl/>
        </w:rPr>
        <w:tab/>
        <w:t xml:space="preserve">אין ספק שבמושב הזה מחכים לנו כמה נושאים מאוד מאוד חשובים, שביניהם: התקציב, סוגיית הנשיא, הנושא של חוק ההסדרים. אני הודעתי לראשי הסיעות </w:t>
      </w:r>
      <w:r w:rsidRPr="00171E3B">
        <w:rPr>
          <w:rFonts w:cs="David"/>
          <w:rtl/>
        </w:rPr>
        <w:t>–</w:t>
      </w:r>
      <w:r w:rsidRPr="00171E3B">
        <w:rPr>
          <w:rFonts w:cs="David" w:hint="cs"/>
          <w:rtl/>
        </w:rPr>
        <w:t xml:space="preserve"> ואני אומרת גם עכשיו לחברי חברי הכנסת בוועדת הכנסת </w:t>
      </w:r>
      <w:r w:rsidRPr="00171E3B">
        <w:rPr>
          <w:rFonts w:cs="David"/>
          <w:rtl/>
        </w:rPr>
        <w:t>–</w:t>
      </w:r>
      <w:r w:rsidRPr="00171E3B">
        <w:rPr>
          <w:rFonts w:cs="David" w:hint="cs"/>
          <w:rtl/>
        </w:rPr>
        <w:t xml:space="preserve"> שבניגוד לכל השנים הקודמות, הכנסת השבע-עשרה לא תקבל את סוגיית חוק ההסדרים כמובנת מאליה, ואני בהחלט מתכוונת להביא לכאן צוות מקצועי. אנחנו נערוך בוועדת הכנסת דיון מקצועי, מקיף ונרחב בכל מה שקשור לסוגיית חוק ההסדרים, אל מול הביקורת הקשה שהכנסת ספגה לא אחת מבית-המשפט העליון. </w:t>
      </w:r>
    </w:p>
    <w:p w14:paraId="172079DF" w14:textId="77777777" w:rsidR="00171E3B" w:rsidRPr="00171E3B" w:rsidRDefault="00171E3B" w:rsidP="00171E3B">
      <w:pPr>
        <w:bidi/>
        <w:jc w:val="both"/>
        <w:rPr>
          <w:rFonts w:cs="David" w:hint="cs"/>
          <w:rtl/>
        </w:rPr>
      </w:pPr>
    </w:p>
    <w:p w14:paraId="53F010CA" w14:textId="77777777" w:rsidR="00171E3B" w:rsidRPr="00171E3B" w:rsidRDefault="00171E3B" w:rsidP="00171E3B">
      <w:pPr>
        <w:bidi/>
        <w:jc w:val="both"/>
        <w:rPr>
          <w:rFonts w:cs="David" w:hint="cs"/>
          <w:rtl/>
        </w:rPr>
      </w:pPr>
      <w:r w:rsidRPr="00171E3B">
        <w:rPr>
          <w:rFonts w:cs="David" w:hint="cs"/>
          <w:rtl/>
        </w:rPr>
        <w:tab/>
        <w:t xml:space="preserve">אני מתכוונת לקיים יום, או מספר ימי דיונים, וודאי שאני מתכוונת לנהוג לפי סעיף 121 לתקנון הכנסת בנושא הפיצול. הודעתי זאת לידידי שר האוצר; אני מודיעה לכם, חברי חברי הכנסת </w:t>
      </w:r>
      <w:r w:rsidRPr="00171E3B">
        <w:rPr>
          <w:rFonts w:cs="David"/>
          <w:rtl/>
        </w:rPr>
        <w:t>–</w:t>
      </w:r>
      <w:r w:rsidRPr="00171E3B">
        <w:rPr>
          <w:rFonts w:cs="David" w:hint="cs"/>
          <w:rtl/>
        </w:rPr>
        <w:t xml:space="preserve"> אני מציעה שכל אחד ואחת ילמדו את סוגיית חוק ההסדרים </w:t>
      </w:r>
      <w:r w:rsidRPr="00171E3B">
        <w:rPr>
          <w:rFonts w:cs="David"/>
          <w:rtl/>
        </w:rPr>
        <w:t>–</w:t>
      </w:r>
      <w:r w:rsidRPr="00171E3B">
        <w:rPr>
          <w:rFonts w:cs="David" w:hint="cs"/>
          <w:rtl/>
        </w:rPr>
        <w:t xml:space="preserve"> ואנחנו נקיים דיון על כל סעיף בנפרד, כאשר יהיה כאן צוות מקצועי שינחה אותנו אם זה ברוח הבג"ץ </w:t>
      </w:r>
      <w:r w:rsidRPr="00171E3B">
        <w:rPr>
          <w:rFonts w:cs="David"/>
          <w:rtl/>
        </w:rPr>
        <w:t>–</w:t>
      </w:r>
      <w:r w:rsidRPr="00171E3B">
        <w:rPr>
          <w:rFonts w:cs="David" w:hint="cs"/>
          <w:rtl/>
        </w:rPr>
        <w:t xml:space="preserve"> כן או לא. </w:t>
      </w:r>
    </w:p>
    <w:p w14:paraId="3BC0F8BD" w14:textId="77777777" w:rsidR="00171E3B" w:rsidRPr="00171E3B" w:rsidRDefault="00171E3B" w:rsidP="00171E3B">
      <w:pPr>
        <w:bidi/>
        <w:jc w:val="both"/>
        <w:rPr>
          <w:rFonts w:cs="David" w:hint="cs"/>
          <w:rtl/>
        </w:rPr>
      </w:pPr>
    </w:p>
    <w:p w14:paraId="75133EF4" w14:textId="77777777" w:rsidR="00171E3B" w:rsidRPr="00171E3B" w:rsidRDefault="00171E3B" w:rsidP="00171E3B">
      <w:pPr>
        <w:bidi/>
        <w:jc w:val="both"/>
        <w:rPr>
          <w:rFonts w:cs="David" w:hint="cs"/>
          <w:rtl/>
        </w:rPr>
      </w:pPr>
      <w:r w:rsidRPr="00171E3B">
        <w:rPr>
          <w:rFonts w:cs="David" w:hint="cs"/>
          <w:rtl/>
        </w:rPr>
        <w:tab/>
        <w:t xml:space="preserve">למען ההגינות והסדר אני אומרת </w:t>
      </w:r>
      <w:r w:rsidRPr="00171E3B">
        <w:rPr>
          <w:rFonts w:cs="David"/>
          <w:rtl/>
        </w:rPr>
        <w:t>–</w:t>
      </w:r>
      <w:r w:rsidRPr="00171E3B">
        <w:rPr>
          <w:rFonts w:cs="David" w:hint="cs"/>
          <w:rtl/>
        </w:rPr>
        <w:t xml:space="preserve"> אני אומנם בקואליציה, אבל אני אשתדל להתנהל כך משום שכנסת ישראל חשובה מאוד לכל חברי הבית. </w:t>
      </w:r>
    </w:p>
    <w:p w14:paraId="7E62FDBD" w14:textId="77777777" w:rsidR="00171E3B" w:rsidRPr="00171E3B" w:rsidRDefault="00171E3B" w:rsidP="00171E3B">
      <w:pPr>
        <w:bidi/>
        <w:jc w:val="both"/>
        <w:rPr>
          <w:rFonts w:cs="David" w:hint="cs"/>
          <w:rtl/>
        </w:rPr>
      </w:pPr>
    </w:p>
    <w:p w14:paraId="36AD3977" w14:textId="77777777" w:rsidR="00171E3B" w:rsidRPr="00171E3B" w:rsidRDefault="00171E3B" w:rsidP="00171E3B">
      <w:pPr>
        <w:bidi/>
        <w:jc w:val="both"/>
        <w:rPr>
          <w:rFonts w:cs="David" w:hint="cs"/>
          <w:rtl/>
        </w:rPr>
      </w:pPr>
      <w:r w:rsidRPr="00171E3B">
        <w:rPr>
          <w:rFonts w:cs="David" w:hint="cs"/>
          <w:rtl/>
        </w:rPr>
        <w:tab/>
        <w:t>לכן, אני מודיעה ואני גם חושבת שאנחנו לא נצליח להסיר את הכול, אבל ודאי שזה לא יהיה חוק הסדרים כפי שהיה נהוג בשנים קודמות.</w:t>
      </w:r>
    </w:p>
    <w:p w14:paraId="2E82632C" w14:textId="77777777" w:rsidR="00171E3B" w:rsidRPr="00171E3B" w:rsidRDefault="00171E3B" w:rsidP="00171E3B">
      <w:pPr>
        <w:bidi/>
        <w:jc w:val="both"/>
        <w:rPr>
          <w:rFonts w:cs="David" w:hint="cs"/>
          <w:rtl/>
        </w:rPr>
      </w:pPr>
    </w:p>
    <w:p w14:paraId="5B2359C3" w14:textId="77777777" w:rsidR="00171E3B" w:rsidRPr="00171E3B" w:rsidRDefault="00171E3B" w:rsidP="00171E3B">
      <w:pPr>
        <w:bidi/>
        <w:jc w:val="both"/>
        <w:rPr>
          <w:rFonts w:cs="David" w:hint="cs"/>
          <w:rtl/>
        </w:rPr>
      </w:pPr>
      <w:r w:rsidRPr="00171E3B">
        <w:rPr>
          <w:rFonts w:cs="David" w:hint="cs"/>
          <w:rtl/>
        </w:rPr>
        <w:tab/>
        <w:t xml:space="preserve">על הפרק בקרוב ועדת זמיר, בראשות השופט זמיר, שקבע אותה היושב-ראש לשעבר ראובן ריבלין. הוא קבע ועדה שתדון בכל מה שקשור לקוד האתי. הוועדה אמורה לסיים את עבודתה בימים אלה </w:t>
      </w:r>
      <w:r w:rsidRPr="00171E3B">
        <w:rPr>
          <w:rFonts w:cs="David"/>
          <w:rtl/>
        </w:rPr>
        <w:t>–</w:t>
      </w:r>
      <w:r w:rsidRPr="00171E3B">
        <w:rPr>
          <w:rFonts w:cs="David" w:hint="cs"/>
          <w:rtl/>
        </w:rPr>
        <w:t xml:space="preserve"> עבודתה נמשכה למעלה משלוש שנים, והיתה לי הזכות בחודשים האחרונים להשתתף בכל אחת מהישיבות שהתקיימו. נקבעה מסגרת, נקבע קוד אתי שיהיה מצד אחד מהפכני, ומצד שני זוהי הפעם הראשונה שמדינת ישראל תאמר את דברה בסוגיה הזאת כך שחברי הכנסת יקבלו את המסגרת ואת ההנחיות איך להתנהג </w:t>
      </w:r>
      <w:r w:rsidRPr="00171E3B">
        <w:rPr>
          <w:rFonts w:cs="David"/>
          <w:rtl/>
        </w:rPr>
        <w:t>–</w:t>
      </w:r>
      <w:r w:rsidRPr="00171E3B">
        <w:rPr>
          <w:rFonts w:cs="David" w:hint="cs"/>
          <w:rtl/>
        </w:rPr>
        <w:t xml:space="preserve"> גם פה. </w:t>
      </w:r>
    </w:p>
    <w:p w14:paraId="76377251" w14:textId="77777777" w:rsidR="00171E3B" w:rsidRPr="00171E3B" w:rsidRDefault="00171E3B" w:rsidP="00171E3B">
      <w:pPr>
        <w:bidi/>
        <w:jc w:val="both"/>
        <w:rPr>
          <w:rFonts w:cs="David" w:hint="cs"/>
          <w:rtl/>
        </w:rPr>
      </w:pPr>
    </w:p>
    <w:p w14:paraId="48297D85" w14:textId="77777777" w:rsidR="00171E3B" w:rsidRPr="00171E3B" w:rsidRDefault="00171E3B" w:rsidP="00171E3B">
      <w:pPr>
        <w:bidi/>
        <w:jc w:val="both"/>
        <w:rPr>
          <w:rFonts w:cs="David" w:hint="cs"/>
          <w:rtl/>
        </w:rPr>
      </w:pPr>
      <w:r w:rsidRPr="00171E3B">
        <w:rPr>
          <w:rFonts w:cs="David" w:hint="cs"/>
          <w:rtl/>
        </w:rPr>
        <w:tab/>
        <w:t xml:space="preserve">אני לא מתכוונת לקבל את הקוד הזה ככזה ראה וקדש, אלא בהחלט לכל אחד מחברי הכנסת תינתן ההזדמנות לומר את דברו בכל סעיף וסעיף, וגם כאן אני מתכוונת לקיים יום עיון שאליו יגיעו כל חברי הוועדה ויסבירו אילו עניינים עמדו לנגד עיניהם כאשר הם החליטו את מה שהחליטו. </w:t>
      </w:r>
    </w:p>
    <w:p w14:paraId="7AC126F6" w14:textId="77777777" w:rsidR="00171E3B" w:rsidRPr="00171E3B" w:rsidRDefault="00171E3B" w:rsidP="00171E3B">
      <w:pPr>
        <w:bidi/>
        <w:jc w:val="both"/>
        <w:rPr>
          <w:rFonts w:cs="David" w:hint="cs"/>
          <w:rtl/>
        </w:rPr>
      </w:pPr>
    </w:p>
    <w:p w14:paraId="5F00AECA" w14:textId="77777777" w:rsidR="00171E3B" w:rsidRPr="00171E3B" w:rsidRDefault="00171E3B" w:rsidP="00171E3B">
      <w:pPr>
        <w:bidi/>
        <w:jc w:val="both"/>
        <w:rPr>
          <w:rFonts w:cs="David" w:hint="cs"/>
          <w:rtl/>
        </w:rPr>
      </w:pPr>
      <w:r w:rsidRPr="00171E3B">
        <w:rPr>
          <w:rFonts w:cs="David" w:hint="cs"/>
          <w:rtl/>
        </w:rPr>
        <w:tab/>
        <w:t xml:space="preserve">אני לא ארצה להלחיץ בלוח זמנים, אבל לאחר שכנסת ישראל תחליט לקבל את הקוד האתי, אין לי צל של ספק שקבלת הקוד האתי תוביל את כנסת ישראל צעד נוסף קדימה בחיזוק האמון של הציבור בנבחריו. זה נושא שהוא מאוד סמלי, וגם כאן אני אבקש מכל אחד ואחת לקרוא  את הקוד האתי </w:t>
      </w:r>
      <w:r w:rsidRPr="00171E3B">
        <w:rPr>
          <w:rFonts w:cs="David"/>
          <w:rtl/>
        </w:rPr>
        <w:t>–</w:t>
      </w:r>
      <w:r w:rsidRPr="00171E3B">
        <w:rPr>
          <w:rFonts w:cs="David" w:hint="cs"/>
          <w:rtl/>
        </w:rPr>
        <w:t xml:space="preserve"> זה מופיע באינטרנט, כל אחד מוזמן להיכנס, ללמוד את הנושא, להעיר את הערותיו. אלה שלושת הנושאים. </w:t>
      </w:r>
    </w:p>
    <w:p w14:paraId="383E6C4D" w14:textId="77777777" w:rsidR="00171E3B" w:rsidRPr="00171E3B" w:rsidRDefault="00171E3B" w:rsidP="00171E3B">
      <w:pPr>
        <w:bidi/>
        <w:jc w:val="both"/>
        <w:rPr>
          <w:rFonts w:cs="David" w:hint="cs"/>
          <w:rtl/>
        </w:rPr>
      </w:pPr>
    </w:p>
    <w:p w14:paraId="4DCD958C" w14:textId="77777777" w:rsidR="00171E3B" w:rsidRPr="00171E3B" w:rsidRDefault="00171E3B" w:rsidP="00171E3B">
      <w:pPr>
        <w:bidi/>
        <w:jc w:val="both"/>
        <w:rPr>
          <w:rFonts w:cs="David" w:hint="cs"/>
          <w:rtl/>
        </w:rPr>
      </w:pPr>
      <w:r w:rsidRPr="00171E3B">
        <w:rPr>
          <w:rFonts w:cs="David" w:hint="cs"/>
          <w:rtl/>
        </w:rPr>
        <w:tab/>
        <w:t xml:space="preserve">בישיבות הוועדה בימי שלישי אני מתכוונת להמשיך לדון בנושא של נוהל התקנון. בסוף המושב האחרון פרצה המלחמה, ולא קיבלנו את הנוהל, אבל מחר אני מתכוונת לדון בנושא. </w:t>
      </w:r>
    </w:p>
    <w:p w14:paraId="62EEF1F3" w14:textId="77777777" w:rsidR="00171E3B" w:rsidRPr="00171E3B" w:rsidRDefault="00171E3B" w:rsidP="00171E3B">
      <w:pPr>
        <w:bidi/>
        <w:jc w:val="both"/>
        <w:rPr>
          <w:rFonts w:cs="David" w:hint="cs"/>
          <w:rtl/>
        </w:rPr>
      </w:pPr>
    </w:p>
    <w:p w14:paraId="03C4EC2B" w14:textId="77777777" w:rsidR="00171E3B" w:rsidRPr="00171E3B" w:rsidRDefault="00171E3B" w:rsidP="00171E3B">
      <w:pPr>
        <w:bidi/>
        <w:jc w:val="both"/>
        <w:rPr>
          <w:rFonts w:cs="David" w:hint="cs"/>
          <w:rtl/>
        </w:rPr>
      </w:pPr>
      <w:r w:rsidRPr="00171E3B">
        <w:rPr>
          <w:rFonts w:cs="David" w:hint="cs"/>
          <w:rtl/>
        </w:rPr>
        <w:tab/>
        <w:t xml:space="preserve">עבדנו על איזושהי נוסחה של נוהל </w:t>
      </w:r>
      <w:r w:rsidRPr="00171E3B">
        <w:rPr>
          <w:rFonts w:cs="David"/>
          <w:rtl/>
        </w:rPr>
        <w:t>–</w:t>
      </w:r>
      <w:r w:rsidRPr="00171E3B">
        <w:rPr>
          <w:rFonts w:cs="David" w:hint="cs"/>
          <w:rtl/>
        </w:rPr>
        <w:t xml:space="preserve"> אתי, תשלחי בבקשה לכל חברי הכנסת את ההצעה- לגבי הנושא של הגשת הצעות חוק. יש בהחלט חידושים, והשורה התחתונה של ההצעה אומרת שחברי הכנסת יוכלו להציע כמה הצעות חוק שהם רוצים, אבל רק נושאים שהם יהיו מעוניינים לקדם יעברו לבחינה של הלשכה המשפטית, והחוק יוכל להתקדם הלאה.</w:t>
      </w:r>
    </w:p>
    <w:p w14:paraId="34A4EEE2" w14:textId="77777777" w:rsidR="00171E3B" w:rsidRPr="00171E3B" w:rsidRDefault="00171E3B" w:rsidP="00171E3B">
      <w:pPr>
        <w:bidi/>
        <w:jc w:val="both"/>
        <w:rPr>
          <w:rFonts w:cs="David" w:hint="cs"/>
          <w:rtl/>
        </w:rPr>
      </w:pPr>
    </w:p>
    <w:p w14:paraId="366D35F5" w14:textId="77777777" w:rsidR="00171E3B" w:rsidRPr="00171E3B" w:rsidRDefault="00171E3B" w:rsidP="00171E3B">
      <w:pPr>
        <w:bidi/>
        <w:jc w:val="both"/>
        <w:rPr>
          <w:rFonts w:cs="David" w:hint="cs"/>
          <w:rtl/>
        </w:rPr>
      </w:pPr>
      <w:r w:rsidRPr="00171E3B">
        <w:rPr>
          <w:rFonts w:cs="David" w:hint="cs"/>
          <w:rtl/>
        </w:rPr>
        <w:tab/>
        <w:t xml:space="preserve">אנחנו ישבנו הרבה מאוד זמן על הנוסחה הזאת. </w:t>
      </w:r>
    </w:p>
    <w:p w14:paraId="16BBDA63" w14:textId="77777777" w:rsidR="00171E3B" w:rsidRPr="00171E3B" w:rsidRDefault="00171E3B" w:rsidP="00171E3B">
      <w:pPr>
        <w:bidi/>
        <w:jc w:val="both"/>
        <w:rPr>
          <w:rFonts w:cs="David" w:hint="cs"/>
          <w:u w:val="single"/>
          <w:rtl/>
        </w:rPr>
      </w:pPr>
      <w:r w:rsidRPr="00171E3B">
        <w:rPr>
          <w:rFonts w:cs="David"/>
          <w:rtl/>
        </w:rPr>
        <w:br/>
      </w:r>
      <w:r w:rsidRPr="00171E3B">
        <w:rPr>
          <w:rFonts w:cs="David" w:hint="cs"/>
          <w:u w:val="single"/>
          <w:rtl/>
        </w:rPr>
        <w:t>גדעון סער:</w:t>
      </w:r>
    </w:p>
    <w:p w14:paraId="3FB5CE66" w14:textId="77777777" w:rsidR="00171E3B" w:rsidRPr="00171E3B" w:rsidRDefault="00171E3B" w:rsidP="00171E3B">
      <w:pPr>
        <w:bidi/>
        <w:jc w:val="both"/>
        <w:rPr>
          <w:rFonts w:cs="David" w:hint="cs"/>
          <w:u w:val="single"/>
          <w:rtl/>
        </w:rPr>
      </w:pPr>
    </w:p>
    <w:p w14:paraId="3CBBEF01" w14:textId="77777777" w:rsidR="00171E3B" w:rsidRPr="00171E3B" w:rsidRDefault="00171E3B" w:rsidP="00171E3B">
      <w:pPr>
        <w:bidi/>
        <w:jc w:val="both"/>
        <w:rPr>
          <w:rFonts w:cs="David" w:hint="cs"/>
          <w:rtl/>
        </w:rPr>
      </w:pPr>
      <w:r w:rsidRPr="00171E3B">
        <w:rPr>
          <w:rFonts w:cs="David" w:hint="cs"/>
          <w:rtl/>
        </w:rPr>
        <w:tab/>
        <w:t xml:space="preserve"> איזו נוסחה זאת, איפה היא גובשה?</w:t>
      </w:r>
    </w:p>
    <w:p w14:paraId="10CCCBF0"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1BB8701C" w14:textId="77777777" w:rsidR="00171E3B" w:rsidRPr="00171E3B" w:rsidRDefault="00171E3B" w:rsidP="00171E3B">
      <w:pPr>
        <w:bidi/>
        <w:jc w:val="both"/>
        <w:rPr>
          <w:rFonts w:cs="David" w:hint="cs"/>
          <w:rtl/>
        </w:rPr>
      </w:pPr>
    </w:p>
    <w:p w14:paraId="0DB1A550" w14:textId="77777777" w:rsidR="00171E3B" w:rsidRPr="00171E3B" w:rsidRDefault="00171E3B" w:rsidP="00171E3B">
      <w:pPr>
        <w:bidi/>
        <w:jc w:val="both"/>
        <w:rPr>
          <w:rFonts w:cs="David" w:hint="cs"/>
          <w:rtl/>
        </w:rPr>
      </w:pPr>
      <w:r w:rsidRPr="00171E3B">
        <w:rPr>
          <w:rFonts w:cs="David" w:hint="cs"/>
          <w:rtl/>
        </w:rPr>
        <w:tab/>
        <w:t xml:space="preserve"> אתה היית שותף לה, אפילו הצעת חלק מזה. הנוהל עדיין לא פורסם. </w:t>
      </w:r>
    </w:p>
    <w:p w14:paraId="731F97F2"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ארבל אסטרחן:</w:t>
      </w:r>
    </w:p>
    <w:p w14:paraId="1E150D5C" w14:textId="77777777" w:rsidR="00171E3B" w:rsidRPr="00171E3B" w:rsidRDefault="00171E3B" w:rsidP="00171E3B">
      <w:pPr>
        <w:bidi/>
        <w:jc w:val="both"/>
        <w:rPr>
          <w:rFonts w:cs="David" w:hint="cs"/>
          <w:rtl/>
        </w:rPr>
      </w:pPr>
    </w:p>
    <w:p w14:paraId="28AE525F" w14:textId="77777777" w:rsidR="00171E3B" w:rsidRPr="00171E3B" w:rsidRDefault="00171E3B" w:rsidP="00171E3B">
      <w:pPr>
        <w:bidi/>
        <w:jc w:val="both"/>
        <w:rPr>
          <w:rFonts w:cs="David" w:hint="cs"/>
          <w:rtl/>
        </w:rPr>
      </w:pPr>
      <w:r w:rsidRPr="00171E3B">
        <w:rPr>
          <w:rFonts w:cs="David" w:hint="cs"/>
          <w:rtl/>
        </w:rPr>
        <w:tab/>
        <w:t>זה עוד לא אושר.</w:t>
      </w:r>
    </w:p>
    <w:p w14:paraId="429AD915"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4986DAE9" w14:textId="77777777" w:rsidR="00171E3B" w:rsidRPr="00171E3B" w:rsidRDefault="00171E3B" w:rsidP="00171E3B">
      <w:pPr>
        <w:bidi/>
        <w:jc w:val="both"/>
        <w:rPr>
          <w:rFonts w:cs="David" w:hint="cs"/>
          <w:rtl/>
        </w:rPr>
      </w:pPr>
    </w:p>
    <w:p w14:paraId="55890624" w14:textId="77777777" w:rsidR="00171E3B" w:rsidRPr="00171E3B" w:rsidRDefault="00171E3B" w:rsidP="00171E3B">
      <w:pPr>
        <w:bidi/>
        <w:jc w:val="both"/>
        <w:rPr>
          <w:rFonts w:cs="David" w:hint="cs"/>
          <w:rtl/>
        </w:rPr>
      </w:pPr>
      <w:r w:rsidRPr="00171E3B">
        <w:rPr>
          <w:rFonts w:cs="David" w:hint="cs"/>
          <w:rtl/>
        </w:rPr>
        <w:tab/>
        <w:t xml:space="preserve">לא הצבענו על הנוסחה. ישבנו כאן וגיבשנו את הנוהל, ואני מתכוונת להעביר אותו לכל אחד ואחת מכם. מי שיש לו הערות </w:t>
      </w:r>
      <w:r w:rsidRPr="00171E3B">
        <w:rPr>
          <w:rFonts w:cs="David"/>
          <w:rtl/>
        </w:rPr>
        <w:t>–</w:t>
      </w:r>
      <w:r w:rsidRPr="00171E3B">
        <w:rPr>
          <w:rFonts w:cs="David" w:hint="cs"/>
          <w:rtl/>
        </w:rPr>
        <w:t xml:space="preserve"> בהחלט מוזמן להשמיע אותן, מחר יתקיים דיון בסוגיה הזאת. </w:t>
      </w:r>
    </w:p>
    <w:p w14:paraId="04BD89B2" w14:textId="77777777" w:rsidR="00171E3B" w:rsidRPr="00171E3B" w:rsidRDefault="00171E3B" w:rsidP="00171E3B">
      <w:pPr>
        <w:bidi/>
        <w:jc w:val="both"/>
        <w:rPr>
          <w:rFonts w:cs="David" w:hint="cs"/>
          <w:rtl/>
        </w:rPr>
      </w:pPr>
    </w:p>
    <w:p w14:paraId="76581361" w14:textId="77777777" w:rsidR="00171E3B" w:rsidRPr="00171E3B" w:rsidRDefault="00171E3B" w:rsidP="00171E3B">
      <w:pPr>
        <w:bidi/>
        <w:jc w:val="both"/>
        <w:rPr>
          <w:rFonts w:cs="David" w:hint="cs"/>
          <w:rtl/>
        </w:rPr>
      </w:pPr>
      <w:r w:rsidRPr="00171E3B">
        <w:rPr>
          <w:rFonts w:cs="David" w:hint="cs"/>
          <w:rtl/>
        </w:rPr>
        <w:tab/>
        <w:t xml:space="preserve">באשר לחוק ההסדרים- במקביל לעובדה שאני מתכוונת לערוך כאן דיונים בנושא חוק ההסדרים, אני גם מתכוונת לשבת עם כל ראשי ועדות הבית ולבחון את הסוגיה הזאת. יש כאן בהחלט מגמה </w:t>
      </w:r>
      <w:r w:rsidRPr="00171E3B">
        <w:rPr>
          <w:rFonts w:cs="David"/>
          <w:rtl/>
        </w:rPr>
        <w:t>–</w:t>
      </w:r>
      <w:r w:rsidRPr="00171E3B">
        <w:rPr>
          <w:rFonts w:cs="David" w:hint="cs"/>
          <w:rtl/>
        </w:rPr>
        <w:t xml:space="preserve"> גם של יושב-ראש הקואליציה, בניגוד לשנים קודמות </w:t>
      </w:r>
      <w:r w:rsidRPr="00171E3B">
        <w:rPr>
          <w:rFonts w:cs="David"/>
          <w:rtl/>
        </w:rPr>
        <w:t>–</w:t>
      </w:r>
      <w:r w:rsidRPr="00171E3B">
        <w:rPr>
          <w:rFonts w:cs="David" w:hint="cs"/>
          <w:rtl/>
        </w:rPr>
        <w:t xml:space="preserve"> לחלק את סוגיית התקציב לכמה שיותר ועדות, על מנת שלא יוטל עומס על ועדה אחת. </w:t>
      </w:r>
    </w:p>
    <w:p w14:paraId="2BEC6667" w14:textId="77777777" w:rsidR="00171E3B" w:rsidRPr="00171E3B" w:rsidRDefault="00171E3B" w:rsidP="00171E3B">
      <w:pPr>
        <w:bidi/>
        <w:jc w:val="both"/>
        <w:rPr>
          <w:rFonts w:cs="David"/>
          <w:u w:val="single"/>
          <w:rtl/>
        </w:rPr>
      </w:pPr>
      <w:r w:rsidRPr="00171E3B">
        <w:rPr>
          <w:rFonts w:cs="David"/>
          <w:rtl/>
        </w:rPr>
        <w:br/>
      </w:r>
      <w:r w:rsidRPr="00171E3B">
        <w:rPr>
          <w:rFonts w:cs="David"/>
          <w:u w:val="single"/>
          <w:rtl/>
        </w:rPr>
        <w:t>מוחמד ברכה:</w:t>
      </w:r>
    </w:p>
    <w:p w14:paraId="27214221" w14:textId="77777777" w:rsidR="00171E3B" w:rsidRPr="00171E3B" w:rsidRDefault="00171E3B" w:rsidP="00171E3B">
      <w:pPr>
        <w:bidi/>
        <w:jc w:val="both"/>
        <w:rPr>
          <w:rFonts w:cs="David"/>
          <w:u w:val="single"/>
          <w:rtl/>
        </w:rPr>
      </w:pPr>
    </w:p>
    <w:p w14:paraId="41F2B51E" w14:textId="77777777" w:rsidR="00171E3B" w:rsidRPr="00171E3B" w:rsidRDefault="00171E3B" w:rsidP="00171E3B">
      <w:pPr>
        <w:bidi/>
        <w:jc w:val="both"/>
        <w:rPr>
          <w:rFonts w:cs="David" w:hint="cs"/>
          <w:rtl/>
        </w:rPr>
      </w:pPr>
      <w:r w:rsidRPr="00171E3B">
        <w:rPr>
          <w:rFonts w:cs="David"/>
          <w:rtl/>
        </w:rPr>
        <w:tab/>
      </w:r>
      <w:r w:rsidRPr="00171E3B">
        <w:rPr>
          <w:rFonts w:cs="David" w:hint="cs"/>
          <w:rtl/>
        </w:rPr>
        <w:t xml:space="preserve"> בניגוד לכמה שנים קודמות? </w:t>
      </w:r>
    </w:p>
    <w:p w14:paraId="171B2488"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075526B6" w14:textId="77777777" w:rsidR="00171E3B" w:rsidRPr="00171E3B" w:rsidRDefault="00171E3B" w:rsidP="00171E3B">
      <w:pPr>
        <w:bidi/>
        <w:jc w:val="both"/>
        <w:rPr>
          <w:rFonts w:cs="David" w:hint="cs"/>
          <w:rtl/>
        </w:rPr>
      </w:pPr>
    </w:p>
    <w:p w14:paraId="68BADB86" w14:textId="77777777" w:rsidR="00171E3B" w:rsidRPr="00171E3B" w:rsidRDefault="00171E3B" w:rsidP="00171E3B">
      <w:pPr>
        <w:bidi/>
        <w:jc w:val="both"/>
        <w:rPr>
          <w:rFonts w:cs="David" w:hint="cs"/>
          <w:rtl/>
        </w:rPr>
      </w:pPr>
      <w:r w:rsidRPr="00171E3B">
        <w:rPr>
          <w:rFonts w:cs="David" w:hint="cs"/>
          <w:rtl/>
        </w:rPr>
        <w:tab/>
        <w:t>אני לא יודעת ולא יכולה לומר. אתה ודאי יותר ותיק ממני ותוכל לומר זאת טוב ממני.</w:t>
      </w:r>
    </w:p>
    <w:p w14:paraId="6384817D" w14:textId="77777777" w:rsidR="00171E3B" w:rsidRPr="00171E3B" w:rsidRDefault="00171E3B" w:rsidP="00171E3B">
      <w:pPr>
        <w:bidi/>
        <w:jc w:val="both"/>
        <w:rPr>
          <w:rFonts w:cs="David" w:hint="cs"/>
          <w:u w:val="single"/>
          <w:rtl/>
        </w:rPr>
      </w:pPr>
      <w:r w:rsidRPr="00171E3B">
        <w:rPr>
          <w:rFonts w:cs="David"/>
          <w:rtl/>
        </w:rPr>
        <w:br/>
      </w:r>
      <w:r w:rsidRPr="00171E3B">
        <w:rPr>
          <w:rFonts w:cs="David"/>
          <w:u w:val="single"/>
          <w:rtl/>
        </w:rPr>
        <w:t>מוחמד ברכה:</w:t>
      </w:r>
    </w:p>
    <w:p w14:paraId="6D688222" w14:textId="77777777" w:rsidR="00171E3B" w:rsidRPr="00171E3B" w:rsidRDefault="00171E3B" w:rsidP="00171E3B">
      <w:pPr>
        <w:bidi/>
        <w:jc w:val="both"/>
        <w:rPr>
          <w:rFonts w:cs="David" w:hint="cs"/>
          <w:u w:val="single"/>
          <w:rtl/>
        </w:rPr>
      </w:pPr>
    </w:p>
    <w:p w14:paraId="5D553781" w14:textId="77777777" w:rsidR="00171E3B" w:rsidRPr="00171E3B" w:rsidRDefault="00171E3B" w:rsidP="00171E3B">
      <w:pPr>
        <w:bidi/>
        <w:jc w:val="both"/>
        <w:rPr>
          <w:rFonts w:cs="David" w:hint="cs"/>
          <w:rtl/>
        </w:rPr>
      </w:pPr>
      <w:r w:rsidRPr="00171E3B">
        <w:rPr>
          <w:rFonts w:cs="David" w:hint="cs"/>
          <w:rtl/>
        </w:rPr>
        <w:tab/>
        <w:t>אני רוצה לדעת אם את מתכוונת לגדעון סער...</w:t>
      </w:r>
    </w:p>
    <w:p w14:paraId="293F3219"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7871A193" w14:textId="77777777" w:rsidR="00171E3B" w:rsidRPr="00171E3B" w:rsidRDefault="00171E3B" w:rsidP="00171E3B">
      <w:pPr>
        <w:bidi/>
        <w:jc w:val="both"/>
        <w:rPr>
          <w:rFonts w:cs="David" w:hint="cs"/>
          <w:rtl/>
        </w:rPr>
      </w:pPr>
    </w:p>
    <w:p w14:paraId="3A5082F5" w14:textId="77777777" w:rsidR="00171E3B" w:rsidRPr="00171E3B" w:rsidRDefault="00171E3B" w:rsidP="00171E3B">
      <w:pPr>
        <w:bidi/>
        <w:jc w:val="both"/>
        <w:rPr>
          <w:rFonts w:cs="David" w:hint="cs"/>
          <w:rtl/>
        </w:rPr>
      </w:pPr>
      <w:r w:rsidRPr="00171E3B">
        <w:rPr>
          <w:rFonts w:cs="David" w:hint="cs"/>
          <w:rtl/>
        </w:rPr>
        <w:tab/>
        <w:t xml:space="preserve"> לפני שאנחנו עוברים לדיון </w:t>
      </w:r>
      <w:r w:rsidRPr="00171E3B">
        <w:rPr>
          <w:rFonts w:cs="David"/>
          <w:rtl/>
        </w:rPr>
        <w:t>–</w:t>
      </w:r>
      <w:r w:rsidRPr="00171E3B">
        <w:rPr>
          <w:rFonts w:cs="David" w:hint="cs"/>
          <w:rtl/>
        </w:rPr>
        <w:t xml:space="preserve"> אני שמעתי בתקשורת שנשיא המדינה החליט לא להגיע לכנסת ישראל היום. </w:t>
      </w:r>
    </w:p>
    <w:p w14:paraId="3DBCC2E7" w14:textId="77777777" w:rsidR="00171E3B" w:rsidRPr="00171E3B" w:rsidRDefault="00171E3B" w:rsidP="00171E3B">
      <w:pPr>
        <w:pStyle w:val="Heading5"/>
        <w:rPr>
          <w:rFonts w:hint="cs"/>
          <w:rtl/>
        </w:rPr>
      </w:pPr>
      <w:r w:rsidRPr="00171E3B">
        <w:rPr>
          <w:rtl/>
        </w:rPr>
        <w:br/>
      </w:r>
      <w:r w:rsidRPr="00171E3B">
        <w:rPr>
          <w:rFonts w:hint="cs"/>
          <w:u w:val="single"/>
          <w:rtl/>
        </w:rPr>
        <w:t>נאדיה חילו:</w:t>
      </w:r>
    </w:p>
    <w:p w14:paraId="0D8DDFDA" w14:textId="77777777" w:rsidR="00171E3B" w:rsidRPr="00171E3B" w:rsidRDefault="00171E3B" w:rsidP="00171E3B">
      <w:pPr>
        <w:pStyle w:val="Heading5"/>
        <w:rPr>
          <w:rFonts w:hint="cs"/>
          <w:rtl/>
        </w:rPr>
      </w:pPr>
    </w:p>
    <w:p w14:paraId="16D1700F" w14:textId="77777777" w:rsidR="00171E3B" w:rsidRPr="00171E3B" w:rsidRDefault="00171E3B" w:rsidP="00171E3B">
      <w:pPr>
        <w:bidi/>
        <w:jc w:val="both"/>
        <w:rPr>
          <w:rFonts w:cs="David" w:hint="cs"/>
          <w:rtl/>
        </w:rPr>
      </w:pPr>
      <w:r w:rsidRPr="00171E3B">
        <w:rPr>
          <w:rFonts w:cs="David" w:hint="cs"/>
          <w:rtl/>
        </w:rPr>
        <w:tab/>
        <w:t xml:space="preserve"> אנחנו מברכים על זה.</w:t>
      </w:r>
    </w:p>
    <w:p w14:paraId="7BC4BC53"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4579A3EE" w14:textId="77777777" w:rsidR="00171E3B" w:rsidRPr="00171E3B" w:rsidRDefault="00171E3B" w:rsidP="00171E3B">
      <w:pPr>
        <w:bidi/>
        <w:jc w:val="both"/>
        <w:rPr>
          <w:rFonts w:cs="David" w:hint="cs"/>
          <w:rtl/>
        </w:rPr>
      </w:pPr>
    </w:p>
    <w:p w14:paraId="6692AAF7" w14:textId="77777777" w:rsidR="00171E3B" w:rsidRPr="00171E3B" w:rsidRDefault="00171E3B" w:rsidP="00171E3B">
      <w:pPr>
        <w:bidi/>
        <w:jc w:val="both"/>
        <w:rPr>
          <w:rFonts w:cs="David" w:hint="cs"/>
          <w:rtl/>
        </w:rPr>
      </w:pPr>
      <w:r w:rsidRPr="00171E3B">
        <w:rPr>
          <w:rFonts w:cs="David" w:hint="cs"/>
          <w:rtl/>
        </w:rPr>
        <w:tab/>
        <w:t xml:space="preserve"> זאת ההודעה שכרגע העבירו לי, ולכן לפני שאני פותחת בדיון כדי לקבוע את סדרי ניהול הישיבה של היום, חברת הכנסת זהבה גלאון ביקשה הצעה לסדר. בבקשה.</w:t>
      </w:r>
    </w:p>
    <w:p w14:paraId="23B5A6D7"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זהבה גלאון:</w:t>
      </w:r>
    </w:p>
    <w:p w14:paraId="0ACE492B" w14:textId="77777777" w:rsidR="00171E3B" w:rsidRPr="00171E3B" w:rsidRDefault="00171E3B" w:rsidP="00171E3B">
      <w:pPr>
        <w:bidi/>
        <w:jc w:val="both"/>
        <w:rPr>
          <w:rFonts w:cs="David" w:hint="cs"/>
          <w:rtl/>
        </w:rPr>
      </w:pPr>
    </w:p>
    <w:p w14:paraId="26D9BFE7" w14:textId="77777777" w:rsidR="00171E3B" w:rsidRPr="00171E3B" w:rsidRDefault="00171E3B" w:rsidP="00171E3B">
      <w:pPr>
        <w:bidi/>
        <w:jc w:val="both"/>
        <w:rPr>
          <w:rFonts w:cs="David" w:hint="cs"/>
          <w:rtl/>
        </w:rPr>
      </w:pPr>
      <w:r w:rsidRPr="00171E3B">
        <w:rPr>
          <w:rFonts w:cs="David" w:hint="cs"/>
          <w:rtl/>
        </w:rPr>
        <w:tab/>
        <w:t xml:space="preserve"> גברתי היושבת-ראש, אני ביקשתי את ההצעה לסדר לפני שנודע שהנשיא חסך לנו את המבוכה ואת הבושה, והחליט שלא להגיע, אבל אני חושבת שוועדת הכנסת צריכה לקרוא לנשיא להשעות את עצמו. זה בעיני צעד ראשון. </w:t>
      </w:r>
    </w:p>
    <w:p w14:paraId="0AA3CD20" w14:textId="77777777" w:rsidR="00171E3B" w:rsidRPr="00171E3B" w:rsidRDefault="00171E3B" w:rsidP="00171E3B">
      <w:pPr>
        <w:bidi/>
        <w:jc w:val="both"/>
        <w:rPr>
          <w:rFonts w:cs="David"/>
          <w:rtl/>
        </w:rPr>
      </w:pPr>
      <w:r w:rsidRPr="00171E3B">
        <w:rPr>
          <w:rFonts w:cs="David"/>
          <w:rtl/>
        </w:rPr>
        <w:br/>
      </w:r>
      <w:r w:rsidRPr="00171E3B">
        <w:rPr>
          <w:rFonts w:cs="David" w:hint="eastAsia"/>
          <w:u w:val="single"/>
          <w:rtl/>
        </w:rPr>
        <w:t>אורי</w:t>
      </w:r>
      <w:r w:rsidRPr="00171E3B">
        <w:rPr>
          <w:rFonts w:cs="David"/>
          <w:u w:val="single"/>
          <w:rtl/>
        </w:rPr>
        <w:t xml:space="preserve"> אריאל:</w:t>
      </w:r>
    </w:p>
    <w:p w14:paraId="4900EDAF" w14:textId="77777777" w:rsidR="00171E3B" w:rsidRPr="00171E3B" w:rsidRDefault="00171E3B" w:rsidP="00171E3B">
      <w:pPr>
        <w:bidi/>
        <w:jc w:val="both"/>
        <w:rPr>
          <w:rFonts w:cs="David"/>
          <w:rtl/>
        </w:rPr>
      </w:pPr>
    </w:p>
    <w:p w14:paraId="43AB4118" w14:textId="77777777" w:rsidR="00171E3B" w:rsidRPr="00171E3B" w:rsidRDefault="00171E3B" w:rsidP="00171E3B">
      <w:pPr>
        <w:bidi/>
        <w:jc w:val="both"/>
        <w:rPr>
          <w:rFonts w:cs="David" w:hint="cs"/>
          <w:rtl/>
        </w:rPr>
      </w:pPr>
      <w:r w:rsidRPr="00171E3B">
        <w:rPr>
          <w:rFonts w:cs="David"/>
          <w:rtl/>
        </w:rPr>
        <w:tab/>
      </w:r>
      <w:r w:rsidRPr="00171E3B">
        <w:rPr>
          <w:rFonts w:cs="David" w:hint="cs"/>
          <w:rtl/>
        </w:rPr>
        <w:t>זה הסעיף על סדר-היום עכשיו?</w:t>
      </w:r>
    </w:p>
    <w:p w14:paraId="1BED0C7D" w14:textId="77777777" w:rsidR="00171E3B" w:rsidRPr="00171E3B" w:rsidRDefault="00171E3B" w:rsidP="00171E3B">
      <w:pPr>
        <w:bidi/>
        <w:jc w:val="both"/>
        <w:rPr>
          <w:rFonts w:cs="David"/>
          <w:rtl/>
        </w:rPr>
      </w:pPr>
      <w:r w:rsidRPr="00171E3B">
        <w:rPr>
          <w:rFonts w:cs="David"/>
          <w:rtl/>
        </w:rPr>
        <w:br/>
      </w:r>
    </w:p>
    <w:p w14:paraId="7004D7EC" w14:textId="77777777" w:rsidR="00171E3B" w:rsidRPr="00171E3B" w:rsidRDefault="00171E3B" w:rsidP="00171E3B">
      <w:pPr>
        <w:bidi/>
        <w:jc w:val="both"/>
        <w:rPr>
          <w:rFonts w:cs="David" w:hint="cs"/>
          <w:rtl/>
        </w:rPr>
      </w:pPr>
      <w:r w:rsidRPr="00171E3B">
        <w:rPr>
          <w:rFonts w:cs="David"/>
          <w:rtl/>
        </w:rPr>
        <w:br w:type="page"/>
      </w:r>
      <w:r w:rsidRPr="00171E3B">
        <w:rPr>
          <w:rFonts w:cs="David" w:hint="cs"/>
          <w:u w:val="single"/>
          <w:rtl/>
        </w:rPr>
        <w:lastRenderedPageBreak/>
        <w:t>היו"ר רוחמה אברהם:</w:t>
      </w:r>
    </w:p>
    <w:p w14:paraId="04DC61A3" w14:textId="77777777" w:rsidR="00171E3B" w:rsidRPr="00171E3B" w:rsidRDefault="00171E3B" w:rsidP="00171E3B">
      <w:pPr>
        <w:bidi/>
        <w:jc w:val="both"/>
        <w:rPr>
          <w:rFonts w:cs="David" w:hint="cs"/>
          <w:rtl/>
        </w:rPr>
      </w:pPr>
    </w:p>
    <w:p w14:paraId="159A6915" w14:textId="77777777" w:rsidR="00171E3B" w:rsidRPr="00171E3B" w:rsidRDefault="00171E3B" w:rsidP="00171E3B">
      <w:pPr>
        <w:bidi/>
        <w:jc w:val="both"/>
        <w:rPr>
          <w:rFonts w:cs="David" w:hint="cs"/>
          <w:rtl/>
        </w:rPr>
      </w:pPr>
      <w:r w:rsidRPr="00171E3B">
        <w:rPr>
          <w:rFonts w:cs="David" w:hint="cs"/>
          <w:rtl/>
        </w:rPr>
        <w:tab/>
        <w:t xml:space="preserve"> חברת הכנסת גלאון ביקשה הצעה לסדר. ברשותך, חבר הכנסת אריאל, אני מנהלת את הדיון.  גם אם אתה היית מבקש הצעה לסדר </w:t>
      </w:r>
      <w:r w:rsidRPr="00171E3B">
        <w:rPr>
          <w:rFonts w:cs="David"/>
          <w:rtl/>
        </w:rPr>
        <w:t>–</w:t>
      </w:r>
      <w:r w:rsidRPr="00171E3B">
        <w:rPr>
          <w:rFonts w:cs="David" w:hint="cs"/>
          <w:rtl/>
        </w:rPr>
        <w:t xml:space="preserve"> בשמחה הייתי מאפשרת לך. </w:t>
      </w:r>
    </w:p>
    <w:p w14:paraId="5FBE0D50" w14:textId="77777777" w:rsidR="00171E3B" w:rsidRPr="00171E3B" w:rsidRDefault="00171E3B" w:rsidP="00171E3B">
      <w:pPr>
        <w:bidi/>
        <w:jc w:val="both"/>
        <w:rPr>
          <w:rFonts w:cs="David" w:hint="cs"/>
          <w:rtl/>
        </w:rPr>
      </w:pPr>
      <w:r w:rsidRPr="00171E3B">
        <w:rPr>
          <w:rFonts w:cs="David"/>
          <w:rtl/>
        </w:rPr>
        <w:br/>
      </w:r>
      <w:r w:rsidRPr="00171E3B">
        <w:rPr>
          <w:rFonts w:cs="David" w:hint="eastAsia"/>
          <w:u w:val="single"/>
          <w:rtl/>
        </w:rPr>
        <w:t>אורי</w:t>
      </w:r>
      <w:r w:rsidRPr="00171E3B">
        <w:rPr>
          <w:rFonts w:cs="David"/>
          <w:u w:val="single"/>
          <w:rtl/>
        </w:rPr>
        <w:t xml:space="preserve"> אריאל:</w:t>
      </w:r>
    </w:p>
    <w:p w14:paraId="1911A93B" w14:textId="77777777" w:rsidR="00171E3B" w:rsidRPr="00171E3B" w:rsidRDefault="00171E3B" w:rsidP="00171E3B">
      <w:pPr>
        <w:bidi/>
        <w:jc w:val="both"/>
        <w:rPr>
          <w:rFonts w:cs="David" w:hint="cs"/>
          <w:rtl/>
        </w:rPr>
      </w:pPr>
    </w:p>
    <w:p w14:paraId="5595F6E0" w14:textId="77777777" w:rsidR="00171E3B" w:rsidRPr="00171E3B" w:rsidRDefault="00171E3B" w:rsidP="00171E3B">
      <w:pPr>
        <w:bidi/>
        <w:jc w:val="both"/>
        <w:rPr>
          <w:rFonts w:cs="David" w:hint="cs"/>
          <w:rtl/>
        </w:rPr>
      </w:pPr>
      <w:r w:rsidRPr="00171E3B">
        <w:rPr>
          <w:rFonts w:cs="David" w:hint="cs"/>
          <w:rtl/>
        </w:rPr>
        <w:tab/>
        <w:t xml:space="preserve">אני מבקש הצעה לסדר. </w:t>
      </w:r>
    </w:p>
    <w:p w14:paraId="752CE349"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זהבה גלאון:</w:t>
      </w:r>
    </w:p>
    <w:p w14:paraId="561867A5" w14:textId="77777777" w:rsidR="00171E3B" w:rsidRPr="00171E3B" w:rsidRDefault="00171E3B" w:rsidP="00171E3B">
      <w:pPr>
        <w:bidi/>
        <w:jc w:val="both"/>
        <w:rPr>
          <w:rFonts w:cs="David" w:hint="cs"/>
          <w:rtl/>
        </w:rPr>
      </w:pPr>
    </w:p>
    <w:p w14:paraId="014D162A" w14:textId="77777777" w:rsidR="00171E3B" w:rsidRPr="00171E3B" w:rsidRDefault="00171E3B" w:rsidP="00171E3B">
      <w:pPr>
        <w:bidi/>
        <w:jc w:val="both"/>
        <w:rPr>
          <w:rFonts w:cs="David" w:hint="cs"/>
          <w:rtl/>
        </w:rPr>
      </w:pPr>
      <w:r w:rsidRPr="00171E3B">
        <w:rPr>
          <w:rFonts w:cs="David" w:hint="cs"/>
          <w:rtl/>
        </w:rPr>
        <w:tab/>
        <w:t xml:space="preserve"> גברתי, אני חושבת שאנחנו צריכים לקרוא לנשיא להשעות את עצמו, ואם הוא לא יעשה כן- אנחנו צריכים לפתוח בתהליך של הדחה. כל מילה נוספת מיותרת. </w:t>
      </w:r>
    </w:p>
    <w:p w14:paraId="0557E7FB"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יורם מרציאנו:</w:t>
      </w:r>
    </w:p>
    <w:p w14:paraId="186B4DCC" w14:textId="77777777" w:rsidR="00171E3B" w:rsidRPr="00171E3B" w:rsidRDefault="00171E3B" w:rsidP="00171E3B">
      <w:pPr>
        <w:bidi/>
        <w:jc w:val="both"/>
        <w:rPr>
          <w:rFonts w:cs="David" w:hint="cs"/>
          <w:rtl/>
        </w:rPr>
      </w:pPr>
    </w:p>
    <w:p w14:paraId="67944044" w14:textId="77777777" w:rsidR="00171E3B" w:rsidRPr="00171E3B" w:rsidRDefault="00171E3B" w:rsidP="00171E3B">
      <w:pPr>
        <w:bidi/>
        <w:jc w:val="both"/>
        <w:rPr>
          <w:rFonts w:cs="David" w:hint="cs"/>
          <w:rtl/>
        </w:rPr>
      </w:pPr>
      <w:r w:rsidRPr="00171E3B">
        <w:rPr>
          <w:rFonts w:cs="David" w:hint="cs"/>
          <w:rtl/>
        </w:rPr>
        <w:tab/>
        <w:t xml:space="preserve">בישיבת ועדת הכנסת האחרונה שבה דנו בעניין נבצרותו של הנשיא בטקס השבעת נשיאת בית-המשפט העליון, שמעתי את מרבית חברי חברי ועדת הכנסת מדברים על כך שכל עוד אין אפילו המלצה על הגשת כתב-אישום, לא כדאי לעסוק בכך, וזה בעצם היה הטיעון המרכזי של מרבית חברי חברי הכנסת בוועדת הכנסת. </w:t>
      </w:r>
    </w:p>
    <w:p w14:paraId="3D725144" w14:textId="77777777" w:rsidR="00171E3B" w:rsidRPr="00171E3B" w:rsidRDefault="00171E3B" w:rsidP="00171E3B">
      <w:pPr>
        <w:bidi/>
        <w:jc w:val="both"/>
        <w:rPr>
          <w:rFonts w:cs="David" w:hint="cs"/>
          <w:rtl/>
        </w:rPr>
      </w:pPr>
    </w:p>
    <w:p w14:paraId="65A48494" w14:textId="77777777" w:rsidR="00171E3B" w:rsidRPr="00171E3B" w:rsidRDefault="00171E3B" w:rsidP="00171E3B">
      <w:pPr>
        <w:bidi/>
        <w:jc w:val="both"/>
        <w:rPr>
          <w:rFonts w:cs="David" w:hint="cs"/>
          <w:rtl/>
        </w:rPr>
      </w:pPr>
      <w:r w:rsidRPr="00171E3B">
        <w:rPr>
          <w:rFonts w:cs="David" w:hint="cs"/>
          <w:rtl/>
        </w:rPr>
        <w:tab/>
        <w:t xml:space="preserve">לצערי </w:t>
      </w:r>
      <w:r w:rsidRPr="00171E3B">
        <w:rPr>
          <w:rFonts w:cs="David"/>
          <w:rtl/>
        </w:rPr>
        <w:t>–</w:t>
      </w:r>
      <w:r w:rsidRPr="00171E3B">
        <w:rPr>
          <w:rFonts w:cs="David" w:hint="cs"/>
          <w:rtl/>
        </w:rPr>
        <w:t xml:space="preserve"> ואני מאוד מאוד מצר על מה שקורה עם נשיא המדינה </w:t>
      </w:r>
      <w:r w:rsidRPr="00171E3B">
        <w:rPr>
          <w:rFonts w:cs="David"/>
          <w:rtl/>
        </w:rPr>
        <w:t>–</w:t>
      </w:r>
      <w:r w:rsidRPr="00171E3B">
        <w:rPr>
          <w:rFonts w:cs="David" w:hint="cs"/>
          <w:rtl/>
        </w:rPr>
        <w:t xml:space="preserve"> אנחנו רואים היום את הכותרות בעיתונים ואת המלצת המשטרה </w:t>
      </w:r>
      <w:r w:rsidRPr="00171E3B">
        <w:rPr>
          <w:rFonts w:cs="David"/>
          <w:rtl/>
        </w:rPr>
        <w:t>–</w:t>
      </w:r>
      <w:r w:rsidRPr="00171E3B">
        <w:rPr>
          <w:rFonts w:cs="David" w:hint="cs"/>
          <w:rtl/>
        </w:rPr>
        <w:t xml:space="preserve"> וכפי הנראה זה בפני המלצה להגשת כתב-אישום </w:t>
      </w:r>
      <w:r w:rsidRPr="00171E3B">
        <w:rPr>
          <w:rFonts w:cs="David"/>
          <w:rtl/>
        </w:rPr>
        <w:t>–</w:t>
      </w:r>
      <w:r w:rsidRPr="00171E3B">
        <w:rPr>
          <w:rFonts w:cs="David" w:hint="cs"/>
          <w:rtl/>
        </w:rPr>
        <w:t xml:space="preserve"> אני אשמח מאוד אם הנשיא משה קצב ימנע מאיתנו את הביזיון הנורא הזה, ויתפטר אחרי קבלת כתב האישום. והיה ולא </w:t>
      </w:r>
      <w:r w:rsidRPr="00171E3B">
        <w:rPr>
          <w:rFonts w:cs="David"/>
          <w:rtl/>
        </w:rPr>
        <w:t>–</w:t>
      </w:r>
      <w:r w:rsidRPr="00171E3B">
        <w:rPr>
          <w:rFonts w:cs="David" w:hint="cs"/>
          <w:rtl/>
        </w:rPr>
        <w:t xml:space="preserve"> אני חושב שבהחלט אנחנו כחברי כנסת חייבים לעשות מעשה בעניין הזה, ולכן אני מצטרף להצעתה של חברתי, חברת הכנסת זהבה גלאון ואני קורא לחברי חברי הכנסת </w:t>
      </w:r>
      <w:r w:rsidRPr="00171E3B">
        <w:rPr>
          <w:rFonts w:cs="David"/>
          <w:rtl/>
        </w:rPr>
        <w:t>–</w:t>
      </w:r>
      <w:r w:rsidRPr="00171E3B">
        <w:rPr>
          <w:rFonts w:cs="David" w:hint="cs"/>
          <w:rtl/>
        </w:rPr>
        <w:t xml:space="preserve"> היה והנשיא לא ינהג כך </w:t>
      </w:r>
      <w:r w:rsidRPr="00171E3B">
        <w:rPr>
          <w:rFonts w:cs="David"/>
          <w:rtl/>
        </w:rPr>
        <w:t>–</w:t>
      </w:r>
      <w:r w:rsidRPr="00171E3B">
        <w:rPr>
          <w:rFonts w:cs="David" w:hint="cs"/>
          <w:rtl/>
        </w:rPr>
        <w:t xml:space="preserve"> בהחלט לפעול על מנת להדיח את הנשיא משה קצב.</w:t>
      </w:r>
    </w:p>
    <w:p w14:paraId="737F0AAA" w14:textId="77777777" w:rsidR="00171E3B" w:rsidRPr="00171E3B" w:rsidRDefault="00171E3B" w:rsidP="00171E3B">
      <w:pPr>
        <w:pStyle w:val="Heading5"/>
        <w:rPr>
          <w:rFonts w:hint="cs"/>
          <w:rtl/>
        </w:rPr>
      </w:pPr>
      <w:r w:rsidRPr="00171E3B">
        <w:rPr>
          <w:rtl/>
        </w:rPr>
        <w:br/>
      </w:r>
      <w:r w:rsidRPr="00171E3B">
        <w:rPr>
          <w:rFonts w:hint="cs"/>
          <w:u w:val="single"/>
          <w:rtl/>
        </w:rPr>
        <w:t>אביגדור יצחקי:</w:t>
      </w:r>
    </w:p>
    <w:p w14:paraId="6BC900FC" w14:textId="77777777" w:rsidR="00171E3B" w:rsidRPr="00171E3B" w:rsidRDefault="00171E3B" w:rsidP="00171E3B">
      <w:pPr>
        <w:pStyle w:val="Heading5"/>
        <w:rPr>
          <w:rFonts w:hint="cs"/>
          <w:rtl/>
        </w:rPr>
      </w:pPr>
    </w:p>
    <w:p w14:paraId="1937ACAD" w14:textId="77777777" w:rsidR="00171E3B" w:rsidRPr="00171E3B" w:rsidRDefault="00171E3B" w:rsidP="00171E3B">
      <w:pPr>
        <w:bidi/>
        <w:jc w:val="both"/>
        <w:rPr>
          <w:rFonts w:cs="David" w:hint="cs"/>
          <w:rtl/>
        </w:rPr>
      </w:pPr>
      <w:r w:rsidRPr="00171E3B">
        <w:rPr>
          <w:rFonts w:cs="David" w:hint="cs"/>
          <w:rtl/>
        </w:rPr>
        <w:tab/>
        <w:t xml:space="preserve"> לא הבנתי את הסיפה של דבריו של חבר הכנסת מרציאנו. מה שהוא מציע - - -</w:t>
      </w:r>
    </w:p>
    <w:p w14:paraId="07E81655"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6DAD782B" w14:textId="77777777" w:rsidR="00171E3B" w:rsidRPr="00171E3B" w:rsidRDefault="00171E3B" w:rsidP="00171E3B">
      <w:pPr>
        <w:bidi/>
        <w:jc w:val="both"/>
        <w:rPr>
          <w:rFonts w:cs="David" w:hint="cs"/>
          <w:rtl/>
        </w:rPr>
      </w:pPr>
    </w:p>
    <w:p w14:paraId="32E7F9CA" w14:textId="77777777" w:rsidR="00171E3B" w:rsidRPr="00171E3B" w:rsidRDefault="00171E3B" w:rsidP="00171E3B">
      <w:pPr>
        <w:bidi/>
        <w:jc w:val="both"/>
        <w:rPr>
          <w:rFonts w:cs="David" w:hint="cs"/>
          <w:rtl/>
        </w:rPr>
      </w:pPr>
      <w:r w:rsidRPr="00171E3B">
        <w:rPr>
          <w:rFonts w:cs="David" w:hint="cs"/>
          <w:rtl/>
        </w:rPr>
        <w:tab/>
        <w:t xml:space="preserve">זה  לפתוח בהליך הדחה. </w:t>
      </w:r>
    </w:p>
    <w:p w14:paraId="08669114" w14:textId="77777777" w:rsidR="00171E3B" w:rsidRPr="00171E3B" w:rsidRDefault="00171E3B" w:rsidP="00171E3B">
      <w:pPr>
        <w:pStyle w:val="Heading5"/>
        <w:rPr>
          <w:rFonts w:hint="cs"/>
          <w:rtl/>
        </w:rPr>
      </w:pPr>
      <w:r w:rsidRPr="00171E3B">
        <w:rPr>
          <w:rtl/>
        </w:rPr>
        <w:br/>
      </w:r>
      <w:r w:rsidRPr="00171E3B">
        <w:rPr>
          <w:rFonts w:hint="cs"/>
          <w:u w:val="single"/>
          <w:rtl/>
        </w:rPr>
        <w:t>אביגדור יצחקי:</w:t>
      </w:r>
    </w:p>
    <w:p w14:paraId="61D865CF" w14:textId="77777777" w:rsidR="00171E3B" w:rsidRPr="00171E3B" w:rsidRDefault="00171E3B" w:rsidP="00171E3B">
      <w:pPr>
        <w:pStyle w:val="Heading5"/>
        <w:rPr>
          <w:rFonts w:hint="cs"/>
          <w:rtl/>
        </w:rPr>
      </w:pPr>
    </w:p>
    <w:p w14:paraId="45C6A338" w14:textId="77777777" w:rsidR="00171E3B" w:rsidRPr="00171E3B" w:rsidRDefault="00171E3B" w:rsidP="00171E3B">
      <w:pPr>
        <w:bidi/>
        <w:jc w:val="both"/>
        <w:rPr>
          <w:rFonts w:cs="David" w:hint="cs"/>
          <w:rtl/>
        </w:rPr>
      </w:pPr>
      <w:r w:rsidRPr="00171E3B">
        <w:rPr>
          <w:rFonts w:cs="David" w:hint="cs"/>
          <w:rtl/>
        </w:rPr>
        <w:tab/>
        <w:t xml:space="preserve">לא. הוא הציע שאם יוגש כתב-אישום והנשיא לא יתפטר </w:t>
      </w:r>
      <w:r w:rsidRPr="00171E3B">
        <w:rPr>
          <w:rFonts w:cs="David"/>
          <w:rtl/>
        </w:rPr>
        <w:t>–</w:t>
      </w:r>
      <w:r w:rsidRPr="00171E3B">
        <w:rPr>
          <w:rFonts w:cs="David" w:hint="cs"/>
          <w:rtl/>
        </w:rPr>
        <w:t xml:space="preserve"> נדיח אותו. זה לפי דעתי מוסכם על כולם - אם יוגש כתב-אישום וכאשר יוגש כתב-אישום. </w:t>
      </w:r>
    </w:p>
    <w:p w14:paraId="70708032"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אחמד טיבי:</w:t>
      </w:r>
    </w:p>
    <w:p w14:paraId="26F2EABD" w14:textId="77777777" w:rsidR="00171E3B" w:rsidRPr="00171E3B" w:rsidRDefault="00171E3B" w:rsidP="00171E3B">
      <w:pPr>
        <w:bidi/>
        <w:jc w:val="both"/>
        <w:rPr>
          <w:rFonts w:cs="David" w:hint="cs"/>
          <w:rtl/>
        </w:rPr>
      </w:pPr>
    </w:p>
    <w:p w14:paraId="50240FC7" w14:textId="77777777" w:rsidR="00171E3B" w:rsidRPr="00171E3B" w:rsidRDefault="00171E3B" w:rsidP="00171E3B">
      <w:pPr>
        <w:bidi/>
        <w:jc w:val="both"/>
        <w:rPr>
          <w:rFonts w:cs="David" w:hint="cs"/>
          <w:rtl/>
        </w:rPr>
      </w:pPr>
      <w:r w:rsidRPr="00171E3B">
        <w:rPr>
          <w:rFonts w:cs="David" w:hint="cs"/>
          <w:rtl/>
        </w:rPr>
        <w:tab/>
        <w:t xml:space="preserve"> היום הודיע הנשיא </w:t>
      </w:r>
      <w:r w:rsidRPr="00171E3B">
        <w:rPr>
          <w:rFonts w:cs="David"/>
          <w:rtl/>
        </w:rPr>
        <w:t>–</w:t>
      </w:r>
      <w:r w:rsidRPr="00171E3B">
        <w:rPr>
          <w:rFonts w:cs="David" w:hint="cs"/>
          <w:rtl/>
        </w:rPr>
        <w:t xml:space="preserve"> באמצעות העורך-דין שלו </w:t>
      </w:r>
      <w:r w:rsidRPr="00171E3B">
        <w:rPr>
          <w:rFonts w:cs="David"/>
          <w:rtl/>
        </w:rPr>
        <w:t>–</w:t>
      </w:r>
      <w:r w:rsidRPr="00171E3B">
        <w:rPr>
          <w:rFonts w:cs="David" w:hint="cs"/>
          <w:rtl/>
        </w:rPr>
        <w:t xml:space="preserve"> שמייד עם הגשת כתב-אישום הוא פורש. </w:t>
      </w:r>
    </w:p>
    <w:p w14:paraId="127E2B33"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0D4BF835" w14:textId="77777777" w:rsidR="00171E3B" w:rsidRPr="00171E3B" w:rsidRDefault="00171E3B" w:rsidP="00171E3B">
      <w:pPr>
        <w:bidi/>
        <w:jc w:val="both"/>
        <w:rPr>
          <w:rFonts w:cs="David" w:hint="cs"/>
          <w:rtl/>
        </w:rPr>
      </w:pPr>
    </w:p>
    <w:p w14:paraId="367DB0F8" w14:textId="77777777" w:rsidR="00171E3B" w:rsidRPr="00171E3B" w:rsidRDefault="00171E3B" w:rsidP="00171E3B">
      <w:pPr>
        <w:bidi/>
        <w:jc w:val="both"/>
        <w:rPr>
          <w:rFonts w:cs="David" w:hint="cs"/>
          <w:rtl/>
        </w:rPr>
      </w:pPr>
      <w:r w:rsidRPr="00171E3B">
        <w:rPr>
          <w:rFonts w:cs="David" w:hint="cs"/>
          <w:rtl/>
        </w:rPr>
        <w:tab/>
        <w:t xml:space="preserve"> חבר הכנסת אורי אריאל, ביקשת הצעה לסדר.</w:t>
      </w:r>
    </w:p>
    <w:p w14:paraId="0EFAD7EA" w14:textId="77777777" w:rsidR="00171E3B" w:rsidRPr="00171E3B" w:rsidRDefault="00171E3B" w:rsidP="00171E3B">
      <w:pPr>
        <w:bidi/>
        <w:jc w:val="both"/>
        <w:rPr>
          <w:rFonts w:cs="David"/>
          <w:rtl/>
        </w:rPr>
      </w:pPr>
      <w:r w:rsidRPr="00171E3B">
        <w:rPr>
          <w:rFonts w:cs="David"/>
          <w:rtl/>
        </w:rPr>
        <w:br/>
      </w:r>
      <w:r w:rsidRPr="00171E3B">
        <w:rPr>
          <w:rFonts w:cs="David" w:hint="eastAsia"/>
          <w:u w:val="single"/>
          <w:rtl/>
        </w:rPr>
        <w:t>אורי</w:t>
      </w:r>
      <w:r w:rsidRPr="00171E3B">
        <w:rPr>
          <w:rFonts w:cs="David"/>
          <w:u w:val="single"/>
          <w:rtl/>
        </w:rPr>
        <w:t xml:space="preserve"> אריאל:</w:t>
      </w:r>
    </w:p>
    <w:p w14:paraId="4839D9DD" w14:textId="77777777" w:rsidR="00171E3B" w:rsidRPr="00171E3B" w:rsidRDefault="00171E3B" w:rsidP="00171E3B">
      <w:pPr>
        <w:bidi/>
        <w:jc w:val="both"/>
        <w:rPr>
          <w:rFonts w:cs="David"/>
          <w:rtl/>
        </w:rPr>
      </w:pPr>
    </w:p>
    <w:p w14:paraId="6E67D36A" w14:textId="77777777" w:rsidR="00171E3B" w:rsidRPr="00171E3B" w:rsidRDefault="00171E3B" w:rsidP="00171E3B">
      <w:pPr>
        <w:bidi/>
        <w:jc w:val="both"/>
        <w:rPr>
          <w:rFonts w:cs="David" w:hint="cs"/>
          <w:rtl/>
        </w:rPr>
      </w:pPr>
      <w:r w:rsidRPr="00171E3B">
        <w:rPr>
          <w:rFonts w:cs="David"/>
          <w:rtl/>
        </w:rPr>
        <w:tab/>
      </w:r>
      <w:r w:rsidRPr="00171E3B">
        <w:rPr>
          <w:rFonts w:cs="David" w:hint="cs"/>
          <w:rtl/>
        </w:rPr>
        <w:t xml:space="preserve">עושה רושם שעברנו לשלב ההתעללות </w:t>
      </w:r>
      <w:r w:rsidRPr="00171E3B">
        <w:rPr>
          <w:rFonts w:cs="David"/>
          <w:rtl/>
        </w:rPr>
        <w:t>–</w:t>
      </w:r>
      <w:r w:rsidRPr="00171E3B">
        <w:rPr>
          <w:rFonts w:cs="David" w:hint="cs"/>
          <w:rtl/>
        </w:rPr>
        <w:t xml:space="preserve"> וזה בסדר. לאחר מכן, בסוף, עוד דורכים </w:t>
      </w:r>
      <w:r w:rsidRPr="00171E3B">
        <w:rPr>
          <w:rFonts w:cs="David"/>
          <w:rtl/>
        </w:rPr>
        <w:t>–</w:t>
      </w:r>
      <w:r w:rsidRPr="00171E3B">
        <w:rPr>
          <w:rFonts w:cs="David" w:hint="cs"/>
          <w:rtl/>
        </w:rPr>
        <w:t xml:space="preserve"> מוודאים הריגה, זה נקרא בשפת הרחוב. </w:t>
      </w:r>
    </w:p>
    <w:p w14:paraId="20268B70" w14:textId="77777777" w:rsidR="00171E3B" w:rsidRPr="00171E3B" w:rsidRDefault="00171E3B" w:rsidP="00171E3B">
      <w:pPr>
        <w:bidi/>
        <w:jc w:val="both"/>
        <w:rPr>
          <w:rFonts w:cs="David" w:hint="cs"/>
          <w:rtl/>
        </w:rPr>
      </w:pPr>
    </w:p>
    <w:p w14:paraId="01BFF9F8" w14:textId="77777777" w:rsidR="00171E3B" w:rsidRPr="00171E3B" w:rsidRDefault="00171E3B" w:rsidP="00171E3B">
      <w:pPr>
        <w:bidi/>
        <w:jc w:val="both"/>
        <w:rPr>
          <w:rFonts w:cs="David" w:hint="cs"/>
          <w:rtl/>
        </w:rPr>
      </w:pPr>
      <w:r w:rsidRPr="00171E3B">
        <w:rPr>
          <w:rFonts w:cs="David" w:hint="cs"/>
          <w:rtl/>
        </w:rPr>
        <w:tab/>
        <w:t xml:space="preserve">כפי שכבר אמרו פה, ואין אחד שלא שמע את זה, הודיע פרקליט הנשיא שאם יוגש כתב-אישום </w:t>
      </w:r>
      <w:r w:rsidRPr="00171E3B">
        <w:rPr>
          <w:rFonts w:cs="David"/>
          <w:rtl/>
        </w:rPr>
        <w:t>–</w:t>
      </w:r>
      <w:r w:rsidRPr="00171E3B">
        <w:rPr>
          <w:rFonts w:cs="David" w:hint="cs"/>
          <w:rtl/>
        </w:rPr>
        <w:t xml:space="preserve"> אזי הוא יתפטר. </w:t>
      </w:r>
    </w:p>
    <w:p w14:paraId="3CE54E00" w14:textId="77777777" w:rsidR="00171E3B" w:rsidRPr="00171E3B" w:rsidRDefault="00171E3B" w:rsidP="00171E3B">
      <w:pPr>
        <w:bidi/>
        <w:jc w:val="both"/>
        <w:rPr>
          <w:rFonts w:cs="David" w:hint="cs"/>
          <w:rtl/>
        </w:rPr>
      </w:pPr>
    </w:p>
    <w:p w14:paraId="43EE249A" w14:textId="77777777" w:rsidR="00171E3B" w:rsidRPr="00171E3B" w:rsidRDefault="00171E3B" w:rsidP="00171E3B">
      <w:pPr>
        <w:bidi/>
        <w:jc w:val="both"/>
        <w:rPr>
          <w:rFonts w:cs="David" w:hint="cs"/>
          <w:rtl/>
        </w:rPr>
      </w:pPr>
      <w:r w:rsidRPr="00171E3B">
        <w:rPr>
          <w:rFonts w:cs="David" w:hint="cs"/>
          <w:rtl/>
        </w:rPr>
        <w:tab/>
        <w:t xml:space="preserve">מה החיפזון הזה מהשטן? כדי להראות שאנחנו דורכים </w:t>
      </w:r>
      <w:r w:rsidRPr="00171E3B">
        <w:rPr>
          <w:rFonts w:cs="David"/>
          <w:rtl/>
        </w:rPr>
        <w:t>–</w:t>
      </w:r>
      <w:r w:rsidRPr="00171E3B">
        <w:rPr>
          <w:rFonts w:cs="David" w:hint="cs"/>
          <w:rtl/>
        </w:rPr>
        <w:t xml:space="preserve"> בסדר. אני מציע ליושבת-ראש </w:t>
      </w:r>
      <w:r w:rsidRPr="00171E3B">
        <w:rPr>
          <w:rFonts w:cs="David"/>
          <w:rtl/>
        </w:rPr>
        <w:t>–</w:t>
      </w:r>
      <w:r w:rsidRPr="00171E3B">
        <w:rPr>
          <w:rFonts w:cs="David" w:hint="cs"/>
          <w:rtl/>
        </w:rPr>
        <w:t xml:space="preserve"> גם זה חלק מהתפקיד שלנו </w:t>
      </w:r>
      <w:r w:rsidRPr="00171E3B">
        <w:rPr>
          <w:rFonts w:cs="David"/>
          <w:rtl/>
        </w:rPr>
        <w:t>–</w:t>
      </w:r>
      <w:r w:rsidRPr="00171E3B">
        <w:rPr>
          <w:rFonts w:cs="David" w:hint="cs"/>
          <w:rtl/>
        </w:rPr>
        <w:t xml:space="preserve"> לא לאפשר את הביזיון. זה מספיק קשה לכולם, ואני לא מתחרה עם אף אחד.</w:t>
      </w:r>
    </w:p>
    <w:p w14:paraId="21FF072E" w14:textId="77777777" w:rsidR="00171E3B" w:rsidRPr="00171E3B" w:rsidRDefault="00171E3B" w:rsidP="00171E3B">
      <w:pPr>
        <w:bidi/>
        <w:jc w:val="both"/>
        <w:rPr>
          <w:rFonts w:cs="David" w:hint="cs"/>
          <w:rtl/>
        </w:rPr>
      </w:pPr>
    </w:p>
    <w:p w14:paraId="4FC34461" w14:textId="77777777" w:rsidR="00171E3B" w:rsidRPr="00171E3B" w:rsidRDefault="00171E3B" w:rsidP="00171E3B">
      <w:pPr>
        <w:bidi/>
        <w:jc w:val="both"/>
        <w:rPr>
          <w:rFonts w:cs="David" w:hint="cs"/>
          <w:rtl/>
        </w:rPr>
      </w:pPr>
      <w:r w:rsidRPr="00171E3B">
        <w:rPr>
          <w:rFonts w:cs="David" w:hint="cs"/>
          <w:rtl/>
        </w:rPr>
        <w:tab/>
        <w:t xml:space="preserve">אני מציע לחכות. אנחנו פה, לא צריך שום כינוס מיוחד. אני מציע שהוועדה תסיים את הדיון כרגע, ותמתין לראות מה קורה עם היועץ המשפטי והפרקליטות. לא צריך להביע אי-אמון בכל המערכות, בכל רגע נתון. אפשר להתאפק שתי דקות. </w:t>
      </w:r>
    </w:p>
    <w:p w14:paraId="112320D2" w14:textId="77777777" w:rsidR="00171E3B" w:rsidRPr="00171E3B" w:rsidRDefault="00171E3B" w:rsidP="00171E3B">
      <w:pPr>
        <w:pStyle w:val="Heading5"/>
        <w:rPr>
          <w:rFonts w:hint="cs"/>
          <w:rtl/>
        </w:rPr>
      </w:pPr>
      <w:r w:rsidRPr="00171E3B">
        <w:rPr>
          <w:rtl/>
        </w:rPr>
        <w:br/>
      </w:r>
      <w:r w:rsidRPr="00171E3B">
        <w:rPr>
          <w:rFonts w:hint="cs"/>
          <w:u w:val="single"/>
          <w:rtl/>
        </w:rPr>
        <w:t>נאדיה חילו:</w:t>
      </w:r>
    </w:p>
    <w:p w14:paraId="0BAEDB21" w14:textId="77777777" w:rsidR="00171E3B" w:rsidRPr="00171E3B" w:rsidRDefault="00171E3B" w:rsidP="00171E3B">
      <w:pPr>
        <w:pStyle w:val="Heading5"/>
        <w:rPr>
          <w:rFonts w:hint="cs"/>
          <w:rtl/>
        </w:rPr>
      </w:pPr>
    </w:p>
    <w:p w14:paraId="4E19355D" w14:textId="77777777" w:rsidR="00171E3B" w:rsidRPr="00171E3B" w:rsidRDefault="00171E3B" w:rsidP="00171E3B">
      <w:pPr>
        <w:bidi/>
        <w:jc w:val="both"/>
        <w:rPr>
          <w:rFonts w:cs="David" w:hint="cs"/>
          <w:rtl/>
        </w:rPr>
      </w:pPr>
      <w:r w:rsidRPr="00171E3B">
        <w:rPr>
          <w:rFonts w:cs="David" w:hint="cs"/>
          <w:rtl/>
        </w:rPr>
        <w:tab/>
        <w:t xml:space="preserve"> אני בהחלט מברכת על כך שכבוד הנשיא הודיע שהוא לא מגיע היום. אני חושבת שהוא מנע מהרבה מאוד חברים פה לא רק מבוכה, אלא את זכותנו להיות בפתיחת המושב </w:t>
      </w:r>
      <w:r w:rsidRPr="00171E3B">
        <w:rPr>
          <w:rFonts w:cs="David"/>
          <w:rtl/>
        </w:rPr>
        <w:t>–</w:t>
      </w:r>
      <w:r w:rsidRPr="00171E3B">
        <w:rPr>
          <w:rFonts w:cs="David" w:hint="cs"/>
          <w:rtl/>
        </w:rPr>
        <w:t xml:space="preserve"> וזאת זכות- ואם חלק מחברי הכנסת לא היו נכנסים, זוהי פגיעה.</w:t>
      </w:r>
    </w:p>
    <w:p w14:paraId="3821095A" w14:textId="77777777" w:rsidR="00171E3B" w:rsidRPr="00171E3B" w:rsidRDefault="00171E3B" w:rsidP="00171E3B">
      <w:pPr>
        <w:bidi/>
        <w:jc w:val="both"/>
        <w:rPr>
          <w:rFonts w:cs="David" w:hint="cs"/>
          <w:rtl/>
        </w:rPr>
      </w:pPr>
    </w:p>
    <w:p w14:paraId="66708FFE" w14:textId="77777777" w:rsidR="00171E3B" w:rsidRPr="00171E3B" w:rsidRDefault="00171E3B" w:rsidP="00171E3B">
      <w:pPr>
        <w:bidi/>
        <w:jc w:val="both"/>
        <w:rPr>
          <w:rFonts w:cs="David" w:hint="cs"/>
          <w:rtl/>
        </w:rPr>
      </w:pPr>
      <w:r w:rsidRPr="00171E3B">
        <w:rPr>
          <w:rFonts w:cs="David" w:hint="cs"/>
          <w:rtl/>
        </w:rPr>
        <w:tab/>
        <w:t xml:space="preserve">אני  התכוונתי הבוקר להיכנס ליושבת-ראש ולבקש ממנה להתקשר ולהתערב בעניין </w:t>
      </w:r>
      <w:r w:rsidRPr="00171E3B">
        <w:rPr>
          <w:rFonts w:cs="David"/>
          <w:rtl/>
        </w:rPr>
        <w:t>–</w:t>
      </w:r>
      <w:r w:rsidRPr="00171E3B">
        <w:rPr>
          <w:rFonts w:cs="David" w:hint="cs"/>
          <w:rtl/>
        </w:rPr>
        <w:t xml:space="preserve"> לבקש מהנשיא לא להופיע </w:t>
      </w:r>
      <w:r w:rsidRPr="00171E3B">
        <w:rPr>
          <w:rFonts w:cs="David"/>
          <w:rtl/>
        </w:rPr>
        <w:t>–</w:t>
      </w:r>
      <w:r w:rsidRPr="00171E3B">
        <w:rPr>
          <w:rFonts w:cs="David" w:hint="cs"/>
          <w:rtl/>
        </w:rPr>
        <w:t xml:space="preserve"> כדי לא לפגוע בזכות שלנו, של כמה מחברי הכנסת שהודיעו, ואני שמחה שהעניין הזה סודר. אני הייתי בלשכה, וגברתי ראתה אותי אפילו. </w:t>
      </w:r>
    </w:p>
    <w:p w14:paraId="0750FC5D" w14:textId="77777777" w:rsidR="00171E3B" w:rsidRPr="00171E3B" w:rsidRDefault="00171E3B" w:rsidP="00171E3B">
      <w:pPr>
        <w:bidi/>
        <w:jc w:val="both"/>
        <w:rPr>
          <w:rFonts w:cs="David" w:hint="cs"/>
          <w:rtl/>
        </w:rPr>
      </w:pPr>
    </w:p>
    <w:p w14:paraId="48EE1D47" w14:textId="77777777" w:rsidR="00171E3B" w:rsidRPr="00171E3B" w:rsidRDefault="00171E3B" w:rsidP="00171E3B">
      <w:pPr>
        <w:bidi/>
        <w:jc w:val="both"/>
        <w:rPr>
          <w:rFonts w:cs="David" w:hint="cs"/>
          <w:rtl/>
        </w:rPr>
      </w:pPr>
      <w:r w:rsidRPr="00171E3B">
        <w:rPr>
          <w:rFonts w:cs="David" w:hint="cs"/>
          <w:rtl/>
        </w:rPr>
        <w:tab/>
        <w:t xml:space="preserve">אני גם בעד </w:t>
      </w:r>
      <w:r w:rsidRPr="00171E3B">
        <w:rPr>
          <w:rFonts w:cs="David"/>
          <w:rtl/>
        </w:rPr>
        <w:t>–</w:t>
      </w:r>
      <w:r w:rsidRPr="00171E3B">
        <w:rPr>
          <w:rFonts w:cs="David" w:hint="cs"/>
          <w:rtl/>
        </w:rPr>
        <w:t xml:space="preserve"> ודיברתי עם חברתי, חברת הכנסת גלאון </w:t>
      </w:r>
      <w:r w:rsidRPr="00171E3B">
        <w:rPr>
          <w:rFonts w:cs="David"/>
          <w:rtl/>
        </w:rPr>
        <w:t>–</w:t>
      </w:r>
      <w:r w:rsidRPr="00171E3B">
        <w:rPr>
          <w:rFonts w:cs="David" w:hint="cs"/>
          <w:rtl/>
        </w:rPr>
        <w:t xml:space="preserve"> אני מצטרפת להצעתה. המושב הזה עומד להיות מושב מאוד דינמי, עם סוגיות מאוד כבדות לדיון </w:t>
      </w:r>
      <w:r w:rsidRPr="00171E3B">
        <w:rPr>
          <w:rFonts w:cs="David"/>
          <w:rtl/>
        </w:rPr>
        <w:t>–</w:t>
      </w:r>
      <w:r w:rsidRPr="00171E3B">
        <w:rPr>
          <w:rFonts w:cs="David" w:hint="cs"/>
          <w:rtl/>
        </w:rPr>
        <w:t xml:space="preserve"> עומד בפנינו נושא של תקציב המדינה, עומד בפנינו נושא שינוי המשטר, ועוד סוגיות מאוד כבדות, שלא לדבר על הסוגיה המדינית שצריכה גם לעמוד לנגד עינינו. </w:t>
      </w:r>
    </w:p>
    <w:p w14:paraId="71E60E0C" w14:textId="77777777" w:rsidR="00171E3B" w:rsidRPr="00171E3B" w:rsidRDefault="00171E3B" w:rsidP="00171E3B">
      <w:pPr>
        <w:bidi/>
        <w:jc w:val="both"/>
        <w:rPr>
          <w:rFonts w:cs="David" w:hint="cs"/>
          <w:rtl/>
        </w:rPr>
      </w:pPr>
    </w:p>
    <w:p w14:paraId="21B5D9B9" w14:textId="77777777" w:rsidR="00171E3B" w:rsidRPr="00171E3B" w:rsidRDefault="00171E3B" w:rsidP="00171E3B">
      <w:pPr>
        <w:bidi/>
        <w:jc w:val="both"/>
        <w:rPr>
          <w:rFonts w:cs="David" w:hint="cs"/>
          <w:rtl/>
        </w:rPr>
      </w:pPr>
      <w:r w:rsidRPr="00171E3B">
        <w:rPr>
          <w:rFonts w:cs="David" w:hint="cs"/>
          <w:rtl/>
        </w:rPr>
        <w:tab/>
        <w:t>לכן, אני מצטרפת להצעה של תהליך ההדחה.</w:t>
      </w:r>
    </w:p>
    <w:p w14:paraId="586E4F52"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זהבה גלאון:</w:t>
      </w:r>
    </w:p>
    <w:p w14:paraId="1AE5D0B6" w14:textId="77777777" w:rsidR="00171E3B" w:rsidRPr="00171E3B" w:rsidRDefault="00171E3B" w:rsidP="00171E3B">
      <w:pPr>
        <w:bidi/>
        <w:jc w:val="both"/>
        <w:rPr>
          <w:rFonts w:cs="David" w:hint="cs"/>
          <w:rtl/>
        </w:rPr>
      </w:pPr>
    </w:p>
    <w:p w14:paraId="7D849A60" w14:textId="77777777" w:rsidR="00171E3B" w:rsidRPr="00171E3B" w:rsidRDefault="00171E3B" w:rsidP="00171E3B">
      <w:pPr>
        <w:bidi/>
        <w:jc w:val="both"/>
        <w:rPr>
          <w:rFonts w:cs="David" w:hint="cs"/>
          <w:rtl/>
        </w:rPr>
      </w:pPr>
      <w:r w:rsidRPr="00171E3B">
        <w:rPr>
          <w:rFonts w:cs="David" w:hint="cs"/>
          <w:rtl/>
        </w:rPr>
        <w:tab/>
        <w:t xml:space="preserve"> אני רוצה להזכיר לחברי הכנסת שלא ניתן להגיש כתב-אישום נגד הנשיא, גם אם יוחלט שמגישים כתב-אישום נגד הנשיא - אני אומרת זאת לתשומת-לב כל החכמים - כל עוד הנשיא נאחז בקרנות המזבח. אז אל תעשו לעצמכם חיים קלים ותגידו: כשיהיה כתב-אישום. </w:t>
      </w:r>
    </w:p>
    <w:p w14:paraId="632340EB" w14:textId="77777777" w:rsidR="00171E3B" w:rsidRPr="00171E3B" w:rsidRDefault="00171E3B" w:rsidP="00171E3B">
      <w:pPr>
        <w:bidi/>
        <w:jc w:val="both"/>
        <w:rPr>
          <w:rFonts w:cs="David" w:hint="cs"/>
          <w:rtl/>
        </w:rPr>
      </w:pPr>
    </w:p>
    <w:p w14:paraId="5A7E74E0" w14:textId="77777777" w:rsidR="00171E3B" w:rsidRPr="00171E3B" w:rsidRDefault="00171E3B" w:rsidP="00171E3B">
      <w:pPr>
        <w:bidi/>
        <w:jc w:val="both"/>
        <w:rPr>
          <w:rFonts w:cs="David" w:hint="cs"/>
          <w:rtl/>
        </w:rPr>
      </w:pPr>
      <w:r w:rsidRPr="00171E3B">
        <w:rPr>
          <w:rFonts w:cs="David" w:hint="cs"/>
          <w:rtl/>
        </w:rPr>
        <w:tab/>
        <w:t>החומרה הציבורית היא חמורה, בלי קשר להליך הפלילי. אז תעשו לעצמכם חיים קלים, ותחזור בך מהמילה התעללות, חבר הכנסת אורי אריאל, כי אני מציעה שתזכור לנגד עיניך את הנשים שבהן מדובר.</w:t>
      </w:r>
    </w:p>
    <w:p w14:paraId="405698BB" w14:textId="77777777" w:rsidR="00171E3B" w:rsidRPr="00171E3B" w:rsidRDefault="00171E3B" w:rsidP="00171E3B">
      <w:pPr>
        <w:pStyle w:val="Heading5"/>
        <w:rPr>
          <w:rFonts w:hint="cs"/>
          <w:rtl/>
        </w:rPr>
      </w:pPr>
      <w:r w:rsidRPr="00171E3B">
        <w:rPr>
          <w:rtl/>
        </w:rPr>
        <w:br/>
      </w:r>
      <w:r w:rsidRPr="00171E3B">
        <w:rPr>
          <w:rFonts w:hint="cs"/>
          <w:u w:val="single"/>
          <w:rtl/>
        </w:rPr>
        <w:t>אסתרינה טרטמן:</w:t>
      </w:r>
    </w:p>
    <w:p w14:paraId="552E123A" w14:textId="77777777" w:rsidR="00171E3B" w:rsidRPr="00171E3B" w:rsidRDefault="00171E3B" w:rsidP="00171E3B">
      <w:pPr>
        <w:pStyle w:val="Heading5"/>
        <w:rPr>
          <w:rFonts w:hint="cs"/>
          <w:rtl/>
        </w:rPr>
      </w:pPr>
    </w:p>
    <w:p w14:paraId="637E222B" w14:textId="77777777" w:rsidR="00171E3B" w:rsidRPr="00171E3B" w:rsidRDefault="00171E3B" w:rsidP="00171E3B">
      <w:pPr>
        <w:bidi/>
        <w:jc w:val="both"/>
        <w:rPr>
          <w:rFonts w:cs="David" w:hint="cs"/>
          <w:rtl/>
        </w:rPr>
      </w:pPr>
      <w:r w:rsidRPr="00171E3B">
        <w:rPr>
          <w:rFonts w:cs="David" w:hint="cs"/>
          <w:rtl/>
        </w:rPr>
        <w:tab/>
        <w:t xml:space="preserve"> גם לנשיא יש אישה.</w:t>
      </w:r>
    </w:p>
    <w:p w14:paraId="78F1C96C" w14:textId="77777777" w:rsidR="00171E3B" w:rsidRPr="00171E3B" w:rsidRDefault="00171E3B" w:rsidP="00171E3B">
      <w:pPr>
        <w:bidi/>
        <w:jc w:val="both"/>
        <w:rPr>
          <w:rFonts w:cs="David"/>
          <w:rtl/>
        </w:rPr>
      </w:pPr>
      <w:r w:rsidRPr="00171E3B">
        <w:rPr>
          <w:rFonts w:cs="David"/>
          <w:rtl/>
        </w:rPr>
        <w:br/>
      </w:r>
      <w:r w:rsidRPr="00171E3B">
        <w:rPr>
          <w:rFonts w:cs="David" w:hint="eastAsia"/>
          <w:u w:val="single"/>
          <w:rtl/>
        </w:rPr>
        <w:t>אורי</w:t>
      </w:r>
      <w:r w:rsidRPr="00171E3B">
        <w:rPr>
          <w:rFonts w:cs="David"/>
          <w:u w:val="single"/>
          <w:rtl/>
        </w:rPr>
        <w:t xml:space="preserve"> אריאל:</w:t>
      </w:r>
    </w:p>
    <w:p w14:paraId="6EC93376" w14:textId="77777777" w:rsidR="00171E3B" w:rsidRPr="00171E3B" w:rsidRDefault="00171E3B" w:rsidP="00171E3B">
      <w:pPr>
        <w:bidi/>
        <w:jc w:val="both"/>
        <w:rPr>
          <w:rFonts w:cs="David"/>
          <w:rtl/>
        </w:rPr>
      </w:pPr>
    </w:p>
    <w:p w14:paraId="37C82031" w14:textId="77777777" w:rsidR="00171E3B" w:rsidRPr="00171E3B" w:rsidRDefault="00171E3B" w:rsidP="00171E3B">
      <w:pPr>
        <w:bidi/>
        <w:jc w:val="both"/>
        <w:rPr>
          <w:rFonts w:cs="David" w:hint="cs"/>
          <w:rtl/>
        </w:rPr>
      </w:pPr>
      <w:r w:rsidRPr="00171E3B">
        <w:rPr>
          <w:rFonts w:cs="David"/>
          <w:rtl/>
        </w:rPr>
        <w:tab/>
      </w:r>
      <w:r w:rsidRPr="00171E3B">
        <w:rPr>
          <w:rFonts w:cs="David" w:hint="cs"/>
          <w:rtl/>
        </w:rPr>
        <w:t xml:space="preserve"> אני לא מתחרה בך, ואת אל תתחרי בי, ומה שאת עושה זה התעללות. </w:t>
      </w:r>
    </w:p>
    <w:p w14:paraId="1387C80D"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5B1262CD" w14:textId="77777777" w:rsidR="00171E3B" w:rsidRPr="00171E3B" w:rsidRDefault="00171E3B" w:rsidP="00171E3B">
      <w:pPr>
        <w:bidi/>
        <w:jc w:val="both"/>
        <w:rPr>
          <w:rFonts w:cs="David" w:hint="cs"/>
          <w:rtl/>
        </w:rPr>
      </w:pPr>
    </w:p>
    <w:p w14:paraId="6B6548A2" w14:textId="77777777" w:rsidR="00171E3B" w:rsidRPr="00171E3B" w:rsidRDefault="00171E3B" w:rsidP="00171E3B">
      <w:pPr>
        <w:bidi/>
        <w:jc w:val="both"/>
        <w:rPr>
          <w:rFonts w:cs="David" w:hint="cs"/>
          <w:rtl/>
        </w:rPr>
      </w:pPr>
      <w:r w:rsidRPr="00171E3B">
        <w:rPr>
          <w:rFonts w:cs="David" w:hint="cs"/>
          <w:rtl/>
        </w:rPr>
        <w:tab/>
        <w:t xml:space="preserve"> אין ספק שזהו יום עצוב לכולנו, וכל אחד מבטא את רגשותיו בדרך כזאת או אחרת. מצד שני, אנחנו צריכים להתנהג על-פי הכללים ועל-פי החוק. </w:t>
      </w:r>
    </w:p>
    <w:p w14:paraId="27A059DA" w14:textId="77777777" w:rsidR="00171E3B" w:rsidRPr="00171E3B" w:rsidRDefault="00171E3B" w:rsidP="00171E3B">
      <w:pPr>
        <w:bidi/>
        <w:jc w:val="both"/>
        <w:rPr>
          <w:rFonts w:cs="David" w:hint="cs"/>
          <w:rtl/>
        </w:rPr>
      </w:pPr>
    </w:p>
    <w:p w14:paraId="4DA3C25B" w14:textId="77777777" w:rsidR="00171E3B" w:rsidRPr="00171E3B" w:rsidRDefault="00171E3B" w:rsidP="00171E3B">
      <w:pPr>
        <w:bidi/>
        <w:jc w:val="both"/>
        <w:rPr>
          <w:rFonts w:cs="David" w:hint="cs"/>
          <w:rtl/>
        </w:rPr>
      </w:pPr>
      <w:r w:rsidRPr="00171E3B">
        <w:rPr>
          <w:rFonts w:cs="David" w:hint="cs"/>
          <w:rtl/>
        </w:rPr>
        <w:tab/>
        <w:t xml:space="preserve">על-פי הכללים ועל-פי החוק, ועדת הכנסת יכולה לאשר נבצרות אך ורק אם הנשיא מבקש זאת. שנית, ועדת הכנסת יכולה לבקש, או יכולה לקרוא לנשיא להודיע לכנסת על נבצרות. שלישית, על-פי חוק, ועדת הכנסת יכולה להתחיל בתהליך של הדחה לאחר שהוגשו לה כ-20 חתימות מחברי הכנסת. </w:t>
      </w:r>
    </w:p>
    <w:p w14:paraId="1E6405D0" w14:textId="77777777" w:rsidR="00171E3B" w:rsidRPr="00171E3B" w:rsidRDefault="00171E3B" w:rsidP="00171E3B">
      <w:pPr>
        <w:bidi/>
        <w:jc w:val="both"/>
        <w:rPr>
          <w:rFonts w:cs="David" w:hint="cs"/>
          <w:rtl/>
        </w:rPr>
      </w:pPr>
    </w:p>
    <w:p w14:paraId="7E3FAD7D" w14:textId="77777777" w:rsidR="00171E3B" w:rsidRPr="00171E3B" w:rsidRDefault="00171E3B" w:rsidP="00171E3B">
      <w:pPr>
        <w:bidi/>
        <w:jc w:val="both"/>
        <w:rPr>
          <w:rFonts w:cs="David" w:hint="cs"/>
          <w:rtl/>
        </w:rPr>
      </w:pPr>
      <w:r w:rsidRPr="00171E3B">
        <w:rPr>
          <w:rFonts w:cs="David" w:hint="cs"/>
          <w:rtl/>
        </w:rPr>
        <w:tab/>
        <w:t xml:space="preserve">התהליך הזה הוא תהליך של שימוע שבו מופיע היועץ המשפטי לממשלה, מופיעים הנציגים המשפטיים של הנשיא ו/או הנשיא עצמו, והכנסת מתחילה בתהליך של הדחה. </w:t>
      </w:r>
    </w:p>
    <w:p w14:paraId="6BEF85B3" w14:textId="77777777" w:rsidR="00171E3B" w:rsidRPr="00171E3B" w:rsidRDefault="00171E3B" w:rsidP="00171E3B">
      <w:pPr>
        <w:bidi/>
        <w:jc w:val="both"/>
        <w:rPr>
          <w:rFonts w:cs="David" w:hint="cs"/>
          <w:rtl/>
        </w:rPr>
      </w:pPr>
    </w:p>
    <w:p w14:paraId="5EE91671" w14:textId="77777777" w:rsidR="00171E3B" w:rsidRPr="00171E3B" w:rsidRDefault="00171E3B" w:rsidP="00171E3B">
      <w:pPr>
        <w:bidi/>
        <w:ind w:firstLine="567"/>
        <w:jc w:val="both"/>
        <w:rPr>
          <w:rFonts w:cs="David" w:hint="cs"/>
          <w:rtl/>
        </w:rPr>
      </w:pPr>
      <w:r w:rsidRPr="00171E3B">
        <w:rPr>
          <w:rFonts w:cs="David"/>
          <w:rtl/>
        </w:rPr>
        <w:br w:type="page"/>
      </w:r>
      <w:r w:rsidRPr="00171E3B">
        <w:rPr>
          <w:rFonts w:cs="David" w:hint="cs"/>
          <w:rtl/>
        </w:rPr>
        <w:t xml:space="preserve">אמרתי לא פעם אחת, ואני מקווה שחברי חברי הכנסת יקבלו את עמדתי. אני חושבת שכל עוד היועץ המשפטי לא אמר את דברו, זה לא נכון לנו להתחיל בתהליך של הדחה. ונכון, צודקת חברת הכנסת גלאון, שאומרת שכל עוד נגד נשיא מכהן לא ניתן להגיש כתב-אישום, יש בפנינו שתי אפשרויות, אבל זה </w:t>
      </w:r>
      <w:r w:rsidRPr="00171E3B">
        <w:rPr>
          <w:rFonts w:cs="David"/>
          <w:rtl/>
        </w:rPr>
        <w:t>–</w:t>
      </w:r>
      <w:r w:rsidRPr="00171E3B">
        <w:rPr>
          <w:rFonts w:cs="David" w:hint="cs"/>
          <w:rtl/>
        </w:rPr>
        <w:t xml:space="preserve"> אני מדגישה </w:t>
      </w:r>
      <w:r w:rsidRPr="00171E3B">
        <w:rPr>
          <w:rFonts w:cs="David"/>
          <w:rtl/>
        </w:rPr>
        <w:t>–</w:t>
      </w:r>
      <w:r w:rsidRPr="00171E3B">
        <w:rPr>
          <w:rFonts w:cs="David" w:hint="cs"/>
          <w:rtl/>
        </w:rPr>
        <w:t xml:space="preserve"> לאחר שהיועץ המשפטי לממשלה אמר את דברו. </w:t>
      </w:r>
    </w:p>
    <w:p w14:paraId="2F0ED4FA" w14:textId="77777777" w:rsidR="00171E3B" w:rsidRPr="00171E3B" w:rsidRDefault="00171E3B" w:rsidP="00171E3B">
      <w:pPr>
        <w:bidi/>
        <w:ind w:firstLine="567"/>
        <w:jc w:val="both"/>
        <w:rPr>
          <w:rFonts w:cs="David" w:hint="cs"/>
          <w:rtl/>
        </w:rPr>
      </w:pPr>
    </w:p>
    <w:p w14:paraId="670D522F" w14:textId="77777777" w:rsidR="00171E3B" w:rsidRPr="00171E3B" w:rsidRDefault="00171E3B" w:rsidP="00171E3B">
      <w:pPr>
        <w:bidi/>
        <w:ind w:firstLine="567"/>
        <w:jc w:val="both"/>
        <w:rPr>
          <w:rFonts w:cs="David" w:hint="cs"/>
          <w:rtl/>
        </w:rPr>
      </w:pPr>
      <w:r w:rsidRPr="00171E3B">
        <w:rPr>
          <w:rFonts w:cs="David" w:hint="cs"/>
          <w:rtl/>
        </w:rPr>
        <w:t xml:space="preserve">היה והיועץ המשפטי לממשלה אמר את דברו והוא החליט אכן כפי שהמשטרה ממליצה, ויוגש כתב-אישום </w:t>
      </w:r>
      <w:r w:rsidRPr="00171E3B">
        <w:rPr>
          <w:rFonts w:cs="David"/>
          <w:rtl/>
        </w:rPr>
        <w:t>–</w:t>
      </w:r>
      <w:r w:rsidRPr="00171E3B">
        <w:rPr>
          <w:rFonts w:cs="David" w:hint="cs"/>
          <w:rtl/>
        </w:rPr>
        <w:t xml:space="preserve"> לאחר שהוא הופך להיות אזרח מכל אזרחי המדינה </w:t>
      </w:r>
      <w:r w:rsidRPr="00171E3B">
        <w:rPr>
          <w:rFonts w:cs="David"/>
          <w:rtl/>
        </w:rPr>
        <w:t>–</w:t>
      </w:r>
      <w:r w:rsidRPr="00171E3B">
        <w:rPr>
          <w:rFonts w:cs="David" w:hint="cs"/>
          <w:rtl/>
        </w:rPr>
        <w:t xml:space="preserve"> אם הוא לא מתפטר, אמרתי ואני חוזרת שוב: לאחר שהיועץ המשפטי יאמר את דברו, אני בהחלט אצרף את חתימתי לבקשה של 20 חתימות, כדי לפתוח בתהליך של הדחה.</w:t>
      </w:r>
    </w:p>
    <w:p w14:paraId="0516CD57" w14:textId="77777777" w:rsidR="00171E3B" w:rsidRPr="00171E3B" w:rsidRDefault="00171E3B" w:rsidP="00171E3B">
      <w:pPr>
        <w:bidi/>
        <w:ind w:firstLine="567"/>
        <w:jc w:val="both"/>
        <w:rPr>
          <w:rFonts w:cs="David" w:hint="cs"/>
          <w:rtl/>
        </w:rPr>
      </w:pPr>
    </w:p>
    <w:p w14:paraId="56D0242C" w14:textId="77777777" w:rsidR="00171E3B" w:rsidRPr="00171E3B" w:rsidRDefault="00171E3B" w:rsidP="00171E3B">
      <w:pPr>
        <w:bidi/>
        <w:ind w:firstLine="567"/>
        <w:jc w:val="both"/>
        <w:rPr>
          <w:rFonts w:cs="David" w:hint="cs"/>
          <w:rtl/>
        </w:rPr>
      </w:pPr>
      <w:r w:rsidRPr="00171E3B">
        <w:rPr>
          <w:rFonts w:cs="David" w:hint="cs"/>
          <w:rtl/>
        </w:rPr>
        <w:t>מעבר לכך, אני חושבת שדנו בעניין וכל הנושאים ברורים ופתוחים. בואו נראה כיצד נמשיך ונתקדם עם זה הלאה.</w:t>
      </w:r>
    </w:p>
    <w:p w14:paraId="0A089437" w14:textId="77777777" w:rsidR="00171E3B" w:rsidRPr="00171E3B" w:rsidRDefault="00171E3B" w:rsidP="00171E3B">
      <w:pPr>
        <w:bidi/>
        <w:ind w:firstLine="567"/>
        <w:jc w:val="both"/>
        <w:rPr>
          <w:rFonts w:cs="David"/>
          <w:rtl/>
        </w:rPr>
      </w:pPr>
      <w:r w:rsidRPr="00171E3B">
        <w:rPr>
          <w:rFonts w:cs="David"/>
          <w:rtl/>
        </w:rPr>
        <w:br/>
      </w:r>
    </w:p>
    <w:p w14:paraId="062AA87F" w14:textId="77777777" w:rsidR="00171E3B" w:rsidRPr="00171E3B" w:rsidRDefault="00171E3B" w:rsidP="00171E3B">
      <w:pPr>
        <w:bidi/>
        <w:ind w:firstLine="567"/>
        <w:jc w:val="both"/>
        <w:rPr>
          <w:rFonts w:cs="David"/>
          <w:rtl/>
        </w:rPr>
      </w:pPr>
      <w:r w:rsidRPr="00171E3B">
        <w:rPr>
          <w:rFonts w:cs="David"/>
          <w:rtl/>
        </w:rPr>
        <w:br w:type="page"/>
      </w:r>
    </w:p>
    <w:p w14:paraId="2D8ED18D" w14:textId="77777777" w:rsidR="00171E3B" w:rsidRPr="00171E3B" w:rsidRDefault="00171E3B" w:rsidP="00171E3B">
      <w:pPr>
        <w:bidi/>
        <w:jc w:val="both"/>
        <w:rPr>
          <w:rFonts w:cs="David" w:hint="cs"/>
          <w:b/>
          <w:bCs/>
          <w:u w:val="single"/>
        </w:rPr>
      </w:pPr>
      <w:r w:rsidRPr="00171E3B">
        <w:rPr>
          <w:rFonts w:cs="David" w:hint="cs"/>
          <w:b/>
          <w:bCs/>
          <w:u w:val="single"/>
          <w:rtl/>
        </w:rPr>
        <w:t>2.קביעת מסגרת הדיון:</w:t>
      </w:r>
    </w:p>
    <w:p w14:paraId="5B09D7A7" w14:textId="77777777" w:rsidR="00171E3B" w:rsidRPr="00171E3B" w:rsidRDefault="00171E3B" w:rsidP="00171E3B">
      <w:pPr>
        <w:numPr>
          <w:ilvl w:val="0"/>
          <w:numId w:val="3"/>
        </w:numPr>
        <w:overflowPunct w:val="0"/>
        <w:autoSpaceDE w:val="0"/>
        <w:autoSpaceDN w:val="0"/>
        <w:bidi/>
        <w:adjustRightInd w:val="0"/>
        <w:jc w:val="both"/>
        <w:textAlignment w:val="baseline"/>
        <w:rPr>
          <w:rFonts w:cs="David" w:hint="cs"/>
          <w:b/>
          <w:bCs/>
          <w:u w:val="single"/>
        </w:rPr>
      </w:pPr>
      <w:r w:rsidRPr="00171E3B">
        <w:rPr>
          <w:rFonts w:cs="David" w:hint="cs"/>
          <w:b/>
          <w:bCs/>
          <w:u w:val="single"/>
          <w:rtl/>
        </w:rPr>
        <w:t>להודעת ראש הממשלה על פעילות הממשלה בתקופה שחלפה מאז המושב הקודם ועל תוכניות הממשלה למושב הקרוב.</w:t>
      </w:r>
    </w:p>
    <w:p w14:paraId="23A2FBCF" w14:textId="77777777" w:rsidR="00171E3B" w:rsidRPr="00171E3B" w:rsidRDefault="00171E3B" w:rsidP="00171E3B">
      <w:pPr>
        <w:numPr>
          <w:ilvl w:val="0"/>
          <w:numId w:val="3"/>
        </w:numPr>
        <w:overflowPunct w:val="0"/>
        <w:autoSpaceDE w:val="0"/>
        <w:autoSpaceDN w:val="0"/>
        <w:bidi/>
        <w:adjustRightInd w:val="0"/>
        <w:jc w:val="both"/>
        <w:textAlignment w:val="baseline"/>
        <w:rPr>
          <w:rFonts w:cs="David" w:hint="cs"/>
          <w:b/>
          <w:bCs/>
          <w:u w:val="single"/>
          <w:rtl/>
        </w:rPr>
      </w:pPr>
      <w:r w:rsidRPr="00171E3B">
        <w:rPr>
          <w:rFonts w:cs="David" w:hint="cs"/>
          <w:b/>
          <w:bCs/>
          <w:u w:val="single"/>
          <w:rtl/>
        </w:rPr>
        <w:t>להצעות להביע אי-אמון בממשלה.</w:t>
      </w:r>
    </w:p>
    <w:p w14:paraId="3EA2FB62" w14:textId="77777777" w:rsidR="00171E3B" w:rsidRPr="00171E3B" w:rsidRDefault="00171E3B" w:rsidP="00171E3B">
      <w:pPr>
        <w:numPr>
          <w:ilvl w:val="0"/>
          <w:numId w:val="3"/>
        </w:numPr>
        <w:overflowPunct w:val="0"/>
        <w:autoSpaceDE w:val="0"/>
        <w:autoSpaceDN w:val="0"/>
        <w:bidi/>
        <w:adjustRightInd w:val="0"/>
        <w:jc w:val="both"/>
        <w:textAlignment w:val="baseline"/>
        <w:rPr>
          <w:rFonts w:cs="David" w:hint="cs"/>
          <w:b/>
          <w:bCs/>
          <w:u w:val="single"/>
          <w:rtl/>
        </w:rPr>
      </w:pPr>
      <w:r w:rsidRPr="00171E3B">
        <w:rPr>
          <w:rFonts w:cs="David" w:hint="cs"/>
          <w:b/>
          <w:bCs/>
          <w:u w:val="single"/>
          <w:rtl/>
        </w:rPr>
        <w:t>להודעת הממשלה לציון יום הקשיש הבינלאומי, שתימסר לכנסת ביום שלישי, כ"ה בתשרי התשס"ז- 17.10.06, על-ידי השר רפאל איתן.</w:t>
      </w:r>
    </w:p>
    <w:p w14:paraId="0D92A783" w14:textId="77777777" w:rsidR="00171E3B" w:rsidRPr="00171E3B" w:rsidRDefault="00171E3B" w:rsidP="00171E3B">
      <w:pPr>
        <w:bidi/>
        <w:jc w:val="both"/>
        <w:rPr>
          <w:rFonts w:cs="David" w:hint="cs"/>
          <w:rtl/>
        </w:rPr>
      </w:pPr>
    </w:p>
    <w:p w14:paraId="4E30F5F3" w14:textId="77777777" w:rsidR="00171E3B" w:rsidRPr="00171E3B" w:rsidRDefault="00171E3B" w:rsidP="00171E3B">
      <w:pPr>
        <w:bidi/>
        <w:jc w:val="both"/>
        <w:rPr>
          <w:rFonts w:cs="David" w:hint="cs"/>
          <w:rtl/>
        </w:rPr>
      </w:pPr>
      <w:r w:rsidRPr="00171E3B">
        <w:rPr>
          <w:rFonts w:cs="David" w:hint="cs"/>
          <w:rtl/>
        </w:rPr>
        <w:tab/>
      </w:r>
      <w:r w:rsidRPr="00171E3B">
        <w:rPr>
          <w:rFonts w:cs="David"/>
          <w:rtl/>
        </w:rPr>
        <w:br/>
      </w:r>
      <w:r w:rsidRPr="00171E3B">
        <w:rPr>
          <w:rFonts w:cs="David" w:hint="cs"/>
          <w:u w:val="single"/>
          <w:rtl/>
        </w:rPr>
        <w:t>היו"ר רוחמה אברהם:</w:t>
      </w:r>
    </w:p>
    <w:p w14:paraId="47584F4E" w14:textId="77777777" w:rsidR="00171E3B" w:rsidRPr="00171E3B" w:rsidRDefault="00171E3B" w:rsidP="00171E3B">
      <w:pPr>
        <w:bidi/>
        <w:jc w:val="both"/>
        <w:rPr>
          <w:rFonts w:cs="David" w:hint="cs"/>
          <w:rtl/>
        </w:rPr>
      </w:pPr>
    </w:p>
    <w:p w14:paraId="21E74FFC" w14:textId="77777777" w:rsidR="00171E3B" w:rsidRPr="00171E3B" w:rsidRDefault="00171E3B" w:rsidP="00171E3B">
      <w:pPr>
        <w:bidi/>
        <w:jc w:val="both"/>
        <w:rPr>
          <w:rFonts w:cs="David" w:hint="cs"/>
          <w:rtl/>
        </w:rPr>
      </w:pPr>
      <w:r w:rsidRPr="00171E3B">
        <w:rPr>
          <w:rFonts w:cs="David" w:hint="cs"/>
          <w:rtl/>
        </w:rPr>
        <w:tab/>
        <w:t xml:space="preserve"> אני עוברת לסדר-היום. אנחנו נקבע את מסגרת הדיון לישיבה שתתקיים היום: להודעת ראש הממשלה על פעילות הממשלה בתקופה שחלפה מאז המושב הקודם ועל תוכניות הממשלה למושב הקרוב; להצעות להביע אי-אמון בממשלה, של מרץ-יחד וחד"ש; להודעת הממשלה לציון יום הקשיש הבינלאומי, שתימסר ביום שלישי </w:t>
      </w:r>
      <w:r w:rsidRPr="00171E3B">
        <w:rPr>
          <w:rFonts w:cs="David"/>
          <w:rtl/>
        </w:rPr>
        <w:t>–</w:t>
      </w:r>
      <w:r w:rsidRPr="00171E3B">
        <w:rPr>
          <w:rFonts w:cs="David" w:hint="cs"/>
          <w:rtl/>
        </w:rPr>
        <w:t xml:space="preserve"> דיון מיוחד שיתקיים ביום שלישי. </w:t>
      </w:r>
    </w:p>
    <w:p w14:paraId="41F4388F" w14:textId="77777777" w:rsidR="00171E3B" w:rsidRPr="00171E3B" w:rsidRDefault="00171E3B" w:rsidP="00171E3B">
      <w:pPr>
        <w:bidi/>
        <w:jc w:val="both"/>
        <w:rPr>
          <w:rFonts w:cs="David" w:hint="cs"/>
          <w:rtl/>
        </w:rPr>
      </w:pPr>
    </w:p>
    <w:p w14:paraId="512AA0C3" w14:textId="77777777" w:rsidR="00171E3B" w:rsidRPr="00171E3B" w:rsidRDefault="00171E3B" w:rsidP="00171E3B">
      <w:pPr>
        <w:bidi/>
        <w:jc w:val="both"/>
        <w:rPr>
          <w:rFonts w:cs="David" w:hint="cs"/>
          <w:rtl/>
        </w:rPr>
      </w:pPr>
      <w:r w:rsidRPr="00171E3B">
        <w:rPr>
          <w:rFonts w:cs="David" w:hint="cs"/>
          <w:rtl/>
        </w:rPr>
        <w:tab/>
        <w:t xml:space="preserve">באשר לדיון היום, אני מציעה שהדיון יתקיים בדרך זו: יושבת-ראש הכנסת ודאי תרצה לפתוח את הדיון, אחריה ידבר ראש הממשלה, אחריו יושב-ראש האופוזיציה. לאחר מכן, 10 דקות למגישי הצעות אי-האמון </w:t>
      </w:r>
      <w:r w:rsidRPr="00171E3B">
        <w:rPr>
          <w:rFonts w:cs="David"/>
          <w:rtl/>
        </w:rPr>
        <w:t>–</w:t>
      </w:r>
      <w:r w:rsidRPr="00171E3B">
        <w:rPr>
          <w:rFonts w:cs="David" w:hint="cs"/>
          <w:rtl/>
        </w:rPr>
        <w:t xml:space="preserve"> למר"צ ולחד"ש </w:t>
      </w:r>
      <w:r w:rsidRPr="00171E3B">
        <w:rPr>
          <w:rFonts w:cs="David"/>
          <w:rtl/>
        </w:rPr>
        <w:t>–</w:t>
      </w:r>
      <w:r w:rsidRPr="00171E3B">
        <w:rPr>
          <w:rFonts w:cs="David" w:hint="cs"/>
          <w:rtl/>
        </w:rPr>
        <w:t xml:space="preserve"> ולאחר מכן אנחנו נפתח בדיון סיעתי משולב.</w:t>
      </w:r>
    </w:p>
    <w:p w14:paraId="6B66385F"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מזכיר הכנסת אריה האן:</w:t>
      </w:r>
    </w:p>
    <w:p w14:paraId="4B8D850E" w14:textId="77777777" w:rsidR="00171E3B" w:rsidRPr="00171E3B" w:rsidRDefault="00171E3B" w:rsidP="00171E3B">
      <w:pPr>
        <w:bidi/>
        <w:jc w:val="both"/>
        <w:rPr>
          <w:rFonts w:cs="David" w:hint="cs"/>
          <w:rtl/>
        </w:rPr>
      </w:pPr>
    </w:p>
    <w:p w14:paraId="0F363D56" w14:textId="77777777" w:rsidR="00171E3B" w:rsidRPr="00171E3B" w:rsidRDefault="00171E3B" w:rsidP="00171E3B">
      <w:pPr>
        <w:bidi/>
        <w:jc w:val="both"/>
        <w:rPr>
          <w:rFonts w:cs="David" w:hint="cs"/>
          <w:rtl/>
        </w:rPr>
      </w:pPr>
      <w:r w:rsidRPr="00171E3B">
        <w:rPr>
          <w:rFonts w:cs="David" w:hint="cs"/>
          <w:rtl/>
        </w:rPr>
        <w:tab/>
        <w:t xml:space="preserve"> תשובת השר.</w:t>
      </w:r>
    </w:p>
    <w:p w14:paraId="2EDBB827"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3E347494" w14:textId="77777777" w:rsidR="00171E3B" w:rsidRPr="00171E3B" w:rsidRDefault="00171E3B" w:rsidP="00171E3B">
      <w:pPr>
        <w:bidi/>
        <w:jc w:val="both"/>
        <w:rPr>
          <w:rFonts w:cs="David" w:hint="cs"/>
          <w:rtl/>
        </w:rPr>
      </w:pPr>
    </w:p>
    <w:p w14:paraId="7D692562" w14:textId="77777777" w:rsidR="00171E3B" w:rsidRPr="00171E3B" w:rsidRDefault="00171E3B" w:rsidP="00171E3B">
      <w:pPr>
        <w:bidi/>
        <w:jc w:val="both"/>
        <w:rPr>
          <w:rFonts w:cs="David" w:hint="cs"/>
          <w:rtl/>
        </w:rPr>
      </w:pPr>
      <w:r w:rsidRPr="00171E3B">
        <w:rPr>
          <w:rFonts w:cs="David" w:hint="cs"/>
          <w:rtl/>
        </w:rPr>
        <w:tab/>
        <w:t xml:space="preserve"> תשובת השר, כפי שמתקן אותי מזכיר הכנסת, ולאחר מכן 10 דקות. </w:t>
      </w:r>
    </w:p>
    <w:p w14:paraId="45CC15B7" w14:textId="77777777" w:rsidR="00171E3B" w:rsidRPr="00171E3B" w:rsidRDefault="00171E3B" w:rsidP="00171E3B">
      <w:pPr>
        <w:bidi/>
        <w:jc w:val="both"/>
        <w:rPr>
          <w:rFonts w:cs="David" w:hint="cs"/>
          <w:u w:val="single"/>
          <w:rtl/>
        </w:rPr>
      </w:pPr>
      <w:r w:rsidRPr="00171E3B">
        <w:rPr>
          <w:rFonts w:cs="David"/>
          <w:rtl/>
        </w:rPr>
        <w:br/>
      </w:r>
      <w:r w:rsidRPr="00171E3B">
        <w:rPr>
          <w:rFonts w:cs="David" w:hint="cs"/>
          <w:u w:val="single"/>
          <w:rtl/>
        </w:rPr>
        <w:t>גדעון סער:</w:t>
      </w:r>
    </w:p>
    <w:p w14:paraId="4169E3B9" w14:textId="77777777" w:rsidR="00171E3B" w:rsidRPr="00171E3B" w:rsidRDefault="00171E3B" w:rsidP="00171E3B">
      <w:pPr>
        <w:bidi/>
        <w:jc w:val="both"/>
        <w:rPr>
          <w:rFonts w:cs="David" w:hint="cs"/>
          <w:u w:val="single"/>
          <w:rtl/>
        </w:rPr>
      </w:pPr>
    </w:p>
    <w:p w14:paraId="16520CAC" w14:textId="77777777" w:rsidR="00171E3B" w:rsidRPr="00171E3B" w:rsidRDefault="00171E3B" w:rsidP="00171E3B">
      <w:pPr>
        <w:bidi/>
        <w:jc w:val="both"/>
        <w:rPr>
          <w:rFonts w:cs="David" w:hint="cs"/>
          <w:rtl/>
        </w:rPr>
      </w:pPr>
      <w:r w:rsidRPr="00171E3B">
        <w:rPr>
          <w:rFonts w:cs="David" w:hint="cs"/>
          <w:rtl/>
        </w:rPr>
        <w:tab/>
        <w:t xml:space="preserve"> איזה שר ישיב היום?</w:t>
      </w:r>
    </w:p>
    <w:p w14:paraId="64BCDB81"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מזכיר הכנסת אריה האן:</w:t>
      </w:r>
    </w:p>
    <w:p w14:paraId="3C3DC678" w14:textId="77777777" w:rsidR="00171E3B" w:rsidRPr="00171E3B" w:rsidRDefault="00171E3B" w:rsidP="00171E3B">
      <w:pPr>
        <w:bidi/>
        <w:jc w:val="both"/>
        <w:rPr>
          <w:rFonts w:cs="David" w:hint="cs"/>
          <w:rtl/>
        </w:rPr>
      </w:pPr>
    </w:p>
    <w:p w14:paraId="28F3C4EF" w14:textId="77777777" w:rsidR="00171E3B" w:rsidRPr="00171E3B" w:rsidRDefault="00171E3B" w:rsidP="00171E3B">
      <w:pPr>
        <w:bidi/>
        <w:jc w:val="both"/>
        <w:rPr>
          <w:rFonts w:cs="David" w:hint="cs"/>
          <w:rtl/>
        </w:rPr>
      </w:pPr>
      <w:r w:rsidRPr="00171E3B">
        <w:rPr>
          <w:rFonts w:cs="David" w:hint="cs"/>
          <w:rtl/>
        </w:rPr>
        <w:tab/>
        <w:t xml:space="preserve"> השר אדרי. </w:t>
      </w:r>
    </w:p>
    <w:p w14:paraId="2AD6C869"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0CD337D8" w14:textId="77777777" w:rsidR="00171E3B" w:rsidRPr="00171E3B" w:rsidRDefault="00171E3B" w:rsidP="00171E3B">
      <w:pPr>
        <w:bidi/>
        <w:jc w:val="both"/>
        <w:rPr>
          <w:rFonts w:cs="David" w:hint="cs"/>
          <w:rtl/>
        </w:rPr>
      </w:pPr>
    </w:p>
    <w:p w14:paraId="1E1208D3" w14:textId="77777777" w:rsidR="00171E3B" w:rsidRPr="00171E3B" w:rsidRDefault="00171E3B" w:rsidP="00171E3B">
      <w:pPr>
        <w:bidi/>
        <w:jc w:val="both"/>
        <w:rPr>
          <w:rFonts w:cs="David" w:hint="cs"/>
          <w:rtl/>
        </w:rPr>
      </w:pPr>
      <w:r w:rsidRPr="00171E3B">
        <w:rPr>
          <w:rFonts w:cs="David" w:hint="cs"/>
          <w:rtl/>
        </w:rPr>
        <w:tab/>
        <w:t xml:space="preserve"> לאחר מכן 10 דקות לכל סיעה.</w:t>
      </w:r>
    </w:p>
    <w:p w14:paraId="34E958B3" w14:textId="77777777" w:rsidR="00171E3B" w:rsidRPr="00171E3B" w:rsidRDefault="00171E3B" w:rsidP="00171E3B">
      <w:pPr>
        <w:bidi/>
        <w:jc w:val="both"/>
        <w:rPr>
          <w:rFonts w:cs="David" w:hint="cs"/>
          <w:rtl/>
        </w:rPr>
      </w:pPr>
    </w:p>
    <w:p w14:paraId="76FCA0E4" w14:textId="77777777" w:rsidR="00171E3B" w:rsidRPr="00171E3B" w:rsidRDefault="00171E3B" w:rsidP="00171E3B">
      <w:pPr>
        <w:bidi/>
        <w:jc w:val="both"/>
        <w:rPr>
          <w:rFonts w:cs="David" w:hint="cs"/>
          <w:rtl/>
        </w:rPr>
      </w:pPr>
      <w:r w:rsidRPr="00171E3B">
        <w:rPr>
          <w:rFonts w:cs="David" w:hint="cs"/>
          <w:rtl/>
        </w:rPr>
        <w:tab/>
        <w:t>היו בפנינו שתי אפשרויות: או שהולכים לפי מפתח חברי הכנסת, או שהולכים באופן רגיל, 10 דקות לכל סיעה. אני חושבת שזוהי הצעה שהיא מקובלת, עובדת, וכולם יוכלו להתבטא.</w:t>
      </w:r>
    </w:p>
    <w:p w14:paraId="54B5512C" w14:textId="77777777" w:rsidR="00171E3B" w:rsidRPr="00171E3B" w:rsidRDefault="00171E3B" w:rsidP="00171E3B">
      <w:pPr>
        <w:bidi/>
        <w:jc w:val="both"/>
        <w:rPr>
          <w:rFonts w:cs="David" w:hint="cs"/>
          <w:rtl/>
        </w:rPr>
      </w:pPr>
    </w:p>
    <w:p w14:paraId="4AF7F90C" w14:textId="77777777" w:rsidR="00171E3B" w:rsidRPr="00171E3B" w:rsidRDefault="00171E3B" w:rsidP="00171E3B">
      <w:pPr>
        <w:bidi/>
        <w:jc w:val="both"/>
        <w:rPr>
          <w:rFonts w:cs="David" w:hint="cs"/>
          <w:rtl/>
        </w:rPr>
      </w:pPr>
      <w:r w:rsidRPr="00171E3B">
        <w:rPr>
          <w:rFonts w:cs="David" w:hint="cs"/>
          <w:rtl/>
        </w:rPr>
        <w:tab/>
        <w:t xml:space="preserve">באשר ליום שלישי </w:t>
      </w:r>
      <w:r w:rsidRPr="00171E3B">
        <w:rPr>
          <w:rFonts w:cs="David"/>
          <w:rtl/>
        </w:rPr>
        <w:t>–</w:t>
      </w:r>
      <w:r w:rsidRPr="00171E3B">
        <w:rPr>
          <w:rFonts w:cs="David" w:hint="cs"/>
          <w:rtl/>
        </w:rPr>
        <w:t xml:space="preserve"> במסגרת הודעות סיעות, יינתנו 5 דקות לכל סיעה, בהן ידברו על יום הקשיש. יגיעו מחר הרבה מאוד ארגונים של קשישים ויכבדו אותנו ביציע האורחים, ואני חושבת שנכון וראוי שחברי חברי הכנסת ישתדלו להיות באולם ויבקשו גם מחבריהם להגיע.</w:t>
      </w:r>
    </w:p>
    <w:p w14:paraId="261A2910" w14:textId="77777777" w:rsidR="00171E3B" w:rsidRPr="00171E3B" w:rsidRDefault="00171E3B" w:rsidP="00171E3B">
      <w:pPr>
        <w:bidi/>
        <w:jc w:val="both"/>
        <w:rPr>
          <w:rFonts w:cs="David" w:hint="cs"/>
          <w:rtl/>
        </w:rPr>
      </w:pPr>
    </w:p>
    <w:p w14:paraId="54A60D46" w14:textId="77777777" w:rsidR="00171E3B" w:rsidRPr="00171E3B" w:rsidRDefault="00171E3B" w:rsidP="00171E3B">
      <w:pPr>
        <w:bidi/>
        <w:jc w:val="both"/>
        <w:rPr>
          <w:rFonts w:cs="David" w:hint="cs"/>
          <w:rtl/>
        </w:rPr>
      </w:pPr>
      <w:r w:rsidRPr="00171E3B">
        <w:rPr>
          <w:rFonts w:cs="David" w:hint="cs"/>
          <w:rtl/>
        </w:rPr>
        <w:tab/>
        <w:t>האם יש למישהו הצעה אחרת לפני שעוברים להצבעה?</w:t>
      </w:r>
    </w:p>
    <w:p w14:paraId="015814B2" w14:textId="77777777" w:rsidR="00171E3B" w:rsidRPr="00171E3B" w:rsidRDefault="00171E3B" w:rsidP="00171E3B">
      <w:pPr>
        <w:bidi/>
        <w:jc w:val="both"/>
        <w:rPr>
          <w:rFonts w:cs="David"/>
          <w:u w:val="single"/>
          <w:rtl/>
        </w:rPr>
      </w:pPr>
      <w:r w:rsidRPr="00171E3B">
        <w:rPr>
          <w:rFonts w:cs="David"/>
          <w:rtl/>
        </w:rPr>
        <w:br/>
      </w:r>
      <w:r w:rsidRPr="00171E3B">
        <w:rPr>
          <w:rFonts w:cs="David"/>
          <w:u w:val="single"/>
          <w:rtl/>
        </w:rPr>
        <w:t>מוחמד ברכה:</w:t>
      </w:r>
    </w:p>
    <w:p w14:paraId="2B1E911C" w14:textId="77777777" w:rsidR="00171E3B" w:rsidRPr="00171E3B" w:rsidRDefault="00171E3B" w:rsidP="00171E3B">
      <w:pPr>
        <w:bidi/>
        <w:jc w:val="both"/>
        <w:rPr>
          <w:rFonts w:cs="David"/>
          <w:u w:val="single"/>
          <w:rtl/>
        </w:rPr>
      </w:pPr>
    </w:p>
    <w:p w14:paraId="4EB1AB99" w14:textId="77777777" w:rsidR="00171E3B" w:rsidRPr="00171E3B" w:rsidRDefault="00171E3B" w:rsidP="00171E3B">
      <w:pPr>
        <w:bidi/>
        <w:jc w:val="both"/>
        <w:rPr>
          <w:rFonts w:cs="David" w:hint="cs"/>
          <w:rtl/>
        </w:rPr>
      </w:pPr>
      <w:r w:rsidRPr="00171E3B">
        <w:rPr>
          <w:rFonts w:cs="David"/>
          <w:rtl/>
        </w:rPr>
        <w:tab/>
      </w:r>
      <w:r w:rsidRPr="00171E3B">
        <w:rPr>
          <w:rFonts w:cs="David" w:hint="cs"/>
          <w:rtl/>
        </w:rPr>
        <w:t>זה יתקיים מייד לאחר נאומים בני דקה.</w:t>
      </w:r>
    </w:p>
    <w:p w14:paraId="1110FC6A" w14:textId="77777777" w:rsidR="00171E3B" w:rsidRPr="00171E3B" w:rsidRDefault="00171E3B" w:rsidP="00171E3B">
      <w:pPr>
        <w:bidi/>
        <w:jc w:val="both"/>
        <w:rPr>
          <w:rFonts w:cs="David"/>
          <w:u w:val="single"/>
          <w:rtl/>
        </w:rPr>
      </w:pPr>
      <w:r w:rsidRPr="00171E3B">
        <w:rPr>
          <w:rFonts w:cs="David"/>
          <w:rtl/>
        </w:rPr>
        <w:br/>
      </w:r>
    </w:p>
    <w:p w14:paraId="53B038FC" w14:textId="77777777" w:rsidR="00171E3B" w:rsidRPr="00171E3B" w:rsidRDefault="00171E3B" w:rsidP="00171E3B">
      <w:pPr>
        <w:bidi/>
        <w:jc w:val="both"/>
        <w:rPr>
          <w:rFonts w:cs="David" w:hint="cs"/>
          <w:rtl/>
        </w:rPr>
      </w:pPr>
      <w:r w:rsidRPr="00171E3B">
        <w:rPr>
          <w:rFonts w:cs="David"/>
          <w:u w:val="single"/>
          <w:rtl/>
        </w:rPr>
        <w:br w:type="page"/>
      </w:r>
      <w:r w:rsidRPr="00171E3B">
        <w:rPr>
          <w:rFonts w:cs="David" w:hint="cs"/>
          <w:u w:val="single"/>
          <w:rtl/>
        </w:rPr>
        <w:t>היו"ר רוחמה אברהם:</w:t>
      </w:r>
    </w:p>
    <w:p w14:paraId="2A870A84" w14:textId="77777777" w:rsidR="00171E3B" w:rsidRPr="00171E3B" w:rsidRDefault="00171E3B" w:rsidP="00171E3B">
      <w:pPr>
        <w:bidi/>
        <w:jc w:val="both"/>
        <w:rPr>
          <w:rFonts w:cs="David" w:hint="cs"/>
          <w:rtl/>
        </w:rPr>
      </w:pPr>
    </w:p>
    <w:p w14:paraId="19AB442B" w14:textId="77777777" w:rsidR="00171E3B" w:rsidRPr="00171E3B" w:rsidRDefault="00171E3B" w:rsidP="00171E3B">
      <w:pPr>
        <w:bidi/>
        <w:jc w:val="both"/>
        <w:rPr>
          <w:rFonts w:cs="David" w:hint="cs"/>
          <w:rtl/>
        </w:rPr>
      </w:pPr>
      <w:r w:rsidRPr="00171E3B">
        <w:rPr>
          <w:rFonts w:cs="David" w:hint="cs"/>
          <w:rtl/>
        </w:rPr>
        <w:tab/>
        <w:t xml:space="preserve"> כן. </w:t>
      </w:r>
    </w:p>
    <w:p w14:paraId="5A62F3C5" w14:textId="77777777" w:rsidR="00171E3B" w:rsidRPr="00171E3B" w:rsidRDefault="00171E3B" w:rsidP="00171E3B">
      <w:pPr>
        <w:bidi/>
        <w:jc w:val="both"/>
        <w:rPr>
          <w:rFonts w:cs="David" w:hint="cs"/>
          <w:rtl/>
        </w:rPr>
      </w:pPr>
    </w:p>
    <w:p w14:paraId="212EB7B7" w14:textId="77777777" w:rsidR="00171E3B" w:rsidRPr="00171E3B" w:rsidRDefault="00171E3B" w:rsidP="00171E3B">
      <w:pPr>
        <w:bidi/>
        <w:jc w:val="both"/>
        <w:rPr>
          <w:rFonts w:cs="David" w:hint="cs"/>
          <w:rtl/>
        </w:rPr>
      </w:pPr>
      <w:r w:rsidRPr="00171E3B">
        <w:rPr>
          <w:rFonts w:cs="David" w:hint="cs"/>
          <w:rtl/>
        </w:rPr>
        <w:tab/>
        <w:t xml:space="preserve">אני עוברת להצבעה. מי בעד ההצעה שהצעתי? </w:t>
      </w:r>
    </w:p>
    <w:p w14:paraId="184AB795" w14:textId="77777777" w:rsidR="00171E3B" w:rsidRPr="00171E3B" w:rsidRDefault="00171E3B" w:rsidP="00171E3B">
      <w:pPr>
        <w:bidi/>
        <w:jc w:val="center"/>
        <w:rPr>
          <w:rFonts w:cs="David" w:hint="cs"/>
          <w:b/>
          <w:bCs/>
          <w:rtl/>
        </w:rPr>
      </w:pPr>
      <w:r w:rsidRPr="00171E3B">
        <w:rPr>
          <w:rFonts w:cs="David"/>
          <w:rtl/>
        </w:rPr>
        <w:br/>
      </w:r>
      <w:r w:rsidRPr="00171E3B">
        <w:rPr>
          <w:rFonts w:cs="David" w:hint="cs"/>
          <w:b/>
          <w:bCs/>
          <w:rtl/>
        </w:rPr>
        <w:t>ה צ ב ע ה</w:t>
      </w:r>
    </w:p>
    <w:p w14:paraId="05718947" w14:textId="77777777" w:rsidR="00171E3B" w:rsidRPr="00171E3B" w:rsidRDefault="00171E3B" w:rsidP="00171E3B">
      <w:pPr>
        <w:bidi/>
        <w:jc w:val="center"/>
        <w:rPr>
          <w:rFonts w:cs="David" w:hint="cs"/>
          <w:b/>
          <w:bCs/>
          <w:rtl/>
        </w:rPr>
      </w:pPr>
    </w:p>
    <w:p w14:paraId="6FAC1A78" w14:textId="77777777" w:rsidR="00171E3B" w:rsidRPr="00171E3B" w:rsidRDefault="00171E3B" w:rsidP="00171E3B">
      <w:pPr>
        <w:bidi/>
        <w:jc w:val="center"/>
        <w:rPr>
          <w:rFonts w:cs="David" w:hint="cs"/>
          <w:rtl/>
        </w:rPr>
      </w:pPr>
      <w:r w:rsidRPr="00171E3B">
        <w:rPr>
          <w:rFonts w:cs="David" w:hint="cs"/>
          <w:rtl/>
        </w:rPr>
        <w:t xml:space="preserve">בעד </w:t>
      </w:r>
      <w:r w:rsidRPr="00171E3B">
        <w:rPr>
          <w:rFonts w:cs="David"/>
          <w:rtl/>
        </w:rPr>
        <w:t>–</w:t>
      </w:r>
      <w:r w:rsidRPr="00171E3B">
        <w:rPr>
          <w:rFonts w:cs="David" w:hint="cs"/>
          <w:rtl/>
        </w:rPr>
        <w:t xml:space="preserve"> 19</w:t>
      </w:r>
    </w:p>
    <w:p w14:paraId="388057D8" w14:textId="77777777" w:rsidR="00171E3B" w:rsidRPr="00171E3B" w:rsidRDefault="00171E3B" w:rsidP="00171E3B">
      <w:pPr>
        <w:bidi/>
        <w:jc w:val="center"/>
        <w:rPr>
          <w:rFonts w:cs="David" w:hint="cs"/>
          <w:rtl/>
        </w:rPr>
      </w:pPr>
      <w:r w:rsidRPr="00171E3B">
        <w:rPr>
          <w:rFonts w:cs="David" w:hint="cs"/>
          <w:rtl/>
        </w:rPr>
        <w:t xml:space="preserve">נגד </w:t>
      </w:r>
      <w:r w:rsidRPr="00171E3B">
        <w:rPr>
          <w:rFonts w:cs="David"/>
          <w:rtl/>
        </w:rPr>
        <w:t>–</w:t>
      </w:r>
      <w:r w:rsidRPr="00171E3B">
        <w:rPr>
          <w:rFonts w:cs="David" w:hint="cs"/>
          <w:rtl/>
        </w:rPr>
        <w:t xml:space="preserve"> אין</w:t>
      </w:r>
    </w:p>
    <w:p w14:paraId="2EB6C2D3" w14:textId="77777777" w:rsidR="00171E3B" w:rsidRPr="00171E3B" w:rsidRDefault="00171E3B" w:rsidP="00171E3B">
      <w:pPr>
        <w:bidi/>
        <w:jc w:val="center"/>
        <w:rPr>
          <w:rFonts w:cs="David" w:hint="cs"/>
          <w:rtl/>
        </w:rPr>
      </w:pPr>
      <w:r w:rsidRPr="00171E3B">
        <w:rPr>
          <w:rFonts w:cs="David" w:hint="cs"/>
          <w:rtl/>
        </w:rPr>
        <w:t xml:space="preserve">נמנעים </w:t>
      </w:r>
      <w:r w:rsidRPr="00171E3B">
        <w:rPr>
          <w:rFonts w:cs="David"/>
          <w:rtl/>
        </w:rPr>
        <w:t>–</w:t>
      </w:r>
      <w:r w:rsidRPr="00171E3B">
        <w:rPr>
          <w:rFonts w:cs="David" w:hint="cs"/>
          <w:rtl/>
        </w:rPr>
        <w:t xml:space="preserve"> אין</w:t>
      </w:r>
    </w:p>
    <w:p w14:paraId="345CEBD3" w14:textId="77777777" w:rsidR="00171E3B" w:rsidRPr="00171E3B" w:rsidRDefault="00171E3B" w:rsidP="00171E3B">
      <w:pPr>
        <w:bidi/>
        <w:jc w:val="center"/>
        <w:rPr>
          <w:rFonts w:cs="David" w:hint="cs"/>
          <w:rtl/>
        </w:rPr>
      </w:pPr>
      <w:r w:rsidRPr="00171E3B">
        <w:rPr>
          <w:rFonts w:cs="David" w:hint="cs"/>
          <w:rtl/>
        </w:rPr>
        <w:t>ההצעה למסגרת דיון סיעתי משולב היום כדלהלן: ראש הממשלה, יו"ר האופוזיציה, 10 דקות למגישי ההצעות, תשובת השר לאי-אמון, 10 דקות לכל סיעה; ביום ג', 5 דקות לכל סיעה במסגרת הודעות סיעות, נתקבלה.</w:t>
      </w:r>
    </w:p>
    <w:p w14:paraId="6BCFC8F4" w14:textId="77777777" w:rsidR="00171E3B" w:rsidRPr="00171E3B" w:rsidRDefault="00171E3B" w:rsidP="00171E3B">
      <w:pPr>
        <w:bidi/>
        <w:jc w:val="both"/>
        <w:rPr>
          <w:rFonts w:cs="David" w:hint="cs"/>
          <w:rtl/>
        </w:rPr>
      </w:pPr>
    </w:p>
    <w:p w14:paraId="1D5D2789" w14:textId="77777777" w:rsidR="00171E3B" w:rsidRPr="00171E3B" w:rsidRDefault="00171E3B" w:rsidP="00171E3B">
      <w:pPr>
        <w:bidi/>
        <w:jc w:val="both"/>
        <w:rPr>
          <w:rFonts w:cs="David" w:hint="cs"/>
          <w:rtl/>
        </w:rPr>
      </w:pPr>
      <w:r w:rsidRPr="00171E3B">
        <w:rPr>
          <w:rFonts w:cs="David" w:hint="cs"/>
          <w:u w:val="single"/>
          <w:rtl/>
        </w:rPr>
        <w:t>היו"ר רוחמה אברהם:</w:t>
      </w:r>
    </w:p>
    <w:p w14:paraId="19C28604" w14:textId="77777777" w:rsidR="00171E3B" w:rsidRPr="00171E3B" w:rsidRDefault="00171E3B" w:rsidP="00171E3B">
      <w:pPr>
        <w:bidi/>
        <w:jc w:val="both"/>
        <w:rPr>
          <w:rFonts w:cs="David" w:hint="cs"/>
          <w:rtl/>
        </w:rPr>
      </w:pPr>
    </w:p>
    <w:p w14:paraId="569C19B9" w14:textId="77777777" w:rsidR="00171E3B" w:rsidRPr="00171E3B" w:rsidRDefault="00171E3B" w:rsidP="00171E3B">
      <w:pPr>
        <w:bidi/>
        <w:jc w:val="both"/>
        <w:rPr>
          <w:rFonts w:cs="David" w:hint="cs"/>
          <w:rtl/>
        </w:rPr>
      </w:pPr>
      <w:r w:rsidRPr="00171E3B">
        <w:rPr>
          <w:rFonts w:cs="David" w:hint="cs"/>
          <w:rtl/>
        </w:rPr>
        <w:tab/>
        <w:t xml:space="preserve"> 19 בעד, אין מתנגדים, אין נמנעים. </w:t>
      </w:r>
    </w:p>
    <w:p w14:paraId="3D93B8FB" w14:textId="77777777" w:rsidR="00171E3B" w:rsidRPr="00171E3B" w:rsidRDefault="00171E3B" w:rsidP="00171E3B">
      <w:pPr>
        <w:bidi/>
        <w:jc w:val="both"/>
        <w:rPr>
          <w:rFonts w:cs="David" w:hint="cs"/>
          <w:rtl/>
        </w:rPr>
      </w:pPr>
    </w:p>
    <w:p w14:paraId="672C48CD" w14:textId="77777777" w:rsidR="00171E3B" w:rsidRPr="00171E3B" w:rsidRDefault="00171E3B" w:rsidP="00171E3B">
      <w:pPr>
        <w:bidi/>
        <w:jc w:val="both"/>
        <w:rPr>
          <w:rFonts w:cs="David" w:hint="cs"/>
          <w:rtl/>
        </w:rPr>
      </w:pPr>
      <w:r w:rsidRPr="00171E3B">
        <w:rPr>
          <w:rFonts w:cs="David" w:hint="cs"/>
          <w:rtl/>
        </w:rPr>
        <w:tab/>
        <w:t xml:space="preserve">אסור לנו לשכוח שזהו ציון 20 שנה ללקיחת רון ארד בשבי. אני חושבת שגם ראוי שנזכיר את כל השבויים והנעדרים שלנו. זהו יום חשוב, יום עצוב, וזהו יום שבו כנסת ישראל מייחלת ורוצה להגיע למצב שבו הבנים שלנו ישובו הביתה. אני אודה למי שנואם </w:t>
      </w:r>
      <w:r w:rsidRPr="00171E3B">
        <w:rPr>
          <w:rFonts w:cs="David"/>
          <w:rtl/>
        </w:rPr>
        <w:t>–</w:t>
      </w:r>
      <w:r w:rsidRPr="00171E3B">
        <w:rPr>
          <w:rFonts w:cs="David" w:hint="cs"/>
          <w:rtl/>
        </w:rPr>
        <w:t xml:space="preserve"> שיתייחס לסוגיה הזאת. </w:t>
      </w:r>
    </w:p>
    <w:p w14:paraId="28F1D596"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יעקב מרגי:</w:t>
      </w:r>
    </w:p>
    <w:p w14:paraId="609BB1A8" w14:textId="77777777" w:rsidR="00171E3B" w:rsidRPr="00171E3B" w:rsidRDefault="00171E3B" w:rsidP="00171E3B">
      <w:pPr>
        <w:bidi/>
        <w:jc w:val="both"/>
        <w:rPr>
          <w:rFonts w:cs="David" w:hint="cs"/>
          <w:rtl/>
        </w:rPr>
      </w:pPr>
    </w:p>
    <w:p w14:paraId="4FFB75E3" w14:textId="77777777" w:rsidR="00171E3B" w:rsidRPr="00171E3B" w:rsidRDefault="00171E3B" w:rsidP="00171E3B">
      <w:pPr>
        <w:bidi/>
        <w:jc w:val="both"/>
        <w:rPr>
          <w:rFonts w:cs="David" w:hint="cs"/>
          <w:rtl/>
        </w:rPr>
      </w:pPr>
      <w:r w:rsidRPr="00171E3B">
        <w:rPr>
          <w:rFonts w:cs="David" w:hint="cs"/>
          <w:rtl/>
        </w:rPr>
        <w:tab/>
        <w:t xml:space="preserve"> הייתי רוצה שתצא קריאה לראש הממשלה מוועדת הכנסת. כפי שידוע לי, ראש הממשלה אמור היום להזכיר בנאומו את החיילים החטופים. אני מבקש שתצא קריאה לכך שיזכיר גם את האסיר יונתן פולארד, שנמק בכלא האמריקני, על עבירה אחת </w:t>
      </w:r>
      <w:r w:rsidRPr="00171E3B">
        <w:rPr>
          <w:rFonts w:cs="David"/>
          <w:rtl/>
        </w:rPr>
        <w:t>–</w:t>
      </w:r>
      <w:r w:rsidRPr="00171E3B">
        <w:rPr>
          <w:rFonts w:cs="David" w:hint="cs"/>
          <w:rtl/>
        </w:rPr>
        <w:t xml:space="preserve"> שהיה יהודי וציוני טוב ועזר למדינת ישראל. </w:t>
      </w:r>
    </w:p>
    <w:p w14:paraId="7CE668F7" w14:textId="77777777" w:rsidR="00171E3B" w:rsidRPr="00171E3B" w:rsidRDefault="00171E3B" w:rsidP="00171E3B">
      <w:pPr>
        <w:bidi/>
        <w:jc w:val="both"/>
        <w:rPr>
          <w:rFonts w:cs="David" w:hint="cs"/>
          <w:rtl/>
        </w:rPr>
      </w:pPr>
      <w:r w:rsidRPr="00171E3B">
        <w:rPr>
          <w:rFonts w:cs="David"/>
          <w:rtl/>
        </w:rPr>
        <w:br/>
      </w:r>
      <w:r w:rsidRPr="00171E3B">
        <w:rPr>
          <w:rFonts w:cs="David" w:hint="cs"/>
          <w:u w:val="single"/>
          <w:rtl/>
        </w:rPr>
        <w:t>היו"ר רוחמה אברהם:</w:t>
      </w:r>
    </w:p>
    <w:p w14:paraId="2E55D453" w14:textId="77777777" w:rsidR="00171E3B" w:rsidRPr="00171E3B" w:rsidRDefault="00171E3B" w:rsidP="00171E3B">
      <w:pPr>
        <w:bidi/>
        <w:jc w:val="both"/>
        <w:rPr>
          <w:rFonts w:cs="David" w:hint="cs"/>
          <w:rtl/>
        </w:rPr>
      </w:pPr>
    </w:p>
    <w:p w14:paraId="2DBF5317" w14:textId="77777777" w:rsidR="00171E3B" w:rsidRPr="00171E3B" w:rsidRDefault="00171E3B" w:rsidP="00171E3B">
      <w:pPr>
        <w:bidi/>
        <w:jc w:val="both"/>
        <w:rPr>
          <w:rFonts w:cs="David" w:hint="cs"/>
          <w:rtl/>
        </w:rPr>
      </w:pPr>
      <w:r w:rsidRPr="00171E3B">
        <w:rPr>
          <w:rFonts w:cs="David" w:hint="cs"/>
          <w:rtl/>
        </w:rPr>
        <w:tab/>
        <w:t xml:space="preserve"> תודה רבה. בקשתך תועבר לעיונו של ראש הממשלה. </w:t>
      </w:r>
    </w:p>
    <w:p w14:paraId="1FE35227" w14:textId="77777777" w:rsidR="00171E3B" w:rsidRPr="00171E3B" w:rsidRDefault="00171E3B" w:rsidP="00171E3B">
      <w:pPr>
        <w:bidi/>
        <w:jc w:val="both"/>
        <w:rPr>
          <w:rFonts w:cs="David" w:hint="cs"/>
          <w:rtl/>
        </w:rPr>
      </w:pPr>
    </w:p>
    <w:p w14:paraId="6ED36FDE" w14:textId="77777777" w:rsidR="00171E3B" w:rsidRPr="00171E3B" w:rsidRDefault="00171E3B" w:rsidP="00171E3B">
      <w:pPr>
        <w:bidi/>
        <w:jc w:val="both"/>
        <w:rPr>
          <w:rFonts w:cs="David" w:hint="cs"/>
          <w:rtl/>
        </w:rPr>
      </w:pPr>
      <w:r w:rsidRPr="00171E3B">
        <w:rPr>
          <w:rFonts w:cs="David" w:hint="cs"/>
          <w:rtl/>
        </w:rPr>
        <w:tab/>
        <w:t xml:space="preserve">תודה רבה, הישיבה נעולה. </w:t>
      </w:r>
    </w:p>
    <w:p w14:paraId="40777F59" w14:textId="77777777" w:rsidR="00171E3B" w:rsidRPr="00171E3B" w:rsidRDefault="00171E3B" w:rsidP="00171E3B">
      <w:pPr>
        <w:bidi/>
        <w:jc w:val="both"/>
        <w:rPr>
          <w:rFonts w:cs="David" w:hint="cs"/>
          <w:rtl/>
        </w:rPr>
      </w:pPr>
    </w:p>
    <w:p w14:paraId="435D6228" w14:textId="77777777" w:rsidR="00171E3B" w:rsidRPr="00171E3B" w:rsidRDefault="00171E3B" w:rsidP="00171E3B">
      <w:pPr>
        <w:bidi/>
        <w:jc w:val="both"/>
        <w:rPr>
          <w:rFonts w:cs="David" w:hint="cs"/>
          <w:rtl/>
        </w:rPr>
      </w:pPr>
    </w:p>
    <w:p w14:paraId="708B76CA" w14:textId="77777777" w:rsidR="00171E3B" w:rsidRPr="00171E3B" w:rsidRDefault="00171E3B" w:rsidP="00171E3B">
      <w:pPr>
        <w:bidi/>
        <w:jc w:val="both"/>
        <w:rPr>
          <w:rFonts w:cs="David" w:hint="cs"/>
          <w:rtl/>
        </w:rPr>
      </w:pPr>
    </w:p>
    <w:p w14:paraId="3159108E" w14:textId="77777777" w:rsidR="00171E3B" w:rsidRPr="00171E3B" w:rsidRDefault="00171E3B" w:rsidP="00171E3B">
      <w:pPr>
        <w:bidi/>
        <w:jc w:val="both"/>
        <w:rPr>
          <w:rFonts w:cs="David" w:hint="cs"/>
          <w:b/>
          <w:bCs/>
          <w:u w:val="single"/>
          <w:rtl/>
        </w:rPr>
      </w:pPr>
      <w:r w:rsidRPr="00171E3B">
        <w:rPr>
          <w:rFonts w:cs="David" w:hint="cs"/>
          <w:b/>
          <w:bCs/>
          <w:u w:val="single"/>
          <w:rtl/>
        </w:rPr>
        <w:t>הישיבה ננעלה בשעה 10:00.</w:t>
      </w:r>
    </w:p>
    <w:p w14:paraId="40DCE417" w14:textId="77777777" w:rsidR="00552A80" w:rsidRPr="00171E3B" w:rsidRDefault="00552A80" w:rsidP="00171E3B">
      <w:pPr>
        <w:bidi/>
        <w:rPr>
          <w:rFonts w:cs="David" w:hint="cs"/>
          <w:rtl/>
        </w:rPr>
      </w:pPr>
    </w:p>
    <w:sectPr w:rsidR="00552A80" w:rsidRPr="00171E3B" w:rsidSect="00171E3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4755" w14:textId="77777777" w:rsidR="00000000" w:rsidRDefault="008453B3">
      <w:r>
        <w:separator/>
      </w:r>
    </w:p>
  </w:endnote>
  <w:endnote w:type="continuationSeparator" w:id="0">
    <w:p w14:paraId="5F1D4959" w14:textId="77777777" w:rsidR="00000000" w:rsidRDefault="0084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0B49" w14:textId="77777777" w:rsidR="00000000" w:rsidRDefault="008453B3">
      <w:r>
        <w:separator/>
      </w:r>
    </w:p>
  </w:footnote>
  <w:footnote w:type="continuationSeparator" w:id="0">
    <w:p w14:paraId="04E256B7" w14:textId="77777777" w:rsidR="00000000" w:rsidRDefault="00845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65BF" w14:textId="77777777" w:rsidR="00171E3B" w:rsidRDefault="00171E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5D70045" w14:textId="77777777" w:rsidR="00171E3B" w:rsidRDefault="00171E3B">
    <w:pPr>
      <w:pStyle w:val="Header"/>
      <w:ind w:right="360"/>
      <w:jc w:val="both"/>
      <w:rPr>
        <w:rtl/>
      </w:rPr>
    </w:pPr>
  </w:p>
  <w:p w14:paraId="243218AB" w14:textId="77777777" w:rsidR="00171E3B" w:rsidRDefault="00171E3B"/>
  <w:p w14:paraId="30E91FCB" w14:textId="77777777" w:rsidR="00171E3B" w:rsidRDefault="00171E3B"/>
  <w:p w14:paraId="7A756B66" w14:textId="77777777" w:rsidR="00171E3B" w:rsidRDefault="00171E3B"/>
  <w:p w14:paraId="05A6168A" w14:textId="77777777" w:rsidR="00171E3B" w:rsidRDefault="00171E3B"/>
  <w:p w14:paraId="4FBB6C59" w14:textId="77777777" w:rsidR="00171E3B" w:rsidRDefault="00171E3B"/>
  <w:p w14:paraId="64385F5B" w14:textId="77777777" w:rsidR="00171E3B" w:rsidRDefault="00171E3B"/>
  <w:p w14:paraId="61AF1BC5" w14:textId="77777777" w:rsidR="00171E3B" w:rsidRDefault="00171E3B"/>
  <w:p w14:paraId="15C93C1F" w14:textId="77777777" w:rsidR="00171E3B" w:rsidRDefault="00171E3B"/>
  <w:p w14:paraId="641425C9" w14:textId="77777777" w:rsidR="00171E3B" w:rsidRDefault="00171E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B8BC" w14:textId="77777777" w:rsidR="00171E3B" w:rsidRDefault="00171E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5938FE34" w14:textId="77777777" w:rsidR="00171E3B" w:rsidRDefault="00171E3B">
    <w:pPr>
      <w:pStyle w:val="Header"/>
      <w:ind w:right="360"/>
      <w:jc w:val="both"/>
      <w:rPr>
        <w:rFonts w:hint="cs"/>
        <w:rtl/>
      </w:rPr>
    </w:pPr>
    <w:r>
      <w:rPr>
        <w:rtl/>
      </w:rPr>
      <w:t>ועדת</w:t>
    </w:r>
    <w:r>
      <w:rPr>
        <w:rFonts w:hint="cs"/>
        <w:rtl/>
      </w:rPr>
      <w:t xml:space="preserve"> הכנסת</w:t>
    </w:r>
  </w:p>
  <w:p w14:paraId="7A7CFF08" w14:textId="77777777" w:rsidR="00171E3B" w:rsidRDefault="00171E3B">
    <w:pPr>
      <w:pStyle w:val="Header"/>
      <w:ind w:right="360"/>
      <w:jc w:val="both"/>
      <w:rPr>
        <w:rStyle w:val="PageNumber"/>
        <w:rFonts w:hint="cs"/>
        <w:rtl/>
      </w:rPr>
    </w:pPr>
    <w:r>
      <w:rPr>
        <w:rFonts w:hint="cs"/>
        <w:rtl/>
      </w:rPr>
      <w:t>16.10.2006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0297"/>
    <w:multiLevelType w:val="hybridMultilevel"/>
    <w:tmpl w:val="20A22F3A"/>
    <w:lvl w:ilvl="0" w:tplc="040D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DEB7B28"/>
    <w:multiLevelType w:val="hybridMultilevel"/>
    <w:tmpl w:val="C7D8570E"/>
    <w:lvl w:ilvl="0" w:tplc="2A4E6660">
      <w:start w:val="1"/>
      <w:numFmt w:val="hebrew1"/>
      <w:lvlText w:val="%1."/>
      <w:lvlJc w:val="left"/>
      <w:pPr>
        <w:tabs>
          <w:tab w:val="num" w:pos="1440"/>
        </w:tabs>
        <w:ind w:left="1440" w:hanging="360"/>
      </w:pPr>
      <w:rPr>
        <w:rFonts w:hint="default"/>
        <w:sz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CDC79C7"/>
    <w:multiLevelType w:val="hybridMultilevel"/>
    <w:tmpl w:val="A552E916"/>
    <w:lvl w:ilvl="0" w:tplc="040D000F">
      <w:start w:val="1"/>
      <w:numFmt w:val="decimal"/>
      <w:lvlText w:val="%1."/>
      <w:lvlJc w:val="left"/>
      <w:pPr>
        <w:tabs>
          <w:tab w:val="num" w:pos="720"/>
        </w:tabs>
        <w:ind w:left="720" w:hanging="360"/>
      </w:pPr>
      <w:rPr>
        <w:rFonts w:hint="default"/>
      </w:rPr>
    </w:lvl>
    <w:lvl w:ilvl="1" w:tplc="AABC817E">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748354">
    <w:abstractNumId w:val="2"/>
  </w:num>
  <w:num w:numId="2" w16cid:durableId="913777705">
    <w:abstractNumId w:val="0"/>
  </w:num>
  <w:num w:numId="3" w16cid:durableId="2629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6864פרוטוקול_ישיבת_ועדה.doc"/>
    <w:docVar w:name="StartMode" w:val="3"/>
  </w:docVars>
  <w:rsids>
    <w:rsidRoot w:val="00FD70F8"/>
    <w:rsid w:val="00171E3B"/>
    <w:rsid w:val="00552A80"/>
    <w:rsid w:val="008453B3"/>
    <w:rsid w:val="00965806"/>
    <w:rsid w:val="00B10EA3"/>
    <w:rsid w:val="00FD7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2B9542"/>
  <w15:chartTrackingRefBased/>
  <w15:docId w15:val="{9FFB8020-D9D5-4965-BB58-436A9674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71E3B"/>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71E3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7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1844</Words>
  <Characters>10517</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