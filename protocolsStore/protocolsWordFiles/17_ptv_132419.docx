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B20B" w14:textId="77777777" w:rsidR="005E522A" w:rsidRPr="005E522A" w:rsidRDefault="005E522A" w:rsidP="005E522A">
      <w:pPr>
        <w:pStyle w:val="Heading5"/>
        <w:jc w:val="left"/>
        <w:rPr>
          <w:b/>
          <w:bCs/>
          <w:rtl/>
        </w:rPr>
      </w:pPr>
      <w:r w:rsidRPr="005E522A">
        <w:rPr>
          <w:b/>
          <w:bCs/>
          <w:rtl/>
        </w:rPr>
        <w:t xml:space="preserve">הכנסת </w:t>
      </w:r>
      <w:r w:rsidRPr="005E522A">
        <w:rPr>
          <w:rFonts w:hint="cs"/>
          <w:b/>
          <w:bCs/>
          <w:rtl/>
        </w:rPr>
        <w:t>השש-עשרה</w:t>
      </w:r>
      <w:r>
        <w:rPr>
          <w:b/>
          <w:bCs/>
          <w:rtl/>
        </w:rPr>
        <w:tab/>
      </w:r>
      <w:r>
        <w:rPr>
          <w:b/>
          <w:bCs/>
          <w:rtl/>
        </w:rPr>
        <w:tab/>
      </w:r>
      <w:r>
        <w:rPr>
          <w:b/>
          <w:bCs/>
          <w:rtl/>
        </w:rPr>
        <w:tab/>
      </w:r>
      <w:r>
        <w:rPr>
          <w:b/>
          <w:bCs/>
          <w:rtl/>
        </w:rPr>
        <w:tab/>
      </w:r>
      <w:r>
        <w:rPr>
          <w:b/>
          <w:bCs/>
          <w:rtl/>
        </w:rPr>
        <w:tab/>
      </w:r>
      <w:r>
        <w:rPr>
          <w:b/>
          <w:bCs/>
          <w:rtl/>
        </w:rPr>
        <w:tab/>
      </w:r>
      <w:r w:rsidRPr="005E522A">
        <w:rPr>
          <w:b/>
          <w:bCs/>
          <w:rtl/>
        </w:rPr>
        <w:tab/>
        <w:t>נוסח לא מתוקן</w:t>
      </w:r>
    </w:p>
    <w:p w14:paraId="4E473FA4" w14:textId="77777777" w:rsidR="005E522A" w:rsidRPr="005E522A" w:rsidRDefault="005E522A" w:rsidP="005E522A">
      <w:pPr>
        <w:bidi/>
        <w:rPr>
          <w:rFonts w:cs="David" w:hint="cs"/>
          <w:b/>
          <w:bCs/>
          <w:rtl/>
        </w:rPr>
      </w:pPr>
      <w:r w:rsidRPr="005E522A">
        <w:rPr>
          <w:rFonts w:cs="David"/>
          <w:b/>
          <w:bCs/>
          <w:rtl/>
        </w:rPr>
        <w:t xml:space="preserve">מושב </w:t>
      </w:r>
      <w:r w:rsidRPr="005E522A">
        <w:rPr>
          <w:rFonts w:cs="David" w:hint="cs"/>
          <w:b/>
          <w:bCs/>
          <w:rtl/>
        </w:rPr>
        <w:t>שני</w:t>
      </w:r>
    </w:p>
    <w:p w14:paraId="1E6142C8" w14:textId="77777777" w:rsidR="005E522A" w:rsidRPr="005E522A" w:rsidRDefault="005E522A" w:rsidP="005E522A">
      <w:pPr>
        <w:bidi/>
        <w:rPr>
          <w:rFonts w:cs="David" w:hint="cs"/>
          <w:b/>
          <w:bCs/>
          <w:rtl/>
        </w:rPr>
      </w:pPr>
    </w:p>
    <w:p w14:paraId="144BC215" w14:textId="77777777" w:rsidR="005E522A" w:rsidRPr="005E522A" w:rsidRDefault="005E522A" w:rsidP="005E522A">
      <w:pPr>
        <w:bidi/>
        <w:rPr>
          <w:rFonts w:cs="David" w:hint="cs"/>
          <w:b/>
          <w:bCs/>
          <w:rtl/>
        </w:rPr>
      </w:pPr>
    </w:p>
    <w:p w14:paraId="396167C9" w14:textId="77777777" w:rsidR="005E522A" w:rsidRPr="005E522A" w:rsidRDefault="005E522A" w:rsidP="005E522A">
      <w:pPr>
        <w:bidi/>
        <w:rPr>
          <w:rFonts w:cs="David"/>
          <w:b/>
          <w:bCs/>
          <w:rtl/>
        </w:rPr>
      </w:pPr>
    </w:p>
    <w:p w14:paraId="68D760C9" w14:textId="77777777" w:rsidR="005E522A" w:rsidRPr="005E522A" w:rsidRDefault="005E522A" w:rsidP="005E522A">
      <w:pPr>
        <w:bidi/>
        <w:rPr>
          <w:rFonts w:cs="David"/>
          <w:b/>
          <w:bCs/>
          <w:rtl/>
        </w:rPr>
      </w:pPr>
    </w:p>
    <w:p w14:paraId="29A8E5E6" w14:textId="77777777" w:rsidR="005E522A" w:rsidRPr="005E522A" w:rsidRDefault="005E522A" w:rsidP="005E522A">
      <w:pPr>
        <w:bidi/>
        <w:jc w:val="center"/>
        <w:rPr>
          <w:rFonts w:cs="David"/>
          <w:u w:val="single"/>
          <w:rtl/>
        </w:rPr>
      </w:pPr>
    </w:p>
    <w:p w14:paraId="4F886B17" w14:textId="77777777" w:rsidR="005E522A" w:rsidRPr="005E522A" w:rsidRDefault="005E522A" w:rsidP="005E522A">
      <w:pPr>
        <w:pStyle w:val="Heading1"/>
        <w:jc w:val="center"/>
        <w:rPr>
          <w:rFonts w:cs="David" w:hint="cs"/>
          <w:b/>
          <w:bCs/>
          <w:u w:val="none"/>
          <w:rtl/>
        </w:rPr>
      </w:pPr>
      <w:r w:rsidRPr="005E522A">
        <w:rPr>
          <w:rFonts w:cs="David"/>
          <w:b/>
          <w:bCs/>
          <w:u w:val="none"/>
          <w:rtl/>
        </w:rPr>
        <w:t>פרוטוקול מס'</w:t>
      </w:r>
      <w:r w:rsidRPr="005E522A">
        <w:rPr>
          <w:rFonts w:cs="David" w:hint="cs"/>
          <w:b/>
          <w:bCs/>
          <w:u w:val="none"/>
          <w:rtl/>
        </w:rPr>
        <w:t xml:space="preserve"> 41</w:t>
      </w:r>
    </w:p>
    <w:p w14:paraId="3F813695" w14:textId="77777777" w:rsidR="005E522A" w:rsidRPr="005E522A" w:rsidRDefault="005E522A" w:rsidP="005E522A">
      <w:pPr>
        <w:bidi/>
        <w:jc w:val="center"/>
        <w:rPr>
          <w:rFonts w:cs="David" w:hint="cs"/>
          <w:b/>
          <w:bCs/>
          <w:rtl/>
        </w:rPr>
      </w:pPr>
      <w:r w:rsidRPr="005E522A">
        <w:rPr>
          <w:rFonts w:cs="David" w:hint="cs"/>
          <w:b/>
          <w:bCs/>
          <w:rtl/>
        </w:rPr>
        <w:t>מישיבת ועדת הכנסת</w:t>
      </w:r>
    </w:p>
    <w:p w14:paraId="5B17DB2D" w14:textId="77777777" w:rsidR="005E522A" w:rsidRPr="005E522A" w:rsidRDefault="005E522A" w:rsidP="005E522A">
      <w:pPr>
        <w:bidi/>
        <w:jc w:val="center"/>
        <w:rPr>
          <w:rFonts w:cs="David" w:hint="cs"/>
          <w:b/>
          <w:bCs/>
          <w:u w:val="single"/>
          <w:rtl/>
        </w:rPr>
      </w:pPr>
      <w:r w:rsidRPr="005E522A">
        <w:rPr>
          <w:rFonts w:cs="David" w:hint="cs"/>
          <w:b/>
          <w:bCs/>
          <w:u w:val="single"/>
          <w:rtl/>
        </w:rPr>
        <w:t>יום שלישי, כ"ה בתשרי התשס"ז (17 באוקטובר 2006), שעה 14:00</w:t>
      </w:r>
    </w:p>
    <w:p w14:paraId="3D404083" w14:textId="77777777" w:rsidR="005E522A" w:rsidRPr="005E522A" w:rsidRDefault="005E522A" w:rsidP="005E522A">
      <w:pPr>
        <w:bidi/>
        <w:rPr>
          <w:rFonts w:cs="David"/>
          <w:b/>
          <w:bCs/>
          <w:rtl/>
        </w:rPr>
      </w:pPr>
    </w:p>
    <w:p w14:paraId="64F7C265" w14:textId="77777777" w:rsidR="005E522A" w:rsidRPr="005E522A" w:rsidRDefault="005E522A" w:rsidP="005E522A">
      <w:pPr>
        <w:tabs>
          <w:tab w:val="left" w:pos="1221"/>
        </w:tabs>
        <w:bidi/>
        <w:rPr>
          <w:rFonts w:cs="David" w:hint="cs"/>
          <w:b/>
          <w:bCs/>
          <w:u w:val="single"/>
          <w:rtl/>
        </w:rPr>
      </w:pPr>
    </w:p>
    <w:p w14:paraId="0FE9909C" w14:textId="77777777" w:rsidR="005E522A" w:rsidRPr="005E522A" w:rsidRDefault="005E522A" w:rsidP="005E522A">
      <w:pPr>
        <w:tabs>
          <w:tab w:val="left" w:pos="1221"/>
        </w:tabs>
        <w:bidi/>
        <w:rPr>
          <w:rFonts w:cs="David" w:hint="cs"/>
          <w:b/>
          <w:bCs/>
          <w:u w:val="single"/>
          <w:rtl/>
        </w:rPr>
      </w:pPr>
      <w:r w:rsidRPr="005E522A">
        <w:rPr>
          <w:rFonts w:cs="David"/>
          <w:b/>
          <w:bCs/>
          <w:u w:val="single"/>
          <w:rtl/>
        </w:rPr>
        <w:t>סדר היום</w:t>
      </w:r>
      <w:r w:rsidRPr="005E522A">
        <w:rPr>
          <w:rFonts w:cs="David"/>
          <w:rtl/>
        </w:rPr>
        <w:t>:</w:t>
      </w:r>
      <w:r w:rsidRPr="005E522A">
        <w:rPr>
          <w:rFonts w:cs="David" w:hint="cs"/>
          <w:b/>
          <w:bCs/>
          <w:rtl/>
        </w:rPr>
        <w:tab/>
      </w:r>
      <w:r w:rsidRPr="005E522A">
        <w:rPr>
          <w:rFonts w:cs="David" w:hint="cs"/>
          <w:b/>
          <w:bCs/>
          <w:u w:val="single"/>
          <w:rtl/>
        </w:rPr>
        <w:t>1. הכלים הפרלמנטרים הקיימים כיום והצעות לשיפורם.</w:t>
      </w:r>
    </w:p>
    <w:p w14:paraId="0E5D6413" w14:textId="77777777" w:rsidR="005E522A" w:rsidRPr="005E522A" w:rsidRDefault="005E522A" w:rsidP="005E522A">
      <w:pPr>
        <w:tabs>
          <w:tab w:val="left" w:pos="1221"/>
        </w:tabs>
        <w:bidi/>
        <w:rPr>
          <w:rFonts w:cs="David" w:hint="cs"/>
          <w:b/>
          <w:bCs/>
          <w:u w:val="single"/>
          <w:rtl/>
        </w:rPr>
      </w:pPr>
      <w:r w:rsidRPr="005E522A">
        <w:rPr>
          <w:rFonts w:cs="David" w:hint="cs"/>
          <w:b/>
          <w:bCs/>
          <w:rtl/>
        </w:rPr>
        <w:tab/>
      </w:r>
      <w:r w:rsidRPr="005E522A">
        <w:rPr>
          <w:rFonts w:cs="David" w:hint="cs"/>
          <w:b/>
          <w:bCs/>
          <w:u w:val="single"/>
          <w:rtl/>
        </w:rPr>
        <w:t>2. דיון בנושא אי מענה לשאילתות.</w:t>
      </w:r>
    </w:p>
    <w:p w14:paraId="2FD4F79B" w14:textId="77777777" w:rsidR="005E522A" w:rsidRPr="005E522A" w:rsidRDefault="005E522A" w:rsidP="005E522A">
      <w:pPr>
        <w:bidi/>
        <w:rPr>
          <w:rFonts w:cs="David" w:hint="cs"/>
          <w:b/>
          <w:bCs/>
          <w:rtl/>
        </w:rPr>
      </w:pPr>
    </w:p>
    <w:p w14:paraId="182BD2D2" w14:textId="77777777" w:rsidR="005E522A" w:rsidRPr="005E522A" w:rsidRDefault="005E522A" w:rsidP="005E522A">
      <w:pPr>
        <w:bidi/>
        <w:rPr>
          <w:rFonts w:cs="David" w:hint="cs"/>
          <w:rtl/>
        </w:rPr>
      </w:pPr>
    </w:p>
    <w:p w14:paraId="64439023" w14:textId="77777777" w:rsidR="005E522A" w:rsidRPr="005E522A" w:rsidRDefault="005E522A" w:rsidP="005E522A">
      <w:pPr>
        <w:bidi/>
        <w:rPr>
          <w:rFonts w:cs="David"/>
          <w:rtl/>
        </w:rPr>
      </w:pPr>
    </w:p>
    <w:p w14:paraId="0EFD845B" w14:textId="77777777" w:rsidR="005E522A" w:rsidRPr="005E522A" w:rsidRDefault="005E522A" w:rsidP="005E522A">
      <w:pPr>
        <w:bidi/>
        <w:rPr>
          <w:rFonts w:cs="David"/>
          <w:b/>
          <w:bCs/>
          <w:u w:val="single"/>
          <w:rtl/>
        </w:rPr>
      </w:pPr>
      <w:r w:rsidRPr="005E522A">
        <w:rPr>
          <w:rFonts w:cs="David"/>
          <w:b/>
          <w:bCs/>
          <w:u w:val="single"/>
          <w:rtl/>
        </w:rPr>
        <w:t>נכחו</w:t>
      </w:r>
      <w:r w:rsidRPr="005E522A">
        <w:rPr>
          <w:rFonts w:cs="David"/>
          <w:rtl/>
        </w:rPr>
        <w:t>:</w:t>
      </w:r>
    </w:p>
    <w:p w14:paraId="2ECB5147" w14:textId="77777777" w:rsidR="005E522A" w:rsidRPr="005E522A" w:rsidRDefault="005E522A" w:rsidP="005E522A">
      <w:pPr>
        <w:bidi/>
        <w:rPr>
          <w:rFonts w:cs="David"/>
          <w:rtl/>
        </w:rPr>
      </w:pPr>
    </w:p>
    <w:p w14:paraId="48F9EFCD" w14:textId="77777777" w:rsidR="005E522A" w:rsidRPr="005E522A" w:rsidRDefault="005E522A" w:rsidP="005E522A">
      <w:pPr>
        <w:tabs>
          <w:tab w:val="left" w:pos="1788"/>
        </w:tabs>
        <w:bidi/>
        <w:rPr>
          <w:rFonts w:cs="David" w:hint="cs"/>
          <w:rtl/>
        </w:rPr>
      </w:pPr>
      <w:r w:rsidRPr="005E522A">
        <w:rPr>
          <w:rFonts w:cs="David"/>
          <w:b/>
          <w:bCs/>
          <w:u w:val="single"/>
          <w:rtl/>
        </w:rPr>
        <w:t>חברי הוועדה</w:t>
      </w:r>
      <w:r w:rsidRPr="005E522A">
        <w:rPr>
          <w:rFonts w:cs="David"/>
          <w:rtl/>
        </w:rPr>
        <w:t>:</w:t>
      </w:r>
      <w:r w:rsidRPr="005E522A">
        <w:rPr>
          <w:rFonts w:cs="David" w:hint="cs"/>
          <w:rtl/>
        </w:rPr>
        <w:tab/>
        <w:t xml:space="preserve">רוחמה אברהם </w:t>
      </w:r>
      <w:r w:rsidRPr="005E522A">
        <w:rPr>
          <w:rFonts w:cs="David"/>
          <w:rtl/>
        </w:rPr>
        <w:t>–</w:t>
      </w:r>
      <w:r w:rsidRPr="005E522A">
        <w:rPr>
          <w:rFonts w:cs="David" w:hint="cs"/>
          <w:rtl/>
        </w:rPr>
        <w:t xml:space="preserve"> היו"ר</w:t>
      </w:r>
    </w:p>
    <w:p w14:paraId="3771719A" w14:textId="77777777" w:rsidR="005E522A" w:rsidRPr="005E522A" w:rsidRDefault="005E522A" w:rsidP="005E522A">
      <w:pPr>
        <w:tabs>
          <w:tab w:val="left" w:pos="1788"/>
        </w:tabs>
        <w:bidi/>
        <w:rPr>
          <w:rFonts w:cs="David" w:hint="cs"/>
          <w:rtl/>
        </w:rPr>
      </w:pPr>
      <w:r w:rsidRPr="005E522A">
        <w:rPr>
          <w:rFonts w:cs="David" w:hint="cs"/>
          <w:rtl/>
        </w:rPr>
        <w:tab/>
        <w:t>קולט אביטל</w:t>
      </w:r>
    </w:p>
    <w:p w14:paraId="161FEA87" w14:textId="77777777" w:rsidR="005E522A" w:rsidRPr="005E522A" w:rsidRDefault="005E522A" w:rsidP="005E522A">
      <w:pPr>
        <w:tabs>
          <w:tab w:val="left" w:pos="1788"/>
        </w:tabs>
        <w:bidi/>
        <w:rPr>
          <w:rFonts w:cs="David" w:hint="cs"/>
          <w:rtl/>
        </w:rPr>
      </w:pPr>
      <w:r w:rsidRPr="005E522A">
        <w:rPr>
          <w:rFonts w:cs="David" w:hint="cs"/>
          <w:rtl/>
        </w:rPr>
        <w:tab/>
        <w:t>גלעד ארדן</w:t>
      </w:r>
    </w:p>
    <w:p w14:paraId="6174FEC1" w14:textId="77777777" w:rsidR="005E522A" w:rsidRPr="005E522A" w:rsidRDefault="005E522A" w:rsidP="005E522A">
      <w:pPr>
        <w:tabs>
          <w:tab w:val="left" w:pos="1788"/>
        </w:tabs>
        <w:bidi/>
        <w:rPr>
          <w:rFonts w:cs="David" w:hint="cs"/>
          <w:rtl/>
        </w:rPr>
      </w:pPr>
      <w:r w:rsidRPr="005E522A">
        <w:rPr>
          <w:rFonts w:cs="David" w:hint="cs"/>
          <w:rtl/>
        </w:rPr>
        <w:tab/>
        <w:t>אליהו גבאי</w:t>
      </w:r>
    </w:p>
    <w:p w14:paraId="605E176A" w14:textId="77777777" w:rsidR="005E522A" w:rsidRPr="005E522A" w:rsidRDefault="005E522A" w:rsidP="005E522A">
      <w:pPr>
        <w:tabs>
          <w:tab w:val="left" w:pos="1788"/>
        </w:tabs>
        <w:bidi/>
        <w:rPr>
          <w:rFonts w:cs="David" w:hint="cs"/>
          <w:rtl/>
        </w:rPr>
      </w:pPr>
      <w:r w:rsidRPr="005E522A">
        <w:rPr>
          <w:rFonts w:cs="David" w:hint="cs"/>
          <w:rtl/>
        </w:rPr>
        <w:tab/>
        <w:t>זהבה גלאון</w:t>
      </w:r>
    </w:p>
    <w:p w14:paraId="14B52D87" w14:textId="77777777" w:rsidR="005E522A" w:rsidRPr="005E522A" w:rsidRDefault="005E522A" w:rsidP="005E522A">
      <w:pPr>
        <w:tabs>
          <w:tab w:val="left" w:pos="1788"/>
        </w:tabs>
        <w:bidi/>
        <w:rPr>
          <w:rFonts w:cs="David" w:hint="cs"/>
          <w:rtl/>
        </w:rPr>
      </w:pPr>
      <w:r w:rsidRPr="005E522A">
        <w:rPr>
          <w:rFonts w:cs="David" w:hint="cs"/>
          <w:rtl/>
        </w:rPr>
        <w:tab/>
        <w:t>אסתרינה טרטמן</w:t>
      </w:r>
    </w:p>
    <w:p w14:paraId="05A05CBA" w14:textId="77777777" w:rsidR="005E522A" w:rsidRPr="005E522A" w:rsidRDefault="005E522A" w:rsidP="005E522A">
      <w:pPr>
        <w:tabs>
          <w:tab w:val="left" w:pos="1788"/>
        </w:tabs>
        <w:bidi/>
        <w:rPr>
          <w:rFonts w:cs="David" w:hint="cs"/>
          <w:rtl/>
        </w:rPr>
      </w:pPr>
      <w:r w:rsidRPr="005E522A">
        <w:rPr>
          <w:rFonts w:cs="David" w:hint="cs"/>
          <w:rtl/>
        </w:rPr>
        <w:tab/>
        <w:t>יורם מרציאנו</w:t>
      </w:r>
    </w:p>
    <w:p w14:paraId="74120663" w14:textId="77777777" w:rsidR="005E522A" w:rsidRPr="005E522A" w:rsidRDefault="005E522A" w:rsidP="005E522A">
      <w:pPr>
        <w:tabs>
          <w:tab w:val="left" w:pos="1788"/>
        </w:tabs>
        <w:bidi/>
        <w:rPr>
          <w:rFonts w:cs="David" w:hint="cs"/>
          <w:rtl/>
        </w:rPr>
      </w:pPr>
      <w:r w:rsidRPr="005E522A">
        <w:rPr>
          <w:rFonts w:cs="David" w:hint="cs"/>
          <w:rtl/>
        </w:rPr>
        <w:tab/>
        <w:t>גדעון סער</w:t>
      </w:r>
    </w:p>
    <w:p w14:paraId="728BF45B" w14:textId="77777777" w:rsidR="005E522A" w:rsidRPr="005E522A" w:rsidRDefault="005E522A" w:rsidP="005E522A">
      <w:pPr>
        <w:tabs>
          <w:tab w:val="left" w:pos="1788"/>
        </w:tabs>
        <w:bidi/>
        <w:rPr>
          <w:rFonts w:cs="David" w:hint="cs"/>
          <w:rtl/>
        </w:rPr>
      </w:pPr>
      <w:r w:rsidRPr="005E522A">
        <w:rPr>
          <w:rFonts w:cs="David" w:hint="cs"/>
          <w:rtl/>
        </w:rPr>
        <w:tab/>
        <w:t>ראובן ריבלין</w:t>
      </w:r>
    </w:p>
    <w:p w14:paraId="7E2A3294" w14:textId="77777777" w:rsidR="005E522A" w:rsidRPr="005E522A" w:rsidRDefault="005E522A" w:rsidP="005E522A">
      <w:pPr>
        <w:bidi/>
        <w:rPr>
          <w:rFonts w:cs="David"/>
          <w:rtl/>
        </w:rPr>
      </w:pPr>
    </w:p>
    <w:p w14:paraId="33E34AC8" w14:textId="77777777" w:rsidR="005E522A" w:rsidRPr="005E522A" w:rsidRDefault="005E522A" w:rsidP="005E522A">
      <w:pPr>
        <w:bidi/>
        <w:rPr>
          <w:rFonts w:cs="David"/>
          <w:rtl/>
        </w:rPr>
      </w:pPr>
    </w:p>
    <w:p w14:paraId="31B8AD9A" w14:textId="77777777" w:rsidR="005E522A" w:rsidRPr="005E522A" w:rsidRDefault="005E522A" w:rsidP="005E522A">
      <w:pPr>
        <w:tabs>
          <w:tab w:val="left" w:pos="1788"/>
          <w:tab w:val="left" w:pos="3631"/>
        </w:tabs>
        <w:bidi/>
        <w:rPr>
          <w:rFonts w:cs="David" w:hint="cs"/>
          <w:rtl/>
        </w:rPr>
      </w:pPr>
      <w:r w:rsidRPr="005E522A">
        <w:rPr>
          <w:rFonts w:cs="David"/>
          <w:b/>
          <w:bCs/>
          <w:u w:val="single"/>
          <w:rtl/>
        </w:rPr>
        <w:t>מוזמנים</w:t>
      </w:r>
      <w:r w:rsidRPr="005E522A">
        <w:rPr>
          <w:rFonts w:cs="David"/>
          <w:rtl/>
        </w:rPr>
        <w:t>:</w:t>
      </w:r>
      <w:r w:rsidRPr="005E522A">
        <w:rPr>
          <w:rFonts w:cs="David" w:hint="cs"/>
          <w:rtl/>
        </w:rPr>
        <w:tab/>
        <w:t>מנכ"ל הכנסת אבי בלשניקוב</w:t>
      </w:r>
    </w:p>
    <w:p w14:paraId="14E8C9B6" w14:textId="77777777" w:rsidR="005E522A" w:rsidRPr="005E522A" w:rsidRDefault="005E522A" w:rsidP="005E522A">
      <w:pPr>
        <w:tabs>
          <w:tab w:val="left" w:pos="1788"/>
          <w:tab w:val="left" w:pos="3631"/>
        </w:tabs>
        <w:bidi/>
        <w:rPr>
          <w:rFonts w:cs="David" w:hint="cs"/>
          <w:rtl/>
        </w:rPr>
      </w:pPr>
      <w:r w:rsidRPr="005E522A">
        <w:rPr>
          <w:rFonts w:cs="David" w:hint="cs"/>
          <w:rtl/>
        </w:rPr>
        <w:tab/>
        <w:t>סגנית מזכיר הכנסת ירדנה מלר הורביץ</w:t>
      </w:r>
    </w:p>
    <w:p w14:paraId="418EF9A6" w14:textId="77777777" w:rsidR="005E522A" w:rsidRPr="005E522A" w:rsidRDefault="005E522A" w:rsidP="005E522A">
      <w:pPr>
        <w:tabs>
          <w:tab w:val="left" w:pos="1788"/>
          <w:tab w:val="left" w:pos="3631"/>
        </w:tabs>
        <w:bidi/>
        <w:rPr>
          <w:rFonts w:cs="David" w:hint="cs"/>
          <w:rtl/>
        </w:rPr>
      </w:pPr>
      <w:r w:rsidRPr="005E522A">
        <w:rPr>
          <w:rFonts w:cs="David" w:hint="cs"/>
          <w:rtl/>
        </w:rPr>
        <w:tab/>
        <w:t>היועצת המשפטית של הכנסת נורית אלשטיין</w:t>
      </w:r>
    </w:p>
    <w:p w14:paraId="250C276E" w14:textId="77777777" w:rsidR="005E522A" w:rsidRPr="005E522A" w:rsidRDefault="005E522A" w:rsidP="005E522A">
      <w:pPr>
        <w:tabs>
          <w:tab w:val="left" w:pos="1788"/>
          <w:tab w:val="left" w:pos="3631"/>
        </w:tabs>
        <w:bidi/>
        <w:rPr>
          <w:rFonts w:cs="David" w:hint="cs"/>
          <w:rtl/>
        </w:rPr>
      </w:pPr>
      <w:r w:rsidRPr="005E522A">
        <w:rPr>
          <w:rFonts w:cs="David" w:hint="cs"/>
          <w:rtl/>
        </w:rPr>
        <w:tab/>
        <w:t>חשב הכנסת אבי לוי</w:t>
      </w:r>
    </w:p>
    <w:p w14:paraId="5E515D6F" w14:textId="77777777" w:rsidR="005E522A" w:rsidRPr="005E522A" w:rsidRDefault="005E522A" w:rsidP="005E522A">
      <w:pPr>
        <w:tabs>
          <w:tab w:val="left" w:pos="1788"/>
          <w:tab w:val="left" w:pos="3631"/>
        </w:tabs>
        <w:bidi/>
        <w:rPr>
          <w:rFonts w:cs="David" w:hint="cs"/>
          <w:rtl/>
        </w:rPr>
      </w:pPr>
      <w:r w:rsidRPr="005E522A">
        <w:rPr>
          <w:rFonts w:cs="David" w:hint="cs"/>
          <w:rtl/>
        </w:rPr>
        <w:tab/>
        <w:t>דלית דרור</w:t>
      </w:r>
      <w:r w:rsidRPr="005E522A">
        <w:rPr>
          <w:rFonts w:cs="David" w:hint="cs"/>
          <w:rtl/>
        </w:rPr>
        <w:tab/>
        <w:t>- משרד המשפטים</w:t>
      </w:r>
    </w:p>
    <w:p w14:paraId="727A472F" w14:textId="77777777" w:rsidR="005E522A" w:rsidRPr="005E522A" w:rsidRDefault="005E522A" w:rsidP="005E522A">
      <w:pPr>
        <w:tabs>
          <w:tab w:val="left" w:pos="1788"/>
          <w:tab w:val="left" w:pos="3631"/>
        </w:tabs>
        <w:bidi/>
        <w:rPr>
          <w:rFonts w:cs="David" w:hint="cs"/>
          <w:rtl/>
        </w:rPr>
      </w:pPr>
      <w:r w:rsidRPr="005E522A">
        <w:rPr>
          <w:rFonts w:cs="David" w:hint="cs"/>
          <w:rtl/>
        </w:rPr>
        <w:tab/>
        <w:t>עליזה בראשי</w:t>
      </w:r>
      <w:r w:rsidRPr="005E522A">
        <w:rPr>
          <w:rFonts w:cs="David" w:hint="cs"/>
          <w:rtl/>
        </w:rPr>
        <w:tab/>
        <w:t>- מנהלת סיעת הליכוד</w:t>
      </w:r>
    </w:p>
    <w:p w14:paraId="5809CA70" w14:textId="77777777" w:rsidR="005E522A" w:rsidRPr="005E522A" w:rsidRDefault="005E522A" w:rsidP="005E522A">
      <w:pPr>
        <w:tabs>
          <w:tab w:val="left" w:pos="1788"/>
          <w:tab w:val="left" w:pos="3631"/>
        </w:tabs>
        <w:bidi/>
        <w:rPr>
          <w:rFonts w:cs="David" w:hint="cs"/>
          <w:rtl/>
        </w:rPr>
      </w:pPr>
      <w:r w:rsidRPr="005E522A">
        <w:rPr>
          <w:rFonts w:cs="David" w:hint="cs"/>
          <w:rtl/>
        </w:rPr>
        <w:tab/>
        <w:t>רונית חייקין</w:t>
      </w:r>
      <w:r w:rsidRPr="005E522A">
        <w:rPr>
          <w:rFonts w:cs="David" w:hint="cs"/>
          <w:rtl/>
        </w:rPr>
        <w:tab/>
        <w:t>- מנהלת סיעת מרצ</w:t>
      </w:r>
    </w:p>
    <w:p w14:paraId="0AA807FA" w14:textId="77777777" w:rsidR="005E522A" w:rsidRPr="005E522A" w:rsidRDefault="005E522A" w:rsidP="005E522A">
      <w:pPr>
        <w:tabs>
          <w:tab w:val="left" w:pos="1788"/>
          <w:tab w:val="left" w:pos="3631"/>
        </w:tabs>
        <w:bidi/>
        <w:rPr>
          <w:rFonts w:cs="David" w:hint="cs"/>
          <w:rtl/>
        </w:rPr>
      </w:pPr>
      <w:r w:rsidRPr="005E522A">
        <w:rPr>
          <w:rFonts w:cs="David" w:hint="cs"/>
          <w:rtl/>
        </w:rPr>
        <w:tab/>
        <w:t>תמי כנפו</w:t>
      </w:r>
      <w:r w:rsidRPr="005E522A">
        <w:rPr>
          <w:rFonts w:cs="David" w:hint="cs"/>
          <w:rtl/>
        </w:rPr>
        <w:tab/>
        <w:t>- מנהלת סיעת המפד"ל</w:t>
      </w:r>
    </w:p>
    <w:p w14:paraId="6B46BAC3" w14:textId="77777777" w:rsidR="005E522A" w:rsidRPr="005E522A" w:rsidRDefault="005E522A" w:rsidP="005E522A">
      <w:pPr>
        <w:tabs>
          <w:tab w:val="left" w:pos="1788"/>
          <w:tab w:val="left" w:pos="3631"/>
        </w:tabs>
        <w:bidi/>
        <w:rPr>
          <w:rFonts w:cs="David" w:hint="cs"/>
          <w:rtl/>
        </w:rPr>
      </w:pPr>
      <w:r w:rsidRPr="005E522A">
        <w:rPr>
          <w:rFonts w:cs="David" w:hint="cs"/>
          <w:rtl/>
        </w:rPr>
        <w:tab/>
        <w:t>משה שיפמן</w:t>
      </w:r>
      <w:r w:rsidRPr="005E522A">
        <w:rPr>
          <w:rFonts w:cs="David" w:hint="cs"/>
          <w:rtl/>
        </w:rPr>
        <w:tab/>
        <w:t>- מנהל סיעת יהדות התורה</w:t>
      </w:r>
    </w:p>
    <w:p w14:paraId="1377CCD8" w14:textId="77777777" w:rsidR="005E522A" w:rsidRPr="005E522A" w:rsidRDefault="005E522A" w:rsidP="005E522A">
      <w:pPr>
        <w:tabs>
          <w:tab w:val="left" w:pos="1788"/>
          <w:tab w:val="left" w:pos="3631"/>
        </w:tabs>
        <w:bidi/>
        <w:rPr>
          <w:rFonts w:cs="David" w:hint="cs"/>
          <w:rtl/>
        </w:rPr>
      </w:pPr>
    </w:p>
    <w:p w14:paraId="75FA33A3" w14:textId="77777777" w:rsidR="005E522A" w:rsidRPr="005E522A" w:rsidRDefault="005E522A" w:rsidP="005E522A">
      <w:pPr>
        <w:tabs>
          <w:tab w:val="left" w:pos="1788"/>
          <w:tab w:val="left" w:pos="3631"/>
        </w:tabs>
        <w:bidi/>
        <w:rPr>
          <w:rFonts w:cs="David" w:hint="cs"/>
          <w:rtl/>
        </w:rPr>
      </w:pPr>
    </w:p>
    <w:p w14:paraId="1A9BE4C2" w14:textId="77777777" w:rsidR="005E522A" w:rsidRPr="005E522A" w:rsidRDefault="005E522A" w:rsidP="005E522A">
      <w:pPr>
        <w:bidi/>
        <w:rPr>
          <w:rFonts w:cs="David"/>
          <w:rtl/>
        </w:rPr>
      </w:pPr>
    </w:p>
    <w:p w14:paraId="69A3B9B8" w14:textId="77777777" w:rsidR="005E522A" w:rsidRPr="005E522A" w:rsidRDefault="005E522A" w:rsidP="005E522A">
      <w:pPr>
        <w:bidi/>
        <w:rPr>
          <w:rFonts w:cs="David"/>
          <w:rtl/>
        </w:rPr>
      </w:pPr>
    </w:p>
    <w:p w14:paraId="4918C07A" w14:textId="77777777" w:rsidR="005E522A" w:rsidRPr="005E522A" w:rsidRDefault="005E522A" w:rsidP="005E522A">
      <w:pPr>
        <w:bidi/>
        <w:rPr>
          <w:rFonts w:cs="David"/>
          <w:rtl/>
        </w:rPr>
      </w:pPr>
    </w:p>
    <w:p w14:paraId="559CF318" w14:textId="77777777" w:rsidR="005E522A" w:rsidRPr="005E522A" w:rsidRDefault="005E522A" w:rsidP="005E522A">
      <w:pPr>
        <w:tabs>
          <w:tab w:val="left" w:pos="1930"/>
        </w:tabs>
        <w:bidi/>
        <w:rPr>
          <w:rFonts w:cs="David" w:hint="cs"/>
          <w:rtl/>
        </w:rPr>
      </w:pPr>
      <w:r w:rsidRPr="005E522A">
        <w:rPr>
          <w:rFonts w:cs="David"/>
          <w:b/>
          <w:bCs/>
          <w:u w:val="single"/>
          <w:rtl/>
        </w:rPr>
        <w:t>יוע</w:t>
      </w:r>
      <w:r w:rsidRPr="005E522A">
        <w:rPr>
          <w:rFonts w:cs="David" w:hint="cs"/>
          <w:b/>
          <w:bCs/>
          <w:u w:val="single"/>
          <w:rtl/>
        </w:rPr>
        <w:t>צת</w:t>
      </w:r>
      <w:r w:rsidRPr="005E522A">
        <w:rPr>
          <w:rFonts w:cs="David"/>
          <w:b/>
          <w:bCs/>
          <w:u w:val="single"/>
          <w:rtl/>
        </w:rPr>
        <w:t xml:space="preserve"> משפטי</w:t>
      </w:r>
      <w:r w:rsidRPr="005E522A">
        <w:rPr>
          <w:rFonts w:cs="David" w:hint="cs"/>
          <w:b/>
          <w:bCs/>
          <w:u w:val="single"/>
          <w:rtl/>
        </w:rPr>
        <w:t>ת</w:t>
      </w:r>
      <w:r w:rsidRPr="005E522A">
        <w:rPr>
          <w:rFonts w:cs="David"/>
          <w:b/>
          <w:bCs/>
          <w:rtl/>
        </w:rPr>
        <w:t>:</w:t>
      </w:r>
      <w:r w:rsidRPr="005E522A">
        <w:rPr>
          <w:rFonts w:cs="David" w:hint="cs"/>
          <w:rtl/>
        </w:rPr>
        <w:tab/>
        <w:t>ארבל אסטרחן</w:t>
      </w:r>
    </w:p>
    <w:p w14:paraId="0126B358" w14:textId="77777777" w:rsidR="005E522A" w:rsidRPr="005E522A" w:rsidRDefault="005E522A" w:rsidP="005E522A">
      <w:pPr>
        <w:bidi/>
        <w:rPr>
          <w:rFonts w:cs="David"/>
          <w:rtl/>
        </w:rPr>
      </w:pPr>
    </w:p>
    <w:p w14:paraId="44BADF5B" w14:textId="77777777" w:rsidR="005E522A" w:rsidRPr="005E522A" w:rsidRDefault="005E522A" w:rsidP="005E522A">
      <w:pPr>
        <w:tabs>
          <w:tab w:val="left" w:pos="1930"/>
        </w:tabs>
        <w:bidi/>
        <w:rPr>
          <w:rFonts w:cs="David" w:hint="cs"/>
          <w:rtl/>
        </w:rPr>
      </w:pPr>
      <w:r w:rsidRPr="005E522A">
        <w:rPr>
          <w:rFonts w:cs="David"/>
          <w:b/>
          <w:bCs/>
          <w:u w:val="single"/>
          <w:rtl/>
        </w:rPr>
        <w:t>מנהל/ת הוועדה</w:t>
      </w:r>
      <w:r w:rsidRPr="005E522A">
        <w:rPr>
          <w:rFonts w:cs="David"/>
          <w:rtl/>
        </w:rPr>
        <w:t>:</w:t>
      </w:r>
      <w:r w:rsidRPr="005E522A">
        <w:rPr>
          <w:rFonts w:cs="David" w:hint="cs"/>
          <w:b/>
          <w:bCs/>
          <w:rtl/>
        </w:rPr>
        <w:tab/>
      </w:r>
      <w:r w:rsidRPr="005E522A">
        <w:rPr>
          <w:rFonts w:cs="David" w:hint="cs"/>
          <w:rtl/>
        </w:rPr>
        <w:t>אתי בן יוסף</w:t>
      </w:r>
    </w:p>
    <w:p w14:paraId="50177C3A" w14:textId="77777777" w:rsidR="005E522A" w:rsidRPr="005E522A" w:rsidRDefault="005E522A" w:rsidP="005E522A">
      <w:pPr>
        <w:bidi/>
        <w:rPr>
          <w:rFonts w:cs="David"/>
          <w:rtl/>
        </w:rPr>
      </w:pPr>
    </w:p>
    <w:p w14:paraId="30059E07" w14:textId="77777777" w:rsidR="005E522A" w:rsidRPr="005E522A" w:rsidRDefault="005E522A" w:rsidP="005E522A">
      <w:pPr>
        <w:tabs>
          <w:tab w:val="left" w:pos="1930"/>
        </w:tabs>
        <w:bidi/>
        <w:rPr>
          <w:rFonts w:cs="David" w:hint="cs"/>
          <w:rtl/>
        </w:rPr>
      </w:pPr>
      <w:r w:rsidRPr="005E522A">
        <w:rPr>
          <w:rFonts w:cs="David"/>
          <w:b/>
          <w:bCs/>
          <w:u w:val="single"/>
          <w:rtl/>
        </w:rPr>
        <w:t>קצרנית</w:t>
      </w:r>
      <w:r w:rsidRPr="005E522A">
        <w:rPr>
          <w:rFonts w:cs="David"/>
          <w:rtl/>
        </w:rPr>
        <w:t>:</w:t>
      </w:r>
      <w:r w:rsidRPr="005E522A">
        <w:rPr>
          <w:rFonts w:cs="David" w:hint="cs"/>
          <w:rtl/>
        </w:rPr>
        <w:tab/>
        <w:t>רויטל יפרח</w:t>
      </w:r>
    </w:p>
    <w:p w14:paraId="628C4E07" w14:textId="77777777" w:rsidR="005E522A" w:rsidRPr="005E522A" w:rsidRDefault="005E522A" w:rsidP="005E522A">
      <w:pPr>
        <w:bidi/>
        <w:rPr>
          <w:rFonts w:cs="David" w:hint="cs"/>
          <w:b/>
          <w:bCs/>
          <w:rtl/>
        </w:rPr>
      </w:pPr>
    </w:p>
    <w:p w14:paraId="3B9A5A6E" w14:textId="77777777" w:rsidR="005E522A" w:rsidRPr="005E522A" w:rsidRDefault="005E522A" w:rsidP="005E522A">
      <w:pPr>
        <w:bidi/>
        <w:jc w:val="center"/>
        <w:rPr>
          <w:rFonts w:cs="David" w:hint="cs"/>
          <w:b/>
          <w:bCs/>
          <w:u w:val="single"/>
          <w:rtl/>
        </w:rPr>
      </w:pPr>
      <w:r w:rsidRPr="005E522A">
        <w:rPr>
          <w:rFonts w:cs="David"/>
          <w:rtl/>
        </w:rPr>
        <w:br w:type="page"/>
      </w:r>
      <w:r w:rsidRPr="005E522A">
        <w:rPr>
          <w:rFonts w:cs="David" w:hint="cs"/>
          <w:b/>
          <w:bCs/>
          <w:u w:val="single"/>
          <w:rtl/>
        </w:rPr>
        <w:lastRenderedPageBreak/>
        <w:t>1. הכלים הפרלמנטריים הקיימים כיום והצעות לשיפורם</w:t>
      </w:r>
    </w:p>
    <w:p w14:paraId="2B8BF96A" w14:textId="77777777" w:rsidR="005E522A" w:rsidRPr="005E522A" w:rsidRDefault="005E522A" w:rsidP="005E522A">
      <w:pPr>
        <w:bidi/>
        <w:rPr>
          <w:rFonts w:cs="David" w:hint="cs"/>
          <w:rtl/>
        </w:rPr>
      </w:pPr>
    </w:p>
    <w:p w14:paraId="33EC2DFA" w14:textId="77777777" w:rsidR="005E522A" w:rsidRPr="005E522A" w:rsidRDefault="005E522A" w:rsidP="005E522A">
      <w:pPr>
        <w:bidi/>
        <w:rPr>
          <w:rFonts w:cs="David" w:hint="cs"/>
          <w:rtl/>
        </w:rPr>
      </w:pPr>
      <w:r w:rsidRPr="005E522A">
        <w:rPr>
          <w:rFonts w:cs="David" w:hint="cs"/>
          <w:u w:val="single"/>
          <w:rtl/>
        </w:rPr>
        <w:t>היו"ר רוחמה אברהם:</w:t>
      </w:r>
    </w:p>
    <w:p w14:paraId="06AC9AD4" w14:textId="77777777" w:rsidR="005E522A" w:rsidRPr="005E522A" w:rsidRDefault="005E522A" w:rsidP="005E522A">
      <w:pPr>
        <w:bidi/>
        <w:rPr>
          <w:rFonts w:cs="David" w:hint="cs"/>
          <w:rtl/>
        </w:rPr>
      </w:pPr>
    </w:p>
    <w:p w14:paraId="26BC63AD" w14:textId="77777777" w:rsidR="005E522A" w:rsidRPr="005E522A" w:rsidRDefault="005E522A" w:rsidP="005E522A">
      <w:pPr>
        <w:bidi/>
        <w:rPr>
          <w:rFonts w:cs="David" w:hint="cs"/>
          <w:rtl/>
        </w:rPr>
      </w:pPr>
      <w:r w:rsidRPr="005E522A">
        <w:rPr>
          <w:rFonts w:cs="David" w:hint="cs"/>
          <w:rtl/>
        </w:rPr>
        <w:tab/>
        <w:t>שלום לכולם. אדוני המנכ"ל, נציגי הלשכה המשפטית, אפשר לקרוא לנורית? שלום גדעון.  חבריי חברי הכנסת, הישיבה הזו ראשונה בפתיחת מושב החורף ובהחלט בכוונתי להמשיך ולדון בכל יום שלישי בשעה 14:00 בישיבה מיוחדת של ועדת הכנסת בנושא נוהל תקנון וכיוצא בזה. אני מזכירה לחבריי שעם תום המושב האחרון פחות או יותר חשבנו על כל הנושא של הצעות חוק, הצהרות חוק וכולי, כאשר מלכתחילה ידענו שתחילת כל קדנציה של כנסת יש מסה נרחבת של הצעות חוק, כאשר הלשכה המשפטית עובדת עליהם ולעיתים לחברי הכנסת אין שום כוונה לקדם את הצעת החוק. מצד אחד, חשבנו על הגבלה אבל היא לא באה בחשבון. מצד שני, חשבנו על משהו שיכול להיות אלטרנטיבה נכונה גם מבחינת עבודתו של חבר הכנסת, גם מבחינת עבודתה של הלשכה המשפטית.</w:t>
      </w:r>
    </w:p>
    <w:p w14:paraId="2448A137" w14:textId="77777777" w:rsidR="005E522A" w:rsidRPr="005E522A" w:rsidRDefault="005E522A" w:rsidP="005E522A">
      <w:pPr>
        <w:bidi/>
        <w:rPr>
          <w:rFonts w:cs="David" w:hint="cs"/>
          <w:rtl/>
        </w:rPr>
      </w:pPr>
    </w:p>
    <w:p w14:paraId="115D8BC2" w14:textId="77777777" w:rsidR="005E522A" w:rsidRPr="005E522A" w:rsidRDefault="005E522A" w:rsidP="005E522A">
      <w:pPr>
        <w:bidi/>
        <w:rPr>
          <w:rFonts w:cs="David" w:hint="cs"/>
          <w:rtl/>
        </w:rPr>
      </w:pPr>
      <w:r w:rsidRPr="005E522A">
        <w:rPr>
          <w:rFonts w:cs="David" w:hint="cs"/>
          <w:rtl/>
        </w:rPr>
        <w:tab/>
        <w:t>לפני שסיימנו את הדיון הכנו נוסח שמונח לפניכם, חברי הוועדה וחשוב לי מאוד לומר שהנוסח הזה, שהצלחנו להגיע אליו, אני רוצה לפתוח אותו מחדש לדיון. זה מצב שבו חבר כנסת יוכל להציע רעיונות לחוק. הלשכה המשפטית תעבור על החומר בעין ראשונית ותבחן את הסוגיה אם החוק בגיץ או לא, אם הוא לא נוגד את ערכיה של מדינת ישראל וכולי. אמרנו שכשיש בדעתו של חבר הכנסת לקדם את הצעת החוק, אזי הוא יישב עם הלשכה המשפטית שתעבוד עם הניסוח והקצנו לזה פרק זמן של שבועיים.</w:t>
      </w:r>
    </w:p>
    <w:p w14:paraId="4CC73D9C" w14:textId="77777777" w:rsidR="005E522A" w:rsidRPr="005E522A" w:rsidRDefault="005E522A" w:rsidP="005E522A">
      <w:pPr>
        <w:bidi/>
        <w:rPr>
          <w:rFonts w:cs="David" w:hint="cs"/>
          <w:rtl/>
        </w:rPr>
      </w:pPr>
    </w:p>
    <w:p w14:paraId="129362FD" w14:textId="77777777" w:rsidR="005E522A" w:rsidRPr="005E522A" w:rsidRDefault="005E522A" w:rsidP="005E522A">
      <w:pPr>
        <w:bidi/>
        <w:rPr>
          <w:rFonts w:cs="David" w:hint="cs"/>
          <w:rtl/>
        </w:rPr>
      </w:pPr>
      <w:r w:rsidRPr="005E522A">
        <w:rPr>
          <w:rFonts w:cs="David" w:hint="cs"/>
          <w:rtl/>
        </w:rPr>
        <w:tab/>
        <w:t>אתמול היתה לי ישיבה עם היועצת המשפטית של הכנסת, היועצת המשפטית של הוועדה ועם המשנה של היועצת המשפטית. חבריי חברי הכנסת, חשוב לי שנשמע את עמדתה של היועצת המשפטית של הכנסת בנושא הנוסח המונח לפנינו כאן. לאחר מכן, אשמח לשמוע גם את חוות דעתו של מנכ"ל הכנסת ואתכם, חבריי חברי הכנסת וכל מי שיש בפיו דבר מה. בבקשה, גברתי היועצת המשפטית של הכנסת.</w:t>
      </w:r>
    </w:p>
    <w:p w14:paraId="3B494B2B" w14:textId="77777777" w:rsidR="005E522A" w:rsidRPr="005E522A" w:rsidRDefault="005E522A" w:rsidP="005E522A">
      <w:pPr>
        <w:bidi/>
        <w:rPr>
          <w:rFonts w:cs="David" w:hint="cs"/>
          <w:rtl/>
        </w:rPr>
      </w:pPr>
    </w:p>
    <w:p w14:paraId="05D58080" w14:textId="77777777" w:rsidR="005E522A" w:rsidRPr="005E522A" w:rsidRDefault="005E522A" w:rsidP="005E522A">
      <w:pPr>
        <w:bidi/>
        <w:rPr>
          <w:rFonts w:cs="David" w:hint="cs"/>
          <w:rtl/>
        </w:rPr>
      </w:pPr>
      <w:r w:rsidRPr="005E522A">
        <w:rPr>
          <w:rFonts w:cs="David" w:hint="cs"/>
          <w:u w:val="single"/>
          <w:rtl/>
        </w:rPr>
        <w:t>נורית אלשטיין:</w:t>
      </w:r>
    </w:p>
    <w:p w14:paraId="6AAF53BD" w14:textId="77777777" w:rsidR="005E522A" w:rsidRPr="005E522A" w:rsidRDefault="005E522A" w:rsidP="005E522A">
      <w:pPr>
        <w:bidi/>
        <w:rPr>
          <w:rFonts w:cs="David" w:hint="cs"/>
          <w:rtl/>
        </w:rPr>
      </w:pPr>
    </w:p>
    <w:p w14:paraId="632C5E10" w14:textId="77777777" w:rsidR="005E522A" w:rsidRPr="005E522A" w:rsidRDefault="005E522A" w:rsidP="005E522A">
      <w:pPr>
        <w:bidi/>
        <w:rPr>
          <w:rFonts w:cs="David" w:hint="cs"/>
          <w:rtl/>
        </w:rPr>
      </w:pPr>
      <w:r w:rsidRPr="005E522A">
        <w:rPr>
          <w:rFonts w:cs="David" w:hint="cs"/>
          <w:rtl/>
        </w:rPr>
        <w:tab/>
        <w:t>ככל הנראה, הרקע להצעה כפי שנתגבשה היה בעיקר או אולי בין הייתר העובדה שבמושב הקודם הוגשו למעלה מ-1500 הצעות חוק. הייתי אומרת שזה מספר מאוד מרשים, שלא היה לא בדיוק אח ורע בעבר ואני לא חושבת שאנחנו צפויים למספר דומה עתה.</w:t>
      </w:r>
    </w:p>
    <w:p w14:paraId="382174F0" w14:textId="77777777" w:rsidR="005E522A" w:rsidRPr="005E522A" w:rsidRDefault="005E522A" w:rsidP="005E522A">
      <w:pPr>
        <w:bidi/>
        <w:rPr>
          <w:rFonts w:cs="David" w:hint="cs"/>
          <w:rtl/>
        </w:rPr>
      </w:pPr>
    </w:p>
    <w:p w14:paraId="768FEEF4" w14:textId="77777777" w:rsidR="005E522A" w:rsidRPr="005E522A" w:rsidRDefault="005E522A" w:rsidP="005E522A">
      <w:pPr>
        <w:bidi/>
        <w:rPr>
          <w:rFonts w:cs="David" w:hint="cs"/>
          <w:u w:val="single"/>
          <w:rtl/>
        </w:rPr>
      </w:pPr>
      <w:r w:rsidRPr="005E522A">
        <w:rPr>
          <w:rFonts w:cs="David" w:hint="cs"/>
          <w:u w:val="single"/>
          <w:rtl/>
        </w:rPr>
        <w:t>גדעון סער:</w:t>
      </w:r>
    </w:p>
    <w:p w14:paraId="0ACF09B2" w14:textId="77777777" w:rsidR="005E522A" w:rsidRPr="005E522A" w:rsidRDefault="005E522A" w:rsidP="005E522A">
      <w:pPr>
        <w:bidi/>
        <w:rPr>
          <w:rFonts w:cs="David" w:hint="cs"/>
          <w:u w:val="single"/>
          <w:rtl/>
        </w:rPr>
      </w:pPr>
    </w:p>
    <w:p w14:paraId="43B3994D" w14:textId="77777777" w:rsidR="005E522A" w:rsidRPr="005E522A" w:rsidRDefault="005E522A" w:rsidP="005E522A">
      <w:pPr>
        <w:bidi/>
        <w:rPr>
          <w:rFonts w:cs="David" w:hint="cs"/>
          <w:rtl/>
        </w:rPr>
      </w:pPr>
      <w:r w:rsidRPr="005E522A">
        <w:rPr>
          <w:rFonts w:cs="David" w:hint="cs"/>
          <w:rtl/>
        </w:rPr>
        <w:tab/>
        <w:t xml:space="preserve"> האם הלחץ עליכם ירד קצת? מה אם אנחנו משנים את הכללים - -</w:t>
      </w:r>
    </w:p>
    <w:p w14:paraId="5C0CFC2F" w14:textId="77777777" w:rsidR="005E522A" w:rsidRPr="005E522A" w:rsidRDefault="005E522A" w:rsidP="005E522A">
      <w:pPr>
        <w:bidi/>
        <w:rPr>
          <w:rFonts w:cs="David" w:hint="cs"/>
          <w:rtl/>
        </w:rPr>
      </w:pPr>
    </w:p>
    <w:p w14:paraId="79336F69" w14:textId="77777777" w:rsidR="005E522A" w:rsidRPr="005E522A" w:rsidRDefault="005E522A" w:rsidP="005E522A">
      <w:pPr>
        <w:bidi/>
        <w:rPr>
          <w:rFonts w:cs="David" w:hint="cs"/>
          <w:rtl/>
        </w:rPr>
      </w:pPr>
      <w:r w:rsidRPr="005E522A">
        <w:rPr>
          <w:rFonts w:cs="David" w:hint="cs"/>
          <w:u w:val="single"/>
          <w:rtl/>
        </w:rPr>
        <w:t>היו"ר רוחמה אברהם:</w:t>
      </w:r>
    </w:p>
    <w:p w14:paraId="45461544" w14:textId="77777777" w:rsidR="005E522A" w:rsidRPr="005E522A" w:rsidRDefault="005E522A" w:rsidP="005E522A">
      <w:pPr>
        <w:bidi/>
        <w:rPr>
          <w:rFonts w:cs="David" w:hint="cs"/>
          <w:rtl/>
        </w:rPr>
      </w:pPr>
    </w:p>
    <w:p w14:paraId="2CAAB0F0" w14:textId="77777777" w:rsidR="005E522A" w:rsidRPr="005E522A" w:rsidRDefault="005E522A" w:rsidP="005E522A">
      <w:pPr>
        <w:bidi/>
        <w:rPr>
          <w:rFonts w:cs="David" w:hint="cs"/>
          <w:rtl/>
        </w:rPr>
      </w:pPr>
      <w:r w:rsidRPr="005E522A">
        <w:rPr>
          <w:rFonts w:cs="David" w:hint="cs"/>
          <w:rtl/>
        </w:rPr>
        <w:tab/>
        <w:t>אנחנו לא משנים שום כלל. אנחנו דנים וזכותנו לדון בכל סוגיה. תקשיב. אתה יודע שכשאתה מבקש את רשות הדיבור תמיד אתה זוכה לה.</w:t>
      </w:r>
    </w:p>
    <w:p w14:paraId="2B52BBDC" w14:textId="77777777" w:rsidR="005E522A" w:rsidRPr="005E522A" w:rsidRDefault="005E522A" w:rsidP="005E522A">
      <w:pPr>
        <w:bidi/>
        <w:rPr>
          <w:rFonts w:cs="David" w:hint="cs"/>
          <w:rtl/>
        </w:rPr>
      </w:pPr>
    </w:p>
    <w:p w14:paraId="1FFDA424" w14:textId="77777777" w:rsidR="005E522A" w:rsidRPr="005E522A" w:rsidRDefault="005E522A" w:rsidP="005E522A">
      <w:pPr>
        <w:bidi/>
        <w:rPr>
          <w:rFonts w:cs="David" w:hint="cs"/>
          <w:u w:val="single"/>
          <w:rtl/>
        </w:rPr>
      </w:pPr>
      <w:r w:rsidRPr="005E522A">
        <w:rPr>
          <w:rFonts w:cs="David" w:hint="cs"/>
          <w:u w:val="single"/>
          <w:rtl/>
        </w:rPr>
        <w:t>נורית אלשטיין:</w:t>
      </w:r>
    </w:p>
    <w:p w14:paraId="608EBBEA" w14:textId="77777777" w:rsidR="005E522A" w:rsidRPr="005E522A" w:rsidRDefault="005E522A" w:rsidP="005E522A">
      <w:pPr>
        <w:bidi/>
        <w:rPr>
          <w:rFonts w:cs="David" w:hint="cs"/>
          <w:u w:val="single"/>
          <w:rtl/>
        </w:rPr>
      </w:pPr>
    </w:p>
    <w:p w14:paraId="5ECBDABF" w14:textId="77777777" w:rsidR="005E522A" w:rsidRPr="005E522A" w:rsidRDefault="005E522A" w:rsidP="005E522A">
      <w:pPr>
        <w:bidi/>
        <w:rPr>
          <w:rFonts w:cs="David" w:hint="cs"/>
          <w:rtl/>
        </w:rPr>
      </w:pPr>
      <w:r w:rsidRPr="005E522A">
        <w:rPr>
          <w:rFonts w:cs="David" w:hint="cs"/>
          <w:rtl/>
        </w:rPr>
        <w:tab/>
        <w:t>מאחר שהיתה קריאת ביניים, אני באה מוועדת האתיקה והבנתי שקריאות ביניים זה ביטוי לחופש הביטוי של חבר הכנסת, אז אשיב לך שהלחץ ירד באופן משמעותי.</w:t>
      </w:r>
    </w:p>
    <w:p w14:paraId="4D93A9F4" w14:textId="77777777" w:rsidR="005E522A" w:rsidRPr="005E522A" w:rsidRDefault="005E522A" w:rsidP="005E522A">
      <w:pPr>
        <w:bidi/>
        <w:rPr>
          <w:rFonts w:cs="David" w:hint="cs"/>
          <w:rtl/>
        </w:rPr>
      </w:pPr>
    </w:p>
    <w:p w14:paraId="34EBC3F1" w14:textId="77777777" w:rsidR="005E522A" w:rsidRPr="005E522A" w:rsidRDefault="005E522A" w:rsidP="005E522A">
      <w:pPr>
        <w:bidi/>
        <w:rPr>
          <w:rFonts w:cs="David" w:hint="cs"/>
          <w:rtl/>
        </w:rPr>
      </w:pPr>
      <w:r w:rsidRPr="005E522A">
        <w:rPr>
          <w:rFonts w:cs="David" w:hint="cs"/>
          <w:rtl/>
        </w:rPr>
        <w:tab/>
        <w:t>צוואר הבקבוק שהיה בלשכה המשפטית נובע מכמה גורמים שלדעתנו לא הלשכה המשפטית אחראית להם. האחד, היתה בעיה מאוד קשה עם התוכנה בכנסת, כך שבמקום - -</w:t>
      </w:r>
    </w:p>
    <w:p w14:paraId="53C8C745" w14:textId="77777777" w:rsidR="005E522A" w:rsidRPr="005E522A" w:rsidRDefault="005E522A" w:rsidP="005E522A">
      <w:pPr>
        <w:bidi/>
        <w:rPr>
          <w:rFonts w:cs="David" w:hint="cs"/>
          <w:rtl/>
        </w:rPr>
      </w:pPr>
    </w:p>
    <w:p w14:paraId="58919049" w14:textId="77777777" w:rsidR="005E522A" w:rsidRPr="005E522A" w:rsidRDefault="005E522A" w:rsidP="005E522A">
      <w:pPr>
        <w:bidi/>
        <w:rPr>
          <w:rFonts w:cs="David" w:hint="cs"/>
          <w:rtl/>
        </w:rPr>
      </w:pPr>
      <w:r w:rsidRPr="005E522A">
        <w:rPr>
          <w:rFonts w:cs="David" w:hint="cs"/>
          <w:u w:val="single"/>
          <w:rtl/>
        </w:rPr>
        <w:t>היו"ר רוחמה אברהם:</w:t>
      </w:r>
    </w:p>
    <w:p w14:paraId="635921C6" w14:textId="77777777" w:rsidR="005E522A" w:rsidRPr="005E522A" w:rsidRDefault="005E522A" w:rsidP="005E522A">
      <w:pPr>
        <w:bidi/>
        <w:rPr>
          <w:rFonts w:cs="David" w:hint="cs"/>
          <w:rtl/>
        </w:rPr>
      </w:pPr>
    </w:p>
    <w:p w14:paraId="6D71A04A" w14:textId="77777777" w:rsidR="005E522A" w:rsidRPr="005E522A" w:rsidRDefault="005E522A" w:rsidP="005E522A">
      <w:pPr>
        <w:bidi/>
        <w:rPr>
          <w:rFonts w:cs="David" w:hint="cs"/>
          <w:rtl/>
        </w:rPr>
      </w:pPr>
      <w:r w:rsidRPr="005E522A">
        <w:rPr>
          <w:rFonts w:cs="David" w:hint="cs"/>
          <w:rtl/>
        </w:rPr>
        <w:tab/>
        <w:t>סליחה, אבל במאמר מוסגר אני חייבת לציין שבאחד הנושאים הועלו גם טענות של חברי כנסת שיש פקק בכל מה שקשור לעזרה בניסוחים בלשכה המשפטית וכולי, וזה גם נדבך שראוי שנדע.</w:t>
      </w:r>
    </w:p>
    <w:p w14:paraId="3B1F1E49" w14:textId="77777777" w:rsidR="005E522A" w:rsidRPr="005E522A" w:rsidRDefault="005E522A" w:rsidP="005E522A">
      <w:pPr>
        <w:bidi/>
        <w:rPr>
          <w:rFonts w:cs="David" w:hint="cs"/>
          <w:rtl/>
        </w:rPr>
      </w:pPr>
    </w:p>
    <w:p w14:paraId="33D9A379" w14:textId="77777777" w:rsidR="005E522A" w:rsidRPr="005E522A" w:rsidRDefault="005E522A" w:rsidP="005E522A">
      <w:pPr>
        <w:bidi/>
        <w:rPr>
          <w:rFonts w:cs="David" w:hint="cs"/>
          <w:rtl/>
        </w:rPr>
      </w:pPr>
      <w:r w:rsidRPr="005E522A">
        <w:rPr>
          <w:rFonts w:cs="David"/>
          <w:u w:val="single"/>
          <w:rtl/>
        </w:rPr>
        <w:br w:type="page"/>
      </w:r>
      <w:r w:rsidRPr="005E522A">
        <w:rPr>
          <w:rFonts w:cs="David" w:hint="cs"/>
          <w:u w:val="single"/>
          <w:rtl/>
        </w:rPr>
        <w:lastRenderedPageBreak/>
        <w:t>נורית אלשטיין:</w:t>
      </w:r>
    </w:p>
    <w:p w14:paraId="3F612157" w14:textId="77777777" w:rsidR="005E522A" w:rsidRPr="005E522A" w:rsidRDefault="005E522A" w:rsidP="005E522A">
      <w:pPr>
        <w:bidi/>
        <w:rPr>
          <w:rFonts w:cs="David" w:hint="cs"/>
          <w:rtl/>
        </w:rPr>
      </w:pPr>
    </w:p>
    <w:p w14:paraId="0C48CBEB" w14:textId="77777777" w:rsidR="005E522A" w:rsidRPr="005E522A" w:rsidRDefault="005E522A" w:rsidP="005E522A">
      <w:pPr>
        <w:bidi/>
        <w:rPr>
          <w:rFonts w:cs="David" w:hint="cs"/>
          <w:rtl/>
        </w:rPr>
      </w:pPr>
      <w:r w:rsidRPr="005E522A">
        <w:rPr>
          <w:rFonts w:cs="David" w:hint="cs"/>
          <w:rtl/>
        </w:rPr>
        <w:tab/>
        <w:t>בסדר. אנסה לתאר ממה נובע אותו צוואר בקבוק כי אם אנחנו לא נבין את הבעיה גם לא נדע איך לפתור אותה כי ההצעה, כפי שהיא גובשה, נראית לנו מאוד בעייתית ואני תכף אגע בעיקרי הדברים.</w:t>
      </w:r>
    </w:p>
    <w:p w14:paraId="5FC3AA85" w14:textId="77777777" w:rsidR="005E522A" w:rsidRPr="005E522A" w:rsidRDefault="005E522A" w:rsidP="005E522A">
      <w:pPr>
        <w:bidi/>
        <w:rPr>
          <w:rFonts w:cs="David" w:hint="cs"/>
          <w:rtl/>
        </w:rPr>
      </w:pPr>
    </w:p>
    <w:p w14:paraId="70719A56" w14:textId="77777777" w:rsidR="005E522A" w:rsidRPr="005E522A" w:rsidRDefault="005E522A" w:rsidP="005E522A">
      <w:pPr>
        <w:bidi/>
        <w:rPr>
          <w:rFonts w:cs="David" w:hint="cs"/>
          <w:rtl/>
        </w:rPr>
      </w:pPr>
      <w:r w:rsidRPr="005E522A">
        <w:rPr>
          <w:rFonts w:cs="David" w:hint="cs"/>
          <w:rtl/>
        </w:rPr>
        <w:tab/>
        <w:t xml:space="preserve">היתה בעיה עם התוכנה והתוצאה היתה שבמקום שהקלדת הצעת התיק תיקח כ-2 דקות היא לקחה 20 דקות. תכפילי את זה ב-1500 ובכוח האדם שיש... אני מדברת רק על הקלדה, על עבודה טכנית, כאשר לתוך הדבר הזה הרבה פעמים נופלת התוכנה אז השדות השונים שאנחנו צריכים להקליד בהם לא אפשרו עבודה יעילה ומהירה ואנחנו נמצאים בקשר עם יחידת המחשב וממש בימים אלה, כך הובטח לנו, ימצא פתרון מחשבי לאותה בעיה. כך שאם אנחנו מדברים על הצעה שההקלדה צריכה לקחת משהו כמו 2 דקות </w:t>
      </w:r>
      <w:r w:rsidRPr="005E522A">
        <w:rPr>
          <w:rFonts w:cs="David"/>
          <w:rtl/>
        </w:rPr>
        <w:t>–</w:t>
      </w:r>
      <w:r w:rsidRPr="005E522A">
        <w:rPr>
          <w:rFonts w:cs="David" w:hint="cs"/>
          <w:rtl/>
        </w:rPr>
        <w:t xml:space="preserve"> זה מה שיהיה ולא 20 דקות או חצי שעה.</w:t>
      </w:r>
    </w:p>
    <w:p w14:paraId="513AD645" w14:textId="77777777" w:rsidR="005E522A" w:rsidRPr="005E522A" w:rsidRDefault="005E522A" w:rsidP="005E522A">
      <w:pPr>
        <w:bidi/>
        <w:rPr>
          <w:rFonts w:cs="David" w:hint="cs"/>
          <w:rtl/>
        </w:rPr>
      </w:pPr>
    </w:p>
    <w:p w14:paraId="593AE6D0" w14:textId="77777777" w:rsidR="005E522A" w:rsidRPr="005E522A" w:rsidRDefault="005E522A" w:rsidP="005E522A">
      <w:pPr>
        <w:bidi/>
        <w:rPr>
          <w:rFonts w:cs="David" w:hint="cs"/>
          <w:rtl/>
        </w:rPr>
      </w:pPr>
      <w:r w:rsidRPr="005E522A">
        <w:rPr>
          <w:rFonts w:cs="David" w:hint="cs"/>
          <w:rtl/>
        </w:rPr>
        <w:tab/>
        <w:t>בעיה אחרת שקיימת: הבדיקה הארגונית של הכנסת, של חברת תיאום של דורית און, העלתה הצעה שצריך לבטל את שירותי משרד. ביטלו את שירותי משרד והעבירו את הפונקציה של שירותי משרד אל הלשכה המשפטית. המתמחים מצאו את עצמם קלדניות. וזה עונה לשאלה הנוספת ששאלת. במקום שהמתמחים ישבו עם עוזרים פרלמנטרים ויעזרו בניסוח הצעות פרטיות, הם עבדו בפועל כמי שמקליד הצעות. בעבר, היינו מקבלים - -</w:t>
      </w:r>
    </w:p>
    <w:p w14:paraId="43B599EC" w14:textId="77777777" w:rsidR="005E522A" w:rsidRPr="005E522A" w:rsidRDefault="005E522A" w:rsidP="005E522A">
      <w:pPr>
        <w:bidi/>
        <w:rPr>
          <w:rFonts w:cs="David" w:hint="cs"/>
          <w:rtl/>
        </w:rPr>
      </w:pPr>
    </w:p>
    <w:p w14:paraId="28DEBCD7" w14:textId="77777777" w:rsidR="005E522A" w:rsidRPr="005E522A" w:rsidRDefault="005E522A" w:rsidP="005E522A">
      <w:pPr>
        <w:bidi/>
        <w:rPr>
          <w:rFonts w:cs="David" w:hint="cs"/>
          <w:rtl/>
        </w:rPr>
      </w:pPr>
      <w:r w:rsidRPr="005E522A">
        <w:rPr>
          <w:rFonts w:cs="David" w:hint="cs"/>
          <w:u w:val="single"/>
          <w:rtl/>
        </w:rPr>
        <w:t>ראובן ריבלין:</w:t>
      </w:r>
    </w:p>
    <w:p w14:paraId="03FF503D" w14:textId="77777777" w:rsidR="005E522A" w:rsidRPr="005E522A" w:rsidRDefault="005E522A" w:rsidP="005E522A">
      <w:pPr>
        <w:bidi/>
        <w:rPr>
          <w:rFonts w:cs="David" w:hint="cs"/>
          <w:rtl/>
        </w:rPr>
      </w:pPr>
    </w:p>
    <w:p w14:paraId="74B5D640" w14:textId="77777777" w:rsidR="005E522A" w:rsidRPr="005E522A" w:rsidRDefault="005E522A" w:rsidP="005E522A">
      <w:pPr>
        <w:bidi/>
        <w:rPr>
          <w:rFonts w:cs="David" w:hint="cs"/>
          <w:rtl/>
        </w:rPr>
      </w:pPr>
      <w:r w:rsidRPr="005E522A">
        <w:rPr>
          <w:rFonts w:cs="David" w:hint="cs"/>
          <w:rtl/>
        </w:rPr>
        <w:tab/>
        <w:t xml:space="preserve"> ביטלו את שירותי משרד?</w:t>
      </w:r>
    </w:p>
    <w:p w14:paraId="7EE947E3" w14:textId="77777777" w:rsidR="005E522A" w:rsidRPr="005E522A" w:rsidRDefault="005E522A" w:rsidP="005E522A">
      <w:pPr>
        <w:bidi/>
        <w:rPr>
          <w:rFonts w:cs="David" w:hint="cs"/>
          <w:rtl/>
        </w:rPr>
      </w:pPr>
    </w:p>
    <w:p w14:paraId="5677CC5F" w14:textId="77777777" w:rsidR="005E522A" w:rsidRPr="005E522A" w:rsidRDefault="005E522A" w:rsidP="005E522A">
      <w:pPr>
        <w:bidi/>
        <w:rPr>
          <w:rFonts w:cs="David" w:hint="cs"/>
          <w:rtl/>
        </w:rPr>
      </w:pPr>
      <w:r w:rsidRPr="005E522A">
        <w:rPr>
          <w:rFonts w:cs="David" w:hint="cs"/>
          <w:u w:val="single"/>
          <w:rtl/>
        </w:rPr>
        <w:t>נורית אלשטיין:</w:t>
      </w:r>
    </w:p>
    <w:p w14:paraId="4CE82A8F" w14:textId="77777777" w:rsidR="005E522A" w:rsidRPr="005E522A" w:rsidRDefault="005E522A" w:rsidP="005E522A">
      <w:pPr>
        <w:bidi/>
        <w:rPr>
          <w:rFonts w:cs="David" w:hint="cs"/>
          <w:rtl/>
        </w:rPr>
      </w:pPr>
    </w:p>
    <w:p w14:paraId="01B585D2" w14:textId="77777777" w:rsidR="005E522A" w:rsidRPr="005E522A" w:rsidRDefault="005E522A" w:rsidP="005E522A">
      <w:pPr>
        <w:bidi/>
        <w:rPr>
          <w:rFonts w:cs="David" w:hint="cs"/>
          <w:rtl/>
        </w:rPr>
      </w:pPr>
      <w:r w:rsidRPr="005E522A">
        <w:rPr>
          <w:rFonts w:cs="David" w:hint="cs"/>
          <w:rtl/>
        </w:rPr>
        <w:tab/>
        <w:t>כן.</w:t>
      </w:r>
    </w:p>
    <w:p w14:paraId="2BDB82E9" w14:textId="77777777" w:rsidR="005E522A" w:rsidRPr="005E522A" w:rsidRDefault="005E522A" w:rsidP="005E522A">
      <w:pPr>
        <w:bidi/>
        <w:rPr>
          <w:rFonts w:cs="David" w:hint="cs"/>
          <w:rtl/>
        </w:rPr>
      </w:pPr>
    </w:p>
    <w:p w14:paraId="1F39F246" w14:textId="77777777" w:rsidR="005E522A" w:rsidRPr="005E522A" w:rsidRDefault="005E522A" w:rsidP="005E522A">
      <w:pPr>
        <w:bidi/>
        <w:rPr>
          <w:rFonts w:cs="David" w:hint="cs"/>
          <w:rtl/>
        </w:rPr>
      </w:pPr>
      <w:r w:rsidRPr="005E522A">
        <w:rPr>
          <w:rFonts w:cs="David" w:hint="cs"/>
          <w:u w:val="single"/>
          <w:rtl/>
        </w:rPr>
        <w:t>ירדנה הורביץ-מלר:</w:t>
      </w:r>
    </w:p>
    <w:p w14:paraId="0D1038CE" w14:textId="77777777" w:rsidR="005E522A" w:rsidRPr="005E522A" w:rsidRDefault="005E522A" w:rsidP="005E522A">
      <w:pPr>
        <w:bidi/>
        <w:rPr>
          <w:rFonts w:cs="David" w:hint="cs"/>
          <w:rtl/>
        </w:rPr>
      </w:pPr>
    </w:p>
    <w:p w14:paraId="425FF45A" w14:textId="77777777" w:rsidR="005E522A" w:rsidRPr="005E522A" w:rsidRDefault="005E522A" w:rsidP="005E522A">
      <w:pPr>
        <w:bidi/>
        <w:rPr>
          <w:rFonts w:cs="David" w:hint="cs"/>
          <w:rtl/>
        </w:rPr>
      </w:pPr>
      <w:r w:rsidRPr="005E522A">
        <w:rPr>
          <w:rFonts w:cs="David" w:hint="cs"/>
          <w:rtl/>
        </w:rPr>
        <w:tab/>
        <w:t>זו פונקציה שכאשר יש תיקון בנוסח או שינוי בנוסח, נמצא שלא צריך עוד פעם את ה"פינג-פונג" לשירותי משרד אלא הפונקציה המשפטית היא זו שתעשה את השינויים, כמו בכל - -</w:t>
      </w:r>
    </w:p>
    <w:p w14:paraId="762DFF67" w14:textId="77777777" w:rsidR="005E522A" w:rsidRPr="005E522A" w:rsidRDefault="005E522A" w:rsidP="005E522A">
      <w:pPr>
        <w:bidi/>
        <w:rPr>
          <w:rFonts w:cs="David" w:hint="cs"/>
          <w:rtl/>
        </w:rPr>
      </w:pPr>
    </w:p>
    <w:p w14:paraId="5DAC0309" w14:textId="77777777" w:rsidR="005E522A" w:rsidRPr="005E522A" w:rsidRDefault="005E522A" w:rsidP="005E522A">
      <w:pPr>
        <w:bidi/>
        <w:rPr>
          <w:rFonts w:cs="David" w:hint="cs"/>
          <w:rtl/>
        </w:rPr>
      </w:pPr>
      <w:r w:rsidRPr="005E522A">
        <w:rPr>
          <w:rFonts w:cs="David" w:hint="cs"/>
          <w:u w:val="single"/>
          <w:rtl/>
        </w:rPr>
        <w:t>נורית אלשטיין:</w:t>
      </w:r>
    </w:p>
    <w:p w14:paraId="2AFD4A69" w14:textId="77777777" w:rsidR="005E522A" w:rsidRPr="005E522A" w:rsidRDefault="005E522A" w:rsidP="005E522A">
      <w:pPr>
        <w:bidi/>
        <w:rPr>
          <w:rFonts w:cs="David" w:hint="cs"/>
          <w:rtl/>
        </w:rPr>
      </w:pPr>
    </w:p>
    <w:p w14:paraId="521C6553" w14:textId="77777777" w:rsidR="005E522A" w:rsidRPr="005E522A" w:rsidRDefault="005E522A" w:rsidP="005E522A">
      <w:pPr>
        <w:bidi/>
        <w:rPr>
          <w:rFonts w:cs="David" w:hint="cs"/>
          <w:rtl/>
        </w:rPr>
      </w:pPr>
      <w:r w:rsidRPr="005E522A">
        <w:rPr>
          <w:rFonts w:cs="David" w:hint="cs"/>
          <w:rtl/>
        </w:rPr>
        <w:tab/>
        <w:t>בדרך כלל, מי שעשה את השינוי תמיד ימצא מגן עליו. אני לא הייתי בזמן השינוי, אני רואה את התוצאות שלו. אני רוצה לדבר על התוצאות. אני לא באה בטענות, אני רק מסבירה מה קרה, כי זה עבר הרבה מוחות לפני שביטלו את שירותי משרד.</w:t>
      </w:r>
    </w:p>
    <w:p w14:paraId="2668106C" w14:textId="77777777" w:rsidR="005E522A" w:rsidRPr="005E522A" w:rsidRDefault="005E522A" w:rsidP="005E522A">
      <w:pPr>
        <w:bidi/>
        <w:rPr>
          <w:rFonts w:cs="David" w:hint="cs"/>
          <w:rtl/>
        </w:rPr>
      </w:pPr>
    </w:p>
    <w:p w14:paraId="014ACEF6" w14:textId="77777777" w:rsidR="005E522A" w:rsidRPr="005E522A" w:rsidRDefault="005E522A" w:rsidP="005E522A">
      <w:pPr>
        <w:bidi/>
        <w:rPr>
          <w:rFonts w:cs="David" w:hint="cs"/>
          <w:rtl/>
        </w:rPr>
      </w:pPr>
      <w:r w:rsidRPr="005E522A">
        <w:rPr>
          <w:rFonts w:cs="David" w:hint="cs"/>
          <w:u w:val="single"/>
          <w:rtl/>
        </w:rPr>
        <w:t>ראובן ריבלין:</w:t>
      </w:r>
    </w:p>
    <w:p w14:paraId="2DF27109" w14:textId="77777777" w:rsidR="005E522A" w:rsidRPr="005E522A" w:rsidRDefault="005E522A" w:rsidP="005E522A">
      <w:pPr>
        <w:bidi/>
        <w:rPr>
          <w:rFonts w:cs="David" w:hint="cs"/>
          <w:rtl/>
        </w:rPr>
      </w:pPr>
    </w:p>
    <w:p w14:paraId="48E72C8E" w14:textId="77777777" w:rsidR="005E522A" w:rsidRPr="005E522A" w:rsidRDefault="005E522A" w:rsidP="005E522A">
      <w:pPr>
        <w:bidi/>
        <w:rPr>
          <w:rFonts w:cs="David" w:hint="cs"/>
          <w:rtl/>
        </w:rPr>
      </w:pPr>
      <w:r w:rsidRPr="005E522A">
        <w:rPr>
          <w:rFonts w:cs="David" w:hint="cs"/>
          <w:rtl/>
        </w:rPr>
        <w:tab/>
        <w:t xml:space="preserve"> ברשותך, אלה דברים שמתקשרים אבל הם לא באותו עניין, עד שלא בוטלו שירותי משרד. היה תהליך של הגשת חוקים שהיו מתגבשים, היו מנוסחים והיו עוברים את כל התהליך והרבה אחרי 45 יום חבר הכנסת היה יכול להעלות אותם. הואיל וחברי הכנסת, לפחות במושב הראשון, הם אנשים מאוד יצירתיים ויש אלפי הצעות חוק שעמלו עליהן ושקדו כדי לנסח אותם, אז מה אפשר לעשות שכשאני מנסח 6 הצעות חוק, כשאני מגיע לשישית אני שוכח את הראשונה, מה היה תוכנה. אני מתאר לעצמי שיש הרבה חברי כנסת שהם לא שכחנים כמוני, אז הם ישכחו אחרי ה-100, אבל יש אנשים שהגישו 600 או 700 הצעות חוק, שאם הם יאמרו לי מה התוכן של אחת מהן, אני מצביע בעד כל הצעות החוק שלהם בלי לבדוק מה כתוב שם. לכן, באה ההצעה שהיא בדין, שאנחנו לא צריכים להתאמץ על חוקים שבלאו הכי לא יעלו לסדר היום. אם עשה אדם הצעת חוק מבלי רצון, רק כדי שיכתבו בעיתון שהוא הגיש הצעת חוק, שזה דבר חשוב ביותר לעורר את הציבור וכולי, אז לא צריך. זה הוויכוח שלי עם גדעון.</w:t>
      </w:r>
    </w:p>
    <w:p w14:paraId="67A51119" w14:textId="77777777" w:rsidR="005E522A" w:rsidRPr="005E522A" w:rsidRDefault="005E522A" w:rsidP="005E522A">
      <w:pPr>
        <w:bidi/>
        <w:rPr>
          <w:rFonts w:cs="David" w:hint="cs"/>
          <w:rtl/>
        </w:rPr>
      </w:pPr>
    </w:p>
    <w:p w14:paraId="428DD595" w14:textId="77777777" w:rsidR="005E522A" w:rsidRPr="005E522A" w:rsidRDefault="005E522A" w:rsidP="005E522A">
      <w:pPr>
        <w:bidi/>
        <w:rPr>
          <w:rFonts w:cs="David" w:hint="cs"/>
          <w:u w:val="single"/>
          <w:rtl/>
        </w:rPr>
      </w:pPr>
      <w:r w:rsidRPr="005E522A">
        <w:rPr>
          <w:rFonts w:cs="David" w:hint="cs"/>
          <w:u w:val="single"/>
          <w:rtl/>
        </w:rPr>
        <w:t>גדעון סער:</w:t>
      </w:r>
    </w:p>
    <w:p w14:paraId="56478560" w14:textId="77777777" w:rsidR="005E522A" w:rsidRPr="005E522A" w:rsidRDefault="005E522A" w:rsidP="005E522A">
      <w:pPr>
        <w:bidi/>
        <w:rPr>
          <w:rFonts w:cs="David" w:hint="cs"/>
          <w:u w:val="single"/>
          <w:rtl/>
        </w:rPr>
      </w:pPr>
    </w:p>
    <w:p w14:paraId="10D4A253" w14:textId="77777777" w:rsidR="005E522A" w:rsidRPr="005E522A" w:rsidRDefault="005E522A" w:rsidP="005E522A">
      <w:pPr>
        <w:bidi/>
        <w:rPr>
          <w:rFonts w:cs="David" w:hint="cs"/>
          <w:rtl/>
        </w:rPr>
      </w:pPr>
      <w:r w:rsidRPr="005E522A">
        <w:rPr>
          <w:rFonts w:cs="David" w:hint="cs"/>
          <w:rtl/>
        </w:rPr>
        <w:tab/>
        <w:t xml:space="preserve"> אני אשכנע אותך.</w:t>
      </w:r>
    </w:p>
    <w:p w14:paraId="4863F396" w14:textId="77777777" w:rsidR="005E522A" w:rsidRPr="005E522A" w:rsidRDefault="005E522A" w:rsidP="005E522A">
      <w:pPr>
        <w:bidi/>
        <w:rPr>
          <w:rFonts w:cs="David" w:hint="cs"/>
          <w:rtl/>
        </w:rPr>
      </w:pPr>
    </w:p>
    <w:p w14:paraId="3D84AC7E" w14:textId="77777777" w:rsidR="005E522A" w:rsidRPr="005E522A" w:rsidRDefault="005E522A" w:rsidP="005E522A">
      <w:pPr>
        <w:bidi/>
        <w:rPr>
          <w:rFonts w:cs="David" w:hint="cs"/>
          <w:rtl/>
        </w:rPr>
      </w:pPr>
      <w:r w:rsidRPr="005E522A">
        <w:rPr>
          <w:rFonts w:cs="David"/>
          <w:u w:val="single"/>
          <w:rtl/>
        </w:rPr>
        <w:br w:type="page"/>
      </w:r>
      <w:r w:rsidRPr="005E522A">
        <w:rPr>
          <w:rFonts w:cs="David" w:hint="cs"/>
          <w:u w:val="single"/>
          <w:rtl/>
        </w:rPr>
        <w:t>ראובן ריבלין:</w:t>
      </w:r>
    </w:p>
    <w:p w14:paraId="25DA1FF0" w14:textId="77777777" w:rsidR="005E522A" w:rsidRPr="005E522A" w:rsidRDefault="005E522A" w:rsidP="005E522A">
      <w:pPr>
        <w:bidi/>
        <w:rPr>
          <w:rFonts w:cs="David" w:hint="cs"/>
          <w:rtl/>
        </w:rPr>
      </w:pPr>
    </w:p>
    <w:p w14:paraId="3C07FC93" w14:textId="77777777" w:rsidR="005E522A" w:rsidRPr="005E522A" w:rsidRDefault="005E522A" w:rsidP="005E522A">
      <w:pPr>
        <w:bidi/>
        <w:rPr>
          <w:rFonts w:cs="David" w:hint="cs"/>
          <w:rtl/>
        </w:rPr>
      </w:pPr>
      <w:r w:rsidRPr="005E522A">
        <w:rPr>
          <w:rFonts w:cs="David" w:hint="cs"/>
          <w:rtl/>
        </w:rPr>
        <w:tab/>
        <w:t>מה קורה כרגע? אתם באים ומספרים לנו שנפלה עליכם גזירה חדשה, שאם יישאר במערכת הראשונה, אתם תמצאו במצב שעד סוף הקדנציה רק תקלידו את מה שנתנו לכם בחודש הראשון. הבנתי את זה, אבל זו בעיה שלכם ושל מנכ"ל הכנסת.</w:t>
      </w:r>
    </w:p>
    <w:p w14:paraId="19716AB2" w14:textId="77777777" w:rsidR="005E522A" w:rsidRPr="005E522A" w:rsidRDefault="005E522A" w:rsidP="005E522A">
      <w:pPr>
        <w:bidi/>
        <w:rPr>
          <w:rFonts w:cs="David" w:hint="cs"/>
          <w:rtl/>
        </w:rPr>
      </w:pPr>
    </w:p>
    <w:p w14:paraId="2F16F998" w14:textId="77777777" w:rsidR="005E522A" w:rsidRPr="005E522A" w:rsidRDefault="005E522A" w:rsidP="005E522A">
      <w:pPr>
        <w:bidi/>
        <w:rPr>
          <w:rFonts w:cs="David" w:hint="cs"/>
          <w:rtl/>
        </w:rPr>
      </w:pPr>
      <w:r w:rsidRPr="005E522A">
        <w:rPr>
          <w:rFonts w:cs="David" w:hint="cs"/>
          <w:u w:val="single"/>
          <w:rtl/>
        </w:rPr>
        <w:t>היו"ר רוחמה אברהם:</w:t>
      </w:r>
    </w:p>
    <w:p w14:paraId="1F720846" w14:textId="77777777" w:rsidR="005E522A" w:rsidRPr="005E522A" w:rsidRDefault="005E522A" w:rsidP="005E522A">
      <w:pPr>
        <w:bidi/>
        <w:rPr>
          <w:rFonts w:cs="David" w:hint="cs"/>
          <w:rtl/>
        </w:rPr>
      </w:pPr>
    </w:p>
    <w:p w14:paraId="74B426EA" w14:textId="77777777" w:rsidR="005E522A" w:rsidRPr="005E522A" w:rsidRDefault="005E522A" w:rsidP="005E522A">
      <w:pPr>
        <w:bidi/>
        <w:rPr>
          <w:rFonts w:cs="David" w:hint="cs"/>
          <w:rtl/>
        </w:rPr>
      </w:pPr>
      <w:r w:rsidRPr="005E522A">
        <w:rPr>
          <w:rFonts w:cs="David" w:hint="cs"/>
          <w:rtl/>
        </w:rPr>
        <w:tab/>
        <w:t>ראוי שגם אנחנו נדע ונראה איך עוזרים למצוא פתרון לסוגיה שכזאת.</w:t>
      </w:r>
    </w:p>
    <w:p w14:paraId="3E45D5C5" w14:textId="77777777" w:rsidR="005E522A" w:rsidRPr="005E522A" w:rsidRDefault="005E522A" w:rsidP="005E522A">
      <w:pPr>
        <w:bidi/>
        <w:rPr>
          <w:rFonts w:cs="David" w:hint="cs"/>
          <w:rtl/>
        </w:rPr>
      </w:pPr>
    </w:p>
    <w:p w14:paraId="1826BCA9" w14:textId="77777777" w:rsidR="005E522A" w:rsidRPr="005E522A" w:rsidRDefault="005E522A" w:rsidP="005E522A">
      <w:pPr>
        <w:bidi/>
        <w:rPr>
          <w:rFonts w:cs="David" w:hint="cs"/>
          <w:rtl/>
        </w:rPr>
      </w:pPr>
      <w:r w:rsidRPr="005E522A">
        <w:rPr>
          <w:rFonts w:cs="David" w:hint="cs"/>
          <w:u w:val="single"/>
          <w:rtl/>
        </w:rPr>
        <w:t>ראובן ריבלין:</w:t>
      </w:r>
    </w:p>
    <w:p w14:paraId="21206DEC" w14:textId="77777777" w:rsidR="005E522A" w:rsidRPr="005E522A" w:rsidRDefault="005E522A" w:rsidP="005E522A">
      <w:pPr>
        <w:bidi/>
        <w:rPr>
          <w:rFonts w:cs="David" w:hint="cs"/>
          <w:rtl/>
        </w:rPr>
      </w:pPr>
    </w:p>
    <w:p w14:paraId="7425B7FE" w14:textId="77777777" w:rsidR="005E522A" w:rsidRPr="005E522A" w:rsidRDefault="005E522A" w:rsidP="005E522A">
      <w:pPr>
        <w:bidi/>
        <w:rPr>
          <w:rFonts w:cs="David" w:hint="cs"/>
          <w:rtl/>
        </w:rPr>
      </w:pPr>
      <w:r w:rsidRPr="005E522A">
        <w:rPr>
          <w:rFonts w:cs="David" w:hint="cs"/>
          <w:rtl/>
        </w:rPr>
        <w:tab/>
        <w:t>יכול להיות שמנכ"ל הכנסת יחליט שלא צריך כי אין בעיה. השאלה אם זה בסמכותו ואת זה אם תחליטו. אני בסך הכל ממלא אחרי מה שאת אומרת אלא שחשבתי שבבית המחוקקים אין דבר כזה. הם צריכים לתת את השירותים, יהיה אשר יהיה, ואני בטוח שהוא מסכים אתי.</w:t>
      </w:r>
    </w:p>
    <w:p w14:paraId="6610937E" w14:textId="77777777" w:rsidR="005E522A" w:rsidRPr="005E522A" w:rsidRDefault="005E522A" w:rsidP="005E522A">
      <w:pPr>
        <w:bidi/>
        <w:rPr>
          <w:rFonts w:cs="David" w:hint="cs"/>
          <w:rtl/>
        </w:rPr>
      </w:pPr>
    </w:p>
    <w:p w14:paraId="24F72B4E" w14:textId="77777777" w:rsidR="005E522A" w:rsidRPr="005E522A" w:rsidRDefault="005E522A" w:rsidP="005E522A">
      <w:pPr>
        <w:bidi/>
        <w:rPr>
          <w:rFonts w:cs="David" w:hint="cs"/>
          <w:rtl/>
        </w:rPr>
      </w:pPr>
      <w:r w:rsidRPr="005E522A">
        <w:rPr>
          <w:rFonts w:cs="David" w:hint="cs"/>
          <w:u w:val="single"/>
          <w:rtl/>
        </w:rPr>
        <w:t>היו"ר רוחמה אברהם:</w:t>
      </w:r>
    </w:p>
    <w:p w14:paraId="394523B5" w14:textId="77777777" w:rsidR="005E522A" w:rsidRPr="005E522A" w:rsidRDefault="005E522A" w:rsidP="005E522A">
      <w:pPr>
        <w:bidi/>
        <w:rPr>
          <w:rFonts w:cs="David" w:hint="cs"/>
          <w:rtl/>
        </w:rPr>
      </w:pPr>
    </w:p>
    <w:p w14:paraId="2C779E76" w14:textId="77777777" w:rsidR="005E522A" w:rsidRPr="005E522A" w:rsidRDefault="005E522A" w:rsidP="005E522A">
      <w:pPr>
        <w:bidi/>
        <w:rPr>
          <w:rFonts w:cs="David" w:hint="cs"/>
          <w:rtl/>
        </w:rPr>
      </w:pPr>
      <w:r w:rsidRPr="005E522A">
        <w:rPr>
          <w:rFonts w:cs="David" w:hint="cs"/>
          <w:rtl/>
        </w:rPr>
        <w:tab/>
        <w:t>חברי הכנסת, חשוב שנפתור את הפקקים שעתידים להיות.</w:t>
      </w:r>
    </w:p>
    <w:p w14:paraId="0406E831" w14:textId="77777777" w:rsidR="005E522A" w:rsidRPr="005E522A" w:rsidRDefault="005E522A" w:rsidP="005E522A">
      <w:pPr>
        <w:bidi/>
        <w:rPr>
          <w:rFonts w:cs="David" w:hint="cs"/>
          <w:rtl/>
        </w:rPr>
      </w:pPr>
    </w:p>
    <w:p w14:paraId="180652AE" w14:textId="77777777" w:rsidR="005E522A" w:rsidRPr="005E522A" w:rsidRDefault="005E522A" w:rsidP="005E522A">
      <w:pPr>
        <w:bidi/>
        <w:rPr>
          <w:rFonts w:cs="David" w:hint="cs"/>
          <w:rtl/>
        </w:rPr>
      </w:pPr>
      <w:r w:rsidRPr="005E522A">
        <w:rPr>
          <w:rFonts w:cs="David" w:hint="cs"/>
          <w:u w:val="single"/>
          <w:rtl/>
        </w:rPr>
        <w:t>ראובן ריבלין:</w:t>
      </w:r>
    </w:p>
    <w:p w14:paraId="459E9D80" w14:textId="77777777" w:rsidR="005E522A" w:rsidRPr="005E522A" w:rsidRDefault="005E522A" w:rsidP="005E522A">
      <w:pPr>
        <w:bidi/>
        <w:rPr>
          <w:rFonts w:cs="David" w:hint="cs"/>
          <w:rtl/>
        </w:rPr>
      </w:pPr>
    </w:p>
    <w:p w14:paraId="710D0B7E" w14:textId="77777777" w:rsidR="005E522A" w:rsidRPr="005E522A" w:rsidRDefault="005E522A" w:rsidP="005E522A">
      <w:pPr>
        <w:bidi/>
        <w:rPr>
          <w:rFonts w:cs="David" w:hint="cs"/>
          <w:rtl/>
        </w:rPr>
      </w:pPr>
      <w:r w:rsidRPr="005E522A">
        <w:rPr>
          <w:rFonts w:cs="David" w:hint="cs"/>
          <w:rtl/>
        </w:rPr>
        <w:tab/>
        <w:t xml:space="preserve"> על זה אני מוכן לקיים ישיבה אחרת. פה אנחנו ועדת חברי הכנסת ויראו למה פגעו במחלקה המשפטית בצורה אנושה? הם לא מסוגלים לעבוד. אנשים שבאים לעבוד בעבודה משפטית לא מסוגלים להקליד... מה, זה בזבוז זמן.</w:t>
      </w:r>
    </w:p>
    <w:p w14:paraId="1C7ED25E" w14:textId="77777777" w:rsidR="005E522A" w:rsidRPr="005E522A" w:rsidRDefault="005E522A" w:rsidP="005E522A">
      <w:pPr>
        <w:bidi/>
        <w:rPr>
          <w:rFonts w:cs="David" w:hint="cs"/>
          <w:rtl/>
        </w:rPr>
      </w:pPr>
    </w:p>
    <w:p w14:paraId="485921B6" w14:textId="77777777" w:rsidR="005E522A" w:rsidRPr="005E522A" w:rsidRDefault="005E522A" w:rsidP="005E522A">
      <w:pPr>
        <w:bidi/>
        <w:rPr>
          <w:rFonts w:cs="David" w:hint="cs"/>
          <w:rtl/>
        </w:rPr>
      </w:pPr>
      <w:r w:rsidRPr="005E522A">
        <w:rPr>
          <w:rFonts w:cs="David" w:hint="cs"/>
          <w:u w:val="single"/>
          <w:rtl/>
        </w:rPr>
        <w:t>נורית אלשטיין:</w:t>
      </w:r>
    </w:p>
    <w:p w14:paraId="1E6F1A7C" w14:textId="77777777" w:rsidR="005E522A" w:rsidRPr="005E522A" w:rsidRDefault="005E522A" w:rsidP="005E522A">
      <w:pPr>
        <w:bidi/>
        <w:rPr>
          <w:rFonts w:cs="David" w:hint="cs"/>
          <w:rtl/>
        </w:rPr>
      </w:pPr>
    </w:p>
    <w:p w14:paraId="2757D8F2" w14:textId="77777777" w:rsidR="005E522A" w:rsidRPr="005E522A" w:rsidRDefault="005E522A" w:rsidP="005E522A">
      <w:pPr>
        <w:bidi/>
        <w:rPr>
          <w:rFonts w:cs="David" w:hint="cs"/>
          <w:rtl/>
        </w:rPr>
      </w:pPr>
      <w:r w:rsidRPr="005E522A">
        <w:rPr>
          <w:rFonts w:cs="David" w:hint="cs"/>
          <w:rtl/>
        </w:rPr>
        <w:tab/>
        <w:t>הקושי הטכני מכאן ניתן לפתרון על ידי עזרים שהם באמת לא ממין הפורום הזה - -</w:t>
      </w:r>
    </w:p>
    <w:p w14:paraId="702A83D8" w14:textId="77777777" w:rsidR="005E522A" w:rsidRPr="005E522A" w:rsidRDefault="005E522A" w:rsidP="005E522A">
      <w:pPr>
        <w:bidi/>
        <w:rPr>
          <w:rFonts w:cs="David" w:hint="cs"/>
          <w:rtl/>
        </w:rPr>
      </w:pPr>
    </w:p>
    <w:p w14:paraId="2A10DDB2" w14:textId="77777777" w:rsidR="005E522A" w:rsidRPr="005E522A" w:rsidRDefault="005E522A" w:rsidP="005E522A">
      <w:pPr>
        <w:bidi/>
        <w:rPr>
          <w:rFonts w:cs="David" w:hint="cs"/>
          <w:u w:val="single"/>
          <w:rtl/>
        </w:rPr>
      </w:pPr>
      <w:r w:rsidRPr="005E522A">
        <w:rPr>
          <w:rFonts w:cs="David" w:hint="cs"/>
          <w:u w:val="single"/>
          <w:rtl/>
        </w:rPr>
        <w:t>גדעון סער:</w:t>
      </w:r>
    </w:p>
    <w:p w14:paraId="6415C29D" w14:textId="77777777" w:rsidR="005E522A" w:rsidRPr="005E522A" w:rsidRDefault="005E522A" w:rsidP="005E522A">
      <w:pPr>
        <w:bidi/>
        <w:rPr>
          <w:rFonts w:cs="David" w:hint="cs"/>
          <w:u w:val="single"/>
          <w:rtl/>
        </w:rPr>
      </w:pPr>
    </w:p>
    <w:p w14:paraId="31D7EFC8" w14:textId="77777777" w:rsidR="005E522A" w:rsidRPr="005E522A" w:rsidRDefault="005E522A" w:rsidP="005E522A">
      <w:pPr>
        <w:bidi/>
        <w:rPr>
          <w:rFonts w:cs="David" w:hint="cs"/>
          <w:rtl/>
        </w:rPr>
      </w:pPr>
      <w:r w:rsidRPr="005E522A">
        <w:rPr>
          <w:rFonts w:cs="David" w:hint="cs"/>
          <w:rtl/>
        </w:rPr>
        <w:tab/>
        <w:t xml:space="preserve"> לא ממין הליכי החקיקה.</w:t>
      </w:r>
    </w:p>
    <w:p w14:paraId="441690F7" w14:textId="77777777" w:rsidR="005E522A" w:rsidRPr="005E522A" w:rsidRDefault="005E522A" w:rsidP="005E522A">
      <w:pPr>
        <w:bidi/>
        <w:rPr>
          <w:rFonts w:cs="David" w:hint="cs"/>
          <w:rtl/>
        </w:rPr>
      </w:pPr>
    </w:p>
    <w:p w14:paraId="30C42E3F" w14:textId="77777777" w:rsidR="005E522A" w:rsidRPr="005E522A" w:rsidRDefault="005E522A" w:rsidP="005E522A">
      <w:pPr>
        <w:bidi/>
        <w:rPr>
          <w:rFonts w:cs="David" w:hint="cs"/>
          <w:rtl/>
        </w:rPr>
      </w:pPr>
      <w:r w:rsidRPr="005E522A">
        <w:rPr>
          <w:rFonts w:cs="David" w:hint="cs"/>
          <w:u w:val="single"/>
          <w:rtl/>
        </w:rPr>
        <w:t>נורית אלשטיין:</w:t>
      </w:r>
    </w:p>
    <w:p w14:paraId="712EEA8B" w14:textId="77777777" w:rsidR="005E522A" w:rsidRPr="005E522A" w:rsidRDefault="005E522A" w:rsidP="005E522A">
      <w:pPr>
        <w:bidi/>
        <w:rPr>
          <w:rFonts w:cs="David" w:hint="cs"/>
          <w:rtl/>
        </w:rPr>
      </w:pPr>
    </w:p>
    <w:p w14:paraId="2FE8D786" w14:textId="77777777" w:rsidR="005E522A" w:rsidRPr="005E522A" w:rsidRDefault="005E522A" w:rsidP="005E522A">
      <w:pPr>
        <w:bidi/>
        <w:rPr>
          <w:rFonts w:cs="David" w:hint="cs"/>
          <w:rtl/>
        </w:rPr>
      </w:pPr>
      <w:r w:rsidRPr="005E522A">
        <w:rPr>
          <w:rFonts w:cs="David" w:hint="cs"/>
          <w:rtl/>
        </w:rPr>
        <w:tab/>
        <w:t>- - אבל מה שכאן הוגש, לדעתנו לא טוב כי הוא לא יפתור את הבעיה. ניסיתי להסביר למה לדעתי באה ההצעה הזאת. הרי לא היתה הצעה להגביל את מספר ההצעות, שזה מה שהיה צריך לעשות.</w:t>
      </w:r>
    </w:p>
    <w:p w14:paraId="12A1016E" w14:textId="77777777" w:rsidR="005E522A" w:rsidRPr="005E522A" w:rsidRDefault="005E522A" w:rsidP="005E522A">
      <w:pPr>
        <w:bidi/>
        <w:rPr>
          <w:rFonts w:cs="David" w:hint="cs"/>
          <w:rtl/>
        </w:rPr>
      </w:pPr>
    </w:p>
    <w:p w14:paraId="45C092F5" w14:textId="77777777" w:rsidR="005E522A" w:rsidRPr="005E522A" w:rsidRDefault="005E522A" w:rsidP="005E522A">
      <w:pPr>
        <w:bidi/>
        <w:rPr>
          <w:rFonts w:cs="David" w:hint="cs"/>
          <w:rtl/>
        </w:rPr>
      </w:pPr>
      <w:r w:rsidRPr="005E522A">
        <w:rPr>
          <w:rFonts w:cs="David" w:hint="cs"/>
          <w:u w:val="single"/>
          <w:rtl/>
        </w:rPr>
        <w:t>היו"ר רוחמה אברהם:</w:t>
      </w:r>
    </w:p>
    <w:p w14:paraId="07D28B1D" w14:textId="77777777" w:rsidR="005E522A" w:rsidRPr="005E522A" w:rsidRDefault="005E522A" w:rsidP="005E522A">
      <w:pPr>
        <w:bidi/>
        <w:rPr>
          <w:rFonts w:cs="David" w:hint="cs"/>
          <w:rtl/>
        </w:rPr>
      </w:pPr>
    </w:p>
    <w:p w14:paraId="332F7D4D" w14:textId="77777777" w:rsidR="005E522A" w:rsidRPr="005E522A" w:rsidRDefault="005E522A" w:rsidP="005E522A">
      <w:pPr>
        <w:bidi/>
        <w:rPr>
          <w:rFonts w:cs="David" w:hint="cs"/>
          <w:rtl/>
        </w:rPr>
      </w:pPr>
      <w:r w:rsidRPr="005E522A">
        <w:rPr>
          <w:rFonts w:cs="David" w:hint="cs"/>
          <w:rtl/>
        </w:rPr>
        <w:tab/>
        <w:t>חשבנו על זה.</w:t>
      </w:r>
    </w:p>
    <w:p w14:paraId="3FE6BB6E" w14:textId="77777777" w:rsidR="005E522A" w:rsidRPr="005E522A" w:rsidRDefault="005E522A" w:rsidP="005E522A">
      <w:pPr>
        <w:bidi/>
        <w:rPr>
          <w:rFonts w:cs="David" w:hint="cs"/>
          <w:rtl/>
        </w:rPr>
      </w:pPr>
    </w:p>
    <w:p w14:paraId="11B1373E" w14:textId="77777777" w:rsidR="005E522A" w:rsidRPr="005E522A" w:rsidRDefault="005E522A" w:rsidP="005E522A">
      <w:pPr>
        <w:bidi/>
        <w:rPr>
          <w:rFonts w:cs="David" w:hint="cs"/>
          <w:rtl/>
        </w:rPr>
      </w:pPr>
      <w:r w:rsidRPr="005E522A">
        <w:rPr>
          <w:rFonts w:cs="David" w:hint="cs"/>
          <w:u w:val="single"/>
          <w:rtl/>
        </w:rPr>
        <w:t>נורית אלשטיין:</w:t>
      </w:r>
    </w:p>
    <w:p w14:paraId="56A0F58D" w14:textId="77777777" w:rsidR="005E522A" w:rsidRPr="005E522A" w:rsidRDefault="005E522A" w:rsidP="005E522A">
      <w:pPr>
        <w:bidi/>
        <w:rPr>
          <w:rFonts w:cs="David" w:hint="cs"/>
          <w:rtl/>
        </w:rPr>
      </w:pPr>
    </w:p>
    <w:p w14:paraId="77F90C9E" w14:textId="77777777" w:rsidR="005E522A" w:rsidRPr="005E522A" w:rsidRDefault="005E522A" w:rsidP="005E522A">
      <w:pPr>
        <w:bidi/>
        <w:rPr>
          <w:rFonts w:cs="David" w:hint="cs"/>
          <w:rtl/>
        </w:rPr>
      </w:pPr>
      <w:r w:rsidRPr="005E522A">
        <w:rPr>
          <w:rFonts w:cs="David" w:hint="cs"/>
          <w:rtl/>
        </w:rPr>
        <w:tab/>
        <w:t>לכן, בסופו של דבר בואו נבחן את מה שהוצע כאן ונראה האם באמת - -</w:t>
      </w:r>
    </w:p>
    <w:p w14:paraId="286606E8" w14:textId="77777777" w:rsidR="005E522A" w:rsidRPr="005E522A" w:rsidRDefault="005E522A" w:rsidP="005E522A">
      <w:pPr>
        <w:bidi/>
        <w:rPr>
          <w:rFonts w:cs="David" w:hint="cs"/>
          <w:rtl/>
        </w:rPr>
      </w:pPr>
    </w:p>
    <w:p w14:paraId="6D23AF58" w14:textId="77777777" w:rsidR="005E522A" w:rsidRPr="005E522A" w:rsidRDefault="005E522A" w:rsidP="005E522A">
      <w:pPr>
        <w:bidi/>
        <w:rPr>
          <w:rFonts w:cs="David" w:hint="cs"/>
          <w:rtl/>
        </w:rPr>
      </w:pPr>
      <w:r w:rsidRPr="005E522A">
        <w:rPr>
          <w:rFonts w:cs="David" w:hint="cs"/>
          <w:u w:val="single"/>
          <w:rtl/>
        </w:rPr>
        <w:t>ראובן ריבלין:</w:t>
      </w:r>
    </w:p>
    <w:p w14:paraId="0D0AC499" w14:textId="77777777" w:rsidR="005E522A" w:rsidRPr="005E522A" w:rsidRDefault="005E522A" w:rsidP="005E522A">
      <w:pPr>
        <w:bidi/>
        <w:rPr>
          <w:rFonts w:cs="David" w:hint="cs"/>
          <w:rtl/>
        </w:rPr>
      </w:pPr>
    </w:p>
    <w:p w14:paraId="7124DE59" w14:textId="77777777" w:rsidR="005E522A" w:rsidRPr="005E522A" w:rsidRDefault="005E522A" w:rsidP="005E522A">
      <w:pPr>
        <w:bidi/>
        <w:rPr>
          <w:rFonts w:cs="David" w:hint="cs"/>
          <w:rtl/>
        </w:rPr>
      </w:pPr>
      <w:r w:rsidRPr="005E522A">
        <w:rPr>
          <w:rFonts w:cs="David" w:hint="cs"/>
          <w:rtl/>
        </w:rPr>
        <w:tab/>
        <w:t>אסור להגביל.</w:t>
      </w:r>
    </w:p>
    <w:p w14:paraId="2E72E216" w14:textId="77777777" w:rsidR="005E522A" w:rsidRPr="005E522A" w:rsidRDefault="005E522A" w:rsidP="005E522A">
      <w:pPr>
        <w:bidi/>
        <w:rPr>
          <w:rFonts w:cs="David" w:hint="cs"/>
          <w:rtl/>
        </w:rPr>
      </w:pPr>
    </w:p>
    <w:p w14:paraId="0858333F" w14:textId="77777777" w:rsidR="005E522A" w:rsidRPr="005E522A" w:rsidRDefault="005E522A" w:rsidP="005E522A">
      <w:pPr>
        <w:bidi/>
        <w:rPr>
          <w:rFonts w:cs="David" w:hint="cs"/>
          <w:rtl/>
        </w:rPr>
      </w:pPr>
      <w:r w:rsidRPr="005E522A">
        <w:rPr>
          <w:rFonts w:cs="David" w:hint="cs"/>
          <w:u w:val="single"/>
          <w:rtl/>
        </w:rPr>
        <w:t>נורית אלשטיין:</w:t>
      </w:r>
    </w:p>
    <w:p w14:paraId="3AB2B5C7" w14:textId="77777777" w:rsidR="005E522A" w:rsidRPr="005E522A" w:rsidRDefault="005E522A" w:rsidP="005E522A">
      <w:pPr>
        <w:bidi/>
        <w:rPr>
          <w:rFonts w:cs="David" w:hint="cs"/>
          <w:rtl/>
        </w:rPr>
      </w:pPr>
    </w:p>
    <w:p w14:paraId="74F46E7A" w14:textId="77777777" w:rsidR="005E522A" w:rsidRPr="005E522A" w:rsidRDefault="005E522A" w:rsidP="005E522A">
      <w:pPr>
        <w:bidi/>
        <w:rPr>
          <w:rFonts w:cs="David" w:hint="cs"/>
          <w:rtl/>
        </w:rPr>
      </w:pPr>
      <w:r w:rsidRPr="005E522A">
        <w:rPr>
          <w:rFonts w:cs="David" w:hint="cs"/>
          <w:rtl/>
        </w:rPr>
        <w:tab/>
        <w:t>בסדר, אז אם אסור להגביל את מספר ההצעות, האם מה שנעשה כאן ישפר את הליכי החקיקה או לא. לדעתנו, יש שני קשיים שצריך לתת עליהם את הדעת: האחד, לפי מה שמוצע כאן, בשלב הראשון הלשכה המשפטית בכלל לא מעורבת. איך אני אגיד לכם מה קורה בשלב הראשון אם הלשכה בכלל לא מעורבת?</w:t>
      </w:r>
    </w:p>
    <w:p w14:paraId="603F40B2" w14:textId="77777777" w:rsidR="005E522A" w:rsidRPr="005E522A" w:rsidRDefault="005E522A" w:rsidP="005E522A">
      <w:pPr>
        <w:bidi/>
        <w:rPr>
          <w:rFonts w:cs="David" w:hint="cs"/>
          <w:rtl/>
        </w:rPr>
      </w:pPr>
    </w:p>
    <w:p w14:paraId="75A1C899" w14:textId="77777777" w:rsidR="005E522A" w:rsidRPr="005E522A" w:rsidRDefault="005E522A" w:rsidP="005E522A">
      <w:pPr>
        <w:bidi/>
        <w:rPr>
          <w:rFonts w:cs="David" w:hint="cs"/>
          <w:rtl/>
        </w:rPr>
      </w:pPr>
      <w:r w:rsidRPr="005E522A">
        <w:rPr>
          <w:rFonts w:cs="David" w:hint="cs"/>
          <w:u w:val="single"/>
          <w:rtl/>
        </w:rPr>
        <w:t>היו"ר רוחמה אברהם:</w:t>
      </w:r>
    </w:p>
    <w:p w14:paraId="5A9990EA" w14:textId="77777777" w:rsidR="005E522A" w:rsidRPr="005E522A" w:rsidRDefault="005E522A" w:rsidP="005E522A">
      <w:pPr>
        <w:bidi/>
        <w:rPr>
          <w:rFonts w:cs="David" w:hint="cs"/>
          <w:rtl/>
        </w:rPr>
      </w:pPr>
    </w:p>
    <w:p w14:paraId="50593A3F" w14:textId="77777777" w:rsidR="005E522A" w:rsidRPr="005E522A" w:rsidRDefault="005E522A" w:rsidP="005E522A">
      <w:pPr>
        <w:bidi/>
        <w:rPr>
          <w:rFonts w:cs="David" w:hint="cs"/>
          <w:rtl/>
        </w:rPr>
      </w:pPr>
      <w:r w:rsidRPr="005E522A">
        <w:rPr>
          <w:rFonts w:cs="David" w:hint="cs"/>
          <w:rtl/>
        </w:rPr>
        <w:tab/>
        <w:t>היא מעורבת בקריאה ראשונית בלבד.</w:t>
      </w:r>
    </w:p>
    <w:p w14:paraId="0A1C698B" w14:textId="77777777" w:rsidR="005E522A" w:rsidRPr="005E522A" w:rsidRDefault="005E522A" w:rsidP="005E522A">
      <w:pPr>
        <w:bidi/>
        <w:rPr>
          <w:rFonts w:cs="David" w:hint="cs"/>
          <w:rtl/>
        </w:rPr>
      </w:pPr>
    </w:p>
    <w:p w14:paraId="7F09A720" w14:textId="77777777" w:rsidR="005E522A" w:rsidRPr="005E522A" w:rsidRDefault="005E522A" w:rsidP="005E522A">
      <w:pPr>
        <w:bidi/>
        <w:rPr>
          <w:rFonts w:cs="David" w:hint="cs"/>
          <w:rtl/>
        </w:rPr>
      </w:pPr>
      <w:r w:rsidRPr="005E522A">
        <w:rPr>
          <w:rFonts w:cs="David" w:hint="cs"/>
          <w:u w:val="single"/>
          <w:rtl/>
        </w:rPr>
        <w:t>נורית אלשטיין:</w:t>
      </w:r>
    </w:p>
    <w:p w14:paraId="305D6838" w14:textId="77777777" w:rsidR="005E522A" w:rsidRPr="005E522A" w:rsidRDefault="005E522A" w:rsidP="005E522A">
      <w:pPr>
        <w:bidi/>
        <w:rPr>
          <w:rFonts w:cs="David" w:hint="cs"/>
          <w:rtl/>
        </w:rPr>
      </w:pPr>
    </w:p>
    <w:p w14:paraId="0A73EDE9" w14:textId="77777777" w:rsidR="005E522A" w:rsidRPr="005E522A" w:rsidRDefault="005E522A" w:rsidP="005E522A">
      <w:pPr>
        <w:bidi/>
        <w:rPr>
          <w:rFonts w:cs="David" w:hint="cs"/>
          <w:rtl/>
        </w:rPr>
      </w:pPr>
      <w:r w:rsidRPr="005E522A">
        <w:rPr>
          <w:rFonts w:cs="David" w:hint="cs"/>
          <w:rtl/>
        </w:rPr>
        <w:tab/>
        <w:t>נכון. העירוב של הלשכה המשפטית שנעשה היום - -</w:t>
      </w:r>
    </w:p>
    <w:p w14:paraId="1C7AB4A6" w14:textId="77777777" w:rsidR="005E522A" w:rsidRPr="005E522A" w:rsidRDefault="005E522A" w:rsidP="005E522A">
      <w:pPr>
        <w:bidi/>
        <w:rPr>
          <w:rFonts w:cs="David" w:hint="cs"/>
          <w:rtl/>
        </w:rPr>
      </w:pPr>
    </w:p>
    <w:p w14:paraId="2A711634" w14:textId="77777777" w:rsidR="005E522A" w:rsidRPr="005E522A" w:rsidRDefault="005E522A" w:rsidP="005E522A">
      <w:pPr>
        <w:bidi/>
        <w:rPr>
          <w:rFonts w:cs="David" w:hint="cs"/>
          <w:rtl/>
        </w:rPr>
      </w:pPr>
      <w:r w:rsidRPr="005E522A">
        <w:rPr>
          <w:rFonts w:cs="David" w:hint="cs"/>
          <w:u w:val="single"/>
          <w:rtl/>
        </w:rPr>
        <w:t>ראובן ריבלין:</w:t>
      </w:r>
    </w:p>
    <w:p w14:paraId="4F6D90D2" w14:textId="77777777" w:rsidR="005E522A" w:rsidRPr="005E522A" w:rsidRDefault="005E522A" w:rsidP="005E522A">
      <w:pPr>
        <w:bidi/>
        <w:rPr>
          <w:rFonts w:cs="David" w:hint="cs"/>
          <w:rtl/>
        </w:rPr>
      </w:pPr>
      <w:r w:rsidRPr="005E522A">
        <w:rPr>
          <w:rFonts w:cs="David" w:hint="cs"/>
          <w:rtl/>
        </w:rPr>
        <w:tab/>
      </w:r>
      <w:r w:rsidRPr="005E522A">
        <w:rPr>
          <w:rFonts w:cs="David" w:hint="cs"/>
          <w:rtl/>
        </w:rPr>
        <w:tab/>
      </w:r>
    </w:p>
    <w:p w14:paraId="3959B084" w14:textId="77777777" w:rsidR="005E522A" w:rsidRPr="005E522A" w:rsidRDefault="005E522A" w:rsidP="005E522A">
      <w:pPr>
        <w:bidi/>
        <w:rPr>
          <w:rFonts w:cs="David" w:hint="cs"/>
          <w:rtl/>
        </w:rPr>
      </w:pPr>
      <w:r w:rsidRPr="005E522A">
        <w:rPr>
          <w:rFonts w:cs="David" w:hint="cs"/>
          <w:rtl/>
        </w:rPr>
        <w:tab/>
        <w:t>בבחינת 7(א)...</w:t>
      </w:r>
    </w:p>
    <w:p w14:paraId="40D584D4" w14:textId="77777777" w:rsidR="005E522A" w:rsidRPr="005E522A" w:rsidRDefault="005E522A" w:rsidP="005E522A">
      <w:pPr>
        <w:bidi/>
        <w:rPr>
          <w:rFonts w:cs="David" w:hint="cs"/>
          <w:rtl/>
        </w:rPr>
      </w:pPr>
    </w:p>
    <w:p w14:paraId="5A55A0CA" w14:textId="77777777" w:rsidR="005E522A" w:rsidRPr="005E522A" w:rsidRDefault="005E522A" w:rsidP="005E522A">
      <w:pPr>
        <w:bidi/>
        <w:rPr>
          <w:rFonts w:cs="David" w:hint="cs"/>
          <w:rtl/>
        </w:rPr>
      </w:pPr>
      <w:r w:rsidRPr="005E522A">
        <w:rPr>
          <w:rFonts w:cs="David" w:hint="cs"/>
          <w:u w:val="single"/>
          <w:rtl/>
        </w:rPr>
        <w:t>נורית אלשטיין:</w:t>
      </w:r>
    </w:p>
    <w:p w14:paraId="2206552E" w14:textId="77777777" w:rsidR="005E522A" w:rsidRPr="005E522A" w:rsidRDefault="005E522A" w:rsidP="005E522A">
      <w:pPr>
        <w:bidi/>
        <w:rPr>
          <w:rFonts w:cs="David" w:hint="cs"/>
          <w:rtl/>
        </w:rPr>
      </w:pPr>
      <w:r w:rsidRPr="005E522A">
        <w:rPr>
          <w:rFonts w:cs="David" w:hint="cs"/>
          <w:rtl/>
        </w:rPr>
        <w:tab/>
      </w:r>
    </w:p>
    <w:p w14:paraId="67FE797C" w14:textId="77777777" w:rsidR="005E522A" w:rsidRPr="005E522A" w:rsidRDefault="005E522A" w:rsidP="005E522A">
      <w:pPr>
        <w:bidi/>
        <w:rPr>
          <w:rFonts w:cs="David" w:hint="cs"/>
          <w:rtl/>
        </w:rPr>
      </w:pPr>
      <w:r w:rsidRPr="005E522A">
        <w:rPr>
          <w:rFonts w:cs="David" w:hint="cs"/>
          <w:rtl/>
        </w:rPr>
        <w:tab/>
        <w:t>- - הוא מונע הרבה מאוד בושת ובושות. למה? אני יכולה לומר לכם - -</w:t>
      </w:r>
    </w:p>
    <w:p w14:paraId="28877798" w14:textId="77777777" w:rsidR="005E522A" w:rsidRPr="005E522A" w:rsidRDefault="005E522A" w:rsidP="005E522A">
      <w:pPr>
        <w:bidi/>
        <w:rPr>
          <w:rFonts w:cs="David" w:hint="cs"/>
          <w:rtl/>
        </w:rPr>
      </w:pPr>
    </w:p>
    <w:p w14:paraId="7003CB1F" w14:textId="77777777" w:rsidR="005E522A" w:rsidRPr="005E522A" w:rsidRDefault="005E522A" w:rsidP="005E522A">
      <w:pPr>
        <w:bidi/>
        <w:rPr>
          <w:rFonts w:cs="David" w:hint="cs"/>
          <w:u w:val="single"/>
          <w:rtl/>
        </w:rPr>
      </w:pPr>
      <w:r w:rsidRPr="005E522A">
        <w:rPr>
          <w:rFonts w:cs="David" w:hint="cs"/>
          <w:u w:val="single"/>
          <w:rtl/>
        </w:rPr>
        <w:t>גדעון סער:</w:t>
      </w:r>
    </w:p>
    <w:p w14:paraId="5C945A59" w14:textId="77777777" w:rsidR="005E522A" w:rsidRPr="005E522A" w:rsidRDefault="005E522A" w:rsidP="005E522A">
      <w:pPr>
        <w:bidi/>
        <w:rPr>
          <w:rFonts w:cs="David" w:hint="cs"/>
          <w:u w:val="single"/>
          <w:rtl/>
        </w:rPr>
      </w:pPr>
    </w:p>
    <w:p w14:paraId="425AEC5D" w14:textId="77777777" w:rsidR="005E522A" w:rsidRPr="005E522A" w:rsidRDefault="005E522A" w:rsidP="005E522A">
      <w:pPr>
        <w:bidi/>
        <w:rPr>
          <w:rFonts w:cs="David" w:hint="cs"/>
          <w:rtl/>
        </w:rPr>
      </w:pPr>
      <w:r w:rsidRPr="005E522A">
        <w:rPr>
          <w:rFonts w:cs="David" w:hint="cs"/>
          <w:rtl/>
        </w:rPr>
        <w:tab/>
        <w:t xml:space="preserve"> אם כי לא לחלוטין. במידה רבה.</w:t>
      </w:r>
    </w:p>
    <w:p w14:paraId="352A7212" w14:textId="77777777" w:rsidR="005E522A" w:rsidRPr="005E522A" w:rsidRDefault="005E522A" w:rsidP="005E522A">
      <w:pPr>
        <w:bidi/>
        <w:rPr>
          <w:rFonts w:cs="David" w:hint="cs"/>
          <w:rtl/>
        </w:rPr>
      </w:pPr>
    </w:p>
    <w:p w14:paraId="3866DE8D" w14:textId="77777777" w:rsidR="005E522A" w:rsidRPr="005E522A" w:rsidRDefault="005E522A" w:rsidP="005E522A">
      <w:pPr>
        <w:bidi/>
        <w:rPr>
          <w:rFonts w:cs="David" w:hint="cs"/>
          <w:rtl/>
        </w:rPr>
      </w:pPr>
      <w:r w:rsidRPr="005E522A">
        <w:rPr>
          <w:rFonts w:cs="David" w:hint="cs"/>
          <w:u w:val="single"/>
          <w:rtl/>
        </w:rPr>
        <w:t>נורית אלשטיין:</w:t>
      </w:r>
    </w:p>
    <w:p w14:paraId="5D74A209" w14:textId="77777777" w:rsidR="005E522A" w:rsidRPr="005E522A" w:rsidRDefault="005E522A" w:rsidP="005E522A">
      <w:pPr>
        <w:bidi/>
        <w:rPr>
          <w:rFonts w:cs="David" w:hint="cs"/>
          <w:rtl/>
        </w:rPr>
      </w:pPr>
    </w:p>
    <w:p w14:paraId="5E7912CD" w14:textId="77777777" w:rsidR="005E522A" w:rsidRPr="005E522A" w:rsidRDefault="005E522A" w:rsidP="005E522A">
      <w:pPr>
        <w:bidi/>
        <w:rPr>
          <w:rFonts w:cs="David" w:hint="cs"/>
          <w:rtl/>
        </w:rPr>
      </w:pPr>
      <w:r w:rsidRPr="005E522A">
        <w:rPr>
          <w:rFonts w:cs="David" w:hint="cs"/>
          <w:rtl/>
        </w:rPr>
        <w:tab/>
        <w:t>- - למה אני מתכוונת? חבר כנסת מסוים, למעלה מ-50% מההצעות שהוא הגיש הן העתקה של חברי כנסת אחרים, כאשר מסתבר שמדובר בהצעת חוק שעברה כבר בקריאה שלישית. זה למשל דבר שאנחנו מנענו אותו וזו רק דוגמה. יש הרבה מאוד עניינים מהסוג הזה שנמנעים, מכיוון שחברי הכנסת מגישים הצעות, רצים לתקשורת וזה מיד מתפרסם והם חושבים שעל ידי זה הם יקבלו תמיכה, יכול להיות שכן ויכול להיות שלא, אני לא מתערבת בזה. אבל אם אנחנו מעורבים מהשלב הראשון, אני יכולה לומר שיש דברים מסוג זה שנמנעים. החלק השני של ההצעה שלכם, שמדבר על שבועיים כולל משרד המשפטים כולל הוועדה, זה דבר בלתי מתקבל על הדעת מכיוון שעבודה רצינית, בוודאי לחקיקה רצינית, לא יכולה להיעשות תוך פרק זמן כזה. זאת אומרת, ההצעה כפי שהיא, מבחינתנו, מבחינת הליכי החקיקה בקטע הראשון שלה היא לא מונעת, כי אני חושבת שהלשכה המשפטית צריכה להיות מעורבת מהרגע הראשון ואת הבעייתיות שהיתה קיימת בצוואר הבקבוק צריך לפתור המנכ"ל עם עזרים שינתנו לנו. בחלק השני, בוודאי זה לא פותר מכיוון שהשבועיים האלה, זה ממש בלתי אפשרי.</w:t>
      </w:r>
    </w:p>
    <w:p w14:paraId="65D33303" w14:textId="77777777" w:rsidR="005E522A" w:rsidRPr="005E522A" w:rsidRDefault="005E522A" w:rsidP="005E522A">
      <w:pPr>
        <w:bidi/>
        <w:rPr>
          <w:rFonts w:cs="David" w:hint="cs"/>
          <w:rtl/>
        </w:rPr>
      </w:pPr>
    </w:p>
    <w:p w14:paraId="7258F38C" w14:textId="77777777" w:rsidR="005E522A" w:rsidRPr="005E522A" w:rsidRDefault="005E522A" w:rsidP="005E522A">
      <w:pPr>
        <w:bidi/>
        <w:rPr>
          <w:rFonts w:cs="David" w:hint="cs"/>
          <w:rtl/>
        </w:rPr>
      </w:pPr>
      <w:r w:rsidRPr="005E522A">
        <w:rPr>
          <w:rFonts w:cs="David" w:hint="cs"/>
          <w:u w:val="single"/>
          <w:rtl/>
        </w:rPr>
        <w:t>רונית חייקין:</w:t>
      </w:r>
    </w:p>
    <w:p w14:paraId="59842C8E" w14:textId="77777777" w:rsidR="005E522A" w:rsidRPr="005E522A" w:rsidRDefault="005E522A" w:rsidP="005E522A">
      <w:pPr>
        <w:bidi/>
        <w:rPr>
          <w:rFonts w:cs="David" w:hint="cs"/>
          <w:rtl/>
        </w:rPr>
      </w:pPr>
    </w:p>
    <w:p w14:paraId="3EAE369A" w14:textId="77777777" w:rsidR="005E522A" w:rsidRPr="005E522A" w:rsidRDefault="005E522A" w:rsidP="005E522A">
      <w:pPr>
        <w:bidi/>
        <w:rPr>
          <w:rFonts w:cs="David" w:hint="cs"/>
          <w:rtl/>
        </w:rPr>
      </w:pPr>
      <w:r w:rsidRPr="005E522A">
        <w:rPr>
          <w:rFonts w:cs="David" w:hint="cs"/>
          <w:rtl/>
        </w:rPr>
        <w:tab/>
        <w:t>סליחה, דיברנו על 10 ימים.</w:t>
      </w:r>
    </w:p>
    <w:p w14:paraId="3C7184D1" w14:textId="77777777" w:rsidR="005E522A" w:rsidRPr="005E522A" w:rsidRDefault="005E522A" w:rsidP="005E522A">
      <w:pPr>
        <w:bidi/>
        <w:rPr>
          <w:rFonts w:cs="David" w:hint="cs"/>
          <w:rtl/>
        </w:rPr>
      </w:pPr>
    </w:p>
    <w:p w14:paraId="6A011BB7" w14:textId="77777777" w:rsidR="005E522A" w:rsidRPr="005E522A" w:rsidRDefault="005E522A" w:rsidP="005E522A">
      <w:pPr>
        <w:bidi/>
        <w:rPr>
          <w:rFonts w:cs="David" w:hint="cs"/>
          <w:rtl/>
        </w:rPr>
      </w:pPr>
      <w:r w:rsidRPr="005E522A">
        <w:rPr>
          <w:rFonts w:cs="David" w:hint="cs"/>
          <w:u w:val="single"/>
          <w:rtl/>
        </w:rPr>
        <w:t>היו"ר רוחמה אברהם:</w:t>
      </w:r>
    </w:p>
    <w:p w14:paraId="47913ADC" w14:textId="77777777" w:rsidR="005E522A" w:rsidRPr="005E522A" w:rsidRDefault="005E522A" w:rsidP="005E522A">
      <w:pPr>
        <w:bidi/>
        <w:rPr>
          <w:rFonts w:cs="David" w:hint="cs"/>
          <w:rtl/>
        </w:rPr>
      </w:pPr>
    </w:p>
    <w:p w14:paraId="298BDBAC" w14:textId="77777777" w:rsidR="005E522A" w:rsidRPr="005E522A" w:rsidRDefault="005E522A" w:rsidP="005E522A">
      <w:pPr>
        <w:bidi/>
        <w:rPr>
          <w:rFonts w:cs="David" w:hint="cs"/>
          <w:rtl/>
        </w:rPr>
      </w:pPr>
      <w:r w:rsidRPr="005E522A">
        <w:rPr>
          <w:rFonts w:cs="David" w:hint="cs"/>
          <w:rtl/>
        </w:rPr>
        <w:tab/>
        <w:t>10 ימים זה בסדר, אבל אחר כך זרקנו את הנוסח של השבועיים.</w:t>
      </w:r>
    </w:p>
    <w:p w14:paraId="75770F7A" w14:textId="77777777" w:rsidR="005E522A" w:rsidRPr="005E522A" w:rsidRDefault="005E522A" w:rsidP="005E522A">
      <w:pPr>
        <w:bidi/>
        <w:rPr>
          <w:rFonts w:cs="David" w:hint="cs"/>
          <w:rtl/>
        </w:rPr>
      </w:pPr>
    </w:p>
    <w:p w14:paraId="7399ABC9" w14:textId="77777777" w:rsidR="005E522A" w:rsidRPr="005E522A" w:rsidRDefault="005E522A" w:rsidP="005E522A">
      <w:pPr>
        <w:bidi/>
        <w:rPr>
          <w:rFonts w:cs="David" w:hint="cs"/>
          <w:rtl/>
        </w:rPr>
      </w:pPr>
      <w:r w:rsidRPr="005E522A">
        <w:rPr>
          <w:rFonts w:cs="David" w:hint="cs"/>
          <w:u w:val="single"/>
          <w:rtl/>
        </w:rPr>
        <w:t>ראובן ריבלין:</w:t>
      </w:r>
    </w:p>
    <w:p w14:paraId="69603095" w14:textId="77777777" w:rsidR="005E522A" w:rsidRPr="005E522A" w:rsidRDefault="005E522A" w:rsidP="005E522A">
      <w:pPr>
        <w:bidi/>
        <w:rPr>
          <w:rFonts w:cs="David" w:hint="cs"/>
          <w:rtl/>
        </w:rPr>
      </w:pPr>
    </w:p>
    <w:p w14:paraId="2A34B9FE" w14:textId="77777777" w:rsidR="005E522A" w:rsidRPr="005E522A" w:rsidRDefault="005E522A" w:rsidP="005E522A">
      <w:pPr>
        <w:bidi/>
        <w:rPr>
          <w:rFonts w:cs="David" w:hint="cs"/>
          <w:rtl/>
        </w:rPr>
      </w:pPr>
      <w:r w:rsidRPr="005E522A">
        <w:rPr>
          <w:rFonts w:cs="David" w:hint="cs"/>
          <w:rtl/>
        </w:rPr>
        <w:tab/>
        <w:t>עדיפה בעינייך השיטה הקיימת?</w:t>
      </w:r>
    </w:p>
    <w:p w14:paraId="43D01466" w14:textId="77777777" w:rsidR="005E522A" w:rsidRPr="005E522A" w:rsidRDefault="005E522A" w:rsidP="005E522A">
      <w:pPr>
        <w:bidi/>
        <w:rPr>
          <w:rFonts w:cs="David" w:hint="cs"/>
          <w:rtl/>
        </w:rPr>
      </w:pPr>
    </w:p>
    <w:p w14:paraId="20AB5FB4" w14:textId="77777777" w:rsidR="005E522A" w:rsidRPr="005E522A" w:rsidRDefault="005E522A" w:rsidP="005E522A">
      <w:pPr>
        <w:bidi/>
        <w:rPr>
          <w:rFonts w:cs="David" w:hint="cs"/>
          <w:rtl/>
        </w:rPr>
      </w:pPr>
      <w:r w:rsidRPr="005E522A">
        <w:rPr>
          <w:rFonts w:cs="David" w:hint="cs"/>
          <w:u w:val="single"/>
          <w:rtl/>
        </w:rPr>
        <w:t>נורית אלשטיין:</w:t>
      </w:r>
    </w:p>
    <w:p w14:paraId="69833D47" w14:textId="77777777" w:rsidR="005E522A" w:rsidRPr="005E522A" w:rsidRDefault="005E522A" w:rsidP="005E522A">
      <w:pPr>
        <w:bidi/>
        <w:rPr>
          <w:rFonts w:cs="David" w:hint="cs"/>
          <w:rtl/>
        </w:rPr>
      </w:pPr>
    </w:p>
    <w:p w14:paraId="6AD2B22B" w14:textId="77777777" w:rsidR="005E522A" w:rsidRPr="005E522A" w:rsidRDefault="005E522A" w:rsidP="005E522A">
      <w:pPr>
        <w:bidi/>
        <w:rPr>
          <w:rFonts w:cs="David" w:hint="cs"/>
          <w:rtl/>
        </w:rPr>
      </w:pPr>
      <w:r w:rsidRPr="005E522A">
        <w:rPr>
          <w:rFonts w:cs="David" w:hint="cs"/>
          <w:rtl/>
        </w:rPr>
        <w:tab/>
        <w:t>כן. הגבלה הם לא מוכנים לקבל ורובי עכשיו אמר שמבחינתו... אני מבינה. יש בעולם גישות שונות. כמו שאתה בוודאי יודע יש מקומות שבהם הוגבל המספר ויש מקומות שלא. רובי חושב שלא צריך להגביל ואני מתארת לעצמי שיש לו גישה פרלמנטארית.</w:t>
      </w:r>
    </w:p>
    <w:p w14:paraId="300A129C" w14:textId="77777777" w:rsidR="005E522A" w:rsidRPr="005E522A" w:rsidRDefault="005E522A" w:rsidP="005E522A">
      <w:pPr>
        <w:bidi/>
        <w:rPr>
          <w:rFonts w:cs="David" w:hint="cs"/>
          <w:rtl/>
        </w:rPr>
      </w:pPr>
    </w:p>
    <w:p w14:paraId="0D78AF3C" w14:textId="77777777" w:rsidR="005E522A" w:rsidRPr="005E522A" w:rsidRDefault="005E522A" w:rsidP="005E522A">
      <w:pPr>
        <w:bidi/>
        <w:rPr>
          <w:rFonts w:cs="David" w:hint="cs"/>
          <w:rtl/>
        </w:rPr>
      </w:pPr>
      <w:r w:rsidRPr="005E522A">
        <w:rPr>
          <w:rFonts w:cs="David"/>
          <w:u w:val="single"/>
          <w:rtl/>
        </w:rPr>
        <w:br w:type="page"/>
      </w:r>
      <w:r w:rsidRPr="005E522A">
        <w:rPr>
          <w:rFonts w:cs="David" w:hint="cs"/>
          <w:u w:val="single"/>
          <w:rtl/>
        </w:rPr>
        <w:t>היו"ר רוחמה אברהם:</w:t>
      </w:r>
      <w:r w:rsidRPr="005E522A">
        <w:rPr>
          <w:rFonts w:cs="David" w:hint="cs"/>
          <w:rtl/>
        </w:rPr>
        <w:tab/>
      </w:r>
      <w:r w:rsidRPr="005E522A">
        <w:rPr>
          <w:rFonts w:cs="David" w:hint="cs"/>
          <w:rtl/>
        </w:rPr>
        <w:tab/>
      </w:r>
    </w:p>
    <w:p w14:paraId="69E74BFD" w14:textId="77777777" w:rsidR="005E522A" w:rsidRPr="005E522A" w:rsidRDefault="005E522A" w:rsidP="005E522A">
      <w:pPr>
        <w:bidi/>
        <w:jc w:val="both"/>
        <w:rPr>
          <w:rFonts w:cs="David" w:hint="cs"/>
          <w:rtl/>
        </w:rPr>
      </w:pPr>
    </w:p>
    <w:p w14:paraId="695B15C7" w14:textId="77777777" w:rsidR="005E522A" w:rsidRPr="005E522A" w:rsidRDefault="005E522A" w:rsidP="005E522A">
      <w:pPr>
        <w:bidi/>
        <w:jc w:val="both"/>
        <w:rPr>
          <w:rFonts w:cs="David" w:hint="cs"/>
          <w:rtl/>
        </w:rPr>
      </w:pPr>
      <w:r w:rsidRPr="005E522A">
        <w:rPr>
          <w:rFonts w:cs="David" w:hint="cs"/>
          <w:rtl/>
        </w:rPr>
        <w:tab/>
        <w:t>הרי מצד אחד זה טוב שיש רעיונות וטוב שאנשים מניחים ואין הגבלה. למעשה, אין פה רצון להגביל שום דבר. ההגבלה נעשית רק בשעה שחבר הכנסת מחליט לקדם הצעת חוק ורק אז היא עוברת את הנוסח המשפטי הדקדקני והכי סופי שרק יכול להיות, כאשר בשלב הראשון חבר הכנסת יכול להניח 1000 הצעות, 1000 הצהרות ו-1000 רעיונות. אין עם זה שום בעיה. הלשכה המשפטית עוברת על זה ברמה הראשונית ונניח והיה וחבר הכנסת יודע שבמחסן שלו יש 1000 הצעות חוק, את מה שהוא רוצה לקדם הוא יכול לקדם בכל רגע נתון אלא שפרק הזמן צריך להיות לפי הבקשה של הלשכה המשפטית ותיכף נשמע גם את משרד המשפטים, לעניות דעתי ארוך יותר, משום שבפרק הזמן הנוכחי אי אפשר לעמוד.</w:t>
      </w:r>
    </w:p>
    <w:p w14:paraId="665F7092" w14:textId="77777777" w:rsidR="005E522A" w:rsidRPr="005E522A" w:rsidRDefault="005E522A" w:rsidP="005E522A">
      <w:pPr>
        <w:bidi/>
        <w:jc w:val="both"/>
        <w:rPr>
          <w:rFonts w:cs="David" w:hint="cs"/>
          <w:rtl/>
        </w:rPr>
      </w:pPr>
    </w:p>
    <w:p w14:paraId="766E85D9" w14:textId="77777777" w:rsidR="005E522A" w:rsidRPr="005E522A" w:rsidRDefault="005E522A" w:rsidP="005E522A">
      <w:pPr>
        <w:bidi/>
        <w:jc w:val="both"/>
        <w:rPr>
          <w:rFonts w:cs="David" w:hint="cs"/>
          <w:rtl/>
        </w:rPr>
      </w:pPr>
      <w:r w:rsidRPr="005E522A">
        <w:rPr>
          <w:rFonts w:cs="David" w:hint="cs"/>
          <w:rtl/>
        </w:rPr>
        <w:tab/>
        <w:t>עורכת דין דלית דרור, בבקשה.</w:t>
      </w:r>
    </w:p>
    <w:p w14:paraId="0911DCDB" w14:textId="77777777" w:rsidR="005E522A" w:rsidRPr="005E522A" w:rsidRDefault="005E522A" w:rsidP="005E522A">
      <w:pPr>
        <w:bidi/>
        <w:jc w:val="both"/>
        <w:rPr>
          <w:rFonts w:cs="David" w:hint="cs"/>
          <w:rtl/>
        </w:rPr>
      </w:pPr>
    </w:p>
    <w:p w14:paraId="0D527D53" w14:textId="77777777" w:rsidR="005E522A" w:rsidRPr="005E522A" w:rsidRDefault="005E522A" w:rsidP="005E522A">
      <w:pPr>
        <w:bidi/>
        <w:jc w:val="both"/>
        <w:rPr>
          <w:rFonts w:cs="David" w:hint="cs"/>
          <w:rtl/>
        </w:rPr>
      </w:pPr>
      <w:r w:rsidRPr="005E522A">
        <w:rPr>
          <w:rFonts w:cs="David" w:hint="cs"/>
          <w:u w:val="single"/>
          <w:rtl/>
        </w:rPr>
        <w:t>דלית דרור:</w:t>
      </w:r>
    </w:p>
    <w:p w14:paraId="309EA2BC" w14:textId="77777777" w:rsidR="005E522A" w:rsidRPr="005E522A" w:rsidRDefault="005E522A" w:rsidP="005E522A">
      <w:pPr>
        <w:bidi/>
        <w:jc w:val="both"/>
        <w:rPr>
          <w:rFonts w:cs="David" w:hint="cs"/>
          <w:rtl/>
        </w:rPr>
      </w:pPr>
    </w:p>
    <w:p w14:paraId="50D5C802" w14:textId="77777777" w:rsidR="005E522A" w:rsidRPr="005E522A" w:rsidRDefault="005E522A" w:rsidP="005E522A">
      <w:pPr>
        <w:bidi/>
        <w:jc w:val="both"/>
        <w:rPr>
          <w:rFonts w:cs="David" w:hint="cs"/>
          <w:rtl/>
        </w:rPr>
      </w:pPr>
      <w:r w:rsidRPr="005E522A">
        <w:rPr>
          <w:rFonts w:cs="David" w:hint="cs"/>
          <w:rtl/>
        </w:rPr>
        <w:tab/>
        <w:t>ההצעה הזאת, כפי שהיא כתובה היום, היא פיחות נוסף באיכות של הצעות החוק הפרטיות. פתחת ואמרת שלא עומד על הפרק לצמצם את מספר ההצעות, אבל כדאי להקדיש לזה דיון. נעשה מחקר מאוד מעניין של ה-מ.מ.מ על ההגבלה על הצעות חוק פרטיות. יש כל מיני סוגים של הגבלות לפי זמן דיון, לפי מספרים, לפי סיעות. יש כל מיני צורות של - -</w:t>
      </w:r>
    </w:p>
    <w:p w14:paraId="3466DA08" w14:textId="77777777" w:rsidR="005E522A" w:rsidRPr="005E522A" w:rsidRDefault="005E522A" w:rsidP="005E522A">
      <w:pPr>
        <w:bidi/>
        <w:jc w:val="both"/>
        <w:rPr>
          <w:rFonts w:cs="David" w:hint="cs"/>
          <w:rtl/>
        </w:rPr>
      </w:pPr>
    </w:p>
    <w:p w14:paraId="68C72E8F"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3C5212FE" w14:textId="77777777" w:rsidR="005E522A" w:rsidRPr="005E522A" w:rsidRDefault="005E522A" w:rsidP="005E522A">
      <w:pPr>
        <w:bidi/>
        <w:jc w:val="both"/>
        <w:rPr>
          <w:rFonts w:cs="David" w:hint="cs"/>
          <w:rtl/>
        </w:rPr>
      </w:pPr>
    </w:p>
    <w:p w14:paraId="33AF7B75" w14:textId="77777777" w:rsidR="005E522A" w:rsidRPr="005E522A" w:rsidRDefault="005E522A" w:rsidP="005E522A">
      <w:pPr>
        <w:bidi/>
        <w:jc w:val="both"/>
        <w:rPr>
          <w:rFonts w:cs="David" w:hint="cs"/>
          <w:rtl/>
        </w:rPr>
      </w:pPr>
      <w:r w:rsidRPr="005E522A">
        <w:rPr>
          <w:rFonts w:cs="David" w:hint="cs"/>
          <w:rtl/>
        </w:rPr>
        <w:tab/>
        <w:t>דנו בזה כבר וזה לא הדיון הראשון וזה לא עומד על הפרק. זה לא התקבל על ידי חברי הכנסת ומפה עברנו לנוסחה אחרת.</w:t>
      </w:r>
    </w:p>
    <w:p w14:paraId="6E200188" w14:textId="77777777" w:rsidR="005E522A" w:rsidRPr="005E522A" w:rsidRDefault="005E522A" w:rsidP="005E522A">
      <w:pPr>
        <w:bidi/>
        <w:jc w:val="both"/>
        <w:rPr>
          <w:rFonts w:cs="David" w:hint="cs"/>
          <w:rtl/>
        </w:rPr>
      </w:pPr>
    </w:p>
    <w:p w14:paraId="5CE7A9ED" w14:textId="77777777" w:rsidR="005E522A" w:rsidRPr="005E522A" w:rsidRDefault="005E522A" w:rsidP="005E522A">
      <w:pPr>
        <w:bidi/>
        <w:jc w:val="both"/>
        <w:rPr>
          <w:rFonts w:cs="David" w:hint="cs"/>
          <w:rtl/>
        </w:rPr>
      </w:pPr>
      <w:r w:rsidRPr="005E522A">
        <w:rPr>
          <w:rFonts w:cs="David" w:hint="cs"/>
          <w:u w:val="single"/>
          <w:rtl/>
        </w:rPr>
        <w:t>דלית דרור:</w:t>
      </w:r>
    </w:p>
    <w:p w14:paraId="3E6EDC1D" w14:textId="77777777" w:rsidR="005E522A" w:rsidRPr="005E522A" w:rsidRDefault="005E522A" w:rsidP="005E522A">
      <w:pPr>
        <w:bidi/>
        <w:jc w:val="both"/>
        <w:rPr>
          <w:rFonts w:cs="David" w:hint="cs"/>
          <w:rtl/>
        </w:rPr>
      </w:pPr>
    </w:p>
    <w:p w14:paraId="3DFF1768" w14:textId="77777777" w:rsidR="005E522A" w:rsidRPr="005E522A" w:rsidRDefault="005E522A" w:rsidP="005E522A">
      <w:pPr>
        <w:bidi/>
        <w:jc w:val="both"/>
        <w:rPr>
          <w:rFonts w:cs="David" w:hint="cs"/>
          <w:rtl/>
        </w:rPr>
      </w:pPr>
      <w:r w:rsidRPr="005E522A">
        <w:rPr>
          <w:rFonts w:cs="David" w:hint="cs"/>
          <w:rtl/>
        </w:rPr>
        <w:tab/>
        <w:t>- - בגלל שנוצרת בעיה אמיתית עם אלפים של הצעות, שרובן הן הצעות סרק שחבר הכנסת לא מעוניין להביא אותן לקריאה טרומית, מערכת שלמה עובדת עבודת סרק גם בלשכה המשפטית של הכנסת וגם בממשלה במשרדיה השונים, בעיקר במשרד המשפטים ובמשרד האוצר, שצריך לעשות הערכות תקציביות כי הוא מציע לוועדת השרים לחקיקה את עמדתו, אבל גם לכל המשרדים האחרים שלהם זה נוגע.</w:t>
      </w:r>
    </w:p>
    <w:p w14:paraId="7E31C692" w14:textId="77777777" w:rsidR="005E522A" w:rsidRPr="005E522A" w:rsidRDefault="005E522A" w:rsidP="005E522A">
      <w:pPr>
        <w:bidi/>
        <w:jc w:val="both"/>
        <w:rPr>
          <w:rFonts w:cs="David" w:hint="cs"/>
          <w:rtl/>
        </w:rPr>
      </w:pPr>
    </w:p>
    <w:p w14:paraId="569BCE6B" w14:textId="77777777" w:rsidR="005E522A" w:rsidRPr="005E522A" w:rsidRDefault="005E522A" w:rsidP="005E522A">
      <w:pPr>
        <w:bidi/>
        <w:jc w:val="both"/>
        <w:rPr>
          <w:rFonts w:cs="David" w:hint="cs"/>
          <w:rtl/>
        </w:rPr>
      </w:pPr>
      <w:r w:rsidRPr="005E522A">
        <w:rPr>
          <w:rFonts w:cs="David" w:hint="cs"/>
          <w:rtl/>
        </w:rPr>
        <w:tab/>
        <w:t>מבחינתנו, הבעיה המרכזית פה היא שאין  מועד אחרון להעברת הנוסח המשופץ אלינו. מאוד לא הגיוני שנראה הצעת חוק לפני שהלשכה המשפטית עוברת עליו, לא רק בגלל הבושות אלא גם מכיוון שיש פערים אדירים בין מה שכתוב בטקסט לבין מה שכתוב בדברי ההסבר, אם ההסברים רק רעיוניים והם "רזים" - -</w:t>
      </w:r>
    </w:p>
    <w:p w14:paraId="324AB09E" w14:textId="77777777" w:rsidR="005E522A" w:rsidRPr="005E522A" w:rsidRDefault="005E522A" w:rsidP="005E522A">
      <w:pPr>
        <w:bidi/>
        <w:jc w:val="both"/>
        <w:rPr>
          <w:rFonts w:cs="David" w:hint="cs"/>
          <w:rtl/>
        </w:rPr>
      </w:pPr>
    </w:p>
    <w:p w14:paraId="76667DC1" w14:textId="77777777" w:rsidR="005E522A" w:rsidRPr="005E522A" w:rsidRDefault="005E522A" w:rsidP="005E522A">
      <w:pPr>
        <w:bidi/>
        <w:jc w:val="both"/>
        <w:rPr>
          <w:rFonts w:cs="David" w:hint="cs"/>
          <w:rtl/>
        </w:rPr>
      </w:pPr>
      <w:r w:rsidRPr="005E522A">
        <w:rPr>
          <w:rFonts w:cs="David" w:hint="cs"/>
          <w:u w:val="single"/>
          <w:rtl/>
        </w:rPr>
        <w:t>ראובן ריבלין:</w:t>
      </w:r>
    </w:p>
    <w:p w14:paraId="54F34594" w14:textId="77777777" w:rsidR="005E522A" w:rsidRPr="005E522A" w:rsidRDefault="005E522A" w:rsidP="005E522A">
      <w:pPr>
        <w:bidi/>
        <w:jc w:val="both"/>
        <w:rPr>
          <w:rFonts w:cs="David" w:hint="cs"/>
          <w:rtl/>
        </w:rPr>
      </w:pPr>
    </w:p>
    <w:p w14:paraId="13C13156" w14:textId="77777777" w:rsidR="005E522A" w:rsidRPr="005E522A" w:rsidRDefault="005E522A" w:rsidP="005E522A">
      <w:pPr>
        <w:bidi/>
        <w:jc w:val="both"/>
        <w:rPr>
          <w:rFonts w:cs="David" w:hint="cs"/>
          <w:rtl/>
        </w:rPr>
      </w:pPr>
      <w:r w:rsidRPr="005E522A">
        <w:rPr>
          <w:rFonts w:cs="David" w:hint="cs"/>
          <w:rtl/>
        </w:rPr>
        <w:tab/>
        <w:t>משרד המשפטים חושב שההליך הקיים היום הוא ההליך הראוי?</w:t>
      </w:r>
    </w:p>
    <w:p w14:paraId="758E594D" w14:textId="77777777" w:rsidR="005E522A" w:rsidRPr="005E522A" w:rsidRDefault="005E522A" w:rsidP="005E522A">
      <w:pPr>
        <w:bidi/>
        <w:jc w:val="both"/>
        <w:rPr>
          <w:rFonts w:cs="David" w:hint="cs"/>
          <w:rtl/>
        </w:rPr>
      </w:pPr>
    </w:p>
    <w:p w14:paraId="7104CD7D" w14:textId="77777777" w:rsidR="005E522A" w:rsidRPr="005E522A" w:rsidRDefault="005E522A" w:rsidP="005E522A">
      <w:pPr>
        <w:bidi/>
        <w:jc w:val="both"/>
        <w:rPr>
          <w:rFonts w:cs="David" w:hint="cs"/>
          <w:rtl/>
        </w:rPr>
      </w:pPr>
      <w:r w:rsidRPr="005E522A">
        <w:rPr>
          <w:rFonts w:cs="David" w:hint="cs"/>
          <w:u w:val="single"/>
          <w:rtl/>
        </w:rPr>
        <w:t>דורית דרור:</w:t>
      </w:r>
    </w:p>
    <w:p w14:paraId="604C319D" w14:textId="77777777" w:rsidR="005E522A" w:rsidRPr="005E522A" w:rsidRDefault="005E522A" w:rsidP="005E522A">
      <w:pPr>
        <w:bidi/>
        <w:jc w:val="both"/>
        <w:rPr>
          <w:rFonts w:cs="David" w:hint="cs"/>
          <w:rtl/>
        </w:rPr>
      </w:pPr>
    </w:p>
    <w:p w14:paraId="661841F4" w14:textId="77777777" w:rsidR="005E522A" w:rsidRPr="005E522A" w:rsidRDefault="005E522A" w:rsidP="005E522A">
      <w:pPr>
        <w:bidi/>
        <w:jc w:val="both"/>
        <w:rPr>
          <w:rFonts w:cs="David" w:hint="cs"/>
          <w:rtl/>
        </w:rPr>
      </w:pPr>
      <w:r w:rsidRPr="005E522A">
        <w:rPr>
          <w:rFonts w:cs="David" w:hint="cs"/>
          <w:rtl/>
        </w:rPr>
        <w:tab/>
        <w:t>לא, משרד המשפטים סבור שיש מקום להגביל את מספר הצעות החוק.</w:t>
      </w:r>
    </w:p>
    <w:p w14:paraId="4BA71963" w14:textId="77777777" w:rsidR="005E522A" w:rsidRPr="005E522A" w:rsidRDefault="005E522A" w:rsidP="005E522A">
      <w:pPr>
        <w:bidi/>
        <w:jc w:val="both"/>
        <w:rPr>
          <w:rFonts w:cs="David" w:hint="cs"/>
          <w:rtl/>
        </w:rPr>
      </w:pPr>
    </w:p>
    <w:p w14:paraId="6485CC72"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7C011750" w14:textId="77777777" w:rsidR="005E522A" w:rsidRPr="005E522A" w:rsidRDefault="005E522A" w:rsidP="005E522A">
      <w:pPr>
        <w:bidi/>
        <w:jc w:val="both"/>
        <w:rPr>
          <w:rFonts w:cs="David" w:hint="cs"/>
          <w:rtl/>
        </w:rPr>
      </w:pPr>
    </w:p>
    <w:p w14:paraId="50E85977" w14:textId="77777777" w:rsidR="005E522A" w:rsidRPr="005E522A" w:rsidRDefault="005E522A" w:rsidP="005E522A">
      <w:pPr>
        <w:bidi/>
        <w:jc w:val="both"/>
        <w:rPr>
          <w:rFonts w:cs="David" w:hint="cs"/>
          <w:rtl/>
        </w:rPr>
      </w:pPr>
      <w:r w:rsidRPr="005E522A">
        <w:rPr>
          <w:rFonts w:cs="David" w:hint="cs"/>
          <w:rtl/>
        </w:rPr>
        <w:tab/>
        <w:t>תבואו ותובילו למהלך אחר, תגישו רק הצעות חוק ממשלתיות.</w:t>
      </w:r>
    </w:p>
    <w:p w14:paraId="7CBCF861" w14:textId="77777777" w:rsidR="005E522A" w:rsidRPr="005E522A" w:rsidRDefault="005E522A" w:rsidP="005E522A">
      <w:pPr>
        <w:bidi/>
        <w:jc w:val="both"/>
        <w:rPr>
          <w:rFonts w:cs="David" w:hint="cs"/>
          <w:rtl/>
        </w:rPr>
      </w:pPr>
    </w:p>
    <w:p w14:paraId="78918C62" w14:textId="77777777" w:rsidR="005E522A" w:rsidRPr="005E522A" w:rsidRDefault="005E522A" w:rsidP="005E522A">
      <w:pPr>
        <w:bidi/>
        <w:jc w:val="both"/>
        <w:rPr>
          <w:rFonts w:cs="David" w:hint="cs"/>
          <w:rtl/>
        </w:rPr>
      </w:pPr>
      <w:r w:rsidRPr="005E522A">
        <w:rPr>
          <w:rFonts w:cs="David" w:hint="cs"/>
          <w:u w:val="single"/>
          <w:rtl/>
        </w:rPr>
        <w:t>ראובן ריבלין:</w:t>
      </w:r>
    </w:p>
    <w:p w14:paraId="02C38238" w14:textId="77777777" w:rsidR="005E522A" w:rsidRPr="005E522A" w:rsidRDefault="005E522A" w:rsidP="005E522A">
      <w:pPr>
        <w:bidi/>
        <w:jc w:val="both"/>
        <w:rPr>
          <w:rFonts w:cs="David" w:hint="cs"/>
          <w:rtl/>
        </w:rPr>
      </w:pPr>
    </w:p>
    <w:p w14:paraId="21674023" w14:textId="77777777" w:rsidR="005E522A" w:rsidRPr="005E522A" w:rsidRDefault="005E522A" w:rsidP="005E522A">
      <w:pPr>
        <w:bidi/>
        <w:jc w:val="both"/>
        <w:rPr>
          <w:rFonts w:cs="David" w:hint="cs"/>
          <w:rtl/>
        </w:rPr>
      </w:pPr>
      <w:r w:rsidRPr="005E522A">
        <w:rPr>
          <w:rFonts w:cs="David" w:hint="cs"/>
          <w:rtl/>
        </w:rPr>
        <w:tab/>
        <w:t xml:space="preserve"> אני מודיע לך שלא נגביל את חברי הכנסת בהצעות פרטיות.</w:t>
      </w:r>
    </w:p>
    <w:p w14:paraId="1114557D" w14:textId="77777777" w:rsidR="005E522A" w:rsidRPr="005E522A" w:rsidRDefault="005E522A" w:rsidP="005E522A">
      <w:pPr>
        <w:bidi/>
        <w:jc w:val="both"/>
        <w:rPr>
          <w:rFonts w:cs="David" w:hint="cs"/>
          <w:rtl/>
        </w:rPr>
      </w:pPr>
    </w:p>
    <w:p w14:paraId="54204D90"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764C6D25" w14:textId="77777777" w:rsidR="005E522A" w:rsidRPr="005E522A" w:rsidRDefault="005E522A" w:rsidP="005E522A">
      <w:pPr>
        <w:bidi/>
        <w:jc w:val="both"/>
        <w:rPr>
          <w:rFonts w:cs="David" w:hint="cs"/>
          <w:rtl/>
        </w:rPr>
      </w:pPr>
    </w:p>
    <w:p w14:paraId="6D040A7E" w14:textId="77777777" w:rsidR="005E522A" w:rsidRPr="005E522A" w:rsidRDefault="005E522A" w:rsidP="005E522A">
      <w:pPr>
        <w:bidi/>
        <w:jc w:val="both"/>
        <w:rPr>
          <w:rFonts w:cs="David" w:hint="cs"/>
          <w:rtl/>
        </w:rPr>
      </w:pPr>
      <w:r w:rsidRPr="005E522A">
        <w:rPr>
          <w:rFonts w:cs="David" w:hint="cs"/>
          <w:rtl/>
        </w:rPr>
        <w:tab/>
        <w:t>אין ספק, אני לא אלך על הגבלה.</w:t>
      </w:r>
    </w:p>
    <w:p w14:paraId="4F136CE6" w14:textId="77777777" w:rsidR="005E522A" w:rsidRPr="005E522A" w:rsidRDefault="005E522A" w:rsidP="005E522A">
      <w:pPr>
        <w:bidi/>
        <w:jc w:val="both"/>
        <w:rPr>
          <w:rFonts w:cs="David" w:hint="cs"/>
          <w:rtl/>
        </w:rPr>
      </w:pPr>
    </w:p>
    <w:p w14:paraId="37458766" w14:textId="77777777" w:rsidR="005E522A" w:rsidRPr="005E522A" w:rsidRDefault="005E522A" w:rsidP="005E522A">
      <w:pPr>
        <w:bidi/>
        <w:jc w:val="both"/>
        <w:rPr>
          <w:rFonts w:cs="David" w:hint="cs"/>
          <w:rtl/>
        </w:rPr>
      </w:pPr>
      <w:r w:rsidRPr="005E522A">
        <w:rPr>
          <w:rFonts w:cs="David" w:hint="cs"/>
          <w:u w:val="single"/>
          <w:rtl/>
        </w:rPr>
        <w:t>דורית דרור:</w:t>
      </w:r>
    </w:p>
    <w:p w14:paraId="016837B7" w14:textId="77777777" w:rsidR="005E522A" w:rsidRPr="005E522A" w:rsidRDefault="005E522A" w:rsidP="005E522A">
      <w:pPr>
        <w:bidi/>
        <w:jc w:val="both"/>
        <w:rPr>
          <w:rFonts w:cs="David" w:hint="cs"/>
          <w:rtl/>
        </w:rPr>
      </w:pPr>
    </w:p>
    <w:p w14:paraId="162E0AED" w14:textId="77777777" w:rsidR="005E522A" w:rsidRPr="005E522A" w:rsidRDefault="005E522A" w:rsidP="005E522A">
      <w:pPr>
        <w:bidi/>
        <w:jc w:val="both"/>
        <w:rPr>
          <w:rFonts w:cs="David" w:hint="cs"/>
          <w:rtl/>
        </w:rPr>
      </w:pPr>
      <w:r w:rsidRPr="005E522A">
        <w:rPr>
          <w:rFonts w:cs="David" w:hint="cs"/>
          <w:rtl/>
        </w:rPr>
        <w:tab/>
        <w:t>מאחר וההצעות שעולות ביום רביעי נדונות בוועדת שרים לחקיקה ביום ראשון של אותו שבוע, אנחנו צריכים לקבל את זה לפחות ביום ראשון שקדם לו, זאת אומרת, 10 ימים לפני מועד הקריאה הטרומית, אחרי הלשכה המשפטית כי אין טעם שנעבור על זה בלי הלשכה המשפטית. חוות הדעת המשפטיות והתקציביות יהיו על סמך דברים או שאין קשר בין הטקסט לדברי ההסבר או שדברי ההסבר אינם ברורים. אי אפשר להעריך עלות של רעיון שאין לו אפילו התחלה של...</w:t>
      </w:r>
    </w:p>
    <w:p w14:paraId="7F65D659" w14:textId="77777777" w:rsidR="005E522A" w:rsidRPr="005E522A" w:rsidRDefault="005E522A" w:rsidP="005E522A">
      <w:pPr>
        <w:bidi/>
        <w:jc w:val="both"/>
        <w:rPr>
          <w:rFonts w:cs="David" w:hint="cs"/>
          <w:rtl/>
        </w:rPr>
      </w:pPr>
    </w:p>
    <w:p w14:paraId="00DD1F24"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3E005B41" w14:textId="77777777" w:rsidR="005E522A" w:rsidRPr="005E522A" w:rsidRDefault="005E522A" w:rsidP="005E522A">
      <w:pPr>
        <w:bidi/>
        <w:jc w:val="both"/>
        <w:rPr>
          <w:rFonts w:cs="David" w:hint="cs"/>
          <w:rtl/>
        </w:rPr>
      </w:pPr>
    </w:p>
    <w:p w14:paraId="2EB9A8C7" w14:textId="77777777" w:rsidR="005E522A" w:rsidRPr="005E522A" w:rsidRDefault="005E522A" w:rsidP="005E522A">
      <w:pPr>
        <w:bidi/>
        <w:jc w:val="both"/>
        <w:rPr>
          <w:rFonts w:cs="David" w:hint="cs"/>
          <w:rtl/>
        </w:rPr>
      </w:pPr>
      <w:r w:rsidRPr="005E522A">
        <w:rPr>
          <w:rFonts w:cs="David" w:hint="cs"/>
          <w:rtl/>
        </w:rPr>
        <w:tab/>
        <w:t>אני נשארת פחות או יותר באותה נוסחה ואני מסבכת את הדברים כי אני רוצה לראות אם יש פה פתרון: יש הצהרת חוק של חבר כנסת שמונחת כבר 3 חודשים והיא עברה את הראיה המשפטית והם אמרו שאין בעיה עם ההצעה, היא לא נוגדת שום דבר ולא פוגעת בשום דבר. נניח שחבר הכנסת כן היה מעוניין לקדם אותה, המחלקה המשפטית במשרד המשפטים, דרושים לה 10 ימים כדי לקדם אותה. מצד שני, הזמן שנדרש למחלקה המשפטית, אני גם חושבת שאם הוא יארך בין שבוע ל-10 ימים במקסימום לעבוד על נוסח משפטי, כאשר לא עובדים על כל ה-500 עד 800 הצעות אלא עובדים על הצעות חוק ספציפיות בשבוע, זה יכול להיות 40,50 בשבוע, עם הכל ההצעות לפני שהן מגיעות לוועדת שרים. כמה הצעות מגיעות לוועדת שרים לאחר הניסוח האחרון מדי שבוע?</w:t>
      </w:r>
    </w:p>
    <w:p w14:paraId="238CA945" w14:textId="77777777" w:rsidR="005E522A" w:rsidRPr="005E522A" w:rsidRDefault="005E522A" w:rsidP="005E522A">
      <w:pPr>
        <w:bidi/>
        <w:jc w:val="both"/>
        <w:rPr>
          <w:rFonts w:cs="David" w:hint="cs"/>
          <w:rtl/>
        </w:rPr>
      </w:pPr>
    </w:p>
    <w:p w14:paraId="664680C6" w14:textId="77777777" w:rsidR="005E522A" w:rsidRPr="005E522A" w:rsidRDefault="005E522A" w:rsidP="005E522A">
      <w:pPr>
        <w:bidi/>
        <w:jc w:val="both"/>
        <w:rPr>
          <w:rFonts w:cs="David" w:hint="cs"/>
          <w:u w:val="single"/>
          <w:rtl/>
        </w:rPr>
      </w:pPr>
      <w:r w:rsidRPr="005E522A">
        <w:rPr>
          <w:rFonts w:cs="David" w:hint="cs"/>
          <w:u w:val="single"/>
          <w:rtl/>
        </w:rPr>
        <w:t>גדעון סער:</w:t>
      </w:r>
    </w:p>
    <w:p w14:paraId="39C71B6C" w14:textId="77777777" w:rsidR="005E522A" w:rsidRPr="005E522A" w:rsidRDefault="005E522A" w:rsidP="005E522A">
      <w:pPr>
        <w:bidi/>
        <w:jc w:val="both"/>
        <w:rPr>
          <w:rFonts w:cs="David" w:hint="cs"/>
          <w:u w:val="single"/>
          <w:rtl/>
        </w:rPr>
      </w:pPr>
    </w:p>
    <w:p w14:paraId="2673E2DD" w14:textId="77777777" w:rsidR="005E522A" w:rsidRPr="005E522A" w:rsidRDefault="005E522A" w:rsidP="005E522A">
      <w:pPr>
        <w:bidi/>
        <w:jc w:val="both"/>
        <w:rPr>
          <w:rFonts w:cs="David" w:hint="cs"/>
          <w:rtl/>
        </w:rPr>
      </w:pPr>
      <w:r w:rsidRPr="005E522A">
        <w:rPr>
          <w:rFonts w:cs="David" w:hint="cs"/>
          <w:rtl/>
        </w:rPr>
        <w:tab/>
        <w:t xml:space="preserve"> 20,23.</w:t>
      </w:r>
    </w:p>
    <w:p w14:paraId="46D30FF3" w14:textId="77777777" w:rsidR="005E522A" w:rsidRPr="005E522A" w:rsidRDefault="005E522A" w:rsidP="005E522A">
      <w:pPr>
        <w:bidi/>
        <w:jc w:val="both"/>
        <w:rPr>
          <w:rFonts w:cs="David" w:hint="cs"/>
          <w:rtl/>
        </w:rPr>
      </w:pPr>
    </w:p>
    <w:p w14:paraId="2A17CB0D"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6DD5692B" w14:textId="77777777" w:rsidR="005E522A" w:rsidRPr="005E522A" w:rsidRDefault="005E522A" w:rsidP="005E522A">
      <w:pPr>
        <w:bidi/>
        <w:jc w:val="both"/>
        <w:rPr>
          <w:rFonts w:cs="David" w:hint="cs"/>
          <w:rtl/>
        </w:rPr>
      </w:pPr>
    </w:p>
    <w:p w14:paraId="2F308059" w14:textId="77777777" w:rsidR="005E522A" w:rsidRPr="005E522A" w:rsidRDefault="005E522A" w:rsidP="005E522A">
      <w:pPr>
        <w:bidi/>
        <w:jc w:val="both"/>
        <w:rPr>
          <w:rFonts w:cs="David" w:hint="cs"/>
          <w:rtl/>
        </w:rPr>
      </w:pPr>
      <w:r w:rsidRPr="005E522A">
        <w:rPr>
          <w:rFonts w:cs="David" w:hint="cs"/>
          <w:rtl/>
        </w:rPr>
        <w:tab/>
        <w:t>50 הצעות חוק שנלקחות מתוך המחסן של הרעיונות לניסוח משפטי. אני בכוונה הולכת על המקסימום. המספר הסופי שמגיע לוועדת שרים הוא 25 אבל כמה מהם יורדות כמה מהן בדרך. אני רוצה ללכת על מקסימום ולתת להם את המספר המקסימאלי של 50 הצעות חוק, כמה זמן נדרש להם להכין.</w:t>
      </w:r>
    </w:p>
    <w:p w14:paraId="72B89532" w14:textId="77777777" w:rsidR="005E522A" w:rsidRPr="005E522A" w:rsidRDefault="005E522A" w:rsidP="005E522A">
      <w:pPr>
        <w:bidi/>
        <w:jc w:val="both"/>
        <w:rPr>
          <w:rFonts w:cs="David" w:hint="cs"/>
          <w:rtl/>
        </w:rPr>
      </w:pPr>
    </w:p>
    <w:p w14:paraId="2E408837" w14:textId="77777777" w:rsidR="005E522A" w:rsidRPr="005E522A" w:rsidRDefault="005E522A" w:rsidP="005E522A">
      <w:pPr>
        <w:bidi/>
        <w:jc w:val="both"/>
        <w:rPr>
          <w:rFonts w:cs="David" w:hint="cs"/>
          <w:rtl/>
        </w:rPr>
      </w:pPr>
      <w:r w:rsidRPr="005E522A">
        <w:rPr>
          <w:rFonts w:cs="David" w:hint="cs"/>
          <w:u w:val="single"/>
          <w:rtl/>
        </w:rPr>
        <w:t>קריאה:</w:t>
      </w:r>
    </w:p>
    <w:p w14:paraId="7CB672EE" w14:textId="77777777" w:rsidR="005E522A" w:rsidRPr="005E522A" w:rsidRDefault="005E522A" w:rsidP="005E522A">
      <w:pPr>
        <w:bidi/>
        <w:jc w:val="both"/>
        <w:rPr>
          <w:rFonts w:cs="David" w:hint="cs"/>
          <w:rtl/>
        </w:rPr>
      </w:pPr>
    </w:p>
    <w:p w14:paraId="7E640334" w14:textId="77777777" w:rsidR="005E522A" w:rsidRPr="005E522A" w:rsidRDefault="005E522A" w:rsidP="005E522A">
      <w:pPr>
        <w:bidi/>
        <w:jc w:val="both"/>
        <w:rPr>
          <w:rFonts w:cs="David" w:hint="cs"/>
          <w:rtl/>
        </w:rPr>
      </w:pPr>
      <w:r w:rsidRPr="005E522A">
        <w:rPr>
          <w:rFonts w:cs="David" w:hint="cs"/>
          <w:rtl/>
        </w:rPr>
        <w:tab/>
        <w:t>אנחנו לא יכולים להגיש יותר. לכל סיעה יש מכסה. המכסה המקסימאלית שגאולה יכולה להעביר זה 23-25 הצעות.</w:t>
      </w:r>
    </w:p>
    <w:p w14:paraId="5DDBCDB6" w14:textId="77777777" w:rsidR="005E522A" w:rsidRPr="005E522A" w:rsidRDefault="005E522A" w:rsidP="005E522A">
      <w:pPr>
        <w:bidi/>
        <w:jc w:val="both"/>
        <w:rPr>
          <w:rFonts w:cs="David" w:hint="cs"/>
          <w:rtl/>
        </w:rPr>
      </w:pPr>
    </w:p>
    <w:p w14:paraId="546FA7A4" w14:textId="77777777" w:rsidR="005E522A" w:rsidRPr="005E522A" w:rsidRDefault="005E522A" w:rsidP="005E522A">
      <w:pPr>
        <w:bidi/>
        <w:jc w:val="both"/>
        <w:rPr>
          <w:rFonts w:cs="David" w:hint="cs"/>
          <w:rtl/>
        </w:rPr>
      </w:pPr>
      <w:r w:rsidRPr="005E522A">
        <w:rPr>
          <w:rFonts w:cs="David" w:hint="cs"/>
          <w:u w:val="single"/>
          <w:rtl/>
        </w:rPr>
        <w:t>דלית דרור:</w:t>
      </w:r>
      <w:r w:rsidRPr="005E522A">
        <w:rPr>
          <w:rFonts w:cs="David" w:hint="cs"/>
          <w:rtl/>
        </w:rPr>
        <w:tab/>
      </w:r>
    </w:p>
    <w:p w14:paraId="5A7F2754" w14:textId="77777777" w:rsidR="005E522A" w:rsidRPr="005E522A" w:rsidRDefault="005E522A" w:rsidP="005E522A">
      <w:pPr>
        <w:bidi/>
        <w:jc w:val="both"/>
        <w:rPr>
          <w:rFonts w:cs="David" w:hint="cs"/>
          <w:rtl/>
        </w:rPr>
      </w:pPr>
    </w:p>
    <w:p w14:paraId="5B1498CE" w14:textId="77777777" w:rsidR="005E522A" w:rsidRPr="005E522A" w:rsidRDefault="005E522A" w:rsidP="005E522A">
      <w:pPr>
        <w:bidi/>
        <w:jc w:val="both"/>
        <w:rPr>
          <w:rFonts w:cs="David" w:hint="cs"/>
          <w:rtl/>
        </w:rPr>
      </w:pPr>
      <w:r w:rsidRPr="005E522A">
        <w:rPr>
          <w:rFonts w:cs="David" w:hint="cs"/>
          <w:rtl/>
        </w:rPr>
        <w:tab/>
        <w:t>אבל כשיש הסכמת ממשלה זה לא במכסה. בשביל לדעת אם יש הסכמת ממשלה או לא אנחנו צריכים לבחון את זה.</w:t>
      </w:r>
    </w:p>
    <w:p w14:paraId="40370821" w14:textId="77777777" w:rsidR="005E522A" w:rsidRPr="005E522A" w:rsidRDefault="005E522A" w:rsidP="005E522A">
      <w:pPr>
        <w:bidi/>
        <w:jc w:val="both"/>
        <w:rPr>
          <w:rFonts w:cs="David" w:hint="cs"/>
          <w:rtl/>
        </w:rPr>
      </w:pPr>
    </w:p>
    <w:p w14:paraId="1A3FA60B"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16D1B57C" w14:textId="77777777" w:rsidR="005E522A" w:rsidRPr="005E522A" w:rsidRDefault="005E522A" w:rsidP="005E522A">
      <w:pPr>
        <w:bidi/>
        <w:jc w:val="both"/>
        <w:rPr>
          <w:rFonts w:cs="David" w:hint="cs"/>
          <w:rtl/>
        </w:rPr>
      </w:pPr>
    </w:p>
    <w:p w14:paraId="062C2673" w14:textId="77777777" w:rsidR="005E522A" w:rsidRPr="005E522A" w:rsidRDefault="005E522A" w:rsidP="005E522A">
      <w:pPr>
        <w:bidi/>
        <w:jc w:val="both"/>
        <w:rPr>
          <w:rFonts w:cs="David" w:hint="cs"/>
          <w:rtl/>
        </w:rPr>
      </w:pPr>
      <w:r w:rsidRPr="005E522A">
        <w:rPr>
          <w:rFonts w:cs="David" w:hint="cs"/>
          <w:rtl/>
        </w:rPr>
        <w:tab/>
        <w:t xml:space="preserve">בסדר, אז אני בכוונה מגדילה את המספר. </w:t>
      </w:r>
    </w:p>
    <w:p w14:paraId="66CBB96E" w14:textId="77777777" w:rsidR="005E522A" w:rsidRPr="005E522A" w:rsidRDefault="005E522A" w:rsidP="005E522A">
      <w:pPr>
        <w:bidi/>
        <w:jc w:val="both"/>
        <w:rPr>
          <w:rFonts w:cs="David" w:hint="cs"/>
          <w:rtl/>
        </w:rPr>
      </w:pPr>
    </w:p>
    <w:p w14:paraId="30959EE2" w14:textId="77777777" w:rsidR="005E522A" w:rsidRPr="005E522A" w:rsidRDefault="005E522A" w:rsidP="005E522A">
      <w:pPr>
        <w:bidi/>
        <w:jc w:val="both"/>
        <w:rPr>
          <w:rFonts w:cs="David" w:hint="cs"/>
          <w:u w:val="single"/>
          <w:rtl/>
        </w:rPr>
      </w:pPr>
      <w:r w:rsidRPr="005E522A">
        <w:rPr>
          <w:rFonts w:cs="David" w:hint="cs"/>
          <w:u w:val="single"/>
          <w:rtl/>
        </w:rPr>
        <w:t>גדעון סער:</w:t>
      </w:r>
    </w:p>
    <w:p w14:paraId="76FD097B" w14:textId="77777777" w:rsidR="005E522A" w:rsidRPr="005E522A" w:rsidRDefault="005E522A" w:rsidP="005E522A">
      <w:pPr>
        <w:bidi/>
        <w:jc w:val="both"/>
        <w:rPr>
          <w:rFonts w:cs="David" w:hint="cs"/>
          <w:u w:val="single"/>
          <w:rtl/>
        </w:rPr>
      </w:pPr>
    </w:p>
    <w:p w14:paraId="6461BB87" w14:textId="77777777" w:rsidR="005E522A" w:rsidRPr="005E522A" w:rsidRDefault="005E522A" w:rsidP="005E522A">
      <w:pPr>
        <w:bidi/>
        <w:jc w:val="both"/>
        <w:rPr>
          <w:rFonts w:cs="David" w:hint="cs"/>
          <w:rtl/>
        </w:rPr>
      </w:pPr>
      <w:r w:rsidRPr="005E522A">
        <w:rPr>
          <w:rFonts w:cs="David" w:hint="cs"/>
          <w:rtl/>
        </w:rPr>
        <w:tab/>
        <w:t xml:space="preserve"> אני רוצה לבוא ולשכנע שאם אנחנו נלך במסלול הזה, ואני משבח את יושבת ראש הוועדה כי היא מציפה פה בעיות והבעיה הזאת היתה בעיה אמיתית ולדעתי ניתן לפתור אותה בדרך אחרת. </w:t>
      </w:r>
    </w:p>
    <w:p w14:paraId="14641006" w14:textId="77777777" w:rsidR="005E522A" w:rsidRPr="005E522A" w:rsidRDefault="005E522A" w:rsidP="005E522A">
      <w:pPr>
        <w:bidi/>
        <w:jc w:val="both"/>
        <w:rPr>
          <w:rFonts w:cs="David" w:hint="cs"/>
          <w:rtl/>
        </w:rPr>
      </w:pPr>
    </w:p>
    <w:p w14:paraId="5DC771D2"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4766759B" w14:textId="77777777" w:rsidR="005E522A" w:rsidRPr="005E522A" w:rsidRDefault="005E522A" w:rsidP="005E522A">
      <w:pPr>
        <w:bidi/>
        <w:jc w:val="both"/>
        <w:rPr>
          <w:rFonts w:cs="David" w:hint="cs"/>
          <w:rtl/>
        </w:rPr>
      </w:pPr>
      <w:r w:rsidRPr="005E522A">
        <w:rPr>
          <w:rFonts w:cs="David" w:hint="cs"/>
          <w:rtl/>
        </w:rPr>
        <w:tab/>
      </w:r>
    </w:p>
    <w:p w14:paraId="40BA9FDD" w14:textId="77777777" w:rsidR="005E522A" w:rsidRPr="005E522A" w:rsidRDefault="005E522A" w:rsidP="005E522A">
      <w:pPr>
        <w:bidi/>
        <w:jc w:val="both"/>
        <w:rPr>
          <w:rFonts w:cs="David" w:hint="cs"/>
          <w:rtl/>
        </w:rPr>
      </w:pPr>
      <w:r w:rsidRPr="005E522A">
        <w:rPr>
          <w:rFonts w:cs="David" w:hint="cs"/>
          <w:rtl/>
        </w:rPr>
        <w:tab/>
        <w:t>אתה היית שותף לנוסח...</w:t>
      </w:r>
    </w:p>
    <w:p w14:paraId="5293B1FB" w14:textId="77777777" w:rsidR="005E522A" w:rsidRPr="005E522A" w:rsidRDefault="005E522A" w:rsidP="005E522A">
      <w:pPr>
        <w:bidi/>
        <w:jc w:val="both"/>
        <w:rPr>
          <w:rFonts w:cs="David" w:hint="cs"/>
          <w:rtl/>
        </w:rPr>
      </w:pPr>
    </w:p>
    <w:p w14:paraId="071FDC14" w14:textId="77777777" w:rsidR="005E522A" w:rsidRPr="005E522A" w:rsidRDefault="005E522A" w:rsidP="005E522A">
      <w:pPr>
        <w:bidi/>
        <w:jc w:val="both"/>
        <w:rPr>
          <w:rFonts w:cs="David" w:hint="cs"/>
          <w:u w:val="single"/>
          <w:rtl/>
        </w:rPr>
      </w:pPr>
      <w:r w:rsidRPr="005E522A">
        <w:rPr>
          <w:rFonts w:cs="David"/>
          <w:u w:val="single"/>
          <w:rtl/>
        </w:rPr>
        <w:br w:type="page"/>
      </w:r>
      <w:r w:rsidRPr="005E522A">
        <w:rPr>
          <w:rFonts w:cs="David" w:hint="cs"/>
          <w:u w:val="single"/>
          <w:rtl/>
        </w:rPr>
        <w:t>גדעון סער:</w:t>
      </w:r>
    </w:p>
    <w:p w14:paraId="6C4AA256" w14:textId="77777777" w:rsidR="005E522A" w:rsidRPr="005E522A" w:rsidRDefault="005E522A" w:rsidP="005E522A">
      <w:pPr>
        <w:bidi/>
        <w:jc w:val="both"/>
        <w:rPr>
          <w:rFonts w:cs="David" w:hint="cs"/>
          <w:u w:val="single"/>
          <w:rtl/>
        </w:rPr>
      </w:pPr>
    </w:p>
    <w:p w14:paraId="0642AA7E" w14:textId="77777777" w:rsidR="005E522A" w:rsidRPr="005E522A" w:rsidRDefault="005E522A" w:rsidP="005E522A">
      <w:pPr>
        <w:bidi/>
        <w:jc w:val="both"/>
        <w:rPr>
          <w:rFonts w:cs="David" w:hint="cs"/>
          <w:rtl/>
        </w:rPr>
      </w:pPr>
      <w:r w:rsidRPr="005E522A">
        <w:rPr>
          <w:rFonts w:cs="David" w:hint="cs"/>
          <w:rtl/>
        </w:rPr>
        <w:tab/>
        <w:t xml:space="preserve"> הוועדה הזאת מופקדת על סדרי העבודה של הבית ובדיוק בדברים האלה היא צריכה לעסוק. היה לחץ שנבע מכיוונים שונים שבאו ואמרו שהמצב הזה בלתי אפשרי. הוא נבע מתקופה מסוימת של תחילת מושב ואני הייתי במגננה וניסיתי למזער את הדברים.</w:t>
      </w:r>
    </w:p>
    <w:p w14:paraId="469350F5" w14:textId="77777777" w:rsidR="005E522A" w:rsidRPr="005E522A" w:rsidRDefault="005E522A" w:rsidP="005E522A">
      <w:pPr>
        <w:bidi/>
        <w:jc w:val="both"/>
        <w:rPr>
          <w:rFonts w:cs="David" w:hint="cs"/>
          <w:rtl/>
        </w:rPr>
      </w:pPr>
    </w:p>
    <w:p w14:paraId="1C958ECA" w14:textId="77777777" w:rsidR="005E522A" w:rsidRPr="005E522A" w:rsidRDefault="005E522A" w:rsidP="005E522A">
      <w:pPr>
        <w:bidi/>
        <w:jc w:val="both"/>
        <w:rPr>
          <w:rFonts w:cs="David" w:hint="cs"/>
          <w:rtl/>
        </w:rPr>
      </w:pPr>
      <w:r w:rsidRPr="005E522A">
        <w:rPr>
          <w:rFonts w:cs="David" w:hint="cs"/>
          <w:rtl/>
        </w:rPr>
        <w:tab/>
        <w:t>אני רוצה להגיד היום את הדברים הבאים ואני מכיר את מוסד החקיקה 6 שנים, אבל ברמה מאוד צמודה גם כאשר הייתי מזכיר הממשלה וגם כשהייתי יושב ראש הקואליציה וגם היום, ברמה כזאת שבבית הזה, בקדנציה הקודמת, לא היתה הצעת חוק אחת שלא הכרתי של חבר כנסת בסוף המסלול. בדברים האלה, של איכות הליכי החקיקה מאוד שמרן. אני מודה בזה. כד לשנות מסורות שקיימות בבית הזה הרבה שנים וכולנו יודעים כמה הדברים האלה מורכבים - -</w:t>
      </w:r>
    </w:p>
    <w:p w14:paraId="30938F4F" w14:textId="77777777" w:rsidR="005E522A" w:rsidRPr="005E522A" w:rsidRDefault="005E522A" w:rsidP="005E522A">
      <w:pPr>
        <w:bidi/>
        <w:jc w:val="both"/>
        <w:rPr>
          <w:rFonts w:cs="David" w:hint="cs"/>
          <w:rtl/>
        </w:rPr>
      </w:pPr>
    </w:p>
    <w:p w14:paraId="27ED9ED2"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61F29EF3" w14:textId="77777777" w:rsidR="005E522A" w:rsidRPr="005E522A" w:rsidRDefault="005E522A" w:rsidP="005E522A">
      <w:pPr>
        <w:bidi/>
        <w:jc w:val="both"/>
        <w:rPr>
          <w:rFonts w:cs="David" w:hint="cs"/>
          <w:rtl/>
        </w:rPr>
      </w:pPr>
    </w:p>
    <w:p w14:paraId="33C8C71D" w14:textId="77777777" w:rsidR="005E522A" w:rsidRPr="005E522A" w:rsidRDefault="005E522A" w:rsidP="005E522A">
      <w:pPr>
        <w:bidi/>
        <w:jc w:val="both"/>
        <w:rPr>
          <w:rFonts w:cs="David" w:hint="cs"/>
          <w:rtl/>
        </w:rPr>
      </w:pPr>
      <w:r w:rsidRPr="005E522A">
        <w:rPr>
          <w:rFonts w:cs="David" w:hint="cs"/>
          <w:rtl/>
        </w:rPr>
        <w:tab/>
        <w:t>לכן אנחנו מקיימים את הדיון הזה.</w:t>
      </w:r>
    </w:p>
    <w:p w14:paraId="388B8086" w14:textId="77777777" w:rsidR="005E522A" w:rsidRPr="005E522A" w:rsidRDefault="005E522A" w:rsidP="005E522A">
      <w:pPr>
        <w:bidi/>
        <w:jc w:val="both"/>
        <w:rPr>
          <w:rFonts w:cs="David" w:hint="cs"/>
          <w:rtl/>
        </w:rPr>
      </w:pPr>
    </w:p>
    <w:p w14:paraId="5ACE581D" w14:textId="77777777" w:rsidR="005E522A" w:rsidRPr="005E522A" w:rsidRDefault="005E522A" w:rsidP="005E522A">
      <w:pPr>
        <w:bidi/>
        <w:jc w:val="both"/>
        <w:rPr>
          <w:rFonts w:cs="David" w:hint="cs"/>
          <w:u w:val="single"/>
          <w:rtl/>
        </w:rPr>
      </w:pPr>
      <w:r w:rsidRPr="005E522A">
        <w:rPr>
          <w:rFonts w:cs="David" w:hint="cs"/>
          <w:u w:val="single"/>
          <w:rtl/>
        </w:rPr>
        <w:t>גדעון סער:</w:t>
      </w:r>
    </w:p>
    <w:p w14:paraId="39173CA8" w14:textId="77777777" w:rsidR="005E522A" w:rsidRPr="005E522A" w:rsidRDefault="005E522A" w:rsidP="005E522A">
      <w:pPr>
        <w:bidi/>
        <w:jc w:val="both"/>
        <w:rPr>
          <w:rFonts w:cs="David" w:hint="cs"/>
          <w:u w:val="single"/>
          <w:rtl/>
        </w:rPr>
      </w:pPr>
    </w:p>
    <w:p w14:paraId="4B7ED6FE" w14:textId="77777777" w:rsidR="005E522A" w:rsidRPr="005E522A" w:rsidRDefault="005E522A" w:rsidP="005E522A">
      <w:pPr>
        <w:bidi/>
        <w:jc w:val="both"/>
        <w:rPr>
          <w:rFonts w:cs="David" w:hint="cs"/>
          <w:rtl/>
        </w:rPr>
      </w:pPr>
      <w:r w:rsidRPr="005E522A">
        <w:rPr>
          <w:rFonts w:cs="David" w:hint="cs"/>
          <w:rtl/>
        </w:rPr>
        <w:tab/>
        <w:t>- - ראשית, אומרים לנו שהלחץ ירד בצורה משמעותית. עכשיו צריך להבין למה? המבול הזה אופייני לתחילת קדנציה. למה? כי לחברי הכנסת היום, לכל אחד יש הצעות חוק שעברו 45 יום. היום הם עסוקים להעלות את זה במליאה או לגלגל את זה בוועדות, אבל בתחילת הקדנציה היו עסוקים רק בלהציע ולהגיש. היום יש לי הרבה דברים בקנה והפרופורציה שאני משקיע וכמעט כל הצעה שאני אציע - -</w:t>
      </w:r>
    </w:p>
    <w:p w14:paraId="5C0A9F92" w14:textId="77777777" w:rsidR="005E522A" w:rsidRPr="005E522A" w:rsidRDefault="005E522A" w:rsidP="005E522A">
      <w:pPr>
        <w:bidi/>
        <w:jc w:val="both"/>
        <w:rPr>
          <w:rFonts w:cs="David" w:hint="cs"/>
          <w:rtl/>
        </w:rPr>
      </w:pPr>
    </w:p>
    <w:p w14:paraId="1E9880F4"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5B97CD1B" w14:textId="77777777" w:rsidR="005E522A" w:rsidRPr="005E522A" w:rsidRDefault="005E522A" w:rsidP="005E522A">
      <w:pPr>
        <w:bidi/>
        <w:jc w:val="both"/>
        <w:rPr>
          <w:rFonts w:cs="David" w:hint="cs"/>
          <w:rtl/>
        </w:rPr>
      </w:pPr>
    </w:p>
    <w:p w14:paraId="69A4750D" w14:textId="77777777" w:rsidR="005E522A" w:rsidRPr="005E522A" w:rsidRDefault="005E522A" w:rsidP="005E522A">
      <w:pPr>
        <w:bidi/>
        <w:jc w:val="both"/>
        <w:rPr>
          <w:rFonts w:cs="David" w:hint="cs"/>
          <w:rtl/>
        </w:rPr>
      </w:pPr>
      <w:r w:rsidRPr="005E522A">
        <w:rPr>
          <w:rFonts w:cs="David" w:hint="cs"/>
          <w:rtl/>
        </w:rPr>
        <w:tab/>
        <w:t>על אחת כמה וכמה שהיושבת ראש החליטה להוריד את כל המרדף הזה של מי יהיה אלוף החקיקה וכולי.</w:t>
      </w:r>
    </w:p>
    <w:p w14:paraId="652B514E" w14:textId="77777777" w:rsidR="005E522A" w:rsidRPr="005E522A" w:rsidRDefault="005E522A" w:rsidP="005E522A">
      <w:pPr>
        <w:bidi/>
        <w:jc w:val="both"/>
        <w:rPr>
          <w:rFonts w:cs="David" w:hint="cs"/>
          <w:rtl/>
        </w:rPr>
      </w:pPr>
    </w:p>
    <w:p w14:paraId="49DB1885" w14:textId="77777777" w:rsidR="005E522A" w:rsidRPr="005E522A" w:rsidRDefault="005E522A" w:rsidP="005E522A">
      <w:pPr>
        <w:bidi/>
        <w:jc w:val="both"/>
        <w:rPr>
          <w:rFonts w:cs="David" w:hint="cs"/>
          <w:u w:val="single"/>
          <w:rtl/>
        </w:rPr>
      </w:pPr>
      <w:r w:rsidRPr="005E522A">
        <w:rPr>
          <w:rFonts w:cs="David" w:hint="cs"/>
          <w:u w:val="single"/>
          <w:rtl/>
        </w:rPr>
        <w:t>גדעון סער:</w:t>
      </w:r>
    </w:p>
    <w:p w14:paraId="75487177" w14:textId="77777777" w:rsidR="005E522A" w:rsidRPr="005E522A" w:rsidRDefault="005E522A" w:rsidP="005E522A">
      <w:pPr>
        <w:bidi/>
        <w:jc w:val="both"/>
        <w:rPr>
          <w:rFonts w:cs="David" w:hint="cs"/>
          <w:u w:val="single"/>
          <w:rtl/>
        </w:rPr>
      </w:pPr>
    </w:p>
    <w:p w14:paraId="7735E98C" w14:textId="77777777" w:rsidR="005E522A" w:rsidRPr="005E522A" w:rsidRDefault="005E522A" w:rsidP="005E522A">
      <w:pPr>
        <w:bidi/>
        <w:jc w:val="both"/>
        <w:rPr>
          <w:rFonts w:cs="David" w:hint="cs"/>
          <w:rtl/>
        </w:rPr>
      </w:pPr>
      <w:r w:rsidRPr="005E522A">
        <w:rPr>
          <w:rFonts w:cs="David" w:hint="cs"/>
          <w:rtl/>
        </w:rPr>
        <w:tab/>
        <w:t xml:space="preserve"> אני הסתייגתי מביטול הדוח הסטטיסטי. </w:t>
      </w:r>
    </w:p>
    <w:p w14:paraId="6A4DA1DC" w14:textId="77777777" w:rsidR="005E522A" w:rsidRPr="005E522A" w:rsidRDefault="005E522A" w:rsidP="005E522A">
      <w:pPr>
        <w:bidi/>
        <w:jc w:val="both"/>
        <w:rPr>
          <w:rFonts w:cs="David" w:hint="cs"/>
          <w:rtl/>
        </w:rPr>
      </w:pPr>
    </w:p>
    <w:p w14:paraId="3F475475"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2E7FD6AF" w14:textId="77777777" w:rsidR="005E522A" w:rsidRPr="005E522A" w:rsidRDefault="005E522A" w:rsidP="005E522A">
      <w:pPr>
        <w:bidi/>
        <w:jc w:val="both"/>
        <w:rPr>
          <w:rFonts w:cs="David" w:hint="cs"/>
          <w:rtl/>
        </w:rPr>
      </w:pPr>
    </w:p>
    <w:p w14:paraId="795BCAAB" w14:textId="77777777" w:rsidR="005E522A" w:rsidRPr="005E522A" w:rsidRDefault="005E522A" w:rsidP="005E522A">
      <w:pPr>
        <w:bidi/>
        <w:jc w:val="both"/>
        <w:rPr>
          <w:rFonts w:cs="David" w:hint="cs"/>
          <w:rtl/>
        </w:rPr>
      </w:pPr>
      <w:r w:rsidRPr="005E522A">
        <w:rPr>
          <w:rFonts w:cs="David" w:hint="cs"/>
          <w:rtl/>
        </w:rPr>
        <w:tab/>
        <w:t>זה עוד נדבך שימריץ פחות את חברי הכנסת.</w:t>
      </w:r>
    </w:p>
    <w:p w14:paraId="517AECD1" w14:textId="77777777" w:rsidR="005E522A" w:rsidRPr="005E522A" w:rsidRDefault="005E522A" w:rsidP="005E522A">
      <w:pPr>
        <w:bidi/>
        <w:jc w:val="both"/>
        <w:rPr>
          <w:rFonts w:cs="David" w:hint="cs"/>
          <w:rtl/>
        </w:rPr>
      </w:pPr>
    </w:p>
    <w:p w14:paraId="73DC00F0" w14:textId="77777777" w:rsidR="005E522A" w:rsidRPr="005E522A" w:rsidRDefault="005E522A" w:rsidP="005E522A">
      <w:pPr>
        <w:bidi/>
        <w:jc w:val="both"/>
        <w:rPr>
          <w:rFonts w:cs="David" w:hint="cs"/>
          <w:u w:val="single"/>
          <w:rtl/>
        </w:rPr>
      </w:pPr>
      <w:r w:rsidRPr="005E522A">
        <w:rPr>
          <w:rFonts w:cs="David" w:hint="cs"/>
          <w:u w:val="single"/>
          <w:rtl/>
        </w:rPr>
        <w:t>גדעון סער:</w:t>
      </w:r>
    </w:p>
    <w:p w14:paraId="5A1CF06C" w14:textId="77777777" w:rsidR="005E522A" w:rsidRPr="005E522A" w:rsidRDefault="005E522A" w:rsidP="005E522A">
      <w:pPr>
        <w:bidi/>
        <w:jc w:val="both"/>
        <w:rPr>
          <w:rFonts w:cs="David" w:hint="cs"/>
          <w:u w:val="single"/>
          <w:rtl/>
        </w:rPr>
      </w:pPr>
    </w:p>
    <w:p w14:paraId="2340352E" w14:textId="77777777" w:rsidR="005E522A" w:rsidRPr="005E522A" w:rsidRDefault="005E522A" w:rsidP="005E522A">
      <w:pPr>
        <w:bidi/>
        <w:jc w:val="both"/>
        <w:rPr>
          <w:rFonts w:cs="David" w:hint="cs"/>
          <w:rtl/>
        </w:rPr>
      </w:pPr>
      <w:r w:rsidRPr="005E522A">
        <w:rPr>
          <w:rFonts w:cs="David" w:hint="cs"/>
          <w:rtl/>
        </w:rPr>
        <w:tab/>
        <w:t xml:space="preserve"> כשלא הייתי בארץ, בכל זאת התפרסמו נתונים סטטיסטיים מסוימים על אף שבוטל הדוח הסטטיסטי.</w:t>
      </w:r>
    </w:p>
    <w:p w14:paraId="7144E64C" w14:textId="77777777" w:rsidR="005E522A" w:rsidRPr="005E522A" w:rsidRDefault="005E522A" w:rsidP="005E522A">
      <w:pPr>
        <w:bidi/>
        <w:jc w:val="both"/>
        <w:rPr>
          <w:rFonts w:cs="David" w:hint="cs"/>
          <w:rtl/>
        </w:rPr>
      </w:pPr>
    </w:p>
    <w:p w14:paraId="7B43E179" w14:textId="77777777" w:rsidR="005E522A" w:rsidRPr="005E522A" w:rsidRDefault="005E522A" w:rsidP="005E522A">
      <w:pPr>
        <w:bidi/>
        <w:jc w:val="both"/>
        <w:rPr>
          <w:rFonts w:cs="David" w:hint="cs"/>
          <w:rtl/>
        </w:rPr>
      </w:pPr>
      <w:r w:rsidRPr="005E522A">
        <w:rPr>
          <w:rFonts w:cs="David" w:hint="cs"/>
          <w:u w:val="single"/>
          <w:rtl/>
        </w:rPr>
        <w:t>ראובן ריבלין:</w:t>
      </w:r>
    </w:p>
    <w:p w14:paraId="762DE680" w14:textId="77777777" w:rsidR="005E522A" w:rsidRPr="005E522A" w:rsidRDefault="005E522A" w:rsidP="005E522A">
      <w:pPr>
        <w:bidi/>
        <w:jc w:val="both"/>
        <w:rPr>
          <w:rFonts w:cs="David" w:hint="cs"/>
          <w:rtl/>
        </w:rPr>
      </w:pPr>
    </w:p>
    <w:p w14:paraId="59F0ACF7" w14:textId="77777777" w:rsidR="005E522A" w:rsidRPr="005E522A" w:rsidRDefault="005E522A" w:rsidP="005E522A">
      <w:pPr>
        <w:bidi/>
        <w:jc w:val="both"/>
        <w:rPr>
          <w:rFonts w:cs="David" w:hint="cs"/>
          <w:rtl/>
        </w:rPr>
      </w:pPr>
      <w:r w:rsidRPr="005E522A">
        <w:rPr>
          <w:rFonts w:cs="David" w:hint="cs"/>
          <w:rtl/>
        </w:rPr>
        <w:tab/>
        <w:t xml:space="preserve"> אם לא יגבילו את חברי הכנסת בצורך שלהם להופיע ב-50% מהישיבות, הם לא יגיעו ולא יבואו בכלל. בשביל מה להכריח אותם לבוא? זה רק מסבך את העניינים. שישבו בבית ויחליטו אם לבוא או לא לבוא. זה יהיה מאוד חסכוני.</w:t>
      </w:r>
    </w:p>
    <w:p w14:paraId="0128724D" w14:textId="77777777" w:rsidR="005E522A" w:rsidRPr="005E522A" w:rsidRDefault="005E522A" w:rsidP="005E522A">
      <w:pPr>
        <w:bidi/>
        <w:jc w:val="both"/>
        <w:rPr>
          <w:rFonts w:cs="David" w:hint="cs"/>
          <w:rtl/>
        </w:rPr>
      </w:pPr>
    </w:p>
    <w:p w14:paraId="07B59D0A" w14:textId="77777777" w:rsidR="005E522A" w:rsidRPr="005E522A" w:rsidRDefault="005E522A" w:rsidP="005E522A">
      <w:pPr>
        <w:bidi/>
        <w:jc w:val="both"/>
        <w:rPr>
          <w:rFonts w:cs="David" w:hint="cs"/>
          <w:u w:val="single"/>
          <w:rtl/>
        </w:rPr>
      </w:pPr>
      <w:r w:rsidRPr="005E522A">
        <w:rPr>
          <w:rFonts w:cs="David" w:hint="cs"/>
          <w:u w:val="single"/>
          <w:rtl/>
        </w:rPr>
        <w:t>גדעון סער:</w:t>
      </w:r>
    </w:p>
    <w:p w14:paraId="5D562A6D" w14:textId="77777777" w:rsidR="005E522A" w:rsidRPr="005E522A" w:rsidRDefault="005E522A" w:rsidP="005E522A">
      <w:pPr>
        <w:bidi/>
        <w:jc w:val="both"/>
        <w:rPr>
          <w:rFonts w:cs="David" w:hint="cs"/>
          <w:u w:val="single"/>
          <w:rtl/>
        </w:rPr>
      </w:pPr>
    </w:p>
    <w:p w14:paraId="4DA679DE" w14:textId="77777777" w:rsidR="005E522A" w:rsidRPr="005E522A" w:rsidRDefault="005E522A" w:rsidP="005E522A">
      <w:pPr>
        <w:bidi/>
        <w:jc w:val="both"/>
        <w:rPr>
          <w:rFonts w:cs="David" w:hint="cs"/>
          <w:rtl/>
        </w:rPr>
      </w:pPr>
      <w:r w:rsidRPr="005E522A">
        <w:rPr>
          <w:rFonts w:cs="David" w:hint="cs"/>
          <w:rtl/>
        </w:rPr>
        <w:tab/>
        <w:t xml:space="preserve"> אני אומר מה בעייתי לגוף העניין: 1. ברגע שאנחנו אומרים שהצעות חוק יונחו על שולחן הכנסת בנוסח שהגיש חבר הכנסת מבלי שהלשכה המשפטית או גורם אחר בכנסת ינסח או יאשר אותם, המשמעות היא שהתכנית של אייכלר שאני צופה בה כל שבוע תוקדש אך ורק למה שמכונה בעגה העממית "פדיחות". הרי לפני כמה ימים ראינו בערוץ די פופולארי שבאים ומציגים הצעת חוק שהוגשה ואושרה על ידי הלשכה המשפטית עם דברים מאוד מביכים וגם אתמול היא הוגשה מחדש, סעיף אחרי סעיף באותו נוסח.</w:t>
      </w:r>
    </w:p>
    <w:p w14:paraId="069E08C7" w14:textId="77777777" w:rsidR="005E522A" w:rsidRPr="005E522A" w:rsidRDefault="005E522A" w:rsidP="005E522A">
      <w:pPr>
        <w:bidi/>
        <w:jc w:val="both"/>
        <w:rPr>
          <w:rFonts w:cs="David" w:hint="cs"/>
          <w:rtl/>
        </w:rPr>
      </w:pPr>
    </w:p>
    <w:p w14:paraId="77C36693" w14:textId="77777777" w:rsidR="005E522A" w:rsidRPr="005E522A" w:rsidRDefault="005E522A" w:rsidP="005E522A">
      <w:pPr>
        <w:bidi/>
        <w:jc w:val="both"/>
        <w:rPr>
          <w:rFonts w:cs="David" w:hint="cs"/>
          <w:rtl/>
        </w:rPr>
      </w:pPr>
      <w:r w:rsidRPr="005E522A">
        <w:rPr>
          <w:rFonts w:cs="David" w:hint="cs"/>
          <w:rtl/>
        </w:rPr>
        <w:tab/>
        <w:t>אני יכול להגיד את זה גם על הצעות אחרות, זו הראשונה שעלתה לי בראש. אני לא אומר באיזו הצעה מדובר. למה אני אומר את זה? יש היום מסננות ולפעמים אני כועס על העוזר הפרלמנטרי שלי ואני מלחיץ אותו כדי שילחיץ את הלשכה המשפטית, כי אני לא רוצה לחכות את הזמן הזה כי אני יודע מה אני רוצה ואני לא מבין למה זה משתהה. אבל בראיה הכוללת, זה טוב שיש גורם שמסנן את הדבר הזה ומה נעשה? אנחנו ניצור מצב שבו יונח על שולחן הכנסת בכחול דבר שאיש לא אישר.</w:t>
      </w:r>
    </w:p>
    <w:p w14:paraId="1E42FCA8" w14:textId="77777777" w:rsidR="005E522A" w:rsidRPr="005E522A" w:rsidRDefault="005E522A" w:rsidP="005E522A">
      <w:pPr>
        <w:bidi/>
        <w:jc w:val="both"/>
        <w:rPr>
          <w:rFonts w:cs="David" w:hint="cs"/>
          <w:rtl/>
        </w:rPr>
      </w:pPr>
    </w:p>
    <w:p w14:paraId="0AE37833" w14:textId="77777777" w:rsidR="005E522A" w:rsidRPr="005E522A" w:rsidRDefault="005E522A" w:rsidP="005E522A">
      <w:pPr>
        <w:bidi/>
        <w:jc w:val="both"/>
        <w:rPr>
          <w:rFonts w:cs="David" w:hint="cs"/>
          <w:rtl/>
        </w:rPr>
      </w:pPr>
      <w:r w:rsidRPr="005E522A">
        <w:rPr>
          <w:rFonts w:cs="David" w:hint="cs"/>
          <w:rtl/>
        </w:rPr>
        <w:tab/>
        <w:t>אני אומר לכם בסוד, וזה אחד הדברים האמיתיים שהוועדה הזאת צריכה לעשות: קראתי מאמר של יעקב אחימאיר והוא אומר שחברי הכנסת הם לא כמו בקונגרס. נכון, אז יש 40 עוזרים לפרלמנטר. אתה יכול להעסיק עוזרים משפטיים וכולי אבל כל אחד יודע שמיד התקשורת תסתער עלינו אבל היום אין לחברי הכנסת יכולות לעשות עבודה מקצועית ברמה הנדרשת ברמת כוח העזר שעומד לרשותה והם רק 120.</w:t>
      </w:r>
    </w:p>
    <w:p w14:paraId="5386F4B9" w14:textId="77777777" w:rsidR="005E522A" w:rsidRPr="005E522A" w:rsidRDefault="005E522A" w:rsidP="005E522A">
      <w:pPr>
        <w:bidi/>
        <w:jc w:val="both"/>
        <w:rPr>
          <w:rFonts w:cs="David" w:hint="cs"/>
          <w:rtl/>
        </w:rPr>
      </w:pPr>
    </w:p>
    <w:p w14:paraId="7B673FE2" w14:textId="77777777" w:rsidR="005E522A" w:rsidRPr="005E522A" w:rsidRDefault="005E522A" w:rsidP="005E522A">
      <w:pPr>
        <w:bidi/>
        <w:jc w:val="both"/>
        <w:rPr>
          <w:rFonts w:cs="David" w:hint="cs"/>
          <w:rtl/>
        </w:rPr>
      </w:pPr>
      <w:r w:rsidRPr="005E522A">
        <w:rPr>
          <w:rFonts w:cs="David" w:hint="cs"/>
          <w:u w:val="single"/>
          <w:rtl/>
        </w:rPr>
        <w:t>ראובן ריבלין:</w:t>
      </w:r>
    </w:p>
    <w:p w14:paraId="430AC9C5" w14:textId="77777777" w:rsidR="005E522A" w:rsidRPr="005E522A" w:rsidRDefault="005E522A" w:rsidP="005E522A">
      <w:pPr>
        <w:bidi/>
        <w:jc w:val="both"/>
        <w:rPr>
          <w:rFonts w:cs="David" w:hint="cs"/>
          <w:rtl/>
        </w:rPr>
      </w:pPr>
    </w:p>
    <w:p w14:paraId="0FEB7066" w14:textId="77777777" w:rsidR="005E522A" w:rsidRPr="005E522A" w:rsidRDefault="005E522A" w:rsidP="005E522A">
      <w:pPr>
        <w:bidi/>
        <w:jc w:val="both"/>
        <w:rPr>
          <w:rFonts w:cs="David" w:hint="cs"/>
          <w:rtl/>
        </w:rPr>
      </w:pPr>
      <w:r w:rsidRPr="005E522A">
        <w:rPr>
          <w:rFonts w:cs="David" w:hint="cs"/>
          <w:rtl/>
        </w:rPr>
        <w:tab/>
        <w:t xml:space="preserve"> יש מחלקה משפטית עניפה, יש מ.מ.מ, יש עוזרים לכל אחד ויש היום חדר לכל אחד.</w:t>
      </w:r>
    </w:p>
    <w:p w14:paraId="5643A6C3" w14:textId="77777777" w:rsidR="005E522A" w:rsidRPr="005E522A" w:rsidRDefault="005E522A" w:rsidP="005E522A">
      <w:pPr>
        <w:bidi/>
        <w:jc w:val="both"/>
        <w:rPr>
          <w:rFonts w:cs="David" w:hint="cs"/>
          <w:rtl/>
        </w:rPr>
      </w:pPr>
    </w:p>
    <w:p w14:paraId="7C615908" w14:textId="77777777" w:rsidR="005E522A" w:rsidRPr="005E522A" w:rsidRDefault="005E522A" w:rsidP="005E522A">
      <w:pPr>
        <w:bidi/>
        <w:jc w:val="both"/>
        <w:rPr>
          <w:rFonts w:cs="David" w:hint="cs"/>
          <w:u w:val="single"/>
          <w:rtl/>
        </w:rPr>
      </w:pPr>
      <w:r w:rsidRPr="005E522A">
        <w:rPr>
          <w:rFonts w:cs="David" w:hint="cs"/>
          <w:u w:val="single"/>
          <w:rtl/>
        </w:rPr>
        <w:t>גדעון סער:</w:t>
      </w:r>
    </w:p>
    <w:p w14:paraId="3DA19213" w14:textId="77777777" w:rsidR="005E522A" w:rsidRPr="005E522A" w:rsidRDefault="005E522A" w:rsidP="005E522A">
      <w:pPr>
        <w:bidi/>
        <w:jc w:val="both"/>
        <w:rPr>
          <w:rFonts w:cs="David" w:hint="cs"/>
          <w:u w:val="single"/>
          <w:rtl/>
        </w:rPr>
      </w:pPr>
    </w:p>
    <w:p w14:paraId="7A6DBAA4" w14:textId="77777777" w:rsidR="005E522A" w:rsidRPr="005E522A" w:rsidRDefault="005E522A" w:rsidP="005E522A">
      <w:pPr>
        <w:bidi/>
        <w:jc w:val="both"/>
        <w:rPr>
          <w:rFonts w:cs="David" w:hint="cs"/>
          <w:rtl/>
        </w:rPr>
      </w:pPr>
      <w:r w:rsidRPr="005E522A">
        <w:rPr>
          <w:rFonts w:cs="David" w:hint="cs"/>
          <w:rtl/>
        </w:rPr>
        <w:tab/>
        <w:t xml:space="preserve"> אתה זוכר את מה שהיה ומה שהיום זה יותר טוב ממה שהיה. לא מזמן הייתי בספרד ומצבם פחות טוב משלנו. הם משטר דמוקרטי צעיר ופרנקו היה בשלטון עד לא מזמן וזו דמוקרטיה יותר צעירה משלנו והרשות המחוקקת שם היא חלשה. צריך להסתכל על זה בראיה רחבה אבל אני אומר לכם שאם נלך למצב שהדבר הזה יונח על שולחן הכנסת </w:t>
      </w:r>
      <w:r w:rsidRPr="005E522A">
        <w:rPr>
          <w:rFonts w:cs="David"/>
          <w:rtl/>
        </w:rPr>
        <w:t>–</w:t>
      </w:r>
      <w:r w:rsidRPr="005E522A">
        <w:rPr>
          <w:rFonts w:cs="David" w:hint="cs"/>
          <w:rtl/>
        </w:rPr>
        <w:t xml:space="preserve"> חבל על הזמן, זה פגיעה באיכות החקיקה.</w:t>
      </w:r>
    </w:p>
    <w:p w14:paraId="5E9E1A51" w14:textId="77777777" w:rsidR="005E522A" w:rsidRPr="005E522A" w:rsidRDefault="005E522A" w:rsidP="005E522A">
      <w:pPr>
        <w:bidi/>
        <w:jc w:val="both"/>
        <w:rPr>
          <w:rFonts w:cs="David" w:hint="cs"/>
          <w:rtl/>
        </w:rPr>
      </w:pPr>
    </w:p>
    <w:p w14:paraId="72646F43" w14:textId="77777777" w:rsidR="005E522A" w:rsidRPr="005E522A" w:rsidRDefault="005E522A" w:rsidP="005E522A">
      <w:pPr>
        <w:bidi/>
        <w:jc w:val="both"/>
        <w:rPr>
          <w:rFonts w:cs="David" w:hint="cs"/>
          <w:rtl/>
        </w:rPr>
      </w:pPr>
      <w:r w:rsidRPr="005E522A">
        <w:rPr>
          <w:rFonts w:cs="David" w:hint="cs"/>
          <w:rtl/>
        </w:rPr>
        <w:tab/>
        <w:t>עכשיו אנחנו יוצרים פה שני מסלולים, שני לוחות זמנים. מסכנות מנהלות הסיעות שגם כך עבודתן קשה, כי הן צריכות לזכור מתי הן צריכות להביא את זה לסיבוב ראשון ומתי הן צריכות להביא את זה לסיבוב שני. רבותיי, חקיקה זה דבר רציני. צריך להיות חקיקה אך ורק מסלול אחר. אני לא אומר שאין בעיה. אני לא חושב שצריך לפתור בעיה טכנית במחיר של איכות הליכי חקיקה. אני חושב שצריך לפתור בעיה טכנית בצורה טכנית.</w:t>
      </w:r>
    </w:p>
    <w:p w14:paraId="120D5561" w14:textId="77777777" w:rsidR="005E522A" w:rsidRPr="005E522A" w:rsidRDefault="005E522A" w:rsidP="005E522A">
      <w:pPr>
        <w:bidi/>
        <w:jc w:val="both"/>
        <w:rPr>
          <w:rFonts w:cs="David" w:hint="cs"/>
          <w:rtl/>
        </w:rPr>
      </w:pPr>
    </w:p>
    <w:p w14:paraId="24911D6B" w14:textId="77777777" w:rsidR="005E522A" w:rsidRPr="005E522A" w:rsidRDefault="005E522A" w:rsidP="005E522A">
      <w:pPr>
        <w:bidi/>
        <w:jc w:val="both"/>
        <w:rPr>
          <w:rFonts w:cs="David" w:hint="cs"/>
          <w:rtl/>
        </w:rPr>
      </w:pPr>
      <w:r w:rsidRPr="005E522A">
        <w:rPr>
          <w:rFonts w:cs="David" w:hint="cs"/>
          <w:rtl/>
        </w:rPr>
        <w:tab/>
        <w:t xml:space="preserve">שאלתי את עצמי ואני אומר את זה בכנות, מה המנהל הכללי של הכנסת עושה בדיון, כי בזמן שתמכתי במהלך מינויו נאמר בצורה ברורה שיש הפרדה בין הנושא האדמיניסטרטיבי, שעליו מופקד מזכיר הכנסת, והנושא המנהלי שעליו מופקד מנכ"ל הכנסת. </w:t>
      </w:r>
    </w:p>
    <w:p w14:paraId="6E2247AB" w14:textId="77777777" w:rsidR="005E522A" w:rsidRPr="005E522A" w:rsidRDefault="005E522A" w:rsidP="005E522A">
      <w:pPr>
        <w:bidi/>
        <w:jc w:val="both"/>
        <w:rPr>
          <w:rFonts w:cs="David" w:hint="cs"/>
          <w:rtl/>
        </w:rPr>
      </w:pPr>
    </w:p>
    <w:p w14:paraId="342454FF" w14:textId="77777777" w:rsidR="005E522A" w:rsidRPr="005E522A" w:rsidRDefault="005E522A" w:rsidP="005E522A">
      <w:pPr>
        <w:bidi/>
        <w:jc w:val="both"/>
        <w:rPr>
          <w:rFonts w:cs="David" w:hint="cs"/>
          <w:rtl/>
        </w:rPr>
      </w:pPr>
      <w:r w:rsidRPr="005E522A">
        <w:rPr>
          <w:rFonts w:cs="David" w:hint="cs"/>
          <w:rtl/>
        </w:rPr>
        <w:tab/>
        <w:t>אני הולך להציע פתרון שהוא הדבר הברוך ביותר ויש 3 אלטרנטיבות: 1. הישארות המצב הקיים. 2. להגביל את מספר הצעות החוק ואז יבואו רובי וזהבה ויגידו: בשום אופן לא - -</w:t>
      </w:r>
    </w:p>
    <w:p w14:paraId="70DD8770" w14:textId="77777777" w:rsidR="005E522A" w:rsidRPr="005E522A" w:rsidRDefault="005E522A" w:rsidP="005E522A">
      <w:pPr>
        <w:bidi/>
        <w:jc w:val="both"/>
        <w:rPr>
          <w:rFonts w:cs="David" w:hint="cs"/>
          <w:rtl/>
        </w:rPr>
      </w:pPr>
    </w:p>
    <w:p w14:paraId="7DA1B47E"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3F9639B0" w14:textId="77777777" w:rsidR="005E522A" w:rsidRPr="005E522A" w:rsidRDefault="005E522A" w:rsidP="005E522A">
      <w:pPr>
        <w:bidi/>
        <w:jc w:val="both"/>
        <w:rPr>
          <w:rFonts w:cs="David" w:hint="cs"/>
          <w:rtl/>
        </w:rPr>
      </w:pPr>
    </w:p>
    <w:p w14:paraId="012FEEC8" w14:textId="77777777" w:rsidR="005E522A" w:rsidRPr="005E522A" w:rsidRDefault="005E522A" w:rsidP="005E522A">
      <w:pPr>
        <w:bidi/>
        <w:jc w:val="both"/>
        <w:rPr>
          <w:rFonts w:cs="David" w:hint="cs"/>
          <w:rtl/>
        </w:rPr>
      </w:pPr>
      <w:r w:rsidRPr="005E522A">
        <w:rPr>
          <w:rFonts w:cs="David" w:hint="cs"/>
          <w:rtl/>
        </w:rPr>
        <w:tab/>
        <w:t>גם אני לא מסכימה לזה.</w:t>
      </w:r>
    </w:p>
    <w:p w14:paraId="26E819F7" w14:textId="77777777" w:rsidR="005E522A" w:rsidRPr="005E522A" w:rsidRDefault="005E522A" w:rsidP="005E522A">
      <w:pPr>
        <w:bidi/>
        <w:jc w:val="both"/>
        <w:rPr>
          <w:rFonts w:cs="David" w:hint="cs"/>
          <w:rtl/>
        </w:rPr>
      </w:pPr>
    </w:p>
    <w:p w14:paraId="3138F21F" w14:textId="77777777" w:rsidR="005E522A" w:rsidRPr="005E522A" w:rsidRDefault="005E522A" w:rsidP="005E522A">
      <w:pPr>
        <w:bidi/>
        <w:jc w:val="both"/>
        <w:rPr>
          <w:rFonts w:cs="David" w:hint="cs"/>
          <w:u w:val="single"/>
          <w:rtl/>
        </w:rPr>
      </w:pPr>
      <w:r w:rsidRPr="005E522A">
        <w:rPr>
          <w:rFonts w:cs="David" w:hint="cs"/>
          <w:u w:val="single"/>
          <w:rtl/>
        </w:rPr>
        <w:t>גדעון סער:</w:t>
      </w:r>
    </w:p>
    <w:p w14:paraId="70AD68FC" w14:textId="77777777" w:rsidR="005E522A" w:rsidRPr="005E522A" w:rsidRDefault="005E522A" w:rsidP="005E522A">
      <w:pPr>
        <w:bidi/>
        <w:jc w:val="both"/>
        <w:rPr>
          <w:rFonts w:cs="David" w:hint="cs"/>
          <w:u w:val="single"/>
          <w:rtl/>
        </w:rPr>
      </w:pPr>
    </w:p>
    <w:p w14:paraId="47A18C50" w14:textId="77777777" w:rsidR="005E522A" w:rsidRPr="005E522A" w:rsidRDefault="005E522A" w:rsidP="005E522A">
      <w:pPr>
        <w:bidi/>
        <w:jc w:val="both"/>
        <w:rPr>
          <w:rFonts w:cs="David" w:hint="cs"/>
          <w:rtl/>
        </w:rPr>
      </w:pPr>
      <w:r w:rsidRPr="005E522A">
        <w:rPr>
          <w:rFonts w:cs="David" w:hint="cs"/>
          <w:rtl/>
        </w:rPr>
        <w:tab/>
        <w:t xml:space="preserve"> האלטרנטיבה שצריך לעשות היא אלטרנטיבה טכנית באמצעים טכנים, שהמנהל הכללי של הכנסת יחד עם היועצת המשפטית יכולים לבוא ולראות באופן אמיתי, ואגב, אני לא מציע לנפח מנגנונים כי אני חושב שאם הם נתקלים בבעיה הזאת בחודשים הראשונים לכהונת כנסת, יכול להיות שלתקופה מסוימת הם צריכים תגבור ופתרנו את הדבר הזה בלי לפגוע בעיקר.</w:t>
      </w:r>
    </w:p>
    <w:p w14:paraId="1B90A591" w14:textId="77777777" w:rsidR="005E522A" w:rsidRPr="005E522A" w:rsidRDefault="005E522A" w:rsidP="005E522A">
      <w:pPr>
        <w:bidi/>
        <w:jc w:val="both"/>
        <w:rPr>
          <w:rFonts w:cs="David" w:hint="cs"/>
          <w:rtl/>
        </w:rPr>
      </w:pPr>
    </w:p>
    <w:p w14:paraId="172C709D"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1EE8EEB6" w14:textId="77777777" w:rsidR="005E522A" w:rsidRPr="005E522A" w:rsidRDefault="005E522A" w:rsidP="005E522A">
      <w:pPr>
        <w:bidi/>
        <w:jc w:val="both"/>
        <w:rPr>
          <w:rFonts w:cs="David" w:hint="cs"/>
          <w:rtl/>
        </w:rPr>
      </w:pPr>
    </w:p>
    <w:p w14:paraId="691A6E04" w14:textId="77777777" w:rsidR="005E522A" w:rsidRPr="005E522A" w:rsidRDefault="005E522A" w:rsidP="005E522A">
      <w:pPr>
        <w:bidi/>
        <w:jc w:val="both"/>
        <w:rPr>
          <w:rFonts w:cs="David" w:hint="cs"/>
          <w:rtl/>
        </w:rPr>
      </w:pPr>
      <w:r w:rsidRPr="005E522A">
        <w:rPr>
          <w:rFonts w:cs="David" w:hint="cs"/>
          <w:rtl/>
        </w:rPr>
        <w:tab/>
        <w:t>תודה רבה. חבר הכנסת גלאון, בבקשה.</w:t>
      </w:r>
    </w:p>
    <w:p w14:paraId="35FB8E9B" w14:textId="77777777" w:rsidR="005E522A" w:rsidRPr="005E522A" w:rsidRDefault="005E522A" w:rsidP="005E522A">
      <w:pPr>
        <w:bidi/>
        <w:jc w:val="both"/>
        <w:rPr>
          <w:rFonts w:cs="David" w:hint="cs"/>
          <w:rtl/>
        </w:rPr>
      </w:pPr>
    </w:p>
    <w:p w14:paraId="0E9AB384" w14:textId="77777777" w:rsidR="005E522A" w:rsidRPr="005E522A" w:rsidRDefault="005E522A" w:rsidP="005E522A">
      <w:pPr>
        <w:bidi/>
        <w:jc w:val="both"/>
        <w:rPr>
          <w:rFonts w:cs="David" w:hint="cs"/>
          <w:rtl/>
        </w:rPr>
      </w:pPr>
      <w:r w:rsidRPr="005E522A">
        <w:rPr>
          <w:rFonts w:cs="David" w:hint="cs"/>
          <w:u w:val="single"/>
          <w:rtl/>
        </w:rPr>
        <w:t>זהבה גלאון:</w:t>
      </w:r>
    </w:p>
    <w:p w14:paraId="5FE5954F" w14:textId="77777777" w:rsidR="005E522A" w:rsidRPr="005E522A" w:rsidRDefault="005E522A" w:rsidP="005E522A">
      <w:pPr>
        <w:bidi/>
        <w:jc w:val="both"/>
        <w:rPr>
          <w:rFonts w:cs="David" w:hint="cs"/>
          <w:rtl/>
        </w:rPr>
      </w:pPr>
    </w:p>
    <w:p w14:paraId="059DE70C" w14:textId="77777777" w:rsidR="005E522A" w:rsidRPr="005E522A" w:rsidRDefault="005E522A" w:rsidP="005E522A">
      <w:pPr>
        <w:bidi/>
        <w:jc w:val="both"/>
        <w:rPr>
          <w:rFonts w:cs="David" w:hint="cs"/>
          <w:rtl/>
        </w:rPr>
      </w:pPr>
      <w:r w:rsidRPr="005E522A">
        <w:rPr>
          <w:rFonts w:cs="David" w:hint="cs"/>
          <w:rtl/>
        </w:rPr>
        <w:tab/>
        <w:t xml:space="preserve"> אני רוצה להתחיל מהסיפא של הדברים של חבר הכנסת סער. אני זוכרת שגם בישיבה הקודמת אמרתי שנוצר פקק והוא היה צוואר בקבוק בתקופה מסוימת. כולם שעטו לעבר הלשכה המשפטית. חברי כנסת ותיקים היה להם חובות והם רק כיסו אותם וחברי כנסת חדשים באו מלאי עזוז ונוצר לחץ בתקופה מסוימת. אני חושבת שההצעה של חבר הכנסת סער נכונה. צריך לראות איך בתקופה הזאת מתגברים אד הוק, מעבירים או לוקחים, זה לא מענייני, אבל הרעיון לעשות בחינה כוללת של כל ההצעות בלשכה המשפטית. אני מציעה, כמו אמר חבר הכנסת ריבלין, יו"ר הכנסת לשעבר, לא לשנות סדרי עולם.</w:t>
      </w:r>
    </w:p>
    <w:p w14:paraId="15B567B1" w14:textId="77777777" w:rsidR="005E522A" w:rsidRPr="005E522A" w:rsidRDefault="005E522A" w:rsidP="005E522A">
      <w:pPr>
        <w:bidi/>
        <w:jc w:val="both"/>
        <w:rPr>
          <w:rFonts w:cs="David" w:hint="cs"/>
          <w:rtl/>
        </w:rPr>
      </w:pPr>
    </w:p>
    <w:p w14:paraId="6B57AAD8"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1D420D7E" w14:textId="77777777" w:rsidR="005E522A" w:rsidRPr="005E522A" w:rsidRDefault="005E522A" w:rsidP="005E522A">
      <w:pPr>
        <w:bidi/>
        <w:jc w:val="both"/>
        <w:rPr>
          <w:rFonts w:cs="David" w:hint="cs"/>
          <w:rtl/>
        </w:rPr>
      </w:pPr>
    </w:p>
    <w:p w14:paraId="0A0C5958" w14:textId="77777777" w:rsidR="005E522A" w:rsidRPr="005E522A" w:rsidRDefault="005E522A" w:rsidP="005E522A">
      <w:pPr>
        <w:bidi/>
        <w:jc w:val="both"/>
        <w:rPr>
          <w:rFonts w:cs="David" w:hint="cs"/>
          <w:rtl/>
        </w:rPr>
      </w:pPr>
      <w:r w:rsidRPr="005E522A">
        <w:rPr>
          <w:rFonts w:cs="David" w:hint="cs"/>
          <w:rtl/>
        </w:rPr>
        <w:tab/>
        <w:t>משנים, אבל צריך לדון בזה.</w:t>
      </w:r>
    </w:p>
    <w:p w14:paraId="16CC2BC9" w14:textId="77777777" w:rsidR="005E522A" w:rsidRPr="005E522A" w:rsidRDefault="005E522A" w:rsidP="005E522A">
      <w:pPr>
        <w:bidi/>
        <w:jc w:val="both"/>
        <w:rPr>
          <w:rFonts w:cs="David" w:hint="cs"/>
          <w:rtl/>
        </w:rPr>
      </w:pPr>
    </w:p>
    <w:p w14:paraId="31B874F1" w14:textId="77777777" w:rsidR="005E522A" w:rsidRPr="005E522A" w:rsidRDefault="005E522A" w:rsidP="005E522A">
      <w:pPr>
        <w:bidi/>
        <w:jc w:val="both"/>
        <w:rPr>
          <w:rFonts w:cs="David" w:hint="cs"/>
          <w:rtl/>
        </w:rPr>
      </w:pPr>
      <w:r w:rsidRPr="005E522A">
        <w:rPr>
          <w:rFonts w:cs="David" w:hint="cs"/>
          <w:u w:val="single"/>
          <w:rtl/>
        </w:rPr>
        <w:t>ראובן ריבלין:</w:t>
      </w:r>
    </w:p>
    <w:p w14:paraId="0C6B20DD" w14:textId="77777777" w:rsidR="005E522A" w:rsidRPr="005E522A" w:rsidRDefault="005E522A" w:rsidP="005E522A">
      <w:pPr>
        <w:bidi/>
        <w:jc w:val="both"/>
        <w:rPr>
          <w:rFonts w:cs="David" w:hint="cs"/>
          <w:rtl/>
        </w:rPr>
      </w:pPr>
    </w:p>
    <w:p w14:paraId="04D87390" w14:textId="77777777" w:rsidR="005E522A" w:rsidRPr="005E522A" w:rsidRDefault="005E522A" w:rsidP="005E522A">
      <w:pPr>
        <w:bidi/>
        <w:jc w:val="both"/>
        <w:rPr>
          <w:rFonts w:cs="David" w:hint="cs"/>
          <w:rtl/>
        </w:rPr>
      </w:pPr>
      <w:r w:rsidRPr="005E522A">
        <w:rPr>
          <w:rFonts w:cs="David" w:hint="cs"/>
          <w:rtl/>
        </w:rPr>
        <w:tab/>
        <w:t>כתוב: חדש מפני ישן תוציאו.</w:t>
      </w:r>
    </w:p>
    <w:p w14:paraId="7ED61468" w14:textId="77777777" w:rsidR="005E522A" w:rsidRPr="005E522A" w:rsidRDefault="005E522A" w:rsidP="005E522A">
      <w:pPr>
        <w:bidi/>
        <w:jc w:val="both"/>
        <w:rPr>
          <w:rFonts w:cs="David" w:hint="cs"/>
          <w:rtl/>
        </w:rPr>
      </w:pPr>
    </w:p>
    <w:p w14:paraId="75D9C35A" w14:textId="77777777" w:rsidR="005E522A" w:rsidRPr="005E522A" w:rsidRDefault="005E522A" w:rsidP="005E522A">
      <w:pPr>
        <w:bidi/>
        <w:jc w:val="both"/>
        <w:rPr>
          <w:rFonts w:cs="David" w:hint="cs"/>
          <w:rtl/>
        </w:rPr>
      </w:pPr>
      <w:r w:rsidRPr="005E522A">
        <w:rPr>
          <w:rFonts w:cs="David" w:hint="cs"/>
          <w:u w:val="single"/>
          <w:rtl/>
        </w:rPr>
        <w:t>זהבה גלאון:</w:t>
      </w:r>
    </w:p>
    <w:p w14:paraId="3E28515A" w14:textId="77777777" w:rsidR="005E522A" w:rsidRPr="005E522A" w:rsidRDefault="005E522A" w:rsidP="005E522A">
      <w:pPr>
        <w:bidi/>
        <w:jc w:val="both"/>
        <w:rPr>
          <w:rFonts w:cs="David" w:hint="cs"/>
          <w:rtl/>
        </w:rPr>
      </w:pPr>
    </w:p>
    <w:p w14:paraId="2BC5B4B3" w14:textId="77777777" w:rsidR="005E522A" w:rsidRPr="005E522A" w:rsidRDefault="005E522A" w:rsidP="005E522A">
      <w:pPr>
        <w:bidi/>
        <w:jc w:val="both"/>
        <w:rPr>
          <w:rFonts w:cs="David" w:hint="cs"/>
          <w:rtl/>
        </w:rPr>
      </w:pPr>
      <w:r w:rsidRPr="005E522A">
        <w:rPr>
          <w:rFonts w:cs="David" w:hint="cs"/>
          <w:rtl/>
        </w:rPr>
        <w:tab/>
        <w:t xml:space="preserve"> לא משנים סדרי עולם כשהעולם לא השתנה. אם לא יהיה סימון, אני מכירה חברי כנסת שמגישים הצעת חוק שהשמש שוקעת במזרח. גם זה יכול להיות... אני מציעה להשאיר את הדבר כמות שהוא והרעיון של חבר הכנסת סער נכון.</w:t>
      </w:r>
    </w:p>
    <w:p w14:paraId="5AB20A0C" w14:textId="77777777" w:rsidR="005E522A" w:rsidRPr="005E522A" w:rsidRDefault="005E522A" w:rsidP="005E522A">
      <w:pPr>
        <w:bidi/>
        <w:jc w:val="both"/>
        <w:rPr>
          <w:rFonts w:cs="David" w:hint="cs"/>
          <w:rtl/>
        </w:rPr>
      </w:pPr>
    </w:p>
    <w:p w14:paraId="7B385216" w14:textId="77777777" w:rsidR="005E522A" w:rsidRPr="005E522A" w:rsidRDefault="005E522A" w:rsidP="005E522A">
      <w:pPr>
        <w:bidi/>
        <w:jc w:val="both"/>
        <w:rPr>
          <w:rFonts w:cs="David" w:hint="cs"/>
          <w:u w:val="single"/>
          <w:rtl/>
        </w:rPr>
      </w:pPr>
      <w:r w:rsidRPr="005E522A">
        <w:rPr>
          <w:rFonts w:cs="David" w:hint="cs"/>
          <w:u w:val="single"/>
          <w:rtl/>
        </w:rPr>
        <w:t>היו"ר רוחמה אברהם:</w:t>
      </w:r>
    </w:p>
    <w:p w14:paraId="3AB20D21" w14:textId="77777777" w:rsidR="005E522A" w:rsidRPr="005E522A" w:rsidRDefault="005E522A" w:rsidP="005E522A">
      <w:pPr>
        <w:bidi/>
        <w:jc w:val="both"/>
        <w:rPr>
          <w:rFonts w:cs="David" w:hint="cs"/>
          <w:u w:val="single"/>
          <w:rtl/>
        </w:rPr>
      </w:pPr>
    </w:p>
    <w:p w14:paraId="5BAE7DA2" w14:textId="77777777" w:rsidR="005E522A" w:rsidRPr="005E522A" w:rsidRDefault="005E522A" w:rsidP="005E522A">
      <w:pPr>
        <w:bidi/>
        <w:jc w:val="both"/>
        <w:rPr>
          <w:rFonts w:cs="David" w:hint="cs"/>
          <w:rtl/>
        </w:rPr>
      </w:pPr>
      <w:r w:rsidRPr="005E522A">
        <w:rPr>
          <w:rFonts w:cs="David" w:hint="cs"/>
          <w:rtl/>
        </w:rPr>
        <w:tab/>
        <w:t>תודה רבה. חבר הכנסת ריבלין, בבקשה.</w:t>
      </w:r>
    </w:p>
    <w:p w14:paraId="5016971A" w14:textId="77777777" w:rsidR="005E522A" w:rsidRPr="005E522A" w:rsidRDefault="005E522A" w:rsidP="005E522A">
      <w:pPr>
        <w:bidi/>
        <w:jc w:val="both"/>
        <w:rPr>
          <w:rFonts w:cs="David" w:hint="cs"/>
          <w:rtl/>
        </w:rPr>
      </w:pPr>
    </w:p>
    <w:p w14:paraId="0DAFA5D4" w14:textId="77777777" w:rsidR="005E522A" w:rsidRPr="005E522A" w:rsidRDefault="005E522A" w:rsidP="005E522A">
      <w:pPr>
        <w:bidi/>
        <w:jc w:val="both"/>
        <w:rPr>
          <w:rFonts w:cs="David" w:hint="cs"/>
          <w:rtl/>
        </w:rPr>
      </w:pPr>
      <w:r w:rsidRPr="005E522A">
        <w:rPr>
          <w:rFonts w:cs="David" w:hint="cs"/>
          <w:u w:val="single"/>
          <w:rtl/>
        </w:rPr>
        <w:t>ראובן ריבלין:</w:t>
      </w:r>
    </w:p>
    <w:p w14:paraId="26796047" w14:textId="77777777" w:rsidR="005E522A" w:rsidRPr="005E522A" w:rsidRDefault="005E522A" w:rsidP="005E522A">
      <w:pPr>
        <w:bidi/>
        <w:jc w:val="both"/>
        <w:rPr>
          <w:rFonts w:cs="David" w:hint="cs"/>
          <w:rtl/>
        </w:rPr>
      </w:pPr>
    </w:p>
    <w:p w14:paraId="196F485B" w14:textId="77777777" w:rsidR="005E522A" w:rsidRPr="005E522A" w:rsidRDefault="005E522A" w:rsidP="005E522A">
      <w:pPr>
        <w:bidi/>
        <w:jc w:val="both"/>
        <w:rPr>
          <w:rFonts w:cs="David" w:hint="cs"/>
          <w:rtl/>
        </w:rPr>
      </w:pPr>
      <w:r w:rsidRPr="005E522A">
        <w:rPr>
          <w:rFonts w:cs="David" w:hint="cs"/>
          <w:rtl/>
        </w:rPr>
        <w:tab/>
        <w:t>גברתי היושבת ראש, אני ונדמה לי שגם חברת הכנסת טרטמן היינו בכל הישיבות הקודמות במלואן, הסכמנו להצעה שלך ותמכנו בה אולי בגלל סיבה עיקרית: המחשבה שהייעוץ המשפטי בא אלינו בזעקה ואמר: אנחנו לא יכולים ללכת בדרך שבה הלכתם עד היום משום שהמעמסה כזו שהופכת להיות סיזיפית. אנחנו עוסקים ב-6000 הצעות ובסופו של דבר עולות 1000 הצעות. זאת אומרת, 20% מהעבודה שאנחנו משקיעים מגיעה כדי התחלת פעילות חקיקתית ראויה. אני שומע עכשיו, בישיבה הזאת, שהייעוץ המשפטי מתנגד לעניין זה. משרד המשפטים בא ומסייג. הוא אומר: אני מתנגד לעניין זה כי הדרך שבה הלכנו הרבה יותר נוחה לממשלה כי היא יכולה להתכונן ולהחליט בוועדת השרים על מהות העמדה של הממשלה כלפי הצעת החוק כאשר ההצעה שלמה. כאשר בהצעה יש הרבה "חורים" ואי הבנות אי אפשר להתייחס אליה. היא טוענת: אל תעמיסו. תגבילו את חבר הכנסת בחקיקתם. בהחלטתה של חברת הכנסת טרטמן כבר לא יצטרכו את חברי הכנסת. הנשיא המיועד יחליט איזה חוק עובר ואיזה חוק לא עובר.</w:t>
      </w:r>
    </w:p>
    <w:p w14:paraId="5D378640" w14:textId="77777777" w:rsidR="005E522A" w:rsidRPr="005E522A" w:rsidRDefault="005E522A" w:rsidP="005E522A">
      <w:pPr>
        <w:bidi/>
        <w:jc w:val="both"/>
        <w:rPr>
          <w:rFonts w:cs="David" w:hint="cs"/>
          <w:rtl/>
        </w:rPr>
      </w:pPr>
    </w:p>
    <w:p w14:paraId="3626321F" w14:textId="77777777" w:rsidR="005E522A" w:rsidRPr="005E522A" w:rsidRDefault="005E522A" w:rsidP="005E522A">
      <w:pPr>
        <w:bidi/>
        <w:jc w:val="both"/>
        <w:rPr>
          <w:rFonts w:cs="David" w:hint="cs"/>
          <w:rtl/>
        </w:rPr>
      </w:pPr>
      <w:r w:rsidRPr="005E522A">
        <w:rPr>
          <w:rFonts w:cs="David" w:hint="cs"/>
          <w:u w:val="single"/>
          <w:rtl/>
        </w:rPr>
        <w:t>נורית אלשטיין:</w:t>
      </w:r>
    </w:p>
    <w:p w14:paraId="725DA62D" w14:textId="77777777" w:rsidR="005E522A" w:rsidRPr="005E522A" w:rsidRDefault="005E522A" w:rsidP="005E522A">
      <w:pPr>
        <w:bidi/>
        <w:jc w:val="both"/>
        <w:rPr>
          <w:rFonts w:cs="David" w:hint="cs"/>
          <w:rtl/>
        </w:rPr>
      </w:pPr>
    </w:p>
    <w:p w14:paraId="0DBD012A" w14:textId="77777777" w:rsidR="005E522A" w:rsidRPr="005E522A" w:rsidRDefault="005E522A" w:rsidP="005E522A">
      <w:pPr>
        <w:bidi/>
        <w:jc w:val="both"/>
        <w:rPr>
          <w:rFonts w:cs="David" w:hint="cs"/>
          <w:rtl/>
        </w:rPr>
      </w:pPr>
      <w:r w:rsidRPr="005E522A">
        <w:rPr>
          <w:rFonts w:cs="David" w:hint="cs"/>
          <w:rtl/>
        </w:rPr>
        <w:tab/>
        <w:t>לא בימינו אנו.</w:t>
      </w:r>
    </w:p>
    <w:p w14:paraId="26E262A1" w14:textId="77777777" w:rsidR="005E522A" w:rsidRPr="005E522A" w:rsidRDefault="005E522A" w:rsidP="005E522A">
      <w:pPr>
        <w:bidi/>
        <w:jc w:val="both"/>
        <w:rPr>
          <w:rFonts w:cs="David" w:hint="cs"/>
          <w:rtl/>
        </w:rPr>
      </w:pPr>
    </w:p>
    <w:p w14:paraId="55EE8112" w14:textId="77777777" w:rsidR="005E522A" w:rsidRPr="005E522A" w:rsidRDefault="005E522A" w:rsidP="005E522A">
      <w:pPr>
        <w:bidi/>
        <w:jc w:val="both"/>
        <w:rPr>
          <w:rFonts w:cs="David" w:hint="cs"/>
          <w:rtl/>
        </w:rPr>
      </w:pPr>
      <w:r w:rsidRPr="005E522A">
        <w:rPr>
          <w:rFonts w:cs="David" w:hint="cs"/>
          <w:u w:val="single"/>
          <w:rtl/>
        </w:rPr>
        <w:t>ראובן ריבלין:</w:t>
      </w:r>
    </w:p>
    <w:p w14:paraId="39DA6D6D" w14:textId="77777777" w:rsidR="005E522A" w:rsidRPr="005E522A" w:rsidRDefault="005E522A" w:rsidP="005E522A">
      <w:pPr>
        <w:bidi/>
        <w:jc w:val="both"/>
        <w:rPr>
          <w:rFonts w:cs="David" w:hint="cs"/>
          <w:rtl/>
        </w:rPr>
      </w:pPr>
    </w:p>
    <w:p w14:paraId="0BA4B8EE" w14:textId="77777777" w:rsidR="005E522A" w:rsidRPr="005E522A" w:rsidRDefault="005E522A" w:rsidP="005E522A">
      <w:pPr>
        <w:bidi/>
        <w:jc w:val="both"/>
        <w:rPr>
          <w:rFonts w:cs="David" w:hint="cs"/>
          <w:rtl/>
        </w:rPr>
      </w:pPr>
      <w:r w:rsidRPr="005E522A">
        <w:rPr>
          <w:rFonts w:cs="David" w:hint="cs"/>
          <w:rtl/>
        </w:rPr>
        <w:tab/>
        <w:t xml:space="preserve"> למה את אומרת? יש לנו אינטרס ואפשר לעשות את הנשיא מלך. מי שדואג לעניין, אפשר להחליט שבמקום הנשיא יהיה מלך. לפי פקודת הפרשנות זה יכול להיות מלכה.</w:t>
      </w:r>
    </w:p>
    <w:p w14:paraId="49573D21" w14:textId="77777777" w:rsidR="005E522A" w:rsidRPr="005E522A" w:rsidRDefault="005E522A" w:rsidP="005E522A">
      <w:pPr>
        <w:bidi/>
        <w:jc w:val="both"/>
        <w:rPr>
          <w:rFonts w:cs="David" w:hint="cs"/>
          <w:rtl/>
        </w:rPr>
      </w:pPr>
    </w:p>
    <w:p w14:paraId="32D0FD72" w14:textId="77777777" w:rsidR="005E522A" w:rsidRPr="005E522A" w:rsidRDefault="005E522A" w:rsidP="005E522A">
      <w:pPr>
        <w:bidi/>
        <w:jc w:val="both"/>
        <w:rPr>
          <w:rFonts w:cs="David" w:hint="cs"/>
          <w:rtl/>
        </w:rPr>
      </w:pPr>
      <w:r w:rsidRPr="005E522A">
        <w:rPr>
          <w:rFonts w:cs="David" w:hint="cs"/>
          <w:rtl/>
        </w:rPr>
        <w:tab/>
        <w:t>אני מציע ליושבת ראש, אם הגישה של הייעוץ המשפטי שזה לא טוב, אנחנו באנו וביקשנו לעזור. דבר אחד ברור שלא יצא מתחת ידה של הכנסת שיחסמו חברי כנסת בחקיקה. יש לנו את כל הויסותים והווסתים. סיעה יכולה להעלות לפי קווטה וכל הדברים. אם אומר היועץ המשפטי: אין לי צורך בזה, אני מברך אותך על היוזמה אבל ברגע שהיא לא רוצה את זה, למה שנשנה?</w:t>
      </w:r>
    </w:p>
    <w:p w14:paraId="1697CBD1" w14:textId="77777777" w:rsidR="005E522A" w:rsidRPr="005E522A" w:rsidRDefault="005E522A" w:rsidP="005E522A">
      <w:pPr>
        <w:bidi/>
        <w:jc w:val="both"/>
        <w:rPr>
          <w:rFonts w:cs="David" w:hint="cs"/>
          <w:rtl/>
        </w:rPr>
      </w:pPr>
    </w:p>
    <w:p w14:paraId="5872DCC1"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498BAB0F" w14:textId="77777777" w:rsidR="005E522A" w:rsidRPr="005E522A" w:rsidRDefault="005E522A" w:rsidP="005E522A">
      <w:pPr>
        <w:bidi/>
        <w:jc w:val="both"/>
        <w:rPr>
          <w:rFonts w:cs="David" w:hint="cs"/>
          <w:rtl/>
        </w:rPr>
      </w:pPr>
    </w:p>
    <w:p w14:paraId="0E2E3B37" w14:textId="77777777" w:rsidR="005E522A" w:rsidRPr="005E522A" w:rsidRDefault="005E522A" w:rsidP="005E522A">
      <w:pPr>
        <w:bidi/>
        <w:jc w:val="both"/>
        <w:rPr>
          <w:rFonts w:cs="David" w:hint="cs"/>
          <w:rtl/>
        </w:rPr>
      </w:pPr>
      <w:r w:rsidRPr="005E522A">
        <w:rPr>
          <w:rFonts w:cs="David" w:hint="cs"/>
          <w:rtl/>
        </w:rPr>
        <w:tab/>
        <w:t>חברים, כל הדיון הזה נולד וטוב שהוא נולד ואני מברכת על עצם העובדה שעשינו אותו במספר לא מועט של דיונים והגענו למסקנה. כדי לסבר את האוזן ולהזכיר לחברי הכנסת, מכיוון שפתחנו את הדיונים הללו בנתונים מה קרה בכנסת ה-14, ה-15 וה-16. אני מדברת על הצעות חוק שהונחו, מה קרה איתן ומה התקבל בסוף. כדי להזכיר לחבריי, חברי הכנסת, בכנסת ה-14 הונחו 2675 הצעות חוק. בכנסת ה-15 4234, בכנסת ה-16 4165. הצעות חוק שהיו בדיון מוקדם: בכנסת ה-14, מתוך 2675 הגיעו 603 הצעות חוק. בכנסת ה-15, מתוך 4200 הגיעו לדיון מוקדם 913 ובכנסת ה-16, מתוך 4165 הגיעו רק 658. החוקים שהתקבלו - -</w:t>
      </w:r>
    </w:p>
    <w:p w14:paraId="1EA25B83" w14:textId="77777777" w:rsidR="005E522A" w:rsidRPr="005E522A" w:rsidRDefault="005E522A" w:rsidP="005E522A">
      <w:pPr>
        <w:bidi/>
        <w:jc w:val="both"/>
        <w:rPr>
          <w:rFonts w:cs="David" w:hint="cs"/>
          <w:rtl/>
        </w:rPr>
      </w:pPr>
    </w:p>
    <w:p w14:paraId="559D82B6" w14:textId="77777777" w:rsidR="005E522A" w:rsidRPr="005E522A" w:rsidRDefault="005E522A" w:rsidP="005E522A">
      <w:pPr>
        <w:bidi/>
        <w:jc w:val="both"/>
        <w:rPr>
          <w:rFonts w:cs="David" w:hint="cs"/>
          <w:u w:val="single"/>
          <w:rtl/>
        </w:rPr>
      </w:pPr>
      <w:r w:rsidRPr="005E522A">
        <w:rPr>
          <w:rFonts w:cs="David" w:hint="cs"/>
          <w:u w:val="single"/>
          <w:rtl/>
        </w:rPr>
        <w:t>גדעון סער:</w:t>
      </w:r>
    </w:p>
    <w:p w14:paraId="16AC5CF5" w14:textId="77777777" w:rsidR="005E522A" w:rsidRPr="005E522A" w:rsidRDefault="005E522A" w:rsidP="005E522A">
      <w:pPr>
        <w:bidi/>
        <w:jc w:val="both"/>
        <w:rPr>
          <w:rFonts w:cs="David" w:hint="cs"/>
          <w:u w:val="single"/>
          <w:rtl/>
        </w:rPr>
      </w:pPr>
    </w:p>
    <w:p w14:paraId="6D76D880" w14:textId="77777777" w:rsidR="005E522A" w:rsidRPr="005E522A" w:rsidRDefault="005E522A" w:rsidP="005E522A">
      <w:pPr>
        <w:bidi/>
        <w:jc w:val="both"/>
        <w:rPr>
          <w:rFonts w:cs="David" w:hint="cs"/>
          <w:rtl/>
        </w:rPr>
      </w:pPr>
      <w:r w:rsidRPr="005E522A">
        <w:rPr>
          <w:rFonts w:cs="David" w:hint="cs"/>
          <w:rtl/>
        </w:rPr>
        <w:tab/>
        <w:t xml:space="preserve"> אני אומר בסוגריים שלתהליך הקבוע של עליה באישור הצעות חוק פרטיות, במשך כל הכנסות היה חריג של הכנסת ה-16 וזה היה חד פעמי. בכנסת הזאת אושרו הרבה יותר הצעות חוק פרטיות.</w:t>
      </w:r>
    </w:p>
    <w:p w14:paraId="035C9ADE" w14:textId="77777777" w:rsidR="005E522A" w:rsidRPr="005E522A" w:rsidRDefault="005E522A" w:rsidP="005E522A">
      <w:pPr>
        <w:bidi/>
        <w:jc w:val="both"/>
        <w:rPr>
          <w:rFonts w:cs="David" w:hint="cs"/>
          <w:rtl/>
        </w:rPr>
      </w:pPr>
    </w:p>
    <w:p w14:paraId="12ADED93"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357FD959" w14:textId="77777777" w:rsidR="005E522A" w:rsidRPr="005E522A" w:rsidRDefault="005E522A" w:rsidP="005E522A">
      <w:pPr>
        <w:bidi/>
        <w:jc w:val="both"/>
        <w:rPr>
          <w:rFonts w:cs="David" w:hint="cs"/>
          <w:rtl/>
        </w:rPr>
      </w:pPr>
    </w:p>
    <w:p w14:paraId="04C206F9" w14:textId="77777777" w:rsidR="005E522A" w:rsidRPr="005E522A" w:rsidRDefault="005E522A" w:rsidP="005E522A">
      <w:pPr>
        <w:bidi/>
        <w:jc w:val="both"/>
        <w:rPr>
          <w:rFonts w:cs="David" w:hint="cs"/>
          <w:rtl/>
        </w:rPr>
      </w:pPr>
      <w:r w:rsidRPr="005E522A">
        <w:rPr>
          <w:rFonts w:cs="David" w:hint="cs"/>
          <w:rtl/>
        </w:rPr>
        <w:tab/>
        <w:t xml:space="preserve">החוקים שהתקבלו, בסופו של דבר, ונכנסו לספר החוקים של מדינת ישראל: בכנסת ה-14 התקבלו בסך הכל 138 חוקים, בכנסת ה-15 235 חוקים, בכנסת ה-16 199 חוקים. כשאנחנו מסתכלים על האחוזים אנחנו מדברים פחות או יותר ב-5%, עם סטיות קלות למעלה ולמטה. כשהיה דוח סטטיסטי, היתה עליה במיוחד בתחילת מושב וכולי. אני לא רוצה להיכנס לשאלה אם זה נכון או רע, נכון או לא נכון, אבל היתה טענה של חברי כנסת שיש כאלה שמעתיקים חוקים של חברי כנסת ישנים, שלעתים, גם לפי המחלקה המשפטית, היו הצעות חוק שעברו 3 קריאות ונכנסו לספר החוקים של מדינת ישראל וחברי כנסת לא ידעו. והיו חוקים שלאף אחד לא היה עניין לקדם אותם. אנחנו חשבנו ואמרנו שכאשר מפלגה רצה במערכת בחירות והיא מבטיחה לבוחרים שלה שינויים בטווחים כאלה ואחרים ואם הכנסת עובדת במסגרת מכסות של זמן ומזה נובע הגשות וחוקים שיעברו והצעות לסדר יום ואפילו הגשת שאילתות כאלה ואחרות. לכן, עלתה השאלה האם נכון לגרום למצב שבו חברי הכנסת יהיו במצב שבו הם מכוונים את עצמם וימקדו את עצמם שאם הבטיחו לבוחר סוג מסוים של הבטחה, מן הראוי שיקדמו חוקים שהבטיחו. </w:t>
      </w:r>
    </w:p>
    <w:p w14:paraId="2292378E" w14:textId="77777777" w:rsidR="005E522A" w:rsidRPr="005E522A" w:rsidRDefault="005E522A" w:rsidP="005E522A">
      <w:pPr>
        <w:bidi/>
        <w:jc w:val="both"/>
        <w:rPr>
          <w:rFonts w:cs="David" w:hint="cs"/>
          <w:rtl/>
        </w:rPr>
      </w:pPr>
    </w:p>
    <w:p w14:paraId="5E6A05CC" w14:textId="77777777" w:rsidR="005E522A" w:rsidRPr="005E522A" w:rsidRDefault="005E522A" w:rsidP="005E522A">
      <w:pPr>
        <w:bidi/>
        <w:jc w:val="both"/>
        <w:rPr>
          <w:rFonts w:cs="David" w:hint="cs"/>
          <w:rtl/>
        </w:rPr>
      </w:pPr>
      <w:r w:rsidRPr="005E522A">
        <w:rPr>
          <w:rFonts w:cs="David" w:hint="cs"/>
          <w:u w:val="single"/>
          <w:rtl/>
        </w:rPr>
        <w:t>זהבה גלאון:</w:t>
      </w:r>
    </w:p>
    <w:p w14:paraId="246D3A54" w14:textId="77777777" w:rsidR="005E522A" w:rsidRPr="005E522A" w:rsidRDefault="005E522A" w:rsidP="005E522A">
      <w:pPr>
        <w:bidi/>
        <w:jc w:val="both"/>
        <w:rPr>
          <w:rFonts w:cs="David" w:hint="cs"/>
          <w:rtl/>
        </w:rPr>
      </w:pPr>
    </w:p>
    <w:p w14:paraId="0D636C7B" w14:textId="77777777" w:rsidR="005E522A" w:rsidRPr="005E522A" w:rsidRDefault="005E522A" w:rsidP="005E522A">
      <w:pPr>
        <w:bidi/>
        <w:jc w:val="both"/>
        <w:rPr>
          <w:rFonts w:cs="David" w:hint="cs"/>
          <w:rtl/>
        </w:rPr>
      </w:pPr>
      <w:r w:rsidRPr="005E522A">
        <w:rPr>
          <w:rFonts w:cs="David" w:hint="cs"/>
          <w:rtl/>
        </w:rPr>
        <w:tab/>
        <w:t>- - -</w:t>
      </w:r>
    </w:p>
    <w:p w14:paraId="3A45547F" w14:textId="77777777" w:rsidR="005E522A" w:rsidRPr="005E522A" w:rsidRDefault="005E522A" w:rsidP="005E522A">
      <w:pPr>
        <w:bidi/>
        <w:jc w:val="both"/>
        <w:rPr>
          <w:rFonts w:cs="David" w:hint="cs"/>
          <w:rtl/>
        </w:rPr>
      </w:pPr>
    </w:p>
    <w:p w14:paraId="10C74D41"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48EB642B" w14:textId="77777777" w:rsidR="005E522A" w:rsidRPr="005E522A" w:rsidRDefault="005E522A" w:rsidP="005E522A">
      <w:pPr>
        <w:bidi/>
        <w:jc w:val="both"/>
        <w:rPr>
          <w:rFonts w:cs="David" w:hint="cs"/>
          <w:rtl/>
        </w:rPr>
      </w:pPr>
    </w:p>
    <w:p w14:paraId="096EB03F" w14:textId="77777777" w:rsidR="005E522A" w:rsidRPr="005E522A" w:rsidRDefault="005E522A" w:rsidP="005E522A">
      <w:pPr>
        <w:bidi/>
        <w:jc w:val="both"/>
        <w:rPr>
          <w:rFonts w:cs="David" w:hint="cs"/>
          <w:rtl/>
        </w:rPr>
      </w:pPr>
      <w:r w:rsidRPr="005E522A">
        <w:rPr>
          <w:rFonts w:cs="David" w:hint="cs"/>
          <w:rtl/>
        </w:rPr>
        <w:tab/>
        <w:t>את לא היית בכל הדיונים ואני מזכירה מה היה.</w:t>
      </w:r>
    </w:p>
    <w:p w14:paraId="766C2691" w14:textId="77777777" w:rsidR="005E522A" w:rsidRPr="005E522A" w:rsidRDefault="005E522A" w:rsidP="005E522A">
      <w:pPr>
        <w:bidi/>
        <w:jc w:val="both"/>
        <w:rPr>
          <w:rFonts w:cs="David" w:hint="cs"/>
          <w:rtl/>
        </w:rPr>
      </w:pPr>
    </w:p>
    <w:p w14:paraId="2E108608" w14:textId="77777777" w:rsidR="005E522A" w:rsidRPr="005E522A" w:rsidRDefault="005E522A" w:rsidP="005E522A">
      <w:pPr>
        <w:bidi/>
        <w:jc w:val="both"/>
        <w:rPr>
          <w:rFonts w:cs="David" w:hint="cs"/>
          <w:rtl/>
        </w:rPr>
      </w:pPr>
      <w:r w:rsidRPr="005E522A">
        <w:rPr>
          <w:rFonts w:cs="David" w:hint="cs"/>
          <w:u w:val="single"/>
          <w:rtl/>
        </w:rPr>
        <w:t>ראובן ריבלין:</w:t>
      </w:r>
    </w:p>
    <w:p w14:paraId="4AF2B666" w14:textId="77777777" w:rsidR="005E522A" w:rsidRPr="005E522A" w:rsidRDefault="005E522A" w:rsidP="005E522A">
      <w:pPr>
        <w:bidi/>
        <w:jc w:val="both"/>
        <w:rPr>
          <w:rFonts w:cs="David" w:hint="cs"/>
          <w:rtl/>
        </w:rPr>
      </w:pPr>
    </w:p>
    <w:p w14:paraId="5C4C4A8F" w14:textId="77777777" w:rsidR="005E522A" w:rsidRPr="005E522A" w:rsidRDefault="005E522A" w:rsidP="005E522A">
      <w:pPr>
        <w:bidi/>
        <w:jc w:val="both"/>
        <w:rPr>
          <w:rFonts w:cs="David" w:hint="cs"/>
          <w:rtl/>
        </w:rPr>
      </w:pPr>
      <w:r w:rsidRPr="005E522A">
        <w:rPr>
          <w:rFonts w:cs="David" w:hint="cs"/>
          <w:rtl/>
        </w:rPr>
        <w:tab/>
        <w:t>יש פתרון לעניין זה, אני אומר את זה בלשון סגי נהור: מה קורה. כאשר חבר כנסת אחד מצביע, מיד חבר כנסת שני רוצה לבוא ולהראות שגם הוא יכול. אני מציע שלא נאפשר לעיתונאים להיות בכנסת כדי שלא ידעו מה אנחנו עושים ואז חברי כנסת לא יגישו חוקים. זה אותו דבר. הדוח הסטטיסטי הוא דבר שמביא - -</w:t>
      </w:r>
    </w:p>
    <w:p w14:paraId="75D5322D" w14:textId="77777777" w:rsidR="005E522A" w:rsidRPr="005E522A" w:rsidRDefault="005E522A" w:rsidP="005E522A">
      <w:pPr>
        <w:bidi/>
        <w:jc w:val="both"/>
        <w:rPr>
          <w:rFonts w:cs="David" w:hint="cs"/>
          <w:rtl/>
        </w:rPr>
      </w:pPr>
    </w:p>
    <w:p w14:paraId="0EF2ED93"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1890D262" w14:textId="77777777" w:rsidR="005E522A" w:rsidRPr="005E522A" w:rsidRDefault="005E522A" w:rsidP="005E522A">
      <w:pPr>
        <w:bidi/>
        <w:jc w:val="both"/>
        <w:rPr>
          <w:rFonts w:cs="David" w:hint="cs"/>
          <w:rtl/>
        </w:rPr>
      </w:pPr>
    </w:p>
    <w:p w14:paraId="06E3B300" w14:textId="77777777" w:rsidR="005E522A" w:rsidRPr="005E522A" w:rsidRDefault="005E522A" w:rsidP="005E522A">
      <w:pPr>
        <w:bidi/>
        <w:jc w:val="both"/>
        <w:rPr>
          <w:rFonts w:cs="David" w:hint="cs"/>
          <w:rtl/>
        </w:rPr>
      </w:pPr>
      <w:r w:rsidRPr="005E522A">
        <w:rPr>
          <w:rFonts w:cs="David" w:hint="cs"/>
          <w:rtl/>
        </w:rPr>
        <w:tab/>
        <w:t>אני לא נכנסת לשאלה הזאת כרגע. אני מזכירה את הטיעונים מכיוון שאנחנו אחרי פגרה. אני מזכירה את הטיעונים שחלק מחברי הכנסת אמרו וכיושבת ראש, אני חושבת שראוי ונכון שנרענן לכולנו את הזיכרון. אם היום, בפתיחת מושב החורף, אנחנו מגיעים למסקנה שאכן יהיה נכון להמשיך בפרוצדורה הקיימת וכדי לתגבר ולייעל את עבודת הכנסת ואת עבודת המחוקק ולכך נדרש פתרון טכני, זו גם הסיבה גדעון שאמרת שתפרגן למנכ"ל אבל לא פירגנת בסופו של דבר. הכנסת חייבת לעזור לנו בפתרון בעיות.</w:t>
      </w:r>
    </w:p>
    <w:p w14:paraId="6856BFB8" w14:textId="77777777" w:rsidR="005E522A" w:rsidRPr="005E522A" w:rsidRDefault="005E522A" w:rsidP="005E522A">
      <w:pPr>
        <w:bidi/>
        <w:jc w:val="both"/>
        <w:rPr>
          <w:rFonts w:cs="David" w:hint="cs"/>
          <w:rtl/>
        </w:rPr>
      </w:pPr>
    </w:p>
    <w:p w14:paraId="6305E2F0" w14:textId="77777777" w:rsidR="005E522A" w:rsidRPr="005E522A" w:rsidRDefault="005E522A" w:rsidP="005E522A">
      <w:pPr>
        <w:bidi/>
        <w:jc w:val="both"/>
        <w:rPr>
          <w:rFonts w:cs="David" w:hint="cs"/>
          <w:u w:val="single"/>
          <w:rtl/>
        </w:rPr>
      </w:pPr>
      <w:r w:rsidRPr="005E522A">
        <w:rPr>
          <w:rFonts w:cs="David" w:hint="cs"/>
          <w:u w:val="single"/>
          <w:rtl/>
        </w:rPr>
        <w:t>גדעון סער:</w:t>
      </w:r>
    </w:p>
    <w:p w14:paraId="73DFFD02" w14:textId="77777777" w:rsidR="005E522A" w:rsidRPr="005E522A" w:rsidRDefault="005E522A" w:rsidP="005E522A">
      <w:pPr>
        <w:bidi/>
        <w:jc w:val="both"/>
        <w:rPr>
          <w:rFonts w:cs="David" w:hint="cs"/>
          <w:u w:val="single"/>
          <w:rtl/>
        </w:rPr>
      </w:pPr>
    </w:p>
    <w:p w14:paraId="72FA1E2D" w14:textId="77777777" w:rsidR="005E522A" w:rsidRPr="005E522A" w:rsidRDefault="005E522A" w:rsidP="005E522A">
      <w:pPr>
        <w:bidi/>
        <w:jc w:val="both"/>
        <w:rPr>
          <w:rFonts w:cs="David" w:hint="cs"/>
          <w:rtl/>
        </w:rPr>
      </w:pPr>
      <w:r w:rsidRPr="005E522A">
        <w:rPr>
          <w:rFonts w:cs="David" w:hint="cs"/>
          <w:rtl/>
        </w:rPr>
        <w:tab/>
        <w:t xml:space="preserve"> פירגנתי אבל אולי לא מספיק.</w:t>
      </w:r>
    </w:p>
    <w:p w14:paraId="00648648" w14:textId="77777777" w:rsidR="005E522A" w:rsidRPr="005E522A" w:rsidRDefault="005E522A" w:rsidP="005E522A">
      <w:pPr>
        <w:bidi/>
        <w:jc w:val="both"/>
        <w:rPr>
          <w:rFonts w:cs="David" w:hint="cs"/>
          <w:rtl/>
        </w:rPr>
      </w:pPr>
    </w:p>
    <w:p w14:paraId="2B803B38"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716C9C9F" w14:textId="77777777" w:rsidR="005E522A" w:rsidRPr="005E522A" w:rsidRDefault="005E522A" w:rsidP="005E522A">
      <w:pPr>
        <w:bidi/>
        <w:jc w:val="both"/>
        <w:rPr>
          <w:rFonts w:cs="David" w:hint="cs"/>
          <w:rtl/>
        </w:rPr>
      </w:pPr>
    </w:p>
    <w:p w14:paraId="6EC180B6" w14:textId="77777777" w:rsidR="005E522A" w:rsidRPr="005E522A" w:rsidRDefault="005E522A" w:rsidP="005E522A">
      <w:pPr>
        <w:bidi/>
        <w:jc w:val="both"/>
        <w:rPr>
          <w:rFonts w:cs="David" w:hint="cs"/>
          <w:rtl/>
        </w:rPr>
      </w:pPr>
      <w:r w:rsidRPr="005E522A">
        <w:rPr>
          <w:rFonts w:cs="David" w:hint="cs"/>
          <w:rtl/>
        </w:rPr>
        <w:tab/>
        <w:t>לכן, אם כל הסוגיה היא, כפי שאמרת, חבר הכנסת סער, בתחילת קדנציה של הכנסת יש מסה קריטית - -</w:t>
      </w:r>
    </w:p>
    <w:p w14:paraId="1073B730" w14:textId="77777777" w:rsidR="005E522A" w:rsidRPr="005E522A" w:rsidRDefault="005E522A" w:rsidP="005E522A">
      <w:pPr>
        <w:bidi/>
        <w:jc w:val="both"/>
        <w:rPr>
          <w:rFonts w:cs="David" w:hint="cs"/>
          <w:rtl/>
        </w:rPr>
      </w:pPr>
    </w:p>
    <w:p w14:paraId="424763A9" w14:textId="77777777" w:rsidR="005E522A" w:rsidRPr="005E522A" w:rsidRDefault="005E522A" w:rsidP="005E522A">
      <w:pPr>
        <w:bidi/>
        <w:jc w:val="both"/>
        <w:rPr>
          <w:rFonts w:cs="David" w:hint="cs"/>
          <w:u w:val="single"/>
          <w:rtl/>
        </w:rPr>
      </w:pPr>
      <w:r w:rsidRPr="005E522A">
        <w:rPr>
          <w:rFonts w:cs="David"/>
          <w:u w:val="single"/>
          <w:rtl/>
        </w:rPr>
        <w:br w:type="page"/>
      </w:r>
      <w:r w:rsidRPr="005E522A">
        <w:rPr>
          <w:rFonts w:cs="David" w:hint="cs"/>
          <w:u w:val="single"/>
          <w:rtl/>
        </w:rPr>
        <w:t>גדעון סער:</w:t>
      </w:r>
    </w:p>
    <w:p w14:paraId="47C71F37" w14:textId="77777777" w:rsidR="005E522A" w:rsidRPr="005E522A" w:rsidRDefault="005E522A" w:rsidP="005E522A">
      <w:pPr>
        <w:bidi/>
        <w:jc w:val="both"/>
        <w:rPr>
          <w:rFonts w:cs="David" w:hint="cs"/>
          <w:u w:val="single"/>
          <w:rtl/>
        </w:rPr>
      </w:pPr>
    </w:p>
    <w:p w14:paraId="3D054C22" w14:textId="77777777" w:rsidR="005E522A" w:rsidRPr="005E522A" w:rsidRDefault="005E522A" w:rsidP="005E522A">
      <w:pPr>
        <w:bidi/>
        <w:jc w:val="both"/>
        <w:rPr>
          <w:rFonts w:cs="David" w:hint="cs"/>
          <w:rtl/>
        </w:rPr>
      </w:pPr>
      <w:r w:rsidRPr="005E522A">
        <w:rPr>
          <w:rFonts w:cs="David" w:hint="cs"/>
          <w:rtl/>
        </w:rPr>
        <w:tab/>
        <w:t xml:space="preserve"> בעיקר.</w:t>
      </w:r>
    </w:p>
    <w:p w14:paraId="0F469550" w14:textId="77777777" w:rsidR="005E522A" w:rsidRPr="005E522A" w:rsidRDefault="005E522A" w:rsidP="005E522A">
      <w:pPr>
        <w:bidi/>
        <w:jc w:val="both"/>
        <w:rPr>
          <w:rFonts w:cs="David" w:hint="cs"/>
          <w:i/>
          <w:iCs/>
          <w:rtl/>
        </w:rPr>
      </w:pPr>
    </w:p>
    <w:p w14:paraId="21DAD330"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62E4A9F5" w14:textId="77777777" w:rsidR="005E522A" w:rsidRPr="005E522A" w:rsidRDefault="005E522A" w:rsidP="005E522A">
      <w:pPr>
        <w:bidi/>
        <w:jc w:val="both"/>
        <w:rPr>
          <w:rFonts w:cs="David" w:hint="cs"/>
          <w:rtl/>
        </w:rPr>
      </w:pPr>
    </w:p>
    <w:p w14:paraId="79590DD1" w14:textId="77777777" w:rsidR="005E522A" w:rsidRPr="005E522A" w:rsidRDefault="005E522A" w:rsidP="005E522A">
      <w:pPr>
        <w:bidi/>
        <w:jc w:val="both"/>
        <w:rPr>
          <w:rFonts w:cs="David" w:hint="cs"/>
          <w:rtl/>
        </w:rPr>
      </w:pPr>
      <w:r w:rsidRPr="005E522A">
        <w:rPr>
          <w:rFonts w:cs="David" w:hint="cs"/>
          <w:rtl/>
        </w:rPr>
        <w:tab/>
        <w:t xml:space="preserve"> צריך לראות ולבחון את זה. אני מציעה להשאיר את הקיים כרגע ואשמח לשמוע גם מכם. לגרום למצב שבו המנכ"ל עם היועצת המשפטית יפתרו את הסוגיה הטכנית שעלתה כרגע על הפרק ואני משאירה את זה לדיון פתוח במהלך ימי שלישי. נהיה עם היד על הדופק. במידה ונקבל נתונים ואני בהחלט מתכוונת לקבל אותם מהמחלקה המשפטית, בא נצא מתוך נקודת הנחה שמהיום בעוד חודשיים נבחן את הסוגיה גם של הגשת הצהרות החוק והגשת הצעות החוק, כמה קודמו וכמה הגיעו לדיון, אנחנו נלך למהלך של אמצע מושב. נבחן את הסוגיה הזאת ואם יש טעם להעלות את זה, נעלה את זה שוב לדיון. </w:t>
      </w:r>
    </w:p>
    <w:p w14:paraId="687407C1" w14:textId="77777777" w:rsidR="005E522A" w:rsidRPr="005E522A" w:rsidRDefault="005E522A" w:rsidP="005E522A">
      <w:pPr>
        <w:bidi/>
        <w:jc w:val="both"/>
        <w:rPr>
          <w:rFonts w:cs="David" w:hint="cs"/>
          <w:rtl/>
        </w:rPr>
      </w:pPr>
    </w:p>
    <w:p w14:paraId="465A68A1" w14:textId="77777777" w:rsidR="005E522A" w:rsidRPr="005E522A" w:rsidRDefault="005E522A" w:rsidP="005E522A">
      <w:pPr>
        <w:bidi/>
        <w:jc w:val="both"/>
        <w:rPr>
          <w:rFonts w:cs="David" w:hint="cs"/>
          <w:rtl/>
        </w:rPr>
      </w:pPr>
      <w:r w:rsidRPr="005E522A">
        <w:rPr>
          <w:rFonts w:cs="David" w:hint="cs"/>
          <w:rtl/>
        </w:rPr>
        <w:tab/>
        <w:t>חברת הכנסת אביטל, בבקשה.</w:t>
      </w:r>
    </w:p>
    <w:p w14:paraId="156CC973" w14:textId="77777777" w:rsidR="005E522A" w:rsidRPr="005E522A" w:rsidRDefault="005E522A" w:rsidP="005E522A">
      <w:pPr>
        <w:bidi/>
        <w:jc w:val="both"/>
        <w:rPr>
          <w:rFonts w:cs="David" w:hint="cs"/>
          <w:rtl/>
        </w:rPr>
      </w:pPr>
    </w:p>
    <w:p w14:paraId="0978F5E8" w14:textId="77777777" w:rsidR="005E522A" w:rsidRPr="005E522A" w:rsidRDefault="005E522A" w:rsidP="005E522A">
      <w:pPr>
        <w:bidi/>
        <w:jc w:val="both"/>
        <w:rPr>
          <w:rFonts w:cs="David" w:hint="cs"/>
          <w:i/>
          <w:iCs/>
          <w:rtl/>
        </w:rPr>
      </w:pPr>
      <w:r w:rsidRPr="005E522A">
        <w:rPr>
          <w:rFonts w:cs="David" w:hint="cs"/>
          <w:u w:val="single"/>
          <w:rtl/>
        </w:rPr>
        <w:t>קולט אביטל:</w:t>
      </w:r>
    </w:p>
    <w:p w14:paraId="007E7072" w14:textId="77777777" w:rsidR="005E522A" w:rsidRPr="005E522A" w:rsidRDefault="005E522A" w:rsidP="005E522A">
      <w:pPr>
        <w:bidi/>
        <w:jc w:val="both"/>
        <w:rPr>
          <w:rFonts w:cs="David" w:hint="cs"/>
          <w:i/>
          <w:iCs/>
          <w:rtl/>
        </w:rPr>
      </w:pPr>
    </w:p>
    <w:p w14:paraId="0DAC6A82" w14:textId="77777777" w:rsidR="005E522A" w:rsidRPr="005E522A" w:rsidRDefault="005E522A" w:rsidP="005E522A">
      <w:pPr>
        <w:bidi/>
        <w:jc w:val="both"/>
        <w:rPr>
          <w:rFonts w:cs="David" w:hint="cs"/>
          <w:rtl/>
        </w:rPr>
      </w:pPr>
      <w:r w:rsidRPr="005E522A">
        <w:rPr>
          <w:rFonts w:cs="David" w:hint="cs"/>
          <w:i/>
          <w:iCs/>
          <w:rtl/>
        </w:rPr>
        <w:tab/>
        <w:t xml:space="preserve"> </w:t>
      </w:r>
      <w:r w:rsidRPr="005E522A">
        <w:rPr>
          <w:rFonts w:cs="David" w:hint="cs"/>
          <w:rtl/>
        </w:rPr>
        <w:t>אני מתנצלת שלא השתתפתי בכל הדיונים ולא שמעתי את כל מה שנאמר ויכול להיות שמה שאגיד יהיה חזרה על חלק מדברים שכבר נאמרו. אני רוצה להגיד דבר שאולי תרצי לתת את הדעת גם עליו: אני חושבת שהבעיה שלנו היא לא במספר החוקים שעוברים בכנסת. סך הכל זה הישג לא רע. בהרבה פרלמנטים לא עוברים כל כך הרבה חוקים כפי שעוברים אצלנו. הבעיה של רובנו כאן וזה מה שאני רואה בכנסת, שלא מיישמים את החוקים, לא אוכפים את החוקים. כיוון שתפקידנו בכנסת הוא לא רק לחוקק אלא גם לפקח, אני תוהה אם לא תרצי לקיים מספר דיונים לראות מה הכלים שבידינו, של חברי הכנסת. אני אומרת לך שיש חוק מסוים שהצלחתי להעביר אותו בקושי רב. אם לא הייתי הולכת בצורה אובססיבית ודופקת על השולחן ומאיימת בבג"ץ, באוצר לא היו אוכפים אותו ולא היו מיישמים. לא רוצים.</w:t>
      </w:r>
    </w:p>
    <w:p w14:paraId="2A7EAD55" w14:textId="77777777" w:rsidR="005E522A" w:rsidRPr="005E522A" w:rsidRDefault="005E522A" w:rsidP="005E522A">
      <w:pPr>
        <w:bidi/>
        <w:jc w:val="both"/>
        <w:rPr>
          <w:rFonts w:cs="David" w:hint="cs"/>
          <w:rtl/>
        </w:rPr>
      </w:pPr>
    </w:p>
    <w:p w14:paraId="58CC6C62" w14:textId="77777777" w:rsidR="005E522A" w:rsidRPr="005E522A" w:rsidRDefault="005E522A" w:rsidP="005E522A">
      <w:pPr>
        <w:bidi/>
        <w:jc w:val="both"/>
        <w:rPr>
          <w:rFonts w:cs="David" w:hint="cs"/>
          <w:rtl/>
        </w:rPr>
      </w:pPr>
      <w:r w:rsidRPr="005E522A">
        <w:rPr>
          <w:rFonts w:cs="David" w:hint="cs"/>
          <w:rtl/>
        </w:rPr>
        <w:tab/>
        <w:t>מה הטעם של כל העבודה שאנחנו עושים פה, של כל הריצה על כל מילה וסוף סוף להעביר את החוק אם הממשלה או הגופים שצריכים לאכוף אותו לא אוכפים אותו?</w:t>
      </w:r>
    </w:p>
    <w:p w14:paraId="3566CD46" w14:textId="77777777" w:rsidR="005E522A" w:rsidRPr="005E522A" w:rsidRDefault="005E522A" w:rsidP="005E522A">
      <w:pPr>
        <w:bidi/>
        <w:jc w:val="both"/>
        <w:rPr>
          <w:rFonts w:cs="David" w:hint="cs"/>
          <w:rtl/>
        </w:rPr>
      </w:pPr>
    </w:p>
    <w:p w14:paraId="43DDB42C" w14:textId="77777777" w:rsidR="005E522A" w:rsidRPr="005E522A" w:rsidRDefault="005E522A" w:rsidP="005E522A">
      <w:pPr>
        <w:bidi/>
        <w:jc w:val="both"/>
        <w:rPr>
          <w:rFonts w:cs="David" w:hint="cs"/>
          <w:rtl/>
        </w:rPr>
      </w:pPr>
      <w:r w:rsidRPr="005E522A">
        <w:rPr>
          <w:rFonts w:cs="David" w:hint="cs"/>
          <w:u w:val="single"/>
          <w:rtl/>
        </w:rPr>
        <w:t>יורם מרציאנו:</w:t>
      </w:r>
    </w:p>
    <w:p w14:paraId="2B55C93D" w14:textId="77777777" w:rsidR="005E522A" w:rsidRPr="005E522A" w:rsidRDefault="005E522A" w:rsidP="005E522A">
      <w:pPr>
        <w:bidi/>
        <w:jc w:val="both"/>
        <w:rPr>
          <w:rFonts w:cs="David" w:hint="cs"/>
          <w:rtl/>
        </w:rPr>
      </w:pPr>
    </w:p>
    <w:p w14:paraId="1515E70E" w14:textId="77777777" w:rsidR="005E522A" w:rsidRPr="005E522A" w:rsidRDefault="005E522A" w:rsidP="005E522A">
      <w:pPr>
        <w:bidi/>
        <w:jc w:val="both"/>
        <w:rPr>
          <w:rFonts w:cs="David" w:hint="cs"/>
          <w:rtl/>
        </w:rPr>
      </w:pPr>
      <w:r w:rsidRPr="005E522A">
        <w:rPr>
          <w:rFonts w:cs="David" w:hint="cs"/>
          <w:rtl/>
        </w:rPr>
        <w:tab/>
        <w:t>יש איזו נורמה חדשה ששמעתי אותה בוועדת הכלכלה: כל חוק שהיום אתה מגיש, אתה צריך לבוא בדברים עם משרדי הממשלה והכנסת לא יכולה לעשות כלום.</w:t>
      </w:r>
    </w:p>
    <w:p w14:paraId="044DB8EA" w14:textId="77777777" w:rsidR="005E522A" w:rsidRPr="005E522A" w:rsidRDefault="005E522A" w:rsidP="005E522A">
      <w:pPr>
        <w:bidi/>
        <w:jc w:val="both"/>
        <w:rPr>
          <w:rFonts w:cs="David" w:hint="cs"/>
          <w:rtl/>
        </w:rPr>
      </w:pPr>
    </w:p>
    <w:p w14:paraId="34BB9EA8" w14:textId="77777777" w:rsidR="005E522A" w:rsidRPr="005E522A" w:rsidRDefault="005E522A" w:rsidP="005E522A">
      <w:pPr>
        <w:bidi/>
        <w:jc w:val="both"/>
        <w:rPr>
          <w:rFonts w:cs="David" w:hint="cs"/>
          <w:i/>
          <w:iCs/>
          <w:rtl/>
        </w:rPr>
      </w:pPr>
      <w:r w:rsidRPr="005E522A">
        <w:rPr>
          <w:rFonts w:cs="David" w:hint="cs"/>
          <w:u w:val="single"/>
          <w:rtl/>
        </w:rPr>
        <w:t>קולט אביטל:</w:t>
      </w:r>
    </w:p>
    <w:p w14:paraId="1CC26EF9" w14:textId="77777777" w:rsidR="005E522A" w:rsidRPr="005E522A" w:rsidRDefault="005E522A" w:rsidP="005E522A">
      <w:pPr>
        <w:bidi/>
        <w:jc w:val="both"/>
        <w:rPr>
          <w:rFonts w:cs="David" w:hint="cs"/>
          <w:i/>
          <w:iCs/>
          <w:rtl/>
        </w:rPr>
      </w:pPr>
    </w:p>
    <w:p w14:paraId="6A27F50F" w14:textId="77777777" w:rsidR="005E522A" w:rsidRPr="005E522A" w:rsidRDefault="005E522A" w:rsidP="005E522A">
      <w:pPr>
        <w:bidi/>
        <w:jc w:val="both"/>
        <w:rPr>
          <w:rFonts w:cs="David" w:hint="cs"/>
          <w:rtl/>
        </w:rPr>
      </w:pPr>
      <w:r w:rsidRPr="005E522A">
        <w:rPr>
          <w:rFonts w:cs="David" w:hint="cs"/>
          <w:i/>
          <w:iCs/>
          <w:rtl/>
        </w:rPr>
        <w:tab/>
        <w:t xml:space="preserve"> </w:t>
      </w:r>
      <w:r w:rsidRPr="005E522A">
        <w:rPr>
          <w:rFonts w:cs="David" w:hint="cs"/>
          <w:rtl/>
        </w:rPr>
        <w:t>זה תמיד היה כך.</w:t>
      </w:r>
    </w:p>
    <w:p w14:paraId="19F13FE8" w14:textId="77777777" w:rsidR="005E522A" w:rsidRPr="005E522A" w:rsidRDefault="005E522A" w:rsidP="005E522A">
      <w:pPr>
        <w:bidi/>
        <w:jc w:val="both"/>
        <w:rPr>
          <w:rFonts w:cs="David" w:hint="cs"/>
          <w:rtl/>
        </w:rPr>
      </w:pPr>
    </w:p>
    <w:p w14:paraId="572D59A2" w14:textId="77777777" w:rsidR="005E522A" w:rsidRPr="005E522A" w:rsidRDefault="005E522A" w:rsidP="005E522A">
      <w:pPr>
        <w:bidi/>
        <w:jc w:val="both"/>
        <w:rPr>
          <w:rFonts w:cs="David" w:hint="cs"/>
          <w:u w:val="single"/>
          <w:rtl/>
        </w:rPr>
      </w:pPr>
      <w:r w:rsidRPr="005E522A">
        <w:rPr>
          <w:rFonts w:cs="David" w:hint="cs"/>
          <w:u w:val="single"/>
          <w:rtl/>
        </w:rPr>
        <w:t>גדעון סער:</w:t>
      </w:r>
    </w:p>
    <w:p w14:paraId="01D47818" w14:textId="77777777" w:rsidR="005E522A" w:rsidRPr="005E522A" w:rsidRDefault="005E522A" w:rsidP="005E522A">
      <w:pPr>
        <w:bidi/>
        <w:jc w:val="both"/>
        <w:rPr>
          <w:rFonts w:cs="David" w:hint="cs"/>
          <w:u w:val="single"/>
          <w:rtl/>
        </w:rPr>
      </w:pPr>
    </w:p>
    <w:p w14:paraId="4F0FD4D5" w14:textId="77777777" w:rsidR="005E522A" w:rsidRPr="005E522A" w:rsidRDefault="005E522A" w:rsidP="005E522A">
      <w:pPr>
        <w:bidi/>
        <w:jc w:val="both"/>
        <w:rPr>
          <w:rFonts w:cs="David" w:hint="cs"/>
          <w:rtl/>
        </w:rPr>
      </w:pPr>
      <w:r w:rsidRPr="005E522A">
        <w:rPr>
          <w:rFonts w:cs="David" w:hint="cs"/>
          <w:rtl/>
        </w:rPr>
        <w:tab/>
        <w:t xml:space="preserve"> הממשלה תמיד מנסה להגביל במקסימום את חברי הכנסת ולחברי הכנסת יש גם - -</w:t>
      </w:r>
    </w:p>
    <w:p w14:paraId="2D64DE5A" w14:textId="77777777" w:rsidR="005E522A" w:rsidRPr="005E522A" w:rsidRDefault="005E522A" w:rsidP="005E522A">
      <w:pPr>
        <w:bidi/>
        <w:jc w:val="both"/>
        <w:rPr>
          <w:rFonts w:cs="David" w:hint="cs"/>
          <w:rtl/>
        </w:rPr>
      </w:pPr>
    </w:p>
    <w:p w14:paraId="11B2ED8D" w14:textId="77777777" w:rsidR="005E522A" w:rsidRPr="005E522A" w:rsidRDefault="005E522A" w:rsidP="005E522A">
      <w:pPr>
        <w:bidi/>
        <w:jc w:val="both"/>
        <w:rPr>
          <w:rFonts w:cs="David" w:hint="cs"/>
          <w:i/>
          <w:iCs/>
          <w:rtl/>
        </w:rPr>
      </w:pPr>
      <w:r w:rsidRPr="005E522A">
        <w:rPr>
          <w:rFonts w:cs="David" w:hint="cs"/>
          <w:u w:val="single"/>
          <w:rtl/>
        </w:rPr>
        <w:t>קולט אביטל:</w:t>
      </w:r>
    </w:p>
    <w:p w14:paraId="184FFF4F" w14:textId="77777777" w:rsidR="005E522A" w:rsidRPr="005E522A" w:rsidRDefault="005E522A" w:rsidP="005E522A">
      <w:pPr>
        <w:bidi/>
        <w:jc w:val="both"/>
        <w:rPr>
          <w:rFonts w:cs="David" w:hint="cs"/>
          <w:i/>
          <w:iCs/>
          <w:rtl/>
        </w:rPr>
      </w:pPr>
    </w:p>
    <w:p w14:paraId="50023F4F" w14:textId="77777777" w:rsidR="005E522A" w:rsidRPr="005E522A" w:rsidRDefault="005E522A" w:rsidP="005E522A">
      <w:pPr>
        <w:bidi/>
        <w:jc w:val="both"/>
        <w:rPr>
          <w:rFonts w:cs="David" w:hint="cs"/>
          <w:rtl/>
        </w:rPr>
      </w:pPr>
      <w:r w:rsidRPr="005E522A">
        <w:rPr>
          <w:rFonts w:cs="David" w:hint="cs"/>
          <w:i/>
          <w:iCs/>
          <w:rtl/>
        </w:rPr>
        <w:tab/>
        <w:t xml:space="preserve"> </w:t>
      </w:r>
      <w:r w:rsidRPr="005E522A">
        <w:rPr>
          <w:rFonts w:cs="David" w:hint="cs"/>
          <w:rtl/>
        </w:rPr>
        <w:t>הרבה מהחוקים הם תוצאה של משא ומתן ותוצאה של תן וקח. לכן, אם תרשי לי להציע ותמשיכי בדיונים, אני מציע שנראה מה הכלים שלנו בתחום הזה.</w:t>
      </w:r>
    </w:p>
    <w:p w14:paraId="014389BA" w14:textId="77777777" w:rsidR="005E522A" w:rsidRPr="005E522A" w:rsidRDefault="005E522A" w:rsidP="005E522A">
      <w:pPr>
        <w:bidi/>
        <w:jc w:val="both"/>
        <w:rPr>
          <w:rFonts w:cs="David" w:hint="cs"/>
          <w:rtl/>
        </w:rPr>
      </w:pPr>
    </w:p>
    <w:p w14:paraId="170757C0"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0FBE168E" w14:textId="77777777" w:rsidR="005E522A" w:rsidRPr="005E522A" w:rsidRDefault="005E522A" w:rsidP="005E522A">
      <w:pPr>
        <w:bidi/>
        <w:jc w:val="both"/>
        <w:rPr>
          <w:rFonts w:cs="David" w:hint="cs"/>
          <w:rtl/>
        </w:rPr>
      </w:pPr>
    </w:p>
    <w:p w14:paraId="0A73EE3D" w14:textId="77777777" w:rsidR="005E522A" w:rsidRPr="005E522A" w:rsidRDefault="005E522A" w:rsidP="005E522A">
      <w:pPr>
        <w:bidi/>
        <w:jc w:val="both"/>
        <w:rPr>
          <w:rFonts w:cs="David" w:hint="cs"/>
          <w:rtl/>
        </w:rPr>
      </w:pPr>
      <w:r w:rsidRPr="005E522A">
        <w:rPr>
          <w:rFonts w:cs="David" w:hint="cs"/>
          <w:rtl/>
        </w:rPr>
        <w:tab/>
        <w:t>אמרתי שיש בכוונתי בכל יום שלישי בשעה 14:00 לעשות ישיבה קבועה של ועדת הכנסת וכל חברי הכנסת מוזמנים להעלות רעיונות כאלה ואחרים. נכון, שחלק לא מבוטל מחברי הכנסת הנכבדים שמרנים ושמרנים מאוד אבל גדעון בא לכל ישיבה ועל זה פירגון מלא.</w:t>
      </w:r>
    </w:p>
    <w:p w14:paraId="1C874F2D" w14:textId="77777777" w:rsidR="005E522A" w:rsidRPr="005E522A" w:rsidRDefault="005E522A" w:rsidP="005E522A">
      <w:pPr>
        <w:bidi/>
        <w:jc w:val="both"/>
        <w:rPr>
          <w:rFonts w:cs="David" w:hint="cs"/>
          <w:rtl/>
        </w:rPr>
      </w:pPr>
    </w:p>
    <w:p w14:paraId="0DF5253D" w14:textId="77777777" w:rsidR="005E522A" w:rsidRPr="005E522A" w:rsidRDefault="005E522A" w:rsidP="005E522A">
      <w:pPr>
        <w:bidi/>
        <w:jc w:val="both"/>
        <w:rPr>
          <w:rFonts w:cs="David" w:hint="cs"/>
          <w:rtl/>
        </w:rPr>
      </w:pPr>
      <w:r w:rsidRPr="005E522A">
        <w:rPr>
          <w:rFonts w:cs="David" w:hint="cs"/>
          <w:rtl/>
        </w:rPr>
        <w:tab/>
        <w:t>אתמול אמרתי שלקראת סוף החודש הממשלה אמורה להניח את חוק ההסדרים. אני הודעתי אתמול ובעקבות מה שחברי הכנסת אביטל ומרציאנו נגעו בו, חוק ההסדרים, כך למשל חוק הדיור הציבורי, חוקקו אותו, עבדו עליו שעות על גבי שעות ובאה הממשלה ובמחי יד הקפיאה אותו. הודעתי לשר האוצר שבראש ובראשונה מכיוון שבג"ץ קטל את הכנסת בכל פעם מחדש על כל הנושא של חוק ההסדרים, אמרתי שיש בדעתי להביא למצב שבו ברגע שהממשלה מניחה את חוק התקציב והנגזרת ממנו חוק ההסדרים, אני מתכוונת לקיים פה יום או ימי עיון. נזמין את יושבת ראש הכנסת ונשמח שהיא תהיה חלק בלתי נפרד מהדיונים הללו. דיברתי עם מספר גורמים מקצועיים בנושא הזה, שיבואו ויתנו לנו, חברי הכנסת, ויאירו בפנינו אלו חוקים במסגרת חוק ההסדרים לא יכולים להיכלל במסגרת הנוכחית. אני מודיעה ואני אומרת שיכול מאוד להיות שאני עושה את זה ואני חברה בקואליציה ואני יודעת שאני לא אצליח להסיר את הכל אבל בהחלט אני מתכוונת לערוך איזו שהיא רפורמה, שתהיה רפורמה תלת-שנתית, שנגיע למצב שחוק ההסדרים יהיה המינימאלי, שבג"ץ פחות יתקוף את הכנסת מצד אחד. מצד שני, במאמר מוסגר - -</w:t>
      </w:r>
    </w:p>
    <w:p w14:paraId="10A2539E" w14:textId="77777777" w:rsidR="005E522A" w:rsidRPr="005E522A" w:rsidRDefault="005E522A" w:rsidP="005E522A">
      <w:pPr>
        <w:bidi/>
        <w:jc w:val="both"/>
        <w:rPr>
          <w:rFonts w:cs="David" w:hint="cs"/>
          <w:rtl/>
        </w:rPr>
      </w:pPr>
    </w:p>
    <w:p w14:paraId="3E6E83F1" w14:textId="77777777" w:rsidR="005E522A" w:rsidRPr="005E522A" w:rsidRDefault="005E522A" w:rsidP="005E522A">
      <w:pPr>
        <w:bidi/>
        <w:jc w:val="both"/>
        <w:rPr>
          <w:rFonts w:cs="David" w:hint="cs"/>
          <w:rtl/>
        </w:rPr>
      </w:pPr>
      <w:r w:rsidRPr="005E522A">
        <w:rPr>
          <w:rFonts w:cs="David" w:hint="cs"/>
          <w:u w:val="single"/>
          <w:rtl/>
        </w:rPr>
        <w:t>ראובן ריבלין:</w:t>
      </w:r>
    </w:p>
    <w:p w14:paraId="30C884D6" w14:textId="77777777" w:rsidR="005E522A" w:rsidRPr="005E522A" w:rsidRDefault="005E522A" w:rsidP="005E522A">
      <w:pPr>
        <w:bidi/>
        <w:jc w:val="both"/>
        <w:rPr>
          <w:rFonts w:cs="David" w:hint="cs"/>
          <w:rtl/>
        </w:rPr>
      </w:pPr>
    </w:p>
    <w:p w14:paraId="179CE474" w14:textId="77777777" w:rsidR="005E522A" w:rsidRPr="005E522A" w:rsidRDefault="005E522A" w:rsidP="005E522A">
      <w:pPr>
        <w:bidi/>
        <w:jc w:val="both"/>
        <w:rPr>
          <w:rFonts w:cs="David" w:hint="cs"/>
          <w:rtl/>
        </w:rPr>
      </w:pPr>
      <w:r w:rsidRPr="005E522A">
        <w:rPr>
          <w:rFonts w:cs="David" w:hint="cs"/>
          <w:rtl/>
        </w:rPr>
        <w:tab/>
        <w:t>כמובן שנתחיל את זה מהשנה הבאה.</w:t>
      </w:r>
    </w:p>
    <w:p w14:paraId="78F50064" w14:textId="77777777" w:rsidR="005E522A" w:rsidRPr="005E522A" w:rsidRDefault="005E522A" w:rsidP="005E522A">
      <w:pPr>
        <w:bidi/>
        <w:jc w:val="both"/>
        <w:rPr>
          <w:rFonts w:cs="David" w:hint="cs"/>
          <w:rtl/>
        </w:rPr>
      </w:pPr>
    </w:p>
    <w:p w14:paraId="6A1CFCC1"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75195ED6" w14:textId="77777777" w:rsidR="005E522A" w:rsidRPr="005E522A" w:rsidRDefault="005E522A" w:rsidP="005E522A">
      <w:pPr>
        <w:bidi/>
        <w:jc w:val="both"/>
        <w:rPr>
          <w:rFonts w:cs="David" w:hint="cs"/>
          <w:rtl/>
        </w:rPr>
      </w:pPr>
    </w:p>
    <w:p w14:paraId="69583911" w14:textId="77777777" w:rsidR="005E522A" w:rsidRPr="005E522A" w:rsidRDefault="005E522A" w:rsidP="005E522A">
      <w:pPr>
        <w:bidi/>
        <w:jc w:val="both"/>
        <w:rPr>
          <w:rFonts w:cs="David" w:hint="cs"/>
          <w:rtl/>
        </w:rPr>
      </w:pPr>
      <w:r w:rsidRPr="005E522A">
        <w:rPr>
          <w:rFonts w:cs="David" w:hint="cs"/>
          <w:rtl/>
        </w:rPr>
        <w:tab/>
        <w:t>נתחיל את זה מהשנה הזאת. זה ה-חידוש ואני לא מתכוונת לוותר על זה. בנוסף, אני מזכירה לכם, חברי הכנסת, הדבר הכי קבוע והכי יציב החל משנת 85 זה חוק ההסדרים, כאשר הוא נולד בחטא. לכן, גם אם אנחנו שמרנים, גדעון, מן הראוי שחוק שחוקק בשנת 85, ראוי שנבחן אותו ונראה אם הוא יכול להיות הלכה למעשה ישים בשנים הקרובות של מדינת ישראל. לכן, אני מדגישה שאני הולכת לקיים פה דיון עמוק. יהיו פה הדוקטור עפרוני, דרור שטרום, קובי הבר יציג את עמדתו ואורחים נוספים. אשמח לראות אתכם.</w:t>
      </w:r>
    </w:p>
    <w:p w14:paraId="78922ECB" w14:textId="77777777" w:rsidR="005E522A" w:rsidRPr="005E522A" w:rsidRDefault="005E522A" w:rsidP="005E522A">
      <w:pPr>
        <w:bidi/>
        <w:jc w:val="both"/>
        <w:rPr>
          <w:rFonts w:cs="David" w:hint="cs"/>
          <w:rtl/>
        </w:rPr>
      </w:pPr>
    </w:p>
    <w:p w14:paraId="1B1A17FC" w14:textId="77777777" w:rsidR="005E522A" w:rsidRPr="005E522A" w:rsidRDefault="005E522A" w:rsidP="005E522A">
      <w:pPr>
        <w:bidi/>
        <w:jc w:val="both"/>
        <w:rPr>
          <w:rFonts w:cs="David" w:hint="cs"/>
          <w:rtl/>
        </w:rPr>
      </w:pPr>
    </w:p>
    <w:p w14:paraId="5316EA4C" w14:textId="77777777" w:rsidR="005E522A" w:rsidRPr="005E522A" w:rsidRDefault="005E522A" w:rsidP="005E522A">
      <w:pPr>
        <w:bidi/>
        <w:jc w:val="both"/>
        <w:rPr>
          <w:rFonts w:cs="David" w:hint="cs"/>
          <w:rtl/>
        </w:rPr>
      </w:pPr>
    </w:p>
    <w:p w14:paraId="312757F4" w14:textId="77777777" w:rsidR="005E522A" w:rsidRPr="005E522A" w:rsidRDefault="005E522A" w:rsidP="005E522A">
      <w:pPr>
        <w:bidi/>
        <w:jc w:val="both"/>
        <w:rPr>
          <w:rFonts w:cs="David" w:hint="cs"/>
          <w:rtl/>
        </w:rPr>
      </w:pPr>
    </w:p>
    <w:p w14:paraId="4D65E629" w14:textId="77777777" w:rsidR="005E522A" w:rsidRPr="005E522A" w:rsidRDefault="005E522A" w:rsidP="005E522A">
      <w:pPr>
        <w:bidi/>
        <w:jc w:val="both"/>
        <w:rPr>
          <w:rFonts w:cs="David" w:hint="cs"/>
          <w:rtl/>
        </w:rPr>
      </w:pPr>
    </w:p>
    <w:p w14:paraId="593B876A" w14:textId="77777777" w:rsidR="005E522A" w:rsidRPr="005E522A" w:rsidRDefault="005E522A" w:rsidP="005E522A">
      <w:pPr>
        <w:bidi/>
        <w:jc w:val="both"/>
        <w:rPr>
          <w:rFonts w:cs="David" w:hint="cs"/>
          <w:rtl/>
        </w:rPr>
      </w:pPr>
    </w:p>
    <w:p w14:paraId="5BC6C326" w14:textId="77777777" w:rsidR="005E522A" w:rsidRPr="005E522A" w:rsidRDefault="005E522A" w:rsidP="005E522A">
      <w:pPr>
        <w:bidi/>
        <w:jc w:val="both"/>
        <w:rPr>
          <w:rFonts w:cs="David" w:hint="cs"/>
          <w:rtl/>
        </w:rPr>
      </w:pPr>
    </w:p>
    <w:p w14:paraId="73397A3E" w14:textId="77777777" w:rsidR="005E522A" w:rsidRPr="005E522A" w:rsidRDefault="005E522A" w:rsidP="005E522A">
      <w:pPr>
        <w:bidi/>
        <w:jc w:val="both"/>
        <w:rPr>
          <w:rFonts w:cs="David" w:hint="cs"/>
          <w:rtl/>
        </w:rPr>
      </w:pPr>
    </w:p>
    <w:p w14:paraId="7F139CDF" w14:textId="77777777" w:rsidR="005E522A" w:rsidRPr="005E522A" w:rsidRDefault="005E522A" w:rsidP="005E522A">
      <w:pPr>
        <w:bidi/>
        <w:jc w:val="both"/>
        <w:rPr>
          <w:rFonts w:cs="David" w:hint="cs"/>
          <w:rtl/>
        </w:rPr>
      </w:pPr>
    </w:p>
    <w:p w14:paraId="2E761D0F" w14:textId="77777777" w:rsidR="005E522A" w:rsidRPr="005E522A" w:rsidRDefault="005E522A" w:rsidP="005E522A">
      <w:pPr>
        <w:bidi/>
        <w:jc w:val="both"/>
        <w:rPr>
          <w:rFonts w:cs="David" w:hint="cs"/>
          <w:rtl/>
        </w:rPr>
      </w:pPr>
    </w:p>
    <w:p w14:paraId="0445A0A5" w14:textId="77777777" w:rsidR="005E522A" w:rsidRPr="005E522A" w:rsidRDefault="005E522A" w:rsidP="005E522A">
      <w:pPr>
        <w:bidi/>
        <w:jc w:val="both"/>
        <w:rPr>
          <w:rFonts w:cs="David" w:hint="cs"/>
          <w:rtl/>
        </w:rPr>
      </w:pPr>
    </w:p>
    <w:p w14:paraId="7E308565" w14:textId="77777777" w:rsidR="005E522A" w:rsidRPr="005E522A" w:rsidRDefault="005E522A" w:rsidP="005E522A">
      <w:pPr>
        <w:bidi/>
        <w:jc w:val="both"/>
        <w:rPr>
          <w:rFonts w:cs="David" w:hint="cs"/>
          <w:rtl/>
        </w:rPr>
      </w:pPr>
    </w:p>
    <w:p w14:paraId="267A8162" w14:textId="77777777" w:rsidR="005E522A" w:rsidRPr="005E522A" w:rsidRDefault="005E522A" w:rsidP="005E522A">
      <w:pPr>
        <w:bidi/>
        <w:jc w:val="both"/>
        <w:rPr>
          <w:rFonts w:cs="David" w:hint="cs"/>
          <w:rtl/>
        </w:rPr>
      </w:pPr>
    </w:p>
    <w:p w14:paraId="44C252A9" w14:textId="77777777" w:rsidR="005E522A" w:rsidRPr="005E522A" w:rsidRDefault="005E522A" w:rsidP="005E522A">
      <w:pPr>
        <w:bidi/>
        <w:jc w:val="both"/>
        <w:rPr>
          <w:rFonts w:cs="David" w:hint="cs"/>
          <w:rtl/>
        </w:rPr>
      </w:pPr>
    </w:p>
    <w:p w14:paraId="6DE9F0DD" w14:textId="77777777" w:rsidR="005E522A" w:rsidRPr="005E522A" w:rsidRDefault="005E522A" w:rsidP="005E522A">
      <w:pPr>
        <w:bidi/>
        <w:jc w:val="both"/>
        <w:rPr>
          <w:rFonts w:cs="David" w:hint="cs"/>
          <w:rtl/>
        </w:rPr>
      </w:pPr>
    </w:p>
    <w:p w14:paraId="42CA3576" w14:textId="77777777" w:rsidR="005E522A" w:rsidRPr="005E522A" w:rsidRDefault="005E522A" w:rsidP="005E522A">
      <w:pPr>
        <w:bidi/>
        <w:jc w:val="both"/>
        <w:rPr>
          <w:rFonts w:cs="David" w:hint="cs"/>
          <w:rtl/>
        </w:rPr>
      </w:pPr>
    </w:p>
    <w:p w14:paraId="6271CE5A" w14:textId="77777777" w:rsidR="005E522A" w:rsidRPr="005E522A" w:rsidRDefault="005E522A" w:rsidP="005E522A">
      <w:pPr>
        <w:bidi/>
        <w:jc w:val="both"/>
        <w:rPr>
          <w:rFonts w:cs="David" w:hint="cs"/>
          <w:rtl/>
        </w:rPr>
      </w:pPr>
    </w:p>
    <w:p w14:paraId="43062E68" w14:textId="77777777" w:rsidR="005E522A" w:rsidRPr="005E522A" w:rsidRDefault="005E522A" w:rsidP="005E522A">
      <w:pPr>
        <w:bidi/>
        <w:jc w:val="both"/>
        <w:rPr>
          <w:rFonts w:cs="David" w:hint="cs"/>
          <w:rtl/>
        </w:rPr>
      </w:pPr>
    </w:p>
    <w:p w14:paraId="5F2F3235" w14:textId="77777777" w:rsidR="005E522A" w:rsidRPr="005E522A" w:rsidRDefault="005E522A" w:rsidP="005E522A">
      <w:pPr>
        <w:bidi/>
        <w:jc w:val="both"/>
        <w:rPr>
          <w:rFonts w:cs="David" w:hint="cs"/>
          <w:rtl/>
        </w:rPr>
      </w:pPr>
    </w:p>
    <w:p w14:paraId="30A600B5" w14:textId="77777777" w:rsidR="005E522A" w:rsidRPr="005E522A" w:rsidRDefault="005E522A" w:rsidP="005E522A">
      <w:pPr>
        <w:bidi/>
        <w:jc w:val="both"/>
        <w:rPr>
          <w:rFonts w:cs="David" w:hint="cs"/>
          <w:rtl/>
        </w:rPr>
      </w:pPr>
    </w:p>
    <w:p w14:paraId="6B75F758" w14:textId="77777777" w:rsidR="005E522A" w:rsidRPr="005E522A" w:rsidRDefault="005E522A" w:rsidP="005E522A">
      <w:pPr>
        <w:bidi/>
        <w:jc w:val="both"/>
        <w:rPr>
          <w:rFonts w:cs="David" w:hint="cs"/>
          <w:rtl/>
        </w:rPr>
      </w:pPr>
    </w:p>
    <w:p w14:paraId="279ED1C6" w14:textId="77777777" w:rsidR="005E522A" w:rsidRPr="005E522A" w:rsidRDefault="005E522A" w:rsidP="005E522A">
      <w:pPr>
        <w:bidi/>
        <w:jc w:val="both"/>
        <w:rPr>
          <w:rFonts w:cs="David" w:hint="cs"/>
          <w:rtl/>
        </w:rPr>
      </w:pPr>
    </w:p>
    <w:p w14:paraId="12E25480" w14:textId="77777777" w:rsidR="005E522A" w:rsidRPr="005E522A" w:rsidRDefault="005E522A" w:rsidP="005E522A">
      <w:pPr>
        <w:bidi/>
        <w:jc w:val="both"/>
        <w:rPr>
          <w:rFonts w:cs="David" w:hint="cs"/>
          <w:rtl/>
        </w:rPr>
      </w:pPr>
    </w:p>
    <w:p w14:paraId="0FD0757D" w14:textId="77777777" w:rsidR="005E522A" w:rsidRPr="005E522A" w:rsidRDefault="005E522A" w:rsidP="005E522A">
      <w:pPr>
        <w:bidi/>
        <w:jc w:val="both"/>
        <w:rPr>
          <w:rFonts w:cs="David" w:hint="cs"/>
          <w:rtl/>
        </w:rPr>
      </w:pPr>
    </w:p>
    <w:p w14:paraId="4B37FEB9" w14:textId="77777777" w:rsidR="005E522A" w:rsidRPr="005E522A" w:rsidRDefault="005E522A" w:rsidP="005E522A">
      <w:pPr>
        <w:bidi/>
        <w:jc w:val="both"/>
        <w:rPr>
          <w:rFonts w:cs="David" w:hint="cs"/>
          <w:rtl/>
        </w:rPr>
      </w:pPr>
    </w:p>
    <w:p w14:paraId="3E33CF88" w14:textId="77777777" w:rsidR="005E522A" w:rsidRPr="005E522A" w:rsidRDefault="005E522A" w:rsidP="005E522A">
      <w:pPr>
        <w:bidi/>
        <w:jc w:val="both"/>
        <w:rPr>
          <w:rFonts w:cs="David" w:hint="cs"/>
          <w:rtl/>
        </w:rPr>
      </w:pPr>
    </w:p>
    <w:p w14:paraId="64AD6374" w14:textId="77777777" w:rsidR="005E522A" w:rsidRPr="005E522A" w:rsidRDefault="005E522A" w:rsidP="005E522A">
      <w:pPr>
        <w:bidi/>
        <w:jc w:val="both"/>
        <w:rPr>
          <w:rFonts w:cs="David" w:hint="cs"/>
          <w:rtl/>
        </w:rPr>
      </w:pPr>
    </w:p>
    <w:p w14:paraId="6ACD4B2E" w14:textId="77777777" w:rsidR="005E522A" w:rsidRPr="005E522A" w:rsidRDefault="005E522A" w:rsidP="005E522A">
      <w:pPr>
        <w:bidi/>
        <w:jc w:val="both"/>
        <w:rPr>
          <w:rFonts w:cs="David" w:hint="cs"/>
          <w:rtl/>
        </w:rPr>
      </w:pPr>
    </w:p>
    <w:p w14:paraId="60CA0F15" w14:textId="77777777" w:rsidR="005E522A" w:rsidRPr="005E522A" w:rsidRDefault="005E522A" w:rsidP="005E522A">
      <w:pPr>
        <w:bidi/>
        <w:jc w:val="both"/>
        <w:rPr>
          <w:rFonts w:cs="David" w:hint="cs"/>
          <w:rtl/>
        </w:rPr>
      </w:pPr>
    </w:p>
    <w:p w14:paraId="42B17DB5" w14:textId="77777777" w:rsidR="005E522A" w:rsidRPr="005E522A" w:rsidRDefault="005E522A" w:rsidP="005E522A">
      <w:pPr>
        <w:bidi/>
        <w:jc w:val="both"/>
        <w:rPr>
          <w:rFonts w:cs="David" w:hint="cs"/>
          <w:rtl/>
        </w:rPr>
      </w:pPr>
    </w:p>
    <w:p w14:paraId="2E3063DE" w14:textId="77777777" w:rsidR="005E522A" w:rsidRPr="005E522A" w:rsidRDefault="005E522A" w:rsidP="005E522A">
      <w:pPr>
        <w:bidi/>
        <w:jc w:val="both"/>
        <w:rPr>
          <w:rFonts w:cs="David" w:hint="cs"/>
          <w:rtl/>
        </w:rPr>
      </w:pPr>
    </w:p>
    <w:p w14:paraId="117410B2" w14:textId="77777777" w:rsidR="005E522A" w:rsidRPr="005E522A" w:rsidRDefault="005E522A" w:rsidP="005E522A">
      <w:pPr>
        <w:bidi/>
        <w:jc w:val="both"/>
        <w:rPr>
          <w:rFonts w:cs="David" w:hint="cs"/>
          <w:rtl/>
        </w:rPr>
      </w:pPr>
    </w:p>
    <w:p w14:paraId="2CB1365C" w14:textId="77777777" w:rsidR="005E522A" w:rsidRPr="005E522A" w:rsidRDefault="005E522A" w:rsidP="005E522A">
      <w:pPr>
        <w:bidi/>
        <w:jc w:val="both"/>
        <w:rPr>
          <w:rFonts w:cs="David" w:hint="cs"/>
          <w:rtl/>
        </w:rPr>
      </w:pPr>
    </w:p>
    <w:p w14:paraId="257F3C05" w14:textId="77777777" w:rsidR="005E522A" w:rsidRPr="005E522A" w:rsidRDefault="005E522A" w:rsidP="005E522A">
      <w:pPr>
        <w:bidi/>
        <w:jc w:val="both"/>
        <w:rPr>
          <w:rFonts w:cs="David" w:hint="cs"/>
          <w:rtl/>
        </w:rPr>
      </w:pPr>
    </w:p>
    <w:p w14:paraId="1D2E4211" w14:textId="77777777" w:rsidR="005E522A" w:rsidRPr="005E522A" w:rsidRDefault="005E522A" w:rsidP="005E522A">
      <w:pPr>
        <w:bidi/>
        <w:jc w:val="both"/>
        <w:rPr>
          <w:rFonts w:cs="David" w:hint="cs"/>
          <w:rtl/>
        </w:rPr>
      </w:pPr>
    </w:p>
    <w:p w14:paraId="12A94D23" w14:textId="77777777" w:rsidR="005E522A" w:rsidRPr="005E522A" w:rsidRDefault="005E522A" w:rsidP="005E522A">
      <w:pPr>
        <w:bidi/>
        <w:jc w:val="both"/>
        <w:rPr>
          <w:rFonts w:cs="David" w:hint="cs"/>
          <w:b/>
          <w:bCs/>
          <w:u w:val="single"/>
          <w:rtl/>
        </w:rPr>
      </w:pPr>
      <w:r w:rsidRPr="005E522A">
        <w:rPr>
          <w:rFonts w:cs="David" w:hint="cs"/>
          <w:b/>
          <w:bCs/>
          <w:u w:val="single"/>
          <w:rtl/>
        </w:rPr>
        <w:t>2. דיון בנושא אי מענה לשאילתות.</w:t>
      </w:r>
    </w:p>
    <w:p w14:paraId="0400EBB8" w14:textId="77777777" w:rsidR="005E522A" w:rsidRPr="005E522A" w:rsidRDefault="005E522A" w:rsidP="005E522A">
      <w:pPr>
        <w:bidi/>
        <w:jc w:val="both"/>
        <w:rPr>
          <w:rFonts w:cs="David" w:hint="cs"/>
          <w:rtl/>
        </w:rPr>
      </w:pPr>
    </w:p>
    <w:p w14:paraId="325FA792"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1AAC4895" w14:textId="77777777" w:rsidR="005E522A" w:rsidRPr="005E522A" w:rsidRDefault="005E522A" w:rsidP="005E522A">
      <w:pPr>
        <w:bidi/>
        <w:jc w:val="both"/>
        <w:rPr>
          <w:rFonts w:cs="David" w:hint="cs"/>
          <w:rtl/>
        </w:rPr>
      </w:pPr>
    </w:p>
    <w:p w14:paraId="5E694CFA" w14:textId="77777777" w:rsidR="005E522A" w:rsidRPr="005E522A" w:rsidRDefault="005E522A" w:rsidP="005E522A">
      <w:pPr>
        <w:bidi/>
        <w:jc w:val="both"/>
        <w:rPr>
          <w:rFonts w:cs="David" w:hint="cs"/>
          <w:rtl/>
        </w:rPr>
      </w:pPr>
      <w:r w:rsidRPr="005E522A">
        <w:rPr>
          <w:rFonts w:cs="David" w:hint="cs"/>
          <w:rtl/>
        </w:rPr>
        <w:tab/>
        <w:t>אנחנו עוברים לנושא הבא שחברת הכנסת אסתרינה טרטמן ביקשה להעלות תוך כדי הישיבה. היא תציג אותו ומי שירצה להתייחס, בבקשה.</w:t>
      </w:r>
    </w:p>
    <w:p w14:paraId="08BAEC4A" w14:textId="77777777" w:rsidR="005E522A" w:rsidRPr="005E522A" w:rsidRDefault="005E522A" w:rsidP="005E522A">
      <w:pPr>
        <w:bidi/>
        <w:jc w:val="both"/>
        <w:rPr>
          <w:rFonts w:cs="David" w:hint="cs"/>
          <w:rtl/>
        </w:rPr>
      </w:pPr>
    </w:p>
    <w:p w14:paraId="060781B8" w14:textId="77777777" w:rsidR="005E522A" w:rsidRPr="005E522A" w:rsidRDefault="005E522A" w:rsidP="005E522A">
      <w:pPr>
        <w:bidi/>
        <w:jc w:val="both"/>
        <w:rPr>
          <w:rFonts w:cs="David" w:hint="cs"/>
          <w:u w:val="single"/>
          <w:rtl/>
        </w:rPr>
      </w:pPr>
      <w:r w:rsidRPr="005E522A">
        <w:rPr>
          <w:rFonts w:cs="David" w:hint="cs"/>
          <w:u w:val="single"/>
          <w:rtl/>
        </w:rPr>
        <w:t>גדעון סער:</w:t>
      </w:r>
    </w:p>
    <w:p w14:paraId="6908111C" w14:textId="77777777" w:rsidR="005E522A" w:rsidRPr="005E522A" w:rsidRDefault="005E522A" w:rsidP="005E522A">
      <w:pPr>
        <w:bidi/>
        <w:jc w:val="both"/>
        <w:rPr>
          <w:rFonts w:cs="David" w:hint="cs"/>
          <w:u w:val="single"/>
          <w:rtl/>
        </w:rPr>
      </w:pPr>
    </w:p>
    <w:p w14:paraId="758551E2" w14:textId="77777777" w:rsidR="005E522A" w:rsidRPr="005E522A" w:rsidRDefault="005E522A" w:rsidP="005E522A">
      <w:pPr>
        <w:bidi/>
        <w:jc w:val="both"/>
        <w:rPr>
          <w:rFonts w:cs="David" w:hint="cs"/>
          <w:rtl/>
        </w:rPr>
      </w:pPr>
      <w:r w:rsidRPr="005E522A">
        <w:rPr>
          <w:rFonts w:cs="David" w:hint="cs"/>
          <w:rtl/>
        </w:rPr>
        <w:tab/>
        <w:t xml:space="preserve"> אני העברתי בכתב 4,5 נושאים לפני כמה חודשים.</w:t>
      </w:r>
    </w:p>
    <w:p w14:paraId="16A34ED4" w14:textId="77777777" w:rsidR="005E522A" w:rsidRPr="005E522A" w:rsidRDefault="005E522A" w:rsidP="005E522A">
      <w:pPr>
        <w:bidi/>
        <w:jc w:val="both"/>
        <w:rPr>
          <w:rFonts w:cs="David" w:hint="cs"/>
          <w:rtl/>
        </w:rPr>
      </w:pPr>
    </w:p>
    <w:p w14:paraId="1213DB15"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1EC873B9" w14:textId="77777777" w:rsidR="005E522A" w:rsidRPr="005E522A" w:rsidRDefault="005E522A" w:rsidP="005E522A">
      <w:pPr>
        <w:bidi/>
        <w:jc w:val="both"/>
        <w:rPr>
          <w:rFonts w:cs="David" w:hint="cs"/>
          <w:rtl/>
        </w:rPr>
      </w:pPr>
      <w:r w:rsidRPr="005E522A">
        <w:rPr>
          <w:rFonts w:cs="David" w:hint="cs"/>
          <w:rtl/>
        </w:rPr>
        <w:tab/>
      </w:r>
    </w:p>
    <w:p w14:paraId="0B0C3170" w14:textId="77777777" w:rsidR="005E522A" w:rsidRPr="005E522A" w:rsidRDefault="005E522A" w:rsidP="005E522A">
      <w:pPr>
        <w:bidi/>
        <w:jc w:val="both"/>
        <w:rPr>
          <w:rFonts w:cs="David" w:hint="cs"/>
          <w:rtl/>
        </w:rPr>
      </w:pPr>
      <w:r w:rsidRPr="005E522A">
        <w:rPr>
          <w:rFonts w:cs="David" w:hint="cs"/>
          <w:rtl/>
        </w:rPr>
        <w:tab/>
        <w:t>משפט אחד למנכ"ל הכנסת בנושא של הפתרון הטכני, בבקשה.</w:t>
      </w:r>
    </w:p>
    <w:p w14:paraId="6DD15620" w14:textId="77777777" w:rsidR="005E522A" w:rsidRPr="005E522A" w:rsidRDefault="005E522A" w:rsidP="005E522A">
      <w:pPr>
        <w:bidi/>
        <w:jc w:val="both"/>
        <w:rPr>
          <w:rFonts w:cs="David" w:hint="cs"/>
          <w:rtl/>
        </w:rPr>
      </w:pPr>
    </w:p>
    <w:p w14:paraId="12E1EB8F" w14:textId="77777777" w:rsidR="005E522A" w:rsidRPr="005E522A" w:rsidRDefault="005E522A" w:rsidP="005E522A">
      <w:pPr>
        <w:bidi/>
        <w:jc w:val="both"/>
        <w:rPr>
          <w:rFonts w:cs="David" w:hint="cs"/>
          <w:rtl/>
        </w:rPr>
      </w:pPr>
      <w:r w:rsidRPr="005E522A">
        <w:rPr>
          <w:rFonts w:cs="David" w:hint="cs"/>
          <w:u w:val="single"/>
          <w:rtl/>
        </w:rPr>
        <w:t>מנכ"ל הכנסת אבי בלשניקוב:</w:t>
      </w:r>
    </w:p>
    <w:p w14:paraId="00169004" w14:textId="77777777" w:rsidR="005E522A" w:rsidRPr="005E522A" w:rsidRDefault="005E522A" w:rsidP="005E522A">
      <w:pPr>
        <w:bidi/>
        <w:jc w:val="both"/>
        <w:rPr>
          <w:rFonts w:cs="David" w:hint="cs"/>
          <w:rtl/>
        </w:rPr>
      </w:pPr>
    </w:p>
    <w:p w14:paraId="7C9F8C5E" w14:textId="77777777" w:rsidR="005E522A" w:rsidRPr="005E522A" w:rsidRDefault="005E522A" w:rsidP="005E522A">
      <w:pPr>
        <w:bidi/>
        <w:jc w:val="both"/>
        <w:rPr>
          <w:rFonts w:cs="David" w:hint="cs"/>
          <w:rtl/>
        </w:rPr>
      </w:pPr>
      <w:r w:rsidRPr="005E522A">
        <w:rPr>
          <w:rFonts w:cs="David" w:hint="cs"/>
          <w:rtl/>
        </w:rPr>
        <w:tab/>
        <w:t>לגבי הסוגיה של הפתרון הטכני, אני רוצה להבהיר שלשיטתי אני, מנגנון הכנסת נועד לשרת קודם כל את חברי הכנסת. אני לא חושב שחברי הכנסת או כל הליך חקיקה כזה או אחר צריך להתאים את עצמו למנגנון, לכוח אדם, לבעיות תקציב כאלה ואחרות. לשיטתי, זה בתכלית האיסור. אנחנו נתאים את עצמנו ואנחנו כבר מתאימים את עצמנו לכל שינוי פרלמנטרי כזה או אחר. אני יכול להבטיח לכם שניתן את כל הפתרונות. המנגנון או סוגיה כספית כזו או אחרת לא יהווה שום אבן נגף.</w:t>
      </w:r>
    </w:p>
    <w:p w14:paraId="0FD8E4B8" w14:textId="77777777" w:rsidR="005E522A" w:rsidRPr="005E522A" w:rsidRDefault="005E522A" w:rsidP="005E522A">
      <w:pPr>
        <w:bidi/>
        <w:jc w:val="both"/>
        <w:rPr>
          <w:rFonts w:cs="David" w:hint="cs"/>
          <w:rtl/>
        </w:rPr>
      </w:pPr>
    </w:p>
    <w:p w14:paraId="0ECB1D9F" w14:textId="77777777" w:rsidR="005E522A" w:rsidRPr="005E522A" w:rsidRDefault="005E522A" w:rsidP="005E522A">
      <w:pPr>
        <w:bidi/>
        <w:jc w:val="both"/>
        <w:rPr>
          <w:rFonts w:cs="David" w:hint="cs"/>
          <w:rtl/>
        </w:rPr>
      </w:pPr>
      <w:r w:rsidRPr="005E522A">
        <w:rPr>
          <w:rFonts w:cs="David" w:hint="cs"/>
          <w:u w:val="single"/>
          <w:rtl/>
        </w:rPr>
        <w:t>ירדנה הורביץ-מלר:</w:t>
      </w:r>
    </w:p>
    <w:p w14:paraId="213C07C6" w14:textId="77777777" w:rsidR="005E522A" w:rsidRPr="005E522A" w:rsidRDefault="005E522A" w:rsidP="005E522A">
      <w:pPr>
        <w:bidi/>
        <w:jc w:val="both"/>
        <w:rPr>
          <w:rFonts w:cs="David" w:hint="cs"/>
          <w:rtl/>
        </w:rPr>
      </w:pPr>
    </w:p>
    <w:p w14:paraId="1702F473" w14:textId="77777777" w:rsidR="005E522A" w:rsidRPr="005E522A" w:rsidRDefault="005E522A" w:rsidP="005E522A">
      <w:pPr>
        <w:bidi/>
        <w:jc w:val="both"/>
        <w:rPr>
          <w:rFonts w:cs="David" w:hint="cs"/>
          <w:rtl/>
        </w:rPr>
      </w:pPr>
      <w:r w:rsidRPr="005E522A">
        <w:rPr>
          <w:rFonts w:cs="David" w:hint="cs"/>
          <w:rtl/>
        </w:rPr>
        <w:tab/>
        <w:t>בהמשך לדברי המנכ"ל ובעידודו, במהלך הפגרה היינו מודעים לבעיה של יצירת מסמכי החקיקה במחשוב. נערכנו לתבנית מאוד פשוטה. קיבלתם אתמול הודעה על מערכת ה"סנהדרין" על כל מיני שיפורים ושינויים שעשינו. אחד מהם והרלוונטי לכולם הוא משמעותי וזה שינויים משמעותיים בתהליך יצירת הצעות חוק פרטיות. אם נכנסים לכתובת שהיתה בפורטל, אתם מקבלים את ההוראות. זה מאוד פשוט. יש תבנית אחידה, ועד כדי כך היא אחידה גם לחברי הכנסת, ויישמנו אותה בעידוד המנכ"ל בכל משרדי הממשלה. היום תהיה תבנית אחידה לכל משרדי הממשלה.</w:t>
      </w:r>
    </w:p>
    <w:p w14:paraId="6768981F" w14:textId="77777777" w:rsidR="005E522A" w:rsidRPr="005E522A" w:rsidRDefault="005E522A" w:rsidP="005E522A">
      <w:pPr>
        <w:bidi/>
        <w:jc w:val="both"/>
        <w:rPr>
          <w:rFonts w:cs="David" w:hint="cs"/>
          <w:rtl/>
        </w:rPr>
      </w:pPr>
    </w:p>
    <w:p w14:paraId="32A0CDE1" w14:textId="77777777" w:rsidR="005E522A" w:rsidRPr="005E522A" w:rsidRDefault="005E522A" w:rsidP="005E522A">
      <w:pPr>
        <w:bidi/>
        <w:jc w:val="both"/>
        <w:rPr>
          <w:rFonts w:cs="David" w:hint="cs"/>
          <w:rtl/>
        </w:rPr>
      </w:pPr>
      <w:r w:rsidRPr="005E522A">
        <w:rPr>
          <w:rFonts w:cs="David" w:hint="cs"/>
          <w:u w:val="single"/>
          <w:rtl/>
        </w:rPr>
        <w:t>מנכ"ל הכנסת אבי בלשניקוב:</w:t>
      </w:r>
    </w:p>
    <w:p w14:paraId="5E070ACD" w14:textId="77777777" w:rsidR="005E522A" w:rsidRPr="005E522A" w:rsidRDefault="005E522A" w:rsidP="005E522A">
      <w:pPr>
        <w:bidi/>
        <w:jc w:val="both"/>
        <w:rPr>
          <w:rFonts w:cs="David" w:hint="cs"/>
          <w:rtl/>
        </w:rPr>
      </w:pPr>
    </w:p>
    <w:p w14:paraId="4F36410D" w14:textId="77777777" w:rsidR="005E522A" w:rsidRPr="005E522A" w:rsidRDefault="005E522A" w:rsidP="005E522A">
      <w:pPr>
        <w:bidi/>
        <w:jc w:val="both"/>
        <w:rPr>
          <w:rFonts w:cs="David" w:hint="cs"/>
          <w:rtl/>
        </w:rPr>
      </w:pPr>
      <w:r w:rsidRPr="005E522A">
        <w:rPr>
          <w:rFonts w:cs="David" w:hint="cs"/>
          <w:rtl/>
        </w:rPr>
        <w:tab/>
        <w:t xml:space="preserve">תהיה תבנית אחידה לכל משרדי הממשלה על מנת שהיועצים המשפטים - - </w:t>
      </w:r>
    </w:p>
    <w:p w14:paraId="6F6A5CBF" w14:textId="77777777" w:rsidR="005E522A" w:rsidRPr="005E522A" w:rsidRDefault="005E522A" w:rsidP="005E522A">
      <w:pPr>
        <w:bidi/>
        <w:jc w:val="both"/>
        <w:rPr>
          <w:rFonts w:cs="David" w:hint="cs"/>
          <w:rtl/>
        </w:rPr>
      </w:pPr>
    </w:p>
    <w:p w14:paraId="5E750119" w14:textId="77777777" w:rsidR="005E522A" w:rsidRPr="005E522A" w:rsidRDefault="005E522A" w:rsidP="005E522A">
      <w:pPr>
        <w:bidi/>
        <w:jc w:val="both"/>
        <w:rPr>
          <w:rFonts w:cs="David" w:hint="cs"/>
          <w:rtl/>
        </w:rPr>
      </w:pPr>
      <w:r w:rsidRPr="005E522A">
        <w:rPr>
          <w:rFonts w:cs="David" w:hint="cs"/>
          <w:u w:val="single"/>
          <w:rtl/>
        </w:rPr>
        <w:t>ירדנה הורביץ-מלר:</w:t>
      </w:r>
    </w:p>
    <w:p w14:paraId="49B803B5" w14:textId="77777777" w:rsidR="005E522A" w:rsidRPr="005E522A" w:rsidRDefault="005E522A" w:rsidP="005E522A">
      <w:pPr>
        <w:bidi/>
        <w:jc w:val="both"/>
        <w:rPr>
          <w:rFonts w:cs="David" w:hint="cs"/>
          <w:rtl/>
        </w:rPr>
      </w:pPr>
    </w:p>
    <w:p w14:paraId="3373189D" w14:textId="77777777" w:rsidR="005E522A" w:rsidRPr="005E522A" w:rsidRDefault="005E522A" w:rsidP="005E522A">
      <w:pPr>
        <w:bidi/>
        <w:jc w:val="both"/>
        <w:rPr>
          <w:rFonts w:cs="David" w:hint="cs"/>
          <w:rtl/>
        </w:rPr>
      </w:pPr>
      <w:r w:rsidRPr="005E522A">
        <w:rPr>
          <w:rFonts w:cs="David" w:hint="cs"/>
          <w:rtl/>
        </w:rPr>
        <w:tab/>
        <w:t xml:space="preserve">- - כשיהיה דוח שיח אחרי קריאה שניה ושלישית או במהלך הכנה לקריאה ראשונה לא צריכים - - </w:t>
      </w:r>
    </w:p>
    <w:p w14:paraId="6183FB0D" w14:textId="77777777" w:rsidR="005E522A" w:rsidRPr="005E522A" w:rsidRDefault="005E522A" w:rsidP="005E522A">
      <w:pPr>
        <w:bidi/>
        <w:jc w:val="both"/>
        <w:rPr>
          <w:rFonts w:cs="David" w:hint="cs"/>
          <w:rtl/>
        </w:rPr>
      </w:pPr>
    </w:p>
    <w:p w14:paraId="1F430E85" w14:textId="77777777" w:rsidR="005E522A" w:rsidRPr="005E522A" w:rsidRDefault="005E522A" w:rsidP="005E522A">
      <w:pPr>
        <w:bidi/>
        <w:jc w:val="both"/>
        <w:rPr>
          <w:rFonts w:cs="David" w:hint="cs"/>
          <w:rtl/>
        </w:rPr>
      </w:pPr>
      <w:r w:rsidRPr="005E522A">
        <w:rPr>
          <w:rFonts w:cs="David" w:hint="cs"/>
          <w:u w:val="single"/>
          <w:rtl/>
        </w:rPr>
        <w:t>ראובן ריבלין:</w:t>
      </w:r>
    </w:p>
    <w:p w14:paraId="6A90D443" w14:textId="77777777" w:rsidR="005E522A" w:rsidRPr="005E522A" w:rsidRDefault="005E522A" w:rsidP="005E522A">
      <w:pPr>
        <w:bidi/>
        <w:jc w:val="both"/>
        <w:rPr>
          <w:rFonts w:cs="David" w:hint="cs"/>
          <w:rtl/>
        </w:rPr>
      </w:pPr>
    </w:p>
    <w:p w14:paraId="512C0746" w14:textId="77777777" w:rsidR="005E522A" w:rsidRPr="005E522A" w:rsidRDefault="005E522A" w:rsidP="005E522A">
      <w:pPr>
        <w:bidi/>
        <w:jc w:val="both"/>
        <w:rPr>
          <w:rFonts w:cs="David" w:hint="cs"/>
          <w:rtl/>
        </w:rPr>
      </w:pPr>
      <w:r w:rsidRPr="005E522A">
        <w:rPr>
          <w:rFonts w:cs="David" w:hint="cs"/>
          <w:rtl/>
        </w:rPr>
        <w:tab/>
        <w:t>אם נותנים לחברי הכנסת 2 עוזרים, הם צריכים להיות מסוגלים להעלות על המחשב שלהם. מי שלא יכול, הולך לשירותי המשרד וימתין ויענה לפי התור כי נתנו לו 2 עוזרים. אם הוא רוצה שעוזר אחד יהיה אחראי על המתנות לבר-מצוות והשני נהג, שיבושם לו ולא יגיש הצעות חוק.</w:t>
      </w:r>
    </w:p>
    <w:p w14:paraId="211FE8B7" w14:textId="77777777" w:rsidR="005E522A" w:rsidRPr="005E522A" w:rsidRDefault="005E522A" w:rsidP="005E522A">
      <w:pPr>
        <w:bidi/>
        <w:jc w:val="both"/>
        <w:rPr>
          <w:rFonts w:cs="David" w:hint="cs"/>
          <w:rtl/>
        </w:rPr>
      </w:pPr>
    </w:p>
    <w:p w14:paraId="602F779D" w14:textId="77777777" w:rsidR="005E522A" w:rsidRPr="005E522A" w:rsidRDefault="005E522A" w:rsidP="005E522A">
      <w:pPr>
        <w:bidi/>
        <w:jc w:val="both"/>
        <w:rPr>
          <w:rFonts w:cs="David" w:hint="cs"/>
          <w:rtl/>
        </w:rPr>
      </w:pPr>
      <w:r w:rsidRPr="005E522A">
        <w:rPr>
          <w:rFonts w:cs="David" w:hint="cs"/>
          <w:u w:val="single"/>
          <w:rtl/>
        </w:rPr>
        <w:t>נורית אלשטיין:</w:t>
      </w:r>
    </w:p>
    <w:p w14:paraId="180CB8A6" w14:textId="77777777" w:rsidR="005E522A" w:rsidRPr="005E522A" w:rsidRDefault="005E522A" w:rsidP="005E522A">
      <w:pPr>
        <w:bidi/>
        <w:jc w:val="both"/>
        <w:rPr>
          <w:rFonts w:cs="David" w:hint="cs"/>
          <w:rtl/>
        </w:rPr>
      </w:pPr>
    </w:p>
    <w:p w14:paraId="3B148063" w14:textId="77777777" w:rsidR="005E522A" w:rsidRPr="005E522A" w:rsidRDefault="005E522A" w:rsidP="005E522A">
      <w:pPr>
        <w:bidi/>
        <w:jc w:val="both"/>
        <w:rPr>
          <w:rFonts w:cs="David" w:hint="cs"/>
          <w:rtl/>
        </w:rPr>
      </w:pPr>
      <w:r w:rsidRPr="005E522A">
        <w:rPr>
          <w:rFonts w:cs="David" w:hint="cs"/>
          <w:rtl/>
        </w:rPr>
        <w:tab/>
        <w:t>אנחנו נעשה הדרכות. הערה לחברת הכנסת אביטל, שאני חושבת שההערה שלך מאוד חשיבה בעניין אכיפת החוקים. בעניין הזה יש צד אחד של פיקוח על האכיפה, שלא נעשה בצורה מספיק הדוקה בכנסת. החלק האחר הוא שישנם הרבה מאוד חוקים שהופכים לאות מתה כי הם אמורים לגבש תקנות כדי להפעיל אותם. אין מעקב על הדבר הזה. אני חשבתי שבמסגרת הר-ארגון של הלשכה המשפטית והחלום שלי לכונן גם מחלקת חקיקה בלשכה המשפטית, שהיום נעשית במשרד המשפטים ולא עונה על הצרכים המתאימים, כדי שיהיה מעקב אחרי חוקים גם בנושא הזה ושהחוק לא יהפוך לאות מתה וכאלה יש המון.</w:t>
      </w:r>
    </w:p>
    <w:p w14:paraId="1C8E25C4" w14:textId="77777777" w:rsidR="005E522A" w:rsidRPr="005E522A" w:rsidRDefault="005E522A" w:rsidP="005E522A">
      <w:pPr>
        <w:bidi/>
        <w:jc w:val="both"/>
        <w:rPr>
          <w:rFonts w:cs="David" w:hint="cs"/>
          <w:rtl/>
        </w:rPr>
      </w:pPr>
    </w:p>
    <w:p w14:paraId="144B94D7"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3299BE45" w14:textId="77777777" w:rsidR="005E522A" w:rsidRPr="005E522A" w:rsidRDefault="005E522A" w:rsidP="005E522A">
      <w:pPr>
        <w:bidi/>
        <w:jc w:val="both"/>
        <w:rPr>
          <w:rFonts w:cs="David" w:hint="cs"/>
          <w:rtl/>
        </w:rPr>
      </w:pPr>
    </w:p>
    <w:p w14:paraId="4F251F74" w14:textId="77777777" w:rsidR="005E522A" w:rsidRPr="005E522A" w:rsidRDefault="005E522A" w:rsidP="005E522A">
      <w:pPr>
        <w:bidi/>
        <w:jc w:val="both"/>
        <w:rPr>
          <w:rFonts w:cs="David" w:hint="cs"/>
          <w:rtl/>
        </w:rPr>
      </w:pPr>
      <w:r w:rsidRPr="005E522A">
        <w:rPr>
          <w:rFonts w:cs="David" w:hint="cs"/>
          <w:rtl/>
        </w:rPr>
        <w:tab/>
        <w:t>בבקשה, חברת הכנסת טרטמן.</w:t>
      </w:r>
    </w:p>
    <w:p w14:paraId="5E347C6E" w14:textId="77777777" w:rsidR="005E522A" w:rsidRPr="005E522A" w:rsidRDefault="005E522A" w:rsidP="005E522A">
      <w:pPr>
        <w:bidi/>
        <w:jc w:val="both"/>
        <w:rPr>
          <w:rFonts w:cs="David" w:hint="cs"/>
          <w:rtl/>
        </w:rPr>
      </w:pPr>
    </w:p>
    <w:p w14:paraId="1E967941" w14:textId="77777777" w:rsidR="005E522A" w:rsidRPr="005E522A" w:rsidRDefault="005E522A" w:rsidP="005E522A">
      <w:pPr>
        <w:bidi/>
        <w:jc w:val="both"/>
        <w:rPr>
          <w:rFonts w:cs="David" w:hint="cs"/>
          <w:rtl/>
        </w:rPr>
      </w:pPr>
      <w:r w:rsidRPr="005E522A">
        <w:rPr>
          <w:rFonts w:cs="David" w:hint="cs"/>
          <w:u w:val="single"/>
          <w:rtl/>
        </w:rPr>
        <w:t>אסתרינה טרטמן:</w:t>
      </w:r>
    </w:p>
    <w:p w14:paraId="0DB67EAB" w14:textId="77777777" w:rsidR="005E522A" w:rsidRPr="005E522A" w:rsidRDefault="005E522A" w:rsidP="005E522A">
      <w:pPr>
        <w:bidi/>
        <w:jc w:val="both"/>
        <w:rPr>
          <w:rFonts w:cs="David" w:hint="cs"/>
          <w:rtl/>
        </w:rPr>
      </w:pPr>
    </w:p>
    <w:p w14:paraId="2D26279C" w14:textId="77777777" w:rsidR="005E522A" w:rsidRPr="005E522A" w:rsidRDefault="005E522A" w:rsidP="005E522A">
      <w:pPr>
        <w:bidi/>
        <w:jc w:val="both"/>
        <w:rPr>
          <w:rFonts w:cs="David" w:hint="cs"/>
          <w:rtl/>
        </w:rPr>
      </w:pPr>
      <w:r w:rsidRPr="005E522A">
        <w:rPr>
          <w:rFonts w:cs="David" w:hint="cs"/>
          <w:rtl/>
        </w:rPr>
        <w:tab/>
        <w:t xml:space="preserve">צר לי שאין פה מספיק חברי כנסת, למרות שבשיחות בעל פה יש לי גיבוי והרבה מרגישים כמוני. אני חברת כנסת חדשה. באתי לפה והאמנתי שבאמת תקנון הכנסת מאפשר לחברי הכנסת למלא תפקידם נאמנה, כשבעצם המטרה שאנחנו כאן היא להיות שלוחי הציבור. </w:t>
      </w:r>
    </w:p>
    <w:p w14:paraId="2BCA5C12" w14:textId="77777777" w:rsidR="005E522A" w:rsidRPr="005E522A" w:rsidRDefault="005E522A" w:rsidP="005E522A">
      <w:pPr>
        <w:bidi/>
        <w:jc w:val="both"/>
        <w:rPr>
          <w:rFonts w:cs="David" w:hint="cs"/>
          <w:rtl/>
        </w:rPr>
      </w:pPr>
    </w:p>
    <w:p w14:paraId="0D3AF48F" w14:textId="77777777" w:rsidR="005E522A" w:rsidRPr="005E522A" w:rsidRDefault="005E522A" w:rsidP="005E522A">
      <w:pPr>
        <w:bidi/>
        <w:jc w:val="both"/>
        <w:rPr>
          <w:rFonts w:cs="David" w:hint="cs"/>
          <w:rtl/>
        </w:rPr>
      </w:pPr>
      <w:r w:rsidRPr="005E522A">
        <w:rPr>
          <w:rFonts w:cs="David" w:hint="cs"/>
          <w:rtl/>
        </w:rPr>
        <w:tab/>
        <w:t xml:space="preserve">אחד מהכלים הפרלמנטרים שעומדים לרשותנו זה הנושא של שאילתות לשרים. פתחתי את התקנון ולמדתי אותו היטב וראיתי שיש 21 יום זמן שבהם השר אמור להשיב ואם הוא לא השיב, אפשר לאשר לו עוד 21 יום ואם לא,  פונים ליושבת ראש הכנסת. חיפשתי לראות מה קורה אחר כך וראיתי שכלום, אין בידינו שום כלי אכיפה, גם לא ליושבת ראש הכנסת בתקנון הקיים. במלים אחרות, חברי כנסת עושים עבודה, שוקדים, פונים לשרים לקבל מענה ותשובה ולצערי הרב </w:t>
      </w:r>
      <w:r w:rsidRPr="005E522A">
        <w:rPr>
          <w:rFonts w:cs="David"/>
          <w:rtl/>
        </w:rPr>
        <w:t>–</w:t>
      </w:r>
      <w:r w:rsidRPr="005E522A">
        <w:rPr>
          <w:rFonts w:cs="David" w:hint="cs"/>
          <w:rtl/>
        </w:rPr>
        <w:t xml:space="preserve"> "נדה". ניסיתי ופניתי בשאילתה לאחד השרים באמצע חודש מאי. הגשתי תזכורת במהלך יולי, פניתי לנציגים שעובדים אצלו במשרד טלפונית, כדי להסב את תשומת ליבם כי לא ביקשתי לעשות רעש ופרובוקציה אלא באמת חיפשתי מענה ופתרון. פניתי למשרד והם אמרו: תני לנו תזכורת ונשיב לך. כמובן ששלחתי להם תזכורת וחלף שבוע ולא השיבו לי. בתום שבוע הרמתי טלפון שני ושוב אמרו לי: כן, עכשיו, מה זאת אומרת, העברנו קריאה לזו שעונה לשאילתות. חברים, הגשתי את השאילתה ב-20 למאי והיום אנחנו ב-17 לאוקטובר ועד היום לא קיבלתי שום מענה, למרות כל התהליך. אין פה כלים לאכיפה. </w:t>
      </w:r>
    </w:p>
    <w:p w14:paraId="29C4D982" w14:textId="77777777" w:rsidR="005E522A" w:rsidRPr="005E522A" w:rsidRDefault="005E522A" w:rsidP="005E522A">
      <w:pPr>
        <w:bidi/>
        <w:jc w:val="both"/>
        <w:rPr>
          <w:rFonts w:cs="David" w:hint="cs"/>
          <w:rtl/>
        </w:rPr>
      </w:pPr>
    </w:p>
    <w:p w14:paraId="7FD9159B" w14:textId="77777777" w:rsidR="005E522A" w:rsidRPr="005E522A" w:rsidRDefault="005E522A" w:rsidP="005E522A">
      <w:pPr>
        <w:bidi/>
        <w:ind w:firstLine="567"/>
        <w:jc w:val="both"/>
        <w:rPr>
          <w:rFonts w:cs="David" w:hint="cs"/>
          <w:rtl/>
        </w:rPr>
      </w:pPr>
      <w:r w:rsidRPr="005E522A">
        <w:rPr>
          <w:rFonts w:cs="David" w:hint="cs"/>
          <w:rtl/>
        </w:rPr>
        <w:t>לכן, חשבתי שנכון שוועדת הכנסת תתכנס וביחד נגבש עמדה, עצה, רעיון, מחשבה, איך אפשר לעזור ליושבת ראש הכנסת לאכוף את האמירה שלה, כי לא די ב-"נו, נו, נו". זה מוביל לשום מקום. אני חושבת שמצד שני, חובתם של שרי הממשלה ואני יודעת שיש הסתייגויות בתקנון שמדברת על תכנים שהם ביטחוניים או כאלה או אחרים וזה בסדר גמור. אין לי בעיה עם ההגבלה של התוכן. אבל כששואלים שאלה שאין בה לא מיני ולא מקצתי, שנוגעת לסוגיה ביטחונית ומשום מה, לא עונים ולי יש חשדות מדוע לא עונים, זו סוגיה שמצריכה טיפול יותר יסודי. מתוך שיחה עם חברי הכנסת אני חייבת לציין שמעתי שהתופעה הזאת אינה חדשה והיא מוכרת לחברי הכנסת ואני שמחה שתוכלי היום לעשות מעשה יחד עם הח"כים כדי להשביח את המערכה.</w:t>
      </w:r>
    </w:p>
    <w:p w14:paraId="461EE327" w14:textId="77777777" w:rsidR="005E522A" w:rsidRPr="005E522A" w:rsidRDefault="005E522A" w:rsidP="005E522A">
      <w:pPr>
        <w:bidi/>
        <w:jc w:val="both"/>
        <w:rPr>
          <w:rFonts w:cs="David" w:hint="cs"/>
          <w:rtl/>
        </w:rPr>
      </w:pPr>
    </w:p>
    <w:p w14:paraId="29FD3526"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71ECAE72" w14:textId="77777777" w:rsidR="005E522A" w:rsidRPr="005E522A" w:rsidRDefault="005E522A" w:rsidP="005E522A">
      <w:pPr>
        <w:bidi/>
        <w:jc w:val="both"/>
        <w:rPr>
          <w:rFonts w:cs="David" w:hint="cs"/>
          <w:rtl/>
        </w:rPr>
      </w:pPr>
    </w:p>
    <w:p w14:paraId="1FED3BBC" w14:textId="77777777" w:rsidR="005E522A" w:rsidRPr="005E522A" w:rsidRDefault="005E522A" w:rsidP="005E522A">
      <w:pPr>
        <w:bidi/>
        <w:jc w:val="both"/>
        <w:rPr>
          <w:rFonts w:cs="David" w:hint="cs"/>
          <w:rtl/>
        </w:rPr>
      </w:pPr>
      <w:r w:rsidRPr="005E522A">
        <w:rPr>
          <w:rFonts w:cs="David" w:hint="cs"/>
          <w:rtl/>
        </w:rPr>
        <w:tab/>
        <w:t>לפני שאני נותנת את רשות הדיבור ליושב ראש הקודם, חבר הכנסת ריבלין, אני רוצה לומר מנסיוני אני כסגנית שר הפנים, לא פעם עניתי על שאילתות ואני מוכרחה לציין ולומר שכאשר היתה מסה של שאילתות ולקראת סוף מושב, אמר היושב ראש שנותרו לך כך וכך שאילתות לענות ואתה מתבקש עד סוף המושב להשאיר שולחן ריק וכך היה.</w:t>
      </w:r>
    </w:p>
    <w:p w14:paraId="6B19598F" w14:textId="77777777" w:rsidR="005E522A" w:rsidRPr="005E522A" w:rsidRDefault="005E522A" w:rsidP="005E522A">
      <w:pPr>
        <w:bidi/>
        <w:jc w:val="both"/>
        <w:rPr>
          <w:rFonts w:cs="David" w:hint="cs"/>
          <w:rtl/>
        </w:rPr>
      </w:pPr>
    </w:p>
    <w:p w14:paraId="468DC0FB" w14:textId="77777777" w:rsidR="005E522A" w:rsidRPr="005E522A" w:rsidRDefault="005E522A" w:rsidP="005E522A">
      <w:pPr>
        <w:bidi/>
        <w:jc w:val="both"/>
        <w:rPr>
          <w:rFonts w:cs="David" w:hint="cs"/>
          <w:rtl/>
        </w:rPr>
      </w:pPr>
      <w:r w:rsidRPr="005E522A">
        <w:rPr>
          <w:rFonts w:cs="David" w:hint="cs"/>
          <w:u w:val="single"/>
          <w:rtl/>
        </w:rPr>
        <w:t>אסתרינה טרטמן:</w:t>
      </w:r>
    </w:p>
    <w:p w14:paraId="473124BD" w14:textId="77777777" w:rsidR="005E522A" w:rsidRPr="005E522A" w:rsidRDefault="005E522A" w:rsidP="005E522A">
      <w:pPr>
        <w:bidi/>
        <w:jc w:val="both"/>
        <w:rPr>
          <w:rFonts w:cs="David" w:hint="cs"/>
          <w:rtl/>
        </w:rPr>
      </w:pPr>
    </w:p>
    <w:p w14:paraId="435B5268" w14:textId="77777777" w:rsidR="005E522A" w:rsidRPr="005E522A" w:rsidRDefault="005E522A" w:rsidP="005E522A">
      <w:pPr>
        <w:bidi/>
        <w:jc w:val="both"/>
        <w:rPr>
          <w:rFonts w:cs="David" w:hint="cs"/>
          <w:rtl/>
        </w:rPr>
      </w:pPr>
      <w:r w:rsidRPr="005E522A">
        <w:rPr>
          <w:rFonts w:cs="David" w:hint="cs"/>
          <w:rtl/>
        </w:rPr>
        <w:tab/>
        <w:t>ואם הוא לא משאיר?</w:t>
      </w:r>
    </w:p>
    <w:p w14:paraId="21754144" w14:textId="77777777" w:rsidR="005E522A" w:rsidRPr="005E522A" w:rsidRDefault="005E522A" w:rsidP="005E522A">
      <w:pPr>
        <w:bidi/>
        <w:jc w:val="both"/>
        <w:rPr>
          <w:rFonts w:cs="David" w:hint="cs"/>
          <w:rtl/>
        </w:rPr>
      </w:pPr>
    </w:p>
    <w:p w14:paraId="2A558D3E"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2F185E90" w14:textId="77777777" w:rsidR="005E522A" w:rsidRPr="005E522A" w:rsidRDefault="005E522A" w:rsidP="005E522A">
      <w:pPr>
        <w:bidi/>
        <w:jc w:val="both"/>
        <w:rPr>
          <w:rFonts w:cs="David" w:hint="cs"/>
          <w:rtl/>
        </w:rPr>
      </w:pPr>
    </w:p>
    <w:p w14:paraId="54F08863" w14:textId="77777777" w:rsidR="005E522A" w:rsidRPr="005E522A" w:rsidRDefault="005E522A" w:rsidP="005E522A">
      <w:pPr>
        <w:bidi/>
        <w:jc w:val="both"/>
        <w:rPr>
          <w:rFonts w:cs="David" w:hint="cs"/>
          <w:rtl/>
        </w:rPr>
      </w:pPr>
      <w:r w:rsidRPr="005E522A">
        <w:rPr>
          <w:rFonts w:cs="David" w:hint="cs"/>
          <w:rtl/>
        </w:rPr>
        <w:tab/>
        <w:t>אין דבר כזה. רשות הדיבור לרובי ריבלין.</w:t>
      </w:r>
    </w:p>
    <w:p w14:paraId="2AAD2225" w14:textId="77777777" w:rsidR="005E522A" w:rsidRPr="005E522A" w:rsidRDefault="005E522A" w:rsidP="005E522A">
      <w:pPr>
        <w:bidi/>
        <w:jc w:val="both"/>
        <w:rPr>
          <w:rFonts w:cs="David" w:hint="cs"/>
          <w:rtl/>
        </w:rPr>
      </w:pPr>
    </w:p>
    <w:p w14:paraId="4F03B9A9" w14:textId="77777777" w:rsidR="005E522A" w:rsidRPr="005E522A" w:rsidRDefault="005E522A" w:rsidP="005E522A">
      <w:pPr>
        <w:bidi/>
        <w:jc w:val="both"/>
        <w:rPr>
          <w:rFonts w:cs="David" w:hint="cs"/>
          <w:rtl/>
        </w:rPr>
      </w:pPr>
      <w:r w:rsidRPr="005E522A">
        <w:rPr>
          <w:rFonts w:cs="David" w:hint="cs"/>
          <w:u w:val="single"/>
          <w:rtl/>
        </w:rPr>
        <w:t>ראובן ריבלין:</w:t>
      </w:r>
    </w:p>
    <w:p w14:paraId="5CF66887" w14:textId="77777777" w:rsidR="005E522A" w:rsidRPr="005E522A" w:rsidRDefault="005E522A" w:rsidP="005E522A">
      <w:pPr>
        <w:bidi/>
        <w:jc w:val="both"/>
        <w:rPr>
          <w:rFonts w:cs="David" w:hint="cs"/>
          <w:rtl/>
        </w:rPr>
      </w:pPr>
    </w:p>
    <w:p w14:paraId="7414DE9A" w14:textId="77777777" w:rsidR="005E522A" w:rsidRPr="005E522A" w:rsidRDefault="005E522A" w:rsidP="005E522A">
      <w:pPr>
        <w:bidi/>
        <w:jc w:val="both"/>
        <w:rPr>
          <w:rFonts w:cs="David" w:hint="cs"/>
          <w:rtl/>
        </w:rPr>
      </w:pPr>
      <w:r w:rsidRPr="005E522A">
        <w:rPr>
          <w:rFonts w:cs="David" w:hint="cs"/>
          <w:rtl/>
        </w:rPr>
        <w:tab/>
        <w:t>ברמה העיונית, שר מחויב לתקנון הכנסת ועוד יותר מכך, הוא נשבע למלא את החלטות הכנסת. כמובן שהחלטות הכנסת ביניהם זה החובה שלו להשיב על שאילתה תוך 21 יום. השאילתה היא האמצעי הכי טוב והכי יעיל והכי חשוב בעבודה הפרלמנטרית, בפיקוח של הכנסת על הממשלה.</w:t>
      </w:r>
      <w:r w:rsidRPr="005E522A">
        <w:rPr>
          <w:rFonts w:cs="David" w:hint="cs"/>
          <w:rtl/>
        </w:rPr>
        <w:tab/>
        <w:t xml:space="preserve"> כאשר היו שרים סרבנים בעליל, פניתי לראש הממשלה, שהוא האיש המופקד על השרים והודעתי לו כך: אחד מן השניים, או שאתה עושה סדר או שאנחנו סדר. לא יכול להיות שהשרים שלך לא יענו ואכן, הוא נתן הוראה והנחיה לשרי הממשלה שלו לענות על שאילתות. אם ראש הממשלה חלילה, באופן תיאורטי, יהיה כזה שלא ידרוש מהשרים לטפל בדברים וראש הממשלה יכול באותה מידה לא להיענות לדרישת 40 חברי כנסת לבוא ולהשיב פעם בחודש. הוא יכול לומר שהוא לא רוצה. הממשלה יכולה להיות בכלל סרבנית לחלוטין.</w:t>
      </w:r>
    </w:p>
    <w:p w14:paraId="5FACB8CC" w14:textId="77777777" w:rsidR="005E522A" w:rsidRPr="005E522A" w:rsidRDefault="005E522A" w:rsidP="005E522A">
      <w:pPr>
        <w:bidi/>
        <w:jc w:val="both"/>
        <w:rPr>
          <w:rFonts w:cs="David" w:hint="cs"/>
          <w:rtl/>
        </w:rPr>
      </w:pPr>
    </w:p>
    <w:p w14:paraId="003A57E2" w14:textId="77777777" w:rsidR="005E522A" w:rsidRPr="005E522A" w:rsidRDefault="005E522A" w:rsidP="005E522A">
      <w:pPr>
        <w:bidi/>
        <w:jc w:val="both"/>
        <w:rPr>
          <w:rFonts w:cs="David" w:hint="cs"/>
          <w:rtl/>
        </w:rPr>
      </w:pPr>
      <w:r w:rsidRPr="005E522A">
        <w:rPr>
          <w:rFonts w:cs="David" w:hint="cs"/>
          <w:rtl/>
        </w:rPr>
        <w:tab/>
        <w:t>אני הודעתי לשרים שלא ענו, שמאותו רגע שום חוק של משרדם לא יעלה על סדר היום. זה לא מתפקידה של ועדת הכנסת אלא זו הסמכות של יושבת ראש הכנסת. יושבת ראש הכנסת צריכה להודיע לשר שלא מכבד את החלטות הכנסת, מלבד התלונה הישירה לראש הממשלה שיקרא לו לסדר או יאיים עליו לפטר אותו, אני ער לזה ששר ביטחון לא יכול לענות על שאילתות אם אין לו סגן שר ביטחון. אבל אני נגד סגן שר ביטחון, מה אכפת לי, אני היום באופוזיציה. שר אוצר לא יכול להיות בלי סגן שר אוצר כי הוא לא יכול לענות על שאילתות. המכשיר של סגן שר, יש משרדים שהוא חיוני. הוא דבר שבלעדיו אין. אני הייתי שר במשרד התקשורת והיה לי אדם מיוחד שענה על שאילתות. לא היה מצב שבו ב-21 יום לא עניתי על שאילתות כי בדרך כלל, אחרי 21 יום - -</w:t>
      </w:r>
    </w:p>
    <w:p w14:paraId="594A308C" w14:textId="77777777" w:rsidR="005E522A" w:rsidRPr="005E522A" w:rsidRDefault="005E522A" w:rsidP="005E522A">
      <w:pPr>
        <w:bidi/>
        <w:jc w:val="both"/>
        <w:rPr>
          <w:rFonts w:cs="David" w:hint="cs"/>
          <w:rtl/>
        </w:rPr>
      </w:pPr>
    </w:p>
    <w:p w14:paraId="0E355497"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2EFACBAB" w14:textId="77777777" w:rsidR="005E522A" w:rsidRPr="005E522A" w:rsidRDefault="005E522A" w:rsidP="005E522A">
      <w:pPr>
        <w:bidi/>
        <w:jc w:val="both"/>
        <w:rPr>
          <w:rFonts w:cs="David" w:hint="cs"/>
          <w:rtl/>
        </w:rPr>
      </w:pPr>
    </w:p>
    <w:p w14:paraId="66643C68" w14:textId="77777777" w:rsidR="005E522A" w:rsidRPr="005E522A" w:rsidRDefault="005E522A" w:rsidP="005E522A">
      <w:pPr>
        <w:bidi/>
        <w:jc w:val="both"/>
        <w:rPr>
          <w:rFonts w:cs="David" w:hint="cs"/>
          <w:rtl/>
        </w:rPr>
      </w:pPr>
      <w:r w:rsidRPr="005E522A">
        <w:rPr>
          <w:rFonts w:cs="David" w:hint="cs"/>
          <w:rtl/>
        </w:rPr>
        <w:tab/>
        <w:t>זה לא רלוונטי.</w:t>
      </w:r>
    </w:p>
    <w:p w14:paraId="2E6E4117" w14:textId="77777777" w:rsidR="005E522A" w:rsidRPr="005E522A" w:rsidRDefault="005E522A" w:rsidP="005E522A">
      <w:pPr>
        <w:bidi/>
        <w:jc w:val="both"/>
        <w:rPr>
          <w:rFonts w:cs="David" w:hint="cs"/>
          <w:rtl/>
        </w:rPr>
      </w:pPr>
    </w:p>
    <w:p w14:paraId="56C3EAFE" w14:textId="77777777" w:rsidR="005E522A" w:rsidRPr="005E522A" w:rsidRDefault="005E522A" w:rsidP="005E522A">
      <w:pPr>
        <w:bidi/>
        <w:jc w:val="both"/>
        <w:rPr>
          <w:rFonts w:cs="David" w:hint="cs"/>
          <w:rtl/>
        </w:rPr>
      </w:pPr>
      <w:r w:rsidRPr="005E522A">
        <w:rPr>
          <w:rFonts w:cs="David" w:hint="cs"/>
          <w:u w:val="single"/>
          <w:rtl/>
        </w:rPr>
        <w:t>ראובן ריבלין:</w:t>
      </w:r>
    </w:p>
    <w:p w14:paraId="351AF1BC" w14:textId="77777777" w:rsidR="005E522A" w:rsidRPr="005E522A" w:rsidRDefault="005E522A" w:rsidP="005E522A">
      <w:pPr>
        <w:bidi/>
        <w:jc w:val="both"/>
        <w:rPr>
          <w:rFonts w:cs="David" w:hint="cs"/>
          <w:rtl/>
        </w:rPr>
      </w:pPr>
    </w:p>
    <w:p w14:paraId="65B87C81" w14:textId="77777777" w:rsidR="005E522A" w:rsidRPr="005E522A" w:rsidRDefault="005E522A" w:rsidP="005E522A">
      <w:pPr>
        <w:bidi/>
        <w:jc w:val="both"/>
        <w:rPr>
          <w:rFonts w:cs="David" w:hint="cs"/>
          <w:rtl/>
        </w:rPr>
      </w:pPr>
      <w:r w:rsidRPr="005E522A">
        <w:rPr>
          <w:rFonts w:cs="David" w:hint="cs"/>
          <w:rtl/>
        </w:rPr>
        <w:tab/>
        <w:t>לכן, אני מציע שיושבת ראש הוועדה תפנה ליושבת ראש הכנסת בתלונה שלך או בדיון פה, במסגרת הזאת עם יושבת ראש הכנסת - -</w:t>
      </w:r>
    </w:p>
    <w:p w14:paraId="718D5E71" w14:textId="77777777" w:rsidR="005E522A" w:rsidRPr="005E522A" w:rsidRDefault="005E522A" w:rsidP="005E522A">
      <w:pPr>
        <w:bidi/>
        <w:jc w:val="both"/>
        <w:rPr>
          <w:rFonts w:cs="David" w:hint="cs"/>
          <w:rtl/>
        </w:rPr>
      </w:pPr>
    </w:p>
    <w:p w14:paraId="576CFF5F" w14:textId="77777777" w:rsidR="005E522A" w:rsidRPr="005E522A" w:rsidRDefault="005E522A" w:rsidP="005E522A">
      <w:pPr>
        <w:bidi/>
        <w:jc w:val="both"/>
        <w:rPr>
          <w:rFonts w:cs="David" w:hint="cs"/>
          <w:rtl/>
        </w:rPr>
      </w:pPr>
      <w:r w:rsidRPr="005E522A">
        <w:rPr>
          <w:rFonts w:cs="David" w:hint="cs"/>
          <w:u w:val="single"/>
          <w:rtl/>
        </w:rPr>
        <w:t>אסתרינה טרטמן:</w:t>
      </w:r>
    </w:p>
    <w:p w14:paraId="0B8DD620" w14:textId="77777777" w:rsidR="005E522A" w:rsidRPr="005E522A" w:rsidRDefault="005E522A" w:rsidP="005E522A">
      <w:pPr>
        <w:bidi/>
        <w:jc w:val="both"/>
        <w:rPr>
          <w:rFonts w:cs="David" w:hint="cs"/>
          <w:rtl/>
        </w:rPr>
      </w:pPr>
    </w:p>
    <w:p w14:paraId="5B5C51B4" w14:textId="77777777" w:rsidR="005E522A" w:rsidRPr="005E522A" w:rsidRDefault="005E522A" w:rsidP="005E522A">
      <w:pPr>
        <w:bidi/>
        <w:jc w:val="both"/>
        <w:rPr>
          <w:rFonts w:cs="David" w:hint="cs"/>
          <w:rtl/>
        </w:rPr>
      </w:pPr>
      <w:r w:rsidRPr="005E522A">
        <w:rPr>
          <w:rFonts w:cs="David" w:hint="cs"/>
          <w:rtl/>
        </w:rPr>
        <w:tab/>
        <w:t>אולי יש מקום לעשות תיקון בתקנון. אני לא רוצה שיושבת ראש הכנסת תעמוד במצב לא נעים בבקשה מול השר.</w:t>
      </w:r>
    </w:p>
    <w:p w14:paraId="7FB75C8D" w14:textId="77777777" w:rsidR="005E522A" w:rsidRPr="005E522A" w:rsidRDefault="005E522A" w:rsidP="005E522A">
      <w:pPr>
        <w:bidi/>
        <w:jc w:val="both"/>
        <w:rPr>
          <w:rFonts w:cs="David" w:hint="cs"/>
          <w:rtl/>
        </w:rPr>
      </w:pPr>
    </w:p>
    <w:p w14:paraId="38667839" w14:textId="77777777" w:rsidR="005E522A" w:rsidRPr="005E522A" w:rsidRDefault="005E522A" w:rsidP="005E522A">
      <w:pPr>
        <w:bidi/>
        <w:jc w:val="both"/>
        <w:rPr>
          <w:rFonts w:cs="David" w:hint="cs"/>
          <w:rtl/>
        </w:rPr>
      </w:pPr>
      <w:r w:rsidRPr="005E522A">
        <w:rPr>
          <w:rFonts w:cs="David" w:hint="cs"/>
          <w:u w:val="single"/>
          <w:rtl/>
        </w:rPr>
        <w:t>ראובן ריבלין:</w:t>
      </w:r>
    </w:p>
    <w:p w14:paraId="4E1EE4DE" w14:textId="77777777" w:rsidR="005E522A" w:rsidRPr="005E522A" w:rsidRDefault="005E522A" w:rsidP="005E522A">
      <w:pPr>
        <w:bidi/>
        <w:jc w:val="both"/>
        <w:rPr>
          <w:rFonts w:cs="David" w:hint="cs"/>
          <w:rtl/>
        </w:rPr>
      </w:pPr>
    </w:p>
    <w:p w14:paraId="123F0167" w14:textId="77777777" w:rsidR="005E522A" w:rsidRPr="005E522A" w:rsidRDefault="005E522A" w:rsidP="005E522A">
      <w:pPr>
        <w:bidi/>
        <w:jc w:val="both"/>
        <w:rPr>
          <w:rFonts w:cs="David" w:hint="cs"/>
          <w:rtl/>
        </w:rPr>
      </w:pPr>
      <w:r w:rsidRPr="005E522A">
        <w:rPr>
          <w:rFonts w:cs="David" w:hint="cs"/>
          <w:rtl/>
        </w:rPr>
        <w:tab/>
        <w:t>התקנון כבר קיים. מי שמפר תקנון יפר גם תקנון שמתקן.</w:t>
      </w:r>
    </w:p>
    <w:p w14:paraId="16257D59" w14:textId="77777777" w:rsidR="005E522A" w:rsidRPr="005E522A" w:rsidRDefault="005E522A" w:rsidP="005E522A">
      <w:pPr>
        <w:bidi/>
        <w:jc w:val="both"/>
        <w:rPr>
          <w:rFonts w:cs="David" w:hint="cs"/>
          <w:rtl/>
        </w:rPr>
      </w:pPr>
    </w:p>
    <w:p w14:paraId="37468A43" w14:textId="77777777" w:rsidR="005E522A" w:rsidRPr="005E522A" w:rsidRDefault="005E522A" w:rsidP="005E522A">
      <w:pPr>
        <w:bidi/>
        <w:jc w:val="both"/>
        <w:rPr>
          <w:rFonts w:cs="David" w:hint="cs"/>
          <w:rtl/>
        </w:rPr>
      </w:pPr>
      <w:r w:rsidRPr="005E522A">
        <w:rPr>
          <w:rFonts w:cs="David" w:hint="cs"/>
          <w:u w:val="single"/>
          <w:rtl/>
        </w:rPr>
        <w:t>אסתרינה טרטמן:</w:t>
      </w:r>
    </w:p>
    <w:p w14:paraId="2832F865" w14:textId="77777777" w:rsidR="005E522A" w:rsidRPr="005E522A" w:rsidRDefault="005E522A" w:rsidP="005E522A">
      <w:pPr>
        <w:bidi/>
        <w:jc w:val="both"/>
        <w:rPr>
          <w:rFonts w:cs="David" w:hint="cs"/>
          <w:rtl/>
        </w:rPr>
      </w:pPr>
    </w:p>
    <w:p w14:paraId="466FFC2E" w14:textId="77777777" w:rsidR="005E522A" w:rsidRPr="005E522A" w:rsidRDefault="005E522A" w:rsidP="005E522A">
      <w:pPr>
        <w:bidi/>
        <w:jc w:val="both"/>
        <w:rPr>
          <w:rFonts w:cs="David" w:hint="cs"/>
          <w:rtl/>
        </w:rPr>
      </w:pPr>
      <w:r w:rsidRPr="005E522A">
        <w:rPr>
          <w:rFonts w:cs="David" w:hint="cs"/>
          <w:rtl/>
        </w:rPr>
        <w:tab/>
        <w:t>אני באתי בבקשה לסיוע כי אני לא מכירה את המנגנונים ואני באמת רוצה עזרה ועצה, שהיא נכונה גם לח"כים נוספים. אולי נכון, מבחינת התקנון, להוסיף עוד סעיף שבסמכותה של יושבת ראש הכנסת להורות שלא לטפל בשום חקיקה של שר שלא טיפל בשאילתות.</w:t>
      </w:r>
    </w:p>
    <w:p w14:paraId="512A411C" w14:textId="77777777" w:rsidR="005E522A" w:rsidRPr="005E522A" w:rsidRDefault="005E522A" w:rsidP="005E522A">
      <w:pPr>
        <w:bidi/>
        <w:jc w:val="both"/>
        <w:rPr>
          <w:rFonts w:cs="David" w:hint="cs"/>
          <w:rtl/>
        </w:rPr>
      </w:pPr>
    </w:p>
    <w:p w14:paraId="5D10A530"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629E105B" w14:textId="77777777" w:rsidR="005E522A" w:rsidRPr="005E522A" w:rsidRDefault="005E522A" w:rsidP="005E522A">
      <w:pPr>
        <w:bidi/>
        <w:jc w:val="both"/>
        <w:rPr>
          <w:rFonts w:cs="David" w:hint="cs"/>
          <w:rtl/>
        </w:rPr>
      </w:pPr>
    </w:p>
    <w:p w14:paraId="64E65ECE" w14:textId="77777777" w:rsidR="005E522A" w:rsidRPr="005E522A" w:rsidRDefault="005E522A" w:rsidP="005E522A">
      <w:pPr>
        <w:bidi/>
        <w:jc w:val="both"/>
        <w:rPr>
          <w:rFonts w:cs="David" w:hint="cs"/>
          <w:rtl/>
        </w:rPr>
      </w:pPr>
      <w:r w:rsidRPr="005E522A">
        <w:rPr>
          <w:rFonts w:cs="David" w:hint="cs"/>
          <w:rtl/>
        </w:rPr>
        <w:tab/>
        <w:t>זאת הסמכות שלה, לא צריך לכתוב את זה.</w:t>
      </w:r>
    </w:p>
    <w:p w14:paraId="74CFE651" w14:textId="77777777" w:rsidR="005E522A" w:rsidRPr="005E522A" w:rsidRDefault="005E522A" w:rsidP="005E522A">
      <w:pPr>
        <w:bidi/>
        <w:jc w:val="both"/>
        <w:rPr>
          <w:rFonts w:cs="David" w:hint="cs"/>
          <w:rtl/>
        </w:rPr>
      </w:pPr>
    </w:p>
    <w:p w14:paraId="66C39754" w14:textId="77777777" w:rsidR="005E522A" w:rsidRPr="005E522A" w:rsidRDefault="005E522A" w:rsidP="005E522A">
      <w:pPr>
        <w:bidi/>
        <w:jc w:val="both"/>
        <w:rPr>
          <w:rFonts w:cs="David" w:hint="cs"/>
          <w:rtl/>
        </w:rPr>
      </w:pPr>
      <w:r w:rsidRPr="005E522A">
        <w:rPr>
          <w:rFonts w:cs="David" w:hint="cs"/>
          <w:rtl/>
        </w:rPr>
        <w:tab/>
        <w:t>חברת הכנסת טרטמן, אני בהחלט אפנה ליושבת ראש הכנסת וגם המנכ"ל פה ואומר לה שהבעיה שהועלתה פה לדיון, אנחנו מבקשים שתפנה בקשה לראש הממשלה שיתזכר את השרים. אם לא, שתתחיל להפעיל את סמכותה.</w:t>
      </w:r>
    </w:p>
    <w:p w14:paraId="78914C8D" w14:textId="77777777" w:rsidR="005E522A" w:rsidRPr="005E522A" w:rsidRDefault="005E522A" w:rsidP="005E522A">
      <w:pPr>
        <w:bidi/>
        <w:jc w:val="both"/>
        <w:rPr>
          <w:rFonts w:cs="David" w:hint="cs"/>
          <w:rtl/>
        </w:rPr>
      </w:pPr>
    </w:p>
    <w:p w14:paraId="7932B1A8" w14:textId="77777777" w:rsidR="005E522A" w:rsidRPr="005E522A" w:rsidRDefault="005E522A" w:rsidP="005E522A">
      <w:pPr>
        <w:bidi/>
        <w:jc w:val="both"/>
        <w:rPr>
          <w:rFonts w:cs="David" w:hint="cs"/>
          <w:rtl/>
        </w:rPr>
      </w:pPr>
      <w:r w:rsidRPr="005E522A">
        <w:rPr>
          <w:rFonts w:cs="David" w:hint="cs"/>
          <w:u w:val="single"/>
          <w:rtl/>
        </w:rPr>
        <w:t>אסתרינה טרטמן:</w:t>
      </w:r>
    </w:p>
    <w:p w14:paraId="28D684BA" w14:textId="77777777" w:rsidR="005E522A" w:rsidRPr="005E522A" w:rsidRDefault="005E522A" w:rsidP="005E522A">
      <w:pPr>
        <w:bidi/>
        <w:jc w:val="both"/>
        <w:rPr>
          <w:rFonts w:cs="David" w:hint="cs"/>
          <w:rtl/>
        </w:rPr>
      </w:pPr>
    </w:p>
    <w:p w14:paraId="48AE8F70" w14:textId="77777777" w:rsidR="005E522A" w:rsidRPr="005E522A" w:rsidRDefault="005E522A" w:rsidP="005E522A">
      <w:pPr>
        <w:bidi/>
        <w:jc w:val="both"/>
        <w:rPr>
          <w:rFonts w:cs="David" w:hint="cs"/>
          <w:rtl/>
        </w:rPr>
      </w:pPr>
      <w:r w:rsidRPr="005E522A">
        <w:rPr>
          <w:rFonts w:cs="David" w:hint="cs"/>
          <w:rtl/>
        </w:rPr>
        <w:tab/>
        <w:t>אולי אני אדבר עם יושבת ראש הכנסת, בעקבות הבקשה.</w:t>
      </w:r>
    </w:p>
    <w:p w14:paraId="6BC19A8B" w14:textId="77777777" w:rsidR="005E522A" w:rsidRPr="005E522A" w:rsidRDefault="005E522A" w:rsidP="005E522A">
      <w:pPr>
        <w:bidi/>
        <w:jc w:val="both"/>
        <w:rPr>
          <w:rFonts w:cs="David" w:hint="cs"/>
          <w:rtl/>
        </w:rPr>
      </w:pPr>
    </w:p>
    <w:p w14:paraId="7D52C50C"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6B5E559E" w14:textId="77777777" w:rsidR="005E522A" w:rsidRPr="005E522A" w:rsidRDefault="005E522A" w:rsidP="005E522A">
      <w:pPr>
        <w:bidi/>
        <w:jc w:val="both"/>
        <w:rPr>
          <w:rFonts w:cs="David" w:hint="cs"/>
          <w:rtl/>
        </w:rPr>
      </w:pPr>
    </w:p>
    <w:p w14:paraId="1D077CC5" w14:textId="77777777" w:rsidR="005E522A" w:rsidRPr="005E522A" w:rsidRDefault="005E522A" w:rsidP="005E522A">
      <w:pPr>
        <w:bidi/>
        <w:jc w:val="both"/>
        <w:rPr>
          <w:rFonts w:cs="David" w:hint="cs"/>
          <w:rtl/>
        </w:rPr>
      </w:pPr>
      <w:r w:rsidRPr="005E522A">
        <w:rPr>
          <w:rFonts w:cs="David" w:hint="cs"/>
          <w:rtl/>
        </w:rPr>
        <w:tab/>
        <w:t>תחליטי, או שאת עושה הכל לבד או שאת פועלת דרך הוועדה.</w:t>
      </w:r>
    </w:p>
    <w:p w14:paraId="434A5A79" w14:textId="77777777" w:rsidR="005E522A" w:rsidRPr="005E522A" w:rsidRDefault="005E522A" w:rsidP="005E522A">
      <w:pPr>
        <w:bidi/>
        <w:jc w:val="both"/>
        <w:rPr>
          <w:rFonts w:cs="David" w:hint="cs"/>
          <w:rtl/>
        </w:rPr>
      </w:pPr>
    </w:p>
    <w:p w14:paraId="167DA3AF" w14:textId="77777777" w:rsidR="005E522A" w:rsidRPr="005E522A" w:rsidRDefault="005E522A" w:rsidP="005E522A">
      <w:pPr>
        <w:bidi/>
        <w:jc w:val="both"/>
        <w:rPr>
          <w:rFonts w:cs="David" w:hint="cs"/>
          <w:rtl/>
        </w:rPr>
      </w:pPr>
      <w:r w:rsidRPr="005E522A">
        <w:rPr>
          <w:rFonts w:cs="David" w:hint="cs"/>
          <w:u w:val="single"/>
          <w:rtl/>
        </w:rPr>
        <w:t>אסתרינה טרטמן:</w:t>
      </w:r>
    </w:p>
    <w:p w14:paraId="6CFD2E3D" w14:textId="77777777" w:rsidR="005E522A" w:rsidRPr="005E522A" w:rsidRDefault="005E522A" w:rsidP="005E522A">
      <w:pPr>
        <w:bidi/>
        <w:jc w:val="both"/>
        <w:rPr>
          <w:rFonts w:cs="David" w:hint="cs"/>
          <w:rtl/>
        </w:rPr>
      </w:pPr>
    </w:p>
    <w:p w14:paraId="47E3C6CE" w14:textId="77777777" w:rsidR="005E522A" w:rsidRPr="005E522A" w:rsidRDefault="005E522A" w:rsidP="005E522A">
      <w:pPr>
        <w:bidi/>
        <w:jc w:val="both"/>
        <w:rPr>
          <w:rFonts w:cs="David" w:hint="cs"/>
          <w:rtl/>
        </w:rPr>
      </w:pPr>
      <w:r w:rsidRPr="005E522A">
        <w:rPr>
          <w:rFonts w:cs="David" w:hint="cs"/>
          <w:rtl/>
        </w:rPr>
        <w:tab/>
        <w:t>בסדר גמור, דרך הוועדה. אין שום בעיה.</w:t>
      </w:r>
    </w:p>
    <w:p w14:paraId="084EB55D" w14:textId="77777777" w:rsidR="005E522A" w:rsidRPr="005E522A" w:rsidRDefault="005E522A" w:rsidP="005E522A">
      <w:pPr>
        <w:bidi/>
        <w:jc w:val="both"/>
        <w:rPr>
          <w:rFonts w:cs="David" w:hint="cs"/>
          <w:rtl/>
        </w:rPr>
      </w:pPr>
    </w:p>
    <w:p w14:paraId="4E90732C" w14:textId="77777777" w:rsidR="005E522A" w:rsidRPr="005E522A" w:rsidRDefault="005E522A" w:rsidP="005E522A">
      <w:pPr>
        <w:bidi/>
        <w:jc w:val="both"/>
        <w:rPr>
          <w:rFonts w:cs="David" w:hint="cs"/>
          <w:rtl/>
        </w:rPr>
      </w:pPr>
      <w:r w:rsidRPr="005E522A">
        <w:rPr>
          <w:rFonts w:cs="David" w:hint="cs"/>
          <w:u w:val="single"/>
          <w:rtl/>
        </w:rPr>
        <w:t>היו"ר רוחמה אברהם:</w:t>
      </w:r>
    </w:p>
    <w:p w14:paraId="169F3647" w14:textId="77777777" w:rsidR="005E522A" w:rsidRPr="005E522A" w:rsidRDefault="005E522A" w:rsidP="005E522A">
      <w:pPr>
        <w:bidi/>
        <w:jc w:val="both"/>
        <w:rPr>
          <w:rFonts w:cs="David" w:hint="cs"/>
          <w:rtl/>
        </w:rPr>
      </w:pPr>
    </w:p>
    <w:p w14:paraId="74F20CB8" w14:textId="77777777" w:rsidR="005E522A" w:rsidRPr="005E522A" w:rsidRDefault="005E522A" w:rsidP="005E522A">
      <w:pPr>
        <w:bidi/>
        <w:jc w:val="both"/>
        <w:rPr>
          <w:rFonts w:cs="David" w:hint="cs"/>
          <w:rtl/>
        </w:rPr>
      </w:pPr>
      <w:r w:rsidRPr="005E522A">
        <w:rPr>
          <w:rFonts w:cs="David" w:hint="cs"/>
          <w:rtl/>
        </w:rPr>
        <w:tab/>
        <w:t>אני אפנה מכתב עם העתקים לכל חברי הוועדה. תודה רבה. הישיבה נעולה.</w:t>
      </w:r>
    </w:p>
    <w:p w14:paraId="04DEE143" w14:textId="77777777" w:rsidR="005E522A" w:rsidRPr="005E522A" w:rsidRDefault="005E522A" w:rsidP="005E522A">
      <w:pPr>
        <w:bidi/>
        <w:jc w:val="both"/>
        <w:rPr>
          <w:rFonts w:cs="David" w:hint="cs"/>
          <w:rtl/>
        </w:rPr>
      </w:pPr>
    </w:p>
    <w:p w14:paraId="757488E6" w14:textId="77777777" w:rsidR="005E522A" w:rsidRPr="005E522A" w:rsidRDefault="005E522A" w:rsidP="005E522A">
      <w:pPr>
        <w:bidi/>
        <w:jc w:val="both"/>
        <w:rPr>
          <w:rFonts w:cs="David" w:hint="cs"/>
          <w:rtl/>
        </w:rPr>
      </w:pPr>
    </w:p>
    <w:p w14:paraId="12B4DD4A" w14:textId="77777777" w:rsidR="005E522A" w:rsidRPr="005E522A" w:rsidRDefault="005E522A" w:rsidP="005E522A">
      <w:pPr>
        <w:bidi/>
        <w:jc w:val="both"/>
        <w:rPr>
          <w:rFonts w:cs="David" w:hint="cs"/>
          <w:rtl/>
        </w:rPr>
      </w:pPr>
    </w:p>
    <w:p w14:paraId="3F9A0B91" w14:textId="77777777" w:rsidR="005E522A" w:rsidRPr="005E522A" w:rsidRDefault="005E522A" w:rsidP="005E522A">
      <w:pPr>
        <w:bidi/>
        <w:jc w:val="both"/>
        <w:rPr>
          <w:rFonts w:cs="David" w:hint="cs"/>
          <w:rtl/>
        </w:rPr>
      </w:pPr>
    </w:p>
    <w:p w14:paraId="13BA8F8C" w14:textId="77777777" w:rsidR="005E522A" w:rsidRPr="005E522A" w:rsidRDefault="005E522A" w:rsidP="005E522A">
      <w:pPr>
        <w:bidi/>
        <w:jc w:val="both"/>
        <w:rPr>
          <w:rFonts w:cs="David" w:hint="cs"/>
          <w:rtl/>
        </w:rPr>
      </w:pPr>
    </w:p>
    <w:p w14:paraId="7721A77A" w14:textId="77777777" w:rsidR="005E522A" w:rsidRPr="005E522A" w:rsidRDefault="005E522A" w:rsidP="005E522A">
      <w:pPr>
        <w:bidi/>
        <w:jc w:val="both"/>
        <w:rPr>
          <w:rFonts w:cs="David"/>
          <w:rtl/>
        </w:rPr>
      </w:pPr>
      <w:r w:rsidRPr="005E522A">
        <w:rPr>
          <w:rFonts w:cs="David" w:hint="cs"/>
          <w:rtl/>
        </w:rPr>
        <w:t>(הישיבה ננעלה בשעה 15:10)</w:t>
      </w:r>
    </w:p>
    <w:p w14:paraId="6122E74F" w14:textId="77777777" w:rsidR="005E522A" w:rsidRPr="005E522A" w:rsidRDefault="005E522A" w:rsidP="005E522A">
      <w:pPr>
        <w:bidi/>
        <w:jc w:val="both"/>
        <w:rPr>
          <w:rFonts w:cs="David" w:hint="cs"/>
          <w:rtl/>
        </w:rPr>
      </w:pPr>
      <w:r w:rsidRPr="005E522A">
        <w:rPr>
          <w:rFonts w:cs="David" w:hint="cs"/>
          <w:rtl/>
        </w:rPr>
        <w:tab/>
      </w:r>
    </w:p>
    <w:p w14:paraId="1310A26F" w14:textId="77777777" w:rsidR="005E522A" w:rsidRPr="005E522A" w:rsidRDefault="005E522A" w:rsidP="005E522A">
      <w:pPr>
        <w:bidi/>
        <w:jc w:val="both"/>
        <w:rPr>
          <w:rFonts w:cs="David" w:hint="cs"/>
          <w:rtl/>
        </w:rPr>
      </w:pPr>
    </w:p>
    <w:p w14:paraId="003442E9" w14:textId="77777777" w:rsidR="00552A80" w:rsidRPr="005E522A" w:rsidRDefault="00552A80" w:rsidP="005E522A">
      <w:pPr>
        <w:bidi/>
        <w:rPr>
          <w:rFonts w:cs="David" w:hint="cs"/>
          <w:rtl/>
        </w:rPr>
      </w:pPr>
    </w:p>
    <w:sectPr w:rsidR="00552A80" w:rsidRPr="005E522A" w:rsidSect="005E522A">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D1F1" w14:textId="77777777" w:rsidR="00000000" w:rsidRDefault="000B1C6B">
      <w:r>
        <w:separator/>
      </w:r>
    </w:p>
  </w:endnote>
  <w:endnote w:type="continuationSeparator" w:id="0">
    <w:p w14:paraId="71BA0254" w14:textId="77777777" w:rsidR="00000000" w:rsidRDefault="000B1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9C2A" w14:textId="77777777" w:rsidR="00000000" w:rsidRDefault="000B1C6B">
      <w:r>
        <w:separator/>
      </w:r>
    </w:p>
  </w:footnote>
  <w:footnote w:type="continuationSeparator" w:id="0">
    <w:p w14:paraId="678544B2" w14:textId="77777777" w:rsidR="00000000" w:rsidRDefault="000B1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7EEF" w14:textId="77777777" w:rsidR="005E522A" w:rsidRDefault="005E522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6AD8DF6" w14:textId="77777777" w:rsidR="005E522A" w:rsidRDefault="005E522A">
    <w:pPr>
      <w:pStyle w:val="Header"/>
      <w:ind w:right="360"/>
      <w:jc w:val="both"/>
      <w:rPr>
        <w:rtl/>
      </w:rPr>
    </w:pPr>
  </w:p>
  <w:p w14:paraId="0B2BE8DE" w14:textId="77777777" w:rsidR="005E522A" w:rsidRDefault="005E522A"/>
  <w:p w14:paraId="2E913F9A" w14:textId="77777777" w:rsidR="005E522A" w:rsidRDefault="005E522A"/>
  <w:p w14:paraId="1541BE34" w14:textId="77777777" w:rsidR="005E522A" w:rsidRDefault="005E522A"/>
  <w:p w14:paraId="162AA0C4" w14:textId="77777777" w:rsidR="005E522A" w:rsidRDefault="005E522A"/>
  <w:p w14:paraId="7C664ACD" w14:textId="77777777" w:rsidR="005E522A" w:rsidRDefault="005E522A"/>
  <w:p w14:paraId="7B50A53D" w14:textId="77777777" w:rsidR="005E522A" w:rsidRDefault="005E522A"/>
  <w:p w14:paraId="5FDFFE48" w14:textId="77777777" w:rsidR="005E522A" w:rsidRDefault="005E522A"/>
  <w:p w14:paraId="2F2B0A5E" w14:textId="77777777" w:rsidR="005E522A" w:rsidRDefault="005E522A"/>
  <w:p w14:paraId="21397571" w14:textId="77777777" w:rsidR="005E522A" w:rsidRDefault="005E52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75D2D" w14:textId="77777777" w:rsidR="005E522A" w:rsidRDefault="005E522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3D4E604A" w14:textId="77777777" w:rsidR="005E522A" w:rsidRDefault="005E522A">
    <w:pPr>
      <w:pStyle w:val="Header"/>
      <w:ind w:right="360"/>
      <w:jc w:val="both"/>
      <w:rPr>
        <w:rFonts w:hint="cs"/>
        <w:rtl/>
      </w:rPr>
    </w:pPr>
    <w:r>
      <w:rPr>
        <w:rtl/>
      </w:rPr>
      <w:t>ועדת</w:t>
    </w:r>
    <w:r>
      <w:rPr>
        <w:rFonts w:hint="cs"/>
        <w:rtl/>
      </w:rPr>
      <w:t xml:space="preserve"> הכנסת</w:t>
    </w:r>
  </w:p>
  <w:p w14:paraId="02D0C1AA" w14:textId="77777777" w:rsidR="005E522A" w:rsidRDefault="005E522A" w:rsidP="005E522A">
    <w:pPr>
      <w:pStyle w:val="Header"/>
      <w:ind w:right="360"/>
      <w:jc w:val="both"/>
      <w:rPr>
        <w:rStyle w:val="PageNumber"/>
        <w:rFonts w:hint="cs"/>
        <w:rtl/>
      </w:rPr>
    </w:pPr>
    <w:r>
      <w:rPr>
        <w:rFonts w:hint="cs"/>
        <w:rtl/>
      </w:rPr>
      <w:t>17.10.06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6869פרוטוקול_ישיבת_ועדה.doc"/>
    <w:docVar w:name="StartMode" w:val="3"/>
  </w:docVars>
  <w:rsids>
    <w:rsidRoot w:val="009B16B0"/>
    <w:rsid w:val="000B1C6B"/>
    <w:rsid w:val="00552A80"/>
    <w:rsid w:val="005E522A"/>
    <w:rsid w:val="00965806"/>
    <w:rsid w:val="009B16B0"/>
    <w:rsid w:val="00C741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B928404"/>
  <w15:chartTrackingRefBased/>
  <w15:docId w15:val="{6F61B2B3-E254-49A9-AEF9-9F176D58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E522A"/>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E522A"/>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E5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4926</Words>
  <Characters>28081</Characters>
  <Application>Microsoft Office Word</Application>
  <DocSecurity>0</DocSecurity>
  <Lines>234</Lines>
  <Paragraphs>65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