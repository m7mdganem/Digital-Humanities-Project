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FE11" w14:textId="77777777" w:rsidR="00F65117" w:rsidRPr="00F65117" w:rsidRDefault="00F65117" w:rsidP="00F65117">
      <w:pPr>
        <w:bidi/>
        <w:jc w:val="both"/>
        <w:rPr>
          <w:rFonts w:cs="David" w:hint="cs"/>
          <w:b/>
          <w:bCs/>
          <w:rtl/>
        </w:rPr>
      </w:pPr>
      <w:r w:rsidRPr="00F65117">
        <w:rPr>
          <w:rFonts w:cs="David"/>
          <w:b/>
          <w:bCs/>
          <w:rtl/>
        </w:rPr>
        <w:t xml:space="preserve">כנסת </w:t>
      </w:r>
      <w:r w:rsidRPr="00F65117">
        <w:rPr>
          <w:rFonts w:cs="David" w:hint="cs"/>
          <w:b/>
          <w:bCs/>
          <w:rtl/>
        </w:rPr>
        <w:t>השמונה-עשרה</w:t>
      </w:r>
      <w:r w:rsidRPr="00F65117">
        <w:rPr>
          <w:rFonts w:cs="David" w:hint="cs"/>
          <w:b/>
          <w:bCs/>
          <w:rtl/>
        </w:rPr>
        <w:tab/>
      </w:r>
      <w:r w:rsidRPr="00F65117">
        <w:rPr>
          <w:rFonts w:cs="David" w:hint="cs"/>
          <w:b/>
          <w:bCs/>
          <w:rtl/>
        </w:rPr>
        <w:tab/>
      </w:r>
      <w:r w:rsidRPr="00F65117">
        <w:rPr>
          <w:rFonts w:cs="David" w:hint="cs"/>
          <w:b/>
          <w:bCs/>
          <w:rtl/>
        </w:rPr>
        <w:tab/>
        <w:t xml:space="preserve">                                                   נוסח לא מתוקן              </w:t>
      </w:r>
    </w:p>
    <w:p w14:paraId="5886A160" w14:textId="77777777" w:rsidR="00F65117" w:rsidRPr="00F65117" w:rsidRDefault="00F65117" w:rsidP="00F65117">
      <w:pPr>
        <w:bidi/>
        <w:jc w:val="both"/>
        <w:outlineLvl w:val="0"/>
        <w:rPr>
          <w:rFonts w:cs="David" w:hint="cs"/>
          <w:b/>
          <w:bCs/>
          <w:rtl/>
        </w:rPr>
      </w:pPr>
      <w:r w:rsidRPr="00F65117">
        <w:rPr>
          <w:rFonts w:cs="David" w:hint="cs"/>
          <w:b/>
          <w:bCs/>
          <w:rtl/>
        </w:rPr>
        <w:t>מושב ראשון</w:t>
      </w:r>
      <w:r w:rsidRPr="00F65117">
        <w:rPr>
          <w:rFonts w:cs="David" w:hint="cs"/>
          <w:b/>
          <w:bCs/>
          <w:rtl/>
        </w:rPr>
        <w:tab/>
      </w:r>
      <w:r w:rsidRPr="00F65117">
        <w:rPr>
          <w:rFonts w:cs="David" w:hint="cs"/>
          <w:b/>
          <w:bCs/>
          <w:rtl/>
        </w:rPr>
        <w:tab/>
      </w:r>
      <w:r w:rsidRPr="00F65117">
        <w:rPr>
          <w:rFonts w:cs="David" w:hint="cs"/>
          <w:b/>
          <w:bCs/>
          <w:rtl/>
        </w:rPr>
        <w:tab/>
      </w:r>
      <w:r w:rsidRPr="00F65117">
        <w:rPr>
          <w:rFonts w:cs="David" w:hint="cs"/>
          <w:b/>
          <w:bCs/>
          <w:rtl/>
        </w:rPr>
        <w:tab/>
      </w:r>
      <w:r w:rsidRPr="00F65117">
        <w:rPr>
          <w:rFonts w:cs="David" w:hint="cs"/>
          <w:b/>
          <w:bCs/>
          <w:rtl/>
        </w:rPr>
        <w:tab/>
      </w:r>
      <w:r w:rsidRPr="00F65117">
        <w:rPr>
          <w:rFonts w:cs="David" w:hint="cs"/>
          <w:b/>
          <w:bCs/>
          <w:rtl/>
        </w:rPr>
        <w:tab/>
      </w:r>
      <w:r w:rsidRPr="00F65117">
        <w:rPr>
          <w:rFonts w:cs="David" w:hint="cs"/>
          <w:b/>
          <w:bCs/>
          <w:rtl/>
        </w:rPr>
        <w:tab/>
      </w:r>
      <w:r w:rsidRPr="00F65117">
        <w:rPr>
          <w:rFonts w:cs="David"/>
          <w:b/>
          <w:bCs/>
          <w:rtl/>
        </w:rPr>
        <w:tab/>
      </w:r>
      <w:r w:rsidRPr="00F65117">
        <w:rPr>
          <w:rFonts w:cs="David" w:hint="cs"/>
          <w:b/>
          <w:bCs/>
          <w:rtl/>
        </w:rPr>
        <w:t xml:space="preserve">         </w:t>
      </w:r>
    </w:p>
    <w:p w14:paraId="3FE9C4F4" w14:textId="77777777" w:rsidR="00F65117" w:rsidRPr="00F65117" w:rsidRDefault="00F65117" w:rsidP="00F65117">
      <w:pPr>
        <w:bidi/>
        <w:jc w:val="both"/>
        <w:rPr>
          <w:rFonts w:cs="David"/>
          <w:b/>
          <w:bCs/>
          <w:rtl/>
        </w:rPr>
      </w:pPr>
    </w:p>
    <w:p w14:paraId="06359FC2" w14:textId="77777777" w:rsidR="00F65117" w:rsidRPr="00F65117" w:rsidRDefault="00F65117" w:rsidP="00F65117">
      <w:pPr>
        <w:bidi/>
        <w:jc w:val="both"/>
        <w:outlineLvl w:val="0"/>
        <w:rPr>
          <w:rFonts w:cs="David" w:hint="cs"/>
          <w:b/>
          <w:bCs/>
          <w:rtl/>
        </w:rPr>
      </w:pPr>
    </w:p>
    <w:p w14:paraId="523E8428" w14:textId="77777777" w:rsidR="00F65117" w:rsidRPr="00F65117" w:rsidRDefault="00F65117" w:rsidP="00F65117">
      <w:pPr>
        <w:bidi/>
        <w:jc w:val="both"/>
        <w:outlineLvl w:val="0"/>
        <w:rPr>
          <w:rFonts w:cs="David" w:hint="cs"/>
          <w:b/>
          <w:bCs/>
          <w:rtl/>
        </w:rPr>
      </w:pPr>
    </w:p>
    <w:p w14:paraId="4360D297" w14:textId="77777777" w:rsidR="00F65117" w:rsidRPr="00F65117" w:rsidRDefault="00F65117" w:rsidP="00F65117">
      <w:pPr>
        <w:bidi/>
        <w:jc w:val="both"/>
        <w:outlineLvl w:val="0"/>
        <w:rPr>
          <w:rFonts w:cs="David" w:hint="cs"/>
          <w:b/>
          <w:bCs/>
          <w:rtl/>
        </w:rPr>
      </w:pPr>
    </w:p>
    <w:p w14:paraId="747BBF72" w14:textId="77777777" w:rsidR="00F65117" w:rsidRPr="00F65117" w:rsidRDefault="00F65117" w:rsidP="00F65117">
      <w:pPr>
        <w:bidi/>
        <w:jc w:val="center"/>
        <w:outlineLvl w:val="0"/>
        <w:rPr>
          <w:rFonts w:cs="David" w:hint="cs"/>
          <w:b/>
          <w:bCs/>
          <w:rtl/>
        </w:rPr>
      </w:pPr>
      <w:r w:rsidRPr="00F65117">
        <w:rPr>
          <w:rFonts w:cs="David"/>
          <w:b/>
          <w:bCs/>
          <w:rtl/>
        </w:rPr>
        <w:t xml:space="preserve">פרוטוקול מס' </w:t>
      </w:r>
      <w:r>
        <w:rPr>
          <w:rFonts w:cs="David" w:hint="cs"/>
          <w:b/>
          <w:bCs/>
          <w:rtl/>
        </w:rPr>
        <w:t>28</w:t>
      </w:r>
    </w:p>
    <w:p w14:paraId="4A6C7B63" w14:textId="77777777" w:rsidR="00F65117" w:rsidRPr="00F65117" w:rsidRDefault="00F65117" w:rsidP="00F65117">
      <w:pPr>
        <w:bidi/>
        <w:jc w:val="center"/>
        <w:outlineLvl w:val="0"/>
        <w:rPr>
          <w:rFonts w:cs="David" w:hint="cs"/>
          <w:b/>
          <w:bCs/>
          <w:rtl/>
        </w:rPr>
      </w:pPr>
      <w:r w:rsidRPr="00F65117">
        <w:rPr>
          <w:rFonts w:cs="David"/>
          <w:b/>
          <w:bCs/>
          <w:rtl/>
        </w:rPr>
        <w:t>מישיב</w:t>
      </w:r>
      <w:r w:rsidRPr="00F65117">
        <w:rPr>
          <w:rFonts w:cs="David" w:hint="cs"/>
          <w:b/>
          <w:bCs/>
          <w:rtl/>
        </w:rPr>
        <w:t>ת ועדת הכנסת</w:t>
      </w:r>
    </w:p>
    <w:p w14:paraId="3EC67249" w14:textId="77777777" w:rsidR="00F65117" w:rsidRPr="00F65117" w:rsidRDefault="00F65117" w:rsidP="00F65117">
      <w:pPr>
        <w:bidi/>
        <w:jc w:val="center"/>
        <w:rPr>
          <w:rFonts w:cs="David" w:hint="cs"/>
          <w:b/>
          <w:bCs/>
          <w:u w:val="single"/>
          <w:rtl/>
        </w:rPr>
      </w:pPr>
      <w:r w:rsidRPr="00F65117">
        <w:rPr>
          <w:rFonts w:cs="David" w:hint="cs"/>
          <w:b/>
          <w:bCs/>
          <w:u w:val="single"/>
          <w:rtl/>
        </w:rPr>
        <w:t xml:space="preserve">יום חמישי </w:t>
      </w:r>
      <w:r w:rsidRPr="00F65117">
        <w:rPr>
          <w:rFonts w:cs="David"/>
          <w:b/>
          <w:bCs/>
          <w:u w:val="single"/>
          <w:rtl/>
        </w:rPr>
        <w:t xml:space="preserve"> </w:t>
      </w:r>
      <w:r w:rsidRPr="00F65117">
        <w:rPr>
          <w:rFonts w:cs="David" w:hint="cs"/>
          <w:b/>
          <w:bCs/>
          <w:u w:val="single"/>
          <w:rtl/>
        </w:rPr>
        <w:t xml:space="preserve">כ"ד בתמוז </w:t>
      </w:r>
      <w:proofErr w:type="spellStart"/>
      <w:r w:rsidRPr="00F65117">
        <w:rPr>
          <w:rFonts w:cs="David" w:hint="cs"/>
          <w:b/>
          <w:bCs/>
          <w:u w:val="single"/>
          <w:rtl/>
        </w:rPr>
        <w:t>התשס"ט</w:t>
      </w:r>
      <w:proofErr w:type="spellEnd"/>
      <w:r w:rsidRPr="00F65117">
        <w:rPr>
          <w:rFonts w:cs="David" w:hint="cs"/>
          <w:b/>
          <w:bCs/>
          <w:u w:val="single"/>
          <w:rtl/>
        </w:rPr>
        <w:t xml:space="preserve"> (16.7.2009), שעה 13:00</w:t>
      </w:r>
    </w:p>
    <w:p w14:paraId="5E1B34E2" w14:textId="77777777" w:rsidR="00F65117" w:rsidRPr="00F65117" w:rsidRDefault="00F65117" w:rsidP="00F65117">
      <w:pPr>
        <w:bidi/>
        <w:jc w:val="both"/>
        <w:rPr>
          <w:rFonts w:cs="David"/>
          <w:b/>
          <w:bCs/>
          <w:u w:val="single"/>
          <w:rtl/>
        </w:rPr>
      </w:pPr>
    </w:p>
    <w:p w14:paraId="54C89E30" w14:textId="77777777" w:rsidR="00F65117" w:rsidRPr="00F65117" w:rsidRDefault="00F65117" w:rsidP="00F65117">
      <w:pPr>
        <w:bidi/>
        <w:jc w:val="both"/>
        <w:rPr>
          <w:rFonts w:cs="David" w:hint="cs"/>
          <w:b/>
          <w:bCs/>
          <w:u w:val="single"/>
          <w:rtl/>
        </w:rPr>
      </w:pPr>
    </w:p>
    <w:p w14:paraId="2F697A58" w14:textId="77777777" w:rsidR="00F65117" w:rsidRPr="00F65117" w:rsidRDefault="00F65117" w:rsidP="00F65117">
      <w:pPr>
        <w:bidi/>
        <w:jc w:val="both"/>
        <w:rPr>
          <w:rFonts w:cs="David" w:hint="cs"/>
          <w:b/>
          <w:bCs/>
          <w:u w:val="single"/>
          <w:rtl/>
        </w:rPr>
      </w:pPr>
    </w:p>
    <w:p w14:paraId="7C8752D0" w14:textId="77777777" w:rsidR="00F65117" w:rsidRPr="00F65117" w:rsidRDefault="00F65117" w:rsidP="00F65117">
      <w:pPr>
        <w:bidi/>
        <w:jc w:val="both"/>
        <w:rPr>
          <w:rFonts w:cs="David" w:hint="cs"/>
          <w:b/>
          <w:bCs/>
          <w:u w:val="single"/>
          <w:rtl/>
        </w:rPr>
      </w:pPr>
    </w:p>
    <w:p w14:paraId="6E80F563" w14:textId="77777777" w:rsidR="00F65117" w:rsidRPr="00F65117" w:rsidRDefault="00F65117" w:rsidP="00F65117">
      <w:pPr>
        <w:bidi/>
        <w:jc w:val="both"/>
        <w:rPr>
          <w:rFonts w:cs="David" w:hint="cs"/>
          <w:rtl/>
        </w:rPr>
      </w:pPr>
      <w:r w:rsidRPr="00F65117">
        <w:rPr>
          <w:rFonts w:cs="David" w:hint="cs"/>
          <w:b/>
          <w:bCs/>
          <w:u w:val="single"/>
          <w:rtl/>
        </w:rPr>
        <w:t>סדר היום</w:t>
      </w:r>
      <w:r w:rsidRPr="00F65117">
        <w:rPr>
          <w:rFonts w:cs="David"/>
          <w:b/>
          <w:bCs/>
          <w:u w:val="single"/>
          <w:rtl/>
        </w:rPr>
        <w:t>:</w:t>
      </w:r>
      <w:r w:rsidRPr="00F65117">
        <w:rPr>
          <w:rFonts w:cs="David"/>
          <w:rtl/>
        </w:rPr>
        <w:t xml:space="preserve"> </w:t>
      </w:r>
      <w:r w:rsidRPr="00F65117">
        <w:rPr>
          <w:rFonts w:cs="David" w:hint="cs"/>
          <w:rtl/>
        </w:rPr>
        <w:t xml:space="preserve">  דיון מהיר בנושא: "מעצרו של חבר הכנסת מיכאל בן ארי </w:t>
      </w:r>
      <w:r w:rsidRPr="00F65117">
        <w:rPr>
          <w:rFonts w:cs="David"/>
          <w:rtl/>
        </w:rPr>
        <w:t>–</w:t>
      </w:r>
      <w:r w:rsidRPr="00F65117">
        <w:rPr>
          <w:rFonts w:cs="David" w:hint="cs"/>
          <w:rtl/>
        </w:rPr>
        <w:t xml:space="preserve"> הצעת חה"כ אריה             </w:t>
      </w:r>
    </w:p>
    <w:p w14:paraId="6452D2AB" w14:textId="77777777" w:rsidR="00F65117" w:rsidRPr="00F65117" w:rsidRDefault="00F65117" w:rsidP="00F65117">
      <w:pPr>
        <w:bidi/>
        <w:jc w:val="both"/>
        <w:rPr>
          <w:rFonts w:cs="David" w:hint="cs"/>
          <w:rtl/>
        </w:rPr>
      </w:pPr>
      <w:r w:rsidRPr="00F65117">
        <w:rPr>
          <w:rFonts w:cs="David" w:hint="cs"/>
          <w:rtl/>
        </w:rPr>
        <w:t xml:space="preserve">                      אלדד.</w:t>
      </w:r>
    </w:p>
    <w:p w14:paraId="5868E620" w14:textId="77777777" w:rsidR="00F65117" w:rsidRPr="00F65117" w:rsidRDefault="00F65117" w:rsidP="00F65117">
      <w:pPr>
        <w:bidi/>
        <w:jc w:val="both"/>
        <w:rPr>
          <w:rFonts w:cs="David" w:hint="cs"/>
          <w:b/>
          <w:bCs/>
          <w:u w:val="single"/>
          <w:rtl/>
        </w:rPr>
      </w:pPr>
    </w:p>
    <w:p w14:paraId="4B514B11" w14:textId="77777777" w:rsidR="00F65117" w:rsidRPr="00F65117" w:rsidRDefault="00F65117" w:rsidP="00F65117">
      <w:pPr>
        <w:bidi/>
        <w:jc w:val="both"/>
        <w:rPr>
          <w:rFonts w:cs="David" w:hint="cs"/>
          <w:b/>
          <w:bCs/>
          <w:u w:val="single"/>
          <w:rtl/>
        </w:rPr>
      </w:pPr>
    </w:p>
    <w:p w14:paraId="08B9A52B" w14:textId="77777777" w:rsidR="00F65117" w:rsidRPr="00F65117" w:rsidRDefault="00F65117" w:rsidP="00F65117">
      <w:pPr>
        <w:bidi/>
        <w:jc w:val="both"/>
        <w:rPr>
          <w:rFonts w:cs="David" w:hint="cs"/>
          <w:b/>
          <w:bCs/>
          <w:u w:val="single"/>
          <w:rtl/>
        </w:rPr>
      </w:pPr>
    </w:p>
    <w:p w14:paraId="55021BDE" w14:textId="77777777" w:rsidR="00F65117" w:rsidRPr="00F65117" w:rsidRDefault="00F65117" w:rsidP="00F65117">
      <w:pPr>
        <w:bidi/>
        <w:jc w:val="both"/>
        <w:rPr>
          <w:rFonts w:cs="David"/>
          <w:b/>
          <w:bCs/>
          <w:rtl/>
        </w:rPr>
      </w:pPr>
    </w:p>
    <w:p w14:paraId="4CF3E4CC" w14:textId="77777777" w:rsidR="00F65117" w:rsidRPr="00F65117" w:rsidRDefault="00F65117" w:rsidP="00F65117">
      <w:pPr>
        <w:bidi/>
        <w:jc w:val="both"/>
        <w:outlineLvl w:val="0"/>
        <w:rPr>
          <w:rFonts w:cs="David"/>
          <w:b/>
          <w:bCs/>
          <w:u w:val="single"/>
          <w:rtl/>
        </w:rPr>
      </w:pPr>
      <w:r w:rsidRPr="00F65117">
        <w:rPr>
          <w:rFonts w:cs="David"/>
          <w:b/>
          <w:bCs/>
          <w:u w:val="single"/>
          <w:rtl/>
        </w:rPr>
        <w:t>נכחו:</w:t>
      </w:r>
    </w:p>
    <w:p w14:paraId="439D3515" w14:textId="77777777" w:rsidR="00F65117" w:rsidRPr="00F65117" w:rsidRDefault="00F65117" w:rsidP="00F65117">
      <w:pPr>
        <w:bidi/>
        <w:jc w:val="both"/>
        <w:outlineLvl w:val="0"/>
        <w:rPr>
          <w:rFonts w:cs="David" w:hint="cs"/>
          <w:b/>
          <w:bCs/>
          <w:u w:val="single"/>
          <w:rtl/>
        </w:rPr>
      </w:pPr>
    </w:p>
    <w:p w14:paraId="010A51B5" w14:textId="77777777" w:rsidR="00F65117" w:rsidRPr="00F65117" w:rsidRDefault="00F65117" w:rsidP="00F65117">
      <w:pPr>
        <w:bidi/>
        <w:jc w:val="both"/>
        <w:outlineLvl w:val="0"/>
        <w:rPr>
          <w:rFonts w:cs="David" w:hint="cs"/>
          <w:rtl/>
        </w:rPr>
      </w:pPr>
      <w:r w:rsidRPr="00F65117">
        <w:rPr>
          <w:rFonts w:cs="David"/>
          <w:b/>
          <w:bCs/>
          <w:u w:val="single"/>
          <w:rtl/>
        </w:rPr>
        <w:t>חברי הוועדה</w:t>
      </w:r>
      <w:r w:rsidRPr="00F65117">
        <w:rPr>
          <w:rFonts w:cs="David"/>
          <w:rtl/>
        </w:rPr>
        <w:t>:</w:t>
      </w:r>
      <w:r w:rsidRPr="00F65117">
        <w:rPr>
          <w:rFonts w:cs="David"/>
          <w:rtl/>
        </w:rPr>
        <w:tab/>
      </w:r>
    </w:p>
    <w:p w14:paraId="03ED2F86" w14:textId="77777777" w:rsidR="00F65117" w:rsidRPr="00F65117" w:rsidRDefault="00F65117" w:rsidP="00F65117">
      <w:pPr>
        <w:bidi/>
        <w:jc w:val="both"/>
        <w:outlineLvl w:val="0"/>
        <w:rPr>
          <w:rFonts w:cs="David" w:hint="cs"/>
          <w:rtl/>
        </w:rPr>
      </w:pPr>
      <w:r w:rsidRPr="00F65117">
        <w:rPr>
          <w:rFonts w:cs="David" w:hint="cs"/>
          <w:rtl/>
        </w:rPr>
        <w:t xml:space="preserve">זאב </w:t>
      </w:r>
      <w:proofErr w:type="spellStart"/>
      <w:r w:rsidRPr="00F65117">
        <w:rPr>
          <w:rFonts w:cs="David" w:hint="cs"/>
          <w:rtl/>
        </w:rPr>
        <w:t>אלקין</w:t>
      </w:r>
      <w:proofErr w:type="spellEnd"/>
      <w:r w:rsidRPr="00F65117">
        <w:rPr>
          <w:rFonts w:cs="David" w:hint="cs"/>
          <w:rtl/>
        </w:rPr>
        <w:t xml:space="preserve"> </w:t>
      </w:r>
      <w:r w:rsidRPr="00F65117">
        <w:rPr>
          <w:rFonts w:cs="David"/>
          <w:rtl/>
        </w:rPr>
        <w:t>–</w:t>
      </w:r>
      <w:r w:rsidRPr="00F65117">
        <w:rPr>
          <w:rFonts w:cs="David" w:hint="cs"/>
          <w:rtl/>
        </w:rPr>
        <w:t xml:space="preserve"> היו"ר </w:t>
      </w:r>
    </w:p>
    <w:p w14:paraId="3D44E5F2" w14:textId="77777777" w:rsidR="00F65117" w:rsidRPr="00F65117" w:rsidRDefault="00F65117" w:rsidP="00F65117">
      <w:pPr>
        <w:bidi/>
        <w:jc w:val="both"/>
        <w:outlineLvl w:val="0"/>
        <w:rPr>
          <w:rFonts w:cs="David" w:hint="cs"/>
          <w:rtl/>
        </w:rPr>
      </w:pPr>
      <w:r w:rsidRPr="00F65117">
        <w:rPr>
          <w:rFonts w:cs="David" w:hint="cs"/>
          <w:rtl/>
        </w:rPr>
        <w:t xml:space="preserve">זבולון </w:t>
      </w:r>
      <w:proofErr w:type="spellStart"/>
      <w:r w:rsidRPr="00F65117">
        <w:rPr>
          <w:rFonts w:cs="David" w:hint="cs"/>
          <w:rtl/>
        </w:rPr>
        <w:t>אורלב</w:t>
      </w:r>
      <w:proofErr w:type="spellEnd"/>
    </w:p>
    <w:p w14:paraId="17365814" w14:textId="77777777" w:rsidR="00F65117" w:rsidRPr="00F65117" w:rsidRDefault="00F65117" w:rsidP="00F65117">
      <w:pPr>
        <w:bidi/>
        <w:jc w:val="both"/>
        <w:outlineLvl w:val="0"/>
        <w:rPr>
          <w:rFonts w:cs="David" w:hint="cs"/>
          <w:rtl/>
        </w:rPr>
      </w:pPr>
      <w:r w:rsidRPr="00F65117">
        <w:rPr>
          <w:rFonts w:cs="David" w:hint="cs"/>
          <w:rtl/>
        </w:rPr>
        <w:t>אריה אלדד</w:t>
      </w:r>
    </w:p>
    <w:p w14:paraId="1ADDC5B8" w14:textId="77777777" w:rsidR="00F65117" w:rsidRPr="00F65117" w:rsidRDefault="00F65117" w:rsidP="00F65117">
      <w:pPr>
        <w:bidi/>
        <w:jc w:val="both"/>
        <w:outlineLvl w:val="0"/>
        <w:rPr>
          <w:rFonts w:cs="David" w:hint="cs"/>
          <w:rtl/>
        </w:rPr>
      </w:pPr>
      <w:r w:rsidRPr="00F65117">
        <w:rPr>
          <w:rFonts w:cs="David" w:hint="cs"/>
          <w:rtl/>
        </w:rPr>
        <w:t>אורי אריאל</w:t>
      </w:r>
    </w:p>
    <w:p w14:paraId="48F6DE23" w14:textId="77777777" w:rsidR="00F65117" w:rsidRPr="00F65117" w:rsidRDefault="00F65117" w:rsidP="00F65117">
      <w:pPr>
        <w:bidi/>
        <w:jc w:val="both"/>
        <w:outlineLvl w:val="0"/>
        <w:rPr>
          <w:rFonts w:cs="David" w:hint="cs"/>
          <w:rtl/>
        </w:rPr>
      </w:pPr>
      <w:r w:rsidRPr="00F65117">
        <w:rPr>
          <w:rFonts w:cs="David" w:hint="cs"/>
          <w:rtl/>
        </w:rPr>
        <w:t>מיכאל בן-ארי</w:t>
      </w:r>
    </w:p>
    <w:p w14:paraId="41B4CAB1" w14:textId="77777777" w:rsidR="00F65117" w:rsidRPr="00F65117" w:rsidRDefault="00F65117" w:rsidP="00F65117">
      <w:pPr>
        <w:bidi/>
        <w:jc w:val="both"/>
        <w:outlineLvl w:val="0"/>
        <w:rPr>
          <w:rFonts w:cs="David" w:hint="cs"/>
          <w:rtl/>
        </w:rPr>
      </w:pPr>
      <w:r w:rsidRPr="00F65117">
        <w:rPr>
          <w:rFonts w:cs="David" w:hint="cs"/>
          <w:rtl/>
        </w:rPr>
        <w:t>נסים זאב</w:t>
      </w:r>
    </w:p>
    <w:p w14:paraId="4FD0CA4E" w14:textId="77777777" w:rsidR="00F65117" w:rsidRPr="00F65117" w:rsidRDefault="00F65117" w:rsidP="00F65117">
      <w:pPr>
        <w:bidi/>
        <w:jc w:val="both"/>
        <w:outlineLvl w:val="0"/>
        <w:rPr>
          <w:rFonts w:cs="David" w:hint="cs"/>
          <w:rtl/>
        </w:rPr>
      </w:pPr>
      <w:r w:rsidRPr="00F65117">
        <w:rPr>
          <w:rFonts w:cs="David" w:hint="cs"/>
          <w:rtl/>
        </w:rPr>
        <w:t xml:space="preserve">יריב </w:t>
      </w:r>
      <w:proofErr w:type="spellStart"/>
      <w:r w:rsidRPr="00F65117">
        <w:rPr>
          <w:rFonts w:cs="David" w:hint="cs"/>
          <w:rtl/>
        </w:rPr>
        <w:t>לוין</w:t>
      </w:r>
      <w:proofErr w:type="spellEnd"/>
    </w:p>
    <w:p w14:paraId="17EE02A8" w14:textId="77777777" w:rsidR="00F65117" w:rsidRPr="00F65117" w:rsidRDefault="00F65117" w:rsidP="00F65117">
      <w:pPr>
        <w:bidi/>
        <w:jc w:val="both"/>
        <w:outlineLvl w:val="0"/>
        <w:rPr>
          <w:rFonts w:cs="David" w:hint="cs"/>
          <w:rtl/>
        </w:rPr>
      </w:pPr>
      <w:r w:rsidRPr="00F65117">
        <w:rPr>
          <w:rFonts w:cs="David" w:hint="cs"/>
          <w:rtl/>
        </w:rPr>
        <w:t>דוד רותם</w:t>
      </w:r>
    </w:p>
    <w:p w14:paraId="20E8A539" w14:textId="77777777" w:rsidR="00F65117" w:rsidRPr="00F65117" w:rsidRDefault="00F65117" w:rsidP="00F65117">
      <w:pPr>
        <w:bidi/>
        <w:jc w:val="both"/>
        <w:outlineLvl w:val="0"/>
        <w:rPr>
          <w:rFonts w:cs="David" w:hint="cs"/>
          <w:b/>
          <w:bCs/>
          <w:u w:val="single"/>
          <w:rtl/>
        </w:rPr>
      </w:pPr>
    </w:p>
    <w:p w14:paraId="18174C68" w14:textId="77777777" w:rsidR="00F65117" w:rsidRPr="00F65117" w:rsidRDefault="00F65117" w:rsidP="00F65117">
      <w:pPr>
        <w:bidi/>
        <w:jc w:val="both"/>
        <w:outlineLvl w:val="0"/>
        <w:rPr>
          <w:rFonts w:cs="David" w:hint="cs"/>
          <w:rtl/>
        </w:rPr>
      </w:pPr>
      <w:r w:rsidRPr="00F65117">
        <w:rPr>
          <w:rFonts w:cs="David"/>
          <w:b/>
          <w:bCs/>
          <w:u w:val="single"/>
          <w:rtl/>
        </w:rPr>
        <w:t>מוזמנים</w:t>
      </w:r>
      <w:r w:rsidRPr="00F65117">
        <w:rPr>
          <w:rFonts w:cs="David"/>
          <w:rtl/>
        </w:rPr>
        <w:t>:</w:t>
      </w:r>
    </w:p>
    <w:p w14:paraId="50DAFD4F" w14:textId="77777777" w:rsidR="00F65117" w:rsidRPr="00F65117" w:rsidRDefault="00F65117" w:rsidP="00F65117">
      <w:pPr>
        <w:bidi/>
        <w:jc w:val="both"/>
        <w:outlineLvl w:val="0"/>
        <w:rPr>
          <w:rFonts w:cs="David" w:hint="cs"/>
          <w:rtl/>
        </w:rPr>
      </w:pPr>
      <w:r w:rsidRPr="00F65117">
        <w:rPr>
          <w:rFonts w:cs="David" w:hint="cs"/>
          <w:rtl/>
        </w:rPr>
        <w:t xml:space="preserve">אייל ינון </w:t>
      </w:r>
      <w:r w:rsidRPr="00F65117">
        <w:rPr>
          <w:rFonts w:cs="David"/>
          <w:rtl/>
        </w:rPr>
        <w:t>–</w:t>
      </w:r>
      <w:r w:rsidRPr="00F65117">
        <w:rPr>
          <w:rFonts w:cs="David" w:hint="cs"/>
          <w:rtl/>
        </w:rPr>
        <w:t xml:space="preserve"> מזכיר הכנסת</w:t>
      </w:r>
    </w:p>
    <w:p w14:paraId="7C349D22" w14:textId="77777777" w:rsidR="00F65117" w:rsidRPr="00F65117" w:rsidRDefault="00F65117" w:rsidP="00F65117">
      <w:pPr>
        <w:bidi/>
        <w:jc w:val="both"/>
        <w:outlineLvl w:val="0"/>
        <w:rPr>
          <w:rFonts w:cs="David" w:hint="cs"/>
          <w:rtl/>
        </w:rPr>
      </w:pPr>
      <w:r w:rsidRPr="00F65117">
        <w:rPr>
          <w:rFonts w:cs="David" w:hint="cs"/>
          <w:rtl/>
        </w:rPr>
        <w:t xml:space="preserve">יצחק שד"ר </w:t>
      </w:r>
      <w:r w:rsidRPr="00F65117">
        <w:rPr>
          <w:rFonts w:cs="David"/>
          <w:rtl/>
        </w:rPr>
        <w:t>–</w:t>
      </w:r>
      <w:r w:rsidRPr="00F65117">
        <w:rPr>
          <w:rFonts w:cs="David" w:hint="cs"/>
          <w:rtl/>
        </w:rPr>
        <w:t xml:space="preserve"> קצין הכנסת</w:t>
      </w:r>
    </w:p>
    <w:p w14:paraId="097D0E9A" w14:textId="77777777" w:rsidR="00F65117" w:rsidRPr="00F65117" w:rsidRDefault="00F65117" w:rsidP="00F65117">
      <w:pPr>
        <w:bidi/>
        <w:jc w:val="both"/>
        <w:outlineLvl w:val="0"/>
        <w:rPr>
          <w:rFonts w:cs="David" w:hint="cs"/>
          <w:rtl/>
        </w:rPr>
      </w:pPr>
      <w:r w:rsidRPr="00F65117">
        <w:rPr>
          <w:rFonts w:cs="David" w:hint="cs"/>
          <w:rtl/>
        </w:rPr>
        <w:t xml:space="preserve">דן מרזוק </w:t>
      </w:r>
      <w:r w:rsidRPr="00F65117">
        <w:rPr>
          <w:rFonts w:cs="David"/>
          <w:rtl/>
        </w:rPr>
        <w:t>–</w:t>
      </w:r>
      <w:r w:rsidRPr="00F65117">
        <w:rPr>
          <w:rFonts w:cs="David" w:hint="cs"/>
          <w:rtl/>
        </w:rPr>
        <w:t xml:space="preserve"> ע' מזכיר הכנסת</w:t>
      </w:r>
    </w:p>
    <w:p w14:paraId="1DA5D721" w14:textId="77777777" w:rsidR="00F65117" w:rsidRPr="00F65117" w:rsidRDefault="00F65117" w:rsidP="00F65117">
      <w:pPr>
        <w:bidi/>
        <w:jc w:val="both"/>
        <w:outlineLvl w:val="0"/>
        <w:rPr>
          <w:rFonts w:cs="David" w:hint="cs"/>
          <w:rtl/>
        </w:rPr>
      </w:pPr>
      <w:r w:rsidRPr="00F65117">
        <w:rPr>
          <w:rFonts w:cs="David" w:hint="cs"/>
          <w:rtl/>
        </w:rPr>
        <w:t xml:space="preserve">מאיר בן-גל </w:t>
      </w:r>
      <w:r w:rsidRPr="00F65117">
        <w:rPr>
          <w:rFonts w:cs="David"/>
          <w:rtl/>
        </w:rPr>
        <w:t>–</w:t>
      </w:r>
      <w:r w:rsidRPr="00F65117">
        <w:rPr>
          <w:rFonts w:cs="David" w:hint="cs"/>
          <w:rtl/>
        </w:rPr>
        <w:t xml:space="preserve"> קצין אג"מ מרחב שומרון, מחוז ש"י, משטרת ישראל</w:t>
      </w:r>
    </w:p>
    <w:p w14:paraId="7E3AD4C4" w14:textId="77777777" w:rsidR="00F65117" w:rsidRPr="00F65117" w:rsidRDefault="00F65117" w:rsidP="00F65117">
      <w:pPr>
        <w:bidi/>
        <w:jc w:val="both"/>
        <w:outlineLvl w:val="0"/>
        <w:rPr>
          <w:rFonts w:cs="David" w:hint="cs"/>
          <w:rtl/>
        </w:rPr>
      </w:pPr>
      <w:r w:rsidRPr="00F65117">
        <w:rPr>
          <w:rFonts w:cs="David" w:hint="cs"/>
          <w:rtl/>
        </w:rPr>
        <w:t xml:space="preserve">שרון </w:t>
      </w:r>
      <w:proofErr w:type="spellStart"/>
      <w:r w:rsidRPr="00F65117">
        <w:rPr>
          <w:rFonts w:cs="David" w:hint="cs"/>
          <w:rtl/>
        </w:rPr>
        <w:t>אפק</w:t>
      </w:r>
      <w:proofErr w:type="spellEnd"/>
      <w:r w:rsidRPr="00F65117">
        <w:rPr>
          <w:rFonts w:cs="David" w:hint="cs"/>
          <w:rtl/>
        </w:rPr>
        <w:t xml:space="preserve"> </w:t>
      </w:r>
      <w:r w:rsidRPr="00F65117">
        <w:rPr>
          <w:rFonts w:cs="David"/>
          <w:rtl/>
        </w:rPr>
        <w:t>–</w:t>
      </w:r>
      <w:r w:rsidRPr="00F65117">
        <w:rPr>
          <w:rFonts w:cs="David" w:hint="cs"/>
          <w:rtl/>
        </w:rPr>
        <w:t xml:space="preserve"> יועץ משפטי פיקוד מרכז </w:t>
      </w:r>
      <w:proofErr w:type="spellStart"/>
      <w:r w:rsidRPr="00F65117">
        <w:rPr>
          <w:rFonts w:cs="David" w:hint="cs"/>
          <w:rtl/>
        </w:rPr>
        <w:t>ואיו"ש</w:t>
      </w:r>
      <w:proofErr w:type="spellEnd"/>
      <w:r w:rsidRPr="00F65117">
        <w:rPr>
          <w:rFonts w:cs="David" w:hint="cs"/>
          <w:rtl/>
        </w:rPr>
        <w:t>, הפרקליטות הצבאית, צה"ל</w:t>
      </w:r>
    </w:p>
    <w:p w14:paraId="320163DB" w14:textId="77777777" w:rsidR="00F65117" w:rsidRPr="00F65117" w:rsidRDefault="00F65117" w:rsidP="00F65117">
      <w:pPr>
        <w:bidi/>
        <w:jc w:val="both"/>
        <w:outlineLvl w:val="0"/>
        <w:rPr>
          <w:rFonts w:cs="David" w:hint="cs"/>
          <w:rtl/>
        </w:rPr>
      </w:pPr>
      <w:r w:rsidRPr="00F65117">
        <w:rPr>
          <w:rFonts w:cs="David" w:hint="cs"/>
          <w:rtl/>
        </w:rPr>
        <w:t xml:space="preserve">איתמר בן גביר </w:t>
      </w:r>
      <w:r w:rsidRPr="00F65117">
        <w:rPr>
          <w:rFonts w:cs="David"/>
          <w:rtl/>
        </w:rPr>
        <w:t>–</w:t>
      </w:r>
      <w:r w:rsidRPr="00F65117">
        <w:rPr>
          <w:rFonts w:cs="David" w:hint="cs"/>
          <w:rtl/>
        </w:rPr>
        <w:t xml:space="preserve"> ע' חבר הכנסת מיכאל בן ארי</w:t>
      </w:r>
    </w:p>
    <w:p w14:paraId="7A609DC0" w14:textId="77777777" w:rsidR="00F65117" w:rsidRDefault="00F65117" w:rsidP="00F65117">
      <w:pPr>
        <w:bidi/>
        <w:jc w:val="both"/>
        <w:outlineLvl w:val="0"/>
        <w:rPr>
          <w:rFonts w:cs="David" w:hint="cs"/>
          <w:rtl/>
        </w:rPr>
      </w:pPr>
    </w:p>
    <w:p w14:paraId="6790BCBE" w14:textId="77777777" w:rsidR="00F65117" w:rsidRDefault="00F65117" w:rsidP="00F65117">
      <w:pPr>
        <w:bidi/>
        <w:jc w:val="both"/>
        <w:outlineLvl w:val="0"/>
        <w:rPr>
          <w:rFonts w:cs="David" w:hint="cs"/>
          <w:rtl/>
        </w:rPr>
      </w:pPr>
    </w:p>
    <w:p w14:paraId="36A5B7BD" w14:textId="77777777" w:rsidR="00F65117" w:rsidRPr="00F65117" w:rsidRDefault="00F65117" w:rsidP="00F65117">
      <w:pPr>
        <w:bidi/>
        <w:jc w:val="both"/>
        <w:outlineLvl w:val="0"/>
        <w:rPr>
          <w:rFonts w:cs="David" w:hint="cs"/>
          <w:rtl/>
        </w:rPr>
      </w:pPr>
    </w:p>
    <w:p w14:paraId="0E86AB06" w14:textId="77777777" w:rsidR="00F65117" w:rsidRPr="00F65117" w:rsidRDefault="00F65117" w:rsidP="00F65117">
      <w:pPr>
        <w:bidi/>
        <w:jc w:val="both"/>
        <w:outlineLvl w:val="0"/>
        <w:rPr>
          <w:rFonts w:cs="David" w:hint="cs"/>
          <w:rtl/>
        </w:rPr>
      </w:pPr>
      <w:r w:rsidRPr="00F65117">
        <w:rPr>
          <w:rFonts w:cs="David"/>
          <w:b/>
          <w:bCs/>
          <w:u w:val="single"/>
          <w:rtl/>
        </w:rPr>
        <w:t>מנהלת הוועדה</w:t>
      </w:r>
      <w:r w:rsidRPr="00F65117">
        <w:rPr>
          <w:rFonts w:cs="David"/>
          <w:rtl/>
        </w:rPr>
        <w:t>:</w:t>
      </w:r>
      <w:r w:rsidRPr="00F65117">
        <w:rPr>
          <w:rFonts w:cs="David" w:hint="cs"/>
          <w:rtl/>
        </w:rPr>
        <w:t xml:space="preserve"> אתי בן- יוסף</w:t>
      </w:r>
    </w:p>
    <w:p w14:paraId="5F5BC518" w14:textId="77777777" w:rsidR="00F65117" w:rsidRPr="00F65117" w:rsidRDefault="00F65117" w:rsidP="00F65117">
      <w:pPr>
        <w:bidi/>
        <w:jc w:val="both"/>
        <w:rPr>
          <w:rFonts w:cs="David" w:hint="cs"/>
          <w:b/>
          <w:bCs/>
          <w:u w:val="single"/>
          <w:rtl/>
        </w:rPr>
      </w:pPr>
    </w:p>
    <w:p w14:paraId="5EA5013C" w14:textId="77777777" w:rsidR="00F65117" w:rsidRPr="00F65117" w:rsidRDefault="00F65117" w:rsidP="00F65117">
      <w:pPr>
        <w:bidi/>
        <w:jc w:val="both"/>
        <w:outlineLvl w:val="0"/>
        <w:rPr>
          <w:rFonts w:cs="David" w:hint="cs"/>
          <w:rtl/>
        </w:rPr>
      </w:pPr>
      <w:r w:rsidRPr="00F65117">
        <w:rPr>
          <w:rFonts w:cs="David" w:hint="cs"/>
          <w:b/>
          <w:bCs/>
          <w:u w:val="single"/>
          <w:rtl/>
        </w:rPr>
        <w:t>ייעוץ משפטי:</w:t>
      </w:r>
      <w:r w:rsidRPr="00F65117">
        <w:rPr>
          <w:rFonts w:cs="David" w:hint="cs"/>
          <w:rtl/>
        </w:rPr>
        <w:t xml:space="preserve"> ארבל אסטרחן, מירי פרנקל-שור</w:t>
      </w:r>
    </w:p>
    <w:p w14:paraId="7B2D3AA0" w14:textId="77777777" w:rsidR="00F65117" w:rsidRPr="00F65117" w:rsidRDefault="00F65117" w:rsidP="00F65117">
      <w:pPr>
        <w:bidi/>
        <w:jc w:val="both"/>
        <w:outlineLvl w:val="0"/>
        <w:rPr>
          <w:rFonts w:cs="David" w:hint="cs"/>
          <w:rtl/>
        </w:rPr>
      </w:pPr>
    </w:p>
    <w:p w14:paraId="112F188B" w14:textId="77777777" w:rsidR="00F65117" w:rsidRPr="00F65117" w:rsidRDefault="00F65117" w:rsidP="00F65117">
      <w:pPr>
        <w:bidi/>
        <w:jc w:val="both"/>
        <w:outlineLvl w:val="0"/>
        <w:rPr>
          <w:rFonts w:cs="David" w:hint="cs"/>
          <w:rtl/>
        </w:rPr>
      </w:pPr>
      <w:r w:rsidRPr="00F65117">
        <w:rPr>
          <w:rFonts w:cs="David" w:hint="cs"/>
          <w:b/>
          <w:bCs/>
          <w:u w:val="single"/>
          <w:rtl/>
        </w:rPr>
        <w:t xml:space="preserve">רשמת </w:t>
      </w:r>
      <w:proofErr w:type="spellStart"/>
      <w:r w:rsidRPr="00F65117">
        <w:rPr>
          <w:rFonts w:cs="David" w:hint="cs"/>
          <w:b/>
          <w:bCs/>
          <w:u w:val="single"/>
          <w:rtl/>
        </w:rPr>
        <w:t>פרלמנטרית</w:t>
      </w:r>
      <w:proofErr w:type="spellEnd"/>
      <w:r w:rsidRPr="00F65117">
        <w:rPr>
          <w:rFonts w:cs="David" w:hint="cs"/>
          <w:b/>
          <w:bCs/>
          <w:u w:val="single"/>
          <w:rtl/>
        </w:rPr>
        <w:t>:</w:t>
      </w:r>
      <w:r w:rsidRPr="00F65117">
        <w:rPr>
          <w:rFonts w:cs="David" w:hint="cs"/>
          <w:rtl/>
        </w:rPr>
        <w:t xml:space="preserve"> רותי וייס</w:t>
      </w:r>
    </w:p>
    <w:p w14:paraId="56CD4F42" w14:textId="77777777" w:rsidR="00F65117" w:rsidRDefault="00F65117" w:rsidP="00F65117">
      <w:pPr>
        <w:bidi/>
        <w:jc w:val="both"/>
        <w:rPr>
          <w:rFonts w:cs="David" w:hint="cs"/>
          <w:rtl/>
        </w:rPr>
      </w:pPr>
      <w:r w:rsidRPr="00F65117">
        <w:rPr>
          <w:rFonts w:cs="David"/>
          <w:rtl/>
        </w:rPr>
        <w:br w:type="page"/>
      </w:r>
      <w:r w:rsidRPr="00F65117">
        <w:rPr>
          <w:rFonts w:cs="David" w:hint="cs"/>
          <w:rtl/>
        </w:rPr>
        <w:lastRenderedPageBreak/>
        <w:t xml:space="preserve">      </w:t>
      </w:r>
    </w:p>
    <w:p w14:paraId="1D666AC0" w14:textId="77777777" w:rsidR="00F65117" w:rsidRDefault="00F65117" w:rsidP="00F65117">
      <w:pPr>
        <w:bidi/>
        <w:jc w:val="both"/>
        <w:rPr>
          <w:rFonts w:cs="David" w:hint="cs"/>
          <w:rtl/>
        </w:rPr>
      </w:pPr>
    </w:p>
    <w:p w14:paraId="7D19FE12" w14:textId="77777777" w:rsidR="00F65117" w:rsidRDefault="00F65117" w:rsidP="00F65117">
      <w:pPr>
        <w:bidi/>
        <w:jc w:val="center"/>
        <w:rPr>
          <w:rFonts w:cs="David" w:hint="cs"/>
          <w:rtl/>
        </w:rPr>
      </w:pPr>
    </w:p>
    <w:p w14:paraId="6934ECD3" w14:textId="77777777" w:rsidR="00F65117" w:rsidRPr="00F65117" w:rsidRDefault="00F65117" w:rsidP="00F65117">
      <w:pPr>
        <w:bidi/>
        <w:jc w:val="center"/>
        <w:rPr>
          <w:rFonts w:cs="David" w:hint="cs"/>
          <w:b/>
          <w:bCs/>
          <w:u w:val="single"/>
          <w:rtl/>
        </w:rPr>
      </w:pPr>
      <w:r w:rsidRPr="00F65117">
        <w:rPr>
          <w:rFonts w:cs="David" w:hint="cs"/>
          <w:b/>
          <w:bCs/>
          <w:u w:val="single"/>
          <w:rtl/>
        </w:rPr>
        <w:t xml:space="preserve">דיון מהיר בנושא: "מעצרו של חבר הכנסת מיכאל בן ארי </w:t>
      </w:r>
      <w:r w:rsidRPr="00F65117">
        <w:rPr>
          <w:rFonts w:cs="David"/>
          <w:b/>
          <w:bCs/>
          <w:u w:val="single"/>
          <w:rtl/>
        </w:rPr>
        <w:t>–</w:t>
      </w:r>
      <w:r w:rsidRPr="00F65117">
        <w:rPr>
          <w:rFonts w:cs="David" w:hint="cs"/>
          <w:b/>
          <w:bCs/>
          <w:u w:val="single"/>
          <w:rtl/>
        </w:rPr>
        <w:t xml:space="preserve"> הצעת חה"כ אריה אלדד</w:t>
      </w:r>
    </w:p>
    <w:p w14:paraId="2E6E5742" w14:textId="77777777" w:rsidR="00F65117" w:rsidRPr="00F65117" w:rsidRDefault="00F65117" w:rsidP="00F65117">
      <w:pPr>
        <w:bidi/>
        <w:jc w:val="both"/>
        <w:rPr>
          <w:rFonts w:cs="David" w:hint="cs"/>
          <w:b/>
          <w:bCs/>
          <w:u w:val="single"/>
          <w:rtl/>
        </w:rPr>
      </w:pPr>
    </w:p>
    <w:p w14:paraId="5A165B70" w14:textId="77777777" w:rsidR="00F65117" w:rsidRDefault="00F65117" w:rsidP="00F65117">
      <w:pPr>
        <w:keepNext/>
        <w:bidi/>
        <w:jc w:val="both"/>
        <w:rPr>
          <w:rFonts w:cs="David" w:hint="cs"/>
          <w:rtl/>
        </w:rPr>
      </w:pPr>
    </w:p>
    <w:p w14:paraId="26BEB713" w14:textId="77777777" w:rsidR="00F65117" w:rsidRDefault="00F65117" w:rsidP="00F65117">
      <w:pPr>
        <w:keepNext/>
        <w:bidi/>
        <w:jc w:val="both"/>
        <w:rPr>
          <w:rFonts w:cs="David" w:hint="cs"/>
          <w:rtl/>
        </w:rPr>
      </w:pPr>
    </w:p>
    <w:p w14:paraId="7D821024" w14:textId="77777777" w:rsidR="00F65117" w:rsidRPr="00F65117" w:rsidRDefault="00F65117" w:rsidP="00F65117">
      <w:pPr>
        <w:keepNext/>
        <w:bidi/>
        <w:jc w:val="both"/>
        <w:rPr>
          <w:rFonts w:cs="David" w:hint="cs"/>
          <w:rtl/>
        </w:rPr>
      </w:pPr>
    </w:p>
    <w:p w14:paraId="01B236C8" w14:textId="77777777" w:rsidR="00F65117" w:rsidRPr="00F65117" w:rsidRDefault="00F65117" w:rsidP="00F65117">
      <w:pPr>
        <w:keepNext/>
        <w:bidi/>
        <w:jc w:val="both"/>
        <w:rPr>
          <w:rFonts w:cs="David" w:hint="cs"/>
          <w:rtl/>
        </w:rPr>
      </w:pPr>
    </w:p>
    <w:p w14:paraId="2CEC5A5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251B018" w14:textId="77777777" w:rsidR="00F65117" w:rsidRPr="00F65117" w:rsidRDefault="00F65117" w:rsidP="00F65117">
      <w:pPr>
        <w:bidi/>
        <w:jc w:val="both"/>
        <w:rPr>
          <w:rFonts w:cs="David" w:hint="cs"/>
          <w:rtl/>
        </w:rPr>
      </w:pPr>
    </w:p>
    <w:p w14:paraId="12DD4AF5" w14:textId="77777777" w:rsidR="00F65117" w:rsidRPr="00F65117" w:rsidRDefault="00F65117" w:rsidP="00F65117">
      <w:pPr>
        <w:bidi/>
        <w:jc w:val="both"/>
        <w:rPr>
          <w:rFonts w:cs="David" w:hint="cs"/>
          <w:rtl/>
        </w:rPr>
      </w:pPr>
      <w:r w:rsidRPr="00F65117">
        <w:rPr>
          <w:rFonts w:cs="David" w:hint="cs"/>
          <w:rtl/>
        </w:rPr>
        <w:tab/>
        <w:t xml:space="preserve">אחר הצהריים טובים לכולם, אנחנו פותחים את הדיון. שלום גם לחברי הכנסת שטרחו ובאו אחרי כמה ימים מפרכים של דיונים על התקציב, הגיעו לכאן היום לדיון. אני מזכיר לכולם שמדובר כאן בדיון מהיר שהחל להיות נידון בפני ועדת הכנסת לפני מספר שבועות. ב-16 ליוני ניסינו לקיים דיון ראשון, דיון משולב בדיון מהיר ובהצעה לסדר. ההצעה לסדר הייתה של חבר הכנסת </w:t>
      </w:r>
      <w:proofErr w:type="spellStart"/>
      <w:r w:rsidRPr="00F65117">
        <w:rPr>
          <w:rFonts w:cs="David" w:hint="cs"/>
          <w:rtl/>
        </w:rPr>
        <w:t>דיכטר</w:t>
      </w:r>
      <w:proofErr w:type="spellEnd"/>
      <w:r w:rsidRPr="00F65117">
        <w:rPr>
          <w:rFonts w:cs="David" w:hint="cs"/>
          <w:rtl/>
        </w:rPr>
        <w:t xml:space="preserve"> והדיון מהיר הייתה ההצעה של חבר הכנסת אריה אלדד. לגבי דיון מהיר היינו חייבים להתחיל את הדיון תוך שבוע, עמדנו בתקנון, אבל לצערי הדיון האמיתי לא התקיים אז לפני חודש מסיבות מאוד פשוטות </w:t>
      </w:r>
      <w:r w:rsidRPr="00F65117">
        <w:rPr>
          <w:rFonts w:cs="David"/>
          <w:rtl/>
        </w:rPr>
        <w:t>–</w:t>
      </w:r>
      <w:r w:rsidRPr="00F65117">
        <w:rPr>
          <w:rFonts w:cs="David" w:hint="cs"/>
          <w:rtl/>
        </w:rPr>
        <w:t xml:space="preserve"> לא הגיעו נציגים, לא של המשרד לביטחון פנים ולא של משרד הביטחון. אני חושב שאמרתי את זה אז בדיון ופניתי בהתאם לכך ליושב ראש הכנסת שזה מעשה חמור, לא מקובל שמשרדי ממשלה לא מתייצבים לדיון כשהם מוזמנים, בוודאי ובוודאי בסוגיה </w:t>
      </w:r>
      <w:proofErr w:type="spellStart"/>
      <w:r w:rsidRPr="00F65117">
        <w:rPr>
          <w:rFonts w:cs="David" w:hint="cs"/>
          <w:rtl/>
        </w:rPr>
        <w:t>הכל</w:t>
      </w:r>
      <w:proofErr w:type="spellEnd"/>
      <w:r w:rsidRPr="00F65117">
        <w:rPr>
          <w:rFonts w:cs="David" w:hint="cs"/>
          <w:rtl/>
        </w:rPr>
        <w:t xml:space="preserve"> כך רצינית, מעצר כן או לא של חבר כנסת. אני חייב להגיד שעד עכשיו לפחות, לא קיבלתי הסברים למה זה קרה. ראשית אני שמח מאוד שהפעם שני משרדים מיוצגים כאן, גם משרד הביטחון וגם המשרד לביטחון פנים ומייד אחרי דברי ההקדמה אבקש מכם, לפני שנגיע לדיון לגופו של עניין, להסביר למה המשרדים בחרו לא להתייצב כאן לפני חודש.  </w:t>
      </w:r>
    </w:p>
    <w:p w14:paraId="4E91625C" w14:textId="77777777" w:rsidR="00F65117" w:rsidRPr="00F65117" w:rsidRDefault="00F65117" w:rsidP="00F65117">
      <w:pPr>
        <w:bidi/>
        <w:jc w:val="both"/>
        <w:rPr>
          <w:rFonts w:cs="David" w:hint="cs"/>
          <w:rtl/>
        </w:rPr>
      </w:pPr>
    </w:p>
    <w:p w14:paraId="3A774D99"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0DE8A8D2" w14:textId="77777777" w:rsidR="00F65117" w:rsidRPr="00F65117" w:rsidRDefault="00F65117" w:rsidP="00F65117">
      <w:pPr>
        <w:bidi/>
        <w:jc w:val="both"/>
        <w:rPr>
          <w:rFonts w:cs="David" w:hint="cs"/>
          <w:u w:val="single"/>
          <w:rtl/>
        </w:rPr>
      </w:pPr>
    </w:p>
    <w:p w14:paraId="31A149A5" w14:textId="77777777" w:rsidR="00F65117" w:rsidRPr="00F65117" w:rsidRDefault="00F65117" w:rsidP="00F65117">
      <w:pPr>
        <w:bidi/>
        <w:jc w:val="both"/>
        <w:rPr>
          <w:rFonts w:cs="David" w:hint="cs"/>
          <w:rtl/>
        </w:rPr>
      </w:pPr>
      <w:r w:rsidRPr="00F65117">
        <w:rPr>
          <w:rFonts w:cs="David" w:hint="cs"/>
          <w:rtl/>
        </w:rPr>
        <w:tab/>
        <w:t xml:space="preserve">עם כל הכבוד, אדוני היושב ראש, לא  משרד הביטחון ולא המשרד לביטחון פנים מיוצגים פה. מיוצגים כאן צה"ל ומשטרת ישראל. </w:t>
      </w:r>
    </w:p>
    <w:p w14:paraId="1393121D" w14:textId="77777777" w:rsidR="00F65117" w:rsidRPr="00F65117" w:rsidRDefault="00F65117" w:rsidP="00F65117">
      <w:pPr>
        <w:bidi/>
        <w:jc w:val="both"/>
        <w:rPr>
          <w:rFonts w:cs="David" w:hint="cs"/>
          <w:rtl/>
        </w:rPr>
      </w:pPr>
    </w:p>
    <w:p w14:paraId="0C2AADD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C5BD9A2" w14:textId="77777777" w:rsidR="00F65117" w:rsidRPr="00F65117" w:rsidRDefault="00F65117" w:rsidP="00F65117">
      <w:pPr>
        <w:bidi/>
        <w:jc w:val="both"/>
        <w:rPr>
          <w:rFonts w:cs="David" w:hint="cs"/>
          <w:rtl/>
        </w:rPr>
      </w:pPr>
    </w:p>
    <w:p w14:paraId="4AB91576" w14:textId="77777777" w:rsidR="00F65117" w:rsidRPr="00F65117" w:rsidRDefault="00F65117" w:rsidP="00F65117">
      <w:pPr>
        <w:bidi/>
        <w:jc w:val="both"/>
        <w:rPr>
          <w:rFonts w:cs="David" w:hint="cs"/>
          <w:rtl/>
        </w:rPr>
      </w:pPr>
      <w:r w:rsidRPr="00F65117">
        <w:rPr>
          <w:rFonts w:cs="David" w:hint="cs"/>
          <w:rtl/>
        </w:rPr>
        <w:tab/>
        <w:t xml:space="preserve"> זה נכון אבל כשהזמנו את הנציגים, מי שמופקד על משטרת ישראל כידוע לאדוני זה המשרד לביטחון פנים. הוא היה רשאי אם נציגי משטרת  ישראל לא מתייצבים להתייצב כאן בעצמו, בדרג בכיר יותר של מנכ"ל המשרד או השר, הם לא בחרו לעשות זאת ולכן השאלה היא לכל המכלול של המשרד לביטחון פנים. אני מקווה שהנציג שמייצג כאן היום את משטרת ישראל יש בידיו תשובה למה זה קרה וכנ"ל גם לגבי משרד הביטחון וצה"ל. </w:t>
      </w:r>
    </w:p>
    <w:p w14:paraId="39792224" w14:textId="77777777" w:rsidR="00F65117" w:rsidRPr="00F65117" w:rsidRDefault="00F65117" w:rsidP="00F65117">
      <w:pPr>
        <w:bidi/>
        <w:jc w:val="both"/>
        <w:rPr>
          <w:rFonts w:cs="David" w:hint="cs"/>
          <w:rtl/>
        </w:rPr>
      </w:pPr>
    </w:p>
    <w:p w14:paraId="771F837C" w14:textId="77777777" w:rsidR="00F65117" w:rsidRPr="00F65117" w:rsidRDefault="00F65117" w:rsidP="00F65117">
      <w:pPr>
        <w:bidi/>
        <w:jc w:val="both"/>
        <w:rPr>
          <w:rFonts w:cs="David" w:hint="cs"/>
          <w:u w:val="single"/>
          <w:rtl/>
        </w:rPr>
      </w:pPr>
      <w:r w:rsidRPr="00F65117">
        <w:rPr>
          <w:rFonts w:cs="David" w:hint="cs"/>
          <w:u w:val="single"/>
          <w:rtl/>
        </w:rPr>
        <w:t>אורי אריאל:</w:t>
      </w:r>
    </w:p>
    <w:p w14:paraId="0F042609" w14:textId="77777777" w:rsidR="00F65117" w:rsidRPr="00F65117" w:rsidRDefault="00F65117" w:rsidP="00F65117">
      <w:pPr>
        <w:bidi/>
        <w:jc w:val="both"/>
        <w:rPr>
          <w:rFonts w:cs="David" w:hint="cs"/>
          <w:u w:val="single"/>
          <w:rtl/>
        </w:rPr>
      </w:pPr>
    </w:p>
    <w:p w14:paraId="2D33CFA8" w14:textId="77777777" w:rsidR="00F65117" w:rsidRPr="00F65117" w:rsidRDefault="00F65117" w:rsidP="00F65117">
      <w:pPr>
        <w:bidi/>
        <w:jc w:val="both"/>
        <w:rPr>
          <w:rFonts w:cs="David" w:hint="cs"/>
          <w:rtl/>
        </w:rPr>
      </w:pPr>
      <w:r w:rsidRPr="00F65117">
        <w:rPr>
          <w:rFonts w:cs="David" w:hint="cs"/>
          <w:rtl/>
        </w:rPr>
        <w:tab/>
        <w:t xml:space="preserve">ברשותך אני רוצה להצטרף להערת חבר הכנסת רותם, בלי להפחית מערכם של הנציגים שהגיעו לפה. הם לובשי מדים. מה אנחנו מצפים מהם? הרי זה ויכוח מסוג אחר לגמרי, זו לא שאלה מה היה בדיוק בשטח. מישהו יגיד זה היה ככה, הוא יביא סרט, זה יביא סרט, אני אומר לך אדוני היושב ראש, אני רוצה להציע לך, למרות שזה מאוד לא נוח כי באו לכאן לא מעט אנשים ביום חמישי, אחרי התקציב, אחרי </w:t>
      </w:r>
      <w:proofErr w:type="spellStart"/>
      <w:r w:rsidRPr="00F65117">
        <w:rPr>
          <w:rFonts w:cs="David" w:hint="cs"/>
          <w:rtl/>
        </w:rPr>
        <w:t>הכל</w:t>
      </w:r>
      <w:proofErr w:type="spellEnd"/>
      <w:r w:rsidRPr="00F65117">
        <w:rPr>
          <w:rFonts w:cs="David" w:hint="cs"/>
          <w:rtl/>
        </w:rPr>
        <w:t xml:space="preserve">, אבל זה פשוט יהיה דיון, אני כבר אומר לך, אני אשאר עד סופו בגלל הזמנתך, בגלל ידידי חבר הכנסת בן ארי, אין לו תכלית אמיתית. הם בוודאי לא יודעים להסביר למה השר </w:t>
      </w:r>
      <w:proofErr w:type="spellStart"/>
      <w:r w:rsidRPr="00F65117">
        <w:rPr>
          <w:rFonts w:cs="David" w:hint="cs"/>
          <w:rtl/>
        </w:rPr>
        <w:t>אהרונוביץ</w:t>
      </w:r>
      <w:proofErr w:type="spellEnd"/>
      <w:r w:rsidRPr="00F65117">
        <w:rPr>
          <w:rFonts w:cs="David" w:hint="cs"/>
          <w:rtl/>
        </w:rPr>
        <w:t xml:space="preserve"> לא הופיע או לא שלח מישהו.</w:t>
      </w:r>
    </w:p>
    <w:p w14:paraId="37B23633" w14:textId="77777777" w:rsidR="00F65117" w:rsidRPr="00F65117" w:rsidRDefault="00F65117" w:rsidP="00F65117">
      <w:pPr>
        <w:bidi/>
        <w:jc w:val="both"/>
        <w:rPr>
          <w:rFonts w:cs="David" w:hint="cs"/>
          <w:rtl/>
        </w:rPr>
      </w:pPr>
    </w:p>
    <w:p w14:paraId="4AD61805" w14:textId="77777777" w:rsidR="00F65117" w:rsidRPr="00F65117" w:rsidRDefault="00F65117" w:rsidP="00F65117">
      <w:pPr>
        <w:bidi/>
        <w:jc w:val="both"/>
        <w:rPr>
          <w:rFonts w:cs="David" w:hint="cs"/>
          <w:rtl/>
        </w:rPr>
      </w:pPr>
      <w:r w:rsidRPr="00F65117">
        <w:rPr>
          <w:rFonts w:cs="David" w:hint="cs"/>
          <w:u w:val="single"/>
          <w:rtl/>
        </w:rPr>
        <w:t>דוד רותם:</w:t>
      </w:r>
    </w:p>
    <w:p w14:paraId="12645B53" w14:textId="77777777" w:rsidR="00F65117" w:rsidRPr="00F65117" w:rsidRDefault="00F65117" w:rsidP="00F65117">
      <w:pPr>
        <w:bidi/>
        <w:jc w:val="both"/>
        <w:rPr>
          <w:rFonts w:cs="David" w:hint="cs"/>
          <w:rtl/>
        </w:rPr>
      </w:pPr>
    </w:p>
    <w:p w14:paraId="2F103B05" w14:textId="77777777" w:rsidR="00F65117" w:rsidRPr="00F65117" w:rsidRDefault="00F65117" w:rsidP="00F65117">
      <w:pPr>
        <w:bidi/>
        <w:jc w:val="both"/>
        <w:rPr>
          <w:rFonts w:cs="David" w:hint="cs"/>
          <w:rtl/>
        </w:rPr>
      </w:pPr>
      <w:r w:rsidRPr="00F65117">
        <w:rPr>
          <w:rFonts w:cs="David" w:hint="cs"/>
          <w:rtl/>
        </w:rPr>
        <w:tab/>
        <w:t xml:space="preserve">למה השר לא בא אני יכול להסביר לך. </w:t>
      </w:r>
    </w:p>
    <w:p w14:paraId="1CB50DAE" w14:textId="77777777" w:rsidR="00F65117" w:rsidRPr="00F65117" w:rsidRDefault="00F65117" w:rsidP="00F65117">
      <w:pPr>
        <w:bidi/>
        <w:jc w:val="both"/>
        <w:rPr>
          <w:rFonts w:cs="David" w:hint="cs"/>
          <w:rtl/>
        </w:rPr>
      </w:pPr>
    </w:p>
    <w:p w14:paraId="68DA7E0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1221775" w14:textId="77777777" w:rsidR="00F65117" w:rsidRPr="00F65117" w:rsidRDefault="00F65117" w:rsidP="00F65117">
      <w:pPr>
        <w:bidi/>
        <w:jc w:val="both"/>
        <w:rPr>
          <w:rFonts w:cs="David" w:hint="cs"/>
          <w:rtl/>
        </w:rPr>
      </w:pPr>
    </w:p>
    <w:p w14:paraId="33EAA478" w14:textId="77777777" w:rsidR="00F65117" w:rsidRPr="00F65117" w:rsidRDefault="00F65117" w:rsidP="00F65117">
      <w:pPr>
        <w:bidi/>
        <w:jc w:val="both"/>
        <w:rPr>
          <w:rFonts w:cs="David" w:hint="cs"/>
          <w:rtl/>
        </w:rPr>
      </w:pPr>
      <w:r w:rsidRPr="00F65117">
        <w:rPr>
          <w:rFonts w:cs="David" w:hint="cs"/>
          <w:rtl/>
        </w:rPr>
        <w:tab/>
        <w:t xml:space="preserve"> הוא לא היה צריך להופיע. </w:t>
      </w:r>
    </w:p>
    <w:p w14:paraId="4BB45594" w14:textId="77777777" w:rsidR="00F65117" w:rsidRDefault="00F65117" w:rsidP="00F65117">
      <w:pPr>
        <w:bidi/>
        <w:jc w:val="both"/>
        <w:rPr>
          <w:rFonts w:cs="David" w:hint="cs"/>
          <w:rtl/>
        </w:rPr>
      </w:pPr>
    </w:p>
    <w:p w14:paraId="6043DB44" w14:textId="77777777" w:rsidR="00F65117" w:rsidRDefault="00F65117" w:rsidP="00F65117">
      <w:pPr>
        <w:bidi/>
        <w:jc w:val="both"/>
        <w:rPr>
          <w:rFonts w:cs="David" w:hint="cs"/>
          <w:rtl/>
        </w:rPr>
      </w:pPr>
    </w:p>
    <w:p w14:paraId="263FAB01" w14:textId="77777777" w:rsidR="00F65117" w:rsidRDefault="00F65117" w:rsidP="00F65117">
      <w:pPr>
        <w:bidi/>
        <w:jc w:val="both"/>
        <w:rPr>
          <w:rFonts w:cs="David" w:hint="cs"/>
          <w:rtl/>
        </w:rPr>
      </w:pPr>
    </w:p>
    <w:p w14:paraId="738FFD08" w14:textId="77777777" w:rsidR="00F65117" w:rsidRDefault="00F65117" w:rsidP="00F65117">
      <w:pPr>
        <w:bidi/>
        <w:jc w:val="both"/>
        <w:rPr>
          <w:rFonts w:cs="David" w:hint="cs"/>
          <w:rtl/>
        </w:rPr>
      </w:pPr>
    </w:p>
    <w:p w14:paraId="75EB1A88" w14:textId="77777777" w:rsidR="00F65117" w:rsidRPr="00F65117" w:rsidRDefault="00F65117" w:rsidP="00F65117">
      <w:pPr>
        <w:bidi/>
        <w:jc w:val="both"/>
        <w:rPr>
          <w:rFonts w:cs="David" w:hint="cs"/>
          <w:rtl/>
        </w:rPr>
      </w:pPr>
    </w:p>
    <w:p w14:paraId="5765D2B5" w14:textId="77777777" w:rsidR="00F65117" w:rsidRPr="00F65117" w:rsidRDefault="00F65117" w:rsidP="00F65117">
      <w:pPr>
        <w:bidi/>
        <w:jc w:val="both"/>
        <w:rPr>
          <w:rFonts w:cs="David" w:hint="cs"/>
          <w:rtl/>
        </w:rPr>
      </w:pPr>
      <w:r w:rsidRPr="00F65117">
        <w:rPr>
          <w:rFonts w:cs="David" w:hint="cs"/>
          <w:u w:val="single"/>
          <w:rtl/>
        </w:rPr>
        <w:t>אורי אריאל:</w:t>
      </w:r>
    </w:p>
    <w:p w14:paraId="78515AF8" w14:textId="77777777" w:rsidR="00F65117" w:rsidRPr="00F65117" w:rsidRDefault="00F65117" w:rsidP="00F65117">
      <w:pPr>
        <w:bidi/>
        <w:jc w:val="both"/>
        <w:rPr>
          <w:rFonts w:cs="David" w:hint="cs"/>
          <w:rtl/>
        </w:rPr>
      </w:pPr>
    </w:p>
    <w:p w14:paraId="641BC78A" w14:textId="77777777" w:rsidR="00F65117" w:rsidRPr="00F65117" w:rsidRDefault="00F65117" w:rsidP="00F65117">
      <w:pPr>
        <w:bidi/>
        <w:jc w:val="both"/>
        <w:rPr>
          <w:rFonts w:cs="David" w:hint="cs"/>
          <w:rtl/>
        </w:rPr>
      </w:pPr>
      <w:r w:rsidRPr="00F65117">
        <w:rPr>
          <w:rFonts w:cs="David" w:hint="cs"/>
          <w:rtl/>
        </w:rPr>
        <w:tab/>
        <w:t xml:space="preserve">אין לזה שום הסבר, יש לו מנכ"ל, יש לו דרג מדיני, דרג שקובע מדיניות. הם לא קובעים מדיניות, אמרו להם וזה נגמר. </w:t>
      </w:r>
    </w:p>
    <w:p w14:paraId="18C2E542" w14:textId="77777777" w:rsidR="00F65117" w:rsidRPr="00F65117" w:rsidRDefault="00F65117" w:rsidP="00F65117">
      <w:pPr>
        <w:bidi/>
        <w:jc w:val="both"/>
        <w:rPr>
          <w:rFonts w:cs="David" w:hint="cs"/>
          <w:rtl/>
        </w:rPr>
      </w:pPr>
    </w:p>
    <w:p w14:paraId="07E1CC9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C71F4B2" w14:textId="77777777" w:rsidR="00F65117" w:rsidRPr="00F65117" w:rsidRDefault="00F65117" w:rsidP="00F65117">
      <w:pPr>
        <w:bidi/>
        <w:jc w:val="both"/>
        <w:rPr>
          <w:rFonts w:cs="David" w:hint="cs"/>
          <w:rtl/>
        </w:rPr>
      </w:pPr>
    </w:p>
    <w:p w14:paraId="3AC553F0" w14:textId="77777777" w:rsidR="00F65117" w:rsidRPr="00F65117" w:rsidRDefault="00F65117" w:rsidP="00F65117">
      <w:pPr>
        <w:bidi/>
        <w:jc w:val="both"/>
        <w:rPr>
          <w:rFonts w:cs="David" w:hint="cs"/>
          <w:u w:val="single"/>
          <w:rtl/>
        </w:rPr>
      </w:pPr>
      <w:r w:rsidRPr="00F65117">
        <w:rPr>
          <w:rFonts w:cs="David" w:hint="cs"/>
          <w:rtl/>
        </w:rPr>
        <w:tab/>
        <w:t>ידידי חבר הכנסת אריאל, כאן אני מרשה לעצמי לא להסכים איתך. בפעם הקודמת אתה צודק לחלוטין. ברגע שמשטרת ישראל או צה"ל מחליטים, הרי הזמנו את משטרת ישראל וצה"ל כי הם הכתובת הישירה לאירוע הזה. ברגע שהם החליטו לא להתייצב השר אול המנכ"ל חייבים להתייצב. אבל הפעם הנציגים המוסמכים נמצאים כאן, אני בטוח שיש בידיהם את כל התשובות על כל השאלות שיהיו לנו כאן. לגבי תכלית הדיון, אנחנו כאן רשאים לקבל או אפילו מחויבים לקבל החלטה בעקבות דיון מהיר ולהניח אותה על שולחנה של הכנסת.</w:t>
      </w:r>
    </w:p>
    <w:p w14:paraId="3F320105" w14:textId="77777777" w:rsidR="00F65117" w:rsidRPr="00F65117" w:rsidRDefault="00F65117" w:rsidP="00F65117">
      <w:pPr>
        <w:bidi/>
        <w:jc w:val="both"/>
        <w:rPr>
          <w:rFonts w:cs="David" w:hint="cs"/>
          <w:rtl/>
        </w:rPr>
      </w:pPr>
    </w:p>
    <w:p w14:paraId="7C5DE6B1"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39681840" w14:textId="77777777" w:rsidR="00F65117" w:rsidRPr="00F65117" w:rsidRDefault="00F65117" w:rsidP="00F65117">
      <w:pPr>
        <w:bidi/>
        <w:jc w:val="both"/>
        <w:rPr>
          <w:rFonts w:cs="David" w:hint="cs"/>
          <w:u w:val="single"/>
          <w:rtl/>
        </w:rPr>
      </w:pPr>
    </w:p>
    <w:p w14:paraId="69772424" w14:textId="77777777" w:rsidR="00F65117" w:rsidRPr="00F65117" w:rsidRDefault="00F65117" w:rsidP="00F65117">
      <w:pPr>
        <w:bidi/>
        <w:jc w:val="both"/>
        <w:rPr>
          <w:rFonts w:cs="David" w:hint="cs"/>
          <w:rtl/>
        </w:rPr>
      </w:pPr>
      <w:r w:rsidRPr="00F65117">
        <w:rPr>
          <w:rFonts w:cs="David" w:hint="cs"/>
          <w:rtl/>
        </w:rPr>
        <w:tab/>
        <w:t>הבעיה הרי לא אם חבר הכנסת בן ארי עצרו אותו, הרביצו לו, תלו אותו על הספרון או לא תלו אותו על הספרון, זה הדבר שפחות מעניין.</w:t>
      </w:r>
    </w:p>
    <w:p w14:paraId="1AB27191" w14:textId="77777777" w:rsidR="00F65117" w:rsidRPr="00F65117" w:rsidRDefault="00F65117" w:rsidP="00F65117">
      <w:pPr>
        <w:bidi/>
        <w:jc w:val="both"/>
        <w:rPr>
          <w:rFonts w:cs="David" w:hint="cs"/>
          <w:rtl/>
        </w:rPr>
      </w:pPr>
    </w:p>
    <w:p w14:paraId="4ABB7E2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5E353AB" w14:textId="77777777" w:rsidR="00F65117" w:rsidRPr="00F65117" w:rsidRDefault="00F65117" w:rsidP="00F65117">
      <w:pPr>
        <w:bidi/>
        <w:jc w:val="both"/>
        <w:rPr>
          <w:rFonts w:cs="David" w:hint="cs"/>
          <w:rtl/>
        </w:rPr>
      </w:pPr>
    </w:p>
    <w:p w14:paraId="4D0D951F" w14:textId="77777777" w:rsidR="00F65117" w:rsidRPr="00F65117" w:rsidRDefault="00F65117" w:rsidP="00F65117">
      <w:pPr>
        <w:bidi/>
        <w:jc w:val="both"/>
        <w:rPr>
          <w:rFonts w:cs="David" w:hint="cs"/>
          <w:rtl/>
        </w:rPr>
      </w:pPr>
      <w:r w:rsidRPr="00F65117">
        <w:rPr>
          <w:rFonts w:cs="David" w:hint="cs"/>
          <w:rtl/>
        </w:rPr>
        <w:tab/>
        <w:t xml:space="preserve"> אולי זה מעניין את חבר הכנסת אלדד, הוא זה שיזם את הדיון המהיר. </w:t>
      </w:r>
    </w:p>
    <w:p w14:paraId="1D1EA37A" w14:textId="77777777" w:rsidR="00F65117" w:rsidRPr="00F65117" w:rsidRDefault="00F65117" w:rsidP="00F65117">
      <w:pPr>
        <w:bidi/>
        <w:jc w:val="both"/>
        <w:rPr>
          <w:rFonts w:cs="David" w:hint="cs"/>
          <w:rtl/>
        </w:rPr>
      </w:pPr>
    </w:p>
    <w:p w14:paraId="3B72314C" w14:textId="77777777" w:rsidR="00F65117" w:rsidRPr="00F65117" w:rsidRDefault="00F65117" w:rsidP="00F65117">
      <w:pPr>
        <w:bidi/>
        <w:jc w:val="both"/>
        <w:rPr>
          <w:rFonts w:cs="David" w:hint="cs"/>
          <w:rtl/>
        </w:rPr>
      </w:pPr>
      <w:r w:rsidRPr="00F65117">
        <w:rPr>
          <w:rFonts w:cs="David" w:hint="cs"/>
          <w:u w:val="single"/>
          <w:rtl/>
        </w:rPr>
        <w:t>דוד רותם:</w:t>
      </w:r>
    </w:p>
    <w:p w14:paraId="26DA105F" w14:textId="77777777" w:rsidR="00F65117" w:rsidRPr="00F65117" w:rsidRDefault="00F65117" w:rsidP="00F65117">
      <w:pPr>
        <w:bidi/>
        <w:jc w:val="both"/>
        <w:rPr>
          <w:rFonts w:cs="David" w:hint="cs"/>
          <w:rtl/>
        </w:rPr>
      </w:pPr>
    </w:p>
    <w:p w14:paraId="16B2C53C" w14:textId="77777777" w:rsidR="00F65117" w:rsidRPr="00F65117" w:rsidRDefault="00F65117" w:rsidP="00F65117">
      <w:pPr>
        <w:bidi/>
        <w:jc w:val="both"/>
        <w:rPr>
          <w:rFonts w:cs="David" w:hint="cs"/>
          <w:rtl/>
        </w:rPr>
      </w:pPr>
      <w:r w:rsidRPr="00F65117">
        <w:rPr>
          <w:rFonts w:cs="David" w:hint="cs"/>
          <w:rtl/>
        </w:rPr>
        <w:tab/>
        <w:t xml:space="preserve"> אני חושב שהנושא המרכזי פה זה העניין של חסינות חברי הכנסת. </w:t>
      </w:r>
    </w:p>
    <w:p w14:paraId="63455587" w14:textId="77777777" w:rsidR="00F65117" w:rsidRPr="00F65117" w:rsidRDefault="00F65117" w:rsidP="00F65117">
      <w:pPr>
        <w:tabs>
          <w:tab w:val="left" w:pos="3051"/>
        </w:tabs>
        <w:bidi/>
        <w:jc w:val="both"/>
        <w:rPr>
          <w:rFonts w:cs="David" w:hint="cs"/>
          <w:rtl/>
        </w:rPr>
      </w:pPr>
    </w:p>
    <w:p w14:paraId="75EF07DD" w14:textId="77777777" w:rsidR="00F65117" w:rsidRPr="00F65117" w:rsidRDefault="00F65117" w:rsidP="00F65117">
      <w:pPr>
        <w:bidi/>
        <w:jc w:val="both"/>
        <w:rPr>
          <w:rFonts w:cs="David" w:hint="cs"/>
          <w:u w:val="single"/>
          <w:rtl/>
        </w:rPr>
      </w:pPr>
      <w:r w:rsidRPr="00F65117">
        <w:rPr>
          <w:rFonts w:cs="David" w:hint="cs"/>
          <w:u w:val="single"/>
          <w:rtl/>
        </w:rPr>
        <w:t xml:space="preserve">זאב </w:t>
      </w:r>
      <w:proofErr w:type="spellStart"/>
      <w:r w:rsidRPr="00F65117">
        <w:rPr>
          <w:rFonts w:cs="David" w:hint="cs"/>
          <w:u w:val="single"/>
          <w:rtl/>
        </w:rPr>
        <w:t>אלקין</w:t>
      </w:r>
      <w:proofErr w:type="spellEnd"/>
      <w:r w:rsidRPr="00F65117">
        <w:rPr>
          <w:rFonts w:cs="David" w:hint="cs"/>
          <w:u w:val="single"/>
          <w:rtl/>
        </w:rPr>
        <w:t>:</w:t>
      </w:r>
    </w:p>
    <w:p w14:paraId="6E0D91BC" w14:textId="77777777" w:rsidR="00F65117" w:rsidRPr="00F65117" w:rsidRDefault="00F65117" w:rsidP="00F65117">
      <w:pPr>
        <w:bidi/>
        <w:jc w:val="both"/>
        <w:rPr>
          <w:rFonts w:cs="David" w:hint="cs"/>
          <w:u w:val="single"/>
          <w:rtl/>
        </w:rPr>
      </w:pPr>
    </w:p>
    <w:p w14:paraId="199CBB3B" w14:textId="77777777" w:rsidR="00F65117" w:rsidRPr="00F65117" w:rsidRDefault="00F65117" w:rsidP="00F65117">
      <w:pPr>
        <w:bidi/>
        <w:jc w:val="both"/>
        <w:rPr>
          <w:rFonts w:cs="David" w:hint="cs"/>
          <w:rtl/>
        </w:rPr>
      </w:pPr>
      <w:r w:rsidRPr="00F65117">
        <w:rPr>
          <w:rFonts w:cs="David" w:hint="cs"/>
          <w:rtl/>
        </w:rPr>
        <w:tab/>
        <w:t xml:space="preserve">בוודאי. </w:t>
      </w:r>
    </w:p>
    <w:p w14:paraId="2CC7897F" w14:textId="77777777" w:rsidR="00F65117" w:rsidRPr="00F65117" w:rsidRDefault="00F65117" w:rsidP="00F65117">
      <w:pPr>
        <w:bidi/>
        <w:jc w:val="both"/>
        <w:rPr>
          <w:rFonts w:cs="David" w:hint="cs"/>
          <w:rtl/>
        </w:rPr>
      </w:pPr>
    </w:p>
    <w:p w14:paraId="7DF2966A" w14:textId="77777777" w:rsidR="00F65117" w:rsidRPr="00F65117" w:rsidRDefault="00F65117" w:rsidP="00F65117">
      <w:pPr>
        <w:bidi/>
        <w:jc w:val="both"/>
        <w:rPr>
          <w:rFonts w:cs="David" w:hint="cs"/>
          <w:rtl/>
        </w:rPr>
      </w:pPr>
      <w:r w:rsidRPr="00F65117">
        <w:rPr>
          <w:rFonts w:cs="David" w:hint="cs"/>
          <w:u w:val="single"/>
          <w:rtl/>
        </w:rPr>
        <w:t>דוד רותם:</w:t>
      </w:r>
    </w:p>
    <w:p w14:paraId="5E815312" w14:textId="77777777" w:rsidR="00F65117" w:rsidRPr="00F65117" w:rsidRDefault="00F65117" w:rsidP="00F65117">
      <w:pPr>
        <w:bidi/>
        <w:jc w:val="both"/>
        <w:rPr>
          <w:rFonts w:cs="David" w:hint="cs"/>
          <w:rtl/>
        </w:rPr>
      </w:pPr>
    </w:p>
    <w:p w14:paraId="225CCF67" w14:textId="77777777" w:rsidR="00F65117" w:rsidRPr="00F65117" w:rsidRDefault="00F65117" w:rsidP="00F65117">
      <w:pPr>
        <w:bidi/>
        <w:jc w:val="both"/>
        <w:rPr>
          <w:rFonts w:cs="David" w:hint="cs"/>
          <w:rtl/>
        </w:rPr>
      </w:pPr>
      <w:r w:rsidRPr="00F65117">
        <w:rPr>
          <w:rFonts w:cs="David" w:hint="cs"/>
          <w:rtl/>
        </w:rPr>
        <w:tab/>
        <w:t xml:space="preserve"> ואני לא בטוח שקצינים בכירים ככל שיהיו, הם אלה שיכולים לענות לנו בנושאי חסינות חברי כנסת. </w:t>
      </w:r>
    </w:p>
    <w:p w14:paraId="5D8D718A" w14:textId="77777777" w:rsidR="00F65117" w:rsidRPr="00F65117" w:rsidRDefault="00F65117" w:rsidP="00F65117">
      <w:pPr>
        <w:bidi/>
        <w:jc w:val="both"/>
        <w:rPr>
          <w:rFonts w:cs="David" w:hint="cs"/>
          <w:rtl/>
        </w:rPr>
      </w:pPr>
    </w:p>
    <w:p w14:paraId="1649B42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490B055" w14:textId="77777777" w:rsidR="00F65117" w:rsidRPr="00F65117" w:rsidRDefault="00F65117" w:rsidP="00F65117">
      <w:pPr>
        <w:bidi/>
        <w:jc w:val="both"/>
        <w:rPr>
          <w:rFonts w:cs="David" w:hint="cs"/>
          <w:rtl/>
        </w:rPr>
      </w:pPr>
    </w:p>
    <w:p w14:paraId="5DC96BE4" w14:textId="77777777" w:rsidR="00F65117" w:rsidRPr="00F65117" w:rsidRDefault="00F65117" w:rsidP="00F65117">
      <w:pPr>
        <w:bidi/>
        <w:jc w:val="both"/>
        <w:rPr>
          <w:rFonts w:cs="David" w:hint="cs"/>
          <w:rtl/>
        </w:rPr>
      </w:pPr>
      <w:r w:rsidRPr="00F65117">
        <w:rPr>
          <w:rFonts w:cs="David" w:hint="cs"/>
          <w:rtl/>
        </w:rPr>
        <w:tab/>
        <w:t xml:space="preserve">אני חושב שמי שאמור לענות לנו בסוגיות של חסינות חברי כנסת זה אנחנו. לא נעביר את זה לא לסמכותם של הקצינים וגם לא לסמכותו של השר, עם כל הכבוד לשר כזה או אחר. הכנסת וועדת הכנסת היא זאת שתחווה את דעתה. ואם הייתה כאן הפרה של חסינות חברי הכנסת זה בדיוק המקום הנכון להגיד את זה. אחר כך השר יאהב או לא יאהב </w:t>
      </w:r>
      <w:r w:rsidRPr="00F65117">
        <w:rPr>
          <w:rFonts w:cs="David"/>
          <w:rtl/>
        </w:rPr>
        <w:t>–</w:t>
      </w:r>
      <w:r w:rsidRPr="00F65117">
        <w:rPr>
          <w:rFonts w:cs="David" w:hint="cs"/>
          <w:rtl/>
        </w:rPr>
        <w:t xml:space="preserve"> זאת תהיה בעיה שלו או כל גורם רלוונטי. אבל המקום הנכון לדיונים על חסינות הכנסת זה הכנסת. אם ירצה השר להתייצב </w:t>
      </w:r>
      <w:r w:rsidRPr="00F65117">
        <w:rPr>
          <w:rFonts w:cs="David"/>
          <w:rtl/>
        </w:rPr>
        <w:t>–</w:t>
      </w:r>
      <w:r w:rsidRPr="00F65117">
        <w:rPr>
          <w:rFonts w:cs="David" w:hint="cs"/>
          <w:rtl/>
        </w:rPr>
        <w:t xml:space="preserve"> הוא יתייצב, אם לא אז לא. הוא בוודאי לא חייב לעשות זאת. </w:t>
      </w:r>
    </w:p>
    <w:p w14:paraId="133D00D1" w14:textId="77777777" w:rsidR="00F65117" w:rsidRPr="00F65117" w:rsidRDefault="00F65117" w:rsidP="00F65117">
      <w:pPr>
        <w:bidi/>
        <w:jc w:val="both"/>
        <w:rPr>
          <w:rFonts w:cs="David" w:hint="cs"/>
          <w:rtl/>
        </w:rPr>
      </w:pPr>
      <w:r w:rsidRPr="00F65117">
        <w:rPr>
          <w:rFonts w:cs="David" w:hint="cs"/>
          <w:rtl/>
        </w:rPr>
        <w:tab/>
      </w:r>
    </w:p>
    <w:p w14:paraId="2655167D" w14:textId="77777777" w:rsidR="00F65117" w:rsidRPr="00F65117" w:rsidRDefault="00F65117" w:rsidP="00F65117">
      <w:pPr>
        <w:bidi/>
        <w:jc w:val="both"/>
        <w:rPr>
          <w:rFonts w:cs="David" w:hint="cs"/>
          <w:rtl/>
        </w:rPr>
      </w:pPr>
      <w:r w:rsidRPr="00F65117">
        <w:rPr>
          <w:rFonts w:cs="David" w:hint="cs"/>
          <w:rtl/>
        </w:rPr>
        <w:tab/>
        <w:t xml:space="preserve">הערה נוספת </w:t>
      </w:r>
      <w:proofErr w:type="spellStart"/>
      <w:r w:rsidRPr="00F65117">
        <w:rPr>
          <w:rFonts w:cs="David" w:hint="cs"/>
          <w:rtl/>
        </w:rPr>
        <w:t>פרוצדורלית</w:t>
      </w:r>
      <w:proofErr w:type="spellEnd"/>
      <w:r w:rsidRPr="00F65117">
        <w:rPr>
          <w:rFonts w:cs="David" w:hint="cs"/>
          <w:rtl/>
        </w:rPr>
        <w:t xml:space="preserve">, כפתיח לדיון, הזכרתי כבר שמלכתחילה רצינו לעשות דיון  משולב כי הגיעו שתי פניות באותו עניין שהן פניות מנוגדות. הגיעה פניה של חבר הכנסת אלדד דיון מהיר שיצא מזווית אחת של הפרה של חסינות והגיעה במקביל גם הצעה לסדר של חבר הכנסת </w:t>
      </w:r>
      <w:proofErr w:type="spellStart"/>
      <w:r w:rsidRPr="00F65117">
        <w:rPr>
          <w:rFonts w:cs="David" w:hint="cs"/>
          <w:rtl/>
        </w:rPr>
        <w:t>דיכטר</w:t>
      </w:r>
      <w:proofErr w:type="spellEnd"/>
      <w:r w:rsidRPr="00F65117">
        <w:rPr>
          <w:rFonts w:cs="David" w:hint="cs"/>
          <w:rtl/>
        </w:rPr>
        <w:t xml:space="preserve"> שנקראת, אחזור על הכותרת, "התנהגות פרובוקטיבית והפרעה לכוחות הביטחון במילוי תפקידם על ידי חבר הכנסת מיכאל בן ארי". כהצעה לסדר היא הייתה במליאה וירדה לוועדת הכנסת וחשבתי שנכון לקיים דיון משולב, למרות שהעמדות כמובן מנוגדות אבל הן סביב אותו אירוע. לצערי חבר הכנסת </w:t>
      </w:r>
      <w:proofErr w:type="spellStart"/>
      <w:r w:rsidRPr="00F65117">
        <w:rPr>
          <w:rFonts w:cs="David" w:hint="cs"/>
          <w:rtl/>
        </w:rPr>
        <w:t>דיכטר</w:t>
      </w:r>
      <w:proofErr w:type="spellEnd"/>
      <w:r w:rsidRPr="00F65117">
        <w:rPr>
          <w:rFonts w:cs="David" w:hint="cs"/>
          <w:rtl/>
        </w:rPr>
        <w:t xml:space="preserve"> לא יכול היה להיות נוכח בדיון היום וביקש לא לקיים דיון בהצעתו בהיעדרו ואני בהחלט קיבלתי את הבקשה. מצד שני לא ראיתי לנכון לדחות את הדיון עצמו, בגלל דיוני התקציב הוא נדחה גם כך תקופה משמעותית. היות וחבר הכנסת </w:t>
      </w:r>
      <w:proofErr w:type="spellStart"/>
      <w:r w:rsidRPr="00F65117">
        <w:rPr>
          <w:rFonts w:cs="David" w:hint="cs"/>
          <w:rtl/>
        </w:rPr>
        <w:t>דיכטר</w:t>
      </w:r>
      <w:proofErr w:type="spellEnd"/>
      <w:r w:rsidRPr="00F65117">
        <w:rPr>
          <w:rFonts w:cs="David" w:hint="cs"/>
          <w:rtl/>
        </w:rPr>
        <w:t xml:space="preserve"> לא יכול להשתתף בדיון גם בשבוע הבא </w:t>
      </w:r>
      <w:r w:rsidRPr="00F65117">
        <w:rPr>
          <w:rFonts w:cs="David"/>
          <w:rtl/>
        </w:rPr>
        <w:t>–</w:t>
      </w:r>
      <w:r w:rsidRPr="00F65117">
        <w:rPr>
          <w:rFonts w:cs="David" w:hint="cs"/>
          <w:rtl/>
        </w:rPr>
        <w:t xml:space="preserve"> בחרתי לקיים את הדיון כרגע על הדיון המהיר, יתכן ובהמשך, ועדת הכנסת כשיהיה לה זמן תקיים דיון גם בהצעה לסדר כהשלמה לדיון שמתקיים היום. </w:t>
      </w:r>
    </w:p>
    <w:p w14:paraId="294C749B" w14:textId="77777777" w:rsidR="00F65117" w:rsidRPr="00F65117" w:rsidRDefault="00F65117" w:rsidP="00F65117">
      <w:pPr>
        <w:bidi/>
        <w:jc w:val="both"/>
        <w:rPr>
          <w:rFonts w:cs="David" w:hint="cs"/>
          <w:rtl/>
        </w:rPr>
      </w:pPr>
    </w:p>
    <w:p w14:paraId="752224D0" w14:textId="77777777" w:rsidR="00F65117" w:rsidRDefault="00F65117" w:rsidP="00F65117">
      <w:pPr>
        <w:bidi/>
        <w:jc w:val="both"/>
        <w:rPr>
          <w:rFonts w:cs="David" w:hint="cs"/>
          <w:rtl/>
        </w:rPr>
      </w:pPr>
      <w:r w:rsidRPr="00F65117">
        <w:rPr>
          <w:rFonts w:cs="David" w:hint="cs"/>
          <w:rtl/>
        </w:rPr>
        <w:tab/>
      </w:r>
    </w:p>
    <w:p w14:paraId="39EB3CD8" w14:textId="77777777" w:rsidR="00F65117" w:rsidRDefault="00F65117" w:rsidP="00F65117">
      <w:pPr>
        <w:bidi/>
        <w:jc w:val="both"/>
        <w:rPr>
          <w:rFonts w:cs="David" w:hint="cs"/>
          <w:rtl/>
        </w:rPr>
      </w:pPr>
    </w:p>
    <w:p w14:paraId="1089F8EC" w14:textId="77777777" w:rsidR="00F65117" w:rsidRDefault="00F65117" w:rsidP="00F65117">
      <w:pPr>
        <w:bidi/>
        <w:jc w:val="both"/>
        <w:rPr>
          <w:rFonts w:cs="David" w:hint="cs"/>
          <w:rtl/>
        </w:rPr>
      </w:pPr>
    </w:p>
    <w:p w14:paraId="181F3008" w14:textId="77777777" w:rsidR="00F65117" w:rsidRDefault="00F65117" w:rsidP="00F65117">
      <w:pPr>
        <w:bidi/>
        <w:jc w:val="both"/>
        <w:rPr>
          <w:rFonts w:cs="David" w:hint="cs"/>
          <w:rtl/>
        </w:rPr>
      </w:pPr>
    </w:p>
    <w:p w14:paraId="7F826284" w14:textId="77777777" w:rsidR="00F65117" w:rsidRPr="00F65117" w:rsidRDefault="00F65117" w:rsidP="00F65117">
      <w:pPr>
        <w:bidi/>
        <w:jc w:val="both"/>
        <w:rPr>
          <w:rFonts w:cs="David" w:hint="cs"/>
          <w:rtl/>
        </w:rPr>
      </w:pPr>
      <w:r w:rsidRPr="00F65117">
        <w:rPr>
          <w:rFonts w:cs="David" w:hint="cs"/>
          <w:rtl/>
        </w:rPr>
        <w:t xml:space="preserve">אוסיף ואומר נתון נוסף שחשוב שחברי הכנסת יידעו. הגיעה אלינו בקשה להסרת חסינותו של חבר הכנסת מיכאל בן ארי מחבר הכנסת </w:t>
      </w:r>
      <w:proofErr w:type="spellStart"/>
      <w:r w:rsidRPr="00F65117">
        <w:rPr>
          <w:rFonts w:cs="David" w:hint="cs"/>
          <w:rtl/>
        </w:rPr>
        <w:t>טלב</w:t>
      </w:r>
      <w:proofErr w:type="spellEnd"/>
      <w:r w:rsidRPr="00F65117">
        <w:rPr>
          <w:rFonts w:cs="David" w:hint="cs"/>
          <w:rtl/>
        </w:rPr>
        <w:t xml:space="preserve"> </w:t>
      </w:r>
      <w:proofErr w:type="spellStart"/>
      <w:r w:rsidRPr="00F65117">
        <w:rPr>
          <w:rFonts w:cs="David" w:hint="cs"/>
          <w:rtl/>
        </w:rPr>
        <w:t>אלסאנע</w:t>
      </w:r>
      <w:proofErr w:type="spellEnd"/>
      <w:r w:rsidRPr="00F65117">
        <w:rPr>
          <w:rFonts w:cs="David" w:hint="cs"/>
          <w:rtl/>
        </w:rPr>
        <w:t xml:space="preserve"> בעקבות האירוע הנוכחי. ראינו לנכון לקיים קודם דיון בדיון מהיר באירוע עצמו ולא לצרף מייד את הבקשה להסרת חסינות. </w:t>
      </w:r>
    </w:p>
    <w:p w14:paraId="480A6A53" w14:textId="77777777" w:rsidR="00F65117" w:rsidRPr="00F65117" w:rsidRDefault="00F65117" w:rsidP="00F65117">
      <w:pPr>
        <w:bidi/>
        <w:jc w:val="both"/>
        <w:rPr>
          <w:rFonts w:cs="David" w:hint="cs"/>
          <w:rtl/>
        </w:rPr>
      </w:pPr>
    </w:p>
    <w:p w14:paraId="529DBC1B" w14:textId="77777777" w:rsidR="00F65117" w:rsidRPr="00F65117" w:rsidRDefault="00F65117" w:rsidP="00F65117">
      <w:pPr>
        <w:bidi/>
        <w:jc w:val="both"/>
        <w:rPr>
          <w:rFonts w:cs="David" w:hint="cs"/>
          <w:rtl/>
        </w:rPr>
      </w:pPr>
      <w:r w:rsidRPr="00F65117">
        <w:rPr>
          <w:rFonts w:cs="David" w:hint="cs"/>
          <w:u w:val="single"/>
          <w:rtl/>
        </w:rPr>
        <w:t>דוד רותם:</w:t>
      </w:r>
    </w:p>
    <w:p w14:paraId="08463C5E" w14:textId="77777777" w:rsidR="00F65117" w:rsidRPr="00F65117" w:rsidRDefault="00F65117" w:rsidP="00F65117">
      <w:pPr>
        <w:bidi/>
        <w:jc w:val="both"/>
        <w:rPr>
          <w:rFonts w:cs="David" w:hint="cs"/>
          <w:rtl/>
        </w:rPr>
      </w:pPr>
    </w:p>
    <w:p w14:paraId="09868C7D" w14:textId="77777777" w:rsidR="00F65117" w:rsidRPr="00F65117" w:rsidRDefault="00F65117" w:rsidP="00F65117">
      <w:pPr>
        <w:bidi/>
        <w:jc w:val="both"/>
        <w:rPr>
          <w:rFonts w:cs="David" w:hint="cs"/>
          <w:rtl/>
        </w:rPr>
      </w:pPr>
      <w:r w:rsidRPr="00F65117">
        <w:rPr>
          <w:rFonts w:cs="David" w:hint="cs"/>
          <w:rtl/>
        </w:rPr>
        <w:tab/>
        <w:t xml:space="preserve"> מכוח מה הוא יכול לבקש הסרת חסינות?</w:t>
      </w:r>
    </w:p>
    <w:p w14:paraId="09C83C94" w14:textId="77777777" w:rsidR="00F65117" w:rsidRPr="00F65117" w:rsidRDefault="00F65117" w:rsidP="00F65117">
      <w:pPr>
        <w:bidi/>
        <w:jc w:val="both"/>
        <w:rPr>
          <w:rFonts w:cs="David" w:hint="cs"/>
          <w:rtl/>
        </w:rPr>
      </w:pPr>
      <w:r w:rsidRPr="00F65117">
        <w:rPr>
          <w:rFonts w:cs="David" w:hint="cs"/>
          <w:rtl/>
        </w:rPr>
        <w:tab/>
      </w:r>
      <w:r w:rsidRPr="00F65117">
        <w:rPr>
          <w:rFonts w:cs="David" w:hint="cs"/>
          <w:rtl/>
        </w:rPr>
        <w:tab/>
      </w:r>
    </w:p>
    <w:p w14:paraId="61C8B0D6" w14:textId="77777777" w:rsidR="00F65117" w:rsidRPr="00F65117" w:rsidRDefault="00F65117" w:rsidP="00F65117">
      <w:pPr>
        <w:bidi/>
        <w:jc w:val="both"/>
        <w:rPr>
          <w:rFonts w:cs="David" w:hint="cs"/>
          <w:rtl/>
        </w:rPr>
      </w:pPr>
      <w:r w:rsidRPr="00F65117">
        <w:rPr>
          <w:rFonts w:cs="David" w:hint="cs"/>
          <w:u w:val="single"/>
          <w:rtl/>
        </w:rPr>
        <w:t>ארבל אסטרחן:</w:t>
      </w:r>
    </w:p>
    <w:p w14:paraId="6B34EEFC" w14:textId="77777777" w:rsidR="00F65117" w:rsidRPr="00F65117" w:rsidRDefault="00F65117" w:rsidP="00F65117">
      <w:pPr>
        <w:bidi/>
        <w:jc w:val="both"/>
        <w:rPr>
          <w:rFonts w:cs="David" w:hint="cs"/>
          <w:rtl/>
        </w:rPr>
      </w:pPr>
    </w:p>
    <w:p w14:paraId="68C1334E" w14:textId="77777777" w:rsidR="00F65117" w:rsidRPr="00F65117" w:rsidRDefault="00F65117" w:rsidP="00F65117">
      <w:pPr>
        <w:bidi/>
        <w:jc w:val="both"/>
        <w:rPr>
          <w:rFonts w:cs="David" w:hint="cs"/>
          <w:rtl/>
        </w:rPr>
      </w:pPr>
      <w:r w:rsidRPr="00F65117">
        <w:rPr>
          <w:rFonts w:cs="David" w:hint="cs"/>
          <w:rtl/>
        </w:rPr>
        <w:tab/>
        <w:t xml:space="preserve">חוק החסינות מאפשר לוועדה - - - </w:t>
      </w:r>
    </w:p>
    <w:p w14:paraId="56DA179E" w14:textId="77777777" w:rsidR="00F65117" w:rsidRPr="00F65117" w:rsidRDefault="00F65117" w:rsidP="00F65117">
      <w:pPr>
        <w:bidi/>
        <w:jc w:val="both"/>
        <w:rPr>
          <w:rFonts w:cs="David" w:hint="cs"/>
          <w:rtl/>
        </w:rPr>
      </w:pPr>
    </w:p>
    <w:p w14:paraId="07C8F1E7" w14:textId="77777777" w:rsidR="00F65117" w:rsidRPr="00F65117" w:rsidRDefault="00F65117" w:rsidP="00F65117">
      <w:pPr>
        <w:bidi/>
        <w:jc w:val="both"/>
        <w:rPr>
          <w:rFonts w:cs="David" w:hint="cs"/>
          <w:rtl/>
        </w:rPr>
      </w:pPr>
      <w:r w:rsidRPr="00F65117">
        <w:rPr>
          <w:rFonts w:cs="David" w:hint="cs"/>
          <w:u w:val="single"/>
          <w:rtl/>
        </w:rPr>
        <w:t>דוד רותם:</w:t>
      </w:r>
    </w:p>
    <w:p w14:paraId="42F4D4CE" w14:textId="77777777" w:rsidR="00F65117" w:rsidRPr="00F65117" w:rsidRDefault="00F65117" w:rsidP="00F65117">
      <w:pPr>
        <w:bidi/>
        <w:jc w:val="both"/>
        <w:rPr>
          <w:rFonts w:cs="David" w:hint="cs"/>
          <w:rtl/>
        </w:rPr>
      </w:pPr>
    </w:p>
    <w:p w14:paraId="4594AAEB" w14:textId="77777777" w:rsidR="00F65117" w:rsidRPr="00F65117" w:rsidRDefault="00F65117" w:rsidP="00F65117">
      <w:pPr>
        <w:bidi/>
        <w:jc w:val="both"/>
        <w:rPr>
          <w:rFonts w:cs="David" w:hint="cs"/>
          <w:rtl/>
        </w:rPr>
      </w:pPr>
      <w:r w:rsidRPr="00F65117">
        <w:rPr>
          <w:rFonts w:cs="David" w:hint="cs"/>
          <w:rtl/>
        </w:rPr>
        <w:tab/>
        <w:t xml:space="preserve"> האם מישהו קבע שנעברה פה עבירה שצריך להעמיד לדין? על מה תסירי לו חסינות? הוא רוצה להוריד לו באופן כללי את החסינות? הבנתי. </w:t>
      </w:r>
    </w:p>
    <w:p w14:paraId="736DC92B" w14:textId="77777777" w:rsidR="00F65117" w:rsidRPr="00F65117" w:rsidRDefault="00F65117" w:rsidP="00F65117">
      <w:pPr>
        <w:bidi/>
        <w:jc w:val="both"/>
        <w:rPr>
          <w:rFonts w:cs="David" w:hint="cs"/>
          <w:rtl/>
        </w:rPr>
      </w:pPr>
    </w:p>
    <w:p w14:paraId="55CB619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66CD2EC" w14:textId="77777777" w:rsidR="00F65117" w:rsidRPr="00F65117" w:rsidRDefault="00F65117" w:rsidP="00F65117">
      <w:pPr>
        <w:bidi/>
        <w:jc w:val="both"/>
        <w:rPr>
          <w:rFonts w:cs="David" w:hint="cs"/>
          <w:rtl/>
        </w:rPr>
      </w:pPr>
    </w:p>
    <w:p w14:paraId="47E4907C" w14:textId="77777777" w:rsidR="00F65117" w:rsidRPr="00F65117" w:rsidRDefault="00F65117" w:rsidP="00F65117">
      <w:pPr>
        <w:bidi/>
        <w:jc w:val="both"/>
        <w:rPr>
          <w:rFonts w:cs="David" w:hint="cs"/>
          <w:rtl/>
        </w:rPr>
      </w:pPr>
      <w:r w:rsidRPr="00F65117">
        <w:rPr>
          <w:rFonts w:cs="David" w:hint="cs"/>
          <w:rtl/>
        </w:rPr>
        <w:tab/>
        <w:t xml:space="preserve">חבר כנסת רשאי לפנות בעניינו של חבר כנסת אחר לוועדת הכנסת וועדת הכנסת רשאית להחליט מתי היא תדון בזה, אם בכלל ובאילו נסיבות. הוא דיבר על חופש תנועה. </w:t>
      </w:r>
    </w:p>
    <w:p w14:paraId="2687BC7D" w14:textId="77777777" w:rsidR="00F65117" w:rsidRPr="00F65117" w:rsidRDefault="00F65117" w:rsidP="00F65117">
      <w:pPr>
        <w:bidi/>
        <w:jc w:val="both"/>
        <w:rPr>
          <w:rFonts w:cs="David" w:hint="cs"/>
          <w:rtl/>
        </w:rPr>
      </w:pPr>
    </w:p>
    <w:p w14:paraId="4056E047" w14:textId="77777777" w:rsidR="00F65117" w:rsidRPr="00F65117" w:rsidRDefault="00F65117" w:rsidP="00F65117">
      <w:pPr>
        <w:bidi/>
        <w:jc w:val="both"/>
        <w:rPr>
          <w:rFonts w:cs="David" w:hint="cs"/>
          <w:rtl/>
        </w:rPr>
      </w:pPr>
      <w:r w:rsidRPr="00F65117">
        <w:rPr>
          <w:rFonts w:cs="David" w:hint="cs"/>
          <w:u w:val="single"/>
          <w:rtl/>
        </w:rPr>
        <w:t>דוד רותם:</w:t>
      </w:r>
    </w:p>
    <w:p w14:paraId="5FE6C79A" w14:textId="77777777" w:rsidR="00F65117" w:rsidRPr="00F65117" w:rsidRDefault="00F65117" w:rsidP="00F65117">
      <w:pPr>
        <w:bidi/>
        <w:jc w:val="both"/>
        <w:rPr>
          <w:rFonts w:cs="David" w:hint="cs"/>
          <w:rtl/>
        </w:rPr>
      </w:pPr>
    </w:p>
    <w:p w14:paraId="3384478C" w14:textId="77777777" w:rsidR="00F65117" w:rsidRPr="00F65117" w:rsidRDefault="00F65117" w:rsidP="00F65117">
      <w:pPr>
        <w:bidi/>
        <w:jc w:val="both"/>
        <w:rPr>
          <w:rFonts w:cs="David" w:hint="cs"/>
          <w:rtl/>
        </w:rPr>
      </w:pPr>
      <w:r w:rsidRPr="00F65117">
        <w:rPr>
          <w:rFonts w:cs="David" w:hint="cs"/>
          <w:rtl/>
        </w:rPr>
        <w:tab/>
        <w:t xml:space="preserve"> הבנתי. </w:t>
      </w:r>
    </w:p>
    <w:p w14:paraId="74B98F36" w14:textId="77777777" w:rsidR="00F65117" w:rsidRPr="00F65117" w:rsidRDefault="00F65117" w:rsidP="00F65117">
      <w:pPr>
        <w:bidi/>
        <w:jc w:val="both"/>
        <w:rPr>
          <w:rFonts w:cs="David" w:hint="cs"/>
          <w:rtl/>
        </w:rPr>
      </w:pPr>
    </w:p>
    <w:p w14:paraId="0DB8042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784179E" w14:textId="77777777" w:rsidR="00F65117" w:rsidRPr="00F65117" w:rsidRDefault="00F65117" w:rsidP="00F65117">
      <w:pPr>
        <w:bidi/>
        <w:jc w:val="both"/>
        <w:rPr>
          <w:rFonts w:cs="David" w:hint="cs"/>
          <w:rtl/>
        </w:rPr>
      </w:pPr>
    </w:p>
    <w:p w14:paraId="518B053A" w14:textId="77777777" w:rsidR="00F65117" w:rsidRPr="00F65117" w:rsidRDefault="00F65117" w:rsidP="00F65117">
      <w:pPr>
        <w:bidi/>
        <w:jc w:val="both"/>
        <w:rPr>
          <w:rFonts w:cs="David" w:hint="cs"/>
          <w:rtl/>
        </w:rPr>
      </w:pPr>
      <w:r w:rsidRPr="00F65117">
        <w:rPr>
          <w:rFonts w:cs="David" w:hint="cs"/>
          <w:rtl/>
        </w:rPr>
        <w:tab/>
        <w:t xml:space="preserve"> לצערי חבר הכנסת טיבי לא כאן - - - -</w:t>
      </w:r>
    </w:p>
    <w:p w14:paraId="5D54736F" w14:textId="77777777" w:rsidR="00F65117" w:rsidRPr="00F65117" w:rsidRDefault="00F65117" w:rsidP="00F65117">
      <w:pPr>
        <w:bidi/>
        <w:jc w:val="both"/>
        <w:rPr>
          <w:rFonts w:cs="David" w:hint="cs"/>
          <w:u w:val="single"/>
          <w:rtl/>
        </w:rPr>
      </w:pPr>
    </w:p>
    <w:p w14:paraId="0BDD62B6" w14:textId="77777777" w:rsidR="00F65117" w:rsidRPr="00F65117" w:rsidRDefault="00F65117" w:rsidP="00F65117">
      <w:pPr>
        <w:bidi/>
        <w:jc w:val="both"/>
        <w:rPr>
          <w:rFonts w:cs="David" w:hint="cs"/>
          <w:rtl/>
        </w:rPr>
      </w:pPr>
      <w:r w:rsidRPr="00F65117">
        <w:rPr>
          <w:rFonts w:cs="David" w:hint="cs"/>
          <w:u w:val="single"/>
          <w:rtl/>
        </w:rPr>
        <w:t>דוד רותם:</w:t>
      </w:r>
    </w:p>
    <w:p w14:paraId="47209D7C" w14:textId="77777777" w:rsidR="00F65117" w:rsidRPr="00F65117" w:rsidRDefault="00F65117" w:rsidP="00F65117">
      <w:pPr>
        <w:bidi/>
        <w:jc w:val="both"/>
        <w:rPr>
          <w:rFonts w:cs="David" w:hint="cs"/>
          <w:rtl/>
        </w:rPr>
      </w:pPr>
    </w:p>
    <w:p w14:paraId="49466ED2" w14:textId="77777777" w:rsidR="00F65117" w:rsidRPr="00F65117" w:rsidRDefault="00F65117" w:rsidP="00F65117">
      <w:pPr>
        <w:bidi/>
        <w:jc w:val="both"/>
        <w:rPr>
          <w:rFonts w:cs="David" w:hint="cs"/>
          <w:rtl/>
        </w:rPr>
      </w:pPr>
      <w:r w:rsidRPr="00F65117">
        <w:rPr>
          <w:rFonts w:cs="David" w:hint="cs"/>
          <w:rtl/>
        </w:rPr>
        <w:tab/>
        <w:t xml:space="preserve"> חבל, יש עוד כמה חברי כנסת שהייתי מוכן להכניס אותם לסעיף הזה, רק תגיד לי מתי אתה קובע את הדיון. </w:t>
      </w:r>
    </w:p>
    <w:p w14:paraId="2E1640C9" w14:textId="77777777" w:rsidR="00F65117" w:rsidRPr="00F65117" w:rsidRDefault="00F65117" w:rsidP="00F65117">
      <w:pPr>
        <w:bidi/>
        <w:jc w:val="both"/>
        <w:rPr>
          <w:rFonts w:cs="David" w:hint="cs"/>
          <w:rtl/>
        </w:rPr>
      </w:pPr>
    </w:p>
    <w:p w14:paraId="26C0385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73E0280" w14:textId="77777777" w:rsidR="00F65117" w:rsidRPr="00F65117" w:rsidRDefault="00F65117" w:rsidP="00F65117">
      <w:pPr>
        <w:bidi/>
        <w:jc w:val="both"/>
        <w:rPr>
          <w:rFonts w:cs="David" w:hint="cs"/>
          <w:rtl/>
        </w:rPr>
      </w:pPr>
    </w:p>
    <w:p w14:paraId="60F2B85F" w14:textId="77777777" w:rsidR="00F65117" w:rsidRPr="00F65117" w:rsidRDefault="00F65117" w:rsidP="00F65117">
      <w:pPr>
        <w:bidi/>
        <w:jc w:val="both"/>
        <w:rPr>
          <w:rFonts w:cs="David" w:hint="cs"/>
          <w:rtl/>
        </w:rPr>
      </w:pPr>
      <w:r w:rsidRPr="00F65117">
        <w:rPr>
          <w:rFonts w:cs="David" w:hint="cs"/>
          <w:rtl/>
        </w:rPr>
        <w:tab/>
        <w:t xml:space="preserve"> אני חושב שטיבי יכול היה אולי יכול לעזור לנו להסביר לחבר הכנסת </w:t>
      </w:r>
      <w:proofErr w:type="spellStart"/>
      <w:r w:rsidRPr="00F65117">
        <w:rPr>
          <w:rFonts w:cs="David" w:hint="cs"/>
          <w:rtl/>
        </w:rPr>
        <w:t>טלב</w:t>
      </w:r>
      <w:proofErr w:type="spellEnd"/>
      <w:r w:rsidRPr="00F65117">
        <w:rPr>
          <w:rFonts w:cs="David" w:hint="cs"/>
          <w:rtl/>
        </w:rPr>
        <w:t xml:space="preserve"> </w:t>
      </w:r>
      <w:proofErr w:type="spellStart"/>
      <w:r w:rsidRPr="00F65117">
        <w:rPr>
          <w:rFonts w:cs="David" w:hint="cs"/>
          <w:rtl/>
        </w:rPr>
        <w:t>אלסאנע</w:t>
      </w:r>
      <w:proofErr w:type="spellEnd"/>
      <w:r w:rsidRPr="00F65117">
        <w:rPr>
          <w:rFonts w:cs="David" w:hint="cs"/>
          <w:rtl/>
        </w:rPr>
        <w:t xml:space="preserve"> שלא בטוח שזו בקשה חכמה אבל בהחלט יכול להיות שנדון בה. </w:t>
      </w:r>
    </w:p>
    <w:p w14:paraId="5A98067A" w14:textId="77777777" w:rsidR="00F65117" w:rsidRPr="00F65117" w:rsidRDefault="00F65117" w:rsidP="00F65117">
      <w:pPr>
        <w:bidi/>
        <w:jc w:val="both"/>
        <w:rPr>
          <w:rFonts w:cs="David" w:hint="cs"/>
          <w:rtl/>
        </w:rPr>
      </w:pPr>
    </w:p>
    <w:p w14:paraId="153D5ABA" w14:textId="77777777" w:rsidR="00F65117" w:rsidRPr="00F65117" w:rsidRDefault="00F65117" w:rsidP="00F65117">
      <w:pPr>
        <w:bidi/>
        <w:jc w:val="both"/>
        <w:rPr>
          <w:rFonts w:cs="David" w:hint="cs"/>
          <w:rtl/>
        </w:rPr>
      </w:pPr>
      <w:r w:rsidRPr="00F65117">
        <w:rPr>
          <w:rFonts w:cs="David" w:hint="cs"/>
          <w:u w:val="single"/>
          <w:rtl/>
        </w:rPr>
        <w:t>אורי אריאל:</w:t>
      </w:r>
    </w:p>
    <w:p w14:paraId="6DCE5454" w14:textId="77777777" w:rsidR="00F65117" w:rsidRPr="00F65117" w:rsidRDefault="00F65117" w:rsidP="00F65117">
      <w:pPr>
        <w:bidi/>
        <w:jc w:val="both"/>
        <w:rPr>
          <w:rFonts w:cs="David" w:hint="cs"/>
          <w:rtl/>
        </w:rPr>
      </w:pPr>
    </w:p>
    <w:p w14:paraId="1F8614A7" w14:textId="77777777" w:rsidR="00F65117" w:rsidRPr="00F65117" w:rsidRDefault="00F65117" w:rsidP="00F65117">
      <w:pPr>
        <w:bidi/>
        <w:jc w:val="both"/>
        <w:rPr>
          <w:rFonts w:cs="David" w:hint="cs"/>
          <w:rtl/>
        </w:rPr>
      </w:pPr>
      <w:r w:rsidRPr="00F65117">
        <w:rPr>
          <w:rFonts w:cs="David" w:hint="cs"/>
          <w:rtl/>
        </w:rPr>
        <w:tab/>
        <w:t xml:space="preserve"> בחייך, בסך </w:t>
      </w:r>
      <w:proofErr w:type="spellStart"/>
      <w:r w:rsidRPr="00F65117">
        <w:rPr>
          <w:rFonts w:cs="David" w:hint="cs"/>
          <w:rtl/>
        </w:rPr>
        <w:t>הכל</w:t>
      </w:r>
      <w:proofErr w:type="spellEnd"/>
      <w:r w:rsidRPr="00F65117">
        <w:rPr>
          <w:rFonts w:cs="David" w:hint="cs"/>
          <w:rtl/>
        </w:rPr>
        <w:t xml:space="preserve"> הזמין את זה חבר הכנסת בן ארי </w:t>
      </w:r>
      <w:proofErr w:type="spellStart"/>
      <w:r w:rsidRPr="00F65117">
        <w:rPr>
          <w:rFonts w:cs="David" w:hint="cs"/>
          <w:rtl/>
        </w:rPr>
        <w:t>וטלב</w:t>
      </w:r>
      <w:proofErr w:type="spellEnd"/>
      <w:r w:rsidRPr="00F65117">
        <w:rPr>
          <w:rFonts w:cs="David" w:hint="cs"/>
          <w:rtl/>
        </w:rPr>
        <w:t xml:space="preserve"> נענה בגדר חברות, יראיינו אותו, יעשו רעש - - -</w:t>
      </w:r>
    </w:p>
    <w:p w14:paraId="75D30123" w14:textId="77777777" w:rsidR="00F65117" w:rsidRPr="00F65117" w:rsidRDefault="00F65117" w:rsidP="00F65117">
      <w:pPr>
        <w:bidi/>
        <w:jc w:val="both"/>
        <w:rPr>
          <w:rFonts w:cs="David" w:hint="cs"/>
          <w:rtl/>
        </w:rPr>
      </w:pPr>
    </w:p>
    <w:p w14:paraId="3ADF9DF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FBAF4B4" w14:textId="77777777" w:rsidR="00F65117" w:rsidRPr="00F65117" w:rsidRDefault="00F65117" w:rsidP="00F65117">
      <w:pPr>
        <w:bidi/>
        <w:jc w:val="both"/>
        <w:rPr>
          <w:rFonts w:cs="David" w:hint="cs"/>
          <w:rtl/>
        </w:rPr>
      </w:pPr>
    </w:p>
    <w:p w14:paraId="324A622D" w14:textId="77777777" w:rsidR="00F65117" w:rsidRPr="00F65117" w:rsidRDefault="00F65117" w:rsidP="00F65117">
      <w:pPr>
        <w:bidi/>
        <w:jc w:val="both"/>
        <w:rPr>
          <w:rFonts w:cs="David" w:hint="cs"/>
          <w:rtl/>
        </w:rPr>
      </w:pPr>
      <w:r w:rsidRPr="00F65117">
        <w:rPr>
          <w:rFonts w:cs="David" w:hint="cs"/>
          <w:rtl/>
        </w:rPr>
        <w:tab/>
        <w:t xml:space="preserve"> ראיתי לנכון מבחינתי, גם אם זה לא נדון כעת להביא לידיעת כל החברים המשתתפים בדיון את כל הנתונים מה נמצא על שולחנה של הכנסת בעקבות האירוע עם חבר הכנסת בן ארי. </w:t>
      </w:r>
    </w:p>
    <w:p w14:paraId="6AA52872" w14:textId="77777777" w:rsidR="00F65117" w:rsidRPr="00F65117" w:rsidRDefault="00F65117" w:rsidP="00F65117">
      <w:pPr>
        <w:bidi/>
        <w:jc w:val="both"/>
        <w:rPr>
          <w:rFonts w:cs="David" w:hint="cs"/>
          <w:rtl/>
        </w:rPr>
      </w:pPr>
    </w:p>
    <w:p w14:paraId="5D0D7DEC" w14:textId="77777777" w:rsidR="00F65117" w:rsidRDefault="00F65117" w:rsidP="00F65117">
      <w:pPr>
        <w:bidi/>
        <w:jc w:val="both"/>
        <w:rPr>
          <w:rFonts w:cs="David" w:hint="cs"/>
          <w:rtl/>
        </w:rPr>
      </w:pPr>
      <w:r w:rsidRPr="00F65117">
        <w:rPr>
          <w:rFonts w:cs="David" w:hint="cs"/>
          <w:rtl/>
        </w:rPr>
        <w:tab/>
        <w:t xml:space="preserve">אנחנו פותחים עכשיו דיון לגופו של עניין. אבקש קודם מנציגי המשטרה וצה"ל להסביר לנו למה הם בחרו להיעדר מהדיון הקודם לפני חודש. משרד הביטחון שלח אז מכתב מאוד תמוה, </w:t>
      </w:r>
    </w:p>
    <w:p w14:paraId="69A49EC6" w14:textId="77777777" w:rsidR="00F65117" w:rsidRDefault="00F65117" w:rsidP="00F65117">
      <w:pPr>
        <w:bidi/>
        <w:jc w:val="both"/>
        <w:rPr>
          <w:rFonts w:cs="David" w:hint="cs"/>
          <w:rtl/>
        </w:rPr>
      </w:pPr>
    </w:p>
    <w:p w14:paraId="6B6BFC2D" w14:textId="77777777" w:rsidR="00F65117" w:rsidRDefault="00F65117" w:rsidP="00F65117">
      <w:pPr>
        <w:bidi/>
        <w:jc w:val="both"/>
        <w:rPr>
          <w:rFonts w:cs="David" w:hint="cs"/>
          <w:rtl/>
        </w:rPr>
      </w:pPr>
    </w:p>
    <w:p w14:paraId="28B639EB" w14:textId="77777777" w:rsidR="00F65117" w:rsidRDefault="00F65117" w:rsidP="00F65117">
      <w:pPr>
        <w:bidi/>
        <w:jc w:val="both"/>
        <w:rPr>
          <w:rFonts w:cs="David" w:hint="cs"/>
          <w:rtl/>
        </w:rPr>
      </w:pPr>
    </w:p>
    <w:p w14:paraId="71D8B1AD" w14:textId="77777777" w:rsidR="00F65117" w:rsidRDefault="00F65117" w:rsidP="00F65117">
      <w:pPr>
        <w:bidi/>
        <w:jc w:val="both"/>
        <w:rPr>
          <w:rFonts w:cs="David" w:hint="cs"/>
          <w:rtl/>
        </w:rPr>
      </w:pPr>
    </w:p>
    <w:p w14:paraId="21253ABA" w14:textId="77777777" w:rsidR="00F65117" w:rsidRDefault="00F65117" w:rsidP="00F65117">
      <w:pPr>
        <w:bidi/>
        <w:jc w:val="both"/>
        <w:rPr>
          <w:rFonts w:cs="David" w:hint="cs"/>
          <w:rtl/>
        </w:rPr>
      </w:pPr>
    </w:p>
    <w:p w14:paraId="2C4AB53B" w14:textId="77777777" w:rsidR="00F65117" w:rsidRPr="00F65117" w:rsidRDefault="00F65117" w:rsidP="00F65117">
      <w:pPr>
        <w:bidi/>
        <w:jc w:val="both"/>
        <w:rPr>
          <w:rFonts w:cs="David" w:hint="cs"/>
          <w:rtl/>
        </w:rPr>
      </w:pPr>
      <w:r w:rsidRPr="00F65117">
        <w:rPr>
          <w:rFonts w:cs="David" w:hint="cs"/>
          <w:rtl/>
        </w:rPr>
        <w:t xml:space="preserve">נתייחס גם לתוכנו. המשרד לביטחון פנים והמשטרה בחרו פשוט שלא להגיע. בבקשה, נתחיל מצה"ל. תציג את עצמך בבקשה. </w:t>
      </w:r>
    </w:p>
    <w:p w14:paraId="49177319" w14:textId="77777777" w:rsidR="00F65117" w:rsidRPr="00F65117" w:rsidRDefault="00F65117" w:rsidP="00F65117">
      <w:pPr>
        <w:bidi/>
        <w:jc w:val="both"/>
        <w:rPr>
          <w:rFonts w:cs="David" w:hint="cs"/>
          <w:rtl/>
        </w:rPr>
      </w:pPr>
    </w:p>
    <w:p w14:paraId="23A757A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5DB80A1" w14:textId="77777777" w:rsidR="00F65117" w:rsidRPr="00F65117" w:rsidRDefault="00F65117" w:rsidP="00F65117">
      <w:pPr>
        <w:bidi/>
        <w:jc w:val="both"/>
        <w:rPr>
          <w:rFonts w:cs="David" w:hint="cs"/>
          <w:rtl/>
        </w:rPr>
      </w:pPr>
    </w:p>
    <w:p w14:paraId="30E29933" w14:textId="77777777" w:rsidR="00F65117" w:rsidRPr="00F65117" w:rsidRDefault="00F65117" w:rsidP="00F65117">
      <w:pPr>
        <w:bidi/>
        <w:jc w:val="both"/>
        <w:rPr>
          <w:rFonts w:cs="David" w:hint="cs"/>
          <w:rtl/>
        </w:rPr>
      </w:pPr>
      <w:r w:rsidRPr="00F65117">
        <w:rPr>
          <w:rFonts w:cs="David" w:hint="cs"/>
          <w:rtl/>
        </w:rPr>
        <w:tab/>
        <w:t xml:space="preserve">צהריים טובים, אני יועץ משפטי של פיקוד המרכז ושל </w:t>
      </w:r>
      <w:proofErr w:type="spellStart"/>
      <w:r w:rsidRPr="00F65117">
        <w:rPr>
          <w:rFonts w:cs="David" w:hint="cs"/>
          <w:rtl/>
        </w:rPr>
        <w:t>איו"ש</w:t>
      </w:r>
      <w:proofErr w:type="spellEnd"/>
      <w:r w:rsidRPr="00F65117">
        <w:rPr>
          <w:rFonts w:cs="David" w:hint="cs"/>
          <w:rtl/>
        </w:rPr>
        <w:t xml:space="preserve"> מהפרקליטות הצבאית. למעשה 3 נושאים שיכולים לעלות פה במסגרת הדיון. אחד הנושא שהזכרת בתחילת הדברים וזה אי ההתייצבות של נציגי משרד הביטחון בדיון הקודם. הדבר השני זה האירוע הנקודתי שבעניינו התכנסנו והסוגיה השלישית ואולי היותר חשובה במישור הכללי יותר </w:t>
      </w:r>
      <w:r w:rsidRPr="00F65117">
        <w:rPr>
          <w:rFonts w:cs="David"/>
          <w:rtl/>
        </w:rPr>
        <w:t>–</w:t>
      </w:r>
      <w:r w:rsidRPr="00F65117">
        <w:rPr>
          <w:rFonts w:cs="David" w:hint="cs"/>
          <w:rtl/>
        </w:rPr>
        <w:t xml:space="preserve"> איך  מבטיחים שחיילי צה"ל יכבדו את חסינות חברי הכנסת ויכירו את זה עד אחרון הקצינים והחיילים שפועלים </w:t>
      </w:r>
      <w:proofErr w:type="spellStart"/>
      <w:r w:rsidRPr="00F65117">
        <w:rPr>
          <w:rFonts w:cs="David" w:hint="cs"/>
          <w:rtl/>
        </w:rPr>
        <w:t>באיו"ש</w:t>
      </w:r>
      <w:proofErr w:type="spellEnd"/>
      <w:r w:rsidRPr="00F65117">
        <w:rPr>
          <w:rFonts w:cs="David" w:hint="cs"/>
          <w:rtl/>
        </w:rPr>
        <w:t xml:space="preserve">. </w:t>
      </w:r>
    </w:p>
    <w:p w14:paraId="001C04E9" w14:textId="77777777" w:rsidR="00F65117" w:rsidRPr="00F65117" w:rsidRDefault="00F65117" w:rsidP="00F65117">
      <w:pPr>
        <w:bidi/>
        <w:jc w:val="both"/>
        <w:rPr>
          <w:rFonts w:cs="David" w:hint="cs"/>
          <w:rtl/>
        </w:rPr>
      </w:pPr>
    </w:p>
    <w:p w14:paraId="4DF507C8" w14:textId="77777777" w:rsidR="00F65117" w:rsidRPr="00F65117" w:rsidRDefault="00F65117" w:rsidP="00F65117">
      <w:pPr>
        <w:bidi/>
        <w:jc w:val="both"/>
        <w:rPr>
          <w:rFonts w:cs="David" w:hint="cs"/>
          <w:rtl/>
        </w:rPr>
      </w:pPr>
      <w:r w:rsidRPr="00F65117">
        <w:rPr>
          <w:rFonts w:cs="David" w:hint="cs"/>
          <w:rtl/>
        </w:rPr>
        <w:tab/>
        <w:t xml:space="preserve">לגבי הנושא הראשון, אני חייב להסכים עם חבר הכנסת אריאל, אני קצין בצבא, אתמול התבקשתי להגיע כאן לדיון וללמוד את הנושא וכך עשיתי. קשה לי להתייחס לממשק הכללי בין מערכת הביטחון לבין הוועדה ולהסביר מדוע לא הגיעו הנציגים, לא הייתי שותף לאותה החלטה ואני לא מכיר את טעמיה.  </w:t>
      </w:r>
    </w:p>
    <w:p w14:paraId="4C3852C8" w14:textId="77777777" w:rsidR="00F65117" w:rsidRPr="00F65117" w:rsidRDefault="00F65117" w:rsidP="00F65117">
      <w:pPr>
        <w:bidi/>
        <w:jc w:val="both"/>
        <w:rPr>
          <w:rFonts w:cs="David" w:hint="cs"/>
          <w:rtl/>
        </w:rPr>
      </w:pPr>
    </w:p>
    <w:p w14:paraId="27CCA3B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0B07964" w14:textId="77777777" w:rsidR="00F65117" w:rsidRPr="00F65117" w:rsidRDefault="00F65117" w:rsidP="00F65117">
      <w:pPr>
        <w:bidi/>
        <w:jc w:val="both"/>
        <w:rPr>
          <w:rFonts w:cs="David" w:hint="cs"/>
          <w:rtl/>
        </w:rPr>
      </w:pPr>
    </w:p>
    <w:p w14:paraId="3D2DE518" w14:textId="77777777" w:rsidR="00F65117" w:rsidRPr="00F65117" w:rsidRDefault="00F65117" w:rsidP="00F65117">
      <w:pPr>
        <w:bidi/>
        <w:jc w:val="both"/>
        <w:rPr>
          <w:rFonts w:cs="David" w:hint="cs"/>
          <w:rtl/>
        </w:rPr>
      </w:pPr>
      <w:r w:rsidRPr="00F65117">
        <w:rPr>
          <w:rFonts w:cs="David" w:hint="cs"/>
          <w:rtl/>
        </w:rPr>
        <w:tab/>
        <w:t xml:space="preserve">כלומר אין בפיך הסברים - - - </w:t>
      </w:r>
    </w:p>
    <w:p w14:paraId="24BA95A0" w14:textId="77777777" w:rsidR="00F65117" w:rsidRPr="00F65117" w:rsidRDefault="00F65117" w:rsidP="00F65117">
      <w:pPr>
        <w:bidi/>
        <w:jc w:val="both"/>
        <w:rPr>
          <w:rFonts w:cs="David" w:hint="cs"/>
          <w:rtl/>
        </w:rPr>
      </w:pPr>
    </w:p>
    <w:p w14:paraId="250ACEA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AA79B7D" w14:textId="77777777" w:rsidR="00F65117" w:rsidRPr="00F65117" w:rsidRDefault="00F65117" w:rsidP="00F65117">
      <w:pPr>
        <w:bidi/>
        <w:jc w:val="both"/>
        <w:rPr>
          <w:rFonts w:cs="David" w:hint="cs"/>
          <w:rtl/>
        </w:rPr>
      </w:pPr>
    </w:p>
    <w:p w14:paraId="7B04DFAD" w14:textId="77777777" w:rsidR="00F65117" w:rsidRPr="00F65117" w:rsidRDefault="00F65117" w:rsidP="00F65117">
      <w:pPr>
        <w:bidi/>
        <w:jc w:val="both"/>
        <w:rPr>
          <w:rFonts w:cs="David" w:hint="cs"/>
          <w:rtl/>
        </w:rPr>
      </w:pPr>
      <w:r w:rsidRPr="00F65117">
        <w:rPr>
          <w:rFonts w:cs="David" w:hint="cs"/>
          <w:rtl/>
        </w:rPr>
        <w:tab/>
        <w:t xml:space="preserve"> אין בפי הסברים וגם לא התבקשתי לבוא ולהציג הסברים. </w:t>
      </w:r>
    </w:p>
    <w:p w14:paraId="0505E4D1" w14:textId="77777777" w:rsidR="00F65117" w:rsidRPr="00F65117" w:rsidRDefault="00F65117" w:rsidP="00F65117">
      <w:pPr>
        <w:bidi/>
        <w:jc w:val="both"/>
        <w:rPr>
          <w:rFonts w:cs="David" w:hint="cs"/>
          <w:rtl/>
        </w:rPr>
      </w:pPr>
    </w:p>
    <w:p w14:paraId="4E27C7DE" w14:textId="77777777" w:rsidR="00F65117" w:rsidRPr="00F65117" w:rsidRDefault="00F65117" w:rsidP="00F65117">
      <w:pPr>
        <w:bidi/>
        <w:jc w:val="both"/>
        <w:rPr>
          <w:rFonts w:cs="David" w:hint="cs"/>
          <w:u w:val="single"/>
          <w:rtl/>
        </w:rPr>
      </w:pPr>
    </w:p>
    <w:p w14:paraId="672B745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91B7F55" w14:textId="77777777" w:rsidR="00F65117" w:rsidRPr="00F65117" w:rsidRDefault="00F65117" w:rsidP="00F65117">
      <w:pPr>
        <w:bidi/>
        <w:jc w:val="both"/>
        <w:rPr>
          <w:rFonts w:cs="David" w:hint="cs"/>
          <w:rtl/>
        </w:rPr>
      </w:pPr>
    </w:p>
    <w:p w14:paraId="7EF0A329" w14:textId="77777777" w:rsidR="00F65117" w:rsidRPr="00F65117" w:rsidRDefault="00F65117" w:rsidP="00F65117">
      <w:pPr>
        <w:bidi/>
        <w:jc w:val="both"/>
        <w:rPr>
          <w:rFonts w:cs="David" w:hint="cs"/>
          <w:rtl/>
        </w:rPr>
      </w:pPr>
      <w:r w:rsidRPr="00F65117">
        <w:rPr>
          <w:rFonts w:cs="David" w:hint="cs"/>
          <w:rtl/>
        </w:rPr>
        <w:tab/>
        <w:t xml:space="preserve"> אני מניח שהתכוננת לדיון היום, בוודאי גם עיינת בפרוטוקול של הדיון הקודם וזה כמעט הנושא היחיד שנידון שם בהרחבה. </w:t>
      </w:r>
    </w:p>
    <w:p w14:paraId="70B06071" w14:textId="77777777" w:rsidR="00F65117" w:rsidRPr="00F65117" w:rsidRDefault="00F65117" w:rsidP="00F65117">
      <w:pPr>
        <w:bidi/>
        <w:jc w:val="both"/>
        <w:rPr>
          <w:rFonts w:cs="David" w:hint="cs"/>
          <w:rtl/>
        </w:rPr>
      </w:pPr>
    </w:p>
    <w:p w14:paraId="3970B55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3E92F1C" w14:textId="77777777" w:rsidR="00F65117" w:rsidRPr="00F65117" w:rsidRDefault="00F65117" w:rsidP="00F65117">
      <w:pPr>
        <w:bidi/>
        <w:jc w:val="both"/>
        <w:rPr>
          <w:rFonts w:cs="David" w:hint="cs"/>
          <w:rtl/>
        </w:rPr>
      </w:pPr>
    </w:p>
    <w:p w14:paraId="13C1059D" w14:textId="77777777" w:rsidR="00F65117" w:rsidRPr="00F65117" w:rsidRDefault="00F65117" w:rsidP="00F65117">
      <w:pPr>
        <w:bidi/>
        <w:jc w:val="both"/>
        <w:rPr>
          <w:rFonts w:cs="David" w:hint="cs"/>
          <w:rtl/>
        </w:rPr>
      </w:pPr>
      <w:r w:rsidRPr="00F65117">
        <w:rPr>
          <w:rFonts w:cs="David" w:hint="cs"/>
          <w:rtl/>
        </w:rPr>
        <w:tab/>
        <w:t xml:space="preserve"> בוודאי עיינתי וגם ניסיתי לבדוק אם יש איזשהו הסבר שאוכל להציג אבל נמסר לי שזה צריך להיות מול  משרד הביטחון ומול מערכת הביטחון בערוצים אחרים. </w:t>
      </w:r>
    </w:p>
    <w:p w14:paraId="6F01139A" w14:textId="77777777" w:rsidR="00F65117" w:rsidRPr="00F65117" w:rsidRDefault="00F65117" w:rsidP="00F65117">
      <w:pPr>
        <w:bidi/>
        <w:jc w:val="both"/>
        <w:rPr>
          <w:rFonts w:cs="David" w:hint="cs"/>
          <w:rtl/>
        </w:rPr>
      </w:pPr>
    </w:p>
    <w:p w14:paraId="1759E44C"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6E97FA11" w14:textId="77777777" w:rsidR="00F65117" w:rsidRPr="00F65117" w:rsidRDefault="00F65117" w:rsidP="00F65117">
      <w:pPr>
        <w:bidi/>
        <w:jc w:val="both"/>
        <w:rPr>
          <w:rFonts w:cs="David" w:hint="cs"/>
          <w:u w:val="single"/>
          <w:rtl/>
        </w:rPr>
      </w:pPr>
    </w:p>
    <w:p w14:paraId="576162CC" w14:textId="77777777" w:rsidR="00F65117" w:rsidRPr="00F65117" w:rsidRDefault="00F65117" w:rsidP="00F65117">
      <w:pPr>
        <w:bidi/>
        <w:ind w:firstLine="720"/>
        <w:jc w:val="both"/>
        <w:rPr>
          <w:rFonts w:cs="David" w:hint="cs"/>
          <w:rtl/>
        </w:rPr>
      </w:pPr>
      <w:r w:rsidRPr="00F65117">
        <w:rPr>
          <w:rFonts w:cs="David" w:hint="cs"/>
          <w:rtl/>
        </w:rPr>
        <w:t>רק אתמול התבקשת ללמוד את העניין ולבוא לדיון?</w:t>
      </w:r>
    </w:p>
    <w:p w14:paraId="4E18196E" w14:textId="77777777" w:rsidR="00F65117" w:rsidRPr="00F65117" w:rsidRDefault="00F65117" w:rsidP="00F65117">
      <w:pPr>
        <w:bidi/>
        <w:jc w:val="both"/>
        <w:rPr>
          <w:rFonts w:cs="David" w:hint="cs"/>
          <w:rtl/>
        </w:rPr>
      </w:pPr>
    </w:p>
    <w:p w14:paraId="0D946B5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1E62B3E" w14:textId="77777777" w:rsidR="00F65117" w:rsidRPr="00F65117" w:rsidRDefault="00F65117" w:rsidP="00F65117">
      <w:pPr>
        <w:bidi/>
        <w:jc w:val="both"/>
        <w:rPr>
          <w:rFonts w:cs="David" w:hint="cs"/>
          <w:rtl/>
        </w:rPr>
      </w:pPr>
    </w:p>
    <w:p w14:paraId="4615A611" w14:textId="77777777" w:rsidR="00F65117" w:rsidRPr="00F65117" w:rsidRDefault="00F65117" w:rsidP="00F65117">
      <w:pPr>
        <w:bidi/>
        <w:jc w:val="both"/>
        <w:rPr>
          <w:rFonts w:cs="David" w:hint="cs"/>
          <w:rtl/>
        </w:rPr>
      </w:pPr>
      <w:r w:rsidRPr="00F65117">
        <w:rPr>
          <w:rFonts w:cs="David" w:hint="cs"/>
          <w:rtl/>
        </w:rPr>
        <w:tab/>
        <w:t xml:space="preserve"> את הנושא אני מכיר היטב, אתמול נודע לי על מועד הדיון הנוכחי.</w:t>
      </w:r>
    </w:p>
    <w:p w14:paraId="4790AB06" w14:textId="77777777" w:rsidR="00F65117" w:rsidRPr="00F65117" w:rsidRDefault="00F65117" w:rsidP="00F65117">
      <w:pPr>
        <w:bidi/>
        <w:jc w:val="both"/>
        <w:rPr>
          <w:rFonts w:cs="David" w:hint="cs"/>
          <w:u w:val="single"/>
          <w:rtl/>
        </w:rPr>
      </w:pPr>
    </w:p>
    <w:p w14:paraId="13FDDEA6" w14:textId="77777777" w:rsidR="00F65117" w:rsidRPr="00F65117" w:rsidRDefault="00F65117" w:rsidP="00F65117">
      <w:pPr>
        <w:bidi/>
        <w:jc w:val="both"/>
        <w:rPr>
          <w:rFonts w:cs="David" w:hint="cs"/>
          <w:u w:val="single"/>
          <w:rtl/>
        </w:rPr>
      </w:pPr>
      <w:r w:rsidRPr="00F65117">
        <w:rPr>
          <w:rFonts w:cs="David" w:hint="cs"/>
          <w:u w:val="single"/>
          <w:rtl/>
        </w:rPr>
        <w:t>אורי אריאל:</w:t>
      </w:r>
    </w:p>
    <w:p w14:paraId="0D533523" w14:textId="77777777" w:rsidR="00F65117" w:rsidRPr="00F65117" w:rsidRDefault="00F65117" w:rsidP="00F65117">
      <w:pPr>
        <w:bidi/>
        <w:jc w:val="both"/>
        <w:rPr>
          <w:rFonts w:cs="David" w:hint="cs"/>
          <w:u w:val="single"/>
          <w:rtl/>
        </w:rPr>
      </w:pPr>
    </w:p>
    <w:p w14:paraId="4C2A4759" w14:textId="77777777" w:rsidR="00F65117" w:rsidRPr="00F65117" w:rsidRDefault="00F65117" w:rsidP="00F65117">
      <w:pPr>
        <w:bidi/>
        <w:ind w:firstLine="720"/>
        <w:jc w:val="both"/>
        <w:rPr>
          <w:rFonts w:cs="David" w:hint="cs"/>
          <w:rtl/>
        </w:rPr>
      </w:pPr>
      <w:r w:rsidRPr="00F65117">
        <w:rPr>
          <w:rFonts w:cs="David" w:hint="cs"/>
          <w:rtl/>
        </w:rPr>
        <w:t xml:space="preserve">זו פקודה שדגל שחור מתנוסס מעליה. כקצין בכיר שמכיר את זה היית צריך לסרב לעניות דעתי.  </w:t>
      </w:r>
    </w:p>
    <w:p w14:paraId="0CFFEDB0" w14:textId="77777777" w:rsidR="00F65117" w:rsidRPr="00F65117" w:rsidRDefault="00F65117" w:rsidP="00F65117">
      <w:pPr>
        <w:bidi/>
        <w:jc w:val="both"/>
        <w:rPr>
          <w:rFonts w:cs="David" w:hint="cs"/>
          <w:rtl/>
        </w:rPr>
      </w:pPr>
    </w:p>
    <w:p w14:paraId="514E2FE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F91CA1A" w14:textId="77777777" w:rsidR="00F65117" w:rsidRPr="00F65117" w:rsidRDefault="00F65117" w:rsidP="00F65117">
      <w:pPr>
        <w:bidi/>
        <w:jc w:val="both"/>
        <w:rPr>
          <w:rFonts w:cs="David" w:hint="cs"/>
          <w:rtl/>
        </w:rPr>
      </w:pPr>
    </w:p>
    <w:p w14:paraId="57031EF6" w14:textId="77777777" w:rsidR="00F65117" w:rsidRPr="00F65117" w:rsidRDefault="00F65117" w:rsidP="00F65117">
      <w:pPr>
        <w:bidi/>
        <w:jc w:val="both"/>
        <w:rPr>
          <w:rFonts w:cs="David" w:hint="cs"/>
          <w:rtl/>
        </w:rPr>
      </w:pPr>
      <w:r w:rsidRPr="00F65117">
        <w:rPr>
          <w:rFonts w:cs="David" w:hint="cs"/>
          <w:rtl/>
        </w:rPr>
        <w:tab/>
        <w:t xml:space="preserve">אקבל את זה כהמלצה. יושב ראש הוועדה, אם תרצה אתייחס לנקודות הבאות. </w:t>
      </w:r>
    </w:p>
    <w:p w14:paraId="2DC7A334" w14:textId="77777777" w:rsidR="00F65117" w:rsidRPr="00F65117" w:rsidRDefault="00F65117" w:rsidP="00F65117">
      <w:pPr>
        <w:bidi/>
        <w:jc w:val="both"/>
        <w:rPr>
          <w:rFonts w:cs="David" w:hint="cs"/>
          <w:rtl/>
        </w:rPr>
      </w:pPr>
    </w:p>
    <w:p w14:paraId="5ECCC194" w14:textId="77777777" w:rsidR="00F65117" w:rsidRDefault="00F65117" w:rsidP="00F65117">
      <w:pPr>
        <w:bidi/>
        <w:jc w:val="both"/>
        <w:rPr>
          <w:rFonts w:cs="David" w:hint="cs"/>
          <w:u w:val="single"/>
          <w:rtl/>
        </w:rPr>
      </w:pPr>
    </w:p>
    <w:p w14:paraId="702B33BD" w14:textId="77777777" w:rsidR="00F65117" w:rsidRDefault="00F65117" w:rsidP="00F65117">
      <w:pPr>
        <w:bidi/>
        <w:jc w:val="both"/>
        <w:rPr>
          <w:rFonts w:cs="David" w:hint="cs"/>
          <w:u w:val="single"/>
          <w:rtl/>
        </w:rPr>
      </w:pPr>
    </w:p>
    <w:p w14:paraId="446CC5DB" w14:textId="77777777" w:rsidR="00F65117" w:rsidRDefault="00F65117" w:rsidP="00F65117">
      <w:pPr>
        <w:bidi/>
        <w:jc w:val="both"/>
        <w:rPr>
          <w:rFonts w:cs="David" w:hint="cs"/>
          <w:u w:val="single"/>
          <w:rtl/>
        </w:rPr>
      </w:pPr>
    </w:p>
    <w:p w14:paraId="1BEF477D" w14:textId="77777777" w:rsidR="00F65117" w:rsidRDefault="00F65117" w:rsidP="00F65117">
      <w:pPr>
        <w:bidi/>
        <w:jc w:val="both"/>
        <w:rPr>
          <w:rFonts w:cs="David" w:hint="cs"/>
          <w:u w:val="single"/>
          <w:rtl/>
        </w:rPr>
      </w:pPr>
    </w:p>
    <w:p w14:paraId="4596539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3117EC7" w14:textId="77777777" w:rsidR="00F65117" w:rsidRPr="00F65117" w:rsidRDefault="00F65117" w:rsidP="00F65117">
      <w:pPr>
        <w:bidi/>
        <w:jc w:val="both"/>
        <w:rPr>
          <w:rFonts w:cs="David" w:hint="cs"/>
          <w:rtl/>
        </w:rPr>
      </w:pPr>
    </w:p>
    <w:p w14:paraId="4139779A" w14:textId="77777777" w:rsidR="00F65117" w:rsidRPr="00F65117" w:rsidRDefault="00F65117" w:rsidP="00F65117">
      <w:pPr>
        <w:bidi/>
        <w:jc w:val="both"/>
        <w:rPr>
          <w:rFonts w:cs="David" w:hint="cs"/>
          <w:rtl/>
        </w:rPr>
      </w:pPr>
      <w:r w:rsidRPr="00F65117">
        <w:rPr>
          <w:rFonts w:cs="David" w:hint="cs"/>
          <w:rtl/>
        </w:rPr>
        <w:tab/>
        <w:t xml:space="preserve">מייד נעשה את זה אבל לפני כן נציג המשטרה, בבקשה תציג את עצמך ותתייחס בינתיים רק לשאלת אי ההתייצבות בדיון הקודם.  </w:t>
      </w:r>
    </w:p>
    <w:p w14:paraId="54AE2A95" w14:textId="77777777" w:rsidR="00F65117" w:rsidRPr="00F65117" w:rsidRDefault="00F65117" w:rsidP="00F65117">
      <w:pPr>
        <w:bidi/>
        <w:jc w:val="both"/>
        <w:rPr>
          <w:rFonts w:cs="David" w:hint="cs"/>
          <w:rtl/>
        </w:rPr>
      </w:pPr>
    </w:p>
    <w:p w14:paraId="38A47597" w14:textId="77777777" w:rsidR="00F65117" w:rsidRPr="00F65117" w:rsidRDefault="00F65117" w:rsidP="00F65117">
      <w:pPr>
        <w:bidi/>
        <w:jc w:val="both"/>
        <w:rPr>
          <w:rFonts w:cs="David" w:hint="cs"/>
          <w:rtl/>
        </w:rPr>
      </w:pPr>
      <w:r w:rsidRPr="00F65117">
        <w:rPr>
          <w:rFonts w:cs="David" w:hint="cs"/>
          <w:u w:val="single"/>
          <w:rtl/>
        </w:rPr>
        <w:t>מאיר בן-גל:</w:t>
      </w:r>
    </w:p>
    <w:p w14:paraId="183FE512" w14:textId="77777777" w:rsidR="00F65117" w:rsidRPr="00F65117" w:rsidRDefault="00F65117" w:rsidP="00F65117">
      <w:pPr>
        <w:bidi/>
        <w:jc w:val="both"/>
        <w:rPr>
          <w:rFonts w:cs="David" w:hint="cs"/>
          <w:rtl/>
        </w:rPr>
      </w:pPr>
    </w:p>
    <w:p w14:paraId="66439464" w14:textId="77777777" w:rsidR="00F65117" w:rsidRPr="00F65117" w:rsidRDefault="00F65117" w:rsidP="00F65117">
      <w:pPr>
        <w:bidi/>
        <w:jc w:val="both"/>
        <w:rPr>
          <w:rFonts w:cs="David" w:hint="cs"/>
          <w:rtl/>
        </w:rPr>
      </w:pPr>
      <w:r w:rsidRPr="00F65117">
        <w:rPr>
          <w:rFonts w:cs="David" w:hint="cs"/>
          <w:rtl/>
        </w:rPr>
        <w:tab/>
        <w:t xml:space="preserve">אני קצין האג"מ של מרחב שומרון במחוז ש"י. לגבי הדיון הקודם, אני לא מכיר את הפרטים שלו, אכן זומנתי לדיון הזה, קיבלתי את הזימון אתמול בערב והיום הגעתי. אני לא מכיר את הפרטים של הדיון הקודם והזימון שלו. </w:t>
      </w:r>
    </w:p>
    <w:p w14:paraId="49A0AAA7" w14:textId="77777777" w:rsidR="00F65117" w:rsidRPr="00F65117" w:rsidRDefault="00F65117" w:rsidP="00F65117">
      <w:pPr>
        <w:bidi/>
        <w:jc w:val="both"/>
        <w:rPr>
          <w:rFonts w:cs="David" w:hint="cs"/>
          <w:rtl/>
        </w:rPr>
      </w:pPr>
    </w:p>
    <w:p w14:paraId="33BF98D8"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58575795" w14:textId="77777777" w:rsidR="00F65117" w:rsidRPr="00F65117" w:rsidRDefault="00F65117" w:rsidP="00F65117">
      <w:pPr>
        <w:bidi/>
        <w:jc w:val="both"/>
        <w:rPr>
          <w:rFonts w:cs="David" w:hint="cs"/>
          <w:u w:val="single"/>
          <w:rtl/>
        </w:rPr>
      </w:pPr>
    </w:p>
    <w:p w14:paraId="29C7C30D" w14:textId="77777777" w:rsidR="00F65117" w:rsidRPr="00F65117" w:rsidRDefault="00F65117" w:rsidP="00F65117">
      <w:pPr>
        <w:bidi/>
        <w:ind w:firstLine="720"/>
        <w:jc w:val="both"/>
        <w:rPr>
          <w:rFonts w:cs="David" w:hint="cs"/>
          <w:rtl/>
        </w:rPr>
      </w:pPr>
      <w:r w:rsidRPr="00F65117">
        <w:rPr>
          <w:rFonts w:cs="David" w:hint="cs"/>
          <w:rtl/>
        </w:rPr>
        <w:t xml:space="preserve">כמה קצינים יש במשטרת ישראל? </w:t>
      </w:r>
    </w:p>
    <w:p w14:paraId="6F928DFB" w14:textId="77777777" w:rsidR="00F65117" w:rsidRPr="00F65117" w:rsidRDefault="00F65117" w:rsidP="00F65117">
      <w:pPr>
        <w:bidi/>
        <w:ind w:firstLine="720"/>
        <w:jc w:val="both"/>
        <w:rPr>
          <w:rFonts w:cs="David" w:hint="cs"/>
          <w:rtl/>
        </w:rPr>
      </w:pPr>
    </w:p>
    <w:p w14:paraId="645DC23A" w14:textId="77777777" w:rsidR="00F65117" w:rsidRPr="00F65117" w:rsidRDefault="00F65117" w:rsidP="00F65117">
      <w:pPr>
        <w:bidi/>
        <w:jc w:val="both"/>
        <w:rPr>
          <w:rFonts w:cs="David" w:hint="cs"/>
          <w:rtl/>
        </w:rPr>
      </w:pPr>
      <w:r w:rsidRPr="00F65117">
        <w:rPr>
          <w:rFonts w:cs="David" w:hint="cs"/>
          <w:u w:val="single"/>
          <w:rtl/>
        </w:rPr>
        <w:t>מאיר בן-גל:</w:t>
      </w:r>
    </w:p>
    <w:p w14:paraId="7BF12892" w14:textId="77777777" w:rsidR="00F65117" w:rsidRPr="00F65117" w:rsidRDefault="00F65117" w:rsidP="00F65117">
      <w:pPr>
        <w:bidi/>
        <w:jc w:val="both"/>
        <w:rPr>
          <w:rFonts w:cs="David" w:hint="cs"/>
          <w:rtl/>
        </w:rPr>
      </w:pPr>
    </w:p>
    <w:p w14:paraId="6DAE72C1" w14:textId="77777777" w:rsidR="00F65117" w:rsidRPr="00F65117" w:rsidRDefault="00F65117" w:rsidP="00F65117">
      <w:pPr>
        <w:bidi/>
        <w:jc w:val="both"/>
        <w:rPr>
          <w:rFonts w:cs="David" w:hint="cs"/>
          <w:rtl/>
        </w:rPr>
      </w:pPr>
      <w:r w:rsidRPr="00F65117">
        <w:rPr>
          <w:rFonts w:cs="David" w:hint="cs"/>
          <w:rtl/>
        </w:rPr>
        <w:tab/>
        <w:t xml:space="preserve">אין לי כרגע את המספר המדויק, יש לא מעט. </w:t>
      </w:r>
    </w:p>
    <w:p w14:paraId="587550EB" w14:textId="77777777" w:rsidR="00F65117" w:rsidRPr="00F65117" w:rsidRDefault="00F65117" w:rsidP="00F65117">
      <w:pPr>
        <w:bidi/>
        <w:jc w:val="both"/>
        <w:rPr>
          <w:rFonts w:cs="David" w:hint="cs"/>
          <w:u w:val="single"/>
          <w:rtl/>
        </w:rPr>
      </w:pPr>
    </w:p>
    <w:p w14:paraId="27AE3C7C" w14:textId="77777777" w:rsidR="00F65117" w:rsidRPr="00F65117" w:rsidRDefault="00F65117" w:rsidP="00F65117">
      <w:pPr>
        <w:bidi/>
        <w:jc w:val="both"/>
        <w:rPr>
          <w:rFonts w:cs="David" w:hint="cs"/>
          <w:rtl/>
        </w:rPr>
      </w:pPr>
      <w:r w:rsidRPr="00F65117">
        <w:rPr>
          <w:rFonts w:cs="David" w:hint="cs"/>
          <w:u w:val="single"/>
          <w:rtl/>
        </w:rPr>
        <w:t>אריה אלדד:</w:t>
      </w:r>
    </w:p>
    <w:p w14:paraId="62533736" w14:textId="77777777" w:rsidR="00F65117" w:rsidRPr="00F65117" w:rsidRDefault="00F65117" w:rsidP="00F65117">
      <w:pPr>
        <w:bidi/>
        <w:jc w:val="both"/>
        <w:rPr>
          <w:rFonts w:cs="David" w:hint="cs"/>
          <w:rtl/>
        </w:rPr>
      </w:pPr>
    </w:p>
    <w:p w14:paraId="2D7A0E7A" w14:textId="77777777" w:rsidR="00F65117" w:rsidRPr="00F65117" w:rsidRDefault="00F65117" w:rsidP="00F65117">
      <w:pPr>
        <w:bidi/>
        <w:jc w:val="both"/>
        <w:rPr>
          <w:rFonts w:cs="David" w:hint="cs"/>
          <w:rtl/>
        </w:rPr>
      </w:pPr>
      <w:r w:rsidRPr="00F65117">
        <w:rPr>
          <w:rFonts w:cs="David" w:hint="cs"/>
          <w:rtl/>
        </w:rPr>
        <w:tab/>
        <w:t xml:space="preserve">לא, אם כל פעם ישלחו מישהו אחר שלא יהיה אחראי על מה ששמע או אמר קודמו התהליך יהיה ארוך. </w:t>
      </w:r>
    </w:p>
    <w:p w14:paraId="3E8A1B76" w14:textId="77777777" w:rsidR="00F65117" w:rsidRPr="00F65117" w:rsidRDefault="00F65117" w:rsidP="00F65117">
      <w:pPr>
        <w:bidi/>
        <w:jc w:val="both"/>
        <w:rPr>
          <w:rFonts w:cs="David" w:hint="cs"/>
          <w:rtl/>
        </w:rPr>
      </w:pPr>
    </w:p>
    <w:p w14:paraId="534C601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40F7DF1" w14:textId="77777777" w:rsidR="00F65117" w:rsidRPr="00F65117" w:rsidRDefault="00F65117" w:rsidP="00F65117">
      <w:pPr>
        <w:bidi/>
        <w:jc w:val="both"/>
        <w:rPr>
          <w:rFonts w:cs="David" w:hint="cs"/>
          <w:rtl/>
        </w:rPr>
      </w:pPr>
    </w:p>
    <w:p w14:paraId="515F5EBE" w14:textId="77777777" w:rsidR="00F65117" w:rsidRPr="00F65117" w:rsidRDefault="00F65117" w:rsidP="00F65117">
      <w:pPr>
        <w:bidi/>
        <w:jc w:val="both"/>
        <w:rPr>
          <w:rFonts w:cs="David" w:hint="cs"/>
          <w:rtl/>
        </w:rPr>
      </w:pPr>
      <w:r w:rsidRPr="00F65117">
        <w:rPr>
          <w:rFonts w:cs="David" w:hint="cs"/>
          <w:rtl/>
        </w:rPr>
        <w:tab/>
        <w:t>לא היה פה אף אחד אבל אשאל את אותה שאלה ששאלתי את היועץ המשפטי לצה"ל, האם לקראת הדיון עיינת בפרוטוקול של הדיון הקודם?</w:t>
      </w:r>
    </w:p>
    <w:p w14:paraId="52C270D8" w14:textId="77777777" w:rsidR="00F65117" w:rsidRPr="00F65117" w:rsidRDefault="00F65117" w:rsidP="00F65117">
      <w:pPr>
        <w:bidi/>
        <w:jc w:val="both"/>
        <w:rPr>
          <w:rFonts w:cs="David" w:hint="cs"/>
          <w:rtl/>
        </w:rPr>
      </w:pPr>
    </w:p>
    <w:p w14:paraId="086FF5CC" w14:textId="77777777" w:rsidR="00F65117" w:rsidRPr="00F65117" w:rsidRDefault="00F65117" w:rsidP="00F65117">
      <w:pPr>
        <w:bidi/>
        <w:jc w:val="both"/>
        <w:rPr>
          <w:rFonts w:cs="David" w:hint="cs"/>
          <w:rtl/>
        </w:rPr>
      </w:pPr>
      <w:r w:rsidRPr="00F65117">
        <w:rPr>
          <w:rFonts w:cs="David" w:hint="cs"/>
          <w:u w:val="single"/>
          <w:rtl/>
        </w:rPr>
        <w:t>מאיר בן-גל:</w:t>
      </w:r>
    </w:p>
    <w:p w14:paraId="4A355918" w14:textId="77777777" w:rsidR="00F65117" w:rsidRPr="00F65117" w:rsidRDefault="00F65117" w:rsidP="00F65117">
      <w:pPr>
        <w:bidi/>
        <w:jc w:val="both"/>
        <w:rPr>
          <w:rFonts w:cs="David" w:hint="cs"/>
          <w:rtl/>
        </w:rPr>
      </w:pPr>
    </w:p>
    <w:p w14:paraId="7BA7BA38" w14:textId="77777777" w:rsidR="00F65117" w:rsidRPr="00F65117" w:rsidRDefault="00F65117" w:rsidP="00F65117">
      <w:pPr>
        <w:bidi/>
        <w:jc w:val="both"/>
        <w:rPr>
          <w:rFonts w:cs="David" w:hint="cs"/>
          <w:rtl/>
        </w:rPr>
      </w:pPr>
      <w:r w:rsidRPr="00F65117">
        <w:rPr>
          <w:rFonts w:cs="David" w:hint="cs"/>
          <w:rtl/>
        </w:rPr>
        <w:tab/>
        <w:t xml:space="preserve"> כן. </w:t>
      </w:r>
    </w:p>
    <w:p w14:paraId="6C9FE1A3" w14:textId="77777777" w:rsidR="00F65117" w:rsidRPr="00F65117" w:rsidRDefault="00F65117" w:rsidP="00F65117">
      <w:pPr>
        <w:bidi/>
        <w:jc w:val="both"/>
        <w:rPr>
          <w:rFonts w:cs="David" w:hint="cs"/>
          <w:rtl/>
        </w:rPr>
      </w:pPr>
    </w:p>
    <w:p w14:paraId="4CA02E9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8291560" w14:textId="77777777" w:rsidR="00F65117" w:rsidRPr="00F65117" w:rsidRDefault="00F65117" w:rsidP="00F65117">
      <w:pPr>
        <w:bidi/>
        <w:jc w:val="both"/>
        <w:rPr>
          <w:rFonts w:cs="David" w:hint="cs"/>
          <w:rtl/>
        </w:rPr>
      </w:pPr>
    </w:p>
    <w:p w14:paraId="1B25E3A3" w14:textId="77777777" w:rsidR="00F65117" w:rsidRPr="00F65117" w:rsidRDefault="00F65117" w:rsidP="00F65117">
      <w:pPr>
        <w:bidi/>
        <w:jc w:val="both"/>
        <w:rPr>
          <w:rFonts w:cs="David" w:hint="cs"/>
          <w:rtl/>
        </w:rPr>
      </w:pPr>
      <w:r w:rsidRPr="00F65117">
        <w:rPr>
          <w:rFonts w:cs="David" w:hint="cs"/>
          <w:rtl/>
        </w:rPr>
        <w:tab/>
        <w:t xml:space="preserve"> אז בהחלט ראית שעלתה שם שאלה על אי התייצבות המשרד. לא ניסית לברר אותה?</w:t>
      </w:r>
    </w:p>
    <w:p w14:paraId="179A9CF0" w14:textId="77777777" w:rsidR="00F65117" w:rsidRPr="00F65117" w:rsidRDefault="00F65117" w:rsidP="00F65117">
      <w:pPr>
        <w:bidi/>
        <w:jc w:val="both"/>
        <w:rPr>
          <w:rFonts w:cs="David" w:hint="cs"/>
          <w:rtl/>
        </w:rPr>
      </w:pPr>
    </w:p>
    <w:p w14:paraId="218369EC" w14:textId="77777777" w:rsidR="00F65117" w:rsidRPr="00F65117" w:rsidRDefault="00F65117" w:rsidP="00F65117">
      <w:pPr>
        <w:bidi/>
        <w:jc w:val="both"/>
        <w:rPr>
          <w:rFonts w:cs="David" w:hint="cs"/>
          <w:rtl/>
        </w:rPr>
      </w:pPr>
      <w:r w:rsidRPr="00F65117">
        <w:rPr>
          <w:rFonts w:cs="David" w:hint="cs"/>
          <w:u w:val="single"/>
          <w:rtl/>
        </w:rPr>
        <w:t>מאיר בן-גל:</w:t>
      </w:r>
    </w:p>
    <w:p w14:paraId="49834831" w14:textId="77777777" w:rsidR="00F65117" w:rsidRPr="00F65117" w:rsidRDefault="00F65117" w:rsidP="00F65117">
      <w:pPr>
        <w:bidi/>
        <w:jc w:val="both"/>
        <w:rPr>
          <w:rFonts w:cs="David" w:hint="cs"/>
          <w:rtl/>
        </w:rPr>
      </w:pPr>
    </w:p>
    <w:p w14:paraId="4C756840" w14:textId="77777777" w:rsidR="00F65117" w:rsidRPr="00F65117" w:rsidRDefault="00F65117" w:rsidP="00F65117">
      <w:pPr>
        <w:bidi/>
        <w:jc w:val="both"/>
        <w:rPr>
          <w:rFonts w:cs="David" w:hint="cs"/>
          <w:rtl/>
        </w:rPr>
      </w:pPr>
      <w:r w:rsidRPr="00F65117">
        <w:rPr>
          <w:rFonts w:cs="David" w:hint="cs"/>
          <w:rtl/>
        </w:rPr>
        <w:tab/>
        <w:t xml:space="preserve"> לא. </w:t>
      </w:r>
    </w:p>
    <w:p w14:paraId="4F2D4108" w14:textId="77777777" w:rsidR="00F65117" w:rsidRPr="00F65117" w:rsidRDefault="00F65117" w:rsidP="00F65117">
      <w:pPr>
        <w:bidi/>
        <w:jc w:val="both"/>
        <w:rPr>
          <w:rFonts w:cs="David" w:hint="cs"/>
          <w:rtl/>
        </w:rPr>
      </w:pPr>
    </w:p>
    <w:p w14:paraId="1624AB5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7CD3358" w14:textId="77777777" w:rsidR="00F65117" w:rsidRPr="00F65117" w:rsidRDefault="00F65117" w:rsidP="00F65117">
      <w:pPr>
        <w:bidi/>
        <w:jc w:val="both"/>
        <w:rPr>
          <w:rFonts w:cs="David" w:hint="cs"/>
          <w:rtl/>
        </w:rPr>
      </w:pPr>
    </w:p>
    <w:p w14:paraId="3637868B" w14:textId="77777777" w:rsidR="00F65117" w:rsidRPr="00F65117" w:rsidRDefault="00F65117" w:rsidP="00F65117">
      <w:pPr>
        <w:bidi/>
        <w:jc w:val="both"/>
        <w:rPr>
          <w:rFonts w:cs="David" w:hint="cs"/>
          <w:rtl/>
        </w:rPr>
      </w:pPr>
      <w:r w:rsidRPr="00F65117">
        <w:rPr>
          <w:rFonts w:cs="David" w:hint="cs"/>
          <w:rtl/>
        </w:rPr>
        <w:tab/>
        <w:t xml:space="preserve"> בעניין הזה אבקש ממזכיר הכנסת להתייחס, אולי בפיו יהיו תשובות כי הוא התבקש בעקבות בקשתנו לפנות באופן מסודר לשני המשרדים על הפרשה החמורה ההיא, בבקשה אדוני.  </w:t>
      </w:r>
    </w:p>
    <w:p w14:paraId="0B315898" w14:textId="77777777" w:rsidR="00F65117" w:rsidRPr="00F65117" w:rsidRDefault="00F65117" w:rsidP="00F65117">
      <w:pPr>
        <w:bidi/>
        <w:jc w:val="both"/>
        <w:rPr>
          <w:rFonts w:cs="David" w:hint="cs"/>
          <w:rtl/>
        </w:rPr>
      </w:pPr>
    </w:p>
    <w:p w14:paraId="7F206760" w14:textId="77777777" w:rsidR="00F65117" w:rsidRPr="00F65117" w:rsidRDefault="00F65117" w:rsidP="00F65117">
      <w:pPr>
        <w:bidi/>
        <w:jc w:val="both"/>
        <w:rPr>
          <w:rFonts w:cs="David" w:hint="cs"/>
          <w:rtl/>
        </w:rPr>
      </w:pPr>
      <w:r w:rsidRPr="00F65117">
        <w:rPr>
          <w:rFonts w:cs="David" w:hint="cs"/>
          <w:u w:val="single"/>
          <w:rtl/>
        </w:rPr>
        <w:t>איל ינון מזכיר הכנסת :</w:t>
      </w:r>
    </w:p>
    <w:p w14:paraId="192ADBDE" w14:textId="77777777" w:rsidR="00F65117" w:rsidRPr="00F65117" w:rsidRDefault="00F65117" w:rsidP="00F65117">
      <w:pPr>
        <w:bidi/>
        <w:jc w:val="both"/>
        <w:rPr>
          <w:rFonts w:cs="David" w:hint="cs"/>
          <w:rtl/>
        </w:rPr>
      </w:pPr>
    </w:p>
    <w:p w14:paraId="1C418F38" w14:textId="77777777" w:rsidR="00F65117" w:rsidRPr="00F65117" w:rsidRDefault="00F65117" w:rsidP="00F65117">
      <w:pPr>
        <w:bidi/>
        <w:jc w:val="both"/>
        <w:rPr>
          <w:rFonts w:cs="David" w:hint="cs"/>
          <w:rtl/>
        </w:rPr>
      </w:pPr>
      <w:r w:rsidRPr="00F65117">
        <w:rPr>
          <w:rFonts w:cs="David" w:hint="cs"/>
          <w:rtl/>
        </w:rPr>
        <w:tab/>
        <w:t xml:space="preserve">לקראת הדיון הקודם לא הייתי מעורב בהזמנת נציגי צה"ל והמשטרה כי זה נעשה כדרך שגרה על ידי צוות הוועדה. משהגענו לדיון הקודם והתברר שגם צה"ל וגם המשטרה, באמצעות משרד הביטחון והמשרד לביטחון פנים, שכן אנחנו מזמינים את נציגי צה"ל והמשטרה באמצעות לשכות השרים האלה, לא הגיעו, ואז גם ראיתי את המכתב שנשלח באמצעות לשכת שר הביטחון שחתומה עליו מישהי ממזכירות הפיקוד העליון, מלשכת הרמטכ"ל, אז בנוסף למה שנאמר פה בוועדה בצדק על ידי חבריה גם אני מודה שדי נדהמתי ובעקבות זה שוחחתי עם סגן שר הביטחון וגם עם עוזרת שר הביטחון שאחראית על הקשר השוטף בין הכנסת למשרד הביטחון וצה"ל. הבהרתי לה את הבעייתיות הרבה באופן ההתייחסות לסוגיה הזו ובאופן שליחת המכתב ותוכנו. היא הסכימה איתי, סגן שר הביטחון אמר לי שזה דבר שלא יעלה על הדעת. בעקבות זה עשינו מאמץ לאתר את הגורם הרלוונטי ביותר לדיון פה שהוא באמת שילוב גם של דיון פרטני באירוע ספציפי, אבל כמו שאמר חבר הכנסת רותם, רוצים לצאת ממנו גם לדיון שיש בו משהו עקרוני יותר לגבי חסינות חברי הכנסת והתייחסות הצבא והמשטרה לחברי כנסת אירועים מהסוג הזה. לכן עמדנו על כך שיגיע לפה נציג מוסמך ורלוונטי ואני חושב שתיווכחו לדעת שהיועץ המשפטי לפיקוד מרכז ויהודה ושומרון הוא בהחלט גורם כזה. </w:t>
      </w:r>
    </w:p>
    <w:p w14:paraId="1A201A55" w14:textId="77777777" w:rsidR="00F65117" w:rsidRPr="00F65117" w:rsidRDefault="00F65117" w:rsidP="00F65117">
      <w:pPr>
        <w:bidi/>
        <w:jc w:val="both"/>
        <w:rPr>
          <w:rFonts w:cs="David" w:hint="cs"/>
          <w:rtl/>
        </w:rPr>
      </w:pPr>
    </w:p>
    <w:p w14:paraId="5C9EF130" w14:textId="77777777" w:rsidR="00F65117" w:rsidRPr="00F65117" w:rsidRDefault="00F65117" w:rsidP="00F65117">
      <w:pPr>
        <w:bidi/>
        <w:ind w:firstLine="720"/>
        <w:jc w:val="both"/>
        <w:rPr>
          <w:rFonts w:cs="David" w:hint="cs"/>
          <w:rtl/>
        </w:rPr>
      </w:pPr>
      <w:r w:rsidRPr="00F65117">
        <w:rPr>
          <w:rFonts w:cs="David" w:hint="cs"/>
          <w:rtl/>
        </w:rPr>
        <w:t xml:space="preserve">אותו דבר גם ביחס למשטרה. דיברתי עם לשכת השר לביטחון פנים וביקשתי שגם אם הם טוענים שהם </w:t>
      </w:r>
      <w:proofErr w:type="spellStart"/>
      <w:r w:rsidRPr="00F65117">
        <w:rPr>
          <w:rFonts w:cs="David" w:hint="cs"/>
          <w:rtl/>
        </w:rPr>
        <w:t>במרכאות</w:t>
      </w:r>
      <w:proofErr w:type="spellEnd"/>
      <w:r w:rsidRPr="00F65117">
        <w:rPr>
          <w:rFonts w:cs="David" w:hint="cs"/>
          <w:rtl/>
        </w:rPr>
        <w:t xml:space="preserve"> כפולות קבלני ביצוע של צה"ל בכל מה שקשור למה שמתרחש ביהודה ושומרון, בכל זאת משוועדה של הכנסת מזמנת אותם לדיון לא יעלה על הדעת שעל דעת עצמם הם יחליטו לא לשלוח נציג ואכן הם שלחו נציג שגם הוא, לפי תפקידו ותוארו, רלוונטי לדיון. </w:t>
      </w:r>
    </w:p>
    <w:p w14:paraId="5897B51F" w14:textId="77777777" w:rsidR="00F65117" w:rsidRPr="00F65117" w:rsidRDefault="00F65117" w:rsidP="00F65117">
      <w:pPr>
        <w:bidi/>
        <w:jc w:val="both"/>
        <w:rPr>
          <w:rFonts w:cs="David" w:hint="cs"/>
          <w:rtl/>
        </w:rPr>
      </w:pPr>
    </w:p>
    <w:p w14:paraId="4F0C5BA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825C787" w14:textId="77777777" w:rsidR="00F65117" w:rsidRPr="00F65117" w:rsidRDefault="00F65117" w:rsidP="00F65117">
      <w:pPr>
        <w:bidi/>
        <w:jc w:val="both"/>
        <w:rPr>
          <w:rFonts w:cs="David" w:hint="cs"/>
          <w:rtl/>
        </w:rPr>
      </w:pPr>
    </w:p>
    <w:p w14:paraId="4C644B0D" w14:textId="77777777" w:rsidR="00F65117" w:rsidRPr="00F65117" w:rsidRDefault="00F65117" w:rsidP="00F65117">
      <w:pPr>
        <w:bidi/>
        <w:jc w:val="both"/>
        <w:rPr>
          <w:rFonts w:cs="David" w:hint="cs"/>
          <w:rtl/>
        </w:rPr>
      </w:pPr>
      <w:r w:rsidRPr="00F65117">
        <w:rPr>
          <w:rFonts w:cs="David" w:hint="cs"/>
          <w:rtl/>
        </w:rPr>
        <w:tab/>
        <w:t xml:space="preserve">אני מבין שמבחינת המשרדים הרלוונטיים אומנם לא קיבלנו כאן את התשובה אבל אתם כמזכירות הכנסת - - - </w:t>
      </w:r>
    </w:p>
    <w:p w14:paraId="3EA016BA" w14:textId="77777777" w:rsidR="00F65117" w:rsidRPr="00F65117" w:rsidRDefault="00F65117" w:rsidP="00F65117">
      <w:pPr>
        <w:bidi/>
        <w:jc w:val="both"/>
        <w:rPr>
          <w:rFonts w:cs="David" w:hint="cs"/>
          <w:rtl/>
        </w:rPr>
      </w:pPr>
    </w:p>
    <w:p w14:paraId="1E94B1B8" w14:textId="77777777" w:rsidR="00F65117" w:rsidRPr="00F65117" w:rsidRDefault="00F65117" w:rsidP="00F65117">
      <w:pPr>
        <w:bidi/>
        <w:jc w:val="both"/>
        <w:rPr>
          <w:rFonts w:cs="David" w:hint="cs"/>
          <w:rtl/>
        </w:rPr>
      </w:pPr>
      <w:r w:rsidRPr="00F65117">
        <w:rPr>
          <w:rFonts w:cs="David" w:hint="cs"/>
          <w:u w:val="single"/>
          <w:rtl/>
        </w:rPr>
        <w:t>איל ינון מזכיר הכנסת :</w:t>
      </w:r>
    </w:p>
    <w:p w14:paraId="497292A5" w14:textId="77777777" w:rsidR="00F65117" w:rsidRPr="00F65117" w:rsidRDefault="00F65117" w:rsidP="00F65117">
      <w:pPr>
        <w:bidi/>
        <w:jc w:val="both"/>
        <w:rPr>
          <w:rFonts w:cs="David" w:hint="cs"/>
          <w:rtl/>
        </w:rPr>
      </w:pPr>
    </w:p>
    <w:p w14:paraId="4B70A3A0" w14:textId="77777777" w:rsidR="00F65117" w:rsidRPr="00F65117" w:rsidRDefault="00F65117" w:rsidP="00F65117">
      <w:pPr>
        <w:bidi/>
        <w:jc w:val="both"/>
        <w:rPr>
          <w:rFonts w:cs="David" w:hint="cs"/>
          <w:rtl/>
        </w:rPr>
      </w:pPr>
      <w:r w:rsidRPr="00F65117">
        <w:rPr>
          <w:rFonts w:cs="David" w:hint="cs"/>
          <w:rtl/>
        </w:rPr>
        <w:tab/>
        <w:t xml:space="preserve">הם מבינים שהייתה פה תקלה. </w:t>
      </w:r>
    </w:p>
    <w:p w14:paraId="3B42093E" w14:textId="77777777" w:rsidR="00F65117" w:rsidRPr="00F65117" w:rsidRDefault="00F65117" w:rsidP="00F65117">
      <w:pPr>
        <w:bidi/>
        <w:jc w:val="both"/>
        <w:rPr>
          <w:rFonts w:cs="David" w:hint="cs"/>
          <w:rtl/>
        </w:rPr>
      </w:pPr>
    </w:p>
    <w:p w14:paraId="6F695A6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7BD0053" w14:textId="77777777" w:rsidR="00F65117" w:rsidRPr="00F65117" w:rsidRDefault="00F65117" w:rsidP="00F65117">
      <w:pPr>
        <w:bidi/>
        <w:jc w:val="both"/>
        <w:rPr>
          <w:rFonts w:cs="David" w:hint="cs"/>
          <w:rtl/>
        </w:rPr>
      </w:pPr>
    </w:p>
    <w:p w14:paraId="68C235E9" w14:textId="77777777" w:rsidR="00F65117" w:rsidRPr="00F65117" w:rsidRDefault="00F65117" w:rsidP="00F65117">
      <w:pPr>
        <w:bidi/>
        <w:jc w:val="both"/>
        <w:rPr>
          <w:rFonts w:cs="David" w:hint="cs"/>
          <w:rtl/>
        </w:rPr>
      </w:pPr>
      <w:r w:rsidRPr="00F65117">
        <w:rPr>
          <w:rFonts w:cs="David" w:hint="cs"/>
          <w:rtl/>
        </w:rPr>
        <w:tab/>
        <w:t xml:space="preserve">כמי שמייצג את יושב ראש הכנסת קיבלתם את ההתנצלות של הגורמים הרלוונטיים וגם התחייבות שזה לא יחזור על עצמו בעתיד. </w:t>
      </w:r>
    </w:p>
    <w:p w14:paraId="7D9B099A" w14:textId="77777777" w:rsidR="00F65117" w:rsidRPr="00F65117" w:rsidRDefault="00F65117" w:rsidP="00F65117">
      <w:pPr>
        <w:bidi/>
        <w:jc w:val="both"/>
        <w:rPr>
          <w:rFonts w:cs="David" w:hint="cs"/>
          <w:rtl/>
        </w:rPr>
      </w:pPr>
    </w:p>
    <w:p w14:paraId="3FCC509B" w14:textId="77777777" w:rsidR="00F65117" w:rsidRPr="00F65117" w:rsidRDefault="00F65117" w:rsidP="00F65117">
      <w:pPr>
        <w:bidi/>
        <w:jc w:val="both"/>
        <w:rPr>
          <w:rFonts w:cs="David" w:hint="cs"/>
          <w:rtl/>
        </w:rPr>
      </w:pPr>
      <w:r w:rsidRPr="00F65117">
        <w:rPr>
          <w:rFonts w:cs="David" w:hint="cs"/>
          <w:u w:val="single"/>
          <w:rtl/>
        </w:rPr>
        <w:t>איל ינון מזכיר הכנסת:</w:t>
      </w:r>
    </w:p>
    <w:p w14:paraId="1C3D274C" w14:textId="77777777" w:rsidR="00F65117" w:rsidRPr="00F65117" w:rsidRDefault="00F65117" w:rsidP="00F65117">
      <w:pPr>
        <w:bidi/>
        <w:jc w:val="both"/>
        <w:rPr>
          <w:rFonts w:cs="David" w:hint="cs"/>
          <w:rtl/>
        </w:rPr>
      </w:pPr>
    </w:p>
    <w:p w14:paraId="7119520B" w14:textId="77777777" w:rsidR="00F65117" w:rsidRPr="00F65117" w:rsidRDefault="00F65117" w:rsidP="00F65117">
      <w:pPr>
        <w:bidi/>
        <w:jc w:val="both"/>
        <w:rPr>
          <w:rFonts w:cs="David" w:hint="cs"/>
          <w:rtl/>
        </w:rPr>
      </w:pPr>
      <w:r w:rsidRPr="00F65117">
        <w:rPr>
          <w:rFonts w:cs="David" w:hint="cs"/>
          <w:rtl/>
        </w:rPr>
        <w:tab/>
        <w:t xml:space="preserve">נכון. </w:t>
      </w:r>
    </w:p>
    <w:p w14:paraId="736D5C1D" w14:textId="77777777" w:rsidR="00F65117" w:rsidRPr="00F65117" w:rsidRDefault="00F65117" w:rsidP="00F65117">
      <w:pPr>
        <w:bidi/>
        <w:jc w:val="both"/>
        <w:rPr>
          <w:rFonts w:cs="David" w:hint="cs"/>
          <w:rtl/>
        </w:rPr>
      </w:pPr>
    </w:p>
    <w:p w14:paraId="4573C8E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5F0512B" w14:textId="77777777" w:rsidR="00F65117" w:rsidRPr="00F65117" w:rsidRDefault="00F65117" w:rsidP="00F65117">
      <w:pPr>
        <w:bidi/>
        <w:jc w:val="both"/>
        <w:rPr>
          <w:rFonts w:cs="David" w:hint="cs"/>
          <w:rtl/>
        </w:rPr>
      </w:pPr>
    </w:p>
    <w:p w14:paraId="6F669803" w14:textId="77777777" w:rsidR="00F65117" w:rsidRPr="00F65117" w:rsidRDefault="00F65117" w:rsidP="00F65117">
      <w:pPr>
        <w:bidi/>
        <w:jc w:val="both"/>
        <w:rPr>
          <w:rFonts w:cs="David" w:hint="cs"/>
          <w:rtl/>
        </w:rPr>
      </w:pPr>
      <w:r w:rsidRPr="00F65117">
        <w:rPr>
          <w:rFonts w:cs="David" w:hint="cs"/>
          <w:rtl/>
        </w:rPr>
        <w:tab/>
        <w:t>זה מאפשר לנו לשים איזשהו קו, זה לא ממעיט מחומרת העניין שקרה כאן אבל מאפשר לנו לפחות להתקדם.</w:t>
      </w:r>
    </w:p>
    <w:p w14:paraId="4DE2B089" w14:textId="77777777" w:rsidR="00F65117" w:rsidRPr="00F65117" w:rsidRDefault="00F65117" w:rsidP="00F65117">
      <w:pPr>
        <w:bidi/>
        <w:jc w:val="both"/>
        <w:rPr>
          <w:rFonts w:cs="David" w:hint="cs"/>
          <w:rtl/>
        </w:rPr>
      </w:pPr>
    </w:p>
    <w:p w14:paraId="0C9B64F2" w14:textId="77777777" w:rsidR="00F65117" w:rsidRPr="00F65117" w:rsidRDefault="00F65117" w:rsidP="00F65117">
      <w:pPr>
        <w:bidi/>
        <w:jc w:val="both"/>
        <w:rPr>
          <w:rFonts w:cs="David" w:hint="cs"/>
          <w:rtl/>
        </w:rPr>
      </w:pPr>
      <w:r w:rsidRPr="00F65117">
        <w:rPr>
          <w:rFonts w:cs="David" w:hint="cs"/>
          <w:u w:val="single"/>
          <w:rtl/>
        </w:rPr>
        <w:t>איל ינון מזכיר הכנסת:</w:t>
      </w:r>
    </w:p>
    <w:p w14:paraId="407C3DFA" w14:textId="77777777" w:rsidR="00F65117" w:rsidRPr="00F65117" w:rsidRDefault="00F65117" w:rsidP="00F65117">
      <w:pPr>
        <w:bidi/>
        <w:jc w:val="both"/>
        <w:rPr>
          <w:rFonts w:cs="David" w:hint="cs"/>
          <w:rtl/>
        </w:rPr>
      </w:pPr>
    </w:p>
    <w:p w14:paraId="79628425" w14:textId="77777777" w:rsidR="00F65117" w:rsidRPr="00F65117" w:rsidRDefault="00F65117" w:rsidP="00F65117">
      <w:pPr>
        <w:bidi/>
        <w:jc w:val="both"/>
        <w:rPr>
          <w:rFonts w:cs="David" w:hint="cs"/>
          <w:rtl/>
        </w:rPr>
      </w:pPr>
      <w:r w:rsidRPr="00F65117">
        <w:rPr>
          <w:rFonts w:cs="David" w:hint="cs"/>
          <w:rtl/>
        </w:rPr>
        <w:tab/>
        <w:t xml:space="preserve"> אגב, הגבתי על זה גם בכתב. שלחתי מכתב - - - </w:t>
      </w:r>
    </w:p>
    <w:p w14:paraId="537487F6" w14:textId="77777777" w:rsidR="00F65117" w:rsidRPr="00F65117" w:rsidRDefault="00F65117" w:rsidP="00F65117">
      <w:pPr>
        <w:bidi/>
        <w:jc w:val="both"/>
        <w:rPr>
          <w:rFonts w:cs="David" w:hint="cs"/>
          <w:rtl/>
        </w:rPr>
      </w:pPr>
    </w:p>
    <w:p w14:paraId="3890C06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4324008" w14:textId="77777777" w:rsidR="00F65117" w:rsidRPr="00F65117" w:rsidRDefault="00F65117" w:rsidP="00F65117">
      <w:pPr>
        <w:bidi/>
        <w:jc w:val="both"/>
        <w:rPr>
          <w:rFonts w:cs="David" w:hint="cs"/>
          <w:rtl/>
        </w:rPr>
      </w:pPr>
    </w:p>
    <w:p w14:paraId="36CF3C1D" w14:textId="77777777" w:rsidR="00F65117" w:rsidRPr="00F65117" w:rsidRDefault="00F65117" w:rsidP="00F65117">
      <w:pPr>
        <w:bidi/>
        <w:jc w:val="both"/>
        <w:rPr>
          <w:rFonts w:cs="David" w:hint="cs"/>
          <w:rtl/>
        </w:rPr>
      </w:pPr>
      <w:r w:rsidRPr="00F65117">
        <w:rPr>
          <w:rFonts w:cs="David" w:hint="cs"/>
          <w:rtl/>
        </w:rPr>
        <w:tab/>
        <w:t xml:space="preserve"> אני מבין שלא זכינו לתשובה. </w:t>
      </w:r>
    </w:p>
    <w:p w14:paraId="4741E9C5" w14:textId="77777777" w:rsidR="00F65117" w:rsidRPr="00F65117" w:rsidRDefault="00F65117" w:rsidP="00F65117">
      <w:pPr>
        <w:bidi/>
        <w:jc w:val="both"/>
        <w:rPr>
          <w:rFonts w:cs="David" w:hint="cs"/>
          <w:rtl/>
        </w:rPr>
      </w:pPr>
    </w:p>
    <w:p w14:paraId="46B1FE1D" w14:textId="77777777" w:rsidR="00F65117" w:rsidRPr="00F65117" w:rsidRDefault="00F65117" w:rsidP="00F65117">
      <w:pPr>
        <w:bidi/>
        <w:jc w:val="both"/>
        <w:rPr>
          <w:rFonts w:cs="David" w:hint="cs"/>
          <w:rtl/>
        </w:rPr>
      </w:pPr>
      <w:r w:rsidRPr="00F65117">
        <w:rPr>
          <w:rFonts w:cs="David" w:hint="cs"/>
          <w:u w:val="single"/>
          <w:rtl/>
        </w:rPr>
        <w:t>איל ינון מזכיר הכנסת:</w:t>
      </w:r>
    </w:p>
    <w:p w14:paraId="356E6651" w14:textId="77777777" w:rsidR="00F65117" w:rsidRPr="00F65117" w:rsidRDefault="00F65117" w:rsidP="00F65117">
      <w:pPr>
        <w:bidi/>
        <w:jc w:val="both"/>
        <w:rPr>
          <w:rFonts w:cs="David" w:hint="cs"/>
          <w:rtl/>
        </w:rPr>
      </w:pPr>
    </w:p>
    <w:p w14:paraId="67580BB6" w14:textId="77777777" w:rsidR="00F65117" w:rsidRPr="00F65117" w:rsidRDefault="00F65117" w:rsidP="00F65117">
      <w:pPr>
        <w:bidi/>
        <w:jc w:val="both"/>
        <w:rPr>
          <w:rFonts w:cs="David" w:hint="cs"/>
          <w:rtl/>
        </w:rPr>
      </w:pPr>
      <w:r w:rsidRPr="00F65117">
        <w:rPr>
          <w:rFonts w:cs="David" w:hint="cs"/>
          <w:rtl/>
        </w:rPr>
        <w:tab/>
        <w:t xml:space="preserve"> התשובה הייתה בעל פה. </w:t>
      </w:r>
    </w:p>
    <w:p w14:paraId="37C6409A" w14:textId="77777777" w:rsidR="00F65117" w:rsidRPr="00F65117" w:rsidRDefault="00F65117" w:rsidP="00F65117">
      <w:pPr>
        <w:bidi/>
        <w:jc w:val="both"/>
        <w:rPr>
          <w:rFonts w:cs="David" w:hint="cs"/>
          <w:rtl/>
        </w:rPr>
      </w:pPr>
    </w:p>
    <w:p w14:paraId="4BA9149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0887525" w14:textId="77777777" w:rsidR="00F65117" w:rsidRPr="00F65117" w:rsidRDefault="00F65117" w:rsidP="00F65117">
      <w:pPr>
        <w:bidi/>
        <w:jc w:val="both"/>
        <w:rPr>
          <w:rFonts w:cs="David" w:hint="cs"/>
          <w:rtl/>
        </w:rPr>
      </w:pPr>
    </w:p>
    <w:p w14:paraId="7E02E96D" w14:textId="77777777" w:rsidR="00F65117" w:rsidRPr="00F65117" w:rsidRDefault="00F65117" w:rsidP="00F65117">
      <w:pPr>
        <w:bidi/>
        <w:jc w:val="both"/>
        <w:rPr>
          <w:rFonts w:cs="David" w:hint="cs"/>
          <w:rtl/>
        </w:rPr>
      </w:pPr>
      <w:r w:rsidRPr="00F65117">
        <w:rPr>
          <w:rFonts w:cs="David" w:hint="cs"/>
          <w:rtl/>
        </w:rPr>
        <w:tab/>
        <w:t xml:space="preserve"> אני חושב שאולי היה ראוי שגם התשובה תהיה בכתב אבל בכל זאת אני שמח שהעניין הזה הובהר ואני מקווה שהגורמים הרלוונטיים לא יחזרו על כך, לא בוועדה הזאת ולא במקומות אחרים כי זה קרה גם במקומות אחרים. </w:t>
      </w:r>
    </w:p>
    <w:p w14:paraId="50C1E465" w14:textId="77777777" w:rsidR="00F65117" w:rsidRDefault="00F65117" w:rsidP="00F65117">
      <w:pPr>
        <w:bidi/>
        <w:jc w:val="both"/>
        <w:rPr>
          <w:rFonts w:cs="David" w:hint="cs"/>
          <w:rtl/>
        </w:rPr>
      </w:pPr>
    </w:p>
    <w:p w14:paraId="3963E2D0" w14:textId="77777777" w:rsidR="00F65117" w:rsidRDefault="00F65117" w:rsidP="00F65117">
      <w:pPr>
        <w:bidi/>
        <w:jc w:val="both"/>
        <w:rPr>
          <w:rFonts w:cs="David" w:hint="cs"/>
          <w:rtl/>
        </w:rPr>
      </w:pPr>
    </w:p>
    <w:p w14:paraId="48012386" w14:textId="77777777" w:rsidR="00F65117" w:rsidRDefault="00F65117" w:rsidP="00F65117">
      <w:pPr>
        <w:bidi/>
        <w:jc w:val="both"/>
        <w:rPr>
          <w:rFonts w:cs="David" w:hint="cs"/>
          <w:rtl/>
        </w:rPr>
      </w:pPr>
    </w:p>
    <w:p w14:paraId="6EBC9CF9" w14:textId="77777777" w:rsidR="00F65117" w:rsidRDefault="00F65117" w:rsidP="00F65117">
      <w:pPr>
        <w:bidi/>
        <w:jc w:val="both"/>
        <w:rPr>
          <w:rFonts w:cs="David" w:hint="cs"/>
          <w:rtl/>
        </w:rPr>
      </w:pPr>
    </w:p>
    <w:p w14:paraId="54DEFFBB" w14:textId="77777777" w:rsidR="00F65117" w:rsidRDefault="00F65117" w:rsidP="00F65117">
      <w:pPr>
        <w:bidi/>
        <w:jc w:val="both"/>
        <w:rPr>
          <w:rFonts w:cs="David" w:hint="cs"/>
          <w:rtl/>
        </w:rPr>
      </w:pPr>
    </w:p>
    <w:p w14:paraId="0A058BC5" w14:textId="77777777" w:rsidR="00F65117" w:rsidRDefault="00F65117" w:rsidP="00F65117">
      <w:pPr>
        <w:bidi/>
        <w:jc w:val="both"/>
        <w:rPr>
          <w:rFonts w:cs="David" w:hint="cs"/>
          <w:rtl/>
        </w:rPr>
      </w:pPr>
    </w:p>
    <w:p w14:paraId="11CFA816" w14:textId="77777777" w:rsidR="00F65117" w:rsidRDefault="00F65117" w:rsidP="00F65117">
      <w:pPr>
        <w:bidi/>
        <w:jc w:val="both"/>
        <w:rPr>
          <w:rFonts w:cs="David" w:hint="cs"/>
          <w:rtl/>
        </w:rPr>
      </w:pPr>
    </w:p>
    <w:p w14:paraId="66700B36" w14:textId="77777777" w:rsidR="00F65117" w:rsidRPr="00F65117" w:rsidRDefault="00F65117" w:rsidP="00F65117">
      <w:pPr>
        <w:bidi/>
        <w:jc w:val="both"/>
        <w:rPr>
          <w:rFonts w:cs="David" w:hint="cs"/>
          <w:rtl/>
        </w:rPr>
      </w:pPr>
    </w:p>
    <w:p w14:paraId="736B11CC" w14:textId="77777777" w:rsidR="00F65117" w:rsidRPr="00F65117" w:rsidRDefault="00F65117" w:rsidP="00F65117">
      <w:pPr>
        <w:bidi/>
        <w:ind w:firstLine="720"/>
        <w:jc w:val="both"/>
        <w:rPr>
          <w:rFonts w:cs="David" w:hint="cs"/>
          <w:rtl/>
        </w:rPr>
      </w:pPr>
      <w:r w:rsidRPr="00F65117">
        <w:rPr>
          <w:rFonts w:cs="David" w:hint="cs"/>
          <w:rtl/>
        </w:rPr>
        <w:t xml:space="preserve"> נקודה שנייה שהיא מאוד חשובה כי אני חושב שצודק חבר הכנסת רותם וגם אתה צודק בכך שלדיון הזה יש השלכות מלבד הדיון עצמו וגם הפרשנות של ההיסטוריה אלא חס וחלילה אולי גם לעתיד. הנציגים שנשלחו לכאן הם גם אותם נציגים שיוכלו להעביר את המסר של הוועדה לכל הגורמים הרלוונטיים גם לגבי העתיד והטמעת החסינות. מבחינה זו זה גם חשוב. </w:t>
      </w:r>
    </w:p>
    <w:p w14:paraId="6D96B0A0" w14:textId="77777777" w:rsidR="00F65117" w:rsidRPr="00F65117" w:rsidRDefault="00F65117" w:rsidP="00F65117">
      <w:pPr>
        <w:bidi/>
        <w:ind w:firstLine="720"/>
        <w:jc w:val="both"/>
        <w:rPr>
          <w:rFonts w:cs="David" w:hint="cs"/>
          <w:rtl/>
        </w:rPr>
      </w:pPr>
    </w:p>
    <w:p w14:paraId="4902CB28" w14:textId="77777777" w:rsidR="00F65117" w:rsidRPr="00F65117" w:rsidRDefault="00F65117" w:rsidP="00F65117">
      <w:pPr>
        <w:bidi/>
        <w:ind w:firstLine="720"/>
        <w:jc w:val="both"/>
        <w:rPr>
          <w:rFonts w:cs="David" w:hint="cs"/>
          <w:rtl/>
        </w:rPr>
      </w:pPr>
      <w:r w:rsidRPr="00F65117">
        <w:rPr>
          <w:rFonts w:cs="David" w:hint="cs"/>
          <w:rtl/>
        </w:rPr>
        <w:t xml:space="preserve">לפני שמגיעים להצגת הדיון, הצעה לסדר של חבר הכנסת </w:t>
      </w:r>
      <w:proofErr w:type="spellStart"/>
      <w:r w:rsidRPr="00F65117">
        <w:rPr>
          <w:rFonts w:cs="David" w:hint="cs"/>
          <w:rtl/>
        </w:rPr>
        <w:t>אורלב</w:t>
      </w:r>
      <w:proofErr w:type="spellEnd"/>
      <w:r w:rsidRPr="00F65117">
        <w:rPr>
          <w:rFonts w:cs="David" w:hint="cs"/>
          <w:rtl/>
        </w:rPr>
        <w:t xml:space="preserve">. </w:t>
      </w:r>
    </w:p>
    <w:p w14:paraId="0B38A011" w14:textId="77777777" w:rsidR="00F65117" w:rsidRPr="00F65117" w:rsidRDefault="00F65117" w:rsidP="00F65117">
      <w:pPr>
        <w:bidi/>
        <w:jc w:val="both"/>
        <w:rPr>
          <w:rFonts w:cs="David" w:hint="cs"/>
          <w:rtl/>
        </w:rPr>
      </w:pPr>
    </w:p>
    <w:p w14:paraId="16615A2F"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2FCD84C8" w14:textId="77777777" w:rsidR="00F65117" w:rsidRPr="00F65117" w:rsidRDefault="00F65117" w:rsidP="00F65117">
      <w:pPr>
        <w:bidi/>
        <w:jc w:val="both"/>
        <w:rPr>
          <w:rFonts w:cs="David" w:hint="cs"/>
          <w:u w:val="single"/>
          <w:rtl/>
        </w:rPr>
      </w:pPr>
    </w:p>
    <w:p w14:paraId="7A6BBFF9" w14:textId="77777777" w:rsidR="00F65117" w:rsidRPr="00F65117" w:rsidRDefault="00F65117" w:rsidP="00F65117">
      <w:pPr>
        <w:bidi/>
        <w:jc w:val="both"/>
        <w:rPr>
          <w:rFonts w:cs="David" w:hint="cs"/>
          <w:rtl/>
        </w:rPr>
      </w:pPr>
      <w:r w:rsidRPr="00F65117">
        <w:rPr>
          <w:rFonts w:cs="David" w:hint="cs"/>
          <w:rtl/>
        </w:rPr>
        <w:tab/>
        <w:t xml:space="preserve">נער הייתי וגם בגרתי והתופעה הזאת ששרים מתחמקים מלקחת אחריות על המעשים של המשרד שהם מופקדים עליו היא תופעה ידועה בוועדות הכנסת בנוגע למה שקשור במעשיו או במחדליו או באי מעשיו של חבר הכנסת בן ארי זה דבר שהוא בל ייעשה. יכולות להיות לי הסכמות, יכולות להיות לי מחלוקות עם חבר הכנסת בן ארי - זה לא קשור לעניין.  מה שקשור לעניין זה שאם ועדת הכנסת מבקשת זימון - הזימון הזה לא מתבצע. לכן הצעתי לך, זאת הצעתי לסדר. יש ועדה אחת בכנסת שיש לה סמכות להוציא צו הבאה. אני באמצעות הסמכויות האלה הבאתי גם ראש ממשלה. אני מציע לך להחליט היום שוועדת הכנסת תחליט להקים ועדה משותפת עם הוועדה לביקורת המדינה וברוב להוציא צווי הבאה לשר הביטחון ולשר לביטחון פנים. הם שני השרים שנושאים באחריות ואז תראה שאיתם יבוא המפכ"ל והרמטכ"ל ואלוף הפיקוד ואז יתנהל הדיון האמיתי -  מה היחס לחברי כנסת? מה מעמדם של חברי כנסת וכך תחלחל המערכת. אני מבטיח לך שאם תעשה כן תראה שאחרי זה יתחוללו איזה שהם דברים. הדיון הזה בעיני, בלי לפגוע בחברים הנכבדים, אני מאוד מעריך אותם, אין לו שום ערך. </w:t>
      </w:r>
    </w:p>
    <w:p w14:paraId="12B0B310" w14:textId="77777777" w:rsidR="00F65117" w:rsidRPr="00F65117" w:rsidRDefault="00F65117" w:rsidP="00F65117">
      <w:pPr>
        <w:bidi/>
        <w:jc w:val="both"/>
        <w:rPr>
          <w:rFonts w:cs="David" w:hint="cs"/>
          <w:rtl/>
        </w:rPr>
      </w:pPr>
    </w:p>
    <w:p w14:paraId="1FD22D2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D1BF24F" w14:textId="77777777" w:rsidR="00F65117" w:rsidRPr="00F65117" w:rsidRDefault="00F65117" w:rsidP="00F65117">
      <w:pPr>
        <w:bidi/>
        <w:jc w:val="both"/>
        <w:rPr>
          <w:rFonts w:cs="David" w:hint="cs"/>
          <w:rtl/>
        </w:rPr>
      </w:pPr>
    </w:p>
    <w:p w14:paraId="142BAE2C" w14:textId="77777777" w:rsidR="00F65117" w:rsidRPr="00F65117" w:rsidRDefault="00F65117" w:rsidP="00F65117">
      <w:pPr>
        <w:bidi/>
        <w:jc w:val="both"/>
        <w:rPr>
          <w:rFonts w:cs="David" w:hint="cs"/>
          <w:rtl/>
        </w:rPr>
      </w:pPr>
      <w:r w:rsidRPr="00F65117">
        <w:rPr>
          <w:rFonts w:cs="David" w:hint="cs"/>
          <w:rtl/>
        </w:rPr>
        <w:tab/>
        <w:t xml:space="preserve">כאן ארשה לעצמי לחלוק עליך זבולון לגבי ההצעה לסדר בשתי נקודות. האחת, אני לא בטוח שדווקא השתתפות השרים בדיון לגבי הסוגיה שעולה כאן יש לה ערך נוסף, אולי להיפך. השרים כידוע מטבעים להתחלף והדרג המקצועי נשאר. לכן אם אנחנו מדברים כאן על הטמעה בקרב כל זרועות הפיקוד מלמעלה ועד למטה - - - </w:t>
      </w:r>
    </w:p>
    <w:p w14:paraId="6AC58FEB" w14:textId="77777777" w:rsidR="00F65117" w:rsidRPr="00F65117" w:rsidRDefault="00F65117" w:rsidP="00F65117">
      <w:pPr>
        <w:bidi/>
        <w:jc w:val="both"/>
        <w:rPr>
          <w:rFonts w:cs="David" w:hint="cs"/>
          <w:rtl/>
        </w:rPr>
      </w:pPr>
    </w:p>
    <w:p w14:paraId="382F2494"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039B2580" w14:textId="77777777" w:rsidR="00F65117" w:rsidRPr="00F65117" w:rsidRDefault="00F65117" w:rsidP="00F65117">
      <w:pPr>
        <w:bidi/>
        <w:jc w:val="both"/>
        <w:rPr>
          <w:rFonts w:cs="David" w:hint="cs"/>
          <w:u w:val="single"/>
          <w:rtl/>
        </w:rPr>
      </w:pPr>
    </w:p>
    <w:p w14:paraId="71FA49E8" w14:textId="77777777" w:rsidR="00F65117" w:rsidRPr="00F65117" w:rsidRDefault="00F65117" w:rsidP="00F65117">
      <w:pPr>
        <w:bidi/>
        <w:ind w:firstLine="720"/>
        <w:jc w:val="both"/>
        <w:rPr>
          <w:rFonts w:cs="David" w:hint="cs"/>
          <w:rtl/>
        </w:rPr>
      </w:pPr>
      <w:r w:rsidRPr="00F65117">
        <w:rPr>
          <w:rFonts w:cs="David" w:hint="cs"/>
          <w:rtl/>
        </w:rPr>
        <w:t xml:space="preserve">האמת היא שזאת עיקר הבעיה, הדרג המקצועי אומרים: אתם מתחלפים, אנחנו נשארים, נעשה מה שאנחנו רוצים. </w:t>
      </w:r>
    </w:p>
    <w:p w14:paraId="29F24224" w14:textId="77777777" w:rsidR="00F65117" w:rsidRPr="00F65117" w:rsidRDefault="00F65117" w:rsidP="00F65117">
      <w:pPr>
        <w:bidi/>
        <w:jc w:val="both"/>
        <w:rPr>
          <w:rFonts w:cs="David" w:hint="cs"/>
          <w:rtl/>
        </w:rPr>
      </w:pPr>
    </w:p>
    <w:p w14:paraId="4DE0387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DE321D2" w14:textId="77777777" w:rsidR="00F65117" w:rsidRPr="00F65117" w:rsidRDefault="00F65117" w:rsidP="00F65117">
      <w:pPr>
        <w:bidi/>
        <w:jc w:val="both"/>
        <w:rPr>
          <w:rFonts w:cs="David" w:hint="cs"/>
          <w:rtl/>
        </w:rPr>
      </w:pPr>
    </w:p>
    <w:p w14:paraId="7D95410A" w14:textId="77777777" w:rsidR="00F65117" w:rsidRPr="00F65117" w:rsidRDefault="00F65117" w:rsidP="00F65117">
      <w:pPr>
        <w:bidi/>
        <w:jc w:val="both"/>
        <w:rPr>
          <w:rFonts w:cs="David" w:hint="cs"/>
          <w:rtl/>
        </w:rPr>
      </w:pPr>
      <w:r w:rsidRPr="00F65117">
        <w:rPr>
          <w:rFonts w:cs="David" w:hint="cs"/>
          <w:rtl/>
        </w:rPr>
        <w:tab/>
        <w:t xml:space="preserve">לכן אם נגיע כאן להבנות ברורות ולמסקנות ברורות מהדיון הזה ויסבירו לנו איך זה יועבר לשטח, אותי לפחות ברמה הזאת זה יספק. אני לא מחפש כאן לנהל  דו שיח עם השרים. במידה ולא יכול להיות שאתה צודק. נקודה שנייה שמפריע לי בהצעה לסדר שלך, אני לא חושב שהוועדה לביקורת המדינה צריכה להיות כלי עזר של ועדות אחרות לצורך ההבאה. </w:t>
      </w:r>
    </w:p>
    <w:p w14:paraId="61ED0EF9" w14:textId="77777777" w:rsidR="00F65117" w:rsidRPr="00F65117" w:rsidRDefault="00F65117" w:rsidP="00F65117">
      <w:pPr>
        <w:bidi/>
        <w:jc w:val="both"/>
        <w:rPr>
          <w:rFonts w:cs="David" w:hint="cs"/>
          <w:rtl/>
        </w:rPr>
      </w:pPr>
    </w:p>
    <w:p w14:paraId="5E64477D"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481768DE" w14:textId="77777777" w:rsidR="00F65117" w:rsidRPr="00F65117" w:rsidRDefault="00F65117" w:rsidP="00F65117">
      <w:pPr>
        <w:bidi/>
        <w:jc w:val="both"/>
        <w:rPr>
          <w:rFonts w:cs="David" w:hint="cs"/>
          <w:u w:val="single"/>
          <w:rtl/>
        </w:rPr>
      </w:pPr>
    </w:p>
    <w:p w14:paraId="451EDA0D" w14:textId="77777777" w:rsidR="00F65117" w:rsidRPr="00F65117" w:rsidRDefault="00F65117" w:rsidP="00F65117">
      <w:pPr>
        <w:bidi/>
        <w:ind w:firstLine="720"/>
        <w:jc w:val="both"/>
        <w:rPr>
          <w:rFonts w:cs="David" w:hint="cs"/>
          <w:rtl/>
        </w:rPr>
      </w:pPr>
      <w:r w:rsidRPr="00F65117">
        <w:rPr>
          <w:rFonts w:cs="David" w:hint="cs"/>
          <w:rtl/>
        </w:rPr>
        <w:t xml:space="preserve">כל ועדה יכולה להוציא צו הבאה, רוני בר און עדכן אותי על תיקון בתקנון הכנסת שהוא העביר בזמנו - - - </w:t>
      </w:r>
    </w:p>
    <w:p w14:paraId="4B9FF08D" w14:textId="77777777" w:rsidR="00F65117" w:rsidRPr="00F65117" w:rsidRDefault="00F65117" w:rsidP="00F65117">
      <w:pPr>
        <w:bidi/>
        <w:jc w:val="both"/>
        <w:rPr>
          <w:rFonts w:cs="David" w:hint="cs"/>
          <w:u w:val="single"/>
          <w:rtl/>
        </w:rPr>
      </w:pPr>
    </w:p>
    <w:p w14:paraId="51DC242B" w14:textId="77777777" w:rsidR="00F65117" w:rsidRPr="00F65117" w:rsidRDefault="00F65117" w:rsidP="00F65117">
      <w:pPr>
        <w:bidi/>
        <w:jc w:val="both"/>
        <w:rPr>
          <w:rFonts w:cs="David" w:hint="cs"/>
          <w:rtl/>
        </w:rPr>
      </w:pPr>
      <w:r w:rsidRPr="00F65117">
        <w:rPr>
          <w:rFonts w:cs="David" w:hint="cs"/>
          <w:u w:val="single"/>
          <w:rtl/>
        </w:rPr>
        <w:t>ארבל אסטרחן:</w:t>
      </w:r>
    </w:p>
    <w:p w14:paraId="05646263" w14:textId="77777777" w:rsidR="00F65117" w:rsidRPr="00F65117" w:rsidRDefault="00F65117" w:rsidP="00F65117">
      <w:pPr>
        <w:bidi/>
        <w:jc w:val="both"/>
        <w:rPr>
          <w:rFonts w:cs="David" w:hint="cs"/>
          <w:rtl/>
        </w:rPr>
      </w:pPr>
    </w:p>
    <w:p w14:paraId="771F1E7E" w14:textId="77777777" w:rsidR="00F65117" w:rsidRPr="00F65117" w:rsidRDefault="00F65117" w:rsidP="00F65117">
      <w:pPr>
        <w:bidi/>
        <w:jc w:val="both"/>
        <w:rPr>
          <w:rFonts w:cs="David" w:hint="cs"/>
          <w:rtl/>
        </w:rPr>
      </w:pPr>
      <w:r w:rsidRPr="00F65117">
        <w:rPr>
          <w:rFonts w:cs="David" w:hint="cs"/>
          <w:rtl/>
        </w:rPr>
        <w:tab/>
        <w:t xml:space="preserve">זה לא התקבל. </w:t>
      </w:r>
      <w:r w:rsidRPr="00F65117">
        <w:rPr>
          <w:rFonts w:cs="David" w:hint="cs"/>
          <w:rtl/>
        </w:rPr>
        <w:tab/>
      </w:r>
    </w:p>
    <w:p w14:paraId="7FE1C041"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129980D1" w14:textId="77777777" w:rsidR="00F65117" w:rsidRPr="00F65117" w:rsidRDefault="00F65117" w:rsidP="00F65117">
      <w:pPr>
        <w:bidi/>
        <w:jc w:val="both"/>
        <w:rPr>
          <w:rFonts w:cs="David" w:hint="cs"/>
          <w:u w:val="single"/>
          <w:rtl/>
        </w:rPr>
      </w:pPr>
    </w:p>
    <w:p w14:paraId="25EF8780" w14:textId="77777777" w:rsidR="00F65117" w:rsidRPr="00F65117" w:rsidRDefault="00F65117" w:rsidP="00F65117">
      <w:pPr>
        <w:bidi/>
        <w:ind w:firstLine="720"/>
        <w:jc w:val="both"/>
        <w:rPr>
          <w:rFonts w:cs="David" w:hint="cs"/>
          <w:rtl/>
        </w:rPr>
      </w:pPr>
      <w:r w:rsidRPr="00F65117">
        <w:rPr>
          <w:rFonts w:cs="David" w:hint="cs"/>
          <w:rtl/>
        </w:rPr>
        <w:t xml:space="preserve">תקנון הכנסת לא מחייב את השרים, החוק מחייב את השרים. יש סעיף בחוק, יש פרוצדורה מסוימת. </w:t>
      </w:r>
    </w:p>
    <w:p w14:paraId="712E0E77" w14:textId="77777777" w:rsidR="00F65117" w:rsidRDefault="00F65117" w:rsidP="00F65117">
      <w:pPr>
        <w:bidi/>
        <w:jc w:val="both"/>
        <w:rPr>
          <w:rFonts w:cs="David" w:hint="cs"/>
          <w:rtl/>
        </w:rPr>
      </w:pPr>
    </w:p>
    <w:p w14:paraId="0EEDEAB0" w14:textId="77777777" w:rsidR="00F65117" w:rsidRDefault="00F65117" w:rsidP="00F65117">
      <w:pPr>
        <w:bidi/>
        <w:jc w:val="both"/>
        <w:rPr>
          <w:rFonts w:cs="David" w:hint="cs"/>
          <w:rtl/>
        </w:rPr>
      </w:pPr>
    </w:p>
    <w:p w14:paraId="5851145D" w14:textId="77777777" w:rsidR="00F65117" w:rsidRDefault="00F65117" w:rsidP="00F65117">
      <w:pPr>
        <w:bidi/>
        <w:jc w:val="both"/>
        <w:rPr>
          <w:rFonts w:cs="David" w:hint="cs"/>
          <w:rtl/>
        </w:rPr>
      </w:pPr>
    </w:p>
    <w:p w14:paraId="398716FE" w14:textId="77777777" w:rsidR="00F65117" w:rsidRPr="00F65117" w:rsidRDefault="00F65117" w:rsidP="00F65117">
      <w:pPr>
        <w:bidi/>
        <w:jc w:val="both"/>
        <w:rPr>
          <w:rFonts w:cs="David" w:hint="cs"/>
          <w:rtl/>
        </w:rPr>
      </w:pPr>
    </w:p>
    <w:p w14:paraId="0E89D4A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8AF13D5" w14:textId="77777777" w:rsidR="00F65117" w:rsidRPr="00F65117" w:rsidRDefault="00F65117" w:rsidP="00F65117">
      <w:pPr>
        <w:bidi/>
        <w:jc w:val="both"/>
        <w:rPr>
          <w:rFonts w:cs="David" w:hint="cs"/>
          <w:rtl/>
        </w:rPr>
      </w:pPr>
    </w:p>
    <w:p w14:paraId="4F98A912" w14:textId="77777777" w:rsidR="00F65117" w:rsidRPr="00F65117" w:rsidRDefault="00F65117" w:rsidP="00F65117">
      <w:pPr>
        <w:bidi/>
        <w:jc w:val="both"/>
        <w:rPr>
          <w:rFonts w:cs="David" w:hint="cs"/>
          <w:rtl/>
        </w:rPr>
      </w:pPr>
      <w:r w:rsidRPr="00F65117">
        <w:rPr>
          <w:rFonts w:cs="David" w:hint="cs"/>
          <w:rtl/>
        </w:rPr>
        <w:tab/>
        <w:t xml:space="preserve">לפי החוק הנציגים היו אמורים להתייצב, אין בכלל מחלוקת על זה. יכול להיות שאם התופעה הזאת לא תיעלם ותחזור על עצמה צריכים לתקן את תקנון הכנסת - - - </w:t>
      </w:r>
    </w:p>
    <w:p w14:paraId="2E9AF773" w14:textId="77777777" w:rsidR="00F65117" w:rsidRPr="00F65117" w:rsidRDefault="00F65117" w:rsidP="00F65117">
      <w:pPr>
        <w:bidi/>
        <w:jc w:val="both"/>
        <w:rPr>
          <w:rFonts w:cs="David" w:hint="cs"/>
          <w:rtl/>
        </w:rPr>
      </w:pPr>
    </w:p>
    <w:p w14:paraId="0A13BD70"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3257302E" w14:textId="77777777" w:rsidR="00F65117" w:rsidRPr="00F65117" w:rsidRDefault="00F65117" w:rsidP="00F65117">
      <w:pPr>
        <w:bidi/>
        <w:jc w:val="both"/>
        <w:rPr>
          <w:rFonts w:cs="David" w:hint="cs"/>
          <w:u w:val="single"/>
          <w:rtl/>
        </w:rPr>
      </w:pPr>
    </w:p>
    <w:p w14:paraId="55E01AEB" w14:textId="77777777" w:rsidR="00F65117" w:rsidRPr="00F65117" w:rsidRDefault="00F65117" w:rsidP="00F65117">
      <w:pPr>
        <w:bidi/>
        <w:jc w:val="both"/>
        <w:rPr>
          <w:rFonts w:cs="David" w:hint="cs"/>
          <w:rtl/>
        </w:rPr>
      </w:pPr>
      <w:r w:rsidRPr="00F65117">
        <w:rPr>
          <w:rFonts w:cs="David" w:hint="cs"/>
          <w:rtl/>
        </w:rPr>
        <w:tab/>
        <w:t xml:space="preserve">אני מודה שבצו ההבאה יש בעיה, אם אתה מזמן שר והוא לא בא אתה צריך לשלוח אליו את המשטרה. ואם תזמן את השר לביטחון פנים והוא לא יבוא </w:t>
      </w:r>
      <w:r w:rsidRPr="00F65117">
        <w:rPr>
          <w:rFonts w:cs="David"/>
          <w:rtl/>
        </w:rPr>
        <w:t>–</w:t>
      </w:r>
      <w:r w:rsidRPr="00F65117">
        <w:rPr>
          <w:rFonts w:cs="David" w:hint="cs"/>
          <w:rtl/>
        </w:rPr>
        <w:t xml:space="preserve"> מי יביא אותו? יש פה בעיה.  </w:t>
      </w:r>
    </w:p>
    <w:p w14:paraId="11758AC8" w14:textId="77777777" w:rsidR="00F65117" w:rsidRPr="00F65117" w:rsidRDefault="00F65117" w:rsidP="00F65117">
      <w:pPr>
        <w:bidi/>
        <w:jc w:val="both"/>
        <w:rPr>
          <w:rFonts w:cs="David" w:hint="cs"/>
          <w:rtl/>
        </w:rPr>
      </w:pPr>
    </w:p>
    <w:p w14:paraId="6559D33A" w14:textId="77777777" w:rsidR="00F65117" w:rsidRPr="00F65117" w:rsidRDefault="00F65117" w:rsidP="00F65117">
      <w:pPr>
        <w:bidi/>
        <w:jc w:val="both"/>
        <w:rPr>
          <w:rFonts w:cs="David" w:hint="cs"/>
          <w:rtl/>
        </w:rPr>
      </w:pPr>
      <w:r w:rsidRPr="00F65117">
        <w:rPr>
          <w:rFonts w:cs="David" w:hint="cs"/>
          <w:u w:val="single"/>
          <w:rtl/>
        </w:rPr>
        <w:t>ארבל אסטרחן:</w:t>
      </w:r>
    </w:p>
    <w:p w14:paraId="4209373B" w14:textId="77777777" w:rsidR="00F65117" w:rsidRPr="00F65117" w:rsidRDefault="00F65117" w:rsidP="00F65117">
      <w:pPr>
        <w:bidi/>
        <w:jc w:val="both"/>
        <w:rPr>
          <w:rFonts w:cs="David" w:hint="cs"/>
          <w:rtl/>
        </w:rPr>
      </w:pPr>
    </w:p>
    <w:p w14:paraId="7698A022" w14:textId="77777777" w:rsidR="00F65117" w:rsidRPr="00F65117" w:rsidRDefault="00F65117" w:rsidP="00F65117">
      <w:pPr>
        <w:bidi/>
        <w:jc w:val="both"/>
        <w:rPr>
          <w:rFonts w:cs="David" w:hint="cs"/>
          <w:rtl/>
        </w:rPr>
      </w:pPr>
      <w:r w:rsidRPr="00F65117">
        <w:rPr>
          <w:rFonts w:cs="David" w:hint="cs"/>
          <w:rtl/>
        </w:rPr>
        <w:tab/>
        <w:t>אי אפשר לעצור שר.</w:t>
      </w:r>
    </w:p>
    <w:p w14:paraId="5844200D" w14:textId="77777777" w:rsidR="00F65117" w:rsidRPr="00F65117" w:rsidRDefault="00F65117" w:rsidP="00F65117">
      <w:pPr>
        <w:bidi/>
        <w:jc w:val="both"/>
        <w:rPr>
          <w:rFonts w:cs="David" w:hint="cs"/>
          <w:rtl/>
        </w:rPr>
      </w:pPr>
    </w:p>
    <w:p w14:paraId="488E7B8C"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1D26881F" w14:textId="77777777" w:rsidR="00F65117" w:rsidRPr="00F65117" w:rsidRDefault="00F65117" w:rsidP="00F65117">
      <w:pPr>
        <w:bidi/>
        <w:jc w:val="both"/>
        <w:rPr>
          <w:rFonts w:cs="David" w:hint="cs"/>
          <w:u w:val="single"/>
          <w:rtl/>
        </w:rPr>
      </w:pPr>
    </w:p>
    <w:p w14:paraId="6A40D411" w14:textId="77777777" w:rsidR="00F65117" w:rsidRPr="00F65117" w:rsidRDefault="00F65117" w:rsidP="00F65117">
      <w:pPr>
        <w:bidi/>
        <w:ind w:firstLine="720"/>
        <w:jc w:val="both"/>
        <w:rPr>
          <w:rFonts w:cs="David" w:hint="cs"/>
          <w:rtl/>
        </w:rPr>
      </w:pPr>
      <w:r w:rsidRPr="00F65117">
        <w:rPr>
          <w:rFonts w:cs="David" w:hint="cs"/>
          <w:rtl/>
        </w:rPr>
        <w:t xml:space="preserve">אדוני היושב ראש, לפני חמש שנים אולי היה סיפור דומה ביצהר, עיכבו את חבר הכנסת אריאל ואותי. צה"ל לא נתן לנו לעלות. לא הכניסו אותנו לג'יפ אבל לא נתנו לנו לעלות. היו ניסיונות התחמקות של הצבא והמשטרה, עד שלא הבאנו את הרמטכ"ל, השר </w:t>
      </w:r>
      <w:proofErr w:type="spellStart"/>
      <w:r w:rsidRPr="00F65117">
        <w:rPr>
          <w:rFonts w:cs="David" w:hint="cs"/>
          <w:rtl/>
        </w:rPr>
        <w:t>יעלון</w:t>
      </w:r>
      <w:proofErr w:type="spellEnd"/>
      <w:r w:rsidRPr="00F65117">
        <w:rPr>
          <w:rFonts w:cs="David" w:hint="cs"/>
          <w:rtl/>
        </w:rPr>
        <w:t xml:space="preserve"> שהיה הרמטכ"ל שהגיע לוועדת הכנסת פעם ופעמיים והבין שהכנסת רצינית בעניין הזה והוא עשה סדר בזה לכמה שנים. התחלפו הדורות ונשתכחו ההוראות - - -</w:t>
      </w:r>
    </w:p>
    <w:p w14:paraId="541482F7" w14:textId="77777777" w:rsidR="00F65117" w:rsidRPr="00F65117" w:rsidRDefault="00F65117" w:rsidP="00F65117">
      <w:pPr>
        <w:bidi/>
        <w:jc w:val="both"/>
        <w:rPr>
          <w:rFonts w:cs="David" w:hint="cs"/>
          <w:rtl/>
        </w:rPr>
      </w:pPr>
    </w:p>
    <w:p w14:paraId="31F12210"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0AB47B9C" w14:textId="77777777" w:rsidR="00F65117" w:rsidRPr="00F65117" w:rsidRDefault="00F65117" w:rsidP="00F65117">
      <w:pPr>
        <w:bidi/>
        <w:jc w:val="both"/>
        <w:rPr>
          <w:rFonts w:cs="David" w:hint="cs"/>
          <w:u w:val="single"/>
          <w:rtl/>
        </w:rPr>
      </w:pPr>
    </w:p>
    <w:p w14:paraId="48F6C133" w14:textId="77777777" w:rsidR="00F65117" w:rsidRPr="00F65117" w:rsidRDefault="00F65117" w:rsidP="00F65117">
      <w:pPr>
        <w:bidi/>
        <w:ind w:firstLine="720"/>
        <w:jc w:val="both"/>
        <w:rPr>
          <w:rFonts w:cs="David" w:hint="cs"/>
          <w:rtl/>
        </w:rPr>
      </w:pPr>
      <w:r w:rsidRPr="00F65117">
        <w:rPr>
          <w:rFonts w:cs="David" w:hint="cs"/>
          <w:rtl/>
        </w:rPr>
        <w:t xml:space="preserve">תביא את הרמטכ"ל, אני חוזר בי, לא שר הביטחון, תביא את הרמטכ"ל.  אדוני, אני אומר במפורש, שיניתי את סדר היום שלי, כחבר ועדת הכנסת חשבתי שהנושא הזה הוא נושא חשוב. לא מדובר פה במקרה פרטי של חבר הכנסת בן ארי, עם כל הכבוד. מדובר פה בכל אחד, במעמדה של הכנסת, במעמדם של חברי הכנסת, בחוק החסינות שלהם, ביכולתם לפקח על הרשות המבצעת, לא יכול להיות כדבר הזה.  </w:t>
      </w:r>
    </w:p>
    <w:p w14:paraId="3D5E9DD7" w14:textId="77777777" w:rsidR="00F65117" w:rsidRPr="00F65117" w:rsidRDefault="00F65117" w:rsidP="00F65117">
      <w:pPr>
        <w:bidi/>
        <w:jc w:val="both"/>
        <w:rPr>
          <w:rFonts w:cs="David" w:hint="cs"/>
          <w:rtl/>
        </w:rPr>
      </w:pPr>
    </w:p>
    <w:p w14:paraId="71DA128D" w14:textId="77777777" w:rsidR="00F65117" w:rsidRPr="00F65117" w:rsidRDefault="00F65117" w:rsidP="00F65117">
      <w:pPr>
        <w:bidi/>
        <w:jc w:val="both"/>
        <w:rPr>
          <w:rFonts w:cs="David" w:hint="cs"/>
          <w:u w:val="single"/>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56069612" w14:textId="77777777" w:rsidR="00F65117" w:rsidRPr="00F65117" w:rsidRDefault="00F65117" w:rsidP="00F65117">
      <w:pPr>
        <w:bidi/>
        <w:jc w:val="both"/>
        <w:rPr>
          <w:rFonts w:cs="David" w:hint="cs"/>
          <w:u w:val="single"/>
          <w:rtl/>
        </w:rPr>
      </w:pPr>
    </w:p>
    <w:p w14:paraId="55B80B47" w14:textId="77777777" w:rsidR="00F65117" w:rsidRPr="00F65117" w:rsidRDefault="00F65117" w:rsidP="00F65117">
      <w:pPr>
        <w:bidi/>
        <w:ind w:firstLine="720"/>
        <w:jc w:val="both"/>
        <w:rPr>
          <w:rFonts w:cs="David" w:hint="cs"/>
          <w:rtl/>
        </w:rPr>
      </w:pPr>
      <w:r w:rsidRPr="00F65117">
        <w:rPr>
          <w:rFonts w:cs="David" w:hint="cs"/>
          <w:rtl/>
        </w:rPr>
        <w:t xml:space="preserve">ברשותך מעבר לכל מה שנוגע להליך של הופעה בפני ועדת הכנסת, נדמה לי שאי אפשר לעבור לסדר היום גם על תוכן המכתב שקיבלנו כאן. מועבר לכנסת מכתב שנחתם על ידי איזושהי מזכירה בפיקוד העליון, אם אני עוד זוכר נכון, בח"ק צריך להיות משהו כמו "בחזקת קצין" או משהו כזה מלשכת הרמטכ"ל. כותרתו היא: "פרובוקציה בדמות חבר הכנסת בן ארי" ומה שבעיני הכי חמור </w:t>
      </w:r>
      <w:proofErr w:type="spellStart"/>
      <w:r w:rsidRPr="00F65117">
        <w:rPr>
          <w:rFonts w:cs="David" w:hint="cs"/>
          <w:rtl/>
        </w:rPr>
        <w:t>מהכל</w:t>
      </w:r>
      <w:proofErr w:type="spellEnd"/>
      <w:r w:rsidRPr="00F65117">
        <w:rPr>
          <w:rFonts w:cs="David" w:hint="cs"/>
          <w:rtl/>
        </w:rPr>
        <w:t xml:space="preserve"> זה הסעיף האחרון של המכתב שבו אותה פקידה מביעה, אני לא יודע בשם מי, את הצער על העובדה שכוחות לא מבוטלים של חיילים מוסטים ממשימות של לחימה בטרור למשימות מסוג זה. סעיף ו' למכתב הוא סעיף פוליטי. אני תוהה אם גם במכתבים שיצאו מהפיקוד העליון של הצבא בתקופת ההתנתקות כתבתם שאתם מצרים שכוחות מוסטים למשימות האלה. אני תוהה אם זה מה שאתם כותבים בכל פעם ששולחים אתכם לפנות בית או מתיישב, האם גם אז זה מה שנכתב כאן? אני מבקש שתאיר את עיני אם זה המצב או שהאמירות הפוליטיות שמורות רק למקרים האלה. </w:t>
      </w:r>
    </w:p>
    <w:p w14:paraId="10957B5D" w14:textId="77777777" w:rsidR="00F65117" w:rsidRPr="00F65117" w:rsidRDefault="00F65117" w:rsidP="00F65117">
      <w:pPr>
        <w:bidi/>
        <w:jc w:val="both"/>
        <w:rPr>
          <w:rFonts w:cs="David" w:hint="cs"/>
          <w:rtl/>
        </w:rPr>
      </w:pPr>
      <w:r w:rsidRPr="00F65117">
        <w:rPr>
          <w:rFonts w:cs="David" w:hint="cs"/>
          <w:u w:val="single"/>
          <w:rtl/>
        </w:rPr>
        <w:t>אורי אריאל:</w:t>
      </w:r>
    </w:p>
    <w:p w14:paraId="51AA46B9" w14:textId="77777777" w:rsidR="00F65117" w:rsidRPr="00F65117" w:rsidRDefault="00F65117" w:rsidP="00F65117">
      <w:pPr>
        <w:bidi/>
        <w:jc w:val="both"/>
        <w:rPr>
          <w:rFonts w:cs="David" w:hint="cs"/>
          <w:rtl/>
        </w:rPr>
      </w:pPr>
    </w:p>
    <w:p w14:paraId="0C67F9EE" w14:textId="77777777" w:rsidR="00F65117" w:rsidRPr="00F65117" w:rsidRDefault="00F65117" w:rsidP="00F65117">
      <w:pPr>
        <w:bidi/>
        <w:ind w:firstLine="720"/>
        <w:jc w:val="both"/>
        <w:rPr>
          <w:rFonts w:cs="David" w:hint="cs"/>
          <w:rtl/>
        </w:rPr>
      </w:pPr>
      <w:r w:rsidRPr="00F65117">
        <w:rPr>
          <w:rFonts w:cs="David" w:hint="cs"/>
          <w:rtl/>
        </w:rPr>
        <w:t xml:space="preserve">אני רק אומר לכם שמניסיוני לא יצא מכתב כזה בלי שהרמטכ"ל ראה אותו. </w:t>
      </w:r>
    </w:p>
    <w:p w14:paraId="0BEBE752" w14:textId="77777777" w:rsidR="00F65117" w:rsidRPr="00F65117" w:rsidRDefault="00F65117" w:rsidP="00F65117">
      <w:pPr>
        <w:bidi/>
        <w:jc w:val="both"/>
        <w:rPr>
          <w:rFonts w:cs="David" w:hint="cs"/>
          <w:rtl/>
        </w:rPr>
      </w:pPr>
    </w:p>
    <w:p w14:paraId="7415EFA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898DD93" w14:textId="77777777" w:rsidR="00F65117" w:rsidRPr="00F65117" w:rsidRDefault="00F65117" w:rsidP="00F65117">
      <w:pPr>
        <w:bidi/>
        <w:jc w:val="both"/>
        <w:rPr>
          <w:rFonts w:cs="David" w:hint="cs"/>
          <w:rtl/>
        </w:rPr>
      </w:pPr>
    </w:p>
    <w:p w14:paraId="6B791183" w14:textId="77777777" w:rsidR="00F65117" w:rsidRPr="00F65117" w:rsidRDefault="00F65117" w:rsidP="00F65117">
      <w:pPr>
        <w:bidi/>
        <w:jc w:val="both"/>
        <w:rPr>
          <w:rFonts w:cs="David" w:hint="cs"/>
          <w:rtl/>
        </w:rPr>
      </w:pPr>
      <w:r w:rsidRPr="00F65117">
        <w:rPr>
          <w:rFonts w:cs="David" w:hint="cs"/>
          <w:rtl/>
        </w:rPr>
        <w:tab/>
        <w:t xml:space="preserve"> למעשה חבר הכנסת </w:t>
      </w:r>
      <w:proofErr w:type="spellStart"/>
      <w:r w:rsidRPr="00F65117">
        <w:rPr>
          <w:rFonts w:cs="David" w:hint="cs"/>
          <w:rtl/>
        </w:rPr>
        <w:t>לוין</w:t>
      </w:r>
      <w:proofErr w:type="spellEnd"/>
      <w:r w:rsidRPr="00F65117">
        <w:rPr>
          <w:rFonts w:cs="David" w:hint="cs"/>
          <w:rtl/>
        </w:rPr>
        <w:t xml:space="preserve"> כבר העביר אותנו לגופו של דיון. </w:t>
      </w:r>
    </w:p>
    <w:p w14:paraId="1EA1C8E0" w14:textId="77777777" w:rsidR="00F65117" w:rsidRPr="00F65117" w:rsidRDefault="00F65117" w:rsidP="00F65117">
      <w:pPr>
        <w:bidi/>
        <w:jc w:val="both"/>
        <w:rPr>
          <w:rFonts w:cs="David" w:hint="cs"/>
          <w:rtl/>
        </w:rPr>
      </w:pPr>
    </w:p>
    <w:p w14:paraId="3FA3FDA3" w14:textId="77777777" w:rsidR="00F65117" w:rsidRPr="00F65117" w:rsidRDefault="00F65117" w:rsidP="00F65117">
      <w:pPr>
        <w:bidi/>
        <w:jc w:val="both"/>
        <w:rPr>
          <w:rFonts w:cs="David" w:hint="cs"/>
          <w:u w:val="single"/>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11461BE7" w14:textId="77777777" w:rsidR="00F65117" w:rsidRPr="00F65117" w:rsidRDefault="00F65117" w:rsidP="00F65117">
      <w:pPr>
        <w:bidi/>
        <w:jc w:val="both"/>
        <w:rPr>
          <w:rFonts w:cs="David" w:hint="cs"/>
          <w:u w:val="single"/>
          <w:rtl/>
        </w:rPr>
      </w:pPr>
    </w:p>
    <w:p w14:paraId="49A91D8C" w14:textId="77777777" w:rsidR="00F65117" w:rsidRPr="00F65117" w:rsidRDefault="00F65117" w:rsidP="00F65117">
      <w:pPr>
        <w:bidi/>
        <w:jc w:val="both"/>
        <w:rPr>
          <w:rFonts w:cs="David" w:hint="cs"/>
          <w:rtl/>
        </w:rPr>
      </w:pPr>
      <w:r w:rsidRPr="00F65117">
        <w:rPr>
          <w:rFonts w:cs="David" w:hint="cs"/>
          <w:rtl/>
        </w:rPr>
        <w:tab/>
        <w:t xml:space="preserve">לא למהות אלא לשאלה האם זאת הנורמה שהצבא כותב - - - </w:t>
      </w:r>
    </w:p>
    <w:p w14:paraId="77DF5946" w14:textId="77777777" w:rsidR="00F65117" w:rsidRPr="00F65117" w:rsidRDefault="00F65117" w:rsidP="00F65117">
      <w:pPr>
        <w:bidi/>
        <w:jc w:val="both"/>
        <w:rPr>
          <w:rFonts w:cs="David" w:hint="cs"/>
          <w:rtl/>
        </w:rPr>
      </w:pPr>
    </w:p>
    <w:p w14:paraId="4E70D554" w14:textId="77777777" w:rsidR="00F65117" w:rsidRDefault="00F65117" w:rsidP="00F65117">
      <w:pPr>
        <w:bidi/>
        <w:jc w:val="both"/>
        <w:rPr>
          <w:rFonts w:cs="David" w:hint="cs"/>
          <w:u w:val="single"/>
          <w:rtl/>
        </w:rPr>
      </w:pPr>
    </w:p>
    <w:p w14:paraId="59B4DDF1" w14:textId="77777777" w:rsidR="00F65117" w:rsidRDefault="00F65117" w:rsidP="00F65117">
      <w:pPr>
        <w:bidi/>
        <w:jc w:val="both"/>
        <w:rPr>
          <w:rFonts w:cs="David" w:hint="cs"/>
          <w:u w:val="single"/>
          <w:rtl/>
        </w:rPr>
      </w:pPr>
    </w:p>
    <w:p w14:paraId="0AB34C02" w14:textId="77777777" w:rsidR="00F65117" w:rsidRDefault="00F65117" w:rsidP="00F65117">
      <w:pPr>
        <w:bidi/>
        <w:jc w:val="both"/>
        <w:rPr>
          <w:rFonts w:cs="David" w:hint="cs"/>
          <w:u w:val="single"/>
          <w:rtl/>
        </w:rPr>
      </w:pPr>
    </w:p>
    <w:p w14:paraId="1B7799F5" w14:textId="77777777" w:rsidR="00F65117" w:rsidRDefault="00F65117" w:rsidP="00F65117">
      <w:pPr>
        <w:bidi/>
        <w:jc w:val="both"/>
        <w:rPr>
          <w:rFonts w:cs="David" w:hint="cs"/>
          <w:u w:val="single"/>
          <w:rtl/>
        </w:rPr>
      </w:pPr>
    </w:p>
    <w:p w14:paraId="565A0C7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79C2CFB" w14:textId="77777777" w:rsidR="00F65117" w:rsidRPr="00F65117" w:rsidRDefault="00F65117" w:rsidP="00F65117">
      <w:pPr>
        <w:bidi/>
        <w:jc w:val="both"/>
        <w:rPr>
          <w:rFonts w:cs="David" w:hint="cs"/>
          <w:rtl/>
        </w:rPr>
      </w:pPr>
    </w:p>
    <w:p w14:paraId="1D768289" w14:textId="77777777" w:rsidR="00F65117" w:rsidRPr="00F65117" w:rsidRDefault="00F65117" w:rsidP="00F65117">
      <w:pPr>
        <w:bidi/>
        <w:jc w:val="both"/>
        <w:rPr>
          <w:rFonts w:cs="David" w:hint="cs"/>
          <w:rtl/>
        </w:rPr>
      </w:pPr>
      <w:r w:rsidRPr="00F65117">
        <w:rPr>
          <w:rFonts w:cs="David" w:hint="cs"/>
          <w:rtl/>
        </w:rPr>
        <w:tab/>
        <w:t xml:space="preserve">אני רוצה שלא נחזור על מה שקרה כאן בפעם הקודמת. אני רוצה שנשלב את הדיון בתוכן המכתב כבר בדיון על הנושא עצמו. לכן אני רוצה לבקש מחבר הכנסת אלדד בצורה מסודרת להציג לנו את בקשתו לדיון מהיר ולהציג לנו מה המטרות שהוא רואה בדיון המהיר ומה הוא מבקש מהוועדה. לאחר מכן אני מניח שיהיה נכון לתת את זכות הדיבור לחבר הכנסת בן ארי שהוא מבחינה מסוימת לא רק משתתף בדיון אלא נושא הדיון. לאחר מכן נשמע את הנציגים הרלוונטיים ונקיים דיון בין החברים, חבר הכנסת אלדד, בבקשה.  </w:t>
      </w:r>
    </w:p>
    <w:p w14:paraId="667A8414" w14:textId="77777777" w:rsidR="00F65117" w:rsidRPr="00F65117" w:rsidRDefault="00F65117" w:rsidP="00F65117">
      <w:pPr>
        <w:bidi/>
        <w:jc w:val="both"/>
        <w:rPr>
          <w:rFonts w:cs="David" w:hint="cs"/>
          <w:rtl/>
        </w:rPr>
      </w:pPr>
    </w:p>
    <w:p w14:paraId="0529E9F5"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340104B1" w14:textId="77777777" w:rsidR="00F65117" w:rsidRPr="00F65117" w:rsidRDefault="00F65117" w:rsidP="00F65117">
      <w:pPr>
        <w:bidi/>
        <w:jc w:val="both"/>
        <w:rPr>
          <w:rFonts w:cs="David" w:hint="cs"/>
          <w:u w:val="single"/>
          <w:rtl/>
        </w:rPr>
      </w:pPr>
    </w:p>
    <w:p w14:paraId="261DC5FB" w14:textId="77777777" w:rsidR="00F65117" w:rsidRPr="00F65117" w:rsidRDefault="00F65117" w:rsidP="00F65117">
      <w:pPr>
        <w:bidi/>
        <w:jc w:val="both"/>
        <w:rPr>
          <w:rFonts w:cs="David" w:hint="cs"/>
          <w:rtl/>
        </w:rPr>
      </w:pPr>
      <w:r w:rsidRPr="00F65117">
        <w:rPr>
          <w:rFonts w:cs="David" w:hint="cs"/>
          <w:rtl/>
        </w:rPr>
        <w:tab/>
        <w:t xml:space="preserve">תודה אדוני היושב ראש. העליתי את הנושא לא רק בגלל המקרה הפרטי של חבר הכנסת בן ארי אלא כיוון שלהבנתי הוא מעיד על תופעה כללית, גם בצה"ל, גם במשטרת ישראל של אי הכרת חוק חסינות חברי הכנסת או התעלמות מהמשמעויות של החוק הזה. הדברים עלולים להפוך להיות תופעה שמידרדרת והולכת. </w:t>
      </w:r>
    </w:p>
    <w:p w14:paraId="5F40F331" w14:textId="77777777" w:rsidR="00F65117" w:rsidRPr="00F65117" w:rsidRDefault="00F65117" w:rsidP="00F65117">
      <w:pPr>
        <w:bidi/>
        <w:jc w:val="both"/>
        <w:rPr>
          <w:rFonts w:cs="David" w:hint="cs"/>
          <w:rtl/>
        </w:rPr>
      </w:pPr>
    </w:p>
    <w:p w14:paraId="59BE83CE" w14:textId="77777777" w:rsidR="00F65117" w:rsidRPr="00F65117" w:rsidRDefault="00F65117" w:rsidP="00F65117">
      <w:pPr>
        <w:bidi/>
        <w:ind w:firstLine="720"/>
        <w:jc w:val="both"/>
        <w:rPr>
          <w:rFonts w:cs="David" w:hint="cs"/>
          <w:rtl/>
        </w:rPr>
      </w:pPr>
      <w:r w:rsidRPr="00F65117">
        <w:rPr>
          <w:rFonts w:cs="David" w:hint="cs"/>
          <w:rtl/>
        </w:rPr>
        <w:t xml:space="preserve">האירועים שבהם חברי כנסת מופיעים בשטח בנסיבות שונות כדי לקיים את חובתם </w:t>
      </w:r>
      <w:proofErr w:type="spellStart"/>
      <w:r w:rsidRPr="00F65117">
        <w:rPr>
          <w:rFonts w:cs="David" w:hint="cs"/>
          <w:rtl/>
        </w:rPr>
        <w:t>הפרלמנטרית</w:t>
      </w:r>
      <w:proofErr w:type="spellEnd"/>
      <w:r w:rsidRPr="00F65117">
        <w:rPr>
          <w:rFonts w:cs="David" w:hint="cs"/>
          <w:rtl/>
        </w:rPr>
        <w:t xml:space="preserve">, חובתם כנציגי ציבור, גם כדי לפקח על הרשות המבצעת, גם כדי להביע את עמדתם ודעתם כשליחי ציבור - הם דברים שבכל יום. בנסיבות האלה הם לא אופייניים רק לחברי הכנסת ביהודה ושומרון, גם חברי כנסת רבים ושונים, גם חברי כנסת ערבים נוהגים כך, גם חברי כנסת חרדים נוהגים כך ואני זוכר נסיבות רבות ושונות. אני זוכר חברי כנסת שבגלל שינויים בהחלטות כלכליות מסוימות החליטו לחסום את כביש החוף בתקופה מסוימת. מחיוכו של היושב ראש ברור לי שהוא  יודע על מה אני מדבר. </w:t>
      </w:r>
    </w:p>
    <w:p w14:paraId="7CD349FA" w14:textId="77777777" w:rsidR="00F65117" w:rsidRPr="00F65117" w:rsidRDefault="00F65117" w:rsidP="00F65117">
      <w:pPr>
        <w:bidi/>
        <w:jc w:val="both"/>
        <w:rPr>
          <w:rFonts w:cs="David" w:hint="cs"/>
          <w:rtl/>
        </w:rPr>
      </w:pPr>
    </w:p>
    <w:p w14:paraId="50C9FB5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FBC652A" w14:textId="77777777" w:rsidR="00F65117" w:rsidRPr="00F65117" w:rsidRDefault="00F65117" w:rsidP="00F65117">
      <w:pPr>
        <w:bidi/>
        <w:jc w:val="both"/>
        <w:rPr>
          <w:rFonts w:cs="David" w:hint="cs"/>
          <w:rtl/>
        </w:rPr>
      </w:pPr>
    </w:p>
    <w:p w14:paraId="2981E250" w14:textId="77777777" w:rsidR="00F65117" w:rsidRPr="00F65117" w:rsidRDefault="00F65117" w:rsidP="00F65117">
      <w:pPr>
        <w:bidi/>
        <w:jc w:val="both"/>
        <w:rPr>
          <w:rFonts w:cs="David" w:hint="cs"/>
          <w:rtl/>
        </w:rPr>
      </w:pPr>
      <w:r w:rsidRPr="00F65117">
        <w:rPr>
          <w:rFonts w:cs="David" w:hint="cs"/>
          <w:rtl/>
        </w:rPr>
        <w:tab/>
        <w:t xml:space="preserve">תיקון עובדתי, לא לחסום אלא לנסוע לאט. </w:t>
      </w:r>
    </w:p>
    <w:p w14:paraId="76D3D9D2" w14:textId="77777777" w:rsidR="00F65117" w:rsidRPr="00F65117" w:rsidRDefault="00F65117" w:rsidP="00F65117">
      <w:pPr>
        <w:bidi/>
        <w:jc w:val="both"/>
        <w:rPr>
          <w:rFonts w:cs="David" w:hint="cs"/>
          <w:rtl/>
        </w:rPr>
      </w:pPr>
    </w:p>
    <w:p w14:paraId="3858476C"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2DB8D712" w14:textId="77777777" w:rsidR="00F65117" w:rsidRPr="00F65117" w:rsidRDefault="00F65117" w:rsidP="00F65117">
      <w:pPr>
        <w:bidi/>
        <w:jc w:val="both"/>
        <w:rPr>
          <w:rFonts w:cs="David" w:hint="cs"/>
          <w:u w:val="single"/>
          <w:rtl/>
        </w:rPr>
      </w:pPr>
    </w:p>
    <w:p w14:paraId="271FA967" w14:textId="77777777" w:rsidR="00F65117" w:rsidRPr="00F65117" w:rsidRDefault="00F65117" w:rsidP="00F65117">
      <w:pPr>
        <w:bidi/>
        <w:jc w:val="both"/>
        <w:rPr>
          <w:rFonts w:cs="David" w:hint="cs"/>
          <w:rtl/>
        </w:rPr>
      </w:pPr>
      <w:r w:rsidRPr="00F65117">
        <w:rPr>
          <w:rFonts w:cs="David" w:hint="cs"/>
          <w:rtl/>
        </w:rPr>
        <w:tab/>
        <w:t xml:space="preserve">לנסוע לאט על כביש החוף. </w:t>
      </w:r>
    </w:p>
    <w:p w14:paraId="04B2A26C" w14:textId="77777777" w:rsidR="00F65117" w:rsidRPr="00F65117" w:rsidRDefault="00F65117" w:rsidP="00F65117">
      <w:pPr>
        <w:bidi/>
        <w:jc w:val="both"/>
        <w:rPr>
          <w:rFonts w:cs="David" w:hint="cs"/>
          <w:rtl/>
        </w:rPr>
      </w:pPr>
    </w:p>
    <w:p w14:paraId="540DC01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E8EBDF9" w14:textId="77777777" w:rsidR="00F65117" w:rsidRPr="00F65117" w:rsidRDefault="00F65117" w:rsidP="00F65117">
      <w:pPr>
        <w:bidi/>
        <w:jc w:val="both"/>
        <w:rPr>
          <w:rFonts w:cs="David" w:hint="cs"/>
          <w:rtl/>
        </w:rPr>
      </w:pPr>
    </w:p>
    <w:p w14:paraId="351AB2DA" w14:textId="77777777" w:rsidR="00F65117" w:rsidRPr="00F65117" w:rsidRDefault="00F65117" w:rsidP="00F65117">
      <w:pPr>
        <w:bidi/>
        <w:jc w:val="both"/>
        <w:rPr>
          <w:rFonts w:cs="David" w:hint="cs"/>
          <w:rtl/>
        </w:rPr>
      </w:pPr>
      <w:r w:rsidRPr="00F65117">
        <w:rPr>
          <w:rFonts w:cs="David" w:hint="cs"/>
          <w:rtl/>
        </w:rPr>
        <w:tab/>
        <w:t xml:space="preserve"> ולכן לא הייתה שם הפרה של החוק. </w:t>
      </w:r>
    </w:p>
    <w:p w14:paraId="5C4C3447" w14:textId="77777777" w:rsidR="00F65117" w:rsidRDefault="00F65117" w:rsidP="00F65117">
      <w:pPr>
        <w:bidi/>
        <w:jc w:val="both"/>
        <w:rPr>
          <w:rFonts w:cs="David" w:hint="cs"/>
          <w:u w:val="single"/>
          <w:rtl/>
        </w:rPr>
      </w:pPr>
    </w:p>
    <w:p w14:paraId="727E74E3" w14:textId="77777777" w:rsidR="00F65117" w:rsidRPr="00F65117" w:rsidRDefault="00F65117" w:rsidP="00F65117">
      <w:pPr>
        <w:bidi/>
        <w:jc w:val="both"/>
        <w:rPr>
          <w:rFonts w:cs="David" w:hint="cs"/>
          <w:rtl/>
        </w:rPr>
      </w:pPr>
      <w:r w:rsidRPr="00F65117">
        <w:rPr>
          <w:rFonts w:cs="David" w:hint="cs"/>
          <w:u w:val="single"/>
          <w:rtl/>
        </w:rPr>
        <w:t>אריה אלדד:</w:t>
      </w:r>
    </w:p>
    <w:p w14:paraId="78571449" w14:textId="77777777" w:rsidR="00F65117" w:rsidRPr="00F65117" w:rsidRDefault="00F65117" w:rsidP="00F65117">
      <w:pPr>
        <w:bidi/>
        <w:jc w:val="both"/>
        <w:rPr>
          <w:rFonts w:cs="David" w:hint="cs"/>
          <w:rtl/>
        </w:rPr>
      </w:pPr>
    </w:p>
    <w:p w14:paraId="3FB21D0B" w14:textId="77777777" w:rsidR="00F65117" w:rsidRPr="00F65117" w:rsidRDefault="00F65117" w:rsidP="00F65117">
      <w:pPr>
        <w:bidi/>
        <w:jc w:val="both"/>
        <w:rPr>
          <w:rFonts w:cs="David" w:hint="cs"/>
          <w:rtl/>
        </w:rPr>
      </w:pPr>
      <w:r w:rsidRPr="00F65117">
        <w:rPr>
          <w:rFonts w:cs="David" w:hint="cs"/>
          <w:rtl/>
        </w:rPr>
        <w:tab/>
        <w:t xml:space="preserve">המעורבות של חברי הכנסת בדרך של הבעת מחאה, בדרך של הפגנה, בדרך של התייצבות בשטח היא מעשה שבכל יום. אבל מה שלא מעשה שבכל יום הוא העובדה שנציגי צבא ומשטרה מתעלמים לחלוטין מחוק חסינות חברי הכנסת שאומר שאפשר למנוע מחבר הכנסת כניסה למקום רק במקרה שזה מסכן את ביטחון המדינה. זה כתוב על הכרטיס שלי, על כרטיס חבר הכנסת שלי הציטוט הזה מחוק חברי הכנסת כתוב בדיוק כדי להראות אותו לשוטר או לבעל תפקיד בשטח. התגובות שאני זוכה להן כשאני מראה את הדבר הזה נעות מזלזול מוחלט להשלכת הכרטיס לכביש, לאמירות שאנחנו לא יודעים מי אתה ומה אתה, מי שלח אותך, זה גובל באמת בזלזול מוחלט של משטרה וצבא בנבחרי צבור. וזה קורה לא פעם ולא פעמיים. </w:t>
      </w:r>
    </w:p>
    <w:p w14:paraId="2F1117D2" w14:textId="77777777" w:rsidR="00F65117" w:rsidRPr="00F65117" w:rsidRDefault="00F65117" w:rsidP="00F65117">
      <w:pPr>
        <w:bidi/>
        <w:jc w:val="both"/>
        <w:rPr>
          <w:rFonts w:cs="David" w:hint="cs"/>
          <w:rtl/>
        </w:rPr>
      </w:pPr>
    </w:p>
    <w:p w14:paraId="3DCBB18D" w14:textId="77777777" w:rsidR="00F65117" w:rsidRPr="00F65117" w:rsidRDefault="00F65117" w:rsidP="00F65117">
      <w:pPr>
        <w:bidi/>
        <w:ind w:firstLine="720"/>
        <w:jc w:val="both"/>
        <w:rPr>
          <w:rFonts w:cs="David" w:hint="cs"/>
          <w:rtl/>
        </w:rPr>
      </w:pPr>
      <w:r w:rsidRPr="00F65117">
        <w:rPr>
          <w:rFonts w:cs="David" w:hint="cs"/>
          <w:rtl/>
        </w:rPr>
        <w:t xml:space="preserve">המכתב שהובא על שולחננו שחתומה עליו מזכירות הפיקוד העליון, היא מדברת בשם הפיקוד העליון בצה"ל, אני יודע מה המשמעות של חוזר </w:t>
      </w:r>
      <w:proofErr w:type="spellStart"/>
      <w:r w:rsidRPr="00F65117">
        <w:rPr>
          <w:rFonts w:cs="David" w:hint="cs"/>
          <w:rtl/>
        </w:rPr>
        <w:t>הפ"ה</w:t>
      </w:r>
      <w:proofErr w:type="spellEnd"/>
      <w:r w:rsidRPr="00F65117">
        <w:rPr>
          <w:rFonts w:cs="David" w:hint="cs"/>
          <w:rtl/>
        </w:rPr>
        <w:t xml:space="preserve"> בצה"ל, הוא מדבר בשם הרשות המוסמכת, אומר שהחיל שעומד במחסום ומתעלם מזכויות חבר הכנסת, שהקצין שמורה על הכנסתו של חבר כנסת לתוך ג'יפ צבאי וסגירת הדלת </w:t>
      </w:r>
      <w:r w:rsidRPr="00F65117">
        <w:rPr>
          <w:rFonts w:cs="David"/>
          <w:rtl/>
        </w:rPr>
        <w:t>–</w:t>
      </w:r>
      <w:r w:rsidRPr="00F65117">
        <w:rPr>
          <w:rFonts w:cs="David" w:hint="cs"/>
          <w:rtl/>
        </w:rPr>
        <w:t xml:space="preserve"> אומר שאותו חייל ואותו קצין מדבר ברוח הפיקוד העליון כי המכתב הזה הוא איום ונורא. המכתב הזה הוא סטירת לחי לכנסת  ישראל מטעם הפיקוד העליון של צה"ל. ועל זה אי אפשר לעבור לסדר היום. </w:t>
      </w:r>
    </w:p>
    <w:p w14:paraId="4A673508" w14:textId="77777777" w:rsidR="00F65117" w:rsidRPr="00F65117" w:rsidRDefault="00F65117" w:rsidP="00F65117">
      <w:pPr>
        <w:bidi/>
        <w:ind w:firstLine="720"/>
        <w:jc w:val="both"/>
        <w:rPr>
          <w:rFonts w:cs="David" w:hint="cs"/>
          <w:rtl/>
        </w:rPr>
      </w:pPr>
    </w:p>
    <w:p w14:paraId="746A4055" w14:textId="77777777" w:rsidR="00F65117" w:rsidRDefault="00F65117" w:rsidP="00F65117">
      <w:pPr>
        <w:bidi/>
        <w:ind w:firstLine="720"/>
        <w:jc w:val="both"/>
        <w:rPr>
          <w:rFonts w:cs="David" w:hint="cs"/>
          <w:rtl/>
        </w:rPr>
      </w:pPr>
    </w:p>
    <w:p w14:paraId="2B32E136" w14:textId="77777777" w:rsidR="00F65117" w:rsidRDefault="00F65117" w:rsidP="00F65117">
      <w:pPr>
        <w:bidi/>
        <w:ind w:firstLine="720"/>
        <w:jc w:val="both"/>
        <w:rPr>
          <w:rFonts w:cs="David" w:hint="cs"/>
          <w:rtl/>
        </w:rPr>
      </w:pPr>
    </w:p>
    <w:p w14:paraId="59F6907C" w14:textId="77777777" w:rsidR="00F65117" w:rsidRDefault="00F65117" w:rsidP="00F65117">
      <w:pPr>
        <w:bidi/>
        <w:ind w:firstLine="720"/>
        <w:jc w:val="both"/>
        <w:rPr>
          <w:rFonts w:cs="David" w:hint="cs"/>
          <w:rtl/>
        </w:rPr>
      </w:pPr>
    </w:p>
    <w:p w14:paraId="6311C3E7" w14:textId="77777777" w:rsidR="00F65117" w:rsidRDefault="00F65117" w:rsidP="00F65117">
      <w:pPr>
        <w:bidi/>
        <w:ind w:firstLine="720"/>
        <w:jc w:val="both"/>
        <w:rPr>
          <w:rFonts w:cs="David" w:hint="cs"/>
          <w:rtl/>
        </w:rPr>
      </w:pPr>
    </w:p>
    <w:p w14:paraId="3B957379" w14:textId="77777777" w:rsidR="00F65117" w:rsidRPr="00F65117" w:rsidRDefault="00F65117" w:rsidP="00F65117">
      <w:pPr>
        <w:bidi/>
        <w:ind w:firstLine="720"/>
        <w:jc w:val="both"/>
        <w:rPr>
          <w:rFonts w:cs="David" w:hint="cs"/>
          <w:rtl/>
        </w:rPr>
      </w:pPr>
      <w:r w:rsidRPr="00F65117">
        <w:rPr>
          <w:rFonts w:cs="David" w:hint="cs"/>
          <w:rtl/>
        </w:rPr>
        <w:t xml:space="preserve">אני מבקש עוד דבר אחד לפני שנכנסים לדיון. תחסכו מאיתנו את הדיון הטכני בהבדל שבין עיכוב למעצר. זה לא דיון משפטי פה האם הוא עוכב או נעצר. להבנתי חבר כנסת שלוקחים אותו בידיים וברגליים, מכניסים אותו לרכב צבאי או משטרתי וסוגרים את הדלת </w:t>
      </w:r>
      <w:r w:rsidRPr="00F65117">
        <w:rPr>
          <w:rFonts w:cs="David"/>
          <w:rtl/>
        </w:rPr>
        <w:t>–</w:t>
      </w:r>
      <w:r w:rsidRPr="00F65117">
        <w:rPr>
          <w:rFonts w:cs="David" w:hint="cs"/>
          <w:rtl/>
        </w:rPr>
        <w:t xml:space="preserve"> נעצר. </w:t>
      </w:r>
    </w:p>
    <w:p w14:paraId="6F7BBAC7" w14:textId="77777777" w:rsidR="00F65117" w:rsidRPr="00F65117" w:rsidRDefault="00F65117" w:rsidP="00F65117">
      <w:pPr>
        <w:bidi/>
        <w:jc w:val="both"/>
        <w:rPr>
          <w:rFonts w:cs="David" w:hint="cs"/>
          <w:rtl/>
        </w:rPr>
      </w:pPr>
    </w:p>
    <w:p w14:paraId="78B94B9E" w14:textId="77777777" w:rsidR="00F65117" w:rsidRPr="00F65117" w:rsidRDefault="00F65117" w:rsidP="00F65117">
      <w:pPr>
        <w:bidi/>
        <w:jc w:val="both"/>
        <w:rPr>
          <w:rFonts w:cs="David" w:hint="cs"/>
          <w:u w:val="single"/>
          <w:rtl/>
        </w:rPr>
      </w:pPr>
      <w:r w:rsidRPr="00F65117">
        <w:rPr>
          <w:rFonts w:cs="David" w:hint="cs"/>
          <w:u w:val="single"/>
          <w:rtl/>
        </w:rPr>
        <w:t>נסים זאב:</w:t>
      </w:r>
    </w:p>
    <w:p w14:paraId="7796D8D1" w14:textId="77777777" w:rsidR="00F65117" w:rsidRPr="00F65117" w:rsidRDefault="00F65117" w:rsidP="00F65117">
      <w:pPr>
        <w:bidi/>
        <w:jc w:val="both"/>
        <w:rPr>
          <w:rFonts w:cs="David" w:hint="cs"/>
          <w:u w:val="single"/>
          <w:rtl/>
        </w:rPr>
      </w:pPr>
    </w:p>
    <w:p w14:paraId="7108C3D5" w14:textId="77777777" w:rsidR="00F65117" w:rsidRPr="00F65117" w:rsidRDefault="00F65117" w:rsidP="00F65117">
      <w:pPr>
        <w:bidi/>
        <w:jc w:val="both"/>
        <w:rPr>
          <w:rFonts w:cs="David" w:hint="cs"/>
          <w:rtl/>
        </w:rPr>
      </w:pPr>
      <w:r w:rsidRPr="00F65117">
        <w:rPr>
          <w:rFonts w:cs="David" w:hint="cs"/>
          <w:rtl/>
        </w:rPr>
        <w:tab/>
        <w:t>לדעתי זו חטיפה.</w:t>
      </w:r>
    </w:p>
    <w:p w14:paraId="784DB098" w14:textId="77777777" w:rsidR="00F65117" w:rsidRPr="00F65117" w:rsidRDefault="00F65117" w:rsidP="00F65117">
      <w:pPr>
        <w:bidi/>
        <w:jc w:val="both"/>
        <w:rPr>
          <w:rFonts w:cs="David" w:hint="cs"/>
          <w:rtl/>
        </w:rPr>
      </w:pPr>
    </w:p>
    <w:p w14:paraId="577CBEEA"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67B4EF0C" w14:textId="77777777" w:rsidR="00F65117" w:rsidRPr="00F65117" w:rsidRDefault="00F65117" w:rsidP="00F65117">
      <w:pPr>
        <w:bidi/>
        <w:jc w:val="both"/>
        <w:rPr>
          <w:rFonts w:cs="David" w:hint="cs"/>
          <w:u w:val="single"/>
          <w:rtl/>
        </w:rPr>
      </w:pPr>
    </w:p>
    <w:p w14:paraId="2343899C" w14:textId="77777777" w:rsidR="00F65117" w:rsidRPr="00F65117" w:rsidRDefault="00F65117" w:rsidP="00F65117">
      <w:pPr>
        <w:bidi/>
        <w:jc w:val="both"/>
        <w:rPr>
          <w:rFonts w:cs="David" w:hint="cs"/>
          <w:rtl/>
        </w:rPr>
      </w:pPr>
      <w:r w:rsidRPr="00F65117">
        <w:rPr>
          <w:rFonts w:cs="David" w:hint="cs"/>
          <w:rtl/>
        </w:rPr>
        <w:tab/>
        <w:t xml:space="preserve">אם קוראים לזה עיכוב </w:t>
      </w:r>
      <w:r w:rsidRPr="00F65117">
        <w:rPr>
          <w:rFonts w:cs="David"/>
          <w:rtl/>
        </w:rPr>
        <w:t>–</w:t>
      </w:r>
      <w:r w:rsidRPr="00F65117">
        <w:rPr>
          <w:rFonts w:cs="David" w:hint="cs"/>
          <w:rtl/>
        </w:rPr>
        <w:t xml:space="preserve"> אני לא רוצה להיכנס לדקויות המשפטיות אבל זה מצב שבו מנעו מחבר הכנסת לבצע את תפקידו. לכן לא ניכנס לפינה של עיכוב או מעצר אלא ניגע ברוח הדברים ובכוונתו היסודית של חוק חסינות חברי הכנסת. </w:t>
      </w:r>
    </w:p>
    <w:p w14:paraId="7102EEE0" w14:textId="77777777" w:rsidR="00F65117" w:rsidRPr="00F65117" w:rsidRDefault="00F65117" w:rsidP="00F65117">
      <w:pPr>
        <w:bidi/>
        <w:jc w:val="both"/>
        <w:rPr>
          <w:rFonts w:cs="David" w:hint="cs"/>
          <w:rtl/>
        </w:rPr>
      </w:pPr>
    </w:p>
    <w:p w14:paraId="1892F2FA" w14:textId="77777777" w:rsidR="00F65117" w:rsidRPr="00F65117" w:rsidRDefault="00F65117" w:rsidP="00F65117">
      <w:pPr>
        <w:bidi/>
        <w:ind w:firstLine="720"/>
        <w:jc w:val="both"/>
        <w:rPr>
          <w:rFonts w:cs="David" w:hint="cs"/>
          <w:rtl/>
        </w:rPr>
      </w:pPr>
      <w:r w:rsidRPr="00F65117">
        <w:rPr>
          <w:rFonts w:cs="David" w:hint="cs"/>
          <w:rtl/>
        </w:rPr>
        <w:t xml:space="preserve">אבקש שהשורה התחתונה של הדיון הזה תהיה שעד אחרון החיילים בצה"ל, עד אחרון השוטרים, יבינו מהי משמעות חוק חסינות חברי הכנסת ויידעו להפנים ולכבד אותו כי הזלזול הזה נוח לפעמים בשעה פוליטית מסוימת לצד אחד ויחזור אלינו כבומרנג נוראי בדרך שגורמי אכיפת החוק מזלזלים בחוק.  </w:t>
      </w:r>
    </w:p>
    <w:p w14:paraId="58800E00" w14:textId="77777777" w:rsidR="00F65117" w:rsidRPr="00F65117" w:rsidRDefault="00F65117" w:rsidP="00F65117">
      <w:pPr>
        <w:bidi/>
        <w:jc w:val="both"/>
        <w:rPr>
          <w:rFonts w:cs="David" w:hint="cs"/>
          <w:rtl/>
        </w:rPr>
      </w:pPr>
    </w:p>
    <w:p w14:paraId="43A6042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2F9D9BB" w14:textId="77777777" w:rsidR="00F65117" w:rsidRPr="00F65117" w:rsidRDefault="00F65117" w:rsidP="00F65117">
      <w:pPr>
        <w:bidi/>
        <w:jc w:val="both"/>
        <w:rPr>
          <w:rFonts w:cs="David" w:hint="cs"/>
          <w:rtl/>
        </w:rPr>
      </w:pPr>
    </w:p>
    <w:p w14:paraId="5622B00D" w14:textId="77777777" w:rsidR="00F65117" w:rsidRPr="00F65117" w:rsidRDefault="00F65117" w:rsidP="00F65117">
      <w:pPr>
        <w:bidi/>
        <w:jc w:val="both"/>
        <w:rPr>
          <w:rFonts w:cs="David" w:hint="cs"/>
          <w:rtl/>
        </w:rPr>
      </w:pPr>
      <w:r w:rsidRPr="00F65117">
        <w:rPr>
          <w:rFonts w:cs="David" w:hint="cs"/>
          <w:rtl/>
        </w:rPr>
        <w:tab/>
        <w:t xml:space="preserve"> תודה רבה חבר הכנסת אלדד, חבר הכנסת בן ארי. </w:t>
      </w:r>
    </w:p>
    <w:p w14:paraId="0BC8C9C1" w14:textId="77777777" w:rsidR="00F65117" w:rsidRPr="00F65117" w:rsidRDefault="00F65117" w:rsidP="00F65117">
      <w:pPr>
        <w:bidi/>
        <w:jc w:val="both"/>
        <w:rPr>
          <w:rFonts w:cs="David" w:hint="cs"/>
          <w:rtl/>
        </w:rPr>
      </w:pPr>
    </w:p>
    <w:p w14:paraId="30F09B39"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197FB6B2" w14:textId="77777777" w:rsidR="00F65117" w:rsidRPr="00F65117" w:rsidRDefault="00F65117" w:rsidP="00F65117">
      <w:pPr>
        <w:bidi/>
        <w:jc w:val="both"/>
        <w:rPr>
          <w:rFonts w:cs="David" w:hint="cs"/>
          <w:u w:val="single"/>
          <w:rtl/>
        </w:rPr>
      </w:pPr>
    </w:p>
    <w:p w14:paraId="53908E19" w14:textId="77777777" w:rsidR="00F65117" w:rsidRPr="00F65117" w:rsidRDefault="00F65117" w:rsidP="00F65117">
      <w:pPr>
        <w:bidi/>
        <w:jc w:val="both"/>
        <w:rPr>
          <w:rFonts w:cs="David" w:hint="cs"/>
          <w:rtl/>
        </w:rPr>
      </w:pPr>
      <w:r w:rsidRPr="00F65117">
        <w:rPr>
          <w:rFonts w:cs="David" w:hint="cs"/>
          <w:rtl/>
        </w:rPr>
        <w:tab/>
        <w:t xml:space="preserve">ראשית אני רוצה להתייחס למכתב כי המכתב הוא באיזשהו מקום כתב אישום נגדי.  יש פה צעד של הכפשה, של הוצאת שם רע כלפי. המכתב מראשיתו ועד אחריתו מייחס לי בעצם במפגיע או בעקיפין הפרות סדר, הפרעות לכוחות הביטחון, במילים ממש קשות כשלדברים האלה אין שחר ואין בהם ולו מילת אמת. כשהגעתי למקום לא הייתה במקום שום הפרת סדר. כשהגעתי למקום ביצעתי את תפקידי כחבר כנסת לאחר שנודע לי שנעצרו שם ילדים כשהם </w:t>
      </w:r>
      <w:proofErr w:type="spellStart"/>
      <w:r w:rsidRPr="00F65117">
        <w:rPr>
          <w:rFonts w:cs="David" w:hint="cs"/>
          <w:rtl/>
        </w:rPr>
        <w:t>אזוקים</w:t>
      </w:r>
      <w:proofErr w:type="spellEnd"/>
      <w:r w:rsidRPr="00F65117">
        <w:rPr>
          <w:rFonts w:cs="David" w:hint="cs"/>
          <w:rtl/>
        </w:rPr>
        <w:t xml:space="preserve"> מאחורי גבם, אף על פי שלפי החוק אין </w:t>
      </w:r>
      <w:proofErr w:type="spellStart"/>
      <w:r w:rsidRPr="00F65117">
        <w:rPr>
          <w:rFonts w:cs="David" w:hint="cs"/>
          <w:rtl/>
        </w:rPr>
        <w:t>לאזוק</w:t>
      </w:r>
      <w:proofErr w:type="spellEnd"/>
      <w:r w:rsidRPr="00F65117">
        <w:rPr>
          <w:rFonts w:cs="David" w:hint="cs"/>
          <w:rtl/>
        </w:rPr>
        <w:t xml:space="preserve"> ילדים, בוודאי לא בצורה הזאת. הסתובבתי בין השוטרים לבין החיילים, הצגתי את עצמי - - -  </w:t>
      </w:r>
    </w:p>
    <w:p w14:paraId="6BA84134" w14:textId="77777777" w:rsidR="00F65117" w:rsidRPr="00F65117" w:rsidRDefault="00F65117" w:rsidP="00F65117">
      <w:pPr>
        <w:bidi/>
        <w:jc w:val="both"/>
        <w:rPr>
          <w:rFonts w:cs="David" w:hint="cs"/>
          <w:rtl/>
        </w:rPr>
      </w:pPr>
    </w:p>
    <w:p w14:paraId="30DA45DA"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40B68DA5" w14:textId="77777777" w:rsidR="00F65117" w:rsidRPr="00F65117" w:rsidRDefault="00F65117" w:rsidP="00F65117">
      <w:pPr>
        <w:bidi/>
        <w:jc w:val="both"/>
        <w:rPr>
          <w:rFonts w:cs="David" w:hint="cs"/>
          <w:u w:val="single"/>
          <w:rtl/>
        </w:rPr>
      </w:pPr>
    </w:p>
    <w:p w14:paraId="3664B76D" w14:textId="77777777" w:rsidR="00F65117" w:rsidRPr="00F65117" w:rsidRDefault="00F65117" w:rsidP="00F65117">
      <w:pPr>
        <w:bidi/>
        <w:ind w:firstLine="720"/>
        <w:jc w:val="both"/>
        <w:rPr>
          <w:rFonts w:cs="David" w:hint="cs"/>
          <w:rtl/>
        </w:rPr>
      </w:pPr>
      <w:proofErr w:type="spellStart"/>
      <w:r w:rsidRPr="00F65117">
        <w:rPr>
          <w:rFonts w:cs="David" w:hint="cs"/>
          <w:rtl/>
        </w:rPr>
        <w:t>האיזוק</w:t>
      </w:r>
      <w:proofErr w:type="spellEnd"/>
      <w:r w:rsidRPr="00F65117">
        <w:rPr>
          <w:rFonts w:cs="David" w:hint="cs"/>
          <w:rtl/>
        </w:rPr>
        <w:t xml:space="preserve"> צולם?</w:t>
      </w:r>
    </w:p>
    <w:p w14:paraId="50DDAB2F" w14:textId="77777777" w:rsidR="00F65117" w:rsidRPr="00F65117" w:rsidRDefault="00F65117" w:rsidP="00F65117">
      <w:pPr>
        <w:bidi/>
        <w:jc w:val="both"/>
        <w:rPr>
          <w:rFonts w:cs="David" w:hint="cs"/>
          <w:rtl/>
        </w:rPr>
      </w:pPr>
    </w:p>
    <w:p w14:paraId="62FD1B10"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230431B8" w14:textId="77777777" w:rsidR="00F65117" w:rsidRPr="00F65117" w:rsidRDefault="00F65117" w:rsidP="00F65117">
      <w:pPr>
        <w:bidi/>
        <w:jc w:val="both"/>
        <w:rPr>
          <w:rFonts w:cs="David" w:hint="cs"/>
          <w:u w:val="single"/>
          <w:rtl/>
        </w:rPr>
      </w:pPr>
    </w:p>
    <w:p w14:paraId="72F431D0" w14:textId="77777777" w:rsidR="00F65117" w:rsidRPr="00F65117" w:rsidRDefault="00F65117" w:rsidP="00F65117">
      <w:pPr>
        <w:bidi/>
        <w:jc w:val="both"/>
        <w:rPr>
          <w:rFonts w:cs="David" w:hint="cs"/>
          <w:rtl/>
        </w:rPr>
      </w:pPr>
      <w:r w:rsidRPr="00F65117">
        <w:rPr>
          <w:rFonts w:cs="David" w:hint="cs"/>
          <w:rtl/>
        </w:rPr>
        <w:tab/>
        <w:t xml:space="preserve">לפי דעתי צריכות להיות תמונות. אנחנו ראינו אותם, יש עדים שראו אותם, כשהוכנסתי לניידת ראיתי אותם. </w:t>
      </w:r>
    </w:p>
    <w:p w14:paraId="1D27EDD4" w14:textId="77777777" w:rsidR="00F65117" w:rsidRPr="00F65117" w:rsidRDefault="00F65117" w:rsidP="00F65117">
      <w:pPr>
        <w:bidi/>
        <w:jc w:val="both"/>
        <w:rPr>
          <w:rFonts w:cs="David" w:hint="cs"/>
          <w:rtl/>
        </w:rPr>
      </w:pPr>
    </w:p>
    <w:p w14:paraId="1FDB9BD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6F60E99" w14:textId="77777777" w:rsidR="00F65117" w:rsidRPr="00F65117" w:rsidRDefault="00F65117" w:rsidP="00F65117">
      <w:pPr>
        <w:bidi/>
        <w:jc w:val="both"/>
        <w:rPr>
          <w:rFonts w:cs="David" w:hint="cs"/>
          <w:rtl/>
        </w:rPr>
      </w:pPr>
    </w:p>
    <w:p w14:paraId="689AE3B6" w14:textId="77777777" w:rsidR="00F65117" w:rsidRPr="00F65117" w:rsidRDefault="00F65117" w:rsidP="00F65117">
      <w:pPr>
        <w:bidi/>
        <w:jc w:val="both"/>
        <w:rPr>
          <w:rFonts w:cs="David" w:hint="cs"/>
          <w:rtl/>
        </w:rPr>
      </w:pPr>
      <w:r w:rsidRPr="00F65117">
        <w:rPr>
          <w:rFonts w:cs="David" w:hint="cs"/>
          <w:rtl/>
        </w:rPr>
        <w:tab/>
        <w:t xml:space="preserve">אומנם חבר הוועדה דני </w:t>
      </w:r>
      <w:proofErr w:type="spellStart"/>
      <w:r w:rsidRPr="00F65117">
        <w:rPr>
          <w:rFonts w:cs="David" w:hint="cs"/>
          <w:rtl/>
        </w:rPr>
        <w:t>דנון</w:t>
      </w:r>
      <w:proofErr w:type="spellEnd"/>
      <w:r w:rsidRPr="00F65117">
        <w:rPr>
          <w:rFonts w:cs="David" w:hint="cs"/>
          <w:rtl/>
        </w:rPr>
        <w:t xml:space="preserve"> כרגע לא כאן אבל אם זה נכון, הייתי ממליץ לוועדה לזכויות הילד לקיים על זה דיון.  </w:t>
      </w:r>
    </w:p>
    <w:p w14:paraId="191EBF0C" w14:textId="77777777" w:rsidR="00F65117" w:rsidRPr="00F65117" w:rsidRDefault="00F65117" w:rsidP="00F65117">
      <w:pPr>
        <w:bidi/>
        <w:jc w:val="both"/>
        <w:rPr>
          <w:rFonts w:cs="David" w:hint="cs"/>
          <w:rtl/>
        </w:rPr>
      </w:pPr>
    </w:p>
    <w:p w14:paraId="4B93E17C" w14:textId="77777777" w:rsidR="00F65117" w:rsidRPr="00F65117" w:rsidRDefault="00F65117" w:rsidP="00F65117">
      <w:pPr>
        <w:bidi/>
        <w:jc w:val="both"/>
        <w:rPr>
          <w:rFonts w:cs="David" w:hint="cs"/>
          <w:u w:val="single"/>
          <w:rtl/>
        </w:rPr>
      </w:pPr>
      <w:r w:rsidRPr="00F65117">
        <w:rPr>
          <w:rFonts w:cs="David" w:hint="cs"/>
          <w:u w:val="single"/>
          <w:rtl/>
        </w:rPr>
        <w:t>אורי אריאל:</w:t>
      </w:r>
    </w:p>
    <w:p w14:paraId="033E3FBF" w14:textId="77777777" w:rsidR="00F65117" w:rsidRPr="00F65117" w:rsidRDefault="00F65117" w:rsidP="00F65117">
      <w:pPr>
        <w:bidi/>
        <w:jc w:val="both"/>
        <w:rPr>
          <w:rFonts w:cs="David" w:hint="cs"/>
          <w:u w:val="single"/>
          <w:rtl/>
        </w:rPr>
      </w:pPr>
    </w:p>
    <w:p w14:paraId="062032DF" w14:textId="77777777" w:rsidR="00F65117" w:rsidRPr="00F65117" w:rsidRDefault="00F65117" w:rsidP="00F65117">
      <w:pPr>
        <w:bidi/>
        <w:ind w:firstLine="720"/>
        <w:jc w:val="both"/>
        <w:rPr>
          <w:rFonts w:cs="David" w:hint="cs"/>
          <w:rtl/>
        </w:rPr>
      </w:pPr>
      <w:r w:rsidRPr="00F65117">
        <w:rPr>
          <w:rFonts w:cs="David" w:hint="cs"/>
          <w:rtl/>
        </w:rPr>
        <w:t xml:space="preserve">הוא קבע דיון. </w:t>
      </w:r>
    </w:p>
    <w:p w14:paraId="1C4C3623" w14:textId="77777777" w:rsidR="00F65117" w:rsidRPr="00F65117" w:rsidRDefault="00F65117" w:rsidP="00F65117">
      <w:pPr>
        <w:bidi/>
        <w:jc w:val="both"/>
        <w:rPr>
          <w:rFonts w:cs="David" w:hint="cs"/>
          <w:rtl/>
        </w:rPr>
      </w:pPr>
    </w:p>
    <w:p w14:paraId="32C58BC3"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5F8F8520" w14:textId="77777777" w:rsidR="00F65117" w:rsidRPr="00F65117" w:rsidRDefault="00F65117" w:rsidP="00F65117">
      <w:pPr>
        <w:bidi/>
        <w:jc w:val="both"/>
        <w:rPr>
          <w:rFonts w:cs="David" w:hint="cs"/>
          <w:u w:val="single"/>
          <w:rtl/>
        </w:rPr>
      </w:pPr>
    </w:p>
    <w:p w14:paraId="1FF3178C" w14:textId="77777777" w:rsidR="00F65117" w:rsidRPr="00F65117" w:rsidRDefault="00F65117" w:rsidP="00F65117">
      <w:pPr>
        <w:bidi/>
        <w:ind w:firstLine="720"/>
        <w:jc w:val="both"/>
        <w:rPr>
          <w:rFonts w:cs="David" w:hint="cs"/>
          <w:rtl/>
        </w:rPr>
      </w:pPr>
      <w:r w:rsidRPr="00F65117">
        <w:rPr>
          <w:rFonts w:cs="David" w:hint="cs"/>
          <w:rtl/>
        </w:rPr>
        <w:t xml:space="preserve">הסתובבתי בין השוטרים לבין החיילים, הצגתי את עצמי כחבר הכנסת בן ארי ואמרתי שאני רוצה לדעת למה נעצרו הילדים, ואם הם נעצרו בצדק, וצריך לעצור לפעמים, אין מה לעשות, אם מישהו מתפרע. אגב, הגעתי מאזור קרני שומרון בדרך לאלון מורה, במקרה נקלעתי למקום. היו שם ניידות וכן הלאה, ירדתי לראות מה קורה, זה </w:t>
      </w:r>
      <w:proofErr w:type="spellStart"/>
      <w:r w:rsidRPr="00F65117">
        <w:rPr>
          <w:rFonts w:cs="David" w:hint="cs"/>
          <w:rtl/>
        </w:rPr>
        <w:t>הכל</w:t>
      </w:r>
      <w:proofErr w:type="spellEnd"/>
      <w:r w:rsidRPr="00F65117">
        <w:rPr>
          <w:rFonts w:cs="David" w:hint="cs"/>
          <w:rtl/>
        </w:rPr>
        <w:t xml:space="preserve">. היה יום סוער ושם אגב המקום היה שקט, אנשים לא התפרעו, אנשים היו במקום אחר מרוחק. מי שבסופו של דבר יצר את הפרובוקציה היו אנשים אחרים ומייד אפרט. מכל מקום, אני שואל ואיש לא עונה לי, או איזה </w:t>
      </w:r>
      <w:proofErr w:type="spellStart"/>
      <w:r w:rsidRPr="00F65117">
        <w:rPr>
          <w:rFonts w:cs="David" w:hint="cs"/>
          <w:rtl/>
        </w:rPr>
        <w:t>מג"בניק</w:t>
      </w:r>
      <w:proofErr w:type="spellEnd"/>
      <w:r w:rsidRPr="00F65117">
        <w:rPr>
          <w:rFonts w:cs="David" w:hint="cs"/>
          <w:rtl/>
        </w:rPr>
        <w:t xml:space="preserve"> עונה לי: הם שוחררו. אחרי רגע התברר לי שהנערים לא שוחררו, מחרך קטן כלשהו שניתן היה לראות בתוך הספארי, שהוא אגב לא היה מונע, כשעליתי עליו הוא לא היה מונע ולא התכוון לנסוע. ולאחר מכן כשהייתי בניידת עצור כשעתיים והביאו אותי למחנה </w:t>
      </w:r>
      <w:proofErr w:type="spellStart"/>
      <w:r w:rsidRPr="00F65117">
        <w:rPr>
          <w:rFonts w:cs="David" w:hint="cs"/>
          <w:rtl/>
        </w:rPr>
        <w:t>חורון</w:t>
      </w:r>
      <w:proofErr w:type="spellEnd"/>
      <w:r w:rsidRPr="00F65117">
        <w:rPr>
          <w:rFonts w:cs="David" w:hint="cs"/>
          <w:rtl/>
        </w:rPr>
        <w:t xml:space="preserve"> ושאלתי למה אין אוורור, אמרו לי אי אפשר לעשות אוורור כשהמנוע כבוי והנהלים הם שאסור להשאיר רכב מונע כשהוא עומד. זאת אומרת הילדים היו שם ללא שום סירקולציה של אוויר. זה בנפרד. </w:t>
      </w:r>
    </w:p>
    <w:p w14:paraId="4BDB1BD8" w14:textId="77777777" w:rsidR="00F65117" w:rsidRPr="00F65117" w:rsidRDefault="00F65117" w:rsidP="00F65117">
      <w:pPr>
        <w:bidi/>
        <w:ind w:firstLine="720"/>
        <w:jc w:val="both"/>
        <w:rPr>
          <w:rFonts w:cs="David" w:hint="cs"/>
          <w:rtl/>
        </w:rPr>
      </w:pPr>
    </w:p>
    <w:p w14:paraId="2FC7F9F9" w14:textId="77777777" w:rsidR="00F65117" w:rsidRPr="00F65117" w:rsidRDefault="00F65117" w:rsidP="00F65117">
      <w:pPr>
        <w:bidi/>
        <w:ind w:firstLine="720"/>
        <w:jc w:val="both"/>
        <w:rPr>
          <w:rFonts w:cs="David" w:hint="cs"/>
          <w:rtl/>
        </w:rPr>
      </w:pPr>
      <w:r w:rsidRPr="00F65117">
        <w:rPr>
          <w:rFonts w:cs="David" w:hint="cs"/>
          <w:rtl/>
        </w:rPr>
        <w:t xml:space="preserve">ולגופו של עניין, לא נעניתי, הלכתי מאחד לשני ושאלתי. בצר לי, ומדובר בילדים, ואני משער שכל אחד אחר, אני מקווה שכל אחד אחר היה נוהג כמוני, עשיתי מעשה שהוא לא נורמטיבי, ויכול להיות שהוא גם סוג של פגיעה בחוק, אני מודה שעליתי על פגוש הרכב ואמרתי: ארד מפה, והדברים מצולמים, רק שמישהו יסביר לי למה הילדים עצורים באופן כזה. לא ביקשתי לשחרר אותם אלא רק לדעת למה הם </w:t>
      </w:r>
      <w:proofErr w:type="spellStart"/>
      <w:r w:rsidRPr="00F65117">
        <w:rPr>
          <w:rFonts w:cs="David" w:hint="cs"/>
          <w:rtl/>
        </w:rPr>
        <w:t>אזוקים</w:t>
      </w:r>
      <w:proofErr w:type="spellEnd"/>
      <w:r w:rsidRPr="00F65117">
        <w:rPr>
          <w:rFonts w:cs="David" w:hint="cs"/>
          <w:rtl/>
        </w:rPr>
        <w:t xml:space="preserve"> ועל מה הם נעצרו, זה מה שביקשתי. היה שם את המח"ט, היה שם קצין בכיר במג"ב, לאחר מכן פגשתי אותו במחנה </w:t>
      </w:r>
      <w:proofErr w:type="spellStart"/>
      <w:r w:rsidRPr="00F65117">
        <w:rPr>
          <w:rFonts w:cs="David" w:hint="cs"/>
          <w:rtl/>
        </w:rPr>
        <w:t>חורון</w:t>
      </w:r>
      <w:proofErr w:type="spellEnd"/>
      <w:r w:rsidRPr="00F65117">
        <w:rPr>
          <w:rFonts w:cs="David" w:hint="cs"/>
          <w:rtl/>
        </w:rPr>
        <w:t xml:space="preserve">, הם העדיפו לשלוח את הקצינים הזוטרים ואת החיילים הזוטרים כדי להעיף אותי משם. לאחר מכן ההכנסה שלי לתוך הניידת הייתה מלווה בחבטות. ואני אומר: אני חבר כנסת, ואומר לי קין בשם טל ימיני, אני לא מאמין לך. יכולתי לשלוף מהכיס את הכרטיס ולהראות לו אבל הוא לא מאמין לי ואומר לי: זה מאוחר מדי. מה מאוחר? הרכב נמצא במקום, תפתח את הרכב, תן לי לרדת. זה מאוחר מדי וצוחק לי בפנים. ואמר: חבל שאין לי אזיקים. בלשון הזאת. הייתה שם אווירה של אין דין ואין דיין ואין חוק. התחושה שלי שהייתה שאני לא יודע אם לכל חבר כנסת היו עושים את זה, יכול להיות שזה סוג של לגיטימציה לעשות את זה למישהו שהוא מתנחל. מכל מקום אלו העובדות. לא היו פה פרובוקציות. נאמר במכתב: טיפס על רכב צבאי במטרה ליצור פרובוקציה. מישהו קרא את </w:t>
      </w:r>
      <w:proofErr w:type="spellStart"/>
      <w:r w:rsidRPr="00F65117">
        <w:rPr>
          <w:rFonts w:cs="David" w:hint="cs"/>
          <w:rtl/>
        </w:rPr>
        <w:t>מחשבותי</w:t>
      </w:r>
      <w:proofErr w:type="spellEnd"/>
      <w:r w:rsidRPr="00F65117">
        <w:rPr>
          <w:rFonts w:cs="David" w:hint="cs"/>
          <w:rtl/>
        </w:rPr>
        <w:t xml:space="preserve">? "פעולותיו הפריעו לכוחות הביטחון לפזר את הפרות הסדר". לא היו שם שום הפרות סדר. בצורה ברורה לא היו שום הפרות סדר במקום. וכן הלאה שאר הדברים שנאמרו פה, דברים חמורים ביותר. לאחר מכן בתקשורת איך שהציגו את הדברים כפי שהעירו כאן אנשים. נכון שהנושא הוא נושא כללי ועקרוני לגבי כל חברי הכנסת אבל יש במכתב הזה סוג של פגיעה אישית בי שאני מבקש הסבר על כך. </w:t>
      </w:r>
    </w:p>
    <w:p w14:paraId="25CD8A65" w14:textId="77777777" w:rsidR="00F65117" w:rsidRPr="00F65117" w:rsidRDefault="00F65117" w:rsidP="00F65117">
      <w:pPr>
        <w:bidi/>
        <w:jc w:val="both"/>
        <w:rPr>
          <w:rFonts w:cs="David" w:hint="cs"/>
          <w:rtl/>
        </w:rPr>
      </w:pPr>
    </w:p>
    <w:p w14:paraId="5942FC5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9D8540C" w14:textId="77777777" w:rsidR="00F65117" w:rsidRPr="00F65117" w:rsidRDefault="00F65117" w:rsidP="00F65117">
      <w:pPr>
        <w:bidi/>
        <w:jc w:val="both"/>
        <w:rPr>
          <w:rFonts w:cs="David" w:hint="cs"/>
          <w:rtl/>
        </w:rPr>
      </w:pPr>
    </w:p>
    <w:p w14:paraId="7B1D4F82" w14:textId="77777777" w:rsidR="00F65117" w:rsidRPr="00F65117" w:rsidRDefault="00F65117" w:rsidP="00F65117">
      <w:pPr>
        <w:bidi/>
        <w:jc w:val="both"/>
        <w:rPr>
          <w:rFonts w:cs="David" w:hint="cs"/>
          <w:rtl/>
        </w:rPr>
      </w:pPr>
      <w:r w:rsidRPr="00F65117">
        <w:rPr>
          <w:rFonts w:cs="David" w:hint="cs"/>
          <w:rtl/>
        </w:rPr>
        <w:tab/>
        <w:t xml:space="preserve">תודה רבה חבר הכנסת בן ארי. אומנם שני חברי כנסת ביקשו את זכות הדיבור אבל רציתי לבקש מכם אם אין לכם התנגדות שקודם נשמע את העמדות של צה"ל והמשטרה. </w:t>
      </w:r>
    </w:p>
    <w:p w14:paraId="2E8037DF" w14:textId="77777777" w:rsidR="00F65117" w:rsidRPr="00F65117" w:rsidRDefault="00F65117" w:rsidP="00F65117">
      <w:pPr>
        <w:bidi/>
        <w:jc w:val="both"/>
        <w:rPr>
          <w:rFonts w:cs="David" w:hint="cs"/>
          <w:rtl/>
        </w:rPr>
      </w:pPr>
    </w:p>
    <w:p w14:paraId="07EC336B"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0B7D3557" w14:textId="77777777" w:rsidR="00F65117" w:rsidRPr="00F65117" w:rsidRDefault="00F65117" w:rsidP="00F65117">
      <w:pPr>
        <w:bidi/>
        <w:jc w:val="both"/>
        <w:rPr>
          <w:rFonts w:cs="David" w:hint="cs"/>
          <w:u w:val="single"/>
          <w:rtl/>
        </w:rPr>
      </w:pPr>
    </w:p>
    <w:p w14:paraId="5D73F730" w14:textId="77777777" w:rsidR="00F65117" w:rsidRPr="00F65117" w:rsidRDefault="00F65117" w:rsidP="00F65117">
      <w:pPr>
        <w:bidi/>
        <w:ind w:firstLine="720"/>
        <w:jc w:val="both"/>
        <w:rPr>
          <w:rFonts w:cs="David" w:hint="cs"/>
          <w:rtl/>
        </w:rPr>
      </w:pPr>
      <w:r w:rsidRPr="00F65117">
        <w:rPr>
          <w:rFonts w:cs="David" w:hint="cs"/>
          <w:rtl/>
        </w:rPr>
        <w:t xml:space="preserve">אני רוצה לדבר קודם כי בדברים שלי יש כמה שאלות שאני רוצה לקבל עליהם תשובות. </w:t>
      </w:r>
    </w:p>
    <w:p w14:paraId="44DEC933" w14:textId="77777777" w:rsidR="00F65117" w:rsidRPr="00F65117" w:rsidRDefault="00F65117" w:rsidP="00F65117">
      <w:pPr>
        <w:bidi/>
        <w:jc w:val="both"/>
        <w:rPr>
          <w:rFonts w:cs="David" w:hint="cs"/>
          <w:rtl/>
        </w:rPr>
      </w:pPr>
    </w:p>
    <w:p w14:paraId="31D97E6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FD3C75A" w14:textId="77777777" w:rsidR="00F65117" w:rsidRPr="00F65117" w:rsidRDefault="00F65117" w:rsidP="00F65117">
      <w:pPr>
        <w:bidi/>
        <w:jc w:val="both"/>
        <w:rPr>
          <w:rFonts w:cs="David" w:hint="cs"/>
          <w:rtl/>
        </w:rPr>
      </w:pPr>
    </w:p>
    <w:p w14:paraId="7A93CAE4" w14:textId="77777777" w:rsidR="00F65117" w:rsidRPr="00F65117" w:rsidRDefault="00F65117" w:rsidP="00F65117">
      <w:pPr>
        <w:bidi/>
        <w:jc w:val="both"/>
        <w:rPr>
          <w:rFonts w:cs="David" w:hint="cs"/>
          <w:rtl/>
        </w:rPr>
      </w:pPr>
      <w:r w:rsidRPr="00F65117">
        <w:rPr>
          <w:rFonts w:cs="David" w:hint="cs"/>
          <w:rtl/>
        </w:rPr>
        <w:tab/>
        <w:t xml:space="preserve"> בבקשה חבר הכנסת רותם. </w:t>
      </w:r>
    </w:p>
    <w:p w14:paraId="12DB8F22" w14:textId="77777777" w:rsidR="00F65117" w:rsidRPr="00F65117" w:rsidRDefault="00F65117" w:rsidP="00F65117">
      <w:pPr>
        <w:bidi/>
        <w:jc w:val="both"/>
        <w:rPr>
          <w:rFonts w:cs="David" w:hint="cs"/>
          <w:rtl/>
        </w:rPr>
      </w:pPr>
    </w:p>
    <w:p w14:paraId="0C0EBA09"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2C03A4F7" w14:textId="77777777" w:rsidR="00F65117" w:rsidRPr="00F65117" w:rsidRDefault="00F65117" w:rsidP="00F65117">
      <w:pPr>
        <w:bidi/>
        <w:jc w:val="both"/>
        <w:rPr>
          <w:rFonts w:cs="David" w:hint="cs"/>
          <w:u w:val="single"/>
          <w:rtl/>
        </w:rPr>
      </w:pPr>
    </w:p>
    <w:p w14:paraId="22DC6C54" w14:textId="77777777" w:rsidR="00F65117" w:rsidRPr="00F65117" w:rsidRDefault="00F65117" w:rsidP="00F65117">
      <w:pPr>
        <w:bidi/>
        <w:ind w:firstLine="720"/>
        <w:jc w:val="both"/>
        <w:rPr>
          <w:rFonts w:cs="David" w:hint="cs"/>
          <w:rtl/>
        </w:rPr>
      </w:pPr>
      <w:r w:rsidRPr="00F65117">
        <w:rPr>
          <w:rFonts w:cs="David" w:hint="cs"/>
          <w:rtl/>
        </w:rPr>
        <w:t>אני קורא פה את התייחסות צה"ל בנושא. המכתב הזה הוא התייחסותו של צה"ל לנושא האירוע. אני רוצה להבין, מי קבע שהייתה פה פרובוקציה בדמות חבר הכנסת בן ארי.</w:t>
      </w:r>
    </w:p>
    <w:p w14:paraId="7D3488C3" w14:textId="77777777" w:rsidR="00F65117" w:rsidRPr="00F65117" w:rsidRDefault="00F65117" w:rsidP="00F65117">
      <w:pPr>
        <w:bidi/>
        <w:jc w:val="both"/>
        <w:rPr>
          <w:rFonts w:cs="David" w:hint="cs"/>
          <w:rtl/>
        </w:rPr>
      </w:pPr>
    </w:p>
    <w:p w14:paraId="636F8E2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AD9555" w14:textId="77777777" w:rsidR="00F65117" w:rsidRPr="00F65117" w:rsidRDefault="00F65117" w:rsidP="00F65117">
      <w:pPr>
        <w:bidi/>
        <w:jc w:val="both"/>
        <w:rPr>
          <w:rFonts w:cs="David" w:hint="cs"/>
          <w:rtl/>
        </w:rPr>
      </w:pPr>
    </w:p>
    <w:p w14:paraId="2346C0F0" w14:textId="77777777" w:rsidR="00F65117" w:rsidRPr="00F65117" w:rsidRDefault="00F65117" w:rsidP="00F65117">
      <w:pPr>
        <w:bidi/>
        <w:jc w:val="both"/>
        <w:rPr>
          <w:rFonts w:cs="David" w:hint="cs"/>
          <w:rtl/>
        </w:rPr>
      </w:pPr>
      <w:r w:rsidRPr="00F65117">
        <w:rPr>
          <w:rFonts w:cs="David" w:hint="cs"/>
          <w:rtl/>
        </w:rPr>
        <w:tab/>
        <w:t xml:space="preserve"> זה הכותרת של ההצעה לסדר של </w:t>
      </w:r>
      <w:proofErr w:type="spellStart"/>
      <w:r w:rsidRPr="00F65117">
        <w:rPr>
          <w:rFonts w:cs="David" w:hint="cs"/>
          <w:rtl/>
        </w:rPr>
        <w:t>דיכטר</w:t>
      </w:r>
      <w:proofErr w:type="spellEnd"/>
      <w:r w:rsidRPr="00F65117">
        <w:rPr>
          <w:rFonts w:cs="David" w:hint="cs"/>
          <w:rtl/>
        </w:rPr>
        <w:t xml:space="preserve">. </w:t>
      </w:r>
    </w:p>
    <w:p w14:paraId="6C646F9B" w14:textId="77777777" w:rsidR="00F65117" w:rsidRPr="00F65117" w:rsidRDefault="00F65117" w:rsidP="00F65117">
      <w:pPr>
        <w:bidi/>
        <w:jc w:val="both"/>
        <w:rPr>
          <w:rFonts w:cs="David" w:hint="cs"/>
          <w:rtl/>
        </w:rPr>
      </w:pPr>
    </w:p>
    <w:p w14:paraId="641A84E4" w14:textId="77777777" w:rsidR="00F65117" w:rsidRPr="00F65117" w:rsidRDefault="00F65117" w:rsidP="00F65117">
      <w:pPr>
        <w:bidi/>
        <w:jc w:val="both"/>
        <w:rPr>
          <w:rFonts w:cs="David" w:hint="cs"/>
          <w:u w:val="single"/>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68691B22" w14:textId="77777777" w:rsidR="00F65117" w:rsidRPr="00F65117" w:rsidRDefault="00F65117" w:rsidP="00F65117">
      <w:pPr>
        <w:bidi/>
        <w:jc w:val="both"/>
        <w:rPr>
          <w:rFonts w:cs="David" w:hint="cs"/>
          <w:u w:val="single"/>
          <w:rtl/>
        </w:rPr>
      </w:pPr>
    </w:p>
    <w:p w14:paraId="2342CE4E" w14:textId="77777777" w:rsidR="00F65117" w:rsidRPr="00F65117" w:rsidRDefault="00F65117" w:rsidP="00F65117">
      <w:pPr>
        <w:bidi/>
        <w:ind w:firstLine="720"/>
        <w:jc w:val="both"/>
        <w:rPr>
          <w:rFonts w:cs="David" w:hint="cs"/>
          <w:rtl/>
        </w:rPr>
      </w:pPr>
      <w:r w:rsidRPr="00F65117">
        <w:rPr>
          <w:rFonts w:cs="David" w:hint="cs"/>
          <w:rtl/>
        </w:rPr>
        <w:t xml:space="preserve">זה </w:t>
      </w:r>
      <w:proofErr w:type="spellStart"/>
      <w:r w:rsidRPr="00F65117">
        <w:rPr>
          <w:rFonts w:cs="David" w:hint="cs"/>
          <w:rtl/>
        </w:rPr>
        <w:t>פרפרזה</w:t>
      </w:r>
      <w:proofErr w:type="spellEnd"/>
      <w:r w:rsidRPr="00F65117">
        <w:rPr>
          <w:rFonts w:cs="David" w:hint="cs"/>
          <w:rtl/>
        </w:rPr>
        <w:t xml:space="preserve"> על הכותרת של </w:t>
      </w:r>
      <w:proofErr w:type="spellStart"/>
      <w:r w:rsidRPr="00F65117">
        <w:rPr>
          <w:rFonts w:cs="David" w:hint="cs"/>
          <w:rtl/>
        </w:rPr>
        <w:t>דיכטר</w:t>
      </w:r>
      <w:proofErr w:type="spellEnd"/>
      <w:r w:rsidRPr="00F65117">
        <w:rPr>
          <w:rFonts w:cs="David" w:hint="cs"/>
          <w:rtl/>
        </w:rPr>
        <w:t xml:space="preserve">. </w:t>
      </w:r>
    </w:p>
    <w:p w14:paraId="54F14FD7" w14:textId="77777777" w:rsidR="00F65117" w:rsidRPr="00F65117" w:rsidRDefault="00F65117" w:rsidP="00F65117">
      <w:pPr>
        <w:bidi/>
        <w:jc w:val="both"/>
        <w:rPr>
          <w:rFonts w:cs="David" w:hint="cs"/>
          <w:rtl/>
        </w:rPr>
      </w:pPr>
    </w:p>
    <w:p w14:paraId="4890CC36" w14:textId="77777777" w:rsidR="00F65117" w:rsidRDefault="00F65117" w:rsidP="00F65117">
      <w:pPr>
        <w:bidi/>
        <w:jc w:val="both"/>
        <w:rPr>
          <w:rFonts w:cs="David" w:hint="cs"/>
          <w:u w:val="single"/>
          <w:rtl/>
        </w:rPr>
      </w:pPr>
    </w:p>
    <w:p w14:paraId="75F71D0A" w14:textId="77777777" w:rsidR="00F65117" w:rsidRDefault="00F65117" w:rsidP="00F65117">
      <w:pPr>
        <w:bidi/>
        <w:jc w:val="both"/>
        <w:rPr>
          <w:rFonts w:cs="David" w:hint="cs"/>
          <w:u w:val="single"/>
          <w:rtl/>
        </w:rPr>
      </w:pPr>
    </w:p>
    <w:p w14:paraId="2421F847" w14:textId="77777777" w:rsidR="00F65117" w:rsidRDefault="00F65117" w:rsidP="00F65117">
      <w:pPr>
        <w:bidi/>
        <w:jc w:val="both"/>
        <w:rPr>
          <w:rFonts w:cs="David" w:hint="cs"/>
          <w:u w:val="single"/>
          <w:rtl/>
        </w:rPr>
      </w:pPr>
    </w:p>
    <w:p w14:paraId="463E8825" w14:textId="77777777" w:rsidR="00F65117" w:rsidRDefault="00F65117" w:rsidP="00F65117">
      <w:pPr>
        <w:bidi/>
        <w:jc w:val="both"/>
        <w:rPr>
          <w:rFonts w:cs="David" w:hint="cs"/>
          <w:u w:val="single"/>
          <w:rtl/>
        </w:rPr>
      </w:pPr>
    </w:p>
    <w:p w14:paraId="67F9D0CD" w14:textId="77777777" w:rsidR="00F65117" w:rsidRDefault="00F65117" w:rsidP="00F65117">
      <w:pPr>
        <w:bidi/>
        <w:jc w:val="both"/>
        <w:rPr>
          <w:rFonts w:cs="David" w:hint="cs"/>
          <w:u w:val="single"/>
          <w:rtl/>
        </w:rPr>
      </w:pPr>
    </w:p>
    <w:p w14:paraId="75CC2EBF" w14:textId="77777777" w:rsidR="00F65117" w:rsidRDefault="00F65117" w:rsidP="00F65117">
      <w:pPr>
        <w:bidi/>
        <w:jc w:val="both"/>
        <w:rPr>
          <w:rFonts w:cs="David" w:hint="cs"/>
          <w:u w:val="single"/>
          <w:rtl/>
        </w:rPr>
      </w:pPr>
    </w:p>
    <w:p w14:paraId="352A5344"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33C9378A" w14:textId="77777777" w:rsidR="00F65117" w:rsidRPr="00F65117" w:rsidRDefault="00F65117" w:rsidP="00F65117">
      <w:pPr>
        <w:bidi/>
        <w:jc w:val="both"/>
        <w:rPr>
          <w:rFonts w:cs="David" w:hint="cs"/>
          <w:u w:val="single"/>
          <w:rtl/>
        </w:rPr>
      </w:pPr>
    </w:p>
    <w:p w14:paraId="496468D2" w14:textId="77777777" w:rsidR="00F65117" w:rsidRPr="00F65117" w:rsidRDefault="00F65117" w:rsidP="00F65117">
      <w:pPr>
        <w:bidi/>
        <w:jc w:val="both"/>
        <w:rPr>
          <w:rFonts w:cs="David" w:hint="cs"/>
          <w:rtl/>
        </w:rPr>
      </w:pPr>
      <w:r w:rsidRPr="00F65117">
        <w:rPr>
          <w:rFonts w:cs="David" w:hint="cs"/>
          <w:rtl/>
        </w:rPr>
        <w:tab/>
        <w:t xml:space="preserve">אני רוצה להבין, איך מזכירות הפיקוד העליון מעזה לדבר על פרובוקציה בדמות חבר הכנסת בן ארי. אני חושב שקודם כל צריך להעמיד במקום גם את מזכירות הפיקוד העליון וגם את לשכת הרמטכ"ל. הם מדברים פה על חבר כנסת. העובדה שהוא מתנחל והוא איש ימין עדיין לא מקנה את כל הזכויות לצבא. </w:t>
      </w:r>
    </w:p>
    <w:p w14:paraId="2C162944" w14:textId="77777777" w:rsidR="00F65117" w:rsidRPr="00F65117" w:rsidRDefault="00F65117" w:rsidP="00F65117">
      <w:pPr>
        <w:bidi/>
        <w:jc w:val="both"/>
        <w:rPr>
          <w:rFonts w:cs="David" w:hint="cs"/>
          <w:rtl/>
        </w:rPr>
      </w:pPr>
    </w:p>
    <w:p w14:paraId="6939DB89" w14:textId="77777777" w:rsidR="00F65117" w:rsidRPr="00F65117" w:rsidRDefault="00F65117" w:rsidP="00F65117">
      <w:pPr>
        <w:bidi/>
        <w:jc w:val="both"/>
        <w:rPr>
          <w:rFonts w:cs="David" w:hint="cs"/>
          <w:rtl/>
        </w:rPr>
      </w:pPr>
      <w:r w:rsidRPr="00F65117">
        <w:rPr>
          <w:rFonts w:cs="David" w:hint="cs"/>
          <w:rtl/>
        </w:rPr>
        <w:tab/>
        <w:t xml:space="preserve">דבר שני, בסעיף </w:t>
      </w:r>
      <w:proofErr w:type="spellStart"/>
      <w:r w:rsidRPr="00F65117">
        <w:rPr>
          <w:rFonts w:cs="David" w:hint="cs"/>
          <w:rtl/>
        </w:rPr>
        <w:t>1א</w:t>
      </w:r>
      <w:proofErr w:type="spellEnd"/>
      <w:r w:rsidRPr="00F65117">
        <w:rPr>
          <w:rFonts w:cs="David" w:hint="cs"/>
          <w:rtl/>
        </w:rPr>
        <w:t xml:space="preserve">. כתוב: במהלכן שרפו המתיישבים מטעים, יידו אבנים וחסמו דרכים. אלוף משנה </w:t>
      </w:r>
      <w:proofErr w:type="spellStart"/>
      <w:r w:rsidRPr="00F65117">
        <w:rPr>
          <w:rFonts w:cs="David" w:hint="cs"/>
          <w:rtl/>
        </w:rPr>
        <w:t>אפק</w:t>
      </w:r>
      <w:proofErr w:type="spellEnd"/>
      <w:r w:rsidRPr="00F65117">
        <w:rPr>
          <w:rFonts w:cs="David" w:hint="cs"/>
          <w:rtl/>
        </w:rPr>
        <w:t xml:space="preserve">, אני רוצה שתראו לי ראיות על המתיישבים האלה. ראייה אחת שתפסתם מישהו שהאשמתם אותו וחקרתם אותו על כך שיידה אבנים וחסם דרכים ושרף מטעים. </w:t>
      </w:r>
    </w:p>
    <w:p w14:paraId="6BA7FBB2" w14:textId="77777777" w:rsidR="00F65117" w:rsidRPr="00F65117" w:rsidRDefault="00F65117" w:rsidP="00F65117">
      <w:pPr>
        <w:bidi/>
        <w:jc w:val="both"/>
        <w:rPr>
          <w:rFonts w:cs="David" w:hint="cs"/>
          <w:rtl/>
        </w:rPr>
      </w:pPr>
      <w:r w:rsidRPr="00F65117">
        <w:rPr>
          <w:rFonts w:cs="David" w:hint="cs"/>
          <w:rtl/>
        </w:rPr>
        <w:tab/>
        <w:t xml:space="preserve"> סעיף ב'. במהלך ההתפרעויות, אני מקווה שיש לכם תיקי ראיות על התפרעויות שם - - - </w:t>
      </w:r>
    </w:p>
    <w:p w14:paraId="266FCF35" w14:textId="77777777" w:rsidR="00F65117" w:rsidRPr="00F65117" w:rsidRDefault="00F65117" w:rsidP="00F65117">
      <w:pPr>
        <w:bidi/>
        <w:jc w:val="both"/>
        <w:rPr>
          <w:rFonts w:cs="David" w:hint="cs"/>
          <w:rtl/>
        </w:rPr>
      </w:pPr>
    </w:p>
    <w:p w14:paraId="2A6CDB5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D26EC66" w14:textId="77777777" w:rsidR="00F65117" w:rsidRPr="00F65117" w:rsidRDefault="00F65117" w:rsidP="00F65117">
      <w:pPr>
        <w:bidi/>
        <w:jc w:val="both"/>
        <w:rPr>
          <w:rFonts w:cs="David" w:hint="cs"/>
          <w:rtl/>
        </w:rPr>
      </w:pPr>
    </w:p>
    <w:p w14:paraId="4947D873" w14:textId="77777777" w:rsidR="00F65117" w:rsidRPr="00F65117" w:rsidRDefault="00F65117" w:rsidP="00F65117">
      <w:pPr>
        <w:bidi/>
        <w:jc w:val="both"/>
        <w:rPr>
          <w:rFonts w:cs="David" w:hint="cs"/>
          <w:rtl/>
        </w:rPr>
      </w:pPr>
      <w:r w:rsidRPr="00F65117">
        <w:rPr>
          <w:rFonts w:cs="David" w:hint="cs"/>
          <w:rtl/>
        </w:rPr>
        <w:tab/>
        <w:t xml:space="preserve">תהיה להם תשובה חבר הכנסת רותם, סליחה שאני קוטע אותך, אבל אם אני מבין נכון את הסעיף הבא במכתב, יטען צה"ל שדווקא זה שהופיע חבר הכנסת בן ארי זה מה שלא אפשר להם לעצור אף אחד. </w:t>
      </w:r>
    </w:p>
    <w:p w14:paraId="644793FC" w14:textId="77777777" w:rsidR="00F65117" w:rsidRPr="00F65117" w:rsidRDefault="00F65117" w:rsidP="00F65117">
      <w:pPr>
        <w:bidi/>
        <w:jc w:val="both"/>
        <w:rPr>
          <w:rFonts w:cs="David" w:hint="cs"/>
          <w:rtl/>
        </w:rPr>
      </w:pPr>
    </w:p>
    <w:p w14:paraId="29050D14"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41D38CA3" w14:textId="77777777" w:rsidR="00F65117" w:rsidRPr="00F65117" w:rsidRDefault="00F65117" w:rsidP="00F65117">
      <w:pPr>
        <w:bidi/>
        <w:jc w:val="both"/>
        <w:rPr>
          <w:rFonts w:cs="David" w:hint="cs"/>
          <w:u w:val="single"/>
          <w:rtl/>
        </w:rPr>
      </w:pPr>
    </w:p>
    <w:p w14:paraId="6BC710EB" w14:textId="77777777" w:rsidR="00F65117" w:rsidRPr="00F65117" w:rsidRDefault="00F65117" w:rsidP="00F65117">
      <w:pPr>
        <w:bidi/>
        <w:jc w:val="both"/>
        <w:rPr>
          <w:rFonts w:cs="David" w:hint="cs"/>
          <w:rtl/>
        </w:rPr>
      </w:pPr>
      <w:r w:rsidRPr="00F65117">
        <w:rPr>
          <w:rFonts w:cs="David" w:hint="cs"/>
          <w:rtl/>
        </w:rPr>
        <w:tab/>
        <w:t xml:space="preserve">אני רוצה שיגידו את זה. ואז "הגיע חבר הכנסת מיכאל בן ארי, נשכב על הכביש, טיפס על רכב צבאי" אני  מבין שהוא זחל, "במטרה ליצור פרובוקציות. והפעולות האלה הפריעו לכוחות הביטחון לפזר את הפרות הסדר ולעצור את יידוי האבנים לעבר הפלסטינים". אני מבין שמה שעשו זה שלקחו את חבר הכנסת בן ארי, הביאו שם גדוד כשהוא זוחל ומטפס על הרכב תופסים אותו, כי אחרת כדי לטפל בבן ארי, אני יכול לעשות את זה לבד, אתם צריכים ארבעה. אבל לא צריך יותר מזה. היתר יכולים לעצור את יידוי האבנים לעבר הפלסטינים. אני רוצה להבין מי נתן סמכות ומי עשה את זה לבקש מחבר הכנסת בן ארי לעזוב את המקום. מי נתן את ההוראה לבקש ממנו? מי בעל הסמכות לבקש ממנו. אני ממשיך, "בעקבות כך הוא הורחק מזירת האירוע על ידי כוחות מג"ב". אני רוצה לדעת מי היה מפקד כוחות מג"ב שנתן את ההוראה להרחיק אותו מהמקום ומי נתן לו את ההוראה הזאת. </w:t>
      </w:r>
    </w:p>
    <w:p w14:paraId="4EE1010E" w14:textId="77777777" w:rsidR="00F65117" w:rsidRPr="00F65117" w:rsidRDefault="00F65117" w:rsidP="00F65117">
      <w:pPr>
        <w:bidi/>
        <w:jc w:val="both"/>
        <w:rPr>
          <w:rFonts w:cs="David" w:hint="cs"/>
          <w:rtl/>
        </w:rPr>
      </w:pPr>
    </w:p>
    <w:p w14:paraId="28F24F54" w14:textId="77777777" w:rsidR="00F65117" w:rsidRPr="00F65117" w:rsidRDefault="00F65117" w:rsidP="00F65117">
      <w:pPr>
        <w:bidi/>
        <w:ind w:firstLine="720"/>
        <w:jc w:val="both"/>
        <w:rPr>
          <w:rFonts w:cs="David" w:hint="cs"/>
          <w:rtl/>
        </w:rPr>
      </w:pPr>
      <w:r w:rsidRPr="00F65117">
        <w:rPr>
          <w:rFonts w:cs="David" w:hint="cs"/>
          <w:rtl/>
        </w:rPr>
        <w:t xml:space="preserve">תסבירו לי למה סעיף ד' בכלל קשור לעניין. "עוד במהלך ההתפרעויות נפצע לוחם מג"ב באורח קל לאחר שמתיישב שנסע ברכבו הפרטי ניסה לדרוס אותו". </w:t>
      </w:r>
    </w:p>
    <w:p w14:paraId="72DA09CD" w14:textId="77777777" w:rsidR="00F65117" w:rsidRPr="00F65117" w:rsidRDefault="00F65117" w:rsidP="00F65117">
      <w:pPr>
        <w:bidi/>
        <w:ind w:firstLine="720"/>
        <w:jc w:val="both"/>
        <w:rPr>
          <w:rFonts w:cs="David" w:hint="cs"/>
          <w:rtl/>
        </w:rPr>
      </w:pPr>
    </w:p>
    <w:p w14:paraId="31B6F7D5" w14:textId="77777777" w:rsidR="00F65117" w:rsidRPr="00F65117" w:rsidRDefault="00F65117" w:rsidP="00F65117">
      <w:pPr>
        <w:bidi/>
        <w:jc w:val="both"/>
        <w:rPr>
          <w:rFonts w:cs="David" w:hint="cs"/>
          <w:rtl/>
        </w:rPr>
      </w:pPr>
      <w:r w:rsidRPr="00F65117">
        <w:rPr>
          <w:rFonts w:cs="David" w:hint="cs"/>
          <w:u w:val="single"/>
          <w:rtl/>
        </w:rPr>
        <w:t>מיכאל בן ארי:</w:t>
      </w:r>
    </w:p>
    <w:p w14:paraId="534E71AE" w14:textId="77777777" w:rsidR="00F65117" w:rsidRPr="00F65117" w:rsidRDefault="00F65117" w:rsidP="00F65117">
      <w:pPr>
        <w:bidi/>
        <w:jc w:val="both"/>
        <w:rPr>
          <w:rFonts w:cs="David" w:hint="cs"/>
          <w:rtl/>
        </w:rPr>
      </w:pPr>
    </w:p>
    <w:p w14:paraId="036C0F1C" w14:textId="77777777" w:rsidR="00F65117" w:rsidRPr="00F65117" w:rsidRDefault="00F65117" w:rsidP="00F65117">
      <w:pPr>
        <w:bidi/>
        <w:jc w:val="both"/>
        <w:rPr>
          <w:rFonts w:cs="David" w:hint="cs"/>
          <w:rtl/>
        </w:rPr>
      </w:pPr>
      <w:r w:rsidRPr="00F65117">
        <w:rPr>
          <w:rFonts w:cs="David" w:hint="cs"/>
          <w:rtl/>
        </w:rPr>
        <w:tab/>
        <w:t xml:space="preserve">מה שהתברר כלא נכון. </w:t>
      </w:r>
    </w:p>
    <w:p w14:paraId="638C520D" w14:textId="77777777" w:rsidR="00F65117" w:rsidRPr="00F65117" w:rsidRDefault="00F65117" w:rsidP="00F65117">
      <w:pPr>
        <w:bidi/>
        <w:jc w:val="both"/>
        <w:rPr>
          <w:rFonts w:cs="David" w:hint="cs"/>
          <w:rtl/>
        </w:rPr>
      </w:pPr>
    </w:p>
    <w:p w14:paraId="1934B55C" w14:textId="77777777" w:rsidR="00F65117" w:rsidRPr="00F65117" w:rsidRDefault="00F65117" w:rsidP="00F65117">
      <w:pPr>
        <w:bidi/>
        <w:jc w:val="both"/>
        <w:rPr>
          <w:rFonts w:cs="David" w:hint="cs"/>
          <w:rtl/>
        </w:rPr>
      </w:pPr>
      <w:r w:rsidRPr="00F65117">
        <w:rPr>
          <w:rFonts w:cs="David" w:hint="cs"/>
          <w:u w:val="single"/>
          <w:rtl/>
        </w:rPr>
        <w:t>דוד רותם:</w:t>
      </w:r>
    </w:p>
    <w:p w14:paraId="161E4ED6" w14:textId="77777777" w:rsidR="00F65117" w:rsidRPr="00F65117" w:rsidRDefault="00F65117" w:rsidP="00F65117">
      <w:pPr>
        <w:bidi/>
        <w:jc w:val="both"/>
        <w:rPr>
          <w:rFonts w:cs="David" w:hint="cs"/>
          <w:rtl/>
        </w:rPr>
      </w:pPr>
    </w:p>
    <w:p w14:paraId="23C31500" w14:textId="77777777" w:rsidR="00F65117" w:rsidRPr="00F65117" w:rsidRDefault="00F65117" w:rsidP="00F65117">
      <w:pPr>
        <w:bidi/>
        <w:ind w:firstLine="720"/>
        <w:jc w:val="both"/>
        <w:rPr>
          <w:rFonts w:cs="David" w:hint="cs"/>
          <w:rtl/>
        </w:rPr>
      </w:pPr>
      <w:r w:rsidRPr="00F65117">
        <w:rPr>
          <w:rFonts w:cs="David" w:hint="cs"/>
          <w:rtl/>
        </w:rPr>
        <w:t xml:space="preserve">סליחה, שכחתם פה עוד דברים. היו פה גם שני ניסיונות רצח כי באותו זמן ירו במטולה על עבריינים </w:t>
      </w:r>
      <w:proofErr w:type="spellStart"/>
      <w:r w:rsidRPr="00F65117">
        <w:rPr>
          <w:rFonts w:cs="David" w:hint="cs"/>
          <w:rtl/>
        </w:rPr>
        <w:t>והחיזבאללה</w:t>
      </w:r>
      <w:proofErr w:type="spellEnd"/>
      <w:r w:rsidRPr="00F65117">
        <w:rPr>
          <w:rFonts w:cs="David" w:hint="cs"/>
          <w:rtl/>
        </w:rPr>
        <w:t xml:space="preserve"> באותו זמן שלח טיל. אז היה פה גם ניסיון לרצח. מה המתיישב הזה קשור לבן ארי? </w:t>
      </w:r>
    </w:p>
    <w:p w14:paraId="0E096FC1" w14:textId="77777777" w:rsidR="00F65117" w:rsidRPr="00F65117" w:rsidRDefault="00F65117" w:rsidP="00F65117">
      <w:pPr>
        <w:bidi/>
        <w:ind w:firstLine="720"/>
        <w:jc w:val="both"/>
        <w:rPr>
          <w:rFonts w:cs="David" w:hint="cs"/>
          <w:rtl/>
        </w:rPr>
      </w:pPr>
    </w:p>
    <w:p w14:paraId="1B10EEEC" w14:textId="77777777" w:rsidR="00F65117" w:rsidRPr="00F65117" w:rsidRDefault="00F65117" w:rsidP="00F65117">
      <w:pPr>
        <w:bidi/>
        <w:ind w:firstLine="720"/>
        <w:jc w:val="both"/>
        <w:rPr>
          <w:rFonts w:cs="David" w:hint="cs"/>
          <w:rtl/>
        </w:rPr>
      </w:pPr>
      <w:r w:rsidRPr="00F65117">
        <w:rPr>
          <w:rFonts w:cs="David" w:hint="cs"/>
          <w:rtl/>
        </w:rPr>
        <w:t>הלאה, וזה הסעיף הכי חמור, סעיף ה': "צה"ל מדגיש כי אזרחים המשתתפים בהפרות חוק וסדר אלימות יטופלו בחומרה וביד קשה". אני מסכים איתכם במאת האחוזים אבל אני רוצה להבין את ההמשך. "צה"ל מצפה מנבחרי וראשי ציבור כי לא יתרמו לשלהוב הרוחות ויפעלו בהתאם להוראות החוק והנחיות כוחות הביטחון". האם  צה"ל דורש מעצמו לפעול בהתאם להוראות החוק? משום שאם צה"ל דורש מעצמו לפעול בהתאם להוראות החוק הוא יסביר לנו איך הוא הרחיק משם את בן ארי או שצה"ל פשוט לא יודע מה הוראות החוק החלות עליו, הוא רק יודע מה חל על אחרים.</w:t>
      </w:r>
    </w:p>
    <w:p w14:paraId="73AA82DD" w14:textId="77777777" w:rsidR="00F65117" w:rsidRPr="00F65117" w:rsidRDefault="00F65117" w:rsidP="00F65117">
      <w:pPr>
        <w:bidi/>
        <w:ind w:firstLine="720"/>
        <w:jc w:val="both"/>
        <w:rPr>
          <w:rFonts w:cs="David" w:hint="cs"/>
          <w:rtl/>
        </w:rPr>
      </w:pPr>
    </w:p>
    <w:p w14:paraId="6F6B3BCA" w14:textId="77777777" w:rsidR="00F65117" w:rsidRPr="00F65117" w:rsidRDefault="00F65117" w:rsidP="00F65117">
      <w:pPr>
        <w:bidi/>
        <w:ind w:firstLine="720"/>
        <w:jc w:val="both"/>
        <w:rPr>
          <w:rFonts w:cs="David" w:hint="cs"/>
          <w:rtl/>
        </w:rPr>
      </w:pPr>
      <w:r w:rsidRPr="00F65117">
        <w:rPr>
          <w:rFonts w:cs="David" w:hint="cs"/>
          <w:rtl/>
        </w:rPr>
        <w:t>ותסבירו לי את סעיף ו'. אני מבין שחיילים מוסתים - - -</w:t>
      </w:r>
    </w:p>
    <w:p w14:paraId="7FE1969C" w14:textId="77777777" w:rsidR="00F65117" w:rsidRPr="00F65117" w:rsidRDefault="00F65117" w:rsidP="00F65117">
      <w:pPr>
        <w:bidi/>
        <w:ind w:firstLine="720"/>
        <w:jc w:val="both"/>
        <w:rPr>
          <w:rFonts w:cs="David" w:hint="cs"/>
          <w:rtl/>
        </w:rPr>
      </w:pPr>
    </w:p>
    <w:p w14:paraId="0C5BE3F9" w14:textId="77777777" w:rsidR="00F65117" w:rsidRDefault="00F65117" w:rsidP="00F65117">
      <w:pPr>
        <w:bidi/>
        <w:jc w:val="both"/>
        <w:rPr>
          <w:rFonts w:cs="David" w:hint="cs"/>
          <w:u w:val="single"/>
          <w:rtl/>
        </w:rPr>
      </w:pPr>
    </w:p>
    <w:p w14:paraId="3C458054" w14:textId="77777777" w:rsidR="00F65117" w:rsidRDefault="00F65117" w:rsidP="00F65117">
      <w:pPr>
        <w:bidi/>
        <w:jc w:val="both"/>
        <w:rPr>
          <w:rFonts w:cs="David" w:hint="cs"/>
          <w:u w:val="single"/>
          <w:rtl/>
        </w:rPr>
      </w:pPr>
    </w:p>
    <w:p w14:paraId="5158EB2F" w14:textId="77777777" w:rsidR="00F65117" w:rsidRDefault="00F65117" w:rsidP="00F65117">
      <w:pPr>
        <w:bidi/>
        <w:jc w:val="both"/>
        <w:rPr>
          <w:rFonts w:cs="David" w:hint="cs"/>
          <w:u w:val="single"/>
          <w:rtl/>
        </w:rPr>
      </w:pPr>
    </w:p>
    <w:p w14:paraId="5B434DA7" w14:textId="77777777" w:rsidR="00F65117" w:rsidRDefault="00F65117" w:rsidP="00F65117">
      <w:pPr>
        <w:bidi/>
        <w:jc w:val="both"/>
        <w:rPr>
          <w:rFonts w:cs="David" w:hint="cs"/>
          <w:u w:val="single"/>
          <w:rtl/>
        </w:rPr>
      </w:pPr>
    </w:p>
    <w:p w14:paraId="4006E8DE"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64206762" w14:textId="77777777" w:rsidR="00F65117" w:rsidRPr="00F65117" w:rsidRDefault="00F65117" w:rsidP="00F65117">
      <w:pPr>
        <w:bidi/>
        <w:jc w:val="both"/>
        <w:rPr>
          <w:rFonts w:cs="David" w:hint="cs"/>
          <w:u w:val="single"/>
          <w:rtl/>
        </w:rPr>
      </w:pPr>
    </w:p>
    <w:p w14:paraId="4A2B1988" w14:textId="77777777" w:rsidR="00F65117" w:rsidRPr="00F65117" w:rsidRDefault="00F65117" w:rsidP="00F65117">
      <w:pPr>
        <w:bidi/>
        <w:ind w:firstLine="720"/>
        <w:jc w:val="both"/>
        <w:rPr>
          <w:rFonts w:cs="David" w:hint="cs"/>
          <w:rtl/>
        </w:rPr>
      </w:pPr>
      <w:r w:rsidRPr="00F65117">
        <w:rPr>
          <w:rFonts w:cs="David" w:hint="cs"/>
          <w:rtl/>
        </w:rPr>
        <w:t xml:space="preserve">הם מוסתים. </w:t>
      </w:r>
    </w:p>
    <w:p w14:paraId="727F44B4" w14:textId="77777777" w:rsidR="00F65117" w:rsidRPr="00F65117" w:rsidRDefault="00F65117" w:rsidP="00F65117">
      <w:pPr>
        <w:bidi/>
        <w:jc w:val="both"/>
        <w:rPr>
          <w:rFonts w:cs="David" w:hint="cs"/>
          <w:rtl/>
        </w:rPr>
      </w:pPr>
      <w:r w:rsidRPr="00F65117">
        <w:rPr>
          <w:rFonts w:cs="David" w:hint="cs"/>
          <w:u w:val="single"/>
          <w:rtl/>
        </w:rPr>
        <w:t>דוד רותם:</w:t>
      </w:r>
    </w:p>
    <w:p w14:paraId="177BA67A" w14:textId="77777777" w:rsidR="00F65117" w:rsidRPr="00F65117" w:rsidRDefault="00F65117" w:rsidP="00F65117">
      <w:pPr>
        <w:bidi/>
        <w:jc w:val="both"/>
        <w:rPr>
          <w:rFonts w:cs="David" w:hint="cs"/>
          <w:rtl/>
        </w:rPr>
      </w:pPr>
    </w:p>
    <w:p w14:paraId="7DAE5E2C" w14:textId="77777777" w:rsidR="00F65117" w:rsidRPr="00F65117" w:rsidRDefault="00F65117" w:rsidP="00F65117">
      <w:pPr>
        <w:bidi/>
        <w:ind w:firstLine="720"/>
        <w:jc w:val="both"/>
        <w:rPr>
          <w:rFonts w:cs="David" w:hint="cs"/>
          <w:rtl/>
        </w:rPr>
      </w:pPr>
      <w:r w:rsidRPr="00F65117">
        <w:rPr>
          <w:rFonts w:cs="David" w:hint="cs"/>
          <w:rtl/>
        </w:rPr>
        <w:t xml:space="preserve">הם אכן מוסתים ב-סמ"ך ' ובת"ו, על ידי מי רק תגידו לי. </w:t>
      </w:r>
    </w:p>
    <w:p w14:paraId="255FC59B" w14:textId="77777777" w:rsidR="00F65117" w:rsidRPr="00F65117" w:rsidRDefault="00F65117" w:rsidP="00F65117">
      <w:pPr>
        <w:bidi/>
        <w:ind w:firstLine="720"/>
        <w:jc w:val="both"/>
        <w:rPr>
          <w:rFonts w:cs="David" w:hint="cs"/>
          <w:rtl/>
        </w:rPr>
      </w:pPr>
    </w:p>
    <w:p w14:paraId="662C9C74" w14:textId="77777777" w:rsidR="00F65117" w:rsidRPr="00F65117" w:rsidRDefault="00F65117" w:rsidP="00F65117">
      <w:pPr>
        <w:bidi/>
        <w:jc w:val="both"/>
        <w:rPr>
          <w:rFonts w:cs="David" w:hint="cs"/>
          <w:rtl/>
        </w:rPr>
      </w:pPr>
      <w:r w:rsidRPr="00F65117">
        <w:rPr>
          <w:rFonts w:cs="David" w:hint="cs"/>
          <w:u w:val="single"/>
          <w:rtl/>
        </w:rPr>
        <w:t>אריה אלדד:</w:t>
      </w:r>
    </w:p>
    <w:p w14:paraId="587B037A" w14:textId="77777777" w:rsidR="00F65117" w:rsidRPr="00F65117" w:rsidRDefault="00F65117" w:rsidP="00F65117">
      <w:pPr>
        <w:bidi/>
        <w:jc w:val="both"/>
        <w:rPr>
          <w:rFonts w:cs="David" w:hint="cs"/>
          <w:rtl/>
        </w:rPr>
      </w:pPr>
    </w:p>
    <w:p w14:paraId="02414A66" w14:textId="77777777" w:rsidR="00F65117" w:rsidRPr="00F65117" w:rsidRDefault="00F65117" w:rsidP="00F65117">
      <w:pPr>
        <w:bidi/>
        <w:jc w:val="both"/>
        <w:rPr>
          <w:rFonts w:cs="David" w:hint="cs"/>
          <w:rtl/>
        </w:rPr>
      </w:pPr>
      <w:r w:rsidRPr="00F65117">
        <w:rPr>
          <w:rFonts w:cs="David" w:hint="cs"/>
          <w:rtl/>
        </w:rPr>
        <w:tab/>
        <w:t xml:space="preserve"> מעבר לעניין של טעות הכתיב הצורמת של מזכירות הפיקוד העליון כי בוודאי התכוונתם לכתוב מוסטים בטי"ת, ולא בת"ו, האם הכוונה היא שחיילי צה"ל הם באמת מוסתים בת"ו, כלומר מישהו הסית אותם פוליטית? </w:t>
      </w:r>
    </w:p>
    <w:p w14:paraId="1DCFCDD3" w14:textId="77777777" w:rsidR="00F65117" w:rsidRPr="00F65117" w:rsidRDefault="00F65117" w:rsidP="00F65117">
      <w:pPr>
        <w:bidi/>
        <w:jc w:val="both"/>
        <w:rPr>
          <w:rFonts w:cs="David" w:hint="cs"/>
          <w:rtl/>
        </w:rPr>
      </w:pPr>
    </w:p>
    <w:p w14:paraId="4817D5EC" w14:textId="77777777" w:rsidR="00F65117" w:rsidRPr="00F65117" w:rsidRDefault="00F65117" w:rsidP="00F65117">
      <w:pPr>
        <w:bidi/>
        <w:jc w:val="both"/>
        <w:rPr>
          <w:rFonts w:cs="David" w:hint="cs"/>
          <w:rtl/>
        </w:rPr>
      </w:pPr>
      <w:r w:rsidRPr="00F65117">
        <w:rPr>
          <w:rFonts w:cs="David" w:hint="cs"/>
          <w:rtl/>
        </w:rPr>
        <w:t xml:space="preserve"> </w:t>
      </w:r>
      <w:r w:rsidRPr="00F65117">
        <w:rPr>
          <w:rFonts w:cs="David" w:hint="cs"/>
          <w:u w:val="single"/>
          <w:rtl/>
        </w:rPr>
        <w:t>נסים זאב:</w:t>
      </w:r>
    </w:p>
    <w:p w14:paraId="5576870A" w14:textId="77777777" w:rsidR="00F65117" w:rsidRPr="00F65117" w:rsidRDefault="00F65117" w:rsidP="00F65117">
      <w:pPr>
        <w:bidi/>
        <w:jc w:val="both"/>
        <w:rPr>
          <w:rFonts w:cs="David" w:hint="cs"/>
          <w:u w:val="single"/>
          <w:rtl/>
        </w:rPr>
      </w:pPr>
    </w:p>
    <w:p w14:paraId="3F276F56" w14:textId="77777777" w:rsidR="00F65117" w:rsidRPr="00F65117" w:rsidRDefault="00F65117" w:rsidP="00F65117">
      <w:pPr>
        <w:bidi/>
        <w:ind w:firstLine="720"/>
        <w:jc w:val="both"/>
        <w:rPr>
          <w:rFonts w:cs="David" w:hint="cs"/>
          <w:rtl/>
        </w:rPr>
      </w:pPr>
      <w:r w:rsidRPr="00F65117">
        <w:rPr>
          <w:rFonts w:cs="David" w:hint="cs"/>
          <w:rtl/>
        </w:rPr>
        <w:t xml:space="preserve">ממשימות של לוחמה בטרור. </w:t>
      </w:r>
    </w:p>
    <w:p w14:paraId="66E714E0" w14:textId="77777777" w:rsidR="00F65117" w:rsidRPr="00F65117" w:rsidRDefault="00F65117" w:rsidP="00F65117">
      <w:pPr>
        <w:bidi/>
        <w:ind w:firstLine="720"/>
        <w:jc w:val="both"/>
        <w:rPr>
          <w:rFonts w:cs="David" w:hint="cs"/>
          <w:rtl/>
        </w:rPr>
      </w:pPr>
    </w:p>
    <w:p w14:paraId="4A18BF06"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3265275E" w14:textId="77777777" w:rsidR="00F65117" w:rsidRPr="00F65117" w:rsidRDefault="00F65117" w:rsidP="00F65117">
      <w:pPr>
        <w:bidi/>
        <w:jc w:val="both"/>
        <w:rPr>
          <w:rFonts w:cs="David" w:hint="cs"/>
          <w:u w:val="single"/>
          <w:rtl/>
        </w:rPr>
      </w:pPr>
    </w:p>
    <w:p w14:paraId="6DA400FC" w14:textId="77777777" w:rsidR="00F65117" w:rsidRPr="00F65117" w:rsidRDefault="00F65117" w:rsidP="00F65117">
      <w:pPr>
        <w:bidi/>
        <w:ind w:firstLine="720"/>
        <w:jc w:val="both"/>
        <w:rPr>
          <w:rFonts w:cs="David" w:hint="cs"/>
          <w:rtl/>
        </w:rPr>
      </w:pPr>
      <w:r w:rsidRPr="00F65117">
        <w:rPr>
          <w:rFonts w:cs="David" w:hint="cs"/>
          <w:rtl/>
        </w:rPr>
        <w:t xml:space="preserve">אני רוצה להבין למה סעיף ו' קשור לעניין. האם עד שהגיע חבר הכנסת בן ארי למקום לא היו שם כוחות לא מבוטלים? ואני רוצה לדעת מה זה כוחות לא מבוטלים. כמה חיילים היו שם? אלא אם כן אתם מייחסים לחבר הכנסת בן ארי גם את, איך כתבתם שם,   "ההתפרעויות והפרות סדר של מתיישבים יהודים באזור שומרון". כי אם סעיף ו' לא קשור ל-א' אז בשביל מה הוא כתוב כאן? פרט לעניין שהפכתם להיות פוליטיים - כל דרכי המחשבה שלכם וכל דרכי הפעולה שלכם הם פוליטיים, וכאשר אתם יכולים לפגוע במתיישבים ולפגוע בבן ארי שמייצג את המתיישבים אז אתם הולכים בשיטה הזאת ולא חשוב מה יהיו האמצעים. תודה רבה. </w:t>
      </w:r>
    </w:p>
    <w:p w14:paraId="47C6BA75" w14:textId="77777777" w:rsidR="00F65117" w:rsidRPr="00F65117" w:rsidRDefault="00F65117" w:rsidP="00F65117">
      <w:pPr>
        <w:bidi/>
        <w:ind w:firstLine="720"/>
        <w:jc w:val="both"/>
        <w:rPr>
          <w:rFonts w:cs="David" w:hint="cs"/>
          <w:rtl/>
        </w:rPr>
      </w:pPr>
    </w:p>
    <w:p w14:paraId="2DEBFE8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190940D" w14:textId="77777777" w:rsidR="00F65117" w:rsidRPr="00F65117" w:rsidRDefault="00F65117" w:rsidP="00F65117">
      <w:pPr>
        <w:bidi/>
        <w:jc w:val="both"/>
        <w:rPr>
          <w:rFonts w:cs="David" w:hint="cs"/>
          <w:rtl/>
        </w:rPr>
      </w:pPr>
    </w:p>
    <w:p w14:paraId="328C9F19" w14:textId="77777777" w:rsidR="00F65117" w:rsidRPr="00F65117" w:rsidRDefault="00F65117" w:rsidP="00F65117">
      <w:pPr>
        <w:bidi/>
        <w:ind w:firstLine="720"/>
        <w:jc w:val="both"/>
        <w:rPr>
          <w:rFonts w:cs="David" w:hint="cs"/>
          <w:rtl/>
        </w:rPr>
      </w:pPr>
      <w:r w:rsidRPr="00F65117">
        <w:rPr>
          <w:rFonts w:cs="David" w:hint="cs"/>
          <w:rtl/>
        </w:rPr>
        <w:t xml:space="preserve">ביקש חבר הכנסת אריאל לדבר כי הוא צריך לעזוב אותנו, אני מאפשר לו לפנים משורת הדין, בבקשה. </w:t>
      </w:r>
    </w:p>
    <w:p w14:paraId="57C05CE5" w14:textId="77777777" w:rsidR="00F65117" w:rsidRPr="00F65117" w:rsidRDefault="00F65117" w:rsidP="00F65117">
      <w:pPr>
        <w:bidi/>
        <w:ind w:firstLine="720"/>
        <w:jc w:val="both"/>
        <w:rPr>
          <w:rFonts w:cs="David" w:hint="cs"/>
          <w:rtl/>
        </w:rPr>
      </w:pPr>
    </w:p>
    <w:p w14:paraId="09B89CBB" w14:textId="77777777" w:rsidR="00F65117" w:rsidRPr="00F65117" w:rsidRDefault="00F65117" w:rsidP="00F65117">
      <w:pPr>
        <w:bidi/>
        <w:jc w:val="both"/>
        <w:rPr>
          <w:rFonts w:cs="David" w:hint="cs"/>
          <w:u w:val="single"/>
          <w:rtl/>
        </w:rPr>
      </w:pPr>
      <w:r w:rsidRPr="00F65117">
        <w:rPr>
          <w:rFonts w:cs="David" w:hint="cs"/>
          <w:u w:val="single"/>
          <w:rtl/>
        </w:rPr>
        <w:t>אורי אריאל:</w:t>
      </w:r>
    </w:p>
    <w:p w14:paraId="0A6155C1" w14:textId="77777777" w:rsidR="00F65117" w:rsidRPr="00F65117" w:rsidRDefault="00F65117" w:rsidP="00F65117">
      <w:pPr>
        <w:bidi/>
        <w:jc w:val="both"/>
        <w:rPr>
          <w:rFonts w:cs="David" w:hint="cs"/>
          <w:u w:val="single"/>
          <w:rtl/>
        </w:rPr>
      </w:pPr>
    </w:p>
    <w:p w14:paraId="532379D8" w14:textId="77777777" w:rsidR="00F65117" w:rsidRPr="00F65117" w:rsidRDefault="00F65117" w:rsidP="00F65117">
      <w:pPr>
        <w:bidi/>
        <w:ind w:firstLine="720"/>
        <w:jc w:val="both"/>
        <w:rPr>
          <w:rFonts w:cs="David" w:hint="cs"/>
          <w:rtl/>
        </w:rPr>
      </w:pPr>
      <w:r w:rsidRPr="00F65117">
        <w:rPr>
          <w:rFonts w:cs="David" w:hint="cs"/>
          <w:rtl/>
        </w:rPr>
        <w:t xml:space="preserve">חבר הכנסת רותם, בהיותך עורך דין בכיר - - - </w:t>
      </w:r>
    </w:p>
    <w:p w14:paraId="13063E2B" w14:textId="77777777" w:rsidR="00F65117" w:rsidRPr="00F65117" w:rsidRDefault="00F65117" w:rsidP="00F65117">
      <w:pPr>
        <w:bidi/>
        <w:ind w:firstLine="720"/>
        <w:jc w:val="both"/>
        <w:rPr>
          <w:rFonts w:cs="David" w:hint="cs"/>
          <w:rtl/>
        </w:rPr>
      </w:pPr>
    </w:p>
    <w:p w14:paraId="718BC445"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19F5844E" w14:textId="77777777" w:rsidR="00F65117" w:rsidRPr="00F65117" w:rsidRDefault="00F65117" w:rsidP="00F65117">
      <w:pPr>
        <w:keepNext/>
        <w:bidi/>
        <w:jc w:val="both"/>
        <w:rPr>
          <w:rFonts w:cs="David" w:hint="cs"/>
          <w:rtl/>
        </w:rPr>
      </w:pPr>
    </w:p>
    <w:p w14:paraId="7AE153EA" w14:textId="77777777" w:rsidR="00F65117" w:rsidRPr="00F65117" w:rsidRDefault="00F65117" w:rsidP="00F65117">
      <w:pPr>
        <w:keepNext/>
        <w:bidi/>
        <w:jc w:val="both"/>
        <w:rPr>
          <w:rFonts w:cs="David" w:hint="cs"/>
          <w:rtl/>
        </w:rPr>
      </w:pPr>
      <w:r w:rsidRPr="00F65117">
        <w:rPr>
          <w:rFonts w:cs="David" w:hint="cs"/>
          <w:rtl/>
        </w:rPr>
        <w:tab/>
        <w:t xml:space="preserve">דודו, זה בזבוז שאתה חבר כנסת. </w:t>
      </w:r>
    </w:p>
    <w:p w14:paraId="315D1EF6" w14:textId="77777777" w:rsidR="00F65117" w:rsidRPr="00F65117" w:rsidRDefault="00F65117" w:rsidP="00F65117">
      <w:pPr>
        <w:keepNext/>
        <w:bidi/>
        <w:jc w:val="both"/>
        <w:rPr>
          <w:rFonts w:cs="David" w:hint="cs"/>
          <w:rtl/>
        </w:rPr>
      </w:pPr>
    </w:p>
    <w:p w14:paraId="5C798D05" w14:textId="77777777" w:rsidR="00F65117" w:rsidRPr="00F65117" w:rsidRDefault="00F65117" w:rsidP="00F65117">
      <w:pPr>
        <w:bidi/>
        <w:jc w:val="both"/>
        <w:rPr>
          <w:rFonts w:cs="David" w:hint="cs"/>
          <w:rtl/>
        </w:rPr>
      </w:pPr>
      <w:r w:rsidRPr="00F65117">
        <w:rPr>
          <w:rFonts w:cs="David" w:hint="cs"/>
          <w:u w:val="single"/>
          <w:rtl/>
        </w:rPr>
        <w:t>דוד רותם:</w:t>
      </w:r>
    </w:p>
    <w:p w14:paraId="3E23E7DC" w14:textId="77777777" w:rsidR="00F65117" w:rsidRPr="00F65117" w:rsidRDefault="00F65117" w:rsidP="00F65117">
      <w:pPr>
        <w:bidi/>
        <w:jc w:val="both"/>
        <w:rPr>
          <w:rFonts w:cs="David" w:hint="cs"/>
          <w:rtl/>
        </w:rPr>
      </w:pPr>
    </w:p>
    <w:p w14:paraId="0282C41C" w14:textId="77777777" w:rsidR="00F65117" w:rsidRPr="00F65117" w:rsidRDefault="00F65117" w:rsidP="00F65117">
      <w:pPr>
        <w:keepNext/>
        <w:bidi/>
        <w:jc w:val="both"/>
        <w:rPr>
          <w:rFonts w:cs="David" w:hint="cs"/>
          <w:rtl/>
        </w:rPr>
      </w:pPr>
      <w:r w:rsidRPr="00F65117">
        <w:rPr>
          <w:rFonts w:cs="David" w:hint="cs"/>
          <w:rtl/>
        </w:rPr>
        <w:tab/>
        <w:t xml:space="preserve"> את זה הרבה טוענים. </w:t>
      </w:r>
    </w:p>
    <w:p w14:paraId="6DAA09D6" w14:textId="77777777" w:rsidR="00F65117" w:rsidRPr="00F65117" w:rsidRDefault="00F65117" w:rsidP="00F65117">
      <w:pPr>
        <w:keepNext/>
        <w:bidi/>
        <w:jc w:val="both"/>
        <w:rPr>
          <w:rFonts w:cs="David" w:hint="cs"/>
          <w:rtl/>
        </w:rPr>
      </w:pPr>
    </w:p>
    <w:p w14:paraId="2F484245"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02230E49" w14:textId="77777777" w:rsidR="00F65117" w:rsidRPr="00F65117" w:rsidRDefault="00F65117" w:rsidP="00F65117">
      <w:pPr>
        <w:keepNext/>
        <w:bidi/>
        <w:jc w:val="both"/>
        <w:rPr>
          <w:rFonts w:cs="David" w:hint="cs"/>
          <w:rtl/>
        </w:rPr>
      </w:pPr>
    </w:p>
    <w:p w14:paraId="15E7C95C" w14:textId="77777777" w:rsidR="00F65117" w:rsidRPr="00F65117" w:rsidRDefault="00F65117" w:rsidP="00F65117">
      <w:pPr>
        <w:keepNext/>
        <w:bidi/>
        <w:jc w:val="both"/>
        <w:rPr>
          <w:rFonts w:cs="David" w:hint="cs"/>
          <w:rtl/>
        </w:rPr>
      </w:pPr>
      <w:r w:rsidRPr="00F65117">
        <w:rPr>
          <w:rFonts w:cs="David" w:hint="cs"/>
          <w:rtl/>
        </w:rPr>
        <w:tab/>
        <w:t xml:space="preserve"> אתה יכול להיות פרקליט משהו. </w:t>
      </w:r>
    </w:p>
    <w:p w14:paraId="782482CC" w14:textId="77777777" w:rsidR="00F65117" w:rsidRPr="00F65117" w:rsidRDefault="00F65117" w:rsidP="00F65117">
      <w:pPr>
        <w:keepNext/>
        <w:bidi/>
        <w:jc w:val="both"/>
        <w:rPr>
          <w:rFonts w:cs="David" w:hint="cs"/>
          <w:rtl/>
        </w:rPr>
      </w:pPr>
    </w:p>
    <w:p w14:paraId="2BBABBA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5BEC785" w14:textId="77777777" w:rsidR="00F65117" w:rsidRPr="00F65117" w:rsidRDefault="00F65117" w:rsidP="00F65117">
      <w:pPr>
        <w:bidi/>
        <w:jc w:val="both"/>
        <w:rPr>
          <w:rFonts w:cs="David" w:hint="cs"/>
          <w:rtl/>
        </w:rPr>
      </w:pPr>
    </w:p>
    <w:p w14:paraId="72F913D4" w14:textId="77777777" w:rsidR="00F65117" w:rsidRPr="00F65117" w:rsidRDefault="00F65117" w:rsidP="00F65117">
      <w:pPr>
        <w:keepNext/>
        <w:bidi/>
        <w:jc w:val="both"/>
        <w:rPr>
          <w:rFonts w:cs="David" w:hint="cs"/>
          <w:rtl/>
        </w:rPr>
      </w:pPr>
      <w:r w:rsidRPr="00F65117">
        <w:rPr>
          <w:rFonts w:cs="David" w:hint="cs"/>
          <w:rtl/>
        </w:rPr>
        <w:tab/>
        <w:t xml:space="preserve"> זה ידוע. </w:t>
      </w:r>
    </w:p>
    <w:p w14:paraId="587A960A" w14:textId="77777777" w:rsidR="00F65117" w:rsidRPr="00F65117" w:rsidRDefault="00F65117" w:rsidP="00F65117">
      <w:pPr>
        <w:bidi/>
        <w:ind w:firstLine="720"/>
        <w:jc w:val="both"/>
        <w:rPr>
          <w:rFonts w:cs="David" w:hint="cs"/>
          <w:rtl/>
        </w:rPr>
      </w:pPr>
    </w:p>
    <w:p w14:paraId="71DAD85E" w14:textId="77777777" w:rsidR="00F65117" w:rsidRDefault="00F65117" w:rsidP="00F65117">
      <w:pPr>
        <w:bidi/>
        <w:jc w:val="both"/>
        <w:rPr>
          <w:rFonts w:cs="David" w:hint="cs"/>
          <w:u w:val="single"/>
          <w:rtl/>
        </w:rPr>
      </w:pPr>
    </w:p>
    <w:p w14:paraId="73AB8D13" w14:textId="77777777" w:rsidR="00F65117" w:rsidRDefault="00F65117" w:rsidP="00F65117">
      <w:pPr>
        <w:bidi/>
        <w:jc w:val="both"/>
        <w:rPr>
          <w:rFonts w:cs="David" w:hint="cs"/>
          <w:u w:val="single"/>
          <w:rtl/>
        </w:rPr>
      </w:pPr>
    </w:p>
    <w:p w14:paraId="175006B8" w14:textId="77777777" w:rsidR="00F65117" w:rsidRDefault="00F65117" w:rsidP="00F65117">
      <w:pPr>
        <w:bidi/>
        <w:jc w:val="both"/>
        <w:rPr>
          <w:rFonts w:cs="David" w:hint="cs"/>
          <w:u w:val="single"/>
          <w:rtl/>
        </w:rPr>
      </w:pPr>
    </w:p>
    <w:p w14:paraId="741E7B36" w14:textId="77777777" w:rsidR="00F65117" w:rsidRDefault="00F65117" w:rsidP="00F65117">
      <w:pPr>
        <w:bidi/>
        <w:jc w:val="both"/>
        <w:rPr>
          <w:rFonts w:cs="David" w:hint="cs"/>
          <w:u w:val="single"/>
          <w:rtl/>
        </w:rPr>
      </w:pPr>
    </w:p>
    <w:p w14:paraId="5069B390" w14:textId="77777777" w:rsidR="00F65117" w:rsidRDefault="00F65117" w:rsidP="00F65117">
      <w:pPr>
        <w:bidi/>
        <w:jc w:val="both"/>
        <w:rPr>
          <w:rFonts w:cs="David" w:hint="cs"/>
          <w:u w:val="single"/>
          <w:rtl/>
        </w:rPr>
      </w:pPr>
    </w:p>
    <w:p w14:paraId="021A795A" w14:textId="77777777" w:rsidR="00F65117" w:rsidRPr="00F65117" w:rsidRDefault="00F65117" w:rsidP="00F65117">
      <w:pPr>
        <w:bidi/>
        <w:jc w:val="both"/>
        <w:rPr>
          <w:rFonts w:cs="David" w:hint="cs"/>
          <w:rtl/>
        </w:rPr>
      </w:pPr>
      <w:r w:rsidRPr="00F65117">
        <w:rPr>
          <w:rFonts w:cs="David" w:hint="cs"/>
          <w:u w:val="single"/>
          <w:rtl/>
        </w:rPr>
        <w:t>אורי אריאל:</w:t>
      </w:r>
    </w:p>
    <w:p w14:paraId="4CAE2399" w14:textId="77777777" w:rsidR="00F65117" w:rsidRPr="00F65117" w:rsidRDefault="00F65117" w:rsidP="00F65117">
      <w:pPr>
        <w:bidi/>
        <w:jc w:val="both"/>
        <w:rPr>
          <w:rFonts w:cs="David" w:hint="cs"/>
          <w:rtl/>
        </w:rPr>
      </w:pPr>
    </w:p>
    <w:p w14:paraId="4F987D60" w14:textId="77777777" w:rsidR="00F65117" w:rsidRPr="00F65117" w:rsidRDefault="00F65117" w:rsidP="00F65117">
      <w:pPr>
        <w:bidi/>
        <w:ind w:firstLine="720"/>
        <w:jc w:val="both"/>
        <w:rPr>
          <w:rFonts w:cs="David" w:hint="cs"/>
          <w:u w:val="single"/>
          <w:rtl/>
        </w:rPr>
      </w:pPr>
      <w:r w:rsidRPr="00F65117">
        <w:rPr>
          <w:rFonts w:cs="David" w:hint="cs"/>
          <w:rtl/>
        </w:rPr>
        <w:t xml:space="preserve">יש פה כשל מערכתי מהדרגה העליונה. כפי שציין ידידי חבר הכנסת אלדד, נערך בעבר דיון כזה עם הרמטכ"ל בעצמו. בכתב נוהל שלם שאומץ על ידי הכנסת, ואני מדגיש, בידיעת יושב ראש הכנסת ובהתערבותו הפעילה, בידיעת הרמטכ"ל דאז </w:t>
      </w:r>
      <w:proofErr w:type="spellStart"/>
      <w:r w:rsidRPr="00F65117">
        <w:rPr>
          <w:rFonts w:cs="David" w:hint="cs"/>
          <w:rtl/>
        </w:rPr>
        <w:t>יעלון</w:t>
      </w:r>
      <w:proofErr w:type="spellEnd"/>
      <w:r w:rsidRPr="00F65117">
        <w:rPr>
          <w:rFonts w:cs="David" w:hint="cs"/>
          <w:rtl/>
        </w:rPr>
        <w:t xml:space="preserve"> ושר הביטחון דאז - יש פה הפרה ברגל גסה. אני לא טוען שזה במתכוון מלמעלה אבל ברור שמלמעלה לא שידרו דבר אחר אחרת כל קצין היה יודע את העניין. לא רק זה, דובר שכשמגיע ח"כ ישימו קצין לידו כדי שלא תקראנה הטעויות האלה. לא אגיד את כל הנוהל, הוא פה. לכן אני חוזר על הצעתי אחרי שתמצו את הדיון פה היום, אני מציע בכל זאת לא להשאיר את זה כך. גם אם תתקבלנה כל התשובות מה שלא יקרה, אני מבטיח לך כי הם לא יכולים, הם לא רשאים לדון על שום דבר שיש בו מדיניות. נדע את הפרטים, נבין קצת יותר טוב. אני חוזר על הבקשה להזמין לפה את הרמטכ"ל ואת שר הביטחון שאחראים על השטח, רוצים גם את שר המשטרה, גם שר המשטרה. התופעות של התנהלות, בעיקר מג"ב אבל גם אחרים בשטח, ולא רק כלפי ח"כים, רחוקות מלהיות מעוררות התפעלות מהסדר ומההקפדה על החוק. אני מציע לחברי ולך כיושב ראש לזמן את האנשים שהזכרתי כדי שהדברים יובהרו, לא צריך דיון ארוך, אני חושב שאפשר לחתום שוב על מה שסוכם בדיון בזמנו עם הרמטכ"ל, אני לא רואה מקום לשינוי החוק. אבל העיקר זה שהפיקוד העליון במקום לשלוח מכתבים מבזים כאלה, מבזים אותם דרך אגב, ימצא את הדרך איך הוא מוריד את ההנחיה הזו לכל חייל, לכל שוטר, לכל מג"ב. כולם באחריות אלוף פיקוד מרכז. בעניין הזה אין הבדל, הוא יכול לטפל בכל המערכת מלמעלה עד למטה ובא לציון גואל, תודה. </w:t>
      </w:r>
    </w:p>
    <w:p w14:paraId="280E9FB9" w14:textId="77777777" w:rsidR="00F65117" w:rsidRPr="00F65117" w:rsidRDefault="00F65117" w:rsidP="00F65117">
      <w:pPr>
        <w:bidi/>
        <w:ind w:firstLine="720"/>
        <w:jc w:val="both"/>
        <w:rPr>
          <w:rFonts w:cs="David" w:hint="cs"/>
          <w:rtl/>
        </w:rPr>
      </w:pPr>
    </w:p>
    <w:p w14:paraId="5412397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A34AD4E" w14:textId="77777777" w:rsidR="00F65117" w:rsidRPr="00F65117" w:rsidRDefault="00F65117" w:rsidP="00F65117">
      <w:pPr>
        <w:bidi/>
        <w:jc w:val="both"/>
        <w:rPr>
          <w:rFonts w:cs="David" w:hint="cs"/>
          <w:rtl/>
        </w:rPr>
      </w:pPr>
    </w:p>
    <w:p w14:paraId="31E95FF4" w14:textId="77777777" w:rsidR="00F65117" w:rsidRPr="00F65117" w:rsidRDefault="00F65117" w:rsidP="00F65117">
      <w:pPr>
        <w:bidi/>
        <w:ind w:firstLine="720"/>
        <w:jc w:val="both"/>
        <w:rPr>
          <w:rFonts w:cs="David" w:hint="cs"/>
          <w:rtl/>
        </w:rPr>
      </w:pPr>
      <w:r w:rsidRPr="00F65117">
        <w:rPr>
          <w:rFonts w:cs="David" w:hint="cs"/>
          <w:rtl/>
        </w:rPr>
        <w:t xml:space="preserve">לפני שנמשיך עם הח"כים אשמח לשמוע התייחסות של הנציגים כאן. בבקשה אלוף משנה </w:t>
      </w:r>
      <w:proofErr w:type="spellStart"/>
      <w:r w:rsidRPr="00F65117">
        <w:rPr>
          <w:rFonts w:cs="David" w:hint="cs"/>
          <w:rtl/>
        </w:rPr>
        <w:t>אפק</w:t>
      </w:r>
      <w:proofErr w:type="spellEnd"/>
      <w:r w:rsidRPr="00F65117">
        <w:rPr>
          <w:rFonts w:cs="David" w:hint="cs"/>
          <w:rtl/>
        </w:rPr>
        <w:t xml:space="preserve">. </w:t>
      </w:r>
    </w:p>
    <w:p w14:paraId="6112EC94" w14:textId="77777777" w:rsidR="00F65117" w:rsidRPr="00F65117" w:rsidRDefault="00F65117" w:rsidP="00F65117">
      <w:pPr>
        <w:bidi/>
        <w:ind w:firstLine="720"/>
        <w:jc w:val="both"/>
        <w:rPr>
          <w:rFonts w:cs="David" w:hint="cs"/>
          <w:rtl/>
        </w:rPr>
      </w:pPr>
    </w:p>
    <w:p w14:paraId="2E0ADAE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17CDAC2" w14:textId="77777777" w:rsidR="00F65117" w:rsidRPr="00F65117" w:rsidRDefault="00F65117" w:rsidP="00F65117">
      <w:pPr>
        <w:bidi/>
        <w:jc w:val="both"/>
        <w:rPr>
          <w:rFonts w:cs="David" w:hint="cs"/>
          <w:rtl/>
        </w:rPr>
      </w:pPr>
    </w:p>
    <w:p w14:paraId="5DE13491" w14:textId="77777777" w:rsidR="00F65117" w:rsidRPr="00F65117" w:rsidRDefault="00F65117" w:rsidP="00F65117">
      <w:pPr>
        <w:bidi/>
        <w:jc w:val="both"/>
        <w:rPr>
          <w:rFonts w:cs="David" w:hint="cs"/>
          <w:rtl/>
        </w:rPr>
      </w:pPr>
      <w:r w:rsidRPr="00F65117">
        <w:rPr>
          <w:rFonts w:cs="David" w:hint="cs"/>
          <w:rtl/>
        </w:rPr>
        <w:tab/>
        <w:t xml:space="preserve">ראשית שאלה אחת, גם מכיוון שאין מחלוקת מאוד גדולה על העובדות, חלק גדול מהאירוע צולם בסרט. אם אתם רוצים לראות אותו. </w:t>
      </w:r>
    </w:p>
    <w:p w14:paraId="23AA94B1" w14:textId="77777777" w:rsidR="00F65117" w:rsidRPr="00F65117" w:rsidRDefault="00F65117" w:rsidP="00F65117">
      <w:pPr>
        <w:bidi/>
        <w:ind w:firstLine="720"/>
        <w:jc w:val="both"/>
        <w:rPr>
          <w:rFonts w:cs="David" w:hint="cs"/>
          <w:rtl/>
        </w:rPr>
      </w:pPr>
    </w:p>
    <w:p w14:paraId="621700F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78E2768" w14:textId="77777777" w:rsidR="00F65117" w:rsidRPr="00F65117" w:rsidRDefault="00F65117" w:rsidP="00F65117">
      <w:pPr>
        <w:bidi/>
        <w:jc w:val="both"/>
        <w:rPr>
          <w:rFonts w:cs="David" w:hint="cs"/>
          <w:rtl/>
        </w:rPr>
      </w:pPr>
    </w:p>
    <w:p w14:paraId="138A826C" w14:textId="77777777" w:rsidR="00F65117" w:rsidRPr="00F65117" w:rsidRDefault="00F65117" w:rsidP="00F65117">
      <w:pPr>
        <w:bidi/>
        <w:ind w:firstLine="720"/>
        <w:jc w:val="both"/>
        <w:rPr>
          <w:rFonts w:cs="David" w:hint="cs"/>
          <w:rtl/>
        </w:rPr>
      </w:pPr>
      <w:r w:rsidRPr="00F65117">
        <w:rPr>
          <w:rFonts w:cs="David" w:hint="cs"/>
          <w:rtl/>
        </w:rPr>
        <w:t xml:space="preserve">אם תהיה מחלוקת על העובדות נראה את הסרט. </w:t>
      </w:r>
    </w:p>
    <w:p w14:paraId="43BA2135" w14:textId="77777777" w:rsidR="00F65117" w:rsidRPr="00F65117" w:rsidRDefault="00F65117" w:rsidP="00F65117">
      <w:pPr>
        <w:bidi/>
        <w:ind w:firstLine="720"/>
        <w:jc w:val="both"/>
        <w:rPr>
          <w:rFonts w:cs="David" w:hint="cs"/>
          <w:rtl/>
        </w:rPr>
      </w:pPr>
    </w:p>
    <w:p w14:paraId="5698BC07" w14:textId="77777777" w:rsidR="00F65117" w:rsidRPr="00F65117" w:rsidRDefault="00F65117" w:rsidP="00F65117">
      <w:pPr>
        <w:bidi/>
        <w:jc w:val="both"/>
        <w:rPr>
          <w:rFonts w:cs="David" w:hint="cs"/>
          <w:u w:val="single"/>
          <w:rtl/>
        </w:rPr>
      </w:pPr>
      <w:r w:rsidRPr="00F65117">
        <w:rPr>
          <w:rFonts w:cs="David" w:hint="cs"/>
          <w:u w:val="single"/>
          <w:rtl/>
        </w:rPr>
        <w:t>נסים זאב:</w:t>
      </w:r>
    </w:p>
    <w:p w14:paraId="3C724736" w14:textId="77777777" w:rsidR="00F65117" w:rsidRPr="00F65117" w:rsidRDefault="00F65117" w:rsidP="00F65117">
      <w:pPr>
        <w:bidi/>
        <w:jc w:val="both"/>
        <w:rPr>
          <w:rFonts w:cs="David" w:hint="cs"/>
          <w:u w:val="single"/>
          <w:rtl/>
        </w:rPr>
      </w:pPr>
    </w:p>
    <w:p w14:paraId="0722C753" w14:textId="77777777" w:rsidR="00F65117" w:rsidRPr="00F65117" w:rsidRDefault="00F65117" w:rsidP="00F65117">
      <w:pPr>
        <w:bidi/>
        <w:ind w:firstLine="720"/>
        <w:jc w:val="both"/>
        <w:rPr>
          <w:rFonts w:cs="David" w:hint="cs"/>
          <w:rtl/>
        </w:rPr>
      </w:pPr>
      <w:r w:rsidRPr="00F65117">
        <w:rPr>
          <w:rFonts w:cs="David" w:hint="cs"/>
          <w:rtl/>
        </w:rPr>
        <w:t xml:space="preserve">אני מבקש לראות את הסרט. </w:t>
      </w:r>
    </w:p>
    <w:p w14:paraId="5C45736C" w14:textId="77777777" w:rsidR="00F65117" w:rsidRPr="00F65117" w:rsidRDefault="00F65117" w:rsidP="00F65117">
      <w:pPr>
        <w:bidi/>
        <w:ind w:firstLine="720"/>
        <w:jc w:val="both"/>
        <w:rPr>
          <w:rFonts w:cs="David" w:hint="cs"/>
          <w:rtl/>
        </w:rPr>
      </w:pPr>
    </w:p>
    <w:p w14:paraId="6F69DFE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BBEBF49" w14:textId="77777777" w:rsidR="00F65117" w:rsidRPr="00F65117" w:rsidRDefault="00F65117" w:rsidP="00F65117">
      <w:pPr>
        <w:bidi/>
        <w:jc w:val="both"/>
        <w:rPr>
          <w:rFonts w:cs="David" w:hint="cs"/>
          <w:rtl/>
        </w:rPr>
      </w:pPr>
    </w:p>
    <w:p w14:paraId="6FBD39CB" w14:textId="77777777" w:rsidR="00F65117" w:rsidRPr="00F65117" w:rsidRDefault="00F65117" w:rsidP="00F65117">
      <w:pPr>
        <w:bidi/>
        <w:ind w:firstLine="720"/>
        <w:jc w:val="both"/>
        <w:rPr>
          <w:rFonts w:cs="David" w:hint="cs"/>
          <w:rtl/>
        </w:rPr>
      </w:pPr>
      <w:r w:rsidRPr="00F65117">
        <w:rPr>
          <w:rFonts w:cs="David" w:hint="cs"/>
          <w:rtl/>
        </w:rPr>
        <w:t xml:space="preserve">נערכנו לראות את הסרט. </w:t>
      </w:r>
    </w:p>
    <w:p w14:paraId="495F1EA0" w14:textId="77777777" w:rsidR="00F65117" w:rsidRPr="00F65117" w:rsidRDefault="00F65117" w:rsidP="00F65117">
      <w:pPr>
        <w:bidi/>
        <w:jc w:val="both"/>
        <w:rPr>
          <w:rFonts w:cs="David" w:hint="cs"/>
          <w:u w:val="single"/>
          <w:rtl/>
        </w:rPr>
      </w:pPr>
    </w:p>
    <w:p w14:paraId="6126BFF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69F000F" w14:textId="77777777" w:rsidR="00F65117" w:rsidRPr="00F65117" w:rsidRDefault="00F65117" w:rsidP="00F65117">
      <w:pPr>
        <w:bidi/>
        <w:jc w:val="both"/>
        <w:rPr>
          <w:rFonts w:cs="David" w:hint="cs"/>
          <w:rtl/>
        </w:rPr>
      </w:pPr>
    </w:p>
    <w:p w14:paraId="3CD20210" w14:textId="77777777" w:rsidR="00F65117" w:rsidRPr="00F65117" w:rsidRDefault="00F65117" w:rsidP="00F65117">
      <w:pPr>
        <w:bidi/>
        <w:jc w:val="both"/>
        <w:rPr>
          <w:rFonts w:cs="David" w:hint="cs"/>
          <w:rtl/>
        </w:rPr>
      </w:pPr>
      <w:r w:rsidRPr="00F65117">
        <w:rPr>
          <w:rFonts w:cs="David" w:hint="cs"/>
          <w:rtl/>
        </w:rPr>
        <w:tab/>
        <w:t xml:space="preserve">חלק משמעותי מהאירוע צולם ולכן אפשר להתרשם בגוף ראשון ולראות את הדברים שמדברים בעד עצמם. ראיתי את הסרט באותו יום של האירוע, זה היה בערוץ 7 למיטב זכרוני, רואים שם את חבר הכנסת עומד על הרכב, מורד מהרכב, מדבר וכו', לשיקול דעתכם. </w:t>
      </w:r>
    </w:p>
    <w:p w14:paraId="5FA5E5A5" w14:textId="77777777" w:rsidR="00F65117" w:rsidRPr="00F65117" w:rsidRDefault="00F65117" w:rsidP="00F65117">
      <w:pPr>
        <w:bidi/>
        <w:jc w:val="both"/>
        <w:rPr>
          <w:rFonts w:cs="David" w:hint="cs"/>
          <w:u w:val="single"/>
          <w:rtl/>
        </w:rPr>
      </w:pPr>
    </w:p>
    <w:p w14:paraId="7A67CFDE" w14:textId="77777777" w:rsidR="00F65117" w:rsidRPr="00F65117" w:rsidRDefault="00F65117" w:rsidP="00F65117">
      <w:pPr>
        <w:bidi/>
        <w:jc w:val="both"/>
        <w:rPr>
          <w:rFonts w:cs="David" w:hint="cs"/>
          <w:rtl/>
        </w:rPr>
      </w:pPr>
      <w:r w:rsidRPr="00F65117">
        <w:rPr>
          <w:rFonts w:cs="David" w:hint="cs"/>
          <w:u w:val="single"/>
          <w:rtl/>
        </w:rPr>
        <w:t>נסים זאב:</w:t>
      </w:r>
    </w:p>
    <w:p w14:paraId="7B9E6B2F" w14:textId="77777777" w:rsidR="00F65117" w:rsidRPr="00F65117" w:rsidRDefault="00F65117" w:rsidP="00F65117">
      <w:pPr>
        <w:bidi/>
        <w:jc w:val="both"/>
        <w:rPr>
          <w:rFonts w:cs="David" w:hint="cs"/>
          <w:rtl/>
        </w:rPr>
      </w:pPr>
    </w:p>
    <w:p w14:paraId="0782EDE0" w14:textId="77777777" w:rsidR="00F65117" w:rsidRPr="00F65117" w:rsidRDefault="00F65117" w:rsidP="00F65117">
      <w:pPr>
        <w:bidi/>
        <w:jc w:val="both"/>
        <w:rPr>
          <w:rFonts w:cs="David" w:hint="cs"/>
          <w:rtl/>
        </w:rPr>
      </w:pPr>
      <w:r w:rsidRPr="00F65117">
        <w:rPr>
          <w:rFonts w:cs="David" w:hint="cs"/>
          <w:rtl/>
        </w:rPr>
        <w:tab/>
        <w:t xml:space="preserve">נראה את הסרט לפני שהוא ידבר. </w:t>
      </w:r>
    </w:p>
    <w:p w14:paraId="44EC7155" w14:textId="77777777" w:rsidR="00F65117" w:rsidRPr="00F65117" w:rsidRDefault="00F65117" w:rsidP="00F65117">
      <w:pPr>
        <w:bidi/>
        <w:jc w:val="both"/>
        <w:rPr>
          <w:rFonts w:cs="David" w:hint="cs"/>
          <w:rtl/>
        </w:rPr>
      </w:pPr>
      <w:r w:rsidRPr="00F65117">
        <w:rPr>
          <w:rFonts w:cs="David" w:hint="cs"/>
          <w:rtl/>
        </w:rPr>
        <w:tab/>
      </w:r>
    </w:p>
    <w:p w14:paraId="3DC4A43E" w14:textId="77777777" w:rsidR="00F65117" w:rsidRPr="00F65117" w:rsidRDefault="00F65117" w:rsidP="00F65117">
      <w:pPr>
        <w:bidi/>
        <w:jc w:val="both"/>
        <w:rPr>
          <w:rFonts w:cs="David" w:hint="cs"/>
          <w:u w:val="single"/>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3BDDBA9C" w14:textId="77777777" w:rsidR="00F65117" w:rsidRPr="00F65117" w:rsidRDefault="00F65117" w:rsidP="00F65117">
      <w:pPr>
        <w:bidi/>
        <w:jc w:val="both"/>
        <w:rPr>
          <w:rFonts w:cs="David" w:hint="cs"/>
          <w:u w:val="single"/>
          <w:rtl/>
        </w:rPr>
      </w:pPr>
    </w:p>
    <w:p w14:paraId="444CD594" w14:textId="77777777" w:rsidR="00F65117" w:rsidRPr="00F65117" w:rsidRDefault="00F65117" w:rsidP="00F65117">
      <w:pPr>
        <w:bidi/>
        <w:ind w:firstLine="720"/>
        <w:jc w:val="both"/>
        <w:rPr>
          <w:rFonts w:cs="David" w:hint="cs"/>
          <w:rtl/>
        </w:rPr>
      </w:pPr>
      <w:r w:rsidRPr="00F65117">
        <w:rPr>
          <w:rFonts w:cs="David" w:hint="cs"/>
          <w:rtl/>
        </w:rPr>
        <w:t xml:space="preserve">כדאי לראות קודם. </w:t>
      </w:r>
    </w:p>
    <w:p w14:paraId="52AA5F9D" w14:textId="77777777" w:rsidR="00F65117" w:rsidRPr="00F65117" w:rsidRDefault="00F65117" w:rsidP="00F65117">
      <w:pPr>
        <w:bidi/>
        <w:ind w:firstLine="720"/>
        <w:jc w:val="both"/>
        <w:rPr>
          <w:rFonts w:cs="David" w:hint="cs"/>
          <w:rtl/>
        </w:rPr>
      </w:pPr>
    </w:p>
    <w:p w14:paraId="6D22E37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E7E7AB1" w14:textId="77777777" w:rsidR="00F65117" w:rsidRPr="00F65117" w:rsidRDefault="00F65117" w:rsidP="00F65117">
      <w:pPr>
        <w:bidi/>
        <w:jc w:val="both"/>
        <w:rPr>
          <w:rFonts w:cs="David" w:hint="cs"/>
          <w:rtl/>
        </w:rPr>
      </w:pPr>
    </w:p>
    <w:p w14:paraId="0535C660" w14:textId="77777777" w:rsidR="00F65117" w:rsidRPr="00F65117" w:rsidRDefault="00F65117" w:rsidP="00F65117">
      <w:pPr>
        <w:bidi/>
        <w:ind w:firstLine="720"/>
        <w:jc w:val="both"/>
        <w:rPr>
          <w:rFonts w:cs="David" w:hint="cs"/>
          <w:rtl/>
        </w:rPr>
      </w:pPr>
      <w:r w:rsidRPr="00F65117">
        <w:rPr>
          <w:rFonts w:cs="David" w:hint="cs"/>
          <w:rtl/>
        </w:rPr>
        <w:t xml:space="preserve">בבקשה, בואו נראה את הסרט.  </w:t>
      </w:r>
    </w:p>
    <w:p w14:paraId="7B07FDE7" w14:textId="77777777" w:rsidR="00F65117" w:rsidRPr="00F65117" w:rsidRDefault="00F65117" w:rsidP="00F65117">
      <w:pPr>
        <w:bidi/>
        <w:jc w:val="both"/>
        <w:rPr>
          <w:rFonts w:cs="David" w:hint="cs"/>
          <w:rtl/>
        </w:rPr>
      </w:pPr>
    </w:p>
    <w:p w14:paraId="7CA48D7C" w14:textId="77777777" w:rsidR="00F65117" w:rsidRPr="00F65117" w:rsidRDefault="00F65117" w:rsidP="00F65117">
      <w:pPr>
        <w:bidi/>
        <w:jc w:val="both"/>
        <w:rPr>
          <w:rFonts w:cs="David" w:hint="cs"/>
          <w:rtl/>
        </w:rPr>
      </w:pPr>
      <w:r w:rsidRPr="00F65117">
        <w:rPr>
          <w:rFonts w:cs="David" w:hint="cs"/>
          <w:rtl/>
        </w:rPr>
        <w:t>(הקרנת הסרט)</w:t>
      </w:r>
    </w:p>
    <w:p w14:paraId="4FD4D6F1" w14:textId="77777777" w:rsidR="00F65117" w:rsidRPr="00F65117" w:rsidRDefault="00F65117" w:rsidP="00F65117">
      <w:pPr>
        <w:bidi/>
        <w:jc w:val="both"/>
        <w:rPr>
          <w:rFonts w:cs="David" w:hint="cs"/>
          <w:rtl/>
        </w:rPr>
      </w:pPr>
    </w:p>
    <w:p w14:paraId="3346AFF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9DA9850" w14:textId="77777777" w:rsidR="00F65117" w:rsidRPr="00F65117" w:rsidRDefault="00F65117" w:rsidP="00F65117">
      <w:pPr>
        <w:bidi/>
        <w:jc w:val="both"/>
        <w:rPr>
          <w:rFonts w:cs="David" w:hint="cs"/>
          <w:rtl/>
        </w:rPr>
      </w:pPr>
    </w:p>
    <w:p w14:paraId="12120444" w14:textId="77777777" w:rsidR="00F65117" w:rsidRPr="00F65117" w:rsidRDefault="00F65117" w:rsidP="00F65117">
      <w:pPr>
        <w:bidi/>
        <w:jc w:val="both"/>
        <w:rPr>
          <w:rFonts w:cs="David" w:hint="cs"/>
          <w:rtl/>
        </w:rPr>
      </w:pPr>
      <w:r w:rsidRPr="00F65117">
        <w:rPr>
          <w:rFonts w:cs="David" w:hint="cs"/>
          <w:rtl/>
        </w:rPr>
        <w:tab/>
        <w:t xml:space="preserve"> אני חייב להגיד שהוועדה הזאת בכמה החודשים שהיא עובדת מאז כינונה של הכנסת הזאת כבר זכתה בכל מיני דברים ייחודיים. זכינו כאן בקטעי שירה, עכשיו בסרטים, בקצב הזה הוועדה הזאת תגיע רחוק במהלך תפקודה של הכנסת. יריב, קח את זה בחשבון, תצטרך לעמוד ברף הזה בהמשך.  </w:t>
      </w:r>
    </w:p>
    <w:p w14:paraId="583A57F4" w14:textId="77777777" w:rsidR="00F65117" w:rsidRPr="00F65117" w:rsidRDefault="00F65117" w:rsidP="00F65117">
      <w:pPr>
        <w:bidi/>
        <w:jc w:val="both"/>
        <w:rPr>
          <w:rFonts w:cs="David" w:hint="cs"/>
          <w:rtl/>
        </w:rPr>
      </w:pPr>
    </w:p>
    <w:p w14:paraId="514D0EC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43C8152" w14:textId="77777777" w:rsidR="00F65117" w:rsidRPr="00F65117" w:rsidRDefault="00F65117" w:rsidP="00F65117">
      <w:pPr>
        <w:bidi/>
        <w:jc w:val="both"/>
        <w:rPr>
          <w:rFonts w:cs="David" w:hint="cs"/>
          <w:rtl/>
        </w:rPr>
      </w:pPr>
    </w:p>
    <w:p w14:paraId="7039F3E3" w14:textId="77777777" w:rsidR="00F65117" w:rsidRPr="00F65117" w:rsidRDefault="00F65117" w:rsidP="00F65117">
      <w:pPr>
        <w:bidi/>
        <w:jc w:val="both"/>
        <w:rPr>
          <w:rFonts w:cs="David" w:hint="cs"/>
          <w:rtl/>
        </w:rPr>
      </w:pPr>
      <w:r w:rsidRPr="00F65117">
        <w:rPr>
          <w:rFonts w:cs="David" w:hint="cs"/>
          <w:rtl/>
        </w:rPr>
        <w:tab/>
        <w:t xml:space="preserve">אני חושב שהיה חשוב שיראו את הסרט כי אלו עובדות שאי אפשר להתווכח עליהם והן מדברות בעד עצמן והאירוע צולם. אתייחס ברשותך לשני הנושאים, גם לאירוע הספציפי הזה תוך ניסיון לעלות על השאלות מה שאני יכול לענות, וגם לנושא הכללי, ואני מסכים עם הדוברים שהוא נושא מאוד חשוב, איך מוודאים שעד אחרון החיילים והשוטרים בפיקוד המרכז ובכלל בצה"ל יכירו את חסינות חברי הכנסת, יכבדו אותה, ישמרו עליה. אגב, גם אני הייתי באותו דיון בזמנו עם הרמטכ"ל על השטח הצבאי הסגור שהוכרז בזמנו בצפון השומרון. אלו נושאים שקשה לשמר בהם את הידע בצבא כמו בהרבה תחומים אחרים, הנושא מאוד חשוב - - - </w:t>
      </w:r>
    </w:p>
    <w:p w14:paraId="7A4E4824" w14:textId="77777777" w:rsidR="00F65117" w:rsidRPr="00F65117" w:rsidRDefault="00F65117" w:rsidP="00F65117">
      <w:pPr>
        <w:bidi/>
        <w:jc w:val="both"/>
        <w:rPr>
          <w:rFonts w:cs="David" w:hint="cs"/>
          <w:rtl/>
        </w:rPr>
      </w:pPr>
    </w:p>
    <w:p w14:paraId="283296D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7D2C45A" w14:textId="77777777" w:rsidR="00F65117" w:rsidRPr="00F65117" w:rsidRDefault="00F65117" w:rsidP="00F65117">
      <w:pPr>
        <w:bidi/>
        <w:jc w:val="both"/>
        <w:rPr>
          <w:rFonts w:cs="David" w:hint="cs"/>
          <w:rtl/>
        </w:rPr>
      </w:pPr>
    </w:p>
    <w:p w14:paraId="2BC37448" w14:textId="77777777" w:rsidR="00F65117" w:rsidRPr="00F65117" w:rsidRDefault="00F65117" w:rsidP="00F65117">
      <w:pPr>
        <w:bidi/>
        <w:jc w:val="both"/>
        <w:rPr>
          <w:rFonts w:cs="David" w:hint="cs"/>
          <w:rtl/>
        </w:rPr>
      </w:pPr>
      <w:r w:rsidRPr="00F65117">
        <w:rPr>
          <w:rFonts w:cs="David" w:hint="cs"/>
          <w:rtl/>
        </w:rPr>
        <w:tab/>
        <w:t xml:space="preserve"> קשה לשמר ידע בצה"ל?</w:t>
      </w:r>
    </w:p>
    <w:p w14:paraId="0450C1DB" w14:textId="77777777" w:rsidR="00F65117" w:rsidRPr="00F65117" w:rsidRDefault="00F65117" w:rsidP="00F65117">
      <w:pPr>
        <w:bidi/>
        <w:jc w:val="both"/>
        <w:rPr>
          <w:rFonts w:cs="David" w:hint="cs"/>
          <w:rtl/>
        </w:rPr>
      </w:pPr>
    </w:p>
    <w:p w14:paraId="29299DE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C9BEC0E" w14:textId="77777777" w:rsidR="00F65117" w:rsidRPr="00F65117" w:rsidRDefault="00F65117" w:rsidP="00F65117">
      <w:pPr>
        <w:bidi/>
        <w:jc w:val="both"/>
        <w:rPr>
          <w:rFonts w:cs="David" w:hint="cs"/>
          <w:rtl/>
        </w:rPr>
      </w:pPr>
    </w:p>
    <w:p w14:paraId="44BBAAF4" w14:textId="77777777" w:rsidR="00F65117" w:rsidRPr="00F65117" w:rsidRDefault="00F65117" w:rsidP="00F65117">
      <w:pPr>
        <w:bidi/>
        <w:jc w:val="both"/>
        <w:rPr>
          <w:rFonts w:cs="David" w:hint="cs"/>
          <w:rtl/>
        </w:rPr>
      </w:pPr>
      <w:r w:rsidRPr="00F65117">
        <w:rPr>
          <w:rFonts w:cs="David" w:hint="cs"/>
          <w:rtl/>
        </w:rPr>
        <w:tab/>
        <w:t xml:space="preserve"> קשה לשמר ידע בתחום מסוים אחרי שנים בכל תחום. </w:t>
      </w:r>
    </w:p>
    <w:p w14:paraId="6E9A329F" w14:textId="77777777" w:rsidR="00F65117" w:rsidRPr="00F65117" w:rsidRDefault="00F65117" w:rsidP="00F65117">
      <w:pPr>
        <w:bidi/>
        <w:jc w:val="both"/>
        <w:rPr>
          <w:rFonts w:cs="David" w:hint="cs"/>
          <w:u w:val="single"/>
          <w:rtl/>
        </w:rPr>
      </w:pPr>
    </w:p>
    <w:p w14:paraId="2C94F1C1"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690B337B" w14:textId="77777777" w:rsidR="00F65117" w:rsidRPr="00F65117" w:rsidRDefault="00F65117" w:rsidP="00F65117">
      <w:pPr>
        <w:bidi/>
        <w:jc w:val="both"/>
        <w:rPr>
          <w:rFonts w:cs="David" w:hint="cs"/>
          <w:u w:val="single"/>
          <w:rtl/>
        </w:rPr>
      </w:pPr>
    </w:p>
    <w:p w14:paraId="6DC2E2A0" w14:textId="77777777" w:rsidR="00F65117" w:rsidRPr="00F65117" w:rsidRDefault="00F65117" w:rsidP="00F65117">
      <w:pPr>
        <w:bidi/>
        <w:ind w:firstLine="720"/>
        <w:jc w:val="both"/>
        <w:rPr>
          <w:rFonts w:cs="David" w:hint="cs"/>
          <w:rtl/>
        </w:rPr>
      </w:pPr>
      <w:r w:rsidRPr="00F65117">
        <w:rPr>
          <w:rFonts w:cs="David" w:hint="cs"/>
          <w:rtl/>
        </w:rPr>
        <w:t>הרב סרן הזה הוא איש קבע או איש מילואים?</w:t>
      </w:r>
    </w:p>
    <w:p w14:paraId="687D185F" w14:textId="77777777" w:rsidR="00F65117" w:rsidRPr="00F65117" w:rsidRDefault="00F65117" w:rsidP="00F65117">
      <w:pPr>
        <w:bidi/>
        <w:jc w:val="both"/>
        <w:rPr>
          <w:rFonts w:cs="David" w:hint="cs"/>
          <w:rtl/>
        </w:rPr>
      </w:pPr>
    </w:p>
    <w:p w14:paraId="221CE548"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994BCCB" w14:textId="77777777" w:rsidR="00F65117" w:rsidRPr="00F65117" w:rsidRDefault="00F65117" w:rsidP="00F65117">
      <w:pPr>
        <w:bidi/>
        <w:jc w:val="both"/>
        <w:rPr>
          <w:rFonts w:cs="David" w:hint="cs"/>
          <w:rtl/>
        </w:rPr>
      </w:pPr>
    </w:p>
    <w:p w14:paraId="6A1B9614" w14:textId="77777777" w:rsidR="00F65117" w:rsidRPr="00F65117" w:rsidRDefault="00F65117" w:rsidP="00F65117">
      <w:pPr>
        <w:bidi/>
        <w:jc w:val="both"/>
        <w:rPr>
          <w:rFonts w:cs="David" w:hint="cs"/>
          <w:rtl/>
        </w:rPr>
      </w:pPr>
      <w:r w:rsidRPr="00F65117">
        <w:rPr>
          <w:rFonts w:cs="David" w:hint="cs"/>
          <w:rtl/>
        </w:rPr>
        <w:tab/>
        <w:t xml:space="preserve"> איש קבע. </w:t>
      </w:r>
    </w:p>
    <w:p w14:paraId="3F597168" w14:textId="77777777" w:rsidR="00F65117" w:rsidRPr="00F65117" w:rsidRDefault="00F65117" w:rsidP="00F65117">
      <w:pPr>
        <w:bidi/>
        <w:jc w:val="both"/>
        <w:rPr>
          <w:rFonts w:cs="David" w:hint="cs"/>
          <w:rtl/>
        </w:rPr>
      </w:pPr>
    </w:p>
    <w:p w14:paraId="65606B16" w14:textId="77777777" w:rsidR="00F65117" w:rsidRPr="00F65117" w:rsidRDefault="00F65117" w:rsidP="00F65117">
      <w:pPr>
        <w:bidi/>
        <w:jc w:val="both"/>
        <w:rPr>
          <w:rFonts w:cs="David" w:hint="cs"/>
          <w:rtl/>
        </w:rPr>
      </w:pPr>
      <w:r w:rsidRPr="00F65117">
        <w:rPr>
          <w:rFonts w:cs="David" w:hint="cs"/>
          <w:u w:val="single"/>
          <w:rtl/>
        </w:rPr>
        <w:t>דוד רותם:</w:t>
      </w:r>
    </w:p>
    <w:p w14:paraId="3EF90FB2" w14:textId="77777777" w:rsidR="00F65117" w:rsidRPr="00F65117" w:rsidRDefault="00F65117" w:rsidP="00F65117">
      <w:pPr>
        <w:bidi/>
        <w:jc w:val="both"/>
        <w:rPr>
          <w:rFonts w:cs="David" w:hint="cs"/>
          <w:rtl/>
        </w:rPr>
      </w:pPr>
    </w:p>
    <w:p w14:paraId="73DBFE4C" w14:textId="77777777" w:rsidR="00F65117" w:rsidRPr="00F65117" w:rsidRDefault="00F65117" w:rsidP="00F65117">
      <w:pPr>
        <w:bidi/>
        <w:jc w:val="both"/>
        <w:rPr>
          <w:rFonts w:cs="David" w:hint="cs"/>
          <w:rtl/>
        </w:rPr>
      </w:pPr>
      <w:r w:rsidRPr="00F65117">
        <w:rPr>
          <w:rFonts w:cs="David" w:hint="cs"/>
          <w:rtl/>
        </w:rPr>
        <w:tab/>
        <w:t xml:space="preserve"> לא בעיה לשמר אצלו את הידע. </w:t>
      </w:r>
    </w:p>
    <w:p w14:paraId="59B79342" w14:textId="77777777" w:rsidR="00F65117" w:rsidRPr="00F65117" w:rsidRDefault="00F65117" w:rsidP="00F65117">
      <w:pPr>
        <w:bidi/>
        <w:jc w:val="both"/>
        <w:rPr>
          <w:rFonts w:cs="David" w:hint="cs"/>
          <w:rtl/>
        </w:rPr>
      </w:pPr>
    </w:p>
    <w:p w14:paraId="7299294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8D2AFD6" w14:textId="77777777" w:rsidR="00F65117" w:rsidRPr="00F65117" w:rsidRDefault="00F65117" w:rsidP="00F65117">
      <w:pPr>
        <w:bidi/>
        <w:jc w:val="both"/>
        <w:rPr>
          <w:rFonts w:cs="David" w:hint="cs"/>
          <w:rtl/>
        </w:rPr>
      </w:pPr>
    </w:p>
    <w:p w14:paraId="45B09390" w14:textId="77777777" w:rsidR="00F65117" w:rsidRPr="00F65117" w:rsidRDefault="00F65117" w:rsidP="00F65117">
      <w:pPr>
        <w:bidi/>
        <w:jc w:val="both"/>
        <w:rPr>
          <w:rFonts w:cs="David" w:hint="cs"/>
          <w:rtl/>
        </w:rPr>
      </w:pPr>
      <w:r w:rsidRPr="00F65117">
        <w:rPr>
          <w:rFonts w:cs="David" w:hint="cs"/>
          <w:rtl/>
        </w:rPr>
        <w:tab/>
        <w:t xml:space="preserve">אמרתי את זה באמירה כללית ולכן אני חושב שגם אם האירוע הוא אירוע בעייתי </w:t>
      </w:r>
      <w:r w:rsidRPr="00F65117">
        <w:rPr>
          <w:rFonts w:cs="David"/>
          <w:rtl/>
        </w:rPr>
        <w:t>–</w:t>
      </w:r>
      <w:r w:rsidRPr="00F65117">
        <w:rPr>
          <w:rFonts w:cs="David" w:hint="cs"/>
          <w:rtl/>
        </w:rPr>
        <w:t xml:space="preserve"> אולי הוא ייתן לפחות הזדמנות לחדד דברים עד אחרון החיילים, אני חושב שזאת בוודאי מטרה חשובה. </w:t>
      </w:r>
    </w:p>
    <w:p w14:paraId="2219C7AB" w14:textId="77777777" w:rsidR="00F65117" w:rsidRPr="00F65117" w:rsidRDefault="00F65117" w:rsidP="00F65117">
      <w:pPr>
        <w:bidi/>
        <w:jc w:val="both"/>
        <w:rPr>
          <w:rFonts w:cs="David" w:hint="cs"/>
          <w:rtl/>
        </w:rPr>
      </w:pPr>
    </w:p>
    <w:p w14:paraId="520DA21E" w14:textId="77777777" w:rsidR="00F65117" w:rsidRPr="00F65117" w:rsidRDefault="00F65117" w:rsidP="00F65117">
      <w:pPr>
        <w:bidi/>
        <w:ind w:firstLine="720"/>
        <w:jc w:val="both"/>
        <w:rPr>
          <w:rFonts w:cs="David" w:hint="cs"/>
          <w:rtl/>
        </w:rPr>
      </w:pPr>
      <w:r w:rsidRPr="00F65117">
        <w:rPr>
          <w:rFonts w:cs="David" w:hint="cs"/>
          <w:rtl/>
        </w:rPr>
        <w:t xml:space="preserve"> מעבר לסרט שבו צפיתי באותו יום, אתייחס לעובדות של האירוע, בעיקר למה שהיה לפני ואחרי כי הסרט מדבר בעד עצמו. אשתדל גם להתמקד בצד העובדתי ופחות להתייחס לאמירות שיפוטיות, בוודאי לא לחבר הכנסת גם לגבי אם זה מתאים לנהלים או לחוק, יש יועצים משפטיים לוועדה והם יכולים - - - </w:t>
      </w:r>
    </w:p>
    <w:p w14:paraId="70113F2C" w14:textId="77777777" w:rsidR="00F65117" w:rsidRPr="00F65117" w:rsidRDefault="00F65117" w:rsidP="00F65117">
      <w:pPr>
        <w:bidi/>
        <w:ind w:firstLine="720"/>
        <w:jc w:val="both"/>
        <w:rPr>
          <w:rFonts w:cs="David" w:hint="cs"/>
          <w:rtl/>
        </w:rPr>
      </w:pPr>
    </w:p>
    <w:p w14:paraId="60B178D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376961F" w14:textId="77777777" w:rsidR="00F65117" w:rsidRPr="00F65117" w:rsidRDefault="00F65117" w:rsidP="00F65117">
      <w:pPr>
        <w:bidi/>
        <w:jc w:val="both"/>
        <w:rPr>
          <w:rFonts w:cs="David" w:hint="cs"/>
          <w:rtl/>
        </w:rPr>
      </w:pPr>
    </w:p>
    <w:p w14:paraId="4769E2F3" w14:textId="77777777" w:rsidR="00F65117" w:rsidRPr="00F65117" w:rsidRDefault="00F65117" w:rsidP="00F65117">
      <w:pPr>
        <w:bidi/>
        <w:ind w:firstLine="720"/>
        <w:jc w:val="both"/>
        <w:rPr>
          <w:rFonts w:cs="David" w:hint="cs"/>
          <w:rtl/>
        </w:rPr>
      </w:pPr>
      <w:r w:rsidRPr="00F65117">
        <w:rPr>
          <w:rFonts w:cs="David" w:hint="cs"/>
          <w:rtl/>
        </w:rPr>
        <w:t xml:space="preserve">אבל אני מקווה שתתייחס למכתב כי במכתב היו אמירות - - -  </w:t>
      </w:r>
    </w:p>
    <w:p w14:paraId="44346D40" w14:textId="77777777" w:rsidR="00F65117" w:rsidRPr="00F65117" w:rsidRDefault="00F65117" w:rsidP="00F65117">
      <w:pPr>
        <w:bidi/>
        <w:jc w:val="both"/>
        <w:rPr>
          <w:rFonts w:cs="David" w:hint="cs"/>
          <w:rtl/>
        </w:rPr>
      </w:pPr>
    </w:p>
    <w:p w14:paraId="2A501C73" w14:textId="77777777" w:rsidR="00F65117" w:rsidRDefault="00F65117" w:rsidP="00F65117">
      <w:pPr>
        <w:bidi/>
        <w:jc w:val="both"/>
        <w:rPr>
          <w:rFonts w:cs="David" w:hint="cs"/>
          <w:u w:val="single"/>
          <w:rtl/>
        </w:rPr>
      </w:pPr>
    </w:p>
    <w:p w14:paraId="5E602657" w14:textId="77777777" w:rsidR="00F65117" w:rsidRDefault="00F65117" w:rsidP="00F65117">
      <w:pPr>
        <w:bidi/>
        <w:jc w:val="both"/>
        <w:rPr>
          <w:rFonts w:cs="David" w:hint="cs"/>
          <w:u w:val="single"/>
          <w:rtl/>
        </w:rPr>
      </w:pPr>
    </w:p>
    <w:p w14:paraId="29ABCB26"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E9D27BA" w14:textId="77777777" w:rsidR="00F65117" w:rsidRPr="00F65117" w:rsidRDefault="00F65117" w:rsidP="00F65117">
      <w:pPr>
        <w:bidi/>
        <w:jc w:val="both"/>
        <w:rPr>
          <w:rFonts w:cs="David" w:hint="cs"/>
          <w:rtl/>
        </w:rPr>
      </w:pPr>
    </w:p>
    <w:p w14:paraId="2E09E9E1" w14:textId="77777777" w:rsidR="00F65117" w:rsidRPr="00F65117" w:rsidRDefault="00F65117" w:rsidP="00F65117">
      <w:pPr>
        <w:bidi/>
        <w:jc w:val="both"/>
        <w:rPr>
          <w:rFonts w:cs="David" w:hint="cs"/>
          <w:rtl/>
        </w:rPr>
      </w:pPr>
      <w:r w:rsidRPr="00F65117">
        <w:rPr>
          <w:rFonts w:cs="David" w:hint="cs"/>
          <w:rtl/>
        </w:rPr>
        <w:tab/>
        <w:t xml:space="preserve"> אתייחס גם למכתב למרות שחשוב לי להציג את הדברים בצורה יותר רחבה. </w:t>
      </w:r>
    </w:p>
    <w:p w14:paraId="4D5E3860" w14:textId="77777777" w:rsidR="00F65117" w:rsidRPr="00F65117" w:rsidRDefault="00F65117" w:rsidP="00F65117">
      <w:pPr>
        <w:bidi/>
        <w:jc w:val="both"/>
        <w:rPr>
          <w:rFonts w:cs="David" w:hint="cs"/>
          <w:rtl/>
        </w:rPr>
      </w:pPr>
    </w:p>
    <w:p w14:paraId="32A59A5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61E9875" w14:textId="77777777" w:rsidR="00F65117" w:rsidRPr="00F65117" w:rsidRDefault="00F65117" w:rsidP="00F65117">
      <w:pPr>
        <w:bidi/>
        <w:jc w:val="both"/>
        <w:rPr>
          <w:rFonts w:cs="David" w:hint="cs"/>
          <w:rtl/>
        </w:rPr>
      </w:pPr>
    </w:p>
    <w:p w14:paraId="2ECB715C" w14:textId="77777777" w:rsidR="00F65117" w:rsidRPr="00F65117" w:rsidRDefault="00F65117" w:rsidP="00F65117">
      <w:pPr>
        <w:bidi/>
        <w:jc w:val="both"/>
        <w:rPr>
          <w:rFonts w:cs="David" w:hint="cs"/>
          <w:rtl/>
        </w:rPr>
      </w:pPr>
      <w:r w:rsidRPr="00F65117">
        <w:rPr>
          <w:rFonts w:cs="David" w:hint="cs"/>
          <w:rtl/>
        </w:rPr>
        <w:tab/>
        <w:t xml:space="preserve">אגב, אני לא יודע מה יותר חמור, האירוע הוא המכתב, אני מתלבט. </w:t>
      </w:r>
    </w:p>
    <w:p w14:paraId="4DC89A62" w14:textId="77777777" w:rsidR="00F65117" w:rsidRPr="00F65117" w:rsidRDefault="00F65117" w:rsidP="00F65117">
      <w:pPr>
        <w:bidi/>
        <w:jc w:val="both"/>
        <w:rPr>
          <w:rFonts w:cs="David" w:hint="cs"/>
          <w:rtl/>
        </w:rPr>
      </w:pPr>
    </w:p>
    <w:p w14:paraId="23D771C7" w14:textId="77777777" w:rsidR="00F65117" w:rsidRPr="00F65117" w:rsidRDefault="00F65117" w:rsidP="00F65117">
      <w:pPr>
        <w:bidi/>
        <w:jc w:val="both"/>
        <w:rPr>
          <w:rFonts w:cs="David" w:hint="cs"/>
          <w:u w:val="single"/>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1B34A069" w14:textId="77777777" w:rsidR="00F65117" w:rsidRPr="00F65117" w:rsidRDefault="00F65117" w:rsidP="00F65117">
      <w:pPr>
        <w:bidi/>
        <w:jc w:val="both"/>
        <w:rPr>
          <w:rFonts w:cs="David" w:hint="cs"/>
          <w:u w:val="single"/>
          <w:rtl/>
        </w:rPr>
      </w:pPr>
    </w:p>
    <w:p w14:paraId="4CFA89B3" w14:textId="77777777" w:rsidR="00F65117" w:rsidRPr="00F65117" w:rsidRDefault="00F65117" w:rsidP="00F65117">
      <w:pPr>
        <w:bidi/>
        <w:ind w:firstLine="720"/>
        <w:jc w:val="both"/>
        <w:rPr>
          <w:rFonts w:cs="David" w:hint="cs"/>
          <w:rtl/>
        </w:rPr>
      </w:pPr>
      <w:r w:rsidRPr="00F65117">
        <w:rPr>
          <w:rFonts w:cs="David" w:hint="cs"/>
          <w:rtl/>
        </w:rPr>
        <w:t xml:space="preserve">אני מציע שתודיע מראש שאתה מושך את המכתב. בוא נתחיל מזה. </w:t>
      </w:r>
    </w:p>
    <w:p w14:paraId="428182A7" w14:textId="77777777" w:rsidR="00F65117" w:rsidRPr="00F65117" w:rsidRDefault="00F65117" w:rsidP="00F65117">
      <w:pPr>
        <w:bidi/>
        <w:jc w:val="both"/>
        <w:rPr>
          <w:rFonts w:cs="David" w:hint="cs"/>
          <w:rtl/>
        </w:rPr>
      </w:pPr>
    </w:p>
    <w:p w14:paraId="7D7E065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6C681AF" w14:textId="77777777" w:rsidR="00F65117" w:rsidRPr="00F65117" w:rsidRDefault="00F65117" w:rsidP="00F65117">
      <w:pPr>
        <w:bidi/>
        <w:jc w:val="both"/>
        <w:rPr>
          <w:rFonts w:cs="David" w:hint="cs"/>
          <w:rtl/>
        </w:rPr>
      </w:pPr>
    </w:p>
    <w:p w14:paraId="686A126E" w14:textId="77777777" w:rsidR="00F65117" w:rsidRPr="00F65117" w:rsidRDefault="00F65117" w:rsidP="00F65117">
      <w:pPr>
        <w:bidi/>
        <w:jc w:val="both"/>
        <w:rPr>
          <w:rFonts w:cs="David" w:hint="cs"/>
          <w:rtl/>
        </w:rPr>
      </w:pPr>
      <w:r w:rsidRPr="00F65117">
        <w:rPr>
          <w:rFonts w:cs="David" w:hint="cs"/>
          <w:rtl/>
        </w:rPr>
        <w:tab/>
        <w:t xml:space="preserve"> המכתב לא נוסח על ידי. </w:t>
      </w:r>
    </w:p>
    <w:p w14:paraId="4851E977" w14:textId="77777777" w:rsidR="00F65117" w:rsidRPr="00F65117" w:rsidRDefault="00F65117" w:rsidP="00F65117">
      <w:pPr>
        <w:bidi/>
        <w:jc w:val="both"/>
        <w:rPr>
          <w:rFonts w:cs="David" w:hint="cs"/>
          <w:rtl/>
        </w:rPr>
      </w:pPr>
    </w:p>
    <w:p w14:paraId="09765C77"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1CC5F9BB" w14:textId="77777777" w:rsidR="00F65117" w:rsidRPr="00F65117" w:rsidRDefault="00F65117" w:rsidP="00F65117">
      <w:pPr>
        <w:bidi/>
        <w:jc w:val="both"/>
        <w:rPr>
          <w:rFonts w:cs="David" w:hint="cs"/>
          <w:u w:val="single"/>
          <w:rtl/>
        </w:rPr>
      </w:pPr>
    </w:p>
    <w:p w14:paraId="720A2CC2" w14:textId="77777777" w:rsidR="00F65117" w:rsidRPr="00F65117" w:rsidRDefault="00F65117" w:rsidP="00F65117">
      <w:pPr>
        <w:bidi/>
        <w:ind w:firstLine="720"/>
        <w:jc w:val="both"/>
        <w:rPr>
          <w:rFonts w:cs="David" w:hint="cs"/>
          <w:rtl/>
        </w:rPr>
      </w:pPr>
      <w:r w:rsidRPr="00F65117">
        <w:rPr>
          <w:rFonts w:cs="David" w:hint="cs"/>
          <w:rtl/>
        </w:rPr>
        <w:t xml:space="preserve">הוא לא יכול לייצג את מזכירות הפיקוד העליון. </w:t>
      </w:r>
    </w:p>
    <w:p w14:paraId="0B6406AA" w14:textId="77777777" w:rsidR="00F65117" w:rsidRPr="00F65117" w:rsidRDefault="00F65117" w:rsidP="00F65117">
      <w:pPr>
        <w:bidi/>
        <w:jc w:val="both"/>
        <w:rPr>
          <w:rFonts w:cs="David" w:hint="cs"/>
          <w:u w:val="single"/>
          <w:rtl/>
        </w:rPr>
      </w:pPr>
    </w:p>
    <w:p w14:paraId="176068B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89E4730" w14:textId="77777777" w:rsidR="00F65117" w:rsidRPr="00F65117" w:rsidRDefault="00F65117" w:rsidP="00F65117">
      <w:pPr>
        <w:bidi/>
        <w:jc w:val="both"/>
        <w:rPr>
          <w:rFonts w:cs="David" w:hint="cs"/>
          <w:rtl/>
        </w:rPr>
      </w:pPr>
    </w:p>
    <w:p w14:paraId="1B1DEF4E" w14:textId="77777777" w:rsidR="00F65117" w:rsidRPr="00F65117" w:rsidRDefault="00F65117" w:rsidP="00F65117">
      <w:pPr>
        <w:bidi/>
        <w:jc w:val="both"/>
        <w:rPr>
          <w:rFonts w:cs="David" w:hint="cs"/>
          <w:rtl/>
        </w:rPr>
      </w:pPr>
      <w:r w:rsidRPr="00F65117">
        <w:rPr>
          <w:rFonts w:cs="David" w:hint="cs"/>
          <w:rtl/>
        </w:rPr>
        <w:tab/>
        <w:t xml:space="preserve">אני מייצג את הצבא, אני לא יכול למשוך את המכתב אבל אני יכול להתייחס לדברים כהווייתם כמו שאני מבין אותם. אתחיל במישור העובדתי ואמשיך לנושא היותר כללי של האירוע. </w:t>
      </w:r>
    </w:p>
    <w:p w14:paraId="66724845" w14:textId="77777777" w:rsidR="00F65117" w:rsidRPr="00F65117" w:rsidRDefault="00F65117" w:rsidP="00F65117">
      <w:pPr>
        <w:bidi/>
        <w:jc w:val="both"/>
        <w:rPr>
          <w:rFonts w:cs="David" w:hint="cs"/>
          <w:rtl/>
        </w:rPr>
      </w:pPr>
    </w:p>
    <w:p w14:paraId="494B5D1A" w14:textId="77777777" w:rsidR="00F65117" w:rsidRPr="00F65117" w:rsidRDefault="00F65117" w:rsidP="00F65117">
      <w:pPr>
        <w:bidi/>
        <w:ind w:firstLine="720"/>
        <w:jc w:val="both"/>
        <w:rPr>
          <w:rFonts w:cs="David" w:hint="cs"/>
          <w:rtl/>
        </w:rPr>
      </w:pPr>
      <w:r w:rsidRPr="00F65117">
        <w:rPr>
          <w:rFonts w:cs="David" w:hint="cs"/>
          <w:rtl/>
        </w:rPr>
        <w:t xml:space="preserve">אני חייב להגיד שגם באותו ערב וגם לקראת הדיון הזה ישבתי עם מח"ט שומרון, המח"ט שאחראי על הגזרה וביקשתי לקבל תמונה מלאה של האירועים מזווית ראייתו כי הוא גם היה בשטח. חשוב לי להציג את הדברים כמות שהם לטוב ולרע, איך הדברים נראו מזווית ראייה של מח"ט בצבא - - - </w:t>
      </w:r>
    </w:p>
    <w:p w14:paraId="6B3F86B5" w14:textId="77777777" w:rsidR="00F65117" w:rsidRPr="00F65117" w:rsidRDefault="00F65117" w:rsidP="00F65117">
      <w:pPr>
        <w:bidi/>
        <w:ind w:firstLine="720"/>
        <w:jc w:val="both"/>
        <w:rPr>
          <w:rFonts w:cs="David" w:hint="cs"/>
          <w:rtl/>
        </w:rPr>
      </w:pPr>
    </w:p>
    <w:p w14:paraId="7F1FCCE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204C391" w14:textId="77777777" w:rsidR="00F65117" w:rsidRPr="00F65117" w:rsidRDefault="00F65117" w:rsidP="00F65117">
      <w:pPr>
        <w:bidi/>
        <w:jc w:val="both"/>
        <w:rPr>
          <w:rFonts w:cs="David" w:hint="cs"/>
          <w:rtl/>
        </w:rPr>
      </w:pPr>
    </w:p>
    <w:p w14:paraId="0BCF38B8" w14:textId="77777777" w:rsidR="00F65117" w:rsidRPr="00F65117" w:rsidRDefault="00F65117" w:rsidP="00F65117">
      <w:pPr>
        <w:bidi/>
        <w:ind w:firstLine="720"/>
        <w:jc w:val="both"/>
        <w:rPr>
          <w:rFonts w:cs="David" w:hint="cs"/>
          <w:rtl/>
        </w:rPr>
      </w:pPr>
      <w:r w:rsidRPr="00F65117">
        <w:rPr>
          <w:rFonts w:cs="David" w:hint="cs"/>
          <w:rtl/>
        </w:rPr>
        <w:t>הוא היה בשטח של האירוע עצמו?</w:t>
      </w:r>
    </w:p>
    <w:p w14:paraId="27BF9050" w14:textId="77777777" w:rsidR="00F65117" w:rsidRPr="00F65117" w:rsidRDefault="00F65117" w:rsidP="00F65117">
      <w:pPr>
        <w:bidi/>
        <w:ind w:firstLine="720"/>
        <w:jc w:val="both"/>
        <w:rPr>
          <w:rFonts w:cs="David" w:hint="cs"/>
          <w:rtl/>
        </w:rPr>
      </w:pPr>
    </w:p>
    <w:p w14:paraId="7B1010A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25B2807" w14:textId="77777777" w:rsidR="00F65117" w:rsidRPr="00F65117" w:rsidRDefault="00F65117" w:rsidP="00F65117">
      <w:pPr>
        <w:bidi/>
        <w:jc w:val="both"/>
        <w:rPr>
          <w:rFonts w:cs="David" w:hint="cs"/>
          <w:rtl/>
        </w:rPr>
      </w:pPr>
    </w:p>
    <w:p w14:paraId="6E1B5880" w14:textId="77777777" w:rsidR="00F65117" w:rsidRPr="00F65117" w:rsidRDefault="00F65117" w:rsidP="00F65117">
      <w:pPr>
        <w:bidi/>
        <w:ind w:firstLine="720"/>
        <w:jc w:val="both"/>
        <w:rPr>
          <w:rFonts w:cs="David" w:hint="cs"/>
          <w:rtl/>
        </w:rPr>
      </w:pPr>
      <w:r w:rsidRPr="00F65117">
        <w:rPr>
          <w:rFonts w:cs="David" w:hint="cs"/>
          <w:rtl/>
        </w:rPr>
        <w:t xml:space="preserve">הוא היה בשטח, הוא לא היה צמוד לג'יפ, הוא היה כמה עשרות מטרים משם. </w:t>
      </w:r>
    </w:p>
    <w:p w14:paraId="2A1F1D0A" w14:textId="77777777" w:rsidR="00F65117" w:rsidRPr="00F65117" w:rsidRDefault="00F65117" w:rsidP="00F65117">
      <w:pPr>
        <w:bidi/>
        <w:jc w:val="both"/>
        <w:rPr>
          <w:rFonts w:cs="David" w:hint="cs"/>
          <w:rtl/>
        </w:rPr>
      </w:pPr>
    </w:p>
    <w:p w14:paraId="06A9C9E6" w14:textId="77777777" w:rsidR="00F65117" w:rsidRPr="00F65117" w:rsidRDefault="00F65117" w:rsidP="00F65117">
      <w:pPr>
        <w:bidi/>
        <w:jc w:val="both"/>
        <w:rPr>
          <w:rFonts w:cs="David" w:hint="cs"/>
          <w:rtl/>
        </w:rPr>
      </w:pPr>
      <w:r w:rsidRPr="00F65117">
        <w:rPr>
          <w:rFonts w:cs="David" w:hint="cs"/>
          <w:u w:val="single"/>
          <w:rtl/>
        </w:rPr>
        <w:t>מיכאל בן ארי:</w:t>
      </w:r>
    </w:p>
    <w:p w14:paraId="3AB3380C" w14:textId="77777777" w:rsidR="00F65117" w:rsidRPr="00F65117" w:rsidRDefault="00F65117" w:rsidP="00F65117">
      <w:pPr>
        <w:bidi/>
        <w:jc w:val="both"/>
        <w:rPr>
          <w:rFonts w:cs="David" w:hint="cs"/>
          <w:rtl/>
        </w:rPr>
      </w:pPr>
    </w:p>
    <w:p w14:paraId="087A06BE" w14:textId="77777777" w:rsidR="00F65117" w:rsidRPr="00F65117" w:rsidRDefault="00F65117" w:rsidP="00F65117">
      <w:pPr>
        <w:bidi/>
        <w:jc w:val="both"/>
        <w:rPr>
          <w:rFonts w:cs="David" w:hint="cs"/>
          <w:rtl/>
        </w:rPr>
      </w:pPr>
      <w:r w:rsidRPr="00F65117">
        <w:rPr>
          <w:rFonts w:cs="David" w:hint="cs"/>
          <w:rtl/>
        </w:rPr>
        <w:tab/>
        <w:t xml:space="preserve">אגב אמרו שהוא נתן את ההוראה לעצור אותי. </w:t>
      </w:r>
    </w:p>
    <w:p w14:paraId="4C616D75" w14:textId="77777777" w:rsidR="00F65117" w:rsidRPr="00F65117" w:rsidRDefault="00F65117" w:rsidP="00F65117">
      <w:pPr>
        <w:bidi/>
        <w:jc w:val="both"/>
        <w:rPr>
          <w:rFonts w:cs="David" w:hint="cs"/>
          <w:rtl/>
        </w:rPr>
      </w:pPr>
    </w:p>
    <w:p w14:paraId="50B0F17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F2BC1B7" w14:textId="77777777" w:rsidR="00F65117" w:rsidRPr="00F65117" w:rsidRDefault="00F65117" w:rsidP="00F65117">
      <w:pPr>
        <w:bidi/>
        <w:jc w:val="both"/>
        <w:rPr>
          <w:rFonts w:cs="David" w:hint="cs"/>
          <w:rtl/>
        </w:rPr>
      </w:pPr>
    </w:p>
    <w:p w14:paraId="3CB34367" w14:textId="77777777" w:rsidR="00F65117" w:rsidRPr="00F65117" w:rsidRDefault="00F65117" w:rsidP="00F65117">
      <w:pPr>
        <w:bidi/>
        <w:jc w:val="both"/>
        <w:rPr>
          <w:rFonts w:cs="David" w:hint="cs"/>
          <w:u w:val="single"/>
          <w:rtl/>
        </w:rPr>
      </w:pPr>
      <w:r w:rsidRPr="00F65117">
        <w:rPr>
          <w:rFonts w:cs="David" w:hint="cs"/>
          <w:rtl/>
        </w:rPr>
        <w:tab/>
        <w:t xml:space="preserve"> מייד אתייחס, אציג את הדברים, אני לא בא לטאטא פה דברים ולא לטייח, בכוונה הראיתי שיש סרט ואציג לכם את הדברים כמו שתיאר לי אותם המח"ט מילה במילה, ביקשתי ממנו שיישב איתי ויסביר לי מה היה שם באירוע כי רציתי להבין את </w:t>
      </w:r>
      <w:proofErr w:type="spellStart"/>
      <w:r w:rsidRPr="00F65117">
        <w:rPr>
          <w:rFonts w:cs="David" w:hint="cs"/>
          <w:rtl/>
        </w:rPr>
        <w:t>הדינמיקה</w:t>
      </w:r>
      <w:proofErr w:type="spellEnd"/>
      <w:r w:rsidRPr="00F65117">
        <w:rPr>
          <w:rFonts w:cs="David" w:hint="cs"/>
          <w:rtl/>
        </w:rPr>
        <w:t xml:space="preserve"> גם אם היו תקלות וגם אם היו דבירם טובים, איך הייתה ההתפתחות בראייתו ואני לא חושב שהדברים כל כך סותרים מבחינה עובדתית, גם אם רואים אותם כל אחד מזווית מעט שונה, ולכן אני גם שמח שהסרט צולם.  </w:t>
      </w:r>
    </w:p>
    <w:p w14:paraId="442D898E" w14:textId="77777777" w:rsidR="00F65117" w:rsidRPr="00F65117" w:rsidRDefault="00F65117" w:rsidP="00F65117">
      <w:pPr>
        <w:bidi/>
        <w:jc w:val="both"/>
        <w:rPr>
          <w:rFonts w:cs="David" w:hint="cs"/>
          <w:rtl/>
        </w:rPr>
      </w:pPr>
    </w:p>
    <w:p w14:paraId="2202DCD6" w14:textId="77777777" w:rsidR="00F65117" w:rsidRDefault="00F65117" w:rsidP="00F65117">
      <w:pPr>
        <w:bidi/>
        <w:jc w:val="both"/>
        <w:rPr>
          <w:rFonts w:cs="David" w:hint="cs"/>
          <w:rtl/>
        </w:rPr>
      </w:pPr>
      <w:r w:rsidRPr="00F65117">
        <w:rPr>
          <w:rFonts w:cs="David" w:hint="cs"/>
          <w:rtl/>
        </w:rPr>
        <w:tab/>
        <w:t xml:space="preserve">באותו יום, כפי שנאמר פה, האירוע הזה הוא במקום שנקרא צומת יצהר הקטנה, זה לא רחוק מיצהר, הציר שמחבר בין כביש עוקף שכם לציר העלייה ליצהר מי שמכיר את זה, ויש פה אנשים שמכירים את זה טוב מאד, גם אני מכיר את האזור. באותו יום היו הפרות חוק וסדר, הן </w:t>
      </w:r>
    </w:p>
    <w:p w14:paraId="62DEC5D2" w14:textId="77777777" w:rsidR="00F65117" w:rsidRDefault="00F65117" w:rsidP="00F65117">
      <w:pPr>
        <w:bidi/>
        <w:jc w:val="both"/>
        <w:rPr>
          <w:rFonts w:cs="David" w:hint="cs"/>
          <w:rtl/>
        </w:rPr>
      </w:pPr>
    </w:p>
    <w:p w14:paraId="1757FF74" w14:textId="77777777" w:rsidR="00F65117" w:rsidRDefault="00F65117" w:rsidP="00F65117">
      <w:pPr>
        <w:bidi/>
        <w:jc w:val="both"/>
        <w:rPr>
          <w:rFonts w:cs="David" w:hint="cs"/>
          <w:rtl/>
        </w:rPr>
      </w:pPr>
    </w:p>
    <w:p w14:paraId="25EFC9C7" w14:textId="77777777" w:rsidR="00F65117" w:rsidRDefault="00F65117" w:rsidP="00F65117">
      <w:pPr>
        <w:bidi/>
        <w:jc w:val="both"/>
        <w:rPr>
          <w:rFonts w:cs="David" w:hint="cs"/>
          <w:rtl/>
        </w:rPr>
      </w:pPr>
    </w:p>
    <w:p w14:paraId="7B1C9974" w14:textId="77777777" w:rsidR="00F65117" w:rsidRPr="00F65117" w:rsidRDefault="00F65117" w:rsidP="00F65117">
      <w:pPr>
        <w:bidi/>
        <w:jc w:val="both"/>
        <w:rPr>
          <w:rFonts w:cs="David" w:hint="cs"/>
          <w:rtl/>
        </w:rPr>
      </w:pPr>
      <w:r w:rsidRPr="00F65117">
        <w:rPr>
          <w:rFonts w:cs="David" w:hint="cs"/>
          <w:rtl/>
        </w:rPr>
        <w:t xml:space="preserve">היו יותר גבוה בכביש העלייה ליצהר, לא בדיוק בצומת הזה. היו שם התפרעויות, היו שם הפרות סדר, זרקו שם אבנים, שרפו צמיגים, נשרפו גם מטעים, אין לי ברמה של ראיות פה, הדברים נחקרים. אין ספק שהיו שם הפרות סדר. </w:t>
      </w:r>
    </w:p>
    <w:p w14:paraId="1337DFE5" w14:textId="77777777" w:rsidR="00F65117" w:rsidRPr="00F65117" w:rsidRDefault="00F65117" w:rsidP="00F65117">
      <w:pPr>
        <w:bidi/>
        <w:jc w:val="both"/>
        <w:rPr>
          <w:rFonts w:cs="David" w:hint="cs"/>
          <w:rtl/>
        </w:rPr>
      </w:pPr>
    </w:p>
    <w:p w14:paraId="61950545"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2CF800EF" w14:textId="77777777" w:rsidR="00F65117" w:rsidRPr="00F65117" w:rsidRDefault="00F65117" w:rsidP="00F65117">
      <w:pPr>
        <w:bidi/>
        <w:jc w:val="both"/>
        <w:rPr>
          <w:rFonts w:cs="David" w:hint="cs"/>
          <w:u w:val="single"/>
          <w:rtl/>
        </w:rPr>
      </w:pPr>
    </w:p>
    <w:p w14:paraId="414894A2" w14:textId="77777777" w:rsidR="00F65117" w:rsidRPr="00F65117" w:rsidRDefault="00F65117" w:rsidP="00F65117">
      <w:pPr>
        <w:bidi/>
        <w:ind w:firstLine="720"/>
        <w:jc w:val="both"/>
        <w:rPr>
          <w:rFonts w:cs="David" w:hint="cs"/>
          <w:rtl/>
        </w:rPr>
      </w:pPr>
      <w:r w:rsidRPr="00F65117">
        <w:rPr>
          <w:rFonts w:cs="David" w:hint="cs"/>
          <w:rtl/>
        </w:rPr>
        <w:t xml:space="preserve">לא בצומת יצהר. </w:t>
      </w:r>
    </w:p>
    <w:p w14:paraId="187AF374" w14:textId="77777777" w:rsidR="00F65117" w:rsidRPr="00F65117" w:rsidRDefault="00F65117" w:rsidP="00F65117">
      <w:pPr>
        <w:bidi/>
        <w:jc w:val="both"/>
        <w:rPr>
          <w:rFonts w:cs="David" w:hint="cs"/>
          <w:rtl/>
        </w:rPr>
      </w:pPr>
    </w:p>
    <w:p w14:paraId="3FDA727F" w14:textId="77777777" w:rsidR="00F65117" w:rsidRPr="00F65117" w:rsidRDefault="00F65117" w:rsidP="00F65117">
      <w:pPr>
        <w:bidi/>
        <w:jc w:val="both"/>
        <w:rPr>
          <w:rFonts w:cs="David" w:hint="cs"/>
          <w:u w:val="single"/>
          <w:rtl/>
        </w:rPr>
      </w:pPr>
      <w:r w:rsidRPr="00F65117">
        <w:rPr>
          <w:rFonts w:cs="David" w:hint="cs"/>
          <w:u w:val="single"/>
          <w:rtl/>
        </w:rPr>
        <w:t>דוד רותם:</w:t>
      </w:r>
    </w:p>
    <w:p w14:paraId="3A67454F" w14:textId="77777777" w:rsidR="00F65117" w:rsidRPr="00F65117" w:rsidRDefault="00F65117" w:rsidP="00F65117">
      <w:pPr>
        <w:bidi/>
        <w:jc w:val="both"/>
        <w:rPr>
          <w:rFonts w:cs="David" w:hint="cs"/>
          <w:u w:val="single"/>
          <w:rtl/>
        </w:rPr>
      </w:pPr>
    </w:p>
    <w:p w14:paraId="26DAB301" w14:textId="77777777" w:rsidR="00F65117" w:rsidRPr="00F65117" w:rsidRDefault="00F65117" w:rsidP="00F65117">
      <w:pPr>
        <w:bidi/>
        <w:jc w:val="both"/>
        <w:rPr>
          <w:rFonts w:cs="David" w:hint="cs"/>
          <w:rtl/>
        </w:rPr>
      </w:pPr>
      <w:r w:rsidRPr="00F65117">
        <w:rPr>
          <w:rFonts w:cs="David" w:hint="cs"/>
          <w:rtl/>
        </w:rPr>
        <w:tab/>
        <w:t>"במהלכם שרפו המתיישבים מטעים".</w:t>
      </w:r>
    </w:p>
    <w:p w14:paraId="2F11F5E5" w14:textId="77777777" w:rsidR="00F65117" w:rsidRPr="00F65117" w:rsidRDefault="00F65117" w:rsidP="00F65117">
      <w:pPr>
        <w:bidi/>
        <w:jc w:val="both"/>
        <w:rPr>
          <w:rFonts w:cs="David" w:hint="cs"/>
          <w:u w:val="single"/>
          <w:rtl/>
        </w:rPr>
      </w:pPr>
    </w:p>
    <w:p w14:paraId="5F13256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C900BF5" w14:textId="77777777" w:rsidR="00F65117" w:rsidRPr="00F65117" w:rsidRDefault="00F65117" w:rsidP="00F65117">
      <w:pPr>
        <w:bidi/>
        <w:jc w:val="both"/>
        <w:rPr>
          <w:rFonts w:cs="David" w:hint="cs"/>
          <w:rtl/>
        </w:rPr>
      </w:pPr>
    </w:p>
    <w:p w14:paraId="3D27A0C7" w14:textId="77777777" w:rsidR="00F65117" w:rsidRPr="00F65117" w:rsidRDefault="00F65117" w:rsidP="00F65117">
      <w:pPr>
        <w:bidi/>
        <w:jc w:val="both"/>
        <w:rPr>
          <w:rFonts w:cs="David" w:hint="cs"/>
          <w:rtl/>
        </w:rPr>
      </w:pPr>
      <w:r w:rsidRPr="00F65117">
        <w:rPr>
          <w:rFonts w:cs="David" w:hint="cs"/>
          <w:rtl/>
        </w:rPr>
        <w:tab/>
        <w:t xml:space="preserve">חבר הכנסת רותם, אני מציע שניתן לאלוף משנה </w:t>
      </w:r>
      <w:proofErr w:type="spellStart"/>
      <w:r w:rsidRPr="00F65117">
        <w:rPr>
          <w:rFonts w:cs="David" w:hint="cs"/>
          <w:rtl/>
        </w:rPr>
        <w:t>אפק</w:t>
      </w:r>
      <w:proofErr w:type="spellEnd"/>
      <w:r w:rsidRPr="00F65117">
        <w:rPr>
          <w:rFonts w:cs="David" w:hint="cs"/>
          <w:rtl/>
        </w:rPr>
        <w:t xml:space="preserve"> לנסח את דבריו, אחר כך נשאל אותו שאלות הבהרה או נביע את דעתנו על מה שהוא אמר. </w:t>
      </w:r>
    </w:p>
    <w:p w14:paraId="344FC5FD" w14:textId="77777777" w:rsidR="00F65117" w:rsidRPr="00F65117" w:rsidRDefault="00F65117" w:rsidP="00F65117">
      <w:pPr>
        <w:bidi/>
        <w:jc w:val="both"/>
        <w:rPr>
          <w:rFonts w:cs="David" w:hint="cs"/>
          <w:u w:val="single"/>
          <w:rtl/>
        </w:rPr>
      </w:pPr>
    </w:p>
    <w:p w14:paraId="736B50A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7010288" w14:textId="77777777" w:rsidR="00F65117" w:rsidRPr="00F65117" w:rsidRDefault="00F65117" w:rsidP="00F65117">
      <w:pPr>
        <w:bidi/>
        <w:jc w:val="both"/>
        <w:rPr>
          <w:rFonts w:cs="David" w:hint="cs"/>
          <w:rtl/>
        </w:rPr>
      </w:pPr>
    </w:p>
    <w:p w14:paraId="7CCB17B5" w14:textId="77777777" w:rsidR="00F65117" w:rsidRPr="00F65117" w:rsidRDefault="00F65117" w:rsidP="00F65117">
      <w:pPr>
        <w:bidi/>
        <w:jc w:val="both"/>
        <w:rPr>
          <w:rFonts w:cs="David" w:hint="cs"/>
          <w:rtl/>
        </w:rPr>
      </w:pPr>
      <w:r w:rsidRPr="00F65117">
        <w:rPr>
          <w:rFonts w:cs="David" w:hint="cs"/>
          <w:rtl/>
        </w:rPr>
        <w:tab/>
        <w:t xml:space="preserve">אני מעדיף תחילה לתאר את הדברים כמו שהיו ואחר כך לנסות להתייחס לפערים שהיו, אם לא היו נשמח, אבל אני חושב שיותר חשוב, עם כל הכבוד למסמך, יותר חשוב מה היו הדברים בשטח ומה היו העובדות. ואם המסמך נוסח בצורה לא מוצלחת, יכול להיות שצריך להצטער על זה אבל יותר חשוב לי לצורך הדיון פה - - - </w:t>
      </w:r>
    </w:p>
    <w:p w14:paraId="16598825" w14:textId="77777777" w:rsidR="00F65117" w:rsidRPr="00F65117" w:rsidRDefault="00F65117" w:rsidP="00F65117">
      <w:pPr>
        <w:bidi/>
        <w:jc w:val="both"/>
        <w:rPr>
          <w:rFonts w:cs="David" w:hint="cs"/>
          <w:rtl/>
        </w:rPr>
      </w:pPr>
    </w:p>
    <w:p w14:paraId="03C8C3F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813A4DD" w14:textId="77777777" w:rsidR="00F65117" w:rsidRPr="00F65117" w:rsidRDefault="00F65117" w:rsidP="00F65117">
      <w:pPr>
        <w:bidi/>
        <w:jc w:val="both"/>
        <w:rPr>
          <w:rFonts w:cs="David" w:hint="cs"/>
          <w:rtl/>
        </w:rPr>
      </w:pPr>
    </w:p>
    <w:p w14:paraId="34A897F7" w14:textId="77777777" w:rsidR="00F65117" w:rsidRPr="00F65117" w:rsidRDefault="00F65117" w:rsidP="00F65117">
      <w:pPr>
        <w:bidi/>
        <w:jc w:val="both"/>
        <w:rPr>
          <w:rFonts w:cs="David" w:hint="cs"/>
          <w:rtl/>
        </w:rPr>
      </w:pPr>
      <w:r w:rsidRPr="00F65117">
        <w:rPr>
          <w:rFonts w:cs="David" w:hint="cs"/>
          <w:rtl/>
        </w:rPr>
        <w:tab/>
        <w:t xml:space="preserve"> נשמע אותך, נתעלם כרגע מהמכתב. </w:t>
      </w:r>
    </w:p>
    <w:p w14:paraId="42DAA4DD" w14:textId="77777777" w:rsidR="00F65117" w:rsidRPr="00F65117" w:rsidRDefault="00F65117" w:rsidP="00F65117">
      <w:pPr>
        <w:bidi/>
        <w:jc w:val="both"/>
        <w:rPr>
          <w:rFonts w:cs="David" w:hint="cs"/>
          <w:rtl/>
        </w:rPr>
      </w:pPr>
    </w:p>
    <w:p w14:paraId="58F38CB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26A7844" w14:textId="77777777" w:rsidR="00F65117" w:rsidRPr="00F65117" w:rsidRDefault="00F65117" w:rsidP="00F65117">
      <w:pPr>
        <w:bidi/>
        <w:jc w:val="both"/>
        <w:rPr>
          <w:rFonts w:cs="David" w:hint="cs"/>
          <w:rtl/>
        </w:rPr>
      </w:pPr>
    </w:p>
    <w:p w14:paraId="19948120" w14:textId="77777777" w:rsidR="00F65117" w:rsidRPr="00F65117" w:rsidRDefault="00F65117" w:rsidP="00F65117">
      <w:pPr>
        <w:bidi/>
        <w:jc w:val="both"/>
        <w:rPr>
          <w:rFonts w:cs="David" w:hint="cs"/>
          <w:rtl/>
        </w:rPr>
      </w:pPr>
      <w:r w:rsidRPr="00F65117">
        <w:rPr>
          <w:rFonts w:cs="David" w:hint="cs"/>
          <w:rtl/>
        </w:rPr>
        <w:tab/>
        <w:t xml:space="preserve"> באירוע עצמו בצומת התרכזו הרבה כוחות משטרה ומג"ב בדרך להתמודדות לעלייה ליצהר כדי להתמודד עם הפרות החוק והסדר, היו שם גם אנשים מיצהר עצמה שהיו מנועים מלעלות לשם מאחר שציר העלייה ליישוב היה חסום. היו תופעות של ירידה מיצהר לכיוון הכביש של הפרות חוק וסדר. זה היה יום, דרך אגב, שפינו קרוונים באזור אלון מורה אבל הייתה איזושהי שמועה שיש פעילת באזור יצהר ולכן התלהטו שם הרוחות בגזרה. </w:t>
      </w:r>
    </w:p>
    <w:p w14:paraId="712A79D8" w14:textId="77777777" w:rsidR="00F65117" w:rsidRPr="00F65117" w:rsidRDefault="00F65117" w:rsidP="00F65117">
      <w:pPr>
        <w:bidi/>
        <w:jc w:val="both"/>
        <w:rPr>
          <w:rFonts w:cs="David" w:hint="cs"/>
          <w:rtl/>
        </w:rPr>
      </w:pPr>
    </w:p>
    <w:p w14:paraId="05914FC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2AE45F5" w14:textId="77777777" w:rsidR="00F65117" w:rsidRPr="00F65117" w:rsidRDefault="00F65117" w:rsidP="00F65117">
      <w:pPr>
        <w:bidi/>
        <w:jc w:val="both"/>
        <w:rPr>
          <w:rFonts w:cs="David" w:hint="cs"/>
          <w:rtl/>
        </w:rPr>
      </w:pPr>
    </w:p>
    <w:p w14:paraId="62BE987A" w14:textId="77777777" w:rsidR="00F65117" w:rsidRPr="00F65117" w:rsidRDefault="00F65117" w:rsidP="00F65117">
      <w:pPr>
        <w:bidi/>
        <w:jc w:val="both"/>
        <w:rPr>
          <w:rFonts w:cs="David" w:hint="cs"/>
          <w:rtl/>
        </w:rPr>
      </w:pPr>
      <w:r w:rsidRPr="00F65117">
        <w:rPr>
          <w:rFonts w:cs="David" w:hint="cs"/>
          <w:rtl/>
        </w:rPr>
        <w:tab/>
        <w:t xml:space="preserve"> זה היה יום של הרבה שמועות. </w:t>
      </w:r>
    </w:p>
    <w:p w14:paraId="44EC5D4E" w14:textId="77777777" w:rsidR="00F65117" w:rsidRPr="00F65117" w:rsidRDefault="00F65117" w:rsidP="00F65117">
      <w:pPr>
        <w:bidi/>
        <w:jc w:val="both"/>
        <w:rPr>
          <w:rFonts w:cs="David" w:hint="cs"/>
          <w:rtl/>
        </w:rPr>
      </w:pPr>
    </w:p>
    <w:p w14:paraId="3AC4632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B1BFB7A" w14:textId="77777777" w:rsidR="00F65117" w:rsidRPr="00F65117" w:rsidRDefault="00F65117" w:rsidP="00F65117">
      <w:pPr>
        <w:bidi/>
        <w:jc w:val="both"/>
        <w:rPr>
          <w:rFonts w:cs="David" w:hint="cs"/>
          <w:rtl/>
        </w:rPr>
      </w:pPr>
    </w:p>
    <w:p w14:paraId="1B8B2EEB" w14:textId="77777777" w:rsidR="00F65117" w:rsidRPr="00F65117" w:rsidRDefault="00F65117" w:rsidP="00F65117">
      <w:pPr>
        <w:bidi/>
        <w:jc w:val="both"/>
        <w:rPr>
          <w:rFonts w:cs="David" w:hint="cs"/>
          <w:rtl/>
        </w:rPr>
      </w:pPr>
      <w:r w:rsidRPr="00F65117">
        <w:rPr>
          <w:rFonts w:cs="David" w:hint="cs"/>
          <w:rtl/>
        </w:rPr>
        <w:tab/>
        <w:t xml:space="preserve">זה היה יום מאוד סוער, דיברתי עם המח"ט שהיה שם באותו יום, גם הוא היה מאוד נסער כי היו שם הרבה אירועים ואירועים לא נעימים כולל הצתות כולל חיכוך. המח"ט היה כמה עשרות מטרים משם בצומת, מהזווית ראיה שלו הוא אומר שהוא ראה אדם עולה על הספרון שבו היו העצורים.  </w:t>
      </w:r>
    </w:p>
    <w:p w14:paraId="4593BEAB" w14:textId="77777777" w:rsidR="00F65117" w:rsidRPr="00F65117" w:rsidRDefault="00F65117" w:rsidP="00F65117">
      <w:pPr>
        <w:bidi/>
        <w:jc w:val="both"/>
        <w:rPr>
          <w:rFonts w:cs="David" w:hint="cs"/>
          <w:rtl/>
        </w:rPr>
      </w:pPr>
    </w:p>
    <w:p w14:paraId="5006830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4DDACBD" w14:textId="77777777" w:rsidR="00F65117" w:rsidRPr="00F65117" w:rsidRDefault="00F65117" w:rsidP="00F65117">
      <w:pPr>
        <w:bidi/>
        <w:jc w:val="both"/>
        <w:rPr>
          <w:rFonts w:cs="David" w:hint="cs"/>
          <w:rtl/>
        </w:rPr>
      </w:pPr>
    </w:p>
    <w:p w14:paraId="6738988A" w14:textId="77777777" w:rsidR="00F65117" w:rsidRPr="00F65117" w:rsidRDefault="00F65117" w:rsidP="00F65117">
      <w:pPr>
        <w:bidi/>
        <w:jc w:val="both"/>
        <w:rPr>
          <w:rFonts w:cs="David" w:hint="cs"/>
          <w:rtl/>
        </w:rPr>
      </w:pPr>
      <w:r w:rsidRPr="00F65117">
        <w:rPr>
          <w:rFonts w:cs="David" w:hint="cs"/>
          <w:rtl/>
        </w:rPr>
        <w:tab/>
        <w:t xml:space="preserve"> מי היו העצורים? </w:t>
      </w:r>
    </w:p>
    <w:p w14:paraId="0140C3B9" w14:textId="77777777" w:rsidR="00F65117" w:rsidRPr="00F65117" w:rsidRDefault="00F65117" w:rsidP="00F65117">
      <w:pPr>
        <w:bidi/>
        <w:jc w:val="both"/>
        <w:rPr>
          <w:rFonts w:cs="David" w:hint="cs"/>
          <w:rtl/>
        </w:rPr>
      </w:pPr>
    </w:p>
    <w:p w14:paraId="2CA13EA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0EDCAEA" w14:textId="77777777" w:rsidR="00F65117" w:rsidRPr="00F65117" w:rsidRDefault="00F65117" w:rsidP="00F65117">
      <w:pPr>
        <w:bidi/>
        <w:jc w:val="both"/>
        <w:rPr>
          <w:rFonts w:cs="David" w:hint="cs"/>
          <w:rtl/>
        </w:rPr>
      </w:pPr>
    </w:p>
    <w:p w14:paraId="7D8E391A" w14:textId="77777777" w:rsidR="00F65117" w:rsidRPr="00F65117" w:rsidRDefault="00F65117" w:rsidP="00F65117">
      <w:pPr>
        <w:bidi/>
        <w:jc w:val="both"/>
        <w:rPr>
          <w:rFonts w:cs="David" w:hint="cs"/>
          <w:rtl/>
        </w:rPr>
      </w:pPr>
      <w:r w:rsidRPr="00F65117">
        <w:rPr>
          <w:rFonts w:cs="David" w:hint="cs"/>
          <w:rtl/>
        </w:rPr>
        <w:tab/>
        <w:t xml:space="preserve"> העצורים היו נערים מאזור יצהר, אני לא מכיר אותם באופן אישי, שנעצרו בחשד להשתתפות בהפרות הסדר, מבחינתו הם היו עצורים שנלקחו - - - </w:t>
      </w:r>
    </w:p>
    <w:p w14:paraId="5431848B" w14:textId="77777777" w:rsidR="00F65117" w:rsidRPr="00F65117" w:rsidRDefault="00F65117" w:rsidP="00F65117">
      <w:pPr>
        <w:bidi/>
        <w:jc w:val="both"/>
        <w:rPr>
          <w:rFonts w:cs="David" w:hint="cs"/>
          <w:rtl/>
        </w:rPr>
      </w:pPr>
    </w:p>
    <w:p w14:paraId="0AB6AA22" w14:textId="77777777" w:rsidR="00F65117" w:rsidRDefault="00F65117" w:rsidP="00F65117">
      <w:pPr>
        <w:bidi/>
        <w:jc w:val="both"/>
        <w:rPr>
          <w:rFonts w:cs="David" w:hint="cs"/>
          <w:u w:val="single"/>
          <w:rtl/>
        </w:rPr>
      </w:pPr>
    </w:p>
    <w:p w14:paraId="1CA98177" w14:textId="77777777" w:rsidR="00F65117" w:rsidRDefault="00F65117" w:rsidP="00F65117">
      <w:pPr>
        <w:bidi/>
        <w:jc w:val="both"/>
        <w:rPr>
          <w:rFonts w:cs="David" w:hint="cs"/>
          <w:u w:val="single"/>
          <w:rtl/>
        </w:rPr>
      </w:pPr>
    </w:p>
    <w:p w14:paraId="2DD88507" w14:textId="77777777" w:rsidR="00F65117" w:rsidRDefault="00F65117" w:rsidP="00F65117">
      <w:pPr>
        <w:bidi/>
        <w:jc w:val="both"/>
        <w:rPr>
          <w:rFonts w:cs="David" w:hint="cs"/>
          <w:u w:val="single"/>
          <w:rtl/>
        </w:rPr>
      </w:pPr>
    </w:p>
    <w:p w14:paraId="66742C5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1D6EF4A" w14:textId="77777777" w:rsidR="00F65117" w:rsidRPr="00F65117" w:rsidRDefault="00F65117" w:rsidP="00F65117">
      <w:pPr>
        <w:bidi/>
        <w:jc w:val="both"/>
        <w:rPr>
          <w:rFonts w:cs="David" w:hint="cs"/>
          <w:rtl/>
        </w:rPr>
      </w:pPr>
    </w:p>
    <w:p w14:paraId="7DA694E3" w14:textId="77777777" w:rsidR="00F65117" w:rsidRPr="00F65117" w:rsidRDefault="00F65117" w:rsidP="00F65117">
      <w:pPr>
        <w:bidi/>
        <w:jc w:val="both"/>
        <w:rPr>
          <w:rFonts w:cs="David" w:hint="cs"/>
          <w:rtl/>
        </w:rPr>
      </w:pPr>
      <w:r w:rsidRPr="00F65117">
        <w:rPr>
          <w:rFonts w:cs="David" w:hint="cs"/>
          <w:rtl/>
        </w:rPr>
        <w:tab/>
        <w:t xml:space="preserve">אתה יכול להאיר את עינינו לגבי הסוגיה הזאת האם הם כן היו </w:t>
      </w:r>
      <w:proofErr w:type="spellStart"/>
      <w:r w:rsidRPr="00F65117">
        <w:rPr>
          <w:rFonts w:cs="David" w:hint="cs"/>
          <w:rtl/>
        </w:rPr>
        <w:t>אזוקים</w:t>
      </w:r>
      <w:proofErr w:type="spellEnd"/>
      <w:r w:rsidRPr="00F65117">
        <w:rPr>
          <w:rFonts w:cs="David" w:hint="cs"/>
          <w:rtl/>
        </w:rPr>
        <w:t xml:space="preserve"> או לא בעת המעצר. </w:t>
      </w:r>
    </w:p>
    <w:p w14:paraId="7AAAD2B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662488B" w14:textId="77777777" w:rsidR="00F65117" w:rsidRPr="00F65117" w:rsidRDefault="00F65117" w:rsidP="00F65117">
      <w:pPr>
        <w:bidi/>
        <w:jc w:val="both"/>
        <w:rPr>
          <w:rFonts w:cs="David" w:hint="cs"/>
          <w:rtl/>
        </w:rPr>
      </w:pPr>
    </w:p>
    <w:p w14:paraId="0385A76F" w14:textId="77777777" w:rsidR="00F65117" w:rsidRPr="00F65117" w:rsidRDefault="00F65117" w:rsidP="00F65117">
      <w:pPr>
        <w:bidi/>
        <w:jc w:val="both"/>
        <w:rPr>
          <w:rFonts w:cs="David" w:hint="cs"/>
          <w:rtl/>
        </w:rPr>
      </w:pPr>
      <w:r w:rsidRPr="00F65117">
        <w:rPr>
          <w:rFonts w:cs="David" w:hint="cs"/>
          <w:rtl/>
        </w:rPr>
        <w:tab/>
        <w:t xml:space="preserve"> אני מצטער, אני לא יודע. </w:t>
      </w:r>
    </w:p>
    <w:p w14:paraId="397503DF" w14:textId="77777777" w:rsidR="00F65117" w:rsidRPr="00F65117" w:rsidRDefault="00F65117" w:rsidP="00F65117">
      <w:pPr>
        <w:bidi/>
        <w:jc w:val="both"/>
        <w:rPr>
          <w:rFonts w:cs="David" w:hint="cs"/>
          <w:rtl/>
        </w:rPr>
      </w:pPr>
    </w:p>
    <w:p w14:paraId="592264D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7837C5A" w14:textId="77777777" w:rsidR="00F65117" w:rsidRPr="00F65117" w:rsidRDefault="00F65117" w:rsidP="00F65117">
      <w:pPr>
        <w:bidi/>
        <w:jc w:val="both"/>
        <w:rPr>
          <w:rFonts w:cs="David" w:hint="cs"/>
          <w:rtl/>
        </w:rPr>
      </w:pPr>
    </w:p>
    <w:p w14:paraId="2A463FEB" w14:textId="77777777" w:rsidR="00F65117" w:rsidRPr="00F65117" w:rsidRDefault="00F65117" w:rsidP="00F65117">
      <w:pPr>
        <w:bidi/>
        <w:jc w:val="both"/>
        <w:rPr>
          <w:rFonts w:cs="David" w:hint="cs"/>
          <w:rtl/>
        </w:rPr>
      </w:pPr>
      <w:r w:rsidRPr="00F65117">
        <w:rPr>
          <w:rFonts w:cs="David" w:hint="cs"/>
          <w:rtl/>
        </w:rPr>
        <w:tab/>
        <w:t xml:space="preserve"> לא מעניין אותך כיועץ משפטי - - - </w:t>
      </w:r>
    </w:p>
    <w:p w14:paraId="640EEF30" w14:textId="77777777" w:rsidR="00F65117" w:rsidRPr="00F65117" w:rsidRDefault="00F65117" w:rsidP="00F65117">
      <w:pPr>
        <w:bidi/>
        <w:jc w:val="both"/>
        <w:rPr>
          <w:rFonts w:cs="David" w:hint="cs"/>
          <w:rtl/>
        </w:rPr>
      </w:pPr>
    </w:p>
    <w:p w14:paraId="2BFAF5F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5BA7299" w14:textId="77777777" w:rsidR="00F65117" w:rsidRPr="00F65117" w:rsidRDefault="00F65117" w:rsidP="00F65117">
      <w:pPr>
        <w:bidi/>
        <w:jc w:val="both"/>
        <w:rPr>
          <w:rFonts w:cs="David" w:hint="cs"/>
          <w:rtl/>
        </w:rPr>
      </w:pPr>
    </w:p>
    <w:p w14:paraId="6CCB3311" w14:textId="77777777" w:rsidR="00F65117" w:rsidRPr="00F65117" w:rsidRDefault="00F65117" w:rsidP="00F65117">
      <w:pPr>
        <w:bidi/>
        <w:jc w:val="both"/>
        <w:rPr>
          <w:rFonts w:cs="David" w:hint="cs"/>
          <w:rtl/>
        </w:rPr>
      </w:pPr>
      <w:r w:rsidRPr="00F65117">
        <w:rPr>
          <w:rFonts w:cs="David" w:hint="cs"/>
          <w:rtl/>
        </w:rPr>
        <w:tab/>
        <w:t xml:space="preserve">מאוד מעניין אותי אבל לא התבקשתי לברר מראש. זה מאוד מעניין אותי, נושא </w:t>
      </w:r>
      <w:proofErr w:type="spellStart"/>
      <w:r w:rsidRPr="00F65117">
        <w:rPr>
          <w:rFonts w:cs="David" w:hint="cs"/>
          <w:rtl/>
        </w:rPr>
        <w:t>האזיקה</w:t>
      </w:r>
      <w:proofErr w:type="spellEnd"/>
      <w:r w:rsidRPr="00F65117">
        <w:rPr>
          <w:rFonts w:cs="David" w:hint="cs"/>
          <w:rtl/>
        </w:rPr>
        <w:t xml:space="preserve"> הוא נושא שאנחנו עוסקים בו הרבה מאוד, לא רק בהקשר הזה אלא בהקשרים יותר רחבים רק מישראלים. </w:t>
      </w:r>
    </w:p>
    <w:p w14:paraId="4A730B10" w14:textId="77777777" w:rsidR="00F65117" w:rsidRPr="00F65117" w:rsidRDefault="00F65117" w:rsidP="00F65117">
      <w:pPr>
        <w:bidi/>
        <w:jc w:val="both"/>
        <w:rPr>
          <w:rFonts w:cs="David" w:hint="cs"/>
          <w:rtl/>
        </w:rPr>
      </w:pPr>
    </w:p>
    <w:p w14:paraId="3A7C304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54772C" w14:textId="77777777" w:rsidR="00F65117" w:rsidRPr="00F65117" w:rsidRDefault="00F65117" w:rsidP="00F65117">
      <w:pPr>
        <w:bidi/>
        <w:jc w:val="both"/>
        <w:rPr>
          <w:rFonts w:cs="David" w:hint="cs"/>
          <w:rtl/>
        </w:rPr>
      </w:pPr>
    </w:p>
    <w:p w14:paraId="486C9DFD" w14:textId="77777777" w:rsidR="00F65117" w:rsidRPr="00F65117" w:rsidRDefault="00F65117" w:rsidP="00F65117">
      <w:pPr>
        <w:bidi/>
        <w:jc w:val="both"/>
        <w:rPr>
          <w:rFonts w:cs="David" w:hint="cs"/>
          <w:rtl/>
        </w:rPr>
      </w:pPr>
      <w:r w:rsidRPr="00F65117">
        <w:rPr>
          <w:rFonts w:cs="David" w:hint="cs"/>
          <w:rtl/>
        </w:rPr>
        <w:tab/>
        <w:t xml:space="preserve"> אמרתי שצפית בסרט כבר באותו יום. אם צפית בסרט הזה נראה לי שכל מי שצופה בסרט הזה שומע את חבר הכנסת בן ארי שהשאלה העיקרית שמעניינת אותו זה אם הילדים </w:t>
      </w:r>
      <w:proofErr w:type="spellStart"/>
      <w:r w:rsidRPr="00F65117">
        <w:rPr>
          <w:rFonts w:cs="David" w:hint="cs"/>
          <w:rtl/>
        </w:rPr>
        <w:t>אזוקים</w:t>
      </w:r>
      <w:proofErr w:type="spellEnd"/>
      <w:r w:rsidRPr="00F65117">
        <w:rPr>
          <w:rFonts w:cs="David" w:hint="cs"/>
          <w:rtl/>
        </w:rPr>
        <w:t xml:space="preserve"> או לא ושיסבירו לו. </w:t>
      </w:r>
    </w:p>
    <w:p w14:paraId="09F5C5EF" w14:textId="77777777" w:rsidR="00F65117" w:rsidRPr="00F65117" w:rsidRDefault="00F65117" w:rsidP="00F65117">
      <w:pPr>
        <w:bidi/>
        <w:jc w:val="both"/>
        <w:rPr>
          <w:rFonts w:cs="David" w:hint="cs"/>
          <w:rtl/>
        </w:rPr>
      </w:pPr>
    </w:p>
    <w:p w14:paraId="34B71F3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0346B92" w14:textId="77777777" w:rsidR="00F65117" w:rsidRPr="00F65117" w:rsidRDefault="00F65117" w:rsidP="00F65117">
      <w:pPr>
        <w:bidi/>
        <w:jc w:val="both"/>
        <w:rPr>
          <w:rFonts w:cs="David" w:hint="cs"/>
          <w:rtl/>
        </w:rPr>
      </w:pPr>
    </w:p>
    <w:p w14:paraId="260FB8E6" w14:textId="77777777" w:rsidR="00F65117" w:rsidRPr="00F65117" w:rsidRDefault="00F65117" w:rsidP="00F65117">
      <w:pPr>
        <w:bidi/>
        <w:jc w:val="both"/>
        <w:rPr>
          <w:rFonts w:cs="David" w:hint="cs"/>
          <w:rtl/>
        </w:rPr>
      </w:pPr>
      <w:r w:rsidRPr="00F65117">
        <w:rPr>
          <w:rFonts w:cs="David" w:hint="cs"/>
          <w:rtl/>
        </w:rPr>
        <w:tab/>
        <w:t xml:space="preserve"> לא, הוא ביקש שיסבירו למה נעצרו הנערים. דרך אגב, אין איסור </w:t>
      </w:r>
      <w:proofErr w:type="spellStart"/>
      <w:r w:rsidRPr="00F65117">
        <w:rPr>
          <w:rFonts w:cs="David" w:hint="cs"/>
          <w:rtl/>
        </w:rPr>
        <w:t>לאזוק</w:t>
      </w:r>
      <w:proofErr w:type="spellEnd"/>
      <w:r w:rsidRPr="00F65117">
        <w:rPr>
          <w:rFonts w:cs="David" w:hint="cs"/>
          <w:rtl/>
        </w:rPr>
        <w:t xml:space="preserve"> מי שמסכן, מי שמתפרע. </w:t>
      </w:r>
    </w:p>
    <w:p w14:paraId="443528F2" w14:textId="77777777" w:rsidR="00F65117" w:rsidRPr="00F65117" w:rsidRDefault="00F65117" w:rsidP="00F65117">
      <w:pPr>
        <w:bidi/>
        <w:jc w:val="both"/>
        <w:rPr>
          <w:rFonts w:cs="David" w:hint="cs"/>
          <w:rtl/>
        </w:rPr>
      </w:pPr>
    </w:p>
    <w:p w14:paraId="46709A24" w14:textId="77777777" w:rsidR="00F65117" w:rsidRPr="00F65117" w:rsidRDefault="00F65117" w:rsidP="00F65117">
      <w:pPr>
        <w:bidi/>
        <w:jc w:val="both"/>
        <w:rPr>
          <w:rFonts w:cs="David" w:hint="cs"/>
          <w:u w:val="single"/>
          <w:rtl/>
        </w:rPr>
      </w:pPr>
      <w:r w:rsidRPr="00F65117">
        <w:rPr>
          <w:rFonts w:cs="David" w:hint="cs"/>
          <w:rtl/>
        </w:rPr>
        <w:t>מ</w:t>
      </w:r>
      <w:r w:rsidRPr="00F65117">
        <w:rPr>
          <w:rFonts w:cs="David" w:hint="cs"/>
          <w:u w:val="single"/>
          <w:rtl/>
        </w:rPr>
        <w:t>יכאל בן-ארי:</w:t>
      </w:r>
    </w:p>
    <w:p w14:paraId="68D622D4" w14:textId="77777777" w:rsidR="00F65117" w:rsidRPr="00F65117" w:rsidRDefault="00F65117" w:rsidP="00F65117">
      <w:pPr>
        <w:bidi/>
        <w:jc w:val="both"/>
        <w:rPr>
          <w:rFonts w:cs="David" w:hint="cs"/>
          <w:u w:val="single"/>
          <w:rtl/>
        </w:rPr>
      </w:pPr>
    </w:p>
    <w:p w14:paraId="7A03115A" w14:textId="77777777" w:rsidR="00F65117" w:rsidRPr="00F65117" w:rsidRDefault="00F65117" w:rsidP="00F65117">
      <w:pPr>
        <w:bidi/>
        <w:ind w:firstLine="720"/>
        <w:jc w:val="both"/>
        <w:rPr>
          <w:rFonts w:cs="David" w:hint="cs"/>
          <w:rtl/>
        </w:rPr>
      </w:pPr>
      <w:r w:rsidRPr="00F65117">
        <w:rPr>
          <w:rFonts w:cs="David" w:hint="cs"/>
          <w:rtl/>
        </w:rPr>
        <w:t xml:space="preserve">יש איסור </w:t>
      </w:r>
      <w:proofErr w:type="spellStart"/>
      <w:r w:rsidRPr="00F65117">
        <w:rPr>
          <w:rFonts w:cs="David" w:hint="cs"/>
          <w:rtl/>
        </w:rPr>
        <w:t>לאזוק</w:t>
      </w:r>
      <w:proofErr w:type="spellEnd"/>
      <w:r w:rsidRPr="00F65117">
        <w:rPr>
          <w:rFonts w:cs="David" w:hint="cs"/>
          <w:rtl/>
        </w:rPr>
        <w:t xml:space="preserve"> ילדים. העוזר המשפטי שלי פה. </w:t>
      </w:r>
    </w:p>
    <w:p w14:paraId="62BDB0F0" w14:textId="77777777" w:rsidR="00F65117" w:rsidRPr="00F65117" w:rsidRDefault="00F65117" w:rsidP="00F65117">
      <w:pPr>
        <w:bidi/>
        <w:jc w:val="both"/>
        <w:rPr>
          <w:rFonts w:cs="David" w:hint="cs"/>
          <w:rtl/>
        </w:rPr>
      </w:pPr>
    </w:p>
    <w:p w14:paraId="2239E226" w14:textId="77777777" w:rsidR="00F65117" w:rsidRPr="00F65117" w:rsidRDefault="00F65117" w:rsidP="00F65117">
      <w:pPr>
        <w:bidi/>
        <w:jc w:val="both"/>
        <w:rPr>
          <w:rFonts w:cs="David" w:hint="cs"/>
          <w:rtl/>
        </w:rPr>
      </w:pPr>
      <w:r w:rsidRPr="00F65117">
        <w:rPr>
          <w:rFonts w:cs="David" w:hint="cs"/>
          <w:u w:val="single"/>
          <w:rtl/>
        </w:rPr>
        <w:t>איתמר בן גביר:</w:t>
      </w:r>
    </w:p>
    <w:p w14:paraId="21A5820E" w14:textId="77777777" w:rsidR="00F65117" w:rsidRPr="00F65117" w:rsidRDefault="00F65117" w:rsidP="00F65117">
      <w:pPr>
        <w:bidi/>
        <w:jc w:val="both"/>
        <w:rPr>
          <w:rFonts w:cs="David" w:hint="cs"/>
          <w:rtl/>
        </w:rPr>
      </w:pPr>
    </w:p>
    <w:p w14:paraId="657B1A0B" w14:textId="77777777" w:rsidR="00F65117" w:rsidRPr="00F65117" w:rsidRDefault="00F65117" w:rsidP="00F65117">
      <w:pPr>
        <w:bidi/>
        <w:jc w:val="both"/>
        <w:rPr>
          <w:rFonts w:cs="David" w:hint="cs"/>
          <w:rtl/>
        </w:rPr>
      </w:pPr>
      <w:r w:rsidRPr="00F65117">
        <w:rPr>
          <w:rFonts w:cs="David" w:hint="cs"/>
          <w:rtl/>
        </w:rPr>
        <w:tab/>
        <w:t>יש איסור מפורש - - -</w:t>
      </w:r>
    </w:p>
    <w:p w14:paraId="3EA2F25C" w14:textId="77777777" w:rsidR="00F65117" w:rsidRPr="00F65117" w:rsidRDefault="00F65117" w:rsidP="00F65117">
      <w:pPr>
        <w:bidi/>
        <w:jc w:val="both"/>
        <w:rPr>
          <w:rFonts w:cs="David" w:hint="cs"/>
          <w:rtl/>
        </w:rPr>
      </w:pPr>
    </w:p>
    <w:p w14:paraId="0C388F83" w14:textId="77777777" w:rsidR="00F65117" w:rsidRPr="00F65117" w:rsidRDefault="00F65117" w:rsidP="00F65117">
      <w:pPr>
        <w:bidi/>
        <w:jc w:val="both"/>
        <w:rPr>
          <w:rFonts w:cs="David" w:hint="cs"/>
          <w:u w:val="single"/>
          <w:rtl/>
        </w:rPr>
      </w:pPr>
      <w:r w:rsidRPr="00F65117">
        <w:rPr>
          <w:rFonts w:cs="David" w:hint="cs"/>
          <w:u w:val="single"/>
          <w:rtl/>
        </w:rPr>
        <w:t>מיכאל בן-ארי:</w:t>
      </w:r>
    </w:p>
    <w:p w14:paraId="70E65121" w14:textId="77777777" w:rsidR="00F65117" w:rsidRPr="00F65117" w:rsidRDefault="00F65117" w:rsidP="00F65117">
      <w:pPr>
        <w:bidi/>
        <w:jc w:val="both"/>
        <w:rPr>
          <w:rFonts w:cs="David" w:hint="cs"/>
          <w:u w:val="single"/>
          <w:rtl/>
        </w:rPr>
      </w:pPr>
    </w:p>
    <w:p w14:paraId="4EC35633" w14:textId="77777777" w:rsidR="00F65117" w:rsidRPr="00F65117" w:rsidRDefault="00F65117" w:rsidP="00F65117">
      <w:pPr>
        <w:bidi/>
        <w:ind w:firstLine="720"/>
        <w:jc w:val="both"/>
        <w:rPr>
          <w:rFonts w:cs="David" w:hint="cs"/>
          <w:rtl/>
        </w:rPr>
      </w:pPr>
      <w:r w:rsidRPr="00F65117">
        <w:rPr>
          <w:rFonts w:cs="David" w:hint="cs"/>
          <w:rtl/>
        </w:rPr>
        <w:t xml:space="preserve">גם אם </w:t>
      </w:r>
      <w:proofErr w:type="spellStart"/>
      <w:r w:rsidRPr="00F65117">
        <w:rPr>
          <w:rFonts w:cs="David" w:hint="cs"/>
          <w:rtl/>
        </w:rPr>
        <w:t>לאזוק</w:t>
      </w:r>
      <w:proofErr w:type="spellEnd"/>
      <w:r w:rsidRPr="00F65117">
        <w:rPr>
          <w:rFonts w:cs="David" w:hint="cs"/>
          <w:rtl/>
        </w:rPr>
        <w:t xml:space="preserve"> אז לא מאחורי הגב, וגם אם כן היה אפשר להסביר לי שהם עשו כך וכך, אבל בשביל הדיוק, הילדים האלה שוחררו ללא שום כתב אישום. </w:t>
      </w:r>
    </w:p>
    <w:p w14:paraId="36CEBC11" w14:textId="77777777" w:rsidR="00F65117" w:rsidRPr="00F65117" w:rsidRDefault="00F65117" w:rsidP="00F65117">
      <w:pPr>
        <w:bidi/>
        <w:ind w:firstLine="720"/>
        <w:jc w:val="both"/>
        <w:rPr>
          <w:rFonts w:cs="David" w:hint="cs"/>
          <w:rtl/>
        </w:rPr>
      </w:pPr>
    </w:p>
    <w:p w14:paraId="3411B457"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2640311E" w14:textId="77777777" w:rsidR="00F65117" w:rsidRPr="00F65117" w:rsidRDefault="00F65117" w:rsidP="00F65117">
      <w:pPr>
        <w:keepNext/>
        <w:bidi/>
        <w:jc w:val="both"/>
        <w:rPr>
          <w:rFonts w:cs="David" w:hint="cs"/>
          <w:rtl/>
        </w:rPr>
      </w:pPr>
    </w:p>
    <w:p w14:paraId="07A918A1" w14:textId="77777777" w:rsidR="00F65117" w:rsidRPr="00F65117" w:rsidRDefault="00F65117" w:rsidP="00F65117">
      <w:pPr>
        <w:keepNext/>
        <w:bidi/>
        <w:jc w:val="both"/>
        <w:rPr>
          <w:rFonts w:cs="David" w:hint="cs"/>
          <w:rtl/>
        </w:rPr>
      </w:pPr>
      <w:r w:rsidRPr="00F65117">
        <w:rPr>
          <w:rFonts w:cs="David" w:hint="cs"/>
          <w:rtl/>
        </w:rPr>
        <w:tab/>
        <w:t xml:space="preserve"> באיזה גיל ילדים מדובר?</w:t>
      </w:r>
    </w:p>
    <w:p w14:paraId="7D228BF6" w14:textId="77777777" w:rsidR="00F65117" w:rsidRPr="00F65117" w:rsidRDefault="00F65117" w:rsidP="00F65117">
      <w:pPr>
        <w:keepNext/>
        <w:bidi/>
        <w:jc w:val="both"/>
        <w:rPr>
          <w:rFonts w:cs="David" w:hint="cs"/>
          <w:rtl/>
        </w:rPr>
      </w:pPr>
    </w:p>
    <w:p w14:paraId="31605467" w14:textId="77777777" w:rsidR="00F65117" w:rsidRPr="00F65117" w:rsidRDefault="00F65117" w:rsidP="00F65117">
      <w:pPr>
        <w:bidi/>
        <w:jc w:val="both"/>
        <w:rPr>
          <w:rFonts w:cs="David" w:hint="cs"/>
          <w:rtl/>
        </w:rPr>
      </w:pPr>
      <w:r w:rsidRPr="00F65117">
        <w:rPr>
          <w:rFonts w:cs="David" w:hint="cs"/>
          <w:u w:val="single"/>
          <w:rtl/>
        </w:rPr>
        <w:t>מיכאל בן ארי:</w:t>
      </w:r>
    </w:p>
    <w:p w14:paraId="5792CCF5" w14:textId="77777777" w:rsidR="00F65117" w:rsidRPr="00F65117" w:rsidRDefault="00F65117" w:rsidP="00F65117">
      <w:pPr>
        <w:bidi/>
        <w:jc w:val="both"/>
        <w:rPr>
          <w:rFonts w:cs="David" w:hint="cs"/>
          <w:rtl/>
        </w:rPr>
      </w:pPr>
    </w:p>
    <w:p w14:paraId="35CDAF2B" w14:textId="77777777" w:rsidR="00F65117" w:rsidRPr="00F65117" w:rsidRDefault="00F65117" w:rsidP="00F65117">
      <w:pPr>
        <w:keepNext/>
        <w:bidi/>
        <w:jc w:val="both"/>
        <w:rPr>
          <w:rFonts w:cs="David" w:hint="cs"/>
          <w:rtl/>
        </w:rPr>
      </w:pPr>
      <w:r w:rsidRPr="00F65117">
        <w:rPr>
          <w:rFonts w:cs="David" w:hint="cs"/>
          <w:rtl/>
        </w:rPr>
        <w:tab/>
        <w:t xml:space="preserve"> בני 14, 15, שוחררו ללא כתב אישום. השוטר שהתלונן על דריסה נחקר </w:t>
      </w:r>
      <w:proofErr w:type="spellStart"/>
      <w:r w:rsidRPr="00F65117">
        <w:rPr>
          <w:rFonts w:cs="David" w:hint="cs"/>
          <w:rtl/>
        </w:rPr>
        <w:t>במח"ש</w:t>
      </w:r>
      <w:proofErr w:type="spellEnd"/>
      <w:r w:rsidRPr="00F65117">
        <w:rPr>
          <w:rFonts w:cs="David" w:hint="cs"/>
          <w:rtl/>
        </w:rPr>
        <w:t xml:space="preserve"> על תלונת שווא. </w:t>
      </w:r>
    </w:p>
    <w:p w14:paraId="2EC5C822" w14:textId="77777777" w:rsidR="00F65117" w:rsidRPr="00F65117" w:rsidRDefault="00F65117" w:rsidP="00F65117">
      <w:pPr>
        <w:bidi/>
        <w:jc w:val="both"/>
        <w:rPr>
          <w:rFonts w:cs="David" w:hint="cs"/>
          <w:u w:val="single"/>
          <w:rtl/>
        </w:rPr>
      </w:pPr>
    </w:p>
    <w:p w14:paraId="749B8D13" w14:textId="77777777" w:rsidR="00F65117" w:rsidRDefault="00F65117" w:rsidP="00F65117">
      <w:pPr>
        <w:bidi/>
        <w:jc w:val="both"/>
        <w:rPr>
          <w:rFonts w:cs="David" w:hint="cs"/>
          <w:u w:val="single"/>
          <w:rtl/>
        </w:rPr>
      </w:pPr>
    </w:p>
    <w:p w14:paraId="0E80121C" w14:textId="77777777" w:rsidR="00F65117" w:rsidRDefault="00F65117" w:rsidP="00F65117">
      <w:pPr>
        <w:bidi/>
        <w:jc w:val="both"/>
        <w:rPr>
          <w:rFonts w:cs="David" w:hint="cs"/>
          <w:u w:val="single"/>
          <w:rtl/>
        </w:rPr>
      </w:pPr>
    </w:p>
    <w:p w14:paraId="6243678E" w14:textId="77777777" w:rsidR="00F65117" w:rsidRDefault="00F65117" w:rsidP="00F65117">
      <w:pPr>
        <w:bidi/>
        <w:jc w:val="both"/>
        <w:rPr>
          <w:rFonts w:cs="David" w:hint="cs"/>
          <w:u w:val="single"/>
          <w:rtl/>
        </w:rPr>
      </w:pPr>
    </w:p>
    <w:p w14:paraId="4EE892F1" w14:textId="77777777" w:rsidR="00F65117" w:rsidRDefault="00F65117" w:rsidP="00F65117">
      <w:pPr>
        <w:bidi/>
        <w:jc w:val="both"/>
        <w:rPr>
          <w:rFonts w:cs="David" w:hint="cs"/>
          <w:u w:val="single"/>
          <w:rtl/>
        </w:rPr>
      </w:pPr>
    </w:p>
    <w:p w14:paraId="4B5A1805" w14:textId="77777777" w:rsidR="00F65117" w:rsidRDefault="00F65117" w:rsidP="00F65117">
      <w:pPr>
        <w:bidi/>
        <w:jc w:val="both"/>
        <w:rPr>
          <w:rFonts w:cs="David" w:hint="cs"/>
          <w:u w:val="single"/>
          <w:rtl/>
        </w:rPr>
      </w:pPr>
    </w:p>
    <w:p w14:paraId="5A5843F1" w14:textId="77777777" w:rsidR="00F65117" w:rsidRDefault="00F65117" w:rsidP="00F65117">
      <w:pPr>
        <w:bidi/>
        <w:jc w:val="both"/>
        <w:rPr>
          <w:rFonts w:cs="David" w:hint="cs"/>
          <w:u w:val="single"/>
          <w:rtl/>
        </w:rPr>
      </w:pPr>
    </w:p>
    <w:p w14:paraId="0733636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977FFCA" w14:textId="77777777" w:rsidR="00F65117" w:rsidRPr="00F65117" w:rsidRDefault="00F65117" w:rsidP="00F65117">
      <w:pPr>
        <w:bidi/>
        <w:jc w:val="both"/>
        <w:rPr>
          <w:rFonts w:cs="David" w:hint="cs"/>
          <w:rtl/>
        </w:rPr>
      </w:pPr>
    </w:p>
    <w:p w14:paraId="6B9CBEC6" w14:textId="77777777" w:rsidR="00F65117" w:rsidRPr="00F65117" w:rsidRDefault="00F65117" w:rsidP="00F65117">
      <w:pPr>
        <w:keepNext/>
        <w:bidi/>
        <w:jc w:val="both"/>
        <w:rPr>
          <w:rFonts w:cs="David" w:hint="cs"/>
          <w:rtl/>
        </w:rPr>
      </w:pPr>
      <w:r w:rsidRPr="00F65117">
        <w:rPr>
          <w:rFonts w:cs="David" w:hint="cs"/>
          <w:rtl/>
        </w:rPr>
        <w:tab/>
        <w:t xml:space="preserve"> נציג המשטרה אומר שהם היו בני 17, 17 וחצי. </w:t>
      </w:r>
    </w:p>
    <w:p w14:paraId="774F9C53" w14:textId="77777777" w:rsidR="00F65117" w:rsidRPr="00F65117" w:rsidRDefault="00F65117" w:rsidP="00F65117">
      <w:pPr>
        <w:bidi/>
        <w:ind w:firstLine="720"/>
        <w:jc w:val="both"/>
        <w:rPr>
          <w:rFonts w:cs="David" w:hint="cs"/>
          <w:rtl/>
        </w:rPr>
      </w:pPr>
      <w:r w:rsidRPr="00F65117">
        <w:rPr>
          <w:rFonts w:cs="David" w:hint="cs"/>
          <w:rtl/>
        </w:rPr>
        <w:tab/>
      </w:r>
    </w:p>
    <w:p w14:paraId="442D19A8" w14:textId="77777777" w:rsidR="00F65117" w:rsidRPr="00F65117" w:rsidRDefault="00F65117" w:rsidP="00F65117">
      <w:pPr>
        <w:bidi/>
        <w:jc w:val="both"/>
        <w:rPr>
          <w:rFonts w:cs="David" w:hint="cs"/>
          <w:u w:val="single"/>
          <w:rtl/>
        </w:rPr>
      </w:pPr>
      <w:r w:rsidRPr="00F65117">
        <w:rPr>
          <w:rFonts w:cs="David" w:hint="cs"/>
          <w:u w:val="single"/>
          <w:rtl/>
        </w:rPr>
        <w:t>אריה אלדד:</w:t>
      </w:r>
    </w:p>
    <w:p w14:paraId="113E2577" w14:textId="77777777" w:rsidR="00F65117" w:rsidRPr="00F65117" w:rsidRDefault="00F65117" w:rsidP="00F65117">
      <w:pPr>
        <w:bidi/>
        <w:jc w:val="both"/>
        <w:rPr>
          <w:rFonts w:cs="David" w:hint="cs"/>
          <w:u w:val="single"/>
          <w:rtl/>
        </w:rPr>
      </w:pPr>
    </w:p>
    <w:p w14:paraId="182FFB22" w14:textId="77777777" w:rsidR="00F65117" w:rsidRPr="00F65117" w:rsidRDefault="00F65117" w:rsidP="00F65117">
      <w:pPr>
        <w:bidi/>
        <w:ind w:firstLine="720"/>
        <w:jc w:val="both"/>
        <w:rPr>
          <w:rFonts w:cs="David" w:hint="cs"/>
          <w:rtl/>
        </w:rPr>
      </w:pPr>
      <w:r w:rsidRPr="00F65117">
        <w:rPr>
          <w:rFonts w:cs="David" w:hint="cs"/>
          <w:rtl/>
        </w:rPr>
        <w:t xml:space="preserve">לפי השיניים? גיל עצמות? אם הם לא נעצרו ולא נלקחו פרטיהם, מה זה - - - </w:t>
      </w:r>
    </w:p>
    <w:p w14:paraId="03C203F9" w14:textId="77777777" w:rsidR="00F65117" w:rsidRPr="00F65117" w:rsidRDefault="00F65117" w:rsidP="00F65117">
      <w:pPr>
        <w:bidi/>
        <w:jc w:val="both"/>
        <w:rPr>
          <w:rFonts w:cs="David" w:hint="cs"/>
          <w:rtl/>
        </w:rPr>
      </w:pPr>
    </w:p>
    <w:p w14:paraId="451F18E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50B77FD" w14:textId="77777777" w:rsidR="00F65117" w:rsidRPr="00F65117" w:rsidRDefault="00F65117" w:rsidP="00F65117">
      <w:pPr>
        <w:bidi/>
        <w:jc w:val="both"/>
        <w:rPr>
          <w:rFonts w:cs="David" w:hint="cs"/>
          <w:rtl/>
        </w:rPr>
      </w:pPr>
    </w:p>
    <w:p w14:paraId="3406FA7B" w14:textId="77777777" w:rsidR="00F65117" w:rsidRPr="00F65117" w:rsidRDefault="00F65117" w:rsidP="00F65117">
      <w:pPr>
        <w:bidi/>
        <w:jc w:val="both"/>
        <w:rPr>
          <w:rFonts w:cs="David" w:hint="cs"/>
          <w:rtl/>
        </w:rPr>
      </w:pPr>
      <w:r w:rsidRPr="00F65117">
        <w:rPr>
          <w:rFonts w:cs="David" w:hint="cs"/>
          <w:rtl/>
        </w:rPr>
        <w:tab/>
        <w:t xml:space="preserve"> זה מה שנאמר לי על ידי נציג המשטרה. </w:t>
      </w:r>
    </w:p>
    <w:p w14:paraId="0AC404CC" w14:textId="77777777" w:rsidR="00F65117" w:rsidRPr="00F65117" w:rsidRDefault="00F65117" w:rsidP="00F65117">
      <w:pPr>
        <w:bidi/>
        <w:jc w:val="both"/>
        <w:rPr>
          <w:rFonts w:cs="David" w:hint="cs"/>
          <w:rtl/>
        </w:rPr>
      </w:pPr>
    </w:p>
    <w:p w14:paraId="1CF8BDD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D9859CC" w14:textId="77777777" w:rsidR="00F65117" w:rsidRPr="00F65117" w:rsidRDefault="00F65117" w:rsidP="00F65117">
      <w:pPr>
        <w:bidi/>
        <w:jc w:val="both"/>
        <w:rPr>
          <w:rFonts w:cs="David" w:hint="cs"/>
          <w:rtl/>
        </w:rPr>
      </w:pPr>
    </w:p>
    <w:p w14:paraId="28B9956B" w14:textId="77777777" w:rsidR="00F65117" w:rsidRPr="00F65117" w:rsidRDefault="00F65117" w:rsidP="00F65117">
      <w:pPr>
        <w:bidi/>
        <w:jc w:val="both"/>
        <w:rPr>
          <w:rFonts w:cs="David" w:hint="cs"/>
          <w:rtl/>
        </w:rPr>
      </w:pPr>
      <w:r w:rsidRPr="00F65117">
        <w:rPr>
          <w:rFonts w:cs="David" w:hint="cs"/>
          <w:rtl/>
        </w:rPr>
        <w:tab/>
        <w:t xml:space="preserve"> יש לכם פרטים של הנערים?</w:t>
      </w:r>
    </w:p>
    <w:p w14:paraId="72A5E716" w14:textId="77777777" w:rsidR="00F65117" w:rsidRPr="00F65117" w:rsidRDefault="00F65117" w:rsidP="00F65117">
      <w:pPr>
        <w:bidi/>
        <w:jc w:val="both"/>
        <w:rPr>
          <w:rFonts w:cs="David" w:hint="cs"/>
          <w:rtl/>
        </w:rPr>
      </w:pPr>
    </w:p>
    <w:p w14:paraId="619F2031" w14:textId="77777777" w:rsidR="00F65117" w:rsidRPr="00F65117" w:rsidRDefault="00F65117" w:rsidP="00F65117">
      <w:pPr>
        <w:bidi/>
        <w:jc w:val="both"/>
        <w:rPr>
          <w:rFonts w:cs="David" w:hint="cs"/>
          <w:rtl/>
        </w:rPr>
      </w:pPr>
      <w:r w:rsidRPr="00F65117">
        <w:rPr>
          <w:rFonts w:cs="David" w:hint="cs"/>
          <w:u w:val="single"/>
          <w:rtl/>
        </w:rPr>
        <w:t>מאיר בן-גל:</w:t>
      </w:r>
    </w:p>
    <w:p w14:paraId="30A2D28A" w14:textId="77777777" w:rsidR="00F65117" w:rsidRPr="00F65117" w:rsidRDefault="00F65117" w:rsidP="00F65117">
      <w:pPr>
        <w:bidi/>
        <w:jc w:val="both"/>
        <w:rPr>
          <w:rFonts w:cs="David" w:hint="cs"/>
          <w:rtl/>
        </w:rPr>
      </w:pPr>
    </w:p>
    <w:p w14:paraId="7173D0B2" w14:textId="77777777" w:rsidR="00F65117" w:rsidRPr="00F65117" w:rsidRDefault="00F65117" w:rsidP="00F65117">
      <w:pPr>
        <w:bidi/>
        <w:jc w:val="both"/>
        <w:rPr>
          <w:rFonts w:cs="David" w:hint="cs"/>
          <w:rtl/>
        </w:rPr>
      </w:pPr>
      <w:r w:rsidRPr="00F65117">
        <w:rPr>
          <w:rFonts w:cs="David" w:hint="cs"/>
          <w:rtl/>
        </w:rPr>
        <w:tab/>
        <w:t xml:space="preserve">יש לנו את הפרטים, זה לא כאן, כי באנו בסוגיה של מעצר חבר הכנסת. </w:t>
      </w:r>
    </w:p>
    <w:p w14:paraId="031A3155" w14:textId="77777777" w:rsidR="00F65117" w:rsidRPr="00F65117" w:rsidRDefault="00F65117" w:rsidP="00F65117">
      <w:pPr>
        <w:bidi/>
        <w:jc w:val="both"/>
        <w:rPr>
          <w:rFonts w:cs="David" w:hint="cs"/>
          <w:rtl/>
        </w:rPr>
      </w:pPr>
    </w:p>
    <w:p w14:paraId="1EE3365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DA769E5" w14:textId="77777777" w:rsidR="00F65117" w:rsidRPr="00F65117" w:rsidRDefault="00F65117" w:rsidP="00F65117">
      <w:pPr>
        <w:bidi/>
        <w:jc w:val="both"/>
        <w:rPr>
          <w:rFonts w:cs="David" w:hint="cs"/>
          <w:rtl/>
        </w:rPr>
      </w:pPr>
    </w:p>
    <w:p w14:paraId="6A961D9A" w14:textId="77777777" w:rsidR="00F65117" w:rsidRPr="00F65117" w:rsidRDefault="00F65117" w:rsidP="00F65117">
      <w:pPr>
        <w:bidi/>
        <w:jc w:val="both"/>
        <w:rPr>
          <w:rFonts w:cs="David" w:hint="cs"/>
          <w:rtl/>
        </w:rPr>
      </w:pPr>
      <w:r w:rsidRPr="00F65117">
        <w:rPr>
          <w:rFonts w:cs="David" w:hint="cs"/>
          <w:rtl/>
        </w:rPr>
        <w:tab/>
        <w:t xml:space="preserve"> כי זה קשור אחד בשני. </w:t>
      </w:r>
    </w:p>
    <w:p w14:paraId="1BFA8B9E" w14:textId="77777777" w:rsidR="00F65117" w:rsidRPr="00F65117" w:rsidRDefault="00F65117" w:rsidP="00F65117">
      <w:pPr>
        <w:bidi/>
        <w:jc w:val="both"/>
        <w:rPr>
          <w:rFonts w:cs="David" w:hint="cs"/>
          <w:rtl/>
        </w:rPr>
      </w:pPr>
    </w:p>
    <w:p w14:paraId="75CAEABC" w14:textId="77777777" w:rsidR="00F65117" w:rsidRPr="00F65117" w:rsidRDefault="00F65117" w:rsidP="00F65117">
      <w:pPr>
        <w:bidi/>
        <w:jc w:val="both"/>
        <w:rPr>
          <w:rFonts w:cs="David" w:hint="cs"/>
          <w:rtl/>
        </w:rPr>
      </w:pPr>
      <w:r w:rsidRPr="00F65117">
        <w:rPr>
          <w:rFonts w:cs="David" w:hint="cs"/>
          <w:u w:val="single"/>
          <w:rtl/>
        </w:rPr>
        <w:t>מאיר בן-גל:</w:t>
      </w:r>
    </w:p>
    <w:p w14:paraId="049C334C" w14:textId="77777777" w:rsidR="00F65117" w:rsidRPr="00F65117" w:rsidRDefault="00F65117" w:rsidP="00F65117">
      <w:pPr>
        <w:bidi/>
        <w:jc w:val="both"/>
        <w:rPr>
          <w:rFonts w:cs="David" w:hint="cs"/>
          <w:rtl/>
        </w:rPr>
      </w:pPr>
    </w:p>
    <w:p w14:paraId="7768ADF8" w14:textId="77777777" w:rsidR="00F65117" w:rsidRPr="00F65117" w:rsidRDefault="00F65117" w:rsidP="00F65117">
      <w:pPr>
        <w:bidi/>
        <w:jc w:val="both"/>
        <w:rPr>
          <w:rFonts w:cs="David" w:hint="cs"/>
          <w:rtl/>
        </w:rPr>
      </w:pPr>
      <w:r w:rsidRPr="00F65117">
        <w:rPr>
          <w:rFonts w:cs="David" w:hint="cs"/>
          <w:rtl/>
        </w:rPr>
        <w:tab/>
        <w:t xml:space="preserve"> אין לנו את הפרטים פה כרגע</w:t>
      </w:r>
    </w:p>
    <w:p w14:paraId="05E6E840" w14:textId="77777777" w:rsidR="00F65117" w:rsidRPr="00F65117" w:rsidRDefault="00F65117" w:rsidP="00F65117">
      <w:pPr>
        <w:bidi/>
        <w:jc w:val="both"/>
        <w:rPr>
          <w:rFonts w:cs="David" w:hint="cs"/>
          <w:rtl/>
        </w:rPr>
      </w:pPr>
    </w:p>
    <w:p w14:paraId="06689B1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613ACC1" w14:textId="77777777" w:rsidR="00F65117" w:rsidRPr="00F65117" w:rsidRDefault="00F65117" w:rsidP="00F65117">
      <w:pPr>
        <w:bidi/>
        <w:jc w:val="both"/>
        <w:rPr>
          <w:rFonts w:cs="David" w:hint="cs"/>
          <w:rtl/>
        </w:rPr>
      </w:pPr>
    </w:p>
    <w:p w14:paraId="6BD766AA" w14:textId="77777777" w:rsidR="00F65117" w:rsidRPr="00F65117" w:rsidRDefault="00F65117" w:rsidP="00F65117">
      <w:pPr>
        <w:bidi/>
        <w:jc w:val="both"/>
        <w:rPr>
          <w:rFonts w:cs="David" w:hint="cs"/>
          <w:rtl/>
        </w:rPr>
      </w:pPr>
      <w:r w:rsidRPr="00F65117">
        <w:rPr>
          <w:rFonts w:cs="David" w:hint="cs"/>
          <w:rtl/>
        </w:rPr>
        <w:tab/>
        <w:t xml:space="preserve">נוכל להשלים לכם את הנתון הזה, גם את שמות הנערים, גם את הגילאים וגם את השאלה האם הם </w:t>
      </w:r>
      <w:proofErr w:type="spellStart"/>
      <w:r w:rsidRPr="00F65117">
        <w:rPr>
          <w:rFonts w:cs="David" w:hint="cs"/>
          <w:rtl/>
        </w:rPr>
        <w:t>נאזקו</w:t>
      </w:r>
      <w:proofErr w:type="spellEnd"/>
      <w:r w:rsidRPr="00F65117">
        <w:rPr>
          <w:rFonts w:cs="David" w:hint="cs"/>
          <w:rtl/>
        </w:rPr>
        <w:t xml:space="preserve">. נוכל להשלים את זה אם הוועדה תרצה בכך.  </w:t>
      </w:r>
    </w:p>
    <w:p w14:paraId="418A8005" w14:textId="77777777" w:rsidR="00F65117" w:rsidRPr="00F65117" w:rsidRDefault="00F65117" w:rsidP="00F65117">
      <w:pPr>
        <w:bidi/>
        <w:jc w:val="both"/>
        <w:rPr>
          <w:rFonts w:cs="David" w:hint="cs"/>
          <w:rtl/>
        </w:rPr>
      </w:pPr>
    </w:p>
    <w:p w14:paraId="795E07D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75EF27C" w14:textId="77777777" w:rsidR="00F65117" w:rsidRPr="00F65117" w:rsidRDefault="00F65117" w:rsidP="00F65117">
      <w:pPr>
        <w:bidi/>
        <w:jc w:val="both"/>
        <w:rPr>
          <w:rFonts w:cs="David" w:hint="cs"/>
          <w:rtl/>
        </w:rPr>
      </w:pPr>
    </w:p>
    <w:p w14:paraId="008947CE" w14:textId="77777777" w:rsidR="00F65117" w:rsidRPr="00F65117" w:rsidRDefault="00F65117" w:rsidP="00F65117">
      <w:pPr>
        <w:bidi/>
        <w:jc w:val="both"/>
        <w:rPr>
          <w:rFonts w:cs="David" w:hint="cs"/>
          <w:rtl/>
        </w:rPr>
      </w:pPr>
      <w:r w:rsidRPr="00F65117">
        <w:rPr>
          <w:rFonts w:cs="David" w:hint="cs"/>
          <w:rtl/>
        </w:rPr>
        <w:tab/>
        <w:t xml:space="preserve">באותו זמן הנערים היו </w:t>
      </w:r>
      <w:proofErr w:type="spellStart"/>
      <w:r w:rsidRPr="00F65117">
        <w:rPr>
          <w:rFonts w:cs="David" w:hint="cs"/>
          <w:rtl/>
        </w:rPr>
        <w:t>אזוקים</w:t>
      </w:r>
      <w:proofErr w:type="spellEnd"/>
      <w:r w:rsidRPr="00F65117">
        <w:rPr>
          <w:rFonts w:cs="David" w:hint="cs"/>
          <w:rtl/>
        </w:rPr>
        <w:t xml:space="preserve"> בספרון.</w:t>
      </w:r>
    </w:p>
    <w:p w14:paraId="2D946BA0" w14:textId="77777777" w:rsidR="00F65117" w:rsidRPr="00F65117" w:rsidRDefault="00F65117" w:rsidP="00F65117">
      <w:pPr>
        <w:bidi/>
        <w:jc w:val="both"/>
        <w:rPr>
          <w:rFonts w:cs="David" w:hint="cs"/>
          <w:rtl/>
        </w:rPr>
      </w:pPr>
    </w:p>
    <w:p w14:paraId="31F19F0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D6EED4F" w14:textId="77777777" w:rsidR="00F65117" w:rsidRPr="00F65117" w:rsidRDefault="00F65117" w:rsidP="00F65117">
      <w:pPr>
        <w:bidi/>
        <w:jc w:val="both"/>
        <w:rPr>
          <w:rFonts w:cs="David" w:hint="cs"/>
          <w:rtl/>
        </w:rPr>
      </w:pPr>
    </w:p>
    <w:p w14:paraId="4392A10A" w14:textId="77777777" w:rsidR="00F65117" w:rsidRPr="00F65117" w:rsidRDefault="00F65117" w:rsidP="00F65117">
      <w:pPr>
        <w:bidi/>
        <w:jc w:val="both"/>
        <w:rPr>
          <w:rFonts w:cs="David" w:hint="cs"/>
          <w:rtl/>
        </w:rPr>
      </w:pPr>
      <w:r w:rsidRPr="00F65117">
        <w:rPr>
          <w:rFonts w:cs="David" w:hint="cs"/>
          <w:rtl/>
        </w:rPr>
        <w:tab/>
        <w:t xml:space="preserve">הנערים היו בספרון, אני לא יודע אם הם היו </w:t>
      </w:r>
      <w:proofErr w:type="spellStart"/>
      <w:r w:rsidRPr="00F65117">
        <w:rPr>
          <w:rFonts w:cs="David" w:hint="cs"/>
          <w:rtl/>
        </w:rPr>
        <w:t>אזוקים</w:t>
      </w:r>
      <w:proofErr w:type="spellEnd"/>
      <w:r w:rsidRPr="00F65117">
        <w:rPr>
          <w:rFonts w:cs="David" w:hint="cs"/>
          <w:rtl/>
        </w:rPr>
        <w:t xml:space="preserve">. </w:t>
      </w:r>
    </w:p>
    <w:p w14:paraId="6B38DAB4" w14:textId="77777777" w:rsidR="00F65117" w:rsidRPr="00F65117" w:rsidRDefault="00F65117" w:rsidP="00F65117">
      <w:pPr>
        <w:bidi/>
        <w:jc w:val="both"/>
        <w:rPr>
          <w:rFonts w:cs="David" w:hint="cs"/>
          <w:rtl/>
        </w:rPr>
      </w:pPr>
    </w:p>
    <w:p w14:paraId="7F2B1A4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39C35C4" w14:textId="77777777" w:rsidR="00F65117" w:rsidRPr="00F65117" w:rsidRDefault="00F65117" w:rsidP="00F65117">
      <w:pPr>
        <w:bidi/>
        <w:jc w:val="both"/>
        <w:rPr>
          <w:rFonts w:cs="David" w:hint="cs"/>
          <w:rtl/>
        </w:rPr>
      </w:pPr>
    </w:p>
    <w:p w14:paraId="0AC7728E" w14:textId="77777777" w:rsidR="00F65117" w:rsidRPr="00F65117" w:rsidRDefault="00F65117" w:rsidP="00F65117">
      <w:pPr>
        <w:bidi/>
        <w:jc w:val="both"/>
        <w:rPr>
          <w:rFonts w:cs="David" w:hint="cs"/>
          <w:rtl/>
        </w:rPr>
      </w:pPr>
      <w:r w:rsidRPr="00F65117">
        <w:rPr>
          <w:rFonts w:cs="David" w:hint="cs"/>
          <w:rtl/>
        </w:rPr>
        <w:tab/>
        <w:t xml:space="preserve"> עצורים. </w:t>
      </w:r>
    </w:p>
    <w:p w14:paraId="2082569A" w14:textId="77777777" w:rsidR="00F65117" w:rsidRPr="00F65117" w:rsidRDefault="00F65117" w:rsidP="00F65117">
      <w:pPr>
        <w:bidi/>
        <w:jc w:val="both"/>
        <w:rPr>
          <w:rFonts w:cs="David" w:hint="cs"/>
          <w:rtl/>
        </w:rPr>
      </w:pPr>
    </w:p>
    <w:p w14:paraId="43412172"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4ACE18A" w14:textId="77777777" w:rsidR="00F65117" w:rsidRPr="00F65117" w:rsidRDefault="00F65117" w:rsidP="00F65117">
      <w:pPr>
        <w:bidi/>
        <w:jc w:val="both"/>
        <w:rPr>
          <w:rFonts w:cs="David" w:hint="cs"/>
          <w:rtl/>
        </w:rPr>
      </w:pPr>
    </w:p>
    <w:p w14:paraId="67553DC7" w14:textId="77777777" w:rsidR="00F65117" w:rsidRPr="00F65117" w:rsidRDefault="00F65117" w:rsidP="00F65117">
      <w:pPr>
        <w:bidi/>
        <w:jc w:val="both"/>
        <w:rPr>
          <w:rFonts w:cs="David" w:hint="cs"/>
          <w:rtl/>
        </w:rPr>
      </w:pPr>
      <w:r w:rsidRPr="00F65117">
        <w:rPr>
          <w:rFonts w:cs="David" w:hint="cs"/>
          <w:rtl/>
        </w:rPr>
        <w:tab/>
        <w:t xml:space="preserve"> הם היו עצורים בתוך הספרון והכוונה הייתה לקחת אותם משם לחקירה, לבדיקה. המח"ט סיפר לי שהוא היה כמה עשרות מטרים מהספרון והוא ראה אדם שעולה על הספרון. בעוונותיו הוא לא זיהה את חבר הכנסת, חבר הכנסת חדש יחסית, היום אני בטוח שהוא יזהה אותו. </w:t>
      </w:r>
    </w:p>
    <w:p w14:paraId="4C2FE28B" w14:textId="77777777" w:rsidR="00F65117" w:rsidRPr="00F65117" w:rsidRDefault="00F65117" w:rsidP="00F65117">
      <w:pPr>
        <w:bidi/>
        <w:jc w:val="both"/>
        <w:rPr>
          <w:rFonts w:cs="David" w:hint="cs"/>
          <w:rtl/>
        </w:rPr>
      </w:pPr>
    </w:p>
    <w:p w14:paraId="6412D3D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1570900" w14:textId="77777777" w:rsidR="00F65117" w:rsidRPr="00F65117" w:rsidRDefault="00F65117" w:rsidP="00F65117">
      <w:pPr>
        <w:bidi/>
        <w:jc w:val="both"/>
        <w:rPr>
          <w:rFonts w:cs="David" w:hint="cs"/>
          <w:rtl/>
        </w:rPr>
      </w:pPr>
    </w:p>
    <w:p w14:paraId="4301098F" w14:textId="77777777" w:rsidR="00F65117" w:rsidRPr="00F65117" w:rsidRDefault="00F65117" w:rsidP="00F65117">
      <w:pPr>
        <w:bidi/>
        <w:jc w:val="both"/>
        <w:rPr>
          <w:rFonts w:cs="David" w:hint="cs"/>
          <w:rtl/>
        </w:rPr>
      </w:pPr>
      <w:r w:rsidRPr="00F65117">
        <w:rPr>
          <w:rFonts w:cs="David" w:hint="cs"/>
          <w:rtl/>
        </w:rPr>
        <w:tab/>
        <w:t xml:space="preserve"> אין ספק. </w:t>
      </w:r>
    </w:p>
    <w:p w14:paraId="19D89482" w14:textId="77777777" w:rsidR="00F65117" w:rsidRPr="00F65117" w:rsidRDefault="00F65117" w:rsidP="00F65117">
      <w:pPr>
        <w:bidi/>
        <w:jc w:val="both"/>
        <w:rPr>
          <w:rFonts w:cs="David" w:hint="cs"/>
          <w:rtl/>
        </w:rPr>
      </w:pPr>
    </w:p>
    <w:p w14:paraId="24C605B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BD6D436" w14:textId="77777777" w:rsidR="00F65117" w:rsidRPr="00F65117" w:rsidRDefault="00F65117" w:rsidP="00F65117">
      <w:pPr>
        <w:bidi/>
        <w:jc w:val="both"/>
        <w:rPr>
          <w:rFonts w:cs="David" w:hint="cs"/>
          <w:rtl/>
        </w:rPr>
      </w:pPr>
    </w:p>
    <w:p w14:paraId="5B98106E" w14:textId="77777777" w:rsidR="00F65117" w:rsidRPr="00F65117" w:rsidRDefault="00F65117" w:rsidP="00F65117">
      <w:pPr>
        <w:bidi/>
        <w:jc w:val="both"/>
        <w:rPr>
          <w:rFonts w:cs="David" w:hint="cs"/>
          <w:rtl/>
        </w:rPr>
      </w:pPr>
      <w:r w:rsidRPr="00F65117">
        <w:rPr>
          <w:rFonts w:cs="David" w:hint="cs"/>
          <w:rtl/>
        </w:rPr>
        <w:tab/>
        <w:t xml:space="preserve">מבחינתו היה מדובר במישהו שלכאורה מבצע עבירה, עבריין. אני מתנצל על המינוח אבל זה מה שתיאר לי המח"ט בשיחה שהיינו באותו יום. הוא ראה את אותו אדם לא יורד מהספרון - - - </w:t>
      </w:r>
    </w:p>
    <w:p w14:paraId="73BB2C9E" w14:textId="77777777" w:rsidR="00F65117" w:rsidRPr="00F65117" w:rsidRDefault="00F65117" w:rsidP="00F65117">
      <w:pPr>
        <w:bidi/>
        <w:jc w:val="both"/>
        <w:rPr>
          <w:rFonts w:cs="David" w:hint="cs"/>
          <w:rtl/>
        </w:rPr>
      </w:pPr>
    </w:p>
    <w:p w14:paraId="6EAB8F6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6A837F5" w14:textId="77777777" w:rsidR="00F65117" w:rsidRPr="00F65117" w:rsidRDefault="00F65117" w:rsidP="00F65117">
      <w:pPr>
        <w:bidi/>
        <w:jc w:val="both"/>
        <w:rPr>
          <w:rFonts w:cs="David" w:hint="cs"/>
          <w:rtl/>
        </w:rPr>
      </w:pPr>
    </w:p>
    <w:p w14:paraId="3E778300" w14:textId="77777777" w:rsidR="00F65117" w:rsidRPr="00F65117" w:rsidRDefault="00F65117" w:rsidP="00F65117">
      <w:pPr>
        <w:bidi/>
        <w:jc w:val="both"/>
        <w:rPr>
          <w:rFonts w:cs="David" w:hint="cs"/>
          <w:rtl/>
        </w:rPr>
      </w:pPr>
      <w:r w:rsidRPr="00F65117">
        <w:rPr>
          <w:rFonts w:cs="David" w:hint="cs"/>
          <w:rtl/>
        </w:rPr>
        <w:tab/>
        <w:t xml:space="preserve"> הרכב היה מונע?</w:t>
      </w:r>
    </w:p>
    <w:p w14:paraId="09E97E68" w14:textId="77777777" w:rsidR="00F65117" w:rsidRPr="00F65117" w:rsidRDefault="00F65117" w:rsidP="00F65117">
      <w:pPr>
        <w:bidi/>
        <w:jc w:val="both"/>
        <w:rPr>
          <w:rFonts w:cs="David" w:hint="cs"/>
          <w:rtl/>
        </w:rPr>
      </w:pPr>
    </w:p>
    <w:p w14:paraId="5DA3025E" w14:textId="77777777" w:rsidR="00F65117" w:rsidRPr="00F65117" w:rsidRDefault="00F65117" w:rsidP="00F65117">
      <w:pPr>
        <w:bidi/>
        <w:jc w:val="both"/>
        <w:rPr>
          <w:rFonts w:cs="David" w:hint="cs"/>
          <w:u w:val="single"/>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519EBEE4" w14:textId="77777777" w:rsidR="00F65117" w:rsidRPr="00F65117" w:rsidRDefault="00F65117" w:rsidP="00F65117">
      <w:pPr>
        <w:bidi/>
        <w:jc w:val="both"/>
        <w:rPr>
          <w:rFonts w:cs="David" w:hint="cs"/>
          <w:u w:val="single"/>
          <w:rtl/>
        </w:rPr>
      </w:pPr>
    </w:p>
    <w:p w14:paraId="520E1C80" w14:textId="77777777" w:rsidR="00F65117" w:rsidRPr="00F65117" w:rsidRDefault="00F65117" w:rsidP="00F65117">
      <w:pPr>
        <w:bidi/>
        <w:ind w:firstLine="720"/>
        <w:jc w:val="both"/>
        <w:rPr>
          <w:rFonts w:cs="David" w:hint="cs"/>
          <w:rtl/>
        </w:rPr>
      </w:pPr>
      <w:r w:rsidRPr="00F65117">
        <w:rPr>
          <w:rFonts w:cs="David" w:hint="cs"/>
          <w:rtl/>
        </w:rPr>
        <w:t xml:space="preserve">ברשות היושב ראש אני מוכרח לשאול שאלה. התקיים אירוע כזה שהוא לכל הדעות אירוע חמור לראייתכם שנעצר חבר כנסת. לא התקיים תחקיר מסודר? אתה הלכת כפרי לאנס לשאול שאלות? תסביר לי אתה.  </w:t>
      </w:r>
    </w:p>
    <w:p w14:paraId="02683504" w14:textId="77777777" w:rsidR="00F65117" w:rsidRPr="00F65117" w:rsidRDefault="00F65117" w:rsidP="00F65117">
      <w:pPr>
        <w:bidi/>
        <w:jc w:val="both"/>
        <w:rPr>
          <w:rFonts w:cs="David" w:hint="cs"/>
          <w:rtl/>
        </w:rPr>
      </w:pPr>
    </w:p>
    <w:p w14:paraId="72C69E1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8AC9933" w14:textId="77777777" w:rsidR="00F65117" w:rsidRPr="00F65117" w:rsidRDefault="00F65117" w:rsidP="00F65117">
      <w:pPr>
        <w:bidi/>
        <w:jc w:val="both"/>
        <w:rPr>
          <w:rFonts w:cs="David" w:hint="cs"/>
          <w:rtl/>
        </w:rPr>
      </w:pPr>
    </w:p>
    <w:p w14:paraId="207E2234" w14:textId="77777777" w:rsidR="00F65117" w:rsidRPr="00F65117" w:rsidRDefault="00F65117" w:rsidP="00F65117">
      <w:pPr>
        <w:bidi/>
        <w:jc w:val="both"/>
        <w:rPr>
          <w:rFonts w:cs="David" w:hint="cs"/>
          <w:rtl/>
        </w:rPr>
      </w:pPr>
      <w:r w:rsidRPr="00F65117">
        <w:rPr>
          <w:rFonts w:cs="David" w:hint="cs"/>
          <w:rtl/>
        </w:rPr>
        <w:tab/>
        <w:t xml:space="preserve">התקיים, יש תחקיר של האירוע. </w:t>
      </w:r>
    </w:p>
    <w:p w14:paraId="21F2F537" w14:textId="77777777" w:rsidR="00F65117" w:rsidRPr="00F65117" w:rsidRDefault="00F65117" w:rsidP="00F65117">
      <w:pPr>
        <w:bidi/>
        <w:jc w:val="both"/>
        <w:rPr>
          <w:rFonts w:cs="David" w:hint="cs"/>
          <w:rtl/>
        </w:rPr>
      </w:pPr>
    </w:p>
    <w:p w14:paraId="00B60E09"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63451495" w14:textId="77777777" w:rsidR="00F65117" w:rsidRPr="00F65117" w:rsidRDefault="00F65117" w:rsidP="00F65117">
      <w:pPr>
        <w:bidi/>
        <w:jc w:val="both"/>
        <w:rPr>
          <w:rFonts w:cs="David" w:hint="cs"/>
          <w:rtl/>
        </w:rPr>
      </w:pPr>
    </w:p>
    <w:p w14:paraId="6C338380" w14:textId="77777777" w:rsidR="00F65117" w:rsidRPr="00F65117" w:rsidRDefault="00F65117" w:rsidP="00F65117">
      <w:pPr>
        <w:bidi/>
        <w:jc w:val="both"/>
        <w:rPr>
          <w:rFonts w:cs="David" w:hint="cs"/>
          <w:rtl/>
        </w:rPr>
      </w:pPr>
      <w:r w:rsidRPr="00F65117">
        <w:rPr>
          <w:rFonts w:cs="David" w:hint="cs"/>
          <w:rtl/>
        </w:rPr>
        <w:tab/>
        <w:t xml:space="preserve">איפה התחקיר הזה?אי אפשר לבוא לכאן ולהגיד: את השמות יש הם לא איתנו, התקיים איזה תחקיר אבל אני לא יודע אם אני יכול להביא לכם אותו. רבותי, זה לא יכול להיות, אתם מזלזלים לא בנו באופן אישי, אתם מזלזלים במוסד הזה. </w:t>
      </w:r>
    </w:p>
    <w:p w14:paraId="0F48B5F8" w14:textId="77777777" w:rsidR="00F65117" w:rsidRPr="00F65117" w:rsidRDefault="00F65117" w:rsidP="00F65117">
      <w:pPr>
        <w:bidi/>
        <w:jc w:val="both"/>
        <w:rPr>
          <w:rFonts w:cs="David" w:hint="cs"/>
          <w:rtl/>
        </w:rPr>
      </w:pPr>
    </w:p>
    <w:p w14:paraId="7379B74B" w14:textId="77777777" w:rsidR="00F65117" w:rsidRPr="00F65117" w:rsidRDefault="00F65117" w:rsidP="00F65117">
      <w:pPr>
        <w:bidi/>
        <w:jc w:val="both"/>
        <w:rPr>
          <w:rFonts w:cs="David" w:hint="cs"/>
          <w:rtl/>
        </w:rPr>
      </w:pPr>
      <w:r w:rsidRPr="00F65117">
        <w:rPr>
          <w:rFonts w:cs="David" w:hint="cs"/>
          <w:u w:val="single"/>
          <w:rtl/>
        </w:rPr>
        <w:t>אריה אלדד:</w:t>
      </w:r>
    </w:p>
    <w:p w14:paraId="1F79AE09" w14:textId="77777777" w:rsidR="00F65117" w:rsidRPr="00F65117" w:rsidRDefault="00F65117" w:rsidP="00F65117">
      <w:pPr>
        <w:bidi/>
        <w:jc w:val="both"/>
        <w:rPr>
          <w:rFonts w:cs="David" w:hint="cs"/>
          <w:rtl/>
        </w:rPr>
      </w:pPr>
    </w:p>
    <w:p w14:paraId="1A16576E" w14:textId="77777777" w:rsidR="00F65117" w:rsidRPr="00F65117" w:rsidRDefault="00F65117" w:rsidP="00F65117">
      <w:pPr>
        <w:bidi/>
        <w:jc w:val="both"/>
        <w:rPr>
          <w:rFonts w:cs="David" w:hint="cs"/>
          <w:u w:val="single"/>
          <w:rtl/>
        </w:rPr>
      </w:pPr>
      <w:r w:rsidRPr="00F65117">
        <w:rPr>
          <w:rFonts w:cs="David" w:hint="cs"/>
          <w:rtl/>
        </w:rPr>
        <w:tab/>
        <w:t xml:space="preserve">אני מבקש לקבל את התחקיר. </w:t>
      </w:r>
    </w:p>
    <w:p w14:paraId="6624C75D" w14:textId="77777777" w:rsidR="00F65117" w:rsidRPr="00F65117" w:rsidRDefault="00F65117" w:rsidP="00F65117">
      <w:pPr>
        <w:bidi/>
        <w:jc w:val="both"/>
        <w:rPr>
          <w:rFonts w:cs="David" w:hint="cs"/>
          <w:rtl/>
        </w:rPr>
      </w:pPr>
    </w:p>
    <w:p w14:paraId="2C0121A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275394B" w14:textId="77777777" w:rsidR="00F65117" w:rsidRPr="00F65117" w:rsidRDefault="00F65117" w:rsidP="00F65117">
      <w:pPr>
        <w:bidi/>
        <w:jc w:val="both"/>
        <w:rPr>
          <w:rFonts w:cs="David" w:hint="cs"/>
          <w:rtl/>
        </w:rPr>
      </w:pPr>
    </w:p>
    <w:p w14:paraId="2623D77A" w14:textId="77777777" w:rsidR="00F65117" w:rsidRPr="00F65117" w:rsidRDefault="00F65117" w:rsidP="00F65117">
      <w:pPr>
        <w:bidi/>
        <w:jc w:val="both"/>
        <w:rPr>
          <w:rFonts w:cs="David" w:hint="cs"/>
          <w:rtl/>
        </w:rPr>
      </w:pPr>
      <w:r w:rsidRPr="00F65117">
        <w:rPr>
          <w:rFonts w:cs="David" w:hint="cs"/>
          <w:rtl/>
        </w:rPr>
        <w:tab/>
        <w:t xml:space="preserve"> מי ערך את התחקיר? </w:t>
      </w:r>
    </w:p>
    <w:p w14:paraId="480E2602" w14:textId="77777777" w:rsidR="00F65117" w:rsidRPr="00F65117" w:rsidRDefault="00F65117" w:rsidP="00F65117">
      <w:pPr>
        <w:bidi/>
        <w:jc w:val="both"/>
        <w:rPr>
          <w:rFonts w:cs="David" w:hint="cs"/>
          <w:rtl/>
        </w:rPr>
      </w:pPr>
    </w:p>
    <w:p w14:paraId="61D4E78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FC306DA" w14:textId="77777777" w:rsidR="00F65117" w:rsidRPr="00F65117" w:rsidRDefault="00F65117" w:rsidP="00F65117">
      <w:pPr>
        <w:bidi/>
        <w:jc w:val="both"/>
        <w:rPr>
          <w:rFonts w:cs="David" w:hint="cs"/>
          <w:rtl/>
        </w:rPr>
      </w:pPr>
    </w:p>
    <w:p w14:paraId="37EAA6BF" w14:textId="77777777" w:rsidR="00F65117" w:rsidRPr="00F65117" w:rsidRDefault="00F65117" w:rsidP="00F65117">
      <w:pPr>
        <w:bidi/>
        <w:jc w:val="both"/>
        <w:rPr>
          <w:rFonts w:cs="David" w:hint="cs"/>
          <w:rtl/>
        </w:rPr>
      </w:pPr>
      <w:r w:rsidRPr="00F65117">
        <w:rPr>
          <w:rFonts w:cs="David" w:hint="cs"/>
          <w:rtl/>
        </w:rPr>
        <w:tab/>
        <w:t xml:space="preserve">מפקד החטיבה העביר לאלוף הפיקוד דיווח על כל האירועים שהיו באותו יום, תחקיר של האירוע. אני יכול לבדוק אם אפשר להגיש אותו כי זה תחקיר שהוא תחקיר מבצעי כי הוא תחקיר של עוד אירועים. </w:t>
      </w:r>
    </w:p>
    <w:p w14:paraId="400BC727" w14:textId="77777777" w:rsidR="00F65117" w:rsidRPr="00F65117" w:rsidRDefault="00F65117" w:rsidP="00F65117">
      <w:pPr>
        <w:bidi/>
        <w:jc w:val="both"/>
        <w:rPr>
          <w:rFonts w:cs="David" w:hint="cs"/>
          <w:u w:val="single"/>
          <w:rtl/>
        </w:rPr>
      </w:pPr>
    </w:p>
    <w:p w14:paraId="1EE3EDE0" w14:textId="77777777" w:rsidR="00F65117" w:rsidRPr="00F65117" w:rsidRDefault="00F65117" w:rsidP="00F65117">
      <w:pPr>
        <w:bidi/>
        <w:jc w:val="both"/>
        <w:rPr>
          <w:rFonts w:cs="David" w:hint="cs"/>
          <w:rtl/>
        </w:rPr>
      </w:pPr>
      <w:r w:rsidRPr="00F65117">
        <w:rPr>
          <w:rFonts w:cs="David" w:hint="cs"/>
          <w:u w:val="single"/>
          <w:rtl/>
        </w:rPr>
        <w:t>אריה אלדד:</w:t>
      </w:r>
    </w:p>
    <w:p w14:paraId="29296186" w14:textId="77777777" w:rsidR="00F65117" w:rsidRPr="00F65117" w:rsidRDefault="00F65117" w:rsidP="00F65117">
      <w:pPr>
        <w:bidi/>
        <w:jc w:val="both"/>
        <w:rPr>
          <w:rFonts w:cs="David" w:hint="cs"/>
          <w:rtl/>
        </w:rPr>
      </w:pPr>
    </w:p>
    <w:p w14:paraId="338F1F88" w14:textId="77777777" w:rsidR="00F65117" w:rsidRPr="00F65117" w:rsidRDefault="00F65117" w:rsidP="00F65117">
      <w:pPr>
        <w:bidi/>
        <w:jc w:val="both"/>
        <w:rPr>
          <w:rFonts w:cs="David" w:hint="cs"/>
          <w:u w:val="single"/>
          <w:rtl/>
        </w:rPr>
      </w:pPr>
      <w:r w:rsidRPr="00F65117">
        <w:rPr>
          <w:rFonts w:cs="David" w:hint="cs"/>
          <w:rtl/>
        </w:rPr>
        <w:tab/>
        <w:t xml:space="preserve">אם לא לכאן לוועדת חוץ וביטחון, ועדת משנה, שיגיע לכנסת. </w:t>
      </w:r>
    </w:p>
    <w:p w14:paraId="14B973AF" w14:textId="77777777" w:rsidR="00F65117" w:rsidRPr="00F65117" w:rsidRDefault="00F65117" w:rsidP="00F65117">
      <w:pPr>
        <w:bidi/>
        <w:jc w:val="both"/>
        <w:rPr>
          <w:rFonts w:cs="David" w:hint="cs"/>
          <w:rtl/>
        </w:rPr>
      </w:pPr>
    </w:p>
    <w:p w14:paraId="2997BAC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CE5DCC1" w14:textId="77777777" w:rsidR="00F65117" w:rsidRPr="00F65117" w:rsidRDefault="00F65117" w:rsidP="00F65117">
      <w:pPr>
        <w:bidi/>
        <w:jc w:val="both"/>
        <w:rPr>
          <w:rFonts w:cs="David" w:hint="cs"/>
          <w:rtl/>
        </w:rPr>
      </w:pPr>
    </w:p>
    <w:p w14:paraId="5952BE3D" w14:textId="77777777" w:rsidR="00F65117" w:rsidRPr="00F65117" w:rsidRDefault="00F65117" w:rsidP="00F65117">
      <w:pPr>
        <w:bidi/>
        <w:jc w:val="both"/>
        <w:rPr>
          <w:rFonts w:cs="David" w:hint="cs"/>
          <w:rtl/>
        </w:rPr>
      </w:pPr>
      <w:r w:rsidRPr="00F65117">
        <w:rPr>
          <w:rFonts w:cs="David" w:hint="cs"/>
          <w:rtl/>
        </w:rPr>
        <w:tab/>
        <w:t xml:space="preserve"> אעביר את הבקשה הלאה. אני לא חושב שבאנו לא מוכנים, אני מתאר את העובדות. יותר מזה, זה לא הסתפקתי בתחקיר שהוא מן הסתם תמציתי אלא שוחחתי באופן אישי עם המח"ט - - - </w:t>
      </w:r>
    </w:p>
    <w:p w14:paraId="56591A1A" w14:textId="77777777" w:rsidR="00F65117" w:rsidRPr="00F65117" w:rsidRDefault="00F65117" w:rsidP="00F65117">
      <w:pPr>
        <w:bidi/>
        <w:jc w:val="both"/>
        <w:rPr>
          <w:rFonts w:cs="David" w:hint="cs"/>
          <w:rtl/>
        </w:rPr>
      </w:pPr>
    </w:p>
    <w:p w14:paraId="334B3F8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8D0B69E" w14:textId="77777777" w:rsidR="00F65117" w:rsidRPr="00F65117" w:rsidRDefault="00F65117" w:rsidP="00F65117">
      <w:pPr>
        <w:bidi/>
        <w:jc w:val="both"/>
        <w:rPr>
          <w:rFonts w:cs="David" w:hint="cs"/>
          <w:rtl/>
        </w:rPr>
      </w:pPr>
    </w:p>
    <w:p w14:paraId="29FABB6B" w14:textId="77777777" w:rsidR="00F65117" w:rsidRPr="00F65117" w:rsidRDefault="00F65117" w:rsidP="00F65117">
      <w:pPr>
        <w:bidi/>
        <w:jc w:val="both"/>
        <w:rPr>
          <w:rFonts w:cs="David" w:hint="cs"/>
          <w:rtl/>
        </w:rPr>
      </w:pPr>
      <w:r w:rsidRPr="00F65117">
        <w:rPr>
          <w:rFonts w:cs="David" w:hint="cs"/>
          <w:rtl/>
        </w:rPr>
        <w:tab/>
        <w:t xml:space="preserve">מייד נמשיך לשמוע אותך אבל כדי שלא נשכח אני כבר מבקש להעביר את זה. אם תחליטו שזה מסווג מדי כדי להיות מועבר לוועדת הכנסת אז אני מבקש בשם יושב ראש ועדת משנה לענייני יהודה ושומרון בוועדת חוץ וביטחון - לקבל את התחקיר לשם. </w:t>
      </w:r>
    </w:p>
    <w:p w14:paraId="12F4C08E" w14:textId="77777777" w:rsidR="00F65117" w:rsidRDefault="00F65117" w:rsidP="00F65117">
      <w:pPr>
        <w:bidi/>
        <w:jc w:val="both"/>
        <w:rPr>
          <w:rFonts w:cs="David" w:hint="cs"/>
          <w:rtl/>
        </w:rPr>
      </w:pPr>
    </w:p>
    <w:p w14:paraId="528BC267" w14:textId="77777777" w:rsidR="00F65117" w:rsidRDefault="00F65117" w:rsidP="00F65117">
      <w:pPr>
        <w:bidi/>
        <w:jc w:val="both"/>
        <w:rPr>
          <w:rFonts w:cs="David" w:hint="cs"/>
          <w:rtl/>
        </w:rPr>
      </w:pPr>
    </w:p>
    <w:p w14:paraId="56ADD9CF" w14:textId="77777777" w:rsidR="00F65117" w:rsidRDefault="00F65117" w:rsidP="00F65117">
      <w:pPr>
        <w:bidi/>
        <w:jc w:val="both"/>
        <w:rPr>
          <w:rFonts w:cs="David" w:hint="cs"/>
          <w:rtl/>
        </w:rPr>
      </w:pPr>
    </w:p>
    <w:p w14:paraId="6689C5B8" w14:textId="77777777" w:rsidR="00F65117" w:rsidRDefault="00F65117" w:rsidP="00F65117">
      <w:pPr>
        <w:bidi/>
        <w:jc w:val="both"/>
        <w:rPr>
          <w:rFonts w:cs="David" w:hint="cs"/>
          <w:rtl/>
        </w:rPr>
      </w:pPr>
    </w:p>
    <w:p w14:paraId="4E7316C8" w14:textId="77777777" w:rsidR="00F65117" w:rsidRDefault="00F65117" w:rsidP="00F65117">
      <w:pPr>
        <w:bidi/>
        <w:jc w:val="both"/>
        <w:rPr>
          <w:rFonts w:cs="David" w:hint="cs"/>
          <w:rtl/>
        </w:rPr>
      </w:pPr>
    </w:p>
    <w:p w14:paraId="303DE8EC" w14:textId="77777777" w:rsidR="00F65117" w:rsidRPr="00F65117" w:rsidRDefault="00F65117" w:rsidP="00F65117">
      <w:pPr>
        <w:bidi/>
        <w:jc w:val="both"/>
        <w:rPr>
          <w:rFonts w:cs="David" w:hint="cs"/>
          <w:rtl/>
        </w:rPr>
      </w:pPr>
    </w:p>
    <w:p w14:paraId="521D7FA6"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0B6DBF2" w14:textId="77777777" w:rsidR="00F65117" w:rsidRPr="00F65117" w:rsidRDefault="00F65117" w:rsidP="00F65117">
      <w:pPr>
        <w:bidi/>
        <w:jc w:val="both"/>
        <w:rPr>
          <w:rFonts w:cs="David" w:hint="cs"/>
          <w:rtl/>
        </w:rPr>
      </w:pPr>
    </w:p>
    <w:p w14:paraId="1220A830" w14:textId="77777777" w:rsidR="00F65117" w:rsidRPr="00F65117" w:rsidRDefault="00F65117" w:rsidP="00F65117">
      <w:pPr>
        <w:bidi/>
        <w:jc w:val="both"/>
        <w:rPr>
          <w:rFonts w:cs="David" w:hint="cs"/>
          <w:rtl/>
        </w:rPr>
      </w:pPr>
      <w:r w:rsidRPr="00F65117">
        <w:rPr>
          <w:rFonts w:cs="David" w:hint="cs"/>
          <w:rtl/>
        </w:rPr>
        <w:tab/>
        <w:t xml:space="preserve">אעביר כמובן את הבקשה, אני כבר אומר מראש שהתחקיר שראיתי מתייחס לאירועי כל אותו יום ולא רק לאירוע המדובר. </w:t>
      </w:r>
    </w:p>
    <w:p w14:paraId="09E0E1AD" w14:textId="77777777" w:rsidR="00F65117" w:rsidRPr="00F65117" w:rsidRDefault="00F65117" w:rsidP="00F65117">
      <w:pPr>
        <w:bidi/>
        <w:jc w:val="both"/>
        <w:rPr>
          <w:rFonts w:cs="David" w:hint="cs"/>
          <w:rtl/>
        </w:rPr>
      </w:pPr>
    </w:p>
    <w:p w14:paraId="133E7215"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5DAB4700" w14:textId="77777777" w:rsidR="00F65117" w:rsidRPr="00F65117" w:rsidRDefault="00F65117" w:rsidP="00F65117">
      <w:pPr>
        <w:bidi/>
        <w:jc w:val="both"/>
        <w:rPr>
          <w:rFonts w:cs="David" w:hint="cs"/>
          <w:rtl/>
        </w:rPr>
      </w:pPr>
    </w:p>
    <w:p w14:paraId="0ECFADC2" w14:textId="77777777" w:rsidR="00F65117" w:rsidRPr="00F65117" w:rsidRDefault="00F65117" w:rsidP="00F65117">
      <w:pPr>
        <w:bidi/>
        <w:jc w:val="both"/>
        <w:rPr>
          <w:rFonts w:cs="David" w:hint="cs"/>
          <w:u w:val="single"/>
          <w:rtl/>
        </w:rPr>
      </w:pPr>
      <w:r w:rsidRPr="00F65117">
        <w:rPr>
          <w:rFonts w:cs="David" w:hint="cs"/>
          <w:rtl/>
        </w:rPr>
        <w:tab/>
        <w:t xml:space="preserve">ולא עשיתם תחקיר ספציפי על דבר כזה? זו שאלה מהותית. אתם לא חושבים שזה ראוי לתחקור לעומק, מקרה כזה? </w:t>
      </w:r>
    </w:p>
    <w:p w14:paraId="5049AE63" w14:textId="77777777" w:rsidR="00F65117" w:rsidRPr="00F65117" w:rsidRDefault="00F65117" w:rsidP="00F65117">
      <w:pPr>
        <w:bidi/>
        <w:jc w:val="both"/>
        <w:rPr>
          <w:rFonts w:cs="David" w:hint="cs"/>
          <w:rtl/>
        </w:rPr>
      </w:pPr>
    </w:p>
    <w:p w14:paraId="35B3EDAC" w14:textId="77777777" w:rsidR="00F65117" w:rsidRPr="00F65117" w:rsidRDefault="00F65117" w:rsidP="00F65117">
      <w:pPr>
        <w:bidi/>
        <w:jc w:val="both"/>
        <w:rPr>
          <w:rFonts w:cs="David" w:hint="cs"/>
          <w:rtl/>
        </w:rPr>
      </w:pPr>
      <w:r w:rsidRPr="00F65117">
        <w:rPr>
          <w:rFonts w:cs="David" w:hint="cs"/>
          <w:u w:val="single"/>
          <w:rtl/>
        </w:rPr>
        <w:t>מיכאל בן ארי:</w:t>
      </w:r>
    </w:p>
    <w:p w14:paraId="52B1B3EE" w14:textId="77777777" w:rsidR="00F65117" w:rsidRPr="00F65117" w:rsidRDefault="00F65117" w:rsidP="00F65117">
      <w:pPr>
        <w:bidi/>
        <w:jc w:val="both"/>
        <w:rPr>
          <w:rFonts w:cs="David" w:hint="cs"/>
          <w:rtl/>
        </w:rPr>
      </w:pPr>
    </w:p>
    <w:p w14:paraId="06508024" w14:textId="77777777" w:rsidR="00F65117" w:rsidRPr="00F65117" w:rsidRDefault="00F65117" w:rsidP="00F65117">
      <w:pPr>
        <w:bidi/>
        <w:jc w:val="both"/>
        <w:rPr>
          <w:rFonts w:cs="David" w:hint="cs"/>
          <w:rtl/>
        </w:rPr>
      </w:pPr>
      <w:r w:rsidRPr="00F65117">
        <w:rPr>
          <w:rFonts w:cs="David" w:hint="cs"/>
          <w:rtl/>
        </w:rPr>
        <w:tab/>
        <w:t xml:space="preserve">במשפט האחרון הוא אמר בעצם שאין תחקיר, יש תחקיר כולל. </w:t>
      </w:r>
    </w:p>
    <w:p w14:paraId="59508DEA" w14:textId="77777777" w:rsidR="00F65117" w:rsidRPr="00F65117" w:rsidRDefault="00F65117" w:rsidP="00F65117">
      <w:pPr>
        <w:bidi/>
        <w:jc w:val="both"/>
        <w:rPr>
          <w:rFonts w:cs="David" w:hint="cs"/>
          <w:rtl/>
        </w:rPr>
      </w:pPr>
    </w:p>
    <w:p w14:paraId="026123A0"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63A06DE4" w14:textId="77777777" w:rsidR="00F65117" w:rsidRPr="00F65117" w:rsidRDefault="00F65117" w:rsidP="00F65117">
      <w:pPr>
        <w:bidi/>
        <w:jc w:val="both"/>
        <w:rPr>
          <w:rFonts w:cs="David" w:hint="cs"/>
          <w:rtl/>
        </w:rPr>
      </w:pPr>
    </w:p>
    <w:p w14:paraId="1CA4A996" w14:textId="77777777" w:rsidR="00F65117" w:rsidRPr="00F65117" w:rsidRDefault="00F65117" w:rsidP="00F65117">
      <w:pPr>
        <w:bidi/>
        <w:jc w:val="both"/>
        <w:rPr>
          <w:rFonts w:cs="David" w:hint="cs"/>
          <w:rtl/>
        </w:rPr>
      </w:pPr>
      <w:r w:rsidRPr="00F65117">
        <w:rPr>
          <w:rFonts w:cs="David" w:hint="cs"/>
          <w:rtl/>
        </w:rPr>
        <w:tab/>
        <w:t xml:space="preserve"> אין תחקיר, אין כלום. </w:t>
      </w:r>
    </w:p>
    <w:p w14:paraId="740A9D3B" w14:textId="77777777" w:rsidR="00F65117" w:rsidRPr="00F65117" w:rsidRDefault="00F65117" w:rsidP="00F65117">
      <w:pPr>
        <w:bidi/>
        <w:jc w:val="both"/>
        <w:rPr>
          <w:rFonts w:cs="David" w:hint="cs"/>
          <w:rtl/>
        </w:rPr>
      </w:pPr>
    </w:p>
    <w:p w14:paraId="563ED40C" w14:textId="77777777" w:rsidR="00F65117" w:rsidRPr="00F65117" w:rsidRDefault="00F65117" w:rsidP="00F65117">
      <w:pPr>
        <w:bidi/>
        <w:jc w:val="both"/>
        <w:rPr>
          <w:rFonts w:cs="David" w:hint="cs"/>
          <w:rtl/>
        </w:rPr>
      </w:pPr>
      <w:r w:rsidRPr="00F65117">
        <w:rPr>
          <w:rFonts w:cs="David" w:hint="cs"/>
          <w:u w:val="single"/>
          <w:rtl/>
        </w:rPr>
        <w:t>מיכאל בן ארי:</w:t>
      </w:r>
    </w:p>
    <w:p w14:paraId="4359B4B0" w14:textId="77777777" w:rsidR="00F65117" w:rsidRPr="00F65117" w:rsidRDefault="00F65117" w:rsidP="00F65117">
      <w:pPr>
        <w:bidi/>
        <w:jc w:val="both"/>
        <w:rPr>
          <w:rFonts w:cs="David" w:hint="cs"/>
          <w:rtl/>
        </w:rPr>
      </w:pPr>
    </w:p>
    <w:p w14:paraId="6375A617" w14:textId="77777777" w:rsidR="00F65117" w:rsidRPr="00F65117" w:rsidRDefault="00F65117" w:rsidP="00F65117">
      <w:pPr>
        <w:bidi/>
        <w:jc w:val="both"/>
        <w:rPr>
          <w:rFonts w:cs="David" w:hint="cs"/>
          <w:rtl/>
        </w:rPr>
      </w:pPr>
      <w:r w:rsidRPr="00F65117">
        <w:rPr>
          <w:rFonts w:cs="David" w:hint="cs"/>
          <w:rtl/>
        </w:rPr>
        <w:tab/>
        <w:t xml:space="preserve"> אין תחקיר, יש רכילות. </w:t>
      </w:r>
    </w:p>
    <w:p w14:paraId="3371BE9C" w14:textId="77777777" w:rsidR="00F65117" w:rsidRPr="00F65117" w:rsidRDefault="00F65117" w:rsidP="00F65117">
      <w:pPr>
        <w:bidi/>
        <w:jc w:val="both"/>
        <w:rPr>
          <w:rFonts w:cs="David" w:hint="cs"/>
          <w:rtl/>
        </w:rPr>
      </w:pPr>
    </w:p>
    <w:p w14:paraId="2DAA42FC"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77D88EFE" w14:textId="77777777" w:rsidR="00F65117" w:rsidRPr="00F65117" w:rsidRDefault="00F65117" w:rsidP="00F65117">
      <w:pPr>
        <w:keepNext/>
        <w:bidi/>
        <w:jc w:val="both"/>
        <w:rPr>
          <w:rFonts w:cs="David" w:hint="cs"/>
          <w:rtl/>
        </w:rPr>
      </w:pPr>
    </w:p>
    <w:p w14:paraId="49F2911F" w14:textId="77777777" w:rsidR="00F65117" w:rsidRPr="00F65117" w:rsidRDefault="00F65117" w:rsidP="00F65117">
      <w:pPr>
        <w:bidi/>
        <w:jc w:val="both"/>
        <w:rPr>
          <w:rFonts w:cs="David" w:hint="cs"/>
          <w:u w:val="single"/>
          <w:rtl/>
        </w:rPr>
      </w:pPr>
      <w:r w:rsidRPr="00F65117">
        <w:rPr>
          <w:rFonts w:cs="David" w:hint="cs"/>
          <w:rtl/>
        </w:rPr>
        <w:tab/>
        <w:t xml:space="preserve"> המילה תחקיר סובלת </w:t>
      </w:r>
      <w:proofErr w:type="spellStart"/>
      <w:r w:rsidRPr="00F65117">
        <w:rPr>
          <w:rFonts w:cs="David" w:hint="cs"/>
          <w:rtl/>
        </w:rPr>
        <w:t>הכל</w:t>
      </w:r>
      <w:proofErr w:type="spellEnd"/>
      <w:r w:rsidRPr="00F65117">
        <w:rPr>
          <w:rFonts w:cs="David" w:hint="cs"/>
          <w:rtl/>
        </w:rPr>
        <w:t xml:space="preserve">. </w:t>
      </w:r>
    </w:p>
    <w:p w14:paraId="79B62CFF" w14:textId="77777777" w:rsidR="00F65117" w:rsidRPr="00F65117" w:rsidRDefault="00F65117" w:rsidP="00F65117">
      <w:pPr>
        <w:bidi/>
        <w:jc w:val="both"/>
        <w:rPr>
          <w:rFonts w:cs="David" w:hint="cs"/>
          <w:rtl/>
        </w:rPr>
      </w:pPr>
    </w:p>
    <w:p w14:paraId="5CE9319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91F561F" w14:textId="77777777" w:rsidR="00F65117" w:rsidRPr="00F65117" w:rsidRDefault="00F65117" w:rsidP="00F65117">
      <w:pPr>
        <w:bidi/>
        <w:jc w:val="both"/>
        <w:rPr>
          <w:rFonts w:cs="David" w:hint="cs"/>
          <w:rtl/>
        </w:rPr>
      </w:pPr>
    </w:p>
    <w:p w14:paraId="4237EA48" w14:textId="77777777" w:rsidR="00F65117" w:rsidRPr="00F65117" w:rsidRDefault="00F65117" w:rsidP="00F65117">
      <w:pPr>
        <w:bidi/>
        <w:jc w:val="both"/>
        <w:rPr>
          <w:rFonts w:cs="David" w:hint="cs"/>
          <w:rtl/>
        </w:rPr>
      </w:pPr>
      <w:r w:rsidRPr="00F65117">
        <w:rPr>
          <w:rFonts w:cs="David" w:hint="cs"/>
          <w:rtl/>
        </w:rPr>
        <w:tab/>
        <w:t xml:space="preserve">יש לי שאלה אליך, היועצת המשפטית של הוועדה הפנתה את תשומת ליבי, חבר הכנסת </w:t>
      </w:r>
      <w:proofErr w:type="spellStart"/>
      <w:r w:rsidRPr="00F65117">
        <w:rPr>
          <w:rFonts w:cs="David" w:hint="cs"/>
          <w:rtl/>
        </w:rPr>
        <w:t>דיכטר</w:t>
      </w:r>
      <w:proofErr w:type="spellEnd"/>
      <w:r w:rsidRPr="00F65117">
        <w:rPr>
          <w:rFonts w:cs="David" w:hint="cs"/>
          <w:rtl/>
        </w:rPr>
        <w:t xml:space="preserve"> כשדיבר במליאה החזיק ביד דו"ח כתוב. יכול להיות שיש חברי כנסת מיוחסים יותר שקיבלו - - -  </w:t>
      </w:r>
    </w:p>
    <w:p w14:paraId="7623B248" w14:textId="77777777" w:rsidR="00F65117" w:rsidRPr="00F65117" w:rsidRDefault="00F65117" w:rsidP="00F65117">
      <w:pPr>
        <w:bidi/>
        <w:jc w:val="both"/>
        <w:rPr>
          <w:rFonts w:cs="David" w:hint="cs"/>
          <w:rtl/>
        </w:rPr>
      </w:pPr>
    </w:p>
    <w:p w14:paraId="527B6419"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62BBFB4E" w14:textId="77777777" w:rsidR="00F65117" w:rsidRPr="00F65117" w:rsidRDefault="00F65117" w:rsidP="00F65117">
      <w:pPr>
        <w:keepNext/>
        <w:bidi/>
        <w:jc w:val="both"/>
        <w:rPr>
          <w:rFonts w:cs="David" w:hint="cs"/>
          <w:rtl/>
        </w:rPr>
      </w:pPr>
    </w:p>
    <w:p w14:paraId="60A4D293" w14:textId="77777777" w:rsidR="00F65117" w:rsidRPr="00F65117" w:rsidRDefault="00F65117" w:rsidP="00F65117">
      <w:pPr>
        <w:bidi/>
        <w:jc w:val="both"/>
        <w:rPr>
          <w:rFonts w:cs="David" w:hint="cs"/>
          <w:u w:val="single"/>
          <w:rtl/>
        </w:rPr>
      </w:pPr>
      <w:r w:rsidRPr="00F65117">
        <w:rPr>
          <w:rFonts w:cs="David" w:hint="cs"/>
          <w:rtl/>
        </w:rPr>
        <w:tab/>
        <w:t xml:space="preserve">יש לו קשרים. </w:t>
      </w:r>
    </w:p>
    <w:p w14:paraId="2E2F392E" w14:textId="77777777" w:rsidR="00F65117" w:rsidRPr="00F65117" w:rsidRDefault="00F65117" w:rsidP="00F65117">
      <w:pPr>
        <w:bidi/>
        <w:jc w:val="both"/>
        <w:rPr>
          <w:rFonts w:cs="David" w:hint="cs"/>
          <w:rtl/>
        </w:rPr>
      </w:pPr>
    </w:p>
    <w:p w14:paraId="64B1632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4353639" w14:textId="77777777" w:rsidR="00F65117" w:rsidRPr="00F65117" w:rsidRDefault="00F65117" w:rsidP="00F65117">
      <w:pPr>
        <w:bidi/>
        <w:jc w:val="both"/>
        <w:rPr>
          <w:rFonts w:cs="David" w:hint="cs"/>
          <w:rtl/>
        </w:rPr>
      </w:pPr>
    </w:p>
    <w:p w14:paraId="086DC988" w14:textId="77777777" w:rsidR="00F65117" w:rsidRPr="00F65117" w:rsidRDefault="00F65117" w:rsidP="00F65117">
      <w:pPr>
        <w:bidi/>
        <w:jc w:val="both"/>
        <w:rPr>
          <w:rFonts w:cs="David" w:hint="cs"/>
          <w:rtl/>
        </w:rPr>
      </w:pPr>
      <w:r w:rsidRPr="00F65117">
        <w:rPr>
          <w:rFonts w:cs="David" w:hint="cs"/>
          <w:rtl/>
        </w:rPr>
        <w:tab/>
        <w:t xml:space="preserve"> אני לא יודע איזה חומר הוא החזיק, אין לי איך להתייחס לזה. </w:t>
      </w:r>
    </w:p>
    <w:p w14:paraId="76D908F2" w14:textId="77777777" w:rsidR="00F65117" w:rsidRPr="00F65117" w:rsidRDefault="00F65117" w:rsidP="00F65117">
      <w:pPr>
        <w:bidi/>
        <w:jc w:val="both"/>
        <w:rPr>
          <w:rFonts w:cs="David" w:hint="cs"/>
          <w:u w:val="single"/>
          <w:rtl/>
        </w:rPr>
      </w:pPr>
    </w:p>
    <w:p w14:paraId="7F3921F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DDA3E07" w14:textId="77777777" w:rsidR="00F65117" w:rsidRPr="00F65117" w:rsidRDefault="00F65117" w:rsidP="00F65117">
      <w:pPr>
        <w:bidi/>
        <w:jc w:val="both"/>
        <w:rPr>
          <w:rFonts w:cs="David" w:hint="cs"/>
          <w:rtl/>
        </w:rPr>
      </w:pPr>
    </w:p>
    <w:p w14:paraId="488A7F44" w14:textId="77777777" w:rsidR="00F65117" w:rsidRPr="00F65117" w:rsidRDefault="00F65117" w:rsidP="00F65117">
      <w:pPr>
        <w:bidi/>
        <w:jc w:val="both"/>
        <w:rPr>
          <w:rFonts w:cs="David" w:hint="cs"/>
          <w:rtl/>
        </w:rPr>
      </w:pPr>
      <w:r w:rsidRPr="00F65117">
        <w:rPr>
          <w:rFonts w:cs="David" w:hint="cs"/>
          <w:rtl/>
        </w:rPr>
        <w:tab/>
        <w:t xml:space="preserve"> כל מה שאמרתי עד עכשיו הוא על הדיווח הכתוב הרשמי שהוצא על ידי גורמי הביטחון.  </w:t>
      </w:r>
    </w:p>
    <w:p w14:paraId="04411CB0" w14:textId="77777777" w:rsidR="00F65117" w:rsidRPr="00F65117" w:rsidRDefault="00F65117" w:rsidP="00F65117">
      <w:pPr>
        <w:bidi/>
        <w:jc w:val="both"/>
        <w:rPr>
          <w:rFonts w:cs="David" w:hint="cs"/>
          <w:rtl/>
        </w:rPr>
      </w:pPr>
    </w:p>
    <w:p w14:paraId="50F63C44" w14:textId="77777777" w:rsidR="00F65117" w:rsidRPr="00F65117" w:rsidRDefault="00F65117" w:rsidP="00F65117">
      <w:pPr>
        <w:bidi/>
        <w:jc w:val="both"/>
        <w:rPr>
          <w:rFonts w:cs="David" w:hint="cs"/>
          <w:rtl/>
        </w:rPr>
      </w:pPr>
      <w:r w:rsidRPr="00F65117">
        <w:rPr>
          <w:rFonts w:cs="David" w:hint="cs"/>
          <w:u w:val="single"/>
          <w:rtl/>
        </w:rPr>
        <w:t>מיכאל בן ארי:</w:t>
      </w:r>
    </w:p>
    <w:p w14:paraId="1172DC9D" w14:textId="77777777" w:rsidR="00F65117" w:rsidRPr="00F65117" w:rsidRDefault="00F65117" w:rsidP="00F65117">
      <w:pPr>
        <w:bidi/>
        <w:jc w:val="both"/>
        <w:rPr>
          <w:rFonts w:cs="David" w:hint="cs"/>
          <w:rtl/>
        </w:rPr>
      </w:pPr>
    </w:p>
    <w:p w14:paraId="7E8639B0" w14:textId="77777777" w:rsidR="00F65117" w:rsidRPr="00F65117" w:rsidRDefault="00F65117" w:rsidP="00F65117">
      <w:pPr>
        <w:bidi/>
        <w:jc w:val="both"/>
        <w:rPr>
          <w:rFonts w:cs="David" w:hint="cs"/>
          <w:u w:val="single"/>
          <w:rtl/>
        </w:rPr>
      </w:pPr>
      <w:r w:rsidRPr="00F65117">
        <w:rPr>
          <w:rFonts w:cs="David" w:hint="cs"/>
          <w:rtl/>
        </w:rPr>
        <w:tab/>
        <w:t xml:space="preserve">חבר הכנסת </w:t>
      </w:r>
      <w:proofErr w:type="spellStart"/>
      <w:r w:rsidRPr="00F65117">
        <w:rPr>
          <w:rFonts w:cs="David" w:hint="cs"/>
          <w:rtl/>
        </w:rPr>
        <w:t>דיכטר</w:t>
      </w:r>
      <w:proofErr w:type="spellEnd"/>
      <w:r w:rsidRPr="00F65117">
        <w:rPr>
          <w:rFonts w:cs="David" w:hint="cs"/>
          <w:rtl/>
        </w:rPr>
        <w:t xml:space="preserve"> אמר לי: יש לי מסמך רשמי. </w:t>
      </w:r>
    </w:p>
    <w:p w14:paraId="7E602027" w14:textId="77777777" w:rsidR="00F65117" w:rsidRPr="00F65117" w:rsidRDefault="00F65117" w:rsidP="00F65117">
      <w:pPr>
        <w:bidi/>
        <w:jc w:val="both"/>
        <w:rPr>
          <w:rFonts w:cs="David" w:hint="cs"/>
          <w:rtl/>
        </w:rPr>
      </w:pPr>
    </w:p>
    <w:p w14:paraId="48BE64E4" w14:textId="77777777" w:rsidR="00F65117" w:rsidRPr="00F65117" w:rsidRDefault="00F65117" w:rsidP="00F65117">
      <w:pPr>
        <w:bidi/>
        <w:jc w:val="both"/>
        <w:rPr>
          <w:rFonts w:cs="David" w:hint="cs"/>
          <w:rtl/>
        </w:rPr>
      </w:pPr>
      <w:r w:rsidRPr="00F65117">
        <w:rPr>
          <w:rFonts w:cs="David" w:hint="cs"/>
          <w:u w:val="single"/>
          <w:rtl/>
        </w:rPr>
        <w:t>ארבל אסטרחן:</w:t>
      </w:r>
    </w:p>
    <w:p w14:paraId="4B3147E2" w14:textId="77777777" w:rsidR="00F65117" w:rsidRPr="00F65117" w:rsidRDefault="00F65117" w:rsidP="00F65117">
      <w:pPr>
        <w:bidi/>
        <w:jc w:val="both"/>
        <w:rPr>
          <w:rFonts w:cs="David" w:hint="cs"/>
          <w:rtl/>
        </w:rPr>
      </w:pPr>
    </w:p>
    <w:p w14:paraId="3C9F86C3" w14:textId="77777777" w:rsidR="00F65117" w:rsidRPr="00F65117" w:rsidRDefault="00F65117" w:rsidP="00F65117">
      <w:pPr>
        <w:bidi/>
        <w:jc w:val="both"/>
        <w:rPr>
          <w:rFonts w:cs="David" w:hint="cs"/>
          <w:rtl/>
        </w:rPr>
      </w:pPr>
      <w:r w:rsidRPr="00F65117">
        <w:rPr>
          <w:rFonts w:cs="David" w:hint="cs"/>
          <w:rtl/>
        </w:rPr>
        <w:tab/>
        <w:t xml:space="preserve">חבר הכנסת </w:t>
      </w:r>
      <w:proofErr w:type="spellStart"/>
      <w:r w:rsidRPr="00F65117">
        <w:rPr>
          <w:rFonts w:cs="David" w:hint="cs"/>
          <w:rtl/>
        </w:rPr>
        <w:t>דיכטר</w:t>
      </w:r>
      <w:proofErr w:type="spellEnd"/>
      <w:r w:rsidRPr="00F65117">
        <w:rPr>
          <w:rFonts w:cs="David" w:hint="cs"/>
          <w:rtl/>
        </w:rPr>
        <w:t xml:space="preserve"> דיבר ב-10 ביוני במליאה. </w:t>
      </w:r>
    </w:p>
    <w:p w14:paraId="4F01C2A0" w14:textId="77777777" w:rsidR="00F65117" w:rsidRDefault="00F65117" w:rsidP="00F65117">
      <w:pPr>
        <w:bidi/>
        <w:jc w:val="both"/>
        <w:rPr>
          <w:rFonts w:cs="David" w:hint="cs"/>
          <w:rtl/>
        </w:rPr>
      </w:pPr>
    </w:p>
    <w:p w14:paraId="11946186" w14:textId="77777777" w:rsidR="00F65117" w:rsidRDefault="00F65117" w:rsidP="00F65117">
      <w:pPr>
        <w:bidi/>
        <w:jc w:val="both"/>
        <w:rPr>
          <w:rFonts w:cs="David" w:hint="cs"/>
          <w:rtl/>
        </w:rPr>
      </w:pPr>
    </w:p>
    <w:p w14:paraId="046E0CA7" w14:textId="77777777" w:rsidR="00F65117" w:rsidRDefault="00F65117" w:rsidP="00F65117">
      <w:pPr>
        <w:bidi/>
        <w:jc w:val="both"/>
        <w:rPr>
          <w:rFonts w:cs="David" w:hint="cs"/>
          <w:rtl/>
        </w:rPr>
      </w:pPr>
    </w:p>
    <w:p w14:paraId="0CE81446" w14:textId="77777777" w:rsidR="00F65117" w:rsidRDefault="00F65117" w:rsidP="00F65117">
      <w:pPr>
        <w:bidi/>
        <w:jc w:val="both"/>
        <w:rPr>
          <w:rFonts w:cs="David" w:hint="cs"/>
          <w:rtl/>
        </w:rPr>
      </w:pPr>
    </w:p>
    <w:p w14:paraId="3E5E7E59" w14:textId="77777777" w:rsidR="00F65117" w:rsidRDefault="00F65117" w:rsidP="00F65117">
      <w:pPr>
        <w:bidi/>
        <w:jc w:val="both"/>
        <w:rPr>
          <w:rFonts w:cs="David" w:hint="cs"/>
          <w:rtl/>
        </w:rPr>
      </w:pPr>
    </w:p>
    <w:p w14:paraId="4A21E9A8" w14:textId="77777777" w:rsidR="00F65117" w:rsidRDefault="00F65117" w:rsidP="00F65117">
      <w:pPr>
        <w:bidi/>
        <w:jc w:val="both"/>
        <w:rPr>
          <w:rFonts w:cs="David" w:hint="cs"/>
          <w:rtl/>
        </w:rPr>
      </w:pPr>
    </w:p>
    <w:p w14:paraId="120DBD42" w14:textId="77777777" w:rsidR="00F65117" w:rsidRPr="00F65117" w:rsidRDefault="00F65117" w:rsidP="00F65117">
      <w:pPr>
        <w:bidi/>
        <w:jc w:val="both"/>
        <w:rPr>
          <w:rFonts w:cs="David" w:hint="cs"/>
          <w:rtl/>
        </w:rPr>
      </w:pPr>
    </w:p>
    <w:p w14:paraId="34223DA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0A5189A" w14:textId="77777777" w:rsidR="00F65117" w:rsidRPr="00F65117" w:rsidRDefault="00F65117" w:rsidP="00F65117">
      <w:pPr>
        <w:bidi/>
        <w:jc w:val="both"/>
        <w:rPr>
          <w:rFonts w:cs="David" w:hint="cs"/>
          <w:rtl/>
        </w:rPr>
      </w:pPr>
    </w:p>
    <w:p w14:paraId="78AD7DFF" w14:textId="77777777" w:rsidR="00F65117" w:rsidRPr="00F65117" w:rsidRDefault="00F65117" w:rsidP="00F65117">
      <w:pPr>
        <w:bidi/>
        <w:jc w:val="both"/>
        <w:rPr>
          <w:rFonts w:cs="David" w:hint="cs"/>
          <w:rtl/>
        </w:rPr>
      </w:pPr>
      <w:r w:rsidRPr="00F65117">
        <w:rPr>
          <w:rFonts w:cs="David" w:hint="cs"/>
          <w:rtl/>
        </w:rPr>
        <w:tab/>
        <w:t xml:space="preserve">אין לי יכולת לדעת מה היה בידיו של חבר הכנסת </w:t>
      </w:r>
      <w:proofErr w:type="spellStart"/>
      <w:r w:rsidRPr="00F65117">
        <w:rPr>
          <w:rFonts w:cs="David" w:hint="cs"/>
          <w:rtl/>
        </w:rPr>
        <w:t>דיכטר</w:t>
      </w:r>
      <w:proofErr w:type="spellEnd"/>
      <w:r w:rsidRPr="00F65117">
        <w:rPr>
          <w:rFonts w:cs="David" w:hint="cs"/>
          <w:rtl/>
        </w:rPr>
        <w:t xml:space="preserve">. </w:t>
      </w:r>
    </w:p>
    <w:p w14:paraId="32C7865D" w14:textId="77777777" w:rsidR="00F65117" w:rsidRPr="00F65117" w:rsidRDefault="00F65117" w:rsidP="00F65117">
      <w:pPr>
        <w:bidi/>
        <w:jc w:val="both"/>
        <w:rPr>
          <w:rFonts w:cs="David" w:hint="cs"/>
          <w:rtl/>
        </w:rPr>
      </w:pPr>
    </w:p>
    <w:p w14:paraId="2B7A78D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47A04BB" w14:textId="77777777" w:rsidR="00F65117" w:rsidRPr="00F65117" w:rsidRDefault="00F65117" w:rsidP="00F65117">
      <w:pPr>
        <w:bidi/>
        <w:jc w:val="both"/>
        <w:rPr>
          <w:rFonts w:cs="David" w:hint="cs"/>
          <w:rtl/>
        </w:rPr>
      </w:pPr>
    </w:p>
    <w:p w14:paraId="281437C0" w14:textId="77777777" w:rsidR="00F65117" w:rsidRPr="00F65117" w:rsidRDefault="00F65117" w:rsidP="00F65117">
      <w:pPr>
        <w:bidi/>
        <w:jc w:val="both"/>
        <w:rPr>
          <w:rFonts w:cs="David" w:hint="cs"/>
          <w:rtl/>
        </w:rPr>
      </w:pPr>
      <w:r w:rsidRPr="00F65117">
        <w:rPr>
          <w:rFonts w:cs="David" w:hint="cs"/>
          <w:rtl/>
        </w:rPr>
        <w:tab/>
        <w:t xml:space="preserve">בכל מקרה רשמת לפניך שאנחנו מבקשים לקבל את התחקיר, אם לא לוועדת הכנסת אז אני כבר חוסך לך זמן כיו"ר ועדת משנה ליהודה ושומרון בוועדת החוץ והביטחון אני מבקש לראות את התחקיר, בבקשה. </w:t>
      </w:r>
    </w:p>
    <w:p w14:paraId="2AAB94F9" w14:textId="77777777" w:rsidR="00F65117" w:rsidRPr="00F65117" w:rsidRDefault="00F65117" w:rsidP="00F65117">
      <w:pPr>
        <w:bidi/>
        <w:jc w:val="both"/>
        <w:rPr>
          <w:rFonts w:cs="David" w:hint="cs"/>
          <w:rtl/>
        </w:rPr>
      </w:pPr>
    </w:p>
    <w:p w14:paraId="137ECE3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2BA62A3" w14:textId="77777777" w:rsidR="00F65117" w:rsidRPr="00F65117" w:rsidRDefault="00F65117" w:rsidP="00F65117">
      <w:pPr>
        <w:bidi/>
        <w:jc w:val="both"/>
        <w:rPr>
          <w:rFonts w:cs="David" w:hint="cs"/>
          <w:rtl/>
        </w:rPr>
      </w:pPr>
    </w:p>
    <w:p w14:paraId="4366B958" w14:textId="77777777" w:rsidR="00F65117" w:rsidRPr="00F65117" w:rsidRDefault="00F65117" w:rsidP="00F65117">
      <w:pPr>
        <w:bidi/>
        <w:jc w:val="both"/>
        <w:rPr>
          <w:rFonts w:cs="David" w:hint="cs"/>
          <w:rtl/>
        </w:rPr>
      </w:pPr>
      <w:r w:rsidRPr="00F65117">
        <w:rPr>
          <w:rFonts w:cs="David" w:hint="cs"/>
          <w:rtl/>
        </w:rPr>
        <w:tab/>
        <w:t xml:space="preserve">המח"ט עמד כמה עשרות מטרים מאותו ספרון שעליו היה חבר הכנסת, ראה אדם עומד על הספרון וצועק, ספרון שממנו היו אמורים לפנות את הנערים. המח"ט הנחה: לפנות את האדם מהמקום. צריך לציין שהמקום גם היה שטח צבאי סגור. דרך אגב, לדברי המח"ט הוא ידע שזה חבר כנסת רק כשהוא הגיע אחר זה לחטיבה. זה לא משנה את העובדה שחבר הכנסת צעק ואמר לחיילים לשוטרים שהיו שם שהוא חבר כנסת, אבל המידע הזה, המח"ט לא ידע אותו. </w:t>
      </w:r>
    </w:p>
    <w:p w14:paraId="56E12C4D" w14:textId="77777777" w:rsidR="00F65117" w:rsidRPr="00F65117" w:rsidRDefault="00F65117" w:rsidP="00F65117">
      <w:pPr>
        <w:bidi/>
        <w:jc w:val="both"/>
        <w:rPr>
          <w:rFonts w:cs="David" w:hint="cs"/>
          <w:rtl/>
        </w:rPr>
      </w:pPr>
    </w:p>
    <w:p w14:paraId="176D73D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D00FDB4" w14:textId="77777777" w:rsidR="00F65117" w:rsidRPr="00F65117" w:rsidRDefault="00F65117" w:rsidP="00F65117">
      <w:pPr>
        <w:bidi/>
        <w:jc w:val="both"/>
        <w:rPr>
          <w:rFonts w:cs="David" w:hint="cs"/>
          <w:rtl/>
        </w:rPr>
      </w:pPr>
    </w:p>
    <w:p w14:paraId="0A11C7FF" w14:textId="77777777" w:rsidR="00F65117" w:rsidRPr="00F65117" w:rsidRDefault="00F65117" w:rsidP="00F65117">
      <w:pPr>
        <w:bidi/>
        <w:jc w:val="both"/>
        <w:rPr>
          <w:rFonts w:cs="David" w:hint="cs"/>
          <w:rtl/>
        </w:rPr>
      </w:pPr>
      <w:r w:rsidRPr="00F65117">
        <w:rPr>
          <w:rFonts w:cs="David" w:hint="cs"/>
          <w:rtl/>
        </w:rPr>
        <w:tab/>
        <w:t>המידע לא הועבר למח"ט.</w:t>
      </w:r>
    </w:p>
    <w:p w14:paraId="673240CD" w14:textId="77777777" w:rsidR="00F65117" w:rsidRPr="00F65117" w:rsidRDefault="00F65117" w:rsidP="00F65117">
      <w:pPr>
        <w:bidi/>
        <w:jc w:val="both"/>
        <w:rPr>
          <w:rFonts w:cs="David" w:hint="cs"/>
          <w:rtl/>
        </w:rPr>
      </w:pPr>
    </w:p>
    <w:p w14:paraId="0DECD70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2023096" w14:textId="77777777" w:rsidR="00F65117" w:rsidRPr="00F65117" w:rsidRDefault="00F65117" w:rsidP="00F65117">
      <w:pPr>
        <w:bidi/>
        <w:jc w:val="both"/>
        <w:rPr>
          <w:rFonts w:cs="David" w:hint="cs"/>
          <w:rtl/>
        </w:rPr>
      </w:pPr>
    </w:p>
    <w:p w14:paraId="390ECCCD" w14:textId="77777777" w:rsidR="00F65117" w:rsidRPr="00F65117" w:rsidRDefault="00F65117" w:rsidP="00F65117">
      <w:pPr>
        <w:bidi/>
        <w:ind w:firstLine="720"/>
        <w:jc w:val="both"/>
        <w:rPr>
          <w:rFonts w:cs="David" w:hint="cs"/>
          <w:rtl/>
        </w:rPr>
      </w:pPr>
      <w:r w:rsidRPr="00F65117">
        <w:rPr>
          <w:rFonts w:cs="David" w:hint="cs"/>
          <w:rtl/>
        </w:rPr>
        <w:t xml:space="preserve">המח"ט ידע שזה חבר כנסת רק כשהוא הגיע לחטיבה וזאת אחת התקלות שאנחנו מזהים באירוע. שאותם חיילים ושוטרים לא עדכנו את המח"ט כבר בשטח שאותו איש שהוא אמר לפנות הוא חבר כנסת. אגב, יכול להיות, ולזה תתייחס היועצת המשפטית של הוועדה, האם יש סמכות לפנות חבר כנסת שעולה על ספרון בשטח צבאי סגור, האם יש סמכות כן או לא, אני בכוונה לא רוצה להיות שיפוטי, אני רק אומר שהמח"ט ראה אדם עולה על הספרון, צועק - - -  </w:t>
      </w:r>
    </w:p>
    <w:p w14:paraId="07D393F1" w14:textId="77777777" w:rsidR="00F65117" w:rsidRPr="00F65117" w:rsidRDefault="00F65117" w:rsidP="00F65117">
      <w:pPr>
        <w:bidi/>
        <w:jc w:val="both"/>
        <w:rPr>
          <w:rFonts w:cs="David" w:hint="cs"/>
          <w:rtl/>
        </w:rPr>
      </w:pPr>
    </w:p>
    <w:p w14:paraId="5ADF3241" w14:textId="77777777" w:rsidR="00F65117" w:rsidRPr="00F65117" w:rsidRDefault="00F65117" w:rsidP="00F65117">
      <w:pPr>
        <w:bidi/>
        <w:jc w:val="both"/>
        <w:rPr>
          <w:rFonts w:cs="David" w:hint="cs"/>
          <w:rtl/>
        </w:rPr>
      </w:pPr>
      <w:r w:rsidRPr="00F65117">
        <w:rPr>
          <w:rFonts w:cs="David" w:hint="cs"/>
          <w:u w:val="single"/>
          <w:rtl/>
        </w:rPr>
        <w:t>מיכאל בן ארי:</w:t>
      </w:r>
    </w:p>
    <w:p w14:paraId="3F97E02C" w14:textId="77777777" w:rsidR="00F65117" w:rsidRPr="00F65117" w:rsidRDefault="00F65117" w:rsidP="00F65117">
      <w:pPr>
        <w:bidi/>
        <w:jc w:val="both"/>
        <w:rPr>
          <w:rFonts w:cs="David" w:hint="cs"/>
          <w:rtl/>
        </w:rPr>
      </w:pPr>
    </w:p>
    <w:p w14:paraId="407FDBCA" w14:textId="77777777" w:rsidR="00F65117" w:rsidRPr="00F65117" w:rsidRDefault="00F65117" w:rsidP="00F65117">
      <w:pPr>
        <w:bidi/>
        <w:jc w:val="both"/>
        <w:rPr>
          <w:rFonts w:cs="David" w:hint="cs"/>
          <w:u w:val="single"/>
          <w:rtl/>
        </w:rPr>
      </w:pPr>
      <w:r w:rsidRPr="00F65117">
        <w:rPr>
          <w:rFonts w:cs="David" w:hint="cs"/>
          <w:rtl/>
        </w:rPr>
        <w:tab/>
        <w:t xml:space="preserve">אני חייב להעיר פה,  שטח צבאי סגור זה סיפור חדש שאני שומע עכשיו. השטח לא היה שטח צבאי סבור במפגיע. הגעתי בחוות גלעד, נסעתי לאורך הכביש, איש לא עצר אותי, עצרתי מיוזמתי במקום. </w:t>
      </w:r>
    </w:p>
    <w:p w14:paraId="041FAC21" w14:textId="77777777" w:rsidR="00F65117" w:rsidRPr="00F65117" w:rsidRDefault="00F65117" w:rsidP="00F65117">
      <w:pPr>
        <w:bidi/>
        <w:jc w:val="both"/>
        <w:rPr>
          <w:rFonts w:cs="David" w:hint="cs"/>
          <w:rtl/>
        </w:rPr>
      </w:pPr>
    </w:p>
    <w:p w14:paraId="4E1B160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027D7B2" w14:textId="77777777" w:rsidR="00F65117" w:rsidRPr="00F65117" w:rsidRDefault="00F65117" w:rsidP="00F65117">
      <w:pPr>
        <w:bidi/>
        <w:jc w:val="both"/>
        <w:rPr>
          <w:rFonts w:cs="David" w:hint="cs"/>
          <w:rtl/>
        </w:rPr>
      </w:pPr>
    </w:p>
    <w:p w14:paraId="138A650A" w14:textId="77777777" w:rsidR="00F65117" w:rsidRPr="00F65117" w:rsidRDefault="00F65117" w:rsidP="00F65117">
      <w:pPr>
        <w:bidi/>
        <w:jc w:val="both"/>
        <w:rPr>
          <w:rFonts w:cs="David" w:hint="cs"/>
          <w:rtl/>
        </w:rPr>
      </w:pPr>
      <w:r w:rsidRPr="00F65117">
        <w:rPr>
          <w:rFonts w:cs="David" w:hint="cs"/>
          <w:rtl/>
        </w:rPr>
        <w:tab/>
        <w:t xml:space="preserve">יכול להיות שזה לא נאכף. </w:t>
      </w:r>
    </w:p>
    <w:p w14:paraId="3F52EBE7" w14:textId="77777777" w:rsidR="00F65117" w:rsidRPr="00F65117" w:rsidRDefault="00F65117" w:rsidP="00F65117">
      <w:pPr>
        <w:bidi/>
        <w:jc w:val="both"/>
        <w:rPr>
          <w:rFonts w:cs="David" w:hint="cs"/>
          <w:rtl/>
        </w:rPr>
      </w:pPr>
    </w:p>
    <w:p w14:paraId="6B30D8C2" w14:textId="77777777" w:rsidR="00F65117" w:rsidRPr="00F65117" w:rsidRDefault="00F65117" w:rsidP="00F65117">
      <w:pPr>
        <w:bidi/>
        <w:jc w:val="both"/>
        <w:rPr>
          <w:rFonts w:cs="David" w:hint="cs"/>
          <w:rtl/>
        </w:rPr>
      </w:pPr>
      <w:r w:rsidRPr="00F65117">
        <w:rPr>
          <w:rFonts w:cs="David" w:hint="cs"/>
          <w:u w:val="single"/>
          <w:rtl/>
        </w:rPr>
        <w:t>מיכאל בן ארי:</w:t>
      </w:r>
    </w:p>
    <w:p w14:paraId="4BF886B5" w14:textId="77777777" w:rsidR="00F65117" w:rsidRPr="00F65117" w:rsidRDefault="00F65117" w:rsidP="00F65117">
      <w:pPr>
        <w:bidi/>
        <w:jc w:val="both"/>
        <w:rPr>
          <w:rFonts w:cs="David" w:hint="cs"/>
          <w:rtl/>
        </w:rPr>
      </w:pPr>
    </w:p>
    <w:p w14:paraId="1854ADE4" w14:textId="77777777" w:rsidR="00F65117" w:rsidRPr="00F65117" w:rsidRDefault="00F65117" w:rsidP="00F65117">
      <w:pPr>
        <w:bidi/>
        <w:jc w:val="both"/>
        <w:rPr>
          <w:rFonts w:cs="David" w:hint="cs"/>
          <w:u w:val="single"/>
          <w:rtl/>
        </w:rPr>
      </w:pPr>
      <w:r w:rsidRPr="00F65117">
        <w:rPr>
          <w:rFonts w:cs="David" w:hint="cs"/>
          <w:rtl/>
        </w:rPr>
        <w:tab/>
        <w:t xml:space="preserve">אם זה לא נאכף אז זה לא היה, אף אחד לא ידע מזה, אם אף אחד לא אמר לי שזה שטח צבאי סגור </w:t>
      </w:r>
      <w:r w:rsidRPr="00F65117">
        <w:rPr>
          <w:rFonts w:cs="David"/>
          <w:rtl/>
        </w:rPr>
        <w:t>–</w:t>
      </w:r>
      <w:r w:rsidRPr="00F65117">
        <w:rPr>
          <w:rFonts w:cs="David" w:hint="cs"/>
          <w:rtl/>
        </w:rPr>
        <w:t xml:space="preserve"> זה לא שטח צבאי סגור. אז בוא לא נכניס פה עיזים חדשים לתוך הסיפור. </w:t>
      </w:r>
    </w:p>
    <w:p w14:paraId="039FB908" w14:textId="77777777" w:rsidR="00F65117" w:rsidRPr="00F65117" w:rsidRDefault="00F65117" w:rsidP="00F65117">
      <w:pPr>
        <w:bidi/>
        <w:jc w:val="both"/>
        <w:rPr>
          <w:rFonts w:cs="David" w:hint="cs"/>
          <w:rtl/>
        </w:rPr>
      </w:pPr>
    </w:p>
    <w:p w14:paraId="218A1A0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A15929A" w14:textId="77777777" w:rsidR="00F65117" w:rsidRPr="00F65117" w:rsidRDefault="00F65117" w:rsidP="00F65117">
      <w:pPr>
        <w:bidi/>
        <w:jc w:val="both"/>
        <w:rPr>
          <w:rFonts w:cs="David" w:hint="cs"/>
          <w:rtl/>
        </w:rPr>
      </w:pPr>
    </w:p>
    <w:p w14:paraId="38A5F4CA" w14:textId="77777777" w:rsidR="00F65117" w:rsidRPr="00F65117" w:rsidRDefault="00F65117" w:rsidP="00F65117">
      <w:pPr>
        <w:bidi/>
        <w:jc w:val="both"/>
        <w:rPr>
          <w:rFonts w:cs="David" w:hint="cs"/>
          <w:rtl/>
        </w:rPr>
      </w:pPr>
      <w:r w:rsidRPr="00F65117">
        <w:rPr>
          <w:rFonts w:cs="David" w:hint="cs"/>
          <w:rtl/>
        </w:rPr>
        <w:tab/>
        <w:t xml:space="preserve">אני לא מציג עז, אני אומר,  מבחינת דה יורה זה שטח שהוכרז שטח צבאי סגור. </w:t>
      </w:r>
    </w:p>
    <w:p w14:paraId="51ACB0DD" w14:textId="77777777" w:rsidR="00F65117" w:rsidRPr="00F65117" w:rsidRDefault="00F65117" w:rsidP="00F65117">
      <w:pPr>
        <w:bidi/>
        <w:jc w:val="both"/>
        <w:rPr>
          <w:rFonts w:cs="David" w:hint="cs"/>
          <w:rtl/>
        </w:rPr>
      </w:pPr>
    </w:p>
    <w:p w14:paraId="6909F31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DBE926A" w14:textId="77777777" w:rsidR="00F65117" w:rsidRPr="00F65117" w:rsidRDefault="00F65117" w:rsidP="00F65117">
      <w:pPr>
        <w:bidi/>
        <w:jc w:val="both"/>
        <w:rPr>
          <w:rFonts w:cs="David" w:hint="cs"/>
          <w:rtl/>
        </w:rPr>
      </w:pPr>
    </w:p>
    <w:p w14:paraId="5303D209" w14:textId="77777777" w:rsidR="00F65117" w:rsidRPr="00F65117" w:rsidRDefault="00F65117" w:rsidP="00F65117">
      <w:pPr>
        <w:bidi/>
        <w:jc w:val="both"/>
        <w:rPr>
          <w:rFonts w:cs="David" w:hint="cs"/>
          <w:rtl/>
        </w:rPr>
      </w:pPr>
      <w:r w:rsidRPr="00F65117">
        <w:rPr>
          <w:rFonts w:cs="David" w:hint="cs"/>
          <w:rtl/>
        </w:rPr>
        <w:tab/>
        <w:t xml:space="preserve"> יש לזה תיעוד?</w:t>
      </w:r>
    </w:p>
    <w:p w14:paraId="549D81D4" w14:textId="77777777" w:rsidR="00F65117" w:rsidRDefault="00F65117" w:rsidP="00F65117">
      <w:pPr>
        <w:bidi/>
        <w:jc w:val="both"/>
        <w:rPr>
          <w:rFonts w:cs="David" w:hint="cs"/>
          <w:rtl/>
        </w:rPr>
      </w:pPr>
    </w:p>
    <w:p w14:paraId="398A84B2" w14:textId="77777777" w:rsidR="00F65117" w:rsidRDefault="00F65117" w:rsidP="00F65117">
      <w:pPr>
        <w:bidi/>
        <w:jc w:val="both"/>
        <w:rPr>
          <w:rFonts w:cs="David" w:hint="cs"/>
          <w:rtl/>
        </w:rPr>
      </w:pPr>
    </w:p>
    <w:p w14:paraId="121182F9" w14:textId="77777777" w:rsidR="00F65117" w:rsidRDefault="00F65117" w:rsidP="00F65117">
      <w:pPr>
        <w:bidi/>
        <w:jc w:val="both"/>
        <w:rPr>
          <w:rFonts w:cs="David" w:hint="cs"/>
          <w:rtl/>
        </w:rPr>
      </w:pPr>
    </w:p>
    <w:p w14:paraId="44DA49EC" w14:textId="77777777" w:rsidR="00F65117" w:rsidRDefault="00F65117" w:rsidP="00F65117">
      <w:pPr>
        <w:bidi/>
        <w:jc w:val="both"/>
        <w:rPr>
          <w:rFonts w:cs="David" w:hint="cs"/>
          <w:rtl/>
        </w:rPr>
      </w:pPr>
    </w:p>
    <w:p w14:paraId="0552B6CF" w14:textId="77777777" w:rsidR="00F65117" w:rsidRPr="00F65117" w:rsidRDefault="00F65117" w:rsidP="00F65117">
      <w:pPr>
        <w:bidi/>
        <w:jc w:val="both"/>
        <w:rPr>
          <w:rFonts w:cs="David" w:hint="cs"/>
          <w:rtl/>
        </w:rPr>
      </w:pPr>
    </w:p>
    <w:p w14:paraId="513BCF08" w14:textId="77777777" w:rsidR="00F65117" w:rsidRPr="00F65117" w:rsidRDefault="00F65117" w:rsidP="00F65117">
      <w:pPr>
        <w:bidi/>
        <w:jc w:val="both"/>
        <w:rPr>
          <w:rFonts w:cs="David" w:hint="cs"/>
          <w:rtl/>
        </w:rPr>
      </w:pPr>
      <w:r w:rsidRPr="00F65117">
        <w:rPr>
          <w:rFonts w:cs="David" w:hint="cs"/>
          <w:u w:val="single"/>
          <w:rtl/>
        </w:rPr>
        <w:t>אריה אלדד:</w:t>
      </w:r>
    </w:p>
    <w:p w14:paraId="7E8249B5" w14:textId="77777777" w:rsidR="00F65117" w:rsidRPr="00F65117" w:rsidRDefault="00F65117" w:rsidP="00F65117">
      <w:pPr>
        <w:bidi/>
        <w:jc w:val="both"/>
        <w:rPr>
          <w:rFonts w:cs="David" w:hint="cs"/>
          <w:rtl/>
        </w:rPr>
      </w:pPr>
    </w:p>
    <w:p w14:paraId="6752A2DB" w14:textId="77777777" w:rsidR="00F65117" w:rsidRPr="00F65117" w:rsidRDefault="00F65117" w:rsidP="00F65117">
      <w:pPr>
        <w:bidi/>
        <w:jc w:val="both"/>
        <w:rPr>
          <w:rFonts w:cs="David" w:hint="cs"/>
          <w:u w:val="single"/>
          <w:rtl/>
        </w:rPr>
      </w:pPr>
      <w:r w:rsidRPr="00F65117">
        <w:rPr>
          <w:rFonts w:cs="David" w:hint="cs"/>
          <w:rtl/>
        </w:rPr>
        <w:tab/>
        <w:t xml:space="preserve">גם אם לא יודעים שהוא חבר כנסת וגם אם סתם אדם עומד בצומת -  צריך להראות לו שזה שטח צבאי סגור. </w:t>
      </w:r>
    </w:p>
    <w:p w14:paraId="683EA05F" w14:textId="77777777" w:rsidR="00F65117" w:rsidRPr="00F65117" w:rsidRDefault="00F65117" w:rsidP="00F65117">
      <w:pPr>
        <w:bidi/>
        <w:jc w:val="both"/>
        <w:rPr>
          <w:rFonts w:cs="David" w:hint="cs"/>
          <w:rtl/>
        </w:rPr>
      </w:pPr>
    </w:p>
    <w:p w14:paraId="459B3D2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F868099" w14:textId="77777777" w:rsidR="00F65117" w:rsidRPr="00F65117" w:rsidRDefault="00F65117" w:rsidP="00F65117">
      <w:pPr>
        <w:bidi/>
        <w:jc w:val="both"/>
        <w:rPr>
          <w:rFonts w:cs="David" w:hint="cs"/>
          <w:rtl/>
        </w:rPr>
      </w:pPr>
    </w:p>
    <w:p w14:paraId="16004F97" w14:textId="77777777" w:rsidR="00F65117" w:rsidRPr="00F65117" w:rsidRDefault="00F65117" w:rsidP="00F65117">
      <w:pPr>
        <w:bidi/>
        <w:jc w:val="both"/>
        <w:rPr>
          <w:rFonts w:cs="David" w:hint="cs"/>
          <w:rtl/>
        </w:rPr>
      </w:pPr>
      <w:r w:rsidRPr="00F65117">
        <w:rPr>
          <w:rFonts w:cs="David" w:hint="cs"/>
          <w:rtl/>
        </w:rPr>
        <w:tab/>
        <w:t xml:space="preserve"> זו תקלה, אני מסכים איתך שזו תקלה שלא הוסבה תשומת ליבו של המח"ט באותו רגע שחבר הכנסת צעק לחיילים - - - </w:t>
      </w:r>
    </w:p>
    <w:p w14:paraId="24FA1DD0" w14:textId="77777777" w:rsidR="00F65117" w:rsidRPr="00F65117" w:rsidRDefault="00F65117" w:rsidP="00F65117">
      <w:pPr>
        <w:bidi/>
        <w:jc w:val="both"/>
        <w:rPr>
          <w:rFonts w:cs="David" w:hint="cs"/>
          <w:rtl/>
        </w:rPr>
      </w:pPr>
    </w:p>
    <w:p w14:paraId="2A5672C1" w14:textId="77777777" w:rsidR="00F65117" w:rsidRPr="00F65117" w:rsidRDefault="00F65117" w:rsidP="00F65117">
      <w:pPr>
        <w:bidi/>
        <w:jc w:val="both"/>
        <w:rPr>
          <w:rFonts w:cs="David" w:hint="cs"/>
          <w:rtl/>
        </w:rPr>
      </w:pPr>
      <w:r w:rsidRPr="00F65117">
        <w:rPr>
          <w:rFonts w:cs="David" w:hint="cs"/>
          <w:u w:val="single"/>
          <w:rtl/>
        </w:rPr>
        <w:t>אריה אלדד:</w:t>
      </w:r>
    </w:p>
    <w:p w14:paraId="517D26CF" w14:textId="77777777" w:rsidR="00F65117" w:rsidRPr="00F65117" w:rsidRDefault="00F65117" w:rsidP="00F65117">
      <w:pPr>
        <w:bidi/>
        <w:jc w:val="both"/>
        <w:rPr>
          <w:rFonts w:cs="David" w:hint="cs"/>
          <w:rtl/>
        </w:rPr>
      </w:pPr>
    </w:p>
    <w:p w14:paraId="4946C517" w14:textId="77777777" w:rsidR="00F65117" w:rsidRPr="00F65117" w:rsidRDefault="00F65117" w:rsidP="00F65117">
      <w:pPr>
        <w:bidi/>
        <w:jc w:val="both"/>
        <w:rPr>
          <w:rFonts w:cs="David" w:hint="cs"/>
          <w:u w:val="single"/>
          <w:rtl/>
        </w:rPr>
      </w:pPr>
      <w:r w:rsidRPr="00F65117">
        <w:rPr>
          <w:rFonts w:cs="David" w:hint="cs"/>
          <w:rtl/>
        </w:rPr>
        <w:tab/>
        <w:t xml:space="preserve">מעבר לזה, לא חבר כנסת, אדם שאינו חבר כנסת עומד בצומת יצהר, רוצים לפנות אותו משם, צריכים להגיד לו: אתה נמצא בשטח צבאי סגור. </w:t>
      </w:r>
    </w:p>
    <w:p w14:paraId="3B03E0CB" w14:textId="77777777" w:rsidR="00F65117" w:rsidRPr="00F65117" w:rsidRDefault="00F65117" w:rsidP="00F65117">
      <w:pPr>
        <w:bidi/>
        <w:jc w:val="both"/>
        <w:rPr>
          <w:rFonts w:cs="David" w:hint="cs"/>
          <w:rtl/>
        </w:rPr>
      </w:pPr>
    </w:p>
    <w:p w14:paraId="1ED392A1" w14:textId="77777777" w:rsidR="00F65117" w:rsidRPr="00F65117" w:rsidRDefault="00F65117" w:rsidP="00F65117">
      <w:pPr>
        <w:bidi/>
        <w:jc w:val="both"/>
        <w:rPr>
          <w:rFonts w:cs="David" w:hint="cs"/>
          <w:rtl/>
        </w:rPr>
      </w:pPr>
      <w:r w:rsidRPr="00F65117">
        <w:rPr>
          <w:rFonts w:cs="David" w:hint="cs"/>
          <w:u w:val="single"/>
          <w:rtl/>
        </w:rPr>
        <w:t>מיכאל בן ארי:</w:t>
      </w:r>
    </w:p>
    <w:p w14:paraId="35ACFDE2" w14:textId="77777777" w:rsidR="00F65117" w:rsidRPr="00F65117" w:rsidRDefault="00F65117" w:rsidP="00F65117">
      <w:pPr>
        <w:bidi/>
        <w:jc w:val="both"/>
        <w:rPr>
          <w:rFonts w:cs="David" w:hint="cs"/>
          <w:rtl/>
        </w:rPr>
      </w:pPr>
    </w:p>
    <w:p w14:paraId="4894A74F" w14:textId="77777777" w:rsidR="00F65117" w:rsidRPr="00F65117" w:rsidRDefault="00F65117" w:rsidP="00F65117">
      <w:pPr>
        <w:bidi/>
        <w:jc w:val="both"/>
        <w:rPr>
          <w:rFonts w:cs="David" w:hint="cs"/>
          <w:rtl/>
        </w:rPr>
      </w:pPr>
      <w:r w:rsidRPr="00F65117">
        <w:rPr>
          <w:rFonts w:cs="David" w:hint="cs"/>
          <w:rtl/>
        </w:rPr>
        <w:tab/>
        <w:t xml:space="preserve"> הסתובבתי שעות ארוכות ביניהם אף אחד לא אמר לי כזה דבר. </w:t>
      </w:r>
    </w:p>
    <w:p w14:paraId="09E3643C" w14:textId="77777777" w:rsidR="00F65117" w:rsidRPr="00F65117" w:rsidRDefault="00F65117" w:rsidP="00F65117">
      <w:pPr>
        <w:bidi/>
        <w:jc w:val="both"/>
        <w:rPr>
          <w:rFonts w:cs="David" w:hint="cs"/>
          <w:u w:val="single"/>
          <w:rtl/>
        </w:rPr>
      </w:pPr>
    </w:p>
    <w:p w14:paraId="7388FFC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9CA498A" w14:textId="77777777" w:rsidR="00F65117" w:rsidRPr="00F65117" w:rsidRDefault="00F65117" w:rsidP="00F65117">
      <w:pPr>
        <w:bidi/>
        <w:jc w:val="both"/>
        <w:rPr>
          <w:rFonts w:cs="David" w:hint="cs"/>
          <w:rtl/>
        </w:rPr>
      </w:pPr>
    </w:p>
    <w:p w14:paraId="10742CE5" w14:textId="77777777" w:rsidR="00F65117" w:rsidRPr="00F65117" w:rsidRDefault="00F65117" w:rsidP="00F65117">
      <w:pPr>
        <w:bidi/>
        <w:jc w:val="both"/>
        <w:rPr>
          <w:rFonts w:cs="David" w:hint="cs"/>
          <w:rtl/>
        </w:rPr>
      </w:pPr>
      <w:r w:rsidRPr="00F65117">
        <w:rPr>
          <w:rFonts w:cs="David" w:hint="cs"/>
          <w:rtl/>
        </w:rPr>
        <w:tab/>
        <w:t xml:space="preserve">חבר הכנסת בן ארי שומע כאן לראשונה שזה שטח צבאי סגור. </w:t>
      </w:r>
    </w:p>
    <w:p w14:paraId="53EB0709" w14:textId="77777777" w:rsidR="00F65117" w:rsidRPr="00F65117" w:rsidRDefault="00F65117" w:rsidP="00F65117">
      <w:pPr>
        <w:bidi/>
        <w:jc w:val="both"/>
        <w:rPr>
          <w:rFonts w:cs="David" w:hint="cs"/>
          <w:rtl/>
        </w:rPr>
      </w:pPr>
    </w:p>
    <w:p w14:paraId="7A79C6CC" w14:textId="77777777" w:rsidR="00F65117" w:rsidRPr="00F65117" w:rsidRDefault="00F65117" w:rsidP="00F65117">
      <w:pPr>
        <w:bidi/>
        <w:ind w:firstLine="720"/>
        <w:jc w:val="both"/>
        <w:rPr>
          <w:rFonts w:cs="David" w:hint="cs"/>
          <w:rtl/>
        </w:rPr>
      </w:pPr>
      <w:r w:rsidRPr="00F65117">
        <w:rPr>
          <w:rFonts w:cs="David" w:hint="cs"/>
          <w:rtl/>
        </w:rPr>
        <w:t>חבר הכנסת בן ארי, האם אחרי שנעצרת אמרו לך שזה שטח צבאי סגור?</w:t>
      </w:r>
    </w:p>
    <w:p w14:paraId="2CCC7AD8" w14:textId="77777777" w:rsidR="00F65117" w:rsidRPr="00F65117" w:rsidRDefault="00F65117" w:rsidP="00F65117">
      <w:pPr>
        <w:bidi/>
        <w:ind w:firstLine="720"/>
        <w:jc w:val="both"/>
        <w:rPr>
          <w:rFonts w:cs="David" w:hint="cs"/>
          <w:rtl/>
        </w:rPr>
      </w:pPr>
    </w:p>
    <w:p w14:paraId="3B917853" w14:textId="77777777" w:rsidR="00F65117" w:rsidRPr="00F65117" w:rsidRDefault="00F65117" w:rsidP="00F65117">
      <w:pPr>
        <w:bidi/>
        <w:jc w:val="both"/>
        <w:rPr>
          <w:rFonts w:cs="David" w:hint="cs"/>
          <w:rtl/>
        </w:rPr>
      </w:pPr>
      <w:r w:rsidRPr="00F65117">
        <w:rPr>
          <w:rFonts w:cs="David" w:hint="cs"/>
          <w:u w:val="single"/>
          <w:rtl/>
        </w:rPr>
        <w:t>מיכאל בן ארי:</w:t>
      </w:r>
    </w:p>
    <w:p w14:paraId="56C1E968" w14:textId="77777777" w:rsidR="00F65117" w:rsidRPr="00F65117" w:rsidRDefault="00F65117" w:rsidP="00F65117">
      <w:pPr>
        <w:bidi/>
        <w:jc w:val="both"/>
        <w:rPr>
          <w:rFonts w:cs="David" w:hint="cs"/>
          <w:rtl/>
        </w:rPr>
      </w:pPr>
    </w:p>
    <w:p w14:paraId="68243224" w14:textId="77777777" w:rsidR="00F65117" w:rsidRPr="00F65117" w:rsidRDefault="00F65117" w:rsidP="00F65117">
      <w:pPr>
        <w:bidi/>
        <w:ind w:firstLine="720"/>
        <w:jc w:val="both"/>
        <w:rPr>
          <w:rFonts w:cs="David" w:hint="cs"/>
          <w:rtl/>
        </w:rPr>
      </w:pPr>
      <w:r w:rsidRPr="00F65117">
        <w:rPr>
          <w:rFonts w:cs="David" w:hint="cs"/>
          <w:rtl/>
        </w:rPr>
        <w:t xml:space="preserve"> זה מופרך, מסתובבים שם אנשים - - - </w:t>
      </w:r>
    </w:p>
    <w:p w14:paraId="4FA4767B" w14:textId="77777777" w:rsidR="00F65117" w:rsidRPr="00F65117" w:rsidRDefault="00F65117" w:rsidP="00F65117">
      <w:pPr>
        <w:bidi/>
        <w:jc w:val="both"/>
        <w:rPr>
          <w:rFonts w:cs="David" w:hint="cs"/>
          <w:rtl/>
        </w:rPr>
      </w:pPr>
    </w:p>
    <w:p w14:paraId="736219A2"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57E4A99" w14:textId="77777777" w:rsidR="00F65117" w:rsidRPr="00F65117" w:rsidRDefault="00F65117" w:rsidP="00F65117">
      <w:pPr>
        <w:bidi/>
        <w:jc w:val="both"/>
        <w:rPr>
          <w:rFonts w:cs="David" w:hint="cs"/>
          <w:rtl/>
        </w:rPr>
      </w:pPr>
    </w:p>
    <w:p w14:paraId="2900950B" w14:textId="77777777" w:rsidR="00F65117" w:rsidRPr="00F65117" w:rsidRDefault="00F65117" w:rsidP="00F65117">
      <w:pPr>
        <w:bidi/>
        <w:jc w:val="both"/>
        <w:rPr>
          <w:rFonts w:cs="David" w:hint="cs"/>
          <w:rtl/>
        </w:rPr>
      </w:pPr>
      <w:r w:rsidRPr="00F65117">
        <w:rPr>
          <w:rFonts w:cs="David" w:hint="cs"/>
          <w:rtl/>
        </w:rPr>
        <w:tab/>
        <w:t xml:space="preserve"> חשוב להדגיש שהוא לא פונה מהשטח כי זה שטח צבאי סגור, דרך אגב, כמו שגם חבר הכנסת אלדד יודע, עצם זה שזה שטח צבאי סגור זו לא עילה לפינוי חבר כנסת. המח"ט הנחה לפנות אותו בגלל שהוא עלה על הספרון. החיילים והשוטרים שפינו אותו בפועל לאחר שהונחו לפנות את אותו אדם שמפריע לפינוי הנערים, לא עדכנו את המח"ט במקום. </w:t>
      </w:r>
    </w:p>
    <w:p w14:paraId="16628916" w14:textId="77777777" w:rsidR="00F65117" w:rsidRPr="00F65117" w:rsidRDefault="00F65117" w:rsidP="00F65117">
      <w:pPr>
        <w:bidi/>
        <w:jc w:val="both"/>
        <w:rPr>
          <w:rFonts w:cs="David" w:hint="cs"/>
          <w:rtl/>
        </w:rPr>
      </w:pPr>
    </w:p>
    <w:p w14:paraId="5D31CC6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A7BB38E" w14:textId="77777777" w:rsidR="00F65117" w:rsidRPr="00F65117" w:rsidRDefault="00F65117" w:rsidP="00F65117">
      <w:pPr>
        <w:bidi/>
        <w:jc w:val="both"/>
        <w:rPr>
          <w:rFonts w:cs="David" w:hint="cs"/>
          <w:rtl/>
        </w:rPr>
      </w:pPr>
    </w:p>
    <w:p w14:paraId="56A43F80" w14:textId="77777777" w:rsidR="00F65117" w:rsidRPr="00F65117" w:rsidRDefault="00F65117" w:rsidP="00F65117">
      <w:pPr>
        <w:bidi/>
        <w:jc w:val="both"/>
        <w:rPr>
          <w:rFonts w:cs="David" w:hint="cs"/>
          <w:rtl/>
        </w:rPr>
      </w:pPr>
      <w:r w:rsidRPr="00F65117">
        <w:rPr>
          <w:rFonts w:cs="David" w:hint="cs"/>
          <w:rtl/>
        </w:rPr>
        <w:tab/>
        <w:t xml:space="preserve"> מי היה מפקד הכוחות שכן פינה? יש לך שם?</w:t>
      </w:r>
    </w:p>
    <w:p w14:paraId="7625076F" w14:textId="77777777" w:rsidR="00F65117" w:rsidRPr="00F65117" w:rsidRDefault="00F65117" w:rsidP="00F65117">
      <w:pPr>
        <w:bidi/>
        <w:jc w:val="both"/>
        <w:rPr>
          <w:rFonts w:cs="David" w:hint="cs"/>
          <w:rtl/>
        </w:rPr>
      </w:pPr>
    </w:p>
    <w:p w14:paraId="059B29C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C9EAC42" w14:textId="77777777" w:rsidR="00F65117" w:rsidRPr="00F65117" w:rsidRDefault="00F65117" w:rsidP="00F65117">
      <w:pPr>
        <w:bidi/>
        <w:jc w:val="both"/>
        <w:rPr>
          <w:rFonts w:cs="David" w:hint="cs"/>
          <w:rtl/>
        </w:rPr>
      </w:pPr>
    </w:p>
    <w:p w14:paraId="5E432835" w14:textId="77777777" w:rsidR="00F65117" w:rsidRPr="00F65117" w:rsidRDefault="00F65117" w:rsidP="00F65117">
      <w:pPr>
        <w:bidi/>
        <w:jc w:val="both"/>
        <w:rPr>
          <w:rFonts w:cs="David" w:hint="cs"/>
          <w:rtl/>
        </w:rPr>
      </w:pPr>
      <w:r w:rsidRPr="00F65117">
        <w:rPr>
          <w:rFonts w:cs="David" w:hint="cs"/>
          <w:rtl/>
        </w:rPr>
        <w:tab/>
        <w:t xml:space="preserve"> בשטח היה הסמג"ד של גדוד שהיה שם והיו שוטרי מג"ב שנמצאו במקום, אפשר לראות את זה לפי הכומתות בסרט. </w:t>
      </w:r>
    </w:p>
    <w:p w14:paraId="516A56FD" w14:textId="77777777" w:rsidR="00F65117" w:rsidRPr="00F65117" w:rsidRDefault="00F65117" w:rsidP="00F65117">
      <w:pPr>
        <w:bidi/>
        <w:jc w:val="both"/>
        <w:rPr>
          <w:rFonts w:cs="David" w:hint="cs"/>
          <w:rtl/>
        </w:rPr>
      </w:pPr>
    </w:p>
    <w:p w14:paraId="77980AA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EDE0509" w14:textId="77777777" w:rsidR="00F65117" w:rsidRPr="00F65117" w:rsidRDefault="00F65117" w:rsidP="00F65117">
      <w:pPr>
        <w:bidi/>
        <w:jc w:val="both"/>
        <w:rPr>
          <w:rFonts w:cs="David" w:hint="cs"/>
          <w:rtl/>
        </w:rPr>
      </w:pPr>
    </w:p>
    <w:p w14:paraId="4673E5B0" w14:textId="77777777" w:rsidR="00F65117" w:rsidRPr="00F65117" w:rsidRDefault="00F65117" w:rsidP="00F65117">
      <w:pPr>
        <w:bidi/>
        <w:jc w:val="both"/>
        <w:rPr>
          <w:rFonts w:cs="David" w:hint="cs"/>
          <w:rtl/>
        </w:rPr>
      </w:pPr>
      <w:r w:rsidRPr="00F65117">
        <w:rPr>
          <w:rFonts w:cs="David" w:hint="cs"/>
          <w:rtl/>
        </w:rPr>
        <w:tab/>
        <w:t>הסמג"ד שמע שמדובר בחבר כנסת?</w:t>
      </w:r>
    </w:p>
    <w:p w14:paraId="673F6C59" w14:textId="77777777" w:rsidR="00F65117" w:rsidRPr="00F65117" w:rsidRDefault="00F65117" w:rsidP="00F65117">
      <w:pPr>
        <w:bidi/>
        <w:jc w:val="both"/>
        <w:rPr>
          <w:rFonts w:cs="David" w:hint="cs"/>
          <w:rtl/>
        </w:rPr>
      </w:pPr>
    </w:p>
    <w:p w14:paraId="072C834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1B3FDD3" w14:textId="77777777" w:rsidR="00F65117" w:rsidRPr="00F65117" w:rsidRDefault="00F65117" w:rsidP="00F65117">
      <w:pPr>
        <w:bidi/>
        <w:jc w:val="both"/>
        <w:rPr>
          <w:rFonts w:cs="David" w:hint="cs"/>
          <w:rtl/>
        </w:rPr>
      </w:pPr>
    </w:p>
    <w:p w14:paraId="011D5DC0" w14:textId="77777777" w:rsidR="00F65117" w:rsidRPr="00F65117" w:rsidRDefault="00F65117" w:rsidP="00F65117">
      <w:pPr>
        <w:bidi/>
        <w:jc w:val="both"/>
        <w:rPr>
          <w:rFonts w:cs="David" w:hint="cs"/>
          <w:rtl/>
        </w:rPr>
      </w:pPr>
      <w:r w:rsidRPr="00F65117">
        <w:rPr>
          <w:rFonts w:cs="David" w:hint="cs"/>
          <w:rtl/>
        </w:rPr>
        <w:tab/>
        <w:t xml:space="preserve"> כן, הסמג"ד שמע שמדובר בחבר כנסת, רואים גם בסרט, החיילים והשוטרים שהיו שם, לא אתן כרגע ציון, אבל הם חשבו שזה שהוא נמצא על הספרון ומסרב לרדת ממנו למרות שהתבקש לזה - זו עילה לפנותו. הם שמעו שהוא אומר שהוא חבר כנסת.  </w:t>
      </w:r>
    </w:p>
    <w:p w14:paraId="5EA236E9" w14:textId="77777777" w:rsidR="00F65117" w:rsidRPr="00F65117" w:rsidRDefault="00F65117" w:rsidP="00F65117">
      <w:pPr>
        <w:bidi/>
        <w:jc w:val="both"/>
        <w:rPr>
          <w:rFonts w:cs="David" w:hint="cs"/>
          <w:rtl/>
        </w:rPr>
      </w:pPr>
    </w:p>
    <w:p w14:paraId="10217046" w14:textId="77777777" w:rsidR="00F65117" w:rsidRDefault="00F65117" w:rsidP="00F65117">
      <w:pPr>
        <w:bidi/>
        <w:jc w:val="both"/>
        <w:rPr>
          <w:rFonts w:cs="David" w:hint="cs"/>
          <w:u w:val="single"/>
          <w:rtl/>
        </w:rPr>
      </w:pPr>
    </w:p>
    <w:p w14:paraId="6DDCF462" w14:textId="77777777" w:rsidR="00F65117" w:rsidRDefault="00F65117" w:rsidP="00F65117">
      <w:pPr>
        <w:bidi/>
        <w:jc w:val="both"/>
        <w:rPr>
          <w:rFonts w:cs="David" w:hint="cs"/>
          <w:u w:val="single"/>
          <w:rtl/>
        </w:rPr>
      </w:pPr>
    </w:p>
    <w:p w14:paraId="50985454" w14:textId="77777777" w:rsidR="00F65117" w:rsidRDefault="00F65117" w:rsidP="00F65117">
      <w:pPr>
        <w:bidi/>
        <w:jc w:val="both"/>
        <w:rPr>
          <w:rFonts w:cs="David" w:hint="cs"/>
          <w:u w:val="single"/>
          <w:rtl/>
        </w:rPr>
      </w:pPr>
    </w:p>
    <w:p w14:paraId="7EE7F6C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3F21498" w14:textId="77777777" w:rsidR="00F65117" w:rsidRPr="00F65117" w:rsidRDefault="00F65117" w:rsidP="00F65117">
      <w:pPr>
        <w:bidi/>
        <w:jc w:val="both"/>
        <w:rPr>
          <w:rFonts w:cs="David" w:hint="cs"/>
          <w:rtl/>
        </w:rPr>
      </w:pPr>
    </w:p>
    <w:p w14:paraId="190CD3FA" w14:textId="77777777" w:rsidR="00F65117" w:rsidRPr="00F65117" w:rsidRDefault="00F65117" w:rsidP="00F65117">
      <w:pPr>
        <w:bidi/>
        <w:jc w:val="both"/>
        <w:rPr>
          <w:rFonts w:cs="David" w:hint="cs"/>
          <w:rtl/>
        </w:rPr>
      </w:pPr>
      <w:r w:rsidRPr="00F65117">
        <w:rPr>
          <w:rFonts w:cs="David" w:hint="cs"/>
          <w:rtl/>
        </w:rPr>
        <w:tab/>
        <w:t>לגבי המדיניות שלכם, אם המפקד, ואגב לא כל כך זוטר אם זה סמג"ד, מבין</w:t>
      </w:r>
    </w:p>
    <w:p w14:paraId="1C2CDF9C" w14:textId="77777777" w:rsidR="00F65117" w:rsidRPr="00F65117" w:rsidRDefault="00F65117" w:rsidP="00F65117">
      <w:pPr>
        <w:bidi/>
        <w:jc w:val="both"/>
        <w:rPr>
          <w:rFonts w:cs="David" w:hint="cs"/>
          <w:rtl/>
        </w:rPr>
      </w:pPr>
      <w:r w:rsidRPr="00F65117">
        <w:rPr>
          <w:rFonts w:cs="David" w:hint="cs"/>
          <w:rtl/>
        </w:rPr>
        <w:t>שמדובר כאן לא באדם, המח"ט כשנתן פקודה לא הזהיר את הסמג"ד שמדובר כאן בחבר כנסת וכנראה שהסמג"ד ידע שהמח"ט לא יודע. כשהוא מגיע לבצע את המשימה ורואה שכן מדובר בחבר כנסת, האם מבחינת ההנחיות שלכם לפיקוד במקרה כזה, לא היה נכון לעדכן את המח"ט ולבקש ממנו הנחיות מחודשות?</w:t>
      </w:r>
    </w:p>
    <w:p w14:paraId="008B2996" w14:textId="77777777" w:rsidR="00F65117" w:rsidRPr="00F65117" w:rsidRDefault="00F65117" w:rsidP="00F65117">
      <w:pPr>
        <w:bidi/>
        <w:jc w:val="both"/>
        <w:rPr>
          <w:rFonts w:cs="David" w:hint="cs"/>
          <w:rtl/>
        </w:rPr>
      </w:pPr>
    </w:p>
    <w:p w14:paraId="75C6FEA9" w14:textId="77777777" w:rsidR="00F65117" w:rsidRPr="00F65117" w:rsidRDefault="00F65117" w:rsidP="00F65117">
      <w:pPr>
        <w:bidi/>
        <w:jc w:val="both"/>
        <w:rPr>
          <w:rFonts w:cs="David" w:hint="cs"/>
          <w:rtl/>
        </w:rPr>
      </w:pPr>
      <w:r w:rsidRPr="00F65117">
        <w:rPr>
          <w:rFonts w:cs="David" w:hint="cs"/>
          <w:rtl/>
        </w:rPr>
        <w:tab/>
        <w:t xml:space="preserve">לדוגמא, אם הם היו מגיעים לרכב ומגלים על הספרון את הרמטכ"ל, האם במקרה כזה הם לא היו פונים למח"ט ומבקשים הנחיות חדשות. </w:t>
      </w:r>
    </w:p>
    <w:p w14:paraId="6E2488D0" w14:textId="77777777" w:rsidR="00F65117" w:rsidRPr="00F65117" w:rsidRDefault="00F65117" w:rsidP="00F65117">
      <w:pPr>
        <w:bidi/>
        <w:jc w:val="both"/>
        <w:rPr>
          <w:rFonts w:cs="David" w:hint="cs"/>
          <w:u w:val="single"/>
          <w:rtl/>
        </w:rPr>
      </w:pPr>
    </w:p>
    <w:p w14:paraId="0AA17CD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03EFF85" w14:textId="77777777" w:rsidR="00F65117" w:rsidRPr="00F65117" w:rsidRDefault="00F65117" w:rsidP="00F65117">
      <w:pPr>
        <w:bidi/>
        <w:jc w:val="both"/>
        <w:rPr>
          <w:rFonts w:cs="David" w:hint="cs"/>
          <w:rtl/>
        </w:rPr>
      </w:pPr>
    </w:p>
    <w:p w14:paraId="3BDD9318" w14:textId="77777777" w:rsidR="00F65117" w:rsidRPr="00F65117" w:rsidRDefault="00F65117" w:rsidP="00F65117">
      <w:pPr>
        <w:bidi/>
        <w:jc w:val="both"/>
        <w:rPr>
          <w:rFonts w:cs="David" w:hint="cs"/>
          <w:rtl/>
        </w:rPr>
      </w:pPr>
      <w:r w:rsidRPr="00F65117">
        <w:rPr>
          <w:rFonts w:cs="David" w:hint="cs"/>
          <w:rtl/>
        </w:rPr>
        <w:tab/>
        <w:t xml:space="preserve">הסמג"ד והשוטרים חשבו שאדם שהוא חבר כנסת,  עצם זה שהוא עמד על ספרון והפריע לפינוי הילדים העצורים מהמקום, מאפשר להם לפנות אותו מהשטח. לשאלה השנייה, הם היו צריכים לעדכן את המח"ט שמדובר בחבר כנסת וזו טעות. </w:t>
      </w:r>
    </w:p>
    <w:p w14:paraId="3E60CA46" w14:textId="77777777" w:rsidR="00F65117" w:rsidRPr="00F65117" w:rsidRDefault="00F65117" w:rsidP="00F65117">
      <w:pPr>
        <w:bidi/>
        <w:jc w:val="both"/>
        <w:rPr>
          <w:rFonts w:cs="David" w:hint="cs"/>
          <w:rtl/>
        </w:rPr>
      </w:pPr>
    </w:p>
    <w:p w14:paraId="223CAF01" w14:textId="77777777" w:rsidR="00F65117" w:rsidRPr="00F65117" w:rsidRDefault="00F65117" w:rsidP="00F65117">
      <w:pPr>
        <w:bidi/>
        <w:jc w:val="both"/>
        <w:rPr>
          <w:rFonts w:cs="David" w:hint="cs"/>
          <w:rtl/>
        </w:rPr>
      </w:pPr>
      <w:r w:rsidRPr="00F65117">
        <w:rPr>
          <w:rFonts w:cs="David" w:hint="cs"/>
          <w:u w:val="single"/>
          <w:rtl/>
        </w:rPr>
        <w:t>אריה אלדד:</w:t>
      </w:r>
    </w:p>
    <w:p w14:paraId="0D128F76" w14:textId="77777777" w:rsidR="00F65117" w:rsidRPr="00F65117" w:rsidRDefault="00F65117" w:rsidP="00F65117">
      <w:pPr>
        <w:bidi/>
        <w:jc w:val="both"/>
        <w:rPr>
          <w:rFonts w:cs="David" w:hint="cs"/>
          <w:rtl/>
        </w:rPr>
      </w:pPr>
    </w:p>
    <w:p w14:paraId="1C164A08" w14:textId="77777777" w:rsidR="00F65117" w:rsidRPr="00F65117" w:rsidRDefault="00F65117" w:rsidP="00F65117">
      <w:pPr>
        <w:bidi/>
        <w:jc w:val="both"/>
        <w:rPr>
          <w:rFonts w:cs="David" w:hint="cs"/>
          <w:u w:val="single"/>
          <w:rtl/>
        </w:rPr>
      </w:pPr>
      <w:r w:rsidRPr="00F65117">
        <w:rPr>
          <w:rFonts w:cs="David" w:hint="cs"/>
          <w:rtl/>
        </w:rPr>
        <w:tab/>
        <w:t>אני רוצה להבין מה זה לפנות.</w:t>
      </w:r>
    </w:p>
    <w:p w14:paraId="1E22D62C" w14:textId="77777777" w:rsidR="00F65117" w:rsidRPr="00F65117" w:rsidRDefault="00F65117" w:rsidP="00F65117">
      <w:pPr>
        <w:bidi/>
        <w:jc w:val="both"/>
        <w:rPr>
          <w:rFonts w:cs="David" w:hint="cs"/>
          <w:rtl/>
        </w:rPr>
      </w:pPr>
    </w:p>
    <w:p w14:paraId="397F117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ACE57B3" w14:textId="77777777" w:rsidR="00F65117" w:rsidRPr="00F65117" w:rsidRDefault="00F65117" w:rsidP="00F65117">
      <w:pPr>
        <w:bidi/>
        <w:jc w:val="both"/>
        <w:rPr>
          <w:rFonts w:cs="David" w:hint="cs"/>
          <w:rtl/>
        </w:rPr>
      </w:pPr>
    </w:p>
    <w:p w14:paraId="39075AD3" w14:textId="77777777" w:rsidR="00F65117" w:rsidRPr="00F65117" w:rsidRDefault="00F65117" w:rsidP="00F65117">
      <w:pPr>
        <w:bidi/>
        <w:jc w:val="both"/>
        <w:rPr>
          <w:rFonts w:cs="David" w:hint="cs"/>
          <w:rtl/>
        </w:rPr>
      </w:pPr>
      <w:r w:rsidRPr="00F65117">
        <w:rPr>
          <w:rFonts w:cs="David" w:hint="cs"/>
          <w:rtl/>
        </w:rPr>
        <w:tab/>
        <w:t xml:space="preserve"> הם חשבו שזה מקנה להם זכות להוריד ולפנות אותו ממקום שההפרעה שלו תיפסק. </w:t>
      </w:r>
    </w:p>
    <w:p w14:paraId="6A342099" w14:textId="77777777" w:rsidR="00F65117" w:rsidRPr="00F65117" w:rsidRDefault="00F65117" w:rsidP="00F65117">
      <w:pPr>
        <w:bidi/>
        <w:jc w:val="both"/>
        <w:rPr>
          <w:rFonts w:cs="David" w:hint="cs"/>
          <w:rtl/>
        </w:rPr>
      </w:pPr>
    </w:p>
    <w:p w14:paraId="6CD38684" w14:textId="77777777" w:rsidR="00F65117" w:rsidRPr="00F65117" w:rsidRDefault="00F65117" w:rsidP="00F65117">
      <w:pPr>
        <w:bidi/>
        <w:jc w:val="both"/>
        <w:rPr>
          <w:rFonts w:cs="David" w:hint="cs"/>
          <w:rtl/>
        </w:rPr>
      </w:pPr>
      <w:r w:rsidRPr="00F65117">
        <w:rPr>
          <w:rFonts w:cs="David" w:hint="cs"/>
          <w:u w:val="single"/>
          <w:rtl/>
        </w:rPr>
        <w:t>אריה אלדד:</w:t>
      </w:r>
    </w:p>
    <w:p w14:paraId="09DC563D" w14:textId="77777777" w:rsidR="00F65117" w:rsidRPr="00F65117" w:rsidRDefault="00F65117" w:rsidP="00F65117">
      <w:pPr>
        <w:bidi/>
        <w:jc w:val="both"/>
        <w:rPr>
          <w:rFonts w:cs="David" w:hint="cs"/>
          <w:rtl/>
        </w:rPr>
      </w:pPr>
    </w:p>
    <w:p w14:paraId="64E5255E" w14:textId="77777777" w:rsidR="00F65117" w:rsidRPr="00F65117" w:rsidRDefault="00F65117" w:rsidP="00F65117">
      <w:pPr>
        <w:bidi/>
        <w:jc w:val="both"/>
        <w:rPr>
          <w:rFonts w:cs="David" w:hint="cs"/>
          <w:rtl/>
        </w:rPr>
      </w:pPr>
      <w:r w:rsidRPr="00F65117">
        <w:rPr>
          <w:rFonts w:cs="David" w:hint="cs"/>
          <w:rtl/>
        </w:rPr>
        <w:tab/>
        <w:t xml:space="preserve">אם הם היו מניחים אותו בשולי הכביש - - - </w:t>
      </w:r>
    </w:p>
    <w:p w14:paraId="45D784BA" w14:textId="77777777" w:rsidR="00F65117" w:rsidRPr="00F65117" w:rsidRDefault="00F65117" w:rsidP="00F65117">
      <w:pPr>
        <w:bidi/>
        <w:jc w:val="both"/>
        <w:rPr>
          <w:rFonts w:cs="David" w:hint="cs"/>
          <w:rtl/>
        </w:rPr>
      </w:pPr>
    </w:p>
    <w:p w14:paraId="780BBDE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580CA5D" w14:textId="77777777" w:rsidR="00F65117" w:rsidRPr="00F65117" w:rsidRDefault="00F65117" w:rsidP="00F65117">
      <w:pPr>
        <w:bidi/>
        <w:jc w:val="both"/>
        <w:rPr>
          <w:rFonts w:cs="David" w:hint="cs"/>
          <w:rtl/>
        </w:rPr>
      </w:pPr>
    </w:p>
    <w:p w14:paraId="68E03969" w14:textId="77777777" w:rsidR="00F65117" w:rsidRPr="00F65117" w:rsidRDefault="00F65117" w:rsidP="00F65117">
      <w:pPr>
        <w:bidi/>
        <w:jc w:val="both"/>
        <w:rPr>
          <w:rFonts w:cs="David" w:hint="cs"/>
          <w:rtl/>
        </w:rPr>
      </w:pPr>
      <w:r w:rsidRPr="00F65117">
        <w:rPr>
          <w:rFonts w:cs="David" w:hint="cs"/>
          <w:rtl/>
        </w:rPr>
        <w:tab/>
        <w:t>זה היה עדיף, זה היה נכון יותר.</w:t>
      </w:r>
    </w:p>
    <w:p w14:paraId="7D075313" w14:textId="77777777" w:rsidR="00F65117" w:rsidRPr="00F65117" w:rsidRDefault="00F65117" w:rsidP="00F65117">
      <w:pPr>
        <w:bidi/>
        <w:jc w:val="both"/>
        <w:rPr>
          <w:rFonts w:cs="David" w:hint="cs"/>
          <w:rtl/>
        </w:rPr>
      </w:pPr>
    </w:p>
    <w:p w14:paraId="1D0AE941" w14:textId="77777777" w:rsidR="00F65117" w:rsidRPr="00F65117" w:rsidRDefault="00F65117" w:rsidP="00F65117">
      <w:pPr>
        <w:bidi/>
        <w:jc w:val="both"/>
        <w:rPr>
          <w:rFonts w:cs="David" w:hint="cs"/>
          <w:rtl/>
        </w:rPr>
      </w:pPr>
      <w:r w:rsidRPr="00F65117">
        <w:rPr>
          <w:rFonts w:cs="David" w:hint="cs"/>
          <w:u w:val="single"/>
          <w:rtl/>
        </w:rPr>
        <w:t>אריה אלדד:</w:t>
      </w:r>
    </w:p>
    <w:p w14:paraId="46A32513" w14:textId="77777777" w:rsidR="00F65117" w:rsidRPr="00F65117" w:rsidRDefault="00F65117" w:rsidP="00F65117">
      <w:pPr>
        <w:bidi/>
        <w:jc w:val="both"/>
        <w:rPr>
          <w:rFonts w:cs="David" w:hint="cs"/>
          <w:rtl/>
        </w:rPr>
      </w:pPr>
    </w:p>
    <w:p w14:paraId="7BD22829" w14:textId="77777777" w:rsidR="00F65117" w:rsidRPr="00F65117" w:rsidRDefault="00F65117" w:rsidP="00F65117">
      <w:pPr>
        <w:bidi/>
        <w:jc w:val="both"/>
        <w:rPr>
          <w:rFonts w:cs="David" w:hint="cs"/>
          <w:u w:val="single"/>
          <w:rtl/>
        </w:rPr>
      </w:pPr>
      <w:r w:rsidRPr="00F65117">
        <w:rPr>
          <w:rFonts w:cs="David" w:hint="cs"/>
          <w:rtl/>
        </w:rPr>
        <w:tab/>
        <w:t xml:space="preserve">מה היה מפריע לספרון לנסוע משם? ברוורס? הצידה, לקחת את הילדים. איפה ההיגיון המבצעי שהמח"ט שלא יודע שהוא חבר כנסת אומר: לפנות אותו. </w:t>
      </w:r>
    </w:p>
    <w:p w14:paraId="485B9A11" w14:textId="77777777" w:rsidR="00F65117" w:rsidRPr="00F65117" w:rsidRDefault="00F65117" w:rsidP="00F65117">
      <w:pPr>
        <w:bidi/>
        <w:jc w:val="both"/>
        <w:rPr>
          <w:rFonts w:cs="David" w:hint="cs"/>
          <w:u w:val="single"/>
          <w:rtl/>
        </w:rPr>
      </w:pPr>
    </w:p>
    <w:p w14:paraId="7D324AA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D67BA26" w14:textId="77777777" w:rsidR="00F65117" w:rsidRPr="00F65117" w:rsidRDefault="00F65117" w:rsidP="00F65117">
      <w:pPr>
        <w:bidi/>
        <w:jc w:val="both"/>
        <w:rPr>
          <w:rFonts w:cs="David" w:hint="cs"/>
          <w:rtl/>
        </w:rPr>
      </w:pPr>
    </w:p>
    <w:p w14:paraId="5F5CFB7A" w14:textId="77777777" w:rsidR="00F65117" w:rsidRPr="00F65117" w:rsidRDefault="00F65117" w:rsidP="00F65117">
      <w:pPr>
        <w:bidi/>
        <w:jc w:val="both"/>
        <w:rPr>
          <w:rFonts w:cs="David" w:hint="cs"/>
          <w:rtl/>
        </w:rPr>
      </w:pPr>
      <w:r w:rsidRPr="00F65117">
        <w:rPr>
          <w:rFonts w:cs="David" w:hint="cs"/>
          <w:rtl/>
        </w:rPr>
        <w:tab/>
        <w:t xml:space="preserve">היה נכון יותר והיה צריך להניח אותו בצד. אני חושב שהפעולה, בוודאי של ההורדה שלו מהספרון, גם אם צריך כוח סביר בשבילה היא פעולה לגיטימית. </w:t>
      </w:r>
    </w:p>
    <w:p w14:paraId="0D284F97" w14:textId="77777777" w:rsidR="00F65117" w:rsidRPr="00F65117" w:rsidRDefault="00F65117" w:rsidP="00F65117">
      <w:pPr>
        <w:bidi/>
        <w:jc w:val="both"/>
        <w:rPr>
          <w:rFonts w:cs="David" w:hint="cs"/>
          <w:rtl/>
        </w:rPr>
      </w:pPr>
    </w:p>
    <w:p w14:paraId="5E820648" w14:textId="77777777" w:rsidR="00F65117" w:rsidRPr="00F65117" w:rsidRDefault="00F65117" w:rsidP="00F65117">
      <w:pPr>
        <w:bidi/>
        <w:jc w:val="both"/>
        <w:rPr>
          <w:rFonts w:cs="David" w:hint="cs"/>
          <w:rtl/>
        </w:rPr>
      </w:pPr>
      <w:r w:rsidRPr="00F65117">
        <w:rPr>
          <w:rFonts w:cs="David" w:hint="cs"/>
          <w:u w:val="single"/>
          <w:rtl/>
        </w:rPr>
        <w:t>מיכאל בן ארי:</w:t>
      </w:r>
    </w:p>
    <w:p w14:paraId="3D37DB5D" w14:textId="77777777" w:rsidR="00F65117" w:rsidRPr="00F65117" w:rsidRDefault="00F65117" w:rsidP="00F65117">
      <w:pPr>
        <w:bidi/>
        <w:jc w:val="both"/>
        <w:rPr>
          <w:rFonts w:cs="David" w:hint="cs"/>
          <w:rtl/>
        </w:rPr>
      </w:pPr>
    </w:p>
    <w:p w14:paraId="22E74525" w14:textId="77777777" w:rsidR="00F65117" w:rsidRPr="00F65117" w:rsidRDefault="00F65117" w:rsidP="00F65117">
      <w:pPr>
        <w:bidi/>
        <w:jc w:val="both"/>
        <w:rPr>
          <w:rFonts w:cs="David" w:hint="cs"/>
          <w:rtl/>
        </w:rPr>
      </w:pPr>
      <w:r w:rsidRPr="00F65117">
        <w:rPr>
          <w:rFonts w:cs="David" w:hint="cs"/>
          <w:rtl/>
        </w:rPr>
        <w:tab/>
        <w:t xml:space="preserve"> אנחנו מסכימים על זה. </w:t>
      </w:r>
    </w:p>
    <w:p w14:paraId="1D54656D" w14:textId="77777777" w:rsidR="00F65117" w:rsidRPr="00F65117" w:rsidRDefault="00F65117" w:rsidP="00F65117">
      <w:pPr>
        <w:bidi/>
        <w:jc w:val="both"/>
        <w:rPr>
          <w:rFonts w:cs="David" w:hint="cs"/>
          <w:rtl/>
        </w:rPr>
      </w:pPr>
    </w:p>
    <w:p w14:paraId="49C3B6E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44D8201" w14:textId="77777777" w:rsidR="00F65117" w:rsidRPr="00F65117" w:rsidRDefault="00F65117" w:rsidP="00F65117">
      <w:pPr>
        <w:bidi/>
        <w:jc w:val="both"/>
        <w:rPr>
          <w:rFonts w:cs="David" w:hint="cs"/>
          <w:rtl/>
        </w:rPr>
      </w:pPr>
    </w:p>
    <w:p w14:paraId="5C814D62" w14:textId="77777777" w:rsidR="00F65117" w:rsidRDefault="00F65117" w:rsidP="00F65117">
      <w:pPr>
        <w:bidi/>
        <w:jc w:val="both"/>
        <w:rPr>
          <w:rFonts w:cs="David" w:hint="cs"/>
          <w:rtl/>
        </w:rPr>
      </w:pPr>
      <w:r w:rsidRPr="00F65117">
        <w:rPr>
          <w:rFonts w:cs="David" w:hint="cs"/>
          <w:rtl/>
        </w:rPr>
        <w:tab/>
        <w:t xml:space="preserve">אני גם חושב שחבר הכנסת לא היה צריך לעלות על הספרון אבל היה נכון בנסיבות האירוע לשים אותו בצד ולא לקחת אותו משם. זה מה שהיה נכון בנסיבות האירוע וזאת תקלה שאחת המטרות שלנו בעקבות האירוע זה לנסות למנוע דברים כאלה כדי להפעיל מינימום כוח סביר ומינימום הגבלה שמוטלת על חברי כנסת. לכן אתה מתפרץ פה בדלת פתוחה, היה צריך לשים אותו בצד, לעדכן את המח"ט, ולא לקחת אותו לחטיבה. דרך אגב, אפשר לא לקבל את מה </w:t>
      </w:r>
    </w:p>
    <w:p w14:paraId="67828D87" w14:textId="77777777" w:rsidR="00F65117" w:rsidRDefault="00F65117" w:rsidP="00F65117">
      <w:pPr>
        <w:bidi/>
        <w:jc w:val="both"/>
        <w:rPr>
          <w:rFonts w:cs="David" w:hint="cs"/>
          <w:rtl/>
        </w:rPr>
      </w:pPr>
    </w:p>
    <w:p w14:paraId="167C6796" w14:textId="77777777" w:rsidR="00F65117" w:rsidRDefault="00F65117" w:rsidP="00F65117">
      <w:pPr>
        <w:bidi/>
        <w:jc w:val="both"/>
        <w:rPr>
          <w:rFonts w:cs="David" w:hint="cs"/>
          <w:rtl/>
        </w:rPr>
      </w:pPr>
    </w:p>
    <w:p w14:paraId="3D9E9C6A" w14:textId="77777777" w:rsidR="00F65117" w:rsidRDefault="00F65117" w:rsidP="00F65117">
      <w:pPr>
        <w:bidi/>
        <w:jc w:val="both"/>
        <w:rPr>
          <w:rFonts w:cs="David" w:hint="cs"/>
          <w:rtl/>
        </w:rPr>
      </w:pPr>
    </w:p>
    <w:p w14:paraId="08E36DD2" w14:textId="77777777" w:rsidR="00F65117" w:rsidRDefault="00F65117" w:rsidP="00F65117">
      <w:pPr>
        <w:bidi/>
        <w:jc w:val="both"/>
        <w:rPr>
          <w:rFonts w:cs="David" w:hint="cs"/>
          <w:rtl/>
        </w:rPr>
      </w:pPr>
    </w:p>
    <w:p w14:paraId="17F8C691" w14:textId="77777777" w:rsidR="00F65117" w:rsidRPr="00F65117" w:rsidRDefault="00F65117" w:rsidP="00F65117">
      <w:pPr>
        <w:bidi/>
        <w:jc w:val="both"/>
        <w:rPr>
          <w:rFonts w:cs="David" w:hint="cs"/>
          <w:rtl/>
        </w:rPr>
      </w:pPr>
      <w:r w:rsidRPr="00F65117">
        <w:rPr>
          <w:rFonts w:cs="David" w:hint="cs"/>
          <w:rtl/>
        </w:rPr>
        <w:t xml:space="preserve">שאני אומר, אני ממש לא רוצה להיכנס לנושא של מעצר או עיכוב, אבל בהבנתם שלהם הם לא התכוונו לעצור אותו לצורך חקירה וכו', הם התכוונו לפנות אותו משם. </w:t>
      </w:r>
    </w:p>
    <w:p w14:paraId="3DE661C6" w14:textId="77777777" w:rsidR="00F65117" w:rsidRPr="00F65117" w:rsidRDefault="00F65117" w:rsidP="00F65117">
      <w:pPr>
        <w:bidi/>
        <w:jc w:val="both"/>
        <w:rPr>
          <w:rFonts w:cs="David" w:hint="cs"/>
          <w:rtl/>
        </w:rPr>
      </w:pPr>
    </w:p>
    <w:p w14:paraId="4A41AC24" w14:textId="77777777" w:rsidR="00F65117" w:rsidRPr="00F65117" w:rsidRDefault="00F65117" w:rsidP="00F65117">
      <w:pPr>
        <w:bidi/>
        <w:jc w:val="both"/>
        <w:rPr>
          <w:rFonts w:cs="David" w:hint="cs"/>
          <w:u w:val="single"/>
          <w:rtl/>
        </w:rPr>
      </w:pPr>
    </w:p>
    <w:p w14:paraId="5475B84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32BFF92" w14:textId="77777777" w:rsidR="00F65117" w:rsidRPr="00F65117" w:rsidRDefault="00F65117" w:rsidP="00F65117">
      <w:pPr>
        <w:bidi/>
        <w:jc w:val="both"/>
        <w:rPr>
          <w:rFonts w:cs="David" w:hint="cs"/>
          <w:rtl/>
        </w:rPr>
      </w:pPr>
    </w:p>
    <w:p w14:paraId="09F85437" w14:textId="77777777" w:rsidR="00F65117" w:rsidRPr="00F65117" w:rsidRDefault="00F65117" w:rsidP="00F65117">
      <w:pPr>
        <w:bidi/>
        <w:jc w:val="both"/>
        <w:rPr>
          <w:rFonts w:cs="David" w:hint="cs"/>
          <w:rtl/>
        </w:rPr>
      </w:pPr>
      <w:r w:rsidRPr="00F65117">
        <w:rPr>
          <w:rFonts w:cs="David" w:hint="cs"/>
          <w:rtl/>
        </w:rPr>
        <w:tab/>
        <w:t xml:space="preserve">אבל גם זה במקרה של חבר הכנסת אתה מודה שזה לא נכון. </w:t>
      </w:r>
    </w:p>
    <w:p w14:paraId="16C38319" w14:textId="77777777" w:rsidR="00F65117" w:rsidRPr="00F65117" w:rsidRDefault="00F65117" w:rsidP="00F65117">
      <w:pPr>
        <w:bidi/>
        <w:jc w:val="both"/>
        <w:rPr>
          <w:rFonts w:cs="David" w:hint="cs"/>
          <w:rtl/>
        </w:rPr>
      </w:pPr>
    </w:p>
    <w:p w14:paraId="658903A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45D6ED6" w14:textId="77777777" w:rsidR="00F65117" w:rsidRPr="00F65117" w:rsidRDefault="00F65117" w:rsidP="00F65117">
      <w:pPr>
        <w:bidi/>
        <w:jc w:val="both"/>
        <w:rPr>
          <w:rFonts w:cs="David" w:hint="cs"/>
          <w:rtl/>
        </w:rPr>
      </w:pPr>
    </w:p>
    <w:p w14:paraId="1F71F3CB" w14:textId="77777777" w:rsidR="00F65117" w:rsidRPr="00F65117" w:rsidRDefault="00F65117" w:rsidP="00F65117">
      <w:pPr>
        <w:bidi/>
        <w:jc w:val="both"/>
        <w:rPr>
          <w:rFonts w:cs="David" w:hint="cs"/>
          <w:rtl/>
        </w:rPr>
      </w:pPr>
      <w:r w:rsidRPr="00F65117">
        <w:rPr>
          <w:rFonts w:cs="David" w:hint="cs"/>
          <w:rtl/>
        </w:rPr>
        <w:tab/>
        <w:t xml:space="preserve">הפעולה הנכונה לפי הספר הייתה להוריד אותו מהספרון במינימום כוח, בהנחה שהוא לא מוכן לרדת בעצמו, להניח אותו בצד ולקוות - - - </w:t>
      </w:r>
    </w:p>
    <w:p w14:paraId="71A2635F" w14:textId="77777777" w:rsidR="00F65117" w:rsidRPr="00F65117" w:rsidRDefault="00F65117" w:rsidP="00F65117">
      <w:pPr>
        <w:bidi/>
        <w:jc w:val="both"/>
        <w:rPr>
          <w:rFonts w:cs="David" w:hint="cs"/>
          <w:rtl/>
        </w:rPr>
      </w:pPr>
    </w:p>
    <w:p w14:paraId="7DCB2F4A" w14:textId="77777777" w:rsidR="00F65117" w:rsidRPr="00F65117" w:rsidRDefault="00F65117" w:rsidP="00F65117">
      <w:pPr>
        <w:bidi/>
        <w:jc w:val="both"/>
        <w:rPr>
          <w:rFonts w:cs="David" w:hint="cs"/>
          <w:rtl/>
        </w:rPr>
      </w:pPr>
      <w:r w:rsidRPr="00F65117">
        <w:rPr>
          <w:rFonts w:cs="David" w:hint="cs"/>
          <w:u w:val="single"/>
          <w:rtl/>
        </w:rPr>
        <w:t>מיכאל בן ארי:</w:t>
      </w:r>
    </w:p>
    <w:p w14:paraId="76E22CC8" w14:textId="77777777" w:rsidR="00F65117" w:rsidRPr="00F65117" w:rsidRDefault="00F65117" w:rsidP="00F65117">
      <w:pPr>
        <w:bidi/>
        <w:jc w:val="both"/>
        <w:rPr>
          <w:rFonts w:cs="David" w:hint="cs"/>
          <w:rtl/>
        </w:rPr>
      </w:pPr>
    </w:p>
    <w:p w14:paraId="5DDCDB15" w14:textId="77777777" w:rsidR="00F65117" w:rsidRPr="00F65117" w:rsidRDefault="00F65117" w:rsidP="00F65117">
      <w:pPr>
        <w:bidi/>
        <w:jc w:val="both"/>
        <w:rPr>
          <w:rFonts w:cs="David" w:hint="cs"/>
          <w:u w:val="single"/>
          <w:rtl/>
        </w:rPr>
      </w:pPr>
      <w:r w:rsidRPr="00F65117">
        <w:rPr>
          <w:rFonts w:cs="David" w:hint="cs"/>
          <w:rtl/>
        </w:rPr>
        <w:tab/>
        <w:t xml:space="preserve">אני אומר בעצמי שמבחינתכם הייתם צריכים להוריד אותי, הרכב לא שלי, גם אם אני חבר כנסת, בזה אנחנו מסכימים. אבל מה שנעשה מכאן והלאה לא היה בתמימות כמו שאתה מספר. </w:t>
      </w:r>
    </w:p>
    <w:p w14:paraId="7CCD9A27" w14:textId="77777777" w:rsidR="00F65117" w:rsidRPr="00F65117" w:rsidRDefault="00F65117" w:rsidP="00F65117">
      <w:pPr>
        <w:bidi/>
        <w:jc w:val="both"/>
        <w:rPr>
          <w:rFonts w:cs="David" w:hint="cs"/>
          <w:rtl/>
        </w:rPr>
      </w:pPr>
    </w:p>
    <w:p w14:paraId="769FCF1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BD8882F" w14:textId="77777777" w:rsidR="00F65117" w:rsidRPr="00F65117" w:rsidRDefault="00F65117" w:rsidP="00F65117">
      <w:pPr>
        <w:bidi/>
        <w:jc w:val="both"/>
        <w:rPr>
          <w:rFonts w:cs="David" w:hint="cs"/>
          <w:rtl/>
        </w:rPr>
      </w:pPr>
    </w:p>
    <w:p w14:paraId="6CED6364" w14:textId="77777777" w:rsidR="00F65117" w:rsidRPr="00F65117" w:rsidRDefault="00F65117" w:rsidP="00F65117">
      <w:pPr>
        <w:bidi/>
        <w:jc w:val="both"/>
        <w:rPr>
          <w:rFonts w:cs="David" w:hint="cs"/>
          <w:rtl/>
        </w:rPr>
      </w:pPr>
      <w:r w:rsidRPr="00F65117">
        <w:rPr>
          <w:rFonts w:cs="David" w:hint="cs"/>
          <w:rtl/>
        </w:rPr>
        <w:tab/>
        <w:t xml:space="preserve">חבר הכנסת בן ארי, אני חושב שיש כאן לפחות 2 דברים שכדאי לשים אליהם לב לפרוטוקול. אלוף משנה </w:t>
      </w:r>
      <w:proofErr w:type="spellStart"/>
      <w:r w:rsidRPr="00F65117">
        <w:rPr>
          <w:rFonts w:cs="David" w:hint="cs"/>
          <w:rtl/>
        </w:rPr>
        <w:t>אפק</w:t>
      </w:r>
      <w:proofErr w:type="spellEnd"/>
      <w:r w:rsidRPr="00F65117">
        <w:rPr>
          <w:rFonts w:cs="David" w:hint="cs"/>
          <w:rtl/>
        </w:rPr>
        <w:t>, אתה מודה שלפחות בשני מקרים נהג צהל לא נכון. אתה מודה שהעובדה שהסמג"ד לא עדכן את המח"ט על כך שיש נתון חדש ומדובר בחבר כנסת היא פעולה לא נכונה. אני מבין נכון?</w:t>
      </w:r>
    </w:p>
    <w:p w14:paraId="6A0AD7F4" w14:textId="77777777" w:rsidR="00F65117" w:rsidRPr="00F65117" w:rsidRDefault="00F65117" w:rsidP="00F65117">
      <w:pPr>
        <w:bidi/>
        <w:jc w:val="both"/>
        <w:rPr>
          <w:rFonts w:cs="David" w:hint="cs"/>
          <w:rtl/>
        </w:rPr>
      </w:pPr>
    </w:p>
    <w:p w14:paraId="3D0BA9B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37BD2C4" w14:textId="77777777" w:rsidR="00F65117" w:rsidRPr="00F65117" w:rsidRDefault="00F65117" w:rsidP="00F65117">
      <w:pPr>
        <w:bidi/>
        <w:jc w:val="both"/>
        <w:rPr>
          <w:rFonts w:cs="David" w:hint="cs"/>
          <w:rtl/>
        </w:rPr>
      </w:pPr>
    </w:p>
    <w:p w14:paraId="40515C88" w14:textId="77777777" w:rsidR="00F65117" w:rsidRPr="00F65117" w:rsidRDefault="00F65117" w:rsidP="00F65117">
      <w:pPr>
        <w:bidi/>
        <w:jc w:val="both"/>
        <w:rPr>
          <w:rFonts w:cs="David" w:hint="cs"/>
          <w:rtl/>
        </w:rPr>
      </w:pPr>
      <w:r w:rsidRPr="00F65117">
        <w:rPr>
          <w:rFonts w:cs="David" w:hint="cs"/>
          <w:rtl/>
        </w:rPr>
        <w:tab/>
        <w:t xml:space="preserve"> אני רוצה להגיד את הדברים כמות שהם. בלי להיות שיפוטי אני חושב שחבר הכנסת לא היה צריך לעלות - - - </w:t>
      </w:r>
    </w:p>
    <w:p w14:paraId="0C579125" w14:textId="77777777" w:rsidR="00F65117" w:rsidRPr="00F65117" w:rsidRDefault="00F65117" w:rsidP="00F65117">
      <w:pPr>
        <w:bidi/>
        <w:jc w:val="both"/>
        <w:rPr>
          <w:rFonts w:cs="David" w:hint="cs"/>
          <w:rtl/>
        </w:rPr>
      </w:pPr>
    </w:p>
    <w:p w14:paraId="1667F3B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CFD5A98" w14:textId="77777777" w:rsidR="00F65117" w:rsidRPr="00F65117" w:rsidRDefault="00F65117" w:rsidP="00F65117">
      <w:pPr>
        <w:bidi/>
        <w:jc w:val="both"/>
        <w:rPr>
          <w:rFonts w:cs="David" w:hint="cs"/>
          <w:rtl/>
        </w:rPr>
      </w:pPr>
    </w:p>
    <w:p w14:paraId="0E894C05" w14:textId="77777777" w:rsidR="00F65117" w:rsidRPr="00F65117" w:rsidRDefault="00F65117" w:rsidP="00F65117">
      <w:pPr>
        <w:bidi/>
        <w:jc w:val="both"/>
        <w:rPr>
          <w:rFonts w:cs="David" w:hint="cs"/>
          <w:rtl/>
        </w:rPr>
      </w:pPr>
      <w:r w:rsidRPr="00F65117">
        <w:rPr>
          <w:rFonts w:cs="David" w:hint="cs"/>
          <w:rtl/>
        </w:rPr>
        <w:tab/>
        <w:t xml:space="preserve"> לא שאלתי על זה, שאלתי: האם זה שהמח"ט לא עודכן זה נכון?</w:t>
      </w:r>
    </w:p>
    <w:p w14:paraId="44360447" w14:textId="77777777" w:rsidR="00F65117" w:rsidRPr="00F65117" w:rsidRDefault="00F65117" w:rsidP="00F65117">
      <w:pPr>
        <w:bidi/>
        <w:jc w:val="both"/>
        <w:rPr>
          <w:rFonts w:cs="David" w:hint="cs"/>
          <w:rtl/>
        </w:rPr>
      </w:pPr>
    </w:p>
    <w:p w14:paraId="674EF4E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B171FD5" w14:textId="77777777" w:rsidR="00F65117" w:rsidRPr="00F65117" w:rsidRDefault="00F65117" w:rsidP="00F65117">
      <w:pPr>
        <w:bidi/>
        <w:jc w:val="both"/>
        <w:rPr>
          <w:rFonts w:cs="David" w:hint="cs"/>
          <w:rtl/>
        </w:rPr>
      </w:pPr>
    </w:p>
    <w:p w14:paraId="212D1243" w14:textId="77777777" w:rsidR="00F65117" w:rsidRPr="00F65117" w:rsidRDefault="00F65117" w:rsidP="00F65117">
      <w:pPr>
        <w:bidi/>
        <w:jc w:val="both"/>
        <w:rPr>
          <w:rFonts w:cs="David" w:hint="cs"/>
          <w:rtl/>
        </w:rPr>
      </w:pPr>
      <w:r w:rsidRPr="00F65117">
        <w:rPr>
          <w:rFonts w:cs="David" w:hint="cs"/>
          <w:rtl/>
        </w:rPr>
        <w:tab/>
        <w:t xml:space="preserve"> אני חושב שהסמג"ד והשוטרים שהיו שם היו צריכים לעדכן באופן מיידי שיש אדם שטוען שהוא חבר כנסת. דרך אגב, הם באמת לא ידעו שהוא חבר כנסת - - - </w:t>
      </w:r>
    </w:p>
    <w:p w14:paraId="59224CAF" w14:textId="77777777" w:rsidR="00F65117" w:rsidRPr="00F65117" w:rsidRDefault="00F65117" w:rsidP="00F65117">
      <w:pPr>
        <w:bidi/>
        <w:jc w:val="both"/>
        <w:rPr>
          <w:rFonts w:cs="David" w:hint="cs"/>
          <w:rtl/>
        </w:rPr>
      </w:pPr>
    </w:p>
    <w:p w14:paraId="13E4C63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A941FDD" w14:textId="77777777" w:rsidR="00F65117" w:rsidRPr="00F65117" w:rsidRDefault="00F65117" w:rsidP="00F65117">
      <w:pPr>
        <w:bidi/>
        <w:jc w:val="both"/>
        <w:rPr>
          <w:rFonts w:cs="David" w:hint="cs"/>
          <w:rtl/>
        </w:rPr>
      </w:pPr>
    </w:p>
    <w:p w14:paraId="2F9747DD" w14:textId="77777777" w:rsidR="00F65117" w:rsidRPr="00F65117" w:rsidRDefault="00F65117" w:rsidP="00F65117">
      <w:pPr>
        <w:bidi/>
        <w:jc w:val="both"/>
        <w:rPr>
          <w:rFonts w:cs="David" w:hint="cs"/>
          <w:rtl/>
        </w:rPr>
      </w:pPr>
      <w:r w:rsidRPr="00F65117">
        <w:rPr>
          <w:rFonts w:cs="David" w:hint="cs"/>
          <w:rtl/>
        </w:rPr>
        <w:tab/>
        <w:t xml:space="preserve"> זה לא רלוונטי. </w:t>
      </w:r>
    </w:p>
    <w:p w14:paraId="59ACB64F" w14:textId="77777777" w:rsidR="00F65117" w:rsidRPr="00F65117" w:rsidRDefault="00F65117" w:rsidP="00F65117">
      <w:pPr>
        <w:bidi/>
        <w:jc w:val="both"/>
        <w:rPr>
          <w:rFonts w:cs="David" w:hint="cs"/>
          <w:rtl/>
        </w:rPr>
      </w:pPr>
    </w:p>
    <w:p w14:paraId="51DAEA6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65FA5B2" w14:textId="77777777" w:rsidR="00F65117" w:rsidRPr="00F65117" w:rsidRDefault="00F65117" w:rsidP="00F65117">
      <w:pPr>
        <w:bidi/>
        <w:jc w:val="both"/>
        <w:rPr>
          <w:rFonts w:cs="David" w:hint="cs"/>
          <w:rtl/>
        </w:rPr>
      </w:pPr>
    </w:p>
    <w:p w14:paraId="2E64788E" w14:textId="77777777" w:rsidR="00F65117" w:rsidRPr="00F65117" w:rsidRDefault="00F65117" w:rsidP="00F65117">
      <w:pPr>
        <w:bidi/>
        <w:jc w:val="both"/>
        <w:rPr>
          <w:rFonts w:cs="David" w:hint="cs"/>
          <w:rtl/>
        </w:rPr>
      </w:pPr>
      <w:r w:rsidRPr="00F65117">
        <w:rPr>
          <w:rFonts w:cs="David" w:hint="cs"/>
          <w:rtl/>
        </w:rPr>
        <w:tab/>
        <w:t xml:space="preserve">זה לא לעניין, הם היו צריכים להגיד: יש פה אדם שטוען שהוא חבר כנסת ומתעקש על זה. </w:t>
      </w:r>
    </w:p>
    <w:p w14:paraId="5F719FB9" w14:textId="77777777" w:rsidR="00F65117" w:rsidRPr="00F65117" w:rsidRDefault="00F65117" w:rsidP="00F65117">
      <w:pPr>
        <w:bidi/>
        <w:jc w:val="both"/>
        <w:rPr>
          <w:rFonts w:cs="David" w:hint="cs"/>
          <w:rtl/>
        </w:rPr>
      </w:pPr>
    </w:p>
    <w:p w14:paraId="250968A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4FFBBF5" w14:textId="77777777" w:rsidR="00F65117" w:rsidRPr="00F65117" w:rsidRDefault="00F65117" w:rsidP="00F65117">
      <w:pPr>
        <w:bidi/>
        <w:jc w:val="both"/>
        <w:rPr>
          <w:rFonts w:cs="David" w:hint="cs"/>
          <w:rtl/>
        </w:rPr>
      </w:pPr>
    </w:p>
    <w:p w14:paraId="11DA8D2F" w14:textId="77777777" w:rsidR="00F65117" w:rsidRPr="00F65117" w:rsidRDefault="00F65117" w:rsidP="00F65117">
      <w:pPr>
        <w:bidi/>
        <w:jc w:val="both"/>
        <w:rPr>
          <w:rFonts w:cs="David" w:hint="cs"/>
          <w:rtl/>
        </w:rPr>
      </w:pPr>
      <w:r w:rsidRPr="00F65117">
        <w:rPr>
          <w:rFonts w:cs="David" w:hint="cs"/>
          <w:rtl/>
        </w:rPr>
        <w:tab/>
        <w:t xml:space="preserve"> אגב, יכלו לבקש תעודות, אני מניח שלחבר הכנסת בן ארי היו תעודות. אם עד עכשיו הם לא הכירו אותו, דבר </w:t>
      </w:r>
      <w:proofErr w:type="spellStart"/>
      <w:r w:rsidRPr="00F65117">
        <w:rPr>
          <w:rFonts w:cs="David" w:hint="cs"/>
          <w:rtl/>
        </w:rPr>
        <w:t>מינימלי</w:t>
      </w:r>
      <w:proofErr w:type="spellEnd"/>
      <w:r w:rsidRPr="00F65117">
        <w:rPr>
          <w:rFonts w:cs="David" w:hint="cs"/>
          <w:rtl/>
        </w:rPr>
        <w:t xml:space="preserve"> אם הם חושדים שזה אכן חבר כנסת - - - </w:t>
      </w:r>
    </w:p>
    <w:p w14:paraId="0866FC33" w14:textId="77777777" w:rsidR="00F65117" w:rsidRDefault="00F65117" w:rsidP="00F65117">
      <w:pPr>
        <w:bidi/>
        <w:jc w:val="both"/>
        <w:rPr>
          <w:rFonts w:cs="David" w:hint="cs"/>
          <w:u w:val="single"/>
          <w:rtl/>
        </w:rPr>
      </w:pPr>
    </w:p>
    <w:p w14:paraId="71E5E5E0" w14:textId="77777777" w:rsidR="00F65117" w:rsidRDefault="00F65117" w:rsidP="00F65117">
      <w:pPr>
        <w:bidi/>
        <w:jc w:val="both"/>
        <w:rPr>
          <w:rFonts w:cs="David" w:hint="cs"/>
          <w:u w:val="single"/>
          <w:rtl/>
        </w:rPr>
      </w:pPr>
    </w:p>
    <w:p w14:paraId="1BB0A8CE" w14:textId="77777777" w:rsidR="00F65117" w:rsidRDefault="00F65117" w:rsidP="00F65117">
      <w:pPr>
        <w:bidi/>
        <w:jc w:val="both"/>
        <w:rPr>
          <w:rFonts w:cs="David" w:hint="cs"/>
          <w:u w:val="single"/>
          <w:rtl/>
        </w:rPr>
      </w:pPr>
    </w:p>
    <w:p w14:paraId="6348A600" w14:textId="77777777" w:rsidR="00F65117" w:rsidRDefault="00F65117" w:rsidP="00F65117">
      <w:pPr>
        <w:bidi/>
        <w:jc w:val="both"/>
        <w:rPr>
          <w:rFonts w:cs="David" w:hint="cs"/>
          <w:u w:val="single"/>
          <w:rtl/>
        </w:rPr>
      </w:pPr>
    </w:p>
    <w:p w14:paraId="75152C8E" w14:textId="77777777" w:rsidR="00F65117" w:rsidRDefault="00F65117" w:rsidP="00F65117">
      <w:pPr>
        <w:bidi/>
        <w:jc w:val="both"/>
        <w:rPr>
          <w:rFonts w:cs="David" w:hint="cs"/>
          <w:u w:val="single"/>
          <w:rtl/>
        </w:rPr>
      </w:pPr>
    </w:p>
    <w:p w14:paraId="485B4CA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1979EDE" w14:textId="77777777" w:rsidR="00F65117" w:rsidRPr="00F65117" w:rsidRDefault="00F65117" w:rsidP="00F65117">
      <w:pPr>
        <w:bidi/>
        <w:jc w:val="both"/>
        <w:rPr>
          <w:rFonts w:cs="David" w:hint="cs"/>
          <w:rtl/>
        </w:rPr>
      </w:pPr>
    </w:p>
    <w:p w14:paraId="60B69771" w14:textId="77777777" w:rsidR="00F65117" w:rsidRPr="00F65117" w:rsidRDefault="00F65117" w:rsidP="00F65117">
      <w:pPr>
        <w:bidi/>
        <w:jc w:val="both"/>
        <w:rPr>
          <w:rFonts w:cs="David" w:hint="cs"/>
          <w:rtl/>
        </w:rPr>
      </w:pPr>
      <w:r w:rsidRPr="00F65117">
        <w:rPr>
          <w:rFonts w:cs="David" w:hint="cs"/>
          <w:rtl/>
        </w:rPr>
        <w:tab/>
        <w:t xml:space="preserve">היה טעות לא לעדכן את המח"ט ברגע - - - </w:t>
      </w:r>
    </w:p>
    <w:p w14:paraId="57DCC05D" w14:textId="77777777" w:rsidR="00F65117" w:rsidRPr="00F65117" w:rsidRDefault="00F65117" w:rsidP="00F65117">
      <w:pPr>
        <w:bidi/>
        <w:jc w:val="both"/>
        <w:rPr>
          <w:rFonts w:cs="David" w:hint="cs"/>
          <w:rtl/>
        </w:rPr>
      </w:pPr>
    </w:p>
    <w:p w14:paraId="4ACC825B" w14:textId="77777777" w:rsidR="00F65117" w:rsidRPr="00F65117" w:rsidRDefault="00F65117" w:rsidP="00F65117">
      <w:pPr>
        <w:bidi/>
        <w:jc w:val="both"/>
        <w:rPr>
          <w:rFonts w:cs="David" w:hint="cs"/>
          <w:rtl/>
        </w:rPr>
      </w:pPr>
      <w:r w:rsidRPr="00F65117">
        <w:rPr>
          <w:rFonts w:cs="David" w:hint="cs"/>
          <w:u w:val="single"/>
          <w:rtl/>
        </w:rPr>
        <w:t>מיכאל בן ארי:</w:t>
      </w:r>
    </w:p>
    <w:p w14:paraId="22B1BD58" w14:textId="77777777" w:rsidR="00F65117" w:rsidRPr="00F65117" w:rsidRDefault="00F65117" w:rsidP="00F65117">
      <w:pPr>
        <w:bidi/>
        <w:jc w:val="both"/>
        <w:rPr>
          <w:rFonts w:cs="David" w:hint="cs"/>
          <w:rtl/>
        </w:rPr>
      </w:pPr>
    </w:p>
    <w:p w14:paraId="17B99C1B" w14:textId="77777777" w:rsidR="00F65117" w:rsidRPr="00F65117" w:rsidRDefault="00F65117" w:rsidP="00F65117">
      <w:pPr>
        <w:bidi/>
        <w:jc w:val="both"/>
        <w:rPr>
          <w:rFonts w:cs="David" w:hint="cs"/>
          <w:rtl/>
        </w:rPr>
      </w:pPr>
      <w:r w:rsidRPr="00F65117">
        <w:rPr>
          <w:rFonts w:cs="David" w:hint="cs"/>
          <w:rtl/>
        </w:rPr>
        <w:tab/>
        <w:t xml:space="preserve"> מתוך 30 איש יש לפחות אדם אחד שמכיר אותי. </w:t>
      </w:r>
    </w:p>
    <w:p w14:paraId="46A6880F" w14:textId="77777777" w:rsidR="00F65117" w:rsidRPr="00F65117" w:rsidRDefault="00F65117" w:rsidP="00F65117">
      <w:pPr>
        <w:bidi/>
        <w:jc w:val="both"/>
        <w:rPr>
          <w:rFonts w:cs="David" w:hint="cs"/>
          <w:rtl/>
        </w:rPr>
      </w:pPr>
    </w:p>
    <w:p w14:paraId="7DBE6F87" w14:textId="77777777" w:rsidR="00F65117" w:rsidRPr="00F65117" w:rsidRDefault="00F65117" w:rsidP="00F65117">
      <w:pPr>
        <w:bidi/>
        <w:jc w:val="both"/>
        <w:rPr>
          <w:rFonts w:cs="David" w:hint="cs"/>
          <w:rtl/>
        </w:rPr>
      </w:pPr>
      <w:r w:rsidRPr="00F65117">
        <w:rPr>
          <w:rFonts w:cs="David" w:hint="cs"/>
          <w:u w:val="single"/>
          <w:rtl/>
        </w:rPr>
        <w:t>אריה אלדד:</w:t>
      </w:r>
    </w:p>
    <w:p w14:paraId="0DC98435" w14:textId="77777777" w:rsidR="00F65117" w:rsidRPr="00F65117" w:rsidRDefault="00F65117" w:rsidP="00F65117">
      <w:pPr>
        <w:bidi/>
        <w:jc w:val="both"/>
        <w:rPr>
          <w:rFonts w:cs="David" w:hint="cs"/>
          <w:rtl/>
        </w:rPr>
      </w:pPr>
    </w:p>
    <w:p w14:paraId="06E1A9F8" w14:textId="77777777" w:rsidR="00F65117" w:rsidRPr="00F65117" w:rsidRDefault="00F65117" w:rsidP="00F65117">
      <w:pPr>
        <w:bidi/>
        <w:jc w:val="both"/>
        <w:rPr>
          <w:rFonts w:cs="David" w:hint="cs"/>
          <w:u w:val="single"/>
          <w:rtl/>
        </w:rPr>
      </w:pPr>
      <w:r w:rsidRPr="00F65117">
        <w:rPr>
          <w:rFonts w:cs="David" w:hint="cs"/>
          <w:rtl/>
        </w:rPr>
        <w:tab/>
        <w:t>השאלה היא האם המח"ט ראה את האירוע הזה בעיניים או בפלזמה?</w:t>
      </w:r>
    </w:p>
    <w:p w14:paraId="1A4231DD" w14:textId="77777777" w:rsidR="00F65117" w:rsidRPr="00F65117" w:rsidRDefault="00F65117" w:rsidP="00F65117">
      <w:pPr>
        <w:bidi/>
        <w:jc w:val="both"/>
        <w:rPr>
          <w:rFonts w:cs="David" w:hint="cs"/>
          <w:rtl/>
        </w:rPr>
      </w:pPr>
    </w:p>
    <w:p w14:paraId="787FA98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4985DE3" w14:textId="77777777" w:rsidR="00F65117" w:rsidRPr="00F65117" w:rsidRDefault="00F65117" w:rsidP="00F65117">
      <w:pPr>
        <w:bidi/>
        <w:jc w:val="both"/>
        <w:rPr>
          <w:rFonts w:cs="David" w:hint="cs"/>
          <w:rtl/>
        </w:rPr>
      </w:pPr>
    </w:p>
    <w:p w14:paraId="7456BB62" w14:textId="77777777" w:rsidR="00F65117" w:rsidRPr="00F65117" w:rsidRDefault="00F65117" w:rsidP="00F65117">
      <w:pPr>
        <w:bidi/>
        <w:jc w:val="both"/>
        <w:rPr>
          <w:rFonts w:cs="David" w:hint="cs"/>
          <w:rtl/>
        </w:rPr>
      </w:pPr>
      <w:r w:rsidRPr="00F65117">
        <w:rPr>
          <w:rFonts w:cs="David" w:hint="cs"/>
          <w:rtl/>
        </w:rPr>
        <w:tab/>
        <w:t xml:space="preserve"> המח"ט היה כמה עשרות מטרים משם, הקשב של המח"ט לא היה לאירוע הזה, הקשב של המח"ט היה למה שקורה בציר העלייה. הוא ראה אדם עומד על הספרון, הוא אמר, אצטט במילותיו, הוא אומר: ראיתי עבריין עומד שם על הספרון וצועק בקולי קולות. אמרתי להם: תפנו אותו מהשטח. אלה היו מילותיו. מפה היה האירוע כמו שהוא נראה. </w:t>
      </w:r>
    </w:p>
    <w:p w14:paraId="3E5F8A59" w14:textId="77777777" w:rsidR="00F65117" w:rsidRPr="00F65117" w:rsidRDefault="00F65117" w:rsidP="00F65117">
      <w:pPr>
        <w:bidi/>
        <w:jc w:val="both"/>
        <w:rPr>
          <w:rFonts w:cs="David" w:hint="cs"/>
          <w:rtl/>
        </w:rPr>
      </w:pPr>
    </w:p>
    <w:p w14:paraId="724B59F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FC72635" w14:textId="77777777" w:rsidR="00F65117" w:rsidRPr="00F65117" w:rsidRDefault="00F65117" w:rsidP="00F65117">
      <w:pPr>
        <w:bidi/>
        <w:jc w:val="both"/>
        <w:rPr>
          <w:rFonts w:cs="David" w:hint="cs"/>
          <w:rtl/>
        </w:rPr>
      </w:pPr>
    </w:p>
    <w:p w14:paraId="26119234" w14:textId="77777777" w:rsidR="00F65117" w:rsidRPr="00F65117" w:rsidRDefault="00F65117" w:rsidP="00F65117">
      <w:pPr>
        <w:bidi/>
        <w:jc w:val="both"/>
        <w:rPr>
          <w:rFonts w:cs="David" w:hint="cs"/>
          <w:rtl/>
        </w:rPr>
      </w:pPr>
      <w:r w:rsidRPr="00F65117">
        <w:rPr>
          <w:rFonts w:cs="David" w:hint="cs"/>
          <w:rtl/>
        </w:rPr>
        <w:tab/>
        <w:t xml:space="preserve"> הייתה התנהגות לא נכונה של הסמג"ד והכוחות בזה שהם לא עדכנו את המח"ט.</w:t>
      </w:r>
    </w:p>
    <w:p w14:paraId="0B228B4B" w14:textId="77777777" w:rsidR="00F65117" w:rsidRPr="00F65117" w:rsidRDefault="00F65117" w:rsidP="00F65117">
      <w:pPr>
        <w:bidi/>
        <w:jc w:val="both"/>
        <w:rPr>
          <w:rFonts w:cs="David" w:hint="cs"/>
          <w:rtl/>
        </w:rPr>
      </w:pPr>
    </w:p>
    <w:p w14:paraId="47466AC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37B2669" w14:textId="77777777" w:rsidR="00F65117" w:rsidRPr="00F65117" w:rsidRDefault="00F65117" w:rsidP="00F65117">
      <w:pPr>
        <w:bidi/>
        <w:jc w:val="both"/>
        <w:rPr>
          <w:rFonts w:cs="David" w:hint="cs"/>
          <w:rtl/>
        </w:rPr>
      </w:pPr>
    </w:p>
    <w:p w14:paraId="567D8D58" w14:textId="77777777" w:rsidR="00F65117" w:rsidRPr="00F65117" w:rsidRDefault="00F65117" w:rsidP="00F65117">
      <w:pPr>
        <w:bidi/>
        <w:jc w:val="both"/>
        <w:rPr>
          <w:rFonts w:cs="David" w:hint="cs"/>
          <w:rtl/>
        </w:rPr>
      </w:pPr>
      <w:r w:rsidRPr="00F65117">
        <w:rPr>
          <w:rFonts w:cs="David" w:hint="cs"/>
          <w:rtl/>
        </w:rPr>
        <w:tab/>
        <w:t xml:space="preserve">הייתה פה טעות וטעות כשמה כן היא, כולנו בני אדם. </w:t>
      </w:r>
    </w:p>
    <w:p w14:paraId="29A444E8" w14:textId="77777777" w:rsidR="00F65117" w:rsidRPr="00F65117" w:rsidRDefault="00F65117" w:rsidP="00F65117">
      <w:pPr>
        <w:bidi/>
        <w:jc w:val="both"/>
        <w:rPr>
          <w:rFonts w:cs="David" w:hint="cs"/>
          <w:rtl/>
        </w:rPr>
      </w:pPr>
    </w:p>
    <w:p w14:paraId="1DF44D4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0446957" w14:textId="77777777" w:rsidR="00F65117" w:rsidRPr="00F65117" w:rsidRDefault="00F65117" w:rsidP="00F65117">
      <w:pPr>
        <w:bidi/>
        <w:jc w:val="both"/>
        <w:rPr>
          <w:rFonts w:cs="David" w:hint="cs"/>
          <w:rtl/>
        </w:rPr>
      </w:pPr>
    </w:p>
    <w:p w14:paraId="1B8A0753" w14:textId="77777777" w:rsidR="00F65117" w:rsidRPr="00F65117" w:rsidRDefault="00F65117" w:rsidP="00F65117">
      <w:pPr>
        <w:bidi/>
        <w:jc w:val="both"/>
        <w:rPr>
          <w:rFonts w:cs="David" w:hint="cs"/>
          <w:rtl/>
        </w:rPr>
      </w:pPr>
      <w:r w:rsidRPr="00F65117">
        <w:rPr>
          <w:rFonts w:cs="David" w:hint="cs"/>
          <w:rtl/>
        </w:rPr>
        <w:tab/>
        <w:t xml:space="preserve">אתה יכול לקרוא לזה טעות, מישהו אחר יבחר מילה אחרת אבל הייתה פה התנהגות לא נכונה. </w:t>
      </w:r>
    </w:p>
    <w:p w14:paraId="1947B107" w14:textId="77777777" w:rsidR="00F65117" w:rsidRPr="00F65117" w:rsidRDefault="00F65117" w:rsidP="00F65117">
      <w:pPr>
        <w:bidi/>
        <w:jc w:val="both"/>
        <w:rPr>
          <w:rFonts w:cs="David" w:hint="cs"/>
          <w:rtl/>
        </w:rPr>
      </w:pPr>
    </w:p>
    <w:p w14:paraId="6E5F240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2F5C2C9" w14:textId="77777777" w:rsidR="00F65117" w:rsidRPr="00F65117" w:rsidRDefault="00F65117" w:rsidP="00F65117">
      <w:pPr>
        <w:bidi/>
        <w:jc w:val="both"/>
        <w:rPr>
          <w:rFonts w:cs="David" w:hint="cs"/>
          <w:rtl/>
        </w:rPr>
      </w:pPr>
    </w:p>
    <w:p w14:paraId="393E734F" w14:textId="77777777" w:rsidR="00F65117" w:rsidRPr="00F65117" w:rsidRDefault="00F65117" w:rsidP="00F65117">
      <w:pPr>
        <w:bidi/>
        <w:jc w:val="both"/>
        <w:rPr>
          <w:rFonts w:cs="David" w:hint="cs"/>
          <w:rtl/>
        </w:rPr>
      </w:pPr>
      <w:r w:rsidRPr="00F65117">
        <w:rPr>
          <w:rFonts w:cs="David" w:hint="cs"/>
          <w:rtl/>
        </w:rPr>
        <w:tab/>
        <w:t xml:space="preserve"> כולנו בני אדם. </w:t>
      </w:r>
    </w:p>
    <w:p w14:paraId="2BDA72D2" w14:textId="77777777" w:rsidR="00F65117" w:rsidRPr="00F65117" w:rsidRDefault="00F65117" w:rsidP="00F65117">
      <w:pPr>
        <w:bidi/>
        <w:jc w:val="both"/>
        <w:rPr>
          <w:rFonts w:cs="David" w:hint="cs"/>
          <w:rtl/>
        </w:rPr>
      </w:pPr>
    </w:p>
    <w:p w14:paraId="7673A2F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D3F3B1D" w14:textId="77777777" w:rsidR="00F65117" w:rsidRPr="00F65117" w:rsidRDefault="00F65117" w:rsidP="00F65117">
      <w:pPr>
        <w:bidi/>
        <w:jc w:val="both"/>
        <w:rPr>
          <w:rFonts w:cs="David" w:hint="cs"/>
          <w:rtl/>
        </w:rPr>
      </w:pPr>
    </w:p>
    <w:p w14:paraId="0DCBA4AD" w14:textId="77777777" w:rsidR="00F65117" w:rsidRPr="00F65117" w:rsidRDefault="00F65117" w:rsidP="00F65117">
      <w:pPr>
        <w:bidi/>
        <w:jc w:val="both"/>
        <w:rPr>
          <w:rFonts w:cs="David" w:hint="cs"/>
          <w:rtl/>
        </w:rPr>
      </w:pPr>
      <w:r w:rsidRPr="00F65117">
        <w:rPr>
          <w:rFonts w:cs="David" w:hint="cs"/>
          <w:rtl/>
        </w:rPr>
        <w:tab/>
        <w:t xml:space="preserve"> אני לא נכנס לשיפוט. </w:t>
      </w:r>
    </w:p>
    <w:p w14:paraId="58792BDB" w14:textId="77777777" w:rsidR="00F65117" w:rsidRPr="00F65117" w:rsidRDefault="00F65117" w:rsidP="00F65117">
      <w:pPr>
        <w:bidi/>
        <w:jc w:val="both"/>
        <w:rPr>
          <w:rFonts w:cs="David" w:hint="cs"/>
          <w:rtl/>
        </w:rPr>
      </w:pPr>
    </w:p>
    <w:p w14:paraId="3B94547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4782B66" w14:textId="77777777" w:rsidR="00F65117" w:rsidRPr="00F65117" w:rsidRDefault="00F65117" w:rsidP="00F65117">
      <w:pPr>
        <w:bidi/>
        <w:jc w:val="both"/>
        <w:rPr>
          <w:rFonts w:cs="David" w:hint="cs"/>
          <w:rtl/>
        </w:rPr>
      </w:pPr>
    </w:p>
    <w:p w14:paraId="5125B24F" w14:textId="77777777" w:rsidR="00F65117" w:rsidRPr="00F65117" w:rsidRDefault="00F65117" w:rsidP="00F65117">
      <w:pPr>
        <w:bidi/>
        <w:jc w:val="both"/>
        <w:rPr>
          <w:rFonts w:cs="David" w:hint="cs"/>
          <w:rtl/>
        </w:rPr>
      </w:pPr>
      <w:r w:rsidRPr="00F65117">
        <w:rPr>
          <w:rFonts w:cs="David" w:hint="cs"/>
          <w:rtl/>
        </w:rPr>
        <w:tab/>
        <w:t xml:space="preserve">היה צריך לעדכן את המח"ט באותה שנייה שיש אדם שטוען שהוא חבר כנסת והנכון   יותר היה להניח את חבר הכנסת בצד ולא לפנות אותו. </w:t>
      </w:r>
    </w:p>
    <w:p w14:paraId="2E365AC4" w14:textId="77777777" w:rsidR="00F65117" w:rsidRPr="00F65117" w:rsidRDefault="00F65117" w:rsidP="00F65117">
      <w:pPr>
        <w:bidi/>
        <w:jc w:val="both"/>
        <w:rPr>
          <w:rFonts w:cs="David" w:hint="cs"/>
          <w:rtl/>
        </w:rPr>
      </w:pPr>
    </w:p>
    <w:p w14:paraId="7644D16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22C2E6" w14:textId="77777777" w:rsidR="00F65117" w:rsidRPr="00F65117" w:rsidRDefault="00F65117" w:rsidP="00F65117">
      <w:pPr>
        <w:bidi/>
        <w:jc w:val="both"/>
        <w:rPr>
          <w:rFonts w:cs="David" w:hint="cs"/>
          <w:rtl/>
        </w:rPr>
      </w:pPr>
    </w:p>
    <w:p w14:paraId="559BC0E7" w14:textId="77777777" w:rsidR="00F65117" w:rsidRPr="00F65117" w:rsidRDefault="00F65117" w:rsidP="00F65117">
      <w:pPr>
        <w:bidi/>
        <w:jc w:val="both"/>
        <w:rPr>
          <w:rFonts w:cs="David" w:hint="cs"/>
          <w:rtl/>
        </w:rPr>
      </w:pPr>
      <w:r w:rsidRPr="00F65117">
        <w:rPr>
          <w:rFonts w:cs="David" w:hint="cs"/>
          <w:rtl/>
        </w:rPr>
        <w:tab/>
        <w:t xml:space="preserve">הניסוח "נכון יותר" אני חייב להגיד שאתה חוזר עליו בקפדנות ובעקשנות -  אותי הוא מבלבל. "נכון יותר" זה שיש שתי פעולות, פעולה אחת מותרת והשנייה מותרת ועדיף לפעול כך. </w:t>
      </w:r>
    </w:p>
    <w:p w14:paraId="53444578" w14:textId="77777777" w:rsidR="00F65117" w:rsidRPr="00F65117" w:rsidRDefault="00F65117" w:rsidP="00F65117">
      <w:pPr>
        <w:bidi/>
        <w:jc w:val="both"/>
        <w:rPr>
          <w:rFonts w:cs="David" w:hint="cs"/>
          <w:rtl/>
        </w:rPr>
      </w:pPr>
    </w:p>
    <w:p w14:paraId="7D29E77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BA2402F" w14:textId="77777777" w:rsidR="00F65117" w:rsidRPr="00F65117" w:rsidRDefault="00F65117" w:rsidP="00F65117">
      <w:pPr>
        <w:bidi/>
        <w:jc w:val="both"/>
        <w:rPr>
          <w:rFonts w:cs="David" w:hint="cs"/>
          <w:rtl/>
        </w:rPr>
      </w:pPr>
    </w:p>
    <w:p w14:paraId="2A85377F" w14:textId="77777777" w:rsidR="00F65117" w:rsidRPr="00F65117" w:rsidRDefault="00F65117" w:rsidP="00F65117">
      <w:pPr>
        <w:bidi/>
        <w:jc w:val="both"/>
        <w:rPr>
          <w:rFonts w:cs="David" w:hint="cs"/>
          <w:rtl/>
        </w:rPr>
      </w:pPr>
      <w:r w:rsidRPr="00F65117">
        <w:rPr>
          <w:rFonts w:cs="David" w:hint="cs"/>
          <w:rtl/>
        </w:rPr>
        <w:tab/>
        <w:t xml:space="preserve"> אגיד לך למה אני אומר "נכון יותר". תשאלו גם את היועצים המשפטיים של הוועדה, אני בכלל לא בטוח ויותר מזה, אני חושב שאפשר גם מבחינה משפטית לפנות אותו מהשטח, מותר היה בהתחשב בזה שזה היה שטח צבאי סגור. </w:t>
      </w:r>
    </w:p>
    <w:p w14:paraId="53AED69B" w14:textId="77777777" w:rsidR="00F65117" w:rsidRPr="00F65117" w:rsidRDefault="00F65117" w:rsidP="00F65117">
      <w:pPr>
        <w:bidi/>
        <w:jc w:val="both"/>
        <w:rPr>
          <w:rFonts w:cs="David" w:hint="cs"/>
          <w:rtl/>
        </w:rPr>
      </w:pPr>
    </w:p>
    <w:p w14:paraId="756BDF7B" w14:textId="77777777" w:rsidR="00F65117" w:rsidRDefault="00F65117" w:rsidP="00F65117">
      <w:pPr>
        <w:bidi/>
        <w:jc w:val="both"/>
        <w:rPr>
          <w:rFonts w:cs="David" w:hint="cs"/>
          <w:u w:val="single"/>
          <w:rtl/>
        </w:rPr>
      </w:pPr>
    </w:p>
    <w:p w14:paraId="46697675" w14:textId="77777777" w:rsidR="00F65117" w:rsidRDefault="00F65117" w:rsidP="00F65117">
      <w:pPr>
        <w:bidi/>
        <w:jc w:val="both"/>
        <w:rPr>
          <w:rFonts w:cs="David" w:hint="cs"/>
          <w:u w:val="single"/>
          <w:rtl/>
        </w:rPr>
      </w:pPr>
    </w:p>
    <w:p w14:paraId="56F23B3F" w14:textId="77777777" w:rsidR="00F65117" w:rsidRDefault="00F65117" w:rsidP="00F65117">
      <w:pPr>
        <w:bidi/>
        <w:jc w:val="both"/>
        <w:rPr>
          <w:rFonts w:cs="David" w:hint="cs"/>
          <w:u w:val="single"/>
          <w:rtl/>
        </w:rPr>
      </w:pPr>
    </w:p>
    <w:p w14:paraId="25D7CA70" w14:textId="77777777" w:rsidR="00F65117" w:rsidRPr="00F65117" w:rsidRDefault="00F65117" w:rsidP="00F65117">
      <w:pPr>
        <w:bidi/>
        <w:jc w:val="both"/>
        <w:rPr>
          <w:rFonts w:cs="David" w:hint="cs"/>
          <w:rtl/>
        </w:rPr>
      </w:pPr>
      <w:r w:rsidRPr="00F65117">
        <w:rPr>
          <w:rFonts w:cs="David" w:hint="cs"/>
          <w:u w:val="single"/>
          <w:rtl/>
        </w:rPr>
        <w:t>אריה אלדד:</w:t>
      </w:r>
    </w:p>
    <w:p w14:paraId="627DE967" w14:textId="77777777" w:rsidR="00F65117" w:rsidRPr="00F65117" w:rsidRDefault="00F65117" w:rsidP="00F65117">
      <w:pPr>
        <w:bidi/>
        <w:jc w:val="both"/>
        <w:rPr>
          <w:rFonts w:cs="David" w:hint="cs"/>
          <w:rtl/>
        </w:rPr>
      </w:pPr>
    </w:p>
    <w:p w14:paraId="136FEF89" w14:textId="77777777" w:rsidR="00F65117" w:rsidRPr="00F65117" w:rsidRDefault="00F65117" w:rsidP="00F65117">
      <w:pPr>
        <w:bidi/>
        <w:jc w:val="both"/>
        <w:rPr>
          <w:rFonts w:cs="David" w:hint="cs"/>
          <w:rtl/>
        </w:rPr>
      </w:pPr>
      <w:r w:rsidRPr="00F65117">
        <w:rPr>
          <w:rFonts w:cs="David" w:hint="cs"/>
          <w:rtl/>
        </w:rPr>
        <w:tab/>
        <w:t xml:space="preserve"> מה הקשר בין שטח צבאי סגור וחוק חסינות חברי הכנסת? שאלה במשפטים. </w:t>
      </w:r>
    </w:p>
    <w:p w14:paraId="48450973" w14:textId="77777777" w:rsidR="00F65117" w:rsidRPr="00F65117" w:rsidRDefault="00F65117" w:rsidP="00F65117">
      <w:pPr>
        <w:bidi/>
        <w:jc w:val="both"/>
        <w:rPr>
          <w:rFonts w:cs="David" w:hint="cs"/>
          <w:rtl/>
        </w:rPr>
      </w:pPr>
    </w:p>
    <w:p w14:paraId="1B8860D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9F7C656" w14:textId="77777777" w:rsidR="00F65117" w:rsidRPr="00F65117" w:rsidRDefault="00F65117" w:rsidP="00F65117">
      <w:pPr>
        <w:bidi/>
        <w:jc w:val="both"/>
        <w:rPr>
          <w:rFonts w:cs="David" w:hint="cs"/>
          <w:rtl/>
        </w:rPr>
      </w:pPr>
    </w:p>
    <w:p w14:paraId="1180ADDB" w14:textId="77777777" w:rsidR="00F65117" w:rsidRPr="00F65117" w:rsidRDefault="00F65117" w:rsidP="00F65117">
      <w:pPr>
        <w:bidi/>
        <w:jc w:val="both"/>
        <w:rPr>
          <w:rFonts w:cs="David" w:hint="cs"/>
          <w:rtl/>
        </w:rPr>
      </w:pPr>
      <w:r w:rsidRPr="00F65117">
        <w:rPr>
          <w:rFonts w:cs="David" w:hint="cs"/>
          <w:rtl/>
        </w:rPr>
        <w:tab/>
        <w:t xml:space="preserve"> אבקש לקבל בזה את חוות הדעת של הייעוץ המשפטי של הוועדה ואני סומך עליהם שיתנו את דעתם. לכן הגדרתי את זה כמילותיי. </w:t>
      </w:r>
    </w:p>
    <w:p w14:paraId="109A7185" w14:textId="77777777" w:rsidR="00F65117" w:rsidRPr="00F65117" w:rsidRDefault="00F65117" w:rsidP="00F65117">
      <w:pPr>
        <w:bidi/>
        <w:jc w:val="both"/>
        <w:rPr>
          <w:rFonts w:cs="David" w:hint="cs"/>
          <w:rtl/>
        </w:rPr>
      </w:pPr>
    </w:p>
    <w:p w14:paraId="1001AF5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BAF9284" w14:textId="77777777" w:rsidR="00F65117" w:rsidRPr="00F65117" w:rsidRDefault="00F65117" w:rsidP="00F65117">
      <w:pPr>
        <w:bidi/>
        <w:jc w:val="both"/>
        <w:rPr>
          <w:rFonts w:cs="David" w:hint="cs"/>
          <w:rtl/>
        </w:rPr>
      </w:pPr>
    </w:p>
    <w:p w14:paraId="09948E80" w14:textId="77777777" w:rsidR="00F65117" w:rsidRPr="00F65117" w:rsidRDefault="00F65117" w:rsidP="00F65117">
      <w:pPr>
        <w:bidi/>
        <w:jc w:val="both"/>
        <w:rPr>
          <w:rFonts w:cs="David" w:hint="cs"/>
          <w:rtl/>
        </w:rPr>
      </w:pPr>
      <w:r w:rsidRPr="00F65117">
        <w:rPr>
          <w:rFonts w:cs="David" w:hint="cs"/>
          <w:rtl/>
        </w:rPr>
        <w:tab/>
        <w:t xml:space="preserve">זאת אומרת שאתה כרגע לא בטוח שהפעולה שבוצעה היא פעולה לא נכונה אבל אתה אומר: היה יותר נכון לעשות כך. </w:t>
      </w:r>
    </w:p>
    <w:p w14:paraId="232B6EFD" w14:textId="77777777" w:rsidR="00F65117" w:rsidRPr="00F65117" w:rsidRDefault="00F65117" w:rsidP="00F65117">
      <w:pPr>
        <w:bidi/>
        <w:jc w:val="both"/>
        <w:rPr>
          <w:rFonts w:cs="David" w:hint="cs"/>
          <w:rtl/>
        </w:rPr>
      </w:pPr>
    </w:p>
    <w:p w14:paraId="544D930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F0DAF49" w14:textId="77777777" w:rsidR="00F65117" w:rsidRPr="00F65117" w:rsidRDefault="00F65117" w:rsidP="00F65117">
      <w:pPr>
        <w:bidi/>
        <w:jc w:val="both"/>
        <w:rPr>
          <w:rFonts w:cs="David" w:hint="cs"/>
          <w:rtl/>
        </w:rPr>
      </w:pPr>
    </w:p>
    <w:p w14:paraId="0B0A4B28" w14:textId="77777777" w:rsidR="00F65117" w:rsidRPr="00F65117" w:rsidRDefault="00F65117" w:rsidP="00F65117">
      <w:pPr>
        <w:bidi/>
        <w:jc w:val="both"/>
        <w:rPr>
          <w:rFonts w:cs="David" w:hint="cs"/>
          <w:rtl/>
        </w:rPr>
      </w:pPr>
      <w:r w:rsidRPr="00F65117">
        <w:rPr>
          <w:rFonts w:cs="David" w:hint="cs"/>
          <w:rtl/>
        </w:rPr>
        <w:tab/>
        <w:t xml:space="preserve">אני אומר שיש פעולה אחרת שהיא יותר נכונה, אני לא אומר שמה שנעשה הוא לא בסמכות או לא פעולה שהיא לא לגיטימית.  אני חושב שאם הייתי שם או בתנאי מעבדה הייתה פעולה אחרת שהיה יותר נכון לעשותה. לא אמרתי שזו פעולה שמותר היה לעשות ואני אומר, המקום היה שטח צבאי סגור. </w:t>
      </w:r>
    </w:p>
    <w:p w14:paraId="24F1E386" w14:textId="77777777" w:rsidR="00F65117" w:rsidRPr="00F65117" w:rsidRDefault="00F65117" w:rsidP="00F65117">
      <w:pPr>
        <w:bidi/>
        <w:jc w:val="both"/>
        <w:rPr>
          <w:rFonts w:cs="David" w:hint="cs"/>
          <w:rtl/>
        </w:rPr>
      </w:pPr>
    </w:p>
    <w:p w14:paraId="6EB242A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7B4CD20" w14:textId="77777777" w:rsidR="00F65117" w:rsidRPr="00F65117" w:rsidRDefault="00F65117" w:rsidP="00F65117">
      <w:pPr>
        <w:bidi/>
        <w:jc w:val="both"/>
        <w:rPr>
          <w:rFonts w:cs="David" w:hint="cs"/>
          <w:rtl/>
        </w:rPr>
      </w:pPr>
    </w:p>
    <w:p w14:paraId="7E2E1C36" w14:textId="77777777" w:rsidR="00F65117" w:rsidRPr="00F65117" w:rsidRDefault="00F65117" w:rsidP="00F65117">
      <w:pPr>
        <w:bidi/>
        <w:jc w:val="both"/>
        <w:rPr>
          <w:rFonts w:cs="David" w:hint="cs"/>
          <w:rtl/>
        </w:rPr>
      </w:pPr>
      <w:r w:rsidRPr="00F65117">
        <w:rPr>
          <w:rFonts w:cs="David" w:hint="cs"/>
          <w:rtl/>
        </w:rPr>
        <w:tab/>
        <w:t xml:space="preserve">אבל זה לא רלוונטי. </w:t>
      </w:r>
    </w:p>
    <w:p w14:paraId="49FD50C8" w14:textId="77777777" w:rsidR="00F65117" w:rsidRPr="00F65117" w:rsidRDefault="00F65117" w:rsidP="00F65117">
      <w:pPr>
        <w:bidi/>
        <w:jc w:val="both"/>
        <w:rPr>
          <w:rFonts w:cs="David" w:hint="cs"/>
          <w:rtl/>
        </w:rPr>
      </w:pPr>
    </w:p>
    <w:p w14:paraId="1610EA9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20465D8" w14:textId="77777777" w:rsidR="00F65117" w:rsidRPr="00F65117" w:rsidRDefault="00F65117" w:rsidP="00F65117">
      <w:pPr>
        <w:bidi/>
        <w:jc w:val="both"/>
        <w:rPr>
          <w:rFonts w:cs="David" w:hint="cs"/>
          <w:rtl/>
        </w:rPr>
      </w:pPr>
    </w:p>
    <w:p w14:paraId="1DC3D1C8" w14:textId="77777777" w:rsidR="00F65117" w:rsidRPr="00F65117" w:rsidRDefault="00F65117" w:rsidP="00F65117">
      <w:pPr>
        <w:bidi/>
        <w:jc w:val="both"/>
        <w:rPr>
          <w:rFonts w:cs="David" w:hint="cs"/>
          <w:rtl/>
        </w:rPr>
      </w:pPr>
      <w:r w:rsidRPr="00F65117">
        <w:rPr>
          <w:rFonts w:cs="David" w:hint="cs"/>
          <w:rtl/>
        </w:rPr>
        <w:tab/>
        <w:t xml:space="preserve"> יכול להיות שלא הראו לו אבל זה ועוד איך רלוונטי.</w:t>
      </w:r>
    </w:p>
    <w:p w14:paraId="7C53B5FA" w14:textId="77777777" w:rsidR="00F65117" w:rsidRPr="00F65117" w:rsidRDefault="00F65117" w:rsidP="00F65117">
      <w:pPr>
        <w:bidi/>
        <w:jc w:val="both"/>
        <w:rPr>
          <w:rFonts w:cs="David" w:hint="cs"/>
          <w:rtl/>
        </w:rPr>
      </w:pPr>
    </w:p>
    <w:p w14:paraId="32792D3C" w14:textId="77777777" w:rsidR="00F65117" w:rsidRPr="00F65117" w:rsidRDefault="00F65117" w:rsidP="00F65117">
      <w:pPr>
        <w:bidi/>
        <w:jc w:val="both"/>
        <w:rPr>
          <w:rFonts w:cs="David" w:hint="cs"/>
          <w:rtl/>
        </w:rPr>
      </w:pPr>
      <w:r w:rsidRPr="00F65117">
        <w:rPr>
          <w:rFonts w:cs="David" w:hint="cs"/>
          <w:u w:val="single"/>
          <w:rtl/>
        </w:rPr>
        <w:t>מיכאל בן ארי:</w:t>
      </w:r>
    </w:p>
    <w:p w14:paraId="6DC9228C" w14:textId="77777777" w:rsidR="00F65117" w:rsidRPr="00F65117" w:rsidRDefault="00F65117" w:rsidP="00F65117">
      <w:pPr>
        <w:bidi/>
        <w:jc w:val="both"/>
        <w:rPr>
          <w:rFonts w:cs="David" w:hint="cs"/>
          <w:rtl/>
        </w:rPr>
      </w:pPr>
    </w:p>
    <w:p w14:paraId="583F4733" w14:textId="77777777" w:rsidR="00F65117" w:rsidRPr="00F65117" w:rsidRDefault="00F65117" w:rsidP="00F65117">
      <w:pPr>
        <w:bidi/>
        <w:jc w:val="both"/>
        <w:rPr>
          <w:rFonts w:cs="David" w:hint="cs"/>
          <w:rtl/>
        </w:rPr>
      </w:pPr>
      <w:r w:rsidRPr="00F65117">
        <w:rPr>
          <w:rFonts w:cs="David" w:hint="cs"/>
          <w:rtl/>
        </w:rPr>
        <w:tab/>
        <w:t xml:space="preserve"> מי כן ידע מזה שזה שטח צבאי סגור?</w:t>
      </w:r>
    </w:p>
    <w:p w14:paraId="0E9B5090" w14:textId="77777777" w:rsidR="00F65117" w:rsidRPr="00F65117" w:rsidRDefault="00F65117" w:rsidP="00F65117">
      <w:pPr>
        <w:bidi/>
        <w:jc w:val="both"/>
        <w:rPr>
          <w:rFonts w:cs="David" w:hint="cs"/>
          <w:rtl/>
        </w:rPr>
      </w:pPr>
    </w:p>
    <w:p w14:paraId="776E606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075432E" w14:textId="77777777" w:rsidR="00F65117" w:rsidRPr="00F65117" w:rsidRDefault="00F65117" w:rsidP="00F65117">
      <w:pPr>
        <w:bidi/>
        <w:jc w:val="both"/>
        <w:rPr>
          <w:rFonts w:cs="David" w:hint="cs"/>
          <w:rtl/>
        </w:rPr>
      </w:pPr>
    </w:p>
    <w:p w14:paraId="0D9F2DFB" w14:textId="77777777" w:rsidR="00F65117" w:rsidRPr="00F65117" w:rsidRDefault="00F65117" w:rsidP="00F65117">
      <w:pPr>
        <w:bidi/>
        <w:jc w:val="both"/>
        <w:rPr>
          <w:rFonts w:cs="David" w:hint="cs"/>
          <w:rtl/>
        </w:rPr>
      </w:pPr>
      <w:r w:rsidRPr="00F65117">
        <w:rPr>
          <w:rFonts w:cs="David" w:hint="cs"/>
          <w:rtl/>
        </w:rPr>
        <w:tab/>
        <w:t xml:space="preserve"> הגורמים שהכריזו את זה - - - </w:t>
      </w:r>
    </w:p>
    <w:p w14:paraId="2EB3A9BC" w14:textId="77777777" w:rsidR="00F65117" w:rsidRPr="00F65117" w:rsidRDefault="00F65117" w:rsidP="00F65117">
      <w:pPr>
        <w:bidi/>
        <w:jc w:val="both"/>
        <w:rPr>
          <w:rFonts w:cs="David" w:hint="cs"/>
          <w:rtl/>
        </w:rPr>
      </w:pPr>
    </w:p>
    <w:p w14:paraId="3D8369F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583F174" w14:textId="77777777" w:rsidR="00F65117" w:rsidRPr="00F65117" w:rsidRDefault="00F65117" w:rsidP="00F65117">
      <w:pPr>
        <w:bidi/>
        <w:jc w:val="both"/>
        <w:rPr>
          <w:rFonts w:cs="David" w:hint="cs"/>
          <w:rtl/>
        </w:rPr>
      </w:pPr>
    </w:p>
    <w:p w14:paraId="61D2E41A" w14:textId="77777777" w:rsidR="00F65117" w:rsidRPr="00F65117" w:rsidRDefault="00F65117" w:rsidP="00F65117">
      <w:pPr>
        <w:bidi/>
        <w:jc w:val="both"/>
        <w:rPr>
          <w:rFonts w:cs="David" w:hint="cs"/>
          <w:rtl/>
        </w:rPr>
      </w:pPr>
      <w:r w:rsidRPr="00F65117">
        <w:rPr>
          <w:rFonts w:cs="David" w:hint="cs"/>
          <w:rtl/>
        </w:rPr>
        <w:tab/>
        <w:t>אם העובדה שזה שטח צבאי סגור היא רלוונטית, האם העובדה שלא הוצג בפני חבר הכנסת בן ארי צו שזה שטח צבאי סגור ולא נאמר לו שזה שטח צבאי סגור, גם זה טעות?</w:t>
      </w:r>
    </w:p>
    <w:p w14:paraId="7285A81D" w14:textId="77777777" w:rsidR="00F65117" w:rsidRPr="00F65117" w:rsidRDefault="00F65117" w:rsidP="00F65117">
      <w:pPr>
        <w:bidi/>
        <w:jc w:val="both"/>
        <w:rPr>
          <w:rFonts w:cs="David" w:hint="cs"/>
          <w:rtl/>
        </w:rPr>
      </w:pPr>
    </w:p>
    <w:p w14:paraId="0C8F453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F6013CB" w14:textId="77777777" w:rsidR="00F65117" w:rsidRPr="00F65117" w:rsidRDefault="00F65117" w:rsidP="00F65117">
      <w:pPr>
        <w:bidi/>
        <w:jc w:val="both"/>
        <w:rPr>
          <w:rFonts w:cs="David" w:hint="cs"/>
          <w:rtl/>
        </w:rPr>
      </w:pPr>
    </w:p>
    <w:p w14:paraId="53E43C65" w14:textId="77777777" w:rsidR="00F65117" w:rsidRPr="00F65117" w:rsidRDefault="00F65117" w:rsidP="00F65117">
      <w:pPr>
        <w:bidi/>
        <w:jc w:val="both"/>
        <w:rPr>
          <w:rFonts w:cs="David" w:hint="cs"/>
          <w:rtl/>
        </w:rPr>
      </w:pPr>
      <w:r w:rsidRPr="00F65117">
        <w:rPr>
          <w:rFonts w:cs="David" w:hint="cs"/>
          <w:rtl/>
        </w:rPr>
        <w:tab/>
        <w:t xml:space="preserve">היה צריך להגיד לו שזה שטח צבאי סגור, גם אם אין צו פיזי כי לא תמיד זה צו פיזי. לפחות זו אמירה שצריך להגיד. </w:t>
      </w:r>
    </w:p>
    <w:p w14:paraId="75EDCD06" w14:textId="77777777" w:rsidR="00F65117" w:rsidRPr="00F65117" w:rsidRDefault="00F65117" w:rsidP="00F65117">
      <w:pPr>
        <w:bidi/>
        <w:jc w:val="both"/>
        <w:rPr>
          <w:rFonts w:cs="David" w:hint="cs"/>
          <w:rtl/>
        </w:rPr>
      </w:pPr>
    </w:p>
    <w:p w14:paraId="3EDF535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88C393F" w14:textId="77777777" w:rsidR="00F65117" w:rsidRPr="00F65117" w:rsidRDefault="00F65117" w:rsidP="00F65117">
      <w:pPr>
        <w:bidi/>
        <w:jc w:val="both"/>
        <w:rPr>
          <w:rFonts w:cs="David" w:hint="cs"/>
          <w:rtl/>
        </w:rPr>
      </w:pPr>
    </w:p>
    <w:p w14:paraId="567CF22A" w14:textId="77777777" w:rsidR="00F65117" w:rsidRPr="00F65117" w:rsidRDefault="00F65117" w:rsidP="00F65117">
      <w:pPr>
        <w:bidi/>
        <w:jc w:val="both"/>
        <w:rPr>
          <w:rFonts w:cs="David" w:hint="cs"/>
          <w:rtl/>
        </w:rPr>
      </w:pPr>
      <w:r w:rsidRPr="00F65117">
        <w:rPr>
          <w:rFonts w:cs="David" w:hint="cs"/>
          <w:rtl/>
        </w:rPr>
        <w:tab/>
        <w:t xml:space="preserve"> האמירה הזאת הייתה לפי גרסתך? חבר הכנסת בן ארי טוען שלא. </w:t>
      </w:r>
    </w:p>
    <w:p w14:paraId="12630BA7" w14:textId="77777777" w:rsidR="00F65117" w:rsidRDefault="00F65117" w:rsidP="00F65117">
      <w:pPr>
        <w:bidi/>
        <w:jc w:val="both"/>
        <w:rPr>
          <w:rFonts w:cs="David" w:hint="cs"/>
          <w:rtl/>
        </w:rPr>
      </w:pPr>
    </w:p>
    <w:p w14:paraId="7CC2C9B3" w14:textId="77777777" w:rsidR="00F65117" w:rsidRDefault="00F65117" w:rsidP="00F65117">
      <w:pPr>
        <w:bidi/>
        <w:jc w:val="both"/>
        <w:rPr>
          <w:rFonts w:cs="David" w:hint="cs"/>
          <w:rtl/>
        </w:rPr>
      </w:pPr>
    </w:p>
    <w:p w14:paraId="57C0D588" w14:textId="77777777" w:rsidR="00F65117" w:rsidRDefault="00F65117" w:rsidP="00F65117">
      <w:pPr>
        <w:bidi/>
        <w:jc w:val="both"/>
        <w:rPr>
          <w:rFonts w:cs="David" w:hint="cs"/>
          <w:rtl/>
        </w:rPr>
      </w:pPr>
    </w:p>
    <w:p w14:paraId="1BCCA5D7" w14:textId="77777777" w:rsidR="00F65117" w:rsidRDefault="00F65117" w:rsidP="00F65117">
      <w:pPr>
        <w:bidi/>
        <w:jc w:val="both"/>
        <w:rPr>
          <w:rFonts w:cs="David" w:hint="cs"/>
          <w:rtl/>
        </w:rPr>
      </w:pPr>
    </w:p>
    <w:p w14:paraId="1502DE02" w14:textId="77777777" w:rsidR="00F65117" w:rsidRDefault="00F65117" w:rsidP="00F65117">
      <w:pPr>
        <w:bidi/>
        <w:jc w:val="both"/>
        <w:rPr>
          <w:rFonts w:cs="David" w:hint="cs"/>
          <w:rtl/>
        </w:rPr>
      </w:pPr>
    </w:p>
    <w:p w14:paraId="2A0BAF58" w14:textId="77777777" w:rsidR="00F65117" w:rsidRDefault="00F65117" w:rsidP="00F65117">
      <w:pPr>
        <w:bidi/>
        <w:jc w:val="both"/>
        <w:rPr>
          <w:rFonts w:cs="David" w:hint="cs"/>
          <w:rtl/>
        </w:rPr>
      </w:pPr>
    </w:p>
    <w:p w14:paraId="1D529ACA" w14:textId="77777777" w:rsidR="00F65117" w:rsidRPr="00F65117" w:rsidRDefault="00F65117" w:rsidP="00F65117">
      <w:pPr>
        <w:bidi/>
        <w:jc w:val="both"/>
        <w:rPr>
          <w:rFonts w:cs="David" w:hint="cs"/>
          <w:rtl/>
        </w:rPr>
      </w:pPr>
    </w:p>
    <w:p w14:paraId="0508E65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17A535A" w14:textId="77777777" w:rsidR="00F65117" w:rsidRPr="00F65117" w:rsidRDefault="00F65117" w:rsidP="00F65117">
      <w:pPr>
        <w:bidi/>
        <w:jc w:val="both"/>
        <w:rPr>
          <w:rFonts w:cs="David" w:hint="cs"/>
          <w:rtl/>
        </w:rPr>
      </w:pPr>
    </w:p>
    <w:p w14:paraId="0CDC8E2C" w14:textId="77777777" w:rsidR="00F65117" w:rsidRPr="00F65117" w:rsidRDefault="00F65117" w:rsidP="00F65117">
      <w:pPr>
        <w:bidi/>
        <w:jc w:val="both"/>
        <w:rPr>
          <w:rFonts w:cs="David" w:hint="cs"/>
          <w:rtl/>
        </w:rPr>
      </w:pPr>
      <w:r w:rsidRPr="00F65117">
        <w:rPr>
          <w:rFonts w:cs="David" w:hint="cs"/>
          <w:rtl/>
        </w:rPr>
        <w:tab/>
        <w:t xml:space="preserve"> אני מאמין לחבר הכנסת בן ארי שלא נאמר אבל הפינוי שלו נעשה בגלל העלייה לספרון, לא בגלל שזה שטח צבאי סגור. נאמנים עלי דבריו של חבר הכנסת, אם לא נאמר לו אז לא נאמר לו. </w:t>
      </w:r>
    </w:p>
    <w:p w14:paraId="0446E5BC" w14:textId="77777777" w:rsidR="00F65117" w:rsidRPr="00F65117" w:rsidRDefault="00F65117" w:rsidP="00F65117">
      <w:pPr>
        <w:bidi/>
        <w:jc w:val="both"/>
        <w:rPr>
          <w:rFonts w:cs="David" w:hint="cs"/>
          <w:rtl/>
        </w:rPr>
      </w:pPr>
    </w:p>
    <w:p w14:paraId="2EE8162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8A7444B" w14:textId="77777777" w:rsidR="00F65117" w:rsidRPr="00F65117" w:rsidRDefault="00F65117" w:rsidP="00F65117">
      <w:pPr>
        <w:bidi/>
        <w:jc w:val="both"/>
        <w:rPr>
          <w:rFonts w:cs="David" w:hint="cs"/>
          <w:rtl/>
        </w:rPr>
      </w:pPr>
    </w:p>
    <w:p w14:paraId="63F3AE76" w14:textId="77777777" w:rsidR="00F65117" w:rsidRPr="00F65117" w:rsidRDefault="00F65117" w:rsidP="00F65117">
      <w:pPr>
        <w:bidi/>
        <w:jc w:val="both"/>
        <w:rPr>
          <w:rFonts w:cs="David" w:hint="cs"/>
          <w:rtl/>
        </w:rPr>
      </w:pPr>
      <w:r w:rsidRPr="00F65117">
        <w:rPr>
          <w:rFonts w:cs="David" w:hint="cs"/>
          <w:rtl/>
        </w:rPr>
        <w:tab/>
        <w:t xml:space="preserve"> זה שזה שלא נאמר לו, במידה וזה רלוונטי ואתה אומר לצורך הפינוי זה כן היה רלוונטי, גם זאת פעילות לא נכונה, זה שלא נאמר לו שזה שטח צבאי סגור. </w:t>
      </w:r>
    </w:p>
    <w:p w14:paraId="1678CE12" w14:textId="77777777" w:rsidR="00F65117" w:rsidRPr="00F65117" w:rsidRDefault="00F65117" w:rsidP="00F65117">
      <w:pPr>
        <w:bidi/>
        <w:jc w:val="both"/>
        <w:rPr>
          <w:rFonts w:cs="David" w:hint="cs"/>
          <w:rtl/>
        </w:rPr>
      </w:pPr>
    </w:p>
    <w:p w14:paraId="33863CE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FDBB593" w14:textId="77777777" w:rsidR="00F65117" w:rsidRPr="00F65117" w:rsidRDefault="00F65117" w:rsidP="00F65117">
      <w:pPr>
        <w:bidi/>
        <w:jc w:val="both"/>
        <w:rPr>
          <w:rFonts w:cs="David" w:hint="cs"/>
          <w:rtl/>
        </w:rPr>
      </w:pPr>
    </w:p>
    <w:p w14:paraId="6AD196B3" w14:textId="77777777" w:rsidR="00F65117" w:rsidRPr="00F65117" w:rsidRDefault="00F65117" w:rsidP="00F65117">
      <w:pPr>
        <w:bidi/>
        <w:jc w:val="both"/>
        <w:rPr>
          <w:rFonts w:cs="David" w:hint="cs"/>
          <w:rtl/>
        </w:rPr>
      </w:pPr>
      <w:r w:rsidRPr="00F65117">
        <w:rPr>
          <w:rFonts w:cs="David" w:hint="cs"/>
          <w:rtl/>
        </w:rPr>
        <w:tab/>
        <w:t xml:space="preserve">היה צריך להגיד לו את זה בהנחה שזה לא נאמר אם כי במחשבה שלהם הפינוי היה בגלל העלייה לספרון. </w:t>
      </w:r>
    </w:p>
    <w:p w14:paraId="058F4A1E" w14:textId="77777777" w:rsidR="00F65117" w:rsidRPr="00F65117" w:rsidRDefault="00F65117" w:rsidP="00F65117">
      <w:pPr>
        <w:bidi/>
        <w:jc w:val="both"/>
        <w:rPr>
          <w:rFonts w:cs="David" w:hint="cs"/>
          <w:rtl/>
        </w:rPr>
      </w:pPr>
    </w:p>
    <w:p w14:paraId="651B026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8379795" w14:textId="77777777" w:rsidR="00F65117" w:rsidRPr="00F65117" w:rsidRDefault="00F65117" w:rsidP="00F65117">
      <w:pPr>
        <w:bidi/>
        <w:jc w:val="both"/>
        <w:rPr>
          <w:rFonts w:cs="David" w:hint="cs"/>
          <w:rtl/>
        </w:rPr>
      </w:pPr>
    </w:p>
    <w:p w14:paraId="67BF267D" w14:textId="77777777" w:rsidR="00F65117" w:rsidRPr="00F65117" w:rsidRDefault="00F65117" w:rsidP="00F65117">
      <w:pPr>
        <w:bidi/>
        <w:jc w:val="both"/>
        <w:rPr>
          <w:rFonts w:cs="David" w:hint="cs"/>
          <w:rtl/>
        </w:rPr>
      </w:pPr>
      <w:r w:rsidRPr="00F65117">
        <w:rPr>
          <w:rFonts w:cs="David" w:hint="cs"/>
          <w:rtl/>
        </w:rPr>
        <w:tab/>
        <w:t xml:space="preserve"> בתחקיר שבצעתם, נאמר לו או לא? אמרתם שבצעתם תחקיר. </w:t>
      </w:r>
    </w:p>
    <w:p w14:paraId="2B3470D0" w14:textId="77777777" w:rsidR="00F65117" w:rsidRPr="00F65117" w:rsidRDefault="00F65117" w:rsidP="00F65117">
      <w:pPr>
        <w:bidi/>
        <w:jc w:val="both"/>
        <w:rPr>
          <w:rFonts w:cs="David" w:hint="cs"/>
          <w:rtl/>
        </w:rPr>
      </w:pPr>
    </w:p>
    <w:p w14:paraId="15D8A88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3C59856" w14:textId="77777777" w:rsidR="00F65117" w:rsidRPr="00F65117" w:rsidRDefault="00F65117" w:rsidP="00F65117">
      <w:pPr>
        <w:bidi/>
        <w:jc w:val="both"/>
        <w:rPr>
          <w:rFonts w:cs="David" w:hint="cs"/>
          <w:rtl/>
        </w:rPr>
      </w:pPr>
    </w:p>
    <w:p w14:paraId="3E71E08D" w14:textId="77777777" w:rsidR="00F65117" w:rsidRPr="00F65117" w:rsidRDefault="00F65117" w:rsidP="00F65117">
      <w:pPr>
        <w:bidi/>
        <w:jc w:val="both"/>
        <w:rPr>
          <w:rFonts w:cs="David" w:hint="cs"/>
          <w:rtl/>
        </w:rPr>
      </w:pPr>
      <w:r w:rsidRPr="00F65117">
        <w:rPr>
          <w:rFonts w:cs="David" w:hint="cs"/>
          <w:rtl/>
        </w:rPr>
        <w:tab/>
        <w:t xml:space="preserve">אני לא מכיר שנאמר לו.  </w:t>
      </w:r>
    </w:p>
    <w:p w14:paraId="31C05BBD" w14:textId="77777777" w:rsidR="00F65117" w:rsidRPr="00F65117" w:rsidRDefault="00F65117" w:rsidP="00F65117">
      <w:pPr>
        <w:bidi/>
        <w:jc w:val="both"/>
        <w:rPr>
          <w:rFonts w:cs="David" w:hint="cs"/>
          <w:rtl/>
        </w:rPr>
      </w:pPr>
    </w:p>
    <w:p w14:paraId="3B8C255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A809575" w14:textId="77777777" w:rsidR="00F65117" w:rsidRPr="00F65117" w:rsidRDefault="00F65117" w:rsidP="00F65117">
      <w:pPr>
        <w:bidi/>
        <w:jc w:val="both"/>
        <w:rPr>
          <w:rFonts w:cs="David" w:hint="cs"/>
          <w:rtl/>
        </w:rPr>
      </w:pPr>
    </w:p>
    <w:p w14:paraId="01F254BE" w14:textId="77777777" w:rsidR="00F65117" w:rsidRPr="00F65117" w:rsidRDefault="00F65117" w:rsidP="00F65117">
      <w:pPr>
        <w:bidi/>
        <w:jc w:val="both"/>
        <w:rPr>
          <w:rFonts w:cs="David" w:hint="cs"/>
          <w:rtl/>
        </w:rPr>
      </w:pPr>
      <w:r w:rsidRPr="00F65117">
        <w:rPr>
          <w:rFonts w:cs="David" w:hint="cs"/>
          <w:rtl/>
        </w:rPr>
        <w:tab/>
        <w:t>אם במקומו היה אדם רגיל, לא חבר כנסת, והיו מפנים אותו משטח צבאי סגור בלי להגיד לו שזה שטח צבאי סגור, זה היה תקין?</w:t>
      </w:r>
    </w:p>
    <w:p w14:paraId="48A9A915" w14:textId="77777777" w:rsidR="00F65117" w:rsidRPr="00F65117" w:rsidRDefault="00F65117" w:rsidP="00F65117">
      <w:pPr>
        <w:bidi/>
        <w:jc w:val="both"/>
        <w:rPr>
          <w:rFonts w:cs="David" w:hint="cs"/>
          <w:rtl/>
        </w:rPr>
      </w:pPr>
    </w:p>
    <w:p w14:paraId="2FC85CF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4A3C534" w14:textId="77777777" w:rsidR="00F65117" w:rsidRPr="00F65117" w:rsidRDefault="00F65117" w:rsidP="00F65117">
      <w:pPr>
        <w:bidi/>
        <w:jc w:val="both"/>
        <w:rPr>
          <w:rFonts w:cs="David" w:hint="cs"/>
          <w:rtl/>
        </w:rPr>
      </w:pPr>
    </w:p>
    <w:p w14:paraId="09D12254" w14:textId="77777777" w:rsidR="00F65117" w:rsidRPr="00F65117" w:rsidRDefault="00F65117" w:rsidP="00F65117">
      <w:pPr>
        <w:bidi/>
        <w:jc w:val="both"/>
        <w:rPr>
          <w:rFonts w:cs="David" w:hint="cs"/>
          <w:rtl/>
        </w:rPr>
      </w:pPr>
      <w:r w:rsidRPr="00F65117">
        <w:rPr>
          <w:rFonts w:cs="David" w:hint="cs"/>
          <w:rtl/>
        </w:rPr>
        <w:tab/>
        <w:t xml:space="preserve">אדם אחר היו עוצרים ולוקחים לחקירה במשטרה. אדם שנלקח על ידי שוטרים צריך להגיד לו מה העילה. במקרה של חבר הכנסת הוא נלקח בגלל שהוא הפריע ועלה לספרון. </w:t>
      </w:r>
    </w:p>
    <w:p w14:paraId="371E9A1A" w14:textId="77777777" w:rsidR="00F65117" w:rsidRPr="00F65117" w:rsidRDefault="00F65117" w:rsidP="00F65117">
      <w:pPr>
        <w:bidi/>
        <w:jc w:val="both"/>
        <w:rPr>
          <w:rFonts w:cs="David" w:hint="cs"/>
          <w:rtl/>
        </w:rPr>
      </w:pPr>
    </w:p>
    <w:p w14:paraId="2C0AAA0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0293BBD" w14:textId="77777777" w:rsidR="00F65117" w:rsidRPr="00F65117" w:rsidRDefault="00F65117" w:rsidP="00F65117">
      <w:pPr>
        <w:bidi/>
        <w:jc w:val="both"/>
        <w:rPr>
          <w:rFonts w:cs="David" w:hint="cs"/>
          <w:rtl/>
        </w:rPr>
      </w:pPr>
    </w:p>
    <w:p w14:paraId="38E584CC" w14:textId="77777777" w:rsidR="00F65117" w:rsidRPr="00F65117" w:rsidRDefault="00F65117" w:rsidP="00F65117">
      <w:pPr>
        <w:bidi/>
        <w:jc w:val="both"/>
        <w:rPr>
          <w:rFonts w:cs="David" w:hint="cs"/>
          <w:rtl/>
        </w:rPr>
      </w:pPr>
      <w:r w:rsidRPr="00F65117">
        <w:rPr>
          <w:rFonts w:cs="David" w:hint="cs"/>
          <w:rtl/>
        </w:rPr>
        <w:tab/>
        <w:t xml:space="preserve">הוא הורד מהספרון לכביש, אחר כך לקחו אותו. הרי ראינו את הסרט בדיוק, לא לקחו אותו מייד מהספרון. </w:t>
      </w:r>
    </w:p>
    <w:p w14:paraId="5824565B" w14:textId="77777777" w:rsidR="00F65117" w:rsidRPr="00F65117" w:rsidRDefault="00F65117" w:rsidP="00F65117">
      <w:pPr>
        <w:bidi/>
        <w:jc w:val="both"/>
        <w:rPr>
          <w:rFonts w:cs="David" w:hint="cs"/>
          <w:rtl/>
        </w:rPr>
      </w:pPr>
    </w:p>
    <w:p w14:paraId="0511CF82"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75257AA" w14:textId="77777777" w:rsidR="00F65117" w:rsidRPr="00F65117" w:rsidRDefault="00F65117" w:rsidP="00F65117">
      <w:pPr>
        <w:bidi/>
        <w:jc w:val="both"/>
        <w:rPr>
          <w:rFonts w:cs="David" w:hint="cs"/>
          <w:rtl/>
        </w:rPr>
      </w:pPr>
    </w:p>
    <w:p w14:paraId="4CF9D964" w14:textId="77777777" w:rsidR="00F65117" w:rsidRPr="00F65117" w:rsidRDefault="00F65117" w:rsidP="00F65117">
      <w:pPr>
        <w:bidi/>
        <w:jc w:val="both"/>
        <w:rPr>
          <w:rFonts w:cs="David" w:hint="cs"/>
          <w:rtl/>
        </w:rPr>
      </w:pPr>
      <w:r w:rsidRPr="00F65117">
        <w:rPr>
          <w:rFonts w:cs="David" w:hint="cs"/>
          <w:rtl/>
        </w:rPr>
        <w:tab/>
        <w:t xml:space="preserve">גם הכביש עצמו זה לא מקום שאמורים להישכב עליו. </w:t>
      </w:r>
    </w:p>
    <w:p w14:paraId="2815B9DB" w14:textId="77777777" w:rsidR="00F65117" w:rsidRPr="00F65117" w:rsidRDefault="00F65117" w:rsidP="00F65117">
      <w:pPr>
        <w:bidi/>
        <w:jc w:val="both"/>
        <w:rPr>
          <w:rFonts w:cs="David" w:hint="cs"/>
          <w:rtl/>
        </w:rPr>
      </w:pPr>
    </w:p>
    <w:p w14:paraId="6487C8F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834C335" w14:textId="77777777" w:rsidR="00F65117" w:rsidRPr="00F65117" w:rsidRDefault="00F65117" w:rsidP="00F65117">
      <w:pPr>
        <w:bidi/>
        <w:jc w:val="both"/>
        <w:rPr>
          <w:rFonts w:cs="David" w:hint="cs"/>
          <w:rtl/>
        </w:rPr>
      </w:pPr>
    </w:p>
    <w:p w14:paraId="2B31932F" w14:textId="77777777" w:rsidR="00F65117" w:rsidRPr="00F65117" w:rsidRDefault="00F65117" w:rsidP="00F65117">
      <w:pPr>
        <w:bidi/>
        <w:jc w:val="both"/>
        <w:rPr>
          <w:rFonts w:cs="David" w:hint="cs"/>
          <w:rtl/>
        </w:rPr>
      </w:pPr>
      <w:r w:rsidRPr="00F65117">
        <w:rPr>
          <w:rFonts w:cs="David" w:hint="cs"/>
          <w:rtl/>
        </w:rPr>
        <w:tab/>
        <w:t>אבל העובדה שפינו אותו לא לשולי הכביש אלא פנימה ואתה אומר שזה כן היה קשור לשטח צבאי סגור, אם היה שם אדם רגיל, לא מן הדין היה שיודיעו שזה שטח צבאי סגור?</w:t>
      </w:r>
    </w:p>
    <w:p w14:paraId="27E83E21" w14:textId="77777777" w:rsidR="00F65117" w:rsidRPr="00F65117" w:rsidRDefault="00F65117" w:rsidP="00F65117">
      <w:pPr>
        <w:bidi/>
        <w:jc w:val="both"/>
        <w:rPr>
          <w:rFonts w:cs="David" w:hint="cs"/>
          <w:rtl/>
        </w:rPr>
      </w:pPr>
    </w:p>
    <w:p w14:paraId="13A4397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E3DCDB9" w14:textId="77777777" w:rsidR="00F65117" w:rsidRPr="00F65117" w:rsidRDefault="00F65117" w:rsidP="00F65117">
      <w:pPr>
        <w:bidi/>
        <w:jc w:val="both"/>
        <w:rPr>
          <w:rFonts w:cs="David" w:hint="cs"/>
          <w:rtl/>
        </w:rPr>
      </w:pPr>
    </w:p>
    <w:p w14:paraId="4409E1DD" w14:textId="77777777" w:rsidR="00F65117" w:rsidRPr="00F65117" w:rsidRDefault="00F65117" w:rsidP="00F65117">
      <w:pPr>
        <w:bidi/>
        <w:jc w:val="both"/>
        <w:rPr>
          <w:rFonts w:cs="David" w:hint="cs"/>
          <w:rtl/>
        </w:rPr>
      </w:pPr>
      <w:r w:rsidRPr="00F65117">
        <w:rPr>
          <w:rFonts w:cs="David" w:hint="cs"/>
          <w:rtl/>
        </w:rPr>
        <w:tab/>
        <w:t>כן.</w:t>
      </w:r>
    </w:p>
    <w:p w14:paraId="4A2AA2D7" w14:textId="77777777" w:rsidR="00F65117" w:rsidRPr="00F65117" w:rsidRDefault="00F65117" w:rsidP="00F65117">
      <w:pPr>
        <w:bidi/>
        <w:jc w:val="both"/>
        <w:rPr>
          <w:rFonts w:cs="David" w:hint="cs"/>
          <w:rtl/>
        </w:rPr>
      </w:pPr>
    </w:p>
    <w:p w14:paraId="60B5FDD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0D875AD" w14:textId="77777777" w:rsidR="00F65117" w:rsidRPr="00F65117" w:rsidRDefault="00F65117" w:rsidP="00F65117">
      <w:pPr>
        <w:bidi/>
        <w:jc w:val="both"/>
        <w:rPr>
          <w:rFonts w:cs="David" w:hint="cs"/>
          <w:rtl/>
        </w:rPr>
      </w:pPr>
    </w:p>
    <w:p w14:paraId="4B2753C0" w14:textId="77777777" w:rsidR="00F65117" w:rsidRPr="00F65117" w:rsidRDefault="00F65117" w:rsidP="00F65117">
      <w:pPr>
        <w:bidi/>
        <w:jc w:val="both"/>
        <w:rPr>
          <w:rFonts w:cs="David" w:hint="cs"/>
          <w:rtl/>
        </w:rPr>
      </w:pPr>
      <w:r w:rsidRPr="00F65117">
        <w:rPr>
          <w:rFonts w:cs="David" w:hint="cs"/>
          <w:rtl/>
        </w:rPr>
        <w:tab/>
        <w:t xml:space="preserve">אז נעשתה כאן פעולה לא תקינה מבחינת הכוחות שעסקו בפינוי. </w:t>
      </w:r>
    </w:p>
    <w:p w14:paraId="3EC4C7CA" w14:textId="77777777" w:rsidR="00F65117" w:rsidRPr="00F65117" w:rsidRDefault="00F65117" w:rsidP="00F65117">
      <w:pPr>
        <w:bidi/>
        <w:jc w:val="both"/>
        <w:rPr>
          <w:rFonts w:cs="David" w:hint="cs"/>
          <w:rtl/>
        </w:rPr>
      </w:pPr>
    </w:p>
    <w:p w14:paraId="1E315E76" w14:textId="77777777" w:rsidR="00F65117" w:rsidRDefault="00F65117" w:rsidP="00F65117">
      <w:pPr>
        <w:bidi/>
        <w:jc w:val="both"/>
        <w:rPr>
          <w:rFonts w:cs="David" w:hint="cs"/>
          <w:u w:val="single"/>
          <w:rtl/>
        </w:rPr>
      </w:pPr>
    </w:p>
    <w:p w14:paraId="670192AE" w14:textId="77777777" w:rsidR="00F65117" w:rsidRDefault="00F65117" w:rsidP="00F65117">
      <w:pPr>
        <w:bidi/>
        <w:jc w:val="both"/>
        <w:rPr>
          <w:rFonts w:cs="David" w:hint="cs"/>
          <w:u w:val="single"/>
          <w:rtl/>
        </w:rPr>
      </w:pPr>
    </w:p>
    <w:p w14:paraId="426517CB" w14:textId="77777777" w:rsidR="00F65117" w:rsidRPr="00F65117" w:rsidRDefault="00F65117" w:rsidP="00F65117">
      <w:pPr>
        <w:bidi/>
        <w:jc w:val="both"/>
        <w:rPr>
          <w:rFonts w:cs="David" w:hint="cs"/>
          <w:rtl/>
        </w:rPr>
      </w:pPr>
      <w:r w:rsidRPr="00F65117">
        <w:rPr>
          <w:rFonts w:cs="David" w:hint="cs"/>
          <w:u w:val="single"/>
          <w:rtl/>
        </w:rPr>
        <w:t>מיכאל בן ארי:</w:t>
      </w:r>
    </w:p>
    <w:p w14:paraId="3B4EA6E1" w14:textId="77777777" w:rsidR="00F65117" w:rsidRPr="00F65117" w:rsidRDefault="00F65117" w:rsidP="00F65117">
      <w:pPr>
        <w:bidi/>
        <w:jc w:val="both"/>
        <w:rPr>
          <w:rFonts w:cs="David" w:hint="cs"/>
          <w:rtl/>
        </w:rPr>
      </w:pPr>
    </w:p>
    <w:p w14:paraId="5364E14D" w14:textId="77777777" w:rsidR="00F65117" w:rsidRPr="00F65117" w:rsidRDefault="00F65117" w:rsidP="00F65117">
      <w:pPr>
        <w:bidi/>
        <w:jc w:val="both"/>
        <w:rPr>
          <w:rFonts w:cs="David" w:hint="cs"/>
          <w:u w:val="single"/>
          <w:rtl/>
        </w:rPr>
      </w:pPr>
      <w:r w:rsidRPr="00F65117">
        <w:rPr>
          <w:rFonts w:cs="David" w:hint="cs"/>
          <w:rtl/>
        </w:rPr>
        <w:tab/>
        <w:t xml:space="preserve">אדוני היושב ראש, אני רוצה למחות על כל מה שהיה פה עכשיו. הדיון הוא עקר כי השטח לא היה שטח צבאי סגור. </w:t>
      </w:r>
    </w:p>
    <w:p w14:paraId="60241F76" w14:textId="77777777" w:rsidR="00F65117" w:rsidRPr="00F65117" w:rsidRDefault="00F65117" w:rsidP="00F65117">
      <w:pPr>
        <w:bidi/>
        <w:jc w:val="both"/>
        <w:rPr>
          <w:rFonts w:cs="David" w:hint="cs"/>
          <w:rtl/>
        </w:rPr>
      </w:pPr>
    </w:p>
    <w:p w14:paraId="64D7DF8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8A86E27" w14:textId="77777777" w:rsidR="00F65117" w:rsidRPr="00F65117" w:rsidRDefault="00F65117" w:rsidP="00F65117">
      <w:pPr>
        <w:bidi/>
        <w:jc w:val="both"/>
        <w:rPr>
          <w:rFonts w:cs="David" w:hint="cs"/>
          <w:rtl/>
        </w:rPr>
      </w:pPr>
    </w:p>
    <w:p w14:paraId="0096BC04" w14:textId="77777777" w:rsidR="00F65117" w:rsidRPr="00F65117" w:rsidRDefault="00F65117" w:rsidP="00F65117">
      <w:pPr>
        <w:bidi/>
        <w:jc w:val="both"/>
        <w:rPr>
          <w:rFonts w:cs="David" w:hint="cs"/>
          <w:rtl/>
        </w:rPr>
      </w:pPr>
      <w:r w:rsidRPr="00F65117">
        <w:rPr>
          <w:rFonts w:cs="David" w:hint="cs"/>
          <w:rtl/>
        </w:rPr>
        <w:tab/>
        <w:t>מאיזו בחינה?</w:t>
      </w:r>
    </w:p>
    <w:p w14:paraId="31B7A3DF" w14:textId="77777777" w:rsidR="00F65117" w:rsidRPr="00F65117" w:rsidRDefault="00F65117" w:rsidP="00F65117">
      <w:pPr>
        <w:bidi/>
        <w:jc w:val="both"/>
        <w:rPr>
          <w:rFonts w:cs="David" w:hint="cs"/>
          <w:rtl/>
        </w:rPr>
      </w:pPr>
    </w:p>
    <w:p w14:paraId="6D166140" w14:textId="77777777" w:rsidR="00F65117" w:rsidRPr="00F65117" w:rsidRDefault="00F65117" w:rsidP="00F65117">
      <w:pPr>
        <w:bidi/>
        <w:jc w:val="both"/>
        <w:rPr>
          <w:rFonts w:cs="David" w:hint="cs"/>
          <w:rtl/>
        </w:rPr>
      </w:pPr>
      <w:r w:rsidRPr="00F65117">
        <w:rPr>
          <w:rFonts w:cs="David" w:hint="cs"/>
          <w:u w:val="single"/>
          <w:rtl/>
        </w:rPr>
        <w:t>מיכאל בן ארי:</w:t>
      </w:r>
    </w:p>
    <w:p w14:paraId="0E9DC548" w14:textId="77777777" w:rsidR="00F65117" w:rsidRPr="00F65117" w:rsidRDefault="00F65117" w:rsidP="00F65117">
      <w:pPr>
        <w:bidi/>
        <w:jc w:val="both"/>
        <w:rPr>
          <w:rFonts w:cs="David" w:hint="cs"/>
          <w:rtl/>
        </w:rPr>
      </w:pPr>
    </w:p>
    <w:p w14:paraId="55A6221D" w14:textId="77777777" w:rsidR="00F65117" w:rsidRPr="00F65117" w:rsidRDefault="00F65117" w:rsidP="00F65117">
      <w:pPr>
        <w:bidi/>
        <w:jc w:val="both"/>
        <w:rPr>
          <w:rFonts w:cs="David" w:hint="cs"/>
          <w:u w:val="single"/>
          <w:rtl/>
        </w:rPr>
      </w:pPr>
      <w:r w:rsidRPr="00F65117">
        <w:rPr>
          <w:rFonts w:cs="David" w:hint="cs"/>
          <w:rtl/>
        </w:rPr>
        <w:tab/>
        <w:t xml:space="preserve">היו לפחות 10 אנשים שהסתובבו בשטח, איש לא אמר להם, ואני יכול להביא את האנשים שהיו שם, היה שם בין היתר העוזר שלי. כשהוא צילם את האירוע, טל ימיני שהיה בהתלהבות לעצור עצר אותו. העוזר שלי שאל: על מה אתה עוצר אותי? הוא ענה לו: אני עוצר אותך על תקיפת שוטר. כנ"ל ברוך </w:t>
      </w:r>
      <w:proofErr w:type="spellStart"/>
      <w:r w:rsidRPr="00F65117">
        <w:rPr>
          <w:rFonts w:cs="David" w:hint="cs"/>
          <w:rtl/>
        </w:rPr>
        <w:t>מרזל</w:t>
      </w:r>
      <w:proofErr w:type="spellEnd"/>
      <w:r w:rsidRPr="00F65117">
        <w:rPr>
          <w:rFonts w:cs="David" w:hint="cs"/>
          <w:rtl/>
        </w:rPr>
        <w:t xml:space="preserve"> שנעצר בלי שהוא נגע בשוטר, הוא נעצר על תקיפת שוטר. זה אחד הדברים המפחידים ביותר, לא חשוב מה אתה עושה - נעצרת על תקיפת שוטר. למזלם הם נעצרו איתי ובסופו של דבר בהתערבות של יושב ראש הכנסת ואחרים הבינו </w:t>
      </w:r>
      <w:proofErr w:type="spellStart"/>
      <w:r w:rsidRPr="00F65117">
        <w:rPr>
          <w:rFonts w:cs="David" w:hint="cs"/>
          <w:rtl/>
        </w:rPr>
        <w:t>שהכל</w:t>
      </w:r>
      <w:proofErr w:type="spellEnd"/>
      <w:r w:rsidRPr="00F65117">
        <w:rPr>
          <w:rFonts w:cs="David" w:hint="cs"/>
          <w:rtl/>
        </w:rPr>
        <w:t xml:space="preserve"> היה פארסה, כל הסיפור. כל ההכנסה של העז הזאת שנקראת "שטח צבאי סגור" מופרך מכל וכל. נסעו שם לאורך הכביש הלוך וחזור אנשים, איש לא נעצר. המכונית שלי לא כתוב עליה חבר כנסת, הגעתי למקום, מיוזמתי יצאתי מהרכב, הייתי לבד, יצאתי מהרכב, איש לא אמר לי כלום, הסתובבתי בין השוטרים ובין החיילים לפחות כעשר דקות. מכובדי אלוף משנה שרון </w:t>
      </w:r>
      <w:proofErr w:type="spellStart"/>
      <w:r w:rsidRPr="00F65117">
        <w:rPr>
          <w:rFonts w:cs="David" w:hint="cs"/>
          <w:rtl/>
        </w:rPr>
        <w:t>אפק</w:t>
      </w:r>
      <w:proofErr w:type="spellEnd"/>
      <w:r w:rsidRPr="00F65117">
        <w:rPr>
          <w:rFonts w:cs="David" w:hint="cs"/>
          <w:rtl/>
        </w:rPr>
        <w:t xml:space="preserve">, איש לא אמר לי שהשטח הוא שטח צבאי סגור. אם יש איזו מזכירה באוגדה שיודעת שמדובר בשטח צבאי סגור זה לא אומר שהשטח הוא שטח צבאי סגור והדברים צריכים להיות ברורים. אי אפשר להכניס פה עז שלא הייתה קיימת בשטח והיא מופרכת.  </w:t>
      </w:r>
    </w:p>
    <w:p w14:paraId="61778CE6" w14:textId="77777777" w:rsidR="00F65117" w:rsidRPr="00F65117" w:rsidRDefault="00F65117" w:rsidP="00F65117">
      <w:pPr>
        <w:bidi/>
        <w:jc w:val="both"/>
        <w:rPr>
          <w:rFonts w:cs="David" w:hint="cs"/>
          <w:rtl/>
        </w:rPr>
      </w:pPr>
    </w:p>
    <w:p w14:paraId="42652FA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EE1897C" w14:textId="77777777" w:rsidR="00F65117" w:rsidRPr="00F65117" w:rsidRDefault="00F65117" w:rsidP="00F65117">
      <w:pPr>
        <w:bidi/>
        <w:jc w:val="both"/>
        <w:rPr>
          <w:rFonts w:cs="David" w:hint="cs"/>
          <w:rtl/>
        </w:rPr>
      </w:pPr>
    </w:p>
    <w:p w14:paraId="6D642AE4" w14:textId="77777777" w:rsidR="00F65117" w:rsidRPr="00F65117" w:rsidRDefault="00F65117" w:rsidP="00F65117">
      <w:pPr>
        <w:bidi/>
        <w:jc w:val="both"/>
        <w:rPr>
          <w:rFonts w:cs="David" w:hint="cs"/>
          <w:rtl/>
        </w:rPr>
      </w:pPr>
      <w:r w:rsidRPr="00F65117">
        <w:rPr>
          <w:rFonts w:cs="David" w:hint="cs"/>
          <w:rtl/>
        </w:rPr>
        <w:tab/>
        <w:t xml:space="preserve">המשך האירוע צולם והצילום מדבר בעד עצמו. אין לי יותר מדי מה להוסיף. המח"ט הוסיף שהוא הגיע אחרי זה לחטיבה שבה נמצא חבר הכנסת. </w:t>
      </w:r>
    </w:p>
    <w:p w14:paraId="36CE6CA8" w14:textId="77777777" w:rsidR="00F65117" w:rsidRPr="00F65117" w:rsidRDefault="00F65117" w:rsidP="00F65117">
      <w:pPr>
        <w:bidi/>
        <w:jc w:val="both"/>
        <w:rPr>
          <w:rFonts w:cs="David" w:hint="cs"/>
          <w:rtl/>
        </w:rPr>
      </w:pPr>
    </w:p>
    <w:p w14:paraId="282B3E60" w14:textId="77777777" w:rsidR="00F65117" w:rsidRPr="00F65117" w:rsidRDefault="00F65117" w:rsidP="00F65117">
      <w:pPr>
        <w:bidi/>
        <w:jc w:val="both"/>
        <w:rPr>
          <w:rFonts w:cs="David" w:hint="cs"/>
          <w:rtl/>
        </w:rPr>
      </w:pPr>
      <w:r w:rsidRPr="00F65117">
        <w:rPr>
          <w:rFonts w:cs="David" w:hint="cs"/>
          <w:u w:val="single"/>
          <w:rtl/>
        </w:rPr>
        <w:t>מיכאל בן ארי:</w:t>
      </w:r>
    </w:p>
    <w:p w14:paraId="1E04BE72" w14:textId="77777777" w:rsidR="00F65117" w:rsidRPr="00F65117" w:rsidRDefault="00F65117" w:rsidP="00F65117">
      <w:pPr>
        <w:bidi/>
        <w:jc w:val="both"/>
        <w:rPr>
          <w:rFonts w:cs="David" w:hint="cs"/>
          <w:rtl/>
        </w:rPr>
      </w:pPr>
    </w:p>
    <w:p w14:paraId="370ADF86" w14:textId="77777777" w:rsidR="00F65117" w:rsidRPr="00F65117" w:rsidRDefault="00F65117" w:rsidP="00F65117">
      <w:pPr>
        <w:bidi/>
        <w:jc w:val="both"/>
        <w:rPr>
          <w:rFonts w:cs="David" w:hint="cs"/>
          <w:u w:val="single"/>
          <w:rtl/>
        </w:rPr>
      </w:pPr>
      <w:r w:rsidRPr="00F65117">
        <w:rPr>
          <w:rFonts w:cs="David" w:hint="cs"/>
          <w:rtl/>
        </w:rPr>
        <w:tab/>
        <w:t xml:space="preserve">הוא סירב לפגוש אותי. </w:t>
      </w:r>
    </w:p>
    <w:p w14:paraId="372DF5CA" w14:textId="77777777" w:rsidR="00F65117" w:rsidRPr="00F65117" w:rsidRDefault="00F65117" w:rsidP="00F65117">
      <w:pPr>
        <w:bidi/>
        <w:jc w:val="both"/>
        <w:rPr>
          <w:rFonts w:cs="David" w:hint="cs"/>
          <w:rtl/>
        </w:rPr>
      </w:pPr>
    </w:p>
    <w:p w14:paraId="793B259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D1EF311" w14:textId="77777777" w:rsidR="00F65117" w:rsidRPr="00F65117" w:rsidRDefault="00F65117" w:rsidP="00F65117">
      <w:pPr>
        <w:bidi/>
        <w:jc w:val="both"/>
        <w:rPr>
          <w:rFonts w:cs="David" w:hint="cs"/>
          <w:rtl/>
        </w:rPr>
      </w:pPr>
    </w:p>
    <w:p w14:paraId="575FB6E7" w14:textId="77777777" w:rsidR="00F65117" w:rsidRPr="00F65117" w:rsidRDefault="00F65117" w:rsidP="00F65117">
      <w:pPr>
        <w:bidi/>
        <w:jc w:val="both"/>
        <w:rPr>
          <w:rFonts w:cs="David" w:hint="cs"/>
          <w:rtl/>
        </w:rPr>
      </w:pPr>
      <w:r w:rsidRPr="00F65117">
        <w:rPr>
          <w:rFonts w:cs="David" w:hint="cs"/>
          <w:rtl/>
        </w:rPr>
        <w:tab/>
        <w:t xml:space="preserve">חבר הכנסת בן ארי המשיך לטעון שהוא חבר כנסת.  הכניסו אותו לרכב. האם ברגע שהכניסו אותו לרכב לפני שפינו אותו משם, לא היה ראוי לפחות ברגע הזה לעדכן את המח"ט? </w:t>
      </w:r>
    </w:p>
    <w:p w14:paraId="0DF8B322" w14:textId="77777777" w:rsidR="00F65117" w:rsidRPr="00F65117" w:rsidRDefault="00F65117" w:rsidP="00F65117">
      <w:pPr>
        <w:bidi/>
        <w:jc w:val="both"/>
        <w:rPr>
          <w:rFonts w:cs="David" w:hint="cs"/>
          <w:rtl/>
        </w:rPr>
      </w:pPr>
    </w:p>
    <w:p w14:paraId="18FCD27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6228156" w14:textId="77777777" w:rsidR="00F65117" w:rsidRPr="00F65117" w:rsidRDefault="00F65117" w:rsidP="00F65117">
      <w:pPr>
        <w:bidi/>
        <w:jc w:val="both"/>
        <w:rPr>
          <w:rFonts w:cs="David" w:hint="cs"/>
          <w:rtl/>
        </w:rPr>
      </w:pPr>
    </w:p>
    <w:p w14:paraId="64C887DF" w14:textId="77777777" w:rsidR="00F65117" w:rsidRPr="00F65117" w:rsidRDefault="00F65117" w:rsidP="00F65117">
      <w:pPr>
        <w:bidi/>
        <w:jc w:val="both"/>
        <w:rPr>
          <w:rFonts w:cs="David" w:hint="cs"/>
          <w:rtl/>
        </w:rPr>
      </w:pPr>
      <w:r w:rsidRPr="00F65117">
        <w:rPr>
          <w:rFonts w:cs="David" w:hint="cs"/>
          <w:rtl/>
        </w:rPr>
        <w:tab/>
        <w:t xml:space="preserve">המח"ט עלה ליצהר - - - </w:t>
      </w:r>
    </w:p>
    <w:p w14:paraId="7C1168B9" w14:textId="77777777" w:rsidR="00F65117" w:rsidRPr="00F65117" w:rsidRDefault="00F65117" w:rsidP="00F65117">
      <w:pPr>
        <w:bidi/>
        <w:jc w:val="both"/>
        <w:rPr>
          <w:rFonts w:cs="David" w:hint="cs"/>
          <w:rtl/>
        </w:rPr>
      </w:pPr>
    </w:p>
    <w:p w14:paraId="42EB84E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05784E3" w14:textId="77777777" w:rsidR="00F65117" w:rsidRPr="00F65117" w:rsidRDefault="00F65117" w:rsidP="00F65117">
      <w:pPr>
        <w:bidi/>
        <w:jc w:val="both"/>
        <w:rPr>
          <w:rFonts w:cs="David" w:hint="cs"/>
          <w:rtl/>
        </w:rPr>
      </w:pPr>
    </w:p>
    <w:p w14:paraId="1891DDEC" w14:textId="77777777" w:rsidR="00F65117" w:rsidRPr="00F65117" w:rsidRDefault="00F65117" w:rsidP="00F65117">
      <w:pPr>
        <w:bidi/>
        <w:jc w:val="both"/>
        <w:rPr>
          <w:rFonts w:cs="David" w:hint="cs"/>
          <w:rtl/>
        </w:rPr>
      </w:pPr>
      <w:r w:rsidRPr="00F65117">
        <w:rPr>
          <w:rFonts w:cs="David" w:hint="cs"/>
          <w:rtl/>
        </w:rPr>
        <w:tab/>
        <w:t xml:space="preserve"> לא שאלתי מה היה, שאלתי מה היה ראוי. </w:t>
      </w:r>
    </w:p>
    <w:p w14:paraId="2EFB57F7" w14:textId="77777777" w:rsidR="00F65117" w:rsidRPr="00F65117" w:rsidRDefault="00F65117" w:rsidP="00F65117">
      <w:pPr>
        <w:bidi/>
        <w:jc w:val="both"/>
        <w:rPr>
          <w:rFonts w:cs="David" w:hint="cs"/>
          <w:rtl/>
        </w:rPr>
      </w:pPr>
    </w:p>
    <w:p w14:paraId="7B6A5F2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AD1D68E" w14:textId="77777777" w:rsidR="00F65117" w:rsidRPr="00F65117" w:rsidRDefault="00F65117" w:rsidP="00F65117">
      <w:pPr>
        <w:bidi/>
        <w:jc w:val="both"/>
        <w:rPr>
          <w:rFonts w:cs="David" w:hint="cs"/>
          <w:rtl/>
        </w:rPr>
      </w:pPr>
    </w:p>
    <w:p w14:paraId="1F20C8A6" w14:textId="77777777" w:rsidR="00F65117" w:rsidRPr="00F65117" w:rsidRDefault="00F65117" w:rsidP="00F65117">
      <w:pPr>
        <w:bidi/>
        <w:jc w:val="both"/>
        <w:rPr>
          <w:rFonts w:cs="David" w:hint="cs"/>
          <w:rtl/>
        </w:rPr>
      </w:pPr>
      <w:r w:rsidRPr="00F65117">
        <w:rPr>
          <w:rFonts w:cs="David" w:hint="cs"/>
          <w:rtl/>
        </w:rPr>
        <w:tab/>
        <w:t xml:space="preserve">היה ראוי לעדכן ברגע הראשון שיודעים שיש חבר כנסת או אדם שהוא טוען שהוא חבר כנסת כי הם אומרים שהם לא יידעו, לעדכן את המח"ט, ובוודאי שבהמשך. לכן לא אעצור כל 5 דקות ואגיד: פה היה ראוי לעדכן את המח"ט. </w:t>
      </w:r>
    </w:p>
    <w:p w14:paraId="47BE5196" w14:textId="77777777" w:rsidR="00F65117" w:rsidRPr="00F65117" w:rsidRDefault="00F65117" w:rsidP="00F65117">
      <w:pPr>
        <w:bidi/>
        <w:jc w:val="both"/>
        <w:rPr>
          <w:rFonts w:cs="David" w:hint="cs"/>
          <w:rtl/>
        </w:rPr>
      </w:pPr>
    </w:p>
    <w:p w14:paraId="6B4CB3B1" w14:textId="77777777" w:rsidR="00F65117" w:rsidRDefault="00F65117" w:rsidP="00F65117">
      <w:pPr>
        <w:bidi/>
        <w:jc w:val="both"/>
        <w:rPr>
          <w:rFonts w:cs="David" w:hint="cs"/>
          <w:u w:val="single"/>
          <w:rtl/>
        </w:rPr>
      </w:pPr>
    </w:p>
    <w:p w14:paraId="78968316" w14:textId="77777777" w:rsidR="00F65117" w:rsidRDefault="00F65117" w:rsidP="00F65117">
      <w:pPr>
        <w:bidi/>
        <w:jc w:val="both"/>
        <w:rPr>
          <w:rFonts w:cs="David" w:hint="cs"/>
          <w:u w:val="single"/>
          <w:rtl/>
        </w:rPr>
      </w:pPr>
    </w:p>
    <w:p w14:paraId="412FD183" w14:textId="77777777" w:rsidR="00F65117" w:rsidRDefault="00F65117" w:rsidP="00F65117">
      <w:pPr>
        <w:bidi/>
        <w:jc w:val="both"/>
        <w:rPr>
          <w:rFonts w:cs="David" w:hint="cs"/>
          <w:u w:val="single"/>
          <w:rtl/>
        </w:rPr>
      </w:pPr>
    </w:p>
    <w:p w14:paraId="6285656E" w14:textId="77777777" w:rsidR="00F65117" w:rsidRDefault="00F65117" w:rsidP="00F65117">
      <w:pPr>
        <w:bidi/>
        <w:jc w:val="both"/>
        <w:rPr>
          <w:rFonts w:cs="David" w:hint="cs"/>
          <w:u w:val="single"/>
          <w:rtl/>
        </w:rPr>
      </w:pPr>
    </w:p>
    <w:p w14:paraId="32911ACF" w14:textId="77777777" w:rsidR="00F65117" w:rsidRDefault="00F65117" w:rsidP="00F65117">
      <w:pPr>
        <w:bidi/>
        <w:jc w:val="both"/>
        <w:rPr>
          <w:rFonts w:cs="David" w:hint="cs"/>
          <w:u w:val="single"/>
          <w:rtl/>
        </w:rPr>
      </w:pPr>
    </w:p>
    <w:p w14:paraId="03BE359E" w14:textId="77777777" w:rsidR="00F65117" w:rsidRPr="00F65117" w:rsidRDefault="00F65117" w:rsidP="00F65117">
      <w:pPr>
        <w:bidi/>
        <w:jc w:val="both"/>
        <w:rPr>
          <w:rFonts w:cs="David" w:hint="cs"/>
          <w:rtl/>
        </w:rPr>
      </w:pPr>
      <w:r w:rsidRPr="00F65117">
        <w:rPr>
          <w:rFonts w:cs="David" w:hint="cs"/>
          <w:u w:val="single"/>
          <w:rtl/>
        </w:rPr>
        <w:t>אריה אלדד:</w:t>
      </w:r>
    </w:p>
    <w:p w14:paraId="331BADA4" w14:textId="77777777" w:rsidR="00F65117" w:rsidRPr="00F65117" w:rsidRDefault="00F65117" w:rsidP="00F65117">
      <w:pPr>
        <w:bidi/>
        <w:jc w:val="both"/>
        <w:rPr>
          <w:rFonts w:cs="David" w:hint="cs"/>
          <w:rtl/>
        </w:rPr>
      </w:pPr>
    </w:p>
    <w:p w14:paraId="47E12BBE" w14:textId="77777777" w:rsidR="00F65117" w:rsidRPr="00F65117" w:rsidRDefault="00F65117" w:rsidP="00F65117">
      <w:pPr>
        <w:bidi/>
        <w:jc w:val="both"/>
        <w:rPr>
          <w:rFonts w:cs="David" w:hint="cs"/>
          <w:u w:val="single"/>
          <w:rtl/>
        </w:rPr>
      </w:pPr>
      <w:r w:rsidRPr="00F65117">
        <w:rPr>
          <w:rFonts w:cs="David" w:hint="cs"/>
          <w:rtl/>
        </w:rPr>
        <w:tab/>
        <w:t xml:space="preserve">אדוני היושב ראש, לפרוטוקול, בשלב זה הסנסורים שלי אומרים שמשקרים לנו. המח"ט ידע שמדובר בחבר כנסת. אני אומר את זה לפרוטוקול. </w:t>
      </w:r>
    </w:p>
    <w:p w14:paraId="2457F696" w14:textId="77777777" w:rsidR="00F65117" w:rsidRPr="00F65117" w:rsidRDefault="00F65117" w:rsidP="00F65117">
      <w:pPr>
        <w:bidi/>
        <w:jc w:val="both"/>
        <w:rPr>
          <w:rFonts w:cs="David" w:hint="cs"/>
          <w:rtl/>
        </w:rPr>
      </w:pPr>
    </w:p>
    <w:p w14:paraId="5D9B94C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4A8AB82" w14:textId="77777777" w:rsidR="00F65117" w:rsidRPr="00F65117" w:rsidRDefault="00F65117" w:rsidP="00F65117">
      <w:pPr>
        <w:bidi/>
        <w:jc w:val="both"/>
        <w:rPr>
          <w:rFonts w:cs="David" w:hint="cs"/>
          <w:rtl/>
        </w:rPr>
      </w:pPr>
    </w:p>
    <w:p w14:paraId="45C859B1" w14:textId="77777777" w:rsidR="00F65117" w:rsidRPr="00F65117" w:rsidRDefault="00F65117" w:rsidP="00F65117">
      <w:pPr>
        <w:bidi/>
        <w:jc w:val="both"/>
        <w:rPr>
          <w:rFonts w:cs="David" w:hint="cs"/>
          <w:rtl/>
        </w:rPr>
      </w:pPr>
      <w:r w:rsidRPr="00F65117">
        <w:rPr>
          <w:rFonts w:cs="David" w:hint="cs"/>
          <w:rtl/>
        </w:rPr>
        <w:tab/>
        <w:t xml:space="preserve"> אני חייב למחות על זה מאחר שדיברתי באופן אישי עם המח"ט.</w:t>
      </w:r>
    </w:p>
    <w:p w14:paraId="3225AF5F" w14:textId="77777777" w:rsidR="00F65117" w:rsidRPr="00F65117" w:rsidRDefault="00F65117" w:rsidP="00F65117">
      <w:pPr>
        <w:bidi/>
        <w:jc w:val="both"/>
        <w:rPr>
          <w:rFonts w:cs="David" w:hint="cs"/>
          <w:rtl/>
        </w:rPr>
      </w:pPr>
    </w:p>
    <w:p w14:paraId="6AC5A1B5" w14:textId="77777777" w:rsidR="00F65117" w:rsidRPr="00F65117" w:rsidRDefault="00F65117" w:rsidP="00F65117">
      <w:pPr>
        <w:bidi/>
        <w:jc w:val="both"/>
        <w:rPr>
          <w:rFonts w:cs="David" w:hint="cs"/>
          <w:rtl/>
        </w:rPr>
      </w:pPr>
      <w:r w:rsidRPr="00F65117">
        <w:rPr>
          <w:rFonts w:cs="David" w:hint="cs"/>
          <w:u w:val="single"/>
          <w:rtl/>
        </w:rPr>
        <w:t>אריה אלדד:</w:t>
      </w:r>
    </w:p>
    <w:p w14:paraId="3AD9808F" w14:textId="77777777" w:rsidR="00F65117" w:rsidRPr="00F65117" w:rsidRDefault="00F65117" w:rsidP="00F65117">
      <w:pPr>
        <w:bidi/>
        <w:jc w:val="both"/>
        <w:rPr>
          <w:rFonts w:cs="David" w:hint="cs"/>
          <w:rtl/>
        </w:rPr>
      </w:pPr>
    </w:p>
    <w:p w14:paraId="4525C5B1" w14:textId="77777777" w:rsidR="00F65117" w:rsidRPr="00F65117" w:rsidRDefault="00F65117" w:rsidP="00F65117">
      <w:pPr>
        <w:bidi/>
        <w:jc w:val="both"/>
        <w:rPr>
          <w:rFonts w:cs="David" w:hint="cs"/>
          <w:u w:val="single"/>
          <w:rtl/>
        </w:rPr>
      </w:pPr>
      <w:r w:rsidRPr="00F65117">
        <w:rPr>
          <w:rFonts w:cs="David" w:hint="cs"/>
          <w:rtl/>
        </w:rPr>
        <w:tab/>
        <w:t xml:space="preserve">בשלב הזה המח"ט כבר ידע. </w:t>
      </w:r>
    </w:p>
    <w:p w14:paraId="551DE5AD" w14:textId="77777777" w:rsidR="00F65117" w:rsidRPr="00F65117" w:rsidRDefault="00F65117" w:rsidP="00F65117">
      <w:pPr>
        <w:bidi/>
        <w:jc w:val="both"/>
        <w:rPr>
          <w:rFonts w:cs="David" w:hint="cs"/>
          <w:rtl/>
        </w:rPr>
      </w:pPr>
    </w:p>
    <w:p w14:paraId="7700F78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B252CDD" w14:textId="77777777" w:rsidR="00F65117" w:rsidRPr="00F65117" w:rsidRDefault="00F65117" w:rsidP="00F65117">
      <w:pPr>
        <w:bidi/>
        <w:jc w:val="both"/>
        <w:rPr>
          <w:rFonts w:cs="David" w:hint="cs"/>
          <w:rtl/>
        </w:rPr>
      </w:pPr>
    </w:p>
    <w:p w14:paraId="5C372247" w14:textId="77777777" w:rsidR="00F65117" w:rsidRPr="00F65117" w:rsidRDefault="00F65117" w:rsidP="00F65117">
      <w:pPr>
        <w:bidi/>
        <w:jc w:val="both"/>
        <w:rPr>
          <w:rFonts w:cs="David" w:hint="cs"/>
          <w:rtl/>
        </w:rPr>
      </w:pPr>
      <w:r w:rsidRPr="00F65117">
        <w:rPr>
          <w:rFonts w:cs="David" w:hint="cs"/>
          <w:rtl/>
        </w:rPr>
        <w:tab/>
        <w:t xml:space="preserve"> אני יכול להגן על דבריו של המח"ט. </w:t>
      </w:r>
    </w:p>
    <w:p w14:paraId="4A2AF1B5" w14:textId="77777777" w:rsidR="00F65117" w:rsidRPr="00F65117" w:rsidRDefault="00F65117" w:rsidP="00F65117">
      <w:pPr>
        <w:bidi/>
        <w:jc w:val="both"/>
        <w:rPr>
          <w:rFonts w:cs="David" w:hint="cs"/>
          <w:u w:val="single"/>
          <w:rtl/>
        </w:rPr>
      </w:pPr>
    </w:p>
    <w:p w14:paraId="6C87868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6406706" w14:textId="77777777" w:rsidR="00F65117" w:rsidRPr="00F65117" w:rsidRDefault="00F65117" w:rsidP="00F65117">
      <w:pPr>
        <w:bidi/>
        <w:jc w:val="both"/>
        <w:rPr>
          <w:rFonts w:cs="David" w:hint="cs"/>
          <w:rtl/>
        </w:rPr>
      </w:pPr>
    </w:p>
    <w:p w14:paraId="0FBD0868" w14:textId="77777777" w:rsidR="00F65117" w:rsidRPr="00F65117" w:rsidRDefault="00F65117" w:rsidP="00F65117">
      <w:pPr>
        <w:bidi/>
        <w:jc w:val="both"/>
        <w:rPr>
          <w:rFonts w:cs="David" w:hint="cs"/>
          <w:rtl/>
        </w:rPr>
      </w:pPr>
      <w:r w:rsidRPr="00F65117">
        <w:rPr>
          <w:rFonts w:cs="David" w:hint="cs"/>
          <w:rtl/>
        </w:rPr>
        <w:tab/>
        <w:t xml:space="preserve">חבר הכנסת אלדד, אם אתה צודק - זה חמור. </w:t>
      </w:r>
    </w:p>
    <w:p w14:paraId="61F82C3C" w14:textId="77777777" w:rsidR="00F65117" w:rsidRPr="00F65117" w:rsidRDefault="00F65117" w:rsidP="00F65117">
      <w:pPr>
        <w:bidi/>
        <w:jc w:val="both"/>
        <w:rPr>
          <w:rFonts w:cs="David" w:hint="cs"/>
          <w:rtl/>
        </w:rPr>
      </w:pPr>
      <w:r w:rsidRPr="00F65117">
        <w:rPr>
          <w:rFonts w:cs="David" w:hint="cs"/>
          <w:u w:val="single"/>
          <w:rtl/>
        </w:rPr>
        <w:t>אריה אלדד:</w:t>
      </w:r>
    </w:p>
    <w:p w14:paraId="08C5EB51" w14:textId="77777777" w:rsidR="00F65117" w:rsidRPr="00F65117" w:rsidRDefault="00F65117" w:rsidP="00F65117">
      <w:pPr>
        <w:bidi/>
        <w:jc w:val="both"/>
        <w:rPr>
          <w:rFonts w:cs="David" w:hint="cs"/>
          <w:rtl/>
        </w:rPr>
      </w:pPr>
    </w:p>
    <w:p w14:paraId="2BE13D05" w14:textId="77777777" w:rsidR="00F65117" w:rsidRPr="00F65117" w:rsidRDefault="00F65117" w:rsidP="00F65117">
      <w:pPr>
        <w:bidi/>
        <w:jc w:val="both"/>
        <w:rPr>
          <w:rFonts w:cs="David" w:hint="cs"/>
          <w:rtl/>
        </w:rPr>
      </w:pPr>
      <w:r w:rsidRPr="00F65117">
        <w:rPr>
          <w:rFonts w:cs="David" w:hint="cs"/>
          <w:rtl/>
        </w:rPr>
        <w:tab/>
        <w:t xml:space="preserve">או שהוא נכשל בתפקידו כמח"ט ואיננו יודע מה קורה מסביבו או שהוא ידע היטב - - - </w:t>
      </w:r>
    </w:p>
    <w:p w14:paraId="7AEEC44D" w14:textId="77777777" w:rsidR="00F65117" w:rsidRPr="00F65117" w:rsidRDefault="00F65117" w:rsidP="00F65117">
      <w:pPr>
        <w:bidi/>
        <w:jc w:val="both"/>
        <w:rPr>
          <w:rFonts w:cs="David" w:hint="cs"/>
          <w:rtl/>
        </w:rPr>
      </w:pPr>
    </w:p>
    <w:p w14:paraId="34EDB5D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E668461" w14:textId="77777777" w:rsidR="00F65117" w:rsidRPr="00F65117" w:rsidRDefault="00F65117" w:rsidP="00F65117">
      <w:pPr>
        <w:bidi/>
        <w:jc w:val="both"/>
        <w:rPr>
          <w:rFonts w:cs="David" w:hint="cs"/>
          <w:rtl/>
        </w:rPr>
      </w:pPr>
    </w:p>
    <w:p w14:paraId="5DF12D57" w14:textId="77777777" w:rsidR="00F65117" w:rsidRPr="00F65117" w:rsidRDefault="00F65117" w:rsidP="00F65117">
      <w:pPr>
        <w:bidi/>
        <w:jc w:val="both"/>
        <w:rPr>
          <w:rFonts w:cs="David" w:hint="cs"/>
          <w:rtl/>
        </w:rPr>
      </w:pPr>
      <w:r w:rsidRPr="00F65117">
        <w:rPr>
          <w:rFonts w:cs="David" w:hint="cs"/>
          <w:rtl/>
        </w:rPr>
        <w:tab/>
        <w:t xml:space="preserve">אם אתה צודק זה חמור מאוד כי אז אנחנו מקבלים מידע לא נכון. אני לא רוצה לחשוד בכשרים לכן מבחינתי מקובלת עלי ההודעה של אלוף משנה </w:t>
      </w:r>
      <w:proofErr w:type="spellStart"/>
      <w:r w:rsidRPr="00F65117">
        <w:rPr>
          <w:rFonts w:cs="David" w:hint="cs"/>
          <w:rtl/>
        </w:rPr>
        <w:t>אפק</w:t>
      </w:r>
      <w:proofErr w:type="spellEnd"/>
      <w:r w:rsidRPr="00F65117">
        <w:rPr>
          <w:rFonts w:cs="David" w:hint="cs"/>
          <w:rtl/>
        </w:rPr>
        <w:t xml:space="preserve"> שהמח"ט לא ידע. אבל אם המח"ט לא ידע, המצב שאינו לאורך דקה או שתיים בעיצומו של האירוע אלא אחרי שנעצר אדם וממשיך לטעון שהוא חבר כנסת ואף אחד לא מבקש ממנו להראות תעודות ולא מעדכן את המח"ט </w:t>
      </w:r>
      <w:r w:rsidRPr="00F65117">
        <w:rPr>
          <w:rFonts w:cs="David"/>
          <w:rtl/>
        </w:rPr>
        <w:t>–</w:t>
      </w:r>
      <w:r w:rsidRPr="00F65117">
        <w:rPr>
          <w:rFonts w:cs="David" w:hint="cs"/>
          <w:rtl/>
        </w:rPr>
        <w:t xml:space="preserve"> אז כנראה שהסמג"ד מעל בתפקידו. יש כאן מישהו שבאופן ברור מעל בתפקידו. אם המח"ט לא ידע, יש בעיה ברמה של סמג"ד שלא מעדכן. איך אתם מתפקדים בצורה כזאת?</w:t>
      </w:r>
    </w:p>
    <w:p w14:paraId="086553FA" w14:textId="77777777" w:rsidR="00F65117" w:rsidRPr="00F65117" w:rsidRDefault="00F65117" w:rsidP="00F65117">
      <w:pPr>
        <w:bidi/>
        <w:jc w:val="both"/>
        <w:rPr>
          <w:rFonts w:cs="David" w:hint="cs"/>
          <w:rtl/>
        </w:rPr>
      </w:pPr>
    </w:p>
    <w:p w14:paraId="32534A7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05D0E0D" w14:textId="77777777" w:rsidR="00F65117" w:rsidRPr="00F65117" w:rsidRDefault="00F65117" w:rsidP="00F65117">
      <w:pPr>
        <w:bidi/>
        <w:jc w:val="both"/>
        <w:rPr>
          <w:rFonts w:cs="David" w:hint="cs"/>
          <w:rtl/>
        </w:rPr>
      </w:pPr>
    </w:p>
    <w:p w14:paraId="4CF0D97F" w14:textId="77777777" w:rsidR="00F65117" w:rsidRPr="00F65117" w:rsidRDefault="00F65117" w:rsidP="00F65117">
      <w:pPr>
        <w:bidi/>
        <w:jc w:val="both"/>
        <w:rPr>
          <w:rFonts w:cs="David" w:hint="cs"/>
          <w:rtl/>
        </w:rPr>
      </w:pPr>
      <w:r w:rsidRPr="00F65117">
        <w:rPr>
          <w:rFonts w:cs="David" w:hint="cs"/>
          <w:rtl/>
        </w:rPr>
        <w:tab/>
        <w:t xml:space="preserve"> אוכל רק להגיד מפיו של המח"ט שהוא לא ידע באותו שלב. </w:t>
      </w:r>
    </w:p>
    <w:p w14:paraId="4ED4AFA2" w14:textId="77777777" w:rsidR="00F65117" w:rsidRPr="00F65117" w:rsidRDefault="00F65117" w:rsidP="00F65117">
      <w:pPr>
        <w:bidi/>
        <w:jc w:val="both"/>
        <w:rPr>
          <w:rFonts w:cs="David" w:hint="cs"/>
          <w:rtl/>
        </w:rPr>
      </w:pPr>
    </w:p>
    <w:p w14:paraId="5062B32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5803FE0" w14:textId="77777777" w:rsidR="00F65117" w:rsidRPr="00F65117" w:rsidRDefault="00F65117" w:rsidP="00F65117">
      <w:pPr>
        <w:bidi/>
        <w:jc w:val="both"/>
        <w:rPr>
          <w:rFonts w:cs="David" w:hint="cs"/>
          <w:rtl/>
        </w:rPr>
      </w:pPr>
    </w:p>
    <w:p w14:paraId="541F6A9C" w14:textId="77777777" w:rsidR="00F65117" w:rsidRPr="00F65117" w:rsidRDefault="00F65117" w:rsidP="00F65117">
      <w:pPr>
        <w:bidi/>
        <w:jc w:val="both"/>
        <w:rPr>
          <w:rFonts w:cs="David" w:hint="cs"/>
          <w:rtl/>
        </w:rPr>
      </w:pPr>
      <w:r w:rsidRPr="00F65117">
        <w:rPr>
          <w:rFonts w:cs="David" w:hint="cs"/>
          <w:rtl/>
        </w:rPr>
        <w:tab/>
        <w:t>אבל גם הסמג"ד הוא פונקציה, מה יש לך להגיד על הסמג"ד?</w:t>
      </w:r>
    </w:p>
    <w:p w14:paraId="5449D4C9" w14:textId="77777777" w:rsidR="00F65117" w:rsidRPr="00F65117" w:rsidRDefault="00F65117" w:rsidP="00F65117">
      <w:pPr>
        <w:bidi/>
        <w:jc w:val="both"/>
        <w:rPr>
          <w:rFonts w:cs="David" w:hint="cs"/>
          <w:rtl/>
        </w:rPr>
      </w:pPr>
    </w:p>
    <w:p w14:paraId="2F75155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9C14B4E" w14:textId="77777777" w:rsidR="00F65117" w:rsidRPr="00F65117" w:rsidRDefault="00F65117" w:rsidP="00F65117">
      <w:pPr>
        <w:bidi/>
        <w:jc w:val="both"/>
        <w:rPr>
          <w:rFonts w:cs="David" w:hint="cs"/>
          <w:rtl/>
        </w:rPr>
      </w:pPr>
    </w:p>
    <w:p w14:paraId="4772C3DB" w14:textId="77777777" w:rsidR="00F65117" w:rsidRPr="00F65117" w:rsidRDefault="00F65117" w:rsidP="00F65117">
      <w:pPr>
        <w:bidi/>
        <w:jc w:val="both"/>
        <w:rPr>
          <w:rFonts w:cs="David" w:hint="cs"/>
          <w:rtl/>
        </w:rPr>
      </w:pPr>
      <w:r w:rsidRPr="00F65117">
        <w:rPr>
          <w:rFonts w:cs="David" w:hint="cs"/>
          <w:rtl/>
        </w:rPr>
        <w:tab/>
        <w:t xml:space="preserve"> הדברים נאמרו. </w:t>
      </w:r>
    </w:p>
    <w:p w14:paraId="18D07E34" w14:textId="77777777" w:rsidR="00F65117" w:rsidRPr="00F65117" w:rsidRDefault="00F65117" w:rsidP="00F65117">
      <w:pPr>
        <w:bidi/>
        <w:jc w:val="both"/>
        <w:rPr>
          <w:rFonts w:cs="David" w:hint="cs"/>
          <w:rtl/>
        </w:rPr>
      </w:pPr>
    </w:p>
    <w:p w14:paraId="11865BF9"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6A831315" w14:textId="77777777" w:rsidR="00F65117" w:rsidRPr="00F65117" w:rsidRDefault="00F65117" w:rsidP="00F65117">
      <w:pPr>
        <w:bidi/>
        <w:jc w:val="both"/>
        <w:rPr>
          <w:rFonts w:cs="David" w:hint="cs"/>
          <w:rtl/>
        </w:rPr>
      </w:pPr>
    </w:p>
    <w:p w14:paraId="417FEC3D" w14:textId="77777777" w:rsidR="00F65117" w:rsidRPr="00F65117" w:rsidRDefault="00F65117" w:rsidP="00F65117">
      <w:pPr>
        <w:bidi/>
        <w:jc w:val="both"/>
        <w:rPr>
          <w:rFonts w:cs="David" w:hint="cs"/>
          <w:u w:val="single"/>
          <w:rtl/>
        </w:rPr>
      </w:pPr>
      <w:r w:rsidRPr="00F65117">
        <w:rPr>
          <w:rFonts w:cs="David" w:hint="cs"/>
          <w:rtl/>
        </w:rPr>
        <w:tab/>
        <w:t>שאלת את הסמג"ד? אולי הסמג"ד יגיד: מה פתאום? אני אמרתי לו. שאלתם אותו? עשיתם באמת תחקיר אמיתי של כל הסיפור הזה?</w:t>
      </w:r>
    </w:p>
    <w:p w14:paraId="6396B14E" w14:textId="77777777" w:rsidR="00F65117" w:rsidRPr="00F65117" w:rsidRDefault="00F65117" w:rsidP="00F65117">
      <w:pPr>
        <w:bidi/>
        <w:jc w:val="both"/>
        <w:rPr>
          <w:rFonts w:cs="David" w:hint="cs"/>
          <w:rtl/>
        </w:rPr>
      </w:pPr>
    </w:p>
    <w:p w14:paraId="271CF2A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C969B8F" w14:textId="77777777" w:rsidR="00F65117" w:rsidRPr="00F65117" w:rsidRDefault="00F65117" w:rsidP="00F65117">
      <w:pPr>
        <w:bidi/>
        <w:jc w:val="both"/>
        <w:rPr>
          <w:rFonts w:cs="David" w:hint="cs"/>
          <w:rtl/>
        </w:rPr>
      </w:pPr>
    </w:p>
    <w:p w14:paraId="58DA8614" w14:textId="77777777" w:rsidR="00F65117" w:rsidRPr="00F65117" w:rsidRDefault="00F65117" w:rsidP="00F65117">
      <w:pPr>
        <w:bidi/>
        <w:jc w:val="both"/>
        <w:rPr>
          <w:rFonts w:cs="David" w:hint="cs"/>
          <w:rtl/>
        </w:rPr>
      </w:pPr>
      <w:r w:rsidRPr="00F65117">
        <w:rPr>
          <w:rFonts w:cs="David" w:hint="cs"/>
          <w:rtl/>
        </w:rPr>
        <w:tab/>
        <w:t xml:space="preserve">נעשה תחקיר אמיתי והמח"ט אומר שהוא לא ידע. </w:t>
      </w:r>
    </w:p>
    <w:p w14:paraId="525691E5" w14:textId="77777777" w:rsidR="00F65117" w:rsidRPr="00F65117" w:rsidRDefault="00F65117" w:rsidP="00F65117">
      <w:pPr>
        <w:bidi/>
        <w:jc w:val="both"/>
        <w:rPr>
          <w:rFonts w:cs="David" w:hint="cs"/>
          <w:rtl/>
        </w:rPr>
      </w:pPr>
    </w:p>
    <w:p w14:paraId="5E27D5DB" w14:textId="77777777" w:rsidR="00F65117" w:rsidRDefault="00F65117" w:rsidP="00F65117">
      <w:pPr>
        <w:bidi/>
        <w:jc w:val="both"/>
        <w:rPr>
          <w:rFonts w:cs="David" w:hint="cs"/>
          <w:u w:val="single"/>
          <w:rtl/>
        </w:rPr>
      </w:pPr>
    </w:p>
    <w:p w14:paraId="39442054" w14:textId="77777777" w:rsidR="00F65117" w:rsidRDefault="00F65117" w:rsidP="00F65117">
      <w:pPr>
        <w:bidi/>
        <w:jc w:val="both"/>
        <w:rPr>
          <w:rFonts w:cs="David" w:hint="cs"/>
          <w:u w:val="single"/>
          <w:rtl/>
        </w:rPr>
      </w:pPr>
    </w:p>
    <w:p w14:paraId="05991454" w14:textId="77777777" w:rsidR="00F65117" w:rsidRDefault="00F65117" w:rsidP="00F65117">
      <w:pPr>
        <w:bidi/>
        <w:jc w:val="both"/>
        <w:rPr>
          <w:rFonts w:cs="David" w:hint="cs"/>
          <w:u w:val="single"/>
          <w:rtl/>
        </w:rPr>
      </w:pPr>
    </w:p>
    <w:p w14:paraId="5CAD9DE0" w14:textId="77777777" w:rsidR="00F65117" w:rsidRDefault="00F65117" w:rsidP="00F65117">
      <w:pPr>
        <w:bidi/>
        <w:jc w:val="both"/>
        <w:rPr>
          <w:rFonts w:cs="David" w:hint="cs"/>
          <w:u w:val="single"/>
          <w:rtl/>
        </w:rPr>
      </w:pPr>
    </w:p>
    <w:p w14:paraId="0B8E7F88" w14:textId="77777777" w:rsidR="00F65117" w:rsidRDefault="00F65117" w:rsidP="00F65117">
      <w:pPr>
        <w:bidi/>
        <w:jc w:val="both"/>
        <w:rPr>
          <w:rFonts w:cs="David" w:hint="cs"/>
          <w:u w:val="single"/>
          <w:rtl/>
        </w:rPr>
      </w:pPr>
    </w:p>
    <w:p w14:paraId="74BF401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80BDC8C" w14:textId="77777777" w:rsidR="00F65117" w:rsidRPr="00F65117" w:rsidRDefault="00F65117" w:rsidP="00F65117">
      <w:pPr>
        <w:bidi/>
        <w:jc w:val="both"/>
        <w:rPr>
          <w:rFonts w:cs="David" w:hint="cs"/>
          <w:rtl/>
        </w:rPr>
      </w:pPr>
    </w:p>
    <w:p w14:paraId="2A18C74B" w14:textId="77777777" w:rsidR="00F65117" w:rsidRPr="00F65117" w:rsidRDefault="00F65117" w:rsidP="00F65117">
      <w:pPr>
        <w:bidi/>
        <w:jc w:val="both"/>
        <w:rPr>
          <w:rFonts w:cs="David" w:hint="cs"/>
          <w:rtl/>
        </w:rPr>
      </w:pPr>
      <w:r w:rsidRPr="00F65117">
        <w:rPr>
          <w:rFonts w:cs="David" w:hint="cs"/>
          <w:rtl/>
        </w:rPr>
        <w:tab/>
        <w:t xml:space="preserve"> והסמג"ד מאשר.</w:t>
      </w:r>
    </w:p>
    <w:p w14:paraId="13A25952" w14:textId="77777777" w:rsidR="00F65117" w:rsidRPr="00F65117" w:rsidRDefault="00F65117" w:rsidP="00F65117">
      <w:pPr>
        <w:bidi/>
        <w:jc w:val="both"/>
        <w:rPr>
          <w:rFonts w:cs="David" w:hint="cs"/>
          <w:rtl/>
        </w:rPr>
      </w:pPr>
    </w:p>
    <w:p w14:paraId="564966C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8F968F0" w14:textId="77777777" w:rsidR="00F65117" w:rsidRPr="00F65117" w:rsidRDefault="00F65117" w:rsidP="00F65117">
      <w:pPr>
        <w:bidi/>
        <w:jc w:val="both"/>
        <w:rPr>
          <w:rFonts w:cs="David" w:hint="cs"/>
          <w:rtl/>
        </w:rPr>
      </w:pPr>
    </w:p>
    <w:p w14:paraId="733BAE4E" w14:textId="77777777" w:rsidR="00F65117" w:rsidRPr="00F65117" w:rsidRDefault="00F65117" w:rsidP="00F65117">
      <w:pPr>
        <w:bidi/>
        <w:jc w:val="both"/>
        <w:rPr>
          <w:rFonts w:cs="David" w:hint="cs"/>
          <w:rtl/>
        </w:rPr>
      </w:pPr>
      <w:r w:rsidRPr="00F65117">
        <w:rPr>
          <w:rFonts w:cs="David" w:hint="cs"/>
          <w:rtl/>
        </w:rPr>
        <w:tab/>
        <w:t xml:space="preserve"> הסמג"ד אומר שהיה בן אדם שאמר שהוא חבר כנסת והסמג"ד לא זיהה אותו. </w:t>
      </w:r>
    </w:p>
    <w:p w14:paraId="539ACE7C" w14:textId="77777777" w:rsidR="00F65117" w:rsidRPr="00F65117" w:rsidRDefault="00F65117" w:rsidP="00F65117">
      <w:pPr>
        <w:bidi/>
        <w:jc w:val="both"/>
        <w:rPr>
          <w:rFonts w:cs="David" w:hint="cs"/>
          <w:rtl/>
        </w:rPr>
      </w:pPr>
    </w:p>
    <w:p w14:paraId="74F0577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3586A10" w14:textId="77777777" w:rsidR="00F65117" w:rsidRPr="00F65117" w:rsidRDefault="00F65117" w:rsidP="00F65117">
      <w:pPr>
        <w:bidi/>
        <w:jc w:val="both"/>
        <w:rPr>
          <w:rFonts w:cs="David" w:hint="cs"/>
          <w:rtl/>
        </w:rPr>
      </w:pPr>
    </w:p>
    <w:p w14:paraId="31E9CF24" w14:textId="77777777" w:rsidR="00F65117" w:rsidRPr="00F65117" w:rsidRDefault="00F65117" w:rsidP="00F65117">
      <w:pPr>
        <w:bidi/>
        <w:jc w:val="both"/>
        <w:rPr>
          <w:rFonts w:cs="David" w:hint="cs"/>
          <w:rtl/>
        </w:rPr>
      </w:pPr>
      <w:r w:rsidRPr="00F65117">
        <w:rPr>
          <w:rFonts w:cs="David" w:hint="cs"/>
          <w:rtl/>
        </w:rPr>
        <w:tab/>
        <w:t>זה שהוא לא זיהה זה בסדר, איך הוא מסביר למה הוא לא ביקש ממנו להציג תעודה להוכחה?</w:t>
      </w:r>
    </w:p>
    <w:p w14:paraId="71BC5E0F" w14:textId="77777777" w:rsidR="00F65117" w:rsidRPr="00F65117" w:rsidRDefault="00F65117" w:rsidP="00F65117">
      <w:pPr>
        <w:bidi/>
        <w:jc w:val="both"/>
        <w:rPr>
          <w:rFonts w:cs="David" w:hint="cs"/>
          <w:rtl/>
        </w:rPr>
      </w:pPr>
    </w:p>
    <w:p w14:paraId="6271585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155E070" w14:textId="77777777" w:rsidR="00F65117" w:rsidRPr="00F65117" w:rsidRDefault="00F65117" w:rsidP="00F65117">
      <w:pPr>
        <w:bidi/>
        <w:jc w:val="both"/>
        <w:rPr>
          <w:rFonts w:cs="David" w:hint="cs"/>
          <w:rtl/>
        </w:rPr>
      </w:pPr>
    </w:p>
    <w:p w14:paraId="468FE754" w14:textId="77777777" w:rsidR="00F65117" w:rsidRPr="00F65117" w:rsidRDefault="00F65117" w:rsidP="00F65117">
      <w:pPr>
        <w:bidi/>
        <w:jc w:val="both"/>
        <w:rPr>
          <w:rFonts w:cs="David" w:hint="cs"/>
          <w:rtl/>
        </w:rPr>
      </w:pPr>
      <w:r w:rsidRPr="00F65117">
        <w:rPr>
          <w:rFonts w:cs="David" w:hint="cs"/>
          <w:rtl/>
        </w:rPr>
        <w:tab/>
        <w:t xml:space="preserve"> לא אעשה פה את כל התחקיר. </w:t>
      </w:r>
    </w:p>
    <w:p w14:paraId="19AA55AA" w14:textId="77777777" w:rsidR="00F65117" w:rsidRPr="00F65117" w:rsidRDefault="00F65117" w:rsidP="00F65117">
      <w:pPr>
        <w:bidi/>
        <w:jc w:val="both"/>
        <w:rPr>
          <w:rFonts w:cs="David" w:hint="cs"/>
          <w:rtl/>
        </w:rPr>
      </w:pPr>
    </w:p>
    <w:p w14:paraId="36A50D8F"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750606A1" w14:textId="77777777" w:rsidR="00F65117" w:rsidRPr="00F65117" w:rsidRDefault="00F65117" w:rsidP="00F65117">
      <w:pPr>
        <w:bidi/>
        <w:jc w:val="both"/>
        <w:rPr>
          <w:rFonts w:cs="David" w:hint="cs"/>
          <w:rtl/>
        </w:rPr>
      </w:pPr>
    </w:p>
    <w:p w14:paraId="03394CF9" w14:textId="77777777" w:rsidR="00F65117" w:rsidRPr="00F65117" w:rsidRDefault="00F65117" w:rsidP="00F65117">
      <w:pPr>
        <w:bidi/>
        <w:jc w:val="both"/>
        <w:rPr>
          <w:rFonts w:cs="David" w:hint="cs"/>
          <w:u w:val="single"/>
          <w:rtl/>
        </w:rPr>
      </w:pPr>
      <w:r w:rsidRPr="00F65117">
        <w:rPr>
          <w:rFonts w:cs="David" w:hint="cs"/>
          <w:rtl/>
        </w:rPr>
        <w:tab/>
        <w:t>למה לא? אתם מנסים להסתיר מאיתנו?</w:t>
      </w:r>
    </w:p>
    <w:p w14:paraId="484A90F2" w14:textId="77777777" w:rsidR="00F65117" w:rsidRPr="00F65117" w:rsidRDefault="00F65117" w:rsidP="00F65117">
      <w:pPr>
        <w:bidi/>
        <w:jc w:val="both"/>
        <w:rPr>
          <w:rFonts w:cs="David" w:hint="cs"/>
          <w:rtl/>
        </w:rPr>
      </w:pPr>
    </w:p>
    <w:p w14:paraId="6FA77F5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7CDEF66" w14:textId="77777777" w:rsidR="00F65117" w:rsidRPr="00F65117" w:rsidRDefault="00F65117" w:rsidP="00F65117">
      <w:pPr>
        <w:bidi/>
        <w:jc w:val="both"/>
        <w:rPr>
          <w:rFonts w:cs="David" w:hint="cs"/>
          <w:rtl/>
        </w:rPr>
      </w:pPr>
    </w:p>
    <w:p w14:paraId="0265E304" w14:textId="77777777" w:rsidR="00F65117" w:rsidRPr="00F65117" w:rsidRDefault="00F65117" w:rsidP="00F65117">
      <w:pPr>
        <w:bidi/>
        <w:jc w:val="both"/>
        <w:rPr>
          <w:rFonts w:cs="David" w:hint="cs"/>
          <w:rtl/>
        </w:rPr>
      </w:pPr>
      <w:r w:rsidRPr="00F65117">
        <w:rPr>
          <w:rFonts w:cs="David" w:hint="cs"/>
          <w:rtl/>
        </w:rPr>
        <w:tab/>
        <w:t xml:space="preserve"> אני לא מנסה להסתיר דבר.  </w:t>
      </w:r>
    </w:p>
    <w:p w14:paraId="19C2C475" w14:textId="77777777" w:rsidR="00F65117" w:rsidRPr="00F65117" w:rsidRDefault="00F65117" w:rsidP="00F65117">
      <w:pPr>
        <w:bidi/>
        <w:jc w:val="both"/>
        <w:rPr>
          <w:rFonts w:cs="David" w:hint="cs"/>
          <w:rtl/>
        </w:rPr>
      </w:pPr>
    </w:p>
    <w:p w14:paraId="5FF7723A"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32E614FB" w14:textId="77777777" w:rsidR="00F65117" w:rsidRPr="00F65117" w:rsidRDefault="00F65117" w:rsidP="00F65117">
      <w:pPr>
        <w:bidi/>
        <w:jc w:val="both"/>
        <w:rPr>
          <w:rFonts w:cs="David" w:hint="cs"/>
          <w:rtl/>
        </w:rPr>
      </w:pPr>
    </w:p>
    <w:p w14:paraId="3FBFA8F7" w14:textId="77777777" w:rsidR="00F65117" w:rsidRPr="00F65117" w:rsidRDefault="00F65117" w:rsidP="00F65117">
      <w:pPr>
        <w:bidi/>
        <w:jc w:val="both"/>
        <w:rPr>
          <w:rFonts w:cs="David" w:hint="cs"/>
          <w:u w:val="single"/>
          <w:rtl/>
        </w:rPr>
      </w:pPr>
      <w:r w:rsidRPr="00F65117">
        <w:rPr>
          <w:rFonts w:cs="David" w:hint="cs"/>
          <w:rtl/>
        </w:rPr>
        <w:tab/>
        <w:t>מתי הסמג"ד הבין שמדובר בחבר כנסת ומה הוא דיווח למח"ט ומה הוא לא אמר לו?</w:t>
      </w:r>
    </w:p>
    <w:p w14:paraId="36C1E605" w14:textId="77777777" w:rsidR="00F65117" w:rsidRPr="00F65117" w:rsidRDefault="00F65117" w:rsidP="00F65117">
      <w:pPr>
        <w:bidi/>
        <w:jc w:val="both"/>
        <w:rPr>
          <w:rFonts w:cs="David" w:hint="cs"/>
          <w:rtl/>
        </w:rPr>
      </w:pPr>
    </w:p>
    <w:p w14:paraId="47A222E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22311DA" w14:textId="77777777" w:rsidR="00F65117" w:rsidRPr="00F65117" w:rsidRDefault="00F65117" w:rsidP="00F65117">
      <w:pPr>
        <w:bidi/>
        <w:jc w:val="both"/>
        <w:rPr>
          <w:rFonts w:cs="David" w:hint="cs"/>
          <w:rtl/>
        </w:rPr>
      </w:pPr>
    </w:p>
    <w:p w14:paraId="0670A8AC" w14:textId="77777777" w:rsidR="00F65117" w:rsidRPr="00F65117" w:rsidRDefault="00F65117" w:rsidP="00F65117">
      <w:pPr>
        <w:bidi/>
        <w:jc w:val="both"/>
        <w:rPr>
          <w:rFonts w:cs="David" w:hint="cs"/>
          <w:rtl/>
        </w:rPr>
      </w:pPr>
      <w:r w:rsidRPr="00F65117">
        <w:rPr>
          <w:rFonts w:cs="David" w:hint="cs"/>
          <w:rtl/>
        </w:rPr>
        <w:tab/>
        <w:t xml:space="preserve">יש כאן סוגיה שהיא מאוד לא ברורה. אתה כל הזמן חוזר ומנסה להסביר לנו למה המח"ט בסדר. </w:t>
      </w:r>
    </w:p>
    <w:p w14:paraId="2B03851C" w14:textId="77777777" w:rsidR="00F65117" w:rsidRPr="00F65117" w:rsidRDefault="00F65117" w:rsidP="00F65117">
      <w:pPr>
        <w:bidi/>
        <w:jc w:val="both"/>
        <w:rPr>
          <w:rFonts w:cs="David" w:hint="cs"/>
          <w:rtl/>
        </w:rPr>
      </w:pPr>
    </w:p>
    <w:p w14:paraId="4116469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E9F946F" w14:textId="77777777" w:rsidR="00F65117" w:rsidRPr="00F65117" w:rsidRDefault="00F65117" w:rsidP="00F65117">
      <w:pPr>
        <w:bidi/>
        <w:jc w:val="both"/>
        <w:rPr>
          <w:rFonts w:cs="David" w:hint="cs"/>
          <w:rtl/>
        </w:rPr>
      </w:pPr>
    </w:p>
    <w:p w14:paraId="1B0E1DEC" w14:textId="77777777" w:rsidR="00F65117" w:rsidRPr="00F65117" w:rsidRDefault="00F65117" w:rsidP="00F65117">
      <w:pPr>
        <w:bidi/>
        <w:jc w:val="both"/>
        <w:rPr>
          <w:rFonts w:cs="David" w:hint="cs"/>
          <w:rtl/>
        </w:rPr>
      </w:pPr>
      <w:r w:rsidRPr="00F65117">
        <w:rPr>
          <w:rFonts w:cs="David" w:hint="cs"/>
          <w:rtl/>
        </w:rPr>
        <w:tab/>
        <w:t xml:space="preserve">אני לא מנסה להסביר, אני מנסה להסביר מה היו העובדות. </w:t>
      </w:r>
    </w:p>
    <w:p w14:paraId="079EB809" w14:textId="77777777" w:rsidR="00F65117" w:rsidRPr="00F65117" w:rsidRDefault="00F65117" w:rsidP="00F65117">
      <w:pPr>
        <w:bidi/>
        <w:jc w:val="both"/>
        <w:rPr>
          <w:rFonts w:cs="David" w:hint="cs"/>
          <w:rtl/>
        </w:rPr>
      </w:pPr>
    </w:p>
    <w:p w14:paraId="6F06E7D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6F81FC1" w14:textId="77777777" w:rsidR="00F65117" w:rsidRPr="00F65117" w:rsidRDefault="00F65117" w:rsidP="00F65117">
      <w:pPr>
        <w:bidi/>
        <w:jc w:val="both"/>
        <w:rPr>
          <w:rFonts w:cs="David" w:hint="cs"/>
          <w:rtl/>
        </w:rPr>
      </w:pPr>
    </w:p>
    <w:p w14:paraId="27E71F6F" w14:textId="77777777" w:rsidR="00F65117" w:rsidRPr="00F65117" w:rsidRDefault="00F65117" w:rsidP="00F65117">
      <w:pPr>
        <w:bidi/>
        <w:jc w:val="both"/>
        <w:rPr>
          <w:rFonts w:cs="David" w:hint="cs"/>
          <w:rtl/>
        </w:rPr>
      </w:pPr>
      <w:r w:rsidRPr="00F65117">
        <w:rPr>
          <w:rFonts w:cs="David" w:hint="cs"/>
          <w:rtl/>
        </w:rPr>
        <w:tab/>
        <w:t>מבחינה עובדתית אני מנסה להבין, כשבצעתם את התחקיר דיברתם עם הסמג"ד?</w:t>
      </w:r>
    </w:p>
    <w:p w14:paraId="68ADA396" w14:textId="77777777" w:rsidR="00F65117" w:rsidRPr="00F65117" w:rsidRDefault="00F65117" w:rsidP="00F65117">
      <w:pPr>
        <w:bidi/>
        <w:jc w:val="both"/>
        <w:rPr>
          <w:rFonts w:cs="David" w:hint="cs"/>
          <w:rtl/>
        </w:rPr>
      </w:pPr>
    </w:p>
    <w:p w14:paraId="6869AF8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97F6F16" w14:textId="77777777" w:rsidR="00F65117" w:rsidRPr="00F65117" w:rsidRDefault="00F65117" w:rsidP="00F65117">
      <w:pPr>
        <w:bidi/>
        <w:jc w:val="both"/>
        <w:rPr>
          <w:rFonts w:cs="David" w:hint="cs"/>
          <w:rtl/>
        </w:rPr>
      </w:pPr>
    </w:p>
    <w:p w14:paraId="68D57CCD" w14:textId="77777777" w:rsidR="00F65117" w:rsidRPr="00F65117" w:rsidRDefault="00F65117" w:rsidP="00F65117">
      <w:pPr>
        <w:bidi/>
        <w:jc w:val="both"/>
        <w:rPr>
          <w:rFonts w:cs="David" w:hint="cs"/>
          <w:rtl/>
        </w:rPr>
      </w:pPr>
      <w:r w:rsidRPr="00F65117">
        <w:rPr>
          <w:rFonts w:cs="David" w:hint="cs"/>
          <w:rtl/>
        </w:rPr>
        <w:tab/>
        <w:t xml:space="preserve">בוודאי. </w:t>
      </w:r>
    </w:p>
    <w:p w14:paraId="6121AE32" w14:textId="77777777" w:rsidR="00F65117" w:rsidRPr="00F65117" w:rsidRDefault="00F65117" w:rsidP="00F65117">
      <w:pPr>
        <w:bidi/>
        <w:jc w:val="both"/>
        <w:rPr>
          <w:rFonts w:cs="David" w:hint="cs"/>
          <w:rtl/>
        </w:rPr>
      </w:pPr>
    </w:p>
    <w:p w14:paraId="6424995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B1A9A81" w14:textId="77777777" w:rsidR="00F65117" w:rsidRPr="00F65117" w:rsidRDefault="00F65117" w:rsidP="00F65117">
      <w:pPr>
        <w:bidi/>
        <w:jc w:val="both"/>
        <w:rPr>
          <w:rFonts w:cs="David" w:hint="cs"/>
          <w:rtl/>
        </w:rPr>
      </w:pPr>
    </w:p>
    <w:p w14:paraId="76A63E25" w14:textId="77777777" w:rsidR="00F65117" w:rsidRPr="00F65117" w:rsidRDefault="00F65117" w:rsidP="00F65117">
      <w:pPr>
        <w:bidi/>
        <w:jc w:val="both"/>
        <w:rPr>
          <w:rFonts w:cs="David" w:hint="cs"/>
          <w:rtl/>
        </w:rPr>
      </w:pPr>
      <w:r w:rsidRPr="00F65117">
        <w:rPr>
          <w:rFonts w:cs="David" w:hint="cs"/>
          <w:rtl/>
        </w:rPr>
        <w:tab/>
        <w:t xml:space="preserve"> הסמג"ד מודה בזה שהוא לא עדכן את המח"ט? </w:t>
      </w:r>
    </w:p>
    <w:p w14:paraId="62AB183C" w14:textId="77777777" w:rsidR="00F65117" w:rsidRPr="00F65117" w:rsidRDefault="00F65117" w:rsidP="00F65117">
      <w:pPr>
        <w:bidi/>
        <w:jc w:val="both"/>
        <w:rPr>
          <w:rFonts w:cs="David" w:hint="cs"/>
          <w:rtl/>
        </w:rPr>
      </w:pPr>
    </w:p>
    <w:p w14:paraId="58CDAD4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57E7EAC" w14:textId="77777777" w:rsidR="00F65117" w:rsidRPr="00F65117" w:rsidRDefault="00F65117" w:rsidP="00F65117">
      <w:pPr>
        <w:bidi/>
        <w:jc w:val="both"/>
        <w:rPr>
          <w:rFonts w:cs="David" w:hint="cs"/>
          <w:rtl/>
        </w:rPr>
      </w:pPr>
    </w:p>
    <w:p w14:paraId="40CE778F" w14:textId="77777777" w:rsidR="00F65117" w:rsidRPr="00F65117" w:rsidRDefault="00F65117" w:rsidP="00F65117">
      <w:pPr>
        <w:bidi/>
        <w:jc w:val="both"/>
        <w:rPr>
          <w:rFonts w:cs="David" w:hint="cs"/>
          <w:rtl/>
        </w:rPr>
      </w:pPr>
      <w:r w:rsidRPr="00F65117">
        <w:rPr>
          <w:rFonts w:cs="David" w:hint="cs"/>
          <w:rtl/>
        </w:rPr>
        <w:tab/>
        <w:t xml:space="preserve"> הסמג"ד אומר שהיה אדם על הספרון - - - </w:t>
      </w:r>
    </w:p>
    <w:p w14:paraId="4BCD7214" w14:textId="77777777" w:rsidR="00F65117" w:rsidRPr="00F65117" w:rsidRDefault="00F65117" w:rsidP="00F65117">
      <w:pPr>
        <w:bidi/>
        <w:jc w:val="both"/>
        <w:rPr>
          <w:rFonts w:cs="David" w:hint="cs"/>
          <w:rtl/>
        </w:rPr>
      </w:pPr>
    </w:p>
    <w:p w14:paraId="239E4DE5" w14:textId="77777777" w:rsidR="00F65117" w:rsidRDefault="00F65117" w:rsidP="00F65117">
      <w:pPr>
        <w:bidi/>
        <w:jc w:val="both"/>
        <w:rPr>
          <w:rFonts w:cs="David" w:hint="cs"/>
          <w:u w:val="single"/>
          <w:rtl/>
        </w:rPr>
      </w:pPr>
    </w:p>
    <w:p w14:paraId="0B1F21DC" w14:textId="77777777" w:rsidR="00F65117" w:rsidRDefault="00F65117" w:rsidP="00F65117">
      <w:pPr>
        <w:bidi/>
        <w:jc w:val="both"/>
        <w:rPr>
          <w:rFonts w:cs="David" w:hint="cs"/>
          <w:u w:val="single"/>
          <w:rtl/>
        </w:rPr>
      </w:pPr>
    </w:p>
    <w:p w14:paraId="4462BC54" w14:textId="77777777" w:rsidR="00F65117" w:rsidRDefault="00F65117" w:rsidP="00F65117">
      <w:pPr>
        <w:bidi/>
        <w:jc w:val="both"/>
        <w:rPr>
          <w:rFonts w:cs="David" w:hint="cs"/>
          <w:u w:val="single"/>
          <w:rtl/>
        </w:rPr>
      </w:pPr>
    </w:p>
    <w:p w14:paraId="1ADFC05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4E219E1" w14:textId="77777777" w:rsidR="00F65117" w:rsidRPr="00F65117" w:rsidRDefault="00F65117" w:rsidP="00F65117">
      <w:pPr>
        <w:bidi/>
        <w:jc w:val="both"/>
        <w:rPr>
          <w:rFonts w:cs="David" w:hint="cs"/>
          <w:rtl/>
        </w:rPr>
      </w:pPr>
    </w:p>
    <w:p w14:paraId="41078B87" w14:textId="77777777" w:rsidR="00F65117" w:rsidRPr="00F65117" w:rsidRDefault="00F65117" w:rsidP="00F65117">
      <w:pPr>
        <w:bidi/>
        <w:jc w:val="both"/>
        <w:rPr>
          <w:rFonts w:cs="David" w:hint="cs"/>
          <w:rtl/>
        </w:rPr>
      </w:pPr>
      <w:r w:rsidRPr="00F65117">
        <w:rPr>
          <w:rFonts w:cs="David" w:hint="cs"/>
          <w:rtl/>
        </w:rPr>
        <w:tab/>
        <w:t xml:space="preserve"> אבל למה אתה לא עונה על שאלה ישירה, לא שאלתי אם היה אדם על הספרון או לא היה אדם על הספרון. </w:t>
      </w:r>
    </w:p>
    <w:p w14:paraId="59809C1F" w14:textId="77777777" w:rsidR="00F65117" w:rsidRPr="00F65117" w:rsidRDefault="00F65117" w:rsidP="00F65117">
      <w:pPr>
        <w:bidi/>
        <w:jc w:val="both"/>
        <w:rPr>
          <w:rFonts w:cs="David" w:hint="cs"/>
          <w:u w:val="single"/>
          <w:rtl/>
        </w:rPr>
      </w:pPr>
    </w:p>
    <w:p w14:paraId="35F2488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AD6034B" w14:textId="77777777" w:rsidR="00F65117" w:rsidRPr="00F65117" w:rsidRDefault="00F65117" w:rsidP="00F65117">
      <w:pPr>
        <w:bidi/>
        <w:jc w:val="both"/>
        <w:rPr>
          <w:rFonts w:cs="David" w:hint="cs"/>
          <w:rtl/>
        </w:rPr>
      </w:pPr>
    </w:p>
    <w:p w14:paraId="6F492551" w14:textId="77777777" w:rsidR="00F65117" w:rsidRPr="00F65117" w:rsidRDefault="00F65117" w:rsidP="00F65117">
      <w:pPr>
        <w:bidi/>
        <w:jc w:val="both"/>
        <w:rPr>
          <w:rFonts w:cs="David" w:hint="cs"/>
          <w:rtl/>
        </w:rPr>
      </w:pPr>
      <w:r w:rsidRPr="00F65117">
        <w:rPr>
          <w:rFonts w:cs="David" w:hint="cs"/>
          <w:rtl/>
        </w:rPr>
        <w:tab/>
        <w:t xml:space="preserve"> עדכנו את המח"ט בשלב יותר מאוחר. </w:t>
      </w:r>
    </w:p>
    <w:p w14:paraId="642982CB" w14:textId="77777777" w:rsidR="00F65117" w:rsidRPr="00F65117" w:rsidRDefault="00F65117" w:rsidP="00F65117">
      <w:pPr>
        <w:bidi/>
        <w:jc w:val="both"/>
        <w:rPr>
          <w:rFonts w:cs="David" w:hint="cs"/>
          <w:rtl/>
        </w:rPr>
      </w:pPr>
    </w:p>
    <w:p w14:paraId="278B950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0E08A2E" w14:textId="77777777" w:rsidR="00F65117" w:rsidRPr="00F65117" w:rsidRDefault="00F65117" w:rsidP="00F65117">
      <w:pPr>
        <w:bidi/>
        <w:jc w:val="both"/>
        <w:rPr>
          <w:rFonts w:cs="David" w:hint="cs"/>
          <w:rtl/>
        </w:rPr>
      </w:pPr>
    </w:p>
    <w:p w14:paraId="3121C461" w14:textId="77777777" w:rsidR="00F65117" w:rsidRPr="00F65117" w:rsidRDefault="00F65117" w:rsidP="00F65117">
      <w:pPr>
        <w:bidi/>
        <w:jc w:val="both"/>
        <w:rPr>
          <w:rFonts w:cs="David" w:hint="cs"/>
          <w:rtl/>
        </w:rPr>
      </w:pPr>
      <w:r w:rsidRPr="00F65117">
        <w:rPr>
          <w:rFonts w:cs="David" w:hint="cs"/>
          <w:rtl/>
        </w:rPr>
        <w:tab/>
        <w:t xml:space="preserve"> מתי לפי טענת הסמג"ד?</w:t>
      </w:r>
    </w:p>
    <w:p w14:paraId="77778385" w14:textId="77777777" w:rsidR="00F65117" w:rsidRPr="00F65117" w:rsidRDefault="00F65117" w:rsidP="00F65117">
      <w:pPr>
        <w:bidi/>
        <w:jc w:val="both"/>
        <w:rPr>
          <w:rFonts w:cs="David" w:hint="cs"/>
          <w:rtl/>
        </w:rPr>
      </w:pPr>
    </w:p>
    <w:p w14:paraId="3EFD6DB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B65FA31" w14:textId="77777777" w:rsidR="00F65117" w:rsidRPr="00F65117" w:rsidRDefault="00F65117" w:rsidP="00F65117">
      <w:pPr>
        <w:bidi/>
        <w:jc w:val="both"/>
        <w:rPr>
          <w:rFonts w:cs="David" w:hint="cs"/>
          <w:rtl/>
        </w:rPr>
      </w:pPr>
    </w:p>
    <w:p w14:paraId="323BE9F1" w14:textId="77777777" w:rsidR="00F65117" w:rsidRPr="00F65117" w:rsidRDefault="00F65117" w:rsidP="00F65117">
      <w:pPr>
        <w:bidi/>
        <w:jc w:val="both"/>
        <w:rPr>
          <w:rFonts w:cs="David" w:hint="cs"/>
          <w:rtl/>
        </w:rPr>
      </w:pPr>
      <w:r w:rsidRPr="00F65117">
        <w:rPr>
          <w:rFonts w:cs="David" w:hint="cs"/>
          <w:rtl/>
        </w:rPr>
        <w:tab/>
        <w:t xml:space="preserve">כשהוא הגיע לחטיבה. </w:t>
      </w:r>
    </w:p>
    <w:p w14:paraId="3F8A889C" w14:textId="77777777" w:rsidR="00F65117" w:rsidRPr="00F65117" w:rsidRDefault="00F65117" w:rsidP="00F65117">
      <w:pPr>
        <w:bidi/>
        <w:jc w:val="both"/>
        <w:rPr>
          <w:rFonts w:cs="David" w:hint="cs"/>
          <w:rtl/>
        </w:rPr>
      </w:pPr>
    </w:p>
    <w:p w14:paraId="40A79C24" w14:textId="77777777" w:rsidR="00F65117" w:rsidRPr="00F65117" w:rsidRDefault="00F65117" w:rsidP="00F65117">
      <w:pPr>
        <w:bidi/>
        <w:jc w:val="both"/>
        <w:rPr>
          <w:rFonts w:cs="David" w:hint="cs"/>
          <w:rtl/>
        </w:rPr>
      </w:pPr>
      <w:r w:rsidRPr="00F65117">
        <w:rPr>
          <w:rFonts w:cs="David" w:hint="cs"/>
          <w:u w:val="single"/>
          <w:rtl/>
        </w:rPr>
        <w:t>אריה אלדד:</w:t>
      </w:r>
    </w:p>
    <w:p w14:paraId="791DF840" w14:textId="77777777" w:rsidR="00F65117" w:rsidRPr="00F65117" w:rsidRDefault="00F65117" w:rsidP="00F65117">
      <w:pPr>
        <w:bidi/>
        <w:jc w:val="both"/>
        <w:rPr>
          <w:rFonts w:cs="David" w:hint="cs"/>
          <w:rtl/>
        </w:rPr>
      </w:pPr>
    </w:p>
    <w:p w14:paraId="0DC9B407" w14:textId="77777777" w:rsidR="00F65117" w:rsidRPr="00F65117" w:rsidRDefault="00F65117" w:rsidP="00F65117">
      <w:pPr>
        <w:bidi/>
        <w:jc w:val="both"/>
        <w:rPr>
          <w:rFonts w:cs="David" w:hint="cs"/>
          <w:rtl/>
        </w:rPr>
      </w:pPr>
      <w:r w:rsidRPr="00F65117">
        <w:rPr>
          <w:rFonts w:cs="David" w:hint="cs"/>
          <w:rtl/>
        </w:rPr>
        <w:tab/>
        <w:t xml:space="preserve">לפני כן, כשהוא היה בג'יפ. </w:t>
      </w:r>
      <w:proofErr w:type="spellStart"/>
      <w:r w:rsidRPr="00F65117">
        <w:rPr>
          <w:rFonts w:cs="David" w:hint="cs"/>
          <w:rtl/>
        </w:rPr>
        <w:t>דיכטר</w:t>
      </w:r>
      <w:proofErr w:type="spellEnd"/>
      <w:r w:rsidRPr="00F65117">
        <w:rPr>
          <w:rFonts w:cs="David" w:hint="cs"/>
          <w:rtl/>
        </w:rPr>
        <w:t xml:space="preserve"> לא היחיד שיש לו את החומר. </w:t>
      </w:r>
    </w:p>
    <w:p w14:paraId="0E0C1EED" w14:textId="77777777" w:rsidR="00F65117" w:rsidRPr="00F65117" w:rsidRDefault="00F65117" w:rsidP="00F65117">
      <w:pPr>
        <w:bidi/>
        <w:jc w:val="both"/>
        <w:rPr>
          <w:rFonts w:cs="David" w:hint="cs"/>
          <w:rtl/>
        </w:rPr>
      </w:pPr>
    </w:p>
    <w:p w14:paraId="020B2E4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1FB653D" w14:textId="77777777" w:rsidR="00F65117" w:rsidRPr="00F65117" w:rsidRDefault="00F65117" w:rsidP="00F65117">
      <w:pPr>
        <w:bidi/>
        <w:jc w:val="both"/>
        <w:rPr>
          <w:rFonts w:cs="David" w:hint="cs"/>
          <w:rtl/>
        </w:rPr>
      </w:pPr>
    </w:p>
    <w:p w14:paraId="246789EA" w14:textId="77777777" w:rsidR="00F65117" w:rsidRPr="00F65117" w:rsidRDefault="00F65117" w:rsidP="00F65117">
      <w:pPr>
        <w:bidi/>
        <w:jc w:val="both"/>
        <w:rPr>
          <w:rFonts w:cs="David" w:hint="cs"/>
          <w:rtl/>
        </w:rPr>
      </w:pPr>
      <w:r w:rsidRPr="00F65117">
        <w:rPr>
          <w:rFonts w:cs="David" w:hint="cs"/>
          <w:rtl/>
        </w:rPr>
        <w:tab/>
        <w:t xml:space="preserve">עד שחבר הכנסת בן ארי פונה מהאירוע </w:t>
      </w:r>
      <w:r w:rsidRPr="00F65117">
        <w:rPr>
          <w:rFonts w:cs="David"/>
          <w:rtl/>
        </w:rPr>
        <w:t>–</w:t>
      </w:r>
      <w:r w:rsidRPr="00F65117">
        <w:rPr>
          <w:rFonts w:cs="David" w:hint="cs"/>
          <w:rtl/>
        </w:rPr>
        <w:t xml:space="preserve"> המח"ט לא ידע שזה חבר כנסת. </w:t>
      </w:r>
    </w:p>
    <w:p w14:paraId="33229BB0" w14:textId="77777777" w:rsidR="00F65117" w:rsidRPr="00F65117" w:rsidRDefault="00F65117" w:rsidP="00F65117">
      <w:pPr>
        <w:bidi/>
        <w:jc w:val="both"/>
        <w:rPr>
          <w:rFonts w:cs="David" w:hint="cs"/>
          <w:rtl/>
        </w:rPr>
      </w:pPr>
    </w:p>
    <w:p w14:paraId="51BB7E4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0E89E13" w14:textId="77777777" w:rsidR="00F65117" w:rsidRPr="00F65117" w:rsidRDefault="00F65117" w:rsidP="00F65117">
      <w:pPr>
        <w:bidi/>
        <w:jc w:val="both"/>
        <w:rPr>
          <w:rFonts w:cs="David" w:hint="cs"/>
          <w:rtl/>
        </w:rPr>
      </w:pPr>
    </w:p>
    <w:p w14:paraId="1704F36E" w14:textId="77777777" w:rsidR="00F65117" w:rsidRPr="00F65117" w:rsidRDefault="00F65117" w:rsidP="00F65117">
      <w:pPr>
        <w:bidi/>
        <w:jc w:val="both"/>
        <w:rPr>
          <w:rFonts w:cs="David" w:hint="cs"/>
          <w:rtl/>
        </w:rPr>
      </w:pPr>
      <w:r w:rsidRPr="00F65117">
        <w:rPr>
          <w:rFonts w:cs="David" w:hint="cs"/>
          <w:rtl/>
        </w:rPr>
        <w:tab/>
        <w:t xml:space="preserve">והסמג"ד מאשר את זה. </w:t>
      </w:r>
    </w:p>
    <w:p w14:paraId="33FB831A" w14:textId="77777777" w:rsidR="00F65117" w:rsidRPr="00F65117" w:rsidRDefault="00F65117" w:rsidP="00F65117">
      <w:pPr>
        <w:bidi/>
        <w:jc w:val="both"/>
        <w:rPr>
          <w:rFonts w:cs="David" w:hint="cs"/>
          <w:rtl/>
        </w:rPr>
      </w:pPr>
    </w:p>
    <w:p w14:paraId="52E14281" w14:textId="77777777" w:rsidR="00F65117" w:rsidRPr="00F65117" w:rsidRDefault="00F65117" w:rsidP="00F65117">
      <w:pPr>
        <w:bidi/>
        <w:jc w:val="both"/>
        <w:rPr>
          <w:rFonts w:cs="David" w:hint="cs"/>
          <w:rtl/>
        </w:rPr>
      </w:pPr>
      <w:r w:rsidRPr="00F65117">
        <w:rPr>
          <w:rFonts w:cs="David" w:hint="cs"/>
          <w:u w:val="single"/>
          <w:rtl/>
        </w:rPr>
        <w:t>אריה אלדד:</w:t>
      </w:r>
    </w:p>
    <w:p w14:paraId="26C12256" w14:textId="77777777" w:rsidR="00F65117" w:rsidRPr="00F65117" w:rsidRDefault="00F65117" w:rsidP="00F65117">
      <w:pPr>
        <w:bidi/>
        <w:jc w:val="both"/>
        <w:rPr>
          <w:rFonts w:cs="David" w:hint="cs"/>
          <w:rtl/>
        </w:rPr>
      </w:pPr>
    </w:p>
    <w:p w14:paraId="5A4EFE0E" w14:textId="77777777" w:rsidR="00F65117" w:rsidRPr="00F65117" w:rsidRDefault="00F65117" w:rsidP="00F65117">
      <w:pPr>
        <w:bidi/>
        <w:jc w:val="both"/>
        <w:rPr>
          <w:rFonts w:cs="David" w:hint="cs"/>
          <w:u w:val="single"/>
          <w:rtl/>
        </w:rPr>
      </w:pPr>
      <w:r w:rsidRPr="00F65117">
        <w:rPr>
          <w:rFonts w:cs="David" w:hint="cs"/>
          <w:rtl/>
        </w:rPr>
        <w:tab/>
        <w:t>הסמג"ד אומר שפעם ראשונה הוא אומר למח"ט שמדובר בחבר כנסת רק כשהמח"ט מגיע לחטיבה?</w:t>
      </w:r>
    </w:p>
    <w:p w14:paraId="23753D7F" w14:textId="77777777" w:rsidR="00F65117" w:rsidRPr="00F65117" w:rsidRDefault="00F65117" w:rsidP="00F65117">
      <w:pPr>
        <w:bidi/>
        <w:jc w:val="both"/>
        <w:rPr>
          <w:rFonts w:cs="David" w:hint="cs"/>
          <w:rtl/>
        </w:rPr>
      </w:pPr>
    </w:p>
    <w:p w14:paraId="63C505E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87F734A" w14:textId="77777777" w:rsidR="00F65117" w:rsidRPr="00F65117" w:rsidRDefault="00F65117" w:rsidP="00F65117">
      <w:pPr>
        <w:bidi/>
        <w:jc w:val="both"/>
        <w:rPr>
          <w:rFonts w:cs="David" w:hint="cs"/>
          <w:rtl/>
        </w:rPr>
      </w:pPr>
    </w:p>
    <w:p w14:paraId="6C769C98" w14:textId="77777777" w:rsidR="00F65117" w:rsidRPr="00F65117" w:rsidRDefault="00F65117" w:rsidP="00F65117">
      <w:pPr>
        <w:bidi/>
        <w:jc w:val="both"/>
        <w:rPr>
          <w:rFonts w:cs="David" w:hint="cs"/>
          <w:rtl/>
        </w:rPr>
      </w:pPr>
      <w:r w:rsidRPr="00F65117">
        <w:rPr>
          <w:rFonts w:cs="David" w:hint="cs"/>
          <w:rtl/>
        </w:rPr>
        <w:tab/>
        <w:t xml:space="preserve"> לא. דיברתי עם המח"ט, לא עם הסמג"ד, המח"ט מתחקר את האנשים שלו. המח"ט לא ידע בזמן האירוע שמדובר בחבר כנסת. </w:t>
      </w:r>
    </w:p>
    <w:p w14:paraId="1D6274B3" w14:textId="77777777" w:rsidR="00F65117" w:rsidRPr="00F65117" w:rsidRDefault="00F65117" w:rsidP="00F65117">
      <w:pPr>
        <w:bidi/>
        <w:jc w:val="both"/>
        <w:rPr>
          <w:rFonts w:cs="David" w:hint="cs"/>
          <w:rtl/>
        </w:rPr>
      </w:pPr>
    </w:p>
    <w:p w14:paraId="6523A5B5"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2398F0D0" w14:textId="77777777" w:rsidR="00F65117" w:rsidRPr="00F65117" w:rsidRDefault="00F65117" w:rsidP="00F65117">
      <w:pPr>
        <w:bidi/>
        <w:jc w:val="both"/>
        <w:rPr>
          <w:rFonts w:cs="David" w:hint="cs"/>
          <w:rtl/>
        </w:rPr>
      </w:pPr>
    </w:p>
    <w:p w14:paraId="3D5B3028" w14:textId="77777777" w:rsidR="00F65117" w:rsidRPr="00F65117" w:rsidRDefault="00F65117" w:rsidP="00F65117">
      <w:pPr>
        <w:bidi/>
        <w:jc w:val="both"/>
        <w:rPr>
          <w:rFonts w:cs="David" w:hint="cs"/>
          <w:u w:val="single"/>
          <w:rtl/>
        </w:rPr>
      </w:pPr>
      <w:r w:rsidRPr="00F65117">
        <w:rPr>
          <w:rFonts w:cs="David" w:hint="cs"/>
          <w:rtl/>
        </w:rPr>
        <w:tab/>
        <w:t xml:space="preserve">כאשר בדקתם את העניין ואני שוב אומר לך, זה לא עניין אישי כלפיך, שאלתם את הסמג"ד או לא שאלתם את הסמג"ד? </w:t>
      </w:r>
    </w:p>
    <w:p w14:paraId="6E534B24" w14:textId="77777777" w:rsidR="00F65117" w:rsidRPr="00F65117" w:rsidRDefault="00F65117" w:rsidP="00F65117">
      <w:pPr>
        <w:bidi/>
        <w:jc w:val="both"/>
        <w:rPr>
          <w:rFonts w:cs="David" w:hint="cs"/>
          <w:rtl/>
        </w:rPr>
      </w:pPr>
    </w:p>
    <w:p w14:paraId="0C769167" w14:textId="77777777" w:rsidR="00F65117" w:rsidRPr="00F65117" w:rsidRDefault="00F65117" w:rsidP="00F65117">
      <w:pPr>
        <w:bidi/>
        <w:jc w:val="both"/>
        <w:rPr>
          <w:rFonts w:cs="David" w:hint="cs"/>
          <w:rtl/>
        </w:rPr>
      </w:pPr>
      <w:r w:rsidRPr="00F65117">
        <w:rPr>
          <w:rFonts w:cs="David" w:hint="cs"/>
          <w:u w:val="single"/>
          <w:rtl/>
        </w:rPr>
        <w:t>אריה אלדד:</w:t>
      </w:r>
    </w:p>
    <w:p w14:paraId="3BB4D07E" w14:textId="77777777" w:rsidR="00F65117" w:rsidRPr="00F65117" w:rsidRDefault="00F65117" w:rsidP="00F65117">
      <w:pPr>
        <w:bidi/>
        <w:jc w:val="both"/>
        <w:rPr>
          <w:rFonts w:cs="David" w:hint="cs"/>
          <w:rtl/>
        </w:rPr>
      </w:pPr>
    </w:p>
    <w:p w14:paraId="22AF54D5" w14:textId="77777777" w:rsidR="00F65117" w:rsidRPr="00F65117" w:rsidRDefault="00F65117" w:rsidP="00F65117">
      <w:pPr>
        <w:bidi/>
        <w:jc w:val="both"/>
        <w:rPr>
          <w:rFonts w:cs="David" w:hint="cs"/>
          <w:u w:val="single"/>
          <w:rtl/>
        </w:rPr>
      </w:pPr>
      <w:r w:rsidRPr="00F65117">
        <w:rPr>
          <w:rFonts w:cs="David" w:hint="cs"/>
          <w:rtl/>
        </w:rPr>
        <w:tab/>
        <w:t xml:space="preserve">בסוף הרמטכ"ל היה בא ואומר: רבותי, תקלה מבצעית, זה </w:t>
      </w:r>
      <w:proofErr w:type="spellStart"/>
      <w:r w:rsidRPr="00F65117">
        <w:rPr>
          <w:rFonts w:cs="David" w:hint="cs"/>
          <w:rtl/>
        </w:rPr>
        <w:t>הכל</w:t>
      </w:r>
      <w:proofErr w:type="spellEnd"/>
      <w:r w:rsidRPr="00F65117">
        <w:rPr>
          <w:rFonts w:cs="David" w:hint="cs"/>
          <w:rtl/>
        </w:rPr>
        <w:t xml:space="preserve">, אנחנו מתנצלים, במקום לטייח. </w:t>
      </w:r>
    </w:p>
    <w:p w14:paraId="3B5627CD" w14:textId="77777777" w:rsidR="00F65117" w:rsidRPr="00F65117" w:rsidRDefault="00F65117" w:rsidP="00F65117">
      <w:pPr>
        <w:bidi/>
        <w:jc w:val="both"/>
        <w:rPr>
          <w:rFonts w:cs="David" w:hint="cs"/>
          <w:rtl/>
        </w:rPr>
      </w:pPr>
    </w:p>
    <w:p w14:paraId="7341B4B1"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ABDE69C" w14:textId="77777777" w:rsidR="00F65117" w:rsidRPr="00F65117" w:rsidRDefault="00F65117" w:rsidP="00F65117">
      <w:pPr>
        <w:bidi/>
        <w:jc w:val="both"/>
        <w:rPr>
          <w:rFonts w:cs="David" w:hint="cs"/>
          <w:rtl/>
        </w:rPr>
      </w:pPr>
    </w:p>
    <w:p w14:paraId="2244AF56" w14:textId="77777777" w:rsidR="00F65117" w:rsidRPr="00F65117" w:rsidRDefault="00F65117" w:rsidP="00F65117">
      <w:pPr>
        <w:bidi/>
        <w:jc w:val="both"/>
        <w:rPr>
          <w:rFonts w:cs="David" w:hint="cs"/>
          <w:rtl/>
        </w:rPr>
      </w:pPr>
      <w:r w:rsidRPr="00F65117">
        <w:rPr>
          <w:rFonts w:cs="David" w:hint="cs"/>
          <w:rtl/>
        </w:rPr>
        <w:tab/>
        <w:t xml:space="preserve"> חבר הכנסת אלדד, אני לא מטייח דבר, גם על דברים שנראו לנו כדברים שנכון היה לנהוג אחרת אמרתי. לא אמרתי שהאירוע היה מושלם. </w:t>
      </w:r>
    </w:p>
    <w:p w14:paraId="400746B7" w14:textId="77777777" w:rsidR="00F65117" w:rsidRPr="00F65117" w:rsidRDefault="00F65117" w:rsidP="00F65117">
      <w:pPr>
        <w:bidi/>
        <w:jc w:val="both"/>
        <w:rPr>
          <w:rFonts w:cs="David" w:hint="cs"/>
          <w:rtl/>
        </w:rPr>
      </w:pPr>
    </w:p>
    <w:p w14:paraId="7230B777" w14:textId="77777777" w:rsidR="00F65117" w:rsidRDefault="00F65117" w:rsidP="00F65117">
      <w:pPr>
        <w:bidi/>
        <w:jc w:val="both"/>
        <w:rPr>
          <w:rFonts w:cs="David" w:hint="cs"/>
          <w:u w:val="single"/>
          <w:rtl/>
        </w:rPr>
      </w:pPr>
    </w:p>
    <w:p w14:paraId="51FB3A07" w14:textId="77777777" w:rsidR="00F65117" w:rsidRDefault="00F65117" w:rsidP="00F65117">
      <w:pPr>
        <w:bidi/>
        <w:jc w:val="both"/>
        <w:rPr>
          <w:rFonts w:cs="David" w:hint="cs"/>
          <w:u w:val="single"/>
          <w:rtl/>
        </w:rPr>
      </w:pPr>
    </w:p>
    <w:p w14:paraId="2DEE0AAA" w14:textId="77777777" w:rsidR="00F65117" w:rsidRDefault="00F65117" w:rsidP="00F65117">
      <w:pPr>
        <w:bidi/>
        <w:jc w:val="both"/>
        <w:rPr>
          <w:rFonts w:cs="David" w:hint="cs"/>
          <w:u w:val="single"/>
          <w:rtl/>
        </w:rPr>
      </w:pPr>
    </w:p>
    <w:p w14:paraId="201BF9B8" w14:textId="77777777" w:rsidR="00F65117" w:rsidRDefault="00F65117" w:rsidP="00F65117">
      <w:pPr>
        <w:bidi/>
        <w:jc w:val="both"/>
        <w:rPr>
          <w:rFonts w:cs="David" w:hint="cs"/>
          <w:u w:val="single"/>
          <w:rtl/>
        </w:rPr>
      </w:pPr>
    </w:p>
    <w:p w14:paraId="6C47D92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B6216FE" w14:textId="77777777" w:rsidR="00F65117" w:rsidRPr="00F65117" w:rsidRDefault="00F65117" w:rsidP="00F65117">
      <w:pPr>
        <w:bidi/>
        <w:jc w:val="both"/>
        <w:rPr>
          <w:rFonts w:cs="David" w:hint="cs"/>
          <w:rtl/>
        </w:rPr>
      </w:pPr>
    </w:p>
    <w:p w14:paraId="1D18CABE" w14:textId="77777777" w:rsidR="00F65117" w:rsidRPr="00F65117" w:rsidRDefault="00F65117" w:rsidP="00F65117">
      <w:pPr>
        <w:bidi/>
        <w:jc w:val="both"/>
        <w:rPr>
          <w:rFonts w:cs="David" w:hint="cs"/>
          <w:rtl/>
        </w:rPr>
      </w:pPr>
      <w:r w:rsidRPr="00F65117">
        <w:rPr>
          <w:rFonts w:cs="David" w:hint="cs"/>
          <w:rtl/>
        </w:rPr>
        <w:tab/>
        <w:t xml:space="preserve"> יש משהו שאני לא מבין. אני מבין שיש </w:t>
      </w:r>
      <w:proofErr w:type="spellStart"/>
      <w:r w:rsidRPr="00F65117">
        <w:rPr>
          <w:rFonts w:cs="David" w:hint="cs"/>
          <w:rtl/>
        </w:rPr>
        <w:t>היררכייה</w:t>
      </w:r>
      <w:proofErr w:type="spellEnd"/>
      <w:r w:rsidRPr="00F65117">
        <w:rPr>
          <w:rFonts w:cs="David" w:hint="cs"/>
          <w:rtl/>
        </w:rPr>
        <w:t xml:space="preserve"> פיקודית ואני מבין שהסמג"ד הוא תחת המח"ט אבל תסביר לי, כשיש אירוע כזה ועל פניו - - - </w:t>
      </w:r>
    </w:p>
    <w:p w14:paraId="5B26A4E7" w14:textId="77777777" w:rsidR="00F65117" w:rsidRPr="00F65117" w:rsidRDefault="00F65117" w:rsidP="00F65117">
      <w:pPr>
        <w:bidi/>
        <w:jc w:val="both"/>
        <w:rPr>
          <w:rFonts w:cs="David" w:hint="cs"/>
          <w:rtl/>
        </w:rPr>
      </w:pPr>
    </w:p>
    <w:p w14:paraId="74910F8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C0C9CAE" w14:textId="77777777" w:rsidR="00F65117" w:rsidRPr="00F65117" w:rsidRDefault="00F65117" w:rsidP="00F65117">
      <w:pPr>
        <w:bidi/>
        <w:jc w:val="both"/>
        <w:rPr>
          <w:rFonts w:cs="David" w:hint="cs"/>
          <w:rtl/>
        </w:rPr>
      </w:pPr>
    </w:p>
    <w:p w14:paraId="0AE3B0BB" w14:textId="77777777" w:rsidR="00F65117" w:rsidRPr="00F65117" w:rsidRDefault="00F65117" w:rsidP="00F65117">
      <w:pPr>
        <w:bidi/>
        <w:jc w:val="both"/>
        <w:rPr>
          <w:rFonts w:cs="David" w:hint="cs"/>
          <w:rtl/>
        </w:rPr>
      </w:pPr>
      <w:r w:rsidRPr="00F65117">
        <w:rPr>
          <w:rFonts w:cs="David" w:hint="cs"/>
          <w:rtl/>
        </w:rPr>
        <w:tab/>
        <w:t xml:space="preserve">הסמג"ד לא עדכן את המח"ט בשטח, רק בשלב יותר מאוחר. </w:t>
      </w:r>
    </w:p>
    <w:p w14:paraId="5BFFB09A" w14:textId="77777777" w:rsidR="00F65117" w:rsidRPr="00F65117" w:rsidRDefault="00F65117" w:rsidP="00F65117">
      <w:pPr>
        <w:bidi/>
        <w:jc w:val="both"/>
        <w:rPr>
          <w:rFonts w:cs="David" w:hint="cs"/>
          <w:rtl/>
        </w:rPr>
      </w:pPr>
    </w:p>
    <w:p w14:paraId="7B26E66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E61CAD2" w14:textId="77777777" w:rsidR="00F65117" w:rsidRPr="00F65117" w:rsidRDefault="00F65117" w:rsidP="00F65117">
      <w:pPr>
        <w:bidi/>
        <w:jc w:val="both"/>
        <w:rPr>
          <w:rFonts w:cs="David" w:hint="cs"/>
          <w:rtl/>
        </w:rPr>
      </w:pPr>
    </w:p>
    <w:p w14:paraId="28AEA631" w14:textId="77777777" w:rsidR="00F65117" w:rsidRPr="00F65117" w:rsidRDefault="00F65117" w:rsidP="00F65117">
      <w:pPr>
        <w:bidi/>
        <w:jc w:val="both"/>
        <w:rPr>
          <w:rFonts w:cs="David" w:hint="cs"/>
          <w:rtl/>
        </w:rPr>
      </w:pPr>
      <w:r w:rsidRPr="00F65117">
        <w:rPr>
          <w:rFonts w:cs="David" w:hint="cs"/>
          <w:rtl/>
        </w:rPr>
        <w:tab/>
        <w:t>את זה הבנתי. למה כשאתם עושים תחקיר אף אחד חוץ מהמח"ט שהוא בעצמו חלק מהאירוע לא מדבר עם הסמג"ד?</w:t>
      </w:r>
    </w:p>
    <w:p w14:paraId="4F2A7FB7" w14:textId="77777777" w:rsidR="00F65117" w:rsidRPr="00F65117" w:rsidRDefault="00F65117" w:rsidP="00F65117">
      <w:pPr>
        <w:bidi/>
        <w:jc w:val="both"/>
        <w:rPr>
          <w:rFonts w:cs="David" w:hint="cs"/>
          <w:rtl/>
        </w:rPr>
      </w:pPr>
    </w:p>
    <w:p w14:paraId="2C72681F"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3C114288" w14:textId="77777777" w:rsidR="00F65117" w:rsidRPr="00F65117" w:rsidRDefault="00F65117" w:rsidP="00F65117">
      <w:pPr>
        <w:bidi/>
        <w:jc w:val="both"/>
        <w:rPr>
          <w:rFonts w:cs="David" w:hint="cs"/>
          <w:rtl/>
        </w:rPr>
      </w:pPr>
    </w:p>
    <w:p w14:paraId="7D322A01" w14:textId="77777777" w:rsidR="00F65117" w:rsidRPr="00F65117" w:rsidRDefault="00F65117" w:rsidP="00F65117">
      <w:pPr>
        <w:bidi/>
        <w:jc w:val="both"/>
        <w:rPr>
          <w:rFonts w:cs="David" w:hint="cs"/>
          <w:u w:val="single"/>
          <w:rtl/>
        </w:rPr>
      </w:pPr>
      <w:r w:rsidRPr="00F65117">
        <w:rPr>
          <w:rFonts w:cs="David" w:hint="cs"/>
          <w:rtl/>
        </w:rPr>
        <w:tab/>
        <w:t xml:space="preserve">המח"ט הוא השחקן המרכזי בתוך האירוע. </w:t>
      </w:r>
    </w:p>
    <w:p w14:paraId="088256F6" w14:textId="77777777" w:rsidR="00F65117" w:rsidRPr="00F65117" w:rsidRDefault="00F65117" w:rsidP="00F65117">
      <w:pPr>
        <w:bidi/>
        <w:jc w:val="both"/>
        <w:rPr>
          <w:rFonts w:cs="David" w:hint="cs"/>
          <w:rtl/>
        </w:rPr>
      </w:pPr>
    </w:p>
    <w:p w14:paraId="0B4ED2B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9F77F6A" w14:textId="77777777" w:rsidR="00F65117" w:rsidRPr="00F65117" w:rsidRDefault="00F65117" w:rsidP="00F65117">
      <w:pPr>
        <w:bidi/>
        <w:jc w:val="both"/>
        <w:rPr>
          <w:rFonts w:cs="David" w:hint="cs"/>
          <w:rtl/>
        </w:rPr>
      </w:pPr>
    </w:p>
    <w:p w14:paraId="56DFEEC8" w14:textId="77777777" w:rsidR="00F65117" w:rsidRPr="00F65117" w:rsidRDefault="00F65117" w:rsidP="00F65117">
      <w:pPr>
        <w:bidi/>
        <w:jc w:val="both"/>
        <w:rPr>
          <w:rFonts w:cs="David" w:hint="cs"/>
          <w:rtl/>
        </w:rPr>
      </w:pPr>
      <w:r w:rsidRPr="00F65117">
        <w:rPr>
          <w:rFonts w:cs="David" w:hint="cs"/>
          <w:rtl/>
        </w:rPr>
        <w:tab/>
        <w:t xml:space="preserve"> זה התחקיר, זה הגורם המתחקר. </w:t>
      </w:r>
    </w:p>
    <w:p w14:paraId="67D8505C" w14:textId="77777777" w:rsidR="00F65117" w:rsidRPr="00F65117" w:rsidRDefault="00F65117" w:rsidP="00F65117">
      <w:pPr>
        <w:bidi/>
        <w:jc w:val="both"/>
        <w:rPr>
          <w:rFonts w:cs="David" w:hint="cs"/>
          <w:rtl/>
        </w:rPr>
      </w:pPr>
    </w:p>
    <w:p w14:paraId="708FD43A" w14:textId="77777777" w:rsidR="00F65117" w:rsidRPr="00F65117" w:rsidRDefault="00F65117" w:rsidP="00F65117">
      <w:pPr>
        <w:bidi/>
        <w:jc w:val="both"/>
        <w:rPr>
          <w:rFonts w:cs="David" w:hint="cs"/>
          <w:rtl/>
        </w:rPr>
      </w:pPr>
      <w:r w:rsidRPr="00F65117">
        <w:rPr>
          <w:rFonts w:cs="David" w:hint="cs"/>
          <w:u w:val="single"/>
          <w:rtl/>
        </w:rPr>
        <w:t>מאיר בן-גל:</w:t>
      </w:r>
    </w:p>
    <w:p w14:paraId="58CDAA1B" w14:textId="77777777" w:rsidR="00F65117" w:rsidRPr="00F65117" w:rsidRDefault="00F65117" w:rsidP="00F65117">
      <w:pPr>
        <w:bidi/>
        <w:jc w:val="both"/>
        <w:rPr>
          <w:rFonts w:cs="David" w:hint="cs"/>
          <w:rtl/>
        </w:rPr>
      </w:pPr>
    </w:p>
    <w:p w14:paraId="6503C385" w14:textId="77777777" w:rsidR="00F65117" w:rsidRPr="00F65117" w:rsidRDefault="00F65117" w:rsidP="00F65117">
      <w:pPr>
        <w:bidi/>
        <w:jc w:val="both"/>
        <w:rPr>
          <w:rFonts w:cs="David" w:hint="cs"/>
          <w:rtl/>
        </w:rPr>
      </w:pPr>
      <w:r w:rsidRPr="00F65117">
        <w:rPr>
          <w:rFonts w:cs="David" w:hint="cs"/>
          <w:rtl/>
        </w:rPr>
        <w:tab/>
        <w:t xml:space="preserve">מהעדות של טל ימיני - - - </w:t>
      </w:r>
    </w:p>
    <w:p w14:paraId="5C70ACDE" w14:textId="77777777" w:rsidR="00F65117" w:rsidRPr="00F65117" w:rsidRDefault="00F65117" w:rsidP="00F65117">
      <w:pPr>
        <w:bidi/>
        <w:jc w:val="both"/>
        <w:rPr>
          <w:rFonts w:cs="David" w:hint="cs"/>
          <w:rtl/>
        </w:rPr>
      </w:pPr>
    </w:p>
    <w:p w14:paraId="69A49B89"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6AEFBD45" w14:textId="77777777" w:rsidR="00F65117" w:rsidRPr="00F65117" w:rsidRDefault="00F65117" w:rsidP="00F65117">
      <w:pPr>
        <w:keepNext/>
        <w:bidi/>
        <w:jc w:val="both"/>
        <w:rPr>
          <w:rFonts w:cs="David" w:hint="cs"/>
          <w:rtl/>
        </w:rPr>
      </w:pPr>
    </w:p>
    <w:p w14:paraId="0A3CEC7E" w14:textId="77777777" w:rsidR="00F65117" w:rsidRPr="00F65117" w:rsidRDefault="00F65117" w:rsidP="00F65117">
      <w:pPr>
        <w:bidi/>
        <w:jc w:val="both"/>
        <w:rPr>
          <w:rFonts w:cs="David" w:hint="cs"/>
          <w:rtl/>
        </w:rPr>
      </w:pPr>
      <w:r w:rsidRPr="00F65117">
        <w:rPr>
          <w:rFonts w:cs="David" w:hint="cs"/>
          <w:rtl/>
        </w:rPr>
        <w:tab/>
        <w:t xml:space="preserve"> מי זה טל ימיני?</w:t>
      </w:r>
    </w:p>
    <w:p w14:paraId="5E494AF4" w14:textId="77777777" w:rsidR="00F65117" w:rsidRPr="00F65117" w:rsidRDefault="00F65117" w:rsidP="00F65117">
      <w:pPr>
        <w:bidi/>
        <w:jc w:val="both"/>
        <w:rPr>
          <w:rFonts w:cs="David" w:hint="cs"/>
          <w:rtl/>
        </w:rPr>
      </w:pPr>
    </w:p>
    <w:p w14:paraId="3CCD60C9" w14:textId="77777777" w:rsidR="00F65117" w:rsidRPr="00F65117" w:rsidRDefault="00F65117" w:rsidP="00F65117">
      <w:pPr>
        <w:bidi/>
        <w:jc w:val="both"/>
        <w:rPr>
          <w:rFonts w:cs="David" w:hint="cs"/>
          <w:rtl/>
        </w:rPr>
      </w:pPr>
      <w:r w:rsidRPr="00F65117">
        <w:rPr>
          <w:rFonts w:cs="David" w:hint="cs"/>
          <w:u w:val="single"/>
          <w:rtl/>
        </w:rPr>
        <w:t>מיכאל בן ארי:</w:t>
      </w:r>
    </w:p>
    <w:p w14:paraId="2E06D94F" w14:textId="77777777" w:rsidR="00F65117" w:rsidRPr="00F65117" w:rsidRDefault="00F65117" w:rsidP="00F65117">
      <w:pPr>
        <w:bidi/>
        <w:jc w:val="both"/>
        <w:rPr>
          <w:rFonts w:cs="David" w:hint="cs"/>
          <w:rtl/>
        </w:rPr>
      </w:pPr>
    </w:p>
    <w:p w14:paraId="57CB80D1" w14:textId="77777777" w:rsidR="00F65117" w:rsidRPr="00F65117" w:rsidRDefault="00F65117" w:rsidP="00F65117">
      <w:pPr>
        <w:bidi/>
        <w:jc w:val="both"/>
        <w:rPr>
          <w:rFonts w:cs="David" w:hint="cs"/>
          <w:u w:val="single"/>
          <w:rtl/>
        </w:rPr>
      </w:pPr>
      <w:r w:rsidRPr="00F65117">
        <w:rPr>
          <w:rFonts w:cs="David" w:hint="cs"/>
          <w:rtl/>
        </w:rPr>
        <w:tab/>
        <w:t xml:space="preserve">זה הקצין שהכה אותי ועצר אותי, לא הסמג"ד. </w:t>
      </w:r>
    </w:p>
    <w:p w14:paraId="3519B8F4" w14:textId="77777777" w:rsidR="00F65117" w:rsidRPr="00F65117" w:rsidRDefault="00F65117" w:rsidP="00F65117">
      <w:pPr>
        <w:bidi/>
        <w:jc w:val="both"/>
        <w:rPr>
          <w:rFonts w:cs="David" w:hint="cs"/>
          <w:rtl/>
        </w:rPr>
      </w:pPr>
    </w:p>
    <w:p w14:paraId="36D9391D" w14:textId="77777777" w:rsidR="00F65117" w:rsidRPr="00F65117" w:rsidRDefault="00F65117" w:rsidP="00F65117">
      <w:pPr>
        <w:bidi/>
        <w:jc w:val="both"/>
        <w:rPr>
          <w:rFonts w:cs="David" w:hint="cs"/>
          <w:rtl/>
        </w:rPr>
      </w:pPr>
      <w:r w:rsidRPr="00F65117">
        <w:rPr>
          <w:rFonts w:cs="David" w:hint="cs"/>
          <w:u w:val="single"/>
          <w:rtl/>
        </w:rPr>
        <w:t>מאיר בן-גל:</w:t>
      </w:r>
    </w:p>
    <w:p w14:paraId="4670EA85" w14:textId="77777777" w:rsidR="00F65117" w:rsidRPr="00F65117" w:rsidRDefault="00F65117" w:rsidP="00F65117">
      <w:pPr>
        <w:bidi/>
        <w:jc w:val="both"/>
        <w:rPr>
          <w:rFonts w:cs="David" w:hint="cs"/>
          <w:rtl/>
        </w:rPr>
      </w:pPr>
    </w:p>
    <w:p w14:paraId="74E1DA1D" w14:textId="77777777" w:rsidR="00F65117" w:rsidRPr="00F65117" w:rsidRDefault="00F65117" w:rsidP="00F65117">
      <w:pPr>
        <w:bidi/>
        <w:jc w:val="both"/>
        <w:rPr>
          <w:rFonts w:cs="David" w:hint="cs"/>
          <w:rtl/>
        </w:rPr>
      </w:pPr>
      <w:r w:rsidRPr="00F65117">
        <w:rPr>
          <w:rFonts w:cs="David" w:hint="cs"/>
          <w:rtl/>
        </w:rPr>
        <w:tab/>
        <w:t xml:space="preserve"> הקצין שהיה מעורב באירוע - - -</w:t>
      </w:r>
    </w:p>
    <w:p w14:paraId="177976A9" w14:textId="77777777" w:rsidR="00F65117" w:rsidRPr="00F65117" w:rsidRDefault="00F65117" w:rsidP="00F65117">
      <w:pPr>
        <w:bidi/>
        <w:jc w:val="both"/>
        <w:rPr>
          <w:rFonts w:cs="David" w:hint="cs"/>
          <w:rtl/>
        </w:rPr>
      </w:pPr>
    </w:p>
    <w:p w14:paraId="29C9E911" w14:textId="77777777" w:rsidR="00F65117" w:rsidRPr="00F65117" w:rsidRDefault="00F65117" w:rsidP="00F65117">
      <w:pPr>
        <w:bidi/>
        <w:jc w:val="both"/>
        <w:rPr>
          <w:rFonts w:cs="David" w:hint="cs"/>
          <w:rtl/>
        </w:rPr>
      </w:pPr>
      <w:r w:rsidRPr="00F65117">
        <w:rPr>
          <w:rFonts w:cs="David" w:hint="cs"/>
          <w:u w:val="single"/>
          <w:rtl/>
        </w:rPr>
        <w:t>מיכאל בן ארי:</w:t>
      </w:r>
    </w:p>
    <w:p w14:paraId="41FF0971" w14:textId="77777777" w:rsidR="00F65117" w:rsidRPr="00F65117" w:rsidRDefault="00F65117" w:rsidP="00F65117">
      <w:pPr>
        <w:bidi/>
        <w:jc w:val="both"/>
        <w:rPr>
          <w:rFonts w:cs="David" w:hint="cs"/>
          <w:rtl/>
        </w:rPr>
      </w:pPr>
    </w:p>
    <w:p w14:paraId="701A0CD7" w14:textId="77777777" w:rsidR="00F65117" w:rsidRPr="00F65117" w:rsidRDefault="00F65117" w:rsidP="00F65117">
      <w:pPr>
        <w:bidi/>
        <w:jc w:val="both"/>
        <w:rPr>
          <w:rFonts w:cs="David" w:hint="cs"/>
          <w:rtl/>
        </w:rPr>
      </w:pPr>
      <w:r w:rsidRPr="00F65117">
        <w:rPr>
          <w:rFonts w:cs="David" w:hint="cs"/>
          <w:rtl/>
        </w:rPr>
        <w:tab/>
        <w:t xml:space="preserve"> טל ימיני התנהג באלימות נוראית. </w:t>
      </w:r>
    </w:p>
    <w:p w14:paraId="326B7750" w14:textId="77777777" w:rsidR="00F65117" w:rsidRPr="00F65117" w:rsidRDefault="00F65117" w:rsidP="00F65117">
      <w:pPr>
        <w:bidi/>
        <w:jc w:val="both"/>
        <w:rPr>
          <w:rFonts w:cs="David" w:hint="cs"/>
          <w:rtl/>
        </w:rPr>
      </w:pPr>
    </w:p>
    <w:p w14:paraId="5FCCFE6B"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56493E37" w14:textId="77777777" w:rsidR="00F65117" w:rsidRPr="00F65117" w:rsidRDefault="00F65117" w:rsidP="00F65117">
      <w:pPr>
        <w:keepNext/>
        <w:bidi/>
        <w:jc w:val="both"/>
        <w:rPr>
          <w:rFonts w:cs="David" w:hint="cs"/>
          <w:rtl/>
        </w:rPr>
      </w:pPr>
    </w:p>
    <w:p w14:paraId="52E49AAC" w14:textId="77777777" w:rsidR="00F65117" w:rsidRPr="00F65117" w:rsidRDefault="00F65117" w:rsidP="00F65117">
      <w:pPr>
        <w:keepNext/>
        <w:bidi/>
        <w:jc w:val="both"/>
        <w:rPr>
          <w:rFonts w:cs="David" w:hint="cs"/>
          <w:rtl/>
        </w:rPr>
      </w:pPr>
      <w:r w:rsidRPr="00F65117">
        <w:rPr>
          <w:rFonts w:cs="David" w:hint="cs"/>
          <w:rtl/>
        </w:rPr>
        <w:tab/>
        <w:t xml:space="preserve"> זה שמושך אותך מהג'יפ?</w:t>
      </w:r>
    </w:p>
    <w:p w14:paraId="270E9865" w14:textId="77777777" w:rsidR="00F65117" w:rsidRPr="00F65117" w:rsidRDefault="00F65117" w:rsidP="00F65117">
      <w:pPr>
        <w:bidi/>
        <w:jc w:val="both"/>
        <w:rPr>
          <w:rFonts w:cs="David" w:hint="cs"/>
          <w:u w:val="single"/>
          <w:rtl/>
        </w:rPr>
      </w:pPr>
    </w:p>
    <w:p w14:paraId="75F92159" w14:textId="77777777" w:rsidR="00F65117" w:rsidRPr="00F65117" w:rsidRDefault="00F65117" w:rsidP="00F65117">
      <w:pPr>
        <w:bidi/>
        <w:jc w:val="both"/>
        <w:rPr>
          <w:rFonts w:cs="David" w:hint="cs"/>
          <w:rtl/>
        </w:rPr>
      </w:pPr>
      <w:r w:rsidRPr="00F65117">
        <w:rPr>
          <w:rFonts w:cs="David" w:hint="cs"/>
          <w:u w:val="single"/>
          <w:rtl/>
        </w:rPr>
        <w:t>מיכאל בן ארי:</w:t>
      </w:r>
    </w:p>
    <w:p w14:paraId="7181382F" w14:textId="77777777" w:rsidR="00F65117" w:rsidRPr="00F65117" w:rsidRDefault="00F65117" w:rsidP="00F65117">
      <w:pPr>
        <w:bidi/>
        <w:jc w:val="both"/>
        <w:rPr>
          <w:rFonts w:cs="David" w:hint="cs"/>
          <w:rtl/>
        </w:rPr>
      </w:pPr>
    </w:p>
    <w:p w14:paraId="05554FCD" w14:textId="77777777" w:rsidR="00F65117" w:rsidRPr="00F65117" w:rsidRDefault="00F65117" w:rsidP="00F65117">
      <w:pPr>
        <w:keepNext/>
        <w:bidi/>
        <w:jc w:val="both"/>
        <w:rPr>
          <w:rFonts w:cs="David" w:hint="cs"/>
          <w:rtl/>
        </w:rPr>
      </w:pPr>
      <w:r w:rsidRPr="00F65117">
        <w:rPr>
          <w:rFonts w:cs="David" w:hint="cs"/>
          <w:rtl/>
        </w:rPr>
        <w:tab/>
        <w:t xml:space="preserve"> כן. </w:t>
      </w:r>
    </w:p>
    <w:p w14:paraId="34E30E2A" w14:textId="77777777" w:rsidR="00F65117" w:rsidRPr="00F65117" w:rsidRDefault="00F65117" w:rsidP="00F65117">
      <w:pPr>
        <w:bidi/>
        <w:jc w:val="both"/>
        <w:rPr>
          <w:rFonts w:cs="David" w:hint="cs"/>
          <w:rtl/>
        </w:rPr>
      </w:pPr>
    </w:p>
    <w:p w14:paraId="05A33EEC" w14:textId="77777777" w:rsidR="00F65117" w:rsidRPr="00F65117" w:rsidRDefault="00F65117" w:rsidP="00F65117">
      <w:pPr>
        <w:bidi/>
        <w:jc w:val="both"/>
        <w:rPr>
          <w:rFonts w:cs="David" w:hint="cs"/>
          <w:rtl/>
        </w:rPr>
      </w:pPr>
      <w:r w:rsidRPr="00F65117">
        <w:rPr>
          <w:rFonts w:cs="David" w:hint="cs"/>
          <w:u w:val="single"/>
          <w:rtl/>
        </w:rPr>
        <w:t>מאיר בן-גל:</w:t>
      </w:r>
    </w:p>
    <w:p w14:paraId="62B19928" w14:textId="77777777" w:rsidR="00F65117" w:rsidRPr="00F65117" w:rsidRDefault="00F65117" w:rsidP="00F65117">
      <w:pPr>
        <w:bidi/>
        <w:jc w:val="both"/>
        <w:rPr>
          <w:rFonts w:cs="David" w:hint="cs"/>
          <w:rtl/>
        </w:rPr>
      </w:pPr>
    </w:p>
    <w:p w14:paraId="524D80ED" w14:textId="77777777" w:rsidR="00F65117" w:rsidRPr="00F65117" w:rsidRDefault="00F65117" w:rsidP="00F65117">
      <w:pPr>
        <w:bidi/>
        <w:jc w:val="both"/>
        <w:rPr>
          <w:rFonts w:cs="David" w:hint="cs"/>
          <w:rtl/>
        </w:rPr>
      </w:pPr>
      <w:r w:rsidRPr="00F65117">
        <w:rPr>
          <w:rFonts w:cs="David" w:hint="cs"/>
          <w:rtl/>
        </w:rPr>
        <w:tab/>
        <w:t xml:space="preserve">מהעדות של טל ימיני עולה שהעוזר של חבר הכנסת בן ארי הציג בפניו את התעודה רק כשהוא היה בתוך הספרון. </w:t>
      </w:r>
    </w:p>
    <w:p w14:paraId="0257E56F" w14:textId="77777777" w:rsidR="00F65117" w:rsidRPr="00F65117" w:rsidRDefault="00F65117" w:rsidP="00F65117">
      <w:pPr>
        <w:bidi/>
        <w:jc w:val="both"/>
        <w:rPr>
          <w:rFonts w:cs="David" w:hint="cs"/>
          <w:rtl/>
        </w:rPr>
      </w:pPr>
    </w:p>
    <w:p w14:paraId="010984EE" w14:textId="77777777" w:rsidR="00F65117" w:rsidRDefault="00F65117" w:rsidP="00F65117">
      <w:pPr>
        <w:bidi/>
        <w:jc w:val="both"/>
        <w:rPr>
          <w:rFonts w:cs="David" w:hint="cs"/>
          <w:u w:val="single"/>
          <w:rtl/>
        </w:rPr>
      </w:pPr>
    </w:p>
    <w:p w14:paraId="653D5B61" w14:textId="77777777" w:rsidR="00F65117" w:rsidRDefault="00F65117" w:rsidP="00F65117">
      <w:pPr>
        <w:bidi/>
        <w:jc w:val="both"/>
        <w:rPr>
          <w:rFonts w:cs="David" w:hint="cs"/>
          <w:u w:val="single"/>
          <w:rtl/>
        </w:rPr>
      </w:pPr>
    </w:p>
    <w:p w14:paraId="7DE77C8F" w14:textId="77777777" w:rsidR="00F65117" w:rsidRDefault="00F65117" w:rsidP="00F65117">
      <w:pPr>
        <w:bidi/>
        <w:jc w:val="both"/>
        <w:rPr>
          <w:rFonts w:cs="David" w:hint="cs"/>
          <w:u w:val="single"/>
          <w:rtl/>
        </w:rPr>
      </w:pPr>
    </w:p>
    <w:p w14:paraId="34A26F5D" w14:textId="77777777" w:rsidR="00F65117" w:rsidRDefault="00F65117" w:rsidP="00F65117">
      <w:pPr>
        <w:bidi/>
        <w:jc w:val="both"/>
        <w:rPr>
          <w:rFonts w:cs="David" w:hint="cs"/>
          <w:u w:val="single"/>
          <w:rtl/>
        </w:rPr>
      </w:pPr>
    </w:p>
    <w:p w14:paraId="56970E89" w14:textId="77777777" w:rsidR="00F65117" w:rsidRPr="00F65117" w:rsidRDefault="00F65117" w:rsidP="00F65117">
      <w:pPr>
        <w:bidi/>
        <w:jc w:val="both"/>
        <w:rPr>
          <w:rFonts w:cs="David" w:hint="cs"/>
          <w:rtl/>
        </w:rPr>
      </w:pPr>
      <w:r w:rsidRPr="00F65117">
        <w:rPr>
          <w:rFonts w:cs="David" w:hint="cs"/>
          <w:u w:val="single"/>
          <w:rtl/>
        </w:rPr>
        <w:t>מיכאל בן ארי:</w:t>
      </w:r>
    </w:p>
    <w:p w14:paraId="7C15901B" w14:textId="77777777" w:rsidR="00F65117" w:rsidRPr="00F65117" w:rsidRDefault="00F65117" w:rsidP="00F65117">
      <w:pPr>
        <w:bidi/>
        <w:jc w:val="both"/>
        <w:rPr>
          <w:rFonts w:cs="David" w:hint="cs"/>
          <w:rtl/>
        </w:rPr>
      </w:pPr>
    </w:p>
    <w:p w14:paraId="6246630D" w14:textId="77777777" w:rsidR="00F65117" w:rsidRPr="00F65117" w:rsidRDefault="00F65117" w:rsidP="00F65117">
      <w:pPr>
        <w:bidi/>
        <w:jc w:val="both"/>
        <w:rPr>
          <w:rFonts w:cs="David" w:hint="cs"/>
          <w:u w:val="single"/>
          <w:rtl/>
        </w:rPr>
      </w:pPr>
      <w:r w:rsidRPr="00F65117">
        <w:rPr>
          <w:rFonts w:cs="David" w:hint="cs"/>
          <w:rtl/>
        </w:rPr>
        <w:tab/>
        <w:t xml:space="preserve">איזה עוזר? אני הצגתי. </w:t>
      </w:r>
    </w:p>
    <w:p w14:paraId="4152E4AE" w14:textId="77777777" w:rsidR="00F65117" w:rsidRPr="00F65117" w:rsidRDefault="00F65117" w:rsidP="00F65117">
      <w:pPr>
        <w:bidi/>
        <w:jc w:val="both"/>
        <w:rPr>
          <w:rFonts w:cs="David" w:hint="cs"/>
          <w:rtl/>
        </w:rPr>
      </w:pPr>
    </w:p>
    <w:p w14:paraId="241BC3D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8343C9C" w14:textId="77777777" w:rsidR="00F65117" w:rsidRPr="00F65117" w:rsidRDefault="00F65117" w:rsidP="00F65117">
      <w:pPr>
        <w:bidi/>
        <w:jc w:val="both"/>
        <w:rPr>
          <w:rFonts w:cs="David" w:hint="cs"/>
          <w:rtl/>
        </w:rPr>
      </w:pPr>
    </w:p>
    <w:p w14:paraId="67060709" w14:textId="77777777" w:rsidR="00F65117" w:rsidRPr="00F65117" w:rsidRDefault="00F65117" w:rsidP="00F65117">
      <w:pPr>
        <w:bidi/>
        <w:jc w:val="both"/>
        <w:rPr>
          <w:rFonts w:cs="David" w:hint="cs"/>
          <w:rtl/>
        </w:rPr>
      </w:pPr>
      <w:r w:rsidRPr="00F65117">
        <w:rPr>
          <w:rFonts w:cs="David" w:hint="cs"/>
          <w:rtl/>
        </w:rPr>
        <w:tab/>
        <w:t xml:space="preserve"> לפני שהוא פונה מהשטח?</w:t>
      </w:r>
    </w:p>
    <w:p w14:paraId="6D48C05B" w14:textId="77777777" w:rsidR="00F65117" w:rsidRPr="00F65117" w:rsidRDefault="00F65117" w:rsidP="00F65117">
      <w:pPr>
        <w:bidi/>
        <w:jc w:val="both"/>
        <w:rPr>
          <w:rFonts w:cs="David" w:hint="cs"/>
          <w:rtl/>
        </w:rPr>
      </w:pPr>
    </w:p>
    <w:p w14:paraId="1B0845F7" w14:textId="77777777" w:rsidR="00F65117" w:rsidRPr="00F65117" w:rsidRDefault="00F65117" w:rsidP="00F65117">
      <w:pPr>
        <w:bidi/>
        <w:jc w:val="both"/>
        <w:rPr>
          <w:rFonts w:cs="David" w:hint="cs"/>
          <w:rtl/>
        </w:rPr>
      </w:pPr>
      <w:r w:rsidRPr="00F65117">
        <w:rPr>
          <w:rFonts w:cs="David" w:hint="cs"/>
          <w:u w:val="single"/>
          <w:rtl/>
        </w:rPr>
        <w:t>מאיר בן-גל:</w:t>
      </w:r>
    </w:p>
    <w:p w14:paraId="2770E594" w14:textId="77777777" w:rsidR="00F65117" w:rsidRPr="00F65117" w:rsidRDefault="00F65117" w:rsidP="00F65117">
      <w:pPr>
        <w:bidi/>
        <w:jc w:val="both"/>
        <w:rPr>
          <w:rFonts w:cs="David" w:hint="cs"/>
          <w:rtl/>
        </w:rPr>
      </w:pPr>
    </w:p>
    <w:p w14:paraId="3124383B" w14:textId="77777777" w:rsidR="00F65117" w:rsidRPr="00F65117" w:rsidRDefault="00F65117" w:rsidP="00F65117">
      <w:pPr>
        <w:bidi/>
        <w:jc w:val="both"/>
        <w:rPr>
          <w:rFonts w:cs="David" w:hint="cs"/>
          <w:rtl/>
        </w:rPr>
      </w:pPr>
      <w:r w:rsidRPr="00F65117">
        <w:rPr>
          <w:rFonts w:cs="David" w:hint="cs"/>
          <w:rtl/>
        </w:rPr>
        <w:tab/>
        <w:t xml:space="preserve"> רק בתוך הספרון. </w:t>
      </w:r>
    </w:p>
    <w:p w14:paraId="558E04A0" w14:textId="77777777" w:rsidR="00F65117" w:rsidRPr="00F65117" w:rsidRDefault="00F65117" w:rsidP="00F65117">
      <w:pPr>
        <w:bidi/>
        <w:jc w:val="both"/>
        <w:rPr>
          <w:rFonts w:cs="David" w:hint="cs"/>
          <w:rtl/>
        </w:rPr>
      </w:pPr>
    </w:p>
    <w:p w14:paraId="44545C1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35EDD9C" w14:textId="77777777" w:rsidR="00F65117" w:rsidRPr="00F65117" w:rsidRDefault="00F65117" w:rsidP="00F65117">
      <w:pPr>
        <w:bidi/>
        <w:jc w:val="both"/>
        <w:rPr>
          <w:rFonts w:cs="David" w:hint="cs"/>
          <w:rtl/>
        </w:rPr>
      </w:pPr>
    </w:p>
    <w:p w14:paraId="1968AD66" w14:textId="77777777" w:rsidR="00F65117" w:rsidRPr="00F65117" w:rsidRDefault="00F65117" w:rsidP="00F65117">
      <w:pPr>
        <w:bidi/>
        <w:jc w:val="both"/>
        <w:rPr>
          <w:rFonts w:cs="David" w:hint="cs"/>
          <w:rtl/>
        </w:rPr>
      </w:pPr>
      <w:r w:rsidRPr="00F65117">
        <w:rPr>
          <w:rFonts w:cs="David" w:hint="cs"/>
          <w:rtl/>
        </w:rPr>
        <w:tab/>
        <w:t xml:space="preserve"> לפני שהוא פונה מהשטח בתוך הספרון. </w:t>
      </w:r>
    </w:p>
    <w:p w14:paraId="5FD0E21E" w14:textId="77777777" w:rsidR="00F65117" w:rsidRPr="00F65117" w:rsidRDefault="00F65117" w:rsidP="00F65117">
      <w:pPr>
        <w:bidi/>
        <w:jc w:val="both"/>
        <w:rPr>
          <w:rFonts w:cs="David" w:hint="cs"/>
          <w:rtl/>
        </w:rPr>
      </w:pPr>
    </w:p>
    <w:p w14:paraId="6B7F7E59"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151F1A4A" w14:textId="77777777" w:rsidR="00F65117" w:rsidRPr="00F65117" w:rsidRDefault="00F65117" w:rsidP="00F65117">
      <w:pPr>
        <w:bidi/>
        <w:jc w:val="both"/>
        <w:rPr>
          <w:rFonts w:cs="David" w:hint="cs"/>
          <w:rtl/>
        </w:rPr>
      </w:pPr>
    </w:p>
    <w:p w14:paraId="65404965" w14:textId="77777777" w:rsidR="00F65117" w:rsidRPr="00F65117" w:rsidRDefault="00F65117" w:rsidP="00F65117">
      <w:pPr>
        <w:bidi/>
        <w:jc w:val="both"/>
        <w:rPr>
          <w:rFonts w:cs="David" w:hint="cs"/>
          <w:rtl/>
        </w:rPr>
      </w:pPr>
      <w:r w:rsidRPr="00F65117">
        <w:rPr>
          <w:rFonts w:cs="David" w:hint="cs"/>
          <w:rtl/>
        </w:rPr>
        <w:tab/>
        <w:t xml:space="preserve"> אבל הם אמרו שהוא חבר כנסת, רואים בסרט שהם אמרו. </w:t>
      </w:r>
    </w:p>
    <w:p w14:paraId="6E4C9097" w14:textId="77777777" w:rsidR="00F65117" w:rsidRPr="00F65117" w:rsidRDefault="00F65117" w:rsidP="00F65117">
      <w:pPr>
        <w:bidi/>
        <w:jc w:val="both"/>
        <w:rPr>
          <w:rFonts w:cs="David" w:hint="cs"/>
          <w:rtl/>
        </w:rPr>
      </w:pPr>
    </w:p>
    <w:p w14:paraId="0A53D61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D48CCC1" w14:textId="77777777" w:rsidR="00F65117" w:rsidRPr="00F65117" w:rsidRDefault="00F65117" w:rsidP="00F65117">
      <w:pPr>
        <w:bidi/>
        <w:jc w:val="both"/>
        <w:rPr>
          <w:rFonts w:cs="David" w:hint="cs"/>
          <w:rtl/>
        </w:rPr>
      </w:pPr>
    </w:p>
    <w:p w14:paraId="7CE3DBE1" w14:textId="77777777" w:rsidR="00F65117" w:rsidRPr="00F65117" w:rsidRDefault="00F65117" w:rsidP="00F65117">
      <w:pPr>
        <w:bidi/>
        <w:jc w:val="both"/>
        <w:rPr>
          <w:rFonts w:cs="David" w:hint="cs"/>
          <w:rtl/>
        </w:rPr>
      </w:pPr>
      <w:r w:rsidRPr="00F65117">
        <w:rPr>
          <w:rFonts w:cs="David" w:hint="cs"/>
          <w:rtl/>
        </w:rPr>
        <w:tab/>
        <w:t>אותו קצין מג"ב טל ימיני ביקש שתוצג בפניו תעודה קודם?</w:t>
      </w:r>
    </w:p>
    <w:p w14:paraId="4C7749CA" w14:textId="77777777" w:rsidR="00F65117" w:rsidRPr="00F65117" w:rsidRDefault="00F65117" w:rsidP="00F65117">
      <w:pPr>
        <w:bidi/>
        <w:jc w:val="both"/>
        <w:rPr>
          <w:rFonts w:cs="David" w:hint="cs"/>
          <w:rtl/>
        </w:rPr>
      </w:pPr>
    </w:p>
    <w:p w14:paraId="17569863" w14:textId="77777777" w:rsidR="00F65117" w:rsidRPr="00F65117" w:rsidRDefault="00F65117" w:rsidP="00F65117">
      <w:pPr>
        <w:bidi/>
        <w:jc w:val="both"/>
        <w:rPr>
          <w:rFonts w:cs="David" w:hint="cs"/>
          <w:rtl/>
        </w:rPr>
      </w:pPr>
      <w:r w:rsidRPr="00F65117">
        <w:rPr>
          <w:rFonts w:cs="David" w:hint="cs"/>
          <w:u w:val="single"/>
          <w:rtl/>
        </w:rPr>
        <w:t>מאיר בן-גל:</w:t>
      </w:r>
    </w:p>
    <w:p w14:paraId="7020C4CF" w14:textId="77777777" w:rsidR="00F65117" w:rsidRPr="00F65117" w:rsidRDefault="00F65117" w:rsidP="00F65117">
      <w:pPr>
        <w:bidi/>
        <w:jc w:val="both"/>
        <w:rPr>
          <w:rFonts w:cs="David" w:hint="cs"/>
          <w:rtl/>
        </w:rPr>
      </w:pPr>
    </w:p>
    <w:p w14:paraId="342B37E7" w14:textId="77777777" w:rsidR="00F65117" w:rsidRPr="00F65117" w:rsidRDefault="00F65117" w:rsidP="00F65117">
      <w:pPr>
        <w:bidi/>
        <w:jc w:val="both"/>
        <w:rPr>
          <w:rFonts w:cs="David" w:hint="cs"/>
          <w:rtl/>
        </w:rPr>
      </w:pPr>
      <w:r w:rsidRPr="00F65117">
        <w:rPr>
          <w:rFonts w:cs="David" w:hint="cs"/>
          <w:rtl/>
        </w:rPr>
        <w:tab/>
        <w:t xml:space="preserve">לא יודע. </w:t>
      </w:r>
    </w:p>
    <w:p w14:paraId="790C78C0" w14:textId="77777777" w:rsidR="00F65117" w:rsidRPr="00F65117" w:rsidRDefault="00F65117" w:rsidP="00F65117">
      <w:pPr>
        <w:bidi/>
        <w:jc w:val="both"/>
        <w:rPr>
          <w:rFonts w:cs="David" w:hint="cs"/>
          <w:rtl/>
        </w:rPr>
      </w:pPr>
    </w:p>
    <w:p w14:paraId="6E8143C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012F898" w14:textId="77777777" w:rsidR="00F65117" w:rsidRPr="00F65117" w:rsidRDefault="00F65117" w:rsidP="00F65117">
      <w:pPr>
        <w:bidi/>
        <w:jc w:val="both"/>
        <w:rPr>
          <w:rFonts w:cs="David" w:hint="cs"/>
          <w:rtl/>
        </w:rPr>
      </w:pPr>
    </w:p>
    <w:p w14:paraId="22D7D96E" w14:textId="77777777" w:rsidR="00F65117" w:rsidRPr="00F65117" w:rsidRDefault="00F65117" w:rsidP="00F65117">
      <w:pPr>
        <w:bidi/>
        <w:jc w:val="both"/>
        <w:rPr>
          <w:rFonts w:cs="David" w:hint="cs"/>
          <w:rtl/>
        </w:rPr>
      </w:pPr>
      <w:r w:rsidRPr="00F65117">
        <w:rPr>
          <w:rFonts w:cs="David" w:hint="cs"/>
          <w:rtl/>
        </w:rPr>
        <w:tab/>
        <w:t xml:space="preserve"> מה זה "לא יודע"?</w:t>
      </w:r>
    </w:p>
    <w:p w14:paraId="4DBD0E54" w14:textId="77777777" w:rsidR="00F65117" w:rsidRPr="00F65117" w:rsidRDefault="00F65117" w:rsidP="00F65117">
      <w:pPr>
        <w:bidi/>
        <w:jc w:val="both"/>
        <w:rPr>
          <w:rFonts w:cs="David" w:hint="cs"/>
          <w:rtl/>
        </w:rPr>
      </w:pPr>
    </w:p>
    <w:p w14:paraId="68DB7D49"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47625261" w14:textId="77777777" w:rsidR="00F65117" w:rsidRPr="00F65117" w:rsidRDefault="00F65117" w:rsidP="00F65117">
      <w:pPr>
        <w:bidi/>
        <w:jc w:val="both"/>
        <w:rPr>
          <w:rFonts w:cs="David" w:hint="cs"/>
          <w:rtl/>
        </w:rPr>
      </w:pPr>
    </w:p>
    <w:p w14:paraId="21FF2C8E" w14:textId="77777777" w:rsidR="00F65117" w:rsidRPr="00F65117" w:rsidRDefault="00F65117" w:rsidP="00F65117">
      <w:pPr>
        <w:bidi/>
        <w:jc w:val="both"/>
        <w:rPr>
          <w:rFonts w:cs="David" w:hint="cs"/>
          <w:rtl/>
        </w:rPr>
      </w:pPr>
      <w:r w:rsidRPr="00F65117">
        <w:rPr>
          <w:rFonts w:cs="David" w:hint="cs"/>
          <w:rtl/>
        </w:rPr>
        <w:tab/>
        <w:t xml:space="preserve"> מה זה "לא יודע"? איך אפשר להופיע כאן בפני הוועדה? </w:t>
      </w:r>
    </w:p>
    <w:p w14:paraId="555D0AD7" w14:textId="77777777" w:rsidR="00F65117" w:rsidRPr="00F65117" w:rsidRDefault="00F65117" w:rsidP="00F65117">
      <w:pPr>
        <w:bidi/>
        <w:jc w:val="both"/>
        <w:rPr>
          <w:rFonts w:cs="David" w:hint="cs"/>
          <w:rtl/>
        </w:rPr>
      </w:pPr>
    </w:p>
    <w:p w14:paraId="6D75D05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BC68B92" w14:textId="77777777" w:rsidR="00F65117" w:rsidRPr="00F65117" w:rsidRDefault="00F65117" w:rsidP="00F65117">
      <w:pPr>
        <w:bidi/>
        <w:jc w:val="both"/>
        <w:rPr>
          <w:rFonts w:cs="David" w:hint="cs"/>
          <w:rtl/>
        </w:rPr>
      </w:pPr>
    </w:p>
    <w:p w14:paraId="6AE54484" w14:textId="77777777" w:rsidR="00F65117" w:rsidRPr="00F65117" w:rsidRDefault="00F65117" w:rsidP="00F65117">
      <w:pPr>
        <w:bidi/>
        <w:jc w:val="both"/>
        <w:rPr>
          <w:rFonts w:cs="David" w:hint="cs"/>
          <w:rtl/>
        </w:rPr>
      </w:pPr>
      <w:r w:rsidRPr="00F65117">
        <w:rPr>
          <w:rFonts w:cs="David" w:hint="cs"/>
          <w:rtl/>
        </w:rPr>
        <w:tab/>
        <w:t xml:space="preserve"> תחשוב מה אתה עונה כאן, מגיע בן אדם, אומר: אני חבר כנסת - - - </w:t>
      </w:r>
    </w:p>
    <w:p w14:paraId="78826C0B" w14:textId="77777777" w:rsidR="00F65117" w:rsidRPr="00F65117" w:rsidRDefault="00F65117" w:rsidP="00F65117">
      <w:pPr>
        <w:bidi/>
        <w:jc w:val="both"/>
        <w:rPr>
          <w:rFonts w:cs="David" w:hint="cs"/>
          <w:rtl/>
        </w:rPr>
      </w:pPr>
      <w:r w:rsidRPr="00F65117">
        <w:rPr>
          <w:rFonts w:cs="David" w:hint="cs"/>
          <w:rtl/>
        </w:rPr>
        <w:tab/>
      </w:r>
    </w:p>
    <w:p w14:paraId="3E77D802" w14:textId="77777777" w:rsidR="00F65117" w:rsidRPr="00F65117" w:rsidRDefault="00F65117" w:rsidP="00F65117">
      <w:pPr>
        <w:bidi/>
        <w:jc w:val="both"/>
        <w:rPr>
          <w:rFonts w:cs="David" w:hint="cs"/>
          <w:rtl/>
        </w:rPr>
      </w:pPr>
      <w:r w:rsidRPr="00F65117">
        <w:rPr>
          <w:rFonts w:cs="David" w:hint="cs"/>
          <w:u w:val="single"/>
          <w:rtl/>
        </w:rPr>
        <w:t>מיכאל בן ארי:</w:t>
      </w:r>
    </w:p>
    <w:p w14:paraId="16A6A1DE" w14:textId="77777777" w:rsidR="00F65117" w:rsidRPr="00F65117" w:rsidRDefault="00F65117" w:rsidP="00F65117">
      <w:pPr>
        <w:bidi/>
        <w:jc w:val="both"/>
        <w:rPr>
          <w:rFonts w:cs="David" w:hint="cs"/>
          <w:rtl/>
        </w:rPr>
      </w:pPr>
    </w:p>
    <w:p w14:paraId="119C6CA9" w14:textId="77777777" w:rsidR="00F65117" w:rsidRPr="00F65117" w:rsidRDefault="00F65117" w:rsidP="00F65117">
      <w:pPr>
        <w:bidi/>
        <w:jc w:val="both"/>
        <w:rPr>
          <w:rFonts w:cs="David" w:hint="cs"/>
          <w:rtl/>
        </w:rPr>
      </w:pPr>
      <w:r w:rsidRPr="00F65117">
        <w:rPr>
          <w:rFonts w:cs="David" w:hint="cs"/>
          <w:rtl/>
        </w:rPr>
        <w:tab/>
        <w:t xml:space="preserve">הראיתי לו את התעודה, ביקשתי ממנו שישחרר אותי, למה הוא לא משחרר אותי. אגיד לכם מה הוא אמר לי, הוא אמר לי: מאוחר מדי. </w:t>
      </w:r>
    </w:p>
    <w:p w14:paraId="39014CE9" w14:textId="77777777" w:rsidR="00F65117" w:rsidRPr="00F65117" w:rsidRDefault="00F65117" w:rsidP="00F65117">
      <w:pPr>
        <w:bidi/>
        <w:jc w:val="both"/>
        <w:rPr>
          <w:rFonts w:cs="David" w:hint="cs"/>
          <w:rtl/>
        </w:rPr>
      </w:pPr>
    </w:p>
    <w:p w14:paraId="01F0655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E6D1E4F" w14:textId="77777777" w:rsidR="00F65117" w:rsidRPr="00F65117" w:rsidRDefault="00F65117" w:rsidP="00F65117">
      <w:pPr>
        <w:bidi/>
        <w:jc w:val="both"/>
        <w:rPr>
          <w:rFonts w:cs="David" w:hint="cs"/>
          <w:rtl/>
        </w:rPr>
      </w:pPr>
    </w:p>
    <w:p w14:paraId="3B30BD21" w14:textId="77777777" w:rsidR="00F65117" w:rsidRPr="00F65117" w:rsidRDefault="00F65117" w:rsidP="00F65117">
      <w:pPr>
        <w:bidi/>
        <w:jc w:val="both"/>
        <w:rPr>
          <w:rFonts w:cs="David" w:hint="cs"/>
          <w:rtl/>
        </w:rPr>
      </w:pPr>
      <w:r w:rsidRPr="00F65117">
        <w:rPr>
          <w:rFonts w:cs="David" w:hint="cs"/>
          <w:rtl/>
        </w:rPr>
        <w:tab/>
        <w:t>אומר לך קצין מג"ב: הראו לי תעודה רק בשלב מאוחר. אבל לפני שהראו לו תעודה עומד בפניו אדם שטוען: אני חבר כנסת. מה לפי דעתך צריך לעשות קצין כשטוענים כך בפניו?</w:t>
      </w:r>
    </w:p>
    <w:p w14:paraId="57D47247" w14:textId="77777777" w:rsidR="00F65117" w:rsidRPr="00F65117" w:rsidRDefault="00F65117" w:rsidP="00F65117">
      <w:pPr>
        <w:bidi/>
        <w:jc w:val="both"/>
        <w:rPr>
          <w:rFonts w:cs="David" w:hint="cs"/>
          <w:rtl/>
        </w:rPr>
      </w:pPr>
    </w:p>
    <w:p w14:paraId="0C30FF17" w14:textId="77777777" w:rsidR="00F65117" w:rsidRPr="00F65117" w:rsidRDefault="00F65117" w:rsidP="00F65117">
      <w:pPr>
        <w:bidi/>
        <w:jc w:val="both"/>
        <w:rPr>
          <w:rFonts w:cs="David" w:hint="cs"/>
          <w:rtl/>
        </w:rPr>
      </w:pPr>
      <w:r w:rsidRPr="00F65117">
        <w:rPr>
          <w:rFonts w:cs="David" w:hint="cs"/>
          <w:u w:val="single"/>
          <w:rtl/>
        </w:rPr>
        <w:t>מאיר בן-גל:</w:t>
      </w:r>
    </w:p>
    <w:p w14:paraId="4EB6BB0B" w14:textId="77777777" w:rsidR="00F65117" w:rsidRPr="00F65117" w:rsidRDefault="00F65117" w:rsidP="00F65117">
      <w:pPr>
        <w:bidi/>
        <w:jc w:val="both"/>
        <w:rPr>
          <w:rFonts w:cs="David" w:hint="cs"/>
          <w:rtl/>
        </w:rPr>
      </w:pPr>
    </w:p>
    <w:p w14:paraId="53327CD9" w14:textId="77777777" w:rsidR="00F65117" w:rsidRPr="00F65117" w:rsidRDefault="00F65117" w:rsidP="00F65117">
      <w:pPr>
        <w:bidi/>
        <w:jc w:val="both"/>
        <w:rPr>
          <w:rFonts w:cs="David" w:hint="cs"/>
          <w:rtl/>
        </w:rPr>
      </w:pPr>
      <w:r w:rsidRPr="00F65117">
        <w:rPr>
          <w:rFonts w:cs="David" w:hint="cs"/>
          <w:rtl/>
        </w:rPr>
        <w:tab/>
        <w:t xml:space="preserve"> הוא היה בנסיעה באזור מאוד בעייתי ולכן הוא הורחק על פי המח"ט לחטיבה - - - </w:t>
      </w:r>
    </w:p>
    <w:p w14:paraId="52EC613B" w14:textId="77777777" w:rsidR="00F65117" w:rsidRPr="00F65117" w:rsidRDefault="00F65117" w:rsidP="00F65117">
      <w:pPr>
        <w:bidi/>
        <w:jc w:val="both"/>
        <w:rPr>
          <w:rFonts w:cs="David" w:hint="cs"/>
          <w:rtl/>
        </w:rPr>
      </w:pPr>
    </w:p>
    <w:p w14:paraId="515AEA73" w14:textId="77777777" w:rsidR="00F65117" w:rsidRDefault="00F65117" w:rsidP="00F65117">
      <w:pPr>
        <w:bidi/>
        <w:jc w:val="both"/>
        <w:rPr>
          <w:rFonts w:cs="David" w:hint="cs"/>
          <w:u w:val="single"/>
          <w:rtl/>
        </w:rPr>
      </w:pPr>
    </w:p>
    <w:p w14:paraId="27E12BB3" w14:textId="77777777" w:rsidR="00F65117" w:rsidRDefault="00F65117" w:rsidP="00F65117">
      <w:pPr>
        <w:bidi/>
        <w:jc w:val="both"/>
        <w:rPr>
          <w:rFonts w:cs="David" w:hint="cs"/>
          <w:u w:val="single"/>
          <w:rtl/>
        </w:rPr>
      </w:pPr>
    </w:p>
    <w:p w14:paraId="0456376A" w14:textId="77777777" w:rsidR="00F65117" w:rsidRDefault="00F65117" w:rsidP="00F65117">
      <w:pPr>
        <w:bidi/>
        <w:jc w:val="both"/>
        <w:rPr>
          <w:rFonts w:cs="David" w:hint="cs"/>
          <w:u w:val="single"/>
          <w:rtl/>
        </w:rPr>
      </w:pPr>
    </w:p>
    <w:p w14:paraId="7A98989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B241807" w14:textId="77777777" w:rsidR="00F65117" w:rsidRPr="00F65117" w:rsidRDefault="00F65117" w:rsidP="00F65117">
      <w:pPr>
        <w:bidi/>
        <w:jc w:val="both"/>
        <w:rPr>
          <w:rFonts w:cs="David" w:hint="cs"/>
          <w:rtl/>
        </w:rPr>
      </w:pPr>
    </w:p>
    <w:p w14:paraId="42BA9F95" w14:textId="77777777" w:rsidR="00F65117" w:rsidRPr="00F65117" w:rsidRDefault="00F65117" w:rsidP="00F65117">
      <w:pPr>
        <w:bidi/>
        <w:jc w:val="both"/>
        <w:rPr>
          <w:rFonts w:cs="David" w:hint="cs"/>
          <w:rtl/>
        </w:rPr>
      </w:pPr>
      <w:r w:rsidRPr="00F65117">
        <w:rPr>
          <w:rFonts w:cs="David" w:hint="cs"/>
          <w:rtl/>
        </w:rPr>
        <w:tab/>
        <w:t>אתה לא עונה על השאלה. אם קצין רוצה לוודא האם הטענה נכונה, מהי הדרך לעשות זאת כשאדם טוען שהוא חבר כנסת?</w:t>
      </w:r>
    </w:p>
    <w:p w14:paraId="0C88E535" w14:textId="77777777" w:rsidR="00F65117" w:rsidRPr="00F65117" w:rsidRDefault="00F65117" w:rsidP="00F65117">
      <w:pPr>
        <w:bidi/>
        <w:jc w:val="both"/>
        <w:rPr>
          <w:rFonts w:cs="David" w:hint="cs"/>
          <w:rtl/>
        </w:rPr>
      </w:pPr>
    </w:p>
    <w:p w14:paraId="7ACDE011" w14:textId="77777777" w:rsidR="00F65117" w:rsidRPr="00F65117" w:rsidRDefault="00F65117" w:rsidP="00F65117">
      <w:pPr>
        <w:bidi/>
        <w:jc w:val="both"/>
        <w:rPr>
          <w:rFonts w:cs="David" w:hint="cs"/>
          <w:rtl/>
        </w:rPr>
      </w:pPr>
      <w:r w:rsidRPr="00F65117">
        <w:rPr>
          <w:rFonts w:cs="David" w:hint="cs"/>
          <w:u w:val="single"/>
          <w:rtl/>
        </w:rPr>
        <w:t>מאיר בן-גל:</w:t>
      </w:r>
    </w:p>
    <w:p w14:paraId="4719E6C2" w14:textId="77777777" w:rsidR="00F65117" w:rsidRPr="00F65117" w:rsidRDefault="00F65117" w:rsidP="00F65117">
      <w:pPr>
        <w:bidi/>
        <w:jc w:val="both"/>
        <w:rPr>
          <w:rFonts w:cs="David" w:hint="cs"/>
          <w:rtl/>
        </w:rPr>
      </w:pPr>
    </w:p>
    <w:p w14:paraId="47B6809C" w14:textId="77777777" w:rsidR="00F65117" w:rsidRPr="00F65117" w:rsidRDefault="00F65117" w:rsidP="00F65117">
      <w:pPr>
        <w:bidi/>
        <w:jc w:val="both"/>
        <w:rPr>
          <w:rFonts w:cs="David" w:hint="cs"/>
          <w:rtl/>
        </w:rPr>
      </w:pPr>
      <w:r w:rsidRPr="00F65117">
        <w:rPr>
          <w:rFonts w:cs="David" w:hint="cs"/>
          <w:rtl/>
        </w:rPr>
        <w:tab/>
        <w:t xml:space="preserve">שיציג תעודה. </w:t>
      </w:r>
    </w:p>
    <w:p w14:paraId="3F70BC3C" w14:textId="77777777" w:rsidR="00F65117" w:rsidRPr="00F65117" w:rsidRDefault="00F65117" w:rsidP="00F65117">
      <w:pPr>
        <w:bidi/>
        <w:jc w:val="both"/>
        <w:rPr>
          <w:rFonts w:cs="David" w:hint="cs"/>
          <w:rtl/>
        </w:rPr>
      </w:pPr>
    </w:p>
    <w:p w14:paraId="62F2224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E1A3836" w14:textId="77777777" w:rsidR="00F65117" w:rsidRPr="00F65117" w:rsidRDefault="00F65117" w:rsidP="00F65117">
      <w:pPr>
        <w:bidi/>
        <w:jc w:val="both"/>
        <w:rPr>
          <w:rFonts w:cs="David" w:hint="cs"/>
          <w:rtl/>
        </w:rPr>
      </w:pPr>
    </w:p>
    <w:p w14:paraId="4EEB6CD2" w14:textId="77777777" w:rsidR="00F65117" w:rsidRPr="00F65117" w:rsidRDefault="00F65117" w:rsidP="00F65117">
      <w:pPr>
        <w:bidi/>
        <w:jc w:val="both"/>
        <w:rPr>
          <w:rFonts w:cs="David" w:hint="cs"/>
          <w:rtl/>
        </w:rPr>
      </w:pPr>
      <w:r w:rsidRPr="00F65117">
        <w:rPr>
          <w:rFonts w:cs="David" w:hint="cs"/>
          <w:rtl/>
        </w:rPr>
        <w:tab/>
        <w:t>הקצין טל ימיני ביקש את זה?</w:t>
      </w:r>
    </w:p>
    <w:p w14:paraId="38BAA236" w14:textId="77777777" w:rsidR="00F65117" w:rsidRPr="00F65117" w:rsidRDefault="00F65117" w:rsidP="00F65117">
      <w:pPr>
        <w:bidi/>
        <w:jc w:val="both"/>
        <w:rPr>
          <w:rFonts w:cs="David" w:hint="cs"/>
          <w:rtl/>
        </w:rPr>
      </w:pPr>
    </w:p>
    <w:p w14:paraId="6AEDB700" w14:textId="77777777" w:rsidR="00F65117" w:rsidRPr="00F65117" w:rsidRDefault="00F65117" w:rsidP="00F65117">
      <w:pPr>
        <w:bidi/>
        <w:jc w:val="both"/>
        <w:rPr>
          <w:rFonts w:cs="David" w:hint="cs"/>
          <w:rtl/>
        </w:rPr>
      </w:pPr>
      <w:r w:rsidRPr="00F65117">
        <w:rPr>
          <w:rFonts w:cs="David" w:hint="cs"/>
          <w:u w:val="single"/>
          <w:rtl/>
        </w:rPr>
        <w:t>מאיר בן-גל:</w:t>
      </w:r>
    </w:p>
    <w:p w14:paraId="3C925C7B" w14:textId="77777777" w:rsidR="00F65117" w:rsidRPr="00F65117" w:rsidRDefault="00F65117" w:rsidP="00F65117">
      <w:pPr>
        <w:bidi/>
        <w:jc w:val="both"/>
        <w:rPr>
          <w:rFonts w:cs="David" w:hint="cs"/>
          <w:rtl/>
        </w:rPr>
      </w:pPr>
    </w:p>
    <w:p w14:paraId="55F2C0A9" w14:textId="77777777" w:rsidR="00F65117" w:rsidRPr="00F65117" w:rsidRDefault="00F65117" w:rsidP="00F65117">
      <w:pPr>
        <w:bidi/>
        <w:jc w:val="both"/>
        <w:rPr>
          <w:rFonts w:cs="David" w:hint="cs"/>
          <w:rtl/>
        </w:rPr>
      </w:pPr>
      <w:r w:rsidRPr="00F65117">
        <w:rPr>
          <w:rFonts w:cs="David" w:hint="cs"/>
          <w:rtl/>
        </w:rPr>
        <w:tab/>
        <w:t xml:space="preserve"> זה לא כתוב בעדות שלו אז אני לא יודע אם הוא ביקש תעודה. </w:t>
      </w:r>
    </w:p>
    <w:p w14:paraId="5CD5F566" w14:textId="77777777" w:rsidR="00F65117" w:rsidRPr="00F65117" w:rsidRDefault="00F65117" w:rsidP="00F65117">
      <w:pPr>
        <w:bidi/>
        <w:jc w:val="both"/>
        <w:rPr>
          <w:rFonts w:cs="David" w:hint="cs"/>
          <w:rtl/>
        </w:rPr>
      </w:pPr>
    </w:p>
    <w:p w14:paraId="17343A6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B03311" w14:textId="77777777" w:rsidR="00F65117" w:rsidRPr="00F65117" w:rsidRDefault="00F65117" w:rsidP="00F65117">
      <w:pPr>
        <w:bidi/>
        <w:jc w:val="both"/>
        <w:rPr>
          <w:rFonts w:cs="David" w:hint="cs"/>
          <w:rtl/>
        </w:rPr>
      </w:pPr>
    </w:p>
    <w:p w14:paraId="07A3E3E1" w14:textId="77777777" w:rsidR="00F65117" w:rsidRPr="00F65117" w:rsidRDefault="00F65117" w:rsidP="00F65117">
      <w:pPr>
        <w:bidi/>
        <w:jc w:val="both"/>
        <w:rPr>
          <w:rFonts w:cs="David" w:hint="cs"/>
          <w:rtl/>
        </w:rPr>
      </w:pPr>
      <w:r w:rsidRPr="00F65117">
        <w:rPr>
          <w:rFonts w:cs="David" w:hint="cs"/>
          <w:rtl/>
        </w:rPr>
        <w:tab/>
        <w:t xml:space="preserve"> לא שאלו אותו בעדות?</w:t>
      </w:r>
    </w:p>
    <w:p w14:paraId="3569D3E7" w14:textId="77777777" w:rsidR="00F65117" w:rsidRPr="00F65117" w:rsidRDefault="00F65117" w:rsidP="00F65117">
      <w:pPr>
        <w:bidi/>
        <w:jc w:val="both"/>
        <w:rPr>
          <w:rFonts w:cs="David" w:hint="cs"/>
          <w:rtl/>
        </w:rPr>
      </w:pPr>
    </w:p>
    <w:p w14:paraId="37F3225B"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0579C3F2" w14:textId="77777777" w:rsidR="00F65117" w:rsidRPr="00F65117" w:rsidRDefault="00F65117" w:rsidP="00F65117">
      <w:pPr>
        <w:bidi/>
        <w:jc w:val="both"/>
        <w:rPr>
          <w:rFonts w:cs="David" w:hint="cs"/>
          <w:rtl/>
        </w:rPr>
      </w:pPr>
    </w:p>
    <w:p w14:paraId="2B5EC7F3" w14:textId="77777777" w:rsidR="00F65117" w:rsidRPr="00F65117" w:rsidRDefault="00F65117" w:rsidP="00F65117">
      <w:pPr>
        <w:bidi/>
        <w:jc w:val="both"/>
        <w:rPr>
          <w:rFonts w:cs="David" w:hint="cs"/>
          <w:u w:val="single"/>
          <w:rtl/>
        </w:rPr>
      </w:pPr>
      <w:r w:rsidRPr="00F65117">
        <w:rPr>
          <w:rFonts w:cs="David" w:hint="cs"/>
          <w:rtl/>
        </w:rPr>
        <w:tab/>
        <w:t xml:space="preserve">כשאתה מתחקר אירוע ואתה יודע שהנוהל הוא שהוא צריך לשאול אם יש תעודה, לא שואלים אותו בתחקיר האם שאלתי, כן או לא. אתם לא יכולים לעשות צחוק לא מאיתנו ולא מעצמכם, בכל הכבוד. אי אפשר לבוא לכאן עם תשובות כאלה. אי אפשר להציג את הדברים בצורה הזאת. אדוני היושב ראש, אני מציע שלא נמשיך את הדיון. אין טעם בדיון בצורה הזאת. אני בכלל לא רוצה לשאול איך כל מה ששמענו עד עכשיו איך הוא בא לידי ביטוי במכתב הזה. זה בכלל שאלה שיהיה מעניין לשאול אותה. אני מציע שהם יחזרו. אולי עכשיו יעשו תחקיר מסודר ויבוא אלינו דרג מוסמך שיכול לתת לנו תשובות ברורות ואולי בדרך גם יספר לנו איזה מסקנות הוסקו ומה נעשה בינתיים מאז. אני מרגיש שפשוט מבזים אותנו, יסלח לי היושב ראש. </w:t>
      </w:r>
    </w:p>
    <w:p w14:paraId="6E296F1F" w14:textId="77777777" w:rsidR="00F65117" w:rsidRPr="00F65117" w:rsidRDefault="00F65117" w:rsidP="00F65117">
      <w:pPr>
        <w:bidi/>
        <w:jc w:val="both"/>
        <w:rPr>
          <w:rFonts w:cs="David" w:hint="cs"/>
          <w:rtl/>
        </w:rPr>
      </w:pPr>
    </w:p>
    <w:p w14:paraId="4698DACB" w14:textId="77777777" w:rsidR="00F65117" w:rsidRPr="00F65117" w:rsidRDefault="00F65117" w:rsidP="00F65117">
      <w:pPr>
        <w:bidi/>
        <w:jc w:val="both"/>
        <w:rPr>
          <w:rFonts w:cs="David" w:hint="cs"/>
          <w:u w:val="single"/>
          <w:rtl/>
        </w:rPr>
      </w:pPr>
    </w:p>
    <w:p w14:paraId="710E723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23F907A" w14:textId="77777777" w:rsidR="00F65117" w:rsidRPr="00F65117" w:rsidRDefault="00F65117" w:rsidP="00F65117">
      <w:pPr>
        <w:bidi/>
        <w:jc w:val="both"/>
        <w:rPr>
          <w:rFonts w:cs="David" w:hint="cs"/>
          <w:rtl/>
        </w:rPr>
      </w:pPr>
    </w:p>
    <w:p w14:paraId="6B9667AB" w14:textId="77777777" w:rsidR="00F65117" w:rsidRPr="00F65117" w:rsidRDefault="00F65117" w:rsidP="00F65117">
      <w:pPr>
        <w:bidi/>
        <w:jc w:val="both"/>
        <w:rPr>
          <w:rFonts w:cs="David" w:hint="cs"/>
          <w:rtl/>
        </w:rPr>
      </w:pPr>
      <w:r w:rsidRPr="00F65117">
        <w:rPr>
          <w:rFonts w:cs="David" w:hint="cs"/>
          <w:rtl/>
        </w:rPr>
        <w:tab/>
        <w:t xml:space="preserve"> אני מסכים איתך לחלוטין חברי חבר הכנסת </w:t>
      </w:r>
      <w:proofErr w:type="spellStart"/>
      <w:r w:rsidRPr="00F65117">
        <w:rPr>
          <w:rFonts w:cs="David" w:hint="cs"/>
          <w:rtl/>
        </w:rPr>
        <w:t>לוין</w:t>
      </w:r>
      <w:proofErr w:type="spellEnd"/>
      <w:r w:rsidRPr="00F65117">
        <w:rPr>
          <w:rFonts w:cs="David" w:hint="cs"/>
          <w:rtl/>
        </w:rPr>
        <w:t xml:space="preserve"> שלא נוכל למצות את הדיון ברמה כזאת של תשובות ואנחנו כנראה נזדקק לדרג הגבוה יותר וגם לבקש גם מצה"ל וגם מהמשטרה לעשות תחקיר יותר לעומק לפי הרמה של התחקיר שאנחנו שומעים כאן. אני מסכים איתך לחלוטין. יחד עם זאת אני לא בטוח שנכון לעצור את הדיון עכשיו כי לצערי אני בטוח שנגלה עוד מספר שאלות ולכן כדאי שנגלה כבר את כולן ונשאל את כולן. </w:t>
      </w:r>
    </w:p>
    <w:p w14:paraId="0413F2AD" w14:textId="77777777" w:rsidR="00F65117" w:rsidRPr="00F65117" w:rsidRDefault="00F65117" w:rsidP="00F65117">
      <w:pPr>
        <w:bidi/>
        <w:jc w:val="both"/>
        <w:rPr>
          <w:rFonts w:cs="David" w:hint="cs"/>
          <w:rtl/>
        </w:rPr>
      </w:pPr>
    </w:p>
    <w:p w14:paraId="0C518B87"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2F6261C2" w14:textId="77777777" w:rsidR="00F65117" w:rsidRPr="00F65117" w:rsidRDefault="00F65117" w:rsidP="00F65117">
      <w:pPr>
        <w:bidi/>
        <w:jc w:val="both"/>
        <w:rPr>
          <w:rFonts w:cs="David" w:hint="cs"/>
          <w:rtl/>
        </w:rPr>
      </w:pPr>
    </w:p>
    <w:p w14:paraId="6C4D0D4A" w14:textId="77777777" w:rsidR="00F65117" w:rsidRPr="00F65117" w:rsidRDefault="00F65117" w:rsidP="00F65117">
      <w:pPr>
        <w:bidi/>
        <w:jc w:val="both"/>
        <w:rPr>
          <w:rFonts w:cs="David" w:hint="cs"/>
          <w:u w:val="single"/>
          <w:rtl/>
        </w:rPr>
      </w:pPr>
      <w:r w:rsidRPr="00F65117">
        <w:rPr>
          <w:rFonts w:cs="David" w:hint="cs"/>
          <w:rtl/>
        </w:rPr>
        <w:tab/>
        <w:t xml:space="preserve">אם זו תכלית הדיון אז בסדר. </w:t>
      </w:r>
    </w:p>
    <w:p w14:paraId="6303CA77" w14:textId="77777777" w:rsidR="00F65117" w:rsidRPr="00F65117" w:rsidRDefault="00F65117" w:rsidP="00F65117">
      <w:pPr>
        <w:bidi/>
        <w:jc w:val="both"/>
        <w:rPr>
          <w:rFonts w:cs="David" w:hint="cs"/>
          <w:rtl/>
        </w:rPr>
      </w:pPr>
    </w:p>
    <w:p w14:paraId="237B175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43C2659" w14:textId="77777777" w:rsidR="00F65117" w:rsidRPr="00F65117" w:rsidRDefault="00F65117" w:rsidP="00F65117">
      <w:pPr>
        <w:bidi/>
        <w:jc w:val="both"/>
        <w:rPr>
          <w:rFonts w:cs="David" w:hint="cs"/>
          <w:rtl/>
        </w:rPr>
      </w:pPr>
    </w:p>
    <w:p w14:paraId="5297FCD2" w14:textId="77777777" w:rsidR="00F65117" w:rsidRPr="00F65117" w:rsidRDefault="00F65117" w:rsidP="00F65117">
      <w:pPr>
        <w:bidi/>
        <w:jc w:val="both"/>
        <w:rPr>
          <w:rFonts w:cs="David" w:hint="cs"/>
          <w:u w:val="single"/>
          <w:rtl/>
        </w:rPr>
      </w:pPr>
      <w:r w:rsidRPr="00F65117">
        <w:rPr>
          <w:rFonts w:cs="David" w:hint="cs"/>
          <w:rtl/>
        </w:rPr>
        <w:tab/>
        <w:t xml:space="preserve">ונשאל את כל השאלות כדי שכשיבוא לכאן דרג בכיר יותר הוא לא יוכל להגיד: אבל לא שאלתם את זה בדיון הקודם, אנחנו עכשיו לא ערוכים, נלך לעשות עוד תחקיר ואז נחזור אליכם. לכן אני מציע שנמצה את הדיון שיש כאן אבל אין לי ספק, אני כבר מודיע שלא ניתן להגיע כאן למסקנות ולא ניתן להגיע למיצוי הדיון ולצערי נצטרך להמשיך את הדיון, כולל הזמנה של דרגים בכירים יותר. אבל בואו נמשיך, אתן לאלוף משנה </w:t>
      </w:r>
      <w:proofErr w:type="spellStart"/>
      <w:r w:rsidRPr="00F65117">
        <w:rPr>
          <w:rFonts w:cs="David" w:hint="cs"/>
          <w:rtl/>
        </w:rPr>
        <w:t>אפק</w:t>
      </w:r>
      <w:proofErr w:type="spellEnd"/>
      <w:r w:rsidRPr="00F65117">
        <w:rPr>
          <w:rFonts w:cs="David" w:hint="cs"/>
          <w:rtl/>
        </w:rPr>
        <w:t xml:space="preserve"> להמשיך. </w:t>
      </w:r>
    </w:p>
    <w:p w14:paraId="2BCAF1FC" w14:textId="77777777" w:rsidR="00F65117" w:rsidRDefault="00F65117" w:rsidP="00F65117">
      <w:pPr>
        <w:bidi/>
        <w:jc w:val="both"/>
        <w:rPr>
          <w:rFonts w:cs="David" w:hint="cs"/>
          <w:rtl/>
        </w:rPr>
      </w:pPr>
    </w:p>
    <w:p w14:paraId="23B22764" w14:textId="77777777" w:rsidR="00F65117" w:rsidRDefault="00F65117" w:rsidP="00F65117">
      <w:pPr>
        <w:bidi/>
        <w:jc w:val="both"/>
        <w:rPr>
          <w:rFonts w:cs="David" w:hint="cs"/>
          <w:rtl/>
        </w:rPr>
      </w:pPr>
    </w:p>
    <w:p w14:paraId="049DEED0" w14:textId="77777777" w:rsidR="00F65117" w:rsidRDefault="00F65117" w:rsidP="00F65117">
      <w:pPr>
        <w:bidi/>
        <w:jc w:val="both"/>
        <w:rPr>
          <w:rFonts w:cs="David" w:hint="cs"/>
          <w:rtl/>
        </w:rPr>
      </w:pPr>
    </w:p>
    <w:p w14:paraId="39DF5FFA" w14:textId="77777777" w:rsidR="00F65117" w:rsidRDefault="00F65117" w:rsidP="00F65117">
      <w:pPr>
        <w:bidi/>
        <w:jc w:val="both"/>
        <w:rPr>
          <w:rFonts w:cs="David" w:hint="cs"/>
          <w:rtl/>
        </w:rPr>
      </w:pPr>
    </w:p>
    <w:p w14:paraId="4971DF6C" w14:textId="77777777" w:rsidR="00F65117" w:rsidRDefault="00F65117" w:rsidP="00F65117">
      <w:pPr>
        <w:bidi/>
        <w:jc w:val="both"/>
        <w:rPr>
          <w:rFonts w:cs="David" w:hint="cs"/>
          <w:rtl/>
        </w:rPr>
      </w:pPr>
    </w:p>
    <w:p w14:paraId="309517C3" w14:textId="77777777" w:rsidR="00F65117" w:rsidRDefault="00F65117" w:rsidP="00F65117">
      <w:pPr>
        <w:bidi/>
        <w:jc w:val="both"/>
        <w:rPr>
          <w:rFonts w:cs="David" w:hint="cs"/>
          <w:rtl/>
        </w:rPr>
      </w:pPr>
    </w:p>
    <w:p w14:paraId="62BD7266" w14:textId="77777777" w:rsidR="00F65117" w:rsidRDefault="00F65117" w:rsidP="00F65117">
      <w:pPr>
        <w:bidi/>
        <w:jc w:val="both"/>
        <w:rPr>
          <w:rFonts w:cs="David" w:hint="cs"/>
          <w:rtl/>
        </w:rPr>
      </w:pPr>
    </w:p>
    <w:p w14:paraId="18DA95BD" w14:textId="77777777" w:rsidR="00F65117" w:rsidRPr="00F65117" w:rsidRDefault="00F65117" w:rsidP="00F65117">
      <w:pPr>
        <w:bidi/>
        <w:jc w:val="both"/>
        <w:rPr>
          <w:rFonts w:cs="David" w:hint="cs"/>
          <w:rtl/>
        </w:rPr>
      </w:pPr>
    </w:p>
    <w:p w14:paraId="14AF2F9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FC20CC6" w14:textId="77777777" w:rsidR="00F65117" w:rsidRPr="00F65117" w:rsidRDefault="00F65117" w:rsidP="00F65117">
      <w:pPr>
        <w:bidi/>
        <w:jc w:val="both"/>
        <w:rPr>
          <w:rFonts w:cs="David" w:hint="cs"/>
          <w:rtl/>
        </w:rPr>
      </w:pPr>
    </w:p>
    <w:p w14:paraId="7270DBFF" w14:textId="77777777" w:rsidR="00F65117" w:rsidRPr="00F65117" w:rsidRDefault="00F65117" w:rsidP="00F65117">
      <w:pPr>
        <w:bidi/>
        <w:jc w:val="both"/>
        <w:rPr>
          <w:rFonts w:cs="David" w:hint="cs"/>
          <w:rtl/>
        </w:rPr>
      </w:pPr>
      <w:r w:rsidRPr="00F65117">
        <w:rPr>
          <w:rFonts w:cs="David" w:hint="cs"/>
          <w:rtl/>
        </w:rPr>
        <w:tab/>
        <w:t>אשתדל להציג את כל המידע שהצלחתי להשיג. אני חושב שמטבע הדברים על אירועים כאלה תמיד אפשר להעמיק ויכול להיות שצריך להעמיק בהשלמות נוספות. עשינו מאמץ כן והייתי בעשרות דיונים בכנסת ואני יודע שכן נמסרות פה עובדות ולא באנו להסתיר פה מידע אבל מטבע הדברים שיש שאלות ולא אנחנו היינו אלו שבשטח ולא אני הגורם המתחקר, מי שמתחקר זה המח"ט. אני לא יכול באון ליין לספק - - -</w:t>
      </w:r>
    </w:p>
    <w:p w14:paraId="6EB4BE32" w14:textId="77777777" w:rsidR="00F65117" w:rsidRPr="00F65117" w:rsidRDefault="00F65117" w:rsidP="00F65117">
      <w:pPr>
        <w:bidi/>
        <w:jc w:val="both"/>
        <w:rPr>
          <w:rFonts w:cs="David" w:hint="cs"/>
          <w:rtl/>
        </w:rPr>
      </w:pPr>
    </w:p>
    <w:p w14:paraId="26F1680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6314CC9" w14:textId="77777777" w:rsidR="00F65117" w:rsidRPr="00F65117" w:rsidRDefault="00F65117" w:rsidP="00F65117">
      <w:pPr>
        <w:bidi/>
        <w:jc w:val="both"/>
        <w:rPr>
          <w:rFonts w:cs="David" w:hint="cs"/>
          <w:rtl/>
        </w:rPr>
      </w:pPr>
    </w:p>
    <w:p w14:paraId="7C5B65E0" w14:textId="77777777" w:rsidR="00F65117" w:rsidRPr="00F65117" w:rsidRDefault="00F65117" w:rsidP="00F65117">
      <w:pPr>
        <w:bidi/>
        <w:jc w:val="both"/>
        <w:rPr>
          <w:rFonts w:cs="David" w:hint="cs"/>
          <w:rtl/>
        </w:rPr>
      </w:pPr>
      <w:r w:rsidRPr="00F65117">
        <w:rPr>
          <w:rFonts w:cs="David" w:hint="cs"/>
          <w:rtl/>
        </w:rPr>
        <w:tab/>
        <w:t xml:space="preserve"> אם המח"ט הוא נשוא התחקיר, נראה בעיניך נכון שהוא המתחקר?</w:t>
      </w:r>
    </w:p>
    <w:p w14:paraId="59603EAE" w14:textId="77777777" w:rsidR="00F65117" w:rsidRPr="00F65117" w:rsidRDefault="00F65117" w:rsidP="00F65117">
      <w:pPr>
        <w:bidi/>
        <w:jc w:val="both"/>
        <w:rPr>
          <w:rFonts w:cs="David" w:hint="cs"/>
          <w:rtl/>
        </w:rPr>
      </w:pPr>
    </w:p>
    <w:p w14:paraId="5C51803C"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DB174A2" w14:textId="77777777" w:rsidR="00F65117" w:rsidRPr="00F65117" w:rsidRDefault="00F65117" w:rsidP="00F65117">
      <w:pPr>
        <w:bidi/>
        <w:jc w:val="both"/>
        <w:rPr>
          <w:rFonts w:cs="David" w:hint="cs"/>
          <w:rtl/>
        </w:rPr>
      </w:pPr>
    </w:p>
    <w:p w14:paraId="5BD447D6" w14:textId="77777777" w:rsidR="00F65117" w:rsidRPr="00F65117" w:rsidRDefault="00F65117" w:rsidP="00F65117">
      <w:pPr>
        <w:bidi/>
        <w:jc w:val="both"/>
        <w:rPr>
          <w:rFonts w:cs="David" w:hint="cs"/>
          <w:rtl/>
        </w:rPr>
      </w:pPr>
      <w:r w:rsidRPr="00F65117">
        <w:rPr>
          <w:rFonts w:cs="David" w:hint="cs"/>
          <w:rtl/>
        </w:rPr>
        <w:tab/>
        <w:t xml:space="preserve"> זאת המתכונת הצבאית. אני רק רוצה להגיד שאני אמשיך להגיד את כל המידע שאני יכול להציג ברשותי. </w:t>
      </w:r>
    </w:p>
    <w:p w14:paraId="79D4C68A" w14:textId="77777777" w:rsidR="00F65117" w:rsidRPr="00F65117" w:rsidRDefault="00F65117" w:rsidP="00F65117">
      <w:pPr>
        <w:bidi/>
        <w:jc w:val="both"/>
        <w:rPr>
          <w:rFonts w:cs="David" w:hint="cs"/>
          <w:rtl/>
        </w:rPr>
      </w:pPr>
    </w:p>
    <w:p w14:paraId="72D18840" w14:textId="77777777" w:rsidR="00F65117" w:rsidRPr="00F65117" w:rsidRDefault="00F65117" w:rsidP="00F65117">
      <w:pPr>
        <w:bidi/>
        <w:ind w:firstLine="720"/>
        <w:jc w:val="both"/>
        <w:rPr>
          <w:rFonts w:cs="David" w:hint="cs"/>
          <w:rtl/>
        </w:rPr>
      </w:pPr>
      <w:r w:rsidRPr="00F65117">
        <w:rPr>
          <w:rFonts w:cs="David" w:hint="cs"/>
          <w:rtl/>
        </w:rPr>
        <w:t xml:space="preserve">האירוע מפה צולם ותועד. אחרי זה הגיע המח"ט לחטיבה. נאמר לו שחבר הכנסת טוען שהוא עצור ורוצה להיפגש איתו. המח"ט אמר: חבר הכנסת לא עצור ואין שום מניעה שיעזוב את החטיבה. לא רצה להיפגש איתו, זה נכון וחבר הכנסת בן ארי עזב את החטיבה. </w:t>
      </w:r>
    </w:p>
    <w:p w14:paraId="6B6503A5" w14:textId="77777777" w:rsidR="00F65117" w:rsidRPr="00F65117" w:rsidRDefault="00F65117" w:rsidP="00F65117">
      <w:pPr>
        <w:bidi/>
        <w:ind w:firstLine="720"/>
        <w:jc w:val="both"/>
        <w:rPr>
          <w:rFonts w:cs="David" w:hint="cs"/>
          <w:rtl/>
        </w:rPr>
      </w:pPr>
    </w:p>
    <w:p w14:paraId="1D49CFA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3AFCCC7" w14:textId="77777777" w:rsidR="00F65117" w:rsidRPr="00F65117" w:rsidRDefault="00F65117" w:rsidP="00F65117">
      <w:pPr>
        <w:bidi/>
        <w:jc w:val="both"/>
        <w:rPr>
          <w:rFonts w:cs="David" w:hint="cs"/>
          <w:rtl/>
        </w:rPr>
      </w:pPr>
    </w:p>
    <w:p w14:paraId="7A4FADFB" w14:textId="77777777" w:rsidR="00F65117" w:rsidRPr="00F65117" w:rsidRDefault="00F65117" w:rsidP="00F65117">
      <w:pPr>
        <w:bidi/>
        <w:ind w:firstLine="720"/>
        <w:jc w:val="both"/>
        <w:rPr>
          <w:rFonts w:cs="David" w:hint="cs"/>
          <w:rtl/>
        </w:rPr>
      </w:pPr>
      <w:r w:rsidRPr="00F65117">
        <w:rPr>
          <w:rFonts w:cs="David" w:hint="cs"/>
          <w:rtl/>
        </w:rPr>
        <w:t>גם זה בסדר לדעתך?</w:t>
      </w:r>
    </w:p>
    <w:p w14:paraId="5DD25F28" w14:textId="77777777" w:rsidR="00F65117" w:rsidRPr="00F65117" w:rsidRDefault="00F65117" w:rsidP="00F65117">
      <w:pPr>
        <w:bidi/>
        <w:jc w:val="both"/>
        <w:rPr>
          <w:rFonts w:cs="David" w:hint="cs"/>
          <w:u w:val="single"/>
          <w:rtl/>
        </w:rPr>
      </w:pPr>
    </w:p>
    <w:p w14:paraId="6A996DCD"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B163D5F" w14:textId="77777777" w:rsidR="00F65117" w:rsidRPr="00F65117" w:rsidRDefault="00F65117" w:rsidP="00F65117">
      <w:pPr>
        <w:bidi/>
        <w:jc w:val="both"/>
        <w:rPr>
          <w:rFonts w:cs="David" w:hint="cs"/>
          <w:rtl/>
        </w:rPr>
      </w:pPr>
    </w:p>
    <w:p w14:paraId="3F3D2E91" w14:textId="77777777" w:rsidR="00F65117" w:rsidRPr="00F65117" w:rsidRDefault="00F65117" w:rsidP="00F65117">
      <w:pPr>
        <w:bidi/>
        <w:ind w:firstLine="720"/>
        <w:jc w:val="both"/>
        <w:rPr>
          <w:rFonts w:cs="David" w:hint="cs"/>
          <w:rtl/>
        </w:rPr>
      </w:pPr>
      <w:r w:rsidRPr="00F65117">
        <w:rPr>
          <w:rFonts w:cs="David" w:hint="cs"/>
          <w:rtl/>
        </w:rPr>
        <w:t xml:space="preserve">זה היה שיקול הדעת שלו במקום. הוא לא חשב שנכון שהוא ייפגש באותו שלב עם חבר הכנסת בן ארי. </w:t>
      </w:r>
    </w:p>
    <w:p w14:paraId="29304E56" w14:textId="77777777" w:rsidR="00F65117" w:rsidRPr="00F65117" w:rsidRDefault="00F65117" w:rsidP="00F65117">
      <w:pPr>
        <w:bidi/>
        <w:ind w:firstLine="720"/>
        <w:jc w:val="both"/>
        <w:rPr>
          <w:rFonts w:cs="David" w:hint="cs"/>
          <w:rtl/>
        </w:rPr>
      </w:pPr>
    </w:p>
    <w:p w14:paraId="3D3A150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8459AEF" w14:textId="77777777" w:rsidR="00F65117" w:rsidRPr="00F65117" w:rsidRDefault="00F65117" w:rsidP="00F65117">
      <w:pPr>
        <w:bidi/>
        <w:jc w:val="both"/>
        <w:rPr>
          <w:rFonts w:cs="David" w:hint="cs"/>
          <w:rtl/>
        </w:rPr>
      </w:pPr>
    </w:p>
    <w:p w14:paraId="2155CA86" w14:textId="77777777" w:rsidR="00F65117" w:rsidRPr="00F65117" w:rsidRDefault="00F65117" w:rsidP="00F65117">
      <w:pPr>
        <w:bidi/>
        <w:ind w:firstLine="720"/>
        <w:jc w:val="both"/>
        <w:rPr>
          <w:rFonts w:cs="David" w:hint="cs"/>
          <w:rtl/>
        </w:rPr>
      </w:pPr>
      <w:r w:rsidRPr="00F65117">
        <w:rPr>
          <w:rFonts w:cs="David" w:hint="cs"/>
          <w:rtl/>
        </w:rPr>
        <w:t>אתה יכול הסביר לנו למה?</w:t>
      </w:r>
    </w:p>
    <w:p w14:paraId="7347285B" w14:textId="77777777" w:rsidR="00F65117" w:rsidRPr="00F65117" w:rsidRDefault="00F65117" w:rsidP="00F65117">
      <w:pPr>
        <w:bidi/>
        <w:ind w:firstLine="720"/>
        <w:jc w:val="both"/>
        <w:rPr>
          <w:rFonts w:cs="David" w:hint="cs"/>
          <w:rtl/>
        </w:rPr>
      </w:pPr>
    </w:p>
    <w:p w14:paraId="0BE4154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812410E" w14:textId="77777777" w:rsidR="00F65117" w:rsidRPr="00F65117" w:rsidRDefault="00F65117" w:rsidP="00F65117">
      <w:pPr>
        <w:bidi/>
        <w:jc w:val="both"/>
        <w:rPr>
          <w:rFonts w:cs="David" w:hint="cs"/>
          <w:rtl/>
        </w:rPr>
      </w:pPr>
    </w:p>
    <w:p w14:paraId="7F568941" w14:textId="77777777" w:rsidR="00F65117" w:rsidRPr="00F65117" w:rsidRDefault="00F65117" w:rsidP="00F65117">
      <w:pPr>
        <w:bidi/>
        <w:ind w:firstLine="720"/>
        <w:jc w:val="both"/>
        <w:rPr>
          <w:rFonts w:cs="David" w:hint="cs"/>
          <w:rtl/>
        </w:rPr>
      </w:pPr>
      <w:r w:rsidRPr="00F65117">
        <w:rPr>
          <w:rFonts w:cs="David" w:hint="cs"/>
          <w:rtl/>
        </w:rPr>
        <w:t xml:space="preserve">כי הוא אמר, חבר הכנסת לא עצור, לא צריך להיות בחטיבה, הממשק עם חבר כנסת - - - </w:t>
      </w:r>
    </w:p>
    <w:p w14:paraId="35DC7448" w14:textId="77777777" w:rsidR="00F65117" w:rsidRPr="00F65117" w:rsidRDefault="00F65117" w:rsidP="00F65117">
      <w:pPr>
        <w:bidi/>
        <w:jc w:val="both"/>
        <w:rPr>
          <w:rFonts w:cs="David" w:hint="cs"/>
          <w:rtl/>
        </w:rPr>
      </w:pPr>
    </w:p>
    <w:p w14:paraId="6565B6C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A21310F" w14:textId="77777777" w:rsidR="00F65117" w:rsidRPr="00F65117" w:rsidRDefault="00F65117" w:rsidP="00F65117">
      <w:pPr>
        <w:bidi/>
        <w:jc w:val="both"/>
        <w:rPr>
          <w:rFonts w:cs="David" w:hint="cs"/>
          <w:rtl/>
        </w:rPr>
      </w:pPr>
    </w:p>
    <w:p w14:paraId="3663B43D" w14:textId="77777777" w:rsidR="00F65117" w:rsidRPr="00F65117" w:rsidRDefault="00F65117" w:rsidP="00F65117">
      <w:pPr>
        <w:bidi/>
        <w:jc w:val="both"/>
        <w:rPr>
          <w:rFonts w:cs="David" w:hint="cs"/>
          <w:rtl/>
        </w:rPr>
      </w:pPr>
      <w:r w:rsidRPr="00F65117">
        <w:rPr>
          <w:rFonts w:cs="David" w:hint="cs"/>
          <w:rtl/>
        </w:rPr>
        <w:tab/>
        <w:t>כשהמח"ט הבין שמדובר בחבר כנסת, האם באותו רגע המח"ט גם הבין שנעשו כאן מספר תקלות?</w:t>
      </w:r>
    </w:p>
    <w:p w14:paraId="2A064CF2" w14:textId="77777777" w:rsidR="00F65117" w:rsidRPr="00F65117" w:rsidRDefault="00F65117" w:rsidP="00F65117">
      <w:pPr>
        <w:bidi/>
        <w:jc w:val="both"/>
        <w:rPr>
          <w:rFonts w:cs="David" w:hint="cs"/>
          <w:rtl/>
        </w:rPr>
      </w:pPr>
    </w:p>
    <w:p w14:paraId="4EC2B00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DE7439A" w14:textId="77777777" w:rsidR="00F65117" w:rsidRPr="00F65117" w:rsidRDefault="00F65117" w:rsidP="00F65117">
      <w:pPr>
        <w:bidi/>
        <w:jc w:val="both"/>
        <w:rPr>
          <w:rFonts w:cs="David" w:hint="cs"/>
          <w:rtl/>
        </w:rPr>
      </w:pPr>
    </w:p>
    <w:p w14:paraId="4C191C9F" w14:textId="77777777" w:rsidR="00F65117" w:rsidRPr="00F65117" w:rsidRDefault="00F65117" w:rsidP="00F65117">
      <w:pPr>
        <w:bidi/>
        <w:jc w:val="both"/>
        <w:rPr>
          <w:rFonts w:cs="David" w:hint="cs"/>
          <w:rtl/>
        </w:rPr>
      </w:pPr>
      <w:r w:rsidRPr="00F65117">
        <w:rPr>
          <w:rFonts w:cs="David" w:hint="cs"/>
          <w:rtl/>
        </w:rPr>
        <w:tab/>
        <w:t xml:space="preserve"> המח"ט לא הייתה לו באותה שנייה את התמונה. נאמר לו שחבר הכנסת טוען שהוא עצור ומבקש להיפגש איתו. המח"ט אמר: חבר הכנסת לא עצור, הוא יכול ללכת מהחטיבה - - - </w:t>
      </w:r>
    </w:p>
    <w:p w14:paraId="7A6BEA02" w14:textId="77777777" w:rsidR="00F65117" w:rsidRPr="00F65117" w:rsidRDefault="00F65117" w:rsidP="00F65117">
      <w:pPr>
        <w:bidi/>
        <w:jc w:val="both"/>
        <w:rPr>
          <w:rFonts w:cs="David" w:hint="cs"/>
          <w:rtl/>
        </w:rPr>
      </w:pPr>
    </w:p>
    <w:p w14:paraId="18FD3E4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64BAEEB" w14:textId="77777777" w:rsidR="00F65117" w:rsidRPr="00F65117" w:rsidRDefault="00F65117" w:rsidP="00F65117">
      <w:pPr>
        <w:bidi/>
        <w:jc w:val="both"/>
        <w:rPr>
          <w:rFonts w:cs="David" w:hint="cs"/>
          <w:rtl/>
        </w:rPr>
      </w:pPr>
    </w:p>
    <w:p w14:paraId="608247E2" w14:textId="77777777" w:rsidR="00F65117" w:rsidRPr="00F65117" w:rsidRDefault="00F65117" w:rsidP="00F65117">
      <w:pPr>
        <w:bidi/>
        <w:jc w:val="both"/>
        <w:rPr>
          <w:rFonts w:cs="David" w:hint="cs"/>
          <w:rtl/>
        </w:rPr>
      </w:pPr>
      <w:r w:rsidRPr="00F65117">
        <w:rPr>
          <w:rFonts w:cs="David" w:hint="cs"/>
          <w:rtl/>
        </w:rPr>
        <w:tab/>
        <w:t xml:space="preserve"> ברגל, לרכב שלו, איפה היה הרכב?</w:t>
      </w:r>
    </w:p>
    <w:p w14:paraId="010C9321" w14:textId="77777777" w:rsidR="00F65117" w:rsidRPr="00F65117" w:rsidRDefault="00F65117" w:rsidP="00F65117">
      <w:pPr>
        <w:bidi/>
        <w:jc w:val="both"/>
        <w:rPr>
          <w:rFonts w:cs="David" w:hint="cs"/>
          <w:rtl/>
        </w:rPr>
      </w:pPr>
    </w:p>
    <w:p w14:paraId="5A750D49" w14:textId="77777777" w:rsidR="00F65117" w:rsidRDefault="00F65117" w:rsidP="00F65117">
      <w:pPr>
        <w:bidi/>
        <w:jc w:val="both"/>
        <w:rPr>
          <w:rFonts w:cs="David" w:hint="cs"/>
          <w:u w:val="single"/>
          <w:rtl/>
        </w:rPr>
      </w:pPr>
    </w:p>
    <w:p w14:paraId="578BA17B" w14:textId="77777777" w:rsidR="00F65117" w:rsidRDefault="00F65117" w:rsidP="00F65117">
      <w:pPr>
        <w:bidi/>
        <w:jc w:val="both"/>
        <w:rPr>
          <w:rFonts w:cs="David" w:hint="cs"/>
          <w:u w:val="single"/>
          <w:rtl/>
        </w:rPr>
      </w:pPr>
    </w:p>
    <w:p w14:paraId="22BEC992" w14:textId="77777777" w:rsidR="00F65117" w:rsidRDefault="00F65117" w:rsidP="00F65117">
      <w:pPr>
        <w:bidi/>
        <w:jc w:val="both"/>
        <w:rPr>
          <w:rFonts w:cs="David" w:hint="cs"/>
          <w:u w:val="single"/>
          <w:rtl/>
        </w:rPr>
      </w:pPr>
    </w:p>
    <w:p w14:paraId="0C47B05F" w14:textId="77777777" w:rsidR="00F65117" w:rsidRDefault="00F65117" w:rsidP="00F65117">
      <w:pPr>
        <w:bidi/>
        <w:jc w:val="both"/>
        <w:rPr>
          <w:rFonts w:cs="David" w:hint="cs"/>
          <w:u w:val="single"/>
          <w:rtl/>
        </w:rPr>
      </w:pPr>
    </w:p>
    <w:p w14:paraId="3545E72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55C2B22A" w14:textId="77777777" w:rsidR="00F65117" w:rsidRPr="00F65117" w:rsidRDefault="00F65117" w:rsidP="00F65117">
      <w:pPr>
        <w:bidi/>
        <w:jc w:val="both"/>
        <w:rPr>
          <w:rFonts w:cs="David" w:hint="cs"/>
          <w:rtl/>
        </w:rPr>
      </w:pPr>
    </w:p>
    <w:p w14:paraId="2939E906" w14:textId="77777777" w:rsidR="00F65117" w:rsidRPr="00F65117" w:rsidRDefault="00F65117" w:rsidP="00F65117">
      <w:pPr>
        <w:bidi/>
        <w:jc w:val="both"/>
        <w:rPr>
          <w:rFonts w:cs="David" w:hint="cs"/>
          <w:rtl/>
        </w:rPr>
      </w:pPr>
      <w:r w:rsidRPr="00F65117">
        <w:rPr>
          <w:rFonts w:cs="David" w:hint="cs"/>
          <w:rtl/>
        </w:rPr>
        <w:tab/>
        <w:t xml:space="preserve">דרך אגב, אמרו לו שחבר הכנסת נפגע והוא הזמין אמבולנס אבל חבר הכנסת עזב בכוחות עצמו. </w:t>
      </w:r>
    </w:p>
    <w:p w14:paraId="2DAD5702" w14:textId="77777777" w:rsidR="00F65117" w:rsidRPr="00F65117" w:rsidRDefault="00F65117" w:rsidP="00F65117">
      <w:pPr>
        <w:bidi/>
        <w:jc w:val="both"/>
        <w:rPr>
          <w:rFonts w:cs="David" w:hint="cs"/>
          <w:rtl/>
        </w:rPr>
      </w:pPr>
    </w:p>
    <w:p w14:paraId="6DEFBAAB" w14:textId="77777777" w:rsidR="00F65117" w:rsidRPr="00F65117" w:rsidRDefault="00F65117" w:rsidP="00F65117">
      <w:pPr>
        <w:bidi/>
        <w:jc w:val="both"/>
        <w:rPr>
          <w:rFonts w:cs="David" w:hint="cs"/>
          <w:rtl/>
        </w:rPr>
      </w:pPr>
      <w:r w:rsidRPr="00F65117">
        <w:rPr>
          <w:rFonts w:cs="David" w:hint="cs"/>
          <w:u w:val="single"/>
          <w:rtl/>
        </w:rPr>
        <w:t>מיכאל בן ארי:</w:t>
      </w:r>
    </w:p>
    <w:p w14:paraId="20D9353F" w14:textId="77777777" w:rsidR="00F65117" w:rsidRPr="00F65117" w:rsidRDefault="00F65117" w:rsidP="00F65117">
      <w:pPr>
        <w:bidi/>
        <w:jc w:val="both"/>
        <w:rPr>
          <w:rFonts w:cs="David" w:hint="cs"/>
          <w:rtl/>
        </w:rPr>
      </w:pPr>
    </w:p>
    <w:p w14:paraId="47DC86EE" w14:textId="77777777" w:rsidR="00F65117" w:rsidRPr="00F65117" w:rsidRDefault="00F65117" w:rsidP="00F65117">
      <w:pPr>
        <w:bidi/>
        <w:jc w:val="both"/>
        <w:rPr>
          <w:rFonts w:cs="David" w:hint="cs"/>
          <w:rtl/>
        </w:rPr>
      </w:pPr>
      <w:r w:rsidRPr="00F65117">
        <w:rPr>
          <w:rFonts w:cs="David" w:hint="cs"/>
          <w:rtl/>
        </w:rPr>
        <w:tab/>
        <w:t>לא, הם התעקשו לפנות אותי באמבולנס, בסופו של דבר פוניתי לבית חולים.</w:t>
      </w:r>
    </w:p>
    <w:p w14:paraId="72313884" w14:textId="77777777" w:rsidR="00F65117" w:rsidRPr="00F65117" w:rsidRDefault="00F65117" w:rsidP="00F65117">
      <w:pPr>
        <w:bidi/>
        <w:jc w:val="both"/>
        <w:rPr>
          <w:rFonts w:cs="David" w:hint="cs"/>
          <w:rtl/>
        </w:rPr>
      </w:pPr>
    </w:p>
    <w:p w14:paraId="65521AE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9DF3955" w14:textId="77777777" w:rsidR="00F65117" w:rsidRPr="00F65117" w:rsidRDefault="00F65117" w:rsidP="00F65117">
      <w:pPr>
        <w:bidi/>
        <w:jc w:val="both"/>
        <w:rPr>
          <w:rFonts w:cs="David" w:hint="cs"/>
          <w:rtl/>
        </w:rPr>
      </w:pPr>
    </w:p>
    <w:p w14:paraId="23A73FCE" w14:textId="77777777" w:rsidR="00F65117" w:rsidRPr="00F65117" w:rsidRDefault="00F65117" w:rsidP="00F65117">
      <w:pPr>
        <w:bidi/>
        <w:jc w:val="both"/>
        <w:rPr>
          <w:rFonts w:cs="David" w:hint="cs"/>
          <w:rtl/>
        </w:rPr>
      </w:pPr>
      <w:r w:rsidRPr="00F65117">
        <w:rPr>
          <w:rFonts w:cs="David" w:hint="cs"/>
          <w:rtl/>
        </w:rPr>
        <w:tab/>
        <w:t xml:space="preserve"> נודע למח"ט שזה חבר כנסת. אתה אמרת שעד אז הוא לא ידע. אם היה יודע מן הסתם, כך נשמע מדבריך, הוא היה פועל אחרת. </w:t>
      </w:r>
    </w:p>
    <w:p w14:paraId="62479814" w14:textId="77777777" w:rsidR="00F65117" w:rsidRPr="00F65117" w:rsidRDefault="00F65117" w:rsidP="00F65117">
      <w:pPr>
        <w:bidi/>
        <w:jc w:val="both"/>
        <w:rPr>
          <w:rFonts w:cs="David" w:hint="cs"/>
          <w:rtl/>
        </w:rPr>
      </w:pPr>
    </w:p>
    <w:p w14:paraId="6FA213B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7DBA5F4" w14:textId="77777777" w:rsidR="00F65117" w:rsidRPr="00F65117" w:rsidRDefault="00F65117" w:rsidP="00F65117">
      <w:pPr>
        <w:bidi/>
        <w:jc w:val="both"/>
        <w:rPr>
          <w:rFonts w:cs="David" w:hint="cs"/>
          <w:rtl/>
        </w:rPr>
      </w:pPr>
    </w:p>
    <w:p w14:paraId="007A6453" w14:textId="77777777" w:rsidR="00F65117" w:rsidRPr="00F65117" w:rsidRDefault="00F65117" w:rsidP="00F65117">
      <w:pPr>
        <w:bidi/>
        <w:jc w:val="both"/>
        <w:rPr>
          <w:rFonts w:cs="David" w:hint="cs"/>
          <w:rtl/>
        </w:rPr>
      </w:pPr>
      <w:r w:rsidRPr="00F65117">
        <w:rPr>
          <w:rFonts w:cs="David" w:hint="cs"/>
          <w:rtl/>
        </w:rPr>
        <w:tab/>
        <w:t xml:space="preserve"> אמרתי שהוא לא ידע בשטח. </w:t>
      </w:r>
    </w:p>
    <w:p w14:paraId="72678018" w14:textId="77777777" w:rsidR="00F65117" w:rsidRPr="00F65117" w:rsidRDefault="00F65117" w:rsidP="00F65117">
      <w:pPr>
        <w:bidi/>
        <w:jc w:val="both"/>
        <w:rPr>
          <w:rFonts w:cs="David" w:hint="cs"/>
          <w:u w:val="single"/>
          <w:rtl/>
        </w:rPr>
      </w:pPr>
    </w:p>
    <w:p w14:paraId="07A9FE8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F97208C" w14:textId="77777777" w:rsidR="00F65117" w:rsidRPr="00F65117" w:rsidRDefault="00F65117" w:rsidP="00F65117">
      <w:pPr>
        <w:bidi/>
        <w:jc w:val="both"/>
        <w:rPr>
          <w:rFonts w:cs="David" w:hint="cs"/>
          <w:rtl/>
        </w:rPr>
      </w:pPr>
    </w:p>
    <w:p w14:paraId="03C84C9E" w14:textId="77777777" w:rsidR="00F65117" w:rsidRPr="00F65117" w:rsidRDefault="00F65117" w:rsidP="00F65117">
      <w:pPr>
        <w:bidi/>
        <w:jc w:val="both"/>
        <w:rPr>
          <w:rFonts w:cs="David" w:hint="cs"/>
          <w:rtl/>
        </w:rPr>
      </w:pPr>
      <w:r w:rsidRPr="00F65117">
        <w:rPr>
          <w:rFonts w:cs="David" w:hint="cs"/>
          <w:rtl/>
        </w:rPr>
        <w:tab/>
        <w:t xml:space="preserve"> אבל אתה אמרת לנו שנעשו פעולות לא נכונות. </w:t>
      </w:r>
    </w:p>
    <w:p w14:paraId="362FEDE4" w14:textId="77777777" w:rsidR="00F65117" w:rsidRPr="00F65117" w:rsidRDefault="00F65117" w:rsidP="00F65117">
      <w:pPr>
        <w:bidi/>
        <w:jc w:val="both"/>
        <w:rPr>
          <w:rFonts w:cs="David" w:hint="cs"/>
          <w:rtl/>
        </w:rPr>
      </w:pPr>
    </w:p>
    <w:p w14:paraId="67C608E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350BE9E" w14:textId="77777777" w:rsidR="00F65117" w:rsidRPr="00F65117" w:rsidRDefault="00F65117" w:rsidP="00F65117">
      <w:pPr>
        <w:bidi/>
        <w:jc w:val="both"/>
        <w:rPr>
          <w:rFonts w:cs="David" w:hint="cs"/>
          <w:rtl/>
        </w:rPr>
      </w:pPr>
    </w:p>
    <w:p w14:paraId="3BAD836C" w14:textId="77777777" w:rsidR="00F65117" w:rsidRPr="00F65117" w:rsidRDefault="00F65117" w:rsidP="00F65117">
      <w:pPr>
        <w:bidi/>
        <w:jc w:val="both"/>
        <w:rPr>
          <w:rFonts w:cs="David" w:hint="cs"/>
          <w:rtl/>
        </w:rPr>
      </w:pPr>
      <w:r w:rsidRPr="00F65117">
        <w:rPr>
          <w:rFonts w:cs="David" w:hint="cs"/>
          <w:rtl/>
        </w:rPr>
        <w:tab/>
        <w:t xml:space="preserve"> אמרתי שנעשו דברים שהיה צריך לעשות אחרת. </w:t>
      </w:r>
    </w:p>
    <w:p w14:paraId="0A979FC7" w14:textId="77777777" w:rsidR="00F65117" w:rsidRPr="00F65117" w:rsidRDefault="00F65117" w:rsidP="00F65117">
      <w:pPr>
        <w:bidi/>
        <w:jc w:val="both"/>
        <w:rPr>
          <w:rFonts w:cs="David" w:hint="cs"/>
          <w:rtl/>
        </w:rPr>
      </w:pPr>
    </w:p>
    <w:p w14:paraId="75D94B17"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C229B3B" w14:textId="77777777" w:rsidR="00F65117" w:rsidRPr="00F65117" w:rsidRDefault="00F65117" w:rsidP="00F65117">
      <w:pPr>
        <w:bidi/>
        <w:jc w:val="both"/>
        <w:rPr>
          <w:rFonts w:cs="David" w:hint="cs"/>
          <w:rtl/>
        </w:rPr>
      </w:pPr>
    </w:p>
    <w:p w14:paraId="46A9F33C" w14:textId="77777777" w:rsidR="00F65117" w:rsidRPr="00F65117" w:rsidRDefault="00F65117" w:rsidP="00F65117">
      <w:pPr>
        <w:bidi/>
        <w:jc w:val="both"/>
        <w:rPr>
          <w:rFonts w:cs="David" w:hint="cs"/>
          <w:rtl/>
        </w:rPr>
      </w:pPr>
      <w:r w:rsidRPr="00F65117">
        <w:rPr>
          <w:rFonts w:cs="David" w:hint="cs"/>
          <w:rtl/>
        </w:rPr>
        <w:tab/>
        <w:t>אז המח"ט הבין שנעשו פעולות שהיה צריך לעשות אחרת?</w:t>
      </w:r>
    </w:p>
    <w:p w14:paraId="00E5259C" w14:textId="77777777" w:rsidR="00F65117" w:rsidRPr="00F65117" w:rsidRDefault="00F65117" w:rsidP="00F65117">
      <w:pPr>
        <w:bidi/>
        <w:jc w:val="both"/>
        <w:rPr>
          <w:rFonts w:cs="David" w:hint="cs"/>
          <w:rtl/>
        </w:rPr>
      </w:pPr>
    </w:p>
    <w:p w14:paraId="71E078DB"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B8969B0" w14:textId="77777777" w:rsidR="00F65117" w:rsidRPr="00F65117" w:rsidRDefault="00F65117" w:rsidP="00F65117">
      <w:pPr>
        <w:bidi/>
        <w:jc w:val="both"/>
        <w:rPr>
          <w:rFonts w:cs="David" w:hint="cs"/>
          <w:rtl/>
        </w:rPr>
      </w:pPr>
    </w:p>
    <w:p w14:paraId="71A85B2D" w14:textId="77777777" w:rsidR="00F65117" w:rsidRPr="00F65117" w:rsidRDefault="00F65117" w:rsidP="00F65117">
      <w:pPr>
        <w:bidi/>
        <w:jc w:val="both"/>
        <w:rPr>
          <w:rFonts w:cs="David" w:hint="cs"/>
          <w:rtl/>
        </w:rPr>
      </w:pPr>
      <w:r w:rsidRPr="00F65117">
        <w:rPr>
          <w:rFonts w:cs="David" w:hint="cs"/>
          <w:rtl/>
        </w:rPr>
        <w:tab/>
        <w:t xml:space="preserve">לא באותה שנייה, האירוע תוחקר. </w:t>
      </w:r>
    </w:p>
    <w:p w14:paraId="62BED02C" w14:textId="77777777" w:rsidR="00F65117" w:rsidRPr="00F65117" w:rsidRDefault="00F65117" w:rsidP="00F65117">
      <w:pPr>
        <w:bidi/>
        <w:jc w:val="both"/>
        <w:rPr>
          <w:rFonts w:cs="David" w:hint="cs"/>
          <w:rtl/>
        </w:rPr>
      </w:pPr>
    </w:p>
    <w:p w14:paraId="4D45078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C3E437E" w14:textId="77777777" w:rsidR="00F65117" w:rsidRPr="00F65117" w:rsidRDefault="00F65117" w:rsidP="00F65117">
      <w:pPr>
        <w:bidi/>
        <w:jc w:val="both"/>
        <w:rPr>
          <w:rFonts w:cs="David" w:hint="cs"/>
          <w:rtl/>
        </w:rPr>
      </w:pPr>
    </w:p>
    <w:p w14:paraId="2BB0323C" w14:textId="77777777" w:rsidR="00F65117" w:rsidRPr="00F65117" w:rsidRDefault="00F65117" w:rsidP="00F65117">
      <w:pPr>
        <w:bidi/>
        <w:jc w:val="both"/>
        <w:rPr>
          <w:rFonts w:cs="David" w:hint="cs"/>
          <w:rtl/>
        </w:rPr>
      </w:pPr>
      <w:r w:rsidRPr="00F65117">
        <w:rPr>
          <w:rFonts w:cs="David" w:hint="cs"/>
          <w:rtl/>
        </w:rPr>
        <w:tab/>
        <w:t xml:space="preserve"> מה זה לא באותה שנייה?</w:t>
      </w:r>
    </w:p>
    <w:p w14:paraId="2183EC35" w14:textId="77777777" w:rsidR="00F65117" w:rsidRPr="00F65117" w:rsidRDefault="00F65117" w:rsidP="00F65117">
      <w:pPr>
        <w:bidi/>
        <w:jc w:val="both"/>
        <w:rPr>
          <w:rFonts w:cs="David" w:hint="cs"/>
          <w:rtl/>
        </w:rPr>
      </w:pPr>
    </w:p>
    <w:p w14:paraId="5D0980DF" w14:textId="77777777" w:rsidR="00F65117" w:rsidRPr="00F65117" w:rsidRDefault="00F65117" w:rsidP="00F65117">
      <w:pPr>
        <w:bidi/>
        <w:jc w:val="both"/>
        <w:rPr>
          <w:rFonts w:cs="David" w:hint="cs"/>
          <w:rtl/>
        </w:rPr>
      </w:pPr>
      <w:r w:rsidRPr="00F65117">
        <w:rPr>
          <w:rFonts w:cs="David" w:hint="cs"/>
          <w:u w:val="single"/>
          <w:rtl/>
        </w:rPr>
        <w:t>נסים זאב:</w:t>
      </w:r>
    </w:p>
    <w:p w14:paraId="50A1E020" w14:textId="77777777" w:rsidR="00F65117" w:rsidRPr="00F65117" w:rsidRDefault="00F65117" w:rsidP="00F65117">
      <w:pPr>
        <w:bidi/>
        <w:jc w:val="both"/>
        <w:rPr>
          <w:rFonts w:cs="David" w:hint="cs"/>
          <w:rtl/>
        </w:rPr>
      </w:pPr>
    </w:p>
    <w:p w14:paraId="6D2001CA" w14:textId="77777777" w:rsidR="00F65117" w:rsidRPr="00F65117" w:rsidRDefault="00F65117" w:rsidP="00F65117">
      <w:pPr>
        <w:bidi/>
        <w:jc w:val="both"/>
        <w:rPr>
          <w:rFonts w:cs="David" w:hint="cs"/>
          <w:u w:val="single"/>
          <w:rtl/>
        </w:rPr>
      </w:pPr>
      <w:r w:rsidRPr="00F65117">
        <w:rPr>
          <w:rFonts w:cs="David" w:hint="cs"/>
          <w:rtl/>
        </w:rPr>
        <w:tab/>
        <w:t xml:space="preserve">הדיון הזה מיצה את עצמו, די. הוא חוזר על הדברים, קשה לו לענות תשובות. </w:t>
      </w:r>
    </w:p>
    <w:p w14:paraId="7FF19E3C" w14:textId="77777777" w:rsidR="00F65117" w:rsidRPr="00F65117" w:rsidRDefault="00F65117" w:rsidP="00F65117">
      <w:pPr>
        <w:bidi/>
        <w:jc w:val="both"/>
        <w:rPr>
          <w:rFonts w:cs="David" w:hint="cs"/>
          <w:u w:val="single"/>
          <w:rtl/>
        </w:rPr>
      </w:pPr>
    </w:p>
    <w:p w14:paraId="73506DBD"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6F8ED4EF" w14:textId="77777777" w:rsidR="00F65117" w:rsidRPr="00F65117" w:rsidRDefault="00F65117" w:rsidP="00F65117">
      <w:pPr>
        <w:keepNext/>
        <w:bidi/>
        <w:jc w:val="both"/>
        <w:rPr>
          <w:rFonts w:cs="David" w:hint="cs"/>
          <w:rtl/>
        </w:rPr>
      </w:pPr>
    </w:p>
    <w:p w14:paraId="558BB69B" w14:textId="77777777" w:rsidR="00F65117" w:rsidRPr="00F65117" w:rsidRDefault="00F65117" w:rsidP="00F65117">
      <w:pPr>
        <w:bidi/>
        <w:jc w:val="both"/>
        <w:rPr>
          <w:rFonts w:cs="David" w:hint="cs"/>
          <w:u w:val="single"/>
          <w:rtl/>
        </w:rPr>
      </w:pPr>
      <w:r w:rsidRPr="00F65117">
        <w:rPr>
          <w:rFonts w:cs="David" w:hint="cs"/>
          <w:rtl/>
        </w:rPr>
        <w:tab/>
        <w:t xml:space="preserve">מהעז הזאת לא תוציא יותר חלב. </w:t>
      </w:r>
    </w:p>
    <w:p w14:paraId="6BE933CB" w14:textId="77777777" w:rsidR="00F65117" w:rsidRPr="00F65117" w:rsidRDefault="00F65117" w:rsidP="00F65117">
      <w:pPr>
        <w:bidi/>
        <w:jc w:val="both"/>
        <w:rPr>
          <w:rFonts w:cs="David" w:hint="cs"/>
          <w:rtl/>
        </w:rPr>
      </w:pPr>
    </w:p>
    <w:p w14:paraId="6C74EAA1" w14:textId="77777777" w:rsidR="00F65117" w:rsidRPr="00F65117" w:rsidRDefault="00F65117" w:rsidP="00F65117">
      <w:pPr>
        <w:bidi/>
        <w:jc w:val="both"/>
        <w:rPr>
          <w:rFonts w:cs="David" w:hint="cs"/>
          <w:rtl/>
        </w:rPr>
      </w:pPr>
      <w:r w:rsidRPr="00F65117">
        <w:rPr>
          <w:rFonts w:cs="David" w:hint="cs"/>
          <w:u w:val="single"/>
          <w:rtl/>
        </w:rPr>
        <w:t>נסים זאב:</w:t>
      </w:r>
    </w:p>
    <w:p w14:paraId="5C5A144E" w14:textId="77777777" w:rsidR="00F65117" w:rsidRPr="00F65117" w:rsidRDefault="00F65117" w:rsidP="00F65117">
      <w:pPr>
        <w:bidi/>
        <w:jc w:val="both"/>
        <w:rPr>
          <w:rFonts w:cs="David" w:hint="cs"/>
          <w:rtl/>
        </w:rPr>
      </w:pPr>
    </w:p>
    <w:p w14:paraId="06C9CAE2" w14:textId="77777777" w:rsidR="00F65117" w:rsidRPr="00F65117" w:rsidRDefault="00F65117" w:rsidP="00F65117">
      <w:pPr>
        <w:bidi/>
        <w:jc w:val="both"/>
        <w:rPr>
          <w:rFonts w:cs="David" w:hint="cs"/>
          <w:rtl/>
        </w:rPr>
      </w:pPr>
      <w:r w:rsidRPr="00F65117">
        <w:rPr>
          <w:rFonts w:cs="David" w:hint="cs"/>
          <w:rtl/>
        </w:rPr>
        <w:tab/>
        <w:t xml:space="preserve">בואו נסיק את המסקנות ונמשיך הלאה. </w:t>
      </w:r>
    </w:p>
    <w:p w14:paraId="0678EBB7" w14:textId="77777777" w:rsidR="00F65117" w:rsidRPr="00F65117" w:rsidRDefault="00F65117" w:rsidP="00F65117">
      <w:pPr>
        <w:bidi/>
        <w:jc w:val="both"/>
        <w:rPr>
          <w:rFonts w:cs="David" w:hint="cs"/>
          <w:rtl/>
        </w:rPr>
      </w:pPr>
    </w:p>
    <w:p w14:paraId="67F7740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B2AA18F" w14:textId="77777777" w:rsidR="00F65117" w:rsidRPr="00F65117" w:rsidRDefault="00F65117" w:rsidP="00F65117">
      <w:pPr>
        <w:bidi/>
        <w:jc w:val="both"/>
        <w:rPr>
          <w:rFonts w:cs="David" w:hint="cs"/>
          <w:rtl/>
        </w:rPr>
      </w:pPr>
    </w:p>
    <w:p w14:paraId="4D84B833" w14:textId="77777777" w:rsidR="00F65117" w:rsidRPr="00F65117" w:rsidRDefault="00F65117" w:rsidP="00F65117">
      <w:pPr>
        <w:bidi/>
        <w:jc w:val="both"/>
        <w:rPr>
          <w:rFonts w:cs="David" w:hint="cs"/>
          <w:u w:val="single"/>
          <w:rtl/>
        </w:rPr>
      </w:pPr>
      <w:r w:rsidRPr="00F65117">
        <w:rPr>
          <w:rFonts w:cs="David" w:hint="cs"/>
          <w:rtl/>
        </w:rPr>
        <w:tab/>
        <w:t xml:space="preserve"> אני גם לא יכול לעשות ניתוח מה רץ בראשו של כל אדם בזמן אמת - - -  </w:t>
      </w:r>
    </w:p>
    <w:p w14:paraId="779B60C7" w14:textId="77777777" w:rsidR="00F65117" w:rsidRDefault="00F65117" w:rsidP="00F65117">
      <w:pPr>
        <w:bidi/>
        <w:jc w:val="both"/>
        <w:rPr>
          <w:rFonts w:cs="David" w:hint="cs"/>
          <w:u w:val="single"/>
          <w:rtl/>
        </w:rPr>
      </w:pPr>
      <w:r>
        <w:rPr>
          <w:rFonts w:cs="David"/>
          <w:u w:val="single"/>
          <w:rtl/>
        </w:rPr>
        <w:br/>
      </w:r>
    </w:p>
    <w:p w14:paraId="1EDCB3D9" w14:textId="77777777" w:rsidR="00F65117" w:rsidRDefault="00F65117" w:rsidP="00F65117">
      <w:pPr>
        <w:bidi/>
        <w:jc w:val="both"/>
        <w:rPr>
          <w:rFonts w:cs="David" w:hint="cs"/>
          <w:u w:val="single"/>
          <w:rtl/>
        </w:rPr>
      </w:pPr>
    </w:p>
    <w:p w14:paraId="13EC418F" w14:textId="77777777" w:rsidR="00F65117" w:rsidRDefault="00F65117" w:rsidP="00F65117">
      <w:pPr>
        <w:bidi/>
        <w:jc w:val="both"/>
        <w:rPr>
          <w:rFonts w:cs="David" w:hint="cs"/>
          <w:u w:val="single"/>
          <w:rtl/>
        </w:rPr>
      </w:pPr>
    </w:p>
    <w:p w14:paraId="699BC77D" w14:textId="77777777" w:rsidR="00F65117" w:rsidRPr="00F65117" w:rsidRDefault="00F65117" w:rsidP="00F65117">
      <w:pPr>
        <w:bidi/>
        <w:jc w:val="both"/>
        <w:rPr>
          <w:rFonts w:cs="David" w:hint="cs"/>
          <w:u w:val="single"/>
          <w:rtl/>
        </w:rPr>
      </w:pPr>
    </w:p>
    <w:p w14:paraId="1840FDA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04E963B" w14:textId="77777777" w:rsidR="00F65117" w:rsidRPr="00F65117" w:rsidRDefault="00F65117" w:rsidP="00F65117">
      <w:pPr>
        <w:bidi/>
        <w:jc w:val="both"/>
        <w:rPr>
          <w:rFonts w:cs="David" w:hint="cs"/>
          <w:rtl/>
        </w:rPr>
      </w:pPr>
    </w:p>
    <w:p w14:paraId="31E60444" w14:textId="77777777" w:rsidR="00F65117" w:rsidRPr="00F65117" w:rsidRDefault="00F65117" w:rsidP="00F65117">
      <w:pPr>
        <w:bidi/>
        <w:jc w:val="both"/>
        <w:rPr>
          <w:rFonts w:cs="David" w:hint="cs"/>
          <w:rtl/>
        </w:rPr>
      </w:pPr>
      <w:r w:rsidRPr="00F65117">
        <w:rPr>
          <w:rFonts w:cs="David" w:hint="cs"/>
          <w:rtl/>
        </w:rPr>
        <w:tab/>
        <w:t xml:space="preserve">אני חושב שעלינו לנסות כאן לחדד ולוודא את כל הצדדים. </w:t>
      </w:r>
    </w:p>
    <w:p w14:paraId="603E6C55" w14:textId="77777777" w:rsidR="00F65117" w:rsidRPr="00F65117" w:rsidRDefault="00F65117" w:rsidP="00F65117">
      <w:pPr>
        <w:bidi/>
        <w:jc w:val="both"/>
        <w:rPr>
          <w:rFonts w:cs="David" w:hint="cs"/>
          <w:rtl/>
        </w:rPr>
      </w:pPr>
    </w:p>
    <w:p w14:paraId="55CEEB98" w14:textId="77777777" w:rsidR="00F65117" w:rsidRPr="00F65117" w:rsidRDefault="00F65117" w:rsidP="00F65117">
      <w:pPr>
        <w:bidi/>
        <w:jc w:val="both"/>
        <w:rPr>
          <w:rFonts w:cs="David" w:hint="cs"/>
          <w:rtl/>
        </w:rPr>
      </w:pPr>
      <w:r w:rsidRPr="00F65117">
        <w:rPr>
          <w:rFonts w:cs="David" w:hint="cs"/>
          <w:u w:val="single"/>
          <w:rtl/>
        </w:rPr>
        <w:t>נסים זאב:</w:t>
      </w:r>
    </w:p>
    <w:p w14:paraId="7E310393" w14:textId="77777777" w:rsidR="00F65117" w:rsidRPr="00F65117" w:rsidRDefault="00F65117" w:rsidP="00F65117">
      <w:pPr>
        <w:bidi/>
        <w:jc w:val="both"/>
        <w:rPr>
          <w:rFonts w:cs="David" w:hint="cs"/>
          <w:rtl/>
        </w:rPr>
      </w:pPr>
    </w:p>
    <w:p w14:paraId="39632B0B" w14:textId="77777777" w:rsidR="00F65117" w:rsidRPr="00F65117" w:rsidRDefault="00F65117" w:rsidP="00F65117">
      <w:pPr>
        <w:bidi/>
        <w:jc w:val="both"/>
        <w:rPr>
          <w:rFonts w:cs="David" w:hint="cs"/>
          <w:rtl/>
        </w:rPr>
      </w:pPr>
      <w:r w:rsidRPr="00F65117">
        <w:rPr>
          <w:rFonts w:cs="David" w:hint="cs"/>
          <w:rtl/>
        </w:rPr>
        <w:tab/>
        <w:t xml:space="preserve">אנחנו לא ועדת חקירה. הוא אמר את הדברים הכי ברורים. </w:t>
      </w:r>
    </w:p>
    <w:p w14:paraId="2C771C97" w14:textId="77777777" w:rsidR="00F65117" w:rsidRPr="00F65117" w:rsidRDefault="00F65117" w:rsidP="00F65117">
      <w:pPr>
        <w:bidi/>
        <w:jc w:val="both"/>
        <w:rPr>
          <w:rFonts w:cs="David" w:hint="cs"/>
          <w:rtl/>
        </w:rPr>
      </w:pPr>
    </w:p>
    <w:p w14:paraId="70908D4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489582D" w14:textId="77777777" w:rsidR="00F65117" w:rsidRPr="00F65117" w:rsidRDefault="00F65117" w:rsidP="00F65117">
      <w:pPr>
        <w:bidi/>
        <w:jc w:val="both"/>
        <w:rPr>
          <w:rFonts w:cs="David" w:hint="cs"/>
          <w:rtl/>
        </w:rPr>
      </w:pPr>
    </w:p>
    <w:p w14:paraId="54089FC5" w14:textId="77777777" w:rsidR="00F65117" w:rsidRPr="00F65117" w:rsidRDefault="00F65117" w:rsidP="00F65117">
      <w:pPr>
        <w:bidi/>
        <w:jc w:val="both"/>
        <w:rPr>
          <w:rFonts w:cs="David" w:hint="cs"/>
          <w:rtl/>
        </w:rPr>
      </w:pPr>
      <w:r w:rsidRPr="00F65117">
        <w:rPr>
          <w:rFonts w:cs="David" w:hint="cs"/>
          <w:rtl/>
        </w:rPr>
        <w:tab/>
        <w:t xml:space="preserve"> מאוד לא ברורים. </w:t>
      </w:r>
    </w:p>
    <w:p w14:paraId="69E63848" w14:textId="77777777" w:rsidR="00F65117" w:rsidRPr="00F65117" w:rsidRDefault="00F65117" w:rsidP="00F65117">
      <w:pPr>
        <w:bidi/>
        <w:jc w:val="both"/>
        <w:rPr>
          <w:rFonts w:cs="David" w:hint="cs"/>
          <w:rtl/>
        </w:rPr>
      </w:pPr>
    </w:p>
    <w:p w14:paraId="400A1BB1" w14:textId="77777777" w:rsidR="00F65117" w:rsidRPr="00F65117" w:rsidRDefault="00F65117" w:rsidP="00F65117">
      <w:pPr>
        <w:bidi/>
        <w:jc w:val="both"/>
        <w:rPr>
          <w:rFonts w:cs="David" w:hint="cs"/>
          <w:u w:val="single"/>
          <w:rtl/>
        </w:rPr>
      </w:pPr>
    </w:p>
    <w:p w14:paraId="5ED5209A" w14:textId="77777777" w:rsidR="00F65117" w:rsidRPr="00F65117" w:rsidRDefault="00F65117" w:rsidP="00F65117">
      <w:pPr>
        <w:bidi/>
        <w:jc w:val="both"/>
        <w:rPr>
          <w:rFonts w:cs="David" w:hint="cs"/>
          <w:rtl/>
        </w:rPr>
      </w:pPr>
      <w:r w:rsidRPr="00F65117">
        <w:rPr>
          <w:rFonts w:cs="David" w:hint="cs"/>
          <w:u w:val="single"/>
          <w:rtl/>
        </w:rPr>
        <w:t>נסים זאב:</w:t>
      </w:r>
    </w:p>
    <w:p w14:paraId="3150A2D7" w14:textId="77777777" w:rsidR="00F65117" w:rsidRPr="00F65117" w:rsidRDefault="00F65117" w:rsidP="00F65117">
      <w:pPr>
        <w:bidi/>
        <w:jc w:val="both"/>
        <w:rPr>
          <w:rFonts w:cs="David" w:hint="cs"/>
          <w:rtl/>
        </w:rPr>
      </w:pPr>
    </w:p>
    <w:p w14:paraId="7D83E559" w14:textId="77777777" w:rsidR="00F65117" w:rsidRPr="00F65117" w:rsidRDefault="00F65117" w:rsidP="00F65117">
      <w:pPr>
        <w:bidi/>
        <w:jc w:val="both"/>
        <w:rPr>
          <w:rFonts w:cs="David" w:hint="cs"/>
          <w:rtl/>
        </w:rPr>
      </w:pPr>
      <w:r w:rsidRPr="00F65117">
        <w:rPr>
          <w:rFonts w:cs="David" w:hint="cs"/>
          <w:rtl/>
        </w:rPr>
        <w:tab/>
        <w:t xml:space="preserve"> מאוד ברורים. אני מוכן לחזור עליהם בחצי דקה. </w:t>
      </w:r>
    </w:p>
    <w:p w14:paraId="48027FF7" w14:textId="77777777" w:rsidR="00F65117" w:rsidRPr="00F65117" w:rsidRDefault="00F65117" w:rsidP="00F65117">
      <w:pPr>
        <w:bidi/>
        <w:jc w:val="both"/>
        <w:rPr>
          <w:rFonts w:cs="David" w:hint="cs"/>
          <w:rtl/>
        </w:rPr>
      </w:pPr>
    </w:p>
    <w:p w14:paraId="22F411A8" w14:textId="77777777" w:rsidR="00F65117" w:rsidRPr="00F65117" w:rsidRDefault="00F65117" w:rsidP="00F65117">
      <w:pPr>
        <w:bidi/>
        <w:jc w:val="both"/>
        <w:rPr>
          <w:rFonts w:cs="David" w:hint="cs"/>
          <w:rtl/>
        </w:rPr>
      </w:pPr>
      <w:r w:rsidRPr="00F65117">
        <w:rPr>
          <w:rFonts w:cs="David" w:hint="cs"/>
          <w:u w:val="single"/>
          <w:rtl/>
        </w:rPr>
        <w:t>אריה אלדד:</w:t>
      </w:r>
    </w:p>
    <w:p w14:paraId="0856153A" w14:textId="77777777" w:rsidR="00F65117" w:rsidRPr="00F65117" w:rsidRDefault="00F65117" w:rsidP="00F65117">
      <w:pPr>
        <w:bidi/>
        <w:jc w:val="both"/>
        <w:rPr>
          <w:rFonts w:cs="David" w:hint="cs"/>
          <w:rtl/>
        </w:rPr>
      </w:pPr>
    </w:p>
    <w:p w14:paraId="69791893" w14:textId="77777777" w:rsidR="00F65117" w:rsidRPr="00F65117" w:rsidRDefault="00F65117" w:rsidP="00F65117">
      <w:pPr>
        <w:bidi/>
        <w:jc w:val="both"/>
        <w:rPr>
          <w:rFonts w:cs="David" w:hint="cs"/>
          <w:u w:val="single"/>
          <w:rtl/>
        </w:rPr>
      </w:pPr>
      <w:r w:rsidRPr="00F65117">
        <w:rPr>
          <w:rFonts w:cs="David" w:hint="cs"/>
          <w:rtl/>
        </w:rPr>
        <w:tab/>
        <w:t xml:space="preserve">תביא את המח"ט. </w:t>
      </w:r>
    </w:p>
    <w:p w14:paraId="65B0BCAE" w14:textId="77777777" w:rsidR="00F65117" w:rsidRPr="00F65117" w:rsidRDefault="00F65117" w:rsidP="00F65117">
      <w:pPr>
        <w:bidi/>
        <w:jc w:val="both"/>
        <w:rPr>
          <w:rFonts w:cs="David" w:hint="cs"/>
          <w:rtl/>
        </w:rPr>
      </w:pPr>
    </w:p>
    <w:p w14:paraId="4843540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9FB4AD6" w14:textId="77777777" w:rsidR="00F65117" w:rsidRPr="00F65117" w:rsidRDefault="00F65117" w:rsidP="00F65117">
      <w:pPr>
        <w:bidi/>
        <w:jc w:val="both"/>
        <w:rPr>
          <w:rFonts w:cs="David" w:hint="cs"/>
          <w:rtl/>
        </w:rPr>
      </w:pPr>
    </w:p>
    <w:p w14:paraId="1872D9B9" w14:textId="77777777" w:rsidR="00F65117" w:rsidRPr="00F65117" w:rsidRDefault="00F65117" w:rsidP="00F65117">
      <w:pPr>
        <w:bidi/>
        <w:jc w:val="both"/>
        <w:rPr>
          <w:rFonts w:cs="David" w:hint="cs"/>
          <w:rtl/>
        </w:rPr>
      </w:pPr>
      <w:r w:rsidRPr="00F65117">
        <w:rPr>
          <w:rFonts w:cs="David" w:hint="cs"/>
          <w:rtl/>
        </w:rPr>
        <w:tab/>
        <w:t xml:space="preserve"> זה מה שנעשה, נצטרך להביא לכאן את המח"ט ואת הסמג"ד. אם אתה לא מביא לנו בשמם את התשובות אתה לא משאיר לנו ברירה. </w:t>
      </w:r>
    </w:p>
    <w:p w14:paraId="091749DB" w14:textId="77777777" w:rsidR="00F65117" w:rsidRPr="00F65117" w:rsidRDefault="00F65117" w:rsidP="00F65117">
      <w:pPr>
        <w:bidi/>
        <w:jc w:val="both"/>
        <w:rPr>
          <w:rFonts w:cs="David" w:hint="cs"/>
          <w:rtl/>
        </w:rPr>
      </w:pPr>
    </w:p>
    <w:p w14:paraId="5D78FA26" w14:textId="77777777" w:rsidR="00F65117" w:rsidRPr="00F65117" w:rsidRDefault="00F65117" w:rsidP="00F65117">
      <w:pPr>
        <w:bidi/>
        <w:jc w:val="both"/>
        <w:rPr>
          <w:rFonts w:cs="David" w:hint="cs"/>
          <w:rtl/>
        </w:rPr>
      </w:pPr>
      <w:r w:rsidRPr="00F65117">
        <w:rPr>
          <w:rFonts w:cs="David" w:hint="cs"/>
          <w:u w:val="single"/>
          <w:rtl/>
        </w:rPr>
        <w:t>נסים זאב:</w:t>
      </w:r>
    </w:p>
    <w:p w14:paraId="0521685D" w14:textId="77777777" w:rsidR="00F65117" w:rsidRPr="00F65117" w:rsidRDefault="00F65117" w:rsidP="00F65117">
      <w:pPr>
        <w:bidi/>
        <w:jc w:val="both"/>
        <w:rPr>
          <w:rFonts w:cs="David" w:hint="cs"/>
          <w:rtl/>
        </w:rPr>
      </w:pPr>
    </w:p>
    <w:p w14:paraId="6DAD621E" w14:textId="77777777" w:rsidR="00F65117" w:rsidRPr="00F65117" w:rsidRDefault="00F65117" w:rsidP="00F65117">
      <w:pPr>
        <w:bidi/>
        <w:jc w:val="both"/>
        <w:rPr>
          <w:rFonts w:cs="David" w:hint="cs"/>
          <w:rtl/>
        </w:rPr>
      </w:pPr>
      <w:r w:rsidRPr="00F65117">
        <w:rPr>
          <w:rFonts w:cs="David" w:hint="cs"/>
          <w:rtl/>
        </w:rPr>
        <w:tab/>
        <w:t xml:space="preserve">יש קטע מהסמג"ד למח"ט שזה לא תפור - - - </w:t>
      </w:r>
    </w:p>
    <w:p w14:paraId="2F9A0ACA" w14:textId="77777777" w:rsidR="00F65117" w:rsidRPr="00F65117" w:rsidRDefault="00F65117" w:rsidP="00F65117">
      <w:pPr>
        <w:bidi/>
        <w:jc w:val="both"/>
        <w:rPr>
          <w:rFonts w:cs="David" w:hint="cs"/>
          <w:rtl/>
        </w:rPr>
      </w:pPr>
    </w:p>
    <w:p w14:paraId="439CC4D2"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7037732B" w14:textId="77777777" w:rsidR="00F65117" w:rsidRPr="00F65117" w:rsidRDefault="00F65117" w:rsidP="00F65117">
      <w:pPr>
        <w:bidi/>
        <w:jc w:val="both"/>
        <w:rPr>
          <w:rFonts w:cs="David" w:hint="cs"/>
          <w:rtl/>
        </w:rPr>
      </w:pPr>
    </w:p>
    <w:p w14:paraId="1A4A3262" w14:textId="77777777" w:rsidR="00F65117" w:rsidRPr="00F65117" w:rsidRDefault="00F65117" w:rsidP="00F65117">
      <w:pPr>
        <w:bidi/>
        <w:jc w:val="both"/>
        <w:rPr>
          <w:rFonts w:cs="David" w:hint="cs"/>
          <w:u w:val="single"/>
          <w:rtl/>
        </w:rPr>
      </w:pPr>
      <w:r w:rsidRPr="00F65117">
        <w:rPr>
          <w:rFonts w:cs="David" w:hint="cs"/>
          <w:rtl/>
        </w:rPr>
        <w:tab/>
        <w:t xml:space="preserve"> יש פה הרבה מעבר. </w:t>
      </w:r>
    </w:p>
    <w:p w14:paraId="2B7B9386" w14:textId="77777777" w:rsidR="00F65117" w:rsidRPr="00F65117" w:rsidRDefault="00F65117" w:rsidP="00F65117">
      <w:pPr>
        <w:bidi/>
        <w:jc w:val="both"/>
        <w:rPr>
          <w:rFonts w:cs="David" w:hint="cs"/>
          <w:u w:val="single"/>
          <w:rtl/>
        </w:rPr>
      </w:pPr>
    </w:p>
    <w:p w14:paraId="3ED73ED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291A82C" w14:textId="77777777" w:rsidR="00F65117" w:rsidRPr="00F65117" w:rsidRDefault="00F65117" w:rsidP="00F65117">
      <w:pPr>
        <w:bidi/>
        <w:jc w:val="both"/>
        <w:rPr>
          <w:rFonts w:cs="David" w:hint="cs"/>
          <w:rtl/>
        </w:rPr>
      </w:pPr>
    </w:p>
    <w:p w14:paraId="08ED8E6F" w14:textId="77777777" w:rsidR="00F65117" w:rsidRPr="00F65117" w:rsidRDefault="00F65117" w:rsidP="00F65117">
      <w:pPr>
        <w:bidi/>
        <w:jc w:val="both"/>
        <w:rPr>
          <w:rFonts w:cs="David" w:hint="cs"/>
          <w:rtl/>
        </w:rPr>
      </w:pPr>
      <w:r w:rsidRPr="00F65117">
        <w:rPr>
          <w:rFonts w:cs="David" w:hint="cs"/>
          <w:rtl/>
        </w:rPr>
        <w:tab/>
        <w:t xml:space="preserve">עכשיו לגבי העתיד, בוא נשמע אותך בסיכום דברים. </w:t>
      </w:r>
    </w:p>
    <w:p w14:paraId="1C7DE1C3" w14:textId="77777777" w:rsidR="00F65117" w:rsidRPr="00F65117" w:rsidRDefault="00F65117" w:rsidP="00F65117">
      <w:pPr>
        <w:bidi/>
        <w:jc w:val="both"/>
        <w:rPr>
          <w:rFonts w:cs="David" w:hint="cs"/>
          <w:rtl/>
        </w:rPr>
      </w:pPr>
    </w:p>
    <w:p w14:paraId="244ABA7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1E09C7B" w14:textId="77777777" w:rsidR="00F65117" w:rsidRPr="00F65117" w:rsidRDefault="00F65117" w:rsidP="00F65117">
      <w:pPr>
        <w:bidi/>
        <w:jc w:val="both"/>
        <w:rPr>
          <w:rFonts w:cs="David" w:hint="cs"/>
          <w:rtl/>
        </w:rPr>
      </w:pPr>
    </w:p>
    <w:p w14:paraId="00E00370" w14:textId="77777777" w:rsidR="00F65117" w:rsidRPr="00F65117" w:rsidRDefault="00F65117" w:rsidP="00F65117">
      <w:pPr>
        <w:bidi/>
        <w:jc w:val="both"/>
        <w:rPr>
          <w:rFonts w:cs="David" w:hint="cs"/>
          <w:rtl/>
        </w:rPr>
      </w:pPr>
      <w:r w:rsidRPr="00F65117">
        <w:rPr>
          <w:rFonts w:cs="David" w:hint="cs"/>
          <w:rtl/>
        </w:rPr>
        <w:tab/>
        <w:t xml:space="preserve"> לגבי העתיד. האירוע הזה חידד לנו שאין הכרות מספיק טובה בקרב החיילים, קצינים וגם השוטרים שפועלים תחת חסותנו אבל לפי הנחיות המשטרה, לגבי נושא חסינות חברי הכנסת, הזכויות שלהם, הדרך הנכונה שצריך לטפל בהם. זה נושא שהוא לא עניין שכל חייל וקצין יכול לפעול לפי האינסטינקטים אלא זה משהו שצריך לעגן בצורה הרבה יותר ברורה בנהלים, באיזשהו דף הסברה באיזשהו מסמך מידע. דרך אגב, יש היום פקודה בצבא אבל היא פקודה מאוד כללית, היא פקודה שנוסחה בזמנו בין השאר באותם דיונים שהיו עם הרמטכ"ל, היא משאירה הרבה מאוד שטחים אפורים. כל פקודה משאירה מן הסתם שטחים אפורים אבל היא יחסית. יש פה שאלות שלמרות שהוועדה מאוד מתקוממת כי היא רואה את הזווית של חברי הכנסת, בסופו של דבר כל חייל וקצין שפועל </w:t>
      </w:r>
      <w:proofErr w:type="spellStart"/>
      <w:r w:rsidRPr="00F65117">
        <w:rPr>
          <w:rFonts w:cs="David" w:hint="cs"/>
          <w:rtl/>
        </w:rPr>
        <w:t>באיו"ש</w:t>
      </w:r>
      <w:proofErr w:type="spellEnd"/>
      <w:r w:rsidRPr="00F65117">
        <w:rPr>
          <w:rFonts w:cs="David" w:hint="cs"/>
          <w:rtl/>
        </w:rPr>
        <w:t xml:space="preserve"> צריך גם לשמור על הזכויות של חברי הכנסת אבל גם לשמור על החוק והביטחון וכמובן כל הסדר שיהיה בנושא </w:t>
      </w:r>
      <w:r w:rsidRPr="00F65117">
        <w:rPr>
          <w:rFonts w:cs="David"/>
          <w:rtl/>
        </w:rPr>
        <w:t>–</w:t>
      </w:r>
      <w:r w:rsidRPr="00F65117">
        <w:rPr>
          <w:rFonts w:cs="David" w:hint="cs"/>
          <w:rtl/>
        </w:rPr>
        <w:t xml:space="preserve"> צריך לוודא שמגנים על האינטרסים האלה בצורה הטובה ביותר. להבנתי לא צריכה להיות סתירה בין השניים אלא בנהלים מתאימים אפשר לשמור על </w:t>
      </w:r>
      <w:proofErr w:type="spellStart"/>
      <w:r w:rsidRPr="00F65117">
        <w:rPr>
          <w:rFonts w:cs="David" w:hint="cs"/>
          <w:rtl/>
        </w:rPr>
        <w:t>הכל</w:t>
      </w:r>
      <w:proofErr w:type="spellEnd"/>
      <w:r w:rsidRPr="00F65117">
        <w:rPr>
          <w:rFonts w:cs="David" w:hint="cs"/>
          <w:rtl/>
        </w:rPr>
        <w:t xml:space="preserve">. עשינו כבר איזושהי עבודה פנימית של הצבא של פקודה מעודכנת עם דף מידע שיגיע עד אחרון החיילים. </w:t>
      </w:r>
    </w:p>
    <w:p w14:paraId="2CF0909E" w14:textId="77777777" w:rsidR="00F65117" w:rsidRPr="00F65117" w:rsidRDefault="00F65117" w:rsidP="00F65117">
      <w:pPr>
        <w:bidi/>
        <w:jc w:val="both"/>
        <w:rPr>
          <w:rFonts w:cs="David" w:hint="cs"/>
          <w:rtl/>
        </w:rPr>
      </w:pPr>
    </w:p>
    <w:p w14:paraId="23E8C854" w14:textId="77777777" w:rsidR="00F65117" w:rsidRDefault="00F65117" w:rsidP="00F65117">
      <w:pPr>
        <w:keepNext/>
        <w:bidi/>
        <w:jc w:val="both"/>
        <w:rPr>
          <w:rFonts w:cs="David" w:hint="cs"/>
          <w:u w:val="single"/>
          <w:rtl/>
        </w:rPr>
      </w:pPr>
    </w:p>
    <w:p w14:paraId="345A1612" w14:textId="77777777" w:rsidR="00F65117" w:rsidRDefault="00F65117" w:rsidP="00F65117">
      <w:pPr>
        <w:keepNext/>
        <w:bidi/>
        <w:jc w:val="both"/>
        <w:rPr>
          <w:rFonts w:cs="David" w:hint="cs"/>
          <w:u w:val="single"/>
          <w:rtl/>
        </w:rPr>
      </w:pPr>
    </w:p>
    <w:p w14:paraId="7F0D80AC" w14:textId="77777777" w:rsidR="00F65117" w:rsidRDefault="00F65117" w:rsidP="00F65117">
      <w:pPr>
        <w:keepNext/>
        <w:bidi/>
        <w:jc w:val="both"/>
        <w:rPr>
          <w:rFonts w:cs="David" w:hint="cs"/>
          <w:u w:val="single"/>
          <w:rtl/>
        </w:rPr>
      </w:pPr>
    </w:p>
    <w:p w14:paraId="440E3DA8"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71603F4E" w14:textId="77777777" w:rsidR="00F65117" w:rsidRPr="00F65117" w:rsidRDefault="00F65117" w:rsidP="00F65117">
      <w:pPr>
        <w:keepNext/>
        <w:bidi/>
        <w:jc w:val="both"/>
        <w:rPr>
          <w:rFonts w:cs="David" w:hint="cs"/>
          <w:rtl/>
        </w:rPr>
      </w:pPr>
    </w:p>
    <w:p w14:paraId="1469750C" w14:textId="77777777" w:rsidR="00F65117" w:rsidRPr="00F65117" w:rsidRDefault="00F65117" w:rsidP="00F65117">
      <w:pPr>
        <w:bidi/>
        <w:jc w:val="both"/>
        <w:rPr>
          <w:rFonts w:cs="David" w:hint="cs"/>
          <w:rtl/>
        </w:rPr>
      </w:pPr>
      <w:r w:rsidRPr="00F65117">
        <w:rPr>
          <w:rFonts w:cs="David" w:hint="cs"/>
          <w:rtl/>
        </w:rPr>
        <w:tab/>
        <w:t xml:space="preserve"> עם הצילומים של חבר הכנסת בן ארי. </w:t>
      </w:r>
    </w:p>
    <w:p w14:paraId="2CBBFB71" w14:textId="77777777" w:rsidR="00F65117" w:rsidRPr="00F65117" w:rsidRDefault="00F65117" w:rsidP="00F65117">
      <w:pPr>
        <w:bidi/>
        <w:jc w:val="both"/>
        <w:rPr>
          <w:rFonts w:cs="David" w:hint="cs"/>
          <w:u w:val="single"/>
          <w:rtl/>
        </w:rPr>
      </w:pPr>
    </w:p>
    <w:p w14:paraId="42A9ECB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0BEB6AC6" w14:textId="77777777" w:rsidR="00F65117" w:rsidRPr="00F65117" w:rsidRDefault="00F65117" w:rsidP="00F65117">
      <w:pPr>
        <w:bidi/>
        <w:jc w:val="both"/>
        <w:rPr>
          <w:rFonts w:cs="David" w:hint="cs"/>
          <w:rtl/>
        </w:rPr>
      </w:pPr>
    </w:p>
    <w:p w14:paraId="616BE12E" w14:textId="77777777" w:rsidR="00F65117" w:rsidRPr="00F65117" w:rsidRDefault="00F65117" w:rsidP="00F65117">
      <w:pPr>
        <w:bidi/>
        <w:jc w:val="both"/>
        <w:rPr>
          <w:rFonts w:cs="David" w:hint="cs"/>
          <w:rtl/>
        </w:rPr>
      </w:pPr>
      <w:r w:rsidRPr="00F65117">
        <w:rPr>
          <w:rFonts w:cs="David" w:hint="cs"/>
          <w:rtl/>
        </w:rPr>
        <w:tab/>
        <w:t xml:space="preserve">לא - - - </w:t>
      </w:r>
    </w:p>
    <w:p w14:paraId="02AA84D8" w14:textId="77777777" w:rsidR="00F65117" w:rsidRPr="00F65117" w:rsidRDefault="00F65117" w:rsidP="00F65117">
      <w:pPr>
        <w:bidi/>
        <w:jc w:val="both"/>
        <w:rPr>
          <w:rFonts w:cs="David" w:hint="cs"/>
          <w:rtl/>
        </w:rPr>
      </w:pPr>
    </w:p>
    <w:p w14:paraId="62B711DB"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2434F207" w14:textId="77777777" w:rsidR="00F65117" w:rsidRPr="00F65117" w:rsidRDefault="00F65117" w:rsidP="00F65117">
      <w:pPr>
        <w:keepNext/>
        <w:bidi/>
        <w:jc w:val="both"/>
        <w:rPr>
          <w:rFonts w:cs="David" w:hint="cs"/>
          <w:rtl/>
        </w:rPr>
      </w:pPr>
    </w:p>
    <w:p w14:paraId="1E35BD81" w14:textId="77777777" w:rsidR="00F65117" w:rsidRPr="00F65117" w:rsidRDefault="00F65117" w:rsidP="00F65117">
      <w:pPr>
        <w:keepNext/>
        <w:bidi/>
        <w:jc w:val="both"/>
        <w:rPr>
          <w:rFonts w:cs="David" w:hint="cs"/>
          <w:rtl/>
        </w:rPr>
      </w:pPr>
      <w:r w:rsidRPr="00F65117">
        <w:rPr>
          <w:rFonts w:cs="David" w:hint="cs"/>
          <w:rtl/>
        </w:rPr>
        <w:tab/>
        <w:t xml:space="preserve">  אגב, הסדרנים, כשמתחילה כנסת חדשה בכל פינה יש תמונות, בכל צומת ביש"ע אפשר לשים תמונות של חברי הכנסת. </w:t>
      </w:r>
    </w:p>
    <w:p w14:paraId="0EB3B1DE" w14:textId="77777777" w:rsidR="00F65117" w:rsidRPr="00F65117" w:rsidRDefault="00F65117" w:rsidP="00F65117">
      <w:pPr>
        <w:keepNext/>
        <w:bidi/>
        <w:jc w:val="both"/>
        <w:rPr>
          <w:rFonts w:cs="David" w:hint="cs"/>
          <w:rtl/>
        </w:rPr>
      </w:pPr>
    </w:p>
    <w:p w14:paraId="1EBB4760"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1ADEA6C" w14:textId="77777777" w:rsidR="00F65117" w:rsidRPr="00F65117" w:rsidRDefault="00F65117" w:rsidP="00F65117">
      <w:pPr>
        <w:bidi/>
        <w:jc w:val="both"/>
        <w:rPr>
          <w:rFonts w:cs="David" w:hint="cs"/>
          <w:rtl/>
        </w:rPr>
      </w:pPr>
    </w:p>
    <w:p w14:paraId="5806DBB8" w14:textId="77777777" w:rsidR="00F65117" w:rsidRPr="00F65117" w:rsidRDefault="00F65117" w:rsidP="00F65117">
      <w:pPr>
        <w:keepNext/>
        <w:bidi/>
        <w:jc w:val="both"/>
        <w:rPr>
          <w:rFonts w:cs="David" w:hint="cs"/>
          <w:rtl/>
        </w:rPr>
      </w:pPr>
      <w:r w:rsidRPr="00F65117">
        <w:rPr>
          <w:rFonts w:cs="David" w:hint="cs"/>
          <w:rtl/>
        </w:rPr>
        <w:tab/>
        <w:t xml:space="preserve"> אחת המטרות של הפקודה והנהלים זה שלא להתבסס על הכרה אישית של 120 חברי הכנסת אלא להציג מה הפרוצדורה, מה התעודה, צריך גם להגיד, במסגרת הפקודה והנהלים יש גם מצבים שאפשר להפעיל, לא דווקא חיילים, אולי שוטרים, כוח סביר להוציא משטח צבאי סגור. אנחנו רוצים שהפקודה הזאת והנוהל הזה יהיה על דעתה של הוועדה ובתיאום איתה. אנחנו מסכמים אותה באופן סופי מול משרד המשפטים והמשטרה כרגע, נעביר אותה ליועצים המשפטיים של הוועדה ושל הכנסת כי חשוב לנו שהיא תהיה על דעת הוועדה ושגם חברי הכנסת יכירו אותה.  </w:t>
      </w:r>
    </w:p>
    <w:p w14:paraId="1A27FB50" w14:textId="77777777" w:rsidR="00F65117" w:rsidRPr="00F65117" w:rsidRDefault="00F65117" w:rsidP="00F65117">
      <w:pPr>
        <w:bidi/>
        <w:jc w:val="both"/>
        <w:rPr>
          <w:rFonts w:cs="David" w:hint="cs"/>
          <w:rtl/>
        </w:rPr>
      </w:pPr>
    </w:p>
    <w:p w14:paraId="0AE0DAE5" w14:textId="77777777" w:rsidR="00F65117" w:rsidRPr="00F65117" w:rsidRDefault="00F65117" w:rsidP="00F65117">
      <w:pPr>
        <w:bidi/>
        <w:jc w:val="both"/>
        <w:rPr>
          <w:rFonts w:cs="David" w:hint="cs"/>
          <w:rtl/>
        </w:rPr>
      </w:pPr>
      <w:r w:rsidRPr="00F65117">
        <w:rPr>
          <w:rFonts w:cs="David" w:hint="cs"/>
          <w:u w:val="single"/>
          <w:rtl/>
        </w:rPr>
        <w:t>אריה אלדד:</w:t>
      </w:r>
    </w:p>
    <w:p w14:paraId="6F3A4AD2" w14:textId="77777777" w:rsidR="00F65117" w:rsidRPr="00F65117" w:rsidRDefault="00F65117" w:rsidP="00F65117">
      <w:pPr>
        <w:bidi/>
        <w:jc w:val="both"/>
        <w:rPr>
          <w:rFonts w:cs="David" w:hint="cs"/>
          <w:rtl/>
        </w:rPr>
      </w:pPr>
    </w:p>
    <w:p w14:paraId="2A554D02" w14:textId="77777777" w:rsidR="00F65117" w:rsidRPr="00F65117" w:rsidRDefault="00F65117" w:rsidP="00F65117">
      <w:pPr>
        <w:bidi/>
        <w:jc w:val="both"/>
        <w:rPr>
          <w:rFonts w:cs="David" w:hint="cs"/>
          <w:rtl/>
        </w:rPr>
      </w:pPr>
      <w:r w:rsidRPr="00F65117">
        <w:rPr>
          <w:rFonts w:cs="David" w:hint="cs"/>
          <w:rtl/>
        </w:rPr>
        <w:tab/>
        <w:t xml:space="preserve">אבל יש, הרמטכ"ל </w:t>
      </w:r>
      <w:proofErr w:type="spellStart"/>
      <w:r w:rsidRPr="00F65117">
        <w:rPr>
          <w:rFonts w:cs="David" w:hint="cs"/>
          <w:rtl/>
        </w:rPr>
        <w:t>יעלון</w:t>
      </w:r>
      <w:proofErr w:type="spellEnd"/>
      <w:r w:rsidRPr="00F65117">
        <w:rPr>
          <w:rFonts w:cs="David" w:hint="cs"/>
          <w:rtl/>
        </w:rPr>
        <w:t xml:space="preserve"> - - -</w:t>
      </w:r>
    </w:p>
    <w:p w14:paraId="2577FCCD" w14:textId="77777777" w:rsidR="00F65117" w:rsidRPr="00F65117" w:rsidRDefault="00F65117" w:rsidP="00F65117">
      <w:pPr>
        <w:bidi/>
        <w:jc w:val="both"/>
        <w:rPr>
          <w:rFonts w:cs="David" w:hint="cs"/>
          <w:rtl/>
        </w:rPr>
      </w:pPr>
    </w:p>
    <w:p w14:paraId="072A0B5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3027573" w14:textId="77777777" w:rsidR="00F65117" w:rsidRPr="00F65117" w:rsidRDefault="00F65117" w:rsidP="00F65117">
      <w:pPr>
        <w:bidi/>
        <w:jc w:val="both"/>
        <w:rPr>
          <w:rFonts w:cs="David" w:hint="cs"/>
          <w:rtl/>
        </w:rPr>
      </w:pPr>
    </w:p>
    <w:p w14:paraId="4060C359" w14:textId="77777777" w:rsidR="00F65117" w:rsidRPr="00F65117" w:rsidRDefault="00F65117" w:rsidP="00F65117">
      <w:pPr>
        <w:bidi/>
        <w:jc w:val="both"/>
        <w:rPr>
          <w:rFonts w:cs="David" w:hint="cs"/>
          <w:u w:val="single"/>
          <w:rtl/>
        </w:rPr>
      </w:pPr>
      <w:r w:rsidRPr="00F65117">
        <w:rPr>
          <w:rFonts w:cs="David" w:hint="cs"/>
          <w:rtl/>
        </w:rPr>
        <w:tab/>
        <w:t xml:space="preserve"> הוא מדבר על משהו יותר מפורט. </w:t>
      </w:r>
    </w:p>
    <w:p w14:paraId="5B330FDD" w14:textId="77777777" w:rsidR="00F65117" w:rsidRPr="00F65117" w:rsidRDefault="00F65117" w:rsidP="00F65117">
      <w:pPr>
        <w:bidi/>
        <w:jc w:val="both"/>
        <w:rPr>
          <w:rFonts w:cs="David" w:hint="cs"/>
          <w:rtl/>
        </w:rPr>
      </w:pPr>
    </w:p>
    <w:p w14:paraId="50F465A7"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AECA5BD" w14:textId="77777777" w:rsidR="00F65117" w:rsidRPr="00F65117" w:rsidRDefault="00F65117" w:rsidP="00F65117">
      <w:pPr>
        <w:bidi/>
        <w:jc w:val="both"/>
        <w:rPr>
          <w:rFonts w:cs="David" w:hint="cs"/>
          <w:rtl/>
        </w:rPr>
      </w:pPr>
    </w:p>
    <w:p w14:paraId="739F16FA" w14:textId="77777777" w:rsidR="00F65117" w:rsidRPr="00F65117" w:rsidRDefault="00F65117" w:rsidP="00F65117">
      <w:pPr>
        <w:bidi/>
        <w:jc w:val="both"/>
        <w:rPr>
          <w:rFonts w:cs="David" w:hint="cs"/>
          <w:rtl/>
        </w:rPr>
      </w:pPr>
      <w:r w:rsidRPr="00F65117">
        <w:rPr>
          <w:rFonts w:cs="David" w:hint="cs"/>
          <w:rtl/>
        </w:rPr>
        <w:tab/>
        <w:t xml:space="preserve"> אמרתי שיש פקודה - - - </w:t>
      </w:r>
    </w:p>
    <w:p w14:paraId="3941746D" w14:textId="77777777" w:rsidR="00F65117" w:rsidRPr="00F65117" w:rsidRDefault="00F65117" w:rsidP="00F65117">
      <w:pPr>
        <w:bidi/>
        <w:jc w:val="both"/>
        <w:rPr>
          <w:rFonts w:cs="David" w:hint="cs"/>
          <w:rtl/>
        </w:rPr>
      </w:pPr>
    </w:p>
    <w:p w14:paraId="1F1C39F7" w14:textId="77777777" w:rsidR="00F65117" w:rsidRPr="00F65117" w:rsidRDefault="00F65117" w:rsidP="00F65117">
      <w:pPr>
        <w:bidi/>
        <w:jc w:val="both"/>
        <w:rPr>
          <w:rFonts w:cs="David" w:hint="cs"/>
          <w:rtl/>
        </w:rPr>
      </w:pPr>
      <w:r w:rsidRPr="00F65117">
        <w:rPr>
          <w:rFonts w:cs="David" w:hint="cs"/>
          <w:u w:val="single"/>
          <w:rtl/>
        </w:rPr>
        <w:t>ארבל אסטרחן</w:t>
      </w:r>
      <w:r w:rsidRPr="00F65117">
        <w:rPr>
          <w:rFonts w:cs="David" w:hint="cs"/>
          <w:rtl/>
        </w:rPr>
        <w:t>:</w:t>
      </w:r>
    </w:p>
    <w:p w14:paraId="18E86D55" w14:textId="77777777" w:rsidR="00F65117" w:rsidRPr="00F65117" w:rsidRDefault="00F65117" w:rsidP="00F65117">
      <w:pPr>
        <w:bidi/>
        <w:jc w:val="both"/>
        <w:rPr>
          <w:rFonts w:cs="David" w:hint="cs"/>
          <w:rtl/>
        </w:rPr>
      </w:pPr>
    </w:p>
    <w:p w14:paraId="27B71CFD" w14:textId="77777777" w:rsidR="00F65117" w:rsidRPr="00F65117" w:rsidRDefault="00F65117" w:rsidP="00F65117">
      <w:pPr>
        <w:numPr>
          <w:ilvl w:val="0"/>
          <w:numId w:val="2"/>
        </w:numPr>
        <w:autoSpaceDE w:val="0"/>
        <w:autoSpaceDN w:val="0"/>
        <w:bidi/>
        <w:jc w:val="both"/>
        <w:rPr>
          <w:rFonts w:cs="David" w:hint="cs"/>
          <w:rtl/>
        </w:rPr>
      </w:pPr>
      <w:r w:rsidRPr="00F65117">
        <w:rPr>
          <w:rFonts w:cs="David" w:hint="cs"/>
          <w:rtl/>
        </w:rPr>
        <w:t xml:space="preserve">- - בהתנתקות. </w:t>
      </w:r>
    </w:p>
    <w:p w14:paraId="36DFD7D9" w14:textId="77777777" w:rsidR="00F65117" w:rsidRPr="00F65117" w:rsidRDefault="00F65117" w:rsidP="00F65117">
      <w:pPr>
        <w:bidi/>
        <w:jc w:val="both"/>
        <w:rPr>
          <w:rFonts w:cs="David" w:hint="cs"/>
          <w:rtl/>
        </w:rPr>
      </w:pPr>
    </w:p>
    <w:p w14:paraId="446873AD" w14:textId="77777777" w:rsidR="00F65117" w:rsidRPr="00F65117" w:rsidRDefault="00F65117" w:rsidP="00F65117">
      <w:pPr>
        <w:bidi/>
        <w:jc w:val="both"/>
        <w:rPr>
          <w:rFonts w:cs="David" w:hint="cs"/>
          <w:rtl/>
        </w:rPr>
      </w:pPr>
      <w:r w:rsidRPr="00F65117">
        <w:rPr>
          <w:rFonts w:cs="David" w:hint="cs"/>
          <w:u w:val="single"/>
          <w:rtl/>
        </w:rPr>
        <w:t>אריה אלדד:</w:t>
      </w:r>
    </w:p>
    <w:p w14:paraId="762A9780" w14:textId="77777777" w:rsidR="00F65117" w:rsidRPr="00F65117" w:rsidRDefault="00F65117" w:rsidP="00F65117">
      <w:pPr>
        <w:bidi/>
        <w:jc w:val="both"/>
        <w:rPr>
          <w:rFonts w:cs="David" w:hint="cs"/>
          <w:rtl/>
        </w:rPr>
      </w:pPr>
    </w:p>
    <w:p w14:paraId="5B02F9AB" w14:textId="77777777" w:rsidR="00F65117" w:rsidRPr="00F65117" w:rsidRDefault="00F65117" w:rsidP="00F65117">
      <w:pPr>
        <w:bidi/>
        <w:jc w:val="both"/>
        <w:rPr>
          <w:rFonts w:cs="David" w:hint="cs"/>
          <w:rtl/>
        </w:rPr>
      </w:pPr>
      <w:r w:rsidRPr="00F65117">
        <w:rPr>
          <w:rFonts w:cs="David" w:hint="cs"/>
          <w:rtl/>
        </w:rPr>
        <w:tab/>
        <w:t xml:space="preserve"> זה היה הרבה לפני ההתנתקות, זה היה ביצהר. </w:t>
      </w:r>
    </w:p>
    <w:p w14:paraId="1C30EBD1" w14:textId="77777777" w:rsidR="00F65117" w:rsidRPr="00F65117" w:rsidRDefault="00F65117" w:rsidP="00F65117">
      <w:pPr>
        <w:bidi/>
        <w:jc w:val="both"/>
        <w:rPr>
          <w:rFonts w:cs="David" w:hint="cs"/>
          <w:rtl/>
        </w:rPr>
      </w:pPr>
    </w:p>
    <w:p w14:paraId="1BD36A7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8A86A9E" w14:textId="77777777" w:rsidR="00F65117" w:rsidRPr="00F65117" w:rsidRDefault="00F65117" w:rsidP="00F65117">
      <w:pPr>
        <w:bidi/>
        <w:jc w:val="both"/>
        <w:rPr>
          <w:rFonts w:cs="David" w:hint="cs"/>
          <w:rtl/>
        </w:rPr>
      </w:pPr>
    </w:p>
    <w:p w14:paraId="100EEDE4" w14:textId="77777777" w:rsidR="00F65117" w:rsidRPr="00F65117" w:rsidRDefault="00F65117" w:rsidP="00F65117">
      <w:pPr>
        <w:bidi/>
        <w:jc w:val="both"/>
        <w:rPr>
          <w:rFonts w:cs="David" w:hint="cs"/>
          <w:rtl/>
        </w:rPr>
      </w:pPr>
      <w:r w:rsidRPr="00F65117">
        <w:rPr>
          <w:rFonts w:cs="David" w:hint="cs"/>
          <w:rtl/>
        </w:rPr>
        <w:tab/>
        <w:t xml:space="preserve"> יש פקודה, היא צריכה הרבה יותר חידודים כי היא עוסקת אך ורק בשטח צבאי סגור. יש בה חידודים, יש כל מיני נסיבות אם מותר להפעיל שימוש בכוח - - -</w:t>
      </w:r>
    </w:p>
    <w:p w14:paraId="27C90A0A" w14:textId="77777777" w:rsidR="00F65117" w:rsidRPr="00F65117" w:rsidRDefault="00F65117" w:rsidP="00F65117">
      <w:pPr>
        <w:bidi/>
        <w:jc w:val="both"/>
        <w:rPr>
          <w:rFonts w:cs="David" w:hint="cs"/>
          <w:rtl/>
        </w:rPr>
      </w:pPr>
    </w:p>
    <w:p w14:paraId="6692DCA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B28B7C9" w14:textId="77777777" w:rsidR="00F65117" w:rsidRPr="00F65117" w:rsidRDefault="00F65117" w:rsidP="00F65117">
      <w:pPr>
        <w:bidi/>
        <w:jc w:val="both"/>
        <w:rPr>
          <w:rFonts w:cs="David" w:hint="cs"/>
          <w:rtl/>
        </w:rPr>
      </w:pPr>
    </w:p>
    <w:p w14:paraId="541F52D0" w14:textId="77777777" w:rsidR="00F65117" w:rsidRPr="00F65117" w:rsidRDefault="00F65117" w:rsidP="00F65117">
      <w:pPr>
        <w:bidi/>
        <w:jc w:val="both"/>
        <w:rPr>
          <w:rFonts w:cs="David" w:hint="cs"/>
          <w:rtl/>
        </w:rPr>
      </w:pPr>
      <w:r w:rsidRPr="00F65117">
        <w:rPr>
          <w:rFonts w:cs="David" w:hint="cs"/>
          <w:rtl/>
        </w:rPr>
        <w:tab/>
        <w:t xml:space="preserve"> לא מפריע לנו שיציגו משהו אחר. </w:t>
      </w:r>
    </w:p>
    <w:p w14:paraId="50B8E9A0" w14:textId="77777777" w:rsidR="00F65117" w:rsidRDefault="00F65117" w:rsidP="00F65117">
      <w:pPr>
        <w:bidi/>
        <w:jc w:val="both"/>
        <w:rPr>
          <w:rFonts w:cs="David" w:hint="cs"/>
          <w:rtl/>
        </w:rPr>
      </w:pPr>
    </w:p>
    <w:p w14:paraId="60E786D3" w14:textId="77777777" w:rsidR="00F65117" w:rsidRDefault="00F65117" w:rsidP="00F65117">
      <w:pPr>
        <w:bidi/>
        <w:jc w:val="both"/>
        <w:rPr>
          <w:rFonts w:cs="David" w:hint="cs"/>
          <w:rtl/>
        </w:rPr>
      </w:pPr>
    </w:p>
    <w:p w14:paraId="2D2C357A" w14:textId="77777777" w:rsidR="00F65117" w:rsidRDefault="00F65117" w:rsidP="00F65117">
      <w:pPr>
        <w:bidi/>
        <w:jc w:val="both"/>
        <w:rPr>
          <w:rFonts w:cs="David" w:hint="cs"/>
          <w:rtl/>
        </w:rPr>
      </w:pPr>
    </w:p>
    <w:p w14:paraId="140C6795" w14:textId="77777777" w:rsidR="00F65117" w:rsidRDefault="00F65117" w:rsidP="00F65117">
      <w:pPr>
        <w:bidi/>
        <w:jc w:val="both"/>
        <w:rPr>
          <w:rFonts w:cs="David" w:hint="cs"/>
          <w:rtl/>
        </w:rPr>
      </w:pPr>
    </w:p>
    <w:p w14:paraId="3AEE85F0" w14:textId="77777777" w:rsidR="00F65117" w:rsidRPr="00F65117" w:rsidRDefault="00F65117" w:rsidP="00F65117">
      <w:pPr>
        <w:bidi/>
        <w:jc w:val="both"/>
        <w:rPr>
          <w:rFonts w:cs="David" w:hint="cs"/>
          <w:rtl/>
        </w:rPr>
      </w:pPr>
    </w:p>
    <w:p w14:paraId="6B95149D" w14:textId="77777777" w:rsidR="00F65117" w:rsidRPr="00F65117" w:rsidRDefault="00F65117" w:rsidP="00F65117">
      <w:pPr>
        <w:bidi/>
        <w:jc w:val="both"/>
        <w:rPr>
          <w:rFonts w:cs="David" w:hint="cs"/>
          <w:u w:val="single"/>
          <w:rtl/>
        </w:rPr>
      </w:pPr>
    </w:p>
    <w:p w14:paraId="5144AF5D" w14:textId="77777777" w:rsidR="00F65117" w:rsidRPr="00F65117" w:rsidRDefault="00F65117" w:rsidP="00F65117">
      <w:pPr>
        <w:bidi/>
        <w:jc w:val="both"/>
        <w:rPr>
          <w:rFonts w:cs="David" w:hint="cs"/>
          <w:rtl/>
        </w:rPr>
      </w:pPr>
      <w:r w:rsidRPr="00F65117">
        <w:rPr>
          <w:rFonts w:cs="David" w:hint="cs"/>
          <w:u w:val="single"/>
          <w:rtl/>
        </w:rPr>
        <w:t>אריה אלדד:</w:t>
      </w:r>
    </w:p>
    <w:p w14:paraId="53086504" w14:textId="77777777" w:rsidR="00F65117" w:rsidRPr="00F65117" w:rsidRDefault="00F65117" w:rsidP="00F65117">
      <w:pPr>
        <w:bidi/>
        <w:jc w:val="both"/>
        <w:rPr>
          <w:rFonts w:cs="David" w:hint="cs"/>
          <w:rtl/>
        </w:rPr>
      </w:pPr>
    </w:p>
    <w:p w14:paraId="04182951" w14:textId="77777777" w:rsidR="00F65117" w:rsidRPr="00F65117" w:rsidRDefault="00F65117" w:rsidP="00F65117">
      <w:pPr>
        <w:bidi/>
        <w:jc w:val="both"/>
        <w:rPr>
          <w:rFonts w:cs="David" w:hint="cs"/>
          <w:rtl/>
        </w:rPr>
      </w:pPr>
      <w:r w:rsidRPr="00F65117">
        <w:rPr>
          <w:rFonts w:cs="David" w:hint="cs"/>
          <w:rtl/>
        </w:rPr>
        <w:tab/>
        <w:t xml:space="preserve">בוודאי שלא מפריע אבל אני רוצה לומר באופן כללי שהדברים מורכבים ומסובכים וחשוב שהחייל ידע אותם. </w:t>
      </w:r>
    </w:p>
    <w:p w14:paraId="2DF5BA41" w14:textId="77777777" w:rsidR="00F65117" w:rsidRPr="00F65117" w:rsidRDefault="00F65117" w:rsidP="00F65117">
      <w:pPr>
        <w:bidi/>
        <w:jc w:val="both"/>
        <w:rPr>
          <w:rFonts w:cs="David" w:hint="cs"/>
          <w:rtl/>
        </w:rPr>
      </w:pPr>
    </w:p>
    <w:p w14:paraId="46F7216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1CA86A7" w14:textId="77777777" w:rsidR="00F65117" w:rsidRPr="00F65117" w:rsidRDefault="00F65117" w:rsidP="00F65117">
      <w:pPr>
        <w:bidi/>
        <w:jc w:val="both"/>
        <w:rPr>
          <w:rFonts w:cs="David" w:hint="cs"/>
          <w:rtl/>
        </w:rPr>
      </w:pPr>
    </w:p>
    <w:p w14:paraId="219C7AA7" w14:textId="77777777" w:rsidR="00F65117" w:rsidRPr="00F65117" w:rsidRDefault="00F65117" w:rsidP="00F65117">
      <w:pPr>
        <w:bidi/>
        <w:jc w:val="both"/>
        <w:rPr>
          <w:rFonts w:cs="David" w:hint="cs"/>
          <w:rtl/>
        </w:rPr>
      </w:pPr>
      <w:r w:rsidRPr="00F65117">
        <w:rPr>
          <w:rFonts w:cs="David" w:hint="cs"/>
          <w:rtl/>
        </w:rPr>
        <w:tab/>
        <w:t xml:space="preserve"> הם לא מורכבים, הם שניים, שלושה עמודים אבל אנחנו לא יכולים לכתוב: תתנהגו יפה בשני משפטים. </w:t>
      </w:r>
    </w:p>
    <w:p w14:paraId="0B1A252C" w14:textId="77777777" w:rsidR="00F65117" w:rsidRPr="00F65117" w:rsidRDefault="00F65117" w:rsidP="00F65117">
      <w:pPr>
        <w:bidi/>
        <w:jc w:val="both"/>
        <w:rPr>
          <w:rFonts w:cs="David" w:hint="cs"/>
          <w:rtl/>
        </w:rPr>
      </w:pPr>
    </w:p>
    <w:p w14:paraId="0510CDEC" w14:textId="77777777" w:rsidR="00F65117" w:rsidRPr="00F65117" w:rsidRDefault="00F65117" w:rsidP="00F65117">
      <w:pPr>
        <w:bidi/>
        <w:jc w:val="both"/>
        <w:rPr>
          <w:rFonts w:cs="David" w:hint="cs"/>
          <w:rtl/>
        </w:rPr>
      </w:pPr>
      <w:r w:rsidRPr="00F65117">
        <w:rPr>
          <w:rFonts w:cs="David" w:hint="cs"/>
          <w:rtl/>
        </w:rPr>
        <w:tab/>
        <w:t xml:space="preserve">הצבא מאוד מודע לחשיבות הנושא בניגוד לרושם שעלה ויכול להיות שבעיני חלק מחברי הכנסת המציאות לא משקפת את זה אבל יש כוונה, וזו גם ההנחיה שלנו, לחדד את זה, להנחיל את זה, לעשות גם מנגנונים של פיקוח ובקרה על זה. נוסח הנהלים, ברגע שנסכם אותם עם משרד המשפטים והמשטרה יועברו לוועדה. </w:t>
      </w:r>
    </w:p>
    <w:p w14:paraId="70B88E67" w14:textId="77777777" w:rsidR="00F65117" w:rsidRPr="00F65117" w:rsidRDefault="00F65117" w:rsidP="00F65117">
      <w:pPr>
        <w:bidi/>
        <w:jc w:val="both"/>
        <w:rPr>
          <w:rFonts w:cs="David" w:hint="cs"/>
          <w:rtl/>
        </w:rPr>
      </w:pPr>
    </w:p>
    <w:p w14:paraId="733C040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074194C" w14:textId="77777777" w:rsidR="00F65117" w:rsidRPr="00F65117" w:rsidRDefault="00F65117" w:rsidP="00F65117">
      <w:pPr>
        <w:bidi/>
        <w:jc w:val="both"/>
        <w:rPr>
          <w:rFonts w:cs="David" w:hint="cs"/>
          <w:rtl/>
        </w:rPr>
      </w:pPr>
    </w:p>
    <w:p w14:paraId="60FB69D3" w14:textId="77777777" w:rsidR="00F65117" w:rsidRPr="00F65117" w:rsidRDefault="00F65117" w:rsidP="00F65117">
      <w:pPr>
        <w:bidi/>
        <w:jc w:val="both"/>
        <w:rPr>
          <w:rFonts w:cs="David" w:hint="cs"/>
          <w:rtl/>
        </w:rPr>
      </w:pPr>
      <w:r w:rsidRPr="00F65117">
        <w:rPr>
          <w:rFonts w:cs="David" w:hint="cs"/>
          <w:rtl/>
        </w:rPr>
        <w:tab/>
        <w:t xml:space="preserve"> כמה זמן זה ייקח?</w:t>
      </w:r>
    </w:p>
    <w:p w14:paraId="2817AF1A" w14:textId="77777777" w:rsidR="00F65117" w:rsidRPr="00F65117" w:rsidRDefault="00F65117" w:rsidP="00F65117">
      <w:pPr>
        <w:bidi/>
        <w:jc w:val="both"/>
        <w:rPr>
          <w:rFonts w:cs="David" w:hint="cs"/>
          <w:rtl/>
        </w:rPr>
      </w:pPr>
    </w:p>
    <w:p w14:paraId="2FA53E0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14A6F1B" w14:textId="77777777" w:rsidR="00F65117" w:rsidRPr="00F65117" w:rsidRDefault="00F65117" w:rsidP="00F65117">
      <w:pPr>
        <w:bidi/>
        <w:jc w:val="both"/>
        <w:rPr>
          <w:rFonts w:cs="David" w:hint="cs"/>
          <w:rtl/>
        </w:rPr>
      </w:pPr>
    </w:p>
    <w:p w14:paraId="4F955EB6" w14:textId="77777777" w:rsidR="00F65117" w:rsidRPr="00F65117" w:rsidRDefault="00F65117" w:rsidP="00F65117">
      <w:pPr>
        <w:bidi/>
        <w:jc w:val="both"/>
        <w:rPr>
          <w:rFonts w:cs="David" w:hint="cs"/>
          <w:rtl/>
        </w:rPr>
      </w:pPr>
      <w:r w:rsidRPr="00F65117">
        <w:rPr>
          <w:rFonts w:cs="David" w:hint="cs"/>
          <w:rtl/>
        </w:rPr>
        <w:tab/>
        <w:t xml:space="preserve">  אני מאמין שתוך חודש נוכל להעביר את זה לוועדה. </w:t>
      </w:r>
    </w:p>
    <w:p w14:paraId="305F485B" w14:textId="77777777" w:rsidR="00F65117" w:rsidRPr="00F65117" w:rsidRDefault="00F65117" w:rsidP="00F65117">
      <w:pPr>
        <w:bidi/>
        <w:jc w:val="both"/>
        <w:rPr>
          <w:rFonts w:cs="David" w:hint="cs"/>
          <w:rtl/>
        </w:rPr>
      </w:pPr>
    </w:p>
    <w:p w14:paraId="5267958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AE097BC" w14:textId="77777777" w:rsidR="00F65117" w:rsidRPr="00F65117" w:rsidRDefault="00F65117" w:rsidP="00F65117">
      <w:pPr>
        <w:bidi/>
        <w:jc w:val="both"/>
        <w:rPr>
          <w:rFonts w:cs="David" w:hint="cs"/>
          <w:rtl/>
        </w:rPr>
      </w:pPr>
    </w:p>
    <w:p w14:paraId="452A07E0" w14:textId="77777777" w:rsidR="00F65117" w:rsidRPr="00F65117" w:rsidRDefault="00F65117" w:rsidP="00F65117">
      <w:pPr>
        <w:bidi/>
        <w:jc w:val="both"/>
        <w:rPr>
          <w:rFonts w:cs="David" w:hint="cs"/>
          <w:rtl/>
        </w:rPr>
      </w:pPr>
      <w:r w:rsidRPr="00F65117">
        <w:rPr>
          <w:rFonts w:cs="David" w:hint="cs"/>
          <w:rtl/>
        </w:rPr>
        <w:tab/>
        <w:t xml:space="preserve">האירוע קרה לפני חודש. נראה לי שהיות והאירוע יכול לחזור על עצמו, ולאו דווקא עם חבר הכנסת בן ארי, ואולי אפילו בתקופה הקרובה, הייתי ממליץ לכם להזדרז עם התהליך. כשאני שומע את שר הביטחון על הצהרת הכוונות שלו לתקופה הקרובה  נראה לי שכדאי לזרז את התהליך. </w:t>
      </w:r>
    </w:p>
    <w:p w14:paraId="787CEA86" w14:textId="77777777" w:rsidR="00F65117" w:rsidRPr="00F65117" w:rsidRDefault="00F65117" w:rsidP="00F65117">
      <w:pPr>
        <w:bidi/>
        <w:jc w:val="both"/>
        <w:rPr>
          <w:rFonts w:cs="David" w:hint="cs"/>
          <w:rtl/>
        </w:rPr>
      </w:pPr>
    </w:p>
    <w:p w14:paraId="6B3E01D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4D8F244" w14:textId="77777777" w:rsidR="00F65117" w:rsidRPr="00F65117" w:rsidRDefault="00F65117" w:rsidP="00F65117">
      <w:pPr>
        <w:bidi/>
        <w:jc w:val="both"/>
        <w:rPr>
          <w:rFonts w:cs="David" w:hint="cs"/>
          <w:rtl/>
        </w:rPr>
      </w:pPr>
    </w:p>
    <w:p w14:paraId="51D2E2DC" w14:textId="77777777" w:rsidR="00F65117" w:rsidRPr="00F65117" w:rsidRDefault="00F65117" w:rsidP="00F65117">
      <w:pPr>
        <w:bidi/>
        <w:jc w:val="both"/>
        <w:rPr>
          <w:rFonts w:cs="David" w:hint="cs"/>
          <w:rtl/>
        </w:rPr>
      </w:pPr>
      <w:r w:rsidRPr="00F65117">
        <w:rPr>
          <w:rFonts w:cs="David" w:hint="cs"/>
          <w:rtl/>
        </w:rPr>
        <w:tab/>
        <w:t xml:space="preserve">אדוני יושב ראש הוועדה, עדיף לעשות משהו מסודר ומוסכם, גם אם זה ייקח שבוע לכאן או לכאן, מתוך התחייבות של הצבא שברגע שזה יסוכם עם הוועדה, זה יופץ עד אחרון החיילים והשוטרים. זה לא שהאירוע הזה מסב לנו קורת רוח. אני חושב ששני הצדדים, גם חבר הכנסת בן ארי, יש דברים שצריך לבקר אותם וגם הצבא צריך להפיק את הלקחים שלו מהאירוע הזה, לחדד את הדברים שמחייבים חידוד. בסוף הצבא זה חלק מהעם והמטרה שלו לשמור על זכויות חברי הכנסת, זו משימה ראשונה במעלה של הצבא ואני לא אומר את זה כקלישאה. ואם יש תקלות, והצטערתי לשמוע, אני הרבה פעמים עומד במחסומים </w:t>
      </w:r>
      <w:proofErr w:type="spellStart"/>
      <w:r w:rsidRPr="00F65117">
        <w:rPr>
          <w:rFonts w:cs="David" w:hint="cs"/>
          <w:rtl/>
        </w:rPr>
        <w:t>באיו"ש</w:t>
      </w:r>
      <w:proofErr w:type="spellEnd"/>
      <w:r w:rsidRPr="00F65117">
        <w:rPr>
          <w:rFonts w:cs="David" w:hint="cs"/>
          <w:rtl/>
        </w:rPr>
        <w:t xml:space="preserve">, אני גם משרת </w:t>
      </w:r>
      <w:proofErr w:type="spellStart"/>
      <w:r w:rsidRPr="00F65117">
        <w:rPr>
          <w:rFonts w:cs="David" w:hint="cs"/>
          <w:rtl/>
        </w:rPr>
        <w:t>באיו"ש</w:t>
      </w:r>
      <w:proofErr w:type="spellEnd"/>
      <w:r w:rsidRPr="00F65117">
        <w:rPr>
          <w:rFonts w:cs="David" w:hint="cs"/>
          <w:rtl/>
        </w:rPr>
        <w:t xml:space="preserve">, לפעמים גם פוגש חברי כנסת שנמצאים פה ועומדים לידי בפקק, דודו רותם וכו', יש הבנה לחשיבות. מצד שני אחוזים עצומים </w:t>
      </w:r>
      <w:proofErr w:type="spellStart"/>
      <w:r w:rsidRPr="00F65117">
        <w:rPr>
          <w:rFonts w:cs="David" w:hint="cs"/>
          <w:rtl/>
        </w:rPr>
        <w:t>מהסד"ק</w:t>
      </w:r>
      <w:proofErr w:type="spellEnd"/>
      <w:r w:rsidRPr="00F65117">
        <w:rPr>
          <w:rFonts w:cs="David" w:hint="cs"/>
          <w:rtl/>
        </w:rPr>
        <w:t xml:space="preserve"> של הצבא והמשטרה נמצאים </w:t>
      </w:r>
      <w:proofErr w:type="spellStart"/>
      <w:r w:rsidRPr="00F65117">
        <w:rPr>
          <w:rFonts w:cs="David" w:hint="cs"/>
          <w:rtl/>
        </w:rPr>
        <w:t>באיו"ש</w:t>
      </w:r>
      <w:proofErr w:type="spellEnd"/>
      <w:r w:rsidRPr="00F65117">
        <w:rPr>
          <w:rFonts w:cs="David" w:hint="cs"/>
          <w:rtl/>
        </w:rPr>
        <w:t>, הם מתחלפים, הם נמצאים במצבים קשים. לא כולם מבינים את הרציונל ומה חל ואיך הוא חל ושזו משימה בעדיפות ראשונה לדאוג לחברי הכנסת. זה נושא שחשוב להנחיל אותו. זו מטרה של הצבא. נתבקשתי על ידי דרגים בכירים להעביר את המסר הזה לוועדה. אני מתנצל אם היו פערים בין המסמך לבין הדברים שאמרתי ואני גם מתנצל אם יש נקודות שלא יכולתי להשלים. בסופו של דבר אני שליח לוועדה שמנסה לעשות את הכי טוב שאפשר.</w:t>
      </w:r>
    </w:p>
    <w:p w14:paraId="2255E8B1" w14:textId="77777777" w:rsidR="00F65117" w:rsidRPr="00F65117" w:rsidRDefault="00F65117" w:rsidP="00F65117">
      <w:pPr>
        <w:bidi/>
        <w:jc w:val="both"/>
        <w:rPr>
          <w:rFonts w:cs="David" w:hint="cs"/>
          <w:rtl/>
        </w:rPr>
      </w:pPr>
    </w:p>
    <w:p w14:paraId="54CC8ED0" w14:textId="77777777" w:rsidR="00F65117" w:rsidRPr="00F65117" w:rsidRDefault="00F65117" w:rsidP="00F65117">
      <w:pPr>
        <w:bidi/>
        <w:ind w:firstLine="720"/>
        <w:jc w:val="both"/>
        <w:rPr>
          <w:rFonts w:cs="David" w:hint="cs"/>
          <w:rtl/>
        </w:rPr>
      </w:pPr>
      <w:r w:rsidRPr="00F65117">
        <w:rPr>
          <w:rFonts w:cs="David" w:hint="cs"/>
          <w:rtl/>
        </w:rPr>
        <w:t xml:space="preserve">אני מתנצל שהארכתי בדברי אבל היה לי חשוב להציג את הדברים. באתי עם מסר חד משמעי מהפיקוד העליון, לפחות האנשים ששלחו אותי לדיון, להדגיש את המחויבות לשמירה על הזכויות של חברי הכנסת וכן את הרצון שלנו לפעול בשיתוף פעולה. אני בטוח שאם יהיה הנוהל הזה אני מקווה שייחסך מחברי הכנסת לעלות על ספרון בהמשך, שיבוא אליו קצין, יסביר לו את הדברים בשטח וייחסך מאיתנו הצורך להפעיל כוח. אף אחד לא רוצה את זה. הצבא ממש לא רוצה להתעמת עם חברי כנסת. המשימות שלו גם כך הן מורכבות וקשות. באותו יום ביצהר ראה חבר הכנסת שהכוחות היו מאוד נסערים - - - </w:t>
      </w:r>
    </w:p>
    <w:p w14:paraId="468FAA76" w14:textId="77777777" w:rsidR="00F65117" w:rsidRPr="00F65117" w:rsidRDefault="00F65117" w:rsidP="00F65117">
      <w:pPr>
        <w:bidi/>
        <w:jc w:val="both"/>
        <w:rPr>
          <w:rFonts w:cs="David" w:hint="cs"/>
          <w:rtl/>
        </w:rPr>
      </w:pPr>
    </w:p>
    <w:p w14:paraId="108B5619" w14:textId="77777777" w:rsidR="00F65117" w:rsidRDefault="00F65117" w:rsidP="00F65117">
      <w:pPr>
        <w:bidi/>
        <w:jc w:val="both"/>
        <w:rPr>
          <w:rFonts w:cs="David" w:hint="cs"/>
          <w:u w:val="single"/>
          <w:rtl/>
        </w:rPr>
      </w:pPr>
    </w:p>
    <w:p w14:paraId="4C72BFC5" w14:textId="77777777" w:rsidR="00F65117" w:rsidRDefault="00F65117" w:rsidP="00F65117">
      <w:pPr>
        <w:bidi/>
        <w:jc w:val="both"/>
        <w:rPr>
          <w:rFonts w:cs="David" w:hint="cs"/>
          <w:u w:val="single"/>
          <w:rtl/>
        </w:rPr>
      </w:pPr>
    </w:p>
    <w:p w14:paraId="6933B55E" w14:textId="77777777" w:rsidR="00F65117" w:rsidRDefault="00F65117" w:rsidP="00F65117">
      <w:pPr>
        <w:bidi/>
        <w:jc w:val="both"/>
        <w:rPr>
          <w:rFonts w:cs="David" w:hint="cs"/>
          <w:u w:val="single"/>
          <w:rtl/>
        </w:rPr>
      </w:pPr>
    </w:p>
    <w:p w14:paraId="7FC1B7F4" w14:textId="77777777" w:rsidR="00F65117" w:rsidRDefault="00F65117" w:rsidP="00F65117">
      <w:pPr>
        <w:bidi/>
        <w:jc w:val="both"/>
        <w:rPr>
          <w:rFonts w:cs="David" w:hint="cs"/>
          <w:u w:val="single"/>
          <w:rtl/>
        </w:rPr>
      </w:pPr>
    </w:p>
    <w:p w14:paraId="45BAFF8E" w14:textId="77777777" w:rsidR="00F65117" w:rsidRPr="00F65117" w:rsidRDefault="00F65117" w:rsidP="00F65117">
      <w:pPr>
        <w:bidi/>
        <w:jc w:val="both"/>
        <w:rPr>
          <w:rFonts w:cs="David" w:hint="cs"/>
          <w:rtl/>
        </w:rPr>
      </w:pPr>
      <w:r w:rsidRPr="00F65117">
        <w:rPr>
          <w:rFonts w:cs="David" w:hint="cs"/>
          <w:u w:val="single"/>
          <w:rtl/>
        </w:rPr>
        <w:t>מיכאל בן ארי:</w:t>
      </w:r>
    </w:p>
    <w:p w14:paraId="31EAC46D" w14:textId="77777777" w:rsidR="00F65117" w:rsidRPr="00F65117" w:rsidRDefault="00F65117" w:rsidP="00F65117">
      <w:pPr>
        <w:bidi/>
        <w:jc w:val="both"/>
        <w:rPr>
          <w:rFonts w:cs="David" w:hint="cs"/>
          <w:rtl/>
        </w:rPr>
      </w:pPr>
    </w:p>
    <w:p w14:paraId="167E5B46" w14:textId="77777777" w:rsidR="00F65117" w:rsidRPr="00F65117" w:rsidRDefault="00F65117" w:rsidP="00F65117">
      <w:pPr>
        <w:bidi/>
        <w:jc w:val="both"/>
        <w:rPr>
          <w:rFonts w:cs="David" w:hint="cs"/>
          <w:rtl/>
        </w:rPr>
      </w:pPr>
      <w:r w:rsidRPr="00F65117">
        <w:rPr>
          <w:rFonts w:cs="David" w:hint="cs"/>
          <w:rtl/>
        </w:rPr>
        <w:tab/>
        <w:t xml:space="preserve">לא נכון, איפה שהייתי </w:t>
      </w:r>
      <w:proofErr w:type="spellStart"/>
      <w:r w:rsidRPr="00F65117">
        <w:rPr>
          <w:rFonts w:cs="David" w:hint="cs"/>
          <w:rtl/>
        </w:rPr>
        <w:t>הכל</w:t>
      </w:r>
      <w:proofErr w:type="spellEnd"/>
      <w:r w:rsidRPr="00F65117">
        <w:rPr>
          <w:rFonts w:cs="David" w:hint="cs"/>
          <w:rtl/>
        </w:rPr>
        <w:t xml:space="preserve"> היה מאוד רגוע. </w:t>
      </w:r>
    </w:p>
    <w:p w14:paraId="08803F76" w14:textId="77777777" w:rsidR="00F65117" w:rsidRPr="00F65117" w:rsidRDefault="00F65117" w:rsidP="00F65117">
      <w:pPr>
        <w:bidi/>
        <w:jc w:val="both"/>
        <w:rPr>
          <w:rFonts w:cs="David" w:hint="cs"/>
          <w:rtl/>
        </w:rPr>
      </w:pPr>
    </w:p>
    <w:p w14:paraId="3B0F39B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22686AF" w14:textId="77777777" w:rsidR="00F65117" w:rsidRPr="00F65117" w:rsidRDefault="00F65117" w:rsidP="00F65117">
      <w:pPr>
        <w:bidi/>
        <w:jc w:val="both"/>
        <w:rPr>
          <w:rFonts w:cs="David" w:hint="cs"/>
          <w:rtl/>
        </w:rPr>
      </w:pPr>
    </w:p>
    <w:p w14:paraId="2B09D9EB" w14:textId="77777777" w:rsidR="00F65117" w:rsidRPr="00F65117" w:rsidRDefault="00F65117" w:rsidP="00F65117">
      <w:pPr>
        <w:bidi/>
        <w:jc w:val="both"/>
        <w:rPr>
          <w:rFonts w:cs="David" w:hint="cs"/>
          <w:u w:val="single"/>
          <w:rtl/>
        </w:rPr>
      </w:pPr>
      <w:r w:rsidRPr="00F65117">
        <w:rPr>
          <w:rFonts w:cs="David" w:hint="cs"/>
          <w:rtl/>
        </w:rPr>
        <w:tab/>
        <w:t xml:space="preserve"> אלוף משנה </w:t>
      </w:r>
      <w:proofErr w:type="spellStart"/>
      <w:r w:rsidRPr="00F65117">
        <w:rPr>
          <w:rFonts w:cs="David" w:hint="cs"/>
          <w:rtl/>
        </w:rPr>
        <w:t>אפק</w:t>
      </w:r>
      <w:proofErr w:type="spellEnd"/>
      <w:r w:rsidRPr="00F65117">
        <w:rPr>
          <w:rFonts w:cs="David" w:hint="cs"/>
          <w:rtl/>
        </w:rPr>
        <w:t xml:space="preserve">, הדברים ברורים, בבקשה סגן ניצב בן גל, תוסיף מה שאתה רואה לנכון להוסיף. </w:t>
      </w:r>
    </w:p>
    <w:p w14:paraId="33F9C6E4" w14:textId="77777777" w:rsidR="00F65117" w:rsidRPr="00F65117" w:rsidRDefault="00F65117" w:rsidP="00F65117">
      <w:pPr>
        <w:bidi/>
        <w:jc w:val="both"/>
        <w:rPr>
          <w:rFonts w:cs="David" w:hint="cs"/>
          <w:rtl/>
        </w:rPr>
      </w:pPr>
    </w:p>
    <w:p w14:paraId="104FED5A" w14:textId="77777777" w:rsidR="00F65117" w:rsidRPr="00F65117" w:rsidRDefault="00F65117" w:rsidP="00F65117">
      <w:pPr>
        <w:bidi/>
        <w:jc w:val="both"/>
        <w:rPr>
          <w:rFonts w:cs="David" w:hint="cs"/>
          <w:rtl/>
        </w:rPr>
      </w:pPr>
      <w:r w:rsidRPr="00F65117">
        <w:rPr>
          <w:rFonts w:cs="David" w:hint="cs"/>
          <w:u w:val="single"/>
          <w:rtl/>
        </w:rPr>
        <w:t>מאיר בן-גל:</w:t>
      </w:r>
    </w:p>
    <w:p w14:paraId="655144F9" w14:textId="77777777" w:rsidR="00F65117" w:rsidRPr="00F65117" w:rsidRDefault="00F65117" w:rsidP="00F65117">
      <w:pPr>
        <w:bidi/>
        <w:jc w:val="both"/>
        <w:rPr>
          <w:rFonts w:cs="David" w:hint="cs"/>
          <w:rtl/>
        </w:rPr>
      </w:pPr>
    </w:p>
    <w:p w14:paraId="79CFF5E5" w14:textId="77777777" w:rsidR="00F65117" w:rsidRPr="00F65117" w:rsidRDefault="00F65117" w:rsidP="00F65117">
      <w:pPr>
        <w:bidi/>
        <w:jc w:val="both"/>
        <w:rPr>
          <w:rFonts w:cs="David" w:hint="cs"/>
          <w:rtl/>
        </w:rPr>
      </w:pPr>
      <w:r w:rsidRPr="00F65117">
        <w:rPr>
          <w:rFonts w:cs="David" w:hint="cs"/>
          <w:rtl/>
        </w:rPr>
        <w:tab/>
        <w:t xml:space="preserve">לא אחזור על דברי החברים מצה"ל, אני רק רוצה להסביר את תמונת המצב שהייתה באותו יום. בבוקר של אותו יום פינו 4 קרוונים באזור שסמוך לאלון מורה. זה היה פינוי חוקי. בעקבות הפינוי החלה התפרעות בכל גזרת השומרון שצומת יצהר הייתה חלק ממנה, בצומת קדומים, ברמת גלעד ובעוד אזורים סמוכים למקומות האלה בהן ישנן התיישבויות. נרגמו שם כלי רכב באבנים, הוצתו 4 שדות של פלסטינים. צה"ל סגר את הכביש לתנועת כלי רכב פלסטינים לאחר שנגרמו מספר כלי רכב של פלסטינים ונפגעו אנשים. קצינת תצפיות של </w:t>
      </w:r>
      <w:proofErr w:type="spellStart"/>
      <w:r w:rsidRPr="00F65117">
        <w:rPr>
          <w:rFonts w:cs="David" w:hint="cs"/>
          <w:rtl/>
        </w:rPr>
        <w:t>חטמ"ר</w:t>
      </w:r>
      <w:proofErr w:type="spellEnd"/>
      <w:r w:rsidRPr="00F65117">
        <w:rPr>
          <w:rFonts w:cs="David" w:hint="cs"/>
          <w:rtl/>
        </w:rPr>
        <w:t xml:space="preserve"> אפרים שעלתה לתצפית לפגוש את הבנות שלה נפגעה על ידי תושבים, הותקפה על ידי תושבים. צמיגי הרכב הצבאי שלה נוקבו, באותו אירוע נוקבו שני כלי רכב צבאיים כך שההתפרעויות היו בכל הגזרה בעקבות אותו פינוי. </w:t>
      </w:r>
    </w:p>
    <w:p w14:paraId="3A19528B" w14:textId="77777777" w:rsidR="00F65117" w:rsidRPr="00F65117" w:rsidRDefault="00F65117" w:rsidP="00F65117">
      <w:pPr>
        <w:bidi/>
        <w:jc w:val="both"/>
        <w:rPr>
          <w:rFonts w:cs="David" w:hint="cs"/>
          <w:rtl/>
        </w:rPr>
      </w:pPr>
    </w:p>
    <w:p w14:paraId="78807E2D" w14:textId="77777777" w:rsidR="00F65117" w:rsidRPr="00F65117" w:rsidRDefault="00F65117" w:rsidP="00F65117">
      <w:pPr>
        <w:bidi/>
        <w:jc w:val="both"/>
        <w:rPr>
          <w:rFonts w:cs="David" w:hint="cs"/>
          <w:rtl/>
        </w:rPr>
      </w:pPr>
      <w:r w:rsidRPr="00F65117">
        <w:rPr>
          <w:rFonts w:cs="David" w:hint="cs"/>
          <w:u w:val="single"/>
          <w:rtl/>
        </w:rPr>
        <w:t>מיכאל בן ארי:</w:t>
      </w:r>
    </w:p>
    <w:p w14:paraId="747582D3" w14:textId="77777777" w:rsidR="00F65117" w:rsidRPr="00F65117" w:rsidRDefault="00F65117" w:rsidP="00F65117">
      <w:pPr>
        <w:bidi/>
        <w:jc w:val="both"/>
        <w:rPr>
          <w:rFonts w:cs="David" w:hint="cs"/>
          <w:rtl/>
        </w:rPr>
      </w:pPr>
    </w:p>
    <w:p w14:paraId="5B28C9DE" w14:textId="77777777" w:rsidR="00F65117" w:rsidRPr="00F65117" w:rsidRDefault="00F65117" w:rsidP="00F65117">
      <w:pPr>
        <w:bidi/>
        <w:jc w:val="both"/>
        <w:rPr>
          <w:rFonts w:cs="David" w:hint="cs"/>
          <w:rtl/>
        </w:rPr>
      </w:pPr>
      <w:r w:rsidRPr="00F65117">
        <w:rPr>
          <w:rFonts w:cs="David" w:hint="cs"/>
          <w:rtl/>
        </w:rPr>
        <w:tab/>
        <w:t xml:space="preserve">עכשיו תספר לי מה הקשר למעצר שלי. </w:t>
      </w:r>
    </w:p>
    <w:p w14:paraId="46D5352C" w14:textId="77777777" w:rsidR="00F65117" w:rsidRPr="00F65117" w:rsidRDefault="00F65117" w:rsidP="00F65117">
      <w:pPr>
        <w:bidi/>
        <w:jc w:val="both"/>
        <w:rPr>
          <w:rFonts w:cs="David" w:hint="cs"/>
          <w:rtl/>
        </w:rPr>
      </w:pPr>
    </w:p>
    <w:p w14:paraId="7C65A58F" w14:textId="77777777" w:rsidR="00F65117" w:rsidRPr="00F65117" w:rsidRDefault="00F65117" w:rsidP="00F65117">
      <w:pPr>
        <w:bidi/>
        <w:jc w:val="both"/>
        <w:rPr>
          <w:rFonts w:cs="David" w:hint="cs"/>
          <w:rtl/>
        </w:rPr>
      </w:pPr>
      <w:r w:rsidRPr="00F65117">
        <w:rPr>
          <w:rFonts w:cs="David" w:hint="cs"/>
          <w:u w:val="single"/>
          <w:rtl/>
        </w:rPr>
        <w:t>מאיר בן-גל:</w:t>
      </w:r>
    </w:p>
    <w:p w14:paraId="628D5137" w14:textId="77777777" w:rsidR="00F65117" w:rsidRPr="00F65117" w:rsidRDefault="00F65117" w:rsidP="00F65117">
      <w:pPr>
        <w:bidi/>
        <w:jc w:val="both"/>
        <w:rPr>
          <w:rFonts w:cs="David" w:hint="cs"/>
          <w:rtl/>
        </w:rPr>
      </w:pPr>
    </w:p>
    <w:p w14:paraId="627184F8" w14:textId="77777777" w:rsidR="00F65117" w:rsidRPr="00F65117" w:rsidRDefault="00F65117" w:rsidP="00F65117">
      <w:pPr>
        <w:bidi/>
        <w:jc w:val="both"/>
        <w:rPr>
          <w:rFonts w:cs="David" w:hint="cs"/>
          <w:rtl/>
        </w:rPr>
      </w:pPr>
      <w:r w:rsidRPr="00F65117">
        <w:rPr>
          <w:rFonts w:cs="David" w:hint="cs"/>
          <w:rtl/>
        </w:rPr>
        <w:tab/>
        <w:t xml:space="preserve"> שאלת פה שאלות אחרות שגם לא קשורות למעצר שלך. כך שכל ההתפרעויות היו בשתי חטיבות באותו יום בעקבות הפינוי. התפרעות בצומת יצהר הייתה התפרעות לשמה,  שם לא היה שום פינוי. התפרעות לשמה בעקבות אותו פינוי שהיה באזור אלון מורה שהיה פינוי חוקי לחלוטין. </w:t>
      </w:r>
    </w:p>
    <w:p w14:paraId="3806FDB4" w14:textId="77777777" w:rsidR="00F65117" w:rsidRPr="00F65117" w:rsidRDefault="00F65117" w:rsidP="00F65117">
      <w:pPr>
        <w:bidi/>
        <w:jc w:val="both"/>
        <w:rPr>
          <w:rFonts w:cs="David" w:hint="cs"/>
          <w:rtl/>
        </w:rPr>
      </w:pPr>
    </w:p>
    <w:p w14:paraId="7F3FB38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D7841B" w14:textId="77777777" w:rsidR="00F65117" w:rsidRPr="00F65117" w:rsidRDefault="00F65117" w:rsidP="00F65117">
      <w:pPr>
        <w:bidi/>
        <w:jc w:val="both"/>
        <w:rPr>
          <w:rFonts w:cs="David" w:hint="cs"/>
          <w:rtl/>
        </w:rPr>
      </w:pPr>
    </w:p>
    <w:p w14:paraId="6BF3EB07" w14:textId="77777777" w:rsidR="00F65117" w:rsidRPr="00F65117" w:rsidRDefault="00F65117" w:rsidP="00F65117">
      <w:pPr>
        <w:bidi/>
        <w:jc w:val="both"/>
        <w:rPr>
          <w:rFonts w:cs="David" w:hint="cs"/>
          <w:rtl/>
        </w:rPr>
      </w:pPr>
      <w:r w:rsidRPr="00F65117">
        <w:rPr>
          <w:rFonts w:cs="David" w:hint="cs"/>
          <w:rtl/>
        </w:rPr>
        <w:tab/>
        <w:t xml:space="preserve">בבקשה תתרכז בנושא שנידון כאן. </w:t>
      </w:r>
    </w:p>
    <w:p w14:paraId="078C68FA" w14:textId="77777777" w:rsidR="00F65117" w:rsidRPr="00F65117" w:rsidRDefault="00F65117" w:rsidP="00F65117">
      <w:pPr>
        <w:bidi/>
        <w:jc w:val="both"/>
        <w:rPr>
          <w:rFonts w:cs="David" w:hint="cs"/>
          <w:rtl/>
        </w:rPr>
      </w:pPr>
    </w:p>
    <w:p w14:paraId="30A3F4FF" w14:textId="77777777" w:rsidR="00F65117" w:rsidRPr="00F65117" w:rsidRDefault="00F65117" w:rsidP="00F65117">
      <w:pPr>
        <w:bidi/>
        <w:jc w:val="both"/>
        <w:rPr>
          <w:rFonts w:cs="David" w:hint="cs"/>
          <w:rtl/>
        </w:rPr>
      </w:pPr>
      <w:r w:rsidRPr="00F65117">
        <w:rPr>
          <w:rFonts w:cs="David" w:hint="cs"/>
          <w:u w:val="single"/>
          <w:rtl/>
        </w:rPr>
        <w:t>מאיר בן-גל:</w:t>
      </w:r>
    </w:p>
    <w:p w14:paraId="1CFA9AA1" w14:textId="77777777" w:rsidR="00F65117" w:rsidRPr="00F65117" w:rsidRDefault="00F65117" w:rsidP="00F65117">
      <w:pPr>
        <w:bidi/>
        <w:jc w:val="both"/>
        <w:rPr>
          <w:rFonts w:cs="David" w:hint="cs"/>
          <w:rtl/>
        </w:rPr>
      </w:pPr>
    </w:p>
    <w:p w14:paraId="550ACA9C" w14:textId="77777777" w:rsidR="00F65117" w:rsidRPr="00F65117" w:rsidRDefault="00F65117" w:rsidP="00F65117">
      <w:pPr>
        <w:bidi/>
        <w:jc w:val="both"/>
        <w:rPr>
          <w:rFonts w:cs="David" w:hint="cs"/>
          <w:rtl/>
        </w:rPr>
      </w:pPr>
      <w:r w:rsidRPr="00F65117">
        <w:rPr>
          <w:rFonts w:cs="David" w:hint="cs"/>
          <w:rtl/>
        </w:rPr>
        <w:tab/>
        <w:t xml:space="preserve"> מבחינת המעצר שהועלה פה לגבי חבר הכנסת, לא היה מעצר, לא נאמר לו שהוא עצור, לא הוסברה לו סיבת המעצר. הוא הורחק מהמקום על פי הוראה של המח"ט, ותו לא.</w:t>
      </w:r>
    </w:p>
    <w:p w14:paraId="1A0B9E63" w14:textId="77777777" w:rsidR="00F65117" w:rsidRPr="00F65117" w:rsidRDefault="00F65117" w:rsidP="00F65117">
      <w:pPr>
        <w:bidi/>
        <w:jc w:val="both"/>
        <w:rPr>
          <w:rFonts w:cs="David" w:hint="cs"/>
          <w:rtl/>
        </w:rPr>
      </w:pPr>
    </w:p>
    <w:p w14:paraId="4AC7FC07" w14:textId="77777777" w:rsidR="00F65117" w:rsidRPr="00F65117" w:rsidRDefault="00F65117" w:rsidP="00F65117">
      <w:pPr>
        <w:bidi/>
        <w:jc w:val="both"/>
        <w:rPr>
          <w:rFonts w:cs="David" w:hint="cs"/>
          <w:rtl/>
        </w:rPr>
      </w:pPr>
      <w:r w:rsidRPr="00F65117">
        <w:rPr>
          <w:rFonts w:cs="David" w:hint="cs"/>
          <w:u w:val="single"/>
          <w:rtl/>
        </w:rPr>
        <w:t>מיכאל בן ארי:</w:t>
      </w:r>
    </w:p>
    <w:p w14:paraId="751C7DFE" w14:textId="77777777" w:rsidR="00F65117" w:rsidRPr="00F65117" w:rsidRDefault="00F65117" w:rsidP="00F65117">
      <w:pPr>
        <w:bidi/>
        <w:jc w:val="both"/>
        <w:rPr>
          <w:rFonts w:cs="David" w:hint="cs"/>
          <w:rtl/>
        </w:rPr>
      </w:pPr>
    </w:p>
    <w:p w14:paraId="611A773A" w14:textId="77777777" w:rsidR="00F65117" w:rsidRPr="00F65117" w:rsidRDefault="00F65117" w:rsidP="00F65117">
      <w:pPr>
        <w:bidi/>
        <w:jc w:val="both"/>
        <w:rPr>
          <w:rFonts w:cs="David" w:hint="cs"/>
          <w:u w:val="single"/>
          <w:rtl/>
        </w:rPr>
      </w:pPr>
      <w:r w:rsidRPr="00F65117">
        <w:rPr>
          <w:rFonts w:cs="David" w:hint="cs"/>
          <w:rtl/>
        </w:rPr>
        <w:tab/>
        <w:t xml:space="preserve">אתה בז לאינטליגנציה של אנשים שיושבים פה. </w:t>
      </w:r>
    </w:p>
    <w:p w14:paraId="4F5CD2F2" w14:textId="77777777" w:rsidR="00F65117" w:rsidRPr="00F65117" w:rsidRDefault="00F65117" w:rsidP="00F65117">
      <w:pPr>
        <w:bidi/>
        <w:jc w:val="both"/>
        <w:rPr>
          <w:rFonts w:cs="David" w:hint="cs"/>
          <w:u w:val="single"/>
          <w:rtl/>
        </w:rPr>
      </w:pPr>
    </w:p>
    <w:p w14:paraId="371576D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D7BEECA" w14:textId="77777777" w:rsidR="00F65117" w:rsidRPr="00F65117" w:rsidRDefault="00F65117" w:rsidP="00F65117">
      <w:pPr>
        <w:bidi/>
        <w:jc w:val="both"/>
        <w:rPr>
          <w:rFonts w:cs="David" w:hint="cs"/>
          <w:rtl/>
        </w:rPr>
      </w:pPr>
    </w:p>
    <w:p w14:paraId="2684A46F" w14:textId="77777777" w:rsidR="00F65117" w:rsidRPr="00F65117" w:rsidRDefault="00F65117" w:rsidP="00F65117">
      <w:pPr>
        <w:bidi/>
        <w:jc w:val="both"/>
        <w:rPr>
          <w:rFonts w:cs="David" w:hint="cs"/>
          <w:rtl/>
        </w:rPr>
      </w:pPr>
      <w:r w:rsidRPr="00F65117">
        <w:rPr>
          <w:rFonts w:cs="David" w:hint="cs"/>
          <w:rtl/>
        </w:rPr>
        <w:tab/>
        <w:t>עשיתם תחקיר כמו שעשה צה"ל?</w:t>
      </w:r>
    </w:p>
    <w:p w14:paraId="49A50320" w14:textId="77777777" w:rsidR="00F65117" w:rsidRPr="00F65117" w:rsidRDefault="00F65117" w:rsidP="00F65117">
      <w:pPr>
        <w:bidi/>
        <w:jc w:val="both"/>
        <w:rPr>
          <w:rFonts w:cs="David" w:hint="cs"/>
          <w:rtl/>
        </w:rPr>
      </w:pPr>
    </w:p>
    <w:p w14:paraId="5A75C36E" w14:textId="77777777" w:rsidR="00F65117" w:rsidRPr="00F65117" w:rsidRDefault="00F65117" w:rsidP="00F65117">
      <w:pPr>
        <w:bidi/>
        <w:jc w:val="both"/>
        <w:rPr>
          <w:rFonts w:cs="David" w:hint="cs"/>
          <w:rtl/>
        </w:rPr>
      </w:pPr>
      <w:r w:rsidRPr="00F65117">
        <w:rPr>
          <w:rFonts w:cs="David" w:hint="cs"/>
          <w:u w:val="single"/>
          <w:rtl/>
        </w:rPr>
        <w:t>מאיר בן-גל:</w:t>
      </w:r>
    </w:p>
    <w:p w14:paraId="72D746DF" w14:textId="77777777" w:rsidR="00F65117" w:rsidRPr="00F65117" w:rsidRDefault="00F65117" w:rsidP="00F65117">
      <w:pPr>
        <w:bidi/>
        <w:jc w:val="both"/>
        <w:rPr>
          <w:rFonts w:cs="David" w:hint="cs"/>
          <w:rtl/>
        </w:rPr>
      </w:pPr>
    </w:p>
    <w:p w14:paraId="47C6D924" w14:textId="77777777" w:rsidR="00F65117" w:rsidRPr="00F65117" w:rsidRDefault="00F65117" w:rsidP="00F65117">
      <w:pPr>
        <w:bidi/>
        <w:jc w:val="both"/>
        <w:rPr>
          <w:rFonts w:cs="David" w:hint="cs"/>
          <w:rtl/>
        </w:rPr>
      </w:pPr>
      <w:r w:rsidRPr="00F65117">
        <w:rPr>
          <w:rFonts w:cs="David" w:hint="cs"/>
          <w:rtl/>
        </w:rPr>
        <w:tab/>
        <w:t xml:space="preserve"> כן. </w:t>
      </w:r>
    </w:p>
    <w:p w14:paraId="328504EF" w14:textId="77777777" w:rsidR="00F65117" w:rsidRDefault="00F65117" w:rsidP="00F65117">
      <w:pPr>
        <w:bidi/>
        <w:jc w:val="both"/>
        <w:rPr>
          <w:rFonts w:cs="David" w:hint="cs"/>
          <w:rtl/>
        </w:rPr>
      </w:pPr>
    </w:p>
    <w:p w14:paraId="341B09E9" w14:textId="77777777" w:rsidR="00F65117" w:rsidRDefault="00F65117" w:rsidP="00F65117">
      <w:pPr>
        <w:bidi/>
        <w:jc w:val="both"/>
        <w:rPr>
          <w:rFonts w:cs="David" w:hint="cs"/>
          <w:rtl/>
        </w:rPr>
      </w:pPr>
    </w:p>
    <w:p w14:paraId="0C57F542" w14:textId="77777777" w:rsidR="00F65117" w:rsidRDefault="00F65117" w:rsidP="00F65117">
      <w:pPr>
        <w:bidi/>
        <w:jc w:val="both"/>
        <w:rPr>
          <w:rFonts w:cs="David" w:hint="cs"/>
          <w:rtl/>
        </w:rPr>
      </w:pPr>
    </w:p>
    <w:p w14:paraId="25688EA3" w14:textId="77777777" w:rsidR="00F65117" w:rsidRDefault="00F65117" w:rsidP="00F65117">
      <w:pPr>
        <w:bidi/>
        <w:jc w:val="both"/>
        <w:rPr>
          <w:rFonts w:cs="David" w:hint="cs"/>
          <w:rtl/>
        </w:rPr>
      </w:pPr>
    </w:p>
    <w:p w14:paraId="3734DCC1" w14:textId="77777777" w:rsidR="00F65117" w:rsidRDefault="00F65117" w:rsidP="00F65117">
      <w:pPr>
        <w:bidi/>
        <w:jc w:val="both"/>
        <w:rPr>
          <w:rFonts w:cs="David" w:hint="cs"/>
          <w:rtl/>
        </w:rPr>
      </w:pPr>
    </w:p>
    <w:p w14:paraId="0205B447" w14:textId="77777777" w:rsidR="00F65117" w:rsidRPr="00F65117" w:rsidRDefault="00F65117" w:rsidP="00F65117">
      <w:pPr>
        <w:bidi/>
        <w:jc w:val="both"/>
        <w:rPr>
          <w:rFonts w:cs="David" w:hint="cs"/>
          <w:rtl/>
        </w:rPr>
      </w:pPr>
    </w:p>
    <w:p w14:paraId="2FE1CB4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4413C12" w14:textId="77777777" w:rsidR="00F65117" w:rsidRPr="00F65117" w:rsidRDefault="00F65117" w:rsidP="00F65117">
      <w:pPr>
        <w:bidi/>
        <w:jc w:val="both"/>
        <w:rPr>
          <w:rFonts w:cs="David" w:hint="cs"/>
          <w:rtl/>
        </w:rPr>
      </w:pPr>
    </w:p>
    <w:p w14:paraId="55AA22A7" w14:textId="77777777" w:rsidR="00F65117" w:rsidRPr="00F65117" w:rsidRDefault="00F65117" w:rsidP="00F65117">
      <w:pPr>
        <w:bidi/>
        <w:jc w:val="both"/>
        <w:rPr>
          <w:rFonts w:cs="David" w:hint="cs"/>
          <w:rtl/>
        </w:rPr>
      </w:pPr>
      <w:r w:rsidRPr="00F65117">
        <w:rPr>
          <w:rFonts w:cs="David" w:hint="cs"/>
          <w:rtl/>
        </w:rPr>
        <w:tab/>
        <w:t xml:space="preserve">הוא קיים בכתובים? </w:t>
      </w:r>
    </w:p>
    <w:p w14:paraId="7B004FA2" w14:textId="77777777" w:rsidR="00F65117" w:rsidRPr="00F65117" w:rsidRDefault="00F65117" w:rsidP="00F65117">
      <w:pPr>
        <w:bidi/>
        <w:jc w:val="both"/>
        <w:rPr>
          <w:rFonts w:cs="David" w:hint="cs"/>
          <w:rtl/>
        </w:rPr>
      </w:pPr>
    </w:p>
    <w:p w14:paraId="55FBFA6D" w14:textId="77777777" w:rsidR="00F65117" w:rsidRPr="00F65117" w:rsidRDefault="00F65117" w:rsidP="00F65117">
      <w:pPr>
        <w:bidi/>
        <w:jc w:val="both"/>
        <w:rPr>
          <w:rFonts w:cs="David" w:hint="cs"/>
          <w:rtl/>
        </w:rPr>
      </w:pPr>
      <w:r w:rsidRPr="00F65117">
        <w:rPr>
          <w:rFonts w:cs="David" w:hint="cs"/>
          <w:u w:val="single"/>
          <w:rtl/>
        </w:rPr>
        <w:t>מאיר בן-גל:</w:t>
      </w:r>
    </w:p>
    <w:p w14:paraId="3EC31C1D" w14:textId="77777777" w:rsidR="00F65117" w:rsidRPr="00F65117" w:rsidRDefault="00F65117" w:rsidP="00F65117">
      <w:pPr>
        <w:bidi/>
        <w:jc w:val="both"/>
        <w:rPr>
          <w:rFonts w:cs="David" w:hint="cs"/>
          <w:rtl/>
        </w:rPr>
      </w:pPr>
    </w:p>
    <w:p w14:paraId="5E1A4951" w14:textId="77777777" w:rsidR="00F65117" w:rsidRPr="00F65117" w:rsidRDefault="00F65117" w:rsidP="00F65117">
      <w:pPr>
        <w:bidi/>
        <w:jc w:val="both"/>
        <w:rPr>
          <w:rFonts w:cs="David" w:hint="cs"/>
          <w:rtl/>
        </w:rPr>
      </w:pPr>
      <w:r w:rsidRPr="00F65117">
        <w:rPr>
          <w:rFonts w:cs="David" w:hint="cs"/>
          <w:rtl/>
        </w:rPr>
        <w:tab/>
        <w:t xml:space="preserve">כן. </w:t>
      </w:r>
    </w:p>
    <w:p w14:paraId="317B9EE3" w14:textId="77777777" w:rsidR="00F65117" w:rsidRPr="00F65117" w:rsidRDefault="00F65117" w:rsidP="00F65117">
      <w:pPr>
        <w:bidi/>
        <w:jc w:val="both"/>
        <w:rPr>
          <w:rFonts w:cs="David" w:hint="cs"/>
          <w:rtl/>
        </w:rPr>
      </w:pPr>
    </w:p>
    <w:p w14:paraId="6E8B4AF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0C80A7F" w14:textId="77777777" w:rsidR="00F65117" w:rsidRPr="00F65117" w:rsidRDefault="00F65117" w:rsidP="00F65117">
      <w:pPr>
        <w:bidi/>
        <w:jc w:val="both"/>
        <w:rPr>
          <w:rFonts w:cs="David" w:hint="cs"/>
          <w:rtl/>
        </w:rPr>
      </w:pPr>
    </w:p>
    <w:p w14:paraId="45479476" w14:textId="77777777" w:rsidR="00F65117" w:rsidRPr="00F65117" w:rsidRDefault="00F65117" w:rsidP="00F65117">
      <w:pPr>
        <w:bidi/>
        <w:jc w:val="both"/>
        <w:rPr>
          <w:rFonts w:cs="David" w:hint="cs"/>
          <w:rtl/>
        </w:rPr>
      </w:pPr>
      <w:r w:rsidRPr="00F65117">
        <w:rPr>
          <w:rFonts w:cs="David" w:hint="cs"/>
          <w:rtl/>
        </w:rPr>
        <w:tab/>
        <w:t xml:space="preserve"> אפשר לקבל את התחקיר?</w:t>
      </w:r>
    </w:p>
    <w:p w14:paraId="6617431D" w14:textId="77777777" w:rsidR="00F65117" w:rsidRPr="00F65117" w:rsidRDefault="00F65117" w:rsidP="00F65117">
      <w:pPr>
        <w:bidi/>
        <w:jc w:val="both"/>
        <w:rPr>
          <w:rFonts w:cs="David" w:hint="cs"/>
          <w:rtl/>
        </w:rPr>
      </w:pPr>
    </w:p>
    <w:p w14:paraId="25769DFB" w14:textId="77777777" w:rsidR="00F65117" w:rsidRPr="00F65117" w:rsidRDefault="00F65117" w:rsidP="00F65117">
      <w:pPr>
        <w:bidi/>
        <w:jc w:val="both"/>
        <w:rPr>
          <w:rFonts w:cs="David" w:hint="cs"/>
          <w:rtl/>
        </w:rPr>
      </w:pPr>
      <w:r w:rsidRPr="00F65117">
        <w:rPr>
          <w:rFonts w:cs="David" w:hint="cs"/>
          <w:u w:val="single"/>
          <w:rtl/>
        </w:rPr>
        <w:t>מאיר בן-גל:</w:t>
      </w:r>
    </w:p>
    <w:p w14:paraId="529775FB" w14:textId="77777777" w:rsidR="00F65117" w:rsidRPr="00F65117" w:rsidRDefault="00F65117" w:rsidP="00F65117">
      <w:pPr>
        <w:bidi/>
        <w:jc w:val="both"/>
        <w:rPr>
          <w:rFonts w:cs="David" w:hint="cs"/>
          <w:rtl/>
        </w:rPr>
      </w:pPr>
    </w:p>
    <w:p w14:paraId="1796092F" w14:textId="77777777" w:rsidR="00F65117" w:rsidRPr="00F65117" w:rsidRDefault="00F65117" w:rsidP="00F65117">
      <w:pPr>
        <w:bidi/>
        <w:jc w:val="both"/>
        <w:rPr>
          <w:rFonts w:cs="David" w:hint="cs"/>
          <w:rtl/>
        </w:rPr>
      </w:pPr>
      <w:r w:rsidRPr="00F65117">
        <w:rPr>
          <w:rFonts w:cs="David" w:hint="cs"/>
          <w:rtl/>
        </w:rPr>
        <w:tab/>
        <w:t>כן.</w:t>
      </w:r>
    </w:p>
    <w:p w14:paraId="71EB123C" w14:textId="77777777" w:rsidR="00F65117" w:rsidRPr="00F65117" w:rsidRDefault="00F65117" w:rsidP="00F65117">
      <w:pPr>
        <w:bidi/>
        <w:jc w:val="both"/>
        <w:rPr>
          <w:rFonts w:cs="David" w:hint="cs"/>
          <w:rtl/>
        </w:rPr>
      </w:pPr>
    </w:p>
    <w:p w14:paraId="6227708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E15824E" w14:textId="77777777" w:rsidR="00F65117" w:rsidRPr="00F65117" w:rsidRDefault="00F65117" w:rsidP="00F65117">
      <w:pPr>
        <w:bidi/>
        <w:jc w:val="both"/>
        <w:rPr>
          <w:rFonts w:cs="David" w:hint="cs"/>
          <w:rtl/>
        </w:rPr>
      </w:pPr>
    </w:p>
    <w:p w14:paraId="3A349CD7" w14:textId="77777777" w:rsidR="00F65117" w:rsidRPr="00F65117" w:rsidRDefault="00F65117" w:rsidP="00F65117">
      <w:pPr>
        <w:bidi/>
        <w:jc w:val="both"/>
        <w:rPr>
          <w:rFonts w:cs="David" w:hint="cs"/>
          <w:rtl/>
        </w:rPr>
      </w:pPr>
      <w:r w:rsidRPr="00F65117">
        <w:rPr>
          <w:rFonts w:cs="David" w:hint="cs"/>
          <w:rtl/>
        </w:rPr>
        <w:tab/>
        <w:t>ראשית אנחנו עומדים על הדרישה לקבל אותו. במסגרת התחקיר, האם מה שעולה לדעתכם מעיד על כך שלא היו תקלות בכל התהליך הזה מבחינתם?</w:t>
      </w:r>
    </w:p>
    <w:p w14:paraId="0F71A7EB" w14:textId="77777777" w:rsidR="00F65117" w:rsidRPr="00F65117" w:rsidRDefault="00F65117" w:rsidP="00F65117">
      <w:pPr>
        <w:bidi/>
        <w:jc w:val="both"/>
        <w:rPr>
          <w:rFonts w:cs="David" w:hint="cs"/>
          <w:rtl/>
        </w:rPr>
      </w:pPr>
    </w:p>
    <w:p w14:paraId="1643A49C" w14:textId="77777777" w:rsidR="00F65117" w:rsidRPr="00F65117" w:rsidRDefault="00F65117" w:rsidP="00F65117">
      <w:pPr>
        <w:bidi/>
        <w:jc w:val="both"/>
        <w:rPr>
          <w:rFonts w:cs="David" w:hint="cs"/>
          <w:rtl/>
        </w:rPr>
      </w:pPr>
      <w:r w:rsidRPr="00F65117">
        <w:rPr>
          <w:rFonts w:cs="David" w:hint="cs"/>
          <w:u w:val="single"/>
          <w:rtl/>
        </w:rPr>
        <w:t>מאיר בן-גל:</w:t>
      </w:r>
    </w:p>
    <w:p w14:paraId="3C0EBE07" w14:textId="77777777" w:rsidR="00F65117" w:rsidRPr="00F65117" w:rsidRDefault="00F65117" w:rsidP="00F65117">
      <w:pPr>
        <w:bidi/>
        <w:jc w:val="both"/>
        <w:rPr>
          <w:rFonts w:cs="David" w:hint="cs"/>
          <w:rtl/>
        </w:rPr>
      </w:pPr>
    </w:p>
    <w:p w14:paraId="1C9CE5B7" w14:textId="77777777" w:rsidR="00F65117" w:rsidRPr="00F65117" w:rsidRDefault="00F65117" w:rsidP="00F65117">
      <w:pPr>
        <w:bidi/>
        <w:jc w:val="both"/>
        <w:rPr>
          <w:rFonts w:cs="David" w:hint="cs"/>
          <w:rtl/>
        </w:rPr>
      </w:pPr>
      <w:r w:rsidRPr="00F65117">
        <w:rPr>
          <w:rFonts w:cs="David" w:hint="cs"/>
          <w:rtl/>
        </w:rPr>
        <w:tab/>
        <w:t xml:space="preserve"> אין ספק שכפי שכבר צוין, הסיפור של נוהל הטיפול בחברי כנסת, ההכרה בזכויותיהם והחסינות שלהם תרוענן בכל המחוז כדי שבכל מקום יידעו - - - </w:t>
      </w:r>
    </w:p>
    <w:p w14:paraId="4A2568C8" w14:textId="77777777" w:rsidR="00F65117" w:rsidRPr="00F65117" w:rsidRDefault="00F65117" w:rsidP="00F65117">
      <w:pPr>
        <w:bidi/>
        <w:jc w:val="both"/>
        <w:rPr>
          <w:rFonts w:cs="David" w:hint="cs"/>
          <w:rtl/>
        </w:rPr>
      </w:pPr>
    </w:p>
    <w:p w14:paraId="1831AF8E"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5288778" w14:textId="77777777" w:rsidR="00F65117" w:rsidRPr="00F65117" w:rsidRDefault="00F65117" w:rsidP="00F65117">
      <w:pPr>
        <w:bidi/>
        <w:jc w:val="both"/>
        <w:rPr>
          <w:rFonts w:cs="David" w:hint="cs"/>
          <w:rtl/>
        </w:rPr>
      </w:pPr>
    </w:p>
    <w:p w14:paraId="3EE1D8DE" w14:textId="77777777" w:rsidR="00F65117" w:rsidRPr="00F65117" w:rsidRDefault="00F65117" w:rsidP="00F65117">
      <w:pPr>
        <w:bidi/>
        <w:jc w:val="both"/>
        <w:rPr>
          <w:rFonts w:cs="David" w:hint="cs"/>
          <w:rtl/>
        </w:rPr>
      </w:pPr>
      <w:r w:rsidRPr="00F65117">
        <w:rPr>
          <w:rFonts w:cs="David" w:hint="cs"/>
          <w:rtl/>
        </w:rPr>
        <w:tab/>
        <w:t xml:space="preserve">אתה אומר מה ייעשה אחר כך, אני שואל כרגע, האם בעקבות התחקיר המסקנה היא </w:t>
      </w:r>
      <w:proofErr w:type="spellStart"/>
      <w:r w:rsidRPr="00F65117">
        <w:rPr>
          <w:rFonts w:cs="David" w:hint="cs"/>
          <w:rtl/>
        </w:rPr>
        <w:t>שהכל</w:t>
      </w:r>
      <w:proofErr w:type="spellEnd"/>
      <w:r w:rsidRPr="00F65117">
        <w:rPr>
          <w:rFonts w:cs="David" w:hint="cs"/>
          <w:rtl/>
        </w:rPr>
        <w:t xml:space="preserve"> היה כשורה או שהיו תקלות? </w:t>
      </w:r>
    </w:p>
    <w:p w14:paraId="7949810E" w14:textId="77777777" w:rsidR="00F65117" w:rsidRPr="00F65117" w:rsidRDefault="00F65117" w:rsidP="00F65117">
      <w:pPr>
        <w:bidi/>
        <w:jc w:val="both"/>
        <w:rPr>
          <w:rFonts w:cs="David" w:hint="cs"/>
          <w:rtl/>
        </w:rPr>
      </w:pPr>
    </w:p>
    <w:p w14:paraId="13E8F012" w14:textId="77777777" w:rsidR="00F65117" w:rsidRPr="00F65117" w:rsidRDefault="00F65117" w:rsidP="00F65117">
      <w:pPr>
        <w:bidi/>
        <w:jc w:val="both"/>
        <w:rPr>
          <w:rFonts w:cs="David" w:hint="cs"/>
          <w:rtl/>
        </w:rPr>
      </w:pPr>
      <w:r w:rsidRPr="00F65117">
        <w:rPr>
          <w:rFonts w:cs="David" w:hint="cs"/>
          <w:u w:val="single"/>
          <w:rtl/>
        </w:rPr>
        <w:t>מאיר בן-גל:</w:t>
      </w:r>
    </w:p>
    <w:p w14:paraId="6A4EB149" w14:textId="77777777" w:rsidR="00F65117" w:rsidRPr="00F65117" w:rsidRDefault="00F65117" w:rsidP="00F65117">
      <w:pPr>
        <w:bidi/>
        <w:jc w:val="both"/>
        <w:rPr>
          <w:rFonts w:cs="David" w:hint="cs"/>
          <w:rtl/>
        </w:rPr>
      </w:pPr>
    </w:p>
    <w:p w14:paraId="67F43A0C" w14:textId="77777777" w:rsidR="00F65117" w:rsidRPr="00F65117" w:rsidRDefault="00F65117" w:rsidP="00F65117">
      <w:pPr>
        <w:bidi/>
        <w:jc w:val="both"/>
        <w:rPr>
          <w:rFonts w:cs="David" w:hint="cs"/>
          <w:rtl/>
        </w:rPr>
      </w:pPr>
      <w:r w:rsidRPr="00F65117">
        <w:rPr>
          <w:rFonts w:cs="David" w:hint="cs"/>
          <w:rtl/>
        </w:rPr>
        <w:tab/>
        <w:t xml:space="preserve">היו הם תקלות כפי שהוא ציין. </w:t>
      </w:r>
    </w:p>
    <w:p w14:paraId="1F63DA38" w14:textId="77777777" w:rsidR="00F65117" w:rsidRPr="00F65117" w:rsidRDefault="00F65117" w:rsidP="00F65117">
      <w:pPr>
        <w:bidi/>
        <w:jc w:val="both"/>
        <w:rPr>
          <w:rFonts w:cs="David" w:hint="cs"/>
          <w:u w:val="single"/>
          <w:rtl/>
        </w:rPr>
      </w:pPr>
    </w:p>
    <w:p w14:paraId="54B7537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80A9E48" w14:textId="77777777" w:rsidR="00F65117" w:rsidRPr="00F65117" w:rsidRDefault="00F65117" w:rsidP="00F65117">
      <w:pPr>
        <w:bidi/>
        <w:jc w:val="both"/>
        <w:rPr>
          <w:rFonts w:cs="David" w:hint="cs"/>
          <w:rtl/>
        </w:rPr>
      </w:pPr>
    </w:p>
    <w:p w14:paraId="6A66E8A6" w14:textId="77777777" w:rsidR="00F65117" w:rsidRPr="00F65117" w:rsidRDefault="00F65117" w:rsidP="00F65117">
      <w:pPr>
        <w:bidi/>
        <w:jc w:val="both"/>
        <w:rPr>
          <w:rFonts w:cs="David" w:hint="cs"/>
          <w:rtl/>
        </w:rPr>
      </w:pPr>
      <w:r w:rsidRPr="00F65117">
        <w:rPr>
          <w:rFonts w:cs="David" w:hint="cs"/>
          <w:rtl/>
        </w:rPr>
        <w:tab/>
        <w:t xml:space="preserve"> אני שואל מבחינתכם כמשטרה, הרי מג"ב זה אתם. היו תקלות. </w:t>
      </w:r>
    </w:p>
    <w:p w14:paraId="08F826DD" w14:textId="77777777" w:rsidR="00F65117" w:rsidRPr="00F65117" w:rsidRDefault="00F65117" w:rsidP="00F65117">
      <w:pPr>
        <w:bidi/>
        <w:jc w:val="both"/>
        <w:rPr>
          <w:rFonts w:cs="David" w:hint="cs"/>
          <w:rtl/>
        </w:rPr>
      </w:pPr>
    </w:p>
    <w:p w14:paraId="32F797BF" w14:textId="77777777" w:rsidR="00F65117" w:rsidRPr="00F65117" w:rsidRDefault="00F65117" w:rsidP="00F65117">
      <w:pPr>
        <w:bidi/>
        <w:jc w:val="both"/>
        <w:rPr>
          <w:rFonts w:cs="David" w:hint="cs"/>
          <w:rtl/>
        </w:rPr>
      </w:pPr>
      <w:r w:rsidRPr="00F65117">
        <w:rPr>
          <w:rFonts w:cs="David" w:hint="cs"/>
          <w:u w:val="single"/>
          <w:rtl/>
        </w:rPr>
        <w:t>אריה אלדד:</w:t>
      </w:r>
    </w:p>
    <w:p w14:paraId="5F853B59" w14:textId="77777777" w:rsidR="00F65117" w:rsidRPr="00F65117" w:rsidRDefault="00F65117" w:rsidP="00F65117">
      <w:pPr>
        <w:bidi/>
        <w:jc w:val="both"/>
        <w:rPr>
          <w:rFonts w:cs="David" w:hint="cs"/>
          <w:rtl/>
        </w:rPr>
      </w:pPr>
    </w:p>
    <w:p w14:paraId="1542B1AE" w14:textId="77777777" w:rsidR="00F65117" w:rsidRPr="00F65117" w:rsidRDefault="00F65117" w:rsidP="00F65117">
      <w:pPr>
        <w:bidi/>
        <w:jc w:val="both"/>
        <w:rPr>
          <w:rFonts w:cs="David" w:hint="cs"/>
          <w:u w:val="single"/>
          <w:rtl/>
        </w:rPr>
      </w:pPr>
      <w:r w:rsidRPr="00F65117">
        <w:rPr>
          <w:rFonts w:cs="David" w:hint="cs"/>
          <w:rtl/>
        </w:rPr>
        <w:tab/>
        <w:t>אמרת שחבר הכנסת בן ארי הורחק מהמקום על פי הוראת המח"ט. מי שמרחיק אותו מהמקום יודע שהוא חבר כנסת?</w:t>
      </w:r>
    </w:p>
    <w:p w14:paraId="3AA72CB7" w14:textId="77777777" w:rsidR="00F65117" w:rsidRPr="00F65117" w:rsidRDefault="00F65117" w:rsidP="00F65117">
      <w:pPr>
        <w:bidi/>
        <w:jc w:val="both"/>
        <w:rPr>
          <w:rFonts w:cs="David" w:hint="cs"/>
          <w:rtl/>
        </w:rPr>
      </w:pPr>
    </w:p>
    <w:p w14:paraId="3A6B2D6A"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3CBA198B" w14:textId="77777777" w:rsidR="00F65117" w:rsidRPr="00F65117" w:rsidRDefault="00F65117" w:rsidP="00F65117">
      <w:pPr>
        <w:keepNext/>
        <w:bidi/>
        <w:jc w:val="both"/>
        <w:rPr>
          <w:rFonts w:cs="David" w:hint="cs"/>
          <w:rtl/>
        </w:rPr>
      </w:pPr>
    </w:p>
    <w:p w14:paraId="4A72C1C3" w14:textId="77777777" w:rsidR="00F65117" w:rsidRPr="00F65117" w:rsidRDefault="00F65117" w:rsidP="00F65117">
      <w:pPr>
        <w:bidi/>
        <w:jc w:val="both"/>
        <w:rPr>
          <w:rFonts w:cs="David" w:hint="cs"/>
          <w:rtl/>
        </w:rPr>
      </w:pPr>
      <w:r w:rsidRPr="00F65117">
        <w:rPr>
          <w:rFonts w:cs="David" w:hint="cs"/>
          <w:rtl/>
        </w:rPr>
        <w:tab/>
        <w:t xml:space="preserve"> הוא ענה מקודם שכן - - - </w:t>
      </w:r>
    </w:p>
    <w:p w14:paraId="2F802EA2" w14:textId="77777777" w:rsidR="00F65117" w:rsidRPr="00F65117" w:rsidRDefault="00F65117" w:rsidP="00F65117">
      <w:pPr>
        <w:bidi/>
        <w:jc w:val="both"/>
        <w:rPr>
          <w:rFonts w:cs="David" w:hint="cs"/>
          <w:rtl/>
        </w:rPr>
      </w:pPr>
    </w:p>
    <w:p w14:paraId="6389B9B1"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5A5A806" w14:textId="77777777" w:rsidR="00F65117" w:rsidRPr="00F65117" w:rsidRDefault="00F65117" w:rsidP="00F65117">
      <w:pPr>
        <w:bidi/>
        <w:jc w:val="both"/>
        <w:rPr>
          <w:rFonts w:cs="David" w:hint="cs"/>
          <w:rtl/>
        </w:rPr>
      </w:pPr>
    </w:p>
    <w:p w14:paraId="2F2BB729" w14:textId="77777777" w:rsidR="00F65117" w:rsidRPr="00F65117" w:rsidRDefault="00F65117" w:rsidP="00F65117">
      <w:pPr>
        <w:bidi/>
        <w:jc w:val="both"/>
        <w:rPr>
          <w:rFonts w:cs="David" w:hint="cs"/>
          <w:rtl/>
        </w:rPr>
      </w:pPr>
      <w:r w:rsidRPr="00F65117">
        <w:rPr>
          <w:rFonts w:cs="David" w:hint="cs"/>
          <w:rtl/>
        </w:rPr>
        <w:tab/>
        <w:t xml:space="preserve">שברכב כבר הבינו שכן, שמעו גם קודם, כך הבנתי, לא ביקשו תעודות אבל ברכב כבר ראו תעודות והבינו שאכן הוא חבר כנסת.  </w:t>
      </w:r>
    </w:p>
    <w:p w14:paraId="3B1E7696" w14:textId="77777777" w:rsidR="00F65117" w:rsidRDefault="00F65117" w:rsidP="00F65117">
      <w:pPr>
        <w:bidi/>
        <w:jc w:val="both"/>
        <w:rPr>
          <w:rFonts w:cs="David" w:hint="cs"/>
          <w:rtl/>
        </w:rPr>
      </w:pPr>
    </w:p>
    <w:p w14:paraId="1AB83867" w14:textId="77777777" w:rsidR="00F65117" w:rsidRDefault="00F65117" w:rsidP="00F65117">
      <w:pPr>
        <w:bidi/>
        <w:jc w:val="both"/>
        <w:rPr>
          <w:rFonts w:cs="David" w:hint="cs"/>
          <w:rtl/>
        </w:rPr>
      </w:pPr>
    </w:p>
    <w:p w14:paraId="28588E14" w14:textId="77777777" w:rsidR="00F65117" w:rsidRDefault="00F65117" w:rsidP="00F65117">
      <w:pPr>
        <w:bidi/>
        <w:jc w:val="both"/>
        <w:rPr>
          <w:rFonts w:cs="David" w:hint="cs"/>
          <w:rtl/>
        </w:rPr>
      </w:pPr>
    </w:p>
    <w:p w14:paraId="684F53C1" w14:textId="77777777" w:rsidR="00F65117" w:rsidRDefault="00F65117" w:rsidP="00F65117">
      <w:pPr>
        <w:bidi/>
        <w:jc w:val="both"/>
        <w:rPr>
          <w:rFonts w:cs="David" w:hint="cs"/>
          <w:rtl/>
        </w:rPr>
      </w:pPr>
    </w:p>
    <w:p w14:paraId="464CFFAF" w14:textId="77777777" w:rsidR="00F65117" w:rsidRPr="00F65117" w:rsidRDefault="00F65117" w:rsidP="00F65117">
      <w:pPr>
        <w:bidi/>
        <w:jc w:val="both"/>
        <w:rPr>
          <w:rFonts w:cs="David" w:hint="cs"/>
          <w:rtl/>
        </w:rPr>
      </w:pPr>
    </w:p>
    <w:p w14:paraId="12F9BDFC" w14:textId="77777777" w:rsidR="00F65117" w:rsidRPr="00F65117" w:rsidRDefault="00F65117" w:rsidP="00F65117">
      <w:pPr>
        <w:bidi/>
        <w:jc w:val="both"/>
        <w:rPr>
          <w:rFonts w:cs="David" w:hint="cs"/>
          <w:rtl/>
        </w:rPr>
      </w:pPr>
      <w:r w:rsidRPr="00F65117">
        <w:rPr>
          <w:rFonts w:cs="David" w:hint="cs"/>
          <w:u w:val="single"/>
          <w:rtl/>
        </w:rPr>
        <w:t>אריה אלדד:</w:t>
      </w:r>
    </w:p>
    <w:p w14:paraId="11FA251F" w14:textId="77777777" w:rsidR="00F65117" w:rsidRPr="00F65117" w:rsidRDefault="00F65117" w:rsidP="00F65117">
      <w:pPr>
        <w:bidi/>
        <w:jc w:val="both"/>
        <w:rPr>
          <w:rFonts w:cs="David" w:hint="cs"/>
          <w:rtl/>
        </w:rPr>
      </w:pPr>
    </w:p>
    <w:p w14:paraId="446ECF0F" w14:textId="77777777" w:rsidR="00F65117" w:rsidRPr="00F65117" w:rsidRDefault="00F65117" w:rsidP="00F65117">
      <w:pPr>
        <w:bidi/>
        <w:jc w:val="both"/>
        <w:rPr>
          <w:rFonts w:cs="David" w:hint="cs"/>
          <w:u w:val="single"/>
          <w:rtl/>
        </w:rPr>
      </w:pPr>
      <w:r w:rsidRPr="00F65117">
        <w:rPr>
          <w:rFonts w:cs="David" w:hint="cs"/>
          <w:rtl/>
        </w:rPr>
        <w:tab/>
        <w:t xml:space="preserve">ולמרות זאת המח"ט מורה להרחיק. </w:t>
      </w:r>
    </w:p>
    <w:p w14:paraId="6A0A4026" w14:textId="77777777" w:rsidR="00F65117" w:rsidRPr="00F65117" w:rsidRDefault="00F65117" w:rsidP="00F65117">
      <w:pPr>
        <w:bidi/>
        <w:jc w:val="both"/>
        <w:rPr>
          <w:rFonts w:cs="David" w:hint="cs"/>
          <w:rtl/>
        </w:rPr>
      </w:pPr>
    </w:p>
    <w:p w14:paraId="264BD98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6E412B0" w14:textId="77777777" w:rsidR="00F65117" w:rsidRPr="00F65117" w:rsidRDefault="00F65117" w:rsidP="00F65117">
      <w:pPr>
        <w:bidi/>
        <w:jc w:val="both"/>
        <w:rPr>
          <w:rFonts w:cs="David" w:hint="cs"/>
          <w:rtl/>
        </w:rPr>
      </w:pPr>
    </w:p>
    <w:p w14:paraId="36ADC833" w14:textId="77777777" w:rsidR="00F65117" w:rsidRPr="00F65117" w:rsidRDefault="00F65117" w:rsidP="00F65117">
      <w:pPr>
        <w:bidi/>
        <w:jc w:val="both"/>
        <w:rPr>
          <w:rFonts w:cs="David" w:hint="cs"/>
          <w:rtl/>
        </w:rPr>
      </w:pPr>
      <w:r w:rsidRPr="00F65117">
        <w:rPr>
          <w:rFonts w:cs="David" w:hint="cs"/>
          <w:rtl/>
        </w:rPr>
        <w:tab/>
        <w:t xml:space="preserve"> למרות זאת מי שמבצע את הפקודה לא מעדכן את המח"ט בשינוי הנסיבות. </w:t>
      </w:r>
    </w:p>
    <w:p w14:paraId="43E61356" w14:textId="77777777" w:rsidR="00F65117" w:rsidRPr="00F65117" w:rsidRDefault="00F65117" w:rsidP="00F65117">
      <w:pPr>
        <w:bidi/>
        <w:jc w:val="both"/>
        <w:rPr>
          <w:rFonts w:cs="David" w:hint="cs"/>
          <w:rtl/>
        </w:rPr>
      </w:pPr>
    </w:p>
    <w:p w14:paraId="6C8096AB" w14:textId="77777777" w:rsidR="00F65117" w:rsidRPr="00F65117" w:rsidRDefault="00F65117" w:rsidP="00F65117">
      <w:pPr>
        <w:bidi/>
        <w:jc w:val="both"/>
        <w:rPr>
          <w:rFonts w:cs="David" w:hint="cs"/>
          <w:rtl/>
        </w:rPr>
      </w:pPr>
      <w:r w:rsidRPr="00F65117">
        <w:rPr>
          <w:rFonts w:cs="David" w:hint="cs"/>
          <w:u w:val="single"/>
          <w:rtl/>
        </w:rPr>
        <w:t>מאיר בן-גל:</w:t>
      </w:r>
    </w:p>
    <w:p w14:paraId="1C210274" w14:textId="77777777" w:rsidR="00F65117" w:rsidRPr="00F65117" w:rsidRDefault="00F65117" w:rsidP="00F65117">
      <w:pPr>
        <w:bidi/>
        <w:jc w:val="both"/>
        <w:rPr>
          <w:rFonts w:cs="David" w:hint="cs"/>
          <w:rtl/>
        </w:rPr>
      </w:pPr>
    </w:p>
    <w:p w14:paraId="3967D802" w14:textId="77777777" w:rsidR="00F65117" w:rsidRPr="00F65117" w:rsidRDefault="00F65117" w:rsidP="00F65117">
      <w:pPr>
        <w:bidi/>
        <w:jc w:val="both"/>
        <w:rPr>
          <w:rFonts w:cs="David" w:hint="cs"/>
          <w:rtl/>
        </w:rPr>
      </w:pPr>
      <w:r w:rsidRPr="00F65117">
        <w:rPr>
          <w:rFonts w:cs="David" w:hint="cs"/>
          <w:rtl/>
        </w:rPr>
        <w:tab/>
        <w:t xml:space="preserve">בשלב הזה המח"ט עדיין לא ידע שמדובר בחבר כנסת. </w:t>
      </w:r>
    </w:p>
    <w:p w14:paraId="5FD6A396" w14:textId="77777777" w:rsidR="00F65117" w:rsidRPr="00F65117" w:rsidRDefault="00F65117" w:rsidP="00F65117">
      <w:pPr>
        <w:bidi/>
        <w:jc w:val="both"/>
        <w:rPr>
          <w:rFonts w:cs="David" w:hint="cs"/>
          <w:rtl/>
        </w:rPr>
      </w:pPr>
    </w:p>
    <w:p w14:paraId="484E89AF"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804D066" w14:textId="77777777" w:rsidR="00F65117" w:rsidRPr="00F65117" w:rsidRDefault="00F65117" w:rsidP="00F65117">
      <w:pPr>
        <w:bidi/>
        <w:jc w:val="both"/>
        <w:rPr>
          <w:rFonts w:cs="David" w:hint="cs"/>
          <w:rtl/>
        </w:rPr>
      </w:pPr>
    </w:p>
    <w:p w14:paraId="3BBB9A05" w14:textId="77777777" w:rsidR="00F65117" w:rsidRPr="00F65117" w:rsidRDefault="00F65117" w:rsidP="00F65117">
      <w:pPr>
        <w:bidi/>
        <w:jc w:val="both"/>
        <w:rPr>
          <w:rFonts w:cs="David" w:hint="cs"/>
          <w:rtl/>
        </w:rPr>
      </w:pPr>
      <w:r w:rsidRPr="00F65117">
        <w:rPr>
          <w:rFonts w:cs="David" w:hint="cs"/>
          <w:rtl/>
        </w:rPr>
        <w:tab/>
        <w:t xml:space="preserve">אמרת לי שלא שאלתם במהלך התחקיר את הקצין למה הוא לא ביקש להציג תעודה, לא שאלתם - - - </w:t>
      </w:r>
    </w:p>
    <w:p w14:paraId="271077CD" w14:textId="77777777" w:rsidR="00F65117" w:rsidRPr="00F65117" w:rsidRDefault="00F65117" w:rsidP="00F65117">
      <w:pPr>
        <w:bidi/>
        <w:jc w:val="both"/>
        <w:rPr>
          <w:rFonts w:cs="David" w:hint="cs"/>
          <w:rtl/>
        </w:rPr>
      </w:pPr>
    </w:p>
    <w:p w14:paraId="3DD0BFFA" w14:textId="77777777" w:rsidR="00F65117" w:rsidRPr="00F65117" w:rsidRDefault="00F65117" w:rsidP="00F65117">
      <w:pPr>
        <w:bidi/>
        <w:jc w:val="both"/>
        <w:rPr>
          <w:rFonts w:cs="David" w:hint="cs"/>
          <w:rtl/>
        </w:rPr>
      </w:pPr>
      <w:r w:rsidRPr="00F65117">
        <w:rPr>
          <w:rFonts w:cs="David" w:hint="cs"/>
          <w:u w:val="single"/>
          <w:rtl/>
        </w:rPr>
        <w:t>מאיר בן-גל:</w:t>
      </w:r>
    </w:p>
    <w:p w14:paraId="0C619EC2" w14:textId="77777777" w:rsidR="00F65117" w:rsidRPr="00F65117" w:rsidRDefault="00F65117" w:rsidP="00F65117">
      <w:pPr>
        <w:bidi/>
        <w:jc w:val="both"/>
        <w:rPr>
          <w:rFonts w:cs="David" w:hint="cs"/>
          <w:rtl/>
        </w:rPr>
      </w:pPr>
    </w:p>
    <w:p w14:paraId="18143027" w14:textId="77777777" w:rsidR="00F65117" w:rsidRPr="00F65117" w:rsidRDefault="00F65117" w:rsidP="00F65117">
      <w:pPr>
        <w:bidi/>
        <w:jc w:val="both"/>
        <w:rPr>
          <w:rFonts w:cs="David" w:hint="cs"/>
          <w:rtl/>
        </w:rPr>
      </w:pPr>
      <w:r w:rsidRPr="00F65117">
        <w:rPr>
          <w:rFonts w:cs="David" w:hint="cs"/>
          <w:rtl/>
        </w:rPr>
        <w:tab/>
        <w:t xml:space="preserve"> לא. </w:t>
      </w:r>
    </w:p>
    <w:p w14:paraId="5987FA12" w14:textId="77777777" w:rsidR="00F65117" w:rsidRPr="00F65117" w:rsidRDefault="00F65117" w:rsidP="00F65117">
      <w:pPr>
        <w:bidi/>
        <w:jc w:val="both"/>
        <w:rPr>
          <w:rFonts w:cs="David" w:hint="cs"/>
          <w:rtl/>
        </w:rPr>
      </w:pPr>
    </w:p>
    <w:p w14:paraId="50915D5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3B642B8" w14:textId="77777777" w:rsidR="00F65117" w:rsidRPr="00F65117" w:rsidRDefault="00F65117" w:rsidP="00F65117">
      <w:pPr>
        <w:bidi/>
        <w:jc w:val="both"/>
        <w:rPr>
          <w:rFonts w:cs="David" w:hint="cs"/>
          <w:rtl/>
        </w:rPr>
      </w:pPr>
    </w:p>
    <w:p w14:paraId="322A7991" w14:textId="77777777" w:rsidR="00F65117" w:rsidRPr="00F65117" w:rsidRDefault="00F65117" w:rsidP="00F65117">
      <w:pPr>
        <w:bidi/>
        <w:jc w:val="both"/>
        <w:rPr>
          <w:rFonts w:cs="David" w:hint="cs"/>
          <w:rtl/>
        </w:rPr>
      </w:pPr>
      <w:r w:rsidRPr="00F65117">
        <w:rPr>
          <w:rFonts w:cs="David" w:hint="cs"/>
          <w:rtl/>
        </w:rPr>
        <w:tab/>
        <w:t xml:space="preserve">זה מעיד על העומק של התחקיר. התמונה ברורה. אבקש מקצין הכנסת להתייחס. </w:t>
      </w:r>
    </w:p>
    <w:p w14:paraId="228678BC" w14:textId="77777777" w:rsidR="00F65117" w:rsidRPr="00F65117" w:rsidRDefault="00F65117" w:rsidP="00F65117">
      <w:pPr>
        <w:bidi/>
        <w:jc w:val="both"/>
        <w:rPr>
          <w:rFonts w:cs="David" w:hint="cs"/>
          <w:rtl/>
        </w:rPr>
      </w:pPr>
    </w:p>
    <w:p w14:paraId="1BD27B99" w14:textId="77777777" w:rsidR="00F65117" w:rsidRPr="00F65117" w:rsidRDefault="00F65117" w:rsidP="00F65117">
      <w:pPr>
        <w:bidi/>
        <w:jc w:val="both"/>
        <w:rPr>
          <w:rFonts w:cs="David" w:hint="cs"/>
          <w:rtl/>
        </w:rPr>
      </w:pPr>
      <w:r w:rsidRPr="00F65117">
        <w:rPr>
          <w:rFonts w:cs="David" w:hint="cs"/>
          <w:u w:val="single"/>
          <w:rtl/>
        </w:rPr>
        <w:t>יצחק שד"ר:</w:t>
      </w:r>
    </w:p>
    <w:p w14:paraId="74DC5201" w14:textId="77777777" w:rsidR="00F65117" w:rsidRPr="00F65117" w:rsidRDefault="00F65117" w:rsidP="00F65117">
      <w:pPr>
        <w:bidi/>
        <w:jc w:val="both"/>
        <w:rPr>
          <w:rFonts w:cs="David" w:hint="cs"/>
          <w:rtl/>
        </w:rPr>
      </w:pPr>
    </w:p>
    <w:p w14:paraId="4342DDC2" w14:textId="77777777" w:rsidR="00F65117" w:rsidRPr="00F65117" w:rsidRDefault="00F65117" w:rsidP="00F65117">
      <w:pPr>
        <w:bidi/>
        <w:jc w:val="both"/>
        <w:rPr>
          <w:rFonts w:cs="David" w:hint="cs"/>
          <w:rtl/>
        </w:rPr>
      </w:pPr>
      <w:r w:rsidRPr="00F65117">
        <w:rPr>
          <w:rFonts w:cs="David" w:hint="cs"/>
          <w:rtl/>
        </w:rPr>
        <w:tab/>
        <w:t>אתן עוד כמה פרטים צבעוניים. הנוהל די ברור, יש נוהל שגם לאזור צבאי סגור חבר כנסת יכול להיכנס. רק אלוף במקרה של סכנת חיים לו שהוא יכול לגרום לסכנת חיים לאחרים, רק אלוף יכול להרחיקו. זה חודד לקראת הפינוי מגוש קטיף כחידוד לנוהל של חבר הכנסת אלדד ושל אורי אריאל.</w:t>
      </w:r>
    </w:p>
    <w:p w14:paraId="77423CCE" w14:textId="77777777" w:rsidR="00F65117" w:rsidRPr="00F65117" w:rsidRDefault="00F65117" w:rsidP="00F65117">
      <w:pPr>
        <w:bidi/>
        <w:jc w:val="both"/>
        <w:rPr>
          <w:rFonts w:cs="David" w:hint="cs"/>
          <w:rtl/>
        </w:rPr>
      </w:pPr>
    </w:p>
    <w:p w14:paraId="4323A92A" w14:textId="77777777" w:rsidR="00F65117" w:rsidRPr="00F65117" w:rsidRDefault="00F65117" w:rsidP="00F65117">
      <w:pPr>
        <w:bidi/>
        <w:ind w:firstLine="720"/>
        <w:jc w:val="both"/>
        <w:rPr>
          <w:rFonts w:cs="David" w:hint="cs"/>
          <w:rtl/>
        </w:rPr>
      </w:pPr>
      <w:r w:rsidRPr="00F65117">
        <w:rPr>
          <w:rFonts w:cs="David" w:hint="cs"/>
          <w:rtl/>
        </w:rPr>
        <w:t xml:space="preserve"> מזווית הראייה שלי בערך חצי שעה אחרי שהיה האירוע קיבלתי דיווח טלפוני שחבר הכנסת בן ארי מעוכב על ידי שוטרי משמר הגבול. פניתי למפקד המחוז, לניצב </w:t>
      </w:r>
      <w:proofErr w:type="spellStart"/>
      <w:r w:rsidRPr="00F65117">
        <w:rPr>
          <w:rFonts w:cs="David" w:hint="cs"/>
          <w:rtl/>
        </w:rPr>
        <w:t>דותן</w:t>
      </w:r>
      <w:proofErr w:type="spellEnd"/>
      <w:r w:rsidRPr="00F65117">
        <w:rPr>
          <w:rFonts w:cs="David" w:hint="cs"/>
          <w:rtl/>
        </w:rPr>
        <w:t xml:space="preserve"> שאמר לי שקיבל את המחוז לפני שעתיים, הוא לא יודע על מה מדובר, והוא הבטיח לי שהוא יבדוק ויחזור אלי עם תשובה. חמש דקות אחרי זה  יושב ראש הכנסת התקשר אלי וסיפר לי שהוא קיבל את אותה פניה שחבר הכנסת מעוכב על ידי המשטרה. אמרתי לו שפניתי למפקד המחוז והוא סיכם שהוא יפנה ללשכת המפכ"ל לבדוק ולשחרר אותו. שעה, שעה וחצי אחרי זה התקשר אלי קצין, הוא הזדהה אבל אינני זוכר את שמו, שדיבר בשמו של מפקד המחוז ואמר שחבר הכנסת לא מעוכב ולא עצור אלא התנדב להיות מעוכב. אני מצטט בדיוק. הוא התנדב להיות עד שלא ישוחררו שאר המעוכבים והעצורים. שאלתי, האם יודעים שאי אפשר לעכב, אמרו: כן, אנחנו יודעים, אנחנו מכירים, אבל הוא מתנדב.  אני מציין את העניין הזה כי יכול להיות שאני לא כל כך הבנתי את העניין,  מותר לי לא להבין את העניין אבל התקשרתי ליושב ראש כדי לדווח לו והוא אמר שגם הוא קיבל את אותו עדכון מלשכת המפכ"ל. אמרנו, אם הבחור מתנדב - - - </w:t>
      </w:r>
    </w:p>
    <w:p w14:paraId="4A1D93B0" w14:textId="77777777" w:rsidR="00F65117" w:rsidRPr="00F65117" w:rsidRDefault="00F65117" w:rsidP="00F65117">
      <w:pPr>
        <w:bidi/>
        <w:ind w:firstLine="720"/>
        <w:jc w:val="both"/>
        <w:rPr>
          <w:rFonts w:cs="David" w:hint="cs"/>
          <w:rtl/>
        </w:rPr>
      </w:pPr>
      <w:r w:rsidRPr="00F65117">
        <w:rPr>
          <w:rFonts w:cs="David" w:hint="cs"/>
          <w:rtl/>
        </w:rPr>
        <w:t xml:space="preserve"> </w:t>
      </w:r>
    </w:p>
    <w:p w14:paraId="6BB7A233" w14:textId="77777777" w:rsidR="00F65117" w:rsidRPr="00F65117" w:rsidRDefault="00F65117" w:rsidP="00F65117">
      <w:pPr>
        <w:keepNext/>
        <w:bidi/>
        <w:jc w:val="both"/>
        <w:rPr>
          <w:rFonts w:cs="David" w:hint="cs"/>
          <w:rtl/>
        </w:rPr>
      </w:pPr>
      <w:r w:rsidRPr="00F65117">
        <w:rPr>
          <w:rFonts w:cs="David" w:hint="cs"/>
          <w:rtl/>
        </w:rPr>
        <w:t xml:space="preserve"> </w:t>
      </w: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7ED66181" w14:textId="77777777" w:rsidR="00F65117" w:rsidRPr="00F65117" w:rsidRDefault="00F65117" w:rsidP="00F65117">
      <w:pPr>
        <w:keepNext/>
        <w:bidi/>
        <w:jc w:val="both"/>
        <w:rPr>
          <w:rFonts w:cs="David" w:hint="cs"/>
          <w:rtl/>
        </w:rPr>
      </w:pPr>
    </w:p>
    <w:p w14:paraId="0167901F" w14:textId="77777777" w:rsidR="00F65117" w:rsidRPr="00F65117" w:rsidRDefault="00F65117" w:rsidP="00F65117">
      <w:pPr>
        <w:bidi/>
        <w:ind w:firstLine="720"/>
        <w:jc w:val="both"/>
        <w:rPr>
          <w:rFonts w:cs="David" w:hint="cs"/>
          <w:rtl/>
        </w:rPr>
      </w:pPr>
      <w:r w:rsidRPr="00F65117">
        <w:rPr>
          <w:rFonts w:cs="David" w:hint="cs"/>
          <w:rtl/>
        </w:rPr>
        <w:t xml:space="preserve">לפחות הם עקביים. </w:t>
      </w:r>
    </w:p>
    <w:p w14:paraId="7D10AB48" w14:textId="77777777" w:rsidR="00F65117" w:rsidRPr="00F65117" w:rsidRDefault="00F65117" w:rsidP="00F65117">
      <w:pPr>
        <w:bidi/>
        <w:ind w:firstLine="720"/>
        <w:jc w:val="both"/>
        <w:rPr>
          <w:rFonts w:cs="David" w:hint="cs"/>
          <w:rtl/>
        </w:rPr>
      </w:pPr>
    </w:p>
    <w:p w14:paraId="0387E7F1" w14:textId="77777777" w:rsidR="00F65117" w:rsidRPr="00F65117" w:rsidRDefault="00F65117" w:rsidP="00F65117">
      <w:pPr>
        <w:bidi/>
        <w:jc w:val="both"/>
        <w:rPr>
          <w:rFonts w:cs="David" w:hint="cs"/>
          <w:rtl/>
        </w:rPr>
      </w:pPr>
      <w:r w:rsidRPr="00F65117">
        <w:rPr>
          <w:rFonts w:cs="David" w:hint="cs"/>
          <w:u w:val="single"/>
          <w:rtl/>
        </w:rPr>
        <w:t>יצחק שד"ר:</w:t>
      </w:r>
    </w:p>
    <w:p w14:paraId="0FD9AE18" w14:textId="77777777" w:rsidR="00F65117" w:rsidRPr="00F65117" w:rsidRDefault="00F65117" w:rsidP="00F65117">
      <w:pPr>
        <w:bidi/>
        <w:jc w:val="both"/>
        <w:rPr>
          <w:rFonts w:cs="David" w:hint="cs"/>
          <w:rtl/>
        </w:rPr>
      </w:pPr>
    </w:p>
    <w:p w14:paraId="2CF88245" w14:textId="77777777" w:rsidR="00F65117" w:rsidRPr="00F65117" w:rsidRDefault="00F65117" w:rsidP="00F65117">
      <w:pPr>
        <w:bidi/>
        <w:ind w:firstLine="720"/>
        <w:jc w:val="both"/>
        <w:rPr>
          <w:rFonts w:cs="David" w:hint="cs"/>
          <w:rtl/>
        </w:rPr>
      </w:pPr>
      <w:r w:rsidRPr="00F65117">
        <w:rPr>
          <w:rFonts w:cs="David" w:hint="cs"/>
          <w:rtl/>
        </w:rPr>
        <w:t xml:space="preserve">אני מציין את זה כי נדמה לי שזאת נקודה שצריכה להיבדק.  איך הדיווח הזה התגלגל אלי ממפקד המחוז ואיך לשכת המפכ"ל מעדכנת את יושב ראש הכנסת בדיווח הזה? אני חושב שזה צריך להצביע על איזה שהם תיקונים וכדאי לבדוק את העניין כי אחר כך הסתבר לי שהוא לא התנדב, הוא מאוד לא הרגיש שהוא רוצה להתנדב. </w:t>
      </w:r>
    </w:p>
    <w:p w14:paraId="54AA69B5" w14:textId="77777777" w:rsidR="00F65117" w:rsidRPr="00F65117" w:rsidRDefault="00F65117" w:rsidP="00F65117">
      <w:pPr>
        <w:bidi/>
        <w:jc w:val="both"/>
        <w:rPr>
          <w:rFonts w:cs="David" w:hint="cs"/>
          <w:rtl/>
        </w:rPr>
      </w:pPr>
    </w:p>
    <w:p w14:paraId="28A61A06" w14:textId="77777777" w:rsidR="00F65117" w:rsidRDefault="00F65117" w:rsidP="00F65117">
      <w:pPr>
        <w:bidi/>
        <w:jc w:val="both"/>
        <w:rPr>
          <w:rFonts w:cs="David" w:hint="cs"/>
          <w:u w:val="single"/>
          <w:rtl/>
        </w:rPr>
      </w:pPr>
    </w:p>
    <w:p w14:paraId="074126C9" w14:textId="77777777" w:rsidR="00F65117" w:rsidRDefault="00F65117" w:rsidP="00F65117">
      <w:pPr>
        <w:bidi/>
        <w:jc w:val="both"/>
        <w:rPr>
          <w:rFonts w:cs="David" w:hint="cs"/>
          <w:u w:val="single"/>
          <w:rtl/>
        </w:rPr>
      </w:pPr>
    </w:p>
    <w:p w14:paraId="69798EE3" w14:textId="77777777" w:rsidR="00F65117" w:rsidRDefault="00F65117" w:rsidP="00F65117">
      <w:pPr>
        <w:bidi/>
        <w:jc w:val="both"/>
        <w:rPr>
          <w:rFonts w:cs="David" w:hint="cs"/>
          <w:u w:val="single"/>
          <w:rtl/>
        </w:rPr>
      </w:pPr>
    </w:p>
    <w:p w14:paraId="776B783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0EF1F48" w14:textId="77777777" w:rsidR="00F65117" w:rsidRPr="00F65117" w:rsidRDefault="00F65117" w:rsidP="00F65117">
      <w:pPr>
        <w:bidi/>
        <w:jc w:val="both"/>
        <w:rPr>
          <w:rFonts w:cs="David" w:hint="cs"/>
          <w:rtl/>
        </w:rPr>
      </w:pPr>
    </w:p>
    <w:p w14:paraId="208FF695" w14:textId="77777777" w:rsidR="00F65117" w:rsidRPr="00F65117" w:rsidRDefault="00F65117" w:rsidP="00F65117">
      <w:pPr>
        <w:bidi/>
        <w:jc w:val="both"/>
        <w:rPr>
          <w:rFonts w:cs="David" w:hint="cs"/>
          <w:rtl/>
        </w:rPr>
      </w:pPr>
      <w:r w:rsidRPr="00F65117">
        <w:rPr>
          <w:rFonts w:cs="David" w:hint="cs"/>
          <w:rtl/>
        </w:rPr>
        <w:tab/>
        <w:t xml:space="preserve">אני חושב שהסרט מדבר בעד עצמו מה הייתה רמת ההתנדבות. </w:t>
      </w:r>
    </w:p>
    <w:p w14:paraId="4DF37B7C" w14:textId="77777777" w:rsidR="00F65117" w:rsidRPr="00F65117" w:rsidRDefault="00F65117" w:rsidP="00F65117">
      <w:pPr>
        <w:bidi/>
        <w:jc w:val="both"/>
        <w:rPr>
          <w:rFonts w:cs="David" w:hint="cs"/>
          <w:rtl/>
        </w:rPr>
      </w:pPr>
    </w:p>
    <w:p w14:paraId="10D51738" w14:textId="77777777" w:rsidR="00F65117" w:rsidRPr="00F65117" w:rsidRDefault="00F65117" w:rsidP="00F65117">
      <w:pPr>
        <w:bidi/>
        <w:jc w:val="both"/>
        <w:rPr>
          <w:rFonts w:cs="David" w:hint="cs"/>
          <w:rtl/>
        </w:rPr>
      </w:pPr>
      <w:r w:rsidRPr="00F65117">
        <w:rPr>
          <w:rFonts w:cs="David" w:hint="cs"/>
          <w:u w:val="single"/>
          <w:rtl/>
        </w:rPr>
        <w:t>יצחק שד"ר:</w:t>
      </w:r>
    </w:p>
    <w:p w14:paraId="59E88AA5" w14:textId="77777777" w:rsidR="00F65117" w:rsidRPr="00F65117" w:rsidRDefault="00F65117" w:rsidP="00F65117">
      <w:pPr>
        <w:bidi/>
        <w:jc w:val="both"/>
        <w:rPr>
          <w:rFonts w:cs="David" w:hint="cs"/>
          <w:rtl/>
        </w:rPr>
      </w:pPr>
    </w:p>
    <w:p w14:paraId="491BCAD6" w14:textId="77777777" w:rsidR="00F65117" w:rsidRPr="00F65117" w:rsidRDefault="00F65117" w:rsidP="00F65117">
      <w:pPr>
        <w:bidi/>
        <w:jc w:val="both"/>
        <w:rPr>
          <w:rFonts w:cs="David" w:hint="cs"/>
          <w:rtl/>
        </w:rPr>
      </w:pPr>
      <w:r w:rsidRPr="00F65117">
        <w:rPr>
          <w:rFonts w:cs="David" w:hint="cs"/>
          <w:rtl/>
        </w:rPr>
        <w:tab/>
        <w:t xml:space="preserve"> אחר כך הסרט הגיע אלי ואז הבנתי באמת. </w:t>
      </w:r>
    </w:p>
    <w:p w14:paraId="4A4146FD" w14:textId="77777777" w:rsidR="00F65117" w:rsidRPr="00F65117" w:rsidRDefault="00F65117" w:rsidP="00F65117">
      <w:pPr>
        <w:bidi/>
        <w:jc w:val="both"/>
        <w:rPr>
          <w:rFonts w:cs="David" w:hint="cs"/>
          <w:rtl/>
        </w:rPr>
      </w:pPr>
    </w:p>
    <w:p w14:paraId="454D2A2E" w14:textId="77777777" w:rsidR="00F65117" w:rsidRPr="00F65117" w:rsidRDefault="00F65117" w:rsidP="00F65117">
      <w:pPr>
        <w:bidi/>
        <w:jc w:val="both"/>
        <w:rPr>
          <w:rFonts w:cs="David" w:hint="cs"/>
          <w:rtl/>
        </w:rPr>
      </w:pPr>
      <w:r w:rsidRPr="00F65117">
        <w:rPr>
          <w:rFonts w:cs="David" w:hint="cs"/>
          <w:rtl/>
        </w:rPr>
        <w:tab/>
        <w:t xml:space="preserve">מכל מקום, הנוהל הוא נוהל ברור ולפחות מהשיחה שלי עם המשטרה, הם מכירים את הנוהל, הם עומדים מאחורי הנוהל, אין  פה בכלל ויכוח שלא היה צריך לא לעכב ולא לעצור ולא להרחיק את חבר הכנסת בן ארי.  </w:t>
      </w:r>
    </w:p>
    <w:p w14:paraId="3C58117C" w14:textId="77777777" w:rsidR="00F65117" w:rsidRPr="00F65117" w:rsidRDefault="00F65117" w:rsidP="00F65117">
      <w:pPr>
        <w:bidi/>
        <w:jc w:val="both"/>
        <w:rPr>
          <w:rFonts w:cs="David" w:hint="cs"/>
          <w:rtl/>
        </w:rPr>
      </w:pPr>
    </w:p>
    <w:p w14:paraId="19A395A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3B18FDF" w14:textId="77777777" w:rsidR="00F65117" w:rsidRPr="00F65117" w:rsidRDefault="00F65117" w:rsidP="00F65117">
      <w:pPr>
        <w:bidi/>
        <w:jc w:val="both"/>
        <w:rPr>
          <w:rFonts w:cs="David" w:hint="cs"/>
          <w:rtl/>
        </w:rPr>
      </w:pPr>
    </w:p>
    <w:p w14:paraId="3DE9342E" w14:textId="77777777" w:rsidR="00F65117" w:rsidRPr="00F65117" w:rsidRDefault="00F65117" w:rsidP="00F65117">
      <w:pPr>
        <w:bidi/>
        <w:jc w:val="both"/>
        <w:rPr>
          <w:rFonts w:cs="David" w:hint="cs"/>
          <w:rtl/>
        </w:rPr>
      </w:pPr>
      <w:r w:rsidRPr="00F65117">
        <w:rPr>
          <w:rFonts w:cs="David" w:hint="cs"/>
          <w:rtl/>
        </w:rPr>
        <w:tab/>
        <w:t>מבחינתך כשאתה רואה את האירוע, קודם כל האם ההתנהלות של המשטרה וצה"ל היו תקינות?</w:t>
      </w:r>
    </w:p>
    <w:p w14:paraId="36839E34" w14:textId="77777777" w:rsidR="00F65117" w:rsidRPr="00F65117" w:rsidRDefault="00F65117" w:rsidP="00F65117">
      <w:pPr>
        <w:bidi/>
        <w:jc w:val="both"/>
        <w:rPr>
          <w:rFonts w:cs="David" w:hint="cs"/>
          <w:rtl/>
        </w:rPr>
      </w:pPr>
    </w:p>
    <w:p w14:paraId="72591465" w14:textId="77777777" w:rsidR="00F65117" w:rsidRPr="00F65117" w:rsidRDefault="00F65117" w:rsidP="00F65117">
      <w:pPr>
        <w:bidi/>
        <w:jc w:val="both"/>
        <w:rPr>
          <w:rFonts w:cs="David" w:hint="cs"/>
          <w:rtl/>
        </w:rPr>
      </w:pPr>
      <w:r w:rsidRPr="00F65117">
        <w:rPr>
          <w:rFonts w:cs="David" w:hint="cs"/>
          <w:u w:val="single"/>
          <w:rtl/>
        </w:rPr>
        <w:t>יצחק שד"ר:</w:t>
      </w:r>
    </w:p>
    <w:p w14:paraId="5E7048EC" w14:textId="77777777" w:rsidR="00F65117" w:rsidRPr="00F65117" w:rsidRDefault="00F65117" w:rsidP="00F65117">
      <w:pPr>
        <w:bidi/>
        <w:jc w:val="both"/>
        <w:rPr>
          <w:rFonts w:cs="David" w:hint="cs"/>
          <w:rtl/>
        </w:rPr>
      </w:pPr>
    </w:p>
    <w:p w14:paraId="14AA64AC" w14:textId="77777777" w:rsidR="00F65117" w:rsidRPr="00F65117" w:rsidRDefault="00F65117" w:rsidP="00F65117">
      <w:pPr>
        <w:bidi/>
        <w:jc w:val="both"/>
        <w:rPr>
          <w:rFonts w:cs="David" w:hint="cs"/>
          <w:rtl/>
        </w:rPr>
      </w:pPr>
      <w:r w:rsidRPr="00F65117">
        <w:rPr>
          <w:rFonts w:cs="David" w:hint="cs"/>
          <w:rtl/>
        </w:rPr>
        <w:tab/>
        <w:t xml:space="preserve"> לא, הם גם אומרים שלא היו תקינות. </w:t>
      </w:r>
    </w:p>
    <w:p w14:paraId="67E4D347" w14:textId="77777777" w:rsidR="00F65117" w:rsidRPr="00F65117" w:rsidRDefault="00F65117" w:rsidP="00F65117">
      <w:pPr>
        <w:bidi/>
        <w:jc w:val="both"/>
        <w:rPr>
          <w:rFonts w:cs="David" w:hint="cs"/>
          <w:u w:val="single"/>
          <w:rtl/>
        </w:rPr>
      </w:pPr>
    </w:p>
    <w:p w14:paraId="508A3ED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29A3F42" w14:textId="77777777" w:rsidR="00F65117" w:rsidRPr="00F65117" w:rsidRDefault="00F65117" w:rsidP="00F65117">
      <w:pPr>
        <w:bidi/>
        <w:jc w:val="both"/>
        <w:rPr>
          <w:rFonts w:cs="David" w:hint="cs"/>
          <w:rtl/>
        </w:rPr>
      </w:pPr>
    </w:p>
    <w:p w14:paraId="5279AFCD" w14:textId="77777777" w:rsidR="00F65117" w:rsidRPr="00F65117" w:rsidRDefault="00F65117" w:rsidP="00F65117">
      <w:pPr>
        <w:bidi/>
        <w:jc w:val="both"/>
        <w:rPr>
          <w:rFonts w:cs="David" w:hint="cs"/>
          <w:rtl/>
        </w:rPr>
      </w:pPr>
      <w:r w:rsidRPr="00F65117">
        <w:rPr>
          <w:rFonts w:cs="David" w:hint="cs"/>
          <w:rtl/>
        </w:rPr>
        <w:tab/>
        <w:t>הם אומרים על כמה נקודות שהיה נכון יותר לפעול אחרת.</w:t>
      </w:r>
    </w:p>
    <w:p w14:paraId="215A29BC" w14:textId="77777777" w:rsidR="00F65117" w:rsidRPr="00F65117" w:rsidRDefault="00F65117" w:rsidP="00F65117">
      <w:pPr>
        <w:bidi/>
        <w:jc w:val="both"/>
        <w:rPr>
          <w:rFonts w:cs="David" w:hint="cs"/>
          <w:rtl/>
        </w:rPr>
      </w:pPr>
    </w:p>
    <w:p w14:paraId="1AFFD81B" w14:textId="77777777" w:rsidR="00F65117" w:rsidRPr="00F65117" w:rsidRDefault="00F65117" w:rsidP="00F65117">
      <w:pPr>
        <w:bidi/>
        <w:jc w:val="both"/>
        <w:rPr>
          <w:rFonts w:cs="David" w:hint="cs"/>
          <w:rtl/>
        </w:rPr>
      </w:pPr>
      <w:r w:rsidRPr="00F65117">
        <w:rPr>
          <w:rFonts w:cs="David" w:hint="cs"/>
          <w:u w:val="single"/>
          <w:rtl/>
        </w:rPr>
        <w:t>יצחק שד"ר:</w:t>
      </w:r>
    </w:p>
    <w:p w14:paraId="6412503C" w14:textId="77777777" w:rsidR="00F65117" w:rsidRPr="00F65117" w:rsidRDefault="00F65117" w:rsidP="00F65117">
      <w:pPr>
        <w:bidi/>
        <w:jc w:val="both"/>
        <w:rPr>
          <w:rFonts w:cs="David" w:hint="cs"/>
          <w:rtl/>
        </w:rPr>
      </w:pPr>
    </w:p>
    <w:p w14:paraId="2D9CF221" w14:textId="77777777" w:rsidR="00F65117" w:rsidRPr="00F65117" w:rsidRDefault="00F65117" w:rsidP="00F65117">
      <w:pPr>
        <w:bidi/>
        <w:jc w:val="both"/>
        <w:rPr>
          <w:rFonts w:cs="David" w:hint="cs"/>
          <w:rtl/>
        </w:rPr>
      </w:pPr>
      <w:r w:rsidRPr="00F65117">
        <w:rPr>
          <w:rFonts w:cs="David" w:hint="cs"/>
          <w:rtl/>
        </w:rPr>
        <w:tab/>
        <w:t xml:space="preserve"> אני לא יודע להגיד ויגידו היועצים המשפטיים, האם גם בנסיבות האלה אפשר להוריד בכוח את חבר הכנסת מהספרון? אני לא בטוח אבל לבטח לא להפיל אותו על הקרקע ולבטח לא להכניס אותו לג'יפ ולבטח לא לבקש להזדהות גם בשטח צבאי סגור ולא סגור. הנהלים ברורים. בשיחות שלי עם אנשי מחוז ש"י לא היה בכלל ויכוח על העניין. </w:t>
      </w:r>
    </w:p>
    <w:p w14:paraId="790197C7" w14:textId="77777777" w:rsidR="00F65117" w:rsidRPr="00F65117" w:rsidRDefault="00F65117" w:rsidP="00F65117">
      <w:pPr>
        <w:bidi/>
        <w:jc w:val="both"/>
        <w:rPr>
          <w:rFonts w:cs="David" w:hint="cs"/>
          <w:rtl/>
        </w:rPr>
      </w:pPr>
    </w:p>
    <w:p w14:paraId="4D28AB8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C49F63F" w14:textId="77777777" w:rsidR="00F65117" w:rsidRPr="00F65117" w:rsidRDefault="00F65117" w:rsidP="00F65117">
      <w:pPr>
        <w:bidi/>
        <w:jc w:val="both"/>
        <w:rPr>
          <w:rFonts w:cs="David" w:hint="cs"/>
          <w:rtl/>
        </w:rPr>
      </w:pPr>
    </w:p>
    <w:p w14:paraId="2C78A74E" w14:textId="77777777" w:rsidR="00F65117" w:rsidRPr="00F65117" w:rsidRDefault="00F65117" w:rsidP="00F65117">
      <w:pPr>
        <w:bidi/>
        <w:jc w:val="both"/>
        <w:rPr>
          <w:rFonts w:cs="David" w:hint="cs"/>
          <w:rtl/>
        </w:rPr>
      </w:pPr>
      <w:r w:rsidRPr="00F65117">
        <w:rPr>
          <w:rFonts w:cs="David" w:hint="cs"/>
          <w:rtl/>
        </w:rPr>
        <w:tab/>
        <w:t xml:space="preserve"> כי כאן למשל אלוף משנה </w:t>
      </w:r>
      <w:proofErr w:type="spellStart"/>
      <w:r w:rsidRPr="00F65117">
        <w:rPr>
          <w:rFonts w:cs="David" w:hint="cs"/>
          <w:rtl/>
        </w:rPr>
        <w:t>אפק</w:t>
      </w:r>
      <w:proofErr w:type="spellEnd"/>
      <w:r w:rsidRPr="00F65117">
        <w:rPr>
          <w:rFonts w:cs="David" w:hint="cs"/>
          <w:rtl/>
        </w:rPr>
        <w:t xml:space="preserve"> לא בטוח שאי אפשר לפנות. מבחינתך זה חד משמעי?</w:t>
      </w:r>
    </w:p>
    <w:p w14:paraId="2BB71BB3" w14:textId="77777777" w:rsidR="00F65117" w:rsidRPr="00F65117" w:rsidRDefault="00F65117" w:rsidP="00F65117">
      <w:pPr>
        <w:bidi/>
        <w:jc w:val="both"/>
        <w:rPr>
          <w:rFonts w:cs="David" w:hint="cs"/>
          <w:rtl/>
        </w:rPr>
      </w:pPr>
    </w:p>
    <w:p w14:paraId="2AAE7CFE" w14:textId="77777777" w:rsidR="00F65117" w:rsidRPr="00F65117" w:rsidRDefault="00F65117" w:rsidP="00F65117">
      <w:pPr>
        <w:bidi/>
        <w:jc w:val="both"/>
        <w:rPr>
          <w:rFonts w:cs="David" w:hint="cs"/>
          <w:rtl/>
        </w:rPr>
      </w:pPr>
      <w:r w:rsidRPr="00F65117">
        <w:rPr>
          <w:rFonts w:cs="David" w:hint="cs"/>
          <w:u w:val="single"/>
          <w:rtl/>
        </w:rPr>
        <w:t>יצחק שד"ר:</w:t>
      </w:r>
    </w:p>
    <w:p w14:paraId="02FDE362" w14:textId="77777777" w:rsidR="00F65117" w:rsidRPr="00F65117" w:rsidRDefault="00F65117" w:rsidP="00F65117">
      <w:pPr>
        <w:bidi/>
        <w:jc w:val="both"/>
        <w:rPr>
          <w:rFonts w:cs="David" w:hint="cs"/>
          <w:rtl/>
        </w:rPr>
      </w:pPr>
    </w:p>
    <w:p w14:paraId="6108E889" w14:textId="77777777" w:rsidR="00F65117" w:rsidRPr="00F65117" w:rsidRDefault="00F65117" w:rsidP="00F65117">
      <w:pPr>
        <w:bidi/>
        <w:jc w:val="both"/>
        <w:rPr>
          <w:rFonts w:cs="David" w:hint="cs"/>
          <w:rtl/>
        </w:rPr>
      </w:pPr>
      <w:r w:rsidRPr="00F65117">
        <w:rPr>
          <w:rFonts w:cs="David" w:hint="cs"/>
          <w:rtl/>
        </w:rPr>
        <w:tab/>
        <w:t xml:space="preserve"> בשיחה שלי עם אנשי המשטרה זה היה ברור והטיעון הנגדי היה שהוא התנדב להיות במקום, אחרת בכלל לא הייתה שאלה. </w:t>
      </w:r>
    </w:p>
    <w:p w14:paraId="2DCDC9FB" w14:textId="77777777" w:rsidR="00F65117" w:rsidRPr="00F65117" w:rsidRDefault="00F65117" w:rsidP="00F65117">
      <w:pPr>
        <w:bidi/>
        <w:jc w:val="both"/>
        <w:rPr>
          <w:rFonts w:cs="David" w:hint="cs"/>
          <w:rtl/>
        </w:rPr>
      </w:pPr>
    </w:p>
    <w:p w14:paraId="4ACA767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4300D6C" w14:textId="77777777" w:rsidR="00F65117" w:rsidRPr="00F65117" w:rsidRDefault="00F65117" w:rsidP="00F65117">
      <w:pPr>
        <w:bidi/>
        <w:jc w:val="both"/>
        <w:rPr>
          <w:rFonts w:cs="David" w:hint="cs"/>
          <w:rtl/>
        </w:rPr>
      </w:pPr>
    </w:p>
    <w:p w14:paraId="527FBFAD" w14:textId="77777777" w:rsidR="00F65117" w:rsidRPr="00F65117" w:rsidRDefault="00F65117" w:rsidP="00F65117">
      <w:pPr>
        <w:bidi/>
        <w:jc w:val="both"/>
        <w:rPr>
          <w:rFonts w:cs="David" w:hint="cs"/>
          <w:rtl/>
        </w:rPr>
      </w:pPr>
      <w:r w:rsidRPr="00F65117">
        <w:rPr>
          <w:rFonts w:cs="David" w:hint="cs"/>
          <w:rtl/>
        </w:rPr>
        <w:tab/>
        <w:t xml:space="preserve">מבחינתך השאלה היחידה שעומדת כאן בסימן שאלה האם היה מוכן לפנות אותו מהספרון. כל השאר הכנסה - - -  </w:t>
      </w:r>
    </w:p>
    <w:p w14:paraId="09E928B7" w14:textId="77777777" w:rsidR="00F65117" w:rsidRPr="00F65117" w:rsidRDefault="00F65117" w:rsidP="00F65117">
      <w:pPr>
        <w:bidi/>
        <w:jc w:val="both"/>
        <w:rPr>
          <w:rFonts w:cs="David" w:hint="cs"/>
          <w:rtl/>
        </w:rPr>
      </w:pPr>
    </w:p>
    <w:p w14:paraId="50CBB84A" w14:textId="77777777" w:rsidR="00F65117" w:rsidRPr="00F65117" w:rsidRDefault="00F65117" w:rsidP="00F65117">
      <w:pPr>
        <w:bidi/>
        <w:jc w:val="both"/>
        <w:rPr>
          <w:rFonts w:cs="David" w:hint="cs"/>
          <w:rtl/>
        </w:rPr>
      </w:pPr>
      <w:r w:rsidRPr="00F65117">
        <w:rPr>
          <w:rFonts w:cs="David" w:hint="cs"/>
          <w:u w:val="single"/>
          <w:rtl/>
        </w:rPr>
        <w:t>יצחק שד"ר:</w:t>
      </w:r>
    </w:p>
    <w:p w14:paraId="3269D77C" w14:textId="77777777" w:rsidR="00F65117" w:rsidRPr="00F65117" w:rsidRDefault="00F65117" w:rsidP="00F65117">
      <w:pPr>
        <w:bidi/>
        <w:jc w:val="both"/>
        <w:rPr>
          <w:rFonts w:cs="David" w:hint="cs"/>
          <w:rtl/>
        </w:rPr>
      </w:pPr>
    </w:p>
    <w:p w14:paraId="217C7967" w14:textId="77777777" w:rsidR="00F65117" w:rsidRPr="00F65117" w:rsidRDefault="00F65117" w:rsidP="00F65117">
      <w:pPr>
        <w:bidi/>
        <w:jc w:val="both"/>
        <w:rPr>
          <w:rFonts w:cs="David" w:hint="cs"/>
          <w:rtl/>
        </w:rPr>
      </w:pPr>
      <w:r w:rsidRPr="00F65117">
        <w:rPr>
          <w:rFonts w:cs="David" w:hint="cs"/>
          <w:rtl/>
        </w:rPr>
        <w:tab/>
        <w:t xml:space="preserve"> אני רוצה להוסיף שלמרות שזה לא בתחום השיפוט שלי, נדמה לי שזה תפקידו של חבר הכנסת לברר מדוע הנוהל הזה מעוקר. זה בדיוק תפקידו והיו צריכים לתת לו על זה תשובה.  </w:t>
      </w:r>
    </w:p>
    <w:p w14:paraId="3F4A3797" w14:textId="77777777" w:rsidR="00F65117" w:rsidRPr="00F65117" w:rsidRDefault="00F65117" w:rsidP="00F65117">
      <w:pPr>
        <w:bidi/>
        <w:jc w:val="both"/>
        <w:rPr>
          <w:rFonts w:cs="David" w:hint="cs"/>
          <w:rtl/>
        </w:rPr>
      </w:pPr>
    </w:p>
    <w:p w14:paraId="1D436729" w14:textId="77777777" w:rsidR="00F65117" w:rsidRDefault="00F65117" w:rsidP="00F65117">
      <w:pPr>
        <w:bidi/>
        <w:jc w:val="both"/>
        <w:rPr>
          <w:rFonts w:cs="David" w:hint="cs"/>
          <w:u w:val="single"/>
          <w:rtl/>
        </w:rPr>
      </w:pPr>
    </w:p>
    <w:p w14:paraId="3DD9586D" w14:textId="77777777" w:rsidR="00F65117" w:rsidRDefault="00F65117" w:rsidP="00F65117">
      <w:pPr>
        <w:bidi/>
        <w:jc w:val="both"/>
        <w:rPr>
          <w:rFonts w:cs="David" w:hint="cs"/>
          <w:u w:val="single"/>
          <w:rtl/>
        </w:rPr>
      </w:pPr>
    </w:p>
    <w:p w14:paraId="562220D8" w14:textId="77777777" w:rsidR="00F65117" w:rsidRDefault="00F65117" w:rsidP="00F65117">
      <w:pPr>
        <w:bidi/>
        <w:jc w:val="both"/>
        <w:rPr>
          <w:rFonts w:cs="David" w:hint="cs"/>
          <w:u w:val="single"/>
          <w:rtl/>
        </w:rPr>
      </w:pPr>
    </w:p>
    <w:p w14:paraId="7652D0BD" w14:textId="77777777" w:rsidR="00F65117" w:rsidRDefault="00F65117" w:rsidP="00F65117">
      <w:pPr>
        <w:bidi/>
        <w:jc w:val="both"/>
        <w:rPr>
          <w:rFonts w:cs="David" w:hint="cs"/>
          <w:u w:val="single"/>
          <w:rtl/>
        </w:rPr>
      </w:pPr>
    </w:p>
    <w:p w14:paraId="621ECD6E" w14:textId="77777777" w:rsidR="00F65117" w:rsidRDefault="00F65117" w:rsidP="00F65117">
      <w:pPr>
        <w:bidi/>
        <w:jc w:val="both"/>
        <w:rPr>
          <w:rFonts w:cs="David" w:hint="cs"/>
          <w:u w:val="single"/>
          <w:rtl/>
        </w:rPr>
      </w:pPr>
    </w:p>
    <w:p w14:paraId="52BBEF05"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ECD688A" w14:textId="77777777" w:rsidR="00F65117" w:rsidRPr="00F65117" w:rsidRDefault="00F65117" w:rsidP="00F65117">
      <w:pPr>
        <w:bidi/>
        <w:jc w:val="both"/>
        <w:rPr>
          <w:rFonts w:cs="David" w:hint="cs"/>
          <w:rtl/>
        </w:rPr>
      </w:pPr>
    </w:p>
    <w:p w14:paraId="793021D0" w14:textId="77777777" w:rsidR="00F65117" w:rsidRPr="00F65117" w:rsidRDefault="00F65117" w:rsidP="00F65117">
      <w:pPr>
        <w:bidi/>
        <w:jc w:val="both"/>
        <w:rPr>
          <w:rFonts w:cs="David" w:hint="cs"/>
          <w:rtl/>
        </w:rPr>
      </w:pPr>
      <w:r w:rsidRPr="00F65117">
        <w:rPr>
          <w:rFonts w:cs="David" w:hint="cs"/>
          <w:rtl/>
        </w:rPr>
        <w:tab/>
        <w:t xml:space="preserve"> זאת אומרת שלדעתך מבחינת הדרישות של חבר הכנסת, אני כרגע לא מתייחס לעלייה לספרון, לדרך לקבל תשובות, הדרישות היו לגיטימיות לחלוטין. </w:t>
      </w:r>
    </w:p>
    <w:p w14:paraId="468E24CB" w14:textId="77777777" w:rsidR="00F65117" w:rsidRPr="00F65117" w:rsidRDefault="00F65117" w:rsidP="00F65117">
      <w:pPr>
        <w:bidi/>
        <w:jc w:val="both"/>
        <w:rPr>
          <w:rFonts w:cs="David" w:hint="cs"/>
          <w:rtl/>
        </w:rPr>
      </w:pPr>
    </w:p>
    <w:p w14:paraId="56265FE1" w14:textId="77777777" w:rsidR="00F65117" w:rsidRPr="00F65117" w:rsidRDefault="00F65117" w:rsidP="00F65117">
      <w:pPr>
        <w:bidi/>
        <w:jc w:val="both"/>
        <w:rPr>
          <w:rFonts w:cs="David" w:hint="cs"/>
          <w:rtl/>
        </w:rPr>
      </w:pPr>
      <w:r w:rsidRPr="00F65117">
        <w:rPr>
          <w:rFonts w:cs="David" w:hint="cs"/>
          <w:u w:val="single"/>
          <w:rtl/>
        </w:rPr>
        <w:t>יצחק שד"ר:</w:t>
      </w:r>
    </w:p>
    <w:p w14:paraId="1939164E" w14:textId="77777777" w:rsidR="00F65117" w:rsidRPr="00F65117" w:rsidRDefault="00F65117" w:rsidP="00F65117">
      <w:pPr>
        <w:bidi/>
        <w:jc w:val="both"/>
        <w:rPr>
          <w:rFonts w:cs="David" w:hint="cs"/>
          <w:rtl/>
        </w:rPr>
      </w:pPr>
    </w:p>
    <w:p w14:paraId="3E196077" w14:textId="77777777" w:rsidR="00F65117" w:rsidRPr="00F65117" w:rsidRDefault="00F65117" w:rsidP="00F65117">
      <w:pPr>
        <w:bidi/>
        <w:jc w:val="both"/>
        <w:rPr>
          <w:rFonts w:cs="David" w:hint="cs"/>
          <w:rtl/>
        </w:rPr>
      </w:pPr>
      <w:r w:rsidRPr="00F65117">
        <w:rPr>
          <w:rFonts w:cs="David" w:hint="cs"/>
          <w:rtl/>
        </w:rPr>
        <w:tab/>
        <w:t xml:space="preserve">זה המינימום של התפקיד שלו, לבקש את ההסבר כחבר כנסת ולקבל את התשובות. </w:t>
      </w:r>
    </w:p>
    <w:p w14:paraId="6E967C8F" w14:textId="77777777" w:rsidR="00F65117" w:rsidRPr="00F65117" w:rsidRDefault="00F65117" w:rsidP="00F65117">
      <w:pPr>
        <w:bidi/>
        <w:jc w:val="both"/>
        <w:rPr>
          <w:rFonts w:cs="David" w:hint="cs"/>
          <w:rtl/>
        </w:rPr>
      </w:pPr>
    </w:p>
    <w:p w14:paraId="1E357728"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04290117" w14:textId="77777777" w:rsidR="00F65117" w:rsidRPr="00F65117" w:rsidRDefault="00F65117" w:rsidP="00F65117">
      <w:pPr>
        <w:bidi/>
        <w:jc w:val="both"/>
        <w:rPr>
          <w:rFonts w:cs="David" w:hint="cs"/>
          <w:rtl/>
        </w:rPr>
      </w:pPr>
    </w:p>
    <w:p w14:paraId="341B94BD" w14:textId="77777777" w:rsidR="00F65117" w:rsidRPr="00F65117" w:rsidRDefault="00F65117" w:rsidP="00F65117">
      <w:pPr>
        <w:bidi/>
        <w:jc w:val="both"/>
        <w:rPr>
          <w:rFonts w:cs="David" w:hint="cs"/>
          <w:rtl/>
        </w:rPr>
      </w:pPr>
      <w:r w:rsidRPr="00F65117">
        <w:rPr>
          <w:rFonts w:cs="David" w:hint="cs"/>
          <w:rtl/>
        </w:rPr>
        <w:tab/>
        <w:t xml:space="preserve">אגב, ההסבר הזה כמובן לא ניתן במהלך המעצר. </w:t>
      </w:r>
    </w:p>
    <w:p w14:paraId="2125F825" w14:textId="77777777" w:rsidR="00F65117" w:rsidRPr="00F65117" w:rsidRDefault="00F65117" w:rsidP="00F65117">
      <w:pPr>
        <w:bidi/>
        <w:jc w:val="both"/>
        <w:rPr>
          <w:rFonts w:cs="David" w:hint="cs"/>
          <w:rtl/>
        </w:rPr>
      </w:pPr>
    </w:p>
    <w:p w14:paraId="48AD62FB" w14:textId="77777777" w:rsidR="00F65117" w:rsidRPr="00F65117" w:rsidRDefault="00F65117" w:rsidP="00F65117">
      <w:pPr>
        <w:bidi/>
        <w:jc w:val="both"/>
        <w:rPr>
          <w:rFonts w:cs="David" w:hint="cs"/>
          <w:rtl/>
        </w:rPr>
      </w:pPr>
      <w:r w:rsidRPr="00F65117">
        <w:rPr>
          <w:rFonts w:cs="David" w:hint="cs"/>
          <w:u w:val="single"/>
          <w:rtl/>
        </w:rPr>
        <w:t>אריה אלדד:</w:t>
      </w:r>
    </w:p>
    <w:p w14:paraId="3EBB1239" w14:textId="77777777" w:rsidR="00F65117" w:rsidRPr="00F65117" w:rsidRDefault="00F65117" w:rsidP="00F65117">
      <w:pPr>
        <w:bidi/>
        <w:jc w:val="both"/>
        <w:rPr>
          <w:rFonts w:cs="David" w:hint="cs"/>
          <w:rtl/>
        </w:rPr>
      </w:pPr>
    </w:p>
    <w:p w14:paraId="29B6E2C9" w14:textId="77777777" w:rsidR="00F65117" w:rsidRPr="00F65117" w:rsidRDefault="00F65117" w:rsidP="00F65117">
      <w:pPr>
        <w:bidi/>
        <w:jc w:val="both"/>
        <w:rPr>
          <w:rFonts w:cs="David" w:hint="cs"/>
          <w:u w:val="single"/>
          <w:rtl/>
        </w:rPr>
      </w:pPr>
      <w:r w:rsidRPr="00F65117">
        <w:rPr>
          <w:rFonts w:cs="David" w:hint="cs"/>
          <w:rtl/>
        </w:rPr>
        <w:tab/>
        <w:t>לפי התחקיר של המשטרה, כמה זמן נמשכה ההתנדבות?</w:t>
      </w:r>
    </w:p>
    <w:p w14:paraId="6826F6D5" w14:textId="77777777" w:rsidR="00F65117" w:rsidRPr="00F65117" w:rsidRDefault="00F65117" w:rsidP="00F65117">
      <w:pPr>
        <w:bidi/>
        <w:jc w:val="both"/>
        <w:rPr>
          <w:rFonts w:cs="David" w:hint="cs"/>
          <w:rtl/>
        </w:rPr>
      </w:pPr>
    </w:p>
    <w:p w14:paraId="39D843F6" w14:textId="77777777" w:rsidR="00F65117" w:rsidRPr="00F65117" w:rsidRDefault="00F65117" w:rsidP="00F65117">
      <w:pPr>
        <w:bidi/>
        <w:jc w:val="both"/>
        <w:rPr>
          <w:rFonts w:cs="David" w:hint="cs"/>
          <w:rtl/>
        </w:rPr>
      </w:pPr>
      <w:r w:rsidRPr="00F65117">
        <w:rPr>
          <w:rFonts w:cs="David" w:hint="cs"/>
          <w:u w:val="single"/>
          <w:rtl/>
        </w:rPr>
        <w:t>מאיר בן-גל:</w:t>
      </w:r>
    </w:p>
    <w:p w14:paraId="38B41480" w14:textId="77777777" w:rsidR="00F65117" w:rsidRPr="00F65117" w:rsidRDefault="00F65117" w:rsidP="00F65117">
      <w:pPr>
        <w:bidi/>
        <w:jc w:val="both"/>
        <w:rPr>
          <w:rFonts w:cs="David" w:hint="cs"/>
          <w:rtl/>
        </w:rPr>
      </w:pPr>
    </w:p>
    <w:p w14:paraId="6F834E0F" w14:textId="77777777" w:rsidR="00F65117" w:rsidRPr="00F65117" w:rsidRDefault="00F65117" w:rsidP="00F65117">
      <w:pPr>
        <w:bidi/>
        <w:jc w:val="both"/>
        <w:rPr>
          <w:rFonts w:cs="David" w:hint="cs"/>
          <w:rtl/>
        </w:rPr>
      </w:pPr>
      <w:r w:rsidRPr="00F65117">
        <w:rPr>
          <w:rFonts w:cs="David" w:hint="cs"/>
          <w:rtl/>
        </w:rPr>
        <w:tab/>
        <w:t xml:space="preserve">הוא נלקח לחטיבה וסירב לרדת מהספרון בחטיבה, "רק באמבולנס אני אצא מהחטיבה", אלה היו דבריו של חבר הכנסת. לכן העלו את הנושא של ההתנדבות. </w:t>
      </w:r>
    </w:p>
    <w:p w14:paraId="1B56944E" w14:textId="77777777" w:rsidR="00F65117" w:rsidRPr="00F65117" w:rsidRDefault="00F65117" w:rsidP="00F65117">
      <w:pPr>
        <w:bidi/>
        <w:jc w:val="both"/>
        <w:rPr>
          <w:rFonts w:cs="David" w:hint="cs"/>
          <w:rtl/>
        </w:rPr>
      </w:pPr>
    </w:p>
    <w:p w14:paraId="63843BBE" w14:textId="77777777" w:rsidR="00F65117" w:rsidRPr="00F65117" w:rsidRDefault="00F65117" w:rsidP="00F65117">
      <w:pPr>
        <w:bidi/>
        <w:jc w:val="both"/>
        <w:rPr>
          <w:rFonts w:cs="David" w:hint="cs"/>
          <w:rtl/>
        </w:rPr>
      </w:pPr>
      <w:r w:rsidRPr="00F65117">
        <w:rPr>
          <w:rFonts w:cs="David" w:hint="cs"/>
          <w:u w:val="single"/>
          <w:rtl/>
        </w:rPr>
        <w:t>מיכאל בן ארי:</w:t>
      </w:r>
    </w:p>
    <w:p w14:paraId="62F4C5D5" w14:textId="77777777" w:rsidR="00F65117" w:rsidRPr="00F65117" w:rsidRDefault="00F65117" w:rsidP="00F65117">
      <w:pPr>
        <w:bidi/>
        <w:jc w:val="both"/>
        <w:rPr>
          <w:rFonts w:cs="David" w:hint="cs"/>
          <w:rtl/>
        </w:rPr>
      </w:pPr>
    </w:p>
    <w:p w14:paraId="6356661A" w14:textId="77777777" w:rsidR="00F65117" w:rsidRPr="00F65117" w:rsidRDefault="00F65117" w:rsidP="00F65117">
      <w:pPr>
        <w:bidi/>
        <w:jc w:val="both"/>
        <w:rPr>
          <w:rFonts w:cs="David" w:hint="cs"/>
          <w:u w:val="single"/>
          <w:rtl/>
        </w:rPr>
      </w:pPr>
      <w:r w:rsidRPr="00F65117">
        <w:rPr>
          <w:rFonts w:cs="David" w:hint="cs"/>
          <w:rtl/>
        </w:rPr>
        <w:tab/>
        <w:t xml:space="preserve">אמרתי שארד ברגע שיבוא המח"ט ויסביר לי על מה אני עצור זה מה שביקשתי.  </w:t>
      </w:r>
    </w:p>
    <w:p w14:paraId="0497D89A" w14:textId="77777777" w:rsidR="00F65117" w:rsidRPr="00F65117" w:rsidRDefault="00F65117" w:rsidP="00F65117">
      <w:pPr>
        <w:bidi/>
        <w:jc w:val="both"/>
        <w:rPr>
          <w:rFonts w:cs="David" w:hint="cs"/>
          <w:rtl/>
        </w:rPr>
      </w:pPr>
    </w:p>
    <w:p w14:paraId="505D47AA"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59315AF" w14:textId="77777777" w:rsidR="00F65117" w:rsidRPr="00F65117" w:rsidRDefault="00F65117" w:rsidP="00F65117">
      <w:pPr>
        <w:bidi/>
        <w:jc w:val="both"/>
        <w:rPr>
          <w:rFonts w:cs="David" w:hint="cs"/>
          <w:rtl/>
        </w:rPr>
      </w:pPr>
    </w:p>
    <w:p w14:paraId="16B394A6" w14:textId="77777777" w:rsidR="00F65117" w:rsidRPr="00F65117" w:rsidRDefault="00F65117" w:rsidP="00F65117">
      <w:pPr>
        <w:bidi/>
        <w:jc w:val="both"/>
        <w:rPr>
          <w:rFonts w:cs="David" w:hint="cs"/>
          <w:rtl/>
        </w:rPr>
      </w:pPr>
      <w:r w:rsidRPr="00F65117">
        <w:rPr>
          <w:rFonts w:cs="David" w:hint="cs"/>
          <w:rtl/>
        </w:rPr>
        <w:tab/>
        <w:t xml:space="preserve"> תודה רבה, היועצת המשפטית בבקשה. </w:t>
      </w:r>
    </w:p>
    <w:p w14:paraId="025A4F05" w14:textId="77777777" w:rsidR="00F65117" w:rsidRPr="00F65117" w:rsidRDefault="00F65117" w:rsidP="00F65117">
      <w:pPr>
        <w:bidi/>
        <w:jc w:val="both"/>
        <w:rPr>
          <w:rFonts w:cs="David" w:hint="cs"/>
          <w:rtl/>
        </w:rPr>
      </w:pPr>
    </w:p>
    <w:p w14:paraId="5D961475" w14:textId="77777777" w:rsidR="00F65117" w:rsidRPr="00F65117" w:rsidRDefault="00F65117" w:rsidP="00F65117">
      <w:pPr>
        <w:bidi/>
        <w:jc w:val="both"/>
        <w:rPr>
          <w:rFonts w:cs="David" w:hint="cs"/>
          <w:rtl/>
        </w:rPr>
      </w:pPr>
      <w:r w:rsidRPr="00F65117">
        <w:rPr>
          <w:rFonts w:cs="David" w:hint="cs"/>
          <w:u w:val="single"/>
          <w:rtl/>
        </w:rPr>
        <w:t>ארבל אסטרחן:</w:t>
      </w:r>
    </w:p>
    <w:p w14:paraId="619BBBB3" w14:textId="77777777" w:rsidR="00F65117" w:rsidRPr="00F65117" w:rsidRDefault="00F65117" w:rsidP="00F65117">
      <w:pPr>
        <w:bidi/>
        <w:jc w:val="both"/>
        <w:rPr>
          <w:rFonts w:cs="David" w:hint="cs"/>
          <w:rtl/>
        </w:rPr>
      </w:pPr>
    </w:p>
    <w:p w14:paraId="2E7CA1C9" w14:textId="77777777" w:rsidR="00F65117" w:rsidRPr="00F65117" w:rsidRDefault="00F65117" w:rsidP="00F65117">
      <w:pPr>
        <w:bidi/>
        <w:jc w:val="both"/>
        <w:rPr>
          <w:rFonts w:cs="David" w:hint="cs"/>
          <w:rtl/>
        </w:rPr>
      </w:pPr>
      <w:r w:rsidRPr="00F65117">
        <w:rPr>
          <w:rFonts w:cs="David" w:hint="cs"/>
          <w:rtl/>
        </w:rPr>
        <w:tab/>
        <w:t xml:space="preserve">מתעוררות פה הרבה מאוד שאלות שקשורות לחסינות חברי הכנסת. לא אתייחס </w:t>
      </w:r>
      <w:proofErr w:type="spellStart"/>
      <w:r w:rsidRPr="00F65117">
        <w:rPr>
          <w:rFonts w:cs="David" w:hint="cs"/>
          <w:rtl/>
        </w:rPr>
        <w:t>להכל</w:t>
      </w:r>
      <w:proofErr w:type="spellEnd"/>
      <w:r w:rsidRPr="00F65117">
        <w:rPr>
          <w:rFonts w:cs="David" w:hint="cs"/>
          <w:rtl/>
        </w:rPr>
        <w:t xml:space="preserve">, אני רוצה להתייחס ל-2 נקודות קצרות ואם יישאלו עוד שאלות אתייחס. ראשית לגבי הנוהל שדובר עליו, שרוצים לכתוב ולרענן נוהל קיים. אני חושבת שזה באמת מסקנה מאוד נכונה ממה שעולה כאן ואני ומירי פרנקל נשמח לראות את הדברים ולהיות שותפים לגיבוש הדברים כדי לראות שניתנים הדגשים הנכונים. </w:t>
      </w:r>
    </w:p>
    <w:p w14:paraId="7E577B1A" w14:textId="77777777" w:rsidR="00F65117" w:rsidRPr="00F65117" w:rsidRDefault="00F65117" w:rsidP="00F65117">
      <w:pPr>
        <w:bidi/>
        <w:jc w:val="both"/>
        <w:rPr>
          <w:rFonts w:cs="David" w:hint="cs"/>
          <w:rtl/>
        </w:rPr>
      </w:pPr>
      <w:r w:rsidRPr="00F65117">
        <w:rPr>
          <w:rFonts w:cs="David" w:hint="cs"/>
          <w:rtl/>
        </w:rPr>
        <w:t xml:space="preserve"> </w:t>
      </w:r>
    </w:p>
    <w:p w14:paraId="7D1A818A"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CE876F4" w14:textId="77777777" w:rsidR="00F65117" w:rsidRPr="00F65117" w:rsidRDefault="00F65117" w:rsidP="00F65117">
      <w:pPr>
        <w:bidi/>
        <w:jc w:val="both"/>
        <w:rPr>
          <w:rFonts w:cs="David" w:hint="cs"/>
          <w:rtl/>
        </w:rPr>
      </w:pPr>
    </w:p>
    <w:p w14:paraId="7D28572A" w14:textId="77777777" w:rsidR="00F65117" w:rsidRPr="00F65117" w:rsidRDefault="00F65117" w:rsidP="00F65117">
      <w:pPr>
        <w:bidi/>
        <w:jc w:val="both"/>
        <w:rPr>
          <w:rFonts w:cs="David" w:hint="cs"/>
          <w:rtl/>
        </w:rPr>
      </w:pPr>
      <w:r w:rsidRPr="00F65117">
        <w:rPr>
          <w:rFonts w:cs="David" w:hint="cs"/>
          <w:rtl/>
        </w:rPr>
        <w:tab/>
        <w:t xml:space="preserve">נשלח לכם הכי מהר שאפשר. </w:t>
      </w:r>
    </w:p>
    <w:p w14:paraId="0FA4CF16" w14:textId="77777777" w:rsidR="00F65117" w:rsidRPr="00F65117" w:rsidRDefault="00F65117" w:rsidP="00F65117">
      <w:pPr>
        <w:bidi/>
        <w:jc w:val="both"/>
        <w:rPr>
          <w:rFonts w:cs="David" w:hint="cs"/>
          <w:rtl/>
        </w:rPr>
      </w:pPr>
    </w:p>
    <w:p w14:paraId="40A936F7" w14:textId="77777777" w:rsidR="00F65117" w:rsidRPr="00F65117" w:rsidRDefault="00F65117" w:rsidP="00F65117">
      <w:pPr>
        <w:bidi/>
        <w:jc w:val="both"/>
        <w:rPr>
          <w:rFonts w:cs="David" w:hint="cs"/>
          <w:rtl/>
        </w:rPr>
      </w:pPr>
      <w:r w:rsidRPr="00F65117">
        <w:rPr>
          <w:rFonts w:cs="David" w:hint="cs"/>
          <w:u w:val="single"/>
          <w:rtl/>
        </w:rPr>
        <w:t>ארבל אסטרחן:</w:t>
      </w:r>
    </w:p>
    <w:p w14:paraId="36AE6F82" w14:textId="77777777" w:rsidR="00F65117" w:rsidRPr="00F65117" w:rsidRDefault="00F65117" w:rsidP="00F65117">
      <w:pPr>
        <w:bidi/>
        <w:jc w:val="both"/>
        <w:rPr>
          <w:rFonts w:cs="David" w:hint="cs"/>
          <w:rtl/>
        </w:rPr>
      </w:pPr>
    </w:p>
    <w:p w14:paraId="5CF89688" w14:textId="77777777" w:rsidR="00F65117" w:rsidRPr="00F65117" w:rsidRDefault="00F65117" w:rsidP="00F65117">
      <w:pPr>
        <w:bidi/>
        <w:jc w:val="both"/>
        <w:rPr>
          <w:rFonts w:cs="David" w:hint="cs"/>
          <w:rtl/>
        </w:rPr>
      </w:pPr>
      <w:r w:rsidRPr="00F65117">
        <w:rPr>
          <w:rFonts w:cs="David" w:hint="cs"/>
          <w:rtl/>
        </w:rPr>
        <w:tab/>
        <w:t xml:space="preserve">אגב, בזמן ההתנתקות, מעבר לדיונים שהיו פה בוועדת הכנסת היו נהלים של הצבא והמשטרה, אני מחזיקה פה נוהל של המשטרה: טיפול בחברי כנסת ובמלוויהם במהלך ההתנתקות. אז דובר גם על היחס לעוזרים פרלמנטרים. </w:t>
      </w:r>
    </w:p>
    <w:p w14:paraId="47B3C41C" w14:textId="77777777" w:rsidR="00F65117" w:rsidRPr="00F65117" w:rsidRDefault="00F65117" w:rsidP="00F65117">
      <w:pPr>
        <w:bidi/>
        <w:jc w:val="both"/>
        <w:rPr>
          <w:rFonts w:cs="David" w:hint="cs"/>
          <w:rtl/>
        </w:rPr>
      </w:pPr>
    </w:p>
    <w:p w14:paraId="567744CE"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8977C7C" w14:textId="77777777" w:rsidR="00F65117" w:rsidRPr="00F65117" w:rsidRDefault="00F65117" w:rsidP="00F65117">
      <w:pPr>
        <w:bidi/>
        <w:jc w:val="both"/>
        <w:rPr>
          <w:rFonts w:cs="David" w:hint="cs"/>
          <w:rtl/>
        </w:rPr>
      </w:pPr>
    </w:p>
    <w:p w14:paraId="268F7F3C" w14:textId="77777777" w:rsidR="00F65117" w:rsidRPr="00F65117" w:rsidRDefault="00F65117" w:rsidP="00F65117">
      <w:pPr>
        <w:bidi/>
        <w:jc w:val="both"/>
        <w:rPr>
          <w:rFonts w:cs="David" w:hint="cs"/>
          <w:rtl/>
        </w:rPr>
      </w:pPr>
      <w:r w:rsidRPr="00F65117">
        <w:rPr>
          <w:rFonts w:cs="David" w:hint="cs"/>
          <w:rtl/>
        </w:rPr>
        <w:tab/>
        <w:t xml:space="preserve">זה אחד הדברים שנעזרנו בו בניסוח. </w:t>
      </w:r>
    </w:p>
    <w:p w14:paraId="6A10E0A2" w14:textId="77777777" w:rsidR="00F65117" w:rsidRPr="00F65117" w:rsidRDefault="00F65117" w:rsidP="00F65117">
      <w:pPr>
        <w:bidi/>
        <w:jc w:val="both"/>
        <w:rPr>
          <w:rFonts w:cs="David" w:hint="cs"/>
          <w:rtl/>
        </w:rPr>
      </w:pPr>
    </w:p>
    <w:p w14:paraId="24869DC4" w14:textId="77777777" w:rsidR="00F65117" w:rsidRPr="00F65117" w:rsidRDefault="00F65117" w:rsidP="00F65117">
      <w:pPr>
        <w:bidi/>
        <w:jc w:val="both"/>
        <w:rPr>
          <w:rFonts w:cs="David" w:hint="cs"/>
          <w:rtl/>
        </w:rPr>
      </w:pPr>
      <w:r w:rsidRPr="00F65117">
        <w:rPr>
          <w:rFonts w:cs="David" w:hint="cs"/>
          <w:u w:val="single"/>
          <w:rtl/>
        </w:rPr>
        <w:t>ארבל אסטרחן</w:t>
      </w:r>
      <w:r w:rsidRPr="00F65117">
        <w:rPr>
          <w:rFonts w:cs="David" w:hint="cs"/>
          <w:rtl/>
        </w:rPr>
        <w:t>:</w:t>
      </w:r>
    </w:p>
    <w:p w14:paraId="5B5F25CB" w14:textId="77777777" w:rsidR="00F65117" w:rsidRPr="00F65117" w:rsidRDefault="00F65117" w:rsidP="00F65117">
      <w:pPr>
        <w:bidi/>
        <w:jc w:val="both"/>
        <w:rPr>
          <w:rFonts w:cs="David" w:hint="cs"/>
          <w:rtl/>
        </w:rPr>
      </w:pPr>
    </w:p>
    <w:p w14:paraId="6C39C26C" w14:textId="77777777" w:rsidR="00F65117" w:rsidRPr="00F65117" w:rsidRDefault="00F65117" w:rsidP="00F65117">
      <w:pPr>
        <w:bidi/>
        <w:jc w:val="both"/>
        <w:rPr>
          <w:rFonts w:cs="David" w:hint="cs"/>
          <w:rtl/>
        </w:rPr>
      </w:pPr>
      <w:r w:rsidRPr="00F65117">
        <w:rPr>
          <w:rFonts w:cs="David" w:hint="cs"/>
          <w:rtl/>
        </w:rPr>
        <w:tab/>
        <w:t xml:space="preserve"> נתנו אז גם הערות לאותו נוהל ונשמח לעשות את זה גם הפעם. </w:t>
      </w:r>
    </w:p>
    <w:p w14:paraId="7EE495BA" w14:textId="77777777" w:rsidR="00F65117" w:rsidRPr="00F65117" w:rsidRDefault="00F65117" w:rsidP="00F65117">
      <w:pPr>
        <w:bidi/>
        <w:jc w:val="both"/>
        <w:rPr>
          <w:rFonts w:cs="David" w:hint="cs"/>
          <w:rtl/>
        </w:rPr>
      </w:pPr>
    </w:p>
    <w:p w14:paraId="22510160" w14:textId="77777777" w:rsidR="00F65117" w:rsidRDefault="00F65117" w:rsidP="00F65117">
      <w:pPr>
        <w:bidi/>
        <w:jc w:val="both"/>
        <w:rPr>
          <w:rFonts w:cs="David" w:hint="cs"/>
          <w:u w:val="single"/>
          <w:rtl/>
        </w:rPr>
      </w:pPr>
    </w:p>
    <w:p w14:paraId="18AE7CA5" w14:textId="77777777" w:rsidR="00F65117" w:rsidRDefault="00F65117" w:rsidP="00F65117">
      <w:pPr>
        <w:bidi/>
        <w:jc w:val="both"/>
        <w:rPr>
          <w:rFonts w:cs="David" w:hint="cs"/>
          <w:u w:val="single"/>
          <w:rtl/>
        </w:rPr>
      </w:pPr>
    </w:p>
    <w:p w14:paraId="78F08554" w14:textId="77777777" w:rsidR="00F65117" w:rsidRDefault="00F65117" w:rsidP="00F65117">
      <w:pPr>
        <w:bidi/>
        <w:jc w:val="both"/>
        <w:rPr>
          <w:rFonts w:cs="David" w:hint="cs"/>
          <w:u w:val="single"/>
          <w:rtl/>
        </w:rPr>
      </w:pPr>
    </w:p>
    <w:p w14:paraId="3E37DAFB" w14:textId="77777777" w:rsidR="00F65117" w:rsidRDefault="00F65117" w:rsidP="00F65117">
      <w:pPr>
        <w:bidi/>
        <w:jc w:val="both"/>
        <w:rPr>
          <w:rFonts w:cs="David" w:hint="cs"/>
          <w:u w:val="single"/>
          <w:rtl/>
        </w:rPr>
      </w:pPr>
    </w:p>
    <w:p w14:paraId="7FD8A593" w14:textId="77777777" w:rsidR="00F65117" w:rsidRPr="00F65117" w:rsidRDefault="00F65117" w:rsidP="00F65117">
      <w:pPr>
        <w:bidi/>
        <w:jc w:val="both"/>
        <w:rPr>
          <w:rFonts w:cs="David" w:hint="cs"/>
          <w:rtl/>
        </w:rPr>
      </w:pPr>
      <w:r w:rsidRPr="00F65117">
        <w:rPr>
          <w:rFonts w:cs="David" w:hint="cs"/>
          <w:u w:val="single"/>
          <w:rtl/>
        </w:rPr>
        <w:t>נסים זאב:</w:t>
      </w:r>
    </w:p>
    <w:p w14:paraId="3554E2CD" w14:textId="77777777" w:rsidR="00F65117" w:rsidRPr="00F65117" w:rsidRDefault="00F65117" w:rsidP="00F65117">
      <w:pPr>
        <w:bidi/>
        <w:jc w:val="both"/>
        <w:rPr>
          <w:rFonts w:cs="David" w:hint="cs"/>
          <w:rtl/>
        </w:rPr>
      </w:pPr>
    </w:p>
    <w:p w14:paraId="148DA99E" w14:textId="77777777" w:rsidR="00F65117" w:rsidRPr="00F65117" w:rsidRDefault="00F65117" w:rsidP="00F65117">
      <w:pPr>
        <w:bidi/>
        <w:jc w:val="both"/>
        <w:rPr>
          <w:rFonts w:cs="David" w:hint="cs"/>
          <w:rtl/>
        </w:rPr>
      </w:pPr>
      <w:r w:rsidRPr="00F65117">
        <w:rPr>
          <w:rFonts w:cs="David" w:hint="cs"/>
          <w:rtl/>
        </w:rPr>
        <w:tab/>
        <w:t xml:space="preserve">אולי במקום טיפול יהיה כתוב "יחס" ואז ההבנה גם תהיה שונה. </w:t>
      </w:r>
    </w:p>
    <w:p w14:paraId="19B0CF65" w14:textId="77777777" w:rsidR="00F65117" w:rsidRPr="00F65117" w:rsidRDefault="00F65117" w:rsidP="00F65117">
      <w:pPr>
        <w:bidi/>
        <w:jc w:val="both"/>
        <w:rPr>
          <w:rFonts w:cs="David" w:hint="cs"/>
          <w:u w:val="single"/>
          <w:rtl/>
        </w:rPr>
      </w:pPr>
    </w:p>
    <w:p w14:paraId="2F1103A0" w14:textId="77777777" w:rsidR="00F65117" w:rsidRPr="00F65117" w:rsidRDefault="00F65117" w:rsidP="00F65117">
      <w:pPr>
        <w:bidi/>
        <w:jc w:val="both"/>
        <w:rPr>
          <w:rFonts w:cs="David" w:hint="cs"/>
          <w:rtl/>
        </w:rPr>
      </w:pPr>
      <w:r w:rsidRPr="00F65117">
        <w:rPr>
          <w:rFonts w:cs="David" w:hint="cs"/>
          <w:u w:val="single"/>
          <w:rtl/>
        </w:rPr>
        <w:t>ארבל אסטרחן</w:t>
      </w:r>
      <w:r w:rsidRPr="00F65117">
        <w:rPr>
          <w:rFonts w:cs="David" w:hint="cs"/>
          <w:rtl/>
        </w:rPr>
        <w:t>:</w:t>
      </w:r>
    </w:p>
    <w:p w14:paraId="3AC4D1DD" w14:textId="77777777" w:rsidR="00F65117" w:rsidRPr="00F65117" w:rsidRDefault="00F65117" w:rsidP="00F65117">
      <w:pPr>
        <w:bidi/>
        <w:jc w:val="both"/>
        <w:rPr>
          <w:rFonts w:cs="David" w:hint="cs"/>
          <w:rtl/>
        </w:rPr>
      </w:pPr>
    </w:p>
    <w:p w14:paraId="2BB3E2BA" w14:textId="77777777" w:rsidR="00F65117" w:rsidRPr="00F65117" w:rsidRDefault="00F65117" w:rsidP="00F65117">
      <w:pPr>
        <w:bidi/>
        <w:jc w:val="both"/>
        <w:rPr>
          <w:rFonts w:cs="David" w:hint="cs"/>
          <w:rtl/>
        </w:rPr>
      </w:pPr>
      <w:r w:rsidRPr="00F65117">
        <w:rPr>
          <w:rFonts w:cs="David" w:hint="cs"/>
          <w:rtl/>
        </w:rPr>
        <w:tab/>
        <w:t xml:space="preserve">גם הטרמינולוגיה היא חלק מהעניין. </w:t>
      </w:r>
    </w:p>
    <w:p w14:paraId="2F0DD270" w14:textId="77777777" w:rsidR="00F65117" w:rsidRPr="00F65117" w:rsidRDefault="00F65117" w:rsidP="00F65117">
      <w:pPr>
        <w:bidi/>
        <w:jc w:val="both"/>
        <w:rPr>
          <w:rFonts w:cs="David" w:hint="cs"/>
          <w:rtl/>
        </w:rPr>
      </w:pPr>
    </w:p>
    <w:p w14:paraId="404ED67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B87AEBD" w14:textId="77777777" w:rsidR="00F65117" w:rsidRPr="00F65117" w:rsidRDefault="00F65117" w:rsidP="00F65117">
      <w:pPr>
        <w:bidi/>
        <w:jc w:val="both"/>
        <w:rPr>
          <w:rFonts w:cs="David" w:hint="cs"/>
          <w:rtl/>
        </w:rPr>
      </w:pPr>
    </w:p>
    <w:p w14:paraId="0F475205" w14:textId="77777777" w:rsidR="00F65117" w:rsidRPr="00F65117" w:rsidRDefault="00F65117" w:rsidP="00F65117">
      <w:pPr>
        <w:bidi/>
        <w:jc w:val="both"/>
        <w:rPr>
          <w:rFonts w:cs="David" w:hint="cs"/>
          <w:rtl/>
        </w:rPr>
      </w:pPr>
      <w:r w:rsidRPr="00F65117">
        <w:rPr>
          <w:rFonts w:cs="David" w:hint="cs"/>
          <w:rtl/>
        </w:rPr>
        <w:tab/>
        <w:t xml:space="preserve"> באמת הורדנו את המילה "טיפול".</w:t>
      </w:r>
    </w:p>
    <w:p w14:paraId="3E2236A0" w14:textId="77777777" w:rsidR="00F65117" w:rsidRPr="00F65117" w:rsidRDefault="00F65117" w:rsidP="00F65117">
      <w:pPr>
        <w:bidi/>
        <w:jc w:val="both"/>
        <w:rPr>
          <w:rFonts w:cs="David" w:hint="cs"/>
          <w:rtl/>
        </w:rPr>
      </w:pPr>
    </w:p>
    <w:p w14:paraId="4196636E" w14:textId="77777777" w:rsidR="00F65117" w:rsidRPr="00F65117" w:rsidRDefault="00F65117" w:rsidP="00F65117">
      <w:pPr>
        <w:bidi/>
        <w:jc w:val="both"/>
        <w:rPr>
          <w:rFonts w:cs="David" w:hint="cs"/>
          <w:rtl/>
        </w:rPr>
      </w:pPr>
      <w:r w:rsidRPr="00F65117">
        <w:rPr>
          <w:rFonts w:cs="David" w:hint="cs"/>
          <w:u w:val="single"/>
          <w:rtl/>
        </w:rPr>
        <w:t>נסים זאב:</w:t>
      </w:r>
    </w:p>
    <w:p w14:paraId="41713B7E" w14:textId="77777777" w:rsidR="00F65117" w:rsidRPr="00F65117" w:rsidRDefault="00F65117" w:rsidP="00F65117">
      <w:pPr>
        <w:bidi/>
        <w:jc w:val="both"/>
        <w:rPr>
          <w:rFonts w:cs="David" w:hint="cs"/>
          <w:rtl/>
        </w:rPr>
      </w:pPr>
    </w:p>
    <w:p w14:paraId="30042405" w14:textId="77777777" w:rsidR="00F65117" w:rsidRPr="00F65117" w:rsidRDefault="00F65117" w:rsidP="00F65117">
      <w:pPr>
        <w:bidi/>
        <w:jc w:val="both"/>
        <w:rPr>
          <w:rFonts w:cs="David" w:hint="cs"/>
          <w:rtl/>
        </w:rPr>
      </w:pPr>
      <w:r w:rsidRPr="00F65117">
        <w:rPr>
          <w:rFonts w:cs="David" w:hint="cs"/>
          <w:rtl/>
        </w:rPr>
        <w:tab/>
        <w:t xml:space="preserve">זה לא סמנטיקה, אני מדבר ברצינות, כשאומרים חבר כנסת מבינים שצריך לטפל בו כמו שצריך. </w:t>
      </w:r>
    </w:p>
    <w:p w14:paraId="29E6A617" w14:textId="77777777" w:rsidR="00F65117" w:rsidRPr="00F65117" w:rsidRDefault="00F65117" w:rsidP="00F65117">
      <w:pPr>
        <w:bidi/>
        <w:jc w:val="both"/>
        <w:rPr>
          <w:rFonts w:cs="David" w:hint="cs"/>
          <w:rtl/>
        </w:rPr>
      </w:pPr>
    </w:p>
    <w:p w14:paraId="107E84C5"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60B826D2" w14:textId="77777777" w:rsidR="00F65117" w:rsidRPr="00F65117" w:rsidRDefault="00F65117" w:rsidP="00F65117">
      <w:pPr>
        <w:bidi/>
        <w:jc w:val="both"/>
        <w:rPr>
          <w:rFonts w:cs="David" w:hint="cs"/>
          <w:rtl/>
        </w:rPr>
      </w:pPr>
    </w:p>
    <w:p w14:paraId="13B63B68" w14:textId="77777777" w:rsidR="00F65117" w:rsidRPr="00F65117" w:rsidRDefault="00F65117" w:rsidP="00F65117">
      <w:pPr>
        <w:bidi/>
        <w:jc w:val="both"/>
        <w:rPr>
          <w:rFonts w:cs="David" w:hint="cs"/>
          <w:rtl/>
        </w:rPr>
      </w:pPr>
      <w:r w:rsidRPr="00F65117">
        <w:rPr>
          <w:rFonts w:cs="David" w:hint="cs"/>
          <w:rtl/>
        </w:rPr>
        <w:tab/>
        <w:t xml:space="preserve">חבר הכנסת מתפרץ לדלת פתוחה כי שינינו את השם ל"יחס לחברי כנסת", גם משפט הפתיחה הוא: חברי כנסת ישראל הם נבחרי ציבור ורשויות המדינה נדרשות לעשות </w:t>
      </w:r>
      <w:proofErr w:type="spellStart"/>
      <w:r w:rsidRPr="00F65117">
        <w:rPr>
          <w:rFonts w:cs="David" w:hint="cs"/>
          <w:rtl/>
        </w:rPr>
        <w:t>הכל</w:t>
      </w:r>
      <w:proofErr w:type="spellEnd"/>
      <w:r w:rsidRPr="00F65117">
        <w:rPr>
          <w:rFonts w:cs="David" w:hint="cs"/>
          <w:rtl/>
        </w:rPr>
        <w:t xml:space="preserve"> לשם מתן אפשרות לחברי הכנסת לממש את זכויותיהם ותפקידיהם כנציגי העם". הנוהל הוא חד משמעית   משתמש במילה יחס ומתחיל במינון הנכון. </w:t>
      </w:r>
    </w:p>
    <w:p w14:paraId="5111B496" w14:textId="77777777" w:rsidR="00F65117" w:rsidRPr="00F65117" w:rsidRDefault="00F65117" w:rsidP="00F65117">
      <w:pPr>
        <w:bidi/>
        <w:jc w:val="both"/>
        <w:rPr>
          <w:rFonts w:cs="David" w:hint="cs"/>
          <w:rtl/>
        </w:rPr>
      </w:pPr>
    </w:p>
    <w:p w14:paraId="2F49B3FD" w14:textId="77777777" w:rsidR="00F65117" w:rsidRPr="00F65117" w:rsidRDefault="00F65117" w:rsidP="00F65117">
      <w:pPr>
        <w:bidi/>
        <w:jc w:val="both"/>
        <w:rPr>
          <w:rFonts w:cs="David" w:hint="cs"/>
          <w:rtl/>
        </w:rPr>
      </w:pPr>
      <w:r w:rsidRPr="00F65117">
        <w:rPr>
          <w:rFonts w:cs="David" w:hint="cs"/>
          <w:u w:val="single"/>
          <w:rtl/>
        </w:rPr>
        <w:t>ארבל אסטרחן:</w:t>
      </w:r>
    </w:p>
    <w:p w14:paraId="398AAE0D" w14:textId="77777777" w:rsidR="00F65117" w:rsidRPr="00F65117" w:rsidRDefault="00F65117" w:rsidP="00F65117">
      <w:pPr>
        <w:bidi/>
        <w:jc w:val="both"/>
        <w:rPr>
          <w:rFonts w:cs="David" w:hint="cs"/>
          <w:rtl/>
        </w:rPr>
      </w:pPr>
    </w:p>
    <w:p w14:paraId="18440AF5" w14:textId="77777777" w:rsidR="00F65117" w:rsidRPr="00F65117" w:rsidRDefault="00F65117" w:rsidP="00F65117">
      <w:pPr>
        <w:bidi/>
        <w:jc w:val="both"/>
        <w:rPr>
          <w:rFonts w:cs="David" w:hint="cs"/>
          <w:rtl/>
        </w:rPr>
      </w:pPr>
      <w:r w:rsidRPr="00F65117">
        <w:rPr>
          <w:rFonts w:cs="David" w:hint="cs"/>
          <w:rtl/>
        </w:rPr>
        <w:tab/>
        <w:t xml:space="preserve">למשל כי באותו נוהל גם דובר על הנושא של עוזרים פרלמנטרים, הרבה פעמים חבר כנסת בא עם עוזריו, לגביהם יש הוראות אחרות, אולי גם זה נושא שצריך להתייחס אליו. </w:t>
      </w:r>
    </w:p>
    <w:p w14:paraId="05651181" w14:textId="77777777" w:rsidR="00F65117" w:rsidRPr="00F65117" w:rsidRDefault="00F65117" w:rsidP="00F65117">
      <w:pPr>
        <w:bidi/>
        <w:jc w:val="both"/>
        <w:rPr>
          <w:rFonts w:cs="David" w:hint="cs"/>
          <w:rtl/>
        </w:rPr>
      </w:pPr>
    </w:p>
    <w:p w14:paraId="115D33B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F94DF1F" w14:textId="77777777" w:rsidR="00F65117" w:rsidRPr="00F65117" w:rsidRDefault="00F65117" w:rsidP="00F65117">
      <w:pPr>
        <w:bidi/>
        <w:jc w:val="both"/>
        <w:rPr>
          <w:rFonts w:cs="David" w:hint="cs"/>
          <w:rtl/>
        </w:rPr>
      </w:pPr>
    </w:p>
    <w:p w14:paraId="4D408F96" w14:textId="77777777" w:rsidR="00F65117" w:rsidRPr="00F65117" w:rsidRDefault="00F65117" w:rsidP="00F65117">
      <w:pPr>
        <w:bidi/>
        <w:jc w:val="both"/>
        <w:rPr>
          <w:rFonts w:cs="David" w:hint="cs"/>
          <w:rtl/>
        </w:rPr>
      </w:pPr>
      <w:r w:rsidRPr="00F65117">
        <w:rPr>
          <w:rFonts w:cs="David" w:hint="cs"/>
          <w:rtl/>
        </w:rPr>
        <w:tab/>
        <w:t xml:space="preserve">זה נכון כי בדרך כלל באמת חבר כנסת </w:t>
      </w:r>
      <w:proofErr w:type="spellStart"/>
      <w:r w:rsidRPr="00F65117">
        <w:rPr>
          <w:rFonts w:cs="David" w:hint="cs"/>
          <w:rtl/>
        </w:rPr>
        <w:t>מתנייד</w:t>
      </w:r>
      <w:proofErr w:type="spellEnd"/>
      <w:r w:rsidRPr="00F65117">
        <w:rPr>
          <w:rFonts w:cs="David" w:hint="cs"/>
          <w:rtl/>
        </w:rPr>
        <w:t xml:space="preserve"> עם העוזרים שלו - - - </w:t>
      </w:r>
    </w:p>
    <w:p w14:paraId="40D159D7" w14:textId="77777777" w:rsidR="00F65117" w:rsidRPr="00F65117" w:rsidRDefault="00F65117" w:rsidP="00F65117">
      <w:pPr>
        <w:bidi/>
        <w:jc w:val="both"/>
        <w:rPr>
          <w:rFonts w:cs="David" w:hint="cs"/>
          <w:rtl/>
        </w:rPr>
      </w:pPr>
    </w:p>
    <w:p w14:paraId="3A70599C" w14:textId="77777777" w:rsidR="00F65117" w:rsidRPr="00F65117" w:rsidRDefault="00F65117" w:rsidP="00F65117">
      <w:pPr>
        <w:bidi/>
        <w:jc w:val="both"/>
        <w:rPr>
          <w:rFonts w:cs="David" w:hint="cs"/>
          <w:rtl/>
        </w:rPr>
      </w:pPr>
      <w:r w:rsidRPr="00F65117">
        <w:rPr>
          <w:rFonts w:cs="David" w:hint="cs"/>
          <w:u w:val="single"/>
          <w:rtl/>
        </w:rPr>
        <w:t>יצחק שד"ר:</w:t>
      </w:r>
    </w:p>
    <w:p w14:paraId="032A7A9C" w14:textId="77777777" w:rsidR="00F65117" w:rsidRPr="00F65117" w:rsidRDefault="00F65117" w:rsidP="00F65117">
      <w:pPr>
        <w:bidi/>
        <w:jc w:val="both"/>
        <w:rPr>
          <w:rFonts w:cs="David" w:hint="cs"/>
          <w:rtl/>
        </w:rPr>
      </w:pPr>
    </w:p>
    <w:p w14:paraId="0FAE6A59" w14:textId="77777777" w:rsidR="00F65117" w:rsidRPr="00F65117" w:rsidRDefault="00F65117" w:rsidP="00F65117">
      <w:pPr>
        <w:bidi/>
        <w:jc w:val="both"/>
        <w:rPr>
          <w:rFonts w:cs="David" w:hint="cs"/>
          <w:rtl/>
        </w:rPr>
      </w:pPr>
      <w:r w:rsidRPr="00F65117">
        <w:rPr>
          <w:rFonts w:cs="David" w:hint="cs"/>
          <w:rtl/>
        </w:rPr>
        <w:tab/>
        <w:t xml:space="preserve"> זה מופיע בנוהל. </w:t>
      </w:r>
    </w:p>
    <w:p w14:paraId="31328A3D" w14:textId="77777777" w:rsidR="00F65117" w:rsidRPr="00F65117" w:rsidRDefault="00F65117" w:rsidP="00F65117">
      <w:pPr>
        <w:bidi/>
        <w:jc w:val="both"/>
        <w:rPr>
          <w:rFonts w:cs="David" w:hint="cs"/>
          <w:rtl/>
        </w:rPr>
      </w:pPr>
    </w:p>
    <w:p w14:paraId="7AEE0F96"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19D8EDFF" w14:textId="77777777" w:rsidR="00F65117" w:rsidRPr="00F65117" w:rsidRDefault="00F65117" w:rsidP="00F65117">
      <w:pPr>
        <w:bidi/>
        <w:jc w:val="both"/>
        <w:rPr>
          <w:rFonts w:cs="David" w:hint="cs"/>
          <w:rtl/>
        </w:rPr>
      </w:pPr>
    </w:p>
    <w:p w14:paraId="322F16E5" w14:textId="77777777" w:rsidR="00F65117" w:rsidRPr="00F65117" w:rsidRDefault="00F65117" w:rsidP="00F65117">
      <w:pPr>
        <w:bidi/>
        <w:jc w:val="both"/>
        <w:rPr>
          <w:rFonts w:cs="David" w:hint="cs"/>
          <w:rtl/>
        </w:rPr>
      </w:pPr>
      <w:r w:rsidRPr="00F65117">
        <w:rPr>
          <w:rFonts w:cs="David" w:hint="cs"/>
          <w:rtl/>
        </w:rPr>
        <w:tab/>
        <w:t xml:space="preserve"> זה חלק מהנוהל. </w:t>
      </w:r>
    </w:p>
    <w:p w14:paraId="538E1F10" w14:textId="77777777" w:rsidR="00F65117" w:rsidRPr="00F65117" w:rsidRDefault="00F65117" w:rsidP="00F65117">
      <w:pPr>
        <w:bidi/>
        <w:jc w:val="both"/>
        <w:rPr>
          <w:rFonts w:cs="David" w:hint="cs"/>
          <w:rtl/>
        </w:rPr>
      </w:pPr>
    </w:p>
    <w:p w14:paraId="0E4A9AC8" w14:textId="77777777" w:rsidR="00F65117" w:rsidRPr="00F65117" w:rsidRDefault="00F65117" w:rsidP="00F65117">
      <w:pPr>
        <w:bidi/>
        <w:jc w:val="both"/>
        <w:rPr>
          <w:rFonts w:cs="David" w:hint="cs"/>
          <w:rtl/>
        </w:rPr>
      </w:pPr>
      <w:r w:rsidRPr="00F65117">
        <w:rPr>
          <w:rFonts w:cs="David" w:hint="cs"/>
          <w:u w:val="single"/>
          <w:rtl/>
        </w:rPr>
        <w:t>ארבל אסטרחן:</w:t>
      </w:r>
    </w:p>
    <w:p w14:paraId="5F20A8B2" w14:textId="77777777" w:rsidR="00F65117" w:rsidRPr="00F65117" w:rsidRDefault="00F65117" w:rsidP="00F65117">
      <w:pPr>
        <w:bidi/>
        <w:jc w:val="both"/>
        <w:rPr>
          <w:rFonts w:cs="David" w:hint="cs"/>
          <w:rtl/>
        </w:rPr>
      </w:pPr>
    </w:p>
    <w:p w14:paraId="02F49DCB" w14:textId="77777777" w:rsidR="00F65117" w:rsidRPr="00F65117" w:rsidRDefault="00F65117" w:rsidP="00F65117">
      <w:pPr>
        <w:bidi/>
        <w:jc w:val="both"/>
        <w:rPr>
          <w:rFonts w:cs="David" w:hint="cs"/>
          <w:rtl/>
        </w:rPr>
      </w:pPr>
      <w:r w:rsidRPr="00F65117">
        <w:rPr>
          <w:rFonts w:cs="David" w:hint="cs"/>
          <w:rtl/>
        </w:rPr>
        <w:tab/>
        <w:t xml:space="preserve">הנוהל שהקצין דיבר עליו זה בנושא של כניסה לשטחי הרש"פ שזה לא בדיוק - - - </w:t>
      </w:r>
    </w:p>
    <w:p w14:paraId="7D562226" w14:textId="77777777" w:rsidR="00F65117" w:rsidRPr="00F65117" w:rsidRDefault="00F65117" w:rsidP="00F65117">
      <w:pPr>
        <w:bidi/>
        <w:jc w:val="both"/>
        <w:rPr>
          <w:rFonts w:cs="David" w:hint="cs"/>
          <w:rtl/>
        </w:rPr>
      </w:pPr>
    </w:p>
    <w:p w14:paraId="6C690EDB" w14:textId="77777777" w:rsidR="00F65117" w:rsidRPr="00F65117" w:rsidRDefault="00F65117" w:rsidP="00F65117">
      <w:pPr>
        <w:bidi/>
        <w:jc w:val="both"/>
        <w:rPr>
          <w:rFonts w:cs="David" w:hint="cs"/>
          <w:rtl/>
        </w:rPr>
      </w:pPr>
      <w:r w:rsidRPr="00F65117">
        <w:rPr>
          <w:rFonts w:cs="David" w:hint="cs"/>
          <w:u w:val="single"/>
          <w:rtl/>
        </w:rPr>
        <w:t>יצחק שד"ר:</w:t>
      </w:r>
    </w:p>
    <w:p w14:paraId="156BCC7D" w14:textId="77777777" w:rsidR="00F65117" w:rsidRPr="00F65117" w:rsidRDefault="00F65117" w:rsidP="00F65117">
      <w:pPr>
        <w:bidi/>
        <w:jc w:val="both"/>
        <w:rPr>
          <w:rFonts w:cs="David" w:hint="cs"/>
          <w:rtl/>
        </w:rPr>
      </w:pPr>
    </w:p>
    <w:p w14:paraId="6390A4A9" w14:textId="77777777" w:rsidR="00F65117" w:rsidRPr="00F65117" w:rsidRDefault="00F65117" w:rsidP="00F65117">
      <w:pPr>
        <w:bidi/>
        <w:jc w:val="both"/>
        <w:rPr>
          <w:rFonts w:cs="David" w:hint="cs"/>
          <w:rtl/>
        </w:rPr>
      </w:pPr>
      <w:r w:rsidRPr="00F65117">
        <w:rPr>
          <w:rFonts w:cs="David" w:hint="cs"/>
          <w:rtl/>
        </w:rPr>
        <w:tab/>
        <w:t xml:space="preserve"> גם בפינוי היה, שני עוזרים עם תעודות של עוזרים. </w:t>
      </w:r>
    </w:p>
    <w:p w14:paraId="3F09CBA6" w14:textId="77777777" w:rsidR="00F65117" w:rsidRPr="00F65117" w:rsidRDefault="00F65117" w:rsidP="00F65117">
      <w:pPr>
        <w:bidi/>
        <w:jc w:val="both"/>
        <w:rPr>
          <w:rFonts w:cs="David" w:hint="cs"/>
          <w:u w:val="single"/>
          <w:rtl/>
        </w:rPr>
      </w:pPr>
    </w:p>
    <w:p w14:paraId="75D67A7D" w14:textId="77777777" w:rsidR="00F65117" w:rsidRPr="00F65117" w:rsidRDefault="00F65117" w:rsidP="00F65117">
      <w:pPr>
        <w:bidi/>
        <w:jc w:val="both"/>
        <w:rPr>
          <w:rFonts w:cs="David" w:hint="cs"/>
          <w:rtl/>
        </w:rPr>
      </w:pPr>
      <w:r w:rsidRPr="00F65117">
        <w:rPr>
          <w:rFonts w:cs="David" w:hint="cs"/>
          <w:u w:val="single"/>
          <w:rtl/>
        </w:rPr>
        <w:t>ארבל אסטרחן</w:t>
      </w:r>
      <w:r w:rsidRPr="00F65117">
        <w:rPr>
          <w:rFonts w:cs="David" w:hint="cs"/>
          <w:rtl/>
        </w:rPr>
        <w:t>:</w:t>
      </w:r>
    </w:p>
    <w:p w14:paraId="40260FC9" w14:textId="77777777" w:rsidR="00F65117" w:rsidRPr="00F65117" w:rsidRDefault="00F65117" w:rsidP="00F65117">
      <w:pPr>
        <w:bidi/>
        <w:jc w:val="both"/>
        <w:rPr>
          <w:rFonts w:cs="David" w:hint="cs"/>
          <w:rtl/>
        </w:rPr>
      </w:pPr>
    </w:p>
    <w:p w14:paraId="0F386DF6" w14:textId="77777777" w:rsidR="00F65117" w:rsidRPr="00F65117" w:rsidRDefault="00F65117" w:rsidP="00F65117">
      <w:pPr>
        <w:bidi/>
        <w:jc w:val="both"/>
        <w:rPr>
          <w:rFonts w:cs="David" w:hint="cs"/>
          <w:rtl/>
        </w:rPr>
      </w:pPr>
      <w:r w:rsidRPr="00F65117">
        <w:rPr>
          <w:rFonts w:cs="David" w:hint="cs"/>
          <w:rtl/>
        </w:rPr>
        <w:tab/>
        <w:t xml:space="preserve">זה מעט שונה כי שם היו שטחים מאוד מוגדרים עם כניסה מסוימת בזמנים מאוד תחומים אבל בהחלט אפשר ללמוד מזה. אני רוצה להתייחס לשאלה שנשאלה פה הרבה לגבי הנושא של שטח סגור, אם חבר כנסת יכול להיכנס או לא יכול להיכנס. אני רוצה להקריא קטע קצר מחוות דעת של היועץ המשפטי לממשלה, אומנם היא ניתנה כבר לפני עשור אבל מאז היא צוטטה פעמים רבות, ואומר היועץ כך: "עצם הכרזתו של שטח כשטח  סגור אינה מספקת כשלעצמה כדי להצדיק באופן אוטומטי את הגבלת הגישה של חבר כנסת. יש צורך כאמור בהחלטה ספציפית שתינתן לאחר עריכת בחינה מתאימה של צרכי הביטחון או הסדר הציבורי בהתאם לצרכי השעה והמקום. משנמצא שצרכי הביטחון או הסדר הציבורי מחייבים סגירת שטח כשטח צבאי סגור שתוצאתו היא הגבלת הגישה או התנועה של חבר הכנסת למקום כלשהו באזורים, רשאים הגורמים המופקדים על הביטחון ושמירת הסדר באזורים, הצבא והמשטרה, למנוע כניסתו של חבר כנסת למקום כזה ואף לפנותו מן המקום. בעניין זה יצוין כי בהתאם לחוק החסינות אין עומדת לחבר הכנסת חסינות מפני מעצר במקום שעשה מעשה פשע שיש עמו שימוש בכוח או הפרעת השלום. עם זאת, לשם מניעת כניסתו של חבר כנסת למקום שהכניסה אליו הוגבלה מטעמים של ביטחון או סדר ציבורי או לשם פינויו משם - אין צורך כמובן שיבוצע פשע על ידי חבר הכנסת." הדברים האלה חזרו גם אחר כך, למשל בפסק דין חשוב שבו 3 חברי כנסת רצו להיכנס בשנת 2001 לאזור עזה ואז קבע בית המשפט העליון ש"מעמדם של העותרים כחברי כנסת אינו מקנה להם זכות מוקנית להיכנס לשטח שהוכרז כסגור אלא מהווה הוא אך שיקול במסגרת הפעלת שיקול הדעת של המפקד בשעה שהוא דן בבקשה להתיר כניסה לשטח הסגור." </w:t>
      </w:r>
    </w:p>
    <w:p w14:paraId="02DF24FA" w14:textId="77777777" w:rsidR="00F65117" w:rsidRPr="00F65117" w:rsidRDefault="00F65117" w:rsidP="00F65117">
      <w:pPr>
        <w:bidi/>
        <w:jc w:val="both"/>
        <w:rPr>
          <w:rFonts w:cs="David" w:hint="cs"/>
          <w:rtl/>
        </w:rPr>
      </w:pPr>
    </w:p>
    <w:p w14:paraId="459A3D8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937FC94" w14:textId="77777777" w:rsidR="00F65117" w:rsidRPr="00F65117" w:rsidRDefault="00F65117" w:rsidP="00F65117">
      <w:pPr>
        <w:bidi/>
        <w:jc w:val="both"/>
        <w:rPr>
          <w:rFonts w:cs="David" w:hint="cs"/>
          <w:rtl/>
        </w:rPr>
      </w:pPr>
    </w:p>
    <w:p w14:paraId="03E186A5" w14:textId="77777777" w:rsidR="00F65117" w:rsidRPr="00F65117" w:rsidRDefault="00F65117" w:rsidP="00F65117">
      <w:pPr>
        <w:bidi/>
        <w:jc w:val="both"/>
        <w:rPr>
          <w:rFonts w:cs="David" w:hint="cs"/>
          <w:rtl/>
        </w:rPr>
      </w:pPr>
      <w:r w:rsidRPr="00F65117">
        <w:rPr>
          <w:rFonts w:cs="David" w:hint="cs"/>
          <w:rtl/>
        </w:rPr>
        <w:tab/>
        <w:t xml:space="preserve"> והנוהל שמדבר עליו קצין הכנסת לגבי הצורך שזה יהיה רק בדרגת אלוף, ההחלטה לפנות חבר כנסת. </w:t>
      </w:r>
    </w:p>
    <w:p w14:paraId="7DF7295A" w14:textId="77777777" w:rsidR="00F65117" w:rsidRPr="00F65117" w:rsidRDefault="00F65117" w:rsidP="00F65117">
      <w:pPr>
        <w:bidi/>
        <w:jc w:val="both"/>
        <w:rPr>
          <w:rFonts w:cs="David" w:hint="cs"/>
          <w:rtl/>
        </w:rPr>
      </w:pPr>
    </w:p>
    <w:p w14:paraId="0DFA517E" w14:textId="77777777" w:rsidR="00F65117" w:rsidRPr="00F65117" w:rsidRDefault="00F65117" w:rsidP="00F65117">
      <w:pPr>
        <w:bidi/>
        <w:jc w:val="both"/>
        <w:rPr>
          <w:rFonts w:cs="David" w:hint="cs"/>
          <w:rtl/>
        </w:rPr>
      </w:pPr>
      <w:r w:rsidRPr="00F65117">
        <w:rPr>
          <w:rFonts w:cs="David" w:hint="cs"/>
          <w:u w:val="single"/>
          <w:rtl/>
        </w:rPr>
        <w:t>ארבל אסטרחן:</w:t>
      </w:r>
    </w:p>
    <w:p w14:paraId="5715028C" w14:textId="77777777" w:rsidR="00F65117" w:rsidRPr="00F65117" w:rsidRDefault="00F65117" w:rsidP="00F65117">
      <w:pPr>
        <w:bidi/>
        <w:jc w:val="both"/>
        <w:rPr>
          <w:rFonts w:cs="David" w:hint="cs"/>
          <w:rtl/>
        </w:rPr>
      </w:pPr>
    </w:p>
    <w:p w14:paraId="5C0FA267" w14:textId="77777777" w:rsidR="00F65117" w:rsidRPr="00F65117" w:rsidRDefault="00F65117" w:rsidP="00F65117">
      <w:pPr>
        <w:bidi/>
        <w:jc w:val="both"/>
        <w:rPr>
          <w:rFonts w:cs="David" w:hint="cs"/>
          <w:rtl/>
        </w:rPr>
      </w:pPr>
      <w:r w:rsidRPr="00F65117">
        <w:rPr>
          <w:rFonts w:cs="David" w:hint="cs"/>
          <w:rtl/>
        </w:rPr>
        <w:tab/>
        <w:t xml:space="preserve">זה נוהל שמדבר רק על כניסה לשטחי הרשות, הוא לא חל אחד לאחד. יכול להיות שפה יהיה צריך לעשות איזה שהן התאמות. </w:t>
      </w:r>
    </w:p>
    <w:p w14:paraId="5ED638AF" w14:textId="77777777" w:rsidR="00F65117" w:rsidRPr="00F65117" w:rsidRDefault="00F65117" w:rsidP="00F65117">
      <w:pPr>
        <w:bidi/>
        <w:jc w:val="both"/>
        <w:rPr>
          <w:rFonts w:cs="David" w:hint="cs"/>
          <w:rtl/>
        </w:rPr>
      </w:pPr>
    </w:p>
    <w:p w14:paraId="5B4987A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EE6426D" w14:textId="77777777" w:rsidR="00F65117" w:rsidRPr="00F65117" w:rsidRDefault="00F65117" w:rsidP="00F65117">
      <w:pPr>
        <w:bidi/>
        <w:jc w:val="both"/>
        <w:rPr>
          <w:rFonts w:cs="David" w:hint="cs"/>
          <w:rtl/>
        </w:rPr>
      </w:pPr>
    </w:p>
    <w:p w14:paraId="528F15E1" w14:textId="77777777" w:rsidR="00F65117" w:rsidRPr="00F65117" w:rsidRDefault="00F65117" w:rsidP="00F65117">
      <w:pPr>
        <w:bidi/>
        <w:jc w:val="both"/>
        <w:rPr>
          <w:rFonts w:cs="David" w:hint="cs"/>
          <w:rtl/>
        </w:rPr>
      </w:pPr>
      <w:r w:rsidRPr="00F65117">
        <w:rPr>
          <w:rFonts w:cs="David" w:hint="cs"/>
          <w:rtl/>
        </w:rPr>
        <w:tab/>
        <w:t xml:space="preserve">זה נוהל לא מספיק טוב לכל המצבים. </w:t>
      </w:r>
    </w:p>
    <w:p w14:paraId="5647411D" w14:textId="77777777" w:rsidR="00F65117" w:rsidRPr="00F65117" w:rsidRDefault="00F65117" w:rsidP="00F65117">
      <w:pPr>
        <w:bidi/>
        <w:jc w:val="both"/>
        <w:rPr>
          <w:rFonts w:cs="David" w:hint="cs"/>
          <w:rtl/>
        </w:rPr>
      </w:pPr>
    </w:p>
    <w:p w14:paraId="0699D05A" w14:textId="77777777" w:rsidR="00F65117" w:rsidRPr="00F65117" w:rsidRDefault="00F65117" w:rsidP="00F65117">
      <w:pPr>
        <w:bidi/>
        <w:jc w:val="both"/>
        <w:rPr>
          <w:rFonts w:cs="David" w:hint="cs"/>
          <w:rtl/>
        </w:rPr>
      </w:pPr>
      <w:r w:rsidRPr="00F65117">
        <w:rPr>
          <w:rFonts w:cs="David" w:hint="cs"/>
          <w:u w:val="single"/>
          <w:rtl/>
        </w:rPr>
        <w:t>יצחק שד"ר:</w:t>
      </w:r>
    </w:p>
    <w:p w14:paraId="55DAC5DD" w14:textId="77777777" w:rsidR="00F65117" w:rsidRPr="00F65117" w:rsidRDefault="00F65117" w:rsidP="00F65117">
      <w:pPr>
        <w:bidi/>
        <w:jc w:val="both"/>
        <w:rPr>
          <w:rFonts w:cs="David" w:hint="cs"/>
          <w:rtl/>
        </w:rPr>
      </w:pPr>
    </w:p>
    <w:p w14:paraId="44E59FD4" w14:textId="77777777" w:rsidR="00F65117" w:rsidRPr="00F65117" w:rsidRDefault="00F65117" w:rsidP="00F65117">
      <w:pPr>
        <w:bidi/>
        <w:jc w:val="both"/>
        <w:rPr>
          <w:rFonts w:cs="David" w:hint="cs"/>
          <w:rtl/>
        </w:rPr>
      </w:pPr>
      <w:r w:rsidRPr="00F65117">
        <w:rPr>
          <w:rFonts w:cs="David" w:hint="cs"/>
          <w:rtl/>
        </w:rPr>
        <w:tab/>
        <w:t xml:space="preserve">היה גם בפינוי. </w:t>
      </w:r>
    </w:p>
    <w:p w14:paraId="38315B1D" w14:textId="77777777" w:rsidR="00F65117" w:rsidRPr="00F65117" w:rsidRDefault="00F65117" w:rsidP="00F65117">
      <w:pPr>
        <w:bidi/>
        <w:jc w:val="both"/>
        <w:rPr>
          <w:rFonts w:cs="David" w:hint="cs"/>
          <w:rtl/>
        </w:rPr>
      </w:pPr>
    </w:p>
    <w:p w14:paraId="58812BDE" w14:textId="77777777" w:rsidR="00F65117" w:rsidRPr="00F65117" w:rsidRDefault="00F65117" w:rsidP="00F65117">
      <w:pPr>
        <w:bidi/>
        <w:jc w:val="both"/>
        <w:rPr>
          <w:rFonts w:cs="David" w:hint="cs"/>
          <w:rtl/>
        </w:rPr>
      </w:pPr>
      <w:r w:rsidRPr="00F65117">
        <w:rPr>
          <w:rFonts w:cs="David" w:hint="cs"/>
          <w:u w:val="single"/>
          <w:rtl/>
        </w:rPr>
        <w:t>ארבל אסטרחן:</w:t>
      </w:r>
    </w:p>
    <w:p w14:paraId="6E7CD6A9" w14:textId="77777777" w:rsidR="00F65117" w:rsidRPr="00F65117" w:rsidRDefault="00F65117" w:rsidP="00F65117">
      <w:pPr>
        <w:bidi/>
        <w:jc w:val="both"/>
        <w:rPr>
          <w:rFonts w:cs="David" w:hint="cs"/>
          <w:rtl/>
        </w:rPr>
      </w:pPr>
    </w:p>
    <w:p w14:paraId="46440AA1" w14:textId="77777777" w:rsidR="00F65117" w:rsidRPr="00F65117" w:rsidRDefault="00F65117" w:rsidP="00F65117">
      <w:pPr>
        <w:bidi/>
        <w:jc w:val="both"/>
        <w:rPr>
          <w:rFonts w:cs="David" w:hint="cs"/>
          <w:rtl/>
        </w:rPr>
      </w:pPr>
      <w:r w:rsidRPr="00F65117">
        <w:rPr>
          <w:rFonts w:cs="David" w:hint="cs"/>
          <w:rtl/>
        </w:rPr>
        <w:tab/>
        <w:t xml:space="preserve">הוא לא חל כרגע על המקרה הזה אבל בגדול צריך לזכור שחופש התנועה שמוקנה לחברי הכנסת לפי סעיף 9, יכולה להישאל גם שאלה היכן בדיוק, בגלל שהוא מדבר על שטחי המדינה - - -  </w:t>
      </w:r>
    </w:p>
    <w:p w14:paraId="3B58986F" w14:textId="77777777" w:rsidR="00F65117" w:rsidRPr="00F65117" w:rsidRDefault="00F65117" w:rsidP="00F65117">
      <w:pPr>
        <w:bidi/>
        <w:jc w:val="both"/>
        <w:rPr>
          <w:rFonts w:cs="David" w:hint="cs"/>
          <w:u w:val="single"/>
          <w:rtl/>
        </w:rPr>
      </w:pPr>
    </w:p>
    <w:p w14:paraId="50DC9AE9"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3A2FCC83" w14:textId="77777777" w:rsidR="00F65117" w:rsidRPr="00F65117" w:rsidRDefault="00F65117" w:rsidP="00F65117">
      <w:pPr>
        <w:bidi/>
        <w:jc w:val="both"/>
        <w:rPr>
          <w:rFonts w:cs="David" w:hint="cs"/>
          <w:rtl/>
        </w:rPr>
      </w:pPr>
    </w:p>
    <w:p w14:paraId="56C59EB2" w14:textId="77777777" w:rsidR="00F65117" w:rsidRPr="00F65117" w:rsidRDefault="00F65117" w:rsidP="00F65117">
      <w:pPr>
        <w:bidi/>
        <w:jc w:val="both"/>
        <w:rPr>
          <w:rFonts w:cs="David" w:hint="cs"/>
          <w:rtl/>
        </w:rPr>
      </w:pPr>
      <w:r w:rsidRPr="00F65117">
        <w:rPr>
          <w:rFonts w:cs="David" w:hint="cs"/>
          <w:rtl/>
        </w:rPr>
        <w:tab/>
        <w:t xml:space="preserve"> בכוונה לא העלינו את זה כי אנחנו מכירים היטב את חוות הדעת של היועץ ומתייחסים לחסינות חברי הכנסת גם </w:t>
      </w:r>
      <w:proofErr w:type="spellStart"/>
      <w:r w:rsidRPr="00F65117">
        <w:rPr>
          <w:rFonts w:cs="David" w:hint="cs"/>
          <w:rtl/>
        </w:rPr>
        <w:t>באיו"ש</w:t>
      </w:r>
      <w:proofErr w:type="spellEnd"/>
      <w:r w:rsidRPr="00F65117">
        <w:rPr>
          <w:rFonts w:cs="David" w:hint="cs"/>
          <w:rtl/>
        </w:rPr>
        <w:t xml:space="preserve"> בלי טיעונים פורמליסטים שזה לא תחומי המדינה, למרות שזה לא מובן מאליו אבל אנחנו מחילים את זה, את הזכויות ואת החסינות.  </w:t>
      </w:r>
    </w:p>
    <w:p w14:paraId="7665FC16" w14:textId="77777777" w:rsidR="00F65117" w:rsidRPr="00F65117" w:rsidRDefault="00F65117" w:rsidP="00F65117">
      <w:pPr>
        <w:bidi/>
        <w:jc w:val="both"/>
        <w:rPr>
          <w:rFonts w:cs="David" w:hint="cs"/>
          <w:rtl/>
        </w:rPr>
      </w:pPr>
    </w:p>
    <w:p w14:paraId="4184C7A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DEB8492" w14:textId="77777777" w:rsidR="00F65117" w:rsidRPr="00F65117" w:rsidRDefault="00F65117" w:rsidP="00F65117">
      <w:pPr>
        <w:bidi/>
        <w:jc w:val="both"/>
        <w:rPr>
          <w:rFonts w:cs="David" w:hint="cs"/>
          <w:rtl/>
        </w:rPr>
      </w:pPr>
    </w:p>
    <w:p w14:paraId="6F498C09" w14:textId="77777777" w:rsidR="00F65117" w:rsidRPr="00F65117" w:rsidRDefault="00F65117" w:rsidP="00F65117">
      <w:pPr>
        <w:bidi/>
        <w:jc w:val="both"/>
        <w:rPr>
          <w:rFonts w:cs="David" w:hint="cs"/>
          <w:rtl/>
        </w:rPr>
      </w:pPr>
      <w:r w:rsidRPr="00F65117">
        <w:rPr>
          <w:rFonts w:cs="David" w:hint="cs"/>
          <w:rtl/>
        </w:rPr>
        <w:tab/>
        <w:t>ארבל מבחינתך, קצין הכנסת היה כאן חד משמעי והוא טוען שחוץ מהעובדה של ההורדה מהספרון כל השאר מה שהיה בעיניו לא תקין לחלוטין, את שותפה לעמדתו?</w:t>
      </w:r>
    </w:p>
    <w:p w14:paraId="738E1B8B" w14:textId="77777777" w:rsidR="00F65117" w:rsidRPr="00F65117" w:rsidRDefault="00F65117" w:rsidP="00F65117">
      <w:pPr>
        <w:bidi/>
        <w:jc w:val="both"/>
        <w:rPr>
          <w:rFonts w:cs="David" w:hint="cs"/>
          <w:rtl/>
        </w:rPr>
      </w:pPr>
    </w:p>
    <w:p w14:paraId="2DC3A174" w14:textId="77777777" w:rsidR="00F65117" w:rsidRPr="00F65117" w:rsidRDefault="00F65117" w:rsidP="00F65117">
      <w:pPr>
        <w:bidi/>
        <w:jc w:val="both"/>
        <w:rPr>
          <w:rFonts w:cs="David" w:hint="cs"/>
          <w:rtl/>
        </w:rPr>
      </w:pPr>
      <w:r w:rsidRPr="00F65117">
        <w:rPr>
          <w:rFonts w:cs="David" w:hint="cs"/>
          <w:u w:val="single"/>
          <w:rtl/>
        </w:rPr>
        <w:t>ארבל אסטרחן:</w:t>
      </w:r>
    </w:p>
    <w:p w14:paraId="45159FA7" w14:textId="77777777" w:rsidR="00F65117" w:rsidRPr="00F65117" w:rsidRDefault="00F65117" w:rsidP="00F65117">
      <w:pPr>
        <w:bidi/>
        <w:jc w:val="both"/>
        <w:rPr>
          <w:rFonts w:cs="David" w:hint="cs"/>
          <w:rtl/>
        </w:rPr>
      </w:pPr>
    </w:p>
    <w:p w14:paraId="699AB291" w14:textId="77777777" w:rsidR="00F65117" w:rsidRPr="00F65117" w:rsidRDefault="00F65117" w:rsidP="00F65117">
      <w:pPr>
        <w:bidi/>
        <w:jc w:val="both"/>
        <w:rPr>
          <w:rFonts w:cs="David" w:hint="cs"/>
          <w:rtl/>
        </w:rPr>
      </w:pPr>
      <w:r w:rsidRPr="00F65117">
        <w:rPr>
          <w:rFonts w:cs="David" w:hint="cs"/>
          <w:rtl/>
        </w:rPr>
        <w:tab/>
        <w:t xml:space="preserve">אולי לפני שראינו בדיוק את התחקירים קשה לי להתייחס אם היה בסדר או לא בסדר. בגדול מותר לומר שחבר הכנסת אסור לו להפר את החוק ואסור לו לעשות דברים אסורים ואסור לו להפריע לכוחות הביטחון. מצד שני כוחות הביטחון כאשר הם מתייחסים לחבר כנסת צריכים לקחת בחשבון ולהתייחס לעניין שמדובר בחבר כנסת, לנהוג בו בכבוד הראוי, לראות כאשר מדובר בחבר כנסת שעושה פעולות שקשורות למילוי התפקיד, זו לא הפרעה לשם הפרעה. </w:t>
      </w:r>
    </w:p>
    <w:p w14:paraId="6EC149E7" w14:textId="77777777" w:rsidR="00F65117" w:rsidRPr="00F65117" w:rsidRDefault="00F65117" w:rsidP="00F65117">
      <w:pPr>
        <w:bidi/>
        <w:jc w:val="both"/>
        <w:rPr>
          <w:rFonts w:cs="David" w:hint="cs"/>
          <w:rtl/>
        </w:rPr>
      </w:pPr>
    </w:p>
    <w:p w14:paraId="083D0BF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2900F60C" w14:textId="77777777" w:rsidR="00F65117" w:rsidRPr="00F65117" w:rsidRDefault="00F65117" w:rsidP="00F65117">
      <w:pPr>
        <w:bidi/>
        <w:jc w:val="both"/>
        <w:rPr>
          <w:rFonts w:cs="David" w:hint="cs"/>
          <w:rtl/>
        </w:rPr>
      </w:pPr>
    </w:p>
    <w:p w14:paraId="24EBF2BE" w14:textId="77777777" w:rsidR="00F65117" w:rsidRPr="00F65117" w:rsidRDefault="00F65117" w:rsidP="00F65117">
      <w:pPr>
        <w:bidi/>
        <w:jc w:val="both"/>
        <w:rPr>
          <w:rFonts w:cs="David" w:hint="cs"/>
          <w:rtl/>
        </w:rPr>
      </w:pPr>
      <w:r w:rsidRPr="00F65117">
        <w:rPr>
          <w:rFonts w:cs="David" w:hint="cs"/>
          <w:rtl/>
        </w:rPr>
        <w:tab/>
        <w:t xml:space="preserve">אבל במקרה הזה, מה הייתה העילה לפינוי מהמקום? אני מבין מה הייתה העילה להורדה אבל מה הייתה העילה לפינוי אני לא מצליח להבין לפי המצב, כי על שטח צבאי סגור לא הוצג לו צו וגם לא נאמר לו. מה יכולה להיות עילה לפינוי של חבר כנסת מהאזור? </w:t>
      </w:r>
    </w:p>
    <w:p w14:paraId="0ACC2856" w14:textId="77777777" w:rsidR="00F65117" w:rsidRPr="00F65117" w:rsidRDefault="00F65117" w:rsidP="00F65117">
      <w:pPr>
        <w:bidi/>
        <w:jc w:val="both"/>
        <w:rPr>
          <w:rFonts w:cs="David" w:hint="cs"/>
          <w:rtl/>
        </w:rPr>
      </w:pPr>
    </w:p>
    <w:p w14:paraId="55341F64"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4BA5295A" w14:textId="77777777" w:rsidR="00F65117" w:rsidRPr="00F65117" w:rsidRDefault="00F65117" w:rsidP="00F65117">
      <w:pPr>
        <w:bidi/>
        <w:jc w:val="both"/>
        <w:rPr>
          <w:rFonts w:cs="David" w:hint="cs"/>
          <w:rtl/>
        </w:rPr>
      </w:pPr>
    </w:p>
    <w:p w14:paraId="1A303C5C" w14:textId="77777777" w:rsidR="00F65117" w:rsidRPr="00F65117" w:rsidRDefault="00F65117" w:rsidP="00F65117">
      <w:pPr>
        <w:bidi/>
        <w:jc w:val="both"/>
        <w:rPr>
          <w:rFonts w:cs="David" w:hint="cs"/>
          <w:rtl/>
        </w:rPr>
      </w:pPr>
      <w:r w:rsidRPr="00F65117">
        <w:rPr>
          <w:rFonts w:cs="David" w:hint="cs"/>
          <w:rtl/>
        </w:rPr>
        <w:tab/>
        <w:t xml:space="preserve">הפרעה לפעילות כוחות צה"ל. </w:t>
      </w:r>
    </w:p>
    <w:p w14:paraId="47886705" w14:textId="77777777" w:rsidR="00F65117" w:rsidRPr="00F65117" w:rsidRDefault="00F65117" w:rsidP="00F65117">
      <w:pPr>
        <w:bidi/>
        <w:jc w:val="both"/>
        <w:rPr>
          <w:rFonts w:cs="David" w:hint="cs"/>
          <w:rtl/>
        </w:rPr>
      </w:pPr>
    </w:p>
    <w:p w14:paraId="56E4FD3D" w14:textId="77777777" w:rsidR="00F65117" w:rsidRPr="00F65117" w:rsidRDefault="00F65117" w:rsidP="00F65117">
      <w:pPr>
        <w:bidi/>
        <w:jc w:val="both"/>
        <w:rPr>
          <w:rFonts w:cs="David" w:hint="cs"/>
          <w:rtl/>
        </w:rPr>
      </w:pPr>
      <w:r w:rsidRPr="00F65117">
        <w:rPr>
          <w:rFonts w:cs="David" w:hint="cs"/>
          <w:u w:val="single"/>
          <w:rtl/>
        </w:rPr>
        <w:t>אריה אלדד:</w:t>
      </w:r>
    </w:p>
    <w:p w14:paraId="29D3DF82" w14:textId="77777777" w:rsidR="00F65117" w:rsidRPr="00F65117" w:rsidRDefault="00F65117" w:rsidP="00F65117">
      <w:pPr>
        <w:bidi/>
        <w:jc w:val="both"/>
        <w:rPr>
          <w:rFonts w:cs="David" w:hint="cs"/>
          <w:rtl/>
        </w:rPr>
      </w:pPr>
    </w:p>
    <w:p w14:paraId="4032499B" w14:textId="77777777" w:rsidR="00F65117" w:rsidRPr="00F65117" w:rsidRDefault="00F65117" w:rsidP="00F65117">
      <w:pPr>
        <w:bidi/>
        <w:jc w:val="both"/>
        <w:rPr>
          <w:rFonts w:cs="David" w:hint="cs"/>
          <w:rtl/>
        </w:rPr>
      </w:pPr>
      <w:r w:rsidRPr="00F65117">
        <w:rPr>
          <w:rFonts w:cs="David" w:hint="cs"/>
          <w:rtl/>
        </w:rPr>
        <w:tab/>
        <w:t xml:space="preserve"> אם הוא מונח לצד הכביש, למה שזה מפריע לפעילות צה"ל?</w:t>
      </w:r>
    </w:p>
    <w:p w14:paraId="643E8ECE" w14:textId="77777777" w:rsidR="00F65117" w:rsidRPr="00F65117" w:rsidRDefault="00F65117" w:rsidP="00F65117">
      <w:pPr>
        <w:bidi/>
        <w:jc w:val="both"/>
        <w:rPr>
          <w:rFonts w:cs="David" w:hint="cs"/>
          <w:rtl/>
        </w:rPr>
      </w:pPr>
    </w:p>
    <w:p w14:paraId="4EF96A53" w14:textId="77777777" w:rsidR="00F65117" w:rsidRPr="00F65117" w:rsidRDefault="00F65117" w:rsidP="00F65117">
      <w:pPr>
        <w:bidi/>
        <w:jc w:val="both"/>
        <w:rPr>
          <w:rFonts w:cs="David" w:hint="cs"/>
          <w:rtl/>
        </w:rPr>
      </w:pPr>
      <w:r w:rsidRPr="00F65117">
        <w:rPr>
          <w:rFonts w:cs="David" w:hint="cs"/>
          <w:u w:val="single"/>
          <w:rtl/>
        </w:rPr>
        <w:t>מיכאל בן ארי:</w:t>
      </w:r>
    </w:p>
    <w:p w14:paraId="5170C4CC" w14:textId="77777777" w:rsidR="00F65117" w:rsidRPr="00F65117" w:rsidRDefault="00F65117" w:rsidP="00F65117">
      <w:pPr>
        <w:bidi/>
        <w:jc w:val="both"/>
        <w:rPr>
          <w:rFonts w:cs="David" w:hint="cs"/>
          <w:rtl/>
        </w:rPr>
      </w:pPr>
    </w:p>
    <w:p w14:paraId="6E3AAD5C" w14:textId="77777777" w:rsidR="00F65117" w:rsidRPr="00F65117" w:rsidRDefault="00F65117" w:rsidP="00F65117">
      <w:pPr>
        <w:bidi/>
        <w:jc w:val="both"/>
        <w:rPr>
          <w:rFonts w:cs="David" w:hint="cs"/>
          <w:u w:val="single"/>
          <w:rtl/>
        </w:rPr>
      </w:pPr>
      <w:r w:rsidRPr="00F65117">
        <w:rPr>
          <w:rFonts w:cs="David" w:hint="cs"/>
          <w:rtl/>
        </w:rPr>
        <w:tab/>
        <w:t>לאיזה פעולה של כוחות צה"ל הפרעתי?</w:t>
      </w:r>
    </w:p>
    <w:p w14:paraId="5C1987CC" w14:textId="77777777" w:rsidR="00F65117" w:rsidRPr="00F65117" w:rsidRDefault="00F65117" w:rsidP="00F65117">
      <w:pPr>
        <w:bidi/>
        <w:jc w:val="both"/>
        <w:rPr>
          <w:rFonts w:cs="David" w:hint="cs"/>
          <w:rtl/>
        </w:rPr>
      </w:pPr>
    </w:p>
    <w:p w14:paraId="5A7B942B"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1F02783" w14:textId="77777777" w:rsidR="00F65117" w:rsidRPr="00F65117" w:rsidRDefault="00F65117" w:rsidP="00F65117">
      <w:pPr>
        <w:bidi/>
        <w:jc w:val="both"/>
        <w:rPr>
          <w:rFonts w:cs="David" w:hint="cs"/>
          <w:rtl/>
        </w:rPr>
      </w:pPr>
    </w:p>
    <w:p w14:paraId="0528AA08" w14:textId="77777777" w:rsidR="00F65117" w:rsidRPr="00F65117" w:rsidRDefault="00F65117" w:rsidP="00F65117">
      <w:pPr>
        <w:bidi/>
        <w:jc w:val="both"/>
        <w:rPr>
          <w:rFonts w:cs="David" w:hint="cs"/>
          <w:rtl/>
        </w:rPr>
      </w:pPr>
      <w:r w:rsidRPr="00F65117">
        <w:rPr>
          <w:rFonts w:cs="David" w:hint="cs"/>
          <w:rtl/>
        </w:rPr>
        <w:tab/>
        <w:t xml:space="preserve"> עקרונית יכול להיות אבל במקרה הזה אני לא רואה - - - </w:t>
      </w:r>
    </w:p>
    <w:p w14:paraId="040F956E" w14:textId="77777777" w:rsidR="00F65117" w:rsidRPr="00F65117" w:rsidRDefault="00F65117" w:rsidP="00F65117">
      <w:pPr>
        <w:bidi/>
        <w:jc w:val="both"/>
        <w:rPr>
          <w:rFonts w:cs="David" w:hint="cs"/>
          <w:rtl/>
        </w:rPr>
      </w:pPr>
    </w:p>
    <w:p w14:paraId="64E449FE" w14:textId="77777777" w:rsidR="00F65117" w:rsidRPr="00F65117" w:rsidRDefault="00F65117" w:rsidP="00F65117">
      <w:pPr>
        <w:bidi/>
        <w:jc w:val="both"/>
        <w:rPr>
          <w:rFonts w:cs="David" w:hint="cs"/>
          <w:rtl/>
        </w:rPr>
      </w:pPr>
      <w:r w:rsidRPr="00F65117">
        <w:rPr>
          <w:rFonts w:cs="David" w:hint="cs"/>
          <w:u w:val="single"/>
          <w:rtl/>
        </w:rPr>
        <w:t>ארבל אסטרחן:</w:t>
      </w:r>
    </w:p>
    <w:p w14:paraId="24F7757C" w14:textId="77777777" w:rsidR="00F65117" w:rsidRPr="00F65117" w:rsidRDefault="00F65117" w:rsidP="00F65117">
      <w:pPr>
        <w:bidi/>
        <w:jc w:val="both"/>
        <w:rPr>
          <w:rFonts w:cs="David" w:hint="cs"/>
          <w:rtl/>
        </w:rPr>
      </w:pPr>
    </w:p>
    <w:p w14:paraId="4462D237" w14:textId="77777777" w:rsidR="00F65117" w:rsidRPr="00F65117" w:rsidRDefault="00F65117" w:rsidP="00F65117">
      <w:pPr>
        <w:bidi/>
        <w:jc w:val="both"/>
        <w:rPr>
          <w:rFonts w:cs="David" w:hint="cs"/>
          <w:rtl/>
        </w:rPr>
      </w:pPr>
      <w:r w:rsidRPr="00F65117">
        <w:rPr>
          <w:rFonts w:cs="David" w:hint="cs"/>
          <w:rtl/>
        </w:rPr>
        <w:tab/>
        <w:t xml:space="preserve">יכול להיות שיש פה עניין בעייתי, כשנראה דברים כתובים - - - </w:t>
      </w:r>
    </w:p>
    <w:p w14:paraId="1E275C5A" w14:textId="77777777" w:rsidR="00F65117" w:rsidRPr="00F65117" w:rsidRDefault="00F65117" w:rsidP="00F65117">
      <w:pPr>
        <w:bidi/>
        <w:jc w:val="both"/>
        <w:rPr>
          <w:rFonts w:cs="David" w:hint="cs"/>
          <w:u w:val="single"/>
          <w:rtl/>
        </w:rPr>
      </w:pPr>
    </w:p>
    <w:p w14:paraId="670EB06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99232BD" w14:textId="77777777" w:rsidR="00F65117" w:rsidRPr="00F65117" w:rsidRDefault="00F65117" w:rsidP="00F65117">
      <w:pPr>
        <w:bidi/>
        <w:jc w:val="both"/>
        <w:rPr>
          <w:rFonts w:cs="David" w:hint="cs"/>
          <w:rtl/>
        </w:rPr>
      </w:pPr>
    </w:p>
    <w:p w14:paraId="38B155E7" w14:textId="77777777" w:rsidR="00F65117" w:rsidRPr="00F65117" w:rsidRDefault="00F65117" w:rsidP="00F65117">
      <w:pPr>
        <w:bidi/>
        <w:jc w:val="both"/>
        <w:rPr>
          <w:rFonts w:cs="David" w:hint="cs"/>
          <w:rtl/>
        </w:rPr>
      </w:pPr>
      <w:r w:rsidRPr="00F65117">
        <w:rPr>
          <w:rFonts w:cs="David" w:hint="cs"/>
          <w:rtl/>
        </w:rPr>
        <w:tab/>
        <w:t>מבחינת הנהלים היה צורך לבקש מחבר הכנסת מייד תעודות?</w:t>
      </w:r>
    </w:p>
    <w:p w14:paraId="06393F36" w14:textId="77777777" w:rsidR="00F65117" w:rsidRPr="00F65117" w:rsidRDefault="00F65117" w:rsidP="00F65117">
      <w:pPr>
        <w:bidi/>
        <w:jc w:val="both"/>
        <w:rPr>
          <w:rFonts w:cs="David" w:hint="cs"/>
          <w:rtl/>
        </w:rPr>
      </w:pPr>
    </w:p>
    <w:p w14:paraId="5D3AA83F" w14:textId="77777777" w:rsidR="00F65117" w:rsidRPr="00F65117" w:rsidRDefault="00F65117" w:rsidP="00F65117">
      <w:pPr>
        <w:bidi/>
        <w:jc w:val="both"/>
        <w:rPr>
          <w:rFonts w:cs="David" w:hint="cs"/>
          <w:rtl/>
        </w:rPr>
      </w:pPr>
      <w:r w:rsidRPr="00F65117">
        <w:rPr>
          <w:rFonts w:cs="David" w:hint="cs"/>
          <w:u w:val="single"/>
          <w:rtl/>
        </w:rPr>
        <w:t>ארבל אסטרחן:</w:t>
      </w:r>
    </w:p>
    <w:p w14:paraId="2E556A7B" w14:textId="77777777" w:rsidR="00F65117" w:rsidRPr="00F65117" w:rsidRDefault="00F65117" w:rsidP="00F65117">
      <w:pPr>
        <w:bidi/>
        <w:jc w:val="both"/>
        <w:rPr>
          <w:rFonts w:cs="David" w:hint="cs"/>
          <w:rtl/>
        </w:rPr>
      </w:pPr>
    </w:p>
    <w:p w14:paraId="1DE2B240" w14:textId="77777777" w:rsidR="00F65117" w:rsidRPr="00F65117" w:rsidRDefault="00F65117" w:rsidP="00F65117">
      <w:pPr>
        <w:bidi/>
        <w:jc w:val="both"/>
        <w:rPr>
          <w:rFonts w:cs="David" w:hint="cs"/>
          <w:rtl/>
        </w:rPr>
      </w:pPr>
      <w:r w:rsidRPr="00F65117">
        <w:rPr>
          <w:rFonts w:cs="David" w:hint="cs"/>
          <w:rtl/>
        </w:rPr>
        <w:tab/>
        <w:t xml:space="preserve">אם הם לא מזהים, שוב, זה בוודאי עניין שראוי לחדד. אני בטוחה שיחודד היטב במה שעכשיו הולך להיכתב. </w:t>
      </w:r>
    </w:p>
    <w:p w14:paraId="1CDCF241" w14:textId="77777777" w:rsidR="00F65117" w:rsidRPr="00F65117" w:rsidRDefault="00F65117" w:rsidP="00F65117">
      <w:pPr>
        <w:bidi/>
        <w:jc w:val="both"/>
        <w:rPr>
          <w:rFonts w:cs="David" w:hint="cs"/>
          <w:rtl/>
        </w:rPr>
      </w:pPr>
    </w:p>
    <w:p w14:paraId="63467982"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1B05E86" w14:textId="77777777" w:rsidR="00F65117" w:rsidRPr="00F65117" w:rsidRDefault="00F65117" w:rsidP="00F65117">
      <w:pPr>
        <w:bidi/>
        <w:jc w:val="both"/>
        <w:rPr>
          <w:rFonts w:cs="David" w:hint="cs"/>
          <w:rtl/>
        </w:rPr>
      </w:pPr>
    </w:p>
    <w:p w14:paraId="0626FC8C" w14:textId="77777777" w:rsidR="00F65117" w:rsidRPr="00F65117" w:rsidRDefault="00F65117" w:rsidP="00F65117">
      <w:pPr>
        <w:bidi/>
        <w:jc w:val="both"/>
        <w:rPr>
          <w:rFonts w:cs="David" w:hint="cs"/>
          <w:rtl/>
        </w:rPr>
      </w:pPr>
      <w:r w:rsidRPr="00F65117">
        <w:rPr>
          <w:rFonts w:cs="David" w:hint="cs"/>
          <w:rtl/>
        </w:rPr>
        <w:tab/>
        <w:t xml:space="preserve">אחד הדברים שייכתבו בנוהל זה שברגע שאדם טוען שהוא חבר כנסת צריך לבקש ממנו יזום להציג תעודה דבר ראשון. </w:t>
      </w:r>
    </w:p>
    <w:p w14:paraId="20B32D60" w14:textId="77777777" w:rsidR="00F65117" w:rsidRPr="00F65117" w:rsidRDefault="00F65117" w:rsidP="00F65117">
      <w:pPr>
        <w:bidi/>
        <w:jc w:val="both"/>
        <w:rPr>
          <w:rFonts w:cs="David" w:hint="cs"/>
          <w:rtl/>
        </w:rPr>
      </w:pPr>
    </w:p>
    <w:p w14:paraId="14E07D4A" w14:textId="77777777" w:rsidR="00F65117" w:rsidRPr="00F65117" w:rsidRDefault="00F65117" w:rsidP="00F65117">
      <w:pPr>
        <w:bidi/>
        <w:jc w:val="both"/>
        <w:rPr>
          <w:rFonts w:cs="David" w:hint="cs"/>
          <w:rtl/>
        </w:rPr>
      </w:pPr>
      <w:r w:rsidRPr="00F65117">
        <w:rPr>
          <w:rFonts w:cs="David" w:hint="cs"/>
          <w:u w:val="single"/>
          <w:rtl/>
        </w:rPr>
        <w:t>אריה אלדד:</w:t>
      </w:r>
    </w:p>
    <w:p w14:paraId="03334951" w14:textId="77777777" w:rsidR="00F65117" w:rsidRPr="00F65117" w:rsidRDefault="00F65117" w:rsidP="00F65117">
      <w:pPr>
        <w:bidi/>
        <w:jc w:val="both"/>
        <w:rPr>
          <w:rFonts w:cs="David" w:hint="cs"/>
          <w:rtl/>
        </w:rPr>
      </w:pPr>
    </w:p>
    <w:p w14:paraId="61905C33" w14:textId="77777777" w:rsidR="00F65117" w:rsidRPr="00F65117" w:rsidRDefault="00F65117" w:rsidP="00F65117">
      <w:pPr>
        <w:bidi/>
        <w:jc w:val="both"/>
        <w:rPr>
          <w:rFonts w:cs="David" w:hint="cs"/>
          <w:u w:val="single"/>
          <w:rtl/>
        </w:rPr>
      </w:pPr>
      <w:r w:rsidRPr="00F65117">
        <w:rPr>
          <w:rFonts w:cs="David" w:hint="cs"/>
          <w:rtl/>
        </w:rPr>
        <w:tab/>
        <w:t xml:space="preserve">ועוד חצי שורה, ולדווח למח"ט. </w:t>
      </w:r>
    </w:p>
    <w:p w14:paraId="7A2DFE12" w14:textId="77777777" w:rsidR="00F65117" w:rsidRPr="00F65117" w:rsidRDefault="00F65117" w:rsidP="00F65117">
      <w:pPr>
        <w:bidi/>
        <w:jc w:val="both"/>
        <w:rPr>
          <w:rFonts w:cs="David" w:hint="cs"/>
          <w:rtl/>
        </w:rPr>
      </w:pPr>
    </w:p>
    <w:p w14:paraId="5178FECF"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29D43839" w14:textId="77777777" w:rsidR="00F65117" w:rsidRPr="00F65117" w:rsidRDefault="00F65117" w:rsidP="00F65117">
      <w:pPr>
        <w:bidi/>
        <w:jc w:val="both"/>
        <w:rPr>
          <w:rFonts w:cs="David" w:hint="cs"/>
          <w:rtl/>
        </w:rPr>
      </w:pPr>
    </w:p>
    <w:p w14:paraId="4D7DA132" w14:textId="77777777" w:rsidR="00F65117" w:rsidRPr="00F65117" w:rsidRDefault="00F65117" w:rsidP="00F65117">
      <w:pPr>
        <w:bidi/>
        <w:jc w:val="both"/>
        <w:rPr>
          <w:rFonts w:cs="David" w:hint="cs"/>
          <w:rtl/>
        </w:rPr>
      </w:pPr>
      <w:r w:rsidRPr="00F65117">
        <w:rPr>
          <w:rFonts w:cs="David" w:hint="cs"/>
          <w:rtl/>
        </w:rPr>
        <w:tab/>
        <w:t xml:space="preserve"> זה בוודאי, כתוב שצריך לדווח עד לאלוף. לא התיימרתי </w:t>
      </w:r>
      <w:proofErr w:type="spellStart"/>
      <w:r w:rsidRPr="00F65117">
        <w:rPr>
          <w:rFonts w:cs="David" w:hint="cs"/>
          <w:rtl/>
        </w:rPr>
        <w:t>שהכל</w:t>
      </w:r>
      <w:proofErr w:type="spellEnd"/>
      <w:r w:rsidRPr="00F65117">
        <w:rPr>
          <w:rFonts w:cs="David" w:hint="cs"/>
          <w:rtl/>
        </w:rPr>
        <w:t xml:space="preserve"> פה היה מושלם. </w:t>
      </w:r>
    </w:p>
    <w:p w14:paraId="679DE7BC" w14:textId="77777777" w:rsidR="00F65117" w:rsidRPr="00F65117" w:rsidRDefault="00F65117" w:rsidP="00F65117">
      <w:pPr>
        <w:bidi/>
        <w:jc w:val="both"/>
        <w:rPr>
          <w:rFonts w:cs="David" w:hint="cs"/>
          <w:rtl/>
        </w:rPr>
      </w:pPr>
    </w:p>
    <w:p w14:paraId="2FCFF8B4" w14:textId="77777777" w:rsidR="00F65117" w:rsidRPr="00F65117" w:rsidRDefault="00F65117" w:rsidP="00F65117">
      <w:pPr>
        <w:bidi/>
        <w:jc w:val="both"/>
        <w:rPr>
          <w:rFonts w:cs="David" w:hint="cs"/>
          <w:rtl/>
        </w:rPr>
      </w:pPr>
      <w:r w:rsidRPr="00F65117">
        <w:rPr>
          <w:rFonts w:cs="David" w:hint="cs"/>
          <w:u w:val="single"/>
          <w:rtl/>
        </w:rPr>
        <w:t>נסים זאב:</w:t>
      </w:r>
    </w:p>
    <w:p w14:paraId="5884F053" w14:textId="77777777" w:rsidR="00F65117" w:rsidRPr="00F65117" w:rsidRDefault="00F65117" w:rsidP="00F65117">
      <w:pPr>
        <w:bidi/>
        <w:jc w:val="both"/>
        <w:rPr>
          <w:rFonts w:cs="David" w:hint="cs"/>
          <w:rtl/>
        </w:rPr>
      </w:pPr>
    </w:p>
    <w:p w14:paraId="7F047F4F" w14:textId="77777777" w:rsidR="00F65117" w:rsidRPr="00F65117" w:rsidRDefault="00F65117" w:rsidP="00F65117">
      <w:pPr>
        <w:bidi/>
        <w:jc w:val="both"/>
        <w:rPr>
          <w:rFonts w:cs="David" w:hint="cs"/>
          <w:u w:val="single"/>
          <w:rtl/>
        </w:rPr>
      </w:pPr>
      <w:r w:rsidRPr="00F65117">
        <w:rPr>
          <w:rFonts w:cs="David" w:hint="cs"/>
          <w:rtl/>
        </w:rPr>
        <w:tab/>
        <w:t xml:space="preserve">אני רוצה לומר שאיך שאני מבין, ההכרזה על שטח סגור זה היה בדיעבד, אולי יום לאחר מכן אפילו. זאת אומרת הבינו שיש פה איזושהי בעייתיות וצריכים להכריז שהשטח הרטרו אקטיבי היה סגור. </w:t>
      </w:r>
    </w:p>
    <w:p w14:paraId="6A94EDC3" w14:textId="77777777" w:rsidR="00F65117" w:rsidRPr="00F65117" w:rsidRDefault="00F65117" w:rsidP="00F65117">
      <w:pPr>
        <w:bidi/>
        <w:jc w:val="both"/>
        <w:rPr>
          <w:rFonts w:cs="David" w:hint="cs"/>
          <w:rtl/>
        </w:rPr>
      </w:pPr>
    </w:p>
    <w:p w14:paraId="6E72399D" w14:textId="77777777" w:rsidR="00F65117" w:rsidRPr="00F65117" w:rsidRDefault="00F65117" w:rsidP="00F65117">
      <w:pPr>
        <w:bidi/>
        <w:jc w:val="both"/>
        <w:rPr>
          <w:rFonts w:cs="David" w:hint="cs"/>
          <w:rtl/>
        </w:rPr>
      </w:pPr>
      <w:r w:rsidRPr="00F65117">
        <w:rPr>
          <w:rFonts w:cs="David" w:hint="cs"/>
          <w:u w:val="single"/>
          <w:rtl/>
        </w:rPr>
        <w:t>אריה אלדד:</w:t>
      </w:r>
    </w:p>
    <w:p w14:paraId="2F192BD4" w14:textId="77777777" w:rsidR="00F65117" w:rsidRPr="00F65117" w:rsidRDefault="00F65117" w:rsidP="00F65117">
      <w:pPr>
        <w:bidi/>
        <w:jc w:val="both"/>
        <w:rPr>
          <w:rFonts w:cs="David" w:hint="cs"/>
          <w:rtl/>
        </w:rPr>
      </w:pPr>
    </w:p>
    <w:p w14:paraId="73B33E27" w14:textId="77777777" w:rsidR="00F65117" w:rsidRPr="00F65117" w:rsidRDefault="00F65117" w:rsidP="00F65117">
      <w:pPr>
        <w:bidi/>
        <w:jc w:val="both"/>
        <w:rPr>
          <w:rFonts w:cs="David" w:hint="cs"/>
          <w:u w:val="single"/>
          <w:rtl/>
        </w:rPr>
      </w:pPr>
      <w:r w:rsidRPr="00F65117">
        <w:rPr>
          <w:rFonts w:cs="David" w:hint="cs"/>
          <w:rtl/>
        </w:rPr>
        <w:tab/>
        <w:t xml:space="preserve">מוטב מאוחר מאשר לעולם לא. </w:t>
      </w:r>
    </w:p>
    <w:p w14:paraId="3E644BB7" w14:textId="77777777" w:rsidR="00F65117" w:rsidRPr="00F65117" w:rsidRDefault="00F65117" w:rsidP="00F65117">
      <w:pPr>
        <w:bidi/>
        <w:jc w:val="both"/>
        <w:rPr>
          <w:rFonts w:cs="David" w:hint="cs"/>
          <w:rtl/>
        </w:rPr>
      </w:pPr>
    </w:p>
    <w:p w14:paraId="28B9748A" w14:textId="77777777" w:rsidR="00F65117" w:rsidRDefault="00F65117" w:rsidP="00F65117">
      <w:pPr>
        <w:bidi/>
        <w:jc w:val="both"/>
        <w:rPr>
          <w:rFonts w:cs="David" w:hint="cs"/>
          <w:u w:val="single"/>
          <w:rtl/>
        </w:rPr>
      </w:pPr>
    </w:p>
    <w:p w14:paraId="6DB8896D" w14:textId="77777777" w:rsidR="00F65117" w:rsidRDefault="00F65117" w:rsidP="00F65117">
      <w:pPr>
        <w:bidi/>
        <w:jc w:val="both"/>
        <w:rPr>
          <w:rFonts w:cs="David" w:hint="cs"/>
          <w:u w:val="single"/>
          <w:rtl/>
        </w:rPr>
      </w:pPr>
    </w:p>
    <w:p w14:paraId="5B7D1CBF" w14:textId="77777777" w:rsidR="00F65117" w:rsidRPr="00F65117" w:rsidRDefault="00F65117" w:rsidP="00F65117">
      <w:pPr>
        <w:bidi/>
        <w:jc w:val="both"/>
        <w:rPr>
          <w:rFonts w:cs="David" w:hint="cs"/>
          <w:rtl/>
        </w:rPr>
      </w:pPr>
      <w:r w:rsidRPr="00F65117">
        <w:rPr>
          <w:rFonts w:cs="David" w:hint="cs"/>
          <w:u w:val="single"/>
          <w:rtl/>
        </w:rPr>
        <w:t>נסים זאב:</w:t>
      </w:r>
    </w:p>
    <w:p w14:paraId="69C4B8DB" w14:textId="77777777" w:rsidR="00F65117" w:rsidRPr="00F65117" w:rsidRDefault="00F65117" w:rsidP="00F65117">
      <w:pPr>
        <w:bidi/>
        <w:jc w:val="both"/>
        <w:rPr>
          <w:rFonts w:cs="David" w:hint="cs"/>
          <w:rtl/>
        </w:rPr>
      </w:pPr>
    </w:p>
    <w:p w14:paraId="3AF491DC" w14:textId="77777777" w:rsidR="00F65117" w:rsidRPr="00F65117" w:rsidRDefault="00F65117" w:rsidP="00F65117">
      <w:pPr>
        <w:bidi/>
        <w:jc w:val="both"/>
        <w:rPr>
          <w:rFonts w:cs="David" w:hint="cs"/>
          <w:u w:val="single"/>
          <w:rtl/>
        </w:rPr>
      </w:pPr>
      <w:r w:rsidRPr="00F65117">
        <w:rPr>
          <w:rFonts w:cs="David" w:hint="cs"/>
          <w:rtl/>
        </w:rPr>
        <w:tab/>
        <w:t xml:space="preserve">כי אחרת אי אפשר להבין איך זה היה סגור אם מיכאלי נכנס, אני בתור חייל הייתי עוצר אותו כבר בכניסה. </w:t>
      </w:r>
    </w:p>
    <w:p w14:paraId="538C78C4" w14:textId="77777777" w:rsidR="00F65117" w:rsidRPr="00F65117" w:rsidRDefault="00F65117" w:rsidP="00F65117">
      <w:pPr>
        <w:bidi/>
        <w:jc w:val="both"/>
        <w:rPr>
          <w:rFonts w:cs="David" w:hint="cs"/>
          <w:rtl/>
        </w:rPr>
      </w:pPr>
    </w:p>
    <w:p w14:paraId="4F01DADB" w14:textId="77777777" w:rsidR="00F65117" w:rsidRPr="00F65117" w:rsidRDefault="00F65117" w:rsidP="00F65117">
      <w:pPr>
        <w:bidi/>
        <w:jc w:val="both"/>
        <w:rPr>
          <w:rFonts w:cs="David" w:hint="cs"/>
          <w:rtl/>
        </w:rPr>
      </w:pPr>
      <w:r w:rsidRPr="00F65117">
        <w:rPr>
          <w:rFonts w:cs="David" w:hint="cs"/>
          <w:u w:val="single"/>
          <w:rtl/>
        </w:rPr>
        <w:t>מיכאל בן ארי:</w:t>
      </w:r>
    </w:p>
    <w:p w14:paraId="1535F3BB" w14:textId="77777777" w:rsidR="00F65117" w:rsidRPr="00F65117" w:rsidRDefault="00F65117" w:rsidP="00F65117">
      <w:pPr>
        <w:bidi/>
        <w:jc w:val="both"/>
        <w:rPr>
          <w:rFonts w:cs="David" w:hint="cs"/>
          <w:rtl/>
        </w:rPr>
      </w:pPr>
    </w:p>
    <w:p w14:paraId="51D3FD30" w14:textId="77777777" w:rsidR="00F65117" w:rsidRPr="00F65117" w:rsidRDefault="00F65117" w:rsidP="00F65117">
      <w:pPr>
        <w:bidi/>
        <w:jc w:val="both"/>
        <w:rPr>
          <w:rFonts w:cs="David" w:hint="cs"/>
          <w:u w:val="single"/>
          <w:rtl/>
        </w:rPr>
      </w:pPr>
      <w:r w:rsidRPr="00F65117">
        <w:rPr>
          <w:rFonts w:cs="David" w:hint="cs"/>
          <w:rtl/>
        </w:rPr>
        <w:tab/>
        <w:t xml:space="preserve">הסתובבתי שם אף אחד לא אמר לי כלום. </w:t>
      </w:r>
    </w:p>
    <w:p w14:paraId="4CA4F360" w14:textId="77777777" w:rsidR="00F65117" w:rsidRPr="00F65117" w:rsidRDefault="00F65117" w:rsidP="00F65117">
      <w:pPr>
        <w:bidi/>
        <w:jc w:val="both"/>
        <w:rPr>
          <w:rFonts w:cs="David" w:hint="cs"/>
          <w:rtl/>
        </w:rPr>
      </w:pPr>
    </w:p>
    <w:p w14:paraId="6F199B04" w14:textId="77777777" w:rsidR="00F65117" w:rsidRPr="00F65117" w:rsidRDefault="00F65117" w:rsidP="00F65117">
      <w:pPr>
        <w:bidi/>
        <w:jc w:val="both"/>
        <w:rPr>
          <w:rFonts w:cs="David" w:hint="cs"/>
          <w:rtl/>
        </w:rPr>
      </w:pPr>
      <w:r w:rsidRPr="00F65117">
        <w:rPr>
          <w:rFonts w:cs="David" w:hint="cs"/>
          <w:u w:val="single"/>
          <w:rtl/>
        </w:rPr>
        <w:t>נסים זאב:</w:t>
      </w:r>
    </w:p>
    <w:p w14:paraId="445CCCEF" w14:textId="77777777" w:rsidR="00F65117" w:rsidRPr="00F65117" w:rsidRDefault="00F65117" w:rsidP="00F65117">
      <w:pPr>
        <w:bidi/>
        <w:jc w:val="both"/>
        <w:rPr>
          <w:rFonts w:cs="David" w:hint="cs"/>
          <w:rtl/>
        </w:rPr>
      </w:pPr>
    </w:p>
    <w:p w14:paraId="372EB6A1" w14:textId="77777777" w:rsidR="00F65117" w:rsidRPr="00F65117" w:rsidRDefault="00F65117" w:rsidP="00F65117">
      <w:pPr>
        <w:bidi/>
        <w:jc w:val="both"/>
        <w:rPr>
          <w:rFonts w:cs="David" w:hint="cs"/>
          <w:u w:val="single"/>
          <w:rtl/>
        </w:rPr>
      </w:pPr>
      <w:r w:rsidRPr="00F65117">
        <w:rPr>
          <w:rFonts w:cs="David" w:hint="cs"/>
          <w:rtl/>
        </w:rPr>
        <w:tab/>
        <w:t xml:space="preserve">קשה לי להבין אלא אם כן כשאומרים שטח סגור זה גם סגור לדיווחים, זאת אומרת, היה מצב שהסמג"ד לא יכול היה אפילו לדווח למח"ט שמדובר פה בחבר כנסת. אני שומע את חבר הכנסת מיכאל בסרט מהשנייה הראשונה אומר: אני חבר כנסת, תסבירו לי למה עוצרים את הילדים האלה. זה כל מה שהוא ביקש, לא יותר מזה. ואגב, אני כועס עליו מאוד שביום של כיף כזה הוא לא לקח אותי איתו. </w:t>
      </w:r>
    </w:p>
    <w:p w14:paraId="1621151C" w14:textId="77777777" w:rsidR="00F65117" w:rsidRPr="00F65117" w:rsidRDefault="00F65117" w:rsidP="00F65117">
      <w:pPr>
        <w:bidi/>
        <w:jc w:val="both"/>
        <w:rPr>
          <w:rFonts w:cs="David" w:hint="cs"/>
          <w:rtl/>
        </w:rPr>
      </w:pPr>
    </w:p>
    <w:p w14:paraId="0E3385C0" w14:textId="77777777" w:rsidR="00F65117" w:rsidRPr="00F65117" w:rsidRDefault="00F65117" w:rsidP="00F65117">
      <w:pPr>
        <w:bidi/>
        <w:jc w:val="both"/>
        <w:rPr>
          <w:rFonts w:cs="David" w:hint="cs"/>
          <w:rtl/>
        </w:rPr>
      </w:pPr>
      <w:r w:rsidRPr="00F65117">
        <w:rPr>
          <w:rFonts w:cs="David" w:hint="cs"/>
          <w:rtl/>
        </w:rPr>
        <w:tab/>
        <w:t xml:space="preserve">אני רוצה לומר משהו שצריכים באמת להתכונן אם חלילה יהיו פינויים בעתיד. מה הסמכויות, איפה הכרסום בסמכויות שיש לנו ובחסינות חברי הכנסת, אני רוצה לומר שאנחנו מכרסמים בעצמנו בסמכויות שלנו, בחסינות שלנו. עוד פעם מעלים עוד הצעת חוק שאנחנו צריכים להגביל את עצמנו יותר ויותר. כבר אומרים למשטרה: תטפלו בנו כמו שצריך. כך זה כבר קורה בבית המשפט, ככה זה קורה בפרקליטות. ובאמת מטפלים בחברי הכנסת כמו שצריך. אותה אווירה, אם אזרח רגיל היה מקבל מאסר מקסימום חצי שנה, חבר כנסת יקבל 4 שנים כי צריכים לטפל בזה כמו שצריך. אז כך המשטרה גם נוהגת וכך הפרקליטות וזה מחלחל. ואני רוצה לומר לך, אבל אשמים אנחנו על עצמנו. </w:t>
      </w:r>
    </w:p>
    <w:p w14:paraId="699EE187" w14:textId="77777777" w:rsidR="00F65117" w:rsidRPr="00F65117" w:rsidRDefault="00F65117" w:rsidP="00F65117">
      <w:pPr>
        <w:bidi/>
        <w:jc w:val="both"/>
        <w:rPr>
          <w:rFonts w:cs="David" w:hint="cs"/>
          <w:rtl/>
        </w:rPr>
      </w:pPr>
    </w:p>
    <w:p w14:paraId="0F3EDC86" w14:textId="77777777" w:rsidR="00F65117" w:rsidRPr="00F65117" w:rsidRDefault="00F65117" w:rsidP="00F65117">
      <w:pPr>
        <w:bidi/>
        <w:jc w:val="both"/>
        <w:rPr>
          <w:rFonts w:cs="David" w:hint="cs"/>
          <w:rtl/>
        </w:rPr>
      </w:pPr>
      <w:r w:rsidRPr="00F65117">
        <w:rPr>
          <w:rFonts w:cs="David" w:hint="cs"/>
          <w:rtl/>
        </w:rPr>
        <w:tab/>
        <w:t xml:space="preserve">דבר נוסף אני רוצה רק להמחיש לכם. אני מכיר את הבעיה מאוד כי לא אחת נתקלתי, אני אדם מאוד עדין, בשיא האדיבות אני מסביר לשוטר שאני צריך לקחת את אימי מהבניין הסמוך, והוא אומר לי: זה סגור עכשיו, יש פה הכנסת ספר תורה בשכונה. ואני אומר לו: אני יודע אבל זה בעוד שעתיים. עדיין אין אנשים. אבל השוטר אומר לי: לא, כבר סגרנו את הכביש. אז אני מראה לו שאני חבר כנסת. הוא כועס עלי איך העזתי להשתמש בסמכותי שאני חבר הכנסת. פשוט פושע. אני אומר לך,  באמת זו התחושה. ואמחיש לכם בסיפור אחר. אברהם מיכאלי, אתם מכירים את עדינותו של האיש הזה. הוא נעצר במחסום משטרתי מסוים באור יהודה. אומר לו השוטר: אני רוצה לבדוק את הרישיונות שלך. נתן לו, לא אמר לו שום דבר. אומר השוטר, עכשיו אני רוצה לעשות לך בדיקת אלכוהול. אומר לו: אני חבר כנסת. אומר השוטר: אתה עצור, אתה חייב עכשיו להיבדק. אומר מיכאלי: אתה לא יכול לעשות עלי בדיקה, אני חבר כנסת. הוא מתווכח איתו במחסום שהוא לא יכול לעצור אותו לבדיקה. אתם מבינים איפה הבורות? אז אני לא מאשים, אנחנו אומרים: עד אחרון החיילים שיידע מה תפקידו, מה מעמדו של חבר כנסת. אני אומר לך, זה לא יקרה, לא דבר שאני חושב שיכול לחלחל כי ההוראות צריכות קודם כל לבוא מגבוה שיידעו לפחות שאם המג"ד לא יודע והסמג"ד לא יודע והמח"ט יודע רק אחרי כמה שעות במי מדובר בכלל וכך זו צורת הדיווחים, מה אני מצפה שבאמת חייל מהשורה או קצין ידע מה תפקידו ומה מעמדו של חבר כנסת? אגב, אני רוצה לומר, עצם הדבר כאשר מדובר בחבר הכנסת בן ארי, הוא כבר מצויר </w:t>
      </w:r>
      <w:proofErr w:type="spellStart"/>
      <w:r w:rsidRPr="00F65117">
        <w:rPr>
          <w:rFonts w:cs="David" w:hint="cs"/>
          <w:rtl/>
        </w:rPr>
        <w:t>כפרובוקטור</w:t>
      </w:r>
      <w:proofErr w:type="spellEnd"/>
      <w:r w:rsidRPr="00F65117">
        <w:rPr>
          <w:rFonts w:cs="David" w:hint="cs"/>
          <w:rtl/>
        </w:rPr>
        <w:t xml:space="preserve"> ואדם שהוא בעד הפגנות ומוביל מלחמות.  </w:t>
      </w:r>
    </w:p>
    <w:p w14:paraId="799ECA68" w14:textId="77777777" w:rsidR="00F65117" w:rsidRPr="00F65117" w:rsidRDefault="00F65117" w:rsidP="00F65117">
      <w:pPr>
        <w:bidi/>
        <w:ind w:firstLine="720"/>
        <w:jc w:val="both"/>
        <w:rPr>
          <w:rFonts w:cs="David" w:hint="cs"/>
          <w:rtl/>
        </w:rPr>
      </w:pPr>
    </w:p>
    <w:p w14:paraId="5BC7EDCB"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1FFA61E2" w14:textId="77777777" w:rsidR="00F65117" w:rsidRPr="00F65117" w:rsidRDefault="00F65117" w:rsidP="00F65117">
      <w:pPr>
        <w:keepNext/>
        <w:bidi/>
        <w:jc w:val="both"/>
        <w:rPr>
          <w:rFonts w:cs="David" w:hint="cs"/>
          <w:rtl/>
        </w:rPr>
      </w:pPr>
    </w:p>
    <w:p w14:paraId="6389EC79" w14:textId="77777777" w:rsidR="00F65117" w:rsidRPr="00F65117" w:rsidRDefault="00F65117" w:rsidP="00F65117">
      <w:pPr>
        <w:bidi/>
        <w:jc w:val="both"/>
        <w:rPr>
          <w:rFonts w:cs="David" w:hint="cs"/>
          <w:u w:val="single"/>
          <w:rtl/>
        </w:rPr>
      </w:pPr>
      <w:r w:rsidRPr="00F65117">
        <w:rPr>
          <w:rFonts w:cs="David" w:hint="cs"/>
          <w:rtl/>
        </w:rPr>
        <w:tab/>
        <w:t xml:space="preserve">מותר. </w:t>
      </w:r>
    </w:p>
    <w:p w14:paraId="3D41C1D6" w14:textId="77777777" w:rsidR="00F65117" w:rsidRPr="00F65117" w:rsidRDefault="00F65117" w:rsidP="00F65117">
      <w:pPr>
        <w:bidi/>
        <w:ind w:firstLine="720"/>
        <w:jc w:val="both"/>
        <w:rPr>
          <w:rFonts w:cs="David" w:hint="cs"/>
          <w:rtl/>
        </w:rPr>
      </w:pPr>
    </w:p>
    <w:p w14:paraId="1EB60D74" w14:textId="77777777" w:rsidR="00F65117" w:rsidRPr="00F65117" w:rsidRDefault="00F65117" w:rsidP="00F65117">
      <w:pPr>
        <w:bidi/>
        <w:jc w:val="both"/>
        <w:rPr>
          <w:rFonts w:cs="David" w:hint="cs"/>
          <w:rtl/>
        </w:rPr>
      </w:pPr>
      <w:r w:rsidRPr="00F65117">
        <w:rPr>
          <w:rFonts w:cs="David" w:hint="cs"/>
          <w:u w:val="single"/>
          <w:rtl/>
        </w:rPr>
        <w:t>נסים זאב:</w:t>
      </w:r>
    </w:p>
    <w:p w14:paraId="492EE565" w14:textId="77777777" w:rsidR="00F65117" w:rsidRPr="00F65117" w:rsidRDefault="00F65117" w:rsidP="00F65117">
      <w:pPr>
        <w:bidi/>
        <w:jc w:val="both"/>
        <w:rPr>
          <w:rFonts w:cs="David" w:hint="cs"/>
          <w:rtl/>
        </w:rPr>
      </w:pPr>
    </w:p>
    <w:p w14:paraId="27232DC2" w14:textId="77777777" w:rsidR="00F65117" w:rsidRPr="00F65117" w:rsidRDefault="00F65117" w:rsidP="00F65117">
      <w:pPr>
        <w:bidi/>
        <w:jc w:val="both"/>
        <w:rPr>
          <w:rFonts w:cs="David" w:hint="cs"/>
          <w:u w:val="single"/>
          <w:rtl/>
        </w:rPr>
      </w:pPr>
      <w:r w:rsidRPr="00F65117">
        <w:rPr>
          <w:rFonts w:cs="David" w:hint="cs"/>
          <w:rtl/>
        </w:rPr>
        <w:tab/>
        <w:t xml:space="preserve">כנראה גם כלפיו צריכים להתייחס ביחס אולי קצת שונה ואולי קצת עוין, ואני אומר זה לא יעלה על הדעת. חבר הכנסת יש לו את הסמכויות שלו. אנחנו חייבים לשמור מכל משמר שחלילה וחס לא יפגעו בחברי כנסת, בוודאי כאשר הם ממלאים את תפקידם. </w:t>
      </w:r>
    </w:p>
    <w:p w14:paraId="0B9F2BB2" w14:textId="77777777" w:rsidR="00F65117" w:rsidRPr="00F65117" w:rsidRDefault="00F65117" w:rsidP="00F65117">
      <w:pPr>
        <w:bidi/>
        <w:ind w:firstLine="720"/>
        <w:jc w:val="both"/>
        <w:rPr>
          <w:rFonts w:cs="David" w:hint="cs"/>
          <w:rtl/>
        </w:rPr>
      </w:pPr>
    </w:p>
    <w:p w14:paraId="745BF253" w14:textId="77777777" w:rsidR="00F65117" w:rsidRDefault="00F65117" w:rsidP="00F65117">
      <w:pPr>
        <w:keepNext/>
        <w:bidi/>
        <w:jc w:val="both"/>
        <w:rPr>
          <w:rFonts w:cs="David" w:hint="cs"/>
          <w:u w:val="single"/>
          <w:rtl/>
        </w:rPr>
      </w:pPr>
    </w:p>
    <w:p w14:paraId="066C4FDE" w14:textId="77777777" w:rsidR="00F65117" w:rsidRDefault="00F65117" w:rsidP="00F65117">
      <w:pPr>
        <w:keepNext/>
        <w:bidi/>
        <w:jc w:val="both"/>
        <w:rPr>
          <w:rFonts w:cs="David" w:hint="cs"/>
          <w:u w:val="single"/>
          <w:rtl/>
        </w:rPr>
      </w:pPr>
    </w:p>
    <w:p w14:paraId="0440B8EA"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4202A480" w14:textId="77777777" w:rsidR="00F65117" w:rsidRPr="00F65117" w:rsidRDefault="00F65117" w:rsidP="00F65117">
      <w:pPr>
        <w:keepNext/>
        <w:bidi/>
        <w:jc w:val="both"/>
        <w:rPr>
          <w:rFonts w:cs="David" w:hint="cs"/>
          <w:rtl/>
        </w:rPr>
      </w:pPr>
    </w:p>
    <w:p w14:paraId="7A6DA4E1" w14:textId="77777777" w:rsidR="00F65117" w:rsidRPr="00F65117" w:rsidRDefault="00F65117" w:rsidP="00F65117">
      <w:pPr>
        <w:bidi/>
        <w:jc w:val="both"/>
        <w:rPr>
          <w:rFonts w:cs="David" w:hint="cs"/>
          <w:rtl/>
        </w:rPr>
      </w:pPr>
      <w:r w:rsidRPr="00F65117">
        <w:rPr>
          <w:rFonts w:cs="David" w:hint="cs"/>
          <w:rtl/>
        </w:rPr>
        <w:tab/>
        <w:t xml:space="preserve">באופן עקרוני אני תמיד מאוד מכבד את עובדי המדינה ועובדי הציבור שמגיעים לוועדות השונות שמשתדלים לעשות את מלאכתם נאמנה וגם אלוף משנה </w:t>
      </w:r>
      <w:proofErr w:type="spellStart"/>
      <w:r w:rsidRPr="00F65117">
        <w:rPr>
          <w:rFonts w:cs="David" w:hint="cs"/>
          <w:rtl/>
        </w:rPr>
        <w:t>אפק</w:t>
      </w:r>
      <w:proofErr w:type="spellEnd"/>
      <w:r w:rsidRPr="00F65117">
        <w:rPr>
          <w:rFonts w:cs="David" w:hint="cs"/>
          <w:rtl/>
        </w:rPr>
        <w:t xml:space="preserve"> וסגן ניצב בן גל בוודאי עושים את מלאכתם נאמנה והשתדלו לעשות כמיטב יכולתם להציג את העניין. אבל בדרך כלל כשצה"ל, משטרה או משרד ממשלתי רוצים להתחמק מאחריות הם שולחים את מי שלא נושא באחריות. זאת הבעיה העיקרית. מי שלא נושא באחריות הם מגיעים תמיד לוועדות, לא אלה שנושאים באחריות. לא אלה שצריכים לתת דין וחשבון ולא אלה שיודעים את התשובות האמיתיות לבעיות. </w:t>
      </w:r>
    </w:p>
    <w:p w14:paraId="5B5B3888" w14:textId="77777777" w:rsidR="00F65117" w:rsidRPr="00F65117" w:rsidRDefault="00F65117" w:rsidP="00F65117">
      <w:pPr>
        <w:bidi/>
        <w:jc w:val="both"/>
        <w:rPr>
          <w:rFonts w:cs="David" w:hint="cs"/>
          <w:rtl/>
        </w:rPr>
      </w:pPr>
    </w:p>
    <w:p w14:paraId="5594AFB8" w14:textId="77777777" w:rsidR="00F65117" w:rsidRPr="00F65117" w:rsidRDefault="00F65117" w:rsidP="00F65117">
      <w:pPr>
        <w:bidi/>
        <w:ind w:firstLine="720"/>
        <w:jc w:val="both"/>
        <w:rPr>
          <w:rFonts w:cs="David" w:hint="cs"/>
          <w:rtl/>
        </w:rPr>
      </w:pPr>
      <w:r w:rsidRPr="00F65117">
        <w:rPr>
          <w:rFonts w:cs="David" w:hint="cs"/>
          <w:rtl/>
        </w:rPr>
        <w:t xml:space="preserve">וגם כאן אני חוזר על בקשתי שאסור לוותר בשום פנים ואופן. </w:t>
      </w:r>
    </w:p>
    <w:p w14:paraId="4425F86A" w14:textId="77777777" w:rsidR="00F65117" w:rsidRPr="00F65117" w:rsidRDefault="00F65117" w:rsidP="00F65117">
      <w:pPr>
        <w:bidi/>
        <w:ind w:firstLine="720"/>
        <w:jc w:val="both"/>
        <w:rPr>
          <w:rFonts w:cs="David" w:hint="cs"/>
          <w:rtl/>
        </w:rPr>
      </w:pPr>
    </w:p>
    <w:p w14:paraId="7FB7DAC9"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4B5160E2" w14:textId="77777777" w:rsidR="00F65117" w:rsidRPr="00F65117" w:rsidRDefault="00F65117" w:rsidP="00F65117">
      <w:pPr>
        <w:bidi/>
        <w:jc w:val="both"/>
        <w:rPr>
          <w:rFonts w:cs="David" w:hint="cs"/>
          <w:rtl/>
        </w:rPr>
      </w:pPr>
    </w:p>
    <w:p w14:paraId="0BFE8E5A" w14:textId="77777777" w:rsidR="00F65117" w:rsidRPr="00F65117" w:rsidRDefault="00F65117" w:rsidP="00F65117">
      <w:pPr>
        <w:bidi/>
        <w:ind w:firstLine="720"/>
        <w:jc w:val="both"/>
        <w:rPr>
          <w:rFonts w:cs="David" w:hint="cs"/>
          <w:rtl/>
        </w:rPr>
      </w:pPr>
      <w:r w:rsidRPr="00F65117">
        <w:rPr>
          <w:rFonts w:cs="David" w:hint="cs"/>
          <w:rtl/>
        </w:rPr>
        <w:t xml:space="preserve">השתכנעתי, אני חייב להגיד שהדיון הזה שכנע אותי לחלוטין. </w:t>
      </w:r>
    </w:p>
    <w:p w14:paraId="3FA7DAC7" w14:textId="77777777" w:rsidR="00F65117" w:rsidRPr="00F65117" w:rsidRDefault="00F65117" w:rsidP="00F65117">
      <w:pPr>
        <w:bidi/>
        <w:ind w:firstLine="720"/>
        <w:jc w:val="both"/>
        <w:rPr>
          <w:rFonts w:cs="David" w:hint="cs"/>
          <w:rtl/>
        </w:rPr>
      </w:pPr>
    </w:p>
    <w:p w14:paraId="2580D418"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5A55615A" w14:textId="77777777" w:rsidR="00F65117" w:rsidRPr="00F65117" w:rsidRDefault="00F65117" w:rsidP="00F65117">
      <w:pPr>
        <w:keepNext/>
        <w:bidi/>
        <w:jc w:val="both"/>
        <w:rPr>
          <w:rFonts w:cs="David" w:hint="cs"/>
          <w:rtl/>
        </w:rPr>
      </w:pPr>
    </w:p>
    <w:p w14:paraId="1884A239" w14:textId="77777777" w:rsidR="00F65117" w:rsidRPr="00F65117" w:rsidRDefault="00F65117" w:rsidP="00F65117">
      <w:pPr>
        <w:bidi/>
        <w:jc w:val="both"/>
        <w:rPr>
          <w:rFonts w:cs="David" w:hint="cs"/>
          <w:u w:val="single"/>
          <w:rtl/>
        </w:rPr>
      </w:pPr>
      <w:r w:rsidRPr="00F65117">
        <w:rPr>
          <w:rFonts w:cs="David" w:hint="cs"/>
          <w:rtl/>
        </w:rPr>
        <w:tab/>
        <w:t xml:space="preserve">תודה. הדבר הנוסף שאני רוצה לומר, לפני ימים אחדים אלוף הפיקוד נתן הערה פיקודית למח"ט כפיר על כך שהעיד בבית משפט לטובת מח"ט - - - </w:t>
      </w:r>
    </w:p>
    <w:p w14:paraId="33502718" w14:textId="77777777" w:rsidR="00F65117" w:rsidRPr="00F65117" w:rsidRDefault="00F65117" w:rsidP="00F65117">
      <w:pPr>
        <w:bidi/>
        <w:ind w:firstLine="720"/>
        <w:jc w:val="both"/>
        <w:rPr>
          <w:rFonts w:cs="David" w:hint="cs"/>
          <w:rtl/>
        </w:rPr>
      </w:pPr>
    </w:p>
    <w:p w14:paraId="24F89B03" w14:textId="77777777" w:rsidR="00F65117" w:rsidRPr="00F65117" w:rsidRDefault="00F65117" w:rsidP="00F65117">
      <w:pPr>
        <w:bidi/>
        <w:jc w:val="both"/>
        <w:rPr>
          <w:rFonts w:cs="David" w:hint="cs"/>
          <w:rtl/>
        </w:rPr>
      </w:pPr>
      <w:r w:rsidRPr="00F65117">
        <w:rPr>
          <w:rFonts w:cs="David" w:hint="cs"/>
          <w:u w:val="single"/>
          <w:rtl/>
        </w:rPr>
        <w:t xml:space="preserve">שרון </w:t>
      </w:r>
      <w:proofErr w:type="spellStart"/>
      <w:r w:rsidRPr="00F65117">
        <w:rPr>
          <w:rFonts w:cs="David" w:hint="cs"/>
          <w:u w:val="single"/>
          <w:rtl/>
        </w:rPr>
        <w:t>אפק</w:t>
      </w:r>
      <w:proofErr w:type="spellEnd"/>
      <w:r w:rsidRPr="00F65117">
        <w:rPr>
          <w:rFonts w:cs="David" w:hint="cs"/>
          <w:u w:val="single"/>
          <w:rtl/>
        </w:rPr>
        <w:t>:</w:t>
      </w:r>
    </w:p>
    <w:p w14:paraId="705F8D04" w14:textId="77777777" w:rsidR="00F65117" w:rsidRPr="00F65117" w:rsidRDefault="00F65117" w:rsidP="00F65117">
      <w:pPr>
        <w:bidi/>
        <w:jc w:val="both"/>
        <w:rPr>
          <w:rFonts w:cs="David" w:hint="cs"/>
          <w:rtl/>
        </w:rPr>
      </w:pPr>
    </w:p>
    <w:p w14:paraId="1CB1C4DF" w14:textId="77777777" w:rsidR="00F65117" w:rsidRPr="00F65117" w:rsidRDefault="00F65117" w:rsidP="00F65117">
      <w:pPr>
        <w:bidi/>
        <w:ind w:firstLine="720"/>
        <w:jc w:val="both"/>
        <w:rPr>
          <w:rFonts w:cs="David" w:hint="cs"/>
          <w:rtl/>
        </w:rPr>
      </w:pPr>
      <w:r w:rsidRPr="00F65117">
        <w:rPr>
          <w:rFonts w:cs="David" w:hint="cs"/>
          <w:rtl/>
        </w:rPr>
        <w:t xml:space="preserve">הוא לא העיר לו על זה שהוא העיד, הוא העיר לו על המסר. </w:t>
      </w:r>
    </w:p>
    <w:p w14:paraId="6ADA6092" w14:textId="77777777" w:rsidR="00F65117" w:rsidRPr="00F65117" w:rsidRDefault="00F65117" w:rsidP="00F65117">
      <w:pPr>
        <w:bidi/>
        <w:jc w:val="both"/>
        <w:rPr>
          <w:rFonts w:cs="David" w:hint="cs"/>
          <w:rtl/>
        </w:rPr>
      </w:pPr>
    </w:p>
    <w:p w14:paraId="56B7BEC5"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621E5D9C" w14:textId="77777777" w:rsidR="00F65117" w:rsidRPr="00F65117" w:rsidRDefault="00F65117" w:rsidP="00F65117">
      <w:pPr>
        <w:keepNext/>
        <w:bidi/>
        <w:jc w:val="both"/>
        <w:rPr>
          <w:rFonts w:cs="David" w:hint="cs"/>
          <w:rtl/>
        </w:rPr>
      </w:pPr>
    </w:p>
    <w:p w14:paraId="41FA25E7" w14:textId="77777777" w:rsidR="00F65117" w:rsidRPr="00F65117" w:rsidRDefault="00F65117" w:rsidP="00F65117">
      <w:pPr>
        <w:keepNext/>
        <w:bidi/>
        <w:jc w:val="both"/>
        <w:rPr>
          <w:rFonts w:cs="David" w:hint="cs"/>
          <w:rtl/>
        </w:rPr>
      </w:pPr>
      <w:r w:rsidRPr="00F65117">
        <w:rPr>
          <w:rFonts w:cs="David" w:hint="cs"/>
          <w:rtl/>
        </w:rPr>
        <w:tab/>
        <w:t xml:space="preserve">שהמח"ט העיד לטובת מ"ם פ"א על כך שהואשם בהתנהגות אלימה כלפי פלסטינים. פה יש מח"ט שאין לי ספק שעבר על חוק החסינות. </w:t>
      </w:r>
    </w:p>
    <w:p w14:paraId="348CEEE7" w14:textId="77777777" w:rsidR="00F65117" w:rsidRPr="00F65117" w:rsidRDefault="00F65117" w:rsidP="00F65117">
      <w:pPr>
        <w:bidi/>
        <w:ind w:firstLine="720"/>
        <w:jc w:val="both"/>
        <w:rPr>
          <w:rFonts w:cs="David" w:hint="cs"/>
          <w:rtl/>
        </w:rPr>
      </w:pPr>
    </w:p>
    <w:p w14:paraId="1DB5E18C"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59A723A" w14:textId="77777777" w:rsidR="00F65117" w:rsidRPr="00F65117" w:rsidRDefault="00F65117" w:rsidP="00F65117">
      <w:pPr>
        <w:bidi/>
        <w:jc w:val="both"/>
        <w:rPr>
          <w:rFonts w:cs="David" w:hint="cs"/>
          <w:rtl/>
        </w:rPr>
      </w:pPr>
    </w:p>
    <w:p w14:paraId="711D0803" w14:textId="77777777" w:rsidR="00F65117" w:rsidRPr="00F65117" w:rsidRDefault="00F65117" w:rsidP="00F65117">
      <w:pPr>
        <w:bidi/>
        <w:ind w:firstLine="720"/>
        <w:jc w:val="both"/>
        <w:rPr>
          <w:rFonts w:cs="David" w:hint="cs"/>
          <w:rtl/>
        </w:rPr>
      </w:pPr>
      <w:r w:rsidRPr="00F65117">
        <w:rPr>
          <w:rFonts w:cs="David" w:hint="cs"/>
          <w:rtl/>
        </w:rPr>
        <w:tab/>
        <w:t xml:space="preserve"> או סמג"ד. </w:t>
      </w:r>
    </w:p>
    <w:p w14:paraId="01C95F58" w14:textId="77777777" w:rsidR="00F65117" w:rsidRPr="00F65117" w:rsidRDefault="00F65117" w:rsidP="00F65117">
      <w:pPr>
        <w:bidi/>
        <w:ind w:firstLine="720"/>
        <w:jc w:val="both"/>
        <w:rPr>
          <w:rFonts w:cs="David" w:hint="cs"/>
          <w:rtl/>
        </w:rPr>
      </w:pPr>
    </w:p>
    <w:p w14:paraId="255B5703"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3C25CFBB" w14:textId="77777777" w:rsidR="00F65117" w:rsidRPr="00F65117" w:rsidRDefault="00F65117" w:rsidP="00F65117">
      <w:pPr>
        <w:keepNext/>
        <w:bidi/>
        <w:jc w:val="both"/>
        <w:rPr>
          <w:rFonts w:cs="David" w:hint="cs"/>
          <w:rtl/>
        </w:rPr>
      </w:pPr>
    </w:p>
    <w:p w14:paraId="119F07E9" w14:textId="77777777" w:rsidR="00F65117" w:rsidRPr="00F65117" w:rsidRDefault="00F65117" w:rsidP="00F65117">
      <w:pPr>
        <w:bidi/>
        <w:jc w:val="both"/>
        <w:rPr>
          <w:rFonts w:cs="David" w:hint="cs"/>
          <w:u w:val="single"/>
          <w:rtl/>
        </w:rPr>
      </w:pPr>
      <w:r w:rsidRPr="00F65117">
        <w:rPr>
          <w:rFonts w:cs="David" w:hint="cs"/>
          <w:rtl/>
        </w:rPr>
        <w:tab/>
        <w:t xml:space="preserve">שאלתי בקריאת ביניים את ארבל האם חוק החסינות הוא חוק פלילי. אני שואל את עצמי מה קורה עם אנשים שהם עובי ציבור, אגב ממונים על אכיפת החוק, שהם עוברים על חוק החסינות. אני אסע להצבעה בכנסת על התקציב כי אתה רוצה שהקואליציה תצביע, עוצר אותי שוטר בדרך, אומר לי: אתה לא תעבור. מה דינו? </w:t>
      </w:r>
    </w:p>
    <w:p w14:paraId="1CFF3A5B" w14:textId="77777777" w:rsidR="00F65117" w:rsidRPr="00F65117" w:rsidRDefault="00F65117" w:rsidP="00F65117">
      <w:pPr>
        <w:bidi/>
        <w:ind w:firstLine="720"/>
        <w:jc w:val="both"/>
        <w:rPr>
          <w:rFonts w:cs="David" w:hint="cs"/>
          <w:rtl/>
        </w:rPr>
      </w:pPr>
    </w:p>
    <w:p w14:paraId="066E7E31" w14:textId="77777777" w:rsidR="00F65117" w:rsidRPr="00F65117" w:rsidRDefault="00F65117" w:rsidP="00F65117">
      <w:pPr>
        <w:bidi/>
        <w:ind w:firstLine="720"/>
        <w:jc w:val="both"/>
        <w:rPr>
          <w:rFonts w:cs="David" w:hint="cs"/>
          <w:rtl/>
        </w:rPr>
      </w:pPr>
      <w:r w:rsidRPr="00F65117">
        <w:rPr>
          <w:rFonts w:cs="David" w:hint="cs"/>
          <w:rtl/>
        </w:rPr>
        <w:t xml:space="preserve">אני מבין שאומנם זה לא חוק פלילי במובן של חוק העונשין אבל זה לא רק עבירה משמעתית. לכן לפי דעתי, קיבלתי רושם פה שלכאורה נעברו פה עבירות על חוק החסינות. ולפי דעתי, כמה שהשתדלת להיות חוקר טוב, אתה לא חוקר טוב, זו לא המיומנות שלך ולא שלנו. לדעתי מה שהוועדה צריכה להגיע למסקנה שלכאורה נעברה פה עבירה על חוק החסינות ולכן הוועדה תובעת לקיים חקירה על פי החוק. נעברה עבירה בצה"ל, יש מי שממונה על חקירה. נעברה עבירה על ידי שוטרים </w:t>
      </w:r>
      <w:r w:rsidRPr="00F65117">
        <w:rPr>
          <w:rFonts w:cs="David"/>
          <w:rtl/>
        </w:rPr>
        <w:t>–</w:t>
      </w:r>
      <w:r w:rsidRPr="00F65117">
        <w:rPr>
          <w:rFonts w:cs="David" w:hint="cs"/>
          <w:rtl/>
        </w:rPr>
        <w:t xml:space="preserve"> יש מי שממונה. </w:t>
      </w:r>
      <w:proofErr w:type="spellStart"/>
      <w:r w:rsidRPr="00F65117">
        <w:rPr>
          <w:rFonts w:cs="David" w:hint="cs"/>
          <w:rtl/>
        </w:rPr>
        <w:t>מח"ש</w:t>
      </w:r>
      <w:proofErr w:type="spellEnd"/>
      <w:r w:rsidRPr="00F65117">
        <w:rPr>
          <w:rFonts w:cs="David" w:hint="cs"/>
          <w:rtl/>
        </w:rPr>
        <w:t xml:space="preserve"> ממונה על המשטרה, מצ"ח ממונה על עצמה, לדעתי זו צריכה להיות המסקנה של הישיבה הזאת. חוץ מזה צרי לקיים ישיבה עם הרמטכ"ל ועם כל אלה על המסר. על המקרה הספציפי הזה נשב פה עוד 4 שעות לא נוכל להגיע למסקנות כי יש חקירות וחקירות נגדיות ומסמכים ועדויות, יש פה פרשה שלמה. ואני אומר לכם, חבר הכנסת בן ארי, אשריך שנתפסת על זה כי דרך המקרה הזה, פעם אחת ולתמיד צריך ללמד לקח את המערכת, לעשות חקירה. ולדעתי זאת צריכה להיות התביעה שלנו ואני אומר שאם תהיה כזאת תביעה שלנו הם לא יוכלו להתחמק מהדבר הזה אם נקבל גיבוי לעניין הזה. </w:t>
      </w:r>
    </w:p>
    <w:p w14:paraId="57EBDC11" w14:textId="77777777" w:rsidR="00F65117" w:rsidRPr="00F65117" w:rsidRDefault="00F65117" w:rsidP="00F65117">
      <w:pPr>
        <w:bidi/>
        <w:ind w:firstLine="720"/>
        <w:jc w:val="both"/>
        <w:rPr>
          <w:rFonts w:cs="David" w:hint="cs"/>
          <w:rtl/>
        </w:rPr>
      </w:pPr>
    </w:p>
    <w:p w14:paraId="0E664FD8" w14:textId="77777777" w:rsidR="00F65117" w:rsidRDefault="00F65117" w:rsidP="00F65117">
      <w:pPr>
        <w:bidi/>
        <w:ind w:firstLine="720"/>
        <w:jc w:val="both"/>
        <w:rPr>
          <w:rFonts w:cs="David" w:hint="cs"/>
          <w:rtl/>
        </w:rPr>
      </w:pPr>
    </w:p>
    <w:p w14:paraId="0611D8E1" w14:textId="77777777" w:rsidR="00F65117" w:rsidRDefault="00F65117" w:rsidP="00F65117">
      <w:pPr>
        <w:bidi/>
        <w:ind w:firstLine="720"/>
        <w:jc w:val="both"/>
        <w:rPr>
          <w:rFonts w:cs="David" w:hint="cs"/>
          <w:rtl/>
        </w:rPr>
      </w:pPr>
    </w:p>
    <w:p w14:paraId="75B9E72F" w14:textId="77777777" w:rsidR="00F65117" w:rsidRDefault="00F65117" w:rsidP="00F65117">
      <w:pPr>
        <w:bidi/>
        <w:ind w:firstLine="720"/>
        <w:jc w:val="both"/>
        <w:rPr>
          <w:rFonts w:cs="David" w:hint="cs"/>
          <w:rtl/>
        </w:rPr>
      </w:pPr>
    </w:p>
    <w:p w14:paraId="77E6DFCC" w14:textId="77777777" w:rsidR="00F65117" w:rsidRPr="00F65117" w:rsidRDefault="00F65117" w:rsidP="00F65117">
      <w:pPr>
        <w:bidi/>
        <w:ind w:firstLine="720"/>
        <w:jc w:val="both"/>
        <w:rPr>
          <w:rFonts w:cs="David" w:hint="cs"/>
          <w:rtl/>
        </w:rPr>
      </w:pPr>
      <w:r w:rsidRPr="00F65117">
        <w:rPr>
          <w:rFonts w:cs="David" w:hint="cs"/>
          <w:rtl/>
        </w:rPr>
        <w:t xml:space="preserve">הדבר הנוסף שאני רוצה לומר, אני מאוד שמח שמנסים לרענן נוהל, זה דבר ראוי. אני רק מבקש שהנוהל הזה לא יהיה בין משפטנים. אני חושב שאסור שהנוהל הזה יהיה רק שיח בין משטנים, הנוהל הזה חייב לבוא לכאן - - - </w:t>
      </w:r>
    </w:p>
    <w:p w14:paraId="6F247A56" w14:textId="77777777" w:rsidR="00F65117" w:rsidRPr="00F65117" w:rsidRDefault="00F65117" w:rsidP="00F65117">
      <w:pPr>
        <w:bidi/>
        <w:ind w:firstLine="720"/>
        <w:jc w:val="both"/>
        <w:rPr>
          <w:rFonts w:cs="David" w:hint="cs"/>
          <w:rtl/>
        </w:rPr>
      </w:pPr>
    </w:p>
    <w:p w14:paraId="65761E5D"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7F77CFFD" w14:textId="77777777" w:rsidR="00F65117" w:rsidRPr="00F65117" w:rsidRDefault="00F65117" w:rsidP="00F65117">
      <w:pPr>
        <w:bidi/>
        <w:jc w:val="both"/>
        <w:rPr>
          <w:rFonts w:cs="David" w:hint="cs"/>
          <w:rtl/>
        </w:rPr>
      </w:pPr>
    </w:p>
    <w:p w14:paraId="327326EE" w14:textId="77777777" w:rsidR="00F65117" w:rsidRPr="00F65117" w:rsidRDefault="00F65117" w:rsidP="00F65117">
      <w:pPr>
        <w:bidi/>
        <w:ind w:firstLine="720"/>
        <w:jc w:val="both"/>
        <w:rPr>
          <w:rFonts w:cs="David" w:hint="cs"/>
          <w:rtl/>
        </w:rPr>
      </w:pPr>
      <w:r w:rsidRPr="00F65117">
        <w:rPr>
          <w:rFonts w:cs="David" w:hint="cs"/>
          <w:rtl/>
        </w:rPr>
        <w:t xml:space="preserve">המטרה הייתה שזה יבוא לכאן. </w:t>
      </w:r>
    </w:p>
    <w:p w14:paraId="06A9426B" w14:textId="77777777" w:rsidR="00F65117" w:rsidRPr="00F65117" w:rsidRDefault="00F65117" w:rsidP="00F65117">
      <w:pPr>
        <w:bidi/>
        <w:ind w:firstLine="720"/>
        <w:jc w:val="both"/>
        <w:rPr>
          <w:rFonts w:cs="David" w:hint="cs"/>
          <w:rtl/>
        </w:rPr>
      </w:pPr>
    </w:p>
    <w:p w14:paraId="2665C110"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28AC5383" w14:textId="77777777" w:rsidR="00F65117" w:rsidRPr="00F65117" w:rsidRDefault="00F65117" w:rsidP="00F65117">
      <w:pPr>
        <w:keepNext/>
        <w:bidi/>
        <w:jc w:val="both"/>
        <w:rPr>
          <w:rFonts w:cs="David" w:hint="cs"/>
          <w:rtl/>
        </w:rPr>
      </w:pPr>
    </w:p>
    <w:p w14:paraId="760C941D" w14:textId="77777777" w:rsidR="00F65117" w:rsidRPr="00F65117" w:rsidRDefault="00F65117" w:rsidP="00F65117">
      <w:pPr>
        <w:bidi/>
        <w:ind w:firstLine="720"/>
        <w:jc w:val="both"/>
        <w:rPr>
          <w:rFonts w:cs="David" w:hint="cs"/>
          <w:rtl/>
        </w:rPr>
      </w:pPr>
      <w:r w:rsidRPr="00F65117">
        <w:rPr>
          <w:rFonts w:cs="David" w:hint="cs"/>
          <w:rtl/>
        </w:rPr>
        <w:t xml:space="preserve">אני מבקש שהיועצים המשפטיים, לפני שהם מציעים להם הצעות שהטיוטה תבוא לכאן לדיון בצורה מסודרת, נדון בדבר הזה, דברים שרואים מכאן לא רואים לפעמים משם. אני מאוד  מקווה שהמקרה הזה יהיה מקרה מכונן שממנו והלאה יידעו הרשויות ובעלי התפקידים ובעיקר רשויות אוכפות החוק לנהוג כראוי בחוק חברי הכנסת. ולמרות שאני שוב אומר שדעותיי ודעותיו של חבר הכנסת בן ארי לא תמיד עולות בקנה אחד בכל נושא, בהרבה נושאים כן, בכמה נושאים לא, אבל איאבק ככל יכולתי כדי להבטיח שכל חבר כנסת יוכל למלא את תפקידו, זאת נשמת אפה של הדמוקרטיה כי אם חס וחלילה נחיה בחברה שחלק מחברי הכנסת אינם יכולים למלא את תפקידם </w:t>
      </w:r>
      <w:proofErr w:type="spellStart"/>
      <w:r w:rsidRPr="00F65117">
        <w:rPr>
          <w:rFonts w:cs="David" w:hint="cs"/>
          <w:rtl/>
        </w:rPr>
        <w:t>הפרלמנטרי</w:t>
      </w:r>
      <w:proofErr w:type="spellEnd"/>
      <w:r w:rsidRPr="00F65117">
        <w:rPr>
          <w:rFonts w:cs="David" w:hint="cs"/>
          <w:rtl/>
        </w:rPr>
        <w:t xml:space="preserve"> </w:t>
      </w:r>
      <w:r w:rsidRPr="00F65117">
        <w:rPr>
          <w:rFonts w:cs="David"/>
          <w:rtl/>
        </w:rPr>
        <w:t>–</w:t>
      </w:r>
      <w:r w:rsidRPr="00F65117">
        <w:rPr>
          <w:rFonts w:cs="David" w:hint="cs"/>
          <w:rtl/>
        </w:rPr>
        <w:t xml:space="preserve"> אנחנו הופכים למדינה דיקטטורית, למדינה שאיננה דמוקרטית, למדינה שבה מיעוט קטן יכול להשתלט על המדינה, חס וחלילה. </w:t>
      </w:r>
    </w:p>
    <w:p w14:paraId="5B9B2055" w14:textId="77777777" w:rsidR="00F65117" w:rsidRPr="00F65117" w:rsidRDefault="00F65117" w:rsidP="00F65117">
      <w:pPr>
        <w:bidi/>
        <w:ind w:firstLine="720"/>
        <w:jc w:val="both"/>
        <w:rPr>
          <w:rFonts w:cs="David" w:hint="cs"/>
          <w:rtl/>
        </w:rPr>
      </w:pPr>
    </w:p>
    <w:p w14:paraId="69344A3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60F60E5" w14:textId="77777777" w:rsidR="00F65117" w:rsidRPr="00F65117" w:rsidRDefault="00F65117" w:rsidP="00F65117">
      <w:pPr>
        <w:bidi/>
        <w:jc w:val="both"/>
        <w:rPr>
          <w:rFonts w:cs="David" w:hint="cs"/>
          <w:rtl/>
        </w:rPr>
      </w:pPr>
    </w:p>
    <w:p w14:paraId="6704E6EA" w14:textId="77777777" w:rsidR="00F65117" w:rsidRPr="00F65117" w:rsidRDefault="00F65117" w:rsidP="00F65117">
      <w:pPr>
        <w:bidi/>
        <w:ind w:firstLine="720"/>
        <w:jc w:val="both"/>
        <w:rPr>
          <w:rFonts w:cs="David" w:hint="cs"/>
          <w:rtl/>
        </w:rPr>
      </w:pPr>
      <w:r w:rsidRPr="00F65117">
        <w:rPr>
          <w:rFonts w:cs="David" w:hint="cs"/>
          <w:rtl/>
        </w:rPr>
        <w:t xml:space="preserve">תודה רבה חבר הכנסת </w:t>
      </w:r>
      <w:proofErr w:type="spellStart"/>
      <w:r w:rsidRPr="00F65117">
        <w:rPr>
          <w:rFonts w:cs="David" w:hint="cs"/>
          <w:rtl/>
        </w:rPr>
        <w:t>אורלב</w:t>
      </w:r>
      <w:proofErr w:type="spellEnd"/>
      <w:r w:rsidRPr="00F65117">
        <w:rPr>
          <w:rFonts w:cs="David" w:hint="cs"/>
          <w:rtl/>
        </w:rPr>
        <w:t xml:space="preserve">, חבר הכנסת אלדד, בבקשה. </w:t>
      </w:r>
    </w:p>
    <w:p w14:paraId="421B81EA" w14:textId="77777777" w:rsidR="00F65117" w:rsidRPr="00F65117" w:rsidRDefault="00F65117" w:rsidP="00F65117">
      <w:pPr>
        <w:bidi/>
        <w:ind w:firstLine="720"/>
        <w:jc w:val="both"/>
        <w:rPr>
          <w:rFonts w:cs="David" w:hint="cs"/>
          <w:rtl/>
        </w:rPr>
      </w:pPr>
    </w:p>
    <w:p w14:paraId="3453BEDB" w14:textId="77777777" w:rsidR="00F65117" w:rsidRPr="00F65117" w:rsidRDefault="00F65117" w:rsidP="00F65117">
      <w:pPr>
        <w:bidi/>
        <w:jc w:val="both"/>
        <w:rPr>
          <w:rFonts w:cs="David" w:hint="cs"/>
          <w:rtl/>
        </w:rPr>
      </w:pPr>
      <w:r w:rsidRPr="00F65117">
        <w:rPr>
          <w:rFonts w:cs="David" w:hint="cs"/>
          <w:u w:val="single"/>
          <w:rtl/>
        </w:rPr>
        <w:t>אריה אלדד:</w:t>
      </w:r>
    </w:p>
    <w:p w14:paraId="0BCDB107" w14:textId="77777777" w:rsidR="00F65117" w:rsidRPr="00F65117" w:rsidRDefault="00F65117" w:rsidP="00F65117">
      <w:pPr>
        <w:bidi/>
        <w:jc w:val="both"/>
        <w:rPr>
          <w:rFonts w:cs="David" w:hint="cs"/>
          <w:rtl/>
        </w:rPr>
      </w:pPr>
    </w:p>
    <w:p w14:paraId="6D0D085F" w14:textId="77777777" w:rsidR="00F65117" w:rsidRPr="00F65117" w:rsidRDefault="00F65117" w:rsidP="00F65117">
      <w:pPr>
        <w:bidi/>
        <w:jc w:val="both"/>
        <w:rPr>
          <w:rFonts w:cs="David" w:hint="cs"/>
          <w:u w:val="single"/>
          <w:rtl/>
        </w:rPr>
      </w:pPr>
      <w:r w:rsidRPr="00F65117">
        <w:rPr>
          <w:rFonts w:cs="David" w:hint="cs"/>
          <w:rtl/>
        </w:rPr>
        <w:tab/>
        <w:t xml:space="preserve">הערה קצרה לפני הסיכום שלך, אדוני היושב ראש, אני מציע שבסיכום תתווסף פניה לרמטכ"ל למשוך את מכתבה של מזכירת הפיקוד העליון ולהתנצל על תוכנו. </w:t>
      </w:r>
    </w:p>
    <w:p w14:paraId="28071282" w14:textId="77777777" w:rsidR="00F65117" w:rsidRPr="00F65117" w:rsidRDefault="00F65117" w:rsidP="00F65117">
      <w:pPr>
        <w:bidi/>
        <w:ind w:firstLine="720"/>
        <w:jc w:val="both"/>
        <w:rPr>
          <w:rFonts w:cs="David" w:hint="cs"/>
          <w:rtl/>
        </w:rPr>
      </w:pPr>
    </w:p>
    <w:p w14:paraId="325DD194"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43DF820" w14:textId="77777777" w:rsidR="00F65117" w:rsidRPr="00F65117" w:rsidRDefault="00F65117" w:rsidP="00F65117">
      <w:pPr>
        <w:bidi/>
        <w:jc w:val="both"/>
        <w:rPr>
          <w:rFonts w:cs="David" w:hint="cs"/>
          <w:rtl/>
        </w:rPr>
      </w:pPr>
    </w:p>
    <w:p w14:paraId="6864C9E6" w14:textId="77777777" w:rsidR="00F65117" w:rsidRPr="00F65117" w:rsidRDefault="00F65117" w:rsidP="00F65117">
      <w:pPr>
        <w:bidi/>
        <w:ind w:firstLine="720"/>
        <w:jc w:val="both"/>
        <w:rPr>
          <w:rFonts w:cs="David" w:hint="cs"/>
          <w:rtl/>
        </w:rPr>
      </w:pPr>
      <w:r w:rsidRPr="00F65117">
        <w:rPr>
          <w:rFonts w:cs="David" w:hint="cs"/>
          <w:rtl/>
        </w:rPr>
        <w:t xml:space="preserve">אני דווקא אשמח לראות פה את הרמטכ"ל מסביר לי את המכתב לפני שהוא מושך. </w:t>
      </w:r>
    </w:p>
    <w:p w14:paraId="7DA27A6E" w14:textId="77777777" w:rsidR="00F65117" w:rsidRPr="00F65117" w:rsidRDefault="00F65117" w:rsidP="00F65117">
      <w:pPr>
        <w:bidi/>
        <w:ind w:firstLine="720"/>
        <w:jc w:val="both"/>
        <w:rPr>
          <w:rFonts w:cs="David" w:hint="cs"/>
          <w:rtl/>
        </w:rPr>
      </w:pPr>
    </w:p>
    <w:p w14:paraId="5D3FD428" w14:textId="77777777" w:rsidR="00F65117" w:rsidRPr="00F65117" w:rsidRDefault="00F65117" w:rsidP="00F65117">
      <w:pPr>
        <w:bidi/>
        <w:jc w:val="both"/>
        <w:rPr>
          <w:rFonts w:cs="David" w:hint="cs"/>
          <w:rtl/>
        </w:rPr>
      </w:pPr>
      <w:r w:rsidRPr="00F65117">
        <w:rPr>
          <w:rFonts w:cs="David" w:hint="cs"/>
          <w:u w:val="single"/>
          <w:rtl/>
        </w:rPr>
        <w:t>אריה אלדד:</w:t>
      </w:r>
    </w:p>
    <w:p w14:paraId="74BAE8A8" w14:textId="77777777" w:rsidR="00F65117" w:rsidRPr="00F65117" w:rsidRDefault="00F65117" w:rsidP="00F65117">
      <w:pPr>
        <w:bidi/>
        <w:jc w:val="both"/>
        <w:rPr>
          <w:rFonts w:cs="David" w:hint="cs"/>
          <w:rtl/>
        </w:rPr>
      </w:pPr>
    </w:p>
    <w:p w14:paraId="417C64F9" w14:textId="77777777" w:rsidR="00F65117" w:rsidRPr="00F65117" w:rsidRDefault="00F65117" w:rsidP="00F65117">
      <w:pPr>
        <w:bidi/>
        <w:jc w:val="both"/>
        <w:rPr>
          <w:rFonts w:cs="David" w:hint="cs"/>
          <w:u w:val="single"/>
          <w:rtl/>
        </w:rPr>
      </w:pPr>
      <w:r w:rsidRPr="00F65117">
        <w:rPr>
          <w:rFonts w:cs="David" w:hint="cs"/>
          <w:rtl/>
        </w:rPr>
        <w:tab/>
        <w:t xml:space="preserve">אני רוצה לפני שהוא יבוא, באמת כדי להקל על הרמטכ"ל, משום כבודו של הרמטכ"ל שמראש יתנצל וימשוך את המכתב לפני כן, דווקא מפני שאני חס על כבודו של הרמטכ"ל, אני רוצה את כבודו של הצבא שלא יבוא לכאן וינסה לגבות את המכתב ולהיאבק עליו. </w:t>
      </w:r>
    </w:p>
    <w:p w14:paraId="5C3A8CAE" w14:textId="77777777" w:rsidR="00F65117" w:rsidRPr="00F65117" w:rsidRDefault="00F65117" w:rsidP="00F65117">
      <w:pPr>
        <w:bidi/>
        <w:ind w:firstLine="720"/>
        <w:jc w:val="both"/>
        <w:rPr>
          <w:rFonts w:cs="David" w:hint="cs"/>
          <w:rtl/>
        </w:rPr>
      </w:pPr>
    </w:p>
    <w:p w14:paraId="4D33E273"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5A833D8D" w14:textId="77777777" w:rsidR="00F65117" w:rsidRPr="00F65117" w:rsidRDefault="00F65117" w:rsidP="00F65117">
      <w:pPr>
        <w:bidi/>
        <w:jc w:val="both"/>
        <w:rPr>
          <w:rFonts w:cs="David" w:hint="cs"/>
          <w:rtl/>
        </w:rPr>
      </w:pPr>
    </w:p>
    <w:p w14:paraId="77DD3A03" w14:textId="77777777" w:rsidR="00F65117" w:rsidRPr="00F65117" w:rsidRDefault="00F65117" w:rsidP="00F65117">
      <w:pPr>
        <w:bidi/>
        <w:ind w:firstLine="720"/>
        <w:jc w:val="both"/>
        <w:rPr>
          <w:rFonts w:cs="David" w:hint="cs"/>
          <w:rtl/>
        </w:rPr>
      </w:pPr>
      <w:r w:rsidRPr="00F65117">
        <w:rPr>
          <w:rFonts w:cs="David" w:hint="cs"/>
          <w:rtl/>
        </w:rPr>
        <w:t xml:space="preserve">אני מניח שדבריך הושמעו ויועברו לרמטכ"ל. חבר הכנסת בן ארי, בבקשה. </w:t>
      </w:r>
    </w:p>
    <w:p w14:paraId="7D078597" w14:textId="77777777" w:rsidR="00F65117" w:rsidRPr="00F65117" w:rsidRDefault="00F65117" w:rsidP="00F65117">
      <w:pPr>
        <w:bidi/>
        <w:ind w:firstLine="720"/>
        <w:jc w:val="both"/>
        <w:rPr>
          <w:rFonts w:cs="David" w:hint="cs"/>
          <w:rtl/>
        </w:rPr>
      </w:pPr>
    </w:p>
    <w:p w14:paraId="249CDF7A" w14:textId="77777777" w:rsidR="00F65117" w:rsidRPr="00F65117" w:rsidRDefault="00F65117" w:rsidP="00F65117">
      <w:pPr>
        <w:bidi/>
        <w:jc w:val="both"/>
        <w:rPr>
          <w:rFonts w:cs="David" w:hint="cs"/>
          <w:rtl/>
        </w:rPr>
      </w:pPr>
      <w:r w:rsidRPr="00F65117">
        <w:rPr>
          <w:rFonts w:cs="David" w:hint="cs"/>
          <w:u w:val="single"/>
          <w:rtl/>
        </w:rPr>
        <w:t>מיכאל בן ארי:</w:t>
      </w:r>
    </w:p>
    <w:p w14:paraId="31361B45" w14:textId="77777777" w:rsidR="00F65117" w:rsidRPr="00F65117" w:rsidRDefault="00F65117" w:rsidP="00F65117">
      <w:pPr>
        <w:bidi/>
        <w:jc w:val="both"/>
        <w:rPr>
          <w:rFonts w:cs="David" w:hint="cs"/>
          <w:rtl/>
        </w:rPr>
      </w:pPr>
    </w:p>
    <w:p w14:paraId="03C0F8A4" w14:textId="77777777" w:rsidR="00F65117" w:rsidRPr="00F65117" w:rsidRDefault="00F65117" w:rsidP="00F65117">
      <w:pPr>
        <w:bidi/>
        <w:jc w:val="both"/>
        <w:rPr>
          <w:rFonts w:cs="David" w:hint="cs"/>
          <w:rtl/>
        </w:rPr>
      </w:pPr>
      <w:r w:rsidRPr="00F65117">
        <w:rPr>
          <w:rFonts w:cs="David" w:hint="cs"/>
          <w:rtl/>
        </w:rPr>
        <w:tab/>
        <w:t xml:space="preserve">אני רוצה לומר את התחושה האישית שלי שאני מצר על כל הדיון הזה. אתמול באה אלי חברת הכנסת דליה איציק ואמרה לי שהיא תומכת בי, היא גם הודיעה לך, בעניין הזה.  אמרתי לה כאיש צבא, גם אני הייתי בצבא הרבה שנים, והצבא והמשטרה כמו שאמר חבר הכנסת </w:t>
      </w:r>
      <w:proofErr w:type="spellStart"/>
      <w:r w:rsidRPr="00F65117">
        <w:rPr>
          <w:rFonts w:cs="David" w:hint="cs"/>
          <w:rtl/>
        </w:rPr>
        <w:t>אורלב</w:t>
      </w:r>
      <w:proofErr w:type="spellEnd"/>
      <w:r w:rsidRPr="00F65117">
        <w:rPr>
          <w:rFonts w:cs="David" w:hint="cs"/>
          <w:rtl/>
        </w:rPr>
        <w:t xml:space="preserve">, אנחנו מכבדים אותם, אנחנו חפצים ביקרם, אנחנו חפצים בפעילות שלהם ואנחנו לא רוצים לכופף אותם, אני לא רוצה שייוצר פה מצב חס ושלום שאנחנו כביכול גורמים להעלבה שלהם או להשפלה שלהם, אין לנו שום כוונה כזאת. צר לי שאני גורם בתוך הדבר הזה. אבל הייתי מצפה ממערכת שהיה לה כשל נקודתי שאני חושב שיש לי הסבר למה היה כשל נקודתי, כי זה בן ארי, כי זה מתנחל וכן הלאה. הייתה שם אווירה כזאת של, בוא נכניס לו, וכן הלאה. היה כשל נקודתי. אפשר לעשות חושבים ולבוא לכאן ולהגיד: המהלך כולו היה מוטעה, התהליך היה לא נכון, מישהו פה עשה דברים לא נכונים והדברים לא יישנו בעתיד. היינו יכולים לסגור את כל הפארסה הזאת, ולהכניס פה מסכת  של דברים שאין בינם לבין האמת שום דבר, כדי להצדיק מעשה שכולנו מבינים שהוא היה לא נכון ומיותר. כמו שאני מודה שהעלייה על רכב הייתה מעשה לא חוקי, אין לי זכות לעלות על רכב, אבל לא הייתה לי ברירה. אני חושב שהייתי עושה אותו דבר בגלל הסיטואציה אליה נקלעתי שבה יש ילדים או נערים שאני מייצג אותם, בני 16, 17, 15, לא יודע, היו אומרים לי: שמע חבר הכנסת בן ארי, זה המצב, אלו הנתונים, זה מה שביקשתי ולא קיבלתי. הדברים היו יכולים להיסגר בצורה אחרת ולא נעשו ואני מבין שזו הזדמנות לטפל בדברים שהזכיר חבר הכנסת זאב. גם אני נתקלתי בכמה הזדמנויות בכזה זלזול. הדברים ילכו וידרשו כדי להגיע למקום. אני מקווה </w:t>
      </w:r>
      <w:proofErr w:type="spellStart"/>
      <w:r w:rsidRPr="00F65117">
        <w:rPr>
          <w:rFonts w:cs="David" w:hint="cs"/>
          <w:rtl/>
        </w:rPr>
        <w:t>שהכל</w:t>
      </w:r>
      <w:proofErr w:type="spellEnd"/>
      <w:r w:rsidRPr="00F65117">
        <w:rPr>
          <w:rFonts w:cs="David" w:hint="cs"/>
          <w:rtl/>
        </w:rPr>
        <w:t xml:space="preserve"> יהיה תוך שמירה על כבודם של הקצינים המכובדים שמן הסתם עושים מלאכה במסירות גדולה מאוד לטובת אזרחי ישראל ואנחנו לא רוצים לפגוע בהם ולהעליב אותם. </w:t>
      </w:r>
    </w:p>
    <w:p w14:paraId="1D0F6580" w14:textId="77777777" w:rsidR="00F65117" w:rsidRPr="00F65117" w:rsidRDefault="00F65117" w:rsidP="00F65117">
      <w:pPr>
        <w:bidi/>
        <w:ind w:firstLine="720"/>
        <w:jc w:val="both"/>
        <w:rPr>
          <w:rFonts w:cs="David" w:hint="cs"/>
          <w:rtl/>
        </w:rPr>
      </w:pPr>
    </w:p>
    <w:p w14:paraId="72B5A2A2"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3D2D1777" w14:textId="77777777" w:rsidR="00F65117" w:rsidRPr="00F65117" w:rsidRDefault="00F65117" w:rsidP="00F65117">
      <w:pPr>
        <w:bidi/>
        <w:jc w:val="both"/>
        <w:rPr>
          <w:rFonts w:cs="David" w:hint="cs"/>
          <w:rtl/>
        </w:rPr>
      </w:pPr>
    </w:p>
    <w:p w14:paraId="05E9F864" w14:textId="77777777" w:rsidR="00F65117" w:rsidRPr="00F65117" w:rsidRDefault="00F65117" w:rsidP="00F65117">
      <w:pPr>
        <w:bidi/>
        <w:ind w:firstLine="720"/>
        <w:jc w:val="both"/>
        <w:rPr>
          <w:rFonts w:cs="David" w:hint="cs"/>
          <w:rtl/>
        </w:rPr>
      </w:pPr>
      <w:r w:rsidRPr="00F65117">
        <w:rPr>
          <w:rFonts w:cs="David" w:hint="cs"/>
          <w:rtl/>
        </w:rPr>
        <w:t xml:space="preserve">תודה רבה חבר הכנסת בן ארי, אני מבקש לסכם סיכום שאני מדגיש שהוא סיכום ביניים. </w:t>
      </w:r>
    </w:p>
    <w:p w14:paraId="7BEAC4BA" w14:textId="77777777" w:rsidR="00F65117" w:rsidRPr="00F65117" w:rsidRDefault="00F65117" w:rsidP="00F65117">
      <w:pPr>
        <w:bidi/>
        <w:ind w:firstLine="720"/>
        <w:jc w:val="both"/>
        <w:rPr>
          <w:rFonts w:cs="David" w:hint="cs"/>
          <w:rtl/>
        </w:rPr>
      </w:pPr>
    </w:p>
    <w:p w14:paraId="788A20CF" w14:textId="77777777" w:rsidR="00F65117" w:rsidRPr="00F65117" w:rsidRDefault="00F65117" w:rsidP="00F65117">
      <w:pPr>
        <w:bidi/>
        <w:ind w:firstLine="720"/>
        <w:jc w:val="both"/>
        <w:rPr>
          <w:rFonts w:cs="David" w:hint="cs"/>
          <w:rtl/>
        </w:rPr>
      </w:pPr>
      <w:r w:rsidRPr="00F65117">
        <w:rPr>
          <w:rFonts w:cs="David" w:hint="cs"/>
          <w:rtl/>
        </w:rPr>
        <w:t xml:space="preserve">ראשית אני מצטרף לדבריך, חבר הכנסת בן ארי, על כך שאין לאף אחד כאן כוונה לפגוע לא בצה"ל ולא במשטרת ישראל. אנחנו עומדים מאחוריהם והם זרוע מאוד חשובה של המדינה שכולנו איתם. יחד עם זה, אני חושב שבשלב הזה של הדיון, אין לי לפחות באופן אישי, אני לא רוצה לדבר בשם הוועדה כי זה לא מסקנות סופיות של הדיון, אבל כך גם היה הרושם מדברי חברי, שהיו כאן מחדלים חמורים מאוד, גם בתוך צה"ל וגם במשטרת ישראל וגם אין לי כרגע ספק לצערי, שהתחקירים שבוצעו לא נותנים תשובות על כל השאלות, לפחות לפי מה שהובא אלינו. </w:t>
      </w:r>
    </w:p>
    <w:p w14:paraId="66198E2C" w14:textId="77777777" w:rsidR="00F65117" w:rsidRPr="00F65117" w:rsidRDefault="00F65117" w:rsidP="00F65117">
      <w:pPr>
        <w:bidi/>
        <w:ind w:firstLine="720"/>
        <w:jc w:val="both"/>
        <w:rPr>
          <w:rFonts w:cs="David" w:hint="cs"/>
          <w:rtl/>
        </w:rPr>
      </w:pPr>
    </w:p>
    <w:p w14:paraId="7D701A41" w14:textId="77777777" w:rsidR="00F65117" w:rsidRPr="00F65117" w:rsidRDefault="00F65117" w:rsidP="00F65117">
      <w:pPr>
        <w:bidi/>
        <w:ind w:firstLine="720"/>
        <w:jc w:val="both"/>
        <w:rPr>
          <w:rFonts w:cs="David" w:hint="cs"/>
          <w:rtl/>
        </w:rPr>
      </w:pPr>
      <w:r w:rsidRPr="00F65117">
        <w:rPr>
          <w:rFonts w:cs="David" w:hint="cs"/>
          <w:rtl/>
        </w:rPr>
        <w:t xml:space="preserve">לכן במסגרת סיכום הביניים הזה, כהצעתו של חבר הכנסת </w:t>
      </w:r>
      <w:proofErr w:type="spellStart"/>
      <w:r w:rsidRPr="00F65117">
        <w:rPr>
          <w:rFonts w:cs="David" w:hint="cs"/>
          <w:rtl/>
        </w:rPr>
        <w:t>אורלב</w:t>
      </w:r>
      <w:proofErr w:type="spellEnd"/>
      <w:r w:rsidRPr="00F65117">
        <w:rPr>
          <w:rFonts w:cs="David" w:hint="cs"/>
          <w:rtl/>
        </w:rPr>
        <w:t xml:space="preserve">, אני רוצה לפנות אליך, אדוני קצין הכנסת, בבקשה לפנות באופן רשמי בשם ועדת הכנסת ובשם הכנסת לצה"ל ולמשטרת ישראל לעשות חקירה, בדיוק כפי שהציע חבר הכנסת </w:t>
      </w:r>
      <w:proofErr w:type="spellStart"/>
      <w:r w:rsidRPr="00F65117">
        <w:rPr>
          <w:rFonts w:cs="David" w:hint="cs"/>
          <w:rtl/>
        </w:rPr>
        <w:t>אורלב</w:t>
      </w:r>
      <w:proofErr w:type="spellEnd"/>
      <w:r w:rsidRPr="00F65117">
        <w:rPr>
          <w:rFonts w:cs="David" w:hint="cs"/>
          <w:rtl/>
        </w:rPr>
        <w:t xml:space="preserve">. האם אין כאן עבירה על חוק החסינות. התחקירים שהיו אנחנו רוצים לקבל אותם, אנחנו עומדים על הדרישה לקבל את הנוסח הנוכחי של התחקירים אבל ממה ששמענו כאן אין לי ספק שהם לא ממצים ולא נותנים מענה הולם, בוודאי ובוודאי אם הייתה כאן עבירה על החוק כי על דברים פחותים בהרבה, כפי שהעיר בצדק חבר הכנסת </w:t>
      </w:r>
      <w:proofErr w:type="spellStart"/>
      <w:r w:rsidRPr="00F65117">
        <w:rPr>
          <w:rFonts w:cs="David" w:hint="cs"/>
          <w:rtl/>
        </w:rPr>
        <w:t>אורלב</w:t>
      </w:r>
      <w:proofErr w:type="spellEnd"/>
      <w:r w:rsidRPr="00F65117">
        <w:rPr>
          <w:rFonts w:cs="David" w:hint="cs"/>
          <w:rtl/>
        </w:rPr>
        <w:t xml:space="preserve">, ראה לנכון הרמטכ"ל להתערב ולהגיב. אני חושב שגם כאן ראויה התגובה. אני חושב שזאת הדרך הכי נכונה לתבוע את החקירה הזאת, דרכך קצין הכנסת, בוודאי גם על התוספת ששיתפת אותנו, גם זה ראוי לחקירה יסודית, איך בהחלט דבר כזה קורה ואיך תשובה כזאת בנסיבות האלה  מגיעה לכנסת. אני חושב שמאוד  חשוב שהדבר ייעשה וגם יובא בפני הועדה מה התוצאה של החקירה הזאת, ואני בכוונה משתמש בלשון "חקירה" ולא בלשון של "תחקיר" כי אני רואה שהניסוח בצורה של תחקיר לא מביא אותנו רחוק. </w:t>
      </w:r>
    </w:p>
    <w:p w14:paraId="50AC1B82" w14:textId="77777777" w:rsidR="00F65117" w:rsidRPr="00F65117" w:rsidRDefault="00F65117" w:rsidP="00F65117">
      <w:pPr>
        <w:bidi/>
        <w:jc w:val="both"/>
        <w:rPr>
          <w:rFonts w:cs="David" w:hint="cs"/>
          <w:rtl/>
        </w:rPr>
      </w:pPr>
    </w:p>
    <w:p w14:paraId="75A839A4" w14:textId="77777777" w:rsidR="00F65117" w:rsidRPr="00F65117" w:rsidRDefault="00F65117" w:rsidP="00F65117">
      <w:pPr>
        <w:bidi/>
        <w:jc w:val="both"/>
        <w:rPr>
          <w:rFonts w:cs="David" w:hint="cs"/>
          <w:rtl/>
        </w:rPr>
      </w:pPr>
      <w:r w:rsidRPr="00F65117">
        <w:rPr>
          <w:rFonts w:cs="David" w:hint="cs"/>
          <w:rtl/>
        </w:rPr>
        <w:tab/>
        <w:t xml:space="preserve">הדבר הנוסף, ואני חושב שזאת הייתה דעתם של כל חברי הוועדה כאן, שכדי למצות את הדיון המהיר הזה ולהסיק מסקנות ולהניח אותן על שולחנה של הכנסת נזדקק לדיון נוסף. נזדקק לדיון נוסף שנזמין אליו את הרמטכ"ל ואת מפכ"ל המשטרה לפחות. אם יחליט שר הביטחון או השר לביטחון פנים להתייצב במקומם </w:t>
      </w:r>
      <w:r w:rsidRPr="00F65117">
        <w:rPr>
          <w:rFonts w:cs="David"/>
          <w:rtl/>
        </w:rPr>
        <w:t>–</w:t>
      </w:r>
      <w:r w:rsidRPr="00F65117">
        <w:rPr>
          <w:rFonts w:cs="David" w:hint="cs"/>
          <w:rtl/>
        </w:rPr>
        <w:t xml:space="preserve"> זו זכותם אבל אני חושב שמבחינתנו הכתובת היא לפחות ברמה הזאת של הרמטכ"ל ומפכ"ל המשטרה. אני חושב שגם בדיון הנוסף לפחות ברמה הזאת של התחקיר שכרגע הוצג, אין לנו ברירה, לא רציתי זאת, אני חושב שזה לא נכון ברמה בסיסית אבל אין לנו ברירה אלה לזמן לכאן במקרה הזאת את המח"ט, את הסמג"ד ואת אותו קצין מג"ב שהוזכרו כאן כדי לשמוע אותם כי כרגע לא קיבלנו תשובות. יכול להיות שעד אז נקבל אבל נכון לעכשיו נראה לי שבנוסף לפיקוד הבכיר, חשוב מאוד שגם הם יהיו פה בדיון ונשמע אותם. אם מישהו לא דאג לשאול את הסמג"ד אז אנחנו נשאל אותו את השאלה, איך מהצד שלו, מתי הוא עדכן את המח"ט ולמה ונצטרך לקיים כאן דיון המשך כדי שבעקבותיו לפחות להניח על שולחנה של הכנסת את המסקנות הסופיות של הדיון המהיר שלנו. </w:t>
      </w:r>
    </w:p>
    <w:p w14:paraId="51B84C9A" w14:textId="77777777" w:rsidR="00F65117" w:rsidRPr="00F65117" w:rsidRDefault="00F65117" w:rsidP="00F65117">
      <w:pPr>
        <w:bidi/>
        <w:jc w:val="both"/>
        <w:rPr>
          <w:rFonts w:cs="David" w:hint="cs"/>
          <w:rtl/>
        </w:rPr>
      </w:pPr>
    </w:p>
    <w:p w14:paraId="265F8BE2" w14:textId="77777777" w:rsidR="00F65117" w:rsidRPr="00F65117" w:rsidRDefault="00F65117" w:rsidP="00F65117">
      <w:pPr>
        <w:bidi/>
        <w:ind w:firstLine="720"/>
        <w:jc w:val="both"/>
        <w:rPr>
          <w:rFonts w:cs="David" w:hint="cs"/>
          <w:rtl/>
        </w:rPr>
      </w:pPr>
      <w:r w:rsidRPr="00F65117">
        <w:rPr>
          <w:rFonts w:cs="David" w:hint="cs"/>
          <w:rtl/>
        </w:rPr>
        <w:t xml:space="preserve">כמובן במקביל לעבודה שתיעשה, שהוזכרה כאן, והיא עבודה מאוד ברוכה של רענון הנוהל וכתיבת נוהל חדש שיבוא לדיון עם ועדת הכנסת. </w:t>
      </w:r>
    </w:p>
    <w:p w14:paraId="3A863212" w14:textId="77777777" w:rsidR="00F65117" w:rsidRPr="00F65117" w:rsidRDefault="00F65117" w:rsidP="00F65117">
      <w:pPr>
        <w:bidi/>
        <w:ind w:firstLine="720"/>
        <w:jc w:val="both"/>
        <w:rPr>
          <w:rFonts w:cs="David" w:hint="cs"/>
          <w:rtl/>
        </w:rPr>
      </w:pPr>
    </w:p>
    <w:p w14:paraId="493BB5A1" w14:textId="77777777" w:rsidR="00F65117" w:rsidRDefault="00F65117" w:rsidP="00F65117">
      <w:pPr>
        <w:bidi/>
        <w:ind w:firstLine="720"/>
        <w:jc w:val="both"/>
        <w:rPr>
          <w:rFonts w:cs="David" w:hint="cs"/>
          <w:rtl/>
        </w:rPr>
      </w:pPr>
      <w:r w:rsidRPr="00F65117">
        <w:rPr>
          <w:rFonts w:cs="David" w:hint="cs"/>
          <w:rtl/>
        </w:rPr>
        <w:t xml:space="preserve">יחד עם זאת כי כפי שנשמע לי התהליך הזה ייקח כמה חודשים עד שאתם תגבשו עם משרד המשפטים, עד שזה יובא לכאן, עד שאנחנו נגיב, עד שהדברים ייכנסו, היות ולפחות לפי האזהרות אנחנו כרגע אולי צפויים לעוד אירועים שאולי יזמנו את חברי הכנסת להיות נוכחים באירועים האלה, הייתי מציע לכם ברמה של הנוהל הקיים לעשות רענון ולא לחכות. לפי מה שאני שומע מארבל ומקצין הכנסת, הנוהל הקיים נותן מענה הולם לחלק גדול מאוד מהשאלות, לכן בלי לחכות לגיבוש נהלים חדשים הייתי ממליץ לכם, כדי למנוע הישנות המקרה, לדאוג לרענון </w:t>
      </w:r>
    </w:p>
    <w:p w14:paraId="12B3BA35" w14:textId="77777777" w:rsidR="00F65117" w:rsidRDefault="00F65117" w:rsidP="00F65117">
      <w:pPr>
        <w:bidi/>
        <w:ind w:firstLine="720"/>
        <w:jc w:val="both"/>
        <w:rPr>
          <w:rFonts w:cs="David" w:hint="cs"/>
          <w:rtl/>
        </w:rPr>
      </w:pPr>
    </w:p>
    <w:p w14:paraId="13FB3921" w14:textId="77777777" w:rsidR="00F65117" w:rsidRDefault="00F65117" w:rsidP="00F65117">
      <w:pPr>
        <w:bidi/>
        <w:ind w:firstLine="720"/>
        <w:jc w:val="both"/>
        <w:rPr>
          <w:rFonts w:cs="David" w:hint="cs"/>
          <w:rtl/>
        </w:rPr>
      </w:pPr>
    </w:p>
    <w:p w14:paraId="27CB7178" w14:textId="77777777" w:rsidR="00F65117" w:rsidRDefault="00F65117" w:rsidP="00F65117">
      <w:pPr>
        <w:bidi/>
        <w:ind w:firstLine="720"/>
        <w:jc w:val="both"/>
        <w:rPr>
          <w:rFonts w:cs="David" w:hint="cs"/>
          <w:rtl/>
        </w:rPr>
      </w:pPr>
    </w:p>
    <w:p w14:paraId="42CCD133" w14:textId="77777777" w:rsidR="00F65117" w:rsidRPr="00F65117" w:rsidRDefault="00F65117" w:rsidP="00F65117">
      <w:pPr>
        <w:bidi/>
        <w:ind w:firstLine="720"/>
        <w:jc w:val="both"/>
        <w:rPr>
          <w:rFonts w:cs="David" w:hint="cs"/>
          <w:rtl/>
        </w:rPr>
      </w:pPr>
      <w:r w:rsidRPr="00F65117">
        <w:rPr>
          <w:rFonts w:cs="David" w:hint="cs"/>
          <w:rtl/>
        </w:rPr>
        <w:t xml:space="preserve">הנהלים כבר עכשיו כדי שחס וחלילה, המחדלים האלה, ואני חוזר על הניסוח הזה, בעיני היו כאן מחדלים חמורים, לא יחזרו על עצמם. </w:t>
      </w:r>
    </w:p>
    <w:p w14:paraId="46826BBE" w14:textId="77777777" w:rsidR="00F65117" w:rsidRPr="00F65117" w:rsidRDefault="00F65117" w:rsidP="00F65117">
      <w:pPr>
        <w:bidi/>
        <w:jc w:val="both"/>
        <w:rPr>
          <w:rFonts w:cs="David" w:hint="cs"/>
          <w:rtl/>
        </w:rPr>
      </w:pPr>
    </w:p>
    <w:p w14:paraId="146C262D"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14015123" w14:textId="77777777" w:rsidR="00F65117" w:rsidRPr="00F65117" w:rsidRDefault="00F65117" w:rsidP="00F65117">
      <w:pPr>
        <w:bidi/>
        <w:jc w:val="both"/>
        <w:rPr>
          <w:rFonts w:cs="David" w:hint="cs"/>
          <w:rtl/>
        </w:rPr>
      </w:pPr>
    </w:p>
    <w:p w14:paraId="11925574" w14:textId="77777777" w:rsidR="00F65117" w:rsidRPr="00F65117" w:rsidRDefault="00F65117" w:rsidP="00F65117">
      <w:pPr>
        <w:bidi/>
        <w:jc w:val="both"/>
        <w:rPr>
          <w:rFonts w:cs="David" w:hint="cs"/>
          <w:u w:val="single"/>
          <w:rtl/>
        </w:rPr>
      </w:pPr>
      <w:r w:rsidRPr="00F65117">
        <w:rPr>
          <w:rFonts w:cs="David" w:hint="cs"/>
          <w:rtl/>
        </w:rPr>
        <w:tab/>
        <w:t xml:space="preserve">הייתי מבקש להוסיף עוד עניין אחד. אני חושב שיש צורך שיגובש במקביל וגם באופן מיידי איזשהו נוהל פנימי שלהם באשר לאופן שבו הם מציגים דברים בפני הכנסת כדי שלא יחזור המצב הזה שאנחנו מקבלי מכתב מהסוג הזה שנחתם על ידי מזכירה ומיועד בכלל לעוזר שר הביטחון והוא מתגלגל אלינו כתשובה הרשמית כביכול או לא יודע אם כביכול, של המערכת. </w:t>
      </w:r>
    </w:p>
    <w:p w14:paraId="35E4FD49" w14:textId="77777777" w:rsidR="00F65117" w:rsidRPr="00F65117" w:rsidRDefault="00F65117" w:rsidP="00F65117">
      <w:pPr>
        <w:bidi/>
        <w:jc w:val="both"/>
        <w:rPr>
          <w:rFonts w:cs="David" w:hint="cs"/>
          <w:rtl/>
        </w:rPr>
      </w:pPr>
    </w:p>
    <w:p w14:paraId="2CD5B190"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1D09A533" w14:textId="77777777" w:rsidR="00F65117" w:rsidRPr="00F65117" w:rsidRDefault="00F65117" w:rsidP="00F65117">
      <w:pPr>
        <w:keepNext/>
        <w:bidi/>
        <w:jc w:val="both"/>
        <w:rPr>
          <w:rFonts w:cs="David" w:hint="cs"/>
          <w:rtl/>
        </w:rPr>
      </w:pPr>
    </w:p>
    <w:p w14:paraId="16135EBC" w14:textId="77777777" w:rsidR="00F65117" w:rsidRPr="00F65117" w:rsidRDefault="00F65117" w:rsidP="00F65117">
      <w:pPr>
        <w:bidi/>
        <w:jc w:val="both"/>
        <w:rPr>
          <w:rFonts w:cs="David" w:hint="cs"/>
          <w:u w:val="single"/>
          <w:rtl/>
        </w:rPr>
      </w:pPr>
      <w:r w:rsidRPr="00F65117">
        <w:rPr>
          <w:rFonts w:cs="David" w:hint="cs"/>
          <w:rtl/>
        </w:rPr>
        <w:tab/>
        <w:t>אתה רוצה שיהיה חוק שאנשים יפעלו רק על פי השכל הישר?</w:t>
      </w:r>
    </w:p>
    <w:p w14:paraId="00261789" w14:textId="77777777" w:rsidR="00F65117" w:rsidRPr="00F65117" w:rsidRDefault="00F65117" w:rsidP="00F65117">
      <w:pPr>
        <w:bidi/>
        <w:jc w:val="both"/>
        <w:rPr>
          <w:rFonts w:cs="David" w:hint="cs"/>
          <w:rtl/>
        </w:rPr>
      </w:pPr>
    </w:p>
    <w:p w14:paraId="50618FF3" w14:textId="77777777" w:rsidR="00F65117" w:rsidRPr="00F65117" w:rsidRDefault="00F65117" w:rsidP="00F65117">
      <w:pPr>
        <w:bidi/>
        <w:jc w:val="both"/>
        <w:rPr>
          <w:rFonts w:cs="David" w:hint="cs"/>
          <w:rtl/>
        </w:rPr>
      </w:pPr>
      <w:r w:rsidRPr="00F65117">
        <w:rPr>
          <w:rFonts w:cs="David" w:hint="cs"/>
          <w:u w:val="single"/>
          <w:rtl/>
        </w:rPr>
        <w:t xml:space="preserve">יריב </w:t>
      </w:r>
      <w:proofErr w:type="spellStart"/>
      <w:r w:rsidRPr="00F65117">
        <w:rPr>
          <w:rFonts w:cs="David" w:hint="cs"/>
          <w:u w:val="single"/>
          <w:rtl/>
        </w:rPr>
        <w:t>לוין</w:t>
      </w:r>
      <w:proofErr w:type="spellEnd"/>
      <w:r w:rsidRPr="00F65117">
        <w:rPr>
          <w:rFonts w:cs="David" w:hint="cs"/>
          <w:u w:val="single"/>
          <w:rtl/>
        </w:rPr>
        <w:t>:</w:t>
      </w:r>
    </w:p>
    <w:p w14:paraId="49DC4B6C" w14:textId="77777777" w:rsidR="00F65117" w:rsidRPr="00F65117" w:rsidRDefault="00F65117" w:rsidP="00F65117">
      <w:pPr>
        <w:bidi/>
        <w:jc w:val="both"/>
        <w:rPr>
          <w:rFonts w:cs="David" w:hint="cs"/>
          <w:rtl/>
        </w:rPr>
      </w:pPr>
    </w:p>
    <w:p w14:paraId="234656E9" w14:textId="77777777" w:rsidR="00F65117" w:rsidRPr="00F65117" w:rsidRDefault="00F65117" w:rsidP="00F65117">
      <w:pPr>
        <w:bidi/>
        <w:jc w:val="both"/>
        <w:rPr>
          <w:rFonts w:cs="David" w:hint="cs"/>
          <w:rtl/>
        </w:rPr>
      </w:pPr>
      <w:r w:rsidRPr="00F65117">
        <w:rPr>
          <w:rFonts w:cs="David" w:hint="cs"/>
          <w:rtl/>
        </w:rPr>
        <w:tab/>
        <w:t xml:space="preserve"> לא חוק. </w:t>
      </w:r>
    </w:p>
    <w:p w14:paraId="5C80F8F7" w14:textId="77777777" w:rsidR="00F65117" w:rsidRPr="00F65117" w:rsidRDefault="00F65117" w:rsidP="00F65117">
      <w:pPr>
        <w:bidi/>
        <w:jc w:val="both"/>
        <w:rPr>
          <w:rFonts w:cs="David" w:hint="cs"/>
          <w:rtl/>
        </w:rPr>
      </w:pPr>
    </w:p>
    <w:p w14:paraId="5ADC1124"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478A841E" w14:textId="77777777" w:rsidR="00F65117" w:rsidRPr="00F65117" w:rsidRDefault="00F65117" w:rsidP="00F65117">
      <w:pPr>
        <w:keepNext/>
        <w:bidi/>
        <w:jc w:val="both"/>
        <w:rPr>
          <w:rFonts w:cs="David" w:hint="cs"/>
          <w:rtl/>
        </w:rPr>
      </w:pPr>
    </w:p>
    <w:p w14:paraId="27FB5E46" w14:textId="77777777" w:rsidR="00F65117" w:rsidRPr="00F65117" w:rsidRDefault="00F65117" w:rsidP="00F65117">
      <w:pPr>
        <w:bidi/>
        <w:jc w:val="both"/>
        <w:rPr>
          <w:rFonts w:cs="David" w:hint="cs"/>
          <w:rtl/>
        </w:rPr>
      </w:pPr>
      <w:r w:rsidRPr="00F65117">
        <w:rPr>
          <w:rFonts w:cs="David" w:hint="cs"/>
          <w:rtl/>
        </w:rPr>
        <w:tab/>
        <w:t xml:space="preserve"> זה מאוד קשה. </w:t>
      </w:r>
    </w:p>
    <w:p w14:paraId="715C6211" w14:textId="77777777" w:rsidR="00F65117" w:rsidRPr="00F65117" w:rsidRDefault="00F65117" w:rsidP="00F65117">
      <w:pPr>
        <w:bidi/>
        <w:jc w:val="both"/>
        <w:rPr>
          <w:rFonts w:cs="David" w:hint="cs"/>
          <w:rtl/>
        </w:rPr>
      </w:pPr>
    </w:p>
    <w:p w14:paraId="002B20B0"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1191B2D1" w14:textId="77777777" w:rsidR="00F65117" w:rsidRPr="00F65117" w:rsidRDefault="00F65117" w:rsidP="00F65117">
      <w:pPr>
        <w:bidi/>
        <w:jc w:val="both"/>
        <w:rPr>
          <w:rFonts w:cs="David" w:hint="cs"/>
          <w:rtl/>
        </w:rPr>
      </w:pPr>
    </w:p>
    <w:p w14:paraId="1D85BC38" w14:textId="77777777" w:rsidR="00F65117" w:rsidRPr="00F65117" w:rsidRDefault="00F65117" w:rsidP="00F65117">
      <w:pPr>
        <w:bidi/>
        <w:jc w:val="both"/>
        <w:rPr>
          <w:rFonts w:cs="David" w:hint="cs"/>
          <w:rtl/>
        </w:rPr>
      </w:pPr>
      <w:r w:rsidRPr="00F65117">
        <w:rPr>
          <w:rFonts w:cs="David" w:hint="cs"/>
          <w:rtl/>
        </w:rPr>
        <w:tab/>
        <w:t xml:space="preserve">אנסח את זה ברשותך חבר הכנסת </w:t>
      </w:r>
      <w:proofErr w:type="spellStart"/>
      <w:r w:rsidRPr="00F65117">
        <w:rPr>
          <w:rFonts w:cs="David" w:hint="cs"/>
          <w:rtl/>
        </w:rPr>
        <w:t>לוין</w:t>
      </w:r>
      <w:proofErr w:type="spellEnd"/>
      <w:r w:rsidRPr="00F65117">
        <w:rPr>
          <w:rFonts w:cs="David" w:hint="cs"/>
          <w:rtl/>
        </w:rPr>
        <w:t xml:space="preserve">, קצת אחרת. אני חושב שבסיכום הביניים הזה בוודאי אפשר להגיד שהוועדה רואה בחומרה רבה גם אי התייצבות הנציגים בדיון הראשון וגם המכתב שהוצג כאן בפנינו. אמרתי, אני לא יודע מה חמור יותר, המכתב או האירוע עצמו, אני באמת מתלבט אבל ברור, בוודאי ובוודאי לאור מה שנחשף כאן שהמכתב הזה הוא תקלה חמורה מאוד, גם צורת הניסוח וגם רמת ההתאמה בין מה שקרה באמת לפי הגרסה שלכם לבין מה שהונח כאן על שולחננו. </w:t>
      </w:r>
    </w:p>
    <w:p w14:paraId="2E926C58" w14:textId="77777777" w:rsidR="00F65117" w:rsidRPr="00F65117" w:rsidRDefault="00F65117" w:rsidP="00F65117">
      <w:pPr>
        <w:bidi/>
        <w:jc w:val="both"/>
        <w:rPr>
          <w:rFonts w:cs="David" w:hint="cs"/>
          <w:rtl/>
        </w:rPr>
      </w:pPr>
    </w:p>
    <w:p w14:paraId="42533A45" w14:textId="77777777" w:rsidR="00F65117" w:rsidRPr="00F65117" w:rsidRDefault="00F65117" w:rsidP="00F65117">
      <w:pPr>
        <w:bidi/>
        <w:ind w:firstLine="720"/>
        <w:jc w:val="both"/>
        <w:rPr>
          <w:rFonts w:cs="David" w:hint="cs"/>
          <w:rtl/>
        </w:rPr>
      </w:pPr>
      <w:r w:rsidRPr="00F65117">
        <w:rPr>
          <w:rFonts w:cs="David" w:hint="cs"/>
          <w:rtl/>
        </w:rPr>
        <w:t xml:space="preserve">צודק חבר הכנסת אלדד, כדאי לכם לצה"ל, למטכ"ל למשוך את המכתב הזה ועדיף לעשות את זה מוקדם ככל היותר, הוא בהחלט לא מכבד את המטכ"ל. אגב, המכתב הוא פנימי, הוא לא נועד אלינו, הוא הועבר אלינו אבל הוא התכתבות פנימית בצה"ל ואני חושב שטעיתם כשהחלטתם להעביר אותו אלינו במקום להתייצב אז עדיף שתמשכו אותו בחזרה והוא ייגנז במקום הראוי לו להיגנז. בהחלט מבחינתנו ההתנהלות כאן מול הוועדה, גם של צה"ל וגם של המשטרה הייתה מאוד לא תקינה והייתי ממליץ לכם לשקול מחדש מהי הדרך של ההתנהלות מול הכנסת, האם זה בנוהל או בדרך אחרת, אבל מה שצפינו כאן בהחלט היה מאוד לא נכון ומאוד לא ראוי. </w:t>
      </w:r>
    </w:p>
    <w:p w14:paraId="0DEF3BCA" w14:textId="77777777" w:rsidR="00F65117" w:rsidRPr="00F65117" w:rsidRDefault="00F65117" w:rsidP="00F65117">
      <w:pPr>
        <w:bidi/>
        <w:ind w:firstLine="720"/>
        <w:jc w:val="both"/>
        <w:rPr>
          <w:rFonts w:cs="David" w:hint="cs"/>
          <w:rtl/>
        </w:rPr>
      </w:pPr>
    </w:p>
    <w:p w14:paraId="2DD57C3E" w14:textId="77777777" w:rsidR="00F65117" w:rsidRPr="00F65117" w:rsidRDefault="00F65117" w:rsidP="00F65117">
      <w:pPr>
        <w:bidi/>
        <w:ind w:firstLine="720"/>
        <w:jc w:val="both"/>
        <w:rPr>
          <w:rFonts w:cs="David" w:hint="cs"/>
          <w:rtl/>
        </w:rPr>
      </w:pPr>
      <w:r w:rsidRPr="00F65117">
        <w:rPr>
          <w:rFonts w:cs="David" w:hint="cs"/>
          <w:rtl/>
        </w:rPr>
        <w:t xml:space="preserve">אני מציע לחברים, אם אין התנגדות, שנתאחד סביב מסקנות הביניים האלה - - - </w:t>
      </w:r>
    </w:p>
    <w:p w14:paraId="720C116A" w14:textId="77777777" w:rsidR="00F65117" w:rsidRPr="00F65117" w:rsidRDefault="00F65117" w:rsidP="00F65117">
      <w:pPr>
        <w:bidi/>
        <w:ind w:firstLine="720"/>
        <w:jc w:val="both"/>
        <w:rPr>
          <w:rFonts w:cs="David" w:hint="cs"/>
          <w:rtl/>
        </w:rPr>
      </w:pPr>
    </w:p>
    <w:p w14:paraId="540506DE" w14:textId="77777777" w:rsidR="00F65117" w:rsidRPr="00F65117" w:rsidRDefault="00F65117" w:rsidP="00F65117">
      <w:pPr>
        <w:keepNext/>
        <w:bidi/>
        <w:jc w:val="both"/>
        <w:rPr>
          <w:rFonts w:cs="David" w:hint="cs"/>
          <w:rtl/>
        </w:rPr>
      </w:pPr>
      <w:r w:rsidRPr="00F65117">
        <w:rPr>
          <w:rFonts w:cs="David" w:hint="cs"/>
          <w:u w:val="single"/>
          <w:rtl/>
        </w:rPr>
        <w:t xml:space="preserve">זבולון </w:t>
      </w:r>
      <w:proofErr w:type="spellStart"/>
      <w:r w:rsidRPr="00F65117">
        <w:rPr>
          <w:rFonts w:cs="David" w:hint="cs"/>
          <w:u w:val="single"/>
          <w:rtl/>
        </w:rPr>
        <w:t>אורלב</w:t>
      </w:r>
      <w:proofErr w:type="spellEnd"/>
      <w:r w:rsidRPr="00F65117">
        <w:rPr>
          <w:rFonts w:cs="David" w:hint="cs"/>
          <w:u w:val="single"/>
          <w:rtl/>
        </w:rPr>
        <w:t>:</w:t>
      </w:r>
    </w:p>
    <w:p w14:paraId="5FE55A1F" w14:textId="77777777" w:rsidR="00F65117" w:rsidRPr="00F65117" w:rsidRDefault="00F65117" w:rsidP="00F65117">
      <w:pPr>
        <w:keepNext/>
        <w:bidi/>
        <w:jc w:val="both"/>
        <w:rPr>
          <w:rFonts w:cs="David" w:hint="cs"/>
          <w:rtl/>
        </w:rPr>
      </w:pPr>
    </w:p>
    <w:p w14:paraId="7CBF518B" w14:textId="77777777" w:rsidR="00F65117" w:rsidRPr="00F65117" w:rsidRDefault="00F65117" w:rsidP="00F65117">
      <w:pPr>
        <w:bidi/>
        <w:ind w:firstLine="720"/>
        <w:jc w:val="both"/>
        <w:rPr>
          <w:rFonts w:cs="David" w:hint="cs"/>
          <w:rtl/>
        </w:rPr>
      </w:pPr>
      <w:r w:rsidRPr="00F65117">
        <w:rPr>
          <w:rFonts w:cs="David" w:hint="cs"/>
          <w:rtl/>
        </w:rPr>
        <w:t xml:space="preserve">כולנו מאחוריך. </w:t>
      </w:r>
    </w:p>
    <w:p w14:paraId="52A82C1E" w14:textId="77777777" w:rsidR="00F65117" w:rsidRPr="00F65117" w:rsidRDefault="00F65117" w:rsidP="00F65117">
      <w:pPr>
        <w:bidi/>
        <w:ind w:firstLine="720"/>
        <w:jc w:val="both"/>
        <w:rPr>
          <w:rFonts w:cs="David" w:hint="cs"/>
          <w:rtl/>
        </w:rPr>
      </w:pPr>
    </w:p>
    <w:p w14:paraId="18B16706" w14:textId="77777777" w:rsidR="00F65117" w:rsidRPr="00F65117" w:rsidRDefault="00F65117" w:rsidP="00F65117">
      <w:pPr>
        <w:bidi/>
        <w:jc w:val="both"/>
        <w:rPr>
          <w:rFonts w:cs="David" w:hint="cs"/>
          <w:rtl/>
        </w:rPr>
      </w:pPr>
      <w:r w:rsidRPr="00F65117">
        <w:rPr>
          <w:rFonts w:cs="David" w:hint="cs"/>
          <w:u w:val="single"/>
          <w:rtl/>
        </w:rPr>
        <w:t xml:space="preserve">היו"ר זאב </w:t>
      </w:r>
      <w:proofErr w:type="spellStart"/>
      <w:r w:rsidRPr="00F65117">
        <w:rPr>
          <w:rFonts w:cs="David" w:hint="cs"/>
          <w:u w:val="single"/>
          <w:rtl/>
        </w:rPr>
        <w:t>אלקין</w:t>
      </w:r>
      <w:proofErr w:type="spellEnd"/>
      <w:r w:rsidRPr="00F65117">
        <w:rPr>
          <w:rFonts w:cs="David" w:hint="cs"/>
          <w:u w:val="single"/>
          <w:rtl/>
        </w:rPr>
        <w:t>:</w:t>
      </w:r>
    </w:p>
    <w:p w14:paraId="68CA08C6" w14:textId="77777777" w:rsidR="00F65117" w:rsidRPr="00F65117" w:rsidRDefault="00F65117" w:rsidP="00F65117">
      <w:pPr>
        <w:bidi/>
        <w:jc w:val="both"/>
        <w:rPr>
          <w:rFonts w:cs="David" w:hint="cs"/>
          <w:rtl/>
        </w:rPr>
      </w:pPr>
    </w:p>
    <w:p w14:paraId="29BF8B98" w14:textId="77777777" w:rsidR="00F65117" w:rsidRPr="00F65117" w:rsidRDefault="00F65117" w:rsidP="00F65117">
      <w:pPr>
        <w:bidi/>
        <w:ind w:firstLine="720"/>
        <w:jc w:val="both"/>
        <w:rPr>
          <w:rFonts w:cs="David" w:hint="cs"/>
          <w:rtl/>
        </w:rPr>
      </w:pPr>
      <w:r w:rsidRPr="00F65117">
        <w:rPr>
          <w:rFonts w:cs="David" w:hint="cs"/>
          <w:rtl/>
        </w:rPr>
        <w:t xml:space="preserve"> ואני או אולי ממשיכי בתפקיד ינהל את דיון ההמשך. תודה רבה. </w:t>
      </w:r>
    </w:p>
    <w:p w14:paraId="345AFCC5" w14:textId="77777777" w:rsidR="00F65117" w:rsidRDefault="00F65117" w:rsidP="00F65117">
      <w:pPr>
        <w:bidi/>
        <w:jc w:val="both"/>
        <w:rPr>
          <w:rFonts w:cs="David" w:hint="cs"/>
          <w:rtl/>
        </w:rPr>
      </w:pPr>
    </w:p>
    <w:p w14:paraId="219FCE09" w14:textId="77777777" w:rsidR="00F65117" w:rsidRPr="00F65117" w:rsidRDefault="00F65117" w:rsidP="00F65117">
      <w:pPr>
        <w:bidi/>
        <w:jc w:val="both"/>
        <w:rPr>
          <w:rFonts w:cs="David" w:hint="cs"/>
          <w:rtl/>
        </w:rPr>
      </w:pPr>
    </w:p>
    <w:p w14:paraId="0AAFF927" w14:textId="77777777" w:rsidR="00F65117" w:rsidRPr="00F65117" w:rsidRDefault="00F65117" w:rsidP="00F65117">
      <w:pPr>
        <w:bidi/>
        <w:jc w:val="both"/>
        <w:rPr>
          <w:rFonts w:cs="David" w:hint="cs"/>
          <w:b/>
          <w:bCs/>
          <w:u w:val="single"/>
          <w:rtl/>
        </w:rPr>
      </w:pPr>
      <w:r w:rsidRPr="00F65117">
        <w:rPr>
          <w:rFonts w:cs="David" w:hint="cs"/>
          <w:b/>
          <w:bCs/>
          <w:u w:val="single"/>
          <w:rtl/>
        </w:rPr>
        <w:t>הישיבה ננעלה בשעה 15:40</w:t>
      </w:r>
    </w:p>
    <w:p w14:paraId="1BF60465" w14:textId="77777777" w:rsidR="00F65117" w:rsidRPr="00F65117" w:rsidRDefault="00F65117" w:rsidP="00F65117">
      <w:pPr>
        <w:bidi/>
        <w:jc w:val="both"/>
        <w:rPr>
          <w:rFonts w:cs="David" w:hint="cs"/>
          <w:b/>
          <w:bCs/>
          <w:u w:val="single"/>
          <w:rtl/>
        </w:rPr>
      </w:pPr>
    </w:p>
    <w:p w14:paraId="48134526" w14:textId="77777777" w:rsidR="00F65117" w:rsidRPr="00F65117" w:rsidRDefault="00F65117" w:rsidP="00F65117">
      <w:pPr>
        <w:bidi/>
        <w:jc w:val="both"/>
        <w:rPr>
          <w:rFonts w:cs="David" w:hint="cs"/>
          <w:b/>
          <w:bCs/>
          <w:u w:val="single"/>
          <w:rtl/>
        </w:rPr>
      </w:pPr>
    </w:p>
    <w:p w14:paraId="26508DF6" w14:textId="77777777" w:rsidR="00F65117" w:rsidRPr="00F65117" w:rsidRDefault="00F65117" w:rsidP="00F65117">
      <w:pPr>
        <w:bidi/>
        <w:jc w:val="both"/>
        <w:rPr>
          <w:rFonts w:cs="David" w:hint="cs"/>
          <w:b/>
          <w:bCs/>
          <w:u w:val="single"/>
          <w:rtl/>
        </w:rPr>
      </w:pPr>
    </w:p>
    <w:p w14:paraId="7B62D0F5" w14:textId="77777777" w:rsidR="00552A80" w:rsidRPr="00F65117" w:rsidRDefault="00552A80" w:rsidP="00F65117">
      <w:pPr>
        <w:bidi/>
        <w:jc w:val="both"/>
        <w:rPr>
          <w:rFonts w:cs="David"/>
        </w:rPr>
      </w:pPr>
    </w:p>
    <w:sectPr w:rsidR="00552A80" w:rsidRPr="00F65117" w:rsidSect="00F6511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964B" w14:textId="77777777" w:rsidR="00F65117" w:rsidRDefault="00F65117">
      <w:r>
        <w:separator/>
      </w:r>
    </w:p>
  </w:endnote>
  <w:endnote w:type="continuationSeparator" w:id="0">
    <w:p w14:paraId="1C8BD2BA" w14:textId="77777777" w:rsidR="00F65117" w:rsidRDefault="00F6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48DB" w14:textId="77777777" w:rsidR="00F65117" w:rsidRDefault="00F65117">
      <w:r>
        <w:separator/>
      </w:r>
    </w:p>
  </w:footnote>
  <w:footnote w:type="continuationSeparator" w:id="0">
    <w:p w14:paraId="23288FF4" w14:textId="77777777" w:rsidR="00F65117" w:rsidRDefault="00F65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B13B" w14:textId="77777777" w:rsidR="00F65117" w:rsidRDefault="00F65117" w:rsidP="00F6511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26B09D0" w14:textId="77777777" w:rsidR="00F65117" w:rsidRDefault="00F651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92FF" w14:textId="77777777" w:rsidR="00F65117" w:rsidRDefault="00F65117" w:rsidP="00F6511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54</w:t>
    </w:r>
    <w:r>
      <w:rPr>
        <w:rStyle w:val="PageNumber"/>
        <w:rFonts w:cs="David"/>
        <w:szCs w:val="24"/>
      </w:rPr>
      <w:fldChar w:fldCharType="end"/>
    </w:r>
  </w:p>
  <w:p w14:paraId="70852244" w14:textId="77777777" w:rsidR="00F65117" w:rsidRDefault="00F65117">
    <w:pPr>
      <w:pStyle w:val="Header"/>
      <w:ind w:right="360"/>
      <w:rPr>
        <w:rFonts w:cs="David" w:hint="cs"/>
        <w:sz w:val="24"/>
        <w:szCs w:val="24"/>
        <w:rtl/>
      </w:rPr>
    </w:pPr>
    <w:r>
      <w:rPr>
        <w:rFonts w:cs="David" w:hint="cs"/>
        <w:sz w:val="24"/>
        <w:szCs w:val="24"/>
        <w:rtl/>
      </w:rPr>
      <w:t>ועדת הכנסת</w:t>
    </w:r>
  </w:p>
  <w:p w14:paraId="3E807E8B" w14:textId="77777777" w:rsidR="00F65117" w:rsidRDefault="00F65117">
    <w:pPr>
      <w:pStyle w:val="Header"/>
      <w:ind w:right="360"/>
      <w:rPr>
        <w:rFonts w:cs="David" w:hint="cs"/>
        <w:sz w:val="24"/>
        <w:szCs w:val="24"/>
        <w:rtl/>
      </w:rPr>
    </w:pPr>
    <w:r>
      <w:rPr>
        <w:rFonts w:cs="David" w:hint="cs"/>
        <w:sz w:val="24"/>
        <w:szCs w:val="24"/>
        <w:rtl/>
      </w:rPr>
      <w:t>16.7.2009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4D5"/>
    <w:multiLevelType w:val="hybridMultilevel"/>
    <w:tmpl w:val="C742EC86"/>
    <w:lvl w:ilvl="0" w:tplc="4768D736">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675768848">
    <w:abstractNumId w:val="1"/>
  </w:num>
  <w:num w:numId="2" w16cid:durableId="14034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597פרוטוקול_ישיבת_ועדה.doc"/>
    <w:docVar w:name="StartMode" w:val="3"/>
  </w:docVars>
  <w:rsids>
    <w:rsidRoot w:val="00F224EF"/>
    <w:rsid w:val="00552A80"/>
    <w:rsid w:val="00965806"/>
    <w:rsid w:val="00DD012D"/>
    <w:rsid w:val="00F224EF"/>
    <w:rsid w:val="00F32E54"/>
    <w:rsid w:val="00F65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16DEA0"/>
  <w15:chartTrackingRefBased/>
  <w15:docId w15:val="{E66DA852-01B4-4658-8222-51C8D513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6511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65117"/>
    <w:rPr>
      <w:rFonts w:cs="Miriam"/>
      <w:lang w:bidi="he-IL"/>
    </w:rPr>
  </w:style>
  <w:style w:type="paragraph" w:styleId="Footer">
    <w:name w:val="footer"/>
    <w:basedOn w:val="Normal"/>
    <w:rsid w:val="00F65117"/>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13366</Words>
  <Characters>76187</Characters>
  <Application>Microsoft Office Word</Application>
  <DocSecurity>0</DocSecurity>
  <Lines>634</Lines>
  <Paragraphs>178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