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2103C" w14:textId="77777777" w:rsidR="0091781C" w:rsidRPr="0091781C" w:rsidRDefault="0091781C" w:rsidP="0091781C">
      <w:pPr>
        <w:bidi/>
        <w:jc w:val="both"/>
        <w:rPr>
          <w:rFonts w:cs="David" w:hint="cs"/>
          <w:b/>
          <w:bCs/>
          <w:rtl/>
        </w:rPr>
      </w:pPr>
      <w:r w:rsidRPr="0091781C">
        <w:rPr>
          <w:rFonts w:cs="David" w:hint="cs"/>
          <w:b/>
          <w:bCs/>
          <w:rtl/>
        </w:rPr>
        <w:t>ה</w:t>
      </w:r>
      <w:r w:rsidRPr="0091781C">
        <w:rPr>
          <w:rFonts w:cs="David"/>
          <w:b/>
          <w:bCs/>
          <w:rtl/>
        </w:rPr>
        <w:t xml:space="preserve">כנסת </w:t>
      </w:r>
      <w:r w:rsidRPr="0091781C">
        <w:rPr>
          <w:rFonts w:cs="David" w:hint="cs"/>
          <w:b/>
          <w:bCs/>
          <w:rtl/>
        </w:rPr>
        <w:t>השמונה-עשרה</w:t>
      </w:r>
      <w:r w:rsidRPr="0091781C">
        <w:rPr>
          <w:rFonts w:cs="David" w:hint="cs"/>
          <w:b/>
          <w:bCs/>
          <w:rtl/>
        </w:rPr>
        <w:tab/>
      </w:r>
      <w:r w:rsidRPr="0091781C">
        <w:rPr>
          <w:rFonts w:cs="David" w:hint="cs"/>
          <w:b/>
          <w:bCs/>
          <w:rtl/>
        </w:rPr>
        <w:tab/>
      </w:r>
      <w:r w:rsidRPr="0091781C">
        <w:rPr>
          <w:rFonts w:cs="David" w:hint="cs"/>
          <w:b/>
          <w:bCs/>
          <w:rtl/>
        </w:rPr>
        <w:tab/>
        <w:t xml:space="preserve">                                                              נוסח לא מתוקן              </w:t>
      </w:r>
    </w:p>
    <w:p w14:paraId="0EC5B307" w14:textId="77777777" w:rsidR="0091781C" w:rsidRPr="0091781C" w:rsidRDefault="0091781C" w:rsidP="0091781C">
      <w:pPr>
        <w:bidi/>
        <w:jc w:val="both"/>
        <w:outlineLvl w:val="0"/>
        <w:rPr>
          <w:rFonts w:cs="David" w:hint="cs"/>
          <w:b/>
          <w:bCs/>
          <w:rtl/>
        </w:rPr>
      </w:pPr>
      <w:r w:rsidRPr="0091781C">
        <w:rPr>
          <w:rFonts w:cs="David" w:hint="cs"/>
          <w:b/>
          <w:bCs/>
          <w:rtl/>
        </w:rPr>
        <w:t>מושב ראשון</w:t>
      </w:r>
      <w:r w:rsidRPr="0091781C">
        <w:rPr>
          <w:rFonts w:cs="David" w:hint="cs"/>
          <w:b/>
          <w:bCs/>
          <w:rtl/>
        </w:rPr>
        <w:tab/>
      </w:r>
      <w:r w:rsidRPr="0091781C">
        <w:rPr>
          <w:rFonts w:cs="David" w:hint="cs"/>
          <w:b/>
          <w:bCs/>
          <w:rtl/>
        </w:rPr>
        <w:tab/>
      </w:r>
      <w:r w:rsidRPr="0091781C">
        <w:rPr>
          <w:rFonts w:cs="David" w:hint="cs"/>
          <w:b/>
          <w:bCs/>
          <w:rtl/>
        </w:rPr>
        <w:tab/>
      </w:r>
      <w:r w:rsidRPr="0091781C">
        <w:rPr>
          <w:rFonts w:cs="David" w:hint="cs"/>
          <w:b/>
          <w:bCs/>
          <w:rtl/>
        </w:rPr>
        <w:tab/>
      </w:r>
      <w:r w:rsidRPr="0091781C">
        <w:rPr>
          <w:rFonts w:cs="David" w:hint="cs"/>
          <w:b/>
          <w:bCs/>
          <w:rtl/>
        </w:rPr>
        <w:tab/>
      </w:r>
      <w:r w:rsidRPr="0091781C">
        <w:rPr>
          <w:rFonts w:cs="David" w:hint="cs"/>
          <w:b/>
          <w:bCs/>
          <w:rtl/>
        </w:rPr>
        <w:tab/>
      </w:r>
      <w:r w:rsidRPr="0091781C">
        <w:rPr>
          <w:rFonts w:cs="David" w:hint="cs"/>
          <w:b/>
          <w:bCs/>
          <w:rtl/>
        </w:rPr>
        <w:tab/>
      </w:r>
      <w:r w:rsidRPr="0091781C">
        <w:rPr>
          <w:rFonts w:cs="David"/>
          <w:b/>
          <w:bCs/>
          <w:rtl/>
        </w:rPr>
        <w:tab/>
      </w:r>
      <w:r w:rsidRPr="0091781C">
        <w:rPr>
          <w:rFonts w:cs="David" w:hint="cs"/>
          <w:b/>
          <w:bCs/>
          <w:rtl/>
        </w:rPr>
        <w:t xml:space="preserve">         </w:t>
      </w:r>
    </w:p>
    <w:p w14:paraId="5171D63A" w14:textId="77777777" w:rsidR="0091781C" w:rsidRDefault="0091781C" w:rsidP="0091781C">
      <w:pPr>
        <w:bidi/>
        <w:jc w:val="both"/>
        <w:outlineLvl w:val="0"/>
        <w:rPr>
          <w:rFonts w:cs="David" w:hint="cs"/>
          <w:b/>
          <w:bCs/>
          <w:rtl/>
        </w:rPr>
      </w:pPr>
    </w:p>
    <w:p w14:paraId="1734623D" w14:textId="77777777" w:rsidR="0091781C" w:rsidRDefault="0091781C" w:rsidP="0091781C">
      <w:pPr>
        <w:bidi/>
        <w:jc w:val="both"/>
        <w:outlineLvl w:val="0"/>
        <w:rPr>
          <w:rFonts w:cs="David" w:hint="cs"/>
          <w:b/>
          <w:bCs/>
          <w:rtl/>
        </w:rPr>
      </w:pPr>
    </w:p>
    <w:p w14:paraId="4FA9789B" w14:textId="77777777" w:rsidR="0091781C" w:rsidRDefault="0091781C" w:rsidP="0091781C">
      <w:pPr>
        <w:bidi/>
        <w:jc w:val="both"/>
        <w:outlineLvl w:val="0"/>
        <w:rPr>
          <w:rFonts w:cs="David" w:hint="cs"/>
          <w:b/>
          <w:bCs/>
          <w:rtl/>
        </w:rPr>
      </w:pPr>
    </w:p>
    <w:p w14:paraId="33849FDC" w14:textId="77777777" w:rsidR="0091781C" w:rsidRPr="0091781C" w:rsidRDefault="0091781C" w:rsidP="0091781C">
      <w:pPr>
        <w:bidi/>
        <w:jc w:val="both"/>
        <w:outlineLvl w:val="0"/>
        <w:rPr>
          <w:rFonts w:cs="David" w:hint="cs"/>
          <w:b/>
          <w:bCs/>
          <w:rtl/>
        </w:rPr>
      </w:pPr>
    </w:p>
    <w:p w14:paraId="01F594B1" w14:textId="77777777" w:rsidR="0091781C" w:rsidRPr="0091781C" w:rsidRDefault="0091781C" w:rsidP="0091781C">
      <w:pPr>
        <w:bidi/>
        <w:jc w:val="center"/>
        <w:outlineLvl w:val="0"/>
        <w:rPr>
          <w:rFonts w:cs="David" w:hint="cs"/>
          <w:b/>
          <w:bCs/>
          <w:rtl/>
        </w:rPr>
      </w:pPr>
      <w:r w:rsidRPr="0091781C">
        <w:rPr>
          <w:rFonts w:cs="David"/>
          <w:b/>
          <w:bCs/>
          <w:rtl/>
        </w:rPr>
        <w:t xml:space="preserve">פרוטוקול מס' </w:t>
      </w:r>
      <w:r w:rsidRPr="0091781C">
        <w:rPr>
          <w:rFonts w:cs="David" w:hint="cs"/>
          <w:b/>
          <w:bCs/>
          <w:rtl/>
        </w:rPr>
        <w:t>22</w:t>
      </w:r>
    </w:p>
    <w:p w14:paraId="4555EEA4" w14:textId="77777777" w:rsidR="0091781C" w:rsidRPr="0091781C" w:rsidRDefault="0091781C" w:rsidP="0091781C">
      <w:pPr>
        <w:bidi/>
        <w:jc w:val="center"/>
        <w:outlineLvl w:val="0"/>
        <w:rPr>
          <w:rFonts w:cs="David" w:hint="cs"/>
          <w:b/>
          <w:bCs/>
          <w:rtl/>
        </w:rPr>
      </w:pPr>
      <w:r w:rsidRPr="0091781C">
        <w:rPr>
          <w:rFonts w:cs="David"/>
          <w:b/>
          <w:bCs/>
          <w:rtl/>
        </w:rPr>
        <w:t>מישיב</w:t>
      </w:r>
      <w:r w:rsidRPr="0091781C">
        <w:rPr>
          <w:rFonts w:cs="David" w:hint="cs"/>
          <w:b/>
          <w:bCs/>
          <w:rtl/>
        </w:rPr>
        <w:t>ת ועדת הכנסת</w:t>
      </w:r>
    </w:p>
    <w:p w14:paraId="0CB0E718" w14:textId="77777777" w:rsidR="0091781C" w:rsidRPr="0091781C" w:rsidRDefault="0091781C" w:rsidP="0091781C">
      <w:pPr>
        <w:bidi/>
        <w:jc w:val="center"/>
        <w:rPr>
          <w:rFonts w:cs="David"/>
          <w:b/>
          <w:bCs/>
          <w:u w:val="single"/>
          <w:rtl/>
        </w:rPr>
      </w:pPr>
      <w:r w:rsidRPr="0091781C">
        <w:rPr>
          <w:rFonts w:cs="David" w:hint="cs"/>
          <w:b/>
          <w:bCs/>
          <w:u w:val="single"/>
          <w:rtl/>
        </w:rPr>
        <w:t xml:space="preserve">יום שני, ז' בתמוז </w:t>
      </w:r>
      <w:proofErr w:type="spellStart"/>
      <w:r w:rsidRPr="0091781C">
        <w:rPr>
          <w:rFonts w:cs="David" w:hint="cs"/>
          <w:b/>
          <w:bCs/>
          <w:u w:val="single"/>
          <w:rtl/>
        </w:rPr>
        <w:t>התשס"ט</w:t>
      </w:r>
      <w:proofErr w:type="spellEnd"/>
      <w:r w:rsidRPr="0091781C">
        <w:rPr>
          <w:rFonts w:cs="David" w:hint="cs"/>
          <w:b/>
          <w:bCs/>
          <w:u w:val="single"/>
          <w:rtl/>
        </w:rPr>
        <w:t xml:space="preserve"> (29 ביוני 2009), </w:t>
      </w:r>
      <w:r w:rsidRPr="0091781C">
        <w:rPr>
          <w:rFonts w:cs="David"/>
          <w:b/>
          <w:bCs/>
          <w:u w:val="single"/>
          <w:rtl/>
        </w:rPr>
        <w:t>ש</w:t>
      </w:r>
      <w:r w:rsidRPr="0091781C">
        <w:rPr>
          <w:rFonts w:cs="David" w:hint="cs"/>
          <w:b/>
          <w:bCs/>
          <w:u w:val="single"/>
          <w:rtl/>
        </w:rPr>
        <w:t>עה</w:t>
      </w:r>
      <w:r w:rsidRPr="0091781C">
        <w:rPr>
          <w:rFonts w:cs="David"/>
          <w:b/>
          <w:bCs/>
          <w:u w:val="single"/>
          <w:rtl/>
        </w:rPr>
        <w:t xml:space="preserve"> </w:t>
      </w:r>
      <w:r w:rsidRPr="0091781C">
        <w:rPr>
          <w:rFonts w:cs="David" w:hint="cs"/>
          <w:b/>
          <w:bCs/>
          <w:u w:val="single"/>
          <w:rtl/>
        </w:rPr>
        <w:t>09:00</w:t>
      </w:r>
    </w:p>
    <w:p w14:paraId="799E4235" w14:textId="77777777" w:rsidR="0091781C" w:rsidRPr="0091781C" w:rsidRDefault="0091781C" w:rsidP="0091781C">
      <w:pPr>
        <w:bidi/>
        <w:jc w:val="both"/>
        <w:rPr>
          <w:rFonts w:cs="David"/>
          <w:b/>
          <w:bCs/>
          <w:u w:val="single"/>
          <w:rtl/>
        </w:rPr>
      </w:pPr>
    </w:p>
    <w:p w14:paraId="475ED7D3" w14:textId="77777777" w:rsidR="0091781C" w:rsidRPr="0091781C" w:rsidRDefault="0091781C" w:rsidP="0091781C">
      <w:pPr>
        <w:bidi/>
        <w:jc w:val="both"/>
        <w:rPr>
          <w:rFonts w:cs="David" w:hint="cs"/>
          <w:b/>
          <w:bCs/>
          <w:u w:val="single"/>
          <w:rtl/>
        </w:rPr>
      </w:pPr>
    </w:p>
    <w:p w14:paraId="1C8A9B23" w14:textId="77777777" w:rsidR="0091781C" w:rsidRPr="0091781C" w:rsidRDefault="0091781C" w:rsidP="0091781C">
      <w:pPr>
        <w:bidi/>
        <w:jc w:val="both"/>
        <w:rPr>
          <w:rFonts w:cs="David" w:hint="cs"/>
          <w:rtl/>
        </w:rPr>
      </w:pPr>
      <w:r w:rsidRPr="0091781C">
        <w:rPr>
          <w:rFonts w:cs="David" w:hint="cs"/>
          <w:b/>
          <w:bCs/>
          <w:u w:val="single"/>
          <w:rtl/>
        </w:rPr>
        <w:t>סדר היום</w:t>
      </w:r>
      <w:r w:rsidRPr="0091781C">
        <w:rPr>
          <w:rFonts w:cs="David"/>
          <w:b/>
          <w:bCs/>
          <w:u w:val="single"/>
          <w:rtl/>
        </w:rPr>
        <w:t>:</w:t>
      </w:r>
      <w:r w:rsidRPr="0091781C">
        <w:rPr>
          <w:rFonts w:cs="David"/>
          <w:rtl/>
        </w:rPr>
        <w:t xml:space="preserve"> </w:t>
      </w:r>
      <w:r w:rsidRPr="0091781C">
        <w:rPr>
          <w:rFonts w:cs="David" w:hint="cs"/>
          <w:rtl/>
        </w:rPr>
        <w:tab/>
      </w:r>
    </w:p>
    <w:p w14:paraId="0C6E4D42" w14:textId="77777777" w:rsidR="0091781C" w:rsidRPr="0091781C" w:rsidRDefault="0091781C" w:rsidP="0091781C">
      <w:pPr>
        <w:numPr>
          <w:ilvl w:val="0"/>
          <w:numId w:val="6"/>
        </w:numPr>
        <w:autoSpaceDE w:val="0"/>
        <w:autoSpaceDN w:val="0"/>
        <w:bidi/>
        <w:jc w:val="both"/>
        <w:rPr>
          <w:rFonts w:cs="David" w:hint="cs"/>
          <w:rtl/>
        </w:rPr>
      </w:pPr>
      <w:r w:rsidRPr="0091781C">
        <w:rPr>
          <w:rFonts w:cs="David" w:hint="cs"/>
          <w:rtl/>
        </w:rPr>
        <w:t>קביעת מסגרת הדיון להצעות להביע אי-אמון בממשלה</w:t>
      </w:r>
    </w:p>
    <w:p w14:paraId="7E9691A6" w14:textId="77777777" w:rsidR="0091781C" w:rsidRPr="0091781C" w:rsidRDefault="0091781C" w:rsidP="0091781C">
      <w:pPr>
        <w:numPr>
          <w:ilvl w:val="0"/>
          <w:numId w:val="6"/>
        </w:numPr>
        <w:bidi/>
        <w:jc w:val="both"/>
        <w:rPr>
          <w:rFonts w:ascii="Arial" w:hAnsi="Arial" w:cs="David"/>
          <w:color w:val="000000"/>
        </w:rPr>
      </w:pPr>
      <w:r w:rsidRPr="0091781C">
        <w:rPr>
          <w:rFonts w:ascii="Arial" w:hAnsi="Arial" w:cs="David"/>
          <w:color w:val="000000"/>
          <w:rtl/>
        </w:rPr>
        <w:t>הרכב הוועדה המשותפת של ועדת הכלכלה וועדת החינוך התרבות</w:t>
      </w:r>
      <w:r w:rsidRPr="0091781C">
        <w:rPr>
          <w:rFonts w:ascii="Arial" w:hAnsi="Arial" w:cs="David"/>
          <w:color w:val="000000"/>
        </w:rPr>
        <w:t xml:space="preserve"> </w:t>
      </w:r>
      <w:r w:rsidRPr="0091781C">
        <w:rPr>
          <w:rFonts w:ascii="Arial" w:hAnsi="Arial" w:cs="David"/>
          <w:color w:val="000000"/>
          <w:rtl/>
        </w:rPr>
        <w:t>והספורט לדיון בפרק י"ד סעיפים 56 ו-58 מתוך הצעת חוק ההתייעלות הכלכלית (תיקוני</w:t>
      </w:r>
      <w:r w:rsidRPr="0091781C">
        <w:rPr>
          <w:rFonts w:ascii="Arial" w:hAnsi="Arial" w:cs="David"/>
          <w:color w:val="000000"/>
        </w:rPr>
        <w:t xml:space="preserve"> </w:t>
      </w:r>
      <w:r w:rsidRPr="0091781C">
        <w:rPr>
          <w:rFonts w:ascii="Arial" w:hAnsi="Arial" w:cs="David"/>
          <w:color w:val="000000"/>
          <w:rtl/>
        </w:rPr>
        <w:t xml:space="preserve">חקיקה ליישום התכנית הכלכלית לשנים 2009 ו-2010), </w:t>
      </w:r>
      <w:proofErr w:type="spellStart"/>
      <w:r w:rsidRPr="0091781C">
        <w:rPr>
          <w:rFonts w:ascii="Arial" w:hAnsi="Arial" w:cs="David"/>
          <w:color w:val="000000"/>
          <w:rtl/>
        </w:rPr>
        <w:t>התשס"ט</w:t>
      </w:r>
      <w:proofErr w:type="spellEnd"/>
      <w:r w:rsidRPr="0091781C">
        <w:rPr>
          <w:rFonts w:ascii="Arial" w:hAnsi="Arial" w:cs="David"/>
          <w:color w:val="000000"/>
          <w:rtl/>
        </w:rPr>
        <w:t>-2009</w:t>
      </w:r>
    </w:p>
    <w:p w14:paraId="715E81BE" w14:textId="77777777" w:rsidR="0091781C" w:rsidRPr="0091781C" w:rsidRDefault="0091781C" w:rsidP="0091781C">
      <w:pPr>
        <w:numPr>
          <w:ilvl w:val="0"/>
          <w:numId w:val="6"/>
        </w:numPr>
        <w:bidi/>
        <w:jc w:val="both"/>
        <w:rPr>
          <w:rFonts w:ascii="Arial" w:hAnsi="Arial" w:cs="David"/>
          <w:color w:val="000000"/>
        </w:rPr>
      </w:pPr>
      <w:r w:rsidRPr="0091781C">
        <w:rPr>
          <w:rFonts w:ascii="Arial" w:hAnsi="Arial" w:cs="David"/>
          <w:color w:val="000000"/>
          <w:rtl/>
        </w:rPr>
        <w:t>הצעת חוק הרשות לפיתוח הנגב (תיקון- מיזם חקלאי-תיירותי</w:t>
      </w:r>
      <w:r w:rsidRPr="0091781C">
        <w:rPr>
          <w:rFonts w:ascii="Arial" w:hAnsi="Arial" w:cs="David"/>
          <w:color w:val="000000"/>
        </w:rPr>
        <w:t xml:space="preserve"> </w:t>
      </w:r>
      <w:r w:rsidRPr="0091781C">
        <w:rPr>
          <w:rFonts w:ascii="Arial" w:hAnsi="Arial" w:cs="David"/>
          <w:color w:val="000000"/>
          <w:rtl/>
        </w:rPr>
        <w:t xml:space="preserve">בנגב), </w:t>
      </w:r>
      <w:proofErr w:type="spellStart"/>
      <w:r w:rsidRPr="0091781C">
        <w:rPr>
          <w:rFonts w:ascii="Arial" w:hAnsi="Arial" w:cs="David"/>
          <w:color w:val="000000"/>
          <w:rtl/>
        </w:rPr>
        <w:t>התשס"ט</w:t>
      </w:r>
      <w:proofErr w:type="spellEnd"/>
      <w:r w:rsidRPr="0091781C">
        <w:rPr>
          <w:rFonts w:ascii="Arial" w:hAnsi="Arial" w:cs="David"/>
          <w:color w:val="000000"/>
          <w:rtl/>
        </w:rPr>
        <w:t>-2009 של ח</w:t>
      </w:r>
      <w:r w:rsidRPr="0091781C">
        <w:rPr>
          <w:rFonts w:ascii="Arial" w:hAnsi="Arial" w:cs="David" w:hint="cs"/>
          <w:color w:val="000000"/>
          <w:rtl/>
        </w:rPr>
        <w:t>ברי הכנסת</w:t>
      </w:r>
      <w:r w:rsidRPr="0091781C">
        <w:rPr>
          <w:rFonts w:ascii="Arial" w:hAnsi="Arial" w:cs="David"/>
          <w:color w:val="000000"/>
          <w:rtl/>
        </w:rPr>
        <w:t xml:space="preserve"> ישראל חסון, שלמה מולה, דוד רותם, אלכס</w:t>
      </w:r>
      <w:r w:rsidRPr="0091781C">
        <w:rPr>
          <w:rFonts w:ascii="Arial" w:hAnsi="Arial" w:cs="David"/>
          <w:color w:val="000000"/>
        </w:rPr>
        <w:t xml:space="preserve"> </w:t>
      </w:r>
      <w:r w:rsidRPr="0091781C">
        <w:rPr>
          <w:rFonts w:ascii="Arial" w:hAnsi="Arial" w:cs="David"/>
          <w:color w:val="000000"/>
          <w:rtl/>
        </w:rPr>
        <w:t xml:space="preserve">מילר </w:t>
      </w:r>
      <w:r w:rsidRPr="0091781C">
        <w:rPr>
          <w:rFonts w:ascii="Arial" w:hAnsi="Arial" w:cs="David" w:hint="cs"/>
          <w:color w:val="000000"/>
          <w:rtl/>
        </w:rPr>
        <w:t>ו</w:t>
      </w:r>
      <w:r w:rsidRPr="0091781C">
        <w:rPr>
          <w:rFonts w:ascii="Arial" w:hAnsi="Arial" w:cs="David"/>
          <w:color w:val="000000"/>
          <w:rtl/>
        </w:rPr>
        <w:t>אריה אלדד (פ/716)</w:t>
      </w:r>
      <w:r w:rsidRPr="0091781C">
        <w:rPr>
          <w:rFonts w:ascii="Arial" w:hAnsi="Arial" w:cs="David" w:hint="cs"/>
          <w:color w:val="000000"/>
          <w:rtl/>
        </w:rPr>
        <w:t xml:space="preserve"> ושל חבר הכנסת רוברט </w:t>
      </w:r>
      <w:proofErr w:type="spellStart"/>
      <w:r w:rsidRPr="0091781C">
        <w:rPr>
          <w:rFonts w:ascii="Arial" w:hAnsi="Arial" w:cs="David" w:hint="cs"/>
          <w:color w:val="000000"/>
          <w:rtl/>
        </w:rPr>
        <w:t>אילטוב</w:t>
      </w:r>
      <w:proofErr w:type="spellEnd"/>
      <w:r w:rsidRPr="0091781C">
        <w:rPr>
          <w:rFonts w:ascii="Arial" w:hAnsi="Arial" w:cs="David" w:hint="cs"/>
          <w:color w:val="000000"/>
          <w:rtl/>
        </w:rPr>
        <w:t xml:space="preserve"> (פ/1342)</w:t>
      </w:r>
      <w:r w:rsidRPr="0091781C">
        <w:rPr>
          <w:rFonts w:ascii="Arial" w:hAnsi="Arial" w:cs="David"/>
          <w:color w:val="000000"/>
          <w:rtl/>
        </w:rPr>
        <w:t xml:space="preserve"> - קביעת ועדה לדיון בהצע</w:t>
      </w:r>
      <w:r w:rsidRPr="0091781C">
        <w:rPr>
          <w:rFonts w:ascii="Arial" w:hAnsi="Arial" w:cs="David" w:hint="cs"/>
          <w:color w:val="000000"/>
          <w:rtl/>
        </w:rPr>
        <w:t>ו</w:t>
      </w:r>
      <w:r w:rsidRPr="0091781C">
        <w:rPr>
          <w:rFonts w:ascii="Arial" w:hAnsi="Arial" w:cs="David"/>
          <w:color w:val="000000"/>
          <w:rtl/>
        </w:rPr>
        <w:t>ת החוק</w:t>
      </w:r>
    </w:p>
    <w:p w14:paraId="51A43A5A" w14:textId="77777777" w:rsidR="0091781C" w:rsidRPr="0091781C" w:rsidRDefault="0091781C" w:rsidP="0091781C">
      <w:pPr>
        <w:numPr>
          <w:ilvl w:val="0"/>
          <w:numId w:val="6"/>
        </w:numPr>
        <w:bidi/>
        <w:jc w:val="both"/>
        <w:rPr>
          <w:rFonts w:ascii="Arial" w:hAnsi="Arial" w:cs="David"/>
          <w:color w:val="000000"/>
        </w:rPr>
      </w:pPr>
      <w:r w:rsidRPr="0091781C">
        <w:rPr>
          <w:rFonts w:ascii="Arial" w:hAnsi="Arial" w:cs="David"/>
          <w:color w:val="000000"/>
          <w:rtl/>
        </w:rPr>
        <w:t>סדרי הדיון בהצעת חוק תקציב המדינה לשנים 2009-2010 והצעת חוק</w:t>
      </w:r>
      <w:r w:rsidRPr="0091781C">
        <w:rPr>
          <w:rFonts w:ascii="Arial" w:hAnsi="Arial" w:cs="David"/>
          <w:color w:val="000000"/>
        </w:rPr>
        <w:t xml:space="preserve"> </w:t>
      </w:r>
      <w:r w:rsidRPr="0091781C">
        <w:rPr>
          <w:rFonts w:ascii="Arial" w:hAnsi="Arial" w:cs="David"/>
          <w:color w:val="000000"/>
          <w:rtl/>
        </w:rPr>
        <w:t>ההתייעלות הכלכלית (תיקוני חקיקה ליישום התכנית הכלכלית לשנים 2009 ו-2010</w:t>
      </w:r>
      <w:r w:rsidRPr="0091781C">
        <w:rPr>
          <w:rFonts w:ascii="Arial" w:hAnsi="Arial" w:cs="David"/>
          <w:color w:val="000000"/>
        </w:rPr>
        <w:t xml:space="preserve"> ,(</w:t>
      </w:r>
      <w:proofErr w:type="spellStart"/>
      <w:r w:rsidRPr="0091781C">
        <w:rPr>
          <w:rFonts w:ascii="Arial" w:hAnsi="Arial" w:cs="David"/>
          <w:color w:val="000000"/>
          <w:rtl/>
        </w:rPr>
        <w:t>התשס"ט</w:t>
      </w:r>
      <w:proofErr w:type="spellEnd"/>
      <w:r w:rsidRPr="0091781C">
        <w:rPr>
          <w:rFonts w:ascii="Arial" w:hAnsi="Arial" w:cs="David"/>
          <w:color w:val="000000"/>
          <w:rtl/>
        </w:rPr>
        <w:t>-2009, בקריאה השני</w:t>
      </w:r>
      <w:r w:rsidRPr="0091781C">
        <w:rPr>
          <w:rFonts w:ascii="Arial" w:hAnsi="Arial" w:cs="David" w:hint="cs"/>
          <w:color w:val="000000"/>
          <w:rtl/>
        </w:rPr>
        <w:t>י</w:t>
      </w:r>
      <w:r w:rsidRPr="0091781C">
        <w:rPr>
          <w:rFonts w:ascii="Arial" w:hAnsi="Arial" w:cs="David"/>
          <w:color w:val="000000"/>
          <w:rtl/>
        </w:rPr>
        <w:t>ה ובקריאה השלישית</w:t>
      </w:r>
    </w:p>
    <w:p w14:paraId="245F70EE" w14:textId="77777777" w:rsidR="0091781C" w:rsidRPr="0091781C" w:rsidRDefault="0091781C" w:rsidP="0091781C">
      <w:pPr>
        <w:numPr>
          <w:ilvl w:val="0"/>
          <w:numId w:val="6"/>
        </w:numPr>
        <w:autoSpaceDE w:val="0"/>
        <w:autoSpaceDN w:val="0"/>
        <w:bidi/>
        <w:jc w:val="both"/>
        <w:rPr>
          <w:rFonts w:cs="David" w:hint="cs"/>
          <w:rtl/>
        </w:rPr>
      </w:pPr>
      <w:r w:rsidRPr="0091781C">
        <w:rPr>
          <w:rFonts w:cs="David" w:hint="cs"/>
          <w:rtl/>
        </w:rPr>
        <w:t xml:space="preserve">בקשת הממשלה להקדמת הדיון בהצעת חוק התקשורת (המשך שידורי חדשות מקומיות בטלוויזיה) (תיקוני חקיקה) (הוראות שעה) (תיקון מס' 2) (הארכת תוקף), </w:t>
      </w:r>
      <w:proofErr w:type="spellStart"/>
      <w:r w:rsidRPr="0091781C">
        <w:rPr>
          <w:rFonts w:cs="David" w:hint="cs"/>
          <w:rtl/>
        </w:rPr>
        <w:t>התשס"ט</w:t>
      </w:r>
      <w:proofErr w:type="spellEnd"/>
      <w:r w:rsidRPr="0091781C">
        <w:rPr>
          <w:rFonts w:cs="David" w:hint="cs"/>
          <w:rtl/>
        </w:rPr>
        <w:t>-2009 (מ/438)</w:t>
      </w:r>
    </w:p>
    <w:p w14:paraId="7C7C12F4" w14:textId="77777777" w:rsidR="0091781C" w:rsidRPr="0091781C" w:rsidRDefault="0091781C" w:rsidP="0091781C">
      <w:pPr>
        <w:bidi/>
        <w:ind w:left="360"/>
        <w:jc w:val="both"/>
        <w:rPr>
          <w:rFonts w:cs="David" w:hint="cs"/>
          <w:rtl/>
        </w:rPr>
      </w:pPr>
    </w:p>
    <w:p w14:paraId="3EF01932" w14:textId="77777777" w:rsidR="0091781C" w:rsidRPr="0091781C" w:rsidRDefault="0091781C" w:rsidP="0091781C">
      <w:pPr>
        <w:bidi/>
        <w:jc w:val="both"/>
        <w:outlineLvl w:val="0"/>
        <w:rPr>
          <w:rFonts w:cs="David"/>
          <w:b/>
          <w:bCs/>
          <w:u w:val="single"/>
          <w:rtl/>
        </w:rPr>
      </w:pPr>
      <w:r w:rsidRPr="0091781C">
        <w:rPr>
          <w:rFonts w:cs="David"/>
          <w:b/>
          <w:bCs/>
          <w:u w:val="single"/>
          <w:rtl/>
        </w:rPr>
        <w:t>נכחו:</w:t>
      </w:r>
    </w:p>
    <w:p w14:paraId="1C036510" w14:textId="77777777" w:rsidR="0091781C" w:rsidRPr="0091781C" w:rsidRDefault="0091781C" w:rsidP="0091781C">
      <w:pPr>
        <w:bidi/>
        <w:jc w:val="both"/>
        <w:outlineLvl w:val="0"/>
        <w:rPr>
          <w:rFonts w:cs="David" w:hint="cs"/>
          <w:rtl/>
        </w:rPr>
      </w:pPr>
      <w:r w:rsidRPr="0091781C">
        <w:rPr>
          <w:rFonts w:cs="David"/>
          <w:b/>
          <w:bCs/>
          <w:u w:val="single"/>
          <w:rtl/>
        </w:rPr>
        <w:t>חברי הוועדה</w:t>
      </w:r>
      <w:r w:rsidRPr="0091781C">
        <w:rPr>
          <w:rFonts w:cs="David"/>
          <w:rtl/>
        </w:rPr>
        <w:t>:</w:t>
      </w:r>
      <w:r w:rsidRPr="0091781C">
        <w:rPr>
          <w:rFonts w:cs="David"/>
          <w:rtl/>
        </w:rPr>
        <w:tab/>
      </w:r>
    </w:p>
    <w:p w14:paraId="4948DEBE" w14:textId="77777777" w:rsidR="0091781C" w:rsidRPr="0091781C" w:rsidRDefault="0091781C" w:rsidP="0091781C">
      <w:pPr>
        <w:bidi/>
        <w:jc w:val="both"/>
        <w:outlineLvl w:val="0"/>
        <w:rPr>
          <w:rFonts w:cs="David" w:hint="cs"/>
          <w:rtl/>
        </w:rPr>
      </w:pPr>
      <w:r w:rsidRPr="0091781C">
        <w:rPr>
          <w:rFonts w:cs="David" w:hint="cs"/>
          <w:rtl/>
        </w:rPr>
        <w:t xml:space="preserve">זאב </w:t>
      </w:r>
      <w:proofErr w:type="spellStart"/>
      <w:r w:rsidRPr="0091781C">
        <w:rPr>
          <w:rFonts w:cs="David" w:hint="cs"/>
          <w:rtl/>
        </w:rPr>
        <w:t>אלקין</w:t>
      </w:r>
      <w:proofErr w:type="spellEnd"/>
      <w:r w:rsidRPr="0091781C">
        <w:rPr>
          <w:rFonts w:cs="David" w:hint="cs"/>
          <w:rtl/>
        </w:rPr>
        <w:t xml:space="preserve">  -  היו"ר</w:t>
      </w:r>
    </w:p>
    <w:p w14:paraId="0B960741" w14:textId="77777777" w:rsidR="0091781C" w:rsidRPr="0091781C" w:rsidRDefault="0091781C" w:rsidP="0091781C">
      <w:pPr>
        <w:bidi/>
        <w:jc w:val="both"/>
        <w:outlineLvl w:val="0"/>
        <w:rPr>
          <w:rFonts w:cs="David" w:hint="cs"/>
          <w:rtl/>
        </w:rPr>
      </w:pPr>
      <w:r w:rsidRPr="0091781C">
        <w:rPr>
          <w:rFonts w:cs="David" w:hint="cs"/>
          <w:rtl/>
        </w:rPr>
        <w:t>רוחמה אברהם בלילא</w:t>
      </w:r>
    </w:p>
    <w:p w14:paraId="15A0EF21" w14:textId="77777777" w:rsidR="0091781C" w:rsidRPr="0091781C" w:rsidRDefault="0091781C" w:rsidP="0091781C">
      <w:pPr>
        <w:bidi/>
        <w:jc w:val="both"/>
        <w:outlineLvl w:val="0"/>
        <w:rPr>
          <w:rFonts w:cs="David" w:hint="cs"/>
          <w:rtl/>
        </w:rPr>
      </w:pPr>
      <w:r w:rsidRPr="0091781C">
        <w:rPr>
          <w:rFonts w:cs="David" w:hint="cs"/>
          <w:rtl/>
        </w:rPr>
        <w:t>זבולון אורלב</w:t>
      </w:r>
    </w:p>
    <w:p w14:paraId="5A028666" w14:textId="77777777" w:rsidR="0091781C" w:rsidRPr="0091781C" w:rsidRDefault="0091781C" w:rsidP="0091781C">
      <w:pPr>
        <w:bidi/>
        <w:jc w:val="both"/>
        <w:outlineLvl w:val="0"/>
        <w:rPr>
          <w:rFonts w:cs="David" w:hint="cs"/>
          <w:rtl/>
        </w:rPr>
      </w:pPr>
      <w:r w:rsidRPr="0091781C">
        <w:rPr>
          <w:rFonts w:cs="David" w:hint="cs"/>
          <w:rtl/>
        </w:rPr>
        <w:t>דני דנון</w:t>
      </w:r>
    </w:p>
    <w:p w14:paraId="2DEAE6D9" w14:textId="77777777" w:rsidR="0091781C" w:rsidRPr="0091781C" w:rsidRDefault="0091781C" w:rsidP="0091781C">
      <w:pPr>
        <w:bidi/>
        <w:jc w:val="both"/>
        <w:outlineLvl w:val="0"/>
        <w:rPr>
          <w:rFonts w:cs="David" w:hint="cs"/>
          <w:rtl/>
        </w:rPr>
      </w:pPr>
      <w:r w:rsidRPr="0091781C">
        <w:rPr>
          <w:rFonts w:cs="David" w:hint="cs"/>
          <w:rtl/>
        </w:rPr>
        <w:t xml:space="preserve">יריב </w:t>
      </w:r>
      <w:proofErr w:type="spellStart"/>
      <w:r w:rsidRPr="0091781C">
        <w:rPr>
          <w:rFonts w:cs="David" w:hint="cs"/>
          <w:rtl/>
        </w:rPr>
        <w:t>לוין</w:t>
      </w:r>
      <w:proofErr w:type="spellEnd"/>
    </w:p>
    <w:p w14:paraId="27A6ECF9" w14:textId="77777777" w:rsidR="0091781C" w:rsidRPr="0091781C" w:rsidRDefault="0091781C" w:rsidP="0091781C">
      <w:pPr>
        <w:bidi/>
        <w:jc w:val="both"/>
        <w:outlineLvl w:val="0"/>
        <w:rPr>
          <w:rFonts w:cs="David" w:hint="cs"/>
          <w:rtl/>
        </w:rPr>
      </w:pPr>
      <w:r w:rsidRPr="0091781C">
        <w:rPr>
          <w:rFonts w:cs="David" w:hint="cs"/>
          <w:rtl/>
        </w:rPr>
        <w:t>מנחם אליעזר מוזס</w:t>
      </w:r>
    </w:p>
    <w:p w14:paraId="49DDD3A3" w14:textId="77777777" w:rsidR="0091781C" w:rsidRPr="0091781C" w:rsidRDefault="0091781C" w:rsidP="0091781C">
      <w:pPr>
        <w:bidi/>
        <w:jc w:val="both"/>
        <w:outlineLvl w:val="0"/>
        <w:rPr>
          <w:rFonts w:cs="David" w:hint="cs"/>
          <w:rtl/>
        </w:rPr>
      </w:pPr>
      <w:r w:rsidRPr="0091781C">
        <w:rPr>
          <w:rFonts w:cs="David" w:hint="cs"/>
          <w:rtl/>
        </w:rPr>
        <w:t>שלמה מולה</w:t>
      </w:r>
    </w:p>
    <w:p w14:paraId="5E0D037B" w14:textId="77777777" w:rsidR="0091781C" w:rsidRPr="0091781C" w:rsidRDefault="0091781C" w:rsidP="0091781C">
      <w:pPr>
        <w:bidi/>
        <w:jc w:val="both"/>
        <w:outlineLvl w:val="0"/>
        <w:rPr>
          <w:rFonts w:cs="David" w:hint="cs"/>
          <w:rtl/>
        </w:rPr>
      </w:pPr>
      <w:r w:rsidRPr="0091781C">
        <w:rPr>
          <w:rFonts w:cs="David" w:hint="cs"/>
          <w:rtl/>
        </w:rPr>
        <w:t>אברהם מיכאלי</w:t>
      </w:r>
    </w:p>
    <w:p w14:paraId="344B7BC6" w14:textId="77777777" w:rsidR="0091781C" w:rsidRPr="0091781C" w:rsidRDefault="0091781C" w:rsidP="0091781C">
      <w:pPr>
        <w:bidi/>
        <w:jc w:val="both"/>
        <w:outlineLvl w:val="0"/>
        <w:rPr>
          <w:rFonts w:cs="David" w:hint="cs"/>
          <w:rtl/>
        </w:rPr>
      </w:pPr>
      <w:r w:rsidRPr="0091781C">
        <w:rPr>
          <w:rFonts w:cs="David" w:hint="cs"/>
          <w:rtl/>
        </w:rPr>
        <w:t>משה מטלון</w:t>
      </w:r>
    </w:p>
    <w:p w14:paraId="4ED81898" w14:textId="77777777" w:rsidR="0091781C" w:rsidRPr="0091781C" w:rsidRDefault="0091781C" w:rsidP="0091781C">
      <w:pPr>
        <w:bidi/>
        <w:jc w:val="both"/>
        <w:outlineLvl w:val="0"/>
        <w:rPr>
          <w:rFonts w:cs="David" w:hint="cs"/>
          <w:rtl/>
        </w:rPr>
      </w:pPr>
      <w:r w:rsidRPr="0091781C">
        <w:rPr>
          <w:rFonts w:cs="David" w:hint="cs"/>
          <w:rtl/>
        </w:rPr>
        <w:t xml:space="preserve">ציון </w:t>
      </w:r>
      <w:proofErr w:type="spellStart"/>
      <w:r w:rsidRPr="0091781C">
        <w:rPr>
          <w:rFonts w:cs="David" w:hint="cs"/>
          <w:rtl/>
        </w:rPr>
        <w:t>פיניאן</w:t>
      </w:r>
      <w:proofErr w:type="spellEnd"/>
    </w:p>
    <w:p w14:paraId="53346BDD" w14:textId="77777777" w:rsidR="0091781C" w:rsidRPr="0091781C" w:rsidRDefault="0091781C" w:rsidP="0091781C">
      <w:pPr>
        <w:bidi/>
        <w:jc w:val="both"/>
        <w:outlineLvl w:val="0"/>
        <w:rPr>
          <w:rFonts w:cs="David" w:hint="cs"/>
          <w:rtl/>
        </w:rPr>
      </w:pPr>
    </w:p>
    <w:p w14:paraId="1D1AE5AA" w14:textId="77777777" w:rsidR="0091781C" w:rsidRPr="0091781C" w:rsidRDefault="0091781C" w:rsidP="0091781C">
      <w:pPr>
        <w:bidi/>
        <w:jc w:val="both"/>
        <w:outlineLvl w:val="0"/>
        <w:rPr>
          <w:rFonts w:cs="David" w:hint="cs"/>
          <w:rtl/>
        </w:rPr>
      </w:pPr>
      <w:r w:rsidRPr="0091781C">
        <w:rPr>
          <w:rFonts w:cs="David"/>
          <w:b/>
          <w:bCs/>
          <w:u w:val="single"/>
          <w:rtl/>
        </w:rPr>
        <w:t>מוזמנים</w:t>
      </w:r>
      <w:r w:rsidRPr="0091781C">
        <w:rPr>
          <w:rFonts w:cs="David"/>
          <w:rtl/>
        </w:rPr>
        <w:t>:</w:t>
      </w:r>
    </w:p>
    <w:p w14:paraId="2BE95F36" w14:textId="77777777" w:rsidR="0091781C" w:rsidRPr="0091781C" w:rsidRDefault="0091781C" w:rsidP="0091781C">
      <w:pPr>
        <w:bidi/>
        <w:jc w:val="both"/>
        <w:outlineLvl w:val="0"/>
        <w:rPr>
          <w:rFonts w:cs="David" w:hint="cs"/>
          <w:rtl/>
        </w:rPr>
      </w:pPr>
      <w:r w:rsidRPr="0091781C">
        <w:rPr>
          <w:rFonts w:cs="David" w:hint="cs"/>
          <w:rtl/>
        </w:rPr>
        <w:t xml:space="preserve">חה"כ זאב </w:t>
      </w:r>
      <w:proofErr w:type="spellStart"/>
      <w:r w:rsidRPr="0091781C">
        <w:rPr>
          <w:rFonts w:cs="David" w:hint="cs"/>
          <w:rtl/>
        </w:rPr>
        <w:t>ביילסקי</w:t>
      </w:r>
      <w:proofErr w:type="spellEnd"/>
    </w:p>
    <w:p w14:paraId="32F653CA" w14:textId="77777777" w:rsidR="0091781C" w:rsidRPr="0091781C" w:rsidRDefault="0091781C" w:rsidP="0091781C">
      <w:pPr>
        <w:bidi/>
        <w:jc w:val="both"/>
        <w:outlineLvl w:val="0"/>
        <w:rPr>
          <w:rFonts w:cs="David" w:hint="cs"/>
          <w:rtl/>
        </w:rPr>
      </w:pPr>
      <w:r w:rsidRPr="0091781C">
        <w:rPr>
          <w:rFonts w:cs="David" w:hint="cs"/>
          <w:rtl/>
        </w:rPr>
        <w:t>חה"כ נסים זאב</w:t>
      </w:r>
    </w:p>
    <w:p w14:paraId="2EF93690" w14:textId="77777777" w:rsidR="0091781C" w:rsidRPr="0091781C" w:rsidRDefault="0091781C" w:rsidP="0091781C">
      <w:pPr>
        <w:bidi/>
        <w:jc w:val="both"/>
        <w:outlineLvl w:val="0"/>
        <w:rPr>
          <w:rFonts w:cs="David" w:hint="cs"/>
          <w:rtl/>
        </w:rPr>
      </w:pPr>
      <w:r w:rsidRPr="0091781C">
        <w:rPr>
          <w:rFonts w:cs="David" w:hint="cs"/>
          <w:rtl/>
        </w:rPr>
        <w:t>חה"כ ישראל חסון</w:t>
      </w:r>
    </w:p>
    <w:p w14:paraId="29AF0569" w14:textId="77777777" w:rsidR="0091781C" w:rsidRPr="0091781C" w:rsidRDefault="0091781C" w:rsidP="0091781C">
      <w:pPr>
        <w:bidi/>
        <w:jc w:val="both"/>
        <w:outlineLvl w:val="0"/>
        <w:rPr>
          <w:rFonts w:cs="David" w:hint="cs"/>
          <w:rtl/>
        </w:rPr>
      </w:pPr>
      <w:r w:rsidRPr="0091781C">
        <w:rPr>
          <w:rFonts w:cs="David" w:hint="cs"/>
          <w:rtl/>
        </w:rPr>
        <w:t>חה"כ אלכס מילר</w:t>
      </w:r>
    </w:p>
    <w:p w14:paraId="3A6F517B" w14:textId="77777777" w:rsidR="0091781C" w:rsidRPr="0091781C" w:rsidRDefault="0091781C" w:rsidP="0091781C">
      <w:pPr>
        <w:bidi/>
        <w:jc w:val="both"/>
        <w:outlineLvl w:val="0"/>
        <w:rPr>
          <w:rFonts w:cs="David" w:hint="cs"/>
          <w:rtl/>
        </w:rPr>
      </w:pPr>
      <w:r w:rsidRPr="0091781C">
        <w:rPr>
          <w:rFonts w:cs="David" w:hint="cs"/>
          <w:rtl/>
        </w:rPr>
        <w:t>חה"כ מאיר שטרית</w:t>
      </w:r>
    </w:p>
    <w:p w14:paraId="5B95A855" w14:textId="77777777" w:rsidR="0091781C" w:rsidRPr="0091781C" w:rsidRDefault="0091781C" w:rsidP="0091781C">
      <w:pPr>
        <w:bidi/>
        <w:jc w:val="both"/>
        <w:outlineLvl w:val="0"/>
        <w:rPr>
          <w:rFonts w:cs="David" w:hint="cs"/>
          <w:rtl/>
        </w:rPr>
      </w:pPr>
      <w:r w:rsidRPr="0091781C">
        <w:rPr>
          <w:rFonts w:cs="David" w:hint="cs"/>
          <w:rtl/>
        </w:rPr>
        <w:t>איל ינון, מזכיר הכנסת</w:t>
      </w:r>
    </w:p>
    <w:p w14:paraId="1767BE1E" w14:textId="77777777" w:rsidR="0091781C" w:rsidRPr="0091781C" w:rsidRDefault="0091781C" w:rsidP="0091781C">
      <w:pPr>
        <w:bidi/>
        <w:jc w:val="both"/>
        <w:outlineLvl w:val="0"/>
        <w:rPr>
          <w:rFonts w:cs="David" w:hint="cs"/>
          <w:rtl/>
        </w:rPr>
      </w:pPr>
      <w:r w:rsidRPr="0091781C">
        <w:rPr>
          <w:rFonts w:cs="David" w:hint="cs"/>
          <w:rtl/>
        </w:rPr>
        <w:t xml:space="preserve">ירדנה </w:t>
      </w:r>
      <w:proofErr w:type="spellStart"/>
      <w:r w:rsidRPr="0091781C">
        <w:rPr>
          <w:rFonts w:cs="David" w:hint="cs"/>
          <w:rtl/>
        </w:rPr>
        <w:t>מלר</w:t>
      </w:r>
      <w:proofErr w:type="spellEnd"/>
      <w:r w:rsidRPr="0091781C">
        <w:rPr>
          <w:rFonts w:cs="David" w:hint="cs"/>
          <w:rtl/>
        </w:rPr>
        <w:t>, סגנית מזכיר הכנסת</w:t>
      </w:r>
    </w:p>
    <w:p w14:paraId="01F53455" w14:textId="77777777" w:rsidR="0091781C" w:rsidRPr="0091781C" w:rsidRDefault="0091781C" w:rsidP="0091781C">
      <w:pPr>
        <w:bidi/>
        <w:jc w:val="both"/>
        <w:outlineLvl w:val="0"/>
        <w:rPr>
          <w:rFonts w:cs="David" w:hint="cs"/>
          <w:rtl/>
        </w:rPr>
      </w:pPr>
      <w:r w:rsidRPr="0091781C">
        <w:rPr>
          <w:rFonts w:cs="David" w:hint="cs"/>
          <w:rtl/>
        </w:rPr>
        <w:t>עו"ד דודי קופל, משרד התקשורת, לשכה משפטית</w:t>
      </w:r>
    </w:p>
    <w:p w14:paraId="36E55388" w14:textId="77777777" w:rsidR="0091781C" w:rsidRPr="0091781C" w:rsidRDefault="0091781C" w:rsidP="0091781C">
      <w:pPr>
        <w:bidi/>
        <w:jc w:val="both"/>
        <w:outlineLvl w:val="0"/>
        <w:rPr>
          <w:rFonts w:cs="David" w:hint="cs"/>
          <w:b/>
          <w:bCs/>
          <w:u w:val="single"/>
          <w:rtl/>
        </w:rPr>
      </w:pPr>
    </w:p>
    <w:p w14:paraId="16C25A28" w14:textId="77777777" w:rsidR="0091781C" w:rsidRPr="0091781C" w:rsidRDefault="0091781C" w:rsidP="0091781C">
      <w:pPr>
        <w:bidi/>
        <w:jc w:val="both"/>
        <w:outlineLvl w:val="0"/>
        <w:rPr>
          <w:rFonts w:cs="David" w:hint="cs"/>
          <w:b/>
          <w:bCs/>
          <w:u w:val="single"/>
          <w:rtl/>
        </w:rPr>
      </w:pPr>
      <w:r w:rsidRPr="0091781C">
        <w:rPr>
          <w:rFonts w:cs="David" w:hint="cs"/>
          <w:b/>
          <w:bCs/>
          <w:u w:val="single"/>
          <w:rtl/>
        </w:rPr>
        <w:t>יועצת משפטית:</w:t>
      </w:r>
    </w:p>
    <w:p w14:paraId="39098188" w14:textId="77777777" w:rsidR="0091781C" w:rsidRPr="0091781C" w:rsidRDefault="0091781C" w:rsidP="0091781C">
      <w:pPr>
        <w:bidi/>
        <w:jc w:val="both"/>
        <w:outlineLvl w:val="0"/>
        <w:rPr>
          <w:rFonts w:cs="David" w:hint="cs"/>
          <w:rtl/>
        </w:rPr>
      </w:pPr>
      <w:r w:rsidRPr="0091781C">
        <w:rPr>
          <w:rFonts w:cs="David" w:hint="cs"/>
          <w:rtl/>
        </w:rPr>
        <w:t>ארבל אסטרחן</w:t>
      </w:r>
    </w:p>
    <w:p w14:paraId="3CBAFF72" w14:textId="77777777" w:rsidR="0091781C" w:rsidRPr="0091781C" w:rsidRDefault="0091781C" w:rsidP="0091781C">
      <w:pPr>
        <w:bidi/>
        <w:jc w:val="both"/>
        <w:outlineLvl w:val="0"/>
        <w:rPr>
          <w:rFonts w:cs="David" w:hint="cs"/>
          <w:rtl/>
        </w:rPr>
      </w:pPr>
    </w:p>
    <w:p w14:paraId="6CE6855D" w14:textId="77777777" w:rsidR="0091781C" w:rsidRPr="0091781C" w:rsidRDefault="0091781C" w:rsidP="0091781C">
      <w:pPr>
        <w:bidi/>
        <w:jc w:val="both"/>
        <w:outlineLvl w:val="0"/>
        <w:rPr>
          <w:rFonts w:cs="David"/>
          <w:rtl/>
        </w:rPr>
      </w:pPr>
      <w:r w:rsidRPr="0091781C">
        <w:rPr>
          <w:rFonts w:cs="David"/>
          <w:b/>
          <w:bCs/>
          <w:u w:val="single"/>
          <w:rtl/>
        </w:rPr>
        <w:t>מנהלת הוועדה</w:t>
      </w:r>
      <w:r w:rsidRPr="0091781C">
        <w:rPr>
          <w:rFonts w:cs="David"/>
          <w:rtl/>
        </w:rPr>
        <w:t>:</w:t>
      </w:r>
      <w:r w:rsidRPr="0091781C">
        <w:rPr>
          <w:rFonts w:cs="David"/>
          <w:rtl/>
        </w:rPr>
        <w:tab/>
      </w:r>
    </w:p>
    <w:p w14:paraId="62972F87" w14:textId="77777777" w:rsidR="0091781C" w:rsidRPr="0091781C" w:rsidRDefault="0091781C" w:rsidP="0091781C">
      <w:pPr>
        <w:bidi/>
        <w:jc w:val="both"/>
        <w:rPr>
          <w:rFonts w:cs="David" w:hint="cs"/>
          <w:rtl/>
        </w:rPr>
      </w:pPr>
      <w:r w:rsidRPr="0091781C">
        <w:rPr>
          <w:rFonts w:cs="David" w:hint="cs"/>
          <w:rtl/>
        </w:rPr>
        <w:t>אתי בן יוסף</w:t>
      </w:r>
    </w:p>
    <w:p w14:paraId="5D0739DD" w14:textId="77777777" w:rsidR="0091781C" w:rsidRPr="0091781C" w:rsidRDefault="0091781C" w:rsidP="0091781C">
      <w:pPr>
        <w:bidi/>
        <w:jc w:val="both"/>
        <w:outlineLvl w:val="0"/>
        <w:rPr>
          <w:rFonts w:cs="David" w:hint="cs"/>
          <w:b/>
          <w:bCs/>
          <w:u w:val="single"/>
          <w:rtl/>
        </w:rPr>
      </w:pPr>
    </w:p>
    <w:p w14:paraId="7943BBBB" w14:textId="77777777" w:rsidR="0091781C" w:rsidRPr="0091781C" w:rsidRDefault="0091781C" w:rsidP="0091781C">
      <w:pPr>
        <w:bidi/>
        <w:jc w:val="both"/>
        <w:outlineLvl w:val="0"/>
        <w:rPr>
          <w:rFonts w:cs="David" w:hint="cs"/>
          <w:rtl/>
        </w:rPr>
      </w:pPr>
      <w:r w:rsidRPr="0091781C">
        <w:rPr>
          <w:rFonts w:cs="David" w:hint="cs"/>
          <w:b/>
          <w:bCs/>
          <w:u w:val="single"/>
          <w:rtl/>
        </w:rPr>
        <w:t>רשמה</w:t>
      </w:r>
      <w:r w:rsidRPr="0091781C">
        <w:rPr>
          <w:rFonts w:cs="David"/>
          <w:rtl/>
        </w:rPr>
        <w:t>:</w:t>
      </w:r>
      <w:r w:rsidRPr="0091781C">
        <w:rPr>
          <w:rFonts w:cs="David"/>
          <w:rtl/>
        </w:rPr>
        <w:tab/>
      </w:r>
    </w:p>
    <w:p w14:paraId="3685FD14" w14:textId="77777777" w:rsidR="0091781C" w:rsidRPr="0091781C" w:rsidRDefault="0091781C" w:rsidP="0091781C">
      <w:pPr>
        <w:bidi/>
        <w:jc w:val="both"/>
        <w:rPr>
          <w:rFonts w:cs="David" w:hint="cs"/>
          <w:rtl/>
        </w:rPr>
      </w:pPr>
      <w:r w:rsidRPr="0091781C">
        <w:rPr>
          <w:rFonts w:cs="David" w:hint="cs"/>
          <w:rtl/>
        </w:rPr>
        <w:t>אסתר מימון</w:t>
      </w:r>
    </w:p>
    <w:p w14:paraId="4D4AC3C1" w14:textId="77777777" w:rsidR="0091781C" w:rsidRPr="0091781C" w:rsidRDefault="0091781C" w:rsidP="0091781C">
      <w:pPr>
        <w:numPr>
          <w:ilvl w:val="0"/>
          <w:numId w:val="11"/>
        </w:numPr>
        <w:autoSpaceDE w:val="0"/>
        <w:autoSpaceDN w:val="0"/>
        <w:bidi/>
        <w:jc w:val="both"/>
        <w:rPr>
          <w:rFonts w:cs="David" w:hint="cs"/>
          <w:b/>
          <w:bCs/>
          <w:u w:val="single"/>
          <w:rtl/>
        </w:rPr>
      </w:pPr>
      <w:r w:rsidRPr="0091781C">
        <w:rPr>
          <w:rFonts w:cs="David"/>
          <w:highlight w:val="lightGray"/>
          <w:rtl/>
        </w:rPr>
        <w:br w:type="page"/>
      </w:r>
      <w:r w:rsidRPr="0091781C">
        <w:rPr>
          <w:rFonts w:cs="David" w:hint="cs"/>
          <w:b/>
          <w:bCs/>
          <w:u w:val="single"/>
          <w:rtl/>
        </w:rPr>
        <w:lastRenderedPageBreak/>
        <w:t>קביעת מסגרת הדיון להצעות להביע אי-אמון בממשלה</w:t>
      </w:r>
    </w:p>
    <w:p w14:paraId="484494A3" w14:textId="77777777" w:rsidR="0091781C" w:rsidRPr="0091781C" w:rsidRDefault="0091781C" w:rsidP="0091781C">
      <w:pPr>
        <w:keepNext/>
        <w:bidi/>
        <w:jc w:val="both"/>
        <w:rPr>
          <w:rFonts w:cs="David" w:hint="cs"/>
          <w:rtl/>
        </w:rPr>
      </w:pPr>
    </w:p>
    <w:p w14:paraId="0A06FCAC" w14:textId="77777777" w:rsidR="0091781C" w:rsidRDefault="0091781C" w:rsidP="0091781C">
      <w:pPr>
        <w:bidi/>
        <w:jc w:val="both"/>
        <w:rPr>
          <w:rFonts w:cs="David" w:hint="cs"/>
          <w:u w:val="single"/>
          <w:rtl/>
        </w:rPr>
      </w:pPr>
    </w:p>
    <w:p w14:paraId="49180297" w14:textId="77777777" w:rsidR="0091781C" w:rsidRDefault="0091781C" w:rsidP="0091781C">
      <w:pPr>
        <w:bidi/>
        <w:jc w:val="both"/>
        <w:rPr>
          <w:rFonts w:cs="David" w:hint="cs"/>
          <w:u w:val="single"/>
          <w:rtl/>
        </w:rPr>
      </w:pPr>
    </w:p>
    <w:p w14:paraId="392825DC" w14:textId="77777777" w:rsidR="0091781C" w:rsidRDefault="0091781C" w:rsidP="0091781C">
      <w:pPr>
        <w:bidi/>
        <w:jc w:val="both"/>
        <w:rPr>
          <w:rFonts w:cs="David" w:hint="cs"/>
          <w:u w:val="single"/>
          <w:rtl/>
        </w:rPr>
      </w:pPr>
    </w:p>
    <w:p w14:paraId="54413BF1"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65A57047" w14:textId="77777777" w:rsidR="0091781C" w:rsidRPr="0091781C" w:rsidRDefault="0091781C" w:rsidP="0091781C">
      <w:pPr>
        <w:bidi/>
        <w:jc w:val="both"/>
        <w:rPr>
          <w:rFonts w:cs="David" w:hint="cs"/>
          <w:u w:val="single"/>
          <w:rtl/>
        </w:rPr>
      </w:pPr>
    </w:p>
    <w:p w14:paraId="16D14AEF" w14:textId="77777777" w:rsidR="0091781C" w:rsidRPr="0091781C" w:rsidRDefault="0091781C" w:rsidP="0091781C">
      <w:pPr>
        <w:keepNext/>
        <w:bidi/>
        <w:jc w:val="both"/>
        <w:rPr>
          <w:rFonts w:cs="David" w:hint="cs"/>
          <w:rtl/>
        </w:rPr>
      </w:pPr>
      <w:r w:rsidRPr="0091781C">
        <w:rPr>
          <w:rFonts w:cs="David" w:hint="cs"/>
          <w:rtl/>
        </w:rPr>
        <w:tab/>
        <w:t>בוקר טוב לחברים. אנחנו מתחילים את הדיון. הנושא הראשון על סדר-היום הוא קביעת מסגרת הדיון להצעות להביע אי-אמון בממשלה. יש היום שתי הצעות אי אמון ומבחינת סדר-היום יש לנו כמה חוקים אחרי הצעות האי-אמון, שאחת מהן היא הצעת חוק שהממשלה מביאה בקריאה הראשונה. לבטח יהיה עליה דיון די ער עם נוכחות גדולה.</w:t>
      </w:r>
    </w:p>
    <w:p w14:paraId="76345EF4" w14:textId="77777777" w:rsidR="0091781C" w:rsidRPr="0091781C" w:rsidRDefault="0091781C" w:rsidP="0091781C">
      <w:pPr>
        <w:keepNext/>
        <w:bidi/>
        <w:jc w:val="both"/>
        <w:rPr>
          <w:rFonts w:cs="David" w:hint="cs"/>
          <w:rtl/>
        </w:rPr>
      </w:pPr>
    </w:p>
    <w:p w14:paraId="522BB651" w14:textId="77777777" w:rsidR="0091781C" w:rsidRPr="0091781C" w:rsidRDefault="0091781C" w:rsidP="0091781C">
      <w:pPr>
        <w:keepNext/>
        <w:bidi/>
        <w:jc w:val="both"/>
        <w:rPr>
          <w:rFonts w:cs="David" w:hint="cs"/>
          <w:rtl/>
        </w:rPr>
      </w:pPr>
      <w:r w:rsidRPr="0091781C">
        <w:rPr>
          <w:rFonts w:cs="David" w:hint="cs"/>
          <w:u w:val="single"/>
          <w:rtl/>
        </w:rPr>
        <w:t>שלמה מולה:</w:t>
      </w:r>
    </w:p>
    <w:p w14:paraId="71FE2F0B" w14:textId="77777777" w:rsidR="0091781C" w:rsidRPr="0091781C" w:rsidRDefault="0091781C" w:rsidP="0091781C">
      <w:pPr>
        <w:keepNext/>
        <w:bidi/>
        <w:jc w:val="both"/>
        <w:rPr>
          <w:rFonts w:cs="David" w:hint="cs"/>
          <w:rtl/>
        </w:rPr>
      </w:pPr>
    </w:p>
    <w:p w14:paraId="3F5FAF3C" w14:textId="77777777" w:rsidR="0091781C" w:rsidRPr="0091781C" w:rsidRDefault="0091781C" w:rsidP="0091781C">
      <w:pPr>
        <w:keepNext/>
        <w:bidi/>
        <w:jc w:val="both"/>
        <w:rPr>
          <w:rFonts w:cs="David" w:hint="cs"/>
          <w:rtl/>
        </w:rPr>
      </w:pPr>
      <w:r w:rsidRPr="0091781C">
        <w:rPr>
          <w:rFonts w:cs="David" w:hint="cs"/>
          <w:rtl/>
        </w:rPr>
        <w:tab/>
        <w:t>איזה הצעת חוק?</w:t>
      </w:r>
    </w:p>
    <w:p w14:paraId="54D25C8C" w14:textId="77777777" w:rsidR="0091781C" w:rsidRPr="0091781C" w:rsidRDefault="0091781C" w:rsidP="0091781C">
      <w:pPr>
        <w:keepNext/>
        <w:bidi/>
        <w:jc w:val="both"/>
        <w:rPr>
          <w:rFonts w:cs="David" w:hint="cs"/>
          <w:rtl/>
        </w:rPr>
      </w:pPr>
    </w:p>
    <w:p w14:paraId="25355934"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0AABDA6A" w14:textId="77777777" w:rsidR="0091781C" w:rsidRPr="0091781C" w:rsidRDefault="0091781C" w:rsidP="0091781C">
      <w:pPr>
        <w:bidi/>
        <w:jc w:val="both"/>
        <w:rPr>
          <w:rFonts w:cs="David" w:hint="cs"/>
          <w:u w:val="single"/>
          <w:rtl/>
        </w:rPr>
      </w:pPr>
    </w:p>
    <w:p w14:paraId="7DE6C2A9" w14:textId="77777777" w:rsidR="0091781C" w:rsidRPr="0091781C" w:rsidRDefault="0091781C" w:rsidP="0091781C">
      <w:pPr>
        <w:keepNext/>
        <w:bidi/>
        <w:jc w:val="both"/>
        <w:rPr>
          <w:rFonts w:cs="David" w:hint="cs"/>
          <w:rtl/>
        </w:rPr>
      </w:pPr>
      <w:r w:rsidRPr="0091781C">
        <w:rPr>
          <w:rFonts w:cs="David" w:hint="cs"/>
          <w:rtl/>
        </w:rPr>
        <w:tab/>
        <w:t>הצעת חוק ממשלתית על הכרה בהוצאות המטפלות. כשאנחנו קובעים את סדר הדיון באי-אמון כדאי שנביא בחשבון- - -</w:t>
      </w:r>
    </w:p>
    <w:p w14:paraId="18C6C967" w14:textId="77777777" w:rsidR="0091781C" w:rsidRPr="0091781C" w:rsidRDefault="0091781C" w:rsidP="0091781C">
      <w:pPr>
        <w:bidi/>
        <w:jc w:val="both"/>
        <w:rPr>
          <w:rFonts w:cs="David" w:hint="cs"/>
          <w:u w:val="single"/>
          <w:rtl/>
        </w:rPr>
      </w:pPr>
    </w:p>
    <w:p w14:paraId="1D293F93" w14:textId="77777777" w:rsidR="0091781C" w:rsidRPr="0091781C" w:rsidRDefault="0091781C" w:rsidP="0091781C">
      <w:pPr>
        <w:bidi/>
        <w:jc w:val="both"/>
        <w:rPr>
          <w:rFonts w:cs="David" w:hint="cs"/>
          <w:u w:val="single"/>
          <w:rtl/>
        </w:rPr>
      </w:pPr>
      <w:r w:rsidRPr="0091781C">
        <w:rPr>
          <w:rFonts w:cs="David" w:hint="cs"/>
          <w:u w:val="single"/>
          <w:rtl/>
        </w:rPr>
        <w:t>שלמה מולה:</w:t>
      </w:r>
    </w:p>
    <w:p w14:paraId="5278A4FF" w14:textId="77777777" w:rsidR="0091781C" w:rsidRPr="0091781C" w:rsidRDefault="0091781C" w:rsidP="0091781C">
      <w:pPr>
        <w:bidi/>
        <w:jc w:val="both"/>
        <w:rPr>
          <w:rFonts w:cs="David" w:hint="cs"/>
          <w:u w:val="single"/>
          <w:rtl/>
        </w:rPr>
      </w:pPr>
    </w:p>
    <w:p w14:paraId="795EA61F" w14:textId="77777777" w:rsidR="0091781C" w:rsidRPr="0091781C" w:rsidRDefault="0091781C" w:rsidP="0091781C">
      <w:pPr>
        <w:bidi/>
        <w:jc w:val="both"/>
        <w:rPr>
          <w:rFonts w:cs="David" w:hint="cs"/>
          <w:rtl/>
        </w:rPr>
      </w:pPr>
      <w:r w:rsidRPr="0091781C">
        <w:rPr>
          <w:rFonts w:cs="David" w:hint="cs"/>
          <w:rtl/>
        </w:rPr>
        <w:tab/>
        <w:t>זו הצעת חוק שהממשלה מביאה או שיש עליה דין רציפות?</w:t>
      </w:r>
    </w:p>
    <w:p w14:paraId="3F17EB26" w14:textId="77777777" w:rsidR="0091781C" w:rsidRPr="0091781C" w:rsidRDefault="0091781C" w:rsidP="0091781C">
      <w:pPr>
        <w:bidi/>
        <w:jc w:val="both"/>
        <w:rPr>
          <w:rFonts w:cs="David" w:hint="cs"/>
          <w:rtl/>
        </w:rPr>
      </w:pPr>
    </w:p>
    <w:p w14:paraId="13A4DC43"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36A2A672" w14:textId="77777777" w:rsidR="0091781C" w:rsidRPr="0091781C" w:rsidRDefault="0091781C" w:rsidP="0091781C">
      <w:pPr>
        <w:bidi/>
        <w:jc w:val="both"/>
        <w:rPr>
          <w:rFonts w:cs="David" w:hint="cs"/>
          <w:u w:val="single"/>
          <w:rtl/>
        </w:rPr>
      </w:pPr>
    </w:p>
    <w:p w14:paraId="18D82E6C" w14:textId="77777777" w:rsidR="0091781C" w:rsidRPr="0091781C" w:rsidRDefault="0091781C" w:rsidP="0091781C">
      <w:pPr>
        <w:bidi/>
        <w:jc w:val="both"/>
        <w:rPr>
          <w:rFonts w:cs="David" w:hint="cs"/>
          <w:rtl/>
        </w:rPr>
      </w:pPr>
      <w:r w:rsidRPr="0091781C">
        <w:rPr>
          <w:rFonts w:cs="David" w:hint="cs"/>
          <w:rtl/>
        </w:rPr>
        <w:tab/>
        <w:t>זה מה שהממשלה מביאה.</w:t>
      </w:r>
    </w:p>
    <w:p w14:paraId="387991E4" w14:textId="77777777" w:rsidR="0091781C" w:rsidRPr="0091781C" w:rsidRDefault="0091781C" w:rsidP="0091781C">
      <w:pPr>
        <w:bidi/>
        <w:jc w:val="both"/>
        <w:rPr>
          <w:rFonts w:cs="David" w:hint="cs"/>
          <w:rtl/>
        </w:rPr>
      </w:pPr>
    </w:p>
    <w:p w14:paraId="2ADEBB8F" w14:textId="77777777" w:rsidR="0091781C" w:rsidRPr="0091781C" w:rsidRDefault="0091781C" w:rsidP="0091781C">
      <w:pPr>
        <w:bidi/>
        <w:jc w:val="both"/>
        <w:rPr>
          <w:rFonts w:cs="David" w:hint="cs"/>
          <w:u w:val="single"/>
          <w:rtl/>
        </w:rPr>
      </w:pPr>
      <w:r w:rsidRPr="0091781C">
        <w:rPr>
          <w:rFonts w:cs="David" w:hint="cs"/>
          <w:u w:val="single"/>
          <w:rtl/>
        </w:rPr>
        <w:t>שלמה מולה:</w:t>
      </w:r>
    </w:p>
    <w:p w14:paraId="3DCE2DB9" w14:textId="77777777" w:rsidR="0091781C" w:rsidRPr="0091781C" w:rsidRDefault="0091781C" w:rsidP="0091781C">
      <w:pPr>
        <w:bidi/>
        <w:jc w:val="both"/>
        <w:rPr>
          <w:rFonts w:cs="David" w:hint="cs"/>
          <w:u w:val="single"/>
          <w:rtl/>
        </w:rPr>
      </w:pPr>
    </w:p>
    <w:p w14:paraId="29BCE4B4" w14:textId="77777777" w:rsidR="0091781C" w:rsidRPr="0091781C" w:rsidRDefault="0091781C" w:rsidP="0091781C">
      <w:pPr>
        <w:bidi/>
        <w:jc w:val="both"/>
        <w:rPr>
          <w:rFonts w:cs="David" w:hint="cs"/>
          <w:rtl/>
        </w:rPr>
      </w:pPr>
      <w:r w:rsidRPr="0091781C">
        <w:rPr>
          <w:rFonts w:cs="David" w:hint="cs"/>
          <w:rtl/>
        </w:rPr>
        <w:tab/>
        <w:t>למה לא לעשות הפוך, קודם לדון בהצעות שיש עליהן דין רציפות?</w:t>
      </w:r>
    </w:p>
    <w:p w14:paraId="4E9EA6B4" w14:textId="77777777" w:rsidR="0091781C" w:rsidRPr="0091781C" w:rsidRDefault="0091781C" w:rsidP="0091781C">
      <w:pPr>
        <w:bidi/>
        <w:jc w:val="both"/>
        <w:rPr>
          <w:rFonts w:cs="David" w:hint="cs"/>
          <w:rtl/>
        </w:rPr>
      </w:pPr>
    </w:p>
    <w:p w14:paraId="376E3503"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19F483F7" w14:textId="77777777" w:rsidR="0091781C" w:rsidRPr="0091781C" w:rsidRDefault="0091781C" w:rsidP="0091781C">
      <w:pPr>
        <w:bidi/>
        <w:jc w:val="both"/>
        <w:rPr>
          <w:rFonts w:cs="David" w:hint="cs"/>
          <w:u w:val="single"/>
          <w:rtl/>
        </w:rPr>
      </w:pPr>
    </w:p>
    <w:p w14:paraId="54776655" w14:textId="77777777" w:rsidR="0091781C" w:rsidRPr="0091781C" w:rsidRDefault="0091781C" w:rsidP="0091781C">
      <w:pPr>
        <w:bidi/>
        <w:jc w:val="both"/>
        <w:rPr>
          <w:rFonts w:cs="David" w:hint="cs"/>
          <w:rtl/>
        </w:rPr>
      </w:pPr>
      <w:r w:rsidRPr="0091781C">
        <w:rPr>
          <w:rFonts w:cs="David" w:hint="cs"/>
          <w:rtl/>
        </w:rPr>
        <w:tab/>
        <w:t xml:space="preserve">מה לעשות, תקנון הכנסת, חבר הכנסת מולה, בנוי בצורה כזאת שהממשלה מביאה חוקים, הכנסת דנה עליהם, ובמקביל אנחנו פועלים. </w:t>
      </w:r>
    </w:p>
    <w:p w14:paraId="039DAF49" w14:textId="77777777" w:rsidR="0091781C" w:rsidRPr="0091781C" w:rsidRDefault="0091781C" w:rsidP="0091781C">
      <w:pPr>
        <w:bidi/>
        <w:jc w:val="both"/>
        <w:rPr>
          <w:rFonts w:ascii="Arial" w:hAnsi="Arial" w:cs="David"/>
          <w:rtl/>
        </w:rPr>
      </w:pPr>
    </w:p>
    <w:p w14:paraId="535A4648" w14:textId="77777777" w:rsidR="0091781C" w:rsidRPr="0091781C" w:rsidRDefault="0091781C" w:rsidP="0091781C">
      <w:pPr>
        <w:bidi/>
        <w:jc w:val="both"/>
        <w:rPr>
          <w:rFonts w:ascii="Arial" w:hAnsi="Arial" w:cs="David"/>
          <w:u w:val="single"/>
          <w:rtl/>
        </w:rPr>
      </w:pPr>
      <w:r w:rsidRPr="0091781C">
        <w:rPr>
          <w:rFonts w:ascii="Arial" w:hAnsi="Arial" w:cs="David"/>
          <w:u w:val="single"/>
          <w:rtl/>
        </w:rPr>
        <w:t>רוחמה אברהם</w:t>
      </w:r>
      <w:r w:rsidRPr="0091781C">
        <w:rPr>
          <w:rFonts w:ascii="Arial" w:hAnsi="Arial" w:cs="David" w:hint="cs"/>
          <w:u w:val="single"/>
          <w:rtl/>
        </w:rPr>
        <w:t>-בלילא</w:t>
      </w:r>
      <w:r w:rsidRPr="0091781C">
        <w:rPr>
          <w:rFonts w:ascii="Arial" w:hAnsi="Arial" w:cs="David"/>
          <w:u w:val="single"/>
          <w:rtl/>
        </w:rPr>
        <w:t>:</w:t>
      </w:r>
    </w:p>
    <w:p w14:paraId="49470BED" w14:textId="77777777" w:rsidR="0091781C" w:rsidRPr="0091781C" w:rsidRDefault="0091781C" w:rsidP="0091781C">
      <w:pPr>
        <w:bidi/>
        <w:jc w:val="both"/>
        <w:rPr>
          <w:rFonts w:ascii="Arial" w:hAnsi="Arial" w:cs="David"/>
          <w:rtl/>
        </w:rPr>
      </w:pPr>
    </w:p>
    <w:p w14:paraId="45A15FC9" w14:textId="77777777" w:rsidR="0091781C" w:rsidRPr="0091781C" w:rsidRDefault="0091781C" w:rsidP="0091781C">
      <w:pPr>
        <w:bidi/>
        <w:jc w:val="both"/>
        <w:rPr>
          <w:rFonts w:ascii="Arial" w:hAnsi="Arial" w:cs="David" w:hint="cs"/>
          <w:rtl/>
        </w:rPr>
      </w:pPr>
      <w:r w:rsidRPr="0091781C">
        <w:rPr>
          <w:rFonts w:ascii="Arial" w:hAnsi="Arial" w:cs="David"/>
          <w:rtl/>
        </w:rPr>
        <w:tab/>
      </w:r>
      <w:r w:rsidRPr="0091781C">
        <w:rPr>
          <w:rFonts w:ascii="Arial" w:hAnsi="Arial" w:cs="David" w:hint="cs"/>
          <w:rtl/>
        </w:rPr>
        <w:t>עשר דקות למציע, שלוש דקות לסיעה.</w:t>
      </w:r>
    </w:p>
    <w:p w14:paraId="5AE46FF2" w14:textId="77777777" w:rsidR="0091781C" w:rsidRPr="0091781C" w:rsidRDefault="0091781C" w:rsidP="0091781C">
      <w:pPr>
        <w:bidi/>
        <w:jc w:val="both"/>
        <w:rPr>
          <w:rFonts w:ascii="Arial" w:hAnsi="Arial" w:cs="David" w:hint="cs"/>
          <w:rtl/>
        </w:rPr>
      </w:pPr>
    </w:p>
    <w:p w14:paraId="08A76D29"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1A1373FF" w14:textId="77777777" w:rsidR="0091781C" w:rsidRPr="0091781C" w:rsidRDefault="0091781C" w:rsidP="0091781C">
      <w:pPr>
        <w:bidi/>
        <w:jc w:val="both"/>
        <w:rPr>
          <w:rFonts w:cs="David" w:hint="cs"/>
          <w:u w:val="single"/>
          <w:rtl/>
        </w:rPr>
      </w:pPr>
    </w:p>
    <w:p w14:paraId="7755B6A7" w14:textId="77777777" w:rsidR="0091781C" w:rsidRPr="0091781C" w:rsidRDefault="0091781C" w:rsidP="0091781C">
      <w:pPr>
        <w:bidi/>
        <w:jc w:val="both"/>
        <w:rPr>
          <w:rFonts w:cs="David" w:hint="cs"/>
          <w:rtl/>
        </w:rPr>
      </w:pPr>
      <w:r w:rsidRPr="0091781C">
        <w:rPr>
          <w:rFonts w:cs="David" w:hint="cs"/>
          <w:rtl/>
        </w:rPr>
        <w:tab/>
      </w:r>
      <w:r w:rsidRPr="0091781C">
        <w:rPr>
          <w:rFonts w:ascii="Arial" w:hAnsi="Arial" w:cs="David"/>
          <w:rtl/>
        </w:rPr>
        <w:t>בעקבות הצעתה של חברת הכנסת אברהם שהבינה אותי מצוין אני מציע את ההצעה שלה – עשר</w:t>
      </w:r>
      <w:r w:rsidRPr="0091781C">
        <w:rPr>
          <w:rFonts w:cs="David" w:hint="cs"/>
          <w:rtl/>
        </w:rPr>
        <w:t xml:space="preserve"> דקות למציע ושלוש דקות לכל סיעה.</w:t>
      </w:r>
    </w:p>
    <w:p w14:paraId="2E4D2DA3" w14:textId="77777777" w:rsidR="0091781C" w:rsidRPr="0091781C" w:rsidRDefault="0091781C" w:rsidP="0091781C">
      <w:pPr>
        <w:bidi/>
        <w:jc w:val="both"/>
        <w:rPr>
          <w:rFonts w:cs="David" w:hint="cs"/>
          <w:rtl/>
        </w:rPr>
      </w:pPr>
    </w:p>
    <w:p w14:paraId="61DCA18D" w14:textId="77777777" w:rsidR="0091781C" w:rsidRPr="0091781C" w:rsidRDefault="0091781C" w:rsidP="0091781C">
      <w:pPr>
        <w:bidi/>
        <w:jc w:val="both"/>
        <w:rPr>
          <w:rFonts w:cs="David" w:hint="cs"/>
          <w:u w:val="single"/>
          <w:rtl/>
        </w:rPr>
      </w:pPr>
      <w:r w:rsidRPr="0091781C">
        <w:rPr>
          <w:rFonts w:cs="David" w:hint="cs"/>
          <w:u w:val="single"/>
          <w:rtl/>
        </w:rPr>
        <w:t>שלמה מולה:</w:t>
      </w:r>
    </w:p>
    <w:p w14:paraId="682E882B" w14:textId="77777777" w:rsidR="0091781C" w:rsidRPr="0091781C" w:rsidRDefault="0091781C" w:rsidP="0091781C">
      <w:pPr>
        <w:bidi/>
        <w:jc w:val="both"/>
        <w:rPr>
          <w:rFonts w:cs="David" w:hint="cs"/>
          <w:u w:val="single"/>
          <w:rtl/>
        </w:rPr>
      </w:pPr>
    </w:p>
    <w:p w14:paraId="5C2AD3AE" w14:textId="77777777" w:rsidR="0091781C" w:rsidRPr="0091781C" w:rsidRDefault="0091781C" w:rsidP="0091781C">
      <w:pPr>
        <w:bidi/>
        <w:jc w:val="both"/>
        <w:rPr>
          <w:rFonts w:cs="David" w:hint="cs"/>
          <w:rtl/>
        </w:rPr>
      </w:pPr>
      <w:r w:rsidRPr="0091781C">
        <w:rPr>
          <w:rFonts w:cs="David" w:hint="cs"/>
          <w:rtl/>
        </w:rPr>
        <w:tab/>
        <w:t>למה לא חמש דקות?</w:t>
      </w:r>
    </w:p>
    <w:p w14:paraId="72078FED" w14:textId="77777777" w:rsidR="0091781C" w:rsidRPr="0091781C" w:rsidRDefault="0091781C" w:rsidP="0091781C">
      <w:pPr>
        <w:bidi/>
        <w:jc w:val="both"/>
        <w:rPr>
          <w:rFonts w:cs="David" w:hint="cs"/>
          <w:rtl/>
        </w:rPr>
      </w:pPr>
    </w:p>
    <w:p w14:paraId="27296F82"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7BA7A42A" w14:textId="77777777" w:rsidR="0091781C" w:rsidRPr="0091781C" w:rsidRDefault="0091781C" w:rsidP="0091781C">
      <w:pPr>
        <w:bidi/>
        <w:jc w:val="both"/>
        <w:rPr>
          <w:rFonts w:cs="David" w:hint="cs"/>
          <w:u w:val="single"/>
          <w:rtl/>
        </w:rPr>
      </w:pPr>
    </w:p>
    <w:p w14:paraId="6951EC92" w14:textId="77777777" w:rsidR="0091781C" w:rsidRPr="0091781C" w:rsidRDefault="0091781C" w:rsidP="0091781C">
      <w:pPr>
        <w:bidi/>
        <w:jc w:val="both"/>
        <w:rPr>
          <w:rFonts w:cs="David" w:hint="cs"/>
          <w:rtl/>
        </w:rPr>
      </w:pPr>
      <w:r w:rsidRPr="0091781C">
        <w:rPr>
          <w:rFonts w:cs="David" w:hint="cs"/>
          <w:rtl/>
        </w:rPr>
        <w:tab/>
        <w:t>הלכתי בעקבות הצעתה של חברת הכנסת אברהם. אני מביא את הצעתה של חברת הכנסת אברהם להצבעה. מי בעד? מי נגד? מי נמנע?</w:t>
      </w:r>
    </w:p>
    <w:p w14:paraId="06ED8D10" w14:textId="77777777" w:rsidR="0091781C" w:rsidRDefault="0091781C" w:rsidP="0091781C">
      <w:pPr>
        <w:bidi/>
        <w:jc w:val="both"/>
        <w:rPr>
          <w:rFonts w:cs="David" w:hint="cs"/>
          <w:rtl/>
        </w:rPr>
      </w:pPr>
    </w:p>
    <w:p w14:paraId="62494121" w14:textId="77777777" w:rsidR="0091781C" w:rsidRDefault="0091781C" w:rsidP="0091781C">
      <w:pPr>
        <w:bidi/>
        <w:jc w:val="both"/>
        <w:rPr>
          <w:rFonts w:cs="David" w:hint="cs"/>
          <w:rtl/>
        </w:rPr>
      </w:pPr>
    </w:p>
    <w:p w14:paraId="2F54702C" w14:textId="77777777" w:rsidR="0091781C" w:rsidRDefault="0091781C" w:rsidP="0091781C">
      <w:pPr>
        <w:bidi/>
        <w:jc w:val="both"/>
        <w:rPr>
          <w:rFonts w:cs="David" w:hint="cs"/>
          <w:rtl/>
        </w:rPr>
      </w:pPr>
    </w:p>
    <w:p w14:paraId="55601203" w14:textId="77777777" w:rsidR="0091781C" w:rsidRDefault="0091781C" w:rsidP="0091781C">
      <w:pPr>
        <w:bidi/>
        <w:jc w:val="both"/>
        <w:rPr>
          <w:rFonts w:cs="David" w:hint="cs"/>
          <w:rtl/>
        </w:rPr>
      </w:pPr>
    </w:p>
    <w:p w14:paraId="619FE89C" w14:textId="77777777" w:rsidR="0091781C" w:rsidRPr="0091781C" w:rsidRDefault="0091781C" w:rsidP="0091781C">
      <w:pPr>
        <w:bidi/>
        <w:jc w:val="both"/>
        <w:rPr>
          <w:rFonts w:cs="David" w:hint="cs"/>
          <w:rtl/>
        </w:rPr>
      </w:pPr>
    </w:p>
    <w:p w14:paraId="4EAB9B9C" w14:textId="77777777" w:rsidR="0091781C" w:rsidRPr="0091781C" w:rsidRDefault="0091781C" w:rsidP="0091781C">
      <w:pPr>
        <w:bidi/>
        <w:jc w:val="both"/>
        <w:rPr>
          <w:rFonts w:cs="David" w:hint="cs"/>
          <w:rtl/>
        </w:rPr>
      </w:pPr>
      <w:r w:rsidRPr="0091781C">
        <w:rPr>
          <w:rFonts w:cs="David" w:hint="cs"/>
          <w:rtl/>
        </w:rPr>
        <w:t>הצבעה</w:t>
      </w:r>
    </w:p>
    <w:p w14:paraId="287DA1F0" w14:textId="77777777" w:rsidR="0091781C" w:rsidRPr="0091781C" w:rsidRDefault="0091781C" w:rsidP="0091781C">
      <w:pPr>
        <w:bidi/>
        <w:jc w:val="both"/>
        <w:rPr>
          <w:rFonts w:cs="David" w:hint="cs"/>
          <w:rtl/>
        </w:rPr>
      </w:pPr>
      <w:r w:rsidRPr="0091781C">
        <w:rPr>
          <w:rFonts w:cs="David" w:hint="cs"/>
          <w:rtl/>
        </w:rPr>
        <w:t xml:space="preserve">בעד </w:t>
      </w:r>
      <w:r w:rsidRPr="0091781C">
        <w:rPr>
          <w:rFonts w:cs="David"/>
          <w:rtl/>
        </w:rPr>
        <w:t>–</w:t>
      </w:r>
      <w:r w:rsidRPr="0091781C">
        <w:rPr>
          <w:rFonts w:cs="David" w:hint="cs"/>
          <w:rtl/>
        </w:rPr>
        <w:t xml:space="preserve"> פה אחד</w:t>
      </w:r>
    </w:p>
    <w:p w14:paraId="76BA4E19" w14:textId="77777777" w:rsidR="0091781C" w:rsidRPr="0091781C" w:rsidRDefault="0091781C" w:rsidP="0091781C">
      <w:pPr>
        <w:bidi/>
        <w:jc w:val="both"/>
        <w:rPr>
          <w:rFonts w:cs="David" w:hint="cs"/>
          <w:rtl/>
        </w:rPr>
      </w:pPr>
      <w:r w:rsidRPr="0091781C">
        <w:rPr>
          <w:rFonts w:cs="David" w:hint="cs"/>
          <w:rtl/>
        </w:rPr>
        <w:t>אושרה מסגרת לדיון בהצעת האי-אמון.</w:t>
      </w:r>
    </w:p>
    <w:p w14:paraId="64531415" w14:textId="77777777" w:rsidR="0091781C" w:rsidRPr="0091781C" w:rsidRDefault="0091781C" w:rsidP="0091781C">
      <w:pPr>
        <w:bidi/>
        <w:jc w:val="both"/>
        <w:rPr>
          <w:rFonts w:cs="David" w:hint="cs"/>
          <w:rtl/>
        </w:rPr>
      </w:pPr>
    </w:p>
    <w:p w14:paraId="62366555"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5BDA69CF" w14:textId="77777777" w:rsidR="0091781C" w:rsidRPr="0091781C" w:rsidRDefault="0091781C" w:rsidP="0091781C">
      <w:pPr>
        <w:bidi/>
        <w:jc w:val="both"/>
        <w:rPr>
          <w:rFonts w:cs="David" w:hint="cs"/>
          <w:u w:val="single"/>
          <w:rtl/>
        </w:rPr>
      </w:pPr>
    </w:p>
    <w:p w14:paraId="651A14AC" w14:textId="77777777" w:rsidR="0091781C" w:rsidRPr="0091781C" w:rsidRDefault="0091781C" w:rsidP="0091781C">
      <w:pPr>
        <w:bidi/>
        <w:jc w:val="both"/>
        <w:rPr>
          <w:rFonts w:cs="David" w:hint="cs"/>
          <w:rtl/>
        </w:rPr>
      </w:pPr>
      <w:r w:rsidRPr="0091781C">
        <w:rPr>
          <w:rFonts w:cs="David" w:hint="cs"/>
          <w:rtl/>
        </w:rPr>
        <w:tab/>
        <w:t>ההצעה אושרה. סיימנו עם הסעיף הראשון שעל סדר-היום.</w:t>
      </w:r>
    </w:p>
    <w:p w14:paraId="3497E898" w14:textId="77777777" w:rsidR="0091781C" w:rsidRPr="0091781C" w:rsidRDefault="0091781C" w:rsidP="0091781C">
      <w:pPr>
        <w:bidi/>
        <w:jc w:val="both"/>
        <w:rPr>
          <w:rFonts w:cs="David" w:hint="cs"/>
          <w:rtl/>
        </w:rPr>
      </w:pPr>
    </w:p>
    <w:p w14:paraId="42C2EE74" w14:textId="77777777" w:rsidR="0091781C" w:rsidRPr="0091781C" w:rsidRDefault="0091781C" w:rsidP="0091781C">
      <w:pPr>
        <w:numPr>
          <w:ilvl w:val="0"/>
          <w:numId w:val="11"/>
        </w:numPr>
        <w:autoSpaceDE w:val="0"/>
        <w:autoSpaceDN w:val="0"/>
        <w:bidi/>
        <w:jc w:val="center"/>
        <w:rPr>
          <w:rFonts w:cs="David" w:hint="cs"/>
          <w:b/>
          <w:bCs/>
          <w:u w:val="single"/>
          <w:rtl/>
        </w:rPr>
      </w:pPr>
      <w:r w:rsidRPr="0091781C">
        <w:rPr>
          <w:rFonts w:ascii="Arial" w:hAnsi="Arial" w:cs="David"/>
          <w:color w:val="000000"/>
          <w:rtl/>
        </w:rPr>
        <w:br w:type="page"/>
      </w:r>
      <w:r w:rsidRPr="0091781C">
        <w:rPr>
          <w:rFonts w:ascii="Arial" w:hAnsi="Arial" w:cs="David"/>
          <w:b/>
          <w:bCs/>
          <w:color w:val="000000"/>
          <w:rtl/>
        </w:rPr>
        <w:lastRenderedPageBreak/>
        <w:t>הרכב הוועדה המשותפת של ועדת הכלכלה וועדת החינוך התרבות</w:t>
      </w:r>
      <w:r w:rsidRPr="0091781C">
        <w:rPr>
          <w:rFonts w:ascii="Arial" w:hAnsi="Arial" w:cs="David"/>
          <w:b/>
          <w:bCs/>
          <w:color w:val="000000"/>
        </w:rPr>
        <w:t xml:space="preserve"> </w:t>
      </w:r>
      <w:r w:rsidRPr="0091781C">
        <w:rPr>
          <w:rFonts w:ascii="Arial" w:hAnsi="Arial" w:cs="David"/>
          <w:b/>
          <w:bCs/>
          <w:color w:val="000000"/>
          <w:rtl/>
        </w:rPr>
        <w:t>והספורט לדיון בפרק י"ד סעיפים 56 ו-58 מתוך הצעת חוק ההתייעלות הכלכלית (תיקוני</w:t>
      </w:r>
      <w:r w:rsidRPr="0091781C">
        <w:rPr>
          <w:rFonts w:ascii="Arial" w:hAnsi="Arial" w:cs="David"/>
          <w:b/>
          <w:bCs/>
          <w:color w:val="000000"/>
        </w:rPr>
        <w:t xml:space="preserve"> </w:t>
      </w:r>
      <w:r w:rsidRPr="0091781C">
        <w:rPr>
          <w:rFonts w:ascii="Arial" w:hAnsi="Arial" w:cs="David"/>
          <w:b/>
          <w:bCs/>
          <w:color w:val="000000"/>
          <w:u w:val="single"/>
          <w:rtl/>
        </w:rPr>
        <w:t>חקיקה ליישום הת</w:t>
      </w:r>
      <w:r w:rsidRPr="0091781C">
        <w:rPr>
          <w:rFonts w:ascii="Arial" w:hAnsi="Arial" w:cs="David" w:hint="cs"/>
          <w:b/>
          <w:bCs/>
          <w:color w:val="000000"/>
          <w:u w:val="single"/>
          <w:rtl/>
        </w:rPr>
        <w:t>ו</w:t>
      </w:r>
      <w:r w:rsidRPr="0091781C">
        <w:rPr>
          <w:rFonts w:ascii="Arial" w:hAnsi="Arial" w:cs="David"/>
          <w:b/>
          <w:bCs/>
          <w:color w:val="000000"/>
          <w:u w:val="single"/>
          <w:rtl/>
        </w:rPr>
        <w:t xml:space="preserve">כנית הכלכלית לשנים 2009 ו-2010), </w:t>
      </w:r>
      <w:proofErr w:type="spellStart"/>
      <w:r w:rsidRPr="0091781C">
        <w:rPr>
          <w:rFonts w:ascii="Arial" w:hAnsi="Arial" w:cs="David"/>
          <w:b/>
          <w:bCs/>
          <w:color w:val="000000"/>
          <w:u w:val="single"/>
          <w:rtl/>
        </w:rPr>
        <w:t>התשס"ט</w:t>
      </w:r>
      <w:proofErr w:type="spellEnd"/>
      <w:r w:rsidRPr="0091781C">
        <w:rPr>
          <w:rFonts w:ascii="Arial" w:hAnsi="Arial" w:cs="David"/>
          <w:b/>
          <w:bCs/>
          <w:color w:val="000000"/>
          <w:u w:val="single"/>
          <w:rtl/>
        </w:rPr>
        <w:t>-2009</w:t>
      </w:r>
    </w:p>
    <w:p w14:paraId="4B42ACCF" w14:textId="77777777" w:rsidR="0091781C" w:rsidRPr="0091781C" w:rsidRDefault="0091781C" w:rsidP="0091781C">
      <w:pPr>
        <w:bidi/>
        <w:jc w:val="both"/>
        <w:rPr>
          <w:rFonts w:cs="David" w:hint="cs"/>
          <w:b/>
          <w:bCs/>
          <w:rtl/>
        </w:rPr>
      </w:pPr>
    </w:p>
    <w:p w14:paraId="57EC64C7" w14:textId="77777777" w:rsidR="0091781C" w:rsidRDefault="0091781C" w:rsidP="0091781C">
      <w:pPr>
        <w:bidi/>
        <w:jc w:val="both"/>
        <w:rPr>
          <w:rFonts w:cs="David" w:hint="cs"/>
          <w:u w:val="single"/>
          <w:rtl/>
        </w:rPr>
      </w:pPr>
    </w:p>
    <w:p w14:paraId="22E30F7F" w14:textId="77777777" w:rsidR="0091781C" w:rsidRDefault="0091781C" w:rsidP="0091781C">
      <w:pPr>
        <w:bidi/>
        <w:jc w:val="both"/>
        <w:rPr>
          <w:rFonts w:cs="David" w:hint="cs"/>
          <w:u w:val="single"/>
          <w:rtl/>
        </w:rPr>
      </w:pPr>
    </w:p>
    <w:p w14:paraId="7BD62F82" w14:textId="77777777" w:rsidR="0091781C" w:rsidRDefault="0091781C" w:rsidP="0091781C">
      <w:pPr>
        <w:bidi/>
        <w:jc w:val="both"/>
        <w:rPr>
          <w:rFonts w:cs="David" w:hint="cs"/>
          <w:u w:val="single"/>
          <w:rtl/>
        </w:rPr>
      </w:pPr>
    </w:p>
    <w:p w14:paraId="62E98D27"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34D905FB" w14:textId="77777777" w:rsidR="0091781C" w:rsidRPr="0091781C" w:rsidRDefault="0091781C" w:rsidP="0091781C">
      <w:pPr>
        <w:bidi/>
        <w:jc w:val="both"/>
        <w:rPr>
          <w:rFonts w:cs="David" w:hint="cs"/>
          <w:u w:val="single"/>
          <w:rtl/>
        </w:rPr>
      </w:pPr>
    </w:p>
    <w:p w14:paraId="04C74ED8" w14:textId="77777777" w:rsidR="0091781C" w:rsidRPr="0091781C" w:rsidRDefault="0091781C" w:rsidP="0091781C">
      <w:pPr>
        <w:bidi/>
        <w:ind w:left="360"/>
        <w:jc w:val="both"/>
        <w:rPr>
          <w:rFonts w:cs="David" w:hint="cs"/>
          <w:rtl/>
        </w:rPr>
      </w:pPr>
      <w:r w:rsidRPr="0091781C">
        <w:rPr>
          <w:rFonts w:cs="David" w:hint="cs"/>
          <w:rtl/>
        </w:rPr>
        <w:tab/>
        <w:t xml:space="preserve">הסעיף השני על סדר-היום הוא </w:t>
      </w:r>
      <w:r w:rsidRPr="0091781C">
        <w:rPr>
          <w:rFonts w:ascii="Arial" w:hAnsi="Arial" w:cs="David"/>
          <w:color w:val="000000"/>
          <w:rtl/>
        </w:rPr>
        <w:t>הרכב הוועדה המשותפת של ועדת הכלכלה וועדת החינוך התרבות</w:t>
      </w:r>
      <w:r w:rsidRPr="0091781C">
        <w:rPr>
          <w:rFonts w:ascii="Arial" w:hAnsi="Arial" w:cs="David"/>
          <w:color w:val="000000"/>
        </w:rPr>
        <w:t xml:space="preserve"> </w:t>
      </w:r>
      <w:r w:rsidRPr="0091781C">
        <w:rPr>
          <w:rFonts w:ascii="Arial" w:hAnsi="Arial" w:cs="David"/>
          <w:color w:val="000000"/>
          <w:rtl/>
        </w:rPr>
        <w:t>והספורט לדיון בפרק י"ד סעיפים 56 ו-58 מתוך הצעת חוק ההתייעלות הכלכלית (תיקוני</w:t>
      </w:r>
      <w:r w:rsidRPr="0091781C">
        <w:rPr>
          <w:rFonts w:ascii="Arial" w:hAnsi="Arial" w:cs="David"/>
          <w:color w:val="000000"/>
        </w:rPr>
        <w:t xml:space="preserve"> </w:t>
      </w:r>
      <w:r w:rsidRPr="0091781C">
        <w:rPr>
          <w:rFonts w:ascii="Arial" w:hAnsi="Arial" w:cs="David"/>
          <w:color w:val="000000"/>
          <w:rtl/>
        </w:rPr>
        <w:t>חקיקה ליישום הת</w:t>
      </w:r>
      <w:r w:rsidRPr="0091781C">
        <w:rPr>
          <w:rFonts w:ascii="Arial" w:hAnsi="Arial" w:cs="David" w:hint="cs"/>
          <w:color w:val="000000"/>
          <w:rtl/>
        </w:rPr>
        <w:t>ו</w:t>
      </w:r>
      <w:r w:rsidRPr="0091781C">
        <w:rPr>
          <w:rFonts w:ascii="Arial" w:hAnsi="Arial" w:cs="David"/>
          <w:color w:val="000000"/>
          <w:rtl/>
        </w:rPr>
        <w:t xml:space="preserve">כנית הכלכלית לשנים 2009 ו-2010), </w:t>
      </w:r>
      <w:proofErr w:type="spellStart"/>
      <w:r w:rsidRPr="0091781C">
        <w:rPr>
          <w:rFonts w:ascii="Arial" w:hAnsi="Arial" w:cs="David"/>
          <w:color w:val="000000"/>
          <w:rtl/>
        </w:rPr>
        <w:t>התשס"ט</w:t>
      </w:r>
      <w:proofErr w:type="spellEnd"/>
      <w:r w:rsidRPr="0091781C">
        <w:rPr>
          <w:rFonts w:ascii="Arial" w:hAnsi="Arial" w:cs="David"/>
          <w:color w:val="000000"/>
          <w:rtl/>
        </w:rPr>
        <w:t>-2009</w:t>
      </w:r>
      <w:r w:rsidRPr="0091781C">
        <w:rPr>
          <w:rFonts w:cs="David" w:hint="cs"/>
          <w:rtl/>
        </w:rPr>
        <w:t>.</w:t>
      </w:r>
    </w:p>
    <w:p w14:paraId="6D287415" w14:textId="77777777" w:rsidR="0091781C" w:rsidRPr="0091781C" w:rsidRDefault="0091781C" w:rsidP="0091781C">
      <w:pPr>
        <w:bidi/>
        <w:jc w:val="both"/>
        <w:rPr>
          <w:rFonts w:cs="David" w:hint="cs"/>
          <w:u w:val="single"/>
          <w:rtl/>
        </w:rPr>
      </w:pPr>
    </w:p>
    <w:p w14:paraId="43FA2BA3" w14:textId="77777777" w:rsidR="0091781C" w:rsidRPr="0091781C" w:rsidRDefault="0091781C" w:rsidP="0091781C">
      <w:pPr>
        <w:bidi/>
        <w:jc w:val="both"/>
        <w:rPr>
          <w:rFonts w:cs="David" w:hint="cs"/>
          <w:rtl/>
        </w:rPr>
      </w:pPr>
      <w:r w:rsidRPr="0091781C">
        <w:rPr>
          <w:rFonts w:cs="David" w:hint="cs"/>
          <w:rtl/>
        </w:rPr>
        <w:tab/>
        <w:t xml:space="preserve">אני מזכיר לכולם את ההקשר. ועדת הכנסת כבר אישרה את בקשתו של חבר הכנסת אורלב בסעיפים הספציפיים שאז החלטנו להעביר לוועדה משותפת בראשות יושב-ראש ועדת הכלכלה, ושתי הוועדות היו צריכות להעביר אלינו רק שמות שנאשר כאן. הוועדות העבירו את השמות, ואני מביא את זה לאישורכם. </w:t>
      </w:r>
    </w:p>
    <w:p w14:paraId="6F68D62B" w14:textId="77777777" w:rsidR="0091781C" w:rsidRPr="0091781C" w:rsidRDefault="0091781C" w:rsidP="0091781C">
      <w:pPr>
        <w:bidi/>
        <w:jc w:val="both"/>
        <w:rPr>
          <w:rFonts w:cs="David" w:hint="cs"/>
          <w:rtl/>
        </w:rPr>
      </w:pPr>
    </w:p>
    <w:p w14:paraId="23ED142D" w14:textId="77777777" w:rsidR="0091781C" w:rsidRPr="0091781C" w:rsidRDefault="0091781C" w:rsidP="0091781C">
      <w:pPr>
        <w:bidi/>
        <w:jc w:val="both"/>
        <w:rPr>
          <w:rFonts w:cs="David" w:hint="cs"/>
          <w:rtl/>
        </w:rPr>
      </w:pPr>
      <w:r w:rsidRPr="0091781C">
        <w:rPr>
          <w:rFonts w:cs="David" w:hint="cs"/>
          <w:rtl/>
        </w:rPr>
        <w:tab/>
        <w:t xml:space="preserve">מטעם ועדת הכלכלה: חבר הכנסת אופיר </w:t>
      </w:r>
      <w:proofErr w:type="spellStart"/>
      <w:r w:rsidRPr="0091781C">
        <w:rPr>
          <w:rFonts w:cs="David" w:hint="cs"/>
          <w:rtl/>
        </w:rPr>
        <w:t>אקוניס</w:t>
      </w:r>
      <w:proofErr w:type="spellEnd"/>
      <w:r w:rsidRPr="0091781C">
        <w:rPr>
          <w:rFonts w:cs="David" w:hint="cs"/>
          <w:rtl/>
        </w:rPr>
        <w:t xml:space="preserve">, שישמש גם כיושב-ראש של הוועדה המשותפת, חבר הכנסת כרמל שאמה, חבר הכנסת אמנון כהן, חבר הכנסת אלי אפללו, חבר הכנסת ישראל חסון. מטעם ועדת החינוך, התרבות והספורט: חבר הכנסת זבולון אורלב, חבר הכנסת ציון </w:t>
      </w:r>
      <w:proofErr w:type="spellStart"/>
      <w:r w:rsidRPr="0091781C">
        <w:rPr>
          <w:rFonts w:cs="David" w:hint="cs"/>
          <w:rtl/>
        </w:rPr>
        <w:t>פיניאן</w:t>
      </w:r>
      <w:proofErr w:type="spellEnd"/>
      <w:r w:rsidRPr="0091781C">
        <w:rPr>
          <w:rFonts w:cs="David" w:hint="cs"/>
          <w:rtl/>
        </w:rPr>
        <w:t xml:space="preserve">, חבר הכנסת נחמן שי, חבר הכנסת </w:t>
      </w:r>
      <w:proofErr w:type="spellStart"/>
      <w:r w:rsidRPr="0091781C">
        <w:rPr>
          <w:rFonts w:cs="David" w:hint="cs"/>
          <w:rtl/>
        </w:rPr>
        <w:t>מסעוד</w:t>
      </w:r>
      <w:proofErr w:type="spellEnd"/>
      <w:r w:rsidRPr="0091781C">
        <w:rPr>
          <w:rFonts w:cs="David" w:hint="cs"/>
          <w:rtl/>
        </w:rPr>
        <w:t xml:space="preserve"> גנאים, חברת הכנסת אנסטסיה מיכאלי. אני מביא את ההרכב שנמסר לנו. אני מביא לאישור את ההצעה הזאת.</w:t>
      </w:r>
    </w:p>
    <w:p w14:paraId="592BD332" w14:textId="77777777" w:rsidR="0091781C" w:rsidRPr="0091781C" w:rsidRDefault="0091781C" w:rsidP="0091781C">
      <w:pPr>
        <w:bidi/>
        <w:jc w:val="both"/>
        <w:rPr>
          <w:rFonts w:cs="David" w:hint="cs"/>
          <w:rtl/>
        </w:rPr>
      </w:pPr>
    </w:p>
    <w:p w14:paraId="0151FEA2"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41A23BAF" w14:textId="77777777" w:rsidR="0091781C" w:rsidRPr="0091781C" w:rsidRDefault="0091781C" w:rsidP="0091781C">
      <w:pPr>
        <w:bidi/>
        <w:jc w:val="both"/>
        <w:rPr>
          <w:rFonts w:cs="David" w:hint="cs"/>
          <w:u w:val="single"/>
          <w:rtl/>
        </w:rPr>
      </w:pPr>
    </w:p>
    <w:p w14:paraId="07D87036" w14:textId="77777777" w:rsidR="0091781C" w:rsidRPr="0091781C" w:rsidRDefault="0091781C" w:rsidP="0091781C">
      <w:pPr>
        <w:bidi/>
        <w:ind w:firstLine="720"/>
        <w:jc w:val="both"/>
        <w:rPr>
          <w:rFonts w:cs="David" w:hint="cs"/>
          <w:rtl/>
        </w:rPr>
      </w:pPr>
      <w:r w:rsidRPr="0091781C">
        <w:rPr>
          <w:rFonts w:cs="David" w:hint="cs"/>
          <w:rtl/>
        </w:rPr>
        <w:t>אני מבקשת הצעה לסדר.</w:t>
      </w:r>
    </w:p>
    <w:p w14:paraId="15557913" w14:textId="77777777" w:rsidR="0091781C" w:rsidRPr="0091781C" w:rsidRDefault="0091781C" w:rsidP="0091781C">
      <w:pPr>
        <w:bidi/>
        <w:jc w:val="both"/>
        <w:rPr>
          <w:rFonts w:cs="David" w:hint="cs"/>
          <w:rtl/>
        </w:rPr>
      </w:pPr>
    </w:p>
    <w:p w14:paraId="0B127CE3"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5F4DBFAB" w14:textId="77777777" w:rsidR="0091781C" w:rsidRPr="0091781C" w:rsidRDefault="0091781C" w:rsidP="0091781C">
      <w:pPr>
        <w:bidi/>
        <w:jc w:val="both"/>
        <w:rPr>
          <w:rFonts w:cs="David" w:hint="cs"/>
          <w:u w:val="single"/>
          <w:rtl/>
        </w:rPr>
      </w:pPr>
    </w:p>
    <w:p w14:paraId="44BEED98" w14:textId="77777777" w:rsidR="0091781C" w:rsidRPr="0091781C" w:rsidRDefault="0091781C" w:rsidP="0091781C">
      <w:pPr>
        <w:bidi/>
        <w:jc w:val="both"/>
        <w:rPr>
          <w:rFonts w:cs="David" w:hint="cs"/>
          <w:rtl/>
        </w:rPr>
      </w:pPr>
      <w:r w:rsidRPr="0091781C">
        <w:rPr>
          <w:rFonts w:cs="David" w:hint="cs"/>
          <w:rtl/>
        </w:rPr>
        <w:tab/>
        <w:t xml:space="preserve">אני מביא את ההרכב הזה לאישור, כאמור בראשות חבר הכנסת אופיר </w:t>
      </w:r>
      <w:proofErr w:type="spellStart"/>
      <w:r w:rsidRPr="0091781C">
        <w:rPr>
          <w:rFonts w:cs="David" w:hint="cs"/>
          <w:rtl/>
        </w:rPr>
        <w:t>אקוניס</w:t>
      </w:r>
      <w:proofErr w:type="spellEnd"/>
      <w:r w:rsidRPr="0091781C">
        <w:rPr>
          <w:rFonts w:cs="David" w:hint="cs"/>
          <w:rtl/>
        </w:rPr>
        <w:t>. מי בעד? מי נגד? מי נמנע?</w:t>
      </w:r>
    </w:p>
    <w:p w14:paraId="6BADBE54" w14:textId="77777777" w:rsidR="0091781C" w:rsidRPr="0091781C" w:rsidRDefault="0091781C" w:rsidP="0091781C">
      <w:pPr>
        <w:bidi/>
        <w:jc w:val="both"/>
        <w:rPr>
          <w:rFonts w:cs="David" w:hint="cs"/>
          <w:rtl/>
        </w:rPr>
      </w:pPr>
    </w:p>
    <w:p w14:paraId="036B7BC1" w14:textId="77777777" w:rsidR="0091781C" w:rsidRPr="0091781C" w:rsidRDefault="0091781C" w:rsidP="0091781C">
      <w:pPr>
        <w:bidi/>
        <w:jc w:val="both"/>
        <w:rPr>
          <w:rFonts w:cs="David" w:hint="cs"/>
          <w:rtl/>
        </w:rPr>
      </w:pPr>
      <w:r w:rsidRPr="0091781C">
        <w:rPr>
          <w:rFonts w:cs="David" w:hint="cs"/>
          <w:rtl/>
        </w:rPr>
        <w:t>הצבעה</w:t>
      </w:r>
    </w:p>
    <w:p w14:paraId="4D77497E" w14:textId="77777777" w:rsidR="0091781C" w:rsidRPr="0091781C" w:rsidRDefault="0091781C" w:rsidP="0091781C">
      <w:pPr>
        <w:bidi/>
        <w:jc w:val="both"/>
        <w:rPr>
          <w:rFonts w:cs="David" w:hint="cs"/>
          <w:rtl/>
        </w:rPr>
      </w:pPr>
      <w:r w:rsidRPr="0091781C">
        <w:rPr>
          <w:rFonts w:cs="David" w:hint="cs"/>
          <w:rtl/>
        </w:rPr>
        <w:t xml:space="preserve">בעד </w:t>
      </w:r>
      <w:r w:rsidRPr="0091781C">
        <w:rPr>
          <w:rFonts w:cs="David"/>
          <w:rtl/>
        </w:rPr>
        <w:t>–</w:t>
      </w:r>
      <w:r w:rsidRPr="0091781C">
        <w:rPr>
          <w:rFonts w:cs="David" w:hint="cs"/>
          <w:rtl/>
        </w:rPr>
        <w:t xml:space="preserve"> פה אחד</w:t>
      </w:r>
    </w:p>
    <w:p w14:paraId="744B5152" w14:textId="77777777" w:rsidR="0091781C" w:rsidRPr="0091781C" w:rsidRDefault="0091781C" w:rsidP="0091781C">
      <w:pPr>
        <w:bidi/>
        <w:jc w:val="both"/>
        <w:rPr>
          <w:rFonts w:cs="David" w:hint="cs"/>
          <w:rtl/>
        </w:rPr>
      </w:pPr>
      <w:r w:rsidRPr="0091781C">
        <w:rPr>
          <w:rFonts w:cs="David" w:hint="cs"/>
          <w:rtl/>
        </w:rPr>
        <w:t>אושר ההרכב של הוועדה המשותפת לוועדת הכלכלה ולוועדת החינוך, התרבות והספורט.</w:t>
      </w:r>
    </w:p>
    <w:p w14:paraId="087B9BDF" w14:textId="77777777" w:rsidR="0091781C" w:rsidRPr="0091781C" w:rsidRDefault="0091781C" w:rsidP="0091781C">
      <w:pPr>
        <w:bidi/>
        <w:jc w:val="both"/>
        <w:rPr>
          <w:rFonts w:cs="David" w:hint="cs"/>
          <w:rtl/>
        </w:rPr>
      </w:pPr>
    </w:p>
    <w:p w14:paraId="09176ED7"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6303E3C1" w14:textId="77777777" w:rsidR="0091781C" w:rsidRPr="0091781C" w:rsidRDefault="0091781C" w:rsidP="0091781C">
      <w:pPr>
        <w:bidi/>
        <w:jc w:val="both"/>
        <w:rPr>
          <w:rFonts w:cs="David" w:hint="cs"/>
          <w:u w:val="single"/>
          <w:rtl/>
        </w:rPr>
      </w:pPr>
    </w:p>
    <w:p w14:paraId="27453F0D" w14:textId="77777777" w:rsidR="0091781C" w:rsidRPr="0091781C" w:rsidRDefault="0091781C" w:rsidP="0091781C">
      <w:pPr>
        <w:bidi/>
        <w:jc w:val="both"/>
        <w:rPr>
          <w:rFonts w:cs="David" w:hint="cs"/>
          <w:rtl/>
        </w:rPr>
      </w:pPr>
      <w:r w:rsidRPr="0091781C">
        <w:rPr>
          <w:rFonts w:cs="David" w:hint="cs"/>
          <w:rtl/>
        </w:rPr>
        <w:tab/>
        <w:t xml:space="preserve">הרכב הוועדה אושר, ואחרי שנכריז על ההרכב במליאה, הוועדה תוכל להתחיל את עבודתה על הסעיף הרלוונטי. </w:t>
      </w:r>
    </w:p>
    <w:p w14:paraId="2690AAB1" w14:textId="77777777" w:rsidR="0091781C" w:rsidRPr="0091781C" w:rsidRDefault="0091781C" w:rsidP="0091781C">
      <w:pPr>
        <w:bidi/>
        <w:ind w:left="360"/>
        <w:jc w:val="center"/>
        <w:rPr>
          <w:rFonts w:ascii="Arial" w:hAnsi="Arial" w:cs="David"/>
          <w:b/>
          <w:bCs/>
          <w:color w:val="000000"/>
          <w:u w:val="single"/>
        </w:rPr>
      </w:pPr>
      <w:r w:rsidRPr="0091781C">
        <w:rPr>
          <w:rFonts w:cs="David"/>
          <w:rtl/>
        </w:rPr>
        <w:br w:type="page"/>
      </w:r>
      <w:r w:rsidRPr="0091781C">
        <w:rPr>
          <w:rFonts w:ascii="Arial" w:hAnsi="Arial" w:cs="David" w:hint="cs"/>
          <w:b/>
          <w:bCs/>
          <w:color w:val="000000"/>
          <w:rtl/>
        </w:rPr>
        <w:t xml:space="preserve">ג. </w:t>
      </w:r>
      <w:r w:rsidRPr="0091781C">
        <w:rPr>
          <w:rFonts w:ascii="Arial" w:hAnsi="Arial" w:cs="David"/>
          <w:b/>
          <w:bCs/>
          <w:color w:val="000000"/>
          <w:rtl/>
        </w:rPr>
        <w:t>הצעת חוק הרשות לפיתוח הנגב (תיקון- מיזם חקלאי-תיירותי</w:t>
      </w:r>
      <w:r w:rsidRPr="0091781C">
        <w:rPr>
          <w:rFonts w:ascii="Arial" w:hAnsi="Arial" w:cs="David"/>
          <w:b/>
          <w:bCs/>
          <w:color w:val="000000"/>
        </w:rPr>
        <w:t xml:space="preserve"> </w:t>
      </w:r>
      <w:r w:rsidRPr="0091781C">
        <w:rPr>
          <w:rFonts w:ascii="Arial" w:hAnsi="Arial" w:cs="David"/>
          <w:b/>
          <w:bCs/>
          <w:color w:val="000000"/>
          <w:rtl/>
        </w:rPr>
        <w:t xml:space="preserve">בנגב), </w:t>
      </w:r>
      <w:proofErr w:type="spellStart"/>
      <w:r w:rsidRPr="0091781C">
        <w:rPr>
          <w:rFonts w:ascii="Arial" w:hAnsi="Arial" w:cs="David"/>
          <w:b/>
          <w:bCs/>
          <w:color w:val="000000"/>
          <w:rtl/>
        </w:rPr>
        <w:t>התשס"ט</w:t>
      </w:r>
      <w:proofErr w:type="spellEnd"/>
      <w:r w:rsidRPr="0091781C">
        <w:rPr>
          <w:rFonts w:ascii="Arial" w:hAnsi="Arial" w:cs="David"/>
          <w:b/>
          <w:bCs/>
          <w:color w:val="000000"/>
          <w:rtl/>
        </w:rPr>
        <w:t>-2009 של ח</w:t>
      </w:r>
      <w:r w:rsidRPr="0091781C">
        <w:rPr>
          <w:rFonts w:ascii="Arial" w:hAnsi="Arial" w:cs="David" w:hint="cs"/>
          <w:b/>
          <w:bCs/>
          <w:color w:val="000000"/>
          <w:rtl/>
        </w:rPr>
        <w:t>ברי הכנסת</w:t>
      </w:r>
      <w:r w:rsidRPr="0091781C">
        <w:rPr>
          <w:rFonts w:ascii="Arial" w:hAnsi="Arial" w:cs="David"/>
          <w:b/>
          <w:bCs/>
          <w:color w:val="000000"/>
          <w:rtl/>
        </w:rPr>
        <w:t xml:space="preserve"> ישראל חסון, שלמה מולה, דוד רותם, אלכס</w:t>
      </w:r>
      <w:r w:rsidRPr="0091781C">
        <w:rPr>
          <w:rFonts w:ascii="Arial" w:hAnsi="Arial" w:cs="David"/>
          <w:b/>
          <w:bCs/>
          <w:color w:val="000000"/>
        </w:rPr>
        <w:t xml:space="preserve"> </w:t>
      </w:r>
      <w:r w:rsidRPr="0091781C">
        <w:rPr>
          <w:rFonts w:ascii="Arial" w:hAnsi="Arial" w:cs="David"/>
          <w:b/>
          <w:bCs/>
          <w:color w:val="000000"/>
          <w:rtl/>
        </w:rPr>
        <w:t xml:space="preserve">מילר </w:t>
      </w:r>
      <w:r w:rsidRPr="0091781C">
        <w:rPr>
          <w:rFonts w:ascii="Arial" w:hAnsi="Arial" w:cs="David" w:hint="cs"/>
          <w:b/>
          <w:bCs/>
          <w:color w:val="000000"/>
          <w:rtl/>
        </w:rPr>
        <w:t>ו</w:t>
      </w:r>
      <w:r w:rsidRPr="0091781C">
        <w:rPr>
          <w:rFonts w:ascii="Arial" w:hAnsi="Arial" w:cs="David"/>
          <w:b/>
          <w:bCs/>
          <w:color w:val="000000"/>
          <w:rtl/>
        </w:rPr>
        <w:t>אריה אלדד (פ/716)</w:t>
      </w:r>
      <w:r w:rsidRPr="0091781C">
        <w:rPr>
          <w:rFonts w:ascii="Arial" w:hAnsi="Arial" w:cs="David" w:hint="cs"/>
          <w:b/>
          <w:bCs/>
          <w:color w:val="000000"/>
          <w:rtl/>
        </w:rPr>
        <w:t xml:space="preserve"> </w:t>
      </w:r>
      <w:r w:rsidRPr="0091781C">
        <w:rPr>
          <w:rFonts w:ascii="Arial" w:hAnsi="Arial" w:cs="David" w:hint="cs"/>
          <w:b/>
          <w:bCs/>
          <w:color w:val="000000"/>
          <w:u w:val="single"/>
          <w:rtl/>
        </w:rPr>
        <w:t xml:space="preserve">ושל חבר הכנסת רוברט </w:t>
      </w:r>
      <w:proofErr w:type="spellStart"/>
      <w:r w:rsidRPr="0091781C">
        <w:rPr>
          <w:rFonts w:ascii="Arial" w:hAnsi="Arial" w:cs="David" w:hint="cs"/>
          <w:b/>
          <w:bCs/>
          <w:color w:val="000000"/>
          <w:u w:val="single"/>
          <w:rtl/>
        </w:rPr>
        <w:t>אילטוב</w:t>
      </w:r>
      <w:proofErr w:type="spellEnd"/>
      <w:r w:rsidRPr="0091781C">
        <w:rPr>
          <w:rFonts w:ascii="Arial" w:hAnsi="Arial" w:cs="David" w:hint="cs"/>
          <w:b/>
          <w:bCs/>
          <w:color w:val="000000"/>
          <w:u w:val="single"/>
          <w:rtl/>
        </w:rPr>
        <w:t xml:space="preserve"> (פ/1342)</w:t>
      </w:r>
      <w:r w:rsidRPr="0091781C">
        <w:rPr>
          <w:rFonts w:ascii="Arial" w:hAnsi="Arial" w:cs="David"/>
          <w:b/>
          <w:bCs/>
          <w:color w:val="000000"/>
          <w:u w:val="single"/>
          <w:rtl/>
        </w:rPr>
        <w:t xml:space="preserve"> - קביעת ועדה לדיון בהצע</w:t>
      </w:r>
      <w:r w:rsidRPr="0091781C">
        <w:rPr>
          <w:rFonts w:ascii="Arial" w:hAnsi="Arial" w:cs="David" w:hint="cs"/>
          <w:b/>
          <w:bCs/>
          <w:color w:val="000000"/>
          <w:u w:val="single"/>
          <w:rtl/>
        </w:rPr>
        <w:t>ו</w:t>
      </w:r>
      <w:r w:rsidRPr="0091781C">
        <w:rPr>
          <w:rFonts w:ascii="Arial" w:hAnsi="Arial" w:cs="David"/>
          <w:b/>
          <w:bCs/>
          <w:color w:val="000000"/>
          <w:u w:val="single"/>
          <w:rtl/>
        </w:rPr>
        <w:t>ת החוק</w:t>
      </w:r>
    </w:p>
    <w:p w14:paraId="16F12165" w14:textId="77777777" w:rsidR="0091781C" w:rsidRPr="0091781C" w:rsidRDefault="0091781C" w:rsidP="0091781C">
      <w:pPr>
        <w:bidi/>
        <w:ind w:left="720"/>
        <w:jc w:val="both"/>
        <w:rPr>
          <w:rFonts w:ascii="Arial" w:hAnsi="Arial" w:cs="David"/>
          <w:color w:val="000000"/>
        </w:rPr>
      </w:pPr>
    </w:p>
    <w:p w14:paraId="3B9AD20B" w14:textId="77777777" w:rsidR="0091781C" w:rsidRDefault="0091781C" w:rsidP="0091781C">
      <w:pPr>
        <w:bidi/>
        <w:ind w:left="360"/>
        <w:jc w:val="both"/>
        <w:rPr>
          <w:rFonts w:cs="David" w:hint="cs"/>
          <w:rtl/>
        </w:rPr>
      </w:pPr>
    </w:p>
    <w:p w14:paraId="3D78CC3C" w14:textId="77777777" w:rsidR="0091781C" w:rsidRPr="0091781C" w:rsidRDefault="0091781C" w:rsidP="0091781C">
      <w:pPr>
        <w:bidi/>
        <w:ind w:left="360"/>
        <w:jc w:val="both"/>
        <w:rPr>
          <w:rFonts w:cs="David" w:hint="cs"/>
          <w:rtl/>
        </w:rPr>
      </w:pPr>
    </w:p>
    <w:p w14:paraId="5E3FE446"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54254066" w14:textId="77777777" w:rsidR="0091781C" w:rsidRPr="0091781C" w:rsidRDefault="0091781C" w:rsidP="0091781C">
      <w:pPr>
        <w:bidi/>
        <w:jc w:val="both"/>
        <w:rPr>
          <w:rFonts w:cs="David" w:hint="cs"/>
          <w:u w:val="single"/>
          <w:rtl/>
        </w:rPr>
      </w:pPr>
    </w:p>
    <w:p w14:paraId="34246345" w14:textId="77777777" w:rsidR="0091781C" w:rsidRPr="0091781C" w:rsidRDefault="0091781C" w:rsidP="0091781C">
      <w:pPr>
        <w:bidi/>
        <w:jc w:val="both"/>
        <w:rPr>
          <w:rFonts w:cs="David" w:hint="cs"/>
          <w:rtl/>
        </w:rPr>
      </w:pPr>
      <w:r w:rsidRPr="0091781C">
        <w:rPr>
          <w:rFonts w:cs="David" w:hint="cs"/>
          <w:rtl/>
        </w:rPr>
        <w:tab/>
        <w:t>הנושא השלישי על סדר היום הוא קביעת ועדה לדיון ב</w:t>
      </w:r>
      <w:r w:rsidRPr="0091781C">
        <w:rPr>
          <w:rFonts w:ascii="Arial" w:hAnsi="Arial" w:cs="David"/>
          <w:color w:val="000000"/>
          <w:rtl/>
        </w:rPr>
        <w:t>הצעת חוק הרשות לפיתוח הנגב (תיקון- מיזם חקלאי-תיירותי</w:t>
      </w:r>
      <w:r w:rsidRPr="0091781C">
        <w:rPr>
          <w:rFonts w:ascii="Arial" w:hAnsi="Arial" w:cs="David"/>
          <w:color w:val="000000"/>
        </w:rPr>
        <w:t xml:space="preserve"> </w:t>
      </w:r>
      <w:r w:rsidRPr="0091781C">
        <w:rPr>
          <w:rFonts w:ascii="Arial" w:hAnsi="Arial" w:cs="David"/>
          <w:color w:val="000000"/>
          <w:rtl/>
        </w:rPr>
        <w:t xml:space="preserve">בנגב), </w:t>
      </w:r>
      <w:proofErr w:type="spellStart"/>
      <w:r w:rsidRPr="0091781C">
        <w:rPr>
          <w:rFonts w:ascii="Arial" w:hAnsi="Arial" w:cs="David"/>
          <w:color w:val="000000"/>
          <w:rtl/>
        </w:rPr>
        <w:t>התשס"ט</w:t>
      </w:r>
      <w:proofErr w:type="spellEnd"/>
      <w:r w:rsidRPr="0091781C">
        <w:rPr>
          <w:rFonts w:ascii="Arial" w:hAnsi="Arial" w:cs="David"/>
          <w:color w:val="000000"/>
          <w:rtl/>
        </w:rPr>
        <w:t>-2009</w:t>
      </w:r>
      <w:r w:rsidRPr="0091781C">
        <w:rPr>
          <w:rFonts w:cs="David" w:hint="cs"/>
          <w:rtl/>
        </w:rPr>
        <w:t xml:space="preserve">. למעשה אלה שתי הצעות חוק: הצעת חוק של חבר הכנסת ישראל חסון (פ/716/18) והצעת חוק של חבר הכנסת רוברט </w:t>
      </w:r>
      <w:proofErr w:type="spellStart"/>
      <w:r w:rsidRPr="0091781C">
        <w:rPr>
          <w:rFonts w:cs="David" w:hint="cs"/>
          <w:rtl/>
        </w:rPr>
        <w:t>אילטוב</w:t>
      </w:r>
      <w:proofErr w:type="spellEnd"/>
      <w:r w:rsidRPr="0091781C">
        <w:rPr>
          <w:rFonts w:cs="David" w:hint="cs"/>
          <w:rtl/>
        </w:rPr>
        <w:t xml:space="preserve"> (פ/1342/18).</w:t>
      </w:r>
    </w:p>
    <w:p w14:paraId="73011C37" w14:textId="77777777" w:rsidR="0091781C" w:rsidRPr="0091781C" w:rsidRDefault="0091781C" w:rsidP="0091781C">
      <w:pPr>
        <w:bidi/>
        <w:jc w:val="both"/>
        <w:rPr>
          <w:rFonts w:cs="David" w:hint="cs"/>
          <w:rtl/>
        </w:rPr>
      </w:pPr>
    </w:p>
    <w:p w14:paraId="0CA45522" w14:textId="77777777" w:rsidR="0091781C" w:rsidRPr="0091781C" w:rsidRDefault="0091781C" w:rsidP="0091781C">
      <w:pPr>
        <w:bidi/>
        <w:jc w:val="both"/>
        <w:rPr>
          <w:rFonts w:cs="David" w:hint="cs"/>
          <w:rtl/>
        </w:rPr>
      </w:pPr>
      <w:r w:rsidRPr="0091781C">
        <w:rPr>
          <w:rFonts w:cs="David" w:hint="cs"/>
          <w:rtl/>
        </w:rPr>
        <w:tab/>
        <w:t xml:space="preserve">לפי מה שרשום אצלי, ההמלצה של הייעוץ המשפטי על שתי הצעות החוק </w:t>
      </w:r>
      <w:proofErr w:type="spellStart"/>
      <w:r w:rsidRPr="0091781C">
        <w:rPr>
          <w:rFonts w:cs="David" w:hint="cs"/>
          <w:rtl/>
        </w:rPr>
        <w:t>היתה</w:t>
      </w:r>
      <w:proofErr w:type="spellEnd"/>
      <w:r w:rsidRPr="0091781C">
        <w:rPr>
          <w:rFonts w:cs="David" w:hint="cs"/>
          <w:rtl/>
        </w:rPr>
        <w:t xml:space="preserve"> להעביר אותן לוועדת הכלכלה, עלתה גם הצעה להעביר את זה לוועדת הפנים, ואני הצעתי להעביר את הדיון בשתי הצעות החוק האלה לוועדת החוקה. אני מבין שגם קלעתי לדעתו של- - -</w:t>
      </w:r>
    </w:p>
    <w:p w14:paraId="1762A33D" w14:textId="77777777" w:rsidR="0091781C" w:rsidRPr="0091781C" w:rsidRDefault="0091781C" w:rsidP="0091781C">
      <w:pPr>
        <w:bidi/>
        <w:jc w:val="both"/>
        <w:rPr>
          <w:rFonts w:cs="David" w:hint="cs"/>
          <w:rtl/>
        </w:rPr>
      </w:pPr>
    </w:p>
    <w:p w14:paraId="3E1D233E" w14:textId="77777777" w:rsidR="0091781C" w:rsidRPr="0091781C" w:rsidRDefault="0091781C" w:rsidP="0091781C">
      <w:pPr>
        <w:bidi/>
        <w:jc w:val="both"/>
        <w:rPr>
          <w:rFonts w:cs="David" w:hint="cs"/>
          <w:u w:val="single"/>
          <w:rtl/>
        </w:rPr>
      </w:pPr>
      <w:r w:rsidRPr="0091781C">
        <w:rPr>
          <w:rFonts w:cs="David" w:hint="cs"/>
          <w:u w:val="single"/>
          <w:rtl/>
        </w:rPr>
        <w:t>ישראל חסון:</w:t>
      </w:r>
    </w:p>
    <w:p w14:paraId="7EDDD152" w14:textId="77777777" w:rsidR="0091781C" w:rsidRPr="0091781C" w:rsidRDefault="0091781C" w:rsidP="0091781C">
      <w:pPr>
        <w:bidi/>
        <w:jc w:val="both"/>
        <w:rPr>
          <w:rFonts w:cs="David" w:hint="cs"/>
          <w:u w:val="single"/>
          <w:rtl/>
        </w:rPr>
      </w:pPr>
    </w:p>
    <w:p w14:paraId="1EB421CA" w14:textId="77777777" w:rsidR="0091781C" w:rsidRPr="0091781C" w:rsidRDefault="0091781C" w:rsidP="0091781C">
      <w:pPr>
        <w:bidi/>
        <w:jc w:val="both"/>
        <w:rPr>
          <w:rFonts w:cs="David" w:hint="cs"/>
          <w:rtl/>
        </w:rPr>
      </w:pPr>
      <w:r w:rsidRPr="0091781C">
        <w:rPr>
          <w:rFonts w:cs="David" w:hint="cs"/>
          <w:rtl/>
        </w:rPr>
        <w:tab/>
        <w:t>לא, זה השתנה.</w:t>
      </w:r>
    </w:p>
    <w:p w14:paraId="7F81048A" w14:textId="77777777" w:rsidR="0091781C" w:rsidRPr="0091781C" w:rsidRDefault="0091781C" w:rsidP="0091781C">
      <w:pPr>
        <w:bidi/>
        <w:jc w:val="both"/>
        <w:rPr>
          <w:rFonts w:cs="David" w:hint="cs"/>
          <w:rtl/>
        </w:rPr>
      </w:pPr>
    </w:p>
    <w:p w14:paraId="13983140"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50A61554" w14:textId="77777777" w:rsidR="0091781C" w:rsidRPr="0091781C" w:rsidRDefault="0091781C" w:rsidP="0091781C">
      <w:pPr>
        <w:bidi/>
        <w:jc w:val="both"/>
        <w:rPr>
          <w:rFonts w:cs="David" w:hint="cs"/>
          <w:u w:val="single"/>
          <w:rtl/>
        </w:rPr>
      </w:pPr>
    </w:p>
    <w:p w14:paraId="0E8D1062" w14:textId="77777777" w:rsidR="0091781C" w:rsidRPr="0091781C" w:rsidRDefault="0091781C" w:rsidP="0091781C">
      <w:pPr>
        <w:bidi/>
        <w:jc w:val="both"/>
        <w:rPr>
          <w:rFonts w:cs="David" w:hint="cs"/>
          <w:rtl/>
        </w:rPr>
      </w:pPr>
      <w:r w:rsidRPr="0091781C">
        <w:rPr>
          <w:rFonts w:cs="David" w:hint="cs"/>
          <w:rtl/>
        </w:rPr>
        <w:tab/>
        <w:t xml:space="preserve">ניסיתי לקלוע לדעתו של המציע. </w:t>
      </w:r>
    </w:p>
    <w:p w14:paraId="54BA4369" w14:textId="77777777" w:rsidR="0091781C" w:rsidRPr="0091781C" w:rsidRDefault="0091781C" w:rsidP="0091781C">
      <w:pPr>
        <w:bidi/>
        <w:jc w:val="both"/>
        <w:rPr>
          <w:rFonts w:cs="David" w:hint="cs"/>
          <w:rtl/>
        </w:rPr>
      </w:pPr>
    </w:p>
    <w:p w14:paraId="08B8FBC0" w14:textId="77777777" w:rsidR="0091781C" w:rsidRPr="0091781C" w:rsidRDefault="0091781C" w:rsidP="0091781C">
      <w:pPr>
        <w:bidi/>
        <w:jc w:val="both"/>
        <w:rPr>
          <w:rFonts w:cs="David" w:hint="cs"/>
          <w:u w:val="single"/>
          <w:rtl/>
        </w:rPr>
      </w:pPr>
      <w:r w:rsidRPr="0091781C">
        <w:rPr>
          <w:rFonts w:cs="David" w:hint="cs"/>
          <w:u w:val="single"/>
          <w:rtl/>
        </w:rPr>
        <w:t>ישראל חסון:</w:t>
      </w:r>
    </w:p>
    <w:p w14:paraId="3B9E97BE" w14:textId="77777777" w:rsidR="0091781C" w:rsidRPr="0091781C" w:rsidRDefault="0091781C" w:rsidP="0091781C">
      <w:pPr>
        <w:bidi/>
        <w:jc w:val="both"/>
        <w:rPr>
          <w:rFonts w:cs="David" w:hint="cs"/>
          <w:u w:val="single"/>
          <w:rtl/>
        </w:rPr>
      </w:pPr>
    </w:p>
    <w:p w14:paraId="4E302731" w14:textId="77777777" w:rsidR="0091781C" w:rsidRPr="0091781C" w:rsidRDefault="0091781C" w:rsidP="0091781C">
      <w:pPr>
        <w:bidi/>
        <w:ind w:firstLine="720"/>
        <w:jc w:val="both"/>
        <w:rPr>
          <w:rFonts w:cs="David" w:hint="cs"/>
          <w:rtl/>
        </w:rPr>
      </w:pPr>
      <w:r w:rsidRPr="0091781C">
        <w:rPr>
          <w:rFonts w:cs="David" w:hint="cs"/>
          <w:rtl/>
        </w:rPr>
        <w:t>אדוני היושב-ראש, זה השתנה גם על דעתו של יושב-ראש ועדת חוקה. במליאה הצעתי ועדת כלכלה, ושינינו את ההמלצה מוועדת החוקה לוועדת הכלכלה לפני כן. לא הספקתי לעדכן אותך.</w:t>
      </w:r>
    </w:p>
    <w:p w14:paraId="285C7478" w14:textId="77777777" w:rsidR="0091781C" w:rsidRPr="0091781C" w:rsidRDefault="0091781C" w:rsidP="0091781C">
      <w:pPr>
        <w:bidi/>
        <w:jc w:val="both"/>
        <w:rPr>
          <w:rFonts w:cs="David" w:hint="cs"/>
          <w:rtl/>
        </w:rPr>
      </w:pPr>
    </w:p>
    <w:p w14:paraId="7DECE81F"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0491E6E0" w14:textId="77777777" w:rsidR="0091781C" w:rsidRPr="0091781C" w:rsidRDefault="0091781C" w:rsidP="0091781C">
      <w:pPr>
        <w:bidi/>
        <w:jc w:val="both"/>
        <w:rPr>
          <w:rFonts w:cs="David" w:hint="cs"/>
          <w:u w:val="single"/>
          <w:rtl/>
        </w:rPr>
      </w:pPr>
    </w:p>
    <w:p w14:paraId="6C52CB5B" w14:textId="77777777" w:rsidR="0091781C" w:rsidRPr="0091781C" w:rsidRDefault="0091781C" w:rsidP="0091781C">
      <w:pPr>
        <w:bidi/>
        <w:jc w:val="both"/>
        <w:rPr>
          <w:rFonts w:cs="David" w:hint="cs"/>
          <w:rtl/>
        </w:rPr>
      </w:pPr>
      <w:r w:rsidRPr="0091781C">
        <w:rPr>
          <w:rFonts w:cs="David" w:hint="cs"/>
          <w:rtl/>
        </w:rPr>
        <w:tab/>
        <w:t>מה היועצת המשפטית אומרת?</w:t>
      </w:r>
    </w:p>
    <w:p w14:paraId="3F5053CD" w14:textId="77777777" w:rsidR="0091781C" w:rsidRPr="0091781C" w:rsidRDefault="0091781C" w:rsidP="0091781C">
      <w:pPr>
        <w:bidi/>
        <w:jc w:val="both"/>
        <w:rPr>
          <w:rFonts w:cs="David" w:hint="cs"/>
          <w:rtl/>
        </w:rPr>
      </w:pPr>
    </w:p>
    <w:p w14:paraId="07ABAF20" w14:textId="77777777" w:rsidR="0091781C" w:rsidRPr="0091781C" w:rsidRDefault="0091781C" w:rsidP="0091781C">
      <w:pPr>
        <w:bidi/>
        <w:jc w:val="both"/>
        <w:rPr>
          <w:rFonts w:cs="David" w:hint="cs"/>
          <w:rtl/>
        </w:rPr>
      </w:pPr>
      <w:r w:rsidRPr="0091781C">
        <w:rPr>
          <w:rFonts w:cs="David" w:hint="cs"/>
          <w:u w:val="single"/>
          <w:rtl/>
        </w:rPr>
        <w:t>ארבל אסטרחן:</w:t>
      </w:r>
    </w:p>
    <w:p w14:paraId="606A1552" w14:textId="77777777" w:rsidR="0091781C" w:rsidRPr="0091781C" w:rsidRDefault="0091781C" w:rsidP="0091781C">
      <w:pPr>
        <w:bidi/>
        <w:jc w:val="both"/>
        <w:rPr>
          <w:rFonts w:cs="David" w:hint="cs"/>
          <w:rtl/>
        </w:rPr>
      </w:pPr>
    </w:p>
    <w:p w14:paraId="60C0DB8E" w14:textId="77777777" w:rsidR="0091781C" w:rsidRPr="0091781C" w:rsidRDefault="0091781C" w:rsidP="0091781C">
      <w:pPr>
        <w:bidi/>
        <w:jc w:val="both"/>
        <w:rPr>
          <w:rFonts w:cs="David" w:hint="cs"/>
          <w:rtl/>
        </w:rPr>
      </w:pPr>
      <w:r w:rsidRPr="0091781C">
        <w:rPr>
          <w:rFonts w:cs="David" w:hint="cs"/>
          <w:rtl/>
        </w:rPr>
        <w:tab/>
        <w:t>ועדת כלכלה.</w:t>
      </w:r>
    </w:p>
    <w:p w14:paraId="61B3BE96" w14:textId="77777777" w:rsidR="0091781C" w:rsidRPr="0091781C" w:rsidRDefault="0091781C" w:rsidP="0091781C">
      <w:pPr>
        <w:bidi/>
        <w:jc w:val="both"/>
        <w:rPr>
          <w:rFonts w:cs="David" w:hint="cs"/>
          <w:rtl/>
        </w:rPr>
      </w:pPr>
    </w:p>
    <w:p w14:paraId="47A35ED4"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6179B8CA" w14:textId="77777777" w:rsidR="0091781C" w:rsidRPr="0091781C" w:rsidRDefault="0091781C" w:rsidP="0091781C">
      <w:pPr>
        <w:bidi/>
        <w:jc w:val="both"/>
        <w:rPr>
          <w:rFonts w:cs="David" w:hint="cs"/>
          <w:u w:val="single"/>
          <w:rtl/>
        </w:rPr>
      </w:pPr>
    </w:p>
    <w:p w14:paraId="15B30C0E" w14:textId="77777777" w:rsidR="0091781C" w:rsidRPr="0091781C" w:rsidRDefault="0091781C" w:rsidP="0091781C">
      <w:pPr>
        <w:bidi/>
        <w:jc w:val="both"/>
        <w:rPr>
          <w:rFonts w:cs="David" w:hint="cs"/>
          <w:rtl/>
        </w:rPr>
      </w:pPr>
      <w:r w:rsidRPr="0091781C">
        <w:rPr>
          <w:rFonts w:cs="David" w:hint="cs"/>
          <w:rtl/>
        </w:rPr>
        <w:tab/>
        <w:t>אם המציע שינה דעתו, והוא ממליץ על ועדת הכלכלה, אני ודאי האחרון שאתנגד. ניסיתי רק להיות מתואם איתו בעניין הזה.</w:t>
      </w:r>
    </w:p>
    <w:p w14:paraId="10E2336E" w14:textId="77777777" w:rsidR="0091781C" w:rsidRPr="0091781C" w:rsidRDefault="0091781C" w:rsidP="0091781C">
      <w:pPr>
        <w:bidi/>
        <w:jc w:val="both"/>
        <w:rPr>
          <w:rFonts w:cs="David" w:hint="cs"/>
          <w:rtl/>
        </w:rPr>
      </w:pPr>
    </w:p>
    <w:p w14:paraId="50DBBB3B" w14:textId="77777777" w:rsidR="0091781C" w:rsidRPr="0091781C" w:rsidRDefault="0091781C" w:rsidP="0091781C">
      <w:pPr>
        <w:bidi/>
        <w:jc w:val="both"/>
        <w:rPr>
          <w:rFonts w:cs="David" w:hint="cs"/>
          <w:u w:val="single"/>
          <w:rtl/>
        </w:rPr>
      </w:pPr>
      <w:r w:rsidRPr="0091781C">
        <w:rPr>
          <w:rFonts w:cs="David" w:hint="cs"/>
          <w:u w:val="single"/>
          <w:rtl/>
        </w:rPr>
        <w:t>אברהם מיכאלי:</w:t>
      </w:r>
    </w:p>
    <w:p w14:paraId="18AAB016" w14:textId="77777777" w:rsidR="0091781C" w:rsidRPr="0091781C" w:rsidRDefault="0091781C" w:rsidP="0091781C">
      <w:pPr>
        <w:bidi/>
        <w:jc w:val="both"/>
        <w:rPr>
          <w:rFonts w:cs="David" w:hint="cs"/>
          <w:u w:val="single"/>
          <w:rtl/>
        </w:rPr>
      </w:pPr>
    </w:p>
    <w:p w14:paraId="6731F3D0" w14:textId="77777777" w:rsidR="0091781C" w:rsidRPr="0091781C" w:rsidRDefault="0091781C" w:rsidP="0091781C">
      <w:pPr>
        <w:bidi/>
        <w:jc w:val="both"/>
        <w:rPr>
          <w:rFonts w:cs="David" w:hint="cs"/>
          <w:rtl/>
        </w:rPr>
      </w:pPr>
      <w:r w:rsidRPr="0091781C">
        <w:rPr>
          <w:rFonts w:cs="David" w:hint="cs"/>
          <w:rtl/>
        </w:rPr>
        <w:tab/>
        <w:t xml:space="preserve">מה מציע רוברט </w:t>
      </w:r>
      <w:proofErr w:type="spellStart"/>
      <w:r w:rsidRPr="0091781C">
        <w:rPr>
          <w:rFonts w:cs="David" w:hint="cs"/>
          <w:rtl/>
        </w:rPr>
        <w:t>אילטוב</w:t>
      </w:r>
      <w:proofErr w:type="spellEnd"/>
      <w:r w:rsidRPr="0091781C">
        <w:rPr>
          <w:rFonts w:cs="David" w:hint="cs"/>
          <w:rtl/>
        </w:rPr>
        <w:t>?</w:t>
      </w:r>
    </w:p>
    <w:p w14:paraId="026358C5" w14:textId="77777777" w:rsidR="0091781C" w:rsidRPr="0091781C" w:rsidRDefault="0091781C" w:rsidP="0091781C">
      <w:pPr>
        <w:bidi/>
        <w:jc w:val="both"/>
        <w:rPr>
          <w:rFonts w:cs="David" w:hint="cs"/>
          <w:rtl/>
        </w:rPr>
      </w:pPr>
    </w:p>
    <w:p w14:paraId="385127C0"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1C6ED4B6" w14:textId="77777777" w:rsidR="0091781C" w:rsidRPr="0091781C" w:rsidRDefault="0091781C" w:rsidP="0091781C">
      <w:pPr>
        <w:bidi/>
        <w:jc w:val="both"/>
        <w:rPr>
          <w:rFonts w:cs="David" w:hint="cs"/>
          <w:u w:val="single"/>
          <w:rtl/>
        </w:rPr>
      </w:pPr>
    </w:p>
    <w:p w14:paraId="62E2FA12" w14:textId="77777777" w:rsidR="0091781C" w:rsidRPr="0091781C" w:rsidRDefault="0091781C" w:rsidP="0091781C">
      <w:pPr>
        <w:bidi/>
        <w:jc w:val="both"/>
        <w:rPr>
          <w:rFonts w:cs="David" w:hint="cs"/>
          <w:rtl/>
        </w:rPr>
      </w:pPr>
      <w:r w:rsidRPr="0091781C">
        <w:rPr>
          <w:rFonts w:cs="David" w:hint="cs"/>
          <w:rtl/>
        </w:rPr>
        <w:tab/>
        <w:t xml:space="preserve">רוברט </w:t>
      </w:r>
      <w:proofErr w:type="spellStart"/>
      <w:r w:rsidRPr="0091781C">
        <w:rPr>
          <w:rFonts w:cs="David" w:hint="cs"/>
          <w:rtl/>
        </w:rPr>
        <w:t>אילטוב</w:t>
      </w:r>
      <w:proofErr w:type="spellEnd"/>
      <w:r w:rsidRPr="0091781C">
        <w:rPr>
          <w:rFonts w:cs="David" w:hint="cs"/>
          <w:rtl/>
        </w:rPr>
        <w:t xml:space="preserve"> לא פה. עד כמה שאני מבין, יושב-ראש ועדת החוקה לא מעוניין בזה, וגם יושב-ראש ועדת הפנים הודיע שהנושא הוא נושא מובהק של ועדת הכלכלה. מבחינה זו אין פה מחלוקת.</w:t>
      </w:r>
    </w:p>
    <w:p w14:paraId="38A067F8" w14:textId="77777777" w:rsidR="0091781C" w:rsidRPr="0091781C" w:rsidRDefault="0091781C" w:rsidP="0091781C">
      <w:pPr>
        <w:bidi/>
        <w:jc w:val="both"/>
        <w:rPr>
          <w:rFonts w:cs="David" w:hint="cs"/>
          <w:rtl/>
        </w:rPr>
      </w:pPr>
    </w:p>
    <w:p w14:paraId="7CC1705A" w14:textId="77777777" w:rsidR="0091781C" w:rsidRPr="0091781C" w:rsidRDefault="0091781C" w:rsidP="0091781C">
      <w:pPr>
        <w:bidi/>
        <w:jc w:val="both"/>
        <w:rPr>
          <w:rFonts w:cs="David" w:hint="cs"/>
          <w:rtl/>
        </w:rPr>
      </w:pPr>
      <w:r w:rsidRPr="0091781C">
        <w:rPr>
          <w:rFonts w:cs="David" w:hint="cs"/>
          <w:rtl/>
        </w:rPr>
        <w:tab/>
        <w:t>חבר הכנסת מוזס, רצית להעיר?</w:t>
      </w:r>
    </w:p>
    <w:p w14:paraId="2400360A" w14:textId="77777777" w:rsidR="0091781C" w:rsidRPr="0091781C" w:rsidRDefault="0091781C" w:rsidP="0091781C">
      <w:pPr>
        <w:bidi/>
        <w:jc w:val="both"/>
        <w:rPr>
          <w:rFonts w:cs="David" w:hint="cs"/>
          <w:rtl/>
        </w:rPr>
      </w:pPr>
    </w:p>
    <w:p w14:paraId="3725F586" w14:textId="77777777" w:rsidR="0091781C" w:rsidRPr="0091781C" w:rsidRDefault="0091781C" w:rsidP="0091781C">
      <w:pPr>
        <w:bidi/>
        <w:jc w:val="both"/>
        <w:rPr>
          <w:rFonts w:cs="David" w:hint="cs"/>
          <w:rtl/>
        </w:rPr>
      </w:pPr>
      <w:r w:rsidRPr="0091781C">
        <w:rPr>
          <w:rFonts w:cs="David" w:hint="cs"/>
          <w:u w:val="single"/>
          <w:rtl/>
        </w:rPr>
        <w:t>מנחם אליעזר מוזס:</w:t>
      </w:r>
    </w:p>
    <w:p w14:paraId="4648F1FE" w14:textId="77777777" w:rsidR="0091781C" w:rsidRPr="0091781C" w:rsidRDefault="0091781C" w:rsidP="0091781C">
      <w:pPr>
        <w:bidi/>
        <w:jc w:val="both"/>
        <w:rPr>
          <w:rFonts w:cs="David" w:hint="cs"/>
          <w:rtl/>
        </w:rPr>
      </w:pPr>
    </w:p>
    <w:p w14:paraId="77786EB8" w14:textId="77777777" w:rsidR="0091781C" w:rsidRPr="0091781C" w:rsidRDefault="0091781C" w:rsidP="0091781C">
      <w:pPr>
        <w:bidi/>
        <w:jc w:val="both"/>
        <w:rPr>
          <w:rFonts w:cs="David" w:hint="cs"/>
          <w:rtl/>
        </w:rPr>
      </w:pPr>
      <w:r w:rsidRPr="0091781C">
        <w:rPr>
          <w:rFonts w:cs="David" w:hint="cs"/>
          <w:rtl/>
        </w:rPr>
        <w:tab/>
        <w:t>ועדת הכלכלה.</w:t>
      </w:r>
    </w:p>
    <w:p w14:paraId="623C73B1" w14:textId="77777777" w:rsidR="0091781C" w:rsidRPr="0091781C" w:rsidRDefault="0091781C" w:rsidP="0091781C">
      <w:pPr>
        <w:bidi/>
        <w:jc w:val="both"/>
        <w:rPr>
          <w:rFonts w:cs="David" w:hint="cs"/>
          <w:rtl/>
        </w:rPr>
      </w:pPr>
    </w:p>
    <w:p w14:paraId="442F280A"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601FE032" w14:textId="77777777" w:rsidR="0091781C" w:rsidRPr="0091781C" w:rsidRDefault="0091781C" w:rsidP="0091781C">
      <w:pPr>
        <w:bidi/>
        <w:jc w:val="both"/>
        <w:rPr>
          <w:rFonts w:cs="David" w:hint="cs"/>
          <w:u w:val="single"/>
          <w:rtl/>
        </w:rPr>
      </w:pPr>
    </w:p>
    <w:p w14:paraId="41E8D2D4" w14:textId="77777777" w:rsidR="0091781C" w:rsidRPr="0091781C" w:rsidRDefault="0091781C" w:rsidP="0091781C">
      <w:pPr>
        <w:bidi/>
        <w:jc w:val="both"/>
        <w:rPr>
          <w:rFonts w:cs="David" w:hint="cs"/>
          <w:rtl/>
        </w:rPr>
      </w:pPr>
      <w:r w:rsidRPr="0091781C">
        <w:rPr>
          <w:rFonts w:cs="David" w:hint="cs"/>
          <w:rtl/>
        </w:rPr>
        <w:tab/>
        <w:t>אני מביא לכאן להצבעה הצעה להעביר את הדיון בהצעת החוק לוועדת הכלכלה.  מי בעד? מי נגד? מי נמנע?</w:t>
      </w:r>
    </w:p>
    <w:p w14:paraId="1BECE1BD" w14:textId="77777777" w:rsidR="0091781C" w:rsidRPr="0091781C" w:rsidRDefault="0091781C" w:rsidP="0091781C">
      <w:pPr>
        <w:bidi/>
        <w:jc w:val="both"/>
        <w:rPr>
          <w:rFonts w:cs="David" w:hint="cs"/>
          <w:rtl/>
        </w:rPr>
      </w:pPr>
    </w:p>
    <w:p w14:paraId="699CD784" w14:textId="77777777" w:rsidR="0091781C" w:rsidRPr="0091781C" w:rsidRDefault="0091781C" w:rsidP="0091781C">
      <w:pPr>
        <w:bidi/>
        <w:jc w:val="both"/>
        <w:rPr>
          <w:rFonts w:cs="David" w:hint="cs"/>
          <w:rtl/>
        </w:rPr>
      </w:pPr>
      <w:r w:rsidRPr="0091781C">
        <w:rPr>
          <w:rFonts w:cs="David" w:hint="cs"/>
          <w:rtl/>
        </w:rPr>
        <w:t>הצבעה</w:t>
      </w:r>
    </w:p>
    <w:p w14:paraId="4104C436" w14:textId="77777777" w:rsidR="0091781C" w:rsidRPr="0091781C" w:rsidRDefault="0091781C" w:rsidP="0091781C">
      <w:pPr>
        <w:bidi/>
        <w:jc w:val="both"/>
        <w:rPr>
          <w:rFonts w:cs="David" w:hint="cs"/>
          <w:rtl/>
        </w:rPr>
      </w:pPr>
      <w:r w:rsidRPr="0091781C">
        <w:rPr>
          <w:rFonts w:cs="David" w:hint="cs"/>
          <w:rtl/>
        </w:rPr>
        <w:t xml:space="preserve">בעד </w:t>
      </w:r>
      <w:r w:rsidRPr="0091781C">
        <w:rPr>
          <w:rFonts w:cs="David"/>
          <w:rtl/>
        </w:rPr>
        <w:t>–</w:t>
      </w:r>
      <w:r w:rsidRPr="0091781C">
        <w:rPr>
          <w:rFonts w:cs="David" w:hint="cs"/>
          <w:rtl/>
        </w:rPr>
        <w:t xml:space="preserve"> פה אחד</w:t>
      </w:r>
    </w:p>
    <w:p w14:paraId="6EE81C9D" w14:textId="77777777" w:rsidR="0091781C" w:rsidRPr="0091781C" w:rsidRDefault="0091781C" w:rsidP="0091781C">
      <w:pPr>
        <w:bidi/>
        <w:ind w:left="360"/>
        <w:jc w:val="both"/>
        <w:rPr>
          <w:rFonts w:ascii="Arial" w:hAnsi="Arial" w:cs="David" w:hint="cs"/>
          <w:color w:val="000000"/>
        </w:rPr>
      </w:pPr>
      <w:r w:rsidRPr="0091781C">
        <w:rPr>
          <w:rFonts w:ascii="Arial" w:hAnsi="Arial" w:cs="David" w:hint="cs"/>
          <w:color w:val="000000"/>
          <w:rtl/>
        </w:rPr>
        <w:t xml:space="preserve">אושר להעביר את </w:t>
      </w:r>
      <w:r w:rsidRPr="0091781C">
        <w:rPr>
          <w:rFonts w:ascii="Arial" w:hAnsi="Arial" w:cs="David"/>
          <w:color w:val="000000"/>
          <w:rtl/>
        </w:rPr>
        <w:t>הצעת חוק הרשות לפיתוח הנגב (תיקון</w:t>
      </w:r>
      <w:r w:rsidRPr="0091781C">
        <w:rPr>
          <w:rFonts w:ascii="Arial" w:hAnsi="Arial" w:cs="David" w:hint="cs"/>
          <w:color w:val="000000"/>
          <w:rtl/>
        </w:rPr>
        <w:t xml:space="preserve"> </w:t>
      </w:r>
      <w:r w:rsidRPr="0091781C">
        <w:rPr>
          <w:rFonts w:ascii="Arial" w:hAnsi="Arial" w:cs="David"/>
          <w:color w:val="000000"/>
          <w:rtl/>
        </w:rPr>
        <w:t>- מיזם חקלאי-תיירותי</w:t>
      </w:r>
      <w:r w:rsidRPr="0091781C">
        <w:rPr>
          <w:rFonts w:ascii="Arial" w:hAnsi="Arial" w:cs="David"/>
          <w:color w:val="000000"/>
        </w:rPr>
        <w:t xml:space="preserve"> </w:t>
      </w:r>
      <w:r w:rsidRPr="0091781C">
        <w:rPr>
          <w:rFonts w:ascii="Arial" w:hAnsi="Arial" w:cs="David"/>
          <w:color w:val="000000"/>
          <w:rtl/>
        </w:rPr>
        <w:t xml:space="preserve">בנגב), </w:t>
      </w:r>
      <w:proofErr w:type="spellStart"/>
      <w:r w:rsidRPr="0091781C">
        <w:rPr>
          <w:rFonts w:ascii="Arial" w:hAnsi="Arial" w:cs="David"/>
          <w:color w:val="000000"/>
          <w:rtl/>
        </w:rPr>
        <w:t>התשס"ט</w:t>
      </w:r>
      <w:proofErr w:type="spellEnd"/>
      <w:r w:rsidRPr="0091781C">
        <w:rPr>
          <w:rFonts w:ascii="Arial" w:hAnsi="Arial" w:cs="David"/>
          <w:color w:val="000000"/>
          <w:rtl/>
        </w:rPr>
        <w:t>-2009</w:t>
      </w:r>
      <w:r w:rsidRPr="0091781C">
        <w:rPr>
          <w:rFonts w:ascii="Arial" w:hAnsi="Arial" w:cs="David" w:hint="cs"/>
          <w:color w:val="000000"/>
          <w:rtl/>
        </w:rPr>
        <w:t xml:space="preserve">, </w:t>
      </w:r>
      <w:r w:rsidRPr="0091781C">
        <w:rPr>
          <w:rFonts w:cs="David" w:hint="cs"/>
          <w:rtl/>
        </w:rPr>
        <w:t xml:space="preserve">(פ/1342/18), ואת </w:t>
      </w:r>
      <w:r w:rsidRPr="0091781C">
        <w:rPr>
          <w:rFonts w:ascii="Arial" w:hAnsi="Arial" w:cs="David"/>
          <w:color w:val="000000"/>
          <w:rtl/>
        </w:rPr>
        <w:t>הצעת חוק הרשות לפיתוח הנגב (תיקון - מיזם חקלאי-תיירותי</w:t>
      </w:r>
      <w:r w:rsidRPr="0091781C">
        <w:rPr>
          <w:rFonts w:ascii="Arial" w:hAnsi="Arial" w:cs="David"/>
          <w:color w:val="000000"/>
        </w:rPr>
        <w:t xml:space="preserve"> </w:t>
      </w:r>
      <w:r w:rsidRPr="0091781C">
        <w:rPr>
          <w:rFonts w:ascii="Arial" w:hAnsi="Arial" w:cs="David"/>
          <w:color w:val="000000"/>
          <w:rtl/>
        </w:rPr>
        <w:t xml:space="preserve">בנגב), </w:t>
      </w:r>
      <w:proofErr w:type="spellStart"/>
      <w:r w:rsidRPr="0091781C">
        <w:rPr>
          <w:rFonts w:ascii="Arial" w:hAnsi="Arial" w:cs="David"/>
          <w:color w:val="000000"/>
          <w:rtl/>
        </w:rPr>
        <w:t>התשס"ט</w:t>
      </w:r>
      <w:proofErr w:type="spellEnd"/>
      <w:r w:rsidRPr="0091781C">
        <w:rPr>
          <w:rFonts w:ascii="Arial" w:hAnsi="Arial" w:cs="David"/>
          <w:color w:val="000000"/>
          <w:rtl/>
        </w:rPr>
        <w:t>-2009</w:t>
      </w:r>
      <w:r w:rsidRPr="0091781C">
        <w:rPr>
          <w:rFonts w:ascii="Arial" w:hAnsi="Arial" w:cs="David" w:hint="cs"/>
          <w:color w:val="000000"/>
          <w:rtl/>
        </w:rPr>
        <w:t>,</w:t>
      </w:r>
      <w:r w:rsidRPr="0091781C">
        <w:rPr>
          <w:rFonts w:ascii="Arial" w:hAnsi="Arial" w:cs="David"/>
          <w:color w:val="000000"/>
          <w:rtl/>
        </w:rPr>
        <w:t xml:space="preserve"> (פ/1342</w:t>
      </w:r>
      <w:r w:rsidRPr="0091781C">
        <w:rPr>
          <w:rFonts w:ascii="Arial" w:hAnsi="Arial" w:cs="David" w:hint="cs"/>
          <w:color w:val="000000"/>
          <w:rtl/>
        </w:rPr>
        <w:t>) לוועדה משותפת לוועדת הכלכלה ולוועדת החינוך, התרבות והספורט.</w:t>
      </w:r>
    </w:p>
    <w:p w14:paraId="599E9A6F" w14:textId="77777777" w:rsidR="0091781C" w:rsidRPr="0091781C" w:rsidRDefault="0091781C" w:rsidP="0091781C">
      <w:pPr>
        <w:bidi/>
        <w:jc w:val="both"/>
        <w:rPr>
          <w:rFonts w:ascii="Arial" w:hAnsi="Arial" w:cs="David" w:hint="cs"/>
          <w:color w:val="000000"/>
          <w:rtl/>
        </w:rPr>
      </w:pPr>
    </w:p>
    <w:p w14:paraId="349787A4"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343B66F6" w14:textId="77777777" w:rsidR="0091781C" w:rsidRPr="0091781C" w:rsidRDefault="0091781C" w:rsidP="0091781C">
      <w:pPr>
        <w:bidi/>
        <w:jc w:val="both"/>
        <w:rPr>
          <w:rFonts w:cs="David" w:hint="cs"/>
          <w:u w:val="single"/>
          <w:rtl/>
        </w:rPr>
      </w:pPr>
    </w:p>
    <w:p w14:paraId="65E9B0AD" w14:textId="77777777" w:rsidR="0091781C" w:rsidRPr="0091781C" w:rsidRDefault="0091781C" w:rsidP="0091781C">
      <w:pPr>
        <w:bidi/>
        <w:jc w:val="both"/>
        <w:rPr>
          <w:rFonts w:ascii="Arial" w:hAnsi="Arial" w:cs="David" w:hint="cs"/>
          <w:color w:val="000000"/>
          <w:rtl/>
        </w:rPr>
      </w:pPr>
      <w:r w:rsidRPr="0091781C">
        <w:rPr>
          <w:rFonts w:cs="David" w:hint="cs"/>
          <w:rtl/>
        </w:rPr>
        <w:tab/>
      </w:r>
      <w:r w:rsidRPr="0091781C">
        <w:rPr>
          <w:rFonts w:ascii="Arial" w:hAnsi="Arial" w:cs="David" w:hint="cs"/>
          <w:color w:val="000000"/>
          <w:rtl/>
        </w:rPr>
        <w:t>הסעיף הזה אושר, וסיימנו את הדיון בו. שתי הצעות החוק עוברות לוועדת הכלכלה.</w:t>
      </w:r>
    </w:p>
    <w:p w14:paraId="512BB75C" w14:textId="77777777" w:rsidR="0091781C" w:rsidRPr="0091781C" w:rsidRDefault="0091781C" w:rsidP="0091781C">
      <w:pPr>
        <w:bidi/>
        <w:jc w:val="both"/>
        <w:rPr>
          <w:rFonts w:ascii="Arial" w:hAnsi="Arial" w:cs="David" w:hint="cs"/>
          <w:color w:val="000000"/>
          <w:rtl/>
        </w:rPr>
      </w:pPr>
      <w:r w:rsidRPr="0091781C">
        <w:rPr>
          <w:rFonts w:ascii="Arial" w:hAnsi="Arial" w:cs="David" w:hint="cs"/>
          <w:color w:val="000000"/>
          <w:rtl/>
        </w:rPr>
        <w:t xml:space="preserve"> </w:t>
      </w:r>
    </w:p>
    <w:p w14:paraId="15262E73" w14:textId="77777777" w:rsidR="0091781C" w:rsidRPr="0091781C" w:rsidRDefault="0091781C" w:rsidP="0091781C">
      <w:pPr>
        <w:bidi/>
        <w:ind w:left="360"/>
        <w:jc w:val="center"/>
        <w:rPr>
          <w:rFonts w:ascii="Arial" w:hAnsi="Arial" w:cs="David"/>
          <w:b/>
          <w:bCs/>
          <w:color w:val="000000"/>
          <w:u w:val="single"/>
        </w:rPr>
      </w:pPr>
      <w:r w:rsidRPr="0091781C">
        <w:rPr>
          <w:rFonts w:ascii="Arial" w:hAnsi="Arial" w:cs="David"/>
          <w:color w:val="000000"/>
          <w:rtl/>
        </w:rPr>
        <w:br w:type="page"/>
      </w:r>
      <w:r w:rsidRPr="0091781C">
        <w:rPr>
          <w:rFonts w:ascii="Arial" w:hAnsi="Arial" w:cs="David" w:hint="cs"/>
          <w:b/>
          <w:bCs/>
          <w:color w:val="000000"/>
          <w:rtl/>
        </w:rPr>
        <w:t xml:space="preserve">ד. </w:t>
      </w:r>
      <w:r w:rsidRPr="0091781C">
        <w:rPr>
          <w:rFonts w:ascii="Arial" w:hAnsi="Arial" w:cs="David"/>
          <w:b/>
          <w:bCs/>
          <w:color w:val="000000"/>
          <w:rtl/>
        </w:rPr>
        <w:t>סדרי הדיון בהצעת חוק תקציב המדינה לשנים 2009-2010 והצעת חוק</w:t>
      </w:r>
      <w:r w:rsidRPr="0091781C">
        <w:rPr>
          <w:rFonts w:ascii="Arial" w:hAnsi="Arial" w:cs="David"/>
          <w:b/>
          <w:bCs/>
          <w:color w:val="000000"/>
        </w:rPr>
        <w:t xml:space="preserve"> </w:t>
      </w:r>
      <w:r w:rsidRPr="0091781C">
        <w:rPr>
          <w:rFonts w:ascii="Arial" w:hAnsi="Arial" w:cs="David"/>
          <w:b/>
          <w:bCs/>
          <w:color w:val="000000"/>
          <w:rtl/>
        </w:rPr>
        <w:t>ההתייעלות הכלכלית (תיקוני חקיקה ליישום התכנית הכלכלית לשנים 2009 ו-2010</w:t>
      </w:r>
      <w:r w:rsidRPr="0091781C">
        <w:rPr>
          <w:rFonts w:ascii="Arial" w:hAnsi="Arial" w:cs="David"/>
          <w:b/>
          <w:bCs/>
          <w:color w:val="000000"/>
        </w:rPr>
        <w:t xml:space="preserve"> ,(</w:t>
      </w:r>
      <w:proofErr w:type="spellStart"/>
      <w:r w:rsidRPr="0091781C">
        <w:rPr>
          <w:rFonts w:ascii="Arial" w:hAnsi="Arial" w:cs="David"/>
          <w:b/>
          <w:bCs/>
          <w:color w:val="000000"/>
          <w:rtl/>
        </w:rPr>
        <w:t>התשס"ט</w:t>
      </w:r>
      <w:proofErr w:type="spellEnd"/>
      <w:r w:rsidRPr="0091781C">
        <w:rPr>
          <w:rFonts w:ascii="Arial" w:hAnsi="Arial" w:cs="David"/>
          <w:b/>
          <w:bCs/>
          <w:color w:val="000000"/>
          <w:rtl/>
        </w:rPr>
        <w:t xml:space="preserve">-2009, </w:t>
      </w:r>
      <w:r w:rsidRPr="0091781C">
        <w:rPr>
          <w:rFonts w:ascii="Arial" w:hAnsi="Arial" w:cs="David"/>
          <w:b/>
          <w:bCs/>
          <w:color w:val="000000"/>
          <w:u w:val="single"/>
          <w:rtl/>
        </w:rPr>
        <w:t>בקריאה השני</w:t>
      </w:r>
      <w:r w:rsidRPr="0091781C">
        <w:rPr>
          <w:rFonts w:ascii="Arial" w:hAnsi="Arial" w:cs="David" w:hint="cs"/>
          <w:b/>
          <w:bCs/>
          <w:color w:val="000000"/>
          <w:u w:val="single"/>
          <w:rtl/>
        </w:rPr>
        <w:t>י</w:t>
      </w:r>
      <w:r w:rsidRPr="0091781C">
        <w:rPr>
          <w:rFonts w:ascii="Arial" w:hAnsi="Arial" w:cs="David"/>
          <w:b/>
          <w:bCs/>
          <w:color w:val="000000"/>
          <w:u w:val="single"/>
          <w:rtl/>
        </w:rPr>
        <w:t>ה ובקריאה השלישית</w:t>
      </w:r>
    </w:p>
    <w:p w14:paraId="74D0A613" w14:textId="77777777" w:rsidR="0091781C" w:rsidRPr="0091781C" w:rsidRDefault="0091781C" w:rsidP="0091781C">
      <w:pPr>
        <w:bidi/>
        <w:jc w:val="both"/>
        <w:rPr>
          <w:rFonts w:ascii="Arial" w:hAnsi="Arial" w:cs="David" w:hint="cs"/>
          <w:color w:val="000000"/>
          <w:rtl/>
        </w:rPr>
      </w:pPr>
    </w:p>
    <w:p w14:paraId="03801EDE" w14:textId="77777777" w:rsidR="0091781C" w:rsidRDefault="0091781C" w:rsidP="0091781C">
      <w:pPr>
        <w:bidi/>
        <w:jc w:val="both"/>
        <w:rPr>
          <w:rFonts w:ascii="Arial" w:hAnsi="Arial" w:cs="David" w:hint="cs"/>
          <w:color w:val="000000"/>
          <w:rtl/>
        </w:rPr>
      </w:pPr>
    </w:p>
    <w:p w14:paraId="652CD6C7" w14:textId="77777777" w:rsidR="0091781C" w:rsidRDefault="0091781C" w:rsidP="0091781C">
      <w:pPr>
        <w:bidi/>
        <w:jc w:val="both"/>
        <w:rPr>
          <w:rFonts w:ascii="Arial" w:hAnsi="Arial" w:cs="David" w:hint="cs"/>
          <w:color w:val="000000"/>
          <w:rtl/>
        </w:rPr>
      </w:pPr>
    </w:p>
    <w:p w14:paraId="04388FFA" w14:textId="77777777" w:rsidR="0091781C" w:rsidRPr="0091781C" w:rsidRDefault="0091781C" w:rsidP="0091781C">
      <w:pPr>
        <w:bidi/>
        <w:jc w:val="both"/>
        <w:rPr>
          <w:rFonts w:ascii="Arial" w:hAnsi="Arial" w:cs="David" w:hint="cs"/>
          <w:color w:val="000000"/>
          <w:rtl/>
        </w:rPr>
      </w:pPr>
    </w:p>
    <w:p w14:paraId="08F80AB8"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2EBFDE5B" w14:textId="77777777" w:rsidR="0091781C" w:rsidRPr="0091781C" w:rsidRDefault="0091781C" w:rsidP="0091781C">
      <w:pPr>
        <w:bidi/>
        <w:jc w:val="both"/>
        <w:rPr>
          <w:rFonts w:cs="David" w:hint="cs"/>
          <w:u w:val="single"/>
          <w:rtl/>
        </w:rPr>
      </w:pPr>
    </w:p>
    <w:p w14:paraId="11C214AA" w14:textId="77777777" w:rsidR="0091781C" w:rsidRPr="0091781C" w:rsidRDefault="0091781C" w:rsidP="0091781C">
      <w:pPr>
        <w:bidi/>
        <w:jc w:val="both"/>
        <w:rPr>
          <w:rFonts w:cs="David" w:hint="cs"/>
          <w:rtl/>
        </w:rPr>
      </w:pPr>
      <w:r w:rsidRPr="0091781C">
        <w:rPr>
          <w:rFonts w:cs="David" w:hint="cs"/>
          <w:rtl/>
        </w:rPr>
        <w:tab/>
        <w:t>אני מגיע לסעיף מס' 4 שעל סדר-היום.</w:t>
      </w:r>
    </w:p>
    <w:p w14:paraId="5D9F7BCC" w14:textId="77777777" w:rsidR="0091781C" w:rsidRPr="0091781C" w:rsidRDefault="0091781C" w:rsidP="0091781C">
      <w:pPr>
        <w:bidi/>
        <w:jc w:val="both"/>
        <w:rPr>
          <w:rFonts w:cs="David" w:hint="cs"/>
          <w:rtl/>
        </w:rPr>
      </w:pPr>
    </w:p>
    <w:p w14:paraId="4A5D2A3C"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732A1390" w14:textId="77777777" w:rsidR="0091781C" w:rsidRPr="0091781C" w:rsidRDefault="0091781C" w:rsidP="0091781C">
      <w:pPr>
        <w:bidi/>
        <w:jc w:val="both"/>
        <w:rPr>
          <w:rFonts w:cs="David" w:hint="cs"/>
          <w:rtl/>
        </w:rPr>
      </w:pPr>
    </w:p>
    <w:p w14:paraId="303D7E5D" w14:textId="77777777" w:rsidR="0091781C" w:rsidRPr="0091781C" w:rsidRDefault="0091781C" w:rsidP="0091781C">
      <w:pPr>
        <w:bidi/>
        <w:jc w:val="both"/>
        <w:rPr>
          <w:rFonts w:cs="David" w:hint="cs"/>
          <w:rtl/>
        </w:rPr>
      </w:pPr>
      <w:r w:rsidRPr="0091781C">
        <w:rPr>
          <w:rFonts w:cs="David" w:hint="cs"/>
          <w:rtl/>
        </w:rPr>
        <w:tab/>
        <w:t xml:space="preserve"> אני מבקשת הצעה לסדר.</w:t>
      </w:r>
    </w:p>
    <w:p w14:paraId="422583C9" w14:textId="77777777" w:rsidR="0091781C" w:rsidRPr="0091781C" w:rsidRDefault="0091781C" w:rsidP="0091781C">
      <w:pPr>
        <w:bidi/>
        <w:jc w:val="both"/>
        <w:rPr>
          <w:rFonts w:cs="David" w:hint="cs"/>
          <w:rtl/>
        </w:rPr>
      </w:pPr>
    </w:p>
    <w:p w14:paraId="343D933B"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394616C6" w14:textId="77777777" w:rsidR="0091781C" w:rsidRPr="0091781C" w:rsidRDefault="0091781C" w:rsidP="0091781C">
      <w:pPr>
        <w:bidi/>
        <w:jc w:val="both"/>
        <w:rPr>
          <w:rFonts w:cs="David" w:hint="cs"/>
          <w:u w:val="single"/>
          <w:rtl/>
        </w:rPr>
      </w:pPr>
    </w:p>
    <w:p w14:paraId="50E489B0" w14:textId="77777777" w:rsidR="0091781C" w:rsidRPr="0091781C" w:rsidRDefault="0091781C" w:rsidP="0091781C">
      <w:pPr>
        <w:bidi/>
        <w:jc w:val="both"/>
        <w:rPr>
          <w:rFonts w:cs="David" w:hint="cs"/>
          <w:rtl/>
        </w:rPr>
      </w:pPr>
      <w:r w:rsidRPr="0091781C">
        <w:rPr>
          <w:rFonts w:cs="David" w:hint="cs"/>
          <w:rtl/>
        </w:rPr>
        <w:tab/>
        <w:t>כן, חברת הכנסת אברהם.</w:t>
      </w:r>
    </w:p>
    <w:p w14:paraId="6A830405" w14:textId="77777777" w:rsidR="0091781C" w:rsidRPr="0091781C" w:rsidRDefault="0091781C" w:rsidP="0091781C">
      <w:pPr>
        <w:bidi/>
        <w:jc w:val="both"/>
        <w:rPr>
          <w:rFonts w:cs="David" w:hint="cs"/>
          <w:rtl/>
        </w:rPr>
      </w:pPr>
    </w:p>
    <w:p w14:paraId="3F3E20EA"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4D817677" w14:textId="77777777" w:rsidR="0091781C" w:rsidRPr="0091781C" w:rsidRDefault="0091781C" w:rsidP="0091781C">
      <w:pPr>
        <w:bidi/>
        <w:jc w:val="both"/>
        <w:rPr>
          <w:rFonts w:cs="David" w:hint="cs"/>
          <w:u w:val="single"/>
          <w:rtl/>
        </w:rPr>
      </w:pPr>
    </w:p>
    <w:p w14:paraId="7AAA9BAD" w14:textId="77777777" w:rsidR="0091781C" w:rsidRPr="0091781C" w:rsidRDefault="0091781C" w:rsidP="0091781C">
      <w:pPr>
        <w:bidi/>
        <w:ind w:firstLine="720"/>
        <w:jc w:val="both"/>
        <w:rPr>
          <w:rFonts w:cs="David" w:hint="cs"/>
          <w:rtl/>
        </w:rPr>
      </w:pPr>
      <w:r w:rsidRPr="0091781C">
        <w:rPr>
          <w:rFonts w:cs="David" w:hint="cs"/>
          <w:rtl/>
        </w:rPr>
        <w:t>לקחתי את שני הפרוטוקולים של ועדת הכנסת מ-2006 ו-2007. אני לא מדברת על קביעת סדרי הדיון, אני מדברת על הדחיפות בקביעת סדרי דיון כחודש לפני הדיון עצמו. הרי כל הוועדות עצמן נמצאות בתהליכי החקיקה, בתהליכי סיום, חוקים כאלה ואחרים, אנחנו כאופוזיציה נמצאים בשלבים של הכנת כל ההסתייגויות, ואם אני מסתכלת על שתי ההחלטות של ועדת הכנסת על סדרי הדיון, הן נקבעו כשלושה-ארבעה ימים לפני התקציב עצמו. אנחנו יודעים מתי אמור להתקיים הדיון בתקציב, הדיון אמור להתקיים ב-17-15 ביולי. נתכנס שבוע לפני זה, נחליט על סדרי הדיון, נדע לקראת מה אנחנו הולכים, נוכל גם לקבוע את סדרי הזמנים. לפיכך אני מציעה לדחות את הדיון הזה לעוד שלושה שבועות.</w:t>
      </w:r>
    </w:p>
    <w:p w14:paraId="7E2343FD" w14:textId="77777777" w:rsidR="0091781C" w:rsidRPr="0091781C" w:rsidRDefault="0091781C" w:rsidP="0091781C">
      <w:pPr>
        <w:bidi/>
        <w:jc w:val="both"/>
        <w:rPr>
          <w:rFonts w:cs="David" w:hint="cs"/>
          <w:rtl/>
        </w:rPr>
      </w:pPr>
    </w:p>
    <w:p w14:paraId="29F442C3"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1AB20470" w14:textId="77777777" w:rsidR="0091781C" w:rsidRPr="0091781C" w:rsidRDefault="0091781C" w:rsidP="0091781C">
      <w:pPr>
        <w:bidi/>
        <w:jc w:val="both"/>
        <w:rPr>
          <w:rFonts w:cs="David" w:hint="cs"/>
          <w:u w:val="single"/>
          <w:rtl/>
        </w:rPr>
      </w:pPr>
    </w:p>
    <w:p w14:paraId="3A610F1C" w14:textId="77777777" w:rsidR="0091781C" w:rsidRPr="0091781C" w:rsidRDefault="0091781C" w:rsidP="0091781C">
      <w:pPr>
        <w:bidi/>
        <w:jc w:val="both"/>
        <w:rPr>
          <w:rFonts w:cs="David" w:hint="cs"/>
          <w:rtl/>
        </w:rPr>
      </w:pPr>
      <w:r w:rsidRPr="0091781C">
        <w:rPr>
          <w:rFonts w:cs="David" w:hint="cs"/>
          <w:rtl/>
        </w:rPr>
        <w:tab/>
        <w:t>קודם כול, יכול להיות שאני טועה בחישובים שלי, אבל אנחנו רחוקים מלהיות שלושה שבועות לפני התקציב.</w:t>
      </w:r>
    </w:p>
    <w:p w14:paraId="388D7785" w14:textId="77777777" w:rsidR="0091781C" w:rsidRPr="0091781C" w:rsidRDefault="0091781C" w:rsidP="0091781C">
      <w:pPr>
        <w:bidi/>
        <w:jc w:val="both"/>
        <w:rPr>
          <w:rFonts w:cs="David" w:hint="cs"/>
          <w:rtl/>
        </w:rPr>
      </w:pPr>
    </w:p>
    <w:p w14:paraId="262EF4B2"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726E2029" w14:textId="77777777" w:rsidR="0091781C" w:rsidRPr="0091781C" w:rsidRDefault="0091781C" w:rsidP="0091781C">
      <w:pPr>
        <w:bidi/>
        <w:jc w:val="both"/>
        <w:rPr>
          <w:rFonts w:cs="David" w:hint="cs"/>
          <w:u w:val="single"/>
          <w:rtl/>
        </w:rPr>
      </w:pPr>
    </w:p>
    <w:p w14:paraId="05D4BA63" w14:textId="77777777" w:rsidR="0091781C" w:rsidRPr="0091781C" w:rsidRDefault="0091781C" w:rsidP="0091781C">
      <w:pPr>
        <w:bidi/>
        <w:jc w:val="both"/>
        <w:rPr>
          <w:rFonts w:cs="David" w:hint="cs"/>
          <w:rtl/>
        </w:rPr>
      </w:pPr>
      <w:r w:rsidRPr="0091781C">
        <w:rPr>
          <w:rFonts w:cs="David" w:hint="cs"/>
          <w:rtl/>
        </w:rPr>
        <w:tab/>
        <w:t>זה ב-17, והיום אנחנו ב-28.</w:t>
      </w:r>
    </w:p>
    <w:p w14:paraId="4CFF143F" w14:textId="77777777" w:rsidR="0091781C" w:rsidRPr="0091781C" w:rsidRDefault="0091781C" w:rsidP="0091781C">
      <w:pPr>
        <w:bidi/>
        <w:jc w:val="both"/>
        <w:rPr>
          <w:rFonts w:cs="David" w:hint="cs"/>
          <w:rtl/>
        </w:rPr>
      </w:pPr>
    </w:p>
    <w:p w14:paraId="70B89C23"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754AD017" w14:textId="77777777" w:rsidR="0091781C" w:rsidRPr="0091781C" w:rsidRDefault="0091781C" w:rsidP="0091781C">
      <w:pPr>
        <w:bidi/>
        <w:jc w:val="both"/>
        <w:rPr>
          <w:rFonts w:cs="David" w:hint="cs"/>
          <w:u w:val="single"/>
          <w:rtl/>
        </w:rPr>
      </w:pPr>
    </w:p>
    <w:p w14:paraId="521DF96A" w14:textId="77777777" w:rsidR="0091781C" w:rsidRPr="0091781C" w:rsidRDefault="0091781C" w:rsidP="0091781C">
      <w:pPr>
        <w:bidi/>
        <w:jc w:val="both"/>
        <w:rPr>
          <w:rFonts w:cs="David" w:hint="cs"/>
          <w:rtl/>
        </w:rPr>
      </w:pPr>
      <w:r w:rsidRPr="0091781C">
        <w:rPr>
          <w:rFonts w:cs="David" w:hint="cs"/>
          <w:rtl/>
        </w:rPr>
        <w:tab/>
        <w:t xml:space="preserve">קודם כול, היום אנחנו נמצאים ב-29, והשבוע שבו צריך להתחיל הדיון על התקציב וחוק ההסדרים, אם אנחנו רוצים לקיים דיון רציני ולא שעתיים בשני החוקים- - - </w:t>
      </w:r>
    </w:p>
    <w:p w14:paraId="62F64979" w14:textId="77777777" w:rsidR="0091781C" w:rsidRPr="0091781C" w:rsidRDefault="0091781C" w:rsidP="0091781C">
      <w:pPr>
        <w:bidi/>
        <w:jc w:val="both"/>
        <w:rPr>
          <w:rFonts w:cs="David" w:hint="cs"/>
          <w:rtl/>
        </w:rPr>
      </w:pPr>
    </w:p>
    <w:p w14:paraId="1D6D8B5D"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0E88318D" w14:textId="77777777" w:rsidR="0091781C" w:rsidRPr="0091781C" w:rsidRDefault="0091781C" w:rsidP="0091781C">
      <w:pPr>
        <w:bidi/>
        <w:jc w:val="both"/>
        <w:rPr>
          <w:rFonts w:cs="David" w:hint="cs"/>
          <w:u w:val="single"/>
          <w:rtl/>
        </w:rPr>
      </w:pPr>
    </w:p>
    <w:p w14:paraId="19E19BA2" w14:textId="77777777" w:rsidR="0091781C" w:rsidRPr="0091781C" w:rsidRDefault="0091781C" w:rsidP="0091781C">
      <w:pPr>
        <w:bidi/>
        <w:jc w:val="both"/>
        <w:rPr>
          <w:rFonts w:cs="David" w:hint="cs"/>
          <w:rtl/>
        </w:rPr>
      </w:pPr>
      <w:r w:rsidRPr="0091781C">
        <w:rPr>
          <w:rFonts w:cs="David" w:hint="cs"/>
          <w:rtl/>
        </w:rPr>
        <w:tab/>
        <w:t>זה לא שעתיים, אנחנו יכולים לקבוע שבעוד עשרה ימים נתכנס ואז נקבע.</w:t>
      </w:r>
    </w:p>
    <w:p w14:paraId="7F1C4C2C" w14:textId="77777777" w:rsidR="0091781C" w:rsidRPr="0091781C" w:rsidRDefault="0091781C" w:rsidP="0091781C">
      <w:pPr>
        <w:bidi/>
        <w:jc w:val="both"/>
        <w:rPr>
          <w:rFonts w:cs="David" w:hint="cs"/>
          <w:rtl/>
        </w:rPr>
      </w:pPr>
    </w:p>
    <w:p w14:paraId="7BA32845"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3D4CDBAC" w14:textId="77777777" w:rsidR="0091781C" w:rsidRPr="0091781C" w:rsidRDefault="0091781C" w:rsidP="0091781C">
      <w:pPr>
        <w:bidi/>
        <w:jc w:val="both"/>
        <w:rPr>
          <w:rFonts w:cs="David" w:hint="cs"/>
          <w:u w:val="single"/>
          <w:rtl/>
        </w:rPr>
      </w:pPr>
    </w:p>
    <w:p w14:paraId="48943205" w14:textId="77777777" w:rsidR="0091781C" w:rsidRPr="0091781C" w:rsidRDefault="0091781C" w:rsidP="0091781C">
      <w:pPr>
        <w:bidi/>
        <w:jc w:val="both"/>
        <w:rPr>
          <w:rFonts w:cs="David" w:hint="cs"/>
          <w:rtl/>
        </w:rPr>
      </w:pPr>
      <w:r w:rsidRPr="0091781C">
        <w:rPr>
          <w:rFonts w:cs="David" w:hint="cs"/>
          <w:rtl/>
        </w:rPr>
        <w:tab/>
        <w:t>חברת הכנסת אברהם, הצעת הצעה לסדר, ואני מגיב. קודם כול, אנחנו נמצאים בדיוק שבועיים לפני הדיון, לא שלושה שבועות. על פניו, לפי התכנון הרגיל, כשמקצים שני, שלישי, רביעי לדיון בתקציב ובחוק ההסדרים, זה הזמן. היום יום שני, יש בדיוק שבועיים לתחילת הדיונים. גם ההצעה שאני מביא לוועדת הכנסת מדברת על כך שהדיון על התקציב ועל חוק הסדרים יתחיל ביום שני.</w:t>
      </w:r>
    </w:p>
    <w:p w14:paraId="784FD02A" w14:textId="77777777" w:rsidR="0091781C" w:rsidRDefault="0091781C" w:rsidP="0091781C">
      <w:pPr>
        <w:bidi/>
        <w:jc w:val="both"/>
        <w:rPr>
          <w:rFonts w:cs="David" w:hint="cs"/>
          <w:rtl/>
        </w:rPr>
      </w:pPr>
    </w:p>
    <w:p w14:paraId="28F1E01B" w14:textId="77777777" w:rsidR="0091781C" w:rsidRDefault="0091781C" w:rsidP="0091781C">
      <w:pPr>
        <w:bidi/>
        <w:jc w:val="both"/>
        <w:rPr>
          <w:rFonts w:cs="David" w:hint="cs"/>
          <w:rtl/>
        </w:rPr>
      </w:pPr>
    </w:p>
    <w:p w14:paraId="622F4798" w14:textId="77777777" w:rsidR="0091781C" w:rsidRDefault="0091781C" w:rsidP="0091781C">
      <w:pPr>
        <w:bidi/>
        <w:jc w:val="both"/>
        <w:rPr>
          <w:rFonts w:cs="David" w:hint="cs"/>
          <w:rtl/>
        </w:rPr>
      </w:pPr>
    </w:p>
    <w:p w14:paraId="4ADA7F9D" w14:textId="77777777" w:rsidR="0091781C" w:rsidRDefault="0091781C" w:rsidP="0091781C">
      <w:pPr>
        <w:bidi/>
        <w:jc w:val="both"/>
        <w:rPr>
          <w:rFonts w:cs="David" w:hint="cs"/>
          <w:rtl/>
        </w:rPr>
      </w:pPr>
    </w:p>
    <w:p w14:paraId="3B5E8B5E" w14:textId="77777777" w:rsidR="0091781C" w:rsidRDefault="0091781C" w:rsidP="0091781C">
      <w:pPr>
        <w:bidi/>
        <w:jc w:val="both"/>
        <w:rPr>
          <w:rFonts w:cs="David" w:hint="cs"/>
          <w:rtl/>
        </w:rPr>
      </w:pPr>
    </w:p>
    <w:p w14:paraId="35156D1E" w14:textId="77777777" w:rsidR="0091781C" w:rsidRDefault="0091781C" w:rsidP="0091781C">
      <w:pPr>
        <w:bidi/>
        <w:jc w:val="both"/>
        <w:rPr>
          <w:rFonts w:cs="David" w:hint="cs"/>
          <w:rtl/>
        </w:rPr>
      </w:pPr>
    </w:p>
    <w:p w14:paraId="1207D4D1" w14:textId="77777777" w:rsidR="0091781C" w:rsidRPr="0091781C" w:rsidRDefault="0091781C" w:rsidP="0091781C">
      <w:pPr>
        <w:bidi/>
        <w:jc w:val="both"/>
        <w:rPr>
          <w:rFonts w:cs="David" w:hint="cs"/>
          <w:rtl/>
        </w:rPr>
      </w:pPr>
    </w:p>
    <w:p w14:paraId="517C2340"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22613979" w14:textId="77777777" w:rsidR="0091781C" w:rsidRPr="0091781C" w:rsidRDefault="0091781C" w:rsidP="0091781C">
      <w:pPr>
        <w:bidi/>
        <w:jc w:val="both"/>
        <w:rPr>
          <w:rFonts w:cs="David" w:hint="cs"/>
          <w:u w:val="single"/>
          <w:rtl/>
        </w:rPr>
      </w:pPr>
    </w:p>
    <w:p w14:paraId="06E6AE07" w14:textId="77777777" w:rsidR="0091781C" w:rsidRPr="0091781C" w:rsidRDefault="0091781C" w:rsidP="0091781C">
      <w:pPr>
        <w:bidi/>
        <w:jc w:val="both"/>
        <w:rPr>
          <w:rFonts w:cs="David" w:hint="cs"/>
          <w:rtl/>
        </w:rPr>
      </w:pPr>
      <w:r w:rsidRPr="0091781C">
        <w:rPr>
          <w:rFonts w:cs="David"/>
          <w:rtl/>
        </w:rPr>
        <w:tab/>
      </w:r>
      <w:r w:rsidRPr="0091781C">
        <w:rPr>
          <w:rFonts w:cs="David" w:hint="cs"/>
          <w:rtl/>
        </w:rPr>
        <w:t xml:space="preserve">בדיון על התקציב שהיה ב-24 בדצמבר 2007, ההחלטה של ועדת הכנסת, שבה היה מהפך בכל מה שקשור לחוק הסדרים, ניתנה ב-18 בדצמבר. זה שישה ימים. ב-2006 התקציב נדון ב-2 בינואר 2007, ב-27 בדצמבר 2006, דהיינו, חמישה ימים לפני קבעו את סדר הדיון. אנחנו צריכים להתנהל בסדר, יש עוד שלבים של עבודה בוועדות, נדחה את זה לשבוע הבא, לא יקרה שום דבר, אם אתה רוצה לנסות להגיע להסכמות. </w:t>
      </w:r>
    </w:p>
    <w:p w14:paraId="5AAEF891" w14:textId="77777777" w:rsidR="0091781C" w:rsidRPr="0091781C" w:rsidRDefault="0091781C" w:rsidP="0091781C">
      <w:pPr>
        <w:bidi/>
        <w:jc w:val="both"/>
        <w:rPr>
          <w:rFonts w:cs="David" w:hint="cs"/>
          <w:rtl/>
        </w:rPr>
      </w:pPr>
    </w:p>
    <w:p w14:paraId="0582AB18"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00EA7816" w14:textId="77777777" w:rsidR="0091781C" w:rsidRPr="0091781C" w:rsidRDefault="0091781C" w:rsidP="0091781C">
      <w:pPr>
        <w:bidi/>
        <w:jc w:val="both"/>
        <w:rPr>
          <w:rFonts w:cs="David" w:hint="cs"/>
          <w:u w:val="single"/>
          <w:rtl/>
        </w:rPr>
      </w:pPr>
    </w:p>
    <w:p w14:paraId="3E0D9898" w14:textId="77777777" w:rsidR="0091781C" w:rsidRPr="0091781C" w:rsidRDefault="0091781C" w:rsidP="0091781C">
      <w:pPr>
        <w:bidi/>
        <w:jc w:val="both"/>
        <w:rPr>
          <w:rFonts w:cs="David" w:hint="cs"/>
          <w:rtl/>
        </w:rPr>
      </w:pPr>
      <w:r w:rsidRPr="0091781C">
        <w:rPr>
          <w:rFonts w:cs="David" w:hint="cs"/>
          <w:rtl/>
        </w:rPr>
        <w:tab/>
        <w:t>קודם כול, ניסיתי להגיע להסכמות, ונאמר לי על ידי נציג רשמי של סיעת קדימה שסיעת קדימה לא מעוניינת בהסכמות, לפחות לפני הדיון בוועדת הכנסת. זאת התשובה שקיבלתי בשם סיעת קדימה.</w:t>
      </w:r>
    </w:p>
    <w:p w14:paraId="2AA3C654" w14:textId="77777777" w:rsidR="0091781C" w:rsidRPr="0091781C" w:rsidRDefault="0091781C" w:rsidP="0091781C">
      <w:pPr>
        <w:bidi/>
        <w:jc w:val="both"/>
        <w:rPr>
          <w:rFonts w:cs="David" w:hint="cs"/>
          <w:rtl/>
        </w:rPr>
      </w:pPr>
    </w:p>
    <w:p w14:paraId="67FC51EA"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55DF7033" w14:textId="77777777" w:rsidR="0091781C" w:rsidRPr="0091781C" w:rsidRDefault="0091781C" w:rsidP="0091781C">
      <w:pPr>
        <w:bidi/>
        <w:jc w:val="both"/>
        <w:rPr>
          <w:rFonts w:cs="David" w:hint="cs"/>
          <w:u w:val="single"/>
          <w:rtl/>
        </w:rPr>
      </w:pPr>
    </w:p>
    <w:p w14:paraId="77E02778" w14:textId="77777777" w:rsidR="0091781C" w:rsidRPr="0091781C" w:rsidRDefault="0091781C" w:rsidP="0091781C">
      <w:pPr>
        <w:bidi/>
        <w:ind w:firstLine="720"/>
        <w:jc w:val="both"/>
        <w:rPr>
          <w:rFonts w:cs="David" w:hint="cs"/>
          <w:rtl/>
        </w:rPr>
      </w:pPr>
      <w:r w:rsidRPr="0091781C">
        <w:rPr>
          <w:rFonts w:cs="David" w:hint="cs"/>
          <w:rtl/>
        </w:rPr>
        <w:t>איזה דיון בוועדת הכנסת?</w:t>
      </w:r>
    </w:p>
    <w:p w14:paraId="6D5729B7" w14:textId="77777777" w:rsidR="0091781C" w:rsidRPr="0091781C" w:rsidRDefault="0091781C" w:rsidP="0091781C">
      <w:pPr>
        <w:bidi/>
        <w:ind w:firstLine="720"/>
        <w:jc w:val="both"/>
        <w:rPr>
          <w:rFonts w:cs="David" w:hint="cs"/>
          <w:rtl/>
        </w:rPr>
      </w:pPr>
    </w:p>
    <w:p w14:paraId="43E84CE3"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41DA8099" w14:textId="77777777" w:rsidR="0091781C" w:rsidRPr="0091781C" w:rsidRDefault="0091781C" w:rsidP="0091781C">
      <w:pPr>
        <w:bidi/>
        <w:jc w:val="both"/>
        <w:rPr>
          <w:rFonts w:cs="David" w:hint="cs"/>
          <w:u w:val="single"/>
          <w:rtl/>
        </w:rPr>
      </w:pPr>
    </w:p>
    <w:p w14:paraId="76844924" w14:textId="77777777" w:rsidR="0091781C" w:rsidRPr="0091781C" w:rsidRDefault="0091781C" w:rsidP="0091781C">
      <w:pPr>
        <w:bidi/>
        <w:ind w:firstLine="720"/>
        <w:jc w:val="both"/>
        <w:rPr>
          <w:rFonts w:cs="David" w:hint="cs"/>
          <w:rtl/>
        </w:rPr>
      </w:pPr>
      <w:r w:rsidRPr="0091781C">
        <w:rPr>
          <w:rFonts w:cs="David" w:hint="cs"/>
          <w:rtl/>
        </w:rPr>
        <w:t>הדיון היום.</w:t>
      </w:r>
    </w:p>
    <w:p w14:paraId="4BF6E8EE" w14:textId="77777777" w:rsidR="0091781C" w:rsidRPr="0091781C" w:rsidRDefault="0091781C" w:rsidP="0091781C">
      <w:pPr>
        <w:bidi/>
        <w:ind w:firstLine="720"/>
        <w:jc w:val="both"/>
        <w:rPr>
          <w:rFonts w:cs="David" w:hint="cs"/>
          <w:rtl/>
        </w:rPr>
      </w:pPr>
    </w:p>
    <w:p w14:paraId="5A52E03B" w14:textId="77777777" w:rsidR="0091781C" w:rsidRPr="0091781C" w:rsidRDefault="0091781C" w:rsidP="0091781C">
      <w:pPr>
        <w:bidi/>
        <w:jc w:val="both"/>
        <w:rPr>
          <w:rFonts w:ascii="Arial" w:hAnsi="Arial" w:cs="David"/>
          <w:u w:val="single"/>
          <w:rtl/>
        </w:rPr>
      </w:pPr>
      <w:r w:rsidRPr="0091781C">
        <w:rPr>
          <w:rFonts w:ascii="Arial" w:hAnsi="Arial" w:cs="David"/>
          <w:u w:val="single"/>
          <w:rtl/>
        </w:rPr>
        <w:t>רוחמה אברהם</w:t>
      </w:r>
      <w:r w:rsidRPr="0091781C">
        <w:rPr>
          <w:rFonts w:ascii="Arial" w:hAnsi="Arial" w:cs="David" w:hint="cs"/>
          <w:u w:val="single"/>
          <w:rtl/>
        </w:rPr>
        <w:t>-בלילא</w:t>
      </w:r>
      <w:r w:rsidRPr="0091781C">
        <w:rPr>
          <w:rFonts w:ascii="Arial" w:hAnsi="Arial" w:cs="David"/>
          <w:u w:val="single"/>
          <w:rtl/>
        </w:rPr>
        <w:t>:</w:t>
      </w:r>
    </w:p>
    <w:p w14:paraId="3871153F" w14:textId="77777777" w:rsidR="0091781C" w:rsidRPr="0091781C" w:rsidRDefault="0091781C" w:rsidP="0091781C">
      <w:pPr>
        <w:bidi/>
        <w:jc w:val="both"/>
        <w:rPr>
          <w:rFonts w:ascii="Arial" w:hAnsi="Arial" w:cs="David"/>
          <w:rtl/>
        </w:rPr>
      </w:pPr>
    </w:p>
    <w:p w14:paraId="6548D53F" w14:textId="77777777" w:rsidR="0091781C" w:rsidRPr="0091781C" w:rsidRDefault="0091781C" w:rsidP="0091781C">
      <w:pPr>
        <w:bidi/>
        <w:ind w:firstLine="720"/>
        <w:jc w:val="both"/>
        <w:rPr>
          <w:rFonts w:cs="David" w:hint="cs"/>
          <w:rtl/>
        </w:rPr>
      </w:pPr>
      <w:r w:rsidRPr="0091781C">
        <w:rPr>
          <w:rFonts w:cs="David" w:hint="cs"/>
          <w:rtl/>
        </w:rPr>
        <w:t>זה לא קשור. מה זה קשור?</w:t>
      </w:r>
    </w:p>
    <w:p w14:paraId="3629B70A" w14:textId="77777777" w:rsidR="0091781C" w:rsidRPr="0091781C" w:rsidRDefault="0091781C" w:rsidP="0091781C">
      <w:pPr>
        <w:bidi/>
        <w:jc w:val="both"/>
        <w:rPr>
          <w:rFonts w:cs="David" w:hint="cs"/>
          <w:rtl/>
        </w:rPr>
      </w:pPr>
    </w:p>
    <w:p w14:paraId="795FDCB6"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6DA32967" w14:textId="77777777" w:rsidR="0091781C" w:rsidRPr="0091781C" w:rsidRDefault="0091781C" w:rsidP="0091781C">
      <w:pPr>
        <w:bidi/>
        <w:jc w:val="both"/>
        <w:rPr>
          <w:rFonts w:cs="David" w:hint="cs"/>
          <w:u w:val="single"/>
          <w:rtl/>
        </w:rPr>
      </w:pPr>
    </w:p>
    <w:p w14:paraId="277834DA" w14:textId="77777777" w:rsidR="0091781C" w:rsidRPr="0091781C" w:rsidRDefault="0091781C" w:rsidP="0091781C">
      <w:pPr>
        <w:bidi/>
        <w:ind w:firstLine="720"/>
        <w:jc w:val="both"/>
        <w:rPr>
          <w:rFonts w:cs="David" w:hint="cs"/>
          <w:rtl/>
        </w:rPr>
      </w:pPr>
      <w:r w:rsidRPr="0091781C">
        <w:rPr>
          <w:rFonts w:cs="David" w:hint="cs"/>
          <w:rtl/>
        </w:rPr>
        <w:t>עמדתנו היא, שאין שום הסכמה, שום דבר.</w:t>
      </w:r>
    </w:p>
    <w:p w14:paraId="49906058" w14:textId="77777777" w:rsidR="0091781C" w:rsidRPr="0091781C" w:rsidRDefault="0091781C" w:rsidP="0091781C">
      <w:pPr>
        <w:bidi/>
        <w:jc w:val="both"/>
        <w:rPr>
          <w:rFonts w:cs="David" w:hint="cs"/>
          <w:rtl/>
        </w:rPr>
      </w:pPr>
    </w:p>
    <w:p w14:paraId="42CCDEF1"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4891AEA0" w14:textId="77777777" w:rsidR="0091781C" w:rsidRPr="0091781C" w:rsidRDefault="0091781C" w:rsidP="0091781C">
      <w:pPr>
        <w:bidi/>
        <w:jc w:val="both"/>
        <w:rPr>
          <w:rFonts w:cs="David" w:hint="cs"/>
          <w:u w:val="single"/>
          <w:rtl/>
        </w:rPr>
      </w:pPr>
    </w:p>
    <w:p w14:paraId="17E4F942" w14:textId="77777777" w:rsidR="0091781C" w:rsidRPr="0091781C" w:rsidRDefault="0091781C" w:rsidP="0091781C">
      <w:pPr>
        <w:bidi/>
        <w:jc w:val="both"/>
        <w:rPr>
          <w:rFonts w:cs="David" w:hint="cs"/>
          <w:rtl/>
        </w:rPr>
      </w:pPr>
      <w:r w:rsidRPr="0091781C">
        <w:rPr>
          <w:rFonts w:cs="David" w:hint="cs"/>
          <w:rtl/>
        </w:rPr>
        <w:tab/>
        <w:t>אם זאת העמדה, מה הטעם לדחות את הדיון בעוד שבוע? אין שום טעם לדחות את זה בעוד שבוע.</w:t>
      </w:r>
    </w:p>
    <w:p w14:paraId="463B173E" w14:textId="77777777" w:rsidR="0091781C" w:rsidRPr="0091781C" w:rsidRDefault="0091781C" w:rsidP="0091781C">
      <w:pPr>
        <w:bidi/>
        <w:jc w:val="both"/>
        <w:rPr>
          <w:rFonts w:cs="David" w:hint="cs"/>
          <w:rtl/>
        </w:rPr>
      </w:pPr>
    </w:p>
    <w:p w14:paraId="63F77D30"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288A8836" w14:textId="77777777" w:rsidR="0091781C" w:rsidRPr="0091781C" w:rsidRDefault="0091781C" w:rsidP="0091781C">
      <w:pPr>
        <w:bidi/>
        <w:jc w:val="both"/>
        <w:rPr>
          <w:rFonts w:cs="David" w:hint="cs"/>
          <w:u w:val="single"/>
          <w:rtl/>
        </w:rPr>
      </w:pPr>
    </w:p>
    <w:p w14:paraId="65983710" w14:textId="77777777" w:rsidR="0091781C" w:rsidRPr="0091781C" w:rsidRDefault="0091781C" w:rsidP="0091781C">
      <w:pPr>
        <w:bidi/>
        <w:ind w:firstLine="720"/>
        <w:jc w:val="both"/>
        <w:rPr>
          <w:rFonts w:cs="David" w:hint="cs"/>
          <w:rtl/>
        </w:rPr>
      </w:pPr>
      <w:r w:rsidRPr="0091781C">
        <w:rPr>
          <w:rFonts w:cs="David" w:hint="cs"/>
          <w:rtl/>
        </w:rPr>
        <w:t>נדון, אין בעיה.</w:t>
      </w:r>
    </w:p>
    <w:p w14:paraId="1B854A8A" w14:textId="77777777" w:rsidR="0091781C" w:rsidRPr="0091781C" w:rsidRDefault="0091781C" w:rsidP="0091781C">
      <w:pPr>
        <w:bidi/>
        <w:jc w:val="both"/>
        <w:rPr>
          <w:rFonts w:cs="David" w:hint="cs"/>
          <w:rtl/>
        </w:rPr>
      </w:pPr>
    </w:p>
    <w:p w14:paraId="63894EEC"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25A595D1" w14:textId="77777777" w:rsidR="0091781C" w:rsidRPr="0091781C" w:rsidRDefault="0091781C" w:rsidP="0091781C">
      <w:pPr>
        <w:bidi/>
        <w:jc w:val="both"/>
        <w:rPr>
          <w:rFonts w:cs="David" w:hint="cs"/>
          <w:u w:val="single"/>
          <w:rtl/>
        </w:rPr>
      </w:pPr>
    </w:p>
    <w:p w14:paraId="5C7143D9" w14:textId="77777777" w:rsidR="0091781C" w:rsidRPr="0091781C" w:rsidRDefault="0091781C" w:rsidP="0091781C">
      <w:pPr>
        <w:bidi/>
        <w:jc w:val="both"/>
        <w:rPr>
          <w:rFonts w:cs="David" w:hint="cs"/>
          <w:rtl/>
        </w:rPr>
      </w:pPr>
      <w:r w:rsidRPr="0091781C">
        <w:rPr>
          <w:rFonts w:cs="David" w:hint="cs"/>
          <w:rtl/>
        </w:rPr>
        <w:tab/>
        <w:t xml:space="preserve">חשוב לוועדות לדעת באיזו מסגרת זמן הן עובדות. אגב, אנחנו מדברים כאן על שנה חריגה, היא דומה למה שהיה ב-2006 </w:t>
      </w:r>
      <w:r w:rsidRPr="0091781C">
        <w:rPr>
          <w:rFonts w:cs="David"/>
          <w:rtl/>
        </w:rPr>
        <w:t>–</w:t>
      </w:r>
      <w:r w:rsidRPr="0091781C">
        <w:rPr>
          <w:rFonts w:cs="David" w:hint="cs"/>
          <w:rtl/>
        </w:rPr>
        <w:t xml:space="preserve"> לא בסוף 2006, אלא ב-2006, אז כשהוקמה ממשלה, והיינו צריכים להעביר את התקציב ואת חוק ההסדרים בסדר זמן מצומצם מאוד, דומה למה שאנחנו נמצאים בו היום </w:t>
      </w:r>
      <w:r w:rsidRPr="0091781C">
        <w:rPr>
          <w:rFonts w:cs="David"/>
          <w:rtl/>
        </w:rPr>
        <w:t>–</w:t>
      </w:r>
      <w:r w:rsidRPr="0091781C">
        <w:rPr>
          <w:rFonts w:cs="David" w:hint="cs"/>
          <w:rtl/>
        </w:rPr>
        <w:t xml:space="preserve"> זה גם הדגם שלאורו הלכתי, אני גם מביא לפה הצעה שבנויה כולה על הדגם הזה, כמעט בלי לסטות ימינה ושמאלה. היות שכנראה, נכון לעכשיו לפחות, העמדה שאין הסכמות, אין טעם לעכב את הדיון בוועדת הכנסת, צריך לקיים אותו, ועדת הכנסת צריכה לקבל את ההחלטה שלה, והוועדות וחברי הכנסת ידעו איך להיערך.</w:t>
      </w:r>
    </w:p>
    <w:p w14:paraId="0044BC45" w14:textId="77777777" w:rsidR="0091781C" w:rsidRPr="0091781C" w:rsidRDefault="0091781C" w:rsidP="0091781C">
      <w:pPr>
        <w:bidi/>
        <w:jc w:val="both"/>
        <w:rPr>
          <w:rFonts w:cs="David" w:hint="cs"/>
          <w:rtl/>
        </w:rPr>
      </w:pPr>
    </w:p>
    <w:p w14:paraId="67F74DC6" w14:textId="77777777" w:rsidR="0091781C" w:rsidRPr="0091781C" w:rsidRDefault="0091781C" w:rsidP="0091781C">
      <w:pPr>
        <w:bidi/>
        <w:jc w:val="both"/>
        <w:rPr>
          <w:rFonts w:cs="David" w:hint="cs"/>
          <w:u w:val="single"/>
          <w:rtl/>
        </w:rPr>
      </w:pPr>
      <w:r w:rsidRPr="0091781C">
        <w:rPr>
          <w:rFonts w:cs="David" w:hint="cs"/>
          <w:u w:val="single"/>
          <w:rtl/>
        </w:rPr>
        <w:t>אברהם מיכאלי:</w:t>
      </w:r>
    </w:p>
    <w:p w14:paraId="156F934E" w14:textId="77777777" w:rsidR="0091781C" w:rsidRPr="0091781C" w:rsidRDefault="0091781C" w:rsidP="0091781C">
      <w:pPr>
        <w:bidi/>
        <w:jc w:val="both"/>
        <w:rPr>
          <w:rFonts w:cs="David" w:hint="cs"/>
        </w:rPr>
      </w:pPr>
    </w:p>
    <w:p w14:paraId="7472C830" w14:textId="77777777" w:rsidR="0091781C" w:rsidRPr="0091781C" w:rsidRDefault="0091781C" w:rsidP="0091781C">
      <w:pPr>
        <w:bidi/>
        <w:jc w:val="both"/>
        <w:rPr>
          <w:rFonts w:cs="David" w:hint="cs"/>
          <w:rtl/>
        </w:rPr>
      </w:pPr>
      <w:r w:rsidRPr="0091781C">
        <w:rPr>
          <w:rFonts w:cs="David"/>
        </w:rPr>
        <w:tab/>
      </w:r>
      <w:r w:rsidRPr="0091781C">
        <w:rPr>
          <w:rFonts w:cs="David" w:hint="cs"/>
          <w:rtl/>
        </w:rPr>
        <w:t>מה זה מפריע להגיש הסתייגויות?</w:t>
      </w:r>
    </w:p>
    <w:p w14:paraId="7276C3C2" w14:textId="77777777" w:rsidR="0091781C" w:rsidRPr="0091781C" w:rsidRDefault="0091781C" w:rsidP="0091781C">
      <w:pPr>
        <w:bidi/>
        <w:jc w:val="both"/>
        <w:rPr>
          <w:rFonts w:cs="David" w:hint="cs"/>
          <w:rtl/>
        </w:rPr>
      </w:pPr>
    </w:p>
    <w:p w14:paraId="5140E016" w14:textId="77777777" w:rsidR="0091781C" w:rsidRDefault="0091781C" w:rsidP="0091781C">
      <w:pPr>
        <w:bidi/>
        <w:jc w:val="both"/>
        <w:rPr>
          <w:rFonts w:cs="David" w:hint="cs"/>
          <w:u w:val="single"/>
          <w:rtl/>
        </w:rPr>
      </w:pPr>
    </w:p>
    <w:p w14:paraId="40E19A83" w14:textId="77777777" w:rsidR="0091781C" w:rsidRDefault="0091781C" w:rsidP="0091781C">
      <w:pPr>
        <w:bidi/>
        <w:jc w:val="both"/>
        <w:rPr>
          <w:rFonts w:cs="David" w:hint="cs"/>
          <w:u w:val="single"/>
          <w:rtl/>
        </w:rPr>
      </w:pPr>
    </w:p>
    <w:p w14:paraId="29F16A5C" w14:textId="77777777" w:rsidR="0091781C" w:rsidRDefault="0091781C" w:rsidP="0091781C">
      <w:pPr>
        <w:bidi/>
        <w:jc w:val="both"/>
        <w:rPr>
          <w:rFonts w:cs="David" w:hint="cs"/>
          <w:u w:val="single"/>
          <w:rtl/>
        </w:rPr>
      </w:pPr>
    </w:p>
    <w:p w14:paraId="2D8A0BF0" w14:textId="77777777" w:rsidR="0091781C" w:rsidRDefault="0091781C" w:rsidP="0091781C">
      <w:pPr>
        <w:bidi/>
        <w:jc w:val="both"/>
        <w:rPr>
          <w:rFonts w:cs="David" w:hint="cs"/>
          <w:u w:val="single"/>
          <w:rtl/>
        </w:rPr>
      </w:pPr>
    </w:p>
    <w:p w14:paraId="23F8B8BA"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17D37670" w14:textId="77777777" w:rsidR="0091781C" w:rsidRPr="0091781C" w:rsidRDefault="0091781C" w:rsidP="0091781C">
      <w:pPr>
        <w:bidi/>
        <w:jc w:val="both"/>
        <w:rPr>
          <w:rFonts w:cs="David" w:hint="cs"/>
          <w:u w:val="single"/>
          <w:rtl/>
        </w:rPr>
      </w:pPr>
    </w:p>
    <w:p w14:paraId="26736960" w14:textId="77777777" w:rsidR="0091781C" w:rsidRPr="0091781C" w:rsidRDefault="0091781C" w:rsidP="0091781C">
      <w:pPr>
        <w:bidi/>
        <w:jc w:val="both"/>
        <w:rPr>
          <w:rFonts w:cs="David" w:hint="cs"/>
          <w:rtl/>
        </w:rPr>
      </w:pPr>
      <w:r w:rsidRPr="0091781C">
        <w:rPr>
          <w:rFonts w:cs="David" w:hint="cs"/>
          <w:rtl/>
        </w:rPr>
        <w:tab/>
        <w:t>לא מפריע. להפך, זה גם מאפשר לחברי הכנסת לעשות הערכה נכונה כמה זמן יוקצב להסתייגויות, האם להגיש הסתייגויות לדיבור בלבד או להגיש הסתייגויות מהותיות. אני יודע שהלשכה המשפטית מראש, עוד לפני הדיון הזה, המליצה להגיש הסתייגויות מהותיות ולא להגיש הסתייגויות דיבור, כי יש הרבה הסתייגויות מהותיות לתקציב ולחוק ההסדרים, ולכן ההחלטה כאן תאפשר לכנסת להיערך נכון לדיונים שלפניה.</w:t>
      </w:r>
    </w:p>
    <w:p w14:paraId="349E54AD" w14:textId="77777777" w:rsidR="0091781C" w:rsidRPr="0091781C" w:rsidRDefault="0091781C" w:rsidP="0091781C">
      <w:pPr>
        <w:bidi/>
        <w:jc w:val="both"/>
        <w:rPr>
          <w:rFonts w:cs="David" w:hint="cs"/>
          <w:rtl/>
        </w:rPr>
      </w:pPr>
    </w:p>
    <w:p w14:paraId="392351A8"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1B006796" w14:textId="77777777" w:rsidR="0091781C" w:rsidRPr="0091781C" w:rsidRDefault="0091781C" w:rsidP="0091781C">
      <w:pPr>
        <w:bidi/>
        <w:jc w:val="both"/>
        <w:rPr>
          <w:rFonts w:cs="David" w:hint="cs"/>
          <w:u w:val="single"/>
          <w:rtl/>
        </w:rPr>
      </w:pPr>
    </w:p>
    <w:p w14:paraId="799298E4" w14:textId="77777777" w:rsidR="0091781C" w:rsidRPr="0091781C" w:rsidRDefault="0091781C" w:rsidP="0091781C">
      <w:pPr>
        <w:bidi/>
        <w:jc w:val="both"/>
        <w:rPr>
          <w:rFonts w:cs="David" w:hint="cs"/>
          <w:rtl/>
        </w:rPr>
      </w:pPr>
      <w:r w:rsidRPr="0091781C">
        <w:rPr>
          <w:rFonts w:cs="David" w:hint="cs"/>
          <w:rtl/>
        </w:rPr>
        <w:tab/>
        <w:t xml:space="preserve">14:56 ההצעה שאני מביא לוועדת הכנסת זאת הצעה שבנויה על התקדים של אותו הדיון בתקציב של שנת 2006, לא בסוף 2006, כשהוקמה ממשלה חדשה </w:t>
      </w:r>
      <w:proofErr w:type="spellStart"/>
      <w:r w:rsidRPr="0091781C">
        <w:rPr>
          <w:rFonts w:cs="David" w:hint="cs"/>
          <w:rtl/>
        </w:rPr>
        <w:t>והיתה</w:t>
      </w:r>
      <w:proofErr w:type="spellEnd"/>
      <w:r w:rsidRPr="0091781C">
        <w:rPr>
          <w:rFonts w:cs="David" w:hint="cs"/>
          <w:rtl/>
        </w:rPr>
        <w:t xml:space="preserve"> צריכה לאשר בכנסת תקציב מהר. אני אביא את הצעתי, ואתם יכולים לבדוק אם היא בנויה על המתכונת של ההצעה ההיא. ההצעה שאני מביא לכאן היא כזאת: סעיף ראשון, בהתאם לאותה החלטה, לפטור מחובת הנחה של יום אחד, לפני הקריאה השנייה והקריאה השלישית את החוקים של התקציב וחוק ההסדרים. אני לומד מיושבי-ראש ועדות הכנסת הקודמים, זאת ההצעה </w:t>
      </w:r>
      <w:proofErr w:type="spellStart"/>
      <w:r w:rsidRPr="0091781C">
        <w:rPr>
          <w:rFonts w:cs="David" w:hint="cs"/>
          <w:rtl/>
        </w:rPr>
        <w:t>שהיתה</w:t>
      </w:r>
      <w:proofErr w:type="spellEnd"/>
      <w:r w:rsidRPr="0091781C">
        <w:rPr>
          <w:rFonts w:cs="David" w:hint="cs"/>
          <w:rtl/>
        </w:rPr>
        <w:t xml:space="preserve"> אז ואושרה, ואני חושב שזה נכון, כי האלטרנטיבה, שאם לא נפטור את התקציב ואת חוק ההסדרים מחובת הנחה, ועדות יצטרכו- - -</w:t>
      </w:r>
    </w:p>
    <w:p w14:paraId="080053E6" w14:textId="77777777" w:rsidR="0091781C" w:rsidRPr="0091781C" w:rsidRDefault="0091781C" w:rsidP="0091781C">
      <w:pPr>
        <w:bidi/>
        <w:jc w:val="both"/>
        <w:rPr>
          <w:rFonts w:cs="David" w:hint="cs"/>
          <w:rtl/>
        </w:rPr>
      </w:pPr>
    </w:p>
    <w:p w14:paraId="0F9F55C8"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6EAA881C" w14:textId="77777777" w:rsidR="0091781C" w:rsidRPr="0091781C" w:rsidRDefault="0091781C" w:rsidP="0091781C">
      <w:pPr>
        <w:bidi/>
        <w:jc w:val="both"/>
        <w:rPr>
          <w:rFonts w:cs="David" w:hint="cs"/>
          <w:rtl/>
        </w:rPr>
      </w:pPr>
    </w:p>
    <w:p w14:paraId="1F348BB1" w14:textId="77777777" w:rsidR="0091781C" w:rsidRPr="0091781C" w:rsidRDefault="0091781C" w:rsidP="0091781C">
      <w:pPr>
        <w:bidi/>
        <w:jc w:val="both"/>
        <w:rPr>
          <w:rFonts w:cs="David" w:hint="cs"/>
          <w:rtl/>
        </w:rPr>
      </w:pPr>
      <w:r w:rsidRPr="0091781C">
        <w:rPr>
          <w:rFonts w:cs="David" w:hint="cs"/>
          <w:rtl/>
        </w:rPr>
        <w:tab/>
        <w:t>מתי מניחים את התקציב לפי תפיסתכם על שולחן הכנסת?</w:t>
      </w:r>
    </w:p>
    <w:p w14:paraId="3DDFBFF8" w14:textId="77777777" w:rsidR="0091781C" w:rsidRPr="0091781C" w:rsidRDefault="0091781C" w:rsidP="0091781C">
      <w:pPr>
        <w:bidi/>
        <w:jc w:val="both"/>
        <w:rPr>
          <w:rFonts w:cs="David" w:hint="cs"/>
          <w:rtl/>
        </w:rPr>
      </w:pPr>
    </w:p>
    <w:p w14:paraId="4BD46F8D"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2FC841A0" w14:textId="77777777" w:rsidR="0091781C" w:rsidRPr="0091781C" w:rsidRDefault="0091781C" w:rsidP="0091781C">
      <w:pPr>
        <w:bidi/>
        <w:jc w:val="both"/>
        <w:rPr>
          <w:rFonts w:cs="David" w:hint="cs"/>
          <w:u w:val="single"/>
          <w:rtl/>
        </w:rPr>
      </w:pPr>
    </w:p>
    <w:p w14:paraId="308A62F4" w14:textId="77777777" w:rsidR="0091781C" w:rsidRPr="0091781C" w:rsidRDefault="0091781C" w:rsidP="0091781C">
      <w:pPr>
        <w:bidi/>
        <w:jc w:val="both"/>
        <w:rPr>
          <w:rFonts w:cs="David"/>
          <w:rtl/>
        </w:rPr>
      </w:pPr>
      <w:r w:rsidRPr="0091781C">
        <w:rPr>
          <w:rFonts w:cs="David" w:hint="cs"/>
          <w:rtl/>
        </w:rPr>
        <w:tab/>
        <w:t>ביום שני.</w:t>
      </w:r>
    </w:p>
    <w:p w14:paraId="4802FD96" w14:textId="77777777" w:rsidR="0091781C" w:rsidRPr="0091781C" w:rsidRDefault="0091781C" w:rsidP="0091781C">
      <w:pPr>
        <w:bidi/>
        <w:jc w:val="both"/>
        <w:rPr>
          <w:rFonts w:cs="David" w:hint="cs"/>
          <w:rtl/>
        </w:rPr>
      </w:pPr>
      <w:r w:rsidRPr="0091781C">
        <w:rPr>
          <w:rFonts w:cs="David" w:hint="cs"/>
          <w:rtl/>
        </w:rPr>
        <w:tab/>
      </w:r>
    </w:p>
    <w:p w14:paraId="35C74041"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37F8D282" w14:textId="77777777" w:rsidR="0091781C" w:rsidRPr="0091781C" w:rsidRDefault="0091781C" w:rsidP="0091781C">
      <w:pPr>
        <w:bidi/>
        <w:jc w:val="both"/>
        <w:rPr>
          <w:rFonts w:cs="David" w:hint="cs"/>
          <w:rtl/>
        </w:rPr>
      </w:pPr>
    </w:p>
    <w:p w14:paraId="5FB09759" w14:textId="77777777" w:rsidR="0091781C" w:rsidRPr="0091781C" w:rsidRDefault="0091781C" w:rsidP="0091781C">
      <w:pPr>
        <w:bidi/>
        <w:jc w:val="both"/>
        <w:rPr>
          <w:rFonts w:cs="David" w:hint="cs"/>
          <w:rtl/>
        </w:rPr>
      </w:pPr>
      <w:r w:rsidRPr="0091781C">
        <w:rPr>
          <w:rFonts w:cs="David" w:hint="cs"/>
          <w:rtl/>
        </w:rPr>
        <w:tab/>
        <w:t>למה לא ביום ראשון, וזה חוסך עוד יום?</w:t>
      </w:r>
    </w:p>
    <w:p w14:paraId="14AB0E2C" w14:textId="77777777" w:rsidR="0091781C" w:rsidRPr="0091781C" w:rsidRDefault="0091781C" w:rsidP="0091781C">
      <w:pPr>
        <w:bidi/>
        <w:jc w:val="both"/>
        <w:rPr>
          <w:rFonts w:cs="David" w:hint="cs"/>
          <w:rtl/>
        </w:rPr>
      </w:pPr>
    </w:p>
    <w:p w14:paraId="014B637D"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44345A0C" w14:textId="77777777" w:rsidR="0091781C" w:rsidRPr="0091781C" w:rsidRDefault="0091781C" w:rsidP="0091781C">
      <w:pPr>
        <w:bidi/>
        <w:jc w:val="both"/>
        <w:rPr>
          <w:rFonts w:cs="David" w:hint="cs"/>
          <w:u w:val="single"/>
          <w:rtl/>
        </w:rPr>
      </w:pPr>
    </w:p>
    <w:p w14:paraId="276F5B93" w14:textId="77777777" w:rsidR="0091781C" w:rsidRPr="0091781C" w:rsidRDefault="0091781C" w:rsidP="0091781C">
      <w:pPr>
        <w:bidi/>
        <w:jc w:val="both"/>
        <w:rPr>
          <w:rFonts w:cs="David" w:hint="cs"/>
          <w:rtl/>
        </w:rPr>
      </w:pPr>
      <w:r w:rsidRPr="0091781C">
        <w:rPr>
          <w:rFonts w:cs="David" w:hint="cs"/>
          <w:rtl/>
        </w:rPr>
        <w:tab/>
        <w:t>צריך לכנס את המליאה בשביל זה, וזה מיותר לכנס את המליאה רק בשביל לחסוך את הפטור מחובת הנחה.</w:t>
      </w:r>
    </w:p>
    <w:p w14:paraId="7618D3D7" w14:textId="77777777" w:rsidR="0091781C" w:rsidRPr="0091781C" w:rsidRDefault="0091781C" w:rsidP="0091781C">
      <w:pPr>
        <w:bidi/>
        <w:jc w:val="both"/>
        <w:rPr>
          <w:rFonts w:cs="David" w:hint="cs"/>
          <w:rtl/>
        </w:rPr>
      </w:pPr>
    </w:p>
    <w:p w14:paraId="3183DD36"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2ACA2F12" w14:textId="77777777" w:rsidR="0091781C" w:rsidRPr="0091781C" w:rsidRDefault="0091781C" w:rsidP="0091781C">
      <w:pPr>
        <w:bidi/>
        <w:jc w:val="both"/>
        <w:rPr>
          <w:rFonts w:cs="David" w:hint="cs"/>
          <w:rtl/>
        </w:rPr>
      </w:pPr>
    </w:p>
    <w:p w14:paraId="297C7FD6" w14:textId="77777777" w:rsidR="0091781C" w:rsidRPr="0091781C" w:rsidRDefault="0091781C" w:rsidP="0091781C">
      <w:pPr>
        <w:bidi/>
        <w:jc w:val="both"/>
        <w:rPr>
          <w:rFonts w:cs="David" w:hint="cs"/>
          <w:rtl/>
        </w:rPr>
      </w:pPr>
      <w:r w:rsidRPr="0091781C">
        <w:rPr>
          <w:rFonts w:cs="David" w:hint="cs"/>
          <w:rtl/>
        </w:rPr>
        <w:tab/>
        <w:t>לא, להתחיל את הדיונים מיום ראשון. למה לא להתחיל ביום ראשון?</w:t>
      </w:r>
    </w:p>
    <w:p w14:paraId="2840F45C" w14:textId="77777777" w:rsidR="0091781C" w:rsidRPr="0091781C" w:rsidRDefault="0091781C" w:rsidP="0091781C">
      <w:pPr>
        <w:bidi/>
        <w:jc w:val="both"/>
        <w:rPr>
          <w:rFonts w:cs="David" w:hint="cs"/>
          <w:rtl/>
        </w:rPr>
      </w:pPr>
    </w:p>
    <w:p w14:paraId="5EEB2910"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7E933B20" w14:textId="77777777" w:rsidR="0091781C" w:rsidRPr="0091781C" w:rsidRDefault="0091781C" w:rsidP="0091781C">
      <w:pPr>
        <w:bidi/>
        <w:jc w:val="both"/>
        <w:rPr>
          <w:rFonts w:cs="David" w:hint="cs"/>
          <w:u w:val="single"/>
          <w:rtl/>
        </w:rPr>
      </w:pPr>
    </w:p>
    <w:p w14:paraId="7150458A" w14:textId="77777777" w:rsidR="0091781C" w:rsidRPr="0091781C" w:rsidRDefault="0091781C" w:rsidP="0091781C">
      <w:pPr>
        <w:bidi/>
        <w:jc w:val="both"/>
        <w:rPr>
          <w:rFonts w:cs="David" w:hint="cs"/>
          <w:rtl/>
        </w:rPr>
      </w:pPr>
      <w:r w:rsidRPr="0091781C">
        <w:rPr>
          <w:rFonts w:cs="David" w:hint="cs"/>
          <w:rtl/>
        </w:rPr>
        <w:tab/>
        <w:t>יש הרבה עבודה של הלשכה המשפטית. אנחנו רוצים למצות את הדיון בוועדות השונות של הכנסת בחוק ההסדרים עד תומו, לתת מקסימום.</w:t>
      </w:r>
    </w:p>
    <w:p w14:paraId="2F88B658" w14:textId="77777777" w:rsidR="0091781C" w:rsidRPr="0091781C" w:rsidRDefault="0091781C" w:rsidP="0091781C">
      <w:pPr>
        <w:bidi/>
        <w:jc w:val="both"/>
        <w:rPr>
          <w:rFonts w:cs="David" w:hint="cs"/>
          <w:rtl/>
        </w:rPr>
      </w:pPr>
    </w:p>
    <w:p w14:paraId="2AC82782"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5BA08263" w14:textId="77777777" w:rsidR="0091781C" w:rsidRPr="0091781C" w:rsidRDefault="0091781C" w:rsidP="0091781C">
      <w:pPr>
        <w:bidi/>
        <w:jc w:val="both"/>
        <w:rPr>
          <w:rFonts w:cs="David" w:hint="cs"/>
          <w:rtl/>
        </w:rPr>
      </w:pPr>
    </w:p>
    <w:p w14:paraId="37B6F9D7" w14:textId="77777777" w:rsidR="0091781C" w:rsidRPr="0091781C" w:rsidRDefault="0091781C" w:rsidP="0091781C">
      <w:pPr>
        <w:bidi/>
        <w:jc w:val="both"/>
        <w:rPr>
          <w:rFonts w:cs="David" w:hint="cs"/>
          <w:rtl/>
        </w:rPr>
      </w:pPr>
      <w:r w:rsidRPr="0091781C">
        <w:rPr>
          <w:rFonts w:cs="David" w:hint="cs"/>
          <w:rtl/>
        </w:rPr>
        <w:tab/>
        <w:t>אני מציע לטובתכם, כדי שיהיה יותר זמן דיון, כי תיכף תראה שיש בעיה גדולה.</w:t>
      </w:r>
    </w:p>
    <w:p w14:paraId="019B79D6" w14:textId="77777777" w:rsidR="0091781C" w:rsidRPr="0091781C" w:rsidRDefault="0091781C" w:rsidP="0091781C">
      <w:pPr>
        <w:bidi/>
        <w:jc w:val="both"/>
        <w:rPr>
          <w:rFonts w:cs="David" w:hint="cs"/>
          <w:rtl/>
        </w:rPr>
      </w:pPr>
    </w:p>
    <w:p w14:paraId="449DBA38"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71FDC804" w14:textId="77777777" w:rsidR="0091781C" w:rsidRPr="0091781C" w:rsidRDefault="0091781C" w:rsidP="0091781C">
      <w:pPr>
        <w:bidi/>
        <w:jc w:val="both"/>
        <w:rPr>
          <w:rFonts w:cs="David" w:hint="cs"/>
          <w:u w:val="single"/>
          <w:rtl/>
        </w:rPr>
      </w:pPr>
    </w:p>
    <w:p w14:paraId="2FEF264F" w14:textId="77777777" w:rsidR="0091781C" w:rsidRPr="0091781C" w:rsidRDefault="0091781C" w:rsidP="0091781C">
      <w:pPr>
        <w:bidi/>
        <w:jc w:val="both"/>
        <w:rPr>
          <w:rFonts w:cs="David" w:hint="cs"/>
          <w:rtl/>
        </w:rPr>
      </w:pPr>
      <w:r w:rsidRPr="0091781C">
        <w:rPr>
          <w:rFonts w:cs="David" w:hint="cs"/>
          <w:rtl/>
        </w:rPr>
        <w:tab/>
        <w:t>בזמן דיון אני לא מאמין שתהיה בעיה גדולה.</w:t>
      </w:r>
    </w:p>
    <w:p w14:paraId="049D6B10" w14:textId="77777777" w:rsidR="0091781C" w:rsidRPr="0091781C" w:rsidRDefault="0091781C" w:rsidP="0091781C">
      <w:pPr>
        <w:bidi/>
        <w:jc w:val="both"/>
        <w:rPr>
          <w:rFonts w:cs="David" w:hint="cs"/>
          <w:rtl/>
        </w:rPr>
      </w:pPr>
    </w:p>
    <w:p w14:paraId="2620E76E" w14:textId="77777777" w:rsidR="0091781C" w:rsidRDefault="0091781C" w:rsidP="0091781C">
      <w:pPr>
        <w:bidi/>
        <w:jc w:val="both"/>
        <w:rPr>
          <w:rFonts w:cs="David" w:hint="cs"/>
          <w:rtl/>
        </w:rPr>
      </w:pPr>
      <w:r w:rsidRPr="0091781C">
        <w:rPr>
          <w:rFonts w:cs="David" w:hint="cs"/>
          <w:rtl/>
        </w:rPr>
        <w:tab/>
      </w:r>
    </w:p>
    <w:p w14:paraId="575B3DA7" w14:textId="77777777" w:rsidR="0091781C" w:rsidRDefault="0091781C" w:rsidP="0091781C">
      <w:pPr>
        <w:bidi/>
        <w:jc w:val="both"/>
        <w:rPr>
          <w:rFonts w:cs="David" w:hint="cs"/>
          <w:rtl/>
        </w:rPr>
      </w:pPr>
    </w:p>
    <w:p w14:paraId="62590F93" w14:textId="77777777" w:rsidR="0091781C" w:rsidRDefault="0091781C" w:rsidP="0091781C">
      <w:pPr>
        <w:bidi/>
        <w:jc w:val="both"/>
        <w:rPr>
          <w:rFonts w:cs="David" w:hint="cs"/>
          <w:rtl/>
        </w:rPr>
      </w:pPr>
    </w:p>
    <w:p w14:paraId="0DB7676D" w14:textId="77777777" w:rsidR="0091781C" w:rsidRDefault="0091781C" w:rsidP="0091781C">
      <w:pPr>
        <w:bidi/>
        <w:jc w:val="both"/>
        <w:rPr>
          <w:rFonts w:cs="David" w:hint="cs"/>
          <w:rtl/>
        </w:rPr>
      </w:pPr>
    </w:p>
    <w:p w14:paraId="50077F16" w14:textId="77777777" w:rsidR="0091781C" w:rsidRDefault="0091781C" w:rsidP="0091781C">
      <w:pPr>
        <w:bidi/>
        <w:jc w:val="both"/>
        <w:rPr>
          <w:rFonts w:cs="David" w:hint="cs"/>
          <w:rtl/>
        </w:rPr>
      </w:pPr>
    </w:p>
    <w:p w14:paraId="4AA35B90" w14:textId="77777777" w:rsidR="0091781C" w:rsidRDefault="0091781C" w:rsidP="0091781C">
      <w:pPr>
        <w:bidi/>
        <w:jc w:val="both"/>
        <w:rPr>
          <w:rFonts w:cs="David" w:hint="cs"/>
          <w:rtl/>
        </w:rPr>
      </w:pPr>
    </w:p>
    <w:p w14:paraId="77FC84B7" w14:textId="77777777" w:rsidR="0091781C" w:rsidRPr="0091781C" w:rsidRDefault="0091781C" w:rsidP="0091781C">
      <w:pPr>
        <w:bidi/>
        <w:jc w:val="both"/>
        <w:rPr>
          <w:rFonts w:cs="David" w:hint="cs"/>
          <w:rtl/>
        </w:rPr>
      </w:pPr>
      <w:r w:rsidRPr="0091781C">
        <w:rPr>
          <w:rFonts w:cs="David" w:hint="cs"/>
          <w:rtl/>
        </w:rPr>
        <w:t>ההצעה שאני מביא לכאן היא הצעה שהדיון יתחיל ביום שני בשעה 11:00, לפני הדיון על התקציב. אני מניח שהאופוזיציה תרצה לקיים אי-אמון כהרגלה, אלא אם כן תודיעו לי שאת מוותרים על זה. אגב, גם ב-2006 האופוזיציה לא ויתרה והתקיים דיון בהצעות האי-אמון.</w:t>
      </w:r>
    </w:p>
    <w:p w14:paraId="2D7C65C8" w14:textId="77777777" w:rsidR="0091781C" w:rsidRPr="0091781C" w:rsidRDefault="0091781C" w:rsidP="0091781C">
      <w:pPr>
        <w:bidi/>
        <w:jc w:val="both"/>
        <w:rPr>
          <w:rFonts w:cs="David" w:hint="cs"/>
          <w:rtl/>
        </w:rPr>
      </w:pPr>
    </w:p>
    <w:p w14:paraId="18596288"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3825A9B6" w14:textId="77777777" w:rsidR="0091781C" w:rsidRPr="0091781C" w:rsidRDefault="0091781C" w:rsidP="0091781C">
      <w:pPr>
        <w:bidi/>
        <w:jc w:val="both"/>
        <w:rPr>
          <w:rFonts w:cs="David" w:hint="cs"/>
          <w:rtl/>
        </w:rPr>
      </w:pPr>
    </w:p>
    <w:p w14:paraId="17EC8EB3" w14:textId="77777777" w:rsidR="0091781C" w:rsidRPr="0091781C" w:rsidRDefault="0091781C" w:rsidP="0091781C">
      <w:pPr>
        <w:bidi/>
        <w:jc w:val="both"/>
        <w:rPr>
          <w:rFonts w:cs="David" w:hint="cs"/>
          <w:rtl/>
        </w:rPr>
      </w:pPr>
      <w:r w:rsidRPr="0091781C">
        <w:rPr>
          <w:rFonts w:cs="David" w:hint="cs"/>
          <w:rtl/>
        </w:rPr>
        <w:tab/>
        <w:t>זה ברור.</w:t>
      </w:r>
    </w:p>
    <w:p w14:paraId="692B2BDC" w14:textId="77777777" w:rsidR="0091781C" w:rsidRPr="0091781C" w:rsidRDefault="0091781C" w:rsidP="0091781C">
      <w:pPr>
        <w:bidi/>
        <w:jc w:val="both"/>
        <w:rPr>
          <w:rFonts w:cs="David" w:hint="cs"/>
          <w:rtl/>
        </w:rPr>
      </w:pPr>
    </w:p>
    <w:p w14:paraId="383E9806"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545AF6BE" w14:textId="77777777" w:rsidR="0091781C" w:rsidRPr="0091781C" w:rsidRDefault="0091781C" w:rsidP="0091781C">
      <w:pPr>
        <w:bidi/>
        <w:jc w:val="both"/>
        <w:rPr>
          <w:rFonts w:cs="David" w:hint="cs"/>
          <w:u w:val="single"/>
          <w:rtl/>
        </w:rPr>
      </w:pPr>
    </w:p>
    <w:p w14:paraId="40B8CBB0" w14:textId="77777777" w:rsidR="0091781C" w:rsidRPr="0091781C" w:rsidRDefault="0091781C" w:rsidP="0091781C">
      <w:pPr>
        <w:bidi/>
        <w:jc w:val="both"/>
        <w:rPr>
          <w:rFonts w:cs="David" w:hint="cs"/>
          <w:rtl/>
        </w:rPr>
      </w:pPr>
      <w:r w:rsidRPr="0091781C">
        <w:rPr>
          <w:rFonts w:cs="David" w:hint="cs"/>
          <w:rtl/>
        </w:rPr>
        <w:tab/>
        <w:t>אני מציע שנאשר מראש, כחלק מאותה החלטה, כמו שעשו גם אז, מסגרת זמן לאותו אי-אמון, שמסגרת הזמן תהיה10 דקות לכל מציע ושלוש דקות לכל סיעה.</w:t>
      </w:r>
    </w:p>
    <w:p w14:paraId="0C6AF1A9" w14:textId="77777777" w:rsidR="0091781C" w:rsidRPr="0091781C" w:rsidRDefault="0091781C" w:rsidP="0091781C">
      <w:pPr>
        <w:bidi/>
        <w:jc w:val="both"/>
        <w:rPr>
          <w:rFonts w:cs="David" w:hint="cs"/>
          <w:rtl/>
        </w:rPr>
      </w:pPr>
    </w:p>
    <w:p w14:paraId="7DC5A83F" w14:textId="77777777" w:rsidR="0091781C" w:rsidRPr="0091781C" w:rsidRDefault="0091781C" w:rsidP="0091781C">
      <w:pPr>
        <w:bidi/>
        <w:jc w:val="both"/>
        <w:rPr>
          <w:rFonts w:cs="David" w:hint="cs"/>
          <w:u w:val="single"/>
          <w:rtl/>
        </w:rPr>
      </w:pPr>
      <w:r w:rsidRPr="0091781C">
        <w:rPr>
          <w:rFonts w:cs="David" w:hint="cs"/>
          <w:u w:val="single"/>
          <w:rtl/>
        </w:rPr>
        <w:t>שלמה מולה:</w:t>
      </w:r>
    </w:p>
    <w:p w14:paraId="22D48082" w14:textId="77777777" w:rsidR="0091781C" w:rsidRPr="0091781C" w:rsidRDefault="0091781C" w:rsidP="0091781C">
      <w:pPr>
        <w:bidi/>
        <w:jc w:val="both"/>
        <w:rPr>
          <w:rFonts w:cs="David" w:hint="cs"/>
          <w:u w:val="single"/>
          <w:rtl/>
        </w:rPr>
      </w:pPr>
    </w:p>
    <w:p w14:paraId="4D52CC60" w14:textId="77777777" w:rsidR="0091781C" w:rsidRPr="0091781C" w:rsidRDefault="0091781C" w:rsidP="0091781C">
      <w:pPr>
        <w:bidi/>
        <w:jc w:val="both"/>
        <w:rPr>
          <w:rFonts w:cs="David" w:hint="cs"/>
          <w:rtl/>
        </w:rPr>
      </w:pPr>
      <w:r w:rsidRPr="0091781C">
        <w:rPr>
          <w:rFonts w:cs="David" w:hint="cs"/>
          <w:rtl/>
        </w:rPr>
        <w:tab/>
        <w:t>למה לא חמש?</w:t>
      </w:r>
    </w:p>
    <w:p w14:paraId="7C774DD9" w14:textId="77777777" w:rsidR="0091781C" w:rsidRPr="0091781C" w:rsidRDefault="0091781C" w:rsidP="0091781C">
      <w:pPr>
        <w:bidi/>
        <w:jc w:val="both"/>
        <w:rPr>
          <w:rFonts w:cs="David" w:hint="cs"/>
          <w:rtl/>
        </w:rPr>
      </w:pPr>
    </w:p>
    <w:p w14:paraId="07F268E9"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79AF557C" w14:textId="77777777" w:rsidR="0091781C" w:rsidRPr="0091781C" w:rsidRDefault="0091781C" w:rsidP="0091781C">
      <w:pPr>
        <w:bidi/>
        <w:jc w:val="both"/>
        <w:rPr>
          <w:rFonts w:cs="David" w:hint="cs"/>
          <w:u w:val="single"/>
          <w:rtl/>
        </w:rPr>
      </w:pPr>
    </w:p>
    <w:p w14:paraId="566F61A5" w14:textId="77777777" w:rsidR="0091781C" w:rsidRPr="0091781C" w:rsidRDefault="0091781C" w:rsidP="0091781C">
      <w:pPr>
        <w:bidi/>
        <w:jc w:val="both"/>
        <w:rPr>
          <w:rFonts w:cs="David" w:hint="cs"/>
          <w:rtl/>
        </w:rPr>
      </w:pPr>
      <w:r w:rsidRPr="0091781C">
        <w:rPr>
          <w:rFonts w:cs="David" w:hint="cs"/>
          <w:rtl/>
        </w:rPr>
        <w:tab/>
        <w:t>כי זה מה שאני מציע, אתה יכול להציע חמש דקות. לפי ההצעה הזאת הדיון באי-אמון יסתיים בערך בשעה 13:00, אם זאת ההצעה שתתקבל, ובשעה 13:00 יתחיל הדיון על חוק ההסדרים.</w:t>
      </w:r>
    </w:p>
    <w:p w14:paraId="0A01CA7D" w14:textId="77777777" w:rsidR="0091781C" w:rsidRPr="0091781C" w:rsidRDefault="0091781C" w:rsidP="0091781C">
      <w:pPr>
        <w:bidi/>
        <w:jc w:val="both"/>
        <w:rPr>
          <w:rFonts w:cs="David" w:hint="cs"/>
          <w:rtl/>
        </w:rPr>
      </w:pPr>
    </w:p>
    <w:p w14:paraId="01C1E532" w14:textId="77777777" w:rsidR="0091781C" w:rsidRPr="0091781C" w:rsidRDefault="0091781C" w:rsidP="0091781C">
      <w:pPr>
        <w:bidi/>
        <w:jc w:val="both"/>
        <w:rPr>
          <w:rFonts w:cs="David" w:hint="cs"/>
          <w:u w:val="single"/>
          <w:rtl/>
        </w:rPr>
      </w:pPr>
      <w:r w:rsidRPr="0091781C">
        <w:rPr>
          <w:rFonts w:cs="David" w:hint="cs"/>
          <w:u w:val="single"/>
          <w:rtl/>
        </w:rPr>
        <w:t>נסים זאב:</w:t>
      </w:r>
    </w:p>
    <w:p w14:paraId="06826318" w14:textId="77777777" w:rsidR="0091781C" w:rsidRPr="0091781C" w:rsidRDefault="0091781C" w:rsidP="0091781C">
      <w:pPr>
        <w:bidi/>
        <w:jc w:val="both"/>
        <w:rPr>
          <w:rFonts w:cs="David" w:hint="cs"/>
          <w:rtl/>
        </w:rPr>
      </w:pPr>
    </w:p>
    <w:p w14:paraId="53203E7A" w14:textId="77777777" w:rsidR="0091781C" w:rsidRPr="0091781C" w:rsidRDefault="0091781C" w:rsidP="0091781C">
      <w:pPr>
        <w:bidi/>
        <w:jc w:val="both"/>
        <w:rPr>
          <w:rFonts w:cs="David" w:hint="cs"/>
          <w:rtl/>
        </w:rPr>
      </w:pPr>
      <w:r w:rsidRPr="0091781C">
        <w:rPr>
          <w:rFonts w:cs="David" w:hint="cs"/>
          <w:rtl/>
        </w:rPr>
        <w:tab/>
        <w:t>אם הממשלה תיפול ב-13:00, לא תוכלו בכלל לקיים את הדיון...</w:t>
      </w:r>
    </w:p>
    <w:p w14:paraId="1709A5FB" w14:textId="77777777" w:rsidR="0091781C" w:rsidRPr="0091781C" w:rsidRDefault="0091781C" w:rsidP="0091781C">
      <w:pPr>
        <w:bidi/>
        <w:jc w:val="both"/>
        <w:rPr>
          <w:rFonts w:cs="David" w:hint="cs"/>
          <w:rtl/>
        </w:rPr>
      </w:pPr>
    </w:p>
    <w:p w14:paraId="6831464E"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4562FA0C" w14:textId="77777777" w:rsidR="0091781C" w:rsidRPr="0091781C" w:rsidRDefault="0091781C" w:rsidP="0091781C">
      <w:pPr>
        <w:bidi/>
        <w:jc w:val="both"/>
        <w:rPr>
          <w:rFonts w:cs="David" w:hint="cs"/>
          <w:u w:val="single"/>
          <w:rtl/>
        </w:rPr>
      </w:pPr>
    </w:p>
    <w:p w14:paraId="011F84CA" w14:textId="77777777" w:rsidR="0091781C" w:rsidRPr="0091781C" w:rsidRDefault="0091781C" w:rsidP="0091781C">
      <w:pPr>
        <w:bidi/>
        <w:jc w:val="both"/>
        <w:rPr>
          <w:rFonts w:cs="David" w:hint="cs"/>
          <w:rtl/>
        </w:rPr>
      </w:pPr>
      <w:r w:rsidRPr="0091781C">
        <w:rPr>
          <w:rFonts w:cs="David" w:hint="cs"/>
          <w:rtl/>
        </w:rPr>
        <w:tab/>
        <w:t>אם הממשלה תיפול, לכנסת יהיו שתי אפשרויות: אפשרות אחת שתהיה לכנסת זה כן לאשר את התקציב כדי לא להתפזר, הכנסת יכולה לא לאשר את התקציב, ואז היא תיפול יחד עם הממשלה ותלך הביתה, על הקואליציה, האופוזיציה וכולנו.</w:t>
      </w:r>
    </w:p>
    <w:p w14:paraId="3135F879" w14:textId="77777777" w:rsidR="0091781C" w:rsidRPr="0091781C" w:rsidRDefault="0091781C" w:rsidP="0091781C">
      <w:pPr>
        <w:bidi/>
        <w:jc w:val="both"/>
        <w:rPr>
          <w:rFonts w:cs="David" w:hint="cs"/>
          <w:rtl/>
        </w:rPr>
      </w:pPr>
    </w:p>
    <w:p w14:paraId="7E8A118C"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11D01A2A" w14:textId="77777777" w:rsidR="0091781C" w:rsidRPr="0091781C" w:rsidRDefault="0091781C" w:rsidP="0091781C">
      <w:pPr>
        <w:bidi/>
        <w:jc w:val="both"/>
        <w:rPr>
          <w:rFonts w:cs="David" w:hint="cs"/>
          <w:u w:val="single"/>
          <w:rtl/>
        </w:rPr>
      </w:pPr>
    </w:p>
    <w:p w14:paraId="77888782" w14:textId="77777777" w:rsidR="0091781C" w:rsidRPr="0091781C" w:rsidRDefault="0091781C" w:rsidP="0091781C">
      <w:pPr>
        <w:bidi/>
        <w:jc w:val="both"/>
        <w:rPr>
          <w:rFonts w:cs="David" w:hint="cs"/>
          <w:rtl/>
        </w:rPr>
      </w:pPr>
      <w:r w:rsidRPr="0091781C">
        <w:rPr>
          <w:rFonts w:cs="David" w:hint="cs"/>
          <w:rtl/>
        </w:rPr>
        <w:tab/>
        <w:t>אם אתה מוכן לאפשרות הראשונה, אני מוכן לחוק התקציב...</w:t>
      </w:r>
    </w:p>
    <w:p w14:paraId="4BC386A7" w14:textId="77777777" w:rsidR="0091781C" w:rsidRPr="0091781C" w:rsidRDefault="0091781C" w:rsidP="0091781C">
      <w:pPr>
        <w:bidi/>
        <w:jc w:val="both"/>
        <w:rPr>
          <w:rFonts w:cs="David" w:hint="cs"/>
          <w:rtl/>
        </w:rPr>
      </w:pPr>
    </w:p>
    <w:p w14:paraId="27119B66"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69834CA7" w14:textId="77777777" w:rsidR="0091781C" w:rsidRPr="0091781C" w:rsidRDefault="0091781C" w:rsidP="0091781C">
      <w:pPr>
        <w:bidi/>
        <w:jc w:val="both"/>
        <w:rPr>
          <w:rFonts w:cs="David" w:hint="cs"/>
          <w:u w:val="single"/>
          <w:rtl/>
        </w:rPr>
      </w:pPr>
    </w:p>
    <w:p w14:paraId="6D209023" w14:textId="77777777" w:rsidR="0091781C" w:rsidRPr="0091781C" w:rsidRDefault="0091781C" w:rsidP="0091781C">
      <w:pPr>
        <w:bidi/>
        <w:jc w:val="both"/>
        <w:rPr>
          <w:rFonts w:cs="David" w:hint="cs"/>
          <w:rtl/>
        </w:rPr>
      </w:pPr>
      <w:r w:rsidRPr="0091781C">
        <w:rPr>
          <w:rFonts w:cs="David" w:hint="cs"/>
          <w:rtl/>
        </w:rPr>
        <w:tab/>
        <w:t>הדיון על חוק ההסדרים יתחיל בשעה 13:00, אחרי האי-אמון, וההצבעות, לפי ההצעה הזאת, יתקיימו בשעה 13:00 למחרת.</w:t>
      </w:r>
    </w:p>
    <w:p w14:paraId="15467705" w14:textId="77777777" w:rsidR="0091781C" w:rsidRPr="0091781C" w:rsidRDefault="0091781C" w:rsidP="0091781C">
      <w:pPr>
        <w:bidi/>
        <w:jc w:val="both"/>
        <w:rPr>
          <w:rFonts w:cs="David" w:hint="cs"/>
          <w:rtl/>
        </w:rPr>
      </w:pPr>
    </w:p>
    <w:p w14:paraId="4B50A84C"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70554F43" w14:textId="77777777" w:rsidR="0091781C" w:rsidRPr="0091781C" w:rsidRDefault="0091781C" w:rsidP="0091781C">
      <w:pPr>
        <w:bidi/>
        <w:jc w:val="both"/>
        <w:rPr>
          <w:rFonts w:cs="David" w:hint="cs"/>
          <w:u w:val="single"/>
          <w:rtl/>
        </w:rPr>
      </w:pPr>
    </w:p>
    <w:p w14:paraId="13CEAD83" w14:textId="77777777" w:rsidR="0091781C" w:rsidRPr="0091781C" w:rsidRDefault="0091781C" w:rsidP="0091781C">
      <w:pPr>
        <w:bidi/>
        <w:jc w:val="both"/>
        <w:rPr>
          <w:rFonts w:cs="David" w:hint="cs"/>
          <w:rtl/>
        </w:rPr>
      </w:pPr>
      <w:r w:rsidRPr="0091781C">
        <w:rPr>
          <w:rFonts w:cs="David" w:hint="cs"/>
          <w:rtl/>
        </w:rPr>
        <w:tab/>
        <w:t>בבוקר?</w:t>
      </w:r>
    </w:p>
    <w:p w14:paraId="7AE32AEA" w14:textId="77777777" w:rsidR="0091781C" w:rsidRPr="0091781C" w:rsidRDefault="0091781C" w:rsidP="0091781C">
      <w:pPr>
        <w:bidi/>
        <w:jc w:val="both"/>
        <w:rPr>
          <w:rFonts w:cs="David" w:hint="cs"/>
          <w:rtl/>
        </w:rPr>
      </w:pPr>
    </w:p>
    <w:p w14:paraId="77F25947"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2757E5D1" w14:textId="77777777" w:rsidR="0091781C" w:rsidRPr="0091781C" w:rsidRDefault="0091781C" w:rsidP="0091781C">
      <w:pPr>
        <w:bidi/>
        <w:jc w:val="both"/>
        <w:rPr>
          <w:rFonts w:cs="David" w:hint="cs"/>
          <w:u w:val="single"/>
          <w:rtl/>
        </w:rPr>
      </w:pPr>
    </w:p>
    <w:p w14:paraId="7218417D" w14:textId="77777777" w:rsidR="0091781C" w:rsidRPr="0091781C" w:rsidRDefault="0091781C" w:rsidP="0091781C">
      <w:pPr>
        <w:bidi/>
        <w:jc w:val="both"/>
        <w:rPr>
          <w:rFonts w:cs="David" w:hint="cs"/>
          <w:rtl/>
        </w:rPr>
      </w:pPr>
      <w:r w:rsidRPr="0091781C">
        <w:rPr>
          <w:rFonts w:cs="David" w:hint="cs"/>
          <w:rtl/>
        </w:rPr>
        <w:tab/>
        <w:t>בצהרים, שעה 13:00. זאת הערה מאוד נכונה, בשבוע הזה יש כל מיני אפשרויות, אז אני אדייק, אני אקבל את ההערה. הדיון יתחיל בשעה 13:00, וההצבעות על חוק ההסדרים יתחילו בשעה 13:00. באותה שנה התקבלה החלטה להפסיק את הצגת ההסתייגויות בשעה 24:00 בלילה ולפתוח את המליאה מחדש בשעה 09:00 בבוקר. אני מביא את ההצעה הזאת, אבל אם האופוזיציה תתעקש שהיא רוצה להגיש הסתייגויות ולהציג אותן גם בלילה, ולנצל את הזמן הזה, אין בעיה, ובלבד שאנחנו מחליטים כאן על שעת ההצבעה.</w:t>
      </w:r>
    </w:p>
    <w:p w14:paraId="27954BF4" w14:textId="77777777" w:rsidR="0091781C" w:rsidRPr="0091781C" w:rsidRDefault="0091781C" w:rsidP="0091781C">
      <w:pPr>
        <w:bidi/>
        <w:jc w:val="both"/>
        <w:rPr>
          <w:rFonts w:cs="David" w:hint="cs"/>
          <w:rtl/>
        </w:rPr>
      </w:pPr>
    </w:p>
    <w:p w14:paraId="258F86B7"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0E2FE15E" w14:textId="77777777" w:rsidR="0091781C" w:rsidRPr="0091781C" w:rsidRDefault="0091781C" w:rsidP="0091781C">
      <w:pPr>
        <w:bidi/>
        <w:jc w:val="both"/>
        <w:rPr>
          <w:rFonts w:cs="David" w:hint="cs"/>
          <w:rtl/>
        </w:rPr>
      </w:pPr>
    </w:p>
    <w:p w14:paraId="5DE5802E" w14:textId="77777777" w:rsidR="0091781C" w:rsidRPr="0091781C" w:rsidRDefault="0091781C" w:rsidP="0091781C">
      <w:pPr>
        <w:bidi/>
        <w:jc w:val="both"/>
        <w:rPr>
          <w:rFonts w:cs="David" w:hint="cs"/>
          <w:rtl/>
        </w:rPr>
      </w:pPr>
      <w:r w:rsidRPr="0091781C">
        <w:rPr>
          <w:rFonts w:cs="David" w:hint="cs"/>
          <w:rtl/>
        </w:rPr>
        <w:tab/>
        <w:t>הקואליציה יכולה לא לבוא לדיון...</w:t>
      </w:r>
    </w:p>
    <w:p w14:paraId="487344EB" w14:textId="77777777" w:rsidR="0091781C" w:rsidRPr="0091781C" w:rsidRDefault="0091781C" w:rsidP="0091781C">
      <w:pPr>
        <w:bidi/>
        <w:jc w:val="both"/>
        <w:rPr>
          <w:rFonts w:cs="David" w:hint="cs"/>
          <w:rtl/>
        </w:rPr>
      </w:pPr>
    </w:p>
    <w:p w14:paraId="0927CDE8" w14:textId="77777777" w:rsidR="0091781C" w:rsidRPr="0091781C" w:rsidRDefault="0091781C" w:rsidP="0091781C">
      <w:pPr>
        <w:bidi/>
        <w:jc w:val="both"/>
        <w:rPr>
          <w:rFonts w:cs="David" w:hint="cs"/>
          <w:u w:val="single"/>
          <w:rtl/>
        </w:rPr>
      </w:pPr>
      <w:r w:rsidRPr="0091781C">
        <w:rPr>
          <w:rFonts w:cs="David" w:hint="cs"/>
          <w:u w:val="single"/>
          <w:rtl/>
        </w:rPr>
        <w:t>שלמה מולה:</w:t>
      </w:r>
    </w:p>
    <w:p w14:paraId="5712EB49" w14:textId="77777777" w:rsidR="0091781C" w:rsidRPr="0091781C" w:rsidRDefault="0091781C" w:rsidP="0091781C">
      <w:pPr>
        <w:bidi/>
        <w:jc w:val="both"/>
        <w:rPr>
          <w:rFonts w:cs="David" w:hint="cs"/>
          <w:u w:val="single"/>
          <w:rtl/>
        </w:rPr>
      </w:pPr>
    </w:p>
    <w:p w14:paraId="0BD93D98" w14:textId="77777777" w:rsidR="0091781C" w:rsidRPr="0091781C" w:rsidRDefault="0091781C" w:rsidP="0091781C">
      <w:pPr>
        <w:bidi/>
        <w:jc w:val="both"/>
        <w:rPr>
          <w:rFonts w:cs="David" w:hint="cs"/>
          <w:rtl/>
        </w:rPr>
      </w:pPr>
      <w:r w:rsidRPr="0091781C">
        <w:rPr>
          <w:rFonts w:cs="David" w:hint="cs"/>
          <w:rtl/>
        </w:rPr>
        <w:tab/>
        <w:t>מה זאת אומרת שעת הצבעה? אתה מחליט על שעת הצבעה?</w:t>
      </w:r>
    </w:p>
    <w:p w14:paraId="281C9D2D" w14:textId="77777777" w:rsidR="0091781C" w:rsidRPr="0091781C" w:rsidRDefault="0091781C" w:rsidP="0091781C">
      <w:pPr>
        <w:bidi/>
        <w:jc w:val="both"/>
        <w:rPr>
          <w:rFonts w:cs="David" w:hint="cs"/>
          <w:rtl/>
        </w:rPr>
      </w:pPr>
    </w:p>
    <w:p w14:paraId="6CC6A096"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1B0B8126" w14:textId="77777777" w:rsidR="0091781C" w:rsidRPr="0091781C" w:rsidRDefault="0091781C" w:rsidP="0091781C">
      <w:pPr>
        <w:bidi/>
        <w:jc w:val="both"/>
        <w:rPr>
          <w:rFonts w:cs="David" w:hint="cs"/>
          <w:u w:val="single"/>
          <w:rtl/>
        </w:rPr>
      </w:pPr>
    </w:p>
    <w:p w14:paraId="23663C97" w14:textId="77777777" w:rsidR="0091781C" w:rsidRPr="0091781C" w:rsidRDefault="0091781C" w:rsidP="0091781C">
      <w:pPr>
        <w:bidi/>
        <w:jc w:val="both"/>
        <w:rPr>
          <w:rFonts w:cs="David" w:hint="cs"/>
          <w:rtl/>
        </w:rPr>
      </w:pPr>
      <w:r w:rsidRPr="0091781C">
        <w:rPr>
          <w:rFonts w:cs="David" w:hint="cs"/>
          <w:rtl/>
        </w:rPr>
        <w:tab/>
        <w:t>אני מציע לוועדה החלטה שגם תקבע את סדרי הזמן.</w:t>
      </w:r>
    </w:p>
    <w:p w14:paraId="242F1FA9" w14:textId="77777777" w:rsidR="0091781C" w:rsidRPr="0091781C" w:rsidRDefault="0091781C" w:rsidP="0091781C">
      <w:pPr>
        <w:bidi/>
        <w:jc w:val="both"/>
        <w:rPr>
          <w:rFonts w:cs="David" w:hint="cs"/>
          <w:rtl/>
        </w:rPr>
      </w:pPr>
    </w:p>
    <w:p w14:paraId="3EDE4FB7"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71A4F798" w14:textId="77777777" w:rsidR="0091781C" w:rsidRPr="0091781C" w:rsidRDefault="0091781C" w:rsidP="0091781C">
      <w:pPr>
        <w:bidi/>
        <w:jc w:val="both"/>
        <w:rPr>
          <w:rFonts w:cs="David" w:hint="cs"/>
          <w:rtl/>
        </w:rPr>
      </w:pPr>
    </w:p>
    <w:p w14:paraId="60BB736F" w14:textId="77777777" w:rsidR="0091781C" w:rsidRPr="0091781C" w:rsidRDefault="0091781C" w:rsidP="0091781C">
      <w:pPr>
        <w:bidi/>
        <w:jc w:val="both"/>
        <w:rPr>
          <w:rFonts w:cs="David" w:hint="cs"/>
          <w:rtl/>
        </w:rPr>
      </w:pPr>
      <w:r w:rsidRPr="0091781C">
        <w:rPr>
          <w:rFonts w:cs="David" w:hint="cs"/>
          <w:rtl/>
        </w:rPr>
        <w:tab/>
        <w:t>הרי הכלי היחיד שיש בידי האופוזיציה זאת הזכות לדבר, לזעוק ולהראות את הפרטים הקטנים, כי בדרך כלל אלוהים נמצא בפרטים הקטנים. השאלה שלי אליך, ארבל אסטרחן, אם ועדת הכנסת קבעה, כפי שהיא רוצה לקבוע עכשיו, את ההצבעות על חוק ההסדרים, ונניח שלא סיימנו את כל ההסתייגויות שלנו, אז מבטלים את כל האופוזיציה והולכים להצבעות?</w:t>
      </w:r>
    </w:p>
    <w:p w14:paraId="124854D9" w14:textId="77777777" w:rsidR="0091781C" w:rsidRPr="0091781C" w:rsidRDefault="0091781C" w:rsidP="0091781C">
      <w:pPr>
        <w:bidi/>
        <w:jc w:val="both"/>
        <w:rPr>
          <w:rFonts w:cs="David" w:hint="cs"/>
          <w:rtl/>
        </w:rPr>
      </w:pPr>
    </w:p>
    <w:p w14:paraId="7BEBD568" w14:textId="77777777" w:rsidR="0091781C" w:rsidRPr="0091781C" w:rsidRDefault="0091781C" w:rsidP="0091781C">
      <w:pPr>
        <w:bidi/>
        <w:jc w:val="both"/>
        <w:rPr>
          <w:rFonts w:cs="David" w:hint="cs"/>
          <w:rtl/>
        </w:rPr>
      </w:pPr>
      <w:r w:rsidRPr="0091781C">
        <w:rPr>
          <w:rFonts w:cs="David" w:hint="cs"/>
          <w:u w:val="single"/>
          <w:rtl/>
        </w:rPr>
        <w:t>ארבל אסטרחן:</w:t>
      </w:r>
    </w:p>
    <w:p w14:paraId="2166E90D" w14:textId="77777777" w:rsidR="0091781C" w:rsidRPr="0091781C" w:rsidRDefault="0091781C" w:rsidP="0091781C">
      <w:pPr>
        <w:bidi/>
        <w:jc w:val="both"/>
        <w:rPr>
          <w:rFonts w:cs="David" w:hint="cs"/>
          <w:rtl/>
        </w:rPr>
      </w:pPr>
    </w:p>
    <w:p w14:paraId="04074B5A" w14:textId="77777777" w:rsidR="0091781C" w:rsidRPr="0091781C" w:rsidRDefault="0091781C" w:rsidP="0091781C">
      <w:pPr>
        <w:bidi/>
        <w:jc w:val="both"/>
        <w:rPr>
          <w:rFonts w:cs="David" w:hint="cs"/>
          <w:rtl/>
        </w:rPr>
      </w:pPr>
      <w:r w:rsidRPr="0091781C">
        <w:rPr>
          <w:rFonts w:cs="David" w:hint="cs"/>
          <w:rtl/>
        </w:rPr>
        <w:tab/>
        <w:t>כל המשמעות של קביעת מסגרת הדיון, שמשך הדיון לא יושפע ממספר ההסתייגויות שמוגשות.</w:t>
      </w:r>
    </w:p>
    <w:p w14:paraId="26E274F1" w14:textId="77777777" w:rsidR="0091781C" w:rsidRPr="0091781C" w:rsidRDefault="0091781C" w:rsidP="0091781C">
      <w:pPr>
        <w:bidi/>
        <w:jc w:val="both"/>
        <w:rPr>
          <w:rFonts w:cs="David" w:hint="cs"/>
          <w:rtl/>
        </w:rPr>
      </w:pPr>
    </w:p>
    <w:p w14:paraId="58AD12B2"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02B32C01" w14:textId="77777777" w:rsidR="0091781C" w:rsidRPr="0091781C" w:rsidRDefault="0091781C" w:rsidP="0091781C">
      <w:pPr>
        <w:bidi/>
        <w:jc w:val="both"/>
        <w:rPr>
          <w:rFonts w:cs="David" w:hint="cs"/>
          <w:rtl/>
        </w:rPr>
      </w:pPr>
    </w:p>
    <w:p w14:paraId="2EABE713" w14:textId="77777777" w:rsidR="0091781C" w:rsidRPr="0091781C" w:rsidRDefault="0091781C" w:rsidP="0091781C">
      <w:pPr>
        <w:bidi/>
        <w:jc w:val="both"/>
        <w:rPr>
          <w:rFonts w:cs="David" w:hint="cs"/>
          <w:rtl/>
        </w:rPr>
      </w:pPr>
      <w:r w:rsidRPr="0091781C">
        <w:rPr>
          <w:rFonts w:cs="David" w:hint="cs"/>
          <w:rtl/>
        </w:rPr>
        <w:tab/>
        <w:t>מנהג קבוע בזמן קבוע.</w:t>
      </w:r>
    </w:p>
    <w:p w14:paraId="13CC8D0A" w14:textId="77777777" w:rsidR="0091781C" w:rsidRPr="0091781C" w:rsidRDefault="0091781C" w:rsidP="0091781C">
      <w:pPr>
        <w:bidi/>
        <w:jc w:val="both"/>
        <w:rPr>
          <w:rFonts w:cs="David" w:hint="cs"/>
          <w:rtl/>
        </w:rPr>
      </w:pPr>
    </w:p>
    <w:p w14:paraId="294B678A" w14:textId="77777777" w:rsidR="0091781C" w:rsidRPr="0091781C" w:rsidRDefault="0091781C" w:rsidP="0091781C">
      <w:pPr>
        <w:bidi/>
        <w:jc w:val="both"/>
        <w:rPr>
          <w:rFonts w:cs="David" w:hint="cs"/>
          <w:rtl/>
        </w:rPr>
      </w:pPr>
      <w:r w:rsidRPr="0091781C">
        <w:rPr>
          <w:rFonts w:cs="David" w:hint="cs"/>
          <w:u w:val="single"/>
          <w:rtl/>
        </w:rPr>
        <w:t>איל ינון:</w:t>
      </w:r>
    </w:p>
    <w:p w14:paraId="4CCFE7BB" w14:textId="77777777" w:rsidR="0091781C" w:rsidRPr="0091781C" w:rsidRDefault="0091781C" w:rsidP="0091781C">
      <w:pPr>
        <w:bidi/>
        <w:jc w:val="both"/>
        <w:rPr>
          <w:rFonts w:cs="David" w:hint="cs"/>
          <w:rtl/>
        </w:rPr>
      </w:pPr>
    </w:p>
    <w:p w14:paraId="5EF9DF87" w14:textId="77777777" w:rsidR="0091781C" w:rsidRPr="0091781C" w:rsidRDefault="0091781C" w:rsidP="0091781C">
      <w:pPr>
        <w:bidi/>
        <w:jc w:val="both"/>
        <w:rPr>
          <w:rFonts w:cs="David" w:hint="cs"/>
          <w:rtl/>
        </w:rPr>
      </w:pPr>
      <w:r w:rsidRPr="0091781C">
        <w:rPr>
          <w:rFonts w:cs="David" w:hint="cs"/>
          <w:rtl/>
        </w:rPr>
        <w:tab/>
        <w:t>זה הרעיון של סעיף 131.</w:t>
      </w:r>
    </w:p>
    <w:p w14:paraId="33011BC8" w14:textId="77777777" w:rsidR="0091781C" w:rsidRPr="0091781C" w:rsidRDefault="0091781C" w:rsidP="0091781C">
      <w:pPr>
        <w:bidi/>
        <w:jc w:val="both"/>
        <w:rPr>
          <w:rFonts w:cs="David" w:hint="cs"/>
          <w:rtl/>
        </w:rPr>
      </w:pPr>
    </w:p>
    <w:p w14:paraId="4C93840C"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523DA9A2" w14:textId="77777777" w:rsidR="0091781C" w:rsidRPr="0091781C" w:rsidRDefault="0091781C" w:rsidP="0091781C">
      <w:pPr>
        <w:bidi/>
        <w:jc w:val="both"/>
        <w:rPr>
          <w:rFonts w:cs="David" w:hint="cs"/>
          <w:u w:val="single"/>
          <w:rtl/>
        </w:rPr>
      </w:pPr>
    </w:p>
    <w:p w14:paraId="22A18D8F" w14:textId="77777777" w:rsidR="0091781C" w:rsidRPr="0091781C" w:rsidRDefault="0091781C" w:rsidP="0091781C">
      <w:pPr>
        <w:bidi/>
        <w:jc w:val="both"/>
        <w:rPr>
          <w:rFonts w:cs="David" w:hint="cs"/>
          <w:rtl/>
        </w:rPr>
      </w:pPr>
      <w:r w:rsidRPr="0091781C">
        <w:rPr>
          <w:rFonts w:cs="David" w:hint="cs"/>
          <w:rtl/>
        </w:rPr>
        <w:tab/>
        <w:t>זה גם הרעיון של סעיף 148.</w:t>
      </w:r>
    </w:p>
    <w:p w14:paraId="2AC07B65" w14:textId="77777777" w:rsidR="0091781C" w:rsidRPr="0091781C" w:rsidRDefault="0091781C" w:rsidP="0091781C">
      <w:pPr>
        <w:bidi/>
        <w:jc w:val="both"/>
        <w:rPr>
          <w:rFonts w:cs="David" w:hint="cs"/>
          <w:rtl/>
        </w:rPr>
      </w:pPr>
    </w:p>
    <w:p w14:paraId="354AA05E"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0AF7055A" w14:textId="77777777" w:rsidR="0091781C" w:rsidRPr="0091781C" w:rsidRDefault="0091781C" w:rsidP="0091781C">
      <w:pPr>
        <w:bidi/>
        <w:jc w:val="both"/>
        <w:rPr>
          <w:rFonts w:cs="David" w:hint="cs"/>
          <w:rtl/>
        </w:rPr>
      </w:pPr>
    </w:p>
    <w:p w14:paraId="419500F2" w14:textId="77777777" w:rsidR="0091781C" w:rsidRPr="0091781C" w:rsidRDefault="0091781C" w:rsidP="0091781C">
      <w:pPr>
        <w:bidi/>
        <w:jc w:val="both"/>
        <w:rPr>
          <w:rFonts w:cs="David" w:hint="cs"/>
          <w:rtl/>
        </w:rPr>
      </w:pPr>
      <w:r w:rsidRPr="0091781C">
        <w:rPr>
          <w:rFonts w:cs="David" w:hint="cs"/>
          <w:rtl/>
        </w:rPr>
        <w:tab/>
        <w:t>תפעיל מעכשיו את סעיף 131.</w:t>
      </w:r>
    </w:p>
    <w:p w14:paraId="0C52270C" w14:textId="77777777" w:rsidR="0091781C" w:rsidRPr="0091781C" w:rsidRDefault="0091781C" w:rsidP="0091781C">
      <w:pPr>
        <w:bidi/>
        <w:jc w:val="both"/>
        <w:rPr>
          <w:rFonts w:cs="David" w:hint="cs"/>
          <w:rtl/>
        </w:rPr>
      </w:pPr>
    </w:p>
    <w:p w14:paraId="46B0B6C0"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045FB0DB" w14:textId="77777777" w:rsidR="0091781C" w:rsidRPr="0091781C" w:rsidRDefault="0091781C" w:rsidP="0091781C">
      <w:pPr>
        <w:bidi/>
        <w:jc w:val="both"/>
        <w:rPr>
          <w:rFonts w:cs="David" w:hint="cs"/>
          <w:u w:val="single"/>
          <w:rtl/>
        </w:rPr>
      </w:pPr>
    </w:p>
    <w:p w14:paraId="66107183" w14:textId="77777777" w:rsidR="0091781C" w:rsidRPr="0091781C" w:rsidRDefault="0091781C" w:rsidP="0091781C">
      <w:pPr>
        <w:bidi/>
        <w:jc w:val="both"/>
        <w:rPr>
          <w:rFonts w:cs="David" w:hint="cs"/>
          <w:rtl/>
        </w:rPr>
      </w:pPr>
      <w:r w:rsidRPr="0091781C">
        <w:rPr>
          <w:rFonts w:cs="David" w:hint="cs"/>
          <w:rtl/>
        </w:rPr>
        <w:tab/>
        <w:t>זה מה שאני עושה.</w:t>
      </w:r>
    </w:p>
    <w:p w14:paraId="1FDF9206" w14:textId="77777777" w:rsidR="0091781C" w:rsidRPr="0091781C" w:rsidRDefault="0091781C" w:rsidP="0091781C">
      <w:pPr>
        <w:bidi/>
        <w:jc w:val="both"/>
        <w:rPr>
          <w:rFonts w:cs="David" w:hint="cs"/>
          <w:rtl/>
        </w:rPr>
      </w:pPr>
    </w:p>
    <w:p w14:paraId="5EF1A514" w14:textId="77777777" w:rsidR="0091781C" w:rsidRPr="0091781C" w:rsidRDefault="0091781C" w:rsidP="0091781C">
      <w:pPr>
        <w:bidi/>
        <w:jc w:val="both"/>
        <w:rPr>
          <w:rFonts w:cs="David" w:hint="cs"/>
          <w:u w:val="single"/>
          <w:rtl/>
        </w:rPr>
      </w:pPr>
      <w:r w:rsidRPr="0091781C">
        <w:rPr>
          <w:rFonts w:cs="David" w:hint="cs"/>
          <w:u w:val="single"/>
          <w:rtl/>
        </w:rPr>
        <w:t>שלמה מולה:</w:t>
      </w:r>
    </w:p>
    <w:p w14:paraId="7756D33E" w14:textId="77777777" w:rsidR="0091781C" w:rsidRPr="0091781C" w:rsidRDefault="0091781C" w:rsidP="0091781C">
      <w:pPr>
        <w:bidi/>
        <w:jc w:val="both"/>
        <w:rPr>
          <w:rFonts w:cs="David" w:hint="cs"/>
          <w:rtl/>
        </w:rPr>
      </w:pPr>
    </w:p>
    <w:p w14:paraId="58F2EFB4" w14:textId="77777777" w:rsidR="0091781C" w:rsidRPr="0091781C" w:rsidRDefault="0091781C" w:rsidP="0091781C">
      <w:pPr>
        <w:bidi/>
        <w:jc w:val="both"/>
        <w:rPr>
          <w:rFonts w:cs="David" w:hint="cs"/>
          <w:rtl/>
        </w:rPr>
      </w:pPr>
      <w:r w:rsidRPr="0091781C">
        <w:rPr>
          <w:rFonts w:cs="David" w:hint="cs"/>
          <w:rtl/>
        </w:rPr>
        <w:tab/>
        <w:t>מעכשיו אתה רוצה לקבוע את סעיף 131?</w:t>
      </w:r>
    </w:p>
    <w:p w14:paraId="7AE2A1BB" w14:textId="77777777" w:rsidR="0091781C" w:rsidRPr="0091781C" w:rsidRDefault="0091781C" w:rsidP="0091781C">
      <w:pPr>
        <w:bidi/>
        <w:jc w:val="both"/>
        <w:rPr>
          <w:rFonts w:cs="David" w:hint="cs"/>
          <w:rtl/>
        </w:rPr>
      </w:pPr>
    </w:p>
    <w:p w14:paraId="63637EDD"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7B06CEE8" w14:textId="77777777" w:rsidR="0091781C" w:rsidRPr="0091781C" w:rsidRDefault="0091781C" w:rsidP="0091781C">
      <w:pPr>
        <w:bidi/>
        <w:jc w:val="both"/>
        <w:rPr>
          <w:rFonts w:cs="David" w:hint="cs"/>
          <w:u w:val="single"/>
          <w:rtl/>
        </w:rPr>
      </w:pPr>
    </w:p>
    <w:p w14:paraId="4F3C8654" w14:textId="77777777" w:rsidR="0091781C" w:rsidRPr="0091781C" w:rsidRDefault="0091781C" w:rsidP="0091781C">
      <w:pPr>
        <w:bidi/>
        <w:jc w:val="both"/>
        <w:rPr>
          <w:rFonts w:cs="David" w:hint="cs"/>
          <w:rtl/>
        </w:rPr>
      </w:pPr>
      <w:r w:rsidRPr="0091781C">
        <w:rPr>
          <w:rFonts w:cs="David" w:hint="cs"/>
          <w:rtl/>
        </w:rPr>
        <w:tab/>
        <w:t>בוודאי.</w:t>
      </w:r>
    </w:p>
    <w:p w14:paraId="5FFA1BA8" w14:textId="77777777" w:rsidR="0091781C" w:rsidRPr="0091781C" w:rsidRDefault="0091781C" w:rsidP="0091781C">
      <w:pPr>
        <w:bidi/>
        <w:jc w:val="both"/>
        <w:rPr>
          <w:rFonts w:cs="David" w:hint="cs"/>
          <w:rtl/>
        </w:rPr>
      </w:pPr>
    </w:p>
    <w:p w14:paraId="1903DF64"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449DAD42" w14:textId="77777777" w:rsidR="0091781C" w:rsidRPr="0091781C" w:rsidRDefault="0091781C" w:rsidP="0091781C">
      <w:pPr>
        <w:bidi/>
        <w:jc w:val="both"/>
        <w:rPr>
          <w:rFonts w:cs="David" w:hint="cs"/>
          <w:rtl/>
        </w:rPr>
      </w:pPr>
    </w:p>
    <w:p w14:paraId="700CA413" w14:textId="77777777" w:rsidR="0091781C" w:rsidRPr="0091781C" w:rsidRDefault="0091781C" w:rsidP="0091781C">
      <w:pPr>
        <w:bidi/>
        <w:jc w:val="both"/>
        <w:rPr>
          <w:rFonts w:cs="David" w:hint="cs"/>
          <w:rtl/>
        </w:rPr>
      </w:pPr>
      <w:r w:rsidRPr="0091781C">
        <w:rPr>
          <w:rFonts w:cs="David" w:hint="cs"/>
          <w:rtl/>
        </w:rPr>
        <w:tab/>
        <w:t>אדוני היושב-ראש, אני מבקש שתגמור להציג את לוח-הזמנים.</w:t>
      </w:r>
    </w:p>
    <w:p w14:paraId="2FFF6AB5" w14:textId="77777777" w:rsidR="0091781C" w:rsidRPr="0091781C" w:rsidRDefault="0091781C" w:rsidP="0091781C">
      <w:pPr>
        <w:bidi/>
        <w:jc w:val="both"/>
        <w:rPr>
          <w:rFonts w:cs="David" w:hint="cs"/>
          <w:rtl/>
        </w:rPr>
      </w:pPr>
    </w:p>
    <w:p w14:paraId="74AD7AB1"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3E48C971" w14:textId="77777777" w:rsidR="0091781C" w:rsidRPr="0091781C" w:rsidRDefault="0091781C" w:rsidP="0091781C">
      <w:pPr>
        <w:bidi/>
        <w:jc w:val="both"/>
        <w:rPr>
          <w:rFonts w:cs="David" w:hint="cs"/>
          <w:u w:val="single"/>
          <w:rtl/>
        </w:rPr>
      </w:pPr>
    </w:p>
    <w:p w14:paraId="0964D8AF" w14:textId="77777777" w:rsidR="0091781C" w:rsidRPr="0091781C" w:rsidRDefault="0091781C" w:rsidP="0091781C">
      <w:pPr>
        <w:bidi/>
        <w:jc w:val="both"/>
        <w:rPr>
          <w:rFonts w:cs="David" w:hint="cs"/>
          <w:rtl/>
        </w:rPr>
      </w:pPr>
      <w:r w:rsidRPr="0091781C">
        <w:rPr>
          <w:rFonts w:cs="David" w:hint="cs"/>
          <w:rtl/>
        </w:rPr>
        <w:tab/>
        <w:t>למען הסר ספק, בעקבות התקדים של אותה שנה של 2006, אגב גם של השנים שבאו אחרי זה, ועדת הכנסת תמיד קבעה סדרי דיון על התקציב ועל חוק ההסדרים, בהתאם לסעיפים 131 ו-148. למשל, אני מסתכל על הפרוטוקול של 2006. הופעל סעיף 148 לעניין הזה.</w:t>
      </w:r>
    </w:p>
    <w:p w14:paraId="7CD962E0" w14:textId="77777777" w:rsidR="0091781C" w:rsidRPr="0091781C" w:rsidRDefault="0091781C" w:rsidP="0091781C">
      <w:pPr>
        <w:bidi/>
        <w:jc w:val="both"/>
        <w:rPr>
          <w:rFonts w:cs="David" w:hint="cs"/>
          <w:rtl/>
        </w:rPr>
      </w:pPr>
    </w:p>
    <w:p w14:paraId="3AB31925" w14:textId="77777777" w:rsidR="0091781C" w:rsidRPr="0091781C" w:rsidRDefault="0091781C" w:rsidP="0091781C">
      <w:pPr>
        <w:bidi/>
        <w:jc w:val="both"/>
        <w:rPr>
          <w:rFonts w:cs="David" w:hint="cs"/>
          <w:u w:val="single"/>
          <w:rtl/>
        </w:rPr>
      </w:pPr>
      <w:r w:rsidRPr="0091781C">
        <w:rPr>
          <w:rFonts w:cs="David" w:hint="cs"/>
          <w:u w:val="single"/>
          <w:rtl/>
        </w:rPr>
        <w:t>זבולון אורלב:</w:t>
      </w:r>
    </w:p>
    <w:p w14:paraId="03D87E55" w14:textId="77777777" w:rsidR="0091781C" w:rsidRPr="0091781C" w:rsidRDefault="0091781C" w:rsidP="0091781C">
      <w:pPr>
        <w:bidi/>
        <w:jc w:val="both"/>
        <w:rPr>
          <w:rFonts w:cs="David" w:hint="cs"/>
          <w:rtl/>
        </w:rPr>
      </w:pPr>
    </w:p>
    <w:p w14:paraId="237326D9" w14:textId="77777777" w:rsidR="0091781C" w:rsidRPr="0091781C" w:rsidRDefault="0091781C" w:rsidP="0091781C">
      <w:pPr>
        <w:bidi/>
        <w:jc w:val="both"/>
        <w:rPr>
          <w:rFonts w:cs="David" w:hint="cs"/>
          <w:rtl/>
        </w:rPr>
      </w:pPr>
      <w:r w:rsidRPr="0091781C">
        <w:rPr>
          <w:rFonts w:cs="David" w:hint="cs"/>
          <w:rtl/>
        </w:rPr>
        <w:tab/>
        <w:t>מה זה 148?</w:t>
      </w:r>
    </w:p>
    <w:p w14:paraId="13A60D81" w14:textId="77777777" w:rsidR="0091781C" w:rsidRPr="0091781C" w:rsidRDefault="0091781C" w:rsidP="0091781C">
      <w:pPr>
        <w:bidi/>
        <w:jc w:val="both"/>
        <w:rPr>
          <w:rFonts w:cs="David" w:hint="cs"/>
          <w:rtl/>
        </w:rPr>
      </w:pPr>
    </w:p>
    <w:p w14:paraId="6460C9F4"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70308967" w14:textId="77777777" w:rsidR="0091781C" w:rsidRPr="0091781C" w:rsidRDefault="0091781C" w:rsidP="0091781C">
      <w:pPr>
        <w:bidi/>
        <w:jc w:val="both"/>
        <w:rPr>
          <w:rFonts w:cs="David" w:hint="cs"/>
          <w:u w:val="single"/>
          <w:rtl/>
        </w:rPr>
      </w:pPr>
    </w:p>
    <w:p w14:paraId="1114269D" w14:textId="77777777" w:rsidR="0091781C" w:rsidRPr="0091781C" w:rsidRDefault="0091781C" w:rsidP="0091781C">
      <w:pPr>
        <w:bidi/>
        <w:jc w:val="both"/>
        <w:rPr>
          <w:rFonts w:cs="David" w:hint="cs"/>
          <w:rtl/>
        </w:rPr>
      </w:pPr>
      <w:r w:rsidRPr="0091781C">
        <w:rPr>
          <w:rFonts w:cs="David" w:hint="cs"/>
          <w:rtl/>
        </w:rPr>
        <w:tab/>
        <w:t>"הכנסת לא תדון בשום עניין בצורת דיון החורגת מהוראות התקנון או מהתקדימים, אלא אם כן דנה והחליטה ועדת הכנסת על כך."</w:t>
      </w:r>
    </w:p>
    <w:p w14:paraId="4D1A019E" w14:textId="77777777" w:rsidR="0091781C" w:rsidRPr="0091781C" w:rsidRDefault="0091781C" w:rsidP="0091781C">
      <w:pPr>
        <w:bidi/>
        <w:jc w:val="both"/>
        <w:rPr>
          <w:rFonts w:cs="David" w:hint="cs"/>
          <w:rtl/>
        </w:rPr>
      </w:pPr>
    </w:p>
    <w:p w14:paraId="79BCE728"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5EFCE4C9" w14:textId="77777777" w:rsidR="0091781C" w:rsidRPr="0091781C" w:rsidRDefault="0091781C" w:rsidP="0091781C">
      <w:pPr>
        <w:bidi/>
        <w:jc w:val="both"/>
        <w:rPr>
          <w:rFonts w:cs="David" w:hint="cs"/>
          <w:rtl/>
        </w:rPr>
      </w:pPr>
    </w:p>
    <w:p w14:paraId="26E1EB95" w14:textId="77777777" w:rsidR="0091781C" w:rsidRPr="0091781C" w:rsidRDefault="0091781C" w:rsidP="0091781C">
      <w:pPr>
        <w:bidi/>
        <w:jc w:val="both"/>
        <w:rPr>
          <w:rFonts w:cs="David" w:hint="cs"/>
          <w:rtl/>
        </w:rPr>
      </w:pPr>
      <w:r w:rsidRPr="0091781C">
        <w:rPr>
          <w:rFonts w:cs="David" w:hint="cs"/>
          <w:rtl/>
        </w:rPr>
        <w:tab/>
        <w:t>הכוחנות והדורסנות עומדת במלוא עוזה.</w:t>
      </w:r>
    </w:p>
    <w:p w14:paraId="44177092" w14:textId="77777777" w:rsidR="0091781C" w:rsidRPr="0091781C" w:rsidRDefault="0091781C" w:rsidP="0091781C">
      <w:pPr>
        <w:bidi/>
        <w:jc w:val="both"/>
        <w:rPr>
          <w:rFonts w:cs="David" w:hint="cs"/>
          <w:rtl/>
        </w:rPr>
      </w:pPr>
    </w:p>
    <w:p w14:paraId="524668C8"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722E8F07" w14:textId="77777777" w:rsidR="0091781C" w:rsidRPr="0091781C" w:rsidRDefault="0091781C" w:rsidP="0091781C">
      <w:pPr>
        <w:bidi/>
        <w:jc w:val="both"/>
        <w:rPr>
          <w:rFonts w:cs="David" w:hint="cs"/>
          <w:u w:val="single"/>
          <w:rtl/>
        </w:rPr>
      </w:pPr>
    </w:p>
    <w:p w14:paraId="7F31FF98" w14:textId="77777777" w:rsidR="0091781C" w:rsidRPr="0091781C" w:rsidRDefault="0091781C" w:rsidP="0091781C">
      <w:pPr>
        <w:bidi/>
        <w:jc w:val="both"/>
        <w:rPr>
          <w:rFonts w:cs="David" w:hint="cs"/>
          <w:rtl/>
        </w:rPr>
      </w:pPr>
      <w:r w:rsidRPr="0091781C">
        <w:rPr>
          <w:rFonts w:cs="David" w:hint="cs"/>
          <w:rtl/>
        </w:rPr>
        <w:tab/>
        <w:t>לא, חס וחלילה. חברת הכנסת אברהם, עמדת בראש ועדת הכנסת, שהמשפט הראשון שאני קורא מהחלטת אותה ועדה: ועדת הכנסת קבעה מכוח סעיף 148 וכן הלאה.</w:t>
      </w:r>
    </w:p>
    <w:p w14:paraId="3C275465" w14:textId="77777777" w:rsidR="0091781C" w:rsidRPr="0091781C" w:rsidRDefault="0091781C" w:rsidP="0091781C">
      <w:pPr>
        <w:bidi/>
        <w:jc w:val="both"/>
        <w:rPr>
          <w:rFonts w:cs="David" w:hint="cs"/>
          <w:rtl/>
        </w:rPr>
      </w:pPr>
    </w:p>
    <w:p w14:paraId="4BDD6901"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08121BB1" w14:textId="77777777" w:rsidR="0091781C" w:rsidRPr="0091781C" w:rsidRDefault="0091781C" w:rsidP="0091781C">
      <w:pPr>
        <w:bidi/>
        <w:jc w:val="both"/>
        <w:rPr>
          <w:rFonts w:cs="David" w:hint="cs"/>
          <w:rtl/>
        </w:rPr>
      </w:pPr>
    </w:p>
    <w:p w14:paraId="39BCFDFD" w14:textId="77777777" w:rsidR="0091781C" w:rsidRPr="0091781C" w:rsidRDefault="0091781C" w:rsidP="0091781C">
      <w:pPr>
        <w:bidi/>
        <w:jc w:val="both"/>
        <w:rPr>
          <w:rFonts w:cs="David" w:hint="cs"/>
          <w:rtl/>
        </w:rPr>
      </w:pPr>
      <w:r w:rsidRPr="0091781C">
        <w:rPr>
          <w:rFonts w:cs="David" w:hint="cs"/>
          <w:rtl/>
        </w:rPr>
        <w:tab/>
        <w:t>אני מדברת על סעיף 131.</w:t>
      </w:r>
    </w:p>
    <w:p w14:paraId="22689E97" w14:textId="77777777" w:rsidR="0091781C" w:rsidRPr="0091781C" w:rsidRDefault="0091781C" w:rsidP="0091781C">
      <w:pPr>
        <w:bidi/>
        <w:jc w:val="both"/>
        <w:rPr>
          <w:rFonts w:cs="David" w:hint="cs"/>
          <w:rtl/>
        </w:rPr>
      </w:pPr>
      <w:r w:rsidRPr="0091781C">
        <w:rPr>
          <w:rFonts w:cs="David" w:hint="cs"/>
          <w:rtl/>
        </w:rPr>
        <w:tab/>
      </w:r>
    </w:p>
    <w:p w14:paraId="2298CBDE"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5AD1C24A" w14:textId="77777777" w:rsidR="0091781C" w:rsidRPr="0091781C" w:rsidRDefault="0091781C" w:rsidP="0091781C">
      <w:pPr>
        <w:bidi/>
        <w:jc w:val="both"/>
        <w:rPr>
          <w:rFonts w:cs="David" w:hint="cs"/>
          <w:u w:val="single"/>
          <w:rtl/>
        </w:rPr>
      </w:pPr>
    </w:p>
    <w:p w14:paraId="3C176507" w14:textId="77777777" w:rsidR="0091781C" w:rsidRPr="0091781C" w:rsidRDefault="0091781C" w:rsidP="0091781C">
      <w:pPr>
        <w:bidi/>
        <w:jc w:val="both"/>
        <w:rPr>
          <w:rFonts w:cs="David" w:hint="cs"/>
          <w:rtl/>
        </w:rPr>
      </w:pPr>
      <w:r w:rsidRPr="0091781C">
        <w:rPr>
          <w:rFonts w:cs="David" w:hint="cs"/>
          <w:rtl/>
        </w:rPr>
        <w:tab/>
        <w:t>אני רוצה לסיים את ההצגה של המתווה המוצע. בשעה 13:00 בצהרים יתחילו הצבעות על חוק ההסדרים. למחרת, בשעה 09:00 בבוקר, ביום רביעי, יתחיל הדיון על הצעת חוק התקציב.</w:t>
      </w:r>
    </w:p>
    <w:p w14:paraId="688B96B5" w14:textId="77777777" w:rsidR="0091781C" w:rsidRPr="0091781C" w:rsidRDefault="0091781C" w:rsidP="0091781C">
      <w:pPr>
        <w:bidi/>
        <w:jc w:val="both"/>
        <w:rPr>
          <w:rFonts w:cs="David" w:hint="cs"/>
          <w:rtl/>
        </w:rPr>
      </w:pPr>
    </w:p>
    <w:p w14:paraId="4E217D70"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75D609CD" w14:textId="77777777" w:rsidR="0091781C" w:rsidRPr="0091781C" w:rsidRDefault="0091781C" w:rsidP="0091781C">
      <w:pPr>
        <w:bidi/>
        <w:jc w:val="both"/>
        <w:rPr>
          <w:rFonts w:cs="David" w:hint="cs"/>
          <w:rtl/>
        </w:rPr>
      </w:pPr>
    </w:p>
    <w:p w14:paraId="2F42EEB1" w14:textId="77777777" w:rsidR="0091781C" w:rsidRPr="0091781C" w:rsidRDefault="0091781C" w:rsidP="0091781C">
      <w:pPr>
        <w:bidi/>
        <w:jc w:val="both"/>
        <w:rPr>
          <w:rFonts w:cs="David" w:hint="cs"/>
          <w:rtl/>
        </w:rPr>
      </w:pPr>
      <w:r w:rsidRPr="0091781C">
        <w:rPr>
          <w:rFonts w:cs="David" w:hint="cs"/>
          <w:rtl/>
        </w:rPr>
        <w:tab/>
        <w:t>באיזו שעה יתחיל הדיון?</w:t>
      </w:r>
    </w:p>
    <w:p w14:paraId="35CBC176" w14:textId="77777777" w:rsidR="0091781C" w:rsidRPr="0091781C" w:rsidRDefault="0091781C" w:rsidP="0091781C">
      <w:pPr>
        <w:bidi/>
        <w:jc w:val="both"/>
        <w:rPr>
          <w:rFonts w:cs="David" w:hint="cs"/>
          <w:rtl/>
        </w:rPr>
      </w:pPr>
    </w:p>
    <w:p w14:paraId="64C99871"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24EA1952" w14:textId="77777777" w:rsidR="0091781C" w:rsidRPr="0091781C" w:rsidRDefault="0091781C" w:rsidP="0091781C">
      <w:pPr>
        <w:bidi/>
        <w:jc w:val="both"/>
        <w:rPr>
          <w:rFonts w:cs="David" w:hint="cs"/>
          <w:u w:val="single"/>
          <w:rtl/>
        </w:rPr>
      </w:pPr>
    </w:p>
    <w:p w14:paraId="43DA1257" w14:textId="77777777" w:rsidR="0091781C" w:rsidRPr="0091781C" w:rsidRDefault="0091781C" w:rsidP="0091781C">
      <w:pPr>
        <w:bidi/>
        <w:jc w:val="both"/>
        <w:rPr>
          <w:rFonts w:cs="David" w:hint="cs"/>
          <w:rtl/>
        </w:rPr>
      </w:pPr>
      <w:r w:rsidRPr="0091781C">
        <w:rPr>
          <w:rFonts w:cs="David" w:hint="cs"/>
          <w:rtl/>
        </w:rPr>
        <w:tab/>
        <w:t>אני חוזר, ב-13:00 בצהרים, ביום שני, יתחיל דיון בחוק ההסדרים. הדיון יתקיים במשך כל הלילה. אנחנו כאן נהיה אפילו יותר לארג'ים מוועדת הכנסת בשנת 2006. לפי בקשה מיוחדת של האופוזיציה נשאיר את המליאה פתוחה גם בשעות הלילה כדי לאפשר יותר זמן להצגת ההסתייגויות.</w:t>
      </w:r>
    </w:p>
    <w:p w14:paraId="1FFE6C3F" w14:textId="77777777" w:rsidR="0091781C" w:rsidRPr="0091781C" w:rsidRDefault="0091781C" w:rsidP="0091781C">
      <w:pPr>
        <w:bidi/>
        <w:jc w:val="both"/>
        <w:rPr>
          <w:rFonts w:cs="David" w:hint="cs"/>
          <w:rtl/>
        </w:rPr>
      </w:pPr>
    </w:p>
    <w:p w14:paraId="7E8B8227" w14:textId="77777777" w:rsidR="0091781C" w:rsidRPr="0091781C" w:rsidRDefault="0091781C" w:rsidP="0091781C">
      <w:pPr>
        <w:bidi/>
        <w:jc w:val="both"/>
        <w:rPr>
          <w:rFonts w:cs="David" w:hint="cs"/>
          <w:u w:val="single"/>
          <w:rtl/>
        </w:rPr>
      </w:pPr>
      <w:r w:rsidRPr="0091781C">
        <w:rPr>
          <w:rFonts w:cs="David" w:hint="cs"/>
          <w:u w:val="single"/>
          <w:rtl/>
        </w:rPr>
        <w:t>נסים זאב:</w:t>
      </w:r>
    </w:p>
    <w:p w14:paraId="490D0721" w14:textId="77777777" w:rsidR="0091781C" w:rsidRPr="0091781C" w:rsidRDefault="0091781C" w:rsidP="0091781C">
      <w:pPr>
        <w:bidi/>
        <w:jc w:val="both"/>
        <w:rPr>
          <w:rFonts w:cs="David" w:hint="cs"/>
          <w:rtl/>
        </w:rPr>
      </w:pPr>
    </w:p>
    <w:p w14:paraId="13D76BA9" w14:textId="77777777" w:rsidR="0091781C" w:rsidRPr="0091781C" w:rsidRDefault="0091781C" w:rsidP="0091781C">
      <w:pPr>
        <w:bidi/>
        <w:jc w:val="both"/>
        <w:rPr>
          <w:rFonts w:cs="David" w:hint="cs"/>
          <w:rtl/>
        </w:rPr>
      </w:pPr>
      <w:r w:rsidRPr="0091781C">
        <w:rPr>
          <w:rFonts w:cs="David" w:hint="cs"/>
          <w:rtl/>
        </w:rPr>
        <w:tab/>
        <w:t xml:space="preserve">אם הם לא רוצים לדבר והם עייפים, הם חייבים בכל זאת לדבר? </w:t>
      </w:r>
    </w:p>
    <w:p w14:paraId="4A49F0BC" w14:textId="77777777" w:rsidR="0091781C" w:rsidRPr="0091781C" w:rsidRDefault="0091781C" w:rsidP="0091781C">
      <w:pPr>
        <w:bidi/>
        <w:jc w:val="both"/>
        <w:rPr>
          <w:rFonts w:cs="David" w:hint="cs"/>
          <w:rtl/>
        </w:rPr>
      </w:pPr>
    </w:p>
    <w:p w14:paraId="11A53AEF"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0AD2A61D" w14:textId="77777777" w:rsidR="0091781C" w:rsidRPr="0091781C" w:rsidRDefault="0091781C" w:rsidP="0091781C">
      <w:pPr>
        <w:bidi/>
        <w:jc w:val="both"/>
        <w:rPr>
          <w:rFonts w:cs="David" w:hint="cs"/>
          <w:u w:val="single"/>
          <w:rtl/>
        </w:rPr>
      </w:pPr>
    </w:p>
    <w:p w14:paraId="4E3B5E5B" w14:textId="77777777" w:rsidR="0091781C" w:rsidRPr="0091781C" w:rsidRDefault="0091781C" w:rsidP="0091781C">
      <w:pPr>
        <w:bidi/>
        <w:jc w:val="both"/>
        <w:rPr>
          <w:rFonts w:cs="David" w:hint="cs"/>
          <w:rtl/>
        </w:rPr>
      </w:pPr>
      <w:r w:rsidRPr="0091781C">
        <w:rPr>
          <w:rFonts w:cs="David" w:hint="cs"/>
          <w:rtl/>
        </w:rPr>
        <w:tab/>
        <w:t>תהיה הפסקה. לפי סעיף 131 ו-148 אפשר לקבוע שעות הצבעה. בשעה 13:00 בצהרים, ביום שלישי, יתחילו ההצבעות על חוק ההסדרים. ב-2006 היו 17 שעות, כאן אנחנו מקצים 24 שעות, בין לבין תתקיים הצבעה של ההסתייגויות.</w:t>
      </w:r>
    </w:p>
    <w:p w14:paraId="569FAF42" w14:textId="77777777" w:rsidR="0091781C" w:rsidRPr="0091781C" w:rsidRDefault="0091781C" w:rsidP="0091781C">
      <w:pPr>
        <w:bidi/>
        <w:jc w:val="both"/>
        <w:rPr>
          <w:rFonts w:cs="David" w:hint="cs"/>
          <w:rtl/>
        </w:rPr>
      </w:pPr>
    </w:p>
    <w:p w14:paraId="47136DE3" w14:textId="77777777" w:rsidR="0091781C" w:rsidRPr="0091781C" w:rsidRDefault="0091781C" w:rsidP="0091781C">
      <w:pPr>
        <w:bidi/>
        <w:jc w:val="both"/>
        <w:rPr>
          <w:rFonts w:cs="David" w:hint="cs"/>
          <w:rtl/>
        </w:rPr>
      </w:pPr>
      <w:r w:rsidRPr="0091781C">
        <w:rPr>
          <w:rFonts w:cs="David" w:hint="cs"/>
          <w:u w:val="single"/>
          <w:rtl/>
        </w:rPr>
        <w:t>מנחם אליעזר מוזס:</w:t>
      </w:r>
    </w:p>
    <w:p w14:paraId="4F6B816B" w14:textId="77777777" w:rsidR="0091781C" w:rsidRPr="0091781C" w:rsidRDefault="0091781C" w:rsidP="0091781C">
      <w:pPr>
        <w:bidi/>
        <w:jc w:val="both"/>
        <w:rPr>
          <w:rFonts w:cs="David" w:hint="cs"/>
          <w:rtl/>
        </w:rPr>
      </w:pPr>
    </w:p>
    <w:p w14:paraId="6A50CB8C" w14:textId="77777777" w:rsidR="0091781C" w:rsidRPr="0091781C" w:rsidRDefault="0091781C" w:rsidP="0091781C">
      <w:pPr>
        <w:bidi/>
        <w:jc w:val="both"/>
        <w:rPr>
          <w:rFonts w:cs="David" w:hint="cs"/>
          <w:rtl/>
        </w:rPr>
      </w:pPr>
      <w:r w:rsidRPr="0091781C">
        <w:rPr>
          <w:rFonts w:cs="David" w:hint="cs"/>
          <w:rtl/>
        </w:rPr>
        <w:tab/>
        <w:t>מתי האי אמון?</w:t>
      </w:r>
    </w:p>
    <w:p w14:paraId="389DA65B" w14:textId="77777777" w:rsidR="0091781C" w:rsidRPr="0091781C" w:rsidRDefault="0091781C" w:rsidP="0091781C">
      <w:pPr>
        <w:bidi/>
        <w:jc w:val="both"/>
        <w:rPr>
          <w:rFonts w:cs="David" w:hint="cs"/>
          <w:rtl/>
        </w:rPr>
      </w:pPr>
    </w:p>
    <w:p w14:paraId="1303CB80" w14:textId="77777777" w:rsidR="0091781C" w:rsidRDefault="0091781C" w:rsidP="0091781C">
      <w:pPr>
        <w:bidi/>
        <w:jc w:val="both"/>
        <w:rPr>
          <w:rFonts w:cs="David" w:hint="cs"/>
          <w:u w:val="single"/>
          <w:rtl/>
        </w:rPr>
      </w:pPr>
    </w:p>
    <w:p w14:paraId="13A2AA32" w14:textId="77777777" w:rsidR="0091781C" w:rsidRDefault="0091781C" w:rsidP="0091781C">
      <w:pPr>
        <w:bidi/>
        <w:jc w:val="both"/>
        <w:rPr>
          <w:rFonts w:cs="David" w:hint="cs"/>
          <w:u w:val="single"/>
          <w:rtl/>
        </w:rPr>
      </w:pPr>
    </w:p>
    <w:p w14:paraId="6267F895"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49B863B7" w14:textId="77777777" w:rsidR="0091781C" w:rsidRPr="0091781C" w:rsidRDefault="0091781C" w:rsidP="0091781C">
      <w:pPr>
        <w:bidi/>
        <w:jc w:val="both"/>
        <w:rPr>
          <w:rFonts w:cs="David" w:hint="cs"/>
          <w:u w:val="single"/>
          <w:rtl/>
        </w:rPr>
      </w:pPr>
    </w:p>
    <w:p w14:paraId="41D6396C" w14:textId="77777777" w:rsidR="0091781C" w:rsidRPr="0091781C" w:rsidRDefault="0091781C" w:rsidP="0091781C">
      <w:pPr>
        <w:bidi/>
        <w:jc w:val="both"/>
        <w:rPr>
          <w:rFonts w:cs="David" w:hint="cs"/>
          <w:rtl/>
        </w:rPr>
      </w:pPr>
      <w:r w:rsidRPr="0091781C">
        <w:rPr>
          <w:rFonts w:cs="David" w:hint="cs"/>
          <w:rtl/>
        </w:rPr>
        <w:tab/>
        <w:t>בבוקר, בשעה 11:00, ובשעה 13:00 בצהרים יתחילו, יכול להיות שתהיה סטייה קלה, בהתאם לסיום האי-אמון. ביום שלישי, בשעה 13:00 בצהרים, יתחילו  ההצבעות על חוק ההסדרים. ביום רביעי, ב-09:00 בבוקר, יתחיל הדיון על חוק התקציב, וביום רביעי, בשעה 17:00 אחר הצהרים, יתחילו הצבעות על חוק התקציב, שוב, בהתאם לאותה מסגרת בדיוק שנקבעה בשנת 2006. תיכף יהיו לי גם כמה הערות לגבי סדרי הדיון. עד עכשיו פרסתי את לוח-הזמנים בהצעה הזאת.</w:t>
      </w:r>
    </w:p>
    <w:p w14:paraId="5265CB2F" w14:textId="77777777" w:rsidR="0091781C" w:rsidRPr="0091781C" w:rsidRDefault="0091781C" w:rsidP="0091781C">
      <w:pPr>
        <w:bidi/>
        <w:jc w:val="both"/>
        <w:rPr>
          <w:rFonts w:cs="David" w:hint="cs"/>
          <w:rtl/>
        </w:rPr>
      </w:pPr>
    </w:p>
    <w:p w14:paraId="2630B9F2" w14:textId="77777777" w:rsidR="0091781C" w:rsidRPr="0091781C" w:rsidRDefault="0091781C" w:rsidP="0091781C">
      <w:pPr>
        <w:bidi/>
        <w:jc w:val="both"/>
        <w:rPr>
          <w:rFonts w:cs="David" w:hint="cs"/>
          <w:u w:val="single"/>
          <w:rtl/>
        </w:rPr>
      </w:pPr>
      <w:r w:rsidRPr="0091781C">
        <w:rPr>
          <w:rFonts w:cs="David" w:hint="cs"/>
          <w:u w:val="single"/>
          <w:rtl/>
        </w:rPr>
        <w:t>מנחם אליעזר מוזס:</w:t>
      </w:r>
    </w:p>
    <w:p w14:paraId="365A33A9" w14:textId="77777777" w:rsidR="0091781C" w:rsidRPr="0091781C" w:rsidRDefault="0091781C" w:rsidP="0091781C">
      <w:pPr>
        <w:bidi/>
        <w:jc w:val="both"/>
        <w:rPr>
          <w:rFonts w:cs="David" w:hint="cs"/>
          <w:rtl/>
        </w:rPr>
      </w:pPr>
    </w:p>
    <w:p w14:paraId="3D7C9D75" w14:textId="77777777" w:rsidR="0091781C" w:rsidRPr="0091781C" w:rsidRDefault="0091781C" w:rsidP="0091781C">
      <w:pPr>
        <w:bidi/>
        <w:jc w:val="both"/>
        <w:rPr>
          <w:rFonts w:cs="David" w:hint="cs"/>
          <w:rtl/>
        </w:rPr>
      </w:pPr>
      <w:r w:rsidRPr="0091781C">
        <w:rPr>
          <w:rFonts w:cs="David" w:hint="cs"/>
          <w:rtl/>
        </w:rPr>
        <w:tab/>
        <w:t>מתי ההצבעה על ההתייעלות?</w:t>
      </w:r>
    </w:p>
    <w:p w14:paraId="70B15AC8" w14:textId="77777777" w:rsidR="0091781C" w:rsidRPr="0091781C" w:rsidRDefault="0091781C" w:rsidP="0091781C">
      <w:pPr>
        <w:bidi/>
        <w:jc w:val="both"/>
        <w:rPr>
          <w:rFonts w:cs="David" w:hint="cs"/>
          <w:rtl/>
        </w:rPr>
      </w:pPr>
    </w:p>
    <w:p w14:paraId="5EF49D38"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69406334" w14:textId="77777777" w:rsidR="0091781C" w:rsidRPr="0091781C" w:rsidRDefault="0091781C" w:rsidP="0091781C">
      <w:pPr>
        <w:bidi/>
        <w:jc w:val="both"/>
        <w:rPr>
          <w:rFonts w:cs="David" w:hint="cs"/>
          <w:u w:val="single"/>
          <w:rtl/>
        </w:rPr>
      </w:pPr>
    </w:p>
    <w:p w14:paraId="662AB760" w14:textId="77777777" w:rsidR="0091781C" w:rsidRPr="0091781C" w:rsidRDefault="0091781C" w:rsidP="0091781C">
      <w:pPr>
        <w:bidi/>
        <w:jc w:val="both"/>
        <w:rPr>
          <w:rFonts w:cs="David" w:hint="cs"/>
          <w:rtl/>
        </w:rPr>
      </w:pPr>
      <w:r w:rsidRPr="0091781C">
        <w:rPr>
          <w:rFonts w:cs="David" w:hint="cs"/>
          <w:rtl/>
        </w:rPr>
        <w:tab/>
        <w:t>ביום שלישי, בשעה 13:00 בצהרים, מתחילות ההצבעות, ויסתיימו מתי שיסתיימו.</w:t>
      </w:r>
    </w:p>
    <w:p w14:paraId="0FC9D6E3" w14:textId="77777777" w:rsidR="0091781C" w:rsidRPr="0091781C" w:rsidRDefault="0091781C" w:rsidP="0091781C">
      <w:pPr>
        <w:bidi/>
        <w:jc w:val="both"/>
        <w:rPr>
          <w:rFonts w:cs="David" w:hint="cs"/>
          <w:rtl/>
        </w:rPr>
      </w:pPr>
    </w:p>
    <w:p w14:paraId="4D45835A" w14:textId="77777777" w:rsidR="0091781C" w:rsidRPr="0091781C" w:rsidRDefault="0091781C" w:rsidP="0091781C">
      <w:pPr>
        <w:bidi/>
        <w:jc w:val="both"/>
        <w:rPr>
          <w:rFonts w:cs="David" w:hint="cs"/>
          <w:u w:val="single"/>
          <w:rtl/>
        </w:rPr>
      </w:pPr>
      <w:r w:rsidRPr="0091781C">
        <w:rPr>
          <w:rFonts w:cs="David" w:hint="cs"/>
          <w:u w:val="single"/>
          <w:rtl/>
        </w:rPr>
        <w:t>שלמה מולה:</w:t>
      </w:r>
    </w:p>
    <w:p w14:paraId="7ECCF912" w14:textId="77777777" w:rsidR="0091781C" w:rsidRPr="0091781C" w:rsidRDefault="0091781C" w:rsidP="0091781C">
      <w:pPr>
        <w:bidi/>
        <w:jc w:val="both"/>
        <w:rPr>
          <w:rFonts w:cs="David" w:hint="cs"/>
          <w:rtl/>
        </w:rPr>
      </w:pPr>
    </w:p>
    <w:p w14:paraId="187C1E87" w14:textId="77777777" w:rsidR="0091781C" w:rsidRPr="0091781C" w:rsidRDefault="0091781C" w:rsidP="0091781C">
      <w:pPr>
        <w:bidi/>
        <w:jc w:val="both"/>
        <w:rPr>
          <w:rFonts w:cs="David" w:hint="cs"/>
          <w:rtl/>
        </w:rPr>
      </w:pPr>
      <w:r w:rsidRPr="0091781C">
        <w:rPr>
          <w:rFonts w:cs="David" w:hint="cs"/>
          <w:rtl/>
        </w:rPr>
        <w:tab/>
        <w:t>אתה קובע מסגרת זמן מצומצמת לדיון בחוק התקציב?</w:t>
      </w:r>
    </w:p>
    <w:p w14:paraId="6CABE59A" w14:textId="77777777" w:rsidR="0091781C" w:rsidRPr="0091781C" w:rsidRDefault="0091781C" w:rsidP="0091781C">
      <w:pPr>
        <w:bidi/>
        <w:jc w:val="both"/>
        <w:rPr>
          <w:rFonts w:cs="David" w:hint="cs"/>
          <w:rtl/>
        </w:rPr>
      </w:pPr>
    </w:p>
    <w:p w14:paraId="19942681"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6395E985" w14:textId="77777777" w:rsidR="0091781C" w:rsidRPr="0091781C" w:rsidRDefault="0091781C" w:rsidP="0091781C">
      <w:pPr>
        <w:bidi/>
        <w:jc w:val="both"/>
        <w:rPr>
          <w:rFonts w:cs="David" w:hint="cs"/>
          <w:u w:val="single"/>
          <w:rtl/>
        </w:rPr>
      </w:pPr>
    </w:p>
    <w:p w14:paraId="092C782C" w14:textId="77777777" w:rsidR="0091781C" w:rsidRPr="0091781C" w:rsidRDefault="0091781C" w:rsidP="0091781C">
      <w:pPr>
        <w:bidi/>
        <w:jc w:val="both"/>
        <w:rPr>
          <w:rFonts w:cs="David" w:hint="cs"/>
          <w:rtl/>
        </w:rPr>
      </w:pPr>
      <w:r w:rsidRPr="0091781C">
        <w:rPr>
          <w:rFonts w:cs="David" w:hint="cs"/>
          <w:rtl/>
        </w:rPr>
        <w:tab/>
        <w:t>אני קובע אותה מסגרת זמן שנקבעה בשנת 2006.</w:t>
      </w:r>
    </w:p>
    <w:p w14:paraId="0A0AF632" w14:textId="77777777" w:rsidR="0091781C" w:rsidRPr="0091781C" w:rsidRDefault="0091781C" w:rsidP="0091781C">
      <w:pPr>
        <w:bidi/>
        <w:jc w:val="both"/>
        <w:rPr>
          <w:rFonts w:cs="David" w:hint="cs"/>
          <w:rtl/>
        </w:rPr>
      </w:pPr>
    </w:p>
    <w:p w14:paraId="61939735" w14:textId="77777777" w:rsidR="0091781C" w:rsidRPr="0091781C" w:rsidRDefault="0091781C" w:rsidP="0091781C">
      <w:pPr>
        <w:bidi/>
        <w:jc w:val="both"/>
        <w:rPr>
          <w:rFonts w:cs="David" w:hint="cs"/>
          <w:u w:val="single"/>
          <w:rtl/>
        </w:rPr>
      </w:pPr>
      <w:r w:rsidRPr="0091781C">
        <w:rPr>
          <w:rFonts w:cs="David" w:hint="cs"/>
          <w:u w:val="single"/>
          <w:rtl/>
        </w:rPr>
        <w:t>שלמה מולה:</w:t>
      </w:r>
    </w:p>
    <w:p w14:paraId="761CAB2F" w14:textId="77777777" w:rsidR="0091781C" w:rsidRPr="0091781C" w:rsidRDefault="0091781C" w:rsidP="0091781C">
      <w:pPr>
        <w:bidi/>
        <w:jc w:val="both"/>
        <w:rPr>
          <w:rFonts w:cs="David" w:hint="cs"/>
          <w:u w:val="single"/>
          <w:rtl/>
        </w:rPr>
      </w:pPr>
    </w:p>
    <w:p w14:paraId="44E02F99" w14:textId="77777777" w:rsidR="0091781C" w:rsidRPr="0091781C" w:rsidRDefault="0091781C" w:rsidP="0091781C">
      <w:pPr>
        <w:bidi/>
        <w:jc w:val="both"/>
        <w:rPr>
          <w:rFonts w:cs="David" w:hint="cs"/>
          <w:rtl/>
        </w:rPr>
      </w:pPr>
      <w:r w:rsidRPr="0091781C">
        <w:rPr>
          <w:rFonts w:cs="David" w:hint="cs"/>
          <w:rtl/>
        </w:rPr>
        <w:tab/>
        <w:t>אנחנו לא ב-2006, דבר איתנו על 2009.</w:t>
      </w:r>
    </w:p>
    <w:p w14:paraId="678ECE6E" w14:textId="77777777" w:rsidR="0091781C" w:rsidRPr="0091781C" w:rsidRDefault="0091781C" w:rsidP="0091781C">
      <w:pPr>
        <w:bidi/>
        <w:jc w:val="both"/>
        <w:rPr>
          <w:rFonts w:cs="David" w:hint="cs"/>
          <w:rtl/>
        </w:rPr>
      </w:pPr>
    </w:p>
    <w:p w14:paraId="6C924799"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42D1992A" w14:textId="77777777" w:rsidR="0091781C" w:rsidRPr="0091781C" w:rsidRDefault="0091781C" w:rsidP="0091781C">
      <w:pPr>
        <w:bidi/>
        <w:jc w:val="both"/>
        <w:rPr>
          <w:rFonts w:cs="David" w:hint="cs"/>
          <w:u w:val="single"/>
          <w:rtl/>
        </w:rPr>
      </w:pPr>
    </w:p>
    <w:p w14:paraId="7DEDBF57" w14:textId="77777777" w:rsidR="0091781C" w:rsidRPr="0091781C" w:rsidRDefault="0091781C" w:rsidP="0091781C">
      <w:pPr>
        <w:bidi/>
        <w:jc w:val="both"/>
        <w:rPr>
          <w:rFonts w:cs="David" w:hint="cs"/>
          <w:rtl/>
        </w:rPr>
      </w:pPr>
      <w:r w:rsidRPr="0091781C">
        <w:rPr>
          <w:rFonts w:cs="David" w:hint="cs"/>
          <w:rtl/>
        </w:rPr>
        <w:tab/>
        <w:t>ב-2006 היו אנשים הרבה יותר מנוסים ממני בראשות ועדת הכנסת, הלכתי ללמוד מה הם הציעו, אני הולך בעקבותיהם, אני לומד מהמורים הכי טובים שיש בבניין הזה.</w:t>
      </w:r>
    </w:p>
    <w:p w14:paraId="24D259B4" w14:textId="77777777" w:rsidR="0091781C" w:rsidRPr="0091781C" w:rsidRDefault="0091781C" w:rsidP="0091781C">
      <w:pPr>
        <w:bidi/>
        <w:jc w:val="both"/>
        <w:rPr>
          <w:rFonts w:cs="David" w:hint="cs"/>
          <w:rtl/>
        </w:rPr>
      </w:pPr>
    </w:p>
    <w:p w14:paraId="34C813DA" w14:textId="77777777" w:rsidR="0091781C" w:rsidRPr="0091781C" w:rsidRDefault="0091781C" w:rsidP="0091781C">
      <w:pPr>
        <w:bidi/>
        <w:jc w:val="both"/>
        <w:rPr>
          <w:rFonts w:cs="David" w:hint="cs"/>
          <w:u w:val="single"/>
          <w:rtl/>
        </w:rPr>
      </w:pPr>
      <w:r w:rsidRPr="0091781C">
        <w:rPr>
          <w:rFonts w:cs="David" w:hint="cs"/>
          <w:u w:val="single"/>
          <w:rtl/>
        </w:rPr>
        <w:t>נסים זאב:</w:t>
      </w:r>
    </w:p>
    <w:p w14:paraId="7AAE5447" w14:textId="77777777" w:rsidR="0091781C" w:rsidRPr="0091781C" w:rsidRDefault="0091781C" w:rsidP="0091781C">
      <w:pPr>
        <w:bidi/>
        <w:jc w:val="both"/>
        <w:rPr>
          <w:rFonts w:cs="David" w:hint="cs"/>
          <w:rtl/>
        </w:rPr>
      </w:pPr>
    </w:p>
    <w:p w14:paraId="0CE42FF1" w14:textId="77777777" w:rsidR="0091781C" w:rsidRPr="0091781C" w:rsidRDefault="0091781C" w:rsidP="0091781C">
      <w:pPr>
        <w:bidi/>
        <w:jc w:val="both"/>
        <w:rPr>
          <w:rFonts w:cs="David" w:hint="cs"/>
          <w:rtl/>
        </w:rPr>
      </w:pPr>
      <w:r w:rsidRPr="0091781C">
        <w:rPr>
          <w:rFonts w:cs="David" w:hint="cs"/>
          <w:rtl/>
        </w:rPr>
        <w:tab/>
        <w:t>ביום חמישי באותו שבוע או שבוע אחרי זה?</w:t>
      </w:r>
    </w:p>
    <w:p w14:paraId="290FE5AD" w14:textId="77777777" w:rsidR="0091781C" w:rsidRPr="0091781C" w:rsidRDefault="0091781C" w:rsidP="0091781C">
      <w:pPr>
        <w:bidi/>
        <w:jc w:val="both"/>
        <w:rPr>
          <w:rFonts w:cs="David" w:hint="cs"/>
          <w:rtl/>
        </w:rPr>
      </w:pPr>
    </w:p>
    <w:p w14:paraId="61EAEF5E"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0CEDDAF8" w14:textId="77777777" w:rsidR="0091781C" w:rsidRPr="0091781C" w:rsidRDefault="0091781C" w:rsidP="0091781C">
      <w:pPr>
        <w:bidi/>
        <w:jc w:val="both"/>
        <w:rPr>
          <w:rFonts w:cs="David" w:hint="cs"/>
          <w:u w:val="single"/>
          <w:rtl/>
        </w:rPr>
      </w:pPr>
    </w:p>
    <w:p w14:paraId="1BF60C33" w14:textId="77777777" w:rsidR="0091781C" w:rsidRPr="0091781C" w:rsidRDefault="0091781C" w:rsidP="0091781C">
      <w:pPr>
        <w:bidi/>
        <w:jc w:val="both"/>
        <w:rPr>
          <w:rFonts w:cs="David" w:hint="cs"/>
          <w:rtl/>
        </w:rPr>
      </w:pPr>
      <w:r w:rsidRPr="0091781C">
        <w:rPr>
          <w:rFonts w:cs="David" w:hint="cs"/>
          <w:rtl/>
        </w:rPr>
        <w:tab/>
        <w:t>אני מדבר על מסגרת אותו שבוע? למען הסר ספק, יום שני זה ה-13, ביום שלישי זה ה-14, ביום רביעי זה ה-15.</w:t>
      </w:r>
    </w:p>
    <w:p w14:paraId="493ECB88" w14:textId="77777777" w:rsidR="0091781C" w:rsidRPr="0091781C" w:rsidRDefault="0091781C" w:rsidP="0091781C">
      <w:pPr>
        <w:bidi/>
        <w:jc w:val="both"/>
        <w:rPr>
          <w:rFonts w:cs="David" w:hint="cs"/>
          <w:rtl/>
        </w:rPr>
      </w:pPr>
    </w:p>
    <w:p w14:paraId="0912F36E" w14:textId="77777777" w:rsidR="0091781C" w:rsidRPr="0091781C" w:rsidRDefault="0091781C" w:rsidP="0091781C">
      <w:pPr>
        <w:bidi/>
        <w:jc w:val="both"/>
        <w:rPr>
          <w:rFonts w:cs="David" w:hint="cs"/>
          <w:rtl/>
        </w:rPr>
      </w:pPr>
      <w:r w:rsidRPr="0091781C">
        <w:rPr>
          <w:rFonts w:cs="David" w:hint="cs"/>
          <w:rtl/>
        </w:rPr>
        <w:tab/>
        <w:t xml:space="preserve">לגבי סדר הדיון, הדיון לגבי הסתייגויות לחוק ההסדרים, כמו שהוחלט אז, זה דיון אישי. לגבי חלוקת הזמן, אני אגיד משהו כללי, שוב על בסיס אותה הצעה </w:t>
      </w:r>
      <w:proofErr w:type="spellStart"/>
      <w:r w:rsidRPr="0091781C">
        <w:rPr>
          <w:rFonts w:cs="David" w:hint="cs"/>
          <w:rtl/>
        </w:rPr>
        <w:t>שהיתה</w:t>
      </w:r>
      <w:proofErr w:type="spellEnd"/>
      <w:r w:rsidRPr="0091781C">
        <w:rPr>
          <w:rFonts w:cs="David" w:hint="cs"/>
          <w:rtl/>
        </w:rPr>
        <w:t xml:space="preserve"> בשנת 2006. לגבי הדיון על התקציב, ההצעה שהדיון על התקציב יהיה סיעתי, שוב כמו שהוחלט אז, ואז הוחלט של-12 הדוברים הראשונים יהיו 10 דקות </w:t>
      </w:r>
      <w:proofErr w:type="spellStart"/>
      <w:r w:rsidRPr="0091781C">
        <w:rPr>
          <w:rFonts w:cs="David" w:hint="cs"/>
          <w:rtl/>
        </w:rPr>
        <w:t>ול</w:t>
      </w:r>
      <w:proofErr w:type="spellEnd"/>
      <w:r w:rsidRPr="0091781C">
        <w:rPr>
          <w:rFonts w:cs="David" w:hint="cs"/>
          <w:rtl/>
        </w:rPr>
        <w:t>-12 הדוברים האחרונים שחותמים את הדיון יהיו חמש דקות, וכל השאר יתחלק בין הסיעות. הנוסחה הנוספת שנקבעה אז, ואני נשאר צמוד אליה, שחלוקת הזמן תהיה: שני שלישים לסיעות האופוזיציה, שליש לסיעות הקואליציה. אגב, עד כמה שאני מבין את ההחלטה, זה נכון לגבי שתי הצעות החוק, זה נכון גם לגבי הדיון הסיעתי בחוק התקציב, וזה נכון גם לגבי הדיון האישי, על ההסתייגויות. היות שמספר ההסתייגויות הרבה יותר גדול ממסגרת הזמן שאני מציע לקבוע, חלוקת הזמן תהיה שני שלישים לאופוזיציה, שליש לקואליציה, אם יהיו הסתייגויות של חברים מהקואליציה.</w:t>
      </w:r>
    </w:p>
    <w:p w14:paraId="37118054" w14:textId="77777777" w:rsidR="0091781C" w:rsidRDefault="0091781C" w:rsidP="0091781C">
      <w:pPr>
        <w:bidi/>
        <w:jc w:val="both"/>
        <w:rPr>
          <w:rFonts w:cs="David" w:hint="cs"/>
          <w:rtl/>
        </w:rPr>
      </w:pPr>
    </w:p>
    <w:p w14:paraId="3574E74A" w14:textId="77777777" w:rsidR="0091781C" w:rsidRDefault="0091781C" w:rsidP="0091781C">
      <w:pPr>
        <w:bidi/>
        <w:jc w:val="both"/>
        <w:rPr>
          <w:rFonts w:cs="David" w:hint="cs"/>
          <w:rtl/>
        </w:rPr>
      </w:pPr>
    </w:p>
    <w:p w14:paraId="60D9D461" w14:textId="77777777" w:rsidR="0091781C" w:rsidRDefault="0091781C" w:rsidP="0091781C">
      <w:pPr>
        <w:bidi/>
        <w:jc w:val="both"/>
        <w:rPr>
          <w:rFonts w:cs="David" w:hint="cs"/>
          <w:rtl/>
        </w:rPr>
      </w:pPr>
    </w:p>
    <w:p w14:paraId="1FB5668E" w14:textId="77777777" w:rsidR="0091781C" w:rsidRDefault="0091781C" w:rsidP="0091781C">
      <w:pPr>
        <w:bidi/>
        <w:jc w:val="both"/>
        <w:rPr>
          <w:rFonts w:cs="David" w:hint="cs"/>
          <w:rtl/>
        </w:rPr>
      </w:pPr>
    </w:p>
    <w:p w14:paraId="0D2C1CD9" w14:textId="77777777" w:rsidR="0091781C" w:rsidRDefault="0091781C" w:rsidP="0091781C">
      <w:pPr>
        <w:bidi/>
        <w:jc w:val="both"/>
        <w:rPr>
          <w:rFonts w:cs="David" w:hint="cs"/>
          <w:rtl/>
        </w:rPr>
      </w:pPr>
    </w:p>
    <w:p w14:paraId="705B5A57" w14:textId="77777777" w:rsidR="0091781C" w:rsidRPr="0091781C" w:rsidRDefault="0091781C" w:rsidP="0091781C">
      <w:pPr>
        <w:bidi/>
        <w:jc w:val="both"/>
        <w:rPr>
          <w:rFonts w:cs="David" w:hint="cs"/>
          <w:rtl/>
        </w:rPr>
      </w:pPr>
    </w:p>
    <w:p w14:paraId="7BA5AD91" w14:textId="77777777" w:rsidR="0091781C" w:rsidRPr="0091781C" w:rsidRDefault="0091781C" w:rsidP="0091781C">
      <w:pPr>
        <w:bidi/>
        <w:jc w:val="both"/>
        <w:rPr>
          <w:rFonts w:cs="David" w:hint="cs"/>
          <w:u w:val="single"/>
          <w:rtl/>
        </w:rPr>
      </w:pPr>
      <w:r w:rsidRPr="0091781C">
        <w:rPr>
          <w:rFonts w:cs="David" w:hint="cs"/>
          <w:u w:val="single"/>
          <w:rtl/>
        </w:rPr>
        <w:t>נסים זאב:</w:t>
      </w:r>
    </w:p>
    <w:p w14:paraId="1E009E85" w14:textId="77777777" w:rsidR="0091781C" w:rsidRPr="0091781C" w:rsidRDefault="0091781C" w:rsidP="0091781C">
      <w:pPr>
        <w:bidi/>
        <w:jc w:val="both"/>
        <w:rPr>
          <w:rFonts w:cs="David" w:hint="cs"/>
          <w:rtl/>
        </w:rPr>
      </w:pPr>
    </w:p>
    <w:p w14:paraId="18CE1E20" w14:textId="77777777" w:rsidR="0091781C" w:rsidRPr="0091781C" w:rsidRDefault="0091781C" w:rsidP="0091781C">
      <w:pPr>
        <w:bidi/>
        <w:jc w:val="both"/>
        <w:rPr>
          <w:rFonts w:cs="David" w:hint="cs"/>
          <w:rtl/>
        </w:rPr>
      </w:pPr>
      <w:r w:rsidRPr="0091781C">
        <w:rPr>
          <w:rFonts w:cs="David" w:hint="cs"/>
          <w:rtl/>
        </w:rPr>
        <w:tab/>
        <w:t>נעשה חמש ושלוש. מי שבאופוזיציה - תן לו חמש דקות, מי שבקואליציה - תן לו שלוש דקות.</w:t>
      </w:r>
    </w:p>
    <w:p w14:paraId="366661E1" w14:textId="77777777" w:rsidR="0091781C" w:rsidRPr="0091781C" w:rsidRDefault="0091781C" w:rsidP="0091781C">
      <w:pPr>
        <w:bidi/>
        <w:jc w:val="both"/>
        <w:rPr>
          <w:rFonts w:cs="David" w:hint="cs"/>
          <w:rtl/>
        </w:rPr>
      </w:pPr>
    </w:p>
    <w:p w14:paraId="10C5CDAE"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0F7056FE" w14:textId="77777777" w:rsidR="0091781C" w:rsidRPr="0091781C" w:rsidRDefault="0091781C" w:rsidP="0091781C">
      <w:pPr>
        <w:bidi/>
        <w:jc w:val="both"/>
        <w:rPr>
          <w:rFonts w:cs="David" w:hint="cs"/>
          <w:u w:val="single"/>
          <w:rtl/>
        </w:rPr>
      </w:pPr>
    </w:p>
    <w:p w14:paraId="63C60C63" w14:textId="77777777" w:rsidR="0091781C" w:rsidRPr="0091781C" w:rsidRDefault="0091781C" w:rsidP="0091781C">
      <w:pPr>
        <w:pStyle w:val="NormalWeb"/>
        <w:bidi/>
        <w:jc w:val="both"/>
        <w:rPr>
          <w:rFonts w:cs="David" w:hint="cs"/>
          <w:rtl/>
        </w:rPr>
      </w:pPr>
      <w:r w:rsidRPr="0091781C">
        <w:rPr>
          <w:rFonts w:cs="David" w:hint="cs"/>
          <w:rtl/>
        </w:rPr>
        <w:tab/>
        <w:t xml:space="preserve">הערה נוספת לגבי סדרי הדיון. אני כבר מציע מראש לאשרר תקדים שכבר קיים בתקנון הכנסת. הוא מופיע בהערה ולא מופיע בגוף התקנון. בדרך כלל פועלים על-פי התקדימים מבלי לקיים על זה דיון חוזר, אבל למען הסר ספק, במסגרת אותה הצעה, אני מציע לאשרר את התקדים שמופיע בהערה מס' 1, בסעיף 131. זאת ההחלטה המפורסמת שהוביל יושב-ראש ועדת הכנסת, נדמה לי רוני בר-און, אם אינני טועה, גם הוא הרבה יורת מנוסה ממני, ההערה המפורסמת על סדרי הצבעות במקרים שמדובר על הצעות דומות, כלומר, לחילופין. </w:t>
      </w:r>
    </w:p>
    <w:p w14:paraId="3FD6220F" w14:textId="77777777" w:rsidR="0091781C" w:rsidRPr="0091781C" w:rsidRDefault="0091781C" w:rsidP="0091781C">
      <w:pPr>
        <w:pStyle w:val="NormalWeb"/>
        <w:bidi/>
        <w:jc w:val="both"/>
        <w:rPr>
          <w:rFonts w:cs="David"/>
          <w:rtl/>
        </w:rPr>
      </w:pPr>
      <w:r w:rsidRPr="0091781C">
        <w:rPr>
          <w:rFonts w:cs="David" w:hint="cs"/>
          <w:rtl/>
        </w:rPr>
        <w:tab/>
        <w:t>אני אקרא את ההחלטה: "</w:t>
      </w:r>
      <w:r w:rsidRPr="0091781C">
        <w:rPr>
          <w:rFonts w:ascii="Arial" w:hAnsi="Arial" w:cs="David" w:hint="cs"/>
          <w:rtl/>
        </w:rPr>
        <w:t xml:space="preserve">החלטת ועדת הכנסת </w:t>
      </w:r>
      <w:proofErr w:type="spellStart"/>
      <w:r w:rsidRPr="0091781C">
        <w:rPr>
          <w:rFonts w:ascii="Arial" w:hAnsi="Arial" w:cs="David" w:hint="cs"/>
          <w:rtl/>
        </w:rPr>
        <w:t>בענין</w:t>
      </w:r>
      <w:proofErr w:type="spellEnd"/>
      <w:r w:rsidRPr="0091781C">
        <w:rPr>
          <w:rFonts w:ascii="Arial" w:hAnsi="Arial" w:cs="David" w:hint="cs"/>
          <w:rtl/>
        </w:rPr>
        <w:t xml:space="preserve"> הצבעה על סדרת הסתייגויות בקריאה </w:t>
      </w:r>
      <w:proofErr w:type="spellStart"/>
      <w:r w:rsidRPr="0091781C">
        <w:rPr>
          <w:rFonts w:ascii="Arial" w:hAnsi="Arial" w:cs="David" w:hint="cs"/>
          <w:rtl/>
        </w:rPr>
        <w:t>השניה</w:t>
      </w:r>
      <w:proofErr w:type="spellEnd"/>
      <w:r w:rsidRPr="0091781C">
        <w:rPr>
          <w:rFonts w:ascii="Arial" w:hAnsi="Arial" w:cs="David" w:hint="cs"/>
          <w:rtl/>
        </w:rPr>
        <w:t xml:space="preserve"> מיום י"ד בכסלו </w:t>
      </w:r>
      <w:proofErr w:type="spellStart"/>
      <w:r w:rsidRPr="0091781C">
        <w:rPr>
          <w:rFonts w:ascii="Arial" w:hAnsi="Arial" w:cs="David" w:hint="cs"/>
          <w:rtl/>
        </w:rPr>
        <w:t>התשס"ד</w:t>
      </w:r>
      <w:proofErr w:type="spellEnd"/>
      <w:r w:rsidRPr="0091781C">
        <w:rPr>
          <w:rFonts w:ascii="Arial" w:hAnsi="Arial" w:cs="David" w:hint="cs"/>
          <w:rtl/>
        </w:rPr>
        <w:t xml:space="preserve"> - 9.12.2003:</w:t>
      </w:r>
      <w:r w:rsidRPr="0091781C">
        <w:rPr>
          <w:rFonts w:cs="David" w:hint="cs"/>
          <w:rtl/>
        </w:rPr>
        <w:t xml:space="preserve"> </w:t>
      </w:r>
      <w:r w:rsidRPr="0091781C">
        <w:rPr>
          <w:rFonts w:ascii="Arial" w:hAnsi="Arial" w:cs="David" w:hint="cs"/>
          <w:rtl/>
        </w:rPr>
        <w:t xml:space="preserve">בתוקף סמכותה לפי סעיף 131 לתקנון הכנסת, מחליטה ועדת הכנסת </w:t>
      </w:r>
      <w:proofErr w:type="spellStart"/>
      <w:r w:rsidRPr="0091781C">
        <w:rPr>
          <w:rFonts w:ascii="Arial" w:hAnsi="Arial" w:cs="David" w:hint="cs"/>
          <w:rtl/>
        </w:rPr>
        <w:t>לענין</w:t>
      </w:r>
      <w:proofErr w:type="spellEnd"/>
      <w:r w:rsidRPr="0091781C">
        <w:rPr>
          <w:rFonts w:ascii="Arial" w:hAnsi="Arial" w:cs="David" w:hint="cs"/>
          <w:rtl/>
        </w:rPr>
        <w:t xml:space="preserve"> הדיון על החוקים הנלווים לחוק התקציב השנתי וחוקים בעלי אופי דומה, כדלקמן" - אגב, </w:t>
      </w:r>
      <w:r w:rsidRPr="0091781C">
        <w:rPr>
          <w:rFonts w:cs="David" w:hint="cs"/>
          <w:rtl/>
        </w:rPr>
        <w:t xml:space="preserve">ההחלטה אז </w:t>
      </w:r>
      <w:proofErr w:type="spellStart"/>
      <w:r w:rsidRPr="0091781C">
        <w:rPr>
          <w:rFonts w:cs="David" w:hint="cs"/>
          <w:rtl/>
        </w:rPr>
        <w:t>היתה</w:t>
      </w:r>
      <w:proofErr w:type="spellEnd"/>
      <w:r w:rsidRPr="0091781C">
        <w:rPr>
          <w:rFonts w:cs="David" w:hint="cs"/>
          <w:rtl/>
        </w:rPr>
        <w:t xml:space="preserve"> החלטה כוללת, היא </w:t>
      </w:r>
      <w:proofErr w:type="spellStart"/>
      <w:r w:rsidRPr="0091781C">
        <w:rPr>
          <w:rFonts w:cs="David" w:hint="cs"/>
          <w:rtl/>
        </w:rPr>
        <w:t>היתה</w:t>
      </w:r>
      <w:proofErr w:type="spellEnd"/>
      <w:r w:rsidRPr="0091781C">
        <w:rPr>
          <w:rFonts w:cs="David" w:hint="cs"/>
          <w:rtl/>
        </w:rPr>
        <w:t xml:space="preserve"> גם על החוקים הנלווים ועל חוקים דומים. היא לא </w:t>
      </w:r>
      <w:proofErr w:type="spellStart"/>
      <w:r w:rsidRPr="0091781C">
        <w:rPr>
          <w:rFonts w:cs="David" w:hint="cs"/>
          <w:rtl/>
        </w:rPr>
        <w:t>היתה</w:t>
      </w:r>
      <w:proofErr w:type="spellEnd"/>
      <w:r w:rsidRPr="0091781C">
        <w:rPr>
          <w:rFonts w:cs="David" w:hint="cs"/>
          <w:rtl/>
        </w:rPr>
        <w:t xml:space="preserve"> פר מקרה, אבל למען הסר ספק, אני רוצה שהיא תיכנס להחלטה שלנו - "</w:t>
      </w:r>
      <w:r w:rsidRPr="0091781C">
        <w:rPr>
          <w:rFonts w:ascii="Arial" w:hAnsi="Arial" w:cs="David" w:hint="cs"/>
          <w:rtl/>
        </w:rPr>
        <w:t xml:space="preserve">הוגשו לסעיף בהצעת חוק הסתייגויות, שבמהותן הן הצעות שונות לתיקון פרט או מרכיב מסוים שבסעיף, ובכלל זה שיעורים, כמויות, אחוזים, תאריכים, משקלים ומידות, שמות, צבעים, השתייכות לקבוצה, תיקוני לשון ותחביר וכיוצא באלה (להלן - סדרת הסתייגויות), יחולו, בעת הקריאה </w:t>
      </w:r>
      <w:proofErr w:type="spellStart"/>
      <w:r w:rsidRPr="0091781C">
        <w:rPr>
          <w:rFonts w:ascii="Arial" w:hAnsi="Arial" w:cs="David" w:hint="cs"/>
          <w:rtl/>
        </w:rPr>
        <w:t>השניה</w:t>
      </w:r>
      <w:proofErr w:type="spellEnd"/>
      <w:r w:rsidRPr="0091781C">
        <w:rPr>
          <w:rFonts w:ascii="Arial" w:hAnsi="Arial" w:cs="David" w:hint="cs"/>
          <w:rtl/>
        </w:rPr>
        <w:t>, הוראות אלה: (1) היושב ראש רשאי להעמיד להצבעה כל סדרת הסתייגויות, בחטיבה אחת;</w:t>
      </w:r>
      <w:r w:rsidRPr="0091781C">
        <w:rPr>
          <w:rFonts w:cs="David" w:hint="cs"/>
          <w:rtl/>
        </w:rPr>
        <w:t xml:space="preserve"> </w:t>
      </w:r>
      <w:r w:rsidRPr="0091781C">
        <w:rPr>
          <w:rFonts w:ascii="Arial" w:hAnsi="Arial" w:cs="David" w:hint="cs"/>
          <w:rtl/>
        </w:rPr>
        <w:t>(2) (א) קיבלה סדרת הסתייגויות רוב של המצביעים בהצבעה כאמור בסעיף (1), יעמיד היושב ראש להצבעה את ההסתייגויות הכלולות באותה סדרת   הסתייגויות, אחת לאחת;</w:t>
      </w:r>
      <w:r w:rsidRPr="0091781C">
        <w:rPr>
          <w:rFonts w:cs="David" w:hint="cs"/>
          <w:rtl/>
        </w:rPr>
        <w:t xml:space="preserve"> </w:t>
      </w:r>
      <w:r w:rsidRPr="0091781C">
        <w:rPr>
          <w:rFonts w:ascii="Arial" w:hAnsi="Arial" w:cs="David" w:hint="cs"/>
          <w:rtl/>
        </w:rPr>
        <w:t xml:space="preserve">(ב) לא קיבלה סדרת הסתייגויות רוב של המצביעים, יראו כאילו דחתה   הכנסת את כל ההסתייגויות הכלולות באותה סדרה; (3) הצביעה הכנסת אחת לאחת על הסתייגויות הכלולות בסדרת הסתייגויות, כאמור בסעיף (2)(א), ולא קיבלה אף אחת מההסתייגויות רוב של המצביעים, יעמיד היושב ראש להצבעה את הסעיף כהצעת הוועדה, או בנוסח הכולל הסתייגויות אחרות שהתקבלו לאותו סעיף, לפי </w:t>
      </w:r>
      <w:proofErr w:type="spellStart"/>
      <w:r w:rsidRPr="0091781C">
        <w:rPr>
          <w:rFonts w:ascii="Arial" w:hAnsi="Arial" w:cs="David" w:hint="cs"/>
          <w:rtl/>
        </w:rPr>
        <w:t>הענין</w:t>
      </w:r>
      <w:proofErr w:type="spellEnd"/>
      <w:r w:rsidRPr="0091781C">
        <w:rPr>
          <w:rFonts w:ascii="Arial" w:hAnsi="Arial" w:cs="David" w:hint="cs"/>
          <w:rtl/>
        </w:rPr>
        <w:t>.</w:t>
      </w:r>
      <w:r w:rsidRPr="0091781C">
        <w:rPr>
          <w:rFonts w:cs="David" w:hint="cs"/>
          <w:rtl/>
        </w:rPr>
        <w:t>" - זאת ההחלטה שהתקבלה אז על ידי ועדת הכנסת.</w:t>
      </w:r>
    </w:p>
    <w:p w14:paraId="14E5691A" w14:textId="77777777" w:rsidR="0091781C" w:rsidRPr="0091781C" w:rsidRDefault="0091781C" w:rsidP="0091781C">
      <w:pPr>
        <w:bidi/>
        <w:jc w:val="both"/>
        <w:rPr>
          <w:rFonts w:cs="David" w:hint="cs"/>
          <w:rtl/>
        </w:rPr>
      </w:pPr>
    </w:p>
    <w:p w14:paraId="3FFDC125" w14:textId="77777777" w:rsidR="0091781C" w:rsidRPr="0091781C" w:rsidRDefault="0091781C" w:rsidP="0091781C">
      <w:pPr>
        <w:bidi/>
        <w:jc w:val="both"/>
        <w:rPr>
          <w:rFonts w:cs="David" w:hint="cs"/>
          <w:rtl/>
        </w:rPr>
      </w:pPr>
      <w:r w:rsidRPr="0091781C">
        <w:rPr>
          <w:rFonts w:cs="David" w:hint="cs"/>
          <w:rtl/>
        </w:rPr>
        <w:tab/>
        <w:t>זאת ההצעה שאני מביא, במכלול המלא שלה, עם לוחות הזמנים שנקראו פה, עם סדרי הדיון ועם אשרור מחודש של החלטת ועדת הכנסת המפורסמת מה-9 בדצמבר 2003.</w:t>
      </w:r>
    </w:p>
    <w:p w14:paraId="04E772D9" w14:textId="77777777" w:rsidR="0091781C" w:rsidRPr="0091781C" w:rsidRDefault="0091781C" w:rsidP="0091781C">
      <w:pPr>
        <w:bidi/>
        <w:jc w:val="both"/>
        <w:rPr>
          <w:rFonts w:cs="David" w:hint="cs"/>
          <w:rtl/>
        </w:rPr>
      </w:pPr>
    </w:p>
    <w:p w14:paraId="3E2DB078"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79D7C9ED" w14:textId="77777777" w:rsidR="0091781C" w:rsidRPr="0091781C" w:rsidRDefault="0091781C" w:rsidP="0091781C">
      <w:pPr>
        <w:bidi/>
        <w:jc w:val="both"/>
        <w:rPr>
          <w:rFonts w:cs="David" w:hint="cs"/>
          <w:rtl/>
        </w:rPr>
      </w:pPr>
    </w:p>
    <w:p w14:paraId="666A7D3C" w14:textId="77777777" w:rsidR="0091781C" w:rsidRPr="0091781C" w:rsidRDefault="0091781C" w:rsidP="0091781C">
      <w:pPr>
        <w:bidi/>
        <w:jc w:val="both"/>
        <w:rPr>
          <w:rFonts w:cs="David" w:hint="cs"/>
          <w:rtl/>
        </w:rPr>
      </w:pPr>
      <w:r w:rsidRPr="0091781C">
        <w:rPr>
          <w:rFonts w:cs="David" w:hint="cs"/>
          <w:rtl/>
        </w:rPr>
        <w:tab/>
        <w:t>הערה לסדר. קודם כול, אני מבין שאתה מפעיל את סעיף 131 ואת סעיף 148 לפי המתכונת הקודמת. הווה לומד ממה שאתה עושה עכשיו, הרי בזמנו כשעשו את התרגיל הזה ב-2006 והפעילו פעם ראשונה בכנסת את סעיף 131- - -</w:t>
      </w:r>
    </w:p>
    <w:p w14:paraId="1E53559E" w14:textId="77777777" w:rsidR="0091781C" w:rsidRPr="0091781C" w:rsidRDefault="0091781C" w:rsidP="0091781C">
      <w:pPr>
        <w:bidi/>
        <w:jc w:val="both"/>
        <w:rPr>
          <w:rFonts w:cs="David" w:hint="cs"/>
          <w:rtl/>
        </w:rPr>
      </w:pPr>
    </w:p>
    <w:p w14:paraId="7E085AAC"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218B753E" w14:textId="77777777" w:rsidR="0091781C" w:rsidRPr="0091781C" w:rsidRDefault="0091781C" w:rsidP="0091781C">
      <w:pPr>
        <w:bidi/>
        <w:jc w:val="both"/>
        <w:rPr>
          <w:rFonts w:cs="David" w:hint="cs"/>
          <w:u w:val="single"/>
          <w:rtl/>
        </w:rPr>
      </w:pPr>
    </w:p>
    <w:p w14:paraId="7E1D8FA1" w14:textId="77777777" w:rsidR="0091781C" w:rsidRPr="0091781C" w:rsidRDefault="0091781C" w:rsidP="0091781C">
      <w:pPr>
        <w:bidi/>
        <w:jc w:val="both"/>
        <w:rPr>
          <w:rFonts w:cs="David" w:hint="cs"/>
          <w:rtl/>
        </w:rPr>
      </w:pPr>
      <w:r w:rsidRPr="0091781C">
        <w:rPr>
          <w:rFonts w:cs="David" w:hint="cs"/>
          <w:rtl/>
        </w:rPr>
        <w:tab/>
        <w:t>זה לא היה ב-2006.</w:t>
      </w:r>
    </w:p>
    <w:p w14:paraId="4F1C17F6" w14:textId="77777777" w:rsidR="0091781C" w:rsidRPr="0091781C" w:rsidRDefault="0091781C" w:rsidP="0091781C">
      <w:pPr>
        <w:bidi/>
        <w:jc w:val="both"/>
        <w:rPr>
          <w:rFonts w:cs="David" w:hint="cs"/>
          <w:rtl/>
        </w:rPr>
      </w:pPr>
    </w:p>
    <w:p w14:paraId="03D0179B"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6126439D" w14:textId="77777777" w:rsidR="0091781C" w:rsidRPr="0091781C" w:rsidRDefault="0091781C" w:rsidP="0091781C">
      <w:pPr>
        <w:bidi/>
        <w:jc w:val="both"/>
        <w:rPr>
          <w:rFonts w:cs="David" w:hint="cs"/>
          <w:rtl/>
        </w:rPr>
      </w:pPr>
    </w:p>
    <w:p w14:paraId="13FCC19E" w14:textId="77777777" w:rsidR="0091781C" w:rsidRPr="0091781C" w:rsidRDefault="0091781C" w:rsidP="0091781C">
      <w:pPr>
        <w:bidi/>
        <w:jc w:val="both"/>
        <w:rPr>
          <w:rFonts w:cs="David" w:hint="cs"/>
          <w:rtl/>
        </w:rPr>
      </w:pPr>
      <w:r w:rsidRPr="0091781C">
        <w:rPr>
          <w:rFonts w:cs="David" w:hint="cs"/>
          <w:rtl/>
        </w:rPr>
        <w:tab/>
        <w:t>זה היה ב-2003.</w:t>
      </w:r>
    </w:p>
    <w:p w14:paraId="629C8D3C" w14:textId="77777777" w:rsidR="0091781C" w:rsidRDefault="0091781C" w:rsidP="0091781C">
      <w:pPr>
        <w:bidi/>
        <w:jc w:val="both"/>
        <w:rPr>
          <w:rFonts w:cs="David" w:hint="cs"/>
          <w:u w:val="single"/>
          <w:rtl/>
        </w:rPr>
      </w:pPr>
    </w:p>
    <w:p w14:paraId="2AE31189" w14:textId="77777777" w:rsidR="0091781C" w:rsidRDefault="0091781C" w:rsidP="0091781C">
      <w:pPr>
        <w:bidi/>
        <w:jc w:val="both"/>
        <w:rPr>
          <w:rFonts w:cs="David" w:hint="cs"/>
          <w:u w:val="single"/>
          <w:rtl/>
        </w:rPr>
      </w:pPr>
    </w:p>
    <w:p w14:paraId="64248D55" w14:textId="77777777" w:rsidR="0091781C" w:rsidRDefault="0091781C" w:rsidP="0091781C">
      <w:pPr>
        <w:bidi/>
        <w:jc w:val="both"/>
        <w:rPr>
          <w:rFonts w:cs="David" w:hint="cs"/>
          <w:u w:val="single"/>
          <w:rtl/>
        </w:rPr>
      </w:pPr>
    </w:p>
    <w:p w14:paraId="694EEA8A" w14:textId="77777777" w:rsidR="0091781C" w:rsidRDefault="0091781C" w:rsidP="0091781C">
      <w:pPr>
        <w:bidi/>
        <w:jc w:val="both"/>
        <w:rPr>
          <w:rFonts w:cs="David" w:hint="cs"/>
          <w:u w:val="single"/>
          <w:rtl/>
        </w:rPr>
      </w:pPr>
    </w:p>
    <w:p w14:paraId="1388A938" w14:textId="77777777" w:rsidR="0091781C" w:rsidRDefault="0091781C" w:rsidP="0091781C">
      <w:pPr>
        <w:bidi/>
        <w:jc w:val="both"/>
        <w:rPr>
          <w:rFonts w:cs="David" w:hint="cs"/>
          <w:u w:val="single"/>
          <w:rtl/>
        </w:rPr>
      </w:pPr>
    </w:p>
    <w:p w14:paraId="7CD09132" w14:textId="77777777" w:rsidR="0091781C" w:rsidRPr="0091781C" w:rsidRDefault="0091781C" w:rsidP="0091781C">
      <w:pPr>
        <w:bidi/>
        <w:jc w:val="both"/>
        <w:rPr>
          <w:rFonts w:cs="David" w:hint="cs"/>
          <w:u w:val="single"/>
          <w:rtl/>
        </w:rPr>
      </w:pPr>
    </w:p>
    <w:p w14:paraId="685F32C8"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272C1A2B" w14:textId="77777777" w:rsidR="0091781C" w:rsidRPr="0091781C" w:rsidRDefault="0091781C" w:rsidP="0091781C">
      <w:pPr>
        <w:bidi/>
        <w:jc w:val="both"/>
        <w:rPr>
          <w:rFonts w:cs="David" w:hint="cs"/>
          <w:u w:val="single"/>
          <w:rtl/>
        </w:rPr>
      </w:pPr>
    </w:p>
    <w:p w14:paraId="61F4B298" w14:textId="77777777" w:rsidR="0091781C" w:rsidRPr="0091781C" w:rsidRDefault="0091781C" w:rsidP="0091781C">
      <w:pPr>
        <w:bidi/>
        <w:jc w:val="both"/>
        <w:rPr>
          <w:rFonts w:cs="David" w:hint="cs"/>
          <w:rtl/>
        </w:rPr>
      </w:pPr>
      <w:r w:rsidRPr="0091781C">
        <w:rPr>
          <w:rFonts w:cs="David" w:hint="cs"/>
          <w:rtl/>
        </w:rPr>
        <w:tab/>
        <w:t xml:space="preserve">אתם טועים. חבר הכנסת שטרית, כדי לחסוך אני אביא את ההיסטוריה. קודם כול, לגבי הפעלה של סעיף 131 על חוק ההסדרים וחוק התקציב, זו הפעלה רגילה. אני לא זוכר מתי הוא לא הופעל. ניסיתי להתחקות אחרי </w:t>
      </w:r>
      <w:proofErr w:type="spellStart"/>
      <w:r w:rsidRPr="0091781C">
        <w:rPr>
          <w:rFonts w:cs="David" w:hint="cs"/>
          <w:rtl/>
        </w:rPr>
        <w:t>ההסיטוריה</w:t>
      </w:r>
      <w:proofErr w:type="spellEnd"/>
      <w:r w:rsidRPr="0091781C">
        <w:rPr>
          <w:rFonts w:cs="David" w:hint="cs"/>
          <w:rtl/>
        </w:rPr>
        <w:t xml:space="preserve"> מתי, בדיון על התקציב ועל חוק ההסדרים, לא הפעילו את סעיף 131 ו-סעיף 148, ולא מצאתי. </w:t>
      </w:r>
    </w:p>
    <w:p w14:paraId="03745C4C" w14:textId="77777777" w:rsidR="0091781C" w:rsidRPr="0091781C" w:rsidRDefault="0091781C" w:rsidP="0091781C">
      <w:pPr>
        <w:bidi/>
        <w:jc w:val="both"/>
        <w:rPr>
          <w:rFonts w:cs="David" w:hint="cs"/>
          <w:rtl/>
        </w:rPr>
      </w:pPr>
    </w:p>
    <w:p w14:paraId="22057261" w14:textId="77777777" w:rsidR="0091781C" w:rsidRPr="0091781C" w:rsidRDefault="0091781C" w:rsidP="0091781C">
      <w:pPr>
        <w:bidi/>
        <w:jc w:val="both"/>
        <w:rPr>
          <w:rFonts w:cs="David" w:hint="cs"/>
          <w:rtl/>
        </w:rPr>
      </w:pPr>
      <w:r w:rsidRPr="0091781C">
        <w:rPr>
          <w:rFonts w:cs="David" w:hint="cs"/>
          <w:u w:val="single"/>
          <w:rtl/>
        </w:rPr>
        <w:t>איל ינון:</w:t>
      </w:r>
    </w:p>
    <w:p w14:paraId="4601B181" w14:textId="77777777" w:rsidR="0091781C" w:rsidRPr="0091781C" w:rsidRDefault="0091781C" w:rsidP="0091781C">
      <w:pPr>
        <w:bidi/>
        <w:jc w:val="both"/>
        <w:rPr>
          <w:rFonts w:cs="David" w:hint="cs"/>
          <w:rtl/>
        </w:rPr>
      </w:pPr>
    </w:p>
    <w:p w14:paraId="4A037987" w14:textId="77777777" w:rsidR="0091781C" w:rsidRPr="0091781C" w:rsidRDefault="0091781C" w:rsidP="0091781C">
      <w:pPr>
        <w:bidi/>
        <w:jc w:val="both"/>
        <w:rPr>
          <w:rFonts w:cs="David" w:hint="cs"/>
          <w:rtl/>
        </w:rPr>
      </w:pPr>
      <w:r w:rsidRPr="0091781C">
        <w:rPr>
          <w:rFonts w:cs="David" w:hint="cs"/>
          <w:rtl/>
        </w:rPr>
        <w:tab/>
        <w:t>הסעיף הזה נועד לחוק התקציב.</w:t>
      </w:r>
    </w:p>
    <w:p w14:paraId="025A1DD1" w14:textId="77777777" w:rsidR="0091781C" w:rsidRPr="0091781C" w:rsidRDefault="0091781C" w:rsidP="0091781C">
      <w:pPr>
        <w:bidi/>
        <w:jc w:val="both"/>
        <w:rPr>
          <w:rFonts w:cs="David" w:hint="cs"/>
          <w:rtl/>
        </w:rPr>
      </w:pPr>
    </w:p>
    <w:p w14:paraId="5636925F"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069A303E" w14:textId="77777777" w:rsidR="0091781C" w:rsidRPr="0091781C" w:rsidRDefault="0091781C" w:rsidP="0091781C">
      <w:pPr>
        <w:bidi/>
        <w:jc w:val="both"/>
        <w:rPr>
          <w:rFonts w:cs="David" w:hint="cs"/>
          <w:u w:val="single"/>
          <w:rtl/>
        </w:rPr>
      </w:pPr>
    </w:p>
    <w:p w14:paraId="643969F3" w14:textId="77777777" w:rsidR="0091781C" w:rsidRPr="0091781C" w:rsidRDefault="0091781C" w:rsidP="0091781C">
      <w:pPr>
        <w:bidi/>
        <w:jc w:val="both"/>
        <w:rPr>
          <w:rFonts w:cs="David" w:hint="cs"/>
          <w:rtl/>
        </w:rPr>
      </w:pPr>
      <w:r w:rsidRPr="0091781C">
        <w:rPr>
          <w:rFonts w:cs="David" w:hint="cs"/>
          <w:rtl/>
        </w:rPr>
        <w:tab/>
        <w:t>הסעיף הזה מראש נכנס לתקנון לחוק התקציב ולחוק ההסדרים.</w:t>
      </w:r>
    </w:p>
    <w:p w14:paraId="09A28EA9" w14:textId="77777777" w:rsidR="0091781C" w:rsidRPr="0091781C" w:rsidRDefault="0091781C" w:rsidP="0091781C">
      <w:pPr>
        <w:bidi/>
        <w:jc w:val="both"/>
        <w:rPr>
          <w:rFonts w:cs="David" w:hint="cs"/>
          <w:rtl/>
        </w:rPr>
      </w:pPr>
    </w:p>
    <w:p w14:paraId="3C4794C7"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212376A7" w14:textId="77777777" w:rsidR="0091781C" w:rsidRPr="0091781C" w:rsidRDefault="0091781C" w:rsidP="0091781C">
      <w:pPr>
        <w:bidi/>
        <w:jc w:val="both"/>
        <w:rPr>
          <w:rFonts w:cs="David" w:hint="cs"/>
          <w:rtl/>
        </w:rPr>
      </w:pPr>
    </w:p>
    <w:p w14:paraId="688BAEC5" w14:textId="77777777" w:rsidR="0091781C" w:rsidRPr="0091781C" w:rsidRDefault="0091781C" w:rsidP="0091781C">
      <w:pPr>
        <w:bidi/>
        <w:jc w:val="both"/>
        <w:rPr>
          <w:rFonts w:cs="David" w:hint="cs"/>
          <w:rtl/>
        </w:rPr>
      </w:pPr>
      <w:r w:rsidRPr="0091781C">
        <w:rPr>
          <w:rFonts w:cs="David" w:hint="cs"/>
          <w:rtl/>
        </w:rPr>
        <w:tab/>
        <w:t>לא השתמשו בו.</w:t>
      </w:r>
    </w:p>
    <w:p w14:paraId="51BCAE0E" w14:textId="77777777" w:rsidR="0091781C" w:rsidRPr="0091781C" w:rsidRDefault="0091781C" w:rsidP="0091781C">
      <w:pPr>
        <w:bidi/>
        <w:jc w:val="both"/>
        <w:rPr>
          <w:rFonts w:cs="David" w:hint="cs"/>
          <w:rtl/>
        </w:rPr>
      </w:pPr>
    </w:p>
    <w:p w14:paraId="4E6E3DE8"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7649B98E" w14:textId="77777777" w:rsidR="0091781C" w:rsidRPr="0091781C" w:rsidRDefault="0091781C" w:rsidP="0091781C">
      <w:pPr>
        <w:bidi/>
        <w:jc w:val="both"/>
        <w:rPr>
          <w:rFonts w:cs="David" w:hint="cs"/>
          <w:u w:val="single"/>
          <w:rtl/>
        </w:rPr>
      </w:pPr>
    </w:p>
    <w:p w14:paraId="05607958" w14:textId="77777777" w:rsidR="0091781C" w:rsidRPr="0091781C" w:rsidRDefault="0091781C" w:rsidP="0091781C">
      <w:pPr>
        <w:bidi/>
        <w:jc w:val="both"/>
        <w:rPr>
          <w:rFonts w:cs="David" w:hint="cs"/>
          <w:rtl/>
        </w:rPr>
      </w:pPr>
      <w:r w:rsidRPr="0091781C">
        <w:rPr>
          <w:rFonts w:cs="David" w:hint="cs"/>
          <w:rtl/>
        </w:rPr>
        <w:tab/>
        <w:t xml:space="preserve">השתמשו בו כל השנים. </w:t>
      </w:r>
    </w:p>
    <w:p w14:paraId="611BE914" w14:textId="77777777" w:rsidR="0091781C" w:rsidRPr="0091781C" w:rsidRDefault="0091781C" w:rsidP="0091781C">
      <w:pPr>
        <w:bidi/>
        <w:jc w:val="both"/>
        <w:rPr>
          <w:rFonts w:cs="David" w:hint="cs"/>
          <w:rtl/>
        </w:rPr>
      </w:pPr>
    </w:p>
    <w:p w14:paraId="06C98261"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7B9B7C1B" w14:textId="77777777" w:rsidR="0091781C" w:rsidRPr="0091781C" w:rsidRDefault="0091781C" w:rsidP="0091781C">
      <w:pPr>
        <w:bidi/>
        <w:jc w:val="both"/>
        <w:rPr>
          <w:rFonts w:cs="David" w:hint="cs"/>
          <w:rtl/>
        </w:rPr>
      </w:pPr>
    </w:p>
    <w:p w14:paraId="16F512D8" w14:textId="77777777" w:rsidR="0091781C" w:rsidRPr="0091781C" w:rsidRDefault="0091781C" w:rsidP="0091781C">
      <w:pPr>
        <w:bidi/>
        <w:jc w:val="both"/>
        <w:rPr>
          <w:rFonts w:cs="David" w:hint="cs"/>
          <w:rtl/>
        </w:rPr>
      </w:pPr>
      <w:r w:rsidRPr="0091781C">
        <w:rPr>
          <w:rFonts w:cs="David" w:hint="cs"/>
          <w:rtl/>
        </w:rPr>
        <w:tab/>
        <w:t>למיטב ידיעתי, שום יושב-ראש כנסת לא הסכים להשתמש בזה.</w:t>
      </w:r>
    </w:p>
    <w:p w14:paraId="52E0A5D6" w14:textId="77777777" w:rsidR="0091781C" w:rsidRPr="0091781C" w:rsidRDefault="0091781C" w:rsidP="0091781C">
      <w:pPr>
        <w:bidi/>
        <w:jc w:val="both"/>
        <w:rPr>
          <w:rFonts w:cs="David" w:hint="cs"/>
          <w:rtl/>
        </w:rPr>
      </w:pPr>
    </w:p>
    <w:p w14:paraId="0F46D385"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2B2D4173" w14:textId="77777777" w:rsidR="0091781C" w:rsidRPr="0091781C" w:rsidRDefault="0091781C" w:rsidP="0091781C">
      <w:pPr>
        <w:bidi/>
        <w:jc w:val="both"/>
        <w:rPr>
          <w:rFonts w:cs="David" w:hint="cs"/>
          <w:u w:val="single"/>
          <w:rtl/>
        </w:rPr>
      </w:pPr>
    </w:p>
    <w:p w14:paraId="0234B219" w14:textId="77777777" w:rsidR="0091781C" w:rsidRPr="0091781C" w:rsidRDefault="0091781C" w:rsidP="0091781C">
      <w:pPr>
        <w:bidi/>
        <w:jc w:val="both"/>
        <w:rPr>
          <w:rFonts w:cs="David" w:hint="cs"/>
          <w:rtl/>
        </w:rPr>
      </w:pPr>
      <w:r w:rsidRPr="0091781C">
        <w:rPr>
          <w:rFonts w:cs="David" w:hint="cs"/>
          <w:rtl/>
        </w:rPr>
        <w:tab/>
        <w:t>אתה טועה. אני אביא את כל התקדימים של השימוש בסעיף הזה. בסעיף הזה תמיד השתמשו לגבי תקציב וחוק ההסדרים--</w:t>
      </w:r>
    </w:p>
    <w:p w14:paraId="3AA109FA" w14:textId="77777777" w:rsidR="0091781C" w:rsidRPr="0091781C" w:rsidRDefault="0091781C" w:rsidP="0091781C">
      <w:pPr>
        <w:bidi/>
        <w:jc w:val="both"/>
        <w:rPr>
          <w:rFonts w:cs="David" w:hint="cs"/>
          <w:rtl/>
        </w:rPr>
      </w:pPr>
    </w:p>
    <w:p w14:paraId="4F088BB2"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15E40E46" w14:textId="77777777" w:rsidR="0091781C" w:rsidRPr="0091781C" w:rsidRDefault="0091781C" w:rsidP="0091781C">
      <w:pPr>
        <w:bidi/>
        <w:jc w:val="both"/>
        <w:rPr>
          <w:rFonts w:cs="David" w:hint="cs"/>
          <w:rtl/>
        </w:rPr>
      </w:pPr>
    </w:p>
    <w:p w14:paraId="69044867" w14:textId="77777777" w:rsidR="0091781C" w:rsidRPr="0091781C" w:rsidRDefault="0091781C" w:rsidP="0091781C">
      <w:pPr>
        <w:bidi/>
        <w:jc w:val="both"/>
        <w:rPr>
          <w:rFonts w:cs="David" w:hint="cs"/>
          <w:rtl/>
        </w:rPr>
      </w:pPr>
      <w:r w:rsidRPr="0091781C">
        <w:rPr>
          <w:rFonts w:cs="David" w:hint="cs"/>
          <w:rtl/>
        </w:rPr>
        <w:tab/>
        <w:t>בהסכמה.</w:t>
      </w:r>
    </w:p>
    <w:p w14:paraId="645A815D" w14:textId="77777777" w:rsidR="0091781C" w:rsidRPr="0091781C" w:rsidRDefault="0091781C" w:rsidP="0091781C">
      <w:pPr>
        <w:bidi/>
        <w:jc w:val="both"/>
        <w:rPr>
          <w:rFonts w:cs="David" w:hint="cs"/>
          <w:rtl/>
        </w:rPr>
      </w:pPr>
    </w:p>
    <w:p w14:paraId="7F21C6D7" w14:textId="77777777" w:rsidR="0091781C" w:rsidRPr="0091781C" w:rsidRDefault="0091781C" w:rsidP="0091781C">
      <w:pPr>
        <w:bidi/>
        <w:jc w:val="both"/>
        <w:rPr>
          <w:rFonts w:cs="David" w:hint="cs"/>
          <w:rtl/>
        </w:rPr>
      </w:pPr>
      <w:r w:rsidRPr="0091781C">
        <w:rPr>
          <w:rFonts w:cs="David" w:hint="cs"/>
          <w:u w:val="single"/>
          <w:rtl/>
        </w:rPr>
        <w:t>ארבל אסטרחן:</w:t>
      </w:r>
    </w:p>
    <w:p w14:paraId="4DD62230" w14:textId="77777777" w:rsidR="0091781C" w:rsidRPr="0091781C" w:rsidRDefault="0091781C" w:rsidP="0091781C">
      <w:pPr>
        <w:bidi/>
        <w:jc w:val="both"/>
        <w:rPr>
          <w:rFonts w:cs="David" w:hint="cs"/>
          <w:rtl/>
        </w:rPr>
      </w:pPr>
    </w:p>
    <w:p w14:paraId="2AEA5D7C" w14:textId="77777777" w:rsidR="0091781C" w:rsidRPr="0091781C" w:rsidRDefault="0091781C" w:rsidP="0091781C">
      <w:pPr>
        <w:bidi/>
        <w:jc w:val="both"/>
        <w:rPr>
          <w:rFonts w:cs="David" w:hint="cs"/>
          <w:rtl/>
        </w:rPr>
      </w:pPr>
      <w:r w:rsidRPr="0091781C">
        <w:rPr>
          <w:rFonts w:cs="David" w:hint="cs"/>
          <w:rtl/>
        </w:rPr>
        <w:tab/>
        <w:t>148, זה הסכמה.</w:t>
      </w:r>
    </w:p>
    <w:p w14:paraId="7C1133E9" w14:textId="77777777" w:rsidR="0091781C" w:rsidRPr="0091781C" w:rsidRDefault="0091781C" w:rsidP="0091781C">
      <w:pPr>
        <w:bidi/>
        <w:jc w:val="both"/>
        <w:rPr>
          <w:rFonts w:cs="David" w:hint="cs"/>
          <w:rtl/>
        </w:rPr>
      </w:pPr>
    </w:p>
    <w:p w14:paraId="3B0177FE"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426518F9" w14:textId="77777777" w:rsidR="0091781C" w:rsidRPr="0091781C" w:rsidRDefault="0091781C" w:rsidP="0091781C">
      <w:pPr>
        <w:bidi/>
        <w:jc w:val="both"/>
        <w:rPr>
          <w:rFonts w:cs="David" w:hint="cs"/>
          <w:u w:val="single"/>
          <w:rtl/>
        </w:rPr>
      </w:pPr>
    </w:p>
    <w:p w14:paraId="3B7BF029" w14:textId="77777777" w:rsidR="0091781C" w:rsidRPr="0091781C" w:rsidRDefault="0091781C" w:rsidP="0091781C">
      <w:pPr>
        <w:bidi/>
        <w:jc w:val="both"/>
        <w:rPr>
          <w:rFonts w:ascii="Arial" w:hAnsi="Arial" w:cs="David" w:hint="cs"/>
          <w:rtl/>
        </w:rPr>
      </w:pPr>
      <w:r w:rsidRPr="0091781C">
        <w:rPr>
          <w:rFonts w:cs="David" w:hint="cs"/>
          <w:rtl/>
        </w:rPr>
        <w:tab/>
        <w:t>--בנוסף, בסעיף הזה השתמשו כך: "</w:t>
      </w:r>
      <w:r w:rsidRPr="0091781C">
        <w:rPr>
          <w:rFonts w:ascii="Arial" w:hAnsi="Arial" w:cs="David" w:hint="cs"/>
          <w:rtl/>
        </w:rPr>
        <w:t xml:space="preserve">הדיון וההצבעה בקריאה </w:t>
      </w:r>
      <w:proofErr w:type="spellStart"/>
      <w:r w:rsidRPr="0091781C">
        <w:rPr>
          <w:rFonts w:ascii="Arial" w:hAnsi="Arial" w:cs="David" w:hint="cs"/>
          <w:rtl/>
        </w:rPr>
        <w:t>השניה</w:t>
      </w:r>
      <w:proofErr w:type="spellEnd"/>
      <w:r w:rsidRPr="0091781C">
        <w:rPr>
          <w:rFonts w:ascii="Arial" w:hAnsi="Arial" w:cs="David" w:hint="cs"/>
          <w:rtl/>
        </w:rPr>
        <w:t xml:space="preserve"> והשלישית על חוק יישום הסכם הביניים בדבר הגדה המערבית ורצועת עזה (החלטת ועדת הכנסת מיום 10.1.1996", השתמשו בזה על חוק, לא על חוק ההסדרים והתקציב. אחר כך "הדיון וההצבעה בקריאה </w:t>
      </w:r>
      <w:proofErr w:type="spellStart"/>
      <w:r w:rsidRPr="0091781C">
        <w:rPr>
          <w:rFonts w:ascii="Arial" w:hAnsi="Arial" w:cs="David" w:hint="cs"/>
          <w:rtl/>
        </w:rPr>
        <w:t>השניה</w:t>
      </w:r>
      <w:proofErr w:type="spellEnd"/>
      <w:r w:rsidRPr="0091781C">
        <w:rPr>
          <w:rFonts w:ascii="Arial" w:hAnsi="Arial" w:cs="David" w:hint="cs"/>
          <w:rtl/>
        </w:rPr>
        <w:t xml:space="preserve"> והשלישית על חוק-יסוד: הממשלה (תיקון מס' 10) בשנת 2000". בנוסף, בשנת 2004 השתמשו בו לצורך דיון על חוק יישום תוכנית ההתנתקות. וכאמור השתמשו בו לגבי ההצבעה בשנת 2003, על ההצבעה שאמרתי שאז ההחלטה </w:t>
      </w:r>
      <w:proofErr w:type="spellStart"/>
      <w:r w:rsidRPr="0091781C">
        <w:rPr>
          <w:rFonts w:ascii="Arial" w:hAnsi="Arial" w:cs="David" w:hint="cs"/>
          <w:rtl/>
        </w:rPr>
        <w:t>היתה</w:t>
      </w:r>
      <w:proofErr w:type="spellEnd"/>
      <w:r w:rsidRPr="0091781C">
        <w:rPr>
          <w:rFonts w:ascii="Arial" w:hAnsi="Arial" w:cs="David" w:hint="cs"/>
          <w:rtl/>
        </w:rPr>
        <w:t xml:space="preserve"> תקדימית, היא לא </w:t>
      </w:r>
      <w:proofErr w:type="spellStart"/>
      <w:r w:rsidRPr="0091781C">
        <w:rPr>
          <w:rFonts w:ascii="Arial" w:hAnsi="Arial" w:cs="David" w:hint="cs"/>
          <w:rtl/>
        </w:rPr>
        <w:t>היתה</w:t>
      </w:r>
      <w:proofErr w:type="spellEnd"/>
      <w:r w:rsidRPr="0091781C">
        <w:rPr>
          <w:rFonts w:ascii="Arial" w:hAnsi="Arial" w:cs="David" w:hint="cs"/>
          <w:rtl/>
        </w:rPr>
        <w:t xml:space="preserve"> החלטה פר המקרה של 2003, אלא </w:t>
      </w:r>
      <w:proofErr w:type="spellStart"/>
      <w:r w:rsidRPr="0091781C">
        <w:rPr>
          <w:rFonts w:ascii="Arial" w:hAnsi="Arial" w:cs="David" w:hint="cs"/>
          <w:rtl/>
        </w:rPr>
        <w:t>היתה</w:t>
      </w:r>
      <w:proofErr w:type="spellEnd"/>
      <w:r w:rsidRPr="0091781C">
        <w:rPr>
          <w:rFonts w:ascii="Arial" w:hAnsi="Arial" w:cs="David" w:hint="cs"/>
          <w:rtl/>
        </w:rPr>
        <w:t xml:space="preserve"> גם להלן, אבל ליתר ביטחון הבאתי אותה לכאן.  </w:t>
      </w:r>
    </w:p>
    <w:p w14:paraId="1CB9175C" w14:textId="77777777" w:rsidR="0091781C" w:rsidRPr="0091781C" w:rsidRDefault="0091781C" w:rsidP="0091781C">
      <w:pPr>
        <w:bidi/>
        <w:jc w:val="both"/>
        <w:rPr>
          <w:rFonts w:cs="David" w:hint="cs"/>
          <w:rtl/>
        </w:rPr>
      </w:pPr>
    </w:p>
    <w:p w14:paraId="03C1DC53"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3F2DFC99" w14:textId="77777777" w:rsidR="0091781C" w:rsidRPr="0091781C" w:rsidRDefault="0091781C" w:rsidP="0091781C">
      <w:pPr>
        <w:bidi/>
        <w:jc w:val="both"/>
        <w:rPr>
          <w:rFonts w:cs="David" w:hint="cs"/>
          <w:rtl/>
        </w:rPr>
      </w:pPr>
    </w:p>
    <w:p w14:paraId="62404602" w14:textId="77777777" w:rsidR="0091781C" w:rsidRPr="0091781C" w:rsidRDefault="0091781C" w:rsidP="0091781C">
      <w:pPr>
        <w:bidi/>
        <w:jc w:val="both"/>
        <w:rPr>
          <w:rFonts w:cs="David" w:hint="cs"/>
          <w:rtl/>
        </w:rPr>
      </w:pPr>
      <w:r w:rsidRPr="0091781C">
        <w:rPr>
          <w:rFonts w:cs="David" w:hint="cs"/>
          <w:rtl/>
        </w:rPr>
        <w:tab/>
        <w:t>אתה אומר: הנה, ב-2006 הממשלה, שעכשיו האופוזיציה, הביאה את ההצעות לסדר, ואתה אומר שאתה מעתיק אותן ואתה מגיש לה הצעה שהיא עשתה, אז שלא תבוא אלי בטענות, מה לכם להלין.</w:t>
      </w:r>
    </w:p>
    <w:p w14:paraId="56CA9F0E" w14:textId="77777777" w:rsidR="0091781C" w:rsidRPr="0091781C" w:rsidRDefault="0091781C" w:rsidP="0091781C">
      <w:pPr>
        <w:bidi/>
        <w:jc w:val="both"/>
        <w:rPr>
          <w:rFonts w:cs="David" w:hint="cs"/>
          <w:rtl/>
        </w:rPr>
      </w:pPr>
    </w:p>
    <w:p w14:paraId="3644BE3E"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0643286B" w14:textId="77777777" w:rsidR="0091781C" w:rsidRPr="0091781C" w:rsidRDefault="0091781C" w:rsidP="0091781C">
      <w:pPr>
        <w:bidi/>
        <w:jc w:val="both"/>
        <w:rPr>
          <w:rFonts w:cs="David" w:hint="cs"/>
          <w:u w:val="single"/>
          <w:rtl/>
        </w:rPr>
      </w:pPr>
    </w:p>
    <w:p w14:paraId="597246D1" w14:textId="77777777" w:rsidR="0091781C" w:rsidRPr="0091781C" w:rsidRDefault="0091781C" w:rsidP="0091781C">
      <w:pPr>
        <w:bidi/>
        <w:jc w:val="both"/>
        <w:rPr>
          <w:rFonts w:cs="David" w:hint="cs"/>
          <w:rtl/>
        </w:rPr>
      </w:pPr>
      <w:r w:rsidRPr="0091781C">
        <w:rPr>
          <w:rFonts w:cs="David" w:hint="cs"/>
          <w:rtl/>
        </w:rPr>
        <w:tab/>
        <w:t>להיפך, שיפרתי אותה.</w:t>
      </w:r>
    </w:p>
    <w:p w14:paraId="1013B7BD" w14:textId="77777777" w:rsidR="0091781C" w:rsidRPr="0091781C" w:rsidRDefault="0091781C" w:rsidP="0091781C">
      <w:pPr>
        <w:bidi/>
        <w:jc w:val="both"/>
        <w:rPr>
          <w:rFonts w:cs="David" w:hint="cs"/>
          <w:rtl/>
        </w:rPr>
      </w:pPr>
    </w:p>
    <w:p w14:paraId="5F7C9225"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48FF7008" w14:textId="77777777" w:rsidR="0091781C" w:rsidRPr="0091781C" w:rsidRDefault="0091781C" w:rsidP="0091781C">
      <w:pPr>
        <w:bidi/>
        <w:jc w:val="both"/>
        <w:rPr>
          <w:rFonts w:cs="David" w:hint="cs"/>
          <w:rtl/>
        </w:rPr>
      </w:pPr>
    </w:p>
    <w:p w14:paraId="0A79AD8A" w14:textId="77777777" w:rsidR="0091781C" w:rsidRPr="0091781C" w:rsidRDefault="0091781C" w:rsidP="0091781C">
      <w:pPr>
        <w:bidi/>
        <w:jc w:val="both"/>
        <w:rPr>
          <w:rFonts w:cs="David" w:hint="cs"/>
          <w:rtl/>
        </w:rPr>
      </w:pPr>
      <w:r w:rsidRPr="0091781C">
        <w:rPr>
          <w:rFonts w:cs="David" w:hint="cs"/>
          <w:rtl/>
        </w:rPr>
        <w:tab/>
        <w:t>על זה אני מתריע בכנסת, חזור והתרע, בכל פעם מחדש, ואני אומר לממשלה: חברים, היו זהירים במעשיכם, כי הגלגל יכול להתהפך, אתם יכולים לראות את עצמכם בצד השני של השולחן. אני אומר לך, אדוני יושב-ראש ועדת הכנסת, מהנתונים, כמו שאתה מציג, ברור לך שהמשמעות היא אחת, זו סתימת הפה לאופוזיציה. אני אסביר מדוע. אני מעריך שמספר ההסתייגויות המהותיות שיוגשו בוועדות הכנסת השונות על חוק ההסדרים, שהוא חוק גרוע מכל בחינה שהיא - אגב, גרוע לתומכים של הממשלה, כי הוא חוק דרקוני, פוגע בחלשים בצורה דרסטית, פשוט קורע את החלשים ומשפר מאוד את מצב העשירים. ככל שאני זוכר את הליכוד לפחות, אם הוא לא שינה את דרך ז'בוטינסקי, הוא צריך ללכת הפוך, לתמוך בחלשים ולפגוע יותר בעשירים - יוגשו על ידי האופוזיציה סדר גודל של לפחות 4,000 הסתייגויות מהותיות. המשמעות של מה שאתה אומר, שברוב ההסתייגויות שיידונו לא נוכל לדבר.</w:t>
      </w:r>
    </w:p>
    <w:p w14:paraId="7903374F" w14:textId="77777777" w:rsidR="0091781C" w:rsidRPr="0091781C" w:rsidRDefault="0091781C" w:rsidP="0091781C">
      <w:pPr>
        <w:bidi/>
        <w:jc w:val="both"/>
        <w:rPr>
          <w:rFonts w:cs="David" w:hint="cs"/>
          <w:rtl/>
        </w:rPr>
      </w:pPr>
    </w:p>
    <w:p w14:paraId="0B6DCA0A"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0DEC8A52" w14:textId="77777777" w:rsidR="0091781C" w:rsidRPr="0091781C" w:rsidRDefault="0091781C" w:rsidP="0091781C">
      <w:pPr>
        <w:bidi/>
        <w:jc w:val="both"/>
        <w:rPr>
          <w:rFonts w:cs="David" w:hint="cs"/>
          <w:u w:val="single"/>
          <w:rtl/>
        </w:rPr>
      </w:pPr>
    </w:p>
    <w:p w14:paraId="46833777" w14:textId="77777777" w:rsidR="0091781C" w:rsidRPr="0091781C" w:rsidRDefault="0091781C" w:rsidP="0091781C">
      <w:pPr>
        <w:bidi/>
        <w:jc w:val="both"/>
        <w:rPr>
          <w:rFonts w:cs="David" w:hint="cs"/>
          <w:rtl/>
        </w:rPr>
      </w:pPr>
      <w:r w:rsidRPr="0091781C">
        <w:rPr>
          <w:rFonts w:cs="David" w:hint="cs"/>
          <w:rtl/>
        </w:rPr>
        <w:tab/>
        <w:t>איך שתחליטו לחלק את הזמן.</w:t>
      </w:r>
    </w:p>
    <w:p w14:paraId="32F3BB9B" w14:textId="77777777" w:rsidR="0091781C" w:rsidRPr="0091781C" w:rsidRDefault="0091781C" w:rsidP="0091781C">
      <w:pPr>
        <w:bidi/>
        <w:jc w:val="both"/>
        <w:rPr>
          <w:rFonts w:cs="David" w:hint="cs"/>
          <w:rtl/>
        </w:rPr>
      </w:pPr>
    </w:p>
    <w:p w14:paraId="4B70E7F3"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457F296C" w14:textId="77777777" w:rsidR="0091781C" w:rsidRPr="0091781C" w:rsidRDefault="0091781C" w:rsidP="0091781C">
      <w:pPr>
        <w:bidi/>
        <w:jc w:val="both"/>
        <w:rPr>
          <w:rFonts w:cs="David" w:hint="cs"/>
          <w:rtl/>
        </w:rPr>
      </w:pPr>
    </w:p>
    <w:p w14:paraId="3A64ED66" w14:textId="77777777" w:rsidR="0091781C" w:rsidRPr="0091781C" w:rsidRDefault="0091781C" w:rsidP="0091781C">
      <w:pPr>
        <w:bidi/>
        <w:jc w:val="both"/>
        <w:rPr>
          <w:rFonts w:cs="David" w:hint="cs"/>
          <w:rtl/>
        </w:rPr>
      </w:pPr>
      <w:r w:rsidRPr="0091781C">
        <w:rPr>
          <w:rFonts w:cs="David" w:hint="cs"/>
          <w:rtl/>
        </w:rPr>
        <w:tab/>
        <w:t xml:space="preserve">לא נוכל לדבר, לא נוכל להביא לידי ביטוי את רוב ההסתייגויות. ניחא, אתה משתמש בסעיף 131 על בסיס תקדים, ואני לא יכול לבוא אליך בטענות שאתה משתמש, כי אתה אומר, מבחינתך, בצורה חכמה, אתה אומר, שאתה מעתיק את מה שעשינו. אני, אגב, לא אהבתי מה שעשו אז, ואני לא אוהב את מה שאתם עושים עכשיו. אני אומר לך דוגרי, אני לא אוהב את התרגילים האלה, כי זה לא נכון.  </w:t>
      </w:r>
    </w:p>
    <w:p w14:paraId="4CF441BD" w14:textId="77777777" w:rsidR="0091781C" w:rsidRPr="0091781C" w:rsidRDefault="0091781C" w:rsidP="0091781C">
      <w:pPr>
        <w:bidi/>
        <w:jc w:val="both"/>
        <w:rPr>
          <w:rFonts w:cs="David" w:hint="cs"/>
          <w:rtl/>
        </w:rPr>
      </w:pPr>
    </w:p>
    <w:p w14:paraId="518AC7C6"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541EE825" w14:textId="77777777" w:rsidR="0091781C" w:rsidRPr="0091781C" w:rsidRDefault="0091781C" w:rsidP="0091781C">
      <w:pPr>
        <w:bidi/>
        <w:jc w:val="both"/>
        <w:rPr>
          <w:rFonts w:cs="David" w:hint="cs"/>
          <w:u w:val="single"/>
          <w:rtl/>
        </w:rPr>
      </w:pPr>
    </w:p>
    <w:p w14:paraId="40BCBEE4" w14:textId="77777777" w:rsidR="0091781C" w:rsidRPr="0091781C" w:rsidRDefault="0091781C" w:rsidP="0091781C">
      <w:pPr>
        <w:bidi/>
        <w:jc w:val="both"/>
        <w:rPr>
          <w:rFonts w:cs="David" w:hint="cs"/>
          <w:rtl/>
        </w:rPr>
      </w:pPr>
      <w:r w:rsidRPr="0091781C">
        <w:rPr>
          <w:rFonts w:cs="David" w:hint="cs"/>
          <w:rtl/>
        </w:rPr>
        <w:tab/>
        <w:t>אגב, זה לא תרגילים. הסעיף הזה בתקנון, אם תבדוק, נועד במיוחד לתקציב ולחוק ההסדרים. כשמפעילים אותו על חוק נוסף, זה באמת מעשה לא פשוט.</w:t>
      </w:r>
    </w:p>
    <w:p w14:paraId="23F3F670" w14:textId="77777777" w:rsidR="0091781C" w:rsidRPr="0091781C" w:rsidRDefault="0091781C" w:rsidP="0091781C">
      <w:pPr>
        <w:bidi/>
        <w:jc w:val="both"/>
        <w:rPr>
          <w:rFonts w:cs="David" w:hint="cs"/>
          <w:rtl/>
        </w:rPr>
      </w:pPr>
    </w:p>
    <w:p w14:paraId="6141F6B6"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3AA27DA8" w14:textId="77777777" w:rsidR="0091781C" w:rsidRPr="0091781C" w:rsidRDefault="0091781C" w:rsidP="0091781C">
      <w:pPr>
        <w:bidi/>
        <w:jc w:val="both"/>
        <w:rPr>
          <w:rFonts w:cs="David" w:hint="cs"/>
          <w:rtl/>
        </w:rPr>
      </w:pPr>
    </w:p>
    <w:p w14:paraId="06BB7232" w14:textId="77777777" w:rsidR="0091781C" w:rsidRPr="0091781C" w:rsidRDefault="0091781C" w:rsidP="0091781C">
      <w:pPr>
        <w:bidi/>
        <w:jc w:val="both"/>
        <w:rPr>
          <w:rFonts w:cs="David" w:hint="cs"/>
          <w:rtl/>
        </w:rPr>
      </w:pPr>
      <w:r w:rsidRPr="0091781C">
        <w:rPr>
          <w:rFonts w:cs="David" w:hint="cs"/>
          <w:rtl/>
        </w:rPr>
        <w:tab/>
        <w:t xml:space="preserve">אדוני היושב-ראש, אני כמעט לא מכיר יושבי-ראש כנסת שהסכימו להשתמש בסעיף 131, אלא אם </w:t>
      </w:r>
      <w:proofErr w:type="spellStart"/>
      <w:r w:rsidRPr="0091781C">
        <w:rPr>
          <w:rFonts w:cs="David" w:hint="cs"/>
          <w:rtl/>
        </w:rPr>
        <w:t>היתה</w:t>
      </w:r>
      <w:proofErr w:type="spellEnd"/>
      <w:r w:rsidRPr="0091781C">
        <w:rPr>
          <w:rFonts w:cs="David" w:hint="cs"/>
          <w:rtl/>
        </w:rPr>
        <w:t xml:space="preserve"> הסכמה בין הצדדים.</w:t>
      </w:r>
    </w:p>
    <w:p w14:paraId="6018ABAC" w14:textId="77777777" w:rsidR="0091781C" w:rsidRPr="0091781C" w:rsidRDefault="0091781C" w:rsidP="0091781C">
      <w:pPr>
        <w:bidi/>
        <w:jc w:val="both"/>
        <w:rPr>
          <w:rFonts w:cs="David" w:hint="cs"/>
          <w:rtl/>
        </w:rPr>
      </w:pPr>
    </w:p>
    <w:p w14:paraId="2D7ED893" w14:textId="77777777" w:rsidR="0091781C" w:rsidRPr="0091781C" w:rsidRDefault="0091781C" w:rsidP="0091781C">
      <w:pPr>
        <w:bidi/>
        <w:jc w:val="both"/>
        <w:rPr>
          <w:rFonts w:cs="David" w:hint="cs"/>
          <w:u w:val="single"/>
          <w:rtl/>
        </w:rPr>
      </w:pPr>
      <w:r w:rsidRPr="0091781C">
        <w:rPr>
          <w:rFonts w:cs="David" w:hint="cs"/>
          <w:u w:val="single"/>
          <w:rtl/>
        </w:rPr>
        <w:t>זבולון אורלב:</w:t>
      </w:r>
    </w:p>
    <w:p w14:paraId="7647593D" w14:textId="77777777" w:rsidR="0091781C" w:rsidRPr="0091781C" w:rsidRDefault="0091781C" w:rsidP="0091781C">
      <w:pPr>
        <w:bidi/>
        <w:jc w:val="both"/>
        <w:rPr>
          <w:rFonts w:cs="David" w:hint="cs"/>
          <w:rtl/>
        </w:rPr>
      </w:pPr>
    </w:p>
    <w:p w14:paraId="2A377132" w14:textId="77777777" w:rsidR="0091781C" w:rsidRPr="0091781C" w:rsidRDefault="0091781C" w:rsidP="0091781C">
      <w:pPr>
        <w:bidi/>
        <w:jc w:val="both"/>
        <w:rPr>
          <w:rFonts w:cs="David" w:hint="cs"/>
          <w:rtl/>
        </w:rPr>
      </w:pPr>
      <w:r w:rsidRPr="0091781C">
        <w:rPr>
          <w:rFonts w:cs="David" w:hint="cs"/>
          <w:rtl/>
        </w:rPr>
        <w:tab/>
        <w:t xml:space="preserve">תסכים. </w:t>
      </w:r>
      <w:proofErr w:type="spellStart"/>
      <w:r w:rsidRPr="0091781C">
        <w:rPr>
          <w:rFonts w:cs="David" w:hint="cs"/>
          <w:rtl/>
        </w:rPr>
        <w:t>כופין</w:t>
      </w:r>
      <w:proofErr w:type="spellEnd"/>
      <w:r w:rsidRPr="0091781C">
        <w:rPr>
          <w:rFonts w:cs="David" w:hint="cs"/>
          <w:rtl/>
        </w:rPr>
        <w:t xml:space="preserve"> אותו, עד שאומר רוצה אני.</w:t>
      </w:r>
    </w:p>
    <w:p w14:paraId="2BFE64B4" w14:textId="77777777" w:rsidR="0091781C" w:rsidRPr="0091781C" w:rsidRDefault="0091781C" w:rsidP="0091781C">
      <w:pPr>
        <w:bidi/>
        <w:jc w:val="both"/>
        <w:rPr>
          <w:rFonts w:cs="David" w:hint="cs"/>
          <w:rtl/>
        </w:rPr>
      </w:pPr>
    </w:p>
    <w:p w14:paraId="596A298D"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58C8F018" w14:textId="77777777" w:rsidR="0091781C" w:rsidRPr="0091781C" w:rsidRDefault="0091781C" w:rsidP="0091781C">
      <w:pPr>
        <w:bidi/>
        <w:jc w:val="both"/>
        <w:rPr>
          <w:rFonts w:cs="David" w:hint="cs"/>
          <w:rtl/>
        </w:rPr>
      </w:pPr>
    </w:p>
    <w:p w14:paraId="2FAFBBCF" w14:textId="77777777" w:rsidR="0091781C" w:rsidRPr="0091781C" w:rsidRDefault="0091781C" w:rsidP="0091781C">
      <w:pPr>
        <w:bidi/>
        <w:jc w:val="both"/>
        <w:rPr>
          <w:rFonts w:cs="David" w:hint="cs"/>
          <w:rtl/>
        </w:rPr>
      </w:pPr>
      <w:r w:rsidRPr="0091781C">
        <w:rPr>
          <w:rFonts w:cs="David" w:hint="cs"/>
          <w:rtl/>
        </w:rPr>
        <w:tab/>
        <w:t>אתה אומר, אונסים אותך, תסכים, תתמסר. למה להילחם?</w:t>
      </w:r>
    </w:p>
    <w:p w14:paraId="03C4CE0B" w14:textId="77777777" w:rsidR="0091781C" w:rsidRPr="0091781C" w:rsidRDefault="0091781C" w:rsidP="0091781C">
      <w:pPr>
        <w:bidi/>
        <w:jc w:val="both"/>
        <w:rPr>
          <w:rFonts w:cs="David" w:hint="cs"/>
          <w:rtl/>
        </w:rPr>
      </w:pPr>
    </w:p>
    <w:p w14:paraId="3021274E" w14:textId="77777777" w:rsidR="0091781C" w:rsidRPr="0091781C" w:rsidRDefault="0091781C" w:rsidP="0091781C">
      <w:pPr>
        <w:bidi/>
        <w:jc w:val="both"/>
        <w:rPr>
          <w:rFonts w:cs="David" w:hint="cs"/>
          <w:rtl/>
        </w:rPr>
      </w:pPr>
      <w:r w:rsidRPr="0091781C">
        <w:rPr>
          <w:rFonts w:cs="David" w:hint="cs"/>
          <w:rtl/>
        </w:rPr>
        <w:tab/>
        <w:t>אין יושב-ראש כנסת שהסכים להשתמש בסעיף 131 ללא הסכמה. אתם הולכים פה בדרך אגרסיבית מאוד, אתה משתמש בנימוק שהממשלה הקודמת עשתה את זה, שבעיני גם זה היה רע, כי אנחנו גורמים לכך שברוב ההסתייגויות המהותיות שיעלו לא נוכל לדבר. ניחא, הבעיה שמפריעה לי שאתה גם קובע זמן מוגבל להצבעות. אם באמת לא תתנו לדבר על ההסתייגויות, האם ניתן לממשלה, היועצת המשפטית- - -</w:t>
      </w:r>
    </w:p>
    <w:p w14:paraId="02EDB4BB" w14:textId="77777777" w:rsidR="0091781C" w:rsidRPr="0091781C" w:rsidRDefault="0091781C" w:rsidP="0091781C">
      <w:pPr>
        <w:bidi/>
        <w:jc w:val="both"/>
        <w:rPr>
          <w:rFonts w:cs="David" w:hint="cs"/>
          <w:rtl/>
        </w:rPr>
      </w:pPr>
    </w:p>
    <w:p w14:paraId="743B11CB"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19268ADE" w14:textId="77777777" w:rsidR="0091781C" w:rsidRPr="0091781C" w:rsidRDefault="0091781C" w:rsidP="0091781C">
      <w:pPr>
        <w:bidi/>
        <w:jc w:val="both"/>
        <w:rPr>
          <w:rFonts w:cs="David" w:hint="cs"/>
          <w:u w:val="single"/>
          <w:rtl/>
        </w:rPr>
      </w:pPr>
    </w:p>
    <w:p w14:paraId="76AA2343" w14:textId="77777777" w:rsidR="0091781C" w:rsidRPr="0091781C" w:rsidRDefault="0091781C" w:rsidP="0091781C">
      <w:pPr>
        <w:bidi/>
        <w:jc w:val="both"/>
        <w:rPr>
          <w:rFonts w:cs="David" w:hint="cs"/>
          <w:rtl/>
        </w:rPr>
      </w:pPr>
      <w:r w:rsidRPr="0091781C">
        <w:rPr>
          <w:rFonts w:cs="David" w:hint="cs"/>
          <w:rtl/>
        </w:rPr>
        <w:tab/>
        <w:t>לא קבעתי זמן מוגבל להצבעות. מתי שמעת את זה?</w:t>
      </w:r>
    </w:p>
    <w:p w14:paraId="7817BF84" w14:textId="77777777" w:rsidR="0091781C" w:rsidRPr="0091781C" w:rsidRDefault="0091781C" w:rsidP="0091781C">
      <w:pPr>
        <w:bidi/>
        <w:jc w:val="both"/>
        <w:rPr>
          <w:rFonts w:cs="David" w:hint="cs"/>
          <w:rtl/>
        </w:rPr>
      </w:pPr>
    </w:p>
    <w:p w14:paraId="421B26A9"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26A6F70A" w14:textId="77777777" w:rsidR="0091781C" w:rsidRPr="0091781C" w:rsidRDefault="0091781C" w:rsidP="0091781C">
      <w:pPr>
        <w:bidi/>
        <w:jc w:val="both"/>
        <w:rPr>
          <w:rFonts w:cs="David" w:hint="cs"/>
          <w:rtl/>
        </w:rPr>
      </w:pPr>
    </w:p>
    <w:p w14:paraId="6E6005B5" w14:textId="77777777" w:rsidR="0091781C" w:rsidRPr="0091781C" w:rsidRDefault="0091781C" w:rsidP="0091781C">
      <w:pPr>
        <w:bidi/>
        <w:jc w:val="both"/>
        <w:rPr>
          <w:rFonts w:cs="David" w:hint="cs"/>
          <w:rtl/>
        </w:rPr>
      </w:pPr>
      <w:r w:rsidRPr="0091781C">
        <w:rPr>
          <w:rFonts w:cs="David" w:hint="cs"/>
          <w:rtl/>
        </w:rPr>
        <w:tab/>
        <w:t>אנחנו מדברים גלויות. מאחר שאין הסכמות, מותר לי להצביע על כל הצבעה בהצבעה שמית.</w:t>
      </w:r>
    </w:p>
    <w:p w14:paraId="74C7F11A" w14:textId="77777777" w:rsidR="0091781C" w:rsidRPr="0091781C" w:rsidRDefault="0091781C" w:rsidP="0091781C">
      <w:pPr>
        <w:bidi/>
        <w:jc w:val="both"/>
        <w:rPr>
          <w:rFonts w:cs="David" w:hint="cs"/>
          <w:rtl/>
        </w:rPr>
      </w:pPr>
    </w:p>
    <w:p w14:paraId="3579787E"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101051F8" w14:textId="77777777" w:rsidR="0091781C" w:rsidRPr="0091781C" w:rsidRDefault="0091781C" w:rsidP="0091781C">
      <w:pPr>
        <w:bidi/>
        <w:jc w:val="both"/>
        <w:rPr>
          <w:rFonts w:cs="David" w:hint="cs"/>
          <w:u w:val="single"/>
          <w:rtl/>
        </w:rPr>
      </w:pPr>
    </w:p>
    <w:p w14:paraId="5D25428D" w14:textId="77777777" w:rsidR="0091781C" w:rsidRPr="0091781C" w:rsidRDefault="0091781C" w:rsidP="0091781C">
      <w:pPr>
        <w:bidi/>
        <w:jc w:val="both"/>
        <w:rPr>
          <w:rFonts w:cs="David" w:hint="cs"/>
          <w:rtl/>
        </w:rPr>
      </w:pPr>
      <w:r w:rsidRPr="0091781C">
        <w:rPr>
          <w:rFonts w:cs="David" w:hint="cs"/>
          <w:rtl/>
        </w:rPr>
        <w:tab/>
        <w:t>על פניו, כן.</w:t>
      </w:r>
    </w:p>
    <w:p w14:paraId="7977028C" w14:textId="77777777" w:rsidR="0091781C" w:rsidRPr="0091781C" w:rsidRDefault="0091781C" w:rsidP="0091781C">
      <w:pPr>
        <w:bidi/>
        <w:jc w:val="both"/>
        <w:rPr>
          <w:rFonts w:cs="David" w:hint="cs"/>
          <w:rtl/>
        </w:rPr>
      </w:pPr>
    </w:p>
    <w:p w14:paraId="65A9A134"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379A3AE8" w14:textId="77777777" w:rsidR="0091781C" w:rsidRPr="0091781C" w:rsidRDefault="0091781C" w:rsidP="0091781C">
      <w:pPr>
        <w:bidi/>
        <w:jc w:val="both"/>
        <w:rPr>
          <w:rFonts w:cs="David" w:hint="cs"/>
          <w:rtl/>
        </w:rPr>
      </w:pPr>
    </w:p>
    <w:p w14:paraId="32D2A927" w14:textId="77777777" w:rsidR="0091781C" w:rsidRPr="0091781C" w:rsidRDefault="0091781C" w:rsidP="0091781C">
      <w:pPr>
        <w:bidi/>
        <w:jc w:val="both"/>
        <w:rPr>
          <w:rFonts w:cs="David" w:hint="cs"/>
          <w:rtl/>
        </w:rPr>
      </w:pPr>
      <w:r w:rsidRPr="0091781C">
        <w:rPr>
          <w:rFonts w:cs="David" w:hint="cs"/>
          <w:rtl/>
        </w:rPr>
        <w:tab/>
        <w:t>יכול להיות שנעשה את זה.</w:t>
      </w:r>
    </w:p>
    <w:p w14:paraId="56B012F6" w14:textId="77777777" w:rsidR="0091781C" w:rsidRPr="0091781C" w:rsidRDefault="0091781C" w:rsidP="0091781C">
      <w:pPr>
        <w:bidi/>
        <w:jc w:val="both"/>
        <w:rPr>
          <w:rFonts w:cs="David" w:hint="cs"/>
          <w:rtl/>
        </w:rPr>
      </w:pPr>
    </w:p>
    <w:p w14:paraId="3BD44062" w14:textId="77777777" w:rsidR="0091781C" w:rsidRPr="0091781C" w:rsidRDefault="0091781C" w:rsidP="0091781C">
      <w:pPr>
        <w:bidi/>
        <w:jc w:val="both"/>
        <w:rPr>
          <w:rFonts w:cs="David" w:hint="cs"/>
          <w:u w:val="single"/>
          <w:rtl/>
        </w:rPr>
      </w:pPr>
      <w:r w:rsidRPr="0091781C">
        <w:rPr>
          <w:rFonts w:cs="David" w:hint="cs"/>
          <w:u w:val="single"/>
          <w:rtl/>
        </w:rPr>
        <w:t>זבולון אורלב:</w:t>
      </w:r>
    </w:p>
    <w:p w14:paraId="58B6C159" w14:textId="77777777" w:rsidR="0091781C" w:rsidRPr="0091781C" w:rsidRDefault="0091781C" w:rsidP="0091781C">
      <w:pPr>
        <w:bidi/>
        <w:jc w:val="both"/>
        <w:rPr>
          <w:rFonts w:cs="David" w:hint="cs"/>
          <w:rtl/>
        </w:rPr>
      </w:pPr>
    </w:p>
    <w:p w14:paraId="762453B0" w14:textId="77777777" w:rsidR="0091781C" w:rsidRPr="0091781C" w:rsidRDefault="0091781C" w:rsidP="0091781C">
      <w:pPr>
        <w:bidi/>
        <w:jc w:val="both"/>
        <w:rPr>
          <w:rFonts w:cs="David" w:hint="cs"/>
          <w:rtl/>
        </w:rPr>
      </w:pPr>
      <w:r w:rsidRPr="0091781C">
        <w:rPr>
          <w:rFonts w:cs="David" w:hint="cs"/>
          <w:rtl/>
        </w:rPr>
        <w:tab/>
        <w:t>סליחה שאני קוטע אותך, אתה בעצמך אמרת שאתה לא אוהב את כל התרגילים האלה. חכה, עוד נחזיר לך את הדברים האלה. כל תקדים שעכשיו תקבע, יחזור אליך. קודם הטפת מוסר, אז על תטיף מוסר.</w:t>
      </w:r>
    </w:p>
    <w:p w14:paraId="6AAB7767" w14:textId="77777777" w:rsidR="0091781C" w:rsidRPr="0091781C" w:rsidRDefault="0091781C" w:rsidP="0091781C">
      <w:pPr>
        <w:bidi/>
        <w:jc w:val="both"/>
        <w:rPr>
          <w:rFonts w:cs="David" w:hint="cs"/>
          <w:rtl/>
        </w:rPr>
      </w:pPr>
    </w:p>
    <w:p w14:paraId="4F109CFC"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4B633EF8" w14:textId="77777777" w:rsidR="0091781C" w:rsidRPr="0091781C" w:rsidRDefault="0091781C" w:rsidP="0091781C">
      <w:pPr>
        <w:bidi/>
        <w:jc w:val="both"/>
        <w:rPr>
          <w:rFonts w:cs="David" w:hint="cs"/>
          <w:rtl/>
        </w:rPr>
      </w:pPr>
    </w:p>
    <w:p w14:paraId="39739E9D" w14:textId="77777777" w:rsidR="0091781C" w:rsidRPr="0091781C" w:rsidRDefault="0091781C" w:rsidP="0091781C">
      <w:pPr>
        <w:bidi/>
        <w:jc w:val="both"/>
        <w:rPr>
          <w:rFonts w:cs="David" w:hint="cs"/>
          <w:rtl/>
        </w:rPr>
      </w:pPr>
      <w:r w:rsidRPr="0091781C">
        <w:rPr>
          <w:rFonts w:cs="David" w:hint="cs"/>
          <w:rtl/>
        </w:rPr>
        <w:tab/>
        <w:t>תן לי לסיים את דברי. אני אומר שאני לא אוהב את התרגילים האלה ולא אוהב תרגילים אחרים, אבל אם מכריחים אותנו, אין ברירה אלא להשתמש בכלים שיש.</w:t>
      </w:r>
    </w:p>
    <w:p w14:paraId="2398C3CE" w14:textId="77777777" w:rsidR="0091781C" w:rsidRPr="0091781C" w:rsidRDefault="0091781C" w:rsidP="0091781C">
      <w:pPr>
        <w:bidi/>
        <w:jc w:val="both"/>
        <w:rPr>
          <w:rFonts w:cs="David" w:hint="cs"/>
          <w:rtl/>
        </w:rPr>
      </w:pPr>
    </w:p>
    <w:p w14:paraId="369C765A"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2B751D3C" w14:textId="77777777" w:rsidR="0091781C" w:rsidRPr="0091781C" w:rsidRDefault="0091781C" w:rsidP="0091781C">
      <w:pPr>
        <w:bidi/>
        <w:jc w:val="both"/>
        <w:rPr>
          <w:rFonts w:cs="David" w:hint="cs"/>
          <w:u w:val="single"/>
          <w:rtl/>
        </w:rPr>
      </w:pPr>
    </w:p>
    <w:p w14:paraId="46EF45A9" w14:textId="77777777" w:rsidR="0091781C" w:rsidRPr="0091781C" w:rsidRDefault="0091781C" w:rsidP="0091781C">
      <w:pPr>
        <w:bidi/>
        <w:jc w:val="both"/>
        <w:rPr>
          <w:rFonts w:cs="David" w:hint="cs"/>
          <w:rtl/>
        </w:rPr>
      </w:pPr>
      <w:r w:rsidRPr="0091781C">
        <w:rPr>
          <w:rFonts w:cs="David" w:hint="cs"/>
          <w:rtl/>
        </w:rPr>
        <w:tab/>
        <w:t>מה אתה מציע?</w:t>
      </w:r>
    </w:p>
    <w:p w14:paraId="64504D71" w14:textId="77777777" w:rsidR="0091781C" w:rsidRPr="0091781C" w:rsidRDefault="0091781C" w:rsidP="0091781C">
      <w:pPr>
        <w:bidi/>
        <w:jc w:val="both"/>
        <w:rPr>
          <w:rFonts w:cs="David" w:hint="cs"/>
          <w:rtl/>
        </w:rPr>
      </w:pPr>
    </w:p>
    <w:p w14:paraId="77B7DB36"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6361ADC9" w14:textId="77777777" w:rsidR="0091781C" w:rsidRPr="0091781C" w:rsidRDefault="0091781C" w:rsidP="0091781C">
      <w:pPr>
        <w:bidi/>
        <w:jc w:val="both"/>
        <w:rPr>
          <w:rFonts w:cs="David" w:hint="cs"/>
          <w:rtl/>
        </w:rPr>
      </w:pPr>
    </w:p>
    <w:p w14:paraId="3554EBEF" w14:textId="77777777" w:rsidR="0091781C" w:rsidRPr="0091781C" w:rsidRDefault="0091781C" w:rsidP="0091781C">
      <w:pPr>
        <w:bidi/>
        <w:jc w:val="both"/>
        <w:rPr>
          <w:rFonts w:cs="David" w:hint="cs"/>
          <w:rtl/>
        </w:rPr>
      </w:pPr>
      <w:r w:rsidRPr="0091781C">
        <w:rPr>
          <w:rFonts w:cs="David" w:hint="cs"/>
          <w:rtl/>
        </w:rPr>
        <w:tab/>
        <w:t>מאחר שמפריעים לי באמצע, אני לא מצליח להגיד.</w:t>
      </w:r>
    </w:p>
    <w:p w14:paraId="15EC0997" w14:textId="77777777" w:rsidR="0091781C" w:rsidRPr="0091781C" w:rsidRDefault="0091781C" w:rsidP="0091781C">
      <w:pPr>
        <w:bidi/>
        <w:jc w:val="both"/>
        <w:rPr>
          <w:rFonts w:cs="David" w:hint="cs"/>
          <w:rtl/>
        </w:rPr>
      </w:pPr>
    </w:p>
    <w:p w14:paraId="1B38B090"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68DA3B75" w14:textId="77777777" w:rsidR="0091781C" w:rsidRPr="0091781C" w:rsidRDefault="0091781C" w:rsidP="0091781C">
      <w:pPr>
        <w:bidi/>
        <w:jc w:val="both"/>
        <w:rPr>
          <w:rFonts w:cs="David" w:hint="cs"/>
          <w:u w:val="single"/>
          <w:rtl/>
        </w:rPr>
      </w:pPr>
    </w:p>
    <w:p w14:paraId="1727EBB8" w14:textId="77777777" w:rsidR="0091781C" w:rsidRPr="0091781C" w:rsidRDefault="0091781C" w:rsidP="0091781C">
      <w:pPr>
        <w:bidi/>
        <w:jc w:val="both"/>
        <w:rPr>
          <w:rFonts w:cs="David" w:hint="cs"/>
          <w:rtl/>
        </w:rPr>
      </w:pPr>
      <w:r w:rsidRPr="0091781C">
        <w:rPr>
          <w:rFonts w:cs="David" w:hint="cs"/>
          <w:rtl/>
        </w:rPr>
        <w:tab/>
        <w:t>חבר הכנסת אורלב אני מעיר לעצמי ולך שלא נפריע לחבר הכנסת שטרית לסיים את דבריו.</w:t>
      </w:r>
    </w:p>
    <w:p w14:paraId="718AC11D" w14:textId="77777777" w:rsidR="0091781C" w:rsidRPr="0091781C" w:rsidRDefault="0091781C" w:rsidP="0091781C">
      <w:pPr>
        <w:bidi/>
        <w:jc w:val="both"/>
        <w:rPr>
          <w:rFonts w:cs="David" w:hint="cs"/>
          <w:rtl/>
        </w:rPr>
      </w:pPr>
    </w:p>
    <w:p w14:paraId="731F7C7A"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19F759C5" w14:textId="77777777" w:rsidR="0091781C" w:rsidRPr="0091781C" w:rsidRDefault="0091781C" w:rsidP="0091781C">
      <w:pPr>
        <w:bidi/>
        <w:jc w:val="both"/>
        <w:rPr>
          <w:rFonts w:cs="David" w:hint="cs"/>
          <w:rtl/>
        </w:rPr>
      </w:pPr>
    </w:p>
    <w:p w14:paraId="413BA160" w14:textId="77777777" w:rsidR="0091781C" w:rsidRPr="0091781C" w:rsidRDefault="0091781C" w:rsidP="0091781C">
      <w:pPr>
        <w:bidi/>
        <w:jc w:val="both"/>
        <w:rPr>
          <w:rFonts w:cs="David" w:hint="cs"/>
          <w:rtl/>
        </w:rPr>
      </w:pPr>
      <w:r w:rsidRPr="0091781C">
        <w:rPr>
          <w:rFonts w:cs="David" w:hint="cs"/>
          <w:rtl/>
        </w:rPr>
        <w:tab/>
        <w:t xml:space="preserve">אתה גם יכול להעביר החלטה בוועדת הכנסת באותה הזדמנות. אם אתה כבר הולך עד הסוף, תעביר החלטה שאי אפשר לעשות הצבעות שמיות. בבקשה. תעביר החלטה, יש לכם רוב, אתם יכולים להעביר גם את זה. תעביר. תרוץ בריצה מהירה ונגמור את העניין. </w:t>
      </w:r>
    </w:p>
    <w:p w14:paraId="27AAAC4E" w14:textId="77777777" w:rsidR="0091781C" w:rsidRPr="0091781C" w:rsidRDefault="0091781C" w:rsidP="0091781C">
      <w:pPr>
        <w:bidi/>
        <w:jc w:val="both"/>
        <w:rPr>
          <w:rFonts w:cs="David" w:hint="cs"/>
          <w:rtl/>
        </w:rPr>
      </w:pPr>
    </w:p>
    <w:p w14:paraId="59A0EA4D" w14:textId="77777777" w:rsidR="0091781C" w:rsidRPr="0091781C" w:rsidRDefault="0091781C" w:rsidP="0091781C">
      <w:pPr>
        <w:bidi/>
        <w:jc w:val="both"/>
        <w:rPr>
          <w:rFonts w:cs="David" w:hint="cs"/>
          <w:rtl/>
        </w:rPr>
      </w:pPr>
      <w:r w:rsidRPr="0091781C">
        <w:rPr>
          <w:rFonts w:cs="David" w:hint="cs"/>
          <w:rtl/>
        </w:rPr>
        <w:tab/>
        <w:t xml:space="preserve">אני אומר לך את כל זה, מכיוון שאם אתם מאלצים אותנו לפעול בלי הסכמות, זאת אומרת, שגם ההצבעות לא יגיעו לכלל סיום, אתם לא תגמרו את התקציב ב-16 בחודש לפי התחזית שלי. יכול להיות שאני טועה, אבל לפי התחזית שלי. </w:t>
      </w:r>
    </w:p>
    <w:p w14:paraId="0D496E22" w14:textId="77777777" w:rsidR="0091781C" w:rsidRPr="0091781C" w:rsidRDefault="0091781C" w:rsidP="0091781C">
      <w:pPr>
        <w:bidi/>
        <w:jc w:val="both"/>
        <w:rPr>
          <w:rFonts w:cs="David" w:hint="cs"/>
          <w:rtl/>
        </w:rPr>
      </w:pPr>
    </w:p>
    <w:p w14:paraId="5512BFE1" w14:textId="77777777" w:rsidR="0091781C" w:rsidRPr="0091781C" w:rsidRDefault="0091781C" w:rsidP="0091781C">
      <w:pPr>
        <w:bidi/>
        <w:jc w:val="both"/>
        <w:rPr>
          <w:rFonts w:cs="David" w:hint="cs"/>
          <w:rtl/>
        </w:rPr>
      </w:pPr>
      <w:r w:rsidRPr="0091781C">
        <w:rPr>
          <w:rFonts w:cs="David" w:hint="cs"/>
          <w:rtl/>
        </w:rPr>
        <w:tab/>
        <w:t xml:space="preserve">על כן, אדוני היושב-ראש, יש לי הצעה בשבילך. אני אומר לך שמה שעושים עכשיו בכל הדיונים על התקציב זה הפך להיות בדיחה, הדיבור הוא לא דיבור לעניין, ההצבעות הן לא הצבעות לעניין, הפעולה של חברי הכנסת לא לעניין, הסיפור של ההצבעות השמיות, בכל פעם מחדש, הוא לא לעניין. </w:t>
      </w:r>
    </w:p>
    <w:p w14:paraId="4B57F70D" w14:textId="77777777" w:rsidR="0091781C" w:rsidRPr="0091781C" w:rsidRDefault="0091781C" w:rsidP="0091781C">
      <w:pPr>
        <w:bidi/>
        <w:jc w:val="both"/>
        <w:rPr>
          <w:rFonts w:cs="David" w:hint="cs"/>
          <w:rtl/>
        </w:rPr>
      </w:pPr>
    </w:p>
    <w:p w14:paraId="08AD7F2C" w14:textId="77777777" w:rsidR="0091781C" w:rsidRPr="0091781C" w:rsidRDefault="0091781C" w:rsidP="0091781C">
      <w:pPr>
        <w:bidi/>
        <w:jc w:val="both"/>
        <w:rPr>
          <w:rFonts w:cs="David" w:hint="cs"/>
          <w:rtl/>
        </w:rPr>
      </w:pPr>
      <w:r w:rsidRPr="0091781C">
        <w:rPr>
          <w:rFonts w:cs="David" w:hint="cs"/>
          <w:u w:val="single"/>
          <w:rtl/>
        </w:rPr>
        <w:t>דני דנון:</w:t>
      </w:r>
    </w:p>
    <w:p w14:paraId="02F47F79" w14:textId="77777777" w:rsidR="0091781C" w:rsidRPr="0091781C" w:rsidRDefault="0091781C" w:rsidP="0091781C">
      <w:pPr>
        <w:bidi/>
        <w:jc w:val="both"/>
        <w:rPr>
          <w:rFonts w:cs="David" w:hint="cs"/>
          <w:rtl/>
        </w:rPr>
      </w:pPr>
    </w:p>
    <w:p w14:paraId="78CAF92E" w14:textId="77777777" w:rsidR="0091781C" w:rsidRPr="0091781C" w:rsidRDefault="0091781C" w:rsidP="0091781C">
      <w:pPr>
        <w:bidi/>
        <w:jc w:val="both"/>
        <w:rPr>
          <w:rFonts w:cs="David" w:hint="cs"/>
          <w:rtl/>
        </w:rPr>
      </w:pPr>
      <w:r w:rsidRPr="0091781C">
        <w:rPr>
          <w:rFonts w:cs="David" w:hint="cs"/>
          <w:rtl/>
        </w:rPr>
        <w:tab/>
        <w:t>מאיר, מה אתה מציע? היית שר האוצר.</w:t>
      </w:r>
    </w:p>
    <w:p w14:paraId="1DC64AB5" w14:textId="77777777" w:rsidR="0091781C" w:rsidRDefault="0091781C" w:rsidP="0091781C">
      <w:pPr>
        <w:bidi/>
        <w:jc w:val="both"/>
        <w:rPr>
          <w:rFonts w:cs="David" w:hint="cs"/>
          <w:rtl/>
        </w:rPr>
      </w:pPr>
    </w:p>
    <w:p w14:paraId="5B2CC902" w14:textId="77777777" w:rsidR="0091781C" w:rsidRDefault="0091781C" w:rsidP="0091781C">
      <w:pPr>
        <w:bidi/>
        <w:jc w:val="both"/>
        <w:rPr>
          <w:rFonts w:cs="David" w:hint="cs"/>
          <w:rtl/>
        </w:rPr>
      </w:pPr>
    </w:p>
    <w:p w14:paraId="602847F6" w14:textId="77777777" w:rsidR="0091781C" w:rsidRDefault="0091781C" w:rsidP="0091781C">
      <w:pPr>
        <w:bidi/>
        <w:jc w:val="both"/>
        <w:rPr>
          <w:rFonts w:cs="David" w:hint="cs"/>
          <w:rtl/>
        </w:rPr>
      </w:pPr>
    </w:p>
    <w:p w14:paraId="045D9A56" w14:textId="77777777" w:rsidR="0091781C" w:rsidRDefault="0091781C" w:rsidP="0091781C">
      <w:pPr>
        <w:bidi/>
        <w:jc w:val="both"/>
        <w:rPr>
          <w:rFonts w:cs="David" w:hint="cs"/>
          <w:rtl/>
        </w:rPr>
      </w:pPr>
    </w:p>
    <w:p w14:paraId="15F69349" w14:textId="77777777" w:rsidR="0091781C" w:rsidRDefault="0091781C" w:rsidP="0091781C">
      <w:pPr>
        <w:bidi/>
        <w:jc w:val="both"/>
        <w:rPr>
          <w:rFonts w:cs="David" w:hint="cs"/>
          <w:rtl/>
        </w:rPr>
      </w:pPr>
    </w:p>
    <w:p w14:paraId="2F7D1A48" w14:textId="77777777" w:rsidR="0091781C" w:rsidRPr="0091781C" w:rsidRDefault="0091781C" w:rsidP="0091781C">
      <w:pPr>
        <w:bidi/>
        <w:jc w:val="both"/>
        <w:rPr>
          <w:rFonts w:cs="David" w:hint="cs"/>
          <w:rtl/>
        </w:rPr>
      </w:pPr>
    </w:p>
    <w:p w14:paraId="6D660FEC"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7F7DD3C8" w14:textId="77777777" w:rsidR="0091781C" w:rsidRPr="0091781C" w:rsidRDefault="0091781C" w:rsidP="0091781C">
      <w:pPr>
        <w:bidi/>
        <w:jc w:val="both"/>
        <w:rPr>
          <w:rFonts w:cs="David" w:hint="cs"/>
          <w:u w:val="single"/>
          <w:rtl/>
        </w:rPr>
      </w:pPr>
    </w:p>
    <w:p w14:paraId="19329406" w14:textId="77777777" w:rsidR="0091781C" w:rsidRPr="0091781C" w:rsidRDefault="0091781C" w:rsidP="0091781C">
      <w:pPr>
        <w:bidi/>
        <w:jc w:val="both"/>
        <w:rPr>
          <w:rFonts w:cs="David" w:hint="cs"/>
          <w:rtl/>
        </w:rPr>
      </w:pPr>
      <w:r w:rsidRPr="0091781C">
        <w:rPr>
          <w:rFonts w:cs="David" w:hint="cs"/>
          <w:rtl/>
        </w:rPr>
        <w:tab/>
        <w:t>חבר הכנסת דנון, אני מציע שניתן לחבר הכנסת שטרית לסיים.</w:t>
      </w:r>
    </w:p>
    <w:p w14:paraId="4465611A" w14:textId="77777777" w:rsidR="0091781C" w:rsidRPr="0091781C" w:rsidRDefault="0091781C" w:rsidP="0091781C">
      <w:pPr>
        <w:bidi/>
        <w:jc w:val="both"/>
        <w:rPr>
          <w:rFonts w:cs="David" w:hint="cs"/>
          <w:rtl/>
        </w:rPr>
      </w:pPr>
    </w:p>
    <w:p w14:paraId="004B01C2"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588F24C0" w14:textId="77777777" w:rsidR="0091781C" w:rsidRPr="0091781C" w:rsidRDefault="0091781C" w:rsidP="0091781C">
      <w:pPr>
        <w:bidi/>
        <w:jc w:val="both"/>
        <w:rPr>
          <w:rFonts w:cs="David" w:hint="cs"/>
          <w:rtl/>
        </w:rPr>
      </w:pPr>
    </w:p>
    <w:p w14:paraId="0681B937" w14:textId="77777777" w:rsidR="0091781C" w:rsidRPr="0091781C" w:rsidRDefault="0091781C" w:rsidP="0091781C">
      <w:pPr>
        <w:bidi/>
        <w:jc w:val="both"/>
        <w:rPr>
          <w:rFonts w:cs="David" w:hint="cs"/>
          <w:rtl/>
        </w:rPr>
      </w:pPr>
      <w:r w:rsidRPr="0091781C">
        <w:rPr>
          <w:rFonts w:cs="David" w:hint="cs"/>
          <w:rtl/>
        </w:rPr>
        <w:tab/>
        <w:t>אם אתם באמת רוצים לתקן עולם, בסדר, יש לכם רוב להעביר מה שאתם רוצים, נעביר מה שאתם רוצים. מי יודע אם לא לעת הזאת הגעת למלכות. יש לך הזדמנות לתקן את תקנון הכנסת בכלל בהשוואה לכל דיוני התקציב ולקבוע דבר אחר לגמרי בהסכמה, שיחול החל מהתקציב הזה ואילך. לפחות נתקן משהו, נתקן את התקציב הזה, נתקן את העתיד, כך שלא משנה מי ישב בממשלה ומי ישב באופוזיציה, יהיו סדרי דיון ברורים.</w:t>
      </w:r>
    </w:p>
    <w:p w14:paraId="39AB1E37" w14:textId="77777777" w:rsidR="0091781C" w:rsidRPr="0091781C" w:rsidRDefault="0091781C" w:rsidP="0091781C">
      <w:pPr>
        <w:bidi/>
        <w:jc w:val="both"/>
        <w:rPr>
          <w:rFonts w:cs="David" w:hint="cs"/>
          <w:rtl/>
        </w:rPr>
      </w:pPr>
    </w:p>
    <w:p w14:paraId="74B2F666"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10A39FC4" w14:textId="77777777" w:rsidR="0091781C" w:rsidRPr="0091781C" w:rsidRDefault="0091781C" w:rsidP="0091781C">
      <w:pPr>
        <w:bidi/>
        <w:jc w:val="both"/>
        <w:rPr>
          <w:rFonts w:cs="David" w:hint="cs"/>
          <w:u w:val="single"/>
          <w:rtl/>
        </w:rPr>
      </w:pPr>
    </w:p>
    <w:p w14:paraId="7034EDA7" w14:textId="77777777" w:rsidR="0091781C" w:rsidRPr="0091781C" w:rsidRDefault="0091781C" w:rsidP="0091781C">
      <w:pPr>
        <w:bidi/>
        <w:jc w:val="both"/>
        <w:rPr>
          <w:rFonts w:cs="David" w:hint="cs"/>
          <w:rtl/>
        </w:rPr>
      </w:pPr>
      <w:r w:rsidRPr="0091781C">
        <w:rPr>
          <w:rFonts w:cs="David" w:hint="cs"/>
          <w:rtl/>
        </w:rPr>
        <w:tab/>
        <w:t>זו הצעה מעניינת. באיזו צורה אתה מציע לתקן?</w:t>
      </w:r>
    </w:p>
    <w:p w14:paraId="398E1C80" w14:textId="77777777" w:rsidR="0091781C" w:rsidRPr="0091781C" w:rsidRDefault="0091781C" w:rsidP="0091781C">
      <w:pPr>
        <w:bidi/>
        <w:jc w:val="both"/>
        <w:rPr>
          <w:rFonts w:cs="David" w:hint="cs"/>
          <w:rtl/>
        </w:rPr>
      </w:pPr>
    </w:p>
    <w:p w14:paraId="1BE825A8"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33F958A0" w14:textId="77777777" w:rsidR="0091781C" w:rsidRPr="0091781C" w:rsidRDefault="0091781C" w:rsidP="0091781C">
      <w:pPr>
        <w:bidi/>
        <w:jc w:val="both"/>
        <w:rPr>
          <w:rFonts w:cs="David" w:hint="cs"/>
          <w:rtl/>
        </w:rPr>
      </w:pPr>
    </w:p>
    <w:p w14:paraId="7FC9CD9C" w14:textId="77777777" w:rsidR="0091781C" w:rsidRPr="0091781C" w:rsidRDefault="0091781C" w:rsidP="0091781C">
      <w:pPr>
        <w:bidi/>
        <w:jc w:val="both"/>
        <w:rPr>
          <w:rFonts w:cs="David" w:hint="cs"/>
          <w:rtl/>
        </w:rPr>
      </w:pPr>
      <w:r w:rsidRPr="0091781C">
        <w:rPr>
          <w:rFonts w:cs="David" w:hint="cs"/>
          <w:rtl/>
        </w:rPr>
        <w:tab/>
        <w:t xml:space="preserve">בהסכמה. אפשר לעשות כל מיני שינויים, ואני בעד שינויים שיקבעו לוח זמנים מסודר להנמקה, שלא תהיה הצבעה שמית על כל נושא.  אם אתה מוכן  להגיע להסכמה, אני מוכן לשבת איתך ולדון בהסכמה. נעשה תיקון תקנון על דעת שני חלקי הבית, שיהיה קבוע, ונכתוב שאי אפשר לשנות, כדי שלא כל ממשלה שנכנסת תעשה דברים גרועים יותר. אני פתוח. עכשיו אנחנו נמצאים במיעוט, אתה הרוב, אתה יכול להעביר כל החלטה שאתה רוצה, זה בסדר, ואנחנו נילחם בכלים שיש לנו, אם אין לנו ברירה. לי אכפת מהכנסת ומהמדינה, ואולי זו ההזדמנות, בזמן שנותר. אתה רוצה להעביר החלטה היום, תעביר, אבל אני מציע לך בזמן שנותר, בשבוע הקרוב, לחשוב בהסכמה על גיבוש כללים חדשים בתקנון, לתקן בתקנון הכנסת כללים חדשים לדיוני תקציב ולקבוע סדרי ניהול ודיון </w:t>
      </w:r>
      <w:proofErr w:type="spellStart"/>
      <w:r w:rsidRPr="0091781C">
        <w:rPr>
          <w:rFonts w:cs="David" w:hint="cs"/>
          <w:rtl/>
        </w:rPr>
        <w:t>נורמליים</w:t>
      </w:r>
      <w:proofErr w:type="spellEnd"/>
      <w:r w:rsidRPr="0091781C">
        <w:rPr>
          <w:rFonts w:cs="David" w:hint="cs"/>
          <w:rtl/>
        </w:rPr>
        <w:t>, ואני אומר את זה כאיש האופוזיציה, שיחולו מהיום ואילך על כל כנסת. זה טוב למדינה, זה טוב לכנסת. הכנסת מתבזה מכל התרגילים האלה, משני הכיוונים. זה לא לכבודה של הכנסת שבצורה אגרסיבית תמחקו אותנו, ואנחנו נילחם בכל הכלים ונעשה כל תרגיל אפשרי. לא ראיתי שזה מוסיף כבוד לכנסת, לא לקואליציה ולא לאופוזיציה. עד כאן.</w:t>
      </w:r>
    </w:p>
    <w:p w14:paraId="7BE1D18E" w14:textId="77777777" w:rsidR="0091781C" w:rsidRPr="0091781C" w:rsidRDefault="0091781C" w:rsidP="0091781C">
      <w:pPr>
        <w:bidi/>
        <w:jc w:val="both"/>
        <w:rPr>
          <w:rFonts w:cs="David"/>
        </w:rPr>
      </w:pPr>
    </w:p>
    <w:p w14:paraId="21312667" w14:textId="77777777" w:rsidR="0091781C" w:rsidRPr="0091781C" w:rsidRDefault="0091781C" w:rsidP="0091781C">
      <w:pPr>
        <w:bidi/>
        <w:jc w:val="both"/>
        <w:rPr>
          <w:rFonts w:cs="David" w:hint="cs"/>
          <w:rtl/>
        </w:rPr>
      </w:pPr>
    </w:p>
    <w:p w14:paraId="759B13F5" w14:textId="77777777" w:rsidR="0091781C" w:rsidRPr="0091781C" w:rsidRDefault="0091781C" w:rsidP="0091781C">
      <w:pPr>
        <w:bidi/>
        <w:jc w:val="both"/>
        <w:rPr>
          <w:rFonts w:cs="David" w:hint="cs"/>
          <w:u w:val="single"/>
          <w:rtl/>
        </w:rPr>
      </w:pPr>
      <w:r w:rsidRPr="0091781C">
        <w:rPr>
          <w:rFonts w:cs="David" w:hint="cs"/>
          <w:u w:val="single"/>
          <w:rtl/>
        </w:rPr>
        <w:t>נסים זאב:</w:t>
      </w:r>
    </w:p>
    <w:p w14:paraId="59599656" w14:textId="77777777" w:rsidR="0091781C" w:rsidRPr="0091781C" w:rsidRDefault="0091781C" w:rsidP="0091781C">
      <w:pPr>
        <w:bidi/>
        <w:jc w:val="both"/>
        <w:rPr>
          <w:rFonts w:cs="David" w:hint="cs"/>
          <w:rtl/>
        </w:rPr>
      </w:pPr>
    </w:p>
    <w:p w14:paraId="5CE956A7" w14:textId="77777777" w:rsidR="0091781C" w:rsidRPr="0091781C" w:rsidRDefault="0091781C" w:rsidP="0091781C">
      <w:pPr>
        <w:bidi/>
        <w:jc w:val="both"/>
        <w:rPr>
          <w:rFonts w:cs="David" w:hint="cs"/>
          <w:rtl/>
        </w:rPr>
      </w:pPr>
      <w:r w:rsidRPr="0091781C">
        <w:rPr>
          <w:rFonts w:cs="David" w:hint="cs"/>
          <w:rtl/>
        </w:rPr>
        <w:tab/>
        <w:t>אנחנו עושים חסד גדול לאופוזיציה בכך שאנחנו מגבילים אותה. הרי בסך הכול אני מאמין שמדברים מתוך צער וכאב, הם כואבים את כאבו של הציבור. זה כמו בברכת המזון, אסור לתת לך לכוון, שחס ושלום אדם, מתוך צער על חורבן הבית, יכול לפגוע בעצמו.</w:t>
      </w:r>
    </w:p>
    <w:p w14:paraId="7EAE36B5" w14:textId="77777777" w:rsidR="0091781C" w:rsidRPr="0091781C" w:rsidRDefault="0091781C" w:rsidP="0091781C">
      <w:pPr>
        <w:bidi/>
        <w:jc w:val="both"/>
        <w:rPr>
          <w:rFonts w:cs="David" w:hint="cs"/>
          <w:rtl/>
        </w:rPr>
      </w:pPr>
    </w:p>
    <w:p w14:paraId="7C75A91F"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48E615B4" w14:textId="77777777" w:rsidR="0091781C" w:rsidRPr="0091781C" w:rsidRDefault="0091781C" w:rsidP="0091781C">
      <w:pPr>
        <w:bidi/>
        <w:jc w:val="both"/>
        <w:rPr>
          <w:rFonts w:cs="David" w:hint="cs"/>
          <w:rtl/>
        </w:rPr>
      </w:pPr>
    </w:p>
    <w:p w14:paraId="3DDB7594" w14:textId="77777777" w:rsidR="0091781C" w:rsidRPr="0091781C" w:rsidRDefault="0091781C" w:rsidP="0091781C">
      <w:pPr>
        <w:bidi/>
        <w:jc w:val="both"/>
        <w:rPr>
          <w:rFonts w:cs="David" w:hint="cs"/>
          <w:rtl/>
        </w:rPr>
      </w:pPr>
      <w:r w:rsidRPr="0091781C">
        <w:rPr>
          <w:rFonts w:cs="David" w:hint="cs"/>
          <w:rtl/>
        </w:rPr>
        <w:tab/>
        <w:t>פעם אחת נראה אותך מוותר על זכות הדיבור כשאתה במליאה.</w:t>
      </w:r>
    </w:p>
    <w:p w14:paraId="273A8AC8" w14:textId="77777777" w:rsidR="0091781C" w:rsidRPr="0091781C" w:rsidRDefault="0091781C" w:rsidP="0091781C">
      <w:pPr>
        <w:bidi/>
        <w:jc w:val="both"/>
        <w:rPr>
          <w:rFonts w:cs="David" w:hint="cs"/>
          <w:rtl/>
        </w:rPr>
      </w:pPr>
    </w:p>
    <w:p w14:paraId="0BEAD03C" w14:textId="77777777" w:rsidR="0091781C" w:rsidRPr="0091781C" w:rsidRDefault="0091781C" w:rsidP="0091781C">
      <w:pPr>
        <w:bidi/>
        <w:jc w:val="both"/>
        <w:rPr>
          <w:rFonts w:cs="David" w:hint="cs"/>
          <w:u w:val="single"/>
          <w:rtl/>
        </w:rPr>
      </w:pPr>
      <w:r w:rsidRPr="0091781C">
        <w:rPr>
          <w:rFonts w:cs="David" w:hint="cs"/>
          <w:u w:val="single"/>
          <w:rtl/>
        </w:rPr>
        <w:t>נסים זאב:</w:t>
      </w:r>
    </w:p>
    <w:p w14:paraId="4A433C67" w14:textId="77777777" w:rsidR="0091781C" w:rsidRPr="0091781C" w:rsidRDefault="0091781C" w:rsidP="0091781C">
      <w:pPr>
        <w:bidi/>
        <w:jc w:val="both"/>
        <w:rPr>
          <w:rFonts w:cs="David" w:hint="cs"/>
          <w:rtl/>
        </w:rPr>
      </w:pPr>
    </w:p>
    <w:p w14:paraId="10711483" w14:textId="77777777" w:rsidR="0091781C" w:rsidRPr="0091781C" w:rsidRDefault="0091781C" w:rsidP="0091781C">
      <w:pPr>
        <w:bidi/>
        <w:jc w:val="both"/>
        <w:rPr>
          <w:rFonts w:cs="David" w:hint="cs"/>
          <w:rtl/>
        </w:rPr>
      </w:pPr>
      <w:r w:rsidRPr="0091781C">
        <w:rPr>
          <w:rFonts w:cs="David" w:hint="cs"/>
          <w:rtl/>
        </w:rPr>
        <w:tab/>
        <w:t>אני גם יוצא מתוך הנחה שמתוך הכאב והצער שיש להם, הם יעשו אותו תרגיל שהם עשו בשבוע שעבר, הם יצאו ויעזבו בטריקה. הם עלולים לעשות את זה, הם לא ישלימו עם המצב הזה. לכן, אדוני היושב-ראש, צריך גם לתכנן אולי להקדים את ההצבעה, ולא צריך לקבוע את זה ליום חמישי בערב, עם כל הכבוד. מגיע ערב שבת, צריך להתחיל להכין את החמין.</w:t>
      </w:r>
    </w:p>
    <w:p w14:paraId="5D2C97F1" w14:textId="77777777" w:rsidR="0091781C" w:rsidRPr="0091781C" w:rsidRDefault="0091781C" w:rsidP="0091781C">
      <w:pPr>
        <w:bidi/>
        <w:jc w:val="both"/>
        <w:rPr>
          <w:rFonts w:cs="David" w:hint="cs"/>
          <w:rtl/>
        </w:rPr>
      </w:pPr>
    </w:p>
    <w:p w14:paraId="12CDD4CA"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7D6913DC" w14:textId="77777777" w:rsidR="0091781C" w:rsidRPr="0091781C" w:rsidRDefault="0091781C" w:rsidP="0091781C">
      <w:pPr>
        <w:bidi/>
        <w:jc w:val="both"/>
        <w:rPr>
          <w:rFonts w:cs="David" w:hint="cs"/>
          <w:u w:val="single"/>
          <w:rtl/>
        </w:rPr>
      </w:pPr>
    </w:p>
    <w:p w14:paraId="432BCDE4" w14:textId="77777777" w:rsidR="0091781C" w:rsidRPr="0091781C" w:rsidRDefault="0091781C" w:rsidP="0091781C">
      <w:pPr>
        <w:bidi/>
        <w:jc w:val="both"/>
        <w:rPr>
          <w:rFonts w:cs="David" w:hint="cs"/>
          <w:rtl/>
        </w:rPr>
      </w:pPr>
      <w:r w:rsidRPr="0091781C">
        <w:rPr>
          <w:rFonts w:cs="David" w:hint="cs"/>
          <w:rtl/>
        </w:rPr>
        <w:tab/>
        <w:t>לא הצעתי יום חמישי, טעית, הצעתי יום רביעי.</w:t>
      </w:r>
    </w:p>
    <w:p w14:paraId="02867E1F" w14:textId="77777777" w:rsidR="0091781C" w:rsidRDefault="0091781C" w:rsidP="0091781C">
      <w:pPr>
        <w:bidi/>
        <w:jc w:val="both"/>
        <w:rPr>
          <w:rFonts w:cs="David" w:hint="cs"/>
          <w:rtl/>
        </w:rPr>
      </w:pPr>
    </w:p>
    <w:p w14:paraId="7CA11A03" w14:textId="77777777" w:rsidR="0091781C" w:rsidRDefault="0091781C" w:rsidP="0091781C">
      <w:pPr>
        <w:bidi/>
        <w:jc w:val="both"/>
        <w:rPr>
          <w:rFonts w:cs="David" w:hint="cs"/>
          <w:rtl/>
        </w:rPr>
      </w:pPr>
    </w:p>
    <w:p w14:paraId="4B6FF27B" w14:textId="77777777" w:rsidR="0091781C" w:rsidRDefault="0091781C" w:rsidP="0091781C">
      <w:pPr>
        <w:bidi/>
        <w:jc w:val="both"/>
        <w:rPr>
          <w:rFonts w:cs="David" w:hint="cs"/>
          <w:rtl/>
        </w:rPr>
      </w:pPr>
    </w:p>
    <w:p w14:paraId="20B64029" w14:textId="77777777" w:rsidR="0091781C" w:rsidRDefault="0091781C" w:rsidP="0091781C">
      <w:pPr>
        <w:bidi/>
        <w:jc w:val="both"/>
        <w:rPr>
          <w:rFonts w:cs="David" w:hint="cs"/>
          <w:rtl/>
        </w:rPr>
      </w:pPr>
    </w:p>
    <w:p w14:paraId="0AC838D1" w14:textId="77777777" w:rsidR="0091781C" w:rsidRDefault="0091781C" w:rsidP="0091781C">
      <w:pPr>
        <w:bidi/>
        <w:jc w:val="both"/>
        <w:rPr>
          <w:rFonts w:cs="David" w:hint="cs"/>
          <w:rtl/>
        </w:rPr>
      </w:pPr>
    </w:p>
    <w:p w14:paraId="3E386E30" w14:textId="77777777" w:rsidR="0091781C" w:rsidRPr="0091781C" w:rsidRDefault="0091781C" w:rsidP="0091781C">
      <w:pPr>
        <w:bidi/>
        <w:jc w:val="both"/>
        <w:rPr>
          <w:rFonts w:cs="David" w:hint="cs"/>
          <w:rtl/>
        </w:rPr>
      </w:pPr>
    </w:p>
    <w:p w14:paraId="15E7ED20" w14:textId="77777777" w:rsidR="0091781C" w:rsidRPr="0091781C" w:rsidRDefault="0091781C" w:rsidP="0091781C">
      <w:pPr>
        <w:bidi/>
        <w:jc w:val="both"/>
        <w:rPr>
          <w:rFonts w:cs="David" w:hint="cs"/>
          <w:u w:val="single"/>
          <w:rtl/>
        </w:rPr>
      </w:pPr>
      <w:r w:rsidRPr="0091781C">
        <w:rPr>
          <w:rFonts w:cs="David" w:hint="cs"/>
          <w:u w:val="single"/>
          <w:rtl/>
        </w:rPr>
        <w:t>נסים זאב:</w:t>
      </w:r>
    </w:p>
    <w:p w14:paraId="7D809540" w14:textId="77777777" w:rsidR="0091781C" w:rsidRPr="0091781C" w:rsidRDefault="0091781C" w:rsidP="0091781C">
      <w:pPr>
        <w:bidi/>
        <w:jc w:val="both"/>
        <w:rPr>
          <w:rFonts w:cs="David" w:hint="cs"/>
          <w:rtl/>
        </w:rPr>
      </w:pPr>
    </w:p>
    <w:p w14:paraId="48EAB408" w14:textId="77777777" w:rsidR="0091781C" w:rsidRPr="0091781C" w:rsidRDefault="0091781C" w:rsidP="0091781C">
      <w:pPr>
        <w:bidi/>
        <w:jc w:val="both"/>
        <w:rPr>
          <w:rFonts w:cs="David" w:hint="cs"/>
          <w:rtl/>
        </w:rPr>
      </w:pPr>
      <w:r w:rsidRPr="0091781C">
        <w:rPr>
          <w:rFonts w:cs="David" w:hint="cs"/>
          <w:rtl/>
        </w:rPr>
        <w:tab/>
        <w:t>אתה אומר שאין הגבלה, הם יכולים לשבת עד ערב שבת.</w:t>
      </w:r>
    </w:p>
    <w:p w14:paraId="6F097371" w14:textId="77777777" w:rsidR="0091781C" w:rsidRPr="0091781C" w:rsidRDefault="0091781C" w:rsidP="0091781C">
      <w:pPr>
        <w:bidi/>
        <w:jc w:val="both"/>
        <w:rPr>
          <w:rFonts w:cs="David" w:hint="cs"/>
          <w:rtl/>
        </w:rPr>
      </w:pPr>
    </w:p>
    <w:p w14:paraId="589E9C67"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57E2FA0D" w14:textId="77777777" w:rsidR="0091781C" w:rsidRPr="0091781C" w:rsidRDefault="0091781C" w:rsidP="0091781C">
      <w:pPr>
        <w:bidi/>
        <w:jc w:val="both"/>
        <w:rPr>
          <w:rFonts w:cs="David" w:hint="cs"/>
          <w:u w:val="single"/>
          <w:rtl/>
        </w:rPr>
      </w:pPr>
    </w:p>
    <w:p w14:paraId="399FAE5F" w14:textId="77777777" w:rsidR="0091781C" w:rsidRPr="0091781C" w:rsidRDefault="0091781C" w:rsidP="0091781C">
      <w:pPr>
        <w:bidi/>
        <w:jc w:val="both"/>
        <w:rPr>
          <w:rFonts w:cs="David" w:hint="cs"/>
          <w:rtl/>
        </w:rPr>
      </w:pPr>
      <w:r w:rsidRPr="0091781C">
        <w:rPr>
          <w:rFonts w:cs="David" w:hint="cs"/>
          <w:rtl/>
        </w:rPr>
        <w:tab/>
        <w:t>אם הם יצאו, ההצבעות יהיו במהירות.</w:t>
      </w:r>
    </w:p>
    <w:p w14:paraId="3DF150B2" w14:textId="77777777" w:rsidR="0091781C" w:rsidRPr="0091781C" w:rsidRDefault="0091781C" w:rsidP="0091781C">
      <w:pPr>
        <w:bidi/>
        <w:jc w:val="both"/>
        <w:rPr>
          <w:rFonts w:cs="David" w:hint="cs"/>
          <w:rtl/>
        </w:rPr>
      </w:pPr>
    </w:p>
    <w:p w14:paraId="6DB1A2DD" w14:textId="77777777" w:rsidR="0091781C" w:rsidRPr="0091781C" w:rsidRDefault="0091781C" w:rsidP="0091781C">
      <w:pPr>
        <w:bidi/>
        <w:jc w:val="both"/>
        <w:rPr>
          <w:rFonts w:cs="David" w:hint="cs"/>
          <w:u w:val="single"/>
          <w:rtl/>
        </w:rPr>
      </w:pPr>
      <w:r w:rsidRPr="0091781C">
        <w:rPr>
          <w:rFonts w:cs="David" w:hint="cs"/>
          <w:u w:val="single"/>
          <w:rtl/>
        </w:rPr>
        <w:t>נסים זאב:</w:t>
      </w:r>
    </w:p>
    <w:p w14:paraId="52C1EF32" w14:textId="77777777" w:rsidR="0091781C" w:rsidRPr="0091781C" w:rsidRDefault="0091781C" w:rsidP="0091781C">
      <w:pPr>
        <w:bidi/>
        <w:jc w:val="both"/>
        <w:rPr>
          <w:rFonts w:cs="David" w:hint="cs"/>
          <w:rtl/>
        </w:rPr>
      </w:pPr>
    </w:p>
    <w:p w14:paraId="75023531" w14:textId="77777777" w:rsidR="0091781C" w:rsidRPr="0091781C" w:rsidRDefault="0091781C" w:rsidP="0091781C">
      <w:pPr>
        <w:bidi/>
        <w:jc w:val="both"/>
        <w:rPr>
          <w:rFonts w:cs="David" w:hint="cs"/>
          <w:rtl/>
        </w:rPr>
      </w:pPr>
      <w:r w:rsidRPr="0091781C">
        <w:rPr>
          <w:rFonts w:cs="David" w:hint="cs"/>
          <w:rtl/>
        </w:rPr>
        <w:tab/>
        <w:t>הם יכולים להתחיל ביום רביעי בלילה, לפי מה שהוא אמר--</w:t>
      </w:r>
    </w:p>
    <w:p w14:paraId="70BF8572" w14:textId="77777777" w:rsidR="0091781C" w:rsidRPr="0091781C" w:rsidRDefault="0091781C" w:rsidP="0091781C">
      <w:pPr>
        <w:bidi/>
        <w:jc w:val="both"/>
        <w:rPr>
          <w:rFonts w:cs="David" w:hint="cs"/>
          <w:rtl/>
        </w:rPr>
      </w:pPr>
    </w:p>
    <w:p w14:paraId="7E6F4EF0"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0F343604" w14:textId="77777777" w:rsidR="0091781C" w:rsidRPr="0091781C" w:rsidRDefault="0091781C" w:rsidP="0091781C">
      <w:pPr>
        <w:bidi/>
        <w:jc w:val="both"/>
        <w:rPr>
          <w:rFonts w:cs="David" w:hint="cs"/>
          <w:u w:val="single"/>
          <w:rtl/>
        </w:rPr>
      </w:pPr>
    </w:p>
    <w:p w14:paraId="6108EF6C" w14:textId="77777777" w:rsidR="0091781C" w:rsidRPr="0091781C" w:rsidRDefault="0091781C" w:rsidP="0091781C">
      <w:pPr>
        <w:bidi/>
        <w:jc w:val="both"/>
        <w:rPr>
          <w:rFonts w:cs="David" w:hint="cs"/>
          <w:rtl/>
        </w:rPr>
      </w:pPr>
      <w:r w:rsidRPr="0091781C">
        <w:rPr>
          <w:rFonts w:cs="David" w:hint="cs"/>
          <w:rtl/>
        </w:rPr>
        <w:tab/>
        <w:t>ב-17:00.</w:t>
      </w:r>
    </w:p>
    <w:p w14:paraId="2ED5F660" w14:textId="77777777" w:rsidR="0091781C" w:rsidRPr="0091781C" w:rsidRDefault="0091781C" w:rsidP="0091781C">
      <w:pPr>
        <w:bidi/>
        <w:jc w:val="both"/>
        <w:rPr>
          <w:rFonts w:cs="David" w:hint="cs"/>
          <w:rtl/>
        </w:rPr>
      </w:pPr>
    </w:p>
    <w:p w14:paraId="6159892E" w14:textId="77777777" w:rsidR="0091781C" w:rsidRPr="0091781C" w:rsidRDefault="0091781C" w:rsidP="0091781C">
      <w:pPr>
        <w:bidi/>
        <w:jc w:val="both"/>
        <w:rPr>
          <w:rFonts w:cs="David" w:hint="cs"/>
          <w:u w:val="single"/>
          <w:rtl/>
        </w:rPr>
      </w:pPr>
      <w:r w:rsidRPr="0091781C">
        <w:rPr>
          <w:rFonts w:cs="David" w:hint="cs"/>
          <w:u w:val="single"/>
          <w:rtl/>
        </w:rPr>
        <w:t>נסים זאב:</w:t>
      </w:r>
    </w:p>
    <w:p w14:paraId="42F08E6A" w14:textId="77777777" w:rsidR="0091781C" w:rsidRPr="0091781C" w:rsidRDefault="0091781C" w:rsidP="0091781C">
      <w:pPr>
        <w:bidi/>
        <w:jc w:val="both"/>
        <w:rPr>
          <w:rFonts w:cs="David" w:hint="cs"/>
          <w:rtl/>
        </w:rPr>
      </w:pPr>
    </w:p>
    <w:p w14:paraId="21945725" w14:textId="77777777" w:rsidR="0091781C" w:rsidRPr="0091781C" w:rsidRDefault="0091781C" w:rsidP="0091781C">
      <w:pPr>
        <w:bidi/>
        <w:jc w:val="both"/>
        <w:rPr>
          <w:rFonts w:cs="David" w:hint="cs"/>
          <w:rtl/>
        </w:rPr>
      </w:pPr>
      <w:r w:rsidRPr="0091781C">
        <w:rPr>
          <w:rFonts w:cs="David" w:hint="cs"/>
          <w:rtl/>
        </w:rPr>
        <w:tab/>
        <w:t xml:space="preserve">--4,000 הסתייגויות, מספיק שיבקשו 100 הצבעות שמיות, אנחנו יכולים להישאר עד ערב שבת. צריכה להיות מין הסכמה, ותמיד </w:t>
      </w:r>
      <w:proofErr w:type="spellStart"/>
      <w:r w:rsidRPr="0091781C">
        <w:rPr>
          <w:rFonts w:cs="David" w:hint="cs"/>
          <w:rtl/>
        </w:rPr>
        <w:t>היתה</w:t>
      </w:r>
      <w:proofErr w:type="spellEnd"/>
      <w:r w:rsidRPr="0091781C">
        <w:rPr>
          <w:rFonts w:cs="David" w:hint="cs"/>
          <w:rtl/>
        </w:rPr>
        <w:t xml:space="preserve"> הסכמה, על כמה מתוך ההסתייגויות המהותיות, 30-20, מצביעים עליהן בהצבעה שמית.</w:t>
      </w:r>
    </w:p>
    <w:p w14:paraId="52DFE9BA" w14:textId="77777777" w:rsidR="0091781C" w:rsidRPr="0091781C" w:rsidRDefault="0091781C" w:rsidP="0091781C">
      <w:pPr>
        <w:bidi/>
        <w:jc w:val="both"/>
        <w:rPr>
          <w:rFonts w:cs="David" w:hint="cs"/>
          <w:rtl/>
        </w:rPr>
      </w:pPr>
    </w:p>
    <w:p w14:paraId="731662C1"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3CD76C51" w14:textId="77777777" w:rsidR="0091781C" w:rsidRPr="0091781C" w:rsidRDefault="0091781C" w:rsidP="0091781C">
      <w:pPr>
        <w:bidi/>
        <w:jc w:val="both"/>
        <w:rPr>
          <w:rFonts w:cs="David" w:hint="cs"/>
          <w:rtl/>
        </w:rPr>
      </w:pPr>
    </w:p>
    <w:p w14:paraId="2F632FFA" w14:textId="77777777" w:rsidR="0091781C" w:rsidRPr="0091781C" w:rsidRDefault="0091781C" w:rsidP="0091781C">
      <w:pPr>
        <w:bidi/>
        <w:jc w:val="both"/>
        <w:rPr>
          <w:rFonts w:cs="David" w:hint="cs"/>
          <w:rtl/>
        </w:rPr>
      </w:pPr>
      <w:r w:rsidRPr="0091781C">
        <w:rPr>
          <w:rFonts w:cs="David" w:hint="cs"/>
          <w:rtl/>
        </w:rPr>
        <w:tab/>
        <w:t>מה אתה אומר?</w:t>
      </w:r>
    </w:p>
    <w:p w14:paraId="0B34476A" w14:textId="77777777" w:rsidR="0091781C" w:rsidRPr="0091781C" w:rsidRDefault="0091781C" w:rsidP="0091781C">
      <w:pPr>
        <w:bidi/>
        <w:jc w:val="both"/>
        <w:rPr>
          <w:rFonts w:cs="David" w:hint="cs"/>
          <w:rtl/>
        </w:rPr>
      </w:pPr>
    </w:p>
    <w:p w14:paraId="6FA46CD2" w14:textId="77777777" w:rsidR="0091781C" w:rsidRPr="0091781C" w:rsidRDefault="0091781C" w:rsidP="0091781C">
      <w:pPr>
        <w:bidi/>
        <w:jc w:val="both"/>
        <w:rPr>
          <w:rFonts w:cs="David" w:hint="cs"/>
          <w:u w:val="single"/>
          <w:rtl/>
        </w:rPr>
      </w:pPr>
      <w:r w:rsidRPr="0091781C">
        <w:rPr>
          <w:rFonts w:cs="David" w:hint="cs"/>
          <w:u w:val="single"/>
          <w:rtl/>
        </w:rPr>
        <w:t>נסים זאב:</w:t>
      </w:r>
    </w:p>
    <w:p w14:paraId="11EFA0CA" w14:textId="77777777" w:rsidR="0091781C" w:rsidRPr="0091781C" w:rsidRDefault="0091781C" w:rsidP="0091781C">
      <w:pPr>
        <w:bidi/>
        <w:jc w:val="both"/>
        <w:rPr>
          <w:rFonts w:cs="David" w:hint="cs"/>
          <w:rtl/>
        </w:rPr>
      </w:pPr>
    </w:p>
    <w:p w14:paraId="30F81976" w14:textId="77777777" w:rsidR="0091781C" w:rsidRPr="0091781C" w:rsidRDefault="0091781C" w:rsidP="0091781C">
      <w:pPr>
        <w:bidi/>
        <w:jc w:val="both"/>
        <w:rPr>
          <w:rFonts w:cs="David" w:hint="cs"/>
          <w:rtl/>
        </w:rPr>
      </w:pPr>
      <w:r w:rsidRPr="0091781C">
        <w:rPr>
          <w:rFonts w:cs="David" w:hint="cs"/>
          <w:rtl/>
        </w:rPr>
        <w:tab/>
        <w:t xml:space="preserve">זה תמיד היה? לא היינו באותה צלחת? </w:t>
      </w:r>
    </w:p>
    <w:p w14:paraId="38F5808F" w14:textId="77777777" w:rsidR="0091781C" w:rsidRPr="0091781C" w:rsidRDefault="0091781C" w:rsidP="0091781C">
      <w:pPr>
        <w:bidi/>
        <w:jc w:val="both"/>
        <w:rPr>
          <w:rFonts w:cs="David" w:hint="cs"/>
          <w:rtl/>
        </w:rPr>
      </w:pPr>
    </w:p>
    <w:p w14:paraId="3D51CCBC" w14:textId="77777777" w:rsidR="0091781C" w:rsidRPr="0091781C" w:rsidRDefault="0091781C" w:rsidP="0091781C">
      <w:pPr>
        <w:bidi/>
        <w:jc w:val="both"/>
        <w:rPr>
          <w:rFonts w:cs="David" w:hint="cs"/>
          <w:rtl/>
        </w:rPr>
      </w:pPr>
      <w:r w:rsidRPr="0091781C">
        <w:rPr>
          <w:rFonts w:cs="David" w:hint="cs"/>
          <w:u w:val="single"/>
          <w:rtl/>
        </w:rPr>
        <w:t>שלמה מולה:</w:t>
      </w:r>
    </w:p>
    <w:p w14:paraId="06281986" w14:textId="77777777" w:rsidR="0091781C" w:rsidRPr="0091781C" w:rsidRDefault="0091781C" w:rsidP="0091781C">
      <w:pPr>
        <w:bidi/>
        <w:jc w:val="both"/>
        <w:rPr>
          <w:rFonts w:cs="David" w:hint="cs"/>
          <w:rtl/>
        </w:rPr>
      </w:pPr>
    </w:p>
    <w:p w14:paraId="4B67D942" w14:textId="77777777" w:rsidR="0091781C" w:rsidRPr="0091781C" w:rsidRDefault="0091781C" w:rsidP="0091781C">
      <w:pPr>
        <w:bidi/>
        <w:jc w:val="both"/>
        <w:rPr>
          <w:rFonts w:cs="David" w:hint="cs"/>
          <w:rtl/>
        </w:rPr>
      </w:pPr>
      <w:r w:rsidRPr="0091781C">
        <w:rPr>
          <w:rFonts w:cs="David" w:hint="cs"/>
          <w:rtl/>
        </w:rPr>
        <w:tab/>
        <w:t>היינו באותה קואליציה. אז מה?</w:t>
      </w:r>
    </w:p>
    <w:p w14:paraId="6A069FED" w14:textId="77777777" w:rsidR="0091781C" w:rsidRPr="0091781C" w:rsidRDefault="0091781C" w:rsidP="0091781C">
      <w:pPr>
        <w:bidi/>
        <w:jc w:val="both"/>
        <w:rPr>
          <w:rFonts w:cs="David" w:hint="cs"/>
          <w:rtl/>
        </w:rPr>
      </w:pPr>
    </w:p>
    <w:p w14:paraId="1B3236F8"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707382D6" w14:textId="77777777" w:rsidR="0091781C" w:rsidRPr="0091781C" w:rsidRDefault="0091781C" w:rsidP="0091781C">
      <w:pPr>
        <w:bidi/>
        <w:jc w:val="both"/>
        <w:rPr>
          <w:rFonts w:cs="David" w:hint="cs"/>
          <w:rtl/>
        </w:rPr>
      </w:pPr>
    </w:p>
    <w:p w14:paraId="1A6F352B" w14:textId="77777777" w:rsidR="0091781C" w:rsidRPr="0091781C" w:rsidRDefault="0091781C" w:rsidP="0091781C">
      <w:pPr>
        <w:bidi/>
        <w:jc w:val="both"/>
        <w:rPr>
          <w:rFonts w:cs="David" w:hint="cs"/>
          <w:rtl/>
        </w:rPr>
      </w:pPr>
      <w:r w:rsidRPr="0091781C">
        <w:rPr>
          <w:rFonts w:cs="David" w:hint="cs"/>
          <w:rtl/>
        </w:rPr>
        <w:tab/>
        <w:t>תמשיכו בדרך הזאת- - -</w:t>
      </w:r>
    </w:p>
    <w:p w14:paraId="37577BFA" w14:textId="77777777" w:rsidR="0091781C" w:rsidRPr="0091781C" w:rsidRDefault="0091781C" w:rsidP="0091781C">
      <w:pPr>
        <w:bidi/>
        <w:jc w:val="both"/>
        <w:rPr>
          <w:rFonts w:cs="David" w:hint="cs"/>
          <w:rtl/>
        </w:rPr>
      </w:pPr>
    </w:p>
    <w:p w14:paraId="323BF8FE"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41CBF394" w14:textId="77777777" w:rsidR="0091781C" w:rsidRPr="0091781C" w:rsidRDefault="0091781C" w:rsidP="0091781C">
      <w:pPr>
        <w:bidi/>
        <w:jc w:val="both"/>
        <w:rPr>
          <w:rFonts w:cs="David" w:hint="cs"/>
          <w:u w:val="single"/>
          <w:rtl/>
        </w:rPr>
      </w:pPr>
    </w:p>
    <w:p w14:paraId="484C3D4C" w14:textId="77777777" w:rsidR="0091781C" w:rsidRPr="0091781C" w:rsidRDefault="0091781C" w:rsidP="0091781C">
      <w:pPr>
        <w:bidi/>
        <w:jc w:val="both"/>
        <w:rPr>
          <w:rFonts w:cs="David" w:hint="cs"/>
          <w:rtl/>
        </w:rPr>
      </w:pPr>
      <w:r w:rsidRPr="0091781C">
        <w:rPr>
          <w:rFonts w:cs="David" w:hint="cs"/>
          <w:rtl/>
        </w:rPr>
        <w:tab/>
        <w:t>חבר הכנסת נסים זאב, אתה צודק- - -</w:t>
      </w:r>
    </w:p>
    <w:p w14:paraId="2FD85FDB" w14:textId="77777777" w:rsidR="0091781C" w:rsidRPr="0091781C" w:rsidRDefault="0091781C" w:rsidP="0091781C">
      <w:pPr>
        <w:bidi/>
        <w:jc w:val="both"/>
        <w:rPr>
          <w:rFonts w:cs="David" w:hint="cs"/>
          <w:rtl/>
        </w:rPr>
      </w:pPr>
    </w:p>
    <w:p w14:paraId="1AE226D5" w14:textId="77777777" w:rsidR="0091781C" w:rsidRPr="0091781C" w:rsidRDefault="0091781C" w:rsidP="0091781C">
      <w:pPr>
        <w:bidi/>
        <w:jc w:val="both"/>
        <w:rPr>
          <w:rFonts w:cs="David" w:hint="cs"/>
          <w:u w:val="single"/>
          <w:rtl/>
        </w:rPr>
      </w:pPr>
      <w:r w:rsidRPr="0091781C">
        <w:rPr>
          <w:rFonts w:cs="David" w:hint="cs"/>
          <w:u w:val="single"/>
          <w:rtl/>
        </w:rPr>
        <w:t>נסים זאב:</w:t>
      </w:r>
    </w:p>
    <w:p w14:paraId="70F87DC9" w14:textId="77777777" w:rsidR="0091781C" w:rsidRPr="0091781C" w:rsidRDefault="0091781C" w:rsidP="0091781C">
      <w:pPr>
        <w:bidi/>
        <w:jc w:val="both"/>
        <w:rPr>
          <w:rFonts w:cs="David" w:hint="cs"/>
          <w:rtl/>
        </w:rPr>
      </w:pPr>
    </w:p>
    <w:p w14:paraId="07FE8202" w14:textId="77777777" w:rsidR="0091781C" w:rsidRPr="0091781C" w:rsidRDefault="0091781C" w:rsidP="0091781C">
      <w:pPr>
        <w:bidi/>
        <w:jc w:val="both"/>
        <w:rPr>
          <w:rFonts w:cs="David" w:hint="cs"/>
          <w:rtl/>
        </w:rPr>
      </w:pPr>
      <w:r w:rsidRPr="0091781C">
        <w:rPr>
          <w:rFonts w:cs="David" w:hint="cs"/>
          <w:rtl/>
        </w:rPr>
        <w:tab/>
        <w:t>זה תמיד היה. אני עשר שנים בכנסת, זה תמיד היה.</w:t>
      </w:r>
    </w:p>
    <w:p w14:paraId="49CE2F1D" w14:textId="77777777" w:rsidR="0091781C" w:rsidRPr="0091781C" w:rsidRDefault="0091781C" w:rsidP="0091781C">
      <w:pPr>
        <w:bidi/>
        <w:jc w:val="both"/>
        <w:rPr>
          <w:rFonts w:cs="David" w:hint="cs"/>
          <w:rtl/>
        </w:rPr>
      </w:pPr>
    </w:p>
    <w:p w14:paraId="05F241B5"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39CF6BE2" w14:textId="77777777" w:rsidR="0091781C" w:rsidRPr="0091781C" w:rsidRDefault="0091781C" w:rsidP="0091781C">
      <w:pPr>
        <w:bidi/>
        <w:jc w:val="both"/>
        <w:rPr>
          <w:rFonts w:cs="David" w:hint="cs"/>
          <w:u w:val="single"/>
          <w:rtl/>
        </w:rPr>
      </w:pPr>
    </w:p>
    <w:p w14:paraId="656AA09B" w14:textId="77777777" w:rsidR="0091781C" w:rsidRPr="0091781C" w:rsidRDefault="0091781C" w:rsidP="0091781C">
      <w:pPr>
        <w:bidi/>
        <w:jc w:val="both"/>
        <w:rPr>
          <w:rFonts w:cs="David" w:hint="cs"/>
          <w:rtl/>
        </w:rPr>
      </w:pPr>
      <w:r w:rsidRPr="0091781C">
        <w:rPr>
          <w:rFonts w:cs="David" w:hint="cs"/>
          <w:rtl/>
        </w:rPr>
        <w:tab/>
        <w:t xml:space="preserve">אתה צודק, רק שההסכמות האלה לא היו החלטות של ועדת הכנסת, אלא היו הסכמות בשולחן ההסכמות בין קואליציה לאופוזיציה. </w:t>
      </w:r>
    </w:p>
    <w:p w14:paraId="46A03C8A" w14:textId="77777777" w:rsidR="0091781C" w:rsidRPr="0091781C" w:rsidRDefault="0091781C" w:rsidP="0091781C">
      <w:pPr>
        <w:bidi/>
        <w:jc w:val="both"/>
        <w:rPr>
          <w:rFonts w:cs="David" w:hint="cs"/>
          <w:rtl/>
        </w:rPr>
      </w:pPr>
    </w:p>
    <w:p w14:paraId="0C3F58FF" w14:textId="77777777" w:rsidR="0091781C" w:rsidRPr="0091781C" w:rsidRDefault="0091781C" w:rsidP="0091781C">
      <w:pPr>
        <w:bidi/>
        <w:jc w:val="both"/>
        <w:rPr>
          <w:rFonts w:cs="David" w:hint="cs"/>
          <w:rtl/>
        </w:rPr>
      </w:pPr>
      <w:r w:rsidRPr="0091781C">
        <w:rPr>
          <w:rFonts w:cs="David" w:hint="cs"/>
          <w:rtl/>
        </w:rPr>
        <w:tab/>
        <w:t>לגבי ההצבעה של חבר הכנסת שטרית, וזה גם קשור להצעה שהצעת- - -</w:t>
      </w:r>
    </w:p>
    <w:p w14:paraId="7545E076" w14:textId="77777777" w:rsidR="0091781C" w:rsidRDefault="0091781C" w:rsidP="0091781C">
      <w:pPr>
        <w:bidi/>
        <w:jc w:val="both"/>
        <w:rPr>
          <w:rFonts w:cs="David" w:hint="cs"/>
          <w:rtl/>
        </w:rPr>
      </w:pPr>
    </w:p>
    <w:p w14:paraId="14C1070E" w14:textId="77777777" w:rsidR="0091781C" w:rsidRDefault="0091781C" w:rsidP="0091781C">
      <w:pPr>
        <w:bidi/>
        <w:jc w:val="both"/>
        <w:rPr>
          <w:rFonts w:cs="David" w:hint="cs"/>
          <w:rtl/>
        </w:rPr>
      </w:pPr>
    </w:p>
    <w:p w14:paraId="4C38650C" w14:textId="77777777" w:rsidR="0091781C" w:rsidRDefault="0091781C" w:rsidP="0091781C">
      <w:pPr>
        <w:bidi/>
        <w:jc w:val="both"/>
        <w:rPr>
          <w:rFonts w:cs="David" w:hint="cs"/>
          <w:rtl/>
        </w:rPr>
      </w:pPr>
    </w:p>
    <w:p w14:paraId="2A8969B5" w14:textId="77777777" w:rsidR="0091781C" w:rsidRDefault="0091781C" w:rsidP="0091781C">
      <w:pPr>
        <w:bidi/>
        <w:jc w:val="both"/>
        <w:rPr>
          <w:rFonts w:cs="David" w:hint="cs"/>
          <w:rtl/>
        </w:rPr>
      </w:pPr>
    </w:p>
    <w:p w14:paraId="74A91141" w14:textId="77777777" w:rsidR="0091781C" w:rsidRDefault="0091781C" w:rsidP="0091781C">
      <w:pPr>
        <w:bidi/>
        <w:jc w:val="both"/>
        <w:rPr>
          <w:rFonts w:cs="David" w:hint="cs"/>
          <w:rtl/>
        </w:rPr>
      </w:pPr>
    </w:p>
    <w:p w14:paraId="1507D5EA" w14:textId="77777777" w:rsidR="0091781C" w:rsidRPr="0091781C" w:rsidRDefault="0091781C" w:rsidP="0091781C">
      <w:pPr>
        <w:bidi/>
        <w:jc w:val="both"/>
        <w:rPr>
          <w:rFonts w:cs="David" w:hint="cs"/>
          <w:rtl/>
        </w:rPr>
      </w:pPr>
    </w:p>
    <w:p w14:paraId="68A629AD"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4999D07A" w14:textId="77777777" w:rsidR="0091781C" w:rsidRPr="0091781C" w:rsidRDefault="0091781C" w:rsidP="0091781C">
      <w:pPr>
        <w:bidi/>
        <w:jc w:val="both"/>
        <w:rPr>
          <w:rFonts w:cs="David" w:hint="cs"/>
          <w:rtl/>
        </w:rPr>
      </w:pPr>
    </w:p>
    <w:p w14:paraId="2CDFB11D" w14:textId="77777777" w:rsidR="0091781C" w:rsidRPr="0091781C" w:rsidRDefault="0091781C" w:rsidP="0091781C">
      <w:pPr>
        <w:bidi/>
        <w:jc w:val="both"/>
        <w:rPr>
          <w:rFonts w:cs="David" w:hint="cs"/>
          <w:rtl/>
        </w:rPr>
      </w:pPr>
      <w:r w:rsidRPr="0091781C">
        <w:rPr>
          <w:rFonts w:cs="David" w:hint="cs"/>
          <w:rtl/>
        </w:rPr>
        <w:tab/>
        <w:t>מיום חמישי הבוקר, כשחיים רמון פורש, אני אהיה ותיק חברי הכנסת.</w:t>
      </w:r>
    </w:p>
    <w:p w14:paraId="1C9A6261" w14:textId="77777777" w:rsidR="0091781C" w:rsidRPr="0091781C" w:rsidRDefault="0091781C" w:rsidP="0091781C">
      <w:pPr>
        <w:bidi/>
        <w:jc w:val="both"/>
        <w:rPr>
          <w:rFonts w:cs="David" w:hint="cs"/>
          <w:rtl/>
        </w:rPr>
      </w:pPr>
    </w:p>
    <w:p w14:paraId="69BCE998"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0F5A5B91" w14:textId="77777777" w:rsidR="0091781C" w:rsidRPr="0091781C" w:rsidRDefault="0091781C" w:rsidP="0091781C">
      <w:pPr>
        <w:bidi/>
        <w:jc w:val="both"/>
        <w:rPr>
          <w:rFonts w:cs="David" w:hint="cs"/>
          <w:u w:val="single"/>
          <w:rtl/>
        </w:rPr>
      </w:pPr>
    </w:p>
    <w:p w14:paraId="18777A02" w14:textId="77777777" w:rsidR="0091781C" w:rsidRPr="0091781C" w:rsidRDefault="0091781C" w:rsidP="0091781C">
      <w:pPr>
        <w:bidi/>
        <w:jc w:val="both"/>
        <w:rPr>
          <w:rFonts w:cs="David" w:hint="cs"/>
          <w:rtl/>
        </w:rPr>
      </w:pPr>
      <w:r w:rsidRPr="0091781C">
        <w:rPr>
          <w:rFonts w:cs="David" w:hint="cs"/>
          <w:rtl/>
        </w:rPr>
        <w:tab/>
        <w:t>אני מתייחס להצעתך, אתה ותיק חברי הכנסת עוד מעט וכדאי שלדברים שלך יתייחסו ברצינות הראויה.</w:t>
      </w:r>
    </w:p>
    <w:p w14:paraId="3A905846" w14:textId="77777777" w:rsidR="0091781C" w:rsidRPr="0091781C" w:rsidRDefault="0091781C" w:rsidP="0091781C">
      <w:pPr>
        <w:bidi/>
        <w:jc w:val="both"/>
        <w:rPr>
          <w:rFonts w:cs="David" w:hint="cs"/>
          <w:rtl/>
        </w:rPr>
      </w:pPr>
    </w:p>
    <w:p w14:paraId="4E973C16" w14:textId="77777777" w:rsidR="0091781C" w:rsidRPr="0091781C" w:rsidRDefault="0091781C" w:rsidP="0091781C">
      <w:pPr>
        <w:bidi/>
        <w:jc w:val="both"/>
        <w:rPr>
          <w:rFonts w:cs="David" w:hint="cs"/>
          <w:rtl/>
        </w:rPr>
      </w:pPr>
      <w:r w:rsidRPr="0091781C">
        <w:rPr>
          <w:rFonts w:cs="David" w:hint="cs"/>
          <w:rtl/>
        </w:rPr>
        <w:tab/>
        <w:t xml:space="preserve">אמרתי בגילוי נאות, וכולנו יודעים שזה נכון, שלפני שהגעתי לדיון הזה הצעתי לאופוזיציה להגיע להסכמות סביב ההצבעות על התקציב וחוק ההסדרים, ואישרת את דברי בתחילת הדיון, אמרת שההחלטה שלכם בינתיים היא לא להגיע לשום הסכמות. לכן הבאתי את זה לכאן בלי להגיע להסכמות, כי כשאומרים לי שהחלטתם לא להגיע להסכמות, אין לי סיבה לחכות. </w:t>
      </w:r>
    </w:p>
    <w:p w14:paraId="1AE8FCD9" w14:textId="77777777" w:rsidR="0091781C" w:rsidRPr="0091781C" w:rsidRDefault="0091781C" w:rsidP="0091781C">
      <w:pPr>
        <w:bidi/>
        <w:jc w:val="both"/>
        <w:rPr>
          <w:rFonts w:cs="David" w:hint="cs"/>
          <w:rtl/>
        </w:rPr>
      </w:pPr>
    </w:p>
    <w:p w14:paraId="7738D709" w14:textId="77777777" w:rsidR="0091781C" w:rsidRPr="0091781C" w:rsidRDefault="0091781C" w:rsidP="0091781C">
      <w:pPr>
        <w:bidi/>
        <w:jc w:val="both"/>
        <w:rPr>
          <w:rFonts w:cs="David" w:hint="cs"/>
          <w:rtl/>
        </w:rPr>
      </w:pPr>
      <w:r w:rsidRPr="0091781C">
        <w:rPr>
          <w:rFonts w:cs="David" w:hint="cs"/>
          <w:rtl/>
        </w:rPr>
        <w:tab/>
        <w:t xml:space="preserve">עדיין, אני רוצה להפנות את תשומת לבך, למרות שלא הגענו לשום הסכמות, לא סטיתי לרעה מבחינת האופוזיציה, ולו בפסיק אחד, ממה שהוחלט ב-2006, אפילו שיפרתי את זה בשתי נקודות. האחת, תוספת הזמן לדיון בהסתייגויות בחוק ההסדרים, שאמרנו שנשאיר את המליאה פתוחה כל הלילה. השנייה, באותה שנה </w:t>
      </w:r>
      <w:proofErr w:type="spellStart"/>
      <w:r w:rsidRPr="0091781C">
        <w:rPr>
          <w:rFonts w:cs="David" w:hint="cs"/>
          <w:rtl/>
        </w:rPr>
        <w:t>היתה</w:t>
      </w:r>
      <w:proofErr w:type="spellEnd"/>
      <w:r w:rsidRPr="0091781C">
        <w:rPr>
          <w:rFonts w:cs="David" w:hint="cs"/>
          <w:rtl/>
        </w:rPr>
        <w:t xml:space="preserve"> עוד החלטה של ועדת הכנסת, שאני אקרא, זה סעיף 2: ניתן להתחיל את הדיון בהצעת חוק ההסדרים לשנת 2006 גם אם נוסח הצעת החוק לא הונח במלואו על שולחן הכנסת. התייעצתי עם הייעוץ המשפטי, ובעקבות ההתייעצות הזאת החלטתי לא להביא את ההצעה הזאת, למרות שהיא כמובן נותנת הרבה יותר חופש לוועדות לפעול, כי זה לא מחייב אותן לסיים. ובכל זאת אני לא עושה לעצמנו הנחה, שניתן להתחיל את הדיון רק כשחלקים של החוק מונחים על שולחן הכנסת. ההצעה שאני מביא, למרות שלא היו הסכמות, היא משופרת בשתי נקודות מהותיות בהשוואה לשנת 2006. </w:t>
      </w:r>
    </w:p>
    <w:p w14:paraId="5A9E7C0A" w14:textId="77777777" w:rsidR="0091781C" w:rsidRPr="0091781C" w:rsidRDefault="0091781C" w:rsidP="0091781C">
      <w:pPr>
        <w:bidi/>
        <w:jc w:val="both"/>
        <w:rPr>
          <w:rFonts w:cs="David" w:hint="cs"/>
          <w:rtl/>
        </w:rPr>
      </w:pPr>
    </w:p>
    <w:p w14:paraId="0D096A92" w14:textId="77777777" w:rsidR="0091781C" w:rsidRPr="0091781C" w:rsidRDefault="0091781C" w:rsidP="0091781C">
      <w:pPr>
        <w:bidi/>
        <w:jc w:val="both"/>
        <w:rPr>
          <w:rFonts w:cs="David" w:hint="cs"/>
          <w:rtl/>
        </w:rPr>
      </w:pPr>
      <w:r w:rsidRPr="0091781C">
        <w:rPr>
          <w:rFonts w:cs="David" w:hint="cs"/>
          <w:rtl/>
        </w:rPr>
        <w:tab/>
        <w:t>לגבי הצעתך, לתקן את הדברים לעתיד, אני חושב שזאת הצעה מעניינת מאוד, אני מתייחס אליה בשיא הרצינות גם כיושב-ראש ועדת הכנסת, אלא שכל מי שרואה את לוחות-הזמנים מבין שלא ניתן לסיים את זה בלוחות-הזמנים הקיימים עד להצבעה על התקציב ועל חוק ההסדרים האלה, כי תיקון בתקנון הכנסת דורש- - -</w:t>
      </w:r>
    </w:p>
    <w:p w14:paraId="3D4A1BD6" w14:textId="77777777" w:rsidR="0091781C" w:rsidRPr="0091781C" w:rsidRDefault="0091781C" w:rsidP="0091781C">
      <w:pPr>
        <w:bidi/>
        <w:jc w:val="both"/>
        <w:rPr>
          <w:rFonts w:cs="David" w:hint="cs"/>
          <w:rtl/>
        </w:rPr>
      </w:pPr>
    </w:p>
    <w:p w14:paraId="5F1AAE71"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1DA30CC1" w14:textId="77777777" w:rsidR="0091781C" w:rsidRPr="0091781C" w:rsidRDefault="0091781C" w:rsidP="0091781C">
      <w:pPr>
        <w:bidi/>
        <w:jc w:val="both"/>
        <w:rPr>
          <w:rFonts w:cs="David" w:hint="cs"/>
          <w:rtl/>
        </w:rPr>
      </w:pPr>
    </w:p>
    <w:p w14:paraId="132D0A94" w14:textId="77777777" w:rsidR="0091781C" w:rsidRPr="0091781C" w:rsidRDefault="0091781C" w:rsidP="0091781C">
      <w:pPr>
        <w:bidi/>
        <w:jc w:val="both"/>
        <w:rPr>
          <w:rFonts w:cs="David" w:hint="cs"/>
          <w:rtl/>
        </w:rPr>
      </w:pPr>
      <w:r w:rsidRPr="0091781C">
        <w:rPr>
          <w:rFonts w:cs="David" w:hint="cs"/>
          <w:rtl/>
        </w:rPr>
        <w:tab/>
        <w:t>שבועיים.</w:t>
      </w:r>
    </w:p>
    <w:p w14:paraId="41FB87AA" w14:textId="77777777" w:rsidR="0091781C" w:rsidRPr="0091781C" w:rsidRDefault="0091781C" w:rsidP="0091781C">
      <w:pPr>
        <w:bidi/>
        <w:jc w:val="both"/>
        <w:rPr>
          <w:rFonts w:cs="David" w:hint="cs"/>
          <w:rtl/>
        </w:rPr>
      </w:pPr>
    </w:p>
    <w:p w14:paraId="69904B90"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5FAFC61A" w14:textId="77777777" w:rsidR="0091781C" w:rsidRPr="0091781C" w:rsidRDefault="0091781C" w:rsidP="0091781C">
      <w:pPr>
        <w:bidi/>
        <w:jc w:val="both"/>
        <w:rPr>
          <w:rFonts w:cs="David" w:hint="cs"/>
          <w:u w:val="single"/>
          <w:rtl/>
        </w:rPr>
      </w:pPr>
    </w:p>
    <w:p w14:paraId="754FB7C5" w14:textId="77777777" w:rsidR="0091781C" w:rsidRPr="0091781C" w:rsidRDefault="0091781C" w:rsidP="0091781C">
      <w:pPr>
        <w:bidi/>
        <w:jc w:val="both"/>
        <w:rPr>
          <w:rFonts w:cs="David" w:hint="cs"/>
          <w:rtl/>
        </w:rPr>
      </w:pPr>
      <w:r w:rsidRPr="0091781C">
        <w:rPr>
          <w:rFonts w:cs="David" w:hint="cs"/>
          <w:rtl/>
        </w:rPr>
        <w:tab/>
        <w:t xml:space="preserve">צריך הגיע להסכמות, אחר כך להביא את זה לוועדת הכנסת, אחר כך להעלות את למליאה, ואז לספור שבועיים. </w:t>
      </w:r>
    </w:p>
    <w:p w14:paraId="0E4A0917" w14:textId="77777777" w:rsidR="0091781C" w:rsidRPr="0091781C" w:rsidRDefault="0091781C" w:rsidP="0091781C">
      <w:pPr>
        <w:bidi/>
        <w:jc w:val="both"/>
        <w:rPr>
          <w:rFonts w:cs="David" w:hint="cs"/>
          <w:rtl/>
        </w:rPr>
      </w:pPr>
    </w:p>
    <w:p w14:paraId="494B6908" w14:textId="77777777" w:rsidR="0091781C" w:rsidRPr="0091781C" w:rsidRDefault="0091781C" w:rsidP="0091781C">
      <w:pPr>
        <w:bidi/>
        <w:jc w:val="both"/>
        <w:rPr>
          <w:rFonts w:cs="David" w:hint="cs"/>
          <w:rtl/>
        </w:rPr>
      </w:pPr>
      <w:r w:rsidRPr="0091781C">
        <w:rPr>
          <w:rFonts w:cs="David" w:hint="cs"/>
          <w:rtl/>
        </w:rPr>
        <w:tab/>
        <w:t>אני מרים את הכפפה, אני אביא את ההצעה שהצעתי כאן להצבעה. עם זאת, אני מוכן מהיום להיכנס לתהליך של דיונים והסכמות מול האופוזיציה לצורך שני דברים: האחד, אם נגיע להסכמות על תיקון תקנון, מיד להריץ אותו במקביל, מקסימום הוא יסתיים אחר כך, אבל הוא יתחיל כבר מעכשיו, לפני ההצבעות על התקציב ועל חוק ההסדרים, ואני מתחייב בפניכם, שגם נשלים אותו ונתקן את התקנון בהתאם. אני חושב שאתה צודק, שצריך לקבוע כאן כללים ברורים, ולא להשאיר את זה בכל פעם למשחקים כאלה או אחרים. אני מקבל את זה בהחלט.</w:t>
      </w:r>
    </w:p>
    <w:p w14:paraId="6D094227" w14:textId="77777777" w:rsidR="0091781C" w:rsidRPr="0091781C" w:rsidRDefault="0091781C" w:rsidP="0091781C">
      <w:pPr>
        <w:bidi/>
        <w:jc w:val="both"/>
        <w:rPr>
          <w:rFonts w:cs="David" w:hint="cs"/>
          <w:rtl/>
        </w:rPr>
      </w:pPr>
    </w:p>
    <w:p w14:paraId="173BC1BD" w14:textId="77777777" w:rsidR="0091781C" w:rsidRPr="0091781C" w:rsidRDefault="0091781C" w:rsidP="0091781C">
      <w:pPr>
        <w:bidi/>
        <w:jc w:val="both"/>
        <w:rPr>
          <w:rFonts w:cs="David" w:hint="cs"/>
          <w:rtl/>
        </w:rPr>
      </w:pPr>
      <w:r w:rsidRPr="0091781C">
        <w:rPr>
          <w:rFonts w:cs="David" w:hint="cs"/>
          <w:rtl/>
        </w:rPr>
        <w:tab/>
        <w:t>השני, אם במסגרת הדיונים האלה נגיע להבנות שאנחנו צריכים לשנות. אני לא רואה כאן הרבה שאפשר לשנות, אבל אם נגיע להבנות שצריך לשנות את החלטת ועדת הכנסת, שאני מביא להצבעה היום, אני אביא את זה לוועדת הכנסת לשינוי. אגב, גם זה היה. קראתי את הפרוטוקולים, והיו הרבה מקרים שוועדת הכנסת החליטה על סדרי דיון, התכנסה לאחר מכן ושינתה את סדרי הדיון.</w:t>
      </w:r>
    </w:p>
    <w:p w14:paraId="6A8434F7" w14:textId="77777777" w:rsidR="0091781C" w:rsidRDefault="0091781C" w:rsidP="0091781C">
      <w:pPr>
        <w:bidi/>
        <w:jc w:val="both"/>
        <w:rPr>
          <w:rFonts w:cs="David" w:hint="cs"/>
          <w:rtl/>
        </w:rPr>
      </w:pPr>
    </w:p>
    <w:p w14:paraId="6CF0E89B" w14:textId="77777777" w:rsidR="0091781C" w:rsidRDefault="0091781C" w:rsidP="0091781C">
      <w:pPr>
        <w:bidi/>
        <w:jc w:val="both"/>
        <w:rPr>
          <w:rFonts w:cs="David" w:hint="cs"/>
          <w:rtl/>
        </w:rPr>
      </w:pPr>
    </w:p>
    <w:p w14:paraId="71186C54" w14:textId="77777777" w:rsidR="0091781C" w:rsidRDefault="0091781C" w:rsidP="0091781C">
      <w:pPr>
        <w:bidi/>
        <w:jc w:val="both"/>
        <w:rPr>
          <w:rFonts w:cs="David" w:hint="cs"/>
          <w:rtl/>
        </w:rPr>
      </w:pPr>
    </w:p>
    <w:p w14:paraId="5100D39E" w14:textId="77777777" w:rsidR="0091781C" w:rsidRDefault="0091781C" w:rsidP="0091781C">
      <w:pPr>
        <w:bidi/>
        <w:jc w:val="both"/>
        <w:rPr>
          <w:rFonts w:cs="David" w:hint="cs"/>
          <w:rtl/>
        </w:rPr>
      </w:pPr>
    </w:p>
    <w:p w14:paraId="27C32D0A" w14:textId="77777777" w:rsidR="0091781C" w:rsidRDefault="0091781C" w:rsidP="0091781C">
      <w:pPr>
        <w:bidi/>
        <w:jc w:val="both"/>
        <w:rPr>
          <w:rFonts w:cs="David" w:hint="cs"/>
          <w:rtl/>
        </w:rPr>
      </w:pPr>
    </w:p>
    <w:p w14:paraId="05A3ADE8" w14:textId="77777777" w:rsidR="0091781C" w:rsidRPr="0091781C" w:rsidRDefault="0091781C" w:rsidP="0091781C">
      <w:pPr>
        <w:bidi/>
        <w:jc w:val="both"/>
        <w:rPr>
          <w:rFonts w:cs="David" w:hint="cs"/>
          <w:rtl/>
        </w:rPr>
      </w:pPr>
    </w:p>
    <w:p w14:paraId="73534584" w14:textId="77777777" w:rsidR="0091781C" w:rsidRPr="0091781C" w:rsidRDefault="0091781C" w:rsidP="0091781C">
      <w:pPr>
        <w:bidi/>
        <w:jc w:val="both"/>
        <w:rPr>
          <w:rFonts w:cs="David" w:hint="cs"/>
          <w:rtl/>
        </w:rPr>
      </w:pPr>
      <w:r w:rsidRPr="0091781C">
        <w:rPr>
          <w:rFonts w:cs="David" w:hint="cs"/>
          <w:u w:val="single"/>
          <w:rtl/>
        </w:rPr>
        <w:t>ארבל אסטרחן:</w:t>
      </w:r>
    </w:p>
    <w:p w14:paraId="5C9EC78C" w14:textId="77777777" w:rsidR="0091781C" w:rsidRPr="0091781C" w:rsidRDefault="0091781C" w:rsidP="0091781C">
      <w:pPr>
        <w:bidi/>
        <w:jc w:val="both"/>
        <w:rPr>
          <w:rFonts w:cs="David" w:hint="cs"/>
          <w:rtl/>
        </w:rPr>
      </w:pPr>
    </w:p>
    <w:p w14:paraId="525A2398" w14:textId="77777777" w:rsidR="0091781C" w:rsidRPr="0091781C" w:rsidRDefault="0091781C" w:rsidP="0091781C">
      <w:pPr>
        <w:bidi/>
        <w:jc w:val="both"/>
        <w:rPr>
          <w:rFonts w:cs="David" w:hint="cs"/>
          <w:rtl/>
        </w:rPr>
      </w:pPr>
      <w:r w:rsidRPr="0091781C">
        <w:rPr>
          <w:rFonts w:cs="David" w:hint="cs"/>
          <w:rtl/>
        </w:rPr>
        <w:tab/>
        <w:t>עשינו את זה בקריאה הראשונה לפני שבוע.</w:t>
      </w:r>
    </w:p>
    <w:p w14:paraId="671460F9" w14:textId="77777777" w:rsidR="0091781C" w:rsidRPr="0091781C" w:rsidRDefault="0091781C" w:rsidP="0091781C">
      <w:pPr>
        <w:bidi/>
        <w:jc w:val="both"/>
        <w:rPr>
          <w:rFonts w:cs="David" w:hint="cs"/>
          <w:rtl/>
        </w:rPr>
      </w:pPr>
    </w:p>
    <w:p w14:paraId="13D919BC"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0ABCFCA5" w14:textId="77777777" w:rsidR="0091781C" w:rsidRPr="0091781C" w:rsidRDefault="0091781C" w:rsidP="0091781C">
      <w:pPr>
        <w:bidi/>
        <w:jc w:val="both"/>
        <w:rPr>
          <w:rFonts w:cs="David" w:hint="cs"/>
          <w:u w:val="single"/>
          <w:rtl/>
        </w:rPr>
      </w:pPr>
    </w:p>
    <w:p w14:paraId="0F34F407" w14:textId="77777777" w:rsidR="0091781C" w:rsidRPr="0091781C" w:rsidRDefault="0091781C" w:rsidP="0091781C">
      <w:pPr>
        <w:bidi/>
        <w:jc w:val="both"/>
        <w:rPr>
          <w:rFonts w:cs="David" w:hint="cs"/>
          <w:rtl/>
        </w:rPr>
      </w:pPr>
      <w:r w:rsidRPr="0091781C">
        <w:rPr>
          <w:rFonts w:cs="David" w:hint="cs"/>
          <w:rtl/>
        </w:rPr>
        <w:tab/>
        <w:t>אפילו אנחנו עשינו את זה בקריאה הראשונה לפני שבוע.</w:t>
      </w:r>
    </w:p>
    <w:p w14:paraId="7D8258DA" w14:textId="77777777" w:rsidR="0091781C" w:rsidRPr="0091781C" w:rsidRDefault="0091781C" w:rsidP="0091781C">
      <w:pPr>
        <w:bidi/>
        <w:jc w:val="both"/>
        <w:rPr>
          <w:rFonts w:cs="David" w:hint="cs"/>
          <w:rtl/>
        </w:rPr>
      </w:pPr>
    </w:p>
    <w:p w14:paraId="0C9798C3"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2ECC242B" w14:textId="77777777" w:rsidR="0091781C" w:rsidRPr="0091781C" w:rsidRDefault="0091781C" w:rsidP="0091781C">
      <w:pPr>
        <w:bidi/>
        <w:jc w:val="both"/>
        <w:rPr>
          <w:rFonts w:cs="David" w:hint="cs"/>
          <w:rtl/>
        </w:rPr>
      </w:pPr>
    </w:p>
    <w:p w14:paraId="6894495B" w14:textId="77777777" w:rsidR="0091781C" w:rsidRPr="0091781C" w:rsidRDefault="0091781C" w:rsidP="0091781C">
      <w:pPr>
        <w:bidi/>
        <w:jc w:val="both"/>
        <w:rPr>
          <w:rFonts w:cs="David" w:hint="cs"/>
          <w:rtl/>
        </w:rPr>
      </w:pPr>
      <w:r w:rsidRPr="0091781C">
        <w:rPr>
          <w:rFonts w:cs="David" w:hint="cs"/>
          <w:rtl/>
        </w:rPr>
        <w:tab/>
        <w:t xml:space="preserve">אני מציעה, אדוני היושב-ראש, שאם הולכים להצבעות, עדיין אל תצביע בעניין בוועדת הכנסת. הרי את ועדת הכנסת אתה תמיד יכול לכנס מהרגע </w:t>
      </w:r>
      <w:proofErr w:type="spellStart"/>
      <w:r w:rsidRPr="0091781C">
        <w:rPr>
          <w:rFonts w:cs="David" w:hint="cs"/>
          <w:rtl/>
        </w:rPr>
        <w:t>להרגע</w:t>
      </w:r>
      <w:proofErr w:type="spellEnd"/>
      <w:r w:rsidRPr="0091781C">
        <w:rPr>
          <w:rFonts w:cs="David" w:hint="cs"/>
          <w:rtl/>
        </w:rPr>
        <w:t xml:space="preserve">. אל תכניס אותנו לפינה. אם אתה מביא את זה להצבעה, אין הסכמות על כלום, לא נדבר על שום דבר. </w:t>
      </w:r>
    </w:p>
    <w:p w14:paraId="1BCF09B1" w14:textId="77777777" w:rsidR="0091781C" w:rsidRPr="0091781C" w:rsidRDefault="0091781C" w:rsidP="0091781C">
      <w:pPr>
        <w:bidi/>
        <w:jc w:val="both"/>
        <w:rPr>
          <w:rFonts w:cs="David" w:hint="cs"/>
          <w:rtl/>
        </w:rPr>
      </w:pPr>
    </w:p>
    <w:p w14:paraId="70B398C6" w14:textId="77777777" w:rsidR="0091781C" w:rsidRPr="0091781C" w:rsidRDefault="0091781C" w:rsidP="0091781C">
      <w:pPr>
        <w:bidi/>
        <w:jc w:val="both"/>
        <w:rPr>
          <w:rFonts w:cs="David" w:hint="cs"/>
          <w:u w:val="single"/>
          <w:rtl/>
        </w:rPr>
      </w:pPr>
      <w:r w:rsidRPr="0091781C">
        <w:rPr>
          <w:rFonts w:cs="David" w:hint="cs"/>
          <w:u w:val="single"/>
          <w:rtl/>
        </w:rPr>
        <w:t>נסים זאב:</w:t>
      </w:r>
    </w:p>
    <w:p w14:paraId="34F8DD17" w14:textId="77777777" w:rsidR="0091781C" w:rsidRPr="0091781C" w:rsidRDefault="0091781C" w:rsidP="0091781C">
      <w:pPr>
        <w:bidi/>
        <w:jc w:val="both"/>
        <w:rPr>
          <w:rFonts w:cs="David" w:hint="cs"/>
          <w:rtl/>
        </w:rPr>
      </w:pPr>
    </w:p>
    <w:p w14:paraId="4A468A41" w14:textId="77777777" w:rsidR="0091781C" w:rsidRPr="0091781C" w:rsidRDefault="0091781C" w:rsidP="0091781C">
      <w:pPr>
        <w:bidi/>
        <w:jc w:val="both"/>
        <w:rPr>
          <w:rFonts w:cs="David" w:hint="cs"/>
          <w:rtl/>
        </w:rPr>
      </w:pPr>
      <w:r w:rsidRPr="0091781C">
        <w:rPr>
          <w:rFonts w:cs="David" w:hint="cs"/>
          <w:rtl/>
        </w:rPr>
        <w:tab/>
        <w:t>אני לא חושב שבתוך יומיים כבר נשנה את התקנון ונביא אותו לאישור. צריך ללכת ברוח הדברים שאדוני אמר, בהסכמות.</w:t>
      </w:r>
    </w:p>
    <w:p w14:paraId="0F32C3B9" w14:textId="77777777" w:rsidR="0091781C" w:rsidRPr="0091781C" w:rsidRDefault="0091781C" w:rsidP="0091781C">
      <w:pPr>
        <w:bidi/>
        <w:jc w:val="both"/>
        <w:rPr>
          <w:rFonts w:cs="David" w:hint="cs"/>
          <w:rtl/>
        </w:rPr>
      </w:pPr>
    </w:p>
    <w:p w14:paraId="298B3719"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5CCD77F9" w14:textId="77777777" w:rsidR="0091781C" w:rsidRPr="0091781C" w:rsidRDefault="0091781C" w:rsidP="0091781C">
      <w:pPr>
        <w:bidi/>
        <w:jc w:val="both"/>
        <w:rPr>
          <w:rFonts w:cs="David" w:hint="cs"/>
          <w:rtl/>
        </w:rPr>
      </w:pPr>
    </w:p>
    <w:p w14:paraId="518066A5" w14:textId="77777777" w:rsidR="0091781C" w:rsidRPr="0091781C" w:rsidRDefault="0091781C" w:rsidP="0091781C">
      <w:pPr>
        <w:bidi/>
        <w:jc w:val="both"/>
        <w:rPr>
          <w:rFonts w:cs="David" w:hint="cs"/>
          <w:rtl/>
        </w:rPr>
      </w:pPr>
      <w:r w:rsidRPr="0091781C">
        <w:rPr>
          <w:rFonts w:cs="David" w:hint="cs"/>
          <w:rtl/>
        </w:rPr>
        <w:tab/>
        <w:t>מציעה חברת הכנסת שלא נאשר את סדרי הדיון היום, אלא ניכנס לתהליך ההסכמות- - -</w:t>
      </w:r>
    </w:p>
    <w:p w14:paraId="45EEA3F4" w14:textId="77777777" w:rsidR="0091781C" w:rsidRPr="0091781C" w:rsidRDefault="0091781C" w:rsidP="0091781C">
      <w:pPr>
        <w:bidi/>
        <w:jc w:val="both"/>
        <w:rPr>
          <w:rFonts w:cs="David" w:hint="cs"/>
          <w:rtl/>
        </w:rPr>
      </w:pPr>
    </w:p>
    <w:p w14:paraId="6F14A393"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05D439BD" w14:textId="77777777" w:rsidR="0091781C" w:rsidRPr="0091781C" w:rsidRDefault="0091781C" w:rsidP="0091781C">
      <w:pPr>
        <w:bidi/>
        <w:jc w:val="both"/>
        <w:rPr>
          <w:rFonts w:cs="David" w:hint="cs"/>
          <w:rtl/>
        </w:rPr>
      </w:pPr>
    </w:p>
    <w:p w14:paraId="39B7BA8A" w14:textId="77777777" w:rsidR="0091781C" w:rsidRPr="0091781C" w:rsidRDefault="0091781C" w:rsidP="0091781C">
      <w:pPr>
        <w:bidi/>
        <w:jc w:val="both"/>
        <w:rPr>
          <w:rFonts w:cs="David" w:hint="cs"/>
          <w:rtl/>
        </w:rPr>
      </w:pPr>
      <w:r w:rsidRPr="0091781C">
        <w:rPr>
          <w:rFonts w:cs="David" w:hint="cs"/>
          <w:rtl/>
        </w:rPr>
        <w:tab/>
        <w:t>זה לא לחוץ ממילא, יש לך עוד שבועיים להידברות.</w:t>
      </w:r>
    </w:p>
    <w:p w14:paraId="587C006C" w14:textId="77777777" w:rsidR="0091781C" w:rsidRPr="0091781C" w:rsidRDefault="0091781C" w:rsidP="0091781C">
      <w:pPr>
        <w:bidi/>
        <w:jc w:val="both"/>
        <w:rPr>
          <w:rFonts w:cs="David" w:hint="cs"/>
          <w:rtl/>
        </w:rPr>
      </w:pPr>
    </w:p>
    <w:p w14:paraId="2829033B"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486DB9A9" w14:textId="77777777" w:rsidR="0091781C" w:rsidRPr="0091781C" w:rsidRDefault="0091781C" w:rsidP="0091781C">
      <w:pPr>
        <w:bidi/>
        <w:jc w:val="both"/>
        <w:rPr>
          <w:rFonts w:cs="David" w:hint="cs"/>
          <w:u w:val="single"/>
          <w:rtl/>
        </w:rPr>
      </w:pPr>
    </w:p>
    <w:p w14:paraId="34787052" w14:textId="77777777" w:rsidR="0091781C" w:rsidRPr="0091781C" w:rsidRDefault="0091781C" w:rsidP="0091781C">
      <w:pPr>
        <w:bidi/>
        <w:jc w:val="both"/>
        <w:rPr>
          <w:rFonts w:cs="David" w:hint="cs"/>
          <w:rtl/>
        </w:rPr>
      </w:pPr>
      <w:r w:rsidRPr="0091781C">
        <w:rPr>
          <w:rFonts w:cs="David" w:hint="cs"/>
          <w:rtl/>
        </w:rPr>
        <w:tab/>
        <w:t>הסברתי למה אני מביא את זה היום. הבאתי את זה היום משתי סיבות.</w:t>
      </w:r>
    </w:p>
    <w:p w14:paraId="0B79D129" w14:textId="77777777" w:rsidR="0091781C" w:rsidRPr="0091781C" w:rsidRDefault="0091781C" w:rsidP="0091781C">
      <w:pPr>
        <w:bidi/>
        <w:jc w:val="both"/>
        <w:rPr>
          <w:rFonts w:cs="David" w:hint="cs"/>
          <w:rtl/>
        </w:rPr>
      </w:pPr>
    </w:p>
    <w:p w14:paraId="5B59BD6D"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1CC4ECE5" w14:textId="77777777" w:rsidR="0091781C" w:rsidRPr="0091781C" w:rsidRDefault="0091781C" w:rsidP="0091781C">
      <w:pPr>
        <w:bidi/>
        <w:jc w:val="both"/>
        <w:rPr>
          <w:rFonts w:cs="David" w:hint="cs"/>
          <w:rtl/>
        </w:rPr>
      </w:pPr>
    </w:p>
    <w:p w14:paraId="49C0CF0E" w14:textId="77777777" w:rsidR="0091781C" w:rsidRPr="0091781C" w:rsidRDefault="0091781C" w:rsidP="0091781C">
      <w:pPr>
        <w:bidi/>
        <w:jc w:val="both"/>
        <w:rPr>
          <w:rFonts w:cs="David" w:hint="cs"/>
          <w:rtl/>
        </w:rPr>
      </w:pPr>
      <w:r w:rsidRPr="0091781C">
        <w:rPr>
          <w:rFonts w:cs="David" w:hint="cs"/>
          <w:rtl/>
        </w:rPr>
        <w:tab/>
        <w:t>אתה יכול לחכות עד יום רביעי אחר הצהרים, ואם אין תהליך של הסכמות והידברות, אתה יכול לכנס את ועדת הכנסת, כפי שעשית קודם, ולהביא את זה להצבעה.</w:t>
      </w:r>
    </w:p>
    <w:p w14:paraId="04D418F7" w14:textId="77777777" w:rsidR="0091781C" w:rsidRPr="0091781C" w:rsidRDefault="0091781C" w:rsidP="0091781C">
      <w:pPr>
        <w:bidi/>
        <w:jc w:val="both"/>
        <w:rPr>
          <w:rFonts w:cs="David" w:hint="cs"/>
          <w:rtl/>
        </w:rPr>
      </w:pPr>
    </w:p>
    <w:p w14:paraId="57CE7D24" w14:textId="77777777" w:rsidR="0091781C" w:rsidRPr="0091781C" w:rsidRDefault="0091781C" w:rsidP="0091781C">
      <w:pPr>
        <w:bidi/>
        <w:jc w:val="both"/>
        <w:rPr>
          <w:rFonts w:cs="David" w:hint="cs"/>
          <w:u w:val="single"/>
          <w:rtl/>
        </w:rPr>
      </w:pPr>
      <w:r w:rsidRPr="0091781C">
        <w:rPr>
          <w:rFonts w:cs="David" w:hint="cs"/>
          <w:u w:val="single"/>
          <w:rtl/>
        </w:rPr>
        <w:t>זבולון אורלב:</w:t>
      </w:r>
    </w:p>
    <w:p w14:paraId="27A3BDDF" w14:textId="77777777" w:rsidR="0091781C" w:rsidRPr="0091781C" w:rsidRDefault="0091781C" w:rsidP="0091781C">
      <w:pPr>
        <w:bidi/>
        <w:jc w:val="both"/>
        <w:rPr>
          <w:rFonts w:cs="David" w:hint="cs"/>
          <w:rtl/>
        </w:rPr>
      </w:pPr>
    </w:p>
    <w:p w14:paraId="4FB7EE26" w14:textId="77777777" w:rsidR="0091781C" w:rsidRPr="0091781C" w:rsidRDefault="0091781C" w:rsidP="0091781C">
      <w:pPr>
        <w:bidi/>
        <w:jc w:val="both"/>
        <w:rPr>
          <w:rFonts w:cs="David" w:hint="cs"/>
          <w:rtl/>
        </w:rPr>
      </w:pPr>
      <w:r w:rsidRPr="0091781C">
        <w:rPr>
          <w:rFonts w:cs="David" w:hint="cs"/>
          <w:rtl/>
        </w:rPr>
        <w:tab/>
        <w:t>אם את אומרת: תשמע, אל תביא להצבעות, יש לנו עניין להיכנס להידברות ולהגיע להסכמות, זה עניין אחד- - -</w:t>
      </w:r>
    </w:p>
    <w:p w14:paraId="5E381559" w14:textId="77777777" w:rsidR="0091781C" w:rsidRPr="0091781C" w:rsidRDefault="0091781C" w:rsidP="0091781C">
      <w:pPr>
        <w:bidi/>
        <w:jc w:val="both"/>
        <w:rPr>
          <w:rFonts w:cs="David" w:hint="cs"/>
          <w:rtl/>
        </w:rPr>
      </w:pPr>
    </w:p>
    <w:p w14:paraId="2897E69A"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667671AB" w14:textId="77777777" w:rsidR="0091781C" w:rsidRPr="0091781C" w:rsidRDefault="0091781C" w:rsidP="0091781C">
      <w:pPr>
        <w:bidi/>
        <w:jc w:val="both"/>
        <w:rPr>
          <w:rFonts w:cs="David" w:hint="cs"/>
          <w:rtl/>
        </w:rPr>
      </w:pPr>
    </w:p>
    <w:p w14:paraId="68F39126" w14:textId="77777777" w:rsidR="0091781C" w:rsidRPr="0091781C" w:rsidRDefault="0091781C" w:rsidP="0091781C">
      <w:pPr>
        <w:bidi/>
        <w:jc w:val="both"/>
        <w:rPr>
          <w:rFonts w:cs="David" w:hint="cs"/>
          <w:rtl/>
        </w:rPr>
      </w:pPr>
      <w:r w:rsidRPr="0091781C">
        <w:rPr>
          <w:rFonts w:cs="David" w:hint="cs"/>
          <w:rtl/>
        </w:rPr>
        <w:tab/>
        <w:t>זה מה שמאיר שטרית הציע.</w:t>
      </w:r>
    </w:p>
    <w:p w14:paraId="63144B73" w14:textId="77777777" w:rsidR="0091781C" w:rsidRPr="0091781C" w:rsidRDefault="0091781C" w:rsidP="0091781C">
      <w:pPr>
        <w:bidi/>
        <w:jc w:val="both"/>
        <w:rPr>
          <w:rFonts w:cs="David" w:hint="cs"/>
          <w:rtl/>
        </w:rPr>
      </w:pPr>
    </w:p>
    <w:p w14:paraId="1C9F6328" w14:textId="77777777" w:rsidR="0091781C" w:rsidRPr="0091781C" w:rsidRDefault="0091781C" w:rsidP="0091781C">
      <w:pPr>
        <w:bidi/>
        <w:jc w:val="both"/>
        <w:rPr>
          <w:rFonts w:cs="David" w:hint="cs"/>
          <w:u w:val="single"/>
          <w:rtl/>
        </w:rPr>
      </w:pPr>
      <w:r w:rsidRPr="0091781C">
        <w:rPr>
          <w:rFonts w:cs="David" w:hint="cs"/>
          <w:u w:val="single"/>
          <w:rtl/>
        </w:rPr>
        <w:t>זבולון אורלב:</w:t>
      </w:r>
    </w:p>
    <w:p w14:paraId="29ABA9FC" w14:textId="77777777" w:rsidR="0091781C" w:rsidRPr="0091781C" w:rsidRDefault="0091781C" w:rsidP="0091781C">
      <w:pPr>
        <w:bidi/>
        <w:jc w:val="both"/>
        <w:rPr>
          <w:rFonts w:cs="David" w:hint="cs"/>
          <w:u w:val="single"/>
          <w:rtl/>
        </w:rPr>
      </w:pPr>
    </w:p>
    <w:p w14:paraId="39A4E1B8" w14:textId="77777777" w:rsidR="0091781C" w:rsidRPr="0091781C" w:rsidRDefault="0091781C" w:rsidP="0091781C">
      <w:pPr>
        <w:bidi/>
        <w:jc w:val="both"/>
        <w:rPr>
          <w:rFonts w:cs="David" w:hint="cs"/>
          <w:rtl/>
        </w:rPr>
      </w:pPr>
      <w:r w:rsidRPr="0091781C">
        <w:rPr>
          <w:rFonts w:cs="David" w:hint="cs"/>
          <w:rtl/>
        </w:rPr>
        <w:tab/>
        <w:t>אני לא יודע אם הוא הציע את זה בשם קדימה. הוא אומר שהוא קיבל הודעה מוסמכת מטעם- - -</w:t>
      </w:r>
    </w:p>
    <w:p w14:paraId="05741A07" w14:textId="77777777" w:rsidR="0091781C" w:rsidRPr="0091781C" w:rsidRDefault="0091781C" w:rsidP="0091781C">
      <w:pPr>
        <w:bidi/>
        <w:jc w:val="both"/>
        <w:rPr>
          <w:rFonts w:cs="David" w:hint="cs"/>
          <w:rtl/>
        </w:rPr>
      </w:pPr>
    </w:p>
    <w:p w14:paraId="52172B46"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5DE40720" w14:textId="77777777" w:rsidR="0091781C" w:rsidRPr="0091781C" w:rsidRDefault="0091781C" w:rsidP="0091781C">
      <w:pPr>
        <w:bidi/>
        <w:jc w:val="both"/>
        <w:rPr>
          <w:rFonts w:cs="David" w:hint="cs"/>
          <w:rtl/>
        </w:rPr>
      </w:pPr>
    </w:p>
    <w:p w14:paraId="0FF249A5" w14:textId="77777777" w:rsidR="0091781C" w:rsidRPr="0091781C" w:rsidRDefault="0091781C" w:rsidP="0091781C">
      <w:pPr>
        <w:bidi/>
        <w:jc w:val="both"/>
        <w:rPr>
          <w:rFonts w:cs="David" w:hint="cs"/>
          <w:rtl/>
        </w:rPr>
      </w:pPr>
      <w:r w:rsidRPr="0091781C">
        <w:rPr>
          <w:rFonts w:cs="David" w:hint="cs"/>
          <w:rtl/>
        </w:rPr>
        <w:tab/>
        <w:t>גם אם אני חלוקה על מאיר שטרית, מאיר שטרית אמר, נלך עם מאיר.  מאיר שטרית אמר שיש ניסיון להגיע להידברות, נלך עם מאיר שטרית.</w:t>
      </w:r>
    </w:p>
    <w:p w14:paraId="5CFFEB73" w14:textId="77777777" w:rsidR="0091781C" w:rsidRPr="0091781C" w:rsidRDefault="0091781C" w:rsidP="0091781C">
      <w:pPr>
        <w:bidi/>
        <w:jc w:val="both"/>
        <w:rPr>
          <w:rFonts w:cs="David" w:hint="cs"/>
          <w:rtl/>
        </w:rPr>
      </w:pPr>
    </w:p>
    <w:p w14:paraId="60F87092" w14:textId="77777777" w:rsidR="0091781C" w:rsidRPr="0091781C" w:rsidRDefault="0091781C" w:rsidP="0091781C">
      <w:pPr>
        <w:bidi/>
        <w:jc w:val="both"/>
        <w:rPr>
          <w:rFonts w:cs="David" w:hint="cs"/>
          <w:u w:val="single"/>
          <w:rtl/>
        </w:rPr>
      </w:pPr>
      <w:r w:rsidRPr="0091781C">
        <w:rPr>
          <w:rFonts w:cs="David" w:hint="cs"/>
          <w:u w:val="single"/>
          <w:rtl/>
        </w:rPr>
        <w:t>מאיר שטרית:</w:t>
      </w:r>
    </w:p>
    <w:p w14:paraId="36036A0E" w14:textId="77777777" w:rsidR="0091781C" w:rsidRPr="0091781C" w:rsidRDefault="0091781C" w:rsidP="0091781C">
      <w:pPr>
        <w:bidi/>
        <w:jc w:val="both"/>
        <w:rPr>
          <w:rFonts w:cs="David" w:hint="cs"/>
          <w:rtl/>
        </w:rPr>
      </w:pPr>
    </w:p>
    <w:p w14:paraId="3C086CD5" w14:textId="77777777" w:rsidR="0091781C" w:rsidRPr="0091781C" w:rsidRDefault="0091781C" w:rsidP="0091781C">
      <w:pPr>
        <w:bidi/>
        <w:jc w:val="both"/>
        <w:rPr>
          <w:rFonts w:cs="David" w:hint="cs"/>
          <w:rtl/>
        </w:rPr>
      </w:pPr>
      <w:r w:rsidRPr="0091781C">
        <w:rPr>
          <w:rFonts w:cs="David" w:hint="cs"/>
          <w:rtl/>
        </w:rPr>
        <w:tab/>
        <w:t>אני מייצג את קדימה לצורך העניין, אחרת לא הייתי יושב פה.</w:t>
      </w:r>
    </w:p>
    <w:p w14:paraId="2A4407BD" w14:textId="77777777" w:rsidR="0091781C" w:rsidRPr="0091781C" w:rsidRDefault="0091781C" w:rsidP="0091781C">
      <w:pPr>
        <w:bidi/>
        <w:jc w:val="both"/>
        <w:rPr>
          <w:rFonts w:cs="David" w:hint="cs"/>
          <w:rtl/>
        </w:rPr>
      </w:pPr>
    </w:p>
    <w:p w14:paraId="0EE9A7C4"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34D5D655" w14:textId="77777777" w:rsidR="0091781C" w:rsidRPr="0091781C" w:rsidRDefault="0091781C" w:rsidP="0091781C">
      <w:pPr>
        <w:bidi/>
        <w:jc w:val="both"/>
        <w:rPr>
          <w:rFonts w:cs="David" w:hint="cs"/>
          <w:u w:val="single"/>
          <w:rtl/>
        </w:rPr>
      </w:pPr>
    </w:p>
    <w:p w14:paraId="0A8C4357" w14:textId="77777777" w:rsidR="0091781C" w:rsidRPr="0091781C" w:rsidRDefault="0091781C" w:rsidP="0091781C">
      <w:pPr>
        <w:bidi/>
        <w:jc w:val="both"/>
        <w:rPr>
          <w:rFonts w:cs="David" w:hint="cs"/>
          <w:rtl/>
        </w:rPr>
      </w:pPr>
      <w:r w:rsidRPr="0091781C">
        <w:rPr>
          <w:rFonts w:cs="David" w:hint="cs"/>
          <w:rtl/>
        </w:rPr>
        <w:tab/>
        <w:t>אם ההודעה הרשמית - אני חושב שזה כך, אני מכיר את חבר הכנסת שטרית, אני תמיד בטוח שהוא מדבר ברשות ובסמכות - שהאופוזיציה מוכנה להיכנס לתהליך של קביעת הסכמות, היא הודעה מעודכנת, ופרסתי כאן את ההצעה שלנו, לפחות לתחילת אותו דיון לגבי השנה הספציפית, והוא מציע להגיע להחלטה מסודרת גם על שינוי תקנון, למרות שאפשר להפריד את שני הדברים - אפשר להגיע להסכמות לגבי השנה הזאת, ובמקביל להמשיך את הדיון, שאולי ייקח קצת יותר זמן ללטש לגבי שינוי בתקנון - אני חושב שזאת בהחלט החלטה רצינית וראויה, וניתן לתת עוד כמה ימים לתהליך הזה להבשיל. אני מקבל את ההצעה של החברים, ואני אעכב את ההחלטה בכמה ימים.</w:t>
      </w:r>
    </w:p>
    <w:p w14:paraId="42000685" w14:textId="77777777" w:rsidR="0091781C" w:rsidRPr="0091781C" w:rsidRDefault="0091781C" w:rsidP="0091781C">
      <w:pPr>
        <w:pStyle w:val="a"/>
        <w:numPr>
          <w:ilvl w:val="0"/>
          <w:numId w:val="13"/>
        </w:numPr>
        <w:jc w:val="both"/>
        <w:rPr>
          <w:rFonts w:cs="David"/>
          <w:vanish/>
          <w:sz w:val="24"/>
          <w:szCs w:val="24"/>
          <w:rtl/>
        </w:rPr>
      </w:pPr>
    </w:p>
    <w:p w14:paraId="1606F2B6" w14:textId="77777777" w:rsidR="0091781C" w:rsidRPr="0091781C" w:rsidRDefault="0091781C" w:rsidP="0091781C">
      <w:pPr>
        <w:pStyle w:val="a"/>
        <w:numPr>
          <w:ilvl w:val="0"/>
          <w:numId w:val="13"/>
        </w:numPr>
        <w:jc w:val="both"/>
        <w:rPr>
          <w:rFonts w:cs="David"/>
          <w:vanish/>
          <w:sz w:val="24"/>
          <w:szCs w:val="24"/>
          <w:rtl/>
        </w:rPr>
      </w:pPr>
    </w:p>
    <w:p w14:paraId="2399F427" w14:textId="77777777" w:rsidR="0091781C" w:rsidRPr="0091781C" w:rsidRDefault="0091781C" w:rsidP="0091781C">
      <w:pPr>
        <w:pStyle w:val="a"/>
        <w:numPr>
          <w:ilvl w:val="0"/>
          <w:numId w:val="13"/>
        </w:numPr>
        <w:jc w:val="both"/>
        <w:rPr>
          <w:rFonts w:cs="David"/>
          <w:vanish/>
          <w:sz w:val="24"/>
          <w:szCs w:val="24"/>
          <w:rtl/>
        </w:rPr>
      </w:pPr>
    </w:p>
    <w:p w14:paraId="6438534F" w14:textId="77777777" w:rsidR="0091781C" w:rsidRPr="0091781C" w:rsidRDefault="0091781C" w:rsidP="0091781C">
      <w:pPr>
        <w:pStyle w:val="a"/>
        <w:numPr>
          <w:ilvl w:val="0"/>
          <w:numId w:val="13"/>
        </w:numPr>
        <w:jc w:val="both"/>
        <w:rPr>
          <w:rFonts w:cs="David"/>
          <w:vanish/>
          <w:sz w:val="24"/>
          <w:szCs w:val="24"/>
          <w:rtl/>
        </w:rPr>
      </w:pPr>
    </w:p>
    <w:p w14:paraId="5FE0E10D" w14:textId="77777777" w:rsidR="0091781C" w:rsidRPr="0091781C" w:rsidRDefault="0091781C" w:rsidP="0091781C">
      <w:pPr>
        <w:numPr>
          <w:ilvl w:val="0"/>
          <w:numId w:val="13"/>
        </w:numPr>
        <w:autoSpaceDE w:val="0"/>
        <w:autoSpaceDN w:val="0"/>
        <w:bidi/>
        <w:jc w:val="center"/>
        <w:rPr>
          <w:rFonts w:cs="David" w:hint="cs"/>
          <w:b/>
          <w:bCs/>
          <w:u w:val="single"/>
          <w:rtl/>
        </w:rPr>
      </w:pPr>
      <w:r w:rsidRPr="0091781C">
        <w:rPr>
          <w:rFonts w:cs="David"/>
          <w:rtl/>
        </w:rPr>
        <w:br w:type="page"/>
      </w:r>
      <w:r w:rsidRPr="0091781C">
        <w:rPr>
          <w:rFonts w:cs="David" w:hint="cs"/>
          <w:b/>
          <w:bCs/>
          <w:rtl/>
        </w:rPr>
        <w:t xml:space="preserve">בקשת הממשלה להקדמת הדיון בהצעת חוק התקשורת (המשך שידורי חדשות מקומיות בטלוויזיה) (תיקוני חקיקה) (הוראות שעה) (תיקון מס' 2) (הארכת תוקף), </w:t>
      </w:r>
      <w:proofErr w:type="spellStart"/>
      <w:r w:rsidRPr="0091781C">
        <w:rPr>
          <w:rFonts w:cs="David" w:hint="cs"/>
          <w:b/>
          <w:bCs/>
          <w:u w:val="single"/>
          <w:rtl/>
        </w:rPr>
        <w:t>התשס"ט</w:t>
      </w:r>
      <w:proofErr w:type="spellEnd"/>
      <w:r w:rsidRPr="0091781C">
        <w:rPr>
          <w:rFonts w:cs="David" w:hint="cs"/>
          <w:b/>
          <w:bCs/>
          <w:u w:val="single"/>
          <w:rtl/>
        </w:rPr>
        <w:t>-2009 (מ/438)</w:t>
      </w:r>
    </w:p>
    <w:p w14:paraId="5126AA61" w14:textId="77777777" w:rsidR="0091781C" w:rsidRPr="0091781C" w:rsidRDefault="0091781C" w:rsidP="0091781C">
      <w:pPr>
        <w:bidi/>
        <w:jc w:val="both"/>
        <w:rPr>
          <w:rFonts w:cs="David" w:hint="cs"/>
          <w:rtl/>
        </w:rPr>
      </w:pPr>
    </w:p>
    <w:p w14:paraId="53633257" w14:textId="77777777" w:rsidR="0091781C" w:rsidRDefault="0091781C" w:rsidP="0091781C">
      <w:pPr>
        <w:bidi/>
        <w:jc w:val="both"/>
        <w:rPr>
          <w:rFonts w:cs="David" w:hint="cs"/>
          <w:u w:val="single"/>
          <w:rtl/>
        </w:rPr>
      </w:pPr>
    </w:p>
    <w:p w14:paraId="1F8F0B0D" w14:textId="77777777" w:rsidR="0091781C" w:rsidRDefault="0091781C" w:rsidP="0091781C">
      <w:pPr>
        <w:bidi/>
        <w:jc w:val="both"/>
        <w:rPr>
          <w:rFonts w:cs="David" w:hint="cs"/>
          <w:u w:val="single"/>
          <w:rtl/>
        </w:rPr>
      </w:pPr>
    </w:p>
    <w:p w14:paraId="4DA7A439" w14:textId="77777777" w:rsidR="0091781C" w:rsidRDefault="0091781C" w:rsidP="0091781C">
      <w:pPr>
        <w:bidi/>
        <w:jc w:val="both"/>
        <w:rPr>
          <w:rFonts w:cs="David" w:hint="cs"/>
          <w:u w:val="single"/>
          <w:rtl/>
        </w:rPr>
      </w:pPr>
    </w:p>
    <w:p w14:paraId="335408E2"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39E58857" w14:textId="77777777" w:rsidR="0091781C" w:rsidRPr="0091781C" w:rsidRDefault="0091781C" w:rsidP="0091781C">
      <w:pPr>
        <w:bidi/>
        <w:jc w:val="both"/>
        <w:rPr>
          <w:rFonts w:cs="David" w:hint="cs"/>
          <w:u w:val="single"/>
          <w:rtl/>
        </w:rPr>
      </w:pPr>
    </w:p>
    <w:p w14:paraId="35AC3AF6" w14:textId="77777777" w:rsidR="0091781C" w:rsidRPr="0091781C" w:rsidRDefault="0091781C" w:rsidP="0091781C">
      <w:pPr>
        <w:bidi/>
        <w:jc w:val="both"/>
        <w:rPr>
          <w:rFonts w:cs="David" w:hint="cs"/>
          <w:rtl/>
        </w:rPr>
      </w:pPr>
      <w:r w:rsidRPr="0091781C">
        <w:rPr>
          <w:rFonts w:cs="David" w:hint="cs"/>
          <w:rtl/>
        </w:rPr>
        <w:tab/>
        <w:t xml:space="preserve">יש תוספת לסדר היום, זה הסעיף האחרון לסדר-היום. בקשת הממשלה להקדמת הדיון בהצעת חוק התקשורת (המשך שידורי חדשות מקומיות בטלוויזיה) (תיקוני חקיקה) (הוראות שעה) (תיקון מס' 2) (הארכת תוקף), </w:t>
      </w:r>
      <w:proofErr w:type="spellStart"/>
      <w:r w:rsidRPr="0091781C">
        <w:rPr>
          <w:rFonts w:cs="David" w:hint="cs"/>
          <w:rtl/>
        </w:rPr>
        <w:t>התשס"ט</w:t>
      </w:r>
      <w:proofErr w:type="spellEnd"/>
      <w:r w:rsidRPr="0091781C">
        <w:rPr>
          <w:rFonts w:cs="David" w:hint="cs"/>
          <w:rtl/>
        </w:rPr>
        <w:t>-2009. נמצא כאן נציג הלשכה המשפטית. תציג בקצרה מה הדחיפות. תאמינו לי, כשתקשיבו לו, אני בטוח שנאשר כאן פה אחד את בקשת הממשלה לפטור הזה.</w:t>
      </w:r>
    </w:p>
    <w:p w14:paraId="2B5EC28A" w14:textId="77777777" w:rsidR="0091781C" w:rsidRPr="0091781C" w:rsidRDefault="0091781C" w:rsidP="0091781C">
      <w:pPr>
        <w:bidi/>
        <w:jc w:val="both"/>
        <w:rPr>
          <w:rFonts w:cs="David" w:hint="cs"/>
          <w:rtl/>
        </w:rPr>
      </w:pPr>
    </w:p>
    <w:p w14:paraId="6D59F36F" w14:textId="77777777" w:rsidR="0091781C" w:rsidRPr="0091781C" w:rsidRDefault="0091781C" w:rsidP="0091781C">
      <w:pPr>
        <w:bidi/>
        <w:jc w:val="both"/>
        <w:rPr>
          <w:rFonts w:cs="David" w:hint="cs"/>
          <w:u w:val="single"/>
          <w:rtl/>
        </w:rPr>
      </w:pPr>
      <w:r w:rsidRPr="0091781C">
        <w:rPr>
          <w:rFonts w:cs="David" w:hint="cs"/>
          <w:u w:val="single"/>
          <w:rtl/>
        </w:rPr>
        <w:t>דודי קופל:</w:t>
      </w:r>
    </w:p>
    <w:p w14:paraId="2EDCD838" w14:textId="77777777" w:rsidR="0091781C" w:rsidRPr="0091781C" w:rsidRDefault="0091781C" w:rsidP="0091781C">
      <w:pPr>
        <w:bidi/>
        <w:jc w:val="both"/>
        <w:rPr>
          <w:rFonts w:cs="David" w:hint="cs"/>
          <w:rtl/>
        </w:rPr>
      </w:pPr>
    </w:p>
    <w:p w14:paraId="695FAF96" w14:textId="77777777" w:rsidR="0091781C" w:rsidRPr="0091781C" w:rsidRDefault="0091781C" w:rsidP="0091781C">
      <w:pPr>
        <w:bidi/>
        <w:jc w:val="both"/>
        <w:rPr>
          <w:rFonts w:cs="David" w:hint="cs"/>
          <w:rtl/>
        </w:rPr>
      </w:pPr>
      <w:r w:rsidRPr="0091781C">
        <w:rPr>
          <w:rFonts w:cs="David" w:hint="cs"/>
          <w:rtl/>
        </w:rPr>
        <w:tab/>
        <w:t xml:space="preserve">לפי חוק התקשורת יש חובה על חברת הכבלים, כיום חברת </w:t>
      </w:r>
      <w:proofErr w:type="spellStart"/>
      <w:r w:rsidRPr="0091781C">
        <w:rPr>
          <w:rFonts w:cs="David" w:hint="cs"/>
          <w:rtl/>
        </w:rPr>
        <w:t>הוט</w:t>
      </w:r>
      <w:proofErr w:type="spellEnd"/>
      <w:r w:rsidRPr="0091781C">
        <w:rPr>
          <w:rFonts w:cs="David" w:hint="cs"/>
          <w:rtl/>
        </w:rPr>
        <w:t>, לשדר חדשות מקומיות לפי אזורי הארץ. במקביל לחובה הזאת, זכותה של חברת הכבלים לקזז את עלות שידור החדשות מתשלומי התמלוגים שלהם. תוקף הסעיף הרלוונטי בחוק התקשורת מסתיים מחר.</w:t>
      </w:r>
    </w:p>
    <w:p w14:paraId="16E00621" w14:textId="77777777" w:rsidR="0091781C" w:rsidRPr="0091781C" w:rsidRDefault="0091781C" w:rsidP="0091781C">
      <w:pPr>
        <w:bidi/>
        <w:jc w:val="both"/>
        <w:rPr>
          <w:rFonts w:cs="David" w:hint="cs"/>
          <w:rtl/>
        </w:rPr>
      </w:pPr>
    </w:p>
    <w:p w14:paraId="2B57E466"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65E1F0AC" w14:textId="77777777" w:rsidR="0091781C" w:rsidRPr="0091781C" w:rsidRDefault="0091781C" w:rsidP="0091781C">
      <w:pPr>
        <w:bidi/>
        <w:jc w:val="both"/>
        <w:rPr>
          <w:rFonts w:cs="David" w:hint="cs"/>
          <w:rtl/>
        </w:rPr>
      </w:pPr>
    </w:p>
    <w:p w14:paraId="27DAEB99" w14:textId="77777777" w:rsidR="0091781C" w:rsidRPr="0091781C" w:rsidRDefault="0091781C" w:rsidP="0091781C">
      <w:pPr>
        <w:bidi/>
        <w:jc w:val="both"/>
        <w:rPr>
          <w:rFonts w:cs="David" w:hint="cs"/>
          <w:rtl/>
        </w:rPr>
      </w:pPr>
      <w:r w:rsidRPr="0091781C">
        <w:rPr>
          <w:rFonts w:cs="David" w:hint="cs"/>
          <w:rtl/>
        </w:rPr>
        <w:tab/>
        <w:t>אחד הדברים שאתם לא מבינים, שהכנסת לא יכולה להיות חותמת גומי. הגיע הזמן שתשמרו על מעמדה וכבודה של הכנסת. כאשר הממשלה רוצה להביא חוקים, זה בסדר, אבל ועדת הכנסת לא יכולה להיות חותמת גומי, אדוני היושב-ראש. הרי כולם ידעו מזמן, כולל שר התקשורת, שהתקנה הזאת מסתיימת. מזמן הם ידעו את זה. לא אתמול בלילה בא מישהו ואמר שההוראה הזאת מסתיימת מחר בבוקר. למה לא הביאו את זה בשבוע שעבר? למה?</w:t>
      </w:r>
    </w:p>
    <w:p w14:paraId="148D22C1" w14:textId="77777777" w:rsidR="0091781C" w:rsidRPr="0091781C" w:rsidRDefault="0091781C" w:rsidP="0091781C">
      <w:pPr>
        <w:bidi/>
        <w:jc w:val="both"/>
        <w:rPr>
          <w:rFonts w:cs="David" w:hint="cs"/>
          <w:rtl/>
        </w:rPr>
      </w:pPr>
    </w:p>
    <w:p w14:paraId="057AF53F"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591F2F07" w14:textId="77777777" w:rsidR="0091781C" w:rsidRPr="0091781C" w:rsidRDefault="0091781C" w:rsidP="0091781C">
      <w:pPr>
        <w:bidi/>
        <w:jc w:val="both"/>
        <w:rPr>
          <w:rFonts w:cs="David" w:hint="cs"/>
          <w:u w:val="single"/>
          <w:rtl/>
        </w:rPr>
      </w:pPr>
    </w:p>
    <w:p w14:paraId="1C5C01C7" w14:textId="77777777" w:rsidR="0091781C" w:rsidRPr="0091781C" w:rsidRDefault="0091781C" w:rsidP="0091781C">
      <w:pPr>
        <w:bidi/>
        <w:jc w:val="both"/>
        <w:rPr>
          <w:rFonts w:cs="David" w:hint="cs"/>
          <w:rtl/>
        </w:rPr>
      </w:pPr>
      <w:r w:rsidRPr="0091781C">
        <w:rPr>
          <w:rFonts w:cs="David" w:hint="cs"/>
          <w:rtl/>
        </w:rPr>
        <w:tab/>
        <w:t>יש לי תשובה על זה, אבל אני מעדיף שיענה נציג המשרד.</w:t>
      </w:r>
    </w:p>
    <w:p w14:paraId="10BCE7CB" w14:textId="77777777" w:rsidR="0091781C" w:rsidRPr="0091781C" w:rsidRDefault="0091781C" w:rsidP="0091781C">
      <w:pPr>
        <w:bidi/>
        <w:jc w:val="both"/>
        <w:rPr>
          <w:rFonts w:cs="David" w:hint="cs"/>
          <w:rtl/>
        </w:rPr>
      </w:pPr>
    </w:p>
    <w:p w14:paraId="3A150893"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53F6C139" w14:textId="77777777" w:rsidR="0091781C" w:rsidRPr="0091781C" w:rsidRDefault="0091781C" w:rsidP="0091781C">
      <w:pPr>
        <w:bidi/>
        <w:jc w:val="both"/>
        <w:rPr>
          <w:rFonts w:cs="David" w:hint="cs"/>
          <w:rtl/>
        </w:rPr>
      </w:pPr>
    </w:p>
    <w:p w14:paraId="3C5F8F09" w14:textId="77777777" w:rsidR="0091781C" w:rsidRPr="0091781C" w:rsidRDefault="0091781C" w:rsidP="0091781C">
      <w:pPr>
        <w:bidi/>
        <w:jc w:val="both"/>
        <w:rPr>
          <w:rFonts w:cs="David" w:hint="cs"/>
          <w:rtl/>
        </w:rPr>
      </w:pPr>
      <w:r w:rsidRPr="0091781C">
        <w:rPr>
          <w:rFonts w:cs="David" w:hint="cs"/>
          <w:rtl/>
        </w:rPr>
        <w:tab/>
        <w:t>אני, כשרה המקשרת, כיושבת-ראש ועדת הכנסת לא העברתי חוקים לממשלה, ותמיד הבהרנו: אתם רוצים להביא, תביאו שבוע קודם, לא יקרה שום דבר. תעשו את העבודה שלכם כמו שצריך.</w:t>
      </w:r>
    </w:p>
    <w:p w14:paraId="38FF1241" w14:textId="77777777" w:rsidR="0091781C" w:rsidRPr="0091781C" w:rsidRDefault="0091781C" w:rsidP="0091781C">
      <w:pPr>
        <w:bidi/>
        <w:jc w:val="both"/>
        <w:rPr>
          <w:rFonts w:cs="David" w:hint="cs"/>
          <w:rtl/>
        </w:rPr>
      </w:pPr>
    </w:p>
    <w:p w14:paraId="2C6C141E" w14:textId="77777777" w:rsidR="0091781C" w:rsidRPr="0091781C" w:rsidRDefault="0091781C" w:rsidP="0091781C">
      <w:pPr>
        <w:bidi/>
        <w:jc w:val="both"/>
        <w:rPr>
          <w:rFonts w:cs="David" w:hint="cs"/>
          <w:u w:val="single"/>
          <w:rtl/>
        </w:rPr>
      </w:pPr>
      <w:r w:rsidRPr="0091781C">
        <w:rPr>
          <w:rFonts w:cs="David" w:hint="cs"/>
          <w:u w:val="single"/>
          <w:rtl/>
        </w:rPr>
        <w:t>דודי קופל:</w:t>
      </w:r>
    </w:p>
    <w:p w14:paraId="494C87D5" w14:textId="77777777" w:rsidR="0091781C" w:rsidRPr="0091781C" w:rsidRDefault="0091781C" w:rsidP="0091781C">
      <w:pPr>
        <w:bidi/>
        <w:jc w:val="both"/>
        <w:rPr>
          <w:rFonts w:cs="David" w:hint="cs"/>
          <w:rtl/>
        </w:rPr>
      </w:pPr>
    </w:p>
    <w:p w14:paraId="1803D46B" w14:textId="77777777" w:rsidR="0091781C" w:rsidRPr="0091781C" w:rsidRDefault="0091781C" w:rsidP="0091781C">
      <w:pPr>
        <w:bidi/>
        <w:jc w:val="both"/>
        <w:rPr>
          <w:rFonts w:cs="David" w:hint="cs"/>
          <w:rtl/>
        </w:rPr>
      </w:pPr>
      <w:r w:rsidRPr="0091781C">
        <w:rPr>
          <w:rFonts w:cs="David" w:hint="cs"/>
          <w:rtl/>
        </w:rPr>
        <w:tab/>
        <w:t>הסעיף הרלוונטי בחוק מערב מספר גורמי ממשלה רלוונטיים, שזה כולל את משרד התקשורת, משרד האוצר ורשות השידור, והיו קשיים מסוימים בתיאום נוסח החוק, ורק בימים האחרונים הצליחו להגיע לנוסח מוסכם על דעת כל משרדי הממשלה.</w:t>
      </w:r>
    </w:p>
    <w:p w14:paraId="65F8BEC5" w14:textId="77777777" w:rsidR="0091781C" w:rsidRPr="0091781C" w:rsidRDefault="0091781C" w:rsidP="0091781C">
      <w:pPr>
        <w:bidi/>
        <w:jc w:val="both"/>
        <w:rPr>
          <w:rFonts w:cs="David" w:hint="cs"/>
          <w:rtl/>
        </w:rPr>
      </w:pPr>
    </w:p>
    <w:p w14:paraId="12BB8AB9"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3FC5980D" w14:textId="77777777" w:rsidR="0091781C" w:rsidRPr="0091781C" w:rsidRDefault="0091781C" w:rsidP="0091781C">
      <w:pPr>
        <w:bidi/>
        <w:jc w:val="both"/>
        <w:rPr>
          <w:rFonts w:cs="David" w:hint="cs"/>
          <w:u w:val="single"/>
          <w:rtl/>
        </w:rPr>
      </w:pPr>
    </w:p>
    <w:p w14:paraId="1A66F115" w14:textId="77777777" w:rsidR="0091781C" w:rsidRPr="0091781C" w:rsidRDefault="0091781C" w:rsidP="0091781C">
      <w:pPr>
        <w:bidi/>
        <w:jc w:val="both"/>
        <w:rPr>
          <w:rFonts w:cs="David" w:hint="cs"/>
          <w:rtl/>
        </w:rPr>
      </w:pPr>
      <w:r w:rsidRPr="0091781C">
        <w:rPr>
          <w:rFonts w:cs="David" w:hint="cs"/>
          <w:rtl/>
        </w:rPr>
        <w:tab/>
        <w:t>אני מסכים איתך, חברת הכנסת אברהם, שלא כל בקשה של הממשלה לפטור מחובת הנחה, ועדת הכנסת צריכה לאשר. ויותר מכך, אפילו לא כל בקשת פטור היא צריכה להביא לדיון, וכבר הערתי כמה פעמים למשרדי ממשלה, שאני לא אביא לכאן אוטומטית כל בקשה לפטור. את המקרה הזה אני קצת מכיר, אני אגיד לכם במה מדובר, מדובר בתוכנית, שמצד אחד עושה חסד גדול עם הרבה אזרחים, ביכולת שלהם להיחשף לחדשות מקומיות, מצד שני היא מהווה קרש קפיצה ודרך להיכנס למקצוע להרבה מאוד כתבים חדשים. העניין הזה היה תקוע, מסיבה ידועה, כי היו בחירות והיו חילופי ממשלה.</w:t>
      </w:r>
    </w:p>
    <w:p w14:paraId="7A3B7B9B" w14:textId="77777777" w:rsidR="0091781C" w:rsidRDefault="0091781C" w:rsidP="0091781C">
      <w:pPr>
        <w:bidi/>
        <w:jc w:val="both"/>
        <w:rPr>
          <w:rFonts w:cs="David" w:hint="cs"/>
          <w:rtl/>
        </w:rPr>
      </w:pPr>
    </w:p>
    <w:p w14:paraId="5701E65D" w14:textId="77777777" w:rsidR="0091781C" w:rsidRDefault="0091781C" w:rsidP="0091781C">
      <w:pPr>
        <w:bidi/>
        <w:jc w:val="both"/>
        <w:rPr>
          <w:rFonts w:cs="David" w:hint="cs"/>
          <w:rtl/>
        </w:rPr>
      </w:pPr>
    </w:p>
    <w:p w14:paraId="7EEF5DC4" w14:textId="77777777" w:rsidR="0091781C" w:rsidRDefault="0091781C" w:rsidP="0091781C">
      <w:pPr>
        <w:bidi/>
        <w:jc w:val="both"/>
        <w:rPr>
          <w:rFonts w:cs="David" w:hint="cs"/>
          <w:rtl/>
        </w:rPr>
      </w:pPr>
    </w:p>
    <w:p w14:paraId="3FED1C31" w14:textId="77777777" w:rsidR="0091781C" w:rsidRDefault="0091781C" w:rsidP="0091781C">
      <w:pPr>
        <w:bidi/>
        <w:jc w:val="both"/>
        <w:rPr>
          <w:rFonts w:cs="David" w:hint="cs"/>
          <w:rtl/>
        </w:rPr>
      </w:pPr>
    </w:p>
    <w:p w14:paraId="065F6489" w14:textId="77777777" w:rsidR="0091781C" w:rsidRDefault="0091781C" w:rsidP="0091781C">
      <w:pPr>
        <w:bidi/>
        <w:jc w:val="both"/>
        <w:rPr>
          <w:rFonts w:cs="David" w:hint="cs"/>
          <w:rtl/>
        </w:rPr>
      </w:pPr>
    </w:p>
    <w:p w14:paraId="14A0A25B" w14:textId="77777777" w:rsidR="0091781C" w:rsidRDefault="0091781C" w:rsidP="0091781C">
      <w:pPr>
        <w:bidi/>
        <w:jc w:val="both"/>
        <w:rPr>
          <w:rFonts w:cs="David" w:hint="cs"/>
          <w:rtl/>
        </w:rPr>
      </w:pPr>
    </w:p>
    <w:p w14:paraId="71813494" w14:textId="77777777" w:rsidR="0091781C" w:rsidRPr="0091781C" w:rsidRDefault="0091781C" w:rsidP="0091781C">
      <w:pPr>
        <w:bidi/>
        <w:jc w:val="both"/>
        <w:rPr>
          <w:rFonts w:cs="David" w:hint="cs"/>
          <w:rtl/>
        </w:rPr>
      </w:pPr>
    </w:p>
    <w:p w14:paraId="04CB0276"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7B2A2388" w14:textId="77777777" w:rsidR="0091781C" w:rsidRPr="0091781C" w:rsidRDefault="0091781C" w:rsidP="0091781C">
      <w:pPr>
        <w:bidi/>
        <w:jc w:val="both"/>
        <w:rPr>
          <w:rFonts w:cs="David" w:hint="cs"/>
          <w:rtl/>
        </w:rPr>
      </w:pPr>
      <w:r w:rsidRPr="0091781C">
        <w:rPr>
          <w:rFonts w:cs="David" w:hint="cs"/>
          <w:rtl/>
        </w:rPr>
        <w:tab/>
      </w:r>
    </w:p>
    <w:p w14:paraId="1AA2213A" w14:textId="77777777" w:rsidR="0091781C" w:rsidRPr="0091781C" w:rsidRDefault="0091781C" w:rsidP="0091781C">
      <w:pPr>
        <w:bidi/>
        <w:jc w:val="both"/>
        <w:rPr>
          <w:rFonts w:cs="David" w:hint="cs"/>
          <w:rtl/>
        </w:rPr>
      </w:pPr>
      <w:r w:rsidRPr="0091781C">
        <w:rPr>
          <w:rFonts w:cs="David" w:hint="cs"/>
          <w:rtl/>
        </w:rPr>
        <w:tab/>
        <w:t>אנחנו כבר ארבעה חודשים אחרי, לא יום אחד.</w:t>
      </w:r>
    </w:p>
    <w:p w14:paraId="58E17B9F" w14:textId="77777777" w:rsidR="0091781C" w:rsidRPr="0091781C" w:rsidRDefault="0091781C" w:rsidP="0091781C">
      <w:pPr>
        <w:bidi/>
        <w:jc w:val="both"/>
        <w:rPr>
          <w:rFonts w:cs="David" w:hint="cs"/>
          <w:rtl/>
        </w:rPr>
      </w:pPr>
    </w:p>
    <w:p w14:paraId="5D505C86"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6EFA71BE" w14:textId="77777777" w:rsidR="0091781C" w:rsidRPr="0091781C" w:rsidRDefault="0091781C" w:rsidP="0091781C">
      <w:pPr>
        <w:bidi/>
        <w:jc w:val="both"/>
        <w:rPr>
          <w:rFonts w:cs="David" w:hint="cs"/>
          <w:u w:val="single"/>
          <w:rtl/>
        </w:rPr>
      </w:pPr>
    </w:p>
    <w:p w14:paraId="18EA89E6" w14:textId="77777777" w:rsidR="0091781C" w:rsidRPr="0091781C" w:rsidRDefault="0091781C" w:rsidP="0091781C">
      <w:pPr>
        <w:bidi/>
        <w:jc w:val="both"/>
        <w:rPr>
          <w:rFonts w:cs="David" w:hint="cs"/>
          <w:rtl/>
        </w:rPr>
      </w:pPr>
      <w:r w:rsidRPr="0091781C">
        <w:rPr>
          <w:rFonts w:cs="David" w:hint="cs"/>
          <w:rtl/>
        </w:rPr>
        <w:tab/>
        <w:t xml:space="preserve">אני מכיר את הסיפור. קודם כול, אני מבין שכל חודש של הממשלה הזאת נחשב כשניים, אבל כרגע עוד לא עברו שלושה חודשים של הממשלה הזאת. הממשלה הוקמה לפני פחות משלושה חודשים. רשות השידור </w:t>
      </w:r>
      <w:proofErr w:type="spellStart"/>
      <w:r w:rsidRPr="0091781C">
        <w:rPr>
          <w:rFonts w:cs="David" w:hint="cs"/>
          <w:rtl/>
        </w:rPr>
        <w:t>היתה</w:t>
      </w:r>
      <w:proofErr w:type="spellEnd"/>
      <w:r w:rsidRPr="0091781C">
        <w:rPr>
          <w:rFonts w:cs="David" w:hint="cs"/>
          <w:rtl/>
        </w:rPr>
        <w:t xml:space="preserve"> צריכה לנהל משא-ומתן לא פשוט כדי להמשיך את ההסדר, לא היה ברור מאליו שההסדר יימשך, למרות שהוא חשוב מאוד, גם מבחינת הציבור וגם מבחינת הכתבים הצעירים שיכולים להיכנס למקצוע, היו כאן גם היבטים תקציביים.</w:t>
      </w:r>
    </w:p>
    <w:p w14:paraId="78B90A67" w14:textId="77777777" w:rsidR="0091781C" w:rsidRPr="0091781C" w:rsidRDefault="0091781C" w:rsidP="0091781C">
      <w:pPr>
        <w:bidi/>
        <w:jc w:val="both"/>
        <w:rPr>
          <w:rFonts w:cs="David" w:hint="cs"/>
          <w:rtl/>
        </w:rPr>
      </w:pPr>
    </w:p>
    <w:p w14:paraId="6DD1070E" w14:textId="77777777" w:rsidR="0091781C" w:rsidRPr="0091781C" w:rsidRDefault="0091781C" w:rsidP="0091781C">
      <w:pPr>
        <w:bidi/>
        <w:jc w:val="both"/>
        <w:rPr>
          <w:rFonts w:cs="David" w:hint="cs"/>
          <w:u w:val="single"/>
          <w:rtl/>
        </w:rPr>
      </w:pPr>
      <w:r w:rsidRPr="0091781C">
        <w:rPr>
          <w:rFonts w:cs="David" w:hint="cs"/>
          <w:u w:val="single"/>
          <w:rtl/>
        </w:rPr>
        <w:t>רוחמה אברהם-בלילא:</w:t>
      </w:r>
    </w:p>
    <w:p w14:paraId="070884D2" w14:textId="77777777" w:rsidR="0091781C" w:rsidRPr="0091781C" w:rsidRDefault="0091781C" w:rsidP="0091781C">
      <w:pPr>
        <w:bidi/>
        <w:jc w:val="both"/>
        <w:rPr>
          <w:rFonts w:cs="David" w:hint="cs"/>
          <w:rtl/>
        </w:rPr>
      </w:pPr>
    </w:p>
    <w:p w14:paraId="6CDC32F2" w14:textId="77777777" w:rsidR="0091781C" w:rsidRPr="0091781C" w:rsidRDefault="0091781C" w:rsidP="0091781C">
      <w:pPr>
        <w:bidi/>
        <w:jc w:val="both"/>
        <w:rPr>
          <w:rFonts w:cs="David" w:hint="cs"/>
          <w:rtl/>
        </w:rPr>
      </w:pPr>
      <w:r w:rsidRPr="0091781C">
        <w:rPr>
          <w:rFonts w:cs="David" w:hint="cs"/>
          <w:rtl/>
        </w:rPr>
        <w:tab/>
        <w:t>כמה כתבים צעירים אמורים להיכנס למקצוע שאתה אומר את זה בפעם הרביעית? אפשר לחשוב שיש 2,000 כתבים צעירים שמחכים, ויקטינו את מעגל האבטלה.</w:t>
      </w:r>
    </w:p>
    <w:p w14:paraId="569B52C4" w14:textId="77777777" w:rsidR="0091781C" w:rsidRPr="0091781C" w:rsidRDefault="0091781C" w:rsidP="0091781C">
      <w:pPr>
        <w:bidi/>
        <w:jc w:val="both"/>
        <w:rPr>
          <w:rFonts w:cs="David" w:hint="cs"/>
          <w:rtl/>
        </w:rPr>
      </w:pPr>
    </w:p>
    <w:p w14:paraId="1FC315ED"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1A2CEE15" w14:textId="77777777" w:rsidR="0091781C" w:rsidRPr="0091781C" w:rsidRDefault="0091781C" w:rsidP="0091781C">
      <w:pPr>
        <w:bidi/>
        <w:jc w:val="both"/>
        <w:rPr>
          <w:rFonts w:cs="David" w:hint="cs"/>
          <w:u w:val="single"/>
          <w:rtl/>
        </w:rPr>
      </w:pPr>
    </w:p>
    <w:p w14:paraId="48B64BF5" w14:textId="77777777" w:rsidR="0091781C" w:rsidRPr="0091781C" w:rsidRDefault="0091781C" w:rsidP="0091781C">
      <w:pPr>
        <w:bidi/>
        <w:jc w:val="both"/>
        <w:rPr>
          <w:rFonts w:cs="David" w:hint="cs"/>
          <w:rtl/>
        </w:rPr>
      </w:pPr>
      <w:r w:rsidRPr="0091781C">
        <w:rPr>
          <w:rFonts w:cs="David" w:hint="cs"/>
          <w:rtl/>
        </w:rPr>
        <w:tab/>
        <w:t>לא 2,000, זה עשרות, ואולי אפילו יותר, אנשים שיאבדו את מקום העבודה אם לא נעשה את זה. לכן כאן נהגתי לפנים משורת הדין עם הממשלה, וכן הבאתי את זה, אפילו כתוספת לסדר היום, כי זה עניין חשוב מאוד. אחרי שמשרד האוצר סוף-סוף הסכים לתקצב, אנחנו צריכים להיות האחרונים שנעכב את הדבר הנכון הזה.</w:t>
      </w:r>
    </w:p>
    <w:p w14:paraId="148CD5EA" w14:textId="77777777" w:rsidR="0091781C" w:rsidRPr="0091781C" w:rsidRDefault="0091781C" w:rsidP="0091781C">
      <w:pPr>
        <w:bidi/>
        <w:jc w:val="both"/>
        <w:rPr>
          <w:rFonts w:cs="David" w:hint="cs"/>
          <w:rtl/>
        </w:rPr>
      </w:pPr>
    </w:p>
    <w:p w14:paraId="79F738A9" w14:textId="77777777" w:rsidR="0091781C" w:rsidRPr="0091781C" w:rsidRDefault="0091781C" w:rsidP="0091781C">
      <w:pPr>
        <w:bidi/>
        <w:jc w:val="both"/>
        <w:rPr>
          <w:rFonts w:cs="David" w:hint="cs"/>
          <w:rtl/>
        </w:rPr>
      </w:pPr>
      <w:r w:rsidRPr="0091781C">
        <w:rPr>
          <w:rFonts w:cs="David" w:hint="cs"/>
          <w:rtl/>
        </w:rPr>
        <w:tab/>
        <w:t>אני מביא לכאן הצעה לתת פטור מחובת הנחה בכל הקריאות להצעת החוק הזאת. מי בעד? מי נגד? מי נמנע?</w:t>
      </w:r>
    </w:p>
    <w:p w14:paraId="1C45B69D" w14:textId="77777777" w:rsidR="0091781C" w:rsidRPr="0091781C" w:rsidRDefault="0091781C" w:rsidP="0091781C">
      <w:pPr>
        <w:bidi/>
        <w:jc w:val="both"/>
        <w:rPr>
          <w:rFonts w:cs="David" w:hint="cs"/>
          <w:rtl/>
        </w:rPr>
      </w:pPr>
    </w:p>
    <w:p w14:paraId="397B6B65" w14:textId="77777777" w:rsidR="0091781C" w:rsidRPr="0091781C" w:rsidRDefault="0091781C" w:rsidP="0091781C">
      <w:pPr>
        <w:bidi/>
        <w:jc w:val="both"/>
        <w:rPr>
          <w:rFonts w:cs="David" w:hint="cs"/>
          <w:rtl/>
        </w:rPr>
      </w:pPr>
      <w:r w:rsidRPr="0091781C">
        <w:rPr>
          <w:rFonts w:cs="David" w:hint="cs"/>
          <w:rtl/>
        </w:rPr>
        <w:t>הצבעה</w:t>
      </w:r>
    </w:p>
    <w:p w14:paraId="4ED3CAAC" w14:textId="77777777" w:rsidR="0091781C" w:rsidRPr="0091781C" w:rsidRDefault="0091781C" w:rsidP="0091781C">
      <w:pPr>
        <w:bidi/>
        <w:jc w:val="both"/>
        <w:rPr>
          <w:rFonts w:cs="David" w:hint="cs"/>
          <w:rtl/>
        </w:rPr>
      </w:pPr>
    </w:p>
    <w:p w14:paraId="2E12FF2E" w14:textId="77777777" w:rsidR="0091781C" w:rsidRPr="0091781C" w:rsidRDefault="0091781C" w:rsidP="0091781C">
      <w:pPr>
        <w:bidi/>
        <w:jc w:val="both"/>
        <w:rPr>
          <w:rFonts w:cs="David" w:hint="cs"/>
          <w:rtl/>
        </w:rPr>
      </w:pPr>
      <w:r w:rsidRPr="0091781C">
        <w:rPr>
          <w:rFonts w:cs="David" w:hint="cs"/>
          <w:rtl/>
        </w:rPr>
        <w:t>בעד - רוב</w:t>
      </w:r>
    </w:p>
    <w:p w14:paraId="29D44142" w14:textId="77777777" w:rsidR="0091781C" w:rsidRPr="0091781C" w:rsidRDefault="0091781C" w:rsidP="0091781C">
      <w:pPr>
        <w:bidi/>
        <w:jc w:val="both"/>
        <w:rPr>
          <w:rFonts w:cs="David" w:hint="cs"/>
          <w:rtl/>
        </w:rPr>
      </w:pPr>
      <w:r w:rsidRPr="0091781C">
        <w:rPr>
          <w:rFonts w:cs="David" w:hint="cs"/>
          <w:rtl/>
        </w:rPr>
        <w:t>נגד - 1</w:t>
      </w:r>
    </w:p>
    <w:p w14:paraId="4ED847A2" w14:textId="77777777" w:rsidR="0091781C" w:rsidRPr="0091781C" w:rsidRDefault="0091781C" w:rsidP="0091781C">
      <w:pPr>
        <w:bidi/>
        <w:jc w:val="both"/>
        <w:rPr>
          <w:rFonts w:cs="David" w:hint="cs"/>
          <w:rtl/>
        </w:rPr>
      </w:pPr>
      <w:r w:rsidRPr="0091781C">
        <w:rPr>
          <w:rFonts w:cs="David" w:hint="cs"/>
          <w:rtl/>
        </w:rPr>
        <w:t>נמנעים - אין</w:t>
      </w:r>
    </w:p>
    <w:p w14:paraId="5A40F6B4" w14:textId="77777777" w:rsidR="0091781C" w:rsidRPr="0091781C" w:rsidRDefault="0091781C" w:rsidP="0091781C">
      <w:pPr>
        <w:bidi/>
        <w:jc w:val="both"/>
        <w:rPr>
          <w:rFonts w:cs="David" w:hint="cs"/>
          <w:rtl/>
        </w:rPr>
      </w:pPr>
      <w:r w:rsidRPr="0091781C">
        <w:rPr>
          <w:rFonts w:cs="David" w:hint="cs"/>
          <w:rtl/>
        </w:rPr>
        <w:t xml:space="preserve">בקשת הממשלה להקדמת הדיון בהצעת חוק התקשורת (המשך שידורי חדשות מקומיות בטלוויזיה) (תיקוני חקיקה) (הוראות שעה) (תיקון מס' 2) (הארכת תוקף), </w:t>
      </w:r>
      <w:proofErr w:type="spellStart"/>
      <w:r w:rsidRPr="0091781C">
        <w:rPr>
          <w:rFonts w:cs="David" w:hint="cs"/>
          <w:rtl/>
        </w:rPr>
        <w:t>התשס"ט</w:t>
      </w:r>
      <w:proofErr w:type="spellEnd"/>
      <w:r w:rsidRPr="0091781C">
        <w:rPr>
          <w:rFonts w:cs="David" w:hint="cs"/>
          <w:rtl/>
        </w:rPr>
        <w:t>-2009 אושרה.</w:t>
      </w:r>
    </w:p>
    <w:p w14:paraId="094543F7" w14:textId="77777777" w:rsidR="0091781C" w:rsidRPr="0091781C" w:rsidRDefault="0091781C" w:rsidP="0091781C">
      <w:pPr>
        <w:bidi/>
        <w:jc w:val="both"/>
        <w:rPr>
          <w:rFonts w:cs="David" w:hint="cs"/>
          <w:rtl/>
        </w:rPr>
      </w:pPr>
    </w:p>
    <w:p w14:paraId="414D15C6" w14:textId="77777777" w:rsidR="0091781C" w:rsidRPr="0091781C" w:rsidRDefault="0091781C" w:rsidP="0091781C">
      <w:pPr>
        <w:bidi/>
        <w:jc w:val="both"/>
        <w:rPr>
          <w:rFonts w:cs="David" w:hint="cs"/>
          <w:u w:val="single"/>
          <w:rtl/>
        </w:rPr>
      </w:pPr>
      <w:r w:rsidRPr="0091781C">
        <w:rPr>
          <w:rFonts w:cs="David" w:hint="cs"/>
          <w:u w:val="single"/>
          <w:rtl/>
        </w:rPr>
        <w:t xml:space="preserve">היו"ר זאב </w:t>
      </w:r>
      <w:proofErr w:type="spellStart"/>
      <w:r w:rsidRPr="0091781C">
        <w:rPr>
          <w:rFonts w:cs="David" w:hint="cs"/>
          <w:u w:val="single"/>
          <w:rtl/>
        </w:rPr>
        <w:t>אלקין</w:t>
      </w:r>
      <w:proofErr w:type="spellEnd"/>
      <w:r w:rsidRPr="0091781C">
        <w:rPr>
          <w:rFonts w:cs="David" w:hint="cs"/>
          <w:u w:val="single"/>
          <w:rtl/>
        </w:rPr>
        <w:t>:</w:t>
      </w:r>
    </w:p>
    <w:p w14:paraId="45492BDD" w14:textId="77777777" w:rsidR="0091781C" w:rsidRPr="0091781C" w:rsidRDefault="0091781C" w:rsidP="0091781C">
      <w:pPr>
        <w:bidi/>
        <w:jc w:val="both"/>
        <w:rPr>
          <w:rFonts w:cs="David" w:hint="cs"/>
          <w:u w:val="single"/>
          <w:rtl/>
        </w:rPr>
      </w:pPr>
    </w:p>
    <w:p w14:paraId="23249C72" w14:textId="77777777" w:rsidR="0091781C" w:rsidRPr="0091781C" w:rsidRDefault="0091781C" w:rsidP="0091781C">
      <w:pPr>
        <w:bidi/>
        <w:jc w:val="both"/>
        <w:rPr>
          <w:rFonts w:cs="David" w:hint="cs"/>
          <w:rtl/>
        </w:rPr>
      </w:pPr>
      <w:r w:rsidRPr="0091781C">
        <w:rPr>
          <w:rFonts w:cs="David" w:hint="cs"/>
          <w:rtl/>
        </w:rPr>
        <w:tab/>
        <w:t>ההצעה אושרה, היה קוורום. תם סדר-היום. הישיבה נעולה. תודה רבה.</w:t>
      </w:r>
    </w:p>
    <w:p w14:paraId="4E928F1D" w14:textId="77777777" w:rsidR="0091781C" w:rsidRDefault="0091781C" w:rsidP="0091781C">
      <w:pPr>
        <w:bidi/>
        <w:jc w:val="both"/>
        <w:rPr>
          <w:rFonts w:cs="David" w:hint="cs"/>
          <w:rtl/>
        </w:rPr>
      </w:pPr>
    </w:p>
    <w:p w14:paraId="6789333C" w14:textId="77777777" w:rsidR="0091781C" w:rsidRDefault="0091781C" w:rsidP="0091781C">
      <w:pPr>
        <w:bidi/>
        <w:jc w:val="both"/>
        <w:rPr>
          <w:rFonts w:cs="David" w:hint="cs"/>
          <w:rtl/>
        </w:rPr>
      </w:pPr>
    </w:p>
    <w:p w14:paraId="157F6DA0" w14:textId="77777777" w:rsidR="0091781C" w:rsidRDefault="0091781C" w:rsidP="0091781C">
      <w:pPr>
        <w:bidi/>
        <w:jc w:val="both"/>
        <w:rPr>
          <w:rFonts w:cs="David" w:hint="cs"/>
          <w:rtl/>
        </w:rPr>
      </w:pPr>
    </w:p>
    <w:p w14:paraId="549D4B05" w14:textId="77777777" w:rsidR="0091781C" w:rsidRDefault="0091781C" w:rsidP="0091781C">
      <w:pPr>
        <w:bidi/>
        <w:jc w:val="both"/>
        <w:rPr>
          <w:rFonts w:cs="David" w:hint="cs"/>
          <w:rtl/>
        </w:rPr>
      </w:pPr>
    </w:p>
    <w:p w14:paraId="3153EBFD" w14:textId="77777777" w:rsidR="0091781C" w:rsidRPr="0091781C" w:rsidRDefault="0091781C" w:rsidP="0091781C">
      <w:pPr>
        <w:bidi/>
        <w:jc w:val="both"/>
        <w:rPr>
          <w:rFonts w:cs="David" w:hint="cs"/>
          <w:rtl/>
        </w:rPr>
      </w:pPr>
    </w:p>
    <w:p w14:paraId="7B911555" w14:textId="77777777" w:rsidR="0091781C" w:rsidRPr="0091781C" w:rsidRDefault="0091781C" w:rsidP="0091781C">
      <w:pPr>
        <w:bidi/>
        <w:jc w:val="both"/>
        <w:rPr>
          <w:rFonts w:cs="David" w:hint="cs"/>
          <w:b/>
          <w:bCs/>
          <w:u w:val="single"/>
          <w:rtl/>
        </w:rPr>
      </w:pPr>
      <w:r w:rsidRPr="0091781C">
        <w:rPr>
          <w:rFonts w:cs="David" w:hint="cs"/>
          <w:b/>
          <w:bCs/>
          <w:u w:val="single"/>
          <w:rtl/>
        </w:rPr>
        <w:t>הישיבה ננעלה בשעה 10:00</w:t>
      </w:r>
    </w:p>
    <w:p w14:paraId="07EC6893" w14:textId="77777777" w:rsidR="00552A80" w:rsidRPr="0091781C" w:rsidRDefault="00552A80" w:rsidP="0091781C">
      <w:pPr>
        <w:bidi/>
        <w:jc w:val="both"/>
        <w:rPr>
          <w:rFonts w:cs="David"/>
        </w:rPr>
      </w:pPr>
    </w:p>
    <w:sectPr w:rsidR="00552A80" w:rsidRPr="0091781C" w:rsidSect="0091781C">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CC897" w14:textId="77777777" w:rsidR="0091781C" w:rsidRDefault="0091781C">
      <w:r>
        <w:separator/>
      </w:r>
    </w:p>
  </w:endnote>
  <w:endnote w:type="continuationSeparator" w:id="0">
    <w:p w14:paraId="63D001B8" w14:textId="77777777" w:rsidR="0091781C" w:rsidRDefault="00917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48B46" w14:textId="77777777" w:rsidR="0091781C" w:rsidRDefault="0091781C">
      <w:r>
        <w:separator/>
      </w:r>
    </w:p>
  </w:footnote>
  <w:footnote w:type="continuationSeparator" w:id="0">
    <w:p w14:paraId="6A9CC049" w14:textId="77777777" w:rsidR="0091781C" w:rsidRDefault="00917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B831" w14:textId="77777777" w:rsidR="0091781C" w:rsidRDefault="0091781C" w:rsidP="0091781C">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86109F0" w14:textId="77777777" w:rsidR="0091781C" w:rsidRDefault="009178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8DA35" w14:textId="77777777" w:rsidR="0091781C" w:rsidRDefault="0091781C" w:rsidP="0091781C">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24</w:t>
    </w:r>
    <w:r>
      <w:rPr>
        <w:rStyle w:val="PageNumber"/>
        <w:rFonts w:cs="David"/>
        <w:szCs w:val="24"/>
      </w:rPr>
      <w:fldChar w:fldCharType="end"/>
    </w:r>
  </w:p>
  <w:p w14:paraId="5EF7CCB0" w14:textId="77777777" w:rsidR="0091781C" w:rsidRDefault="0091781C">
    <w:pPr>
      <w:pStyle w:val="Header"/>
      <w:ind w:right="360"/>
      <w:rPr>
        <w:rFonts w:cs="David" w:hint="cs"/>
        <w:sz w:val="24"/>
        <w:szCs w:val="24"/>
        <w:rtl/>
      </w:rPr>
    </w:pPr>
    <w:r>
      <w:rPr>
        <w:rFonts w:cs="David" w:hint="cs"/>
        <w:sz w:val="24"/>
        <w:szCs w:val="24"/>
        <w:rtl/>
      </w:rPr>
      <w:t>ועדת הכנסת</w:t>
    </w:r>
  </w:p>
  <w:p w14:paraId="637466EF" w14:textId="77777777" w:rsidR="0091781C" w:rsidRDefault="0091781C">
    <w:pPr>
      <w:pStyle w:val="Header"/>
      <w:ind w:right="360"/>
      <w:rPr>
        <w:rFonts w:cs="David" w:hint="cs"/>
        <w:sz w:val="24"/>
        <w:szCs w:val="24"/>
        <w:rtl/>
      </w:rPr>
    </w:pPr>
    <w:r>
      <w:rPr>
        <w:rFonts w:cs="David" w:hint="cs"/>
        <w:sz w:val="24"/>
        <w:szCs w:val="24"/>
        <w:rtl/>
      </w:rPr>
      <w:t>29.6.2009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796"/>
    <w:multiLevelType w:val="hybridMultilevel"/>
    <w:tmpl w:val="0760300C"/>
    <w:lvl w:ilvl="0" w:tplc="04090013">
      <w:start w:val="1"/>
      <w:numFmt w:val="hebrew1"/>
      <w:lvlText w:val="%1."/>
      <w:lvlJc w:val="center"/>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672553"/>
    <w:multiLevelType w:val="hybridMultilevel"/>
    <w:tmpl w:val="2952B0AC"/>
    <w:lvl w:ilvl="0" w:tplc="040D0013">
      <w:start w:val="1"/>
      <w:numFmt w:val="hebrew1"/>
      <w:lvlText w:val="%1."/>
      <w:lvlJc w:val="center"/>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FC742E"/>
    <w:multiLevelType w:val="multilevel"/>
    <w:tmpl w:val="063217D8"/>
    <w:lvl w:ilvl="0">
      <w:start w:val="1"/>
      <w:numFmt w:val="hebrew1"/>
      <w:lvlText w:val="%1."/>
      <w:lvlJc w:val="center"/>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E0A1CC3"/>
    <w:multiLevelType w:val="hybridMultilevel"/>
    <w:tmpl w:val="BDCCCC46"/>
    <w:lvl w:ilvl="0" w:tplc="AA168402">
      <w:start w:val="1"/>
      <w:numFmt w:val="hebrew1"/>
      <w:lvlText w:val="%1."/>
      <w:lvlJc w:val="left"/>
      <w:pPr>
        <w:tabs>
          <w:tab w:val="num" w:pos="1290"/>
        </w:tabs>
        <w:ind w:left="1290" w:hanging="570"/>
      </w:pPr>
      <w:rPr>
        <w:rFonts w:hint="cs"/>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5" w15:restartNumberingAfterBreak="0">
    <w:nsid w:val="46491890"/>
    <w:multiLevelType w:val="hybridMultilevel"/>
    <w:tmpl w:val="2EA4AE30"/>
    <w:lvl w:ilvl="0" w:tplc="779C24C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E957089"/>
    <w:multiLevelType w:val="hybridMultilevel"/>
    <w:tmpl w:val="09844670"/>
    <w:lvl w:ilvl="0" w:tplc="040D0013">
      <w:start w:val="1"/>
      <w:numFmt w:val="hebrew1"/>
      <w:lvlText w:val="%1."/>
      <w:lvlJc w:val="center"/>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EFD1635"/>
    <w:multiLevelType w:val="hybridMultilevel"/>
    <w:tmpl w:val="553C3204"/>
    <w:lvl w:ilvl="0" w:tplc="04090013">
      <w:start w:val="1"/>
      <w:numFmt w:val="hebrew1"/>
      <w:lvlText w:val="%1."/>
      <w:lvlJc w:val="center"/>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F2F1673"/>
    <w:multiLevelType w:val="hybridMultilevel"/>
    <w:tmpl w:val="F44A5372"/>
    <w:lvl w:ilvl="0" w:tplc="04090013">
      <w:start w:val="1"/>
      <w:numFmt w:val="hebrew1"/>
      <w:lvlText w:val="%1."/>
      <w:lvlJc w:val="center"/>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13C22E6"/>
    <w:multiLevelType w:val="hybridMultilevel"/>
    <w:tmpl w:val="F85EF690"/>
    <w:lvl w:ilvl="0" w:tplc="C5FE4588">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A1E6795"/>
    <w:multiLevelType w:val="hybridMultilevel"/>
    <w:tmpl w:val="42762E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B8C47CD"/>
    <w:multiLevelType w:val="hybridMultilevel"/>
    <w:tmpl w:val="063217D8"/>
    <w:lvl w:ilvl="0" w:tplc="04090013">
      <w:start w:val="1"/>
      <w:numFmt w:val="hebrew1"/>
      <w:lvlText w:val="%1."/>
      <w:lvlJc w:val="center"/>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FB2056"/>
    <w:multiLevelType w:val="hybridMultilevel"/>
    <w:tmpl w:val="7B70089E"/>
    <w:lvl w:ilvl="0" w:tplc="27D0998A">
      <w:start w:val="5"/>
      <w:numFmt w:val="hebrew1"/>
      <w:lvlText w:val="%1."/>
      <w:lvlJc w:val="center"/>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CA7183"/>
    <w:multiLevelType w:val="hybridMultilevel"/>
    <w:tmpl w:val="9118E1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37980963">
    <w:abstractNumId w:val="4"/>
  </w:num>
  <w:num w:numId="2" w16cid:durableId="823736944">
    <w:abstractNumId w:val="0"/>
  </w:num>
  <w:num w:numId="3" w16cid:durableId="271978058">
    <w:abstractNumId w:val="10"/>
  </w:num>
  <w:num w:numId="4" w16cid:durableId="1460807116">
    <w:abstractNumId w:val="8"/>
  </w:num>
  <w:num w:numId="5" w16cid:durableId="990060891">
    <w:abstractNumId w:val="5"/>
  </w:num>
  <w:num w:numId="6" w16cid:durableId="1414543844">
    <w:abstractNumId w:val="11"/>
  </w:num>
  <w:num w:numId="7" w16cid:durableId="413670724">
    <w:abstractNumId w:val="13"/>
  </w:num>
  <w:num w:numId="8" w16cid:durableId="1687367579">
    <w:abstractNumId w:val="1"/>
  </w:num>
  <w:num w:numId="9" w16cid:durableId="173226139">
    <w:abstractNumId w:val="2"/>
  </w:num>
  <w:num w:numId="10" w16cid:durableId="1047754311">
    <w:abstractNumId w:val="6"/>
  </w:num>
  <w:num w:numId="11" w16cid:durableId="1682972035">
    <w:abstractNumId w:val="3"/>
  </w:num>
  <w:num w:numId="12" w16cid:durableId="1782918843">
    <w:abstractNumId w:val="9"/>
  </w:num>
  <w:num w:numId="13" w16cid:durableId="1744182902">
    <w:abstractNumId w:val="7"/>
  </w:num>
  <w:num w:numId="14" w16cid:durableId="12259479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6531פרוטוקול_ישיבת_ועדה.doc"/>
    <w:docVar w:name="StartMode" w:val="3"/>
  </w:docVars>
  <w:rsids>
    <w:rsidRoot w:val="00920FD1"/>
    <w:rsid w:val="00552A80"/>
    <w:rsid w:val="00563485"/>
    <w:rsid w:val="0091781C"/>
    <w:rsid w:val="00920FD1"/>
    <w:rsid w:val="00965806"/>
    <w:rsid w:val="00DE77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20EA9"/>
  <w15:chartTrackingRefBased/>
  <w15:docId w15:val="{CDD27140-8739-4C91-8CCE-9670C28E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1781C"/>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91781C"/>
    <w:rPr>
      <w:rFonts w:cs="Miriam"/>
      <w:lang w:bidi="he-IL"/>
    </w:rPr>
  </w:style>
  <w:style w:type="paragraph" w:styleId="Footer">
    <w:name w:val="footer"/>
    <w:basedOn w:val="Normal"/>
    <w:rsid w:val="0091781C"/>
    <w:pPr>
      <w:tabs>
        <w:tab w:val="center" w:pos="4153"/>
        <w:tab w:val="right" w:pos="8306"/>
      </w:tabs>
      <w:autoSpaceDE w:val="0"/>
      <w:autoSpaceDN w:val="0"/>
      <w:bidi/>
    </w:pPr>
    <w:rPr>
      <w:sz w:val="20"/>
      <w:szCs w:val="20"/>
      <w:lang w:eastAsia="he-IL"/>
    </w:rPr>
  </w:style>
  <w:style w:type="paragraph" w:styleId="NormalWeb">
    <w:name w:val="Normal (Web)"/>
    <w:basedOn w:val="Normal"/>
    <w:unhideWhenUsed/>
    <w:rsid w:val="0091781C"/>
    <w:pPr>
      <w:spacing w:before="100" w:beforeAutospacing="1" w:after="100" w:afterAutospacing="1"/>
    </w:pPr>
  </w:style>
  <w:style w:type="paragraph" w:styleId="BalloonText">
    <w:name w:val="Balloon Text"/>
    <w:basedOn w:val="Normal"/>
    <w:link w:val="BalloonTextChar"/>
    <w:rsid w:val="0091781C"/>
    <w:pPr>
      <w:autoSpaceDE w:val="0"/>
      <w:autoSpaceDN w:val="0"/>
      <w:bidi/>
    </w:pPr>
    <w:rPr>
      <w:rFonts w:ascii="Tahoma" w:hAnsi="Tahoma" w:cs="Tahoma"/>
      <w:sz w:val="16"/>
      <w:szCs w:val="16"/>
      <w:lang w:eastAsia="he-IL"/>
    </w:rPr>
  </w:style>
  <w:style w:type="character" w:customStyle="1" w:styleId="BalloonTextChar">
    <w:name w:val="Balloon Text Char"/>
    <w:basedOn w:val="DefaultParagraphFont"/>
    <w:link w:val="BalloonText"/>
    <w:rsid w:val="0091781C"/>
    <w:rPr>
      <w:rFonts w:ascii="Tahoma" w:hAnsi="Tahoma" w:cs="Tahoma"/>
      <w:sz w:val="16"/>
      <w:szCs w:val="16"/>
      <w:lang w:val="en-US" w:eastAsia="he-IL" w:bidi="he-IL"/>
    </w:rPr>
  </w:style>
  <w:style w:type="paragraph" w:customStyle="1" w:styleId="a">
    <w:name w:val="פיסקת רשימה"/>
    <w:basedOn w:val="Normal"/>
    <w:qFormat/>
    <w:rsid w:val="0091781C"/>
    <w:pPr>
      <w:autoSpaceDE w:val="0"/>
      <w:autoSpaceDN w:val="0"/>
      <w:bidi/>
      <w:ind w:left="720"/>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5260</Words>
  <Characters>29984</Characters>
  <Application>Microsoft Office Word</Application>
  <DocSecurity>0</DocSecurity>
  <Lines>249</Lines>
  <Paragraphs>70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