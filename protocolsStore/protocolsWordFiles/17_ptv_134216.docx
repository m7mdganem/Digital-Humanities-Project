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D2E7" w14:textId="77777777" w:rsidR="007C56AC" w:rsidRPr="007C56AC" w:rsidRDefault="007C56AC" w:rsidP="007C56AC">
      <w:pPr>
        <w:pStyle w:val="Heading5"/>
        <w:jc w:val="left"/>
        <w:rPr>
          <w:b/>
          <w:bCs/>
          <w:rtl/>
        </w:rPr>
      </w:pPr>
      <w:r w:rsidRPr="007C56AC">
        <w:rPr>
          <w:b/>
          <w:bCs/>
          <w:rtl/>
        </w:rPr>
        <w:t xml:space="preserve">הכנסת </w:t>
      </w:r>
      <w:r w:rsidRPr="007C56AC">
        <w:rPr>
          <w:rFonts w:hint="cs"/>
          <w:b/>
          <w:bCs/>
          <w:rtl/>
        </w:rPr>
        <w:t>השבע-עשרה</w:t>
      </w:r>
      <w:r w:rsidRPr="007C56AC">
        <w:rPr>
          <w:b/>
          <w:bCs/>
          <w:rtl/>
        </w:rPr>
        <w:tab/>
      </w:r>
      <w:r w:rsidRPr="007C56AC">
        <w:rPr>
          <w:b/>
          <w:bCs/>
          <w:rtl/>
        </w:rPr>
        <w:tab/>
      </w:r>
      <w:r w:rsidRPr="007C56AC">
        <w:rPr>
          <w:b/>
          <w:bCs/>
          <w:rtl/>
        </w:rPr>
        <w:tab/>
      </w:r>
      <w:r w:rsidRPr="007C56AC">
        <w:rPr>
          <w:b/>
          <w:bCs/>
          <w:rtl/>
        </w:rPr>
        <w:tab/>
      </w:r>
      <w:r w:rsidRPr="007C56AC">
        <w:rPr>
          <w:b/>
          <w:bCs/>
          <w:rtl/>
        </w:rPr>
        <w:tab/>
      </w:r>
      <w:r w:rsidRPr="007C56AC">
        <w:rPr>
          <w:b/>
          <w:bCs/>
          <w:rtl/>
        </w:rPr>
        <w:tab/>
      </w:r>
      <w:r w:rsidRPr="007C56AC">
        <w:rPr>
          <w:b/>
          <w:bCs/>
          <w:rtl/>
        </w:rPr>
        <w:tab/>
        <w:t>נוסח לא מתוקן</w:t>
      </w:r>
    </w:p>
    <w:p w14:paraId="18ECC26F" w14:textId="77777777" w:rsidR="007C56AC" w:rsidRPr="007C56AC" w:rsidRDefault="007C56AC" w:rsidP="007C56AC">
      <w:pPr>
        <w:bidi/>
        <w:rPr>
          <w:rFonts w:cs="David" w:hint="cs"/>
          <w:b/>
          <w:bCs/>
          <w:rtl/>
        </w:rPr>
      </w:pPr>
      <w:r w:rsidRPr="007C56AC">
        <w:rPr>
          <w:rFonts w:cs="David"/>
          <w:b/>
          <w:bCs/>
          <w:rtl/>
        </w:rPr>
        <w:t xml:space="preserve">מושב </w:t>
      </w:r>
      <w:r w:rsidRPr="007C56AC">
        <w:rPr>
          <w:rFonts w:cs="David" w:hint="cs"/>
          <w:b/>
          <w:bCs/>
          <w:rtl/>
        </w:rPr>
        <w:t>שני</w:t>
      </w:r>
    </w:p>
    <w:p w14:paraId="4DEBDFFC" w14:textId="77777777" w:rsidR="007C56AC" w:rsidRPr="007C56AC" w:rsidRDefault="007C56AC" w:rsidP="007C56AC">
      <w:pPr>
        <w:bidi/>
        <w:jc w:val="center"/>
        <w:rPr>
          <w:rFonts w:cs="David" w:hint="cs"/>
          <w:b/>
          <w:bCs/>
          <w:rtl/>
        </w:rPr>
      </w:pPr>
      <w:r w:rsidRPr="007C56AC">
        <w:rPr>
          <w:rFonts w:cs="David"/>
          <w:b/>
          <w:bCs/>
          <w:rtl/>
        </w:rPr>
        <w:t>פרוטוקול מס'</w:t>
      </w:r>
      <w:r w:rsidRPr="007C56AC">
        <w:rPr>
          <w:rFonts w:cs="David" w:hint="cs"/>
          <w:b/>
          <w:bCs/>
          <w:rtl/>
        </w:rPr>
        <w:t xml:space="preserve"> 134</w:t>
      </w:r>
    </w:p>
    <w:p w14:paraId="6CFCA135" w14:textId="77777777" w:rsidR="007C56AC" w:rsidRPr="007C56AC" w:rsidRDefault="007C56AC" w:rsidP="007C56AC">
      <w:pPr>
        <w:bidi/>
        <w:jc w:val="center"/>
        <w:rPr>
          <w:rFonts w:cs="David" w:hint="cs"/>
          <w:b/>
          <w:bCs/>
          <w:rtl/>
        </w:rPr>
      </w:pPr>
      <w:r w:rsidRPr="007C56AC">
        <w:rPr>
          <w:rFonts w:cs="David" w:hint="cs"/>
          <w:b/>
          <w:bCs/>
          <w:rtl/>
        </w:rPr>
        <w:t>מישיבת ועדת הכנסת</w:t>
      </w:r>
    </w:p>
    <w:p w14:paraId="32C16637" w14:textId="77777777" w:rsidR="007C56AC" w:rsidRPr="007C56AC" w:rsidRDefault="007C56AC" w:rsidP="007C56AC">
      <w:pPr>
        <w:bidi/>
        <w:jc w:val="center"/>
        <w:rPr>
          <w:rFonts w:cs="David" w:hint="cs"/>
          <w:b/>
          <w:bCs/>
          <w:u w:val="single"/>
          <w:rtl/>
        </w:rPr>
      </w:pPr>
      <w:r w:rsidRPr="007C56AC">
        <w:rPr>
          <w:rFonts w:cs="David" w:hint="cs"/>
          <w:b/>
          <w:bCs/>
          <w:u w:val="single"/>
          <w:rtl/>
        </w:rPr>
        <w:t>יום שני, כ"ג בתמוז תשס"ז, 9.7.2007, שעה 10:00</w:t>
      </w:r>
    </w:p>
    <w:p w14:paraId="407B1E7A" w14:textId="77777777" w:rsidR="007C56AC" w:rsidRPr="007C56AC" w:rsidRDefault="007C56AC" w:rsidP="007C56AC">
      <w:pPr>
        <w:tabs>
          <w:tab w:val="left" w:pos="1221"/>
        </w:tabs>
        <w:bidi/>
        <w:rPr>
          <w:rFonts w:cs="David" w:hint="cs"/>
          <w:b/>
          <w:bCs/>
          <w:u w:val="single"/>
          <w:rtl/>
        </w:rPr>
      </w:pPr>
    </w:p>
    <w:p w14:paraId="4E4D07A2" w14:textId="77777777" w:rsidR="007C56AC" w:rsidRPr="007C56AC" w:rsidRDefault="007C56AC" w:rsidP="007C56AC">
      <w:pPr>
        <w:tabs>
          <w:tab w:val="left" w:pos="1221"/>
        </w:tabs>
        <w:bidi/>
        <w:rPr>
          <w:rFonts w:cs="David" w:hint="cs"/>
          <w:b/>
          <w:bCs/>
          <w:rtl/>
        </w:rPr>
      </w:pPr>
      <w:r w:rsidRPr="007C56AC">
        <w:rPr>
          <w:rFonts w:cs="David"/>
          <w:b/>
          <w:bCs/>
          <w:u w:val="single"/>
          <w:rtl/>
        </w:rPr>
        <w:t>סדר היום</w:t>
      </w:r>
      <w:r w:rsidRPr="007C56AC">
        <w:rPr>
          <w:rFonts w:cs="David"/>
          <w:rtl/>
        </w:rPr>
        <w:t>:</w:t>
      </w:r>
    </w:p>
    <w:p w14:paraId="7C2ABF78" w14:textId="77777777" w:rsidR="007C56AC" w:rsidRPr="007C56AC" w:rsidRDefault="007C56AC" w:rsidP="007C56AC">
      <w:pPr>
        <w:numPr>
          <w:ilvl w:val="0"/>
          <w:numId w:val="1"/>
        </w:numPr>
        <w:tabs>
          <w:tab w:val="left" w:pos="1221"/>
        </w:tabs>
        <w:overflowPunct w:val="0"/>
        <w:autoSpaceDE w:val="0"/>
        <w:autoSpaceDN w:val="0"/>
        <w:bidi/>
        <w:adjustRightInd w:val="0"/>
        <w:ind w:right="0"/>
        <w:jc w:val="both"/>
        <w:textAlignment w:val="baseline"/>
        <w:rPr>
          <w:rFonts w:cs="David" w:hint="cs"/>
          <w:rtl/>
        </w:rPr>
      </w:pPr>
      <w:r w:rsidRPr="007C56AC">
        <w:rPr>
          <w:rFonts w:cs="David" w:hint="cs"/>
          <w:rtl/>
        </w:rPr>
        <w:t>קביעת מסגרת הדיון להצעות להביע אי-אמון בממשלה.</w:t>
      </w:r>
    </w:p>
    <w:p w14:paraId="0F0054D5" w14:textId="77777777" w:rsidR="007C56AC" w:rsidRPr="007C56AC" w:rsidRDefault="007C56AC" w:rsidP="007C56AC">
      <w:pPr>
        <w:numPr>
          <w:ilvl w:val="0"/>
          <w:numId w:val="1"/>
        </w:numPr>
        <w:tabs>
          <w:tab w:val="left" w:pos="1221"/>
        </w:tabs>
        <w:overflowPunct w:val="0"/>
        <w:autoSpaceDE w:val="0"/>
        <w:autoSpaceDN w:val="0"/>
        <w:bidi/>
        <w:adjustRightInd w:val="0"/>
        <w:ind w:right="0"/>
        <w:jc w:val="both"/>
        <w:textAlignment w:val="baseline"/>
        <w:rPr>
          <w:rFonts w:cs="David" w:hint="cs"/>
        </w:rPr>
      </w:pPr>
      <w:r w:rsidRPr="007C56AC">
        <w:rPr>
          <w:rFonts w:cs="David" w:hint="cs"/>
          <w:rtl/>
        </w:rPr>
        <w:t xml:space="preserve">סדרי דיון בהצעה להאריך את תוקפו של חוק דחיית שירות לתלמידי ישיבות שתורתם אומנותם, </w:t>
      </w:r>
      <w:proofErr w:type="spellStart"/>
      <w:r w:rsidRPr="007C56AC">
        <w:rPr>
          <w:rFonts w:cs="David" w:hint="cs"/>
          <w:rtl/>
        </w:rPr>
        <w:t>התשס"ב</w:t>
      </w:r>
      <w:proofErr w:type="spellEnd"/>
      <w:r w:rsidRPr="007C56AC">
        <w:rPr>
          <w:rFonts w:cs="David" w:hint="cs"/>
          <w:rtl/>
        </w:rPr>
        <w:t xml:space="preserve">-2002 </w:t>
      </w:r>
      <w:r w:rsidRPr="007C56AC">
        <w:rPr>
          <w:rFonts w:cs="David"/>
          <w:rtl/>
        </w:rPr>
        <w:t>–</w:t>
      </w:r>
      <w:r w:rsidRPr="007C56AC">
        <w:rPr>
          <w:rFonts w:cs="David" w:hint="cs"/>
          <w:rtl/>
        </w:rPr>
        <w:t xml:space="preserve"> בקשת יושב-ראש ועדת החוץ והביטחון. </w:t>
      </w:r>
    </w:p>
    <w:p w14:paraId="1AC33B22" w14:textId="77777777" w:rsidR="007C56AC" w:rsidRPr="007C56AC" w:rsidRDefault="007C56AC" w:rsidP="007C56AC">
      <w:pPr>
        <w:numPr>
          <w:ilvl w:val="0"/>
          <w:numId w:val="1"/>
        </w:numPr>
        <w:tabs>
          <w:tab w:val="left" w:pos="1221"/>
        </w:tabs>
        <w:overflowPunct w:val="0"/>
        <w:autoSpaceDE w:val="0"/>
        <w:autoSpaceDN w:val="0"/>
        <w:bidi/>
        <w:adjustRightInd w:val="0"/>
        <w:ind w:right="0"/>
        <w:jc w:val="both"/>
        <w:textAlignment w:val="baseline"/>
        <w:rPr>
          <w:rFonts w:cs="David" w:hint="cs"/>
        </w:rPr>
      </w:pPr>
      <w:r w:rsidRPr="007C56AC">
        <w:rPr>
          <w:rFonts w:cs="David" w:hint="cs"/>
          <w:rtl/>
        </w:rPr>
        <w:t xml:space="preserve">פניית יושב-ראש ועדת הכלכלה בדבר טענת חריגה מגדר נושא הצעת חוק הגבלת העישון במקומות ציבוריים (תיקון מס' 2) (מניעת העישון במקומות ציבוריים והחשיפה לעישון), </w:t>
      </w:r>
      <w:proofErr w:type="spellStart"/>
      <w:r w:rsidRPr="007C56AC">
        <w:rPr>
          <w:rFonts w:cs="David" w:hint="cs"/>
          <w:rtl/>
        </w:rPr>
        <w:t>התשס"ז</w:t>
      </w:r>
      <w:proofErr w:type="spellEnd"/>
      <w:r w:rsidRPr="007C56AC">
        <w:rPr>
          <w:rFonts w:cs="David" w:hint="cs"/>
          <w:rtl/>
        </w:rPr>
        <w:t>-2007, הנדונה בוועדת הכלכלה.</w:t>
      </w:r>
    </w:p>
    <w:p w14:paraId="4EC05354" w14:textId="77777777" w:rsidR="007C56AC" w:rsidRPr="007C56AC" w:rsidRDefault="007C56AC" w:rsidP="007C56AC">
      <w:pPr>
        <w:numPr>
          <w:ilvl w:val="0"/>
          <w:numId w:val="1"/>
        </w:numPr>
        <w:tabs>
          <w:tab w:val="left" w:pos="1221"/>
        </w:tabs>
        <w:overflowPunct w:val="0"/>
        <w:autoSpaceDE w:val="0"/>
        <w:autoSpaceDN w:val="0"/>
        <w:bidi/>
        <w:adjustRightInd w:val="0"/>
        <w:ind w:right="0"/>
        <w:jc w:val="both"/>
        <w:textAlignment w:val="baseline"/>
        <w:rPr>
          <w:rFonts w:cs="David" w:hint="cs"/>
        </w:rPr>
      </w:pPr>
      <w:r w:rsidRPr="007C56AC">
        <w:rPr>
          <w:rFonts w:cs="David" w:hint="cs"/>
          <w:rtl/>
        </w:rPr>
        <w:t>בקשת הממשלה להקדמת הדיון בהצעות החוק הבאות, לפני הקריאה הראשונה:</w:t>
      </w:r>
    </w:p>
    <w:p w14:paraId="43499E66" w14:textId="77777777" w:rsidR="007C56AC" w:rsidRPr="007C56AC" w:rsidRDefault="007C56AC" w:rsidP="007C56AC">
      <w:pPr>
        <w:numPr>
          <w:ilvl w:val="1"/>
          <w:numId w:val="1"/>
        </w:numPr>
        <w:tabs>
          <w:tab w:val="left" w:pos="1221"/>
        </w:tabs>
        <w:overflowPunct w:val="0"/>
        <w:autoSpaceDE w:val="0"/>
        <w:autoSpaceDN w:val="0"/>
        <w:bidi/>
        <w:adjustRightInd w:val="0"/>
        <w:ind w:right="0"/>
        <w:jc w:val="both"/>
        <w:textAlignment w:val="baseline"/>
        <w:rPr>
          <w:rFonts w:cs="David" w:hint="cs"/>
        </w:rPr>
      </w:pPr>
      <w:r w:rsidRPr="007C56AC">
        <w:rPr>
          <w:rFonts w:cs="David" w:hint="cs"/>
          <w:rtl/>
        </w:rPr>
        <w:t xml:space="preserve">הצעת חוק המדיניות הכלכלית לשנת הכספים 2004 (תיקוני חקיקה)(תיקון)(שילוב מקבלי </w:t>
      </w:r>
      <w:proofErr w:type="spellStart"/>
      <w:r w:rsidRPr="007C56AC">
        <w:rPr>
          <w:rFonts w:cs="David" w:hint="cs"/>
          <w:rtl/>
        </w:rPr>
        <w:t>גימלאות</w:t>
      </w:r>
      <w:proofErr w:type="spellEnd"/>
      <w:r w:rsidRPr="007C56AC">
        <w:rPr>
          <w:rFonts w:cs="David" w:hint="cs"/>
          <w:rtl/>
        </w:rPr>
        <w:t xml:space="preserve"> בעבודה </w:t>
      </w:r>
      <w:r w:rsidRPr="007C56AC">
        <w:rPr>
          <w:rFonts w:cs="David"/>
          <w:rtl/>
        </w:rPr>
        <w:t>–</w:t>
      </w:r>
      <w:r w:rsidRPr="007C56AC">
        <w:rPr>
          <w:rFonts w:cs="David" w:hint="cs"/>
          <w:rtl/>
        </w:rPr>
        <w:t xml:space="preserve"> תחולה על מי שמלאו להם 45 שנים), </w:t>
      </w:r>
      <w:proofErr w:type="spellStart"/>
      <w:r w:rsidRPr="007C56AC">
        <w:rPr>
          <w:rFonts w:cs="David" w:hint="cs"/>
          <w:rtl/>
        </w:rPr>
        <w:t>התשס"ז</w:t>
      </w:r>
      <w:proofErr w:type="spellEnd"/>
      <w:r w:rsidRPr="007C56AC">
        <w:rPr>
          <w:rFonts w:cs="David" w:hint="cs"/>
          <w:rtl/>
        </w:rPr>
        <w:t>-2007.</w:t>
      </w:r>
    </w:p>
    <w:p w14:paraId="7A4E8392" w14:textId="77777777" w:rsidR="007C56AC" w:rsidRPr="007C56AC" w:rsidRDefault="007C56AC" w:rsidP="007C56AC">
      <w:pPr>
        <w:numPr>
          <w:ilvl w:val="1"/>
          <w:numId w:val="1"/>
        </w:numPr>
        <w:tabs>
          <w:tab w:val="left" w:pos="1221"/>
        </w:tabs>
        <w:overflowPunct w:val="0"/>
        <w:autoSpaceDE w:val="0"/>
        <w:autoSpaceDN w:val="0"/>
        <w:bidi/>
        <w:adjustRightInd w:val="0"/>
        <w:ind w:right="0"/>
        <w:jc w:val="both"/>
        <w:textAlignment w:val="baseline"/>
        <w:rPr>
          <w:rFonts w:cs="David" w:hint="cs"/>
          <w:rtl/>
        </w:rPr>
      </w:pPr>
      <w:r w:rsidRPr="007C56AC">
        <w:rPr>
          <w:rFonts w:cs="David" w:hint="cs"/>
          <w:rtl/>
        </w:rPr>
        <w:t xml:space="preserve">הצעת חוק שירות ביטחון (הוראת שעה)(תיקון מס' 11), </w:t>
      </w:r>
      <w:proofErr w:type="spellStart"/>
      <w:r w:rsidRPr="007C56AC">
        <w:rPr>
          <w:rFonts w:cs="David" w:hint="cs"/>
          <w:rtl/>
        </w:rPr>
        <w:t>התשס"ז</w:t>
      </w:r>
      <w:proofErr w:type="spellEnd"/>
      <w:r w:rsidRPr="007C56AC">
        <w:rPr>
          <w:rFonts w:cs="David" w:hint="cs"/>
          <w:rtl/>
        </w:rPr>
        <w:t>-2007.</w:t>
      </w:r>
    </w:p>
    <w:p w14:paraId="311A740C" w14:textId="77777777" w:rsidR="007C56AC" w:rsidRPr="007C56AC" w:rsidRDefault="007C56AC" w:rsidP="007C56AC">
      <w:pPr>
        <w:bidi/>
        <w:rPr>
          <w:rFonts w:cs="David"/>
          <w:b/>
          <w:bCs/>
          <w:u w:val="single"/>
          <w:rtl/>
        </w:rPr>
      </w:pPr>
      <w:r w:rsidRPr="007C56AC">
        <w:rPr>
          <w:rFonts w:cs="David"/>
          <w:b/>
          <w:bCs/>
          <w:u w:val="single"/>
          <w:rtl/>
        </w:rPr>
        <w:t>נכחו</w:t>
      </w:r>
      <w:r w:rsidRPr="007C56AC">
        <w:rPr>
          <w:rFonts w:cs="David"/>
          <w:rtl/>
        </w:rPr>
        <w:t>:</w:t>
      </w:r>
    </w:p>
    <w:p w14:paraId="5EE2BB83" w14:textId="77777777" w:rsidR="007C56AC" w:rsidRPr="007C56AC" w:rsidRDefault="007C56AC" w:rsidP="007C56AC">
      <w:pPr>
        <w:tabs>
          <w:tab w:val="left" w:pos="1788"/>
        </w:tabs>
        <w:bidi/>
        <w:rPr>
          <w:rFonts w:cs="David"/>
          <w:rtl/>
        </w:rPr>
      </w:pPr>
      <w:r w:rsidRPr="007C56AC">
        <w:rPr>
          <w:rFonts w:cs="David"/>
          <w:b/>
          <w:bCs/>
          <w:u w:val="single"/>
          <w:rtl/>
        </w:rPr>
        <w:t>חברי הוועדה</w:t>
      </w:r>
      <w:r w:rsidRPr="007C56AC">
        <w:rPr>
          <w:rFonts w:cs="David"/>
          <w:rtl/>
        </w:rPr>
        <w:t>:</w:t>
      </w:r>
    </w:p>
    <w:p w14:paraId="3B40718C" w14:textId="77777777" w:rsidR="007C56AC" w:rsidRPr="007C56AC" w:rsidRDefault="007C56AC" w:rsidP="007C56AC">
      <w:pPr>
        <w:bidi/>
        <w:rPr>
          <w:rFonts w:cs="David" w:hint="cs"/>
          <w:rtl/>
        </w:rPr>
      </w:pPr>
      <w:r w:rsidRPr="007C56AC">
        <w:rPr>
          <w:rFonts w:cs="David" w:hint="cs"/>
          <w:rtl/>
        </w:rPr>
        <w:t xml:space="preserve">יעקב </w:t>
      </w:r>
      <w:proofErr w:type="spellStart"/>
      <w:r w:rsidRPr="007C56AC">
        <w:rPr>
          <w:rFonts w:cs="David" w:hint="cs"/>
          <w:rtl/>
        </w:rPr>
        <w:t>מרגי</w:t>
      </w:r>
      <w:proofErr w:type="spellEnd"/>
      <w:r w:rsidRPr="007C56AC">
        <w:rPr>
          <w:rFonts w:cs="David" w:hint="cs"/>
          <w:rtl/>
        </w:rPr>
        <w:t xml:space="preserve"> </w:t>
      </w:r>
      <w:r w:rsidRPr="007C56AC">
        <w:rPr>
          <w:rFonts w:cs="David"/>
          <w:rtl/>
        </w:rPr>
        <w:t>–</w:t>
      </w:r>
      <w:r w:rsidRPr="007C56AC">
        <w:rPr>
          <w:rFonts w:cs="David" w:hint="cs"/>
          <w:rtl/>
        </w:rPr>
        <w:t xml:space="preserve"> היו"ר הזמני לוועדת הכנסת</w:t>
      </w:r>
    </w:p>
    <w:p w14:paraId="3250E359" w14:textId="77777777" w:rsidR="007C56AC" w:rsidRPr="007C56AC" w:rsidRDefault="007C56AC" w:rsidP="007C56AC">
      <w:pPr>
        <w:bidi/>
        <w:rPr>
          <w:rFonts w:cs="David" w:hint="cs"/>
          <w:rtl/>
        </w:rPr>
      </w:pPr>
      <w:r w:rsidRPr="007C56AC">
        <w:rPr>
          <w:rFonts w:cs="David" w:hint="cs"/>
          <w:rtl/>
        </w:rPr>
        <w:t xml:space="preserve">יולי-יואל </w:t>
      </w:r>
      <w:proofErr w:type="spellStart"/>
      <w:r w:rsidRPr="007C56AC">
        <w:rPr>
          <w:rFonts w:cs="David" w:hint="cs"/>
          <w:rtl/>
        </w:rPr>
        <w:t>אדלשטיין</w:t>
      </w:r>
      <w:proofErr w:type="spellEnd"/>
    </w:p>
    <w:p w14:paraId="642E9EDA" w14:textId="77777777" w:rsidR="007C56AC" w:rsidRPr="007C56AC" w:rsidRDefault="007C56AC" w:rsidP="007C56AC">
      <w:pPr>
        <w:bidi/>
        <w:rPr>
          <w:rFonts w:cs="David" w:hint="cs"/>
          <w:rtl/>
        </w:rPr>
      </w:pPr>
      <w:r w:rsidRPr="007C56AC">
        <w:rPr>
          <w:rFonts w:cs="David" w:hint="cs"/>
          <w:rtl/>
        </w:rPr>
        <w:t>דוד אזולאי</w:t>
      </w:r>
    </w:p>
    <w:p w14:paraId="6B910302" w14:textId="77777777" w:rsidR="007C56AC" w:rsidRPr="007C56AC" w:rsidRDefault="007C56AC" w:rsidP="007C56AC">
      <w:pPr>
        <w:bidi/>
        <w:rPr>
          <w:rFonts w:cs="David" w:hint="cs"/>
          <w:rtl/>
        </w:rPr>
      </w:pPr>
      <w:r w:rsidRPr="007C56AC">
        <w:rPr>
          <w:rFonts w:cs="David" w:hint="cs"/>
          <w:rtl/>
        </w:rPr>
        <w:t>אורי אריאל</w:t>
      </w:r>
    </w:p>
    <w:p w14:paraId="352D608F" w14:textId="77777777" w:rsidR="007C56AC" w:rsidRPr="007C56AC" w:rsidRDefault="007C56AC" w:rsidP="007C56AC">
      <w:pPr>
        <w:bidi/>
        <w:rPr>
          <w:rFonts w:cs="David" w:hint="cs"/>
          <w:rtl/>
        </w:rPr>
      </w:pPr>
      <w:r w:rsidRPr="007C56AC">
        <w:rPr>
          <w:rFonts w:cs="David" w:hint="cs"/>
          <w:rtl/>
        </w:rPr>
        <w:t>יצחק גלנטי</w:t>
      </w:r>
    </w:p>
    <w:p w14:paraId="28DE191B" w14:textId="77777777" w:rsidR="007C56AC" w:rsidRPr="007C56AC" w:rsidRDefault="007C56AC" w:rsidP="007C56AC">
      <w:pPr>
        <w:bidi/>
        <w:rPr>
          <w:rFonts w:cs="David" w:hint="cs"/>
          <w:rtl/>
        </w:rPr>
      </w:pPr>
      <w:r w:rsidRPr="007C56AC">
        <w:rPr>
          <w:rFonts w:cs="David" w:hint="cs"/>
          <w:rtl/>
        </w:rPr>
        <w:t>נסים זאב</w:t>
      </w:r>
    </w:p>
    <w:p w14:paraId="6B75DB66" w14:textId="77777777" w:rsidR="007C56AC" w:rsidRPr="007C56AC" w:rsidRDefault="007C56AC" w:rsidP="007C56AC">
      <w:pPr>
        <w:bidi/>
        <w:rPr>
          <w:rFonts w:cs="David" w:hint="cs"/>
          <w:rtl/>
        </w:rPr>
      </w:pPr>
      <w:r w:rsidRPr="007C56AC">
        <w:rPr>
          <w:rFonts w:cs="David" w:hint="cs"/>
          <w:rtl/>
        </w:rPr>
        <w:t>שי חרמש</w:t>
      </w:r>
    </w:p>
    <w:p w14:paraId="236ED9E8" w14:textId="77777777" w:rsidR="007C56AC" w:rsidRPr="007C56AC" w:rsidRDefault="007C56AC" w:rsidP="007C56AC">
      <w:pPr>
        <w:bidi/>
        <w:rPr>
          <w:rFonts w:cs="David" w:hint="cs"/>
          <w:rtl/>
        </w:rPr>
      </w:pPr>
      <w:proofErr w:type="spellStart"/>
      <w:r w:rsidRPr="007C56AC">
        <w:rPr>
          <w:rFonts w:cs="David" w:hint="cs"/>
          <w:rtl/>
        </w:rPr>
        <w:t>אחמד</w:t>
      </w:r>
      <w:proofErr w:type="spellEnd"/>
      <w:r w:rsidRPr="007C56AC">
        <w:rPr>
          <w:rFonts w:cs="David" w:hint="cs"/>
          <w:rtl/>
        </w:rPr>
        <w:t xml:space="preserve"> טיבי</w:t>
      </w:r>
    </w:p>
    <w:p w14:paraId="6EAA6AE0" w14:textId="77777777" w:rsidR="007C56AC" w:rsidRPr="007C56AC" w:rsidRDefault="007C56AC" w:rsidP="007C56AC">
      <w:pPr>
        <w:bidi/>
        <w:rPr>
          <w:rFonts w:cs="David" w:hint="cs"/>
          <w:rtl/>
        </w:rPr>
      </w:pPr>
      <w:proofErr w:type="spellStart"/>
      <w:r w:rsidRPr="007C56AC">
        <w:rPr>
          <w:rFonts w:cs="David" w:hint="cs"/>
          <w:rtl/>
        </w:rPr>
        <w:t>אסתרינה</w:t>
      </w:r>
      <w:proofErr w:type="spellEnd"/>
      <w:r w:rsidRPr="007C56AC">
        <w:rPr>
          <w:rFonts w:cs="David" w:hint="cs"/>
          <w:rtl/>
        </w:rPr>
        <w:t xml:space="preserve"> </w:t>
      </w:r>
      <w:proofErr w:type="spellStart"/>
      <w:r w:rsidRPr="007C56AC">
        <w:rPr>
          <w:rFonts w:cs="David" w:hint="cs"/>
          <w:rtl/>
        </w:rPr>
        <w:t>טרטמן</w:t>
      </w:r>
      <w:proofErr w:type="spellEnd"/>
    </w:p>
    <w:p w14:paraId="1AD30C29" w14:textId="77777777" w:rsidR="007C56AC" w:rsidRPr="007C56AC" w:rsidRDefault="007C56AC" w:rsidP="007C56AC">
      <w:pPr>
        <w:bidi/>
        <w:rPr>
          <w:rFonts w:cs="David" w:hint="cs"/>
          <w:rtl/>
        </w:rPr>
      </w:pPr>
      <w:r w:rsidRPr="007C56AC">
        <w:rPr>
          <w:rFonts w:cs="David" w:hint="cs"/>
          <w:rtl/>
        </w:rPr>
        <w:t xml:space="preserve">יורם </w:t>
      </w:r>
      <w:proofErr w:type="spellStart"/>
      <w:r w:rsidRPr="007C56AC">
        <w:rPr>
          <w:rFonts w:cs="David" w:hint="cs"/>
          <w:rtl/>
        </w:rPr>
        <w:t>מרציאנו</w:t>
      </w:r>
      <w:proofErr w:type="spellEnd"/>
    </w:p>
    <w:p w14:paraId="2D86533E" w14:textId="77777777" w:rsidR="007C56AC" w:rsidRPr="007C56AC" w:rsidRDefault="007C56AC" w:rsidP="007C56AC">
      <w:pPr>
        <w:bidi/>
        <w:rPr>
          <w:rFonts w:cs="David" w:hint="cs"/>
          <w:rtl/>
        </w:rPr>
      </w:pPr>
      <w:r w:rsidRPr="007C56AC">
        <w:rPr>
          <w:rFonts w:cs="David" w:hint="cs"/>
          <w:rtl/>
        </w:rPr>
        <w:t>גדעון סער</w:t>
      </w:r>
    </w:p>
    <w:p w14:paraId="15343CE7" w14:textId="77777777" w:rsidR="007C56AC" w:rsidRPr="007C56AC" w:rsidRDefault="007C56AC" w:rsidP="007C56AC">
      <w:pPr>
        <w:bidi/>
        <w:rPr>
          <w:rFonts w:cs="David" w:hint="cs"/>
          <w:rtl/>
        </w:rPr>
      </w:pPr>
      <w:r w:rsidRPr="007C56AC">
        <w:rPr>
          <w:rFonts w:cs="David" w:hint="cs"/>
          <w:rtl/>
        </w:rPr>
        <w:t>מאיר פרוש</w:t>
      </w:r>
    </w:p>
    <w:p w14:paraId="1011396C" w14:textId="77777777" w:rsidR="007C56AC" w:rsidRPr="007C56AC" w:rsidRDefault="007C56AC" w:rsidP="007C56AC">
      <w:pPr>
        <w:bidi/>
        <w:rPr>
          <w:rFonts w:cs="David"/>
          <w:rtl/>
        </w:rPr>
      </w:pPr>
    </w:p>
    <w:p w14:paraId="7FD48CFE" w14:textId="77777777" w:rsidR="007C56AC" w:rsidRPr="007C56AC" w:rsidRDefault="007C56AC" w:rsidP="007C56AC">
      <w:pPr>
        <w:tabs>
          <w:tab w:val="left" w:pos="1788"/>
          <w:tab w:val="left" w:pos="3631"/>
        </w:tabs>
        <w:bidi/>
        <w:rPr>
          <w:rFonts w:cs="David" w:hint="cs"/>
          <w:rtl/>
        </w:rPr>
      </w:pPr>
      <w:r w:rsidRPr="007C56AC">
        <w:rPr>
          <w:rFonts w:cs="David"/>
          <w:b/>
          <w:bCs/>
          <w:u w:val="single"/>
          <w:rtl/>
        </w:rPr>
        <w:t>מוזמנים</w:t>
      </w:r>
      <w:r w:rsidRPr="007C56AC">
        <w:rPr>
          <w:rFonts w:cs="David"/>
          <w:rtl/>
        </w:rPr>
        <w:t>:</w:t>
      </w:r>
    </w:p>
    <w:p w14:paraId="1831E549" w14:textId="77777777" w:rsidR="007C56AC" w:rsidRPr="007C56AC" w:rsidRDefault="007C56AC" w:rsidP="007C56AC">
      <w:pPr>
        <w:bidi/>
        <w:rPr>
          <w:rFonts w:cs="David" w:hint="cs"/>
          <w:rtl/>
        </w:rPr>
      </w:pPr>
      <w:r w:rsidRPr="007C56AC">
        <w:rPr>
          <w:rFonts w:cs="David" w:hint="cs"/>
          <w:rtl/>
        </w:rPr>
        <w:t xml:space="preserve">חה"כ צחי </w:t>
      </w:r>
      <w:proofErr w:type="spellStart"/>
      <w:r w:rsidRPr="007C56AC">
        <w:rPr>
          <w:rFonts w:cs="David" w:hint="cs"/>
          <w:rtl/>
        </w:rPr>
        <w:t>הנגבי</w:t>
      </w:r>
      <w:proofErr w:type="spellEnd"/>
      <w:r w:rsidRPr="007C56AC">
        <w:rPr>
          <w:rFonts w:cs="David" w:hint="cs"/>
          <w:rtl/>
        </w:rPr>
        <w:t xml:space="preserve"> </w:t>
      </w:r>
      <w:r w:rsidRPr="007C56AC">
        <w:rPr>
          <w:rFonts w:cs="David" w:hint="cs"/>
          <w:rtl/>
        </w:rPr>
        <w:tab/>
        <w:t>- יו"ר ועדת החוץ והביטחון</w:t>
      </w:r>
    </w:p>
    <w:p w14:paraId="4D35E27B" w14:textId="77777777" w:rsidR="007C56AC" w:rsidRPr="007C56AC" w:rsidRDefault="007C56AC" w:rsidP="007C56AC">
      <w:pPr>
        <w:bidi/>
        <w:rPr>
          <w:rFonts w:cs="David" w:hint="cs"/>
          <w:rtl/>
        </w:rPr>
      </w:pPr>
      <w:r w:rsidRPr="007C56AC">
        <w:rPr>
          <w:rFonts w:cs="David" w:hint="cs"/>
          <w:rtl/>
        </w:rPr>
        <w:t xml:space="preserve">חה"כ גלעד </w:t>
      </w:r>
      <w:proofErr w:type="spellStart"/>
      <w:r w:rsidRPr="007C56AC">
        <w:rPr>
          <w:rFonts w:cs="David" w:hint="cs"/>
          <w:rtl/>
        </w:rPr>
        <w:t>ארדן</w:t>
      </w:r>
      <w:proofErr w:type="spellEnd"/>
      <w:r w:rsidRPr="007C56AC">
        <w:rPr>
          <w:rFonts w:cs="David" w:hint="cs"/>
          <w:rtl/>
        </w:rPr>
        <w:tab/>
        <w:t>- יו"ר ועדת הכלכלה</w:t>
      </w:r>
    </w:p>
    <w:p w14:paraId="273E7508" w14:textId="77777777" w:rsidR="007C56AC" w:rsidRPr="007C56AC" w:rsidRDefault="007C56AC" w:rsidP="007C56AC">
      <w:pPr>
        <w:bidi/>
        <w:rPr>
          <w:rFonts w:cs="David" w:hint="cs"/>
          <w:rtl/>
        </w:rPr>
      </w:pPr>
      <w:r w:rsidRPr="007C56AC">
        <w:rPr>
          <w:rFonts w:cs="David" w:hint="cs"/>
          <w:rtl/>
        </w:rPr>
        <w:t xml:space="preserve">חה"כ זאב </w:t>
      </w:r>
      <w:proofErr w:type="spellStart"/>
      <w:r w:rsidRPr="007C56AC">
        <w:rPr>
          <w:rFonts w:cs="David" w:hint="cs"/>
          <w:rtl/>
        </w:rPr>
        <w:t>אלקין</w:t>
      </w:r>
      <w:proofErr w:type="spellEnd"/>
    </w:p>
    <w:p w14:paraId="221C8069" w14:textId="77777777" w:rsidR="007C56AC" w:rsidRPr="007C56AC" w:rsidRDefault="007C56AC" w:rsidP="007C56AC">
      <w:pPr>
        <w:bidi/>
        <w:rPr>
          <w:rFonts w:cs="David" w:hint="cs"/>
          <w:rtl/>
        </w:rPr>
      </w:pPr>
      <w:r w:rsidRPr="007C56AC">
        <w:rPr>
          <w:rFonts w:cs="David" w:hint="cs"/>
          <w:rtl/>
        </w:rPr>
        <w:t>חה"כ משה גפני</w:t>
      </w:r>
    </w:p>
    <w:p w14:paraId="3A770114" w14:textId="77777777" w:rsidR="007C56AC" w:rsidRPr="007C56AC" w:rsidRDefault="007C56AC" w:rsidP="007C56AC">
      <w:pPr>
        <w:bidi/>
        <w:rPr>
          <w:rFonts w:cs="David" w:hint="cs"/>
          <w:rtl/>
        </w:rPr>
      </w:pPr>
      <w:r w:rsidRPr="007C56AC">
        <w:rPr>
          <w:rFonts w:cs="David" w:hint="cs"/>
          <w:rtl/>
        </w:rPr>
        <w:t>חה"כ יצחק זיו</w:t>
      </w:r>
    </w:p>
    <w:p w14:paraId="02713A4E" w14:textId="77777777" w:rsidR="007C56AC" w:rsidRPr="007C56AC" w:rsidRDefault="007C56AC" w:rsidP="007C56AC">
      <w:pPr>
        <w:bidi/>
        <w:rPr>
          <w:rFonts w:cs="David" w:hint="cs"/>
          <w:rtl/>
        </w:rPr>
      </w:pPr>
      <w:r w:rsidRPr="007C56AC">
        <w:rPr>
          <w:rFonts w:cs="David" w:hint="cs"/>
          <w:rtl/>
        </w:rPr>
        <w:t xml:space="preserve">חה"כ דב </w:t>
      </w:r>
      <w:proofErr w:type="spellStart"/>
      <w:r w:rsidRPr="007C56AC">
        <w:rPr>
          <w:rFonts w:cs="David" w:hint="cs"/>
          <w:rtl/>
        </w:rPr>
        <w:t>חנין</w:t>
      </w:r>
      <w:proofErr w:type="spellEnd"/>
    </w:p>
    <w:p w14:paraId="4CD6743D" w14:textId="77777777" w:rsidR="007C56AC" w:rsidRPr="007C56AC" w:rsidRDefault="007C56AC" w:rsidP="007C56AC">
      <w:pPr>
        <w:bidi/>
        <w:rPr>
          <w:rFonts w:cs="David" w:hint="cs"/>
          <w:rtl/>
        </w:rPr>
      </w:pPr>
      <w:r w:rsidRPr="007C56AC">
        <w:rPr>
          <w:rFonts w:cs="David" w:hint="cs"/>
          <w:rtl/>
        </w:rPr>
        <w:t>חה"כ דוד טל</w:t>
      </w:r>
    </w:p>
    <w:p w14:paraId="5A3620F4" w14:textId="77777777" w:rsidR="007C56AC" w:rsidRPr="007C56AC" w:rsidRDefault="007C56AC" w:rsidP="007C56AC">
      <w:pPr>
        <w:bidi/>
        <w:rPr>
          <w:rFonts w:cs="David" w:hint="cs"/>
          <w:rtl/>
        </w:rPr>
      </w:pPr>
      <w:r w:rsidRPr="007C56AC">
        <w:rPr>
          <w:rFonts w:cs="David" w:hint="cs"/>
          <w:rtl/>
        </w:rPr>
        <w:t xml:space="preserve">חה"כ אברהם </w:t>
      </w:r>
      <w:proofErr w:type="spellStart"/>
      <w:r w:rsidRPr="007C56AC">
        <w:rPr>
          <w:rFonts w:cs="David" w:hint="cs"/>
          <w:rtl/>
        </w:rPr>
        <w:t>מיכאלי</w:t>
      </w:r>
      <w:proofErr w:type="spellEnd"/>
      <w:r w:rsidRPr="007C56AC">
        <w:rPr>
          <w:rFonts w:cs="David" w:hint="cs"/>
          <w:rtl/>
        </w:rPr>
        <w:t xml:space="preserve"> </w:t>
      </w:r>
    </w:p>
    <w:p w14:paraId="699B047C" w14:textId="77777777" w:rsidR="007C56AC" w:rsidRPr="007C56AC" w:rsidRDefault="007C56AC" w:rsidP="007C56AC">
      <w:pPr>
        <w:bidi/>
        <w:rPr>
          <w:rFonts w:cs="David" w:hint="cs"/>
          <w:rtl/>
        </w:rPr>
      </w:pPr>
      <w:r w:rsidRPr="007C56AC">
        <w:rPr>
          <w:rFonts w:cs="David" w:hint="cs"/>
          <w:rtl/>
        </w:rPr>
        <w:t>חה"כ דוד רותם</w:t>
      </w:r>
    </w:p>
    <w:p w14:paraId="7B07ECB3" w14:textId="77777777" w:rsidR="007C56AC" w:rsidRPr="007C56AC" w:rsidRDefault="007C56AC" w:rsidP="007C56AC">
      <w:pPr>
        <w:bidi/>
        <w:rPr>
          <w:rFonts w:cs="David" w:hint="cs"/>
          <w:rtl/>
        </w:rPr>
      </w:pPr>
      <w:r w:rsidRPr="007C56AC">
        <w:rPr>
          <w:rFonts w:cs="David" w:hint="cs"/>
          <w:rtl/>
        </w:rPr>
        <w:t>חה"כ ליה שמטוב</w:t>
      </w:r>
    </w:p>
    <w:p w14:paraId="7A107F31" w14:textId="77777777" w:rsidR="007C56AC" w:rsidRPr="007C56AC" w:rsidRDefault="007C56AC" w:rsidP="007C56AC">
      <w:pPr>
        <w:bidi/>
        <w:rPr>
          <w:rFonts w:cs="David" w:hint="cs"/>
          <w:rtl/>
        </w:rPr>
      </w:pPr>
      <w:r w:rsidRPr="007C56AC">
        <w:rPr>
          <w:rFonts w:cs="David" w:hint="cs"/>
          <w:rtl/>
        </w:rPr>
        <w:t xml:space="preserve">חה"כ </w:t>
      </w:r>
      <w:proofErr w:type="spellStart"/>
      <w:r w:rsidRPr="007C56AC">
        <w:rPr>
          <w:rFonts w:cs="David" w:hint="cs"/>
          <w:rtl/>
        </w:rPr>
        <w:t>עתניאל</w:t>
      </w:r>
      <w:proofErr w:type="spellEnd"/>
      <w:r w:rsidRPr="007C56AC">
        <w:rPr>
          <w:rFonts w:cs="David" w:hint="cs"/>
          <w:rtl/>
        </w:rPr>
        <w:t xml:space="preserve"> </w:t>
      </w:r>
      <w:proofErr w:type="spellStart"/>
      <w:r w:rsidRPr="007C56AC">
        <w:rPr>
          <w:rFonts w:cs="David" w:hint="cs"/>
          <w:rtl/>
        </w:rPr>
        <w:t>שנלר</w:t>
      </w:r>
      <w:proofErr w:type="spellEnd"/>
    </w:p>
    <w:p w14:paraId="65EC77DB" w14:textId="77777777" w:rsidR="007C56AC" w:rsidRPr="007C56AC" w:rsidRDefault="007C56AC" w:rsidP="007C56AC">
      <w:pPr>
        <w:bidi/>
        <w:rPr>
          <w:rFonts w:cs="David" w:hint="cs"/>
          <w:rtl/>
        </w:rPr>
      </w:pPr>
      <w:r w:rsidRPr="007C56AC">
        <w:rPr>
          <w:rFonts w:cs="David" w:hint="cs"/>
          <w:rtl/>
        </w:rPr>
        <w:t>חה"כ רונית תירוש</w:t>
      </w:r>
    </w:p>
    <w:p w14:paraId="3BBEEC8B" w14:textId="77777777" w:rsidR="007C56AC" w:rsidRPr="007C56AC" w:rsidRDefault="007C56AC" w:rsidP="007C56AC">
      <w:pPr>
        <w:bidi/>
        <w:rPr>
          <w:rFonts w:cs="David" w:hint="cs"/>
          <w:rtl/>
        </w:rPr>
      </w:pPr>
      <w:r w:rsidRPr="007C56AC">
        <w:rPr>
          <w:rFonts w:cs="David" w:hint="cs"/>
          <w:rtl/>
        </w:rPr>
        <w:t xml:space="preserve">ישי </w:t>
      </w:r>
      <w:proofErr w:type="spellStart"/>
      <w:r w:rsidRPr="007C56AC">
        <w:rPr>
          <w:rFonts w:cs="David" w:hint="cs"/>
          <w:rtl/>
        </w:rPr>
        <w:t>יודקביץ</w:t>
      </w:r>
      <w:proofErr w:type="spellEnd"/>
      <w:r w:rsidRPr="007C56AC">
        <w:rPr>
          <w:rFonts w:cs="David" w:hint="cs"/>
          <w:rtl/>
        </w:rPr>
        <w:t>'</w:t>
      </w:r>
      <w:r w:rsidRPr="007C56AC">
        <w:rPr>
          <w:rFonts w:cs="David" w:hint="cs"/>
          <w:rtl/>
        </w:rPr>
        <w:tab/>
      </w:r>
      <w:r w:rsidRPr="007C56AC">
        <w:rPr>
          <w:rFonts w:cs="David" w:hint="cs"/>
          <w:rtl/>
        </w:rPr>
        <w:tab/>
        <w:t>- יועץ משפטי, משרד הביטחון</w:t>
      </w:r>
    </w:p>
    <w:p w14:paraId="26855E20" w14:textId="77777777" w:rsidR="007C56AC" w:rsidRPr="007C56AC" w:rsidRDefault="007C56AC" w:rsidP="007C56AC">
      <w:pPr>
        <w:bidi/>
        <w:rPr>
          <w:rFonts w:cs="David" w:hint="cs"/>
          <w:rtl/>
        </w:rPr>
      </w:pPr>
      <w:r w:rsidRPr="007C56AC">
        <w:rPr>
          <w:rFonts w:cs="David" w:hint="cs"/>
          <w:rtl/>
        </w:rPr>
        <w:t xml:space="preserve">מיכאל </w:t>
      </w:r>
      <w:proofErr w:type="spellStart"/>
      <w:r w:rsidRPr="007C56AC">
        <w:rPr>
          <w:rFonts w:cs="David" w:hint="cs"/>
          <w:rtl/>
        </w:rPr>
        <w:t>אטלן</w:t>
      </w:r>
      <w:proofErr w:type="spellEnd"/>
      <w:r w:rsidRPr="007C56AC">
        <w:rPr>
          <w:rFonts w:cs="David" w:hint="cs"/>
          <w:rtl/>
        </w:rPr>
        <w:tab/>
      </w:r>
      <w:r w:rsidRPr="007C56AC">
        <w:rPr>
          <w:rFonts w:cs="David" w:hint="cs"/>
          <w:rtl/>
        </w:rPr>
        <w:tab/>
        <w:t xml:space="preserve">- היועץ המשפטי, משרד </w:t>
      </w:r>
      <w:proofErr w:type="spellStart"/>
      <w:r w:rsidRPr="007C56AC">
        <w:rPr>
          <w:rFonts w:cs="David" w:hint="cs"/>
          <w:rtl/>
        </w:rPr>
        <w:t>התמ"ת</w:t>
      </w:r>
      <w:proofErr w:type="spellEnd"/>
    </w:p>
    <w:p w14:paraId="6578ABFE" w14:textId="77777777" w:rsidR="007C56AC" w:rsidRPr="007C56AC" w:rsidRDefault="007C56AC" w:rsidP="007C56AC">
      <w:pPr>
        <w:bidi/>
        <w:rPr>
          <w:rFonts w:cs="David" w:hint="cs"/>
          <w:rtl/>
        </w:rPr>
      </w:pPr>
      <w:r w:rsidRPr="007C56AC">
        <w:rPr>
          <w:rFonts w:cs="David" w:hint="cs"/>
          <w:rtl/>
        </w:rPr>
        <w:t xml:space="preserve">ענת אסיף </w:t>
      </w:r>
      <w:r w:rsidRPr="007C56AC">
        <w:rPr>
          <w:rFonts w:cs="David" w:hint="cs"/>
          <w:rtl/>
        </w:rPr>
        <w:tab/>
      </w:r>
      <w:r w:rsidRPr="007C56AC">
        <w:rPr>
          <w:rFonts w:cs="David" w:hint="cs"/>
          <w:rtl/>
        </w:rPr>
        <w:tab/>
        <w:t>- מחלקת ייעוץ וחקיקה, משרד המשפטים</w:t>
      </w:r>
    </w:p>
    <w:p w14:paraId="616B1C38" w14:textId="77777777" w:rsidR="007C56AC" w:rsidRPr="007C56AC" w:rsidRDefault="007C56AC" w:rsidP="007C56AC">
      <w:pPr>
        <w:bidi/>
        <w:rPr>
          <w:rFonts w:cs="David" w:hint="cs"/>
          <w:rtl/>
        </w:rPr>
      </w:pPr>
      <w:r w:rsidRPr="007C56AC">
        <w:rPr>
          <w:rFonts w:cs="David" w:hint="cs"/>
          <w:rtl/>
        </w:rPr>
        <w:t>לאה ורון</w:t>
      </w:r>
      <w:r w:rsidRPr="007C56AC">
        <w:rPr>
          <w:rFonts w:cs="David" w:hint="cs"/>
          <w:rtl/>
        </w:rPr>
        <w:tab/>
      </w:r>
      <w:r w:rsidRPr="007C56AC">
        <w:rPr>
          <w:rFonts w:cs="David" w:hint="cs"/>
          <w:rtl/>
        </w:rPr>
        <w:tab/>
        <w:t>- מנהלת ועדת הכלכלה</w:t>
      </w:r>
    </w:p>
    <w:p w14:paraId="65266E3A" w14:textId="77777777" w:rsidR="007C56AC" w:rsidRPr="007C56AC" w:rsidRDefault="007C56AC" w:rsidP="007C56AC">
      <w:pPr>
        <w:bidi/>
        <w:rPr>
          <w:rFonts w:cs="David" w:hint="cs"/>
          <w:rtl/>
        </w:rPr>
      </w:pPr>
      <w:r w:rsidRPr="007C56AC">
        <w:rPr>
          <w:rFonts w:cs="David" w:hint="cs"/>
          <w:rtl/>
        </w:rPr>
        <w:t>ניר ימין</w:t>
      </w:r>
      <w:r w:rsidRPr="007C56AC">
        <w:rPr>
          <w:rFonts w:cs="David" w:hint="cs"/>
          <w:rtl/>
        </w:rPr>
        <w:tab/>
      </w:r>
      <w:r w:rsidRPr="007C56AC">
        <w:rPr>
          <w:rFonts w:cs="David" w:hint="cs"/>
          <w:rtl/>
        </w:rPr>
        <w:tab/>
        <w:t>- עוזר ליועצת המשפטית של ועדת הכלכלה</w:t>
      </w:r>
    </w:p>
    <w:p w14:paraId="0E5F97C4" w14:textId="77777777" w:rsidR="007C56AC" w:rsidRPr="007C56AC" w:rsidRDefault="007C56AC" w:rsidP="007C56AC">
      <w:pPr>
        <w:tabs>
          <w:tab w:val="left" w:pos="1930"/>
        </w:tabs>
        <w:bidi/>
        <w:rPr>
          <w:rFonts w:cs="David" w:hint="cs"/>
          <w:rtl/>
        </w:rPr>
      </w:pPr>
      <w:r w:rsidRPr="007C56AC">
        <w:rPr>
          <w:rFonts w:cs="David" w:hint="cs"/>
          <w:b/>
          <w:bCs/>
          <w:u w:val="single"/>
          <w:rtl/>
        </w:rPr>
        <w:t>סגנית מזכיר הכנסת:</w:t>
      </w:r>
      <w:r w:rsidRPr="007C56AC">
        <w:rPr>
          <w:rFonts w:cs="David" w:hint="cs"/>
          <w:rtl/>
        </w:rPr>
        <w:tab/>
      </w:r>
      <w:r w:rsidRPr="007C56AC">
        <w:rPr>
          <w:rFonts w:cs="David" w:hint="cs"/>
          <w:rtl/>
        </w:rPr>
        <w:tab/>
        <w:t xml:space="preserve">ירדנה </w:t>
      </w:r>
      <w:proofErr w:type="spellStart"/>
      <w:r w:rsidRPr="007C56AC">
        <w:rPr>
          <w:rFonts w:cs="David" w:hint="cs"/>
          <w:rtl/>
        </w:rPr>
        <w:t>מלר</w:t>
      </w:r>
      <w:proofErr w:type="spellEnd"/>
      <w:r w:rsidRPr="007C56AC">
        <w:rPr>
          <w:rFonts w:cs="David" w:hint="cs"/>
          <w:rtl/>
        </w:rPr>
        <w:t>-הורוביץ</w:t>
      </w:r>
    </w:p>
    <w:p w14:paraId="044DF4E0" w14:textId="77777777" w:rsidR="007C56AC" w:rsidRPr="007C56AC" w:rsidRDefault="007C56AC" w:rsidP="007C56AC">
      <w:pPr>
        <w:tabs>
          <w:tab w:val="left" w:pos="1930"/>
        </w:tabs>
        <w:bidi/>
        <w:rPr>
          <w:rFonts w:cs="David" w:hint="cs"/>
          <w:rtl/>
        </w:rPr>
      </w:pPr>
      <w:r w:rsidRPr="007C56AC">
        <w:rPr>
          <w:rFonts w:cs="David" w:hint="cs"/>
          <w:b/>
          <w:bCs/>
          <w:u w:val="single"/>
          <w:rtl/>
        </w:rPr>
        <w:t xml:space="preserve">ייעוץ </w:t>
      </w:r>
      <w:r w:rsidRPr="007C56AC">
        <w:rPr>
          <w:rFonts w:cs="David"/>
          <w:b/>
          <w:bCs/>
          <w:u w:val="single"/>
          <w:rtl/>
        </w:rPr>
        <w:t>משפטי</w:t>
      </w:r>
      <w:r w:rsidRPr="007C56AC">
        <w:rPr>
          <w:rFonts w:cs="David"/>
          <w:rtl/>
        </w:rPr>
        <w:t>:</w:t>
      </w:r>
      <w:r w:rsidRPr="007C56AC">
        <w:rPr>
          <w:rFonts w:cs="David" w:hint="cs"/>
          <w:rtl/>
        </w:rPr>
        <w:tab/>
      </w:r>
      <w:r w:rsidRPr="007C56AC">
        <w:rPr>
          <w:rFonts w:cs="David" w:hint="cs"/>
          <w:rtl/>
        </w:rPr>
        <w:tab/>
        <w:t xml:space="preserve">ארבל </w:t>
      </w:r>
      <w:proofErr w:type="spellStart"/>
      <w:r w:rsidRPr="007C56AC">
        <w:rPr>
          <w:rFonts w:cs="David" w:hint="cs"/>
          <w:rtl/>
        </w:rPr>
        <w:t>אסטרחן</w:t>
      </w:r>
      <w:proofErr w:type="spellEnd"/>
    </w:p>
    <w:p w14:paraId="3DB7F178" w14:textId="77777777" w:rsidR="007C56AC" w:rsidRPr="007C56AC" w:rsidRDefault="007C56AC" w:rsidP="007C56AC">
      <w:pPr>
        <w:tabs>
          <w:tab w:val="left" w:pos="1930"/>
        </w:tabs>
        <w:bidi/>
        <w:rPr>
          <w:rFonts w:cs="David" w:hint="cs"/>
          <w:rtl/>
        </w:rPr>
      </w:pPr>
      <w:r w:rsidRPr="007C56AC">
        <w:rPr>
          <w:rFonts w:cs="David" w:hint="cs"/>
          <w:rtl/>
        </w:rPr>
        <w:tab/>
      </w:r>
      <w:r w:rsidRPr="007C56AC">
        <w:rPr>
          <w:rFonts w:cs="David" w:hint="cs"/>
          <w:rtl/>
        </w:rPr>
        <w:tab/>
        <w:t>מרים פרנקל-שור</w:t>
      </w:r>
    </w:p>
    <w:p w14:paraId="54B755FE" w14:textId="77777777" w:rsidR="007C56AC" w:rsidRPr="007C56AC" w:rsidRDefault="007C56AC" w:rsidP="007C56AC">
      <w:pPr>
        <w:tabs>
          <w:tab w:val="left" w:pos="1930"/>
        </w:tabs>
        <w:bidi/>
        <w:rPr>
          <w:rFonts w:cs="David" w:hint="cs"/>
          <w:b/>
          <w:bCs/>
          <w:rtl/>
        </w:rPr>
      </w:pPr>
      <w:r w:rsidRPr="007C56AC">
        <w:rPr>
          <w:rFonts w:cs="David"/>
          <w:b/>
          <w:bCs/>
          <w:u w:val="single"/>
          <w:rtl/>
        </w:rPr>
        <w:t>מנהלת הוועדה</w:t>
      </w:r>
      <w:r w:rsidRPr="007C56AC">
        <w:rPr>
          <w:rFonts w:cs="David"/>
          <w:rtl/>
        </w:rPr>
        <w:t>:</w:t>
      </w:r>
      <w:r w:rsidRPr="007C56AC">
        <w:rPr>
          <w:rFonts w:cs="David" w:hint="cs"/>
          <w:rtl/>
        </w:rPr>
        <w:tab/>
      </w:r>
      <w:r w:rsidRPr="007C56AC">
        <w:rPr>
          <w:rFonts w:cs="David" w:hint="cs"/>
          <w:rtl/>
        </w:rPr>
        <w:tab/>
        <w:t>אתי בן-יוסף</w:t>
      </w:r>
    </w:p>
    <w:p w14:paraId="186AE378" w14:textId="77777777" w:rsidR="007C56AC" w:rsidRPr="007C56AC" w:rsidRDefault="007C56AC" w:rsidP="007C56AC">
      <w:pPr>
        <w:tabs>
          <w:tab w:val="left" w:pos="1930"/>
        </w:tabs>
        <w:bidi/>
        <w:rPr>
          <w:rFonts w:cs="David" w:hint="cs"/>
          <w:rtl/>
        </w:rPr>
      </w:pPr>
      <w:r w:rsidRPr="007C56AC">
        <w:rPr>
          <w:rFonts w:cs="David" w:hint="cs"/>
          <w:b/>
          <w:bCs/>
          <w:u w:val="single"/>
          <w:rtl/>
        </w:rPr>
        <w:t>קצרנית פרלמנטרית</w:t>
      </w:r>
      <w:r w:rsidRPr="007C56AC">
        <w:rPr>
          <w:rFonts w:cs="David"/>
          <w:rtl/>
        </w:rPr>
        <w:t>:</w:t>
      </w:r>
      <w:r w:rsidRPr="007C56AC">
        <w:rPr>
          <w:rFonts w:cs="David" w:hint="cs"/>
          <w:rtl/>
        </w:rPr>
        <w:tab/>
      </w:r>
      <w:r w:rsidRPr="007C56AC">
        <w:rPr>
          <w:rFonts w:cs="David" w:hint="cs"/>
          <w:rtl/>
        </w:rPr>
        <w:tab/>
        <w:t>טלי רם</w:t>
      </w:r>
    </w:p>
    <w:p w14:paraId="57A51F2D" w14:textId="77777777" w:rsidR="007C56AC" w:rsidRPr="007C56AC" w:rsidRDefault="007C56AC" w:rsidP="007C56AC">
      <w:pPr>
        <w:bidi/>
        <w:rPr>
          <w:rFonts w:cs="David" w:hint="cs"/>
          <w:b/>
          <w:bCs/>
          <w:rtl/>
        </w:rPr>
      </w:pPr>
    </w:p>
    <w:p w14:paraId="74A9DE1B" w14:textId="77777777" w:rsidR="007C56AC" w:rsidRPr="007C56AC" w:rsidRDefault="007C56AC" w:rsidP="007C56AC">
      <w:pPr>
        <w:numPr>
          <w:ilvl w:val="0"/>
          <w:numId w:val="2"/>
        </w:numPr>
        <w:tabs>
          <w:tab w:val="left" w:pos="1221"/>
        </w:tabs>
        <w:overflowPunct w:val="0"/>
        <w:autoSpaceDE w:val="0"/>
        <w:autoSpaceDN w:val="0"/>
        <w:bidi/>
        <w:adjustRightInd w:val="0"/>
        <w:ind w:right="0"/>
        <w:jc w:val="center"/>
        <w:textAlignment w:val="baseline"/>
        <w:rPr>
          <w:rFonts w:cs="David" w:hint="cs"/>
          <w:b/>
          <w:bCs/>
          <w:u w:val="single"/>
          <w:rtl/>
        </w:rPr>
      </w:pPr>
      <w:r w:rsidRPr="007C56AC">
        <w:rPr>
          <w:rFonts w:cs="David"/>
          <w:rtl/>
        </w:rPr>
        <w:br w:type="page"/>
      </w:r>
      <w:r w:rsidRPr="007C56AC">
        <w:rPr>
          <w:rFonts w:cs="David" w:hint="cs"/>
          <w:b/>
          <w:bCs/>
          <w:u w:val="single"/>
          <w:rtl/>
        </w:rPr>
        <w:lastRenderedPageBreak/>
        <w:t>קביעת מסגרת הדיון להצעות להביע אי-אמון בממשלה</w:t>
      </w:r>
    </w:p>
    <w:p w14:paraId="33BAAD11" w14:textId="77777777" w:rsidR="007C56AC" w:rsidRPr="007C56AC" w:rsidRDefault="007C56AC" w:rsidP="007C56AC">
      <w:pPr>
        <w:bidi/>
        <w:rPr>
          <w:rFonts w:cs="David" w:hint="cs"/>
          <w:rtl/>
        </w:rPr>
      </w:pPr>
    </w:p>
    <w:p w14:paraId="1B8E3760"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9EF1B51" w14:textId="77777777" w:rsidR="007C56AC" w:rsidRPr="007C56AC" w:rsidRDefault="007C56AC" w:rsidP="007C56AC">
      <w:pPr>
        <w:bidi/>
        <w:rPr>
          <w:rFonts w:cs="David" w:hint="cs"/>
          <w:u w:val="single"/>
          <w:rtl/>
        </w:rPr>
      </w:pPr>
    </w:p>
    <w:p w14:paraId="24F7CA2B" w14:textId="77777777" w:rsidR="007C56AC" w:rsidRPr="007C56AC" w:rsidRDefault="007C56AC" w:rsidP="007C56AC">
      <w:pPr>
        <w:bidi/>
        <w:rPr>
          <w:rFonts w:cs="David" w:hint="cs"/>
          <w:rtl/>
        </w:rPr>
      </w:pPr>
      <w:r w:rsidRPr="007C56AC">
        <w:rPr>
          <w:rFonts w:cs="David" w:hint="cs"/>
          <w:rtl/>
        </w:rPr>
        <w:tab/>
        <w:t xml:space="preserve">בוקר טוב. אני מתכבד לפתוח את ישיבת ועדת הכנסת, 9 ביולי 2007, ישיבה מס' 134. על סדר-היום: קביעת מסגרת הדיון להצעות להביע אי-אמון בממשלה. לאחר מכן: סדרי דיון בהצעה להאריך את תוקפו של חוק דחיית שירות לתלמידי ישיבות שתורתם אומנותם </w:t>
      </w:r>
      <w:r w:rsidRPr="007C56AC">
        <w:rPr>
          <w:rFonts w:cs="David"/>
          <w:rtl/>
        </w:rPr>
        <w:t>–</w:t>
      </w:r>
      <w:r w:rsidRPr="007C56AC">
        <w:rPr>
          <w:rFonts w:cs="David" w:hint="cs"/>
          <w:rtl/>
        </w:rPr>
        <w:t xml:space="preserve"> בקשת יושב-ראש ועדת החוץ והביטחון; פניית יושב-ראש ועדת הכלכלה בדבר טענת חריגה מגדר נושא הצעת חוק הגבלת עישון במקומות ציבוריים, וכן מספר בקשות של הממשלה.</w:t>
      </w:r>
    </w:p>
    <w:p w14:paraId="5113A1FF" w14:textId="77777777" w:rsidR="007C56AC" w:rsidRPr="007C56AC" w:rsidRDefault="007C56AC" w:rsidP="007C56AC">
      <w:pPr>
        <w:bidi/>
        <w:rPr>
          <w:rFonts w:cs="David" w:hint="cs"/>
          <w:rtl/>
        </w:rPr>
      </w:pPr>
    </w:p>
    <w:p w14:paraId="793A8D53" w14:textId="77777777" w:rsidR="007C56AC" w:rsidRPr="007C56AC" w:rsidRDefault="007C56AC" w:rsidP="007C56AC">
      <w:pPr>
        <w:bidi/>
        <w:rPr>
          <w:rFonts w:cs="David" w:hint="cs"/>
          <w:rtl/>
        </w:rPr>
      </w:pPr>
      <w:r w:rsidRPr="007C56AC">
        <w:rPr>
          <w:rFonts w:cs="David" w:hint="cs"/>
          <w:rtl/>
        </w:rPr>
        <w:tab/>
        <w:t>אנחנו נתחיל בקביעת מסגרת הדיון להצעות להביע אי-אמון בממשלה.</w:t>
      </w:r>
    </w:p>
    <w:p w14:paraId="564C9340"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52B9DFE1" w14:textId="77777777" w:rsidR="007C56AC" w:rsidRPr="007C56AC" w:rsidRDefault="007C56AC" w:rsidP="007C56AC">
      <w:pPr>
        <w:bidi/>
        <w:rPr>
          <w:rFonts w:cs="David" w:hint="cs"/>
          <w:rtl/>
        </w:rPr>
      </w:pPr>
    </w:p>
    <w:p w14:paraId="3FCEAE94" w14:textId="77777777" w:rsidR="007C56AC" w:rsidRPr="007C56AC" w:rsidRDefault="007C56AC" w:rsidP="007C56AC">
      <w:pPr>
        <w:bidi/>
        <w:rPr>
          <w:rFonts w:cs="David" w:hint="cs"/>
          <w:rtl/>
        </w:rPr>
      </w:pPr>
      <w:r w:rsidRPr="007C56AC">
        <w:rPr>
          <w:rFonts w:cs="David" w:hint="cs"/>
          <w:rtl/>
        </w:rPr>
        <w:tab/>
        <w:t xml:space="preserve"> יש דבר כזה בכלל? יש מישהו שלא מאמין בממשלה הזאת?</w:t>
      </w:r>
    </w:p>
    <w:p w14:paraId="770C368F"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יושב-ראש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2A960124" w14:textId="77777777" w:rsidR="007C56AC" w:rsidRPr="007C56AC" w:rsidRDefault="007C56AC" w:rsidP="007C56AC">
      <w:pPr>
        <w:bidi/>
        <w:rPr>
          <w:rFonts w:cs="David" w:hint="cs"/>
          <w:u w:val="single"/>
          <w:rtl/>
        </w:rPr>
      </w:pPr>
    </w:p>
    <w:p w14:paraId="57B678D9" w14:textId="77777777" w:rsidR="007C56AC" w:rsidRPr="007C56AC" w:rsidRDefault="007C56AC" w:rsidP="007C56AC">
      <w:pPr>
        <w:bidi/>
        <w:rPr>
          <w:rFonts w:cs="David" w:hint="cs"/>
          <w:rtl/>
        </w:rPr>
      </w:pPr>
      <w:r w:rsidRPr="007C56AC">
        <w:rPr>
          <w:rFonts w:cs="David" w:hint="cs"/>
          <w:rtl/>
        </w:rPr>
        <w:tab/>
        <w:t>לא בחדר הזה.</w:t>
      </w:r>
    </w:p>
    <w:p w14:paraId="0E47149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קריאות:</w:t>
      </w:r>
    </w:p>
    <w:p w14:paraId="57ECE28E" w14:textId="77777777" w:rsidR="007C56AC" w:rsidRPr="007C56AC" w:rsidRDefault="007C56AC" w:rsidP="007C56AC">
      <w:pPr>
        <w:bidi/>
        <w:rPr>
          <w:rFonts w:cs="David" w:hint="cs"/>
          <w:u w:val="single"/>
          <w:rtl/>
        </w:rPr>
      </w:pPr>
    </w:p>
    <w:p w14:paraId="35BC404C" w14:textId="77777777" w:rsidR="007C56AC" w:rsidRPr="007C56AC" w:rsidRDefault="007C56AC" w:rsidP="007C56AC">
      <w:pPr>
        <w:bidi/>
        <w:rPr>
          <w:rFonts w:cs="David" w:hint="cs"/>
          <w:rtl/>
        </w:rPr>
      </w:pPr>
      <w:r w:rsidRPr="007C56AC">
        <w:rPr>
          <w:rFonts w:cs="David" w:hint="cs"/>
          <w:rtl/>
        </w:rPr>
        <w:tab/>
        <w:t>- - -</w:t>
      </w:r>
    </w:p>
    <w:p w14:paraId="11FB6DDE" w14:textId="77777777" w:rsidR="007C56AC" w:rsidRPr="007C56AC" w:rsidRDefault="007C56AC" w:rsidP="007C56AC">
      <w:pPr>
        <w:bidi/>
        <w:rPr>
          <w:rFonts w:cs="David" w:hint="cs"/>
          <w:rtl/>
        </w:rPr>
      </w:pPr>
    </w:p>
    <w:p w14:paraId="75B29159"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E7EE9E8" w14:textId="77777777" w:rsidR="007C56AC" w:rsidRPr="007C56AC" w:rsidRDefault="007C56AC" w:rsidP="007C56AC">
      <w:pPr>
        <w:bidi/>
        <w:rPr>
          <w:rFonts w:cs="David" w:hint="cs"/>
          <w:rtl/>
        </w:rPr>
      </w:pPr>
    </w:p>
    <w:p w14:paraId="45E05CBF"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רבותי, אני מבקש לא להפריע. סיעות יהדות התורה-איחוד לאומי-מפד"ל, הליכוד </w:t>
      </w:r>
      <w:proofErr w:type="spellStart"/>
      <w:r w:rsidRPr="007C56AC">
        <w:rPr>
          <w:rFonts w:cs="David" w:hint="cs"/>
          <w:rtl/>
        </w:rPr>
        <w:t>ומרצ</w:t>
      </w:r>
      <w:proofErr w:type="spellEnd"/>
      <w:r w:rsidRPr="007C56AC">
        <w:rPr>
          <w:rFonts w:cs="David" w:hint="cs"/>
          <w:rtl/>
        </w:rPr>
        <w:t>-יחד-רע"מ-</w:t>
      </w:r>
      <w:proofErr w:type="spellStart"/>
      <w:r w:rsidRPr="007C56AC">
        <w:rPr>
          <w:rFonts w:cs="David" w:hint="cs"/>
          <w:rtl/>
        </w:rPr>
        <w:t>תע"ל</w:t>
      </w:r>
      <w:proofErr w:type="spellEnd"/>
      <w:r w:rsidRPr="007C56AC">
        <w:rPr>
          <w:rFonts w:cs="David" w:hint="cs"/>
          <w:rtl/>
        </w:rPr>
        <w:t>-</w:t>
      </w:r>
      <w:proofErr w:type="spellStart"/>
      <w:r w:rsidRPr="007C56AC">
        <w:rPr>
          <w:rFonts w:cs="David" w:hint="cs"/>
          <w:rtl/>
        </w:rPr>
        <w:t>חד"ש</w:t>
      </w:r>
      <w:proofErr w:type="spellEnd"/>
      <w:r w:rsidRPr="007C56AC">
        <w:rPr>
          <w:rFonts w:cs="David" w:hint="cs"/>
          <w:rtl/>
        </w:rPr>
        <w:t>-בל"ד הגישו ליושבת-ראש הכנסת הצעות להביע אי-אמון בממשלה בשל:</w:t>
      </w:r>
    </w:p>
    <w:p w14:paraId="4B52E1B4" w14:textId="77777777" w:rsidR="007C56AC" w:rsidRPr="007C56AC" w:rsidRDefault="007C56AC" w:rsidP="007C56AC">
      <w:pPr>
        <w:bidi/>
        <w:rPr>
          <w:rFonts w:cs="David" w:hint="cs"/>
          <w:rtl/>
        </w:rPr>
      </w:pPr>
    </w:p>
    <w:p w14:paraId="45A999D2" w14:textId="77777777" w:rsidR="007C56AC" w:rsidRPr="007C56AC" w:rsidRDefault="007C56AC" w:rsidP="007C56AC">
      <w:pPr>
        <w:bidi/>
        <w:rPr>
          <w:rFonts w:cs="David" w:hint="cs"/>
          <w:rtl/>
        </w:rPr>
      </w:pPr>
      <w:r w:rsidRPr="007C56AC">
        <w:rPr>
          <w:rFonts w:cs="David" w:hint="cs"/>
          <w:rtl/>
        </w:rPr>
        <w:tab/>
        <w:t xml:space="preserve">הנושא הראשון: אי-החזרת קצבאות ילדים וזקנה שקוצצו למרות עודף במאזן התשלומים של 15 מיליארד שקל </w:t>
      </w:r>
      <w:r w:rsidRPr="007C56AC">
        <w:rPr>
          <w:rFonts w:cs="David"/>
          <w:rtl/>
        </w:rPr>
        <w:t>–</w:t>
      </w:r>
      <w:r w:rsidRPr="007C56AC">
        <w:rPr>
          <w:rFonts w:cs="David" w:hint="cs"/>
          <w:rtl/>
        </w:rPr>
        <w:t xml:space="preserve"> הוגשה על-ידי יהדות התורה-איחוד לאומי-מפד"ל. המועמד להרכיב את הממשלה הינו חבר הכנסת משה גפני. </w:t>
      </w:r>
    </w:p>
    <w:p w14:paraId="167EE88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1DAC4C35" w14:textId="77777777" w:rsidR="007C56AC" w:rsidRPr="007C56AC" w:rsidRDefault="007C56AC" w:rsidP="007C56AC">
      <w:pPr>
        <w:bidi/>
        <w:rPr>
          <w:rFonts w:cs="David" w:hint="cs"/>
          <w:rtl/>
        </w:rPr>
      </w:pPr>
    </w:p>
    <w:p w14:paraId="75F43EB4" w14:textId="77777777" w:rsidR="007C56AC" w:rsidRPr="007C56AC" w:rsidRDefault="007C56AC" w:rsidP="007C56AC">
      <w:pPr>
        <w:bidi/>
        <w:rPr>
          <w:rFonts w:cs="David" w:hint="cs"/>
          <w:rtl/>
        </w:rPr>
      </w:pPr>
      <w:r w:rsidRPr="007C56AC">
        <w:rPr>
          <w:rFonts w:cs="David" w:hint="cs"/>
          <w:rtl/>
        </w:rPr>
        <w:tab/>
        <w:t xml:space="preserve"> מקיימים הצבעה על זה עכשיו? </w:t>
      </w:r>
    </w:p>
    <w:p w14:paraId="36167B19"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177D43BA" w14:textId="77777777" w:rsidR="007C56AC" w:rsidRPr="007C56AC" w:rsidRDefault="007C56AC" w:rsidP="007C56AC">
      <w:pPr>
        <w:bidi/>
        <w:rPr>
          <w:rFonts w:cs="David" w:hint="cs"/>
          <w:rtl/>
        </w:rPr>
      </w:pPr>
    </w:p>
    <w:p w14:paraId="3B9C01A6"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הנושא השני: מלאת שנה לכישלון הממשלה במלחמת לבנון השנייה</w:t>
      </w:r>
      <w:r w:rsidRPr="007C56AC">
        <w:rPr>
          <w:rFonts w:cs="David" w:hint="cs"/>
          <w:b/>
          <w:bCs/>
          <w:rtl/>
        </w:rPr>
        <w:t xml:space="preserve"> </w:t>
      </w:r>
      <w:r w:rsidRPr="007C56AC">
        <w:rPr>
          <w:rFonts w:cs="David"/>
          <w:rtl/>
        </w:rPr>
        <w:t>–</w:t>
      </w:r>
      <w:r w:rsidRPr="007C56AC">
        <w:rPr>
          <w:rFonts w:cs="David" w:hint="cs"/>
          <w:rtl/>
        </w:rPr>
        <w:t xml:space="preserve"> הוגשה על-ידי הליכוד. המועמד להרכיב את הממשלה הינו חבר הכנסת בנימין </w:t>
      </w:r>
      <w:proofErr w:type="spellStart"/>
      <w:r w:rsidRPr="007C56AC">
        <w:rPr>
          <w:rFonts w:cs="David" w:hint="cs"/>
          <w:rtl/>
        </w:rPr>
        <w:t>נתניהו</w:t>
      </w:r>
      <w:proofErr w:type="spellEnd"/>
      <w:r w:rsidRPr="007C56AC">
        <w:rPr>
          <w:rFonts w:cs="David" w:hint="cs"/>
          <w:rtl/>
        </w:rPr>
        <w:t xml:space="preserve">. </w:t>
      </w:r>
    </w:p>
    <w:p w14:paraId="6AF8174B" w14:textId="77777777" w:rsidR="007C56AC" w:rsidRPr="007C56AC" w:rsidRDefault="007C56AC" w:rsidP="007C56AC">
      <w:pPr>
        <w:bidi/>
        <w:rPr>
          <w:rFonts w:cs="David" w:hint="cs"/>
          <w:rtl/>
        </w:rPr>
      </w:pPr>
    </w:p>
    <w:p w14:paraId="4AA277DB" w14:textId="77777777" w:rsidR="007C56AC" w:rsidRPr="007C56AC" w:rsidRDefault="007C56AC" w:rsidP="007C56AC">
      <w:pPr>
        <w:bidi/>
        <w:rPr>
          <w:rFonts w:cs="David" w:hint="cs"/>
          <w:rtl/>
        </w:rPr>
      </w:pPr>
      <w:r w:rsidRPr="007C56AC">
        <w:rPr>
          <w:rFonts w:cs="David" w:hint="cs"/>
          <w:rtl/>
        </w:rPr>
        <w:tab/>
        <w:t xml:space="preserve">הנושא השלישי: מלאת שנה למלחמת לבנון השנייה </w:t>
      </w:r>
      <w:r w:rsidRPr="007C56AC">
        <w:rPr>
          <w:rFonts w:cs="David"/>
          <w:rtl/>
        </w:rPr>
        <w:t>–</w:t>
      </w:r>
      <w:r w:rsidRPr="007C56AC">
        <w:rPr>
          <w:rFonts w:cs="David" w:hint="cs"/>
          <w:rtl/>
        </w:rPr>
        <w:t xml:space="preserve"> הוגשה על-ידי </w:t>
      </w:r>
      <w:proofErr w:type="spellStart"/>
      <w:r w:rsidRPr="007C56AC">
        <w:rPr>
          <w:rFonts w:cs="David" w:hint="cs"/>
          <w:rtl/>
        </w:rPr>
        <w:t>מרצ</w:t>
      </w:r>
      <w:proofErr w:type="spellEnd"/>
      <w:r w:rsidRPr="007C56AC">
        <w:rPr>
          <w:rFonts w:cs="David" w:hint="cs"/>
          <w:rtl/>
        </w:rPr>
        <w:t>-יחד-רע"מ-</w:t>
      </w:r>
      <w:proofErr w:type="spellStart"/>
      <w:r w:rsidRPr="007C56AC">
        <w:rPr>
          <w:rFonts w:cs="David" w:hint="cs"/>
          <w:rtl/>
        </w:rPr>
        <w:t>תע"ל</w:t>
      </w:r>
      <w:proofErr w:type="spellEnd"/>
      <w:r w:rsidRPr="007C56AC">
        <w:rPr>
          <w:rFonts w:cs="David" w:hint="cs"/>
          <w:rtl/>
        </w:rPr>
        <w:t>-</w:t>
      </w:r>
      <w:proofErr w:type="spellStart"/>
      <w:r w:rsidRPr="007C56AC">
        <w:rPr>
          <w:rFonts w:cs="David" w:hint="cs"/>
          <w:rtl/>
        </w:rPr>
        <w:t>חד"ש</w:t>
      </w:r>
      <w:proofErr w:type="spellEnd"/>
      <w:r w:rsidRPr="007C56AC">
        <w:rPr>
          <w:rFonts w:cs="David" w:hint="cs"/>
          <w:rtl/>
        </w:rPr>
        <w:t xml:space="preserve">-בל"ד. המועמד להרכיב את הממשלה הינו חבר הכנסת יוסי </w:t>
      </w:r>
      <w:proofErr w:type="spellStart"/>
      <w:r w:rsidRPr="007C56AC">
        <w:rPr>
          <w:rFonts w:cs="David" w:hint="cs"/>
          <w:rtl/>
        </w:rPr>
        <w:t>ביילין</w:t>
      </w:r>
      <w:proofErr w:type="spellEnd"/>
      <w:r w:rsidRPr="007C56AC">
        <w:rPr>
          <w:rFonts w:cs="David" w:hint="cs"/>
          <w:rtl/>
        </w:rPr>
        <w:t xml:space="preserve">. </w:t>
      </w:r>
    </w:p>
    <w:p w14:paraId="55DCDDB4" w14:textId="77777777" w:rsidR="007C56AC" w:rsidRPr="007C56AC" w:rsidRDefault="007C56AC" w:rsidP="007C56AC">
      <w:pPr>
        <w:bidi/>
        <w:rPr>
          <w:rFonts w:cs="David" w:hint="cs"/>
          <w:rtl/>
        </w:rPr>
      </w:pPr>
    </w:p>
    <w:p w14:paraId="153237BB" w14:textId="77777777" w:rsidR="007C56AC" w:rsidRPr="007C56AC" w:rsidRDefault="007C56AC" w:rsidP="007C56AC">
      <w:pPr>
        <w:bidi/>
        <w:rPr>
          <w:rFonts w:cs="David" w:hint="cs"/>
          <w:rtl/>
        </w:rPr>
      </w:pPr>
      <w:r w:rsidRPr="007C56AC">
        <w:rPr>
          <w:rFonts w:cs="David" w:hint="cs"/>
          <w:rtl/>
        </w:rPr>
        <w:tab/>
        <w:t xml:space="preserve">ההצעות יידונו היום בישיבת הכנסת, יום שני, כ"ג בתמוז </w:t>
      </w:r>
      <w:proofErr w:type="spellStart"/>
      <w:r w:rsidRPr="007C56AC">
        <w:rPr>
          <w:rFonts w:cs="David" w:hint="cs"/>
          <w:rtl/>
        </w:rPr>
        <w:t>התשס"ז</w:t>
      </w:r>
      <w:proofErr w:type="spellEnd"/>
      <w:r w:rsidRPr="007C56AC">
        <w:rPr>
          <w:rFonts w:cs="David" w:hint="cs"/>
          <w:rtl/>
        </w:rPr>
        <w:t>, 9 ביולי 2007. ועדת הכנסת מתבקשת לקבוע את מסגרת הדיון.</w:t>
      </w:r>
    </w:p>
    <w:p w14:paraId="4290C5A5" w14:textId="77777777" w:rsidR="007C56AC" w:rsidRPr="007C56AC" w:rsidRDefault="007C56AC" w:rsidP="007C56AC">
      <w:pPr>
        <w:bidi/>
        <w:rPr>
          <w:rFonts w:cs="David" w:hint="cs"/>
          <w:rtl/>
        </w:rPr>
      </w:pPr>
    </w:p>
    <w:p w14:paraId="46FB1412" w14:textId="77777777" w:rsidR="007C56AC" w:rsidRPr="007C56AC" w:rsidRDefault="007C56AC" w:rsidP="007C56AC">
      <w:pPr>
        <w:bidi/>
        <w:rPr>
          <w:rFonts w:cs="David" w:hint="cs"/>
          <w:rtl/>
        </w:rPr>
      </w:pPr>
      <w:r w:rsidRPr="007C56AC">
        <w:rPr>
          <w:rFonts w:cs="David" w:hint="cs"/>
          <w:rtl/>
        </w:rPr>
        <w:tab/>
        <w:t>אני מציע לקבוע מסגרת של עשר דקות למציעים, שלוש דקות לכל סיעה.</w:t>
      </w:r>
    </w:p>
    <w:p w14:paraId="293DDB2B"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450DD84A" w14:textId="77777777" w:rsidR="007C56AC" w:rsidRPr="007C56AC" w:rsidRDefault="007C56AC" w:rsidP="007C56AC">
      <w:pPr>
        <w:bidi/>
        <w:rPr>
          <w:rFonts w:cs="David"/>
          <w:rtl/>
        </w:rPr>
      </w:pPr>
    </w:p>
    <w:p w14:paraId="3F2F564A" w14:textId="77777777" w:rsidR="007C56AC" w:rsidRPr="007C56AC" w:rsidRDefault="007C56AC" w:rsidP="007C56AC">
      <w:pPr>
        <w:bidi/>
        <w:rPr>
          <w:rFonts w:cs="David" w:hint="cs"/>
          <w:rtl/>
        </w:rPr>
      </w:pPr>
      <w:r w:rsidRPr="007C56AC">
        <w:rPr>
          <w:rFonts w:cs="David"/>
          <w:rtl/>
        </w:rPr>
        <w:tab/>
      </w:r>
      <w:r w:rsidRPr="007C56AC">
        <w:rPr>
          <w:rFonts w:cs="David" w:hint="cs"/>
          <w:rtl/>
        </w:rPr>
        <w:t xml:space="preserve"> למה כל-כך ארוך? אי אפשר לקצר את זה? </w:t>
      </w:r>
    </w:p>
    <w:p w14:paraId="160E32B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9BB9A06" w14:textId="77777777" w:rsidR="007C56AC" w:rsidRPr="007C56AC" w:rsidRDefault="007C56AC" w:rsidP="007C56AC">
      <w:pPr>
        <w:bidi/>
        <w:rPr>
          <w:rFonts w:cs="David" w:hint="cs"/>
          <w:rtl/>
        </w:rPr>
      </w:pPr>
    </w:p>
    <w:p w14:paraId="6D10BD55" w14:textId="77777777" w:rsidR="007C56AC" w:rsidRPr="007C56AC" w:rsidRDefault="007C56AC" w:rsidP="007C56AC">
      <w:pPr>
        <w:bidi/>
        <w:rPr>
          <w:rFonts w:cs="David" w:hint="cs"/>
          <w:rtl/>
        </w:rPr>
      </w:pPr>
      <w:r w:rsidRPr="007C56AC">
        <w:rPr>
          <w:rFonts w:cs="David" w:hint="cs"/>
          <w:rtl/>
        </w:rPr>
        <w:tab/>
        <w:t>אני יכול לציין שאתה עקבי, באופן מסורתי מלין על כך.</w:t>
      </w:r>
    </w:p>
    <w:p w14:paraId="363C47F6" w14:textId="77777777" w:rsidR="007C56AC" w:rsidRPr="007C56AC" w:rsidRDefault="007C56AC" w:rsidP="007C56AC">
      <w:pPr>
        <w:bidi/>
        <w:rPr>
          <w:rFonts w:cs="David" w:hint="cs"/>
          <w:rtl/>
        </w:rPr>
      </w:pPr>
      <w:r w:rsidRPr="007C56AC">
        <w:rPr>
          <w:rFonts w:cs="David"/>
          <w:rtl/>
        </w:rPr>
        <w:lastRenderedPageBreak/>
        <w:br/>
      </w:r>
      <w:r w:rsidRPr="007C56AC">
        <w:rPr>
          <w:rFonts w:cs="David" w:hint="cs"/>
          <w:u w:val="single"/>
          <w:rtl/>
        </w:rPr>
        <w:t>נסים זאב:</w:t>
      </w:r>
    </w:p>
    <w:p w14:paraId="41A1795D" w14:textId="77777777" w:rsidR="007C56AC" w:rsidRPr="007C56AC" w:rsidRDefault="007C56AC" w:rsidP="007C56AC">
      <w:pPr>
        <w:bidi/>
        <w:rPr>
          <w:rFonts w:cs="David" w:hint="cs"/>
          <w:rtl/>
        </w:rPr>
      </w:pPr>
    </w:p>
    <w:p w14:paraId="6AB9CC2F" w14:textId="77777777" w:rsidR="007C56AC" w:rsidRPr="007C56AC" w:rsidRDefault="007C56AC" w:rsidP="007C56AC">
      <w:pPr>
        <w:bidi/>
        <w:rPr>
          <w:rFonts w:cs="David" w:hint="cs"/>
          <w:rtl/>
        </w:rPr>
      </w:pPr>
      <w:r w:rsidRPr="007C56AC">
        <w:rPr>
          <w:rFonts w:cs="David" w:hint="cs"/>
          <w:rtl/>
        </w:rPr>
        <w:tab/>
        <w:t xml:space="preserve"> אבל כשהוא עולה לדבר </w:t>
      </w:r>
      <w:r w:rsidRPr="007C56AC">
        <w:rPr>
          <w:rFonts w:cs="David"/>
          <w:rtl/>
        </w:rPr>
        <w:t>–</w:t>
      </w:r>
      <w:r w:rsidRPr="007C56AC">
        <w:rPr>
          <w:rFonts w:cs="David" w:hint="cs"/>
          <w:rtl/>
        </w:rPr>
        <w:t xml:space="preserve"> הוא לא מסתפק בשלוש דקות. </w:t>
      </w:r>
    </w:p>
    <w:p w14:paraId="74DB1A63"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149036B6" w14:textId="77777777" w:rsidR="007C56AC" w:rsidRPr="007C56AC" w:rsidRDefault="007C56AC" w:rsidP="007C56AC">
      <w:pPr>
        <w:bidi/>
        <w:rPr>
          <w:rFonts w:cs="David" w:hint="cs"/>
          <w:rtl/>
        </w:rPr>
      </w:pPr>
    </w:p>
    <w:p w14:paraId="7B8FA993" w14:textId="77777777" w:rsidR="007C56AC" w:rsidRPr="007C56AC" w:rsidRDefault="007C56AC" w:rsidP="007C56AC">
      <w:pPr>
        <w:bidi/>
        <w:rPr>
          <w:rFonts w:cs="David" w:hint="cs"/>
          <w:rtl/>
        </w:rPr>
      </w:pPr>
      <w:r w:rsidRPr="007C56AC">
        <w:rPr>
          <w:rFonts w:cs="David" w:hint="cs"/>
          <w:rtl/>
        </w:rPr>
        <w:tab/>
        <w:t xml:space="preserve">רבותי, אני מעלה זאת להצבעה. מי בעד מסגרת דיון כפי שקבענו? </w:t>
      </w:r>
    </w:p>
    <w:p w14:paraId="516954DA" w14:textId="77777777" w:rsidR="007C56AC" w:rsidRPr="007C56AC" w:rsidRDefault="007C56AC" w:rsidP="007C56AC">
      <w:pPr>
        <w:bidi/>
        <w:rPr>
          <w:rFonts w:cs="David" w:hint="cs"/>
          <w:rtl/>
        </w:rPr>
      </w:pPr>
      <w:r w:rsidRPr="007C56AC">
        <w:rPr>
          <w:rFonts w:cs="David"/>
          <w:rtl/>
        </w:rPr>
        <w:br/>
      </w:r>
      <w:proofErr w:type="spellStart"/>
      <w:r w:rsidRPr="007C56AC">
        <w:rPr>
          <w:rFonts w:cs="David" w:hint="cs"/>
          <w:u w:val="single"/>
          <w:rtl/>
        </w:rPr>
        <w:t>עתניאל</w:t>
      </w:r>
      <w:proofErr w:type="spellEnd"/>
      <w:r w:rsidRPr="007C56AC">
        <w:rPr>
          <w:rFonts w:cs="David" w:hint="cs"/>
          <w:u w:val="single"/>
          <w:rtl/>
        </w:rPr>
        <w:t xml:space="preserve"> </w:t>
      </w:r>
      <w:proofErr w:type="spellStart"/>
      <w:r w:rsidRPr="007C56AC">
        <w:rPr>
          <w:rFonts w:cs="David" w:hint="cs"/>
          <w:u w:val="single"/>
          <w:rtl/>
        </w:rPr>
        <w:t>שנלר</w:t>
      </w:r>
      <w:proofErr w:type="spellEnd"/>
      <w:r w:rsidRPr="007C56AC">
        <w:rPr>
          <w:rFonts w:cs="David" w:hint="cs"/>
          <w:u w:val="single"/>
          <w:rtl/>
        </w:rPr>
        <w:t>:</w:t>
      </w:r>
    </w:p>
    <w:p w14:paraId="50E91120" w14:textId="77777777" w:rsidR="007C56AC" w:rsidRPr="007C56AC" w:rsidRDefault="007C56AC" w:rsidP="007C56AC">
      <w:pPr>
        <w:bidi/>
        <w:rPr>
          <w:rFonts w:cs="David" w:hint="cs"/>
          <w:rtl/>
        </w:rPr>
      </w:pPr>
    </w:p>
    <w:p w14:paraId="1842E1FA" w14:textId="77777777" w:rsidR="007C56AC" w:rsidRPr="007C56AC" w:rsidRDefault="007C56AC" w:rsidP="007C56AC">
      <w:pPr>
        <w:bidi/>
        <w:rPr>
          <w:rFonts w:cs="David" w:hint="cs"/>
          <w:rtl/>
        </w:rPr>
      </w:pPr>
      <w:r w:rsidRPr="007C56AC">
        <w:rPr>
          <w:rFonts w:cs="David" w:hint="cs"/>
          <w:rtl/>
        </w:rPr>
        <w:tab/>
        <w:t xml:space="preserve"> למה לא חמש דקות למציע? חמש דקות למציע, לא לסיעה.</w:t>
      </w:r>
    </w:p>
    <w:p w14:paraId="58E3F621"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C6646AD" w14:textId="77777777" w:rsidR="007C56AC" w:rsidRPr="007C56AC" w:rsidRDefault="007C56AC" w:rsidP="007C56AC">
      <w:pPr>
        <w:bidi/>
        <w:rPr>
          <w:rFonts w:cs="David" w:hint="cs"/>
          <w:rtl/>
        </w:rPr>
      </w:pPr>
    </w:p>
    <w:p w14:paraId="3AB229E6" w14:textId="77777777" w:rsidR="007C56AC" w:rsidRPr="007C56AC" w:rsidRDefault="007C56AC" w:rsidP="007C56AC">
      <w:pPr>
        <w:bidi/>
        <w:rPr>
          <w:rFonts w:cs="David" w:hint="cs"/>
          <w:rtl/>
        </w:rPr>
      </w:pPr>
      <w:r w:rsidRPr="007C56AC">
        <w:rPr>
          <w:rFonts w:cs="David" w:hint="cs"/>
          <w:rtl/>
        </w:rPr>
        <w:tab/>
        <w:t xml:space="preserve">יש תקנון, אתה לא יכול. </w:t>
      </w:r>
    </w:p>
    <w:p w14:paraId="5FFE283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345A4ACF" w14:textId="77777777" w:rsidR="007C56AC" w:rsidRPr="007C56AC" w:rsidRDefault="007C56AC" w:rsidP="007C56AC">
      <w:pPr>
        <w:bidi/>
        <w:rPr>
          <w:rFonts w:cs="David" w:hint="cs"/>
          <w:rtl/>
        </w:rPr>
      </w:pPr>
    </w:p>
    <w:p w14:paraId="06F4A5D8" w14:textId="77777777" w:rsidR="007C56AC" w:rsidRPr="007C56AC" w:rsidRDefault="007C56AC" w:rsidP="007C56AC">
      <w:pPr>
        <w:bidi/>
        <w:rPr>
          <w:rFonts w:cs="David" w:hint="cs"/>
          <w:rtl/>
        </w:rPr>
      </w:pPr>
      <w:r w:rsidRPr="007C56AC">
        <w:rPr>
          <w:rFonts w:cs="David" w:hint="cs"/>
          <w:rtl/>
        </w:rPr>
        <w:tab/>
        <w:t xml:space="preserve"> מלחמה של שנה שלמה </w:t>
      </w:r>
      <w:r w:rsidRPr="007C56AC">
        <w:rPr>
          <w:rFonts w:cs="David"/>
          <w:rtl/>
        </w:rPr>
        <w:t>–</w:t>
      </w:r>
      <w:r w:rsidRPr="007C56AC">
        <w:rPr>
          <w:rFonts w:cs="David" w:hint="cs"/>
          <w:rtl/>
        </w:rPr>
        <w:t xml:space="preserve"> שלוש דקות אתה נותן...</w:t>
      </w:r>
    </w:p>
    <w:p w14:paraId="728AFD3F"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922596A" w14:textId="77777777" w:rsidR="007C56AC" w:rsidRPr="007C56AC" w:rsidRDefault="007C56AC" w:rsidP="007C56AC">
      <w:pPr>
        <w:bidi/>
        <w:rPr>
          <w:rFonts w:cs="David" w:hint="cs"/>
          <w:rtl/>
        </w:rPr>
      </w:pPr>
    </w:p>
    <w:p w14:paraId="15CD1758" w14:textId="77777777" w:rsidR="007C56AC" w:rsidRPr="007C56AC" w:rsidRDefault="007C56AC" w:rsidP="007C56AC">
      <w:pPr>
        <w:bidi/>
        <w:rPr>
          <w:rFonts w:cs="David" w:hint="cs"/>
          <w:rtl/>
        </w:rPr>
      </w:pPr>
      <w:r w:rsidRPr="007C56AC">
        <w:rPr>
          <w:rFonts w:cs="David" w:hint="cs"/>
          <w:rtl/>
        </w:rPr>
        <w:tab/>
        <w:t>אני מעלה להצבעה את מסגרת הדיון כפי שהצעתי: עשר דקות למציעים, שלוש דקות לכל סיעה. מי בעד? מי נגד? מי נמנע?</w:t>
      </w:r>
    </w:p>
    <w:p w14:paraId="78054AA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יורם </w:t>
      </w:r>
      <w:proofErr w:type="spellStart"/>
      <w:r w:rsidRPr="007C56AC">
        <w:rPr>
          <w:rFonts w:cs="David" w:hint="cs"/>
          <w:u w:val="single"/>
          <w:rtl/>
        </w:rPr>
        <w:t>מרציאנו</w:t>
      </w:r>
      <w:proofErr w:type="spellEnd"/>
      <w:r w:rsidRPr="007C56AC">
        <w:rPr>
          <w:rFonts w:cs="David" w:hint="cs"/>
          <w:u w:val="single"/>
          <w:rtl/>
        </w:rPr>
        <w:t>:</w:t>
      </w:r>
    </w:p>
    <w:p w14:paraId="7E0DF801" w14:textId="77777777" w:rsidR="007C56AC" w:rsidRPr="007C56AC" w:rsidRDefault="007C56AC" w:rsidP="007C56AC">
      <w:pPr>
        <w:bidi/>
        <w:rPr>
          <w:rFonts w:cs="David" w:hint="cs"/>
          <w:rtl/>
        </w:rPr>
      </w:pPr>
    </w:p>
    <w:p w14:paraId="78F02AA2" w14:textId="77777777" w:rsidR="007C56AC" w:rsidRPr="007C56AC" w:rsidRDefault="007C56AC" w:rsidP="007C56AC">
      <w:pPr>
        <w:bidi/>
        <w:rPr>
          <w:rFonts w:cs="David" w:hint="cs"/>
          <w:rtl/>
        </w:rPr>
      </w:pPr>
      <w:r w:rsidRPr="007C56AC">
        <w:rPr>
          <w:rFonts w:cs="David" w:hint="cs"/>
          <w:rtl/>
        </w:rPr>
        <w:tab/>
        <w:t xml:space="preserve"> במלאת שנתיים הם גם יגישו הצעת אי-אמון. </w:t>
      </w:r>
    </w:p>
    <w:p w14:paraId="30A074D3"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16AE92C1" w14:textId="77777777" w:rsidR="007C56AC" w:rsidRPr="007C56AC" w:rsidRDefault="007C56AC" w:rsidP="007C56AC">
      <w:pPr>
        <w:bidi/>
        <w:rPr>
          <w:rFonts w:cs="David" w:hint="cs"/>
          <w:u w:val="single"/>
          <w:rtl/>
        </w:rPr>
      </w:pPr>
    </w:p>
    <w:p w14:paraId="4240B042" w14:textId="77777777" w:rsidR="007C56AC" w:rsidRPr="007C56AC" w:rsidRDefault="007C56AC" w:rsidP="007C56AC">
      <w:pPr>
        <w:bidi/>
        <w:rPr>
          <w:rFonts w:cs="David" w:hint="cs"/>
          <w:rtl/>
        </w:rPr>
      </w:pPr>
      <w:r w:rsidRPr="007C56AC">
        <w:rPr>
          <w:rFonts w:cs="David" w:hint="cs"/>
          <w:rtl/>
        </w:rPr>
        <w:tab/>
        <w:t xml:space="preserve"> במלאת שנתיים תהיה ממשלה אחרת. הרי שר הביטחון שלך כבר הלך הביתה, עכשיו רק צריך את ראש הממשלה לשלוח הביתה.</w:t>
      </w:r>
    </w:p>
    <w:p w14:paraId="46B6AC04"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קריאות:</w:t>
      </w:r>
    </w:p>
    <w:p w14:paraId="68F1FFB3" w14:textId="77777777" w:rsidR="007C56AC" w:rsidRPr="007C56AC" w:rsidRDefault="007C56AC" w:rsidP="007C56AC">
      <w:pPr>
        <w:bidi/>
        <w:rPr>
          <w:rFonts w:cs="David" w:hint="cs"/>
          <w:rtl/>
        </w:rPr>
      </w:pPr>
    </w:p>
    <w:p w14:paraId="26EB6599" w14:textId="77777777" w:rsidR="007C56AC" w:rsidRPr="007C56AC" w:rsidRDefault="007C56AC" w:rsidP="007C56AC">
      <w:pPr>
        <w:bidi/>
        <w:rPr>
          <w:rFonts w:cs="David" w:hint="cs"/>
          <w:rtl/>
        </w:rPr>
      </w:pPr>
      <w:r w:rsidRPr="007C56AC">
        <w:rPr>
          <w:rFonts w:cs="David" w:hint="cs"/>
          <w:rtl/>
        </w:rPr>
        <w:tab/>
        <w:t>- - -</w:t>
      </w:r>
    </w:p>
    <w:p w14:paraId="2FA563D1" w14:textId="77777777" w:rsidR="007C56AC" w:rsidRPr="007C56AC" w:rsidRDefault="007C56AC" w:rsidP="007C56AC">
      <w:pPr>
        <w:bidi/>
        <w:jc w:val="center"/>
        <w:rPr>
          <w:rFonts w:cs="David" w:hint="cs"/>
          <w:b/>
          <w:bCs/>
          <w:rtl/>
        </w:rPr>
      </w:pPr>
      <w:r w:rsidRPr="007C56AC">
        <w:rPr>
          <w:rFonts w:cs="David"/>
          <w:rtl/>
        </w:rPr>
        <w:br/>
      </w:r>
      <w:r w:rsidRPr="007C56AC">
        <w:rPr>
          <w:rFonts w:cs="David" w:hint="cs"/>
          <w:b/>
          <w:bCs/>
          <w:rtl/>
        </w:rPr>
        <w:t>ה צ ב ע ה</w:t>
      </w:r>
    </w:p>
    <w:p w14:paraId="76F31C78" w14:textId="77777777" w:rsidR="007C56AC" w:rsidRPr="007C56AC" w:rsidRDefault="007C56AC" w:rsidP="007C56AC">
      <w:pPr>
        <w:bidi/>
        <w:jc w:val="center"/>
        <w:rPr>
          <w:rFonts w:cs="David" w:hint="cs"/>
          <w:b/>
          <w:bCs/>
          <w:rtl/>
        </w:rPr>
      </w:pPr>
    </w:p>
    <w:p w14:paraId="679815BC" w14:textId="77777777" w:rsidR="007C56AC" w:rsidRPr="007C56AC" w:rsidRDefault="007C56AC" w:rsidP="007C56AC">
      <w:pPr>
        <w:bidi/>
        <w:jc w:val="center"/>
        <w:rPr>
          <w:rFonts w:cs="David" w:hint="cs"/>
          <w:rtl/>
        </w:rPr>
      </w:pPr>
      <w:r w:rsidRPr="007C56AC">
        <w:rPr>
          <w:rFonts w:cs="David" w:hint="cs"/>
          <w:rtl/>
        </w:rPr>
        <w:t xml:space="preserve">בעד </w:t>
      </w:r>
      <w:r w:rsidRPr="007C56AC">
        <w:rPr>
          <w:rFonts w:cs="David"/>
          <w:rtl/>
        </w:rPr>
        <w:t>–</w:t>
      </w:r>
      <w:r w:rsidRPr="007C56AC">
        <w:rPr>
          <w:rFonts w:cs="David" w:hint="cs"/>
          <w:rtl/>
        </w:rPr>
        <w:t xml:space="preserve"> 12</w:t>
      </w:r>
    </w:p>
    <w:p w14:paraId="5086CE19" w14:textId="77777777" w:rsidR="007C56AC" w:rsidRPr="007C56AC" w:rsidRDefault="007C56AC" w:rsidP="007C56AC">
      <w:pPr>
        <w:bidi/>
        <w:jc w:val="center"/>
        <w:rPr>
          <w:rFonts w:cs="David" w:hint="cs"/>
          <w:rtl/>
        </w:rPr>
      </w:pPr>
      <w:r w:rsidRPr="007C56AC">
        <w:rPr>
          <w:rFonts w:cs="David" w:hint="cs"/>
          <w:rtl/>
        </w:rPr>
        <w:t xml:space="preserve">נגד </w:t>
      </w:r>
      <w:r w:rsidRPr="007C56AC">
        <w:rPr>
          <w:rFonts w:cs="David"/>
          <w:rtl/>
        </w:rPr>
        <w:t>–</w:t>
      </w:r>
      <w:r w:rsidRPr="007C56AC">
        <w:rPr>
          <w:rFonts w:cs="David" w:hint="cs"/>
          <w:rtl/>
        </w:rPr>
        <w:t xml:space="preserve"> אין</w:t>
      </w:r>
    </w:p>
    <w:p w14:paraId="5E9D7823" w14:textId="77777777" w:rsidR="007C56AC" w:rsidRPr="007C56AC" w:rsidRDefault="007C56AC" w:rsidP="007C56AC">
      <w:pPr>
        <w:bidi/>
        <w:jc w:val="center"/>
        <w:rPr>
          <w:rFonts w:cs="David" w:hint="cs"/>
          <w:rtl/>
        </w:rPr>
      </w:pPr>
      <w:r w:rsidRPr="007C56AC">
        <w:rPr>
          <w:rFonts w:cs="David" w:hint="cs"/>
          <w:rtl/>
        </w:rPr>
        <w:t xml:space="preserve">נמנעים </w:t>
      </w:r>
      <w:r w:rsidRPr="007C56AC">
        <w:rPr>
          <w:rFonts w:cs="David"/>
          <w:rtl/>
        </w:rPr>
        <w:t>–</w:t>
      </w:r>
      <w:r w:rsidRPr="007C56AC">
        <w:rPr>
          <w:rFonts w:cs="David" w:hint="cs"/>
          <w:rtl/>
        </w:rPr>
        <w:t xml:space="preserve"> אין</w:t>
      </w:r>
    </w:p>
    <w:p w14:paraId="5A16B57F" w14:textId="77777777" w:rsidR="007C56AC" w:rsidRPr="007C56AC" w:rsidRDefault="007C56AC" w:rsidP="007C56AC">
      <w:pPr>
        <w:bidi/>
        <w:jc w:val="center"/>
        <w:rPr>
          <w:rFonts w:cs="David" w:hint="cs"/>
          <w:rtl/>
        </w:rPr>
      </w:pPr>
      <w:r w:rsidRPr="007C56AC">
        <w:rPr>
          <w:rFonts w:cs="David" w:hint="cs"/>
          <w:rtl/>
        </w:rPr>
        <w:t>ההצעה למסגרת דיון של עשר דקות למציעים, שלוש דקות לכל סיעה, בהצעות להביע אי-אמון בממשלה, נתקבלה.</w:t>
      </w:r>
    </w:p>
    <w:p w14:paraId="343DC0B9" w14:textId="77777777" w:rsidR="007C56AC" w:rsidRPr="007C56AC" w:rsidRDefault="007C56AC" w:rsidP="007C56AC">
      <w:pPr>
        <w:bidi/>
        <w:jc w:val="center"/>
        <w:rPr>
          <w:rFonts w:cs="David" w:hint="cs"/>
          <w:rtl/>
        </w:rPr>
      </w:pPr>
    </w:p>
    <w:p w14:paraId="40174F26"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9444BC1" w14:textId="77777777" w:rsidR="007C56AC" w:rsidRPr="007C56AC" w:rsidRDefault="007C56AC" w:rsidP="007C56AC">
      <w:pPr>
        <w:bidi/>
        <w:rPr>
          <w:rFonts w:cs="David" w:hint="cs"/>
          <w:u w:val="single"/>
          <w:rtl/>
        </w:rPr>
      </w:pPr>
    </w:p>
    <w:p w14:paraId="2C1B1AFC"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רבותי, הצביעו בעד מסגרת הדיון </w:t>
      </w:r>
      <w:r w:rsidRPr="007C56AC">
        <w:rPr>
          <w:rFonts w:cs="David"/>
          <w:rtl/>
        </w:rPr>
        <w:t>–</w:t>
      </w:r>
      <w:r w:rsidRPr="007C56AC">
        <w:rPr>
          <w:rFonts w:cs="David" w:hint="cs"/>
          <w:rtl/>
        </w:rPr>
        <w:t xml:space="preserve"> 12 חברים, נגד </w:t>
      </w:r>
      <w:r w:rsidRPr="007C56AC">
        <w:rPr>
          <w:rFonts w:cs="David"/>
          <w:rtl/>
        </w:rPr>
        <w:t>–</w:t>
      </w:r>
      <w:r w:rsidRPr="007C56AC">
        <w:rPr>
          <w:rFonts w:cs="David" w:hint="cs"/>
          <w:rtl/>
        </w:rPr>
        <w:t xml:space="preserve"> אין, נמנעים </w:t>
      </w:r>
      <w:r w:rsidRPr="007C56AC">
        <w:rPr>
          <w:rFonts w:cs="David"/>
          <w:rtl/>
        </w:rPr>
        <w:t>–</w:t>
      </w:r>
      <w:r w:rsidRPr="007C56AC">
        <w:rPr>
          <w:rFonts w:cs="David" w:hint="cs"/>
          <w:rtl/>
        </w:rPr>
        <w:t xml:space="preserve"> אין. מסגרת הדיון, כפי שהצעתי, אושרה. </w:t>
      </w:r>
    </w:p>
    <w:p w14:paraId="26E6F04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יושב-ראש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049D3050" w14:textId="77777777" w:rsidR="007C56AC" w:rsidRPr="007C56AC" w:rsidRDefault="007C56AC" w:rsidP="007C56AC">
      <w:pPr>
        <w:bidi/>
        <w:rPr>
          <w:rFonts w:cs="David" w:hint="cs"/>
          <w:rtl/>
        </w:rPr>
      </w:pPr>
    </w:p>
    <w:p w14:paraId="1D530FFB" w14:textId="77777777" w:rsidR="007C56AC" w:rsidRPr="007C56AC" w:rsidRDefault="007C56AC" w:rsidP="007C56AC">
      <w:pPr>
        <w:bidi/>
        <w:rPr>
          <w:rFonts w:cs="David" w:hint="cs"/>
          <w:rtl/>
        </w:rPr>
      </w:pPr>
      <w:r w:rsidRPr="007C56AC">
        <w:rPr>
          <w:rFonts w:cs="David" w:hint="cs"/>
          <w:rtl/>
        </w:rPr>
        <w:tab/>
        <w:t>הישג גדול לממשלה.</w:t>
      </w:r>
    </w:p>
    <w:p w14:paraId="1698DC63" w14:textId="77777777" w:rsidR="007C56AC" w:rsidRPr="007C56AC" w:rsidRDefault="007C56AC" w:rsidP="007C56AC">
      <w:pPr>
        <w:bidi/>
        <w:rPr>
          <w:rFonts w:cs="David" w:hint="cs"/>
          <w:rtl/>
        </w:rPr>
      </w:pPr>
      <w:r w:rsidRPr="007C56AC">
        <w:rPr>
          <w:rFonts w:cs="David"/>
          <w:rtl/>
        </w:rPr>
        <w:br w:type="page"/>
      </w:r>
    </w:p>
    <w:p w14:paraId="014B9165" w14:textId="77777777" w:rsidR="007C56AC" w:rsidRPr="007C56AC" w:rsidRDefault="007C56AC" w:rsidP="007C56AC">
      <w:pPr>
        <w:numPr>
          <w:ilvl w:val="0"/>
          <w:numId w:val="2"/>
        </w:numPr>
        <w:tabs>
          <w:tab w:val="left" w:pos="1221"/>
        </w:tabs>
        <w:overflowPunct w:val="0"/>
        <w:autoSpaceDE w:val="0"/>
        <w:autoSpaceDN w:val="0"/>
        <w:bidi/>
        <w:adjustRightInd w:val="0"/>
        <w:ind w:right="0"/>
        <w:jc w:val="center"/>
        <w:textAlignment w:val="baseline"/>
        <w:rPr>
          <w:rFonts w:cs="David" w:hint="cs"/>
          <w:b/>
          <w:bCs/>
          <w:u w:val="single"/>
        </w:rPr>
      </w:pPr>
      <w:r w:rsidRPr="007C56AC">
        <w:rPr>
          <w:rFonts w:cs="David" w:hint="cs"/>
          <w:b/>
          <w:bCs/>
          <w:u w:val="single"/>
          <w:rtl/>
        </w:rPr>
        <w:t xml:space="preserve">סדרי דיון בהצעה להאריך את תוקפו של חוק דחיית שירות לתלמידי ישיבות שתורתם אומנותם, </w:t>
      </w:r>
      <w:proofErr w:type="spellStart"/>
      <w:r w:rsidRPr="007C56AC">
        <w:rPr>
          <w:rFonts w:cs="David" w:hint="cs"/>
          <w:b/>
          <w:bCs/>
          <w:u w:val="single"/>
          <w:rtl/>
        </w:rPr>
        <w:t>התשס"ב</w:t>
      </w:r>
      <w:proofErr w:type="spellEnd"/>
      <w:r w:rsidRPr="007C56AC">
        <w:rPr>
          <w:rFonts w:cs="David" w:hint="cs"/>
          <w:b/>
          <w:bCs/>
          <w:u w:val="single"/>
          <w:rtl/>
        </w:rPr>
        <w:t xml:space="preserve">-2002 </w:t>
      </w:r>
      <w:r w:rsidRPr="007C56AC">
        <w:rPr>
          <w:rFonts w:cs="David"/>
          <w:b/>
          <w:bCs/>
          <w:u w:val="single"/>
          <w:rtl/>
        </w:rPr>
        <w:t>–</w:t>
      </w:r>
      <w:r w:rsidRPr="007C56AC">
        <w:rPr>
          <w:rFonts w:cs="David" w:hint="cs"/>
          <w:b/>
          <w:bCs/>
          <w:u w:val="single"/>
          <w:rtl/>
        </w:rPr>
        <w:t xml:space="preserve"> בקשת יושב-ראש ועדת החוץ והביטחון</w:t>
      </w:r>
    </w:p>
    <w:p w14:paraId="4B15717C" w14:textId="77777777" w:rsidR="007C56AC" w:rsidRPr="007C56AC" w:rsidRDefault="007C56AC" w:rsidP="007C56AC">
      <w:pPr>
        <w:bidi/>
        <w:jc w:val="center"/>
        <w:rPr>
          <w:rFonts w:cs="David" w:hint="cs"/>
          <w:rtl/>
        </w:rPr>
      </w:pPr>
    </w:p>
    <w:p w14:paraId="10AF78D1"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6BAB5E7" w14:textId="77777777" w:rsidR="007C56AC" w:rsidRPr="007C56AC" w:rsidRDefault="007C56AC" w:rsidP="007C56AC">
      <w:pPr>
        <w:bidi/>
        <w:rPr>
          <w:rFonts w:cs="David" w:hint="cs"/>
          <w:u w:val="single"/>
          <w:rtl/>
        </w:rPr>
      </w:pPr>
    </w:p>
    <w:p w14:paraId="33E13FCD"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נושא נוסף על סדר-היום: סדרי דיון בהצעה להאריך את תוקפו של חוק דחיית שירות לתלמידי ישיבות שתורתם אומנותם, </w:t>
      </w:r>
      <w:proofErr w:type="spellStart"/>
      <w:r w:rsidRPr="007C56AC">
        <w:rPr>
          <w:rFonts w:cs="David" w:hint="cs"/>
          <w:rtl/>
        </w:rPr>
        <w:t>התשס"ב</w:t>
      </w:r>
      <w:proofErr w:type="spellEnd"/>
      <w:r w:rsidRPr="007C56AC">
        <w:rPr>
          <w:rFonts w:cs="David" w:hint="cs"/>
          <w:rtl/>
        </w:rPr>
        <w:t xml:space="preserve">-2002 </w:t>
      </w:r>
      <w:r w:rsidRPr="007C56AC">
        <w:rPr>
          <w:rFonts w:cs="David"/>
          <w:rtl/>
        </w:rPr>
        <w:t>–</w:t>
      </w:r>
      <w:r w:rsidRPr="007C56AC">
        <w:rPr>
          <w:rFonts w:cs="David" w:hint="cs"/>
          <w:rtl/>
        </w:rPr>
        <w:t xml:space="preserve"> בקשת יושב-ראש ועדת החוץ והביטחון. מונחת בפניכם הצעה לדיון. </w:t>
      </w:r>
    </w:p>
    <w:p w14:paraId="63596FFD"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92A38EA" w14:textId="77777777" w:rsidR="007C56AC" w:rsidRPr="007C56AC" w:rsidRDefault="007C56AC" w:rsidP="007C56AC">
      <w:pPr>
        <w:bidi/>
        <w:rPr>
          <w:rFonts w:cs="David" w:hint="cs"/>
          <w:u w:val="single"/>
          <w:rtl/>
        </w:rPr>
      </w:pPr>
    </w:p>
    <w:p w14:paraId="63D65A73" w14:textId="77777777" w:rsidR="007C56AC" w:rsidRPr="007C56AC" w:rsidRDefault="007C56AC" w:rsidP="007C56AC">
      <w:pPr>
        <w:bidi/>
        <w:rPr>
          <w:rFonts w:cs="David" w:hint="cs"/>
          <w:rtl/>
        </w:rPr>
      </w:pPr>
      <w:r w:rsidRPr="007C56AC">
        <w:rPr>
          <w:rFonts w:cs="David" w:hint="cs"/>
          <w:rtl/>
        </w:rPr>
        <w:tab/>
        <w:t xml:space="preserve"> הארכה בחצי שנה? </w:t>
      </w:r>
    </w:p>
    <w:p w14:paraId="3158C7E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5FA498E" w14:textId="77777777" w:rsidR="007C56AC" w:rsidRPr="007C56AC" w:rsidRDefault="007C56AC" w:rsidP="007C56AC">
      <w:pPr>
        <w:bidi/>
        <w:rPr>
          <w:rFonts w:cs="David" w:hint="cs"/>
          <w:rtl/>
        </w:rPr>
      </w:pPr>
    </w:p>
    <w:p w14:paraId="5DE4957D" w14:textId="77777777" w:rsidR="007C56AC" w:rsidRPr="007C56AC" w:rsidRDefault="007C56AC" w:rsidP="007C56AC">
      <w:pPr>
        <w:bidi/>
        <w:rPr>
          <w:rFonts w:cs="David" w:hint="cs"/>
          <w:rtl/>
        </w:rPr>
      </w:pPr>
      <w:r w:rsidRPr="007C56AC">
        <w:rPr>
          <w:rFonts w:cs="David" w:hint="cs"/>
          <w:rtl/>
        </w:rPr>
        <w:tab/>
        <w:t xml:space="preserve">אני מעביר את רשות הדיבור ליושב-ראש ועדת החוץ והביטחון, חבר הכנסת צחי </w:t>
      </w:r>
      <w:proofErr w:type="spellStart"/>
      <w:r w:rsidRPr="007C56AC">
        <w:rPr>
          <w:rFonts w:cs="David" w:hint="cs"/>
          <w:rtl/>
        </w:rPr>
        <w:t>הנגבי</w:t>
      </w:r>
      <w:proofErr w:type="spellEnd"/>
      <w:r w:rsidRPr="007C56AC">
        <w:rPr>
          <w:rFonts w:cs="David" w:hint="cs"/>
          <w:rtl/>
        </w:rPr>
        <w:t xml:space="preserve">. </w:t>
      </w:r>
    </w:p>
    <w:p w14:paraId="2547D280" w14:textId="77777777" w:rsidR="007C56AC" w:rsidRPr="007C56AC" w:rsidRDefault="007C56AC" w:rsidP="007C56AC">
      <w:pPr>
        <w:bidi/>
        <w:rPr>
          <w:rFonts w:cs="David" w:hint="cs"/>
          <w:b/>
          <w:b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4F63362A" w14:textId="77777777" w:rsidR="007C56AC" w:rsidRPr="007C56AC" w:rsidRDefault="007C56AC" w:rsidP="007C56AC">
      <w:pPr>
        <w:bidi/>
        <w:rPr>
          <w:rFonts w:cs="David" w:hint="cs"/>
          <w:b/>
          <w:bCs/>
          <w:rtl/>
        </w:rPr>
      </w:pPr>
    </w:p>
    <w:p w14:paraId="2C21D5E8" w14:textId="77777777" w:rsidR="007C56AC" w:rsidRPr="007C56AC" w:rsidRDefault="007C56AC" w:rsidP="007C56AC">
      <w:pPr>
        <w:bidi/>
        <w:rPr>
          <w:rFonts w:cs="David" w:hint="cs"/>
          <w:rtl/>
        </w:rPr>
      </w:pPr>
      <w:r w:rsidRPr="007C56AC">
        <w:rPr>
          <w:rFonts w:cs="David" w:hint="cs"/>
          <w:rtl/>
        </w:rPr>
        <w:tab/>
        <w:t xml:space="preserve">תודה. קודם כול, ברכותיי ליושב-ראש הוועדה הזמני. </w:t>
      </w:r>
    </w:p>
    <w:p w14:paraId="2917E74B"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גלנטי:</w:t>
      </w:r>
    </w:p>
    <w:p w14:paraId="15110310" w14:textId="77777777" w:rsidR="007C56AC" w:rsidRPr="007C56AC" w:rsidRDefault="007C56AC" w:rsidP="007C56AC">
      <w:pPr>
        <w:pStyle w:val="Heading5"/>
        <w:jc w:val="left"/>
        <w:rPr>
          <w:rFonts w:hint="cs"/>
          <w:rtl/>
        </w:rPr>
      </w:pPr>
    </w:p>
    <w:p w14:paraId="48AF35FC" w14:textId="77777777" w:rsidR="007C56AC" w:rsidRPr="007C56AC" w:rsidRDefault="007C56AC" w:rsidP="007C56AC">
      <w:pPr>
        <w:bidi/>
        <w:rPr>
          <w:rFonts w:cs="David" w:hint="cs"/>
          <w:rtl/>
        </w:rPr>
      </w:pPr>
      <w:r w:rsidRPr="007C56AC">
        <w:rPr>
          <w:rFonts w:cs="David" w:hint="cs"/>
          <w:rtl/>
        </w:rPr>
        <w:tab/>
        <w:t xml:space="preserve"> הוועדה זמנית, או שהוא זמני?</w:t>
      </w:r>
    </w:p>
    <w:p w14:paraId="04B6CEB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42588AA" w14:textId="77777777" w:rsidR="007C56AC" w:rsidRPr="007C56AC" w:rsidRDefault="007C56AC" w:rsidP="007C56AC">
      <w:pPr>
        <w:bidi/>
        <w:rPr>
          <w:rFonts w:cs="David" w:hint="cs"/>
          <w:u w:val="single"/>
          <w:rtl/>
        </w:rPr>
      </w:pPr>
    </w:p>
    <w:p w14:paraId="5EF8CC74"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מהכיסא הזה אנחנו יודעים שמגיעים לממשלה, אז מגיעות לך ברכות כפולות. </w:t>
      </w:r>
    </w:p>
    <w:p w14:paraId="09C87129"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9A9DE66" w14:textId="77777777" w:rsidR="007C56AC" w:rsidRPr="007C56AC" w:rsidRDefault="007C56AC" w:rsidP="007C56AC">
      <w:pPr>
        <w:bidi/>
        <w:rPr>
          <w:rFonts w:cs="David" w:hint="cs"/>
          <w:rtl/>
        </w:rPr>
      </w:pPr>
    </w:p>
    <w:p w14:paraId="34C5EB36" w14:textId="77777777" w:rsidR="007C56AC" w:rsidRPr="007C56AC" w:rsidRDefault="007C56AC" w:rsidP="007C56AC">
      <w:pPr>
        <w:bidi/>
        <w:rPr>
          <w:rFonts w:cs="David" w:hint="cs"/>
          <w:rtl/>
        </w:rPr>
      </w:pPr>
      <w:r w:rsidRPr="007C56AC">
        <w:rPr>
          <w:rFonts w:cs="David" w:hint="cs"/>
          <w:rtl/>
        </w:rPr>
        <w:tab/>
        <w:t>תודה.</w:t>
      </w:r>
    </w:p>
    <w:p w14:paraId="27DD4FA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044CB99" w14:textId="77777777" w:rsidR="007C56AC" w:rsidRPr="007C56AC" w:rsidRDefault="007C56AC" w:rsidP="007C56AC">
      <w:pPr>
        <w:bidi/>
        <w:rPr>
          <w:rFonts w:cs="David" w:hint="cs"/>
          <w:rtl/>
        </w:rPr>
      </w:pPr>
    </w:p>
    <w:p w14:paraId="1A438CF1" w14:textId="77777777" w:rsidR="007C56AC" w:rsidRPr="007C56AC" w:rsidRDefault="007C56AC" w:rsidP="007C56AC">
      <w:pPr>
        <w:bidi/>
        <w:rPr>
          <w:rFonts w:cs="David" w:hint="cs"/>
          <w:rtl/>
        </w:rPr>
      </w:pPr>
      <w:r w:rsidRPr="007C56AC">
        <w:rPr>
          <w:rFonts w:cs="David" w:hint="cs"/>
          <w:rtl/>
        </w:rPr>
        <w:tab/>
        <w:t xml:space="preserve">חוק טל </w:t>
      </w:r>
      <w:r w:rsidRPr="007C56AC">
        <w:rPr>
          <w:rFonts w:cs="David"/>
          <w:rtl/>
        </w:rPr>
        <w:t>–</w:t>
      </w:r>
      <w:r w:rsidRPr="007C56AC">
        <w:rPr>
          <w:rFonts w:cs="David" w:hint="cs"/>
          <w:rtl/>
        </w:rPr>
        <w:t xml:space="preserve"> אני אקרא את הסעיף שמסומן אצלכם 16(א) ו-(ב), שמכוחו אנחנו נבין את מהות הדיון הקצרצר הזה: "חוק זה יעמוד בתוקפו חמש שנים מיום פרסומו. הכנסת רשאית בהחלטה להאריך את תוקפו של חוק זה לתקופות נוספות שלא יעלו על חמש שנים, כל אחת. דיון בהארכת תוקפו של החוק יתקיים בכנסת לא יאוחר משישה חודשים לפני תום תוקפו. החוק יעמוד בתוקף עד ה-1 באוגוסט 2007."</w:t>
      </w:r>
    </w:p>
    <w:p w14:paraId="2C82C3CE" w14:textId="77777777" w:rsidR="007C56AC" w:rsidRPr="007C56AC" w:rsidRDefault="007C56AC" w:rsidP="007C56AC">
      <w:pPr>
        <w:bidi/>
        <w:rPr>
          <w:rFonts w:cs="David" w:hint="cs"/>
          <w:rtl/>
        </w:rPr>
      </w:pPr>
    </w:p>
    <w:p w14:paraId="2F9E8FE7" w14:textId="77777777" w:rsidR="007C56AC" w:rsidRPr="007C56AC" w:rsidRDefault="007C56AC" w:rsidP="007C56AC">
      <w:pPr>
        <w:bidi/>
        <w:rPr>
          <w:rFonts w:cs="David" w:hint="cs"/>
          <w:rtl/>
        </w:rPr>
      </w:pPr>
      <w:r w:rsidRPr="007C56AC">
        <w:rPr>
          <w:rFonts w:cs="David" w:hint="cs"/>
          <w:rtl/>
        </w:rPr>
        <w:tab/>
        <w:t xml:space="preserve">חוק טל עבר לפני חמש שנים. כפי שראינו בחוק הזה נקבע מנגנון להארכת התוקף </w:t>
      </w:r>
      <w:r w:rsidRPr="007C56AC">
        <w:rPr>
          <w:rFonts w:cs="David"/>
          <w:rtl/>
        </w:rPr>
        <w:t>–</w:t>
      </w:r>
      <w:r w:rsidRPr="007C56AC">
        <w:rPr>
          <w:rFonts w:cs="David" w:hint="cs"/>
          <w:rtl/>
        </w:rPr>
        <w:t xml:space="preserve"> כי בשונה מחוקים שגרתיים, החוק הזה היה קצוב בזמן לחמש שנים, והכנסת דנה לפני מספר חודשים בבקשת הממשלה להאריך את תוקף החוק. </w:t>
      </w:r>
    </w:p>
    <w:p w14:paraId="71035121" w14:textId="77777777" w:rsidR="007C56AC" w:rsidRPr="007C56AC" w:rsidRDefault="007C56AC" w:rsidP="007C56AC">
      <w:pPr>
        <w:bidi/>
        <w:rPr>
          <w:rFonts w:cs="David" w:hint="cs"/>
          <w:rtl/>
        </w:rPr>
      </w:pPr>
    </w:p>
    <w:p w14:paraId="274C5261" w14:textId="77777777" w:rsidR="007C56AC" w:rsidRPr="007C56AC" w:rsidRDefault="007C56AC" w:rsidP="007C56AC">
      <w:pPr>
        <w:bidi/>
        <w:rPr>
          <w:rFonts w:cs="David" w:hint="cs"/>
          <w:rtl/>
        </w:rPr>
      </w:pPr>
      <w:r w:rsidRPr="007C56AC">
        <w:rPr>
          <w:rFonts w:cs="David" w:hint="cs"/>
          <w:rtl/>
        </w:rPr>
        <w:tab/>
        <w:t xml:space="preserve">השר אדרי הביא בפני הכנסת את הצורך בדיון בהארכת התוקף, והוחלט שהדיון בסוגיה הזאת </w:t>
      </w:r>
      <w:r w:rsidRPr="007C56AC">
        <w:rPr>
          <w:rFonts w:cs="David"/>
          <w:rtl/>
        </w:rPr>
        <w:t>–</w:t>
      </w:r>
      <w:r w:rsidRPr="007C56AC">
        <w:rPr>
          <w:rFonts w:cs="David" w:hint="cs"/>
          <w:rtl/>
        </w:rPr>
        <w:t xml:space="preserve"> לקראת המלצה למליאת הכנסת </w:t>
      </w:r>
      <w:r w:rsidRPr="007C56AC">
        <w:rPr>
          <w:rFonts w:cs="David"/>
          <w:rtl/>
        </w:rPr>
        <w:t>–</w:t>
      </w:r>
      <w:r w:rsidRPr="007C56AC">
        <w:rPr>
          <w:rFonts w:cs="David" w:hint="cs"/>
          <w:rtl/>
        </w:rPr>
        <w:t xml:space="preserve"> יהיה בוועדת החוץ והביטחון.</w:t>
      </w:r>
    </w:p>
    <w:p w14:paraId="36012297" w14:textId="77777777" w:rsidR="007C56AC" w:rsidRPr="007C56AC" w:rsidRDefault="007C56AC" w:rsidP="007C56AC">
      <w:pPr>
        <w:bidi/>
        <w:rPr>
          <w:rFonts w:cs="David" w:hint="cs"/>
          <w:rtl/>
        </w:rPr>
      </w:pPr>
    </w:p>
    <w:p w14:paraId="6498BC0B" w14:textId="77777777" w:rsidR="007C56AC" w:rsidRPr="007C56AC" w:rsidRDefault="007C56AC" w:rsidP="007C56AC">
      <w:pPr>
        <w:bidi/>
        <w:rPr>
          <w:rFonts w:cs="David" w:hint="cs"/>
          <w:rtl/>
        </w:rPr>
      </w:pPr>
      <w:r w:rsidRPr="007C56AC">
        <w:rPr>
          <w:rFonts w:cs="David" w:hint="cs"/>
          <w:rtl/>
        </w:rPr>
        <w:tab/>
        <w:t xml:space="preserve">זה בשונה ממה שהיה לפני חמש שנים, שאז את החוק הכינה לא ועדת החוץ והביטחון אלא ועדה מיוחדת בראשותו של חבר הכנסת דאז יוסי כץ, שהיו בה חברים גם מוועדת החוץ והביטחון, אבל גם מסיעות אחרות. </w:t>
      </w:r>
    </w:p>
    <w:p w14:paraId="5272CCE2" w14:textId="77777777" w:rsidR="007C56AC" w:rsidRPr="007C56AC" w:rsidRDefault="007C56AC" w:rsidP="007C56AC">
      <w:pPr>
        <w:bidi/>
        <w:rPr>
          <w:rFonts w:cs="David" w:hint="cs"/>
          <w:rtl/>
        </w:rPr>
      </w:pPr>
    </w:p>
    <w:p w14:paraId="192AE09B" w14:textId="77777777" w:rsidR="007C56AC" w:rsidRPr="007C56AC" w:rsidRDefault="007C56AC" w:rsidP="007C56AC">
      <w:pPr>
        <w:bidi/>
        <w:rPr>
          <w:rFonts w:cs="David" w:hint="cs"/>
          <w:rtl/>
        </w:rPr>
      </w:pPr>
      <w:r w:rsidRPr="007C56AC">
        <w:rPr>
          <w:rFonts w:cs="David" w:hint="cs"/>
          <w:rtl/>
        </w:rPr>
        <w:tab/>
        <w:t xml:space="preserve">הוחלט </w:t>
      </w:r>
      <w:r w:rsidRPr="007C56AC">
        <w:rPr>
          <w:rFonts w:cs="David"/>
          <w:rtl/>
        </w:rPr>
        <w:t>–</w:t>
      </w:r>
      <w:r w:rsidRPr="007C56AC">
        <w:rPr>
          <w:rFonts w:cs="David" w:hint="cs"/>
          <w:rtl/>
        </w:rPr>
        <w:t xml:space="preserve"> על-פי בקשת הממשלה </w:t>
      </w:r>
      <w:r w:rsidRPr="007C56AC">
        <w:rPr>
          <w:rFonts w:cs="David"/>
          <w:rtl/>
        </w:rPr>
        <w:t>–</w:t>
      </w:r>
      <w:r w:rsidRPr="007C56AC">
        <w:rPr>
          <w:rFonts w:cs="David" w:hint="cs"/>
          <w:rtl/>
        </w:rPr>
        <w:t xml:space="preserve"> שוועדת החוץ והביטחון תדון בנושא, ולמעשה הוועדה קיימה סדרה של דיונים, והדיון המסכם יהיה ביום רביעי בעוד יומיים </w:t>
      </w:r>
      <w:r w:rsidRPr="007C56AC">
        <w:rPr>
          <w:rFonts w:cs="David"/>
          <w:rtl/>
        </w:rPr>
        <w:t>–</w:t>
      </w:r>
      <w:r w:rsidRPr="007C56AC">
        <w:rPr>
          <w:rFonts w:cs="David" w:hint="cs"/>
          <w:rtl/>
        </w:rPr>
        <w:t xml:space="preserve"> דיון מסכם וסופי, שבסיומו גם תערוך הוועדה הצבעה על הצעת הממשלה, כאשר הממשלה מציעה להאריך את תוקף החוק בחמש שנים, ועל כך אנחנו נצביע אם אנחנו מאשרים או מסתייגים. בסופו של דבר, הכדור עובר למליאה.</w:t>
      </w:r>
    </w:p>
    <w:p w14:paraId="1CF7605E" w14:textId="77777777" w:rsidR="007C56AC" w:rsidRPr="007C56AC" w:rsidRDefault="007C56AC" w:rsidP="007C56AC">
      <w:pPr>
        <w:bidi/>
        <w:rPr>
          <w:rFonts w:cs="David" w:hint="cs"/>
          <w:rtl/>
        </w:rPr>
      </w:pPr>
    </w:p>
    <w:p w14:paraId="5938C99E" w14:textId="77777777" w:rsidR="007C56AC" w:rsidRPr="007C56AC" w:rsidRDefault="007C56AC" w:rsidP="007C56AC">
      <w:pPr>
        <w:bidi/>
        <w:rPr>
          <w:rFonts w:cs="David" w:hint="cs"/>
          <w:rtl/>
        </w:rPr>
      </w:pPr>
      <w:r w:rsidRPr="007C56AC">
        <w:rPr>
          <w:rFonts w:cs="David" w:hint="cs"/>
          <w:rtl/>
        </w:rPr>
        <w:tab/>
        <w:t xml:space="preserve">אלא שכיוון שמדובר בייצור פרלמנטרי שאין דומה לו בחקיקה </w:t>
      </w:r>
      <w:r w:rsidRPr="007C56AC">
        <w:rPr>
          <w:rFonts w:cs="David"/>
          <w:rtl/>
        </w:rPr>
        <w:t>–</w:t>
      </w:r>
      <w:r w:rsidRPr="007C56AC">
        <w:rPr>
          <w:rFonts w:cs="David" w:hint="cs"/>
          <w:rtl/>
        </w:rPr>
        <w:t xml:space="preserve"> אני לא מכיר חוקים אחרים מהסוג הזה שמעת לעת נדרש דיון בהארכת תוקפם - - -</w:t>
      </w:r>
    </w:p>
    <w:p w14:paraId="729B999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דוד טל:</w:t>
      </w:r>
    </w:p>
    <w:p w14:paraId="565F7AD0" w14:textId="77777777" w:rsidR="007C56AC" w:rsidRPr="007C56AC" w:rsidRDefault="007C56AC" w:rsidP="007C56AC">
      <w:pPr>
        <w:bidi/>
        <w:rPr>
          <w:rFonts w:cs="David" w:hint="cs"/>
          <w:rtl/>
        </w:rPr>
      </w:pPr>
    </w:p>
    <w:p w14:paraId="27F7524F" w14:textId="77777777" w:rsidR="007C56AC" w:rsidRPr="007C56AC" w:rsidRDefault="007C56AC" w:rsidP="007C56AC">
      <w:pPr>
        <w:bidi/>
        <w:rPr>
          <w:rFonts w:cs="David" w:hint="cs"/>
          <w:rtl/>
        </w:rPr>
      </w:pPr>
      <w:r w:rsidRPr="007C56AC">
        <w:rPr>
          <w:rFonts w:cs="David" w:hint="cs"/>
          <w:rtl/>
        </w:rPr>
        <w:tab/>
        <w:t xml:space="preserve"> חוק שעת חירום, למשל. </w:t>
      </w:r>
    </w:p>
    <w:p w14:paraId="561D64E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40B4172E" w14:textId="77777777" w:rsidR="007C56AC" w:rsidRPr="007C56AC" w:rsidRDefault="007C56AC" w:rsidP="007C56AC">
      <w:pPr>
        <w:bidi/>
        <w:rPr>
          <w:rFonts w:cs="David" w:hint="cs"/>
          <w:u w:val="single"/>
          <w:rtl/>
        </w:rPr>
      </w:pPr>
    </w:p>
    <w:p w14:paraId="57EA1AD3" w14:textId="77777777" w:rsidR="007C56AC" w:rsidRPr="007C56AC" w:rsidRDefault="007C56AC" w:rsidP="007C56AC">
      <w:pPr>
        <w:bidi/>
        <w:rPr>
          <w:rFonts w:cs="David" w:hint="cs"/>
          <w:rtl/>
        </w:rPr>
      </w:pPr>
      <w:r w:rsidRPr="007C56AC">
        <w:rPr>
          <w:rFonts w:cs="David" w:hint="cs"/>
          <w:rtl/>
        </w:rPr>
        <w:tab/>
        <w:t xml:space="preserve"> לא, יש הרבה חוקים. למשל, איחוד משפחות. </w:t>
      </w:r>
    </w:p>
    <w:p w14:paraId="4B13E5B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555FBDB9" w14:textId="77777777" w:rsidR="007C56AC" w:rsidRPr="007C56AC" w:rsidRDefault="007C56AC" w:rsidP="007C56AC">
      <w:pPr>
        <w:bidi/>
        <w:rPr>
          <w:rFonts w:cs="David" w:hint="cs"/>
          <w:rtl/>
        </w:rPr>
      </w:pPr>
    </w:p>
    <w:p w14:paraId="54FE36CD" w14:textId="77777777" w:rsidR="007C56AC" w:rsidRPr="007C56AC" w:rsidRDefault="007C56AC" w:rsidP="007C56AC">
      <w:pPr>
        <w:bidi/>
        <w:rPr>
          <w:rFonts w:cs="David" w:hint="cs"/>
          <w:rtl/>
        </w:rPr>
      </w:pPr>
      <w:r w:rsidRPr="007C56AC">
        <w:rPr>
          <w:rFonts w:cs="David" w:hint="cs"/>
          <w:rtl/>
        </w:rPr>
        <w:tab/>
        <w:t xml:space="preserve">זה לא חוק. זה הכרזה על שעת חירום. אני לא מכיר, אולי היועצים מכירים. </w:t>
      </w:r>
    </w:p>
    <w:p w14:paraId="37893316"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257999F4" w14:textId="77777777" w:rsidR="007C56AC" w:rsidRPr="007C56AC" w:rsidRDefault="007C56AC" w:rsidP="007C56AC">
      <w:pPr>
        <w:bidi/>
        <w:rPr>
          <w:rFonts w:cs="David" w:hint="cs"/>
          <w:u w:val="single"/>
        </w:rPr>
      </w:pPr>
    </w:p>
    <w:p w14:paraId="4513D9A4" w14:textId="77777777" w:rsidR="007C56AC" w:rsidRPr="007C56AC" w:rsidRDefault="007C56AC" w:rsidP="007C56AC">
      <w:pPr>
        <w:bidi/>
        <w:rPr>
          <w:rFonts w:cs="David" w:hint="cs"/>
          <w:rtl/>
        </w:rPr>
      </w:pPr>
      <w:r w:rsidRPr="007C56AC">
        <w:rPr>
          <w:rFonts w:cs="David" w:hint="cs"/>
          <w:rtl/>
        </w:rPr>
        <w:tab/>
        <w:t xml:space="preserve"> חשמל לכפרים בלתי מוכרים בהוראת שעה לחמש שנים. </w:t>
      </w:r>
    </w:p>
    <w:p w14:paraId="259144A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510410AA" w14:textId="77777777" w:rsidR="007C56AC" w:rsidRPr="007C56AC" w:rsidRDefault="007C56AC" w:rsidP="007C56AC">
      <w:pPr>
        <w:bidi/>
        <w:rPr>
          <w:rFonts w:cs="David" w:hint="cs"/>
          <w:rtl/>
        </w:rPr>
      </w:pPr>
    </w:p>
    <w:p w14:paraId="24001A9C" w14:textId="77777777" w:rsidR="007C56AC" w:rsidRPr="007C56AC" w:rsidRDefault="007C56AC" w:rsidP="007C56AC">
      <w:pPr>
        <w:bidi/>
        <w:rPr>
          <w:rFonts w:cs="David" w:hint="cs"/>
          <w:rtl/>
        </w:rPr>
      </w:pPr>
      <w:r w:rsidRPr="007C56AC">
        <w:rPr>
          <w:rFonts w:cs="David" w:hint="cs"/>
          <w:rtl/>
        </w:rPr>
        <w:tab/>
        <w:t xml:space="preserve">בכל מקרה, בחוק בשעתו </w:t>
      </w:r>
      <w:r w:rsidRPr="007C56AC">
        <w:rPr>
          <w:rFonts w:cs="David"/>
          <w:rtl/>
        </w:rPr>
        <w:t>–</w:t>
      </w:r>
      <w:r w:rsidRPr="007C56AC">
        <w:rPr>
          <w:rFonts w:cs="David" w:hint="cs"/>
          <w:rtl/>
        </w:rPr>
        <w:t xml:space="preserve"> וגם בהחלטת הכנסת לפני מספר חודשים </w:t>
      </w:r>
      <w:r w:rsidRPr="007C56AC">
        <w:rPr>
          <w:rFonts w:cs="David"/>
          <w:rtl/>
        </w:rPr>
        <w:t>–</w:t>
      </w:r>
      <w:r w:rsidRPr="007C56AC">
        <w:rPr>
          <w:rFonts w:cs="David" w:hint="cs"/>
          <w:rtl/>
        </w:rPr>
        <w:t xml:space="preserve"> לא נקבעו סדרי דיון בהליך שבסופו הכנסת מאשרת או לא מאשרת את הארכת תוקף החוק. ולכן, אנחנו מבקשים מוועדת הכנסת לאמץ סדרי דיון. </w:t>
      </w:r>
    </w:p>
    <w:p w14:paraId="330985C6" w14:textId="77777777" w:rsidR="007C56AC" w:rsidRPr="007C56AC" w:rsidRDefault="007C56AC" w:rsidP="007C56AC">
      <w:pPr>
        <w:bidi/>
        <w:rPr>
          <w:rFonts w:cs="David" w:hint="cs"/>
          <w:rtl/>
        </w:rPr>
      </w:pPr>
    </w:p>
    <w:p w14:paraId="0F5DD220" w14:textId="77777777" w:rsidR="007C56AC" w:rsidRPr="007C56AC" w:rsidRDefault="007C56AC" w:rsidP="007C56AC">
      <w:pPr>
        <w:bidi/>
        <w:rPr>
          <w:rFonts w:cs="David" w:hint="cs"/>
          <w:rtl/>
        </w:rPr>
      </w:pPr>
      <w:r w:rsidRPr="007C56AC">
        <w:rPr>
          <w:rFonts w:cs="David" w:hint="cs"/>
          <w:rtl/>
        </w:rPr>
        <w:tab/>
        <w:t>אנחנו הבאנו הצעה, אבל כמובן הוועדה סוברנית להחליט על כל סדרי דיון שהיא תמצא לנכון, ואת ההצעה תצגנה היועצות המשפטיות.</w:t>
      </w:r>
    </w:p>
    <w:p w14:paraId="1D52DD4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0EFEF955" w14:textId="77777777" w:rsidR="007C56AC" w:rsidRPr="007C56AC" w:rsidRDefault="007C56AC" w:rsidP="007C56AC">
      <w:pPr>
        <w:bidi/>
        <w:rPr>
          <w:rFonts w:cs="David" w:hint="cs"/>
          <w:rtl/>
        </w:rPr>
      </w:pPr>
    </w:p>
    <w:p w14:paraId="66AFE8E0" w14:textId="77777777" w:rsidR="007C56AC" w:rsidRPr="007C56AC" w:rsidRDefault="007C56AC" w:rsidP="007C56AC">
      <w:pPr>
        <w:bidi/>
        <w:rPr>
          <w:rFonts w:cs="David" w:hint="cs"/>
          <w:rtl/>
        </w:rPr>
      </w:pPr>
      <w:r w:rsidRPr="007C56AC">
        <w:rPr>
          <w:rFonts w:cs="David" w:hint="cs"/>
          <w:rtl/>
        </w:rPr>
        <w:tab/>
        <w:t xml:space="preserve"> הבהרה. ועדת הכנסת לא נכנסת לגופו של החוק, רק לסדר הדיון. </w:t>
      </w:r>
    </w:p>
    <w:p w14:paraId="0585BFA8"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716412E" w14:textId="77777777" w:rsidR="007C56AC" w:rsidRPr="007C56AC" w:rsidRDefault="007C56AC" w:rsidP="007C56AC">
      <w:pPr>
        <w:bidi/>
        <w:rPr>
          <w:rFonts w:cs="David" w:hint="cs"/>
          <w:rtl/>
        </w:rPr>
      </w:pPr>
    </w:p>
    <w:p w14:paraId="2BCF87E9" w14:textId="77777777" w:rsidR="007C56AC" w:rsidRPr="007C56AC" w:rsidRDefault="007C56AC" w:rsidP="007C56AC">
      <w:pPr>
        <w:bidi/>
        <w:rPr>
          <w:rFonts w:cs="David" w:hint="cs"/>
          <w:rtl/>
        </w:rPr>
      </w:pPr>
      <w:r w:rsidRPr="007C56AC">
        <w:rPr>
          <w:rFonts w:cs="David" w:hint="cs"/>
          <w:rtl/>
        </w:rPr>
        <w:tab/>
        <w:t xml:space="preserve">לסדר הדיון, ומה יקרה אם. </w:t>
      </w:r>
    </w:p>
    <w:p w14:paraId="539DB56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644546B9" w14:textId="77777777" w:rsidR="007C56AC" w:rsidRPr="007C56AC" w:rsidRDefault="007C56AC" w:rsidP="007C56AC">
      <w:pPr>
        <w:bidi/>
        <w:rPr>
          <w:rFonts w:cs="David" w:hint="cs"/>
          <w:rtl/>
        </w:rPr>
      </w:pPr>
    </w:p>
    <w:p w14:paraId="50B70F48" w14:textId="77777777" w:rsidR="007C56AC" w:rsidRPr="007C56AC" w:rsidRDefault="007C56AC" w:rsidP="007C56AC">
      <w:pPr>
        <w:bidi/>
        <w:rPr>
          <w:rFonts w:cs="David" w:hint="cs"/>
          <w:rtl/>
        </w:rPr>
      </w:pPr>
      <w:r w:rsidRPr="007C56AC">
        <w:rPr>
          <w:rFonts w:cs="David" w:hint="cs"/>
          <w:rtl/>
        </w:rPr>
        <w:tab/>
        <w:t xml:space="preserve"> ובכל מקרה, ההחלטה היא בוועדת החוץ והביטחון </w:t>
      </w:r>
      <w:r w:rsidRPr="007C56AC">
        <w:rPr>
          <w:rFonts w:cs="David"/>
          <w:rtl/>
        </w:rPr>
        <w:t>–</w:t>
      </w:r>
      <w:r w:rsidRPr="007C56AC">
        <w:rPr>
          <w:rFonts w:cs="David" w:hint="cs"/>
          <w:rtl/>
        </w:rPr>
        <w:t xml:space="preserve"> שהיא מביאה את המלצתה למליאה.</w:t>
      </w:r>
    </w:p>
    <w:p w14:paraId="19D22276"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2D80D286" w14:textId="77777777" w:rsidR="007C56AC" w:rsidRPr="007C56AC" w:rsidRDefault="007C56AC" w:rsidP="007C56AC">
      <w:pPr>
        <w:bidi/>
        <w:rPr>
          <w:rFonts w:cs="David" w:hint="cs"/>
          <w:rtl/>
        </w:rPr>
      </w:pPr>
    </w:p>
    <w:p w14:paraId="4219275C" w14:textId="77777777" w:rsidR="007C56AC" w:rsidRPr="007C56AC" w:rsidRDefault="007C56AC" w:rsidP="007C56AC">
      <w:pPr>
        <w:bidi/>
        <w:rPr>
          <w:rFonts w:cs="David" w:hint="cs"/>
          <w:rtl/>
        </w:rPr>
      </w:pPr>
      <w:r w:rsidRPr="007C56AC">
        <w:rPr>
          <w:rFonts w:cs="David" w:hint="cs"/>
          <w:rtl/>
        </w:rPr>
        <w:tab/>
        <w:t xml:space="preserve">נכון. </w:t>
      </w:r>
    </w:p>
    <w:p w14:paraId="5A07D59A"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99A6556" w14:textId="77777777" w:rsidR="007C56AC" w:rsidRPr="007C56AC" w:rsidRDefault="007C56AC" w:rsidP="007C56AC">
      <w:pPr>
        <w:bidi/>
        <w:rPr>
          <w:rFonts w:cs="David" w:hint="cs"/>
          <w:rtl/>
        </w:rPr>
      </w:pPr>
    </w:p>
    <w:p w14:paraId="332E7FC4" w14:textId="77777777" w:rsidR="007C56AC" w:rsidRPr="007C56AC" w:rsidRDefault="007C56AC" w:rsidP="007C56AC">
      <w:pPr>
        <w:bidi/>
        <w:rPr>
          <w:rFonts w:cs="David" w:hint="cs"/>
          <w:rtl/>
        </w:rPr>
      </w:pPr>
      <w:r w:rsidRPr="007C56AC">
        <w:rPr>
          <w:rFonts w:cs="David" w:hint="cs"/>
          <w:rtl/>
        </w:rPr>
        <w:tab/>
        <w:t xml:space="preserve">היועצת המשפטית של הוועדה, גב' ארבל </w:t>
      </w:r>
      <w:proofErr w:type="spellStart"/>
      <w:r w:rsidRPr="007C56AC">
        <w:rPr>
          <w:rFonts w:cs="David" w:hint="cs"/>
          <w:rtl/>
        </w:rPr>
        <w:t>אסטרחן</w:t>
      </w:r>
      <w:proofErr w:type="spellEnd"/>
      <w:r w:rsidRPr="007C56AC">
        <w:rPr>
          <w:rFonts w:cs="David" w:hint="cs"/>
          <w:rtl/>
        </w:rPr>
        <w:t xml:space="preserve">. </w:t>
      </w:r>
    </w:p>
    <w:p w14:paraId="19E84ED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0025FA6F" w14:textId="77777777" w:rsidR="007C56AC" w:rsidRPr="007C56AC" w:rsidRDefault="007C56AC" w:rsidP="007C56AC">
      <w:pPr>
        <w:bidi/>
        <w:rPr>
          <w:rFonts w:cs="David" w:hint="cs"/>
          <w:rtl/>
        </w:rPr>
      </w:pPr>
    </w:p>
    <w:p w14:paraId="4C0523C1" w14:textId="77777777" w:rsidR="007C56AC" w:rsidRPr="007C56AC" w:rsidRDefault="007C56AC" w:rsidP="007C56AC">
      <w:pPr>
        <w:bidi/>
        <w:rPr>
          <w:rFonts w:cs="David" w:hint="cs"/>
          <w:rtl/>
        </w:rPr>
      </w:pPr>
      <w:r w:rsidRPr="007C56AC">
        <w:rPr>
          <w:rFonts w:cs="David" w:hint="cs"/>
          <w:rtl/>
        </w:rPr>
        <w:tab/>
        <w:t xml:space="preserve">לוועדת הכנסת יש את הסמכות לקבוע את סדרי הדיון בהארכת חוק טל, שזה באמת הליך ייחודי שלא דומה להליכים אחרים בכנסת. </w:t>
      </w:r>
    </w:p>
    <w:p w14:paraId="7C397C20" w14:textId="77777777" w:rsidR="007C56AC" w:rsidRPr="007C56AC" w:rsidRDefault="007C56AC" w:rsidP="007C56AC">
      <w:pPr>
        <w:bidi/>
        <w:rPr>
          <w:rFonts w:cs="David" w:hint="cs"/>
          <w:rtl/>
        </w:rPr>
      </w:pPr>
    </w:p>
    <w:p w14:paraId="445BDE1F" w14:textId="77777777" w:rsidR="007C56AC" w:rsidRPr="007C56AC" w:rsidRDefault="007C56AC" w:rsidP="007C56AC">
      <w:pPr>
        <w:bidi/>
        <w:rPr>
          <w:rFonts w:cs="David" w:hint="cs"/>
          <w:rtl/>
        </w:rPr>
      </w:pPr>
      <w:r w:rsidRPr="007C56AC">
        <w:rPr>
          <w:rFonts w:cs="David" w:hint="cs"/>
          <w:rtl/>
        </w:rPr>
        <w:tab/>
        <w:t xml:space="preserve">יושב-ראש ועדת החוץ והביטחון </w:t>
      </w:r>
      <w:r w:rsidRPr="007C56AC">
        <w:rPr>
          <w:rFonts w:cs="David"/>
          <w:rtl/>
        </w:rPr>
        <w:t>–</w:t>
      </w:r>
      <w:r w:rsidRPr="007C56AC">
        <w:rPr>
          <w:rFonts w:cs="David" w:hint="cs"/>
          <w:rtl/>
        </w:rPr>
        <w:t xml:space="preserve"> שהביא לכאן את ההצעה </w:t>
      </w:r>
      <w:r w:rsidRPr="007C56AC">
        <w:rPr>
          <w:rFonts w:cs="David"/>
          <w:rtl/>
        </w:rPr>
        <w:t>–</w:t>
      </w:r>
      <w:r w:rsidRPr="007C56AC">
        <w:rPr>
          <w:rFonts w:cs="David" w:hint="cs"/>
          <w:rtl/>
        </w:rPr>
        <w:t xml:space="preserve"> לא רק אמר לוועדת הכנסת שהיא צריכה לקבוע את סדרי הדיון, אלא גם הציע מה יהיו סדרי הדיון, ואנחנו הכנו איזשהו תרשים שיהיה קל יותר להבין את ההליך. אני מציעה שתעיינו בתרשים, ואני אעבור עליו. </w:t>
      </w:r>
    </w:p>
    <w:p w14:paraId="136526E7" w14:textId="77777777" w:rsidR="007C56AC" w:rsidRPr="007C56AC" w:rsidRDefault="007C56AC" w:rsidP="007C56AC">
      <w:pPr>
        <w:bidi/>
        <w:rPr>
          <w:rFonts w:cs="David" w:hint="cs"/>
          <w:rtl/>
        </w:rPr>
      </w:pPr>
    </w:p>
    <w:p w14:paraId="2A922504" w14:textId="77777777" w:rsidR="007C56AC" w:rsidRPr="007C56AC" w:rsidRDefault="007C56AC" w:rsidP="007C56AC">
      <w:pPr>
        <w:bidi/>
        <w:rPr>
          <w:rFonts w:cs="David" w:hint="cs"/>
          <w:rtl/>
        </w:rPr>
      </w:pPr>
      <w:r w:rsidRPr="007C56AC">
        <w:rPr>
          <w:rFonts w:cs="David" w:hint="cs"/>
          <w:rtl/>
        </w:rPr>
        <w:tab/>
        <w:t xml:space="preserve">מה שנדרשת ועדת החוץ והביטחון זה לקבוע לכמה זמן היא מציעה להאריך את החוק, זאת אומרת ההצעה שלה היא הצעה של תקופה </w:t>
      </w:r>
      <w:r w:rsidRPr="007C56AC">
        <w:rPr>
          <w:rFonts w:cs="David"/>
          <w:rtl/>
        </w:rPr>
        <w:t>–</w:t>
      </w:r>
      <w:r w:rsidRPr="007C56AC">
        <w:rPr>
          <w:rFonts w:cs="David" w:hint="cs"/>
          <w:rtl/>
        </w:rPr>
        <w:t xml:space="preserve"> זאת כל ההצעה בעצם. </w:t>
      </w:r>
    </w:p>
    <w:p w14:paraId="43A2CDAA" w14:textId="77777777" w:rsidR="007C56AC" w:rsidRPr="007C56AC" w:rsidRDefault="007C56AC" w:rsidP="007C56AC">
      <w:pPr>
        <w:bidi/>
        <w:rPr>
          <w:rFonts w:cs="David" w:hint="cs"/>
          <w:rtl/>
        </w:rPr>
      </w:pPr>
    </w:p>
    <w:p w14:paraId="57B8C9F9" w14:textId="77777777" w:rsidR="007C56AC" w:rsidRPr="007C56AC" w:rsidRDefault="007C56AC" w:rsidP="007C56AC">
      <w:pPr>
        <w:bidi/>
        <w:rPr>
          <w:rFonts w:cs="David" w:hint="cs"/>
          <w:rtl/>
        </w:rPr>
      </w:pPr>
      <w:r w:rsidRPr="007C56AC">
        <w:rPr>
          <w:rFonts w:cs="David" w:hint="cs"/>
          <w:rtl/>
        </w:rPr>
        <w:tab/>
        <w:t xml:space="preserve">מוצע שבדיון במליאה, יושב-ראש ועדת החוץ והביטחון יציג את הצעת הוועדה, לאחר מכן יתקיים דיון אישי. </w:t>
      </w:r>
    </w:p>
    <w:p w14:paraId="67293FC7" w14:textId="77777777" w:rsidR="007C56AC" w:rsidRPr="007C56AC" w:rsidRDefault="007C56AC" w:rsidP="007C56AC">
      <w:pPr>
        <w:bidi/>
        <w:rPr>
          <w:rFonts w:cs="David" w:hint="cs"/>
          <w:rtl/>
        </w:rPr>
      </w:pPr>
    </w:p>
    <w:p w14:paraId="3480ABD5" w14:textId="77777777" w:rsidR="007C56AC" w:rsidRPr="007C56AC" w:rsidRDefault="007C56AC" w:rsidP="007C56AC">
      <w:pPr>
        <w:bidi/>
        <w:rPr>
          <w:rFonts w:cs="David" w:hint="cs"/>
          <w:rtl/>
        </w:rPr>
      </w:pPr>
      <w:r w:rsidRPr="007C56AC">
        <w:rPr>
          <w:rFonts w:cs="David" w:hint="cs"/>
          <w:rtl/>
        </w:rPr>
        <w:tab/>
        <w:t xml:space="preserve">אני אקדים ואומר, ואמר זאת יושב-ראש ועדת החוץ והביטחון - שזה לקוח מהליך שקיים לגבי הארכה של הכרזה על מצב חירום </w:t>
      </w:r>
      <w:r w:rsidRPr="007C56AC">
        <w:rPr>
          <w:rFonts w:cs="David"/>
          <w:rtl/>
        </w:rPr>
        <w:t>–</w:t>
      </w:r>
      <w:r w:rsidRPr="007C56AC">
        <w:rPr>
          <w:rFonts w:cs="David" w:hint="cs"/>
          <w:rtl/>
        </w:rPr>
        <w:t xml:space="preserve"> גם שם ההליך הוא דומה. </w:t>
      </w:r>
    </w:p>
    <w:p w14:paraId="474CCB7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682774B1" w14:textId="77777777" w:rsidR="007C56AC" w:rsidRPr="007C56AC" w:rsidRDefault="007C56AC" w:rsidP="007C56AC">
      <w:pPr>
        <w:bidi/>
        <w:rPr>
          <w:rFonts w:cs="David" w:hint="cs"/>
          <w:u w:val="single"/>
        </w:rPr>
      </w:pPr>
    </w:p>
    <w:p w14:paraId="4CB494EC" w14:textId="77777777" w:rsidR="007C56AC" w:rsidRPr="007C56AC" w:rsidRDefault="007C56AC" w:rsidP="007C56AC">
      <w:pPr>
        <w:bidi/>
        <w:rPr>
          <w:rFonts w:cs="David" w:hint="cs"/>
          <w:rtl/>
        </w:rPr>
      </w:pPr>
      <w:r w:rsidRPr="007C56AC">
        <w:rPr>
          <w:rFonts w:cs="David" w:hint="cs"/>
          <w:rtl/>
        </w:rPr>
        <w:tab/>
        <w:t xml:space="preserve"> אין עוד מקרה כזה?</w:t>
      </w:r>
    </w:p>
    <w:p w14:paraId="46C20DC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1D9788A7" w14:textId="77777777" w:rsidR="007C56AC" w:rsidRPr="007C56AC" w:rsidRDefault="007C56AC" w:rsidP="007C56AC">
      <w:pPr>
        <w:bidi/>
        <w:rPr>
          <w:rFonts w:cs="David" w:hint="cs"/>
          <w:rtl/>
        </w:rPr>
      </w:pPr>
    </w:p>
    <w:p w14:paraId="59621DB9" w14:textId="77777777" w:rsidR="007C56AC" w:rsidRPr="007C56AC" w:rsidRDefault="007C56AC" w:rsidP="007C56AC">
      <w:pPr>
        <w:bidi/>
        <w:rPr>
          <w:rFonts w:cs="David" w:hint="cs"/>
          <w:rtl/>
        </w:rPr>
      </w:pPr>
      <w:r w:rsidRPr="007C56AC">
        <w:rPr>
          <w:rFonts w:cs="David" w:hint="cs"/>
          <w:rtl/>
        </w:rPr>
        <w:tab/>
        <w:t xml:space="preserve">של הארכה שאינה בחוק, אלא רק בהחלטה </w:t>
      </w:r>
      <w:r w:rsidRPr="007C56AC">
        <w:rPr>
          <w:rFonts w:cs="David"/>
          <w:rtl/>
        </w:rPr>
        <w:t>–</w:t>
      </w:r>
      <w:r w:rsidRPr="007C56AC">
        <w:rPr>
          <w:rFonts w:cs="David" w:hint="cs"/>
          <w:rtl/>
        </w:rPr>
        <w:t xml:space="preserve"> לא. </w:t>
      </w:r>
    </w:p>
    <w:p w14:paraId="241B1EBF"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3F774560" w14:textId="77777777" w:rsidR="007C56AC" w:rsidRPr="007C56AC" w:rsidRDefault="007C56AC" w:rsidP="007C56AC">
      <w:pPr>
        <w:bidi/>
        <w:rPr>
          <w:rFonts w:cs="David" w:hint="cs"/>
          <w:u w:val="single"/>
        </w:rPr>
      </w:pPr>
    </w:p>
    <w:p w14:paraId="5DAD525C" w14:textId="77777777" w:rsidR="007C56AC" w:rsidRPr="007C56AC" w:rsidRDefault="007C56AC" w:rsidP="007C56AC">
      <w:pPr>
        <w:bidi/>
        <w:rPr>
          <w:rFonts w:cs="David" w:hint="cs"/>
          <w:rtl/>
        </w:rPr>
      </w:pPr>
      <w:r w:rsidRPr="007C56AC">
        <w:rPr>
          <w:rFonts w:cs="David" w:hint="cs"/>
          <w:rtl/>
        </w:rPr>
        <w:tab/>
        <w:t xml:space="preserve"> מה עם חשמל לכפרים ערביים?</w:t>
      </w:r>
    </w:p>
    <w:p w14:paraId="5D3D6F2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18DD51C8" w14:textId="77777777" w:rsidR="007C56AC" w:rsidRPr="007C56AC" w:rsidRDefault="007C56AC" w:rsidP="007C56AC">
      <w:pPr>
        <w:bidi/>
        <w:rPr>
          <w:rFonts w:cs="David" w:hint="cs"/>
          <w:rtl/>
        </w:rPr>
      </w:pPr>
    </w:p>
    <w:p w14:paraId="7D9724BE" w14:textId="77777777" w:rsidR="007C56AC" w:rsidRPr="007C56AC" w:rsidRDefault="007C56AC" w:rsidP="007C56AC">
      <w:pPr>
        <w:bidi/>
        <w:rPr>
          <w:rFonts w:cs="David" w:hint="cs"/>
          <w:rtl/>
        </w:rPr>
      </w:pPr>
      <w:r w:rsidRPr="007C56AC">
        <w:rPr>
          <w:rFonts w:cs="David" w:hint="cs"/>
          <w:rtl/>
        </w:rPr>
        <w:tab/>
        <w:t>זוהי חקיקה כל פעם.</w:t>
      </w:r>
    </w:p>
    <w:p w14:paraId="2A698AF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2E057FB3" w14:textId="77777777" w:rsidR="007C56AC" w:rsidRPr="007C56AC" w:rsidRDefault="007C56AC" w:rsidP="007C56AC">
      <w:pPr>
        <w:bidi/>
        <w:rPr>
          <w:rFonts w:cs="David" w:hint="cs"/>
          <w:u w:val="single"/>
        </w:rPr>
      </w:pPr>
    </w:p>
    <w:p w14:paraId="2400B891" w14:textId="77777777" w:rsidR="007C56AC" w:rsidRPr="007C56AC" w:rsidRDefault="007C56AC" w:rsidP="007C56AC">
      <w:pPr>
        <w:bidi/>
        <w:rPr>
          <w:rFonts w:cs="David" w:hint="cs"/>
          <w:rtl/>
        </w:rPr>
      </w:pPr>
      <w:r w:rsidRPr="007C56AC">
        <w:rPr>
          <w:rFonts w:cs="David" w:hint="cs"/>
          <w:rtl/>
        </w:rPr>
        <w:tab/>
        <w:t xml:space="preserve"> לחמש שנים. </w:t>
      </w:r>
    </w:p>
    <w:p w14:paraId="4AB5518A"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2906042F" w14:textId="77777777" w:rsidR="007C56AC" w:rsidRPr="007C56AC" w:rsidRDefault="007C56AC" w:rsidP="007C56AC">
      <w:pPr>
        <w:bidi/>
        <w:rPr>
          <w:rFonts w:cs="David" w:hint="cs"/>
          <w:rtl/>
        </w:rPr>
      </w:pPr>
    </w:p>
    <w:p w14:paraId="66DB4BE0" w14:textId="77777777" w:rsidR="007C56AC" w:rsidRPr="007C56AC" w:rsidRDefault="007C56AC" w:rsidP="007C56AC">
      <w:pPr>
        <w:bidi/>
        <w:rPr>
          <w:rFonts w:cs="David" w:hint="cs"/>
          <w:rtl/>
        </w:rPr>
      </w:pPr>
      <w:r w:rsidRPr="007C56AC">
        <w:rPr>
          <w:rFonts w:cs="David" w:hint="cs"/>
          <w:rtl/>
        </w:rPr>
        <w:tab/>
        <w:t xml:space="preserve">אבל בחקיקה, בשלוש קריאות. פה זוהי החלטה של המליאה </w:t>
      </w:r>
      <w:r w:rsidRPr="007C56AC">
        <w:rPr>
          <w:rFonts w:cs="David"/>
          <w:rtl/>
        </w:rPr>
        <w:t>–</w:t>
      </w:r>
      <w:r w:rsidRPr="007C56AC">
        <w:rPr>
          <w:rFonts w:cs="David" w:hint="cs"/>
          <w:rtl/>
        </w:rPr>
        <w:t xml:space="preserve"> זה נעשה כהליך מיוחד. </w:t>
      </w:r>
    </w:p>
    <w:p w14:paraId="05FAB13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D6C259F" w14:textId="77777777" w:rsidR="007C56AC" w:rsidRPr="007C56AC" w:rsidRDefault="007C56AC" w:rsidP="007C56AC">
      <w:pPr>
        <w:bidi/>
        <w:rPr>
          <w:rFonts w:cs="David" w:hint="cs"/>
          <w:u w:val="single"/>
          <w:rtl/>
        </w:rPr>
      </w:pPr>
    </w:p>
    <w:p w14:paraId="38EC44E4" w14:textId="77777777" w:rsidR="007C56AC" w:rsidRPr="007C56AC" w:rsidRDefault="007C56AC" w:rsidP="007C56AC">
      <w:pPr>
        <w:bidi/>
        <w:rPr>
          <w:rFonts w:cs="David" w:hint="cs"/>
          <w:rtl/>
        </w:rPr>
      </w:pPr>
      <w:r w:rsidRPr="007C56AC">
        <w:rPr>
          <w:rFonts w:cs="David" w:hint="cs"/>
          <w:rtl/>
        </w:rPr>
        <w:tab/>
        <w:t xml:space="preserve"> אבל גם באיחוד משפחות זה קיים כך. </w:t>
      </w:r>
    </w:p>
    <w:p w14:paraId="5B1BA9A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מרים פרנקל-שור:</w:t>
      </w:r>
    </w:p>
    <w:p w14:paraId="4F4963A8" w14:textId="77777777" w:rsidR="007C56AC" w:rsidRPr="007C56AC" w:rsidRDefault="007C56AC" w:rsidP="007C56AC">
      <w:pPr>
        <w:bidi/>
        <w:rPr>
          <w:rFonts w:cs="David" w:hint="cs"/>
          <w:rtl/>
        </w:rPr>
      </w:pPr>
    </w:p>
    <w:p w14:paraId="4D811001" w14:textId="77777777" w:rsidR="007C56AC" w:rsidRPr="007C56AC" w:rsidRDefault="007C56AC" w:rsidP="007C56AC">
      <w:pPr>
        <w:bidi/>
        <w:rPr>
          <w:rFonts w:cs="David" w:hint="cs"/>
          <w:rtl/>
        </w:rPr>
      </w:pPr>
      <w:r w:rsidRPr="007C56AC">
        <w:rPr>
          <w:rFonts w:cs="David" w:hint="cs"/>
          <w:rtl/>
        </w:rPr>
        <w:tab/>
        <w:t xml:space="preserve">באיחוד משפחות, החוק קובע שההחלטה מגיעה מייד למליאת הכנסת, היא לא עוברת דרך ועדה של כנסת. </w:t>
      </w:r>
    </w:p>
    <w:p w14:paraId="6B4FC66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6E7A9D80" w14:textId="77777777" w:rsidR="007C56AC" w:rsidRPr="007C56AC" w:rsidRDefault="007C56AC" w:rsidP="007C56AC">
      <w:pPr>
        <w:bidi/>
        <w:rPr>
          <w:rFonts w:cs="David" w:hint="cs"/>
          <w:u w:val="single"/>
          <w:rtl/>
        </w:rPr>
      </w:pPr>
    </w:p>
    <w:p w14:paraId="70F93A19" w14:textId="77777777" w:rsidR="007C56AC" w:rsidRPr="007C56AC" w:rsidRDefault="007C56AC" w:rsidP="007C56AC">
      <w:pPr>
        <w:bidi/>
        <w:rPr>
          <w:rFonts w:cs="David" w:hint="cs"/>
          <w:rtl/>
        </w:rPr>
      </w:pPr>
      <w:r w:rsidRPr="007C56AC">
        <w:rPr>
          <w:rFonts w:cs="David" w:hint="cs"/>
          <w:rtl/>
        </w:rPr>
        <w:tab/>
        <w:t xml:space="preserve"> אבל גם פה, לא </w:t>
      </w:r>
      <w:proofErr w:type="spellStart"/>
      <w:r w:rsidRPr="007C56AC">
        <w:rPr>
          <w:rFonts w:cs="David" w:hint="cs"/>
          <w:rtl/>
        </w:rPr>
        <w:t>היתה</w:t>
      </w:r>
      <w:proofErr w:type="spellEnd"/>
      <w:r w:rsidRPr="007C56AC">
        <w:rPr>
          <w:rFonts w:cs="David" w:hint="cs"/>
          <w:rtl/>
        </w:rPr>
        <w:t xml:space="preserve"> קביעה. זאת </w:t>
      </w:r>
      <w:proofErr w:type="spellStart"/>
      <w:r w:rsidRPr="007C56AC">
        <w:rPr>
          <w:rFonts w:cs="David" w:hint="cs"/>
          <w:rtl/>
        </w:rPr>
        <w:t>היתה</w:t>
      </w:r>
      <w:proofErr w:type="spellEnd"/>
      <w:r w:rsidRPr="007C56AC">
        <w:rPr>
          <w:rFonts w:cs="David" w:hint="cs"/>
          <w:rtl/>
        </w:rPr>
        <w:t xml:space="preserve"> החלטה של הייעוץ המשפטי שזה יעבור לוועדת חוץ וביטחון. זה לא נקבע בחקיקה הראשית שזה יעבור לוועדת החוץ והביטחון. </w:t>
      </w:r>
    </w:p>
    <w:p w14:paraId="2436C200"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63BD49A6" w14:textId="77777777" w:rsidR="007C56AC" w:rsidRPr="007C56AC" w:rsidRDefault="007C56AC" w:rsidP="007C56AC">
      <w:pPr>
        <w:bidi/>
        <w:rPr>
          <w:rFonts w:cs="David" w:hint="cs"/>
          <w:rtl/>
        </w:rPr>
      </w:pPr>
    </w:p>
    <w:p w14:paraId="6FBF425D" w14:textId="77777777" w:rsidR="007C56AC" w:rsidRPr="007C56AC" w:rsidRDefault="007C56AC" w:rsidP="007C56AC">
      <w:pPr>
        <w:bidi/>
        <w:rPr>
          <w:rFonts w:cs="David" w:hint="cs"/>
          <w:rtl/>
        </w:rPr>
      </w:pPr>
      <w:r w:rsidRPr="007C56AC">
        <w:rPr>
          <w:rFonts w:cs="David" w:hint="cs"/>
          <w:rtl/>
        </w:rPr>
        <w:tab/>
        <w:t xml:space="preserve"> חבר הכנסת סער צודק. אותו דבר גם בחוק הזה. </w:t>
      </w:r>
    </w:p>
    <w:p w14:paraId="1761DA8E" w14:textId="77777777" w:rsidR="007C56AC" w:rsidRPr="007C56AC" w:rsidRDefault="007C56AC" w:rsidP="007C56AC">
      <w:pPr>
        <w:bidi/>
        <w:rPr>
          <w:rFonts w:cs="David"/>
          <w:rtl/>
        </w:rPr>
      </w:pPr>
      <w:r w:rsidRPr="007C56AC">
        <w:rPr>
          <w:rFonts w:cs="David"/>
          <w:rtl/>
        </w:rPr>
        <w:br/>
      </w:r>
    </w:p>
    <w:p w14:paraId="200A3B4D" w14:textId="77777777" w:rsidR="007C56AC" w:rsidRPr="007C56AC" w:rsidRDefault="007C56AC" w:rsidP="007C56AC">
      <w:pPr>
        <w:bidi/>
        <w:rPr>
          <w:rFonts w:cs="David" w:hint="cs"/>
          <w:u w:val="single"/>
          <w:rtl/>
        </w:rPr>
      </w:pPr>
      <w:r w:rsidRPr="007C56AC">
        <w:rPr>
          <w:rFonts w:cs="David"/>
          <w:u w:val="single"/>
          <w:rtl/>
        </w:rPr>
        <w:br w:type="page"/>
      </w:r>
      <w:r w:rsidRPr="007C56AC">
        <w:rPr>
          <w:rFonts w:cs="David" w:hint="cs"/>
          <w:u w:val="single"/>
          <w:rtl/>
        </w:rPr>
        <w:t>גדעון סער:</w:t>
      </w:r>
    </w:p>
    <w:p w14:paraId="4391B7EA" w14:textId="77777777" w:rsidR="007C56AC" w:rsidRPr="007C56AC" w:rsidRDefault="007C56AC" w:rsidP="007C56AC">
      <w:pPr>
        <w:bidi/>
        <w:rPr>
          <w:rFonts w:cs="David" w:hint="cs"/>
          <w:u w:val="single"/>
          <w:rtl/>
        </w:rPr>
      </w:pPr>
    </w:p>
    <w:p w14:paraId="484955AA" w14:textId="77777777" w:rsidR="007C56AC" w:rsidRPr="007C56AC" w:rsidRDefault="007C56AC" w:rsidP="007C56AC">
      <w:pPr>
        <w:bidi/>
        <w:rPr>
          <w:rFonts w:cs="David" w:hint="cs"/>
          <w:rtl/>
        </w:rPr>
      </w:pPr>
      <w:r w:rsidRPr="007C56AC">
        <w:rPr>
          <w:rFonts w:cs="David" w:hint="cs"/>
          <w:rtl/>
        </w:rPr>
        <w:tab/>
        <w:t xml:space="preserve"> קיבלנו את עמדת הייעוץ המשפטי, דרך אגב, כולנו, אבל מבחינת הטכניקה זה דומה. </w:t>
      </w:r>
    </w:p>
    <w:p w14:paraId="40682370"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762460DE" w14:textId="77777777" w:rsidR="007C56AC" w:rsidRPr="007C56AC" w:rsidRDefault="007C56AC" w:rsidP="007C56AC">
      <w:pPr>
        <w:bidi/>
        <w:rPr>
          <w:rFonts w:cs="David" w:hint="cs"/>
          <w:rtl/>
        </w:rPr>
      </w:pPr>
    </w:p>
    <w:p w14:paraId="6CA5150A" w14:textId="77777777" w:rsidR="007C56AC" w:rsidRPr="007C56AC" w:rsidRDefault="007C56AC" w:rsidP="007C56AC">
      <w:pPr>
        <w:bidi/>
        <w:rPr>
          <w:rFonts w:cs="David" w:hint="cs"/>
          <w:rtl/>
        </w:rPr>
      </w:pPr>
      <w:r w:rsidRPr="007C56AC">
        <w:rPr>
          <w:rFonts w:cs="David" w:hint="cs"/>
          <w:rtl/>
        </w:rPr>
        <w:tab/>
        <w:t xml:space="preserve">כי סברנו שמן הראוי שיתקיים דיון עם כל הגורמים הרלוונטיים </w:t>
      </w:r>
      <w:r w:rsidRPr="007C56AC">
        <w:rPr>
          <w:rFonts w:cs="David"/>
          <w:rtl/>
        </w:rPr>
        <w:t>–</w:t>
      </w:r>
      <w:r w:rsidRPr="007C56AC">
        <w:rPr>
          <w:rFonts w:cs="David" w:hint="cs"/>
          <w:rtl/>
        </w:rPr>
        <w:t xml:space="preserve"> דבר שלא יכול כמובן להיערך במליאה. </w:t>
      </w:r>
    </w:p>
    <w:p w14:paraId="14250C28" w14:textId="77777777" w:rsidR="007C56AC" w:rsidRPr="007C56AC" w:rsidRDefault="007C56AC" w:rsidP="007C56AC">
      <w:pPr>
        <w:bidi/>
        <w:rPr>
          <w:rFonts w:cs="David" w:hint="cs"/>
          <w:rtl/>
        </w:rPr>
      </w:pPr>
    </w:p>
    <w:p w14:paraId="6C50272E" w14:textId="77777777" w:rsidR="007C56AC" w:rsidRPr="007C56AC" w:rsidRDefault="007C56AC" w:rsidP="007C56AC">
      <w:pPr>
        <w:bidi/>
        <w:rPr>
          <w:rFonts w:cs="David" w:hint="cs"/>
          <w:rtl/>
        </w:rPr>
      </w:pPr>
      <w:r w:rsidRPr="007C56AC">
        <w:rPr>
          <w:rFonts w:cs="David" w:hint="cs"/>
          <w:rtl/>
        </w:rPr>
        <w:tab/>
        <w:t xml:space="preserve">לאחר הדיון האישי תתקיים הצבעה על הצעת ועדת החוץ והביטחון, שהיא בעצם הצבעה בעד או נגד ההצעה. </w:t>
      </w:r>
    </w:p>
    <w:p w14:paraId="59FC08F2" w14:textId="77777777" w:rsidR="007C56AC" w:rsidRPr="007C56AC" w:rsidRDefault="007C56AC" w:rsidP="007C56AC">
      <w:pPr>
        <w:bidi/>
        <w:rPr>
          <w:rFonts w:cs="David" w:hint="cs"/>
          <w:rtl/>
        </w:rPr>
      </w:pPr>
    </w:p>
    <w:p w14:paraId="34F001DC" w14:textId="77777777" w:rsidR="007C56AC" w:rsidRPr="007C56AC" w:rsidRDefault="007C56AC" w:rsidP="007C56AC">
      <w:pPr>
        <w:bidi/>
        <w:rPr>
          <w:rFonts w:cs="David" w:hint="cs"/>
          <w:rtl/>
        </w:rPr>
      </w:pPr>
      <w:r w:rsidRPr="007C56AC">
        <w:rPr>
          <w:rFonts w:cs="David" w:hint="cs"/>
          <w:rtl/>
        </w:rPr>
        <w:tab/>
        <w:t xml:space="preserve">אם יש רוב להצעת הוועדה </w:t>
      </w:r>
      <w:r w:rsidRPr="007C56AC">
        <w:rPr>
          <w:rFonts w:cs="David"/>
          <w:rtl/>
        </w:rPr>
        <w:t>–</w:t>
      </w:r>
      <w:r w:rsidRPr="007C56AC">
        <w:rPr>
          <w:rFonts w:cs="David" w:hint="cs"/>
          <w:rtl/>
        </w:rPr>
        <w:t xml:space="preserve"> החוק מוארך בתקופה הקבועה בהצעה; אם אין רוב להצעת הוועדה, מוצעות כאן שתי חלופות. אפשרות אחת היא שהנושא יחזור לוועדת החוץ והביטחון.</w:t>
      </w:r>
    </w:p>
    <w:p w14:paraId="7684158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קריאה:</w:t>
      </w:r>
    </w:p>
    <w:p w14:paraId="443A0C18" w14:textId="77777777" w:rsidR="007C56AC" w:rsidRPr="007C56AC" w:rsidRDefault="007C56AC" w:rsidP="007C56AC">
      <w:pPr>
        <w:bidi/>
        <w:rPr>
          <w:rFonts w:cs="David" w:hint="cs"/>
          <w:rtl/>
        </w:rPr>
      </w:pPr>
    </w:p>
    <w:p w14:paraId="01EED5E8" w14:textId="77777777" w:rsidR="007C56AC" w:rsidRPr="007C56AC" w:rsidRDefault="007C56AC" w:rsidP="007C56AC">
      <w:pPr>
        <w:bidi/>
        <w:rPr>
          <w:rFonts w:cs="David" w:hint="cs"/>
          <w:rtl/>
        </w:rPr>
      </w:pPr>
      <w:r w:rsidRPr="007C56AC">
        <w:rPr>
          <w:rFonts w:cs="David" w:hint="cs"/>
          <w:rtl/>
        </w:rPr>
        <w:tab/>
        <w:t>למה זה בצבעים?</w:t>
      </w:r>
    </w:p>
    <w:p w14:paraId="4290C8F3"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779D770" w14:textId="77777777" w:rsidR="007C56AC" w:rsidRPr="007C56AC" w:rsidRDefault="007C56AC" w:rsidP="007C56AC">
      <w:pPr>
        <w:bidi/>
        <w:rPr>
          <w:rFonts w:cs="David" w:hint="cs"/>
          <w:rtl/>
        </w:rPr>
      </w:pPr>
    </w:p>
    <w:p w14:paraId="284AC745" w14:textId="77777777" w:rsidR="007C56AC" w:rsidRPr="007C56AC" w:rsidRDefault="007C56AC" w:rsidP="007C56AC">
      <w:pPr>
        <w:bidi/>
        <w:rPr>
          <w:rFonts w:cs="David" w:hint="cs"/>
          <w:rtl/>
        </w:rPr>
      </w:pPr>
      <w:r w:rsidRPr="007C56AC">
        <w:rPr>
          <w:rFonts w:cs="David" w:hint="cs"/>
          <w:rtl/>
        </w:rPr>
        <w:tab/>
        <w:t xml:space="preserve">להקל עליך את ההבנה. </w:t>
      </w:r>
    </w:p>
    <w:p w14:paraId="57CB64E7"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30EACCA8" w14:textId="77777777" w:rsidR="007C56AC" w:rsidRPr="007C56AC" w:rsidRDefault="007C56AC" w:rsidP="007C56AC">
      <w:pPr>
        <w:bidi/>
        <w:rPr>
          <w:rFonts w:cs="David" w:hint="cs"/>
          <w:rtl/>
        </w:rPr>
      </w:pPr>
      <w:r w:rsidRPr="007C56AC">
        <w:rPr>
          <w:rFonts w:cs="David"/>
          <w:rtl/>
        </w:rPr>
        <w:br/>
      </w:r>
      <w:r w:rsidRPr="007C56AC">
        <w:rPr>
          <w:rFonts w:cs="David" w:hint="cs"/>
          <w:rtl/>
        </w:rPr>
        <w:tab/>
        <w:t xml:space="preserve">אפשרות אחת היא שהנושא יחזור לוועדת החוץ והביטחון כדי שתכין הצעה חדשה למליאה. כשאומרים חדשה, זו יכולה להיות אותה הצעה, פשוט הצעה שתתחשב בדברים שנאמרו במליאה ובעובדה שהמליאה דחתה את ההצעה הראשונה. ואז שוב, זה יחזור למליאה, יתקיים דיון אישי, ואז אם לא יהיה רוב גם להצעה הנוספת של ועדת החוץ והביטחון </w:t>
      </w:r>
      <w:r w:rsidRPr="007C56AC">
        <w:rPr>
          <w:rFonts w:cs="David"/>
          <w:rtl/>
        </w:rPr>
        <w:t>–</w:t>
      </w:r>
      <w:r w:rsidRPr="007C56AC">
        <w:rPr>
          <w:rFonts w:cs="David" w:hint="cs"/>
          <w:rtl/>
        </w:rPr>
        <w:t xml:space="preserve"> החוק בעצם יפקע בתום חמש השנים. </w:t>
      </w:r>
    </w:p>
    <w:p w14:paraId="3ABA2199" w14:textId="77777777" w:rsidR="007C56AC" w:rsidRPr="007C56AC" w:rsidRDefault="007C56AC" w:rsidP="007C56AC">
      <w:pPr>
        <w:bidi/>
        <w:rPr>
          <w:rFonts w:cs="David" w:hint="cs"/>
          <w:rtl/>
        </w:rPr>
      </w:pPr>
    </w:p>
    <w:p w14:paraId="11A7B8E3" w14:textId="77777777" w:rsidR="007C56AC" w:rsidRPr="007C56AC" w:rsidRDefault="007C56AC" w:rsidP="007C56AC">
      <w:pPr>
        <w:bidi/>
        <w:rPr>
          <w:rFonts w:cs="David" w:hint="cs"/>
          <w:rtl/>
        </w:rPr>
      </w:pPr>
      <w:r w:rsidRPr="007C56AC">
        <w:rPr>
          <w:rFonts w:cs="David" w:hint="cs"/>
          <w:rtl/>
        </w:rPr>
        <w:tab/>
        <w:t xml:space="preserve">אפשרות חלופית היא שאם לא יהיה רוב </w:t>
      </w:r>
      <w:r w:rsidRPr="007C56AC">
        <w:rPr>
          <w:rFonts w:cs="David"/>
          <w:rtl/>
        </w:rPr>
        <w:t>–</w:t>
      </w:r>
      <w:r w:rsidRPr="007C56AC">
        <w:rPr>
          <w:rFonts w:cs="David" w:hint="cs"/>
          <w:rtl/>
        </w:rPr>
        <w:t xml:space="preserve"> בעצם יראו את זה כאילו הכנסת אינה מעוניינת להאריך את החוק, והוא פוקע, אבל מציעה ועדת החוץ והביטחון שמלכתחילה ייקבע שהפקיעה תהיה שישה חודשים, בעצם ההחלטה נגד תכלול בתוכה הסכמה לכך שהחוק יוארך בשישה חודשים, שזו איזושהי תקופת היערכות לכל הגורמים </w:t>
      </w:r>
      <w:r w:rsidRPr="007C56AC">
        <w:rPr>
          <w:rFonts w:cs="David"/>
          <w:rtl/>
        </w:rPr>
        <w:t>–</w:t>
      </w:r>
      <w:r w:rsidRPr="007C56AC">
        <w:rPr>
          <w:rFonts w:cs="David" w:hint="cs"/>
          <w:rtl/>
        </w:rPr>
        <w:t xml:space="preserve"> גם לכנסת </w:t>
      </w:r>
      <w:r w:rsidRPr="007C56AC">
        <w:rPr>
          <w:rFonts w:cs="David"/>
          <w:rtl/>
        </w:rPr>
        <w:t>–</w:t>
      </w:r>
      <w:r w:rsidRPr="007C56AC">
        <w:rPr>
          <w:rFonts w:cs="David" w:hint="cs"/>
          <w:rtl/>
        </w:rPr>
        <w:t xml:space="preserve"> להיערך למצב החדש שבו לא הוארך חוק טל.</w:t>
      </w:r>
    </w:p>
    <w:p w14:paraId="6A6C88D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60C9CE82" w14:textId="77777777" w:rsidR="007C56AC" w:rsidRPr="007C56AC" w:rsidRDefault="007C56AC" w:rsidP="007C56AC">
      <w:pPr>
        <w:bidi/>
        <w:rPr>
          <w:rFonts w:cs="David" w:hint="cs"/>
          <w:u w:val="single"/>
        </w:rPr>
      </w:pPr>
    </w:p>
    <w:p w14:paraId="3904327C" w14:textId="77777777" w:rsidR="007C56AC" w:rsidRPr="007C56AC" w:rsidRDefault="007C56AC" w:rsidP="007C56AC">
      <w:pPr>
        <w:bidi/>
        <w:rPr>
          <w:rFonts w:cs="David" w:hint="cs"/>
          <w:rtl/>
        </w:rPr>
      </w:pPr>
      <w:r w:rsidRPr="007C56AC">
        <w:rPr>
          <w:rFonts w:cs="David" w:hint="cs"/>
          <w:rtl/>
        </w:rPr>
        <w:tab/>
        <w:t xml:space="preserve">בשישה חודשים האלה אפשר להיערך ולהביא חוק חדש. זה היינו הך. </w:t>
      </w:r>
    </w:p>
    <w:p w14:paraId="7111900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49CFDD66" w14:textId="77777777" w:rsidR="007C56AC" w:rsidRPr="007C56AC" w:rsidRDefault="007C56AC" w:rsidP="007C56AC">
      <w:pPr>
        <w:bidi/>
        <w:rPr>
          <w:rFonts w:cs="David" w:hint="cs"/>
          <w:rtl/>
        </w:rPr>
      </w:pPr>
    </w:p>
    <w:p w14:paraId="466D5F02" w14:textId="77777777" w:rsidR="007C56AC" w:rsidRPr="007C56AC" w:rsidRDefault="007C56AC" w:rsidP="007C56AC">
      <w:pPr>
        <w:bidi/>
        <w:rPr>
          <w:rFonts w:cs="David" w:hint="cs"/>
          <w:rtl/>
        </w:rPr>
      </w:pPr>
      <w:r w:rsidRPr="007C56AC">
        <w:rPr>
          <w:rFonts w:cs="David" w:hint="cs"/>
          <w:rtl/>
        </w:rPr>
        <w:tab/>
        <w:t xml:space="preserve">גם חוק חדש, גם היערכות לגורמים הרלוונטיים. </w:t>
      </w:r>
    </w:p>
    <w:p w14:paraId="6CE2981B" w14:textId="77777777" w:rsidR="007C56AC" w:rsidRPr="007C56AC" w:rsidRDefault="007C56AC" w:rsidP="007C56AC">
      <w:pPr>
        <w:bidi/>
        <w:rPr>
          <w:rFonts w:cs="David" w:hint="cs"/>
          <w:rtl/>
        </w:rPr>
      </w:pPr>
    </w:p>
    <w:p w14:paraId="4BF22F7B" w14:textId="77777777" w:rsidR="007C56AC" w:rsidRPr="007C56AC" w:rsidRDefault="007C56AC" w:rsidP="007C56AC">
      <w:pPr>
        <w:bidi/>
        <w:rPr>
          <w:rFonts w:cs="David" w:hint="cs"/>
          <w:rtl/>
        </w:rPr>
      </w:pPr>
      <w:r w:rsidRPr="007C56AC">
        <w:rPr>
          <w:rFonts w:cs="David" w:hint="cs"/>
          <w:rtl/>
        </w:rPr>
        <w:tab/>
        <w:t xml:space="preserve">צריך לחשוב. אולי גם לגבי השישה חודשים צריך לאפשר </w:t>
      </w:r>
      <w:r w:rsidRPr="007C56AC">
        <w:rPr>
          <w:rFonts w:cs="David"/>
          <w:rtl/>
        </w:rPr>
        <w:t>–</w:t>
      </w:r>
      <w:r w:rsidRPr="007C56AC">
        <w:rPr>
          <w:rFonts w:cs="David" w:hint="cs"/>
          <w:rtl/>
        </w:rPr>
        <w:t xml:space="preserve"> אם החוק פוקע, כאשר יש הצעה נוספת של ועדת החוץ והביטחון, וגם אז אין רוב. בכל מקרה, בין המסלולים פה צריכה הוועדה להחליט. </w:t>
      </w:r>
    </w:p>
    <w:p w14:paraId="25145C46" w14:textId="77777777" w:rsidR="007C56AC" w:rsidRPr="007C56AC" w:rsidRDefault="007C56AC" w:rsidP="007C56AC">
      <w:pPr>
        <w:bidi/>
        <w:rPr>
          <w:rFonts w:cs="David" w:hint="cs"/>
          <w:rtl/>
        </w:rPr>
      </w:pPr>
    </w:p>
    <w:p w14:paraId="1924B410" w14:textId="77777777" w:rsidR="007C56AC" w:rsidRPr="007C56AC" w:rsidRDefault="007C56AC" w:rsidP="007C56AC">
      <w:pPr>
        <w:bidi/>
        <w:rPr>
          <w:rFonts w:cs="David" w:hint="cs"/>
          <w:rtl/>
        </w:rPr>
      </w:pPr>
      <w:r w:rsidRPr="007C56AC">
        <w:rPr>
          <w:rFonts w:cs="David" w:hint="cs"/>
          <w:rtl/>
        </w:rPr>
        <w:tab/>
        <w:t xml:space="preserve">עם זאת, במילה להזכיר שכאשר קיימנו דיונים פנימיים בלשכה המשפטית </w:t>
      </w:r>
      <w:r w:rsidRPr="007C56AC">
        <w:rPr>
          <w:rFonts w:cs="David"/>
          <w:rtl/>
        </w:rPr>
        <w:t>–</w:t>
      </w:r>
      <w:r w:rsidRPr="007C56AC">
        <w:rPr>
          <w:rFonts w:cs="David" w:hint="cs"/>
          <w:rtl/>
        </w:rPr>
        <w:t xml:space="preserve"> כשחשבנו איך ראוי לעשות זאת </w:t>
      </w:r>
      <w:r w:rsidRPr="007C56AC">
        <w:rPr>
          <w:rFonts w:cs="David"/>
          <w:rtl/>
        </w:rPr>
        <w:t>–</w:t>
      </w:r>
      <w:r w:rsidRPr="007C56AC">
        <w:rPr>
          <w:rFonts w:cs="David" w:hint="cs"/>
          <w:rtl/>
        </w:rPr>
        <w:t xml:space="preserve"> היו גם רעיונות שאפשר יהיה להעלות בוועדת החוץ והביטחון גם הסתייגויות של חברי כנסת. בכל מקרה, כרגע זאת לא ההצעה שמונחת בפניכם.</w:t>
      </w:r>
    </w:p>
    <w:p w14:paraId="301C79FE" w14:textId="77777777" w:rsidR="007C56AC" w:rsidRPr="007C56AC" w:rsidRDefault="007C56AC" w:rsidP="007C56AC">
      <w:pPr>
        <w:bidi/>
        <w:rPr>
          <w:rFonts w:cs="David"/>
          <w:rtl/>
        </w:rPr>
      </w:pPr>
      <w:r w:rsidRPr="007C56AC">
        <w:rPr>
          <w:rFonts w:cs="David"/>
          <w:rtl/>
        </w:rPr>
        <w:br/>
      </w:r>
    </w:p>
    <w:p w14:paraId="4F80D73F"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מאיר פרוש:</w:t>
      </w:r>
    </w:p>
    <w:p w14:paraId="1CCE5ACA" w14:textId="77777777" w:rsidR="007C56AC" w:rsidRPr="007C56AC" w:rsidRDefault="007C56AC" w:rsidP="007C56AC">
      <w:pPr>
        <w:bidi/>
        <w:rPr>
          <w:rFonts w:cs="David" w:hint="cs"/>
          <w:u w:val="single"/>
        </w:rPr>
      </w:pPr>
    </w:p>
    <w:p w14:paraId="337DB520" w14:textId="77777777" w:rsidR="007C56AC" w:rsidRPr="007C56AC" w:rsidRDefault="007C56AC" w:rsidP="007C56AC">
      <w:pPr>
        <w:bidi/>
        <w:rPr>
          <w:rFonts w:cs="David" w:hint="cs"/>
          <w:rtl/>
        </w:rPr>
      </w:pPr>
      <w:r w:rsidRPr="007C56AC">
        <w:rPr>
          <w:rFonts w:cs="David" w:hint="cs"/>
          <w:rtl/>
        </w:rPr>
        <w:tab/>
        <w:t xml:space="preserve"> קודם כול, אני מודה ליושב-ראש ועדת החוץ והביטחון על כך שהואיל להביא בפנינו את העניין הזה. </w:t>
      </w:r>
    </w:p>
    <w:p w14:paraId="789A59DF" w14:textId="77777777" w:rsidR="007C56AC" w:rsidRPr="007C56AC" w:rsidRDefault="007C56AC" w:rsidP="007C56AC">
      <w:pPr>
        <w:bidi/>
        <w:rPr>
          <w:rFonts w:cs="David" w:hint="cs"/>
          <w:rtl/>
        </w:rPr>
      </w:pPr>
    </w:p>
    <w:p w14:paraId="5476CAA1" w14:textId="77777777" w:rsidR="007C56AC" w:rsidRPr="007C56AC" w:rsidRDefault="007C56AC" w:rsidP="007C56AC">
      <w:pPr>
        <w:bidi/>
        <w:rPr>
          <w:rFonts w:cs="David" w:hint="cs"/>
          <w:rtl/>
        </w:rPr>
      </w:pPr>
      <w:r w:rsidRPr="007C56AC">
        <w:rPr>
          <w:rFonts w:cs="David" w:hint="cs"/>
          <w:rtl/>
        </w:rPr>
        <w:tab/>
        <w:t xml:space="preserve">כאשר נשאלה כאן קודם לכן השאלה מדוע השימוש בצבעים, זה מכיוון שאולי כל מי שקרא את מכתבו של יושב-ראש ועדת החוץ והביטחון, יודע גם מהעבר שיושב-ראש ועדת החוץ והביטחון אולי מעל הכול בהסברה הוא "סופרמן", וכל אחד שקרא את המכתב הבין בדיוק מה הוא רוצה לומר, כך שבאמת נשאלת השאלה מהם הצבעים. לי היה ברור מההמלצה של חבר הכנסת </w:t>
      </w:r>
      <w:proofErr w:type="spellStart"/>
      <w:r w:rsidRPr="007C56AC">
        <w:rPr>
          <w:rFonts w:cs="David" w:hint="cs"/>
          <w:rtl/>
        </w:rPr>
        <w:t>הנגבי</w:t>
      </w:r>
      <w:proofErr w:type="spellEnd"/>
      <w:r w:rsidRPr="007C56AC">
        <w:rPr>
          <w:rFonts w:cs="David" w:hint="cs"/>
          <w:rtl/>
        </w:rPr>
        <w:t xml:space="preserve"> מה הכוונה פה. רק אם רוצים לשוות לדיון הזה איזושהי דרמטיזציה, שיש צבעים...</w:t>
      </w:r>
    </w:p>
    <w:p w14:paraId="6C485DD3"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F44519A" w14:textId="77777777" w:rsidR="007C56AC" w:rsidRPr="007C56AC" w:rsidRDefault="007C56AC" w:rsidP="007C56AC">
      <w:pPr>
        <w:bidi/>
        <w:rPr>
          <w:rFonts w:cs="David" w:hint="cs"/>
          <w:rtl/>
        </w:rPr>
      </w:pPr>
    </w:p>
    <w:p w14:paraId="6AFB54CA" w14:textId="77777777" w:rsidR="007C56AC" w:rsidRPr="007C56AC" w:rsidRDefault="007C56AC" w:rsidP="007C56AC">
      <w:pPr>
        <w:bidi/>
        <w:rPr>
          <w:rFonts w:cs="David" w:hint="cs"/>
          <w:rtl/>
        </w:rPr>
      </w:pPr>
      <w:r w:rsidRPr="007C56AC">
        <w:rPr>
          <w:rFonts w:cs="David" w:hint="cs"/>
          <w:rtl/>
        </w:rPr>
        <w:tab/>
        <w:t xml:space="preserve"> סוף </w:t>
      </w:r>
      <w:proofErr w:type="spellStart"/>
      <w:r w:rsidRPr="007C56AC">
        <w:rPr>
          <w:rFonts w:cs="David" w:hint="cs"/>
          <w:rtl/>
        </w:rPr>
        <w:t>סוף</w:t>
      </w:r>
      <w:proofErr w:type="spellEnd"/>
      <w:r w:rsidRPr="007C56AC">
        <w:rPr>
          <w:rFonts w:cs="David" w:hint="cs"/>
          <w:rtl/>
        </w:rPr>
        <w:t xml:space="preserve"> מציגים אותנו כשחורים. אתה, יש לך טענה? אז יש לך צבע צהוב, תכלת </w:t>
      </w:r>
      <w:r w:rsidRPr="007C56AC">
        <w:rPr>
          <w:rFonts w:cs="David"/>
          <w:rtl/>
        </w:rPr>
        <w:t>–</w:t>
      </w:r>
      <w:r w:rsidRPr="007C56AC">
        <w:rPr>
          <w:rFonts w:cs="David" w:hint="cs"/>
          <w:rtl/>
        </w:rPr>
        <w:t xml:space="preserve"> יפה.</w:t>
      </w:r>
    </w:p>
    <w:p w14:paraId="46F0AD0A"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1A2B2297" w14:textId="77777777" w:rsidR="007C56AC" w:rsidRPr="007C56AC" w:rsidRDefault="007C56AC" w:rsidP="007C56AC">
      <w:pPr>
        <w:bidi/>
        <w:rPr>
          <w:rFonts w:cs="David" w:hint="cs"/>
          <w:rtl/>
        </w:rPr>
      </w:pPr>
    </w:p>
    <w:p w14:paraId="03DAB90D" w14:textId="77777777" w:rsidR="007C56AC" w:rsidRPr="007C56AC" w:rsidRDefault="007C56AC" w:rsidP="007C56AC">
      <w:pPr>
        <w:bidi/>
        <w:rPr>
          <w:rFonts w:cs="David" w:hint="cs"/>
          <w:rtl/>
        </w:rPr>
      </w:pPr>
      <w:r w:rsidRPr="007C56AC">
        <w:rPr>
          <w:rFonts w:cs="David" w:hint="cs"/>
          <w:rtl/>
        </w:rPr>
        <w:tab/>
        <w:t>אז  למה באמת אין שחור?</w:t>
      </w:r>
    </w:p>
    <w:p w14:paraId="78F9D20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2FC54FB" w14:textId="77777777" w:rsidR="007C56AC" w:rsidRPr="007C56AC" w:rsidRDefault="007C56AC" w:rsidP="007C56AC">
      <w:pPr>
        <w:bidi/>
        <w:rPr>
          <w:rFonts w:cs="David" w:hint="cs"/>
          <w:rtl/>
        </w:rPr>
      </w:pPr>
    </w:p>
    <w:p w14:paraId="4554D842" w14:textId="77777777" w:rsidR="007C56AC" w:rsidRPr="007C56AC" w:rsidRDefault="007C56AC" w:rsidP="007C56AC">
      <w:pPr>
        <w:bidi/>
        <w:rPr>
          <w:rFonts w:cs="David" w:hint="cs"/>
          <w:rtl/>
        </w:rPr>
      </w:pPr>
      <w:r w:rsidRPr="007C56AC">
        <w:rPr>
          <w:rFonts w:cs="David" w:hint="cs"/>
          <w:rtl/>
        </w:rPr>
        <w:tab/>
        <w:t xml:space="preserve"> האמת היא שיש יותר מדי שחור.</w:t>
      </w:r>
    </w:p>
    <w:p w14:paraId="62F922D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0ABB2552" w14:textId="77777777" w:rsidR="007C56AC" w:rsidRPr="007C56AC" w:rsidRDefault="007C56AC" w:rsidP="007C56AC">
      <w:pPr>
        <w:bidi/>
        <w:rPr>
          <w:rFonts w:cs="David" w:hint="cs"/>
          <w:rtl/>
        </w:rPr>
      </w:pPr>
    </w:p>
    <w:p w14:paraId="489374A2" w14:textId="77777777" w:rsidR="007C56AC" w:rsidRPr="007C56AC" w:rsidRDefault="007C56AC" w:rsidP="007C56AC">
      <w:pPr>
        <w:bidi/>
        <w:rPr>
          <w:rFonts w:cs="David" w:hint="cs"/>
          <w:rtl/>
        </w:rPr>
      </w:pPr>
      <w:r w:rsidRPr="007C56AC">
        <w:rPr>
          <w:rFonts w:cs="David" w:hint="cs"/>
          <w:rtl/>
        </w:rPr>
        <w:tab/>
        <w:t xml:space="preserve"> הטקסט כולו שחור...</w:t>
      </w:r>
    </w:p>
    <w:p w14:paraId="5BEE4D6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601B7CF8" w14:textId="77777777" w:rsidR="007C56AC" w:rsidRPr="007C56AC" w:rsidRDefault="007C56AC" w:rsidP="007C56AC">
      <w:pPr>
        <w:bidi/>
        <w:rPr>
          <w:rFonts w:cs="David" w:hint="cs"/>
          <w:rtl/>
        </w:rPr>
      </w:pPr>
    </w:p>
    <w:p w14:paraId="1996242B" w14:textId="77777777" w:rsidR="007C56AC" w:rsidRPr="007C56AC" w:rsidRDefault="007C56AC" w:rsidP="007C56AC">
      <w:pPr>
        <w:bidi/>
        <w:rPr>
          <w:rFonts w:cs="David" w:hint="cs"/>
          <w:rtl/>
        </w:rPr>
      </w:pPr>
      <w:r w:rsidRPr="007C56AC">
        <w:rPr>
          <w:rFonts w:cs="David" w:hint="cs"/>
          <w:rtl/>
        </w:rPr>
        <w:tab/>
        <w:t>חבר הכנסת פרוש, התשובה פשוטה. כשאני נכנסתי לוועדה, ניתנה הנחיה למדפסת להוציא כל דבר בצבעים של מכבי תל-אביב: צהוב וכחול, זה הכול...</w:t>
      </w:r>
    </w:p>
    <w:p w14:paraId="2FF6329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12FF3102" w14:textId="77777777" w:rsidR="007C56AC" w:rsidRPr="007C56AC" w:rsidRDefault="007C56AC" w:rsidP="007C56AC">
      <w:pPr>
        <w:bidi/>
        <w:rPr>
          <w:rFonts w:cs="David" w:hint="cs"/>
          <w:u w:val="single"/>
        </w:rPr>
      </w:pPr>
    </w:p>
    <w:p w14:paraId="6307DA03" w14:textId="77777777" w:rsidR="007C56AC" w:rsidRPr="007C56AC" w:rsidRDefault="007C56AC" w:rsidP="007C56AC">
      <w:pPr>
        <w:bidi/>
        <w:rPr>
          <w:rFonts w:cs="David" w:hint="cs"/>
          <w:rtl/>
        </w:rPr>
      </w:pPr>
      <w:r w:rsidRPr="007C56AC">
        <w:rPr>
          <w:rFonts w:cs="David" w:hint="cs"/>
          <w:rtl/>
        </w:rPr>
        <w:tab/>
        <w:t xml:space="preserve"> צהוב זה בית"ר ירושלים. </w:t>
      </w:r>
    </w:p>
    <w:p w14:paraId="3F439F73"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גלנטי:</w:t>
      </w:r>
    </w:p>
    <w:p w14:paraId="2048CA02" w14:textId="77777777" w:rsidR="007C56AC" w:rsidRPr="007C56AC" w:rsidRDefault="007C56AC" w:rsidP="007C56AC">
      <w:pPr>
        <w:pStyle w:val="Heading5"/>
        <w:jc w:val="left"/>
        <w:rPr>
          <w:rFonts w:hint="cs"/>
          <w:rtl/>
        </w:rPr>
      </w:pPr>
    </w:p>
    <w:p w14:paraId="237A704A" w14:textId="77777777" w:rsidR="007C56AC" w:rsidRPr="007C56AC" w:rsidRDefault="007C56AC" w:rsidP="007C56AC">
      <w:pPr>
        <w:bidi/>
        <w:rPr>
          <w:rFonts w:cs="David" w:hint="cs"/>
          <w:rtl/>
        </w:rPr>
      </w:pPr>
      <w:r w:rsidRPr="007C56AC">
        <w:rPr>
          <w:rFonts w:cs="David" w:hint="cs"/>
          <w:rtl/>
        </w:rPr>
        <w:tab/>
        <w:t xml:space="preserve"> אני מוחה בתוקף </w:t>
      </w:r>
      <w:r w:rsidRPr="007C56AC">
        <w:rPr>
          <w:rFonts w:cs="David"/>
          <w:rtl/>
        </w:rPr>
        <w:t>–</w:t>
      </w:r>
      <w:r w:rsidRPr="007C56AC">
        <w:rPr>
          <w:rFonts w:cs="David" w:hint="cs"/>
          <w:rtl/>
        </w:rPr>
        <w:t xml:space="preserve"> אין פה ירוק. </w:t>
      </w:r>
    </w:p>
    <w:p w14:paraId="2B329E4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FEDCF25" w14:textId="77777777" w:rsidR="007C56AC" w:rsidRPr="007C56AC" w:rsidRDefault="007C56AC" w:rsidP="007C56AC">
      <w:pPr>
        <w:bidi/>
        <w:rPr>
          <w:rFonts w:cs="David" w:hint="cs"/>
          <w:u w:val="single"/>
          <w:rtl/>
        </w:rPr>
      </w:pPr>
    </w:p>
    <w:p w14:paraId="7130ACBC" w14:textId="77777777" w:rsidR="007C56AC" w:rsidRPr="007C56AC" w:rsidRDefault="007C56AC" w:rsidP="007C56AC">
      <w:pPr>
        <w:bidi/>
        <w:rPr>
          <w:rFonts w:cs="David" w:hint="cs"/>
          <w:rtl/>
        </w:rPr>
      </w:pPr>
      <w:r w:rsidRPr="007C56AC">
        <w:rPr>
          <w:rFonts w:cs="David" w:hint="cs"/>
          <w:rtl/>
        </w:rPr>
        <w:tab/>
        <w:t xml:space="preserve">רבותי, חסל סדר ספורט. </w:t>
      </w:r>
    </w:p>
    <w:p w14:paraId="735F908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יורם </w:t>
      </w:r>
      <w:proofErr w:type="spellStart"/>
      <w:r w:rsidRPr="007C56AC">
        <w:rPr>
          <w:rFonts w:cs="David" w:hint="cs"/>
          <w:u w:val="single"/>
          <w:rtl/>
        </w:rPr>
        <w:t>מרציאנו</w:t>
      </w:r>
      <w:proofErr w:type="spellEnd"/>
      <w:r w:rsidRPr="007C56AC">
        <w:rPr>
          <w:rFonts w:cs="David" w:hint="cs"/>
          <w:u w:val="single"/>
          <w:rtl/>
        </w:rPr>
        <w:t>:</w:t>
      </w:r>
    </w:p>
    <w:p w14:paraId="343831A2" w14:textId="77777777" w:rsidR="007C56AC" w:rsidRPr="007C56AC" w:rsidRDefault="007C56AC" w:rsidP="007C56AC">
      <w:pPr>
        <w:bidi/>
        <w:rPr>
          <w:rFonts w:cs="David" w:hint="cs"/>
          <w:rtl/>
        </w:rPr>
      </w:pPr>
    </w:p>
    <w:p w14:paraId="6AD4DC4E" w14:textId="77777777" w:rsidR="007C56AC" w:rsidRPr="007C56AC" w:rsidRDefault="007C56AC" w:rsidP="007C56AC">
      <w:pPr>
        <w:bidi/>
        <w:rPr>
          <w:rFonts w:cs="David" w:hint="cs"/>
          <w:rtl/>
        </w:rPr>
      </w:pPr>
      <w:r w:rsidRPr="007C56AC">
        <w:rPr>
          <w:rFonts w:cs="David" w:hint="cs"/>
          <w:rtl/>
        </w:rPr>
        <w:tab/>
        <w:t xml:space="preserve"> מה זה האדום? </w:t>
      </w:r>
    </w:p>
    <w:p w14:paraId="03148EF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46BDE35D" w14:textId="77777777" w:rsidR="007C56AC" w:rsidRPr="007C56AC" w:rsidRDefault="007C56AC" w:rsidP="007C56AC">
      <w:pPr>
        <w:bidi/>
        <w:rPr>
          <w:rFonts w:cs="David" w:hint="cs"/>
          <w:rtl/>
        </w:rPr>
      </w:pPr>
    </w:p>
    <w:p w14:paraId="7DC838C1" w14:textId="77777777" w:rsidR="007C56AC" w:rsidRPr="007C56AC" w:rsidRDefault="007C56AC" w:rsidP="007C56AC">
      <w:pPr>
        <w:bidi/>
        <w:rPr>
          <w:rFonts w:cs="David" w:hint="cs"/>
          <w:rtl/>
        </w:rPr>
      </w:pPr>
      <w:r w:rsidRPr="007C56AC">
        <w:rPr>
          <w:rFonts w:cs="David" w:hint="cs"/>
          <w:rtl/>
        </w:rPr>
        <w:tab/>
        <w:t xml:space="preserve">זה השופט. </w:t>
      </w:r>
    </w:p>
    <w:p w14:paraId="0536506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0FB67448" w14:textId="77777777" w:rsidR="007C56AC" w:rsidRPr="007C56AC" w:rsidRDefault="007C56AC" w:rsidP="007C56AC">
      <w:pPr>
        <w:bidi/>
        <w:rPr>
          <w:rFonts w:cs="David" w:hint="cs"/>
          <w:u w:val="single"/>
        </w:rPr>
      </w:pPr>
    </w:p>
    <w:p w14:paraId="659795DE" w14:textId="77777777" w:rsidR="007C56AC" w:rsidRPr="007C56AC" w:rsidRDefault="007C56AC" w:rsidP="007C56AC">
      <w:pPr>
        <w:bidi/>
        <w:rPr>
          <w:rFonts w:cs="David" w:hint="cs"/>
          <w:rtl/>
        </w:rPr>
      </w:pPr>
      <w:r w:rsidRPr="007C56AC">
        <w:rPr>
          <w:rFonts w:cs="David" w:hint="cs"/>
          <w:rtl/>
        </w:rPr>
        <w:tab/>
        <w:t xml:space="preserve"> על כל פנים, אני מתכוון לומר שהצבעים וההקבלה להכרזה על מצב חירום, משווה לדיון מי יודע - - </w:t>
      </w:r>
    </w:p>
    <w:p w14:paraId="035D49D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2CE61E3D" w14:textId="77777777" w:rsidR="007C56AC" w:rsidRPr="007C56AC" w:rsidRDefault="007C56AC" w:rsidP="007C56AC">
      <w:pPr>
        <w:bidi/>
        <w:rPr>
          <w:rFonts w:cs="David" w:hint="cs"/>
          <w:rtl/>
        </w:rPr>
      </w:pPr>
    </w:p>
    <w:p w14:paraId="1322C3EF" w14:textId="77777777" w:rsidR="007C56AC" w:rsidRPr="007C56AC" w:rsidRDefault="007C56AC" w:rsidP="007C56AC">
      <w:pPr>
        <w:bidi/>
        <w:rPr>
          <w:rFonts w:cs="David" w:hint="cs"/>
          <w:rtl/>
        </w:rPr>
      </w:pPr>
      <w:r w:rsidRPr="007C56AC">
        <w:rPr>
          <w:rFonts w:cs="David" w:hint="cs"/>
          <w:rtl/>
        </w:rPr>
        <w:tab/>
        <w:t>דרמה.</w:t>
      </w:r>
    </w:p>
    <w:p w14:paraId="37C35D06"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5CD487AB" w14:textId="77777777" w:rsidR="007C56AC" w:rsidRPr="007C56AC" w:rsidRDefault="007C56AC" w:rsidP="007C56AC">
      <w:pPr>
        <w:bidi/>
        <w:rPr>
          <w:rFonts w:cs="David" w:hint="cs"/>
          <w:u w:val="single"/>
        </w:rPr>
      </w:pPr>
    </w:p>
    <w:p w14:paraId="606598D1" w14:textId="77777777" w:rsidR="007C56AC" w:rsidRPr="007C56AC" w:rsidRDefault="007C56AC" w:rsidP="007C56AC">
      <w:pPr>
        <w:bidi/>
        <w:rPr>
          <w:rFonts w:cs="David" w:hint="cs"/>
          <w:rtl/>
        </w:rPr>
      </w:pPr>
      <w:r w:rsidRPr="007C56AC">
        <w:rPr>
          <w:rFonts w:cs="David" w:hint="cs"/>
          <w:rtl/>
        </w:rPr>
        <w:tab/>
        <w:t xml:space="preserve"> - - לאן אנחנו מגיעים עם העניין הזה. הנושא הוא חשוב וצריכים לדון בו, צריכים להסדיר אותו חוקית, וטוב עושה ועדת החוץ והביטחון, ואנחנו מקווים שיביאו בפנינו המלצה שנוכל להמשיך איתה הלאה למליאה.</w:t>
      </w:r>
    </w:p>
    <w:p w14:paraId="34A460C5" w14:textId="77777777" w:rsidR="007C56AC" w:rsidRPr="007C56AC" w:rsidRDefault="007C56AC" w:rsidP="007C56AC">
      <w:pPr>
        <w:bidi/>
        <w:rPr>
          <w:rFonts w:cs="David" w:hint="cs"/>
          <w:rtl/>
        </w:rPr>
      </w:pPr>
      <w:r w:rsidRPr="007C56AC">
        <w:rPr>
          <w:rFonts w:cs="David"/>
          <w:rtl/>
        </w:rPr>
        <w:br/>
      </w:r>
      <w:proofErr w:type="spellStart"/>
      <w:r w:rsidRPr="007C56AC">
        <w:rPr>
          <w:rFonts w:cs="David" w:hint="cs"/>
          <w:u w:val="single"/>
          <w:rtl/>
        </w:rPr>
        <w:t>עתניאל</w:t>
      </w:r>
      <w:proofErr w:type="spellEnd"/>
      <w:r w:rsidRPr="007C56AC">
        <w:rPr>
          <w:rFonts w:cs="David" w:hint="cs"/>
          <w:u w:val="single"/>
          <w:rtl/>
        </w:rPr>
        <w:t xml:space="preserve"> </w:t>
      </w:r>
      <w:proofErr w:type="spellStart"/>
      <w:r w:rsidRPr="007C56AC">
        <w:rPr>
          <w:rFonts w:cs="David" w:hint="cs"/>
          <w:u w:val="single"/>
          <w:rtl/>
        </w:rPr>
        <w:t>שנלר</w:t>
      </w:r>
      <w:proofErr w:type="spellEnd"/>
      <w:r w:rsidRPr="007C56AC">
        <w:rPr>
          <w:rFonts w:cs="David" w:hint="cs"/>
          <w:u w:val="single"/>
          <w:rtl/>
        </w:rPr>
        <w:t>:</w:t>
      </w:r>
    </w:p>
    <w:p w14:paraId="21212D0D" w14:textId="77777777" w:rsidR="007C56AC" w:rsidRPr="007C56AC" w:rsidRDefault="007C56AC" w:rsidP="007C56AC">
      <w:pPr>
        <w:bidi/>
        <w:rPr>
          <w:rFonts w:cs="David" w:hint="cs"/>
          <w:rtl/>
        </w:rPr>
      </w:pPr>
    </w:p>
    <w:p w14:paraId="10CA0A24" w14:textId="77777777" w:rsidR="007C56AC" w:rsidRPr="007C56AC" w:rsidRDefault="007C56AC" w:rsidP="007C56AC">
      <w:pPr>
        <w:bidi/>
        <w:rPr>
          <w:rFonts w:cs="David" w:hint="cs"/>
          <w:rtl/>
        </w:rPr>
      </w:pPr>
      <w:r w:rsidRPr="007C56AC">
        <w:rPr>
          <w:rFonts w:cs="David" w:hint="cs"/>
          <w:rtl/>
        </w:rPr>
        <w:tab/>
        <w:t xml:space="preserve"> הסתייגות אחת מהטבלה היפה הזאת, מהגרף היפה הזה. לא יכול להיות מצב של נגד  - יפקע תוקף חוק, שמשמעותו שב-1 באוגוסט השנה חדל החוק. אין דבר כזה, אלא אם כן אני לא הבינותי. </w:t>
      </w:r>
    </w:p>
    <w:p w14:paraId="31F3C65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00BF6F3" w14:textId="77777777" w:rsidR="007C56AC" w:rsidRPr="007C56AC" w:rsidRDefault="007C56AC" w:rsidP="007C56AC">
      <w:pPr>
        <w:bidi/>
        <w:rPr>
          <w:rFonts w:cs="David" w:hint="cs"/>
          <w:u w:val="single"/>
          <w:rtl/>
        </w:rPr>
      </w:pPr>
    </w:p>
    <w:p w14:paraId="160DCD34" w14:textId="77777777" w:rsidR="007C56AC" w:rsidRPr="007C56AC" w:rsidRDefault="007C56AC" w:rsidP="007C56AC">
      <w:pPr>
        <w:bidi/>
        <w:rPr>
          <w:rFonts w:cs="David" w:hint="cs"/>
          <w:rtl/>
        </w:rPr>
      </w:pPr>
      <w:r w:rsidRPr="007C56AC">
        <w:rPr>
          <w:rFonts w:cs="David" w:hint="cs"/>
          <w:rtl/>
        </w:rPr>
        <w:tab/>
        <w:t xml:space="preserve">לכן זה בא לדיון, להצבעה. </w:t>
      </w:r>
    </w:p>
    <w:p w14:paraId="2A86005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1C8934C" w14:textId="77777777" w:rsidR="007C56AC" w:rsidRPr="007C56AC" w:rsidRDefault="007C56AC" w:rsidP="007C56AC">
      <w:pPr>
        <w:bidi/>
        <w:rPr>
          <w:rFonts w:cs="David" w:hint="cs"/>
          <w:rtl/>
        </w:rPr>
      </w:pPr>
    </w:p>
    <w:p w14:paraId="36C7CE8F" w14:textId="77777777" w:rsidR="007C56AC" w:rsidRPr="007C56AC" w:rsidRDefault="007C56AC" w:rsidP="007C56AC">
      <w:pPr>
        <w:bidi/>
        <w:rPr>
          <w:rFonts w:cs="David" w:hint="cs"/>
          <w:rtl/>
        </w:rPr>
      </w:pPr>
      <w:r w:rsidRPr="007C56AC">
        <w:rPr>
          <w:rFonts w:cs="David" w:hint="cs"/>
          <w:rtl/>
        </w:rPr>
        <w:tab/>
        <w:t xml:space="preserve">יש פה שתי חלופות. צריך לבחור בין שתי החלופות הצהובות. </w:t>
      </w:r>
    </w:p>
    <w:p w14:paraId="2A4C18D8" w14:textId="77777777" w:rsidR="007C56AC" w:rsidRPr="007C56AC" w:rsidRDefault="007C56AC" w:rsidP="007C56AC">
      <w:pPr>
        <w:bidi/>
        <w:rPr>
          <w:rFonts w:cs="David" w:hint="cs"/>
          <w:rtl/>
        </w:rPr>
      </w:pPr>
      <w:r w:rsidRPr="007C56AC">
        <w:rPr>
          <w:rFonts w:cs="David"/>
          <w:rtl/>
        </w:rPr>
        <w:br/>
      </w:r>
      <w:proofErr w:type="spellStart"/>
      <w:r w:rsidRPr="007C56AC">
        <w:rPr>
          <w:rFonts w:cs="David" w:hint="cs"/>
          <w:u w:val="single"/>
          <w:rtl/>
        </w:rPr>
        <w:t>עתניאל</w:t>
      </w:r>
      <w:proofErr w:type="spellEnd"/>
      <w:r w:rsidRPr="007C56AC">
        <w:rPr>
          <w:rFonts w:cs="David" w:hint="cs"/>
          <w:u w:val="single"/>
          <w:rtl/>
        </w:rPr>
        <w:t xml:space="preserve"> </w:t>
      </w:r>
      <w:proofErr w:type="spellStart"/>
      <w:r w:rsidRPr="007C56AC">
        <w:rPr>
          <w:rFonts w:cs="David" w:hint="cs"/>
          <w:u w:val="single"/>
          <w:rtl/>
        </w:rPr>
        <w:t>שנלר</w:t>
      </w:r>
      <w:proofErr w:type="spellEnd"/>
      <w:r w:rsidRPr="007C56AC">
        <w:rPr>
          <w:rFonts w:cs="David" w:hint="cs"/>
          <w:u w:val="single"/>
          <w:rtl/>
        </w:rPr>
        <w:t>:</w:t>
      </w:r>
    </w:p>
    <w:p w14:paraId="4461E897" w14:textId="77777777" w:rsidR="007C56AC" w:rsidRPr="007C56AC" w:rsidRDefault="007C56AC" w:rsidP="007C56AC">
      <w:pPr>
        <w:bidi/>
        <w:rPr>
          <w:rFonts w:cs="David" w:hint="cs"/>
          <w:rtl/>
        </w:rPr>
      </w:pPr>
    </w:p>
    <w:p w14:paraId="7B24C5B0" w14:textId="77777777" w:rsidR="007C56AC" w:rsidRPr="007C56AC" w:rsidRDefault="007C56AC" w:rsidP="007C56AC">
      <w:pPr>
        <w:bidi/>
        <w:rPr>
          <w:rFonts w:cs="David" w:hint="cs"/>
          <w:rtl/>
        </w:rPr>
      </w:pPr>
      <w:r w:rsidRPr="007C56AC">
        <w:rPr>
          <w:rFonts w:cs="David" w:hint="cs"/>
          <w:rtl/>
        </w:rPr>
        <w:tab/>
        <w:t xml:space="preserve">אני סבור שיש להוסיף כאן: יפקע תוקפו של החוק שישה חודשים מיום ההצבעה, או משהו כזה. זאת הערתי. </w:t>
      </w:r>
    </w:p>
    <w:p w14:paraId="4CC0F32A"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מרים פרנקל-שור:</w:t>
      </w:r>
    </w:p>
    <w:p w14:paraId="213D6069" w14:textId="77777777" w:rsidR="007C56AC" w:rsidRPr="007C56AC" w:rsidRDefault="007C56AC" w:rsidP="007C56AC">
      <w:pPr>
        <w:bidi/>
        <w:rPr>
          <w:rFonts w:cs="David" w:hint="cs"/>
          <w:rtl/>
        </w:rPr>
      </w:pPr>
    </w:p>
    <w:p w14:paraId="4AA860EE" w14:textId="77777777" w:rsidR="007C56AC" w:rsidRPr="007C56AC" w:rsidRDefault="007C56AC" w:rsidP="007C56AC">
      <w:pPr>
        <w:bidi/>
        <w:rPr>
          <w:rFonts w:cs="David" w:hint="cs"/>
          <w:rtl/>
        </w:rPr>
      </w:pPr>
      <w:r w:rsidRPr="007C56AC">
        <w:rPr>
          <w:rFonts w:cs="David" w:hint="cs"/>
          <w:rtl/>
        </w:rPr>
        <w:tab/>
        <w:t>כמו שכתוב בצהוב למטה.</w:t>
      </w:r>
    </w:p>
    <w:p w14:paraId="389B5A8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3AEE0075" w14:textId="77777777" w:rsidR="007C56AC" w:rsidRPr="007C56AC" w:rsidRDefault="007C56AC" w:rsidP="007C56AC">
      <w:pPr>
        <w:bidi/>
        <w:rPr>
          <w:rFonts w:cs="David" w:hint="cs"/>
          <w:rtl/>
        </w:rPr>
      </w:pPr>
    </w:p>
    <w:p w14:paraId="5794608B" w14:textId="77777777" w:rsidR="007C56AC" w:rsidRPr="007C56AC" w:rsidRDefault="007C56AC" w:rsidP="007C56AC">
      <w:pPr>
        <w:bidi/>
        <w:rPr>
          <w:rFonts w:cs="David" w:hint="cs"/>
          <w:rtl/>
        </w:rPr>
      </w:pPr>
      <w:r w:rsidRPr="007C56AC">
        <w:rPr>
          <w:rFonts w:cs="David" w:hint="cs"/>
          <w:rtl/>
        </w:rPr>
        <w:tab/>
        <w:t xml:space="preserve">אני אבהיר. מה שנמצא בצהוב אלה שתי חלופות. ועדת הכנסת צריכה להחליט היום איזו מהן היא המסלול שעל-פיו יתנהל הדיון. </w:t>
      </w:r>
    </w:p>
    <w:p w14:paraId="72489EB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66FECE97" w14:textId="77777777" w:rsidR="007C56AC" w:rsidRPr="007C56AC" w:rsidRDefault="007C56AC" w:rsidP="007C56AC">
      <w:pPr>
        <w:bidi/>
        <w:rPr>
          <w:rFonts w:cs="David" w:hint="cs"/>
          <w:u w:val="single"/>
          <w:rtl/>
        </w:rPr>
      </w:pPr>
    </w:p>
    <w:p w14:paraId="58486287" w14:textId="77777777" w:rsidR="007C56AC" w:rsidRPr="007C56AC" w:rsidRDefault="007C56AC" w:rsidP="007C56AC">
      <w:pPr>
        <w:bidi/>
        <w:rPr>
          <w:rFonts w:cs="David" w:hint="cs"/>
          <w:rtl/>
        </w:rPr>
      </w:pPr>
      <w:r w:rsidRPr="007C56AC">
        <w:rPr>
          <w:rFonts w:cs="David" w:hint="cs"/>
          <w:rtl/>
        </w:rPr>
        <w:tab/>
        <w:t xml:space="preserve"> קודם כול, אני רוצה למחות על העובדה שיושב-ראש הוועדה </w:t>
      </w:r>
      <w:r w:rsidRPr="007C56AC">
        <w:rPr>
          <w:rFonts w:cs="David"/>
          <w:rtl/>
        </w:rPr>
        <w:t>–</w:t>
      </w:r>
      <w:r w:rsidRPr="007C56AC">
        <w:rPr>
          <w:rFonts w:cs="David" w:hint="cs"/>
          <w:rtl/>
        </w:rPr>
        <w:t xml:space="preserve"> שהתבטא פה די באריכות </w:t>
      </w:r>
      <w:r w:rsidRPr="007C56AC">
        <w:rPr>
          <w:rFonts w:cs="David"/>
          <w:rtl/>
        </w:rPr>
        <w:t>–</w:t>
      </w:r>
      <w:r w:rsidRPr="007C56AC">
        <w:rPr>
          <w:rFonts w:cs="David" w:hint="cs"/>
          <w:rtl/>
        </w:rPr>
        <w:t xml:space="preserve"> לא מצא לנכון לשלב בדבריו ברכות על עלייתה של נבחרת ארגנטינה לחצי הגמר.</w:t>
      </w:r>
    </w:p>
    <w:p w14:paraId="6BF8AF8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E73C49C" w14:textId="77777777" w:rsidR="007C56AC" w:rsidRPr="007C56AC" w:rsidRDefault="007C56AC" w:rsidP="007C56AC">
      <w:pPr>
        <w:bidi/>
        <w:rPr>
          <w:rFonts w:cs="David" w:hint="cs"/>
          <w:rtl/>
        </w:rPr>
      </w:pPr>
    </w:p>
    <w:p w14:paraId="7A4A6F68" w14:textId="77777777" w:rsidR="007C56AC" w:rsidRPr="007C56AC" w:rsidRDefault="007C56AC" w:rsidP="007C56AC">
      <w:pPr>
        <w:bidi/>
        <w:rPr>
          <w:rFonts w:cs="David" w:hint="cs"/>
          <w:rtl/>
        </w:rPr>
      </w:pPr>
      <w:r w:rsidRPr="007C56AC">
        <w:rPr>
          <w:rFonts w:cs="David" w:hint="cs"/>
          <w:rtl/>
        </w:rPr>
        <w:tab/>
        <w:t xml:space="preserve"> אני מודה בפורום הזה </w:t>
      </w:r>
      <w:r w:rsidRPr="007C56AC">
        <w:rPr>
          <w:rFonts w:cs="David"/>
          <w:rtl/>
        </w:rPr>
        <w:t>–</w:t>
      </w:r>
      <w:r w:rsidRPr="007C56AC">
        <w:rPr>
          <w:rFonts w:cs="David" w:hint="cs"/>
          <w:rtl/>
        </w:rPr>
        <w:t xml:space="preserve"> יש לי בורות מוחלטת בנושאים הללו. </w:t>
      </w:r>
    </w:p>
    <w:p w14:paraId="14A0E7B6"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דוד טל:</w:t>
      </w:r>
    </w:p>
    <w:p w14:paraId="7BE5FF90" w14:textId="77777777" w:rsidR="007C56AC" w:rsidRPr="007C56AC" w:rsidRDefault="007C56AC" w:rsidP="007C56AC">
      <w:pPr>
        <w:bidi/>
        <w:rPr>
          <w:rFonts w:cs="David" w:hint="cs"/>
          <w:rtl/>
        </w:rPr>
      </w:pPr>
    </w:p>
    <w:p w14:paraId="418A3E55" w14:textId="77777777" w:rsidR="007C56AC" w:rsidRPr="007C56AC" w:rsidRDefault="007C56AC" w:rsidP="007C56AC">
      <w:pPr>
        <w:bidi/>
        <w:rPr>
          <w:rFonts w:cs="David" w:hint="cs"/>
          <w:rtl/>
        </w:rPr>
      </w:pPr>
      <w:r w:rsidRPr="007C56AC">
        <w:rPr>
          <w:rFonts w:cs="David" w:hint="cs"/>
          <w:rtl/>
        </w:rPr>
        <w:tab/>
        <w:t xml:space="preserve"> הוא התכוון ליושב-ראש ועדת החוץ והביטחון. </w:t>
      </w:r>
    </w:p>
    <w:p w14:paraId="6F862901"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08DFFB4F" w14:textId="77777777" w:rsidR="007C56AC" w:rsidRPr="007C56AC" w:rsidRDefault="007C56AC" w:rsidP="007C56AC">
      <w:pPr>
        <w:bidi/>
        <w:rPr>
          <w:rFonts w:cs="David" w:hint="cs"/>
          <w:u w:val="single"/>
          <w:rtl/>
        </w:rPr>
      </w:pPr>
    </w:p>
    <w:p w14:paraId="13B8C790" w14:textId="77777777" w:rsidR="007C56AC" w:rsidRPr="007C56AC" w:rsidRDefault="007C56AC" w:rsidP="007C56AC">
      <w:pPr>
        <w:bidi/>
        <w:rPr>
          <w:rFonts w:cs="David" w:hint="cs"/>
          <w:rtl/>
        </w:rPr>
      </w:pPr>
      <w:r w:rsidRPr="007C56AC">
        <w:rPr>
          <w:rFonts w:cs="David" w:hint="cs"/>
          <w:rtl/>
        </w:rPr>
        <w:tab/>
        <w:t xml:space="preserve">ומאידך, חזר למנהגו לדבר על מכבי תל-אביב, כאשר יש אירועים ספורטיביים ברמה הרבה יותר חשובה, שהוא היה צריך להתייחס אליהם. </w:t>
      </w:r>
    </w:p>
    <w:p w14:paraId="32CCAC31"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0F69536" w14:textId="77777777" w:rsidR="007C56AC" w:rsidRPr="007C56AC" w:rsidRDefault="007C56AC" w:rsidP="007C56AC">
      <w:pPr>
        <w:bidi/>
        <w:rPr>
          <w:rFonts w:cs="David" w:hint="cs"/>
          <w:rtl/>
        </w:rPr>
      </w:pPr>
    </w:p>
    <w:p w14:paraId="3EC72869" w14:textId="77777777" w:rsidR="007C56AC" w:rsidRPr="007C56AC" w:rsidRDefault="007C56AC" w:rsidP="007C56AC">
      <w:pPr>
        <w:bidi/>
        <w:rPr>
          <w:rFonts w:cs="David" w:hint="cs"/>
          <w:rtl/>
        </w:rPr>
      </w:pPr>
      <w:r w:rsidRPr="007C56AC">
        <w:rPr>
          <w:rFonts w:cs="David" w:hint="cs"/>
          <w:rtl/>
        </w:rPr>
        <w:tab/>
        <w:t xml:space="preserve"> הערתך נרשמה.</w:t>
      </w:r>
    </w:p>
    <w:p w14:paraId="79661E4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קריאה:</w:t>
      </w:r>
    </w:p>
    <w:p w14:paraId="5DA49DB3" w14:textId="77777777" w:rsidR="007C56AC" w:rsidRPr="007C56AC" w:rsidRDefault="007C56AC" w:rsidP="007C56AC">
      <w:pPr>
        <w:bidi/>
        <w:rPr>
          <w:rFonts w:cs="David" w:hint="cs"/>
          <w:rtl/>
        </w:rPr>
      </w:pPr>
    </w:p>
    <w:p w14:paraId="0F42CB73" w14:textId="77777777" w:rsidR="007C56AC" w:rsidRPr="007C56AC" w:rsidRDefault="007C56AC" w:rsidP="007C56AC">
      <w:pPr>
        <w:bidi/>
        <w:rPr>
          <w:rFonts w:cs="David" w:hint="cs"/>
          <w:rtl/>
        </w:rPr>
      </w:pPr>
      <w:r w:rsidRPr="007C56AC">
        <w:rPr>
          <w:rFonts w:cs="David" w:hint="cs"/>
          <w:rtl/>
        </w:rPr>
        <w:tab/>
        <w:t xml:space="preserve">המינוי </w:t>
      </w:r>
      <w:proofErr w:type="spellStart"/>
      <w:r w:rsidRPr="007C56AC">
        <w:rPr>
          <w:rFonts w:cs="David" w:hint="cs"/>
          <w:rtl/>
        </w:rPr>
        <w:t>בצ'לסי</w:t>
      </w:r>
      <w:proofErr w:type="spellEnd"/>
      <w:r w:rsidRPr="007C56AC">
        <w:rPr>
          <w:rFonts w:cs="David" w:hint="cs"/>
          <w:rtl/>
        </w:rPr>
        <w:t xml:space="preserve">. </w:t>
      </w:r>
    </w:p>
    <w:p w14:paraId="1083B21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27535EB1" w14:textId="77777777" w:rsidR="007C56AC" w:rsidRPr="007C56AC" w:rsidRDefault="007C56AC" w:rsidP="007C56AC">
      <w:pPr>
        <w:bidi/>
        <w:rPr>
          <w:rFonts w:cs="David" w:hint="cs"/>
          <w:u w:val="single"/>
          <w:rtl/>
        </w:rPr>
      </w:pPr>
    </w:p>
    <w:p w14:paraId="44647355" w14:textId="77777777" w:rsidR="007C56AC" w:rsidRPr="007C56AC" w:rsidRDefault="007C56AC" w:rsidP="007C56AC">
      <w:pPr>
        <w:bidi/>
        <w:rPr>
          <w:rFonts w:cs="David" w:hint="cs"/>
          <w:rtl/>
        </w:rPr>
      </w:pPr>
      <w:r w:rsidRPr="007C56AC">
        <w:rPr>
          <w:rFonts w:cs="David" w:hint="cs"/>
          <w:rtl/>
        </w:rPr>
        <w:tab/>
        <w:t xml:space="preserve"> גם מינוי </w:t>
      </w:r>
      <w:proofErr w:type="spellStart"/>
      <w:r w:rsidRPr="007C56AC">
        <w:rPr>
          <w:rFonts w:cs="David" w:hint="cs"/>
          <w:rtl/>
        </w:rPr>
        <w:t>גרנט</w:t>
      </w:r>
      <w:proofErr w:type="spellEnd"/>
      <w:r w:rsidRPr="007C56AC">
        <w:rPr>
          <w:rFonts w:cs="David" w:hint="cs"/>
          <w:rtl/>
        </w:rPr>
        <w:t xml:space="preserve"> </w:t>
      </w:r>
      <w:proofErr w:type="spellStart"/>
      <w:r w:rsidRPr="007C56AC">
        <w:rPr>
          <w:rFonts w:cs="David" w:hint="cs"/>
          <w:rtl/>
        </w:rPr>
        <w:t>בצ'לסי</w:t>
      </w:r>
      <w:proofErr w:type="spellEnd"/>
      <w:r w:rsidRPr="007C56AC">
        <w:rPr>
          <w:rFonts w:cs="David" w:hint="cs"/>
          <w:rtl/>
        </w:rPr>
        <w:t xml:space="preserve">. </w:t>
      </w:r>
    </w:p>
    <w:p w14:paraId="5CA96536" w14:textId="77777777" w:rsidR="007C56AC" w:rsidRPr="007C56AC" w:rsidRDefault="007C56AC" w:rsidP="007C56AC">
      <w:pPr>
        <w:bidi/>
        <w:rPr>
          <w:rFonts w:cs="David" w:hint="cs"/>
          <w:rtl/>
        </w:rPr>
      </w:pPr>
    </w:p>
    <w:p w14:paraId="699CA095" w14:textId="77777777" w:rsidR="007C56AC" w:rsidRPr="007C56AC" w:rsidRDefault="007C56AC" w:rsidP="007C56AC">
      <w:pPr>
        <w:bidi/>
        <w:rPr>
          <w:rFonts w:cs="David" w:hint="cs"/>
          <w:rtl/>
        </w:rPr>
      </w:pPr>
      <w:r w:rsidRPr="007C56AC">
        <w:rPr>
          <w:rFonts w:cs="David" w:hint="cs"/>
          <w:rtl/>
        </w:rPr>
        <w:tab/>
        <w:t xml:space="preserve">לגופו של עניין, אני חייב להגיד </w:t>
      </w:r>
      <w:r w:rsidRPr="007C56AC">
        <w:rPr>
          <w:rFonts w:cs="David"/>
          <w:rtl/>
        </w:rPr>
        <w:t>–</w:t>
      </w:r>
      <w:r w:rsidRPr="007C56AC">
        <w:rPr>
          <w:rFonts w:cs="David" w:hint="cs"/>
          <w:rtl/>
        </w:rPr>
        <w:t xml:space="preserve"> ללא תלות בעמדתי - לגוף ההצעה, אני הצבעתי בעד בקריאה הראשונה, אם נגדיר את זה כך, סביר להניח שכך אצביע גם כאשר הנושא הזה יובא פעם נוספת, אבל אני לא כל כך מבין את הפרוצדורה המוצעת לנו. </w:t>
      </w:r>
    </w:p>
    <w:p w14:paraId="38C95769" w14:textId="77777777" w:rsidR="007C56AC" w:rsidRPr="007C56AC" w:rsidRDefault="007C56AC" w:rsidP="007C56AC">
      <w:pPr>
        <w:bidi/>
        <w:rPr>
          <w:rFonts w:cs="David" w:hint="cs"/>
          <w:rtl/>
        </w:rPr>
      </w:pPr>
    </w:p>
    <w:p w14:paraId="1F2B2479" w14:textId="77777777" w:rsidR="007C56AC" w:rsidRPr="007C56AC" w:rsidRDefault="007C56AC" w:rsidP="007C56AC">
      <w:pPr>
        <w:bidi/>
        <w:rPr>
          <w:rFonts w:cs="David" w:hint="cs"/>
          <w:rtl/>
        </w:rPr>
      </w:pPr>
      <w:r w:rsidRPr="007C56AC">
        <w:rPr>
          <w:rFonts w:cs="David" w:hint="cs"/>
          <w:rtl/>
        </w:rPr>
        <w:tab/>
        <w:t xml:space="preserve">הרי בסופו של דבר יש חוק, לחוק יש תוקף. התוקף נגמר אחרי חמש שנים. מה השאלה מה קורה אם זה לא עובר? </w:t>
      </w:r>
      <w:r w:rsidRPr="007C56AC">
        <w:rPr>
          <w:rFonts w:cs="David"/>
          <w:rtl/>
        </w:rPr>
        <w:t>–</w:t>
      </w:r>
      <w:r w:rsidRPr="007C56AC">
        <w:rPr>
          <w:rFonts w:cs="David" w:hint="cs"/>
          <w:rtl/>
        </w:rPr>
        <w:t xml:space="preserve"> אני אומר את זה כמי שנגיד כן תומך. נראה לי שיש כאן איזושהי יצירתיות יתר. </w:t>
      </w:r>
    </w:p>
    <w:p w14:paraId="5522FAD1" w14:textId="77777777" w:rsidR="007C56AC" w:rsidRPr="007C56AC" w:rsidRDefault="007C56AC" w:rsidP="007C56AC">
      <w:pPr>
        <w:bidi/>
        <w:rPr>
          <w:rFonts w:cs="David" w:hint="cs"/>
          <w:rtl/>
        </w:rPr>
      </w:pPr>
    </w:p>
    <w:p w14:paraId="39FCFAFE" w14:textId="77777777" w:rsidR="007C56AC" w:rsidRPr="007C56AC" w:rsidRDefault="007C56AC" w:rsidP="007C56AC">
      <w:pPr>
        <w:bidi/>
        <w:ind w:firstLine="567"/>
        <w:rPr>
          <w:rFonts w:cs="David" w:hint="cs"/>
          <w:rtl/>
        </w:rPr>
      </w:pPr>
      <w:r w:rsidRPr="007C56AC">
        <w:rPr>
          <w:rFonts w:cs="David" w:hint="cs"/>
          <w:rtl/>
        </w:rPr>
        <w:t xml:space="preserve">אפשר לבוא ולומר </w:t>
      </w:r>
      <w:r w:rsidRPr="007C56AC">
        <w:rPr>
          <w:rFonts w:cs="David"/>
          <w:rtl/>
        </w:rPr>
        <w:t>–</w:t>
      </w:r>
      <w:r w:rsidRPr="007C56AC">
        <w:rPr>
          <w:rFonts w:cs="David" w:hint="cs"/>
          <w:rtl/>
        </w:rPr>
        <w:t xml:space="preserve"> בית-המשפט העליון בדרך כלל עושה את זה, אם כי פה מוצע לבית המחוקקים לעשות מה שבית-המשפט העליון בדרך כלל עושה כאשר הוא בא לבטל חוק בטענה שהוא בלתי חוקתי, אז הוא נותן איזשהו פרק זמן להסתגלות, או מה שנקרא כאן תקופת היערכות, אבל ממתי אם דבר נופל, הוא חוזר לוועדה? את זה עוד יותר אני לא מבין, את האופציה השנייה.</w:t>
      </w:r>
    </w:p>
    <w:p w14:paraId="3935BEA9" w14:textId="77777777" w:rsidR="007C56AC" w:rsidRPr="007C56AC" w:rsidRDefault="007C56AC" w:rsidP="007C56AC">
      <w:pPr>
        <w:bidi/>
        <w:ind w:firstLine="567"/>
        <w:rPr>
          <w:rFonts w:cs="David" w:hint="cs"/>
          <w:rtl/>
        </w:rPr>
      </w:pPr>
    </w:p>
    <w:p w14:paraId="5DE031CF" w14:textId="77777777" w:rsidR="007C56AC" w:rsidRPr="007C56AC" w:rsidRDefault="007C56AC" w:rsidP="007C56AC">
      <w:pPr>
        <w:bidi/>
        <w:rPr>
          <w:rFonts w:cs="David" w:hint="cs"/>
          <w:rtl/>
        </w:rPr>
      </w:pPr>
      <w:r w:rsidRPr="007C56AC">
        <w:rPr>
          <w:rFonts w:cs="David" w:hint="cs"/>
          <w:rtl/>
        </w:rPr>
        <w:tab/>
        <w:t xml:space="preserve">בקיצור, אני לא יודע על מה זה מבוסס. אני חושב שכאשר אנחנו דנים בזה, אנחנו צריכים להבין מה יקרה לנו אם נאמץ את המטריצה הזאת בנושאים אחרים. מחר יבוא נושא איחוד משפחות נניח </w:t>
      </w:r>
      <w:r w:rsidRPr="007C56AC">
        <w:rPr>
          <w:rFonts w:cs="David"/>
          <w:rtl/>
        </w:rPr>
        <w:t>–</w:t>
      </w:r>
      <w:r w:rsidRPr="007C56AC">
        <w:rPr>
          <w:rFonts w:cs="David" w:hint="cs"/>
          <w:rtl/>
        </w:rPr>
        <w:t xml:space="preserve"> שבו אני גם תומך, בדברים שמובאים מעת לעת על-ידי הממשלה </w:t>
      </w:r>
      <w:r w:rsidRPr="007C56AC">
        <w:rPr>
          <w:rFonts w:cs="David"/>
          <w:rtl/>
        </w:rPr>
        <w:t>–</w:t>
      </w:r>
      <w:r w:rsidRPr="007C56AC">
        <w:rPr>
          <w:rFonts w:cs="David" w:hint="cs"/>
          <w:rtl/>
        </w:rPr>
        <w:t xml:space="preserve"> יגידו: אם זה לא עובר, זה גם עובר. </w:t>
      </w:r>
    </w:p>
    <w:p w14:paraId="7CE3B8EC" w14:textId="77777777" w:rsidR="007C56AC" w:rsidRPr="007C56AC" w:rsidRDefault="007C56AC" w:rsidP="007C56AC">
      <w:pPr>
        <w:bidi/>
        <w:rPr>
          <w:rFonts w:cs="David" w:hint="cs"/>
          <w:rtl/>
        </w:rPr>
      </w:pPr>
    </w:p>
    <w:p w14:paraId="473A370F" w14:textId="77777777" w:rsidR="007C56AC" w:rsidRPr="007C56AC" w:rsidRDefault="007C56AC" w:rsidP="007C56AC">
      <w:pPr>
        <w:bidi/>
        <w:rPr>
          <w:rFonts w:cs="David" w:hint="cs"/>
          <w:rtl/>
        </w:rPr>
      </w:pPr>
      <w:r w:rsidRPr="007C56AC">
        <w:rPr>
          <w:rFonts w:cs="David" w:hint="cs"/>
          <w:rtl/>
        </w:rPr>
        <w:tab/>
        <w:t xml:space="preserve">יש פה משהו שנראה לי מוזר, בוודאי החלופה הימנית נראית לי ממש מוזרה, ולמה היא מוזרה? כי אם הדבר נופל </w:t>
      </w:r>
      <w:r w:rsidRPr="007C56AC">
        <w:rPr>
          <w:rFonts w:cs="David"/>
          <w:rtl/>
        </w:rPr>
        <w:t>–</w:t>
      </w:r>
      <w:r w:rsidRPr="007C56AC">
        <w:rPr>
          <w:rFonts w:cs="David" w:hint="cs"/>
          <w:rtl/>
        </w:rPr>
        <w:t xml:space="preserve"> הדרך הנכונה היא שהממשלה, שמלכתחילה הביאה לנו את העניין הזה, תביא הצעה חדשה. ונגיד שהיא תביא הצעה חדשה ואת ההצעה החדשה היא תגדיר לא לחמש שנים, היא תגיד: אני קובעת את זה לשנה, לשנתיים, ואז ההצעה הזאת תעבור את המסלול.  החלופה הימנית נראית לי ממש לא סבירה.</w:t>
      </w:r>
    </w:p>
    <w:p w14:paraId="1F5F2812" w14:textId="77777777" w:rsidR="007C56AC" w:rsidRPr="007C56AC" w:rsidRDefault="007C56AC" w:rsidP="007C56AC">
      <w:pPr>
        <w:bidi/>
        <w:rPr>
          <w:rFonts w:cs="David" w:hint="cs"/>
          <w:rtl/>
        </w:rPr>
      </w:pPr>
    </w:p>
    <w:p w14:paraId="20910A6A" w14:textId="77777777" w:rsidR="007C56AC" w:rsidRPr="007C56AC" w:rsidRDefault="007C56AC" w:rsidP="007C56AC">
      <w:pPr>
        <w:bidi/>
        <w:rPr>
          <w:rFonts w:cs="David" w:hint="cs"/>
          <w:rtl/>
        </w:rPr>
      </w:pPr>
      <w:r w:rsidRPr="007C56AC">
        <w:rPr>
          <w:rFonts w:cs="David" w:hint="cs"/>
          <w:rtl/>
        </w:rPr>
        <w:tab/>
        <w:t xml:space="preserve">החלופה השנייה </w:t>
      </w:r>
      <w:r w:rsidRPr="007C56AC">
        <w:rPr>
          <w:rFonts w:cs="David"/>
          <w:rtl/>
        </w:rPr>
        <w:t>–</w:t>
      </w:r>
      <w:r w:rsidRPr="007C56AC">
        <w:rPr>
          <w:rFonts w:cs="David" w:hint="cs"/>
          <w:rtl/>
        </w:rPr>
        <w:t xml:space="preserve"> השמאלית </w:t>
      </w:r>
      <w:r w:rsidRPr="007C56AC">
        <w:rPr>
          <w:rFonts w:cs="David"/>
          <w:rtl/>
        </w:rPr>
        <w:t>–</w:t>
      </w:r>
      <w:r w:rsidRPr="007C56AC">
        <w:rPr>
          <w:rFonts w:cs="David" w:hint="cs"/>
          <w:rtl/>
        </w:rPr>
        <w:t xml:space="preserve"> היא בעיני גם בעייתית כי בסופו של דבר היא לא קבועה בחוק, אולי היא טיפה יותר סבירה מהחלופה הימנית, אבל אז לפי דעתי צריך לצמצם את תקופת ההיערכות לגדר של נגיד שלושה חודשים.</w:t>
      </w:r>
    </w:p>
    <w:p w14:paraId="7749501B" w14:textId="77777777" w:rsidR="007C56AC" w:rsidRPr="007C56AC" w:rsidRDefault="007C56AC" w:rsidP="007C56AC">
      <w:pPr>
        <w:bidi/>
        <w:rPr>
          <w:rFonts w:cs="David" w:hint="cs"/>
          <w:rtl/>
        </w:rPr>
      </w:pPr>
    </w:p>
    <w:p w14:paraId="52932693" w14:textId="77777777" w:rsidR="007C56AC" w:rsidRPr="007C56AC" w:rsidRDefault="007C56AC" w:rsidP="007C56AC">
      <w:pPr>
        <w:bidi/>
        <w:rPr>
          <w:rFonts w:cs="David" w:hint="cs"/>
          <w:rtl/>
        </w:rPr>
      </w:pPr>
      <w:r w:rsidRPr="007C56AC">
        <w:rPr>
          <w:rFonts w:cs="David" w:hint="cs"/>
          <w:rtl/>
        </w:rPr>
        <w:tab/>
        <w:t xml:space="preserve">אני אומר את כל הדברים האלה למרות שברור לי שהחוק יזכה לרוב, ויהיה רוב במליאה שיאשר אותו, אבל אני אומר את זה כי בסופו של דבר כל דבר שאנחנו עושים הוא גם תקדים לנושאים ולדברים אחרים, ולדעתי זה מאוד מוזר ללכת בדרך הזאת. </w:t>
      </w:r>
    </w:p>
    <w:p w14:paraId="723BBE86"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790914CF" w14:textId="77777777" w:rsidR="007C56AC" w:rsidRPr="007C56AC" w:rsidRDefault="007C56AC" w:rsidP="007C56AC">
      <w:pPr>
        <w:bidi/>
        <w:rPr>
          <w:rFonts w:cs="David" w:hint="cs"/>
          <w:rtl/>
        </w:rPr>
      </w:pPr>
    </w:p>
    <w:p w14:paraId="6C704C65" w14:textId="77777777" w:rsidR="007C56AC" w:rsidRPr="007C56AC" w:rsidRDefault="007C56AC" w:rsidP="007C56AC">
      <w:pPr>
        <w:bidi/>
        <w:rPr>
          <w:rFonts w:cs="David" w:hint="cs"/>
          <w:rtl/>
        </w:rPr>
      </w:pPr>
      <w:r w:rsidRPr="007C56AC">
        <w:rPr>
          <w:rFonts w:cs="David" w:hint="cs"/>
          <w:rtl/>
        </w:rPr>
        <w:tab/>
        <w:t xml:space="preserve">לדעתי, הפרוצדורה צריכה להיות מאוד פשוטה. הממשלה ממליצה על חמש שנים. ועדת הכנסת בעצם צריכה לומר: אני מקבלת את ההמלצה, או לא מקבלת את ההמלצה. בסופו של דבר, ההחלטה היא לא של ועדת הכנסת, היא של ועדת החוץ והביטחון. לכן אני אומר שלא צריך לסרבל את זה כרגע. </w:t>
      </w:r>
    </w:p>
    <w:p w14:paraId="2B2FC0F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דוד טל:</w:t>
      </w:r>
    </w:p>
    <w:p w14:paraId="620BA551" w14:textId="77777777" w:rsidR="007C56AC" w:rsidRPr="007C56AC" w:rsidRDefault="007C56AC" w:rsidP="007C56AC">
      <w:pPr>
        <w:bidi/>
        <w:rPr>
          <w:rFonts w:cs="David" w:hint="cs"/>
          <w:rtl/>
        </w:rPr>
      </w:pPr>
    </w:p>
    <w:p w14:paraId="73D1F47B" w14:textId="77777777" w:rsidR="007C56AC" w:rsidRPr="007C56AC" w:rsidRDefault="007C56AC" w:rsidP="007C56AC">
      <w:pPr>
        <w:bidi/>
        <w:rPr>
          <w:rFonts w:cs="David" w:hint="cs"/>
          <w:rtl/>
        </w:rPr>
      </w:pPr>
      <w:r w:rsidRPr="007C56AC">
        <w:rPr>
          <w:rFonts w:cs="David" w:hint="cs"/>
          <w:rtl/>
        </w:rPr>
        <w:tab/>
        <w:t xml:space="preserve"> זה לא מסורבל, רק קובעים את הפרוצדורה. </w:t>
      </w:r>
    </w:p>
    <w:p w14:paraId="589D0DA4" w14:textId="77777777" w:rsidR="007C56AC" w:rsidRPr="007C56AC" w:rsidRDefault="007C56AC" w:rsidP="007C56AC">
      <w:pPr>
        <w:bidi/>
        <w:rPr>
          <w:rFonts w:cs="David"/>
          <w:u w:val="single"/>
          <w:rtl/>
        </w:rPr>
      </w:pPr>
      <w:r w:rsidRPr="007C56AC">
        <w:rPr>
          <w:rFonts w:cs="David"/>
          <w:rtl/>
        </w:rPr>
        <w:br/>
      </w:r>
    </w:p>
    <w:p w14:paraId="1C212944" w14:textId="77777777" w:rsidR="007C56AC" w:rsidRPr="007C56AC" w:rsidRDefault="007C56AC" w:rsidP="007C56AC">
      <w:pPr>
        <w:bidi/>
        <w:rPr>
          <w:rFonts w:cs="David" w:hint="cs"/>
          <w:u w:val="single"/>
          <w:rtl/>
        </w:rPr>
      </w:pPr>
      <w:r w:rsidRPr="007C56AC">
        <w:rPr>
          <w:rFonts w:cs="David"/>
          <w:u w:val="single"/>
          <w:rtl/>
        </w:rPr>
        <w:br w:type="page"/>
      </w:r>
      <w:r w:rsidRPr="007C56AC">
        <w:rPr>
          <w:rFonts w:cs="David" w:hint="cs"/>
          <w:u w:val="single"/>
          <w:rtl/>
        </w:rPr>
        <w:t>גדעון סער:</w:t>
      </w:r>
    </w:p>
    <w:p w14:paraId="3F38E3A1" w14:textId="77777777" w:rsidR="007C56AC" w:rsidRPr="007C56AC" w:rsidRDefault="007C56AC" w:rsidP="007C56AC">
      <w:pPr>
        <w:bidi/>
        <w:rPr>
          <w:rFonts w:cs="David" w:hint="cs"/>
          <w:u w:val="single"/>
          <w:rtl/>
        </w:rPr>
      </w:pPr>
    </w:p>
    <w:p w14:paraId="04816DBC" w14:textId="77777777" w:rsidR="007C56AC" w:rsidRPr="007C56AC" w:rsidRDefault="007C56AC" w:rsidP="007C56AC">
      <w:pPr>
        <w:bidi/>
        <w:rPr>
          <w:rFonts w:cs="David" w:hint="cs"/>
          <w:rtl/>
        </w:rPr>
      </w:pPr>
      <w:r w:rsidRPr="007C56AC">
        <w:rPr>
          <w:rFonts w:cs="David" w:hint="cs"/>
          <w:rtl/>
        </w:rPr>
        <w:tab/>
        <w:t xml:space="preserve">כאן אנחנו מתבקשים לקבוע מה המשמעות המשפטית אם זה לא עובר. </w:t>
      </w:r>
    </w:p>
    <w:p w14:paraId="745B7B64"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7499B112" w14:textId="77777777" w:rsidR="007C56AC" w:rsidRPr="007C56AC" w:rsidRDefault="007C56AC" w:rsidP="007C56AC">
      <w:pPr>
        <w:bidi/>
        <w:rPr>
          <w:rFonts w:cs="David" w:hint="cs"/>
          <w:rtl/>
        </w:rPr>
      </w:pPr>
    </w:p>
    <w:p w14:paraId="472B0895" w14:textId="77777777" w:rsidR="007C56AC" w:rsidRPr="007C56AC" w:rsidRDefault="007C56AC" w:rsidP="007C56AC">
      <w:pPr>
        <w:bidi/>
        <w:rPr>
          <w:rFonts w:cs="David" w:hint="cs"/>
          <w:rtl/>
        </w:rPr>
      </w:pPr>
      <w:r w:rsidRPr="007C56AC">
        <w:rPr>
          <w:rFonts w:cs="David" w:hint="cs"/>
          <w:rtl/>
        </w:rPr>
        <w:tab/>
        <w:t xml:space="preserve">אני חושב שסוג הדיון הזה צריך להתקיים בוועדת החוץ והביטחון. </w:t>
      </w:r>
    </w:p>
    <w:p w14:paraId="58F51E8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מרים פרנקל-שור:</w:t>
      </w:r>
    </w:p>
    <w:p w14:paraId="4EA04E06" w14:textId="77777777" w:rsidR="007C56AC" w:rsidRPr="007C56AC" w:rsidRDefault="007C56AC" w:rsidP="007C56AC">
      <w:pPr>
        <w:bidi/>
        <w:rPr>
          <w:rFonts w:cs="David" w:hint="cs"/>
          <w:rtl/>
        </w:rPr>
      </w:pPr>
    </w:p>
    <w:p w14:paraId="76DE0C20" w14:textId="77777777" w:rsidR="007C56AC" w:rsidRPr="007C56AC" w:rsidRDefault="007C56AC" w:rsidP="007C56AC">
      <w:pPr>
        <w:bidi/>
        <w:rPr>
          <w:rFonts w:cs="David" w:hint="cs"/>
          <w:rtl/>
        </w:rPr>
      </w:pPr>
      <w:r w:rsidRPr="007C56AC">
        <w:rPr>
          <w:rFonts w:cs="David" w:hint="cs"/>
          <w:rtl/>
        </w:rPr>
        <w:tab/>
        <w:t xml:space="preserve">מה זאת אומרת אם זה לא עובר? אם זה לא עובר </w:t>
      </w:r>
      <w:r w:rsidRPr="007C56AC">
        <w:rPr>
          <w:rFonts w:cs="David"/>
          <w:rtl/>
        </w:rPr>
        <w:t>–</w:t>
      </w:r>
      <w:r w:rsidRPr="007C56AC">
        <w:rPr>
          <w:rFonts w:cs="David" w:hint="cs"/>
          <w:rtl/>
        </w:rPr>
        <w:t xml:space="preserve"> החוק פוקע ב-1 באוגוסט.</w:t>
      </w:r>
    </w:p>
    <w:p w14:paraId="3F84208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4AE1EE62" w14:textId="77777777" w:rsidR="007C56AC" w:rsidRPr="007C56AC" w:rsidRDefault="007C56AC" w:rsidP="007C56AC">
      <w:pPr>
        <w:bidi/>
        <w:rPr>
          <w:rFonts w:cs="David" w:hint="cs"/>
          <w:rtl/>
        </w:rPr>
      </w:pPr>
    </w:p>
    <w:p w14:paraId="5882F6AC" w14:textId="77777777" w:rsidR="007C56AC" w:rsidRPr="007C56AC" w:rsidRDefault="007C56AC" w:rsidP="007C56AC">
      <w:pPr>
        <w:bidi/>
        <w:rPr>
          <w:rFonts w:cs="David" w:hint="cs"/>
          <w:rtl/>
        </w:rPr>
      </w:pPr>
      <w:r w:rsidRPr="007C56AC">
        <w:rPr>
          <w:rFonts w:cs="David" w:hint="cs"/>
          <w:rtl/>
        </w:rPr>
        <w:tab/>
        <w:t>על זה צריך בעצם לקיים הצבעה.</w:t>
      </w:r>
    </w:p>
    <w:p w14:paraId="333E12D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6F662463" w14:textId="77777777" w:rsidR="007C56AC" w:rsidRPr="007C56AC" w:rsidRDefault="007C56AC" w:rsidP="007C56AC">
      <w:pPr>
        <w:bidi/>
        <w:rPr>
          <w:rFonts w:cs="David" w:hint="cs"/>
          <w:u w:val="single"/>
          <w:rtl/>
        </w:rPr>
      </w:pPr>
    </w:p>
    <w:p w14:paraId="3C8ED916" w14:textId="77777777" w:rsidR="007C56AC" w:rsidRPr="007C56AC" w:rsidRDefault="007C56AC" w:rsidP="007C56AC">
      <w:pPr>
        <w:bidi/>
        <w:rPr>
          <w:rFonts w:cs="David" w:hint="cs"/>
          <w:rtl/>
        </w:rPr>
      </w:pPr>
      <w:r w:rsidRPr="007C56AC">
        <w:rPr>
          <w:rFonts w:cs="David" w:hint="cs"/>
          <w:rtl/>
        </w:rPr>
        <w:tab/>
        <w:t xml:space="preserve">החוק פוקע ב-1 באוגוסט. יפה מאוד. הממשלה היא ממשלה שתפעל בזריזות, היא תביא תוך המושב הזה הצעה חדשה. הכנסת הזאת עובדת עד ה-25 ביולי. אם רוצים </w:t>
      </w:r>
      <w:r w:rsidRPr="007C56AC">
        <w:rPr>
          <w:rFonts w:cs="David"/>
          <w:rtl/>
        </w:rPr>
        <w:t>–</w:t>
      </w:r>
      <w:r w:rsidRPr="007C56AC">
        <w:rPr>
          <w:rFonts w:cs="David" w:hint="cs"/>
          <w:rtl/>
        </w:rPr>
        <w:t xml:space="preserve"> אפשר לכנס עוד ישיבה שלה בפגרה. </w:t>
      </w:r>
    </w:p>
    <w:p w14:paraId="4F2AE2DB" w14:textId="77777777" w:rsidR="007C56AC" w:rsidRPr="007C56AC" w:rsidRDefault="007C56AC" w:rsidP="007C56AC">
      <w:pPr>
        <w:bidi/>
        <w:rPr>
          <w:rFonts w:cs="David" w:hint="cs"/>
          <w:rtl/>
        </w:rPr>
      </w:pPr>
    </w:p>
    <w:p w14:paraId="3B4DB870" w14:textId="77777777" w:rsidR="007C56AC" w:rsidRPr="007C56AC" w:rsidRDefault="007C56AC" w:rsidP="007C56AC">
      <w:pPr>
        <w:bidi/>
        <w:rPr>
          <w:rFonts w:cs="David" w:hint="cs"/>
          <w:rtl/>
        </w:rPr>
      </w:pPr>
      <w:r w:rsidRPr="007C56AC">
        <w:rPr>
          <w:rFonts w:cs="David" w:hint="cs"/>
          <w:rtl/>
        </w:rPr>
        <w:tab/>
        <w:t xml:space="preserve">כל הצד השמאלי הוא בעייתי, אני מציע לא לדון בצד השמאלי. </w:t>
      </w:r>
    </w:p>
    <w:p w14:paraId="2FA9621A"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מרים פרנקל-שור:</w:t>
      </w:r>
    </w:p>
    <w:p w14:paraId="102548E1" w14:textId="77777777" w:rsidR="007C56AC" w:rsidRPr="007C56AC" w:rsidRDefault="007C56AC" w:rsidP="007C56AC">
      <w:pPr>
        <w:bidi/>
        <w:rPr>
          <w:rFonts w:cs="David" w:hint="cs"/>
          <w:rtl/>
        </w:rPr>
      </w:pPr>
    </w:p>
    <w:p w14:paraId="01699385" w14:textId="77777777" w:rsidR="007C56AC" w:rsidRPr="007C56AC" w:rsidRDefault="007C56AC" w:rsidP="007C56AC">
      <w:pPr>
        <w:bidi/>
        <w:rPr>
          <w:rFonts w:cs="David" w:hint="cs"/>
          <w:rtl/>
        </w:rPr>
      </w:pPr>
      <w:r w:rsidRPr="007C56AC">
        <w:rPr>
          <w:rFonts w:cs="David" w:hint="cs"/>
          <w:rtl/>
        </w:rPr>
        <w:tab/>
        <w:t>אפשר לדון בצד השמאלי, באיזשהו תיקון.</w:t>
      </w:r>
    </w:p>
    <w:p w14:paraId="4A4CF62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058B65A0" w14:textId="77777777" w:rsidR="007C56AC" w:rsidRPr="007C56AC" w:rsidRDefault="007C56AC" w:rsidP="007C56AC">
      <w:pPr>
        <w:bidi/>
        <w:rPr>
          <w:rFonts w:cs="David" w:hint="cs"/>
          <w:rtl/>
        </w:rPr>
      </w:pPr>
    </w:p>
    <w:p w14:paraId="4FC65FF3" w14:textId="77777777" w:rsidR="007C56AC" w:rsidRPr="007C56AC" w:rsidRDefault="007C56AC" w:rsidP="007C56AC">
      <w:pPr>
        <w:bidi/>
        <w:rPr>
          <w:rFonts w:cs="David" w:hint="cs"/>
          <w:rtl/>
        </w:rPr>
      </w:pPr>
      <w:r w:rsidRPr="007C56AC">
        <w:rPr>
          <w:rFonts w:cs="David" w:hint="cs"/>
          <w:rtl/>
        </w:rPr>
        <w:tab/>
        <w:t xml:space="preserve"> אני אמרתי את עיקר הדברים, רק רציתי להבין. נשמע מתוכן הדברים כאילו יתקיימו שני דיונים במליאה. לפי דברי השר אדרי, הוא מבקש לקיים דיון במליאה כדי להעביר את זה בוועדת החוץ והביטחון, ולאחר מכן לאשר זאת חזרה במליאה. האם יהיו שני דיונים או רק אישור ודיון? </w:t>
      </w:r>
    </w:p>
    <w:p w14:paraId="085BC94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4445F7D2" w14:textId="77777777" w:rsidR="007C56AC" w:rsidRPr="007C56AC" w:rsidRDefault="007C56AC" w:rsidP="007C56AC">
      <w:pPr>
        <w:bidi/>
        <w:rPr>
          <w:rFonts w:cs="David" w:hint="cs"/>
          <w:rtl/>
        </w:rPr>
      </w:pPr>
    </w:p>
    <w:p w14:paraId="4B410842" w14:textId="77777777" w:rsidR="007C56AC" w:rsidRPr="007C56AC" w:rsidRDefault="007C56AC" w:rsidP="007C56AC">
      <w:pPr>
        <w:bidi/>
        <w:rPr>
          <w:rFonts w:cs="David" w:hint="cs"/>
          <w:rtl/>
        </w:rPr>
      </w:pPr>
      <w:r w:rsidRPr="007C56AC">
        <w:rPr>
          <w:rFonts w:cs="David" w:hint="cs"/>
          <w:rtl/>
        </w:rPr>
        <w:tab/>
        <w:t>דיון אחד כבר התקיים, עבר לוועדת החוץ והביטחון. כעת תהיה הצעת ועדת החוץ והביטחון והצבעה.</w:t>
      </w:r>
    </w:p>
    <w:p w14:paraId="18E6A51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קריאות:</w:t>
      </w:r>
    </w:p>
    <w:p w14:paraId="635755E4" w14:textId="77777777" w:rsidR="007C56AC" w:rsidRPr="007C56AC" w:rsidRDefault="007C56AC" w:rsidP="007C56AC">
      <w:pPr>
        <w:bidi/>
        <w:rPr>
          <w:rFonts w:cs="David" w:hint="cs"/>
          <w:rtl/>
        </w:rPr>
      </w:pPr>
    </w:p>
    <w:p w14:paraId="2886E811" w14:textId="77777777" w:rsidR="007C56AC" w:rsidRPr="007C56AC" w:rsidRDefault="007C56AC" w:rsidP="007C56AC">
      <w:pPr>
        <w:bidi/>
        <w:rPr>
          <w:rFonts w:cs="David" w:hint="cs"/>
          <w:rtl/>
        </w:rPr>
      </w:pPr>
      <w:r w:rsidRPr="007C56AC">
        <w:rPr>
          <w:rFonts w:cs="David" w:hint="cs"/>
          <w:rtl/>
        </w:rPr>
        <w:tab/>
        <w:t>- - -</w:t>
      </w:r>
    </w:p>
    <w:p w14:paraId="5A819EA7" w14:textId="77777777" w:rsidR="007C56AC" w:rsidRPr="007C56AC" w:rsidRDefault="007C56AC" w:rsidP="007C56AC">
      <w:pPr>
        <w:bidi/>
        <w:rPr>
          <w:rFonts w:cs="David" w:hint="cs"/>
          <w:rtl/>
        </w:rPr>
      </w:pPr>
    </w:p>
    <w:p w14:paraId="39B05BA3" w14:textId="77777777" w:rsidR="007C56AC" w:rsidRPr="007C56AC" w:rsidRDefault="007C56AC" w:rsidP="007C56AC">
      <w:pPr>
        <w:bidi/>
        <w:rPr>
          <w:rFonts w:cs="David" w:hint="cs"/>
          <w:u w:val="single"/>
          <w:rtl/>
        </w:rPr>
      </w:pPr>
      <w:r w:rsidRPr="007C56AC">
        <w:rPr>
          <w:rFonts w:cs="David" w:hint="cs"/>
          <w:u w:val="single"/>
          <w:rtl/>
        </w:rPr>
        <w:t>מרים פרנקל-שור:</w:t>
      </w:r>
    </w:p>
    <w:p w14:paraId="3DB8566E" w14:textId="77777777" w:rsidR="007C56AC" w:rsidRPr="007C56AC" w:rsidRDefault="007C56AC" w:rsidP="007C56AC">
      <w:pPr>
        <w:bidi/>
        <w:rPr>
          <w:rFonts w:cs="David" w:hint="cs"/>
          <w:u w:val="single"/>
          <w:rtl/>
        </w:rPr>
      </w:pPr>
    </w:p>
    <w:p w14:paraId="63D8881C" w14:textId="77777777" w:rsidR="007C56AC" w:rsidRPr="007C56AC" w:rsidRDefault="007C56AC" w:rsidP="007C56AC">
      <w:pPr>
        <w:bidi/>
        <w:rPr>
          <w:rFonts w:cs="David" w:hint="cs"/>
          <w:rtl/>
        </w:rPr>
      </w:pPr>
      <w:r w:rsidRPr="007C56AC">
        <w:rPr>
          <w:rFonts w:cs="David" w:hint="cs"/>
          <w:rtl/>
        </w:rPr>
        <w:tab/>
        <w:t>אם יהיה נגד - - -</w:t>
      </w:r>
    </w:p>
    <w:p w14:paraId="04EA8553"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4096AE3" w14:textId="77777777" w:rsidR="007C56AC" w:rsidRPr="007C56AC" w:rsidRDefault="007C56AC" w:rsidP="007C56AC">
      <w:pPr>
        <w:bidi/>
        <w:rPr>
          <w:rFonts w:cs="David" w:hint="cs"/>
          <w:rtl/>
        </w:rPr>
      </w:pPr>
    </w:p>
    <w:p w14:paraId="685666F8" w14:textId="77777777" w:rsidR="007C56AC" w:rsidRPr="007C56AC" w:rsidRDefault="007C56AC" w:rsidP="007C56AC">
      <w:pPr>
        <w:bidi/>
        <w:rPr>
          <w:rFonts w:cs="David" w:hint="cs"/>
          <w:rtl/>
        </w:rPr>
      </w:pPr>
      <w:r w:rsidRPr="007C56AC">
        <w:rPr>
          <w:rFonts w:cs="David" w:hint="cs"/>
          <w:rtl/>
        </w:rPr>
        <w:tab/>
        <w:t xml:space="preserve">נשאלת השאלה למה המסלול המיוחד הזה לחזור לוועדת החוץ והביטחון ולקבוע אם ואם </w:t>
      </w:r>
      <w:proofErr w:type="spellStart"/>
      <w:r w:rsidRPr="007C56AC">
        <w:rPr>
          <w:rFonts w:cs="David" w:hint="cs"/>
          <w:rtl/>
        </w:rPr>
        <w:t>ואם</w:t>
      </w:r>
      <w:proofErr w:type="spellEnd"/>
      <w:r w:rsidRPr="007C56AC">
        <w:rPr>
          <w:rFonts w:cs="David" w:hint="cs"/>
          <w:rtl/>
        </w:rPr>
        <w:t>. שאלה האם לא היה מתבקש שוועדת החוץ והביטחון תסיים את הדיון שלה, תעביר זאת למליאה, ותהיה הצבעה.</w:t>
      </w:r>
    </w:p>
    <w:p w14:paraId="55B9367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3D6C9063" w14:textId="77777777" w:rsidR="007C56AC" w:rsidRPr="007C56AC" w:rsidRDefault="007C56AC" w:rsidP="007C56AC">
      <w:pPr>
        <w:bidi/>
        <w:rPr>
          <w:rFonts w:cs="David" w:hint="cs"/>
          <w:rtl/>
        </w:rPr>
      </w:pPr>
    </w:p>
    <w:p w14:paraId="08EBEF2C" w14:textId="77777777" w:rsidR="007C56AC" w:rsidRPr="007C56AC" w:rsidRDefault="007C56AC" w:rsidP="007C56AC">
      <w:pPr>
        <w:bidi/>
        <w:rPr>
          <w:rFonts w:cs="David" w:hint="cs"/>
          <w:rtl/>
        </w:rPr>
      </w:pPr>
      <w:r w:rsidRPr="007C56AC">
        <w:rPr>
          <w:rFonts w:cs="David" w:hint="cs"/>
          <w:rtl/>
        </w:rPr>
        <w:tab/>
        <w:t xml:space="preserve">איזה דיון יהיה? אישי? סיעתי? ועדת הכנסת נדרשת לקבוע סדרי דיון. </w:t>
      </w:r>
    </w:p>
    <w:p w14:paraId="5E433037" w14:textId="77777777" w:rsidR="007C56AC" w:rsidRPr="007C56AC" w:rsidRDefault="007C56AC" w:rsidP="007C56AC">
      <w:pPr>
        <w:bidi/>
        <w:rPr>
          <w:rFonts w:cs="David"/>
          <w:rtl/>
        </w:rPr>
      </w:pPr>
      <w:r w:rsidRPr="007C56AC">
        <w:rPr>
          <w:rFonts w:cs="David"/>
          <w:rtl/>
        </w:rPr>
        <w:br/>
      </w:r>
    </w:p>
    <w:p w14:paraId="529DA7E3"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053E9D9D" w14:textId="77777777" w:rsidR="007C56AC" w:rsidRPr="007C56AC" w:rsidRDefault="007C56AC" w:rsidP="007C56AC">
      <w:pPr>
        <w:bidi/>
        <w:rPr>
          <w:rFonts w:cs="David" w:hint="cs"/>
          <w:u w:val="single"/>
          <w:rtl/>
        </w:rPr>
      </w:pPr>
    </w:p>
    <w:p w14:paraId="4E3143F6" w14:textId="77777777" w:rsidR="007C56AC" w:rsidRPr="007C56AC" w:rsidRDefault="007C56AC" w:rsidP="007C56AC">
      <w:pPr>
        <w:bidi/>
        <w:rPr>
          <w:rFonts w:cs="David" w:hint="cs"/>
          <w:rtl/>
        </w:rPr>
      </w:pPr>
      <w:r w:rsidRPr="007C56AC">
        <w:rPr>
          <w:rFonts w:cs="David" w:hint="cs"/>
          <w:rtl/>
        </w:rPr>
        <w:tab/>
        <w:t xml:space="preserve">הם לא שמעו את התגובה. לאלה ששאלו מדוע זה בכלל הגיע לכאן. ועדת הכנסת צריכה לקבוע את סדרי הדיון, וזה חלק מסדרי הדיון. </w:t>
      </w:r>
    </w:p>
    <w:p w14:paraId="5309097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1CBDC113" w14:textId="77777777" w:rsidR="007C56AC" w:rsidRPr="007C56AC" w:rsidRDefault="007C56AC" w:rsidP="007C56AC">
      <w:pPr>
        <w:bidi/>
        <w:rPr>
          <w:rFonts w:cs="David" w:hint="cs"/>
          <w:rtl/>
        </w:rPr>
      </w:pPr>
    </w:p>
    <w:p w14:paraId="36A4C660" w14:textId="77777777" w:rsidR="007C56AC" w:rsidRPr="007C56AC" w:rsidRDefault="007C56AC" w:rsidP="007C56AC">
      <w:pPr>
        <w:bidi/>
        <w:rPr>
          <w:rFonts w:cs="David" w:hint="cs"/>
          <w:rtl/>
        </w:rPr>
      </w:pPr>
      <w:r w:rsidRPr="007C56AC">
        <w:rPr>
          <w:rFonts w:cs="David" w:hint="cs"/>
          <w:rtl/>
        </w:rPr>
        <w:tab/>
        <w:t xml:space="preserve"> האמת היא כזאת. לא חשבתי להשתתף בדיון הזה, משום שאני חושב שדווקא היועצות המשפטיות במקרה הזה צודקות. </w:t>
      </w:r>
    </w:p>
    <w:p w14:paraId="6A5B2DDC" w14:textId="77777777" w:rsidR="007C56AC" w:rsidRPr="007C56AC" w:rsidRDefault="007C56AC" w:rsidP="007C56AC">
      <w:pPr>
        <w:bidi/>
        <w:rPr>
          <w:rFonts w:cs="David" w:hint="cs"/>
          <w:rtl/>
        </w:rPr>
      </w:pPr>
    </w:p>
    <w:p w14:paraId="46FB3AB8" w14:textId="77777777" w:rsidR="007C56AC" w:rsidRPr="007C56AC" w:rsidRDefault="007C56AC" w:rsidP="007C56AC">
      <w:pPr>
        <w:bidi/>
        <w:rPr>
          <w:rFonts w:cs="David" w:hint="cs"/>
          <w:rtl/>
        </w:rPr>
      </w:pPr>
      <w:r w:rsidRPr="007C56AC">
        <w:rPr>
          <w:rFonts w:cs="David" w:hint="cs"/>
          <w:rtl/>
        </w:rPr>
        <w:tab/>
        <w:t xml:space="preserve">החוק אומר כך. בדיון שהיה בוועדת כץ, חלק מהחברים דרשו שהחוק לא יהיה הוראת שעה, שהחוק יהיה קבוע, ואם רוצים לעשות שינויים </w:t>
      </w:r>
      <w:r w:rsidRPr="007C56AC">
        <w:rPr>
          <w:rFonts w:cs="David"/>
          <w:rtl/>
        </w:rPr>
        <w:t>–</w:t>
      </w:r>
      <w:r w:rsidRPr="007C56AC">
        <w:rPr>
          <w:rFonts w:cs="David" w:hint="cs"/>
          <w:rtl/>
        </w:rPr>
        <w:t xml:space="preserve"> שהממשלה תביא שינויים. </w:t>
      </w:r>
    </w:p>
    <w:p w14:paraId="2F0890F7" w14:textId="77777777" w:rsidR="007C56AC" w:rsidRPr="007C56AC" w:rsidRDefault="007C56AC" w:rsidP="007C56AC">
      <w:pPr>
        <w:bidi/>
        <w:rPr>
          <w:rFonts w:cs="David" w:hint="cs"/>
          <w:rtl/>
        </w:rPr>
      </w:pPr>
    </w:p>
    <w:p w14:paraId="76AE31B0" w14:textId="77777777" w:rsidR="007C56AC" w:rsidRPr="007C56AC" w:rsidRDefault="007C56AC" w:rsidP="007C56AC">
      <w:pPr>
        <w:bidi/>
        <w:rPr>
          <w:rFonts w:cs="David" w:hint="cs"/>
          <w:rtl/>
        </w:rPr>
      </w:pPr>
      <w:r w:rsidRPr="007C56AC">
        <w:rPr>
          <w:rFonts w:cs="David" w:hint="cs"/>
          <w:rtl/>
        </w:rPr>
        <w:tab/>
        <w:t xml:space="preserve">בסופו של דבר התקבלה הפשרה של הוראת שעה בגלל החלטת בג"ץ </w:t>
      </w:r>
      <w:r w:rsidRPr="007C56AC">
        <w:rPr>
          <w:rFonts w:cs="David"/>
          <w:rtl/>
        </w:rPr>
        <w:t>–</w:t>
      </w:r>
      <w:r w:rsidRPr="007C56AC">
        <w:rPr>
          <w:rFonts w:cs="David" w:hint="cs"/>
          <w:rtl/>
        </w:rPr>
        <w:t xml:space="preserve"> לא בגלל שהכנסת סברה כך. </w:t>
      </w:r>
      <w:proofErr w:type="spellStart"/>
      <w:r w:rsidRPr="007C56AC">
        <w:rPr>
          <w:rFonts w:cs="David" w:hint="cs"/>
          <w:rtl/>
        </w:rPr>
        <w:t>היתה</w:t>
      </w:r>
      <w:proofErr w:type="spellEnd"/>
      <w:r w:rsidRPr="007C56AC">
        <w:rPr>
          <w:rFonts w:cs="David" w:hint="cs"/>
          <w:rtl/>
        </w:rPr>
        <w:t xml:space="preserve"> החלטה שזאת הוראת שעה בגלל אמירה של אהרון ברק, שהיה נשיא בית-המשפט העליון. יש שם אמירה, שכתוצאה מזה הפכו את זה להוראת שעה.</w:t>
      </w:r>
    </w:p>
    <w:p w14:paraId="13B5249A" w14:textId="77777777" w:rsidR="007C56AC" w:rsidRPr="007C56AC" w:rsidRDefault="007C56AC" w:rsidP="007C56AC">
      <w:pPr>
        <w:bidi/>
        <w:rPr>
          <w:rFonts w:cs="David" w:hint="cs"/>
          <w:rtl/>
        </w:rPr>
      </w:pPr>
    </w:p>
    <w:p w14:paraId="2749DE92" w14:textId="77777777" w:rsidR="007C56AC" w:rsidRPr="007C56AC" w:rsidRDefault="007C56AC" w:rsidP="007C56AC">
      <w:pPr>
        <w:bidi/>
        <w:rPr>
          <w:rFonts w:cs="David" w:hint="cs"/>
          <w:rtl/>
        </w:rPr>
      </w:pPr>
      <w:r w:rsidRPr="007C56AC">
        <w:rPr>
          <w:rFonts w:cs="David" w:hint="cs"/>
          <w:rtl/>
        </w:rPr>
        <w:tab/>
        <w:t xml:space="preserve">זה חוק ראשון בכנסת, שבעצם על-פי החוק הקיים, כל הדיון בוועדת החוץ והביטחון מיותר. מה שהיה צריך לעשות </w:t>
      </w:r>
      <w:r w:rsidRPr="007C56AC">
        <w:rPr>
          <w:rFonts w:cs="David"/>
          <w:rtl/>
        </w:rPr>
        <w:t>–</w:t>
      </w:r>
      <w:r w:rsidRPr="007C56AC">
        <w:rPr>
          <w:rFonts w:cs="David" w:hint="cs"/>
          <w:rtl/>
        </w:rPr>
        <w:t xml:space="preserve"> היה צריך להביא את זה למליאה </w:t>
      </w:r>
      <w:r w:rsidRPr="007C56AC">
        <w:rPr>
          <w:rFonts w:cs="David"/>
          <w:rtl/>
        </w:rPr>
        <w:t>–</w:t>
      </w:r>
      <w:r w:rsidRPr="007C56AC">
        <w:rPr>
          <w:rFonts w:cs="David" w:hint="cs"/>
          <w:rtl/>
        </w:rPr>
        <w:t xml:space="preserve"> כן או לא </w:t>
      </w:r>
      <w:r w:rsidRPr="007C56AC">
        <w:rPr>
          <w:rFonts w:cs="David"/>
          <w:rtl/>
        </w:rPr>
        <w:t>–</w:t>
      </w:r>
      <w:r w:rsidRPr="007C56AC">
        <w:rPr>
          <w:rFonts w:cs="David" w:hint="cs"/>
          <w:rtl/>
        </w:rPr>
        <w:t xml:space="preserve"> ובכך מסתיים העניין. </w:t>
      </w:r>
    </w:p>
    <w:p w14:paraId="57EC4A79" w14:textId="77777777" w:rsidR="007C56AC" w:rsidRPr="007C56AC" w:rsidRDefault="007C56AC" w:rsidP="007C56AC">
      <w:pPr>
        <w:bidi/>
        <w:rPr>
          <w:rFonts w:cs="David" w:hint="cs"/>
          <w:rtl/>
        </w:rPr>
      </w:pPr>
    </w:p>
    <w:p w14:paraId="1EF1F015" w14:textId="77777777" w:rsidR="007C56AC" w:rsidRPr="007C56AC" w:rsidRDefault="007C56AC" w:rsidP="007C56AC">
      <w:pPr>
        <w:bidi/>
        <w:rPr>
          <w:rFonts w:cs="David" w:hint="cs"/>
          <w:rtl/>
        </w:rPr>
      </w:pPr>
      <w:r w:rsidRPr="007C56AC">
        <w:rPr>
          <w:rFonts w:cs="David" w:hint="cs"/>
          <w:rtl/>
        </w:rPr>
        <w:tab/>
        <w:t xml:space="preserve">באו היועצות המשפטיות ואמרו שוב בצדק: אתם צודקים, זה החוק, אבל אם לא יתקיים דיון עמוק ורציני ויסודי בוועדה המתאימה לעניין, בוועדת החוץ והביטחון </w:t>
      </w:r>
      <w:r w:rsidRPr="007C56AC">
        <w:rPr>
          <w:rFonts w:cs="David"/>
          <w:rtl/>
        </w:rPr>
        <w:t>–</w:t>
      </w:r>
      <w:r w:rsidRPr="007C56AC">
        <w:rPr>
          <w:rFonts w:cs="David" w:hint="cs"/>
          <w:rtl/>
        </w:rPr>
        <w:t xml:space="preserve"> בג"ץ יפסול את החוק.</w:t>
      </w:r>
    </w:p>
    <w:p w14:paraId="42940D3A"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44CC3B5E" w14:textId="77777777" w:rsidR="007C56AC" w:rsidRPr="007C56AC" w:rsidRDefault="007C56AC" w:rsidP="007C56AC">
      <w:pPr>
        <w:bidi/>
        <w:rPr>
          <w:rFonts w:cs="David" w:hint="cs"/>
          <w:u w:val="single"/>
          <w:rtl/>
        </w:rPr>
      </w:pPr>
    </w:p>
    <w:p w14:paraId="6A0E620F" w14:textId="77777777" w:rsidR="007C56AC" w:rsidRPr="007C56AC" w:rsidRDefault="007C56AC" w:rsidP="007C56AC">
      <w:pPr>
        <w:bidi/>
        <w:rPr>
          <w:rFonts w:cs="David" w:hint="cs"/>
          <w:rtl/>
        </w:rPr>
      </w:pPr>
      <w:r w:rsidRPr="007C56AC">
        <w:rPr>
          <w:rFonts w:cs="David" w:hint="cs"/>
          <w:rtl/>
        </w:rPr>
        <w:tab/>
        <w:t xml:space="preserve"> מה אתה רוצה, זה רק להגדיל את הסיכויים שזה יעמוד בבג"ץ.</w:t>
      </w:r>
    </w:p>
    <w:p w14:paraId="44D4BC4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3047E009" w14:textId="77777777" w:rsidR="007C56AC" w:rsidRPr="007C56AC" w:rsidRDefault="007C56AC" w:rsidP="007C56AC">
      <w:pPr>
        <w:bidi/>
        <w:rPr>
          <w:rFonts w:cs="David" w:hint="cs"/>
          <w:rtl/>
        </w:rPr>
      </w:pPr>
    </w:p>
    <w:p w14:paraId="506A96DB" w14:textId="77777777" w:rsidR="007C56AC" w:rsidRPr="007C56AC" w:rsidRDefault="007C56AC" w:rsidP="007C56AC">
      <w:pPr>
        <w:bidi/>
        <w:rPr>
          <w:rFonts w:cs="David" w:hint="cs"/>
          <w:rtl/>
        </w:rPr>
      </w:pPr>
      <w:r w:rsidRPr="007C56AC">
        <w:rPr>
          <w:rFonts w:cs="David" w:hint="cs"/>
          <w:rtl/>
        </w:rPr>
        <w:tab/>
        <w:t xml:space="preserve">כן, אני אמרתי שאני תומך בעמדתן של היועצות המשפטיות, אפילו שהחוק לא אומר כך. </w:t>
      </w:r>
    </w:p>
    <w:p w14:paraId="242A2461" w14:textId="77777777" w:rsidR="007C56AC" w:rsidRPr="007C56AC" w:rsidRDefault="007C56AC" w:rsidP="007C56AC">
      <w:pPr>
        <w:bidi/>
        <w:rPr>
          <w:rFonts w:cs="David" w:hint="cs"/>
          <w:rtl/>
        </w:rPr>
      </w:pPr>
    </w:p>
    <w:p w14:paraId="7FC26863" w14:textId="77777777" w:rsidR="007C56AC" w:rsidRPr="007C56AC" w:rsidRDefault="007C56AC" w:rsidP="007C56AC">
      <w:pPr>
        <w:bidi/>
        <w:rPr>
          <w:rFonts w:cs="David" w:hint="cs"/>
          <w:rtl/>
        </w:rPr>
      </w:pPr>
      <w:r w:rsidRPr="007C56AC">
        <w:rPr>
          <w:rFonts w:cs="David" w:hint="cs"/>
          <w:rtl/>
        </w:rPr>
        <w:tab/>
        <w:t xml:space="preserve">ולכן, מה שוועדת הכנסת נדרשת עכשיו על-פי בקשת ועדת החוץ והביטחון זה לסדרי דיון, שכל-כולו נעשה בגלל הפרוצדורה שהדיון שהכנסת עורכת הוא אכן דיון, ואני אומר לכם שוועדת החוץ והביטחון אכן קיימה דיונים שלטעמי כבר היו מאוד </w:t>
      </w:r>
      <w:proofErr w:type="spellStart"/>
      <w:r w:rsidRPr="007C56AC">
        <w:rPr>
          <w:rFonts w:cs="David" w:hint="cs"/>
          <w:rtl/>
        </w:rPr>
        <w:t>מאוד</w:t>
      </w:r>
      <w:proofErr w:type="spellEnd"/>
      <w:r w:rsidRPr="007C56AC">
        <w:rPr>
          <w:rFonts w:cs="David" w:hint="cs"/>
          <w:rtl/>
        </w:rPr>
        <w:t xml:space="preserve"> רציניים, הביאו את כל מי שנוגע בדבר, את כל מי שעוסק בעניין הזה. אני לא זוכר דיון בוועדה מוועדות הכנסת, שהיה כל כך עמוק, כל כך רציני, כל כך יסודי, ושאליו הוזמנו כל האנשים הנוגעים בדבר. אני לא בטוח אפילו שהיה צריך את זה, אבל אני מכבד את ההחלטה. </w:t>
      </w:r>
    </w:p>
    <w:p w14:paraId="602BA549" w14:textId="77777777" w:rsidR="007C56AC" w:rsidRPr="007C56AC" w:rsidRDefault="007C56AC" w:rsidP="007C56AC">
      <w:pPr>
        <w:bidi/>
        <w:rPr>
          <w:rFonts w:cs="David" w:hint="cs"/>
          <w:rtl/>
        </w:rPr>
      </w:pPr>
      <w:r w:rsidRPr="007C56AC">
        <w:rPr>
          <w:rFonts w:cs="David" w:hint="cs"/>
          <w:rtl/>
        </w:rPr>
        <w:br/>
      </w:r>
      <w:r w:rsidRPr="007C56AC">
        <w:rPr>
          <w:rFonts w:cs="David" w:hint="cs"/>
          <w:u w:val="single"/>
          <w:rtl/>
        </w:rPr>
        <w:t xml:space="preserve">יולי-יואל </w:t>
      </w:r>
      <w:proofErr w:type="spellStart"/>
      <w:r w:rsidRPr="007C56AC">
        <w:rPr>
          <w:rFonts w:cs="David" w:hint="cs"/>
          <w:u w:val="single"/>
          <w:rtl/>
        </w:rPr>
        <w:t>אדלשטיין</w:t>
      </w:r>
      <w:proofErr w:type="spellEnd"/>
      <w:r w:rsidRPr="007C56AC">
        <w:rPr>
          <w:rFonts w:cs="David" w:hint="cs"/>
          <w:u w:val="single"/>
          <w:rtl/>
        </w:rPr>
        <w:t>:</w:t>
      </w:r>
    </w:p>
    <w:p w14:paraId="0570BD29" w14:textId="77777777" w:rsidR="007C56AC" w:rsidRPr="007C56AC" w:rsidRDefault="007C56AC" w:rsidP="007C56AC">
      <w:pPr>
        <w:bidi/>
        <w:rPr>
          <w:rFonts w:cs="David" w:hint="cs"/>
          <w:rtl/>
        </w:rPr>
      </w:pPr>
    </w:p>
    <w:p w14:paraId="511586FD" w14:textId="77777777" w:rsidR="007C56AC" w:rsidRPr="007C56AC" w:rsidRDefault="007C56AC" w:rsidP="007C56AC">
      <w:pPr>
        <w:bidi/>
        <w:rPr>
          <w:rFonts w:cs="David" w:hint="cs"/>
          <w:rtl/>
        </w:rPr>
      </w:pPr>
      <w:r w:rsidRPr="007C56AC">
        <w:rPr>
          <w:rFonts w:cs="David" w:hint="cs"/>
          <w:rtl/>
        </w:rPr>
        <w:tab/>
        <w:t xml:space="preserve">אדוני היושב-ראש, שאלה טכנית קצרה. דיון בוועדת החוץ והביטחון </w:t>
      </w:r>
      <w:r w:rsidRPr="007C56AC">
        <w:rPr>
          <w:rFonts w:cs="David"/>
          <w:rtl/>
        </w:rPr>
        <w:t>–</w:t>
      </w:r>
      <w:r w:rsidRPr="007C56AC">
        <w:rPr>
          <w:rFonts w:cs="David" w:hint="cs"/>
          <w:rtl/>
        </w:rPr>
        <w:t xml:space="preserve"> האם פירוש הדבר גם שתהיה אפשרות להגיש הסתייגויות, כי הרי לא מדובר פה בחקיקה רגילה?</w:t>
      </w:r>
    </w:p>
    <w:p w14:paraId="41E8817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0FBC4944" w14:textId="77777777" w:rsidR="007C56AC" w:rsidRPr="007C56AC" w:rsidRDefault="007C56AC" w:rsidP="007C56AC">
      <w:pPr>
        <w:bidi/>
        <w:rPr>
          <w:rFonts w:cs="David" w:hint="cs"/>
          <w:rtl/>
        </w:rPr>
      </w:pPr>
    </w:p>
    <w:p w14:paraId="455379AA" w14:textId="77777777" w:rsidR="007C56AC" w:rsidRPr="007C56AC" w:rsidRDefault="007C56AC" w:rsidP="007C56AC">
      <w:pPr>
        <w:bidi/>
        <w:rPr>
          <w:rFonts w:cs="David" w:hint="cs"/>
          <w:rtl/>
        </w:rPr>
      </w:pPr>
      <w:r w:rsidRPr="007C56AC">
        <w:rPr>
          <w:rFonts w:cs="David" w:hint="cs"/>
          <w:rtl/>
        </w:rPr>
        <w:tab/>
        <w:t xml:space="preserve">לפי הנוסח הזה </w:t>
      </w:r>
      <w:r w:rsidRPr="007C56AC">
        <w:rPr>
          <w:rFonts w:cs="David"/>
          <w:rtl/>
        </w:rPr>
        <w:t>–</w:t>
      </w:r>
      <w:r w:rsidRPr="007C56AC">
        <w:rPr>
          <w:rFonts w:cs="David" w:hint="cs"/>
          <w:rtl/>
        </w:rPr>
        <w:t xml:space="preserve"> שהציע יושב-ראש ועדת החוץ והביטחון </w:t>
      </w:r>
      <w:r w:rsidRPr="007C56AC">
        <w:rPr>
          <w:rFonts w:cs="David"/>
          <w:rtl/>
        </w:rPr>
        <w:t>–</w:t>
      </w:r>
      <w:r w:rsidRPr="007C56AC">
        <w:rPr>
          <w:rFonts w:cs="David" w:hint="cs"/>
          <w:rtl/>
        </w:rPr>
        <w:t xml:space="preserve"> לא יהיו הסתייגויות. </w:t>
      </w:r>
      <w:proofErr w:type="spellStart"/>
      <w:r w:rsidRPr="007C56AC">
        <w:rPr>
          <w:rFonts w:cs="David" w:hint="cs"/>
          <w:rtl/>
        </w:rPr>
        <w:t>היתה</w:t>
      </w:r>
      <w:proofErr w:type="spellEnd"/>
      <w:r w:rsidRPr="007C56AC">
        <w:rPr>
          <w:rFonts w:cs="David" w:hint="cs"/>
          <w:rtl/>
        </w:rPr>
        <w:t xml:space="preserve"> יכולה ועדת הכנסת להחליט אחרת. </w:t>
      </w:r>
    </w:p>
    <w:p w14:paraId="2E6F3EE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יולי-יואל </w:t>
      </w:r>
      <w:proofErr w:type="spellStart"/>
      <w:r w:rsidRPr="007C56AC">
        <w:rPr>
          <w:rFonts w:cs="David" w:hint="cs"/>
          <w:u w:val="single"/>
          <w:rtl/>
        </w:rPr>
        <w:t>אדלשטיין</w:t>
      </w:r>
      <w:proofErr w:type="spellEnd"/>
      <w:r w:rsidRPr="007C56AC">
        <w:rPr>
          <w:rFonts w:cs="David" w:hint="cs"/>
          <w:u w:val="single"/>
          <w:rtl/>
        </w:rPr>
        <w:t>:</w:t>
      </w:r>
    </w:p>
    <w:p w14:paraId="7CCE17EF" w14:textId="77777777" w:rsidR="007C56AC" w:rsidRPr="007C56AC" w:rsidRDefault="007C56AC" w:rsidP="007C56AC">
      <w:pPr>
        <w:bidi/>
        <w:rPr>
          <w:rFonts w:cs="David" w:hint="cs"/>
          <w:rtl/>
        </w:rPr>
      </w:pPr>
    </w:p>
    <w:p w14:paraId="0979261C" w14:textId="77777777" w:rsidR="007C56AC" w:rsidRPr="007C56AC" w:rsidRDefault="007C56AC" w:rsidP="007C56AC">
      <w:pPr>
        <w:bidi/>
        <w:rPr>
          <w:rFonts w:cs="David" w:hint="cs"/>
          <w:rtl/>
        </w:rPr>
      </w:pPr>
      <w:r w:rsidRPr="007C56AC">
        <w:rPr>
          <w:rFonts w:cs="David" w:hint="cs"/>
          <w:rtl/>
        </w:rPr>
        <w:tab/>
        <w:t>אז מה המשמעות של הדיון? זה דיון לפרוטוקול.</w:t>
      </w:r>
    </w:p>
    <w:p w14:paraId="07B7C46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2FF79C02" w14:textId="77777777" w:rsidR="007C56AC" w:rsidRPr="007C56AC" w:rsidRDefault="007C56AC" w:rsidP="007C56AC">
      <w:pPr>
        <w:bidi/>
        <w:rPr>
          <w:rFonts w:cs="David" w:hint="cs"/>
          <w:rtl/>
        </w:rPr>
      </w:pPr>
    </w:p>
    <w:p w14:paraId="4928CFB8" w14:textId="77777777" w:rsidR="007C56AC" w:rsidRPr="007C56AC" w:rsidRDefault="007C56AC" w:rsidP="007C56AC">
      <w:pPr>
        <w:bidi/>
        <w:rPr>
          <w:rFonts w:cs="David" w:hint="cs"/>
          <w:rtl/>
        </w:rPr>
      </w:pPr>
      <w:r w:rsidRPr="007C56AC">
        <w:rPr>
          <w:rFonts w:cs="David" w:hint="cs"/>
          <w:rtl/>
        </w:rPr>
        <w:tab/>
        <w:t xml:space="preserve">זה דיון שבו אפשר לשכנע את החברים להצביע נגד. </w:t>
      </w:r>
    </w:p>
    <w:p w14:paraId="3DB59B43"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B1235DF" w14:textId="77777777" w:rsidR="007C56AC" w:rsidRPr="007C56AC" w:rsidRDefault="007C56AC" w:rsidP="007C56AC">
      <w:pPr>
        <w:bidi/>
        <w:rPr>
          <w:rFonts w:cs="David" w:hint="cs"/>
          <w:rtl/>
        </w:rPr>
      </w:pPr>
    </w:p>
    <w:p w14:paraId="04A9B8BB" w14:textId="77777777" w:rsidR="007C56AC" w:rsidRPr="007C56AC" w:rsidRDefault="007C56AC" w:rsidP="007C56AC">
      <w:pPr>
        <w:bidi/>
        <w:rPr>
          <w:rFonts w:cs="David" w:hint="cs"/>
          <w:rtl/>
        </w:rPr>
      </w:pPr>
      <w:r w:rsidRPr="007C56AC">
        <w:rPr>
          <w:rFonts w:cs="David" w:hint="cs"/>
          <w:rtl/>
        </w:rPr>
        <w:tab/>
        <w:t xml:space="preserve">הדיון הוא לאשר או לא לאשר את הארכת התוקף. זה הדבר המהותי. </w:t>
      </w:r>
    </w:p>
    <w:p w14:paraId="7E209634"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יולי-יואל </w:t>
      </w:r>
      <w:proofErr w:type="spellStart"/>
      <w:r w:rsidRPr="007C56AC">
        <w:rPr>
          <w:rFonts w:cs="David" w:hint="cs"/>
          <w:u w:val="single"/>
          <w:rtl/>
        </w:rPr>
        <w:t>אדלשטיין</w:t>
      </w:r>
      <w:proofErr w:type="spellEnd"/>
      <w:r w:rsidRPr="007C56AC">
        <w:rPr>
          <w:rFonts w:cs="David" w:hint="cs"/>
          <w:u w:val="single"/>
          <w:rtl/>
        </w:rPr>
        <w:t>:</w:t>
      </w:r>
    </w:p>
    <w:p w14:paraId="432F328A" w14:textId="77777777" w:rsidR="007C56AC" w:rsidRPr="007C56AC" w:rsidRDefault="007C56AC" w:rsidP="007C56AC">
      <w:pPr>
        <w:bidi/>
        <w:rPr>
          <w:rFonts w:cs="David" w:hint="cs"/>
          <w:rtl/>
        </w:rPr>
      </w:pPr>
    </w:p>
    <w:p w14:paraId="04B2B679" w14:textId="77777777" w:rsidR="007C56AC" w:rsidRPr="007C56AC" w:rsidRDefault="007C56AC" w:rsidP="007C56AC">
      <w:pPr>
        <w:bidi/>
        <w:rPr>
          <w:rFonts w:cs="David" w:hint="cs"/>
          <w:rtl/>
        </w:rPr>
      </w:pPr>
      <w:r w:rsidRPr="007C56AC">
        <w:rPr>
          <w:rFonts w:cs="David" w:hint="cs"/>
          <w:rtl/>
        </w:rPr>
        <w:tab/>
        <w:t xml:space="preserve">כלומר, הדיון הוא </w:t>
      </w:r>
      <w:r w:rsidRPr="007C56AC">
        <w:rPr>
          <w:rFonts w:cs="David"/>
          <w:rtl/>
        </w:rPr>
        <w:t>–</w:t>
      </w:r>
      <w:r w:rsidRPr="007C56AC">
        <w:rPr>
          <w:rFonts w:cs="David" w:hint="cs"/>
          <w:rtl/>
        </w:rPr>
        <w:t xml:space="preserve"> אני בעד או אני נגד.</w:t>
      </w:r>
    </w:p>
    <w:p w14:paraId="570EE75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1CEEFD1" w14:textId="77777777" w:rsidR="007C56AC" w:rsidRPr="007C56AC" w:rsidRDefault="007C56AC" w:rsidP="007C56AC">
      <w:pPr>
        <w:bidi/>
        <w:rPr>
          <w:rFonts w:cs="David" w:hint="cs"/>
          <w:rtl/>
        </w:rPr>
      </w:pPr>
      <w:r w:rsidRPr="007C56AC">
        <w:rPr>
          <w:rFonts w:cs="David"/>
          <w:u w:val="single"/>
          <w:rtl/>
        </w:rPr>
        <w:br/>
      </w:r>
      <w:r w:rsidRPr="007C56AC">
        <w:rPr>
          <w:rFonts w:cs="David" w:hint="cs"/>
          <w:rtl/>
        </w:rPr>
        <w:tab/>
        <w:t xml:space="preserve">נכון. אין מקום להסתייגויות. </w:t>
      </w:r>
    </w:p>
    <w:p w14:paraId="2AD309A2"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7D25441F" w14:textId="77777777" w:rsidR="007C56AC" w:rsidRPr="007C56AC" w:rsidRDefault="007C56AC" w:rsidP="007C56AC">
      <w:pPr>
        <w:bidi/>
        <w:rPr>
          <w:rFonts w:cs="David" w:hint="cs"/>
          <w:rtl/>
        </w:rPr>
      </w:pPr>
    </w:p>
    <w:p w14:paraId="19B342EA" w14:textId="77777777" w:rsidR="007C56AC" w:rsidRPr="007C56AC" w:rsidRDefault="007C56AC" w:rsidP="007C56AC">
      <w:pPr>
        <w:bidi/>
        <w:rPr>
          <w:rFonts w:cs="David" w:hint="cs"/>
          <w:rtl/>
        </w:rPr>
      </w:pPr>
      <w:r w:rsidRPr="007C56AC">
        <w:rPr>
          <w:rFonts w:cs="David" w:hint="cs"/>
          <w:rtl/>
        </w:rPr>
        <w:tab/>
        <w:t xml:space="preserve">אם בוחרים בחלופה שזה יחזור לוועדת החוץ והביטחון </w:t>
      </w:r>
      <w:r w:rsidRPr="007C56AC">
        <w:rPr>
          <w:rFonts w:cs="David"/>
          <w:rtl/>
        </w:rPr>
        <w:t>–</w:t>
      </w:r>
      <w:r w:rsidRPr="007C56AC">
        <w:rPr>
          <w:rFonts w:cs="David" w:hint="cs"/>
          <w:rtl/>
        </w:rPr>
        <w:t xml:space="preserve"> במקרה של נגד </w:t>
      </w:r>
      <w:r w:rsidRPr="007C56AC">
        <w:rPr>
          <w:rFonts w:cs="David"/>
          <w:rtl/>
        </w:rPr>
        <w:t>–</w:t>
      </w:r>
      <w:r w:rsidRPr="007C56AC">
        <w:rPr>
          <w:rFonts w:cs="David" w:hint="cs"/>
          <w:rtl/>
        </w:rPr>
        <w:t xml:space="preserve"> אזי הדיון משמעו  - - </w:t>
      </w:r>
    </w:p>
    <w:p w14:paraId="0D1AC2F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6B6E4F5" w14:textId="77777777" w:rsidR="007C56AC" w:rsidRPr="007C56AC" w:rsidRDefault="007C56AC" w:rsidP="007C56AC">
      <w:pPr>
        <w:bidi/>
        <w:rPr>
          <w:rFonts w:cs="David" w:hint="cs"/>
          <w:rtl/>
        </w:rPr>
      </w:pPr>
    </w:p>
    <w:p w14:paraId="417A79AC" w14:textId="77777777" w:rsidR="007C56AC" w:rsidRPr="007C56AC" w:rsidRDefault="007C56AC" w:rsidP="007C56AC">
      <w:pPr>
        <w:bidi/>
        <w:rPr>
          <w:rFonts w:cs="David" w:hint="cs"/>
          <w:rtl/>
        </w:rPr>
      </w:pPr>
      <w:r w:rsidRPr="007C56AC">
        <w:rPr>
          <w:rFonts w:cs="David" w:hint="cs"/>
          <w:rtl/>
        </w:rPr>
        <w:tab/>
        <w:t xml:space="preserve"> שהכל נפתח מחדש.</w:t>
      </w:r>
    </w:p>
    <w:p w14:paraId="129AA031"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51003012" w14:textId="77777777" w:rsidR="007C56AC" w:rsidRPr="007C56AC" w:rsidRDefault="007C56AC" w:rsidP="007C56AC">
      <w:pPr>
        <w:bidi/>
        <w:rPr>
          <w:rFonts w:cs="David" w:hint="cs"/>
          <w:rtl/>
        </w:rPr>
      </w:pPr>
    </w:p>
    <w:p w14:paraId="0F410C31" w14:textId="77777777" w:rsidR="007C56AC" w:rsidRPr="007C56AC" w:rsidRDefault="007C56AC" w:rsidP="007C56AC">
      <w:pPr>
        <w:bidi/>
        <w:rPr>
          <w:rFonts w:cs="David" w:hint="cs"/>
          <w:rtl/>
        </w:rPr>
      </w:pPr>
      <w:r w:rsidRPr="007C56AC">
        <w:rPr>
          <w:rFonts w:cs="David" w:hint="cs"/>
          <w:rtl/>
        </w:rPr>
        <w:tab/>
        <w:t>- - להעביר לוועדה נגד לאיזה כיוון.</w:t>
      </w:r>
    </w:p>
    <w:p w14:paraId="4D7D6B9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5F9698F6" w14:textId="77777777" w:rsidR="007C56AC" w:rsidRPr="007C56AC" w:rsidRDefault="007C56AC" w:rsidP="007C56AC">
      <w:pPr>
        <w:bidi/>
        <w:rPr>
          <w:rFonts w:cs="David" w:hint="cs"/>
          <w:rtl/>
        </w:rPr>
      </w:pPr>
    </w:p>
    <w:p w14:paraId="2F770C48" w14:textId="77777777" w:rsidR="007C56AC" w:rsidRPr="007C56AC" w:rsidRDefault="007C56AC" w:rsidP="007C56AC">
      <w:pPr>
        <w:bidi/>
        <w:rPr>
          <w:rFonts w:cs="David" w:hint="cs"/>
          <w:rtl/>
        </w:rPr>
      </w:pPr>
      <w:r w:rsidRPr="007C56AC">
        <w:rPr>
          <w:rFonts w:cs="David" w:hint="cs"/>
          <w:rtl/>
        </w:rPr>
        <w:tab/>
        <w:t>אבל  הוא צודק. זה בעד או נגד.</w:t>
      </w:r>
    </w:p>
    <w:p w14:paraId="051EE3C0"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0D13FC11" w14:textId="77777777" w:rsidR="007C56AC" w:rsidRPr="007C56AC" w:rsidRDefault="007C56AC" w:rsidP="007C56AC">
      <w:pPr>
        <w:bidi/>
        <w:rPr>
          <w:rFonts w:cs="David" w:hint="cs"/>
          <w:rtl/>
        </w:rPr>
      </w:pPr>
    </w:p>
    <w:p w14:paraId="52B9DE4F" w14:textId="77777777" w:rsidR="007C56AC" w:rsidRPr="007C56AC" w:rsidRDefault="007C56AC" w:rsidP="007C56AC">
      <w:pPr>
        <w:bidi/>
        <w:rPr>
          <w:rFonts w:cs="David" w:hint="cs"/>
          <w:rtl/>
        </w:rPr>
      </w:pPr>
      <w:r w:rsidRPr="007C56AC">
        <w:rPr>
          <w:rFonts w:cs="David" w:hint="cs"/>
          <w:rtl/>
        </w:rPr>
        <w:tab/>
        <w:t xml:space="preserve">רבותי, קודם כול, הסיבה שהעדפנו מסלול נטול הסתייגויות היא כיוון שאין פה חוק שבו אתה יכול להסתייג מנוסח של סעיף כזה או אחר. מדובר בשאלה פשוטה: מאריכים או לא מאריכים. לכן, עניין ההסתייגויות בהקשר הזה הוא לא ממש רלוונטי לתוכן ההצעה שמובאת בפני המליאה. </w:t>
      </w:r>
    </w:p>
    <w:p w14:paraId="3F925723" w14:textId="77777777" w:rsidR="007C56AC" w:rsidRPr="007C56AC" w:rsidRDefault="007C56AC" w:rsidP="007C56AC">
      <w:pPr>
        <w:bidi/>
        <w:rPr>
          <w:rFonts w:cs="David" w:hint="cs"/>
          <w:rtl/>
        </w:rPr>
      </w:pPr>
    </w:p>
    <w:p w14:paraId="6C25BCC5" w14:textId="77777777" w:rsidR="007C56AC" w:rsidRPr="007C56AC" w:rsidRDefault="007C56AC" w:rsidP="007C56AC">
      <w:pPr>
        <w:bidi/>
        <w:rPr>
          <w:rFonts w:cs="David" w:hint="cs"/>
          <w:rtl/>
        </w:rPr>
      </w:pPr>
      <w:r w:rsidRPr="007C56AC">
        <w:rPr>
          <w:rFonts w:cs="David" w:hint="cs"/>
          <w:rtl/>
        </w:rPr>
        <w:tab/>
        <w:t xml:space="preserve">העלה פה חבר הכנסת סער סוגיה, קודם כול מוצדקת. זה באמת איזשהו מסלול יציר כפינו. </w:t>
      </w:r>
    </w:p>
    <w:p w14:paraId="7EC7B059"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4DC53DFE" w14:textId="77777777" w:rsidR="007C56AC" w:rsidRPr="007C56AC" w:rsidRDefault="007C56AC" w:rsidP="007C56AC">
      <w:pPr>
        <w:bidi/>
        <w:rPr>
          <w:rFonts w:cs="David" w:hint="cs"/>
          <w:u w:val="single"/>
          <w:rtl/>
        </w:rPr>
      </w:pPr>
    </w:p>
    <w:p w14:paraId="22E81643" w14:textId="77777777" w:rsidR="007C56AC" w:rsidRPr="007C56AC" w:rsidRDefault="007C56AC" w:rsidP="007C56AC">
      <w:pPr>
        <w:bidi/>
        <w:rPr>
          <w:rFonts w:cs="David" w:hint="cs"/>
          <w:rtl/>
        </w:rPr>
      </w:pPr>
      <w:r w:rsidRPr="007C56AC">
        <w:rPr>
          <w:rFonts w:cs="David" w:hint="cs"/>
          <w:rtl/>
        </w:rPr>
        <w:tab/>
        <w:t xml:space="preserve"> דמיוננו. </w:t>
      </w:r>
    </w:p>
    <w:p w14:paraId="3CAACBC7"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F58570C" w14:textId="77777777" w:rsidR="007C56AC" w:rsidRPr="007C56AC" w:rsidRDefault="007C56AC" w:rsidP="007C56AC">
      <w:pPr>
        <w:bidi/>
        <w:rPr>
          <w:rFonts w:cs="David"/>
          <w:rtl/>
        </w:rPr>
      </w:pPr>
    </w:p>
    <w:p w14:paraId="7B106BAE" w14:textId="77777777" w:rsidR="007C56AC" w:rsidRPr="007C56AC" w:rsidRDefault="007C56AC" w:rsidP="007C56AC">
      <w:pPr>
        <w:bidi/>
        <w:rPr>
          <w:rFonts w:cs="David" w:hint="cs"/>
          <w:rtl/>
        </w:rPr>
      </w:pPr>
      <w:r w:rsidRPr="007C56AC">
        <w:rPr>
          <w:rFonts w:cs="David" w:hint="cs"/>
          <w:rtl/>
        </w:rPr>
        <w:tab/>
        <w:t xml:space="preserve">הוא דבר שלכאורה עומד בסתירה להכרעה שהכנסת קיבלה </w:t>
      </w:r>
      <w:r w:rsidRPr="007C56AC">
        <w:rPr>
          <w:rFonts w:cs="David"/>
          <w:rtl/>
        </w:rPr>
        <w:t>–</w:t>
      </w:r>
      <w:r w:rsidRPr="007C56AC">
        <w:rPr>
          <w:rFonts w:cs="David" w:hint="cs"/>
          <w:rtl/>
        </w:rPr>
        <w:t xml:space="preserve"> אם היא תקבל אותה- שלא מאריכים את תוקף החוק, אז מה פתאום מחיים מחדש את סיכויי הארכת תוקף החוק.</w:t>
      </w:r>
    </w:p>
    <w:p w14:paraId="3FFFEA06" w14:textId="77777777" w:rsidR="007C56AC" w:rsidRPr="007C56AC" w:rsidRDefault="007C56AC" w:rsidP="007C56AC">
      <w:pPr>
        <w:bidi/>
        <w:rPr>
          <w:rFonts w:cs="David" w:hint="cs"/>
          <w:rtl/>
        </w:rPr>
      </w:pPr>
    </w:p>
    <w:p w14:paraId="57C1ACBD" w14:textId="77777777" w:rsidR="007C56AC" w:rsidRPr="007C56AC" w:rsidRDefault="007C56AC" w:rsidP="007C56AC">
      <w:pPr>
        <w:bidi/>
        <w:rPr>
          <w:rFonts w:cs="David" w:hint="cs"/>
          <w:rtl/>
        </w:rPr>
      </w:pPr>
      <w:r w:rsidRPr="007C56AC">
        <w:rPr>
          <w:rFonts w:cs="David" w:hint="cs"/>
          <w:rtl/>
        </w:rPr>
        <w:tab/>
        <w:t xml:space="preserve">הסיבה, להערכתי, יותר בגלל לוח הזמנים בין ההצבעה במליאה לבין פקיעת תוקף החוק. הצבעה במליאה אמורה להיות, ככל הזכור לי, ב-16 ביולי. </w:t>
      </w:r>
    </w:p>
    <w:p w14:paraId="3C0CB03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מרים פרנקל-שור:</w:t>
      </w:r>
    </w:p>
    <w:p w14:paraId="4DD11ADA" w14:textId="77777777" w:rsidR="007C56AC" w:rsidRPr="007C56AC" w:rsidRDefault="007C56AC" w:rsidP="007C56AC">
      <w:pPr>
        <w:bidi/>
        <w:rPr>
          <w:rFonts w:cs="David" w:hint="cs"/>
          <w:rtl/>
        </w:rPr>
      </w:pPr>
    </w:p>
    <w:p w14:paraId="69FFF41C" w14:textId="77777777" w:rsidR="007C56AC" w:rsidRPr="007C56AC" w:rsidRDefault="007C56AC" w:rsidP="007C56AC">
      <w:pPr>
        <w:bidi/>
        <w:rPr>
          <w:rFonts w:cs="David" w:hint="cs"/>
          <w:rtl/>
        </w:rPr>
      </w:pPr>
      <w:r w:rsidRPr="007C56AC">
        <w:rPr>
          <w:rFonts w:cs="David" w:hint="cs"/>
          <w:rtl/>
        </w:rPr>
        <w:tab/>
        <w:t xml:space="preserve">ב-17 ביולי. </w:t>
      </w:r>
    </w:p>
    <w:p w14:paraId="1B44CAFD" w14:textId="77777777" w:rsidR="007C56AC" w:rsidRPr="007C56AC" w:rsidRDefault="007C56AC" w:rsidP="007C56AC">
      <w:pPr>
        <w:bidi/>
        <w:rPr>
          <w:rFonts w:cs="David"/>
          <w:rtl/>
        </w:rPr>
      </w:pPr>
      <w:r w:rsidRPr="007C56AC">
        <w:rPr>
          <w:rFonts w:cs="David"/>
          <w:rtl/>
        </w:rPr>
        <w:br/>
      </w:r>
    </w:p>
    <w:p w14:paraId="392C0635" w14:textId="77777777" w:rsidR="007C56AC" w:rsidRPr="007C56AC" w:rsidRDefault="007C56AC" w:rsidP="007C56AC">
      <w:pPr>
        <w:bidi/>
        <w:rPr>
          <w:rFonts w:cs="David" w:hint="cs"/>
          <w:rtl/>
        </w:rPr>
      </w:pPr>
      <w:r w:rsidRPr="007C56AC">
        <w:rPr>
          <w:rFonts w:cs="David"/>
          <w:rtl/>
        </w:rPr>
        <w:br w:type="page"/>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68F6DEDE" w14:textId="77777777" w:rsidR="007C56AC" w:rsidRPr="007C56AC" w:rsidRDefault="007C56AC" w:rsidP="007C56AC">
      <w:pPr>
        <w:bidi/>
        <w:rPr>
          <w:rFonts w:cs="David" w:hint="cs"/>
          <w:rtl/>
        </w:rPr>
      </w:pPr>
    </w:p>
    <w:p w14:paraId="61D0CCA7" w14:textId="77777777" w:rsidR="007C56AC" w:rsidRPr="007C56AC" w:rsidRDefault="007C56AC" w:rsidP="007C56AC">
      <w:pPr>
        <w:bidi/>
        <w:rPr>
          <w:rFonts w:cs="David" w:hint="cs"/>
          <w:rtl/>
        </w:rPr>
      </w:pPr>
      <w:r w:rsidRPr="007C56AC">
        <w:rPr>
          <w:rFonts w:cs="David" w:hint="cs"/>
          <w:rtl/>
        </w:rPr>
        <w:tab/>
        <w:t xml:space="preserve">כלומר, יש שבועיים בין ה-17 ביולי לבין פקיעת תוקף החוק, ב-1 באוגוסט. אם המליאה לא עושה שום דבר עד ה-1 באוגוסט </w:t>
      </w:r>
      <w:r w:rsidRPr="007C56AC">
        <w:rPr>
          <w:rFonts w:cs="David"/>
          <w:rtl/>
        </w:rPr>
        <w:t>–</w:t>
      </w:r>
      <w:r w:rsidRPr="007C56AC">
        <w:rPr>
          <w:rFonts w:cs="David" w:hint="cs"/>
          <w:rtl/>
        </w:rPr>
        <w:t xml:space="preserve"> זה אומר שב-1 באוגוסט תם פרק חמש השנים של תוקף החוק, והחול בטל. </w:t>
      </w:r>
    </w:p>
    <w:p w14:paraId="224812FD" w14:textId="77777777" w:rsidR="007C56AC" w:rsidRPr="007C56AC" w:rsidRDefault="007C56AC" w:rsidP="007C56AC">
      <w:pPr>
        <w:bidi/>
        <w:rPr>
          <w:rFonts w:cs="David" w:hint="cs"/>
          <w:rtl/>
        </w:rPr>
      </w:pPr>
    </w:p>
    <w:p w14:paraId="420D321A" w14:textId="77777777" w:rsidR="007C56AC" w:rsidRPr="007C56AC" w:rsidRDefault="007C56AC" w:rsidP="007C56AC">
      <w:pPr>
        <w:bidi/>
        <w:rPr>
          <w:rFonts w:cs="David" w:hint="cs"/>
          <w:rtl/>
        </w:rPr>
      </w:pPr>
      <w:r w:rsidRPr="007C56AC">
        <w:rPr>
          <w:rFonts w:cs="David" w:hint="cs"/>
          <w:rtl/>
        </w:rPr>
        <w:tab/>
        <w:t xml:space="preserve">לעומת זאת, יכול מאוד להיות שהצבעה נגד היא לא הצבעה בגלל שמתנגדים להארכה באופן מהותי, אלא מתנגדים נגיד להמלצה להאריך בשלוש שנים, או בארבע שנים, או בחמש שנים. אבל, יכול שייווצר רוב להארכה על היקף זמן אחר. </w:t>
      </w:r>
    </w:p>
    <w:p w14:paraId="0F47E025" w14:textId="77777777" w:rsidR="007C56AC" w:rsidRPr="007C56AC" w:rsidRDefault="007C56AC" w:rsidP="007C56AC">
      <w:pPr>
        <w:bidi/>
        <w:rPr>
          <w:rFonts w:cs="David" w:hint="cs"/>
          <w:rtl/>
        </w:rPr>
      </w:pPr>
    </w:p>
    <w:p w14:paraId="536EB6F8" w14:textId="77777777" w:rsidR="007C56AC" w:rsidRPr="007C56AC" w:rsidRDefault="007C56AC" w:rsidP="007C56AC">
      <w:pPr>
        <w:bidi/>
        <w:rPr>
          <w:rFonts w:cs="David" w:hint="cs"/>
          <w:rtl/>
        </w:rPr>
      </w:pPr>
      <w:r w:rsidRPr="007C56AC">
        <w:rPr>
          <w:rFonts w:cs="David" w:hint="cs"/>
          <w:rtl/>
        </w:rPr>
        <w:tab/>
        <w:t>לכן, אנחנו עשינו פה מסלול נוסף, שממילא בעינינו הוא קביל מכיוון שהחוק עדיין בתוקף עד ה-1 באוגוסט, ואנחנו נותנים הזדמנות נוספת למליאה לדון בהצעה אחרת, חדשה, של הוועדה.</w:t>
      </w:r>
    </w:p>
    <w:p w14:paraId="596E2587" w14:textId="77777777" w:rsidR="007C56AC" w:rsidRPr="007C56AC" w:rsidRDefault="007C56AC" w:rsidP="007C56AC">
      <w:pPr>
        <w:bidi/>
        <w:rPr>
          <w:rFonts w:cs="David" w:hint="cs"/>
          <w:rtl/>
        </w:rPr>
      </w:pPr>
    </w:p>
    <w:p w14:paraId="71A29949" w14:textId="77777777" w:rsidR="007C56AC" w:rsidRPr="007C56AC" w:rsidRDefault="007C56AC" w:rsidP="007C56AC">
      <w:pPr>
        <w:bidi/>
        <w:rPr>
          <w:rFonts w:cs="David" w:hint="cs"/>
          <w:rtl/>
        </w:rPr>
      </w:pPr>
      <w:r w:rsidRPr="007C56AC">
        <w:rPr>
          <w:rFonts w:cs="David" w:hint="cs"/>
          <w:rtl/>
        </w:rPr>
        <w:tab/>
        <w:t xml:space="preserve">זה לא מחייב את הממשלה להתכנס ולהגיש הצעת חוק, וללכת באותו מסלול שהיה בעבר של שלוש קריאות </w:t>
      </w:r>
      <w:r w:rsidRPr="007C56AC">
        <w:rPr>
          <w:rFonts w:cs="David"/>
          <w:rtl/>
        </w:rPr>
        <w:t>–</w:t>
      </w:r>
      <w:r w:rsidRPr="007C56AC">
        <w:rPr>
          <w:rFonts w:cs="David" w:hint="cs"/>
          <w:rtl/>
        </w:rPr>
        <w:t xml:space="preserve"> אין לכך שום צורך מכיוון שיכול להיות שהכנסת אותתה לממשלה, באמצעות ההחלטה שלה: אנחנו רוצים מסלול שיפור או תיקון, כזה או אחר; יש לכם שבועיים להביא בפנינו משהו אחר. אתם רוצים </w:t>
      </w:r>
      <w:r w:rsidRPr="007C56AC">
        <w:rPr>
          <w:rFonts w:cs="David"/>
          <w:rtl/>
        </w:rPr>
        <w:t>–</w:t>
      </w:r>
      <w:r w:rsidRPr="007C56AC">
        <w:rPr>
          <w:rFonts w:cs="David" w:hint="cs"/>
          <w:rtl/>
        </w:rPr>
        <w:t xml:space="preserve"> תביאו; אתם לא רוצים </w:t>
      </w:r>
      <w:r w:rsidRPr="007C56AC">
        <w:rPr>
          <w:rFonts w:cs="David"/>
          <w:rtl/>
        </w:rPr>
        <w:t>–</w:t>
      </w:r>
      <w:r w:rsidRPr="007C56AC">
        <w:rPr>
          <w:rFonts w:cs="David" w:hint="cs"/>
          <w:rtl/>
        </w:rPr>
        <w:t xml:space="preserve"> אל תביאו, אבל יש לכם עדיין אפשרות.</w:t>
      </w:r>
    </w:p>
    <w:p w14:paraId="05DF7F48" w14:textId="77777777" w:rsidR="007C56AC" w:rsidRPr="007C56AC" w:rsidRDefault="007C56AC" w:rsidP="007C56AC">
      <w:pPr>
        <w:bidi/>
        <w:rPr>
          <w:rFonts w:cs="David" w:hint="cs"/>
          <w:rtl/>
        </w:rPr>
      </w:pPr>
    </w:p>
    <w:p w14:paraId="6A22A713" w14:textId="77777777" w:rsidR="007C56AC" w:rsidRPr="007C56AC" w:rsidRDefault="007C56AC" w:rsidP="007C56AC">
      <w:pPr>
        <w:bidi/>
        <w:rPr>
          <w:rFonts w:cs="David" w:hint="cs"/>
          <w:rtl/>
        </w:rPr>
      </w:pPr>
      <w:r w:rsidRPr="007C56AC">
        <w:rPr>
          <w:rFonts w:cs="David" w:hint="cs"/>
          <w:rtl/>
        </w:rPr>
        <w:tab/>
        <w:t xml:space="preserve">ולכן, המסלול שהצענו </w:t>
      </w:r>
      <w:r w:rsidRPr="007C56AC">
        <w:rPr>
          <w:rFonts w:cs="David"/>
          <w:rtl/>
        </w:rPr>
        <w:t>–</w:t>
      </w:r>
      <w:r w:rsidRPr="007C56AC">
        <w:rPr>
          <w:rFonts w:cs="David" w:hint="cs"/>
          <w:rtl/>
        </w:rPr>
        <w:t xml:space="preserve"> המסלול הימני </w:t>
      </w:r>
      <w:r w:rsidRPr="007C56AC">
        <w:rPr>
          <w:rFonts w:cs="David"/>
          <w:rtl/>
        </w:rPr>
        <w:t>–</w:t>
      </w:r>
      <w:r w:rsidRPr="007C56AC">
        <w:rPr>
          <w:rFonts w:cs="David" w:hint="cs"/>
          <w:rtl/>
        </w:rPr>
        <w:t xml:space="preserve"> לדעתי הוא מסלול שמאפשר בכל זאת לכנסת שיקול-דעת נוסף עד הרגע שבו החוק פוקע, וזה לא מתיישב באופן מוחלט עם מה שאמר חבר הכנסת סער, שזה נכון לעניין חוק. זה לא שהחוק נפל, ופתאום אנחנו נותנים לו איזו הנשמה מלאכותית, אלא: המלצת הממשלה באמצעות הוועדה לגבי סוג מסוים של הארכת תוקף לא התקבלה, החוק עוד בתוקף </w:t>
      </w:r>
      <w:r w:rsidRPr="007C56AC">
        <w:rPr>
          <w:rFonts w:cs="David"/>
          <w:rtl/>
        </w:rPr>
        <w:t>–</w:t>
      </w:r>
      <w:r w:rsidRPr="007C56AC">
        <w:rPr>
          <w:rFonts w:cs="David" w:hint="cs"/>
          <w:rtl/>
        </w:rPr>
        <w:t xml:space="preserve"> על-פי החוק, חמש שנים </w:t>
      </w:r>
      <w:r w:rsidRPr="007C56AC">
        <w:rPr>
          <w:rFonts w:cs="David"/>
          <w:rtl/>
        </w:rPr>
        <w:t>–</w:t>
      </w:r>
      <w:r w:rsidRPr="007C56AC">
        <w:rPr>
          <w:rFonts w:cs="David" w:hint="cs"/>
          <w:rtl/>
        </w:rPr>
        <w:t xml:space="preserve"> יש לנו שבועיים לנסות ולהביא הצעה נוספת אחרת. </w:t>
      </w:r>
    </w:p>
    <w:p w14:paraId="4E706D67" w14:textId="77777777" w:rsidR="007C56AC" w:rsidRPr="007C56AC" w:rsidRDefault="007C56AC" w:rsidP="007C56AC">
      <w:pPr>
        <w:bidi/>
        <w:rPr>
          <w:rFonts w:cs="David" w:hint="cs"/>
          <w:rtl/>
        </w:rPr>
      </w:pPr>
    </w:p>
    <w:p w14:paraId="4A21D8AA" w14:textId="77777777" w:rsidR="007C56AC" w:rsidRPr="007C56AC" w:rsidRDefault="007C56AC" w:rsidP="007C56AC">
      <w:pPr>
        <w:bidi/>
        <w:ind w:firstLine="567"/>
        <w:rPr>
          <w:rFonts w:cs="David" w:hint="cs"/>
          <w:rtl/>
        </w:rPr>
      </w:pPr>
      <w:r w:rsidRPr="007C56AC">
        <w:rPr>
          <w:rFonts w:cs="David" w:hint="cs"/>
          <w:rtl/>
        </w:rPr>
        <w:t>יכול להיות שהממשלה לא תרצה, יכול להיות שהוועדה לא תרצה, יכול להיות שאם נביא, גם המליאה יכולה לדחות אותה שוב, אבל זה המסלול שקבענו אותו ואני חושב שאפשר לאשר אותו כי הוא מאפשר בסך הכול - - -</w:t>
      </w:r>
    </w:p>
    <w:p w14:paraId="0F81E035"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מרים פרנקל-שור:</w:t>
      </w:r>
    </w:p>
    <w:p w14:paraId="0482FAB1" w14:textId="77777777" w:rsidR="007C56AC" w:rsidRPr="007C56AC" w:rsidRDefault="007C56AC" w:rsidP="007C56AC">
      <w:pPr>
        <w:bidi/>
        <w:ind w:firstLine="567"/>
        <w:rPr>
          <w:rFonts w:cs="David" w:hint="cs"/>
          <w:rtl/>
        </w:rPr>
      </w:pPr>
    </w:p>
    <w:p w14:paraId="2FD81CF0" w14:textId="77777777" w:rsidR="007C56AC" w:rsidRPr="007C56AC" w:rsidRDefault="007C56AC" w:rsidP="007C56AC">
      <w:pPr>
        <w:bidi/>
        <w:ind w:firstLine="567"/>
        <w:rPr>
          <w:rFonts w:cs="David" w:hint="cs"/>
          <w:rtl/>
        </w:rPr>
      </w:pPr>
      <w:r w:rsidRPr="007C56AC">
        <w:rPr>
          <w:rFonts w:cs="David" w:hint="cs"/>
          <w:rtl/>
        </w:rPr>
        <w:t>אנחנו יכולים להציע שיפור לאור דבריו של חבר הכנסת סער.</w:t>
      </w:r>
    </w:p>
    <w:p w14:paraId="10DAE55A"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389D7015" w14:textId="77777777" w:rsidR="007C56AC" w:rsidRPr="007C56AC" w:rsidRDefault="007C56AC" w:rsidP="007C56AC">
      <w:pPr>
        <w:bidi/>
        <w:rPr>
          <w:rFonts w:cs="David" w:hint="cs"/>
          <w:u w:val="single"/>
          <w:rtl/>
        </w:rPr>
      </w:pPr>
    </w:p>
    <w:p w14:paraId="0AE1ACED" w14:textId="77777777" w:rsidR="007C56AC" w:rsidRPr="007C56AC" w:rsidRDefault="007C56AC" w:rsidP="007C56AC">
      <w:pPr>
        <w:bidi/>
        <w:ind w:firstLine="567"/>
        <w:rPr>
          <w:rFonts w:cs="David" w:hint="cs"/>
          <w:rtl/>
        </w:rPr>
      </w:pPr>
      <w:r w:rsidRPr="007C56AC">
        <w:rPr>
          <w:rFonts w:cs="David" w:hint="cs"/>
          <w:rtl/>
        </w:rPr>
        <w:t xml:space="preserve">אני רוצה לחדד את הדברים. בעקבות דבריו החוזרים של יושב-ראש הוועדה, נהייתי יותר מוטרד מאשר הייתי קודם. אני חייב לומר שהוועדה </w:t>
      </w:r>
      <w:r w:rsidRPr="007C56AC">
        <w:rPr>
          <w:rFonts w:cs="David"/>
          <w:rtl/>
        </w:rPr>
        <w:t>–</w:t>
      </w:r>
      <w:r w:rsidRPr="007C56AC">
        <w:rPr>
          <w:rFonts w:cs="David" w:hint="cs"/>
          <w:rtl/>
        </w:rPr>
        <w:t xml:space="preserve"> אם היא שותפה להערכה שלי שהנושא הזה יעבור </w:t>
      </w:r>
      <w:r w:rsidRPr="007C56AC">
        <w:rPr>
          <w:rFonts w:cs="David"/>
          <w:rtl/>
        </w:rPr>
        <w:t>–</w:t>
      </w:r>
      <w:r w:rsidRPr="007C56AC">
        <w:rPr>
          <w:rFonts w:cs="David" w:hint="cs"/>
          <w:rtl/>
        </w:rPr>
        <w:t xml:space="preserve"> תיטיב לעשות אם לא להיכנס לשדה המוקשים הזה, כי מה המשמעות במה שאומר לנו יושב-ראש הוועדה? משהו מסוים לא עבר, והוועדה קונה לה סמכות מחודשת, בלי בקשה של הממשלה. זאת אומרת, אם כבר הלכנו במסלול שהוא כאילו מסלול של קריאה ראשונה וקריאה שנייה ושלישית, בדומה לוועדה - - -</w:t>
      </w:r>
    </w:p>
    <w:p w14:paraId="0EB3A4AA"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1CC0D9D0" w14:textId="77777777" w:rsidR="007C56AC" w:rsidRPr="007C56AC" w:rsidRDefault="007C56AC" w:rsidP="007C56AC">
      <w:pPr>
        <w:bidi/>
        <w:ind w:firstLine="567"/>
        <w:rPr>
          <w:rFonts w:cs="David" w:hint="cs"/>
          <w:rtl/>
        </w:rPr>
      </w:pPr>
    </w:p>
    <w:p w14:paraId="2D70C20D" w14:textId="77777777" w:rsidR="007C56AC" w:rsidRPr="007C56AC" w:rsidRDefault="007C56AC" w:rsidP="007C56AC">
      <w:pPr>
        <w:bidi/>
        <w:ind w:firstLine="567"/>
        <w:rPr>
          <w:rFonts w:cs="David" w:hint="cs"/>
          <w:rtl/>
        </w:rPr>
      </w:pPr>
      <w:r w:rsidRPr="007C56AC">
        <w:rPr>
          <w:rFonts w:cs="David" w:hint="cs"/>
          <w:rtl/>
        </w:rPr>
        <w:t>אתה יכול להוסיף שהממשלה תבקש.</w:t>
      </w:r>
    </w:p>
    <w:p w14:paraId="59D13D1F"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גדעון סער:</w:t>
      </w:r>
    </w:p>
    <w:p w14:paraId="4B22A447" w14:textId="77777777" w:rsidR="007C56AC" w:rsidRPr="007C56AC" w:rsidRDefault="007C56AC" w:rsidP="007C56AC">
      <w:pPr>
        <w:bidi/>
        <w:ind w:firstLine="567"/>
        <w:rPr>
          <w:rFonts w:cs="David" w:hint="cs"/>
          <w:u w:val="single"/>
          <w:rtl/>
        </w:rPr>
      </w:pPr>
    </w:p>
    <w:p w14:paraId="0B0525B7" w14:textId="77777777" w:rsidR="007C56AC" w:rsidRPr="007C56AC" w:rsidRDefault="007C56AC" w:rsidP="007C56AC">
      <w:pPr>
        <w:bidi/>
        <w:ind w:firstLine="567"/>
        <w:rPr>
          <w:rFonts w:cs="David" w:hint="cs"/>
          <w:rtl/>
        </w:rPr>
      </w:pPr>
      <w:r w:rsidRPr="007C56AC">
        <w:rPr>
          <w:rFonts w:cs="David" w:hint="cs"/>
          <w:rtl/>
        </w:rPr>
        <w:t xml:space="preserve">אבל אם זה נופל, והממשלה מבקשת </w:t>
      </w:r>
      <w:r w:rsidRPr="007C56AC">
        <w:rPr>
          <w:rFonts w:cs="David"/>
          <w:rtl/>
        </w:rPr>
        <w:t>–</w:t>
      </w:r>
      <w:r w:rsidRPr="007C56AC">
        <w:rPr>
          <w:rFonts w:cs="David" w:hint="cs"/>
          <w:rtl/>
        </w:rPr>
        <w:t xml:space="preserve"> ואנחנו יודעים שלממשלה יש כלים לעשות את זה במהירות </w:t>
      </w:r>
      <w:r w:rsidRPr="007C56AC">
        <w:rPr>
          <w:rFonts w:cs="David"/>
          <w:rtl/>
        </w:rPr>
        <w:t>–</w:t>
      </w:r>
      <w:r w:rsidRPr="007C56AC">
        <w:rPr>
          <w:rFonts w:cs="David" w:hint="cs"/>
          <w:rtl/>
        </w:rPr>
        <w:t xml:space="preserve"> אז בוא נגיד, כמו שהיא מדיחה שר ביטחון, כך היא יכולה - - -</w:t>
      </w:r>
    </w:p>
    <w:p w14:paraId="5F84A2DD"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E68D9C3" w14:textId="77777777" w:rsidR="007C56AC" w:rsidRPr="007C56AC" w:rsidRDefault="007C56AC" w:rsidP="007C56AC">
      <w:pPr>
        <w:bidi/>
        <w:rPr>
          <w:rFonts w:cs="David" w:hint="cs"/>
          <w:u w:val="single"/>
          <w:rtl/>
        </w:rPr>
      </w:pPr>
    </w:p>
    <w:p w14:paraId="17771A1C" w14:textId="77777777" w:rsidR="007C56AC" w:rsidRPr="007C56AC" w:rsidRDefault="007C56AC" w:rsidP="007C56AC">
      <w:pPr>
        <w:bidi/>
        <w:ind w:firstLine="567"/>
        <w:rPr>
          <w:rFonts w:cs="David" w:hint="cs"/>
          <w:rtl/>
        </w:rPr>
      </w:pPr>
      <w:r w:rsidRPr="007C56AC">
        <w:rPr>
          <w:rFonts w:cs="David" w:hint="cs"/>
          <w:rtl/>
        </w:rPr>
        <w:t>לבקש מה?</w:t>
      </w:r>
    </w:p>
    <w:p w14:paraId="4F3158D9" w14:textId="77777777" w:rsidR="007C56AC" w:rsidRPr="007C56AC" w:rsidRDefault="007C56AC" w:rsidP="007C56AC">
      <w:pPr>
        <w:bidi/>
        <w:rPr>
          <w:rFonts w:cs="David"/>
          <w:rtl/>
        </w:rPr>
      </w:pPr>
      <w:r w:rsidRPr="007C56AC">
        <w:rPr>
          <w:rFonts w:cs="David"/>
          <w:rtl/>
        </w:rPr>
        <w:br/>
      </w:r>
    </w:p>
    <w:p w14:paraId="332A4AE9"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גדעון סער:</w:t>
      </w:r>
    </w:p>
    <w:p w14:paraId="78888A75" w14:textId="77777777" w:rsidR="007C56AC" w:rsidRPr="007C56AC" w:rsidRDefault="007C56AC" w:rsidP="007C56AC">
      <w:pPr>
        <w:bidi/>
        <w:rPr>
          <w:rFonts w:cs="David" w:hint="cs"/>
          <w:u w:val="single"/>
          <w:rtl/>
        </w:rPr>
      </w:pPr>
    </w:p>
    <w:p w14:paraId="2934A517" w14:textId="77777777" w:rsidR="007C56AC" w:rsidRPr="007C56AC" w:rsidRDefault="007C56AC" w:rsidP="007C56AC">
      <w:pPr>
        <w:bidi/>
        <w:ind w:firstLine="567"/>
        <w:rPr>
          <w:rFonts w:cs="David" w:hint="cs"/>
          <w:rtl/>
        </w:rPr>
      </w:pPr>
      <w:r w:rsidRPr="007C56AC">
        <w:rPr>
          <w:rFonts w:cs="David" w:hint="cs"/>
          <w:rtl/>
        </w:rPr>
        <w:t>לבקש הצעה נוספת, שיכולה להיות - - -</w:t>
      </w:r>
    </w:p>
    <w:p w14:paraId="63AE1D20"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29A03030" w14:textId="77777777" w:rsidR="007C56AC" w:rsidRPr="007C56AC" w:rsidRDefault="007C56AC" w:rsidP="007C56AC">
      <w:pPr>
        <w:bidi/>
        <w:ind w:firstLine="567"/>
        <w:rPr>
          <w:rFonts w:cs="David" w:hint="cs"/>
          <w:rtl/>
        </w:rPr>
      </w:pPr>
    </w:p>
    <w:p w14:paraId="016579EF" w14:textId="77777777" w:rsidR="007C56AC" w:rsidRPr="007C56AC" w:rsidRDefault="007C56AC" w:rsidP="007C56AC">
      <w:pPr>
        <w:bidi/>
        <w:ind w:firstLine="567"/>
        <w:rPr>
          <w:rFonts w:cs="David" w:hint="cs"/>
          <w:rtl/>
        </w:rPr>
      </w:pPr>
      <w:r w:rsidRPr="007C56AC">
        <w:rPr>
          <w:rFonts w:cs="David" w:hint="cs"/>
          <w:rtl/>
        </w:rPr>
        <w:t xml:space="preserve">בתוך השבועיים עד ה-1 באוגוסט. </w:t>
      </w:r>
    </w:p>
    <w:p w14:paraId="2D0366C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68B5096" w14:textId="77777777" w:rsidR="007C56AC" w:rsidRPr="007C56AC" w:rsidRDefault="007C56AC" w:rsidP="007C56AC">
      <w:pPr>
        <w:bidi/>
        <w:rPr>
          <w:rFonts w:cs="David" w:hint="cs"/>
          <w:u w:val="single"/>
          <w:rtl/>
        </w:rPr>
      </w:pPr>
    </w:p>
    <w:p w14:paraId="599F83D6" w14:textId="77777777" w:rsidR="007C56AC" w:rsidRPr="007C56AC" w:rsidRDefault="007C56AC" w:rsidP="007C56AC">
      <w:pPr>
        <w:bidi/>
        <w:ind w:firstLine="567"/>
        <w:rPr>
          <w:rFonts w:cs="David" w:hint="cs"/>
          <w:rtl/>
        </w:rPr>
      </w:pPr>
      <w:r w:rsidRPr="007C56AC">
        <w:rPr>
          <w:rFonts w:cs="David" w:hint="cs"/>
          <w:rtl/>
        </w:rPr>
        <w:t xml:space="preserve">היא יכולה באותו ערב - - </w:t>
      </w:r>
    </w:p>
    <w:p w14:paraId="57919C35"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08227393" w14:textId="77777777" w:rsidR="007C56AC" w:rsidRPr="007C56AC" w:rsidRDefault="007C56AC" w:rsidP="007C56AC">
      <w:pPr>
        <w:bidi/>
        <w:ind w:firstLine="567"/>
        <w:rPr>
          <w:rFonts w:cs="David" w:hint="cs"/>
          <w:rtl/>
        </w:rPr>
      </w:pPr>
    </w:p>
    <w:p w14:paraId="2CB88B78" w14:textId="77777777" w:rsidR="007C56AC" w:rsidRPr="007C56AC" w:rsidRDefault="007C56AC" w:rsidP="007C56AC">
      <w:pPr>
        <w:bidi/>
        <w:ind w:firstLine="567"/>
        <w:rPr>
          <w:rFonts w:cs="David" w:hint="cs"/>
          <w:rtl/>
        </w:rPr>
      </w:pPr>
      <w:r w:rsidRPr="007C56AC">
        <w:rPr>
          <w:rFonts w:cs="David" w:hint="cs"/>
          <w:rtl/>
        </w:rPr>
        <w:t>או-</w:t>
      </w:r>
      <w:proofErr w:type="spellStart"/>
      <w:r w:rsidRPr="007C56AC">
        <w:rPr>
          <w:rFonts w:cs="David" w:hint="cs"/>
          <w:rtl/>
        </w:rPr>
        <w:t>קיי</w:t>
      </w:r>
      <w:proofErr w:type="spellEnd"/>
      <w:r w:rsidRPr="007C56AC">
        <w:rPr>
          <w:rFonts w:cs="David" w:hint="cs"/>
          <w:rtl/>
        </w:rPr>
        <w:t xml:space="preserve">. אז אפשר להוסיף. </w:t>
      </w:r>
    </w:p>
    <w:p w14:paraId="3ECB55D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19A9958B" w14:textId="77777777" w:rsidR="007C56AC" w:rsidRPr="007C56AC" w:rsidRDefault="007C56AC" w:rsidP="007C56AC">
      <w:pPr>
        <w:bidi/>
        <w:rPr>
          <w:rFonts w:cs="David" w:hint="cs"/>
          <w:u w:val="single"/>
          <w:rtl/>
        </w:rPr>
      </w:pPr>
    </w:p>
    <w:p w14:paraId="19DAA6F4" w14:textId="77777777" w:rsidR="007C56AC" w:rsidRPr="007C56AC" w:rsidRDefault="007C56AC" w:rsidP="007C56AC">
      <w:pPr>
        <w:bidi/>
        <w:ind w:firstLine="567"/>
        <w:rPr>
          <w:rFonts w:cs="David" w:hint="cs"/>
          <w:rtl/>
        </w:rPr>
      </w:pPr>
      <w:r w:rsidRPr="007C56AC">
        <w:rPr>
          <w:rFonts w:cs="David" w:hint="cs"/>
          <w:rtl/>
        </w:rPr>
        <w:t xml:space="preserve">- - במקום חמש שנים </w:t>
      </w:r>
      <w:r w:rsidRPr="007C56AC">
        <w:rPr>
          <w:rFonts w:cs="David"/>
          <w:rtl/>
        </w:rPr>
        <w:t>–</w:t>
      </w:r>
      <w:r w:rsidRPr="007C56AC">
        <w:rPr>
          <w:rFonts w:cs="David" w:hint="cs"/>
          <w:rtl/>
        </w:rPr>
        <w:t xml:space="preserve"> לבקש ארבע שנים, אבל אני לא חושב שאפשר לבוא ולקנות סמכות לוועדה לאחר שההצעה - - -</w:t>
      </w:r>
    </w:p>
    <w:p w14:paraId="74438D9E"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5E9CE254" w14:textId="77777777" w:rsidR="007C56AC" w:rsidRPr="007C56AC" w:rsidRDefault="007C56AC" w:rsidP="007C56AC">
      <w:pPr>
        <w:bidi/>
        <w:ind w:firstLine="567"/>
        <w:rPr>
          <w:rFonts w:cs="David" w:hint="cs"/>
          <w:rtl/>
        </w:rPr>
      </w:pPr>
      <w:r w:rsidRPr="007C56AC">
        <w:rPr>
          <w:rFonts w:cs="David"/>
          <w:u w:val="single"/>
          <w:rtl/>
        </w:rPr>
        <w:br/>
      </w:r>
      <w:r w:rsidRPr="007C56AC">
        <w:rPr>
          <w:rFonts w:cs="David" w:hint="cs"/>
          <w:rtl/>
        </w:rPr>
        <w:tab/>
        <w:t xml:space="preserve">גדעון, אם הממשלה מבקשת, זה מכשיר בעיניך את הנושא ואתה פחות מוטרד? </w:t>
      </w:r>
    </w:p>
    <w:p w14:paraId="43A39B2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68379C2" w14:textId="77777777" w:rsidR="007C56AC" w:rsidRPr="007C56AC" w:rsidRDefault="007C56AC" w:rsidP="007C56AC">
      <w:pPr>
        <w:bidi/>
        <w:rPr>
          <w:rFonts w:cs="David" w:hint="cs"/>
          <w:u w:val="single"/>
          <w:rtl/>
        </w:rPr>
      </w:pPr>
    </w:p>
    <w:p w14:paraId="2CE304D5" w14:textId="77777777" w:rsidR="007C56AC" w:rsidRPr="007C56AC" w:rsidRDefault="007C56AC" w:rsidP="007C56AC">
      <w:pPr>
        <w:bidi/>
        <w:ind w:firstLine="567"/>
        <w:rPr>
          <w:rFonts w:cs="David" w:hint="cs"/>
          <w:rtl/>
        </w:rPr>
      </w:pPr>
      <w:r w:rsidRPr="007C56AC">
        <w:rPr>
          <w:rFonts w:cs="David" w:hint="cs"/>
          <w:rtl/>
        </w:rPr>
        <w:t xml:space="preserve">בוודאי. </w:t>
      </w:r>
    </w:p>
    <w:p w14:paraId="1C3D34E0"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3223284" w14:textId="77777777" w:rsidR="007C56AC" w:rsidRPr="007C56AC" w:rsidRDefault="007C56AC" w:rsidP="007C56AC">
      <w:pPr>
        <w:bidi/>
        <w:ind w:firstLine="567"/>
        <w:rPr>
          <w:rFonts w:cs="David" w:hint="cs"/>
          <w:u w:val="single"/>
          <w:rtl/>
        </w:rPr>
      </w:pPr>
    </w:p>
    <w:p w14:paraId="01F8D430" w14:textId="77777777" w:rsidR="007C56AC" w:rsidRPr="007C56AC" w:rsidRDefault="007C56AC" w:rsidP="007C56AC">
      <w:pPr>
        <w:bidi/>
        <w:ind w:firstLine="567"/>
        <w:rPr>
          <w:rFonts w:cs="David" w:hint="cs"/>
          <w:rtl/>
        </w:rPr>
      </w:pPr>
      <w:r w:rsidRPr="007C56AC">
        <w:rPr>
          <w:rFonts w:cs="David" w:hint="cs"/>
          <w:rtl/>
        </w:rPr>
        <w:t xml:space="preserve">אז אפשר להוסיף את זה. </w:t>
      </w:r>
    </w:p>
    <w:p w14:paraId="41F0EE02"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52E7A1E3" w14:textId="77777777" w:rsidR="007C56AC" w:rsidRPr="007C56AC" w:rsidRDefault="007C56AC" w:rsidP="007C56AC">
      <w:pPr>
        <w:bidi/>
        <w:rPr>
          <w:rFonts w:cs="David" w:hint="cs"/>
          <w:u w:val="single"/>
          <w:rtl/>
        </w:rPr>
      </w:pPr>
    </w:p>
    <w:p w14:paraId="1B3A662C" w14:textId="77777777" w:rsidR="007C56AC" w:rsidRPr="007C56AC" w:rsidRDefault="007C56AC" w:rsidP="007C56AC">
      <w:pPr>
        <w:bidi/>
        <w:ind w:firstLine="567"/>
        <w:rPr>
          <w:rFonts w:cs="David" w:hint="cs"/>
          <w:rtl/>
        </w:rPr>
      </w:pPr>
      <w:r w:rsidRPr="007C56AC">
        <w:rPr>
          <w:rFonts w:cs="David" w:hint="cs"/>
          <w:rtl/>
        </w:rPr>
        <w:t xml:space="preserve">בסדר, אבל זה המסלול שקבוע בחוק, אנחנו לא צריכים להיכנס לרזולוציה הזאת. </w:t>
      </w:r>
    </w:p>
    <w:p w14:paraId="2A6E5E42"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6722CD43" w14:textId="77777777" w:rsidR="007C56AC" w:rsidRPr="007C56AC" w:rsidRDefault="007C56AC" w:rsidP="007C56AC">
      <w:pPr>
        <w:bidi/>
        <w:ind w:firstLine="567"/>
        <w:rPr>
          <w:rFonts w:cs="David" w:hint="cs"/>
          <w:rtl/>
        </w:rPr>
      </w:pPr>
    </w:p>
    <w:p w14:paraId="3D296186" w14:textId="77777777" w:rsidR="007C56AC" w:rsidRPr="007C56AC" w:rsidRDefault="007C56AC" w:rsidP="007C56AC">
      <w:pPr>
        <w:bidi/>
        <w:ind w:firstLine="567"/>
        <w:rPr>
          <w:rFonts w:cs="David" w:hint="cs"/>
          <w:rtl/>
        </w:rPr>
      </w:pPr>
      <w:r w:rsidRPr="007C56AC">
        <w:rPr>
          <w:rFonts w:cs="David" w:hint="cs"/>
          <w:rtl/>
        </w:rPr>
        <w:t xml:space="preserve">זה קביעת סדרי דיון. </w:t>
      </w:r>
    </w:p>
    <w:p w14:paraId="778F37E1"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4C5FA9A6" w14:textId="77777777" w:rsidR="007C56AC" w:rsidRPr="007C56AC" w:rsidRDefault="007C56AC" w:rsidP="007C56AC">
      <w:pPr>
        <w:bidi/>
        <w:rPr>
          <w:rFonts w:cs="David" w:hint="cs"/>
          <w:u w:val="single"/>
          <w:rtl/>
        </w:rPr>
      </w:pPr>
    </w:p>
    <w:p w14:paraId="0CFC2956" w14:textId="77777777" w:rsidR="007C56AC" w:rsidRPr="007C56AC" w:rsidRDefault="007C56AC" w:rsidP="007C56AC">
      <w:pPr>
        <w:bidi/>
        <w:ind w:firstLine="567"/>
        <w:rPr>
          <w:rFonts w:cs="David" w:hint="cs"/>
          <w:rtl/>
        </w:rPr>
      </w:pPr>
      <w:r w:rsidRPr="007C56AC">
        <w:rPr>
          <w:rFonts w:cs="David" w:hint="cs"/>
          <w:rtl/>
        </w:rPr>
        <w:t xml:space="preserve">זה לא סדרי דיון. אתה היום אומר מה יקרה אם החוק ייפול, בעצם. סדרי דיון זה כמה זמן יש לכל נואם. </w:t>
      </w:r>
    </w:p>
    <w:p w14:paraId="40CA8E86"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35CA930E" w14:textId="77777777" w:rsidR="007C56AC" w:rsidRPr="007C56AC" w:rsidRDefault="007C56AC" w:rsidP="007C56AC">
      <w:pPr>
        <w:bidi/>
        <w:rPr>
          <w:rFonts w:cs="David"/>
          <w:rtl/>
        </w:rPr>
      </w:pPr>
    </w:p>
    <w:p w14:paraId="37785AE6" w14:textId="77777777" w:rsidR="007C56AC" w:rsidRPr="007C56AC" w:rsidRDefault="007C56AC" w:rsidP="007C56AC">
      <w:pPr>
        <w:bidi/>
        <w:ind w:firstLine="567"/>
        <w:rPr>
          <w:rFonts w:cs="David" w:hint="cs"/>
          <w:rtl/>
        </w:rPr>
      </w:pPr>
      <w:r w:rsidRPr="007C56AC">
        <w:rPr>
          <w:rFonts w:cs="David" w:hint="cs"/>
          <w:rtl/>
        </w:rPr>
        <w:t xml:space="preserve">זה יותר מסדרי דיון. </w:t>
      </w:r>
    </w:p>
    <w:p w14:paraId="1F440917"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101D818A" w14:textId="77777777" w:rsidR="007C56AC" w:rsidRPr="007C56AC" w:rsidRDefault="007C56AC" w:rsidP="007C56AC">
      <w:pPr>
        <w:bidi/>
        <w:ind w:firstLine="567"/>
        <w:rPr>
          <w:rFonts w:cs="David" w:hint="cs"/>
          <w:rtl/>
        </w:rPr>
      </w:pPr>
    </w:p>
    <w:p w14:paraId="56FF37DD" w14:textId="77777777" w:rsidR="007C56AC" w:rsidRPr="007C56AC" w:rsidRDefault="007C56AC" w:rsidP="007C56AC">
      <w:pPr>
        <w:bidi/>
        <w:ind w:firstLine="567"/>
        <w:rPr>
          <w:rFonts w:cs="David" w:hint="cs"/>
          <w:rtl/>
        </w:rPr>
      </w:pPr>
      <w:r w:rsidRPr="007C56AC">
        <w:rPr>
          <w:rFonts w:cs="David" w:hint="cs"/>
          <w:rtl/>
        </w:rPr>
        <w:t>זה מבהיר את התמונה.</w:t>
      </w:r>
    </w:p>
    <w:p w14:paraId="180F03FC" w14:textId="77777777" w:rsidR="007C56AC" w:rsidRPr="007C56AC" w:rsidRDefault="007C56AC" w:rsidP="007C56AC">
      <w:pPr>
        <w:bidi/>
        <w:rPr>
          <w:rFonts w:cs="David"/>
          <w:rtl/>
        </w:rPr>
      </w:pPr>
      <w:r w:rsidRPr="007C56AC">
        <w:rPr>
          <w:rFonts w:cs="David"/>
          <w:rtl/>
        </w:rPr>
        <w:br/>
      </w:r>
    </w:p>
    <w:p w14:paraId="1318A734"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גדעון סער:</w:t>
      </w:r>
    </w:p>
    <w:p w14:paraId="33D32266" w14:textId="77777777" w:rsidR="007C56AC" w:rsidRPr="007C56AC" w:rsidRDefault="007C56AC" w:rsidP="007C56AC">
      <w:pPr>
        <w:bidi/>
        <w:rPr>
          <w:rFonts w:cs="David" w:hint="cs"/>
          <w:u w:val="single"/>
          <w:rtl/>
        </w:rPr>
      </w:pPr>
    </w:p>
    <w:p w14:paraId="45DB78D9" w14:textId="77777777" w:rsidR="007C56AC" w:rsidRPr="007C56AC" w:rsidRDefault="007C56AC" w:rsidP="007C56AC">
      <w:pPr>
        <w:bidi/>
        <w:ind w:firstLine="567"/>
        <w:rPr>
          <w:rFonts w:cs="David" w:hint="cs"/>
          <w:rtl/>
        </w:rPr>
      </w:pPr>
      <w:r w:rsidRPr="007C56AC">
        <w:rPr>
          <w:rFonts w:cs="David" w:hint="cs"/>
          <w:rtl/>
        </w:rPr>
        <w:t xml:space="preserve">אז אם התמונה היא מובהרת, אני חושב שמוסכם על כולם שהממשלה רשאית להביא. צריך גם להיות מתונים </w:t>
      </w:r>
      <w:r w:rsidRPr="007C56AC">
        <w:rPr>
          <w:rFonts w:cs="David"/>
          <w:rtl/>
        </w:rPr>
        <w:t>–</w:t>
      </w:r>
      <w:r w:rsidRPr="007C56AC">
        <w:rPr>
          <w:rFonts w:cs="David" w:hint="cs"/>
          <w:rtl/>
        </w:rPr>
        <w:t xml:space="preserve"> מביאים פה הצעה בלי הסתייגויות. אפשר היה להגיד שיכולות להיות הסתייגויות. </w:t>
      </w:r>
    </w:p>
    <w:p w14:paraId="0FB7F5DA"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1F5F5795" w14:textId="77777777" w:rsidR="007C56AC" w:rsidRPr="007C56AC" w:rsidRDefault="007C56AC" w:rsidP="007C56AC">
      <w:pPr>
        <w:bidi/>
        <w:rPr>
          <w:rFonts w:cs="David" w:hint="cs"/>
          <w:rtl/>
        </w:rPr>
      </w:pPr>
    </w:p>
    <w:p w14:paraId="27AFA920" w14:textId="77777777" w:rsidR="007C56AC" w:rsidRPr="007C56AC" w:rsidRDefault="007C56AC" w:rsidP="007C56AC">
      <w:pPr>
        <w:bidi/>
        <w:ind w:firstLine="567"/>
        <w:rPr>
          <w:rFonts w:cs="David" w:hint="cs"/>
          <w:rtl/>
        </w:rPr>
      </w:pPr>
      <w:r w:rsidRPr="007C56AC">
        <w:rPr>
          <w:rFonts w:cs="David" w:hint="cs"/>
          <w:rtl/>
        </w:rPr>
        <w:t>פה לא מהות הדיון, עם כל הכבוד.</w:t>
      </w:r>
    </w:p>
    <w:p w14:paraId="18F7FAB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C5AA40F" w14:textId="77777777" w:rsidR="007C56AC" w:rsidRPr="007C56AC" w:rsidRDefault="007C56AC" w:rsidP="007C56AC">
      <w:pPr>
        <w:bidi/>
        <w:rPr>
          <w:rFonts w:cs="David" w:hint="cs"/>
          <w:u w:val="single"/>
          <w:rtl/>
        </w:rPr>
      </w:pPr>
    </w:p>
    <w:p w14:paraId="3C54C245" w14:textId="77777777" w:rsidR="007C56AC" w:rsidRPr="007C56AC" w:rsidRDefault="007C56AC" w:rsidP="007C56AC">
      <w:pPr>
        <w:bidi/>
        <w:ind w:firstLine="567"/>
        <w:rPr>
          <w:rFonts w:cs="David" w:hint="cs"/>
          <w:rtl/>
        </w:rPr>
      </w:pPr>
      <w:r w:rsidRPr="007C56AC">
        <w:rPr>
          <w:rFonts w:cs="David" w:hint="cs"/>
          <w:rtl/>
        </w:rPr>
        <w:t xml:space="preserve">לא צריך את הכול. הרי זה יעבור. אפשר לבוא לדבר שברור מה קורה אם הוא עובר, ואם הוא לא עובר, הממשלה רשאית לבקש במקום חמש שנים </w:t>
      </w:r>
      <w:r w:rsidRPr="007C56AC">
        <w:rPr>
          <w:rFonts w:cs="David"/>
          <w:rtl/>
        </w:rPr>
        <w:t>–</w:t>
      </w:r>
      <w:r w:rsidRPr="007C56AC">
        <w:rPr>
          <w:rFonts w:cs="David" w:hint="cs"/>
          <w:rtl/>
        </w:rPr>
        <w:t xml:space="preserve"> ארבע שנים ו-11 חודשים, ולהביא את זה מחדש, אבל להיכנס למצב כזה </w:t>
      </w:r>
      <w:r w:rsidRPr="007C56AC">
        <w:rPr>
          <w:rFonts w:cs="David"/>
          <w:rtl/>
        </w:rPr>
        <w:t>–</w:t>
      </w:r>
      <w:r w:rsidRPr="007C56AC">
        <w:rPr>
          <w:rFonts w:cs="David" w:hint="cs"/>
          <w:rtl/>
        </w:rPr>
        <w:t xml:space="preserve"> אנחנו בעצם יוצרים לעצמנו מין דין חדש.</w:t>
      </w:r>
    </w:p>
    <w:p w14:paraId="1AAD9D6C"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117CEF3C" w14:textId="77777777" w:rsidR="007C56AC" w:rsidRPr="007C56AC" w:rsidRDefault="007C56AC" w:rsidP="007C56AC">
      <w:pPr>
        <w:bidi/>
        <w:rPr>
          <w:rFonts w:cs="David"/>
          <w:rtl/>
        </w:rPr>
      </w:pPr>
    </w:p>
    <w:p w14:paraId="00F290B7" w14:textId="77777777" w:rsidR="007C56AC" w:rsidRPr="007C56AC" w:rsidRDefault="007C56AC" w:rsidP="007C56AC">
      <w:pPr>
        <w:bidi/>
        <w:ind w:firstLine="567"/>
        <w:rPr>
          <w:rFonts w:cs="David" w:hint="cs"/>
          <w:rtl/>
        </w:rPr>
      </w:pPr>
      <w:r w:rsidRPr="007C56AC">
        <w:rPr>
          <w:rFonts w:cs="David" w:hint="cs"/>
          <w:rtl/>
        </w:rPr>
        <w:t>אני מציע לאמץ את המלצת חבר הכנסת גדעון סער בעניין הזה.</w:t>
      </w:r>
    </w:p>
    <w:p w14:paraId="74A66DA1" w14:textId="77777777" w:rsidR="007C56AC" w:rsidRPr="007C56AC" w:rsidRDefault="007C56AC" w:rsidP="007C56AC">
      <w:pPr>
        <w:bidi/>
        <w:rPr>
          <w:rFonts w:cs="David" w:hint="cs"/>
          <w:rtl/>
        </w:rPr>
      </w:pPr>
      <w:r w:rsidRPr="007C56AC">
        <w:rPr>
          <w:rFonts w:cs="David"/>
          <w:rtl/>
        </w:rPr>
        <w:br/>
      </w:r>
      <w:proofErr w:type="spellStart"/>
      <w:r w:rsidRPr="007C56AC">
        <w:rPr>
          <w:rFonts w:cs="David" w:hint="cs"/>
          <w:u w:val="single"/>
          <w:rtl/>
        </w:rPr>
        <w:t>עתניאל</w:t>
      </w:r>
      <w:proofErr w:type="spellEnd"/>
      <w:r w:rsidRPr="007C56AC">
        <w:rPr>
          <w:rFonts w:cs="David" w:hint="cs"/>
          <w:u w:val="single"/>
          <w:rtl/>
        </w:rPr>
        <w:t xml:space="preserve"> </w:t>
      </w:r>
      <w:proofErr w:type="spellStart"/>
      <w:r w:rsidRPr="007C56AC">
        <w:rPr>
          <w:rFonts w:cs="David" w:hint="cs"/>
          <w:u w:val="single"/>
          <w:rtl/>
        </w:rPr>
        <w:t>שנלר</w:t>
      </w:r>
      <w:proofErr w:type="spellEnd"/>
      <w:r w:rsidRPr="007C56AC">
        <w:rPr>
          <w:rFonts w:cs="David" w:hint="cs"/>
          <w:u w:val="single"/>
          <w:rtl/>
        </w:rPr>
        <w:t>:</w:t>
      </w:r>
    </w:p>
    <w:p w14:paraId="2FC8BFB0" w14:textId="77777777" w:rsidR="007C56AC" w:rsidRPr="007C56AC" w:rsidRDefault="007C56AC" w:rsidP="007C56AC">
      <w:pPr>
        <w:bidi/>
        <w:rPr>
          <w:rFonts w:cs="David" w:hint="cs"/>
          <w:rtl/>
        </w:rPr>
      </w:pPr>
    </w:p>
    <w:p w14:paraId="436E8E3E" w14:textId="77777777" w:rsidR="007C56AC" w:rsidRPr="007C56AC" w:rsidRDefault="007C56AC" w:rsidP="007C56AC">
      <w:pPr>
        <w:bidi/>
        <w:ind w:firstLine="567"/>
        <w:rPr>
          <w:rFonts w:cs="David" w:hint="cs"/>
          <w:rtl/>
        </w:rPr>
      </w:pPr>
      <w:r w:rsidRPr="007C56AC">
        <w:rPr>
          <w:rFonts w:cs="David" w:hint="cs"/>
          <w:rtl/>
        </w:rPr>
        <w:t xml:space="preserve">אני רוצה להתנגד לדבריו של חבר הכנסת סער. ישנם נושאים שהם כל כך מהותיים, שאני לא קונה שני דברים </w:t>
      </w:r>
      <w:r w:rsidRPr="007C56AC">
        <w:rPr>
          <w:rFonts w:cs="David"/>
          <w:rtl/>
        </w:rPr>
        <w:t>–</w:t>
      </w:r>
      <w:r w:rsidRPr="007C56AC">
        <w:rPr>
          <w:rFonts w:cs="David" w:hint="cs"/>
          <w:rtl/>
        </w:rPr>
        <w:t xml:space="preserve"> לא את </w:t>
      </w:r>
      <w:proofErr w:type="spellStart"/>
      <w:r w:rsidRPr="007C56AC">
        <w:rPr>
          <w:rFonts w:cs="David" w:hint="cs"/>
          <w:rtl/>
        </w:rPr>
        <w:t>הבמילא</w:t>
      </w:r>
      <w:proofErr w:type="spellEnd"/>
      <w:r w:rsidRPr="007C56AC">
        <w:rPr>
          <w:rFonts w:cs="David" w:hint="cs"/>
          <w:rtl/>
        </w:rPr>
        <w:t xml:space="preserve"> זה יעבור. הלוואי ואתה צודק, אבל אני לא קונה את הוודאות הזאת. </w:t>
      </w:r>
    </w:p>
    <w:p w14:paraId="0353A90F"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3B895155" w14:textId="77777777" w:rsidR="007C56AC" w:rsidRPr="007C56AC" w:rsidRDefault="007C56AC" w:rsidP="007C56AC">
      <w:pPr>
        <w:bidi/>
        <w:rPr>
          <w:rFonts w:cs="David"/>
          <w:rtl/>
        </w:rPr>
      </w:pPr>
    </w:p>
    <w:p w14:paraId="1E01FC28" w14:textId="77777777" w:rsidR="007C56AC" w:rsidRPr="007C56AC" w:rsidRDefault="007C56AC" w:rsidP="007C56AC">
      <w:pPr>
        <w:bidi/>
        <w:ind w:firstLine="567"/>
        <w:rPr>
          <w:rFonts w:cs="David" w:hint="cs"/>
          <w:rtl/>
        </w:rPr>
      </w:pPr>
      <w:r w:rsidRPr="007C56AC">
        <w:rPr>
          <w:rFonts w:cs="David" w:hint="cs"/>
          <w:rtl/>
        </w:rPr>
        <w:t xml:space="preserve">נניח. </w:t>
      </w:r>
    </w:p>
    <w:p w14:paraId="4D333F94" w14:textId="77777777" w:rsidR="007C56AC" w:rsidRPr="007C56AC" w:rsidRDefault="007C56AC" w:rsidP="007C56AC">
      <w:pPr>
        <w:bidi/>
        <w:rPr>
          <w:rFonts w:cs="David" w:hint="cs"/>
          <w:rtl/>
        </w:rPr>
      </w:pPr>
      <w:r w:rsidRPr="007C56AC">
        <w:rPr>
          <w:rFonts w:cs="David"/>
          <w:rtl/>
        </w:rPr>
        <w:br/>
      </w:r>
      <w:proofErr w:type="spellStart"/>
      <w:r w:rsidRPr="007C56AC">
        <w:rPr>
          <w:rFonts w:cs="David" w:hint="cs"/>
          <w:u w:val="single"/>
          <w:rtl/>
        </w:rPr>
        <w:t>עתניאל</w:t>
      </w:r>
      <w:proofErr w:type="spellEnd"/>
      <w:r w:rsidRPr="007C56AC">
        <w:rPr>
          <w:rFonts w:cs="David" w:hint="cs"/>
          <w:u w:val="single"/>
          <w:rtl/>
        </w:rPr>
        <w:t xml:space="preserve"> </w:t>
      </w:r>
      <w:proofErr w:type="spellStart"/>
      <w:r w:rsidRPr="007C56AC">
        <w:rPr>
          <w:rFonts w:cs="David" w:hint="cs"/>
          <w:u w:val="single"/>
          <w:rtl/>
        </w:rPr>
        <w:t>שנלר</w:t>
      </w:r>
      <w:proofErr w:type="spellEnd"/>
      <w:r w:rsidRPr="007C56AC">
        <w:rPr>
          <w:rFonts w:cs="David" w:hint="cs"/>
          <w:u w:val="single"/>
          <w:rtl/>
        </w:rPr>
        <w:t>:</w:t>
      </w:r>
    </w:p>
    <w:p w14:paraId="421B01AF" w14:textId="77777777" w:rsidR="007C56AC" w:rsidRPr="007C56AC" w:rsidRDefault="007C56AC" w:rsidP="007C56AC">
      <w:pPr>
        <w:bidi/>
        <w:rPr>
          <w:rFonts w:cs="David" w:hint="cs"/>
          <w:rtl/>
        </w:rPr>
      </w:pPr>
    </w:p>
    <w:p w14:paraId="211C6626" w14:textId="77777777" w:rsidR="007C56AC" w:rsidRPr="007C56AC" w:rsidRDefault="007C56AC" w:rsidP="007C56AC">
      <w:pPr>
        <w:bidi/>
        <w:ind w:firstLine="567"/>
        <w:rPr>
          <w:rFonts w:cs="David" w:hint="cs"/>
          <w:rtl/>
        </w:rPr>
      </w:pPr>
      <w:r w:rsidRPr="007C56AC">
        <w:rPr>
          <w:rFonts w:cs="David" w:hint="cs"/>
          <w:rtl/>
        </w:rPr>
        <w:t xml:space="preserve">ושנית, אני לא חושב שמותר לקחת בדברים כאלה איזשהו סיכון כלשהו, שמכניס אותנו לסד של שבועיים, שאם לא נעמוד בכך </w:t>
      </w:r>
      <w:r w:rsidRPr="007C56AC">
        <w:rPr>
          <w:rFonts w:cs="David"/>
          <w:rtl/>
        </w:rPr>
        <w:t>–</w:t>
      </w:r>
      <w:r w:rsidRPr="007C56AC">
        <w:rPr>
          <w:rFonts w:cs="David" w:hint="cs"/>
          <w:rtl/>
        </w:rPr>
        <w:t xml:space="preserve"> אנחנו נהיה במצב קשה מנשוא.</w:t>
      </w:r>
    </w:p>
    <w:p w14:paraId="598795E5" w14:textId="77777777" w:rsidR="007C56AC" w:rsidRPr="007C56AC" w:rsidRDefault="007C56AC" w:rsidP="007C56AC">
      <w:pPr>
        <w:bidi/>
        <w:ind w:firstLine="567"/>
        <w:rPr>
          <w:rFonts w:cs="David" w:hint="cs"/>
          <w:rtl/>
        </w:rPr>
      </w:pPr>
    </w:p>
    <w:p w14:paraId="418E6714" w14:textId="77777777" w:rsidR="007C56AC" w:rsidRPr="007C56AC" w:rsidRDefault="007C56AC" w:rsidP="007C56AC">
      <w:pPr>
        <w:bidi/>
        <w:ind w:firstLine="567"/>
        <w:rPr>
          <w:rFonts w:cs="David" w:hint="cs"/>
          <w:rtl/>
        </w:rPr>
      </w:pPr>
      <w:r w:rsidRPr="007C56AC">
        <w:rPr>
          <w:rFonts w:cs="David" w:hint="cs"/>
          <w:rtl/>
        </w:rPr>
        <w:t xml:space="preserve">לכן, אדוני היושב-ראש, אני רוצה להציע שבכל מקרה אם זה נגד </w:t>
      </w:r>
      <w:r w:rsidRPr="007C56AC">
        <w:rPr>
          <w:rFonts w:cs="David"/>
          <w:rtl/>
        </w:rPr>
        <w:t>–</w:t>
      </w:r>
      <w:r w:rsidRPr="007C56AC">
        <w:rPr>
          <w:rFonts w:cs="David" w:hint="cs"/>
          <w:rtl/>
        </w:rPr>
        <w:t xml:space="preserve"> תוקפו של החוק יוארך  בעוד שישה חודשים, ולעצור כאן.</w:t>
      </w:r>
    </w:p>
    <w:p w14:paraId="0F1551E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3FF379AF" w14:textId="77777777" w:rsidR="007C56AC" w:rsidRPr="007C56AC" w:rsidRDefault="007C56AC" w:rsidP="007C56AC">
      <w:pPr>
        <w:bidi/>
        <w:rPr>
          <w:rFonts w:cs="David" w:hint="cs"/>
          <w:rtl/>
        </w:rPr>
      </w:pPr>
    </w:p>
    <w:p w14:paraId="7A9010F4" w14:textId="77777777" w:rsidR="007C56AC" w:rsidRPr="007C56AC" w:rsidRDefault="007C56AC" w:rsidP="007C56AC">
      <w:pPr>
        <w:bidi/>
        <w:ind w:firstLine="567"/>
        <w:rPr>
          <w:rFonts w:cs="David" w:hint="cs"/>
          <w:rtl/>
        </w:rPr>
      </w:pPr>
      <w:r w:rsidRPr="007C56AC">
        <w:rPr>
          <w:rFonts w:cs="David" w:hint="cs"/>
          <w:rtl/>
        </w:rPr>
        <w:t xml:space="preserve">זאת ההצעה, למעשה. בכל מקרה יש הארכה. </w:t>
      </w:r>
    </w:p>
    <w:p w14:paraId="03E74D71"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קריאות:</w:t>
      </w:r>
    </w:p>
    <w:p w14:paraId="5B9291A2" w14:textId="77777777" w:rsidR="007C56AC" w:rsidRPr="007C56AC" w:rsidRDefault="007C56AC" w:rsidP="007C56AC">
      <w:pPr>
        <w:bidi/>
        <w:ind w:firstLine="567"/>
        <w:rPr>
          <w:rFonts w:cs="David" w:hint="cs"/>
          <w:rtl/>
        </w:rPr>
      </w:pPr>
      <w:r w:rsidRPr="007C56AC">
        <w:rPr>
          <w:rFonts w:cs="David"/>
          <w:u w:val="single"/>
          <w:rtl/>
        </w:rPr>
        <w:br/>
      </w:r>
      <w:r w:rsidRPr="007C56AC">
        <w:rPr>
          <w:rFonts w:cs="David" w:hint="cs"/>
          <w:rtl/>
        </w:rPr>
        <w:tab/>
        <w:t>- - -</w:t>
      </w:r>
    </w:p>
    <w:p w14:paraId="20E9ECCA"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92DBB4D" w14:textId="77777777" w:rsidR="007C56AC" w:rsidRPr="007C56AC" w:rsidRDefault="007C56AC" w:rsidP="007C56AC">
      <w:pPr>
        <w:bidi/>
        <w:rPr>
          <w:rFonts w:cs="David" w:hint="cs"/>
          <w:u w:val="single"/>
          <w:rtl/>
        </w:rPr>
      </w:pPr>
    </w:p>
    <w:p w14:paraId="7A776278" w14:textId="77777777" w:rsidR="007C56AC" w:rsidRPr="007C56AC" w:rsidRDefault="007C56AC" w:rsidP="007C56AC">
      <w:pPr>
        <w:bidi/>
        <w:rPr>
          <w:rFonts w:cs="David" w:hint="cs"/>
          <w:rtl/>
        </w:rPr>
      </w:pPr>
      <w:r w:rsidRPr="007C56AC">
        <w:rPr>
          <w:rFonts w:cs="David" w:hint="cs"/>
          <w:rtl/>
        </w:rPr>
        <w:tab/>
        <w:t xml:space="preserve">אני מסכם את הדיון בהתייחסות של חבר הכנסת אורי אריאל. </w:t>
      </w:r>
    </w:p>
    <w:p w14:paraId="51098C34" w14:textId="77777777" w:rsidR="007C56AC" w:rsidRPr="007C56AC" w:rsidRDefault="007C56AC" w:rsidP="007C56AC">
      <w:pPr>
        <w:bidi/>
        <w:rPr>
          <w:rFonts w:cs="David" w:hint="cs"/>
          <w:u w:val="single"/>
          <w:rtl/>
        </w:rPr>
      </w:pPr>
    </w:p>
    <w:p w14:paraId="76549568" w14:textId="77777777" w:rsidR="007C56AC" w:rsidRPr="007C56AC" w:rsidRDefault="007C56AC" w:rsidP="007C56AC">
      <w:pPr>
        <w:bidi/>
        <w:rPr>
          <w:rFonts w:cs="David"/>
          <w:rtl/>
        </w:rPr>
      </w:pPr>
      <w:r w:rsidRPr="007C56AC">
        <w:rPr>
          <w:rFonts w:cs="David" w:hint="eastAsia"/>
          <w:u w:val="single"/>
          <w:rtl/>
        </w:rPr>
        <w:t>אורי</w:t>
      </w:r>
      <w:r w:rsidRPr="007C56AC">
        <w:rPr>
          <w:rFonts w:cs="David"/>
          <w:u w:val="single"/>
          <w:rtl/>
        </w:rPr>
        <w:t xml:space="preserve"> אריאל:</w:t>
      </w:r>
    </w:p>
    <w:p w14:paraId="25F4B3EA" w14:textId="77777777" w:rsidR="007C56AC" w:rsidRPr="007C56AC" w:rsidRDefault="007C56AC" w:rsidP="007C56AC">
      <w:pPr>
        <w:bidi/>
        <w:rPr>
          <w:rFonts w:cs="David"/>
          <w:rtl/>
        </w:rPr>
      </w:pPr>
    </w:p>
    <w:p w14:paraId="37A6D8AC" w14:textId="77777777" w:rsidR="007C56AC" w:rsidRPr="007C56AC" w:rsidRDefault="007C56AC" w:rsidP="007C56AC">
      <w:pPr>
        <w:bidi/>
        <w:ind w:firstLine="567"/>
        <w:rPr>
          <w:rFonts w:cs="David" w:hint="cs"/>
          <w:rtl/>
        </w:rPr>
      </w:pPr>
      <w:r w:rsidRPr="007C56AC">
        <w:rPr>
          <w:rFonts w:cs="David" w:hint="cs"/>
          <w:rtl/>
        </w:rPr>
        <w:t xml:space="preserve">אני מציע לחברים לצאת רגע מהלחץ - כי אין פה לחץ אמיתי - ולקבל את הצעת חבר הכנסת סער. </w:t>
      </w:r>
    </w:p>
    <w:p w14:paraId="16D30EF6" w14:textId="77777777" w:rsidR="007C56AC" w:rsidRPr="007C56AC" w:rsidRDefault="007C56AC" w:rsidP="007C56AC">
      <w:pPr>
        <w:bidi/>
        <w:ind w:firstLine="567"/>
        <w:rPr>
          <w:rFonts w:cs="David" w:hint="cs"/>
          <w:rtl/>
        </w:rPr>
      </w:pPr>
    </w:p>
    <w:p w14:paraId="39F1A9FE" w14:textId="77777777" w:rsidR="007C56AC" w:rsidRPr="007C56AC" w:rsidRDefault="007C56AC" w:rsidP="007C56AC">
      <w:pPr>
        <w:bidi/>
        <w:ind w:firstLine="567"/>
        <w:rPr>
          <w:rFonts w:cs="David"/>
          <w:rtl/>
        </w:rPr>
      </w:pPr>
      <w:r w:rsidRPr="007C56AC">
        <w:rPr>
          <w:rFonts w:cs="David" w:hint="cs"/>
          <w:rtl/>
        </w:rPr>
        <w:t xml:space="preserve">אני אומר יותר מכך. נניח לרגע </w:t>
      </w:r>
      <w:r w:rsidRPr="007C56AC">
        <w:rPr>
          <w:rFonts w:cs="David"/>
          <w:rtl/>
        </w:rPr>
        <w:t>–</w:t>
      </w:r>
      <w:r w:rsidRPr="007C56AC">
        <w:rPr>
          <w:rFonts w:cs="David" w:hint="cs"/>
          <w:rtl/>
        </w:rPr>
        <w:t xml:space="preserve"> ידידי חבר הכנסת </w:t>
      </w:r>
      <w:proofErr w:type="spellStart"/>
      <w:r w:rsidRPr="007C56AC">
        <w:rPr>
          <w:rFonts w:cs="David" w:hint="cs"/>
          <w:rtl/>
        </w:rPr>
        <w:t>שנלר</w:t>
      </w:r>
      <w:proofErr w:type="spellEnd"/>
      <w:r w:rsidRPr="007C56AC">
        <w:rPr>
          <w:rFonts w:cs="David" w:hint="cs"/>
          <w:rtl/>
        </w:rPr>
        <w:t xml:space="preserve"> </w:t>
      </w:r>
      <w:r w:rsidRPr="007C56AC">
        <w:rPr>
          <w:rFonts w:cs="David"/>
          <w:rtl/>
        </w:rPr>
        <w:t>–</w:t>
      </w:r>
      <w:r w:rsidRPr="007C56AC">
        <w:rPr>
          <w:rFonts w:cs="David" w:hint="cs"/>
          <w:rtl/>
        </w:rPr>
        <w:t xml:space="preserve"> שהחוק לא עבר, ואז הממשלה צריכה לבקש, וכו', יש פרוצדורה. </w:t>
      </w:r>
    </w:p>
    <w:p w14:paraId="071338B6" w14:textId="77777777" w:rsidR="007C56AC" w:rsidRPr="007C56AC" w:rsidRDefault="007C56AC" w:rsidP="007C56AC">
      <w:pPr>
        <w:bidi/>
        <w:ind w:firstLine="567"/>
        <w:rPr>
          <w:rFonts w:cs="David" w:hint="cs"/>
          <w:rtl/>
        </w:rPr>
      </w:pPr>
      <w:r w:rsidRPr="007C56AC">
        <w:rPr>
          <w:rFonts w:cs="David"/>
          <w:rtl/>
        </w:rPr>
        <w:br w:type="page"/>
      </w:r>
      <w:r w:rsidRPr="007C56AC">
        <w:rPr>
          <w:rFonts w:cs="David" w:hint="cs"/>
          <w:rtl/>
        </w:rPr>
        <w:t xml:space="preserve">נניח ששבועיים אין חוק טל, מה בדיוק יקרה? האם אתה רואה את חיילי צה"ל מתפרסים בישיבות, חוטפים את הנערים ומגייסים אותם? נניח, הכי גרוע בעולם </w:t>
      </w:r>
      <w:r w:rsidRPr="007C56AC">
        <w:rPr>
          <w:rFonts w:cs="David"/>
          <w:rtl/>
        </w:rPr>
        <w:t>–</w:t>
      </w:r>
      <w:r w:rsidRPr="007C56AC">
        <w:rPr>
          <w:rFonts w:cs="David" w:hint="cs"/>
          <w:rtl/>
        </w:rPr>
        <w:t xml:space="preserve"> שבועיים יהיה פער. זה לא צריך להיות פער. </w:t>
      </w:r>
    </w:p>
    <w:p w14:paraId="077363E1"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70CB6655" w14:textId="77777777" w:rsidR="007C56AC" w:rsidRPr="007C56AC" w:rsidRDefault="007C56AC" w:rsidP="007C56AC">
      <w:pPr>
        <w:bidi/>
        <w:ind w:firstLine="567"/>
        <w:rPr>
          <w:rFonts w:cs="David" w:hint="cs"/>
          <w:rtl/>
        </w:rPr>
      </w:pPr>
    </w:p>
    <w:p w14:paraId="4621C28A" w14:textId="77777777" w:rsidR="007C56AC" w:rsidRPr="007C56AC" w:rsidRDefault="007C56AC" w:rsidP="007C56AC">
      <w:pPr>
        <w:bidi/>
        <w:ind w:firstLine="567"/>
        <w:rPr>
          <w:rFonts w:cs="David" w:hint="cs"/>
          <w:rtl/>
        </w:rPr>
      </w:pPr>
      <w:r w:rsidRPr="007C56AC">
        <w:rPr>
          <w:rFonts w:cs="David" w:hint="cs"/>
          <w:rtl/>
        </w:rPr>
        <w:t xml:space="preserve">לא. שבועיים זה בין ההצבעה בכנסת עד מועד פקיעת החוק. </w:t>
      </w:r>
    </w:p>
    <w:p w14:paraId="1831051F"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2B9E39B3" w14:textId="77777777" w:rsidR="007C56AC" w:rsidRPr="007C56AC" w:rsidRDefault="007C56AC" w:rsidP="007C56AC">
      <w:pPr>
        <w:bidi/>
        <w:rPr>
          <w:rFonts w:cs="David"/>
          <w:rtl/>
        </w:rPr>
      </w:pPr>
    </w:p>
    <w:p w14:paraId="70184DC8" w14:textId="77777777" w:rsidR="007C56AC" w:rsidRPr="007C56AC" w:rsidRDefault="007C56AC" w:rsidP="007C56AC">
      <w:pPr>
        <w:bidi/>
        <w:ind w:firstLine="567"/>
        <w:rPr>
          <w:rFonts w:cs="David" w:hint="cs"/>
          <w:rtl/>
        </w:rPr>
      </w:pPr>
      <w:r w:rsidRPr="007C56AC">
        <w:rPr>
          <w:rFonts w:cs="David" w:hint="cs"/>
          <w:rtl/>
        </w:rPr>
        <w:t xml:space="preserve">נניח שפקע החוק, אז מה קרה שבועיים? </w:t>
      </w:r>
    </w:p>
    <w:p w14:paraId="6F6CF5FA"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42256FA1" w14:textId="77777777" w:rsidR="007C56AC" w:rsidRPr="007C56AC" w:rsidRDefault="007C56AC" w:rsidP="007C56AC">
      <w:pPr>
        <w:bidi/>
        <w:ind w:firstLine="567"/>
        <w:rPr>
          <w:rFonts w:cs="David" w:hint="cs"/>
          <w:rtl/>
        </w:rPr>
      </w:pPr>
    </w:p>
    <w:p w14:paraId="31385E6A" w14:textId="77777777" w:rsidR="007C56AC" w:rsidRPr="007C56AC" w:rsidRDefault="007C56AC" w:rsidP="007C56AC">
      <w:pPr>
        <w:bidi/>
        <w:ind w:firstLine="567"/>
        <w:rPr>
          <w:rFonts w:cs="David" w:hint="cs"/>
          <w:rtl/>
        </w:rPr>
      </w:pPr>
      <w:r w:rsidRPr="007C56AC">
        <w:rPr>
          <w:rFonts w:cs="David" w:hint="cs"/>
          <w:rtl/>
        </w:rPr>
        <w:t>למה שבועיים? מאיפה שבועיים?</w:t>
      </w:r>
    </w:p>
    <w:p w14:paraId="5A8AC3B3"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קריאות:</w:t>
      </w:r>
    </w:p>
    <w:p w14:paraId="188296E7" w14:textId="77777777" w:rsidR="007C56AC" w:rsidRPr="007C56AC" w:rsidRDefault="007C56AC" w:rsidP="007C56AC">
      <w:pPr>
        <w:bidi/>
        <w:ind w:firstLine="567"/>
        <w:rPr>
          <w:rFonts w:cs="David" w:hint="cs"/>
          <w:u w:val="single"/>
          <w:rtl/>
        </w:rPr>
      </w:pPr>
    </w:p>
    <w:p w14:paraId="64E3CC78" w14:textId="77777777" w:rsidR="007C56AC" w:rsidRPr="007C56AC" w:rsidRDefault="007C56AC" w:rsidP="007C56AC">
      <w:pPr>
        <w:bidi/>
        <w:ind w:firstLine="567"/>
        <w:rPr>
          <w:rFonts w:cs="David" w:hint="cs"/>
          <w:rtl/>
        </w:rPr>
      </w:pPr>
      <w:r w:rsidRPr="007C56AC">
        <w:rPr>
          <w:rFonts w:cs="David" w:hint="cs"/>
          <w:rtl/>
        </w:rPr>
        <w:t>- - -</w:t>
      </w:r>
    </w:p>
    <w:p w14:paraId="12280C69" w14:textId="77777777" w:rsidR="007C56AC" w:rsidRPr="007C56AC" w:rsidRDefault="007C56AC" w:rsidP="007C56AC">
      <w:pPr>
        <w:bidi/>
        <w:rPr>
          <w:rFonts w:cs="David" w:hint="cs"/>
          <w:u w:val="single"/>
          <w:rtl/>
        </w:rPr>
      </w:pPr>
    </w:p>
    <w:p w14:paraId="2570D271"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445F8A9" w14:textId="77777777" w:rsidR="007C56AC" w:rsidRPr="007C56AC" w:rsidRDefault="007C56AC" w:rsidP="007C56AC">
      <w:pPr>
        <w:bidi/>
        <w:rPr>
          <w:rFonts w:cs="David" w:hint="cs"/>
          <w:u w:val="single"/>
          <w:rtl/>
        </w:rPr>
      </w:pPr>
    </w:p>
    <w:p w14:paraId="3B6173C4" w14:textId="77777777" w:rsidR="007C56AC" w:rsidRPr="007C56AC" w:rsidRDefault="007C56AC" w:rsidP="007C56AC">
      <w:pPr>
        <w:bidi/>
        <w:rPr>
          <w:rFonts w:cs="David" w:hint="cs"/>
          <w:rtl/>
        </w:rPr>
      </w:pPr>
      <w:r w:rsidRPr="007C56AC">
        <w:rPr>
          <w:rFonts w:cs="David" w:hint="cs"/>
          <w:rtl/>
        </w:rPr>
        <w:tab/>
        <w:t xml:space="preserve">רבותי, אני מעלה את נוסח ההצעה להצבעה. </w:t>
      </w:r>
    </w:p>
    <w:p w14:paraId="24A2F029"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19E41316" w14:textId="77777777" w:rsidR="007C56AC" w:rsidRPr="007C56AC" w:rsidRDefault="007C56AC" w:rsidP="007C56AC">
      <w:pPr>
        <w:bidi/>
        <w:rPr>
          <w:rFonts w:cs="David" w:hint="cs"/>
          <w:rtl/>
        </w:rPr>
      </w:pPr>
    </w:p>
    <w:p w14:paraId="5DBD03B0" w14:textId="77777777" w:rsidR="007C56AC" w:rsidRPr="007C56AC" w:rsidRDefault="007C56AC" w:rsidP="007C56AC">
      <w:pPr>
        <w:bidi/>
        <w:rPr>
          <w:rFonts w:cs="David" w:hint="cs"/>
          <w:rtl/>
        </w:rPr>
      </w:pPr>
      <w:r w:rsidRPr="007C56AC">
        <w:rPr>
          <w:rFonts w:cs="David" w:hint="cs"/>
          <w:rtl/>
        </w:rPr>
        <w:tab/>
        <w:t xml:space="preserve">אני רק אבהיר כי זה לא מופיע בנייר, זה מופיע עכשיו בפרוטוקול הישיבה. </w:t>
      </w:r>
    </w:p>
    <w:p w14:paraId="374368D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0196A74" w14:textId="77777777" w:rsidR="007C56AC" w:rsidRPr="007C56AC" w:rsidRDefault="007C56AC" w:rsidP="007C56AC">
      <w:pPr>
        <w:bidi/>
        <w:rPr>
          <w:rFonts w:cs="David" w:hint="cs"/>
          <w:rtl/>
        </w:rPr>
      </w:pPr>
    </w:p>
    <w:p w14:paraId="5A15AB06" w14:textId="77777777" w:rsidR="007C56AC" w:rsidRPr="007C56AC" w:rsidRDefault="007C56AC" w:rsidP="007C56AC">
      <w:pPr>
        <w:bidi/>
        <w:rPr>
          <w:rFonts w:cs="David" w:hint="cs"/>
          <w:rtl/>
        </w:rPr>
      </w:pPr>
      <w:r w:rsidRPr="007C56AC">
        <w:rPr>
          <w:rFonts w:cs="David" w:hint="cs"/>
          <w:rtl/>
        </w:rPr>
        <w:tab/>
        <w:t xml:space="preserve">וזה יהיה הנוסח להצבעה. </w:t>
      </w:r>
    </w:p>
    <w:p w14:paraId="0C4ED894"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47D75F9C" w14:textId="77777777" w:rsidR="007C56AC" w:rsidRPr="007C56AC" w:rsidRDefault="007C56AC" w:rsidP="007C56AC">
      <w:pPr>
        <w:bidi/>
        <w:rPr>
          <w:rFonts w:cs="David" w:hint="cs"/>
          <w:rtl/>
        </w:rPr>
      </w:pPr>
    </w:p>
    <w:p w14:paraId="2C7BC634" w14:textId="77777777" w:rsidR="007C56AC" w:rsidRPr="007C56AC" w:rsidRDefault="007C56AC" w:rsidP="007C56AC">
      <w:pPr>
        <w:bidi/>
        <w:rPr>
          <w:rFonts w:cs="David" w:hint="cs"/>
          <w:rtl/>
        </w:rPr>
      </w:pPr>
      <w:r w:rsidRPr="007C56AC">
        <w:rPr>
          <w:rFonts w:cs="David" w:hint="cs"/>
          <w:rtl/>
        </w:rPr>
        <w:tab/>
        <w:t xml:space="preserve">אני הולך במסלול הימני ולאחר מכן בימני שבשמאלי. </w:t>
      </w:r>
    </w:p>
    <w:p w14:paraId="236F8D43" w14:textId="77777777" w:rsidR="007C56AC" w:rsidRPr="007C56AC" w:rsidRDefault="007C56AC" w:rsidP="007C56AC">
      <w:pPr>
        <w:bidi/>
        <w:rPr>
          <w:rFonts w:cs="David" w:hint="cs"/>
          <w:rtl/>
        </w:rPr>
      </w:pPr>
    </w:p>
    <w:p w14:paraId="098B0B0D" w14:textId="77777777" w:rsidR="007C56AC" w:rsidRPr="007C56AC" w:rsidRDefault="007C56AC" w:rsidP="007C56AC">
      <w:pPr>
        <w:bidi/>
        <w:rPr>
          <w:rFonts w:cs="David" w:hint="cs"/>
          <w:rtl/>
        </w:rPr>
      </w:pPr>
      <w:r w:rsidRPr="007C56AC">
        <w:rPr>
          <w:rFonts w:cs="David" w:hint="cs"/>
          <w:rtl/>
        </w:rPr>
        <w:tab/>
        <w:t xml:space="preserve">סדרי הדיון במליאה יהיו כדלקמן: הוועדה תגיש את הצעתה בעקבות הסיכום שיהיה בוועדה, והיא תביא אותה בפני המליאה. יתקיים דיון אישי </w:t>
      </w:r>
      <w:r w:rsidRPr="007C56AC">
        <w:rPr>
          <w:rFonts w:cs="David"/>
          <w:rtl/>
        </w:rPr>
        <w:t>–</w:t>
      </w:r>
      <w:r w:rsidRPr="007C56AC">
        <w:rPr>
          <w:rFonts w:cs="David" w:hint="cs"/>
          <w:rtl/>
        </w:rPr>
        <w:t xml:space="preserve"> אתם צריכים לקבוע מהו הדיון האישי מבחינת לוח זמנים. </w:t>
      </w:r>
    </w:p>
    <w:p w14:paraId="36339EA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55B5273" w14:textId="77777777" w:rsidR="007C56AC" w:rsidRPr="007C56AC" w:rsidRDefault="007C56AC" w:rsidP="007C56AC">
      <w:pPr>
        <w:bidi/>
        <w:rPr>
          <w:rFonts w:cs="David" w:hint="cs"/>
          <w:rtl/>
        </w:rPr>
      </w:pPr>
    </w:p>
    <w:p w14:paraId="4B76EC6E" w14:textId="77777777" w:rsidR="007C56AC" w:rsidRPr="007C56AC" w:rsidRDefault="007C56AC" w:rsidP="007C56AC">
      <w:pPr>
        <w:bidi/>
        <w:rPr>
          <w:rFonts w:cs="David" w:hint="cs"/>
          <w:rtl/>
        </w:rPr>
      </w:pPr>
      <w:r w:rsidRPr="007C56AC">
        <w:rPr>
          <w:rFonts w:cs="David" w:hint="cs"/>
          <w:rtl/>
        </w:rPr>
        <w:tab/>
        <w:t>דיון אישי זה קבוע.</w:t>
      </w:r>
    </w:p>
    <w:p w14:paraId="2C590C1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6F3240F9" w14:textId="77777777" w:rsidR="007C56AC" w:rsidRPr="007C56AC" w:rsidRDefault="007C56AC" w:rsidP="007C56AC">
      <w:pPr>
        <w:bidi/>
        <w:rPr>
          <w:rFonts w:cs="David" w:hint="cs"/>
          <w:rtl/>
        </w:rPr>
      </w:pPr>
    </w:p>
    <w:p w14:paraId="75F37023" w14:textId="77777777" w:rsidR="007C56AC" w:rsidRPr="007C56AC" w:rsidRDefault="007C56AC" w:rsidP="007C56AC">
      <w:pPr>
        <w:bidi/>
        <w:rPr>
          <w:rFonts w:cs="David" w:hint="cs"/>
          <w:rtl/>
        </w:rPr>
      </w:pPr>
      <w:r w:rsidRPr="007C56AC">
        <w:rPr>
          <w:rFonts w:cs="David" w:hint="cs"/>
          <w:rtl/>
        </w:rPr>
        <w:tab/>
        <w:t>זה לא קבוע, אבל בסדר.</w:t>
      </w:r>
    </w:p>
    <w:p w14:paraId="1721ED46" w14:textId="77777777" w:rsidR="007C56AC" w:rsidRPr="007C56AC" w:rsidRDefault="007C56AC" w:rsidP="007C56AC">
      <w:pPr>
        <w:bidi/>
        <w:rPr>
          <w:rFonts w:cs="David" w:hint="cs"/>
          <w:rtl/>
        </w:rPr>
      </w:pPr>
    </w:p>
    <w:p w14:paraId="0B9841F7"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B2768A9" w14:textId="77777777" w:rsidR="007C56AC" w:rsidRPr="007C56AC" w:rsidRDefault="007C56AC" w:rsidP="007C56AC">
      <w:pPr>
        <w:bidi/>
        <w:rPr>
          <w:rFonts w:cs="David" w:hint="cs"/>
          <w:rtl/>
        </w:rPr>
      </w:pPr>
    </w:p>
    <w:p w14:paraId="61E7039E" w14:textId="77777777" w:rsidR="007C56AC" w:rsidRPr="007C56AC" w:rsidRDefault="007C56AC" w:rsidP="007C56AC">
      <w:pPr>
        <w:bidi/>
        <w:rPr>
          <w:rFonts w:cs="David" w:hint="cs"/>
          <w:rtl/>
        </w:rPr>
      </w:pPr>
      <w:r w:rsidRPr="007C56AC">
        <w:rPr>
          <w:rFonts w:cs="David" w:hint="cs"/>
          <w:rtl/>
        </w:rPr>
        <w:tab/>
        <w:t xml:space="preserve">כל אחד יודע מה זה דיון אישי. </w:t>
      </w:r>
    </w:p>
    <w:p w14:paraId="7682B7B6"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משה גפני:</w:t>
      </w:r>
    </w:p>
    <w:p w14:paraId="0FCEAFDD" w14:textId="77777777" w:rsidR="007C56AC" w:rsidRPr="007C56AC" w:rsidRDefault="007C56AC" w:rsidP="007C56AC">
      <w:pPr>
        <w:bidi/>
        <w:rPr>
          <w:rFonts w:cs="David" w:hint="cs"/>
          <w:rtl/>
        </w:rPr>
      </w:pPr>
    </w:p>
    <w:p w14:paraId="073D76BF" w14:textId="77777777" w:rsidR="007C56AC" w:rsidRPr="007C56AC" w:rsidRDefault="007C56AC" w:rsidP="007C56AC">
      <w:pPr>
        <w:bidi/>
        <w:rPr>
          <w:rFonts w:cs="David" w:hint="cs"/>
          <w:rtl/>
        </w:rPr>
      </w:pPr>
      <w:r w:rsidRPr="007C56AC">
        <w:rPr>
          <w:rFonts w:cs="David" w:hint="cs"/>
          <w:rtl/>
        </w:rPr>
        <w:tab/>
        <w:t xml:space="preserve">מה זה דיון אישי אנחנו יודעים - בדיונים כאלה היה דיון סיעתי - אבל אני לא אומר מילה. לא חשוב, הכל בסדר. </w:t>
      </w:r>
    </w:p>
    <w:p w14:paraId="5C013F79" w14:textId="77777777" w:rsidR="007C56AC" w:rsidRPr="007C56AC" w:rsidRDefault="007C56AC" w:rsidP="007C56AC">
      <w:pPr>
        <w:bidi/>
        <w:ind w:firstLine="567"/>
        <w:rPr>
          <w:rFonts w:cs="David"/>
          <w:rtl/>
        </w:rPr>
      </w:pPr>
      <w:r w:rsidRPr="007C56AC">
        <w:rPr>
          <w:rFonts w:cs="David"/>
          <w:rtl/>
        </w:rPr>
        <w:br/>
      </w:r>
    </w:p>
    <w:p w14:paraId="36ECE6BD"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395CBC13" w14:textId="77777777" w:rsidR="007C56AC" w:rsidRPr="007C56AC" w:rsidRDefault="007C56AC" w:rsidP="007C56AC">
      <w:pPr>
        <w:bidi/>
        <w:rPr>
          <w:rFonts w:cs="David" w:hint="cs"/>
          <w:u w:val="single"/>
          <w:rtl/>
        </w:rPr>
      </w:pPr>
    </w:p>
    <w:p w14:paraId="35A7EF75" w14:textId="77777777" w:rsidR="007C56AC" w:rsidRPr="007C56AC" w:rsidRDefault="007C56AC" w:rsidP="007C56AC">
      <w:pPr>
        <w:bidi/>
        <w:rPr>
          <w:rFonts w:cs="David" w:hint="cs"/>
          <w:rtl/>
        </w:rPr>
      </w:pPr>
      <w:r w:rsidRPr="007C56AC">
        <w:rPr>
          <w:rFonts w:cs="David" w:hint="cs"/>
          <w:rtl/>
        </w:rPr>
        <w:tab/>
        <w:t xml:space="preserve">אפשר לקבוע כפי שהיושב-ראש מציע, שזה יהיה שלוש דקות דיון אישי. לאחר מכן תהיה הצבעה במליאה על הצעת הוועדה. </w:t>
      </w:r>
    </w:p>
    <w:p w14:paraId="069A2B15" w14:textId="77777777" w:rsidR="007C56AC" w:rsidRPr="007C56AC" w:rsidRDefault="007C56AC" w:rsidP="007C56AC">
      <w:pPr>
        <w:bidi/>
        <w:rPr>
          <w:rFonts w:cs="David" w:hint="cs"/>
          <w:rtl/>
        </w:rPr>
      </w:pPr>
    </w:p>
    <w:p w14:paraId="6373745B" w14:textId="77777777" w:rsidR="007C56AC" w:rsidRPr="007C56AC" w:rsidRDefault="007C56AC" w:rsidP="007C56AC">
      <w:pPr>
        <w:bidi/>
        <w:rPr>
          <w:rFonts w:cs="David" w:hint="cs"/>
          <w:rtl/>
        </w:rPr>
      </w:pPr>
      <w:r w:rsidRPr="007C56AC">
        <w:rPr>
          <w:rFonts w:cs="David" w:hint="cs"/>
          <w:rtl/>
        </w:rPr>
        <w:tab/>
        <w:t xml:space="preserve">אם המליאה מאשרת את ההצעה </w:t>
      </w:r>
      <w:r w:rsidRPr="007C56AC">
        <w:rPr>
          <w:rFonts w:cs="David"/>
          <w:rtl/>
        </w:rPr>
        <w:t>–</w:t>
      </w:r>
      <w:r w:rsidRPr="007C56AC">
        <w:rPr>
          <w:rFonts w:cs="David" w:hint="cs"/>
          <w:rtl/>
        </w:rPr>
        <w:t xml:space="preserve"> מסתיים הדיון והתוקף מוארך על-פי ההחלטה של המליאה. אם ההצעה אינה זוכה לרוב בהצבעה במליאה </w:t>
      </w:r>
      <w:r w:rsidRPr="007C56AC">
        <w:rPr>
          <w:rFonts w:cs="David"/>
          <w:rtl/>
        </w:rPr>
        <w:t>–</w:t>
      </w:r>
      <w:r w:rsidRPr="007C56AC">
        <w:rPr>
          <w:rFonts w:cs="David" w:hint="cs"/>
          <w:rtl/>
        </w:rPr>
        <w:t xml:space="preserve"> לממשלה תהיה זכות לבקש מוועדת החוץ והביטחון לשוב ולדון בנושא כדי להכין הצעה חדשה למליאה, וזאת בפרק הזמן שמסתיים ב-1 באוגוסט. </w:t>
      </w:r>
    </w:p>
    <w:p w14:paraId="5F43BBF2" w14:textId="77777777" w:rsidR="007C56AC" w:rsidRPr="007C56AC" w:rsidRDefault="007C56AC" w:rsidP="007C56AC">
      <w:pPr>
        <w:bidi/>
        <w:rPr>
          <w:rFonts w:cs="David" w:hint="cs"/>
          <w:rtl/>
        </w:rPr>
      </w:pPr>
    </w:p>
    <w:p w14:paraId="448E1A8A" w14:textId="77777777" w:rsidR="007C56AC" w:rsidRPr="007C56AC" w:rsidRDefault="007C56AC" w:rsidP="007C56AC">
      <w:pPr>
        <w:bidi/>
        <w:rPr>
          <w:rFonts w:cs="David" w:hint="cs"/>
          <w:rtl/>
        </w:rPr>
      </w:pPr>
      <w:r w:rsidRPr="007C56AC">
        <w:rPr>
          <w:rFonts w:cs="David" w:hint="cs"/>
          <w:rtl/>
        </w:rPr>
        <w:tab/>
        <w:t xml:space="preserve">לאחר מכן, המסלול כפי שאתם רואים אותו </w:t>
      </w:r>
      <w:r w:rsidRPr="007C56AC">
        <w:rPr>
          <w:rFonts w:cs="David"/>
          <w:rtl/>
        </w:rPr>
        <w:t>–</w:t>
      </w:r>
      <w:r w:rsidRPr="007C56AC">
        <w:rPr>
          <w:rFonts w:cs="David" w:hint="cs"/>
          <w:rtl/>
        </w:rPr>
        <w:t xml:space="preserve"> הצהוב הימני - יהיה דיון בוועדת החוץ והביטחון; הוועדה תמליץ בפני המליאה, או רשאית להמליץ בפני המליאה. יהיה דיון אישי נוסף באותה מתכונת כפי שהיה בדיון הראשון, ותהיה הצבעה נוספת במליאה.</w:t>
      </w:r>
    </w:p>
    <w:p w14:paraId="1A9D01FE" w14:textId="77777777" w:rsidR="007C56AC" w:rsidRPr="007C56AC" w:rsidRDefault="007C56AC" w:rsidP="007C56AC">
      <w:pPr>
        <w:bidi/>
        <w:rPr>
          <w:rFonts w:cs="David" w:hint="cs"/>
          <w:rtl/>
        </w:rPr>
      </w:pPr>
    </w:p>
    <w:p w14:paraId="1462294B" w14:textId="77777777" w:rsidR="007C56AC" w:rsidRPr="007C56AC" w:rsidRDefault="007C56AC" w:rsidP="007C56AC">
      <w:pPr>
        <w:bidi/>
        <w:rPr>
          <w:rFonts w:cs="David" w:hint="cs"/>
          <w:rtl/>
        </w:rPr>
      </w:pPr>
      <w:r w:rsidRPr="007C56AC">
        <w:rPr>
          <w:rFonts w:cs="David" w:hint="cs"/>
          <w:rtl/>
        </w:rPr>
        <w:tab/>
        <w:t xml:space="preserve">אם יהיה רוב במליאה </w:t>
      </w:r>
      <w:r w:rsidRPr="007C56AC">
        <w:rPr>
          <w:rFonts w:cs="David"/>
          <w:rtl/>
        </w:rPr>
        <w:t>–</w:t>
      </w:r>
      <w:r w:rsidRPr="007C56AC">
        <w:rPr>
          <w:rFonts w:cs="David" w:hint="cs"/>
          <w:rtl/>
        </w:rPr>
        <w:t xml:space="preserve"> החוק מוארך. אם לא </w:t>
      </w:r>
      <w:r w:rsidRPr="007C56AC">
        <w:rPr>
          <w:rFonts w:cs="David"/>
          <w:rtl/>
        </w:rPr>
        <w:t>–</w:t>
      </w:r>
      <w:r w:rsidRPr="007C56AC">
        <w:rPr>
          <w:rFonts w:cs="David" w:hint="cs"/>
          <w:rtl/>
        </w:rPr>
        <w:t xml:space="preserve"> אנחנו מבקשים שהכנסת תצביע, כפי שפה הציעו חברי הכנסת אריאל </w:t>
      </w:r>
      <w:proofErr w:type="spellStart"/>
      <w:r w:rsidRPr="007C56AC">
        <w:rPr>
          <w:rFonts w:cs="David" w:hint="cs"/>
          <w:rtl/>
        </w:rPr>
        <w:t>ושנלר</w:t>
      </w:r>
      <w:proofErr w:type="spellEnd"/>
      <w:r w:rsidRPr="007C56AC">
        <w:rPr>
          <w:rFonts w:cs="David" w:hint="cs"/>
          <w:rtl/>
        </w:rPr>
        <w:t xml:space="preserve">, על כך שתוקף החוק יעמוד שישה חודשים עד לכך שהוא יפוג, כדי שיהיה פרק זמן של התאקלמות עם התוצאה של ההצבעה במליאה </w:t>
      </w:r>
      <w:r w:rsidRPr="007C56AC">
        <w:rPr>
          <w:rFonts w:cs="David"/>
          <w:rtl/>
        </w:rPr>
        <w:t>–</w:t>
      </w:r>
      <w:r w:rsidRPr="007C56AC">
        <w:rPr>
          <w:rFonts w:cs="David" w:hint="cs"/>
          <w:rtl/>
        </w:rPr>
        <w:t xml:space="preserve"> שישה חודשים מה-1 באוגוסט. </w:t>
      </w:r>
    </w:p>
    <w:p w14:paraId="14D6E8AF" w14:textId="77777777" w:rsidR="007C56AC" w:rsidRPr="007C56AC" w:rsidRDefault="007C56AC" w:rsidP="007C56AC">
      <w:pPr>
        <w:bidi/>
        <w:rPr>
          <w:rFonts w:cs="David" w:hint="cs"/>
          <w:rtl/>
        </w:rPr>
      </w:pPr>
    </w:p>
    <w:p w14:paraId="13A92B2A" w14:textId="77777777" w:rsidR="007C56AC" w:rsidRPr="007C56AC" w:rsidRDefault="007C56AC" w:rsidP="007C56AC">
      <w:pPr>
        <w:bidi/>
        <w:rPr>
          <w:rFonts w:cs="David" w:hint="cs"/>
          <w:rtl/>
        </w:rPr>
      </w:pPr>
      <w:r w:rsidRPr="007C56AC">
        <w:rPr>
          <w:rFonts w:cs="David" w:hint="cs"/>
          <w:rtl/>
        </w:rPr>
        <w:tab/>
        <w:t>הכנסת רשאית להצביע גם נגד שישה חודשים, ואז החוק פג למעשה ביום ההצבעה. ב-1 באוגוסט, סליחה.</w:t>
      </w:r>
    </w:p>
    <w:p w14:paraId="5BE99677"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רונית תירוש:</w:t>
      </w:r>
    </w:p>
    <w:p w14:paraId="2B3E3384" w14:textId="77777777" w:rsidR="007C56AC" w:rsidRPr="007C56AC" w:rsidRDefault="007C56AC" w:rsidP="007C56AC">
      <w:pPr>
        <w:bidi/>
        <w:rPr>
          <w:rFonts w:cs="David" w:hint="cs"/>
          <w:rtl/>
        </w:rPr>
      </w:pPr>
    </w:p>
    <w:p w14:paraId="0C4B1218" w14:textId="77777777" w:rsidR="007C56AC" w:rsidRPr="007C56AC" w:rsidRDefault="007C56AC" w:rsidP="007C56AC">
      <w:pPr>
        <w:bidi/>
        <w:rPr>
          <w:rFonts w:cs="David" w:hint="cs"/>
          <w:rtl/>
        </w:rPr>
      </w:pPr>
      <w:r w:rsidRPr="007C56AC">
        <w:rPr>
          <w:rFonts w:cs="David" w:hint="cs"/>
          <w:rtl/>
        </w:rPr>
        <w:tab/>
        <w:t xml:space="preserve">רק כדי להבין את ההבדל. ברובריקה הצהובה בצד שמאל, ההבדל הוא שעכשיו הממשלה היא זו שתבקש? </w:t>
      </w:r>
    </w:p>
    <w:p w14:paraId="3701CC9B" w14:textId="77777777" w:rsidR="007C56AC" w:rsidRPr="007C56AC" w:rsidRDefault="007C56AC" w:rsidP="007C56AC">
      <w:pPr>
        <w:bidi/>
        <w:ind w:firstLine="567"/>
        <w:rPr>
          <w:rFonts w:cs="David" w:hint="cs"/>
          <w:u w:val="single"/>
          <w:rtl/>
        </w:rPr>
      </w:pPr>
      <w:r w:rsidRPr="007C56AC">
        <w:rPr>
          <w:rFonts w:cs="David"/>
          <w:rtl/>
        </w:rPr>
        <w:br/>
      </w:r>
      <w:r w:rsidRPr="007C56AC">
        <w:rPr>
          <w:rFonts w:cs="David" w:hint="cs"/>
          <w:u w:val="single"/>
          <w:rtl/>
        </w:rPr>
        <w:t xml:space="preserve">יו"ר ועדת החוץ והביטחון צחי </w:t>
      </w:r>
      <w:proofErr w:type="spellStart"/>
      <w:r w:rsidRPr="007C56AC">
        <w:rPr>
          <w:rFonts w:cs="David" w:hint="cs"/>
          <w:u w:val="single"/>
          <w:rtl/>
        </w:rPr>
        <w:t>הנגבי</w:t>
      </w:r>
      <w:proofErr w:type="spellEnd"/>
      <w:r w:rsidRPr="007C56AC">
        <w:rPr>
          <w:rFonts w:cs="David" w:hint="cs"/>
          <w:u w:val="single"/>
          <w:rtl/>
        </w:rPr>
        <w:t>:</w:t>
      </w:r>
    </w:p>
    <w:p w14:paraId="5B131E63" w14:textId="77777777" w:rsidR="007C56AC" w:rsidRPr="007C56AC" w:rsidRDefault="007C56AC" w:rsidP="007C56AC">
      <w:pPr>
        <w:bidi/>
        <w:rPr>
          <w:rFonts w:cs="David" w:hint="cs"/>
          <w:rtl/>
        </w:rPr>
      </w:pPr>
    </w:p>
    <w:p w14:paraId="0781B221" w14:textId="77777777" w:rsidR="007C56AC" w:rsidRPr="007C56AC" w:rsidRDefault="007C56AC" w:rsidP="007C56AC">
      <w:pPr>
        <w:bidi/>
        <w:rPr>
          <w:rFonts w:cs="David" w:hint="cs"/>
          <w:rtl/>
        </w:rPr>
      </w:pPr>
      <w:r w:rsidRPr="007C56AC">
        <w:rPr>
          <w:rFonts w:cs="David" w:hint="cs"/>
          <w:rtl/>
        </w:rPr>
        <w:tab/>
        <w:t xml:space="preserve">נכון. </w:t>
      </w:r>
    </w:p>
    <w:p w14:paraId="159B60A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04D69C4A" w14:textId="77777777" w:rsidR="007C56AC" w:rsidRPr="007C56AC" w:rsidRDefault="007C56AC" w:rsidP="007C56AC">
      <w:pPr>
        <w:bidi/>
        <w:rPr>
          <w:rFonts w:cs="David" w:hint="cs"/>
          <w:rtl/>
        </w:rPr>
      </w:pPr>
    </w:p>
    <w:p w14:paraId="38368545" w14:textId="77777777" w:rsidR="007C56AC" w:rsidRPr="007C56AC" w:rsidRDefault="007C56AC" w:rsidP="007C56AC">
      <w:pPr>
        <w:bidi/>
        <w:rPr>
          <w:rFonts w:cs="David" w:hint="cs"/>
          <w:rtl/>
        </w:rPr>
      </w:pPr>
      <w:r w:rsidRPr="007C56AC">
        <w:rPr>
          <w:rFonts w:cs="David" w:hint="cs"/>
          <w:rtl/>
        </w:rPr>
        <w:tab/>
        <w:t>אני מעלה להצבעה מי בעד נוסח ההצעה לסדרי דיון כפי שהציע יושב-ראש ועדת החוץ והביטחון? מי נגד? מי נמנע?</w:t>
      </w:r>
      <w:r w:rsidRPr="007C56AC">
        <w:rPr>
          <w:rFonts w:cs="David" w:hint="cs"/>
        </w:rPr>
        <w:t xml:space="preserve"> </w:t>
      </w:r>
    </w:p>
    <w:p w14:paraId="1EA37F5C" w14:textId="77777777" w:rsidR="007C56AC" w:rsidRPr="007C56AC" w:rsidRDefault="007C56AC" w:rsidP="007C56AC">
      <w:pPr>
        <w:bidi/>
        <w:jc w:val="center"/>
        <w:rPr>
          <w:rFonts w:cs="David" w:hint="cs"/>
          <w:b/>
          <w:bCs/>
          <w:rtl/>
        </w:rPr>
      </w:pPr>
      <w:r w:rsidRPr="007C56AC">
        <w:rPr>
          <w:rFonts w:cs="David"/>
          <w:rtl/>
        </w:rPr>
        <w:br/>
      </w:r>
      <w:r w:rsidRPr="007C56AC">
        <w:rPr>
          <w:rFonts w:cs="David" w:hint="cs"/>
          <w:b/>
          <w:bCs/>
          <w:rtl/>
        </w:rPr>
        <w:t>ה צ ב ע ה</w:t>
      </w:r>
    </w:p>
    <w:p w14:paraId="0159B75B" w14:textId="77777777" w:rsidR="007C56AC" w:rsidRPr="007C56AC" w:rsidRDefault="007C56AC" w:rsidP="007C56AC">
      <w:pPr>
        <w:bidi/>
        <w:jc w:val="center"/>
        <w:rPr>
          <w:rFonts w:cs="David" w:hint="cs"/>
          <w:b/>
          <w:bCs/>
          <w:rtl/>
        </w:rPr>
      </w:pPr>
    </w:p>
    <w:p w14:paraId="69DBC3BF" w14:textId="77777777" w:rsidR="007C56AC" w:rsidRPr="007C56AC" w:rsidRDefault="007C56AC" w:rsidP="007C56AC">
      <w:pPr>
        <w:bidi/>
        <w:jc w:val="center"/>
        <w:rPr>
          <w:rFonts w:cs="David" w:hint="cs"/>
          <w:rtl/>
        </w:rPr>
      </w:pPr>
      <w:r w:rsidRPr="007C56AC">
        <w:rPr>
          <w:rFonts w:cs="David" w:hint="cs"/>
          <w:rtl/>
        </w:rPr>
        <w:t xml:space="preserve">בעד </w:t>
      </w:r>
      <w:r w:rsidRPr="007C56AC">
        <w:rPr>
          <w:rFonts w:cs="David"/>
          <w:rtl/>
        </w:rPr>
        <w:t>–</w:t>
      </w:r>
      <w:r w:rsidRPr="007C56AC">
        <w:rPr>
          <w:rFonts w:cs="David" w:hint="cs"/>
          <w:rtl/>
        </w:rPr>
        <w:t xml:space="preserve"> 16</w:t>
      </w:r>
    </w:p>
    <w:p w14:paraId="2EF15E3D" w14:textId="77777777" w:rsidR="007C56AC" w:rsidRPr="007C56AC" w:rsidRDefault="007C56AC" w:rsidP="007C56AC">
      <w:pPr>
        <w:bidi/>
        <w:jc w:val="center"/>
        <w:rPr>
          <w:rFonts w:cs="David" w:hint="cs"/>
          <w:rtl/>
        </w:rPr>
      </w:pPr>
      <w:r w:rsidRPr="007C56AC">
        <w:rPr>
          <w:rFonts w:cs="David" w:hint="cs"/>
          <w:rtl/>
        </w:rPr>
        <w:t xml:space="preserve">נגד </w:t>
      </w:r>
      <w:r w:rsidRPr="007C56AC">
        <w:rPr>
          <w:rFonts w:cs="David"/>
          <w:rtl/>
        </w:rPr>
        <w:t>–</w:t>
      </w:r>
      <w:r w:rsidRPr="007C56AC">
        <w:rPr>
          <w:rFonts w:cs="David" w:hint="cs"/>
          <w:rtl/>
        </w:rPr>
        <w:t xml:space="preserve"> אין</w:t>
      </w:r>
    </w:p>
    <w:p w14:paraId="7CB92605" w14:textId="77777777" w:rsidR="007C56AC" w:rsidRPr="007C56AC" w:rsidRDefault="007C56AC" w:rsidP="007C56AC">
      <w:pPr>
        <w:bidi/>
        <w:jc w:val="center"/>
        <w:rPr>
          <w:rFonts w:cs="David" w:hint="cs"/>
          <w:rtl/>
        </w:rPr>
      </w:pPr>
      <w:r w:rsidRPr="007C56AC">
        <w:rPr>
          <w:rFonts w:cs="David" w:hint="cs"/>
          <w:rtl/>
        </w:rPr>
        <w:t xml:space="preserve">נמנעים </w:t>
      </w:r>
      <w:r w:rsidRPr="007C56AC">
        <w:rPr>
          <w:rFonts w:cs="David"/>
          <w:rtl/>
        </w:rPr>
        <w:t>–</w:t>
      </w:r>
      <w:r w:rsidRPr="007C56AC">
        <w:rPr>
          <w:rFonts w:cs="David" w:hint="cs"/>
          <w:rtl/>
        </w:rPr>
        <w:t xml:space="preserve"> אין</w:t>
      </w:r>
    </w:p>
    <w:p w14:paraId="65F4822E" w14:textId="77777777" w:rsidR="007C56AC" w:rsidRPr="007C56AC" w:rsidRDefault="007C56AC" w:rsidP="007C56AC">
      <w:pPr>
        <w:bidi/>
        <w:jc w:val="center"/>
        <w:rPr>
          <w:rFonts w:cs="David" w:hint="cs"/>
          <w:rtl/>
        </w:rPr>
      </w:pPr>
      <w:r w:rsidRPr="007C56AC">
        <w:rPr>
          <w:rFonts w:cs="David" w:hint="cs"/>
          <w:rtl/>
        </w:rPr>
        <w:t>נוסח ההצעה, כפי שהובא על-ידי יושב-ראש ועדת החוץ והביטחון, נתקבל.</w:t>
      </w:r>
    </w:p>
    <w:p w14:paraId="7032FBF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EFA44F1" w14:textId="77777777" w:rsidR="007C56AC" w:rsidRPr="007C56AC" w:rsidRDefault="007C56AC" w:rsidP="007C56AC">
      <w:pPr>
        <w:bidi/>
        <w:rPr>
          <w:rFonts w:cs="David" w:hint="cs"/>
          <w:u w:val="single"/>
          <w:rtl/>
        </w:rPr>
      </w:pPr>
    </w:p>
    <w:p w14:paraId="1233D38E"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אני מודיע שבעד ההצעה לסדרי דיון הצביעו 16, מתנגדים </w:t>
      </w:r>
      <w:r w:rsidRPr="007C56AC">
        <w:rPr>
          <w:rFonts w:cs="David"/>
          <w:rtl/>
        </w:rPr>
        <w:t>–</w:t>
      </w:r>
      <w:r w:rsidRPr="007C56AC">
        <w:rPr>
          <w:rFonts w:cs="David" w:hint="cs"/>
          <w:rtl/>
        </w:rPr>
        <w:t xml:space="preserve"> אין, נמנעים </w:t>
      </w:r>
      <w:r w:rsidRPr="007C56AC">
        <w:rPr>
          <w:rFonts w:cs="David"/>
          <w:rtl/>
        </w:rPr>
        <w:t>–</w:t>
      </w:r>
      <w:r w:rsidRPr="007C56AC">
        <w:rPr>
          <w:rFonts w:cs="David" w:hint="cs"/>
          <w:rtl/>
        </w:rPr>
        <w:t xml:space="preserve"> אין. מסגרת הדיון אושרה.</w:t>
      </w:r>
    </w:p>
    <w:p w14:paraId="6947A7C1"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דוד טל:</w:t>
      </w:r>
    </w:p>
    <w:p w14:paraId="7CFB87A7" w14:textId="77777777" w:rsidR="007C56AC" w:rsidRPr="007C56AC" w:rsidRDefault="007C56AC" w:rsidP="007C56AC">
      <w:pPr>
        <w:bidi/>
        <w:rPr>
          <w:rFonts w:cs="David" w:hint="cs"/>
          <w:rtl/>
        </w:rPr>
      </w:pPr>
    </w:p>
    <w:p w14:paraId="58900B20" w14:textId="77777777" w:rsidR="007C56AC" w:rsidRPr="007C56AC" w:rsidRDefault="007C56AC" w:rsidP="007C56AC">
      <w:pPr>
        <w:bidi/>
        <w:rPr>
          <w:rFonts w:cs="David"/>
          <w:u w:val="single"/>
          <w:rtl/>
        </w:rPr>
      </w:pPr>
      <w:r w:rsidRPr="007C56AC">
        <w:rPr>
          <w:rFonts w:cs="David" w:hint="cs"/>
          <w:rtl/>
        </w:rPr>
        <w:tab/>
        <w:t xml:space="preserve"> תודה רבה ליועצים המשפטיים, שהוציאו אותנו מהפלונטר.</w:t>
      </w:r>
    </w:p>
    <w:p w14:paraId="2907B566" w14:textId="77777777" w:rsidR="007C56AC" w:rsidRPr="007C56AC" w:rsidRDefault="007C56AC" w:rsidP="007C56AC">
      <w:pPr>
        <w:numPr>
          <w:ilvl w:val="0"/>
          <w:numId w:val="2"/>
        </w:numPr>
        <w:tabs>
          <w:tab w:val="left" w:pos="1221"/>
        </w:tabs>
        <w:overflowPunct w:val="0"/>
        <w:autoSpaceDE w:val="0"/>
        <w:autoSpaceDN w:val="0"/>
        <w:bidi/>
        <w:adjustRightInd w:val="0"/>
        <w:jc w:val="center"/>
        <w:textAlignment w:val="baseline"/>
        <w:rPr>
          <w:rFonts w:cs="David" w:hint="cs"/>
          <w:b/>
          <w:bCs/>
          <w:u w:val="single"/>
        </w:rPr>
      </w:pPr>
      <w:r w:rsidRPr="007C56AC">
        <w:rPr>
          <w:rFonts w:cs="David"/>
          <w:u w:val="single"/>
          <w:rtl/>
        </w:rPr>
        <w:br w:type="page"/>
      </w:r>
      <w:r w:rsidRPr="007C56AC">
        <w:rPr>
          <w:rFonts w:cs="David" w:hint="cs"/>
          <w:b/>
          <w:bCs/>
          <w:u w:val="single"/>
          <w:rtl/>
        </w:rPr>
        <w:t xml:space="preserve">פניית יושב-ראש ועדת הכלכלה בדבר טענת חריגה מגדר נושא הצעת חוק הגבלת העישון במקומות ציבוריים (תיקון מס' 2) (מניעת העישון במקומות ציבוריים והחשיפה לעישון), </w:t>
      </w:r>
      <w:proofErr w:type="spellStart"/>
      <w:r w:rsidRPr="007C56AC">
        <w:rPr>
          <w:rFonts w:cs="David" w:hint="cs"/>
          <w:b/>
          <w:bCs/>
          <w:u w:val="single"/>
          <w:rtl/>
        </w:rPr>
        <w:t>התשס"ז</w:t>
      </w:r>
      <w:proofErr w:type="spellEnd"/>
      <w:r w:rsidRPr="007C56AC">
        <w:rPr>
          <w:rFonts w:cs="David" w:hint="cs"/>
          <w:b/>
          <w:bCs/>
          <w:u w:val="single"/>
          <w:rtl/>
        </w:rPr>
        <w:t>-2007, הנדונה בוועדת הכלכלה</w:t>
      </w:r>
    </w:p>
    <w:p w14:paraId="27C6DDAD" w14:textId="77777777" w:rsidR="007C56AC" w:rsidRPr="007C56AC" w:rsidRDefault="007C56AC" w:rsidP="007C56AC">
      <w:pPr>
        <w:bidi/>
        <w:rPr>
          <w:rFonts w:cs="David" w:hint="cs"/>
          <w:u w:val="single"/>
          <w:rtl/>
        </w:rPr>
      </w:pPr>
    </w:p>
    <w:p w14:paraId="1333049A"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74437C0" w14:textId="77777777" w:rsidR="007C56AC" w:rsidRPr="007C56AC" w:rsidRDefault="007C56AC" w:rsidP="007C56AC">
      <w:pPr>
        <w:bidi/>
        <w:rPr>
          <w:rFonts w:cs="David" w:hint="cs"/>
          <w:u w:val="single"/>
          <w:rtl/>
        </w:rPr>
      </w:pPr>
    </w:p>
    <w:p w14:paraId="7F1B963D" w14:textId="77777777" w:rsidR="007C56AC" w:rsidRPr="007C56AC" w:rsidRDefault="007C56AC" w:rsidP="007C56AC">
      <w:pPr>
        <w:bidi/>
        <w:rPr>
          <w:rFonts w:cs="David" w:hint="cs"/>
          <w:rtl/>
        </w:rPr>
      </w:pPr>
      <w:r w:rsidRPr="007C56AC">
        <w:rPr>
          <w:rFonts w:cs="David" w:hint="cs"/>
          <w:rtl/>
        </w:rPr>
        <w:tab/>
        <w:t xml:space="preserve">על סדר-היום פנייתו של יושב-ראש ועדת הכלכלה, חבר הכנסת גלעד </w:t>
      </w:r>
      <w:proofErr w:type="spellStart"/>
      <w:r w:rsidRPr="007C56AC">
        <w:rPr>
          <w:rFonts w:cs="David" w:hint="cs"/>
          <w:rtl/>
        </w:rPr>
        <w:t>ארדן</w:t>
      </w:r>
      <w:proofErr w:type="spellEnd"/>
      <w:r w:rsidRPr="007C56AC">
        <w:rPr>
          <w:rFonts w:cs="David" w:hint="cs"/>
          <w:rtl/>
        </w:rPr>
        <w:t xml:space="preserve"> </w:t>
      </w:r>
      <w:r w:rsidRPr="007C56AC">
        <w:rPr>
          <w:rFonts w:cs="David"/>
          <w:rtl/>
        </w:rPr>
        <w:t>–</w:t>
      </w:r>
      <w:r w:rsidRPr="007C56AC">
        <w:rPr>
          <w:rFonts w:cs="David" w:hint="cs"/>
          <w:rtl/>
        </w:rPr>
        <w:t xml:space="preserve"> וזאת ההזדמנות שלי לברך אותו ברכת הצלחה בתפקידו כיושב-ראש הוועדה - בדבר טענת חריגה מגדר נושא הצעת חוק הגבלת העישון במקומות ציבוריים (תיקון מס' 2)(מניעת העישון במקומות ציבוריים והחשיפה לעישון), </w:t>
      </w:r>
      <w:proofErr w:type="spellStart"/>
      <w:r w:rsidRPr="007C56AC">
        <w:rPr>
          <w:rFonts w:cs="David" w:hint="cs"/>
          <w:rtl/>
        </w:rPr>
        <w:t>התשס"ז</w:t>
      </w:r>
      <w:proofErr w:type="spellEnd"/>
      <w:r w:rsidRPr="007C56AC">
        <w:rPr>
          <w:rFonts w:cs="David" w:hint="cs"/>
          <w:rtl/>
        </w:rPr>
        <w:t xml:space="preserve">-2007, הנדונה בוועדת הכלכלה. </w:t>
      </w:r>
    </w:p>
    <w:p w14:paraId="605FAC07" w14:textId="77777777" w:rsidR="007C56AC" w:rsidRPr="007C56AC" w:rsidRDefault="007C56AC" w:rsidP="007C56AC">
      <w:pPr>
        <w:bidi/>
        <w:rPr>
          <w:rFonts w:cs="David" w:hint="cs"/>
          <w:rtl/>
        </w:rPr>
      </w:pPr>
    </w:p>
    <w:p w14:paraId="51576AC6" w14:textId="77777777" w:rsidR="007C56AC" w:rsidRPr="007C56AC" w:rsidRDefault="007C56AC" w:rsidP="007C56AC">
      <w:pPr>
        <w:bidi/>
        <w:rPr>
          <w:rFonts w:cs="David" w:hint="cs"/>
          <w:rtl/>
        </w:rPr>
      </w:pPr>
      <w:r w:rsidRPr="007C56AC">
        <w:rPr>
          <w:rFonts w:cs="David" w:hint="cs"/>
          <w:rtl/>
        </w:rPr>
        <w:tab/>
        <w:t>יש טענה של "נושא חדש". אני מעביר את רשות הדיבור ליושב-ראש ועדת הכלכלה, לאחר מכן למציע.</w:t>
      </w:r>
    </w:p>
    <w:p w14:paraId="21A80CCB" w14:textId="77777777" w:rsidR="007C56AC" w:rsidRPr="007C56AC" w:rsidRDefault="007C56AC" w:rsidP="007C56AC">
      <w:pPr>
        <w:bidi/>
        <w:rPr>
          <w:rFonts w:cs="David" w:hint="cs"/>
          <w:rtl/>
        </w:rPr>
      </w:pPr>
    </w:p>
    <w:p w14:paraId="46FF7993" w14:textId="77777777" w:rsidR="007C56AC" w:rsidRPr="007C56AC" w:rsidRDefault="007C56AC" w:rsidP="007C56AC">
      <w:pPr>
        <w:bidi/>
        <w:rPr>
          <w:rFonts w:cs="David" w:hint="cs"/>
          <w:rtl/>
        </w:rPr>
      </w:pP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51E7CE39" w14:textId="77777777" w:rsidR="007C56AC" w:rsidRPr="007C56AC" w:rsidRDefault="007C56AC" w:rsidP="007C56AC">
      <w:pPr>
        <w:bidi/>
        <w:rPr>
          <w:rFonts w:cs="David" w:hint="cs"/>
          <w:rtl/>
        </w:rPr>
      </w:pPr>
    </w:p>
    <w:p w14:paraId="44DF4808" w14:textId="77777777" w:rsidR="007C56AC" w:rsidRPr="007C56AC" w:rsidRDefault="007C56AC" w:rsidP="007C56AC">
      <w:pPr>
        <w:bidi/>
        <w:rPr>
          <w:rFonts w:cs="David" w:hint="cs"/>
          <w:rtl/>
        </w:rPr>
      </w:pPr>
      <w:r w:rsidRPr="007C56AC">
        <w:rPr>
          <w:rFonts w:cs="David" w:hint="cs"/>
          <w:rtl/>
        </w:rPr>
        <w:tab/>
        <w:t>למי שטען את הנושא.</w:t>
      </w:r>
    </w:p>
    <w:p w14:paraId="44DB4741"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B49551E" w14:textId="77777777" w:rsidR="007C56AC" w:rsidRPr="007C56AC" w:rsidRDefault="007C56AC" w:rsidP="007C56AC">
      <w:pPr>
        <w:bidi/>
        <w:rPr>
          <w:rFonts w:cs="David" w:hint="cs"/>
          <w:rtl/>
        </w:rPr>
      </w:pPr>
    </w:p>
    <w:p w14:paraId="375324D5" w14:textId="77777777" w:rsidR="007C56AC" w:rsidRPr="007C56AC" w:rsidRDefault="007C56AC" w:rsidP="007C56AC">
      <w:pPr>
        <w:bidi/>
        <w:ind w:firstLine="567"/>
        <w:rPr>
          <w:rFonts w:cs="David" w:hint="cs"/>
          <w:rtl/>
        </w:rPr>
      </w:pPr>
      <w:r w:rsidRPr="007C56AC">
        <w:rPr>
          <w:rFonts w:cs="David" w:hint="cs"/>
          <w:rtl/>
        </w:rPr>
        <w:t xml:space="preserve">וכמובן לנציגת משרד המשפטים שתביע את דעתה. </w:t>
      </w:r>
    </w:p>
    <w:p w14:paraId="0BB8DD6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יו"ר ועדת הכלכלה גלעד </w:t>
      </w:r>
      <w:proofErr w:type="spellStart"/>
      <w:r w:rsidRPr="007C56AC">
        <w:rPr>
          <w:rFonts w:cs="David" w:hint="cs"/>
          <w:u w:val="single"/>
          <w:rtl/>
        </w:rPr>
        <w:t>ארדן</w:t>
      </w:r>
      <w:proofErr w:type="spellEnd"/>
      <w:r w:rsidRPr="007C56AC">
        <w:rPr>
          <w:rFonts w:cs="David" w:hint="cs"/>
          <w:u w:val="single"/>
          <w:rtl/>
        </w:rPr>
        <w:t>:</w:t>
      </w:r>
    </w:p>
    <w:p w14:paraId="4E1303C6" w14:textId="77777777" w:rsidR="007C56AC" w:rsidRPr="007C56AC" w:rsidRDefault="007C56AC" w:rsidP="007C56AC">
      <w:pPr>
        <w:bidi/>
        <w:rPr>
          <w:rFonts w:cs="David" w:hint="cs"/>
          <w:u w:val="single"/>
          <w:rtl/>
        </w:rPr>
      </w:pPr>
    </w:p>
    <w:p w14:paraId="4A849BB8" w14:textId="77777777" w:rsidR="007C56AC" w:rsidRPr="007C56AC" w:rsidRDefault="007C56AC" w:rsidP="007C56AC">
      <w:pPr>
        <w:bidi/>
        <w:rPr>
          <w:rFonts w:cs="David" w:hint="cs"/>
          <w:rtl/>
        </w:rPr>
      </w:pPr>
      <w:r w:rsidRPr="007C56AC">
        <w:rPr>
          <w:rFonts w:cs="David" w:hint="cs"/>
          <w:b/>
          <w:bCs/>
          <w:rtl/>
        </w:rPr>
        <w:tab/>
      </w:r>
      <w:r w:rsidRPr="007C56AC">
        <w:rPr>
          <w:rFonts w:cs="David" w:hint="cs"/>
          <w:rtl/>
        </w:rPr>
        <w:t xml:space="preserve">תודה, אדוני היושב-ראש. הצעת החוק לא קובעת איפה מותר לעשן במדינת ישראל ואיפה אסור. יש הצעת חוק </w:t>
      </w:r>
      <w:r w:rsidRPr="007C56AC">
        <w:rPr>
          <w:rFonts w:cs="David"/>
          <w:rtl/>
        </w:rPr>
        <w:t>–</w:t>
      </w:r>
      <w:r w:rsidRPr="007C56AC">
        <w:rPr>
          <w:rFonts w:cs="David" w:hint="cs"/>
          <w:rtl/>
        </w:rPr>
        <w:t xml:space="preserve"> קיימת כבר למעלה מ-15 שנה - אשר קובעת את אותם מקומות ציבוריים בהם אסור לעשן. </w:t>
      </w:r>
    </w:p>
    <w:p w14:paraId="5C56C50C" w14:textId="77777777" w:rsidR="007C56AC" w:rsidRPr="007C56AC" w:rsidRDefault="007C56AC" w:rsidP="007C56AC">
      <w:pPr>
        <w:bidi/>
        <w:rPr>
          <w:rFonts w:cs="David" w:hint="cs"/>
          <w:rtl/>
        </w:rPr>
      </w:pPr>
    </w:p>
    <w:p w14:paraId="07D24A16" w14:textId="77777777" w:rsidR="007C56AC" w:rsidRPr="007C56AC" w:rsidRDefault="007C56AC" w:rsidP="007C56AC">
      <w:pPr>
        <w:bidi/>
        <w:rPr>
          <w:rFonts w:cs="David" w:hint="cs"/>
          <w:rtl/>
        </w:rPr>
      </w:pPr>
      <w:r w:rsidRPr="007C56AC">
        <w:rPr>
          <w:rFonts w:cs="David" w:hint="cs"/>
          <w:rtl/>
        </w:rPr>
        <w:tab/>
        <w:t xml:space="preserve">לצערנו, כיוון שהרשויות המקומיות </w:t>
      </w:r>
      <w:r w:rsidRPr="007C56AC">
        <w:rPr>
          <w:rFonts w:cs="David"/>
          <w:rtl/>
        </w:rPr>
        <w:t>–</w:t>
      </w:r>
      <w:r w:rsidRPr="007C56AC">
        <w:rPr>
          <w:rFonts w:cs="David" w:hint="cs"/>
          <w:rtl/>
        </w:rPr>
        <w:t xml:space="preserve"> לאורך כל השנים, ואנחנו רואים את זה בדוחות של משרד הבריאות, שהם מקבלים מהרשויות </w:t>
      </w:r>
      <w:r w:rsidRPr="007C56AC">
        <w:rPr>
          <w:rFonts w:cs="David"/>
          <w:rtl/>
        </w:rPr>
        <w:t>–</w:t>
      </w:r>
      <w:r w:rsidRPr="007C56AC">
        <w:rPr>
          <w:rFonts w:cs="David" w:hint="cs"/>
          <w:rtl/>
        </w:rPr>
        <w:t xml:space="preserve"> לא אוכפות את החוק הזה, והציבור מתלונן, ונזקי העישון הולכים ונחשפים, הצעת החוק בסך הכול נותנת תמריץ לרשויות המקומיות לאכוף את החוק הקיים.</w:t>
      </w:r>
    </w:p>
    <w:p w14:paraId="2970D09C" w14:textId="77777777" w:rsidR="007C56AC" w:rsidRPr="007C56AC" w:rsidRDefault="007C56AC" w:rsidP="007C56AC">
      <w:pPr>
        <w:bidi/>
        <w:rPr>
          <w:rFonts w:cs="David" w:hint="cs"/>
          <w:rtl/>
        </w:rPr>
      </w:pPr>
    </w:p>
    <w:p w14:paraId="67FFC75D" w14:textId="77777777" w:rsidR="007C56AC" w:rsidRPr="007C56AC" w:rsidRDefault="007C56AC" w:rsidP="007C56AC">
      <w:pPr>
        <w:bidi/>
        <w:rPr>
          <w:rFonts w:cs="David" w:hint="cs"/>
          <w:rtl/>
        </w:rPr>
      </w:pPr>
      <w:r w:rsidRPr="007C56AC">
        <w:rPr>
          <w:rFonts w:cs="David" w:hint="cs"/>
          <w:rtl/>
        </w:rPr>
        <w:tab/>
        <w:t xml:space="preserve">איך היא עושה זאת? היא קובעת שבמקום שהקנס יהיה רק על המעשן </w:t>
      </w:r>
      <w:r w:rsidRPr="007C56AC">
        <w:rPr>
          <w:rFonts w:cs="David"/>
          <w:rtl/>
        </w:rPr>
        <w:t>–</w:t>
      </w:r>
      <w:r w:rsidRPr="007C56AC">
        <w:rPr>
          <w:rFonts w:cs="David" w:hint="cs"/>
          <w:rtl/>
        </w:rPr>
        <w:t xml:space="preserve"> מהיום שבו החוק ייכנס, בדומה לקיים ברוב מדינות העולם המערבי, יהיה קנס גם על אותו בעל עסק שלא ינחה או לא ידאג שהחוק לא יופר בשטח שלו. </w:t>
      </w:r>
    </w:p>
    <w:p w14:paraId="5A901AB1" w14:textId="77777777" w:rsidR="007C56AC" w:rsidRPr="007C56AC" w:rsidRDefault="007C56AC" w:rsidP="007C56AC">
      <w:pPr>
        <w:bidi/>
        <w:rPr>
          <w:rFonts w:cs="David" w:hint="cs"/>
          <w:rtl/>
        </w:rPr>
      </w:pPr>
    </w:p>
    <w:p w14:paraId="655CE552" w14:textId="77777777" w:rsidR="007C56AC" w:rsidRPr="007C56AC" w:rsidRDefault="007C56AC" w:rsidP="007C56AC">
      <w:pPr>
        <w:bidi/>
        <w:rPr>
          <w:rFonts w:cs="David" w:hint="cs"/>
          <w:rtl/>
        </w:rPr>
      </w:pPr>
      <w:r w:rsidRPr="007C56AC">
        <w:rPr>
          <w:rFonts w:cs="David" w:hint="cs"/>
          <w:rtl/>
        </w:rPr>
        <w:tab/>
        <w:t xml:space="preserve">אני רוצה להדגיש שבחריג לכלל שבדרך כלל, קנסות הולכים לקופת המדינה </w:t>
      </w:r>
      <w:r w:rsidRPr="007C56AC">
        <w:rPr>
          <w:rFonts w:cs="David"/>
          <w:rtl/>
        </w:rPr>
        <w:t>–</w:t>
      </w:r>
      <w:r w:rsidRPr="007C56AC">
        <w:rPr>
          <w:rFonts w:cs="David" w:hint="cs"/>
          <w:rtl/>
        </w:rPr>
        <w:t xml:space="preserve"> בחוק הזה ממילא ההכנסות מהקנסות הולכות לקופת הרשות המקומית, שמפעילה את הפקחים.</w:t>
      </w:r>
    </w:p>
    <w:p w14:paraId="37D65FA5" w14:textId="77777777" w:rsidR="007C56AC" w:rsidRPr="007C56AC" w:rsidRDefault="007C56AC" w:rsidP="007C56AC">
      <w:pPr>
        <w:bidi/>
        <w:rPr>
          <w:rFonts w:cs="David" w:hint="cs"/>
          <w:rtl/>
        </w:rPr>
      </w:pPr>
    </w:p>
    <w:p w14:paraId="36200326" w14:textId="77777777" w:rsidR="007C56AC" w:rsidRPr="007C56AC" w:rsidRDefault="007C56AC" w:rsidP="007C56AC">
      <w:pPr>
        <w:bidi/>
        <w:rPr>
          <w:rFonts w:cs="David" w:hint="cs"/>
          <w:rtl/>
        </w:rPr>
      </w:pPr>
      <w:r w:rsidRPr="007C56AC">
        <w:rPr>
          <w:rFonts w:cs="David" w:hint="cs"/>
          <w:rtl/>
        </w:rPr>
        <w:tab/>
        <w:t xml:space="preserve">באו בתי-החולים הממשלתיים ובתי-החולים של קופות החולים </w:t>
      </w:r>
      <w:r w:rsidRPr="007C56AC">
        <w:rPr>
          <w:rFonts w:cs="David"/>
          <w:rtl/>
        </w:rPr>
        <w:t>–</w:t>
      </w:r>
      <w:r w:rsidRPr="007C56AC">
        <w:rPr>
          <w:rFonts w:cs="David" w:hint="cs"/>
          <w:rtl/>
        </w:rPr>
        <w:t xml:space="preserve"> </w:t>
      </w:r>
      <w:proofErr w:type="spellStart"/>
      <w:r w:rsidRPr="007C56AC">
        <w:rPr>
          <w:rFonts w:cs="David" w:hint="cs"/>
          <w:rtl/>
        </w:rPr>
        <w:t>שבעקיפין</w:t>
      </w:r>
      <w:proofErr w:type="spellEnd"/>
      <w:r w:rsidRPr="007C56AC">
        <w:rPr>
          <w:rFonts w:cs="David" w:hint="cs"/>
          <w:rtl/>
        </w:rPr>
        <w:t xml:space="preserve"> מתוקצבים גם מתקציב המדינה </w:t>
      </w:r>
      <w:r w:rsidRPr="007C56AC">
        <w:rPr>
          <w:rFonts w:cs="David"/>
          <w:rtl/>
        </w:rPr>
        <w:t>–</w:t>
      </w:r>
      <w:r w:rsidRPr="007C56AC">
        <w:rPr>
          <w:rFonts w:cs="David" w:hint="cs"/>
          <w:rtl/>
        </w:rPr>
        <w:t xml:space="preserve"> ואמרו: בתי-חולים זה דבר שונה; זה לא מסעדה, זה לא בית קפה וזה לא קניון. למה? משום שבית-חולים עובד 24 שעות ביממה. פקחים לא עובדים 24 שעות ביממה. בבית-החולים נמצאים חולים שנמצאים בו 24 שעות ביממה, ומבקרים אותם. בית-חולים זה מקום שהשטח שלו הוא עשרות אלפי מטרים, ואנחנו גם יודעים מה המצב הכלכלי של בתי-החולים.</w:t>
      </w:r>
    </w:p>
    <w:p w14:paraId="0525AA37" w14:textId="77777777" w:rsidR="007C56AC" w:rsidRPr="007C56AC" w:rsidRDefault="007C56AC" w:rsidP="007C56AC">
      <w:pPr>
        <w:bidi/>
        <w:rPr>
          <w:rFonts w:cs="David" w:hint="cs"/>
          <w:rtl/>
        </w:rPr>
      </w:pPr>
    </w:p>
    <w:p w14:paraId="10FFB88E" w14:textId="77777777" w:rsidR="007C56AC" w:rsidRPr="007C56AC" w:rsidRDefault="007C56AC" w:rsidP="007C56AC">
      <w:pPr>
        <w:bidi/>
        <w:rPr>
          <w:rFonts w:cs="David" w:hint="cs"/>
          <w:rtl/>
        </w:rPr>
      </w:pPr>
      <w:r w:rsidRPr="007C56AC">
        <w:rPr>
          <w:rFonts w:cs="David" w:hint="cs"/>
          <w:rtl/>
        </w:rPr>
        <w:tab/>
        <w:t xml:space="preserve">אם אני בא להטיל קנסות על בתי-החולים </w:t>
      </w:r>
      <w:r w:rsidRPr="007C56AC">
        <w:rPr>
          <w:rFonts w:cs="David"/>
          <w:rtl/>
        </w:rPr>
        <w:t>–</w:t>
      </w:r>
      <w:r w:rsidRPr="007C56AC">
        <w:rPr>
          <w:rFonts w:cs="David" w:hint="cs"/>
          <w:rtl/>
        </w:rPr>
        <w:t xml:space="preserve"> מה שלא היה קיים עד היום </w:t>
      </w:r>
      <w:r w:rsidRPr="007C56AC">
        <w:rPr>
          <w:rFonts w:cs="David"/>
          <w:rtl/>
        </w:rPr>
        <w:t>–</w:t>
      </w:r>
      <w:r w:rsidRPr="007C56AC">
        <w:rPr>
          <w:rFonts w:cs="David" w:hint="cs"/>
          <w:rtl/>
        </w:rPr>
        <w:t xml:space="preserve"> אם הם לא יאכפו את האיסור על עישון בשטחם, במקרה הזה אנחנו מבקשים חריג שההכנסות מאותם קנסות ילכו לקופת בתי-החולים הממשלתיים או הציבוריים של קופות החולים, כדי שתהיה להם אפשרות לממן את הפקחים. </w:t>
      </w:r>
    </w:p>
    <w:p w14:paraId="3D57D862" w14:textId="77777777" w:rsidR="007C56AC" w:rsidRPr="007C56AC" w:rsidRDefault="007C56AC" w:rsidP="007C56AC">
      <w:pPr>
        <w:bidi/>
        <w:rPr>
          <w:rFonts w:cs="David" w:hint="cs"/>
          <w:rtl/>
        </w:rPr>
      </w:pPr>
    </w:p>
    <w:p w14:paraId="6E14F54D" w14:textId="77777777" w:rsidR="007C56AC" w:rsidRPr="007C56AC" w:rsidRDefault="007C56AC" w:rsidP="007C56AC">
      <w:pPr>
        <w:bidi/>
        <w:ind w:firstLine="567"/>
        <w:rPr>
          <w:rFonts w:cs="David" w:hint="cs"/>
          <w:rtl/>
        </w:rPr>
      </w:pPr>
      <w:r w:rsidRPr="007C56AC">
        <w:rPr>
          <w:rFonts w:cs="David" w:hint="cs"/>
          <w:rtl/>
        </w:rPr>
        <w:t xml:space="preserve">זאת הבקשה, הציע אותה חבר הכנסת יצחק זיו. אני חושב שזאת לא הצעה חדשה, משתי סיבות. ראשית, הנושא של החוק הזה, בין היתר, הוא גם ייעוד הקנסות. אנחנו הגדלנו את הקנסות לבתי קפה, למסעדות ולקניונים כדי שלרשות המקומית יהיה כסף לממן את הפקחים, וזה משתלב בעניין של לייעד את הקנסות בבתי-החולים כדי לממן את הפקחים. </w:t>
      </w:r>
    </w:p>
    <w:p w14:paraId="351372AD" w14:textId="77777777" w:rsidR="007C56AC" w:rsidRPr="007C56AC" w:rsidRDefault="007C56AC" w:rsidP="007C56AC">
      <w:pPr>
        <w:bidi/>
        <w:ind w:firstLine="567"/>
        <w:rPr>
          <w:rFonts w:cs="David" w:hint="cs"/>
          <w:rtl/>
        </w:rPr>
      </w:pPr>
    </w:p>
    <w:p w14:paraId="4623194F" w14:textId="77777777" w:rsidR="007C56AC" w:rsidRPr="007C56AC" w:rsidRDefault="007C56AC" w:rsidP="007C56AC">
      <w:pPr>
        <w:bidi/>
        <w:ind w:firstLine="567"/>
        <w:rPr>
          <w:rFonts w:cs="David" w:hint="cs"/>
          <w:rtl/>
        </w:rPr>
      </w:pPr>
      <w:r w:rsidRPr="007C56AC">
        <w:rPr>
          <w:rFonts w:cs="David" w:hint="cs"/>
          <w:rtl/>
        </w:rPr>
        <w:t xml:space="preserve">שנית </w:t>
      </w:r>
      <w:r w:rsidRPr="007C56AC">
        <w:rPr>
          <w:rFonts w:cs="David"/>
          <w:rtl/>
        </w:rPr>
        <w:t>–</w:t>
      </w:r>
      <w:r w:rsidRPr="007C56AC">
        <w:rPr>
          <w:rFonts w:cs="David" w:hint="cs"/>
          <w:rtl/>
        </w:rPr>
        <w:t xml:space="preserve"> ואני מבקש שהוועדה לא תתעלם מהעניין שאני אציג כעת </w:t>
      </w:r>
      <w:r w:rsidRPr="007C56AC">
        <w:rPr>
          <w:rFonts w:cs="David"/>
          <w:rtl/>
        </w:rPr>
        <w:t>–</w:t>
      </w:r>
      <w:r w:rsidRPr="007C56AC">
        <w:rPr>
          <w:rFonts w:cs="David" w:hint="cs"/>
          <w:rtl/>
        </w:rPr>
        <w:t xml:space="preserve"> כבר בדיון לקראת הקריאה הראשונה, העלו קופות החולים ובתי-החולים את הבעיה התקציבית שלהם לממן פקחים, ואנחנו דנו בסוגיה הזאת במשך כרבע שעה </w:t>
      </w:r>
      <w:r w:rsidRPr="007C56AC">
        <w:rPr>
          <w:rFonts w:cs="David"/>
          <w:rtl/>
        </w:rPr>
        <w:t>–</w:t>
      </w:r>
      <w:r w:rsidRPr="007C56AC">
        <w:rPr>
          <w:rFonts w:cs="David" w:hint="cs"/>
          <w:rtl/>
        </w:rPr>
        <w:t xml:space="preserve"> זה מופיע בפרוטוקול שבפניכם </w:t>
      </w:r>
      <w:r w:rsidRPr="007C56AC">
        <w:rPr>
          <w:rFonts w:cs="David"/>
          <w:rtl/>
        </w:rPr>
        <w:t>–</w:t>
      </w:r>
      <w:r w:rsidRPr="007C56AC">
        <w:rPr>
          <w:rFonts w:cs="David" w:hint="cs"/>
          <w:rtl/>
        </w:rPr>
        <w:t xml:space="preserve"> ואני אמרתי לפרוטוקול, שאני מתכוון לקראת הקריאה השנייה והשלישית גם לדון בהצעות איך לפתור את הבעיה התקציבית הזאת.</w:t>
      </w:r>
    </w:p>
    <w:p w14:paraId="4B8EC9F5" w14:textId="77777777" w:rsidR="007C56AC" w:rsidRPr="007C56AC" w:rsidRDefault="007C56AC" w:rsidP="007C56AC">
      <w:pPr>
        <w:bidi/>
        <w:ind w:firstLine="567"/>
        <w:rPr>
          <w:rFonts w:cs="David" w:hint="cs"/>
          <w:rtl/>
        </w:rPr>
      </w:pPr>
    </w:p>
    <w:p w14:paraId="3FE6A92D" w14:textId="77777777" w:rsidR="007C56AC" w:rsidRPr="007C56AC" w:rsidRDefault="007C56AC" w:rsidP="007C56AC">
      <w:pPr>
        <w:bidi/>
        <w:ind w:firstLine="567"/>
        <w:rPr>
          <w:rFonts w:cs="David" w:hint="cs"/>
          <w:rtl/>
        </w:rPr>
      </w:pPr>
      <w:r w:rsidRPr="007C56AC">
        <w:rPr>
          <w:rFonts w:cs="David" w:hint="cs"/>
          <w:rtl/>
        </w:rPr>
        <w:t xml:space="preserve">לכן, מכל הסיבות האלה </w:t>
      </w:r>
      <w:r w:rsidRPr="007C56AC">
        <w:rPr>
          <w:rFonts w:cs="David"/>
          <w:rtl/>
        </w:rPr>
        <w:t>–</w:t>
      </w:r>
      <w:r w:rsidRPr="007C56AC">
        <w:rPr>
          <w:rFonts w:cs="David" w:hint="cs"/>
          <w:rtl/>
        </w:rPr>
        <w:t xml:space="preserve"> ודרך אגב, מבלי לקבוע את עמדתי הסופית; אני כנראה, אולי אתנגד להצעה של חבר הכנסת זיו בוועדה, ויכול להיות שהוא ייאלץ להעלות אותה כהסתייגות למליאה ושהמליאה תכריע, אבל אני לא חושב שצריך להפיל את הטענה הזאת כבר בשלב הזה בגלל טענה של "נושא חדש".</w:t>
      </w:r>
    </w:p>
    <w:p w14:paraId="0EF4EFC7"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59F6342" w14:textId="77777777" w:rsidR="007C56AC" w:rsidRPr="007C56AC" w:rsidRDefault="007C56AC" w:rsidP="007C56AC">
      <w:pPr>
        <w:bidi/>
        <w:ind w:firstLine="567"/>
        <w:rPr>
          <w:rFonts w:cs="David" w:hint="cs"/>
          <w:rtl/>
        </w:rPr>
      </w:pPr>
    </w:p>
    <w:p w14:paraId="2EAFBD22" w14:textId="77777777" w:rsidR="007C56AC" w:rsidRPr="007C56AC" w:rsidRDefault="007C56AC" w:rsidP="007C56AC">
      <w:pPr>
        <w:bidi/>
        <w:ind w:firstLine="567"/>
        <w:rPr>
          <w:rFonts w:cs="David" w:hint="cs"/>
          <w:rtl/>
        </w:rPr>
      </w:pPr>
      <w:r w:rsidRPr="007C56AC">
        <w:rPr>
          <w:rFonts w:cs="David" w:hint="cs"/>
          <w:rtl/>
        </w:rPr>
        <w:t xml:space="preserve">שאלה לדיון </w:t>
      </w:r>
      <w:r w:rsidRPr="007C56AC">
        <w:rPr>
          <w:rFonts w:cs="David"/>
          <w:rtl/>
        </w:rPr>
        <w:t>–</w:t>
      </w:r>
      <w:r w:rsidRPr="007C56AC">
        <w:rPr>
          <w:rFonts w:cs="David" w:hint="cs"/>
          <w:rtl/>
        </w:rPr>
        <w:t xml:space="preserve"> אם מחר יבואו גם בעלי המסעדות, בתי הקפה, או בעלי האולמות </w:t>
      </w:r>
      <w:r w:rsidRPr="007C56AC">
        <w:rPr>
          <w:rFonts w:cs="David"/>
          <w:rtl/>
        </w:rPr>
        <w:t>–</w:t>
      </w:r>
      <w:r w:rsidRPr="007C56AC">
        <w:rPr>
          <w:rFonts w:cs="David" w:hint="cs"/>
          <w:rtl/>
        </w:rPr>
        <w:t xml:space="preserve"> הרי גם אותם אתה מחייב בקנסות אם הם לא יאכפו. </w:t>
      </w:r>
    </w:p>
    <w:p w14:paraId="26F7993F"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03BEBBD7" w14:textId="77777777" w:rsidR="007C56AC" w:rsidRPr="007C56AC" w:rsidRDefault="007C56AC" w:rsidP="007C56AC">
      <w:pPr>
        <w:bidi/>
        <w:rPr>
          <w:rFonts w:cs="David"/>
          <w:rtl/>
        </w:rPr>
      </w:pPr>
    </w:p>
    <w:p w14:paraId="4738D230" w14:textId="77777777" w:rsidR="007C56AC" w:rsidRPr="007C56AC" w:rsidRDefault="007C56AC" w:rsidP="007C56AC">
      <w:pPr>
        <w:bidi/>
        <w:ind w:firstLine="567"/>
        <w:rPr>
          <w:rFonts w:cs="David" w:hint="cs"/>
          <w:rtl/>
        </w:rPr>
      </w:pPr>
      <w:r w:rsidRPr="007C56AC">
        <w:rPr>
          <w:rFonts w:cs="David" w:hint="cs"/>
          <w:rtl/>
        </w:rPr>
        <w:t xml:space="preserve">זה לא דיון לגופה של ההצעה. כשזה יעלה </w:t>
      </w:r>
      <w:r w:rsidRPr="007C56AC">
        <w:rPr>
          <w:rFonts w:cs="David"/>
          <w:rtl/>
        </w:rPr>
        <w:t>–</w:t>
      </w:r>
      <w:r w:rsidRPr="007C56AC">
        <w:rPr>
          <w:rFonts w:cs="David" w:hint="cs"/>
          <w:rtl/>
        </w:rPr>
        <w:t xml:space="preserve"> ידונו בכך. </w:t>
      </w:r>
    </w:p>
    <w:p w14:paraId="69E46648" w14:textId="77777777" w:rsidR="007C56AC" w:rsidRPr="007C56AC" w:rsidRDefault="007C56AC" w:rsidP="007C56AC">
      <w:pPr>
        <w:bidi/>
        <w:ind w:firstLine="567"/>
        <w:rPr>
          <w:rFonts w:cs="David" w:hint="cs"/>
          <w:rtl/>
        </w:rPr>
      </w:pPr>
      <w:r w:rsidRPr="007C56AC">
        <w:rPr>
          <w:rFonts w:cs="David"/>
          <w:rtl/>
        </w:rPr>
        <w:br/>
      </w:r>
      <w:r w:rsidRPr="007C56AC">
        <w:rPr>
          <w:rFonts w:cs="David" w:hint="cs"/>
          <w:u w:val="single"/>
          <w:rtl/>
        </w:rPr>
        <w:t xml:space="preserve">יו"ר ועדת הכלכלה גלעד </w:t>
      </w:r>
      <w:proofErr w:type="spellStart"/>
      <w:r w:rsidRPr="007C56AC">
        <w:rPr>
          <w:rFonts w:cs="David" w:hint="cs"/>
          <w:u w:val="single"/>
          <w:rtl/>
        </w:rPr>
        <w:t>ארדן</w:t>
      </w:r>
      <w:proofErr w:type="spellEnd"/>
      <w:r w:rsidRPr="007C56AC">
        <w:rPr>
          <w:rFonts w:cs="David" w:hint="cs"/>
          <w:u w:val="single"/>
          <w:rtl/>
        </w:rPr>
        <w:t>:</w:t>
      </w:r>
    </w:p>
    <w:p w14:paraId="7A34D91B" w14:textId="77777777" w:rsidR="007C56AC" w:rsidRPr="007C56AC" w:rsidRDefault="007C56AC" w:rsidP="007C56AC">
      <w:pPr>
        <w:bidi/>
        <w:ind w:firstLine="567"/>
        <w:rPr>
          <w:rFonts w:cs="David" w:hint="cs"/>
          <w:rtl/>
        </w:rPr>
      </w:pPr>
    </w:p>
    <w:p w14:paraId="5879D1CD" w14:textId="77777777" w:rsidR="007C56AC" w:rsidRPr="007C56AC" w:rsidRDefault="007C56AC" w:rsidP="007C56AC">
      <w:pPr>
        <w:bidi/>
        <w:ind w:firstLine="567"/>
        <w:rPr>
          <w:rFonts w:cs="David" w:hint="cs"/>
          <w:rtl/>
        </w:rPr>
      </w:pPr>
      <w:r w:rsidRPr="007C56AC">
        <w:rPr>
          <w:rFonts w:cs="David" w:hint="cs"/>
          <w:rtl/>
        </w:rPr>
        <w:t xml:space="preserve">הוא שואל נכון. אני אומר: אני לא אקבל את ההצעה שלהם כי אני חושב שבתי-החולים </w:t>
      </w:r>
      <w:r w:rsidRPr="007C56AC">
        <w:rPr>
          <w:rFonts w:cs="David"/>
          <w:rtl/>
        </w:rPr>
        <w:t>–</w:t>
      </w:r>
      <w:r w:rsidRPr="007C56AC">
        <w:rPr>
          <w:rFonts w:cs="David" w:hint="cs"/>
          <w:rtl/>
        </w:rPr>
        <w:t xml:space="preserve"> בשונה מכל המקומות הציבוריים האחרים </w:t>
      </w:r>
      <w:r w:rsidRPr="007C56AC">
        <w:rPr>
          <w:rFonts w:cs="David"/>
          <w:rtl/>
        </w:rPr>
        <w:t>–</w:t>
      </w:r>
      <w:r w:rsidRPr="007C56AC">
        <w:rPr>
          <w:rFonts w:cs="David" w:hint="cs"/>
          <w:rtl/>
        </w:rPr>
        <w:t xml:space="preserve"> זה עסק שונה. זה עסק שהוא לא למטרת רווח, זה עסק שפועל 24 שעות ביממה, הוא לא יכול לסלק את המאושפז משטחו גם אם הוא מעשן </w:t>
      </w:r>
      <w:r w:rsidRPr="007C56AC">
        <w:rPr>
          <w:rFonts w:cs="David"/>
          <w:rtl/>
        </w:rPr>
        <w:t>–</w:t>
      </w:r>
      <w:r w:rsidRPr="007C56AC">
        <w:rPr>
          <w:rFonts w:cs="David" w:hint="cs"/>
          <w:rtl/>
        </w:rPr>
        <w:t xml:space="preserve"> הוא מחובר לאינפוזיה </w:t>
      </w:r>
      <w:r w:rsidRPr="007C56AC">
        <w:rPr>
          <w:rFonts w:cs="David"/>
          <w:rtl/>
        </w:rPr>
        <w:t>–</w:t>
      </w:r>
      <w:r w:rsidRPr="007C56AC">
        <w:rPr>
          <w:rFonts w:cs="David" w:hint="cs"/>
          <w:rtl/>
        </w:rPr>
        <w:t xml:space="preserve"> הוא יזרוק אותו לרחוב? אז הוא יהיה חשוף עדיין לקנס של 5,000 שקל. זה אופי שונה מכל בית עסק אחר במדינת ישראל. </w:t>
      </w:r>
    </w:p>
    <w:p w14:paraId="54727C0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70C776D" w14:textId="77777777" w:rsidR="007C56AC" w:rsidRPr="007C56AC" w:rsidRDefault="007C56AC" w:rsidP="007C56AC">
      <w:pPr>
        <w:bidi/>
        <w:ind w:firstLine="567"/>
        <w:rPr>
          <w:rFonts w:cs="David" w:hint="cs"/>
          <w:rtl/>
        </w:rPr>
      </w:pPr>
    </w:p>
    <w:p w14:paraId="444E5F7F" w14:textId="77777777" w:rsidR="007C56AC" w:rsidRPr="007C56AC" w:rsidRDefault="007C56AC" w:rsidP="007C56AC">
      <w:pPr>
        <w:bidi/>
        <w:ind w:firstLine="567"/>
        <w:rPr>
          <w:rFonts w:cs="David" w:hint="cs"/>
          <w:rtl/>
        </w:rPr>
      </w:pPr>
      <w:r w:rsidRPr="007C56AC">
        <w:rPr>
          <w:rFonts w:cs="David" w:hint="cs"/>
          <w:rtl/>
        </w:rPr>
        <w:t>תודה. התייחסות המציע, חבר הכנסת יצחק זיו.</w:t>
      </w:r>
    </w:p>
    <w:p w14:paraId="0DB26F3F"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זיו:</w:t>
      </w:r>
    </w:p>
    <w:p w14:paraId="11626AC7" w14:textId="77777777" w:rsidR="007C56AC" w:rsidRPr="007C56AC" w:rsidRDefault="007C56AC" w:rsidP="007C56AC">
      <w:pPr>
        <w:pStyle w:val="Heading5"/>
        <w:jc w:val="left"/>
        <w:rPr>
          <w:rFonts w:hint="cs"/>
          <w:rtl/>
        </w:rPr>
      </w:pPr>
    </w:p>
    <w:p w14:paraId="07A71230" w14:textId="77777777" w:rsidR="007C56AC" w:rsidRPr="007C56AC" w:rsidRDefault="007C56AC" w:rsidP="007C56AC">
      <w:pPr>
        <w:bidi/>
        <w:ind w:firstLine="567"/>
        <w:rPr>
          <w:rFonts w:cs="David" w:hint="cs"/>
          <w:rtl/>
        </w:rPr>
      </w:pPr>
      <w:r w:rsidRPr="007C56AC">
        <w:rPr>
          <w:rFonts w:cs="David" w:hint="cs"/>
          <w:rtl/>
        </w:rPr>
        <w:t xml:space="preserve">קודם כול, אני שמח לשמוע שחבר הכנסת גלעד </w:t>
      </w:r>
      <w:proofErr w:type="spellStart"/>
      <w:r w:rsidRPr="007C56AC">
        <w:rPr>
          <w:rFonts w:cs="David" w:hint="cs"/>
          <w:rtl/>
        </w:rPr>
        <w:t>ארדן</w:t>
      </w:r>
      <w:proofErr w:type="spellEnd"/>
      <w:r w:rsidRPr="007C56AC">
        <w:rPr>
          <w:rFonts w:cs="David" w:hint="cs"/>
          <w:rtl/>
        </w:rPr>
        <w:t xml:space="preserve"> </w:t>
      </w:r>
      <w:r w:rsidRPr="007C56AC">
        <w:rPr>
          <w:rFonts w:cs="David"/>
          <w:rtl/>
        </w:rPr>
        <w:t>–</w:t>
      </w:r>
      <w:r w:rsidRPr="007C56AC">
        <w:rPr>
          <w:rFonts w:cs="David" w:hint="cs"/>
          <w:rtl/>
        </w:rPr>
        <w:t xml:space="preserve"> אם לא במישרין; בעקיפין </w:t>
      </w:r>
      <w:r w:rsidRPr="007C56AC">
        <w:rPr>
          <w:rFonts w:cs="David"/>
          <w:rtl/>
        </w:rPr>
        <w:t>–</w:t>
      </w:r>
      <w:r w:rsidRPr="007C56AC">
        <w:rPr>
          <w:rFonts w:cs="David" w:hint="cs"/>
          <w:rtl/>
        </w:rPr>
        <w:t xml:space="preserve"> תומך בנקודה הזאת. </w:t>
      </w:r>
    </w:p>
    <w:p w14:paraId="2F717043" w14:textId="77777777" w:rsidR="007C56AC" w:rsidRPr="007C56AC" w:rsidRDefault="007C56AC" w:rsidP="007C56AC">
      <w:pPr>
        <w:bidi/>
        <w:ind w:firstLine="567"/>
        <w:rPr>
          <w:rFonts w:cs="David" w:hint="cs"/>
          <w:rtl/>
        </w:rPr>
      </w:pPr>
    </w:p>
    <w:p w14:paraId="2DEC965A" w14:textId="77777777" w:rsidR="007C56AC" w:rsidRPr="007C56AC" w:rsidRDefault="007C56AC" w:rsidP="007C56AC">
      <w:pPr>
        <w:bidi/>
        <w:ind w:firstLine="567"/>
        <w:rPr>
          <w:rFonts w:cs="David" w:hint="cs"/>
          <w:rtl/>
        </w:rPr>
      </w:pPr>
      <w:r w:rsidRPr="007C56AC">
        <w:rPr>
          <w:rFonts w:cs="David" w:hint="cs"/>
          <w:rtl/>
        </w:rPr>
        <w:t>אני הגשתי את ההסתייגות כי אני חושב שזה לא "נושא חדש", ואני מבקש להסביר. "הציעה ההסתדרות הרפואית, באמצעות תיקון הצעת החוק, ליצור מנגנון הוגן, ישים ובלתי מפלה, לפיו הקנסות אשר ייגבו על-ידי הסדרנים הממונים בבתי-החולים יועברו ישירות לקופת בית-החולים לצורך מימון עלות העסקתם של הסדרנים הממונים."</w:t>
      </w:r>
    </w:p>
    <w:p w14:paraId="6850D6A1" w14:textId="77777777" w:rsidR="007C56AC" w:rsidRPr="007C56AC" w:rsidRDefault="007C56AC" w:rsidP="007C56AC">
      <w:pPr>
        <w:bidi/>
        <w:ind w:firstLine="567"/>
        <w:rPr>
          <w:rFonts w:cs="David" w:hint="cs"/>
          <w:rtl/>
        </w:rPr>
      </w:pPr>
    </w:p>
    <w:p w14:paraId="0046D9D3" w14:textId="77777777" w:rsidR="007C56AC" w:rsidRPr="007C56AC" w:rsidRDefault="007C56AC" w:rsidP="007C56AC">
      <w:pPr>
        <w:bidi/>
        <w:ind w:firstLine="567"/>
        <w:rPr>
          <w:rFonts w:cs="David" w:hint="cs"/>
          <w:rtl/>
        </w:rPr>
      </w:pPr>
      <w:r w:rsidRPr="007C56AC">
        <w:rPr>
          <w:rFonts w:cs="David" w:hint="cs"/>
          <w:rtl/>
        </w:rPr>
        <w:t xml:space="preserve">בדיון שנערך,  כפי שנאמר על-ידי חבר הכנסת גלעד </w:t>
      </w:r>
      <w:proofErr w:type="spellStart"/>
      <w:r w:rsidRPr="007C56AC">
        <w:rPr>
          <w:rFonts w:cs="David" w:hint="cs"/>
          <w:rtl/>
        </w:rPr>
        <w:t>ארדן</w:t>
      </w:r>
      <w:proofErr w:type="spellEnd"/>
      <w:r w:rsidRPr="007C56AC">
        <w:rPr>
          <w:rFonts w:cs="David" w:hint="cs"/>
          <w:rtl/>
        </w:rPr>
        <w:t>, רשום בפרוטוקול: "אני חושב שאפשר למצוא הסדרים לנושא הזה. גם פה אני מכין את הקהל שבין הקריאה הראשונה, השנייה והשלישית, אם יש לכם רעיונות יצירתיים אנחנו פתוחים לשמוע אותם."</w:t>
      </w:r>
    </w:p>
    <w:p w14:paraId="391F2661" w14:textId="77777777" w:rsidR="007C56AC" w:rsidRPr="007C56AC" w:rsidRDefault="007C56AC" w:rsidP="007C56AC">
      <w:pPr>
        <w:bidi/>
        <w:ind w:firstLine="567"/>
        <w:rPr>
          <w:rFonts w:cs="David" w:hint="cs"/>
          <w:rtl/>
        </w:rPr>
      </w:pPr>
    </w:p>
    <w:p w14:paraId="7B102FF4" w14:textId="77777777" w:rsidR="007C56AC" w:rsidRPr="007C56AC" w:rsidRDefault="007C56AC" w:rsidP="007C56AC">
      <w:pPr>
        <w:bidi/>
        <w:ind w:firstLine="567"/>
        <w:rPr>
          <w:rFonts w:cs="David" w:hint="cs"/>
          <w:rtl/>
        </w:rPr>
      </w:pPr>
      <w:r w:rsidRPr="007C56AC">
        <w:rPr>
          <w:rFonts w:cs="David" w:hint="cs"/>
          <w:rtl/>
        </w:rPr>
        <w:t xml:space="preserve">לפיכך, אני מציע שבחוק הקיים, אחרי סעיף 8א לחוק העיקרי, יבוא </w:t>
      </w:r>
      <w:proofErr w:type="spellStart"/>
      <w:r w:rsidRPr="007C56AC">
        <w:rPr>
          <w:rFonts w:cs="David" w:hint="cs"/>
          <w:rtl/>
        </w:rPr>
        <w:t>8ב</w:t>
      </w:r>
      <w:proofErr w:type="spellEnd"/>
      <w:r w:rsidRPr="007C56AC">
        <w:rPr>
          <w:rFonts w:cs="David" w:hint="cs"/>
          <w:rtl/>
        </w:rPr>
        <w:t>: "קנסות ששולמו עקב הפעלת סמכותו של סדרן ממונה בבית חולים, בשל עבירה על חוק זה שנעברה בתחום בית החולים, יועברו לקופת בית החולים ויהיו מיועדים לכיסוי הוצאות העסקתם של הסדרנים בבית החולים."</w:t>
      </w:r>
    </w:p>
    <w:p w14:paraId="370C8E44" w14:textId="77777777" w:rsidR="007C56AC" w:rsidRPr="007C56AC" w:rsidRDefault="007C56AC" w:rsidP="007C56AC">
      <w:pPr>
        <w:bidi/>
        <w:ind w:firstLine="567"/>
        <w:rPr>
          <w:rFonts w:cs="David" w:hint="cs"/>
          <w:rtl/>
        </w:rPr>
      </w:pPr>
    </w:p>
    <w:p w14:paraId="77BA8C75" w14:textId="77777777" w:rsidR="007C56AC" w:rsidRPr="007C56AC" w:rsidRDefault="007C56AC" w:rsidP="007C56AC">
      <w:pPr>
        <w:pStyle w:val="Heading5"/>
        <w:jc w:val="left"/>
        <w:rPr>
          <w:rFonts w:hint="cs"/>
          <w:rtl/>
        </w:rPr>
      </w:pPr>
      <w:r w:rsidRPr="007C56AC">
        <w:rPr>
          <w:rFonts w:hint="cs"/>
          <w:u w:val="single"/>
          <w:rtl/>
        </w:rPr>
        <w:t>יצחק גלנטי:</w:t>
      </w:r>
    </w:p>
    <w:p w14:paraId="4AAB68D4" w14:textId="77777777" w:rsidR="007C56AC" w:rsidRPr="007C56AC" w:rsidRDefault="007C56AC" w:rsidP="007C56AC">
      <w:pPr>
        <w:pStyle w:val="Heading5"/>
        <w:jc w:val="left"/>
        <w:rPr>
          <w:rFonts w:hint="cs"/>
          <w:rtl/>
        </w:rPr>
      </w:pPr>
    </w:p>
    <w:p w14:paraId="2CE15E77" w14:textId="77777777" w:rsidR="007C56AC" w:rsidRPr="007C56AC" w:rsidRDefault="007C56AC" w:rsidP="007C56AC">
      <w:pPr>
        <w:bidi/>
        <w:rPr>
          <w:rFonts w:cs="David" w:hint="cs"/>
          <w:rtl/>
        </w:rPr>
      </w:pPr>
      <w:r w:rsidRPr="007C56AC">
        <w:rPr>
          <w:rFonts w:cs="David" w:hint="cs"/>
          <w:rtl/>
        </w:rPr>
        <w:tab/>
        <w:t xml:space="preserve"> אולי פקחים. לא סדרנים. </w:t>
      </w:r>
    </w:p>
    <w:p w14:paraId="5CF1BFB7" w14:textId="77777777" w:rsidR="007C56AC" w:rsidRPr="007C56AC" w:rsidRDefault="007C56AC" w:rsidP="007C56AC">
      <w:pPr>
        <w:pStyle w:val="Heading5"/>
        <w:jc w:val="left"/>
        <w:rPr>
          <w:u w:val="single"/>
          <w:rtl/>
        </w:rPr>
      </w:pPr>
      <w:r w:rsidRPr="007C56AC">
        <w:rPr>
          <w:rtl/>
        </w:rPr>
        <w:br/>
      </w:r>
    </w:p>
    <w:p w14:paraId="4154AA12" w14:textId="77777777" w:rsidR="007C56AC" w:rsidRPr="007C56AC" w:rsidRDefault="007C56AC" w:rsidP="007C56AC">
      <w:pPr>
        <w:pStyle w:val="Heading5"/>
        <w:jc w:val="left"/>
        <w:rPr>
          <w:rFonts w:hint="cs"/>
          <w:rtl/>
        </w:rPr>
      </w:pPr>
      <w:r w:rsidRPr="007C56AC">
        <w:rPr>
          <w:u w:val="single"/>
          <w:rtl/>
        </w:rPr>
        <w:br w:type="page"/>
      </w:r>
      <w:r w:rsidRPr="007C56AC">
        <w:rPr>
          <w:rFonts w:hint="cs"/>
          <w:u w:val="single"/>
          <w:rtl/>
        </w:rPr>
        <w:t>יצחק זיו:</w:t>
      </w:r>
    </w:p>
    <w:p w14:paraId="680D3F2A" w14:textId="77777777" w:rsidR="007C56AC" w:rsidRPr="007C56AC" w:rsidRDefault="007C56AC" w:rsidP="007C56AC">
      <w:pPr>
        <w:pStyle w:val="Heading5"/>
        <w:jc w:val="left"/>
        <w:rPr>
          <w:rFonts w:hint="cs"/>
          <w:rtl/>
        </w:rPr>
      </w:pPr>
    </w:p>
    <w:p w14:paraId="5F3D2B29" w14:textId="77777777" w:rsidR="007C56AC" w:rsidRPr="007C56AC" w:rsidRDefault="007C56AC" w:rsidP="007C56AC">
      <w:pPr>
        <w:bidi/>
        <w:rPr>
          <w:rFonts w:cs="David" w:hint="cs"/>
          <w:rtl/>
        </w:rPr>
      </w:pPr>
      <w:r w:rsidRPr="007C56AC">
        <w:rPr>
          <w:rFonts w:cs="David" w:hint="cs"/>
          <w:rtl/>
        </w:rPr>
        <w:tab/>
        <w:t xml:space="preserve"> סדרנים ממונים. אני מציע שזה יהיה בחוק הקיים, ולא תהיה הצעת חוק חדשה. לפיכך, אני לא רואה את זה כ"נושא חדש". </w:t>
      </w:r>
    </w:p>
    <w:p w14:paraId="48ADBC3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C1AF255" w14:textId="77777777" w:rsidR="007C56AC" w:rsidRPr="007C56AC" w:rsidRDefault="007C56AC" w:rsidP="007C56AC">
      <w:pPr>
        <w:bidi/>
        <w:rPr>
          <w:rFonts w:cs="David" w:hint="cs"/>
          <w:rtl/>
        </w:rPr>
      </w:pPr>
    </w:p>
    <w:p w14:paraId="40CF8AFC" w14:textId="77777777" w:rsidR="007C56AC" w:rsidRPr="007C56AC" w:rsidRDefault="007C56AC" w:rsidP="007C56AC">
      <w:pPr>
        <w:bidi/>
        <w:rPr>
          <w:rFonts w:cs="David" w:hint="cs"/>
          <w:rtl/>
        </w:rPr>
      </w:pPr>
      <w:r w:rsidRPr="007C56AC">
        <w:rPr>
          <w:rFonts w:cs="David" w:hint="cs"/>
          <w:rtl/>
        </w:rPr>
        <w:tab/>
        <w:t xml:space="preserve">תודה. נשמע את נציגת משרד המשפטים, עורכת-דין ענת אסיף. </w:t>
      </w:r>
    </w:p>
    <w:p w14:paraId="7513B2C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ענת אסיף:</w:t>
      </w:r>
    </w:p>
    <w:p w14:paraId="0FBF205E" w14:textId="77777777" w:rsidR="007C56AC" w:rsidRPr="007C56AC" w:rsidRDefault="007C56AC" w:rsidP="007C56AC">
      <w:pPr>
        <w:bidi/>
        <w:rPr>
          <w:rFonts w:cs="David" w:hint="cs"/>
          <w:rtl/>
        </w:rPr>
      </w:pPr>
    </w:p>
    <w:p w14:paraId="32496B20" w14:textId="77777777" w:rsidR="007C56AC" w:rsidRPr="007C56AC" w:rsidRDefault="007C56AC" w:rsidP="007C56AC">
      <w:pPr>
        <w:bidi/>
        <w:rPr>
          <w:rFonts w:cs="David" w:hint="cs"/>
          <w:rtl/>
        </w:rPr>
      </w:pPr>
      <w:r w:rsidRPr="007C56AC">
        <w:rPr>
          <w:rFonts w:cs="David" w:hint="cs"/>
          <w:rtl/>
        </w:rPr>
        <w:tab/>
        <w:t xml:space="preserve">אני אתייחס לשני דברים בקשר לחריגותו של הנושא, או חדשנותו של הנושא. ראשית, לגבי הציטוטים מתוך אותה ישיבה. אומנם, אחת המשתתפות בדיון העלתה את הרעיון הזה </w:t>
      </w:r>
      <w:r w:rsidRPr="007C56AC">
        <w:rPr>
          <w:rFonts w:cs="David"/>
          <w:rtl/>
        </w:rPr>
        <w:t>–</w:t>
      </w:r>
      <w:r w:rsidRPr="007C56AC">
        <w:rPr>
          <w:rFonts w:cs="David" w:hint="cs"/>
          <w:rtl/>
        </w:rPr>
        <w:t xml:space="preserve"> גם כרעיון בלתי מגובש מבחינתה </w:t>
      </w:r>
      <w:r w:rsidRPr="007C56AC">
        <w:rPr>
          <w:rFonts w:cs="David"/>
          <w:rtl/>
        </w:rPr>
        <w:t>–</w:t>
      </w:r>
      <w:r w:rsidRPr="007C56AC">
        <w:rPr>
          <w:rFonts w:cs="David" w:hint="cs"/>
          <w:rtl/>
        </w:rPr>
        <w:t xml:space="preserve"> אחר כך, עיקר הדיון דיבר על הקשיים התקציביים הכלליים של בתי-החולים ועל כך שטענו שאי אפשר לצפות ממנהל בית-חולים שיסתכל ויסתובב כל הזמן כדי לראות אם אנשים מעשנים. על כך אומר היושב-ראש </w:t>
      </w:r>
      <w:proofErr w:type="spellStart"/>
      <w:r w:rsidRPr="007C56AC">
        <w:rPr>
          <w:rFonts w:cs="David" w:hint="cs"/>
          <w:rtl/>
        </w:rPr>
        <w:t>ארדן</w:t>
      </w:r>
      <w:proofErr w:type="spellEnd"/>
      <w:r w:rsidRPr="007C56AC">
        <w:rPr>
          <w:rFonts w:cs="David" w:hint="cs"/>
          <w:rtl/>
        </w:rPr>
        <w:t>: "אני מניח שלשם כך יש למנהלי בתי-החולים עורכי-דין, אני לא רוצה למנוע את פרנסתם.... אם אני הייתי מנהל בית-חולים אז בדיוק כמו שאני מבקש מבעל מסעדה שהיא מסעדה מאוד גדולה, הוא לא צריך בעצמו לשבת ולהסתכל, אלא הוא יכול להסמיך אנשים אחרים."</w:t>
      </w:r>
    </w:p>
    <w:p w14:paraId="459F6E36" w14:textId="77777777" w:rsidR="007C56AC" w:rsidRPr="007C56AC" w:rsidRDefault="007C56AC" w:rsidP="007C56AC">
      <w:pPr>
        <w:bidi/>
        <w:rPr>
          <w:rFonts w:cs="David" w:hint="cs"/>
          <w:rtl/>
        </w:rPr>
      </w:pPr>
    </w:p>
    <w:p w14:paraId="1053E151" w14:textId="77777777" w:rsidR="007C56AC" w:rsidRPr="007C56AC" w:rsidRDefault="007C56AC" w:rsidP="007C56AC">
      <w:pPr>
        <w:bidi/>
        <w:rPr>
          <w:rFonts w:cs="David" w:hint="cs"/>
          <w:rtl/>
        </w:rPr>
      </w:pPr>
      <w:r w:rsidRPr="007C56AC">
        <w:rPr>
          <w:rFonts w:cs="David" w:hint="cs"/>
          <w:rtl/>
        </w:rPr>
        <w:tab/>
        <w:t xml:space="preserve">דובר יותר על הטכניקה של אכיפת החוק, כפי שבאמת מוצע לתקן בהצעתו של חבר הכנסת </w:t>
      </w:r>
      <w:proofErr w:type="spellStart"/>
      <w:r w:rsidRPr="007C56AC">
        <w:rPr>
          <w:rFonts w:cs="David" w:hint="cs"/>
          <w:rtl/>
        </w:rPr>
        <w:t>ארדן</w:t>
      </w:r>
      <w:proofErr w:type="spellEnd"/>
      <w:r w:rsidRPr="007C56AC">
        <w:rPr>
          <w:rFonts w:cs="David" w:hint="cs"/>
          <w:rtl/>
        </w:rPr>
        <w:t xml:space="preserve">, ולא נעשה איזשהו דיון או לא התקבל איזשהו סיכום בנושא אותו רעיון שמבחינתי נזרק לחלל האוויר </w:t>
      </w:r>
      <w:r w:rsidRPr="007C56AC">
        <w:rPr>
          <w:rFonts w:cs="David"/>
          <w:rtl/>
        </w:rPr>
        <w:t>–</w:t>
      </w:r>
      <w:r w:rsidRPr="007C56AC">
        <w:rPr>
          <w:rFonts w:cs="David" w:hint="cs"/>
          <w:rtl/>
        </w:rPr>
        <w:t xml:space="preserve"> של ייעוד הקנסות. </w:t>
      </w:r>
    </w:p>
    <w:p w14:paraId="7CF78FC7"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דוד טל:</w:t>
      </w:r>
    </w:p>
    <w:p w14:paraId="4053BDB4" w14:textId="77777777" w:rsidR="007C56AC" w:rsidRPr="007C56AC" w:rsidRDefault="007C56AC" w:rsidP="007C56AC">
      <w:pPr>
        <w:bidi/>
        <w:rPr>
          <w:rFonts w:cs="David" w:hint="cs"/>
          <w:rtl/>
        </w:rPr>
      </w:pPr>
    </w:p>
    <w:p w14:paraId="67A17855" w14:textId="77777777" w:rsidR="007C56AC" w:rsidRPr="007C56AC" w:rsidRDefault="007C56AC" w:rsidP="007C56AC">
      <w:pPr>
        <w:bidi/>
        <w:rPr>
          <w:rFonts w:cs="David" w:hint="cs"/>
          <w:rtl/>
        </w:rPr>
      </w:pPr>
      <w:r w:rsidRPr="007C56AC">
        <w:rPr>
          <w:rFonts w:cs="David" w:hint="cs"/>
          <w:rtl/>
        </w:rPr>
        <w:tab/>
        <w:t xml:space="preserve"> אבל הנושא עלה. </w:t>
      </w:r>
    </w:p>
    <w:p w14:paraId="38923BD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ענת אסיף:</w:t>
      </w:r>
    </w:p>
    <w:p w14:paraId="5D0E23E2" w14:textId="77777777" w:rsidR="007C56AC" w:rsidRPr="007C56AC" w:rsidRDefault="007C56AC" w:rsidP="007C56AC">
      <w:pPr>
        <w:bidi/>
        <w:rPr>
          <w:rFonts w:cs="David" w:hint="cs"/>
          <w:rtl/>
        </w:rPr>
      </w:pPr>
    </w:p>
    <w:p w14:paraId="02837636" w14:textId="77777777" w:rsidR="007C56AC" w:rsidRPr="007C56AC" w:rsidRDefault="007C56AC" w:rsidP="007C56AC">
      <w:pPr>
        <w:bidi/>
        <w:rPr>
          <w:rFonts w:cs="David" w:hint="cs"/>
          <w:rtl/>
        </w:rPr>
      </w:pPr>
      <w:r w:rsidRPr="007C56AC">
        <w:rPr>
          <w:rFonts w:cs="David" w:hint="cs"/>
          <w:rtl/>
        </w:rPr>
        <w:tab/>
        <w:t>יש כאן משתתפת בדיון, שאחרי שהיא נשאלת מה היא מציעה, היא אומרת: יש כמה הצעות שצריך לחשוב עליהן. בין היתר אפשר לחשוב שהקנסות יגיעו לקופות בית-החולים, אבל אחר כך האמירה של היושב-ראש: "אם יש לכם רעיונות יצירתיים אנחנו פתוחים לשמוע אותם", מעבר לכך שהיא כמובן לא מבטאת איזשהו סיכום בנקודה הזאת, יותר מתייחסת לנושא איך הם יאכפו את הדברים שכתובים בהצעת החוק.</w:t>
      </w:r>
    </w:p>
    <w:p w14:paraId="085AB8AF" w14:textId="77777777" w:rsidR="007C56AC" w:rsidRPr="007C56AC" w:rsidRDefault="007C56AC" w:rsidP="007C56AC">
      <w:pPr>
        <w:bidi/>
        <w:rPr>
          <w:rFonts w:cs="David" w:hint="cs"/>
          <w:rtl/>
        </w:rPr>
      </w:pPr>
    </w:p>
    <w:p w14:paraId="1B6BB47F" w14:textId="77777777" w:rsidR="007C56AC" w:rsidRPr="007C56AC" w:rsidRDefault="007C56AC" w:rsidP="007C56AC">
      <w:pPr>
        <w:bidi/>
        <w:rPr>
          <w:rFonts w:cs="David" w:hint="cs"/>
          <w:rtl/>
        </w:rPr>
      </w:pPr>
      <w:r w:rsidRPr="007C56AC">
        <w:rPr>
          <w:rFonts w:cs="David" w:hint="cs"/>
          <w:rtl/>
        </w:rPr>
        <w:tab/>
        <w:t xml:space="preserve">אני מבקשת להוסיף עוד נקודה. הנושא הזה הוא חריג גם במהות שלו. מדובר בהסדר חסר- תקדים בחקיקה, של ייעוד קנסות לגורם שהוא לא ממשלתי ולא רשות מקומית. זה נושא שידוע שהממשלה מתנגדת לו. רק ב-2005, הצעה בדיוק כזאת לא עברה בוועדת העבודה והרווחה ולא הגיעה כלל למליאה בגלל התנגדות של הממשלה. </w:t>
      </w:r>
    </w:p>
    <w:p w14:paraId="0DF828F9" w14:textId="77777777" w:rsidR="007C56AC" w:rsidRPr="007C56AC" w:rsidRDefault="007C56AC" w:rsidP="007C56AC">
      <w:pPr>
        <w:bidi/>
        <w:rPr>
          <w:rFonts w:cs="David" w:hint="cs"/>
          <w:rtl/>
        </w:rPr>
      </w:pPr>
    </w:p>
    <w:p w14:paraId="04488F92" w14:textId="77777777" w:rsidR="007C56AC" w:rsidRPr="007C56AC" w:rsidRDefault="007C56AC" w:rsidP="007C56AC">
      <w:pPr>
        <w:bidi/>
        <w:ind w:firstLine="567"/>
        <w:rPr>
          <w:rFonts w:cs="David" w:hint="cs"/>
          <w:rtl/>
        </w:rPr>
      </w:pPr>
      <w:r w:rsidRPr="007C56AC">
        <w:rPr>
          <w:rFonts w:cs="David" w:hint="cs"/>
          <w:rtl/>
        </w:rPr>
        <w:t xml:space="preserve">יש כאן עיקרון שככל הנראה נוגד את חוק יסודות התקציב, שאוסר על ייעוד של אגרות, וקנסות קל וחומר, וזה משהו שלכל הפחות ראוי שייכלל </w:t>
      </w:r>
      <w:r w:rsidRPr="007C56AC">
        <w:rPr>
          <w:rFonts w:cs="David"/>
          <w:rtl/>
        </w:rPr>
        <w:t>–</w:t>
      </w:r>
      <w:r w:rsidRPr="007C56AC">
        <w:rPr>
          <w:rFonts w:cs="David" w:hint="cs"/>
          <w:rtl/>
        </w:rPr>
        <w:t xml:space="preserve"> אם לא בהצעת החוק הכחולה עצמה, לכל הפחות בדברי ההסבר, כשאני יודעת שפעמים רבות נכתב: להלן נושאים שימשיכו להידון לאחר הקריאה הראשונה.</w:t>
      </w:r>
    </w:p>
    <w:p w14:paraId="6EB88B39"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דוד טל:</w:t>
      </w:r>
    </w:p>
    <w:p w14:paraId="38C1EE39" w14:textId="77777777" w:rsidR="007C56AC" w:rsidRPr="007C56AC" w:rsidRDefault="007C56AC" w:rsidP="007C56AC">
      <w:pPr>
        <w:bidi/>
        <w:rPr>
          <w:rFonts w:cs="David" w:hint="cs"/>
          <w:u w:val="single"/>
          <w:rtl/>
        </w:rPr>
      </w:pPr>
    </w:p>
    <w:p w14:paraId="02DCE125" w14:textId="77777777" w:rsidR="007C56AC" w:rsidRPr="007C56AC" w:rsidRDefault="007C56AC" w:rsidP="007C56AC">
      <w:pPr>
        <w:bidi/>
        <w:rPr>
          <w:rFonts w:cs="David" w:hint="cs"/>
          <w:rtl/>
        </w:rPr>
      </w:pPr>
      <w:r w:rsidRPr="007C56AC">
        <w:rPr>
          <w:rFonts w:cs="David" w:hint="cs"/>
          <w:rtl/>
        </w:rPr>
        <w:tab/>
        <w:t>אבל זה לא מונע מחברי הכנסת לומר דברים נוספים. אין מניעה.</w:t>
      </w:r>
    </w:p>
    <w:p w14:paraId="6EB5F326"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זיו:</w:t>
      </w:r>
    </w:p>
    <w:p w14:paraId="553DE72D" w14:textId="77777777" w:rsidR="007C56AC" w:rsidRPr="007C56AC" w:rsidRDefault="007C56AC" w:rsidP="007C56AC">
      <w:pPr>
        <w:pStyle w:val="Heading5"/>
        <w:jc w:val="left"/>
        <w:rPr>
          <w:rFonts w:hint="cs"/>
          <w:rtl/>
        </w:rPr>
      </w:pPr>
    </w:p>
    <w:p w14:paraId="42DA892E" w14:textId="77777777" w:rsidR="007C56AC" w:rsidRPr="007C56AC" w:rsidRDefault="007C56AC" w:rsidP="007C56AC">
      <w:pPr>
        <w:bidi/>
        <w:rPr>
          <w:rFonts w:cs="David" w:hint="cs"/>
          <w:rtl/>
        </w:rPr>
      </w:pPr>
      <w:r w:rsidRPr="007C56AC">
        <w:rPr>
          <w:rFonts w:cs="David" w:hint="cs"/>
          <w:rtl/>
        </w:rPr>
        <w:tab/>
        <w:t xml:space="preserve"> אין מדובר בחריגה מהנושא.</w:t>
      </w:r>
    </w:p>
    <w:p w14:paraId="54CD8FC3" w14:textId="77777777" w:rsidR="007C56AC" w:rsidRPr="007C56AC" w:rsidRDefault="007C56AC" w:rsidP="007C56AC">
      <w:pPr>
        <w:bidi/>
        <w:rPr>
          <w:rFonts w:cs="David"/>
          <w:rtl/>
        </w:rPr>
      </w:pPr>
      <w:r w:rsidRPr="007C56AC">
        <w:rPr>
          <w:rFonts w:cs="David"/>
          <w:rtl/>
        </w:rPr>
        <w:br/>
      </w:r>
    </w:p>
    <w:p w14:paraId="6D1114D0" w14:textId="77777777" w:rsidR="007C56AC" w:rsidRPr="007C56AC" w:rsidRDefault="007C56AC" w:rsidP="007C56AC">
      <w:pPr>
        <w:bidi/>
        <w:rPr>
          <w:rFonts w:cs="David" w:hint="cs"/>
          <w:u w:val="single"/>
          <w:rtl/>
        </w:rPr>
      </w:pPr>
      <w:r w:rsidRPr="007C56AC">
        <w:rPr>
          <w:rFonts w:cs="David"/>
          <w:rtl/>
        </w:rPr>
        <w:br w:type="page"/>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3585BC2" w14:textId="77777777" w:rsidR="007C56AC" w:rsidRPr="007C56AC" w:rsidRDefault="007C56AC" w:rsidP="007C56AC">
      <w:pPr>
        <w:bidi/>
        <w:rPr>
          <w:rFonts w:cs="David" w:hint="cs"/>
          <w:u w:val="single"/>
          <w:rtl/>
        </w:rPr>
      </w:pPr>
    </w:p>
    <w:p w14:paraId="2FC50668" w14:textId="77777777" w:rsidR="007C56AC" w:rsidRPr="007C56AC" w:rsidRDefault="007C56AC" w:rsidP="007C56AC">
      <w:pPr>
        <w:bidi/>
        <w:rPr>
          <w:rFonts w:cs="David" w:hint="cs"/>
          <w:rtl/>
        </w:rPr>
      </w:pPr>
      <w:r w:rsidRPr="007C56AC">
        <w:rPr>
          <w:rFonts w:cs="David" w:hint="cs"/>
          <w:rtl/>
        </w:rPr>
        <w:tab/>
        <w:t xml:space="preserve">מה שציינת כעת יכול להועיל למהות החוק, אם להעביר ייעוד. כרגע, האם זה "נושא חדש" או לא "נושא חדש" </w:t>
      </w:r>
      <w:r w:rsidRPr="007C56AC">
        <w:rPr>
          <w:rFonts w:cs="David"/>
          <w:rtl/>
        </w:rPr>
        <w:t>–</w:t>
      </w:r>
      <w:r w:rsidRPr="007C56AC">
        <w:rPr>
          <w:rFonts w:cs="David" w:hint="cs"/>
          <w:rtl/>
        </w:rPr>
        <w:t xml:space="preserve"> החברים התייחסו, הביאו סיבות שאכן התכוונו לכך. </w:t>
      </w:r>
    </w:p>
    <w:p w14:paraId="349390F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ענת אסיף:</w:t>
      </w:r>
    </w:p>
    <w:p w14:paraId="1C2CE44B" w14:textId="77777777" w:rsidR="007C56AC" w:rsidRPr="007C56AC" w:rsidRDefault="007C56AC" w:rsidP="007C56AC">
      <w:pPr>
        <w:bidi/>
        <w:rPr>
          <w:rFonts w:cs="David" w:hint="cs"/>
          <w:rtl/>
        </w:rPr>
      </w:pPr>
    </w:p>
    <w:p w14:paraId="013ECA32" w14:textId="77777777" w:rsidR="007C56AC" w:rsidRPr="007C56AC" w:rsidRDefault="007C56AC" w:rsidP="007C56AC">
      <w:pPr>
        <w:bidi/>
        <w:rPr>
          <w:rFonts w:cs="David" w:hint="cs"/>
          <w:rtl/>
        </w:rPr>
      </w:pPr>
      <w:r w:rsidRPr="007C56AC">
        <w:rPr>
          <w:rFonts w:cs="David" w:hint="cs"/>
          <w:rtl/>
        </w:rPr>
        <w:tab/>
        <w:t xml:space="preserve">אני השתתפתי באותו דיון </w:t>
      </w:r>
      <w:r w:rsidRPr="007C56AC">
        <w:rPr>
          <w:rFonts w:cs="David"/>
          <w:rtl/>
        </w:rPr>
        <w:t>–</w:t>
      </w:r>
      <w:r w:rsidRPr="007C56AC">
        <w:rPr>
          <w:rFonts w:cs="David" w:hint="cs"/>
          <w:rtl/>
        </w:rPr>
        <w:t xml:space="preserve"> אני זוכרת אותו, זה לא היה מזמן </w:t>
      </w:r>
      <w:r w:rsidRPr="007C56AC">
        <w:rPr>
          <w:rFonts w:cs="David"/>
          <w:rtl/>
        </w:rPr>
        <w:t>–</w:t>
      </w:r>
      <w:r w:rsidRPr="007C56AC">
        <w:rPr>
          <w:rFonts w:cs="David" w:hint="cs"/>
          <w:rtl/>
        </w:rPr>
        <w:t xml:space="preserve"> וגם קראתי כעת את הפרוטוקול. כפי שאני זוכרת את הדיון וכפי שאני קוראת בפרוטוקול </w:t>
      </w:r>
      <w:r w:rsidRPr="007C56AC">
        <w:rPr>
          <w:rFonts w:cs="David"/>
          <w:rtl/>
        </w:rPr>
        <w:t>–</w:t>
      </w:r>
      <w:r w:rsidRPr="007C56AC">
        <w:rPr>
          <w:rFonts w:cs="David" w:hint="cs"/>
          <w:rtl/>
        </w:rPr>
        <w:t xml:space="preserve"> לא היה באמת דיון על הנושא הזה. אם היה מתקיים דיון אמיתי על הנושא הזה, הייתם רואים בפרוטוקול לפחות חצי עמוד מדבריי שלי ועוד עמוד וחצי מדברי משרד האוצר.</w:t>
      </w:r>
    </w:p>
    <w:p w14:paraId="60DF957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7C74C925" w14:textId="77777777" w:rsidR="007C56AC" w:rsidRPr="007C56AC" w:rsidRDefault="007C56AC" w:rsidP="007C56AC">
      <w:pPr>
        <w:bidi/>
        <w:rPr>
          <w:rFonts w:cs="David" w:hint="cs"/>
          <w:u w:val="single"/>
          <w:rtl/>
        </w:rPr>
      </w:pPr>
    </w:p>
    <w:p w14:paraId="2755857B" w14:textId="77777777" w:rsidR="007C56AC" w:rsidRPr="007C56AC" w:rsidRDefault="007C56AC" w:rsidP="007C56AC">
      <w:pPr>
        <w:pStyle w:val="BodyText"/>
        <w:rPr>
          <w:rFonts w:hint="cs"/>
          <w:rtl/>
        </w:rPr>
      </w:pPr>
      <w:r w:rsidRPr="007C56AC">
        <w:rPr>
          <w:rFonts w:hint="cs"/>
          <w:rtl/>
        </w:rPr>
        <w:tab/>
        <w:t xml:space="preserve">אני חושב שמה שאתה רמזת בדבריך האחרונים, אדוני היושב-ראש, הוא החלוקה הנכונה. דהיינו, יש הבדל בין סוגיית האם זה "נושא חדש", אם לאו, לבין העמדה לגוף הצעתו של חבר הכנסת זיו. </w:t>
      </w:r>
    </w:p>
    <w:p w14:paraId="16EE8F09" w14:textId="77777777" w:rsidR="007C56AC" w:rsidRPr="007C56AC" w:rsidRDefault="007C56AC" w:rsidP="007C56AC">
      <w:pPr>
        <w:bidi/>
        <w:rPr>
          <w:rFonts w:cs="David" w:hint="cs"/>
          <w:rtl/>
        </w:rPr>
      </w:pPr>
    </w:p>
    <w:p w14:paraId="58F20D75" w14:textId="77777777" w:rsidR="007C56AC" w:rsidRPr="007C56AC" w:rsidRDefault="007C56AC" w:rsidP="007C56AC">
      <w:pPr>
        <w:bidi/>
        <w:rPr>
          <w:rFonts w:cs="David" w:hint="cs"/>
          <w:rtl/>
        </w:rPr>
      </w:pPr>
      <w:r w:rsidRPr="007C56AC">
        <w:rPr>
          <w:rFonts w:cs="David" w:hint="cs"/>
          <w:rtl/>
        </w:rPr>
        <w:tab/>
        <w:t>אני דווקא נוטה להבין את עמדת נציגת משרד המשפטים בכל הנוגע לבעייתיות של הרעיון של קנסות ייעודיים, שכן מחר כל אחד ימצא לו איזשהו גורם אשר הוא ירצה לייעד עליו דברים כאלה ואחרים, ואין לדבר סוף ואין לדבר שיעור.</w:t>
      </w:r>
    </w:p>
    <w:p w14:paraId="58FB1C64"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47D0ED5" w14:textId="77777777" w:rsidR="007C56AC" w:rsidRPr="007C56AC" w:rsidRDefault="007C56AC" w:rsidP="007C56AC">
      <w:pPr>
        <w:bidi/>
        <w:rPr>
          <w:rFonts w:cs="David" w:hint="cs"/>
          <w:u w:val="single"/>
          <w:rtl/>
        </w:rPr>
      </w:pPr>
    </w:p>
    <w:p w14:paraId="3CAEC770" w14:textId="77777777" w:rsidR="007C56AC" w:rsidRPr="007C56AC" w:rsidRDefault="007C56AC" w:rsidP="007C56AC">
      <w:pPr>
        <w:bidi/>
        <w:rPr>
          <w:rFonts w:cs="David" w:hint="cs"/>
          <w:rtl/>
        </w:rPr>
      </w:pPr>
      <w:r w:rsidRPr="007C56AC">
        <w:rPr>
          <w:rFonts w:cs="David" w:hint="cs"/>
          <w:rtl/>
        </w:rPr>
        <w:tab/>
        <w:t xml:space="preserve">נתחיל ליצור קנסות. </w:t>
      </w:r>
    </w:p>
    <w:p w14:paraId="1825E729"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זיו:</w:t>
      </w:r>
    </w:p>
    <w:p w14:paraId="0121D0B6" w14:textId="77777777" w:rsidR="007C56AC" w:rsidRPr="007C56AC" w:rsidRDefault="007C56AC" w:rsidP="007C56AC">
      <w:pPr>
        <w:pStyle w:val="Heading5"/>
        <w:jc w:val="left"/>
        <w:rPr>
          <w:rFonts w:hint="cs"/>
          <w:rtl/>
        </w:rPr>
      </w:pPr>
    </w:p>
    <w:p w14:paraId="09508E2B" w14:textId="77777777" w:rsidR="007C56AC" w:rsidRPr="007C56AC" w:rsidRDefault="007C56AC" w:rsidP="007C56AC">
      <w:pPr>
        <w:bidi/>
        <w:rPr>
          <w:rFonts w:cs="David" w:hint="cs"/>
          <w:rtl/>
        </w:rPr>
      </w:pPr>
      <w:r w:rsidRPr="007C56AC">
        <w:rPr>
          <w:rFonts w:cs="David" w:hint="cs"/>
          <w:rtl/>
        </w:rPr>
        <w:tab/>
        <w:t xml:space="preserve"> בית-חולים זה גוף ייחודי, שונה.</w:t>
      </w:r>
    </w:p>
    <w:p w14:paraId="726AB60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02D5140E" w14:textId="77777777" w:rsidR="007C56AC" w:rsidRPr="007C56AC" w:rsidRDefault="007C56AC" w:rsidP="007C56AC">
      <w:pPr>
        <w:bidi/>
        <w:rPr>
          <w:rFonts w:cs="David" w:hint="cs"/>
          <w:u w:val="single"/>
          <w:rtl/>
        </w:rPr>
      </w:pPr>
    </w:p>
    <w:p w14:paraId="436F0420" w14:textId="77777777" w:rsidR="007C56AC" w:rsidRPr="007C56AC" w:rsidRDefault="007C56AC" w:rsidP="007C56AC">
      <w:pPr>
        <w:bidi/>
        <w:rPr>
          <w:rFonts w:cs="David" w:hint="cs"/>
          <w:rtl/>
        </w:rPr>
      </w:pPr>
      <w:r w:rsidRPr="007C56AC">
        <w:rPr>
          <w:rFonts w:cs="David" w:hint="cs"/>
          <w:rtl/>
        </w:rPr>
        <w:tab/>
        <w:t xml:space="preserve">אבל, לגוף הנושא שבמחלוקת בישיבה הזאת </w:t>
      </w:r>
      <w:r w:rsidRPr="007C56AC">
        <w:rPr>
          <w:rFonts w:cs="David"/>
          <w:rtl/>
        </w:rPr>
        <w:t>–</w:t>
      </w:r>
      <w:r w:rsidRPr="007C56AC">
        <w:rPr>
          <w:rFonts w:cs="David" w:hint="cs"/>
          <w:rtl/>
        </w:rPr>
        <w:t xml:space="preserve"> צודק חבר הכנסת זיו במובן זה שכפי שהוקרא בפרוטוקול על-ידי יושב-ראש הוועדה, הנושא עלה לפני הקריאה הראשונה, ואם הנושא עלה לפני הקריאה הראשונה, אינני חושב שזה חשוב עד כמה העמיקו בו ועד כמה דשו בו, ואם הוא נזרק לחלל האוויר בלבד או שנערך בו דיון מעמיק.</w:t>
      </w:r>
    </w:p>
    <w:p w14:paraId="14FE0B75" w14:textId="77777777" w:rsidR="007C56AC" w:rsidRPr="007C56AC" w:rsidRDefault="007C56AC" w:rsidP="007C56AC">
      <w:pPr>
        <w:bidi/>
        <w:rPr>
          <w:rFonts w:cs="David" w:hint="cs"/>
          <w:rtl/>
        </w:rPr>
      </w:pPr>
    </w:p>
    <w:p w14:paraId="710A4B16" w14:textId="77777777" w:rsidR="007C56AC" w:rsidRPr="007C56AC" w:rsidRDefault="007C56AC" w:rsidP="007C56AC">
      <w:pPr>
        <w:bidi/>
        <w:rPr>
          <w:rFonts w:cs="David" w:hint="cs"/>
          <w:rtl/>
        </w:rPr>
      </w:pPr>
      <w:r w:rsidRPr="007C56AC">
        <w:rPr>
          <w:rFonts w:cs="David" w:hint="cs"/>
          <w:rtl/>
        </w:rPr>
        <w:tab/>
        <w:t xml:space="preserve">אם הנושא עלה לפני הקריאה הראשונה </w:t>
      </w:r>
      <w:r w:rsidRPr="007C56AC">
        <w:rPr>
          <w:rFonts w:cs="David"/>
          <w:rtl/>
        </w:rPr>
        <w:t>–</w:t>
      </w:r>
      <w:r w:rsidRPr="007C56AC">
        <w:rPr>
          <w:rFonts w:cs="David" w:hint="cs"/>
          <w:rtl/>
        </w:rPr>
        <w:t xml:space="preserve"> הוא לא חדש לפני הקריאה השנייה והשלישית, ולכן אני חושב שאת טענת ה"נושא החדש" לא צריך לקבל, ולגבי הנושא לגופו הוא יוכרע בוועדת הכלכלה או במליאת הכנסת יותר מאוחר.</w:t>
      </w:r>
    </w:p>
    <w:p w14:paraId="32EF850D"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29D01984" w14:textId="77777777" w:rsidR="007C56AC" w:rsidRPr="007C56AC" w:rsidRDefault="007C56AC" w:rsidP="007C56AC">
      <w:pPr>
        <w:bidi/>
        <w:rPr>
          <w:rFonts w:cs="David" w:hint="cs"/>
          <w:rtl/>
        </w:rPr>
      </w:pPr>
    </w:p>
    <w:p w14:paraId="2F6FB5F8" w14:textId="77777777" w:rsidR="007C56AC" w:rsidRPr="007C56AC" w:rsidRDefault="007C56AC" w:rsidP="007C56AC">
      <w:pPr>
        <w:bidi/>
        <w:rPr>
          <w:rFonts w:cs="David" w:hint="cs"/>
          <w:rtl/>
        </w:rPr>
      </w:pPr>
      <w:r w:rsidRPr="007C56AC">
        <w:rPr>
          <w:rFonts w:cs="David" w:hint="cs"/>
          <w:rtl/>
        </w:rPr>
        <w:tab/>
        <w:t xml:space="preserve"> בלי שום קשר אם זה "נושא חדש" או לא, הרעיון הוא באמת חדשני. הרי אם היה מדובר בהצעת חוק שמתייחסת לבתי-חולים, והצעה נוספת </w:t>
      </w:r>
      <w:proofErr w:type="spellStart"/>
      <w:r w:rsidRPr="007C56AC">
        <w:rPr>
          <w:rFonts w:cs="David" w:hint="cs"/>
          <w:rtl/>
        </w:rPr>
        <w:t>היתה</w:t>
      </w:r>
      <w:proofErr w:type="spellEnd"/>
      <w:r w:rsidRPr="007C56AC">
        <w:rPr>
          <w:rFonts w:cs="David" w:hint="cs"/>
          <w:rtl/>
        </w:rPr>
        <w:t xml:space="preserve"> באה להרחיב זאת גם על מסעדות ובתי קפה, הייתי אומר שזה באותו עיקרון - זה מבנה ציבורי, בניין ציבורי </w:t>
      </w:r>
      <w:r w:rsidRPr="007C56AC">
        <w:rPr>
          <w:rFonts w:cs="David"/>
          <w:rtl/>
        </w:rPr>
        <w:t>–</w:t>
      </w:r>
      <w:r w:rsidRPr="007C56AC">
        <w:rPr>
          <w:rFonts w:cs="David" w:hint="cs"/>
          <w:rtl/>
        </w:rPr>
        <w:t xml:space="preserve"> אפשר להקיש מדבר לדבר. </w:t>
      </w:r>
    </w:p>
    <w:p w14:paraId="6BA4BCD7" w14:textId="77777777" w:rsidR="007C56AC" w:rsidRPr="007C56AC" w:rsidRDefault="007C56AC" w:rsidP="007C56AC">
      <w:pPr>
        <w:bidi/>
        <w:rPr>
          <w:rFonts w:cs="David" w:hint="cs"/>
          <w:rtl/>
        </w:rPr>
      </w:pPr>
    </w:p>
    <w:p w14:paraId="29ED6477" w14:textId="77777777" w:rsidR="007C56AC" w:rsidRPr="007C56AC" w:rsidRDefault="007C56AC" w:rsidP="007C56AC">
      <w:pPr>
        <w:bidi/>
        <w:rPr>
          <w:rFonts w:cs="David" w:hint="cs"/>
          <w:rtl/>
        </w:rPr>
      </w:pPr>
      <w:r w:rsidRPr="007C56AC">
        <w:rPr>
          <w:rFonts w:cs="David" w:hint="cs"/>
          <w:rtl/>
        </w:rPr>
        <w:tab/>
        <w:t xml:space="preserve">אבל, כשאנחנו מדברים על קנסות, אני חושב שזה לא רק "נושא חדש", זה נושא מאוד מהותי אם ראוי בכלל ליצור תקדים כזה. </w:t>
      </w:r>
    </w:p>
    <w:p w14:paraId="1333F37D"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זיו:</w:t>
      </w:r>
    </w:p>
    <w:p w14:paraId="4B10B61C" w14:textId="77777777" w:rsidR="007C56AC" w:rsidRPr="007C56AC" w:rsidRDefault="007C56AC" w:rsidP="007C56AC">
      <w:pPr>
        <w:pStyle w:val="Heading5"/>
        <w:jc w:val="left"/>
        <w:rPr>
          <w:rFonts w:hint="cs"/>
          <w:rtl/>
        </w:rPr>
      </w:pPr>
    </w:p>
    <w:p w14:paraId="5B2736BF" w14:textId="77777777" w:rsidR="007C56AC" w:rsidRPr="007C56AC" w:rsidRDefault="007C56AC" w:rsidP="007C56AC">
      <w:pPr>
        <w:bidi/>
        <w:rPr>
          <w:rFonts w:cs="David" w:hint="cs"/>
          <w:rtl/>
        </w:rPr>
      </w:pPr>
      <w:r w:rsidRPr="007C56AC">
        <w:rPr>
          <w:rFonts w:cs="David" w:hint="cs"/>
          <w:rtl/>
        </w:rPr>
        <w:tab/>
        <w:t xml:space="preserve"> בית-חולים זה נושא חריג מאוד.</w:t>
      </w:r>
    </w:p>
    <w:p w14:paraId="0A6C30C8" w14:textId="77777777" w:rsidR="007C56AC" w:rsidRPr="007C56AC" w:rsidRDefault="007C56AC" w:rsidP="007C56AC">
      <w:pPr>
        <w:bidi/>
        <w:rPr>
          <w:rFonts w:cs="David"/>
          <w:rtl/>
        </w:rPr>
      </w:pPr>
      <w:r w:rsidRPr="007C56AC">
        <w:rPr>
          <w:rFonts w:cs="David"/>
          <w:rtl/>
        </w:rPr>
        <w:br/>
      </w:r>
    </w:p>
    <w:p w14:paraId="739811A4" w14:textId="77777777" w:rsidR="007C56AC" w:rsidRPr="007C56AC" w:rsidRDefault="007C56AC" w:rsidP="007C56AC">
      <w:pPr>
        <w:bidi/>
        <w:rPr>
          <w:rFonts w:cs="David" w:hint="cs"/>
          <w:rtl/>
        </w:rPr>
      </w:pPr>
      <w:r w:rsidRPr="007C56AC">
        <w:rPr>
          <w:rFonts w:cs="David"/>
          <w:rtl/>
        </w:rPr>
        <w:br w:type="page"/>
      </w:r>
      <w:r w:rsidRPr="007C56AC">
        <w:rPr>
          <w:rFonts w:cs="David" w:hint="cs"/>
          <w:u w:val="single"/>
          <w:rtl/>
        </w:rPr>
        <w:t>נסים זאב:</w:t>
      </w:r>
    </w:p>
    <w:p w14:paraId="2BE9A821" w14:textId="77777777" w:rsidR="007C56AC" w:rsidRPr="007C56AC" w:rsidRDefault="007C56AC" w:rsidP="007C56AC">
      <w:pPr>
        <w:bidi/>
        <w:rPr>
          <w:rFonts w:cs="David" w:hint="cs"/>
          <w:rtl/>
        </w:rPr>
      </w:pPr>
    </w:p>
    <w:p w14:paraId="3DE3D507" w14:textId="77777777" w:rsidR="007C56AC" w:rsidRPr="007C56AC" w:rsidRDefault="007C56AC" w:rsidP="007C56AC">
      <w:pPr>
        <w:bidi/>
        <w:rPr>
          <w:rFonts w:cs="David" w:hint="cs"/>
          <w:rtl/>
        </w:rPr>
      </w:pPr>
      <w:r w:rsidRPr="007C56AC">
        <w:rPr>
          <w:rFonts w:cs="David" w:hint="cs"/>
          <w:rtl/>
        </w:rPr>
        <w:tab/>
        <w:t xml:space="preserve"> עזוב את החריגות של בתי-חולים. ומה ההבדל בין בתי-חולים?</w:t>
      </w:r>
      <w:r w:rsidRPr="007C56AC">
        <w:rPr>
          <w:rFonts w:cs="David" w:hint="cs"/>
        </w:rPr>
        <w:t xml:space="preserve"> </w:t>
      </w:r>
      <w:r w:rsidRPr="007C56AC">
        <w:rPr>
          <w:rFonts w:cs="David" w:hint="cs"/>
          <w:rtl/>
        </w:rPr>
        <w:t xml:space="preserve">איך אתה מתייחס לבתי-חולים פרטיים, וציבוריים ממשלתיים? זה אותו עיקרון? אז זאת קופה פרטית וזאת קופה ציבורית. יש הבדל בין בית-חולים "הדסה" </w:t>
      </w:r>
      <w:r w:rsidRPr="007C56AC">
        <w:rPr>
          <w:rFonts w:cs="David"/>
          <w:rtl/>
        </w:rPr>
        <w:t>–</w:t>
      </w:r>
      <w:r w:rsidRPr="007C56AC">
        <w:rPr>
          <w:rFonts w:cs="David" w:hint="cs"/>
          <w:rtl/>
        </w:rPr>
        <w:t xml:space="preserve"> שזה נקרא פרטי, לבית-חולים אחר שהוא ציבורי-ממשלתי. </w:t>
      </w:r>
    </w:p>
    <w:p w14:paraId="68703B9E" w14:textId="77777777" w:rsidR="007C56AC" w:rsidRPr="007C56AC" w:rsidRDefault="007C56AC" w:rsidP="007C56AC">
      <w:pPr>
        <w:pStyle w:val="Heading5"/>
        <w:jc w:val="left"/>
        <w:rPr>
          <w:rFonts w:hint="cs"/>
          <w:rtl/>
        </w:rPr>
      </w:pPr>
      <w:r w:rsidRPr="007C56AC">
        <w:rPr>
          <w:rtl/>
        </w:rPr>
        <w:br/>
      </w:r>
      <w:r w:rsidRPr="007C56AC">
        <w:rPr>
          <w:rFonts w:hint="cs"/>
          <w:u w:val="single"/>
          <w:rtl/>
        </w:rPr>
        <w:t>יצחק זיו:</w:t>
      </w:r>
    </w:p>
    <w:p w14:paraId="34AC0094" w14:textId="77777777" w:rsidR="007C56AC" w:rsidRPr="007C56AC" w:rsidRDefault="007C56AC" w:rsidP="007C56AC">
      <w:pPr>
        <w:pStyle w:val="Heading5"/>
        <w:jc w:val="left"/>
        <w:rPr>
          <w:rFonts w:hint="cs"/>
          <w:rtl/>
        </w:rPr>
      </w:pPr>
    </w:p>
    <w:p w14:paraId="459F01FC" w14:textId="77777777" w:rsidR="007C56AC" w:rsidRPr="007C56AC" w:rsidRDefault="007C56AC" w:rsidP="007C56AC">
      <w:pPr>
        <w:bidi/>
        <w:rPr>
          <w:rFonts w:cs="David" w:hint="cs"/>
          <w:rtl/>
        </w:rPr>
      </w:pPr>
      <w:r w:rsidRPr="007C56AC">
        <w:rPr>
          <w:rFonts w:cs="David" w:hint="cs"/>
          <w:rtl/>
        </w:rPr>
        <w:tab/>
        <w:t xml:space="preserve"> זה מוסד שפתוח 24 שעות ביממה.</w:t>
      </w:r>
    </w:p>
    <w:p w14:paraId="001C00A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נסים זאב:</w:t>
      </w:r>
    </w:p>
    <w:p w14:paraId="4D52EEC6" w14:textId="77777777" w:rsidR="007C56AC" w:rsidRPr="007C56AC" w:rsidRDefault="007C56AC" w:rsidP="007C56AC">
      <w:pPr>
        <w:bidi/>
        <w:rPr>
          <w:rFonts w:cs="David" w:hint="cs"/>
          <w:rtl/>
        </w:rPr>
      </w:pPr>
    </w:p>
    <w:p w14:paraId="019EFA6D" w14:textId="77777777" w:rsidR="007C56AC" w:rsidRPr="007C56AC" w:rsidRDefault="007C56AC" w:rsidP="007C56AC">
      <w:pPr>
        <w:bidi/>
        <w:rPr>
          <w:rFonts w:cs="David" w:hint="cs"/>
          <w:rtl/>
        </w:rPr>
      </w:pPr>
      <w:r w:rsidRPr="007C56AC">
        <w:rPr>
          <w:rFonts w:cs="David" w:hint="cs"/>
          <w:rtl/>
        </w:rPr>
        <w:tab/>
        <w:t xml:space="preserve"> אני פונה ליושב-ראש </w:t>
      </w:r>
      <w:r w:rsidRPr="007C56AC">
        <w:rPr>
          <w:rFonts w:cs="David"/>
          <w:rtl/>
        </w:rPr>
        <w:t>–</w:t>
      </w:r>
      <w:r w:rsidRPr="007C56AC">
        <w:rPr>
          <w:rFonts w:cs="David" w:hint="cs"/>
          <w:rtl/>
        </w:rPr>
        <w:t xml:space="preserve"> תראה מה קורה בקנסות שהמשטרה נותנת היום. היא עסוקה בדוחות מי לא חוגר חגורה </w:t>
      </w:r>
      <w:r w:rsidRPr="007C56AC">
        <w:rPr>
          <w:rFonts w:cs="David"/>
          <w:rtl/>
        </w:rPr>
        <w:t>–</w:t>
      </w:r>
      <w:r w:rsidRPr="007C56AC">
        <w:rPr>
          <w:rFonts w:cs="David" w:hint="cs"/>
          <w:rtl/>
        </w:rPr>
        <w:t xml:space="preserve"> אין לה זמן לעסוק בתנועה עצמה. מדוע? כי יש פה עניין של הכנסה. </w:t>
      </w:r>
    </w:p>
    <w:p w14:paraId="4AF9D6F4" w14:textId="77777777" w:rsidR="007C56AC" w:rsidRPr="007C56AC" w:rsidRDefault="007C56AC" w:rsidP="007C56AC">
      <w:pPr>
        <w:bidi/>
        <w:rPr>
          <w:rFonts w:cs="David" w:hint="cs"/>
          <w:rtl/>
        </w:rPr>
      </w:pPr>
    </w:p>
    <w:p w14:paraId="6DB820B0" w14:textId="77777777" w:rsidR="007C56AC" w:rsidRPr="007C56AC" w:rsidRDefault="007C56AC" w:rsidP="007C56AC">
      <w:pPr>
        <w:bidi/>
        <w:rPr>
          <w:rFonts w:cs="David" w:hint="cs"/>
          <w:rtl/>
        </w:rPr>
      </w:pPr>
      <w:r w:rsidRPr="007C56AC">
        <w:rPr>
          <w:rFonts w:cs="David" w:hint="cs"/>
          <w:rtl/>
        </w:rPr>
        <w:tab/>
        <w:t xml:space="preserve">נקודה נוספת </w:t>
      </w:r>
      <w:r w:rsidRPr="007C56AC">
        <w:rPr>
          <w:rFonts w:cs="David"/>
          <w:rtl/>
        </w:rPr>
        <w:t>–</w:t>
      </w:r>
      <w:r w:rsidRPr="007C56AC">
        <w:rPr>
          <w:rFonts w:cs="David" w:hint="cs"/>
          <w:rtl/>
        </w:rPr>
        <w:t xml:space="preserve"> אפילו כספים שהממשלה מעבירה לרשויות המקומיות, הם לא הולכים לייעודם. אז עכשיו קנס </w:t>
      </w:r>
      <w:r w:rsidRPr="007C56AC">
        <w:rPr>
          <w:rFonts w:cs="David"/>
          <w:rtl/>
        </w:rPr>
        <w:t>–</w:t>
      </w:r>
      <w:r w:rsidRPr="007C56AC">
        <w:rPr>
          <w:rFonts w:cs="David" w:hint="cs"/>
          <w:rtl/>
        </w:rPr>
        <w:t xml:space="preserve"> שברעיון שלו הוא צריך להיות קנס עירוני </w:t>
      </w:r>
      <w:r w:rsidRPr="007C56AC">
        <w:rPr>
          <w:rFonts w:cs="David"/>
          <w:rtl/>
        </w:rPr>
        <w:t>–</w:t>
      </w:r>
      <w:r w:rsidRPr="007C56AC">
        <w:rPr>
          <w:rFonts w:cs="David" w:hint="cs"/>
          <w:rtl/>
        </w:rPr>
        <w:t xml:space="preserve"> זה צריך ללכת לקופה של בית-החולים? </w:t>
      </w:r>
    </w:p>
    <w:p w14:paraId="4BCAE145" w14:textId="77777777" w:rsidR="007C56AC" w:rsidRPr="007C56AC" w:rsidRDefault="007C56AC" w:rsidP="007C56AC">
      <w:pPr>
        <w:bidi/>
        <w:rPr>
          <w:rFonts w:cs="David" w:hint="cs"/>
          <w:rtl/>
        </w:rPr>
      </w:pPr>
    </w:p>
    <w:p w14:paraId="4130EC1B" w14:textId="77777777" w:rsidR="007C56AC" w:rsidRPr="007C56AC" w:rsidRDefault="007C56AC" w:rsidP="007C56AC">
      <w:pPr>
        <w:bidi/>
        <w:rPr>
          <w:rFonts w:cs="David" w:hint="cs"/>
          <w:rtl/>
        </w:rPr>
      </w:pPr>
      <w:r w:rsidRPr="007C56AC">
        <w:rPr>
          <w:rFonts w:cs="David" w:hint="cs"/>
          <w:rtl/>
        </w:rPr>
        <w:tab/>
        <w:t xml:space="preserve">לדעתי, הרעיון הוא לא נכון - אני מדבר ברמה העקרונית - וזה תקדים שיכול לפתוח לנו דרישות נוספות ממקומות אחרים. זה שבית-חולים זה נושא רגיש </w:t>
      </w:r>
      <w:r w:rsidRPr="007C56AC">
        <w:rPr>
          <w:rFonts w:cs="David"/>
          <w:rtl/>
        </w:rPr>
        <w:t>–</w:t>
      </w:r>
      <w:r w:rsidRPr="007C56AC">
        <w:rPr>
          <w:rFonts w:cs="David" w:hint="cs"/>
          <w:rtl/>
        </w:rPr>
        <w:t xml:space="preserve"> עם כל הכבוד, אבל מבחינת הרעיון, נניח מחר בעל מסעדה יאמר: אני צריך פקח כדי שאף אחד לא יעשן; אם כבר אני שם פקח </w:t>
      </w:r>
      <w:r w:rsidRPr="007C56AC">
        <w:rPr>
          <w:rFonts w:cs="David"/>
          <w:rtl/>
        </w:rPr>
        <w:t>–</w:t>
      </w:r>
      <w:r w:rsidRPr="007C56AC">
        <w:rPr>
          <w:rFonts w:cs="David" w:hint="cs"/>
          <w:rtl/>
        </w:rPr>
        <w:t xml:space="preserve"> אז שכל הקנסות ילכו לקופה הפרטית שלי כדי שאני אשלם גם לפקח הזה. </w:t>
      </w:r>
    </w:p>
    <w:p w14:paraId="0CDEB20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661B2A7" w14:textId="77777777" w:rsidR="007C56AC" w:rsidRPr="007C56AC" w:rsidRDefault="007C56AC" w:rsidP="007C56AC">
      <w:pPr>
        <w:bidi/>
        <w:rPr>
          <w:rFonts w:cs="David" w:hint="cs"/>
          <w:rtl/>
        </w:rPr>
      </w:pPr>
    </w:p>
    <w:p w14:paraId="7D0F9C43" w14:textId="77777777" w:rsidR="007C56AC" w:rsidRPr="007C56AC" w:rsidRDefault="007C56AC" w:rsidP="007C56AC">
      <w:pPr>
        <w:bidi/>
        <w:rPr>
          <w:rFonts w:cs="David" w:hint="cs"/>
          <w:rtl/>
        </w:rPr>
      </w:pPr>
      <w:r w:rsidRPr="007C56AC">
        <w:rPr>
          <w:rFonts w:cs="David" w:hint="cs"/>
          <w:rtl/>
        </w:rPr>
        <w:tab/>
        <w:t xml:space="preserve">היועצת המשפטית, ארבל </w:t>
      </w:r>
      <w:proofErr w:type="spellStart"/>
      <w:r w:rsidRPr="007C56AC">
        <w:rPr>
          <w:rFonts w:cs="David" w:hint="cs"/>
          <w:rtl/>
        </w:rPr>
        <w:t>אסטרחן</w:t>
      </w:r>
      <w:proofErr w:type="spellEnd"/>
      <w:r w:rsidRPr="007C56AC">
        <w:rPr>
          <w:rFonts w:cs="David" w:hint="cs"/>
          <w:rtl/>
        </w:rPr>
        <w:t xml:space="preserve">. </w:t>
      </w:r>
    </w:p>
    <w:p w14:paraId="5AEAB03F"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78784F1A" w14:textId="77777777" w:rsidR="007C56AC" w:rsidRPr="007C56AC" w:rsidRDefault="007C56AC" w:rsidP="007C56AC">
      <w:pPr>
        <w:bidi/>
        <w:rPr>
          <w:rFonts w:cs="David" w:hint="cs"/>
          <w:rtl/>
        </w:rPr>
      </w:pPr>
    </w:p>
    <w:p w14:paraId="3A7FA011" w14:textId="77777777" w:rsidR="007C56AC" w:rsidRPr="007C56AC" w:rsidRDefault="007C56AC" w:rsidP="007C56AC">
      <w:pPr>
        <w:bidi/>
        <w:rPr>
          <w:rFonts w:cs="David" w:hint="cs"/>
          <w:rtl/>
        </w:rPr>
      </w:pPr>
      <w:r w:rsidRPr="007C56AC">
        <w:rPr>
          <w:rFonts w:cs="David" w:hint="cs"/>
          <w:rtl/>
        </w:rPr>
        <w:tab/>
        <w:t xml:space="preserve">כאשר ועדת הכנסת דנה בעניין של "נושא חדש", היא בוחנת האם לאחר הקריאה הראשונה נוסף לוועדה נושא שלא נדון ולא </w:t>
      </w:r>
      <w:proofErr w:type="spellStart"/>
      <w:r w:rsidRPr="007C56AC">
        <w:rPr>
          <w:rFonts w:cs="David" w:hint="cs"/>
          <w:rtl/>
        </w:rPr>
        <w:t>הוצבע</w:t>
      </w:r>
      <w:proofErr w:type="spellEnd"/>
      <w:r w:rsidRPr="007C56AC">
        <w:rPr>
          <w:rFonts w:cs="David" w:hint="cs"/>
          <w:rtl/>
        </w:rPr>
        <w:t xml:space="preserve"> בעבר בוועדה. </w:t>
      </w:r>
    </w:p>
    <w:p w14:paraId="4D2C7D53" w14:textId="77777777" w:rsidR="007C56AC" w:rsidRPr="007C56AC" w:rsidRDefault="007C56AC" w:rsidP="007C56AC">
      <w:pPr>
        <w:bidi/>
        <w:rPr>
          <w:rFonts w:cs="David" w:hint="cs"/>
          <w:rtl/>
        </w:rPr>
      </w:pPr>
    </w:p>
    <w:p w14:paraId="3ED0A821" w14:textId="77777777" w:rsidR="007C56AC" w:rsidRPr="007C56AC" w:rsidRDefault="007C56AC" w:rsidP="007C56AC">
      <w:pPr>
        <w:bidi/>
        <w:rPr>
          <w:rFonts w:cs="David" w:hint="cs"/>
          <w:rtl/>
        </w:rPr>
      </w:pPr>
      <w:r w:rsidRPr="007C56AC">
        <w:rPr>
          <w:rFonts w:cs="David" w:hint="cs"/>
          <w:rtl/>
        </w:rPr>
        <w:tab/>
        <w:t xml:space="preserve">הנושא שמדובר פה עליו לא נכלל </w:t>
      </w:r>
      <w:r w:rsidRPr="007C56AC">
        <w:rPr>
          <w:rFonts w:cs="David"/>
          <w:rtl/>
        </w:rPr>
        <w:t>–</w:t>
      </w:r>
      <w:r w:rsidRPr="007C56AC">
        <w:rPr>
          <w:rFonts w:cs="David" w:hint="cs"/>
          <w:rtl/>
        </w:rPr>
        <w:t xml:space="preserve"> לא בשתי הצעות החוק הפרטיות שנדונו בדיון מוקדם ולא בהצעה המאוחדת של שתיהן שנדונה בקריאה הראשונה.  הוא לא נדון ולא נזכר בכלל </w:t>
      </w:r>
      <w:r w:rsidRPr="007C56AC">
        <w:rPr>
          <w:rFonts w:cs="David"/>
          <w:rtl/>
        </w:rPr>
        <w:t>–</w:t>
      </w:r>
      <w:r w:rsidRPr="007C56AC">
        <w:rPr>
          <w:rFonts w:cs="David" w:hint="cs"/>
          <w:rtl/>
        </w:rPr>
        <w:t xml:space="preserve"> לא הוא, לא פן אחר שלו. </w:t>
      </w:r>
    </w:p>
    <w:p w14:paraId="65CEBEB2" w14:textId="77777777" w:rsidR="007C56AC" w:rsidRPr="007C56AC" w:rsidRDefault="007C56AC" w:rsidP="007C56AC">
      <w:pPr>
        <w:bidi/>
        <w:rPr>
          <w:rFonts w:cs="David" w:hint="cs"/>
          <w:rtl/>
        </w:rPr>
      </w:pPr>
    </w:p>
    <w:p w14:paraId="4776A228" w14:textId="77777777" w:rsidR="007C56AC" w:rsidRPr="007C56AC" w:rsidRDefault="007C56AC" w:rsidP="007C56AC">
      <w:pPr>
        <w:bidi/>
        <w:rPr>
          <w:rFonts w:cs="David" w:hint="cs"/>
          <w:rtl/>
        </w:rPr>
      </w:pPr>
      <w:r w:rsidRPr="007C56AC">
        <w:rPr>
          <w:rFonts w:cs="David" w:hint="cs"/>
          <w:rtl/>
        </w:rPr>
        <w:tab/>
        <w:t xml:space="preserve">באחת הישיבות של הוועדה שהכינה את ההצעה לקריאה ראשונה, נציגת ההסתדרות הרפואית העלתה את העניין הזה, זה נאמר ממש בקצרה </w:t>
      </w:r>
      <w:r w:rsidRPr="007C56AC">
        <w:rPr>
          <w:rFonts w:cs="David"/>
          <w:rtl/>
        </w:rPr>
        <w:t>–</w:t>
      </w:r>
      <w:r w:rsidRPr="007C56AC">
        <w:rPr>
          <w:rFonts w:cs="David" w:hint="cs"/>
          <w:rtl/>
        </w:rPr>
        <w:t xml:space="preserve"> זה מופיע בעמוד וחצי מפרוטוקול בן 47 עמודים. לא נכלל בהצעה הכחולה ולא </w:t>
      </w:r>
      <w:proofErr w:type="spellStart"/>
      <w:r w:rsidRPr="007C56AC">
        <w:rPr>
          <w:rFonts w:cs="David" w:hint="cs"/>
          <w:rtl/>
        </w:rPr>
        <w:t>הוצבע</w:t>
      </w:r>
      <w:proofErr w:type="spellEnd"/>
      <w:r w:rsidRPr="007C56AC">
        <w:rPr>
          <w:rFonts w:cs="David" w:hint="cs"/>
          <w:rtl/>
        </w:rPr>
        <w:t xml:space="preserve"> בקריאה הראשונה בכנסת. </w:t>
      </w:r>
    </w:p>
    <w:p w14:paraId="2D37BD29" w14:textId="77777777" w:rsidR="007C56AC" w:rsidRPr="007C56AC" w:rsidRDefault="007C56AC" w:rsidP="007C56AC">
      <w:pPr>
        <w:bidi/>
        <w:rPr>
          <w:rFonts w:cs="David" w:hint="cs"/>
          <w:rtl/>
        </w:rPr>
      </w:pPr>
    </w:p>
    <w:p w14:paraId="4E60A58F" w14:textId="77777777" w:rsidR="007C56AC" w:rsidRPr="007C56AC" w:rsidRDefault="007C56AC" w:rsidP="007C56AC">
      <w:pPr>
        <w:bidi/>
        <w:ind w:firstLine="567"/>
        <w:rPr>
          <w:rFonts w:cs="David" w:hint="cs"/>
          <w:rtl/>
        </w:rPr>
      </w:pPr>
      <w:r w:rsidRPr="007C56AC">
        <w:rPr>
          <w:rFonts w:cs="David" w:hint="cs"/>
          <w:rtl/>
        </w:rPr>
        <w:t xml:space="preserve">מדובר פה בסוגיה גדולה ומשמעותית, וכפי שנאמר פה </w:t>
      </w:r>
      <w:r w:rsidRPr="007C56AC">
        <w:rPr>
          <w:rFonts w:cs="David"/>
          <w:rtl/>
        </w:rPr>
        <w:t>–</w:t>
      </w:r>
      <w:r w:rsidRPr="007C56AC">
        <w:rPr>
          <w:rFonts w:cs="David" w:hint="cs"/>
          <w:rtl/>
        </w:rPr>
        <w:t xml:space="preserve"> ואינני רוצה להיכנס לגופו של עניין- אבל בהחלט יכולים לבוא גופים אחרים ולטעון שהקנסות צריכים ללכת אליהם. </w:t>
      </w:r>
    </w:p>
    <w:p w14:paraId="6CBC4CB7" w14:textId="77777777" w:rsidR="007C56AC" w:rsidRPr="007C56AC" w:rsidRDefault="007C56AC" w:rsidP="007C56AC">
      <w:pPr>
        <w:bidi/>
        <w:ind w:firstLine="567"/>
        <w:rPr>
          <w:rFonts w:cs="David" w:hint="cs"/>
          <w:rtl/>
        </w:rPr>
      </w:pPr>
    </w:p>
    <w:p w14:paraId="0ED80CA8" w14:textId="77777777" w:rsidR="007C56AC" w:rsidRPr="007C56AC" w:rsidRDefault="007C56AC" w:rsidP="007C56AC">
      <w:pPr>
        <w:bidi/>
        <w:ind w:firstLine="567"/>
        <w:rPr>
          <w:rFonts w:cs="David" w:hint="cs"/>
          <w:rtl/>
        </w:rPr>
      </w:pPr>
      <w:r w:rsidRPr="007C56AC">
        <w:rPr>
          <w:rFonts w:cs="David" w:hint="cs"/>
          <w:rtl/>
        </w:rPr>
        <w:t xml:space="preserve">גם קנס על עישון שניתן בכנסת לאדם, לא הולך לקופת הכנסת. זאת אומרת, יכולים הרבה גופים לבוא ולהגיד למה שהכסף לא יעבור אליהם. </w:t>
      </w:r>
    </w:p>
    <w:p w14:paraId="116A4C65" w14:textId="77777777" w:rsidR="007C56AC" w:rsidRPr="007C56AC" w:rsidRDefault="007C56AC" w:rsidP="007C56AC">
      <w:pPr>
        <w:bidi/>
        <w:ind w:firstLine="567"/>
        <w:rPr>
          <w:rFonts w:cs="David" w:hint="cs"/>
          <w:rtl/>
        </w:rPr>
      </w:pPr>
    </w:p>
    <w:p w14:paraId="36017D7B" w14:textId="77777777" w:rsidR="007C56AC" w:rsidRPr="007C56AC" w:rsidRDefault="007C56AC" w:rsidP="007C56AC">
      <w:pPr>
        <w:bidi/>
        <w:ind w:firstLine="567"/>
        <w:rPr>
          <w:rFonts w:cs="David" w:hint="cs"/>
          <w:rtl/>
        </w:rPr>
      </w:pPr>
      <w:r w:rsidRPr="007C56AC">
        <w:rPr>
          <w:rFonts w:cs="David" w:hint="cs"/>
          <w:rtl/>
        </w:rPr>
        <w:t xml:space="preserve">זה נושא שלא נדון ולא </w:t>
      </w:r>
      <w:proofErr w:type="spellStart"/>
      <w:r w:rsidRPr="007C56AC">
        <w:rPr>
          <w:rFonts w:cs="David" w:hint="cs"/>
          <w:rtl/>
        </w:rPr>
        <w:t>הוצבע</w:t>
      </w:r>
      <w:proofErr w:type="spellEnd"/>
      <w:r w:rsidRPr="007C56AC">
        <w:rPr>
          <w:rFonts w:cs="David" w:hint="cs"/>
          <w:rtl/>
        </w:rPr>
        <w:t xml:space="preserve"> בקריאה הראשונה. אלה הדברים. </w:t>
      </w:r>
    </w:p>
    <w:p w14:paraId="7237B9C3"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הכלכלה גלעד </w:t>
      </w:r>
      <w:proofErr w:type="spellStart"/>
      <w:r w:rsidRPr="007C56AC">
        <w:rPr>
          <w:rFonts w:cs="David" w:hint="cs"/>
          <w:u w:val="single"/>
          <w:rtl/>
        </w:rPr>
        <w:t>ארדן</w:t>
      </w:r>
      <w:proofErr w:type="spellEnd"/>
      <w:r w:rsidRPr="007C56AC">
        <w:rPr>
          <w:rFonts w:cs="David" w:hint="cs"/>
          <w:u w:val="single"/>
          <w:rtl/>
        </w:rPr>
        <w:t>:</w:t>
      </w:r>
    </w:p>
    <w:p w14:paraId="5EDE6520" w14:textId="77777777" w:rsidR="007C56AC" w:rsidRPr="007C56AC" w:rsidRDefault="007C56AC" w:rsidP="007C56AC">
      <w:pPr>
        <w:bidi/>
        <w:rPr>
          <w:rFonts w:cs="David" w:hint="cs"/>
          <w:rtl/>
        </w:rPr>
      </w:pPr>
    </w:p>
    <w:p w14:paraId="14DA5D10" w14:textId="77777777" w:rsidR="007C56AC" w:rsidRPr="007C56AC" w:rsidRDefault="007C56AC" w:rsidP="007C56AC">
      <w:pPr>
        <w:bidi/>
        <w:rPr>
          <w:rFonts w:cs="David" w:hint="cs"/>
          <w:rtl/>
        </w:rPr>
      </w:pPr>
      <w:r w:rsidRPr="007C56AC">
        <w:rPr>
          <w:rFonts w:cs="David" w:hint="cs"/>
          <w:rtl/>
        </w:rPr>
        <w:tab/>
        <w:t xml:space="preserve">מה זאת אומרת לא </w:t>
      </w:r>
      <w:proofErr w:type="spellStart"/>
      <w:r w:rsidRPr="007C56AC">
        <w:rPr>
          <w:rFonts w:cs="David" w:hint="cs"/>
          <w:rtl/>
        </w:rPr>
        <w:t>הוצבע</w:t>
      </w:r>
      <w:proofErr w:type="spellEnd"/>
      <w:r w:rsidRPr="007C56AC">
        <w:rPr>
          <w:rFonts w:cs="David" w:hint="cs"/>
          <w:rtl/>
        </w:rPr>
        <w:t>? חייבים לקיים הצבעה?</w:t>
      </w:r>
    </w:p>
    <w:p w14:paraId="1830D986" w14:textId="77777777" w:rsidR="007C56AC" w:rsidRPr="007C56AC" w:rsidRDefault="007C56AC" w:rsidP="007C56AC">
      <w:pPr>
        <w:bidi/>
        <w:rPr>
          <w:rFonts w:cs="David"/>
          <w:rtl/>
        </w:rPr>
      </w:pPr>
      <w:r w:rsidRPr="007C56AC">
        <w:rPr>
          <w:rFonts w:cs="David"/>
          <w:rtl/>
        </w:rPr>
        <w:br/>
      </w:r>
    </w:p>
    <w:p w14:paraId="2515B1B0" w14:textId="77777777" w:rsidR="007C56AC" w:rsidRPr="007C56AC" w:rsidRDefault="007C56AC" w:rsidP="007C56AC">
      <w:pPr>
        <w:bidi/>
        <w:rPr>
          <w:rFonts w:cs="David" w:hint="cs"/>
          <w:rtl/>
        </w:rPr>
      </w:pPr>
      <w:r w:rsidRPr="007C56AC">
        <w:rPr>
          <w:rFonts w:cs="David"/>
          <w:rtl/>
        </w:rPr>
        <w:br w:type="page"/>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4C4E75C4" w14:textId="77777777" w:rsidR="007C56AC" w:rsidRPr="007C56AC" w:rsidRDefault="007C56AC" w:rsidP="007C56AC">
      <w:pPr>
        <w:bidi/>
        <w:rPr>
          <w:rFonts w:cs="David" w:hint="cs"/>
          <w:rtl/>
        </w:rPr>
      </w:pPr>
    </w:p>
    <w:p w14:paraId="7908CF52" w14:textId="77777777" w:rsidR="007C56AC" w:rsidRPr="007C56AC" w:rsidRDefault="007C56AC" w:rsidP="007C56AC">
      <w:pPr>
        <w:bidi/>
        <w:rPr>
          <w:rFonts w:cs="David" w:hint="cs"/>
          <w:rtl/>
        </w:rPr>
      </w:pPr>
      <w:r w:rsidRPr="007C56AC">
        <w:rPr>
          <w:rFonts w:cs="David" w:hint="cs"/>
          <w:rtl/>
        </w:rPr>
        <w:tab/>
        <w:t xml:space="preserve">- -  - שלא הצביעו עליו. </w:t>
      </w:r>
    </w:p>
    <w:p w14:paraId="620664F0" w14:textId="77777777" w:rsidR="007C56AC" w:rsidRPr="007C56AC" w:rsidRDefault="007C56AC" w:rsidP="007C56AC">
      <w:pPr>
        <w:bidi/>
        <w:rPr>
          <w:rFonts w:cs="David" w:hint="cs"/>
          <w:rtl/>
        </w:rPr>
      </w:pPr>
    </w:p>
    <w:p w14:paraId="2A5B379C" w14:textId="77777777" w:rsidR="007C56AC" w:rsidRPr="007C56AC" w:rsidRDefault="007C56AC" w:rsidP="007C56AC">
      <w:pPr>
        <w:bidi/>
        <w:rPr>
          <w:rFonts w:cs="David" w:hint="cs"/>
          <w:u w:val="single"/>
          <w:rtl/>
        </w:rPr>
      </w:pPr>
      <w:r w:rsidRPr="007C56AC">
        <w:rPr>
          <w:rFonts w:cs="David" w:hint="cs"/>
          <w:u w:val="single"/>
          <w:rtl/>
        </w:rPr>
        <w:t>גדעון סער:</w:t>
      </w:r>
    </w:p>
    <w:p w14:paraId="08712F25" w14:textId="77777777" w:rsidR="007C56AC" w:rsidRPr="007C56AC" w:rsidRDefault="007C56AC" w:rsidP="007C56AC">
      <w:pPr>
        <w:bidi/>
        <w:rPr>
          <w:rFonts w:cs="David" w:hint="cs"/>
          <w:u w:val="single"/>
          <w:rtl/>
        </w:rPr>
      </w:pPr>
    </w:p>
    <w:p w14:paraId="792A5F40" w14:textId="77777777" w:rsidR="007C56AC" w:rsidRPr="007C56AC" w:rsidRDefault="007C56AC" w:rsidP="007C56AC">
      <w:pPr>
        <w:bidi/>
        <w:rPr>
          <w:rFonts w:cs="David" w:hint="cs"/>
          <w:rtl/>
        </w:rPr>
      </w:pPr>
      <w:r w:rsidRPr="007C56AC">
        <w:rPr>
          <w:rFonts w:cs="David" w:hint="cs"/>
          <w:rtl/>
        </w:rPr>
        <w:tab/>
        <w:t xml:space="preserve">לא נכון.  הרבה נושאים נדונים ולא </w:t>
      </w:r>
      <w:proofErr w:type="spellStart"/>
      <w:r w:rsidRPr="007C56AC">
        <w:rPr>
          <w:rFonts w:cs="David" w:hint="cs"/>
          <w:rtl/>
        </w:rPr>
        <w:t>מוצבעים</w:t>
      </w:r>
      <w:proofErr w:type="spellEnd"/>
      <w:r w:rsidRPr="007C56AC">
        <w:rPr>
          <w:rFonts w:cs="David" w:hint="cs"/>
          <w:rtl/>
        </w:rPr>
        <w:t xml:space="preserve">. </w:t>
      </w:r>
    </w:p>
    <w:p w14:paraId="69951F05" w14:textId="77777777" w:rsidR="007C56AC" w:rsidRPr="007C56AC" w:rsidRDefault="007C56AC" w:rsidP="007C56AC">
      <w:pPr>
        <w:bidi/>
        <w:rPr>
          <w:rFonts w:cs="David" w:hint="cs"/>
          <w:rtl/>
        </w:rPr>
      </w:pPr>
    </w:p>
    <w:p w14:paraId="18D3FDED" w14:textId="77777777" w:rsidR="007C56AC" w:rsidRPr="007C56AC" w:rsidRDefault="007C56AC" w:rsidP="007C56AC">
      <w:pPr>
        <w:bidi/>
        <w:rPr>
          <w:rFonts w:cs="David" w:hint="cs"/>
          <w:rtl/>
        </w:rPr>
      </w:pPr>
      <w:r w:rsidRPr="007C56AC">
        <w:rPr>
          <w:rFonts w:cs="David" w:hint="cs"/>
          <w:u w:val="single"/>
          <w:rtl/>
        </w:rPr>
        <w:t>דוד טל:</w:t>
      </w:r>
    </w:p>
    <w:p w14:paraId="17C13149" w14:textId="77777777" w:rsidR="007C56AC" w:rsidRPr="007C56AC" w:rsidRDefault="007C56AC" w:rsidP="007C56AC">
      <w:pPr>
        <w:bidi/>
        <w:rPr>
          <w:rFonts w:cs="David" w:hint="cs"/>
          <w:rtl/>
        </w:rPr>
      </w:pPr>
    </w:p>
    <w:p w14:paraId="698C7C3B" w14:textId="77777777" w:rsidR="007C56AC" w:rsidRPr="007C56AC" w:rsidRDefault="007C56AC" w:rsidP="007C56AC">
      <w:pPr>
        <w:bidi/>
        <w:rPr>
          <w:rFonts w:cs="David" w:hint="cs"/>
          <w:rtl/>
        </w:rPr>
      </w:pPr>
      <w:r w:rsidRPr="007C56AC">
        <w:rPr>
          <w:rFonts w:cs="David" w:hint="cs"/>
          <w:rtl/>
        </w:rPr>
        <w:tab/>
        <w:t xml:space="preserve"> אדוני היושב-ראש, עם כל הכבוד הראוי, אני רוצה להישאר צמוד לכללים שיש בבית הזה, ולמסורת עתיקת-יומין. אני חושב שאף לא אחד בודק אותנו לגבי אורך הדיון בנושא, כמה שורות נאמרו בנושא. השאלה היא האם התייחסו לנושא, או לא התייחסו לנושא.</w:t>
      </w:r>
    </w:p>
    <w:p w14:paraId="4D86E4E9" w14:textId="77777777" w:rsidR="007C56AC" w:rsidRPr="007C56AC" w:rsidRDefault="007C56AC" w:rsidP="007C56AC">
      <w:pPr>
        <w:bidi/>
        <w:rPr>
          <w:rFonts w:cs="David" w:hint="cs"/>
          <w:rtl/>
        </w:rPr>
      </w:pPr>
    </w:p>
    <w:p w14:paraId="4B0893B0" w14:textId="77777777" w:rsidR="007C56AC" w:rsidRPr="007C56AC" w:rsidRDefault="007C56AC" w:rsidP="007C56AC">
      <w:pPr>
        <w:bidi/>
        <w:rPr>
          <w:rFonts w:cs="David" w:hint="cs"/>
          <w:rtl/>
        </w:rPr>
      </w:pPr>
      <w:r w:rsidRPr="007C56AC">
        <w:rPr>
          <w:rFonts w:cs="David" w:hint="cs"/>
          <w:rtl/>
        </w:rPr>
        <w:tab/>
        <w:t xml:space="preserve">הטענה שאומרת כאן שגם בדברי ההסבר לא התייחסו לנושא </w:t>
      </w:r>
      <w:r w:rsidRPr="007C56AC">
        <w:rPr>
          <w:rFonts w:cs="David"/>
          <w:rtl/>
        </w:rPr>
        <w:t>–</w:t>
      </w:r>
      <w:r w:rsidRPr="007C56AC">
        <w:rPr>
          <w:rFonts w:cs="David" w:hint="cs"/>
          <w:rtl/>
        </w:rPr>
        <w:t xml:space="preserve"> אני חושב שזה לא מן העניין משום שיכול להציע הצעת חוק חבר הכנסת אזולאי, וחבר הכנסת </w:t>
      </w:r>
      <w:proofErr w:type="spellStart"/>
      <w:r w:rsidRPr="007C56AC">
        <w:rPr>
          <w:rFonts w:cs="David" w:hint="cs"/>
          <w:rtl/>
        </w:rPr>
        <w:t>מרגי</w:t>
      </w:r>
      <w:proofErr w:type="spellEnd"/>
      <w:r w:rsidRPr="007C56AC">
        <w:rPr>
          <w:rFonts w:cs="David" w:hint="cs"/>
          <w:rtl/>
        </w:rPr>
        <w:t xml:space="preserve"> </w:t>
      </w:r>
      <w:r w:rsidRPr="007C56AC">
        <w:rPr>
          <w:rFonts w:cs="David"/>
          <w:rtl/>
        </w:rPr>
        <w:t>–</w:t>
      </w:r>
      <w:r w:rsidRPr="007C56AC">
        <w:rPr>
          <w:rFonts w:cs="David" w:hint="cs"/>
          <w:rtl/>
        </w:rPr>
        <w:t xml:space="preserve"> תוך כדי הצעת החוק </w:t>
      </w:r>
      <w:r w:rsidRPr="007C56AC">
        <w:rPr>
          <w:rFonts w:cs="David"/>
          <w:rtl/>
        </w:rPr>
        <w:t>–</w:t>
      </w:r>
      <w:r w:rsidRPr="007C56AC">
        <w:rPr>
          <w:rFonts w:cs="David" w:hint="cs"/>
          <w:rtl/>
        </w:rPr>
        <w:t xml:space="preserve">יכול להוסיף דברים כאלה וכאלה. הרי לא כל מה שנכנס לתנור </w:t>
      </w:r>
      <w:r w:rsidRPr="007C56AC">
        <w:rPr>
          <w:rFonts w:cs="David"/>
          <w:rtl/>
        </w:rPr>
        <w:t>–</w:t>
      </w:r>
      <w:r w:rsidRPr="007C56AC">
        <w:rPr>
          <w:rFonts w:cs="David" w:hint="cs"/>
          <w:rtl/>
        </w:rPr>
        <w:t xml:space="preserve"> זה מה שיוצא. עצם העובדה שדנו בנושא </w:t>
      </w:r>
      <w:r w:rsidRPr="007C56AC">
        <w:rPr>
          <w:rFonts w:cs="David"/>
          <w:rtl/>
        </w:rPr>
        <w:t>–</w:t>
      </w:r>
      <w:r w:rsidRPr="007C56AC">
        <w:rPr>
          <w:rFonts w:cs="David" w:hint="cs"/>
          <w:rtl/>
        </w:rPr>
        <w:t xml:space="preserve"> צריך לראות את זה כנושא שדנו בו.</w:t>
      </w:r>
    </w:p>
    <w:p w14:paraId="2316A6FF" w14:textId="77777777" w:rsidR="007C56AC" w:rsidRPr="007C56AC" w:rsidRDefault="007C56AC" w:rsidP="007C56AC">
      <w:pPr>
        <w:bidi/>
        <w:rPr>
          <w:rFonts w:cs="David" w:hint="cs"/>
          <w:rtl/>
        </w:rPr>
      </w:pPr>
    </w:p>
    <w:p w14:paraId="3711593B" w14:textId="77777777" w:rsidR="007C56AC" w:rsidRPr="007C56AC" w:rsidRDefault="007C56AC" w:rsidP="007C56AC">
      <w:pPr>
        <w:bidi/>
        <w:rPr>
          <w:rFonts w:cs="David" w:hint="cs"/>
          <w:rtl/>
        </w:rPr>
      </w:pPr>
      <w:r w:rsidRPr="007C56AC">
        <w:rPr>
          <w:rFonts w:cs="David" w:hint="cs"/>
          <w:rtl/>
        </w:rPr>
        <w:tab/>
        <w:t xml:space="preserve">לכן במקרה הזה, אף-על-פי שדעתי כדעתו של חבר הכנסת </w:t>
      </w:r>
      <w:proofErr w:type="spellStart"/>
      <w:r w:rsidRPr="007C56AC">
        <w:rPr>
          <w:rFonts w:cs="David" w:hint="cs"/>
          <w:rtl/>
        </w:rPr>
        <w:t>ארדן</w:t>
      </w:r>
      <w:proofErr w:type="spellEnd"/>
      <w:r w:rsidRPr="007C56AC">
        <w:rPr>
          <w:rFonts w:cs="David" w:hint="cs"/>
          <w:rtl/>
        </w:rPr>
        <w:t xml:space="preserve"> </w:t>
      </w:r>
      <w:r w:rsidRPr="007C56AC">
        <w:rPr>
          <w:rFonts w:cs="David"/>
          <w:rtl/>
        </w:rPr>
        <w:t>–</w:t>
      </w:r>
      <w:r w:rsidRPr="007C56AC">
        <w:rPr>
          <w:rFonts w:cs="David" w:hint="cs"/>
          <w:rtl/>
        </w:rPr>
        <w:t xml:space="preserve"> אני אצביע נגד הנושא הזה בוועדת הכלכלה, אני לא אתן שזה יעבור בוועדת הכלכלה </w:t>
      </w:r>
      <w:r w:rsidRPr="007C56AC">
        <w:rPr>
          <w:rFonts w:cs="David"/>
          <w:rtl/>
        </w:rPr>
        <w:t>–</w:t>
      </w:r>
      <w:r w:rsidRPr="007C56AC">
        <w:rPr>
          <w:rFonts w:cs="David" w:hint="cs"/>
          <w:rtl/>
        </w:rPr>
        <w:t xml:space="preserve"> אבל אם אני צריך לדון בשאלה האם זה "נושא חדש" או לא "נושא חדש", אזי הנושא הזה הוא לא "נושא חדש", ולכן במקרה הזה טועים אנשי משרד המשפטים, אבל אנחנו נפיל זאת </w:t>
      </w:r>
      <w:r w:rsidRPr="007C56AC">
        <w:rPr>
          <w:rFonts w:cs="David"/>
          <w:rtl/>
        </w:rPr>
        <w:t>–</w:t>
      </w:r>
      <w:r w:rsidRPr="007C56AC">
        <w:rPr>
          <w:rFonts w:cs="David" w:hint="cs"/>
          <w:rtl/>
        </w:rPr>
        <w:t xml:space="preserve"> בכל אופן על-פי דעתי -  בוועדת הכלכלה.</w:t>
      </w:r>
    </w:p>
    <w:p w14:paraId="2F99090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יו"ר ועדת הכלכלה גלעד </w:t>
      </w:r>
      <w:proofErr w:type="spellStart"/>
      <w:r w:rsidRPr="007C56AC">
        <w:rPr>
          <w:rFonts w:cs="David" w:hint="cs"/>
          <w:u w:val="single"/>
          <w:rtl/>
        </w:rPr>
        <w:t>ארדן</w:t>
      </w:r>
      <w:proofErr w:type="spellEnd"/>
      <w:r w:rsidRPr="007C56AC">
        <w:rPr>
          <w:rFonts w:cs="David" w:hint="cs"/>
          <w:u w:val="single"/>
          <w:rtl/>
        </w:rPr>
        <w:t>:</w:t>
      </w:r>
    </w:p>
    <w:p w14:paraId="1CFCD852" w14:textId="77777777" w:rsidR="007C56AC" w:rsidRPr="007C56AC" w:rsidRDefault="007C56AC" w:rsidP="007C56AC">
      <w:pPr>
        <w:bidi/>
        <w:rPr>
          <w:rFonts w:cs="David" w:hint="cs"/>
          <w:rtl/>
        </w:rPr>
      </w:pPr>
    </w:p>
    <w:p w14:paraId="2B0375CA" w14:textId="77777777" w:rsidR="007C56AC" w:rsidRPr="007C56AC" w:rsidRDefault="007C56AC" w:rsidP="007C56AC">
      <w:pPr>
        <w:bidi/>
        <w:rPr>
          <w:rFonts w:cs="David" w:hint="cs"/>
          <w:rtl/>
        </w:rPr>
      </w:pPr>
      <w:r w:rsidRPr="007C56AC">
        <w:rPr>
          <w:rFonts w:cs="David" w:hint="cs"/>
          <w:rtl/>
        </w:rPr>
        <w:tab/>
        <w:t>יכול להיות שעד הדיון במליאה אני שוב אשתכנע במשהו אחר.</w:t>
      </w:r>
    </w:p>
    <w:p w14:paraId="3ECAA278"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דוד טל:</w:t>
      </w:r>
    </w:p>
    <w:p w14:paraId="7EC7B87F" w14:textId="77777777" w:rsidR="007C56AC" w:rsidRPr="007C56AC" w:rsidRDefault="007C56AC" w:rsidP="007C56AC">
      <w:pPr>
        <w:bidi/>
        <w:rPr>
          <w:rFonts w:cs="David" w:hint="cs"/>
          <w:rtl/>
        </w:rPr>
      </w:pPr>
    </w:p>
    <w:p w14:paraId="4EFDD759" w14:textId="77777777" w:rsidR="007C56AC" w:rsidRPr="007C56AC" w:rsidRDefault="007C56AC" w:rsidP="007C56AC">
      <w:pPr>
        <w:bidi/>
        <w:rPr>
          <w:rFonts w:cs="David" w:hint="cs"/>
          <w:rtl/>
        </w:rPr>
      </w:pPr>
      <w:r w:rsidRPr="007C56AC">
        <w:rPr>
          <w:rFonts w:cs="David" w:hint="cs"/>
          <w:rtl/>
        </w:rPr>
        <w:tab/>
        <w:t xml:space="preserve"> זה כבר לא יעזור לך - - -</w:t>
      </w:r>
    </w:p>
    <w:p w14:paraId="7B3B4ADE"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CB4292D" w14:textId="77777777" w:rsidR="007C56AC" w:rsidRPr="007C56AC" w:rsidRDefault="007C56AC" w:rsidP="007C56AC">
      <w:pPr>
        <w:bidi/>
        <w:rPr>
          <w:rFonts w:cs="David" w:hint="cs"/>
          <w:rtl/>
        </w:rPr>
      </w:pPr>
    </w:p>
    <w:p w14:paraId="169C6703" w14:textId="77777777" w:rsidR="007C56AC" w:rsidRPr="007C56AC" w:rsidRDefault="007C56AC" w:rsidP="007C56AC">
      <w:pPr>
        <w:bidi/>
        <w:rPr>
          <w:rFonts w:cs="David" w:hint="cs"/>
          <w:rtl/>
        </w:rPr>
      </w:pPr>
      <w:r w:rsidRPr="007C56AC">
        <w:rPr>
          <w:rFonts w:cs="David" w:hint="cs"/>
          <w:rtl/>
        </w:rPr>
        <w:tab/>
        <w:t xml:space="preserve">אני מעלה את הנושא להצבעה. מי שמצביע בעד, זה בעד לא לראות בנושא "נושא חדש"; </w:t>
      </w:r>
    </w:p>
    <w:p w14:paraId="09289265"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7484D7EC" w14:textId="77777777" w:rsidR="007C56AC" w:rsidRPr="007C56AC" w:rsidRDefault="007C56AC" w:rsidP="007C56AC">
      <w:pPr>
        <w:bidi/>
        <w:rPr>
          <w:rFonts w:cs="David" w:hint="cs"/>
          <w:rtl/>
        </w:rPr>
      </w:pPr>
    </w:p>
    <w:p w14:paraId="275C7185" w14:textId="77777777" w:rsidR="007C56AC" w:rsidRPr="007C56AC" w:rsidRDefault="007C56AC" w:rsidP="007C56AC">
      <w:pPr>
        <w:bidi/>
        <w:rPr>
          <w:rFonts w:cs="David" w:hint="cs"/>
          <w:rtl/>
        </w:rPr>
      </w:pPr>
      <w:r w:rsidRPr="007C56AC">
        <w:rPr>
          <w:rFonts w:cs="David" w:hint="cs"/>
          <w:rtl/>
        </w:rPr>
        <w:tab/>
        <w:t>לא, הפוך. מדובר בבקשת הממשלה לראות בנושא "נושא חדש", כך שמי בעד הוא בעד בקשת הממשלה.</w:t>
      </w:r>
    </w:p>
    <w:p w14:paraId="207BCDAA"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488DBE23" w14:textId="77777777" w:rsidR="007C56AC" w:rsidRPr="007C56AC" w:rsidRDefault="007C56AC" w:rsidP="007C56AC">
      <w:pPr>
        <w:bidi/>
        <w:rPr>
          <w:rFonts w:cs="David" w:hint="cs"/>
          <w:u w:val="single"/>
          <w:rtl/>
        </w:rPr>
      </w:pPr>
    </w:p>
    <w:p w14:paraId="00C41438" w14:textId="77777777" w:rsidR="007C56AC" w:rsidRPr="007C56AC" w:rsidRDefault="007C56AC" w:rsidP="007C56AC">
      <w:pPr>
        <w:bidi/>
        <w:rPr>
          <w:rFonts w:cs="David" w:hint="cs"/>
          <w:rtl/>
        </w:rPr>
      </w:pPr>
      <w:r w:rsidRPr="007C56AC">
        <w:rPr>
          <w:rFonts w:cs="David" w:hint="cs"/>
          <w:rtl/>
        </w:rPr>
        <w:tab/>
        <w:t xml:space="preserve">אני חוזר. מי שמצביע בעד </w:t>
      </w:r>
      <w:r w:rsidRPr="007C56AC">
        <w:rPr>
          <w:rFonts w:cs="David"/>
          <w:rtl/>
        </w:rPr>
        <w:t>–</w:t>
      </w:r>
      <w:r w:rsidRPr="007C56AC">
        <w:rPr>
          <w:rFonts w:cs="David" w:hint="cs"/>
          <w:rtl/>
        </w:rPr>
        <w:t xml:space="preserve"> רואה בנושא "נושא חדש". מי שמצביע נגד </w:t>
      </w:r>
      <w:r w:rsidRPr="007C56AC">
        <w:rPr>
          <w:rFonts w:cs="David"/>
          <w:rtl/>
        </w:rPr>
        <w:t>–</w:t>
      </w:r>
      <w:r w:rsidRPr="007C56AC">
        <w:rPr>
          <w:rFonts w:cs="David" w:hint="cs"/>
          <w:rtl/>
        </w:rPr>
        <w:t xml:space="preserve"> רואה בזה נושא לא חדש. מי בעד? מי נגד? מי נמנע?</w:t>
      </w:r>
    </w:p>
    <w:p w14:paraId="7D48511A" w14:textId="77777777" w:rsidR="007C56AC" w:rsidRPr="007C56AC" w:rsidRDefault="007C56AC" w:rsidP="007C56AC">
      <w:pPr>
        <w:bidi/>
        <w:jc w:val="center"/>
        <w:rPr>
          <w:rFonts w:cs="David" w:hint="cs"/>
          <w:b/>
          <w:bCs/>
          <w:rtl/>
        </w:rPr>
      </w:pPr>
      <w:r w:rsidRPr="007C56AC">
        <w:rPr>
          <w:rFonts w:cs="David"/>
          <w:rtl/>
        </w:rPr>
        <w:br/>
      </w:r>
      <w:r w:rsidRPr="007C56AC">
        <w:rPr>
          <w:rFonts w:cs="David" w:hint="cs"/>
          <w:b/>
          <w:bCs/>
          <w:rtl/>
        </w:rPr>
        <w:t>ה צ ב ע ה</w:t>
      </w:r>
    </w:p>
    <w:p w14:paraId="5A5C4B74" w14:textId="77777777" w:rsidR="007C56AC" w:rsidRPr="007C56AC" w:rsidRDefault="007C56AC" w:rsidP="007C56AC">
      <w:pPr>
        <w:bidi/>
        <w:jc w:val="center"/>
        <w:rPr>
          <w:rFonts w:cs="David" w:hint="cs"/>
          <w:b/>
          <w:bCs/>
          <w:rtl/>
        </w:rPr>
      </w:pPr>
    </w:p>
    <w:p w14:paraId="21C79402" w14:textId="77777777" w:rsidR="007C56AC" w:rsidRPr="007C56AC" w:rsidRDefault="007C56AC" w:rsidP="007C56AC">
      <w:pPr>
        <w:bidi/>
        <w:jc w:val="center"/>
        <w:rPr>
          <w:rFonts w:cs="David" w:hint="cs"/>
          <w:rtl/>
        </w:rPr>
      </w:pPr>
      <w:r w:rsidRPr="007C56AC">
        <w:rPr>
          <w:rFonts w:cs="David" w:hint="cs"/>
          <w:rtl/>
        </w:rPr>
        <w:t xml:space="preserve">בעד </w:t>
      </w:r>
      <w:r w:rsidRPr="007C56AC">
        <w:rPr>
          <w:rFonts w:cs="David"/>
          <w:rtl/>
        </w:rPr>
        <w:t>–</w:t>
      </w:r>
      <w:r w:rsidRPr="007C56AC">
        <w:rPr>
          <w:rFonts w:cs="David" w:hint="cs"/>
          <w:rtl/>
        </w:rPr>
        <w:t xml:space="preserve"> אין</w:t>
      </w:r>
    </w:p>
    <w:p w14:paraId="0085D5AA" w14:textId="77777777" w:rsidR="007C56AC" w:rsidRPr="007C56AC" w:rsidRDefault="007C56AC" w:rsidP="007C56AC">
      <w:pPr>
        <w:bidi/>
        <w:jc w:val="center"/>
        <w:rPr>
          <w:rFonts w:cs="David" w:hint="cs"/>
          <w:rtl/>
        </w:rPr>
      </w:pPr>
      <w:r w:rsidRPr="007C56AC">
        <w:rPr>
          <w:rFonts w:cs="David" w:hint="cs"/>
          <w:rtl/>
        </w:rPr>
        <w:t xml:space="preserve">נגד </w:t>
      </w:r>
      <w:r w:rsidRPr="007C56AC">
        <w:rPr>
          <w:rFonts w:cs="David"/>
          <w:rtl/>
        </w:rPr>
        <w:t>–</w:t>
      </w:r>
      <w:r w:rsidRPr="007C56AC">
        <w:rPr>
          <w:rFonts w:cs="David" w:hint="cs"/>
          <w:rtl/>
        </w:rPr>
        <w:t xml:space="preserve"> 10</w:t>
      </w:r>
    </w:p>
    <w:p w14:paraId="2962926E" w14:textId="77777777" w:rsidR="007C56AC" w:rsidRPr="007C56AC" w:rsidRDefault="007C56AC" w:rsidP="007C56AC">
      <w:pPr>
        <w:bidi/>
        <w:jc w:val="center"/>
        <w:rPr>
          <w:rFonts w:cs="David" w:hint="cs"/>
          <w:rtl/>
        </w:rPr>
      </w:pPr>
      <w:r w:rsidRPr="007C56AC">
        <w:rPr>
          <w:rFonts w:cs="David" w:hint="cs"/>
          <w:rtl/>
        </w:rPr>
        <w:t xml:space="preserve">נמנעים </w:t>
      </w:r>
      <w:r w:rsidRPr="007C56AC">
        <w:rPr>
          <w:rFonts w:cs="David"/>
          <w:rtl/>
        </w:rPr>
        <w:t>–</w:t>
      </w:r>
      <w:r w:rsidRPr="007C56AC">
        <w:rPr>
          <w:rFonts w:cs="David" w:hint="cs"/>
          <w:rtl/>
        </w:rPr>
        <w:t xml:space="preserve"> 2</w:t>
      </w:r>
    </w:p>
    <w:p w14:paraId="45985E3A" w14:textId="77777777" w:rsidR="007C56AC" w:rsidRPr="007C56AC" w:rsidRDefault="007C56AC" w:rsidP="007C56AC">
      <w:pPr>
        <w:bidi/>
        <w:jc w:val="center"/>
        <w:rPr>
          <w:rFonts w:cs="David" w:hint="cs"/>
          <w:rtl/>
        </w:rPr>
      </w:pPr>
      <w:r w:rsidRPr="007C56AC">
        <w:rPr>
          <w:rFonts w:cs="David" w:hint="cs"/>
          <w:rtl/>
        </w:rPr>
        <w:t xml:space="preserve">בקשת הממשלה לראות חריגה מגדר הנושא בהוספת ההוראה החדשה המוצעת בהצעת חוק הגבלת העישון במקומות ציבוריים (תיקון מס' 2)(מניעת העישון במקומות ציבוריים והחשיפה לעישון), </w:t>
      </w:r>
      <w:proofErr w:type="spellStart"/>
      <w:r w:rsidRPr="007C56AC">
        <w:rPr>
          <w:rFonts w:cs="David" w:hint="cs"/>
          <w:rtl/>
        </w:rPr>
        <w:t>התשס"ז</w:t>
      </w:r>
      <w:proofErr w:type="spellEnd"/>
      <w:r w:rsidRPr="007C56AC">
        <w:rPr>
          <w:rFonts w:cs="David" w:hint="cs"/>
          <w:rtl/>
        </w:rPr>
        <w:t>-2007, לא נתקבלה.</w:t>
      </w:r>
    </w:p>
    <w:p w14:paraId="0163BB5E" w14:textId="77777777" w:rsidR="007C56AC" w:rsidRPr="007C56AC" w:rsidRDefault="007C56AC" w:rsidP="007C56AC">
      <w:pPr>
        <w:bidi/>
        <w:rPr>
          <w:rFonts w:cs="David" w:hint="cs"/>
          <w:u w:val="single"/>
          <w:rtl/>
        </w:rPr>
      </w:pPr>
      <w:r w:rsidRPr="007C56AC">
        <w:rPr>
          <w:rFonts w:cs="David"/>
          <w:u w:val="single"/>
          <w:rtl/>
        </w:rPr>
        <w:br w:type="page"/>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A17AA50" w14:textId="77777777" w:rsidR="007C56AC" w:rsidRPr="007C56AC" w:rsidRDefault="007C56AC" w:rsidP="007C56AC">
      <w:pPr>
        <w:bidi/>
        <w:rPr>
          <w:rFonts w:cs="David" w:hint="cs"/>
          <w:u w:val="single"/>
          <w:rtl/>
        </w:rPr>
      </w:pPr>
    </w:p>
    <w:p w14:paraId="28ED9C80" w14:textId="77777777" w:rsidR="007C56AC" w:rsidRPr="007C56AC" w:rsidRDefault="007C56AC" w:rsidP="007C56AC">
      <w:pPr>
        <w:bidi/>
        <w:rPr>
          <w:rFonts w:cs="David"/>
          <w:rtl/>
        </w:rPr>
      </w:pPr>
      <w:r w:rsidRPr="007C56AC">
        <w:rPr>
          <w:rFonts w:cs="David" w:hint="cs"/>
          <w:rtl/>
        </w:rPr>
        <w:tab/>
        <w:t>הבקשה לא התקבלה.</w:t>
      </w:r>
    </w:p>
    <w:p w14:paraId="3E99ACD9" w14:textId="77777777" w:rsidR="007C56AC" w:rsidRPr="007C56AC" w:rsidRDefault="007C56AC" w:rsidP="007C56AC">
      <w:pPr>
        <w:bidi/>
        <w:rPr>
          <w:rFonts w:cs="David" w:hint="cs"/>
          <w:u w:val="single"/>
          <w:rtl/>
        </w:rPr>
      </w:pPr>
    </w:p>
    <w:p w14:paraId="2888CC36" w14:textId="77777777" w:rsidR="007C56AC" w:rsidRPr="007C56AC" w:rsidRDefault="007C56AC" w:rsidP="007C56AC">
      <w:pPr>
        <w:pStyle w:val="BodyText2"/>
        <w:rPr>
          <w:rFonts w:hint="cs"/>
          <w:rtl/>
        </w:rPr>
      </w:pPr>
      <w:r w:rsidRPr="007C56AC">
        <w:rPr>
          <w:rFonts w:hint="cs"/>
          <w:rtl/>
        </w:rPr>
        <w:tab/>
        <w:t xml:space="preserve">יש בפנינו שתי בקשות של הממשלה למתן פטור מחובת הנחה. "לכבוד יושב-ראש ועדת הכנסת, הריני להביא לידיעתך כי הממשלה החליטה, בהתאם לסעיף 31(ב) לחוק יסוד: הממשלה, להעביר לראש הממשלה את הסמכויות הנתונות לשר האוצר, לפי החוקים הבאים: חוק שירות המדינה (מינויים), </w:t>
      </w:r>
      <w:proofErr w:type="spellStart"/>
      <w:r w:rsidRPr="007C56AC">
        <w:rPr>
          <w:rFonts w:hint="cs"/>
          <w:rtl/>
        </w:rPr>
        <w:t>התשי"ו</w:t>
      </w:r>
      <w:proofErr w:type="spellEnd"/>
      <w:r w:rsidRPr="007C56AC">
        <w:rPr>
          <w:rFonts w:hint="cs"/>
          <w:rtl/>
        </w:rPr>
        <w:t xml:space="preserve">-1959; חוק שירות המדינה (משמעת), </w:t>
      </w:r>
      <w:proofErr w:type="spellStart"/>
      <w:r w:rsidRPr="007C56AC">
        <w:rPr>
          <w:rFonts w:hint="cs"/>
          <w:rtl/>
        </w:rPr>
        <w:t>התשכ"ג</w:t>
      </w:r>
      <w:proofErr w:type="spellEnd"/>
      <w:r w:rsidRPr="007C56AC">
        <w:rPr>
          <w:rFonts w:hint="cs"/>
          <w:rtl/>
        </w:rPr>
        <w:t>-1963.</w:t>
      </w:r>
    </w:p>
    <w:p w14:paraId="230F031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11F76507" w14:textId="77777777" w:rsidR="007C56AC" w:rsidRPr="007C56AC" w:rsidRDefault="007C56AC" w:rsidP="007C56AC">
      <w:pPr>
        <w:bidi/>
        <w:rPr>
          <w:rFonts w:cs="David" w:hint="cs"/>
          <w:u w:val="single"/>
          <w:rtl/>
        </w:rPr>
      </w:pPr>
    </w:p>
    <w:p w14:paraId="5AEB69D3" w14:textId="77777777" w:rsidR="007C56AC" w:rsidRPr="007C56AC" w:rsidRDefault="007C56AC" w:rsidP="007C56AC">
      <w:pPr>
        <w:bidi/>
        <w:rPr>
          <w:rFonts w:cs="David" w:hint="cs"/>
          <w:rtl/>
        </w:rPr>
      </w:pPr>
      <w:r w:rsidRPr="007C56AC">
        <w:rPr>
          <w:rFonts w:cs="David" w:hint="cs"/>
          <w:rtl/>
        </w:rPr>
        <w:tab/>
        <w:t xml:space="preserve"> זה לא היה בסדר-היום. </w:t>
      </w:r>
    </w:p>
    <w:p w14:paraId="1447AAE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אתי בן-יוסף:</w:t>
      </w:r>
    </w:p>
    <w:p w14:paraId="1C74454C" w14:textId="77777777" w:rsidR="007C56AC" w:rsidRPr="007C56AC" w:rsidRDefault="007C56AC" w:rsidP="007C56AC">
      <w:pPr>
        <w:bidi/>
        <w:rPr>
          <w:rFonts w:cs="David" w:hint="cs"/>
          <w:rtl/>
        </w:rPr>
      </w:pPr>
    </w:p>
    <w:p w14:paraId="3393453C" w14:textId="77777777" w:rsidR="007C56AC" w:rsidRPr="007C56AC" w:rsidRDefault="007C56AC" w:rsidP="007C56AC">
      <w:pPr>
        <w:bidi/>
        <w:rPr>
          <w:rFonts w:cs="David" w:hint="cs"/>
          <w:rtl/>
        </w:rPr>
      </w:pPr>
      <w:r w:rsidRPr="007C56AC">
        <w:rPr>
          <w:rFonts w:cs="David" w:hint="cs"/>
          <w:rtl/>
        </w:rPr>
        <w:tab/>
        <w:t>זה ב"שונות".</w:t>
      </w:r>
    </w:p>
    <w:p w14:paraId="33D3D35B"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0602B9D" w14:textId="77777777" w:rsidR="007C56AC" w:rsidRPr="007C56AC" w:rsidRDefault="007C56AC" w:rsidP="007C56AC">
      <w:pPr>
        <w:bidi/>
        <w:rPr>
          <w:rFonts w:cs="David" w:hint="cs"/>
          <w:rtl/>
        </w:rPr>
      </w:pPr>
    </w:p>
    <w:p w14:paraId="647612E7" w14:textId="77777777" w:rsidR="007C56AC" w:rsidRPr="007C56AC" w:rsidRDefault="007C56AC" w:rsidP="007C56AC">
      <w:pPr>
        <w:bidi/>
        <w:rPr>
          <w:rFonts w:cs="David" w:hint="cs"/>
          <w:rtl/>
        </w:rPr>
      </w:pPr>
      <w:r w:rsidRPr="007C56AC">
        <w:rPr>
          <w:rFonts w:cs="David" w:hint="cs"/>
          <w:rtl/>
        </w:rPr>
        <w:tab/>
        <w:t>זה בשונות, הנושא הגיע תוך כדי הישיבה.</w:t>
      </w:r>
    </w:p>
    <w:p w14:paraId="20C02533" w14:textId="77777777" w:rsidR="007C56AC" w:rsidRPr="007C56AC" w:rsidRDefault="007C56AC" w:rsidP="007C56AC">
      <w:pPr>
        <w:bidi/>
        <w:rPr>
          <w:rFonts w:cs="David"/>
          <w:rtl/>
        </w:rPr>
      </w:pPr>
      <w:r w:rsidRPr="007C56AC">
        <w:rPr>
          <w:rFonts w:cs="David"/>
          <w:rtl/>
        </w:rPr>
        <w:br/>
      </w:r>
      <w:r w:rsidRPr="007C56AC">
        <w:rPr>
          <w:rFonts w:cs="David" w:hint="eastAsia"/>
          <w:u w:val="single"/>
          <w:rtl/>
        </w:rPr>
        <w:t>אורי</w:t>
      </w:r>
      <w:r w:rsidRPr="007C56AC">
        <w:rPr>
          <w:rFonts w:cs="David"/>
          <w:u w:val="single"/>
          <w:rtl/>
        </w:rPr>
        <w:t xml:space="preserve"> אריאל:</w:t>
      </w:r>
    </w:p>
    <w:p w14:paraId="065FE3FB" w14:textId="77777777" w:rsidR="007C56AC" w:rsidRPr="007C56AC" w:rsidRDefault="007C56AC" w:rsidP="007C56AC">
      <w:pPr>
        <w:bidi/>
        <w:rPr>
          <w:rFonts w:cs="David"/>
          <w:rtl/>
        </w:rPr>
      </w:pPr>
    </w:p>
    <w:p w14:paraId="27B9CE7B" w14:textId="77777777" w:rsidR="007C56AC" w:rsidRPr="007C56AC" w:rsidRDefault="007C56AC" w:rsidP="007C56AC">
      <w:pPr>
        <w:bidi/>
        <w:rPr>
          <w:rFonts w:cs="David" w:hint="cs"/>
          <w:rtl/>
        </w:rPr>
      </w:pPr>
      <w:r w:rsidRPr="007C56AC">
        <w:rPr>
          <w:rFonts w:cs="David"/>
          <w:rtl/>
        </w:rPr>
        <w:tab/>
      </w:r>
      <w:r w:rsidRPr="007C56AC">
        <w:rPr>
          <w:rFonts w:cs="David" w:hint="cs"/>
          <w:rtl/>
        </w:rPr>
        <w:t>אי-אפשר, זה לא יכול לעבוד כך. אני רוצה התייעצות סיעתית. אנחנו מבקשים לדון על כך בשבוע הבא.</w:t>
      </w:r>
    </w:p>
    <w:p w14:paraId="1E33044D"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2638B99E" w14:textId="77777777" w:rsidR="007C56AC" w:rsidRPr="007C56AC" w:rsidRDefault="007C56AC" w:rsidP="007C56AC">
      <w:pPr>
        <w:bidi/>
        <w:rPr>
          <w:rFonts w:cs="David" w:hint="cs"/>
          <w:u w:val="single"/>
          <w:rtl/>
        </w:rPr>
      </w:pPr>
    </w:p>
    <w:p w14:paraId="6935AC5A" w14:textId="77777777" w:rsidR="007C56AC" w:rsidRPr="007C56AC" w:rsidRDefault="007C56AC" w:rsidP="007C56AC">
      <w:pPr>
        <w:bidi/>
        <w:rPr>
          <w:rFonts w:cs="David" w:hint="cs"/>
          <w:rtl/>
        </w:rPr>
      </w:pPr>
      <w:r w:rsidRPr="007C56AC">
        <w:rPr>
          <w:rFonts w:cs="David" w:hint="cs"/>
          <w:rtl/>
        </w:rPr>
        <w:tab/>
        <w:t xml:space="preserve"> שהנושא יעלה מחר. </w:t>
      </w:r>
    </w:p>
    <w:p w14:paraId="4B21DD40"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6D31B0F2" w14:textId="77777777" w:rsidR="007C56AC" w:rsidRPr="007C56AC" w:rsidRDefault="007C56AC" w:rsidP="007C56AC">
      <w:pPr>
        <w:bidi/>
        <w:rPr>
          <w:rFonts w:cs="David" w:hint="cs"/>
          <w:u w:val="single"/>
          <w:rtl/>
        </w:rPr>
      </w:pPr>
    </w:p>
    <w:p w14:paraId="265E25CF" w14:textId="77777777" w:rsidR="007C56AC" w:rsidRPr="007C56AC" w:rsidRDefault="007C56AC" w:rsidP="007C56AC">
      <w:pPr>
        <w:bidi/>
        <w:rPr>
          <w:rFonts w:cs="David" w:hint="cs"/>
          <w:rtl/>
        </w:rPr>
      </w:pPr>
      <w:r w:rsidRPr="007C56AC">
        <w:rPr>
          <w:rFonts w:cs="David" w:hint="cs"/>
          <w:rtl/>
        </w:rPr>
        <w:tab/>
        <w:t xml:space="preserve">מקובל עלי. </w:t>
      </w:r>
    </w:p>
    <w:p w14:paraId="04DD2D47" w14:textId="77777777" w:rsidR="007C56AC" w:rsidRPr="007C56AC" w:rsidRDefault="007C56AC" w:rsidP="007C56AC">
      <w:pPr>
        <w:bidi/>
        <w:rPr>
          <w:rFonts w:cs="David" w:hint="cs"/>
          <w:rtl/>
        </w:rPr>
      </w:pPr>
    </w:p>
    <w:p w14:paraId="341E9D50" w14:textId="77777777" w:rsidR="007C56AC" w:rsidRPr="007C56AC" w:rsidRDefault="007C56AC" w:rsidP="007C56AC">
      <w:pPr>
        <w:bidi/>
        <w:rPr>
          <w:rFonts w:cs="David" w:hint="cs"/>
          <w:rtl/>
        </w:rPr>
      </w:pPr>
      <w:r w:rsidRPr="007C56AC">
        <w:rPr>
          <w:rFonts w:cs="David" w:hint="cs"/>
          <w:rtl/>
        </w:rPr>
        <w:tab/>
      </w:r>
    </w:p>
    <w:p w14:paraId="1585D976" w14:textId="77777777" w:rsidR="007C56AC" w:rsidRPr="007C56AC" w:rsidRDefault="007C56AC" w:rsidP="007C56AC">
      <w:pPr>
        <w:bidi/>
        <w:rPr>
          <w:rFonts w:cs="David" w:hint="cs"/>
          <w:rtl/>
        </w:rPr>
      </w:pPr>
    </w:p>
    <w:p w14:paraId="4AF43DB6" w14:textId="77777777" w:rsidR="007C56AC" w:rsidRPr="007C56AC" w:rsidRDefault="007C56AC" w:rsidP="007C56AC">
      <w:pPr>
        <w:bidi/>
        <w:rPr>
          <w:rFonts w:cs="David" w:hint="cs"/>
          <w:rtl/>
        </w:rPr>
      </w:pPr>
      <w:r w:rsidRPr="007C56AC">
        <w:rPr>
          <w:rFonts w:cs="David"/>
          <w:rtl/>
        </w:rPr>
        <w:br/>
      </w:r>
    </w:p>
    <w:p w14:paraId="16F051A7" w14:textId="77777777" w:rsidR="007C56AC" w:rsidRPr="007C56AC" w:rsidRDefault="007C56AC" w:rsidP="007C56AC">
      <w:pPr>
        <w:bidi/>
        <w:rPr>
          <w:rFonts w:cs="David" w:hint="cs"/>
          <w:rtl/>
        </w:rPr>
      </w:pPr>
      <w:r w:rsidRPr="007C56AC">
        <w:rPr>
          <w:rFonts w:cs="David"/>
          <w:rtl/>
        </w:rPr>
        <w:br w:type="page"/>
      </w:r>
    </w:p>
    <w:p w14:paraId="1C7921AD" w14:textId="77777777" w:rsidR="007C56AC" w:rsidRPr="007C56AC" w:rsidRDefault="007C56AC" w:rsidP="007C56AC">
      <w:pPr>
        <w:numPr>
          <w:ilvl w:val="0"/>
          <w:numId w:val="2"/>
        </w:numPr>
        <w:tabs>
          <w:tab w:val="left" w:pos="1221"/>
        </w:tabs>
        <w:overflowPunct w:val="0"/>
        <w:autoSpaceDE w:val="0"/>
        <w:autoSpaceDN w:val="0"/>
        <w:bidi/>
        <w:adjustRightInd w:val="0"/>
        <w:jc w:val="center"/>
        <w:textAlignment w:val="baseline"/>
        <w:rPr>
          <w:rFonts w:cs="David" w:hint="cs"/>
          <w:b/>
          <w:bCs/>
          <w:u w:val="single"/>
          <w:rtl/>
        </w:rPr>
      </w:pPr>
      <w:r w:rsidRPr="007C56AC">
        <w:rPr>
          <w:rFonts w:cs="David" w:hint="cs"/>
          <w:b/>
          <w:bCs/>
          <w:u w:val="single"/>
          <w:rtl/>
        </w:rPr>
        <w:t>בקשת הממשלה להקדמת הדיון בהצעות החוק הבאות,</w:t>
      </w:r>
    </w:p>
    <w:p w14:paraId="6E0DB18D" w14:textId="77777777" w:rsidR="007C56AC" w:rsidRPr="007C56AC" w:rsidRDefault="007C56AC" w:rsidP="007C56AC">
      <w:pPr>
        <w:tabs>
          <w:tab w:val="left" w:pos="1221"/>
        </w:tabs>
        <w:bidi/>
        <w:ind w:left="360" w:right="720"/>
        <w:jc w:val="center"/>
        <w:rPr>
          <w:rFonts w:cs="David" w:hint="cs"/>
          <w:b/>
          <w:bCs/>
          <w:u w:val="single"/>
        </w:rPr>
      </w:pPr>
      <w:r w:rsidRPr="007C56AC">
        <w:rPr>
          <w:rFonts w:cs="David" w:hint="cs"/>
          <w:b/>
          <w:bCs/>
          <w:u w:val="single"/>
          <w:rtl/>
        </w:rPr>
        <w:t>לפני הקריאה הראשונה:</w:t>
      </w:r>
    </w:p>
    <w:p w14:paraId="1E6167E9" w14:textId="77777777" w:rsidR="007C56AC" w:rsidRPr="007C56AC" w:rsidRDefault="007C56AC" w:rsidP="007C56AC">
      <w:pPr>
        <w:tabs>
          <w:tab w:val="left" w:pos="1221"/>
        </w:tabs>
        <w:bidi/>
        <w:ind w:left="360" w:right="720"/>
        <w:rPr>
          <w:rFonts w:cs="David" w:hint="cs"/>
          <w:b/>
          <w:bCs/>
          <w:u w:val="single"/>
        </w:rPr>
      </w:pPr>
    </w:p>
    <w:p w14:paraId="19DC0886" w14:textId="77777777" w:rsidR="007C56AC" w:rsidRPr="007C56AC" w:rsidRDefault="007C56AC" w:rsidP="007C56AC">
      <w:pPr>
        <w:numPr>
          <w:ilvl w:val="1"/>
          <w:numId w:val="2"/>
        </w:numPr>
        <w:tabs>
          <w:tab w:val="left" w:pos="1221"/>
        </w:tabs>
        <w:overflowPunct w:val="0"/>
        <w:autoSpaceDE w:val="0"/>
        <w:autoSpaceDN w:val="0"/>
        <w:bidi/>
        <w:adjustRightInd w:val="0"/>
        <w:ind w:right="1440"/>
        <w:jc w:val="center"/>
        <w:textAlignment w:val="baseline"/>
        <w:rPr>
          <w:rFonts w:cs="David" w:hint="cs"/>
          <w:b/>
          <w:bCs/>
          <w:u w:val="single"/>
        </w:rPr>
      </w:pPr>
      <w:r w:rsidRPr="007C56AC">
        <w:rPr>
          <w:rFonts w:cs="David" w:hint="cs"/>
          <w:b/>
          <w:bCs/>
          <w:u w:val="single"/>
          <w:rtl/>
        </w:rPr>
        <w:t xml:space="preserve">הצעת חוק המדיניות הכלכלית לשנת הכספים 2004 (תיקוני חקיקה)(תיקון)(שילוב מקבלי </w:t>
      </w:r>
      <w:proofErr w:type="spellStart"/>
      <w:r w:rsidRPr="007C56AC">
        <w:rPr>
          <w:rFonts w:cs="David" w:hint="cs"/>
          <w:b/>
          <w:bCs/>
          <w:u w:val="single"/>
          <w:rtl/>
        </w:rPr>
        <w:t>גימלאות</w:t>
      </w:r>
      <w:proofErr w:type="spellEnd"/>
      <w:r w:rsidRPr="007C56AC">
        <w:rPr>
          <w:rFonts w:cs="David" w:hint="cs"/>
          <w:b/>
          <w:bCs/>
          <w:u w:val="single"/>
          <w:rtl/>
        </w:rPr>
        <w:t xml:space="preserve"> בעבודה </w:t>
      </w:r>
      <w:r w:rsidRPr="007C56AC">
        <w:rPr>
          <w:rFonts w:cs="David"/>
          <w:b/>
          <w:bCs/>
          <w:u w:val="single"/>
          <w:rtl/>
        </w:rPr>
        <w:t>–</w:t>
      </w:r>
      <w:r w:rsidRPr="007C56AC">
        <w:rPr>
          <w:rFonts w:cs="David" w:hint="cs"/>
          <w:b/>
          <w:bCs/>
          <w:u w:val="single"/>
          <w:rtl/>
        </w:rPr>
        <w:t xml:space="preserve"> תחולה על מי שמלאו להם 45 שנים), </w:t>
      </w:r>
      <w:proofErr w:type="spellStart"/>
      <w:r w:rsidRPr="007C56AC">
        <w:rPr>
          <w:rFonts w:cs="David" w:hint="cs"/>
          <w:b/>
          <w:bCs/>
          <w:u w:val="single"/>
          <w:rtl/>
        </w:rPr>
        <w:t>התשס"ז</w:t>
      </w:r>
      <w:proofErr w:type="spellEnd"/>
      <w:r w:rsidRPr="007C56AC">
        <w:rPr>
          <w:rFonts w:cs="David" w:hint="cs"/>
          <w:b/>
          <w:bCs/>
          <w:u w:val="single"/>
          <w:rtl/>
        </w:rPr>
        <w:t>-2007</w:t>
      </w:r>
    </w:p>
    <w:p w14:paraId="293FBCF8" w14:textId="77777777" w:rsidR="007C56AC" w:rsidRPr="007C56AC" w:rsidRDefault="007C56AC" w:rsidP="007C56AC">
      <w:pPr>
        <w:bidi/>
        <w:rPr>
          <w:rFonts w:cs="David" w:hint="cs"/>
          <w:u w:val="single"/>
          <w:rtl/>
        </w:rPr>
      </w:pPr>
    </w:p>
    <w:p w14:paraId="0D414A17"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1CC41F96" w14:textId="77777777" w:rsidR="007C56AC" w:rsidRPr="007C56AC" w:rsidRDefault="007C56AC" w:rsidP="007C56AC">
      <w:pPr>
        <w:bidi/>
        <w:rPr>
          <w:rFonts w:cs="David" w:hint="cs"/>
          <w:u w:val="single"/>
          <w:rtl/>
        </w:rPr>
      </w:pPr>
    </w:p>
    <w:p w14:paraId="2AFC7F0E" w14:textId="77777777" w:rsidR="007C56AC" w:rsidRPr="007C56AC" w:rsidRDefault="007C56AC" w:rsidP="007C56AC">
      <w:pPr>
        <w:bidi/>
        <w:rPr>
          <w:rFonts w:cs="David" w:hint="cs"/>
          <w:rtl/>
        </w:rPr>
      </w:pPr>
      <w:r w:rsidRPr="007C56AC">
        <w:rPr>
          <w:rFonts w:cs="David" w:hint="cs"/>
          <w:rtl/>
        </w:rPr>
        <w:tab/>
        <w:t xml:space="preserve">בפניכם מונחת תוספת לסדר-היום ובה בקשת הממשלה להקדמת הדיון בהצעת חוק המדיניות הכלכלית לשנת הכספים 2004 (תיקוני חקיקה)(שילוב מקבלי </w:t>
      </w:r>
      <w:proofErr w:type="spellStart"/>
      <w:r w:rsidRPr="007C56AC">
        <w:rPr>
          <w:rFonts w:cs="David" w:hint="cs"/>
          <w:rtl/>
        </w:rPr>
        <w:t>גימלאות</w:t>
      </w:r>
      <w:proofErr w:type="spellEnd"/>
      <w:r w:rsidRPr="007C56AC">
        <w:rPr>
          <w:rFonts w:cs="David" w:hint="cs"/>
          <w:rtl/>
        </w:rPr>
        <w:t xml:space="preserve"> בעבודה </w:t>
      </w:r>
      <w:r w:rsidRPr="007C56AC">
        <w:rPr>
          <w:rFonts w:cs="David"/>
          <w:rtl/>
        </w:rPr>
        <w:t>–</w:t>
      </w:r>
      <w:r w:rsidRPr="007C56AC">
        <w:rPr>
          <w:rFonts w:cs="David" w:hint="cs"/>
          <w:rtl/>
        </w:rPr>
        <w:t xml:space="preserve"> תחולה על מי שמלאו להם 45 שנים), </w:t>
      </w:r>
      <w:proofErr w:type="spellStart"/>
      <w:r w:rsidRPr="007C56AC">
        <w:rPr>
          <w:rFonts w:cs="David" w:hint="cs"/>
          <w:rtl/>
        </w:rPr>
        <w:t>התשס"ז</w:t>
      </w:r>
      <w:proofErr w:type="spellEnd"/>
      <w:r w:rsidRPr="007C56AC">
        <w:rPr>
          <w:rFonts w:cs="David" w:hint="cs"/>
          <w:rtl/>
        </w:rPr>
        <w:t>-2007.</w:t>
      </w:r>
    </w:p>
    <w:p w14:paraId="33A31374" w14:textId="77777777" w:rsidR="007C56AC" w:rsidRPr="007C56AC" w:rsidRDefault="007C56AC" w:rsidP="007C56AC">
      <w:pPr>
        <w:bidi/>
        <w:rPr>
          <w:rFonts w:cs="David" w:hint="cs"/>
          <w:rtl/>
        </w:rPr>
      </w:pPr>
    </w:p>
    <w:p w14:paraId="122E1B0A" w14:textId="77777777" w:rsidR="007C56AC" w:rsidRPr="007C56AC" w:rsidRDefault="007C56AC" w:rsidP="007C56AC">
      <w:pPr>
        <w:bidi/>
        <w:rPr>
          <w:rFonts w:cs="David" w:hint="cs"/>
          <w:u w:val="single"/>
          <w:rtl/>
        </w:rPr>
      </w:pPr>
      <w:r w:rsidRPr="007C56AC">
        <w:rPr>
          <w:rFonts w:cs="David" w:hint="cs"/>
          <w:u w:val="single"/>
          <w:rtl/>
        </w:rPr>
        <w:t>גדעון סער:</w:t>
      </w:r>
    </w:p>
    <w:p w14:paraId="0DD01691" w14:textId="77777777" w:rsidR="007C56AC" w:rsidRPr="007C56AC" w:rsidRDefault="007C56AC" w:rsidP="007C56AC">
      <w:pPr>
        <w:bidi/>
        <w:rPr>
          <w:rFonts w:cs="David" w:hint="cs"/>
          <w:rtl/>
        </w:rPr>
      </w:pPr>
      <w:r w:rsidRPr="007C56AC">
        <w:rPr>
          <w:rFonts w:cs="David"/>
          <w:u w:val="single"/>
          <w:rtl/>
        </w:rPr>
        <w:br/>
      </w:r>
      <w:r w:rsidRPr="007C56AC">
        <w:rPr>
          <w:rFonts w:cs="David" w:hint="cs"/>
          <w:rtl/>
        </w:rPr>
        <w:tab/>
        <w:t>זה "ויסקונסין"?</w:t>
      </w:r>
    </w:p>
    <w:p w14:paraId="02FE7A8B"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7AFCD02" w14:textId="77777777" w:rsidR="007C56AC" w:rsidRPr="007C56AC" w:rsidRDefault="007C56AC" w:rsidP="007C56AC">
      <w:pPr>
        <w:bidi/>
        <w:rPr>
          <w:rFonts w:cs="David" w:hint="cs"/>
          <w:u w:val="single"/>
          <w:rtl/>
        </w:rPr>
      </w:pPr>
    </w:p>
    <w:p w14:paraId="2E58AD82" w14:textId="77777777" w:rsidR="007C56AC" w:rsidRPr="007C56AC" w:rsidRDefault="007C56AC" w:rsidP="007C56AC">
      <w:pPr>
        <w:bidi/>
        <w:rPr>
          <w:rFonts w:cs="David" w:hint="cs"/>
          <w:rtl/>
        </w:rPr>
      </w:pPr>
      <w:r w:rsidRPr="007C56AC">
        <w:rPr>
          <w:rFonts w:cs="David" w:hint="cs"/>
          <w:rtl/>
        </w:rPr>
        <w:tab/>
        <w:t>כן, להוציא את אלה שמלאו להם 47 שנים. מי בעד מתן פטור לממשלה? מי נגד? מי נמנע?</w:t>
      </w:r>
    </w:p>
    <w:p w14:paraId="1B050E4C" w14:textId="77777777" w:rsidR="007C56AC" w:rsidRPr="007C56AC" w:rsidRDefault="007C56AC" w:rsidP="007C56AC">
      <w:pPr>
        <w:bidi/>
        <w:rPr>
          <w:rFonts w:cs="David" w:hint="cs"/>
          <w:rtl/>
        </w:rPr>
      </w:pPr>
      <w:r w:rsidRPr="007C56AC">
        <w:rPr>
          <w:rFonts w:cs="David"/>
          <w:rtl/>
        </w:rPr>
        <w:br/>
      </w:r>
    </w:p>
    <w:p w14:paraId="2C024AAF" w14:textId="77777777" w:rsidR="007C56AC" w:rsidRPr="007C56AC" w:rsidRDefault="007C56AC" w:rsidP="007C56AC">
      <w:pPr>
        <w:bidi/>
        <w:jc w:val="center"/>
        <w:rPr>
          <w:rFonts w:cs="David" w:hint="cs"/>
          <w:b/>
          <w:bCs/>
          <w:rtl/>
        </w:rPr>
      </w:pPr>
      <w:r w:rsidRPr="007C56AC">
        <w:rPr>
          <w:rFonts w:cs="David"/>
          <w:rtl/>
        </w:rPr>
        <w:br/>
      </w:r>
      <w:r w:rsidRPr="007C56AC">
        <w:rPr>
          <w:rFonts w:cs="David" w:hint="cs"/>
          <w:b/>
          <w:bCs/>
          <w:rtl/>
        </w:rPr>
        <w:t>ה צ ב ע ה</w:t>
      </w:r>
    </w:p>
    <w:p w14:paraId="6EF7E394" w14:textId="77777777" w:rsidR="007C56AC" w:rsidRPr="007C56AC" w:rsidRDefault="007C56AC" w:rsidP="007C56AC">
      <w:pPr>
        <w:bidi/>
        <w:jc w:val="center"/>
        <w:rPr>
          <w:rFonts w:cs="David" w:hint="cs"/>
          <w:b/>
          <w:bCs/>
          <w:rtl/>
        </w:rPr>
      </w:pPr>
    </w:p>
    <w:p w14:paraId="36E293F6" w14:textId="77777777" w:rsidR="007C56AC" w:rsidRPr="007C56AC" w:rsidRDefault="007C56AC" w:rsidP="007C56AC">
      <w:pPr>
        <w:bidi/>
        <w:jc w:val="center"/>
        <w:rPr>
          <w:rFonts w:cs="David" w:hint="cs"/>
          <w:rtl/>
        </w:rPr>
      </w:pPr>
      <w:r w:rsidRPr="007C56AC">
        <w:rPr>
          <w:rFonts w:cs="David" w:hint="cs"/>
          <w:rtl/>
        </w:rPr>
        <w:t xml:space="preserve">בעד </w:t>
      </w:r>
      <w:r w:rsidRPr="007C56AC">
        <w:rPr>
          <w:rFonts w:cs="David"/>
          <w:rtl/>
        </w:rPr>
        <w:t>–</w:t>
      </w:r>
      <w:r w:rsidRPr="007C56AC">
        <w:rPr>
          <w:rFonts w:cs="David" w:hint="cs"/>
          <w:rtl/>
        </w:rPr>
        <w:t xml:space="preserve"> 10</w:t>
      </w:r>
    </w:p>
    <w:p w14:paraId="2D530D20" w14:textId="77777777" w:rsidR="007C56AC" w:rsidRPr="007C56AC" w:rsidRDefault="007C56AC" w:rsidP="007C56AC">
      <w:pPr>
        <w:bidi/>
        <w:jc w:val="center"/>
        <w:rPr>
          <w:rFonts w:cs="David" w:hint="cs"/>
          <w:rtl/>
        </w:rPr>
      </w:pPr>
      <w:r w:rsidRPr="007C56AC">
        <w:rPr>
          <w:rFonts w:cs="David" w:hint="cs"/>
          <w:rtl/>
        </w:rPr>
        <w:t xml:space="preserve">נגד </w:t>
      </w:r>
      <w:r w:rsidRPr="007C56AC">
        <w:rPr>
          <w:rFonts w:cs="David"/>
          <w:rtl/>
        </w:rPr>
        <w:t>–</w:t>
      </w:r>
      <w:r w:rsidRPr="007C56AC">
        <w:rPr>
          <w:rFonts w:cs="David" w:hint="cs"/>
          <w:rtl/>
        </w:rPr>
        <w:t xml:space="preserve"> אין</w:t>
      </w:r>
    </w:p>
    <w:p w14:paraId="662B4669" w14:textId="77777777" w:rsidR="007C56AC" w:rsidRPr="007C56AC" w:rsidRDefault="007C56AC" w:rsidP="007C56AC">
      <w:pPr>
        <w:bidi/>
        <w:jc w:val="center"/>
        <w:rPr>
          <w:rFonts w:cs="David" w:hint="cs"/>
          <w:rtl/>
        </w:rPr>
      </w:pPr>
      <w:r w:rsidRPr="007C56AC">
        <w:rPr>
          <w:rFonts w:cs="David" w:hint="cs"/>
          <w:rtl/>
        </w:rPr>
        <w:t xml:space="preserve">נמנעים </w:t>
      </w:r>
      <w:r w:rsidRPr="007C56AC">
        <w:rPr>
          <w:rFonts w:cs="David"/>
          <w:rtl/>
        </w:rPr>
        <w:t>–</w:t>
      </w:r>
      <w:r w:rsidRPr="007C56AC">
        <w:rPr>
          <w:rFonts w:cs="David" w:hint="cs"/>
          <w:rtl/>
        </w:rPr>
        <w:t xml:space="preserve"> אין</w:t>
      </w:r>
    </w:p>
    <w:p w14:paraId="2539166B" w14:textId="77777777" w:rsidR="007C56AC" w:rsidRPr="007C56AC" w:rsidRDefault="007C56AC" w:rsidP="007C56AC">
      <w:pPr>
        <w:bidi/>
        <w:jc w:val="center"/>
        <w:rPr>
          <w:rFonts w:cs="David" w:hint="cs"/>
          <w:rtl/>
        </w:rPr>
      </w:pPr>
      <w:r w:rsidRPr="007C56AC">
        <w:rPr>
          <w:rFonts w:cs="David" w:hint="cs"/>
          <w:rtl/>
        </w:rPr>
        <w:t xml:space="preserve">בקשת הממשלה להקדמת הדיון בהצעת חוק המדיניות הכלכלית לשנת הכספים 2004 (תיקוני חקיקה)(שילוב מקבלי </w:t>
      </w:r>
      <w:proofErr w:type="spellStart"/>
      <w:r w:rsidRPr="007C56AC">
        <w:rPr>
          <w:rFonts w:cs="David" w:hint="cs"/>
          <w:rtl/>
        </w:rPr>
        <w:t>גימלאות</w:t>
      </w:r>
      <w:proofErr w:type="spellEnd"/>
      <w:r w:rsidRPr="007C56AC">
        <w:rPr>
          <w:rFonts w:cs="David" w:hint="cs"/>
          <w:rtl/>
        </w:rPr>
        <w:t xml:space="preserve"> בעבודה </w:t>
      </w:r>
      <w:r w:rsidRPr="007C56AC">
        <w:rPr>
          <w:rFonts w:cs="David"/>
          <w:rtl/>
        </w:rPr>
        <w:t>–</w:t>
      </w:r>
      <w:r w:rsidRPr="007C56AC">
        <w:rPr>
          <w:rFonts w:cs="David" w:hint="cs"/>
          <w:rtl/>
        </w:rPr>
        <w:t xml:space="preserve"> תחולה על מי שמלאו להם 45 שנים), </w:t>
      </w:r>
      <w:proofErr w:type="spellStart"/>
      <w:r w:rsidRPr="007C56AC">
        <w:rPr>
          <w:rFonts w:cs="David" w:hint="cs"/>
          <w:rtl/>
        </w:rPr>
        <w:t>התשס"ז</w:t>
      </w:r>
      <w:proofErr w:type="spellEnd"/>
      <w:r w:rsidRPr="007C56AC">
        <w:rPr>
          <w:rFonts w:cs="David" w:hint="cs"/>
          <w:rtl/>
        </w:rPr>
        <w:t>-2007, לפני הקריאה הראשונה, נתקבלה.</w:t>
      </w:r>
    </w:p>
    <w:p w14:paraId="1A1DCC68" w14:textId="77777777" w:rsidR="007C56AC" w:rsidRPr="007C56AC" w:rsidRDefault="007C56AC" w:rsidP="007C56AC">
      <w:pPr>
        <w:bidi/>
        <w:jc w:val="center"/>
        <w:rPr>
          <w:rFonts w:cs="David" w:hint="cs"/>
          <w:rtl/>
        </w:rPr>
      </w:pPr>
    </w:p>
    <w:p w14:paraId="04377AD7"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5F704167" w14:textId="77777777" w:rsidR="007C56AC" w:rsidRPr="007C56AC" w:rsidRDefault="007C56AC" w:rsidP="007C56AC">
      <w:pPr>
        <w:bidi/>
        <w:rPr>
          <w:rFonts w:cs="David" w:hint="cs"/>
          <w:u w:val="single"/>
          <w:rtl/>
        </w:rPr>
      </w:pPr>
    </w:p>
    <w:p w14:paraId="7089E834" w14:textId="77777777" w:rsidR="007C56AC" w:rsidRPr="007C56AC" w:rsidRDefault="007C56AC" w:rsidP="007C56AC">
      <w:pPr>
        <w:bidi/>
        <w:rPr>
          <w:rFonts w:cs="David" w:hint="cs"/>
          <w:rtl/>
        </w:rPr>
      </w:pPr>
      <w:r w:rsidRPr="007C56AC">
        <w:rPr>
          <w:rFonts w:cs="David" w:hint="cs"/>
          <w:rtl/>
        </w:rPr>
        <w:tab/>
        <w:t xml:space="preserve">רבותי, הצביעו בעד הפטור 10 חברי כנסת, מתנגדים </w:t>
      </w:r>
      <w:r w:rsidRPr="007C56AC">
        <w:rPr>
          <w:rFonts w:cs="David"/>
          <w:rtl/>
        </w:rPr>
        <w:t>–</w:t>
      </w:r>
      <w:r w:rsidRPr="007C56AC">
        <w:rPr>
          <w:rFonts w:cs="David" w:hint="cs"/>
          <w:rtl/>
        </w:rPr>
        <w:t xml:space="preserve"> אין, נמנעים </w:t>
      </w:r>
      <w:r w:rsidRPr="007C56AC">
        <w:rPr>
          <w:rFonts w:cs="David"/>
          <w:rtl/>
        </w:rPr>
        <w:t>–</w:t>
      </w:r>
      <w:r w:rsidRPr="007C56AC">
        <w:rPr>
          <w:rFonts w:cs="David" w:hint="cs"/>
          <w:rtl/>
        </w:rPr>
        <w:t xml:space="preserve"> אין. בקשת הפטור של הממשלה אושרה.</w:t>
      </w:r>
    </w:p>
    <w:p w14:paraId="759E0048" w14:textId="77777777" w:rsidR="007C56AC" w:rsidRPr="007C56AC" w:rsidRDefault="007C56AC" w:rsidP="007C56AC">
      <w:pPr>
        <w:bidi/>
        <w:rPr>
          <w:rFonts w:cs="David"/>
          <w:u w:val="single"/>
          <w:rtl/>
        </w:rPr>
      </w:pPr>
      <w:r w:rsidRPr="007C56AC">
        <w:rPr>
          <w:rFonts w:cs="David"/>
          <w:rtl/>
        </w:rPr>
        <w:br/>
      </w:r>
      <w:r w:rsidRPr="007C56AC">
        <w:rPr>
          <w:rFonts w:cs="David"/>
          <w:u w:val="single"/>
          <w:rtl/>
        </w:rPr>
        <w:t>דוד אזולאי:</w:t>
      </w:r>
    </w:p>
    <w:p w14:paraId="497DD1DA" w14:textId="77777777" w:rsidR="007C56AC" w:rsidRPr="007C56AC" w:rsidRDefault="007C56AC" w:rsidP="007C56AC">
      <w:pPr>
        <w:bidi/>
        <w:rPr>
          <w:rFonts w:cs="David"/>
          <w:u w:val="single"/>
          <w:rtl/>
        </w:rPr>
      </w:pPr>
    </w:p>
    <w:p w14:paraId="7AE8703C" w14:textId="77777777" w:rsidR="007C56AC" w:rsidRPr="007C56AC" w:rsidRDefault="007C56AC" w:rsidP="007C56AC">
      <w:pPr>
        <w:bidi/>
        <w:rPr>
          <w:rFonts w:cs="David" w:hint="cs"/>
          <w:rtl/>
        </w:rPr>
      </w:pPr>
      <w:r w:rsidRPr="007C56AC">
        <w:rPr>
          <w:rFonts w:cs="David"/>
          <w:rtl/>
        </w:rPr>
        <w:tab/>
      </w:r>
      <w:r w:rsidRPr="007C56AC">
        <w:rPr>
          <w:rFonts w:cs="David" w:hint="cs"/>
          <w:rtl/>
        </w:rPr>
        <w:t xml:space="preserve"> יש הצעת חוק זהה של חברי הכנסת </w:t>
      </w:r>
      <w:proofErr w:type="spellStart"/>
      <w:r w:rsidRPr="007C56AC">
        <w:rPr>
          <w:rFonts w:cs="David" w:hint="cs"/>
          <w:rtl/>
        </w:rPr>
        <w:t>מיכאלי</w:t>
      </w:r>
      <w:proofErr w:type="spellEnd"/>
      <w:r w:rsidRPr="007C56AC">
        <w:rPr>
          <w:rFonts w:cs="David" w:hint="cs"/>
          <w:rtl/>
        </w:rPr>
        <w:t xml:space="preserve"> </w:t>
      </w:r>
      <w:proofErr w:type="spellStart"/>
      <w:r w:rsidRPr="007C56AC">
        <w:rPr>
          <w:rFonts w:cs="David" w:hint="cs"/>
          <w:rtl/>
        </w:rPr>
        <w:t>ומרגי</w:t>
      </w:r>
      <w:proofErr w:type="spellEnd"/>
      <w:r w:rsidRPr="007C56AC">
        <w:rPr>
          <w:rFonts w:cs="David" w:hint="cs"/>
          <w:rtl/>
        </w:rPr>
        <w:t xml:space="preserve"> בנושא הזה.</w:t>
      </w:r>
    </w:p>
    <w:p w14:paraId="4226980C" w14:textId="77777777" w:rsidR="007C56AC" w:rsidRPr="007C56AC" w:rsidRDefault="007C56AC" w:rsidP="007C56AC">
      <w:pPr>
        <w:bidi/>
        <w:rPr>
          <w:rFonts w:cs="David" w:hint="cs"/>
          <w:rtl/>
        </w:rPr>
      </w:pPr>
      <w:r w:rsidRPr="007C56AC">
        <w:rPr>
          <w:rFonts w:cs="David"/>
          <w:rtl/>
        </w:rPr>
        <w:br/>
      </w:r>
      <w:r w:rsidRPr="007C56AC">
        <w:rPr>
          <w:rFonts w:cs="David" w:hint="cs"/>
          <w:u w:val="single"/>
          <w:rtl/>
        </w:rPr>
        <w:t>אתי בן-יוסף:</w:t>
      </w:r>
    </w:p>
    <w:p w14:paraId="5DA3CDB6" w14:textId="77777777" w:rsidR="007C56AC" w:rsidRPr="007C56AC" w:rsidRDefault="007C56AC" w:rsidP="007C56AC">
      <w:pPr>
        <w:bidi/>
        <w:rPr>
          <w:rFonts w:cs="David" w:hint="cs"/>
          <w:rtl/>
        </w:rPr>
      </w:pPr>
    </w:p>
    <w:p w14:paraId="7017B8A6" w14:textId="77777777" w:rsidR="007C56AC" w:rsidRPr="007C56AC" w:rsidRDefault="007C56AC" w:rsidP="007C56AC">
      <w:pPr>
        <w:bidi/>
        <w:rPr>
          <w:rFonts w:cs="David" w:hint="cs"/>
          <w:rtl/>
        </w:rPr>
      </w:pPr>
      <w:r w:rsidRPr="007C56AC">
        <w:rPr>
          <w:rFonts w:cs="David" w:hint="cs"/>
          <w:rtl/>
        </w:rPr>
        <w:tab/>
        <w:t>זוהי הצעת חוק פרטית, היא תובא מחר.</w:t>
      </w:r>
    </w:p>
    <w:p w14:paraId="5913A9F8" w14:textId="77777777" w:rsidR="007C56AC" w:rsidRPr="007C56AC" w:rsidRDefault="007C56AC" w:rsidP="007C56AC">
      <w:pPr>
        <w:bidi/>
        <w:rPr>
          <w:rFonts w:cs="David" w:hint="cs"/>
          <w:u w:val="single"/>
          <w:rtl/>
        </w:rPr>
      </w:pPr>
    </w:p>
    <w:p w14:paraId="626C7E10"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72D0606" w14:textId="77777777" w:rsidR="007C56AC" w:rsidRPr="007C56AC" w:rsidRDefault="007C56AC" w:rsidP="007C56AC">
      <w:pPr>
        <w:bidi/>
        <w:rPr>
          <w:rFonts w:cs="David" w:hint="cs"/>
          <w:u w:val="single"/>
          <w:rtl/>
        </w:rPr>
      </w:pPr>
    </w:p>
    <w:p w14:paraId="154D08B2" w14:textId="77777777" w:rsidR="007C56AC" w:rsidRPr="007C56AC" w:rsidRDefault="007C56AC" w:rsidP="007C56AC">
      <w:pPr>
        <w:bidi/>
        <w:rPr>
          <w:rFonts w:cs="David" w:hint="cs"/>
          <w:rtl/>
        </w:rPr>
      </w:pPr>
      <w:r w:rsidRPr="007C56AC">
        <w:rPr>
          <w:rFonts w:cs="David" w:hint="cs"/>
          <w:rtl/>
        </w:rPr>
        <w:tab/>
        <w:t>היא מובאת מחר.</w:t>
      </w:r>
    </w:p>
    <w:p w14:paraId="47535986" w14:textId="77777777" w:rsidR="007C56AC" w:rsidRPr="007C56AC" w:rsidRDefault="007C56AC" w:rsidP="007C56AC">
      <w:pPr>
        <w:bidi/>
        <w:rPr>
          <w:rFonts w:cs="David"/>
          <w:u w:val="single"/>
          <w:rtl/>
        </w:rPr>
      </w:pPr>
      <w:r w:rsidRPr="007C56AC">
        <w:rPr>
          <w:rFonts w:cs="David"/>
          <w:rtl/>
        </w:rPr>
        <w:br/>
      </w:r>
      <w:r w:rsidRPr="007C56AC">
        <w:rPr>
          <w:rFonts w:cs="David"/>
          <w:u w:val="single"/>
          <w:rtl/>
        </w:rPr>
        <w:t>דוד אזולאי:</w:t>
      </w:r>
    </w:p>
    <w:p w14:paraId="639E40BF" w14:textId="77777777" w:rsidR="007C56AC" w:rsidRPr="007C56AC" w:rsidRDefault="007C56AC" w:rsidP="007C56AC">
      <w:pPr>
        <w:bidi/>
        <w:rPr>
          <w:rFonts w:cs="David"/>
          <w:u w:val="single"/>
          <w:rtl/>
        </w:rPr>
      </w:pPr>
    </w:p>
    <w:p w14:paraId="4926BBC6" w14:textId="77777777" w:rsidR="007C56AC" w:rsidRPr="007C56AC" w:rsidRDefault="007C56AC" w:rsidP="007C56AC">
      <w:pPr>
        <w:bidi/>
        <w:rPr>
          <w:rFonts w:cs="David" w:hint="cs"/>
          <w:rtl/>
        </w:rPr>
      </w:pPr>
      <w:r w:rsidRPr="007C56AC">
        <w:rPr>
          <w:rFonts w:cs="David"/>
          <w:rtl/>
        </w:rPr>
        <w:tab/>
      </w:r>
      <w:r w:rsidRPr="007C56AC">
        <w:rPr>
          <w:rFonts w:cs="David" w:hint="cs"/>
          <w:rtl/>
        </w:rPr>
        <w:t xml:space="preserve"> אני מביא זאת לידיעת הפרוטוקול על מנת שזה יבוא מחר לדיון. </w:t>
      </w:r>
    </w:p>
    <w:p w14:paraId="6DFE7358" w14:textId="77777777" w:rsidR="007C56AC" w:rsidRPr="007C56AC" w:rsidRDefault="007C56AC" w:rsidP="007C56AC">
      <w:pPr>
        <w:bidi/>
        <w:rPr>
          <w:rFonts w:cs="David"/>
          <w:rtl/>
        </w:rPr>
      </w:pPr>
      <w:r w:rsidRPr="007C56AC">
        <w:rPr>
          <w:rFonts w:cs="David"/>
          <w:rtl/>
        </w:rPr>
        <w:br/>
      </w:r>
    </w:p>
    <w:p w14:paraId="559BDDB2" w14:textId="77777777" w:rsidR="007C56AC" w:rsidRPr="007C56AC" w:rsidRDefault="007C56AC" w:rsidP="007C56AC">
      <w:pPr>
        <w:bidi/>
        <w:rPr>
          <w:rFonts w:cs="David" w:hint="cs"/>
          <w:rtl/>
        </w:rPr>
      </w:pPr>
      <w:r w:rsidRPr="007C56AC">
        <w:rPr>
          <w:rFonts w:cs="David"/>
          <w:rtl/>
        </w:rPr>
        <w:br w:type="page"/>
      </w:r>
      <w:r w:rsidRPr="007C56AC">
        <w:rPr>
          <w:rFonts w:cs="David" w:hint="cs"/>
          <w:u w:val="single"/>
          <w:rtl/>
        </w:rPr>
        <w:t xml:space="preserve">ארבל </w:t>
      </w:r>
      <w:proofErr w:type="spellStart"/>
      <w:r w:rsidRPr="007C56AC">
        <w:rPr>
          <w:rFonts w:cs="David" w:hint="cs"/>
          <w:u w:val="single"/>
          <w:rtl/>
        </w:rPr>
        <w:t>אסטרחן</w:t>
      </w:r>
      <w:proofErr w:type="spellEnd"/>
      <w:r w:rsidRPr="007C56AC">
        <w:rPr>
          <w:rFonts w:cs="David" w:hint="cs"/>
          <w:u w:val="single"/>
          <w:rtl/>
        </w:rPr>
        <w:t>:</w:t>
      </w:r>
    </w:p>
    <w:p w14:paraId="5794D0B3" w14:textId="77777777" w:rsidR="007C56AC" w:rsidRPr="007C56AC" w:rsidRDefault="007C56AC" w:rsidP="007C56AC">
      <w:pPr>
        <w:bidi/>
        <w:rPr>
          <w:rFonts w:cs="David" w:hint="cs"/>
          <w:rtl/>
        </w:rPr>
      </w:pPr>
    </w:p>
    <w:p w14:paraId="03175778" w14:textId="77777777" w:rsidR="007C56AC" w:rsidRPr="007C56AC" w:rsidRDefault="007C56AC" w:rsidP="007C56AC">
      <w:pPr>
        <w:bidi/>
        <w:rPr>
          <w:rFonts w:cs="David" w:hint="cs"/>
          <w:rtl/>
        </w:rPr>
      </w:pPr>
      <w:r w:rsidRPr="007C56AC">
        <w:rPr>
          <w:rFonts w:cs="David" w:hint="cs"/>
          <w:rtl/>
        </w:rPr>
        <w:tab/>
        <w:t>האם היא הונחה כבר?</w:t>
      </w:r>
    </w:p>
    <w:p w14:paraId="31835469" w14:textId="77777777" w:rsidR="007C56AC" w:rsidRPr="007C56AC" w:rsidRDefault="007C56AC" w:rsidP="007C56AC">
      <w:pPr>
        <w:bidi/>
        <w:rPr>
          <w:rFonts w:cs="David"/>
          <w:u w:val="single"/>
          <w:rtl/>
        </w:rPr>
      </w:pPr>
      <w:r w:rsidRPr="007C56AC">
        <w:rPr>
          <w:rFonts w:cs="David"/>
          <w:rtl/>
        </w:rPr>
        <w:br/>
      </w:r>
      <w:r w:rsidRPr="007C56AC">
        <w:rPr>
          <w:rFonts w:cs="David"/>
          <w:u w:val="single"/>
          <w:rtl/>
        </w:rPr>
        <w:t>דוד אזולאי:</w:t>
      </w:r>
    </w:p>
    <w:p w14:paraId="164A145F" w14:textId="77777777" w:rsidR="007C56AC" w:rsidRPr="007C56AC" w:rsidRDefault="007C56AC" w:rsidP="007C56AC">
      <w:pPr>
        <w:bidi/>
        <w:rPr>
          <w:rFonts w:cs="David"/>
          <w:u w:val="single"/>
          <w:rtl/>
        </w:rPr>
      </w:pPr>
    </w:p>
    <w:p w14:paraId="32FC2AEC" w14:textId="77777777" w:rsidR="007C56AC" w:rsidRPr="007C56AC" w:rsidRDefault="007C56AC" w:rsidP="007C56AC">
      <w:pPr>
        <w:bidi/>
        <w:rPr>
          <w:rFonts w:cs="David" w:hint="cs"/>
          <w:rtl/>
        </w:rPr>
      </w:pPr>
      <w:r w:rsidRPr="007C56AC">
        <w:rPr>
          <w:rFonts w:cs="David"/>
          <w:rtl/>
        </w:rPr>
        <w:tab/>
      </w:r>
      <w:r w:rsidRPr="007C56AC">
        <w:rPr>
          <w:rFonts w:cs="David" w:hint="cs"/>
          <w:rtl/>
        </w:rPr>
        <w:t xml:space="preserve"> היא הונחה. אני מבקש להצמיד את זה. </w:t>
      </w:r>
    </w:p>
    <w:p w14:paraId="0F07723C" w14:textId="77777777" w:rsidR="007C56AC" w:rsidRPr="007C56AC" w:rsidRDefault="007C56AC" w:rsidP="007C56AC">
      <w:pPr>
        <w:bidi/>
        <w:rPr>
          <w:rFonts w:cs="David" w:hint="cs"/>
          <w:rtl/>
        </w:rPr>
      </w:pPr>
    </w:p>
    <w:p w14:paraId="2BB61AC0" w14:textId="77777777" w:rsidR="007C56AC" w:rsidRPr="007C56AC" w:rsidRDefault="007C56AC" w:rsidP="007C56AC">
      <w:pPr>
        <w:bidi/>
        <w:rPr>
          <w:rFonts w:cs="David" w:hint="cs"/>
          <w:rtl/>
        </w:rPr>
      </w:pPr>
    </w:p>
    <w:p w14:paraId="042CFF03" w14:textId="77777777" w:rsidR="007C56AC" w:rsidRPr="007C56AC" w:rsidRDefault="007C56AC" w:rsidP="007C56AC">
      <w:pPr>
        <w:bidi/>
        <w:rPr>
          <w:rFonts w:cs="David" w:hint="cs"/>
          <w:rtl/>
        </w:rPr>
      </w:pPr>
    </w:p>
    <w:p w14:paraId="4D3FBF9A" w14:textId="77777777" w:rsidR="007C56AC" w:rsidRPr="007C56AC" w:rsidRDefault="007C56AC" w:rsidP="007C56AC">
      <w:pPr>
        <w:bidi/>
        <w:rPr>
          <w:rFonts w:cs="David" w:hint="cs"/>
          <w:rtl/>
        </w:rPr>
      </w:pPr>
    </w:p>
    <w:p w14:paraId="21A6428D" w14:textId="77777777" w:rsidR="007C56AC" w:rsidRPr="007C56AC" w:rsidRDefault="007C56AC" w:rsidP="007C56AC">
      <w:pPr>
        <w:bidi/>
        <w:rPr>
          <w:rFonts w:cs="David" w:hint="cs"/>
          <w:rtl/>
        </w:rPr>
      </w:pPr>
    </w:p>
    <w:p w14:paraId="0253D944" w14:textId="77777777" w:rsidR="007C56AC" w:rsidRPr="007C56AC" w:rsidRDefault="007C56AC" w:rsidP="007C56AC">
      <w:pPr>
        <w:bidi/>
        <w:rPr>
          <w:rFonts w:cs="David" w:hint="cs"/>
          <w:rtl/>
        </w:rPr>
      </w:pPr>
    </w:p>
    <w:p w14:paraId="65C2C876" w14:textId="77777777" w:rsidR="007C56AC" w:rsidRPr="007C56AC" w:rsidRDefault="007C56AC" w:rsidP="007C56AC">
      <w:pPr>
        <w:bidi/>
        <w:rPr>
          <w:rFonts w:cs="David" w:hint="cs"/>
          <w:rtl/>
        </w:rPr>
      </w:pPr>
    </w:p>
    <w:p w14:paraId="7C915100" w14:textId="77777777" w:rsidR="007C56AC" w:rsidRPr="007C56AC" w:rsidRDefault="007C56AC" w:rsidP="007C56AC">
      <w:pPr>
        <w:bidi/>
        <w:rPr>
          <w:rFonts w:cs="David" w:hint="cs"/>
          <w:rtl/>
        </w:rPr>
      </w:pPr>
    </w:p>
    <w:p w14:paraId="6DDD60B0" w14:textId="77777777" w:rsidR="007C56AC" w:rsidRPr="007C56AC" w:rsidRDefault="007C56AC" w:rsidP="007C56AC">
      <w:pPr>
        <w:bidi/>
        <w:rPr>
          <w:rFonts w:cs="David" w:hint="cs"/>
          <w:rtl/>
        </w:rPr>
      </w:pPr>
    </w:p>
    <w:p w14:paraId="60D32B29" w14:textId="77777777" w:rsidR="007C56AC" w:rsidRPr="007C56AC" w:rsidRDefault="007C56AC" w:rsidP="007C56AC">
      <w:pPr>
        <w:bidi/>
        <w:rPr>
          <w:rFonts w:cs="David" w:hint="cs"/>
          <w:rtl/>
        </w:rPr>
      </w:pPr>
    </w:p>
    <w:p w14:paraId="202B9B0A" w14:textId="77777777" w:rsidR="007C56AC" w:rsidRPr="007C56AC" w:rsidRDefault="007C56AC" w:rsidP="007C56AC">
      <w:pPr>
        <w:bidi/>
        <w:rPr>
          <w:rFonts w:cs="David" w:hint="cs"/>
          <w:rtl/>
        </w:rPr>
      </w:pPr>
    </w:p>
    <w:p w14:paraId="43E78BA0" w14:textId="77777777" w:rsidR="007C56AC" w:rsidRPr="007C56AC" w:rsidRDefault="007C56AC" w:rsidP="007C56AC">
      <w:pPr>
        <w:bidi/>
        <w:rPr>
          <w:rFonts w:cs="David" w:hint="cs"/>
          <w:rtl/>
        </w:rPr>
      </w:pPr>
    </w:p>
    <w:p w14:paraId="24E44D6C" w14:textId="77777777" w:rsidR="007C56AC" w:rsidRPr="007C56AC" w:rsidRDefault="007C56AC" w:rsidP="007C56AC">
      <w:pPr>
        <w:bidi/>
        <w:rPr>
          <w:rFonts w:cs="David" w:hint="cs"/>
          <w:rtl/>
        </w:rPr>
      </w:pPr>
    </w:p>
    <w:p w14:paraId="657AE8F8" w14:textId="77777777" w:rsidR="007C56AC" w:rsidRPr="007C56AC" w:rsidRDefault="007C56AC" w:rsidP="007C56AC">
      <w:pPr>
        <w:bidi/>
        <w:rPr>
          <w:rFonts w:cs="David" w:hint="cs"/>
          <w:rtl/>
        </w:rPr>
      </w:pPr>
    </w:p>
    <w:p w14:paraId="37486FE6" w14:textId="77777777" w:rsidR="007C56AC" w:rsidRPr="007C56AC" w:rsidRDefault="007C56AC" w:rsidP="007C56AC">
      <w:pPr>
        <w:bidi/>
        <w:rPr>
          <w:rFonts w:cs="David" w:hint="cs"/>
          <w:rtl/>
        </w:rPr>
      </w:pPr>
    </w:p>
    <w:p w14:paraId="70F9A36B" w14:textId="77777777" w:rsidR="007C56AC" w:rsidRPr="007C56AC" w:rsidRDefault="007C56AC" w:rsidP="007C56AC">
      <w:pPr>
        <w:bidi/>
        <w:rPr>
          <w:rFonts w:cs="David" w:hint="cs"/>
          <w:rtl/>
        </w:rPr>
      </w:pPr>
    </w:p>
    <w:p w14:paraId="33FF2A0C" w14:textId="77777777" w:rsidR="007C56AC" w:rsidRPr="007C56AC" w:rsidRDefault="007C56AC" w:rsidP="007C56AC">
      <w:pPr>
        <w:bidi/>
        <w:rPr>
          <w:rFonts w:cs="David" w:hint="cs"/>
          <w:rtl/>
        </w:rPr>
      </w:pPr>
    </w:p>
    <w:p w14:paraId="5EFCD0AB" w14:textId="77777777" w:rsidR="007C56AC" w:rsidRPr="007C56AC" w:rsidRDefault="007C56AC" w:rsidP="007C56AC">
      <w:pPr>
        <w:bidi/>
        <w:rPr>
          <w:rFonts w:cs="David" w:hint="cs"/>
          <w:rtl/>
        </w:rPr>
      </w:pPr>
    </w:p>
    <w:p w14:paraId="23DE26CF" w14:textId="77777777" w:rsidR="007C56AC" w:rsidRPr="007C56AC" w:rsidRDefault="007C56AC" w:rsidP="007C56AC">
      <w:pPr>
        <w:bidi/>
        <w:rPr>
          <w:rFonts w:cs="David" w:hint="cs"/>
          <w:rtl/>
        </w:rPr>
      </w:pPr>
    </w:p>
    <w:p w14:paraId="1C83A240" w14:textId="77777777" w:rsidR="007C56AC" w:rsidRPr="007C56AC" w:rsidRDefault="007C56AC" w:rsidP="007C56AC">
      <w:pPr>
        <w:bidi/>
        <w:rPr>
          <w:rFonts w:cs="David" w:hint="cs"/>
          <w:rtl/>
        </w:rPr>
      </w:pPr>
    </w:p>
    <w:p w14:paraId="00F43CEF" w14:textId="77777777" w:rsidR="007C56AC" w:rsidRPr="007C56AC" w:rsidRDefault="007C56AC" w:rsidP="007C56AC">
      <w:pPr>
        <w:bidi/>
        <w:rPr>
          <w:rFonts w:cs="David" w:hint="cs"/>
          <w:rtl/>
        </w:rPr>
      </w:pPr>
    </w:p>
    <w:p w14:paraId="34D23B79" w14:textId="77777777" w:rsidR="007C56AC" w:rsidRPr="007C56AC" w:rsidRDefault="007C56AC" w:rsidP="007C56AC">
      <w:pPr>
        <w:bidi/>
        <w:rPr>
          <w:rFonts w:cs="David" w:hint="cs"/>
          <w:rtl/>
        </w:rPr>
      </w:pPr>
    </w:p>
    <w:p w14:paraId="00404F9A" w14:textId="77777777" w:rsidR="007C56AC" w:rsidRPr="007C56AC" w:rsidRDefault="007C56AC" w:rsidP="007C56AC">
      <w:pPr>
        <w:bidi/>
        <w:rPr>
          <w:rFonts w:cs="David" w:hint="cs"/>
          <w:rtl/>
        </w:rPr>
      </w:pPr>
    </w:p>
    <w:p w14:paraId="3E3A803A" w14:textId="77777777" w:rsidR="007C56AC" w:rsidRPr="007C56AC" w:rsidRDefault="007C56AC" w:rsidP="007C56AC">
      <w:pPr>
        <w:bidi/>
        <w:rPr>
          <w:rFonts w:cs="David" w:hint="cs"/>
          <w:rtl/>
        </w:rPr>
      </w:pPr>
    </w:p>
    <w:p w14:paraId="655618E2" w14:textId="77777777" w:rsidR="007C56AC" w:rsidRPr="007C56AC" w:rsidRDefault="007C56AC" w:rsidP="007C56AC">
      <w:pPr>
        <w:bidi/>
        <w:rPr>
          <w:rFonts w:cs="David" w:hint="cs"/>
          <w:rtl/>
        </w:rPr>
      </w:pPr>
    </w:p>
    <w:p w14:paraId="3305848C" w14:textId="77777777" w:rsidR="007C56AC" w:rsidRPr="007C56AC" w:rsidRDefault="007C56AC" w:rsidP="007C56AC">
      <w:pPr>
        <w:bidi/>
        <w:rPr>
          <w:rFonts w:cs="David" w:hint="cs"/>
          <w:rtl/>
        </w:rPr>
      </w:pPr>
    </w:p>
    <w:p w14:paraId="75BABEA8" w14:textId="77777777" w:rsidR="007C56AC" w:rsidRPr="007C56AC" w:rsidRDefault="007C56AC" w:rsidP="007C56AC">
      <w:pPr>
        <w:bidi/>
        <w:rPr>
          <w:rFonts w:cs="David" w:hint="cs"/>
          <w:rtl/>
        </w:rPr>
      </w:pPr>
    </w:p>
    <w:p w14:paraId="18311E08" w14:textId="77777777" w:rsidR="007C56AC" w:rsidRPr="007C56AC" w:rsidRDefault="007C56AC" w:rsidP="007C56AC">
      <w:pPr>
        <w:bidi/>
        <w:rPr>
          <w:rFonts w:cs="David" w:hint="cs"/>
          <w:rtl/>
        </w:rPr>
      </w:pPr>
    </w:p>
    <w:p w14:paraId="2F59DB12" w14:textId="77777777" w:rsidR="007C56AC" w:rsidRPr="007C56AC" w:rsidRDefault="007C56AC" w:rsidP="007C56AC">
      <w:pPr>
        <w:bidi/>
        <w:rPr>
          <w:rFonts w:cs="David" w:hint="cs"/>
          <w:rtl/>
        </w:rPr>
      </w:pPr>
    </w:p>
    <w:p w14:paraId="253603ED" w14:textId="77777777" w:rsidR="007C56AC" w:rsidRPr="007C56AC" w:rsidRDefault="007C56AC" w:rsidP="007C56AC">
      <w:pPr>
        <w:bidi/>
        <w:rPr>
          <w:rFonts w:cs="David" w:hint="cs"/>
          <w:rtl/>
        </w:rPr>
      </w:pPr>
    </w:p>
    <w:p w14:paraId="24417264" w14:textId="77777777" w:rsidR="007C56AC" w:rsidRPr="007C56AC" w:rsidRDefault="007C56AC" w:rsidP="007C56AC">
      <w:pPr>
        <w:bidi/>
        <w:rPr>
          <w:rFonts w:cs="David" w:hint="cs"/>
          <w:rtl/>
        </w:rPr>
      </w:pPr>
    </w:p>
    <w:p w14:paraId="7DCE3141" w14:textId="77777777" w:rsidR="007C56AC" w:rsidRPr="007C56AC" w:rsidRDefault="007C56AC" w:rsidP="007C56AC">
      <w:pPr>
        <w:bidi/>
        <w:rPr>
          <w:rFonts w:cs="David" w:hint="cs"/>
          <w:rtl/>
        </w:rPr>
      </w:pPr>
    </w:p>
    <w:p w14:paraId="6A447D07" w14:textId="77777777" w:rsidR="007C56AC" w:rsidRPr="007C56AC" w:rsidRDefault="007C56AC" w:rsidP="007C56AC">
      <w:pPr>
        <w:bidi/>
        <w:rPr>
          <w:rFonts w:cs="David" w:hint="cs"/>
          <w:rtl/>
        </w:rPr>
      </w:pPr>
    </w:p>
    <w:p w14:paraId="607D5D78" w14:textId="77777777" w:rsidR="007C56AC" w:rsidRPr="007C56AC" w:rsidRDefault="007C56AC" w:rsidP="007C56AC">
      <w:pPr>
        <w:bidi/>
        <w:rPr>
          <w:rFonts w:cs="David" w:hint="cs"/>
          <w:rtl/>
        </w:rPr>
      </w:pPr>
    </w:p>
    <w:p w14:paraId="44779BF6" w14:textId="77777777" w:rsidR="007C56AC" w:rsidRPr="007C56AC" w:rsidRDefault="007C56AC" w:rsidP="007C56AC">
      <w:pPr>
        <w:bidi/>
        <w:rPr>
          <w:rFonts w:cs="David" w:hint="cs"/>
          <w:rtl/>
        </w:rPr>
      </w:pPr>
    </w:p>
    <w:p w14:paraId="3BA6FE44" w14:textId="77777777" w:rsidR="007C56AC" w:rsidRPr="007C56AC" w:rsidRDefault="007C56AC" w:rsidP="007C56AC">
      <w:pPr>
        <w:bidi/>
        <w:rPr>
          <w:rFonts w:cs="David" w:hint="cs"/>
          <w:rtl/>
        </w:rPr>
      </w:pPr>
    </w:p>
    <w:p w14:paraId="10753EA3" w14:textId="77777777" w:rsidR="007C56AC" w:rsidRPr="007C56AC" w:rsidRDefault="007C56AC" w:rsidP="007C56AC">
      <w:pPr>
        <w:bidi/>
        <w:rPr>
          <w:rFonts w:cs="David" w:hint="cs"/>
          <w:rtl/>
        </w:rPr>
      </w:pPr>
    </w:p>
    <w:p w14:paraId="7CF0B513" w14:textId="77777777" w:rsidR="007C56AC" w:rsidRPr="007C56AC" w:rsidRDefault="007C56AC" w:rsidP="007C56AC">
      <w:pPr>
        <w:bidi/>
        <w:rPr>
          <w:rFonts w:cs="David" w:hint="cs"/>
          <w:rtl/>
        </w:rPr>
      </w:pPr>
    </w:p>
    <w:p w14:paraId="395F8D25" w14:textId="77777777" w:rsidR="007C56AC" w:rsidRPr="007C56AC" w:rsidRDefault="007C56AC" w:rsidP="007C56AC">
      <w:pPr>
        <w:bidi/>
        <w:rPr>
          <w:rFonts w:cs="David" w:hint="cs"/>
          <w:rtl/>
        </w:rPr>
      </w:pPr>
    </w:p>
    <w:p w14:paraId="21B68601" w14:textId="77777777" w:rsidR="007C56AC" w:rsidRPr="007C56AC" w:rsidRDefault="007C56AC" w:rsidP="007C56AC">
      <w:pPr>
        <w:bidi/>
        <w:rPr>
          <w:rFonts w:cs="David" w:hint="cs"/>
          <w:rtl/>
        </w:rPr>
      </w:pPr>
    </w:p>
    <w:p w14:paraId="723FABBA" w14:textId="77777777" w:rsidR="007C56AC" w:rsidRPr="007C56AC" w:rsidRDefault="007C56AC" w:rsidP="007C56AC">
      <w:pPr>
        <w:bidi/>
        <w:rPr>
          <w:rFonts w:cs="David" w:hint="cs"/>
          <w:rtl/>
        </w:rPr>
      </w:pPr>
    </w:p>
    <w:p w14:paraId="0FABF6D5" w14:textId="77777777" w:rsidR="007C56AC" w:rsidRPr="007C56AC" w:rsidRDefault="007C56AC" w:rsidP="007C56AC">
      <w:pPr>
        <w:bidi/>
        <w:rPr>
          <w:rFonts w:cs="David" w:hint="cs"/>
          <w:rtl/>
        </w:rPr>
      </w:pPr>
    </w:p>
    <w:p w14:paraId="53291162" w14:textId="77777777" w:rsidR="007C56AC" w:rsidRPr="007C56AC" w:rsidRDefault="007C56AC" w:rsidP="007C56AC">
      <w:pPr>
        <w:bidi/>
        <w:rPr>
          <w:rFonts w:cs="David" w:hint="cs"/>
          <w:rtl/>
        </w:rPr>
      </w:pPr>
    </w:p>
    <w:p w14:paraId="698CCBCB" w14:textId="77777777" w:rsidR="007C56AC" w:rsidRPr="007C56AC" w:rsidRDefault="007C56AC" w:rsidP="007C56AC">
      <w:pPr>
        <w:bidi/>
        <w:rPr>
          <w:rFonts w:cs="David" w:hint="cs"/>
          <w:rtl/>
        </w:rPr>
      </w:pPr>
    </w:p>
    <w:p w14:paraId="597319DD" w14:textId="77777777" w:rsidR="007C56AC" w:rsidRPr="007C56AC" w:rsidRDefault="007C56AC" w:rsidP="007C56AC">
      <w:pPr>
        <w:bidi/>
        <w:rPr>
          <w:rFonts w:cs="David" w:hint="cs"/>
          <w:rtl/>
        </w:rPr>
      </w:pPr>
    </w:p>
    <w:p w14:paraId="2FB41B70" w14:textId="77777777" w:rsidR="007C56AC" w:rsidRPr="007C56AC" w:rsidRDefault="007C56AC" w:rsidP="007C56AC">
      <w:pPr>
        <w:bidi/>
        <w:rPr>
          <w:rFonts w:cs="David" w:hint="cs"/>
          <w:rtl/>
        </w:rPr>
      </w:pPr>
    </w:p>
    <w:p w14:paraId="2B8D5D99" w14:textId="77777777" w:rsidR="007C56AC" w:rsidRPr="007C56AC" w:rsidRDefault="007C56AC" w:rsidP="007C56AC">
      <w:pPr>
        <w:bidi/>
        <w:rPr>
          <w:rFonts w:cs="David" w:hint="cs"/>
          <w:rtl/>
        </w:rPr>
      </w:pPr>
    </w:p>
    <w:p w14:paraId="694C7C1D" w14:textId="77777777" w:rsidR="007C56AC" w:rsidRPr="007C56AC" w:rsidRDefault="007C56AC" w:rsidP="007C56AC">
      <w:pPr>
        <w:bidi/>
        <w:rPr>
          <w:rFonts w:cs="David" w:hint="cs"/>
          <w:rtl/>
        </w:rPr>
      </w:pPr>
    </w:p>
    <w:p w14:paraId="364253F4" w14:textId="77777777" w:rsidR="007C56AC" w:rsidRPr="007C56AC" w:rsidRDefault="007C56AC" w:rsidP="007C56AC">
      <w:pPr>
        <w:bidi/>
        <w:rPr>
          <w:rFonts w:cs="David" w:hint="cs"/>
          <w:rtl/>
        </w:rPr>
      </w:pPr>
    </w:p>
    <w:p w14:paraId="299B954D" w14:textId="77777777" w:rsidR="007C56AC" w:rsidRPr="007C56AC" w:rsidRDefault="007C56AC" w:rsidP="007C56AC">
      <w:pPr>
        <w:bidi/>
        <w:rPr>
          <w:rFonts w:cs="David" w:hint="cs"/>
          <w:rtl/>
        </w:rPr>
      </w:pPr>
    </w:p>
    <w:p w14:paraId="50BB86C2" w14:textId="77777777" w:rsidR="007C56AC" w:rsidRPr="007C56AC" w:rsidRDefault="007C56AC" w:rsidP="007C56AC">
      <w:pPr>
        <w:bidi/>
        <w:rPr>
          <w:rFonts w:cs="David" w:hint="cs"/>
          <w:rtl/>
        </w:rPr>
      </w:pPr>
    </w:p>
    <w:p w14:paraId="452DADDF" w14:textId="77777777" w:rsidR="007C56AC" w:rsidRPr="007C56AC" w:rsidRDefault="007C56AC" w:rsidP="007C56AC">
      <w:pPr>
        <w:bidi/>
        <w:rPr>
          <w:rFonts w:cs="David" w:hint="cs"/>
          <w:rtl/>
        </w:rPr>
      </w:pPr>
    </w:p>
    <w:p w14:paraId="04742559" w14:textId="77777777" w:rsidR="007C56AC" w:rsidRPr="007C56AC" w:rsidRDefault="007C56AC" w:rsidP="007C56AC">
      <w:pPr>
        <w:numPr>
          <w:ilvl w:val="1"/>
          <w:numId w:val="2"/>
        </w:numPr>
        <w:tabs>
          <w:tab w:val="left" w:pos="1221"/>
        </w:tabs>
        <w:overflowPunct w:val="0"/>
        <w:autoSpaceDE w:val="0"/>
        <w:autoSpaceDN w:val="0"/>
        <w:bidi/>
        <w:adjustRightInd w:val="0"/>
        <w:ind w:right="1440"/>
        <w:jc w:val="center"/>
        <w:textAlignment w:val="baseline"/>
        <w:rPr>
          <w:rFonts w:cs="David" w:hint="cs"/>
          <w:b/>
          <w:bCs/>
          <w:u w:val="single"/>
          <w:rtl/>
        </w:rPr>
      </w:pPr>
      <w:r w:rsidRPr="007C56AC">
        <w:rPr>
          <w:rFonts w:cs="David" w:hint="cs"/>
          <w:b/>
          <w:bCs/>
          <w:u w:val="single"/>
          <w:rtl/>
        </w:rPr>
        <w:t xml:space="preserve">הצעת חוק שירות ביטחון (הוראת שעה)(תיקון מס' 11), </w:t>
      </w:r>
      <w:proofErr w:type="spellStart"/>
      <w:r w:rsidRPr="007C56AC">
        <w:rPr>
          <w:rFonts w:cs="David" w:hint="cs"/>
          <w:b/>
          <w:bCs/>
          <w:u w:val="single"/>
          <w:rtl/>
        </w:rPr>
        <w:t>התשס"ז</w:t>
      </w:r>
      <w:proofErr w:type="spellEnd"/>
      <w:r w:rsidRPr="007C56AC">
        <w:rPr>
          <w:rFonts w:cs="David" w:hint="cs"/>
          <w:b/>
          <w:bCs/>
          <w:u w:val="single"/>
          <w:rtl/>
        </w:rPr>
        <w:t>-2007</w:t>
      </w:r>
    </w:p>
    <w:p w14:paraId="76C978EE"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2A314C1B" w14:textId="77777777" w:rsidR="007C56AC" w:rsidRPr="007C56AC" w:rsidRDefault="007C56AC" w:rsidP="007C56AC">
      <w:pPr>
        <w:bidi/>
        <w:rPr>
          <w:rFonts w:cs="David" w:hint="cs"/>
          <w:rtl/>
        </w:rPr>
      </w:pPr>
      <w:r w:rsidRPr="007C56AC">
        <w:rPr>
          <w:rFonts w:cs="David"/>
          <w:u w:val="single"/>
          <w:rtl/>
        </w:rPr>
        <w:br/>
      </w:r>
      <w:r w:rsidRPr="007C56AC">
        <w:rPr>
          <w:rFonts w:cs="David" w:hint="cs"/>
          <w:rtl/>
        </w:rPr>
        <w:tab/>
        <w:t>האם החברים מתנגדים להבאת הצעת חוק שירות ביטחון?</w:t>
      </w:r>
    </w:p>
    <w:p w14:paraId="40417536"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גדעון סער:</w:t>
      </w:r>
    </w:p>
    <w:p w14:paraId="2A3A6472" w14:textId="77777777" w:rsidR="007C56AC" w:rsidRPr="007C56AC" w:rsidRDefault="007C56AC" w:rsidP="007C56AC">
      <w:pPr>
        <w:bidi/>
        <w:rPr>
          <w:rFonts w:cs="David" w:hint="cs"/>
          <w:u w:val="single"/>
          <w:rtl/>
        </w:rPr>
      </w:pPr>
    </w:p>
    <w:p w14:paraId="1D2C3C5D" w14:textId="77777777" w:rsidR="007C56AC" w:rsidRPr="007C56AC" w:rsidRDefault="007C56AC" w:rsidP="007C56AC">
      <w:pPr>
        <w:bidi/>
        <w:rPr>
          <w:rFonts w:cs="David" w:hint="cs"/>
          <w:rtl/>
        </w:rPr>
      </w:pPr>
      <w:r w:rsidRPr="007C56AC">
        <w:rPr>
          <w:rFonts w:cs="David" w:hint="cs"/>
          <w:rtl/>
        </w:rPr>
        <w:tab/>
        <w:t xml:space="preserve"> שירות ביטחון </w:t>
      </w:r>
      <w:r w:rsidRPr="007C56AC">
        <w:rPr>
          <w:rFonts w:cs="David"/>
          <w:rtl/>
        </w:rPr>
        <w:t>–</w:t>
      </w:r>
      <w:r w:rsidRPr="007C56AC">
        <w:rPr>
          <w:rFonts w:cs="David" w:hint="cs"/>
          <w:rtl/>
        </w:rPr>
        <w:t xml:space="preserve"> אין בעיה. </w:t>
      </w:r>
    </w:p>
    <w:p w14:paraId="4514722F"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3C6D49F8" w14:textId="77777777" w:rsidR="007C56AC" w:rsidRPr="007C56AC" w:rsidRDefault="007C56AC" w:rsidP="007C56AC">
      <w:pPr>
        <w:bidi/>
        <w:rPr>
          <w:rFonts w:cs="David" w:hint="cs"/>
          <w:rtl/>
        </w:rPr>
      </w:pPr>
      <w:r w:rsidRPr="007C56AC">
        <w:rPr>
          <w:rFonts w:cs="David"/>
          <w:u w:val="single"/>
          <w:rtl/>
        </w:rPr>
        <w:br/>
      </w:r>
      <w:r w:rsidRPr="007C56AC">
        <w:rPr>
          <w:rFonts w:cs="David" w:hint="cs"/>
          <w:rtl/>
        </w:rPr>
        <w:tab/>
        <w:t>אני קורא זאת בקצרה. זהו פטור לפני הקריאה הראשונה.</w:t>
      </w:r>
    </w:p>
    <w:p w14:paraId="47BB8137" w14:textId="77777777" w:rsidR="007C56AC" w:rsidRPr="007C56AC" w:rsidRDefault="007C56AC" w:rsidP="007C56AC">
      <w:pPr>
        <w:bidi/>
        <w:rPr>
          <w:rFonts w:cs="David" w:hint="cs"/>
          <w:u w:val="single"/>
          <w:rtl/>
        </w:rPr>
      </w:pPr>
      <w:r w:rsidRPr="007C56AC">
        <w:rPr>
          <w:rFonts w:cs="David"/>
          <w:rtl/>
        </w:rPr>
        <w:br/>
      </w:r>
      <w:r w:rsidRPr="007C56AC">
        <w:rPr>
          <w:rFonts w:cs="David" w:hint="cs"/>
          <w:u w:val="single"/>
          <w:rtl/>
        </w:rPr>
        <w:t>מאיר פרוש:</w:t>
      </w:r>
    </w:p>
    <w:p w14:paraId="7F58F7D0" w14:textId="77777777" w:rsidR="007C56AC" w:rsidRPr="007C56AC" w:rsidRDefault="007C56AC" w:rsidP="007C56AC">
      <w:pPr>
        <w:bidi/>
        <w:rPr>
          <w:rFonts w:cs="David" w:hint="cs"/>
          <w:u w:val="single"/>
        </w:rPr>
      </w:pPr>
    </w:p>
    <w:p w14:paraId="1327E8CA" w14:textId="77777777" w:rsidR="007C56AC" w:rsidRPr="007C56AC" w:rsidRDefault="007C56AC" w:rsidP="007C56AC">
      <w:pPr>
        <w:bidi/>
        <w:rPr>
          <w:rFonts w:cs="David" w:hint="cs"/>
          <w:rtl/>
        </w:rPr>
      </w:pPr>
      <w:r w:rsidRPr="007C56AC">
        <w:rPr>
          <w:rFonts w:cs="David" w:hint="cs"/>
          <w:rtl/>
        </w:rPr>
        <w:tab/>
        <w:t xml:space="preserve"> קראנו את זה. </w:t>
      </w:r>
    </w:p>
    <w:p w14:paraId="7D1A5B88" w14:textId="77777777" w:rsidR="007C56AC" w:rsidRPr="007C56AC" w:rsidRDefault="007C56AC" w:rsidP="007C56AC">
      <w:pPr>
        <w:bidi/>
        <w:rPr>
          <w:rFonts w:cs="David" w:hint="cs"/>
          <w:rtl/>
        </w:rPr>
      </w:pPr>
      <w:r w:rsidRPr="007C56AC">
        <w:rPr>
          <w:rFonts w:cs="David"/>
          <w:rtl/>
        </w:rPr>
        <w:br/>
      </w: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7365B8D" w14:textId="77777777" w:rsidR="007C56AC" w:rsidRPr="007C56AC" w:rsidRDefault="007C56AC" w:rsidP="007C56AC">
      <w:pPr>
        <w:bidi/>
        <w:rPr>
          <w:rFonts w:cs="David" w:hint="cs"/>
          <w:rtl/>
        </w:rPr>
      </w:pPr>
    </w:p>
    <w:p w14:paraId="7B6326D5" w14:textId="77777777" w:rsidR="007C56AC" w:rsidRPr="007C56AC" w:rsidRDefault="007C56AC" w:rsidP="007C56AC">
      <w:pPr>
        <w:bidi/>
        <w:rPr>
          <w:rFonts w:cs="David" w:hint="cs"/>
          <w:rtl/>
        </w:rPr>
      </w:pPr>
      <w:r w:rsidRPr="007C56AC">
        <w:rPr>
          <w:rFonts w:cs="David" w:hint="cs"/>
          <w:rtl/>
        </w:rPr>
        <w:tab/>
        <w:t>מי בעד מתן פטור מחובת הנחה, לפני הקריאה הראשונה? מי נגד? מי נמנע?</w:t>
      </w:r>
    </w:p>
    <w:p w14:paraId="25D5A7E6" w14:textId="77777777" w:rsidR="007C56AC" w:rsidRPr="007C56AC" w:rsidRDefault="007C56AC" w:rsidP="007C56AC">
      <w:pPr>
        <w:bidi/>
        <w:jc w:val="center"/>
        <w:rPr>
          <w:rFonts w:cs="David" w:hint="cs"/>
          <w:b/>
          <w:bCs/>
          <w:rtl/>
        </w:rPr>
      </w:pPr>
      <w:r w:rsidRPr="007C56AC">
        <w:rPr>
          <w:rFonts w:cs="David"/>
          <w:rtl/>
        </w:rPr>
        <w:br/>
      </w:r>
      <w:r w:rsidRPr="007C56AC">
        <w:rPr>
          <w:rFonts w:cs="David" w:hint="cs"/>
          <w:b/>
          <w:bCs/>
          <w:rtl/>
        </w:rPr>
        <w:t>ה צ ב ע ה</w:t>
      </w:r>
    </w:p>
    <w:p w14:paraId="1096F966" w14:textId="77777777" w:rsidR="007C56AC" w:rsidRPr="007C56AC" w:rsidRDefault="007C56AC" w:rsidP="007C56AC">
      <w:pPr>
        <w:bidi/>
        <w:jc w:val="center"/>
        <w:rPr>
          <w:rFonts w:cs="David" w:hint="cs"/>
          <w:b/>
          <w:bCs/>
          <w:rtl/>
        </w:rPr>
      </w:pPr>
    </w:p>
    <w:p w14:paraId="0AEA858A" w14:textId="77777777" w:rsidR="007C56AC" w:rsidRPr="007C56AC" w:rsidRDefault="007C56AC" w:rsidP="007C56AC">
      <w:pPr>
        <w:bidi/>
        <w:jc w:val="center"/>
        <w:rPr>
          <w:rFonts w:cs="David" w:hint="cs"/>
          <w:rtl/>
        </w:rPr>
      </w:pPr>
      <w:r w:rsidRPr="007C56AC">
        <w:rPr>
          <w:rFonts w:cs="David" w:hint="cs"/>
          <w:rtl/>
        </w:rPr>
        <w:t xml:space="preserve">בעד </w:t>
      </w:r>
      <w:r w:rsidRPr="007C56AC">
        <w:rPr>
          <w:rFonts w:cs="David"/>
          <w:rtl/>
        </w:rPr>
        <w:t>–</w:t>
      </w:r>
      <w:r w:rsidRPr="007C56AC">
        <w:rPr>
          <w:rFonts w:cs="David" w:hint="cs"/>
          <w:rtl/>
        </w:rPr>
        <w:t xml:space="preserve"> 11</w:t>
      </w:r>
    </w:p>
    <w:p w14:paraId="6211BD8C" w14:textId="77777777" w:rsidR="007C56AC" w:rsidRPr="007C56AC" w:rsidRDefault="007C56AC" w:rsidP="007C56AC">
      <w:pPr>
        <w:bidi/>
        <w:jc w:val="center"/>
        <w:rPr>
          <w:rFonts w:cs="David" w:hint="cs"/>
          <w:rtl/>
        </w:rPr>
      </w:pPr>
      <w:r w:rsidRPr="007C56AC">
        <w:rPr>
          <w:rFonts w:cs="David" w:hint="cs"/>
          <w:rtl/>
        </w:rPr>
        <w:t xml:space="preserve">נגד </w:t>
      </w:r>
      <w:r w:rsidRPr="007C56AC">
        <w:rPr>
          <w:rFonts w:cs="David"/>
          <w:rtl/>
        </w:rPr>
        <w:t>–</w:t>
      </w:r>
      <w:r w:rsidRPr="007C56AC">
        <w:rPr>
          <w:rFonts w:cs="David" w:hint="cs"/>
          <w:rtl/>
        </w:rPr>
        <w:t xml:space="preserve"> אין</w:t>
      </w:r>
    </w:p>
    <w:p w14:paraId="5DA18976" w14:textId="77777777" w:rsidR="007C56AC" w:rsidRPr="007C56AC" w:rsidRDefault="007C56AC" w:rsidP="007C56AC">
      <w:pPr>
        <w:bidi/>
        <w:jc w:val="center"/>
        <w:rPr>
          <w:rFonts w:cs="David" w:hint="cs"/>
          <w:rtl/>
        </w:rPr>
      </w:pPr>
      <w:r w:rsidRPr="007C56AC">
        <w:rPr>
          <w:rFonts w:cs="David" w:hint="cs"/>
          <w:rtl/>
        </w:rPr>
        <w:t xml:space="preserve">נמנעים </w:t>
      </w:r>
      <w:r w:rsidRPr="007C56AC">
        <w:rPr>
          <w:rFonts w:cs="David"/>
          <w:rtl/>
        </w:rPr>
        <w:t>–</w:t>
      </w:r>
      <w:r w:rsidRPr="007C56AC">
        <w:rPr>
          <w:rFonts w:cs="David" w:hint="cs"/>
          <w:rtl/>
        </w:rPr>
        <w:t xml:space="preserve"> אין</w:t>
      </w:r>
    </w:p>
    <w:p w14:paraId="19235966" w14:textId="77777777" w:rsidR="007C56AC" w:rsidRPr="007C56AC" w:rsidRDefault="007C56AC" w:rsidP="007C56AC">
      <w:pPr>
        <w:bidi/>
        <w:jc w:val="center"/>
        <w:rPr>
          <w:rFonts w:cs="David" w:hint="cs"/>
          <w:rtl/>
        </w:rPr>
      </w:pPr>
      <w:r w:rsidRPr="007C56AC">
        <w:rPr>
          <w:rFonts w:cs="David" w:hint="cs"/>
          <w:rtl/>
        </w:rPr>
        <w:t xml:space="preserve">בקשת הממשלה להקדמת הדיון בהצעת חוק שירות ביטחון (הוראת שעה)(תיקון מס' 11), </w:t>
      </w:r>
      <w:proofErr w:type="spellStart"/>
      <w:r w:rsidRPr="007C56AC">
        <w:rPr>
          <w:rFonts w:cs="David" w:hint="cs"/>
          <w:rtl/>
        </w:rPr>
        <w:t>התשס"ז</w:t>
      </w:r>
      <w:proofErr w:type="spellEnd"/>
      <w:r w:rsidRPr="007C56AC">
        <w:rPr>
          <w:rFonts w:cs="David" w:hint="cs"/>
          <w:rtl/>
        </w:rPr>
        <w:t>-2007, לפני הקריאה הראשונה, נתקבלה.</w:t>
      </w:r>
    </w:p>
    <w:p w14:paraId="7C29563F" w14:textId="77777777" w:rsidR="007C56AC" w:rsidRPr="007C56AC" w:rsidRDefault="007C56AC" w:rsidP="007C56AC">
      <w:pPr>
        <w:bidi/>
        <w:jc w:val="center"/>
        <w:rPr>
          <w:rFonts w:cs="David" w:hint="cs"/>
          <w:rtl/>
        </w:rPr>
      </w:pPr>
    </w:p>
    <w:p w14:paraId="58DEB7EE" w14:textId="77777777" w:rsidR="007C56AC" w:rsidRPr="007C56AC" w:rsidRDefault="007C56AC" w:rsidP="007C56AC">
      <w:pPr>
        <w:bidi/>
        <w:rPr>
          <w:rFonts w:cs="David" w:hint="cs"/>
          <w:u w:val="single"/>
          <w:rtl/>
        </w:rPr>
      </w:pPr>
      <w:r w:rsidRPr="007C56AC">
        <w:rPr>
          <w:rFonts w:cs="David" w:hint="cs"/>
          <w:u w:val="single"/>
          <w:rtl/>
        </w:rPr>
        <w:t xml:space="preserve">היו"ר יעקב </w:t>
      </w:r>
      <w:proofErr w:type="spellStart"/>
      <w:r w:rsidRPr="007C56AC">
        <w:rPr>
          <w:rFonts w:cs="David" w:hint="cs"/>
          <w:u w:val="single"/>
          <w:rtl/>
        </w:rPr>
        <w:t>מרגי</w:t>
      </w:r>
      <w:proofErr w:type="spellEnd"/>
      <w:r w:rsidRPr="007C56AC">
        <w:rPr>
          <w:rFonts w:cs="David" w:hint="cs"/>
          <w:u w:val="single"/>
          <w:rtl/>
        </w:rPr>
        <w:t>:</w:t>
      </w:r>
    </w:p>
    <w:p w14:paraId="734307D7" w14:textId="77777777" w:rsidR="007C56AC" w:rsidRPr="007C56AC" w:rsidRDefault="007C56AC" w:rsidP="007C56AC">
      <w:pPr>
        <w:bidi/>
        <w:rPr>
          <w:rFonts w:cs="David" w:hint="cs"/>
          <w:u w:val="single"/>
          <w:rtl/>
        </w:rPr>
      </w:pPr>
    </w:p>
    <w:p w14:paraId="6D90AFE6" w14:textId="77777777" w:rsidR="007C56AC" w:rsidRPr="007C56AC" w:rsidRDefault="007C56AC" w:rsidP="007C56AC">
      <w:pPr>
        <w:bidi/>
        <w:rPr>
          <w:rFonts w:cs="David" w:hint="cs"/>
          <w:rtl/>
        </w:rPr>
      </w:pPr>
      <w:r w:rsidRPr="007C56AC">
        <w:rPr>
          <w:rFonts w:cs="David" w:hint="cs"/>
          <w:rtl/>
        </w:rPr>
        <w:tab/>
        <w:t xml:space="preserve">11 הצביעו בעד, מתנגדים </w:t>
      </w:r>
      <w:r w:rsidRPr="007C56AC">
        <w:rPr>
          <w:rFonts w:cs="David"/>
          <w:rtl/>
        </w:rPr>
        <w:t>–</w:t>
      </w:r>
      <w:r w:rsidRPr="007C56AC">
        <w:rPr>
          <w:rFonts w:cs="David" w:hint="cs"/>
          <w:rtl/>
        </w:rPr>
        <w:t xml:space="preserve"> אין, נמנעים </w:t>
      </w:r>
      <w:r w:rsidRPr="007C56AC">
        <w:rPr>
          <w:rFonts w:cs="David"/>
          <w:rtl/>
        </w:rPr>
        <w:t>–</w:t>
      </w:r>
      <w:r w:rsidRPr="007C56AC">
        <w:rPr>
          <w:rFonts w:cs="David" w:hint="cs"/>
          <w:rtl/>
        </w:rPr>
        <w:t xml:space="preserve"> אין. אני מודיע שבקשת הפטור של הממשלה, לפני הקריאה הראשונה, אושרה. </w:t>
      </w:r>
    </w:p>
    <w:p w14:paraId="62B900DD" w14:textId="77777777" w:rsidR="007C56AC" w:rsidRPr="007C56AC" w:rsidRDefault="007C56AC" w:rsidP="007C56AC">
      <w:pPr>
        <w:bidi/>
        <w:rPr>
          <w:rFonts w:cs="David" w:hint="cs"/>
          <w:rtl/>
        </w:rPr>
      </w:pPr>
    </w:p>
    <w:p w14:paraId="6E63174B" w14:textId="77777777" w:rsidR="007C56AC" w:rsidRPr="007C56AC" w:rsidRDefault="007C56AC" w:rsidP="007C56AC">
      <w:pPr>
        <w:bidi/>
        <w:rPr>
          <w:rFonts w:cs="David" w:hint="cs"/>
          <w:rtl/>
        </w:rPr>
      </w:pPr>
      <w:r w:rsidRPr="007C56AC">
        <w:rPr>
          <w:rFonts w:cs="David" w:hint="cs"/>
          <w:rtl/>
        </w:rPr>
        <w:tab/>
        <w:t>תודה רבה, ישיבת ועדת הכנסת נעולה.</w:t>
      </w:r>
    </w:p>
    <w:p w14:paraId="6A817F7F" w14:textId="77777777" w:rsidR="007C56AC" w:rsidRPr="007C56AC" w:rsidRDefault="007C56AC" w:rsidP="007C56AC">
      <w:pPr>
        <w:bidi/>
        <w:rPr>
          <w:rFonts w:cs="David" w:hint="cs"/>
          <w:rtl/>
        </w:rPr>
      </w:pPr>
      <w:r w:rsidRPr="007C56AC">
        <w:rPr>
          <w:rFonts w:cs="David"/>
          <w:rtl/>
        </w:rPr>
        <w:br/>
      </w:r>
    </w:p>
    <w:p w14:paraId="050510AB" w14:textId="77777777" w:rsidR="007C56AC" w:rsidRPr="007C56AC" w:rsidRDefault="007C56AC" w:rsidP="007C56AC">
      <w:pPr>
        <w:bidi/>
        <w:rPr>
          <w:rFonts w:cs="David" w:hint="cs"/>
          <w:rtl/>
        </w:rPr>
      </w:pPr>
      <w:r w:rsidRPr="007C56AC">
        <w:rPr>
          <w:rFonts w:cs="David" w:hint="cs"/>
          <w:rtl/>
        </w:rPr>
        <w:t>הישיבה ננעלה בשעה 11:20.</w:t>
      </w:r>
    </w:p>
    <w:p w14:paraId="2E5D2852" w14:textId="77777777" w:rsidR="00552A80" w:rsidRPr="007C56AC" w:rsidRDefault="00552A80" w:rsidP="007C56AC">
      <w:pPr>
        <w:bidi/>
        <w:rPr>
          <w:rFonts w:cs="David"/>
        </w:rPr>
      </w:pPr>
    </w:p>
    <w:sectPr w:rsidR="00552A80" w:rsidRPr="007C56AC" w:rsidSect="007C56A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BCC2" w14:textId="77777777" w:rsidR="00000000" w:rsidRDefault="00383281">
      <w:r>
        <w:separator/>
      </w:r>
    </w:p>
  </w:endnote>
  <w:endnote w:type="continuationSeparator" w:id="0">
    <w:p w14:paraId="2BEBDE1D" w14:textId="77777777" w:rsidR="00000000" w:rsidRDefault="0038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8E1B" w14:textId="77777777" w:rsidR="00000000" w:rsidRDefault="00383281">
      <w:r>
        <w:separator/>
      </w:r>
    </w:p>
  </w:footnote>
  <w:footnote w:type="continuationSeparator" w:id="0">
    <w:p w14:paraId="54B1325D" w14:textId="77777777" w:rsidR="00000000" w:rsidRDefault="00383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E056" w14:textId="77777777" w:rsidR="007C56AC" w:rsidRDefault="007C56A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11C06FA" w14:textId="77777777" w:rsidR="007C56AC" w:rsidRDefault="007C56AC">
    <w:pPr>
      <w:pStyle w:val="Header"/>
      <w:ind w:right="360"/>
      <w:jc w:val="both"/>
      <w:rPr>
        <w:rtl/>
      </w:rPr>
    </w:pPr>
  </w:p>
  <w:p w14:paraId="5B448673" w14:textId="77777777" w:rsidR="007C56AC" w:rsidRDefault="007C56AC"/>
  <w:p w14:paraId="6EE6DDB0" w14:textId="77777777" w:rsidR="007C56AC" w:rsidRDefault="007C56AC"/>
  <w:p w14:paraId="29D3A911" w14:textId="77777777" w:rsidR="007C56AC" w:rsidRDefault="007C56AC"/>
  <w:p w14:paraId="3809BC08" w14:textId="77777777" w:rsidR="007C56AC" w:rsidRDefault="007C56AC"/>
  <w:p w14:paraId="687F43FD" w14:textId="77777777" w:rsidR="007C56AC" w:rsidRDefault="007C56AC"/>
  <w:p w14:paraId="75602CE1" w14:textId="77777777" w:rsidR="007C56AC" w:rsidRDefault="007C56AC"/>
  <w:p w14:paraId="05A6AA21" w14:textId="77777777" w:rsidR="007C56AC" w:rsidRDefault="007C56AC"/>
  <w:p w14:paraId="65D9672A" w14:textId="77777777" w:rsidR="007C56AC" w:rsidRDefault="007C56AC"/>
  <w:p w14:paraId="6057926B" w14:textId="77777777" w:rsidR="007C56AC" w:rsidRDefault="007C56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F81C" w14:textId="77777777" w:rsidR="007C56AC" w:rsidRDefault="007C56A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29</w:t>
    </w:r>
    <w:r>
      <w:rPr>
        <w:rStyle w:val="PageNumber"/>
        <w:rtl/>
      </w:rPr>
      <w:fldChar w:fldCharType="end"/>
    </w:r>
  </w:p>
  <w:p w14:paraId="774F4A5F" w14:textId="77777777" w:rsidR="007C56AC" w:rsidRDefault="007C56AC">
    <w:pPr>
      <w:pStyle w:val="Header"/>
      <w:ind w:right="360"/>
      <w:jc w:val="both"/>
      <w:rPr>
        <w:rFonts w:hint="cs"/>
        <w:rtl/>
      </w:rPr>
    </w:pPr>
    <w:r>
      <w:rPr>
        <w:rtl/>
      </w:rPr>
      <w:t>ועדת</w:t>
    </w:r>
    <w:r>
      <w:rPr>
        <w:rFonts w:hint="cs"/>
        <w:rtl/>
      </w:rPr>
      <w:t xml:space="preserve"> הכנסת</w:t>
    </w:r>
  </w:p>
  <w:p w14:paraId="37E5169F" w14:textId="77777777" w:rsidR="007C56AC" w:rsidRDefault="007C56AC">
    <w:pPr>
      <w:pStyle w:val="Header"/>
      <w:ind w:right="360"/>
      <w:jc w:val="both"/>
      <w:rPr>
        <w:rStyle w:val="PageNumber"/>
        <w:rFonts w:hint="cs"/>
        <w:rtl/>
      </w:rPr>
    </w:pPr>
    <w:r>
      <w:rPr>
        <w:rFonts w:hint="cs"/>
        <w:rtl/>
      </w:rPr>
      <w:t>9.7.2007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AB7"/>
    <w:multiLevelType w:val="hybridMultilevel"/>
    <w:tmpl w:val="74847C12"/>
    <w:lvl w:ilvl="0" w:tplc="9C340518">
      <w:start w:val="1"/>
      <w:numFmt w:val="hebrew1"/>
      <w:lvlText w:val="%1."/>
      <w:lvlJc w:val="left"/>
      <w:pPr>
        <w:tabs>
          <w:tab w:val="num" w:pos="720"/>
        </w:tabs>
        <w:ind w:left="720" w:right="720" w:hanging="360"/>
      </w:pPr>
      <w:rPr>
        <w:rFonts w:hint="default"/>
      </w:rPr>
    </w:lvl>
    <w:lvl w:ilvl="1" w:tplc="46467690">
      <w:start w:val="1"/>
      <w:numFmt w:val="decimal"/>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0047878"/>
    <w:multiLevelType w:val="hybridMultilevel"/>
    <w:tmpl w:val="34E48AD4"/>
    <w:lvl w:ilvl="0" w:tplc="4AFC2286">
      <w:start w:val="1"/>
      <w:numFmt w:val="hebrew1"/>
      <w:lvlText w:val="%1."/>
      <w:lvlJc w:val="left"/>
      <w:pPr>
        <w:tabs>
          <w:tab w:val="num" w:pos="720"/>
        </w:tabs>
        <w:ind w:left="720" w:right="720" w:hanging="360"/>
      </w:pPr>
      <w:rPr>
        <w:rFonts w:hint="default"/>
      </w:rPr>
    </w:lvl>
    <w:lvl w:ilvl="1" w:tplc="5690527A">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773788203">
    <w:abstractNumId w:val="1"/>
  </w:num>
  <w:num w:numId="2" w16cid:durableId="84325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085פרוטוקול_ישיבת_ועדה.doc"/>
    <w:docVar w:name="StartMode" w:val="3"/>
  </w:docVars>
  <w:rsids>
    <w:rsidRoot w:val="008A2C4F"/>
    <w:rsid w:val="00383281"/>
    <w:rsid w:val="00552A80"/>
    <w:rsid w:val="007C56AC"/>
    <w:rsid w:val="008A2C4F"/>
    <w:rsid w:val="00965806"/>
    <w:rsid w:val="00A94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8F7775"/>
  <w15:chartTrackingRefBased/>
  <w15:docId w15:val="{485B4C0C-CF01-4D57-B83A-2989A012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C56AC"/>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7C56AC"/>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7C56AC"/>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7C56A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C56A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7C56A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C56AC"/>
  </w:style>
  <w:style w:type="paragraph" w:styleId="BodyText">
    <w:name w:val="Body Text"/>
    <w:basedOn w:val="Normal"/>
    <w:rsid w:val="007C56AC"/>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7C56AC"/>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6157</Words>
  <Characters>35100</Characters>
  <Application>Microsoft Office Word</Application>
  <DocSecurity>0</DocSecurity>
  <Lines>292</Lines>
  <Paragraphs>82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