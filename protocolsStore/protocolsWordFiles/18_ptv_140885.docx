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0ADC" w14:textId="77777777" w:rsidR="006D4B2D" w:rsidRDefault="006D4B2D" w:rsidP="006D4B2D">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3B858897" w14:textId="77777777" w:rsidR="006D4B2D" w:rsidRDefault="006D4B2D" w:rsidP="006D4B2D">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CD5EDA3" w14:textId="77777777" w:rsidR="006D4B2D" w:rsidRDefault="006D4B2D" w:rsidP="006D4B2D">
      <w:pPr>
        <w:bidi/>
        <w:jc w:val="both"/>
        <w:rPr>
          <w:rFonts w:cs="David"/>
          <w:b/>
          <w:bCs/>
          <w:rtl/>
        </w:rPr>
      </w:pPr>
    </w:p>
    <w:p w14:paraId="060A4575" w14:textId="77777777" w:rsidR="006D4B2D" w:rsidRDefault="006D4B2D" w:rsidP="006D4B2D">
      <w:pPr>
        <w:bidi/>
        <w:jc w:val="center"/>
        <w:outlineLvl w:val="0"/>
        <w:rPr>
          <w:rFonts w:cs="David" w:hint="cs"/>
          <w:b/>
          <w:bCs/>
          <w:rtl/>
        </w:rPr>
      </w:pPr>
    </w:p>
    <w:p w14:paraId="531758AB" w14:textId="77777777" w:rsidR="006D4B2D" w:rsidRDefault="006D4B2D" w:rsidP="006D4B2D">
      <w:pPr>
        <w:bidi/>
        <w:jc w:val="center"/>
        <w:outlineLvl w:val="0"/>
        <w:rPr>
          <w:rFonts w:cs="David" w:hint="cs"/>
          <w:b/>
          <w:bCs/>
          <w:rtl/>
        </w:rPr>
      </w:pPr>
    </w:p>
    <w:p w14:paraId="41B176AE" w14:textId="77777777" w:rsidR="006D4B2D" w:rsidRDefault="006D4B2D" w:rsidP="006D4B2D">
      <w:pPr>
        <w:bidi/>
        <w:jc w:val="center"/>
        <w:outlineLvl w:val="0"/>
        <w:rPr>
          <w:rFonts w:cs="David" w:hint="cs"/>
          <w:b/>
          <w:bCs/>
          <w:rtl/>
        </w:rPr>
      </w:pPr>
    </w:p>
    <w:p w14:paraId="5022D3E4" w14:textId="77777777" w:rsidR="006D4B2D" w:rsidRDefault="006D4B2D" w:rsidP="006D4B2D">
      <w:pPr>
        <w:bidi/>
        <w:jc w:val="center"/>
        <w:outlineLvl w:val="0"/>
        <w:rPr>
          <w:rFonts w:cs="David" w:hint="cs"/>
          <w:b/>
          <w:bCs/>
          <w:rtl/>
        </w:rPr>
      </w:pPr>
      <w:r>
        <w:rPr>
          <w:rFonts w:cs="David"/>
          <w:b/>
          <w:bCs/>
          <w:rtl/>
        </w:rPr>
        <w:t>פרוטוקול מס'</w:t>
      </w:r>
      <w:r>
        <w:rPr>
          <w:rFonts w:cs="David" w:hint="cs"/>
          <w:b/>
          <w:bCs/>
          <w:rtl/>
        </w:rPr>
        <w:t xml:space="preserve"> 10</w:t>
      </w:r>
    </w:p>
    <w:p w14:paraId="6327B422" w14:textId="77777777" w:rsidR="006D4B2D" w:rsidRDefault="006D4B2D" w:rsidP="006D4B2D">
      <w:pPr>
        <w:bidi/>
        <w:jc w:val="center"/>
        <w:outlineLvl w:val="0"/>
        <w:rPr>
          <w:rFonts w:cs="David" w:hint="cs"/>
          <w:b/>
          <w:bCs/>
          <w:rtl/>
        </w:rPr>
      </w:pPr>
      <w:r>
        <w:rPr>
          <w:rFonts w:cs="David"/>
          <w:b/>
          <w:bCs/>
          <w:rtl/>
        </w:rPr>
        <w:t>מישיב</w:t>
      </w:r>
      <w:r>
        <w:rPr>
          <w:rFonts w:cs="David" w:hint="cs"/>
          <w:b/>
          <w:bCs/>
          <w:rtl/>
        </w:rPr>
        <w:t xml:space="preserve">ת ועדה משותפת של ועדת החוקה, חוק ומשפט וועדת הכנסת </w:t>
      </w:r>
    </w:p>
    <w:p w14:paraId="0536622F" w14:textId="77777777" w:rsidR="006D4B2D" w:rsidRDefault="006D4B2D" w:rsidP="006D4B2D">
      <w:pPr>
        <w:bidi/>
        <w:jc w:val="center"/>
        <w:outlineLvl w:val="0"/>
        <w:rPr>
          <w:rFonts w:cs="David" w:hint="cs"/>
          <w:b/>
          <w:bCs/>
          <w:rtl/>
        </w:rPr>
      </w:pPr>
      <w:r>
        <w:rPr>
          <w:rFonts w:cs="David" w:hint="cs"/>
          <w:b/>
          <w:bCs/>
          <w:rtl/>
        </w:rPr>
        <w:t xml:space="preserve">להצעת חוק סדרי השלטון והמשפט (משאל עם) </w:t>
      </w:r>
    </w:p>
    <w:p w14:paraId="126152C9" w14:textId="77777777" w:rsidR="006D4B2D" w:rsidRDefault="006D4B2D" w:rsidP="006D4B2D">
      <w:pPr>
        <w:bidi/>
        <w:jc w:val="center"/>
        <w:rPr>
          <w:rFonts w:cs="David" w:hint="cs"/>
          <w:b/>
          <w:bCs/>
          <w:u w:val="single"/>
          <w:rtl/>
        </w:rPr>
      </w:pPr>
      <w:r>
        <w:rPr>
          <w:rFonts w:cs="David" w:hint="cs"/>
          <w:b/>
          <w:bCs/>
          <w:u w:val="single"/>
          <w:rtl/>
        </w:rPr>
        <w:t xml:space="preserve">יום רביעי, ג' מנחם אב </w:t>
      </w:r>
      <w:proofErr w:type="spellStart"/>
      <w:r>
        <w:rPr>
          <w:rFonts w:cs="David"/>
          <w:b/>
          <w:bCs/>
          <w:u w:val="single"/>
          <w:rtl/>
        </w:rPr>
        <w:t>התש"</w:t>
      </w:r>
      <w:r>
        <w:rPr>
          <w:rFonts w:cs="David" w:hint="cs"/>
          <w:b/>
          <w:bCs/>
          <w:u w:val="single"/>
          <w:rtl/>
        </w:rPr>
        <w:t>ע</w:t>
      </w:r>
      <w:proofErr w:type="spellEnd"/>
      <w:r>
        <w:rPr>
          <w:rFonts w:cs="David" w:hint="cs"/>
          <w:b/>
          <w:bCs/>
          <w:u w:val="single"/>
          <w:rtl/>
        </w:rPr>
        <w:t xml:space="preserve"> (14 ביולי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08:00</w:t>
      </w:r>
    </w:p>
    <w:p w14:paraId="3AB194DA" w14:textId="77777777" w:rsidR="006D4B2D" w:rsidRDefault="006D4B2D" w:rsidP="006D4B2D">
      <w:pPr>
        <w:bidi/>
        <w:rPr>
          <w:rFonts w:cs="David" w:hint="cs"/>
          <w:b/>
          <w:bCs/>
          <w:u w:val="single"/>
          <w:rtl/>
        </w:rPr>
      </w:pPr>
    </w:p>
    <w:p w14:paraId="49A85300" w14:textId="77777777" w:rsidR="006D4B2D" w:rsidRDefault="006D4B2D" w:rsidP="006D4B2D">
      <w:pPr>
        <w:bidi/>
        <w:rPr>
          <w:rFonts w:cs="David" w:hint="cs"/>
          <w:b/>
          <w:bCs/>
          <w:u w:val="single"/>
          <w:rtl/>
        </w:rPr>
      </w:pPr>
    </w:p>
    <w:p w14:paraId="5984FEBD" w14:textId="77777777" w:rsidR="006D4B2D" w:rsidRDefault="006D4B2D" w:rsidP="006D4B2D">
      <w:pPr>
        <w:bidi/>
        <w:rPr>
          <w:rFonts w:cs="David" w:hint="cs"/>
          <w:b/>
          <w:bCs/>
          <w:u w:val="single"/>
          <w:rtl/>
        </w:rPr>
      </w:pPr>
    </w:p>
    <w:p w14:paraId="5E2D8D66" w14:textId="77777777" w:rsidR="006D4B2D" w:rsidRDefault="006D4B2D" w:rsidP="006D4B2D">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14965BBF" w14:textId="77777777" w:rsidR="006D4B2D" w:rsidRPr="00A81BCE" w:rsidRDefault="006D4B2D" w:rsidP="006D4B2D">
      <w:pPr>
        <w:bidi/>
        <w:jc w:val="both"/>
        <w:rPr>
          <w:rFonts w:cs="David" w:hint="cs"/>
          <w:rtl/>
        </w:rPr>
      </w:pPr>
      <w:r w:rsidRPr="00A81BCE">
        <w:rPr>
          <w:rFonts w:cs="David"/>
          <w:rtl/>
        </w:rPr>
        <w:t>הצעת חוק סדרי השלטון והמשפט (ביטול החלת המשפט, השיפוט והמינהל) (תיקון) (עריכת</w:t>
      </w:r>
      <w:r w:rsidRPr="00A81BCE">
        <w:rPr>
          <w:rFonts w:cs="David"/>
        </w:rPr>
        <w:t xml:space="preserve"> </w:t>
      </w:r>
      <w:r w:rsidRPr="00A81BCE">
        <w:rPr>
          <w:rFonts w:cs="David"/>
          <w:rtl/>
        </w:rPr>
        <w:t xml:space="preserve">משאל עם), </w:t>
      </w:r>
      <w:proofErr w:type="spellStart"/>
      <w:r w:rsidRPr="00A81BCE">
        <w:rPr>
          <w:rFonts w:cs="David"/>
          <w:rtl/>
        </w:rPr>
        <w:t>התשס"ח</w:t>
      </w:r>
      <w:proofErr w:type="spellEnd"/>
      <w:r w:rsidRPr="00A81BCE">
        <w:rPr>
          <w:rFonts w:cs="David"/>
          <w:rtl/>
        </w:rPr>
        <w:t xml:space="preserve">-2008 </w:t>
      </w:r>
      <w:r>
        <w:rPr>
          <w:rFonts w:cs="David" w:hint="cs"/>
          <w:rtl/>
        </w:rPr>
        <w:t xml:space="preserve">(כ/238) </w:t>
      </w:r>
      <w:r>
        <w:rPr>
          <w:rFonts w:cs="David"/>
          <w:rtl/>
        </w:rPr>
        <w:t>–</w:t>
      </w:r>
      <w:r>
        <w:rPr>
          <w:rFonts w:cs="David" w:hint="cs"/>
          <w:rtl/>
        </w:rPr>
        <w:t xml:space="preserve"> הכנה לקריאה שנייה ושלישית, לאחר שהוחל דין רציפות</w:t>
      </w:r>
    </w:p>
    <w:p w14:paraId="674A721F" w14:textId="77777777" w:rsidR="006D4B2D" w:rsidRDefault="006D4B2D" w:rsidP="006D4B2D">
      <w:pPr>
        <w:bidi/>
        <w:jc w:val="both"/>
        <w:rPr>
          <w:rFonts w:cs="David" w:hint="cs"/>
          <w:b/>
          <w:bCs/>
          <w:u w:val="single"/>
          <w:rtl/>
        </w:rPr>
      </w:pPr>
    </w:p>
    <w:p w14:paraId="2E08F0E5" w14:textId="77777777" w:rsidR="006D4B2D" w:rsidRDefault="006D4B2D" w:rsidP="006D4B2D">
      <w:pPr>
        <w:bidi/>
        <w:jc w:val="both"/>
        <w:rPr>
          <w:rFonts w:cs="David" w:hint="cs"/>
          <w:b/>
          <w:bCs/>
          <w:u w:val="single"/>
          <w:rtl/>
        </w:rPr>
      </w:pPr>
    </w:p>
    <w:p w14:paraId="280E4EAB" w14:textId="77777777" w:rsidR="006D4B2D" w:rsidRDefault="006D4B2D" w:rsidP="006D4B2D">
      <w:pPr>
        <w:bidi/>
        <w:jc w:val="both"/>
        <w:rPr>
          <w:rFonts w:cs="David"/>
          <w:b/>
          <w:bCs/>
          <w:rtl/>
        </w:rPr>
      </w:pPr>
    </w:p>
    <w:p w14:paraId="47ECC8EB" w14:textId="77777777" w:rsidR="006D4B2D" w:rsidRDefault="006D4B2D" w:rsidP="006D4B2D">
      <w:pPr>
        <w:bidi/>
        <w:jc w:val="both"/>
        <w:outlineLvl w:val="0"/>
        <w:rPr>
          <w:rFonts w:cs="David"/>
          <w:b/>
          <w:bCs/>
          <w:u w:val="single"/>
          <w:rtl/>
        </w:rPr>
      </w:pPr>
      <w:r>
        <w:rPr>
          <w:rFonts w:cs="David"/>
          <w:b/>
          <w:bCs/>
          <w:u w:val="single"/>
          <w:rtl/>
        </w:rPr>
        <w:t>נכחו:</w:t>
      </w:r>
    </w:p>
    <w:p w14:paraId="61E4AE32" w14:textId="77777777" w:rsidR="006D4B2D" w:rsidRDefault="006D4B2D" w:rsidP="006D4B2D">
      <w:pPr>
        <w:bidi/>
        <w:jc w:val="both"/>
        <w:outlineLvl w:val="0"/>
        <w:rPr>
          <w:rFonts w:cs="David" w:hint="cs"/>
          <w:rtl/>
        </w:rPr>
      </w:pPr>
      <w:r>
        <w:rPr>
          <w:rFonts w:cs="David"/>
          <w:b/>
          <w:bCs/>
          <w:u w:val="single"/>
          <w:rtl/>
        </w:rPr>
        <w:t>חברי הוועדה</w:t>
      </w:r>
      <w:r>
        <w:rPr>
          <w:rFonts w:cs="David"/>
          <w:rtl/>
        </w:rPr>
        <w:t>:</w:t>
      </w:r>
      <w:r>
        <w:rPr>
          <w:rFonts w:cs="David"/>
          <w:rtl/>
        </w:rPr>
        <w:tab/>
      </w:r>
    </w:p>
    <w:p w14:paraId="1CFB914D" w14:textId="77777777" w:rsidR="006D4B2D" w:rsidRDefault="006D4B2D" w:rsidP="006D4B2D">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7A020857" w14:textId="77777777" w:rsidR="006D4B2D" w:rsidRDefault="006D4B2D" w:rsidP="006D4B2D">
      <w:pPr>
        <w:bidi/>
        <w:jc w:val="both"/>
        <w:outlineLvl w:val="0"/>
        <w:rPr>
          <w:rFonts w:cs="David" w:hint="cs"/>
          <w:rtl/>
        </w:rPr>
      </w:pPr>
      <w:r>
        <w:rPr>
          <w:rFonts w:cs="David" w:hint="cs"/>
          <w:rtl/>
        </w:rPr>
        <w:t>רחל אדטו</w:t>
      </w:r>
    </w:p>
    <w:p w14:paraId="3B06FBD9" w14:textId="77777777" w:rsidR="006D4B2D" w:rsidRDefault="006D4B2D" w:rsidP="006D4B2D">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15F8929F" w14:textId="77777777" w:rsidR="006D4B2D" w:rsidRDefault="006D4B2D" w:rsidP="006D4B2D">
      <w:pPr>
        <w:bidi/>
        <w:jc w:val="both"/>
        <w:outlineLvl w:val="0"/>
        <w:rPr>
          <w:rFonts w:cs="David" w:hint="cs"/>
          <w:rtl/>
        </w:rPr>
      </w:pPr>
      <w:r>
        <w:rPr>
          <w:rFonts w:cs="David" w:hint="cs"/>
          <w:rtl/>
        </w:rPr>
        <w:t>חיים אורון</w:t>
      </w:r>
    </w:p>
    <w:p w14:paraId="7C1D889E" w14:textId="77777777" w:rsidR="006D4B2D" w:rsidRDefault="006D4B2D" w:rsidP="006D4B2D">
      <w:pPr>
        <w:bidi/>
        <w:jc w:val="both"/>
        <w:outlineLvl w:val="0"/>
        <w:rPr>
          <w:rFonts w:cs="David" w:hint="cs"/>
          <w:rtl/>
        </w:rPr>
      </w:pPr>
      <w:r>
        <w:rPr>
          <w:rFonts w:cs="David" w:hint="cs"/>
          <w:rtl/>
        </w:rPr>
        <w:t>אריה אלדד</w:t>
      </w:r>
    </w:p>
    <w:p w14:paraId="140F11B5" w14:textId="77777777" w:rsidR="006D4B2D" w:rsidRDefault="006D4B2D" w:rsidP="006D4B2D">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21270D6B" w14:textId="77777777" w:rsidR="006D4B2D" w:rsidRDefault="006D4B2D" w:rsidP="006D4B2D">
      <w:pPr>
        <w:tabs>
          <w:tab w:val="left" w:pos="8454"/>
        </w:tabs>
        <w:bidi/>
        <w:jc w:val="both"/>
        <w:outlineLvl w:val="0"/>
        <w:rPr>
          <w:rFonts w:cs="David" w:hint="cs"/>
          <w:rtl/>
        </w:rPr>
      </w:pPr>
      <w:r>
        <w:rPr>
          <w:rFonts w:cs="David" w:hint="cs"/>
          <w:rtl/>
        </w:rPr>
        <w:t>חיים אמסלם</w:t>
      </w:r>
    </w:p>
    <w:p w14:paraId="723A9257" w14:textId="77777777" w:rsidR="006D4B2D" w:rsidRDefault="006D4B2D" w:rsidP="006D4B2D">
      <w:pPr>
        <w:bidi/>
        <w:jc w:val="both"/>
        <w:outlineLvl w:val="0"/>
        <w:rPr>
          <w:rFonts w:cs="David" w:hint="cs"/>
          <w:rtl/>
        </w:rPr>
      </w:pPr>
      <w:r>
        <w:rPr>
          <w:rFonts w:cs="David" w:hint="cs"/>
          <w:rtl/>
        </w:rPr>
        <w:t>דני דנון</w:t>
      </w:r>
    </w:p>
    <w:p w14:paraId="4C0D16F4" w14:textId="77777777" w:rsidR="006D4B2D" w:rsidRDefault="006D4B2D" w:rsidP="006D4B2D">
      <w:pPr>
        <w:bidi/>
        <w:jc w:val="both"/>
        <w:outlineLvl w:val="0"/>
        <w:rPr>
          <w:rFonts w:cs="David" w:hint="cs"/>
          <w:rtl/>
        </w:rPr>
      </w:pPr>
      <w:r>
        <w:rPr>
          <w:rFonts w:cs="David" w:hint="cs"/>
          <w:rtl/>
        </w:rPr>
        <w:t xml:space="preserve">ציפי </w:t>
      </w:r>
      <w:proofErr w:type="spellStart"/>
      <w:r>
        <w:rPr>
          <w:rFonts w:cs="David" w:hint="cs"/>
          <w:rtl/>
        </w:rPr>
        <w:t>חוטובלי</w:t>
      </w:r>
      <w:proofErr w:type="spellEnd"/>
    </w:p>
    <w:p w14:paraId="2D367884" w14:textId="77777777" w:rsidR="006D4B2D" w:rsidRDefault="006D4B2D" w:rsidP="006D4B2D">
      <w:pPr>
        <w:bidi/>
        <w:jc w:val="both"/>
        <w:outlineLvl w:val="0"/>
        <w:rPr>
          <w:rFonts w:cs="David" w:hint="cs"/>
          <w:rtl/>
        </w:rPr>
      </w:pPr>
      <w:r>
        <w:rPr>
          <w:rFonts w:cs="David" w:hint="cs"/>
          <w:rtl/>
        </w:rPr>
        <w:t>איתן כבל</w:t>
      </w:r>
    </w:p>
    <w:p w14:paraId="1DBA2CAF" w14:textId="77777777" w:rsidR="006D4B2D" w:rsidRDefault="006D4B2D" w:rsidP="006D4B2D">
      <w:pPr>
        <w:bidi/>
        <w:jc w:val="both"/>
        <w:outlineLvl w:val="0"/>
        <w:rPr>
          <w:rFonts w:cs="David" w:hint="cs"/>
          <w:rtl/>
        </w:rPr>
      </w:pPr>
      <w:r>
        <w:rPr>
          <w:rFonts w:cs="David" w:hint="cs"/>
          <w:rtl/>
        </w:rPr>
        <w:t>שלמה מולה</w:t>
      </w:r>
    </w:p>
    <w:p w14:paraId="0A50E90E" w14:textId="77777777" w:rsidR="006D4B2D" w:rsidRDefault="006D4B2D" w:rsidP="006D4B2D">
      <w:pPr>
        <w:bidi/>
        <w:jc w:val="both"/>
        <w:outlineLvl w:val="0"/>
        <w:rPr>
          <w:rFonts w:cs="David" w:hint="cs"/>
          <w:rtl/>
        </w:rPr>
      </w:pPr>
      <w:r>
        <w:rPr>
          <w:rFonts w:cs="David" w:hint="cs"/>
          <w:rtl/>
        </w:rPr>
        <w:t>אברהם מיכאלי</w:t>
      </w:r>
    </w:p>
    <w:p w14:paraId="5D096965" w14:textId="77777777" w:rsidR="006D4B2D" w:rsidRDefault="006D4B2D" w:rsidP="006D4B2D">
      <w:pPr>
        <w:bidi/>
        <w:jc w:val="both"/>
        <w:outlineLvl w:val="0"/>
        <w:rPr>
          <w:rFonts w:cs="David" w:hint="cs"/>
          <w:rtl/>
        </w:rPr>
      </w:pPr>
      <w:r>
        <w:rPr>
          <w:rFonts w:cs="David" w:hint="cs"/>
          <w:rtl/>
        </w:rPr>
        <w:t>כרמל שאמה</w:t>
      </w:r>
    </w:p>
    <w:p w14:paraId="4D1D2115" w14:textId="77777777" w:rsidR="006D4B2D" w:rsidRPr="008125DB" w:rsidRDefault="006D4B2D" w:rsidP="006D4B2D">
      <w:pPr>
        <w:bidi/>
        <w:jc w:val="both"/>
        <w:outlineLvl w:val="0"/>
        <w:rPr>
          <w:rFonts w:cs="David" w:hint="cs"/>
          <w:rtl/>
        </w:rPr>
      </w:pPr>
      <w:r>
        <w:rPr>
          <w:rFonts w:cs="David" w:hint="cs"/>
          <w:rtl/>
        </w:rPr>
        <w:t xml:space="preserve">עתניאל </w:t>
      </w:r>
      <w:proofErr w:type="spellStart"/>
      <w:r>
        <w:rPr>
          <w:rFonts w:cs="David" w:hint="cs"/>
          <w:rtl/>
        </w:rPr>
        <w:t>שנלר</w:t>
      </w:r>
      <w:proofErr w:type="spellEnd"/>
    </w:p>
    <w:p w14:paraId="718AF0DA" w14:textId="77777777" w:rsidR="006D4B2D" w:rsidRDefault="006D4B2D" w:rsidP="006D4B2D">
      <w:pPr>
        <w:bidi/>
        <w:jc w:val="both"/>
        <w:outlineLvl w:val="0"/>
        <w:rPr>
          <w:rFonts w:cs="David" w:hint="cs"/>
          <w:b/>
          <w:bCs/>
          <w:u w:val="single"/>
          <w:rtl/>
        </w:rPr>
      </w:pPr>
    </w:p>
    <w:p w14:paraId="7A46CD4F" w14:textId="77777777" w:rsidR="006D4B2D" w:rsidRDefault="006D4B2D" w:rsidP="006D4B2D">
      <w:pPr>
        <w:bidi/>
        <w:jc w:val="both"/>
        <w:outlineLvl w:val="0"/>
        <w:rPr>
          <w:rFonts w:cs="David" w:hint="cs"/>
          <w:rtl/>
        </w:rPr>
      </w:pPr>
      <w:r>
        <w:rPr>
          <w:rFonts w:cs="David"/>
          <w:b/>
          <w:bCs/>
          <w:u w:val="single"/>
          <w:rtl/>
        </w:rPr>
        <w:t>מוזמנים</w:t>
      </w:r>
      <w:r>
        <w:rPr>
          <w:rFonts w:cs="David"/>
          <w:rtl/>
        </w:rPr>
        <w:t>:</w:t>
      </w:r>
    </w:p>
    <w:p w14:paraId="093F421E" w14:textId="77777777" w:rsidR="006D4B2D" w:rsidRDefault="006D4B2D" w:rsidP="006D4B2D">
      <w:pPr>
        <w:bidi/>
        <w:jc w:val="both"/>
        <w:outlineLvl w:val="0"/>
        <w:rPr>
          <w:rFonts w:cs="David" w:hint="cs"/>
          <w:rtl/>
        </w:rPr>
      </w:pPr>
      <w:r>
        <w:rPr>
          <w:rFonts w:cs="David" w:hint="cs"/>
          <w:rtl/>
        </w:rPr>
        <w:t xml:space="preserve">עו"ד יבינה זכאי </w:t>
      </w:r>
      <w:proofErr w:type="spellStart"/>
      <w:r>
        <w:rPr>
          <w:rFonts w:cs="David" w:hint="cs"/>
          <w:rtl/>
        </w:rPr>
        <w:t>בראונר</w:t>
      </w:r>
      <w:proofErr w:type="spellEnd"/>
      <w:r>
        <w:rPr>
          <w:rFonts w:cs="David" w:hint="cs"/>
          <w:rtl/>
        </w:rPr>
        <w:t>, סגנית מנהלת המחלקה, לשכת היועצת המשפטית, משרד החינוך</w:t>
      </w:r>
    </w:p>
    <w:p w14:paraId="5AD83A76" w14:textId="77777777" w:rsidR="006D4B2D" w:rsidRDefault="006D4B2D" w:rsidP="006D4B2D">
      <w:pPr>
        <w:bidi/>
        <w:jc w:val="both"/>
        <w:outlineLvl w:val="0"/>
        <w:rPr>
          <w:rFonts w:cs="David" w:hint="cs"/>
          <w:rtl/>
        </w:rPr>
      </w:pPr>
      <w:r>
        <w:rPr>
          <w:rFonts w:cs="David" w:hint="cs"/>
          <w:rtl/>
        </w:rPr>
        <w:t xml:space="preserve">עמי </w:t>
      </w:r>
      <w:proofErr w:type="spellStart"/>
      <w:r>
        <w:rPr>
          <w:rFonts w:cs="David" w:hint="cs"/>
          <w:rtl/>
        </w:rPr>
        <w:t>ברקוביץ</w:t>
      </w:r>
      <w:proofErr w:type="spellEnd"/>
      <w:r>
        <w:rPr>
          <w:rFonts w:cs="David" w:hint="cs"/>
          <w:rtl/>
        </w:rPr>
        <w:t>', משרד המשפטים</w:t>
      </w:r>
    </w:p>
    <w:p w14:paraId="3447983C" w14:textId="77777777" w:rsidR="006D4B2D" w:rsidRDefault="006D4B2D" w:rsidP="006D4B2D">
      <w:pPr>
        <w:bidi/>
        <w:jc w:val="both"/>
        <w:outlineLvl w:val="0"/>
        <w:rPr>
          <w:rFonts w:cs="David" w:hint="cs"/>
          <w:rtl/>
        </w:rPr>
      </w:pPr>
      <w:r>
        <w:rPr>
          <w:rFonts w:cs="David" w:hint="cs"/>
          <w:rtl/>
        </w:rPr>
        <w:t>אסתר אפרת, משרד החוץ</w:t>
      </w:r>
    </w:p>
    <w:p w14:paraId="39A807B2" w14:textId="77777777" w:rsidR="006D4B2D" w:rsidRDefault="006D4B2D" w:rsidP="006D4B2D">
      <w:pPr>
        <w:bidi/>
        <w:jc w:val="both"/>
        <w:outlineLvl w:val="0"/>
        <w:rPr>
          <w:rFonts w:cs="David" w:hint="cs"/>
          <w:rtl/>
        </w:rPr>
      </w:pPr>
      <w:r>
        <w:rPr>
          <w:rFonts w:cs="David" w:hint="cs"/>
          <w:rtl/>
        </w:rPr>
        <w:t>עו"ד אורלי עדס, מנכ"ל ועדת הבחירות המרכזית לכנסת</w:t>
      </w:r>
      <w:r>
        <w:rPr>
          <w:rFonts w:cs="David" w:hint="cs"/>
          <w:rtl/>
        </w:rPr>
        <w:tab/>
      </w:r>
    </w:p>
    <w:p w14:paraId="7E3BFF97" w14:textId="77777777" w:rsidR="006D4B2D" w:rsidRDefault="006D4B2D" w:rsidP="006D4B2D">
      <w:pPr>
        <w:bidi/>
        <w:jc w:val="both"/>
        <w:outlineLvl w:val="0"/>
        <w:rPr>
          <w:rFonts w:cs="David" w:hint="cs"/>
          <w:b/>
          <w:bCs/>
          <w:u w:val="single"/>
          <w:rtl/>
        </w:rPr>
      </w:pPr>
    </w:p>
    <w:p w14:paraId="5EC95271" w14:textId="77777777" w:rsidR="006D4B2D" w:rsidRDefault="006D4B2D" w:rsidP="006D4B2D">
      <w:pPr>
        <w:bidi/>
        <w:jc w:val="both"/>
        <w:outlineLvl w:val="0"/>
        <w:rPr>
          <w:rFonts w:cs="David" w:hint="cs"/>
          <w:b/>
          <w:bCs/>
          <w:u w:val="single"/>
          <w:rtl/>
        </w:rPr>
      </w:pPr>
    </w:p>
    <w:p w14:paraId="6C6CAC5D" w14:textId="77777777" w:rsidR="006D4B2D" w:rsidRPr="00DD38BD" w:rsidRDefault="006D4B2D" w:rsidP="006D4B2D">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14:paraId="201D5A88" w14:textId="77777777" w:rsidR="006D4B2D" w:rsidRDefault="006D4B2D" w:rsidP="006D4B2D">
      <w:pPr>
        <w:bidi/>
        <w:jc w:val="both"/>
        <w:outlineLvl w:val="0"/>
        <w:rPr>
          <w:rFonts w:cs="David" w:hint="cs"/>
          <w:rtl/>
        </w:rPr>
      </w:pPr>
      <w:r>
        <w:rPr>
          <w:rFonts w:cs="David" w:hint="cs"/>
          <w:b/>
          <w:bCs/>
          <w:rtl/>
        </w:rPr>
        <w:tab/>
      </w:r>
      <w:r>
        <w:rPr>
          <w:rFonts w:cs="David" w:hint="cs"/>
          <w:b/>
          <w:bCs/>
          <w:rtl/>
        </w:rPr>
        <w:tab/>
      </w:r>
      <w:r>
        <w:rPr>
          <w:rFonts w:cs="David" w:hint="cs"/>
          <w:b/>
          <w:bCs/>
          <w:rtl/>
        </w:rPr>
        <w:tab/>
      </w:r>
      <w:r w:rsidRPr="0034448E">
        <w:rPr>
          <w:rFonts w:cs="David" w:hint="cs"/>
          <w:rtl/>
        </w:rPr>
        <w:t>רן בר-</w:t>
      </w:r>
      <w:proofErr w:type="spellStart"/>
      <w:r w:rsidRPr="0034448E">
        <w:rPr>
          <w:rFonts w:cs="David" w:hint="cs"/>
          <w:rtl/>
        </w:rPr>
        <w:t>יושפט</w:t>
      </w:r>
      <w:proofErr w:type="spellEnd"/>
      <w:r>
        <w:rPr>
          <w:rFonts w:cs="David" w:hint="cs"/>
          <w:rtl/>
        </w:rPr>
        <w:t>, מתמחה</w:t>
      </w:r>
    </w:p>
    <w:p w14:paraId="2126D8DE" w14:textId="77777777" w:rsidR="006D4B2D" w:rsidRPr="0034448E" w:rsidRDefault="006D4B2D" w:rsidP="006D4B2D">
      <w:pPr>
        <w:bidi/>
        <w:jc w:val="both"/>
        <w:outlineLvl w:val="0"/>
        <w:rPr>
          <w:rFonts w:cs="David" w:hint="cs"/>
          <w:rtl/>
        </w:rPr>
      </w:pPr>
    </w:p>
    <w:p w14:paraId="6A5A7EBC" w14:textId="77777777" w:rsidR="006D4B2D" w:rsidRDefault="006D4B2D" w:rsidP="006D4B2D">
      <w:pPr>
        <w:bidi/>
        <w:jc w:val="both"/>
        <w:outlineLvl w:val="0"/>
        <w:rPr>
          <w:rFonts w:cs="David" w:hint="cs"/>
          <w:b/>
          <w:bCs/>
          <w:u w:val="single"/>
          <w:rtl/>
        </w:rPr>
      </w:pPr>
    </w:p>
    <w:p w14:paraId="2CBCD414" w14:textId="77777777" w:rsidR="006D4B2D" w:rsidRDefault="006D4B2D" w:rsidP="006D4B2D">
      <w:pPr>
        <w:bidi/>
        <w:jc w:val="both"/>
        <w:outlineLvl w:val="0"/>
        <w:rPr>
          <w:rFonts w:cs="David" w:hint="cs"/>
          <w:b/>
          <w:bCs/>
          <w:u w:val="single"/>
          <w:rtl/>
        </w:rPr>
      </w:pPr>
    </w:p>
    <w:p w14:paraId="6320DEAD" w14:textId="77777777" w:rsidR="006D4B2D" w:rsidRDefault="006D4B2D" w:rsidP="006D4B2D">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7F0B83C3" w14:textId="77777777" w:rsidR="006D4B2D" w:rsidRDefault="006D4B2D" w:rsidP="006D4B2D">
      <w:pPr>
        <w:bidi/>
        <w:jc w:val="both"/>
        <w:rPr>
          <w:rFonts w:cs="David" w:hint="cs"/>
          <w:b/>
          <w:bCs/>
          <w:u w:val="single"/>
          <w:rtl/>
        </w:rPr>
      </w:pPr>
    </w:p>
    <w:p w14:paraId="77CAC5C6" w14:textId="77777777" w:rsidR="006D4B2D" w:rsidRDefault="006D4B2D" w:rsidP="006D4B2D">
      <w:pPr>
        <w:bidi/>
        <w:jc w:val="both"/>
        <w:outlineLvl w:val="0"/>
        <w:rPr>
          <w:rFonts w:cs="David" w:hint="cs"/>
          <w:b/>
          <w:bCs/>
          <w:u w:val="single"/>
          <w:rtl/>
        </w:rPr>
      </w:pPr>
    </w:p>
    <w:p w14:paraId="39123989" w14:textId="77777777" w:rsidR="006D4B2D" w:rsidRDefault="006D4B2D" w:rsidP="006D4B2D">
      <w:pPr>
        <w:bidi/>
        <w:jc w:val="both"/>
        <w:outlineLvl w:val="0"/>
        <w:rPr>
          <w:rFonts w:cs="David" w:hint="cs"/>
          <w:b/>
          <w:bCs/>
          <w:u w:val="single"/>
          <w:rtl/>
        </w:rPr>
      </w:pPr>
    </w:p>
    <w:p w14:paraId="0B36194F" w14:textId="77777777" w:rsidR="006D4B2D" w:rsidRDefault="006D4B2D" w:rsidP="006D4B2D">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3575ABB0" w14:textId="77777777" w:rsidR="006D4B2D" w:rsidRPr="006D4B2D" w:rsidRDefault="006D4B2D" w:rsidP="006D4B2D">
      <w:pPr>
        <w:bidi/>
        <w:jc w:val="center"/>
        <w:rPr>
          <w:rFonts w:cs="David" w:hint="cs"/>
          <w:b/>
          <w:bCs/>
          <w:rtl/>
        </w:rPr>
      </w:pPr>
      <w:r>
        <w:rPr>
          <w:rFonts w:cs="David"/>
          <w:rtl/>
        </w:rPr>
        <w:br w:type="page"/>
      </w:r>
      <w:r w:rsidRPr="006D4B2D">
        <w:rPr>
          <w:rFonts w:cs="David"/>
          <w:b/>
          <w:bCs/>
          <w:rtl/>
        </w:rPr>
        <w:lastRenderedPageBreak/>
        <w:t>הצעת חוק סדרי השלטון והמשפט (ביטול החלת המשפט, השיפוט והמינהל)</w:t>
      </w:r>
    </w:p>
    <w:p w14:paraId="7E485D6B" w14:textId="77777777" w:rsidR="006D4B2D" w:rsidRPr="006D4B2D" w:rsidRDefault="006D4B2D" w:rsidP="006D4B2D">
      <w:pPr>
        <w:bidi/>
        <w:jc w:val="center"/>
        <w:rPr>
          <w:rFonts w:cs="David" w:hint="cs"/>
          <w:b/>
          <w:bCs/>
          <w:rtl/>
        </w:rPr>
      </w:pPr>
      <w:r w:rsidRPr="006D4B2D">
        <w:rPr>
          <w:rFonts w:cs="David"/>
          <w:b/>
          <w:bCs/>
          <w:rtl/>
        </w:rPr>
        <w:t>(תיקון) (עריכת</w:t>
      </w:r>
      <w:r w:rsidRPr="006D4B2D">
        <w:rPr>
          <w:rFonts w:cs="David"/>
          <w:b/>
          <w:bCs/>
        </w:rPr>
        <w:t xml:space="preserve"> </w:t>
      </w:r>
      <w:r w:rsidRPr="006D4B2D">
        <w:rPr>
          <w:rFonts w:cs="David"/>
          <w:b/>
          <w:bCs/>
          <w:rtl/>
        </w:rPr>
        <w:t xml:space="preserve">משאל עם), </w:t>
      </w:r>
      <w:proofErr w:type="spellStart"/>
      <w:r w:rsidRPr="006D4B2D">
        <w:rPr>
          <w:rFonts w:cs="David"/>
          <w:b/>
          <w:bCs/>
          <w:rtl/>
        </w:rPr>
        <w:t>התשס"ח</w:t>
      </w:r>
      <w:proofErr w:type="spellEnd"/>
      <w:r w:rsidRPr="006D4B2D">
        <w:rPr>
          <w:rFonts w:cs="David"/>
          <w:b/>
          <w:bCs/>
          <w:rtl/>
        </w:rPr>
        <w:t xml:space="preserve">-2008 </w:t>
      </w:r>
      <w:r w:rsidRPr="006D4B2D">
        <w:rPr>
          <w:rFonts w:cs="David" w:hint="cs"/>
          <w:b/>
          <w:bCs/>
          <w:rtl/>
        </w:rPr>
        <w:t xml:space="preserve">(כ/238) </w:t>
      </w:r>
      <w:r w:rsidRPr="006D4B2D">
        <w:rPr>
          <w:rFonts w:cs="David"/>
          <w:b/>
          <w:bCs/>
          <w:rtl/>
        </w:rPr>
        <w:t>–</w:t>
      </w:r>
      <w:r w:rsidRPr="006D4B2D">
        <w:rPr>
          <w:rFonts w:cs="David" w:hint="cs"/>
          <w:b/>
          <w:bCs/>
          <w:rtl/>
        </w:rPr>
        <w:t xml:space="preserve"> </w:t>
      </w:r>
    </w:p>
    <w:p w14:paraId="3934D3F3" w14:textId="77777777" w:rsidR="006D4B2D" w:rsidRPr="00AB4A67" w:rsidRDefault="006D4B2D" w:rsidP="006D4B2D">
      <w:pPr>
        <w:bidi/>
        <w:jc w:val="center"/>
        <w:rPr>
          <w:rFonts w:cs="David" w:hint="cs"/>
          <w:b/>
          <w:bCs/>
          <w:u w:val="single"/>
          <w:rtl/>
        </w:rPr>
      </w:pPr>
      <w:r w:rsidRPr="00AB4A67">
        <w:rPr>
          <w:rFonts w:cs="David" w:hint="cs"/>
          <w:b/>
          <w:bCs/>
          <w:u w:val="single"/>
          <w:rtl/>
        </w:rPr>
        <w:t>הכנה לקריאה שנייה ושלישית, לאחר שהוחל דין רציפות</w:t>
      </w:r>
    </w:p>
    <w:p w14:paraId="3AB3D157" w14:textId="77777777" w:rsidR="006D4B2D" w:rsidRDefault="006D4B2D" w:rsidP="006D4B2D">
      <w:pPr>
        <w:bidi/>
        <w:jc w:val="center"/>
        <w:rPr>
          <w:rFonts w:cs="David" w:hint="cs"/>
          <w:rtl/>
        </w:rPr>
      </w:pPr>
    </w:p>
    <w:p w14:paraId="1F72DC10" w14:textId="77777777" w:rsidR="006D4B2D" w:rsidRDefault="006D4B2D" w:rsidP="006D4B2D">
      <w:pPr>
        <w:bidi/>
        <w:jc w:val="both"/>
        <w:rPr>
          <w:rFonts w:cs="David" w:hint="cs"/>
          <w:u w:val="single"/>
          <w:rtl/>
        </w:rPr>
      </w:pPr>
    </w:p>
    <w:p w14:paraId="1471030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E8E7D6F" w14:textId="77777777" w:rsidR="006D4B2D" w:rsidRDefault="006D4B2D" w:rsidP="006D4B2D">
      <w:pPr>
        <w:bidi/>
        <w:jc w:val="both"/>
        <w:rPr>
          <w:rFonts w:cs="David" w:hint="cs"/>
          <w:u w:val="single"/>
          <w:rtl/>
        </w:rPr>
      </w:pPr>
    </w:p>
    <w:p w14:paraId="4B6EED41" w14:textId="77777777" w:rsidR="006D4B2D" w:rsidRDefault="006D4B2D" w:rsidP="006D4B2D">
      <w:pPr>
        <w:bidi/>
        <w:jc w:val="both"/>
        <w:rPr>
          <w:rFonts w:cs="David" w:hint="cs"/>
          <w:rtl/>
        </w:rPr>
      </w:pPr>
      <w:r>
        <w:rPr>
          <w:rFonts w:cs="David" w:hint="cs"/>
          <w:rtl/>
        </w:rPr>
        <w:tab/>
        <w:t>בוקר טוב, אני מתכבד לפתוח את הישיבה. אנחנו מתכנסים שוב לאחר תקופה כדי להשלים את הדיון ב</w:t>
      </w:r>
      <w:r w:rsidRPr="00A81BCE">
        <w:rPr>
          <w:rFonts w:cs="David"/>
          <w:rtl/>
        </w:rPr>
        <w:t>הצעת חוק סדרי השלטון והמשפט (ביטול החלת המשפט, השיפוט והמינהל) (תיקון) (עריכת</w:t>
      </w:r>
      <w:r w:rsidRPr="00A81BCE">
        <w:rPr>
          <w:rFonts w:cs="David"/>
        </w:rPr>
        <w:t xml:space="preserve"> </w:t>
      </w:r>
      <w:r w:rsidRPr="00A81BCE">
        <w:rPr>
          <w:rFonts w:cs="David"/>
          <w:rtl/>
        </w:rPr>
        <w:t xml:space="preserve">משאל עם), </w:t>
      </w:r>
      <w:proofErr w:type="spellStart"/>
      <w:r w:rsidRPr="00A81BCE">
        <w:rPr>
          <w:rFonts w:cs="David"/>
          <w:rtl/>
        </w:rPr>
        <w:t>התשס"ח</w:t>
      </w:r>
      <w:proofErr w:type="spellEnd"/>
      <w:r w:rsidRPr="00A81BCE">
        <w:rPr>
          <w:rFonts w:cs="David"/>
          <w:rtl/>
        </w:rPr>
        <w:t xml:space="preserve">-2008 </w:t>
      </w:r>
      <w:r>
        <w:rPr>
          <w:rFonts w:cs="David" w:hint="cs"/>
          <w:rtl/>
        </w:rPr>
        <w:t>(כ/238).</w:t>
      </w:r>
    </w:p>
    <w:p w14:paraId="7990BFF6" w14:textId="77777777" w:rsidR="006D4B2D" w:rsidRDefault="006D4B2D" w:rsidP="006D4B2D">
      <w:pPr>
        <w:bidi/>
        <w:jc w:val="both"/>
        <w:rPr>
          <w:rFonts w:cs="David" w:hint="cs"/>
          <w:rtl/>
        </w:rPr>
      </w:pPr>
    </w:p>
    <w:p w14:paraId="4121290B" w14:textId="77777777" w:rsidR="006D4B2D" w:rsidRDefault="006D4B2D" w:rsidP="006D4B2D">
      <w:pPr>
        <w:bidi/>
        <w:jc w:val="both"/>
        <w:rPr>
          <w:rFonts w:cs="David" w:hint="cs"/>
          <w:rtl/>
        </w:rPr>
      </w:pPr>
      <w:r>
        <w:rPr>
          <w:rFonts w:cs="David" w:hint="cs"/>
          <w:rtl/>
        </w:rPr>
        <w:tab/>
        <w:t xml:space="preserve">כידוע, לאחר שגמרנו לעבור על החוק, אחרי שנומקו כל ההסתייגויות שהוגשו, והסתיים הדיון למעשה, עשינו איזושהי עצירה כדי לאפשר ולקבל את הערות הממשלה. לא התקבלו ההערות, למרות שכמה וכמה פעמים נאמר לי שהן אמורות להגיע אלינו, ומשכך אני הודעתי למזכיר הממשלה שנקיים היום הצבעה בחוק ובכך נסיים את העניין, כאשר אנחנו מסיקים מהיעדר התגובה, שהכול בסדר ואין מה להעיר. </w:t>
      </w:r>
    </w:p>
    <w:p w14:paraId="30305B65" w14:textId="77777777" w:rsidR="006D4B2D" w:rsidRDefault="006D4B2D" w:rsidP="006D4B2D">
      <w:pPr>
        <w:bidi/>
        <w:jc w:val="both"/>
        <w:rPr>
          <w:rFonts w:cs="David" w:hint="cs"/>
          <w:rtl/>
        </w:rPr>
      </w:pPr>
    </w:p>
    <w:p w14:paraId="4A2F07B5" w14:textId="77777777" w:rsidR="006D4B2D" w:rsidRDefault="006D4B2D" w:rsidP="006D4B2D">
      <w:pPr>
        <w:bidi/>
        <w:jc w:val="both"/>
        <w:rPr>
          <w:rFonts w:cs="David" w:hint="cs"/>
          <w:rtl/>
        </w:rPr>
      </w:pPr>
      <w:r>
        <w:rPr>
          <w:rFonts w:cs="David" w:hint="cs"/>
          <w:rtl/>
        </w:rPr>
        <w:tab/>
        <w:t>בבקשה.</w:t>
      </w:r>
    </w:p>
    <w:p w14:paraId="094798AD" w14:textId="77777777" w:rsidR="006D4B2D" w:rsidRDefault="006D4B2D" w:rsidP="006D4B2D">
      <w:pPr>
        <w:bidi/>
        <w:jc w:val="both"/>
        <w:rPr>
          <w:rFonts w:cs="David" w:hint="cs"/>
          <w:rtl/>
        </w:rPr>
      </w:pPr>
    </w:p>
    <w:p w14:paraId="1AB8EA3C" w14:textId="77777777" w:rsidR="006D4B2D" w:rsidRDefault="006D4B2D" w:rsidP="006D4B2D">
      <w:pPr>
        <w:bidi/>
        <w:jc w:val="both"/>
        <w:rPr>
          <w:rFonts w:cs="David" w:hint="cs"/>
          <w:rtl/>
        </w:rPr>
      </w:pPr>
      <w:r w:rsidRPr="0088726B">
        <w:rPr>
          <w:rFonts w:cs="David" w:hint="cs"/>
          <w:u w:val="single"/>
          <w:rtl/>
        </w:rPr>
        <w:t xml:space="preserve">עמי </w:t>
      </w:r>
      <w:proofErr w:type="spellStart"/>
      <w:r w:rsidRPr="0088726B">
        <w:rPr>
          <w:rFonts w:cs="David" w:hint="cs"/>
          <w:u w:val="single"/>
          <w:rtl/>
        </w:rPr>
        <w:t>ברקוביץ</w:t>
      </w:r>
      <w:proofErr w:type="spellEnd"/>
      <w:r w:rsidRPr="0088726B">
        <w:rPr>
          <w:rFonts w:cs="David"/>
          <w:u w:val="single"/>
          <w:rtl/>
        </w:rPr>
        <w:t>'</w:t>
      </w:r>
      <w:r w:rsidRPr="0088726B">
        <w:rPr>
          <w:rFonts w:cs="David" w:hint="cs"/>
          <w:u w:val="single"/>
          <w:rtl/>
        </w:rPr>
        <w:t>:</w:t>
      </w:r>
    </w:p>
    <w:p w14:paraId="42FEBAEA" w14:textId="77777777" w:rsidR="006D4B2D" w:rsidRDefault="006D4B2D" w:rsidP="006D4B2D">
      <w:pPr>
        <w:bidi/>
        <w:jc w:val="both"/>
        <w:rPr>
          <w:rFonts w:cs="David" w:hint="cs"/>
          <w:rtl/>
        </w:rPr>
      </w:pPr>
    </w:p>
    <w:p w14:paraId="415588E9" w14:textId="77777777" w:rsidR="006D4B2D" w:rsidRDefault="006D4B2D" w:rsidP="006D4B2D">
      <w:pPr>
        <w:bidi/>
        <w:jc w:val="both"/>
        <w:rPr>
          <w:rFonts w:cs="David" w:hint="cs"/>
          <w:rtl/>
        </w:rPr>
      </w:pPr>
      <w:r>
        <w:rPr>
          <w:rFonts w:cs="David" w:hint="cs"/>
          <w:rtl/>
        </w:rPr>
        <w:tab/>
        <w:t>רק לצורך הפרוטוקול אזכיר את המכתב שהופנה לאדוני.</w:t>
      </w:r>
    </w:p>
    <w:p w14:paraId="09722DB0" w14:textId="77777777" w:rsidR="006D4B2D" w:rsidRDefault="006D4B2D" w:rsidP="006D4B2D">
      <w:pPr>
        <w:bidi/>
        <w:jc w:val="both"/>
        <w:rPr>
          <w:rFonts w:cs="David" w:hint="cs"/>
          <w:rtl/>
        </w:rPr>
      </w:pPr>
    </w:p>
    <w:p w14:paraId="7C4F60A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C3BA47D" w14:textId="77777777" w:rsidR="006D4B2D" w:rsidRDefault="006D4B2D" w:rsidP="006D4B2D">
      <w:pPr>
        <w:bidi/>
        <w:jc w:val="both"/>
        <w:rPr>
          <w:rFonts w:cs="David" w:hint="cs"/>
          <w:u w:val="single"/>
          <w:rtl/>
        </w:rPr>
      </w:pPr>
    </w:p>
    <w:p w14:paraId="6721FD57" w14:textId="77777777" w:rsidR="006D4B2D" w:rsidRDefault="006D4B2D" w:rsidP="006D4B2D">
      <w:pPr>
        <w:bidi/>
        <w:jc w:val="both"/>
        <w:rPr>
          <w:rFonts w:cs="David" w:hint="cs"/>
          <w:rtl/>
        </w:rPr>
      </w:pPr>
      <w:r>
        <w:rPr>
          <w:rFonts w:cs="David" w:hint="cs"/>
          <w:rtl/>
        </w:rPr>
        <w:tab/>
        <w:t>נכון. אני קיבלתי מכתב שבו ועדת השרים הודיעה לי שהיא מבקשת שוב ארכה נוספת של כמה חודשים, אחרי שכבר מוצו חמש פעמים הארכות שניתנו, מבלי שהתקבלה שום החלטה, ולמעשה, למיטב ידיעתי, לא התקיים שום דיון לגופו של עניין באופן מעמיק. אני הודעתי למזכיר הממשלה שאני מודה לו על המכתב, אבל אם אנחנו באים באמת בכוונה לקדם את החוק ולא בכוונה לעשות כל מיני מהלכים אחרים, אין לי אלא להסיק שאם חלפו כל כך הרבה חודשים ואין עמדה, אז או אי אפשר לגבש עמדה או לא רוצים לגבש עמדה או הכול בסדר. השורה התחתונה של כל אחת מהאפשרויות האלה היא שהגיע הזמן לעבור להצבעה, וכך אנו עושים.</w:t>
      </w:r>
    </w:p>
    <w:p w14:paraId="1E00D9B6" w14:textId="77777777" w:rsidR="006D4B2D" w:rsidRDefault="006D4B2D" w:rsidP="006D4B2D">
      <w:pPr>
        <w:bidi/>
        <w:jc w:val="both"/>
        <w:rPr>
          <w:rFonts w:cs="David" w:hint="cs"/>
          <w:rtl/>
        </w:rPr>
      </w:pPr>
    </w:p>
    <w:p w14:paraId="21ACCC33" w14:textId="77777777" w:rsidR="006D4B2D" w:rsidRDefault="006D4B2D" w:rsidP="006D4B2D">
      <w:pPr>
        <w:bidi/>
        <w:jc w:val="both"/>
        <w:rPr>
          <w:rFonts w:cs="David" w:hint="cs"/>
          <w:rtl/>
        </w:rPr>
      </w:pPr>
      <w:r w:rsidRPr="0088726B">
        <w:rPr>
          <w:rFonts w:cs="David" w:hint="cs"/>
          <w:u w:val="single"/>
          <w:rtl/>
        </w:rPr>
        <w:t xml:space="preserve">עמי </w:t>
      </w:r>
      <w:proofErr w:type="spellStart"/>
      <w:r w:rsidRPr="0088726B">
        <w:rPr>
          <w:rFonts w:cs="David" w:hint="cs"/>
          <w:u w:val="single"/>
          <w:rtl/>
        </w:rPr>
        <w:t>ברקוביץ</w:t>
      </w:r>
      <w:proofErr w:type="spellEnd"/>
      <w:r w:rsidRPr="0088726B">
        <w:rPr>
          <w:rFonts w:cs="David"/>
          <w:u w:val="single"/>
          <w:rtl/>
        </w:rPr>
        <w:t>'</w:t>
      </w:r>
      <w:r w:rsidRPr="0088726B">
        <w:rPr>
          <w:rFonts w:cs="David" w:hint="cs"/>
          <w:u w:val="single"/>
          <w:rtl/>
        </w:rPr>
        <w:t>:</w:t>
      </w:r>
    </w:p>
    <w:p w14:paraId="7D227307" w14:textId="77777777" w:rsidR="006D4B2D" w:rsidRDefault="006D4B2D" w:rsidP="006D4B2D">
      <w:pPr>
        <w:bidi/>
        <w:jc w:val="both"/>
        <w:rPr>
          <w:rFonts w:cs="David" w:hint="cs"/>
          <w:rtl/>
        </w:rPr>
      </w:pPr>
    </w:p>
    <w:p w14:paraId="2DA3BDB8" w14:textId="77777777" w:rsidR="006D4B2D" w:rsidRDefault="006D4B2D" w:rsidP="006D4B2D">
      <w:pPr>
        <w:bidi/>
        <w:jc w:val="both"/>
        <w:rPr>
          <w:rFonts w:cs="David" w:hint="cs"/>
          <w:rtl/>
        </w:rPr>
      </w:pPr>
      <w:r>
        <w:rPr>
          <w:rFonts w:cs="David" w:hint="cs"/>
          <w:rtl/>
        </w:rPr>
        <w:tab/>
        <w:t>הדיון בעצם טרם הסתיים, לא הושלמה- -</w:t>
      </w:r>
    </w:p>
    <w:p w14:paraId="7DB1FE27" w14:textId="77777777" w:rsidR="006D4B2D" w:rsidRDefault="006D4B2D" w:rsidP="006D4B2D">
      <w:pPr>
        <w:bidi/>
        <w:jc w:val="both"/>
        <w:rPr>
          <w:rFonts w:cs="David" w:hint="cs"/>
          <w:rtl/>
        </w:rPr>
      </w:pPr>
    </w:p>
    <w:p w14:paraId="307014D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6DCE49B" w14:textId="77777777" w:rsidR="006D4B2D" w:rsidRDefault="006D4B2D" w:rsidP="006D4B2D">
      <w:pPr>
        <w:bidi/>
        <w:jc w:val="both"/>
        <w:rPr>
          <w:rFonts w:cs="David" w:hint="cs"/>
          <w:u w:val="single"/>
          <w:rtl/>
        </w:rPr>
      </w:pPr>
    </w:p>
    <w:p w14:paraId="733B0059" w14:textId="77777777" w:rsidR="006D4B2D" w:rsidRDefault="006D4B2D" w:rsidP="006D4B2D">
      <w:pPr>
        <w:bidi/>
        <w:jc w:val="both"/>
        <w:rPr>
          <w:rFonts w:cs="David" w:hint="cs"/>
          <w:rtl/>
        </w:rPr>
      </w:pPr>
      <w:r>
        <w:rPr>
          <w:rFonts w:cs="David" w:hint="cs"/>
          <w:rtl/>
        </w:rPr>
        <w:tab/>
        <w:t>ברור שזו עמדת הממשלה, ועמדה שאני, כפי שהודעתי, ואני מודיע גם לפרוטוקול, אני לא מקבל אותה, אבל זו עמדת הממשלה.</w:t>
      </w:r>
    </w:p>
    <w:p w14:paraId="398941B4" w14:textId="77777777" w:rsidR="006D4B2D" w:rsidRDefault="006D4B2D" w:rsidP="006D4B2D">
      <w:pPr>
        <w:bidi/>
        <w:jc w:val="both"/>
        <w:rPr>
          <w:rFonts w:cs="David" w:hint="cs"/>
          <w:rtl/>
        </w:rPr>
      </w:pPr>
    </w:p>
    <w:p w14:paraId="61AA7B78" w14:textId="77777777" w:rsidR="006D4B2D" w:rsidRDefault="006D4B2D" w:rsidP="006D4B2D">
      <w:pPr>
        <w:bidi/>
        <w:jc w:val="both"/>
        <w:rPr>
          <w:rFonts w:cs="David" w:hint="cs"/>
          <w:rtl/>
        </w:rPr>
      </w:pPr>
      <w:r w:rsidRPr="0088726B">
        <w:rPr>
          <w:rFonts w:cs="David" w:hint="cs"/>
          <w:u w:val="single"/>
          <w:rtl/>
        </w:rPr>
        <w:t>ארבל אסטרחן:</w:t>
      </w:r>
    </w:p>
    <w:p w14:paraId="644F85B4" w14:textId="77777777" w:rsidR="006D4B2D" w:rsidRDefault="006D4B2D" w:rsidP="006D4B2D">
      <w:pPr>
        <w:bidi/>
        <w:jc w:val="both"/>
        <w:rPr>
          <w:rFonts w:cs="David" w:hint="cs"/>
          <w:rtl/>
        </w:rPr>
      </w:pPr>
    </w:p>
    <w:p w14:paraId="59C945CC" w14:textId="77777777" w:rsidR="006D4B2D" w:rsidRDefault="006D4B2D" w:rsidP="006D4B2D">
      <w:pPr>
        <w:bidi/>
        <w:jc w:val="both"/>
        <w:rPr>
          <w:rFonts w:cs="David" w:hint="cs"/>
          <w:rtl/>
        </w:rPr>
      </w:pPr>
      <w:r>
        <w:rPr>
          <w:rFonts w:cs="David" w:hint="cs"/>
          <w:rtl/>
        </w:rPr>
        <w:tab/>
        <w:t>אולי צריך גם לומר שלכן אין תמיכה בעלות של הצעת החוק.</w:t>
      </w:r>
    </w:p>
    <w:p w14:paraId="1987832C" w14:textId="77777777" w:rsidR="006D4B2D" w:rsidRDefault="006D4B2D" w:rsidP="006D4B2D">
      <w:pPr>
        <w:bidi/>
        <w:jc w:val="both"/>
        <w:rPr>
          <w:rFonts w:cs="David" w:hint="cs"/>
          <w:rtl/>
        </w:rPr>
      </w:pPr>
    </w:p>
    <w:p w14:paraId="7EBFDD3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1966398" w14:textId="77777777" w:rsidR="006D4B2D" w:rsidRDefault="006D4B2D" w:rsidP="006D4B2D">
      <w:pPr>
        <w:bidi/>
        <w:jc w:val="both"/>
        <w:rPr>
          <w:rFonts w:cs="David" w:hint="cs"/>
          <w:u w:val="single"/>
          <w:rtl/>
        </w:rPr>
      </w:pPr>
    </w:p>
    <w:p w14:paraId="2177852E" w14:textId="77777777" w:rsidR="006D4B2D" w:rsidRDefault="006D4B2D" w:rsidP="006D4B2D">
      <w:pPr>
        <w:bidi/>
        <w:jc w:val="both"/>
        <w:rPr>
          <w:rFonts w:cs="David" w:hint="cs"/>
          <w:rtl/>
        </w:rPr>
      </w:pPr>
      <w:r>
        <w:rPr>
          <w:rFonts w:cs="David" w:hint="cs"/>
          <w:rtl/>
        </w:rPr>
        <w:tab/>
        <w:t xml:space="preserve">אני לא יודע מה כרגע יש או אין </w:t>
      </w:r>
      <w:r>
        <w:rPr>
          <w:rFonts w:cs="David"/>
          <w:rtl/>
        </w:rPr>
        <w:t>–</w:t>
      </w:r>
      <w:r>
        <w:rPr>
          <w:rFonts w:cs="David" w:hint="cs"/>
          <w:rtl/>
        </w:rPr>
        <w:t xml:space="preserve"> זה נראה כשנגיע לקריאה השנייה והשלישית במליאה, אבל בשלב הזה אנחנו מצביעים על ההצעה כפי שהיא.</w:t>
      </w:r>
    </w:p>
    <w:p w14:paraId="013CE9B7" w14:textId="77777777" w:rsidR="006D4B2D" w:rsidRDefault="006D4B2D" w:rsidP="006D4B2D">
      <w:pPr>
        <w:bidi/>
        <w:jc w:val="both"/>
        <w:rPr>
          <w:rFonts w:cs="David" w:hint="cs"/>
          <w:rtl/>
        </w:rPr>
      </w:pPr>
    </w:p>
    <w:p w14:paraId="18DEC735"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358CF8CC" w14:textId="77777777" w:rsidR="006D4B2D" w:rsidRDefault="006D4B2D" w:rsidP="006D4B2D">
      <w:pPr>
        <w:bidi/>
        <w:jc w:val="both"/>
        <w:rPr>
          <w:rFonts w:cs="David" w:hint="cs"/>
          <w:u w:val="single"/>
          <w:rtl/>
        </w:rPr>
      </w:pPr>
    </w:p>
    <w:p w14:paraId="7C318675" w14:textId="77777777" w:rsidR="006D4B2D" w:rsidRDefault="006D4B2D" w:rsidP="006D4B2D">
      <w:pPr>
        <w:bidi/>
        <w:jc w:val="both"/>
        <w:rPr>
          <w:rFonts w:cs="David" w:hint="cs"/>
          <w:rtl/>
        </w:rPr>
      </w:pPr>
      <w:r>
        <w:rPr>
          <w:rFonts w:cs="David" w:hint="cs"/>
          <w:rtl/>
        </w:rPr>
        <w:tab/>
        <w:t xml:space="preserve">אני מניח שאני נציג האופוזיציה והממשלה ביחד בישיבה הזאת. </w:t>
      </w:r>
    </w:p>
    <w:p w14:paraId="13001EA8" w14:textId="77777777" w:rsidR="006D4B2D" w:rsidRDefault="006D4B2D" w:rsidP="006D4B2D">
      <w:pPr>
        <w:bidi/>
        <w:jc w:val="both"/>
        <w:rPr>
          <w:rFonts w:cs="David" w:hint="cs"/>
          <w:rtl/>
        </w:rPr>
      </w:pPr>
    </w:p>
    <w:p w14:paraId="06A4D918" w14:textId="77777777" w:rsidR="006D4B2D" w:rsidRDefault="006D4B2D" w:rsidP="006D4B2D">
      <w:pPr>
        <w:keepLines/>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D291AD2" w14:textId="77777777" w:rsidR="006D4B2D" w:rsidRDefault="006D4B2D" w:rsidP="006D4B2D">
      <w:pPr>
        <w:keepLines/>
        <w:bidi/>
        <w:jc w:val="both"/>
        <w:rPr>
          <w:rFonts w:cs="David" w:hint="cs"/>
          <w:u w:val="single"/>
          <w:rtl/>
        </w:rPr>
      </w:pPr>
    </w:p>
    <w:p w14:paraId="2CF6F7D5" w14:textId="77777777" w:rsidR="006D4B2D" w:rsidRDefault="006D4B2D" w:rsidP="006D4B2D">
      <w:pPr>
        <w:keepLines/>
        <w:bidi/>
        <w:jc w:val="both"/>
        <w:rPr>
          <w:rFonts w:cs="David" w:hint="cs"/>
          <w:rtl/>
        </w:rPr>
      </w:pPr>
      <w:r>
        <w:rPr>
          <w:rFonts w:cs="David" w:hint="cs"/>
          <w:rtl/>
        </w:rPr>
        <w:tab/>
        <w:t>זה קורה.</w:t>
      </w:r>
    </w:p>
    <w:p w14:paraId="198E5E81" w14:textId="77777777" w:rsidR="006D4B2D" w:rsidRDefault="006D4B2D" w:rsidP="006D4B2D">
      <w:pPr>
        <w:bidi/>
        <w:jc w:val="both"/>
        <w:rPr>
          <w:rFonts w:cs="David" w:hint="cs"/>
          <w:rtl/>
        </w:rPr>
      </w:pPr>
    </w:p>
    <w:p w14:paraId="05CC3037"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05626E0C" w14:textId="77777777" w:rsidR="006D4B2D" w:rsidRDefault="006D4B2D" w:rsidP="006D4B2D">
      <w:pPr>
        <w:bidi/>
        <w:jc w:val="both"/>
        <w:rPr>
          <w:rFonts w:cs="David" w:hint="cs"/>
          <w:u w:val="single"/>
          <w:rtl/>
        </w:rPr>
      </w:pPr>
    </w:p>
    <w:p w14:paraId="2C248173" w14:textId="77777777" w:rsidR="006D4B2D" w:rsidRDefault="006D4B2D" w:rsidP="006D4B2D">
      <w:pPr>
        <w:bidi/>
        <w:jc w:val="both"/>
        <w:rPr>
          <w:rFonts w:cs="David" w:hint="cs"/>
          <w:rtl/>
        </w:rPr>
      </w:pPr>
      <w:r>
        <w:rPr>
          <w:rFonts w:cs="David" w:hint="cs"/>
          <w:rtl/>
        </w:rPr>
        <w:tab/>
        <w:t xml:space="preserve">אבל אני מבין שאתם מרוצים מהממשלה הזו, כי כך בעצם היא עובדת </w:t>
      </w:r>
      <w:r>
        <w:rPr>
          <w:rFonts w:cs="David"/>
          <w:rtl/>
        </w:rPr>
        <w:t>–</w:t>
      </w:r>
      <w:r>
        <w:rPr>
          <w:rFonts w:cs="David" w:hint="cs"/>
          <w:rtl/>
        </w:rPr>
        <w:t xml:space="preserve"> היא לא מחליטה, היא לא עושה כלום, ואתם עושים מה שאתם רוצים. זה בסדר גמור.</w:t>
      </w:r>
    </w:p>
    <w:p w14:paraId="0F86F05F" w14:textId="77777777" w:rsidR="006D4B2D" w:rsidRDefault="006D4B2D" w:rsidP="006D4B2D">
      <w:pPr>
        <w:bidi/>
        <w:jc w:val="both"/>
        <w:rPr>
          <w:rFonts w:cs="David" w:hint="cs"/>
          <w:rtl/>
        </w:rPr>
      </w:pPr>
    </w:p>
    <w:p w14:paraId="46C02CF3"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5894835" w14:textId="77777777" w:rsidR="006D4B2D" w:rsidRDefault="006D4B2D" w:rsidP="006D4B2D">
      <w:pPr>
        <w:bidi/>
        <w:jc w:val="both"/>
        <w:rPr>
          <w:rFonts w:cs="David" w:hint="cs"/>
          <w:u w:val="single"/>
          <w:rtl/>
        </w:rPr>
      </w:pPr>
    </w:p>
    <w:p w14:paraId="0EA4029B" w14:textId="77777777" w:rsidR="006D4B2D" w:rsidRDefault="006D4B2D" w:rsidP="006D4B2D">
      <w:pPr>
        <w:bidi/>
        <w:jc w:val="both"/>
        <w:rPr>
          <w:rFonts w:cs="David" w:hint="cs"/>
          <w:rtl/>
        </w:rPr>
      </w:pPr>
      <w:r>
        <w:rPr>
          <w:rFonts w:cs="David" w:hint="cs"/>
          <w:rtl/>
        </w:rPr>
        <w:tab/>
        <w:t>אנחנו מאוד מרוצים מהממשלה, בזה אין ספק. אנחנו גם תומכים בה ואנחנו גם מקלים עליה לעשות דברים טובים שהיא רוצה ולא תמיד מספיקה לעשות מפאת העומס שמוטל עליה.</w:t>
      </w:r>
    </w:p>
    <w:p w14:paraId="4504B69F" w14:textId="77777777" w:rsidR="006D4B2D" w:rsidRDefault="006D4B2D" w:rsidP="006D4B2D">
      <w:pPr>
        <w:bidi/>
        <w:jc w:val="both"/>
        <w:rPr>
          <w:rFonts w:cs="David" w:hint="cs"/>
          <w:rtl/>
        </w:rPr>
      </w:pPr>
    </w:p>
    <w:p w14:paraId="60DEC215"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5CC8950A" w14:textId="77777777" w:rsidR="006D4B2D" w:rsidRDefault="006D4B2D" w:rsidP="006D4B2D">
      <w:pPr>
        <w:bidi/>
        <w:jc w:val="both"/>
        <w:rPr>
          <w:rFonts w:cs="David" w:hint="cs"/>
          <w:u w:val="single"/>
          <w:rtl/>
        </w:rPr>
      </w:pPr>
    </w:p>
    <w:p w14:paraId="160A92AD" w14:textId="77777777" w:rsidR="006D4B2D" w:rsidRDefault="006D4B2D" w:rsidP="006D4B2D">
      <w:pPr>
        <w:bidi/>
        <w:jc w:val="both"/>
        <w:rPr>
          <w:rFonts w:cs="David" w:hint="cs"/>
          <w:rtl/>
        </w:rPr>
      </w:pPr>
      <w:r>
        <w:rPr>
          <w:rFonts w:cs="David" w:hint="cs"/>
          <w:rtl/>
        </w:rPr>
        <w:tab/>
        <w:t>לא, מפאת קוצר המסים. הם פשוט לא מבינים את העוצמות הגדולות שנובעות, לא מצליחים להתרומם לשיעורים הגבוהים האלה.</w:t>
      </w:r>
    </w:p>
    <w:p w14:paraId="2EA9BBDC" w14:textId="77777777" w:rsidR="006D4B2D" w:rsidRDefault="006D4B2D" w:rsidP="006D4B2D">
      <w:pPr>
        <w:bidi/>
        <w:jc w:val="both"/>
        <w:rPr>
          <w:rFonts w:cs="David" w:hint="cs"/>
          <w:rtl/>
        </w:rPr>
      </w:pPr>
    </w:p>
    <w:p w14:paraId="4098A590"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B145975" w14:textId="77777777" w:rsidR="006D4B2D" w:rsidRDefault="006D4B2D" w:rsidP="006D4B2D">
      <w:pPr>
        <w:bidi/>
        <w:jc w:val="both"/>
        <w:rPr>
          <w:rFonts w:cs="David" w:hint="cs"/>
          <w:u w:val="single"/>
          <w:rtl/>
        </w:rPr>
      </w:pPr>
    </w:p>
    <w:p w14:paraId="16B8B6AC" w14:textId="77777777" w:rsidR="006D4B2D" w:rsidRDefault="006D4B2D" w:rsidP="006D4B2D">
      <w:pPr>
        <w:bidi/>
        <w:jc w:val="both"/>
        <w:rPr>
          <w:rFonts w:cs="David" w:hint="cs"/>
          <w:rtl/>
        </w:rPr>
      </w:pPr>
      <w:r>
        <w:rPr>
          <w:rFonts w:cs="David" w:hint="cs"/>
          <w:rtl/>
        </w:rPr>
        <w:tab/>
        <w:t>ארבל, ביקשת הערה לגבי תיקון קטן מבחינת הניסוח.</w:t>
      </w:r>
    </w:p>
    <w:p w14:paraId="47449DCE" w14:textId="77777777" w:rsidR="006D4B2D" w:rsidRDefault="006D4B2D" w:rsidP="006D4B2D">
      <w:pPr>
        <w:bidi/>
        <w:jc w:val="both"/>
        <w:rPr>
          <w:rFonts w:cs="David" w:hint="cs"/>
          <w:rtl/>
        </w:rPr>
      </w:pPr>
    </w:p>
    <w:p w14:paraId="2E66BFF4" w14:textId="77777777" w:rsidR="006D4B2D" w:rsidRDefault="006D4B2D" w:rsidP="006D4B2D">
      <w:pPr>
        <w:bidi/>
        <w:jc w:val="both"/>
        <w:rPr>
          <w:rFonts w:cs="David" w:hint="cs"/>
          <w:rtl/>
        </w:rPr>
      </w:pPr>
      <w:r w:rsidRPr="0088726B">
        <w:rPr>
          <w:rFonts w:cs="David" w:hint="cs"/>
          <w:u w:val="single"/>
          <w:rtl/>
        </w:rPr>
        <w:t>ארבל אסטרחן:</w:t>
      </w:r>
    </w:p>
    <w:p w14:paraId="36DEBE7F" w14:textId="77777777" w:rsidR="006D4B2D" w:rsidRDefault="006D4B2D" w:rsidP="006D4B2D">
      <w:pPr>
        <w:bidi/>
        <w:jc w:val="both"/>
        <w:rPr>
          <w:rFonts w:cs="David" w:hint="cs"/>
          <w:rtl/>
        </w:rPr>
      </w:pPr>
    </w:p>
    <w:p w14:paraId="1A3ED339" w14:textId="77777777" w:rsidR="006D4B2D" w:rsidRDefault="006D4B2D" w:rsidP="006D4B2D">
      <w:pPr>
        <w:bidi/>
        <w:jc w:val="both"/>
        <w:rPr>
          <w:rFonts w:cs="David" w:hint="cs"/>
          <w:rtl/>
        </w:rPr>
      </w:pPr>
      <w:r>
        <w:rPr>
          <w:rFonts w:cs="David" w:hint="cs"/>
          <w:rtl/>
        </w:rPr>
        <w:tab/>
        <w:t xml:space="preserve">מבחינת הנוסח, הוועדה עברה כבר על הנוסח, והוא הונח בפניכם בכל הישיבות וגם בישיבה הזאת והופץ. רק הפנו את תשומת לבי לאיזושהי הערה שאני חושבת שגם נזכרה באחת הישיבות </w:t>
      </w:r>
      <w:r>
        <w:rPr>
          <w:rFonts w:cs="David"/>
          <w:rtl/>
        </w:rPr>
        <w:t>–</w:t>
      </w:r>
      <w:r>
        <w:rPr>
          <w:rFonts w:cs="David" w:hint="cs"/>
          <w:rtl/>
        </w:rPr>
        <w:t xml:space="preserve"> יש לנו הסעיף המרכזי, שמופיע אצלכם בסעיף 3 בעמוד הראשון ובעמוד השני של הצעת החוק, שאומרת את לב החוק, ש"הממשלה לא תאשרר הסכם הטעון אשרור ולא תחתום על הסכם שאינו טעון אשרור שלפיו המשפט, השיפוט והמינהל לא יחולו על שטח אלא לאחר שאושר על ידי הכנסת ובמשאל עם", כלומר כאשר מדובר בהסכם, הממשלה מביאה דבר בפני הכנסת, יש החלטת כנסת, משאל עם, והדבר חוזר לממשלה לאישור או אשרור. סעיף קטן (ב) באותו סעיף מדבר על מצב שבו אין הסכם אלא יש איזושהי החלטה חד צדדית, ואז כרגע זה מנוסח שהחלטת ממשלה, שלפיה המשפט, השיפוט והמינהל לא יחולו עוד על שטח, לא תהיה בתוקף אלא לאחר אישור הכנסת ומשאל עם לפי אותה פרוצדורה, ואפשר היה להבין מזה כאילו זה אוטומטית נכנס לתוקף לאחר משאל העם, ובשביל להבהיר, שזה צריך לחזור לממשלה, כפי שהסכם חוזר לממשלה אחרי משאל עם ואישור הכנסת. מבחינת הניסוח, אולי לכתוב שהחלטת ממשלה כזו טעונה אישור של הכנסת ומשאל עם, כפי שמופיע, אגב, בנוסח החוק הקיים היום.</w:t>
      </w:r>
    </w:p>
    <w:p w14:paraId="7739F750" w14:textId="77777777" w:rsidR="006D4B2D" w:rsidRDefault="006D4B2D" w:rsidP="006D4B2D">
      <w:pPr>
        <w:bidi/>
        <w:jc w:val="both"/>
        <w:rPr>
          <w:rFonts w:cs="David" w:hint="cs"/>
          <w:rtl/>
        </w:rPr>
      </w:pPr>
    </w:p>
    <w:p w14:paraId="05D1AE74"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81E4B51" w14:textId="77777777" w:rsidR="006D4B2D" w:rsidRDefault="006D4B2D" w:rsidP="006D4B2D">
      <w:pPr>
        <w:bidi/>
        <w:jc w:val="both"/>
        <w:rPr>
          <w:rFonts w:cs="David" w:hint="cs"/>
          <w:u w:val="single"/>
          <w:rtl/>
        </w:rPr>
      </w:pPr>
    </w:p>
    <w:p w14:paraId="1D3C3E97" w14:textId="77777777" w:rsidR="006D4B2D" w:rsidRDefault="006D4B2D" w:rsidP="006D4B2D">
      <w:pPr>
        <w:bidi/>
        <w:jc w:val="both"/>
        <w:rPr>
          <w:rFonts w:cs="David" w:hint="cs"/>
          <w:rtl/>
        </w:rPr>
      </w:pPr>
      <w:r>
        <w:rPr>
          <w:rFonts w:cs="David" w:hint="cs"/>
          <w:rtl/>
        </w:rPr>
        <w:tab/>
        <w:t>בסדר. אז נראה את החוק המונח בפנינו ככולל את ההערה הזו.</w:t>
      </w:r>
    </w:p>
    <w:p w14:paraId="2B39EA5E" w14:textId="77777777" w:rsidR="006D4B2D" w:rsidRDefault="006D4B2D" w:rsidP="006D4B2D">
      <w:pPr>
        <w:bidi/>
        <w:jc w:val="both"/>
        <w:rPr>
          <w:rFonts w:cs="David" w:hint="cs"/>
          <w:rtl/>
        </w:rPr>
      </w:pPr>
    </w:p>
    <w:p w14:paraId="67E0E4DF" w14:textId="77777777" w:rsidR="006D4B2D" w:rsidRDefault="006D4B2D" w:rsidP="006D4B2D">
      <w:pPr>
        <w:bidi/>
        <w:jc w:val="both"/>
        <w:rPr>
          <w:rFonts w:cs="David" w:hint="cs"/>
          <w:rtl/>
        </w:rPr>
      </w:pPr>
      <w:r w:rsidRPr="0088726B">
        <w:rPr>
          <w:rFonts w:cs="David" w:hint="cs"/>
          <w:u w:val="single"/>
          <w:rtl/>
        </w:rPr>
        <w:t>ארבל אסטרחן:</w:t>
      </w:r>
    </w:p>
    <w:p w14:paraId="39B93F37" w14:textId="77777777" w:rsidR="006D4B2D" w:rsidRDefault="006D4B2D" w:rsidP="006D4B2D">
      <w:pPr>
        <w:bidi/>
        <w:jc w:val="both"/>
        <w:rPr>
          <w:rFonts w:cs="David" w:hint="cs"/>
          <w:rtl/>
        </w:rPr>
      </w:pPr>
    </w:p>
    <w:p w14:paraId="12BAF2A8" w14:textId="77777777" w:rsidR="006D4B2D" w:rsidRDefault="006D4B2D" w:rsidP="006D4B2D">
      <w:pPr>
        <w:bidi/>
        <w:jc w:val="both"/>
        <w:rPr>
          <w:rFonts w:cs="David" w:hint="cs"/>
          <w:rtl/>
        </w:rPr>
      </w:pPr>
      <w:r>
        <w:rPr>
          <w:rFonts w:cs="David" w:hint="cs"/>
          <w:rtl/>
        </w:rPr>
        <w:tab/>
        <w:t xml:space="preserve">ועוד הערה </w:t>
      </w:r>
      <w:r>
        <w:rPr>
          <w:rFonts w:cs="David"/>
          <w:rtl/>
        </w:rPr>
        <w:t>–</w:t>
      </w:r>
      <w:r>
        <w:rPr>
          <w:rFonts w:cs="David" w:hint="cs"/>
          <w:rtl/>
        </w:rPr>
        <w:t xml:space="preserve"> היות שאין יום שבתון, אמרנו שיום עריכת משאל עם יהיה יום בחירה, ובישיבה הקודמת דיברנו על כך שהשר או הממשלה יקבעו סוגי עובדים שחייבים לעבוד באותו יום. היות שהשר האחראי פה הוא שר הפנים, חשבנו שלא הוא השר המתאים לקבוע דברים כאלה, ולכן מוצע כאן שוועדת הבחירות היא זו שתקבע, כפי שקיים היום ביום השבתון - היא קובעת שירותים שחייבים לעבוד באותו יום. אלה ההערות.</w:t>
      </w:r>
    </w:p>
    <w:p w14:paraId="28FBCA0F" w14:textId="77777777" w:rsidR="006D4B2D" w:rsidRDefault="006D4B2D" w:rsidP="006D4B2D">
      <w:pPr>
        <w:bidi/>
        <w:jc w:val="both"/>
        <w:rPr>
          <w:rFonts w:cs="David" w:hint="cs"/>
          <w:rtl/>
        </w:rPr>
      </w:pPr>
    </w:p>
    <w:p w14:paraId="5E836FAC"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3600B99" w14:textId="77777777" w:rsidR="006D4B2D" w:rsidRDefault="006D4B2D" w:rsidP="006D4B2D">
      <w:pPr>
        <w:bidi/>
        <w:jc w:val="both"/>
        <w:rPr>
          <w:rFonts w:cs="David" w:hint="cs"/>
          <w:u w:val="single"/>
          <w:rtl/>
        </w:rPr>
      </w:pPr>
    </w:p>
    <w:p w14:paraId="46A9DEEC" w14:textId="77777777" w:rsidR="006D4B2D" w:rsidRDefault="006D4B2D" w:rsidP="006D4B2D">
      <w:pPr>
        <w:bidi/>
        <w:jc w:val="both"/>
        <w:rPr>
          <w:rFonts w:cs="David" w:hint="cs"/>
          <w:rtl/>
        </w:rPr>
      </w:pPr>
      <w:r>
        <w:rPr>
          <w:rFonts w:cs="David" w:hint="cs"/>
          <w:rtl/>
        </w:rPr>
        <w:tab/>
        <w:t>מאה אחוז, תודה רבה. אנחנו נראה אותן כמשולבות בתוך החוק.</w:t>
      </w:r>
    </w:p>
    <w:p w14:paraId="7DD9E4C3" w14:textId="77777777" w:rsidR="006D4B2D" w:rsidRDefault="006D4B2D" w:rsidP="006D4B2D">
      <w:pPr>
        <w:bidi/>
        <w:jc w:val="both"/>
        <w:rPr>
          <w:rFonts w:cs="David" w:hint="cs"/>
          <w:rtl/>
        </w:rPr>
      </w:pPr>
    </w:p>
    <w:p w14:paraId="2B2A15A9" w14:textId="77777777" w:rsidR="006D4B2D" w:rsidRDefault="006D4B2D" w:rsidP="006D4B2D">
      <w:pPr>
        <w:bidi/>
        <w:ind w:firstLine="720"/>
        <w:jc w:val="both"/>
        <w:rPr>
          <w:rFonts w:cs="David" w:hint="cs"/>
          <w:rtl/>
        </w:rPr>
      </w:pPr>
      <w:r>
        <w:rPr>
          <w:rFonts w:cs="David" w:hint="cs"/>
          <w:rtl/>
        </w:rPr>
        <w:t xml:space="preserve">רבותיי, אני עובר להצבעה. אנו עוברים להסתייגויות שמונחות בפניכם בעמוד 28. ההסתייגות הראשונה של חברי הכנסת אורון, גילאון והורוביץ, להלן קבוצת מרצ, וחברי הכנסת מולה, אדטו, </w:t>
      </w:r>
      <w:proofErr w:type="spellStart"/>
      <w:r>
        <w:rPr>
          <w:rFonts w:cs="David" w:hint="cs"/>
          <w:rtl/>
        </w:rPr>
        <w:t>זחאלקה</w:t>
      </w:r>
      <w:proofErr w:type="spellEnd"/>
      <w:r>
        <w:rPr>
          <w:rFonts w:cs="David" w:hint="cs"/>
          <w:rtl/>
        </w:rPr>
        <w:t xml:space="preserve"> </w:t>
      </w:r>
      <w:proofErr w:type="spellStart"/>
      <w:r>
        <w:rPr>
          <w:rFonts w:cs="David" w:hint="cs"/>
          <w:rtl/>
        </w:rPr>
        <w:t>וזועבי</w:t>
      </w:r>
      <w:proofErr w:type="spellEnd"/>
      <w:r>
        <w:rPr>
          <w:rFonts w:cs="David" w:hint="cs"/>
          <w:rtl/>
        </w:rPr>
        <w:t>. ההסתייגות בסעיף 1, מי בעד ההסתייגות? מי נגד?</w:t>
      </w:r>
    </w:p>
    <w:p w14:paraId="088DC1F3" w14:textId="77777777" w:rsidR="006D4B2D" w:rsidRPr="005A43FA" w:rsidRDefault="006D4B2D" w:rsidP="006D4B2D">
      <w:pPr>
        <w:bidi/>
        <w:jc w:val="center"/>
        <w:rPr>
          <w:rFonts w:cs="David" w:hint="cs"/>
          <w:b/>
          <w:bCs/>
          <w:rtl/>
        </w:rPr>
      </w:pPr>
    </w:p>
    <w:p w14:paraId="41563AAE" w14:textId="77777777" w:rsidR="006D4B2D" w:rsidRPr="005A43FA" w:rsidRDefault="006D4B2D" w:rsidP="006D4B2D">
      <w:pPr>
        <w:bidi/>
        <w:jc w:val="center"/>
        <w:rPr>
          <w:rFonts w:cs="David" w:hint="cs"/>
          <w:b/>
          <w:bCs/>
          <w:rtl/>
        </w:rPr>
      </w:pPr>
      <w:r w:rsidRPr="005A43FA">
        <w:rPr>
          <w:rFonts w:cs="David" w:hint="cs"/>
          <w:b/>
          <w:bCs/>
          <w:rtl/>
        </w:rPr>
        <w:t>הצבעה</w:t>
      </w:r>
    </w:p>
    <w:p w14:paraId="2415EFEB" w14:textId="77777777" w:rsidR="006D4B2D" w:rsidRPr="005A43FA" w:rsidRDefault="006D4B2D" w:rsidP="006D4B2D">
      <w:pPr>
        <w:bidi/>
        <w:jc w:val="center"/>
        <w:rPr>
          <w:rFonts w:cs="David" w:hint="cs"/>
          <w:b/>
          <w:bCs/>
          <w:rtl/>
        </w:rPr>
      </w:pPr>
    </w:p>
    <w:p w14:paraId="78A1C184" w14:textId="77777777" w:rsidR="006D4B2D" w:rsidRPr="009A5ECE" w:rsidRDefault="006D4B2D" w:rsidP="006D4B2D">
      <w:pPr>
        <w:bidi/>
        <w:jc w:val="center"/>
        <w:rPr>
          <w:rFonts w:cs="David" w:hint="cs"/>
          <w:rtl/>
        </w:rPr>
      </w:pPr>
      <w:r w:rsidRPr="009A5ECE">
        <w:rPr>
          <w:rFonts w:cs="David" w:hint="cs"/>
          <w:rtl/>
        </w:rPr>
        <w:t xml:space="preserve">בעד </w:t>
      </w:r>
      <w:r w:rsidRPr="009A5ECE">
        <w:rPr>
          <w:rFonts w:cs="David"/>
          <w:rtl/>
        </w:rPr>
        <w:t>–</w:t>
      </w:r>
      <w:r w:rsidRPr="009A5ECE">
        <w:rPr>
          <w:rFonts w:cs="David" w:hint="cs"/>
          <w:rtl/>
        </w:rPr>
        <w:t xml:space="preserve"> 1</w:t>
      </w:r>
    </w:p>
    <w:p w14:paraId="7089D92A" w14:textId="77777777" w:rsidR="006D4B2D" w:rsidRPr="009A5ECE" w:rsidRDefault="006D4B2D" w:rsidP="006D4B2D">
      <w:pPr>
        <w:bidi/>
        <w:jc w:val="center"/>
        <w:rPr>
          <w:rFonts w:cs="David" w:hint="cs"/>
          <w:rtl/>
        </w:rPr>
      </w:pPr>
      <w:r w:rsidRPr="009A5ECE">
        <w:rPr>
          <w:rFonts w:cs="David" w:hint="cs"/>
          <w:rtl/>
        </w:rPr>
        <w:t>נגד - 6</w:t>
      </w:r>
    </w:p>
    <w:p w14:paraId="735D15F8" w14:textId="77777777" w:rsidR="006D4B2D" w:rsidRPr="009A5ECE" w:rsidRDefault="006D4B2D" w:rsidP="006D4B2D">
      <w:pPr>
        <w:bidi/>
        <w:jc w:val="center"/>
        <w:rPr>
          <w:rFonts w:cs="David" w:hint="cs"/>
          <w:rtl/>
        </w:rPr>
      </w:pPr>
      <w:r w:rsidRPr="009A5ECE">
        <w:rPr>
          <w:rFonts w:cs="David" w:hint="cs"/>
          <w:rtl/>
        </w:rPr>
        <w:t xml:space="preserve">נמנעים </w:t>
      </w:r>
      <w:r w:rsidRPr="009A5ECE">
        <w:rPr>
          <w:rFonts w:cs="David"/>
          <w:rtl/>
        </w:rPr>
        <w:t>–</w:t>
      </w:r>
      <w:r w:rsidRPr="009A5ECE">
        <w:rPr>
          <w:rFonts w:cs="David" w:hint="cs"/>
          <w:rtl/>
        </w:rPr>
        <w:t xml:space="preserve"> אין</w:t>
      </w:r>
    </w:p>
    <w:p w14:paraId="5520B2B8" w14:textId="77777777" w:rsidR="006D4B2D" w:rsidRPr="009A5ECE" w:rsidRDefault="006D4B2D" w:rsidP="006D4B2D">
      <w:pPr>
        <w:bidi/>
        <w:jc w:val="center"/>
        <w:rPr>
          <w:rFonts w:cs="David" w:hint="cs"/>
          <w:rtl/>
        </w:rPr>
      </w:pPr>
      <w:r w:rsidRPr="009A5ECE">
        <w:rPr>
          <w:rFonts w:cs="David" w:hint="cs"/>
          <w:rtl/>
        </w:rPr>
        <w:t>ההסתייגות נדחתה</w:t>
      </w:r>
      <w:r>
        <w:rPr>
          <w:rFonts w:cs="David" w:hint="cs"/>
          <w:rtl/>
        </w:rPr>
        <w:t>.</w:t>
      </w:r>
    </w:p>
    <w:p w14:paraId="62751EC6" w14:textId="77777777" w:rsidR="006D4B2D" w:rsidRDefault="006D4B2D" w:rsidP="006D4B2D">
      <w:pPr>
        <w:bidi/>
        <w:jc w:val="both"/>
        <w:rPr>
          <w:rFonts w:cs="David" w:hint="cs"/>
          <w:rtl/>
        </w:rPr>
      </w:pPr>
    </w:p>
    <w:p w14:paraId="422A7B4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2C83B77" w14:textId="77777777" w:rsidR="006D4B2D" w:rsidRDefault="006D4B2D" w:rsidP="006D4B2D">
      <w:pPr>
        <w:bidi/>
        <w:jc w:val="both"/>
        <w:rPr>
          <w:rFonts w:cs="David" w:hint="cs"/>
          <w:u w:val="single"/>
          <w:rtl/>
        </w:rPr>
      </w:pPr>
    </w:p>
    <w:p w14:paraId="069E3AEC"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6, נדחה. מי בעד ההסתייגות החילופית? מי נגד?</w:t>
      </w:r>
    </w:p>
    <w:p w14:paraId="7F47186B" w14:textId="77777777" w:rsidR="006D4B2D" w:rsidRDefault="006D4B2D" w:rsidP="006D4B2D">
      <w:pPr>
        <w:bidi/>
        <w:jc w:val="both"/>
        <w:rPr>
          <w:rFonts w:cs="David" w:hint="cs"/>
          <w:rtl/>
        </w:rPr>
      </w:pPr>
    </w:p>
    <w:p w14:paraId="6580B2E9" w14:textId="77777777" w:rsidR="006D4B2D" w:rsidRPr="005A43FA" w:rsidRDefault="006D4B2D" w:rsidP="006D4B2D">
      <w:pPr>
        <w:bidi/>
        <w:jc w:val="center"/>
        <w:rPr>
          <w:rFonts w:cs="David" w:hint="cs"/>
          <w:b/>
          <w:bCs/>
          <w:rtl/>
        </w:rPr>
      </w:pPr>
      <w:r w:rsidRPr="005A43FA">
        <w:rPr>
          <w:rFonts w:cs="David" w:hint="cs"/>
          <w:b/>
          <w:bCs/>
          <w:rtl/>
        </w:rPr>
        <w:t>הצבעה</w:t>
      </w:r>
    </w:p>
    <w:p w14:paraId="155C802B" w14:textId="77777777" w:rsidR="006D4B2D" w:rsidRPr="005A43FA" w:rsidRDefault="006D4B2D" w:rsidP="006D4B2D">
      <w:pPr>
        <w:bidi/>
        <w:jc w:val="center"/>
        <w:rPr>
          <w:rFonts w:cs="David" w:hint="cs"/>
          <w:b/>
          <w:bCs/>
          <w:rtl/>
        </w:rPr>
      </w:pPr>
    </w:p>
    <w:p w14:paraId="18ADBE33" w14:textId="77777777" w:rsidR="006D4B2D" w:rsidRPr="009A5ECE" w:rsidRDefault="006D4B2D" w:rsidP="006D4B2D">
      <w:pPr>
        <w:bidi/>
        <w:jc w:val="center"/>
        <w:rPr>
          <w:rFonts w:cs="David" w:hint="cs"/>
          <w:rtl/>
        </w:rPr>
      </w:pPr>
      <w:r w:rsidRPr="009A5ECE">
        <w:rPr>
          <w:rFonts w:cs="David" w:hint="cs"/>
          <w:rtl/>
        </w:rPr>
        <w:t xml:space="preserve">בעד </w:t>
      </w:r>
      <w:r w:rsidRPr="009A5ECE">
        <w:rPr>
          <w:rFonts w:cs="David"/>
          <w:rtl/>
        </w:rPr>
        <w:t>–</w:t>
      </w:r>
      <w:r w:rsidRPr="009A5ECE">
        <w:rPr>
          <w:rFonts w:cs="David" w:hint="cs"/>
          <w:rtl/>
        </w:rPr>
        <w:t xml:space="preserve"> 1</w:t>
      </w:r>
    </w:p>
    <w:p w14:paraId="5C66766E" w14:textId="77777777" w:rsidR="006D4B2D" w:rsidRPr="009A5ECE" w:rsidRDefault="006D4B2D" w:rsidP="006D4B2D">
      <w:pPr>
        <w:bidi/>
        <w:jc w:val="center"/>
        <w:rPr>
          <w:rFonts w:cs="David" w:hint="cs"/>
          <w:rtl/>
        </w:rPr>
      </w:pPr>
      <w:r w:rsidRPr="009A5ECE">
        <w:rPr>
          <w:rFonts w:cs="David" w:hint="cs"/>
          <w:rtl/>
        </w:rPr>
        <w:t>נגד - 6</w:t>
      </w:r>
    </w:p>
    <w:p w14:paraId="61DA33E0" w14:textId="77777777" w:rsidR="006D4B2D" w:rsidRPr="009A5ECE" w:rsidRDefault="006D4B2D" w:rsidP="006D4B2D">
      <w:pPr>
        <w:bidi/>
        <w:jc w:val="center"/>
        <w:rPr>
          <w:rFonts w:cs="David" w:hint="cs"/>
          <w:rtl/>
        </w:rPr>
      </w:pPr>
      <w:r w:rsidRPr="009A5ECE">
        <w:rPr>
          <w:rFonts w:cs="David" w:hint="cs"/>
          <w:rtl/>
        </w:rPr>
        <w:t xml:space="preserve">נמנעים </w:t>
      </w:r>
      <w:r w:rsidRPr="009A5ECE">
        <w:rPr>
          <w:rFonts w:cs="David"/>
          <w:rtl/>
        </w:rPr>
        <w:t>–</w:t>
      </w:r>
      <w:r w:rsidRPr="009A5ECE">
        <w:rPr>
          <w:rFonts w:cs="David" w:hint="cs"/>
          <w:rtl/>
        </w:rPr>
        <w:t xml:space="preserve"> אין</w:t>
      </w:r>
    </w:p>
    <w:p w14:paraId="0B04F105" w14:textId="77777777" w:rsidR="006D4B2D" w:rsidRPr="009A5ECE" w:rsidRDefault="006D4B2D" w:rsidP="006D4B2D">
      <w:pPr>
        <w:bidi/>
        <w:jc w:val="center"/>
        <w:rPr>
          <w:rFonts w:cs="David" w:hint="cs"/>
          <w:rtl/>
        </w:rPr>
      </w:pPr>
      <w:r w:rsidRPr="009A5ECE">
        <w:rPr>
          <w:rFonts w:cs="David" w:hint="cs"/>
          <w:rtl/>
        </w:rPr>
        <w:t>ההסתייגות נדחתה</w:t>
      </w:r>
      <w:r>
        <w:rPr>
          <w:rFonts w:cs="David" w:hint="cs"/>
          <w:rtl/>
        </w:rPr>
        <w:t>.</w:t>
      </w:r>
    </w:p>
    <w:p w14:paraId="579EFBB8" w14:textId="77777777" w:rsidR="006D4B2D" w:rsidRDefault="006D4B2D" w:rsidP="006D4B2D">
      <w:pPr>
        <w:bidi/>
        <w:jc w:val="both"/>
        <w:rPr>
          <w:rFonts w:cs="David" w:hint="cs"/>
          <w:rtl/>
        </w:rPr>
      </w:pPr>
    </w:p>
    <w:p w14:paraId="092BB6CF" w14:textId="77777777" w:rsidR="006D4B2D" w:rsidRDefault="006D4B2D" w:rsidP="006D4B2D">
      <w:pPr>
        <w:bidi/>
        <w:jc w:val="both"/>
        <w:rPr>
          <w:rFonts w:cs="David" w:hint="cs"/>
          <w:rtl/>
        </w:rPr>
      </w:pPr>
    </w:p>
    <w:p w14:paraId="6D10EB6D"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D24B8B2" w14:textId="77777777" w:rsidR="006D4B2D" w:rsidRDefault="006D4B2D" w:rsidP="006D4B2D">
      <w:pPr>
        <w:bidi/>
        <w:jc w:val="both"/>
        <w:rPr>
          <w:rFonts w:cs="David" w:hint="cs"/>
          <w:rtl/>
        </w:rPr>
      </w:pPr>
      <w:r>
        <w:rPr>
          <w:rFonts w:cs="David" w:hint="cs"/>
          <w:rtl/>
        </w:rPr>
        <w:tab/>
      </w:r>
    </w:p>
    <w:p w14:paraId="44CE677F"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6, נדחתה.</w:t>
      </w:r>
    </w:p>
    <w:p w14:paraId="3D653D04" w14:textId="77777777" w:rsidR="006D4B2D" w:rsidRDefault="006D4B2D" w:rsidP="006D4B2D">
      <w:pPr>
        <w:bidi/>
        <w:jc w:val="both"/>
        <w:rPr>
          <w:rFonts w:cs="David" w:hint="cs"/>
          <w:rtl/>
        </w:rPr>
      </w:pPr>
    </w:p>
    <w:p w14:paraId="6FE2A009" w14:textId="77777777" w:rsidR="006D4B2D" w:rsidRPr="009A5ECE" w:rsidRDefault="006D4B2D" w:rsidP="006D4B2D">
      <w:pPr>
        <w:bidi/>
        <w:jc w:val="both"/>
        <w:rPr>
          <w:rFonts w:cs="David" w:hint="cs"/>
          <w:rtl/>
        </w:rPr>
      </w:pPr>
      <w:r>
        <w:rPr>
          <w:rFonts w:cs="David" w:hint="cs"/>
          <w:rtl/>
        </w:rPr>
        <w:tab/>
        <w:t>הסתייגות נוספת, של חברי הכנסת אלדד, יעקב כץ, אורי אריאל, מיכאל בן-ארי, לעניין המטרה. מי בעד ההסתייגות הזאת? מי נגד?</w:t>
      </w:r>
    </w:p>
    <w:p w14:paraId="64227473" w14:textId="77777777" w:rsidR="006D4B2D" w:rsidRDefault="006D4B2D" w:rsidP="006D4B2D">
      <w:pPr>
        <w:bidi/>
        <w:jc w:val="both"/>
        <w:rPr>
          <w:rFonts w:cs="David" w:hint="cs"/>
          <w:rtl/>
        </w:rPr>
      </w:pPr>
    </w:p>
    <w:p w14:paraId="18DA514C" w14:textId="77777777" w:rsidR="006D4B2D" w:rsidRDefault="006D4B2D" w:rsidP="006D4B2D">
      <w:pPr>
        <w:bidi/>
        <w:jc w:val="both"/>
        <w:rPr>
          <w:rFonts w:cs="David" w:hint="cs"/>
          <w:rtl/>
        </w:rPr>
      </w:pPr>
    </w:p>
    <w:p w14:paraId="0A6D8B35" w14:textId="77777777" w:rsidR="006D4B2D" w:rsidRPr="005A43FA" w:rsidRDefault="006D4B2D" w:rsidP="006D4B2D">
      <w:pPr>
        <w:bidi/>
        <w:jc w:val="center"/>
        <w:rPr>
          <w:rFonts w:cs="David" w:hint="cs"/>
          <w:b/>
          <w:bCs/>
          <w:rtl/>
        </w:rPr>
      </w:pPr>
      <w:r w:rsidRPr="005A43FA">
        <w:rPr>
          <w:rFonts w:cs="David" w:hint="cs"/>
          <w:b/>
          <w:bCs/>
          <w:rtl/>
        </w:rPr>
        <w:t>הצבעה</w:t>
      </w:r>
    </w:p>
    <w:p w14:paraId="27822561" w14:textId="77777777" w:rsidR="006D4B2D" w:rsidRPr="005A43FA" w:rsidRDefault="006D4B2D" w:rsidP="006D4B2D">
      <w:pPr>
        <w:bidi/>
        <w:jc w:val="center"/>
        <w:rPr>
          <w:rFonts w:cs="David" w:hint="cs"/>
          <w:b/>
          <w:bCs/>
          <w:rtl/>
        </w:rPr>
      </w:pPr>
    </w:p>
    <w:p w14:paraId="46E0CBC3" w14:textId="77777777" w:rsidR="006D4B2D" w:rsidRPr="009A5ECE" w:rsidRDefault="006D4B2D" w:rsidP="006D4B2D">
      <w:pPr>
        <w:bidi/>
        <w:jc w:val="center"/>
        <w:rPr>
          <w:rFonts w:cs="David" w:hint="cs"/>
          <w:rtl/>
        </w:rPr>
      </w:pPr>
      <w:r w:rsidRPr="009A5ECE">
        <w:rPr>
          <w:rFonts w:cs="David" w:hint="cs"/>
          <w:rtl/>
        </w:rPr>
        <w:t xml:space="preserve">בעד </w:t>
      </w:r>
      <w:r w:rsidRPr="009A5ECE">
        <w:rPr>
          <w:rFonts w:cs="David"/>
          <w:rtl/>
        </w:rPr>
        <w:t>–</w:t>
      </w:r>
      <w:r w:rsidRPr="009A5ECE">
        <w:rPr>
          <w:rFonts w:cs="David" w:hint="cs"/>
          <w:rtl/>
        </w:rPr>
        <w:t xml:space="preserve"> 1</w:t>
      </w:r>
    </w:p>
    <w:p w14:paraId="38F5C34B" w14:textId="77777777" w:rsidR="006D4B2D" w:rsidRPr="009A5ECE" w:rsidRDefault="006D4B2D" w:rsidP="006D4B2D">
      <w:pPr>
        <w:bidi/>
        <w:jc w:val="center"/>
        <w:rPr>
          <w:rFonts w:cs="David" w:hint="cs"/>
          <w:rtl/>
        </w:rPr>
      </w:pPr>
      <w:r w:rsidRPr="009A5ECE">
        <w:rPr>
          <w:rFonts w:cs="David" w:hint="cs"/>
          <w:rtl/>
        </w:rPr>
        <w:t>נגד - 6</w:t>
      </w:r>
    </w:p>
    <w:p w14:paraId="4751EAB7" w14:textId="77777777" w:rsidR="006D4B2D" w:rsidRPr="009A5ECE" w:rsidRDefault="006D4B2D" w:rsidP="006D4B2D">
      <w:pPr>
        <w:bidi/>
        <w:jc w:val="center"/>
        <w:rPr>
          <w:rFonts w:cs="David" w:hint="cs"/>
          <w:rtl/>
        </w:rPr>
      </w:pPr>
      <w:r w:rsidRPr="009A5ECE">
        <w:rPr>
          <w:rFonts w:cs="David" w:hint="cs"/>
          <w:rtl/>
        </w:rPr>
        <w:t xml:space="preserve">נמנעים </w:t>
      </w:r>
      <w:r w:rsidRPr="009A5ECE">
        <w:rPr>
          <w:rFonts w:cs="David"/>
          <w:rtl/>
        </w:rPr>
        <w:t>–</w:t>
      </w:r>
      <w:r w:rsidRPr="009A5ECE">
        <w:rPr>
          <w:rFonts w:cs="David" w:hint="cs"/>
          <w:rtl/>
        </w:rPr>
        <w:t xml:space="preserve"> אין</w:t>
      </w:r>
    </w:p>
    <w:p w14:paraId="2CA6397C" w14:textId="77777777" w:rsidR="006D4B2D" w:rsidRPr="009A5ECE" w:rsidRDefault="006D4B2D" w:rsidP="006D4B2D">
      <w:pPr>
        <w:bidi/>
        <w:jc w:val="center"/>
        <w:rPr>
          <w:rFonts w:cs="David" w:hint="cs"/>
          <w:rtl/>
        </w:rPr>
      </w:pPr>
      <w:r w:rsidRPr="009A5ECE">
        <w:rPr>
          <w:rFonts w:cs="David" w:hint="cs"/>
          <w:rtl/>
        </w:rPr>
        <w:t>ההסתייגות נדחתה</w:t>
      </w:r>
      <w:r>
        <w:rPr>
          <w:rFonts w:cs="David" w:hint="cs"/>
          <w:rtl/>
        </w:rPr>
        <w:t>.</w:t>
      </w:r>
    </w:p>
    <w:p w14:paraId="7FF81D10" w14:textId="77777777" w:rsidR="006D4B2D" w:rsidRDefault="006D4B2D" w:rsidP="006D4B2D">
      <w:pPr>
        <w:bidi/>
        <w:jc w:val="both"/>
        <w:rPr>
          <w:rFonts w:cs="David" w:hint="cs"/>
          <w:rtl/>
        </w:rPr>
      </w:pPr>
    </w:p>
    <w:p w14:paraId="6C7FF8E7" w14:textId="77777777" w:rsidR="006D4B2D" w:rsidRDefault="006D4B2D" w:rsidP="006D4B2D">
      <w:pPr>
        <w:bidi/>
        <w:jc w:val="both"/>
        <w:rPr>
          <w:rFonts w:cs="David" w:hint="cs"/>
          <w:rtl/>
        </w:rPr>
      </w:pPr>
    </w:p>
    <w:p w14:paraId="047CAD22" w14:textId="77777777" w:rsidR="006D4B2D" w:rsidRDefault="006D4B2D" w:rsidP="006D4B2D">
      <w:pPr>
        <w:bidi/>
        <w:jc w:val="both"/>
        <w:rPr>
          <w:rFonts w:cs="David" w:hint="cs"/>
          <w:rtl/>
        </w:rPr>
      </w:pPr>
    </w:p>
    <w:p w14:paraId="3E0AA48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956AB35" w14:textId="77777777" w:rsidR="006D4B2D" w:rsidRDefault="006D4B2D" w:rsidP="006D4B2D">
      <w:pPr>
        <w:bidi/>
        <w:jc w:val="both"/>
        <w:rPr>
          <w:rFonts w:cs="David" w:hint="cs"/>
          <w:rtl/>
        </w:rPr>
      </w:pPr>
    </w:p>
    <w:p w14:paraId="4CF2D3C4"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6, נדחה.</w:t>
      </w:r>
    </w:p>
    <w:p w14:paraId="1AB2D2EF" w14:textId="77777777" w:rsidR="006D4B2D" w:rsidRDefault="006D4B2D" w:rsidP="006D4B2D">
      <w:pPr>
        <w:bidi/>
        <w:jc w:val="both"/>
        <w:rPr>
          <w:rFonts w:cs="David" w:hint="cs"/>
          <w:rtl/>
        </w:rPr>
      </w:pPr>
    </w:p>
    <w:p w14:paraId="5952CE4C" w14:textId="77777777" w:rsidR="006D4B2D" w:rsidRDefault="006D4B2D" w:rsidP="006D4B2D">
      <w:pPr>
        <w:bidi/>
        <w:jc w:val="both"/>
        <w:rPr>
          <w:rFonts w:cs="David" w:hint="cs"/>
          <w:rtl/>
        </w:rPr>
      </w:pPr>
      <w:r>
        <w:rPr>
          <w:rFonts w:cs="David" w:hint="cs"/>
          <w:rtl/>
        </w:rPr>
        <w:tab/>
        <w:t>הסתייגות נוספת של חברת הכנסת אדטו לעניין המטרה. מי בעד ההסתייגות הזו? מי נגד?</w:t>
      </w:r>
    </w:p>
    <w:p w14:paraId="58C131A5" w14:textId="77777777" w:rsidR="006D4B2D" w:rsidRDefault="006D4B2D" w:rsidP="006D4B2D">
      <w:pPr>
        <w:bidi/>
        <w:jc w:val="both"/>
        <w:rPr>
          <w:rFonts w:cs="David" w:hint="cs"/>
          <w:rtl/>
        </w:rPr>
      </w:pPr>
    </w:p>
    <w:p w14:paraId="069A6056" w14:textId="77777777" w:rsidR="006D4B2D" w:rsidRPr="005A43FA" w:rsidRDefault="006D4B2D" w:rsidP="006D4B2D">
      <w:pPr>
        <w:bidi/>
        <w:jc w:val="center"/>
        <w:rPr>
          <w:rFonts w:cs="David" w:hint="cs"/>
          <w:b/>
          <w:bCs/>
          <w:rtl/>
        </w:rPr>
      </w:pPr>
      <w:r w:rsidRPr="005A43FA">
        <w:rPr>
          <w:rFonts w:cs="David" w:hint="cs"/>
          <w:b/>
          <w:bCs/>
          <w:rtl/>
        </w:rPr>
        <w:t>הצבעה</w:t>
      </w:r>
    </w:p>
    <w:p w14:paraId="6B6E6B1A" w14:textId="77777777" w:rsidR="006D4B2D" w:rsidRPr="005A43FA" w:rsidRDefault="006D4B2D" w:rsidP="006D4B2D">
      <w:pPr>
        <w:bidi/>
        <w:jc w:val="center"/>
        <w:rPr>
          <w:rFonts w:cs="David" w:hint="cs"/>
          <w:b/>
          <w:bCs/>
          <w:rtl/>
        </w:rPr>
      </w:pPr>
    </w:p>
    <w:p w14:paraId="060FB691" w14:textId="77777777" w:rsidR="006D4B2D" w:rsidRPr="009A5ECE" w:rsidRDefault="006D4B2D" w:rsidP="006D4B2D">
      <w:pPr>
        <w:bidi/>
        <w:jc w:val="center"/>
        <w:rPr>
          <w:rFonts w:cs="David" w:hint="cs"/>
          <w:rtl/>
        </w:rPr>
      </w:pPr>
      <w:r w:rsidRPr="009A5ECE">
        <w:rPr>
          <w:rFonts w:cs="David" w:hint="cs"/>
          <w:rtl/>
        </w:rPr>
        <w:t xml:space="preserve">בעד </w:t>
      </w:r>
      <w:r w:rsidRPr="009A5ECE">
        <w:rPr>
          <w:rFonts w:cs="David"/>
          <w:rtl/>
        </w:rPr>
        <w:t>–</w:t>
      </w:r>
      <w:r w:rsidRPr="009A5ECE">
        <w:rPr>
          <w:rFonts w:cs="David" w:hint="cs"/>
          <w:rtl/>
        </w:rPr>
        <w:t xml:space="preserve"> </w:t>
      </w:r>
      <w:r>
        <w:rPr>
          <w:rFonts w:cs="David" w:hint="cs"/>
          <w:rtl/>
        </w:rPr>
        <w:t>אין</w:t>
      </w:r>
    </w:p>
    <w:p w14:paraId="23DB7E5E" w14:textId="77777777" w:rsidR="006D4B2D" w:rsidRPr="009A5ECE" w:rsidRDefault="006D4B2D" w:rsidP="006D4B2D">
      <w:pPr>
        <w:bidi/>
        <w:jc w:val="center"/>
        <w:rPr>
          <w:rFonts w:cs="David" w:hint="cs"/>
          <w:rtl/>
        </w:rPr>
      </w:pPr>
      <w:r w:rsidRPr="009A5ECE">
        <w:rPr>
          <w:rFonts w:cs="David" w:hint="cs"/>
          <w:rtl/>
        </w:rPr>
        <w:t>נגד - 6</w:t>
      </w:r>
    </w:p>
    <w:p w14:paraId="368B9DA3" w14:textId="77777777" w:rsidR="006D4B2D" w:rsidRPr="009A5ECE" w:rsidRDefault="006D4B2D" w:rsidP="006D4B2D">
      <w:pPr>
        <w:bidi/>
        <w:jc w:val="center"/>
        <w:rPr>
          <w:rFonts w:cs="David" w:hint="cs"/>
          <w:rtl/>
        </w:rPr>
      </w:pPr>
      <w:r w:rsidRPr="009A5ECE">
        <w:rPr>
          <w:rFonts w:cs="David" w:hint="cs"/>
          <w:rtl/>
        </w:rPr>
        <w:t xml:space="preserve">נמנעים </w:t>
      </w:r>
      <w:r w:rsidRPr="009A5ECE">
        <w:rPr>
          <w:rFonts w:cs="David"/>
          <w:rtl/>
        </w:rPr>
        <w:t>–</w:t>
      </w:r>
      <w:r w:rsidRPr="009A5ECE">
        <w:rPr>
          <w:rFonts w:cs="David" w:hint="cs"/>
          <w:rtl/>
        </w:rPr>
        <w:t xml:space="preserve"> אין</w:t>
      </w:r>
    </w:p>
    <w:p w14:paraId="252B469D" w14:textId="77777777" w:rsidR="006D4B2D" w:rsidRPr="009A5ECE" w:rsidRDefault="006D4B2D" w:rsidP="006D4B2D">
      <w:pPr>
        <w:bidi/>
        <w:jc w:val="center"/>
        <w:rPr>
          <w:rFonts w:cs="David" w:hint="cs"/>
          <w:rtl/>
        </w:rPr>
      </w:pPr>
      <w:r w:rsidRPr="009A5ECE">
        <w:rPr>
          <w:rFonts w:cs="David" w:hint="cs"/>
          <w:rtl/>
        </w:rPr>
        <w:t>ההסתייגות נדחתה</w:t>
      </w:r>
      <w:r>
        <w:rPr>
          <w:rFonts w:cs="David" w:hint="cs"/>
          <w:rtl/>
        </w:rPr>
        <w:t>.</w:t>
      </w:r>
    </w:p>
    <w:p w14:paraId="0840CB0E" w14:textId="77777777" w:rsidR="006D4B2D" w:rsidRDefault="006D4B2D" w:rsidP="006D4B2D">
      <w:pPr>
        <w:bidi/>
        <w:jc w:val="both"/>
        <w:rPr>
          <w:rFonts w:cs="David" w:hint="cs"/>
          <w:rtl/>
        </w:rPr>
      </w:pPr>
    </w:p>
    <w:p w14:paraId="38BA9FA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6A8B4253" w14:textId="77777777" w:rsidR="006D4B2D" w:rsidRDefault="006D4B2D" w:rsidP="006D4B2D">
      <w:pPr>
        <w:bidi/>
        <w:jc w:val="both"/>
        <w:rPr>
          <w:rFonts w:cs="David" w:hint="cs"/>
          <w:u w:val="single"/>
          <w:rtl/>
        </w:rPr>
      </w:pPr>
    </w:p>
    <w:p w14:paraId="7B7C4BA1"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אין, נגד </w:t>
      </w:r>
      <w:r>
        <w:rPr>
          <w:rFonts w:cs="David"/>
          <w:rtl/>
        </w:rPr>
        <w:t>–</w:t>
      </w:r>
      <w:r>
        <w:rPr>
          <w:rFonts w:cs="David" w:hint="cs"/>
          <w:rtl/>
        </w:rPr>
        <w:t xml:space="preserve"> 6, נדחה.</w:t>
      </w:r>
    </w:p>
    <w:p w14:paraId="6A6E6BC0" w14:textId="77777777" w:rsidR="006D4B2D" w:rsidRDefault="006D4B2D" w:rsidP="006D4B2D">
      <w:pPr>
        <w:bidi/>
        <w:jc w:val="both"/>
        <w:rPr>
          <w:rFonts w:cs="David" w:hint="cs"/>
          <w:rtl/>
        </w:rPr>
      </w:pPr>
    </w:p>
    <w:p w14:paraId="2928A627" w14:textId="77777777" w:rsidR="006D4B2D" w:rsidRDefault="006D4B2D" w:rsidP="006D4B2D">
      <w:pPr>
        <w:bidi/>
        <w:ind w:firstLine="720"/>
        <w:jc w:val="both"/>
        <w:rPr>
          <w:rFonts w:cs="David" w:hint="cs"/>
          <w:rtl/>
        </w:rPr>
      </w:pPr>
      <w:r>
        <w:rPr>
          <w:rFonts w:cs="David" w:hint="cs"/>
          <w:rtl/>
        </w:rPr>
        <w:t xml:space="preserve">לסעיף 1, הסתייגויות של חברת הכנסת אדטו, מולה, בר-און, דיכטר, שטרית, נחמן שי, </w:t>
      </w:r>
      <w:proofErr w:type="spellStart"/>
      <w:r>
        <w:rPr>
          <w:rFonts w:cs="David" w:hint="cs"/>
          <w:rtl/>
        </w:rPr>
        <w:t>פלסנר</w:t>
      </w:r>
      <w:proofErr w:type="spellEnd"/>
      <w:r>
        <w:rPr>
          <w:rFonts w:cs="David" w:hint="cs"/>
          <w:rtl/>
        </w:rPr>
        <w:t xml:space="preserve">, קבוצת מרצ וחברי הכנסת ג'מאל </w:t>
      </w:r>
      <w:proofErr w:type="spellStart"/>
      <w:r>
        <w:rPr>
          <w:rFonts w:cs="David" w:hint="cs"/>
          <w:rtl/>
        </w:rPr>
        <w:t>זחאלקה</w:t>
      </w:r>
      <w:proofErr w:type="spellEnd"/>
      <w:r>
        <w:rPr>
          <w:rFonts w:cs="David" w:hint="cs"/>
          <w:rtl/>
        </w:rPr>
        <w:t xml:space="preserve"> וחנין </w:t>
      </w:r>
      <w:proofErr w:type="spellStart"/>
      <w:r>
        <w:rPr>
          <w:rFonts w:cs="David" w:hint="cs"/>
          <w:rtl/>
        </w:rPr>
        <w:t>זועבי</w:t>
      </w:r>
      <w:proofErr w:type="spellEnd"/>
      <w:r>
        <w:rPr>
          <w:rFonts w:cs="David" w:hint="cs"/>
          <w:rtl/>
        </w:rPr>
        <w:t>. מי בעד ההסתייגות? מי נגד?</w:t>
      </w:r>
    </w:p>
    <w:p w14:paraId="177AF43F" w14:textId="77777777" w:rsidR="006D4B2D" w:rsidRDefault="006D4B2D" w:rsidP="006D4B2D">
      <w:pPr>
        <w:bidi/>
        <w:jc w:val="both"/>
        <w:rPr>
          <w:rFonts w:cs="David" w:hint="cs"/>
          <w:rtl/>
        </w:rPr>
      </w:pPr>
    </w:p>
    <w:p w14:paraId="62F8D2B3" w14:textId="77777777" w:rsidR="006D4B2D" w:rsidRPr="005A43FA" w:rsidRDefault="006D4B2D" w:rsidP="006D4B2D">
      <w:pPr>
        <w:keepLines/>
        <w:bidi/>
        <w:jc w:val="center"/>
        <w:rPr>
          <w:rFonts w:cs="David" w:hint="cs"/>
          <w:b/>
          <w:bCs/>
          <w:rtl/>
        </w:rPr>
      </w:pPr>
      <w:r w:rsidRPr="005A43FA">
        <w:rPr>
          <w:rFonts w:cs="David" w:hint="cs"/>
          <w:b/>
          <w:bCs/>
          <w:rtl/>
        </w:rPr>
        <w:t>הצבעה</w:t>
      </w:r>
    </w:p>
    <w:p w14:paraId="7EB8179B" w14:textId="77777777" w:rsidR="006D4B2D" w:rsidRPr="005A43FA" w:rsidRDefault="006D4B2D" w:rsidP="006D4B2D">
      <w:pPr>
        <w:keepLines/>
        <w:bidi/>
        <w:jc w:val="center"/>
        <w:rPr>
          <w:rFonts w:cs="David" w:hint="cs"/>
          <w:b/>
          <w:bCs/>
          <w:rtl/>
        </w:rPr>
      </w:pPr>
    </w:p>
    <w:p w14:paraId="776E9BCD"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695C0979"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0AE4467F"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727119F3" w14:textId="77777777" w:rsidR="006D4B2D" w:rsidRPr="00E91772" w:rsidRDefault="006D4B2D" w:rsidP="006D4B2D">
      <w:pPr>
        <w:bidi/>
        <w:jc w:val="center"/>
        <w:rPr>
          <w:rFonts w:cs="David" w:hint="cs"/>
          <w:rtl/>
        </w:rPr>
      </w:pPr>
      <w:r w:rsidRPr="00E91772">
        <w:rPr>
          <w:rFonts w:cs="David" w:hint="cs"/>
          <w:rtl/>
        </w:rPr>
        <w:t>ההסתייגות נדחתה.</w:t>
      </w:r>
    </w:p>
    <w:p w14:paraId="77FD78BC" w14:textId="77777777" w:rsidR="006D4B2D" w:rsidRDefault="006D4B2D" w:rsidP="006D4B2D">
      <w:pPr>
        <w:bidi/>
        <w:jc w:val="both"/>
        <w:rPr>
          <w:rFonts w:cs="David" w:hint="cs"/>
          <w:rtl/>
        </w:rPr>
      </w:pPr>
    </w:p>
    <w:p w14:paraId="520DAF12"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202193B" w14:textId="77777777" w:rsidR="006D4B2D" w:rsidRDefault="006D4B2D" w:rsidP="006D4B2D">
      <w:pPr>
        <w:bidi/>
        <w:jc w:val="both"/>
        <w:rPr>
          <w:rFonts w:cs="David" w:hint="cs"/>
          <w:u w:val="single"/>
          <w:rtl/>
        </w:rPr>
      </w:pPr>
    </w:p>
    <w:p w14:paraId="558EE884"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נדחתה.</w:t>
      </w:r>
    </w:p>
    <w:p w14:paraId="667AE1FF" w14:textId="77777777" w:rsidR="006D4B2D" w:rsidRDefault="006D4B2D" w:rsidP="006D4B2D">
      <w:pPr>
        <w:bidi/>
        <w:jc w:val="both"/>
        <w:rPr>
          <w:rFonts w:cs="David" w:hint="cs"/>
          <w:u w:val="single"/>
          <w:rtl/>
        </w:rPr>
      </w:pPr>
    </w:p>
    <w:p w14:paraId="133CEFDF" w14:textId="77777777" w:rsidR="006D4B2D" w:rsidRDefault="006D4B2D" w:rsidP="006D4B2D">
      <w:pPr>
        <w:bidi/>
        <w:jc w:val="both"/>
        <w:rPr>
          <w:rFonts w:cs="David" w:hint="cs"/>
          <w:rtl/>
        </w:rPr>
      </w:pPr>
      <w:r>
        <w:rPr>
          <w:rFonts w:cs="David" w:hint="cs"/>
          <w:rtl/>
        </w:rPr>
        <w:tab/>
        <w:t xml:space="preserve">לסעיף 2, הסתייגות של חברי הכנסת מולה, אדטו, בר-און, דיכטר, שטרית, שי, </w:t>
      </w:r>
      <w:proofErr w:type="spellStart"/>
      <w:r>
        <w:rPr>
          <w:rFonts w:cs="David" w:hint="cs"/>
          <w:rtl/>
        </w:rPr>
        <w:t>פלסנר</w:t>
      </w:r>
      <w:proofErr w:type="spellEnd"/>
      <w:r>
        <w:rPr>
          <w:rFonts w:cs="David" w:hint="cs"/>
          <w:rtl/>
        </w:rPr>
        <w:t xml:space="preserve">, קבוצת מרצ וחברי הכנסת </w:t>
      </w:r>
      <w:proofErr w:type="spellStart"/>
      <w:r>
        <w:rPr>
          <w:rFonts w:cs="David" w:hint="cs"/>
          <w:rtl/>
        </w:rPr>
        <w:t>זחאלקה</w:t>
      </w:r>
      <w:proofErr w:type="spellEnd"/>
      <w:r>
        <w:rPr>
          <w:rFonts w:cs="David" w:hint="cs"/>
          <w:rtl/>
        </w:rPr>
        <w:t xml:space="preserve"> </w:t>
      </w:r>
      <w:proofErr w:type="spellStart"/>
      <w:r>
        <w:rPr>
          <w:rFonts w:cs="David" w:hint="cs"/>
          <w:rtl/>
        </w:rPr>
        <w:t>וזועבי</w:t>
      </w:r>
      <w:proofErr w:type="spellEnd"/>
      <w:r>
        <w:rPr>
          <w:rFonts w:cs="David" w:hint="cs"/>
          <w:rtl/>
        </w:rPr>
        <w:t>. מי בעד ההסתייגות? מי נגד?</w:t>
      </w:r>
    </w:p>
    <w:p w14:paraId="23CAF7A2" w14:textId="77777777" w:rsidR="006D4B2D" w:rsidRDefault="006D4B2D" w:rsidP="006D4B2D">
      <w:pPr>
        <w:bidi/>
        <w:jc w:val="both"/>
        <w:rPr>
          <w:rFonts w:cs="David" w:hint="cs"/>
          <w:rtl/>
        </w:rPr>
      </w:pPr>
    </w:p>
    <w:p w14:paraId="3C8ACF7A" w14:textId="77777777" w:rsidR="006D4B2D" w:rsidRPr="005A43FA" w:rsidRDefault="006D4B2D" w:rsidP="006D4B2D">
      <w:pPr>
        <w:bidi/>
        <w:jc w:val="center"/>
        <w:rPr>
          <w:rFonts w:cs="David" w:hint="cs"/>
          <w:b/>
          <w:bCs/>
          <w:rtl/>
        </w:rPr>
      </w:pPr>
      <w:r w:rsidRPr="005A43FA">
        <w:rPr>
          <w:rFonts w:cs="David" w:hint="cs"/>
          <w:b/>
          <w:bCs/>
          <w:rtl/>
        </w:rPr>
        <w:t>הצבעה</w:t>
      </w:r>
    </w:p>
    <w:p w14:paraId="34465C0E" w14:textId="77777777" w:rsidR="006D4B2D" w:rsidRPr="005A43FA" w:rsidRDefault="006D4B2D" w:rsidP="006D4B2D">
      <w:pPr>
        <w:bidi/>
        <w:jc w:val="center"/>
        <w:rPr>
          <w:rFonts w:cs="David" w:hint="cs"/>
          <w:b/>
          <w:bCs/>
          <w:rtl/>
        </w:rPr>
      </w:pPr>
    </w:p>
    <w:p w14:paraId="0A464BAC"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45D1BD02"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1A4CC00F"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0D70BA1F" w14:textId="77777777" w:rsidR="006D4B2D" w:rsidRPr="00E91772" w:rsidRDefault="006D4B2D" w:rsidP="006D4B2D">
      <w:pPr>
        <w:bidi/>
        <w:jc w:val="center"/>
        <w:rPr>
          <w:rFonts w:cs="David" w:hint="cs"/>
          <w:rtl/>
        </w:rPr>
      </w:pPr>
      <w:r w:rsidRPr="00E91772">
        <w:rPr>
          <w:rFonts w:cs="David" w:hint="cs"/>
          <w:rtl/>
        </w:rPr>
        <w:t>ההסתייגות נדחתה.</w:t>
      </w:r>
    </w:p>
    <w:p w14:paraId="38A0F35B" w14:textId="77777777" w:rsidR="006D4B2D" w:rsidRDefault="006D4B2D" w:rsidP="006D4B2D">
      <w:pPr>
        <w:bidi/>
        <w:jc w:val="both"/>
        <w:rPr>
          <w:rFonts w:cs="David" w:hint="cs"/>
          <w:rtl/>
        </w:rPr>
      </w:pPr>
    </w:p>
    <w:p w14:paraId="11A4B77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71EF5B1" w14:textId="77777777" w:rsidR="006D4B2D" w:rsidRDefault="006D4B2D" w:rsidP="006D4B2D">
      <w:pPr>
        <w:bidi/>
        <w:jc w:val="both"/>
        <w:rPr>
          <w:rFonts w:cs="David" w:hint="cs"/>
          <w:u w:val="single"/>
          <w:rtl/>
        </w:rPr>
      </w:pPr>
    </w:p>
    <w:p w14:paraId="79C4809B"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נדחתה.</w:t>
      </w:r>
    </w:p>
    <w:p w14:paraId="0286BD83" w14:textId="77777777" w:rsidR="006D4B2D" w:rsidRDefault="006D4B2D" w:rsidP="006D4B2D">
      <w:pPr>
        <w:bidi/>
        <w:jc w:val="both"/>
        <w:rPr>
          <w:rFonts w:cs="David" w:hint="cs"/>
          <w:rtl/>
        </w:rPr>
      </w:pPr>
    </w:p>
    <w:p w14:paraId="0621002B" w14:textId="77777777" w:rsidR="006D4B2D" w:rsidRDefault="006D4B2D" w:rsidP="006D4B2D">
      <w:pPr>
        <w:bidi/>
        <w:ind w:firstLine="720"/>
        <w:jc w:val="both"/>
        <w:rPr>
          <w:rFonts w:cs="David" w:hint="cs"/>
          <w:rtl/>
        </w:rPr>
      </w:pPr>
      <w:r>
        <w:rPr>
          <w:rFonts w:cs="David" w:hint="cs"/>
          <w:rtl/>
        </w:rPr>
        <w:t xml:space="preserve">סעיף 3, הסתייגות של חברי הכנסת מולה, אדטו, בר-און, דיכטר, שטרית, שי, </w:t>
      </w:r>
      <w:proofErr w:type="spellStart"/>
      <w:r>
        <w:rPr>
          <w:rFonts w:cs="David" w:hint="cs"/>
          <w:rtl/>
        </w:rPr>
        <w:t>פלסנר</w:t>
      </w:r>
      <w:proofErr w:type="spellEnd"/>
      <w:r>
        <w:rPr>
          <w:rFonts w:cs="David" w:hint="cs"/>
          <w:rtl/>
        </w:rPr>
        <w:t xml:space="preserve">, קבוצת מרצ, </w:t>
      </w:r>
      <w:proofErr w:type="spellStart"/>
      <w:r>
        <w:rPr>
          <w:rFonts w:cs="David" w:hint="cs"/>
          <w:rtl/>
        </w:rPr>
        <w:t>זחאלקה</w:t>
      </w:r>
      <w:proofErr w:type="spellEnd"/>
      <w:r>
        <w:rPr>
          <w:rFonts w:cs="David" w:hint="cs"/>
          <w:rtl/>
        </w:rPr>
        <w:t xml:space="preserve"> </w:t>
      </w:r>
      <w:proofErr w:type="spellStart"/>
      <w:r>
        <w:rPr>
          <w:rFonts w:cs="David" w:hint="cs"/>
          <w:rtl/>
        </w:rPr>
        <w:t>וזועבי</w:t>
      </w:r>
      <w:proofErr w:type="spellEnd"/>
      <w:r>
        <w:rPr>
          <w:rFonts w:cs="David" w:hint="cs"/>
          <w:rtl/>
        </w:rPr>
        <w:t>. מי בעד ההסתייגות? מי נגד?</w:t>
      </w:r>
    </w:p>
    <w:p w14:paraId="3B10203B" w14:textId="77777777" w:rsidR="006D4B2D" w:rsidRDefault="006D4B2D" w:rsidP="006D4B2D">
      <w:pPr>
        <w:bidi/>
        <w:ind w:firstLine="720"/>
        <w:jc w:val="both"/>
        <w:rPr>
          <w:rFonts w:cs="David" w:hint="cs"/>
          <w:rtl/>
        </w:rPr>
      </w:pPr>
    </w:p>
    <w:p w14:paraId="74B14127" w14:textId="77777777" w:rsidR="006D4B2D" w:rsidRPr="005A43FA" w:rsidRDefault="006D4B2D" w:rsidP="006D4B2D">
      <w:pPr>
        <w:bidi/>
        <w:jc w:val="center"/>
        <w:rPr>
          <w:rFonts w:cs="David" w:hint="cs"/>
          <w:b/>
          <w:bCs/>
          <w:rtl/>
        </w:rPr>
      </w:pPr>
      <w:r w:rsidRPr="005A43FA">
        <w:rPr>
          <w:rFonts w:cs="David" w:hint="cs"/>
          <w:b/>
          <w:bCs/>
          <w:rtl/>
        </w:rPr>
        <w:t>הצבעה</w:t>
      </w:r>
    </w:p>
    <w:p w14:paraId="4F1D5BE5" w14:textId="77777777" w:rsidR="006D4B2D" w:rsidRPr="005A43FA" w:rsidRDefault="006D4B2D" w:rsidP="006D4B2D">
      <w:pPr>
        <w:bidi/>
        <w:jc w:val="center"/>
        <w:rPr>
          <w:rFonts w:cs="David" w:hint="cs"/>
          <w:b/>
          <w:bCs/>
          <w:rtl/>
        </w:rPr>
      </w:pPr>
    </w:p>
    <w:p w14:paraId="345B3B3B"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2AFC1483"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23ABA368"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0AA8A101" w14:textId="77777777" w:rsidR="006D4B2D" w:rsidRPr="00E91772" w:rsidRDefault="006D4B2D" w:rsidP="006D4B2D">
      <w:pPr>
        <w:bidi/>
        <w:jc w:val="center"/>
        <w:rPr>
          <w:rFonts w:cs="David" w:hint="cs"/>
          <w:rtl/>
        </w:rPr>
      </w:pPr>
      <w:r w:rsidRPr="00E91772">
        <w:rPr>
          <w:rFonts w:cs="David" w:hint="cs"/>
          <w:rtl/>
        </w:rPr>
        <w:t>ההסתייגות נדחתה.</w:t>
      </w:r>
    </w:p>
    <w:p w14:paraId="02355D23" w14:textId="77777777" w:rsidR="006D4B2D" w:rsidRDefault="006D4B2D" w:rsidP="006D4B2D">
      <w:pPr>
        <w:bidi/>
        <w:jc w:val="both"/>
        <w:rPr>
          <w:rFonts w:cs="David" w:hint="cs"/>
          <w:rtl/>
        </w:rPr>
      </w:pPr>
    </w:p>
    <w:p w14:paraId="5442BCEA"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F563581" w14:textId="77777777" w:rsidR="006D4B2D" w:rsidRDefault="006D4B2D" w:rsidP="006D4B2D">
      <w:pPr>
        <w:bidi/>
        <w:jc w:val="both"/>
        <w:rPr>
          <w:rFonts w:cs="David" w:hint="cs"/>
          <w:u w:val="single"/>
          <w:rtl/>
        </w:rPr>
      </w:pPr>
    </w:p>
    <w:p w14:paraId="494F4DD6"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נדחתה.</w:t>
      </w:r>
    </w:p>
    <w:p w14:paraId="0269D886" w14:textId="77777777" w:rsidR="006D4B2D" w:rsidRDefault="006D4B2D" w:rsidP="006D4B2D">
      <w:pPr>
        <w:bidi/>
        <w:ind w:firstLine="720"/>
        <w:jc w:val="both"/>
        <w:rPr>
          <w:rFonts w:cs="David" w:hint="cs"/>
          <w:rtl/>
        </w:rPr>
      </w:pPr>
    </w:p>
    <w:p w14:paraId="31A42EA0" w14:textId="77777777" w:rsidR="006D4B2D" w:rsidRDefault="006D4B2D" w:rsidP="006D4B2D">
      <w:pPr>
        <w:bidi/>
        <w:ind w:firstLine="720"/>
        <w:jc w:val="both"/>
        <w:rPr>
          <w:rFonts w:cs="David" w:hint="cs"/>
          <w:rtl/>
        </w:rPr>
      </w:pPr>
      <w:r>
        <w:rPr>
          <w:rFonts w:cs="David" w:hint="cs"/>
          <w:rtl/>
        </w:rPr>
        <w:t>ההסתייגות הבאה, של קבוצת מרצ לסעיף 3. מי בעד ההסתייגות? מי נגד?</w:t>
      </w:r>
    </w:p>
    <w:p w14:paraId="029D6E79" w14:textId="77777777" w:rsidR="006D4B2D" w:rsidRDefault="006D4B2D" w:rsidP="006D4B2D">
      <w:pPr>
        <w:bidi/>
        <w:jc w:val="both"/>
        <w:rPr>
          <w:rFonts w:cs="David" w:hint="cs"/>
          <w:rtl/>
        </w:rPr>
      </w:pPr>
    </w:p>
    <w:p w14:paraId="6CA3C0DE" w14:textId="77777777" w:rsidR="006D4B2D" w:rsidRPr="005A43FA" w:rsidRDefault="006D4B2D" w:rsidP="006D4B2D">
      <w:pPr>
        <w:bidi/>
        <w:jc w:val="center"/>
        <w:rPr>
          <w:rFonts w:cs="David" w:hint="cs"/>
          <w:b/>
          <w:bCs/>
          <w:rtl/>
        </w:rPr>
      </w:pPr>
      <w:r w:rsidRPr="005A43FA">
        <w:rPr>
          <w:rFonts w:cs="David" w:hint="cs"/>
          <w:b/>
          <w:bCs/>
          <w:rtl/>
        </w:rPr>
        <w:t>הצבעה</w:t>
      </w:r>
    </w:p>
    <w:p w14:paraId="612AE53B" w14:textId="77777777" w:rsidR="006D4B2D" w:rsidRPr="005A43FA" w:rsidRDefault="006D4B2D" w:rsidP="006D4B2D">
      <w:pPr>
        <w:bidi/>
        <w:jc w:val="center"/>
        <w:rPr>
          <w:rFonts w:cs="David" w:hint="cs"/>
          <w:b/>
          <w:bCs/>
          <w:rtl/>
        </w:rPr>
      </w:pPr>
    </w:p>
    <w:p w14:paraId="45A8FE72"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7F363879"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5E216AB9"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3082348" w14:textId="77777777" w:rsidR="006D4B2D" w:rsidRPr="00E91772" w:rsidRDefault="006D4B2D" w:rsidP="006D4B2D">
      <w:pPr>
        <w:bidi/>
        <w:jc w:val="center"/>
        <w:rPr>
          <w:rFonts w:cs="David" w:hint="cs"/>
          <w:rtl/>
        </w:rPr>
      </w:pPr>
      <w:r w:rsidRPr="00E91772">
        <w:rPr>
          <w:rFonts w:cs="David" w:hint="cs"/>
          <w:rtl/>
        </w:rPr>
        <w:t>ההסתייגות נדחתה.</w:t>
      </w:r>
    </w:p>
    <w:p w14:paraId="2A3E6676" w14:textId="77777777" w:rsidR="006D4B2D" w:rsidRDefault="006D4B2D" w:rsidP="006D4B2D">
      <w:pPr>
        <w:bidi/>
        <w:jc w:val="both"/>
        <w:rPr>
          <w:rFonts w:cs="David" w:hint="cs"/>
          <w:rtl/>
        </w:rPr>
      </w:pPr>
    </w:p>
    <w:p w14:paraId="36ED868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14E8B5C" w14:textId="77777777" w:rsidR="006D4B2D" w:rsidRDefault="006D4B2D" w:rsidP="006D4B2D">
      <w:pPr>
        <w:bidi/>
        <w:jc w:val="both"/>
        <w:rPr>
          <w:rFonts w:cs="David" w:hint="cs"/>
          <w:u w:val="single"/>
          <w:rtl/>
        </w:rPr>
      </w:pPr>
    </w:p>
    <w:p w14:paraId="4D45299A"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נדחתה.</w:t>
      </w:r>
    </w:p>
    <w:p w14:paraId="7159E956" w14:textId="77777777" w:rsidR="006D4B2D" w:rsidRDefault="006D4B2D" w:rsidP="006D4B2D">
      <w:pPr>
        <w:bidi/>
        <w:jc w:val="both"/>
        <w:rPr>
          <w:rFonts w:cs="David" w:hint="cs"/>
          <w:rtl/>
        </w:rPr>
      </w:pPr>
    </w:p>
    <w:p w14:paraId="215973C4" w14:textId="77777777" w:rsidR="006D4B2D" w:rsidRDefault="006D4B2D" w:rsidP="006D4B2D">
      <w:pPr>
        <w:bidi/>
        <w:ind w:firstLine="720"/>
        <w:jc w:val="both"/>
        <w:rPr>
          <w:rFonts w:cs="David" w:hint="cs"/>
          <w:rtl/>
        </w:rPr>
      </w:pPr>
      <w:r>
        <w:rPr>
          <w:rFonts w:cs="David" w:hint="cs"/>
          <w:rtl/>
        </w:rPr>
        <w:t xml:space="preserve">הסתייגות הבאה, לסעיף 4, עמוד 30. קבוצת מרצ, חברי הכנסת מולה, אדטו, </w:t>
      </w:r>
      <w:proofErr w:type="spellStart"/>
      <w:r>
        <w:rPr>
          <w:rFonts w:cs="David" w:hint="cs"/>
          <w:rtl/>
        </w:rPr>
        <w:t>זחאלקה</w:t>
      </w:r>
      <w:proofErr w:type="spellEnd"/>
      <w:r>
        <w:rPr>
          <w:rFonts w:cs="David" w:hint="cs"/>
          <w:rtl/>
        </w:rPr>
        <w:t xml:space="preserve"> </w:t>
      </w:r>
      <w:proofErr w:type="spellStart"/>
      <w:r>
        <w:rPr>
          <w:rFonts w:cs="David" w:hint="cs"/>
          <w:rtl/>
        </w:rPr>
        <w:t>וזועבי</w:t>
      </w:r>
      <w:proofErr w:type="spellEnd"/>
      <w:r>
        <w:rPr>
          <w:rFonts w:cs="David" w:hint="cs"/>
          <w:rtl/>
        </w:rPr>
        <w:t>. מי בעד ההסתייגות? מי נגד?</w:t>
      </w:r>
    </w:p>
    <w:p w14:paraId="7FBAF2DA" w14:textId="77777777" w:rsidR="006D4B2D" w:rsidRDefault="006D4B2D" w:rsidP="006D4B2D">
      <w:pPr>
        <w:bidi/>
        <w:jc w:val="both"/>
        <w:rPr>
          <w:rFonts w:cs="David" w:hint="cs"/>
          <w:rtl/>
        </w:rPr>
      </w:pPr>
    </w:p>
    <w:p w14:paraId="42038E6E" w14:textId="77777777" w:rsidR="006D4B2D" w:rsidRPr="005A43FA" w:rsidRDefault="006D4B2D" w:rsidP="006D4B2D">
      <w:pPr>
        <w:bidi/>
        <w:jc w:val="center"/>
        <w:rPr>
          <w:rFonts w:cs="David" w:hint="cs"/>
          <w:b/>
          <w:bCs/>
          <w:rtl/>
        </w:rPr>
      </w:pPr>
      <w:r w:rsidRPr="005A43FA">
        <w:rPr>
          <w:rFonts w:cs="David" w:hint="cs"/>
          <w:b/>
          <w:bCs/>
          <w:rtl/>
        </w:rPr>
        <w:t>הצבעה</w:t>
      </w:r>
    </w:p>
    <w:p w14:paraId="1D7BE7E8" w14:textId="77777777" w:rsidR="006D4B2D" w:rsidRPr="005A43FA" w:rsidRDefault="006D4B2D" w:rsidP="006D4B2D">
      <w:pPr>
        <w:bidi/>
        <w:jc w:val="center"/>
        <w:rPr>
          <w:rFonts w:cs="David" w:hint="cs"/>
          <w:b/>
          <w:bCs/>
          <w:rtl/>
        </w:rPr>
      </w:pPr>
    </w:p>
    <w:p w14:paraId="357C6FDF"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01DC8785"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0447B410"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DD38CE0" w14:textId="77777777" w:rsidR="006D4B2D" w:rsidRPr="00E91772" w:rsidRDefault="006D4B2D" w:rsidP="006D4B2D">
      <w:pPr>
        <w:bidi/>
        <w:jc w:val="center"/>
        <w:rPr>
          <w:rFonts w:cs="David" w:hint="cs"/>
          <w:rtl/>
        </w:rPr>
      </w:pPr>
      <w:r w:rsidRPr="00E91772">
        <w:rPr>
          <w:rFonts w:cs="David" w:hint="cs"/>
          <w:rtl/>
        </w:rPr>
        <w:t>ההסתייגות נדחתה.</w:t>
      </w:r>
    </w:p>
    <w:p w14:paraId="47D04DA6" w14:textId="77777777" w:rsidR="006D4B2D" w:rsidRDefault="006D4B2D" w:rsidP="006D4B2D">
      <w:pPr>
        <w:bidi/>
        <w:jc w:val="both"/>
        <w:rPr>
          <w:rFonts w:cs="David" w:hint="cs"/>
          <w:rtl/>
        </w:rPr>
      </w:pPr>
    </w:p>
    <w:p w14:paraId="1D3FB38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FD6C378" w14:textId="77777777" w:rsidR="006D4B2D" w:rsidRDefault="006D4B2D" w:rsidP="006D4B2D">
      <w:pPr>
        <w:bidi/>
        <w:jc w:val="both"/>
        <w:rPr>
          <w:rFonts w:cs="David" w:hint="cs"/>
          <w:u w:val="single"/>
          <w:rtl/>
        </w:rPr>
      </w:pPr>
    </w:p>
    <w:p w14:paraId="5D159760"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נדחתה.</w:t>
      </w:r>
    </w:p>
    <w:p w14:paraId="205D3457" w14:textId="77777777" w:rsidR="006D4B2D" w:rsidRDefault="006D4B2D" w:rsidP="006D4B2D">
      <w:pPr>
        <w:bidi/>
        <w:jc w:val="both"/>
        <w:rPr>
          <w:rFonts w:cs="David" w:hint="cs"/>
          <w:rtl/>
        </w:rPr>
      </w:pPr>
    </w:p>
    <w:p w14:paraId="32ADA7C0" w14:textId="77777777" w:rsidR="006D4B2D" w:rsidRDefault="006D4B2D" w:rsidP="006D4B2D">
      <w:pPr>
        <w:bidi/>
        <w:jc w:val="both"/>
        <w:rPr>
          <w:rFonts w:cs="David" w:hint="cs"/>
          <w:rtl/>
        </w:rPr>
      </w:pPr>
      <w:r>
        <w:rPr>
          <w:rFonts w:cs="David" w:hint="cs"/>
          <w:rtl/>
        </w:rPr>
        <w:tab/>
        <w:t>הסתייגות של חבר הכנסת דב חנין. מי בעד? מי נגד?</w:t>
      </w:r>
    </w:p>
    <w:p w14:paraId="4B0948CA" w14:textId="77777777" w:rsidR="006D4B2D" w:rsidRDefault="006D4B2D" w:rsidP="006D4B2D">
      <w:pPr>
        <w:bidi/>
        <w:jc w:val="both"/>
        <w:rPr>
          <w:rFonts w:cs="David" w:hint="cs"/>
          <w:rtl/>
        </w:rPr>
      </w:pPr>
    </w:p>
    <w:p w14:paraId="3E3A57A2" w14:textId="77777777" w:rsidR="006D4B2D" w:rsidRPr="005A43FA" w:rsidRDefault="006D4B2D" w:rsidP="006D4B2D">
      <w:pPr>
        <w:bidi/>
        <w:jc w:val="center"/>
        <w:rPr>
          <w:rFonts w:cs="David" w:hint="cs"/>
          <w:b/>
          <w:bCs/>
          <w:rtl/>
        </w:rPr>
      </w:pPr>
      <w:r w:rsidRPr="005A43FA">
        <w:rPr>
          <w:rFonts w:cs="David" w:hint="cs"/>
          <w:b/>
          <w:bCs/>
          <w:rtl/>
        </w:rPr>
        <w:t>הצבעה</w:t>
      </w:r>
    </w:p>
    <w:p w14:paraId="5F40AB0E" w14:textId="77777777" w:rsidR="006D4B2D" w:rsidRPr="005A43FA" w:rsidRDefault="006D4B2D" w:rsidP="006D4B2D">
      <w:pPr>
        <w:bidi/>
        <w:jc w:val="center"/>
        <w:rPr>
          <w:rFonts w:cs="David" w:hint="cs"/>
          <w:b/>
          <w:bCs/>
          <w:rtl/>
        </w:rPr>
      </w:pPr>
    </w:p>
    <w:p w14:paraId="4EEF23AF"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1</w:t>
      </w:r>
    </w:p>
    <w:p w14:paraId="4738C41F"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67C8A10A"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6D6FD4A" w14:textId="77777777" w:rsidR="006D4B2D" w:rsidRPr="00E91772" w:rsidRDefault="006D4B2D" w:rsidP="006D4B2D">
      <w:pPr>
        <w:bidi/>
        <w:jc w:val="center"/>
        <w:rPr>
          <w:rFonts w:cs="David" w:hint="cs"/>
          <w:rtl/>
        </w:rPr>
      </w:pPr>
      <w:r w:rsidRPr="00E91772">
        <w:rPr>
          <w:rFonts w:cs="David" w:hint="cs"/>
          <w:rtl/>
        </w:rPr>
        <w:t>ההסתייגות נדחתה.</w:t>
      </w:r>
    </w:p>
    <w:p w14:paraId="50BFAEA3" w14:textId="77777777" w:rsidR="006D4B2D" w:rsidRDefault="006D4B2D" w:rsidP="006D4B2D">
      <w:pPr>
        <w:bidi/>
        <w:jc w:val="both"/>
        <w:rPr>
          <w:rFonts w:cs="David" w:hint="cs"/>
          <w:rtl/>
        </w:rPr>
      </w:pPr>
    </w:p>
    <w:p w14:paraId="649B8A3D"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E133CFF" w14:textId="77777777" w:rsidR="006D4B2D" w:rsidRDefault="006D4B2D" w:rsidP="006D4B2D">
      <w:pPr>
        <w:bidi/>
        <w:jc w:val="both"/>
        <w:rPr>
          <w:rFonts w:cs="David" w:hint="cs"/>
          <w:u w:val="single"/>
          <w:rtl/>
        </w:rPr>
      </w:pPr>
    </w:p>
    <w:p w14:paraId="0317DFA0"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6, נדחתה.</w:t>
      </w:r>
    </w:p>
    <w:p w14:paraId="45EAC08F" w14:textId="77777777" w:rsidR="006D4B2D" w:rsidRDefault="006D4B2D" w:rsidP="006D4B2D">
      <w:pPr>
        <w:bidi/>
        <w:jc w:val="both"/>
        <w:rPr>
          <w:rFonts w:cs="David" w:hint="cs"/>
          <w:rtl/>
        </w:rPr>
      </w:pPr>
    </w:p>
    <w:p w14:paraId="59EA1A12" w14:textId="77777777" w:rsidR="006D4B2D" w:rsidRDefault="006D4B2D" w:rsidP="006D4B2D">
      <w:pPr>
        <w:bidi/>
        <w:jc w:val="both"/>
        <w:rPr>
          <w:rFonts w:cs="David" w:hint="cs"/>
          <w:rtl/>
        </w:rPr>
      </w:pPr>
      <w:r>
        <w:rPr>
          <w:rFonts w:cs="David" w:hint="cs"/>
          <w:rtl/>
        </w:rPr>
        <w:tab/>
        <w:t xml:space="preserve">חברי הכנסת אדטו, מולה, </w:t>
      </w:r>
      <w:proofErr w:type="spellStart"/>
      <w:r>
        <w:rPr>
          <w:rFonts w:cs="David" w:hint="cs"/>
          <w:rtl/>
        </w:rPr>
        <w:t>פלסנר</w:t>
      </w:r>
      <w:proofErr w:type="spellEnd"/>
      <w:r>
        <w:rPr>
          <w:rFonts w:cs="David" w:hint="cs"/>
          <w:rtl/>
        </w:rPr>
        <w:t xml:space="preserve">, בר-און, דיכטר, שטרית, שי, </w:t>
      </w:r>
      <w:proofErr w:type="spellStart"/>
      <w:r>
        <w:rPr>
          <w:rFonts w:cs="David" w:hint="cs"/>
          <w:rtl/>
        </w:rPr>
        <w:t>פלסנר</w:t>
      </w:r>
      <w:proofErr w:type="spellEnd"/>
      <w:r>
        <w:rPr>
          <w:rFonts w:cs="David" w:hint="cs"/>
          <w:rtl/>
        </w:rPr>
        <w:t>, קבוצת מרצ, מי בעד ההסתייגות הזו? מי נגד?</w:t>
      </w:r>
    </w:p>
    <w:p w14:paraId="04F71982" w14:textId="77777777" w:rsidR="006D4B2D" w:rsidRDefault="006D4B2D" w:rsidP="006D4B2D">
      <w:pPr>
        <w:bidi/>
        <w:jc w:val="both"/>
        <w:rPr>
          <w:rFonts w:cs="David" w:hint="cs"/>
          <w:rtl/>
        </w:rPr>
      </w:pPr>
    </w:p>
    <w:p w14:paraId="169A3219" w14:textId="77777777" w:rsidR="006D4B2D" w:rsidRPr="005A43FA" w:rsidRDefault="006D4B2D" w:rsidP="006D4B2D">
      <w:pPr>
        <w:bidi/>
        <w:jc w:val="center"/>
        <w:rPr>
          <w:rFonts w:cs="David" w:hint="cs"/>
          <w:b/>
          <w:bCs/>
          <w:rtl/>
        </w:rPr>
      </w:pPr>
      <w:r w:rsidRPr="005A43FA">
        <w:rPr>
          <w:rFonts w:cs="David" w:hint="cs"/>
          <w:b/>
          <w:bCs/>
          <w:rtl/>
        </w:rPr>
        <w:t>הצבעה</w:t>
      </w:r>
    </w:p>
    <w:p w14:paraId="3480A074" w14:textId="77777777" w:rsidR="006D4B2D" w:rsidRPr="005A43FA" w:rsidRDefault="006D4B2D" w:rsidP="006D4B2D">
      <w:pPr>
        <w:bidi/>
        <w:jc w:val="center"/>
        <w:rPr>
          <w:rFonts w:cs="David" w:hint="cs"/>
          <w:b/>
          <w:bCs/>
          <w:rtl/>
        </w:rPr>
      </w:pPr>
    </w:p>
    <w:p w14:paraId="459864E5"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02638E78"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405D4CF0"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565D67A2" w14:textId="77777777" w:rsidR="006D4B2D" w:rsidRPr="00E91772" w:rsidRDefault="006D4B2D" w:rsidP="006D4B2D">
      <w:pPr>
        <w:bidi/>
        <w:jc w:val="center"/>
        <w:rPr>
          <w:rFonts w:cs="David" w:hint="cs"/>
          <w:rtl/>
        </w:rPr>
      </w:pPr>
      <w:r w:rsidRPr="00E91772">
        <w:rPr>
          <w:rFonts w:cs="David" w:hint="cs"/>
          <w:rtl/>
        </w:rPr>
        <w:t>ההסתייגות נדחתה.</w:t>
      </w:r>
    </w:p>
    <w:p w14:paraId="585D9787" w14:textId="77777777" w:rsidR="006D4B2D" w:rsidRDefault="006D4B2D" w:rsidP="006D4B2D">
      <w:pPr>
        <w:bidi/>
        <w:jc w:val="both"/>
        <w:rPr>
          <w:rFonts w:cs="David" w:hint="cs"/>
          <w:rtl/>
        </w:rPr>
      </w:pPr>
    </w:p>
    <w:p w14:paraId="198B028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4ED4293" w14:textId="77777777" w:rsidR="006D4B2D" w:rsidRDefault="006D4B2D" w:rsidP="006D4B2D">
      <w:pPr>
        <w:bidi/>
        <w:jc w:val="both"/>
        <w:rPr>
          <w:rFonts w:cs="David" w:hint="cs"/>
          <w:u w:val="single"/>
          <w:rtl/>
        </w:rPr>
      </w:pPr>
    </w:p>
    <w:p w14:paraId="1D1FBE19"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נדחה.</w:t>
      </w:r>
    </w:p>
    <w:p w14:paraId="65CC7D80" w14:textId="77777777" w:rsidR="006D4B2D" w:rsidRPr="00E91772" w:rsidRDefault="006D4B2D" w:rsidP="006D4B2D">
      <w:pPr>
        <w:bidi/>
        <w:jc w:val="both"/>
        <w:rPr>
          <w:rFonts w:cs="David" w:hint="cs"/>
          <w:rtl/>
        </w:rPr>
      </w:pPr>
    </w:p>
    <w:p w14:paraId="70F78F15" w14:textId="77777777" w:rsidR="006D4B2D" w:rsidRPr="00877FAC" w:rsidRDefault="006D4B2D" w:rsidP="006D4B2D">
      <w:pPr>
        <w:bidi/>
        <w:jc w:val="both"/>
        <w:rPr>
          <w:rFonts w:cs="David" w:hint="cs"/>
          <w:b/>
          <w:bCs/>
          <w:rtl/>
        </w:rPr>
      </w:pPr>
      <w:r>
        <w:rPr>
          <w:rFonts w:cs="David" w:hint="cs"/>
          <w:rtl/>
        </w:rPr>
        <w:tab/>
        <w:t>הסתייגות חילופית בעמוד 30.</w:t>
      </w:r>
      <w:r>
        <w:rPr>
          <w:rFonts w:cs="David" w:hint="cs"/>
          <w:b/>
          <w:bCs/>
          <w:rtl/>
        </w:rPr>
        <w:t xml:space="preserve"> </w:t>
      </w:r>
      <w:r>
        <w:rPr>
          <w:rFonts w:cs="David" w:hint="cs"/>
          <w:rtl/>
        </w:rPr>
        <w:t>מי בעד ההסתייגות? מי נגד?</w:t>
      </w:r>
    </w:p>
    <w:p w14:paraId="643914EF" w14:textId="77777777" w:rsidR="006D4B2D" w:rsidRDefault="006D4B2D" w:rsidP="006D4B2D">
      <w:pPr>
        <w:bidi/>
        <w:jc w:val="both"/>
        <w:rPr>
          <w:rFonts w:cs="David" w:hint="cs"/>
          <w:rtl/>
        </w:rPr>
      </w:pPr>
    </w:p>
    <w:p w14:paraId="7CE4FBD9" w14:textId="77777777" w:rsidR="006D4B2D" w:rsidRPr="005A43FA" w:rsidRDefault="006D4B2D" w:rsidP="006D4B2D">
      <w:pPr>
        <w:bidi/>
        <w:jc w:val="center"/>
        <w:rPr>
          <w:rFonts w:cs="David" w:hint="cs"/>
          <w:b/>
          <w:bCs/>
          <w:rtl/>
        </w:rPr>
      </w:pPr>
      <w:r w:rsidRPr="005A43FA">
        <w:rPr>
          <w:rFonts w:cs="David" w:hint="cs"/>
          <w:b/>
          <w:bCs/>
          <w:rtl/>
        </w:rPr>
        <w:t>הצבעה</w:t>
      </w:r>
    </w:p>
    <w:p w14:paraId="779EAAAA" w14:textId="77777777" w:rsidR="006D4B2D" w:rsidRPr="005A43FA" w:rsidRDefault="006D4B2D" w:rsidP="006D4B2D">
      <w:pPr>
        <w:bidi/>
        <w:jc w:val="center"/>
        <w:rPr>
          <w:rFonts w:cs="David" w:hint="cs"/>
          <w:b/>
          <w:bCs/>
          <w:rtl/>
        </w:rPr>
      </w:pPr>
    </w:p>
    <w:p w14:paraId="1D063F42"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2</w:t>
      </w:r>
    </w:p>
    <w:p w14:paraId="13B5986D"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38A55215"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394ACA38" w14:textId="77777777" w:rsidR="006D4B2D" w:rsidRPr="00E91772" w:rsidRDefault="006D4B2D" w:rsidP="006D4B2D">
      <w:pPr>
        <w:bidi/>
        <w:jc w:val="center"/>
        <w:rPr>
          <w:rFonts w:cs="David" w:hint="cs"/>
          <w:rtl/>
        </w:rPr>
      </w:pPr>
      <w:r w:rsidRPr="00E91772">
        <w:rPr>
          <w:rFonts w:cs="David" w:hint="cs"/>
          <w:rtl/>
        </w:rPr>
        <w:t>ההסתייגות נדחתה.</w:t>
      </w:r>
    </w:p>
    <w:p w14:paraId="053C90FA" w14:textId="77777777" w:rsidR="006D4B2D" w:rsidRDefault="006D4B2D" w:rsidP="006D4B2D">
      <w:pPr>
        <w:bidi/>
        <w:jc w:val="both"/>
        <w:rPr>
          <w:rFonts w:cs="David" w:hint="cs"/>
          <w:rtl/>
        </w:rPr>
      </w:pPr>
    </w:p>
    <w:p w14:paraId="7F9276FF"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0EC0CF9" w14:textId="77777777" w:rsidR="006D4B2D" w:rsidRDefault="006D4B2D" w:rsidP="006D4B2D">
      <w:pPr>
        <w:bidi/>
        <w:jc w:val="both"/>
        <w:rPr>
          <w:rFonts w:cs="David" w:hint="cs"/>
          <w:u w:val="single"/>
          <w:rtl/>
        </w:rPr>
      </w:pPr>
    </w:p>
    <w:p w14:paraId="6ABA7B81"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6, נדחה.</w:t>
      </w:r>
    </w:p>
    <w:p w14:paraId="0F20F5E8" w14:textId="77777777" w:rsidR="006D4B2D" w:rsidRDefault="006D4B2D" w:rsidP="006D4B2D">
      <w:pPr>
        <w:bidi/>
        <w:jc w:val="both"/>
        <w:rPr>
          <w:rFonts w:cs="David" w:hint="cs"/>
          <w:rtl/>
        </w:rPr>
      </w:pPr>
    </w:p>
    <w:p w14:paraId="7E868A49" w14:textId="77777777" w:rsidR="006D4B2D" w:rsidRDefault="006D4B2D" w:rsidP="006D4B2D">
      <w:pPr>
        <w:bidi/>
        <w:jc w:val="both"/>
        <w:rPr>
          <w:rFonts w:cs="David" w:hint="cs"/>
          <w:rtl/>
        </w:rPr>
      </w:pPr>
      <w:r>
        <w:rPr>
          <w:rFonts w:cs="David" w:hint="cs"/>
          <w:rtl/>
        </w:rPr>
        <w:tab/>
        <w:t>הסתייגות חילופית שלישית. מי בעד? מי נגד?</w:t>
      </w:r>
    </w:p>
    <w:p w14:paraId="0A741DE4" w14:textId="77777777" w:rsidR="006D4B2D" w:rsidRDefault="006D4B2D" w:rsidP="006D4B2D">
      <w:pPr>
        <w:bidi/>
        <w:jc w:val="both"/>
        <w:rPr>
          <w:rFonts w:cs="David" w:hint="cs"/>
          <w:rtl/>
        </w:rPr>
      </w:pPr>
    </w:p>
    <w:p w14:paraId="23AB619D" w14:textId="77777777" w:rsidR="006D4B2D" w:rsidRPr="005A43FA" w:rsidRDefault="006D4B2D" w:rsidP="006D4B2D">
      <w:pPr>
        <w:bidi/>
        <w:jc w:val="center"/>
        <w:rPr>
          <w:rFonts w:cs="David" w:hint="cs"/>
          <w:b/>
          <w:bCs/>
          <w:rtl/>
        </w:rPr>
      </w:pPr>
      <w:r w:rsidRPr="005A43FA">
        <w:rPr>
          <w:rFonts w:cs="David" w:hint="cs"/>
          <w:b/>
          <w:bCs/>
          <w:rtl/>
        </w:rPr>
        <w:t>הצבעה</w:t>
      </w:r>
    </w:p>
    <w:p w14:paraId="00CC76D7" w14:textId="77777777" w:rsidR="006D4B2D" w:rsidRPr="005A43FA" w:rsidRDefault="006D4B2D" w:rsidP="006D4B2D">
      <w:pPr>
        <w:bidi/>
        <w:jc w:val="center"/>
        <w:rPr>
          <w:rFonts w:cs="David" w:hint="cs"/>
          <w:b/>
          <w:bCs/>
          <w:rtl/>
        </w:rPr>
      </w:pPr>
    </w:p>
    <w:p w14:paraId="3EF7CF6D"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43DD60B7"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1ED422CD"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B47CF8A" w14:textId="77777777" w:rsidR="006D4B2D" w:rsidRPr="00E91772" w:rsidRDefault="006D4B2D" w:rsidP="006D4B2D">
      <w:pPr>
        <w:bidi/>
        <w:jc w:val="center"/>
        <w:rPr>
          <w:rFonts w:cs="David" w:hint="cs"/>
          <w:rtl/>
        </w:rPr>
      </w:pPr>
      <w:r w:rsidRPr="00E91772">
        <w:rPr>
          <w:rFonts w:cs="David" w:hint="cs"/>
          <w:rtl/>
        </w:rPr>
        <w:t>ההסתייגות נדחתה.</w:t>
      </w:r>
    </w:p>
    <w:p w14:paraId="1CF1BC66" w14:textId="77777777" w:rsidR="006D4B2D" w:rsidRDefault="006D4B2D" w:rsidP="006D4B2D">
      <w:pPr>
        <w:bidi/>
        <w:jc w:val="both"/>
        <w:rPr>
          <w:rFonts w:cs="David" w:hint="cs"/>
          <w:rtl/>
        </w:rPr>
      </w:pPr>
    </w:p>
    <w:p w14:paraId="00D551AD"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2AB0B4E" w14:textId="77777777" w:rsidR="006D4B2D" w:rsidRDefault="006D4B2D" w:rsidP="006D4B2D">
      <w:pPr>
        <w:bidi/>
        <w:jc w:val="both"/>
        <w:rPr>
          <w:rFonts w:cs="David" w:hint="cs"/>
          <w:u w:val="single"/>
          <w:rtl/>
        </w:rPr>
      </w:pPr>
    </w:p>
    <w:p w14:paraId="46DD5E51"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נדחה.</w:t>
      </w:r>
    </w:p>
    <w:p w14:paraId="35782A7F" w14:textId="77777777" w:rsidR="006D4B2D" w:rsidRDefault="006D4B2D" w:rsidP="006D4B2D">
      <w:pPr>
        <w:bidi/>
        <w:jc w:val="both"/>
        <w:rPr>
          <w:rFonts w:cs="David" w:hint="cs"/>
          <w:rtl/>
        </w:rPr>
      </w:pPr>
    </w:p>
    <w:p w14:paraId="5E031CDB" w14:textId="77777777" w:rsidR="006D4B2D" w:rsidRDefault="006D4B2D" w:rsidP="006D4B2D">
      <w:pPr>
        <w:bidi/>
        <w:jc w:val="both"/>
        <w:rPr>
          <w:rFonts w:cs="David" w:hint="cs"/>
          <w:rtl/>
        </w:rPr>
      </w:pPr>
      <w:r>
        <w:rPr>
          <w:rFonts w:cs="David" w:hint="cs"/>
          <w:rtl/>
        </w:rPr>
        <w:tab/>
        <w:t>הסתייגות של חבר הכנסת אורי אריאל. מי בעד ההסתייגות הזו? מי נגד?</w:t>
      </w:r>
    </w:p>
    <w:p w14:paraId="3876EBC7" w14:textId="77777777" w:rsidR="006D4B2D" w:rsidRDefault="006D4B2D" w:rsidP="006D4B2D">
      <w:pPr>
        <w:bidi/>
        <w:jc w:val="both"/>
        <w:rPr>
          <w:rFonts w:cs="David" w:hint="cs"/>
          <w:rtl/>
        </w:rPr>
      </w:pPr>
    </w:p>
    <w:p w14:paraId="4540128D" w14:textId="77777777" w:rsidR="006D4B2D" w:rsidRPr="005A43FA" w:rsidRDefault="006D4B2D" w:rsidP="006D4B2D">
      <w:pPr>
        <w:bidi/>
        <w:jc w:val="center"/>
        <w:rPr>
          <w:rFonts w:cs="David" w:hint="cs"/>
          <w:b/>
          <w:bCs/>
          <w:rtl/>
        </w:rPr>
      </w:pPr>
      <w:r w:rsidRPr="005A43FA">
        <w:rPr>
          <w:rFonts w:cs="David" w:hint="cs"/>
          <w:b/>
          <w:bCs/>
          <w:rtl/>
        </w:rPr>
        <w:t>הצבעה</w:t>
      </w:r>
    </w:p>
    <w:p w14:paraId="46147C38" w14:textId="77777777" w:rsidR="006D4B2D" w:rsidRPr="005A43FA" w:rsidRDefault="006D4B2D" w:rsidP="006D4B2D">
      <w:pPr>
        <w:bidi/>
        <w:jc w:val="center"/>
        <w:rPr>
          <w:rFonts w:cs="David" w:hint="cs"/>
          <w:b/>
          <w:bCs/>
          <w:rtl/>
        </w:rPr>
      </w:pPr>
    </w:p>
    <w:p w14:paraId="1AEE57BF"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1</w:t>
      </w:r>
    </w:p>
    <w:p w14:paraId="44A90757"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238B5CFD"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347B1B38" w14:textId="77777777" w:rsidR="006D4B2D" w:rsidRPr="00E91772" w:rsidRDefault="006D4B2D" w:rsidP="006D4B2D">
      <w:pPr>
        <w:bidi/>
        <w:jc w:val="center"/>
        <w:rPr>
          <w:rFonts w:cs="David" w:hint="cs"/>
          <w:rtl/>
        </w:rPr>
      </w:pPr>
      <w:r w:rsidRPr="00E91772">
        <w:rPr>
          <w:rFonts w:cs="David" w:hint="cs"/>
          <w:rtl/>
        </w:rPr>
        <w:t>ההסתייגות נדחתה.</w:t>
      </w:r>
    </w:p>
    <w:p w14:paraId="71D00DDB" w14:textId="77777777" w:rsidR="006D4B2D" w:rsidRDefault="006D4B2D" w:rsidP="006D4B2D">
      <w:pPr>
        <w:bidi/>
        <w:jc w:val="both"/>
        <w:rPr>
          <w:rFonts w:cs="David" w:hint="cs"/>
          <w:rtl/>
        </w:rPr>
      </w:pPr>
    </w:p>
    <w:p w14:paraId="55B0749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6D7552DD" w14:textId="77777777" w:rsidR="006D4B2D" w:rsidRDefault="006D4B2D" w:rsidP="006D4B2D">
      <w:pPr>
        <w:bidi/>
        <w:jc w:val="both"/>
        <w:rPr>
          <w:rFonts w:cs="David" w:hint="cs"/>
          <w:u w:val="single"/>
          <w:rtl/>
        </w:rPr>
      </w:pPr>
    </w:p>
    <w:p w14:paraId="48F8E737"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6.</w:t>
      </w:r>
    </w:p>
    <w:p w14:paraId="0FCAF76F" w14:textId="77777777" w:rsidR="006D4B2D" w:rsidRPr="00E91772" w:rsidRDefault="006D4B2D" w:rsidP="006D4B2D">
      <w:pPr>
        <w:bidi/>
        <w:jc w:val="both"/>
        <w:rPr>
          <w:rFonts w:cs="David" w:hint="cs"/>
          <w:rtl/>
        </w:rPr>
      </w:pPr>
    </w:p>
    <w:p w14:paraId="7883179E" w14:textId="77777777" w:rsidR="006D4B2D" w:rsidRDefault="006D4B2D" w:rsidP="006D4B2D">
      <w:pPr>
        <w:bidi/>
        <w:jc w:val="both"/>
        <w:rPr>
          <w:rFonts w:cs="David" w:hint="cs"/>
          <w:u w:val="single"/>
          <w:rtl/>
        </w:rPr>
      </w:pPr>
      <w:r>
        <w:rPr>
          <w:rFonts w:cs="David" w:hint="cs"/>
          <w:rtl/>
        </w:rPr>
        <w:tab/>
        <w:t xml:space="preserve">כולנו מברכים את יושב ראש הקואליציה, חבר הכנסת </w:t>
      </w:r>
      <w:proofErr w:type="spellStart"/>
      <w:r>
        <w:rPr>
          <w:rFonts w:cs="David" w:hint="cs"/>
          <w:rtl/>
        </w:rPr>
        <w:t>אלקין</w:t>
      </w:r>
      <w:proofErr w:type="spellEnd"/>
      <w:r>
        <w:rPr>
          <w:rFonts w:cs="David" w:hint="cs"/>
          <w:rtl/>
        </w:rPr>
        <w:t xml:space="preserve">. אני מקווה שנעניק לו מתנה </w:t>
      </w:r>
      <w:r>
        <w:rPr>
          <w:rFonts w:cs="David"/>
          <w:rtl/>
        </w:rPr>
        <w:t>–</w:t>
      </w:r>
      <w:r>
        <w:rPr>
          <w:rFonts w:cs="David" w:hint="cs"/>
          <w:rtl/>
        </w:rPr>
        <w:t xml:space="preserve"> חבר הכנסת </w:t>
      </w:r>
      <w:proofErr w:type="spellStart"/>
      <w:r>
        <w:rPr>
          <w:rFonts w:cs="David" w:hint="cs"/>
          <w:rtl/>
        </w:rPr>
        <w:t>אלקין</w:t>
      </w:r>
      <w:proofErr w:type="spellEnd"/>
      <w:r>
        <w:rPr>
          <w:rFonts w:cs="David" w:hint="cs"/>
          <w:rtl/>
        </w:rPr>
        <w:t xml:space="preserve">, אתה תקבל כאן מתנה רצינית </w:t>
      </w:r>
      <w:r>
        <w:rPr>
          <w:rFonts w:cs="David"/>
          <w:rtl/>
        </w:rPr>
        <w:t>–</w:t>
      </w:r>
      <w:r>
        <w:rPr>
          <w:rFonts w:cs="David" w:hint="cs"/>
          <w:rtl/>
        </w:rPr>
        <w:t xml:space="preserve"> את העם כולו בחוק משאל עם, זו המתנה, שלא כל אחד מקבל...</w:t>
      </w:r>
      <w:r>
        <w:rPr>
          <w:rFonts w:cs="David" w:hint="cs"/>
          <w:u w:val="single"/>
          <w:rtl/>
        </w:rPr>
        <w:t xml:space="preserve"> </w:t>
      </w:r>
    </w:p>
    <w:p w14:paraId="582DEE60" w14:textId="77777777" w:rsidR="006D4B2D" w:rsidRDefault="006D4B2D" w:rsidP="006D4B2D">
      <w:pPr>
        <w:bidi/>
        <w:jc w:val="both"/>
        <w:rPr>
          <w:rFonts w:cs="David" w:hint="cs"/>
          <w:rtl/>
        </w:rPr>
      </w:pPr>
      <w:r>
        <w:rPr>
          <w:rFonts w:cs="David" w:hint="cs"/>
          <w:rtl/>
        </w:rPr>
        <w:tab/>
      </w:r>
    </w:p>
    <w:p w14:paraId="751EBAF4" w14:textId="77777777" w:rsidR="006D4B2D" w:rsidRDefault="006D4B2D" w:rsidP="006D4B2D">
      <w:pPr>
        <w:bidi/>
        <w:jc w:val="both"/>
        <w:rPr>
          <w:rFonts w:cs="David" w:hint="cs"/>
          <w:u w:val="single"/>
          <w:rtl/>
        </w:rPr>
      </w:pPr>
      <w:r>
        <w:rPr>
          <w:rFonts w:cs="David" w:hint="cs"/>
          <w:u w:val="single"/>
          <w:rtl/>
        </w:rPr>
        <w:t>שלמה מולה</w:t>
      </w:r>
      <w:r w:rsidRPr="00E36EB4">
        <w:rPr>
          <w:rFonts w:cs="David" w:hint="cs"/>
          <w:u w:val="single"/>
          <w:rtl/>
        </w:rPr>
        <w:t>:</w:t>
      </w:r>
    </w:p>
    <w:p w14:paraId="36F719ED" w14:textId="77777777" w:rsidR="006D4B2D" w:rsidRDefault="006D4B2D" w:rsidP="006D4B2D">
      <w:pPr>
        <w:bidi/>
        <w:jc w:val="both"/>
        <w:rPr>
          <w:rFonts w:cs="David" w:hint="cs"/>
          <w:u w:val="single"/>
          <w:rtl/>
        </w:rPr>
      </w:pPr>
    </w:p>
    <w:p w14:paraId="40AA7988" w14:textId="77777777" w:rsidR="006D4B2D" w:rsidRDefault="006D4B2D" w:rsidP="006D4B2D">
      <w:pPr>
        <w:bidi/>
        <w:jc w:val="both"/>
        <w:rPr>
          <w:rFonts w:cs="David" w:hint="cs"/>
          <w:rtl/>
        </w:rPr>
      </w:pPr>
      <w:r>
        <w:rPr>
          <w:rFonts w:cs="David" w:hint="cs"/>
          <w:rtl/>
        </w:rPr>
        <w:tab/>
        <w:t>במקרה של ועדה מיוחדת משותפת מותר שיהיו חילופים?</w:t>
      </w:r>
    </w:p>
    <w:p w14:paraId="6705277A" w14:textId="77777777" w:rsidR="006D4B2D" w:rsidRDefault="006D4B2D" w:rsidP="006D4B2D">
      <w:pPr>
        <w:bidi/>
        <w:jc w:val="both"/>
        <w:rPr>
          <w:rFonts w:cs="David" w:hint="cs"/>
          <w:rtl/>
        </w:rPr>
      </w:pPr>
    </w:p>
    <w:p w14:paraId="4BC861B0"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61588C21" w14:textId="77777777" w:rsidR="006D4B2D" w:rsidRDefault="006D4B2D" w:rsidP="006D4B2D">
      <w:pPr>
        <w:bidi/>
        <w:jc w:val="both"/>
        <w:rPr>
          <w:rFonts w:cs="David" w:hint="cs"/>
          <w:u w:val="single"/>
          <w:rtl/>
        </w:rPr>
      </w:pPr>
    </w:p>
    <w:p w14:paraId="1D04BD1C" w14:textId="77777777" w:rsidR="006D4B2D" w:rsidRDefault="006D4B2D" w:rsidP="006D4B2D">
      <w:pPr>
        <w:bidi/>
        <w:jc w:val="both"/>
        <w:rPr>
          <w:rFonts w:cs="David" w:hint="cs"/>
          <w:rtl/>
        </w:rPr>
      </w:pPr>
      <w:r>
        <w:rPr>
          <w:rFonts w:cs="David" w:hint="cs"/>
          <w:rtl/>
        </w:rPr>
        <w:tab/>
        <w:t xml:space="preserve">כן. </w:t>
      </w:r>
    </w:p>
    <w:p w14:paraId="59D79CF5" w14:textId="77777777" w:rsidR="006D4B2D" w:rsidRDefault="006D4B2D" w:rsidP="006D4B2D">
      <w:pPr>
        <w:bidi/>
        <w:jc w:val="both"/>
        <w:rPr>
          <w:rFonts w:cs="David" w:hint="cs"/>
          <w:rtl/>
        </w:rPr>
      </w:pPr>
    </w:p>
    <w:p w14:paraId="3FAD4F47" w14:textId="77777777" w:rsidR="006D4B2D" w:rsidRDefault="006D4B2D" w:rsidP="006D4B2D">
      <w:pPr>
        <w:bidi/>
        <w:ind w:firstLine="720"/>
        <w:jc w:val="both"/>
        <w:rPr>
          <w:rFonts w:cs="David" w:hint="cs"/>
          <w:rtl/>
        </w:rPr>
      </w:pPr>
      <w:r>
        <w:rPr>
          <w:rFonts w:cs="David" w:hint="cs"/>
          <w:rtl/>
        </w:rPr>
        <w:t>רבותיי, יש תוספת הסתייגות שלי, שלא מופיעה אצלכם בדף. תקריאי אותה, בבקשה.</w:t>
      </w:r>
    </w:p>
    <w:p w14:paraId="76C71C53" w14:textId="77777777" w:rsidR="006D4B2D" w:rsidRDefault="006D4B2D" w:rsidP="006D4B2D">
      <w:pPr>
        <w:bidi/>
        <w:jc w:val="both"/>
        <w:rPr>
          <w:rFonts w:cs="David" w:hint="cs"/>
          <w:rtl/>
        </w:rPr>
      </w:pPr>
    </w:p>
    <w:p w14:paraId="4F968B92" w14:textId="77777777" w:rsidR="006D4B2D" w:rsidRDefault="006D4B2D" w:rsidP="006D4B2D">
      <w:pPr>
        <w:bidi/>
        <w:jc w:val="both"/>
        <w:rPr>
          <w:rFonts w:cs="David" w:hint="cs"/>
          <w:rtl/>
        </w:rPr>
      </w:pPr>
      <w:r w:rsidRPr="0088726B">
        <w:rPr>
          <w:rFonts w:cs="David" w:hint="cs"/>
          <w:u w:val="single"/>
          <w:rtl/>
        </w:rPr>
        <w:t>ארבל אסטרחן:</w:t>
      </w:r>
    </w:p>
    <w:p w14:paraId="5D753DC6" w14:textId="77777777" w:rsidR="006D4B2D" w:rsidRDefault="006D4B2D" w:rsidP="006D4B2D">
      <w:pPr>
        <w:bidi/>
        <w:jc w:val="both"/>
        <w:rPr>
          <w:rFonts w:cs="David" w:hint="cs"/>
          <w:rtl/>
        </w:rPr>
      </w:pPr>
    </w:p>
    <w:p w14:paraId="75CFB7AF" w14:textId="77777777" w:rsidR="006D4B2D" w:rsidRDefault="006D4B2D" w:rsidP="006D4B2D">
      <w:pPr>
        <w:bidi/>
        <w:jc w:val="both"/>
        <w:rPr>
          <w:rFonts w:cs="David" w:hint="cs"/>
          <w:rtl/>
        </w:rPr>
      </w:pPr>
      <w:r>
        <w:rPr>
          <w:rFonts w:cs="David" w:hint="cs"/>
          <w:rtl/>
        </w:rPr>
        <w:tab/>
        <w:t>כרגע הצבעתם על הסתייגות של חבר הכנסת אריאל, שאומרת שאם מדובר בהסכם או החלטה שנוגעים לשטח מזערי, והכנסת אישרה ברוב של 80, לא נדרש משאל עם, וכאן תהיה גם הסתייגות דומה של- -</w:t>
      </w:r>
    </w:p>
    <w:p w14:paraId="3CC69DD9" w14:textId="77777777" w:rsidR="006D4B2D" w:rsidRDefault="006D4B2D" w:rsidP="006D4B2D">
      <w:pPr>
        <w:bidi/>
        <w:jc w:val="both"/>
        <w:rPr>
          <w:rFonts w:cs="David" w:hint="cs"/>
          <w:rtl/>
        </w:rPr>
      </w:pPr>
    </w:p>
    <w:p w14:paraId="2AA26F9D"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34A0B573" w14:textId="77777777" w:rsidR="006D4B2D" w:rsidRDefault="006D4B2D" w:rsidP="006D4B2D">
      <w:pPr>
        <w:bidi/>
        <w:jc w:val="both"/>
        <w:rPr>
          <w:rFonts w:cs="David" w:hint="cs"/>
          <w:u w:val="single"/>
          <w:rtl/>
        </w:rPr>
      </w:pPr>
    </w:p>
    <w:p w14:paraId="145DC756" w14:textId="77777777" w:rsidR="006D4B2D" w:rsidRDefault="006D4B2D" w:rsidP="006D4B2D">
      <w:pPr>
        <w:bidi/>
        <w:jc w:val="both"/>
        <w:rPr>
          <w:rFonts w:cs="David" w:hint="cs"/>
          <w:rtl/>
        </w:rPr>
      </w:pPr>
      <w:r>
        <w:rPr>
          <w:rFonts w:cs="David" w:hint="cs"/>
          <w:rtl/>
        </w:rPr>
        <w:tab/>
        <w:t>אני מבקש במקום 80, 119.</w:t>
      </w:r>
    </w:p>
    <w:p w14:paraId="6CB4D773" w14:textId="77777777" w:rsidR="006D4B2D" w:rsidRDefault="006D4B2D" w:rsidP="006D4B2D">
      <w:pPr>
        <w:bidi/>
        <w:jc w:val="both"/>
        <w:rPr>
          <w:rFonts w:cs="David" w:hint="cs"/>
          <w:rtl/>
        </w:rPr>
      </w:pPr>
    </w:p>
    <w:p w14:paraId="70BA533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717F366" w14:textId="77777777" w:rsidR="006D4B2D" w:rsidRDefault="006D4B2D" w:rsidP="006D4B2D">
      <w:pPr>
        <w:bidi/>
        <w:jc w:val="both"/>
        <w:rPr>
          <w:rFonts w:cs="David" w:hint="cs"/>
          <w:u w:val="single"/>
          <w:rtl/>
        </w:rPr>
      </w:pPr>
    </w:p>
    <w:p w14:paraId="2CE1585D" w14:textId="77777777" w:rsidR="006D4B2D" w:rsidRDefault="006D4B2D" w:rsidP="006D4B2D">
      <w:pPr>
        <w:bidi/>
        <w:ind w:firstLine="720"/>
        <w:jc w:val="both"/>
        <w:rPr>
          <w:rFonts w:cs="David" w:hint="cs"/>
          <w:rtl/>
        </w:rPr>
      </w:pPr>
      <w:r>
        <w:rPr>
          <w:rFonts w:cs="David" w:hint="cs"/>
          <w:rtl/>
        </w:rPr>
        <w:t>נאפשר עוד הסתייגות אחת. מי בעד ההסתייגות של חבר הכנסת אורון? מי נגד?</w:t>
      </w:r>
    </w:p>
    <w:p w14:paraId="5C07A620" w14:textId="77777777" w:rsidR="006D4B2D" w:rsidRDefault="006D4B2D" w:rsidP="006D4B2D">
      <w:pPr>
        <w:bidi/>
        <w:jc w:val="both"/>
        <w:rPr>
          <w:rFonts w:cs="David" w:hint="cs"/>
          <w:rtl/>
        </w:rPr>
      </w:pPr>
    </w:p>
    <w:p w14:paraId="2C7CF843" w14:textId="77777777" w:rsidR="006D4B2D" w:rsidRDefault="006D4B2D" w:rsidP="006D4B2D">
      <w:pPr>
        <w:bidi/>
        <w:jc w:val="both"/>
        <w:rPr>
          <w:rFonts w:cs="David" w:hint="cs"/>
          <w:rtl/>
        </w:rPr>
      </w:pPr>
    </w:p>
    <w:p w14:paraId="514CE5A0" w14:textId="77777777" w:rsidR="006D4B2D" w:rsidRDefault="006D4B2D" w:rsidP="006D4B2D">
      <w:pPr>
        <w:bidi/>
        <w:jc w:val="both"/>
        <w:rPr>
          <w:rFonts w:cs="David" w:hint="cs"/>
          <w:rtl/>
        </w:rPr>
      </w:pPr>
    </w:p>
    <w:p w14:paraId="0E120950" w14:textId="77777777" w:rsidR="006D4B2D" w:rsidRPr="005A43FA" w:rsidRDefault="006D4B2D" w:rsidP="006D4B2D">
      <w:pPr>
        <w:bidi/>
        <w:jc w:val="center"/>
        <w:rPr>
          <w:rFonts w:cs="David" w:hint="cs"/>
          <w:b/>
          <w:bCs/>
          <w:rtl/>
        </w:rPr>
      </w:pPr>
      <w:r w:rsidRPr="005A43FA">
        <w:rPr>
          <w:rFonts w:cs="David" w:hint="cs"/>
          <w:b/>
          <w:bCs/>
          <w:rtl/>
        </w:rPr>
        <w:t>הצבעה</w:t>
      </w:r>
    </w:p>
    <w:p w14:paraId="64FC01E6" w14:textId="77777777" w:rsidR="006D4B2D" w:rsidRPr="005A43FA" w:rsidRDefault="006D4B2D" w:rsidP="006D4B2D">
      <w:pPr>
        <w:bidi/>
        <w:jc w:val="center"/>
        <w:rPr>
          <w:rFonts w:cs="David" w:hint="cs"/>
          <w:b/>
          <w:bCs/>
          <w:rtl/>
        </w:rPr>
      </w:pPr>
    </w:p>
    <w:p w14:paraId="32E1CB78"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1B477830"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1FDA88C1"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DBD1A40" w14:textId="77777777" w:rsidR="006D4B2D" w:rsidRPr="00E91772" w:rsidRDefault="006D4B2D" w:rsidP="006D4B2D">
      <w:pPr>
        <w:bidi/>
        <w:jc w:val="center"/>
        <w:rPr>
          <w:rFonts w:cs="David" w:hint="cs"/>
          <w:rtl/>
        </w:rPr>
      </w:pPr>
      <w:r w:rsidRPr="00E91772">
        <w:rPr>
          <w:rFonts w:cs="David" w:hint="cs"/>
          <w:rtl/>
        </w:rPr>
        <w:t>ההסתייגות נדחתה.</w:t>
      </w:r>
    </w:p>
    <w:p w14:paraId="7AA4BD52" w14:textId="77777777" w:rsidR="006D4B2D" w:rsidRDefault="006D4B2D" w:rsidP="006D4B2D">
      <w:pPr>
        <w:bidi/>
        <w:jc w:val="both"/>
        <w:rPr>
          <w:rFonts w:cs="David" w:hint="cs"/>
          <w:rtl/>
        </w:rPr>
      </w:pPr>
    </w:p>
    <w:p w14:paraId="1CFFFC3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37B5C31" w14:textId="77777777" w:rsidR="006D4B2D" w:rsidRDefault="006D4B2D" w:rsidP="006D4B2D">
      <w:pPr>
        <w:bidi/>
        <w:jc w:val="both"/>
        <w:rPr>
          <w:rFonts w:cs="David" w:hint="cs"/>
          <w:u w:val="single"/>
          <w:rtl/>
        </w:rPr>
      </w:pPr>
    </w:p>
    <w:p w14:paraId="4E8C7C99"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נדחה.</w:t>
      </w:r>
    </w:p>
    <w:p w14:paraId="7E94C747" w14:textId="77777777" w:rsidR="006D4B2D" w:rsidRPr="00E91772" w:rsidRDefault="006D4B2D" w:rsidP="006D4B2D">
      <w:pPr>
        <w:bidi/>
        <w:jc w:val="both"/>
        <w:rPr>
          <w:rFonts w:cs="David" w:hint="cs"/>
          <w:rtl/>
        </w:rPr>
      </w:pPr>
    </w:p>
    <w:p w14:paraId="2CADFCDC" w14:textId="77777777" w:rsidR="006D4B2D" w:rsidRDefault="006D4B2D" w:rsidP="006D4B2D">
      <w:pPr>
        <w:bidi/>
        <w:jc w:val="both"/>
        <w:rPr>
          <w:rFonts w:cs="David" w:hint="cs"/>
          <w:rtl/>
        </w:rPr>
      </w:pPr>
      <w:r w:rsidRPr="0088726B">
        <w:rPr>
          <w:rFonts w:cs="David" w:hint="cs"/>
          <w:u w:val="single"/>
          <w:rtl/>
        </w:rPr>
        <w:t>ארבל אסטרחן:</w:t>
      </w:r>
    </w:p>
    <w:p w14:paraId="29CA4663" w14:textId="77777777" w:rsidR="006D4B2D" w:rsidRDefault="006D4B2D" w:rsidP="006D4B2D">
      <w:pPr>
        <w:bidi/>
        <w:jc w:val="both"/>
        <w:rPr>
          <w:rFonts w:cs="David" w:hint="cs"/>
          <w:rtl/>
        </w:rPr>
      </w:pPr>
    </w:p>
    <w:p w14:paraId="4FFAFBDC" w14:textId="77777777" w:rsidR="006D4B2D" w:rsidRDefault="006D4B2D" w:rsidP="006D4B2D">
      <w:pPr>
        <w:bidi/>
        <w:jc w:val="both"/>
        <w:rPr>
          <w:rFonts w:cs="David" w:hint="cs"/>
          <w:rtl/>
        </w:rPr>
      </w:pPr>
      <w:r>
        <w:rPr>
          <w:rFonts w:cs="David" w:hint="cs"/>
          <w:rtl/>
        </w:rPr>
        <w:tab/>
        <w:t>כאן יש הסתייגות שביקש יו"ר הוועדה לצרף, שאומרת שלא יהיה משאל עם במקרה של אחד מאלה: אם היה רוב של 80 ושטח מזערי או רוב של 90 חברי כנסת, כלומר אחד משני אלה כשתי חלופות, והסתייגות נוספת, אפשרות שאם היה רוב של 80 בלי התייחסות לגודל השטח.</w:t>
      </w:r>
    </w:p>
    <w:p w14:paraId="6A9D1417" w14:textId="77777777" w:rsidR="006D4B2D" w:rsidRDefault="006D4B2D" w:rsidP="006D4B2D">
      <w:pPr>
        <w:bidi/>
        <w:jc w:val="both"/>
        <w:rPr>
          <w:rFonts w:cs="David" w:hint="cs"/>
          <w:rtl/>
        </w:rPr>
      </w:pPr>
    </w:p>
    <w:p w14:paraId="2718A926"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781DD4C4" w14:textId="77777777" w:rsidR="006D4B2D" w:rsidRDefault="006D4B2D" w:rsidP="006D4B2D">
      <w:pPr>
        <w:bidi/>
        <w:jc w:val="both"/>
        <w:rPr>
          <w:rFonts w:cs="David" w:hint="cs"/>
          <w:u w:val="single"/>
          <w:rtl/>
        </w:rPr>
      </w:pPr>
    </w:p>
    <w:p w14:paraId="2B786BB9" w14:textId="77777777" w:rsidR="006D4B2D" w:rsidRDefault="006D4B2D" w:rsidP="006D4B2D">
      <w:pPr>
        <w:bidi/>
        <w:jc w:val="both"/>
        <w:rPr>
          <w:rFonts w:cs="David" w:hint="cs"/>
          <w:rtl/>
        </w:rPr>
      </w:pPr>
      <w:r>
        <w:rPr>
          <w:rFonts w:cs="David" w:hint="cs"/>
          <w:rtl/>
        </w:rPr>
        <w:tab/>
        <w:t>אני מבקש גם פה רוב- -</w:t>
      </w:r>
    </w:p>
    <w:p w14:paraId="45C9703F" w14:textId="77777777" w:rsidR="006D4B2D" w:rsidRDefault="006D4B2D" w:rsidP="006D4B2D">
      <w:pPr>
        <w:bidi/>
        <w:jc w:val="both"/>
        <w:rPr>
          <w:rFonts w:cs="David" w:hint="cs"/>
          <w:rtl/>
        </w:rPr>
      </w:pPr>
    </w:p>
    <w:p w14:paraId="5BE40B22"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68C06EB" w14:textId="77777777" w:rsidR="006D4B2D" w:rsidRDefault="006D4B2D" w:rsidP="006D4B2D">
      <w:pPr>
        <w:bidi/>
        <w:jc w:val="both"/>
        <w:rPr>
          <w:rFonts w:cs="David" w:hint="cs"/>
          <w:u w:val="single"/>
          <w:rtl/>
        </w:rPr>
      </w:pPr>
    </w:p>
    <w:p w14:paraId="54F250F8" w14:textId="77777777" w:rsidR="006D4B2D" w:rsidRDefault="006D4B2D" w:rsidP="006D4B2D">
      <w:pPr>
        <w:bidi/>
        <w:jc w:val="both"/>
        <w:rPr>
          <w:rFonts w:cs="David" w:hint="cs"/>
          <w:rtl/>
        </w:rPr>
      </w:pPr>
      <w:r>
        <w:rPr>
          <w:rFonts w:cs="David" w:hint="cs"/>
          <w:rtl/>
        </w:rPr>
        <w:tab/>
        <w:t>זה פה.</w:t>
      </w:r>
    </w:p>
    <w:p w14:paraId="6F190DA3" w14:textId="77777777" w:rsidR="006D4B2D" w:rsidRDefault="006D4B2D" w:rsidP="006D4B2D">
      <w:pPr>
        <w:bidi/>
        <w:jc w:val="both"/>
        <w:rPr>
          <w:rFonts w:cs="David" w:hint="cs"/>
          <w:rtl/>
        </w:rPr>
      </w:pPr>
    </w:p>
    <w:p w14:paraId="2F2D145C"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6F72E7DC" w14:textId="77777777" w:rsidR="006D4B2D" w:rsidRDefault="006D4B2D" w:rsidP="006D4B2D">
      <w:pPr>
        <w:bidi/>
        <w:jc w:val="both"/>
        <w:rPr>
          <w:rFonts w:cs="David" w:hint="cs"/>
          <w:u w:val="single"/>
          <w:rtl/>
        </w:rPr>
      </w:pPr>
    </w:p>
    <w:p w14:paraId="2635C5FB" w14:textId="77777777" w:rsidR="006D4B2D" w:rsidRDefault="006D4B2D" w:rsidP="006D4B2D">
      <w:pPr>
        <w:bidi/>
        <w:jc w:val="both"/>
        <w:rPr>
          <w:rFonts w:cs="David" w:hint="cs"/>
          <w:rtl/>
        </w:rPr>
      </w:pPr>
      <w:r>
        <w:rPr>
          <w:rFonts w:cs="David" w:hint="cs"/>
          <w:rtl/>
        </w:rPr>
        <w:tab/>
        <w:t>על ההסתייגות הראשונה שלי, מי בעדה? מי נגד?</w:t>
      </w:r>
    </w:p>
    <w:p w14:paraId="77F8E6C0" w14:textId="77777777" w:rsidR="006D4B2D" w:rsidRDefault="006D4B2D" w:rsidP="006D4B2D">
      <w:pPr>
        <w:bidi/>
        <w:jc w:val="both"/>
        <w:rPr>
          <w:rFonts w:cs="David" w:hint="cs"/>
          <w:rtl/>
        </w:rPr>
      </w:pPr>
    </w:p>
    <w:p w14:paraId="22B95946" w14:textId="77777777" w:rsidR="006D4B2D" w:rsidRPr="005A43FA" w:rsidRDefault="006D4B2D" w:rsidP="006D4B2D">
      <w:pPr>
        <w:bidi/>
        <w:jc w:val="center"/>
        <w:rPr>
          <w:rFonts w:cs="David" w:hint="cs"/>
          <w:b/>
          <w:bCs/>
          <w:rtl/>
        </w:rPr>
      </w:pPr>
      <w:r w:rsidRPr="005A43FA">
        <w:rPr>
          <w:rFonts w:cs="David" w:hint="cs"/>
          <w:b/>
          <w:bCs/>
          <w:rtl/>
        </w:rPr>
        <w:t>הצבעה</w:t>
      </w:r>
    </w:p>
    <w:p w14:paraId="3BA2A048" w14:textId="77777777" w:rsidR="006D4B2D" w:rsidRPr="005A43FA" w:rsidRDefault="006D4B2D" w:rsidP="006D4B2D">
      <w:pPr>
        <w:bidi/>
        <w:jc w:val="center"/>
        <w:rPr>
          <w:rFonts w:cs="David" w:hint="cs"/>
          <w:b/>
          <w:bCs/>
          <w:rtl/>
        </w:rPr>
      </w:pPr>
    </w:p>
    <w:p w14:paraId="68EBB96E" w14:textId="77777777" w:rsidR="006D4B2D" w:rsidRPr="008B3F40" w:rsidRDefault="006D4B2D" w:rsidP="006D4B2D">
      <w:pPr>
        <w:bidi/>
        <w:jc w:val="center"/>
        <w:rPr>
          <w:rFonts w:cs="David" w:hint="cs"/>
          <w:rtl/>
        </w:rPr>
      </w:pPr>
      <w:r w:rsidRPr="008B3F40">
        <w:rPr>
          <w:rFonts w:cs="David" w:hint="cs"/>
          <w:rtl/>
        </w:rPr>
        <w:t xml:space="preserve">בעד </w:t>
      </w:r>
      <w:r w:rsidRPr="008B3F40">
        <w:rPr>
          <w:rFonts w:cs="David"/>
          <w:rtl/>
        </w:rPr>
        <w:t>–</w:t>
      </w:r>
      <w:r w:rsidRPr="008B3F40">
        <w:rPr>
          <w:rFonts w:cs="David" w:hint="cs"/>
          <w:rtl/>
        </w:rPr>
        <w:t xml:space="preserve"> 1</w:t>
      </w:r>
    </w:p>
    <w:p w14:paraId="3635918B" w14:textId="77777777" w:rsidR="006D4B2D" w:rsidRPr="008B3F40" w:rsidRDefault="006D4B2D" w:rsidP="006D4B2D">
      <w:pPr>
        <w:bidi/>
        <w:jc w:val="center"/>
        <w:rPr>
          <w:rFonts w:cs="David" w:hint="cs"/>
          <w:rtl/>
        </w:rPr>
      </w:pPr>
      <w:r w:rsidRPr="008B3F40">
        <w:rPr>
          <w:rFonts w:cs="David" w:hint="cs"/>
          <w:rtl/>
        </w:rPr>
        <w:t xml:space="preserve">נגד </w:t>
      </w:r>
      <w:r w:rsidRPr="008B3F40">
        <w:rPr>
          <w:rFonts w:cs="David"/>
          <w:rtl/>
        </w:rPr>
        <w:t>–</w:t>
      </w:r>
      <w:r w:rsidRPr="008B3F40">
        <w:rPr>
          <w:rFonts w:cs="David" w:hint="cs"/>
          <w:rtl/>
        </w:rPr>
        <w:t xml:space="preserve"> 8</w:t>
      </w:r>
    </w:p>
    <w:p w14:paraId="401D6081" w14:textId="77777777" w:rsidR="006D4B2D" w:rsidRPr="008B3F40" w:rsidRDefault="006D4B2D" w:rsidP="006D4B2D">
      <w:pPr>
        <w:bidi/>
        <w:jc w:val="center"/>
        <w:rPr>
          <w:rFonts w:cs="David" w:hint="cs"/>
          <w:rtl/>
        </w:rPr>
      </w:pPr>
      <w:r w:rsidRPr="008B3F40">
        <w:rPr>
          <w:rFonts w:cs="David" w:hint="cs"/>
          <w:rtl/>
        </w:rPr>
        <w:t xml:space="preserve">נמנעים </w:t>
      </w:r>
      <w:r w:rsidRPr="008B3F40">
        <w:rPr>
          <w:rFonts w:cs="David"/>
          <w:rtl/>
        </w:rPr>
        <w:t>–</w:t>
      </w:r>
      <w:r w:rsidRPr="008B3F40">
        <w:rPr>
          <w:rFonts w:cs="David" w:hint="cs"/>
          <w:rtl/>
        </w:rPr>
        <w:t xml:space="preserve"> אין</w:t>
      </w:r>
    </w:p>
    <w:p w14:paraId="420C1AFE" w14:textId="77777777" w:rsidR="006D4B2D" w:rsidRPr="008B3F40" w:rsidRDefault="006D4B2D" w:rsidP="006D4B2D">
      <w:pPr>
        <w:bidi/>
        <w:jc w:val="center"/>
        <w:rPr>
          <w:rFonts w:cs="David" w:hint="cs"/>
          <w:rtl/>
        </w:rPr>
      </w:pPr>
      <w:r>
        <w:rPr>
          <w:rFonts w:cs="David" w:hint="cs"/>
          <w:rtl/>
        </w:rPr>
        <w:t>ההסתייגות נדחתה.</w:t>
      </w:r>
    </w:p>
    <w:p w14:paraId="65744BDA" w14:textId="77777777" w:rsidR="006D4B2D" w:rsidRPr="008B3F40" w:rsidRDefault="006D4B2D" w:rsidP="006D4B2D">
      <w:pPr>
        <w:bidi/>
        <w:jc w:val="both"/>
        <w:rPr>
          <w:rFonts w:cs="David" w:hint="cs"/>
          <w:rtl/>
        </w:rPr>
      </w:pPr>
    </w:p>
    <w:p w14:paraId="398ED24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725865F" w14:textId="77777777" w:rsidR="006D4B2D" w:rsidRDefault="006D4B2D" w:rsidP="006D4B2D">
      <w:pPr>
        <w:bidi/>
        <w:jc w:val="both"/>
        <w:rPr>
          <w:rFonts w:cs="David" w:hint="cs"/>
          <w:u w:val="single"/>
          <w:rtl/>
        </w:rPr>
      </w:pPr>
    </w:p>
    <w:p w14:paraId="35A0B42B"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8. נדחתה.</w:t>
      </w:r>
    </w:p>
    <w:p w14:paraId="712C9E4D" w14:textId="77777777" w:rsidR="006D4B2D" w:rsidRDefault="006D4B2D" w:rsidP="006D4B2D">
      <w:pPr>
        <w:bidi/>
        <w:jc w:val="both"/>
        <w:rPr>
          <w:rFonts w:cs="David" w:hint="cs"/>
          <w:rtl/>
        </w:rPr>
      </w:pPr>
    </w:p>
    <w:p w14:paraId="57C1D127" w14:textId="77777777" w:rsidR="006D4B2D" w:rsidRDefault="006D4B2D" w:rsidP="006D4B2D">
      <w:pPr>
        <w:bidi/>
        <w:ind w:firstLine="720"/>
        <w:jc w:val="both"/>
        <w:rPr>
          <w:rFonts w:cs="David" w:hint="cs"/>
          <w:rtl/>
        </w:rPr>
      </w:pPr>
      <w:r>
        <w:rPr>
          <w:rFonts w:cs="David" w:hint="cs"/>
          <w:rtl/>
        </w:rPr>
        <w:t>ההסתייגות השנייה שלי, מי בעדה? מי נגד?</w:t>
      </w:r>
    </w:p>
    <w:p w14:paraId="4181B5A3" w14:textId="77777777" w:rsidR="006D4B2D" w:rsidRDefault="006D4B2D" w:rsidP="006D4B2D">
      <w:pPr>
        <w:bidi/>
        <w:jc w:val="both"/>
        <w:rPr>
          <w:rFonts w:cs="David" w:hint="cs"/>
          <w:rtl/>
        </w:rPr>
      </w:pPr>
    </w:p>
    <w:p w14:paraId="2821FA58" w14:textId="77777777" w:rsidR="006D4B2D" w:rsidRPr="005A43FA" w:rsidRDefault="006D4B2D" w:rsidP="006D4B2D">
      <w:pPr>
        <w:bidi/>
        <w:jc w:val="center"/>
        <w:rPr>
          <w:rFonts w:cs="David" w:hint="cs"/>
          <w:b/>
          <w:bCs/>
          <w:rtl/>
        </w:rPr>
      </w:pPr>
      <w:r w:rsidRPr="005A43FA">
        <w:rPr>
          <w:rFonts w:cs="David" w:hint="cs"/>
          <w:b/>
          <w:bCs/>
          <w:rtl/>
        </w:rPr>
        <w:t>הצבעה</w:t>
      </w:r>
    </w:p>
    <w:p w14:paraId="3A8DCA6D" w14:textId="77777777" w:rsidR="006D4B2D" w:rsidRPr="005A43FA" w:rsidRDefault="006D4B2D" w:rsidP="006D4B2D">
      <w:pPr>
        <w:bidi/>
        <w:jc w:val="center"/>
        <w:rPr>
          <w:rFonts w:cs="David" w:hint="cs"/>
          <w:b/>
          <w:bCs/>
          <w:rtl/>
        </w:rPr>
      </w:pPr>
    </w:p>
    <w:p w14:paraId="6C9B83DF"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1</w:t>
      </w:r>
    </w:p>
    <w:p w14:paraId="251EFEC5"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8</w:t>
      </w:r>
    </w:p>
    <w:p w14:paraId="31208FAD"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934BDF5" w14:textId="77777777" w:rsidR="006D4B2D" w:rsidRPr="00E91772" w:rsidRDefault="006D4B2D" w:rsidP="006D4B2D">
      <w:pPr>
        <w:bidi/>
        <w:jc w:val="center"/>
        <w:rPr>
          <w:rFonts w:cs="David" w:hint="cs"/>
          <w:rtl/>
        </w:rPr>
      </w:pPr>
      <w:r w:rsidRPr="00E91772">
        <w:rPr>
          <w:rFonts w:cs="David" w:hint="cs"/>
          <w:rtl/>
        </w:rPr>
        <w:t>ההסתייגות נדחתה.</w:t>
      </w:r>
    </w:p>
    <w:p w14:paraId="07683F3E" w14:textId="77777777" w:rsidR="006D4B2D" w:rsidRDefault="006D4B2D" w:rsidP="006D4B2D">
      <w:pPr>
        <w:bidi/>
        <w:jc w:val="both"/>
        <w:rPr>
          <w:rFonts w:cs="David" w:hint="cs"/>
          <w:rtl/>
        </w:rPr>
      </w:pPr>
    </w:p>
    <w:p w14:paraId="454EDBD4"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D543798" w14:textId="77777777" w:rsidR="006D4B2D" w:rsidRDefault="006D4B2D" w:rsidP="006D4B2D">
      <w:pPr>
        <w:bidi/>
        <w:jc w:val="both"/>
        <w:rPr>
          <w:rFonts w:cs="David" w:hint="cs"/>
          <w:u w:val="single"/>
          <w:rtl/>
        </w:rPr>
      </w:pPr>
    </w:p>
    <w:p w14:paraId="22E5AB6C"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1, נגד </w:t>
      </w:r>
      <w:r>
        <w:rPr>
          <w:rFonts w:cs="David"/>
          <w:rtl/>
        </w:rPr>
        <w:t>–</w:t>
      </w:r>
      <w:r>
        <w:rPr>
          <w:rFonts w:cs="David" w:hint="cs"/>
          <w:rtl/>
        </w:rPr>
        <w:t xml:space="preserve"> 8, נפלה.</w:t>
      </w:r>
    </w:p>
    <w:p w14:paraId="5FEE029C" w14:textId="77777777" w:rsidR="006D4B2D" w:rsidRDefault="006D4B2D" w:rsidP="006D4B2D">
      <w:pPr>
        <w:bidi/>
        <w:jc w:val="both"/>
        <w:rPr>
          <w:rFonts w:cs="David" w:hint="cs"/>
          <w:rtl/>
        </w:rPr>
      </w:pPr>
    </w:p>
    <w:p w14:paraId="48E6F33D" w14:textId="77777777" w:rsidR="006D4B2D" w:rsidRDefault="006D4B2D" w:rsidP="006D4B2D">
      <w:pPr>
        <w:bidi/>
        <w:jc w:val="both"/>
        <w:rPr>
          <w:rFonts w:cs="David" w:hint="cs"/>
          <w:rtl/>
        </w:rPr>
      </w:pPr>
      <w:r>
        <w:rPr>
          <w:rFonts w:cs="David" w:hint="cs"/>
          <w:rtl/>
        </w:rPr>
        <w:tab/>
        <w:t>ההסתייגות הנוספת של חבר הכנסת אורון. מי בעדה? מי נגד?</w:t>
      </w:r>
    </w:p>
    <w:p w14:paraId="5F0E3975" w14:textId="77777777" w:rsidR="006D4B2D" w:rsidRDefault="006D4B2D" w:rsidP="006D4B2D">
      <w:pPr>
        <w:bidi/>
        <w:jc w:val="both"/>
        <w:rPr>
          <w:rFonts w:cs="David" w:hint="cs"/>
          <w:rtl/>
        </w:rPr>
      </w:pPr>
    </w:p>
    <w:p w14:paraId="3FBF3697" w14:textId="77777777" w:rsidR="006D4B2D" w:rsidRPr="005A43FA" w:rsidRDefault="006D4B2D" w:rsidP="006D4B2D">
      <w:pPr>
        <w:bidi/>
        <w:jc w:val="center"/>
        <w:rPr>
          <w:rFonts w:cs="David" w:hint="cs"/>
          <w:b/>
          <w:bCs/>
          <w:rtl/>
        </w:rPr>
      </w:pPr>
      <w:r w:rsidRPr="005A43FA">
        <w:rPr>
          <w:rFonts w:cs="David" w:hint="cs"/>
          <w:b/>
          <w:bCs/>
          <w:rtl/>
        </w:rPr>
        <w:t>הצבעה</w:t>
      </w:r>
    </w:p>
    <w:p w14:paraId="259E06B7" w14:textId="77777777" w:rsidR="006D4B2D" w:rsidRPr="005A43FA" w:rsidRDefault="006D4B2D" w:rsidP="006D4B2D">
      <w:pPr>
        <w:bidi/>
        <w:jc w:val="center"/>
        <w:rPr>
          <w:rFonts w:cs="David" w:hint="cs"/>
          <w:b/>
          <w:bCs/>
          <w:rtl/>
        </w:rPr>
      </w:pPr>
    </w:p>
    <w:p w14:paraId="3A74556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1BFC14E0"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30B9966A"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5ACC2D75" w14:textId="77777777" w:rsidR="006D4B2D" w:rsidRPr="00E91772" w:rsidRDefault="006D4B2D" w:rsidP="006D4B2D">
      <w:pPr>
        <w:bidi/>
        <w:jc w:val="center"/>
        <w:rPr>
          <w:rFonts w:cs="David" w:hint="cs"/>
          <w:rtl/>
        </w:rPr>
      </w:pPr>
      <w:r w:rsidRPr="00E91772">
        <w:rPr>
          <w:rFonts w:cs="David" w:hint="cs"/>
          <w:rtl/>
        </w:rPr>
        <w:t>ההסתייגות נדחתה.</w:t>
      </w:r>
    </w:p>
    <w:p w14:paraId="65F8D03F" w14:textId="77777777" w:rsidR="006D4B2D" w:rsidRDefault="006D4B2D" w:rsidP="006D4B2D">
      <w:pPr>
        <w:bidi/>
        <w:jc w:val="both"/>
        <w:rPr>
          <w:rFonts w:cs="David" w:hint="cs"/>
          <w:rtl/>
        </w:rPr>
      </w:pPr>
    </w:p>
    <w:p w14:paraId="1559EC90"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5D50477" w14:textId="77777777" w:rsidR="006D4B2D" w:rsidRDefault="006D4B2D" w:rsidP="006D4B2D">
      <w:pPr>
        <w:bidi/>
        <w:jc w:val="both"/>
        <w:rPr>
          <w:rFonts w:cs="David" w:hint="cs"/>
          <w:u w:val="single"/>
          <w:rtl/>
        </w:rPr>
      </w:pPr>
    </w:p>
    <w:p w14:paraId="48190CE4"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נדחתה.</w:t>
      </w:r>
    </w:p>
    <w:p w14:paraId="0410617F" w14:textId="77777777" w:rsidR="006D4B2D" w:rsidRDefault="006D4B2D" w:rsidP="006D4B2D">
      <w:pPr>
        <w:bidi/>
        <w:jc w:val="both"/>
        <w:rPr>
          <w:rFonts w:cs="David" w:hint="cs"/>
          <w:rtl/>
        </w:rPr>
      </w:pPr>
    </w:p>
    <w:p w14:paraId="0378F060" w14:textId="77777777" w:rsidR="006D4B2D" w:rsidRDefault="006D4B2D" w:rsidP="006D4B2D">
      <w:pPr>
        <w:bidi/>
        <w:jc w:val="both"/>
        <w:rPr>
          <w:rFonts w:cs="David" w:hint="cs"/>
          <w:rtl/>
        </w:rPr>
      </w:pPr>
      <w:r>
        <w:rPr>
          <w:rFonts w:cs="David" w:hint="cs"/>
          <w:rtl/>
        </w:rPr>
        <w:tab/>
        <w:t xml:space="preserve">אנחנו עוברים לסעיף 5, הסתייגות של חבר הכנסת דוד רותם, הסתייגות מס' 1. ארבל, נכון </w:t>
      </w:r>
      <w:r>
        <w:rPr>
          <w:rFonts w:cs="David"/>
          <w:rtl/>
        </w:rPr>
        <w:t>–</w:t>
      </w:r>
      <w:r>
        <w:rPr>
          <w:rFonts w:cs="David" w:hint="cs"/>
          <w:rtl/>
        </w:rPr>
        <w:t xml:space="preserve"> ההסתייגויות של רותם מופרדות. הסתייגות סעיף 1, מי בעד? מי נגד?</w:t>
      </w:r>
    </w:p>
    <w:p w14:paraId="51AA3EEF" w14:textId="77777777" w:rsidR="006D4B2D" w:rsidRDefault="006D4B2D" w:rsidP="006D4B2D">
      <w:pPr>
        <w:bidi/>
        <w:jc w:val="both"/>
        <w:rPr>
          <w:rFonts w:cs="David" w:hint="cs"/>
          <w:rtl/>
        </w:rPr>
      </w:pPr>
    </w:p>
    <w:p w14:paraId="0B3D292D" w14:textId="77777777" w:rsidR="006D4B2D" w:rsidRPr="005A43FA" w:rsidRDefault="006D4B2D" w:rsidP="006D4B2D">
      <w:pPr>
        <w:bidi/>
        <w:jc w:val="center"/>
        <w:rPr>
          <w:rFonts w:cs="David" w:hint="cs"/>
          <w:b/>
          <w:bCs/>
          <w:rtl/>
        </w:rPr>
      </w:pPr>
      <w:r w:rsidRPr="005A43FA">
        <w:rPr>
          <w:rFonts w:cs="David" w:hint="cs"/>
          <w:b/>
          <w:bCs/>
          <w:rtl/>
        </w:rPr>
        <w:t>הצבעה</w:t>
      </w:r>
    </w:p>
    <w:p w14:paraId="4461485D" w14:textId="77777777" w:rsidR="006D4B2D" w:rsidRPr="005A43FA" w:rsidRDefault="006D4B2D" w:rsidP="006D4B2D">
      <w:pPr>
        <w:bidi/>
        <w:jc w:val="center"/>
        <w:rPr>
          <w:rFonts w:cs="David" w:hint="cs"/>
          <w:b/>
          <w:bCs/>
          <w:rtl/>
        </w:rPr>
      </w:pPr>
    </w:p>
    <w:p w14:paraId="6321E748"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אין</w:t>
      </w:r>
    </w:p>
    <w:p w14:paraId="26B2AAA5"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Pr>
          <w:rFonts w:cs="David" w:hint="cs"/>
          <w:rtl/>
        </w:rPr>
        <w:t xml:space="preserve"> 9</w:t>
      </w:r>
    </w:p>
    <w:p w14:paraId="2F494E97"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2A58B7BF" w14:textId="77777777" w:rsidR="006D4B2D" w:rsidRPr="00E91772" w:rsidRDefault="006D4B2D" w:rsidP="006D4B2D">
      <w:pPr>
        <w:bidi/>
        <w:jc w:val="center"/>
        <w:rPr>
          <w:rFonts w:cs="David" w:hint="cs"/>
          <w:rtl/>
        </w:rPr>
      </w:pPr>
      <w:r w:rsidRPr="00E91772">
        <w:rPr>
          <w:rFonts w:cs="David" w:hint="cs"/>
          <w:rtl/>
        </w:rPr>
        <w:t>ההסתייגות נדחתה.</w:t>
      </w:r>
    </w:p>
    <w:p w14:paraId="288DD967" w14:textId="77777777" w:rsidR="006D4B2D" w:rsidRDefault="006D4B2D" w:rsidP="006D4B2D">
      <w:pPr>
        <w:bidi/>
        <w:jc w:val="both"/>
        <w:rPr>
          <w:rFonts w:cs="David" w:hint="cs"/>
          <w:rtl/>
        </w:rPr>
      </w:pPr>
    </w:p>
    <w:p w14:paraId="64DA150A"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D660B8F" w14:textId="77777777" w:rsidR="006D4B2D" w:rsidRDefault="006D4B2D" w:rsidP="006D4B2D">
      <w:pPr>
        <w:bidi/>
        <w:jc w:val="both"/>
        <w:rPr>
          <w:rFonts w:cs="David" w:hint="cs"/>
          <w:u w:val="single"/>
          <w:rtl/>
        </w:rPr>
      </w:pPr>
    </w:p>
    <w:p w14:paraId="6ED62824"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אין, נגד </w:t>
      </w:r>
      <w:r>
        <w:rPr>
          <w:rFonts w:cs="David"/>
          <w:rtl/>
        </w:rPr>
        <w:t>–</w:t>
      </w:r>
      <w:r>
        <w:rPr>
          <w:rFonts w:cs="David" w:hint="cs"/>
          <w:rtl/>
        </w:rPr>
        <w:t xml:space="preserve"> 9, נדחתה.</w:t>
      </w:r>
    </w:p>
    <w:p w14:paraId="28CED9F3" w14:textId="77777777" w:rsidR="006D4B2D" w:rsidRDefault="006D4B2D" w:rsidP="006D4B2D">
      <w:pPr>
        <w:bidi/>
        <w:jc w:val="both"/>
        <w:rPr>
          <w:rFonts w:cs="David" w:hint="cs"/>
          <w:rtl/>
        </w:rPr>
      </w:pPr>
    </w:p>
    <w:p w14:paraId="228C1645" w14:textId="77777777" w:rsidR="006D4B2D" w:rsidRDefault="006D4B2D" w:rsidP="006D4B2D">
      <w:pPr>
        <w:bidi/>
        <w:jc w:val="both"/>
        <w:rPr>
          <w:rFonts w:cs="David" w:hint="cs"/>
          <w:rtl/>
        </w:rPr>
      </w:pPr>
      <w:r>
        <w:rPr>
          <w:rFonts w:cs="David" w:hint="cs"/>
          <w:rtl/>
        </w:rPr>
        <w:tab/>
        <w:t>סעיף 2, הסתייגות חבר הכנסת רותם, מי בעד? מי נגד?</w:t>
      </w:r>
    </w:p>
    <w:p w14:paraId="733F2A7B" w14:textId="77777777" w:rsidR="006D4B2D" w:rsidRDefault="006D4B2D" w:rsidP="006D4B2D">
      <w:pPr>
        <w:bidi/>
        <w:jc w:val="both"/>
        <w:rPr>
          <w:rFonts w:cs="David" w:hint="cs"/>
          <w:rtl/>
        </w:rPr>
      </w:pPr>
    </w:p>
    <w:p w14:paraId="594DB395" w14:textId="77777777" w:rsidR="006D4B2D" w:rsidRPr="005A43FA" w:rsidRDefault="006D4B2D" w:rsidP="006D4B2D">
      <w:pPr>
        <w:bidi/>
        <w:jc w:val="center"/>
        <w:rPr>
          <w:rFonts w:cs="David" w:hint="cs"/>
          <w:b/>
          <w:bCs/>
          <w:rtl/>
        </w:rPr>
      </w:pPr>
      <w:r w:rsidRPr="005A43FA">
        <w:rPr>
          <w:rFonts w:cs="David" w:hint="cs"/>
          <w:b/>
          <w:bCs/>
          <w:rtl/>
        </w:rPr>
        <w:t>הצבעה</w:t>
      </w:r>
    </w:p>
    <w:p w14:paraId="14EF418F" w14:textId="77777777" w:rsidR="006D4B2D" w:rsidRPr="005A43FA" w:rsidRDefault="006D4B2D" w:rsidP="006D4B2D">
      <w:pPr>
        <w:bidi/>
        <w:jc w:val="center"/>
        <w:rPr>
          <w:rFonts w:cs="David" w:hint="cs"/>
          <w:b/>
          <w:bCs/>
          <w:rtl/>
        </w:rPr>
      </w:pPr>
    </w:p>
    <w:p w14:paraId="39B2CA0A"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אין</w:t>
      </w:r>
    </w:p>
    <w:p w14:paraId="1AFDB93A"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Pr>
          <w:rFonts w:cs="David" w:hint="cs"/>
          <w:rtl/>
        </w:rPr>
        <w:t xml:space="preserve"> 9</w:t>
      </w:r>
    </w:p>
    <w:p w14:paraId="12B7A683"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2A7BAB29" w14:textId="77777777" w:rsidR="006D4B2D" w:rsidRPr="00E91772" w:rsidRDefault="006D4B2D" w:rsidP="006D4B2D">
      <w:pPr>
        <w:bidi/>
        <w:jc w:val="center"/>
        <w:rPr>
          <w:rFonts w:cs="David" w:hint="cs"/>
          <w:rtl/>
        </w:rPr>
      </w:pPr>
      <w:r w:rsidRPr="00E91772">
        <w:rPr>
          <w:rFonts w:cs="David" w:hint="cs"/>
          <w:rtl/>
        </w:rPr>
        <w:t>ההסתייגות נדחתה.</w:t>
      </w:r>
    </w:p>
    <w:p w14:paraId="656206E1" w14:textId="77777777" w:rsidR="006D4B2D" w:rsidRDefault="006D4B2D" w:rsidP="006D4B2D">
      <w:pPr>
        <w:bidi/>
        <w:jc w:val="both"/>
        <w:rPr>
          <w:rFonts w:cs="David" w:hint="cs"/>
          <w:rtl/>
        </w:rPr>
      </w:pPr>
    </w:p>
    <w:p w14:paraId="7CAECE69"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93188D4" w14:textId="77777777" w:rsidR="006D4B2D" w:rsidRDefault="006D4B2D" w:rsidP="006D4B2D">
      <w:pPr>
        <w:bidi/>
        <w:jc w:val="both"/>
        <w:rPr>
          <w:rFonts w:cs="David" w:hint="cs"/>
          <w:u w:val="single"/>
          <w:rtl/>
        </w:rPr>
      </w:pPr>
    </w:p>
    <w:p w14:paraId="5C5B226D"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אין, נגד </w:t>
      </w:r>
      <w:r>
        <w:rPr>
          <w:rFonts w:cs="David"/>
          <w:rtl/>
        </w:rPr>
        <w:t>–</w:t>
      </w:r>
      <w:r>
        <w:rPr>
          <w:rFonts w:cs="David" w:hint="cs"/>
          <w:rtl/>
        </w:rPr>
        <w:t xml:space="preserve"> 9, נדחתה.</w:t>
      </w:r>
    </w:p>
    <w:p w14:paraId="2F44A1A4" w14:textId="77777777" w:rsidR="006D4B2D" w:rsidRDefault="006D4B2D" w:rsidP="006D4B2D">
      <w:pPr>
        <w:bidi/>
        <w:jc w:val="both"/>
        <w:rPr>
          <w:rFonts w:cs="David" w:hint="cs"/>
          <w:rtl/>
        </w:rPr>
      </w:pPr>
    </w:p>
    <w:p w14:paraId="76F9D596" w14:textId="77777777" w:rsidR="006D4B2D" w:rsidRDefault="006D4B2D" w:rsidP="006D4B2D">
      <w:pPr>
        <w:bidi/>
        <w:jc w:val="both"/>
        <w:rPr>
          <w:rFonts w:cs="David" w:hint="cs"/>
          <w:rtl/>
        </w:rPr>
      </w:pPr>
      <w:r>
        <w:rPr>
          <w:rFonts w:cs="David" w:hint="cs"/>
          <w:rtl/>
        </w:rPr>
        <w:tab/>
        <w:t>הסתייגות סעיף 3, חבר הכנסת רותם, מי בעד? מי נגד?</w:t>
      </w:r>
    </w:p>
    <w:p w14:paraId="6983C07E" w14:textId="77777777" w:rsidR="006D4B2D" w:rsidRDefault="006D4B2D" w:rsidP="006D4B2D">
      <w:pPr>
        <w:bidi/>
        <w:jc w:val="both"/>
        <w:rPr>
          <w:rFonts w:cs="David" w:hint="cs"/>
          <w:rtl/>
        </w:rPr>
      </w:pPr>
    </w:p>
    <w:p w14:paraId="7E7C9C47" w14:textId="77777777" w:rsidR="006D4B2D" w:rsidRPr="005A43FA" w:rsidRDefault="006D4B2D" w:rsidP="006D4B2D">
      <w:pPr>
        <w:bidi/>
        <w:jc w:val="center"/>
        <w:rPr>
          <w:rFonts w:cs="David" w:hint="cs"/>
          <w:b/>
          <w:bCs/>
          <w:rtl/>
        </w:rPr>
      </w:pPr>
      <w:r w:rsidRPr="005A43FA">
        <w:rPr>
          <w:rFonts w:cs="David" w:hint="cs"/>
          <w:b/>
          <w:bCs/>
          <w:rtl/>
        </w:rPr>
        <w:t>הצבעה</w:t>
      </w:r>
    </w:p>
    <w:p w14:paraId="0D844F53" w14:textId="77777777" w:rsidR="006D4B2D" w:rsidRPr="005A43FA" w:rsidRDefault="006D4B2D" w:rsidP="006D4B2D">
      <w:pPr>
        <w:bidi/>
        <w:jc w:val="center"/>
        <w:rPr>
          <w:rFonts w:cs="David" w:hint="cs"/>
          <w:b/>
          <w:bCs/>
          <w:rtl/>
        </w:rPr>
      </w:pPr>
    </w:p>
    <w:p w14:paraId="27E3DCA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אין</w:t>
      </w:r>
    </w:p>
    <w:p w14:paraId="6B93A5D0"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Pr>
          <w:rFonts w:cs="David" w:hint="cs"/>
          <w:rtl/>
        </w:rPr>
        <w:t xml:space="preserve"> 9</w:t>
      </w:r>
    </w:p>
    <w:p w14:paraId="1A4D058A"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7DA450B" w14:textId="77777777" w:rsidR="006D4B2D" w:rsidRPr="00E91772" w:rsidRDefault="006D4B2D" w:rsidP="006D4B2D">
      <w:pPr>
        <w:bidi/>
        <w:jc w:val="center"/>
        <w:rPr>
          <w:rFonts w:cs="David" w:hint="cs"/>
          <w:rtl/>
        </w:rPr>
      </w:pPr>
      <w:r w:rsidRPr="00E91772">
        <w:rPr>
          <w:rFonts w:cs="David" w:hint="cs"/>
          <w:rtl/>
        </w:rPr>
        <w:t>ההסתייגות נדחתה.</w:t>
      </w:r>
    </w:p>
    <w:p w14:paraId="2B977C88" w14:textId="77777777" w:rsidR="006D4B2D" w:rsidRDefault="006D4B2D" w:rsidP="006D4B2D">
      <w:pPr>
        <w:bidi/>
        <w:jc w:val="both"/>
        <w:rPr>
          <w:rFonts w:cs="David" w:hint="cs"/>
          <w:rtl/>
        </w:rPr>
      </w:pPr>
    </w:p>
    <w:p w14:paraId="6D91367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6E32A86" w14:textId="77777777" w:rsidR="006D4B2D" w:rsidRDefault="006D4B2D" w:rsidP="006D4B2D">
      <w:pPr>
        <w:bidi/>
        <w:jc w:val="both"/>
        <w:rPr>
          <w:rFonts w:cs="David" w:hint="cs"/>
          <w:u w:val="single"/>
          <w:rtl/>
        </w:rPr>
      </w:pPr>
    </w:p>
    <w:p w14:paraId="03E358FC"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אין, נגד </w:t>
      </w:r>
      <w:r>
        <w:rPr>
          <w:rFonts w:cs="David"/>
          <w:rtl/>
        </w:rPr>
        <w:t>–</w:t>
      </w:r>
      <w:r>
        <w:rPr>
          <w:rFonts w:cs="David" w:hint="cs"/>
          <w:rtl/>
        </w:rPr>
        <w:t xml:space="preserve"> 9, נדחתה.</w:t>
      </w:r>
    </w:p>
    <w:p w14:paraId="43D96A3A" w14:textId="77777777" w:rsidR="006D4B2D" w:rsidRDefault="006D4B2D" w:rsidP="006D4B2D">
      <w:pPr>
        <w:bidi/>
        <w:jc w:val="both"/>
        <w:rPr>
          <w:rFonts w:cs="David" w:hint="cs"/>
          <w:rtl/>
        </w:rPr>
      </w:pPr>
    </w:p>
    <w:p w14:paraId="06CD1322" w14:textId="77777777" w:rsidR="006D4B2D" w:rsidRDefault="006D4B2D" w:rsidP="006D4B2D">
      <w:pPr>
        <w:bidi/>
        <w:jc w:val="both"/>
        <w:rPr>
          <w:rFonts w:cs="David" w:hint="cs"/>
          <w:rtl/>
        </w:rPr>
      </w:pPr>
      <w:r>
        <w:rPr>
          <w:rFonts w:cs="David" w:hint="cs"/>
          <w:rtl/>
        </w:rPr>
        <w:tab/>
        <w:t xml:space="preserve">ההסתייגות הבאה, של חברי הכנסת אדטו, מולה, בר-און, דיכטר, שטרית, שי, </w:t>
      </w:r>
      <w:proofErr w:type="spellStart"/>
      <w:r>
        <w:rPr>
          <w:rFonts w:cs="David" w:hint="cs"/>
          <w:rtl/>
        </w:rPr>
        <w:t>פלסנר</w:t>
      </w:r>
      <w:proofErr w:type="spellEnd"/>
      <w:r>
        <w:rPr>
          <w:rFonts w:cs="David" w:hint="cs"/>
          <w:rtl/>
        </w:rPr>
        <w:t xml:space="preserve">, קבוצת מרצ, חברי הכנסת </w:t>
      </w:r>
      <w:proofErr w:type="spellStart"/>
      <w:r>
        <w:rPr>
          <w:rFonts w:cs="David" w:hint="cs"/>
          <w:rtl/>
        </w:rPr>
        <w:t>זחאלקה</w:t>
      </w:r>
      <w:proofErr w:type="spellEnd"/>
      <w:r>
        <w:rPr>
          <w:rFonts w:cs="David" w:hint="cs"/>
          <w:rtl/>
        </w:rPr>
        <w:t xml:space="preserve"> </w:t>
      </w:r>
      <w:proofErr w:type="spellStart"/>
      <w:r>
        <w:rPr>
          <w:rFonts w:cs="David" w:hint="cs"/>
          <w:rtl/>
        </w:rPr>
        <w:t>וזועבי</w:t>
      </w:r>
      <w:proofErr w:type="spellEnd"/>
      <w:r>
        <w:rPr>
          <w:rFonts w:cs="David" w:hint="cs"/>
          <w:rtl/>
        </w:rPr>
        <w:t>, מי בעד? מי נגד?</w:t>
      </w:r>
    </w:p>
    <w:p w14:paraId="0463AD96" w14:textId="77777777" w:rsidR="006D4B2D" w:rsidRDefault="006D4B2D" w:rsidP="006D4B2D">
      <w:pPr>
        <w:bidi/>
        <w:jc w:val="both"/>
        <w:rPr>
          <w:rFonts w:cs="David" w:hint="cs"/>
          <w:rtl/>
        </w:rPr>
      </w:pPr>
    </w:p>
    <w:p w14:paraId="7F0709BD" w14:textId="77777777" w:rsidR="006D4B2D" w:rsidRPr="005A43FA" w:rsidRDefault="006D4B2D" w:rsidP="006D4B2D">
      <w:pPr>
        <w:bidi/>
        <w:jc w:val="center"/>
        <w:rPr>
          <w:rFonts w:cs="David" w:hint="cs"/>
          <w:b/>
          <w:bCs/>
          <w:rtl/>
        </w:rPr>
      </w:pPr>
      <w:r w:rsidRPr="005A43FA">
        <w:rPr>
          <w:rFonts w:cs="David" w:hint="cs"/>
          <w:b/>
          <w:bCs/>
          <w:rtl/>
        </w:rPr>
        <w:t>הצבעה</w:t>
      </w:r>
    </w:p>
    <w:p w14:paraId="4C0D84FB" w14:textId="77777777" w:rsidR="006D4B2D" w:rsidRPr="005A43FA" w:rsidRDefault="006D4B2D" w:rsidP="006D4B2D">
      <w:pPr>
        <w:bidi/>
        <w:jc w:val="center"/>
        <w:rPr>
          <w:rFonts w:cs="David" w:hint="cs"/>
          <w:b/>
          <w:bCs/>
          <w:rtl/>
        </w:rPr>
      </w:pPr>
    </w:p>
    <w:p w14:paraId="3DB36B9F"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273495D2"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276451B6"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E9F8457" w14:textId="77777777" w:rsidR="006D4B2D" w:rsidRPr="00E91772" w:rsidRDefault="006D4B2D" w:rsidP="006D4B2D">
      <w:pPr>
        <w:bidi/>
        <w:jc w:val="center"/>
        <w:rPr>
          <w:rFonts w:cs="David" w:hint="cs"/>
          <w:rtl/>
        </w:rPr>
      </w:pPr>
      <w:r w:rsidRPr="00E91772">
        <w:rPr>
          <w:rFonts w:cs="David" w:hint="cs"/>
          <w:rtl/>
        </w:rPr>
        <w:t>ההסתייגות נדחתה.</w:t>
      </w:r>
    </w:p>
    <w:p w14:paraId="58A4D38C" w14:textId="77777777" w:rsidR="006D4B2D" w:rsidRDefault="006D4B2D" w:rsidP="006D4B2D">
      <w:pPr>
        <w:bidi/>
        <w:jc w:val="both"/>
        <w:rPr>
          <w:rFonts w:cs="David" w:hint="cs"/>
          <w:rtl/>
        </w:rPr>
      </w:pPr>
    </w:p>
    <w:p w14:paraId="465488D0"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4115D11" w14:textId="77777777" w:rsidR="006D4B2D" w:rsidRDefault="006D4B2D" w:rsidP="006D4B2D">
      <w:pPr>
        <w:bidi/>
        <w:jc w:val="both"/>
        <w:rPr>
          <w:rFonts w:cs="David" w:hint="cs"/>
          <w:u w:val="single"/>
          <w:rtl/>
        </w:rPr>
      </w:pPr>
    </w:p>
    <w:p w14:paraId="192C3649"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נדחתה.</w:t>
      </w:r>
    </w:p>
    <w:p w14:paraId="502B5194" w14:textId="77777777" w:rsidR="006D4B2D" w:rsidRDefault="006D4B2D" w:rsidP="006D4B2D">
      <w:pPr>
        <w:bidi/>
        <w:jc w:val="both"/>
        <w:rPr>
          <w:rFonts w:cs="David" w:hint="cs"/>
          <w:rtl/>
        </w:rPr>
      </w:pPr>
    </w:p>
    <w:p w14:paraId="28E58A69" w14:textId="77777777" w:rsidR="006D4B2D" w:rsidRDefault="006D4B2D" w:rsidP="006D4B2D">
      <w:pPr>
        <w:bidi/>
        <w:jc w:val="both"/>
        <w:rPr>
          <w:rFonts w:cs="David" w:hint="cs"/>
          <w:rtl/>
        </w:rPr>
      </w:pPr>
      <w:r>
        <w:rPr>
          <w:rFonts w:cs="David" w:hint="cs"/>
          <w:rtl/>
        </w:rPr>
        <w:tab/>
        <w:t>אני עובר לעמוד 32. נצביע פה את קבוצת ההסתייגויות. אם תהיה תמיכה בהן, אנחנו, כמובן, נצביע על הפירוט של כולן, כל אחת בנפרד.</w:t>
      </w:r>
    </w:p>
    <w:p w14:paraId="08FBAA5A" w14:textId="77777777" w:rsidR="006D4B2D" w:rsidRDefault="006D4B2D" w:rsidP="006D4B2D">
      <w:pPr>
        <w:bidi/>
        <w:jc w:val="both"/>
        <w:rPr>
          <w:rFonts w:cs="David" w:hint="cs"/>
          <w:rtl/>
        </w:rPr>
      </w:pPr>
    </w:p>
    <w:p w14:paraId="39C2E7C2"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0541C5A3" w14:textId="77777777" w:rsidR="006D4B2D" w:rsidRDefault="006D4B2D" w:rsidP="006D4B2D">
      <w:pPr>
        <w:bidi/>
        <w:jc w:val="both"/>
        <w:rPr>
          <w:rFonts w:cs="David" w:hint="cs"/>
          <w:u w:val="single"/>
          <w:rtl/>
        </w:rPr>
      </w:pPr>
    </w:p>
    <w:p w14:paraId="4747AE9E" w14:textId="77777777" w:rsidR="006D4B2D" w:rsidRDefault="006D4B2D" w:rsidP="006D4B2D">
      <w:pPr>
        <w:bidi/>
        <w:jc w:val="both"/>
        <w:rPr>
          <w:rFonts w:cs="David" w:hint="cs"/>
          <w:rtl/>
        </w:rPr>
      </w:pPr>
      <w:r>
        <w:rPr>
          <w:rFonts w:cs="David" w:hint="cs"/>
          <w:rtl/>
        </w:rPr>
        <w:tab/>
        <w:t>ארבל אומרת שאפשר- -</w:t>
      </w:r>
    </w:p>
    <w:p w14:paraId="2402CA47" w14:textId="77777777" w:rsidR="006D4B2D" w:rsidRDefault="006D4B2D" w:rsidP="006D4B2D">
      <w:pPr>
        <w:bidi/>
        <w:jc w:val="both"/>
        <w:rPr>
          <w:rFonts w:cs="David" w:hint="cs"/>
          <w:rtl/>
        </w:rPr>
      </w:pPr>
    </w:p>
    <w:p w14:paraId="1A16C855"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71023BE" w14:textId="77777777" w:rsidR="006D4B2D" w:rsidRDefault="006D4B2D" w:rsidP="006D4B2D">
      <w:pPr>
        <w:bidi/>
        <w:jc w:val="both"/>
        <w:rPr>
          <w:rFonts w:cs="David" w:hint="cs"/>
          <w:u w:val="single"/>
          <w:rtl/>
        </w:rPr>
      </w:pPr>
    </w:p>
    <w:p w14:paraId="41381913" w14:textId="77777777" w:rsidR="006D4B2D" w:rsidRDefault="006D4B2D" w:rsidP="006D4B2D">
      <w:pPr>
        <w:bidi/>
        <w:jc w:val="both"/>
        <w:rPr>
          <w:rFonts w:cs="David" w:hint="cs"/>
          <w:rtl/>
        </w:rPr>
      </w:pPr>
      <w:r>
        <w:rPr>
          <w:rFonts w:cs="David" w:hint="cs"/>
          <w:rtl/>
        </w:rPr>
        <w:tab/>
        <w:t xml:space="preserve">ההצעה שלך טובה, אבל היא לא עוברת בצורה שבה אני מנהל את העניין. חברי הכנסת אדטו, מולה, בר-און, דיכטר, שטרית, נחמן שי, </w:t>
      </w:r>
      <w:proofErr w:type="spellStart"/>
      <w:r>
        <w:rPr>
          <w:rFonts w:cs="David" w:hint="cs"/>
          <w:rtl/>
        </w:rPr>
        <w:t>פלסנר</w:t>
      </w:r>
      <w:proofErr w:type="spellEnd"/>
      <w:r>
        <w:rPr>
          <w:rFonts w:cs="David" w:hint="cs"/>
          <w:rtl/>
        </w:rPr>
        <w:t>, קבוצת מרצ, מי בעד קבוצת ההסתייגויות?</w:t>
      </w:r>
    </w:p>
    <w:p w14:paraId="2026BADB" w14:textId="77777777" w:rsidR="006D4B2D" w:rsidRDefault="006D4B2D" w:rsidP="006D4B2D">
      <w:pPr>
        <w:bidi/>
        <w:jc w:val="both"/>
        <w:rPr>
          <w:rFonts w:cs="David" w:hint="cs"/>
          <w:rtl/>
        </w:rPr>
      </w:pPr>
    </w:p>
    <w:p w14:paraId="08DB2BF1" w14:textId="77777777" w:rsidR="006D4B2D" w:rsidRDefault="006D4B2D" w:rsidP="006D4B2D">
      <w:pPr>
        <w:bidi/>
        <w:jc w:val="both"/>
        <w:rPr>
          <w:rFonts w:cs="David" w:hint="cs"/>
          <w:u w:val="single"/>
          <w:rtl/>
        </w:rPr>
      </w:pPr>
      <w:r>
        <w:rPr>
          <w:rFonts w:cs="David" w:hint="cs"/>
          <w:u w:val="single"/>
          <w:rtl/>
        </w:rPr>
        <w:t>שלמה מולה</w:t>
      </w:r>
      <w:r w:rsidRPr="00E36EB4">
        <w:rPr>
          <w:rFonts w:cs="David" w:hint="cs"/>
          <w:u w:val="single"/>
          <w:rtl/>
        </w:rPr>
        <w:t>:</w:t>
      </w:r>
    </w:p>
    <w:p w14:paraId="5B3181DC" w14:textId="77777777" w:rsidR="006D4B2D" w:rsidRDefault="006D4B2D" w:rsidP="006D4B2D">
      <w:pPr>
        <w:bidi/>
        <w:jc w:val="both"/>
        <w:rPr>
          <w:rFonts w:cs="David" w:hint="cs"/>
          <w:u w:val="single"/>
          <w:rtl/>
        </w:rPr>
      </w:pPr>
    </w:p>
    <w:p w14:paraId="154FAF70" w14:textId="77777777" w:rsidR="006D4B2D" w:rsidRDefault="006D4B2D" w:rsidP="006D4B2D">
      <w:pPr>
        <w:bidi/>
        <w:jc w:val="both"/>
        <w:rPr>
          <w:rFonts w:cs="David" w:hint="cs"/>
          <w:rtl/>
        </w:rPr>
      </w:pPr>
      <w:r>
        <w:rPr>
          <w:rFonts w:cs="David" w:hint="cs"/>
          <w:rtl/>
        </w:rPr>
        <w:tab/>
        <w:t>אני מבקש- -</w:t>
      </w:r>
    </w:p>
    <w:p w14:paraId="2D0A1F59" w14:textId="77777777" w:rsidR="006D4B2D" w:rsidRDefault="006D4B2D" w:rsidP="006D4B2D">
      <w:pPr>
        <w:bidi/>
        <w:jc w:val="both"/>
        <w:rPr>
          <w:rFonts w:cs="David" w:hint="cs"/>
          <w:rtl/>
        </w:rPr>
      </w:pPr>
    </w:p>
    <w:p w14:paraId="786173FE"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DABCF3C" w14:textId="77777777" w:rsidR="006D4B2D" w:rsidRDefault="006D4B2D" w:rsidP="006D4B2D">
      <w:pPr>
        <w:bidi/>
        <w:jc w:val="both"/>
        <w:rPr>
          <w:rFonts w:cs="David" w:hint="cs"/>
          <w:u w:val="single"/>
          <w:rtl/>
        </w:rPr>
      </w:pPr>
    </w:p>
    <w:p w14:paraId="533A034B" w14:textId="77777777" w:rsidR="006D4B2D" w:rsidRDefault="006D4B2D" w:rsidP="006D4B2D">
      <w:pPr>
        <w:bidi/>
        <w:jc w:val="both"/>
        <w:rPr>
          <w:rFonts w:cs="David" w:hint="cs"/>
          <w:rtl/>
        </w:rPr>
      </w:pPr>
      <w:r>
        <w:rPr>
          <w:rFonts w:cs="David" w:hint="cs"/>
          <w:rtl/>
        </w:rPr>
        <w:tab/>
        <w:t>חבר הכנסת מולה, השיטה היא שבמקרה כזה- -</w:t>
      </w:r>
    </w:p>
    <w:p w14:paraId="739D2D8F" w14:textId="77777777" w:rsidR="006D4B2D" w:rsidRDefault="006D4B2D" w:rsidP="006D4B2D">
      <w:pPr>
        <w:bidi/>
        <w:jc w:val="both"/>
        <w:rPr>
          <w:rFonts w:cs="David" w:hint="cs"/>
          <w:rtl/>
        </w:rPr>
      </w:pPr>
    </w:p>
    <w:p w14:paraId="6FE9B491" w14:textId="77777777" w:rsidR="006D4B2D" w:rsidRDefault="006D4B2D" w:rsidP="006D4B2D">
      <w:pPr>
        <w:bidi/>
        <w:jc w:val="both"/>
        <w:rPr>
          <w:rFonts w:cs="David" w:hint="cs"/>
          <w:u w:val="single"/>
          <w:rtl/>
        </w:rPr>
      </w:pPr>
      <w:r>
        <w:rPr>
          <w:rFonts w:cs="David" w:hint="cs"/>
          <w:u w:val="single"/>
          <w:rtl/>
        </w:rPr>
        <w:t>שלמה מולה</w:t>
      </w:r>
      <w:r w:rsidRPr="00E36EB4">
        <w:rPr>
          <w:rFonts w:cs="David" w:hint="cs"/>
          <w:u w:val="single"/>
          <w:rtl/>
        </w:rPr>
        <w:t>:</w:t>
      </w:r>
    </w:p>
    <w:p w14:paraId="73C114FC" w14:textId="77777777" w:rsidR="006D4B2D" w:rsidRDefault="006D4B2D" w:rsidP="006D4B2D">
      <w:pPr>
        <w:bidi/>
        <w:jc w:val="both"/>
        <w:rPr>
          <w:rFonts w:cs="David" w:hint="cs"/>
          <w:u w:val="single"/>
          <w:rtl/>
        </w:rPr>
      </w:pPr>
    </w:p>
    <w:p w14:paraId="514F008E" w14:textId="77777777" w:rsidR="006D4B2D" w:rsidRDefault="006D4B2D" w:rsidP="006D4B2D">
      <w:pPr>
        <w:bidi/>
        <w:jc w:val="both"/>
        <w:rPr>
          <w:rFonts w:cs="David" w:hint="cs"/>
          <w:rtl/>
        </w:rPr>
      </w:pPr>
      <w:r>
        <w:rPr>
          <w:rFonts w:cs="David" w:hint="cs"/>
          <w:rtl/>
        </w:rPr>
        <w:tab/>
        <w:t>אני רוצה לשאול את ארבל.</w:t>
      </w:r>
    </w:p>
    <w:p w14:paraId="5ED52EE9" w14:textId="77777777" w:rsidR="006D4B2D" w:rsidRDefault="006D4B2D" w:rsidP="006D4B2D">
      <w:pPr>
        <w:bidi/>
        <w:jc w:val="both"/>
        <w:rPr>
          <w:rFonts w:cs="David" w:hint="cs"/>
          <w:rtl/>
        </w:rPr>
      </w:pPr>
    </w:p>
    <w:p w14:paraId="33758CFE" w14:textId="77777777" w:rsidR="006D4B2D" w:rsidRDefault="006D4B2D" w:rsidP="006D4B2D">
      <w:pPr>
        <w:bidi/>
        <w:jc w:val="both"/>
        <w:rPr>
          <w:rFonts w:cs="David" w:hint="cs"/>
          <w:rtl/>
        </w:rPr>
      </w:pPr>
      <w:r w:rsidRPr="0088726B">
        <w:rPr>
          <w:rFonts w:cs="David" w:hint="cs"/>
          <w:u w:val="single"/>
          <w:rtl/>
        </w:rPr>
        <w:t>ארבל אסטרחן:</w:t>
      </w:r>
    </w:p>
    <w:p w14:paraId="3FAEB8C7" w14:textId="77777777" w:rsidR="006D4B2D" w:rsidRDefault="006D4B2D" w:rsidP="006D4B2D">
      <w:pPr>
        <w:bidi/>
        <w:jc w:val="both"/>
        <w:rPr>
          <w:rFonts w:cs="David" w:hint="cs"/>
          <w:rtl/>
        </w:rPr>
      </w:pPr>
    </w:p>
    <w:p w14:paraId="2CF36F3A" w14:textId="77777777" w:rsidR="006D4B2D" w:rsidRDefault="006D4B2D" w:rsidP="006D4B2D">
      <w:pPr>
        <w:bidi/>
        <w:jc w:val="both"/>
        <w:rPr>
          <w:rFonts w:cs="David" w:hint="cs"/>
          <w:rtl/>
        </w:rPr>
      </w:pPr>
      <w:r>
        <w:rPr>
          <w:rFonts w:cs="David" w:hint="cs"/>
          <w:rtl/>
        </w:rPr>
        <w:tab/>
        <w:t>היו"ר יכול להחליט שהוא מצביע על כל הסדרה.</w:t>
      </w:r>
    </w:p>
    <w:p w14:paraId="11FEE21C" w14:textId="77777777" w:rsidR="006D4B2D" w:rsidRDefault="006D4B2D" w:rsidP="006D4B2D">
      <w:pPr>
        <w:bidi/>
        <w:jc w:val="both"/>
        <w:rPr>
          <w:rFonts w:cs="David" w:hint="cs"/>
          <w:rtl/>
        </w:rPr>
      </w:pPr>
    </w:p>
    <w:p w14:paraId="7A34FE12"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E03F7B1" w14:textId="77777777" w:rsidR="006D4B2D" w:rsidRDefault="006D4B2D" w:rsidP="006D4B2D">
      <w:pPr>
        <w:bidi/>
        <w:jc w:val="both"/>
        <w:rPr>
          <w:rFonts w:cs="David" w:hint="cs"/>
          <w:u w:val="single"/>
          <w:rtl/>
        </w:rPr>
      </w:pPr>
    </w:p>
    <w:p w14:paraId="59422494" w14:textId="77777777" w:rsidR="006D4B2D" w:rsidRDefault="006D4B2D" w:rsidP="006D4B2D">
      <w:pPr>
        <w:bidi/>
        <w:jc w:val="both"/>
        <w:rPr>
          <w:rFonts w:cs="David" w:hint="cs"/>
          <w:rtl/>
        </w:rPr>
      </w:pPr>
      <w:r>
        <w:rPr>
          <w:rFonts w:cs="David" w:hint="cs"/>
          <w:rtl/>
        </w:rPr>
        <w:tab/>
        <w:t>אין שום בעיה, כך עושים.</w:t>
      </w:r>
    </w:p>
    <w:p w14:paraId="59823574" w14:textId="77777777" w:rsidR="006D4B2D" w:rsidRDefault="006D4B2D" w:rsidP="006D4B2D">
      <w:pPr>
        <w:bidi/>
        <w:jc w:val="both"/>
        <w:rPr>
          <w:rFonts w:cs="David" w:hint="cs"/>
          <w:rtl/>
        </w:rPr>
      </w:pPr>
    </w:p>
    <w:p w14:paraId="73498E5C" w14:textId="77777777" w:rsidR="006D4B2D" w:rsidRDefault="006D4B2D" w:rsidP="006D4B2D">
      <w:pPr>
        <w:bidi/>
        <w:jc w:val="both"/>
        <w:rPr>
          <w:rFonts w:cs="David" w:hint="cs"/>
          <w:u w:val="single"/>
          <w:rtl/>
        </w:rPr>
      </w:pPr>
      <w:r>
        <w:rPr>
          <w:rFonts w:cs="David" w:hint="cs"/>
          <w:u w:val="single"/>
          <w:rtl/>
        </w:rPr>
        <w:t>דני דנון</w:t>
      </w:r>
      <w:r w:rsidRPr="00E36EB4">
        <w:rPr>
          <w:rFonts w:cs="David" w:hint="cs"/>
          <w:u w:val="single"/>
          <w:rtl/>
        </w:rPr>
        <w:t>:</w:t>
      </w:r>
    </w:p>
    <w:p w14:paraId="67E75CDA" w14:textId="77777777" w:rsidR="006D4B2D" w:rsidRDefault="006D4B2D" w:rsidP="006D4B2D">
      <w:pPr>
        <w:bidi/>
        <w:jc w:val="both"/>
        <w:rPr>
          <w:rFonts w:cs="David" w:hint="cs"/>
          <w:u w:val="single"/>
          <w:rtl/>
        </w:rPr>
      </w:pPr>
    </w:p>
    <w:p w14:paraId="31E1F3BC" w14:textId="77777777" w:rsidR="006D4B2D" w:rsidRDefault="006D4B2D" w:rsidP="006D4B2D">
      <w:pPr>
        <w:bidi/>
        <w:jc w:val="both"/>
        <w:rPr>
          <w:rFonts w:cs="David" w:hint="cs"/>
          <w:rtl/>
        </w:rPr>
      </w:pPr>
      <w:r>
        <w:rPr>
          <w:rFonts w:cs="David" w:hint="cs"/>
          <w:rtl/>
        </w:rPr>
        <w:tab/>
        <w:t>כשנעשה משאל עם על יהודה ושומרון, נאמץ את ההצעה שלך.</w:t>
      </w:r>
    </w:p>
    <w:p w14:paraId="44503349" w14:textId="77777777" w:rsidR="006D4B2D" w:rsidRDefault="006D4B2D" w:rsidP="006D4B2D">
      <w:pPr>
        <w:bidi/>
        <w:jc w:val="both"/>
        <w:rPr>
          <w:rFonts w:cs="David" w:hint="cs"/>
          <w:rtl/>
        </w:rPr>
      </w:pPr>
    </w:p>
    <w:p w14:paraId="53CC5601"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610C4013" w14:textId="77777777" w:rsidR="006D4B2D" w:rsidRDefault="006D4B2D" w:rsidP="006D4B2D">
      <w:pPr>
        <w:bidi/>
        <w:jc w:val="both"/>
        <w:rPr>
          <w:rFonts w:cs="David" w:hint="cs"/>
          <w:u w:val="single"/>
          <w:rtl/>
        </w:rPr>
      </w:pPr>
    </w:p>
    <w:p w14:paraId="2E02FF55" w14:textId="77777777" w:rsidR="006D4B2D" w:rsidRDefault="006D4B2D" w:rsidP="006D4B2D">
      <w:pPr>
        <w:bidi/>
        <w:jc w:val="both"/>
        <w:rPr>
          <w:rFonts w:cs="David" w:hint="cs"/>
          <w:rtl/>
        </w:rPr>
      </w:pPr>
      <w:r>
        <w:rPr>
          <w:rFonts w:cs="David" w:hint="cs"/>
          <w:rtl/>
        </w:rPr>
        <w:tab/>
        <w:t>רבותיי, כל מי שתומך במי מההסתייגויות כאן, מצביע בעד. אחר כך נצביע על כל אחת פרטנית, אם יהיה רוב לתמיכה בקבוצה כולה.</w:t>
      </w:r>
    </w:p>
    <w:p w14:paraId="440A1EF8" w14:textId="77777777" w:rsidR="006D4B2D" w:rsidRDefault="006D4B2D" w:rsidP="006D4B2D">
      <w:pPr>
        <w:bidi/>
        <w:jc w:val="both"/>
        <w:rPr>
          <w:rFonts w:cs="David" w:hint="cs"/>
          <w:rtl/>
        </w:rPr>
      </w:pPr>
    </w:p>
    <w:p w14:paraId="5352E7AF" w14:textId="77777777" w:rsidR="006D4B2D" w:rsidRDefault="006D4B2D" w:rsidP="006D4B2D">
      <w:pPr>
        <w:bidi/>
        <w:jc w:val="both"/>
        <w:rPr>
          <w:rFonts w:cs="David" w:hint="cs"/>
          <w:u w:val="single"/>
          <w:rtl/>
        </w:rPr>
      </w:pPr>
      <w:r>
        <w:rPr>
          <w:rFonts w:cs="David" w:hint="cs"/>
          <w:u w:val="single"/>
          <w:rtl/>
        </w:rPr>
        <w:t>רחל אדטו</w:t>
      </w:r>
      <w:r w:rsidRPr="00E36EB4">
        <w:rPr>
          <w:rFonts w:cs="David" w:hint="cs"/>
          <w:u w:val="single"/>
          <w:rtl/>
        </w:rPr>
        <w:t>:</w:t>
      </w:r>
    </w:p>
    <w:p w14:paraId="2E8F0B61" w14:textId="77777777" w:rsidR="006D4B2D" w:rsidRPr="00E36EB4" w:rsidRDefault="006D4B2D" w:rsidP="006D4B2D">
      <w:pPr>
        <w:bidi/>
        <w:jc w:val="both"/>
        <w:rPr>
          <w:rFonts w:cs="David" w:hint="cs"/>
          <w:u w:val="single"/>
          <w:rtl/>
        </w:rPr>
      </w:pPr>
    </w:p>
    <w:p w14:paraId="40B443CE" w14:textId="77777777" w:rsidR="006D4B2D" w:rsidRDefault="006D4B2D" w:rsidP="006D4B2D">
      <w:pPr>
        <w:bidi/>
        <w:jc w:val="both"/>
        <w:rPr>
          <w:rFonts w:cs="David" w:hint="cs"/>
          <w:rtl/>
        </w:rPr>
      </w:pPr>
      <w:r>
        <w:rPr>
          <w:rFonts w:cs="David" w:hint="cs"/>
          <w:rtl/>
        </w:rPr>
        <w:tab/>
        <w:t>לקח שלושה חודשים לעבוד על הסתייגויות- -</w:t>
      </w:r>
    </w:p>
    <w:p w14:paraId="5E9A1F2F" w14:textId="77777777" w:rsidR="006D4B2D" w:rsidRDefault="006D4B2D" w:rsidP="006D4B2D">
      <w:pPr>
        <w:bidi/>
        <w:jc w:val="both"/>
        <w:rPr>
          <w:rFonts w:cs="David" w:hint="cs"/>
          <w:rtl/>
        </w:rPr>
      </w:pPr>
    </w:p>
    <w:p w14:paraId="59AB36BF"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8603413" w14:textId="77777777" w:rsidR="006D4B2D" w:rsidRDefault="006D4B2D" w:rsidP="006D4B2D">
      <w:pPr>
        <w:bidi/>
        <w:jc w:val="both"/>
        <w:rPr>
          <w:rFonts w:cs="David" w:hint="cs"/>
          <w:u w:val="single"/>
          <w:rtl/>
        </w:rPr>
      </w:pPr>
    </w:p>
    <w:p w14:paraId="3DBA8BF4" w14:textId="77777777" w:rsidR="006D4B2D" w:rsidRDefault="006D4B2D" w:rsidP="006D4B2D">
      <w:pPr>
        <w:bidi/>
        <w:jc w:val="both"/>
        <w:rPr>
          <w:rFonts w:cs="David" w:hint="cs"/>
          <w:rtl/>
        </w:rPr>
      </w:pPr>
      <w:r>
        <w:rPr>
          <w:rFonts w:cs="David" w:hint="cs"/>
          <w:rtl/>
        </w:rPr>
        <w:tab/>
        <w:t>מי בעד קבוצת ההסתייגויות 1 עד 6 שמופיעה בראש עמוד 32? מי נגד?</w:t>
      </w:r>
    </w:p>
    <w:p w14:paraId="3897DB52" w14:textId="77777777" w:rsidR="006D4B2D" w:rsidRDefault="006D4B2D" w:rsidP="006D4B2D">
      <w:pPr>
        <w:bidi/>
        <w:jc w:val="both"/>
        <w:rPr>
          <w:rFonts w:cs="David" w:hint="cs"/>
          <w:rtl/>
        </w:rPr>
      </w:pPr>
    </w:p>
    <w:p w14:paraId="34C59DCD" w14:textId="77777777" w:rsidR="006D4B2D" w:rsidRPr="005A43FA" w:rsidRDefault="006D4B2D" w:rsidP="006D4B2D">
      <w:pPr>
        <w:bidi/>
        <w:jc w:val="center"/>
        <w:rPr>
          <w:rFonts w:cs="David" w:hint="cs"/>
          <w:b/>
          <w:bCs/>
          <w:rtl/>
        </w:rPr>
      </w:pPr>
      <w:r w:rsidRPr="005A43FA">
        <w:rPr>
          <w:rFonts w:cs="David" w:hint="cs"/>
          <w:b/>
          <w:bCs/>
          <w:rtl/>
        </w:rPr>
        <w:t>הצבעה</w:t>
      </w:r>
    </w:p>
    <w:p w14:paraId="1C43801D" w14:textId="77777777" w:rsidR="006D4B2D" w:rsidRPr="005A43FA" w:rsidRDefault="006D4B2D" w:rsidP="006D4B2D">
      <w:pPr>
        <w:bidi/>
        <w:jc w:val="center"/>
        <w:rPr>
          <w:rFonts w:cs="David" w:hint="cs"/>
          <w:b/>
          <w:bCs/>
          <w:rtl/>
        </w:rPr>
      </w:pPr>
    </w:p>
    <w:p w14:paraId="6496ACAD"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036B6861"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4A900A8F"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2F1E811" w14:textId="77777777" w:rsidR="006D4B2D" w:rsidRPr="00E91772" w:rsidRDefault="006D4B2D" w:rsidP="006D4B2D">
      <w:pPr>
        <w:bidi/>
        <w:jc w:val="center"/>
        <w:rPr>
          <w:rFonts w:cs="David" w:hint="cs"/>
          <w:rtl/>
        </w:rPr>
      </w:pPr>
      <w:r>
        <w:rPr>
          <w:rFonts w:cs="David" w:hint="cs"/>
          <w:rtl/>
        </w:rPr>
        <w:t xml:space="preserve">קבוצת </w:t>
      </w:r>
      <w:r w:rsidRPr="00E91772">
        <w:rPr>
          <w:rFonts w:cs="David" w:hint="cs"/>
          <w:rtl/>
        </w:rPr>
        <w:t>ההסתייגו</w:t>
      </w:r>
      <w:r>
        <w:rPr>
          <w:rFonts w:cs="David" w:hint="cs"/>
          <w:rtl/>
        </w:rPr>
        <w:t>יו</w:t>
      </w:r>
      <w:r w:rsidRPr="00E91772">
        <w:rPr>
          <w:rFonts w:cs="David" w:hint="cs"/>
          <w:rtl/>
        </w:rPr>
        <w:t>ת נדחתה.</w:t>
      </w:r>
    </w:p>
    <w:p w14:paraId="65609F07" w14:textId="77777777" w:rsidR="006D4B2D" w:rsidRDefault="006D4B2D" w:rsidP="006D4B2D">
      <w:pPr>
        <w:bidi/>
        <w:jc w:val="both"/>
        <w:rPr>
          <w:rFonts w:cs="David" w:hint="cs"/>
          <w:rtl/>
        </w:rPr>
      </w:pPr>
    </w:p>
    <w:p w14:paraId="46C1BAFD"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12F67E3" w14:textId="77777777" w:rsidR="006D4B2D" w:rsidRDefault="006D4B2D" w:rsidP="006D4B2D">
      <w:pPr>
        <w:bidi/>
        <w:jc w:val="both"/>
        <w:rPr>
          <w:rFonts w:cs="David" w:hint="cs"/>
          <w:u w:val="single"/>
          <w:rtl/>
        </w:rPr>
      </w:pPr>
    </w:p>
    <w:p w14:paraId="62B11920"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נדחה.</w:t>
      </w:r>
    </w:p>
    <w:p w14:paraId="3F1DBA2A" w14:textId="77777777" w:rsidR="006D4B2D" w:rsidRDefault="006D4B2D" w:rsidP="006D4B2D">
      <w:pPr>
        <w:bidi/>
        <w:jc w:val="both"/>
        <w:rPr>
          <w:rFonts w:cs="David" w:hint="cs"/>
          <w:rtl/>
        </w:rPr>
      </w:pPr>
    </w:p>
    <w:p w14:paraId="727BB96B" w14:textId="77777777" w:rsidR="006D4B2D" w:rsidRDefault="006D4B2D" w:rsidP="006D4B2D">
      <w:pPr>
        <w:bidi/>
        <w:jc w:val="both"/>
        <w:rPr>
          <w:rFonts w:cs="David" w:hint="cs"/>
          <w:rtl/>
        </w:rPr>
      </w:pPr>
      <w:r>
        <w:rPr>
          <w:rFonts w:cs="David" w:hint="cs"/>
          <w:rtl/>
        </w:rPr>
        <w:tab/>
        <w:t xml:space="preserve">אני עובר לקבוצת ההסתייגויות השנייה באותו עמוד, של חברי הכנסת צרצור, טיבי, אלסאנע, גנאים, ברכה, </w:t>
      </w:r>
      <w:proofErr w:type="spellStart"/>
      <w:r>
        <w:rPr>
          <w:rFonts w:cs="David" w:hint="cs"/>
          <w:rtl/>
        </w:rPr>
        <w:t>סוייד</w:t>
      </w:r>
      <w:proofErr w:type="spellEnd"/>
      <w:r>
        <w:rPr>
          <w:rFonts w:cs="David" w:hint="cs"/>
          <w:rtl/>
        </w:rPr>
        <w:t xml:space="preserve">, חנין, אגבאריה, </w:t>
      </w:r>
      <w:proofErr w:type="spellStart"/>
      <w:r>
        <w:rPr>
          <w:rFonts w:cs="David" w:hint="cs"/>
          <w:rtl/>
        </w:rPr>
        <w:t>זחאלקה</w:t>
      </w:r>
      <w:proofErr w:type="spellEnd"/>
      <w:r>
        <w:rPr>
          <w:rFonts w:cs="David" w:hint="cs"/>
          <w:rtl/>
        </w:rPr>
        <w:t xml:space="preserve">, </w:t>
      </w:r>
      <w:proofErr w:type="spellStart"/>
      <w:r>
        <w:rPr>
          <w:rFonts w:cs="David" w:hint="cs"/>
          <w:rtl/>
        </w:rPr>
        <w:t>נפאע</w:t>
      </w:r>
      <w:proofErr w:type="spellEnd"/>
      <w:r>
        <w:rPr>
          <w:rFonts w:cs="David" w:hint="cs"/>
          <w:rtl/>
        </w:rPr>
        <w:t xml:space="preserve"> </w:t>
      </w:r>
      <w:proofErr w:type="spellStart"/>
      <w:r>
        <w:rPr>
          <w:rFonts w:cs="David" w:hint="cs"/>
          <w:rtl/>
        </w:rPr>
        <w:t>וזועבי</w:t>
      </w:r>
      <w:proofErr w:type="spellEnd"/>
      <w:r>
        <w:rPr>
          <w:rFonts w:cs="David" w:hint="cs"/>
          <w:rtl/>
        </w:rPr>
        <w:t>. מי בעד קבוצת ההסתייגויות הזו, 1 עד 6? מי נגד?</w:t>
      </w:r>
    </w:p>
    <w:p w14:paraId="0F8527C0" w14:textId="77777777" w:rsidR="006D4B2D" w:rsidRDefault="006D4B2D" w:rsidP="006D4B2D">
      <w:pPr>
        <w:bidi/>
        <w:jc w:val="both"/>
        <w:rPr>
          <w:rFonts w:cs="David" w:hint="cs"/>
          <w:rtl/>
        </w:rPr>
      </w:pPr>
    </w:p>
    <w:p w14:paraId="02529731" w14:textId="77777777" w:rsidR="006D4B2D" w:rsidRPr="005A43FA" w:rsidRDefault="006D4B2D" w:rsidP="006D4B2D">
      <w:pPr>
        <w:bidi/>
        <w:jc w:val="center"/>
        <w:rPr>
          <w:rFonts w:cs="David" w:hint="cs"/>
          <w:b/>
          <w:bCs/>
          <w:rtl/>
        </w:rPr>
      </w:pPr>
      <w:r w:rsidRPr="005A43FA">
        <w:rPr>
          <w:rFonts w:cs="David" w:hint="cs"/>
          <w:b/>
          <w:bCs/>
          <w:rtl/>
        </w:rPr>
        <w:t>הצבעה</w:t>
      </w:r>
    </w:p>
    <w:p w14:paraId="357EED3F" w14:textId="77777777" w:rsidR="006D4B2D" w:rsidRPr="005A43FA" w:rsidRDefault="006D4B2D" w:rsidP="006D4B2D">
      <w:pPr>
        <w:bidi/>
        <w:jc w:val="center"/>
        <w:rPr>
          <w:rFonts w:cs="David" w:hint="cs"/>
          <w:b/>
          <w:bCs/>
          <w:rtl/>
        </w:rPr>
      </w:pPr>
    </w:p>
    <w:p w14:paraId="6160577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48075474"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5C3FCE24"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6D4196A" w14:textId="77777777" w:rsidR="006D4B2D" w:rsidRPr="00E91772" w:rsidRDefault="006D4B2D" w:rsidP="006D4B2D">
      <w:pPr>
        <w:bidi/>
        <w:jc w:val="center"/>
        <w:rPr>
          <w:rFonts w:cs="David" w:hint="cs"/>
          <w:rtl/>
        </w:rPr>
      </w:pPr>
      <w:r>
        <w:rPr>
          <w:rFonts w:cs="David" w:hint="cs"/>
          <w:rtl/>
        </w:rPr>
        <w:t xml:space="preserve">קבוצת </w:t>
      </w:r>
      <w:r w:rsidRPr="00E91772">
        <w:rPr>
          <w:rFonts w:cs="David" w:hint="cs"/>
          <w:rtl/>
        </w:rPr>
        <w:t>ההסתייגו</w:t>
      </w:r>
      <w:r>
        <w:rPr>
          <w:rFonts w:cs="David" w:hint="cs"/>
          <w:rtl/>
        </w:rPr>
        <w:t>יו</w:t>
      </w:r>
      <w:r w:rsidRPr="00E91772">
        <w:rPr>
          <w:rFonts w:cs="David" w:hint="cs"/>
          <w:rtl/>
        </w:rPr>
        <w:t>ת נדחתה.</w:t>
      </w:r>
    </w:p>
    <w:p w14:paraId="61DFC548" w14:textId="77777777" w:rsidR="006D4B2D" w:rsidRDefault="006D4B2D" w:rsidP="006D4B2D">
      <w:pPr>
        <w:bidi/>
        <w:jc w:val="both"/>
        <w:rPr>
          <w:rFonts w:cs="David" w:hint="cs"/>
          <w:rtl/>
        </w:rPr>
      </w:pPr>
    </w:p>
    <w:p w14:paraId="60A049D3"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03D085C" w14:textId="77777777" w:rsidR="006D4B2D" w:rsidRDefault="006D4B2D" w:rsidP="006D4B2D">
      <w:pPr>
        <w:bidi/>
        <w:jc w:val="both"/>
        <w:rPr>
          <w:rFonts w:cs="David" w:hint="cs"/>
          <w:u w:val="single"/>
          <w:rtl/>
        </w:rPr>
      </w:pPr>
    </w:p>
    <w:p w14:paraId="407669B1"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נדחה.</w:t>
      </w:r>
    </w:p>
    <w:p w14:paraId="19C194F4" w14:textId="77777777" w:rsidR="006D4B2D" w:rsidRDefault="006D4B2D" w:rsidP="006D4B2D">
      <w:pPr>
        <w:bidi/>
        <w:jc w:val="both"/>
        <w:rPr>
          <w:rFonts w:cs="David" w:hint="cs"/>
          <w:rtl/>
        </w:rPr>
      </w:pPr>
    </w:p>
    <w:p w14:paraId="327C1AD9" w14:textId="77777777" w:rsidR="006D4B2D" w:rsidRDefault="006D4B2D" w:rsidP="006D4B2D">
      <w:pPr>
        <w:bidi/>
        <w:jc w:val="both"/>
        <w:rPr>
          <w:rFonts w:cs="David" w:hint="cs"/>
          <w:rtl/>
        </w:rPr>
      </w:pPr>
      <w:r>
        <w:rPr>
          <w:rFonts w:cs="David" w:hint="cs"/>
          <w:rtl/>
        </w:rPr>
        <w:tab/>
        <w:t>אני עובר לעמוד 33 למעלה, הסתייגות חברי הכנסת מולה, אדטו, שטרית, שי וקבוצת מרצ. מי בעד ההסתייגות שמסומנת כמספר 1? מי נגד?</w:t>
      </w:r>
    </w:p>
    <w:p w14:paraId="5E1ED83D" w14:textId="77777777" w:rsidR="006D4B2D" w:rsidRDefault="006D4B2D" w:rsidP="006D4B2D">
      <w:pPr>
        <w:bidi/>
        <w:jc w:val="both"/>
        <w:rPr>
          <w:rFonts w:cs="David" w:hint="cs"/>
          <w:rtl/>
        </w:rPr>
      </w:pPr>
    </w:p>
    <w:p w14:paraId="605A7B18" w14:textId="77777777" w:rsidR="006D4B2D" w:rsidRPr="005A43FA" w:rsidRDefault="006D4B2D" w:rsidP="006D4B2D">
      <w:pPr>
        <w:bidi/>
        <w:jc w:val="center"/>
        <w:rPr>
          <w:rFonts w:cs="David" w:hint="cs"/>
          <w:b/>
          <w:bCs/>
          <w:rtl/>
        </w:rPr>
      </w:pPr>
      <w:r w:rsidRPr="005A43FA">
        <w:rPr>
          <w:rFonts w:cs="David" w:hint="cs"/>
          <w:b/>
          <w:bCs/>
          <w:rtl/>
        </w:rPr>
        <w:t>הצבעה</w:t>
      </w:r>
    </w:p>
    <w:p w14:paraId="0A3126E2" w14:textId="77777777" w:rsidR="006D4B2D" w:rsidRPr="005A43FA" w:rsidRDefault="006D4B2D" w:rsidP="006D4B2D">
      <w:pPr>
        <w:bidi/>
        <w:jc w:val="center"/>
        <w:rPr>
          <w:rFonts w:cs="David" w:hint="cs"/>
          <w:b/>
          <w:bCs/>
          <w:rtl/>
        </w:rPr>
      </w:pPr>
    </w:p>
    <w:p w14:paraId="1AAD5371"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0666D764"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3261D9CA"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6EECF8A4" w14:textId="77777777" w:rsidR="006D4B2D" w:rsidRPr="00E91772" w:rsidRDefault="006D4B2D" w:rsidP="006D4B2D">
      <w:pPr>
        <w:bidi/>
        <w:jc w:val="center"/>
        <w:rPr>
          <w:rFonts w:cs="David" w:hint="cs"/>
          <w:rtl/>
        </w:rPr>
      </w:pPr>
      <w:r w:rsidRPr="00E91772">
        <w:rPr>
          <w:rFonts w:cs="David" w:hint="cs"/>
          <w:rtl/>
        </w:rPr>
        <w:t>ההסתייגות נדחתה.</w:t>
      </w:r>
    </w:p>
    <w:p w14:paraId="140B98C0" w14:textId="77777777" w:rsidR="006D4B2D" w:rsidRDefault="006D4B2D" w:rsidP="006D4B2D">
      <w:pPr>
        <w:bidi/>
        <w:jc w:val="both"/>
        <w:rPr>
          <w:rFonts w:cs="David" w:hint="cs"/>
          <w:rtl/>
        </w:rPr>
      </w:pPr>
    </w:p>
    <w:p w14:paraId="1BEFCA41"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92EE48C" w14:textId="77777777" w:rsidR="006D4B2D" w:rsidRDefault="006D4B2D" w:rsidP="006D4B2D">
      <w:pPr>
        <w:bidi/>
        <w:jc w:val="both"/>
        <w:rPr>
          <w:rFonts w:cs="David" w:hint="cs"/>
          <w:u w:val="single"/>
          <w:rtl/>
        </w:rPr>
      </w:pPr>
    </w:p>
    <w:p w14:paraId="7702ACE4"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נדחתה.</w:t>
      </w:r>
    </w:p>
    <w:p w14:paraId="3CAFA575" w14:textId="77777777" w:rsidR="006D4B2D" w:rsidRDefault="006D4B2D" w:rsidP="006D4B2D">
      <w:pPr>
        <w:bidi/>
        <w:jc w:val="both"/>
        <w:rPr>
          <w:rFonts w:cs="David" w:hint="cs"/>
          <w:rtl/>
        </w:rPr>
      </w:pPr>
    </w:p>
    <w:p w14:paraId="396B5272" w14:textId="77777777" w:rsidR="006D4B2D" w:rsidRDefault="006D4B2D" w:rsidP="006D4B2D">
      <w:pPr>
        <w:bidi/>
        <w:jc w:val="both"/>
        <w:rPr>
          <w:rFonts w:cs="David" w:hint="cs"/>
          <w:rtl/>
        </w:rPr>
      </w:pPr>
      <w:r>
        <w:rPr>
          <w:rFonts w:cs="David" w:hint="cs"/>
          <w:rtl/>
        </w:rPr>
        <w:tab/>
        <w:t>מי בעד ההסתייגות של 2? מי נגד?</w:t>
      </w:r>
    </w:p>
    <w:p w14:paraId="6546AA31" w14:textId="77777777" w:rsidR="006D4B2D" w:rsidRDefault="006D4B2D" w:rsidP="006D4B2D">
      <w:pPr>
        <w:bidi/>
        <w:jc w:val="both"/>
        <w:rPr>
          <w:rFonts w:cs="David" w:hint="cs"/>
          <w:rtl/>
        </w:rPr>
      </w:pPr>
    </w:p>
    <w:p w14:paraId="62FBFE47" w14:textId="77777777" w:rsidR="006D4B2D" w:rsidRPr="005A43FA" w:rsidRDefault="006D4B2D" w:rsidP="006D4B2D">
      <w:pPr>
        <w:bidi/>
        <w:jc w:val="center"/>
        <w:rPr>
          <w:rFonts w:cs="David" w:hint="cs"/>
          <w:b/>
          <w:bCs/>
          <w:rtl/>
        </w:rPr>
      </w:pPr>
      <w:r w:rsidRPr="005A43FA">
        <w:rPr>
          <w:rFonts w:cs="David" w:hint="cs"/>
          <w:b/>
          <w:bCs/>
          <w:rtl/>
        </w:rPr>
        <w:t>הצבעה</w:t>
      </w:r>
    </w:p>
    <w:p w14:paraId="7856D9E2" w14:textId="77777777" w:rsidR="006D4B2D" w:rsidRPr="005A43FA" w:rsidRDefault="006D4B2D" w:rsidP="006D4B2D">
      <w:pPr>
        <w:bidi/>
        <w:jc w:val="center"/>
        <w:rPr>
          <w:rFonts w:cs="David" w:hint="cs"/>
          <w:b/>
          <w:bCs/>
          <w:rtl/>
        </w:rPr>
      </w:pPr>
    </w:p>
    <w:p w14:paraId="36F1A91D"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6FF19AAB"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22C789DC"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5C007A96" w14:textId="77777777" w:rsidR="006D4B2D" w:rsidRPr="00E91772" w:rsidRDefault="006D4B2D" w:rsidP="006D4B2D">
      <w:pPr>
        <w:bidi/>
        <w:jc w:val="center"/>
        <w:rPr>
          <w:rFonts w:cs="David" w:hint="cs"/>
          <w:rtl/>
        </w:rPr>
      </w:pPr>
      <w:r w:rsidRPr="00E91772">
        <w:rPr>
          <w:rFonts w:cs="David" w:hint="cs"/>
          <w:rtl/>
        </w:rPr>
        <w:t>ההסתייגות נדחתה.</w:t>
      </w:r>
    </w:p>
    <w:p w14:paraId="196BB924" w14:textId="77777777" w:rsidR="006D4B2D" w:rsidRDefault="006D4B2D" w:rsidP="006D4B2D">
      <w:pPr>
        <w:bidi/>
        <w:jc w:val="both"/>
        <w:rPr>
          <w:rFonts w:cs="David" w:hint="cs"/>
          <w:rtl/>
        </w:rPr>
      </w:pPr>
    </w:p>
    <w:p w14:paraId="54AA5C1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69BB92C" w14:textId="77777777" w:rsidR="006D4B2D" w:rsidRDefault="006D4B2D" w:rsidP="006D4B2D">
      <w:pPr>
        <w:bidi/>
        <w:jc w:val="both"/>
        <w:rPr>
          <w:rFonts w:cs="David" w:hint="cs"/>
          <w:u w:val="single"/>
          <w:rtl/>
        </w:rPr>
      </w:pPr>
    </w:p>
    <w:p w14:paraId="3F1B8628"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נדחתה.</w:t>
      </w:r>
    </w:p>
    <w:p w14:paraId="1DF676B6" w14:textId="77777777" w:rsidR="006D4B2D" w:rsidRDefault="006D4B2D" w:rsidP="006D4B2D">
      <w:pPr>
        <w:bidi/>
        <w:jc w:val="both"/>
        <w:rPr>
          <w:rFonts w:cs="David" w:hint="cs"/>
          <w:rtl/>
        </w:rPr>
      </w:pPr>
    </w:p>
    <w:p w14:paraId="1334F737" w14:textId="77777777" w:rsidR="006D4B2D" w:rsidRDefault="006D4B2D" w:rsidP="006D4B2D">
      <w:pPr>
        <w:bidi/>
        <w:jc w:val="both"/>
        <w:rPr>
          <w:rFonts w:cs="David" w:hint="cs"/>
          <w:rtl/>
        </w:rPr>
      </w:pPr>
      <w:r>
        <w:rPr>
          <w:rFonts w:cs="David" w:hint="cs"/>
          <w:rtl/>
        </w:rPr>
        <w:tab/>
        <w:t>מי בעד ההסתייגות החילופית? מי נגד?</w:t>
      </w:r>
    </w:p>
    <w:p w14:paraId="71FCBD50" w14:textId="77777777" w:rsidR="006D4B2D" w:rsidRDefault="006D4B2D" w:rsidP="006D4B2D">
      <w:pPr>
        <w:bidi/>
        <w:jc w:val="both"/>
        <w:rPr>
          <w:rFonts w:cs="David" w:hint="cs"/>
          <w:rtl/>
        </w:rPr>
      </w:pPr>
    </w:p>
    <w:p w14:paraId="07F79915" w14:textId="77777777" w:rsidR="006D4B2D" w:rsidRPr="005A43FA" w:rsidRDefault="006D4B2D" w:rsidP="006D4B2D">
      <w:pPr>
        <w:bidi/>
        <w:jc w:val="center"/>
        <w:rPr>
          <w:rFonts w:cs="David" w:hint="cs"/>
          <w:b/>
          <w:bCs/>
          <w:rtl/>
        </w:rPr>
      </w:pPr>
      <w:r w:rsidRPr="005A43FA">
        <w:rPr>
          <w:rFonts w:cs="David" w:hint="cs"/>
          <w:b/>
          <w:bCs/>
          <w:rtl/>
        </w:rPr>
        <w:t>הצבעה</w:t>
      </w:r>
    </w:p>
    <w:p w14:paraId="40B86736" w14:textId="77777777" w:rsidR="006D4B2D" w:rsidRPr="005A43FA" w:rsidRDefault="006D4B2D" w:rsidP="006D4B2D">
      <w:pPr>
        <w:bidi/>
        <w:jc w:val="center"/>
        <w:rPr>
          <w:rFonts w:cs="David" w:hint="cs"/>
          <w:b/>
          <w:bCs/>
          <w:rtl/>
        </w:rPr>
      </w:pPr>
    </w:p>
    <w:p w14:paraId="7D5C5F6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5BC3E121"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04A0A78D"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224889AA" w14:textId="77777777" w:rsidR="006D4B2D" w:rsidRPr="00E91772" w:rsidRDefault="006D4B2D" w:rsidP="006D4B2D">
      <w:pPr>
        <w:bidi/>
        <w:jc w:val="center"/>
        <w:rPr>
          <w:rFonts w:cs="David" w:hint="cs"/>
          <w:rtl/>
        </w:rPr>
      </w:pPr>
      <w:r w:rsidRPr="00E91772">
        <w:rPr>
          <w:rFonts w:cs="David" w:hint="cs"/>
          <w:rtl/>
        </w:rPr>
        <w:t>ההסתייגות נדחתה.</w:t>
      </w:r>
    </w:p>
    <w:p w14:paraId="53D6167F" w14:textId="77777777" w:rsidR="006D4B2D" w:rsidRDefault="006D4B2D" w:rsidP="006D4B2D">
      <w:pPr>
        <w:bidi/>
        <w:jc w:val="both"/>
        <w:rPr>
          <w:rFonts w:cs="David" w:hint="cs"/>
          <w:rtl/>
        </w:rPr>
      </w:pPr>
    </w:p>
    <w:p w14:paraId="5729FAE0"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08A3D12" w14:textId="77777777" w:rsidR="006D4B2D" w:rsidRDefault="006D4B2D" w:rsidP="006D4B2D">
      <w:pPr>
        <w:bidi/>
        <w:jc w:val="both"/>
        <w:rPr>
          <w:rFonts w:cs="David" w:hint="cs"/>
          <w:u w:val="single"/>
          <w:rtl/>
        </w:rPr>
      </w:pPr>
    </w:p>
    <w:p w14:paraId="525578E9"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נדחתה.</w:t>
      </w:r>
    </w:p>
    <w:p w14:paraId="340C6447" w14:textId="77777777" w:rsidR="006D4B2D" w:rsidRDefault="006D4B2D" w:rsidP="006D4B2D">
      <w:pPr>
        <w:bidi/>
        <w:jc w:val="both"/>
        <w:rPr>
          <w:rFonts w:cs="David" w:hint="cs"/>
          <w:rtl/>
        </w:rPr>
      </w:pPr>
    </w:p>
    <w:p w14:paraId="5A6FD0BB" w14:textId="77777777" w:rsidR="006D4B2D" w:rsidRDefault="006D4B2D" w:rsidP="006D4B2D">
      <w:pPr>
        <w:bidi/>
        <w:jc w:val="both"/>
        <w:rPr>
          <w:rFonts w:cs="David" w:hint="cs"/>
          <w:rtl/>
        </w:rPr>
      </w:pPr>
      <w:r>
        <w:rPr>
          <w:rFonts w:cs="David" w:hint="cs"/>
          <w:rtl/>
        </w:rPr>
        <w:tab/>
        <w:t>מי בעד ההסתייגות ב-3?</w:t>
      </w:r>
    </w:p>
    <w:p w14:paraId="0EA78714" w14:textId="77777777" w:rsidR="006D4B2D" w:rsidRDefault="006D4B2D" w:rsidP="006D4B2D">
      <w:pPr>
        <w:bidi/>
        <w:jc w:val="both"/>
        <w:rPr>
          <w:rFonts w:cs="David" w:hint="cs"/>
          <w:rtl/>
        </w:rPr>
      </w:pPr>
    </w:p>
    <w:p w14:paraId="4BF5C861" w14:textId="77777777" w:rsidR="006D4B2D" w:rsidRPr="005A43FA" w:rsidRDefault="006D4B2D" w:rsidP="006D4B2D">
      <w:pPr>
        <w:bidi/>
        <w:jc w:val="center"/>
        <w:rPr>
          <w:rFonts w:cs="David" w:hint="cs"/>
          <w:b/>
          <w:bCs/>
          <w:rtl/>
        </w:rPr>
      </w:pPr>
      <w:r w:rsidRPr="005A43FA">
        <w:rPr>
          <w:rFonts w:cs="David" w:hint="cs"/>
          <w:b/>
          <w:bCs/>
          <w:rtl/>
        </w:rPr>
        <w:t>הצבעה</w:t>
      </w:r>
    </w:p>
    <w:p w14:paraId="2F152155" w14:textId="77777777" w:rsidR="006D4B2D" w:rsidRPr="005A43FA" w:rsidRDefault="006D4B2D" w:rsidP="006D4B2D">
      <w:pPr>
        <w:bidi/>
        <w:jc w:val="center"/>
        <w:rPr>
          <w:rFonts w:cs="David" w:hint="cs"/>
          <w:b/>
          <w:bCs/>
          <w:rtl/>
        </w:rPr>
      </w:pPr>
    </w:p>
    <w:p w14:paraId="58AC8987"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6E24DD1A"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17431F37"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051142B2" w14:textId="77777777" w:rsidR="006D4B2D" w:rsidRPr="00E91772" w:rsidRDefault="006D4B2D" w:rsidP="006D4B2D">
      <w:pPr>
        <w:bidi/>
        <w:jc w:val="center"/>
        <w:rPr>
          <w:rFonts w:cs="David" w:hint="cs"/>
          <w:rtl/>
        </w:rPr>
      </w:pPr>
      <w:r w:rsidRPr="00E91772">
        <w:rPr>
          <w:rFonts w:cs="David" w:hint="cs"/>
          <w:rtl/>
        </w:rPr>
        <w:t>ההסתייגות נדחתה.</w:t>
      </w:r>
    </w:p>
    <w:p w14:paraId="0238659C" w14:textId="77777777" w:rsidR="006D4B2D" w:rsidRDefault="006D4B2D" w:rsidP="006D4B2D">
      <w:pPr>
        <w:bidi/>
        <w:jc w:val="both"/>
        <w:rPr>
          <w:rFonts w:cs="David" w:hint="cs"/>
          <w:rtl/>
        </w:rPr>
      </w:pPr>
    </w:p>
    <w:p w14:paraId="489EB4F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B91306B" w14:textId="77777777" w:rsidR="006D4B2D" w:rsidRDefault="006D4B2D" w:rsidP="006D4B2D">
      <w:pPr>
        <w:bidi/>
        <w:jc w:val="both"/>
        <w:rPr>
          <w:rFonts w:cs="David" w:hint="cs"/>
          <w:u w:val="single"/>
          <w:rtl/>
        </w:rPr>
      </w:pPr>
    </w:p>
    <w:p w14:paraId="5BFB2454"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נדחתה.</w:t>
      </w:r>
    </w:p>
    <w:p w14:paraId="4CAD91D7" w14:textId="77777777" w:rsidR="006D4B2D" w:rsidRDefault="006D4B2D" w:rsidP="006D4B2D">
      <w:pPr>
        <w:bidi/>
        <w:jc w:val="both"/>
        <w:rPr>
          <w:rFonts w:cs="David" w:hint="cs"/>
          <w:rtl/>
        </w:rPr>
      </w:pPr>
    </w:p>
    <w:p w14:paraId="39C0D174" w14:textId="77777777" w:rsidR="006D4B2D" w:rsidRDefault="006D4B2D" w:rsidP="006D4B2D">
      <w:pPr>
        <w:bidi/>
        <w:jc w:val="both"/>
        <w:rPr>
          <w:rFonts w:cs="David" w:hint="cs"/>
          <w:rtl/>
        </w:rPr>
      </w:pPr>
      <w:r>
        <w:rPr>
          <w:rFonts w:cs="David" w:hint="cs"/>
          <w:rtl/>
        </w:rPr>
        <w:tab/>
        <w:t>סעיף 10, הסתייגות מס' 4. מי בעד? מי נגד?</w:t>
      </w:r>
    </w:p>
    <w:p w14:paraId="35301BA5" w14:textId="77777777" w:rsidR="006D4B2D" w:rsidRDefault="006D4B2D" w:rsidP="006D4B2D">
      <w:pPr>
        <w:bidi/>
        <w:jc w:val="both"/>
        <w:rPr>
          <w:rFonts w:cs="David" w:hint="cs"/>
          <w:rtl/>
        </w:rPr>
      </w:pPr>
    </w:p>
    <w:p w14:paraId="11A14DE1" w14:textId="77777777" w:rsidR="006D4B2D" w:rsidRPr="005A43FA" w:rsidRDefault="006D4B2D" w:rsidP="006D4B2D">
      <w:pPr>
        <w:bidi/>
        <w:jc w:val="center"/>
        <w:rPr>
          <w:rFonts w:cs="David" w:hint="cs"/>
          <w:b/>
          <w:bCs/>
          <w:rtl/>
        </w:rPr>
      </w:pPr>
      <w:r w:rsidRPr="005A43FA">
        <w:rPr>
          <w:rFonts w:cs="David" w:hint="cs"/>
          <w:b/>
          <w:bCs/>
          <w:rtl/>
        </w:rPr>
        <w:t>הצבעה</w:t>
      </w:r>
    </w:p>
    <w:p w14:paraId="74356868" w14:textId="77777777" w:rsidR="006D4B2D" w:rsidRPr="005A43FA" w:rsidRDefault="006D4B2D" w:rsidP="006D4B2D">
      <w:pPr>
        <w:bidi/>
        <w:jc w:val="center"/>
        <w:rPr>
          <w:rFonts w:cs="David" w:hint="cs"/>
          <w:b/>
          <w:bCs/>
          <w:rtl/>
        </w:rPr>
      </w:pPr>
    </w:p>
    <w:p w14:paraId="3FF35C69"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762D0115"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378F73C5"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5593133" w14:textId="77777777" w:rsidR="006D4B2D" w:rsidRPr="00E91772" w:rsidRDefault="006D4B2D" w:rsidP="006D4B2D">
      <w:pPr>
        <w:bidi/>
        <w:jc w:val="center"/>
        <w:rPr>
          <w:rFonts w:cs="David" w:hint="cs"/>
          <w:rtl/>
        </w:rPr>
      </w:pPr>
      <w:r w:rsidRPr="00E91772">
        <w:rPr>
          <w:rFonts w:cs="David" w:hint="cs"/>
          <w:rtl/>
        </w:rPr>
        <w:t>ההסתייגות נדחתה.</w:t>
      </w:r>
    </w:p>
    <w:p w14:paraId="19C122D5" w14:textId="77777777" w:rsidR="006D4B2D" w:rsidRDefault="006D4B2D" w:rsidP="006D4B2D">
      <w:pPr>
        <w:bidi/>
        <w:jc w:val="both"/>
        <w:rPr>
          <w:rFonts w:cs="David" w:hint="cs"/>
          <w:rtl/>
        </w:rPr>
      </w:pPr>
    </w:p>
    <w:p w14:paraId="21620CCA"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99158D4" w14:textId="77777777" w:rsidR="006D4B2D" w:rsidRDefault="006D4B2D" w:rsidP="006D4B2D">
      <w:pPr>
        <w:bidi/>
        <w:jc w:val="both"/>
        <w:rPr>
          <w:rFonts w:cs="David" w:hint="cs"/>
          <w:u w:val="single"/>
          <w:rtl/>
        </w:rPr>
      </w:pPr>
    </w:p>
    <w:p w14:paraId="6809A6BD"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w:t>
      </w:r>
    </w:p>
    <w:p w14:paraId="554E85D0" w14:textId="77777777" w:rsidR="006D4B2D" w:rsidRDefault="006D4B2D" w:rsidP="006D4B2D">
      <w:pPr>
        <w:bidi/>
        <w:jc w:val="both"/>
        <w:rPr>
          <w:rFonts w:cs="David" w:hint="cs"/>
          <w:rtl/>
        </w:rPr>
      </w:pPr>
    </w:p>
    <w:p w14:paraId="40705EA5" w14:textId="77777777" w:rsidR="006D4B2D" w:rsidRPr="00E91772" w:rsidRDefault="006D4B2D" w:rsidP="006D4B2D">
      <w:pPr>
        <w:bidi/>
        <w:jc w:val="both"/>
        <w:rPr>
          <w:rFonts w:cs="David" w:hint="cs"/>
          <w:rtl/>
        </w:rPr>
      </w:pPr>
      <w:r>
        <w:rPr>
          <w:rFonts w:cs="David" w:hint="cs"/>
          <w:rtl/>
        </w:rPr>
        <w:tab/>
        <w:t>כאן יש הסתייגות נוספת שלי- -</w:t>
      </w:r>
    </w:p>
    <w:p w14:paraId="31EBB0DD" w14:textId="77777777" w:rsidR="006D4B2D" w:rsidRDefault="006D4B2D" w:rsidP="006D4B2D">
      <w:pPr>
        <w:bidi/>
        <w:jc w:val="both"/>
        <w:rPr>
          <w:rFonts w:cs="David" w:hint="cs"/>
          <w:rtl/>
        </w:rPr>
      </w:pPr>
    </w:p>
    <w:p w14:paraId="39ECEEB8" w14:textId="77777777" w:rsidR="006D4B2D" w:rsidRDefault="006D4B2D" w:rsidP="006D4B2D">
      <w:pPr>
        <w:bidi/>
        <w:jc w:val="both"/>
        <w:rPr>
          <w:rFonts w:cs="David" w:hint="cs"/>
          <w:rtl/>
        </w:rPr>
      </w:pPr>
      <w:r w:rsidRPr="0088726B">
        <w:rPr>
          <w:rFonts w:cs="David" w:hint="cs"/>
          <w:u w:val="single"/>
          <w:rtl/>
        </w:rPr>
        <w:t>ארבל אסטרחן:</w:t>
      </w:r>
    </w:p>
    <w:p w14:paraId="518ED9EA" w14:textId="77777777" w:rsidR="006D4B2D" w:rsidRDefault="006D4B2D" w:rsidP="006D4B2D">
      <w:pPr>
        <w:bidi/>
        <w:jc w:val="both"/>
        <w:rPr>
          <w:rFonts w:cs="David" w:hint="cs"/>
          <w:rtl/>
        </w:rPr>
      </w:pPr>
    </w:p>
    <w:p w14:paraId="704AD460" w14:textId="77777777" w:rsidR="006D4B2D" w:rsidRDefault="006D4B2D" w:rsidP="006D4B2D">
      <w:pPr>
        <w:bidi/>
        <w:jc w:val="both"/>
        <w:rPr>
          <w:rFonts w:cs="David" w:hint="cs"/>
          <w:rtl/>
        </w:rPr>
      </w:pPr>
      <w:r>
        <w:rPr>
          <w:rFonts w:cs="David" w:hint="cs"/>
          <w:rtl/>
        </w:rPr>
        <w:tab/>
        <w:t>זה לא נוספת; בעצם מה שמופיע ב-1, שיום עריכת משאל עם יהיה יום- -</w:t>
      </w:r>
    </w:p>
    <w:p w14:paraId="01C25613" w14:textId="77777777" w:rsidR="006D4B2D" w:rsidRDefault="006D4B2D" w:rsidP="006D4B2D">
      <w:pPr>
        <w:bidi/>
        <w:jc w:val="both"/>
        <w:rPr>
          <w:rFonts w:cs="David" w:hint="cs"/>
          <w:u w:val="single"/>
          <w:rtl/>
        </w:rPr>
      </w:pPr>
    </w:p>
    <w:p w14:paraId="176CB94C"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10D5A66" w14:textId="77777777" w:rsidR="006D4B2D" w:rsidRDefault="006D4B2D" w:rsidP="006D4B2D">
      <w:pPr>
        <w:bidi/>
        <w:jc w:val="both"/>
        <w:rPr>
          <w:rFonts w:cs="David" w:hint="cs"/>
          <w:u w:val="single"/>
          <w:rtl/>
        </w:rPr>
      </w:pPr>
    </w:p>
    <w:p w14:paraId="3851D7F7" w14:textId="77777777" w:rsidR="006D4B2D" w:rsidRDefault="006D4B2D" w:rsidP="006D4B2D">
      <w:pPr>
        <w:bidi/>
        <w:jc w:val="both"/>
        <w:rPr>
          <w:rFonts w:cs="David" w:hint="cs"/>
          <w:rtl/>
        </w:rPr>
      </w:pPr>
      <w:r>
        <w:rPr>
          <w:rFonts w:cs="David" w:hint="cs"/>
          <w:rtl/>
        </w:rPr>
        <w:tab/>
        <w:t>אז אני מצטרף אליה.</w:t>
      </w:r>
    </w:p>
    <w:p w14:paraId="36D70190" w14:textId="77777777" w:rsidR="006D4B2D" w:rsidRDefault="006D4B2D" w:rsidP="006D4B2D">
      <w:pPr>
        <w:bidi/>
        <w:jc w:val="both"/>
        <w:rPr>
          <w:rFonts w:cs="David" w:hint="cs"/>
          <w:rtl/>
        </w:rPr>
      </w:pPr>
    </w:p>
    <w:p w14:paraId="7163BB30" w14:textId="77777777" w:rsidR="006D4B2D" w:rsidRDefault="006D4B2D" w:rsidP="006D4B2D">
      <w:pPr>
        <w:bidi/>
        <w:jc w:val="both"/>
        <w:rPr>
          <w:rFonts w:cs="David" w:hint="cs"/>
          <w:rtl/>
        </w:rPr>
      </w:pPr>
      <w:r>
        <w:rPr>
          <w:rFonts w:cs="David" w:hint="cs"/>
          <w:rtl/>
        </w:rPr>
        <w:tab/>
        <w:t>אנחנו עוברים להסתייגויות של חברי הכנסת מולה, אדטו, שטרית, שי וקבוצת מרצ, 37 הסתייגויות, עד עמוד 35. מי שבעד מי מכל ההסתייגויות האלה מצביע בעד, ואז אנחנו נצביע אחת לאחת, אם יהיה מצב שיש רוב. מי בעד קבוצת ההסתייגויות הזו? מי נגד?</w:t>
      </w:r>
    </w:p>
    <w:p w14:paraId="1A112464" w14:textId="77777777" w:rsidR="006D4B2D" w:rsidRDefault="006D4B2D" w:rsidP="006D4B2D">
      <w:pPr>
        <w:bidi/>
        <w:jc w:val="both"/>
        <w:rPr>
          <w:rFonts w:cs="David" w:hint="cs"/>
          <w:rtl/>
        </w:rPr>
      </w:pPr>
    </w:p>
    <w:p w14:paraId="1EADBEDC" w14:textId="77777777" w:rsidR="006D4B2D" w:rsidRPr="005A43FA" w:rsidRDefault="006D4B2D" w:rsidP="006D4B2D">
      <w:pPr>
        <w:bidi/>
        <w:jc w:val="center"/>
        <w:rPr>
          <w:rFonts w:cs="David" w:hint="cs"/>
          <w:b/>
          <w:bCs/>
          <w:rtl/>
        </w:rPr>
      </w:pPr>
      <w:r w:rsidRPr="005A43FA">
        <w:rPr>
          <w:rFonts w:cs="David" w:hint="cs"/>
          <w:b/>
          <w:bCs/>
          <w:rtl/>
        </w:rPr>
        <w:t>הצבעה</w:t>
      </w:r>
    </w:p>
    <w:p w14:paraId="0A7FD00C" w14:textId="77777777" w:rsidR="006D4B2D" w:rsidRPr="005A43FA" w:rsidRDefault="006D4B2D" w:rsidP="006D4B2D">
      <w:pPr>
        <w:bidi/>
        <w:jc w:val="center"/>
        <w:rPr>
          <w:rFonts w:cs="David" w:hint="cs"/>
          <w:b/>
          <w:bCs/>
          <w:rtl/>
        </w:rPr>
      </w:pPr>
    </w:p>
    <w:p w14:paraId="645D12D5"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61A8513D"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6</w:t>
      </w:r>
    </w:p>
    <w:p w14:paraId="11418587"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19AC42E5" w14:textId="77777777" w:rsidR="006D4B2D" w:rsidRPr="00E91772" w:rsidRDefault="006D4B2D" w:rsidP="006D4B2D">
      <w:pPr>
        <w:bidi/>
        <w:jc w:val="center"/>
        <w:rPr>
          <w:rFonts w:cs="David" w:hint="cs"/>
          <w:rtl/>
        </w:rPr>
      </w:pPr>
      <w:r>
        <w:rPr>
          <w:rFonts w:cs="David" w:hint="cs"/>
          <w:rtl/>
        </w:rPr>
        <w:t xml:space="preserve">קבוצת </w:t>
      </w:r>
      <w:r w:rsidRPr="00E91772">
        <w:rPr>
          <w:rFonts w:cs="David" w:hint="cs"/>
          <w:rtl/>
        </w:rPr>
        <w:t>ההסתייגו</w:t>
      </w:r>
      <w:r>
        <w:rPr>
          <w:rFonts w:cs="David" w:hint="cs"/>
          <w:rtl/>
        </w:rPr>
        <w:t>יו</w:t>
      </w:r>
      <w:r w:rsidRPr="00E91772">
        <w:rPr>
          <w:rFonts w:cs="David" w:hint="cs"/>
          <w:rtl/>
        </w:rPr>
        <w:t>ת נדחתה.</w:t>
      </w:r>
    </w:p>
    <w:p w14:paraId="008EFD2C" w14:textId="77777777" w:rsidR="006D4B2D" w:rsidRDefault="006D4B2D" w:rsidP="006D4B2D">
      <w:pPr>
        <w:bidi/>
        <w:jc w:val="both"/>
        <w:rPr>
          <w:rFonts w:cs="David" w:hint="cs"/>
          <w:rtl/>
        </w:rPr>
      </w:pPr>
    </w:p>
    <w:p w14:paraId="08933A62"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3337A54" w14:textId="77777777" w:rsidR="006D4B2D" w:rsidRDefault="006D4B2D" w:rsidP="006D4B2D">
      <w:pPr>
        <w:bidi/>
        <w:jc w:val="both"/>
        <w:rPr>
          <w:rFonts w:cs="David" w:hint="cs"/>
          <w:u w:val="single"/>
          <w:rtl/>
        </w:rPr>
      </w:pPr>
    </w:p>
    <w:p w14:paraId="38E89463"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6, נדחה.</w:t>
      </w:r>
    </w:p>
    <w:p w14:paraId="4D916E12" w14:textId="77777777" w:rsidR="006D4B2D" w:rsidRDefault="006D4B2D" w:rsidP="006D4B2D">
      <w:pPr>
        <w:bidi/>
        <w:jc w:val="both"/>
        <w:rPr>
          <w:rFonts w:cs="David" w:hint="cs"/>
          <w:rtl/>
        </w:rPr>
      </w:pPr>
    </w:p>
    <w:p w14:paraId="5F389170" w14:textId="77777777" w:rsidR="006D4B2D" w:rsidRDefault="006D4B2D" w:rsidP="006D4B2D">
      <w:pPr>
        <w:bidi/>
        <w:ind w:firstLine="720"/>
        <w:jc w:val="both"/>
        <w:rPr>
          <w:rFonts w:cs="David" w:hint="cs"/>
          <w:rtl/>
        </w:rPr>
      </w:pPr>
      <w:r>
        <w:rPr>
          <w:rFonts w:cs="David" w:hint="cs"/>
          <w:rtl/>
        </w:rPr>
        <w:t>הקבוצה הבאה בעמוד 35 למטה, קבוצת האיחוד הלאומי וחבר הכנסת אברהם מיכאלי. כאן מדובר ב-21 הסתייגויות שנמשכות עד עמוד 36. מי בעד הקבוצה הזו? מי נגד?</w:t>
      </w:r>
    </w:p>
    <w:p w14:paraId="18305AEB" w14:textId="77777777" w:rsidR="006D4B2D" w:rsidRDefault="006D4B2D" w:rsidP="006D4B2D">
      <w:pPr>
        <w:bidi/>
        <w:ind w:firstLine="720"/>
        <w:jc w:val="both"/>
        <w:rPr>
          <w:rFonts w:cs="David" w:hint="cs"/>
          <w:rtl/>
        </w:rPr>
      </w:pPr>
    </w:p>
    <w:p w14:paraId="121CAC0F" w14:textId="77777777" w:rsidR="006D4B2D" w:rsidRPr="005A43FA" w:rsidRDefault="006D4B2D" w:rsidP="006D4B2D">
      <w:pPr>
        <w:bidi/>
        <w:jc w:val="center"/>
        <w:rPr>
          <w:rFonts w:cs="David" w:hint="cs"/>
          <w:b/>
          <w:bCs/>
          <w:rtl/>
        </w:rPr>
      </w:pPr>
      <w:r w:rsidRPr="005A43FA">
        <w:rPr>
          <w:rFonts w:cs="David" w:hint="cs"/>
          <w:b/>
          <w:bCs/>
          <w:rtl/>
        </w:rPr>
        <w:t>הצבעה</w:t>
      </w:r>
    </w:p>
    <w:p w14:paraId="71018840" w14:textId="77777777" w:rsidR="006D4B2D" w:rsidRPr="005A43FA" w:rsidRDefault="006D4B2D" w:rsidP="006D4B2D">
      <w:pPr>
        <w:bidi/>
        <w:jc w:val="center"/>
        <w:rPr>
          <w:rFonts w:cs="David" w:hint="cs"/>
          <w:b/>
          <w:bCs/>
          <w:rtl/>
        </w:rPr>
      </w:pPr>
    </w:p>
    <w:p w14:paraId="62D4E00E"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2</w:t>
      </w:r>
    </w:p>
    <w:p w14:paraId="1BA46D01"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4</w:t>
      </w:r>
    </w:p>
    <w:p w14:paraId="0DF672C4"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29D93E8" w14:textId="77777777" w:rsidR="006D4B2D" w:rsidRPr="00E91772" w:rsidRDefault="006D4B2D" w:rsidP="006D4B2D">
      <w:pPr>
        <w:bidi/>
        <w:jc w:val="center"/>
        <w:rPr>
          <w:rFonts w:cs="David" w:hint="cs"/>
          <w:rtl/>
        </w:rPr>
      </w:pPr>
      <w:r>
        <w:rPr>
          <w:rFonts w:cs="David" w:hint="cs"/>
          <w:rtl/>
        </w:rPr>
        <w:t xml:space="preserve">קבוצת </w:t>
      </w:r>
      <w:r w:rsidRPr="00E91772">
        <w:rPr>
          <w:rFonts w:cs="David" w:hint="cs"/>
          <w:rtl/>
        </w:rPr>
        <w:t>ההסתייגו</w:t>
      </w:r>
      <w:r>
        <w:rPr>
          <w:rFonts w:cs="David" w:hint="cs"/>
          <w:rtl/>
        </w:rPr>
        <w:t>יו</w:t>
      </w:r>
      <w:r w:rsidRPr="00E91772">
        <w:rPr>
          <w:rFonts w:cs="David" w:hint="cs"/>
          <w:rtl/>
        </w:rPr>
        <w:t>ת נדחתה.</w:t>
      </w:r>
    </w:p>
    <w:p w14:paraId="324008CB" w14:textId="77777777" w:rsidR="006D4B2D" w:rsidRDefault="006D4B2D" w:rsidP="006D4B2D">
      <w:pPr>
        <w:bidi/>
        <w:jc w:val="both"/>
        <w:rPr>
          <w:rFonts w:cs="David" w:hint="cs"/>
          <w:rtl/>
        </w:rPr>
      </w:pPr>
    </w:p>
    <w:p w14:paraId="5D9E2198"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67BB9DC" w14:textId="77777777" w:rsidR="006D4B2D" w:rsidRDefault="006D4B2D" w:rsidP="006D4B2D">
      <w:pPr>
        <w:bidi/>
        <w:jc w:val="both"/>
        <w:rPr>
          <w:rFonts w:cs="David" w:hint="cs"/>
          <w:u w:val="single"/>
          <w:rtl/>
        </w:rPr>
      </w:pPr>
    </w:p>
    <w:p w14:paraId="2395E725"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2, נגד </w:t>
      </w:r>
      <w:r>
        <w:rPr>
          <w:rFonts w:cs="David"/>
          <w:rtl/>
        </w:rPr>
        <w:t>–</w:t>
      </w:r>
      <w:r>
        <w:rPr>
          <w:rFonts w:cs="David" w:hint="cs"/>
          <w:rtl/>
        </w:rPr>
        <w:t xml:space="preserve"> 4, נדחה.</w:t>
      </w:r>
    </w:p>
    <w:p w14:paraId="48D12F16" w14:textId="77777777" w:rsidR="006D4B2D" w:rsidRDefault="006D4B2D" w:rsidP="006D4B2D">
      <w:pPr>
        <w:bidi/>
        <w:jc w:val="both"/>
        <w:rPr>
          <w:rFonts w:cs="David" w:hint="cs"/>
          <w:rtl/>
        </w:rPr>
      </w:pPr>
    </w:p>
    <w:p w14:paraId="1C08451F" w14:textId="77777777" w:rsidR="006D4B2D" w:rsidRDefault="006D4B2D" w:rsidP="006D4B2D">
      <w:pPr>
        <w:bidi/>
        <w:jc w:val="both"/>
        <w:rPr>
          <w:rFonts w:cs="David" w:hint="cs"/>
          <w:rtl/>
        </w:rPr>
      </w:pPr>
      <w:r w:rsidRPr="0088726B">
        <w:rPr>
          <w:rFonts w:cs="David" w:hint="cs"/>
          <w:u w:val="single"/>
          <w:rtl/>
        </w:rPr>
        <w:t>ארבל אסטרחן:</w:t>
      </w:r>
    </w:p>
    <w:p w14:paraId="04507FD8" w14:textId="77777777" w:rsidR="006D4B2D" w:rsidRDefault="006D4B2D" w:rsidP="006D4B2D">
      <w:pPr>
        <w:bidi/>
        <w:jc w:val="both"/>
        <w:rPr>
          <w:rFonts w:cs="David" w:hint="cs"/>
          <w:rtl/>
        </w:rPr>
      </w:pPr>
    </w:p>
    <w:p w14:paraId="1F45432F" w14:textId="77777777" w:rsidR="006D4B2D" w:rsidRPr="00435206" w:rsidRDefault="006D4B2D" w:rsidP="006D4B2D">
      <w:pPr>
        <w:bidi/>
        <w:jc w:val="both"/>
        <w:rPr>
          <w:rFonts w:cs="David" w:hint="cs"/>
          <w:rtl/>
        </w:rPr>
      </w:pPr>
      <w:r>
        <w:rPr>
          <w:rFonts w:cs="David" w:hint="cs"/>
          <w:rtl/>
        </w:rPr>
        <w:tab/>
        <w:t xml:space="preserve">שני נושאים שיו"ר הוועדה ביקש לכלול בהסתייגות. אחד, הכנסנו התייחסות למצב, שיש מחלוקת בתוך סיעות.  </w:t>
      </w:r>
    </w:p>
    <w:p w14:paraId="3F2F2104" w14:textId="77777777" w:rsidR="006D4B2D" w:rsidRDefault="006D4B2D" w:rsidP="006D4B2D">
      <w:pPr>
        <w:bidi/>
        <w:jc w:val="both"/>
        <w:rPr>
          <w:rFonts w:cs="David" w:hint="cs"/>
          <w:rtl/>
        </w:rPr>
      </w:pPr>
      <w:r>
        <w:rPr>
          <w:rFonts w:cs="David" w:hint="cs"/>
          <w:rtl/>
        </w:rPr>
        <w:t xml:space="preserve"> </w:t>
      </w:r>
    </w:p>
    <w:p w14:paraId="0E12601C" w14:textId="77777777" w:rsidR="006D4B2D" w:rsidRPr="00540903" w:rsidRDefault="006D4B2D" w:rsidP="006D4B2D">
      <w:pPr>
        <w:bidi/>
        <w:jc w:val="both"/>
        <w:rPr>
          <w:rFonts w:cs="David" w:hint="cs"/>
          <w:u w:val="single"/>
          <w:rtl/>
        </w:rPr>
      </w:pPr>
      <w:r w:rsidRPr="00540903">
        <w:rPr>
          <w:rFonts w:cs="David" w:hint="cs"/>
          <w:u w:val="single"/>
          <w:rtl/>
        </w:rPr>
        <w:t>קריאות:</w:t>
      </w:r>
    </w:p>
    <w:p w14:paraId="71FDDAD9" w14:textId="77777777" w:rsidR="006D4B2D" w:rsidRDefault="006D4B2D" w:rsidP="006D4B2D">
      <w:pPr>
        <w:bidi/>
        <w:jc w:val="both"/>
        <w:rPr>
          <w:rFonts w:cs="David" w:hint="cs"/>
          <w:rtl/>
        </w:rPr>
      </w:pPr>
    </w:p>
    <w:p w14:paraId="32C1BE61" w14:textId="77777777" w:rsidR="006D4B2D" w:rsidRDefault="006D4B2D" w:rsidP="006D4B2D">
      <w:pPr>
        <w:numPr>
          <w:ilvl w:val="0"/>
          <w:numId w:val="2"/>
        </w:numPr>
        <w:autoSpaceDE w:val="0"/>
        <w:autoSpaceDN w:val="0"/>
        <w:bidi/>
        <w:jc w:val="both"/>
        <w:rPr>
          <w:rFonts w:cs="David" w:hint="cs"/>
          <w:rtl/>
        </w:rPr>
      </w:pPr>
      <w:r>
        <w:rPr>
          <w:rFonts w:cs="David" w:hint="cs"/>
          <w:rtl/>
        </w:rPr>
        <w:t>-</w:t>
      </w:r>
    </w:p>
    <w:p w14:paraId="4DB15958" w14:textId="77777777" w:rsidR="006D4B2D" w:rsidRDefault="006D4B2D" w:rsidP="006D4B2D">
      <w:pPr>
        <w:bidi/>
        <w:jc w:val="both"/>
        <w:rPr>
          <w:rFonts w:cs="David" w:hint="cs"/>
          <w:rtl/>
        </w:rPr>
      </w:pPr>
    </w:p>
    <w:p w14:paraId="27BD5119"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4DCF48A" w14:textId="77777777" w:rsidR="006D4B2D" w:rsidRDefault="006D4B2D" w:rsidP="006D4B2D">
      <w:pPr>
        <w:bidi/>
        <w:jc w:val="both"/>
        <w:rPr>
          <w:rFonts w:cs="David" w:hint="cs"/>
          <w:u w:val="single"/>
          <w:rtl/>
        </w:rPr>
      </w:pPr>
    </w:p>
    <w:p w14:paraId="4B9E1E69" w14:textId="77777777" w:rsidR="006D4B2D" w:rsidRDefault="006D4B2D" w:rsidP="006D4B2D">
      <w:pPr>
        <w:bidi/>
        <w:jc w:val="both"/>
        <w:rPr>
          <w:rFonts w:cs="David" w:hint="cs"/>
          <w:rtl/>
        </w:rPr>
      </w:pPr>
      <w:r>
        <w:rPr>
          <w:rFonts w:cs="David" w:hint="cs"/>
          <w:rtl/>
        </w:rPr>
        <w:tab/>
        <w:t xml:space="preserve">רבותיי, ארבל ברשות דיבור. חבר הכנסת כבל, חבר הכנסת שאמה, חבר הכנסת </w:t>
      </w:r>
      <w:proofErr w:type="spellStart"/>
      <w:r>
        <w:rPr>
          <w:rFonts w:cs="David" w:hint="cs"/>
          <w:rtl/>
        </w:rPr>
        <w:t>אלקין</w:t>
      </w:r>
      <w:proofErr w:type="spellEnd"/>
      <w:r>
        <w:rPr>
          <w:rFonts w:cs="David" w:hint="cs"/>
          <w:rtl/>
        </w:rPr>
        <w:t>. אנחנו כבר מסיימים, תוכלו לדבר על הכול. ארבל, בבקשה.</w:t>
      </w:r>
    </w:p>
    <w:p w14:paraId="0C01788A" w14:textId="77777777" w:rsidR="006D4B2D" w:rsidRDefault="006D4B2D" w:rsidP="006D4B2D">
      <w:pPr>
        <w:bidi/>
        <w:jc w:val="both"/>
        <w:rPr>
          <w:rFonts w:cs="David" w:hint="cs"/>
          <w:rtl/>
        </w:rPr>
      </w:pPr>
    </w:p>
    <w:p w14:paraId="2F7A0A2B" w14:textId="77777777" w:rsidR="006D4B2D" w:rsidRDefault="006D4B2D" w:rsidP="006D4B2D">
      <w:pPr>
        <w:bidi/>
        <w:jc w:val="both"/>
        <w:rPr>
          <w:rFonts w:cs="David" w:hint="cs"/>
          <w:rtl/>
        </w:rPr>
      </w:pPr>
      <w:r w:rsidRPr="0088726B">
        <w:rPr>
          <w:rFonts w:cs="David" w:hint="cs"/>
          <w:u w:val="single"/>
          <w:rtl/>
        </w:rPr>
        <w:t>ארבל אסטרחן:</w:t>
      </w:r>
    </w:p>
    <w:p w14:paraId="77E4EAC2" w14:textId="77777777" w:rsidR="006D4B2D" w:rsidRDefault="006D4B2D" w:rsidP="006D4B2D">
      <w:pPr>
        <w:bidi/>
        <w:jc w:val="both"/>
        <w:rPr>
          <w:rFonts w:cs="David" w:hint="cs"/>
          <w:rtl/>
        </w:rPr>
      </w:pPr>
    </w:p>
    <w:p w14:paraId="240F1E32" w14:textId="77777777" w:rsidR="006D4B2D" w:rsidRDefault="006D4B2D" w:rsidP="006D4B2D">
      <w:pPr>
        <w:bidi/>
        <w:jc w:val="both"/>
        <w:rPr>
          <w:rFonts w:cs="David" w:hint="cs"/>
          <w:rtl/>
        </w:rPr>
      </w:pPr>
      <w:r>
        <w:rPr>
          <w:rFonts w:cs="David" w:hint="cs"/>
          <w:rtl/>
        </w:rPr>
        <w:tab/>
        <w:t xml:space="preserve">בהצעת החוק יש התייחסות לאפשרות שבה סיעה נחלקת בהצבעה בכנסת, בעד או נגד ההסכם או החלטת הממשלה, והדבר הזה גורר איזשהו שרשור, שאחר כך רואים את החלקים השונים כסיעות נפרדות לעניינים שונים. למשל, בוועדות הקלפי יוכלו להיות נציגים של חלק א' של הסיעה ושל חלק ב' של הסיעה. דיברנו כאן שאם בליכוד, למשל, או בקדימה יש כאלה שמצביעים בעד ונגד, אז בעצם יהיו לנו מעין קדימה א', קדימה ב' לכל מיני עניינים, ומוצע לבטל את האופציה הזו ולהישאר צמודים לסיעות הקיימות בכנסת. </w:t>
      </w:r>
    </w:p>
    <w:p w14:paraId="7306389B" w14:textId="77777777" w:rsidR="006D4B2D" w:rsidRDefault="006D4B2D" w:rsidP="006D4B2D">
      <w:pPr>
        <w:bidi/>
        <w:jc w:val="both"/>
        <w:rPr>
          <w:rFonts w:cs="David" w:hint="cs"/>
          <w:rtl/>
        </w:rPr>
      </w:pPr>
    </w:p>
    <w:p w14:paraId="50B68759" w14:textId="77777777" w:rsidR="006D4B2D" w:rsidRDefault="006D4B2D" w:rsidP="006D4B2D">
      <w:pPr>
        <w:bidi/>
        <w:jc w:val="both"/>
        <w:rPr>
          <w:rFonts w:cs="David" w:hint="cs"/>
          <w:u w:val="single"/>
          <w:rtl/>
        </w:rPr>
      </w:pPr>
      <w:r>
        <w:rPr>
          <w:rFonts w:cs="David" w:hint="cs"/>
          <w:u w:val="single"/>
          <w:rtl/>
        </w:rPr>
        <w:t>רחל אדטו</w:t>
      </w:r>
      <w:r w:rsidRPr="00E36EB4">
        <w:rPr>
          <w:rFonts w:cs="David" w:hint="cs"/>
          <w:u w:val="single"/>
          <w:rtl/>
        </w:rPr>
        <w:t>:</w:t>
      </w:r>
    </w:p>
    <w:p w14:paraId="057330AF" w14:textId="77777777" w:rsidR="006D4B2D" w:rsidRPr="00E36EB4" w:rsidRDefault="006D4B2D" w:rsidP="006D4B2D">
      <w:pPr>
        <w:bidi/>
        <w:jc w:val="both"/>
        <w:rPr>
          <w:rFonts w:cs="David" w:hint="cs"/>
          <w:u w:val="single"/>
          <w:rtl/>
        </w:rPr>
      </w:pPr>
    </w:p>
    <w:p w14:paraId="2F1F6AC3" w14:textId="77777777" w:rsidR="006D4B2D" w:rsidRDefault="006D4B2D" w:rsidP="006D4B2D">
      <w:pPr>
        <w:bidi/>
        <w:jc w:val="both"/>
        <w:rPr>
          <w:rFonts w:cs="David" w:hint="cs"/>
          <w:rtl/>
        </w:rPr>
      </w:pPr>
      <w:r>
        <w:rPr>
          <w:rFonts w:cs="David" w:hint="cs"/>
          <w:rtl/>
        </w:rPr>
        <w:tab/>
        <w:t>אין דבר כזה. אנחנו שניים שמדברים באותו קול.</w:t>
      </w:r>
    </w:p>
    <w:p w14:paraId="634F95BA" w14:textId="77777777" w:rsidR="006D4B2D" w:rsidRDefault="006D4B2D" w:rsidP="006D4B2D">
      <w:pPr>
        <w:bidi/>
        <w:jc w:val="both"/>
        <w:rPr>
          <w:rFonts w:cs="David" w:hint="cs"/>
          <w:rtl/>
        </w:rPr>
      </w:pPr>
    </w:p>
    <w:p w14:paraId="7F2FE712" w14:textId="77777777" w:rsidR="006D4B2D" w:rsidRDefault="006D4B2D" w:rsidP="006D4B2D">
      <w:pPr>
        <w:bidi/>
        <w:jc w:val="both"/>
        <w:rPr>
          <w:rFonts w:cs="David" w:hint="cs"/>
          <w:rtl/>
        </w:rPr>
      </w:pPr>
      <w:r w:rsidRPr="0088726B">
        <w:rPr>
          <w:rFonts w:cs="David" w:hint="cs"/>
          <w:u w:val="single"/>
          <w:rtl/>
        </w:rPr>
        <w:t>ארבל אסטרחן:</w:t>
      </w:r>
    </w:p>
    <w:p w14:paraId="6BC089F5" w14:textId="77777777" w:rsidR="006D4B2D" w:rsidRDefault="006D4B2D" w:rsidP="006D4B2D">
      <w:pPr>
        <w:bidi/>
        <w:jc w:val="both"/>
        <w:rPr>
          <w:rFonts w:cs="David" w:hint="cs"/>
          <w:rtl/>
        </w:rPr>
      </w:pPr>
    </w:p>
    <w:p w14:paraId="547975E9" w14:textId="77777777" w:rsidR="006D4B2D" w:rsidRDefault="006D4B2D" w:rsidP="006D4B2D">
      <w:pPr>
        <w:bidi/>
        <w:jc w:val="both"/>
        <w:rPr>
          <w:rFonts w:cs="David" w:hint="cs"/>
          <w:rtl/>
        </w:rPr>
      </w:pPr>
      <w:r>
        <w:rPr>
          <w:rFonts w:cs="David" w:hint="cs"/>
          <w:rtl/>
        </w:rPr>
        <w:tab/>
        <w:t>אם בעת אישור הכנסת על ההסכם שמביאה הממשלה בתוך סיעה יש דעות שונות.</w:t>
      </w:r>
    </w:p>
    <w:p w14:paraId="52AD59DD" w14:textId="77777777" w:rsidR="006D4B2D" w:rsidRDefault="006D4B2D" w:rsidP="006D4B2D">
      <w:pPr>
        <w:bidi/>
        <w:jc w:val="both"/>
        <w:rPr>
          <w:rFonts w:cs="David" w:hint="cs"/>
          <w:rtl/>
        </w:rPr>
      </w:pPr>
    </w:p>
    <w:p w14:paraId="5F5D548A"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A81297F" w14:textId="77777777" w:rsidR="006D4B2D" w:rsidRDefault="006D4B2D" w:rsidP="006D4B2D">
      <w:pPr>
        <w:bidi/>
        <w:jc w:val="both"/>
        <w:rPr>
          <w:rFonts w:cs="David" w:hint="cs"/>
          <w:u w:val="single"/>
          <w:rtl/>
        </w:rPr>
      </w:pPr>
    </w:p>
    <w:p w14:paraId="6821AE2C" w14:textId="77777777" w:rsidR="006D4B2D" w:rsidRDefault="006D4B2D" w:rsidP="006D4B2D">
      <w:pPr>
        <w:bidi/>
        <w:jc w:val="both"/>
        <w:rPr>
          <w:rFonts w:cs="David" w:hint="cs"/>
          <w:rtl/>
        </w:rPr>
      </w:pPr>
      <w:r>
        <w:rPr>
          <w:rFonts w:cs="David" w:hint="cs"/>
          <w:rtl/>
        </w:rPr>
        <w:tab/>
        <w:t>אבל אני רוצה שיישאר כר להידיינות עם העניין הזה. תמיד אמרתי לכם שאני רוצה להגיע לתוצאה סופית טובה.</w:t>
      </w:r>
    </w:p>
    <w:p w14:paraId="6F23C14C" w14:textId="77777777" w:rsidR="006D4B2D" w:rsidRDefault="006D4B2D" w:rsidP="006D4B2D">
      <w:pPr>
        <w:bidi/>
        <w:jc w:val="both"/>
        <w:rPr>
          <w:rFonts w:cs="David" w:hint="cs"/>
          <w:rtl/>
        </w:rPr>
      </w:pPr>
    </w:p>
    <w:p w14:paraId="49BB6F5A" w14:textId="77777777" w:rsidR="006D4B2D" w:rsidRDefault="006D4B2D" w:rsidP="006D4B2D">
      <w:pPr>
        <w:bidi/>
        <w:jc w:val="both"/>
        <w:rPr>
          <w:rFonts w:cs="David" w:hint="cs"/>
          <w:u w:val="single"/>
          <w:rtl/>
        </w:rPr>
      </w:pPr>
      <w:r>
        <w:rPr>
          <w:rFonts w:cs="David" w:hint="cs"/>
          <w:u w:val="single"/>
          <w:rtl/>
        </w:rPr>
        <w:t>רחל אדטו</w:t>
      </w:r>
      <w:r w:rsidRPr="00E36EB4">
        <w:rPr>
          <w:rFonts w:cs="David" w:hint="cs"/>
          <w:u w:val="single"/>
          <w:rtl/>
        </w:rPr>
        <w:t>:</w:t>
      </w:r>
    </w:p>
    <w:p w14:paraId="36ABBB85" w14:textId="77777777" w:rsidR="006D4B2D" w:rsidRPr="00E36EB4" w:rsidRDefault="006D4B2D" w:rsidP="006D4B2D">
      <w:pPr>
        <w:bidi/>
        <w:jc w:val="both"/>
        <w:rPr>
          <w:rFonts w:cs="David" w:hint="cs"/>
          <w:u w:val="single"/>
          <w:rtl/>
        </w:rPr>
      </w:pPr>
    </w:p>
    <w:p w14:paraId="75459F66" w14:textId="77777777" w:rsidR="006D4B2D" w:rsidRDefault="006D4B2D" w:rsidP="006D4B2D">
      <w:pPr>
        <w:bidi/>
        <w:jc w:val="both"/>
        <w:rPr>
          <w:rFonts w:cs="David" w:hint="cs"/>
          <w:rtl/>
        </w:rPr>
      </w:pPr>
      <w:r>
        <w:rPr>
          <w:rFonts w:cs="David" w:hint="cs"/>
          <w:rtl/>
        </w:rPr>
        <w:tab/>
        <w:t>שמתאימה לך.</w:t>
      </w:r>
    </w:p>
    <w:p w14:paraId="0B011434" w14:textId="77777777" w:rsidR="006D4B2D" w:rsidRDefault="006D4B2D" w:rsidP="006D4B2D">
      <w:pPr>
        <w:bidi/>
        <w:jc w:val="both"/>
        <w:rPr>
          <w:rFonts w:cs="David" w:hint="cs"/>
          <w:rtl/>
        </w:rPr>
      </w:pPr>
    </w:p>
    <w:p w14:paraId="4370C404"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81C9EF9" w14:textId="77777777" w:rsidR="006D4B2D" w:rsidRDefault="006D4B2D" w:rsidP="006D4B2D">
      <w:pPr>
        <w:bidi/>
        <w:jc w:val="both"/>
        <w:rPr>
          <w:rFonts w:cs="David" w:hint="cs"/>
          <w:u w:val="single"/>
          <w:rtl/>
        </w:rPr>
      </w:pPr>
    </w:p>
    <w:p w14:paraId="5D0BA846" w14:textId="77777777" w:rsidR="006D4B2D" w:rsidRDefault="006D4B2D" w:rsidP="006D4B2D">
      <w:pPr>
        <w:bidi/>
        <w:jc w:val="both"/>
        <w:rPr>
          <w:rFonts w:cs="David" w:hint="cs"/>
          <w:rtl/>
        </w:rPr>
      </w:pPr>
      <w:r>
        <w:rPr>
          <w:rFonts w:cs="David" w:hint="cs"/>
          <w:rtl/>
        </w:rPr>
        <w:tab/>
        <w:t xml:space="preserve">לא. אני באמת רוצה להשאיר כר לדיון. </w:t>
      </w:r>
    </w:p>
    <w:p w14:paraId="23435BE6" w14:textId="77777777" w:rsidR="006D4B2D" w:rsidRDefault="006D4B2D" w:rsidP="006D4B2D">
      <w:pPr>
        <w:bidi/>
        <w:jc w:val="both"/>
        <w:rPr>
          <w:rFonts w:cs="David" w:hint="cs"/>
          <w:rtl/>
        </w:rPr>
      </w:pPr>
    </w:p>
    <w:p w14:paraId="6A29518E" w14:textId="77777777" w:rsidR="006D4B2D" w:rsidRDefault="006D4B2D" w:rsidP="006D4B2D">
      <w:pPr>
        <w:bidi/>
        <w:jc w:val="both"/>
        <w:rPr>
          <w:rFonts w:cs="David" w:hint="cs"/>
          <w:rtl/>
        </w:rPr>
      </w:pPr>
      <w:r>
        <w:rPr>
          <w:rFonts w:cs="David" w:hint="cs"/>
          <w:rtl/>
        </w:rPr>
        <w:tab/>
        <w:t xml:space="preserve">חברי הכנסת </w:t>
      </w:r>
      <w:proofErr w:type="spellStart"/>
      <w:r>
        <w:rPr>
          <w:rFonts w:cs="David" w:hint="cs"/>
          <w:rtl/>
        </w:rPr>
        <w:t>שנלר</w:t>
      </w:r>
      <w:proofErr w:type="spellEnd"/>
      <w:r>
        <w:rPr>
          <w:rFonts w:cs="David" w:hint="cs"/>
          <w:rtl/>
        </w:rPr>
        <w:t xml:space="preserve"> וזאב ביקשו כמה הסתייגויות דיבור, אנחנו נאפשר להם את זה. בזה אני סוגר את רשימת ההסתייגויות. </w:t>
      </w:r>
    </w:p>
    <w:p w14:paraId="4E2AADF8" w14:textId="77777777" w:rsidR="006D4B2D" w:rsidRDefault="006D4B2D" w:rsidP="006D4B2D">
      <w:pPr>
        <w:bidi/>
        <w:jc w:val="both"/>
        <w:rPr>
          <w:rFonts w:cs="David" w:hint="cs"/>
          <w:rtl/>
        </w:rPr>
      </w:pPr>
    </w:p>
    <w:p w14:paraId="5660E6D2"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5E83FD6C" w14:textId="77777777" w:rsidR="006D4B2D" w:rsidRDefault="006D4B2D" w:rsidP="006D4B2D">
      <w:pPr>
        <w:bidi/>
        <w:jc w:val="both"/>
        <w:rPr>
          <w:rFonts w:cs="David" w:hint="cs"/>
          <w:u w:val="single"/>
          <w:rtl/>
        </w:rPr>
      </w:pPr>
    </w:p>
    <w:p w14:paraId="089E1119" w14:textId="77777777" w:rsidR="006D4B2D" w:rsidRDefault="006D4B2D" w:rsidP="006D4B2D">
      <w:pPr>
        <w:bidi/>
        <w:jc w:val="both"/>
        <w:rPr>
          <w:rFonts w:cs="David" w:hint="cs"/>
          <w:rtl/>
        </w:rPr>
      </w:pPr>
      <w:r>
        <w:rPr>
          <w:rFonts w:cs="David" w:hint="cs"/>
          <w:rtl/>
        </w:rPr>
        <w:tab/>
        <w:t>אני רוצה לשריין- -</w:t>
      </w:r>
    </w:p>
    <w:p w14:paraId="33029F09" w14:textId="77777777" w:rsidR="006D4B2D" w:rsidRDefault="006D4B2D" w:rsidP="006D4B2D">
      <w:pPr>
        <w:bidi/>
        <w:jc w:val="both"/>
        <w:rPr>
          <w:rFonts w:cs="David" w:hint="cs"/>
          <w:rtl/>
        </w:rPr>
      </w:pPr>
    </w:p>
    <w:p w14:paraId="069BE388"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57481EB" w14:textId="77777777" w:rsidR="006D4B2D" w:rsidRDefault="006D4B2D" w:rsidP="006D4B2D">
      <w:pPr>
        <w:bidi/>
        <w:jc w:val="both"/>
        <w:rPr>
          <w:rFonts w:cs="David" w:hint="cs"/>
          <w:u w:val="single"/>
          <w:rtl/>
        </w:rPr>
      </w:pPr>
    </w:p>
    <w:p w14:paraId="01A8DFFA" w14:textId="77777777" w:rsidR="006D4B2D" w:rsidRDefault="006D4B2D" w:rsidP="006D4B2D">
      <w:pPr>
        <w:bidi/>
        <w:jc w:val="both"/>
        <w:rPr>
          <w:rFonts w:cs="David" w:hint="cs"/>
          <w:rtl/>
        </w:rPr>
      </w:pPr>
      <w:r>
        <w:rPr>
          <w:rFonts w:cs="David" w:hint="cs"/>
          <w:rtl/>
        </w:rPr>
        <w:tab/>
        <w:t>אתה לא יכול, כי אי אפשר לשריין חוק כזה.</w:t>
      </w:r>
    </w:p>
    <w:p w14:paraId="46A537DC" w14:textId="77777777" w:rsidR="006D4B2D" w:rsidRDefault="006D4B2D" w:rsidP="006D4B2D">
      <w:pPr>
        <w:bidi/>
        <w:jc w:val="both"/>
        <w:rPr>
          <w:rFonts w:cs="David" w:hint="cs"/>
          <w:rtl/>
        </w:rPr>
      </w:pPr>
    </w:p>
    <w:p w14:paraId="4B5CDC0C"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44729798" w14:textId="77777777" w:rsidR="006D4B2D" w:rsidRDefault="006D4B2D" w:rsidP="006D4B2D">
      <w:pPr>
        <w:bidi/>
        <w:jc w:val="both"/>
        <w:rPr>
          <w:rFonts w:cs="David" w:hint="cs"/>
          <w:u w:val="single"/>
          <w:rtl/>
        </w:rPr>
      </w:pPr>
    </w:p>
    <w:p w14:paraId="7B2E76E2" w14:textId="77777777" w:rsidR="006D4B2D" w:rsidRDefault="006D4B2D" w:rsidP="006D4B2D">
      <w:pPr>
        <w:bidi/>
        <w:jc w:val="both"/>
        <w:rPr>
          <w:rFonts w:cs="David" w:hint="cs"/>
          <w:rtl/>
        </w:rPr>
      </w:pPr>
      <w:r>
        <w:rPr>
          <w:rFonts w:cs="David" w:hint="cs"/>
          <w:rtl/>
        </w:rPr>
        <w:tab/>
        <w:t>למה?</w:t>
      </w:r>
    </w:p>
    <w:p w14:paraId="4093C60B" w14:textId="77777777" w:rsidR="006D4B2D" w:rsidRDefault="006D4B2D" w:rsidP="006D4B2D">
      <w:pPr>
        <w:bidi/>
        <w:jc w:val="both"/>
        <w:rPr>
          <w:rFonts w:cs="David" w:hint="cs"/>
          <w:rtl/>
        </w:rPr>
      </w:pPr>
    </w:p>
    <w:p w14:paraId="00217D4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FCFA1C6" w14:textId="77777777" w:rsidR="006D4B2D" w:rsidRDefault="006D4B2D" w:rsidP="006D4B2D">
      <w:pPr>
        <w:bidi/>
        <w:jc w:val="both"/>
        <w:rPr>
          <w:rFonts w:cs="David" w:hint="cs"/>
          <w:u w:val="single"/>
          <w:rtl/>
        </w:rPr>
      </w:pPr>
    </w:p>
    <w:p w14:paraId="7B7DFD5F" w14:textId="77777777" w:rsidR="006D4B2D" w:rsidRDefault="006D4B2D" w:rsidP="006D4B2D">
      <w:pPr>
        <w:bidi/>
        <w:jc w:val="both"/>
        <w:rPr>
          <w:rFonts w:cs="David" w:hint="cs"/>
          <w:rtl/>
        </w:rPr>
      </w:pPr>
      <w:r>
        <w:rPr>
          <w:rFonts w:cs="David" w:hint="cs"/>
          <w:rtl/>
        </w:rPr>
        <w:tab/>
        <w:t>חבר הכנסת אורון, אנחנו באמצע הצבעה.</w:t>
      </w:r>
    </w:p>
    <w:p w14:paraId="2B6E28F0" w14:textId="77777777" w:rsidR="006D4B2D" w:rsidRDefault="006D4B2D" w:rsidP="006D4B2D">
      <w:pPr>
        <w:bidi/>
        <w:jc w:val="both"/>
        <w:rPr>
          <w:rFonts w:cs="David" w:hint="cs"/>
          <w:rtl/>
        </w:rPr>
      </w:pPr>
    </w:p>
    <w:p w14:paraId="3C2549BE"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7D8ACD98" w14:textId="77777777" w:rsidR="006D4B2D" w:rsidRDefault="006D4B2D" w:rsidP="006D4B2D">
      <w:pPr>
        <w:bidi/>
        <w:jc w:val="both"/>
        <w:rPr>
          <w:rFonts w:cs="David" w:hint="cs"/>
          <w:u w:val="single"/>
          <w:rtl/>
        </w:rPr>
      </w:pPr>
    </w:p>
    <w:p w14:paraId="50FE3CAD" w14:textId="77777777" w:rsidR="006D4B2D" w:rsidRDefault="006D4B2D" w:rsidP="006D4B2D">
      <w:pPr>
        <w:bidi/>
        <w:jc w:val="both"/>
        <w:rPr>
          <w:rFonts w:cs="David" w:hint="cs"/>
          <w:rtl/>
        </w:rPr>
      </w:pPr>
      <w:r>
        <w:rPr>
          <w:rFonts w:cs="David" w:hint="cs"/>
          <w:rtl/>
        </w:rPr>
        <w:tab/>
        <w:t>אתה הגשת הסתייגויות?</w:t>
      </w:r>
    </w:p>
    <w:p w14:paraId="446A8773" w14:textId="77777777" w:rsidR="006D4B2D" w:rsidRDefault="006D4B2D" w:rsidP="006D4B2D">
      <w:pPr>
        <w:bidi/>
        <w:jc w:val="both"/>
        <w:rPr>
          <w:rFonts w:cs="David" w:hint="cs"/>
          <w:rtl/>
        </w:rPr>
      </w:pPr>
    </w:p>
    <w:p w14:paraId="45DB0F02"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FDB9D75" w14:textId="77777777" w:rsidR="006D4B2D" w:rsidRDefault="006D4B2D" w:rsidP="006D4B2D">
      <w:pPr>
        <w:bidi/>
        <w:jc w:val="both"/>
        <w:rPr>
          <w:rFonts w:cs="David" w:hint="cs"/>
          <w:u w:val="single"/>
          <w:rtl/>
        </w:rPr>
      </w:pPr>
    </w:p>
    <w:p w14:paraId="27349AA0" w14:textId="77777777" w:rsidR="006D4B2D" w:rsidRDefault="006D4B2D" w:rsidP="006D4B2D">
      <w:pPr>
        <w:bidi/>
        <w:jc w:val="both"/>
        <w:rPr>
          <w:rFonts w:cs="David" w:hint="cs"/>
          <w:rtl/>
        </w:rPr>
      </w:pPr>
      <w:r>
        <w:rPr>
          <w:rFonts w:cs="David" w:hint="cs"/>
          <w:rtl/>
        </w:rPr>
        <w:tab/>
        <w:t>אני את ההסתייגויות האלה הגשתי קודם.</w:t>
      </w:r>
    </w:p>
    <w:p w14:paraId="281CAF30" w14:textId="77777777" w:rsidR="006D4B2D" w:rsidRDefault="006D4B2D" w:rsidP="006D4B2D">
      <w:pPr>
        <w:bidi/>
        <w:jc w:val="both"/>
        <w:rPr>
          <w:rFonts w:cs="David" w:hint="cs"/>
          <w:u w:val="single"/>
          <w:rtl/>
        </w:rPr>
      </w:pPr>
    </w:p>
    <w:p w14:paraId="6F798DB7"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253E980C" w14:textId="77777777" w:rsidR="006D4B2D" w:rsidRDefault="006D4B2D" w:rsidP="006D4B2D">
      <w:pPr>
        <w:bidi/>
        <w:jc w:val="both"/>
        <w:rPr>
          <w:rFonts w:cs="David" w:hint="cs"/>
          <w:u w:val="single"/>
          <w:rtl/>
        </w:rPr>
      </w:pPr>
    </w:p>
    <w:p w14:paraId="6D5BD3DB" w14:textId="77777777" w:rsidR="006D4B2D" w:rsidRDefault="006D4B2D" w:rsidP="006D4B2D">
      <w:pPr>
        <w:bidi/>
        <w:jc w:val="both"/>
        <w:rPr>
          <w:rFonts w:cs="David" w:hint="cs"/>
          <w:rtl/>
        </w:rPr>
      </w:pPr>
      <w:r>
        <w:rPr>
          <w:rFonts w:cs="David" w:hint="cs"/>
          <w:rtl/>
        </w:rPr>
        <w:tab/>
        <w:t xml:space="preserve">גם אני. </w:t>
      </w:r>
    </w:p>
    <w:p w14:paraId="76DB6E0B" w14:textId="77777777" w:rsidR="006D4B2D" w:rsidRDefault="006D4B2D" w:rsidP="006D4B2D">
      <w:pPr>
        <w:bidi/>
        <w:jc w:val="both"/>
        <w:rPr>
          <w:rFonts w:cs="David" w:hint="cs"/>
          <w:rtl/>
        </w:rPr>
      </w:pPr>
    </w:p>
    <w:p w14:paraId="5B199501"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F762EB0" w14:textId="77777777" w:rsidR="006D4B2D" w:rsidRDefault="006D4B2D" w:rsidP="006D4B2D">
      <w:pPr>
        <w:bidi/>
        <w:jc w:val="both"/>
        <w:rPr>
          <w:rFonts w:cs="David" w:hint="cs"/>
          <w:u w:val="single"/>
          <w:rtl/>
        </w:rPr>
      </w:pPr>
    </w:p>
    <w:p w14:paraId="73EA0248" w14:textId="77777777" w:rsidR="006D4B2D" w:rsidRDefault="006D4B2D" w:rsidP="006D4B2D">
      <w:pPr>
        <w:bidi/>
        <w:jc w:val="both"/>
        <w:rPr>
          <w:rFonts w:cs="David" w:hint="cs"/>
          <w:rtl/>
        </w:rPr>
      </w:pPr>
      <w:r>
        <w:rPr>
          <w:rFonts w:cs="David" w:hint="cs"/>
          <w:rtl/>
        </w:rPr>
        <w:tab/>
        <w:t>הן כתובות.</w:t>
      </w:r>
    </w:p>
    <w:p w14:paraId="7366772B" w14:textId="77777777" w:rsidR="006D4B2D" w:rsidRDefault="006D4B2D" w:rsidP="006D4B2D">
      <w:pPr>
        <w:bidi/>
        <w:jc w:val="both"/>
        <w:rPr>
          <w:rFonts w:cs="David" w:hint="cs"/>
          <w:rtl/>
        </w:rPr>
      </w:pPr>
    </w:p>
    <w:p w14:paraId="3CF6A5EE"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5D48784C" w14:textId="77777777" w:rsidR="006D4B2D" w:rsidRDefault="006D4B2D" w:rsidP="006D4B2D">
      <w:pPr>
        <w:bidi/>
        <w:jc w:val="both"/>
        <w:rPr>
          <w:rFonts w:cs="David" w:hint="cs"/>
          <w:u w:val="single"/>
          <w:rtl/>
        </w:rPr>
      </w:pPr>
    </w:p>
    <w:p w14:paraId="403BD779" w14:textId="77777777" w:rsidR="006D4B2D" w:rsidRDefault="006D4B2D" w:rsidP="006D4B2D">
      <w:pPr>
        <w:bidi/>
        <w:jc w:val="both"/>
        <w:rPr>
          <w:rFonts w:cs="David" w:hint="cs"/>
          <w:rtl/>
        </w:rPr>
      </w:pPr>
      <w:r>
        <w:rPr>
          <w:rFonts w:cs="David" w:hint="cs"/>
          <w:rtl/>
        </w:rPr>
        <w:tab/>
        <w:t>אני מבקש כמו לך, כל זמן שאני חבר כנסת - כמו אתמול, נשללו ממני זכויות. אני מבקש סעיף שריון, שהחוק הזה ישונה רק ב-120 חברי כנסת.</w:t>
      </w:r>
    </w:p>
    <w:p w14:paraId="52C60AF5" w14:textId="77777777" w:rsidR="006D4B2D" w:rsidRDefault="006D4B2D" w:rsidP="006D4B2D">
      <w:pPr>
        <w:bidi/>
        <w:jc w:val="both"/>
        <w:rPr>
          <w:rFonts w:cs="David" w:hint="cs"/>
          <w:rtl/>
        </w:rPr>
      </w:pPr>
    </w:p>
    <w:p w14:paraId="129F3638" w14:textId="77777777" w:rsidR="006D4B2D" w:rsidRDefault="006D4B2D" w:rsidP="006D4B2D">
      <w:pPr>
        <w:bidi/>
        <w:jc w:val="both"/>
        <w:rPr>
          <w:rFonts w:cs="David" w:hint="cs"/>
          <w:u w:val="single"/>
          <w:rtl/>
        </w:rPr>
      </w:pPr>
      <w:r>
        <w:rPr>
          <w:rFonts w:cs="David" w:hint="cs"/>
          <w:u w:val="single"/>
          <w:rtl/>
        </w:rPr>
        <w:t>רחל אדטו</w:t>
      </w:r>
      <w:r w:rsidRPr="00E36EB4">
        <w:rPr>
          <w:rFonts w:cs="David" w:hint="cs"/>
          <w:u w:val="single"/>
          <w:rtl/>
        </w:rPr>
        <w:t>:</w:t>
      </w:r>
    </w:p>
    <w:p w14:paraId="00EFB453" w14:textId="77777777" w:rsidR="006D4B2D" w:rsidRPr="00E36EB4" w:rsidRDefault="006D4B2D" w:rsidP="006D4B2D">
      <w:pPr>
        <w:bidi/>
        <w:jc w:val="both"/>
        <w:rPr>
          <w:rFonts w:cs="David" w:hint="cs"/>
          <w:u w:val="single"/>
          <w:rtl/>
        </w:rPr>
      </w:pPr>
    </w:p>
    <w:p w14:paraId="06E58D8D" w14:textId="77777777" w:rsidR="006D4B2D" w:rsidRDefault="006D4B2D" w:rsidP="006D4B2D">
      <w:pPr>
        <w:bidi/>
        <w:jc w:val="both"/>
        <w:rPr>
          <w:rFonts w:cs="David" w:hint="cs"/>
          <w:rtl/>
        </w:rPr>
      </w:pPr>
      <w:r>
        <w:rPr>
          <w:rFonts w:cs="David" w:hint="cs"/>
          <w:rtl/>
        </w:rPr>
        <w:tab/>
        <w:t>אנחנו תומכים.</w:t>
      </w:r>
    </w:p>
    <w:p w14:paraId="2F7412F2" w14:textId="77777777" w:rsidR="006D4B2D" w:rsidRDefault="006D4B2D" w:rsidP="006D4B2D">
      <w:pPr>
        <w:bidi/>
        <w:jc w:val="both"/>
        <w:rPr>
          <w:rFonts w:cs="David" w:hint="cs"/>
          <w:rtl/>
        </w:rPr>
      </w:pPr>
    </w:p>
    <w:p w14:paraId="1307A02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697A5EA" w14:textId="77777777" w:rsidR="006D4B2D" w:rsidRDefault="006D4B2D" w:rsidP="006D4B2D">
      <w:pPr>
        <w:bidi/>
        <w:jc w:val="both"/>
        <w:rPr>
          <w:rFonts w:cs="David" w:hint="cs"/>
          <w:u w:val="single"/>
          <w:rtl/>
        </w:rPr>
      </w:pPr>
    </w:p>
    <w:p w14:paraId="22C4C482" w14:textId="77777777" w:rsidR="006D4B2D" w:rsidRDefault="006D4B2D" w:rsidP="006D4B2D">
      <w:pPr>
        <w:bidi/>
        <w:jc w:val="both"/>
        <w:rPr>
          <w:rFonts w:cs="David" w:hint="cs"/>
          <w:rtl/>
        </w:rPr>
      </w:pPr>
      <w:r>
        <w:rPr>
          <w:rFonts w:cs="David" w:hint="cs"/>
          <w:rtl/>
        </w:rPr>
        <w:tab/>
        <w:t>מאה אחוז. קיבלנו את בקשתו של חבר הכנסת אורון.</w:t>
      </w:r>
    </w:p>
    <w:p w14:paraId="71B37DC9" w14:textId="77777777" w:rsidR="006D4B2D" w:rsidRDefault="006D4B2D" w:rsidP="006D4B2D">
      <w:pPr>
        <w:bidi/>
        <w:jc w:val="both"/>
        <w:rPr>
          <w:rFonts w:cs="David" w:hint="cs"/>
          <w:rtl/>
        </w:rPr>
      </w:pPr>
    </w:p>
    <w:p w14:paraId="0DED8651" w14:textId="77777777" w:rsidR="006D4B2D" w:rsidRDefault="006D4B2D" w:rsidP="006D4B2D">
      <w:pPr>
        <w:bidi/>
        <w:jc w:val="both"/>
        <w:rPr>
          <w:rFonts w:cs="David" w:hint="cs"/>
          <w:rtl/>
        </w:rPr>
      </w:pPr>
      <w:r w:rsidRPr="0088726B">
        <w:rPr>
          <w:rFonts w:cs="David" w:hint="cs"/>
          <w:u w:val="single"/>
          <w:rtl/>
        </w:rPr>
        <w:t>ארבל אסטרחן:</w:t>
      </w:r>
    </w:p>
    <w:p w14:paraId="6C4677B6" w14:textId="77777777" w:rsidR="006D4B2D" w:rsidRDefault="006D4B2D" w:rsidP="006D4B2D">
      <w:pPr>
        <w:bidi/>
        <w:jc w:val="both"/>
        <w:rPr>
          <w:rFonts w:cs="David" w:hint="cs"/>
          <w:rtl/>
        </w:rPr>
      </w:pPr>
    </w:p>
    <w:p w14:paraId="666B7A59" w14:textId="77777777" w:rsidR="006D4B2D" w:rsidRDefault="006D4B2D" w:rsidP="006D4B2D">
      <w:pPr>
        <w:bidi/>
        <w:jc w:val="both"/>
        <w:rPr>
          <w:rFonts w:cs="David" w:hint="cs"/>
          <w:rtl/>
        </w:rPr>
      </w:pPr>
      <w:r>
        <w:rPr>
          <w:rFonts w:cs="David" w:hint="cs"/>
          <w:rtl/>
        </w:rPr>
        <w:tab/>
        <w:t>אני לא חושבת שאפשר לומר- -</w:t>
      </w:r>
    </w:p>
    <w:p w14:paraId="4441A4A3" w14:textId="77777777" w:rsidR="006D4B2D" w:rsidRDefault="006D4B2D" w:rsidP="006D4B2D">
      <w:pPr>
        <w:bidi/>
        <w:jc w:val="both"/>
        <w:rPr>
          <w:rFonts w:cs="David" w:hint="cs"/>
          <w:rtl/>
        </w:rPr>
      </w:pPr>
    </w:p>
    <w:p w14:paraId="2555E82B"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6BB88320" w14:textId="77777777" w:rsidR="006D4B2D" w:rsidRDefault="006D4B2D" w:rsidP="006D4B2D">
      <w:pPr>
        <w:bidi/>
        <w:jc w:val="both"/>
        <w:rPr>
          <w:rFonts w:cs="David" w:hint="cs"/>
          <w:u w:val="single"/>
          <w:rtl/>
        </w:rPr>
      </w:pPr>
    </w:p>
    <w:p w14:paraId="208B43BC" w14:textId="77777777" w:rsidR="006D4B2D" w:rsidRDefault="006D4B2D" w:rsidP="006D4B2D">
      <w:pPr>
        <w:bidi/>
        <w:jc w:val="both"/>
        <w:rPr>
          <w:rFonts w:cs="David" w:hint="cs"/>
          <w:rtl/>
        </w:rPr>
      </w:pPr>
      <w:r>
        <w:rPr>
          <w:rFonts w:cs="David" w:hint="cs"/>
          <w:rtl/>
        </w:rPr>
        <w:tab/>
        <w:t>ב-110.</w:t>
      </w:r>
    </w:p>
    <w:p w14:paraId="19B2465C" w14:textId="77777777" w:rsidR="006D4B2D" w:rsidRDefault="006D4B2D" w:rsidP="006D4B2D">
      <w:pPr>
        <w:bidi/>
        <w:jc w:val="both"/>
        <w:rPr>
          <w:rFonts w:cs="David" w:hint="cs"/>
          <w:rtl/>
        </w:rPr>
      </w:pPr>
    </w:p>
    <w:p w14:paraId="674200B3"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6A21C597" w14:textId="77777777" w:rsidR="006D4B2D" w:rsidRDefault="006D4B2D" w:rsidP="006D4B2D">
      <w:pPr>
        <w:bidi/>
        <w:jc w:val="both"/>
        <w:rPr>
          <w:rFonts w:cs="David" w:hint="cs"/>
          <w:u w:val="single"/>
          <w:rtl/>
        </w:rPr>
      </w:pPr>
    </w:p>
    <w:p w14:paraId="2CA627A5" w14:textId="77777777" w:rsidR="006D4B2D" w:rsidRDefault="006D4B2D" w:rsidP="006D4B2D">
      <w:pPr>
        <w:bidi/>
        <w:jc w:val="both"/>
        <w:rPr>
          <w:rFonts w:cs="David" w:hint="cs"/>
          <w:rtl/>
        </w:rPr>
      </w:pPr>
      <w:r>
        <w:rPr>
          <w:rFonts w:cs="David" w:hint="cs"/>
          <w:rtl/>
        </w:rPr>
        <w:tab/>
        <w:t>חבר הכנסת אורון, בסדר, קיבלת.</w:t>
      </w:r>
    </w:p>
    <w:p w14:paraId="7D4BAD18" w14:textId="77777777" w:rsidR="006D4B2D" w:rsidRDefault="006D4B2D" w:rsidP="006D4B2D">
      <w:pPr>
        <w:bidi/>
        <w:jc w:val="both"/>
        <w:rPr>
          <w:rFonts w:cs="David" w:hint="cs"/>
          <w:rtl/>
        </w:rPr>
      </w:pPr>
    </w:p>
    <w:p w14:paraId="5B3C6ED9" w14:textId="77777777" w:rsidR="006D4B2D" w:rsidRDefault="006D4B2D" w:rsidP="006D4B2D">
      <w:pPr>
        <w:bidi/>
        <w:ind w:firstLine="720"/>
        <w:jc w:val="both"/>
        <w:rPr>
          <w:rFonts w:cs="David" w:hint="cs"/>
          <w:rtl/>
        </w:rPr>
      </w:pPr>
      <w:r>
        <w:rPr>
          <w:rFonts w:cs="David" w:hint="cs"/>
          <w:rtl/>
        </w:rPr>
        <w:t>מי בעד ההסתייגות הזו, שהצגתי כרגע? מי נגד?</w:t>
      </w:r>
    </w:p>
    <w:p w14:paraId="387561DC" w14:textId="77777777" w:rsidR="006D4B2D" w:rsidRDefault="006D4B2D" w:rsidP="006D4B2D">
      <w:pPr>
        <w:bidi/>
        <w:ind w:firstLine="720"/>
        <w:jc w:val="both"/>
        <w:rPr>
          <w:rFonts w:cs="David" w:hint="cs"/>
          <w:rtl/>
        </w:rPr>
      </w:pPr>
    </w:p>
    <w:p w14:paraId="0A380566" w14:textId="77777777" w:rsidR="006D4B2D" w:rsidRPr="005A43FA" w:rsidRDefault="006D4B2D" w:rsidP="006D4B2D">
      <w:pPr>
        <w:keepLines/>
        <w:bidi/>
        <w:jc w:val="center"/>
        <w:rPr>
          <w:rFonts w:cs="David" w:hint="cs"/>
          <w:b/>
          <w:bCs/>
          <w:rtl/>
        </w:rPr>
      </w:pPr>
      <w:r w:rsidRPr="005A43FA">
        <w:rPr>
          <w:rFonts w:cs="David" w:hint="cs"/>
          <w:b/>
          <w:bCs/>
          <w:rtl/>
        </w:rPr>
        <w:t>הצבעה</w:t>
      </w:r>
    </w:p>
    <w:p w14:paraId="2233D0AE" w14:textId="77777777" w:rsidR="006D4B2D" w:rsidRPr="005A43FA" w:rsidRDefault="006D4B2D" w:rsidP="006D4B2D">
      <w:pPr>
        <w:keepLines/>
        <w:bidi/>
        <w:jc w:val="center"/>
        <w:rPr>
          <w:rFonts w:cs="David" w:hint="cs"/>
          <w:b/>
          <w:bCs/>
          <w:rtl/>
        </w:rPr>
      </w:pPr>
    </w:p>
    <w:p w14:paraId="38D966A6"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4</w:t>
      </w:r>
    </w:p>
    <w:p w14:paraId="0743B411"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5</w:t>
      </w:r>
    </w:p>
    <w:p w14:paraId="4B5FA7C6"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2FB4283A" w14:textId="77777777" w:rsidR="006D4B2D" w:rsidRPr="00E91772" w:rsidRDefault="006D4B2D" w:rsidP="006D4B2D">
      <w:pPr>
        <w:bidi/>
        <w:jc w:val="center"/>
        <w:rPr>
          <w:rFonts w:cs="David" w:hint="cs"/>
          <w:rtl/>
        </w:rPr>
      </w:pPr>
      <w:r w:rsidRPr="00E91772">
        <w:rPr>
          <w:rFonts w:cs="David" w:hint="cs"/>
          <w:rtl/>
        </w:rPr>
        <w:t>ההסתייגות נדחתה.</w:t>
      </w:r>
    </w:p>
    <w:p w14:paraId="2D7815FC" w14:textId="77777777" w:rsidR="006D4B2D" w:rsidRDefault="006D4B2D" w:rsidP="006D4B2D">
      <w:pPr>
        <w:bidi/>
        <w:jc w:val="both"/>
        <w:rPr>
          <w:rFonts w:cs="David" w:hint="cs"/>
          <w:rtl/>
        </w:rPr>
      </w:pPr>
    </w:p>
    <w:p w14:paraId="72F02103"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12F6056" w14:textId="77777777" w:rsidR="006D4B2D" w:rsidRDefault="006D4B2D" w:rsidP="006D4B2D">
      <w:pPr>
        <w:bidi/>
        <w:jc w:val="both"/>
        <w:rPr>
          <w:rFonts w:cs="David" w:hint="cs"/>
          <w:u w:val="single"/>
          <w:rtl/>
        </w:rPr>
      </w:pPr>
    </w:p>
    <w:p w14:paraId="118F7A9E"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4, נגד </w:t>
      </w:r>
      <w:r>
        <w:rPr>
          <w:rFonts w:cs="David"/>
          <w:rtl/>
        </w:rPr>
        <w:t>–</w:t>
      </w:r>
      <w:r>
        <w:rPr>
          <w:rFonts w:cs="David" w:hint="cs"/>
          <w:rtl/>
        </w:rPr>
        <w:t xml:space="preserve"> 5, נדחתה.</w:t>
      </w:r>
    </w:p>
    <w:p w14:paraId="485FBBCB" w14:textId="77777777" w:rsidR="006D4B2D" w:rsidRDefault="006D4B2D" w:rsidP="006D4B2D">
      <w:pPr>
        <w:bidi/>
        <w:ind w:firstLine="720"/>
        <w:jc w:val="both"/>
        <w:rPr>
          <w:rFonts w:cs="David" w:hint="cs"/>
          <w:rtl/>
        </w:rPr>
      </w:pPr>
    </w:p>
    <w:p w14:paraId="1BB42929" w14:textId="77777777" w:rsidR="006D4B2D" w:rsidRDefault="006D4B2D" w:rsidP="006D4B2D">
      <w:pPr>
        <w:bidi/>
        <w:jc w:val="both"/>
        <w:rPr>
          <w:rFonts w:cs="David" w:hint="cs"/>
          <w:rtl/>
        </w:rPr>
      </w:pPr>
      <w:r>
        <w:rPr>
          <w:rFonts w:cs="David" w:hint="cs"/>
          <w:rtl/>
        </w:rPr>
        <w:tab/>
        <w:t xml:space="preserve">אני עובר להסתייגות השנייה. </w:t>
      </w:r>
    </w:p>
    <w:p w14:paraId="699BD3EC" w14:textId="77777777" w:rsidR="006D4B2D" w:rsidRDefault="006D4B2D" w:rsidP="006D4B2D">
      <w:pPr>
        <w:bidi/>
        <w:jc w:val="both"/>
        <w:rPr>
          <w:rFonts w:cs="David" w:hint="cs"/>
          <w:rtl/>
        </w:rPr>
      </w:pPr>
    </w:p>
    <w:p w14:paraId="1A1DF042"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0996E08F" w14:textId="77777777" w:rsidR="006D4B2D" w:rsidRDefault="006D4B2D" w:rsidP="006D4B2D">
      <w:pPr>
        <w:bidi/>
        <w:jc w:val="both"/>
        <w:rPr>
          <w:rFonts w:cs="David" w:hint="cs"/>
          <w:u w:val="single"/>
          <w:rtl/>
        </w:rPr>
      </w:pPr>
    </w:p>
    <w:p w14:paraId="7C31737C" w14:textId="77777777" w:rsidR="006D4B2D" w:rsidRDefault="006D4B2D" w:rsidP="006D4B2D">
      <w:pPr>
        <w:numPr>
          <w:ilvl w:val="0"/>
          <w:numId w:val="2"/>
        </w:numPr>
        <w:autoSpaceDE w:val="0"/>
        <w:autoSpaceDN w:val="0"/>
        <w:bidi/>
        <w:jc w:val="both"/>
        <w:rPr>
          <w:rFonts w:cs="David" w:hint="cs"/>
          <w:rtl/>
        </w:rPr>
      </w:pPr>
      <w:r>
        <w:rPr>
          <w:rFonts w:cs="David" w:hint="cs"/>
          <w:rtl/>
        </w:rPr>
        <w:t>-</w:t>
      </w:r>
    </w:p>
    <w:p w14:paraId="10285C54" w14:textId="77777777" w:rsidR="006D4B2D" w:rsidRDefault="006D4B2D" w:rsidP="006D4B2D">
      <w:pPr>
        <w:bidi/>
        <w:ind w:left="720"/>
        <w:jc w:val="both"/>
        <w:rPr>
          <w:rFonts w:cs="David" w:hint="cs"/>
          <w:rtl/>
        </w:rPr>
      </w:pPr>
    </w:p>
    <w:p w14:paraId="776AB4CA"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3A6A503" w14:textId="77777777" w:rsidR="006D4B2D" w:rsidRDefault="006D4B2D" w:rsidP="006D4B2D">
      <w:pPr>
        <w:bidi/>
        <w:jc w:val="both"/>
        <w:rPr>
          <w:rFonts w:cs="David" w:hint="cs"/>
          <w:u w:val="single"/>
          <w:rtl/>
        </w:rPr>
      </w:pPr>
    </w:p>
    <w:p w14:paraId="3B155934" w14:textId="77777777" w:rsidR="006D4B2D" w:rsidRDefault="006D4B2D" w:rsidP="006D4B2D">
      <w:pPr>
        <w:bidi/>
        <w:jc w:val="both"/>
        <w:rPr>
          <w:rFonts w:cs="David" w:hint="cs"/>
          <w:rtl/>
        </w:rPr>
      </w:pPr>
      <w:r>
        <w:rPr>
          <w:rFonts w:cs="David" w:hint="cs"/>
          <w:rtl/>
        </w:rPr>
        <w:tab/>
        <w:t>חבר הכנסת אורון, אי אפשר לנהל כך ישיבה.</w:t>
      </w:r>
    </w:p>
    <w:p w14:paraId="3D0BF60F" w14:textId="77777777" w:rsidR="006D4B2D" w:rsidRDefault="006D4B2D" w:rsidP="006D4B2D">
      <w:pPr>
        <w:bidi/>
        <w:jc w:val="both"/>
        <w:rPr>
          <w:rFonts w:cs="David" w:hint="cs"/>
          <w:rtl/>
        </w:rPr>
      </w:pPr>
    </w:p>
    <w:p w14:paraId="0EEB72F2"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79A56B0D" w14:textId="77777777" w:rsidR="006D4B2D" w:rsidRDefault="006D4B2D" w:rsidP="006D4B2D">
      <w:pPr>
        <w:bidi/>
        <w:jc w:val="both"/>
        <w:rPr>
          <w:rFonts w:cs="David" w:hint="cs"/>
          <w:u w:val="single"/>
          <w:rtl/>
        </w:rPr>
      </w:pPr>
    </w:p>
    <w:p w14:paraId="5A08DA51" w14:textId="77777777" w:rsidR="006D4B2D" w:rsidRDefault="006D4B2D" w:rsidP="006D4B2D">
      <w:pPr>
        <w:numPr>
          <w:ilvl w:val="0"/>
          <w:numId w:val="2"/>
        </w:numPr>
        <w:autoSpaceDE w:val="0"/>
        <w:autoSpaceDN w:val="0"/>
        <w:bidi/>
        <w:jc w:val="both"/>
        <w:rPr>
          <w:rFonts w:cs="David" w:hint="cs"/>
          <w:rtl/>
        </w:rPr>
      </w:pPr>
      <w:r>
        <w:rPr>
          <w:rFonts w:cs="David" w:hint="cs"/>
          <w:rtl/>
        </w:rPr>
        <w:t>-</w:t>
      </w:r>
    </w:p>
    <w:p w14:paraId="20AC345D" w14:textId="77777777" w:rsidR="006D4B2D" w:rsidRDefault="006D4B2D" w:rsidP="006D4B2D">
      <w:pPr>
        <w:bidi/>
        <w:ind w:left="720"/>
        <w:jc w:val="both"/>
        <w:rPr>
          <w:rFonts w:cs="David" w:hint="cs"/>
          <w:rtl/>
        </w:rPr>
      </w:pPr>
      <w:r>
        <w:rPr>
          <w:rFonts w:cs="David" w:hint="cs"/>
          <w:rtl/>
        </w:rPr>
        <w:tab/>
      </w:r>
    </w:p>
    <w:p w14:paraId="09618C9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E5AFDD3" w14:textId="77777777" w:rsidR="006D4B2D" w:rsidRDefault="006D4B2D" w:rsidP="006D4B2D">
      <w:pPr>
        <w:bidi/>
        <w:jc w:val="both"/>
        <w:rPr>
          <w:rFonts w:cs="David" w:hint="cs"/>
          <w:u w:val="single"/>
          <w:rtl/>
        </w:rPr>
      </w:pPr>
    </w:p>
    <w:p w14:paraId="03C895B8" w14:textId="77777777" w:rsidR="006D4B2D" w:rsidRDefault="006D4B2D" w:rsidP="006D4B2D">
      <w:pPr>
        <w:bidi/>
        <w:jc w:val="both"/>
        <w:rPr>
          <w:rFonts w:cs="David" w:hint="cs"/>
          <w:rtl/>
        </w:rPr>
      </w:pPr>
      <w:r>
        <w:rPr>
          <w:rFonts w:cs="David" w:hint="cs"/>
          <w:rtl/>
        </w:rPr>
        <w:tab/>
        <w:t>לא, יש אופציה אחרת, אתה יודע.</w:t>
      </w:r>
    </w:p>
    <w:p w14:paraId="4124764E" w14:textId="77777777" w:rsidR="006D4B2D" w:rsidRDefault="006D4B2D" w:rsidP="006D4B2D">
      <w:pPr>
        <w:bidi/>
        <w:jc w:val="both"/>
        <w:rPr>
          <w:rFonts w:cs="David" w:hint="cs"/>
          <w:rtl/>
        </w:rPr>
      </w:pPr>
    </w:p>
    <w:p w14:paraId="2EDB6C99" w14:textId="77777777" w:rsidR="006D4B2D" w:rsidRDefault="006D4B2D" w:rsidP="006D4B2D">
      <w:pPr>
        <w:bidi/>
        <w:jc w:val="both"/>
        <w:rPr>
          <w:rFonts w:cs="David" w:hint="cs"/>
          <w:u w:val="single"/>
          <w:rtl/>
        </w:rPr>
      </w:pPr>
      <w:r>
        <w:rPr>
          <w:rFonts w:cs="David" w:hint="cs"/>
          <w:u w:val="single"/>
          <w:rtl/>
        </w:rPr>
        <w:t>חיים אורון</w:t>
      </w:r>
      <w:r w:rsidRPr="00E36EB4">
        <w:rPr>
          <w:rFonts w:cs="David" w:hint="cs"/>
          <w:u w:val="single"/>
          <w:rtl/>
        </w:rPr>
        <w:t>:</w:t>
      </w:r>
    </w:p>
    <w:p w14:paraId="32E1F064" w14:textId="77777777" w:rsidR="006D4B2D" w:rsidRDefault="006D4B2D" w:rsidP="006D4B2D">
      <w:pPr>
        <w:bidi/>
        <w:jc w:val="both"/>
        <w:rPr>
          <w:rFonts w:cs="David" w:hint="cs"/>
          <w:u w:val="single"/>
          <w:rtl/>
        </w:rPr>
      </w:pPr>
    </w:p>
    <w:p w14:paraId="20CFF8C2" w14:textId="77777777" w:rsidR="006D4B2D" w:rsidRDefault="006D4B2D" w:rsidP="006D4B2D">
      <w:pPr>
        <w:bidi/>
        <w:jc w:val="both"/>
        <w:rPr>
          <w:rFonts w:cs="David" w:hint="cs"/>
          <w:rtl/>
        </w:rPr>
      </w:pPr>
      <w:r>
        <w:rPr>
          <w:rFonts w:cs="David" w:hint="cs"/>
          <w:rtl/>
        </w:rPr>
        <w:tab/>
        <w:t>בבקשה, תשתמש בה.</w:t>
      </w:r>
    </w:p>
    <w:p w14:paraId="6586E871" w14:textId="77777777" w:rsidR="006D4B2D" w:rsidRDefault="006D4B2D" w:rsidP="006D4B2D">
      <w:pPr>
        <w:bidi/>
        <w:jc w:val="both"/>
        <w:rPr>
          <w:rFonts w:cs="David" w:hint="cs"/>
          <w:rtl/>
        </w:rPr>
      </w:pPr>
    </w:p>
    <w:p w14:paraId="0390193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A23DE25" w14:textId="77777777" w:rsidR="006D4B2D" w:rsidRDefault="006D4B2D" w:rsidP="006D4B2D">
      <w:pPr>
        <w:bidi/>
        <w:jc w:val="both"/>
        <w:rPr>
          <w:rFonts w:cs="David" w:hint="cs"/>
          <w:u w:val="single"/>
          <w:rtl/>
        </w:rPr>
      </w:pPr>
    </w:p>
    <w:p w14:paraId="5D0E0DC0" w14:textId="77777777" w:rsidR="006D4B2D" w:rsidRDefault="006D4B2D" w:rsidP="006D4B2D">
      <w:pPr>
        <w:bidi/>
        <w:jc w:val="both"/>
        <w:rPr>
          <w:rFonts w:cs="David" w:hint="cs"/>
          <w:rtl/>
        </w:rPr>
      </w:pPr>
      <w:r>
        <w:rPr>
          <w:rFonts w:cs="David" w:hint="cs"/>
          <w:rtl/>
        </w:rPr>
        <w:tab/>
        <w:t>שמפאת כבודך אני לא רוצה להשתמש בה. קיבלת מה שרצית, עשית את שלך, תן לנו לסיים את העניין בצורה מכובדת.</w:t>
      </w:r>
    </w:p>
    <w:p w14:paraId="7F32768F" w14:textId="77777777" w:rsidR="006D4B2D" w:rsidRDefault="006D4B2D" w:rsidP="006D4B2D">
      <w:pPr>
        <w:bidi/>
        <w:jc w:val="both"/>
        <w:rPr>
          <w:rFonts w:cs="David" w:hint="cs"/>
          <w:rtl/>
        </w:rPr>
      </w:pPr>
    </w:p>
    <w:p w14:paraId="4DFB36CC" w14:textId="77777777" w:rsidR="006D4B2D" w:rsidRDefault="006D4B2D" w:rsidP="006D4B2D">
      <w:pPr>
        <w:bidi/>
        <w:jc w:val="both"/>
        <w:rPr>
          <w:rFonts w:cs="David" w:hint="cs"/>
          <w:u w:val="single"/>
          <w:rtl/>
        </w:rPr>
      </w:pPr>
      <w:r>
        <w:rPr>
          <w:rFonts w:cs="David" w:hint="cs"/>
          <w:u w:val="single"/>
          <w:rtl/>
        </w:rPr>
        <w:t>רחל אדטו</w:t>
      </w:r>
      <w:r w:rsidRPr="00E36EB4">
        <w:rPr>
          <w:rFonts w:cs="David" w:hint="cs"/>
          <w:u w:val="single"/>
          <w:rtl/>
        </w:rPr>
        <w:t>:</w:t>
      </w:r>
    </w:p>
    <w:p w14:paraId="39720AD9" w14:textId="77777777" w:rsidR="006D4B2D" w:rsidRPr="00E36EB4" w:rsidRDefault="006D4B2D" w:rsidP="006D4B2D">
      <w:pPr>
        <w:bidi/>
        <w:jc w:val="both"/>
        <w:rPr>
          <w:rFonts w:cs="David" w:hint="cs"/>
          <w:u w:val="single"/>
          <w:rtl/>
        </w:rPr>
      </w:pPr>
    </w:p>
    <w:p w14:paraId="6716FF65" w14:textId="77777777" w:rsidR="006D4B2D" w:rsidRDefault="006D4B2D" w:rsidP="006D4B2D">
      <w:pPr>
        <w:bidi/>
        <w:jc w:val="both"/>
        <w:rPr>
          <w:rFonts w:cs="David" w:hint="cs"/>
          <w:rtl/>
        </w:rPr>
      </w:pPr>
      <w:r>
        <w:rPr>
          <w:rFonts w:cs="David" w:hint="cs"/>
          <w:rtl/>
        </w:rPr>
        <w:tab/>
        <w:t>הדיון לא מכובד.</w:t>
      </w:r>
    </w:p>
    <w:p w14:paraId="7850BA5A" w14:textId="77777777" w:rsidR="006D4B2D" w:rsidRDefault="006D4B2D" w:rsidP="006D4B2D">
      <w:pPr>
        <w:bidi/>
        <w:jc w:val="both"/>
        <w:rPr>
          <w:rFonts w:cs="David" w:hint="cs"/>
          <w:rtl/>
        </w:rPr>
      </w:pPr>
    </w:p>
    <w:p w14:paraId="4C0A07C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7D94B83" w14:textId="77777777" w:rsidR="006D4B2D" w:rsidRDefault="006D4B2D" w:rsidP="006D4B2D">
      <w:pPr>
        <w:bidi/>
        <w:jc w:val="both"/>
        <w:rPr>
          <w:rFonts w:cs="David" w:hint="cs"/>
          <w:u w:val="single"/>
          <w:rtl/>
        </w:rPr>
      </w:pPr>
    </w:p>
    <w:p w14:paraId="2632C1D9" w14:textId="77777777" w:rsidR="006D4B2D" w:rsidRDefault="006D4B2D" w:rsidP="006D4B2D">
      <w:pPr>
        <w:bidi/>
        <w:jc w:val="both"/>
        <w:rPr>
          <w:rFonts w:cs="David" w:hint="cs"/>
          <w:rtl/>
        </w:rPr>
      </w:pPr>
      <w:r>
        <w:rPr>
          <w:rFonts w:cs="David" w:hint="cs"/>
          <w:rtl/>
        </w:rPr>
        <w:tab/>
        <w:t>בבקשה, ארבל.</w:t>
      </w:r>
    </w:p>
    <w:p w14:paraId="044372D5" w14:textId="77777777" w:rsidR="006D4B2D" w:rsidRDefault="006D4B2D" w:rsidP="006D4B2D">
      <w:pPr>
        <w:bidi/>
        <w:jc w:val="both"/>
        <w:rPr>
          <w:rFonts w:cs="David" w:hint="cs"/>
          <w:rtl/>
        </w:rPr>
      </w:pPr>
    </w:p>
    <w:p w14:paraId="2A99166B" w14:textId="77777777" w:rsidR="006D4B2D" w:rsidRDefault="006D4B2D" w:rsidP="006D4B2D">
      <w:pPr>
        <w:bidi/>
        <w:jc w:val="both"/>
        <w:rPr>
          <w:rFonts w:cs="David" w:hint="cs"/>
          <w:rtl/>
        </w:rPr>
      </w:pPr>
      <w:r w:rsidRPr="0088726B">
        <w:rPr>
          <w:rFonts w:cs="David" w:hint="cs"/>
          <w:u w:val="single"/>
          <w:rtl/>
        </w:rPr>
        <w:t>ארבל אסטרחן:</w:t>
      </w:r>
    </w:p>
    <w:p w14:paraId="4DFDD3D2" w14:textId="77777777" w:rsidR="006D4B2D" w:rsidRDefault="006D4B2D" w:rsidP="006D4B2D">
      <w:pPr>
        <w:bidi/>
        <w:jc w:val="both"/>
        <w:rPr>
          <w:rFonts w:cs="David" w:hint="cs"/>
          <w:rtl/>
        </w:rPr>
      </w:pPr>
    </w:p>
    <w:p w14:paraId="1DB40E09" w14:textId="77777777" w:rsidR="006D4B2D" w:rsidRDefault="006D4B2D" w:rsidP="006D4B2D">
      <w:pPr>
        <w:bidi/>
        <w:jc w:val="both"/>
        <w:rPr>
          <w:rFonts w:cs="David" w:hint="cs"/>
          <w:rtl/>
        </w:rPr>
      </w:pPr>
      <w:r>
        <w:rPr>
          <w:rFonts w:cs="David" w:hint="cs"/>
          <w:rtl/>
        </w:rPr>
        <w:tab/>
        <w:t>דיברנו על התאמת חוק התעמולה לעריכת משאל עם. יש סעיף שבא לומר, שרשויות מקומיות יוכלו לעשות שימוש- -</w:t>
      </w:r>
    </w:p>
    <w:p w14:paraId="1F8B3495" w14:textId="77777777" w:rsidR="006D4B2D" w:rsidRDefault="006D4B2D" w:rsidP="006D4B2D">
      <w:pPr>
        <w:bidi/>
        <w:jc w:val="both"/>
        <w:rPr>
          <w:rFonts w:cs="David" w:hint="cs"/>
          <w:rtl/>
        </w:rPr>
      </w:pPr>
    </w:p>
    <w:p w14:paraId="3A6CEC48" w14:textId="77777777" w:rsidR="006D4B2D" w:rsidRDefault="006D4B2D" w:rsidP="006D4B2D">
      <w:pPr>
        <w:bidi/>
        <w:jc w:val="both"/>
        <w:rPr>
          <w:rFonts w:cs="David" w:hint="cs"/>
          <w:u w:val="single"/>
          <w:rtl/>
        </w:rPr>
      </w:pPr>
      <w:r>
        <w:rPr>
          <w:rFonts w:cs="David" w:hint="cs"/>
          <w:u w:val="single"/>
          <w:rtl/>
        </w:rPr>
        <w:t>שלמה מולה</w:t>
      </w:r>
      <w:r w:rsidRPr="00E36EB4">
        <w:rPr>
          <w:rFonts w:cs="David" w:hint="cs"/>
          <w:u w:val="single"/>
          <w:rtl/>
        </w:rPr>
        <w:t>:</w:t>
      </w:r>
    </w:p>
    <w:p w14:paraId="7FB149D0" w14:textId="77777777" w:rsidR="006D4B2D" w:rsidRDefault="006D4B2D" w:rsidP="006D4B2D">
      <w:pPr>
        <w:bidi/>
        <w:jc w:val="both"/>
        <w:rPr>
          <w:rFonts w:cs="David" w:hint="cs"/>
          <w:u w:val="single"/>
          <w:rtl/>
        </w:rPr>
      </w:pPr>
    </w:p>
    <w:p w14:paraId="4F69B197" w14:textId="77777777" w:rsidR="006D4B2D" w:rsidRDefault="006D4B2D" w:rsidP="006D4B2D">
      <w:pPr>
        <w:bidi/>
        <w:jc w:val="both"/>
        <w:rPr>
          <w:rFonts w:cs="David" w:hint="cs"/>
          <w:rtl/>
        </w:rPr>
      </w:pPr>
      <w:r>
        <w:rPr>
          <w:rFonts w:cs="David" w:hint="cs"/>
          <w:rtl/>
        </w:rPr>
        <w:tab/>
        <w:t>איפה זה?</w:t>
      </w:r>
    </w:p>
    <w:p w14:paraId="24CEBF9B" w14:textId="77777777" w:rsidR="006D4B2D" w:rsidRDefault="006D4B2D" w:rsidP="006D4B2D">
      <w:pPr>
        <w:bidi/>
        <w:jc w:val="both"/>
        <w:rPr>
          <w:rFonts w:cs="David" w:hint="cs"/>
          <w:rtl/>
        </w:rPr>
      </w:pPr>
    </w:p>
    <w:p w14:paraId="2A99574E" w14:textId="77777777" w:rsidR="006D4B2D" w:rsidRDefault="006D4B2D" w:rsidP="006D4B2D">
      <w:pPr>
        <w:bidi/>
        <w:jc w:val="both"/>
        <w:rPr>
          <w:rFonts w:cs="David" w:hint="cs"/>
          <w:rtl/>
        </w:rPr>
      </w:pPr>
      <w:r w:rsidRPr="0088726B">
        <w:rPr>
          <w:rFonts w:cs="David" w:hint="cs"/>
          <w:u w:val="single"/>
          <w:rtl/>
        </w:rPr>
        <w:t>ארבל אסטרחן:</w:t>
      </w:r>
    </w:p>
    <w:p w14:paraId="57B71570" w14:textId="77777777" w:rsidR="006D4B2D" w:rsidRDefault="006D4B2D" w:rsidP="006D4B2D">
      <w:pPr>
        <w:bidi/>
        <w:jc w:val="both"/>
        <w:rPr>
          <w:rFonts w:cs="David" w:hint="cs"/>
          <w:rtl/>
        </w:rPr>
      </w:pPr>
    </w:p>
    <w:p w14:paraId="25BE5C2E" w14:textId="77777777" w:rsidR="006D4B2D" w:rsidRDefault="006D4B2D" w:rsidP="006D4B2D">
      <w:pPr>
        <w:bidi/>
        <w:jc w:val="both"/>
        <w:rPr>
          <w:rFonts w:cs="David" w:hint="cs"/>
          <w:rtl/>
        </w:rPr>
      </w:pPr>
      <w:r>
        <w:rPr>
          <w:rFonts w:cs="David" w:hint="cs"/>
          <w:rtl/>
        </w:rPr>
        <w:tab/>
        <w:t>בעמוד 22. קיבלתי הסתייגויות נוספות אחרי הדפסת הנוסח, ולכן הן לא מופיעות בפניכם, ואני אומרת אותן בעל פה. יש לנו סעיף שמתאים את הוראות חוק התעמולה לעריכת משאל עם תוך שינויים מסוימים. אחד השינויים מאפשר לרשויות מקומיות לעשות שימוש בכספיהן לצורכי משאל עם. פה בוועדה הנוסח שהתקבל הוא נוסח רחב, שמאפשר לרשות לעשות שימוש, אם היא נמצאת בשטח שעליו מדובר בהסכם או בסמוך אליו או שלהסכם יש השפעה ישירה על תושבי אותה רשות מקומית. זו הגדרה מאוד רחבה שהוועדה הגיעה אליו, והוצע כאן לצמצם אותה כך שזה לא יחול על כל רשות שיש לה הסכם השפעה על תושבים.</w:t>
      </w:r>
    </w:p>
    <w:p w14:paraId="12E3192B" w14:textId="77777777" w:rsidR="006D4B2D" w:rsidRDefault="006D4B2D" w:rsidP="006D4B2D">
      <w:pPr>
        <w:bidi/>
        <w:jc w:val="both"/>
        <w:rPr>
          <w:rFonts w:cs="David" w:hint="cs"/>
          <w:rtl/>
        </w:rPr>
      </w:pPr>
    </w:p>
    <w:p w14:paraId="2D4952E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70FE17F2" w14:textId="77777777" w:rsidR="006D4B2D" w:rsidRDefault="006D4B2D" w:rsidP="006D4B2D">
      <w:pPr>
        <w:bidi/>
        <w:jc w:val="both"/>
        <w:rPr>
          <w:rFonts w:cs="David" w:hint="cs"/>
          <w:u w:val="single"/>
          <w:rtl/>
        </w:rPr>
      </w:pPr>
    </w:p>
    <w:p w14:paraId="5EE98950" w14:textId="77777777" w:rsidR="006D4B2D" w:rsidRDefault="006D4B2D" w:rsidP="006D4B2D">
      <w:pPr>
        <w:bidi/>
        <w:jc w:val="both"/>
        <w:rPr>
          <w:rFonts w:cs="David" w:hint="cs"/>
          <w:rtl/>
        </w:rPr>
      </w:pPr>
      <w:r>
        <w:rPr>
          <w:rFonts w:cs="David" w:hint="cs"/>
          <w:rtl/>
        </w:rPr>
        <w:tab/>
        <w:t>מי בעד ההסתייגות זו? מי נגד?</w:t>
      </w:r>
    </w:p>
    <w:p w14:paraId="40459934" w14:textId="77777777" w:rsidR="006D4B2D" w:rsidRDefault="006D4B2D" w:rsidP="006D4B2D">
      <w:pPr>
        <w:bidi/>
        <w:jc w:val="both"/>
        <w:rPr>
          <w:rFonts w:cs="David" w:hint="cs"/>
          <w:rtl/>
        </w:rPr>
      </w:pPr>
    </w:p>
    <w:p w14:paraId="4913433F" w14:textId="77777777" w:rsidR="006D4B2D" w:rsidRPr="005A43FA" w:rsidRDefault="006D4B2D" w:rsidP="006D4B2D">
      <w:pPr>
        <w:bidi/>
        <w:jc w:val="center"/>
        <w:rPr>
          <w:rFonts w:cs="David" w:hint="cs"/>
          <w:b/>
          <w:bCs/>
          <w:rtl/>
        </w:rPr>
      </w:pPr>
      <w:r w:rsidRPr="005A43FA">
        <w:rPr>
          <w:rFonts w:cs="David" w:hint="cs"/>
          <w:b/>
          <w:bCs/>
          <w:rtl/>
        </w:rPr>
        <w:t>הצבעה</w:t>
      </w:r>
    </w:p>
    <w:p w14:paraId="03079C2F" w14:textId="77777777" w:rsidR="006D4B2D" w:rsidRPr="005A43FA" w:rsidRDefault="006D4B2D" w:rsidP="006D4B2D">
      <w:pPr>
        <w:bidi/>
        <w:jc w:val="center"/>
        <w:rPr>
          <w:rFonts w:cs="David" w:hint="cs"/>
          <w:b/>
          <w:bCs/>
          <w:rtl/>
        </w:rPr>
      </w:pPr>
    </w:p>
    <w:p w14:paraId="55FF77D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אין</w:t>
      </w:r>
    </w:p>
    <w:p w14:paraId="44A43E02"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Pr>
          <w:rFonts w:cs="David" w:hint="cs"/>
          <w:rtl/>
        </w:rPr>
        <w:t xml:space="preserve"> 4</w:t>
      </w:r>
    </w:p>
    <w:p w14:paraId="6BEB9C3B"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48D5648A" w14:textId="77777777" w:rsidR="006D4B2D" w:rsidRPr="00E91772" w:rsidRDefault="006D4B2D" w:rsidP="006D4B2D">
      <w:pPr>
        <w:bidi/>
        <w:jc w:val="center"/>
        <w:rPr>
          <w:rFonts w:cs="David" w:hint="cs"/>
          <w:rtl/>
        </w:rPr>
      </w:pPr>
      <w:r w:rsidRPr="00E91772">
        <w:rPr>
          <w:rFonts w:cs="David" w:hint="cs"/>
          <w:rtl/>
        </w:rPr>
        <w:t>ההסתייגות נדחתה.</w:t>
      </w:r>
    </w:p>
    <w:p w14:paraId="3D7EEB8F" w14:textId="77777777" w:rsidR="006D4B2D" w:rsidRDefault="006D4B2D" w:rsidP="006D4B2D">
      <w:pPr>
        <w:bidi/>
        <w:jc w:val="both"/>
        <w:rPr>
          <w:rFonts w:cs="David" w:hint="cs"/>
          <w:rtl/>
        </w:rPr>
      </w:pPr>
    </w:p>
    <w:p w14:paraId="491F963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BD321A2" w14:textId="77777777" w:rsidR="006D4B2D" w:rsidRDefault="006D4B2D" w:rsidP="006D4B2D">
      <w:pPr>
        <w:bidi/>
        <w:jc w:val="both"/>
        <w:rPr>
          <w:rFonts w:cs="David" w:hint="cs"/>
          <w:u w:val="single"/>
          <w:rtl/>
        </w:rPr>
      </w:pPr>
    </w:p>
    <w:p w14:paraId="4DBE39A3" w14:textId="77777777" w:rsidR="006D4B2D" w:rsidRPr="00E91772"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אין, נגד - 4, ההסתייגות נדחתה.</w:t>
      </w:r>
    </w:p>
    <w:p w14:paraId="15B610BD" w14:textId="77777777" w:rsidR="006D4B2D" w:rsidRDefault="006D4B2D" w:rsidP="006D4B2D">
      <w:pPr>
        <w:bidi/>
        <w:jc w:val="both"/>
        <w:rPr>
          <w:rFonts w:cs="David" w:hint="cs"/>
          <w:rtl/>
        </w:rPr>
      </w:pPr>
    </w:p>
    <w:p w14:paraId="04ACD311" w14:textId="77777777" w:rsidR="006D4B2D" w:rsidRDefault="006D4B2D" w:rsidP="006D4B2D">
      <w:pPr>
        <w:bidi/>
        <w:jc w:val="both"/>
        <w:rPr>
          <w:rFonts w:cs="David" w:hint="cs"/>
          <w:rtl/>
        </w:rPr>
      </w:pPr>
      <w:r>
        <w:rPr>
          <w:rFonts w:cs="David" w:hint="cs"/>
          <w:rtl/>
        </w:rPr>
        <w:tab/>
        <w:t xml:space="preserve">אני עובר לסעיף 5, ההסתייגות האחרונה, חברי הכנסת מולה, אדטו וקבוצת מרצ. </w:t>
      </w:r>
    </w:p>
    <w:p w14:paraId="7529F3B0" w14:textId="77777777" w:rsidR="006D4B2D" w:rsidRDefault="006D4B2D" w:rsidP="006D4B2D">
      <w:pPr>
        <w:bidi/>
        <w:jc w:val="both"/>
        <w:rPr>
          <w:rFonts w:cs="David" w:hint="cs"/>
          <w:rtl/>
        </w:rPr>
      </w:pPr>
    </w:p>
    <w:p w14:paraId="65768FD6" w14:textId="77777777" w:rsidR="006D4B2D" w:rsidRDefault="006D4B2D" w:rsidP="006D4B2D">
      <w:pPr>
        <w:bidi/>
        <w:jc w:val="both"/>
        <w:rPr>
          <w:rFonts w:cs="David" w:hint="cs"/>
          <w:u w:val="single"/>
          <w:rtl/>
        </w:rPr>
      </w:pPr>
      <w:r>
        <w:rPr>
          <w:rFonts w:cs="David" w:hint="cs"/>
          <w:u w:val="single"/>
          <w:rtl/>
        </w:rPr>
        <w:t>שלמה מולה</w:t>
      </w:r>
      <w:r w:rsidRPr="00E36EB4">
        <w:rPr>
          <w:rFonts w:cs="David" w:hint="cs"/>
          <w:u w:val="single"/>
          <w:rtl/>
        </w:rPr>
        <w:t>:</w:t>
      </w:r>
    </w:p>
    <w:p w14:paraId="1078E9F9" w14:textId="77777777" w:rsidR="006D4B2D" w:rsidRDefault="006D4B2D" w:rsidP="006D4B2D">
      <w:pPr>
        <w:bidi/>
        <w:jc w:val="both"/>
        <w:rPr>
          <w:rFonts w:cs="David" w:hint="cs"/>
          <w:u w:val="single"/>
          <w:rtl/>
        </w:rPr>
      </w:pPr>
    </w:p>
    <w:p w14:paraId="09B4B826" w14:textId="77777777" w:rsidR="006D4B2D" w:rsidRDefault="006D4B2D" w:rsidP="006D4B2D">
      <w:pPr>
        <w:bidi/>
        <w:jc w:val="both"/>
        <w:rPr>
          <w:rFonts w:cs="David" w:hint="cs"/>
          <w:rtl/>
        </w:rPr>
      </w:pPr>
      <w:r>
        <w:rPr>
          <w:rFonts w:cs="David" w:hint="cs"/>
          <w:rtl/>
        </w:rPr>
        <w:tab/>
        <w:t xml:space="preserve">אני רוצה לומר מה ההסתייגות אומרת </w:t>
      </w:r>
      <w:r>
        <w:rPr>
          <w:rFonts w:cs="David"/>
          <w:rtl/>
        </w:rPr>
        <w:t>–</w:t>
      </w:r>
      <w:r>
        <w:rPr>
          <w:rFonts w:cs="David" w:hint="cs"/>
          <w:rtl/>
        </w:rPr>
        <w:t xml:space="preserve"> החוק יחול רק אחרי שיחוקק- - </w:t>
      </w:r>
    </w:p>
    <w:p w14:paraId="7509303D" w14:textId="77777777" w:rsidR="006D4B2D" w:rsidRDefault="006D4B2D" w:rsidP="006D4B2D">
      <w:pPr>
        <w:bidi/>
        <w:jc w:val="both"/>
        <w:rPr>
          <w:rFonts w:cs="David" w:hint="cs"/>
          <w:rtl/>
        </w:rPr>
      </w:pPr>
    </w:p>
    <w:p w14:paraId="7C8C9B54"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92FD96E" w14:textId="77777777" w:rsidR="006D4B2D" w:rsidRDefault="006D4B2D" w:rsidP="006D4B2D">
      <w:pPr>
        <w:bidi/>
        <w:jc w:val="both"/>
        <w:rPr>
          <w:rFonts w:cs="David" w:hint="cs"/>
          <w:u w:val="single"/>
          <w:rtl/>
        </w:rPr>
      </w:pPr>
    </w:p>
    <w:p w14:paraId="7BB52ACC" w14:textId="77777777" w:rsidR="006D4B2D" w:rsidRDefault="006D4B2D" w:rsidP="006D4B2D">
      <w:pPr>
        <w:bidi/>
        <w:jc w:val="both"/>
        <w:rPr>
          <w:rFonts w:cs="David" w:hint="cs"/>
          <w:rtl/>
        </w:rPr>
      </w:pPr>
      <w:r>
        <w:rPr>
          <w:rFonts w:cs="David" w:hint="cs"/>
          <w:rtl/>
        </w:rPr>
        <w:tab/>
        <w:t>ברור. מי בעד ההסתייגות הזו? מי נגד?</w:t>
      </w:r>
    </w:p>
    <w:p w14:paraId="7037CC24" w14:textId="77777777" w:rsidR="006D4B2D" w:rsidRDefault="006D4B2D" w:rsidP="006D4B2D">
      <w:pPr>
        <w:bidi/>
        <w:jc w:val="both"/>
        <w:rPr>
          <w:rFonts w:cs="David" w:hint="cs"/>
          <w:rtl/>
        </w:rPr>
      </w:pPr>
    </w:p>
    <w:p w14:paraId="279F80FC" w14:textId="77777777" w:rsidR="006D4B2D" w:rsidRPr="005A43FA" w:rsidRDefault="006D4B2D" w:rsidP="006D4B2D">
      <w:pPr>
        <w:bidi/>
        <w:jc w:val="center"/>
        <w:rPr>
          <w:rFonts w:cs="David" w:hint="cs"/>
          <w:b/>
          <w:bCs/>
          <w:rtl/>
        </w:rPr>
      </w:pPr>
      <w:r w:rsidRPr="005A43FA">
        <w:rPr>
          <w:rFonts w:cs="David" w:hint="cs"/>
          <w:b/>
          <w:bCs/>
          <w:rtl/>
        </w:rPr>
        <w:t>הצבעה</w:t>
      </w:r>
    </w:p>
    <w:p w14:paraId="2D23F96C" w14:textId="77777777" w:rsidR="006D4B2D" w:rsidRPr="005A43FA" w:rsidRDefault="006D4B2D" w:rsidP="006D4B2D">
      <w:pPr>
        <w:bidi/>
        <w:jc w:val="center"/>
        <w:rPr>
          <w:rFonts w:cs="David" w:hint="cs"/>
          <w:b/>
          <w:bCs/>
          <w:rtl/>
        </w:rPr>
      </w:pPr>
    </w:p>
    <w:p w14:paraId="58246EB6"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08B82B17"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7</w:t>
      </w:r>
    </w:p>
    <w:p w14:paraId="1C59C535"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3AEF5068" w14:textId="77777777" w:rsidR="006D4B2D" w:rsidRPr="00E91772" w:rsidRDefault="006D4B2D" w:rsidP="006D4B2D">
      <w:pPr>
        <w:bidi/>
        <w:jc w:val="center"/>
        <w:rPr>
          <w:rFonts w:cs="David" w:hint="cs"/>
          <w:rtl/>
        </w:rPr>
      </w:pPr>
      <w:r w:rsidRPr="00E91772">
        <w:rPr>
          <w:rFonts w:cs="David" w:hint="cs"/>
          <w:rtl/>
        </w:rPr>
        <w:t>ההסתייגות נדחתה.</w:t>
      </w:r>
    </w:p>
    <w:p w14:paraId="09EC6A92" w14:textId="77777777" w:rsidR="006D4B2D" w:rsidRDefault="006D4B2D" w:rsidP="006D4B2D">
      <w:pPr>
        <w:bidi/>
        <w:jc w:val="both"/>
        <w:rPr>
          <w:rFonts w:cs="David" w:hint="cs"/>
          <w:rtl/>
        </w:rPr>
      </w:pPr>
    </w:p>
    <w:p w14:paraId="4DC10CC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213E871" w14:textId="77777777" w:rsidR="006D4B2D" w:rsidRDefault="006D4B2D" w:rsidP="006D4B2D">
      <w:pPr>
        <w:bidi/>
        <w:jc w:val="both"/>
        <w:rPr>
          <w:rFonts w:cs="David" w:hint="cs"/>
          <w:u w:val="single"/>
          <w:rtl/>
        </w:rPr>
      </w:pPr>
    </w:p>
    <w:p w14:paraId="50C8E8BA"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7.</w:t>
      </w:r>
    </w:p>
    <w:p w14:paraId="469511D2" w14:textId="77777777" w:rsidR="006D4B2D" w:rsidRDefault="006D4B2D" w:rsidP="006D4B2D">
      <w:pPr>
        <w:bidi/>
        <w:jc w:val="both"/>
        <w:rPr>
          <w:rFonts w:cs="David" w:hint="cs"/>
          <w:u w:val="single"/>
          <w:rtl/>
        </w:rPr>
      </w:pPr>
    </w:p>
    <w:p w14:paraId="5FD9857F" w14:textId="77777777" w:rsidR="006D4B2D" w:rsidRDefault="006D4B2D" w:rsidP="006D4B2D">
      <w:pPr>
        <w:bidi/>
        <w:jc w:val="both"/>
        <w:rPr>
          <w:rFonts w:cs="David" w:hint="cs"/>
          <w:rtl/>
        </w:rPr>
      </w:pPr>
      <w:r>
        <w:rPr>
          <w:rFonts w:cs="David" w:hint="cs"/>
          <w:rtl/>
        </w:rPr>
        <w:tab/>
        <w:t xml:space="preserve">עכשיו אנחנו צריכים להצביע על סעיפי החוק. </w:t>
      </w:r>
    </w:p>
    <w:p w14:paraId="36E33BAB" w14:textId="77777777" w:rsidR="006D4B2D" w:rsidRDefault="006D4B2D" w:rsidP="006D4B2D">
      <w:pPr>
        <w:bidi/>
        <w:jc w:val="both"/>
        <w:rPr>
          <w:rFonts w:cs="David" w:hint="cs"/>
          <w:rtl/>
        </w:rPr>
      </w:pPr>
    </w:p>
    <w:p w14:paraId="4674E37E" w14:textId="77777777" w:rsidR="006D4B2D" w:rsidRDefault="006D4B2D" w:rsidP="006D4B2D">
      <w:pPr>
        <w:bidi/>
        <w:jc w:val="both"/>
        <w:rPr>
          <w:rFonts w:cs="David" w:hint="cs"/>
          <w:rtl/>
        </w:rPr>
      </w:pPr>
      <w:r w:rsidRPr="00185C7C">
        <w:rPr>
          <w:rFonts w:cs="David" w:hint="cs"/>
          <w:u w:val="single"/>
          <w:rtl/>
        </w:rPr>
        <w:t xml:space="preserve">יבינה זכאי </w:t>
      </w:r>
      <w:proofErr w:type="spellStart"/>
      <w:r w:rsidRPr="00185C7C">
        <w:rPr>
          <w:rFonts w:cs="David" w:hint="cs"/>
          <w:u w:val="single"/>
          <w:rtl/>
        </w:rPr>
        <w:t>בראונר</w:t>
      </w:r>
      <w:proofErr w:type="spellEnd"/>
      <w:r w:rsidRPr="00185C7C">
        <w:rPr>
          <w:rFonts w:cs="David" w:hint="cs"/>
          <w:u w:val="single"/>
          <w:rtl/>
        </w:rPr>
        <w:t>:</w:t>
      </w:r>
    </w:p>
    <w:p w14:paraId="0D48207C" w14:textId="77777777" w:rsidR="006D4B2D" w:rsidRDefault="006D4B2D" w:rsidP="006D4B2D">
      <w:pPr>
        <w:bidi/>
        <w:jc w:val="both"/>
        <w:rPr>
          <w:rFonts w:cs="David" w:hint="cs"/>
          <w:rtl/>
        </w:rPr>
      </w:pPr>
    </w:p>
    <w:p w14:paraId="2312E202" w14:textId="77777777" w:rsidR="006D4B2D" w:rsidRDefault="006D4B2D" w:rsidP="006D4B2D">
      <w:pPr>
        <w:bidi/>
        <w:jc w:val="both"/>
        <w:rPr>
          <w:rFonts w:cs="David" w:hint="cs"/>
          <w:rtl/>
        </w:rPr>
      </w:pPr>
      <w:r>
        <w:rPr>
          <w:rFonts w:cs="David" w:hint="cs"/>
          <w:rtl/>
        </w:rPr>
        <w:tab/>
        <w:t xml:space="preserve">- - אני לא יכולה, מבחירות </w:t>
      </w:r>
      <w:proofErr w:type="spellStart"/>
      <w:r>
        <w:rPr>
          <w:rFonts w:cs="David" w:hint="cs"/>
          <w:rtl/>
        </w:rPr>
        <w:t>מונציפליות</w:t>
      </w:r>
      <w:proofErr w:type="spellEnd"/>
      <w:r>
        <w:rPr>
          <w:rFonts w:cs="David" w:hint="cs"/>
          <w:rtl/>
        </w:rPr>
        <w:t xml:space="preserve">, שבדרך כלל יש חסמים של התראות של המשטרה </w:t>
      </w:r>
      <w:proofErr w:type="spellStart"/>
      <w:r>
        <w:rPr>
          <w:rFonts w:cs="David" w:hint="cs"/>
          <w:rtl/>
        </w:rPr>
        <w:t>וכו</w:t>
      </w:r>
      <w:proofErr w:type="spellEnd"/>
      <w:r>
        <w:rPr>
          <w:rFonts w:cs="David" w:hint="cs"/>
          <w:rtl/>
        </w:rPr>
        <w:t>', שלא ייכנסו בגירים ויתערבבו בתוך אוכלוסיית הקטינים בבית ספר, ולכן אנחנו חושבים שצריכים להיות הוראה ברורה, שהלימודים מסתיימים בשעה 12:00.</w:t>
      </w:r>
    </w:p>
    <w:p w14:paraId="2675199B" w14:textId="77777777" w:rsidR="006D4B2D" w:rsidRDefault="006D4B2D" w:rsidP="006D4B2D">
      <w:pPr>
        <w:bidi/>
        <w:jc w:val="both"/>
        <w:rPr>
          <w:rFonts w:cs="David" w:hint="cs"/>
          <w:u w:val="single"/>
          <w:rtl/>
        </w:rPr>
      </w:pPr>
    </w:p>
    <w:p w14:paraId="75640F98"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AB73494" w14:textId="77777777" w:rsidR="006D4B2D" w:rsidRDefault="006D4B2D" w:rsidP="006D4B2D">
      <w:pPr>
        <w:bidi/>
        <w:jc w:val="both"/>
        <w:rPr>
          <w:rFonts w:cs="David" w:hint="cs"/>
          <w:u w:val="single"/>
          <w:rtl/>
        </w:rPr>
      </w:pPr>
    </w:p>
    <w:p w14:paraId="0168DD13" w14:textId="77777777" w:rsidR="006D4B2D" w:rsidRDefault="006D4B2D" w:rsidP="006D4B2D">
      <w:pPr>
        <w:bidi/>
        <w:jc w:val="both"/>
        <w:rPr>
          <w:rFonts w:cs="David" w:hint="cs"/>
          <w:rtl/>
        </w:rPr>
      </w:pPr>
      <w:r>
        <w:rPr>
          <w:rFonts w:cs="David" w:hint="cs"/>
          <w:rtl/>
        </w:rPr>
        <w:tab/>
        <w:t>זו עמדה של מי?</w:t>
      </w:r>
    </w:p>
    <w:p w14:paraId="2EF5C412" w14:textId="77777777" w:rsidR="006D4B2D" w:rsidRDefault="006D4B2D" w:rsidP="006D4B2D">
      <w:pPr>
        <w:bidi/>
        <w:jc w:val="both"/>
        <w:rPr>
          <w:rFonts w:cs="David" w:hint="cs"/>
          <w:rtl/>
        </w:rPr>
      </w:pPr>
      <w:r>
        <w:rPr>
          <w:rFonts w:cs="David" w:hint="cs"/>
          <w:rtl/>
        </w:rPr>
        <w:tab/>
      </w:r>
    </w:p>
    <w:p w14:paraId="256FB9CA" w14:textId="77777777" w:rsidR="006D4B2D" w:rsidRDefault="006D4B2D" w:rsidP="006D4B2D">
      <w:pPr>
        <w:bidi/>
        <w:jc w:val="both"/>
        <w:rPr>
          <w:rFonts w:cs="David" w:hint="cs"/>
          <w:rtl/>
        </w:rPr>
      </w:pPr>
      <w:r w:rsidRPr="00185C7C">
        <w:rPr>
          <w:rFonts w:cs="David" w:hint="cs"/>
          <w:u w:val="single"/>
          <w:rtl/>
        </w:rPr>
        <w:t xml:space="preserve">יבינה זכאי </w:t>
      </w:r>
      <w:proofErr w:type="spellStart"/>
      <w:r w:rsidRPr="00185C7C">
        <w:rPr>
          <w:rFonts w:cs="David" w:hint="cs"/>
          <w:u w:val="single"/>
          <w:rtl/>
        </w:rPr>
        <w:t>בראונר</w:t>
      </w:r>
      <w:proofErr w:type="spellEnd"/>
      <w:r w:rsidRPr="00185C7C">
        <w:rPr>
          <w:rFonts w:cs="David" w:hint="cs"/>
          <w:u w:val="single"/>
          <w:rtl/>
        </w:rPr>
        <w:t>:</w:t>
      </w:r>
    </w:p>
    <w:p w14:paraId="4A3731CB" w14:textId="77777777" w:rsidR="006D4B2D" w:rsidRDefault="006D4B2D" w:rsidP="006D4B2D">
      <w:pPr>
        <w:bidi/>
        <w:jc w:val="both"/>
        <w:rPr>
          <w:rFonts w:cs="David" w:hint="cs"/>
          <w:rtl/>
        </w:rPr>
      </w:pPr>
    </w:p>
    <w:p w14:paraId="427E0BCE" w14:textId="77777777" w:rsidR="006D4B2D" w:rsidRDefault="006D4B2D" w:rsidP="006D4B2D">
      <w:pPr>
        <w:bidi/>
        <w:jc w:val="both"/>
        <w:rPr>
          <w:rFonts w:cs="David" w:hint="cs"/>
          <w:rtl/>
        </w:rPr>
      </w:pPr>
      <w:r>
        <w:rPr>
          <w:rFonts w:cs="David" w:hint="cs"/>
          <w:rtl/>
        </w:rPr>
        <w:tab/>
        <w:t>זו עמדה מקצועית- -</w:t>
      </w:r>
    </w:p>
    <w:p w14:paraId="7897B1E7" w14:textId="77777777" w:rsidR="006D4B2D" w:rsidRDefault="006D4B2D" w:rsidP="006D4B2D">
      <w:pPr>
        <w:bidi/>
        <w:jc w:val="both"/>
        <w:rPr>
          <w:rFonts w:cs="David" w:hint="cs"/>
          <w:rtl/>
        </w:rPr>
      </w:pPr>
    </w:p>
    <w:p w14:paraId="6E90E37A"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773A333" w14:textId="77777777" w:rsidR="006D4B2D" w:rsidRDefault="006D4B2D" w:rsidP="006D4B2D">
      <w:pPr>
        <w:bidi/>
        <w:jc w:val="both"/>
        <w:rPr>
          <w:rFonts w:cs="David" w:hint="cs"/>
          <w:u w:val="single"/>
          <w:rtl/>
        </w:rPr>
      </w:pPr>
    </w:p>
    <w:p w14:paraId="3A48BA50" w14:textId="77777777" w:rsidR="006D4B2D" w:rsidRDefault="006D4B2D" w:rsidP="006D4B2D">
      <w:pPr>
        <w:bidi/>
        <w:jc w:val="both"/>
        <w:rPr>
          <w:rFonts w:cs="David" w:hint="cs"/>
          <w:rtl/>
        </w:rPr>
      </w:pPr>
      <w:r>
        <w:rPr>
          <w:rFonts w:cs="David" w:hint="cs"/>
          <w:rtl/>
        </w:rPr>
        <w:tab/>
        <w:t>של מי? של משרד החינוך? כי אני קיבלתי עמדה מהשר, ושם זה לא נאמר, לכן אני שואל. אתם מבקשים כעמדה רשמית של משרד החינוך, שהיא עמדת השר? אני רוצה שהדברים יהיו לגמרי ברורים לפרוטוקול.</w:t>
      </w:r>
    </w:p>
    <w:p w14:paraId="1320604A" w14:textId="77777777" w:rsidR="006D4B2D" w:rsidRDefault="006D4B2D" w:rsidP="006D4B2D">
      <w:pPr>
        <w:bidi/>
        <w:jc w:val="both"/>
        <w:rPr>
          <w:rFonts w:cs="David" w:hint="cs"/>
          <w:rtl/>
        </w:rPr>
      </w:pPr>
    </w:p>
    <w:p w14:paraId="5C1AA676" w14:textId="77777777" w:rsidR="006D4B2D" w:rsidRDefault="006D4B2D" w:rsidP="006D4B2D">
      <w:pPr>
        <w:bidi/>
        <w:jc w:val="both"/>
        <w:rPr>
          <w:rFonts w:cs="David" w:hint="cs"/>
          <w:rtl/>
        </w:rPr>
      </w:pPr>
      <w:r w:rsidRPr="00185C7C">
        <w:rPr>
          <w:rFonts w:cs="David" w:hint="cs"/>
          <w:u w:val="single"/>
          <w:rtl/>
        </w:rPr>
        <w:t xml:space="preserve">יבינה זכאי </w:t>
      </w:r>
      <w:proofErr w:type="spellStart"/>
      <w:r w:rsidRPr="00185C7C">
        <w:rPr>
          <w:rFonts w:cs="David" w:hint="cs"/>
          <w:u w:val="single"/>
          <w:rtl/>
        </w:rPr>
        <w:t>בראונר</w:t>
      </w:r>
      <w:proofErr w:type="spellEnd"/>
      <w:r w:rsidRPr="00185C7C">
        <w:rPr>
          <w:rFonts w:cs="David" w:hint="cs"/>
          <w:u w:val="single"/>
          <w:rtl/>
        </w:rPr>
        <w:t>:</w:t>
      </w:r>
    </w:p>
    <w:p w14:paraId="0570E3D3" w14:textId="77777777" w:rsidR="006D4B2D" w:rsidRDefault="006D4B2D" w:rsidP="006D4B2D">
      <w:pPr>
        <w:bidi/>
        <w:jc w:val="both"/>
        <w:rPr>
          <w:rFonts w:cs="David" w:hint="cs"/>
          <w:rtl/>
        </w:rPr>
      </w:pPr>
    </w:p>
    <w:p w14:paraId="56E0B8CB" w14:textId="77777777" w:rsidR="006D4B2D" w:rsidRDefault="006D4B2D" w:rsidP="006D4B2D">
      <w:pPr>
        <w:bidi/>
        <w:jc w:val="both"/>
        <w:rPr>
          <w:rFonts w:cs="David" w:hint="cs"/>
          <w:rtl/>
        </w:rPr>
      </w:pPr>
      <w:r>
        <w:rPr>
          <w:rFonts w:cs="David" w:hint="cs"/>
          <w:rtl/>
        </w:rPr>
        <w:tab/>
        <w:t>קודם כל, אנחנו לא כאן עם החלטה ברורה של ועדת שרים, ולכן אנחנו בבעיה.</w:t>
      </w:r>
    </w:p>
    <w:p w14:paraId="061E24DB" w14:textId="77777777" w:rsidR="006D4B2D" w:rsidRDefault="006D4B2D" w:rsidP="006D4B2D">
      <w:pPr>
        <w:bidi/>
        <w:jc w:val="both"/>
        <w:rPr>
          <w:rFonts w:cs="David" w:hint="cs"/>
          <w:rtl/>
        </w:rPr>
      </w:pPr>
    </w:p>
    <w:p w14:paraId="4D78A89E"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8E9A50B" w14:textId="77777777" w:rsidR="006D4B2D" w:rsidRDefault="006D4B2D" w:rsidP="006D4B2D">
      <w:pPr>
        <w:bidi/>
        <w:jc w:val="both"/>
        <w:rPr>
          <w:rFonts w:cs="David" w:hint="cs"/>
          <w:u w:val="single"/>
          <w:rtl/>
        </w:rPr>
      </w:pPr>
    </w:p>
    <w:p w14:paraId="266D6333" w14:textId="77777777" w:rsidR="006D4B2D" w:rsidRDefault="006D4B2D" w:rsidP="006D4B2D">
      <w:pPr>
        <w:bidi/>
        <w:jc w:val="both"/>
        <w:rPr>
          <w:rFonts w:cs="David" w:hint="cs"/>
          <w:rtl/>
        </w:rPr>
      </w:pPr>
      <w:r>
        <w:rPr>
          <w:rFonts w:cs="David" w:hint="cs"/>
          <w:rtl/>
        </w:rPr>
        <w:tab/>
        <w:t>אני שואל, מה עמדת השר, לא עמדת ועדת השרים.</w:t>
      </w:r>
    </w:p>
    <w:p w14:paraId="4D836AF3" w14:textId="77777777" w:rsidR="006D4B2D" w:rsidRDefault="006D4B2D" w:rsidP="006D4B2D">
      <w:pPr>
        <w:bidi/>
        <w:jc w:val="both"/>
        <w:rPr>
          <w:rFonts w:cs="David" w:hint="cs"/>
          <w:rtl/>
        </w:rPr>
      </w:pPr>
    </w:p>
    <w:p w14:paraId="45AADACC" w14:textId="77777777" w:rsidR="006D4B2D" w:rsidRDefault="006D4B2D" w:rsidP="006D4B2D">
      <w:pPr>
        <w:bidi/>
        <w:jc w:val="both"/>
        <w:rPr>
          <w:rFonts w:cs="David" w:hint="cs"/>
          <w:rtl/>
        </w:rPr>
      </w:pPr>
      <w:r w:rsidRPr="00185C7C">
        <w:rPr>
          <w:rFonts w:cs="David" w:hint="cs"/>
          <w:u w:val="single"/>
          <w:rtl/>
        </w:rPr>
        <w:t xml:space="preserve">יבינה זכאי </w:t>
      </w:r>
      <w:proofErr w:type="spellStart"/>
      <w:r w:rsidRPr="00185C7C">
        <w:rPr>
          <w:rFonts w:cs="David" w:hint="cs"/>
          <w:u w:val="single"/>
          <w:rtl/>
        </w:rPr>
        <w:t>בראונר</w:t>
      </w:r>
      <w:proofErr w:type="spellEnd"/>
      <w:r w:rsidRPr="00185C7C">
        <w:rPr>
          <w:rFonts w:cs="David" w:hint="cs"/>
          <w:u w:val="single"/>
          <w:rtl/>
        </w:rPr>
        <w:t>:</w:t>
      </w:r>
    </w:p>
    <w:p w14:paraId="46989AE0" w14:textId="77777777" w:rsidR="006D4B2D" w:rsidRDefault="006D4B2D" w:rsidP="006D4B2D">
      <w:pPr>
        <w:bidi/>
        <w:jc w:val="both"/>
        <w:rPr>
          <w:rFonts w:cs="David" w:hint="cs"/>
          <w:rtl/>
        </w:rPr>
      </w:pPr>
    </w:p>
    <w:p w14:paraId="677A6A40" w14:textId="77777777" w:rsidR="006D4B2D" w:rsidRDefault="006D4B2D" w:rsidP="006D4B2D">
      <w:pPr>
        <w:bidi/>
        <w:jc w:val="both"/>
        <w:rPr>
          <w:rFonts w:cs="David" w:hint="cs"/>
          <w:rtl/>
        </w:rPr>
      </w:pPr>
      <w:r>
        <w:rPr>
          <w:rFonts w:cs="David" w:hint="cs"/>
          <w:rtl/>
        </w:rPr>
        <w:tab/>
        <w:t>מה שהוועדה תחליט, 12:00, 14:00, 15:00, 13:00, זה לשיקול דעתה של הוועדה. אנחנו רק אומרים שמניסיון צבור של שנים קודמות אנחנו יודעים לומר שברגע שהקלפיות נכנסים פנימה, תם יום הלימודים.</w:t>
      </w:r>
    </w:p>
    <w:p w14:paraId="5E4B0226" w14:textId="77777777" w:rsidR="006D4B2D" w:rsidRDefault="006D4B2D" w:rsidP="006D4B2D">
      <w:pPr>
        <w:bidi/>
        <w:jc w:val="both"/>
        <w:rPr>
          <w:rFonts w:cs="David" w:hint="cs"/>
          <w:rtl/>
        </w:rPr>
      </w:pPr>
    </w:p>
    <w:p w14:paraId="7E9E5108"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A9788F5" w14:textId="77777777" w:rsidR="006D4B2D" w:rsidRDefault="006D4B2D" w:rsidP="006D4B2D">
      <w:pPr>
        <w:bidi/>
        <w:jc w:val="both"/>
        <w:rPr>
          <w:rFonts w:cs="David" w:hint="cs"/>
          <w:u w:val="single"/>
          <w:rtl/>
        </w:rPr>
      </w:pPr>
    </w:p>
    <w:p w14:paraId="426DEBF5" w14:textId="77777777" w:rsidR="006D4B2D" w:rsidRDefault="006D4B2D" w:rsidP="006D4B2D">
      <w:pPr>
        <w:bidi/>
        <w:jc w:val="both"/>
        <w:rPr>
          <w:rFonts w:cs="David" w:hint="cs"/>
          <w:rtl/>
        </w:rPr>
      </w:pPr>
      <w:r>
        <w:rPr>
          <w:rFonts w:cs="David" w:hint="cs"/>
          <w:rtl/>
        </w:rPr>
        <w:tab/>
        <w:t>לי אין בעיה עם זה, יש לי רק שאלה, ואני שואל אותה ולא במקרה: זו עמדת השר או לא עמדת השר?</w:t>
      </w:r>
    </w:p>
    <w:p w14:paraId="0E01DE63" w14:textId="77777777" w:rsidR="006D4B2D" w:rsidRDefault="006D4B2D" w:rsidP="006D4B2D">
      <w:pPr>
        <w:bidi/>
        <w:jc w:val="both"/>
        <w:rPr>
          <w:rFonts w:cs="David" w:hint="cs"/>
          <w:rtl/>
        </w:rPr>
      </w:pPr>
    </w:p>
    <w:p w14:paraId="78BD4145" w14:textId="77777777" w:rsidR="006D4B2D" w:rsidRDefault="006D4B2D" w:rsidP="006D4B2D">
      <w:pPr>
        <w:bidi/>
        <w:jc w:val="both"/>
        <w:rPr>
          <w:rFonts w:cs="David" w:hint="cs"/>
          <w:rtl/>
        </w:rPr>
      </w:pPr>
      <w:r w:rsidRPr="00185C7C">
        <w:rPr>
          <w:rFonts w:cs="David" w:hint="cs"/>
          <w:u w:val="single"/>
          <w:rtl/>
        </w:rPr>
        <w:t xml:space="preserve">יבינה זכאי </w:t>
      </w:r>
      <w:proofErr w:type="spellStart"/>
      <w:r w:rsidRPr="00185C7C">
        <w:rPr>
          <w:rFonts w:cs="David" w:hint="cs"/>
          <w:u w:val="single"/>
          <w:rtl/>
        </w:rPr>
        <w:t>בראונר</w:t>
      </w:r>
      <w:proofErr w:type="spellEnd"/>
      <w:r w:rsidRPr="00185C7C">
        <w:rPr>
          <w:rFonts w:cs="David" w:hint="cs"/>
          <w:u w:val="single"/>
          <w:rtl/>
        </w:rPr>
        <w:t>:</w:t>
      </w:r>
    </w:p>
    <w:p w14:paraId="0F7DF4F2" w14:textId="77777777" w:rsidR="006D4B2D" w:rsidRDefault="006D4B2D" w:rsidP="006D4B2D">
      <w:pPr>
        <w:bidi/>
        <w:jc w:val="both"/>
        <w:rPr>
          <w:rFonts w:cs="David" w:hint="cs"/>
          <w:rtl/>
        </w:rPr>
      </w:pPr>
    </w:p>
    <w:p w14:paraId="6E2AAB92" w14:textId="77777777" w:rsidR="006D4B2D" w:rsidRDefault="006D4B2D" w:rsidP="006D4B2D">
      <w:pPr>
        <w:bidi/>
        <w:jc w:val="both"/>
        <w:rPr>
          <w:rFonts w:cs="David" w:hint="cs"/>
          <w:rtl/>
        </w:rPr>
      </w:pPr>
      <w:r>
        <w:rPr>
          <w:rFonts w:cs="David" w:hint="cs"/>
          <w:rtl/>
        </w:rPr>
        <w:tab/>
        <w:t xml:space="preserve">זו לא שאלה פשוטה מהסיבה שאין לנו עמדה של ועדת שרים לחקיקה. </w:t>
      </w:r>
    </w:p>
    <w:p w14:paraId="76050110" w14:textId="77777777" w:rsidR="006D4B2D" w:rsidRDefault="006D4B2D" w:rsidP="006D4B2D">
      <w:pPr>
        <w:bidi/>
        <w:jc w:val="both"/>
        <w:rPr>
          <w:rFonts w:cs="David" w:hint="cs"/>
          <w:rtl/>
        </w:rPr>
      </w:pPr>
    </w:p>
    <w:p w14:paraId="3906BAEC"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23DD02B" w14:textId="77777777" w:rsidR="006D4B2D" w:rsidRDefault="006D4B2D" w:rsidP="006D4B2D">
      <w:pPr>
        <w:bidi/>
        <w:jc w:val="both"/>
        <w:rPr>
          <w:rFonts w:cs="David" w:hint="cs"/>
          <w:u w:val="single"/>
          <w:rtl/>
        </w:rPr>
      </w:pPr>
    </w:p>
    <w:p w14:paraId="2867D2B2" w14:textId="77777777" w:rsidR="006D4B2D" w:rsidRDefault="006D4B2D" w:rsidP="006D4B2D">
      <w:pPr>
        <w:bidi/>
        <w:jc w:val="both"/>
        <w:rPr>
          <w:rFonts w:cs="David" w:hint="cs"/>
          <w:rtl/>
        </w:rPr>
      </w:pPr>
      <w:r>
        <w:rPr>
          <w:rFonts w:cs="David" w:hint="cs"/>
          <w:rtl/>
        </w:rPr>
        <w:tab/>
        <w:t>אני קיבלתי עמדת שר בכתב. אני שואל שאלה, ומבקש תשובה בכן ולא. מה שאת מבקשת זה עמדת השר?</w:t>
      </w:r>
    </w:p>
    <w:p w14:paraId="320ABEAC" w14:textId="77777777" w:rsidR="006D4B2D" w:rsidRDefault="006D4B2D" w:rsidP="006D4B2D">
      <w:pPr>
        <w:bidi/>
        <w:jc w:val="both"/>
        <w:rPr>
          <w:rFonts w:cs="David" w:hint="cs"/>
          <w:rtl/>
        </w:rPr>
      </w:pPr>
    </w:p>
    <w:p w14:paraId="61419550" w14:textId="77777777" w:rsidR="006D4B2D" w:rsidRDefault="006D4B2D" w:rsidP="006D4B2D">
      <w:pPr>
        <w:bidi/>
        <w:jc w:val="both"/>
        <w:rPr>
          <w:rFonts w:cs="David" w:hint="cs"/>
          <w:rtl/>
        </w:rPr>
      </w:pPr>
      <w:r w:rsidRPr="00185C7C">
        <w:rPr>
          <w:rFonts w:cs="David" w:hint="cs"/>
          <w:u w:val="single"/>
          <w:rtl/>
        </w:rPr>
        <w:t xml:space="preserve">יבינה זכאי </w:t>
      </w:r>
      <w:proofErr w:type="spellStart"/>
      <w:r w:rsidRPr="00185C7C">
        <w:rPr>
          <w:rFonts w:cs="David" w:hint="cs"/>
          <w:u w:val="single"/>
          <w:rtl/>
        </w:rPr>
        <w:t>בראונר</w:t>
      </w:r>
      <w:proofErr w:type="spellEnd"/>
      <w:r w:rsidRPr="00185C7C">
        <w:rPr>
          <w:rFonts w:cs="David" w:hint="cs"/>
          <w:u w:val="single"/>
          <w:rtl/>
        </w:rPr>
        <w:t>:</w:t>
      </w:r>
    </w:p>
    <w:p w14:paraId="2C0A0D2F" w14:textId="77777777" w:rsidR="006D4B2D" w:rsidRDefault="006D4B2D" w:rsidP="006D4B2D">
      <w:pPr>
        <w:bidi/>
        <w:jc w:val="both"/>
        <w:rPr>
          <w:rFonts w:cs="David" w:hint="cs"/>
          <w:rtl/>
        </w:rPr>
      </w:pPr>
    </w:p>
    <w:p w14:paraId="18A885DD" w14:textId="77777777" w:rsidR="006D4B2D" w:rsidRDefault="006D4B2D" w:rsidP="006D4B2D">
      <w:pPr>
        <w:bidi/>
        <w:jc w:val="both"/>
        <w:rPr>
          <w:rFonts w:cs="David" w:hint="cs"/>
          <w:rtl/>
        </w:rPr>
      </w:pPr>
      <w:r>
        <w:rPr>
          <w:rFonts w:cs="David" w:hint="cs"/>
          <w:rtl/>
        </w:rPr>
        <w:tab/>
        <w:t>עמדת השר, שיתקיימו לימודים סדירים בשעות הבוקר.</w:t>
      </w:r>
    </w:p>
    <w:p w14:paraId="14243532" w14:textId="77777777" w:rsidR="006D4B2D" w:rsidRDefault="006D4B2D" w:rsidP="006D4B2D">
      <w:pPr>
        <w:bidi/>
        <w:jc w:val="both"/>
        <w:rPr>
          <w:rFonts w:cs="David" w:hint="cs"/>
          <w:rtl/>
        </w:rPr>
      </w:pPr>
    </w:p>
    <w:p w14:paraId="4C1984B2"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0A049016" w14:textId="77777777" w:rsidR="006D4B2D" w:rsidRDefault="006D4B2D" w:rsidP="006D4B2D">
      <w:pPr>
        <w:bidi/>
        <w:jc w:val="both"/>
        <w:rPr>
          <w:rFonts w:cs="David" w:hint="cs"/>
          <w:u w:val="single"/>
          <w:rtl/>
        </w:rPr>
      </w:pPr>
    </w:p>
    <w:p w14:paraId="6C185349" w14:textId="77777777" w:rsidR="006D4B2D" w:rsidRDefault="006D4B2D" w:rsidP="006D4B2D">
      <w:pPr>
        <w:bidi/>
        <w:jc w:val="both"/>
        <w:rPr>
          <w:rFonts w:cs="David" w:hint="cs"/>
          <w:rtl/>
        </w:rPr>
      </w:pPr>
      <w:r>
        <w:rPr>
          <w:rFonts w:cs="David" w:hint="cs"/>
          <w:rtl/>
        </w:rPr>
        <w:tab/>
        <w:t xml:space="preserve">אני מצטער, אני לא אקבל את זה. את מציגה את זה על דעת השר או לא על דעתו? </w:t>
      </w:r>
    </w:p>
    <w:p w14:paraId="7C4019AB" w14:textId="77777777" w:rsidR="006D4B2D" w:rsidRDefault="006D4B2D" w:rsidP="006D4B2D">
      <w:pPr>
        <w:bidi/>
        <w:jc w:val="both"/>
        <w:rPr>
          <w:rFonts w:cs="David" w:hint="cs"/>
          <w:rtl/>
        </w:rPr>
      </w:pPr>
    </w:p>
    <w:p w14:paraId="4225A297" w14:textId="77777777" w:rsidR="006D4B2D" w:rsidRDefault="006D4B2D" w:rsidP="006D4B2D">
      <w:pPr>
        <w:bidi/>
        <w:jc w:val="both"/>
        <w:rPr>
          <w:rFonts w:cs="David" w:hint="cs"/>
          <w:rtl/>
        </w:rPr>
      </w:pPr>
      <w:r w:rsidRPr="0088726B">
        <w:rPr>
          <w:rFonts w:cs="David" w:hint="cs"/>
          <w:u w:val="single"/>
          <w:rtl/>
        </w:rPr>
        <w:t>ארבל אסטרחן:</w:t>
      </w:r>
    </w:p>
    <w:p w14:paraId="38DB633B" w14:textId="77777777" w:rsidR="006D4B2D" w:rsidRDefault="006D4B2D" w:rsidP="006D4B2D">
      <w:pPr>
        <w:bidi/>
        <w:jc w:val="both"/>
        <w:rPr>
          <w:rFonts w:cs="David" w:hint="cs"/>
          <w:rtl/>
        </w:rPr>
      </w:pPr>
    </w:p>
    <w:p w14:paraId="537AA93F" w14:textId="77777777" w:rsidR="006D4B2D" w:rsidRDefault="006D4B2D" w:rsidP="006D4B2D">
      <w:pPr>
        <w:bidi/>
        <w:jc w:val="both"/>
        <w:rPr>
          <w:rFonts w:cs="David" w:hint="cs"/>
          <w:rtl/>
        </w:rPr>
      </w:pPr>
      <w:r>
        <w:rPr>
          <w:rFonts w:cs="David" w:hint="cs"/>
          <w:rtl/>
        </w:rPr>
        <w:tab/>
        <w:t>זה בעצם כבר קיים כהסתייגות של חבר הכנסת- -</w:t>
      </w:r>
    </w:p>
    <w:p w14:paraId="23BBB56C" w14:textId="77777777" w:rsidR="006D4B2D" w:rsidRDefault="006D4B2D" w:rsidP="006D4B2D">
      <w:pPr>
        <w:bidi/>
        <w:jc w:val="both"/>
        <w:rPr>
          <w:rFonts w:cs="David" w:hint="cs"/>
          <w:rtl/>
        </w:rPr>
      </w:pPr>
    </w:p>
    <w:p w14:paraId="732BBA69"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6F9B479A" w14:textId="77777777" w:rsidR="006D4B2D" w:rsidRDefault="006D4B2D" w:rsidP="006D4B2D">
      <w:pPr>
        <w:bidi/>
        <w:jc w:val="both"/>
        <w:rPr>
          <w:rFonts w:cs="David" w:hint="cs"/>
          <w:u w:val="single"/>
          <w:rtl/>
        </w:rPr>
      </w:pPr>
    </w:p>
    <w:p w14:paraId="3316C9B8" w14:textId="77777777" w:rsidR="006D4B2D" w:rsidRDefault="006D4B2D" w:rsidP="006D4B2D">
      <w:pPr>
        <w:bidi/>
        <w:jc w:val="both"/>
        <w:rPr>
          <w:rFonts w:cs="David" w:hint="cs"/>
          <w:rtl/>
        </w:rPr>
      </w:pPr>
      <w:r>
        <w:rPr>
          <w:rFonts w:cs="David" w:hint="cs"/>
          <w:rtl/>
        </w:rPr>
        <w:tab/>
        <w:t>תודה, זה כבר ישנו כהסתייגות של חבר הכנסת רותם. לפיכך אנחנו נשאיר את זה כהסתייגות. אם היא תתקבל, אנחנו נקבל אותה.</w:t>
      </w:r>
    </w:p>
    <w:p w14:paraId="0C456B8B" w14:textId="77777777" w:rsidR="006D4B2D" w:rsidRDefault="006D4B2D" w:rsidP="006D4B2D">
      <w:pPr>
        <w:bidi/>
        <w:jc w:val="both"/>
        <w:rPr>
          <w:rFonts w:cs="David" w:hint="cs"/>
          <w:rtl/>
        </w:rPr>
      </w:pPr>
    </w:p>
    <w:p w14:paraId="5E3B62D9" w14:textId="77777777" w:rsidR="006D4B2D" w:rsidRDefault="006D4B2D" w:rsidP="006D4B2D">
      <w:pPr>
        <w:bidi/>
        <w:jc w:val="both"/>
        <w:rPr>
          <w:rFonts w:cs="David" w:hint="cs"/>
          <w:rtl/>
        </w:rPr>
      </w:pPr>
      <w:r>
        <w:rPr>
          <w:rFonts w:cs="David" w:hint="cs"/>
          <w:rtl/>
        </w:rPr>
        <w:tab/>
        <w:t>אני עובר להצבעה על סעיפי החוק. סעיף 1 לחוק מופיע בעמוד 1. מי בעד סעיף 1 לחוק? מי נגד?</w:t>
      </w:r>
    </w:p>
    <w:p w14:paraId="274C173E" w14:textId="77777777" w:rsidR="006D4B2D" w:rsidRDefault="006D4B2D" w:rsidP="006D4B2D">
      <w:pPr>
        <w:bidi/>
        <w:jc w:val="both"/>
        <w:rPr>
          <w:rFonts w:cs="David" w:hint="cs"/>
          <w:rtl/>
        </w:rPr>
      </w:pPr>
    </w:p>
    <w:p w14:paraId="2D247B65" w14:textId="77777777" w:rsidR="006D4B2D" w:rsidRPr="005A43FA" w:rsidRDefault="006D4B2D" w:rsidP="006D4B2D">
      <w:pPr>
        <w:bidi/>
        <w:jc w:val="center"/>
        <w:rPr>
          <w:rFonts w:cs="David" w:hint="cs"/>
          <w:b/>
          <w:bCs/>
          <w:rtl/>
        </w:rPr>
      </w:pPr>
      <w:r w:rsidRPr="005A43FA">
        <w:rPr>
          <w:rFonts w:cs="David" w:hint="cs"/>
          <w:b/>
          <w:bCs/>
          <w:rtl/>
        </w:rPr>
        <w:t>הצבעה</w:t>
      </w:r>
    </w:p>
    <w:p w14:paraId="6B9E8B4F" w14:textId="77777777" w:rsidR="006D4B2D" w:rsidRPr="005A43FA" w:rsidRDefault="006D4B2D" w:rsidP="006D4B2D">
      <w:pPr>
        <w:bidi/>
        <w:jc w:val="center"/>
        <w:rPr>
          <w:rFonts w:cs="David" w:hint="cs"/>
          <w:b/>
          <w:bCs/>
          <w:rtl/>
        </w:rPr>
      </w:pPr>
    </w:p>
    <w:p w14:paraId="3C5349B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6</w:t>
      </w:r>
    </w:p>
    <w:p w14:paraId="623EC5AB"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2</w:t>
      </w:r>
    </w:p>
    <w:p w14:paraId="1D321E12"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sidRPr="00E91772">
        <w:rPr>
          <w:rFonts w:cs="David" w:hint="cs"/>
          <w:rtl/>
        </w:rPr>
        <w:t xml:space="preserve"> אין</w:t>
      </w:r>
    </w:p>
    <w:p w14:paraId="26B85010" w14:textId="77777777" w:rsidR="006D4B2D" w:rsidRPr="00E91772" w:rsidRDefault="006D4B2D" w:rsidP="006D4B2D">
      <w:pPr>
        <w:bidi/>
        <w:jc w:val="center"/>
        <w:rPr>
          <w:rFonts w:cs="David" w:hint="cs"/>
          <w:rtl/>
        </w:rPr>
      </w:pPr>
      <w:r>
        <w:rPr>
          <w:rFonts w:cs="David" w:hint="cs"/>
          <w:rtl/>
        </w:rPr>
        <w:t>סעיף 1 התקבל כנוסח הוועדה</w:t>
      </w:r>
      <w:r w:rsidRPr="00E91772">
        <w:rPr>
          <w:rFonts w:cs="David" w:hint="cs"/>
          <w:rtl/>
        </w:rPr>
        <w:t>.</w:t>
      </w:r>
    </w:p>
    <w:p w14:paraId="07E44025" w14:textId="77777777" w:rsidR="006D4B2D" w:rsidRDefault="006D4B2D" w:rsidP="006D4B2D">
      <w:pPr>
        <w:bidi/>
        <w:jc w:val="both"/>
        <w:rPr>
          <w:rFonts w:cs="David" w:hint="cs"/>
          <w:rtl/>
        </w:rPr>
      </w:pPr>
    </w:p>
    <w:p w14:paraId="5A7D861C"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C8EC2A1" w14:textId="77777777" w:rsidR="006D4B2D" w:rsidRDefault="006D4B2D" w:rsidP="006D4B2D">
      <w:pPr>
        <w:bidi/>
        <w:jc w:val="both"/>
        <w:rPr>
          <w:rFonts w:cs="David" w:hint="cs"/>
          <w:rtl/>
        </w:rPr>
      </w:pPr>
    </w:p>
    <w:p w14:paraId="2BCD67E4" w14:textId="77777777" w:rsidR="006D4B2D" w:rsidRDefault="006D4B2D" w:rsidP="006D4B2D">
      <w:pPr>
        <w:bidi/>
        <w:jc w:val="both"/>
        <w:rPr>
          <w:rFonts w:cs="David" w:hint="cs"/>
          <w:u w:val="single"/>
          <w:rtl/>
        </w:rPr>
      </w:pPr>
      <w:r>
        <w:rPr>
          <w:rFonts w:cs="David" w:hint="cs"/>
          <w:rtl/>
        </w:rPr>
        <w:tab/>
        <w:t xml:space="preserve">בעד </w:t>
      </w:r>
      <w:r>
        <w:rPr>
          <w:rFonts w:cs="David"/>
          <w:rtl/>
        </w:rPr>
        <w:t>–</w:t>
      </w:r>
      <w:r>
        <w:rPr>
          <w:rFonts w:cs="David" w:hint="cs"/>
          <w:rtl/>
        </w:rPr>
        <w:t xml:space="preserve"> 6, נגד </w:t>
      </w:r>
      <w:r>
        <w:rPr>
          <w:rFonts w:cs="David"/>
          <w:rtl/>
        </w:rPr>
        <w:t>–</w:t>
      </w:r>
      <w:r>
        <w:rPr>
          <w:rFonts w:cs="David" w:hint="cs"/>
          <w:rtl/>
        </w:rPr>
        <w:t xml:space="preserve"> 2, נמנעים </w:t>
      </w:r>
      <w:r>
        <w:rPr>
          <w:rFonts w:cs="David"/>
          <w:rtl/>
        </w:rPr>
        <w:t>–</w:t>
      </w:r>
      <w:r>
        <w:rPr>
          <w:rFonts w:cs="David" w:hint="cs"/>
          <w:rtl/>
        </w:rPr>
        <w:t xml:space="preserve"> אין. לפיכך סעיף 1 התקבל כנוסח הוועדה.</w:t>
      </w:r>
      <w:r>
        <w:rPr>
          <w:rFonts w:cs="David" w:hint="cs"/>
          <w:u w:val="single"/>
          <w:rtl/>
        </w:rPr>
        <w:t xml:space="preserve"> </w:t>
      </w:r>
    </w:p>
    <w:p w14:paraId="021761A9" w14:textId="77777777" w:rsidR="006D4B2D" w:rsidRDefault="006D4B2D" w:rsidP="006D4B2D">
      <w:pPr>
        <w:bidi/>
        <w:jc w:val="both"/>
        <w:rPr>
          <w:rFonts w:cs="David" w:hint="cs"/>
          <w:u w:val="single"/>
          <w:rtl/>
        </w:rPr>
      </w:pPr>
    </w:p>
    <w:p w14:paraId="560A3CFA" w14:textId="77777777" w:rsidR="006D4B2D" w:rsidRDefault="006D4B2D" w:rsidP="006D4B2D">
      <w:pPr>
        <w:bidi/>
        <w:jc w:val="both"/>
        <w:rPr>
          <w:rFonts w:cs="David" w:hint="cs"/>
          <w:rtl/>
        </w:rPr>
      </w:pPr>
      <w:r>
        <w:rPr>
          <w:rFonts w:cs="David" w:hint="cs"/>
          <w:rtl/>
        </w:rPr>
        <w:tab/>
        <w:t xml:space="preserve">ארבל, אני צריך להצביע על שם החוק? </w:t>
      </w:r>
    </w:p>
    <w:p w14:paraId="61D21F95" w14:textId="77777777" w:rsidR="006D4B2D" w:rsidRDefault="006D4B2D" w:rsidP="006D4B2D">
      <w:pPr>
        <w:bidi/>
        <w:jc w:val="both"/>
        <w:rPr>
          <w:rFonts w:cs="David" w:hint="cs"/>
          <w:rtl/>
        </w:rPr>
      </w:pPr>
    </w:p>
    <w:p w14:paraId="55128306" w14:textId="77777777" w:rsidR="006D4B2D" w:rsidRDefault="006D4B2D" w:rsidP="006D4B2D">
      <w:pPr>
        <w:bidi/>
        <w:jc w:val="both"/>
        <w:rPr>
          <w:rFonts w:cs="David" w:hint="cs"/>
          <w:rtl/>
        </w:rPr>
      </w:pPr>
      <w:r w:rsidRPr="0088726B">
        <w:rPr>
          <w:rFonts w:cs="David" w:hint="cs"/>
          <w:u w:val="single"/>
          <w:rtl/>
        </w:rPr>
        <w:t>ארבל אסטרחן:</w:t>
      </w:r>
    </w:p>
    <w:p w14:paraId="42396C99" w14:textId="77777777" w:rsidR="006D4B2D" w:rsidRDefault="006D4B2D" w:rsidP="006D4B2D">
      <w:pPr>
        <w:bidi/>
        <w:jc w:val="both"/>
        <w:rPr>
          <w:rFonts w:cs="David" w:hint="cs"/>
          <w:rtl/>
        </w:rPr>
      </w:pPr>
    </w:p>
    <w:p w14:paraId="3008073E" w14:textId="77777777" w:rsidR="006D4B2D" w:rsidRDefault="006D4B2D" w:rsidP="006D4B2D">
      <w:pPr>
        <w:bidi/>
        <w:jc w:val="both"/>
        <w:rPr>
          <w:rFonts w:cs="David" w:hint="cs"/>
          <w:rtl/>
        </w:rPr>
      </w:pPr>
      <w:r>
        <w:rPr>
          <w:rFonts w:cs="David" w:hint="cs"/>
          <w:rtl/>
        </w:rPr>
        <w:tab/>
        <w:t>לא, כי שם החוק כבר קיים. זה רק המילה תיקון.</w:t>
      </w:r>
    </w:p>
    <w:p w14:paraId="3F0AB150" w14:textId="77777777" w:rsidR="006D4B2D" w:rsidRDefault="006D4B2D" w:rsidP="006D4B2D">
      <w:pPr>
        <w:bidi/>
        <w:jc w:val="both"/>
        <w:rPr>
          <w:rFonts w:cs="David" w:hint="cs"/>
          <w:rtl/>
        </w:rPr>
      </w:pPr>
    </w:p>
    <w:p w14:paraId="18411119"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339A70E" w14:textId="77777777" w:rsidR="006D4B2D" w:rsidRDefault="006D4B2D" w:rsidP="006D4B2D">
      <w:pPr>
        <w:bidi/>
        <w:jc w:val="both"/>
        <w:rPr>
          <w:rFonts w:cs="David" w:hint="cs"/>
          <w:u w:val="single"/>
          <w:rtl/>
        </w:rPr>
      </w:pPr>
    </w:p>
    <w:p w14:paraId="25CA75B1" w14:textId="77777777" w:rsidR="006D4B2D" w:rsidRDefault="006D4B2D" w:rsidP="006D4B2D">
      <w:pPr>
        <w:bidi/>
        <w:jc w:val="both"/>
        <w:rPr>
          <w:rFonts w:cs="David" w:hint="cs"/>
          <w:rtl/>
        </w:rPr>
      </w:pPr>
      <w:r>
        <w:rPr>
          <w:rFonts w:cs="David" w:hint="cs"/>
          <w:rtl/>
        </w:rPr>
        <w:tab/>
        <w:t xml:space="preserve">מי בעד סעיף 2, כפי שהוא מופיע בנוסח הוועדה? מי נגד? מי נמנע? חבר הכנסת </w:t>
      </w:r>
      <w:proofErr w:type="spellStart"/>
      <w:r>
        <w:rPr>
          <w:rFonts w:cs="David" w:hint="cs"/>
          <w:rtl/>
        </w:rPr>
        <w:t>שנלר</w:t>
      </w:r>
      <w:proofErr w:type="spellEnd"/>
      <w:r>
        <w:rPr>
          <w:rFonts w:cs="David" w:hint="cs"/>
          <w:rtl/>
        </w:rPr>
        <w:t>, אתה יכול להצביע.</w:t>
      </w:r>
    </w:p>
    <w:p w14:paraId="6311C437" w14:textId="77777777" w:rsidR="006D4B2D" w:rsidRDefault="006D4B2D" w:rsidP="006D4B2D">
      <w:pPr>
        <w:bidi/>
        <w:jc w:val="both"/>
        <w:rPr>
          <w:rFonts w:cs="David" w:hint="cs"/>
          <w:rtl/>
        </w:rPr>
      </w:pPr>
    </w:p>
    <w:p w14:paraId="3BA165AC" w14:textId="77777777" w:rsidR="006D4B2D" w:rsidRPr="005A43FA" w:rsidRDefault="006D4B2D" w:rsidP="006D4B2D">
      <w:pPr>
        <w:bidi/>
        <w:jc w:val="center"/>
        <w:rPr>
          <w:rFonts w:cs="David" w:hint="cs"/>
          <w:b/>
          <w:bCs/>
          <w:rtl/>
        </w:rPr>
      </w:pPr>
      <w:r w:rsidRPr="005A43FA">
        <w:rPr>
          <w:rFonts w:cs="David" w:hint="cs"/>
          <w:b/>
          <w:bCs/>
          <w:rtl/>
        </w:rPr>
        <w:t>הצבעה</w:t>
      </w:r>
    </w:p>
    <w:p w14:paraId="39C63C58" w14:textId="77777777" w:rsidR="006D4B2D" w:rsidRPr="005A43FA" w:rsidRDefault="006D4B2D" w:rsidP="006D4B2D">
      <w:pPr>
        <w:bidi/>
        <w:jc w:val="center"/>
        <w:rPr>
          <w:rFonts w:cs="David" w:hint="cs"/>
          <w:b/>
          <w:bCs/>
          <w:rtl/>
        </w:rPr>
      </w:pPr>
    </w:p>
    <w:p w14:paraId="0505D30A"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6</w:t>
      </w:r>
    </w:p>
    <w:p w14:paraId="4B7DDCA8"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2</w:t>
      </w:r>
    </w:p>
    <w:p w14:paraId="3686F173"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Pr>
          <w:rFonts w:cs="David" w:hint="cs"/>
          <w:rtl/>
        </w:rPr>
        <w:t xml:space="preserve"> 1</w:t>
      </w:r>
    </w:p>
    <w:p w14:paraId="71E98923" w14:textId="77777777" w:rsidR="006D4B2D" w:rsidRPr="00E91772" w:rsidRDefault="006D4B2D" w:rsidP="006D4B2D">
      <w:pPr>
        <w:bidi/>
        <w:jc w:val="center"/>
        <w:rPr>
          <w:rFonts w:cs="David" w:hint="cs"/>
          <w:rtl/>
        </w:rPr>
      </w:pPr>
      <w:r>
        <w:rPr>
          <w:rFonts w:cs="David" w:hint="cs"/>
          <w:rtl/>
        </w:rPr>
        <w:t>סעיף 2 התקבל כנוסח הוועדה</w:t>
      </w:r>
      <w:r w:rsidRPr="00E91772">
        <w:rPr>
          <w:rFonts w:cs="David" w:hint="cs"/>
          <w:rtl/>
        </w:rPr>
        <w:t>.</w:t>
      </w:r>
    </w:p>
    <w:p w14:paraId="273F050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7B13E41" w14:textId="77777777" w:rsidR="006D4B2D" w:rsidRDefault="006D4B2D" w:rsidP="006D4B2D">
      <w:pPr>
        <w:bidi/>
        <w:jc w:val="both"/>
        <w:rPr>
          <w:rFonts w:cs="David" w:hint="cs"/>
          <w:u w:val="single"/>
          <w:rtl/>
        </w:rPr>
      </w:pPr>
    </w:p>
    <w:p w14:paraId="25AE137D" w14:textId="77777777" w:rsidR="006D4B2D" w:rsidRPr="00E0459F"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6, נגד </w:t>
      </w:r>
      <w:r>
        <w:rPr>
          <w:rFonts w:cs="David"/>
          <w:rtl/>
        </w:rPr>
        <w:t>–</w:t>
      </w:r>
      <w:r>
        <w:rPr>
          <w:rFonts w:cs="David" w:hint="cs"/>
          <w:rtl/>
        </w:rPr>
        <w:t xml:space="preserve"> 2, נמנעים </w:t>
      </w:r>
      <w:r>
        <w:rPr>
          <w:rFonts w:cs="David"/>
          <w:rtl/>
        </w:rPr>
        <w:t>–</w:t>
      </w:r>
      <w:r>
        <w:rPr>
          <w:rFonts w:cs="David" w:hint="cs"/>
          <w:rtl/>
        </w:rPr>
        <w:t xml:space="preserve"> 1. סעיף 2 התקבל כנוסח הוועדה.</w:t>
      </w:r>
    </w:p>
    <w:p w14:paraId="222E6E04" w14:textId="77777777" w:rsidR="006D4B2D" w:rsidRDefault="006D4B2D" w:rsidP="006D4B2D">
      <w:pPr>
        <w:bidi/>
        <w:jc w:val="both"/>
        <w:rPr>
          <w:rFonts w:cs="David" w:hint="cs"/>
          <w:u w:val="single"/>
          <w:rtl/>
        </w:rPr>
      </w:pPr>
    </w:p>
    <w:p w14:paraId="6A3F4D7E" w14:textId="77777777" w:rsidR="006D4B2D" w:rsidRDefault="006D4B2D" w:rsidP="006D4B2D">
      <w:pPr>
        <w:bidi/>
        <w:jc w:val="both"/>
        <w:rPr>
          <w:rFonts w:cs="David" w:hint="cs"/>
          <w:rtl/>
        </w:rPr>
      </w:pPr>
      <w:r>
        <w:rPr>
          <w:rFonts w:cs="David" w:hint="cs"/>
          <w:rtl/>
        </w:rPr>
        <w:tab/>
        <w:t>מי בעד סעיף 3 כנוסח הוועדה? שימו לב שסעיף 3 הוא מעמוד 1 עד סעיף 4, שנמצא בעמוד 2 למטה. מי נגד? מי נמנע?</w:t>
      </w:r>
    </w:p>
    <w:p w14:paraId="198CC3E7" w14:textId="77777777" w:rsidR="006D4B2D" w:rsidRDefault="006D4B2D" w:rsidP="006D4B2D">
      <w:pPr>
        <w:bidi/>
        <w:jc w:val="both"/>
        <w:rPr>
          <w:rFonts w:cs="David" w:hint="cs"/>
          <w:rtl/>
        </w:rPr>
      </w:pPr>
    </w:p>
    <w:p w14:paraId="48442253" w14:textId="77777777" w:rsidR="006D4B2D" w:rsidRPr="005A43FA" w:rsidRDefault="006D4B2D" w:rsidP="006D4B2D">
      <w:pPr>
        <w:bidi/>
        <w:jc w:val="center"/>
        <w:rPr>
          <w:rFonts w:cs="David" w:hint="cs"/>
          <w:b/>
          <w:bCs/>
          <w:rtl/>
        </w:rPr>
      </w:pPr>
      <w:r w:rsidRPr="005A43FA">
        <w:rPr>
          <w:rFonts w:cs="David" w:hint="cs"/>
          <w:b/>
          <w:bCs/>
          <w:rtl/>
        </w:rPr>
        <w:t>הצבעה</w:t>
      </w:r>
    </w:p>
    <w:p w14:paraId="78E5A6D6" w14:textId="77777777" w:rsidR="006D4B2D" w:rsidRPr="005A43FA" w:rsidRDefault="006D4B2D" w:rsidP="006D4B2D">
      <w:pPr>
        <w:bidi/>
        <w:jc w:val="center"/>
        <w:rPr>
          <w:rFonts w:cs="David" w:hint="cs"/>
          <w:b/>
          <w:bCs/>
          <w:rtl/>
        </w:rPr>
      </w:pPr>
    </w:p>
    <w:p w14:paraId="1D3E5409"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6</w:t>
      </w:r>
    </w:p>
    <w:p w14:paraId="7B2A8D25"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2</w:t>
      </w:r>
    </w:p>
    <w:p w14:paraId="2A75C745"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Pr>
          <w:rFonts w:cs="David" w:hint="cs"/>
          <w:rtl/>
        </w:rPr>
        <w:t xml:space="preserve"> 1</w:t>
      </w:r>
    </w:p>
    <w:p w14:paraId="036A5B3E" w14:textId="77777777" w:rsidR="006D4B2D" w:rsidRPr="00E91772" w:rsidRDefault="006D4B2D" w:rsidP="006D4B2D">
      <w:pPr>
        <w:bidi/>
        <w:jc w:val="center"/>
        <w:rPr>
          <w:rFonts w:cs="David" w:hint="cs"/>
          <w:rtl/>
        </w:rPr>
      </w:pPr>
      <w:r>
        <w:rPr>
          <w:rFonts w:cs="David" w:hint="cs"/>
          <w:rtl/>
        </w:rPr>
        <w:t>סעיף 3 התקבל כנוסח הוועדה</w:t>
      </w:r>
      <w:r w:rsidRPr="00E91772">
        <w:rPr>
          <w:rFonts w:cs="David" w:hint="cs"/>
          <w:rtl/>
        </w:rPr>
        <w:t>.</w:t>
      </w:r>
    </w:p>
    <w:p w14:paraId="223AFD57"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4C15C5B3" w14:textId="77777777" w:rsidR="006D4B2D" w:rsidRDefault="006D4B2D" w:rsidP="006D4B2D">
      <w:pPr>
        <w:bidi/>
        <w:jc w:val="both"/>
        <w:rPr>
          <w:rFonts w:cs="David" w:hint="cs"/>
          <w:u w:val="single"/>
          <w:rtl/>
        </w:rPr>
      </w:pPr>
    </w:p>
    <w:p w14:paraId="7A4E4EB9" w14:textId="77777777" w:rsidR="006D4B2D" w:rsidRPr="00E0459F"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6, נגד </w:t>
      </w:r>
      <w:r>
        <w:rPr>
          <w:rFonts w:cs="David"/>
          <w:rtl/>
        </w:rPr>
        <w:t>–</w:t>
      </w:r>
      <w:r>
        <w:rPr>
          <w:rFonts w:cs="David" w:hint="cs"/>
          <w:rtl/>
        </w:rPr>
        <w:t xml:space="preserve"> 2, נמנעים </w:t>
      </w:r>
      <w:r>
        <w:rPr>
          <w:rFonts w:cs="David"/>
          <w:rtl/>
        </w:rPr>
        <w:t>–</w:t>
      </w:r>
      <w:r>
        <w:rPr>
          <w:rFonts w:cs="David" w:hint="cs"/>
          <w:rtl/>
        </w:rPr>
        <w:t xml:space="preserve"> 1. </w:t>
      </w:r>
    </w:p>
    <w:p w14:paraId="292F0239" w14:textId="77777777" w:rsidR="006D4B2D" w:rsidRDefault="006D4B2D" w:rsidP="006D4B2D">
      <w:pPr>
        <w:bidi/>
        <w:jc w:val="both"/>
        <w:rPr>
          <w:rFonts w:cs="David" w:hint="cs"/>
          <w:u w:val="single"/>
          <w:rtl/>
        </w:rPr>
      </w:pPr>
    </w:p>
    <w:p w14:paraId="0B7517A8" w14:textId="77777777" w:rsidR="006D4B2D" w:rsidRDefault="006D4B2D" w:rsidP="006D4B2D">
      <w:pPr>
        <w:bidi/>
        <w:jc w:val="both"/>
        <w:rPr>
          <w:rFonts w:cs="David" w:hint="cs"/>
          <w:rtl/>
        </w:rPr>
      </w:pPr>
      <w:r>
        <w:rPr>
          <w:rFonts w:cs="David" w:hint="cs"/>
          <w:rtl/>
        </w:rPr>
        <w:tab/>
        <w:t>סעיף 4, עמוד 2 למטה. מי בעד? מי נגד? מי נמנע?</w:t>
      </w:r>
    </w:p>
    <w:p w14:paraId="26193E6E" w14:textId="77777777" w:rsidR="006D4B2D" w:rsidRDefault="006D4B2D" w:rsidP="006D4B2D">
      <w:pPr>
        <w:bidi/>
        <w:jc w:val="both"/>
        <w:rPr>
          <w:rFonts w:cs="David" w:hint="cs"/>
          <w:rtl/>
        </w:rPr>
      </w:pPr>
    </w:p>
    <w:p w14:paraId="317CD6DB" w14:textId="77777777" w:rsidR="006D4B2D" w:rsidRPr="005A43FA" w:rsidRDefault="006D4B2D" w:rsidP="006D4B2D">
      <w:pPr>
        <w:bidi/>
        <w:jc w:val="center"/>
        <w:rPr>
          <w:rFonts w:cs="David" w:hint="cs"/>
          <w:b/>
          <w:bCs/>
          <w:rtl/>
        </w:rPr>
      </w:pPr>
      <w:r w:rsidRPr="005A43FA">
        <w:rPr>
          <w:rFonts w:cs="David" w:hint="cs"/>
          <w:b/>
          <w:bCs/>
          <w:rtl/>
        </w:rPr>
        <w:t>הצבעה</w:t>
      </w:r>
    </w:p>
    <w:p w14:paraId="1D4B61AF" w14:textId="77777777" w:rsidR="006D4B2D" w:rsidRPr="005A43FA" w:rsidRDefault="006D4B2D" w:rsidP="006D4B2D">
      <w:pPr>
        <w:bidi/>
        <w:jc w:val="center"/>
        <w:rPr>
          <w:rFonts w:cs="David" w:hint="cs"/>
          <w:b/>
          <w:bCs/>
          <w:rtl/>
        </w:rPr>
      </w:pPr>
    </w:p>
    <w:p w14:paraId="6FEF2D0B"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6</w:t>
      </w:r>
    </w:p>
    <w:p w14:paraId="45A00139"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2</w:t>
      </w:r>
    </w:p>
    <w:p w14:paraId="265BB5DC"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Pr>
          <w:rFonts w:cs="David" w:hint="cs"/>
          <w:rtl/>
        </w:rPr>
        <w:t xml:space="preserve"> 1</w:t>
      </w:r>
    </w:p>
    <w:p w14:paraId="275C7DB5" w14:textId="77777777" w:rsidR="006D4B2D" w:rsidRPr="00E91772" w:rsidRDefault="006D4B2D" w:rsidP="006D4B2D">
      <w:pPr>
        <w:bidi/>
        <w:jc w:val="center"/>
        <w:rPr>
          <w:rFonts w:cs="David" w:hint="cs"/>
          <w:rtl/>
        </w:rPr>
      </w:pPr>
      <w:r>
        <w:rPr>
          <w:rFonts w:cs="David" w:hint="cs"/>
          <w:rtl/>
        </w:rPr>
        <w:t>סעיף 4 התקבל כנוסח הוועדה</w:t>
      </w:r>
      <w:r w:rsidRPr="00E91772">
        <w:rPr>
          <w:rFonts w:cs="David" w:hint="cs"/>
          <w:rtl/>
        </w:rPr>
        <w:t>.</w:t>
      </w:r>
    </w:p>
    <w:p w14:paraId="224F58DB"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591083B4" w14:textId="77777777" w:rsidR="006D4B2D" w:rsidRDefault="006D4B2D" w:rsidP="006D4B2D">
      <w:pPr>
        <w:bidi/>
        <w:jc w:val="both"/>
        <w:rPr>
          <w:rFonts w:cs="David" w:hint="cs"/>
          <w:u w:val="single"/>
          <w:rtl/>
        </w:rPr>
      </w:pPr>
    </w:p>
    <w:p w14:paraId="6999686E"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6, נגד </w:t>
      </w:r>
      <w:r>
        <w:rPr>
          <w:rFonts w:cs="David"/>
          <w:rtl/>
        </w:rPr>
        <w:t>–</w:t>
      </w:r>
      <w:r>
        <w:rPr>
          <w:rFonts w:cs="David" w:hint="cs"/>
          <w:rtl/>
        </w:rPr>
        <w:t xml:space="preserve"> 2, נמנעים </w:t>
      </w:r>
      <w:r>
        <w:rPr>
          <w:rFonts w:cs="David"/>
          <w:rtl/>
        </w:rPr>
        <w:t>–</w:t>
      </w:r>
      <w:r>
        <w:rPr>
          <w:rFonts w:cs="David" w:hint="cs"/>
          <w:rtl/>
        </w:rPr>
        <w:t xml:space="preserve"> 1. </w:t>
      </w:r>
    </w:p>
    <w:p w14:paraId="3D482E36" w14:textId="77777777" w:rsidR="006D4B2D" w:rsidRDefault="006D4B2D" w:rsidP="006D4B2D">
      <w:pPr>
        <w:bidi/>
        <w:jc w:val="both"/>
        <w:rPr>
          <w:rFonts w:cs="David" w:hint="cs"/>
          <w:rtl/>
        </w:rPr>
      </w:pPr>
    </w:p>
    <w:p w14:paraId="152196D3" w14:textId="77777777" w:rsidR="006D4B2D" w:rsidRDefault="006D4B2D" w:rsidP="006D4B2D">
      <w:pPr>
        <w:bidi/>
        <w:jc w:val="both"/>
        <w:rPr>
          <w:rFonts w:cs="David" w:hint="cs"/>
          <w:rtl/>
        </w:rPr>
      </w:pPr>
      <w:r>
        <w:rPr>
          <w:rFonts w:cs="David" w:hint="cs"/>
          <w:rtl/>
        </w:rPr>
        <w:tab/>
        <w:t>סעיף 5 הוא מעמוד 3 ועד סוף החוק. מי בעד סעיף 5? מי נגד? מי נמנע?</w:t>
      </w:r>
    </w:p>
    <w:p w14:paraId="44A3E1E3" w14:textId="77777777" w:rsidR="006D4B2D" w:rsidRDefault="006D4B2D" w:rsidP="006D4B2D">
      <w:pPr>
        <w:bidi/>
        <w:jc w:val="both"/>
        <w:rPr>
          <w:rFonts w:cs="David" w:hint="cs"/>
          <w:rtl/>
        </w:rPr>
      </w:pPr>
    </w:p>
    <w:p w14:paraId="5E1D9502" w14:textId="77777777" w:rsidR="006D4B2D" w:rsidRPr="005A43FA" w:rsidRDefault="006D4B2D" w:rsidP="006D4B2D">
      <w:pPr>
        <w:bidi/>
        <w:jc w:val="center"/>
        <w:rPr>
          <w:rFonts w:cs="David" w:hint="cs"/>
          <w:b/>
          <w:bCs/>
          <w:rtl/>
        </w:rPr>
      </w:pPr>
      <w:r w:rsidRPr="005A43FA">
        <w:rPr>
          <w:rFonts w:cs="David" w:hint="cs"/>
          <w:b/>
          <w:bCs/>
          <w:rtl/>
        </w:rPr>
        <w:t>הצבעה</w:t>
      </w:r>
    </w:p>
    <w:p w14:paraId="2FEA5BDF" w14:textId="77777777" w:rsidR="006D4B2D" w:rsidRPr="005A43FA" w:rsidRDefault="006D4B2D" w:rsidP="006D4B2D">
      <w:pPr>
        <w:bidi/>
        <w:jc w:val="center"/>
        <w:rPr>
          <w:rFonts w:cs="David" w:hint="cs"/>
          <w:b/>
          <w:bCs/>
          <w:rtl/>
        </w:rPr>
      </w:pPr>
    </w:p>
    <w:p w14:paraId="4CD3544D"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7</w:t>
      </w:r>
    </w:p>
    <w:p w14:paraId="6255E317"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2</w:t>
      </w:r>
    </w:p>
    <w:p w14:paraId="13F5D063"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Pr>
          <w:rFonts w:cs="David" w:hint="cs"/>
          <w:rtl/>
        </w:rPr>
        <w:t xml:space="preserve"> אין</w:t>
      </w:r>
    </w:p>
    <w:p w14:paraId="58481013" w14:textId="77777777" w:rsidR="006D4B2D" w:rsidRPr="00E91772" w:rsidRDefault="006D4B2D" w:rsidP="006D4B2D">
      <w:pPr>
        <w:bidi/>
        <w:jc w:val="center"/>
        <w:rPr>
          <w:rFonts w:cs="David" w:hint="cs"/>
          <w:rtl/>
        </w:rPr>
      </w:pPr>
      <w:r>
        <w:rPr>
          <w:rFonts w:cs="David" w:hint="cs"/>
          <w:rtl/>
        </w:rPr>
        <w:t>סעיף 5 התקבל כנוסח הוועדה</w:t>
      </w:r>
      <w:r w:rsidRPr="00E91772">
        <w:rPr>
          <w:rFonts w:cs="David" w:hint="cs"/>
          <w:rtl/>
        </w:rPr>
        <w:t>.</w:t>
      </w:r>
    </w:p>
    <w:p w14:paraId="5F9D85E3"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9263F44" w14:textId="77777777" w:rsidR="006D4B2D" w:rsidRDefault="006D4B2D" w:rsidP="006D4B2D">
      <w:pPr>
        <w:bidi/>
        <w:jc w:val="both"/>
        <w:rPr>
          <w:rFonts w:cs="David" w:hint="cs"/>
          <w:u w:val="single"/>
          <w:rtl/>
        </w:rPr>
      </w:pPr>
    </w:p>
    <w:p w14:paraId="0B55D977"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7, נגד </w:t>
      </w:r>
      <w:r>
        <w:rPr>
          <w:rFonts w:cs="David"/>
          <w:rtl/>
        </w:rPr>
        <w:t>–</w:t>
      </w:r>
      <w:r>
        <w:rPr>
          <w:rFonts w:cs="David" w:hint="cs"/>
          <w:rtl/>
        </w:rPr>
        <w:t xml:space="preserve"> 2, נמנעים </w:t>
      </w:r>
      <w:r>
        <w:rPr>
          <w:rFonts w:cs="David"/>
          <w:rtl/>
        </w:rPr>
        <w:t>–</w:t>
      </w:r>
      <w:r>
        <w:rPr>
          <w:rFonts w:cs="David" w:hint="cs"/>
          <w:rtl/>
        </w:rPr>
        <w:t xml:space="preserve"> אין. אושר.</w:t>
      </w:r>
    </w:p>
    <w:p w14:paraId="778461D3" w14:textId="77777777" w:rsidR="006D4B2D" w:rsidRDefault="006D4B2D" w:rsidP="006D4B2D">
      <w:pPr>
        <w:bidi/>
        <w:jc w:val="both"/>
        <w:rPr>
          <w:rFonts w:cs="David" w:hint="cs"/>
          <w:rtl/>
        </w:rPr>
      </w:pPr>
    </w:p>
    <w:p w14:paraId="2CA9D350" w14:textId="77777777" w:rsidR="006D4B2D" w:rsidRDefault="006D4B2D" w:rsidP="006D4B2D">
      <w:pPr>
        <w:bidi/>
        <w:jc w:val="both"/>
        <w:rPr>
          <w:rFonts w:cs="David" w:hint="cs"/>
          <w:rtl/>
        </w:rPr>
      </w:pPr>
      <w:r>
        <w:rPr>
          <w:rFonts w:cs="David" w:hint="cs"/>
          <w:rtl/>
        </w:rPr>
        <w:tab/>
        <w:t xml:space="preserve">לפיכך החוק אושר להכנה לקריאה שנייה ושלישית. </w:t>
      </w:r>
    </w:p>
    <w:p w14:paraId="0A1C810D" w14:textId="77777777" w:rsidR="006D4B2D" w:rsidRDefault="006D4B2D" w:rsidP="006D4B2D">
      <w:pPr>
        <w:bidi/>
        <w:jc w:val="both"/>
        <w:rPr>
          <w:rFonts w:cs="David" w:hint="cs"/>
          <w:rtl/>
        </w:rPr>
      </w:pPr>
    </w:p>
    <w:p w14:paraId="028F932A" w14:textId="77777777" w:rsidR="006D4B2D" w:rsidRDefault="006D4B2D" w:rsidP="006D4B2D">
      <w:pPr>
        <w:bidi/>
        <w:jc w:val="both"/>
        <w:rPr>
          <w:rFonts w:cs="David" w:hint="cs"/>
          <w:u w:val="single"/>
          <w:rtl/>
        </w:rPr>
      </w:pPr>
      <w:r>
        <w:rPr>
          <w:rFonts w:cs="David" w:hint="cs"/>
          <w:u w:val="single"/>
          <w:rtl/>
        </w:rPr>
        <w:t>קריאה:</w:t>
      </w:r>
    </w:p>
    <w:p w14:paraId="590D51A7" w14:textId="77777777" w:rsidR="006D4B2D" w:rsidRDefault="006D4B2D" w:rsidP="006D4B2D">
      <w:pPr>
        <w:bidi/>
        <w:jc w:val="both"/>
        <w:rPr>
          <w:rFonts w:cs="David" w:hint="cs"/>
          <w:u w:val="single"/>
          <w:rtl/>
        </w:rPr>
      </w:pPr>
    </w:p>
    <w:p w14:paraId="6F0251A1" w14:textId="77777777" w:rsidR="006D4B2D" w:rsidRDefault="006D4B2D" w:rsidP="006D4B2D">
      <w:pPr>
        <w:bidi/>
        <w:jc w:val="both"/>
        <w:rPr>
          <w:rFonts w:cs="David" w:hint="cs"/>
          <w:rtl/>
        </w:rPr>
      </w:pPr>
      <w:r>
        <w:rPr>
          <w:rFonts w:cs="David" w:hint="cs"/>
          <w:rtl/>
        </w:rPr>
        <w:tab/>
        <w:t>אפשר לבקש רביזיה?</w:t>
      </w:r>
    </w:p>
    <w:p w14:paraId="470275CA" w14:textId="77777777" w:rsidR="006D4B2D" w:rsidRDefault="006D4B2D" w:rsidP="006D4B2D">
      <w:pPr>
        <w:bidi/>
        <w:jc w:val="both"/>
        <w:rPr>
          <w:rFonts w:cs="David" w:hint="cs"/>
          <w:rtl/>
        </w:rPr>
      </w:pPr>
    </w:p>
    <w:p w14:paraId="446D9A3A" w14:textId="77777777" w:rsidR="006D4B2D" w:rsidRPr="004A4C78"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3BC286BA" w14:textId="77777777" w:rsidR="006D4B2D" w:rsidRDefault="006D4B2D" w:rsidP="006D4B2D">
      <w:pPr>
        <w:bidi/>
        <w:jc w:val="both"/>
        <w:rPr>
          <w:rFonts w:cs="David" w:hint="cs"/>
          <w:rtl/>
        </w:rPr>
      </w:pPr>
    </w:p>
    <w:p w14:paraId="30B75760" w14:textId="77777777" w:rsidR="006D4B2D" w:rsidRDefault="006D4B2D" w:rsidP="006D4B2D">
      <w:pPr>
        <w:bidi/>
        <w:jc w:val="both"/>
        <w:rPr>
          <w:rFonts w:cs="David" w:hint="cs"/>
          <w:rtl/>
        </w:rPr>
      </w:pPr>
      <w:r>
        <w:rPr>
          <w:rFonts w:cs="David" w:hint="cs"/>
          <w:rtl/>
        </w:rPr>
        <w:tab/>
        <w:t xml:space="preserve">רבותיי, יש כאן בקשת רביזיה של חבר הכנסת אלדד. אני אאפשר שתי דקות התייעצות סיעתית. </w:t>
      </w:r>
    </w:p>
    <w:p w14:paraId="049FD47F" w14:textId="77777777" w:rsidR="006D4B2D" w:rsidRDefault="006D4B2D" w:rsidP="006D4B2D">
      <w:pPr>
        <w:bidi/>
        <w:jc w:val="both"/>
        <w:rPr>
          <w:rFonts w:cs="David" w:hint="cs"/>
          <w:rtl/>
        </w:rPr>
      </w:pPr>
    </w:p>
    <w:p w14:paraId="02A7BEB8" w14:textId="77777777" w:rsidR="006D4B2D" w:rsidRPr="00B16C23" w:rsidRDefault="006D4B2D" w:rsidP="006D4B2D">
      <w:pPr>
        <w:bidi/>
        <w:jc w:val="both"/>
        <w:rPr>
          <w:rFonts w:cs="David" w:hint="cs"/>
          <w:b/>
          <w:bCs/>
          <w:rtl/>
        </w:rPr>
      </w:pPr>
      <w:r w:rsidRPr="00B16C23">
        <w:rPr>
          <w:rFonts w:cs="David" w:hint="cs"/>
          <w:b/>
          <w:bCs/>
          <w:rtl/>
        </w:rPr>
        <w:t>(הפסקה)</w:t>
      </w:r>
    </w:p>
    <w:p w14:paraId="784C3D41" w14:textId="77777777" w:rsidR="006D4B2D" w:rsidRDefault="006D4B2D" w:rsidP="006D4B2D">
      <w:pPr>
        <w:bidi/>
        <w:jc w:val="both"/>
        <w:rPr>
          <w:rFonts w:cs="David" w:hint="cs"/>
          <w:rtl/>
        </w:rPr>
      </w:pPr>
    </w:p>
    <w:p w14:paraId="1FD6F176"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13F9F63D" w14:textId="77777777" w:rsidR="006D4B2D" w:rsidRDefault="006D4B2D" w:rsidP="006D4B2D">
      <w:pPr>
        <w:bidi/>
        <w:jc w:val="both"/>
        <w:rPr>
          <w:rFonts w:cs="David" w:hint="cs"/>
          <w:u w:val="single"/>
          <w:rtl/>
        </w:rPr>
      </w:pPr>
    </w:p>
    <w:p w14:paraId="776848BD" w14:textId="77777777" w:rsidR="006D4B2D" w:rsidRDefault="006D4B2D" w:rsidP="006D4B2D">
      <w:pPr>
        <w:bidi/>
        <w:jc w:val="both"/>
        <w:rPr>
          <w:rFonts w:cs="David" w:hint="cs"/>
          <w:rtl/>
        </w:rPr>
      </w:pPr>
      <w:r>
        <w:rPr>
          <w:rFonts w:cs="David" w:hint="cs"/>
          <w:rtl/>
        </w:rPr>
        <w:tab/>
        <w:t>אני מחדש את הישיבה, הסתיימה ההתייעצות הסיעתית. מי בעד בקשת הרביזיה של חבר הכנסת אלדד? מי נגד?</w:t>
      </w:r>
    </w:p>
    <w:p w14:paraId="76BB7EE8" w14:textId="77777777" w:rsidR="006D4B2D" w:rsidRDefault="006D4B2D" w:rsidP="006D4B2D">
      <w:pPr>
        <w:bidi/>
        <w:jc w:val="both"/>
        <w:rPr>
          <w:rFonts w:cs="David" w:hint="cs"/>
          <w:rtl/>
        </w:rPr>
      </w:pPr>
    </w:p>
    <w:p w14:paraId="12007B0D" w14:textId="77777777" w:rsidR="006D4B2D" w:rsidRPr="005A43FA" w:rsidRDefault="006D4B2D" w:rsidP="006D4B2D">
      <w:pPr>
        <w:bidi/>
        <w:jc w:val="center"/>
        <w:rPr>
          <w:rFonts w:cs="David" w:hint="cs"/>
          <w:b/>
          <w:bCs/>
          <w:rtl/>
        </w:rPr>
      </w:pPr>
      <w:r w:rsidRPr="005A43FA">
        <w:rPr>
          <w:rFonts w:cs="David" w:hint="cs"/>
          <w:b/>
          <w:bCs/>
          <w:rtl/>
        </w:rPr>
        <w:t>הצבעה</w:t>
      </w:r>
    </w:p>
    <w:p w14:paraId="377D6370" w14:textId="77777777" w:rsidR="006D4B2D" w:rsidRPr="005A43FA" w:rsidRDefault="006D4B2D" w:rsidP="006D4B2D">
      <w:pPr>
        <w:bidi/>
        <w:jc w:val="center"/>
        <w:rPr>
          <w:rFonts w:cs="David" w:hint="cs"/>
          <w:b/>
          <w:bCs/>
          <w:rtl/>
        </w:rPr>
      </w:pPr>
    </w:p>
    <w:p w14:paraId="605C7EA0" w14:textId="77777777" w:rsidR="006D4B2D" w:rsidRPr="00E91772" w:rsidRDefault="006D4B2D" w:rsidP="006D4B2D">
      <w:pPr>
        <w:bidi/>
        <w:jc w:val="center"/>
        <w:rPr>
          <w:rFonts w:cs="David" w:hint="cs"/>
          <w:rtl/>
        </w:rPr>
      </w:pPr>
      <w:r w:rsidRPr="00E91772">
        <w:rPr>
          <w:rFonts w:cs="David" w:hint="cs"/>
          <w:rtl/>
        </w:rPr>
        <w:t xml:space="preserve">בעד </w:t>
      </w:r>
      <w:r w:rsidRPr="00E91772">
        <w:rPr>
          <w:rFonts w:cs="David"/>
          <w:rtl/>
        </w:rPr>
        <w:t>–</w:t>
      </w:r>
      <w:r w:rsidRPr="00E91772">
        <w:rPr>
          <w:rFonts w:cs="David" w:hint="cs"/>
          <w:rtl/>
        </w:rPr>
        <w:t xml:space="preserve"> </w:t>
      </w:r>
      <w:r>
        <w:rPr>
          <w:rFonts w:cs="David" w:hint="cs"/>
          <w:rtl/>
        </w:rPr>
        <w:t>3</w:t>
      </w:r>
    </w:p>
    <w:p w14:paraId="5772B024" w14:textId="77777777" w:rsidR="006D4B2D" w:rsidRPr="00E91772" w:rsidRDefault="006D4B2D" w:rsidP="006D4B2D">
      <w:pPr>
        <w:bidi/>
        <w:jc w:val="center"/>
        <w:rPr>
          <w:rFonts w:cs="David" w:hint="cs"/>
          <w:rtl/>
        </w:rPr>
      </w:pPr>
      <w:r w:rsidRPr="00E91772">
        <w:rPr>
          <w:rFonts w:cs="David" w:hint="cs"/>
          <w:rtl/>
        </w:rPr>
        <w:t xml:space="preserve">נגד </w:t>
      </w:r>
      <w:r w:rsidRPr="00E91772">
        <w:rPr>
          <w:rFonts w:cs="David"/>
          <w:rtl/>
        </w:rPr>
        <w:t>–</w:t>
      </w:r>
      <w:r w:rsidRPr="00E91772">
        <w:rPr>
          <w:rFonts w:cs="David" w:hint="cs"/>
          <w:rtl/>
        </w:rPr>
        <w:t xml:space="preserve"> </w:t>
      </w:r>
      <w:r>
        <w:rPr>
          <w:rFonts w:cs="David" w:hint="cs"/>
          <w:rtl/>
        </w:rPr>
        <w:t>3</w:t>
      </w:r>
    </w:p>
    <w:p w14:paraId="65DC441F" w14:textId="77777777" w:rsidR="006D4B2D" w:rsidRPr="00E91772" w:rsidRDefault="006D4B2D" w:rsidP="006D4B2D">
      <w:pPr>
        <w:bidi/>
        <w:jc w:val="center"/>
        <w:rPr>
          <w:rFonts w:cs="David" w:hint="cs"/>
          <w:rtl/>
        </w:rPr>
      </w:pPr>
      <w:r w:rsidRPr="00E91772">
        <w:rPr>
          <w:rFonts w:cs="David" w:hint="cs"/>
          <w:rtl/>
        </w:rPr>
        <w:t xml:space="preserve">נמנעים </w:t>
      </w:r>
      <w:r w:rsidRPr="00E91772">
        <w:rPr>
          <w:rFonts w:cs="David"/>
          <w:rtl/>
        </w:rPr>
        <w:t>–</w:t>
      </w:r>
      <w:r>
        <w:rPr>
          <w:rFonts w:cs="David" w:hint="cs"/>
          <w:rtl/>
        </w:rPr>
        <w:t xml:space="preserve"> 1</w:t>
      </w:r>
    </w:p>
    <w:p w14:paraId="4E2E3A71" w14:textId="77777777" w:rsidR="006D4B2D" w:rsidRPr="00E91772" w:rsidRDefault="006D4B2D" w:rsidP="006D4B2D">
      <w:pPr>
        <w:bidi/>
        <w:jc w:val="center"/>
        <w:rPr>
          <w:rFonts w:cs="David" w:hint="cs"/>
          <w:rtl/>
        </w:rPr>
      </w:pPr>
      <w:r>
        <w:rPr>
          <w:rFonts w:cs="David" w:hint="cs"/>
          <w:rtl/>
        </w:rPr>
        <w:t>הרביזיה נדחתה</w:t>
      </w:r>
      <w:r w:rsidRPr="00E91772">
        <w:rPr>
          <w:rFonts w:cs="David" w:hint="cs"/>
          <w:rtl/>
        </w:rPr>
        <w:t>.</w:t>
      </w:r>
    </w:p>
    <w:p w14:paraId="5E84F171" w14:textId="77777777" w:rsidR="006D4B2D" w:rsidRDefault="006D4B2D" w:rsidP="006D4B2D">
      <w:pPr>
        <w:bidi/>
        <w:jc w:val="both"/>
        <w:rPr>
          <w:rFonts w:cs="David" w:hint="cs"/>
          <w:u w:val="single"/>
          <w:rtl/>
        </w:rPr>
      </w:pPr>
      <w:r w:rsidRPr="00B0783E">
        <w:rPr>
          <w:rFonts w:cs="David" w:hint="cs"/>
          <w:u w:val="single"/>
          <w:rtl/>
        </w:rPr>
        <w:t>היו</w:t>
      </w:r>
      <w:r w:rsidRPr="00B0783E">
        <w:rPr>
          <w:rFonts w:cs="David"/>
          <w:u w:val="single"/>
          <w:rtl/>
        </w:rPr>
        <w:t>"</w:t>
      </w:r>
      <w:r w:rsidRPr="00B0783E">
        <w:rPr>
          <w:rFonts w:cs="David" w:hint="cs"/>
          <w:u w:val="single"/>
          <w:rtl/>
        </w:rPr>
        <w:t xml:space="preserve">ר יריב </w:t>
      </w:r>
      <w:proofErr w:type="spellStart"/>
      <w:r w:rsidRPr="00B0783E">
        <w:rPr>
          <w:rFonts w:cs="David" w:hint="cs"/>
          <w:u w:val="single"/>
          <w:rtl/>
        </w:rPr>
        <w:t>לוין</w:t>
      </w:r>
      <w:proofErr w:type="spellEnd"/>
      <w:r w:rsidRPr="00B0783E">
        <w:rPr>
          <w:rFonts w:cs="David" w:hint="cs"/>
          <w:u w:val="single"/>
          <w:rtl/>
        </w:rPr>
        <w:t>:</w:t>
      </w:r>
    </w:p>
    <w:p w14:paraId="2D2F6793" w14:textId="77777777" w:rsidR="006D4B2D" w:rsidRDefault="006D4B2D" w:rsidP="006D4B2D">
      <w:pPr>
        <w:bidi/>
        <w:jc w:val="both"/>
        <w:rPr>
          <w:rFonts w:cs="David" w:hint="cs"/>
          <w:u w:val="single"/>
          <w:rtl/>
        </w:rPr>
      </w:pPr>
    </w:p>
    <w:p w14:paraId="0EA53EFB" w14:textId="77777777" w:rsidR="006D4B2D" w:rsidRDefault="006D4B2D" w:rsidP="006D4B2D">
      <w:pPr>
        <w:bidi/>
        <w:jc w:val="both"/>
        <w:rPr>
          <w:rFonts w:cs="David" w:hint="cs"/>
          <w:rtl/>
        </w:rPr>
      </w:pPr>
      <w:r>
        <w:rPr>
          <w:rFonts w:cs="David" w:hint="cs"/>
          <w:rtl/>
        </w:rPr>
        <w:tab/>
        <w:t xml:space="preserve">בעד </w:t>
      </w:r>
      <w:r>
        <w:rPr>
          <w:rFonts w:cs="David"/>
          <w:rtl/>
        </w:rPr>
        <w:t>–</w:t>
      </w:r>
      <w:r>
        <w:rPr>
          <w:rFonts w:cs="David" w:hint="cs"/>
          <w:rtl/>
        </w:rPr>
        <w:t xml:space="preserve"> 3, נגד </w:t>
      </w:r>
      <w:r>
        <w:rPr>
          <w:rFonts w:cs="David"/>
          <w:rtl/>
        </w:rPr>
        <w:t>–</w:t>
      </w:r>
      <w:r>
        <w:rPr>
          <w:rFonts w:cs="David" w:hint="cs"/>
          <w:rtl/>
        </w:rPr>
        <w:t xml:space="preserve"> 5, נמנעים </w:t>
      </w:r>
      <w:r>
        <w:rPr>
          <w:rFonts w:cs="David"/>
          <w:rtl/>
        </w:rPr>
        <w:t>–</w:t>
      </w:r>
      <w:r>
        <w:rPr>
          <w:rFonts w:cs="David" w:hint="cs"/>
          <w:rtl/>
        </w:rPr>
        <w:t xml:space="preserve"> 1. הרביזיה נדחתה.</w:t>
      </w:r>
    </w:p>
    <w:p w14:paraId="746DEF15" w14:textId="77777777" w:rsidR="006D4B2D" w:rsidRPr="00553029" w:rsidRDefault="006D4B2D" w:rsidP="006D4B2D">
      <w:pPr>
        <w:bidi/>
        <w:jc w:val="both"/>
        <w:rPr>
          <w:rFonts w:cs="David" w:hint="cs"/>
          <w:rtl/>
        </w:rPr>
      </w:pPr>
    </w:p>
    <w:p w14:paraId="3879F8E8" w14:textId="77777777" w:rsidR="006D4B2D" w:rsidRDefault="006D4B2D" w:rsidP="006D4B2D">
      <w:pPr>
        <w:bidi/>
        <w:jc w:val="both"/>
        <w:rPr>
          <w:rFonts w:cs="David" w:hint="cs"/>
          <w:rtl/>
        </w:rPr>
      </w:pPr>
      <w:r>
        <w:rPr>
          <w:rFonts w:cs="David" w:hint="cs"/>
          <w:rtl/>
        </w:rPr>
        <w:tab/>
        <w:t>רבותיי, אני מודה לכולם, החוק יונח היום, והמשך יבוא.</w:t>
      </w:r>
    </w:p>
    <w:p w14:paraId="3A4EB4EC" w14:textId="77777777" w:rsidR="006D4B2D" w:rsidRDefault="006D4B2D" w:rsidP="006D4B2D">
      <w:pPr>
        <w:bidi/>
        <w:jc w:val="both"/>
        <w:rPr>
          <w:rFonts w:cs="David" w:hint="cs"/>
          <w:rtl/>
        </w:rPr>
      </w:pPr>
    </w:p>
    <w:p w14:paraId="787F9700" w14:textId="77777777" w:rsidR="006D4B2D" w:rsidRDefault="006D4B2D" w:rsidP="006D4B2D">
      <w:pPr>
        <w:bidi/>
        <w:jc w:val="both"/>
        <w:rPr>
          <w:rFonts w:cs="David" w:hint="cs"/>
          <w:rtl/>
        </w:rPr>
      </w:pPr>
      <w:r>
        <w:rPr>
          <w:rFonts w:cs="David" w:hint="cs"/>
          <w:rtl/>
        </w:rPr>
        <w:tab/>
        <w:t>תודה רבה, הישיבה נעולה.</w:t>
      </w:r>
    </w:p>
    <w:p w14:paraId="51D0CFF6" w14:textId="77777777" w:rsidR="006D4B2D" w:rsidRDefault="006D4B2D" w:rsidP="006D4B2D">
      <w:pPr>
        <w:bidi/>
        <w:jc w:val="both"/>
        <w:rPr>
          <w:rFonts w:cs="David" w:hint="cs"/>
          <w:rtl/>
        </w:rPr>
      </w:pPr>
    </w:p>
    <w:p w14:paraId="52C6FF09" w14:textId="77777777" w:rsidR="006D4B2D" w:rsidRDefault="006D4B2D" w:rsidP="006D4B2D">
      <w:pPr>
        <w:bidi/>
        <w:jc w:val="both"/>
        <w:rPr>
          <w:rFonts w:cs="David" w:hint="cs"/>
          <w:rtl/>
        </w:rPr>
      </w:pPr>
    </w:p>
    <w:p w14:paraId="3732E0F9" w14:textId="77777777" w:rsidR="006D4B2D" w:rsidRPr="006D4B2D" w:rsidRDefault="006D4B2D" w:rsidP="006D4B2D">
      <w:pPr>
        <w:bidi/>
        <w:jc w:val="both"/>
        <w:rPr>
          <w:rFonts w:cs="David" w:hint="cs"/>
          <w:b/>
          <w:bCs/>
          <w:u w:val="single"/>
          <w:rtl/>
        </w:rPr>
      </w:pPr>
      <w:r w:rsidRPr="006D4B2D">
        <w:rPr>
          <w:rFonts w:cs="David" w:hint="cs"/>
          <w:b/>
          <w:bCs/>
          <w:u w:val="single"/>
          <w:rtl/>
        </w:rPr>
        <w:t>הישיבה ננעלה בשעה 08:45.</w:t>
      </w:r>
    </w:p>
    <w:p w14:paraId="35ED8F18" w14:textId="77777777" w:rsidR="006D4B2D" w:rsidRDefault="006D4B2D" w:rsidP="006D4B2D">
      <w:pPr>
        <w:bidi/>
        <w:jc w:val="both"/>
        <w:rPr>
          <w:rFonts w:cs="David" w:hint="cs"/>
          <w:rtl/>
        </w:rPr>
      </w:pPr>
    </w:p>
    <w:p w14:paraId="75974F00" w14:textId="77777777" w:rsidR="006D4B2D" w:rsidRPr="00A81BCE" w:rsidRDefault="006D4B2D" w:rsidP="006D4B2D">
      <w:pPr>
        <w:bidi/>
        <w:jc w:val="both"/>
        <w:rPr>
          <w:rFonts w:cs="David" w:hint="cs"/>
          <w:rtl/>
        </w:rPr>
      </w:pPr>
    </w:p>
    <w:p w14:paraId="48BEB78C" w14:textId="77777777" w:rsidR="006D4B2D" w:rsidRPr="00A81BCE" w:rsidRDefault="006D4B2D" w:rsidP="006D4B2D">
      <w:pPr>
        <w:bidi/>
        <w:jc w:val="both"/>
        <w:rPr>
          <w:rFonts w:cs="David" w:hint="cs"/>
          <w:rtl/>
        </w:rPr>
      </w:pPr>
    </w:p>
    <w:p w14:paraId="57945C23" w14:textId="77777777" w:rsidR="006D4B2D" w:rsidRDefault="006D4B2D" w:rsidP="006D4B2D">
      <w:pPr>
        <w:bidi/>
        <w:jc w:val="both"/>
        <w:rPr>
          <w:rFonts w:cs="David" w:hint="cs"/>
          <w:b/>
          <w:bCs/>
          <w:u w:val="single"/>
          <w:rtl/>
        </w:rPr>
      </w:pPr>
    </w:p>
    <w:p w14:paraId="719F823A" w14:textId="77777777" w:rsidR="006D4B2D" w:rsidRPr="00A81BCE" w:rsidRDefault="006D4B2D" w:rsidP="006D4B2D">
      <w:pPr>
        <w:bidi/>
        <w:jc w:val="both"/>
        <w:rPr>
          <w:rFonts w:cs="David" w:hint="cs"/>
          <w:rtl/>
        </w:rPr>
      </w:pPr>
      <w:r>
        <w:rPr>
          <w:rFonts w:cs="David" w:hint="cs"/>
          <w:rtl/>
        </w:rPr>
        <w:tab/>
      </w:r>
    </w:p>
    <w:p w14:paraId="0F53F145" w14:textId="77777777" w:rsidR="00552A80" w:rsidRPr="006D4B2D" w:rsidRDefault="00552A80" w:rsidP="006D4B2D">
      <w:pPr>
        <w:bidi/>
      </w:pPr>
    </w:p>
    <w:sectPr w:rsidR="00552A80" w:rsidRPr="006D4B2D" w:rsidSect="006D4B2D">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ECB3" w14:textId="77777777" w:rsidR="006D4B2D" w:rsidRDefault="006D4B2D">
      <w:r>
        <w:separator/>
      </w:r>
    </w:p>
  </w:endnote>
  <w:endnote w:type="continuationSeparator" w:id="0">
    <w:p w14:paraId="4A67DE27" w14:textId="77777777" w:rsidR="006D4B2D" w:rsidRDefault="006D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A3D5" w14:textId="77777777" w:rsidR="006D4B2D" w:rsidRDefault="006D4B2D">
      <w:r>
        <w:separator/>
      </w:r>
    </w:p>
  </w:footnote>
  <w:footnote w:type="continuationSeparator" w:id="0">
    <w:p w14:paraId="5B70FE14" w14:textId="77777777" w:rsidR="006D4B2D" w:rsidRDefault="006D4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891AF" w14:textId="77777777" w:rsidR="006D4B2D" w:rsidRDefault="006D4B2D" w:rsidP="006D4B2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DD9D983" w14:textId="77777777" w:rsidR="006D4B2D" w:rsidRDefault="006D4B2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34A" w14:textId="77777777" w:rsidR="006D4B2D" w:rsidRDefault="006D4B2D" w:rsidP="006D4B2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19</w:t>
    </w:r>
    <w:r>
      <w:rPr>
        <w:rStyle w:val="PageNumber"/>
        <w:rFonts w:cs="David"/>
        <w:szCs w:val="24"/>
      </w:rPr>
      <w:fldChar w:fldCharType="end"/>
    </w:r>
  </w:p>
  <w:p w14:paraId="568B7540" w14:textId="77777777" w:rsidR="006D4B2D" w:rsidRDefault="006D4B2D" w:rsidP="006D4B2D">
    <w:pPr>
      <w:pStyle w:val="Header"/>
      <w:ind w:right="360"/>
      <w:rPr>
        <w:rFonts w:cs="David" w:hint="cs"/>
        <w:sz w:val="24"/>
        <w:szCs w:val="24"/>
        <w:rtl/>
      </w:rPr>
    </w:pPr>
    <w:r w:rsidRPr="00DA2403">
      <w:rPr>
        <w:rFonts w:cs="David" w:hint="cs"/>
        <w:sz w:val="24"/>
        <w:szCs w:val="24"/>
        <w:rtl/>
      </w:rPr>
      <w:t xml:space="preserve">ועדה משותפת של ועדת החוקה, חוק ומשפט וועדת הכנסת להצעת חוק סדרי השלטון והמשפט </w:t>
    </w:r>
  </w:p>
  <w:p w14:paraId="3F1DEA26" w14:textId="77777777" w:rsidR="006D4B2D" w:rsidRPr="00DA2403" w:rsidRDefault="006D4B2D" w:rsidP="006D4B2D">
    <w:pPr>
      <w:pStyle w:val="Header"/>
      <w:ind w:right="360"/>
      <w:rPr>
        <w:rFonts w:cs="David" w:hint="cs"/>
        <w:sz w:val="24"/>
        <w:szCs w:val="24"/>
        <w:rtl/>
      </w:rPr>
    </w:pPr>
    <w:r>
      <w:rPr>
        <w:rFonts w:cs="David" w:hint="cs"/>
        <w:sz w:val="24"/>
        <w:szCs w:val="24"/>
        <w:rtl/>
      </w:rPr>
      <w:t>(משאל עם)</w:t>
    </w:r>
  </w:p>
  <w:p w14:paraId="79AC7BBC" w14:textId="77777777" w:rsidR="006D4B2D" w:rsidRDefault="006D4B2D" w:rsidP="006D4B2D">
    <w:pPr>
      <w:pStyle w:val="Header"/>
      <w:ind w:right="360"/>
      <w:rPr>
        <w:rFonts w:cs="David" w:hint="cs"/>
        <w:sz w:val="24"/>
        <w:szCs w:val="24"/>
        <w:rtl/>
      </w:rPr>
    </w:pPr>
    <w:r>
      <w:rPr>
        <w:rFonts w:cs="David" w:hint="cs"/>
        <w:sz w:val="24"/>
        <w:szCs w:val="24"/>
        <w:rtl/>
      </w:rPr>
      <w:t>14.7.10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20C1"/>
    <w:multiLevelType w:val="hybridMultilevel"/>
    <w:tmpl w:val="1EC0F952"/>
    <w:lvl w:ilvl="0" w:tplc="037E764E">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355734152">
    <w:abstractNumId w:val="1"/>
  </w:num>
  <w:num w:numId="2" w16cid:durableId="65001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68331פרוטוקול_ישיבת_ועדה.doc"/>
    <w:docVar w:name="StartMode" w:val="3"/>
  </w:docVars>
  <w:rsids>
    <w:rsidRoot w:val="00976318"/>
    <w:rsid w:val="004E581C"/>
    <w:rsid w:val="00552A80"/>
    <w:rsid w:val="006D4B2D"/>
    <w:rsid w:val="00965806"/>
    <w:rsid w:val="00976318"/>
    <w:rsid w:val="00A51E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6EAE1C"/>
  <w15:chartTrackingRefBased/>
  <w15:docId w15:val="{0CD7D6A4-9BD5-4E35-AB65-94E7E049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4B2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D4B2D"/>
    <w:rPr>
      <w:rFonts w:cs="Miriam"/>
      <w:lang w:bidi="he-IL"/>
    </w:rPr>
  </w:style>
  <w:style w:type="paragraph" w:styleId="Footer">
    <w:name w:val="footer"/>
    <w:basedOn w:val="Normal"/>
    <w:rsid w:val="006D4B2D"/>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2918</Words>
  <Characters>16638</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