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6BE3A" w14:textId="77777777" w:rsidR="007E3317" w:rsidRPr="007E3317" w:rsidRDefault="007E3317" w:rsidP="007E3317">
      <w:pPr>
        <w:bidi/>
        <w:jc w:val="both"/>
        <w:rPr>
          <w:rFonts w:cs="David" w:hint="cs"/>
          <w:b/>
          <w:bCs/>
          <w:rtl/>
        </w:rPr>
      </w:pPr>
      <w:r w:rsidRPr="007E3317">
        <w:rPr>
          <w:rFonts w:cs="David" w:hint="cs"/>
          <w:b/>
          <w:bCs/>
          <w:rtl/>
        </w:rPr>
        <w:t>ה</w:t>
      </w:r>
      <w:r w:rsidRPr="007E3317">
        <w:rPr>
          <w:rFonts w:cs="David"/>
          <w:b/>
          <w:bCs/>
          <w:rtl/>
        </w:rPr>
        <w:t xml:space="preserve">כנסת </w:t>
      </w:r>
      <w:r w:rsidRPr="007E3317">
        <w:rPr>
          <w:rFonts w:cs="David" w:hint="cs"/>
          <w:b/>
          <w:bCs/>
          <w:rtl/>
        </w:rPr>
        <w:t>השמונה-עשרה</w:t>
      </w:r>
      <w:r w:rsidRPr="007E3317">
        <w:rPr>
          <w:rFonts w:cs="David" w:hint="cs"/>
          <w:b/>
          <w:bCs/>
          <w:rtl/>
        </w:rPr>
        <w:tab/>
        <w:t xml:space="preserve">                                                                 נוסח לא מתוקן              </w:t>
      </w:r>
    </w:p>
    <w:p w14:paraId="5B3C8BBD" w14:textId="77777777" w:rsidR="007E3317" w:rsidRPr="007E3317" w:rsidRDefault="007E3317" w:rsidP="007E3317">
      <w:pPr>
        <w:bidi/>
        <w:jc w:val="both"/>
        <w:outlineLvl w:val="0"/>
        <w:rPr>
          <w:rFonts w:cs="David" w:hint="cs"/>
          <w:b/>
          <w:bCs/>
          <w:rtl/>
        </w:rPr>
      </w:pPr>
      <w:r w:rsidRPr="007E3317">
        <w:rPr>
          <w:rFonts w:cs="David" w:hint="cs"/>
          <w:b/>
          <w:bCs/>
          <w:rtl/>
        </w:rPr>
        <w:t xml:space="preserve">מושב </w:t>
      </w:r>
      <w:r>
        <w:rPr>
          <w:rFonts w:cs="David" w:hint="cs"/>
          <w:b/>
          <w:bCs/>
          <w:rtl/>
        </w:rPr>
        <w:t>שני</w:t>
      </w:r>
      <w:r w:rsidRPr="007E3317">
        <w:rPr>
          <w:rFonts w:cs="David" w:hint="cs"/>
          <w:b/>
          <w:bCs/>
          <w:rtl/>
        </w:rPr>
        <w:tab/>
      </w:r>
      <w:r w:rsidRPr="007E3317">
        <w:rPr>
          <w:rFonts w:cs="David" w:hint="cs"/>
          <w:b/>
          <w:bCs/>
          <w:rtl/>
        </w:rPr>
        <w:tab/>
      </w:r>
      <w:r w:rsidRPr="007E3317">
        <w:rPr>
          <w:rFonts w:cs="David" w:hint="cs"/>
          <w:b/>
          <w:bCs/>
          <w:rtl/>
        </w:rPr>
        <w:tab/>
      </w:r>
      <w:r w:rsidRPr="007E3317">
        <w:rPr>
          <w:rFonts w:cs="David" w:hint="cs"/>
          <w:b/>
          <w:bCs/>
          <w:rtl/>
        </w:rPr>
        <w:tab/>
      </w:r>
      <w:r w:rsidRPr="007E3317">
        <w:rPr>
          <w:rFonts w:cs="David" w:hint="cs"/>
          <w:b/>
          <w:bCs/>
          <w:rtl/>
        </w:rPr>
        <w:tab/>
      </w:r>
      <w:r w:rsidRPr="007E3317">
        <w:rPr>
          <w:rFonts w:cs="David" w:hint="cs"/>
          <w:b/>
          <w:bCs/>
          <w:rtl/>
        </w:rPr>
        <w:tab/>
      </w:r>
      <w:r w:rsidRPr="007E3317">
        <w:rPr>
          <w:rFonts w:cs="David"/>
          <w:b/>
          <w:bCs/>
          <w:rtl/>
        </w:rPr>
        <w:tab/>
      </w:r>
      <w:r w:rsidRPr="007E3317">
        <w:rPr>
          <w:rFonts w:cs="David" w:hint="cs"/>
          <w:b/>
          <w:bCs/>
          <w:rtl/>
        </w:rPr>
        <w:t xml:space="preserve">         </w:t>
      </w:r>
    </w:p>
    <w:p w14:paraId="3CC9B53E" w14:textId="77777777" w:rsidR="007E3317" w:rsidRPr="007E3317" w:rsidRDefault="007E3317" w:rsidP="007E3317">
      <w:pPr>
        <w:bidi/>
        <w:jc w:val="both"/>
        <w:rPr>
          <w:rFonts w:cs="David"/>
          <w:b/>
          <w:bCs/>
          <w:rtl/>
        </w:rPr>
      </w:pPr>
    </w:p>
    <w:p w14:paraId="213ACE5D" w14:textId="77777777" w:rsidR="007E3317" w:rsidRPr="007E3317" w:rsidRDefault="007E3317" w:rsidP="007E3317">
      <w:pPr>
        <w:bidi/>
        <w:jc w:val="both"/>
        <w:outlineLvl w:val="0"/>
        <w:rPr>
          <w:rFonts w:cs="David" w:hint="cs"/>
          <w:b/>
          <w:bCs/>
          <w:rtl/>
        </w:rPr>
      </w:pPr>
    </w:p>
    <w:p w14:paraId="680B7A28" w14:textId="77777777" w:rsidR="007E3317" w:rsidRPr="007E3317" w:rsidRDefault="007E3317" w:rsidP="007E3317">
      <w:pPr>
        <w:bidi/>
        <w:jc w:val="both"/>
        <w:outlineLvl w:val="0"/>
        <w:rPr>
          <w:rFonts w:cs="David" w:hint="cs"/>
          <w:b/>
          <w:bCs/>
          <w:rtl/>
        </w:rPr>
      </w:pPr>
    </w:p>
    <w:p w14:paraId="1B5A4F76" w14:textId="77777777" w:rsidR="007E3317" w:rsidRPr="007E3317" w:rsidRDefault="007E3317" w:rsidP="007E3317">
      <w:pPr>
        <w:bidi/>
        <w:jc w:val="both"/>
        <w:outlineLvl w:val="0"/>
        <w:rPr>
          <w:rFonts w:cs="David" w:hint="cs"/>
          <w:b/>
          <w:bCs/>
          <w:rtl/>
        </w:rPr>
      </w:pPr>
    </w:p>
    <w:p w14:paraId="72A7302A" w14:textId="77777777" w:rsidR="007E3317" w:rsidRPr="007E3317" w:rsidRDefault="007E3317" w:rsidP="007E3317">
      <w:pPr>
        <w:bidi/>
        <w:jc w:val="center"/>
        <w:outlineLvl w:val="0"/>
        <w:rPr>
          <w:rFonts w:cs="David" w:hint="cs"/>
          <w:b/>
          <w:bCs/>
          <w:rtl/>
        </w:rPr>
      </w:pPr>
      <w:r w:rsidRPr="007E3317">
        <w:rPr>
          <w:rFonts w:cs="David"/>
          <w:b/>
          <w:bCs/>
          <w:rtl/>
        </w:rPr>
        <w:t>פרוטוקול מס'</w:t>
      </w:r>
      <w:r w:rsidRPr="007E3317">
        <w:rPr>
          <w:rFonts w:cs="David" w:hint="cs"/>
          <w:b/>
          <w:bCs/>
          <w:rtl/>
        </w:rPr>
        <w:t xml:space="preserve"> 60</w:t>
      </w:r>
    </w:p>
    <w:p w14:paraId="12EFB458" w14:textId="77777777" w:rsidR="007E3317" w:rsidRPr="007E3317" w:rsidRDefault="007E3317" w:rsidP="007E3317">
      <w:pPr>
        <w:bidi/>
        <w:jc w:val="center"/>
        <w:outlineLvl w:val="0"/>
        <w:rPr>
          <w:rFonts w:cs="David" w:hint="cs"/>
          <w:b/>
          <w:bCs/>
          <w:rtl/>
        </w:rPr>
      </w:pPr>
      <w:r w:rsidRPr="007E3317">
        <w:rPr>
          <w:rFonts w:cs="David"/>
          <w:b/>
          <w:bCs/>
          <w:rtl/>
        </w:rPr>
        <w:t>מישיב</w:t>
      </w:r>
      <w:r w:rsidRPr="007E3317">
        <w:rPr>
          <w:rFonts w:cs="David" w:hint="cs"/>
          <w:b/>
          <w:bCs/>
          <w:rtl/>
        </w:rPr>
        <w:t>ת ועדת הכנסת</w:t>
      </w:r>
    </w:p>
    <w:p w14:paraId="10E65BD4" w14:textId="77777777" w:rsidR="007E3317" w:rsidRPr="007E3317" w:rsidRDefault="007E3317" w:rsidP="007E3317">
      <w:pPr>
        <w:bidi/>
        <w:jc w:val="center"/>
        <w:rPr>
          <w:rFonts w:cs="David"/>
          <w:b/>
          <w:bCs/>
          <w:u w:val="single"/>
          <w:rtl/>
        </w:rPr>
      </w:pPr>
      <w:r w:rsidRPr="007E3317">
        <w:rPr>
          <w:rFonts w:cs="David" w:hint="cs"/>
          <w:b/>
          <w:bCs/>
          <w:u w:val="single"/>
          <w:rtl/>
        </w:rPr>
        <w:t xml:space="preserve">יום שני י"ח בטבת </w:t>
      </w:r>
      <w:proofErr w:type="spellStart"/>
      <w:r w:rsidRPr="007E3317">
        <w:rPr>
          <w:rFonts w:cs="David" w:hint="cs"/>
          <w:b/>
          <w:bCs/>
          <w:u w:val="single"/>
          <w:rtl/>
        </w:rPr>
        <w:t>התש"ע</w:t>
      </w:r>
      <w:proofErr w:type="spellEnd"/>
      <w:r w:rsidRPr="007E3317">
        <w:rPr>
          <w:rFonts w:cs="David" w:hint="cs"/>
          <w:b/>
          <w:bCs/>
          <w:u w:val="single"/>
          <w:rtl/>
        </w:rPr>
        <w:t xml:space="preserve"> (4 בינואר 2010), שעה 10:00</w:t>
      </w:r>
    </w:p>
    <w:p w14:paraId="705D8EE8" w14:textId="77777777" w:rsidR="007E3317" w:rsidRPr="007E3317" w:rsidRDefault="007E3317" w:rsidP="007E3317">
      <w:pPr>
        <w:bidi/>
        <w:jc w:val="both"/>
        <w:rPr>
          <w:rFonts w:cs="David"/>
          <w:b/>
          <w:bCs/>
          <w:u w:val="single"/>
          <w:rtl/>
        </w:rPr>
      </w:pPr>
    </w:p>
    <w:p w14:paraId="504051A4" w14:textId="77777777" w:rsidR="007E3317" w:rsidRPr="007E3317" w:rsidRDefault="007E3317" w:rsidP="007E3317">
      <w:pPr>
        <w:bidi/>
        <w:jc w:val="both"/>
        <w:rPr>
          <w:rFonts w:cs="David" w:hint="cs"/>
          <w:b/>
          <w:bCs/>
          <w:u w:val="single"/>
          <w:rtl/>
        </w:rPr>
      </w:pPr>
    </w:p>
    <w:p w14:paraId="4E88E80E" w14:textId="77777777" w:rsidR="007E3317" w:rsidRPr="007E3317" w:rsidRDefault="007E3317" w:rsidP="007E3317">
      <w:pPr>
        <w:bidi/>
        <w:jc w:val="both"/>
        <w:rPr>
          <w:rFonts w:cs="David" w:hint="cs"/>
          <w:b/>
          <w:bCs/>
          <w:u w:val="single"/>
          <w:rtl/>
        </w:rPr>
      </w:pPr>
    </w:p>
    <w:p w14:paraId="753B3501" w14:textId="77777777" w:rsidR="007E3317" w:rsidRPr="007E3317" w:rsidRDefault="007E3317" w:rsidP="007E3317">
      <w:pPr>
        <w:bidi/>
        <w:jc w:val="both"/>
        <w:rPr>
          <w:rFonts w:cs="David" w:hint="cs"/>
          <w:b/>
          <w:bCs/>
          <w:u w:val="single"/>
          <w:rtl/>
        </w:rPr>
      </w:pPr>
    </w:p>
    <w:p w14:paraId="7B6D51FC" w14:textId="77777777" w:rsidR="007E3317" w:rsidRPr="007E3317" w:rsidRDefault="007E3317" w:rsidP="007E3317">
      <w:pPr>
        <w:bidi/>
        <w:jc w:val="both"/>
        <w:rPr>
          <w:rFonts w:cs="David" w:hint="cs"/>
          <w:rtl/>
        </w:rPr>
      </w:pPr>
      <w:r w:rsidRPr="007E3317">
        <w:rPr>
          <w:rFonts w:cs="David" w:hint="cs"/>
          <w:b/>
          <w:bCs/>
          <w:u w:val="single"/>
          <w:rtl/>
        </w:rPr>
        <w:t>סדר היום</w:t>
      </w:r>
      <w:r w:rsidRPr="007E3317">
        <w:rPr>
          <w:rFonts w:cs="David"/>
          <w:b/>
          <w:bCs/>
          <w:u w:val="single"/>
          <w:rtl/>
        </w:rPr>
        <w:t>:</w:t>
      </w:r>
      <w:r w:rsidRPr="007E3317">
        <w:rPr>
          <w:rFonts w:cs="David"/>
          <w:rtl/>
        </w:rPr>
        <w:t xml:space="preserve"> </w:t>
      </w:r>
      <w:r w:rsidRPr="007E3317">
        <w:rPr>
          <w:rFonts w:cs="David" w:hint="cs"/>
          <w:rtl/>
        </w:rPr>
        <w:t xml:space="preserve"> </w:t>
      </w:r>
    </w:p>
    <w:p w14:paraId="2BEF1CAC" w14:textId="77777777" w:rsidR="007E3317" w:rsidRPr="007E3317" w:rsidRDefault="007E3317" w:rsidP="007E3317">
      <w:pPr>
        <w:bidi/>
        <w:jc w:val="both"/>
        <w:rPr>
          <w:rFonts w:cs="David" w:hint="cs"/>
          <w:rtl/>
        </w:rPr>
      </w:pPr>
      <w:r w:rsidRPr="007E3317">
        <w:rPr>
          <w:rFonts w:cs="David" w:hint="cs"/>
          <w:rtl/>
        </w:rPr>
        <w:t xml:space="preserve">א. פניית יושב ראש ועדת הפנים והגנת הסביבה בדבר טענת חריגה מגדר נושא הצעת חוק הרשויות המקומיות (בחירת ראש הרשות וסגניו וכהונתם)(תיקון מס' 28), </w:t>
      </w:r>
      <w:proofErr w:type="spellStart"/>
      <w:r w:rsidRPr="007E3317">
        <w:rPr>
          <w:rFonts w:cs="David" w:hint="cs"/>
          <w:rtl/>
        </w:rPr>
        <w:t>התש"ע</w:t>
      </w:r>
      <w:proofErr w:type="spellEnd"/>
      <w:r w:rsidRPr="007E3317">
        <w:rPr>
          <w:rFonts w:cs="David" w:hint="cs"/>
          <w:rtl/>
        </w:rPr>
        <w:t>-2009.</w:t>
      </w:r>
    </w:p>
    <w:p w14:paraId="0F2BAA29" w14:textId="77777777" w:rsidR="007E3317" w:rsidRPr="007E3317" w:rsidRDefault="007E3317" w:rsidP="007E3317">
      <w:pPr>
        <w:bidi/>
        <w:jc w:val="both"/>
        <w:rPr>
          <w:rFonts w:cs="David" w:hint="cs"/>
          <w:rtl/>
        </w:rPr>
      </w:pPr>
      <w:r w:rsidRPr="007E3317">
        <w:rPr>
          <w:rFonts w:cs="David" w:hint="cs"/>
          <w:rtl/>
        </w:rPr>
        <w:t>ב. ערעורו של חבר הכנסת מיכאל בן ארי על החלטת יושב ראש הכנסת לבטל את הצעתו הרגילה לסדר היום שכבר אושרה, ודיון עקרוני בסוגיית הגבלת תוכן הנושאים שחבר כנסת רשאי להעלות במסגרת הצעה לסדר היום.</w:t>
      </w:r>
    </w:p>
    <w:p w14:paraId="192B98CD" w14:textId="77777777" w:rsidR="007E3317" w:rsidRPr="007E3317" w:rsidRDefault="007E3317" w:rsidP="007E3317">
      <w:pPr>
        <w:bidi/>
        <w:jc w:val="both"/>
        <w:rPr>
          <w:rFonts w:cs="David" w:hint="cs"/>
          <w:rtl/>
        </w:rPr>
      </w:pPr>
      <w:r w:rsidRPr="007E3317">
        <w:rPr>
          <w:rFonts w:cs="David" w:hint="cs"/>
          <w:rtl/>
        </w:rPr>
        <w:t xml:space="preserve">ג. בקשת חבר הכנסת </w:t>
      </w:r>
      <w:proofErr w:type="spellStart"/>
      <w:r w:rsidRPr="007E3317">
        <w:rPr>
          <w:rFonts w:cs="David" w:hint="cs"/>
          <w:rtl/>
        </w:rPr>
        <w:t>מוחמד</w:t>
      </w:r>
      <w:proofErr w:type="spellEnd"/>
      <w:r w:rsidRPr="007E3317">
        <w:rPr>
          <w:rFonts w:cs="David" w:hint="cs"/>
          <w:rtl/>
        </w:rPr>
        <w:t xml:space="preserve"> ברכה להקדמת הדיון בהצעת חוק רישוי עסקים (תיקון </w:t>
      </w:r>
      <w:r w:rsidRPr="007E3317">
        <w:rPr>
          <w:rFonts w:cs="David"/>
          <w:rtl/>
        </w:rPr>
        <w:t>–</w:t>
      </w:r>
      <w:r w:rsidRPr="007E3317">
        <w:rPr>
          <w:rFonts w:cs="David" w:hint="cs"/>
          <w:rtl/>
        </w:rPr>
        <w:t xml:space="preserve"> הגבלת מכירת משקאות משכרים) </w:t>
      </w:r>
      <w:proofErr w:type="spellStart"/>
      <w:r w:rsidRPr="007E3317">
        <w:rPr>
          <w:rFonts w:cs="David" w:hint="cs"/>
          <w:rtl/>
        </w:rPr>
        <w:t>התש"ע</w:t>
      </w:r>
      <w:proofErr w:type="spellEnd"/>
      <w:r w:rsidRPr="007E3317">
        <w:rPr>
          <w:rFonts w:cs="David" w:hint="cs"/>
          <w:rtl/>
        </w:rPr>
        <w:t>-2009 (פ/18/1889).</w:t>
      </w:r>
    </w:p>
    <w:p w14:paraId="3891A2E6" w14:textId="77777777" w:rsidR="007E3317" w:rsidRPr="007E3317" w:rsidRDefault="007E3317" w:rsidP="007E3317">
      <w:pPr>
        <w:bidi/>
        <w:jc w:val="both"/>
        <w:rPr>
          <w:rFonts w:cs="David" w:hint="cs"/>
          <w:b/>
          <w:bCs/>
          <w:u w:val="single"/>
          <w:rtl/>
        </w:rPr>
      </w:pPr>
    </w:p>
    <w:p w14:paraId="462334C2" w14:textId="77777777" w:rsidR="007E3317" w:rsidRPr="007E3317" w:rsidRDefault="007E3317" w:rsidP="007E3317">
      <w:pPr>
        <w:bidi/>
        <w:jc w:val="both"/>
        <w:rPr>
          <w:rFonts w:cs="David" w:hint="cs"/>
          <w:b/>
          <w:bCs/>
          <w:u w:val="single"/>
          <w:rtl/>
        </w:rPr>
      </w:pPr>
    </w:p>
    <w:p w14:paraId="4FABE332" w14:textId="77777777" w:rsidR="007E3317" w:rsidRPr="007E3317" w:rsidRDefault="007E3317" w:rsidP="007E3317">
      <w:pPr>
        <w:bidi/>
        <w:jc w:val="both"/>
        <w:rPr>
          <w:rFonts w:cs="David" w:hint="cs"/>
          <w:b/>
          <w:bCs/>
          <w:u w:val="single"/>
          <w:rtl/>
        </w:rPr>
      </w:pPr>
    </w:p>
    <w:p w14:paraId="1037E483" w14:textId="77777777" w:rsidR="007E3317" w:rsidRPr="007E3317" w:rsidRDefault="007E3317" w:rsidP="007E3317">
      <w:pPr>
        <w:bidi/>
        <w:jc w:val="both"/>
        <w:rPr>
          <w:rFonts w:cs="David"/>
          <w:b/>
          <w:bCs/>
          <w:rtl/>
        </w:rPr>
      </w:pPr>
    </w:p>
    <w:p w14:paraId="4B4625EB" w14:textId="77777777" w:rsidR="007E3317" w:rsidRPr="007E3317" w:rsidRDefault="007E3317" w:rsidP="007E3317">
      <w:pPr>
        <w:bidi/>
        <w:jc w:val="both"/>
        <w:outlineLvl w:val="0"/>
        <w:rPr>
          <w:rFonts w:cs="David"/>
          <w:b/>
          <w:bCs/>
          <w:u w:val="single"/>
          <w:rtl/>
        </w:rPr>
      </w:pPr>
      <w:r w:rsidRPr="007E3317">
        <w:rPr>
          <w:rFonts w:cs="David"/>
          <w:b/>
          <w:bCs/>
          <w:u w:val="single"/>
          <w:rtl/>
        </w:rPr>
        <w:t>נכחו:</w:t>
      </w:r>
    </w:p>
    <w:p w14:paraId="5D298847" w14:textId="77777777" w:rsidR="007E3317" w:rsidRPr="007E3317" w:rsidRDefault="007E3317" w:rsidP="007E3317">
      <w:pPr>
        <w:bidi/>
        <w:jc w:val="both"/>
        <w:outlineLvl w:val="0"/>
        <w:rPr>
          <w:rFonts w:cs="David" w:hint="cs"/>
          <w:rtl/>
        </w:rPr>
      </w:pPr>
      <w:r w:rsidRPr="007E3317">
        <w:rPr>
          <w:rFonts w:cs="David"/>
          <w:b/>
          <w:bCs/>
          <w:u w:val="single"/>
          <w:rtl/>
        </w:rPr>
        <w:t>חברי הוועדה</w:t>
      </w:r>
      <w:r w:rsidRPr="007E3317">
        <w:rPr>
          <w:rFonts w:cs="David"/>
          <w:rtl/>
        </w:rPr>
        <w:t>:</w:t>
      </w:r>
      <w:r w:rsidRPr="007E3317">
        <w:rPr>
          <w:rFonts w:cs="David"/>
          <w:rtl/>
        </w:rPr>
        <w:tab/>
      </w:r>
    </w:p>
    <w:p w14:paraId="1D5DF8D1" w14:textId="77777777" w:rsidR="007E3317" w:rsidRPr="007E3317" w:rsidRDefault="007E3317" w:rsidP="007E3317">
      <w:pPr>
        <w:bidi/>
        <w:jc w:val="both"/>
        <w:outlineLvl w:val="0"/>
        <w:rPr>
          <w:rFonts w:cs="David" w:hint="cs"/>
          <w:rtl/>
        </w:rPr>
      </w:pPr>
      <w:r w:rsidRPr="007E3317">
        <w:rPr>
          <w:rFonts w:cs="David" w:hint="cs"/>
          <w:rtl/>
        </w:rPr>
        <w:t xml:space="preserve">יריב </w:t>
      </w:r>
      <w:proofErr w:type="spellStart"/>
      <w:r w:rsidRPr="007E3317">
        <w:rPr>
          <w:rFonts w:cs="David" w:hint="cs"/>
          <w:rtl/>
        </w:rPr>
        <w:t>לוין</w:t>
      </w:r>
      <w:proofErr w:type="spellEnd"/>
      <w:r w:rsidRPr="007E3317">
        <w:rPr>
          <w:rFonts w:cs="David" w:hint="cs"/>
          <w:rtl/>
        </w:rPr>
        <w:t xml:space="preserve"> </w:t>
      </w:r>
      <w:r w:rsidRPr="007E3317">
        <w:rPr>
          <w:rFonts w:cs="David"/>
          <w:rtl/>
        </w:rPr>
        <w:t>–</w:t>
      </w:r>
      <w:r w:rsidRPr="007E3317">
        <w:rPr>
          <w:rFonts w:cs="David" w:hint="cs"/>
          <w:rtl/>
        </w:rPr>
        <w:t xml:space="preserve"> היו"ר</w:t>
      </w:r>
    </w:p>
    <w:p w14:paraId="391F286B" w14:textId="77777777" w:rsidR="007E3317" w:rsidRPr="007E3317" w:rsidRDefault="007E3317" w:rsidP="007E3317">
      <w:pPr>
        <w:bidi/>
        <w:jc w:val="both"/>
        <w:outlineLvl w:val="0"/>
        <w:rPr>
          <w:rFonts w:cs="David" w:hint="cs"/>
          <w:rtl/>
        </w:rPr>
      </w:pPr>
      <w:r w:rsidRPr="007E3317">
        <w:rPr>
          <w:rFonts w:cs="David" w:hint="cs"/>
          <w:rtl/>
        </w:rPr>
        <w:t>נסים זאב</w:t>
      </w:r>
    </w:p>
    <w:p w14:paraId="7B5E5713" w14:textId="77777777" w:rsidR="007E3317" w:rsidRPr="007E3317" w:rsidRDefault="007E3317" w:rsidP="007E3317">
      <w:pPr>
        <w:bidi/>
        <w:jc w:val="both"/>
        <w:outlineLvl w:val="0"/>
        <w:rPr>
          <w:rFonts w:cs="David" w:hint="cs"/>
          <w:rtl/>
        </w:rPr>
      </w:pPr>
      <w:r w:rsidRPr="007E3317">
        <w:rPr>
          <w:rFonts w:cs="David" w:hint="cs"/>
          <w:rtl/>
        </w:rPr>
        <w:t>רחל אדטו</w:t>
      </w:r>
    </w:p>
    <w:p w14:paraId="6D3F7BAC" w14:textId="77777777" w:rsidR="007E3317" w:rsidRPr="007E3317" w:rsidRDefault="007E3317" w:rsidP="007E3317">
      <w:pPr>
        <w:bidi/>
        <w:jc w:val="both"/>
        <w:outlineLvl w:val="0"/>
        <w:rPr>
          <w:rFonts w:cs="David" w:hint="cs"/>
          <w:rtl/>
        </w:rPr>
      </w:pPr>
      <w:r w:rsidRPr="007E3317">
        <w:rPr>
          <w:rFonts w:cs="David" w:hint="cs"/>
          <w:rtl/>
        </w:rPr>
        <w:t xml:space="preserve">ציון </w:t>
      </w:r>
      <w:proofErr w:type="spellStart"/>
      <w:r w:rsidRPr="007E3317">
        <w:rPr>
          <w:rFonts w:cs="David" w:hint="cs"/>
          <w:rtl/>
        </w:rPr>
        <w:t>פיניאן</w:t>
      </w:r>
      <w:proofErr w:type="spellEnd"/>
    </w:p>
    <w:p w14:paraId="3778546B" w14:textId="77777777" w:rsidR="007E3317" w:rsidRPr="007E3317" w:rsidRDefault="007E3317" w:rsidP="007E3317">
      <w:pPr>
        <w:bidi/>
        <w:jc w:val="both"/>
        <w:outlineLvl w:val="0"/>
        <w:rPr>
          <w:rFonts w:cs="David" w:hint="cs"/>
          <w:rtl/>
        </w:rPr>
      </w:pPr>
      <w:r w:rsidRPr="007E3317">
        <w:rPr>
          <w:rFonts w:cs="David" w:hint="cs"/>
          <w:rtl/>
        </w:rPr>
        <w:t xml:space="preserve">זאב </w:t>
      </w:r>
      <w:proofErr w:type="spellStart"/>
      <w:r w:rsidRPr="007E3317">
        <w:rPr>
          <w:rFonts w:cs="David" w:hint="cs"/>
          <w:rtl/>
        </w:rPr>
        <w:t>אלקין</w:t>
      </w:r>
      <w:proofErr w:type="spellEnd"/>
    </w:p>
    <w:p w14:paraId="1E4B6C1B" w14:textId="77777777" w:rsidR="007E3317" w:rsidRPr="007E3317" w:rsidRDefault="007E3317" w:rsidP="007E3317">
      <w:pPr>
        <w:bidi/>
        <w:jc w:val="both"/>
        <w:outlineLvl w:val="0"/>
        <w:rPr>
          <w:rFonts w:cs="David" w:hint="cs"/>
          <w:rtl/>
        </w:rPr>
      </w:pPr>
      <w:r w:rsidRPr="007E3317">
        <w:rPr>
          <w:rFonts w:cs="David" w:hint="cs"/>
          <w:rtl/>
        </w:rPr>
        <w:t>דוד רותם</w:t>
      </w:r>
    </w:p>
    <w:p w14:paraId="4E7F1C7A" w14:textId="77777777" w:rsidR="007E3317" w:rsidRPr="007E3317" w:rsidRDefault="007E3317" w:rsidP="007E3317">
      <w:pPr>
        <w:bidi/>
        <w:jc w:val="both"/>
        <w:outlineLvl w:val="0"/>
        <w:rPr>
          <w:rFonts w:cs="David" w:hint="cs"/>
          <w:rtl/>
        </w:rPr>
      </w:pPr>
      <w:r w:rsidRPr="007E3317">
        <w:rPr>
          <w:rFonts w:cs="David" w:hint="cs"/>
          <w:rtl/>
        </w:rPr>
        <w:t>מנחם אליעזר מוזס</w:t>
      </w:r>
    </w:p>
    <w:p w14:paraId="7D7457E6" w14:textId="77777777" w:rsidR="007E3317" w:rsidRPr="007E3317" w:rsidRDefault="007E3317" w:rsidP="007E3317">
      <w:pPr>
        <w:bidi/>
        <w:jc w:val="both"/>
        <w:outlineLvl w:val="0"/>
        <w:rPr>
          <w:rFonts w:cs="David" w:hint="cs"/>
          <w:rtl/>
        </w:rPr>
      </w:pPr>
      <w:r w:rsidRPr="007E3317">
        <w:rPr>
          <w:rFonts w:cs="David" w:hint="cs"/>
          <w:rtl/>
        </w:rPr>
        <w:t>אברהם מיכאלי</w:t>
      </w:r>
    </w:p>
    <w:p w14:paraId="735CFBC0" w14:textId="77777777" w:rsidR="007E3317" w:rsidRPr="007E3317" w:rsidRDefault="007E3317" w:rsidP="007E3317">
      <w:pPr>
        <w:bidi/>
        <w:jc w:val="both"/>
        <w:outlineLvl w:val="0"/>
        <w:rPr>
          <w:rFonts w:cs="David" w:hint="cs"/>
          <w:b/>
          <w:bCs/>
          <w:u w:val="single"/>
          <w:rtl/>
        </w:rPr>
      </w:pPr>
    </w:p>
    <w:p w14:paraId="5132F5DA" w14:textId="77777777" w:rsidR="007E3317" w:rsidRPr="007E3317" w:rsidRDefault="007E3317" w:rsidP="007E3317">
      <w:pPr>
        <w:bidi/>
        <w:jc w:val="both"/>
        <w:outlineLvl w:val="0"/>
        <w:rPr>
          <w:rFonts w:cs="David" w:hint="cs"/>
          <w:rtl/>
        </w:rPr>
      </w:pPr>
      <w:r w:rsidRPr="007E3317">
        <w:rPr>
          <w:rFonts w:cs="David"/>
          <w:b/>
          <w:bCs/>
          <w:u w:val="single"/>
          <w:rtl/>
        </w:rPr>
        <w:t>מוזמנים</w:t>
      </w:r>
      <w:r w:rsidRPr="007E3317">
        <w:rPr>
          <w:rFonts w:cs="David"/>
          <w:rtl/>
        </w:rPr>
        <w:t>:</w:t>
      </w:r>
    </w:p>
    <w:p w14:paraId="2B0E84D6" w14:textId="77777777" w:rsidR="007E3317" w:rsidRPr="007E3317" w:rsidRDefault="007E3317" w:rsidP="007E3317">
      <w:pPr>
        <w:bidi/>
        <w:jc w:val="both"/>
        <w:outlineLvl w:val="0"/>
        <w:rPr>
          <w:rFonts w:cs="David" w:hint="cs"/>
          <w:rtl/>
        </w:rPr>
      </w:pPr>
      <w:r w:rsidRPr="007E3317">
        <w:rPr>
          <w:rFonts w:cs="David" w:hint="cs"/>
          <w:rtl/>
        </w:rPr>
        <w:t>מיכאל בן ארי</w:t>
      </w:r>
    </w:p>
    <w:p w14:paraId="670ADB02" w14:textId="77777777" w:rsidR="007E3317" w:rsidRPr="007E3317" w:rsidRDefault="007E3317" w:rsidP="007E3317">
      <w:pPr>
        <w:bidi/>
        <w:jc w:val="both"/>
        <w:outlineLvl w:val="0"/>
        <w:rPr>
          <w:rFonts w:cs="David" w:hint="cs"/>
          <w:rtl/>
        </w:rPr>
      </w:pPr>
      <w:proofErr w:type="spellStart"/>
      <w:r w:rsidRPr="007E3317">
        <w:rPr>
          <w:rFonts w:cs="David" w:hint="cs"/>
          <w:rtl/>
        </w:rPr>
        <w:t>מוחמד</w:t>
      </w:r>
      <w:proofErr w:type="spellEnd"/>
      <w:r w:rsidRPr="007E3317">
        <w:rPr>
          <w:rFonts w:cs="David" w:hint="cs"/>
          <w:rtl/>
        </w:rPr>
        <w:t xml:space="preserve"> ברכה</w:t>
      </w:r>
    </w:p>
    <w:p w14:paraId="2680D0B1" w14:textId="77777777" w:rsidR="007E3317" w:rsidRPr="007E3317" w:rsidRDefault="007E3317" w:rsidP="007E3317">
      <w:pPr>
        <w:bidi/>
        <w:jc w:val="both"/>
        <w:outlineLvl w:val="0"/>
        <w:rPr>
          <w:rFonts w:cs="David" w:hint="cs"/>
          <w:rtl/>
        </w:rPr>
      </w:pPr>
      <w:r w:rsidRPr="007E3317">
        <w:rPr>
          <w:rFonts w:cs="David" w:hint="cs"/>
          <w:rtl/>
        </w:rPr>
        <w:t>אריה ביבי</w:t>
      </w:r>
    </w:p>
    <w:p w14:paraId="36D2DE88" w14:textId="77777777" w:rsidR="007E3317" w:rsidRPr="007E3317" w:rsidRDefault="007E3317" w:rsidP="007E3317">
      <w:pPr>
        <w:bidi/>
        <w:jc w:val="both"/>
        <w:outlineLvl w:val="0"/>
        <w:rPr>
          <w:rFonts w:cs="David" w:hint="cs"/>
          <w:rtl/>
        </w:rPr>
      </w:pPr>
      <w:r w:rsidRPr="007E3317">
        <w:rPr>
          <w:rFonts w:cs="David" w:hint="cs"/>
          <w:rtl/>
        </w:rPr>
        <w:t>יואל חסון</w:t>
      </w:r>
    </w:p>
    <w:p w14:paraId="52AFE524" w14:textId="77777777" w:rsidR="007E3317" w:rsidRPr="007E3317" w:rsidRDefault="007E3317" w:rsidP="007E3317">
      <w:pPr>
        <w:bidi/>
        <w:jc w:val="both"/>
        <w:outlineLvl w:val="0"/>
        <w:rPr>
          <w:rFonts w:cs="David" w:hint="cs"/>
          <w:rtl/>
        </w:rPr>
      </w:pPr>
      <w:r w:rsidRPr="007E3317">
        <w:rPr>
          <w:rFonts w:cs="David" w:hint="cs"/>
          <w:rtl/>
        </w:rPr>
        <w:t xml:space="preserve">אורי </w:t>
      </w:r>
      <w:proofErr w:type="spellStart"/>
      <w:r w:rsidRPr="007E3317">
        <w:rPr>
          <w:rFonts w:cs="David" w:hint="cs"/>
          <w:rtl/>
        </w:rPr>
        <w:t>מקלב</w:t>
      </w:r>
      <w:proofErr w:type="spellEnd"/>
    </w:p>
    <w:p w14:paraId="40F678D5" w14:textId="77777777" w:rsidR="007E3317" w:rsidRPr="007E3317" w:rsidRDefault="007E3317" w:rsidP="007E3317">
      <w:pPr>
        <w:bidi/>
        <w:jc w:val="both"/>
        <w:outlineLvl w:val="0"/>
        <w:rPr>
          <w:rFonts w:cs="David" w:hint="cs"/>
          <w:rtl/>
        </w:rPr>
      </w:pPr>
      <w:r w:rsidRPr="007E3317">
        <w:rPr>
          <w:rFonts w:cs="David" w:hint="cs"/>
          <w:rtl/>
        </w:rPr>
        <w:t>אלכס מילר</w:t>
      </w:r>
    </w:p>
    <w:p w14:paraId="4A866CA7" w14:textId="77777777" w:rsidR="007E3317" w:rsidRPr="007E3317" w:rsidRDefault="007E3317" w:rsidP="007E3317">
      <w:pPr>
        <w:bidi/>
        <w:jc w:val="both"/>
        <w:outlineLvl w:val="0"/>
        <w:rPr>
          <w:rFonts w:cs="David" w:hint="cs"/>
          <w:rtl/>
        </w:rPr>
      </w:pPr>
      <w:r w:rsidRPr="007E3317">
        <w:rPr>
          <w:rFonts w:cs="David" w:hint="cs"/>
          <w:rtl/>
        </w:rPr>
        <w:t>כרמל שאמה</w:t>
      </w:r>
    </w:p>
    <w:p w14:paraId="22032460" w14:textId="77777777" w:rsidR="007E3317" w:rsidRPr="007E3317" w:rsidRDefault="007E3317" w:rsidP="007E3317">
      <w:pPr>
        <w:bidi/>
        <w:jc w:val="both"/>
        <w:outlineLvl w:val="0"/>
        <w:rPr>
          <w:rFonts w:cs="David" w:hint="cs"/>
          <w:rtl/>
        </w:rPr>
      </w:pPr>
      <w:proofErr w:type="spellStart"/>
      <w:r w:rsidRPr="007E3317">
        <w:rPr>
          <w:rFonts w:cs="David" w:hint="cs"/>
          <w:rtl/>
        </w:rPr>
        <w:t>יוליה</w:t>
      </w:r>
      <w:proofErr w:type="spellEnd"/>
      <w:r w:rsidRPr="007E3317">
        <w:rPr>
          <w:rFonts w:cs="David" w:hint="cs"/>
          <w:rtl/>
        </w:rPr>
        <w:t xml:space="preserve"> שמלוב-</w:t>
      </w:r>
      <w:proofErr w:type="spellStart"/>
      <w:r w:rsidRPr="007E3317">
        <w:rPr>
          <w:rFonts w:cs="David" w:hint="cs"/>
          <w:rtl/>
        </w:rPr>
        <w:t>ברקוביץ</w:t>
      </w:r>
      <w:proofErr w:type="spellEnd"/>
    </w:p>
    <w:p w14:paraId="6D974B51" w14:textId="77777777" w:rsidR="007E3317" w:rsidRPr="007E3317" w:rsidRDefault="007E3317" w:rsidP="007E3317">
      <w:pPr>
        <w:bidi/>
        <w:jc w:val="both"/>
        <w:outlineLvl w:val="0"/>
        <w:rPr>
          <w:rFonts w:cs="David" w:hint="cs"/>
          <w:rtl/>
        </w:rPr>
      </w:pPr>
      <w:r w:rsidRPr="007E3317">
        <w:rPr>
          <w:rFonts w:cs="David" w:hint="cs"/>
          <w:rtl/>
        </w:rPr>
        <w:t xml:space="preserve">איל יינון </w:t>
      </w:r>
      <w:r w:rsidRPr="007E3317">
        <w:rPr>
          <w:rFonts w:cs="David"/>
          <w:rtl/>
        </w:rPr>
        <w:t>–</w:t>
      </w:r>
      <w:r w:rsidRPr="007E3317">
        <w:rPr>
          <w:rFonts w:cs="David" w:hint="cs"/>
          <w:rtl/>
        </w:rPr>
        <w:t xml:space="preserve"> מזכיר הכנסת</w:t>
      </w:r>
    </w:p>
    <w:p w14:paraId="60315776" w14:textId="77777777" w:rsidR="007E3317" w:rsidRPr="007E3317" w:rsidRDefault="007E3317" w:rsidP="007E3317">
      <w:pPr>
        <w:bidi/>
        <w:jc w:val="both"/>
        <w:outlineLvl w:val="0"/>
        <w:rPr>
          <w:rFonts w:cs="David" w:hint="cs"/>
          <w:rtl/>
        </w:rPr>
      </w:pPr>
    </w:p>
    <w:p w14:paraId="5FF53F94" w14:textId="77777777" w:rsidR="007E3317" w:rsidRPr="007E3317" w:rsidRDefault="007E3317" w:rsidP="007E3317">
      <w:pPr>
        <w:bidi/>
        <w:jc w:val="both"/>
        <w:outlineLvl w:val="0"/>
        <w:rPr>
          <w:rFonts w:cs="David" w:hint="cs"/>
          <w:rtl/>
        </w:rPr>
      </w:pPr>
    </w:p>
    <w:p w14:paraId="5E94F851" w14:textId="77777777" w:rsidR="007E3317" w:rsidRPr="007E3317" w:rsidRDefault="007E3317" w:rsidP="007E3317">
      <w:pPr>
        <w:bidi/>
        <w:jc w:val="both"/>
        <w:outlineLvl w:val="0"/>
        <w:rPr>
          <w:rFonts w:cs="David" w:hint="cs"/>
          <w:rtl/>
        </w:rPr>
      </w:pPr>
      <w:r w:rsidRPr="007E3317">
        <w:rPr>
          <w:rFonts w:cs="David"/>
          <w:b/>
          <w:bCs/>
          <w:u w:val="single"/>
          <w:rtl/>
        </w:rPr>
        <w:t>מנהלת הוועדה</w:t>
      </w:r>
      <w:r w:rsidRPr="007E3317">
        <w:rPr>
          <w:rFonts w:cs="David"/>
          <w:rtl/>
        </w:rPr>
        <w:t>:</w:t>
      </w:r>
      <w:r w:rsidRPr="007E3317">
        <w:rPr>
          <w:rFonts w:cs="David"/>
          <w:rtl/>
        </w:rPr>
        <w:tab/>
      </w:r>
      <w:r w:rsidRPr="007E3317">
        <w:rPr>
          <w:rFonts w:cs="David" w:hint="cs"/>
          <w:rtl/>
        </w:rPr>
        <w:tab/>
        <w:t>אתי בן יוסף</w:t>
      </w:r>
    </w:p>
    <w:p w14:paraId="14071651" w14:textId="77777777" w:rsidR="007E3317" w:rsidRPr="007E3317" w:rsidRDefault="007E3317" w:rsidP="007E3317">
      <w:pPr>
        <w:bidi/>
        <w:jc w:val="both"/>
        <w:rPr>
          <w:rFonts w:cs="David" w:hint="cs"/>
          <w:b/>
          <w:bCs/>
          <w:u w:val="single"/>
          <w:rtl/>
        </w:rPr>
      </w:pPr>
    </w:p>
    <w:p w14:paraId="6EEFE190" w14:textId="77777777" w:rsidR="007E3317" w:rsidRPr="007E3317" w:rsidRDefault="007E3317" w:rsidP="007E3317">
      <w:pPr>
        <w:bidi/>
        <w:jc w:val="both"/>
        <w:outlineLvl w:val="0"/>
        <w:rPr>
          <w:rFonts w:cs="David" w:hint="cs"/>
          <w:rtl/>
        </w:rPr>
      </w:pPr>
      <w:r w:rsidRPr="007E3317">
        <w:rPr>
          <w:rFonts w:cs="David" w:hint="cs"/>
          <w:b/>
          <w:bCs/>
          <w:u w:val="single"/>
          <w:rtl/>
        </w:rPr>
        <w:t>יועצת משפטית:</w:t>
      </w:r>
      <w:r w:rsidRPr="007E3317">
        <w:rPr>
          <w:rFonts w:cs="David" w:hint="cs"/>
          <w:rtl/>
        </w:rPr>
        <w:tab/>
        <w:t xml:space="preserve">ארבל </w:t>
      </w:r>
      <w:proofErr w:type="spellStart"/>
      <w:r w:rsidRPr="007E3317">
        <w:rPr>
          <w:rFonts w:cs="David" w:hint="cs"/>
          <w:rtl/>
        </w:rPr>
        <w:t>אסטראחן</w:t>
      </w:r>
      <w:proofErr w:type="spellEnd"/>
    </w:p>
    <w:p w14:paraId="03AD3DBD" w14:textId="77777777" w:rsidR="007E3317" w:rsidRPr="007E3317" w:rsidRDefault="007E3317" w:rsidP="007E3317">
      <w:pPr>
        <w:bidi/>
        <w:jc w:val="both"/>
        <w:outlineLvl w:val="0"/>
        <w:rPr>
          <w:rFonts w:cs="David" w:hint="cs"/>
          <w:b/>
          <w:bCs/>
          <w:u w:val="single"/>
          <w:rtl/>
        </w:rPr>
      </w:pPr>
    </w:p>
    <w:p w14:paraId="282628D8" w14:textId="77777777" w:rsidR="007E3317" w:rsidRPr="007E3317" w:rsidRDefault="007E3317" w:rsidP="007E3317">
      <w:pPr>
        <w:bidi/>
        <w:jc w:val="both"/>
        <w:outlineLvl w:val="0"/>
        <w:rPr>
          <w:rFonts w:cs="David" w:hint="cs"/>
          <w:rtl/>
        </w:rPr>
      </w:pPr>
      <w:r w:rsidRPr="007E3317">
        <w:rPr>
          <w:rFonts w:cs="David" w:hint="cs"/>
          <w:b/>
          <w:bCs/>
          <w:u w:val="single"/>
          <w:rtl/>
        </w:rPr>
        <w:t>רשמה</w:t>
      </w:r>
      <w:r w:rsidRPr="007E3317">
        <w:rPr>
          <w:rFonts w:cs="David"/>
          <w:rtl/>
        </w:rPr>
        <w:t>:</w:t>
      </w:r>
      <w:r w:rsidRPr="007E3317">
        <w:rPr>
          <w:rFonts w:cs="David"/>
          <w:rtl/>
        </w:rPr>
        <w:tab/>
      </w:r>
      <w:r w:rsidRPr="007E3317">
        <w:rPr>
          <w:rFonts w:cs="David" w:hint="cs"/>
          <w:rtl/>
        </w:rPr>
        <w:tab/>
      </w:r>
      <w:r w:rsidRPr="007E3317">
        <w:rPr>
          <w:rFonts w:cs="David" w:hint="cs"/>
          <w:rtl/>
        </w:rPr>
        <w:tab/>
        <w:t>איה לינצ'בסקי</w:t>
      </w:r>
    </w:p>
    <w:p w14:paraId="5AF9AE40" w14:textId="77777777" w:rsidR="007E3317" w:rsidRDefault="007E3317" w:rsidP="007E3317">
      <w:pPr>
        <w:bidi/>
        <w:jc w:val="center"/>
        <w:rPr>
          <w:rFonts w:cs="David" w:hint="cs"/>
          <w:b/>
          <w:bCs/>
          <w:rtl/>
        </w:rPr>
      </w:pPr>
      <w:r w:rsidRPr="007E3317">
        <w:rPr>
          <w:rFonts w:cs="David"/>
          <w:rtl/>
        </w:rPr>
        <w:br w:type="page"/>
      </w:r>
    </w:p>
    <w:p w14:paraId="379EA78A" w14:textId="77777777" w:rsidR="007E3317" w:rsidRDefault="007E3317" w:rsidP="007E3317">
      <w:pPr>
        <w:bidi/>
        <w:jc w:val="center"/>
        <w:rPr>
          <w:rFonts w:cs="David" w:hint="cs"/>
          <w:b/>
          <w:bCs/>
          <w:rtl/>
        </w:rPr>
      </w:pPr>
    </w:p>
    <w:p w14:paraId="5C8E2E40" w14:textId="77777777" w:rsidR="007E3317" w:rsidRDefault="007E3317" w:rsidP="007E3317">
      <w:pPr>
        <w:bidi/>
        <w:jc w:val="center"/>
        <w:rPr>
          <w:rFonts w:cs="David" w:hint="cs"/>
          <w:b/>
          <w:bCs/>
          <w:rtl/>
        </w:rPr>
      </w:pPr>
    </w:p>
    <w:p w14:paraId="55913447" w14:textId="77777777" w:rsidR="007E3317" w:rsidRDefault="007E3317" w:rsidP="007E3317">
      <w:pPr>
        <w:bidi/>
        <w:jc w:val="center"/>
        <w:rPr>
          <w:rFonts w:cs="David" w:hint="cs"/>
          <w:b/>
          <w:bCs/>
          <w:rtl/>
        </w:rPr>
      </w:pPr>
      <w:r w:rsidRPr="007E3317">
        <w:rPr>
          <w:rFonts w:cs="David" w:hint="cs"/>
          <w:b/>
          <w:bCs/>
          <w:rtl/>
        </w:rPr>
        <w:t xml:space="preserve">פניית יושב ראש </w:t>
      </w:r>
      <w:smartTag w:uri="urn:schemas-microsoft-com:office:smarttags" w:element="PersonName">
        <w:r w:rsidRPr="007E3317">
          <w:rPr>
            <w:rFonts w:cs="David" w:hint="cs"/>
            <w:b/>
            <w:bCs/>
            <w:rtl/>
          </w:rPr>
          <w:t>ועדת הפנים</w:t>
        </w:r>
      </w:smartTag>
      <w:r w:rsidRPr="007E3317">
        <w:rPr>
          <w:rFonts w:cs="David" w:hint="cs"/>
          <w:b/>
          <w:bCs/>
          <w:rtl/>
        </w:rPr>
        <w:t xml:space="preserve"> והגנת הסביבה</w:t>
      </w:r>
    </w:p>
    <w:p w14:paraId="3E8F5844" w14:textId="77777777" w:rsidR="007E3317" w:rsidRDefault="007E3317" w:rsidP="007E3317">
      <w:pPr>
        <w:bidi/>
        <w:jc w:val="center"/>
        <w:rPr>
          <w:rFonts w:cs="David" w:hint="cs"/>
          <w:b/>
          <w:bCs/>
          <w:rtl/>
        </w:rPr>
      </w:pPr>
      <w:r w:rsidRPr="007E3317">
        <w:rPr>
          <w:rFonts w:cs="David" w:hint="cs"/>
          <w:b/>
          <w:bCs/>
          <w:rtl/>
        </w:rPr>
        <w:t>בדבר טענת חריגה מגדר נושא הצעת חוק הרשויות המקומיות</w:t>
      </w:r>
    </w:p>
    <w:p w14:paraId="1C3A05B1" w14:textId="77777777" w:rsidR="007E3317" w:rsidRPr="007E3317" w:rsidRDefault="007E3317" w:rsidP="007E3317">
      <w:pPr>
        <w:bidi/>
        <w:jc w:val="center"/>
        <w:rPr>
          <w:rFonts w:cs="David" w:hint="cs"/>
          <w:b/>
          <w:bCs/>
          <w:u w:val="single"/>
          <w:rtl/>
        </w:rPr>
      </w:pPr>
      <w:r w:rsidRPr="007E3317">
        <w:rPr>
          <w:rFonts w:cs="David" w:hint="cs"/>
          <w:b/>
          <w:bCs/>
          <w:u w:val="single"/>
          <w:rtl/>
        </w:rPr>
        <w:t xml:space="preserve">(בחירת ראש הרשות וסגניו וכהונתם)(תיקון מס' 28), </w:t>
      </w:r>
      <w:proofErr w:type="spellStart"/>
      <w:r w:rsidRPr="007E3317">
        <w:rPr>
          <w:rFonts w:cs="David" w:hint="cs"/>
          <w:b/>
          <w:bCs/>
          <w:u w:val="single"/>
          <w:rtl/>
        </w:rPr>
        <w:t>התש"ע</w:t>
      </w:r>
      <w:proofErr w:type="spellEnd"/>
      <w:r w:rsidRPr="007E3317">
        <w:rPr>
          <w:rFonts w:cs="David" w:hint="cs"/>
          <w:b/>
          <w:bCs/>
          <w:u w:val="single"/>
          <w:rtl/>
        </w:rPr>
        <w:t>-2009.</w:t>
      </w:r>
    </w:p>
    <w:p w14:paraId="78F91ABC" w14:textId="77777777" w:rsidR="007E3317" w:rsidRDefault="007E3317" w:rsidP="007E3317">
      <w:pPr>
        <w:bidi/>
        <w:jc w:val="both"/>
        <w:rPr>
          <w:rFonts w:cs="David" w:hint="cs"/>
          <w:b/>
          <w:bCs/>
          <w:rtl/>
        </w:rPr>
      </w:pPr>
    </w:p>
    <w:p w14:paraId="07838A6C" w14:textId="77777777" w:rsidR="007E3317" w:rsidRDefault="007E3317" w:rsidP="007E3317">
      <w:pPr>
        <w:bidi/>
        <w:jc w:val="both"/>
        <w:rPr>
          <w:rFonts w:cs="David" w:hint="cs"/>
          <w:b/>
          <w:bCs/>
          <w:rtl/>
        </w:rPr>
      </w:pPr>
    </w:p>
    <w:p w14:paraId="5C6208E8" w14:textId="77777777" w:rsidR="007E3317" w:rsidRPr="007E3317" w:rsidRDefault="007E3317" w:rsidP="007E3317">
      <w:pPr>
        <w:bidi/>
        <w:jc w:val="both"/>
        <w:rPr>
          <w:rFonts w:cs="David" w:hint="cs"/>
          <w:b/>
          <w:bCs/>
          <w:rtl/>
        </w:rPr>
      </w:pPr>
    </w:p>
    <w:p w14:paraId="37FC848C"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6D75C7A6" w14:textId="77777777" w:rsidR="007E3317" w:rsidRPr="007E3317" w:rsidRDefault="007E3317" w:rsidP="007E3317">
      <w:pPr>
        <w:bidi/>
        <w:jc w:val="both"/>
        <w:rPr>
          <w:rFonts w:cs="David" w:hint="cs"/>
          <w:rtl/>
        </w:rPr>
      </w:pPr>
    </w:p>
    <w:p w14:paraId="5A790E82" w14:textId="77777777" w:rsidR="007E3317" w:rsidRPr="007E3317" w:rsidRDefault="007E3317" w:rsidP="007E3317">
      <w:pPr>
        <w:bidi/>
        <w:jc w:val="both"/>
        <w:rPr>
          <w:rFonts w:cs="David" w:hint="cs"/>
          <w:rtl/>
        </w:rPr>
      </w:pPr>
      <w:r w:rsidRPr="007E3317">
        <w:rPr>
          <w:rFonts w:cs="David" w:hint="cs"/>
          <w:rtl/>
        </w:rPr>
        <w:tab/>
        <w:t xml:space="preserve">שלום לכולם, אני מתכבד לפתוח את ישיבת הוועדה. הנושא הראשון, פניית יושב ראש ועדת הפנים והגנת הסביבה בדבר טענת חריגה מגדר נושא הצעת חוק הרשויות המקומיות (בחירת ראש הרשות וסגניו וכהונתם)(תיקון מס' 28), </w:t>
      </w:r>
      <w:proofErr w:type="spellStart"/>
      <w:r w:rsidRPr="007E3317">
        <w:rPr>
          <w:rFonts w:cs="David" w:hint="cs"/>
          <w:rtl/>
        </w:rPr>
        <w:t>התש"ע</w:t>
      </w:r>
      <w:proofErr w:type="spellEnd"/>
      <w:r w:rsidRPr="007E3317">
        <w:rPr>
          <w:rFonts w:cs="David" w:hint="cs"/>
          <w:rtl/>
        </w:rPr>
        <w:t xml:space="preserve">-2009. אני מבין שיושב ראש הוועדה, חבר הכנסת אזולאי איננו ואנחנו מסמיכים את תומר </w:t>
      </w:r>
      <w:proofErr w:type="spellStart"/>
      <w:r w:rsidRPr="007E3317">
        <w:rPr>
          <w:rFonts w:cs="David" w:hint="cs"/>
          <w:rtl/>
        </w:rPr>
        <w:t>רוזנר</w:t>
      </w:r>
      <w:proofErr w:type="spellEnd"/>
      <w:r w:rsidRPr="007E3317">
        <w:rPr>
          <w:rFonts w:cs="David" w:hint="cs"/>
          <w:rtl/>
        </w:rPr>
        <w:t>, היועץ המשפטי של הוועדה להציג  לנו את הפנייה והבקשה.</w:t>
      </w:r>
    </w:p>
    <w:p w14:paraId="712E7DF2" w14:textId="77777777" w:rsidR="007E3317" w:rsidRPr="007E3317" w:rsidRDefault="007E3317" w:rsidP="007E3317">
      <w:pPr>
        <w:bidi/>
        <w:jc w:val="both"/>
        <w:rPr>
          <w:rFonts w:cs="David" w:hint="cs"/>
          <w:rtl/>
        </w:rPr>
      </w:pPr>
    </w:p>
    <w:p w14:paraId="1FA29C43" w14:textId="77777777" w:rsidR="007E3317" w:rsidRPr="007E3317" w:rsidRDefault="007E3317" w:rsidP="007E3317">
      <w:pPr>
        <w:bidi/>
        <w:jc w:val="both"/>
        <w:rPr>
          <w:rFonts w:cs="David" w:hint="cs"/>
          <w:u w:val="single"/>
          <w:rtl/>
        </w:rPr>
      </w:pPr>
      <w:r w:rsidRPr="007E3317">
        <w:rPr>
          <w:rFonts w:cs="David" w:hint="cs"/>
          <w:u w:val="single"/>
          <w:rtl/>
        </w:rPr>
        <w:t xml:space="preserve">תומר </w:t>
      </w:r>
      <w:proofErr w:type="spellStart"/>
      <w:r w:rsidRPr="007E3317">
        <w:rPr>
          <w:rFonts w:cs="David" w:hint="cs"/>
          <w:u w:val="single"/>
          <w:rtl/>
        </w:rPr>
        <w:t>רוזנר</w:t>
      </w:r>
      <w:proofErr w:type="spellEnd"/>
      <w:r w:rsidRPr="007E3317">
        <w:rPr>
          <w:rFonts w:cs="David" w:hint="cs"/>
          <w:u w:val="single"/>
          <w:rtl/>
        </w:rPr>
        <w:t>:</w:t>
      </w:r>
    </w:p>
    <w:p w14:paraId="3C5166D2" w14:textId="77777777" w:rsidR="007E3317" w:rsidRPr="007E3317" w:rsidRDefault="007E3317" w:rsidP="007E3317">
      <w:pPr>
        <w:bidi/>
        <w:jc w:val="both"/>
        <w:rPr>
          <w:rFonts w:cs="David" w:hint="cs"/>
          <w:rtl/>
        </w:rPr>
      </w:pPr>
    </w:p>
    <w:p w14:paraId="19E24DC6" w14:textId="77777777" w:rsidR="007E3317" w:rsidRPr="007E3317" w:rsidRDefault="007E3317" w:rsidP="007E3317">
      <w:pPr>
        <w:bidi/>
        <w:jc w:val="both"/>
        <w:rPr>
          <w:rFonts w:cs="David" w:hint="cs"/>
          <w:rtl/>
        </w:rPr>
      </w:pPr>
      <w:r w:rsidRPr="007E3317">
        <w:rPr>
          <w:rFonts w:cs="David" w:hint="cs"/>
          <w:rtl/>
        </w:rPr>
        <w:tab/>
        <w:t xml:space="preserve">בוקר טוב אדוני וחברי הוועדה. אנחנו מדברים בהצעת חוק הרשויות המקומיות (בחירת ראש הרשות וסגניו וכהונתם) (תיקון מס' 28) </w:t>
      </w:r>
      <w:proofErr w:type="spellStart"/>
      <w:r w:rsidRPr="007E3317">
        <w:rPr>
          <w:rFonts w:cs="David" w:hint="cs"/>
          <w:rtl/>
        </w:rPr>
        <w:t>התש"ע</w:t>
      </w:r>
      <w:proofErr w:type="spellEnd"/>
      <w:r w:rsidRPr="007E3317">
        <w:rPr>
          <w:rFonts w:cs="David" w:hint="cs"/>
          <w:rtl/>
        </w:rPr>
        <w:t xml:space="preserve">- 2009, המקור היא הצעת חוק פרטית שיזמו חברי כנסת ובראשם חבר הכנסת </w:t>
      </w:r>
      <w:proofErr w:type="spellStart"/>
      <w:r w:rsidRPr="007E3317">
        <w:rPr>
          <w:rFonts w:cs="David" w:hint="cs"/>
          <w:rtl/>
        </w:rPr>
        <w:t>מקלב</w:t>
      </w:r>
      <w:proofErr w:type="spellEnd"/>
      <w:r w:rsidRPr="007E3317">
        <w:rPr>
          <w:rFonts w:cs="David" w:hint="cs"/>
          <w:rtl/>
        </w:rPr>
        <w:t xml:space="preserve"> וקובצת חברי כנסת. במהלך הכנת הצעת החוק לקריאה שנייה ושלישית העלו מספר חברי ועדה את הטענה כי מדובר בחריגה מגדר הנושא ובהתאם לסעיף 120 לתקנון הכנסת הביא יושב ראש הוועדה את הנושא בפני ועדת הכנסת כמתחייב מהוראות התקנון.</w:t>
      </w:r>
    </w:p>
    <w:p w14:paraId="19CE6359" w14:textId="77777777" w:rsidR="007E3317" w:rsidRPr="007E3317" w:rsidRDefault="007E3317" w:rsidP="007E3317">
      <w:pPr>
        <w:bidi/>
        <w:jc w:val="both"/>
        <w:rPr>
          <w:rFonts w:cs="David" w:hint="cs"/>
          <w:rtl/>
        </w:rPr>
      </w:pPr>
    </w:p>
    <w:p w14:paraId="1DC60C93" w14:textId="77777777" w:rsidR="007E3317" w:rsidRPr="007E3317" w:rsidRDefault="007E3317" w:rsidP="007E3317">
      <w:pPr>
        <w:bidi/>
        <w:jc w:val="both"/>
        <w:rPr>
          <w:rFonts w:cs="David" w:hint="cs"/>
          <w:rtl/>
        </w:rPr>
      </w:pPr>
      <w:r w:rsidRPr="007E3317">
        <w:rPr>
          <w:rFonts w:cs="David" w:hint="cs"/>
          <w:rtl/>
        </w:rPr>
        <w:tab/>
        <w:t xml:space="preserve">ההצעה המקורית של חבר הכנסת </w:t>
      </w:r>
      <w:proofErr w:type="spellStart"/>
      <w:r w:rsidRPr="007E3317">
        <w:rPr>
          <w:rFonts w:cs="David" w:hint="cs"/>
          <w:rtl/>
        </w:rPr>
        <w:t>מקלב</w:t>
      </w:r>
      <w:proofErr w:type="spellEnd"/>
      <w:r w:rsidRPr="007E3317">
        <w:rPr>
          <w:rFonts w:cs="David" w:hint="cs"/>
          <w:rtl/>
        </w:rPr>
        <w:t xml:space="preserve"> וקבוצת חברי הכנסת, כפי שאושרה בדיון מוקדם עסקה בשינוי מספר הסגנים בעיריית ירושלים מששה לשמונה. במהלך הכנת הצעת החוק בדיון המוקדם העלו מספר חברים בוועדה נושאים נוספים שלדעתם ראוי לתקן במסגרת החוק המוצע, מדובר בארבעה נושאים שאני אפרט בהמשך. הוועדה החליטה שהנושאים האלה יכללו בדברי ההסבר להצעת החוק ואכן כך היה.</w:t>
      </w:r>
    </w:p>
    <w:p w14:paraId="51DD2291" w14:textId="77777777" w:rsidR="007E3317" w:rsidRPr="007E3317" w:rsidRDefault="007E3317" w:rsidP="007E3317">
      <w:pPr>
        <w:bidi/>
        <w:jc w:val="both"/>
        <w:rPr>
          <w:rFonts w:cs="David" w:hint="cs"/>
          <w:rtl/>
        </w:rPr>
      </w:pPr>
    </w:p>
    <w:p w14:paraId="2B83F33D" w14:textId="77777777" w:rsidR="007E3317" w:rsidRPr="007E3317" w:rsidRDefault="007E3317" w:rsidP="007E3317">
      <w:pPr>
        <w:bidi/>
        <w:jc w:val="both"/>
        <w:rPr>
          <w:rFonts w:cs="David" w:hint="cs"/>
          <w:rtl/>
        </w:rPr>
      </w:pPr>
      <w:r w:rsidRPr="007E3317">
        <w:rPr>
          <w:rFonts w:cs="David" w:hint="cs"/>
          <w:rtl/>
        </w:rPr>
        <w:tab/>
        <w:t>בהצעת החוק שפורסמה ברשומות נכללו הנושאים האלה בדברי ההסבר. בדיון בכנסת בקריאה הראשונה הוצגה הצעת החוק עם הנושאים המדוברים, כאשר גם שר האוצר התייחס לאותם נשואים במסגרת תשובתו להצעה והמליאה אישרה את ההצעה עם אותם נושאים כחלק מהצעת החוק. בעת הכנסת ההצעה לקריאה שנייה ושלישית טענו מספר חברי כנסת כי מדובר בנושא חדש. מדובר בארבעה נושאים שאני אפרט אותם אחד לאחד:</w:t>
      </w:r>
    </w:p>
    <w:p w14:paraId="0017277B" w14:textId="77777777" w:rsidR="007E3317" w:rsidRPr="007E3317" w:rsidRDefault="007E3317" w:rsidP="007E3317">
      <w:pPr>
        <w:bidi/>
        <w:jc w:val="both"/>
        <w:rPr>
          <w:rFonts w:cs="David" w:hint="cs"/>
          <w:rtl/>
        </w:rPr>
      </w:pPr>
    </w:p>
    <w:p w14:paraId="135255A1" w14:textId="77777777" w:rsidR="007E3317" w:rsidRPr="007E3317" w:rsidRDefault="007E3317" w:rsidP="007E3317">
      <w:pPr>
        <w:numPr>
          <w:ilvl w:val="0"/>
          <w:numId w:val="1"/>
        </w:numPr>
        <w:autoSpaceDE w:val="0"/>
        <w:autoSpaceDN w:val="0"/>
        <w:bidi/>
        <w:jc w:val="both"/>
        <w:rPr>
          <w:rFonts w:cs="David" w:hint="cs"/>
          <w:rtl/>
        </w:rPr>
      </w:pPr>
      <w:r w:rsidRPr="007E3317">
        <w:rPr>
          <w:rFonts w:cs="David" w:hint="cs"/>
          <w:rtl/>
        </w:rPr>
        <w:t xml:space="preserve">הוועדה ביקשה להוסיף אפשרות  למנות סגן ראש רשות מקומית בתואר, ללא שכר בנסיבות מיוחדות. מינוי סגן נוסף בתואר באישור שר הפנים ולבקשת מועצת הרשות המקומית וראש הרשות. </w:t>
      </w:r>
    </w:p>
    <w:p w14:paraId="58ABC0F4" w14:textId="77777777" w:rsidR="007E3317" w:rsidRPr="007E3317" w:rsidRDefault="007E3317" w:rsidP="007E3317">
      <w:pPr>
        <w:numPr>
          <w:ilvl w:val="0"/>
          <w:numId w:val="1"/>
        </w:numPr>
        <w:autoSpaceDE w:val="0"/>
        <w:autoSpaceDN w:val="0"/>
        <w:bidi/>
        <w:jc w:val="both"/>
        <w:rPr>
          <w:rFonts w:cs="David" w:hint="cs"/>
        </w:rPr>
      </w:pPr>
      <w:r w:rsidRPr="007E3317">
        <w:rPr>
          <w:rFonts w:cs="David" w:hint="cs"/>
          <w:rtl/>
        </w:rPr>
        <w:t>תוספת של סגן בשכר ברשויות מקומיות שמספר תושביהן עדיין לא נקבע, כרגע מדובר, מה שהיה בדיון עד כה, רשויות שמספר תושביהן גדול מ- 150,000 תושבים, יוכלו מועצת הרשות וראש הרשות לבקש משר הפנים אישור להוספת סגן ראש רשות בשכר, כאשר התנאים לכך יהיו מספר תושבים כפי שייקבע ושהרשות המקומית מאוזנת מבחינה תקציבית. השאלה מה זה רשות מאוזנת עדיין לא הוכרעה בוועדה.</w:t>
      </w:r>
    </w:p>
    <w:p w14:paraId="5016325D" w14:textId="77777777" w:rsidR="007E3317" w:rsidRPr="007E3317" w:rsidRDefault="007E3317" w:rsidP="007E3317">
      <w:pPr>
        <w:numPr>
          <w:ilvl w:val="0"/>
          <w:numId w:val="1"/>
        </w:numPr>
        <w:autoSpaceDE w:val="0"/>
        <w:autoSpaceDN w:val="0"/>
        <w:bidi/>
        <w:jc w:val="both"/>
        <w:rPr>
          <w:rFonts w:cs="David" w:hint="cs"/>
        </w:rPr>
      </w:pPr>
      <w:r w:rsidRPr="007E3317">
        <w:rPr>
          <w:rFonts w:cs="David" w:hint="cs"/>
          <w:rtl/>
        </w:rPr>
        <w:t>אם ברשות מקומית, לפי התקן שהחוק מאשפר, אפשר למנות לפחות שלושה סגני ראש רשות בשכר תחויב הרשות למנות לפחות אחד מסגני ראש הרשות בשכר.</w:t>
      </w:r>
    </w:p>
    <w:p w14:paraId="7E970CB9" w14:textId="77777777" w:rsidR="007E3317" w:rsidRPr="007E3317" w:rsidRDefault="007E3317" w:rsidP="007E3317">
      <w:pPr>
        <w:numPr>
          <w:ilvl w:val="0"/>
          <w:numId w:val="1"/>
        </w:numPr>
        <w:autoSpaceDE w:val="0"/>
        <w:autoSpaceDN w:val="0"/>
        <w:bidi/>
        <w:jc w:val="both"/>
        <w:rPr>
          <w:rFonts w:cs="David" w:hint="cs"/>
          <w:rtl/>
        </w:rPr>
      </w:pPr>
      <w:r w:rsidRPr="007E3317">
        <w:rPr>
          <w:rFonts w:cs="David" w:hint="cs"/>
          <w:rtl/>
        </w:rPr>
        <w:t xml:space="preserve">נושא שינוי מספר התושבים. על פי הפרשנות שנותן משרד הפנים היום להוראות החוק נקבע מספר הסגנים לפי מספר התושבים בתחילת הקדנציה של הרשות המקומית. הייתה טענה שמספר התושבים הזה עשוי להשתנות במהלך התקופה ולכן ראוי לאפשר לרשות המקומית, אם השתנה מספר התושבים כך שהיא עברה ממדרגה למדרגה כפי שנקבע בחוק, לשנות את מספר הסגנים בהתאם לשינוי במספר התושבים, למעלה או למטה. ההצעה כרגע היא לאפשר שתי תחנות מהסוג הזה לאחר שנה וחצי מהבחירות ולאחר שלוש שנים מהבחירות. </w:t>
      </w:r>
    </w:p>
    <w:p w14:paraId="03D0077A" w14:textId="77777777" w:rsidR="007E3317" w:rsidRPr="007E3317" w:rsidRDefault="007E3317" w:rsidP="007E3317">
      <w:pPr>
        <w:bidi/>
        <w:jc w:val="both"/>
        <w:rPr>
          <w:rFonts w:cs="David" w:hint="cs"/>
          <w:rtl/>
        </w:rPr>
      </w:pPr>
    </w:p>
    <w:p w14:paraId="5EBB86F2"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5B34D185" w14:textId="77777777" w:rsidR="007E3317" w:rsidRPr="007E3317" w:rsidRDefault="007E3317" w:rsidP="007E3317">
      <w:pPr>
        <w:bidi/>
        <w:jc w:val="both"/>
        <w:rPr>
          <w:rFonts w:cs="David" w:hint="cs"/>
          <w:rtl/>
        </w:rPr>
      </w:pPr>
    </w:p>
    <w:p w14:paraId="1456D2D4" w14:textId="77777777" w:rsidR="007E3317" w:rsidRPr="007E3317" w:rsidRDefault="007E3317" w:rsidP="007E3317">
      <w:pPr>
        <w:bidi/>
        <w:jc w:val="both"/>
        <w:rPr>
          <w:rFonts w:cs="David" w:hint="cs"/>
          <w:rtl/>
        </w:rPr>
      </w:pPr>
      <w:r w:rsidRPr="007E3317">
        <w:rPr>
          <w:rFonts w:cs="David" w:hint="cs"/>
          <w:rtl/>
        </w:rPr>
        <w:tab/>
        <w:t>מה עמדת הלשכה המשפטית?</w:t>
      </w:r>
    </w:p>
    <w:p w14:paraId="61E2DDFD" w14:textId="77777777" w:rsidR="007E3317" w:rsidRPr="007E3317" w:rsidRDefault="007E3317" w:rsidP="007E3317">
      <w:pPr>
        <w:bidi/>
        <w:jc w:val="both"/>
        <w:rPr>
          <w:rFonts w:cs="David" w:hint="cs"/>
          <w:rtl/>
        </w:rPr>
      </w:pPr>
    </w:p>
    <w:p w14:paraId="576B1DFB" w14:textId="77777777" w:rsidR="007E3317" w:rsidRPr="007E3317" w:rsidRDefault="007E3317" w:rsidP="007E3317">
      <w:pPr>
        <w:bidi/>
        <w:jc w:val="both"/>
        <w:rPr>
          <w:rFonts w:cs="David" w:hint="cs"/>
          <w:u w:val="single"/>
          <w:rtl/>
        </w:rPr>
      </w:pPr>
      <w:r w:rsidRPr="007E3317">
        <w:rPr>
          <w:rFonts w:cs="David" w:hint="cs"/>
          <w:u w:val="single"/>
          <w:rtl/>
        </w:rPr>
        <w:t xml:space="preserve">תומר </w:t>
      </w:r>
      <w:proofErr w:type="spellStart"/>
      <w:r w:rsidRPr="007E3317">
        <w:rPr>
          <w:rFonts w:cs="David" w:hint="cs"/>
          <w:u w:val="single"/>
          <w:rtl/>
        </w:rPr>
        <w:t>רוזנר</w:t>
      </w:r>
      <w:proofErr w:type="spellEnd"/>
      <w:r w:rsidRPr="007E3317">
        <w:rPr>
          <w:rFonts w:cs="David" w:hint="cs"/>
          <w:u w:val="single"/>
          <w:rtl/>
        </w:rPr>
        <w:t>:</w:t>
      </w:r>
    </w:p>
    <w:p w14:paraId="436A15AD" w14:textId="77777777" w:rsidR="007E3317" w:rsidRPr="007E3317" w:rsidRDefault="007E3317" w:rsidP="007E3317">
      <w:pPr>
        <w:bidi/>
        <w:jc w:val="both"/>
        <w:rPr>
          <w:rFonts w:cs="David" w:hint="cs"/>
          <w:rtl/>
        </w:rPr>
      </w:pPr>
    </w:p>
    <w:p w14:paraId="57CE727A" w14:textId="77777777" w:rsidR="007E3317" w:rsidRPr="007E3317" w:rsidRDefault="007E3317" w:rsidP="007E3317">
      <w:pPr>
        <w:bidi/>
        <w:jc w:val="both"/>
        <w:rPr>
          <w:rFonts w:cs="David" w:hint="cs"/>
          <w:rtl/>
        </w:rPr>
      </w:pPr>
      <w:r w:rsidRPr="007E3317">
        <w:rPr>
          <w:rFonts w:cs="David" w:hint="cs"/>
          <w:rtl/>
        </w:rPr>
        <w:tab/>
        <w:t>עמדתנו היא שכיוון שהדברים נדונו בדיון המוקדם, נכללו בדברי ההסבר ונדונו בקריאה הראשונה במליאה, שאין מדובר בנושא חדש.</w:t>
      </w:r>
    </w:p>
    <w:p w14:paraId="260A89FD" w14:textId="77777777" w:rsidR="007E3317" w:rsidRPr="007E3317" w:rsidRDefault="007E3317" w:rsidP="007E3317">
      <w:pPr>
        <w:bidi/>
        <w:jc w:val="both"/>
        <w:rPr>
          <w:rFonts w:cs="David" w:hint="cs"/>
          <w:rtl/>
        </w:rPr>
      </w:pPr>
    </w:p>
    <w:p w14:paraId="7D5C7650" w14:textId="77777777" w:rsidR="007E3317" w:rsidRPr="007E3317" w:rsidRDefault="007E3317" w:rsidP="007E3317">
      <w:pPr>
        <w:bidi/>
        <w:jc w:val="both"/>
        <w:rPr>
          <w:rFonts w:cs="David" w:hint="cs"/>
          <w:rtl/>
        </w:rPr>
      </w:pPr>
    </w:p>
    <w:p w14:paraId="5F33DF3C" w14:textId="77777777" w:rsidR="007E3317" w:rsidRPr="007E3317" w:rsidRDefault="007E3317" w:rsidP="007E3317">
      <w:pPr>
        <w:bidi/>
        <w:jc w:val="both"/>
        <w:rPr>
          <w:rFonts w:cs="David" w:hint="cs"/>
          <w:rtl/>
        </w:rPr>
      </w:pPr>
    </w:p>
    <w:p w14:paraId="6407EA85"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1EBCD579" w14:textId="77777777" w:rsidR="007E3317" w:rsidRPr="007E3317" w:rsidRDefault="007E3317" w:rsidP="007E3317">
      <w:pPr>
        <w:bidi/>
        <w:jc w:val="both"/>
        <w:rPr>
          <w:rFonts w:cs="David" w:hint="cs"/>
          <w:rtl/>
        </w:rPr>
      </w:pPr>
    </w:p>
    <w:p w14:paraId="4D563EAD" w14:textId="77777777" w:rsidR="007E3317" w:rsidRPr="007E3317" w:rsidRDefault="007E3317" w:rsidP="007E3317">
      <w:pPr>
        <w:bidi/>
        <w:jc w:val="both"/>
        <w:rPr>
          <w:rFonts w:cs="David" w:hint="cs"/>
          <w:rtl/>
        </w:rPr>
      </w:pPr>
      <w:r w:rsidRPr="007E3317">
        <w:rPr>
          <w:rFonts w:cs="David" w:hint="cs"/>
          <w:rtl/>
        </w:rPr>
        <w:tab/>
        <w:t>תודה. חברת הכנסת אדטו בבקשה. אני מבין שאת מדברת בשמו של חבר הכנסת חסון שאיננו.</w:t>
      </w:r>
    </w:p>
    <w:p w14:paraId="00AF43C6" w14:textId="77777777" w:rsidR="007E3317" w:rsidRPr="007E3317" w:rsidRDefault="007E3317" w:rsidP="007E3317">
      <w:pPr>
        <w:bidi/>
        <w:jc w:val="both"/>
        <w:rPr>
          <w:rFonts w:cs="David" w:hint="cs"/>
          <w:rtl/>
        </w:rPr>
      </w:pPr>
    </w:p>
    <w:p w14:paraId="5EC7BCFF" w14:textId="77777777" w:rsidR="007E3317" w:rsidRPr="007E3317" w:rsidRDefault="007E3317" w:rsidP="007E3317">
      <w:pPr>
        <w:bidi/>
        <w:jc w:val="both"/>
        <w:rPr>
          <w:rFonts w:cs="David" w:hint="cs"/>
          <w:u w:val="single"/>
          <w:rtl/>
        </w:rPr>
      </w:pPr>
      <w:r w:rsidRPr="007E3317">
        <w:rPr>
          <w:rFonts w:cs="David" w:hint="cs"/>
          <w:u w:val="single"/>
          <w:rtl/>
        </w:rPr>
        <w:t>רחל אדטו:</w:t>
      </w:r>
    </w:p>
    <w:p w14:paraId="2FAA7A13" w14:textId="77777777" w:rsidR="007E3317" w:rsidRPr="007E3317" w:rsidRDefault="007E3317" w:rsidP="007E3317">
      <w:pPr>
        <w:bidi/>
        <w:jc w:val="both"/>
        <w:rPr>
          <w:rFonts w:cs="David" w:hint="cs"/>
          <w:rtl/>
        </w:rPr>
      </w:pPr>
    </w:p>
    <w:p w14:paraId="3A19FE60" w14:textId="77777777" w:rsidR="007E3317" w:rsidRPr="007E3317" w:rsidRDefault="007E3317" w:rsidP="007E3317">
      <w:pPr>
        <w:bidi/>
        <w:jc w:val="both"/>
        <w:rPr>
          <w:rFonts w:cs="David" w:hint="cs"/>
          <w:rtl/>
        </w:rPr>
      </w:pPr>
      <w:r w:rsidRPr="007E3317">
        <w:rPr>
          <w:rFonts w:cs="David" w:hint="cs"/>
          <w:rtl/>
        </w:rPr>
        <w:tab/>
        <w:t>אני מדברת בשמי.</w:t>
      </w:r>
    </w:p>
    <w:p w14:paraId="124069B1" w14:textId="77777777" w:rsidR="007E3317" w:rsidRPr="007E3317" w:rsidRDefault="007E3317" w:rsidP="007E3317">
      <w:pPr>
        <w:bidi/>
        <w:jc w:val="both"/>
        <w:rPr>
          <w:rFonts w:cs="David" w:hint="cs"/>
          <w:rtl/>
        </w:rPr>
      </w:pPr>
    </w:p>
    <w:p w14:paraId="4C236359" w14:textId="77777777" w:rsidR="007E3317" w:rsidRPr="007E3317" w:rsidRDefault="007E3317" w:rsidP="007E3317">
      <w:pPr>
        <w:bidi/>
        <w:jc w:val="both"/>
        <w:rPr>
          <w:rFonts w:cs="David" w:hint="cs"/>
          <w:u w:val="single"/>
          <w:rtl/>
        </w:rPr>
      </w:pPr>
      <w:r w:rsidRPr="007E3317">
        <w:rPr>
          <w:rFonts w:cs="David" w:hint="cs"/>
          <w:u w:val="single"/>
          <w:rtl/>
        </w:rPr>
        <w:t>אריה ביבי:</w:t>
      </w:r>
    </w:p>
    <w:p w14:paraId="04A72214" w14:textId="77777777" w:rsidR="007E3317" w:rsidRPr="007E3317" w:rsidRDefault="007E3317" w:rsidP="007E3317">
      <w:pPr>
        <w:bidi/>
        <w:jc w:val="both"/>
        <w:rPr>
          <w:rFonts w:cs="David" w:hint="cs"/>
          <w:rtl/>
        </w:rPr>
      </w:pPr>
    </w:p>
    <w:p w14:paraId="1AD31D74" w14:textId="77777777" w:rsidR="007E3317" w:rsidRPr="007E3317" w:rsidRDefault="007E3317" w:rsidP="007E3317">
      <w:pPr>
        <w:bidi/>
        <w:jc w:val="both"/>
        <w:rPr>
          <w:rFonts w:cs="David" w:hint="cs"/>
          <w:rtl/>
        </w:rPr>
      </w:pPr>
      <w:r w:rsidRPr="007E3317">
        <w:rPr>
          <w:rFonts w:cs="David" w:hint="cs"/>
          <w:rtl/>
        </w:rPr>
        <w:tab/>
        <w:t>אני הגשתי יחד אתו.</w:t>
      </w:r>
    </w:p>
    <w:p w14:paraId="301DA9DB" w14:textId="77777777" w:rsidR="007E3317" w:rsidRPr="007E3317" w:rsidRDefault="007E3317" w:rsidP="007E3317">
      <w:pPr>
        <w:bidi/>
        <w:jc w:val="both"/>
        <w:rPr>
          <w:rFonts w:cs="David" w:hint="cs"/>
          <w:rtl/>
        </w:rPr>
      </w:pPr>
    </w:p>
    <w:p w14:paraId="7D0A11AB"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0654C888" w14:textId="77777777" w:rsidR="007E3317" w:rsidRPr="007E3317" w:rsidRDefault="007E3317" w:rsidP="007E3317">
      <w:pPr>
        <w:bidi/>
        <w:jc w:val="both"/>
        <w:rPr>
          <w:rFonts w:cs="David" w:hint="cs"/>
          <w:rtl/>
        </w:rPr>
      </w:pPr>
    </w:p>
    <w:p w14:paraId="7D9DC32C" w14:textId="77777777" w:rsidR="007E3317" w:rsidRPr="007E3317" w:rsidRDefault="007E3317" w:rsidP="007E3317">
      <w:pPr>
        <w:bidi/>
        <w:jc w:val="both"/>
        <w:rPr>
          <w:rFonts w:cs="David" w:hint="cs"/>
          <w:rtl/>
        </w:rPr>
      </w:pPr>
      <w:r w:rsidRPr="007E3317">
        <w:rPr>
          <w:rFonts w:cs="David" w:hint="cs"/>
          <w:rtl/>
        </w:rPr>
        <w:tab/>
        <w:t>אז אני אאפשר ברשותך לחבר הכנסת ביבי לדבר קודם.</w:t>
      </w:r>
    </w:p>
    <w:p w14:paraId="285570E9" w14:textId="77777777" w:rsidR="007E3317" w:rsidRPr="007E3317" w:rsidRDefault="007E3317" w:rsidP="007E3317">
      <w:pPr>
        <w:bidi/>
        <w:jc w:val="both"/>
        <w:rPr>
          <w:rFonts w:cs="David" w:hint="cs"/>
          <w:rtl/>
        </w:rPr>
      </w:pPr>
    </w:p>
    <w:p w14:paraId="70D97348" w14:textId="77777777" w:rsidR="007E3317" w:rsidRPr="007E3317" w:rsidRDefault="007E3317" w:rsidP="007E3317">
      <w:pPr>
        <w:bidi/>
        <w:jc w:val="both"/>
        <w:rPr>
          <w:rFonts w:cs="David" w:hint="cs"/>
          <w:u w:val="single"/>
          <w:rtl/>
        </w:rPr>
      </w:pPr>
      <w:r w:rsidRPr="007E3317">
        <w:rPr>
          <w:rFonts w:cs="David" w:hint="cs"/>
          <w:u w:val="single"/>
          <w:rtl/>
        </w:rPr>
        <w:t>אריה ביבי:</w:t>
      </w:r>
    </w:p>
    <w:p w14:paraId="61288CC9" w14:textId="77777777" w:rsidR="007E3317" w:rsidRPr="007E3317" w:rsidRDefault="007E3317" w:rsidP="007E3317">
      <w:pPr>
        <w:bidi/>
        <w:jc w:val="both"/>
        <w:rPr>
          <w:rFonts w:cs="David" w:hint="cs"/>
          <w:rtl/>
        </w:rPr>
      </w:pPr>
    </w:p>
    <w:p w14:paraId="6BADF021" w14:textId="77777777" w:rsidR="007E3317" w:rsidRPr="007E3317" w:rsidRDefault="007E3317" w:rsidP="007E3317">
      <w:pPr>
        <w:bidi/>
        <w:jc w:val="both"/>
        <w:rPr>
          <w:rFonts w:cs="David" w:hint="cs"/>
          <w:rtl/>
        </w:rPr>
      </w:pPr>
      <w:r w:rsidRPr="007E3317">
        <w:rPr>
          <w:rFonts w:cs="David" w:hint="cs"/>
          <w:rtl/>
        </w:rPr>
        <w:tab/>
        <w:t xml:space="preserve"> בוקר טוב אדוני היושב ראש. ההצעה המקורית דברה רק על ירושלים. תוך כדי דיון</w:t>
      </w:r>
      <w:r w:rsidRPr="007E3317">
        <w:rPr>
          <w:rFonts w:cs="David" w:hint="cs"/>
          <w:rtl/>
        </w:rPr>
        <w:tab/>
        <w:t>התקבלו כל מיני תוספות, לכן חשבנו שמן הצדק נוריד את ההצעה מסדר היום בוועדת הפנים. מעבר לכך, מה עוד אפשר לעשות חוץ מלקחת כסף ולתת לסגן? זה כבר לא עניין פוליטי, את הכסף הזה אפשר לתת גם לעניים, אפשר לעשות בו אלף ואחד דברים. לא מדובר בראש עיר שרוצה סגן מסוים, גם אם ראש העיר לא רוצה, מכריחים אותו לקחת סגן בשכר. אנחנו חוצים פה הרבה גבולות.</w:t>
      </w:r>
    </w:p>
    <w:p w14:paraId="0AE21E86" w14:textId="77777777" w:rsidR="007E3317" w:rsidRPr="007E3317" w:rsidRDefault="007E3317" w:rsidP="007E3317">
      <w:pPr>
        <w:bidi/>
        <w:jc w:val="both"/>
        <w:rPr>
          <w:rFonts w:cs="David" w:hint="cs"/>
          <w:rtl/>
        </w:rPr>
      </w:pPr>
    </w:p>
    <w:p w14:paraId="1FB9A9F6" w14:textId="77777777" w:rsidR="007E3317" w:rsidRPr="007E3317" w:rsidRDefault="007E3317" w:rsidP="007E3317">
      <w:pPr>
        <w:bidi/>
        <w:jc w:val="both"/>
        <w:rPr>
          <w:rFonts w:cs="David" w:hint="cs"/>
          <w:rtl/>
        </w:rPr>
      </w:pPr>
      <w:r w:rsidRPr="007E3317">
        <w:rPr>
          <w:rFonts w:cs="David" w:hint="cs"/>
          <w:rtl/>
        </w:rPr>
        <w:tab/>
        <w:t xml:space="preserve">אני זוכר,לא מזמן, בכנסת הקודמת וגם בכנסת לפניה, היו שרי פנים שרצו לאחד, וחלק אפילו אחדו ערים מועצות על מנת לחסוך בכספים, כאן אנחנו רואים שלכל עיר יש שמונה עשרה סגני עיר ו"כל    דאלים גבר". איך אפשר לחיות במצב כזה, מה יעשו סגני ראשי הערים. </w:t>
      </w:r>
    </w:p>
    <w:p w14:paraId="30BA0D72" w14:textId="77777777" w:rsidR="007E3317" w:rsidRPr="007E3317" w:rsidRDefault="007E3317" w:rsidP="007E3317">
      <w:pPr>
        <w:bidi/>
        <w:jc w:val="both"/>
        <w:rPr>
          <w:rFonts w:cs="David" w:hint="cs"/>
          <w:rtl/>
        </w:rPr>
      </w:pPr>
    </w:p>
    <w:p w14:paraId="6CA2A867" w14:textId="77777777" w:rsidR="007E3317" w:rsidRPr="007E3317" w:rsidRDefault="007E3317" w:rsidP="007E3317">
      <w:pPr>
        <w:bidi/>
        <w:ind w:firstLine="720"/>
        <w:jc w:val="both"/>
        <w:rPr>
          <w:rFonts w:cs="David" w:hint="cs"/>
          <w:rtl/>
        </w:rPr>
      </w:pPr>
      <w:r w:rsidRPr="007E3317">
        <w:rPr>
          <w:rFonts w:cs="David" w:hint="cs"/>
          <w:rtl/>
        </w:rPr>
        <w:t>יצא לי להיות לא הרבה זמן יושב ראש ועדה קרואה והיה לי סגן אחד, גם הוא היה מיותר. אני חושב שהערים היום במדינת ישראל לא צריכים סגנים, יש הרבה דברים מופרטים והסגנים רק יכולים להפריע. אתה שואל מישהו מה אתה עושה והוא יענה לך אני לא עושה כלום אבל יש לי מזכירה, זה מה שיקרה עם הסגנים שאנחנו רוצים למנות. בחשבון מהיר כל סגן כזה עולה בין מיליון למיליון וחצי שקלים.</w:t>
      </w:r>
    </w:p>
    <w:p w14:paraId="37235707" w14:textId="77777777" w:rsidR="007E3317" w:rsidRPr="007E3317" w:rsidRDefault="007E3317" w:rsidP="007E3317">
      <w:pPr>
        <w:bidi/>
        <w:jc w:val="both"/>
        <w:rPr>
          <w:rFonts w:cs="David" w:hint="cs"/>
          <w:rtl/>
        </w:rPr>
      </w:pPr>
    </w:p>
    <w:p w14:paraId="61CE78B0" w14:textId="77777777" w:rsidR="007E3317" w:rsidRPr="007E3317" w:rsidRDefault="007E3317" w:rsidP="007E3317">
      <w:pPr>
        <w:bidi/>
        <w:jc w:val="both"/>
        <w:rPr>
          <w:rFonts w:cs="David" w:hint="cs"/>
          <w:u w:val="single"/>
          <w:rtl/>
        </w:rPr>
      </w:pPr>
      <w:r w:rsidRPr="007E3317">
        <w:rPr>
          <w:rFonts w:cs="David" w:hint="cs"/>
          <w:u w:val="single"/>
          <w:rtl/>
        </w:rPr>
        <w:t>כרמל שאמה:</w:t>
      </w:r>
    </w:p>
    <w:p w14:paraId="48F8ED46" w14:textId="77777777" w:rsidR="007E3317" w:rsidRPr="007E3317" w:rsidRDefault="007E3317" w:rsidP="007E3317">
      <w:pPr>
        <w:bidi/>
        <w:jc w:val="both"/>
        <w:rPr>
          <w:rFonts w:cs="David" w:hint="cs"/>
          <w:rtl/>
        </w:rPr>
      </w:pPr>
    </w:p>
    <w:p w14:paraId="10B38181" w14:textId="77777777" w:rsidR="007E3317" w:rsidRPr="007E3317" w:rsidRDefault="007E3317" w:rsidP="007E3317">
      <w:pPr>
        <w:bidi/>
        <w:jc w:val="both"/>
        <w:rPr>
          <w:rFonts w:cs="David" w:hint="cs"/>
          <w:rtl/>
        </w:rPr>
      </w:pPr>
      <w:r w:rsidRPr="007E3317">
        <w:rPr>
          <w:rFonts w:cs="David" w:hint="cs"/>
          <w:rtl/>
        </w:rPr>
        <w:tab/>
        <w:t>זה עוד לפני הנזקים שהוא עושה.</w:t>
      </w:r>
    </w:p>
    <w:p w14:paraId="517BFAFE" w14:textId="77777777" w:rsidR="007E3317" w:rsidRPr="007E3317" w:rsidRDefault="007E3317" w:rsidP="007E3317">
      <w:pPr>
        <w:bidi/>
        <w:jc w:val="both"/>
        <w:rPr>
          <w:rFonts w:cs="David" w:hint="cs"/>
          <w:rtl/>
        </w:rPr>
      </w:pPr>
    </w:p>
    <w:p w14:paraId="1C58C6E8" w14:textId="77777777" w:rsidR="007E3317" w:rsidRPr="007E3317" w:rsidRDefault="007E3317" w:rsidP="007E3317">
      <w:pPr>
        <w:bidi/>
        <w:jc w:val="both"/>
        <w:rPr>
          <w:rFonts w:cs="David" w:hint="cs"/>
          <w:u w:val="single"/>
          <w:rtl/>
        </w:rPr>
      </w:pPr>
      <w:r w:rsidRPr="007E3317">
        <w:rPr>
          <w:rFonts w:cs="David" w:hint="cs"/>
          <w:u w:val="single"/>
          <w:rtl/>
        </w:rPr>
        <w:t>אריה ביבי:</w:t>
      </w:r>
    </w:p>
    <w:p w14:paraId="14D36396" w14:textId="77777777" w:rsidR="007E3317" w:rsidRPr="007E3317" w:rsidRDefault="007E3317" w:rsidP="007E3317">
      <w:pPr>
        <w:bidi/>
        <w:jc w:val="both"/>
        <w:rPr>
          <w:rFonts w:cs="David" w:hint="cs"/>
          <w:rtl/>
        </w:rPr>
      </w:pPr>
    </w:p>
    <w:p w14:paraId="0CA038E7" w14:textId="77777777" w:rsidR="007E3317" w:rsidRPr="007E3317" w:rsidRDefault="007E3317" w:rsidP="007E3317">
      <w:pPr>
        <w:bidi/>
        <w:jc w:val="both"/>
        <w:rPr>
          <w:rFonts w:cs="David" w:hint="cs"/>
          <w:rtl/>
        </w:rPr>
      </w:pPr>
      <w:r w:rsidRPr="007E3317">
        <w:rPr>
          <w:rFonts w:cs="David" w:hint="cs"/>
          <w:rtl/>
        </w:rPr>
        <w:tab/>
        <w:t xml:space="preserve"> אתה צודק, זה עוד לפני הנזקים שהוא עושה במיליוני שקלים. זה כשלוקחים אדם שאין לו כישורים להיות סגן. אם לוקחים אדם שיש לו כישורים, מהנדס מים למשל, מהנדס חשמל, אם היית לוקח סגן מקצועי בנושא מסוים, אני מבין, אבל לוקחים סגן, כמו שאמר חבר הכנסת שאמה, שיכול לעשות רק נזקים, זו כל העבודה שלו, והוא גם מפריע לראש העיר. לכן אני חושב שכדאי להוריד את הנושא הזה מהפרק ולחפש דברים שיכולים לחסוך לציבור ויכולים לעזור לערים עם המצב הסוציו-אקונומי הנמוך ויש הרבה ערים כאלה. תודה.</w:t>
      </w:r>
    </w:p>
    <w:p w14:paraId="79B3AD5D" w14:textId="77777777" w:rsidR="007E3317" w:rsidRPr="007E3317" w:rsidRDefault="007E3317" w:rsidP="007E3317">
      <w:pPr>
        <w:bidi/>
        <w:jc w:val="both"/>
        <w:rPr>
          <w:rFonts w:cs="David" w:hint="cs"/>
          <w:rtl/>
        </w:rPr>
      </w:pPr>
    </w:p>
    <w:p w14:paraId="7D0EB281"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37E30A75" w14:textId="77777777" w:rsidR="007E3317" w:rsidRPr="007E3317" w:rsidRDefault="007E3317" w:rsidP="007E3317">
      <w:pPr>
        <w:bidi/>
        <w:jc w:val="both"/>
        <w:rPr>
          <w:rFonts w:cs="David" w:hint="cs"/>
          <w:rtl/>
        </w:rPr>
      </w:pPr>
    </w:p>
    <w:p w14:paraId="1C14ED44" w14:textId="77777777" w:rsidR="007E3317" w:rsidRPr="007E3317" w:rsidRDefault="007E3317" w:rsidP="007E3317">
      <w:pPr>
        <w:bidi/>
        <w:jc w:val="both"/>
        <w:rPr>
          <w:rFonts w:cs="David" w:hint="cs"/>
          <w:rtl/>
        </w:rPr>
      </w:pPr>
      <w:r w:rsidRPr="007E3317">
        <w:rPr>
          <w:rFonts w:cs="David" w:hint="cs"/>
          <w:rtl/>
        </w:rPr>
        <w:tab/>
        <w:t>אני רק רוצה להגיד שאני לפחות ראיתי לא מעט סגנים שהביאו הרבה תועלת ומשרתים את הציבור נאמנה וגם את זה צריך להגיד לזכותם.</w:t>
      </w:r>
    </w:p>
    <w:p w14:paraId="69DF1D79" w14:textId="77777777" w:rsidR="007E3317" w:rsidRPr="007E3317" w:rsidRDefault="007E3317" w:rsidP="007E3317">
      <w:pPr>
        <w:bidi/>
        <w:jc w:val="both"/>
        <w:rPr>
          <w:rFonts w:cs="David" w:hint="cs"/>
          <w:rtl/>
        </w:rPr>
      </w:pPr>
    </w:p>
    <w:p w14:paraId="2F7A87A5" w14:textId="77777777" w:rsidR="007E3317" w:rsidRPr="007E3317" w:rsidRDefault="007E3317" w:rsidP="007E3317">
      <w:pPr>
        <w:bidi/>
        <w:jc w:val="both"/>
        <w:rPr>
          <w:rFonts w:cs="David" w:hint="cs"/>
          <w:u w:val="single"/>
          <w:rtl/>
        </w:rPr>
      </w:pPr>
      <w:r w:rsidRPr="007E3317">
        <w:rPr>
          <w:rFonts w:cs="David" w:hint="cs"/>
          <w:u w:val="single"/>
          <w:rtl/>
        </w:rPr>
        <w:t>אריה ביבי:</w:t>
      </w:r>
    </w:p>
    <w:p w14:paraId="0AB292DF" w14:textId="77777777" w:rsidR="007E3317" w:rsidRPr="007E3317" w:rsidRDefault="007E3317" w:rsidP="007E3317">
      <w:pPr>
        <w:bidi/>
        <w:jc w:val="both"/>
        <w:rPr>
          <w:rFonts w:cs="David" w:hint="cs"/>
          <w:rtl/>
        </w:rPr>
      </w:pPr>
    </w:p>
    <w:p w14:paraId="7FB924E3" w14:textId="77777777" w:rsidR="007E3317" w:rsidRPr="007E3317" w:rsidRDefault="007E3317" w:rsidP="007E3317">
      <w:pPr>
        <w:bidi/>
        <w:jc w:val="both"/>
        <w:rPr>
          <w:rFonts w:cs="David" w:hint="cs"/>
          <w:rtl/>
        </w:rPr>
      </w:pPr>
      <w:r w:rsidRPr="007E3317">
        <w:rPr>
          <w:rFonts w:cs="David" w:hint="cs"/>
          <w:rtl/>
        </w:rPr>
        <w:tab/>
        <w:t xml:space="preserve"> יש. מעטים מאד.</w:t>
      </w:r>
    </w:p>
    <w:p w14:paraId="7CC91B49" w14:textId="77777777" w:rsidR="007E3317" w:rsidRPr="007E3317" w:rsidRDefault="007E3317" w:rsidP="007E3317">
      <w:pPr>
        <w:bidi/>
        <w:jc w:val="both"/>
        <w:rPr>
          <w:rFonts w:cs="David" w:hint="cs"/>
          <w:rtl/>
        </w:rPr>
      </w:pPr>
    </w:p>
    <w:p w14:paraId="4A28C56B"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192A6421" w14:textId="77777777" w:rsidR="007E3317" w:rsidRPr="007E3317" w:rsidRDefault="007E3317" w:rsidP="007E3317">
      <w:pPr>
        <w:bidi/>
        <w:jc w:val="both"/>
        <w:rPr>
          <w:rFonts w:cs="David" w:hint="cs"/>
          <w:rtl/>
        </w:rPr>
      </w:pPr>
    </w:p>
    <w:p w14:paraId="0A4FF9B1" w14:textId="77777777" w:rsidR="007E3317" w:rsidRPr="007E3317" w:rsidRDefault="007E3317" w:rsidP="007E3317">
      <w:pPr>
        <w:bidi/>
        <w:jc w:val="both"/>
        <w:rPr>
          <w:rFonts w:cs="David" w:hint="cs"/>
          <w:rtl/>
        </w:rPr>
      </w:pPr>
      <w:r w:rsidRPr="007E3317">
        <w:rPr>
          <w:rFonts w:cs="David" w:hint="cs"/>
          <w:rtl/>
        </w:rPr>
        <w:tab/>
      </w:r>
    </w:p>
    <w:p w14:paraId="392ABB84" w14:textId="77777777" w:rsidR="007E3317" w:rsidRPr="007E3317" w:rsidRDefault="007E3317" w:rsidP="007E3317">
      <w:pPr>
        <w:bidi/>
        <w:jc w:val="both"/>
        <w:rPr>
          <w:rFonts w:cs="David" w:hint="cs"/>
          <w:rtl/>
        </w:rPr>
      </w:pPr>
      <w:r w:rsidRPr="007E3317">
        <w:rPr>
          <w:rFonts w:cs="David" w:hint="cs"/>
          <w:rtl/>
        </w:rPr>
        <w:tab/>
        <w:t>יש, ואני לא בטוח שמעטים, חברת הכנסת אדטו בבקשה.</w:t>
      </w:r>
    </w:p>
    <w:p w14:paraId="376883FB" w14:textId="77777777" w:rsidR="007E3317" w:rsidRPr="007E3317" w:rsidRDefault="007E3317" w:rsidP="007E3317">
      <w:pPr>
        <w:bidi/>
        <w:jc w:val="both"/>
        <w:rPr>
          <w:rFonts w:cs="David" w:hint="cs"/>
          <w:rtl/>
        </w:rPr>
      </w:pPr>
    </w:p>
    <w:p w14:paraId="3F9C0388" w14:textId="77777777" w:rsidR="007E3317" w:rsidRPr="007E3317" w:rsidRDefault="007E3317" w:rsidP="007E3317">
      <w:pPr>
        <w:bidi/>
        <w:jc w:val="both"/>
        <w:rPr>
          <w:rFonts w:cs="David" w:hint="cs"/>
          <w:u w:val="single"/>
          <w:rtl/>
        </w:rPr>
      </w:pPr>
      <w:r w:rsidRPr="007E3317">
        <w:rPr>
          <w:rFonts w:cs="David" w:hint="cs"/>
          <w:u w:val="single"/>
          <w:rtl/>
        </w:rPr>
        <w:t xml:space="preserve">זאב </w:t>
      </w:r>
      <w:proofErr w:type="spellStart"/>
      <w:r w:rsidRPr="007E3317">
        <w:rPr>
          <w:rFonts w:cs="David" w:hint="cs"/>
          <w:u w:val="single"/>
          <w:rtl/>
        </w:rPr>
        <w:t>אלקין</w:t>
      </w:r>
      <w:proofErr w:type="spellEnd"/>
      <w:r w:rsidRPr="007E3317">
        <w:rPr>
          <w:rFonts w:cs="David" w:hint="cs"/>
          <w:u w:val="single"/>
          <w:rtl/>
        </w:rPr>
        <w:t>:</w:t>
      </w:r>
    </w:p>
    <w:p w14:paraId="5F405FF5" w14:textId="77777777" w:rsidR="007E3317" w:rsidRPr="007E3317" w:rsidRDefault="007E3317" w:rsidP="007E3317">
      <w:pPr>
        <w:bidi/>
        <w:jc w:val="both"/>
        <w:rPr>
          <w:rFonts w:cs="David" w:hint="cs"/>
          <w:rtl/>
        </w:rPr>
      </w:pPr>
    </w:p>
    <w:p w14:paraId="43AE14E4" w14:textId="77777777" w:rsidR="007E3317" w:rsidRPr="007E3317" w:rsidRDefault="007E3317" w:rsidP="007E3317">
      <w:pPr>
        <w:bidi/>
        <w:jc w:val="both"/>
        <w:rPr>
          <w:rFonts w:cs="David" w:hint="cs"/>
          <w:rtl/>
        </w:rPr>
      </w:pPr>
      <w:r w:rsidRPr="007E3317">
        <w:rPr>
          <w:rFonts w:cs="David" w:hint="cs"/>
          <w:rtl/>
        </w:rPr>
        <w:tab/>
        <w:t>אני לא הבנתי אם ננהל דיון לעצם הנושא או רק לנושא חדש.</w:t>
      </w:r>
    </w:p>
    <w:p w14:paraId="08645555" w14:textId="77777777" w:rsidR="007E3317" w:rsidRPr="007E3317" w:rsidRDefault="007E3317" w:rsidP="007E3317">
      <w:pPr>
        <w:bidi/>
        <w:jc w:val="both"/>
        <w:rPr>
          <w:rFonts w:cs="David" w:hint="cs"/>
          <w:rtl/>
        </w:rPr>
      </w:pPr>
    </w:p>
    <w:p w14:paraId="0C2A63F1"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5148C1A8" w14:textId="77777777" w:rsidR="007E3317" w:rsidRPr="007E3317" w:rsidRDefault="007E3317" w:rsidP="007E3317">
      <w:pPr>
        <w:bidi/>
        <w:jc w:val="both"/>
        <w:rPr>
          <w:rFonts w:cs="David" w:hint="cs"/>
          <w:rtl/>
        </w:rPr>
      </w:pPr>
    </w:p>
    <w:p w14:paraId="6F3A3134" w14:textId="77777777" w:rsidR="007E3317" w:rsidRPr="007E3317" w:rsidRDefault="007E3317" w:rsidP="007E3317">
      <w:pPr>
        <w:bidi/>
        <w:jc w:val="both"/>
        <w:rPr>
          <w:rFonts w:cs="David" w:hint="cs"/>
          <w:rtl/>
        </w:rPr>
      </w:pPr>
      <w:r w:rsidRPr="007E3317">
        <w:rPr>
          <w:rFonts w:cs="David" w:hint="cs"/>
          <w:rtl/>
        </w:rPr>
        <w:tab/>
        <w:t xml:space="preserve">כל עוד מדברים במסגרת זמן סבירה וקצרה, אני אאפשר לאנשים לדבר. אם זה יחרוג אני אתערב. </w:t>
      </w:r>
    </w:p>
    <w:p w14:paraId="267E9CAA" w14:textId="77777777" w:rsidR="007E3317" w:rsidRPr="007E3317" w:rsidRDefault="007E3317" w:rsidP="007E3317">
      <w:pPr>
        <w:bidi/>
        <w:jc w:val="both"/>
        <w:rPr>
          <w:rFonts w:cs="David" w:hint="cs"/>
          <w:rtl/>
        </w:rPr>
      </w:pPr>
      <w:r w:rsidRPr="007E3317">
        <w:rPr>
          <w:rFonts w:cs="David" w:hint="cs"/>
          <w:rtl/>
        </w:rPr>
        <w:tab/>
      </w:r>
    </w:p>
    <w:p w14:paraId="624CFA80" w14:textId="77777777" w:rsidR="007E3317" w:rsidRPr="007E3317" w:rsidRDefault="007E3317" w:rsidP="007E3317">
      <w:pPr>
        <w:bidi/>
        <w:jc w:val="both"/>
        <w:rPr>
          <w:rFonts w:cs="David" w:hint="cs"/>
          <w:u w:val="single"/>
          <w:rtl/>
        </w:rPr>
      </w:pPr>
      <w:r w:rsidRPr="007E3317">
        <w:rPr>
          <w:rFonts w:cs="David" w:hint="cs"/>
          <w:u w:val="single"/>
          <w:rtl/>
        </w:rPr>
        <w:t>רחל אדטו:</w:t>
      </w:r>
    </w:p>
    <w:p w14:paraId="3E32EB0C" w14:textId="77777777" w:rsidR="007E3317" w:rsidRPr="007E3317" w:rsidRDefault="007E3317" w:rsidP="007E3317">
      <w:pPr>
        <w:bidi/>
        <w:jc w:val="both"/>
        <w:rPr>
          <w:rFonts w:cs="David" w:hint="cs"/>
          <w:rtl/>
        </w:rPr>
      </w:pPr>
    </w:p>
    <w:p w14:paraId="42701070" w14:textId="77777777" w:rsidR="007E3317" w:rsidRPr="007E3317" w:rsidRDefault="007E3317" w:rsidP="007E3317">
      <w:pPr>
        <w:bidi/>
        <w:jc w:val="both"/>
        <w:rPr>
          <w:rFonts w:cs="David" w:hint="cs"/>
          <w:rtl/>
        </w:rPr>
      </w:pPr>
      <w:r w:rsidRPr="007E3317">
        <w:rPr>
          <w:rFonts w:cs="David" w:hint="cs"/>
          <w:rtl/>
        </w:rPr>
        <w:tab/>
        <w:t>מה אנחנו עושים פה, אנחנו הולכים להכשיר את השרץ, לא די שירושלים נחשבת לאחת הערים העניות בישראל,  העיר השנייה אחרי בני ברק, או אולי אפילו הראשונה, העיר הענייה במדינת ישראל, אז שמעתי רק לפני שנייה את ההסבר שצריכה להיות עיר שתקציבה מאוזן, דבר אחרון שאפשר לומר על העיר ירושלים הוא שתקציבה מאוזן.</w:t>
      </w:r>
    </w:p>
    <w:p w14:paraId="603373CC" w14:textId="77777777" w:rsidR="007E3317" w:rsidRPr="007E3317" w:rsidRDefault="007E3317" w:rsidP="007E3317">
      <w:pPr>
        <w:bidi/>
        <w:jc w:val="both"/>
        <w:rPr>
          <w:rFonts w:cs="David" w:hint="cs"/>
          <w:rtl/>
        </w:rPr>
      </w:pPr>
    </w:p>
    <w:p w14:paraId="30EE5484" w14:textId="77777777" w:rsidR="007E3317" w:rsidRPr="007E3317" w:rsidRDefault="007E3317" w:rsidP="007E3317">
      <w:pPr>
        <w:bidi/>
        <w:jc w:val="both"/>
        <w:rPr>
          <w:rFonts w:cs="David" w:hint="cs"/>
          <w:rtl/>
        </w:rPr>
      </w:pPr>
      <w:r w:rsidRPr="007E3317">
        <w:rPr>
          <w:rFonts w:cs="David" w:hint="cs"/>
          <w:rtl/>
        </w:rPr>
        <w:tab/>
        <w:t>כירושלמית, אני כמובן מוחה נמרצות נגד כל הניפוח, ברור לחלוטין שזה לא מטעמים שצריך את זה אלא מטעמי קואליציה, זה מה שניר ברקת, ראש העיר הנוכחי צריך כדי שיהיה לו שקט בעירייה, ומכן נולד גם החוק של השמונה.  ברור לחלוטין שאף אחד לא צריך שמונה סגנים.</w:t>
      </w:r>
      <w:r w:rsidRPr="007E3317">
        <w:rPr>
          <w:rFonts w:cs="David" w:hint="cs"/>
          <w:rtl/>
        </w:rPr>
        <w:tab/>
        <w:t xml:space="preserve"> יותר חמור בעיני זה שזה לא נגמר בשמונה מהטעם הפשוט כי נאמר בשיחת ההבהרה וגם כתוב כאן שזה נכון שמספר הסגנים יקבע בהתאם לגודל העיר. אם היום אנחנו מדברים על עיר של 750,000, העיר הזו לוטשת את עיניה בצורה מדאיגה מאד לכל הפריפריה. אני לא אתפלא אם זה לא יבלע במחטף כזה או אחר שהעיר תורחב לכיוון שכונות הלוויין מסבבי, מבשרת, הר אדר, כל השכונות שמוזכרות מידי פעם כדי להגדיל את נפח ירושלים ואז כמובן לא נגמור בשמונה סגנים אלא ב- 12 או 14 סגנים. </w:t>
      </w:r>
    </w:p>
    <w:p w14:paraId="422D2C03" w14:textId="77777777" w:rsidR="007E3317" w:rsidRPr="007E3317" w:rsidRDefault="007E3317" w:rsidP="007E3317">
      <w:pPr>
        <w:bidi/>
        <w:jc w:val="both"/>
        <w:rPr>
          <w:rFonts w:cs="David" w:hint="cs"/>
          <w:rtl/>
        </w:rPr>
      </w:pPr>
      <w:r w:rsidRPr="007E3317">
        <w:rPr>
          <w:rFonts w:cs="David" w:hint="cs"/>
          <w:rtl/>
        </w:rPr>
        <w:tab/>
      </w:r>
    </w:p>
    <w:p w14:paraId="59FE43AF" w14:textId="77777777" w:rsidR="007E3317" w:rsidRPr="007E3317" w:rsidRDefault="007E3317" w:rsidP="007E3317">
      <w:pPr>
        <w:bidi/>
        <w:jc w:val="both"/>
        <w:rPr>
          <w:rFonts w:cs="David" w:hint="cs"/>
          <w:rtl/>
        </w:rPr>
      </w:pPr>
      <w:r w:rsidRPr="007E3317">
        <w:rPr>
          <w:rFonts w:cs="David" w:hint="cs"/>
          <w:rtl/>
        </w:rPr>
        <w:tab/>
        <w:t>כך שכל נושא כרגע של הרחבה של החוק העצוב הזה מבחינתי והמיותר הזה של שמונה סגנים בעיריית ירושלים, כל נושא הרחבה כלשהי, שינוי כלשהו זה מבחינתי דף חדש, נדון על זה מחדש. לכן הדרך של לשנות קצת להוסיף סעיף כזה או סעיף גודל עיר הוא כרגע דיון חדש וצריך להתחיל את הכול מהתחלה. הלוואי ואם נתחיל מהתחלה גם נמחק את שמונת הסגנים של עיריית ירושלים.</w:t>
      </w:r>
    </w:p>
    <w:p w14:paraId="0A776D30" w14:textId="77777777" w:rsidR="007E3317" w:rsidRPr="007E3317" w:rsidRDefault="007E3317" w:rsidP="007E3317">
      <w:pPr>
        <w:bidi/>
        <w:jc w:val="both"/>
        <w:rPr>
          <w:rFonts w:cs="David" w:hint="cs"/>
          <w:rtl/>
        </w:rPr>
      </w:pPr>
    </w:p>
    <w:p w14:paraId="22A49166"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1E6AAA0F" w14:textId="77777777" w:rsidR="007E3317" w:rsidRPr="007E3317" w:rsidRDefault="007E3317" w:rsidP="007E3317">
      <w:pPr>
        <w:bidi/>
        <w:jc w:val="both"/>
        <w:rPr>
          <w:rFonts w:cs="David" w:hint="cs"/>
          <w:rtl/>
        </w:rPr>
      </w:pPr>
    </w:p>
    <w:p w14:paraId="7D0AB72B" w14:textId="77777777" w:rsidR="007E3317" w:rsidRPr="007E3317" w:rsidRDefault="007E3317" w:rsidP="007E3317">
      <w:pPr>
        <w:bidi/>
        <w:jc w:val="both"/>
        <w:rPr>
          <w:rFonts w:cs="David" w:hint="cs"/>
          <w:rtl/>
        </w:rPr>
      </w:pPr>
      <w:r w:rsidRPr="007E3317">
        <w:rPr>
          <w:rFonts w:cs="David" w:hint="cs"/>
          <w:rtl/>
        </w:rPr>
        <w:tab/>
        <w:t>תודה. חבר הכנסת חסון בבקשה.</w:t>
      </w:r>
      <w:r w:rsidRPr="007E3317">
        <w:rPr>
          <w:rFonts w:cs="David" w:hint="cs"/>
          <w:rtl/>
        </w:rPr>
        <w:tab/>
      </w:r>
    </w:p>
    <w:p w14:paraId="1F21F5E4" w14:textId="77777777" w:rsidR="007E3317" w:rsidRPr="007E3317" w:rsidRDefault="007E3317" w:rsidP="007E3317">
      <w:pPr>
        <w:bidi/>
        <w:jc w:val="both"/>
        <w:rPr>
          <w:rFonts w:cs="David" w:hint="cs"/>
          <w:rtl/>
        </w:rPr>
      </w:pPr>
      <w:r w:rsidRPr="007E3317">
        <w:rPr>
          <w:rFonts w:cs="David" w:hint="cs"/>
          <w:rtl/>
        </w:rPr>
        <w:tab/>
      </w:r>
    </w:p>
    <w:p w14:paraId="74E2FCAC" w14:textId="77777777" w:rsidR="007E3317" w:rsidRPr="007E3317" w:rsidRDefault="007E3317" w:rsidP="007E3317">
      <w:pPr>
        <w:bidi/>
        <w:jc w:val="both"/>
        <w:rPr>
          <w:rFonts w:cs="David" w:hint="cs"/>
          <w:u w:val="single"/>
          <w:rtl/>
        </w:rPr>
      </w:pPr>
      <w:r w:rsidRPr="007E3317">
        <w:rPr>
          <w:rFonts w:cs="David" w:hint="cs"/>
          <w:u w:val="single"/>
          <w:rtl/>
        </w:rPr>
        <w:t xml:space="preserve"> יואל חסון:</w:t>
      </w:r>
    </w:p>
    <w:p w14:paraId="43045250" w14:textId="77777777" w:rsidR="007E3317" w:rsidRPr="007E3317" w:rsidRDefault="007E3317" w:rsidP="007E3317">
      <w:pPr>
        <w:bidi/>
        <w:jc w:val="both"/>
        <w:rPr>
          <w:rFonts w:cs="David" w:hint="cs"/>
          <w:rtl/>
        </w:rPr>
      </w:pPr>
    </w:p>
    <w:p w14:paraId="17D69C69" w14:textId="77777777" w:rsidR="007E3317" w:rsidRPr="007E3317" w:rsidRDefault="007E3317" w:rsidP="007E3317">
      <w:pPr>
        <w:bidi/>
        <w:jc w:val="both"/>
        <w:rPr>
          <w:rFonts w:cs="David" w:hint="cs"/>
          <w:rtl/>
        </w:rPr>
      </w:pPr>
      <w:r w:rsidRPr="007E3317">
        <w:rPr>
          <w:rFonts w:cs="David" w:hint="cs"/>
          <w:rtl/>
        </w:rPr>
        <w:tab/>
        <w:t>תודה רבה אדוני היושב ראש, אמרתי גם בישיבה בוועדת הפנים ואני אומר גם עכשיו, באו אלינו דרך הלב ומנסים לגנוב כרגע את הגוף. באו דרך ירושלים ושכנעו אותנו על ירושלים, על ירושלים הסכמנו להעלים עין - - -</w:t>
      </w:r>
    </w:p>
    <w:p w14:paraId="1F3B175A" w14:textId="77777777" w:rsidR="007E3317" w:rsidRPr="007E3317" w:rsidRDefault="007E3317" w:rsidP="007E3317">
      <w:pPr>
        <w:bidi/>
        <w:jc w:val="both"/>
        <w:rPr>
          <w:rFonts w:cs="David" w:hint="cs"/>
          <w:rtl/>
        </w:rPr>
      </w:pPr>
    </w:p>
    <w:p w14:paraId="38FB9BCE" w14:textId="77777777" w:rsidR="007E3317" w:rsidRPr="007E3317" w:rsidRDefault="007E3317" w:rsidP="007E3317">
      <w:pPr>
        <w:bidi/>
        <w:jc w:val="both"/>
        <w:rPr>
          <w:rFonts w:cs="David" w:hint="cs"/>
          <w:u w:val="single"/>
          <w:rtl/>
        </w:rPr>
      </w:pPr>
      <w:r w:rsidRPr="007E3317">
        <w:rPr>
          <w:rFonts w:cs="David" w:hint="cs"/>
          <w:u w:val="single"/>
          <w:rtl/>
        </w:rPr>
        <w:t xml:space="preserve">כרמל שאמה: </w:t>
      </w:r>
    </w:p>
    <w:p w14:paraId="27950BF3" w14:textId="77777777" w:rsidR="007E3317" w:rsidRPr="007E3317" w:rsidRDefault="007E3317" w:rsidP="007E3317">
      <w:pPr>
        <w:bidi/>
        <w:jc w:val="both"/>
        <w:rPr>
          <w:rFonts w:cs="David" w:hint="cs"/>
          <w:rtl/>
        </w:rPr>
      </w:pPr>
    </w:p>
    <w:p w14:paraId="1BF82227" w14:textId="77777777" w:rsidR="007E3317" w:rsidRPr="007E3317" w:rsidRDefault="007E3317" w:rsidP="007E3317">
      <w:pPr>
        <w:bidi/>
        <w:jc w:val="both"/>
        <w:rPr>
          <w:rFonts w:cs="David" w:hint="cs"/>
          <w:rtl/>
        </w:rPr>
      </w:pPr>
      <w:r w:rsidRPr="007E3317">
        <w:rPr>
          <w:rFonts w:cs="David" w:hint="cs"/>
          <w:rtl/>
        </w:rPr>
        <w:tab/>
        <w:t>הצבעת בעד במליאה?</w:t>
      </w:r>
    </w:p>
    <w:p w14:paraId="1942E07A" w14:textId="77777777" w:rsidR="007E3317" w:rsidRPr="007E3317" w:rsidRDefault="007E3317" w:rsidP="007E3317">
      <w:pPr>
        <w:bidi/>
        <w:jc w:val="both"/>
        <w:rPr>
          <w:rFonts w:cs="David" w:hint="cs"/>
          <w:rtl/>
        </w:rPr>
      </w:pPr>
    </w:p>
    <w:p w14:paraId="35AA658A" w14:textId="77777777" w:rsidR="007E3317" w:rsidRPr="007E3317" w:rsidRDefault="007E3317" w:rsidP="007E3317">
      <w:pPr>
        <w:keepNext/>
        <w:bidi/>
        <w:jc w:val="both"/>
        <w:rPr>
          <w:rFonts w:cs="David" w:hint="cs"/>
          <w:u w:val="single"/>
          <w:rtl/>
        </w:rPr>
      </w:pPr>
      <w:r w:rsidRPr="007E3317">
        <w:rPr>
          <w:rFonts w:cs="David" w:hint="cs"/>
          <w:u w:val="single"/>
          <w:rtl/>
        </w:rPr>
        <w:t>יואל חסון:</w:t>
      </w:r>
    </w:p>
    <w:p w14:paraId="650621F8" w14:textId="77777777" w:rsidR="007E3317" w:rsidRPr="007E3317" w:rsidRDefault="007E3317" w:rsidP="007E3317">
      <w:pPr>
        <w:keepNext/>
        <w:bidi/>
        <w:jc w:val="both"/>
        <w:rPr>
          <w:rFonts w:cs="David" w:hint="cs"/>
          <w:rtl/>
        </w:rPr>
      </w:pPr>
    </w:p>
    <w:p w14:paraId="375201D5" w14:textId="77777777" w:rsidR="007E3317" w:rsidRPr="007E3317" w:rsidRDefault="007E3317" w:rsidP="007E3317">
      <w:pPr>
        <w:keepNext/>
        <w:bidi/>
        <w:jc w:val="both"/>
        <w:rPr>
          <w:rFonts w:cs="David" w:hint="cs"/>
          <w:rtl/>
        </w:rPr>
      </w:pPr>
      <w:r w:rsidRPr="007E3317">
        <w:rPr>
          <w:rFonts w:cs="David" w:hint="cs"/>
          <w:rtl/>
        </w:rPr>
        <w:tab/>
        <w:t>נמנעתי. אמרתי שעל ירושלים אני מוכן לשבת לדון ולהבין והסכמתי שזה יבוא לטרומית לכן לא הצבעתי נגד, אני רוצה שזה יבוא לטרומית ושם נשקול. כשהגענו לישיבה ראינו שביקשו סגנים לירושלים אבל הוסיפו על הדרך את כל המדינה. אדוני היושב ראש זה אישרה בלוף מהרמה הגבוהה ביותר שיכלו לעצב בכנסת ישראל, זה פשוט לסדר ג'ובים בחוק. פשוט לסדר ג'ובים בחוק.</w:t>
      </w:r>
    </w:p>
    <w:p w14:paraId="601D20F1" w14:textId="77777777" w:rsidR="007E3317" w:rsidRPr="007E3317" w:rsidRDefault="007E3317" w:rsidP="007E3317">
      <w:pPr>
        <w:keepNext/>
        <w:bidi/>
        <w:jc w:val="both"/>
        <w:rPr>
          <w:rFonts w:cs="David" w:hint="cs"/>
          <w:rtl/>
        </w:rPr>
      </w:pPr>
    </w:p>
    <w:p w14:paraId="5885B237" w14:textId="77777777" w:rsidR="007E3317" w:rsidRPr="007E3317" w:rsidRDefault="007E3317" w:rsidP="007E3317">
      <w:pPr>
        <w:keepNext/>
        <w:bidi/>
        <w:jc w:val="both"/>
        <w:rPr>
          <w:rFonts w:cs="David" w:hint="cs"/>
          <w:rtl/>
        </w:rPr>
      </w:pPr>
      <w:r w:rsidRPr="007E3317">
        <w:rPr>
          <w:rFonts w:cs="David" w:hint="cs"/>
          <w:rtl/>
        </w:rPr>
        <w:tab/>
        <w:t>הכנסת עומדת כאן על שמה הטוב, האם היא נסחפת למחוזות, שבעיני הם מחוזות חשוכים שהייתה כוונה ברורה, וצריך לומר בהקשר הזה של הנשוא החדש, גם המחוקק וגם הכנסת התחילה את כל התהליך של שינוי החוק רק בגלל ירושלים, אלא אם כן היו כוונות נסתרות שלא שתפו אותנו, גם לא הממשלה בוועדת השרים, גם לא חברי הכנסת שהצביעו עבור החוק הזה, אף אחד לא העלה בדעתו שדרך ירושלים רוצים להכניס פה חצי מדינה.</w:t>
      </w:r>
    </w:p>
    <w:p w14:paraId="1C12BAB4" w14:textId="77777777" w:rsidR="007E3317" w:rsidRPr="007E3317" w:rsidRDefault="007E3317" w:rsidP="007E3317">
      <w:pPr>
        <w:keepNext/>
        <w:bidi/>
        <w:jc w:val="both"/>
        <w:rPr>
          <w:rFonts w:cs="David" w:hint="cs"/>
          <w:rtl/>
        </w:rPr>
      </w:pPr>
    </w:p>
    <w:p w14:paraId="15915340" w14:textId="77777777" w:rsidR="007E3317" w:rsidRPr="007E3317" w:rsidRDefault="007E3317" w:rsidP="007E3317">
      <w:pPr>
        <w:keepNext/>
        <w:bidi/>
        <w:jc w:val="both"/>
        <w:rPr>
          <w:rFonts w:cs="David" w:hint="cs"/>
          <w:rtl/>
        </w:rPr>
      </w:pPr>
      <w:r w:rsidRPr="007E3317">
        <w:rPr>
          <w:rFonts w:cs="David" w:hint="cs"/>
          <w:rtl/>
        </w:rPr>
        <w:tab/>
        <w:t>אדוני היושב ראש, דע לך שהחוק הזה הוא בדיוק החוק שיהפוך את הסגנים לכלום. כשיש סגנים במידה יש להם תועלת רבה מאד לרשות המוניציפאלית המקומית אבל כשתתחיל להיות הצפה של סגנים וסגנים ללא היכר וכל מיני השפעות שלא תמיד קשורות לזירה המוניציפאלית המקומית - - -</w:t>
      </w:r>
    </w:p>
    <w:p w14:paraId="03337926" w14:textId="77777777" w:rsidR="007E3317" w:rsidRPr="007E3317" w:rsidRDefault="007E3317" w:rsidP="007E3317">
      <w:pPr>
        <w:keepNext/>
        <w:bidi/>
        <w:jc w:val="both"/>
        <w:rPr>
          <w:rFonts w:cs="David" w:hint="cs"/>
          <w:rtl/>
        </w:rPr>
      </w:pPr>
    </w:p>
    <w:p w14:paraId="68BB5170" w14:textId="77777777" w:rsidR="007E3317" w:rsidRPr="007E3317" w:rsidRDefault="007E3317" w:rsidP="007E3317">
      <w:pPr>
        <w:bidi/>
        <w:jc w:val="both"/>
        <w:rPr>
          <w:rFonts w:cs="David" w:hint="cs"/>
          <w:u w:val="single"/>
          <w:rtl/>
        </w:rPr>
      </w:pPr>
      <w:r w:rsidRPr="007E3317">
        <w:rPr>
          <w:rFonts w:cs="David" w:hint="cs"/>
          <w:u w:val="single"/>
          <w:rtl/>
        </w:rPr>
        <w:t>רחל אדטו:</w:t>
      </w:r>
    </w:p>
    <w:p w14:paraId="75301D17" w14:textId="77777777" w:rsidR="007E3317" w:rsidRPr="007E3317" w:rsidRDefault="007E3317" w:rsidP="007E3317">
      <w:pPr>
        <w:bidi/>
        <w:jc w:val="both"/>
        <w:rPr>
          <w:rFonts w:cs="David" w:hint="cs"/>
          <w:rtl/>
        </w:rPr>
      </w:pPr>
    </w:p>
    <w:p w14:paraId="51D8DF4F" w14:textId="77777777" w:rsidR="007E3317" w:rsidRPr="007E3317" w:rsidRDefault="007E3317" w:rsidP="007E3317">
      <w:pPr>
        <w:bidi/>
        <w:jc w:val="both"/>
        <w:rPr>
          <w:rFonts w:cs="David" w:hint="cs"/>
          <w:rtl/>
        </w:rPr>
      </w:pPr>
      <w:r w:rsidRPr="007E3317">
        <w:rPr>
          <w:rFonts w:cs="David" w:hint="cs"/>
          <w:rtl/>
        </w:rPr>
        <w:tab/>
        <w:t>אבל יש הלם תנאים סוציאליים בפרישה.</w:t>
      </w:r>
    </w:p>
    <w:p w14:paraId="07FBBF88" w14:textId="77777777" w:rsidR="007E3317" w:rsidRPr="007E3317" w:rsidRDefault="007E3317" w:rsidP="007E3317">
      <w:pPr>
        <w:bidi/>
        <w:jc w:val="both"/>
        <w:rPr>
          <w:rFonts w:cs="David" w:hint="cs"/>
          <w:rtl/>
        </w:rPr>
      </w:pPr>
    </w:p>
    <w:p w14:paraId="5FEF721C" w14:textId="77777777" w:rsidR="007E3317" w:rsidRPr="007E3317" w:rsidRDefault="007E3317" w:rsidP="007E3317">
      <w:pPr>
        <w:keepNext/>
        <w:bidi/>
        <w:jc w:val="both"/>
        <w:rPr>
          <w:rFonts w:cs="David" w:hint="cs"/>
          <w:u w:val="single"/>
          <w:rtl/>
        </w:rPr>
      </w:pPr>
      <w:r w:rsidRPr="007E3317">
        <w:rPr>
          <w:rFonts w:cs="David" w:hint="cs"/>
          <w:u w:val="single"/>
          <w:rtl/>
        </w:rPr>
        <w:t>היו"ר יואל חסון:</w:t>
      </w:r>
    </w:p>
    <w:p w14:paraId="7FF994BA" w14:textId="77777777" w:rsidR="007E3317" w:rsidRPr="007E3317" w:rsidRDefault="007E3317" w:rsidP="007E3317">
      <w:pPr>
        <w:keepNext/>
        <w:bidi/>
        <w:jc w:val="both"/>
        <w:rPr>
          <w:rFonts w:cs="David" w:hint="cs"/>
          <w:rtl/>
        </w:rPr>
      </w:pPr>
    </w:p>
    <w:p w14:paraId="24CBADBD" w14:textId="77777777" w:rsidR="007E3317" w:rsidRPr="007E3317" w:rsidRDefault="007E3317" w:rsidP="007E3317">
      <w:pPr>
        <w:keepNext/>
        <w:bidi/>
        <w:jc w:val="both"/>
        <w:rPr>
          <w:rFonts w:cs="David" w:hint="cs"/>
          <w:rtl/>
        </w:rPr>
      </w:pPr>
      <w:r w:rsidRPr="007E3317">
        <w:rPr>
          <w:rFonts w:cs="David" w:hint="cs"/>
          <w:rtl/>
        </w:rPr>
        <w:tab/>
        <w:t>יש להם הרבה דברים, זה בסדר. אבל זה יהפוך את זה בסוף שתפקיד הסגן יהפוך לתפקיד בזוי, תפקיד שהוא סידור ג'וב ואין בו שום מהות כי לא יהיו כל כך הרבה סמכויות לחלק לכולם. לכן אני אומר לסיכום, הוועדה חייבת לקבוע שמדובר בנושא חדש ולחזור למתכונת של ירושלים ורק ירושלים ורוצה יושב ראש ועדת הפנים, או מישהו מחברי הכנסת לבוא להציג חקיקה אחרת יכול לבוא ולהציג ואז לא נטען לנושא חדש.</w:t>
      </w:r>
    </w:p>
    <w:p w14:paraId="34D50367" w14:textId="77777777" w:rsidR="007E3317" w:rsidRPr="007E3317" w:rsidRDefault="007E3317" w:rsidP="007E3317">
      <w:pPr>
        <w:keepNext/>
        <w:bidi/>
        <w:jc w:val="both"/>
        <w:rPr>
          <w:rFonts w:cs="David" w:hint="cs"/>
          <w:rtl/>
        </w:rPr>
      </w:pPr>
    </w:p>
    <w:p w14:paraId="6AF054CA" w14:textId="77777777" w:rsidR="007E3317" w:rsidRPr="007E3317" w:rsidRDefault="007E3317" w:rsidP="007E3317">
      <w:pPr>
        <w:keepNext/>
        <w:bidi/>
        <w:jc w:val="both"/>
        <w:rPr>
          <w:rFonts w:cs="David" w:hint="cs"/>
          <w:rtl/>
        </w:rPr>
      </w:pPr>
      <w:r w:rsidRPr="007E3317">
        <w:rPr>
          <w:rFonts w:cs="David" w:hint="cs"/>
          <w:rtl/>
        </w:rPr>
        <w:tab/>
        <w:t xml:space="preserve">הכנסת צריכה לשים לב בהקפדה, גם יושב ראש הקואליציה, לעמדת הממשלה. עמדת הממשלה פעמיים, גם בדיון האחרון נקבעה בצורה ברורה שלא תומכים בתוספת הזו, שגם מבחינתם זה נושא חדש, זה לא נדון בוועדת השרים וגם זה לדעתי מצביע על העבודה שמכניסים נושא חדש וצריך להוריד אותו מסדר היום.  </w:t>
      </w:r>
    </w:p>
    <w:p w14:paraId="20F1C970" w14:textId="77777777" w:rsidR="007E3317" w:rsidRPr="007E3317" w:rsidRDefault="007E3317" w:rsidP="007E3317">
      <w:pPr>
        <w:bidi/>
        <w:jc w:val="both"/>
        <w:rPr>
          <w:rFonts w:cs="David" w:hint="cs"/>
          <w:rtl/>
        </w:rPr>
      </w:pPr>
      <w:r w:rsidRPr="007E3317">
        <w:rPr>
          <w:rFonts w:cs="David" w:hint="cs"/>
          <w:rtl/>
        </w:rPr>
        <w:tab/>
      </w:r>
    </w:p>
    <w:p w14:paraId="76C9917F" w14:textId="77777777" w:rsidR="007E3317" w:rsidRPr="007E3317" w:rsidRDefault="007E3317" w:rsidP="007E3317">
      <w:pPr>
        <w:bidi/>
        <w:jc w:val="both"/>
        <w:rPr>
          <w:rFonts w:cs="David" w:hint="cs"/>
          <w:u w:val="single"/>
          <w:rtl/>
        </w:rPr>
      </w:pPr>
      <w:r w:rsidRPr="007E3317">
        <w:rPr>
          <w:rFonts w:cs="David" w:hint="cs"/>
          <w:rtl/>
        </w:rPr>
        <w:t xml:space="preserve"> </w:t>
      </w: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2DDF9DBD" w14:textId="77777777" w:rsidR="007E3317" w:rsidRPr="007E3317" w:rsidRDefault="007E3317" w:rsidP="007E3317">
      <w:pPr>
        <w:bidi/>
        <w:jc w:val="both"/>
        <w:rPr>
          <w:rFonts w:cs="David" w:hint="cs"/>
          <w:rtl/>
        </w:rPr>
      </w:pPr>
    </w:p>
    <w:p w14:paraId="76B32503" w14:textId="77777777" w:rsidR="007E3317" w:rsidRPr="007E3317" w:rsidRDefault="007E3317" w:rsidP="007E3317">
      <w:pPr>
        <w:bidi/>
        <w:jc w:val="both"/>
        <w:rPr>
          <w:rFonts w:cs="David" w:hint="cs"/>
          <w:rtl/>
        </w:rPr>
      </w:pPr>
      <w:r w:rsidRPr="007E3317">
        <w:rPr>
          <w:rFonts w:cs="David" w:hint="cs"/>
          <w:rtl/>
        </w:rPr>
        <w:tab/>
        <w:t xml:space="preserve">תודה. אחרון הדוברים חבר הכנסת נסים זאב. </w:t>
      </w:r>
    </w:p>
    <w:p w14:paraId="519FDD9F" w14:textId="77777777" w:rsidR="007E3317" w:rsidRPr="007E3317" w:rsidRDefault="007E3317" w:rsidP="007E3317">
      <w:pPr>
        <w:keepNext/>
        <w:bidi/>
        <w:jc w:val="both"/>
        <w:rPr>
          <w:rFonts w:cs="David" w:hint="cs"/>
          <w:b/>
          <w:bCs/>
          <w:rtl/>
        </w:rPr>
      </w:pPr>
    </w:p>
    <w:p w14:paraId="7D060E93" w14:textId="77777777" w:rsidR="007E3317" w:rsidRPr="007E3317" w:rsidRDefault="007E3317" w:rsidP="007E3317">
      <w:pPr>
        <w:keepNext/>
        <w:bidi/>
        <w:jc w:val="both"/>
        <w:rPr>
          <w:rFonts w:cs="David" w:hint="cs"/>
          <w:u w:val="single"/>
          <w:rtl/>
        </w:rPr>
      </w:pPr>
      <w:r w:rsidRPr="007E3317">
        <w:rPr>
          <w:rFonts w:cs="David" w:hint="cs"/>
          <w:u w:val="single"/>
          <w:rtl/>
        </w:rPr>
        <w:t>נסים זאב:</w:t>
      </w:r>
    </w:p>
    <w:p w14:paraId="6C6A1A3B" w14:textId="77777777" w:rsidR="007E3317" w:rsidRPr="007E3317" w:rsidRDefault="007E3317" w:rsidP="007E3317">
      <w:pPr>
        <w:keepNext/>
        <w:bidi/>
        <w:jc w:val="both"/>
        <w:rPr>
          <w:rFonts w:cs="David" w:hint="cs"/>
          <w:u w:val="single"/>
          <w:rtl/>
        </w:rPr>
      </w:pPr>
    </w:p>
    <w:p w14:paraId="3D7D3AF3" w14:textId="77777777" w:rsidR="007E3317" w:rsidRPr="007E3317" w:rsidRDefault="007E3317" w:rsidP="007E3317">
      <w:pPr>
        <w:keepNext/>
        <w:bidi/>
        <w:jc w:val="both"/>
        <w:rPr>
          <w:rFonts w:cs="David" w:hint="cs"/>
          <w:rtl/>
        </w:rPr>
      </w:pPr>
      <w:r w:rsidRPr="007E3317">
        <w:rPr>
          <w:rFonts w:cs="David" w:hint="cs"/>
          <w:rtl/>
        </w:rPr>
        <w:tab/>
        <w:t xml:space="preserve">אני מברך על ההחלטה העקרונית שלגבי עיריית ירושלים אין מחלוקת ויש על זה קונצנזוס, האם זה נושא חדש לגבי ערים אחרות או לא, זו שאלה במקומה. אני לא חושב שיש מקום כרגע לדבר על הנושא העקרוני אם סגני ראש העיר מתפקדים, אם צריכים אותם או לא, גם אם הממשלה הזו רחבה יותר מידי והרבה חושבים שהממשלה הזו מיותרת, יש כאלה שחושבים שגם לא צריך ממשלה כי יש כבר בג"צ שמחליט במקום הממשלה. כשממשלה מחליטה שכביש 443 מסוכן </w:t>
      </w:r>
      <w:proofErr w:type="spellStart"/>
      <w:r w:rsidRPr="007E3317">
        <w:rPr>
          <w:rFonts w:cs="David" w:hint="cs"/>
          <w:rtl/>
        </w:rPr>
        <w:t>והבג"צ</w:t>
      </w:r>
      <w:proofErr w:type="spellEnd"/>
      <w:r w:rsidRPr="007E3317">
        <w:rPr>
          <w:rFonts w:cs="David" w:hint="cs"/>
          <w:rtl/>
        </w:rPr>
        <w:t xml:space="preserve"> חושב אחרת, בסופו של דבר הולכים לפי </w:t>
      </w:r>
      <w:proofErr w:type="spellStart"/>
      <w:r w:rsidRPr="007E3317">
        <w:rPr>
          <w:rFonts w:cs="David" w:hint="cs"/>
          <w:rtl/>
        </w:rPr>
        <w:t>הבג"צ</w:t>
      </w:r>
      <w:proofErr w:type="spellEnd"/>
      <w:r w:rsidRPr="007E3317">
        <w:rPr>
          <w:rFonts w:cs="David" w:hint="cs"/>
          <w:rtl/>
        </w:rPr>
        <w:t>.</w:t>
      </w:r>
    </w:p>
    <w:p w14:paraId="084B5D50" w14:textId="77777777" w:rsidR="007E3317" w:rsidRPr="007E3317" w:rsidRDefault="007E3317" w:rsidP="007E3317">
      <w:pPr>
        <w:keepNext/>
        <w:bidi/>
        <w:jc w:val="both"/>
        <w:rPr>
          <w:rFonts w:cs="David" w:hint="cs"/>
          <w:rtl/>
        </w:rPr>
      </w:pPr>
    </w:p>
    <w:p w14:paraId="4E478228" w14:textId="77777777" w:rsidR="007E3317" w:rsidRPr="007E3317" w:rsidRDefault="007E3317" w:rsidP="007E3317">
      <w:pPr>
        <w:keepNext/>
        <w:bidi/>
        <w:jc w:val="both"/>
        <w:rPr>
          <w:rFonts w:cs="David" w:hint="cs"/>
          <w:rtl/>
        </w:rPr>
      </w:pPr>
      <w:r w:rsidRPr="007E3317">
        <w:rPr>
          <w:rFonts w:cs="David" w:hint="cs"/>
          <w:rtl/>
        </w:rPr>
        <w:tab/>
        <w:t>אם הבעיה כספית אולי יש מקום לשקול ולומר שסגני ראש העיר יהיו בתנאים מסוימים, כשקופת הרשות מאוזנת ואפשר גם להקטין את שכרם של סגני ראש העיר, זה מצריך מחשבה מעמיקה יותר, ככל שמדובר בסגנים נוספים.</w:t>
      </w:r>
    </w:p>
    <w:p w14:paraId="285905EF" w14:textId="77777777" w:rsidR="007E3317" w:rsidRPr="007E3317" w:rsidRDefault="007E3317" w:rsidP="007E3317">
      <w:pPr>
        <w:keepNext/>
        <w:bidi/>
        <w:jc w:val="both"/>
        <w:rPr>
          <w:rFonts w:cs="David" w:hint="cs"/>
          <w:rtl/>
        </w:rPr>
      </w:pPr>
    </w:p>
    <w:p w14:paraId="7A456DA6" w14:textId="77777777" w:rsidR="007E3317" w:rsidRPr="007E3317" w:rsidRDefault="007E3317" w:rsidP="007E3317">
      <w:pPr>
        <w:keepLines/>
        <w:bidi/>
        <w:jc w:val="both"/>
        <w:rPr>
          <w:rFonts w:cs="David" w:hint="cs"/>
          <w:rtl/>
        </w:rPr>
      </w:pPr>
      <w:r w:rsidRPr="007E3317">
        <w:rPr>
          <w:rFonts w:cs="David" w:hint="cs"/>
          <w:u w:val="single"/>
          <w:rtl/>
        </w:rPr>
        <w:t>אריה ביבי:</w:t>
      </w:r>
    </w:p>
    <w:p w14:paraId="548C729D" w14:textId="77777777" w:rsidR="007E3317" w:rsidRPr="007E3317" w:rsidRDefault="007E3317" w:rsidP="007E3317">
      <w:pPr>
        <w:keepLines/>
        <w:bidi/>
        <w:jc w:val="both"/>
        <w:rPr>
          <w:rFonts w:cs="David" w:hint="cs"/>
          <w:rtl/>
        </w:rPr>
      </w:pPr>
    </w:p>
    <w:p w14:paraId="2B15CDDF" w14:textId="77777777" w:rsidR="007E3317" w:rsidRPr="007E3317" w:rsidRDefault="007E3317" w:rsidP="007E3317">
      <w:pPr>
        <w:bidi/>
        <w:jc w:val="both"/>
        <w:rPr>
          <w:rFonts w:cs="David" w:hint="cs"/>
          <w:u w:val="single"/>
          <w:rtl/>
        </w:rPr>
      </w:pPr>
      <w:r w:rsidRPr="007E3317">
        <w:rPr>
          <w:rFonts w:cs="David" w:hint="cs"/>
          <w:rtl/>
        </w:rPr>
        <w:tab/>
        <w:t xml:space="preserve"> אם היא מאוזנת צריך לרוקן אותה על מנת שתהיה לא מאוזנת.</w:t>
      </w:r>
    </w:p>
    <w:p w14:paraId="7E87BFDF" w14:textId="77777777" w:rsidR="007E3317" w:rsidRPr="007E3317" w:rsidRDefault="007E3317" w:rsidP="007E3317">
      <w:pPr>
        <w:bidi/>
        <w:jc w:val="both"/>
        <w:rPr>
          <w:rFonts w:cs="David" w:hint="cs"/>
          <w:u w:val="single"/>
          <w:rtl/>
        </w:rPr>
      </w:pPr>
    </w:p>
    <w:p w14:paraId="38D8C260" w14:textId="77777777" w:rsidR="007E3317" w:rsidRPr="007E3317" w:rsidRDefault="007E3317" w:rsidP="007E3317">
      <w:pPr>
        <w:bidi/>
        <w:jc w:val="both"/>
        <w:rPr>
          <w:rFonts w:cs="David" w:hint="cs"/>
          <w:rtl/>
        </w:rPr>
      </w:pPr>
      <w:r w:rsidRPr="007E3317">
        <w:rPr>
          <w:rFonts w:cs="David" w:hint="cs"/>
          <w:u w:val="single"/>
          <w:rtl/>
        </w:rPr>
        <w:t>נסים זאב:</w:t>
      </w:r>
    </w:p>
    <w:p w14:paraId="6EA5BA28" w14:textId="77777777" w:rsidR="007E3317" w:rsidRPr="007E3317" w:rsidRDefault="007E3317" w:rsidP="007E3317">
      <w:pPr>
        <w:bidi/>
        <w:jc w:val="both"/>
        <w:rPr>
          <w:rFonts w:cs="David" w:hint="cs"/>
          <w:rtl/>
        </w:rPr>
      </w:pPr>
    </w:p>
    <w:p w14:paraId="66E39634" w14:textId="77777777" w:rsidR="007E3317" w:rsidRPr="007E3317" w:rsidRDefault="007E3317" w:rsidP="007E3317">
      <w:pPr>
        <w:bidi/>
        <w:jc w:val="both"/>
        <w:rPr>
          <w:rFonts w:cs="David" w:hint="cs"/>
          <w:rtl/>
        </w:rPr>
      </w:pPr>
      <w:r w:rsidRPr="007E3317">
        <w:rPr>
          <w:rFonts w:cs="David" w:hint="cs"/>
          <w:rtl/>
        </w:rPr>
        <w:tab/>
        <w:t xml:space="preserve"> אם היא מאוזנת היא יכולה להרשות לעצמה. האם מספר העובדים בירושלים שווה לערים אחרות? למה לא מפריע לך שיש 10,000 עובדים בעירית ירושלים? למה היא מרשה לעצמה כל כך הרבה עובדים? לגביהם זה לא מפריע אבל כשמדובר בסגן נוסף פתאום כל קופת העיר מתמוטטת בגלל הסגן הזה, שאולי הוא מפריע.</w:t>
      </w:r>
    </w:p>
    <w:p w14:paraId="44062487" w14:textId="77777777" w:rsidR="007E3317" w:rsidRPr="007E3317" w:rsidRDefault="007E3317" w:rsidP="007E3317">
      <w:pPr>
        <w:keepNext/>
        <w:bidi/>
        <w:jc w:val="both"/>
        <w:rPr>
          <w:rFonts w:cs="David" w:hint="cs"/>
          <w:rtl/>
        </w:rPr>
      </w:pPr>
    </w:p>
    <w:p w14:paraId="3AB42E81" w14:textId="77777777" w:rsidR="007E3317" w:rsidRPr="007E3317" w:rsidRDefault="007E3317" w:rsidP="007E3317">
      <w:pPr>
        <w:keepNext/>
        <w:bidi/>
        <w:jc w:val="both"/>
        <w:rPr>
          <w:rFonts w:cs="David" w:hint="cs"/>
          <w:rtl/>
        </w:rPr>
      </w:pPr>
      <w:r w:rsidRPr="007E3317">
        <w:rPr>
          <w:rFonts w:cs="David" w:hint="cs"/>
          <w:rtl/>
        </w:rPr>
        <w:tab/>
        <w:t xml:space="preserve">אני יכול לומר לך, 15 שנה הייתי סגן ראש עיריית ירושלים לא היה לא יום ולא לילה בקבלת קהל בעבודה הציבורית שלי, אז אם יש לך בעיה נגד סגן מסוים, שאולי שם החבר שלו ואולי הוא רב אתו, \ה לא אומר שכולם כאלה. אל תאחז במה שחבר הכנסת שאמה אמר לך, הוא אמר את זה בבדיחות דעת. אולי יש גם מצבים אחרים. </w:t>
      </w:r>
    </w:p>
    <w:p w14:paraId="2D68CE13" w14:textId="77777777" w:rsidR="007E3317" w:rsidRPr="007E3317" w:rsidRDefault="007E3317" w:rsidP="007E3317">
      <w:pPr>
        <w:keepNext/>
        <w:bidi/>
        <w:jc w:val="both"/>
        <w:rPr>
          <w:rFonts w:cs="David" w:hint="cs"/>
          <w:rtl/>
        </w:rPr>
      </w:pPr>
    </w:p>
    <w:p w14:paraId="28B6861F" w14:textId="77777777" w:rsidR="007E3317" w:rsidRPr="007E3317" w:rsidRDefault="007E3317" w:rsidP="007E3317">
      <w:pPr>
        <w:keepNext/>
        <w:bidi/>
        <w:jc w:val="both"/>
        <w:rPr>
          <w:rFonts w:cs="David" w:hint="cs"/>
          <w:rtl/>
        </w:rPr>
      </w:pPr>
      <w:r w:rsidRPr="007E3317">
        <w:rPr>
          <w:rFonts w:cs="David" w:hint="cs"/>
          <w:rtl/>
        </w:rPr>
        <w:tab/>
        <w:t xml:space="preserve">לא תמיד מה שראש העיר עושה הוא דבר טוב והסגן שלו, שחושב אחרת, בדיוק בא לקלקל את מה שראש העיר חושב. יש הרבה מקומות שהסגנים דווקא תקנו את מה שראש העיר קלקל, אני יודע מה הולך במועצות אחרות. </w:t>
      </w:r>
    </w:p>
    <w:p w14:paraId="7D441738" w14:textId="77777777" w:rsidR="007E3317" w:rsidRPr="007E3317" w:rsidRDefault="007E3317" w:rsidP="007E3317">
      <w:pPr>
        <w:bidi/>
        <w:jc w:val="both"/>
        <w:rPr>
          <w:rFonts w:cs="David" w:hint="cs"/>
          <w:u w:val="single"/>
          <w:rtl/>
        </w:rPr>
      </w:pPr>
    </w:p>
    <w:p w14:paraId="383BB5E2"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65BD605D" w14:textId="77777777" w:rsidR="007E3317" w:rsidRPr="007E3317" w:rsidRDefault="007E3317" w:rsidP="007E3317">
      <w:pPr>
        <w:bidi/>
        <w:jc w:val="both"/>
        <w:rPr>
          <w:rFonts w:cs="David" w:hint="cs"/>
          <w:rtl/>
        </w:rPr>
      </w:pPr>
    </w:p>
    <w:p w14:paraId="2D26B1A5" w14:textId="77777777" w:rsidR="007E3317" w:rsidRPr="007E3317" w:rsidRDefault="007E3317" w:rsidP="007E3317">
      <w:pPr>
        <w:bidi/>
        <w:jc w:val="both"/>
        <w:rPr>
          <w:rFonts w:cs="David" w:hint="cs"/>
          <w:rtl/>
        </w:rPr>
      </w:pPr>
      <w:r w:rsidRPr="007E3317">
        <w:rPr>
          <w:rFonts w:cs="David" w:hint="cs"/>
          <w:rtl/>
        </w:rPr>
        <w:tab/>
        <w:t>לבקשת שר הפנים לשעבר מר פורז, שמכבד אותנו בנוכחותו, נאפשר לו לומר דברים, יסיים חבר הכנסת שאמה ונעבור להצבעה.</w:t>
      </w:r>
    </w:p>
    <w:p w14:paraId="4079C2F6" w14:textId="77777777" w:rsidR="007E3317" w:rsidRPr="007E3317" w:rsidRDefault="007E3317" w:rsidP="007E3317">
      <w:pPr>
        <w:bidi/>
        <w:jc w:val="both"/>
        <w:rPr>
          <w:rFonts w:cs="David" w:hint="cs"/>
          <w:rtl/>
        </w:rPr>
      </w:pPr>
    </w:p>
    <w:p w14:paraId="1A391DCD" w14:textId="77777777" w:rsidR="007E3317" w:rsidRPr="007E3317" w:rsidRDefault="007E3317" w:rsidP="007E3317">
      <w:pPr>
        <w:bidi/>
        <w:jc w:val="both"/>
        <w:rPr>
          <w:rFonts w:cs="David" w:hint="cs"/>
          <w:u w:val="single"/>
          <w:rtl/>
        </w:rPr>
      </w:pPr>
      <w:r w:rsidRPr="007E3317">
        <w:rPr>
          <w:rFonts w:cs="David" w:hint="cs"/>
          <w:u w:val="single"/>
          <w:rtl/>
        </w:rPr>
        <w:t>אברהם פורז:</w:t>
      </w:r>
    </w:p>
    <w:p w14:paraId="1C39116C" w14:textId="77777777" w:rsidR="007E3317" w:rsidRPr="007E3317" w:rsidRDefault="007E3317" w:rsidP="007E3317">
      <w:pPr>
        <w:bidi/>
        <w:jc w:val="both"/>
        <w:rPr>
          <w:rFonts w:cs="David" w:hint="cs"/>
          <w:rtl/>
        </w:rPr>
      </w:pPr>
    </w:p>
    <w:p w14:paraId="545E2ECE" w14:textId="77777777" w:rsidR="007E3317" w:rsidRPr="007E3317" w:rsidRDefault="007E3317" w:rsidP="007E3317">
      <w:pPr>
        <w:bidi/>
        <w:jc w:val="both"/>
        <w:rPr>
          <w:rFonts w:cs="David" w:hint="cs"/>
          <w:rtl/>
        </w:rPr>
      </w:pPr>
      <w:r w:rsidRPr="007E3317">
        <w:rPr>
          <w:rFonts w:cs="David" w:hint="cs"/>
          <w:rtl/>
        </w:rPr>
        <w:tab/>
        <w:t>תודה רבה. ערב הבחירות לרשויות המקומיות ב- 2003, יצא שהייתי שר הפנים ובדקנו אז כמה סגנים אפשר למנות במדינה מבחינת קיבולת לפי מספר תושבים והגענו למסקנה שאפשר למנות 420 סגנים. בתיקון שנעשה ערב הבחירות ב- 2003 מספר הסגנים הורד ל- 250. זאת אומרת נעשה קיצוץ דרמטי במספר הסגנים מול העבר, כך שבחוק הזה, גם אם יוסיפו עשרה, זה זניח לעומת המספר הכולל.</w:t>
      </w:r>
    </w:p>
    <w:p w14:paraId="3C36751F" w14:textId="77777777" w:rsidR="007E3317" w:rsidRPr="007E3317" w:rsidRDefault="007E3317" w:rsidP="007E3317">
      <w:pPr>
        <w:bidi/>
        <w:jc w:val="both"/>
        <w:rPr>
          <w:rFonts w:cs="David" w:hint="cs"/>
          <w:rtl/>
        </w:rPr>
      </w:pPr>
      <w:r w:rsidRPr="007E3317">
        <w:rPr>
          <w:rFonts w:cs="David" w:hint="cs"/>
          <w:rtl/>
        </w:rPr>
        <w:t xml:space="preserve"> </w:t>
      </w:r>
    </w:p>
    <w:p w14:paraId="1037E967" w14:textId="77777777" w:rsidR="007E3317" w:rsidRPr="007E3317" w:rsidRDefault="007E3317" w:rsidP="007E3317">
      <w:pPr>
        <w:bidi/>
        <w:jc w:val="both"/>
        <w:rPr>
          <w:rFonts w:cs="David" w:hint="cs"/>
          <w:u w:val="single"/>
          <w:rtl/>
        </w:rPr>
      </w:pPr>
      <w:r w:rsidRPr="007E3317">
        <w:rPr>
          <w:rFonts w:cs="David" w:hint="cs"/>
          <w:u w:val="single"/>
          <w:rtl/>
        </w:rPr>
        <w:t>אריה ביבי:</w:t>
      </w:r>
    </w:p>
    <w:p w14:paraId="4C01BE4D" w14:textId="77777777" w:rsidR="007E3317" w:rsidRPr="007E3317" w:rsidRDefault="007E3317" w:rsidP="007E3317">
      <w:pPr>
        <w:bidi/>
        <w:jc w:val="both"/>
        <w:rPr>
          <w:rFonts w:cs="David" w:hint="cs"/>
          <w:rtl/>
        </w:rPr>
      </w:pPr>
    </w:p>
    <w:p w14:paraId="79EE7E6A" w14:textId="77777777" w:rsidR="007E3317" w:rsidRPr="007E3317" w:rsidRDefault="007E3317" w:rsidP="007E3317">
      <w:pPr>
        <w:bidi/>
        <w:jc w:val="both"/>
        <w:rPr>
          <w:rFonts w:cs="David" w:hint="cs"/>
          <w:rtl/>
        </w:rPr>
      </w:pPr>
      <w:r w:rsidRPr="007E3317">
        <w:rPr>
          <w:rFonts w:cs="David" w:hint="cs"/>
          <w:rtl/>
        </w:rPr>
        <w:tab/>
        <w:t xml:space="preserve"> מי קבע את המספר 420? הייתה ועדה? על פי איזה מפתח.</w:t>
      </w:r>
    </w:p>
    <w:p w14:paraId="4D749EAB" w14:textId="77777777" w:rsidR="007E3317" w:rsidRPr="007E3317" w:rsidRDefault="007E3317" w:rsidP="007E3317">
      <w:pPr>
        <w:bidi/>
        <w:jc w:val="both"/>
        <w:rPr>
          <w:rFonts w:cs="David" w:hint="cs"/>
          <w:rtl/>
        </w:rPr>
      </w:pPr>
    </w:p>
    <w:p w14:paraId="0DF7F132" w14:textId="77777777" w:rsidR="007E3317" w:rsidRPr="007E3317" w:rsidRDefault="007E3317" w:rsidP="007E3317">
      <w:pPr>
        <w:bidi/>
        <w:jc w:val="both"/>
        <w:rPr>
          <w:rFonts w:cs="David" w:hint="cs"/>
          <w:u w:val="single"/>
          <w:rtl/>
        </w:rPr>
      </w:pPr>
      <w:r w:rsidRPr="007E3317">
        <w:rPr>
          <w:rFonts w:cs="David" w:hint="cs"/>
          <w:u w:val="single"/>
          <w:rtl/>
        </w:rPr>
        <w:t xml:space="preserve"> יואל חסון:</w:t>
      </w:r>
    </w:p>
    <w:p w14:paraId="7BECD44A" w14:textId="77777777" w:rsidR="007E3317" w:rsidRPr="007E3317" w:rsidRDefault="007E3317" w:rsidP="007E3317">
      <w:pPr>
        <w:bidi/>
        <w:jc w:val="both"/>
        <w:rPr>
          <w:rFonts w:cs="David" w:hint="cs"/>
          <w:rtl/>
        </w:rPr>
      </w:pPr>
    </w:p>
    <w:p w14:paraId="479925E0" w14:textId="77777777" w:rsidR="007E3317" w:rsidRPr="007E3317" w:rsidRDefault="007E3317" w:rsidP="007E3317">
      <w:pPr>
        <w:bidi/>
        <w:jc w:val="both"/>
        <w:rPr>
          <w:rFonts w:cs="David" w:hint="cs"/>
          <w:rtl/>
        </w:rPr>
      </w:pPr>
      <w:r w:rsidRPr="007E3317">
        <w:rPr>
          <w:rFonts w:cs="David" w:hint="cs"/>
          <w:rtl/>
        </w:rPr>
        <w:tab/>
        <w:t>את מי אתה מייצג?</w:t>
      </w:r>
    </w:p>
    <w:p w14:paraId="594EDA1D" w14:textId="77777777" w:rsidR="007E3317" w:rsidRPr="007E3317" w:rsidRDefault="007E3317" w:rsidP="007E3317">
      <w:pPr>
        <w:bidi/>
        <w:jc w:val="both"/>
        <w:rPr>
          <w:rFonts w:cs="David" w:hint="cs"/>
          <w:rtl/>
        </w:rPr>
      </w:pPr>
    </w:p>
    <w:p w14:paraId="41127F46" w14:textId="77777777" w:rsidR="007E3317" w:rsidRPr="007E3317" w:rsidRDefault="007E3317" w:rsidP="007E3317">
      <w:pPr>
        <w:bidi/>
        <w:jc w:val="both"/>
        <w:rPr>
          <w:rFonts w:cs="David" w:hint="cs"/>
          <w:u w:val="single"/>
          <w:rtl/>
        </w:rPr>
      </w:pPr>
      <w:r w:rsidRPr="007E3317">
        <w:rPr>
          <w:rFonts w:cs="David" w:hint="cs"/>
          <w:u w:val="single"/>
          <w:rtl/>
        </w:rPr>
        <w:t>אברהם פורז:</w:t>
      </w:r>
    </w:p>
    <w:p w14:paraId="7DA97A1E" w14:textId="77777777" w:rsidR="007E3317" w:rsidRPr="007E3317" w:rsidRDefault="007E3317" w:rsidP="007E3317">
      <w:pPr>
        <w:bidi/>
        <w:jc w:val="both"/>
        <w:rPr>
          <w:rFonts w:cs="David" w:hint="cs"/>
          <w:rtl/>
        </w:rPr>
      </w:pPr>
    </w:p>
    <w:p w14:paraId="69BEBAFF" w14:textId="77777777" w:rsidR="007E3317" w:rsidRPr="007E3317" w:rsidRDefault="007E3317" w:rsidP="007E3317">
      <w:pPr>
        <w:bidi/>
        <w:jc w:val="both"/>
        <w:rPr>
          <w:rFonts w:cs="David" w:hint="cs"/>
          <w:rtl/>
        </w:rPr>
      </w:pPr>
      <w:r w:rsidRPr="007E3317">
        <w:rPr>
          <w:rFonts w:cs="David" w:hint="cs"/>
          <w:rtl/>
        </w:rPr>
        <w:tab/>
        <w:t>מועצה אזורית חוף השרון.</w:t>
      </w:r>
    </w:p>
    <w:p w14:paraId="5518AA44" w14:textId="77777777" w:rsidR="007E3317" w:rsidRPr="007E3317" w:rsidRDefault="007E3317" w:rsidP="007E3317">
      <w:pPr>
        <w:bidi/>
        <w:jc w:val="both"/>
        <w:rPr>
          <w:rFonts w:cs="David" w:hint="cs"/>
          <w:rtl/>
        </w:rPr>
      </w:pPr>
    </w:p>
    <w:p w14:paraId="2E48E68B"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3DC1354B" w14:textId="77777777" w:rsidR="007E3317" w:rsidRPr="007E3317" w:rsidRDefault="007E3317" w:rsidP="007E3317">
      <w:pPr>
        <w:bidi/>
        <w:jc w:val="both"/>
        <w:rPr>
          <w:rFonts w:cs="David" w:hint="cs"/>
          <w:rtl/>
        </w:rPr>
      </w:pPr>
    </w:p>
    <w:p w14:paraId="38264D12" w14:textId="77777777" w:rsidR="007E3317" w:rsidRPr="007E3317" w:rsidRDefault="007E3317" w:rsidP="007E3317">
      <w:pPr>
        <w:bidi/>
        <w:jc w:val="both"/>
        <w:rPr>
          <w:rFonts w:cs="David" w:hint="cs"/>
          <w:rtl/>
        </w:rPr>
      </w:pPr>
      <w:r w:rsidRPr="007E3317">
        <w:rPr>
          <w:rFonts w:cs="David" w:hint="cs"/>
          <w:rtl/>
        </w:rPr>
        <w:tab/>
        <w:t>השר לשעבר פורז, הייתי מבקש שתצהיר לפרוטוקול בצורה מסודרת את מי אתה מייצג, במידה ואתה מייצג כאן מישהו.</w:t>
      </w:r>
    </w:p>
    <w:p w14:paraId="306788AD" w14:textId="77777777" w:rsidR="007E3317" w:rsidRPr="007E3317" w:rsidRDefault="007E3317" w:rsidP="007E3317">
      <w:pPr>
        <w:bidi/>
        <w:jc w:val="both"/>
        <w:rPr>
          <w:rFonts w:cs="David" w:hint="cs"/>
          <w:rtl/>
        </w:rPr>
      </w:pPr>
    </w:p>
    <w:p w14:paraId="0EF32639" w14:textId="77777777" w:rsidR="007E3317" w:rsidRPr="007E3317" w:rsidRDefault="007E3317" w:rsidP="007E3317">
      <w:pPr>
        <w:bidi/>
        <w:jc w:val="both"/>
        <w:rPr>
          <w:rFonts w:cs="David" w:hint="cs"/>
          <w:u w:val="single"/>
          <w:rtl/>
        </w:rPr>
      </w:pPr>
      <w:r w:rsidRPr="007E3317">
        <w:rPr>
          <w:rFonts w:cs="David" w:hint="cs"/>
          <w:u w:val="single"/>
          <w:rtl/>
        </w:rPr>
        <w:t>אברהם פורז:</w:t>
      </w:r>
    </w:p>
    <w:p w14:paraId="210E163A" w14:textId="77777777" w:rsidR="007E3317" w:rsidRPr="007E3317" w:rsidRDefault="007E3317" w:rsidP="007E3317">
      <w:pPr>
        <w:bidi/>
        <w:jc w:val="both"/>
        <w:rPr>
          <w:rFonts w:cs="David" w:hint="cs"/>
          <w:rtl/>
        </w:rPr>
      </w:pPr>
    </w:p>
    <w:p w14:paraId="3477676B" w14:textId="77777777" w:rsidR="007E3317" w:rsidRPr="007E3317" w:rsidRDefault="007E3317" w:rsidP="007E3317">
      <w:pPr>
        <w:bidi/>
        <w:jc w:val="both"/>
        <w:rPr>
          <w:rFonts w:cs="David" w:hint="cs"/>
          <w:rtl/>
        </w:rPr>
      </w:pPr>
      <w:r w:rsidRPr="007E3317">
        <w:rPr>
          <w:rFonts w:cs="David" w:hint="cs"/>
          <w:rtl/>
        </w:rPr>
        <w:tab/>
        <w:t>אני מייצג מועצה אזורית שנקראת חוף השרון, שהיה לה כל השנים סגן ולאחרונה, תקופה של שנה וחצי אין לה סגן, כי ערב הבחירות היו חסרים לה כ- 20 או 30 אנשים כדי להגיע למספר של 10,000, כי אנשים לא נרשמו. אני חושב שהורדת התקן הייתה נכונה, זה צריך היה לחסוך במשרות, באמת ירד מ- 420 ל- 250, זה הבדל תהומי.</w:t>
      </w:r>
    </w:p>
    <w:p w14:paraId="63C73E20" w14:textId="77777777" w:rsidR="007E3317" w:rsidRPr="007E3317" w:rsidRDefault="007E3317" w:rsidP="007E3317">
      <w:pPr>
        <w:bidi/>
        <w:jc w:val="both"/>
        <w:rPr>
          <w:rFonts w:cs="David" w:hint="cs"/>
          <w:rtl/>
        </w:rPr>
      </w:pPr>
    </w:p>
    <w:p w14:paraId="6DA72BB0" w14:textId="77777777" w:rsidR="007E3317" w:rsidRPr="007E3317" w:rsidRDefault="007E3317" w:rsidP="007E3317">
      <w:pPr>
        <w:bidi/>
        <w:jc w:val="both"/>
        <w:rPr>
          <w:rFonts w:cs="David" w:hint="cs"/>
          <w:rtl/>
        </w:rPr>
      </w:pPr>
      <w:r w:rsidRPr="007E3317">
        <w:rPr>
          <w:rFonts w:cs="David" w:hint="cs"/>
          <w:rtl/>
        </w:rPr>
        <w:tab/>
        <w:t>באתי לדוד אזולאי ואמרתי לו, הואיל וקראתי על עניין ירושלים, לפי דעתי מוצדק שרשות מקומית שמספר תושביה עלה או ירד לא יחזיקו אותה ארבע וחצי שנים במצב סטטי, אלא אם מספר התושבים עלה מותר למנות סגן נוסף. מספר התושבים ירד, יהיה אחד פחות.</w:t>
      </w:r>
    </w:p>
    <w:p w14:paraId="4143E584" w14:textId="77777777" w:rsidR="007E3317" w:rsidRPr="007E3317" w:rsidRDefault="007E3317" w:rsidP="007E3317">
      <w:pPr>
        <w:bidi/>
        <w:jc w:val="both"/>
        <w:rPr>
          <w:rFonts w:cs="David" w:hint="cs"/>
          <w:rtl/>
        </w:rPr>
      </w:pPr>
    </w:p>
    <w:p w14:paraId="64C8C60D"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0562DD68" w14:textId="77777777" w:rsidR="007E3317" w:rsidRPr="007E3317" w:rsidRDefault="007E3317" w:rsidP="007E3317">
      <w:pPr>
        <w:bidi/>
        <w:jc w:val="both"/>
        <w:rPr>
          <w:rFonts w:cs="David" w:hint="cs"/>
          <w:rtl/>
        </w:rPr>
      </w:pPr>
    </w:p>
    <w:p w14:paraId="3CD49BD9" w14:textId="77777777" w:rsidR="007E3317" w:rsidRPr="007E3317" w:rsidRDefault="007E3317" w:rsidP="007E3317">
      <w:pPr>
        <w:bidi/>
        <w:jc w:val="both"/>
        <w:rPr>
          <w:rFonts w:cs="David" w:hint="cs"/>
          <w:rtl/>
        </w:rPr>
      </w:pPr>
      <w:r w:rsidRPr="007E3317">
        <w:rPr>
          <w:rFonts w:cs="David" w:hint="cs"/>
          <w:rtl/>
        </w:rPr>
        <w:tab/>
        <w:t xml:space="preserve">תודה. חבר הכנסת שאמה, ואחריו חבר הכנסת </w:t>
      </w:r>
      <w:proofErr w:type="spellStart"/>
      <w:r w:rsidRPr="007E3317">
        <w:rPr>
          <w:rFonts w:cs="David" w:hint="cs"/>
          <w:rtl/>
        </w:rPr>
        <w:t>מקלב</w:t>
      </w:r>
      <w:proofErr w:type="spellEnd"/>
      <w:r w:rsidRPr="007E3317">
        <w:rPr>
          <w:rFonts w:cs="David" w:hint="cs"/>
          <w:rtl/>
        </w:rPr>
        <w:t xml:space="preserve"> מיוזמי החוק.</w:t>
      </w:r>
      <w:r w:rsidRPr="007E3317">
        <w:rPr>
          <w:rFonts w:cs="David" w:hint="cs"/>
          <w:rtl/>
        </w:rPr>
        <w:tab/>
      </w:r>
    </w:p>
    <w:p w14:paraId="436BAF18" w14:textId="77777777" w:rsidR="007E3317" w:rsidRPr="007E3317" w:rsidRDefault="007E3317" w:rsidP="007E3317">
      <w:pPr>
        <w:bidi/>
        <w:jc w:val="both"/>
        <w:rPr>
          <w:rFonts w:cs="David" w:hint="cs"/>
          <w:rtl/>
        </w:rPr>
      </w:pPr>
      <w:r w:rsidRPr="007E3317">
        <w:rPr>
          <w:rFonts w:cs="David" w:hint="cs"/>
          <w:rtl/>
        </w:rPr>
        <w:t xml:space="preserve"> </w:t>
      </w:r>
    </w:p>
    <w:p w14:paraId="15290EB4" w14:textId="77777777" w:rsidR="007E3317" w:rsidRPr="007E3317" w:rsidRDefault="007E3317" w:rsidP="007E3317">
      <w:pPr>
        <w:bidi/>
        <w:jc w:val="both"/>
        <w:rPr>
          <w:rFonts w:cs="David" w:hint="cs"/>
          <w:u w:val="single"/>
          <w:rtl/>
        </w:rPr>
      </w:pPr>
      <w:r w:rsidRPr="007E3317">
        <w:rPr>
          <w:rFonts w:cs="David" w:hint="cs"/>
          <w:u w:val="single"/>
          <w:rtl/>
        </w:rPr>
        <w:t>כרמל שאמה:</w:t>
      </w:r>
    </w:p>
    <w:p w14:paraId="6325C0D7" w14:textId="77777777" w:rsidR="007E3317" w:rsidRPr="007E3317" w:rsidRDefault="007E3317" w:rsidP="007E3317">
      <w:pPr>
        <w:bidi/>
        <w:jc w:val="both"/>
        <w:rPr>
          <w:rFonts w:cs="David" w:hint="cs"/>
          <w:rtl/>
        </w:rPr>
      </w:pPr>
    </w:p>
    <w:p w14:paraId="3A63F3D0" w14:textId="77777777" w:rsidR="007E3317" w:rsidRPr="007E3317" w:rsidRDefault="007E3317" w:rsidP="007E3317">
      <w:pPr>
        <w:bidi/>
        <w:jc w:val="both"/>
        <w:rPr>
          <w:rFonts w:cs="David" w:hint="cs"/>
          <w:rtl/>
        </w:rPr>
      </w:pPr>
      <w:r w:rsidRPr="007E3317">
        <w:rPr>
          <w:rFonts w:cs="David" w:hint="cs"/>
          <w:rtl/>
        </w:rPr>
        <w:tab/>
        <w:t xml:space="preserve"> אדוני היושב ראש, הנושא שעל סדר יומה של הוועדה הוא האם מדובר בנושא חדש ולא על פרטי החוק. אני מתנגד לחלק מהצעת החוק, אני חושב שיש בה חלקים טובים, היו עיוותים בחוק, לדוגמה מועצה מקומית כמו באר יעקב שעוברת פיתוח אדיר שהכפילה ומשלשת את מספר תושביה, רק בגלל שערב הבחירות מספר תושביה היה קטן במעט מ- 10,000 היא לא זכאית לסגן, היום היא הרבה מעל 10,000 ועד סוף הקדנציה היא תהיה קרוב ל- 20,000. זו דוגמה פרטנית שהחוק כן מתקן.</w:t>
      </w:r>
    </w:p>
    <w:p w14:paraId="278D4822" w14:textId="77777777" w:rsidR="007E3317" w:rsidRPr="007E3317" w:rsidRDefault="007E3317" w:rsidP="007E3317">
      <w:pPr>
        <w:bidi/>
        <w:jc w:val="both"/>
        <w:rPr>
          <w:rFonts w:cs="David" w:hint="cs"/>
          <w:rtl/>
        </w:rPr>
      </w:pPr>
    </w:p>
    <w:p w14:paraId="72150475" w14:textId="77777777" w:rsidR="007E3317" w:rsidRPr="007E3317" w:rsidRDefault="007E3317" w:rsidP="007E3317">
      <w:pPr>
        <w:bidi/>
        <w:jc w:val="both"/>
        <w:rPr>
          <w:rFonts w:cs="David" w:hint="cs"/>
          <w:rtl/>
        </w:rPr>
      </w:pPr>
      <w:r w:rsidRPr="007E3317">
        <w:rPr>
          <w:rFonts w:cs="David" w:hint="cs"/>
          <w:rtl/>
        </w:rPr>
        <w:tab/>
        <w:t xml:space="preserve">בכלל, רוב הביקורת ששמעתי בזמן הדיון בקריאה הטרומית היה מצד האופוזיציה שמדובר בחקיקה פרטנית ספציפית לירושלים, חקיקת ג'ובים שהיא לא נכונה. עכשיו, כשבא דיון ובאה יוזמה בוועדה להרחיב עם אמות מידה אובייקטיביות, שהן עוד לא קבועות ואני עוד לא מסכים להם, אתם צועקים מהכיוון השני. תחליטו. </w:t>
      </w:r>
    </w:p>
    <w:p w14:paraId="2B5900FB" w14:textId="77777777" w:rsidR="007E3317" w:rsidRPr="007E3317" w:rsidRDefault="007E3317" w:rsidP="007E3317">
      <w:pPr>
        <w:bidi/>
        <w:jc w:val="both"/>
        <w:rPr>
          <w:rFonts w:cs="David" w:hint="cs"/>
          <w:rtl/>
        </w:rPr>
      </w:pPr>
    </w:p>
    <w:p w14:paraId="1087560F" w14:textId="77777777" w:rsidR="007E3317" w:rsidRPr="007E3317" w:rsidRDefault="007E3317" w:rsidP="007E3317">
      <w:pPr>
        <w:bidi/>
        <w:jc w:val="both"/>
        <w:rPr>
          <w:rFonts w:cs="David" w:hint="cs"/>
          <w:u w:val="single"/>
          <w:rtl/>
        </w:rPr>
      </w:pPr>
      <w:r w:rsidRPr="007E3317">
        <w:rPr>
          <w:rFonts w:cs="David" w:hint="cs"/>
          <w:u w:val="single"/>
          <w:rtl/>
        </w:rPr>
        <w:t>רחל אדטו:</w:t>
      </w:r>
    </w:p>
    <w:p w14:paraId="32FD2BC2" w14:textId="77777777" w:rsidR="007E3317" w:rsidRPr="007E3317" w:rsidRDefault="007E3317" w:rsidP="007E3317">
      <w:pPr>
        <w:bidi/>
        <w:jc w:val="both"/>
        <w:rPr>
          <w:rFonts w:cs="David" w:hint="cs"/>
          <w:rtl/>
        </w:rPr>
      </w:pPr>
    </w:p>
    <w:p w14:paraId="35846EB2" w14:textId="77777777" w:rsidR="007E3317" w:rsidRPr="007E3317" w:rsidRDefault="007E3317" w:rsidP="007E3317">
      <w:pPr>
        <w:bidi/>
        <w:jc w:val="both"/>
        <w:rPr>
          <w:rFonts w:cs="David" w:hint="cs"/>
          <w:rtl/>
        </w:rPr>
      </w:pPr>
      <w:r w:rsidRPr="007E3317">
        <w:rPr>
          <w:rFonts w:cs="David" w:hint="cs"/>
          <w:rtl/>
        </w:rPr>
        <w:tab/>
        <w:t xml:space="preserve"> אנחנו אומרים שזה חוק חדש. אנחנו לא מדברים על המהות אנחנו מדברים על זה שעכשיו אנחנו דנים בחוק חדש. אם זה חוק חדש בואו נדבר על חוק חדש אבל אז נתחיל הכול מהתחלה כמו חוק חדש.</w:t>
      </w:r>
    </w:p>
    <w:p w14:paraId="34976580" w14:textId="77777777" w:rsidR="007E3317" w:rsidRPr="007E3317" w:rsidRDefault="007E3317" w:rsidP="007E3317">
      <w:pPr>
        <w:bidi/>
        <w:jc w:val="both"/>
        <w:rPr>
          <w:rFonts w:cs="David" w:hint="cs"/>
          <w:rtl/>
        </w:rPr>
      </w:pPr>
    </w:p>
    <w:p w14:paraId="2F1DBA3D" w14:textId="77777777" w:rsidR="007E3317" w:rsidRPr="007E3317" w:rsidRDefault="007E3317" w:rsidP="007E3317">
      <w:pPr>
        <w:bidi/>
        <w:jc w:val="both"/>
        <w:rPr>
          <w:rFonts w:cs="David" w:hint="cs"/>
          <w:u w:val="single"/>
          <w:rtl/>
        </w:rPr>
      </w:pPr>
      <w:r w:rsidRPr="007E3317">
        <w:rPr>
          <w:rFonts w:cs="David" w:hint="cs"/>
          <w:u w:val="single"/>
          <w:rtl/>
        </w:rPr>
        <w:t>כרמל שאמה:</w:t>
      </w:r>
    </w:p>
    <w:p w14:paraId="227E8EBA" w14:textId="77777777" w:rsidR="007E3317" w:rsidRPr="007E3317" w:rsidRDefault="007E3317" w:rsidP="007E3317">
      <w:pPr>
        <w:bidi/>
        <w:jc w:val="both"/>
        <w:rPr>
          <w:rFonts w:cs="David" w:hint="cs"/>
          <w:rtl/>
        </w:rPr>
      </w:pPr>
    </w:p>
    <w:p w14:paraId="6C3643DE" w14:textId="77777777" w:rsidR="007E3317" w:rsidRPr="007E3317" w:rsidRDefault="007E3317" w:rsidP="007E3317">
      <w:pPr>
        <w:bidi/>
        <w:jc w:val="both"/>
        <w:rPr>
          <w:rFonts w:cs="David" w:hint="cs"/>
          <w:rtl/>
        </w:rPr>
      </w:pPr>
      <w:r w:rsidRPr="007E3317">
        <w:rPr>
          <w:rFonts w:cs="David" w:hint="cs"/>
          <w:rtl/>
        </w:rPr>
        <w:tab/>
        <w:t xml:space="preserve"> הרעיון אותו רעיון ההבדל היחידי שלוקחים את זה מהבעיה הפרטנית של ירושלים ומנסים לבדוק את זה בצורה אובייקטיבית על כלל הארץ, עד כמה שאפשר להרחיב ואני עדיין לא תומך בהצעת החוק. </w:t>
      </w:r>
    </w:p>
    <w:p w14:paraId="78D694BB" w14:textId="77777777" w:rsidR="007E3317" w:rsidRPr="007E3317" w:rsidRDefault="007E3317" w:rsidP="007E3317">
      <w:pPr>
        <w:bidi/>
        <w:jc w:val="both"/>
        <w:rPr>
          <w:rFonts w:cs="David" w:hint="cs"/>
          <w:rtl/>
        </w:rPr>
      </w:pPr>
    </w:p>
    <w:p w14:paraId="5B14B827" w14:textId="77777777" w:rsidR="007E3317" w:rsidRPr="007E3317" w:rsidRDefault="007E3317" w:rsidP="007E3317">
      <w:pPr>
        <w:bidi/>
        <w:jc w:val="both"/>
        <w:rPr>
          <w:rFonts w:cs="David" w:hint="cs"/>
          <w:u w:val="single"/>
          <w:rtl/>
        </w:rPr>
      </w:pPr>
      <w:r w:rsidRPr="007E3317">
        <w:rPr>
          <w:rFonts w:cs="David" w:hint="cs"/>
          <w:u w:val="single"/>
          <w:rtl/>
        </w:rPr>
        <w:t>אריה ביבי:</w:t>
      </w:r>
    </w:p>
    <w:p w14:paraId="44E99180" w14:textId="77777777" w:rsidR="007E3317" w:rsidRPr="007E3317" w:rsidRDefault="007E3317" w:rsidP="007E3317">
      <w:pPr>
        <w:bidi/>
        <w:jc w:val="both"/>
        <w:rPr>
          <w:rFonts w:cs="David" w:hint="cs"/>
          <w:rtl/>
        </w:rPr>
      </w:pPr>
    </w:p>
    <w:p w14:paraId="4F7FB377" w14:textId="77777777" w:rsidR="007E3317" w:rsidRPr="007E3317" w:rsidRDefault="007E3317" w:rsidP="007E3317">
      <w:pPr>
        <w:bidi/>
        <w:jc w:val="both"/>
        <w:rPr>
          <w:rFonts w:cs="David" w:hint="cs"/>
          <w:rtl/>
        </w:rPr>
      </w:pPr>
      <w:r w:rsidRPr="007E3317">
        <w:rPr>
          <w:rFonts w:cs="David" w:hint="cs"/>
          <w:rtl/>
        </w:rPr>
        <w:tab/>
        <w:t xml:space="preserve"> זה הגיע דרך ירושלים.</w:t>
      </w:r>
    </w:p>
    <w:p w14:paraId="7114BF82" w14:textId="77777777" w:rsidR="007E3317" w:rsidRPr="007E3317" w:rsidRDefault="007E3317" w:rsidP="007E3317">
      <w:pPr>
        <w:bidi/>
        <w:jc w:val="both"/>
        <w:rPr>
          <w:rFonts w:cs="David" w:hint="cs"/>
          <w:rtl/>
        </w:rPr>
      </w:pPr>
    </w:p>
    <w:p w14:paraId="4403D1EA"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6198E93A" w14:textId="77777777" w:rsidR="007E3317" w:rsidRPr="007E3317" w:rsidRDefault="007E3317" w:rsidP="007E3317">
      <w:pPr>
        <w:bidi/>
        <w:jc w:val="both"/>
        <w:rPr>
          <w:rFonts w:cs="David" w:hint="cs"/>
          <w:rtl/>
        </w:rPr>
      </w:pPr>
    </w:p>
    <w:p w14:paraId="42385380" w14:textId="77777777" w:rsidR="007E3317" w:rsidRPr="007E3317" w:rsidRDefault="007E3317" w:rsidP="007E3317">
      <w:pPr>
        <w:bidi/>
        <w:jc w:val="both"/>
        <w:rPr>
          <w:rFonts w:cs="David" w:hint="cs"/>
          <w:rtl/>
        </w:rPr>
      </w:pPr>
      <w:r w:rsidRPr="007E3317">
        <w:rPr>
          <w:rFonts w:cs="David" w:hint="cs"/>
          <w:rtl/>
        </w:rPr>
        <w:tab/>
        <w:t xml:space="preserve">תודה. חבר הכנסת </w:t>
      </w:r>
      <w:proofErr w:type="spellStart"/>
      <w:r w:rsidRPr="007E3317">
        <w:rPr>
          <w:rFonts w:cs="David" w:hint="cs"/>
          <w:rtl/>
        </w:rPr>
        <w:t>מקלב</w:t>
      </w:r>
      <w:proofErr w:type="spellEnd"/>
      <w:r w:rsidRPr="007E3317">
        <w:rPr>
          <w:rFonts w:cs="David" w:hint="cs"/>
          <w:rtl/>
        </w:rPr>
        <w:t xml:space="preserve">  ואנחנו עוברים להצבעה.</w:t>
      </w:r>
    </w:p>
    <w:p w14:paraId="05E831E4" w14:textId="77777777" w:rsidR="007E3317" w:rsidRPr="007E3317" w:rsidRDefault="007E3317" w:rsidP="007E3317">
      <w:pPr>
        <w:bidi/>
        <w:jc w:val="both"/>
        <w:rPr>
          <w:rFonts w:cs="David" w:hint="cs"/>
          <w:u w:val="single"/>
          <w:rtl/>
        </w:rPr>
      </w:pPr>
    </w:p>
    <w:p w14:paraId="37CEA9E2" w14:textId="77777777" w:rsidR="007E3317" w:rsidRPr="007E3317" w:rsidRDefault="007E3317" w:rsidP="007E3317">
      <w:pPr>
        <w:bidi/>
        <w:jc w:val="both"/>
        <w:rPr>
          <w:rFonts w:cs="David" w:hint="cs"/>
          <w:u w:val="single"/>
          <w:rtl/>
        </w:rPr>
      </w:pPr>
      <w:r w:rsidRPr="007E3317">
        <w:rPr>
          <w:rFonts w:cs="David" w:hint="cs"/>
          <w:u w:val="single"/>
          <w:rtl/>
        </w:rPr>
        <w:t xml:space="preserve">אורי </w:t>
      </w:r>
      <w:proofErr w:type="spellStart"/>
      <w:r w:rsidRPr="007E3317">
        <w:rPr>
          <w:rFonts w:cs="David" w:hint="cs"/>
          <w:u w:val="single"/>
          <w:rtl/>
        </w:rPr>
        <w:t>מקלב</w:t>
      </w:r>
      <w:proofErr w:type="spellEnd"/>
      <w:r w:rsidRPr="007E3317">
        <w:rPr>
          <w:rFonts w:cs="David" w:hint="cs"/>
          <w:u w:val="single"/>
          <w:rtl/>
        </w:rPr>
        <w:t>:</w:t>
      </w:r>
    </w:p>
    <w:p w14:paraId="0E580378" w14:textId="77777777" w:rsidR="007E3317" w:rsidRPr="007E3317" w:rsidRDefault="007E3317" w:rsidP="007E3317">
      <w:pPr>
        <w:bidi/>
        <w:jc w:val="both"/>
        <w:rPr>
          <w:rFonts w:cs="David" w:hint="cs"/>
          <w:rtl/>
        </w:rPr>
      </w:pPr>
    </w:p>
    <w:p w14:paraId="6189C731" w14:textId="77777777" w:rsidR="007E3317" w:rsidRPr="007E3317" w:rsidRDefault="007E3317" w:rsidP="007E3317">
      <w:pPr>
        <w:bidi/>
        <w:jc w:val="both"/>
        <w:rPr>
          <w:rFonts w:cs="David" w:hint="cs"/>
          <w:rtl/>
        </w:rPr>
      </w:pPr>
      <w:r w:rsidRPr="007E3317">
        <w:rPr>
          <w:rFonts w:cs="David" w:hint="cs"/>
          <w:rtl/>
        </w:rPr>
        <w:tab/>
        <w:t>מכיוון שלא רק דנו בעניין הזה האם זה נושא חדש או לא, כאן דברו על החוק ומה כוונת החוק, אז כאחד מיזמי החוק, אין ספק שהחוק הזה הוא תוספת סגנים לירושלים ואמרנו את זה בגלוי שזה רק על ירושלים ויכולנו גם ללכת עם הצעת חוק שתעלה את המדרג, הרי המדרג היום של סגני ראש העיר, בחוק מופיע עד 500,000 אף אחד בחוק לא התייחס, כי לא חשבו באותו זמן שחוקקו את החוק שיהיו ערים יותר גדולות. מה לעשות וברוך השם ירושלים היום מתקרבת ל- 800,000.</w:t>
      </w:r>
    </w:p>
    <w:p w14:paraId="7DAB9044" w14:textId="77777777" w:rsidR="007E3317" w:rsidRPr="007E3317" w:rsidRDefault="007E3317" w:rsidP="007E3317">
      <w:pPr>
        <w:bidi/>
        <w:jc w:val="both"/>
        <w:rPr>
          <w:rFonts w:cs="David" w:hint="cs"/>
          <w:rtl/>
        </w:rPr>
      </w:pPr>
    </w:p>
    <w:p w14:paraId="39CA8F5E" w14:textId="77777777" w:rsidR="007E3317" w:rsidRPr="007E3317" w:rsidRDefault="007E3317" w:rsidP="007E3317">
      <w:pPr>
        <w:bidi/>
        <w:jc w:val="both"/>
        <w:rPr>
          <w:rFonts w:cs="David" w:hint="cs"/>
          <w:rtl/>
        </w:rPr>
      </w:pPr>
      <w:r w:rsidRPr="007E3317">
        <w:rPr>
          <w:rFonts w:cs="David" w:hint="cs"/>
          <w:rtl/>
        </w:rPr>
        <w:tab/>
        <w:t>היום סדר הגודל של ירושלים דורשת או תוספת סגנים שכבר הייתה למעלה מ-20 שנה, אז היו שמונה סגנים בירושלים כשהיו אז רק חצי מיליון תושבים.</w:t>
      </w:r>
    </w:p>
    <w:p w14:paraId="2AEADCFF" w14:textId="77777777" w:rsidR="007E3317" w:rsidRPr="007E3317" w:rsidRDefault="007E3317" w:rsidP="007E3317">
      <w:pPr>
        <w:bidi/>
        <w:jc w:val="both"/>
        <w:rPr>
          <w:rFonts w:cs="David" w:hint="cs"/>
          <w:rtl/>
        </w:rPr>
      </w:pPr>
    </w:p>
    <w:p w14:paraId="0F2CDFEE" w14:textId="77777777" w:rsidR="007E3317" w:rsidRPr="007E3317" w:rsidRDefault="007E3317" w:rsidP="007E3317">
      <w:pPr>
        <w:bidi/>
        <w:jc w:val="both"/>
        <w:rPr>
          <w:rFonts w:cs="David" w:hint="cs"/>
          <w:u w:val="single"/>
          <w:rtl/>
        </w:rPr>
      </w:pPr>
      <w:r w:rsidRPr="007E3317">
        <w:rPr>
          <w:rFonts w:cs="David" w:hint="cs"/>
          <w:u w:val="single"/>
          <w:rtl/>
        </w:rPr>
        <w:t>רחל אדטו:</w:t>
      </w:r>
    </w:p>
    <w:p w14:paraId="47977744" w14:textId="77777777" w:rsidR="007E3317" w:rsidRPr="007E3317" w:rsidRDefault="007E3317" w:rsidP="007E3317">
      <w:pPr>
        <w:bidi/>
        <w:jc w:val="both"/>
        <w:rPr>
          <w:rFonts w:cs="David" w:hint="cs"/>
          <w:rtl/>
        </w:rPr>
      </w:pPr>
    </w:p>
    <w:p w14:paraId="18C74253" w14:textId="77777777" w:rsidR="007E3317" w:rsidRPr="007E3317" w:rsidRDefault="007E3317" w:rsidP="007E3317">
      <w:pPr>
        <w:bidi/>
        <w:jc w:val="both"/>
        <w:rPr>
          <w:rFonts w:cs="David" w:hint="cs"/>
          <w:rtl/>
        </w:rPr>
      </w:pPr>
      <w:r w:rsidRPr="007E3317">
        <w:rPr>
          <w:rFonts w:cs="David" w:hint="cs"/>
          <w:rtl/>
        </w:rPr>
        <w:tab/>
        <w:t>אבל זו לא השאלה פה.</w:t>
      </w:r>
    </w:p>
    <w:p w14:paraId="2F481CBB" w14:textId="77777777" w:rsidR="007E3317" w:rsidRPr="007E3317" w:rsidRDefault="007E3317" w:rsidP="007E3317">
      <w:pPr>
        <w:bidi/>
        <w:jc w:val="both"/>
        <w:rPr>
          <w:rFonts w:cs="David" w:hint="cs"/>
          <w:rtl/>
        </w:rPr>
      </w:pPr>
    </w:p>
    <w:p w14:paraId="7C82FCB5" w14:textId="77777777" w:rsidR="007E3317" w:rsidRPr="007E3317" w:rsidRDefault="007E3317" w:rsidP="007E3317">
      <w:pPr>
        <w:bidi/>
        <w:jc w:val="both"/>
        <w:rPr>
          <w:rFonts w:cs="David" w:hint="cs"/>
          <w:u w:val="single"/>
          <w:rtl/>
        </w:rPr>
      </w:pPr>
      <w:r w:rsidRPr="007E3317">
        <w:rPr>
          <w:rFonts w:cs="David" w:hint="cs"/>
          <w:u w:val="single"/>
          <w:rtl/>
        </w:rPr>
        <w:t xml:space="preserve">אורי </w:t>
      </w:r>
      <w:proofErr w:type="spellStart"/>
      <w:r w:rsidRPr="007E3317">
        <w:rPr>
          <w:rFonts w:cs="David" w:hint="cs"/>
          <w:u w:val="single"/>
          <w:rtl/>
        </w:rPr>
        <w:t>מקלב</w:t>
      </w:r>
      <w:proofErr w:type="spellEnd"/>
      <w:r w:rsidRPr="007E3317">
        <w:rPr>
          <w:rFonts w:cs="David" w:hint="cs"/>
          <w:u w:val="single"/>
          <w:rtl/>
        </w:rPr>
        <w:t>:</w:t>
      </w:r>
    </w:p>
    <w:p w14:paraId="4825B699" w14:textId="77777777" w:rsidR="007E3317" w:rsidRPr="007E3317" w:rsidRDefault="007E3317" w:rsidP="007E3317">
      <w:pPr>
        <w:bidi/>
        <w:jc w:val="both"/>
        <w:rPr>
          <w:rFonts w:cs="David" w:hint="cs"/>
          <w:rtl/>
        </w:rPr>
      </w:pPr>
    </w:p>
    <w:p w14:paraId="69DAD562" w14:textId="77777777" w:rsidR="007E3317" w:rsidRPr="007E3317" w:rsidRDefault="007E3317" w:rsidP="007E3317">
      <w:pPr>
        <w:bidi/>
        <w:jc w:val="both"/>
        <w:rPr>
          <w:rFonts w:cs="David" w:hint="cs"/>
          <w:rtl/>
        </w:rPr>
      </w:pPr>
      <w:r w:rsidRPr="007E3317">
        <w:rPr>
          <w:rFonts w:cs="David" w:hint="cs"/>
          <w:rtl/>
        </w:rPr>
        <w:tab/>
        <w:t>אבל התייחסת לזה ושאלת אם צריך בירושלים. יזמי החוק מדברים על ירושלים ולא מסתירים את זה, הכוונה ברורה. אנחנו מבקשים לא לעכב את החוק, החוק כבר התעכב יותר מידי זמן בגלל תוספות, אם תקבלו החלטה, אם זה דבר חדש, נציג את החוק כמו הוא, אם זה לא דבר חדש, אז אנחנו לא רוצים שזה יתעכב ולדון מיד בוועדת הפנים אחרי החלטה שלכם, שנוכל לדון בחוק הזה בהקדם.</w:t>
      </w:r>
      <w:r w:rsidRPr="007E3317">
        <w:rPr>
          <w:rFonts w:cs="David" w:hint="cs"/>
          <w:rtl/>
        </w:rPr>
        <w:tab/>
      </w:r>
    </w:p>
    <w:p w14:paraId="0B390D96" w14:textId="77777777" w:rsidR="007E3317" w:rsidRPr="007E3317" w:rsidRDefault="007E3317" w:rsidP="007E3317">
      <w:pPr>
        <w:bidi/>
        <w:jc w:val="both"/>
        <w:rPr>
          <w:rFonts w:cs="David" w:hint="cs"/>
          <w:rtl/>
        </w:rPr>
      </w:pPr>
    </w:p>
    <w:p w14:paraId="26CAE612" w14:textId="77777777" w:rsidR="007E3317" w:rsidRPr="007E3317" w:rsidRDefault="007E3317" w:rsidP="007E3317">
      <w:pPr>
        <w:bidi/>
        <w:jc w:val="both"/>
        <w:rPr>
          <w:rFonts w:cs="David" w:hint="cs"/>
          <w:u w:val="single"/>
          <w:rtl/>
        </w:rPr>
      </w:pPr>
      <w:r w:rsidRPr="007E3317">
        <w:rPr>
          <w:rFonts w:cs="David" w:hint="cs"/>
          <w:u w:val="single"/>
          <w:rtl/>
        </w:rPr>
        <w:t xml:space="preserve"> יואל חסון:</w:t>
      </w:r>
    </w:p>
    <w:p w14:paraId="50E90B51" w14:textId="77777777" w:rsidR="007E3317" w:rsidRPr="007E3317" w:rsidRDefault="007E3317" w:rsidP="007E3317">
      <w:pPr>
        <w:bidi/>
        <w:jc w:val="both"/>
        <w:rPr>
          <w:rFonts w:cs="David" w:hint="cs"/>
          <w:rtl/>
        </w:rPr>
      </w:pPr>
    </w:p>
    <w:p w14:paraId="176406E8" w14:textId="77777777" w:rsidR="007E3317" w:rsidRPr="007E3317" w:rsidRDefault="007E3317" w:rsidP="007E3317">
      <w:pPr>
        <w:bidi/>
        <w:jc w:val="both"/>
        <w:rPr>
          <w:rFonts w:cs="David" w:hint="cs"/>
          <w:rtl/>
        </w:rPr>
      </w:pPr>
      <w:r w:rsidRPr="007E3317">
        <w:rPr>
          <w:rFonts w:cs="David" w:hint="cs"/>
          <w:rtl/>
        </w:rPr>
        <w:tab/>
        <w:t>לדעתך זה נושא חדש?</w:t>
      </w:r>
    </w:p>
    <w:p w14:paraId="7369BC02" w14:textId="77777777" w:rsidR="007E3317" w:rsidRPr="007E3317" w:rsidRDefault="007E3317" w:rsidP="007E3317">
      <w:pPr>
        <w:bidi/>
        <w:jc w:val="both"/>
        <w:rPr>
          <w:rFonts w:cs="David" w:hint="cs"/>
          <w:rtl/>
        </w:rPr>
      </w:pPr>
    </w:p>
    <w:p w14:paraId="3A5E8EBD" w14:textId="77777777" w:rsidR="007E3317" w:rsidRPr="007E3317" w:rsidRDefault="007E3317" w:rsidP="007E3317">
      <w:pPr>
        <w:bidi/>
        <w:jc w:val="both"/>
        <w:rPr>
          <w:rFonts w:cs="David" w:hint="cs"/>
          <w:u w:val="single"/>
          <w:rtl/>
        </w:rPr>
      </w:pPr>
      <w:r w:rsidRPr="007E3317">
        <w:rPr>
          <w:rFonts w:cs="David" w:hint="cs"/>
          <w:u w:val="single"/>
          <w:rtl/>
        </w:rPr>
        <w:t xml:space="preserve">אורי </w:t>
      </w:r>
      <w:proofErr w:type="spellStart"/>
      <w:r w:rsidRPr="007E3317">
        <w:rPr>
          <w:rFonts w:cs="David" w:hint="cs"/>
          <w:u w:val="single"/>
          <w:rtl/>
        </w:rPr>
        <w:t>מקלב</w:t>
      </w:r>
      <w:proofErr w:type="spellEnd"/>
      <w:r w:rsidRPr="007E3317">
        <w:rPr>
          <w:rFonts w:cs="David" w:hint="cs"/>
          <w:u w:val="single"/>
          <w:rtl/>
        </w:rPr>
        <w:t>:</w:t>
      </w:r>
    </w:p>
    <w:p w14:paraId="5896C5CB" w14:textId="77777777" w:rsidR="007E3317" w:rsidRPr="007E3317" w:rsidRDefault="007E3317" w:rsidP="007E3317">
      <w:pPr>
        <w:bidi/>
        <w:jc w:val="both"/>
        <w:rPr>
          <w:rFonts w:cs="David" w:hint="cs"/>
          <w:rtl/>
        </w:rPr>
      </w:pPr>
    </w:p>
    <w:p w14:paraId="2B2EF47C" w14:textId="77777777" w:rsidR="007E3317" w:rsidRPr="007E3317" w:rsidRDefault="007E3317" w:rsidP="007E3317">
      <w:pPr>
        <w:bidi/>
        <w:ind w:firstLine="720"/>
        <w:jc w:val="both"/>
        <w:rPr>
          <w:rFonts w:cs="David" w:hint="cs"/>
          <w:rtl/>
        </w:rPr>
      </w:pPr>
      <w:r w:rsidRPr="007E3317">
        <w:rPr>
          <w:rFonts w:cs="David" w:hint="cs"/>
          <w:rtl/>
        </w:rPr>
        <w:t>לדעתי זה נושא חדש, אני לא יודע מבחינה חוקית.</w:t>
      </w:r>
    </w:p>
    <w:p w14:paraId="4365F690" w14:textId="77777777" w:rsidR="007E3317" w:rsidRPr="007E3317" w:rsidRDefault="007E3317" w:rsidP="007E3317">
      <w:pPr>
        <w:bidi/>
        <w:jc w:val="both"/>
        <w:rPr>
          <w:rFonts w:cs="David" w:hint="cs"/>
          <w:rtl/>
        </w:rPr>
      </w:pPr>
    </w:p>
    <w:p w14:paraId="39B0D106" w14:textId="77777777" w:rsidR="007E3317" w:rsidRPr="007E3317" w:rsidRDefault="007E3317" w:rsidP="007E3317">
      <w:pPr>
        <w:keepNext/>
        <w:bidi/>
        <w:jc w:val="both"/>
        <w:rPr>
          <w:rFonts w:cs="David" w:hint="cs"/>
          <w:u w:val="single"/>
          <w:rtl/>
        </w:rPr>
      </w:pPr>
      <w:r w:rsidRPr="007E3317">
        <w:rPr>
          <w:rFonts w:cs="David" w:hint="cs"/>
          <w:u w:val="single"/>
          <w:rtl/>
        </w:rPr>
        <w:t>יואל חסון:</w:t>
      </w:r>
    </w:p>
    <w:p w14:paraId="4F4F9D6F" w14:textId="77777777" w:rsidR="007E3317" w:rsidRPr="007E3317" w:rsidRDefault="007E3317" w:rsidP="007E3317">
      <w:pPr>
        <w:keepNext/>
        <w:bidi/>
        <w:jc w:val="both"/>
        <w:rPr>
          <w:rFonts w:cs="David" w:hint="cs"/>
          <w:rtl/>
        </w:rPr>
      </w:pPr>
    </w:p>
    <w:p w14:paraId="3C578563" w14:textId="77777777" w:rsidR="007E3317" w:rsidRPr="007E3317" w:rsidRDefault="007E3317" w:rsidP="007E3317">
      <w:pPr>
        <w:keepNext/>
        <w:bidi/>
        <w:jc w:val="both"/>
        <w:rPr>
          <w:rFonts w:cs="David" w:hint="cs"/>
          <w:rtl/>
        </w:rPr>
      </w:pPr>
      <w:r w:rsidRPr="007E3317">
        <w:rPr>
          <w:rFonts w:cs="David" w:hint="cs"/>
          <w:rtl/>
        </w:rPr>
        <w:tab/>
        <w:t>היועצים המשפטיים, מציע החוק אומר במפורש שזה לא החוק שלו.</w:t>
      </w:r>
    </w:p>
    <w:p w14:paraId="04A50D8C" w14:textId="77777777" w:rsidR="007E3317" w:rsidRPr="007E3317" w:rsidRDefault="007E3317" w:rsidP="007E3317">
      <w:pPr>
        <w:bidi/>
        <w:jc w:val="both"/>
        <w:rPr>
          <w:rFonts w:cs="David" w:hint="cs"/>
          <w:rtl/>
        </w:rPr>
      </w:pPr>
    </w:p>
    <w:p w14:paraId="4B055A86" w14:textId="77777777" w:rsidR="007E3317" w:rsidRPr="007E3317" w:rsidRDefault="007E3317" w:rsidP="007E3317">
      <w:pPr>
        <w:bidi/>
        <w:jc w:val="both"/>
        <w:rPr>
          <w:rFonts w:cs="David" w:hint="cs"/>
          <w:u w:val="single"/>
          <w:rtl/>
        </w:rPr>
      </w:pPr>
      <w:r w:rsidRPr="007E3317">
        <w:rPr>
          <w:rFonts w:cs="David" w:hint="cs"/>
          <w:u w:val="single"/>
          <w:rtl/>
        </w:rPr>
        <w:t>רחל אדטו:</w:t>
      </w:r>
    </w:p>
    <w:p w14:paraId="276E9608" w14:textId="77777777" w:rsidR="007E3317" w:rsidRPr="007E3317" w:rsidRDefault="007E3317" w:rsidP="007E3317">
      <w:pPr>
        <w:bidi/>
        <w:jc w:val="both"/>
        <w:rPr>
          <w:rFonts w:cs="David" w:hint="cs"/>
          <w:rtl/>
        </w:rPr>
      </w:pPr>
    </w:p>
    <w:p w14:paraId="587E7218" w14:textId="77777777" w:rsidR="007E3317" w:rsidRPr="007E3317" w:rsidRDefault="007E3317" w:rsidP="007E3317">
      <w:pPr>
        <w:bidi/>
        <w:jc w:val="both"/>
        <w:rPr>
          <w:rFonts w:cs="David" w:hint="cs"/>
          <w:rtl/>
        </w:rPr>
      </w:pPr>
      <w:r w:rsidRPr="007E3317">
        <w:rPr>
          <w:rFonts w:cs="David" w:hint="cs"/>
          <w:rtl/>
        </w:rPr>
        <w:tab/>
        <w:t xml:space="preserve"> זו שאלה משפטית ולא שאלה ערכית ולא מהותית, על שאלה משפטית אפשר לקבל תשובה. </w:t>
      </w:r>
    </w:p>
    <w:p w14:paraId="05EBDD9C" w14:textId="77777777" w:rsidR="007E3317" w:rsidRPr="007E3317" w:rsidRDefault="007E3317" w:rsidP="007E3317">
      <w:pPr>
        <w:bidi/>
        <w:jc w:val="both"/>
        <w:rPr>
          <w:rFonts w:cs="David" w:hint="cs"/>
          <w:rtl/>
        </w:rPr>
      </w:pPr>
    </w:p>
    <w:p w14:paraId="44A169CF"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7F65169E" w14:textId="77777777" w:rsidR="007E3317" w:rsidRPr="007E3317" w:rsidRDefault="007E3317" w:rsidP="007E3317">
      <w:pPr>
        <w:bidi/>
        <w:jc w:val="both"/>
        <w:rPr>
          <w:rFonts w:cs="David" w:hint="cs"/>
          <w:rtl/>
        </w:rPr>
      </w:pPr>
    </w:p>
    <w:p w14:paraId="6421A53B" w14:textId="77777777" w:rsidR="007E3317" w:rsidRPr="007E3317" w:rsidRDefault="007E3317" w:rsidP="007E3317">
      <w:pPr>
        <w:bidi/>
        <w:jc w:val="both"/>
        <w:rPr>
          <w:rFonts w:cs="David" w:hint="cs"/>
          <w:rtl/>
        </w:rPr>
      </w:pPr>
      <w:r w:rsidRPr="007E3317">
        <w:rPr>
          <w:rFonts w:cs="David" w:hint="cs"/>
          <w:rtl/>
        </w:rPr>
        <w:tab/>
        <w:t xml:space="preserve">קיבלנו תשובה לכך מהמחלקה המשפטית, תשובה ברורה. אני עובר להצבעה. כדי לעשות סדר, חבר הכנסת שאמה אתה מחליף את חבר הכנסת </w:t>
      </w:r>
      <w:proofErr w:type="spellStart"/>
      <w:r w:rsidRPr="007E3317">
        <w:rPr>
          <w:rFonts w:cs="David" w:hint="cs"/>
          <w:rtl/>
        </w:rPr>
        <w:t>דנון</w:t>
      </w:r>
      <w:proofErr w:type="spellEnd"/>
      <w:r w:rsidRPr="007E3317">
        <w:rPr>
          <w:rFonts w:cs="David" w:hint="cs"/>
          <w:rtl/>
        </w:rPr>
        <w:t xml:space="preserve">. </w:t>
      </w:r>
      <w:r w:rsidRPr="007E3317">
        <w:rPr>
          <w:rFonts w:cs="David" w:hint="cs"/>
          <w:rtl/>
        </w:rPr>
        <w:tab/>
      </w:r>
    </w:p>
    <w:p w14:paraId="79CCAFC2" w14:textId="77777777" w:rsidR="007E3317" w:rsidRPr="007E3317" w:rsidRDefault="007E3317" w:rsidP="007E3317">
      <w:pPr>
        <w:bidi/>
        <w:jc w:val="both"/>
        <w:rPr>
          <w:rFonts w:cs="David" w:hint="cs"/>
          <w:rtl/>
        </w:rPr>
      </w:pPr>
    </w:p>
    <w:p w14:paraId="3C7F91D3" w14:textId="77777777" w:rsidR="007E3317" w:rsidRPr="007E3317" w:rsidRDefault="007E3317" w:rsidP="007E3317">
      <w:pPr>
        <w:bidi/>
        <w:jc w:val="both"/>
        <w:rPr>
          <w:rFonts w:cs="David" w:hint="cs"/>
          <w:u w:val="single"/>
          <w:rtl/>
        </w:rPr>
      </w:pPr>
      <w:r w:rsidRPr="007E3317">
        <w:rPr>
          <w:rFonts w:cs="David" w:hint="cs"/>
          <w:u w:val="single"/>
          <w:rtl/>
        </w:rPr>
        <w:t xml:space="preserve"> יואל חסון:</w:t>
      </w:r>
    </w:p>
    <w:p w14:paraId="050A184F" w14:textId="77777777" w:rsidR="007E3317" w:rsidRPr="007E3317" w:rsidRDefault="007E3317" w:rsidP="007E3317">
      <w:pPr>
        <w:bidi/>
        <w:jc w:val="both"/>
        <w:rPr>
          <w:rFonts w:cs="David" w:hint="cs"/>
          <w:rtl/>
        </w:rPr>
      </w:pPr>
    </w:p>
    <w:p w14:paraId="6F533B34" w14:textId="77777777" w:rsidR="007E3317" w:rsidRPr="007E3317" w:rsidRDefault="007E3317" w:rsidP="007E3317">
      <w:pPr>
        <w:bidi/>
        <w:jc w:val="both"/>
        <w:rPr>
          <w:rFonts w:cs="David" w:hint="cs"/>
          <w:rtl/>
        </w:rPr>
      </w:pPr>
      <w:r w:rsidRPr="007E3317">
        <w:rPr>
          <w:rFonts w:cs="David" w:hint="cs"/>
          <w:rtl/>
        </w:rPr>
        <w:tab/>
        <w:t>אין למחלקה המשפטית מה להגיד?</w:t>
      </w:r>
    </w:p>
    <w:p w14:paraId="6713360B" w14:textId="77777777" w:rsidR="007E3317" w:rsidRPr="007E3317" w:rsidRDefault="007E3317" w:rsidP="007E3317">
      <w:pPr>
        <w:bidi/>
        <w:jc w:val="both"/>
        <w:rPr>
          <w:rFonts w:cs="David" w:hint="cs"/>
          <w:u w:val="single"/>
          <w:rtl/>
        </w:rPr>
      </w:pPr>
    </w:p>
    <w:p w14:paraId="670D4372" w14:textId="77777777" w:rsidR="007E3317" w:rsidRPr="007E3317" w:rsidRDefault="007E3317" w:rsidP="007E3317">
      <w:pPr>
        <w:bidi/>
        <w:jc w:val="both"/>
        <w:rPr>
          <w:rFonts w:cs="David" w:hint="cs"/>
          <w:u w:val="single"/>
          <w:rtl/>
        </w:rPr>
      </w:pPr>
      <w:r w:rsidRPr="007E3317">
        <w:rPr>
          <w:rFonts w:cs="David" w:hint="cs"/>
          <w:u w:val="single"/>
          <w:rtl/>
        </w:rPr>
        <w:t xml:space="preserve">זאב </w:t>
      </w:r>
      <w:proofErr w:type="spellStart"/>
      <w:r w:rsidRPr="007E3317">
        <w:rPr>
          <w:rFonts w:cs="David" w:hint="cs"/>
          <w:u w:val="single"/>
          <w:rtl/>
        </w:rPr>
        <w:t>אלקין</w:t>
      </w:r>
      <w:proofErr w:type="spellEnd"/>
      <w:r w:rsidRPr="007E3317">
        <w:rPr>
          <w:rFonts w:cs="David" w:hint="cs"/>
          <w:u w:val="single"/>
          <w:rtl/>
        </w:rPr>
        <w:t>:</w:t>
      </w:r>
    </w:p>
    <w:p w14:paraId="02E16B7F" w14:textId="77777777" w:rsidR="007E3317" w:rsidRPr="007E3317" w:rsidRDefault="007E3317" w:rsidP="007E3317">
      <w:pPr>
        <w:bidi/>
        <w:jc w:val="both"/>
        <w:rPr>
          <w:rFonts w:cs="David" w:hint="cs"/>
          <w:rtl/>
        </w:rPr>
      </w:pPr>
    </w:p>
    <w:p w14:paraId="1CE59D03" w14:textId="77777777" w:rsidR="007E3317" w:rsidRPr="007E3317" w:rsidRDefault="007E3317" w:rsidP="007E3317">
      <w:pPr>
        <w:bidi/>
        <w:jc w:val="both"/>
        <w:rPr>
          <w:rFonts w:cs="David" w:hint="cs"/>
          <w:rtl/>
        </w:rPr>
      </w:pPr>
      <w:r w:rsidRPr="007E3317">
        <w:rPr>
          <w:rFonts w:cs="David" w:hint="cs"/>
          <w:rtl/>
        </w:rPr>
        <w:tab/>
        <w:t>אמרו, זה שאתה לא מגיע בתחילת הדיון ולא מתייחס ברצינות לחומר זו לא סיבה שכולנו נישאר להקשיב.</w:t>
      </w:r>
    </w:p>
    <w:p w14:paraId="2FC54692" w14:textId="77777777" w:rsidR="007E3317" w:rsidRPr="007E3317" w:rsidRDefault="007E3317" w:rsidP="007E3317">
      <w:pPr>
        <w:bidi/>
        <w:jc w:val="both"/>
        <w:rPr>
          <w:rFonts w:cs="David" w:hint="cs"/>
          <w:rtl/>
        </w:rPr>
      </w:pPr>
      <w:r w:rsidRPr="007E3317">
        <w:rPr>
          <w:rFonts w:cs="David" w:hint="cs"/>
          <w:rtl/>
        </w:rPr>
        <w:tab/>
      </w:r>
    </w:p>
    <w:p w14:paraId="3E312EA6" w14:textId="77777777" w:rsidR="007E3317" w:rsidRPr="007E3317" w:rsidRDefault="007E3317" w:rsidP="007E3317">
      <w:pPr>
        <w:bidi/>
        <w:jc w:val="both"/>
        <w:rPr>
          <w:rFonts w:cs="David" w:hint="cs"/>
          <w:u w:val="single"/>
          <w:rtl/>
        </w:rPr>
      </w:pPr>
      <w:r w:rsidRPr="007E3317">
        <w:rPr>
          <w:rFonts w:cs="David" w:hint="cs"/>
          <w:u w:val="single"/>
          <w:rtl/>
        </w:rPr>
        <w:t xml:space="preserve"> יואל חסון:</w:t>
      </w:r>
    </w:p>
    <w:p w14:paraId="7FD76773" w14:textId="77777777" w:rsidR="007E3317" w:rsidRPr="007E3317" w:rsidRDefault="007E3317" w:rsidP="007E3317">
      <w:pPr>
        <w:bidi/>
        <w:jc w:val="both"/>
        <w:rPr>
          <w:rFonts w:cs="David" w:hint="cs"/>
          <w:rtl/>
        </w:rPr>
      </w:pPr>
    </w:p>
    <w:p w14:paraId="05A89C1E" w14:textId="77777777" w:rsidR="007E3317" w:rsidRPr="007E3317" w:rsidRDefault="007E3317" w:rsidP="007E3317">
      <w:pPr>
        <w:bidi/>
        <w:jc w:val="both"/>
        <w:rPr>
          <w:rFonts w:cs="David" w:hint="cs"/>
          <w:rtl/>
        </w:rPr>
      </w:pPr>
      <w:r w:rsidRPr="007E3317">
        <w:rPr>
          <w:rFonts w:cs="David" w:hint="cs"/>
          <w:rtl/>
        </w:rPr>
        <w:tab/>
        <w:t>אתם גונבים ג'ובים. אני מציע הצבעה שמית.</w:t>
      </w:r>
    </w:p>
    <w:p w14:paraId="3079EFC2" w14:textId="77777777" w:rsidR="007E3317" w:rsidRPr="007E3317" w:rsidRDefault="007E3317" w:rsidP="007E3317">
      <w:pPr>
        <w:bidi/>
        <w:jc w:val="both"/>
        <w:rPr>
          <w:rFonts w:cs="David" w:hint="cs"/>
          <w:rtl/>
        </w:rPr>
      </w:pPr>
    </w:p>
    <w:p w14:paraId="50EFBC8B"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1820FCE3" w14:textId="77777777" w:rsidR="007E3317" w:rsidRPr="007E3317" w:rsidRDefault="007E3317" w:rsidP="007E3317">
      <w:pPr>
        <w:bidi/>
        <w:jc w:val="both"/>
        <w:rPr>
          <w:rFonts w:cs="David" w:hint="cs"/>
          <w:rtl/>
        </w:rPr>
      </w:pPr>
    </w:p>
    <w:p w14:paraId="44924284" w14:textId="77777777" w:rsidR="007E3317" w:rsidRPr="007E3317" w:rsidRDefault="007E3317" w:rsidP="007E3317">
      <w:pPr>
        <w:bidi/>
        <w:jc w:val="both"/>
        <w:rPr>
          <w:rFonts w:cs="David" w:hint="cs"/>
          <w:rtl/>
        </w:rPr>
      </w:pPr>
      <w:r w:rsidRPr="007E3317">
        <w:rPr>
          <w:rFonts w:cs="David" w:hint="cs"/>
          <w:rtl/>
        </w:rPr>
        <w:tab/>
        <w:t xml:space="preserve">בקשתך נדחית אני לא מקיים פה הצבעות שמיות, בטח לא על עניין כזה. חבר הכנסת שאמה אתה מחליף את חבר הכנסת </w:t>
      </w:r>
      <w:proofErr w:type="spellStart"/>
      <w:r w:rsidRPr="007E3317">
        <w:rPr>
          <w:rFonts w:cs="David" w:hint="cs"/>
          <w:rtl/>
        </w:rPr>
        <w:t>דנון</w:t>
      </w:r>
      <w:proofErr w:type="spellEnd"/>
      <w:r w:rsidRPr="007E3317">
        <w:rPr>
          <w:rFonts w:cs="David" w:hint="cs"/>
          <w:rtl/>
        </w:rPr>
        <w:t xml:space="preserve">, חבר הכנסת ביבי במקום חברת הכנסת דליה איציק, חברת הכנסת שמלוב </w:t>
      </w:r>
      <w:proofErr w:type="spellStart"/>
      <w:r w:rsidRPr="007E3317">
        <w:rPr>
          <w:rFonts w:cs="David" w:hint="cs"/>
          <w:rtl/>
        </w:rPr>
        <w:t>ברקוביץ</w:t>
      </w:r>
      <w:proofErr w:type="spellEnd"/>
      <w:r w:rsidRPr="007E3317">
        <w:rPr>
          <w:rFonts w:cs="David" w:hint="cs"/>
          <w:rtl/>
        </w:rPr>
        <w:t xml:space="preserve"> במקום חברת הכנסת רוחמה אברהם-</w:t>
      </w:r>
      <w:proofErr w:type="spellStart"/>
      <w:r w:rsidRPr="007E3317">
        <w:rPr>
          <w:rFonts w:cs="David" w:hint="cs"/>
          <w:rtl/>
        </w:rPr>
        <w:t>בלילא</w:t>
      </w:r>
      <w:proofErr w:type="spellEnd"/>
      <w:r w:rsidRPr="007E3317">
        <w:rPr>
          <w:rFonts w:cs="David" w:hint="cs"/>
          <w:rtl/>
        </w:rPr>
        <w:t xml:space="preserve">, חבר הכנסת חסון במקום חבר הכנסת אורון, חבר הכנסת מילר במקום חבר הכנסת </w:t>
      </w:r>
      <w:proofErr w:type="spellStart"/>
      <w:r w:rsidRPr="007E3317">
        <w:rPr>
          <w:rFonts w:cs="David" w:hint="cs"/>
          <w:rtl/>
        </w:rPr>
        <w:t>אילטוב</w:t>
      </w:r>
      <w:proofErr w:type="spellEnd"/>
      <w:r w:rsidRPr="007E3317">
        <w:rPr>
          <w:rFonts w:cs="David" w:hint="cs"/>
          <w:rtl/>
        </w:rPr>
        <w:t>.</w:t>
      </w:r>
    </w:p>
    <w:p w14:paraId="3A0EA8AE" w14:textId="77777777" w:rsidR="007E3317" w:rsidRPr="007E3317" w:rsidRDefault="007E3317" w:rsidP="007E3317">
      <w:pPr>
        <w:bidi/>
        <w:jc w:val="both"/>
        <w:rPr>
          <w:rFonts w:cs="David" w:hint="cs"/>
          <w:rtl/>
        </w:rPr>
      </w:pPr>
    </w:p>
    <w:p w14:paraId="5F69F62C" w14:textId="77777777" w:rsidR="007E3317" w:rsidRPr="007E3317" w:rsidRDefault="007E3317" w:rsidP="007E3317">
      <w:pPr>
        <w:bidi/>
        <w:jc w:val="both"/>
        <w:rPr>
          <w:rFonts w:cs="David" w:hint="cs"/>
          <w:rtl/>
        </w:rPr>
      </w:pPr>
      <w:r w:rsidRPr="007E3317">
        <w:rPr>
          <w:rFonts w:cs="David" w:hint="cs"/>
          <w:rtl/>
        </w:rPr>
        <w:tab/>
        <w:t>מי שבעד, פירושו שהתיקונים מהווים נושא חדש ולא יכללו בנוסח שמוכן לקריאה שנייה ושלישית, קרי, יקבל את עמדתו של בחר הכנסת חסון וחבר הכנסת ביבי. מי שמצביע נגד סבור שלא מדובר בנושא חדש והוועדה תמשיך ותדון בהכנה לקריאה שנייה ושלישית כולל התיקונים.</w:t>
      </w:r>
    </w:p>
    <w:p w14:paraId="7F15E373" w14:textId="77777777" w:rsidR="007E3317" w:rsidRPr="007E3317" w:rsidRDefault="007E3317" w:rsidP="007E3317">
      <w:pPr>
        <w:bidi/>
        <w:jc w:val="both"/>
        <w:rPr>
          <w:rFonts w:cs="David" w:hint="cs"/>
          <w:rtl/>
        </w:rPr>
      </w:pPr>
    </w:p>
    <w:p w14:paraId="05C3C172" w14:textId="77777777" w:rsidR="007E3317" w:rsidRPr="007E3317" w:rsidRDefault="007E3317" w:rsidP="007E3317">
      <w:pPr>
        <w:bidi/>
        <w:jc w:val="both"/>
        <w:rPr>
          <w:rFonts w:cs="David" w:hint="cs"/>
          <w:u w:val="single"/>
          <w:rtl/>
        </w:rPr>
      </w:pPr>
      <w:r w:rsidRPr="007E3317">
        <w:rPr>
          <w:rFonts w:cs="David" w:hint="cs"/>
          <w:u w:val="single"/>
          <w:rtl/>
        </w:rPr>
        <w:t>דוד רותם:</w:t>
      </w:r>
    </w:p>
    <w:p w14:paraId="41E0DFE5" w14:textId="77777777" w:rsidR="007E3317" w:rsidRPr="007E3317" w:rsidRDefault="007E3317" w:rsidP="007E3317">
      <w:pPr>
        <w:bidi/>
        <w:jc w:val="both"/>
        <w:rPr>
          <w:rFonts w:cs="David" w:hint="cs"/>
          <w:rtl/>
        </w:rPr>
      </w:pPr>
    </w:p>
    <w:p w14:paraId="6AFA37D8" w14:textId="77777777" w:rsidR="007E3317" w:rsidRPr="007E3317" w:rsidRDefault="007E3317" w:rsidP="007E3317">
      <w:pPr>
        <w:bidi/>
        <w:jc w:val="both"/>
        <w:rPr>
          <w:rFonts w:cs="David" w:hint="cs"/>
          <w:rtl/>
        </w:rPr>
      </w:pPr>
      <w:r w:rsidRPr="007E3317">
        <w:rPr>
          <w:rFonts w:cs="David" w:hint="cs"/>
          <w:rtl/>
        </w:rPr>
        <w:tab/>
        <w:t>צריך לציין שמי שנגד  תומך בשלטון החוק כי זו חוות הדעת של היועץ המשפטי.</w:t>
      </w:r>
    </w:p>
    <w:p w14:paraId="1C3D49A4" w14:textId="77777777" w:rsidR="007E3317" w:rsidRPr="007E3317" w:rsidRDefault="007E3317" w:rsidP="007E3317">
      <w:pPr>
        <w:bidi/>
        <w:jc w:val="both"/>
        <w:rPr>
          <w:rFonts w:cs="David" w:hint="cs"/>
          <w:rtl/>
        </w:rPr>
      </w:pPr>
    </w:p>
    <w:p w14:paraId="763EC8E7"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61AE4C30" w14:textId="77777777" w:rsidR="007E3317" w:rsidRPr="007E3317" w:rsidRDefault="007E3317" w:rsidP="007E3317">
      <w:pPr>
        <w:bidi/>
        <w:jc w:val="both"/>
        <w:rPr>
          <w:rFonts w:cs="David" w:hint="cs"/>
          <w:rtl/>
        </w:rPr>
      </w:pPr>
    </w:p>
    <w:p w14:paraId="76ADBA75" w14:textId="77777777" w:rsidR="007E3317" w:rsidRPr="007E3317" w:rsidRDefault="007E3317" w:rsidP="007E3317">
      <w:pPr>
        <w:bidi/>
        <w:jc w:val="both"/>
        <w:rPr>
          <w:rFonts w:cs="David" w:hint="cs"/>
          <w:rtl/>
        </w:rPr>
      </w:pPr>
      <w:r w:rsidRPr="007E3317">
        <w:rPr>
          <w:rFonts w:cs="David" w:hint="cs"/>
          <w:rtl/>
        </w:rPr>
        <w:tab/>
        <w:t>אני עובר להצבעה, מי בעד הקביעה שמדובר בנושא חדש?</w:t>
      </w:r>
    </w:p>
    <w:p w14:paraId="01D6FF5D" w14:textId="77777777" w:rsidR="007E3317" w:rsidRPr="007E3317" w:rsidRDefault="007E3317" w:rsidP="007E3317">
      <w:pPr>
        <w:bidi/>
        <w:jc w:val="both"/>
        <w:rPr>
          <w:rFonts w:cs="David" w:hint="cs"/>
          <w:rtl/>
        </w:rPr>
      </w:pPr>
    </w:p>
    <w:p w14:paraId="300F32C8" w14:textId="77777777" w:rsidR="007E3317" w:rsidRPr="007E3317" w:rsidRDefault="007E3317" w:rsidP="007E3317">
      <w:pPr>
        <w:bidi/>
        <w:jc w:val="both"/>
        <w:rPr>
          <w:rFonts w:cs="David" w:hint="cs"/>
          <w:rtl/>
        </w:rPr>
      </w:pPr>
    </w:p>
    <w:p w14:paraId="521BEBA3" w14:textId="77777777" w:rsidR="007E3317" w:rsidRPr="007E3317" w:rsidRDefault="007E3317" w:rsidP="007E3317">
      <w:pPr>
        <w:bidi/>
        <w:jc w:val="both"/>
        <w:rPr>
          <w:rFonts w:cs="David" w:hint="cs"/>
          <w:rtl/>
        </w:rPr>
      </w:pPr>
    </w:p>
    <w:p w14:paraId="142BB9EA" w14:textId="77777777" w:rsidR="007E3317" w:rsidRPr="007E3317" w:rsidRDefault="007E3317" w:rsidP="007E3317">
      <w:pPr>
        <w:bidi/>
        <w:jc w:val="both"/>
        <w:rPr>
          <w:rFonts w:cs="David" w:hint="cs"/>
          <w:rtl/>
        </w:rPr>
      </w:pPr>
    </w:p>
    <w:p w14:paraId="6C87F67C" w14:textId="77777777" w:rsidR="007E3317" w:rsidRPr="007E3317" w:rsidRDefault="007E3317" w:rsidP="007E3317">
      <w:pPr>
        <w:bidi/>
        <w:jc w:val="both"/>
        <w:rPr>
          <w:rFonts w:cs="David" w:hint="cs"/>
          <w:b/>
          <w:bCs/>
          <w:u w:val="single"/>
          <w:rtl/>
        </w:rPr>
      </w:pPr>
      <w:r w:rsidRPr="007E3317">
        <w:rPr>
          <w:rFonts w:cs="David" w:hint="cs"/>
          <w:b/>
          <w:bCs/>
          <w:u w:val="single"/>
          <w:rtl/>
        </w:rPr>
        <w:t>הצבעה</w:t>
      </w:r>
    </w:p>
    <w:p w14:paraId="3707E0E5" w14:textId="77777777" w:rsidR="007E3317" w:rsidRPr="007E3317" w:rsidRDefault="007E3317" w:rsidP="007E3317">
      <w:pPr>
        <w:bidi/>
        <w:jc w:val="both"/>
        <w:rPr>
          <w:rFonts w:cs="David" w:hint="cs"/>
          <w:rtl/>
        </w:rPr>
      </w:pPr>
    </w:p>
    <w:p w14:paraId="444B6FC2" w14:textId="77777777" w:rsidR="007E3317" w:rsidRPr="007E3317" w:rsidRDefault="007E3317" w:rsidP="007E3317">
      <w:pPr>
        <w:bidi/>
        <w:jc w:val="both"/>
        <w:rPr>
          <w:rFonts w:cs="David" w:hint="cs"/>
          <w:rtl/>
        </w:rPr>
      </w:pPr>
      <w:r w:rsidRPr="007E3317">
        <w:rPr>
          <w:rFonts w:cs="David" w:hint="cs"/>
          <w:rtl/>
        </w:rPr>
        <w:t xml:space="preserve">בעד </w:t>
      </w:r>
      <w:r w:rsidRPr="007E3317">
        <w:rPr>
          <w:rFonts w:cs="David"/>
          <w:rtl/>
        </w:rPr>
        <w:t>–</w:t>
      </w:r>
      <w:r w:rsidRPr="007E3317">
        <w:rPr>
          <w:rFonts w:cs="David" w:hint="cs"/>
          <w:rtl/>
        </w:rPr>
        <w:t xml:space="preserve"> 4</w:t>
      </w:r>
    </w:p>
    <w:p w14:paraId="1D0B32A8" w14:textId="77777777" w:rsidR="007E3317" w:rsidRPr="007E3317" w:rsidRDefault="007E3317" w:rsidP="007E3317">
      <w:pPr>
        <w:bidi/>
        <w:jc w:val="both"/>
        <w:rPr>
          <w:rFonts w:cs="David" w:hint="cs"/>
          <w:rtl/>
        </w:rPr>
      </w:pPr>
      <w:r w:rsidRPr="007E3317">
        <w:rPr>
          <w:rFonts w:cs="David" w:hint="cs"/>
          <w:rtl/>
        </w:rPr>
        <w:t xml:space="preserve">נגד </w:t>
      </w:r>
      <w:r w:rsidRPr="007E3317">
        <w:rPr>
          <w:rFonts w:cs="David"/>
          <w:rtl/>
        </w:rPr>
        <w:t>–</w:t>
      </w:r>
      <w:r w:rsidRPr="007E3317">
        <w:rPr>
          <w:rFonts w:cs="David" w:hint="cs"/>
          <w:rtl/>
        </w:rPr>
        <w:t xml:space="preserve"> 9</w:t>
      </w:r>
    </w:p>
    <w:p w14:paraId="51A30DF4" w14:textId="77777777" w:rsidR="007E3317" w:rsidRPr="007E3317" w:rsidRDefault="007E3317" w:rsidP="007E3317">
      <w:pPr>
        <w:bidi/>
        <w:jc w:val="both"/>
        <w:rPr>
          <w:rFonts w:cs="David" w:hint="cs"/>
          <w:rtl/>
        </w:rPr>
      </w:pPr>
      <w:r w:rsidRPr="007E3317">
        <w:rPr>
          <w:rFonts w:cs="David" w:hint="cs"/>
          <w:rtl/>
        </w:rPr>
        <w:t xml:space="preserve">נמנעים </w:t>
      </w:r>
      <w:r w:rsidRPr="007E3317">
        <w:rPr>
          <w:rFonts w:cs="David"/>
          <w:rtl/>
        </w:rPr>
        <w:t>–</w:t>
      </w:r>
      <w:r w:rsidRPr="007E3317">
        <w:rPr>
          <w:rFonts w:cs="David" w:hint="cs"/>
          <w:rtl/>
        </w:rPr>
        <w:t xml:space="preserve"> אין</w:t>
      </w:r>
    </w:p>
    <w:p w14:paraId="775B28F2" w14:textId="77777777" w:rsidR="007E3317" w:rsidRPr="007E3317" w:rsidRDefault="007E3317" w:rsidP="007E3317">
      <w:pPr>
        <w:bidi/>
        <w:jc w:val="both"/>
        <w:rPr>
          <w:rFonts w:cs="David" w:hint="cs"/>
          <w:rtl/>
        </w:rPr>
      </w:pPr>
      <w:r w:rsidRPr="007E3317">
        <w:rPr>
          <w:rFonts w:cs="David" w:hint="cs"/>
          <w:rtl/>
        </w:rPr>
        <w:t>הבקשה לא נתקבלה.</w:t>
      </w:r>
    </w:p>
    <w:p w14:paraId="7F3ECDE9" w14:textId="77777777" w:rsidR="007E3317" w:rsidRPr="007E3317" w:rsidRDefault="007E3317" w:rsidP="007E3317">
      <w:pPr>
        <w:bidi/>
        <w:jc w:val="both"/>
        <w:rPr>
          <w:rFonts w:cs="David" w:hint="cs"/>
          <w:rtl/>
        </w:rPr>
      </w:pPr>
    </w:p>
    <w:p w14:paraId="276E698B"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51D3C3C0" w14:textId="77777777" w:rsidR="007E3317" w:rsidRPr="007E3317" w:rsidRDefault="007E3317" w:rsidP="007E3317">
      <w:pPr>
        <w:bidi/>
        <w:jc w:val="both"/>
        <w:rPr>
          <w:rFonts w:cs="David" w:hint="cs"/>
          <w:rtl/>
        </w:rPr>
      </w:pPr>
    </w:p>
    <w:p w14:paraId="440976D0" w14:textId="77777777" w:rsidR="007E3317" w:rsidRPr="007E3317" w:rsidRDefault="007E3317" w:rsidP="007E3317">
      <w:pPr>
        <w:bidi/>
        <w:jc w:val="both"/>
        <w:rPr>
          <w:rFonts w:cs="David" w:hint="cs"/>
          <w:rtl/>
        </w:rPr>
      </w:pPr>
      <w:r w:rsidRPr="007E3317">
        <w:rPr>
          <w:rFonts w:cs="David" w:hint="cs"/>
          <w:rtl/>
        </w:rPr>
        <w:tab/>
        <w:t>אני קובע שהבקשה נדחתה, קרי, לא מדובר בנושא חדש.</w:t>
      </w:r>
    </w:p>
    <w:p w14:paraId="3A1FF024" w14:textId="77777777" w:rsidR="007E3317" w:rsidRPr="007E3317" w:rsidRDefault="007E3317" w:rsidP="007E3317">
      <w:pPr>
        <w:bidi/>
        <w:jc w:val="both"/>
        <w:rPr>
          <w:rFonts w:cs="David" w:hint="cs"/>
          <w:rtl/>
        </w:rPr>
      </w:pPr>
    </w:p>
    <w:p w14:paraId="764C621A" w14:textId="77777777" w:rsidR="007E3317" w:rsidRPr="007E3317" w:rsidRDefault="007E3317" w:rsidP="007E3317">
      <w:pPr>
        <w:bidi/>
        <w:jc w:val="both"/>
        <w:rPr>
          <w:rFonts w:cs="David" w:hint="cs"/>
          <w:u w:val="single"/>
          <w:rtl/>
        </w:rPr>
      </w:pPr>
      <w:r w:rsidRPr="007E3317">
        <w:rPr>
          <w:rFonts w:cs="David" w:hint="cs"/>
          <w:u w:val="single"/>
          <w:rtl/>
        </w:rPr>
        <w:t xml:space="preserve"> יואל חסון:</w:t>
      </w:r>
    </w:p>
    <w:p w14:paraId="6B5C7528" w14:textId="77777777" w:rsidR="007E3317" w:rsidRPr="007E3317" w:rsidRDefault="007E3317" w:rsidP="007E3317">
      <w:pPr>
        <w:bidi/>
        <w:jc w:val="both"/>
        <w:rPr>
          <w:rFonts w:cs="David" w:hint="cs"/>
          <w:rtl/>
        </w:rPr>
      </w:pPr>
    </w:p>
    <w:p w14:paraId="55076728" w14:textId="77777777" w:rsidR="007E3317" w:rsidRPr="007E3317" w:rsidRDefault="007E3317" w:rsidP="007E3317">
      <w:pPr>
        <w:bidi/>
        <w:jc w:val="both"/>
        <w:rPr>
          <w:rFonts w:cs="David" w:hint="cs"/>
          <w:rtl/>
        </w:rPr>
      </w:pPr>
      <w:r w:rsidRPr="007E3317">
        <w:rPr>
          <w:rFonts w:cs="David" w:hint="cs"/>
          <w:rtl/>
        </w:rPr>
        <w:tab/>
        <w:t>אני מבקש רביזיה.</w:t>
      </w:r>
    </w:p>
    <w:p w14:paraId="180D4B77" w14:textId="77777777" w:rsidR="007E3317" w:rsidRPr="007E3317" w:rsidRDefault="007E3317" w:rsidP="007E3317">
      <w:pPr>
        <w:bidi/>
        <w:jc w:val="both"/>
        <w:rPr>
          <w:rFonts w:cs="David" w:hint="cs"/>
          <w:rtl/>
        </w:rPr>
      </w:pPr>
    </w:p>
    <w:p w14:paraId="5114D737"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279141A8" w14:textId="77777777" w:rsidR="007E3317" w:rsidRPr="007E3317" w:rsidRDefault="007E3317" w:rsidP="007E3317">
      <w:pPr>
        <w:bidi/>
        <w:jc w:val="both"/>
        <w:rPr>
          <w:rFonts w:cs="David" w:hint="cs"/>
          <w:rtl/>
        </w:rPr>
      </w:pPr>
    </w:p>
    <w:p w14:paraId="0A909A5C" w14:textId="77777777" w:rsidR="007E3317" w:rsidRPr="007E3317" w:rsidRDefault="007E3317" w:rsidP="007E3317">
      <w:pPr>
        <w:bidi/>
        <w:jc w:val="both"/>
        <w:rPr>
          <w:rFonts w:cs="David" w:hint="cs"/>
          <w:rtl/>
        </w:rPr>
      </w:pPr>
      <w:r w:rsidRPr="007E3317">
        <w:rPr>
          <w:rFonts w:cs="David" w:hint="cs"/>
          <w:rtl/>
        </w:rPr>
        <w:tab/>
        <w:t>נקיים הצבעה על הרביזיה עכשיו. מי בעד הרביזיה של חבר הכנסת יואל חסון.</w:t>
      </w:r>
    </w:p>
    <w:p w14:paraId="687E641B" w14:textId="77777777" w:rsidR="007E3317" w:rsidRPr="007E3317" w:rsidRDefault="007E3317" w:rsidP="007E3317">
      <w:pPr>
        <w:bidi/>
        <w:jc w:val="both"/>
        <w:rPr>
          <w:rFonts w:cs="David" w:hint="cs"/>
          <w:rtl/>
        </w:rPr>
      </w:pPr>
    </w:p>
    <w:p w14:paraId="53D351D9" w14:textId="77777777" w:rsidR="007E3317" w:rsidRPr="007E3317" w:rsidRDefault="007E3317" w:rsidP="007E3317">
      <w:pPr>
        <w:bidi/>
        <w:jc w:val="both"/>
        <w:rPr>
          <w:rFonts w:cs="David" w:hint="cs"/>
          <w:u w:val="single"/>
          <w:rtl/>
        </w:rPr>
      </w:pPr>
      <w:r w:rsidRPr="007E3317">
        <w:rPr>
          <w:rFonts w:cs="David" w:hint="cs"/>
          <w:u w:val="single"/>
          <w:rtl/>
        </w:rPr>
        <w:t xml:space="preserve"> יואל חסון:</w:t>
      </w:r>
    </w:p>
    <w:p w14:paraId="6CF7DD34" w14:textId="77777777" w:rsidR="007E3317" w:rsidRPr="007E3317" w:rsidRDefault="007E3317" w:rsidP="007E3317">
      <w:pPr>
        <w:bidi/>
        <w:jc w:val="both"/>
        <w:rPr>
          <w:rFonts w:cs="David" w:hint="cs"/>
          <w:rtl/>
        </w:rPr>
      </w:pPr>
    </w:p>
    <w:p w14:paraId="7BEDF8E4" w14:textId="77777777" w:rsidR="007E3317" w:rsidRPr="007E3317" w:rsidRDefault="007E3317" w:rsidP="007E3317">
      <w:pPr>
        <w:bidi/>
        <w:jc w:val="both"/>
        <w:rPr>
          <w:rFonts w:cs="David" w:hint="cs"/>
          <w:rtl/>
        </w:rPr>
      </w:pPr>
      <w:r w:rsidRPr="007E3317">
        <w:rPr>
          <w:rFonts w:cs="David" w:hint="cs"/>
          <w:rtl/>
        </w:rPr>
        <w:tab/>
        <w:t>מבקש התייעצות סיעתית</w:t>
      </w:r>
    </w:p>
    <w:p w14:paraId="73723D55" w14:textId="77777777" w:rsidR="007E3317" w:rsidRPr="007E3317" w:rsidRDefault="007E3317" w:rsidP="007E3317">
      <w:pPr>
        <w:bidi/>
        <w:jc w:val="both"/>
        <w:rPr>
          <w:rFonts w:cs="David" w:hint="cs"/>
          <w:rtl/>
        </w:rPr>
      </w:pPr>
    </w:p>
    <w:p w14:paraId="00A7E57C"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441B8669" w14:textId="77777777" w:rsidR="007E3317" w:rsidRPr="007E3317" w:rsidRDefault="007E3317" w:rsidP="007E3317">
      <w:pPr>
        <w:bidi/>
        <w:jc w:val="both"/>
        <w:rPr>
          <w:rFonts w:cs="David" w:hint="cs"/>
          <w:rtl/>
        </w:rPr>
      </w:pPr>
    </w:p>
    <w:p w14:paraId="6F00451B" w14:textId="77777777" w:rsidR="007E3317" w:rsidRPr="007E3317" w:rsidRDefault="007E3317" w:rsidP="007E3317">
      <w:pPr>
        <w:bidi/>
        <w:jc w:val="both"/>
        <w:rPr>
          <w:rFonts w:cs="David" w:hint="cs"/>
          <w:rtl/>
        </w:rPr>
      </w:pPr>
      <w:r w:rsidRPr="007E3317">
        <w:rPr>
          <w:rFonts w:cs="David" w:hint="cs"/>
          <w:rtl/>
        </w:rPr>
        <w:tab/>
        <w:t>אני מבקש לא להפריע באמצע הצבעה</w:t>
      </w:r>
    </w:p>
    <w:p w14:paraId="786815BD" w14:textId="77777777" w:rsidR="007E3317" w:rsidRPr="007E3317" w:rsidRDefault="007E3317" w:rsidP="007E3317">
      <w:pPr>
        <w:bidi/>
        <w:jc w:val="both"/>
        <w:rPr>
          <w:rFonts w:cs="David" w:hint="cs"/>
          <w:rtl/>
        </w:rPr>
      </w:pPr>
    </w:p>
    <w:p w14:paraId="4C16FA75" w14:textId="77777777" w:rsidR="007E3317" w:rsidRPr="007E3317" w:rsidRDefault="007E3317" w:rsidP="007E3317">
      <w:pPr>
        <w:bidi/>
        <w:jc w:val="both"/>
        <w:rPr>
          <w:rFonts w:cs="David" w:hint="cs"/>
          <w:b/>
          <w:bCs/>
          <w:u w:val="single"/>
          <w:rtl/>
        </w:rPr>
      </w:pPr>
      <w:r w:rsidRPr="007E3317">
        <w:rPr>
          <w:rFonts w:cs="David" w:hint="cs"/>
          <w:b/>
          <w:bCs/>
          <w:u w:val="single"/>
          <w:rtl/>
        </w:rPr>
        <w:t>הצבעה</w:t>
      </w:r>
    </w:p>
    <w:p w14:paraId="28932BA7" w14:textId="77777777" w:rsidR="007E3317" w:rsidRPr="007E3317" w:rsidRDefault="007E3317" w:rsidP="007E3317">
      <w:pPr>
        <w:bidi/>
        <w:jc w:val="both"/>
        <w:rPr>
          <w:rFonts w:cs="David" w:hint="cs"/>
          <w:rtl/>
        </w:rPr>
      </w:pPr>
    </w:p>
    <w:p w14:paraId="30FE74A5" w14:textId="77777777" w:rsidR="007E3317" w:rsidRPr="007E3317" w:rsidRDefault="007E3317" w:rsidP="007E3317">
      <w:pPr>
        <w:bidi/>
        <w:jc w:val="both"/>
        <w:rPr>
          <w:rFonts w:cs="David" w:hint="cs"/>
          <w:rtl/>
        </w:rPr>
      </w:pPr>
      <w:r w:rsidRPr="007E3317">
        <w:rPr>
          <w:rFonts w:cs="David" w:hint="cs"/>
          <w:rtl/>
        </w:rPr>
        <w:t xml:space="preserve">בעד </w:t>
      </w:r>
      <w:r w:rsidRPr="007E3317">
        <w:rPr>
          <w:rFonts w:cs="David"/>
          <w:rtl/>
        </w:rPr>
        <w:t>–</w:t>
      </w:r>
      <w:r w:rsidRPr="007E3317">
        <w:rPr>
          <w:rFonts w:cs="David" w:hint="cs"/>
          <w:rtl/>
        </w:rPr>
        <w:t xml:space="preserve"> מיעוט</w:t>
      </w:r>
    </w:p>
    <w:p w14:paraId="2CCDA2A7" w14:textId="77777777" w:rsidR="007E3317" w:rsidRPr="007E3317" w:rsidRDefault="007E3317" w:rsidP="007E3317">
      <w:pPr>
        <w:bidi/>
        <w:jc w:val="both"/>
        <w:rPr>
          <w:rFonts w:cs="David" w:hint="cs"/>
          <w:rtl/>
        </w:rPr>
      </w:pPr>
      <w:r w:rsidRPr="007E3317">
        <w:rPr>
          <w:rFonts w:cs="David" w:hint="cs"/>
          <w:rtl/>
        </w:rPr>
        <w:t xml:space="preserve">נגד </w:t>
      </w:r>
      <w:r w:rsidRPr="007E3317">
        <w:rPr>
          <w:rFonts w:cs="David"/>
          <w:rtl/>
        </w:rPr>
        <w:t>–</w:t>
      </w:r>
      <w:r w:rsidRPr="007E3317">
        <w:rPr>
          <w:rFonts w:cs="David" w:hint="cs"/>
          <w:rtl/>
        </w:rPr>
        <w:t xml:space="preserve"> רוב</w:t>
      </w:r>
    </w:p>
    <w:p w14:paraId="67E5A9CC" w14:textId="77777777" w:rsidR="007E3317" w:rsidRPr="007E3317" w:rsidRDefault="007E3317" w:rsidP="007E3317">
      <w:pPr>
        <w:bidi/>
        <w:jc w:val="both"/>
        <w:rPr>
          <w:rFonts w:cs="David" w:hint="cs"/>
          <w:rtl/>
        </w:rPr>
      </w:pPr>
      <w:r w:rsidRPr="007E3317">
        <w:rPr>
          <w:rFonts w:cs="David" w:hint="cs"/>
          <w:rtl/>
        </w:rPr>
        <w:t xml:space="preserve">נמנעים </w:t>
      </w:r>
      <w:r w:rsidRPr="007E3317">
        <w:rPr>
          <w:rFonts w:cs="David"/>
          <w:rtl/>
        </w:rPr>
        <w:t>–</w:t>
      </w:r>
      <w:r w:rsidRPr="007E3317">
        <w:rPr>
          <w:rFonts w:cs="David" w:hint="cs"/>
          <w:rtl/>
        </w:rPr>
        <w:t xml:space="preserve"> אין</w:t>
      </w:r>
    </w:p>
    <w:p w14:paraId="70AFDBBC" w14:textId="77777777" w:rsidR="007E3317" w:rsidRPr="007E3317" w:rsidRDefault="007E3317" w:rsidP="007E3317">
      <w:pPr>
        <w:bidi/>
        <w:jc w:val="both"/>
        <w:rPr>
          <w:rFonts w:cs="David" w:hint="cs"/>
          <w:rtl/>
        </w:rPr>
      </w:pPr>
      <w:r w:rsidRPr="007E3317">
        <w:rPr>
          <w:rFonts w:cs="David" w:hint="cs"/>
          <w:rtl/>
        </w:rPr>
        <w:t>הרביזיה נדחתה.</w:t>
      </w:r>
    </w:p>
    <w:p w14:paraId="258DB954" w14:textId="77777777" w:rsidR="007E3317" w:rsidRPr="007E3317" w:rsidRDefault="007E3317" w:rsidP="007E3317">
      <w:pPr>
        <w:bidi/>
        <w:jc w:val="both"/>
        <w:rPr>
          <w:rFonts w:cs="David" w:hint="cs"/>
          <w:rtl/>
        </w:rPr>
      </w:pPr>
    </w:p>
    <w:p w14:paraId="490B9312"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5C160549" w14:textId="77777777" w:rsidR="007E3317" w:rsidRPr="007E3317" w:rsidRDefault="007E3317" w:rsidP="007E3317">
      <w:pPr>
        <w:bidi/>
        <w:jc w:val="both"/>
        <w:rPr>
          <w:rFonts w:cs="David" w:hint="cs"/>
          <w:rtl/>
        </w:rPr>
      </w:pPr>
    </w:p>
    <w:p w14:paraId="53D5A300" w14:textId="77777777" w:rsidR="007E3317" w:rsidRPr="007E3317" w:rsidRDefault="007E3317" w:rsidP="007E3317">
      <w:pPr>
        <w:bidi/>
        <w:jc w:val="both"/>
        <w:rPr>
          <w:rFonts w:cs="David" w:hint="cs"/>
          <w:rtl/>
        </w:rPr>
      </w:pPr>
      <w:r w:rsidRPr="007E3317">
        <w:rPr>
          <w:rFonts w:cs="David" w:hint="cs"/>
          <w:rtl/>
        </w:rPr>
        <w:tab/>
        <w:t>הרביזיה נדחתה, אנחנו עוברים לנושא הבא שעל סדר היום.</w:t>
      </w:r>
    </w:p>
    <w:p w14:paraId="45DB1CE7" w14:textId="77777777" w:rsidR="007E3317" w:rsidRPr="007E3317" w:rsidRDefault="007E3317" w:rsidP="007E3317">
      <w:pPr>
        <w:bidi/>
        <w:jc w:val="both"/>
        <w:rPr>
          <w:rFonts w:cs="David" w:hint="cs"/>
          <w:rtl/>
        </w:rPr>
      </w:pPr>
    </w:p>
    <w:p w14:paraId="01F0A4F6" w14:textId="77777777" w:rsidR="007E3317" w:rsidRPr="007E3317" w:rsidRDefault="007E3317" w:rsidP="007E3317">
      <w:pPr>
        <w:bidi/>
        <w:jc w:val="both"/>
        <w:rPr>
          <w:rFonts w:cs="David" w:hint="cs"/>
          <w:rtl/>
        </w:rPr>
      </w:pPr>
    </w:p>
    <w:p w14:paraId="07F51915" w14:textId="77777777" w:rsidR="007E3317" w:rsidRDefault="007E3317" w:rsidP="007E3317">
      <w:pPr>
        <w:bidi/>
        <w:jc w:val="center"/>
        <w:rPr>
          <w:rFonts w:cs="David" w:hint="cs"/>
          <w:b/>
          <w:bCs/>
          <w:rtl/>
        </w:rPr>
      </w:pPr>
      <w:r w:rsidRPr="007E3317">
        <w:rPr>
          <w:rFonts w:cs="David"/>
          <w:rtl/>
        </w:rPr>
        <w:br w:type="page"/>
      </w:r>
    </w:p>
    <w:p w14:paraId="60CFF872" w14:textId="77777777" w:rsidR="007E3317" w:rsidRDefault="007E3317" w:rsidP="007E3317">
      <w:pPr>
        <w:bidi/>
        <w:jc w:val="center"/>
        <w:rPr>
          <w:rFonts w:cs="David" w:hint="cs"/>
          <w:b/>
          <w:bCs/>
          <w:rtl/>
        </w:rPr>
      </w:pPr>
    </w:p>
    <w:p w14:paraId="257B18A1" w14:textId="77777777" w:rsidR="007E3317" w:rsidRPr="007E3317" w:rsidRDefault="007E3317" w:rsidP="007E3317">
      <w:pPr>
        <w:bidi/>
        <w:jc w:val="center"/>
        <w:rPr>
          <w:rFonts w:cs="David" w:hint="cs"/>
          <w:b/>
          <w:bCs/>
          <w:rtl/>
        </w:rPr>
      </w:pPr>
      <w:r w:rsidRPr="007E3317">
        <w:rPr>
          <w:rFonts w:cs="David" w:hint="cs"/>
          <w:b/>
          <w:bCs/>
          <w:rtl/>
        </w:rPr>
        <w:t xml:space="preserve">בקשת חבר הכנסת </w:t>
      </w:r>
      <w:proofErr w:type="spellStart"/>
      <w:r w:rsidRPr="007E3317">
        <w:rPr>
          <w:rFonts w:cs="David" w:hint="cs"/>
          <w:b/>
          <w:bCs/>
          <w:rtl/>
        </w:rPr>
        <w:t>מוחמד</w:t>
      </w:r>
      <w:proofErr w:type="spellEnd"/>
      <w:r w:rsidRPr="007E3317">
        <w:rPr>
          <w:rFonts w:cs="David" w:hint="cs"/>
          <w:b/>
          <w:bCs/>
          <w:rtl/>
        </w:rPr>
        <w:t xml:space="preserve"> ברכה להקדמת הדיון בהצעת חוק רישוי עסקים</w:t>
      </w:r>
    </w:p>
    <w:p w14:paraId="7E6CA044" w14:textId="77777777" w:rsidR="007E3317" w:rsidRPr="007E3317" w:rsidRDefault="007E3317" w:rsidP="007E3317">
      <w:pPr>
        <w:bidi/>
        <w:jc w:val="center"/>
        <w:rPr>
          <w:rFonts w:cs="David" w:hint="cs"/>
          <w:b/>
          <w:bCs/>
          <w:u w:val="single"/>
          <w:rtl/>
        </w:rPr>
      </w:pPr>
      <w:r w:rsidRPr="007E3317">
        <w:rPr>
          <w:rFonts w:cs="David" w:hint="cs"/>
          <w:b/>
          <w:bCs/>
          <w:u w:val="single"/>
          <w:rtl/>
        </w:rPr>
        <w:t xml:space="preserve">(תיקון </w:t>
      </w:r>
      <w:r w:rsidRPr="007E3317">
        <w:rPr>
          <w:rFonts w:cs="David"/>
          <w:b/>
          <w:bCs/>
          <w:u w:val="single"/>
          <w:rtl/>
        </w:rPr>
        <w:t>–</w:t>
      </w:r>
      <w:r w:rsidRPr="007E3317">
        <w:rPr>
          <w:rFonts w:cs="David" w:hint="cs"/>
          <w:b/>
          <w:bCs/>
          <w:u w:val="single"/>
          <w:rtl/>
        </w:rPr>
        <w:t xml:space="preserve"> הגבלת מכירת משקאות משכרים) </w:t>
      </w:r>
      <w:proofErr w:type="spellStart"/>
      <w:r w:rsidRPr="007E3317">
        <w:rPr>
          <w:rFonts w:cs="David" w:hint="cs"/>
          <w:b/>
          <w:bCs/>
          <w:u w:val="single"/>
          <w:rtl/>
        </w:rPr>
        <w:t>התש"ע</w:t>
      </w:r>
      <w:proofErr w:type="spellEnd"/>
      <w:r w:rsidRPr="007E3317">
        <w:rPr>
          <w:rFonts w:cs="David" w:hint="cs"/>
          <w:b/>
          <w:bCs/>
          <w:u w:val="single"/>
          <w:rtl/>
        </w:rPr>
        <w:t>-2009 (פ/18/1889).</w:t>
      </w:r>
    </w:p>
    <w:p w14:paraId="284D515B" w14:textId="77777777" w:rsidR="007E3317" w:rsidRDefault="007E3317" w:rsidP="007E3317">
      <w:pPr>
        <w:bidi/>
        <w:jc w:val="both"/>
        <w:rPr>
          <w:rFonts w:cs="David" w:hint="cs"/>
          <w:rtl/>
        </w:rPr>
      </w:pPr>
    </w:p>
    <w:p w14:paraId="3936E541" w14:textId="77777777" w:rsidR="007E3317" w:rsidRDefault="007E3317" w:rsidP="007E3317">
      <w:pPr>
        <w:bidi/>
        <w:jc w:val="both"/>
        <w:rPr>
          <w:rFonts w:cs="David" w:hint="cs"/>
          <w:rtl/>
        </w:rPr>
      </w:pPr>
    </w:p>
    <w:p w14:paraId="0A05B640" w14:textId="77777777" w:rsidR="007E3317" w:rsidRPr="007E3317" w:rsidRDefault="007E3317" w:rsidP="007E3317">
      <w:pPr>
        <w:bidi/>
        <w:jc w:val="both"/>
        <w:rPr>
          <w:rFonts w:cs="David" w:hint="cs"/>
          <w:rtl/>
        </w:rPr>
      </w:pPr>
    </w:p>
    <w:p w14:paraId="182D5B3E"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1F121086" w14:textId="77777777" w:rsidR="007E3317" w:rsidRPr="007E3317" w:rsidRDefault="007E3317" w:rsidP="007E3317">
      <w:pPr>
        <w:bidi/>
        <w:jc w:val="both"/>
        <w:rPr>
          <w:rFonts w:cs="David" w:hint="cs"/>
          <w:rtl/>
        </w:rPr>
      </w:pPr>
    </w:p>
    <w:p w14:paraId="1310A499" w14:textId="77777777" w:rsidR="007E3317" w:rsidRPr="007E3317" w:rsidRDefault="007E3317" w:rsidP="007E3317">
      <w:pPr>
        <w:bidi/>
        <w:jc w:val="both"/>
        <w:rPr>
          <w:rFonts w:cs="David" w:hint="cs"/>
          <w:rtl/>
        </w:rPr>
      </w:pPr>
      <w:r w:rsidRPr="007E3317">
        <w:rPr>
          <w:rFonts w:cs="David" w:hint="cs"/>
          <w:rtl/>
        </w:rPr>
        <w:tab/>
        <w:t xml:space="preserve">הנושא הבא שעל סדר היום, נושא מספר 3 בקשת חבר הכנסת </w:t>
      </w:r>
      <w:proofErr w:type="spellStart"/>
      <w:r w:rsidRPr="007E3317">
        <w:rPr>
          <w:rFonts w:cs="David" w:hint="cs"/>
          <w:rtl/>
        </w:rPr>
        <w:t>מוחמד</w:t>
      </w:r>
      <w:proofErr w:type="spellEnd"/>
      <w:r w:rsidRPr="007E3317">
        <w:rPr>
          <w:rFonts w:cs="David" w:hint="cs"/>
          <w:rtl/>
        </w:rPr>
        <w:t xml:space="preserve"> ברכה להקדמת הדיון בהצעת חוק רישוי עסקים (תיקון </w:t>
      </w:r>
      <w:r w:rsidRPr="007E3317">
        <w:rPr>
          <w:rFonts w:cs="David"/>
          <w:rtl/>
        </w:rPr>
        <w:t>–</w:t>
      </w:r>
      <w:r w:rsidRPr="007E3317">
        <w:rPr>
          <w:rFonts w:cs="David" w:hint="cs"/>
          <w:rtl/>
        </w:rPr>
        <w:t xml:space="preserve"> הגבלת מכירת משקאות משכרים) </w:t>
      </w:r>
      <w:proofErr w:type="spellStart"/>
      <w:r w:rsidRPr="007E3317">
        <w:rPr>
          <w:rFonts w:cs="David" w:hint="cs"/>
          <w:rtl/>
        </w:rPr>
        <w:t>התש"ע</w:t>
      </w:r>
      <w:proofErr w:type="spellEnd"/>
      <w:r w:rsidRPr="007E3317">
        <w:rPr>
          <w:rFonts w:cs="David" w:hint="cs"/>
          <w:rtl/>
        </w:rPr>
        <w:t>-2009 (פ/18/1889). חבר הכנסת ברכה בבקשה.</w:t>
      </w:r>
    </w:p>
    <w:p w14:paraId="008732BD" w14:textId="77777777" w:rsidR="007E3317" w:rsidRPr="007E3317" w:rsidRDefault="007E3317" w:rsidP="007E3317">
      <w:pPr>
        <w:bidi/>
        <w:jc w:val="both"/>
        <w:rPr>
          <w:rFonts w:cs="David" w:hint="cs"/>
          <w:rtl/>
        </w:rPr>
      </w:pPr>
    </w:p>
    <w:p w14:paraId="5DB23621" w14:textId="77777777" w:rsidR="007E3317" w:rsidRPr="007E3317" w:rsidRDefault="007E3317" w:rsidP="007E3317">
      <w:pPr>
        <w:bidi/>
        <w:jc w:val="both"/>
        <w:rPr>
          <w:rFonts w:cs="David" w:hint="cs"/>
          <w:u w:val="single"/>
          <w:rtl/>
        </w:rPr>
      </w:pPr>
      <w:proofErr w:type="spellStart"/>
      <w:r w:rsidRPr="007E3317">
        <w:rPr>
          <w:rFonts w:cs="David" w:hint="cs"/>
          <w:u w:val="single"/>
          <w:rtl/>
        </w:rPr>
        <w:t>מוחמד</w:t>
      </w:r>
      <w:proofErr w:type="spellEnd"/>
      <w:r w:rsidRPr="007E3317">
        <w:rPr>
          <w:rFonts w:cs="David" w:hint="cs"/>
          <w:u w:val="single"/>
          <w:rtl/>
        </w:rPr>
        <w:t xml:space="preserve"> ברכה:</w:t>
      </w:r>
    </w:p>
    <w:p w14:paraId="18D3760B" w14:textId="77777777" w:rsidR="007E3317" w:rsidRPr="007E3317" w:rsidRDefault="007E3317" w:rsidP="007E3317">
      <w:pPr>
        <w:bidi/>
        <w:jc w:val="both"/>
        <w:rPr>
          <w:rFonts w:cs="David" w:hint="cs"/>
          <w:u w:val="single"/>
          <w:rtl/>
        </w:rPr>
      </w:pPr>
    </w:p>
    <w:p w14:paraId="03645213" w14:textId="77777777" w:rsidR="007E3317" w:rsidRPr="007E3317" w:rsidRDefault="007E3317" w:rsidP="007E3317">
      <w:pPr>
        <w:bidi/>
        <w:jc w:val="both"/>
        <w:rPr>
          <w:rFonts w:cs="David" w:hint="cs"/>
          <w:rtl/>
        </w:rPr>
      </w:pPr>
      <w:r w:rsidRPr="007E3317">
        <w:rPr>
          <w:rFonts w:cs="David" w:hint="cs"/>
          <w:rtl/>
        </w:rPr>
        <w:tab/>
        <w:t>אדוני היושב ראש, רבותיי חברי הכנסת, הצעת החוק הזו היא לא הצעת חוק אישית אלא הצעה שנתגבשה בוועדה למאבק בנגע הסמים והאלכוהול, גם בקדנציה הנוכחית, שאני עומד בראש הוועדה, וגם בכנסת הקודמת, כשחבר הכנסת נסים זאב עמד בראשה. על ההצעה חתומים כל חברי הוועדה למאבק בנגע הסמים והאלכוהול והיא עומדת בקנה אחד עם הצעה ממשלתית. לא הייתי מבקש פטור מחובת הנחה לולא הממשלה הביאה הצעת חוק דומה ואנחנו רוצים לקדם את שתיהן ביחד ובתיאום.</w:t>
      </w:r>
    </w:p>
    <w:p w14:paraId="3AAD60B8" w14:textId="77777777" w:rsidR="007E3317" w:rsidRPr="007E3317" w:rsidRDefault="007E3317" w:rsidP="007E3317">
      <w:pPr>
        <w:bidi/>
        <w:jc w:val="both"/>
        <w:rPr>
          <w:rFonts w:cs="David" w:hint="cs"/>
          <w:rtl/>
        </w:rPr>
      </w:pPr>
    </w:p>
    <w:p w14:paraId="28644711" w14:textId="77777777" w:rsidR="007E3317" w:rsidRPr="007E3317" w:rsidRDefault="007E3317" w:rsidP="007E3317">
      <w:pPr>
        <w:bidi/>
        <w:jc w:val="both"/>
        <w:rPr>
          <w:rFonts w:cs="David" w:hint="cs"/>
          <w:rtl/>
        </w:rPr>
      </w:pPr>
      <w:r w:rsidRPr="007E3317">
        <w:rPr>
          <w:rFonts w:cs="David" w:hint="cs"/>
          <w:rtl/>
        </w:rPr>
        <w:tab/>
        <w:t xml:space="preserve">אני חושב שנפלה טעות בהתייחסות הממשלה בוועדת השרים לענייני חקיקה בעניין הזה, דברתי עם השר לביטחון פנים, חבר הכנסת </w:t>
      </w:r>
      <w:proofErr w:type="spellStart"/>
      <w:r w:rsidRPr="007E3317">
        <w:rPr>
          <w:rFonts w:cs="David" w:hint="cs"/>
          <w:rtl/>
        </w:rPr>
        <w:t>אהרונוביץ</w:t>
      </w:r>
      <w:proofErr w:type="spellEnd"/>
      <w:r w:rsidRPr="007E3317">
        <w:rPr>
          <w:rFonts w:cs="David" w:hint="cs"/>
          <w:rtl/>
        </w:rPr>
        <w:t xml:space="preserve"> ואמרתי לו שהוועדה ואני, שעומד בראשה, נשאף ונתחייב לקדם את ההצעה הזו של הוועדה יחד עם ההצעה הממשלתית. היא לא סותרת, יכול להיות שהיא מעט מרחיבה מעבר להצעה הממשלתית אבל נעשה את זה בתיאום.</w:t>
      </w:r>
    </w:p>
    <w:p w14:paraId="2A0710F2" w14:textId="77777777" w:rsidR="007E3317" w:rsidRPr="007E3317" w:rsidRDefault="007E3317" w:rsidP="007E3317">
      <w:pPr>
        <w:bidi/>
        <w:jc w:val="both"/>
        <w:rPr>
          <w:rFonts w:cs="David" w:hint="cs"/>
          <w:rtl/>
        </w:rPr>
      </w:pPr>
    </w:p>
    <w:p w14:paraId="6C21EF79" w14:textId="77777777" w:rsidR="007E3317" w:rsidRPr="007E3317" w:rsidRDefault="007E3317" w:rsidP="007E3317">
      <w:pPr>
        <w:bidi/>
        <w:jc w:val="both"/>
        <w:rPr>
          <w:rFonts w:cs="David" w:hint="cs"/>
          <w:rtl/>
        </w:rPr>
      </w:pPr>
      <w:r w:rsidRPr="007E3317">
        <w:rPr>
          <w:rFonts w:cs="David" w:hint="cs"/>
          <w:rtl/>
        </w:rPr>
        <w:tab/>
        <w:t xml:space="preserve">הדחיפות שאנחנו מצביעים עליה עכשיו היא בגלל שהצעתה חוק הממשלתית כבר עלתה להצבעה ואנחנו רוצים לקדם את הכול ביחד. אני לא חושב שיושב ראש הקואליציה צריך להרגיש מאוים בעניין הזה. </w:t>
      </w:r>
    </w:p>
    <w:p w14:paraId="6CECF3CF" w14:textId="77777777" w:rsidR="007E3317" w:rsidRPr="007E3317" w:rsidRDefault="007E3317" w:rsidP="007E3317">
      <w:pPr>
        <w:bidi/>
        <w:jc w:val="both"/>
        <w:rPr>
          <w:rFonts w:cs="David" w:hint="cs"/>
          <w:rtl/>
        </w:rPr>
      </w:pPr>
    </w:p>
    <w:p w14:paraId="595239F8" w14:textId="77777777" w:rsidR="007E3317" w:rsidRPr="007E3317" w:rsidRDefault="007E3317" w:rsidP="007E3317">
      <w:pPr>
        <w:bidi/>
        <w:ind w:firstLine="720"/>
        <w:jc w:val="both"/>
        <w:rPr>
          <w:rFonts w:cs="David" w:hint="cs"/>
          <w:rtl/>
        </w:rPr>
      </w:pPr>
      <w:r w:rsidRPr="007E3317">
        <w:rPr>
          <w:rFonts w:cs="David" w:hint="cs"/>
          <w:rtl/>
        </w:rPr>
        <w:t xml:space="preserve">אני  יודע שיש אינסטינקט, שכשרואים את השם שלי על הצעת חוק אז ועדת השרים מיד מתנגדת, לא לקחו בחשבון שזו הצעה של הוועדה שגובשה גם בקדנציה הקודמת וגם בקדנציה הנוכחית על כן אני מבקש פטור מחובת הנחה כדי להביא את זה להצבעה ביום רביעי ואחר כך, המשך החקיקה יהיה בתיאום עם ההצעה הממשלתית. </w:t>
      </w:r>
    </w:p>
    <w:p w14:paraId="4286BCFB" w14:textId="77777777" w:rsidR="007E3317" w:rsidRPr="007E3317" w:rsidRDefault="007E3317" w:rsidP="007E3317">
      <w:pPr>
        <w:bidi/>
        <w:ind w:firstLine="720"/>
        <w:jc w:val="both"/>
        <w:rPr>
          <w:rFonts w:cs="David" w:hint="cs"/>
          <w:rtl/>
        </w:rPr>
      </w:pPr>
    </w:p>
    <w:p w14:paraId="460CB383" w14:textId="77777777" w:rsidR="007E3317" w:rsidRPr="007E3317" w:rsidRDefault="007E3317" w:rsidP="007E3317">
      <w:pPr>
        <w:bidi/>
        <w:ind w:firstLine="720"/>
        <w:jc w:val="both"/>
        <w:rPr>
          <w:rFonts w:cs="David" w:hint="cs"/>
          <w:rtl/>
        </w:rPr>
      </w:pPr>
      <w:r w:rsidRPr="007E3317">
        <w:rPr>
          <w:rFonts w:cs="David" w:hint="cs"/>
          <w:rtl/>
        </w:rPr>
        <w:t>אם זה לא יתקבל ואם הקואליציה תעשה שיקול אחר, אני חושב שיהיה קשה שהוועדה תתפקד ברשותי וכנראה שאצטרך לתת את ראשות הוועדה למישהו אחר כדי שיקדם עניינים וכדי שיתייחסו עניינית להצעות, זה ממש מצער לראות את ההתייחסות הזו.</w:t>
      </w:r>
    </w:p>
    <w:p w14:paraId="704F899F" w14:textId="77777777" w:rsidR="007E3317" w:rsidRPr="007E3317" w:rsidRDefault="007E3317" w:rsidP="007E3317">
      <w:pPr>
        <w:bidi/>
        <w:jc w:val="both"/>
        <w:rPr>
          <w:rFonts w:cs="David" w:hint="cs"/>
          <w:rtl/>
        </w:rPr>
      </w:pPr>
    </w:p>
    <w:p w14:paraId="365F7B38"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0806E0E6" w14:textId="77777777" w:rsidR="007E3317" w:rsidRPr="007E3317" w:rsidRDefault="007E3317" w:rsidP="007E3317">
      <w:pPr>
        <w:bidi/>
        <w:jc w:val="both"/>
        <w:rPr>
          <w:rFonts w:cs="David" w:hint="cs"/>
          <w:rtl/>
        </w:rPr>
      </w:pPr>
    </w:p>
    <w:p w14:paraId="0AEE8AF6" w14:textId="77777777" w:rsidR="007E3317" w:rsidRPr="007E3317" w:rsidRDefault="007E3317" w:rsidP="007E3317">
      <w:pPr>
        <w:bidi/>
        <w:jc w:val="both"/>
        <w:rPr>
          <w:rFonts w:cs="David" w:hint="cs"/>
          <w:rtl/>
        </w:rPr>
      </w:pPr>
      <w:r w:rsidRPr="007E3317">
        <w:rPr>
          <w:rFonts w:cs="David" w:hint="cs"/>
          <w:rtl/>
        </w:rPr>
        <w:tab/>
        <w:t>אדוני יושב ראש הקואליציה, קיבלתי עמדה של ועדת השרים שמתנגדת לחוק. שמענו את הדברים של חבר הכנסת ברכה ואשמח אם תוכל להבהיר לנו למה ועדת השרים התנגדה ומה עמדת הקואליציה, שאני מניח שזה היינו הך.</w:t>
      </w:r>
    </w:p>
    <w:p w14:paraId="7C55A3B4" w14:textId="77777777" w:rsidR="007E3317" w:rsidRPr="007E3317" w:rsidRDefault="007E3317" w:rsidP="007E3317">
      <w:pPr>
        <w:bidi/>
        <w:jc w:val="both"/>
        <w:rPr>
          <w:rFonts w:cs="David" w:hint="cs"/>
          <w:rtl/>
        </w:rPr>
      </w:pPr>
    </w:p>
    <w:p w14:paraId="7C763443" w14:textId="77777777" w:rsidR="007E3317" w:rsidRPr="007E3317" w:rsidRDefault="007E3317" w:rsidP="007E3317">
      <w:pPr>
        <w:bidi/>
        <w:jc w:val="both"/>
        <w:rPr>
          <w:rFonts w:cs="David" w:hint="cs"/>
          <w:rtl/>
        </w:rPr>
      </w:pPr>
      <w:r w:rsidRPr="007E3317">
        <w:rPr>
          <w:rFonts w:cs="David" w:hint="cs"/>
          <w:u w:val="single"/>
          <w:rtl/>
        </w:rPr>
        <w:t xml:space="preserve">זאב </w:t>
      </w:r>
      <w:proofErr w:type="spellStart"/>
      <w:r w:rsidRPr="007E3317">
        <w:rPr>
          <w:rFonts w:cs="David" w:hint="cs"/>
          <w:u w:val="single"/>
          <w:rtl/>
        </w:rPr>
        <w:t>אלקין</w:t>
      </w:r>
      <w:proofErr w:type="spellEnd"/>
      <w:r w:rsidRPr="007E3317">
        <w:rPr>
          <w:rFonts w:cs="David" w:hint="cs"/>
          <w:u w:val="single"/>
          <w:rtl/>
        </w:rPr>
        <w:t>:</w:t>
      </w:r>
    </w:p>
    <w:p w14:paraId="5DBFE28D" w14:textId="77777777" w:rsidR="007E3317" w:rsidRPr="007E3317" w:rsidRDefault="007E3317" w:rsidP="007E3317">
      <w:pPr>
        <w:bidi/>
        <w:jc w:val="both"/>
        <w:rPr>
          <w:rFonts w:cs="David" w:hint="cs"/>
          <w:rtl/>
        </w:rPr>
      </w:pPr>
    </w:p>
    <w:p w14:paraId="256330F0" w14:textId="77777777" w:rsidR="007E3317" w:rsidRPr="007E3317" w:rsidRDefault="007E3317" w:rsidP="007E3317">
      <w:pPr>
        <w:bidi/>
        <w:jc w:val="both"/>
        <w:rPr>
          <w:rFonts w:cs="David" w:hint="cs"/>
          <w:rtl/>
        </w:rPr>
      </w:pPr>
      <w:r w:rsidRPr="007E3317">
        <w:rPr>
          <w:rFonts w:cs="David" w:hint="cs"/>
          <w:rtl/>
        </w:rPr>
        <w:tab/>
        <w:t>אני לא דובר של ועדת השרים אבל זה נכון שהיא התנגדה גם לחוק וגם לבקשת הפטור ובהתאם לזה עמדת הקואליציה הולכת עם עמדת ועדת שרים, כמו שאנחנו נוהגים כאן, לפי בקשות הפטור, בדרך כלל כשאנחנו מתנגדים לפטור.</w:t>
      </w:r>
    </w:p>
    <w:p w14:paraId="6959285F" w14:textId="77777777" w:rsidR="007E3317" w:rsidRPr="007E3317" w:rsidRDefault="007E3317" w:rsidP="007E3317">
      <w:pPr>
        <w:bidi/>
        <w:jc w:val="both"/>
        <w:rPr>
          <w:rFonts w:cs="David" w:hint="cs"/>
          <w:rtl/>
        </w:rPr>
      </w:pPr>
    </w:p>
    <w:p w14:paraId="1C6EC5C4" w14:textId="77777777" w:rsidR="007E3317" w:rsidRPr="007E3317" w:rsidRDefault="007E3317" w:rsidP="007E3317">
      <w:pPr>
        <w:bidi/>
        <w:jc w:val="both"/>
        <w:rPr>
          <w:rFonts w:cs="David" w:hint="cs"/>
          <w:rtl/>
        </w:rPr>
      </w:pPr>
      <w:r w:rsidRPr="007E3317">
        <w:rPr>
          <w:rFonts w:cs="David" w:hint="cs"/>
          <w:rtl/>
        </w:rPr>
        <w:tab/>
        <w:t>אני חייב לציין שהצעת החוק הזו הונחה על שולחן הכנסת ב- 14 בדצמבר, כשבועיים ועוד מעכשיו, כאשר נדמה לי שהחקיקה הפרטית הדומה לה הייתה כבר מזמן בקנה, יכול להיות שאפילו עברה במליאה.</w:t>
      </w:r>
    </w:p>
    <w:p w14:paraId="60A5B057" w14:textId="77777777" w:rsidR="007E3317" w:rsidRPr="007E3317" w:rsidRDefault="007E3317" w:rsidP="007E3317">
      <w:pPr>
        <w:bidi/>
        <w:jc w:val="both"/>
        <w:rPr>
          <w:rFonts w:cs="David" w:hint="cs"/>
          <w:rtl/>
        </w:rPr>
      </w:pPr>
    </w:p>
    <w:p w14:paraId="4F6AE607" w14:textId="77777777" w:rsidR="007E3317" w:rsidRPr="007E3317" w:rsidRDefault="007E3317" w:rsidP="007E3317">
      <w:pPr>
        <w:keepLines/>
        <w:bidi/>
        <w:jc w:val="both"/>
        <w:rPr>
          <w:rFonts w:cs="David" w:hint="cs"/>
          <w:u w:val="single"/>
          <w:rtl/>
        </w:rPr>
      </w:pPr>
      <w:proofErr w:type="spellStart"/>
      <w:r w:rsidRPr="007E3317">
        <w:rPr>
          <w:rFonts w:cs="David" w:hint="cs"/>
          <w:u w:val="single"/>
          <w:rtl/>
        </w:rPr>
        <w:t>מוחמד</w:t>
      </w:r>
      <w:proofErr w:type="spellEnd"/>
      <w:r w:rsidRPr="007E3317">
        <w:rPr>
          <w:rFonts w:cs="David" w:hint="cs"/>
          <w:u w:val="single"/>
          <w:rtl/>
        </w:rPr>
        <w:t xml:space="preserve"> ברכה:</w:t>
      </w:r>
    </w:p>
    <w:p w14:paraId="53076E03" w14:textId="77777777" w:rsidR="007E3317" w:rsidRPr="007E3317" w:rsidRDefault="007E3317" w:rsidP="007E3317">
      <w:pPr>
        <w:keepLines/>
        <w:bidi/>
        <w:jc w:val="both"/>
        <w:rPr>
          <w:rFonts w:cs="David" w:hint="cs"/>
          <w:rtl/>
        </w:rPr>
      </w:pPr>
    </w:p>
    <w:p w14:paraId="5F145044" w14:textId="77777777" w:rsidR="007E3317" w:rsidRPr="007E3317" w:rsidRDefault="007E3317" w:rsidP="007E3317">
      <w:pPr>
        <w:keepLines/>
        <w:bidi/>
        <w:jc w:val="both"/>
        <w:rPr>
          <w:rFonts w:cs="David" w:hint="cs"/>
          <w:rtl/>
        </w:rPr>
      </w:pPr>
      <w:r w:rsidRPr="007E3317">
        <w:rPr>
          <w:rFonts w:cs="David" w:hint="cs"/>
          <w:rtl/>
        </w:rPr>
        <w:tab/>
        <w:t>ההצעה הפרטית לא דומה לה, זה משהו אחר, יש את העניין של האחריות והאחריות הפלילית</w:t>
      </w:r>
    </w:p>
    <w:p w14:paraId="29581F1D" w14:textId="77777777" w:rsidR="007E3317" w:rsidRPr="007E3317" w:rsidRDefault="007E3317" w:rsidP="007E3317">
      <w:pPr>
        <w:bidi/>
        <w:jc w:val="both"/>
        <w:rPr>
          <w:rFonts w:cs="David" w:hint="cs"/>
          <w:rtl/>
        </w:rPr>
      </w:pPr>
    </w:p>
    <w:p w14:paraId="34AE7048" w14:textId="77777777" w:rsidR="007E3317" w:rsidRPr="007E3317" w:rsidRDefault="007E3317" w:rsidP="007E3317">
      <w:pPr>
        <w:bidi/>
        <w:jc w:val="both"/>
        <w:rPr>
          <w:rFonts w:cs="David" w:hint="cs"/>
          <w:rtl/>
        </w:rPr>
      </w:pPr>
      <w:r w:rsidRPr="007E3317">
        <w:rPr>
          <w:rFonts w:cs="David" w:hint="cs"/>
          <w:u w:val="single"/>
          <w:rtl/>
        </w:rPr>
        <w:t xml:space="preserve">זאב </w:t>
      </w:r>
      <w:proofErr w:type="spellStart"/>
      <w:r w:rsidRPr="007E3317">
        <w:rPr>
          <w:rFonts w:cs="David" w:hint="cs"/>
          <w:u w:val="single"/>
          <w:rtl/>
        </w:rPr>
        <w:t>אלקין</w:t>
      </w:r>
      <w:proofErr w:type="spellEnd"/>
      <w:r w:rsidRPr="007E3317">
        <w:rPr>
          <w:rFonts w:cs="David" w:hint="cs"/>
          <w:u w:val="single"/>
          <w:rtl/>
        </w:rPr>
        <w:t>:</w:t>
      </w:r>
    </w:p>
    <w:p w14:paraId="23163E58" w14:textId="77777777" w:rsidR="007E3317" w:rsidRPr="007E3317" w:rsidRDefault="007E3317" w:rsidP="007E3317">
      <w:pPr>
        <w:bidi/>
        <w:jc w:val="both"/>
        <w:rPr>
          <w:rFonts w:cs="David" w:hint="cs"/>
          <w:rtl/>
        </w:rPr>
      </w:pPr>
    </w:p>
    <w:p w14:paraId="276274B0" w14:textId="77777777" w:rsidR="007E3317" w:rsidRPr="007E3317" w:rsidRDefault="007E3317" w:rsidP="007E3317">
      <w:pPr>
        <w:bidi/>
        <w:jc w:val="both"/>
        <w:rPr>
          <w:rFonts w:cs="David" w:hint="cs"/>
          <w:rtl/>
        </w:rPr>
      </w:pPr>
      <w:r w:rsidRPr="007E3317">
        <w:rPr>
          <w:rFonts w:cs="David" w:hint="cs"/>
          <w:rtl/>
        </w:rPr>
        <w:tab/>
        <w:t>יש פה שני דברים, מבחינת התוכן ההצעה הזו שונה מהממשלתית ושנה מחלק מהפרטיות ולכן הממשלה מתנגדת. מבחינת קדימות הדיון, אם זה היה מונח מזמן ממילא זה היה מוצמד, בגלל שזה הונח סמוך מאד, בתוך השבועיים מאז שהונחו הפרטיות, זו הסיבה שהכנסת לא הצמידה. אם ניתן פה פטור מחובת הנחה ייפתח כאן מרוץ שלמעשה, על כל הצעת חוק שתהיה טרם ההצבעה יניחו עוד הצעות חוק כאלה ולאחר מכן אנחנו נאשר את הפטור כדי להצמיד את זה בדיעבד, לא נצא מזה. אני חושב שנכון עשתה הממשלה שהיא מתנגדת לפטור.</w:t>
      </w:r>
    </w:p>
    <w:p w14:paraId="072338B1" w14:textId="77777777" w:rsidR="007E3317" w:rsidRPr="007E3317" w:rsidRDefault="007E3317" w:rsidP="007E3317">
      <w:pPr>
        <w:bidi/>
        <w:jc w:val="both"/>
        <w:rPr>
          <w:rFonts w:cs="David" w:hint="cs"/>
          <w:rtl/>
        </w:rPr>
      </w:pPr>
    </w:p>
    <w:p w14:paraId="6D428CFB" w14:textId="77777777" w:rsidR="007E3317" w:rsidRPr="007E3317" w:rsidRDefault="007E3317" w:rsidP="007E3317">
      <w:pPr>
        <w:bidi/>
        <w:jc w:val="both"/>
        <w:rPr>
          <w:rFonts w:cs="David" w:hint="cs"/>
          <w:u w:val="single"/>
          <w:rtl/>
        </w:rPr>
      </w:pPr>
      <w:proofErr w:type="spellStart"/>
      <w:r w:rsidRPr="007E3317">
        <w:rPr>
          <w:rFonts w:cs="David" w:hint="cs"/>
          <w:u w:val="single"/>
          <w:rtl/>
        </w:rPr>
        <w:t>מוחמד</w:t>
      </w:r>
      <w:proofErr w:type="spellEnd"/>
      <w:r w:rsidRPr="007E3317">
        <w:rPr>
          <w:rFonts w:cs="David" w:hint="cs"/>
          <w:u w:val="single"/>
          <w:rtl/>
        </w:rPr>
        <w:t xml:space="preserve"> ברכה:</w:t>
      </w:r>
    </w:p>
    <w:p w14:paraId="2D27593E" w14:textId="77777777" w:rsidR="007E3317" w:rsidRPr="007E3317" w:rsidRDefault="007E3317" w:rsidP="007E3317">
      <w:pPr>
        <w:bidi/>
        <w:jc w:val="both"/>
        <w:rPr>
          <w:rFonts w:cs="David" w:hint="cs"/>
          <w:rtl/>
        </w:rPr>
      </w:pPr>
    </w:p>
    <w:p w14:paraId="59977444" w14:textId="77777777" w:rsidR="007E3317" w:rsidRPr="007E3317" w:rsidRDefault="007E3317" w:rsidP="007E3317">
      <w:pPr>
        <w:bidi/>
        <w:jc w:val="both"/>
        <w:rPr>
          <w:rFonts w:cs="David" w:hint="cs"/>
          <w:rtl/>
        </w:rPr>
      </w:pPr>
      <w:r w:rsidRPr="007E3317">
        <w:rPr>
          <w:rFonts w:cs="David" w:hint="cs"/>
          <w:rtl/>
        </w:rPr>
        <w:tab/>
        <w:t>הצעת החוק הזו לא דומה לפרטיות, הפרטיות מדברות על אחריות פלילית של קטינים בעניין של צריכת משקאות אלכוהוליים. אני חושב שאין שום סיבה, הדברים יבואו על מקומם בשלום עם ההיגיון הבריא הוא שישלוט. זה לא דומה להצעות החוק הפרטיות.</w:t>
      </w:r>
    </w:p>
    <w:p w14:paraId="22543F41" w14:textId="77777777" w:rsidR="007E3317" w:rsidRPr="007E3317" w:rsidRDefault="007E3317" w:rsidP="007E3317">
      <w:pPr>
        <w:bidi/>
        <w:jc w:val="both"/>
        <w:rPr>
          <w:rFonts w:cs="David" w:hint="cs"/>
          <w:rtl/>
        </w:rPr>
      </w:pPr>
    </w:p>
    <w:p w14:paraId="150B5F55" w14:textId="77777777" w:rsidR="007E3317" w:rsidRPr="007E3317" w:rsidRDefault="007E3317" w:rsidP="007E3317">
      <w:pPr>
        <w:bidi/>
        <w:jc w:val="both"/>
        <w:rPr>
          <w:rFonts w:cs="David" w:hint="cs"/>
          <w:rtl/>
        </w:rPr>
      </w:pPr>
      <w:r w:rsidRPr="007E3317">
        <w:rPr>
          <w:rFonts w:cs="David" w:hint="cs"/>
          <w:rtl/>
        </w:rPr>
        <w:tab/>
        <w:t xml:space="preserve">דבר שני, דברתי עם השר </w:t>
      </w:r>
      <w:proofErr w:type="spellStart"/>
      <w:r w:rsidRPr="007E3317">
        <w:rPr>
          <w:rFonts w:cs="David" w:hint="cs"/>
          <w:rtl/>
        </w:rPr>
        <w:t>אהרונוביץ</w:t>
      </w:r>
      <w:proofErr w:type="spellEnd"/>
      <w:r w:rsidRPr="007E3317">
        <w:rPr>
          <w:rFonts w:cs="David" w:hint="cs"/>
          <w:rtl/>
        </w:rPr>
        <w:t xml:space="preserve"> והוא אמר שהמניע להתנגדות היה שזו הרחבה. אמרתי לו שנעשה את זה בתיאום עם הצעת החוק הממשלתית. זו לא הצעת חוק של </w:t>
      </w:r>
      <w:proofErr w:type="spellStart"/>
      <w:r w:rsidRPr="007E3317">
        <w:rPr>
          <w:rFonts w:cs="David" w:hint="cs"/>
          <w:rtl/>
        </w:rPr>
        <w:t>מוחמד</w:t>
      </w:r>
      <w:proofErr w:type="spellEnd"/>
      <w:r w:rsidRPr="007E3317">
        <w:rPr>
          <w:rFonts w:cs="David" w:hint="cs"/>
          <w:rtl/>
        </w:rPr>
        <w:t xml:space="preserve"> ברכה, אל תפחדו מזה. זו הצעה של כל חברי הוועדה. </w:t>
      </w:r>
    </w:p>
    <w:p w14:paraId="7054F4A0" w14:textId="77777777" w:rsidR="007E3317" w:rsidRPr="007E3317" w:rsidRDefault="007E3317" w:rsidP="007E3317">
      <w:pPr>
        <w:bidi/>
        <w:jc w:val="both"/>
        <w:rPr>
          <w:rFonts w:cs="David" w:hint="cs"/>
          <w:rtl/>
        </w:rPr>
      </w:pPr>
    </w:p>
    <w:p w14:paraId="06399989"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6AC3D689" w14:textId="77777777" w:rsidR="007E3317" w:rsidRPr="007E3317" w:rsidRDefault="007E3317" w:rsidP="007E3317">
      <w:pPr>
        <w:bidi/>
        <w:jc w:val="both"/>
        <w:rPr>
          <w:rFonts w:cs="David" w:hint="cs"/>
          <w:rtl/>
        </w:rPr>
      </w:pPr>
    </w:p>
    <w:p w14:paraId="760A47B1" w14:textId="77777777" w:rsidR="007E3317" w:rsidRPr="007E3317" w:rsidRDefault="007E3317" w:rsidP="007E3317">
      <w:pPr>
        <w:bidi/>
        <w:jc w:val="both"/>
        <w:rPr>
          <w:rFonts w:cs="David" w:hint="cs"/>
          <w:rtl/>
        </w:rPr>
      </w:pPr>
      <w:r w:rsidRPr="007E3317">
        <w:rPr>
          <w:rFonts w:cs="David" w:hint="cs"/>
          <w:rtl/>
        </w:rPr>
        <w:tab/>
        <w:t>תודה. חבר הכנסת זאב, אחריו חבר הכנסת מילר עם הצעת פשרה ונעבור להצבעה.</w:t>
      </w:r>
    </w:p>
    <w:p w14:paraId="036D5029" w14:textId="77777777" w:rsidR="007E3317" w:rsidRPr="007E3317" w:rsidRDefault="007E3317" w:rsidP="007E3317">
      <w:pPr>
        <w:bidi/>
        <w:jc w:val="both"/>
        <w:rPr>
          <w:rFonts w:cs="David" w:hint="cs"/>
          <w:rtl/>
        </w:rPr>
      </w:pPr>
    </w:p>
    <w:p w14:paraId="13A8D5F1" w14:textId="77777777" w:rsidR="007E3317" w:rsidRPr="007E3317" w:rsidRDefault="007E3317" w:rsidP="007E3317">
      <w:pPr>
        <w:keepNext/>
        <w:bidi/>
        <w:jc w:val="both"/>
        <w:rPr>
          <w:rFonts w:cs="David" w:hint="cs"/>
          <w:u w:val="single"/>
          <w:rtl/>
        </w:rPr>
      </w:pPr>
      <w:r w:rsidRPr="007E3317">
        <w:rPr>
          <w:rFonts w:cs="David" w:hint="cs"/>
          <w:u w:val="single"/>
          <w:rtl/>
        </w:rPr>
        <w:t>נסים זאב:</w:t>
      </w:r>
    </w:p>
    <w:p w14:paraId="4F2435FF" w14:textId="77777777" w:rsidR="007E3317" w:rsidRPr="007E3317" w:rsidRDefault="007E3317" w:rsidP="007E3317">
      <w:pPr>
        <w:keepNext/>
        <w:bidi/>
        <w:jc w:val="both"/>
        <w:rPr>
          <w:rFonts w:cs="David" w:hint="cs"/>
          <w:rtl/>
        </w:rPr>
      </w:pPr>
    </w:p>
    <w:p w14:paraId="3B38615C" w14:textId="77777777" w:rsidR="007E3317" w:rsidRPr="007E3317" w:rsidRDefault="007E3317" w:rsidP="007E3317">
      <w:pPr>
        <w:bidi/>
        <w:jc w:val="both"/>
        <w:rPr>
          <w:rFonts w:cs="David" w:hint="cs"/>
          <w:rtl/>
        </w:rPr>
      </w:pPr>
      <w:r w:rsidRPr="007E3317">
        <w:rPr>
          <w:rFonts w:cs="David" w:hint="cs"/>
          <w:rtl/>
        </w:rPr>
        <w:tab/>
        <w:t xml:space="preserve"> לא צריך להיות בעיוורון מוחלט, שכל מה שהכנסת מחוקקת, או חברי הכנסת רוצים לחוקק והממשלה כבר חשבה על זה, אז יש תחרות בין הממשלה מי יוביל את החוק הזה. גם אם נצא מנקודת הנחה שהממשלה יש לה חוק כל כך רחב שזה גפרור קטן בשבילה, אדרבה, אני חשוב שהוועדה למלחמה בנגע הסמים היא ועדה שצריכה להוביל חוקים מהסוג הזה  והממשלה צריכה לתת את כל הגיבוי לוועדה הזו, שיושבת על המדוכה שעות רבות ודנה בסוגיות כאלה.</w:t>
      </w:r>
    </w:p>
    <w:p w14:paraId="7CFBEB92" w14:textId="77777777" w:rsidR="007E3317" w:rsidRPr="007E3317" w:rsidRDefault="007E3317" w:rsidP="007E3317">
      <w:pPr>
        <w:bidi/>
        <w:jc w:val="both"/>
        <w:rPr>
          <w:rFonts w:cs="David" w:hint="cs"/>
          <w:rtl/>
        </w:rPr>
      </w:pPr>
    </w:p>
    <w:p w14:paraId="6789487B" w14:textId="77777777" w:rsidR="007E3317" w:rsidRPr="007E3317" w:rsidRDefault="007E3317" w:rsidP="007E3317">
      <w:pPr>
        <w:bidi/>
        <w:jc w:val="both"/>
        <w:rPr>
          <w:rFonts w:cs="David" w:hint="cs"/>
          <w:rtl/>
        </w:rPr>
      </w:pPr>
      <w:r w:rsidRPr="007E3317">
        <w:rPr>
          <w:rFonts w:cs="David" w:hint="cs"/>
          <w:rtl/>
        </w:rPr>
        <w:tab/>
        <w:t>דבר נוסף, אני אומר שזה לא אותו חוק ואם יש הרחבה יש נכונות לצמצם ושזה לא יעמוד בסתירה עם הממשלה, מה הבעיה של הממשלה לצאת נגד החוק הזה, אדרבה, צריך לתמוך בחוק כזה.</w:t>
      </w:r>
    </w:p>
    <w:p w14:paraId="18AE8E0C" w14:textId="77777777" w:rsidR="007E3317" w:rsidRPr="007E3317" w:rsidRDefault="007E3317" w:rsidP="007E3317">
      <w:pPr>
        <w:bidi/>
        <w:jc w:val="both"/>
        <w:rPr>
          <w:rFonts w:cs="David" w:hint="cs"/>
          <w:rtl/>
        </w:rPr>
      </w:pPr>
    </w:p>
    <w:p w14:paraId="7B8C2365" w14:textId="77777777" w:rsidR="007E3317" w:rsidRPr="007E3317" w:rsidRDefault="007E3317" w:rsidP="007E3317">
      <w:pPr>
        <w:bidi/>
        <w:jc w:val="both"/>
        <w:rPr>
          <w:rFonts w:cs="David" w:hint="cs"/>
          <w:u w:val="single"/>
          <w:rtl/>
        </w:rPr>
      </w:pPr>
      <w:r w:rsidRPr="007E3317">
        <w:rPr>
          <w:rFonts w:cs="David" w:hint="cs"/>
          <w:u w:val="single"/>
          <w:rtl/>
        </w:rPr>
        <w:t>אלכס מילר:</w:t>
      </w:r>
    </w:p>
    <w:p w14:paraId="4A36CD01" w14:textId="77777777" w:rsidR="007E3317" w:rsidRPr="007E3317" w:rsidRDefault="007E3317" w:rsidP="007E3317">
      <w:pPr>
        <w:bidi/>
        <w:jc w:val="both"/>
        <w:rPr>
          <w:rFonts w:cs="David" w:hint="cs"/>
          <w:rtl/>
        </w:rPr>
      </w:pPr>
    </w:p>
    <w:p w14:paraId="33638E2F" w14:textId="77777777" w:rsidR="007E3317" w:rsidRPr="007E3317" w:rsidRDefault="007E3317" w:rsidP="007E3317">
      <w:pPr>
        <w:bidi/>
        <w:jc w:val="both"/>
        <w:rPr>
          <w:rFonts w:cs="David" w:hint="cs"/>
          <w:rtl/>
        </w:rPr>
      </w:pPr>
      <w:r w:rsidRPr="007E3317">
        <w:rPr>
          <w:rFonts w:cs="David" w:hint="cs"/>
          <w:rtl/>
        </w:rPr>
        <w:tab/>
        <w:t xml:space="preserve">אני רוצה להציע הצעת פשרה, שחבר הכנסת ברכה יפנה לאחד מהשרים בבקשה לערער על ההחלטה ואנחנו נתייחס בוועדה לערעור שיהיה ואז נצביע פה. אני חושב שהממשלה לא מיצתה את ההליך. אני חושב, כמו חבר הכנסת זאב, שהצעת החוק חשובה, עצם הדיון ועצם חקיקת החוקים על ידי הוועדות זה דבר חשוב ואסור להתעלם מהעבודה שנעשית בוועדות הכנסת. הייתי מציע למצות עד הסוף את ההליך - - - </w:t>
      </w:r>
    </w:p>
    <w:p w14:paraId="0D526D5B" w14:textId="77777777" w:rsidR="007E3317" w:rsidRPr="007E3317" w:rsidRDefault="007E3317" w:rsidP="007E3317">
      <w:pPr>
        <w:bidi/>
        <w:jc w:val="both"/>
        <w:rPr>
          <w:rFonts w:cs="David" w:hint="cs"/>
          <w:rtl/>
        </w:rPr>
      </w:pPr>
    </w:p>
    <w:p w14:paraId="2E39EC17" w14:textId="77777777" w:rsidR="007E3317" w:rsidRPr="007E3317" w:rsidRDefault="007E3317" w:rsidP="007E3317">
      <w:pPr>
        <w:bidi/>
        <w:jc w:val="both"/>
        <w:rPr>
          <w:rFonts w:cs="David" w:hint="cs"/>
          <w:u w:val="single"/>
          <w:rtl/>
        </w:rPr>
      </w:pPr>
      <w:r w:rsidRPr="007E3317">
        <w:rPr>
          <w:rFonts w:cs="David" w:hint="cs"/>
          <w:u w:val="single"/>
          <w:rtl/>
        </w:rPr>
        <w:t>אברהם מיכאלי:</w:t>
      </w:r>
    </w:p>
    <w:p w14:paraId="7F22F263" w14:textId="77777777" w:rsidR="007E3317" w:rsidRPr="007E3317" w:rsidRDefault="007E3317" w:rsidP="007E3317">
      <w:pPr>
        <w:bidi/>
        <w:jc w:val="both"/>
        <w:rPr>
          <w:rFonts w:cs="David" w:hint="cs"/>
          <w:rtl/>
        </w:rPr>
      </w:pPr>
    </w:p>
    <w:p w14:paraId="7AB9BD77" w14:textId="77777777" w:rsidR="007E3317" w:rsidRPr="007E3317" w:rsidRDefault="007E3317" w:rsidP="007E3317">
      <w:pPr>
        <w:bidi/>
        <w:jc w:val="both"/>
        <w:rPr>
          <w:rFonts w:cs="David" w:hint="cs"/>
          <w:rtl/>
        </w:rPr>
      </w:pPr>
      <w:r w:rsidRPr="007E3317">
        <w:rPr>
          <w:rFonts w:cs="David" w:hint="cs"/>
          <w:rtl/>
        </w:rPr>
        <w:tab/>
        <w:t>אני מציע שהשר לביטחון פנים יעלה את זה.</w:t>
      </w:r>
    </w:p>
    <w:p w14:paraId="42A68806" w14:textId="77777777" w:rsidR="007E3317" w:rsidRPr="007E3317" w:rsidRDefault="007E3317" w:rsidP="007E3317">
      <w:pPr>
        <w:bidi/>
        <w:jc w:val="both"/>
        <w:rPr>
          <w:rFonts w:cs="David" w:hint="cs"/>
          <w:rtl/>
        </w:rPr>
      </w:pPr>
    </w:p>
    <w:p w14:paraId="09BD2985"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38EE96E7" w14:textId="77777777" w:rsidR="007E3317" w:rsidRPr="007E3317" w:rsidRDefault="007E3317" w:rsidP="007E3317">
      <w:pPr>
        <w:bidi/>
        <w:jc w:val="both"/>
        <w:rPr>
          <w:rFonts w:cs="David" w:hint="cs"/>
          <w:rtl/>
        </w:rPr>
      </w:pPr>
    </w:p>
    <w:p w14:paraId="341FEF9D" w14:textId="77777777" w:rsidR="007E3317" w:rsidRPr="007E3317" w:rsidRDefault="007E3317" w:rsidP="007E3317">
      <w:pPr>
        <w:bidi/>
        <w:jc w:val="both"/>
        <w:rPr>
          <w:rFonts w:cs="David" w:hint="cs"/>
          <w:rtl/>
        </w:rPr>
      </w:pPr>
      <w:r w:rsidRPr="007E3317">
        <w:rPr>
          <w:rFonts w:cs="David" w:hint="cs"/>
          <w:rtl/>
        </w:rPr>
        <w:tab/>
        <w:t>חבר הכנסת ברכה, הציע חבר הכנסת מילר הצעה ברורה, זה תלוי בך, האם אתה רוצה למשוך את הבקשה או שנצביע עכשיו.</w:t>
      </w:r>
    </w:p>
    <w:p w14:paraId="48382FC1" w14:textId="77777777" w:rsidR="007E3317" w:rsidRPr="007E3317" w:rsidRDefault="007E3317" w:rsidP="007E3317">
      <w:pPr>
        <w:bidi/>
        <w:jc w:val="both"/>
        <w:rPr>
          <w:rFonts w:cs="David" w:hint="cs"/>
          <w:rtl/>
        </w:rPr>
      </w:pPr>
    </w:p>
    <w:p w14:paraId="2E8CD129" w14:textId="77777777" w:rsidR="007E3317" w:rsidRPr="007E3317" w:rsidRDefault="007E3317" w:rsidP="007E3317">
      <w:pPr>
        <w:bidi/>
        <w:jc w:val="both"/>
        <w:rPr>
          <w:rFonts w:cs="David" w:hint="cs"/>
          <w:u w:val="single"/>
          <w:rtl/>
        </w:rPr>
      </w:pPr>
      <w:proofErr w:type="spellStart"/>
      <w:r w:rsidRPr="007E3317">
        <w:rPr>
          <w:rFonts w:cs="David" w:hint="cs"/>
          <w:u w:val="single"/>
          <w:rtl/>
        </w:rPr>
        <w:t>מוחמד</w:t>
      </w:r>
      <w:proofErr w:type="spellEnd"/>
      <w:r w:rsidRPr="007E3317">
        <w:rPr>
          <w:rFonts w:cs="David" w:hint="cs"/>
          <w:u w:val="single"/>
          <w:rtl/>
        </w:rPr>
        <w:t xml:space="preserve"> ברכה:</w:t>
      </w:r>
    </w:p>
    <w:p w14:paraId="6B40E7C3" w14:textId="77777777" w:rsidR="007E3317" w:rsidRPr="007E3317" w:rsidRDefault="007E3317" w:rsidP="007E3317">
      <w:pPr>
        <w:bidi/>
        <w:jc w:val="both"/>
        <w:rPr>
          <w:rFonts w:cs="David" w:hint="cs"/>
          <w:rtl/>
        </w:rPr>
      </w:pPr>
    </w:p>
    <w:p w14:paraId="340803D3" w14:textId="77777777" w:rsidR="007E3317" w:rsidRPr="007E3317" w:rsidRDefault="007E3317" w:rsidP="007E3317">
      <w:pPr>
        <w:bidi/>
        <w:jc w:val="both"/>
        <w:rPr>
          <w:rFonts w:cs="David" w:hint="cs"/>
          <w:rtl/>
        </w:rPr>
      </w:pPr>
      <w:r w:rsidRPr="007E3317">
        <w:rPr>
          <w:rFonts w:cs="David" w:hint="cs"/>
          <w:rtl/>
        </w:rPr>
        <w:tab/>
        <w:t>אני לא רוצה שהדברים יפלו.</w:t>
      </w:r>
    </w:p>
    <w:p w14:paraId="3287835B" w14:textId="77777777" w:rsidR="007E3317" w:rsidRPr="007E3317" w:rsidRDefault="007E3317" w:rsidP="007E3317">
      <w:pPr>
        <w:bidi/>
        <w:jc w:val="both"/>
        <w:rPr>
          <w:rFonts w:cs="David" w:hint="cs"/>
          <w:rtl/>
        </w:rPr>
      </w:pPr>
    </w:p>
    <w:p w14:paraId="13C6FB66" w14:textId="77777777" w:rsidR="007E3317" w:rsidRPr="007E3317" w:rsidRDefault="007E3317" w:rsidP="007E3317">
      <w:pPr>
        <w:bidi/>
        <w:jc w:val="both"/>
        <w:rPr>
          <w:rFonts w:cs="David" w:hint="cs"/>
          <w:rtl/>
        </w:rPr>
      </w:pPr>
      <w:r w:rsidRPr="007E3317">
        <w:rPr>
          <w:rFonts w:cs="David" w:hint="cs"/>
          <w:u w:val="single"/>
          <w:rtl/>
        </w:rPr>
        <w:t xml:space="preserve">זאב </w:t>
      </w:r>
      <w:proofErr w:type="spellStart"/>
      <w:r w:rsidRPr="007E3317">
        <w:rPr>
          <w:rFonts w:cs="David" w:hint="cs"/>
          <w:u w:val="single"/>
          <w:rtl/>
        </w:rPr>
        <w:t>אלקין</w:t>
      </w:r>
      <w:proofErr w:type="spellEnd"/>
      <w:r w:rsidRPr="007E3317">
        <w:rPr>
          <w:rFonts w:cs="David" w:hint="cs"/>
          <w:u w:val="single"/>
          <w:rtl/>
        </w:rPr>
        <w:t>:</w:t>
      </w:r>
    </w:p>
    <w:p w14:paraId="53A73A84" w14:textId="77777777" w:rsidR="007E3317" w:rsidRPr="007E3317" w:rsidRDefault="007E3317" w:rsidP="007E3317">
      <w:pPr>
        <w:bidi/>
        <w:jc w:val="both"/>
        <w:rPr>
          <w:rFonts w:cs="David" w:hint="cs"/>
          <w:rtl/>
        </w:rPr>
      </w:pPr>
    </w:p>
    <w:p w14:paraId="517CB836" w14:textId="77777777" w:rsidR="007E3317" w:rsidRPr="007E3317" w:rsidRDefault="007E3317" w:rsidP="007E3317">
      <w:pPr>
        <w:bidi/>
        <w:jc w:val="both"/>
        <w:rPr>
          <w:rFonts w:cs="David" w:hint="cs"/>
          <w:rtl/>
        </w:rPr>
      </w:pPr>
      <w:r w:rsidRPr="007E3317">
        <w:rPr>
          <w:rFonts w:cs="David" w:hint="cs"/>
          <w:rtl/>
        </w:rPr>
        <w:tab/>
        <w:t>הקואליציה לא מתנגדת להצעה.</w:t>
      </w:r>
    </w:p>
    <w:p w14:paraId="38B3DCCA" w14:textId="77777777" w:rsidR="007E3317" w:rsidRPr="007E3317" w:rsidRDefault="007E3317" w:rsidP="007E3317">
      <w:pPr>
        <w:bidi/>
        <w:jc w:val="both"/>
        <w:rPr>
          <w:rFonts w:cs="David" w:hint="cs"/>
          <w:rtl/>
        </w:rPr>
      </w:pPr>
    </w:p>
    <w:p w14:paraId="6729FDCF" w14:textId="77777777" w:rsidR="007E3317" w:rsidRPr="007E3317" w:rsidRDefault="007E3317" w:rsidP="007E3317">
      <w:pPr>
        <w:bidi/>
        <w:jc w:val="both"/>
        <w:rPr>
          <w:rFonts w:cs="David" w:hint="cs"/>
          <w:u w:val="single"/>
          <w:rtl/>
        </w:rPr>
      </w:pPr>
      <w:proofErr w:type="spellStart"/>
      <w:r w:rsidRPr="007E3317">
        <w:rPr>
          <w:rFonts w:cs="David" w:hint="cs"/>
          <w:u w:val="single"/>
          <w:rtl/>
        </w:rPr>
        <w:t>מוחמד</w:t>
      </w:r>
      <w:proofErr w:type="spellEnd"/>
      <w:r w:rsidRPr="007E3317">
        <w:rPr>
          <w:rFonts w:cs="David" w:hint="cs"/>
          <w:u w:val="single"/>
          <w:rtl/>
        </w:rPr>
        <w:t xml:space="preserve"> ברכה:</w:t>
      </w:r>
    </w:p>
    <w:p w14:paraId="50FAD287" w14:textId="77777777" w:rsidR="007E3317" w:rsidRPr="007E3317" w:rsidRDefault="007E3317" w:rsidP="007E3317">
      <w:pPr>
        <w:bidi/>
        <w:jc w:val="both"/>
        <w:rPr>
          <w:rFonts w:cs="David" w:hint="cs"/>
          <w:rtl/>
        </w:rPr>
      </w:pPr>
    </w:p>
    <w:p w14:paraId="416B6733" w14:textId="77777777" w:rsidR="007E3317" w:rsidRPr="007E3317" w:rsidRDefault="007E3317" w:rsidP="007E3317">
      <w:pPr>
        <w:bidi/>
        <w:jc w:val="both"/>
        <w:rPr>
          <w:rFonts w:cs="David" w:hint="cs"/>
          <w:rtl/>
        </w:rPr>
      </w:pPr>
      <w:r w:rsidRPr="007E3317">
        <w:rPr>
          <w:rFonts w:cs="David" w:hint="cs"/>
          <w:rtl/>
        </w:rPr>
        <w:tab/>
        <w:t xml:space="preserve">לידיעת היושב ראש וחברי הוועדה, דברתי דווקא על הרעיון הזה עם השר </w:t>
      </w:r>
      <w:proofErr w:type="spellStart"/>
      <w:r w:rsidRPr="007E3317">
        <w:rPr>
          <w:rFonts w:cs="David" w:hint="cs"/>
          <w:rtl/>
        </w:rPr>
        <w:t>אהרונוביץ</w:t>
      </w:r>
      <w:proofErr w:type="spellEnd"/>
      <w:r w:rsidRPr="007E3317">
        <w:rPr>
          <w:rFonts w:cs="David" w:hint="cs"/>
          <w:rtl/>
        </w:rPr>
        <w:t xml:space="preserve"> והוא קיבל אותו אבל הוא בעצמו לא יכול כי הוא חבר הוועדה והוא התנגד, לכן צריך להיות שר אחר. </w:t>
      </w:r>
    </w:p>
    <w:p w14:paraId="5062E76B" w14:textId="77777777" w:rsidR="007E3317" w:rsidRPr="007E3317" w:rsidRDefault="007E3317" w:rsidP="007E3317">
      <w:pPr>
        <w:bidi/>
        <w:jc w:val="both"/>
        <w:rPr>
          <w:rFonts w:cs="David" w:hint="cs"/>
          <w:rtl/>
        </w:rPr>
      </w:pPr>
    </w:p>
    <w:p w14:paraId="7D54D02E" w14:textId="77777777" w:rsidR="007E3317" w:rsidRPr="007E3317" w:rsidRDefault="007E3317" w:rsidP="007E3317">
      <w:pPr>
        <w:bidi/>
        <w:jc w:val="both"/>
        <w:rPr>
          <w:rFonts w:cs="David" w:hint="cs"/>
          <w:u w:val="single"/>
          <w:rtl/>
        </w:rPr>
      </w:pPr>
      <w:r w:rsidRPr="007E3317">
        <w:rPr>
          <w:rFonts w:cs="David" w:hint="cs"/>
          <w:u w:val="single"/>
          <w:rtl/>
        </w:rPr>
        <w:t>אברהם מיכאלי:</w:t>
      </w:r>
    </w:p>
    <w:p w14:paraId="39C36C86" w14:textId="77777777" w:rsidR="007E3317" w:rsidRPr="007E3317" w:rsidRDefault="007E3317" w:rsidP="007E3317">
      <w:pPr>
        <w:bidi/>
        <w:jc w:val="both"/>
        <w:rPr>
          <w:rFonts w:cs="David" w:hint="cs"/>
          <w:rtl/>
        </w:rPr>
      </w:pPr>
    </w:p>
    <w:p w14:paraId="1927153E" w14:textId="77777777" w:rsidR="007E3317" w:rsidRPr="007E3317" w:rsidRDefault="007E3317" w:rsidP="007E3317">
      <w:pPr>
        <w:bidi/>
        <w:jc w:val="both"/>
        <w:rPr>
          <w:rFonts w:cs="David" w:hint="cs"/>
          <w:rtl/>
        </w:rPr>
      </w:pPr>
      <w:r w:rsidRPr="007E3317">
        <w:rPr>
          <w:rFonts w:cs="David" w:hint="cs"/>
          <w:rtl/>
        </w:rPr>
        <w:tab/>
        <w:t>אנחנו נעזור לך.</w:t>
      </w:r>
    </w:p>
    <w:p w14:paraId="0B66A6B8" w14:textId="77777777" w:rsidR="007E3317" w:rsidRPr="007E3317" w:rsidRDefault="007E3317" w:rsidP="007E3317">
      <w:pPr>
        <w:bidi/>
        <w:jc w:val="both"/>
        <w:rPr>
          <w:rFonts w:cs="David" w:hint="cs"/>
          <w:rtl/>
        </w:rPr>
      </w:pPr>
    </w:p>
    <w:p w14:paraId="7C16A759" w14:textId="77777777" w:rsidR="007E3317" w:rsidRPr="007E3317" w:rsidRDefault="007E3317" w:rsidP="007E3317">
      <w:pPr>
        <w:bidi/>
        <w:jc w:val="both"/>
        <w:rPr>
          <w:rFonts w:cs="David" w:hint="cs"/>
          <w:u w:val="single"/>
          <w:rtl/>
        </w:rPr>
      </w:pPr>
      <w:proofErr w:type="spellStart"/>
      <w:r w:rsidRPr="007E3317">
        <w:rPr>
          <w:rFonts w:cs="David" w:hint="cs"/>
          <w:u w:val="single"/>
          <w:rtl/>
        </w:rPr>
        <w:t>מוחמד</w:t>
      </w:r>
      <w:proofErr w:type="spellEnd"/>
      <w:r w:rsidRPr="007E3317">
        <w:rPr>
          <w:rFonts w:cs="David" w:hint="cs"/>
          <w:u w:val="single"/>
          <w:rtl/>
        </w:rPr>
        <w:t xml:space="preserve"> ברכה:</w:t>
      </w:r>
    </w:p>
    <w:p w14:paraId="0C1EFE9E" w14:textId="77777777" w:rsidR="007E3317" w:rsidRPr="007E3317" w:rsidRDefault="007E3317" w:rsidP="007E3317">
      <w:pPr>
        <w:bidi/>
        <w:jc w:val="both"/>
        <w:rPr>
          <w:rFonts w:cs="David" w:hint="cs"/>
          <w:rtl/>
        </w:rPr>
      </w:pPr>
    </w:p>
    <w:p w14:paraId="1C1A9B7D" w14:textId="77777777" w:rsidR="007E3317" w:rsidRPr="007E3317" w:rsidRDefault="007E3317" w:rsidP="007E3317">
      <w:pPr>
        <w:bidi/>
        <w:jc w:val="both"/>
        <w:rPr>
          <w:rFonts w:cs="David" w:hint="cs"/>
          <w:rtl/>
        </w:rPr>
      </w:pPr>
      <w:r w:rsidRPr="007E3317">
        <w:rPr>
          <w:rFonts w:cs="David" w:hint="cs"/>
          <w:rtl/>
        </w:rPr>
        <w:tab/>
        <w:t>השר לביטחון פנים בעצמו גם תומך במהלך הזה, אנחנו לא מדברים על תמיכה ואי תמיכה בחוק עכשיו.</w:t>
      </w:r>
    </w:p>
    <w:p w14:paraId="43CBC4B4" w14:textId="77777777" w:rsidR="007E3317" w:rsidRPr="007E3317" w:rsidRDefault="007E3317" w:rsidP="007E3317">
      <w:pPr>
        <w:bidi/>
        <w:jc w:val="both"/>
        <w:rPr>
          <w:rFonts w:cs="David" w:hint="cs"/>
          <w:rtl/>
        </w:rPr>
      </w:pPr>
    </w:p>
    <w:p w14:paraId="7B46135D"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4A61DF28" w14:textId="77777777" w:rsidR="007E3317" w:rsidRPr="007E3317" w:rsidRDefault="007E3317" w:rsidP="007E3317">
      <w:pPr>
        <w:bidi/>
        <w:jc w:val="both"/>
        <w:rPr>
          <w:rFonts w:cs="David" w:hint="cs"/>
          <w:rtl/>
        </w:rPr>
      </w:pPr>
    </w:p>
    <w:p w14:paraId="27BACB7D" w14:textId="77777777" w:rsidR="007E3317" w:rsidRPr="007E3317" w:rsidRDefault="007E3317" w:rsidP="007E3317">
      <w:pPr>
        <w:bidi/>
        <w:jc w:val="both"/>
        <w:rPr>
          <w:rFonts w:cs="David" w:hint="cs"/>
          <w:rtl/>
        </w:rPr>
      </w:pPr>
      <w:r w:rsidRPr="007E3317">
        <w:rPr>
          <w:rFonts w:cs="David" w:hint="cs"/>
          <w:rtl/>
        </w:rPr>
        <w:tab/>
        <w:t xml:space="preserve">ברור לגמרי, אנחנו צריכים להצביע עכשיו על שאלת הפטור, אלא אם אתה תאמר לנו שאתה מבקש למשוך את הבקשה שלך כדי לאפשר לך עוד התדיינות מול ועדת שרים לחקיקה, זו השאלה היחידה שעומדת על השולחן, זו החלטה שלך, אני לא אקבע לך. אם תרצה נקיים הצבעה ברגע זה, תרצה לדחות, אני אדחה. </w:t>
      </w:r>
    </w:p>
    <w:p w14:paraId="441D389A" w14:textId="77777777" w:rsidR="007E3317" w:rsidRPr="007E3317" w:rsidRDefault="007E3317" w:rsidP="007E3317">
      <w:pPr>
        <w:bidi/>
        <w:jc w:val="both"/>
        <w:rPr>
          <w:rFonts w:cs="David" w:hint="cs"/>
          <w:rtl/>
        </w:rPr>
      </w:pPr>
    </w:p>
    <w:p w14:paraId="30113CA5" w14:textId="77777777" w:rsidR="007E3317" w:rsidRPr="007E3317" w:rsidRDefault="007E3317" w:rsidP="007E3317">
      <w:pPr>
        <w:bidi/>
        <w:jc w:val="both"/>
        <w:rPr>
          <w:rFonts w:cs="David" w:hint="cs"/>
          <w:u w:val="single"/>
          <w:rtl/>
        </w:rPr>
      </w:pPr>
      <w:r w:rsidRPr="007E3317">
        <w:rPr>
          <w:rFonts w:cs="David" w:hint="cs"/>
          <w:u w:val="single"/>
          <w:rtl/>
        </w:rPr>
        <w:t>אברהם מיכאלי:</w:t>
      </w:r>
    </w:p>
    <w:p w14:paraId="20505179" w14:textId="77777777" w:rsidR="007E3317" w:rsidRPr="007E3317" w:rsidRDefault="007E3317" w:rsidP="007E3317">
      <w:pPr>
        <w:bidi/>
        <w:jc w:val="both"/>
        <w:rPr>
          <w:rFonts w:cs="David" w:hint="cs"/>
          <w:rtl/>
        </w:rPr>
      </w:pPr>
    </w:p>
    <w:p w14:paraId="44524608" w14:textId="77777777" w:rsidR="007E3317" w:rsidRPr="007E3317" w:rsidRDefault="007E3317" w:rsidP="007E3317">
      <w:pPr>
        <w:bidi/>
        <w:jc w:val="both"/>
        <w:rPr>
          <w:rFonts w:cs="David" w:hint="cs"/>
          <w:rtl/>
        </w:rPr>
      </w:pPr>
      <w:r w:rsidRPr="007E3317">
        <w:rPr>
          <w:rFonts w:cs="David" w:hint="cs"/>
          <w:rtl/>
        </w:rPr>
        <w:tab/>
        <w:t>תמשוך, אני אעזור לך להגיש ערעור</w:t>
      </w:r>
    </w:p>
    <w:p w14:paraId="235567CA" w14:textId="77777777" w:rsidR="007E3317" w:rsidRPr="007E3317" w:rsidRDefault="007E3317" w:rsidP="007E3317">
      <w:pPr>
        <w:bidi/>
        <w:jc w:val="both"/>
        <w:rPr>
          <w:rFonts w:cs="David" w:hint="cs"/>
          <w:u w:val="single"/>
          <w:rtl/>
        </w:rPr>
      </w:pPr>
    </w:p>
    <w:p w14:paraId="1E7B83C8" w14:textId="77777777" w:rsidR="007E3317" w:rsidRPr="007E3317" w:rsidRDefault="007E3317" w:rsidP="007E3317">
      <w:pPr>
        <w:bidi/>
        <w:jc w:val="both"/>
        <w:rPr>
          <w:rFonts w:cs="David" w:hint="cs"/>
          <w:u w:val="single"/>
          <w:rtl/>
        </w:rPr>
      </w:pPr>
      <w:proofErr w:type="spellStart"/>
      <w:r w:rsidRPr="007E3317">
        <w:rPr>
          <w:rFonts w:cs="David" w:hint="cs"/>
          <w:u w:val="single"/>
          <w:rtl/>
        </w:rPr>
        <w:t>מוחמד</w:t>
      </w:r>
      <w:proofErr w:type="spellEnd"/>
      <w:r w:rsidRPr="007E3317">
        <w:rPr>
          <w:rFonts w:cs="David" w:hint="cs"/>
          <w:u w:val="single"/>
          <w:rtl/>
        </w:rPr>
        <w:t xml:space="preserve"> ברכה:</w:t>
      </w:r>
    </w:p>
    <w:p w14:paraId="037B4981" w14:textId="77777777" w:rsidR="007E3317" w:rsidRPr="007E3317" w:rsidRDefault="007E3317" w:rsidP="007E3317">
      <w:pPr>
        <w:bidi/>
        <w:jc w:val="both"/>
        <w:rPr>
          <w:rFonts w:cs="David" w:hint="cs"/>
          <w:rtl/>
        </w:rPr>
      </w:pPr>
    </w:p>
    <w:p w14:paraId="2BBF9608" w14:textId="77777777" w:rsidR="007E3317" w:rsidRPr="007E3317" w:rsidRDefault="007E3317" w:rsidP="007E3317">
      <w:pPr>
        <w:bidi/>
        <w:jc w:val="both"/>
        <w:rPr>
          <w:rFonts w:cs="David" w:hint="cs"/>
          <w:rtl/>
        </w:rPr>
      </w:pPr>
      <w:r w:rsidRPr="007E3317">
        <w:rPr>
          <w:rFonts w:cs="David" w:hint="cs"/>
          <w:rtl/>
        </w:rPr>
        <w:tab/>
        <w:t xml:space="preserve">אפשר להצביע כדי לא לחזור על הדיון שוב. לא נביא את זה להצבעה עד - - - </w:t>
      </w:r>
    </w:p>
    <w:p w14:paraId="6FEB8546" w14:textId="77777777" w:rsidR="007E3317" w:rsidRPr="007E3317" w:rsidRDefault="007E3317" w:rsidP="007E3317">
      <w:pPr>
        <w:bidi/>
        <w:jc w:val="both"/>
        <w:rPr>
          <w:rFonts w:cs="David" w:hint="cs"/>
          <w:rtl/>
        </w:rPr>
      </w:pPr>
    </w:p>
    <w:p w14:paraId="3964BC80"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68A04DE5" w14:textId="77777777" w:rsidR="007E3317" w:rsidRPr="007E3317" w:rsidRDefault="007E3317" w:rsidP="007E3317">
      <w:pPr>
        <w:bidi/>
        <w:jc w:val="both"/>
        <w:rPr>
          <w:rFonts w:cs="David" w:hint="cs"/>
          <w:rtl/>
        </w:rPr>
      </w:pPr>
    </w:p>
    <w:p w14:paraId="68D92A66" w14:textId="77777777" w:rsidR="007E3317" w:rsidRPr="007E3317" w:rsidRDefault="007E3317" w:rsidP="007E3317">
      <w:pPr>
        <w:bidi/>
        <w:jc w:val="both"/>
        <w:rPr>
          <w:rFonts w:cs="David" w:hint="cs"/>
          <w:rtl/>
        </w:rPr>
      </w:pPr>
      <w:r w:rsidRPr="007E3317">
        <w:rPr>
          <w:rFonts w:cs="David" w:hint="cs"/>
          <w:rtl/>
        </w:rPr>
        <w:tab/>
        <w:t xml:space="preserve">זאת אומרת שאתה מבקש כרגע לקיים הצבעה. </w:t>
      </w:r>
    </w:p>
    <w:p w14:paraId="6E3C6D95" w14:textId="77777777" w:rsidR="007E3317" w:rsidRPr="007E3317" w:rsidRDefault="007E3317" w:rsidP="007E3317">
      <w:pPr>
        <w:bidi/>
        <w:jc w:val="both"/>
        <w:rPr>
          <w:rFonts w:cs="David" w:hint="cs"/>
          <w:rtl/>
        </w:rPr>
      </w:pPr>
    </w:p>
    <w:p w14:paraId="1F44E7DD" w14:textId="77777777" w:rsidR="007E3317" w:rsidRPr="007E3317" w:rsidRDefault="007E3317" w:rsidP="007E3317">
      <w:pPr>
        <w:bidi/>
        <w:jc w:val="both"/>
        <w:rPr>
          <w:rFonts w:cs="David" w:hint="cs"/>
          <w:u w:val="single"/>
          <w:rtl/>
        </w:rPr>
      </w:pPr>
      <w:proofErr w:type="spellStart"/>
      <w:r w:rsidRPr="007E3317">
        <w:rPr>
          <w:rFonts w:cs="David" w:hint="cs"/>
          <w:u w:val="single"/>
          <w:rtl/>
        </w:rPr>
        <w:t>מוחמד</w:t>
      </w:r>
      <w:proofErr w:type="spellEnd"/>
      <w:r w:rsidRPr="007E3317">
        <w:rPr>
          <w:rFonts w:cs="David" w:hint="cs"/>
          <w:u w:val="single"/>
          <w:rtl/>
        </w:rPr>
        <w:t xml:space="preserve"> ברכה:</w:t>
      </w:r>
    </w:p>
    <w:p w14:paraId="317FD125" w14:textId="77777777" w:rsidR="007E3317" w:rsidRPr="007E3317" w:rsidRDefault="007E3317" w:rsidP="007E3317">
      <w:pPr>
        <w:bidi/>
        <w:jc w:val="both"/>
        <w:rPr>
          <w:rFonts w:cs="David" w:hint="cs"/>
          <w:rtl/>
        </w:rPr>
      </w:pPr>
    </w:p>
    <w:p w14:paraId="0F873357" w14:textId="77777777" w:rsidR="007E3317" w:rsidRPr="007E3317" w:rsidRDefault="007E3317" w:rsidP="007E3317">
      <w:pPr>
        <w:bidi/>
        <w:jc w:val="both"/>
        <w:rPr>
          <w:rFonts w:cs="David" w:hint="cs"/>
          <w:rtl/>
        </w:rPr>
      </w:pPr>
      <w:r w:rsidRPr="007E3317">
        <w:rPr>
          <w:rFonts w:cs="David" w:hint="cs"/>
          <w:rtl/>
        </w:rPr>
        <w:tab/>
        <w:t>אני מציע פשרה אחרת.</w:t>
      </w:r>
    </w:p>
    <w:p w14:paraId="50C93B3D" w14:textId="77777777" w:rsidR="007E3317" w:rsidRPr="007E3317" w:rsidRDefault="007E3317" w:rsidP="007E3317">
      <w:pPr>
        <w:bidi/>
        <w:jc w:val="both"/>
        <w:rPr>
          <w:rFonts w:cs="David" w:hint="cs"/>
          <w:rtl/>
        </w:rPr>
      </w:pPr>
    </w:p>
    <w:p w14:paraId="52F27A8F"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3B54B344" w14:textId="77777777" w:rsidR="007E3317" w:rsidRPr="007E3317" w:rsidRDefault="007E3317" w:rsidP="007E3317">
      <w:pPr>
        <w:bidi/>
        <w:jc w:val="both"/>
        <w:rPr>
          <w:rFonts w:cs="David" w:hint="cs"/>
          <w:rtl/>
        </w:rPr>
      </w:pPr>
    </w:p>
    <w:p w14:paraId="3B6E0016" w14:textId="77777777" w:rsidR="007E3317" w:rsidRPr="007E3317" w:rsidRDefault="007E3317" w:rsidP="007E3317">
      <w:pPr>
        <w:bidi/>
        <w:jc w:val="both"/>
        <w:rPr>
          <w:rFonts w:cs="David" w:hint="cs"/>
          <w:rtl/>
        </w:rPr>
      </w:pPr>
      <w:r w:rsidRPr="007E3317">
        <w:rPr>
          <w:rFonts w:cs="David" w:hint="cs"/>
          <w:rtl/>
        </w:rPr>
        <w:tab/>
        <w:t xml:space="preserve">אני מביא להצבעה כשאני אומר שחבר הכנסת ברכה מבקש להביא את זה להצבעה הוא רק מעיר ואומר שהוא מתחייב לא לקדם את זה כל עוד - - - </w:t>
      </w:r>
    </w:p>
    <w:p w14:paraId="0606114E" w14:textId="77777777" w:rsidR="007E3317" w:rsidRPr="007E3317" w:rsidRDefault="007E3317" w:rsidP="007E3317">
      <w:pPr>
        <w:tabs>
          <w:tab w:val="left" w:pos="1642"/>
        </w:tabs>
        <w:bidi/>
        <w:jc w:val="both"/>
        <w:rPr>
          <w:rFonts w:cs="David" w:hint="cs"/>
          <w:rtl/>
        </w:rPr>
      </w:pPr>
    </w:p>
    <w:p w14:paraId="31D2917D" w14:textId="77777777" w:rsidR="007E3317" w:rsidRPr="007E3317" w:rsidRDefault="007E3317" w:rsidP="007E3317">
      <w:pPr>
        <w:bidi/>
        <w:jc w:val="both"/>
        <w:rPr>
          <w:rFonts w:cs="David" w:hint="cs"/>
          <w:rtl/>
        </w:rPr>
      </w:pPr>
      <w:r w:rsidRPr="007E3317">
        <w:rPr>
          <w:rFonts w:cs="David" w:hint="cs"/>
          <w:u w:val="single"/>
          <w:rtl/>
        </w:rPr>
        <w:t xml:space="preserve">זאב </w:t>
      </w:r>
      <w:proofErr w:type="spellStart"/>
      <w:r w:rsidRPr="007E3317">
        <w:rPr>
          <w:rFonts w:cs="David" w:hint="cs"/>
          <w:u w:val="single"/>
          <w:rtl/>
        </w:rPr>
        <w:t>אלקין</w:t>
      </w:r>
      <w:proofErr w:type="spellEnd"/>
      <w:r w:rsidRPr="007E3317">
        <w:rPr>
          <w:rFonts w:cs="David" w:hint="cs"/>
          <w:u w:val="single"/>
          <w:rtl/>
        </w:rPr>
        <w:t>:</w:t>
      </w:r>
    </w:p>
    <w:p w14:paraId="76242C11" w14:textId="77777777" w:rsidR="007E3317" w:rsidRPr="007E3317" w:rsidRDefault="007E3317" w:rsidP="007E3317">
      <w:pPr>
        <w:bidi/>
        <w:jc w:val="both"/>
        <w:rPr>
          <w:rFonts w:cs="David" w:hint="cs"/>
          <w:rtl/>
        </w:rPr>
      </w:pPr>
    </w:p>
    <w:p w14:paraId="64BB8933" w14:textId="77777777" w:rsidR="007E3317" w:rsidRPr="007E3317" w:rsidRDefault="007E3317" w:rsidP="007E3317">
      <w:pPr>
        <w:tabs>
          <w:tab w:val="left" w:pos="1642"/>
        </w:tabs>
        <w:bidi/>
        <w:jc w:val="both"/>
        <w:rPr>
          <w:rFonts w:cs="David" w:hint="cs"/>
          <w:rtl/>
        </w:rPr>
      </w:pPr>
      <w:r w:rsidRPr="007E3317">
        <w:rPr>
          <w:rFonts w:cs="David" w:hint="cs"/>
          <w:rtl/>
        </w:rPr>
        <w:t xml:space="preserve">              לא נוכל לקבל את זה, את הפשרה של חבר הכנסת מילר אנחנו מקבלים.</w:t>
      </w:r>
    </w:p>
    <w:p w14:paraId="098B61A4" w14:textId="77777777" w:rsidR="007E3317" w:rsidRPr="007E3317" w:rsidRDefault="007E3317" w:rsidP="007E3317">
      <w:pPr>
        <w:tabs>
          <w:tab w:val="left" w:pos="1642"/>
        </w:tabs>
        <w:bidi/>
        <w:jc w:val="both"/>
        <w:rPr>
          <w:rFonts w:cs="David" w:hint="cs"/>
          <w:rtl/>
        </w:rPr>
      </w:pPr>
    </w:p>
    <w:p w14:paraId="432D8A93"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4529F382" w14:textId="77777777" w:rsidR="007E3317" w:rsidRPr="007E3317" w:rsidRDefault="007E3317" w:rsidP="007E3317">
      <w:pPr>
        <w:bidi/>
        <w:jc w:val="both"/>
        <w:rPr>
          <w:rFonts w:cs="David" w:hint="cs"/>
          <w:rtl/>
        </w:rPr>
      </w:pPr>
    </w:p>
    <w:p w14:paraId="756F8E5A" w14:textId="77777777" w:rsidR="007E3317" w:rsidRPr="007E3317" w:rsidRDefault="007E3317" w:rsidP="007E3317">
      <w:pPr>
        <w:bidi/>
        <w:jc w:val="both"/>
        <w:rPr>
          <w:rFonts w:cs="David" w:hint="cs"/>
          <w:rtl/>
        </w:rPr>
      </w:pPr>
      <w:r w:rsidRPr="007E3317">
        <w:rPr>
          <w:rFonts w:cs="David" w:hint="cs"/>
          <w:rtl/>
        </w:rPr>
        <w:tab/>
        <w:t xml:space="preserve">מותר לו להגיד מה שהוא רוצה. </w:t>
      </w:r>
    </w:p>
    <w:p w14:paraId="53B50183" w14:textId="77777777" w:rsidR="007E3317" w:rsidRPr="007E3317" w:rsidRDefault="007E3317" w:rsidP="007E3317">
      <w:pPr>
        <w:tabs>
          <w:tab w:val="left" w:pos="1642"/>
        </w:tabs>
        <w:bidi/>
        <w:jc w:val="both"/>
        <w:rPr>
          <w:rFonts w:cs="David" w:hint="cs"/>
          <w:rtl/>
        </w:rPr>
      </w:pPr>
    </w:p>
    <w:p w14:paraId="6207F14E" w14:textId="77777777" w:rsidR="007E3317" w:rsidRPr="007E3317" w:rsidRDefault="007E3317" w:rsidP="007E3317">
      <w:pPr>
        <w:keepLines/>
        <w:bidi/>
        <w:jc w:val="both"/>
        <w:rPr>
          <w:rFonts w:cs="David" w:hint="cs"/>
          <w:u w:val="single"/>
          <w:rtl/>
        </w:rPr>
      </w:pPr>
      <w:proofErr w:type="spellStart"/>
      <w:r w:rsidRPr="007E3317">
        <w:rPr>
          <w:rFonts w:cs="David" w:hint="cs"/>
          <w:u w:val="single"/>
          <w:rtl/>
        </w:rPr>
        <w:t>מוחמד</w:t>
      </w:r>
      <w:proofErr w:type="spellEnd"/>
      <w:r w:rsidRPr="007E3317">
        <w:rPr>
          <w:rFonts w:cs="David" w:hint="cs"/>
          <w:u w:val="single"/>
          <w:rtl/>
        </w:rPr>
        <w:t xml:space="preserve"> ברכה:</w:t>
      </w:r>
    </w:p>
    <w:p w14:paraId="65C11AB2" w14:textId="77777777" w:rsidR="007E3317" w:rsidRPr="007E3317" w:rsidRDefault="007E3317" w:rsidP="007E3317">
      <w:pPr>
        <w:keepLines/>
        <w:bidi/>
        <w:jc w:val="both"/>
        <w:rPr>
          <w:rFonts w:cs="David" w:hint="cs"/>
          <w:rtl/>
        </w:rPr>
      </w:pPr>
    </w:p>
    <w:p w14:paraId="3C2A04F1" w14:textId="77777777" w:rsidR="007E3317" w:rsidRPr="007E3317" w:rsidRDefault="007E3317" w:rsidP="007E3317">
      <w:pPr>
        <w:keepLines/>
        <w:bidi/>
        <w:jc w:val="both"/>
        <w:rPr>
          <w:rFonts w:cs="David" w:hint="cs"/>
          <w:rtl/>
        </w:rPr>
      </w:pPr>
      <w:r w:rsidRPr="007E3317">
        <w:rPr>
          <w:rFonts w:cs="David" w:hint="cs"/>
          <w:rtl/>
        </w:rPr>
        <w:tab/>
        <w:t>אני מציע הצעת פשרה.</w:t>
      </w:r>
    </w:p>
    <w:p w14:paraId="330C6911" w14:textId="77777777" w:rsidR="007E3317" w:rsidRPr="007E3317" w:rsidRDefault="007E3317" w:rsidP="007E3317">
      <w:pPr>
        <w:bidi/>
        <w:jc w:val="both"/>
        <w:rPr>
          <w:rFonts w:cs="David" w:hint="cs"/>
          <w:rtl/>
        </w:rPr>
      </w:pPr>
    </w:p>
    <w:p w14:paraId="7E279101"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4EF2DFC7" w14:textId="77777777" w:rsidR="007E3317" w:rsidRPr="007E3317" w:rsidRDefault="007E3317" w:rsidP="007E3317">
      <w:pPr>
        <w:bidi/>
        <w:jc w:val="both"/>
        <w:rPr>
          <w:rFonts w:cs="David" w:hint="cs"/>
          <w:rtl/>
        </w:rPr>
      </w:pPr>
    </w:p>
    <w:p w14:paraId="567FBE6B" w14:textId="77777777" w:rsidR="007E3317" w:rsidRPr="007E3317" w:rsidRDefault="007E3317" w:rsidP="007E3317">
      <w:pPr>
        <w:bidi/>
        <w:jc w:val="both"/>
        <w:rPr>
          <w:rFonts w:cs="David" w:hint="cs"/>
          <w:rtl/>
        </w:rPr>
      </w:pPr>
      <w:r w:rsidRPr="007E3317">
        <w:rPr>
          <w:rFonts w:cs="David" w:hint="cs"/>
          <w:rtl/>
        </w:rPr>
        <w:tab/>
      </w:r>
    </w:p>
    <w:p w14:paraId="7DB8E2A3" w14:textId="77777777" w:rsidR="007E3317" w:rsidRPr="007E3317" w:rsidRDefault="007E3317" w:rsidP="007E3317">
      <w:pPr>
        <w:bidi/>
        <w:ind w:firstLine="720"/>
        <w:jc w:val="both"/>
        <w:rPr>
          <w:rFonts w:cs="David" w:hint="cs"/>
          <w:rtl/>
        </w:rPr>
      </w:pPr>
      <w:r w:rsidRPr="007E3317">
        <w:rPr>
          <w:rFonts w:cs="David" w:hint="cs"/>
          <w:rtl/>
        </w:rPr>
        <w:t xml:space="preserve">חבר הכנסת ברכה, יש כאן כללים פשוטים ואתה מכיר אותם טוב ממני. </w:t>
      </w:r>
    </w:p>
    <w:p w14:paraId="38DB8A44" w14:textId="77777777" w:rsidR="007E3317" w:rsidRPr="007E3317" w:rsidRDefault="007E3317" w:rsidP="007E3317">
      <w:pPr>
        <w:bidi/>
        <w:jc w:val="both"/>
        <w:rPr>
          <w:rFonts w:cs="David" w:hint="cs"/>
          <w:rtl/>
        </w:rPr>
      </w:pPr>
    </w:p>
    <w:p w14:paraId="595420B4" w14:textId="77777777" w:rsidR="007E3317" w:rsidRPr="007E3317" w:rsidRDefault="007E3317" w:rsidP="007E3317">
      <w:pPr>
        <w:bidi/>
        <w:jc w:val="both"/>
        <w:rPr>
          <w:rFonts w:cs="David" w:hint="cs"/>
          <w:u w:val="single"/>
          <w:rtl/>
        </w:rPr>
      </w:pPr>
      <w:proofErr w:type="spellStart"/>
      <w:r w:rsidRPr="007E3317">
        <w:rPr>
          <w:rFonts w:cs="David" w:hint="cs"/>
          <w:u w:val="single"/>
          <w:rtl/>
        </w:rPr>
        <w:t>מוחמד</w:t>
      </w:r>
      <w:proofErr w:type="spellEnd"/>
      <w:r w:rsidRPr="007E3317">
        <w:rPr>
          <w:rFonts w:cs="David" w:hint="cs"/>
          <w:u w:val="single"/>
          <w:rtl/>
        </w:rPr>
        <w:t xml:space="preserve"> ברכה:</w:t>
      </w:r>
    </w:p>
    <w:p w14:paraId="0B77769B" w14:textId="77777777" w:rsidR="007E3317" w:rsidRPr="007E3317" w:rsidRDefault="007E3317" w:rsidP="007E3317">
      <w:pPr>
        <w:bidi/>
        <w:jc w:val="both"/>
        <w:rPr>
          <w:rFonts w:cs="David" w:hint="cs"/>
          <w:rtl/>
        </w:rPr>
      </w:pPr>
    </w:p>
    <w:p w14:paraId="010DCA4A" w14:textId="77777777" w:rsidR="007E3317" w:rsidRPr="007E3317" w:rsidRDefault="007E3317" w:rsidP="007E3317">
      <w:pPr>
        <w:bidi/>
        <w:ind w:firstLine="720"/>
        <w:jc w:val="both"/>
        <w:rPr>
          <w:rFonts w:cs="David" w:hint="cs"/>
          <w:rtl/>
        </w:rPr>
      </w:pPr>
      <w:r w:rsidRPr="007E3317">
        <w:rPr>
          <w:rFonts w:cs="David" w:hint="cs"/>
          <w:rtl/>
        </w:rPr>
        <w:t>עוד שבועיים אני לא צריך פטור מחובת הנחה.</w:t>
      </w:r>
    </w:p>
    <w:p w14:paraId="09163248" w14:textId="77777777" w:rsidR="007E3317" w:rsidRPr="007E3317" w:rsidRDefault="007E3317" w:rsidP="007E3317">
      <w:pPr>
        <w:bidi/>
        <w:jc w:val="both"/>
        <w:rPr>
          <w:rFonts w:cs="David" w:hint="cs"/>
          <w:rtl/>
        </w:rPr>
      </w:pPr>
    </w:p>
    <w:p w14:paraId="3393ACE1"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435C05F9" w14:textId="77777777" w:rsidR="007E3317" w:rsidRPr="007E3317" w:rsidRDefault="007E3317" w:rsidP="007E3317">
      <w:pPr>
        <w:bidi/>
        <w:jc w:val="both"/>
        <w:rPr>
          <w:rFonts w:cs="David" w:hint="cs"/>
          <w:rtl/>
        </w:rPr>
      </w:pPr>
    </w:p>
    <w:p w14:paraId="3C5DF591" w14:textId="77777777" w:rsidR="007E3317" w:rsidRPr="007E3317" w:rsidRDefault="007E3317" w:rsidP="007E3317">
      <w:pPr>
        <w:bidi/>
        <w:jc w:val="both"/>
        <w:rPr>
          <w:rFonts w:cs="David" w:hint="cs"/>
          <w:rtl/>
        </w:rPr>
      </w:pPr>
      <w:r w:rsidRPr="007E3317">
        <w:rPr>
          <w:rFonts w:cs="David" w:hint="cs"/>
          <w:rtl/>
        </w:rPr>
        <w:tab/>
        <w:t>להעלות להצבעה או שאתה מושך?</w:t>
      </w:r>
    </w:p>
    <w:p w14:paraId="7BA27E35" w14:textId="77777777" w:rsidR="007E3317" w:rsidRPr="007E3317" w:rsidRDefault="007E3317" w:rsidP="007E3317">
      <w:pPr>
        <w:bidi/>
        <w:jc w:val="both"/>
        <w:rPr>
          <w:rFonts w:cs="David" w:hint="cs"/>
          <w:rtl/>
        </w:rPr>
      </w:pPr>
    </w:p>
    <w:p w14:paraId="23D0C2D9" w14:textId="77777777" w:rsidR="007E3317" w:rsidRPr="007E3317" w:rsidRDefault="007E3317" w:rsidP="007E3317">
      <w:pPr>
        <w:bidi/>
        <w:jc w:val="both"/>
        <w:rPr>
          <w:rFonts w:cs="David" w:hint="cs"/>
          <w:u w:val="single"/>
          <w:rtl/>
        </w:rPr>
      </w:pPr>
      <w:proofErr w:type="spellStart"/>
      <w:r w:rsidRPr="007E3317">
        <w:rPr>
          <w:rFonts w:cs="David" w:hint="cs"/>
          <w:u w:val="single"/>
          <w:rtl/>
        </w:rPr>
        <w:t>מוחמד</w:t>
      </w:r>
      <w:proofErr w:type="spellEnd"/>
      <w:r w:rsidRPr="007E3317">
        <w:rPr>
          <w:rFonts w:cs="David" w:hint="cs"/>
          <w:u w:val="single"/>
          <w:rtl/>
        </w:rPr>
        <w:t xml:space="preserve"> ברכה:</w:t>
      </w:r>
    </w:p>
    <w:p w14:paraId="1ACFC199" w14:textId="77777777" w:rsidR="007E3317" w:rsidRPr="007E3317" w:rsidRDefault="007E3317" w:rsidP="007E3317">
      <w:pPr>
        <w:bidi/>
        <w:jc w:val="both"/>
        <w:rPr>
          <w:rFonts w:cs="David" w:hint="cs"/>
          <w:rtl/>
        </w:rPr>
      </w:pPr>
    </w:p>
    <w:p w14:paraId="2F42B7FD" w14:textId="77777777" w:rsidR="007E3317" w:rsidRPr="007E3317" w:rsidRDefault="007E3317" w:rsidP="007E3317">
      <w:pPr>
        <w:bidi/>
        <w:jc w:val="both"/>
        <w:rPr>
          <w:rFonts w:cs="David" w:hint="cs"/>
          <w:rtl/>
        </w:rPr>
      </w:pPr>
      <w:r w:rsidRPr="007E3317">
        <w:rPr>
          <w:rFonts w:cs="David" w:hint="cs"/>
          <w:rtl/>
        </w:rPr>
        <w:tab/>
        <w:t>אני מושך את הבקשה.</w:t>
      </w:r>
    </w:p>
    <w:p w14:paraId="2D994199" w14:textId="77777777" w:rsidR="007E3317" w:rsidRPr="007E3317" w:rsidRDefault="007E3317" w:rsidP="007E3317">
      <w:pPr>
        <w:bidi/>
        <w:jc w:val="both"/>
        <w:rPr>
          <w:rFonts w:cs="David" w:hint="cs"/>
          <w:rtl/>
        </w:rPr>
      </w:pPr>
    </w:p>
    <w:p w14:paraId="6B765881"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362E4978" w14:textId="77777777" w:rsidR="007E3317" w:rsidRPr="007E3317" w:rsidRDefault="007E3317" w:rsidP="007E3317">
      <w:pPr>
        <w:bidi/>
        <w:jc w:val="both"/>
        <w:rPr>
          <w:rFonts w:cs="David" w:hint="cs"/>
          <w:rtl/>
        </w:rPr>
      </w:pPr>
    </w:p>
    <w:p w14:paraId="28C55D22" w14:textId="77777777" w:rsidR="007E3317" w:rsidRPr="007E3317" w:rsidRDefault="007E3317" w:rsidP="007E3317">
      <w:pPr>
        <w:bidi/>
        <w:jc w:val="both"/>
        <w:rPr>
          <w:rFonts w:cs="David" w:hint="cs"/>
          <w:rtl/>
        </w:rPr>
      </w:pPr>
      <w:r w:rsidRPr="007E3317">
        <w:rPr>
          <w:rFonts w:cs="David" w:hint="cs"/>
          <w:rtl/>
        </w:rPr>
        <w:tab/>
        <w:t>תודה רבה. נעבור לנושא הבא.</w:t>
      </w:r>
    </w:p>
    <w:p w14:paraId="3692A157" w14:textId="77777777" w:rsidR="007E3317" w:rsidRPr="007E3317" w:rsidRDefault="007E3317" w:rsidP="007E3317">
      <w:pPr>
        <w:bidi/>
        <w:jc w:val="both"/>
        <w:rPr>
          <w:rFonts w:cs="David" w:hint="cs"/>
          <w:rtl/>
        </w:rPr>
      </w:pPr>
    </w:p>
    <w:p w14:paraId="32446517" w14:textId="77777777" w:rsidR="007E3317" w:rsidRPr="007E3317" w:rsidRDefault="007E3317" w:rsidP="007E3317">
      <w:pPr>
        <w:bidi/>
        <w:jc w:val="both"/>
        <w:rPr>
          <w:rFonts w:cs="David" w:hint="cs"/>
          <w:rtl/>
        </w:rPr>
      </w:pPr>
    </w:p>
    <w:p w14:paraId="04E6FF12" w14:textId="77777777" w:rsidR="007E3317" w:rsidRDefault="007E3317" w:rsidP="007E3317">
      <w:pPr>
        <w:bidi/>
        <w:jc w:val="center"/>
        <w:rPr>
          <w:rFonts w:cs="David" w:hint="cs"/>
          <w:b/>
          <w:bCs/>
          <w:rtl/>
        </w:rPr>
      </w:pPr>
      <w:r w:rsidRPr="007E3317">
        <w:rPr>
          <w:rFonts w:cs="David"/>
          <w:rtl/>
        </w:rPr>
        <w:br w:type="page"/>
      </w:r>
    </w:p>
    <w:p w14:paraId="2CD4159B" w14:textId="77777777" w:rsidR="007E3317" w:rsidRDefault="007E3317" w:rsidP="007E3317">
      <w:pPr>
        <w:bidi/>
        <w:jc w:val="center"/>
        <w:rPr>
          <w:rFonts w:cs="David" w:hint="cs"/>
          <w:b/>
          <w:bCs/>
          <w:rtl/>
        </w:rPr>
      </w:pPr>
    </w:p>
    <w:p w14:paraId="5F4D9A66" w14:textId="77777777" w:rsidR="007E3317" w:rsidRDefault="007E3317" w:rsidP="007E3317">
      <w:pPr>
        <w:bidi/>
        <w:jc w:val="center"/>
        <w:rPr>
          <w:rFonts w:cs="David" w:hint="cs"/>
          <w:b/>
          <w:bCs/>
          <w:rtl/>
        </w:rPr>
      </w:pPr>
    </w:p>
    <w:p w14:paraId="3F2912A5" w14:textId="77777777" w:rsidR="007E3317" w:rsidRPr="007E3317" w:rsidRDefault="007E3317" w:rsidP="007E3317">
      <w:pPr>
        <w:bidi/>
        <w:jc w:val="center"/>
        <w:rPr>
          <w:rFonts w:cs="David" w:hint="cs"/>
          <w:b/>
          <w:bCs/>
          <w:u w:val="single"/>
          <w:rtl/>
        </w:rPr>
      </w:pPr>
      <w:r w:rsidRPr="007E3317">
        <w:rPr>
          <w:rFonts w:cs="David" w:hint="cs"/>
          <w:b/>
          <w:bCs/>
          <w:rtl/>
        </w:rPr>
        <w:t xml:space="preserve">ערעורו של חבר הכנסת מיכאל בן ארי על החלטת יושב ראש הכנסת לבטל את הצעתו הרגילה לסדר היום שכבר אושרה, ודיון עקרוני בסוגיית הגבלת תוכן הנושאים שחבר כנסת רשאי </w:t>
      </w:r>
      <w:r w:rsidRPr="007E3317">
        <w:rPr>
          <w:rFonts w:cs="David" w:hint="cs"/>
          <w:b/>
          <w:bCs/>
          <w:u w:val="single"/>
          <w:rtl/>
        </w:rPr>
        <w:t>להעלות במסגרת הצעה לסדר היום.</w:t>
      </w:r>
    </w:p>
    <w:p w14:paraId="25BD2ABF" w14:textId="77777777" w:rsidR="007E3317" w:rsidRDefault="007E3317" w:rsidP="007E3317">
      <w:pPr>
        <w:bidi/>
        <w:jc w:val="both"/>
        <w:rPr>
          <w:rFonts w:cs="David" w:hint="cs"/>
          <w:b/>
          <w:bCs/>
          <w:rtl/>
        </w:rPr>
      </w:pPr>
    </w:p>
    <w:p w14:paraId="651D9CF4" w14:textId="77777777" w:rsidR="007E3317" w:rsidRDefault="007E3317" w:rsidP="007E3317">
      <w:pPr>
        <w:bidi/>
        <w:jc w:val="both"/>
        <w:rPr>
          <w:rFonts w:cs="David" w:hint="cs"/>
          <w:b/>
          <w:bCs/>
          <w:rtl/>
        </w:rPr>
      </w:pPr>
    </w:p>
    <w:p w14:paraId="3C1B25FE" w14:textId="77777777" w:rsidR="007E3317" w:rsidRPr="007E3317" w:rsidRDefault="007E3317" w:rsidP="007E3317">
      <w:pPr>
        <w:bidi/>
        <w:jc w:val="both"/>
        <w:rPr>
          <w:rFonts w:cs="David" w:hint="cs"/>
          <w:b/>
          <w:bCs/>
          <w:rtl/>
        </w:rPr>
      </w:pPr>
    </w:p>
    <w:p w14:paraId="788D4395"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5E66A1D0" w14:textId="77777777" w:rsidR="007E3317" w:rsidRPr="007E3317" w:rsidRDefault="007E3317" w:rsidP="007E3317">
      <w:pPr>
        <w:bidi/>
        <w:jc w:val="both"/>
        <w:rPr>
          <w:rFonts w:cs="David" w:hint="cs"/>
          <w:rtl/>
        </w:rPr>
      </w:pPr>
    </w:p>
    <w:p w14:paraId="225A9DFA" w14:textId="77777777" w:rsidR="007E3317" w:rsidRPr="007E3317" w:rsidRDefault="007E3317" w:rsidP="007E3317">
      <w:pPr>
        <w:bidi/>
        <w:jc w:val="both"/>
        <w:rPr>
          <w:rFonts w:cs="David" w:hint="cs"/>
          <w:rtl/>
        </w:rPr>
      </w:pPr>
      <w:r w:rsidRPr="007E3317">
        <w:rPr>
          <w:rFonts w:cs="David" w:hint="cs"/>
          <w:rtl/>
        </w:rPr>
        <w:tab/>
        <w:t xml:space="preserve">מדובר בערעורו של חבר הכנסת מיכאל בן ארי על החלטת יושב ראש הכנסת לבטל את הצעתו הרגילה לסדר היום שכבר אושרה, בעניין ציון 19 שנה להירצחו של חבר הכנסת לשעבר הרב </w:t>
      </w:r>
      <w:proofErr w:type="spellStart"/>
      <w:r w:rsidRPr="007E3317">
        <w:rPr>
          <w:rFonts w:cs="David" w:hint="cs"/>
          <w:rtl/>
        </w:rPr>
        <w:t>כהנא</w:t>
      </w:r>
      <w:proofErr w:type="spellEnd"/>
      <w:r w:rsidRPr="007E3317">
        <w:rPr>
          <w:rFonts w:cs="David" w:hint="cs"/>
          <w:rtl/>
        </w:rPr>
        <w:t>. בעקבות הישיבה הקודמת והדיון  שהתקיים כאן, ניסיתי לבוא בדברים כדי לנסות ולהגיע להסכם שיהיה מוסכם על יושב ראש הכנסת ועל חבר הכנסת בן ארי. הדבר לא עלה בידי, לא עלה בידי כבר בשלב הראשון כך שלא נזקקתי לשמוע מה עמדתו של חבר הכנסת בן ארי כי לא הייתה הצעה עליה בכלל אפשר היה לדון.</w:t>
      </w:r>
    </w:p>
    <w:p w14:paraId="096B4B80" w14:textId="77777777" w:rsidR="007E3317" w:rsidRPr="007E3317" w:rsidRDefault="007E3317" w:rsidP="007E3317">
      <w:pPr>
        <w:bidi/>
        <w:jc w:val="both"/>
        <w:rPr>
          <w:rFonts w:cs="David" w:hint="cs"/>
          <w:rtl/>
        </w:rPr>
      </w:pPr>
    </w:p>
    <w:p w14:paraId="743C3282" w14:textId="77777777" w:rsidR="007E3317" w:rsidRPr="007E3317" w:rsidRDefault="007E3317" w:rsidP="007E3317">
      <w:pPr>
        <w:bidi/>
        <w:ind w:firstLine="720"/>
        <w:jc w:val="both"/>
        <w:rPr>
          <w:rFonts w:cs="David" w:hint="cs"/>
          <w:rtl/>
        </w:rPr>
      </w:pPr>
      <w:r w:rsidRPr="007E3317">
        <w:rPr>
          <w:rFonts w:cs="David" w:hint="cs"/>
          <w:rtl/>
        </w:rPr>
        <w:t xml:space="preserve">מעירים לי כאן שלא מדובר בהצעה שאושרה ובוטלה אלא הצעה שהוגשה ולא אושרה, אני חושב שהטרמינולוגיה לא כל כך חשובה. בשורה התחתונה מבקש חבר הכנסת בן ארי לערער באופן שהוועדה תקבע שההצעה כן תועלה לדיון כהצעה רגילה לסדר היום, בנוסח כפי שהוא הציע אותה. </w:t>
      </w:r>
    </w:p>
    <w:p w14:paraId="446A8A3B" w14:textId="77777777" w:rsidR="007E3317" w:rsidRPr="007E3317" w:rsidRDefault="007E3317" w:rsidP="007E3317">
      <w:pPr>
        <w:bidi/>
        <w:ind w:firstLine="720"/>
        <w:jc w:val="both"/>
        <w:rPr>
          <w:rFonts w:cs="David" w:hint="cs"/>
          <w:rtl/>
        </w:rPr>
      </w:pPr>
    </w:p>
    <w:p w14:paraId="4645CD94" w14:textId="77777777" w:rsidR="007E3317" w:rsidRPr="007E3317" w:rsidRDefault="007E3317" w:rsidP="007E3317">
      <w:pPr>
        <w:bidi/>
        <w:ind w:firstLine="720"/>
        <w:jc w:val="both"/>
        <w:rPr>
          <w:rFonts w:cs="David" w:hint="cs"/>
          <w:rtl/>
        </w:rPr>
      </w:pPr>
      <w:r w:rsidRPr="007E3317">
        <w:rPr>
          <w:rFonts w:cs="David" w:hint="cs"/>
          <w:rtl/>
        </w:rPr>
        <w:t>אני מציע שנקיים את ההצבעה בסוגיה הזו בשני חלקים. החלק הראשון יהיה על עצם הבקשה של חבר הכנסת בן ארי והייתי מציע להצביע גם על תוספת על הצעה שתאמר שועדת הכנסת סבורה כי ראוי שהשימוש בסמכות יושב ראש הכנסת שלא להעלות הצעה לסדר היום על שולחן הכנסת ייעשה בצמצום ותוך שמירה מרבית על חופש הביטוי של חברי כנסת, זאת כמובן בהנחה שתידחה הבקשה של חבר הכנסת בן ארי ויוחלט על עמדת יושב ראש הכנסת.</w:t>
      </w:r>
    </w:p>
    <w:p w14:paraId="7EEC7FED" w14:textId="77777777" w:rsidR="007E3317" w:rsidRPr="007E3317" w:rsidRDefault="007E3317" w:rsidP="007E3317">
      <w:pPr>
        <w:bidi/>
        <w:ind w:firstLine="720"/>
        <w:jc w:val="both"/>
        <w:rPr>
          <w:rFonts w:cs="David" w:hint="cs"/>
          <w:rtl/>
        </w:rPr>
      </w:pPr>
    </w:p>
    <w:p w14:paraId="51F4AD25" w14:textId="77777777" w:rsidR="007E3317" w:rsidRPr="007E3317" w:rsidRDefault="007E3317" w:rsidP="007E3317">
      <w:pPr>
        <w:bidi/>
        <w:jc w:val="both"/>
        <w:rPr>
          <w:rFonts w:cs="David" w:hint="cs"/>
          <w:rtl/>
        </w:rPr>
      </w:pPr>
      <w:r w:rsidRPr="007E3317">
        <w:rPr>
          <w:rFonts w:cs="David" w:hint="cs"/>
          <w:rtl/>
        </w:rPr>
        <w:tab/>
        <w:t>אני מבקש להביא את העניין להצבעה, מי בעד לקבל את ערעורו של חבר הכנסת בן ארי?</w:t>
      </w:r>
    </w:p>
    <w:p w14:paraId="32A33CA2" w14:textId="77777777" w:rsidR="007E3317" w:rsidRPr="007E3317" w:rsidRDefault="007E3317" w:rsidP="007E3317">
      <w:pPr>
        <w:bidi/>
        <w:jc w:val="both"/>
        <w:rPr>
          <w:rFonts w:cs="David" w:hint="cs"/>
          <w:rtl/>
        </w:rPr>
      </w:pPr>
    </w:p>
    <w:p w14:paraId="3B59E4AD" w14:textId="77777777" w:rsidR="007E3317" w:rsidRPr="007E3317" w:rsidRDefault="007E3317" w:rsidP="007E3317">
      <w:pPr>
        <w:bidi/>
        <w:jc w:val="both"/>
        <w:rPr>
          <w:rFonts w:cs="David" w:hint="cs"/>
          <w:b/>
          <w:bCs/>
          <w:u w:val="single"/>
          <w:rtl/>
        </w:rPr>
      </w:pPr>
      <w:r w:rsidRPr="007E3317">
        <w:rPr>
          <w:rFonts w:cs="David" w:hint="cs"/>
          <w:b/>
          <w:bCs/>
          <w:u w:val="single"/>
          <w:rtl/>
        </w:rPr>
        <w:t>הצבעה</w:t>
      </w:r>
    </w:p>
    <w:p w14:paraId="02A681D1" w14:textId="77777777" w:rsidR="007E3317" w:rsidRPr="007E3317" w:rsidRDefault="007E3317" w:rsidP="007E3317">
      <w:pPr>
        <w:bidi/>
        <w:jc w:val="both"/>
        <w:rPr>
          <w:rFonts w:cs="David" w:hint="cs"/>
          <w:rtl/>
        </w:rPr>
      </w:pPr>
    </w:p>
    <w:p w14:paraId="48CECE8C" w14:textId="77777777" w:rsidR="007E3317" w:rsidRPr="007E3317" w:rsidRDefault="007E3317" w:rsidP="007E3317">
      <w:pPr>
        <w:bidi/>
        <w:jc w:val="both"/>
        <w:rPr>
          <w:rFonts w:cs="David" w:hint="cs"/>
          <w:rtl/>
        </w:rPr>
      </w:pPr>
      <w:r w:rsidRPr="007E3317">
        <w:rPr>
          <w:rFonts w:cs="David" w:hint="cs"/>
          <w:rtl/>
        </w:rPr>
        <w:t xml:space="preserve">בעד </w:t>
      </w:r>
      <w:r w:rsidRPr="007E3317">
        <w:rPr>
          <w:rFonts w:cs="David"/>
          <w:rtl/>
        </w:rPr>
        <w:t>–</w:t>
      </w:r>
      <w:r w:rsidRPr="007E3317">
        <w:rPr>
          <w:rFonts w:cs="David" w:hint="cs"/>
          <w:rtl/>
        </w:rPr>
        <w:t xml:space="preserve"> 3</w:t>
      </w:r>
    </w:p>
    <w:p w14:paraId="40D69D5D" w14:textId="77777777" w:rsidR="007E3317" w:rsidRPr="007E3317" w:rsidRDefault="007E3317" w:rsidP="007E3317">
      <w:pPr>
        <w:bidi/>
        <w:jc w:val="both"/>
        <w:rPr>
          <w:rFonts w:cs="David" w:hint="cs"/>
          <w:rtl/>
        </w:rPr>
      </w:pPr>
      <w:r w:rsidRPr="007E3317">
        <w:rPr>
          <w:rFonts w:cs="David" w:hint="cs"/>
          <w:rtl/>
        </w:rPr>
        <w:t xml:space="preserve">נגד </w:t>
      </w:r>
      <w:r w:rsidRPr="007E3317">
        <w:rPr>
          <w:rFonts w:cs="David"/>
          <w:rtl/>
        </w:rPr>
        <w:t>–</w:t>
      </w:r>
      <w:r w:rsidRPr="007E3317">
        <w:rPr>
          <w:rFonts w:cs="David" w:hint="cs"/>
          <w:rtl/>
        </w:rPr>
        <w:t xml:space="preserve"> 3</w:t>
      </w:r>
    </w:p>
    <w:p w14:paraId="045FD4BA" w14:textId="77777777" w:rsidR="007E3317" w:rsidRPr="007E3317" w:rsidRDefault="007E3317" w:rsidP="007E3317">
      <w:pPr>
        <w:bidi/>
        <w:jc w:val="both"/>
        <w:rPr>
          <w:rFonts w:cs="David" w:hint="cs"/>
          <w:rtl/>
        </w:rPr>
      </w:pPr>
      <w:r w:rsidRPr="007E3317">
        <w:rPr>
          <w:rFonts w:cs="David" w:hint="cs"/>
          <w:rtl/>
        </w:rPr>
        <w:t>נמנעים - אין</w:t>
      </w:r>
    </w:p>
    <w:p w14:paraId="6B70922C" w14:textId="77777777" w:rsidR="007E3317" w:rsidRPr="007E3317" w:rsidRDefault="007E3317" w:rsidP="007E3317">
      <w:pPr>
        <w:bidi/>
        <w:jc w:val="both"/>
        <w:rPr>
          <w:rFonts w:cs="David" w:hint="cs"/>
          <w:rtl/>
        </w:rPr>
      </w:pPr>
      <w:r w:rsidRPr="007E3317">
        <w:rPr>
          <w:rFonts w:cs="David" w:hint="cs"/>
          <w:rtl/>
        </w:rPr>
        <w:t>הערעור לא התקבל.</w:t>
      </w:r>
    </w:p>
    <w:p w14:paraId="58A4A170" w14:textId="77777777" w:rsidR="007E3317" w:rsidRPr="007E3317" w:rsidRDefault="007E3317" w:rsidP="007E3317">
      <w:pPr>
        <w:bidi/>
        <w:jc w:val="both"/>
        <w:rPr>
          <w:rFonts w:cs="David" w:hint="cs"/>
          <w:b/>
          <w:bCs/>
          <w:rtl/>
        </w:rPr>
      </w:pPr>
    </w:p>
    <w:p w14:paraId="3ED21E7A"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1DE81187" w14:textId="77777777" w:rsidR="007E3317" w:rsidRPr="007E3317" w:rsidRDefault="007E3317" w:rsidP="007E3317">
      <w:pPr>
        <w:bidi/>
        <w:jc w:val="both"/>
        <w:rPr>
          <w:rFonts w:cs="David" w:hint="cs"/>
          <w:rtl/>
        </w:rPr>
      </w:pPr>
    </w:p>
    <w:p w14:paraId="6AF52E66" w14:textId="77777777" w:rsidR="007E3317" w:rsidRPr="007E3317" w:rsidRDefault="007E3317" w:rsidP="007E3317">
      <w:pPr>
        <w:bidi/>
        <w:jc w:val="both"/>
        <w:rPr>
          <w:rFonts w:cs="David" w:hint="cs"/>
          <w:rtl/>
        </w:rPr>
      </w:pPr>
      <w:r w:rsidRPr="007E3317">
        <w:rPr>
          <w:rFonts w:cs="David" w:hint="cs"/>
          <w:rtl/>
        </w:rPr>
        <w:tab/>
        <w:t xml:space="preserve">שלושה בעד, שלושה נגד, לפיכך אני קובע שהערעור לא התקבל, כדי שערעור יתקבל צריך רוב. כשאין רוב ערעור לא מתקבל. אני מבקש לעבור להצבעה על הנוסח על הערה ביחס לאופן השימוש בסמכות היושב ראש. אני אחזור שוב על הנוסח, אני מבקש, מעבר לדחיית הערעור לקבל החלטה שאומרת, ועדת הכנסת סבורה כי ראוי שהשימוש בסמכות יושב ראש הכנסת שלא להעלות הצעה לסדר היום על שולחן הכנסת ייעשה בצמצום ותוך שמירה מרבית על חופש הביטוי של חברי הכנסת.  </w:t>
      </w:r>
    </w:p>
    <w:p w14:paraId="5B01EE66" w14:textId="77777777" w:rsidR="007E3317" w:rsidRPr="007E3317" w:rsidRDefault="007E3317" w:rsidP="007E3317">
      <w:pPr>
        <w:bidi/>
        <w:jc w:val="both"/>
        <w:rPr>
          <w:rFonts w:cs="David" w:hint="cs"/>
          <w:rtl/>
        </w:rPr>
      </w:pPr>
    </w:p>
    <w:p w14:paraId="742395E5" w14:textId="77777777" w:rsidR="007E3317" w:rsidRPr="007E3317" w:rsidRDefault="007E3317" w:rsidP="007E3317">
      <w:pPr>
        <w:bidi/>
        <w:jc w:val="both"/>
        <w:rPr>
          <w:rFonts w:cs="David" w:hint="cs"/>
          <w:u w:val="single"/>
          <w:rtl/>
        </w:rPr>
      </w:pPr>
      <w:r w:rsidRPr="007E3317">
        <w:rPr>
          <w:rFonts w:cs="David" w:hint="cs"/>
          <w:u w:val="single"/>
          <w:rtl/>
        </w:rPr>
        <w:t>מיכאל בן ארי:</w:t>
      </w:r>
    </w:p>
    <w:p w14:paraId="143A600A" w14:textId="77777777" w:rsidR="007E3317" w:rsidRPr="007E3317" w:rsidRDefault="007E3317" w:rsidP="007E3317">
      <w:pPr>
        <w:bidi/>
        <w:jc w:val="both"/>
        <w:rPr>
          <w:rFonts w:cs="David" w:hint="cs"/>
          <w:rtl/>
        </w:rPr>
      </w:pPr>
    </w:p>
    <w:p w14:paraId="1E831E33" w14:textId="77777777" w:rsidR="007E3317" w:rsidRPr="007E3317" w:rsidRDefault="007E3317" w:rsidP="007E3317">
      <w:pPr>
        <w:bidi/>
        <w:jc w:val="both"/>
        <w:rPr>
          <w:rFonts w:cs="David" w:hint="cs"/>
          <w:rtl/>
        </w:rPr>
      </w:pPr>
      <w:r w:rsidRPr="007E3317">
        <w:rPr>
          <w:rFonts w:cs="David" w:hint="cs"/>
          <w:rtl/>
        </w:rPr>
        <w:tab/>
        <w:t>אני מערער על הדיון הזה.</w:t>
      </w:r>
    </w:p>
    <w:p w14:paraId="272A57B5" w14:textId="77777777" w:rsidR="007E3317" w:rsidRPr="007E3317" w:rsidRDefault="007E3317" w:rsidP="007E3317">
      <w:pPr>
        <w:bidi/>
        <w:jc w:val="both"/>
        <w:rPr>
          <w:rFonts w:cs="David" w:hint="cs"/>
          <w:rtl/>
        </w:rPr>
      </w:pPr>
    </w:p>
    <w:p w14:paraId="1E7371AE"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4DDCD928" w14:textId="77777777" w:rsidR="007E3317" w:rsidRPr="007E3317" w:rsidRDefault="007E3317" w:rsidP="007E3317">
      <w:pPr>
        <w:bidi/>
        <w:jc w:val="both"/>
        <w:rPr>
          <w:rFonts w:cs="David" w:hint="cs"/>
          <w:u w:val="single"/>
          <w:rtl/>
        </w:rPr>
      </w:pPr>
    </w:p>
    <w:p w14:paraId="2C83AF2C" w14:textId="77777777" w:rsidR="007E3317" w:rsidRPr="007E3317" w:rsidRDefault="007E3317" w:rsidP="007E3317">
      <w:pPr>
        <w:bidi/>
        <w:jc w:val="both"/>
        <w:rPr>
          <w:rFonts w:cs="David" w:hint="cs"/>
          <w:rtl/>
        </w:rPr>
      </w:pPr>
      <w:r w:rsidRPr="007E3317">
        <w:rPr>
          <w:rFonts w:cs="David" w:hint="cs"/>
          <w:rtl/>
        </w:rPr>
        <w:tab/>
        <w:t xml:space="preserve">אני אאפשר לדבר,  לא באמצע הצבעה. מי בעד התוספת להחלטה? </w:t>
      </w:r>
    </w:p>
    <w:p w14:paraId="52E3E414" w14:textId="77777777" w:rsidR="007E3317" w:rsidRPr="007E3317" w:rsidRDefault="007E3317" w:rsidP="007E3317">
      <w:pPr>
        <w:bidi/>
        <w:jc w:val="both"/>
        <w:rPr>
          <w:rFonts w:cs="David" w:hint="cs"/>
          <w:rtl/>
        </w:rPr>
      </w:pPr>
    </w:p>
    <w:p w14:paraId="0BB1BCD8" w14:textId="77777777" w:rsidR="007E3317" w:rsidRPr="007E3317" w:rsidRDefault="007E3317" w:rsidP="007E3317">
      <w:pPr>
        <w:bidi/>
        <w:jc w:val="both"/>
        <w:rPr>
          <w:rFonts w:cs="David" w:hint="cs"/>
          <w:u w:val="single"/>
          <w:rtl/>
        </w:rPr>
      </w:pPr>
      <w:r w:rsidRPr="007E3317">
        <w:rPr>
          <w:rFonts w:cs="David" w:hint="cs"/>
          <w:u w:val="single"/>
          <w:rtl/>
        </w:rPr>
        <w:t>אברהם מיכאלי:</w:t>
      </w:r>
    </w:p>
    <w:p w14:paraId="3CA65B53" w14:textId="77777777" w:rsidR="007E3317" w:rsidRPr="007E3317" w:rsidRDefault="007E3317" w:rsidP="007E3317">
      <w:pPr>
        <w:bidi/>
        <w:jc w:val="both"/>
        <w:rPr>
          <w:rFonts w:cs="David" w:hint="cs"/>
          <w:u w:val="single"/>
          <w:rtl/>
        </w:rPr>
      </w:pPr>
    </w:p>
    <w:p w14:paraId="550A431D" w14:textId="77777777" w:rsidR="007E3317" w:rsidRPr="007E3317" w:rsidRDefault="007E3317" w:rsidP="007E3317">
      <w:pPr>
        <w:bidi/>
        <w:jc w:val="both"/>
        <w:rPr>
          <w:rFonts w:cs="David" w:hint="cs"/>
          <w:rtl/>
        </w:rPr>
      </w:pPr>
      <w:r w:rsidRPr="007E3317">
        <w:rPr>
          <w:rFonts w:cs="David" w:hint="cs"/>
          <w:rtl/>
        </w:rPr>
        <w:tab/>
        <w:t xml:space="preserve"> לא הבנו על מה ההצבעה.</w:t>
      </w:r>
    </w:p>
    <w:p w14:paraId="05BD7FB6" w14:textId="77777777" w:rsidR="007E3317" w:rsidRPr="007E3317" w:rsidRDefault="007E3317" w:rsidP="007E3317">
      <w:pPr>
        <w:bidi/>
        <w:jc w:val="both"/>
        <w:rPr>
          <w:rFonts w:cs="David" w:hint="cs"/>
          <w:rtl/>
        </w:rPr>
      </w:pPr>
    </w:p>
    <w:p w14:paraId="51D92A3B"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1335ED5B" w14:textId="77777777" w:rsidR="007E3317" w:rsidRPr="007E3317" w:rsidRDefault="007E3317" w:rsidP="007E3317">
      <w:pPr>
        <w:bidi/>
        <w:jc w:val="both"/>
        <w:rPr>
          <w:rFonts w:cs="David" w:hint="cs"/>
          <w:rtl/>
        </w:rPr>
      </w:pPr>
    </w:p>
    <w:p w14:paraId="16DF8052" w14:textId="77777777" w:rsidR="007E3317" w:rsidRPr="007E3317" w:rsidRDefault="007E3317" w:rsidP="007E3317">
      <w:pPr>
        <w:bidi/>
        <w:jc w:val="both"/>
        <w:rPr>
          <w:rFonts w:cs="David" w:hint="cs"/>
          <w:rtl/>
        </w:rPr>
      </w:pPr>
      <w:r w:rsidRPr="007E3317">
        <w:rPr>
          <w:rFonts w:cs="David" w:hint="cs"/>
          <w:rtl/>
        </w:rPr>
        <w:tab/>
        <w:t>אני אקריא שוב, מאחר והחלטנו לא לקבל את ערעורו של חבר הכנסת בן ארי, אני מבקש להוסיף תוספת להחלטה, שבעיני היא חשובה, והיא אומרת כך, ועדת הכנסת סבורה כי ראוי שהשימוש בסמכות יושב ראש הכנסת שלא להעלות הצעה לסדר היום על שולחן הכנסת ייעשה בצמצום ותוך שמירה מרבית על חופש הביטוי של חברי הכנסת.  על מנת שלא תצא מכאן החלטה גורפת אלא החלטה מצמצמת. אני עובר להצבעה, מי בעד התוספת שאני מציע?</w:t>
      </w:r>
    </w:p>
    <w:p w14:paraId="174A8F7A" w14:textId="77777777" w:rsidR="007E3317" w:rsidRPr="007E3317" w:rsidRDefault="007E3317" w:rsidP="007E3317">
      <w:pPr>
        <w:bidi/>
        <w:jc w:val="both"/>
        <w:rPr>
          <w:rFonts w:cs="David" w:hint="cs"/>
          <w:rtl/>
        </w:rPr>
      </w:pPr>
    </w:p>
    <w:p w14:paraId="226EEBF3" w14:textId="77777777" w:rsidR="007E3317" w:rsidRPr="007E3317" w:rsidRDefault="007E3317" w:rsidP="007E3317">
      <w:pPr>
        <w:bidi/>
        <w:jc w:val="both"/>
        <w:rPr>
          <w:rFonts w:cs="David" w:hint="cs"/>
          <w:rtl/>
        </w:rPr>
      </w:pPr>
      <w:r w:rsidRPr="007E3317">
        <w:rPr>
          <w:rFonts w:cs="David" w:hint="cs"/>
          <w:rtl/>
        </w:rPr>
        <w:tab/>
      </w:r>
    </w:p>
    <w:p w14:paraId="145E9EB3" w14:textId="77777777" w:rsidR="007E3317" w:rsidRPr="007E3317" w:rsidRDefault="007E3317" w:rsidP="007E3317">
      <w:pPr>
        <w:bidi/>
        <w:jc w:val="both"/>
        <w:rPr>
          <w:rFonts w:cs="David" w:hint="cs"/>
          <w:b/>
          <w:bCs/>
          <w:u w:val="single"/>
          <w:rtl/>
        </w:rPr>
      </w:pPr>
      <w:r w:rsidRPr="007E3317">
        <w:rPr>
          <w:rFonts w:cs="David" w:hint="cs"/>
          <w:b/>
          <w:bCs/>
          <w:u w:val="single"/>
          <w:rtl/>
        </w:rPr>
        <w:t>הצבעה</w:t>
      </w:r>
    </w:p>
    <w:p w14:paraId="0CFAEF34" w14:textId="77777777" w:rsidR="007E3317" w:rsidRPr="007E3317" w:rsidRDefault="007E3317" w:rsidP="007E3317">
      <w:pPr>
        <w:bidi/>
        <w:jc w:val="both"/>
        <w:rPr>
          <w:rFonts w:cs="David" w:hint="cs"/>
          <w:rtl/>
        </w:rPr>
      </w:pPr>
    </w:p>
    <w:p w14:paraId="11B75DE2" w14:textId="77777777" w:rsidR="007E3317" w:rsidRPr="007E3317" w:rsidRDefault="007E3317" w:rsidP="007E3317">
      <w:pPr>
        <w:bidi/>
        <w:jc w:val="both"/>
        <w:rPr>
          <w:rFonts w:cs="David" w:hint="cs"/>
          <w:rtl/>
        </w:rPr>
      </w:pPr>
      <w:r w:rsidRPr="007E3317">
        <w:rPr>
          <w:rFonts w:cs="David" w:hint="cs"/>
          <w:rtl/>
        </w:rPr>
        <w:t xml:space="preserve">בעד </w:t>
      </w:r>
      <w:r w:rsidRPr="007E3317">
        <w:rPr>
          <w:rFonts w:cs="David"/>
          <w:rtl/>
        </w:rPr>
        <w:t>–</w:t>
      </w:r>
      <w:r w:rsidRPr="007E3317">
        <w:rPr>
          <w:rFonts w:cs="David" w:hint="cs"/>
          <w:rtl/>
        </w:rPr>
        <w:t xml:space="preserve"> 4</w:t>
      </w:r>
    </w:p>
    <w:p w14:paraId="42995F39" w14:textId="77777777" w:rsidR="007E3317" w:rsidRPr="007E3317" w:rsidRDefault="007E3317" w:rsidP="007E3317">
      <w:pPr>
        <w:bidi/>
        <w:jc w:val="both"/>
        <w:rPr>
          <w:rFonts w:cs="David" w:hint="cs"/>
          <w:rtl/>
        </w:rPr>
      </w:pPr>
      <w:r w:rsidRPr="007E3317">
        <w:rPr>
          <w:rFonts w:cs="David" w:hint="cs"/>
          <w:rtl/>
        </w:rPr>
        <w:t xml:space="preserve">נגד </w:t>
      </w:r>
      <w:r w:rsidRPr="007E3317">
        <w:rPr>
          <w:rFonts w:cs="David"/>
          <w:rtl/>
        </w:rPr>
        <w:t>–</w:t>
      </w:r>
      <w:r w:rsidRPr="007E3317">
        <w:rPr>
          <w:rFonts w:cs="David" w:hint="cs"/>
          <w:rtl/>
        </w:rPr>
        <w:t xml:space="preserve"> אין</w:t>
      </w:r>
    </w:p>
    <w:p w14:paraId="10E6E96C" w14:textId="77777777" w:rsidR="007E3317" w:rsidRPr="007E3317" w:rsidRDefault="007E3317" w:rsidP="007E3317">
      <w:pPr>
        <w:bidi/>
        <w:jc w:val="both"/>
        <w:rPr>
          <w:rFonts w:cs="David" w:hint="cs"/>
          <w:rtl/>
        </w:rPr>
      </w:pPr>
      <w:r w:rsidRPr="007E3317">
        <w:rPr>
          <w:rFonts w:cs="David" w:hint="cs"/>
          <w:rtl/>
        </w:rPr>
        <w:t xml:space="preserve">נמנעים </w:t>
      </w:r>
      <w:r w:rsidRPr="007E3317">
        <w:rPr>
          <w:rFonts w:cs="David"/>
          <w:rtl/>
        </w:rPr>
        <w:t>–</w:t>
      </w:r>
      <w:r w:rsidRPr="007E3317">
        <w:rPr>
          <w:rFonts w:cs="David" w:hint="cs"/>
          <w:rtl/>
        </w:rPr>
        <w:t xml:space="preserve"> אין</w:t>
      </w:r>
    </w:p>
    <w:p w14:paraId="0595944D" w14:textId="77777777" w:rsidR="007E3317" w:rsidRPr="007E3317" w:rsidRDefault="007E3317" w:rsidP="007E3317">
      <w:pPr>
        <w:bidi/>
        <w:jc w:val="both"/>
        <w:rPr>
          <w:rFonts w:cs="David" w:hint="cs"/>
          <w:rtl/>
        </w:rPr>
      </w:pPr>
      <w:r w:rsidRPr="007E3317">
        <w:rPr>
          <w:rFonts w:cs="David" w:hint="cs"/>
          <w:rtl/>
        </w:rPr>
        <w:t>ההחלטה התקבלה</w:t>
      </w:r>
    </w:p>
    <w:p w14:paraId="56670D10" w14:textId="77777777" w:rsidR="007E3317" w:rsidRPr="007E3317" w:rsidRDefault="007E3317" w:rsidP="007E3317">
      <w:pPr>
        <w:bidi/>
        <w:jc w:val="both"/>
        <w:rPr>
          <w:rFonts w:cs="David" w:hint="cs"/>
          <w:rtl/>
        </w:rPr>
      </w:pPr>
    </w:p>
    <w:p w14:paraId="4A6CF667"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5135B438" w14:textId="77777777" w:rsidR="007E3317" w:rsidRPr="007E3317" w:rsidRDefault="007E3317" w:rsidP="007E3317">
      <w:pPr>
        <w:bidi/>
        <w:jc w:val="both"/>
        <w:rPr>
          <w:rFonts w:cs="David" w:hint="cs"/>
          <w:rtl/>
        </w:rPr>
      </w:pPr>
    </w:p>
    <w:p w14:paraId="144FAA47" w14:textId="77777777" w:rsidR="007E3317" w:rsidRPr="007E3317" w:rsidRDefault="007E3317" w:rsidP="007E3317">
      <w:pPr>
        <w:bidi/>
        <w:jc w:val="both"/>
        <w:rPr>
          <w:rFonts w:cs="David" w:hint="cs"/>
          <w:rtl/>
        </w:rPr>
      </w:pPr>
      <w:r w:rsidRPr="007E3317">
        <w:rPr>
          <w:rFonts w:cs="David" w:hint="cs"/>
          <w:rtl/>
        </w:rPr>
        <w:tab/>
        <w:t>אין מתנגדים, אני קובע שההצעה התקבלה, חבר הכנסת בן ארי יש לך אפשרות לבקש רביזיה על ההצבעה, מותר לך.</w:t>
      </w:r>
    </w:p>
    <w:p w14:paraId="4F4428C7" w14:textId="77777777" w:rsidR="007E3317" w:rsidRPr="007E3317" w:rsidRDefault="007E3317" w:rsidP="007E3317">
      <w:pPr>
        <w:bidi/>
        <w:jc w:val="both"/>
        <w:rPr>
          <w:rFonts w:cs="David" w:hint="cs"/>
          <w:rtl/>
        </w:rPr>
      </w:pPr>
    </w:p>
    <w:p w14:paraId="04DD42F9" w14:textId="77777777" w:rsidR="007E3317" w:rsidRPr="007E3317" w:rsidRDefault="007E3317" w:rsidP="007E3317">
      <w:pPr>
        <w:bidi/>
        <w:jc w:val="both"/>
        <w:rPr>
          <w:rFonts w:cs="David" w:hint="cs"/>
          <w:u w:val="single"/>
          <w:rtl/>
        </w:rPr>
      </w:pPr>
      <w:r w:rsidRPr="007E3317">
        <w:rPr>
          <w:rFonts w:cs="David" w:hint="cs"/>
          <w:u w:val="single"/>
          <w:rtl/>
        </w:rPr>
        <w:t>מיכאל בן ארי:</w:t>
      </w:r>
    </w:p>
    <w:p w14:paraId="375EF46B" w14:textId="77777777" w:rsidR="007E3317" w:rsidRPr="007E3317" w:rsidRDefault="007E3317" w:rsidP="007E3317">
      <w:pPr>
        <w:bidi/>
        <w:jc w:val="both"/>
        <w:rPr>
          <w:rFonts w:cs="David" w:hint="cs"/>
          <w:rtl/>
        </w:rPr>
      </w:pPr>
    </w:p>
    <w:p w14:paraId="50D37BEB" w14:textId="77777777" w:rsidR="007E3317" w:rsidRPr="007E3317" w:rsidRDefault="007E3317" w:rsidP="007E3317">
      <w:pPr>
        <w:bidi/>
        <w:jc w:val="both"/>
        <w:rPr>
          <w:rFonts w:cs="David" w:hint="cs"/>
          <w:rtl/>
        </w:rPr>
      </w:pPr>
      <w:r w:rsidRPr="007E3317">
        <w:rPr>
          <w:rFonts w:cs="David" w:hint="cs"/>
          <w:rtl/>
        </w:rPr>
        <w:tab/>
        <w:t>אני מערער על הדיון, שינית את סדר הדיון.</w:t>
      </w:r>
    </w:p>
    <w:p w14:paraId="5C45D869" w14:textId="77777777" w:rsidR="007E3317" w:rsidRPr="007E3317" w:rsidRDefault="007E3317" w:rsidP="007E3317">
      <w:pPr>
        <w:bidi/>
        <w:jc w:val="both"/>
        <w:rPr>
          <w:rFonts w:cs="David" w:hint="cs"/>
          <w:rtl/>
        </w:rPr>
      </w:pPr>
    </w:p>
    <w:p w14:paraId="7E8C1F83"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60A1EFF4" w14:textId="77777777" w:rsidR="007E3317" w:rsidRPr="007E3317" w:rsidRDefault="007E3317" w:rsidP="007E3317">
      <w:pPr>
        <w:bidi/>
        <w:jc w:val="both"/>
        <w:rPr>
          <w:rFonts w:cs="David" w:hint="cs"/>
          <w:rtl/>
        </w:rPr>
      </w:pPr>
    </w:p>
    <w:p w14:paraId="3F7F5E26" w14:textId="77777777" w:rsidR="007E3317" w:rsidRPr="007E3317" w:rsidRDefault="007E3317" w:rsidP="007E3317">
      <w:pPr>
        <w:bidi/>
        <w:jc w:val="both"/>
        <w:rPr>
          <w:rFonts w:cs="David" w:hint="cs"/>
          <w:rtl/>
        </w:rPr>
      </w:pPr>
      <w:r w:rsidRPr="007E3317">
        <w:rPr>
          <w:rFonts w:cs="David" w:hint="cs"/>
          <w:rtl/>
        </w:rPr>
        <w:tab/>
        <w:t>אני קובע את סדר הדיון ולא אף אחד אחר, אתה יכול לבקש רביזיה על ההחלטה, אם תבקש רביזיה היא תידון במועד אחר לא עכשיו.</w:t>
      </w:r>
    </w:p>
    <w:p w14:paraId="144BB0F9" w14:textId="77777777" w:rsidR="007E3317" w:rsidRPr="007E3317" w:rsidRDefault="007E3317" w:rsidP="007E3317">
      <w:pPr>
        <w:bidi/>
        <w:jc w:val="both"/>
        <w:rPr>
          <w:rFonts w:cs="David" w:hint="cs"/>
          <w:rtl/>
        </w:rPr>
      </w:pPr>
    </w:p>
    <w:p w14:paraId="36D0F9C7" w14:textId="77777777" w:rsidR="007E3317" w:rsidRPr="007E3317" w:rsidRDefault="007E3317" w:rsidP="007E3317">
      <w:pPr>
        <w:bidi/>
        <w:jc w:val="both"/>
        <w:rPr>
          <w:rFonts w:cs="David" w:hint="cs"/>
          <w:u w:val="single"/>
          <w:rtl/>
        </w:rPr>
      </w:pPr>
      <w:r w:rsidRPr="007E3317">
        <w:rPr>
          <w:rFonts w:cs="David" w:hint="cs"/>
          <w:u w:val="single"/>
          <w:rtl/>
        </w:rPr>
        <w:t>מיכאל בן ארי:</w:t>
      </w:r>
    </w:p>
    <w:p w14:paraId="0A0B1F6A" w14:textId="77777777" w:rsidR="007E3317" w:rsidRPr="007E3317" w:rsidRDefault="007E3317" w:rsidP="007E3317">
      <w:pPr>
        <w:bidi/>
        <w:jc w:val="both"/>
        <w:rPr>
          <w:rFonts w:cs="David" w:hint="cs"/>
          <w:rtl/>
        </w:rPr>
      </w:pPr>
    </w:p>
    <w:p w14:paraId="67C0C9FF" w14:textId="77777777" w:rsidR="007E3317" w:rsidRPr="007E3317" w:rsidRDefault="007E3317" w:rsidP="007E3317">
      <w:pPr>
        <w:bidi/>
        <w:jc w:val="both"/>
        <w:rPr>
          <w:rFonts w:cs="David" w:hint="cs"/>
          <w:rtl/>
        </w:rPr>
      </w:pPr>
      <w:r w:rsidRPr="007E3317">
        <w:rPr>
          <w:rFonts w:cs="David" w:hint="cs"/>
          <w:rtl/>
        </w:rPr>
        <w:tab/>
        <w:t>אני מבקש רביזיה</w:t>
      </w:r>
    </w:p>
    <w:p w14:paraId="6A122715" w14:textId="77777777" w:rsidR="007E3317" w:rsidRPr="007E3317" w:rsidRDefault="007E3317" w:rsidP="007E3317">
      <w:pPr>
        <w:bidi/>
        <w:jc w:val="both"/>
        <w:rPr>
          <w:rFonts w:cs="David" w:hint="cs"/>
          <w:rtl/>
        </w:rPr>
      </w:pPr>
    </w:p>
    <w:p w14:paraId="55723C99" w14:textId="77777777" w:rsidR="007E3317" w:rsidRPr="007E3317" w:rsidRDefault="007E3317" w:rsidP="007E3317">
      <w:pPr>
        <w:bidi/>
        <w:jc w:val="both"/>
        <w:rPr>
          <w:rFonts w:cs="David" w:hint="cs"/>
          <w:u w:val="single"/>
          <w:rtl/>
        </w:rPr>
      </w:pPr>
      <w:r w:rsidRPr="007E3317">
        <w:rPr>
          <w:rFonts w:cs="David" w:hint="cs"/>
          <w:u w:val="single"/>
          <w:rtl/>
        </w:rPr>
        <w:t xml:space="preserve">היו"ר יריב </w:t>
      </w:r>
      <w:proofErr w:type="spellStart"/>
      <w:r w:rsidRPr="007E3317">
        <w:rPr>
          <w:rFonts w:cs="David" w:hint="cs"/>
          <w:u w:val="single"/>
          <w:rtl/>
        </w:rPr>
        <w:t>לוין</w:t>
      </w:r>
      <w:proofErr w:type="spellEnd"/>
      <w:r w:rsidRPr="007E3317">
        <w:rPr>
          <w:rFonts w:cs="David" w:hint="cs"/>
          <w:u w:val="single"/>
          <w:rtl/>
        </w:rPr>
        <w:t>:</w:t>
      </w:r>
    </w:p>
    <w:p w14:paraId="1A8BAFF9" w14:textId="77777777" w:rsidR="007E3317" w:rsidRPr="007E3317" w:rsidRDefault="007E3317" w:rsidP="007E3317">
      <w:pPr>
        <w:bidi/>
        <w:jc w:val="both"/>
        <w:rPr>
          <w:rFonts w:cs="David" w:hint="cs"/>
          <w:rtl/>
        </w:rPr>
      </w:pPr>
    </w:p>
    <w:p w14:paraId="7BEA96A1" w14:textId="77777777" w:rsidR="007E3317" w:rsidRPr="007E3317" w:rsidRDefault="007E3317" w:rsidP="007E3317">
      <w:pPr>
        <w:bidi/>
        <w:jc w:val="both"/>
        <w:rPr>
          <w:rFonts w:cs="David" w:hint="cs"/>
          <w:rtl/>
        </w:rPr>
      </w:pPr>
      <w:r w:rsidRPr="007E3317">
        <w:rPr>
          <w:rFonts w:cs="David" w:hint="cs"/>
          <w:rtl/>
        </w:rPr>
        <w:tab/>
        <w:t>נדון ברביזיה במועד אחר, תודה לכולם הישיבה נעולה.</w:t>
      </w:r>
    </w:p>
    <w:p w14:paraId="71A1A103" w14:textId="77777777" w:rsidR="007E3317" w:rsidRDefault="007E3317" w:rsidP="007E3317">
      <w:pPr>
        <w:bidi/>
        <w:jc w:val="both"/>
        <w:rPr>
          <w:rFonts w:cs="David" w:hint="cs"/>
          <w:rtl/>
        </w:rPr>
      </w:pPr>
    </w:p>
    <w:p w14:paraId="60AADA1D" w14:textId="77777777" w:rsidR="007E3317" w:rsidRDefault="007E3317" w:rsidP="007E3317">
      <w:pPr>
        <w:bidi/>
        <w:jc w:val="both"/>
        <w:rPr>
          <w:rFonts w:cs="David" w:hint="cs"/>
          <w:rtl/>
        </w:rPr>
      </w:pPr>
    </w:p>
    <w:p w14:paraId="157E6547" w14:textId="77777777" w:rsidR="007E3317" w:rsidRDefault="007E3317" w:rsidP="007E3317">
      <w:pPr>
        <w:bidi/>
        <w:jc w:val="both"/>
        <w:rPr>
          <w:rFonts w:cs="David" w:hint="cs"/>
          <w:rtl/>
        </w:rPr>
      </w:pPr>
    </w:p>
    <w:p w14:paraId="2D0006FF" w14:textId="77777777" w:rsidR="007E3317" w:rsidRPr="007E3317" w:rsidRDefault="007E3317" w:rsidP="007E3317">
      <w:pPr>
        <w:bidi/>
        <w:jc w:val="both"/>
        <w:rPr>
          <w:rFonts w:cs="David" w:hint="cs"/>
          <w:u w:val="single"/>
          <w:rtl/>
        </w:rPr>
      </w:pPr>
    </w:p>
    <w:p w14:paraId="751932EF" w14:textId="77777777" w:rsidR="007E3317" w:rsidRPr="007E3317" w:rsidRDefault="007E3317" w:rsidP="007E3317">
      <w:pPr>
        <w:bidi/>
        <w:jc w:val="both"/>
        <w:rPr>
          <w:rFonts w:cs="David" w:hint="cs"/>
          <w:b/>
          <w:bCs/>
          <w:u w:val="single"/>
          <w:rtl/>
        </w:rPr>
      </w:pPr>
      <w:r w:rsidRPr="007E3317">
        <w:rPr>
          <w:rFonts w:cs="David" w:hint="cs"/>
          <w:b/>
          <w:bCs/>
          <w:u w:val="single"/>
          <w:rtl/>
        </w:rPr>
        <w:t>הישיבה ננעלה בשעה 10:55</w:t>
      </w:r>
    </w:p>
    <w:p w14:paraId="62C3F3E8" w14:textId="77777777" w:rsidR="007E3317" w:rsidRPr="007E3317" w:rsidRDefault="007E3317" w:rsidP="007E3317">
      <w:pPr>
        <w:bidi/>
        <w:jc w:val="both"/>
        <w:rPr>
          <w:rFonts w:cs="David" w:hint="cs"/>
          <w:rtl/>
        </w:rPr>
      </w:pPr>
    </w:p>
    <w:p w14:paraId="1270F981" w14:textId="77777777" w:rsidR="00552A80" w:rsidRPr="007E3317" w:rsidRDefault="00552A80" w:rsidP="007E3317">
      <w:pPr>
        <w:bidi/>
        <w:jc w:val="both"/>
        <w:rPr>
          <w:rFonts w:cs="David"/>
        </w:rPr>
      </w:pPr>
    </w:p>
    <w:p w14:paraId="132084C3" w14:textId="77777777" w:rsidR="007E3317" w:rsidRPr="007E3317" w:rsidRDefault="007E3317">
      <w:pPr>
        <w:rPr>
          <w:rFonts w:cs="David"/>
        </w:rPr>
      </w:pPr>
    </w:p>
    <w:sectPr w:rsidR="007E3317" w:rsidRPr="007E3317" w:rsidSect="007E3317">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9C249" w14:textId="77777777" w:rsidR="007E3317" w:rsidRDefault="007E3317">
      <w:r>
        <w:separator/>
      </w:r>
    </w:p>
  </w:endnote>
  <w:endnote w:type="continuationSeparator" w:id="0">
    <w:p w14:paraId="13D82DEF" w14:textId="77777777" w:rsidR="007E3317" w:rsidRDefault="007E3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1D779" w14:textId="77777777" w:rsidR="007E3317" w:rsidRDefault="007E3317">
      <w:r>
        <w:separator/>
      </w:r>
    </w:p>
  </w:footnote>
  <w:footnote w:type="continuationSeparator" w:id="0">
    <w:p w14:paraId="40F3AA60" w14:textId="77777777" w:rsidR="007E3317" w:rsidRDefault="007E3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72317" w14:textId="77777777" w:rsidR="007E3317" w:rsidRDefault="007E3317" w:rsidP="007E3317">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FBA1E05" w14:textId="77777777" w:rsidR="007E3317" w:rsidRDefault="007E331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5EDDC" w14:textId="77777777" w:rsidR="007E3317" w:rsidRDefault="007E3317" w:rsidP="007E3317">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15</w:t>
    </w:r>
    <w:r>
      <w:rPr>
        <w:rStyle w:val="PageNumber"/>
        <w:rFonts w:cs="David"/>
        <w:szCs w:val="24"/>
      </w:rPr>
      <w:fldChar w:fldCharType="end"/>
    </w:r>
  </w:p>
  <w:p w14:paraId="6C82EE0E" w14:textId="77777777" w:rsidR="007E3317" w:rsidRPr="00364030" w:rsidRDefault="007E3317" w:rsidP="007E3317">
    <w:pPr>
      <w:pStyle w:val="Header"/>
      <w:ind w:right="360"/>
      <w:rPr>
        <w:rFonts w:cs="David" w:hint="cs"/>
        <w:sz w:val="24"/>
        <w:szCs w:val="24"/>
        <w:rtl/>
      </w:rPr>
    </w:pPr>
    <w:r w:rsidRPr="00364030">
      <w:rPr>
        <w:rFonts w:cs="David" w:hint="cs"/>
        <w:sz w:val="24"/>
        <w:szCs w:val="24"/>
        <w:rtl/>
      </w:rPr>
      <w:t>ועדת הכנסת</w:t>
    </w:r>
  </w:p>
  <w:p w14:paraId="75F386D2" w14:textId="77777777" w:rsidR="007E3317" w:rsidRPr="00364030" w:rsidRDefault="007E3317" w:rsidP="007E3317">
    <w:pPr>
      <w:pStyle w:val="Header"/>
      <w:ind w:right="360"/>
      <w:rPr>
        <w:rFonts w:cs="David" w:hint="cs"/>
        <w:sz w:val="24"/>
        <w:szCs w:val="24"/>
        <w:rtl/>
      </w:rPr>
    </w:pPr>
    <w:r w:rsidRPr="00364030">
      <w:rPr>
        <w:rFonts w:cs="David" w:hint="cs"/>
        <w:sz w:val="24"/>
        <w:szCs w:val="24"/>
        <w:rtl/>
      </w:rPr>
      <w:t>4/1/2009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74EC5"/>
    <w:multiLevelType w:val="hybridMultilevel"/>
    <w:tmpl w:val="A49C988C"/>
    <w:lvl w:ilvl="0" w:tplc="D47C5AFA">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num w:numId="1" w16cid:durableId="127208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4237פרוטוקול_ישיבת_ועדה.doc"/>
    <w:docVar w:name="StartMode" w:val="3"/>
  </w:docVars>
  <w:rsids>
    <w:rsidRoot w:val="00FF3956"/>
    <w:rsid w:val="00224161"/>
    <w:rsid w:val="00552A80"/>
    <w:rsid w:val="007E3317"/>
    <w:rsid w:val="00965806"/>
    <w:rsid w:val="00CA2B98"/>
    <w:rsid w:val="00FF39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70F309DC"/>
  <w15:chartTrackingRefBased/>
  <w15:docId w15:val="{2A282288-A5B6-40DC-A6EC-72382B38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E3317"/>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7E3317"/>
    <w:rPr>
      <w:rFonts w:cs="Miriam"/>
      <w:lang w:bidi="he-IL"/>
    </w:rPr>
  </w:style>
  <w:style w:type="paragraph" w:customStyle="1" w:styleId="a">
    <w:name w:val=" תו תו תו"/>
    <w:basedOn w:val="Normal"/>
    <w:rsid w:val="007E3317"/>
    <w:pPr>
      <w:spacing w:after="160"/>
    </w:pPr>
    <w:rPr>
      <w:rFonts w:ascii="Verdana" w:hAnsi="Verdan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3758</Words>
  <Characters>21426</Characters>
  <Application>Microsoft Office Word</Application>
  <DocSecurity>0</DocSecurity>
  <Lines>178</Lines>
  <Paragraphs>50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