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B5F" w14:textId="77777777" w:rsidR="00B53DC5" w:rsidRPr="00B53DC5" w:rsidRDefault="00B53DC5" w:rsidP="00B53DC5">
      <w:pPr>
        <w:pStyle w:val="Heading5"/>
        <w:rPr>
          <w:b/>
          <w:bCs/>
          <w:sz w:val="24"/>
          <w:rtl/>
        </w:rPr>
      </w:pPr>
      <w:r w:rsidRPr="00B53DC5">
        <w:rPr>
          <w:b/>
          <w:bCs/>
          <w:sz w:val="24"/>
          <w:rtl/>
        </w:rPr>
        <w:t xml:space="preserve">הכנסת </w:t>
      </w:r>
      <w:r w:rsidRPr="00B53DC5">
        <w:rPr>
          <w:rFonts w:hint="cs"/>
          <w:b/>
          <w:bCs/>
          <w:sz w:val="24"/>
          <w:rtl/>
        </w:rPr>
        <w:t>השבע-עשרה</w:t>
      </w:r>
      <w:r w:rsidRPr="00B53DC5">
        <w:rPr>
          <w:b/>
          <w:bCs/>
          <w:sz w:val="24"/>
          <w:rtl/>
        </w:rPr>
        <w:tab/>
      </w:r>
      <w:r w:rsidRPr="00B53DC5">
        <w:rPr>
          <w:b/>
          <w:bCs/>
          <w:sz w:val="24"/>
          <w:rtl/>
        </w:rPr>
        <w:tab/>
      </w:r>
      <w:r w:rsidRPr="00B53DC5">
        <w:rPr>
          <w:b/>
          <w:bCs/>
          <w:sz w:val="24"/>
          <w:rtl/>
        </w:rPr>
        <w:tab/>
      </w:r>
      <w:r w:rsidRPr="00B53DC5">
        <w:rPr>
          <w:b/>
          <w:bCs/>
          <w:sz w:val="24"/>
          <w:rtl/>
        </w:rPr>
        <w:tab/>
      </w:r>
      <w:r w:rsidRPr="00B53DC5">
        <w:rPr>
          <w:b/>
          <w:bCs/>
          <w:sz w:val="24"/>
          <w:rtl/>
        </w:rPr>
        <w:tab/>
      </w:r>
      <w:r w:rsidRPr="00B53DC5">
        <w:rPr>
          <w:b/>
          <w:bCs/>
          <w:sz w:val="24"/>
          <w:rtl/>
        </w:rPr>
        <w:tab/>
        <w:t>נוסח לא מתוקן</w:t>
      </w:r>
    </w:p>
    <w:p w14:paraId="69CFBA8F" w14:textId="77777777" w:rsidR="00B53DC5" w:rsidRPr="00B53DC5" w:rsidRDefault="00B53DC5" w:rsidP="00B53DC5">
      <w:pPr>
        <w:bidi/>
        <w:jc w:val="both"/>
        <w:rPr>
          <w:rFonts w:cs="David" w:hint="cs"/>
          <w:b/>
          <w:bCs/>
          <w:rtl/>
        </w:rPr>
      </w:pPr>
      <w:r w:rsidRPr="00B53DC5">
        <w:rPr>
          <w:rFonts w:cs="David"/>
          <w:b/>
          <w:bCs/>
          <w:rtl/>
        </w:rPr>
        <w:t xml:space="preserve">מושב </w:t>
      </w:r>
      <w:r w:rsidRPr="00B53DC5">
        <w:rPr>
          <w:rFonts w:cs="David" w:hint="cs"/>
          <w:b/>
          <w:bCs/>
          <w:rtl/>
        </w:rPr>
        <w:t>שלישי</w:t>
      </w:r>
    </w:p>
    <w:p w14:paraId="6134F1FD" w14:textId="77777777" w:rsidR="00B53DC5" w:rsidRPr="00B53DC5" w:rsidRDefault="00B53DC5" w:rsidP="00B53DC5">
      <w:pPr>
        <w:bidi/>
        <w:jc w:val="both"/>
        <w:rPr>
          <w:rFonts w:cs="David"/>
          <w:b/>
          <w:bCs/>
          <w:rtl/>
        </w:rPr>
      </w:pPr>
    </w:p>
    <w:p w14:paraId="47346248" w14:textId="77777777" w:rsidR="00B53DC5" w:rsidRPr="00B53DC5" w:rsidRDefault="00B53DC5" w:rsidP="00B53DC5">
      <w:pPr>
        <w:bidi/>
        <w:jc w:val="both"/>
        <w:rPr>
          <w:rFonts w:cs="David"/>
          <w:b/>
          <w:bCs/>
          <w:rtl/>
        </w:rPr>
      </w:pPr>
    </w:p>
    <w:p w14:paraId="3FAB4929" w14:textId="77777777" w:rsidR="00B53DC5" w:rsidRPr="00B53DC5" w:rsidRDefault="00B53DC5" w:rsidP="00B53DC5">
      <w:pPr>
        <w:bidi/>
        <w:jc w:val="both"/>
        <w:rPr>
          <w:rFonts w:cs="David"/>
          <w:b/>
          <w:bCs/>
          <w:rtl/>
        </w:rPr>
      </w:pPr>
    </w:p>
    <w:p w14:paraId="29227E0A" w14:textId="77777777" w:rsidR="00B53DC5" w:rsidRPr="00B53DC5" w:rsidRDefault="00B53DC5" w:rsidP="00B53DC5">
      <w:pPr>
        <w:bidi/>
        <w:jc w:val="both"/>
        <w:rPr>
          <w:rFonts w:cs="David"/>
          <w:b/>
          <w:bCs/>
          <w:rtl/>
        </w:rPr>
      </w:pPr>
    </w:p>
    <w:p w14:paraId="2B4A1ECD" w14:textId="77777777" w:rsidR="00B53DC5" w:rsidRPr="00B53DC5" w:rsidRDefault="00B53DC5" w:rsidP="00B53DC5">
      <w:pPr>
        <w:bidi/>
        <w:jc w:val="center"/>
        <w:rPr>
          <w:rFonts w:cs="David" w:hint="cs"/>
          <w:b/>
          <w:bCs/>
          <w:rtl/>
        </w:rPr>
      </w:pPr>
      <w:r w:rsidRPr="00B53DC5">
        <w:rPr>
          <w:rFonts w:cs="David"/>
          <w:b/>
          <w:bCs/>
          <w:rtl/>
        </w:rPr>
        <w:t>פרוטוקול מס'</w:t>
      </w:r>
      <w:r w:rsidRPr="00B53DC5">
        <w:rPr>
          <w:rFonts w:cs="David" w:hint="cs"/>
          <w:b/>
          <w:bCs/>
          <w:rtl/>
        </w:rPr>
        <w:t xml:space="preserve"> 3</w:t>
      </w:r>
    </w:p>
    <w:p w14:paraId="558C57CB" w14:textId="77777777" w:rsidR="00B53DC5" w:rsidRPr="00B53DC5" w:rsidRDefault="00B53DC5" w:rsidP="00B53DC5">
      <w:pPr>
        <w:bidi/>
        <w:jc w:val="center"/>
        <w:rPr>
          <w:rFonts w:cs="David" w:hint="cs"/>
          <w:b/>
          <w:bCs/>
          <w:rtl/>
        </w:rPr>
      </w:pPr>
      <w:r w:rsidRPr="00B53DC5">
        <w:rPr>
          <w:rFonts w:cs="David" w:hint="cs"/>
          <w:b/>
          <w:bCs/>
          <w:rtl/>
        </w:rPr>
        <w:t>מישיבת הוועדה המשותפת לוועדת הכנסת וועדת החוקה, חוק ומשפט</w:t>
      </w:r>
    </w:p>
    <w:p w14:paraId="0410DEDE" w14:textId="77777777" w:rsidR="00B53DC5" w:rsidRPr="00B53DC5" w:rsidRDefault="00B53DC5" w:rsidP="00B53DC5">
      <w:pPr>
        <w:bidi/>
        <w:jc w:val="center"/>
        <w:rPr>
          <w:rFonts w:cs="David" w:hint="cs"/>
          <w:b/>
          <w:bCs/>
          <w:u w:val="single"/>
          <w:rtl/>
        </w:rPr>
      </w:pPr>
      <w:r w:rsidRPr="00B53DC5">
        <w:rPr>
          <w:rFonts w:cs="David" w:hint="cs"/>
          <w:b/>
          <w:bCs/>
          <w:u w:val="single"/>
          <w:rtl/>
        </w:rPr>
        <w:t xml:space="preserve">יום רביעי, ל' בשבט התשס"ח (6 בפברואר </w:t>
      </w:r>
      <w:r>
        <w:rPr>
          <w:rFonts w:cs="David" w:hint="cs"/>
          <w:b/>
          <w:bCs/>
          <w:u w:val="single"/>
          <w:rtl/>
        </w:rPr>
        <w:t>2008</w:t>
      </w:r>
      <w:r w:rsidRPr="00B53DC5">
        <w:rPr>
          <w:rFonts w:cs="David" w:hint="cs"/>
          <w:b/>
          <w:bCs/>
          <w:u w:val="single"/>
          <w:rtl/>
        </w:rPr>
        <w:t>), שעה 09:00</w:t>
      </w:r>
    </w:p>
    <w:p w14:paraId="16428F24" w14:textId="77777777" w:rsidR="00B53DC5" w:rsidRPr="00B53DC5" w:rsidRDefault="00B53DC5" w:rsidP="00B53DC5">
      <w:pPr>
        <w:bidi/>
        <w:jc w:val="both"/>
        <w:rPr>
          <w:rFonts w:cs="David"/>
          <w:b/>
          <w:bCs/>
          <w:rtl/>
        </w:rPr>
      </w:pPr>
    </w:p>
    <w:p w14:paraId="127A1D2A" w14:textId="77777777" w:rsidR="00B53DC5" w:rsidRPr="00B53DC5" w:rsidRDefault="00B53DC5" w:rsidP="00B53DC5">
      <w:pPr>
        <w:bidi/>
        <w:jc w:val="both"/>
        <w:rPr>
          <w:rFonts w:cs="David"/>
          <w:b/>
          <w:bCs/>
          <w:rtl/>
        </w:rPr>
      </w:pPr>
    </w:p>
    <w:p w14:paraId="71BD99DD" w14:textId="77777777" w:rsidR="00B53DC5" w:rsidRPr="00B53DC5" w:rsidRDefault="00B53DC5" w:rsidP="00B53DC5">
      <w:pPr>
        <w:tabs>
          <w:tab w:val="left" w:pos="1221"/>
        </w:tabs>
        <w:bidi/>
        <w:jc w:val="both"/>
        <w:rPr>
          <w:rFonts w:cs="David" w:hint="cs"/>
          <w:b/>
          <w:bCs/>
          <w:u w:val="single"/>
          <w:rtl/>
        </w:rPr>
      </w:pPr>
    </w:p>
    <w:p w14:paraId="11C4A9AD" w14:textId="77777777" w:rsidR="00B53DC5" w:rsidRPr="00B53DC5" w:rsidRDefault="00B53DC5" w:rsidP="00B53DC5">
      <w:pPr>
        <w:tabs>
          <w:tab w:val="left" w:pos="1221"/>
        </w:tabs>
        <w:bidi/>
        <w:ind w:left="1221" w:hanging="1221"/>
        <w:jc w:val="both"/>
        <w:rPr>
          <w:rFonts w:cs="David" w:hint="cs"/>
          <w:b/>
          <w:bCs/>
          <w:rtl/>
        </w:rPr>
      </w:pPr>
      <w:r w:rsidRPr="00B53DC5">
        <w:rPr>
          <w:rFonts w:cs="David"/>
          <w:b/>
          <w:bCs/>
          <w:u w:val="single"/>
          <w:rtl/>
        </w:rPr>
        <w:t>סדר היום</w:t>
      </w:r>
      <w:r w:rsidRPr="00B53DC5">
        <w:rPr>
          <w:rFonts w:cs="David"/>
          <w:rtl/>
        </w:rPr>
        <w:t>:</w:t>
      </w:r>
      <w:r w:rsidRPr="00B53DC5">
        <w:rPr>
          <w:rFonts w:cs="David" w:hint="cs"/>
          <w:rtl/>
        </w:rPr>
        <w:tab/>
        <w:t xml:space="preserve">הצעת חוק סדרי השלטון והמשפט (ביטול החלת המשפט, השיפוט והמינהל) (תיקון </w:t>
      </w:r>
      <w:r w:rsidRPr="00B53DC5">
        <w:rPr>
          <w:rFonts w:cs="David"/>
          <w:rtl/>
        </w:rPr>
        <w:t>–</w:t>
      </w:r>
      <w:r w:rsidRPr="00B53DC5">
        <w:rPr>
          <w:rFonts w:cs="David" w:hint="cs"/>
          <w:rtl/>
        </w:rPr>
        <w:t xml:space="preserve"> התקנת תקנות), התשס"ז-2007 (פ/2215), של חבר הכנסת יצחקי וקבוצת חברי כנסת</w:t>
      </w:r>
    </w:p>
    <w:p w14:paraId="40AE0506" w14:textId="77777777" w:rsidR="00B53DC5" w:rsidRPr="00B53DC5" w:rsidRDefault="00B53DC5" w:rsidP="00B53DC5">
      <w:pPr>
        <w:bidi/>
        <w:jc w:val="both"/>
        <w:rPr>
          <w:rFonts w:cs="David" w:hint="cs"/>
          <w:b/>
          <w:bCs/>
          <w:rtl/>
        </w:rPr>
      </w:pPr>
    </w:p>
    <w:p w14:paraId="6F039357" w14:textId="77777777" w:rsidR="00B53DC5" w:rsidRPr="00B53DC5" w:rsidRDefault="00B53DC5" w:rsidP="00B53DC5">
      <w:pPr>
        <w:bidi/>
        <w:jc w:val="both"/>
        <w:rPr>
          <w:rFonts w:cs="David" w:hint="cs"/>
          <w:rtl/>
        </w:rPr>
      </w:pPr>
    </w:p>
    <w:p w14:paraId="77385A7A" w14:textId="77777777" w:rsidR="00B53DC5" w:rsidRPr="00B53DC5" w:rsidRDefault="00B53DC5" w:rsidP="00B53DC5">
      <w:pPr>
        <w:bidi/>
        <w:jc w:val="both"/>
        <w:rPr>
          <w:rFonts w:cs="David"/>
          <w:rtl/>
        </w:rPr>
      </w:pPr>
    </w:p>
    <w:p w14:paraId="47F3ED7C" w14:textId="77777777" w:rsidR="00B53DC5" w:rsidRPr="00B53DC5" w:rsidRDefault="00B53DC5" w:rsidP="00B53DC5">
      <w:pPr>
        <w:bidi/>
        <w:jc w:val="both"/>
        <w:rPr>
          <w:rFonts w:cs="David"/>
          <w:b/>
          <w:bCs/>
          <w:u w:val="single"/>
          <w:rtl/>
        </w:rPr>
      </w:pPr>
      <w:r w:rsidRPr="00B53DC5">
        <w:rPr>
          <w:rFonts w:cs="David"/>
          <w:b/>
          <w:bCs/>
          <w:u w:val="single"/>
          <w:rtl/>
        </w:rPr>
        <w:t>נכחו</w:t>
      </w:r>
      <w:r w:rsidRPr="00B53DC5">
        <w:rPr>
          <w:rFonts w:cs="David"/>
          <w:rtl/>
        </w:rPr>
        <w:t>:</w:t>
      </w:r>
    </w:p>
    <w:p w14:paraId="73EA8EED" w14:textId="77777777" w:rsidR="00B53DC5" w:rsidRPr="00B53DC5" w:rsidRDefault="00B53DC5" w:rsidP="00B53DC5">
      <w:pPr>
        <w:bidi/>
        <w:jc w:val="both"/>
        <w:rPr>
          <w:rFonts w:cs="David"/>
          <w:rtl/>
        </w:rPr>
      </w:pPr>
    </w:p>
    <w:p w14:paraId="087A14FC" w14:textId="77777777" w:rsidR="00B53DC5" w:rsidRPr="00B53DC5" w:rsidRDefault="00B53DC5" w:rsidP="00B53DC5">
      <w:pPr>
        <w:tabs>
          <w:tab w:val="left" w:pos="1788"/>
        </w:tabs>
        <w:bidi/>
        <w:jc w:val="both"/>
        <w:rPr>
          <w:rFonts w:cs="David"/>
          <w:rtl/>
        </w:rPr>
      </w:pPr>
      <w:r w:rsidRPr="00B53DC5">
        <w:rPr>
          <w:rFonts w:cs="David"/>
          <w:b/>
          <w:bCs/>
          <w:u w:val="single"/>
          <w:rtl/>
        </w:rPr>
        <w:t>חברי הוועדה</w:t>
      </w:r>
      <w:r w:rsidRPr="00B53DC5">
        <w:rPr>
          <w:rFonts w:cs="David"/>
          <w:rtl/>
        </w:rPr>
        <w:t>:</w:t>
      </w:r>
    </w:p>
    <w:p w14:paraId="4E83B6D3" w14:textId="77777777" w:rsidR="00B53DC5" w:rsidRPr="00B53DC5" w:rsidRDefault="00B53DC5" w:rsidP="00B53DC5">
      <w:pPr>
        <w:bidi/>
        <w:jc w:val="both"/>
        <w:rPr>
          <w:rFonts w:cs="David" w:hint="cs"/>
          <w:rtl/>
        </w:rPr>
      </w:pPr>
      <w:r w:rsidRPr="00B53DC5">
        <w:rPr>
          <w:rFonts w:cs="David" w:hint="cs"/>
          <w:rtl/>
        </w:rPr>
        <w:t>דוד טל  -  היו"ר</w:t>
      </w:r>
    </w:p>
    <w:p w14:paraId="2E09AE18" w14:textId="77777777" w:rsidR="00B53DC5" w:rsidRPr="00B53DC5" w:rsidRDefault="00B53DC5" w:rsidP="00B53DC5">
      <w:pPr>
        <w:bidi/>
        <w:jc w:val="both"/>
        <w:rPr>
          <w:rFonts w:cs="David" w:hint="cs"/>
          <w:rtl/>
        </w:rPr>
      </w:pPr>
      <w:r w:rsidRPr="00B53DC5">
        <w:rPr>
          <w:rFonts w:cs="David" w:hint="cs"/>
          <w:rtl/>
        </w:rPr>
        <w:t>קולט אביטל</w:t>
      </w:r>
    </w:p>
    <w:p w14:paraId="4468A8B5" w14:textId="77777777" w:rsidR="00B53DC5" w:rsidRPr="00B53DC5" w:rsidRDefault="00B53DC5" w:rsidP="00B53DC5">
      <w:pPr>
        <w:bidi/>
        <w:jc w:val="both"/>
        <w:rPr>
          <w:rFonts w:cs="David" w:hint="cs"/>
          <w:rtl/>
        </w:rPr>
      </w:pPr>
      <w:r w:rsidRPr="00B53DC5">
        <w:rPr>
          <w:rFonts w:cs="David" w:hint="cs"/>
          <w:rtl/>
        </w:rPr>
        <w:t>מנחם בן-ששון</w:t>
      </w:r>
    </w:p>
    <w:p w14:paraId="7E1D075C" w14:textId="77777777" w:rsidR="00B53DC5" w:rsidRPr="00B53DC5" w:rsidRDefault="00B53DC5" w:rsidP="00B53DC5">
      <w:pPr>
        <w:bidi/>
        <w:jc w:val="both"/>
        <w:rPr>
          <w:rFonts w:cs="David" w:hint="cs"/>
          <w:rtl/>
        </w:rPr>
      </w:pPr>
      <w:r w:rsidRPr="00B53DC5">
        <w:rPr>
          <w:rFonts w:cs="David" w:hint="cs"/>
          <w:rtl/>
        </w:rPr>
        <w:t>זהבה גלאון</w:t>
      </w:r>
    </w:p>
    <w:p w14:paraId="3AB04BEF" w14:textId="77777777" w:rsidR="00B53DC5" w:rsidRPr="00B53DC5" w:rsidRDefault="00B53DC5" w:rsidP="00B53DC5">
      <w:pPr>
        <w:bidi/>
        <w:jc w:val="both"/>
        <w:rPr>
          <w:rFonts w:cs="David" w:hint="cs"/>
          <w:rtl/>
        </w:rPr>
      </w:pPr>
      <w:r w:rsidRPr="00B53DC5">
        <w:rPr>
          <w:rFonts w:cs="David" w:hint="cs"/>
          <w:rtl/>
        </w:rPr>
        <w:t>אסתרינה טרטמן</w:t>
      </w:r>
    </w:p>
    <w:p w14:paraId="185DDEE0" w14:textId="77777777" w:rsidR="00B53DC5" w:rsidRPr="00B53DC5" w:rsidRDefault="00B53DC5" w:rsidP="00B53DC5">
      <w:pPr>
        <w:bidi/>
        <w:jc w:val="both"/>
        <w:rPr>
          <w:rFonts w:cs="David" w:hint="cs"/>
          <w:rtl/>
        </w:rPr>
      </w:pPr>
      <w:r w:rsidRPr="00B53DC5">
        <w:rPr>
          <w:rFonts w:cs="David" w:hint="cs"/>
          <w:rtl/>
        </w:rPr>
        <w:t>אביגדור יצחקי</w:t>
      </w:r>
    </w:p>
    <w:p w14:paraId="643C030D" w14:textId="77777777" w:rsidR="00B53DC5" w:rsidRPr="00B53DC5" w:rsidRDefault="00B53DC5" w:rsidP="00B53DC5">
      <w:pPr>
        <w:bidi/>
        <w:jc w:val="both"/>
        <w:rPr>
          <w:rFonts w:cs="David" w:hint="cs"/>
          <w:rtl/>
        </w:rPr>
      </w:pPr>
      <w:r w:rsidRPr="00B53DC5">
        <w:rPr>
          <w:rFonts w:cs="David" w:hint="cs"/>
          <w:rtl/>
        </w:rPr>
        <w:t>יצחק לוי</w:t>
      </w:r>
    </w:p>
    <w:p w14:paraId="6D4DF518" w14:textId="77777777" w:rsidR="00B53DC5" w:rsidRPr="00B53DC5" w:rsidRDefault="00B53DC5" w:rsidP="00B53DC5">
      <w:pPr>
        <w:bidi/>
        <w:jc w:val="both"/>
        <w:rPr>
          <w:rFonts w:cs="David" w:hint="cs"/>
          <w:rtl/>
        </w:rPr>
      </w:pPr>
      <w:r w:rsidRPr="00B53DC5">
        <w:rPr>
          <w:rFonts w:cs="David" w:hint="cs"/>
          <w:rtl/>
        </w:rPr>
        <w:t>מאיר פרוש</w:t>
      </w:r>
    </w:p>
    <w:p w14:paraId="62C07EB8" w14:textId="77777777" w:rsidR="00B53DC5" w:rsidRPr="00B53DC5" w:rsidRDefault="00B53DC5" w:rsidP="00B53DC5">
      <w:pPr>
        <w:bidi/>
        <w:jc w:val="both"/>
        <w:rPr>
          <w:rFonts w:cs="David"/>
          <w:rtl/>
        </w:rPr>
      </w:pPr>
    </w:p>
    <w:p w14:paraId="0DCA535B" w14:textId="77777777" w:rsidR="00B53DC5" w:rsidRPr="00B53DC5" w:rsidRDefault="00B53DC5" w:rsidP="00B53DC5">
      <w:pPr>
        <w:tabs>
          <w:tab w:val="left" w:pos="1788"/>
          <w:tab w:val="left" w:pos="3631"/>
        </w:tabs>
        <w:bidi/>
        <w:jc w:val="both"/>
        <w:rPr>
          <w:rFonts w:cs="David" w:hint="cs"/>
          <w:rtl/>
        </w:rPr>
      </w:pPr>
      <w:r w:rsidRPr="00B53DC5">
        <w:rPr>
          <w:rFonts w:cs="David"/>
          <w:b/>
          <w:bCs/>
          <w:u w:val="single"/>
          <w:rtl/>
        </w:rPr>
        <w:t>מוזמנים</w:t>
      </w:r>
      <w:r w:rsidRPr="00B53DC5">
        <w:rPr>
          <w:rFonts w:cs="David"/>
          <w:rtl/>
        </w:rPr>
        <w:t>:</w:t>
      </w:r>
    </w:p>
    <w:p w14:paraId="25EC7CDD" w14:textId="77777777" w:rsidR="00B53DC5" w:rsidRPr="00B53DC5" w:rsidRDefault="00B53DC5" w:rsidP="00B53DC5">
      <w:pPr>
        <w:tabs>
          <w:tab w:val="left" w:pos="1788"/>
          <w:tab w:val="left" w:pos="3631"/>
        </w:tabs>
        <w:bidi/>
        <w:jc w:val="both"/>
        <w:rPr>
          <w:rFonts w:cs="David" w:hint="cs"/>
          <w:rtl/>
        </w:rPr>
      </w:pPr>
      <w:r w:rsidRPr="00B53DC5">
        <w:rPr>
          <w:rFonts w:cs="David" w:hint="cs"/>
          <w:rtl/>
        </w:rPr>
        <w:t>חה"כ משה שרוני</w:t>
      </w:r>
    </w:p>
    <w:p w14:paraId="7C7EE39A" w14:textId="77777777" w:rsidR="00B53DC5" w:rsidRPr="00B53DC5" w:rsidRDefault="00B53DC5" w:rsidP="00B53DC5">
      <w:pPr>
        <w:bidi/>
        <w:jc w:val="both"/>
        <w:rPr>
          <w:rFonts w:cs="David" w:hint="cs"/>
          <w:rtl/>
        </w:rPr>
      </w:pPr>
      <w:r w:rsidRPr="00B53DC5">
        <w:rPr>
          <w:rFonts w:cs="David" w:hint="cs"/>
          <w:rtl/>
        </w:rPr>
        <w:t>פרופסור ברכיהו ליפשיץ</w:t>
      </w:r>
    </w:p>
    <w:p w14:paraId="2AEE896D" w14:textId="77777777" w:rsidR="00B53DC5" w:rsidRPr="00B53DC5" w:rsidRDefault="00B53DC5" w:rsidP="00B53DC5">
      <w:pPr>
        <w:bidi/>
        <w:jc w:val="both"/>
        <w:rPr>
          <w:rFonts w:cs="David"/>
          <w:rtl/>
        </w:rPr>
      </w:pPr>
    </w:p>
    <w:p w14:paraId="1C1AE574" w14:textId="77777777" w:rsidR="00B53DC5" w:rsidRPr="00B53DC5" w:rsidRDefault="00B53DC5" w:rsidP="00B53DC5">
      <w:pPr>
        <w:bidi/>
        <w:jc w:val="both"/>
        <w:rPr>
          <w:rFonts w:cs="David"/>
          <w:rtl/>
        </w:rPr>
      </w:pPr>
    </w:p>
    <w:p w14:paraId="4EE15839" w14:textId="77777777" w:rsidR="00B53DC5" w:rsidRPr="00B53DC5" w:rsidRDefault="00B53DC5" w:rsidP="00B53DC5">
      <w:pPr>
        <w:tabs>
          <w:tab w:val="left" w:pos="1930"/>
        </w:tabs>
        <w:bidi/>
        <w:jc w:val="both"/>
        <w:rPr>
          <w:rFonts w:cs="David" w:hint="cs"/>
          <w:rtl/>
        </w:rPr>
      </w:pPr>
      <w:r w:rsidRPr="00B53DC5">
        <w:rPr>
          <w:rFonts w:cs="David"/>
          <w:b/>
          <w:bCs/>
          <w:u w:val="single"/>
          <w:rtl/>
        </w:rPr>
        <w:t>י</w:t>
      </w:r>
      <w:r w:rsidRPr="00B53DC5">
        <w:rPr>
          <w:rFonts w:cs="David" w:hint="cs"/>
          <w:b/>
          <w:bCs/>
          <w:u w:val="single"/>
          <w:rtl/>
        </w:rPr>
        <w:t>יעוץ משפטי</w:t>
      </w:r>
      <w:r w:rsidRPr="00B53DC5">
        <w:rPr>
          <w:rFonts w:cs="David"/>
          <w:rtl/>
        </w:rPr>
        <w:t>:</w:t>
      </w:r>
      <w:r w:rsidRPr="00B53DC5">
        <w:rPr>
          <w:rFonts w:cs="David" w:hint="cs"/>
          <w:rtl/>
        </w:rPr>
        <w:tab/>
      </w:r>
    </w:p>
    <w:p w14:paraId="36026EAE" w14:textId="77777777" w:rsidR="00B53DC5" w:rsidRPr="00B53DC5" w:rsidRDefault="00B53DC5" w:rsidP="00B53DC5">
      <w:pPr>
        <w:bidi/>
        <w:jc w:val="both"/>
        <w:rPr>
          <w:rFonts w:cs="David" w:hint="cs"/>
          <w:rtl/>
        </w:rPr>
      </w:pPr>
      <w:r w:rsidRPr="00B53DC5">
        <w:rPr>
          <w:rFonts w:cs="David" w:hint="cs"/>
          <w:rtl/>
        </w:rPr>
        <w:t>עו"ד ארבל אסטרחן</w:t>
      </w:r>
    </w:p>
    <w:p w14:paraId="165CD93D" w14:textId="77777777" w:rsidR="00B53DC5" w:rsidRPr="00B53DC5" w:rsidRDefault="00B53DC5" w:rsidP="00B53DC5">
      <w:pPr>
        <w:bidi/>
        <w:jc w:val="both"/>
        <w:rPr>
          <w:rFonts w:cs="David" w:hint="cs"/>
          <w:rtl/>
        </w:rPr>
      </w:pPr>
      <w:r w:rsidRPr="00B53DC5">
        <w:rPr>
          <w:rFonts w:cs="David" w:hint="cs"/>
          <w:rtl/>
        </w:rPr>
        <w:t>עו"ד איל זנדברג</w:t>
      </w:r>
    </w:p>
    <w:p w14:paraId="0306AC57" w14:textId="77777777" w:rsidR="00B53DC5" w:rsidRPr="00B53DC5" w:rsidRDefault="00B53DC5" w:rsidP="00B53DC5">
      <w:pPr>
        <w:bidi/>
        <w:jc w:val="both"/>
        <w:rPr>
          <w:rFonts w:cs="David" w:hint="cs"/>
          <w:rtl/>
        </w:rPr>
      </w:pPr>
      <w:r w:rsidRPr="00B53DC5">
        <w:rPr>
          <w:rFonts w:cs="David" w:hint="cs"/>
          <w:rtl/>
        </w:rPr>
        <w:t xml:space="preserve">מתמחה </w:t>
      </w:r>
      <w:r w:rsidRPr="00B53DC5">
        <w:rPr>
          <w:rFonts w:cs="David"/>
          <w:rtl/>
        </w:rPr>
        <w:t>–</w:t>
      </w:r>
      <w:r w:rsidRPr="00B53DC5">
        <w:rPr>
          <w:rFonts w:cs="David" w:hint="cs"/>
          <w:rtl/>
        </w:rPr>
        <w:t xml:space="preserve"> דין ליבנה</w:t>
      </w:r>
    </w:p>
    <w:p w14:paraId="320E3B68" w14:textId="77777777" w:rsidR="00B53DC5" w:rsidRPr="00B53DC5" w:rsidRDefault="00B53DC5" w:rsidP="00B53DC5">
      <w:pPr>
        <w:bidi/>
        <w:jc w:val="both"/>
        <w:rPr>
          <w:rFonts w:cs="David" w:hint="cs"/>
          <w:rtl/>
        </w:rPr>
      </w:pPr>
    </w:p>
    <w:p w14:paraId="6709C84B" w14:textId="77777777" w:rsidR="00B53DC5" w:rsidRPr="00B53DC5" w:rsidRDefault="00B53DC5" w:rsidP="00B53DC5">
      <w:pPr>
        <w:tabs>
          <w:tab w:val="left" w:pos="1930"/>
        </w:tabs>
        <w:bidi/>
        <w:jc w:val="both"/>
        <w:rPr>
          <w:rFonts w:cs="David" w:hint="cs"/>
          <w:b/>
          <w:bCs/>
          <w:rtl/>
        </w:rPr>
      </w:pPr>
      <w:r w:rsidRPr="00B53DC5">
        <w:rPr>
          <w:rFonts w:cs="David"/>
          <w:b/>
          <w:bCs/>
          <w:u w:val="single"/>
          <w:rtl/>
        </w:rPr>
        <w:t>מנהלת הוועדה</w:t>
      </w:r>
      <w:r w:rsidRPr="00B53DC5">
        <w:rPr>
          <w:rFonts w:cs="David"/>
          <w:rtl/>
        </w:rPr>
        <w:t>:</w:t>
      </w:r>
    </w:p>
    <w:p w14:paraId="7D55C8F9" w14:textId="77777777" w:rsidR="00B53DC5" w:rsidRPr="00B53DC5" w:rsidRDefault="00B53DC5" w:rsidP="00B53DC5">
      <w:pPr>
        <w:bidi/>
        <w:jc w:val="both"/>
        <w:rPr>
          <w:rFonts w:cs="David" w:hint="cs"/>
          <w:rtl/>
        </w:rPr>
      </w:pPr>
      <w:r w:rsidRPr="00B53DC5">
        <w:rPr>
          <w:rFonts w:cs="David" w:hint="cs"/>
          <w:rtl/>
        </w:rPr>
        <w:t>אתי בן-יוסף</w:t>
      </w:r>
    </w:p>
    <w:p w14:paraId="5F0BEF97" w14:textId="77777777" w:rsidR="00B53DC5" w:rsidRPr="00B53DC5" w:rsidRDefault="00B53DC5" w:rsidP="00B53DC5">
      <w:pPr>
        <w:bidi/>
        <w:jc w:val="both"/>
        <w:rPr>
          <w:rFonts w:cs="David" w:hint="cs"/>
          <w:rtl/>
        </w:rPr>
      </w:pPr>
    </w:p>
    <w:p w14:paraId="67F36CDD" w14:textId="77777777" w:rsidR="00B53DC5" w:rsidRPr="00B53DC5" w:rsidRDefault="00B53DC5" w:rsidP="00B53DC5">
      <w:pPr>
        <w:tabs>
          <w:tab w:val="left" w:pos="1930"/>
        </w:tabs>
        <w:bidi/>
        <w:jc w:val="both"/>
        <w:rPr>
          <w:rFonts w:cs="David" w:hint="cs"/>
          <w:rtl/>
        </w:rPr>
      </w:pPr>
      <w:r w:rsidRPr="00B53DC5">
        <w:rPr>
          <w:rFonts w:cs="David" w:hint="cs"/>
          <w:b/>
          <w:bCs/>
          <w:u w:val="single"/>
          <w:rtl/>
        </w:rPr>
        <w:t>קצרנית פרלמנטרית</w:t>
      </w:r>
      <w:r w:rsidRPr="00B53DC5">
        <w:rPr>
          <w:rFonts w:cs="David"/>
          <w:rtl/>
        </w:rPr>
        <w:t>:</w:t>
      </w:r>
      <w:r w:rsidRPr="00B53DC5">
        <w:rPr>
          <w:rFonts w:cs="David" w:hint="cs"/>
          <w:rtl/>
        </w:rPr>
        <w:tab/>
      </w:r>
    </w:p>
    <w:p w14:paraId="00A4418A" w14:textId="77777777" w:rsidR="00B53DC5" w:rsidRPr="00B53DC5" w:rsidRDefault="00B53DC5" w:rsidP="00B53DC5">
      <w:pPr>
        <w:bidi/>
        <w:jc w:val="both"/>
        <w:rPr>
          <w:rFonts w:cs="David" w:hint="cs"/>
          <w:rtl/>
        </w:rPr>
      </w:pPr>
      <w:r w:rsidRPr="00B53DC5">
        <w:rPr>
          <w:rFonts w:cs="David" w:hint="cs"/>
          <w:rtl/>
        </w:rPr>
        <w:t>אסתר מימון</w:t>
      </w:r>
    </w:p>
    <w:p w14:paraId="38730A26" w14:textId="77777777" w:rsidR="00B53DC5" w:rsidRPr="00B53DC5" w:rsidRDefault="00B53DC5" w:rsidP="00B53DC5">
      <w:pPr>
        <w:pStyle w:val="Heading5"/>
        <w:rPr>
          <w:rFonts w:hint="cs"/>
          <w:sz w:val="24"/>
          <w:rtl/>
        </w:rPr>
      </w:pPr>
    </w:p>
    <w:p w14:paraId="3059246E" w14:textId="77777777" w:rsidR="00B53DC5" w:rsidRPr="00B53DC5" w:rsidRDefault="00B53DC5" w:rsidP="00B53DC5">
      <w:pPr>
        <w:pStyle w:val="Heading5"/>
        <w:rPr>
          <w:sz w:val="24"/>
          <w:rtl/>
        </w:rPr>
      </w:pPr>
      <w:r w:rsidRPr="00B53DC5">
        <w:rPr>
          <w:sz w:val="24"/>
          <w:rtl/>
        </w:rPr>
        <w:t xml:space="preserve"> </w:t>
      </w:r>
    </w:p>
    <w:p w14:paraId="66D75FFB" w14:textId="77777777" w:rsidR="00B53DC5" w:rsidRPr="00B53DC5" w:rsidRDefault="00B53DC5" w:rsidP="00B53DC5">
      <w:pPr>
        <w:bidi/>
        <w:jc w:val="both"/>
        <w:rPr>
          <w:rFonts w:cs="David" w:hint="cs"/>
          <w:rtl/>
        </w:rPr>
      </w:pPr>
    </w:p>
    <w:p w14:paraId="6F8A2015" w14:textId="77777777" w:rsidR="00B53DC5" w:rsidRDefault="00B53DC5" w:rsidP="00B53DC5">
      <w:pPr>
        <w:tabs>
          <w:tab w:val="left" w:pos="1221"/>
        </w:tabs>
        <w:bidi/>
        <w:ind w:left="1221" w:hanging="1221"/>
        <w:jc w:val="center"/>
        <w:rPr>
          <w:rFonts w:cs="David" w:hint="cs"/>
          <w:b/>
          <w:bCs/>
          <w:rtl/>
        </w:rPr>
      </w:pPr>
      <w:r w:rsidRPr="00B53DC5">
        <w:rPr>
          <w:rFonts w:cs="David"/>
          <w:rtl/>
        </w:rPr>
        <w:br w:type="page"/>
      </w:r>
    </w:p>
    <w:p w14:paraId="20FDC828" w14:textId="77777777" w:rsidR="00B53DC5" w:rsidRDefault="00B53DC5" w:rsidP="00B53DC5">
      <w:pPr>
        <w:tabs>
          <w:tab w:val="left" w:pos="1221"/>
        </w:tabs>
        <w:bidi/>
        <w:ind w:left="1221" w:hanging="1221"/>
        <w:jc w:val="center"/>
        <w:rPr>
          <w:rFonts w:cs="David" w:hint="cs"/>
          <w:b/>
          <w:bCs/>
          <w:rtl/>
        </w:rPr>
      </w:pPr>
    </w:p>
    <w:p w14:paraId="42F46A31" w14:textId="77777777" w:rsidR="00B53DC5" w:rsidRPr="00B53DC5" w:rsidRDefault="00B53DC5" w:rsidP="00B53DC5">
      <w:pPr>
        <w:tabs>
          <w:tab w:val="left" w:pos="1221"/>
        </w:tabs>
        <w:bidi/>
        <w:ind w:left="1221" w:hanging="1221"/>
        <w:jc w:val="center"/>
        <w:rPr>
          <w:rFonts w:cs="David" w:hint="cs"/>
          <w:b/>
          <w:bCs/>
          <w:rtl/>
        </w:rPr>
      </w:pPr>
      <w:r w:rsidRPr="00B53DC5">
        <w:rPr>
          <w:rFonts w:cs="David" w:hint="cs"/>
          <w:b/>
          <w:bCs/>
          <w:rtl/>
        </w:rPr>
        <w:t>הצעת חוק סדרי השלטון והמשפט (ביטול החלת המשפט, השיפוט והמינהל)</w:t>
      </w:r>
    </w:p>
    <w:p w14:paraId="359AB477" w14:textId="77777777" w:rsidR="00B53DC5" w:rsidRPr="00B53DC5" w:rsidRDefault="00B53DC5" w:rsidP="00B53DC5">
      <w:pPr>
        <w:tabs>
          <w:tab w:val="left" w:pos="1221"/>
        </w:tabs>
        <w:bidi/>
        <w:ind w:left="1221" w:hanging="1221"/>
        <w:jc w:val="center"/>
        <w:rPr>
          <w:rFonts w:cs="David" w:hint="cs"/>
          <w:b/>
          <w:bCs/>
          <w:u w:val="single"/>
          <w:rtl/>
        </w:rPr>
      </w:pPr>
      <w:r w:rsidRPr="00B53DC5">
        <w:rPr>
          <w:rFonts w:cs="David" w:hint="cs"/>
          <w:b/>
          <w:bCs/>
          <w:u w:val="single"/>
          <w:rtl/>
        </w:rPr>
        <w:t xml:space="preserve">(תיקון </w:t>
      </w:r>
      <w:r w:rsidRPr="00B53DC5">
        <w:rPr>
          <w:rFonts w:cs="David"/>
          <w:b/>
          <w:bCs/>
          <w:u w:val="single"/>
          <w:rtl/>
        </w:rPr>
        <w:t>–</w:t>
      </w:r>
      <w:r w:rsidRPr="00B53DC5">
        <w:rPr>
          <w:rFonts w:cs="David" w:hint="cs"/>
          <w:b/>
          <w:bCs/>
          <w:u w:val="single"/>
          <w:rtl/>
        </w:rPr>
        <w:t xml:space="preserve"> התקנת תקנות), התשס"ז-2007 (פ/2215), של חבר הכנסת יצחקי וקבוצת חברי כנסת</w:t>
      </w:r>
    </w:p>
    <w:p w14:paraId="0B0A0AD5" w14:textId="77777777" w:rsidR="00B53DC5" w:rsidRDefault="00B53DC5" w:rsidP="00B53DC5">
      <w:pPr>
        <w:bidi/>
        <w:jc w:val="both"/>
        <w:rPr>
          <w:rFonts w:cs="David" w:hint="cs"/>
          <w:b/>
          <w:bCs/>
          <w:rtl/>
        </w:rPr>
      </w:pPr>
    </w:p>
    <w:p w14:paraId="1B4E3970" w14:textId="77777777" w:rsidR="00B53DC5" w:rsidRPr="00B53DC5" w:rsidRDefault="00B53DC5" w:rsidP="00B53DC5">
      <w:pPr>
        <w:bidi/>
        <w:jc w:val="both"/>
        <w:rPr>
          <w:rFonts w:cs="David" w:hint="cs"/>
          <w:b/>
          <w:bCs/>
          <w:rtl/>
        </w:rPr>
      </w:pPr>
    </w:p>
    <w:p w14:paraId="22FE5009" w14:textId="77777777" w:rsidR="00B53DC5" w:rsidRPr="00B53DC5" w:rsidRDefault="00B53DC5" w:rsidP="00B53DC5">
      <w:pPr>
        <w:bidi/>
        <w:jc w:val="both"/>
        <w:rPr>
          <w:rFonts w:cs="David" w:hint="cs"/>
          <w:rtl/>
        </w:rPr>
      </w:pPr>
      <w:r w:rsidRPr="00B53DC5">
        <w:rPr>
          <w:rFonts w:cs="David" w:hint="cs"/>
          <w:u w:val="single"/>
          <w:rtl/>
        </w:rPr>
        <w:t>היו"ר דוד טל:</w:t>
      </w:r>
    </w:p>
    <w:p w14:paraId="115134A7" w14:textId="77777777" w:rsidR="00B53DC5" w:rsidRPr="00B53DC5" w:rsidRDefault="00B53DC5" w:rsidP="00B53DC5">
      <w:pPr>
        <w:bidi/>
        <w:jc w:val="both"/>
        <w:rPr>
          <w:rFonts w:cs="David" w:hint="cs"/>
          <w:rtl/>
        </w:rPr>
      </w:pPr>
    </w:p>
    <w:p w14:paraId="735D93CD" w14:textId="77777777" w:rsidR="00B53DC5" w:rsidRPr="00B53DC5" w:rsidRDefault="00B53DC5" w:rsidP="00B53DC5">
      <w:pPr>
        <w:bidi/>
        <w:jc w:val="both"/>
        <w:rPr>
          <w:rFonts w:cs="David" w:hint="cs"/>
          <w:rtl/>
        </w:rPr>
      </w:pPr>
      <w:r w:rsidRPr="00B53DC5">
        <w:rPr>
          <w:rFonts w:cs="David" w:hint="cs"/>
          <w:rtl/>
        </w:rPr>
        <w:tab/>
        <w:t>בוקר טוב. אני מתכבד לפתוח את ישיבת הוועדה המשותפת לוועדת הכנסת וועדת החוקה, חוק ומשפט בנושא "חוק רמת הגולן", לצורך העניין. אני רוצה לסכם פחות או יותר את פני הדברים עד לרגע זה, ולומר היכן אני רואה את הבעיות. אני אנסה למצוא איזה פתרון, בין אם נחליט שאנחנו רוצים ללכת על הצעת חוק רגילה למשאל עם ובין אם נאמר שנכון, ראוי ורצוי משאל עם לחוקק בחוק-יסוד. נשמעו כאן דעות של פרופסורים שונים, ביניהם פרופסור סוזי נבות ופרופסור אריאל בנדור, שמחייבים את משאל העם בחוק-יסוד. לעומת זאת, היו פרופסורים אחרים שאמרו שאפשר לחוקק גם בחוק רגיל, אני מתכוון לפרופסור שטרית, פרופסור מעוז- - -</w:t>
      </w:r>
    </w:p>
    <w:p w14:paraId="67FC14F5" w14:textId="77777777" w:rsidR="00B53DC5" w:rsidRPr="00B53DC5" w:rsidRDefault="00B53DC5" w:rsidP="00B53DC5">
      <w:pPr>
        <w:bidi/>
        <w:jc w:val="both"/>
        <w:rPr>
          <w:rFonts w:cs="David" w:hint="cs"/>
          <w:rtl/>
        </w:rPr>
      </w:pPr>
    </w:p>
    <w:p w14:paraId="4CBCF403" w14:textId="77777777" w:rsidR="00B53DC5" w:rsidRPr="00B53DC5" w:rsidRDefault="00B53DC5" w:rsidP="00B53DC5">
      <w:pPr>
        <w:bidi/>
        <w:jc w:val="both"/>
        <w:rPr>
          <w:rFonts w:cs="David" w:hint="cs"/>
          <w:rtl/>
        </w:rPr>
      </w:pPr>
      <w:r w:rsidRPr="00B53DC5">
        <w:rPr>
          <w:rFonts w:cs="David" w:hint="cs"/>
          <w:u w:val="single"/>
          <w:rtl/>
        </w:rPr>
        <w:t>אביגדור יצחקי:</w:t>
      </w:r>
    </w:p>
    <w:p w14:paraId="07E9FE58" w14:textId="77777777" w:rsidR="00B53DC5" w:rsidRPr="00B53DC5" w:rsidRDefault="00B53DC5" w:rsidP="00B53DC5">
      <w:pPr>
        <w:bidi/>
        <w:jc w:val="both"/>
        <w:rPr>
          <w:rFonts w:cs="David" w:hint="cs"/>
          <w:rtl/>
        </w:rPr>
      </w:pPr>
    </w:p>
    <w:p w14:paraId="36CF34FC" w14:textId="77777777" w:rsidR="00B53DC5" w:rsidRPr="00B53DC5" w:rsidRDefault="00B53DC5" w:rsidP="00B53DC5">
      <w:pPr>
        <w:bidi/>
        <w:jc w:val="both"/>
        <w:rPr>
          <w:rFonts w:cs="David" w:hint="cs"/>
          <w:rtl/>
        </w:rPr>
      </w:pPr>
      <w:r w:rsidRPr="00B53DC5">
        <w:rPr>
          <w:rFonts w:cs="David" w:hint="cs"/>
          <w:rtl/>
        </w:rPr>
        <w:tab/>
        <w:t xml:space="preserve"> פרופסור עמנואל גרוס.</w:t>
      </w:r>
    </w:p>
    <w:p w14:paraId="4630782B" w14:textId="77777777" w:rsidR="00B53DC5" w:rsidRPr="00B53DC5" w:rsidRDefault="00B53DC5" w:rsidP="00B53DC5">
      <w:pPr>
        <w:bidi/>
        <w:jc w:val="both"/>
        <w:rPr>
          <w:rFonts w:cs="David" w:hint="cs"/>
          <w:rtl/>
        </w:rPr>
      </w:pPr>
    </w:p>
    <w:p w14:paraId="4C7EF48B" w14:textId="77777777" w:rsidR="00B53DC5" w:rsidRPr="00B53DC5" w:rsidRDefault="00B53DC5" w:rsidP="00B53DC5">
      <w:pPr>
        <w:bidi/>
        <w:jc w:val="both"/>
        <w:rPr>
          <w:rFonts w:cs="David" w:hint="cs"/>
          <w:rtl/>
        </w:rPr>
      </w:pPr>
      <w:r w:rsidRPr="00B53DC5">
        <w:rPr>
          <w:rFonts w:cs="David" w:hint="cs"/>
          <w:u w:val="single"/>
          <w:rtl/>
        </w:rPr>
        <w:t>היו"ר דוד טל:</w:t>
      </w:r>
    </w:p>
    <w:p w14:paraId="3D785A0E" w14:textId="77777777" w:rsidR="00B53DC5" w:rsidRPr="00B53DC5" w:rsidRDefault="00B53DC5" w:rsidP="00B53DC5">
      <w:pPr>
        <w:bidi/>
        <w:jc w:val="both"/>
        <w:rPr>
          <w:rFonts w:cs="David" w:hint="cs"/>
          <w:rtl/>
        </w:rPr>
      </w:pPr>
    </w:p>
    <w:p w14:paraId="4D239198" w14:textId="77777777" w:rsidR="00B53DC5" w:rsidRPr="00B53DC5" w:rsidRDefault="00B53DC5" w:rsidP="00B53DC5">
      <w:pPr>
        <w:bidi/>
        <w:jc w:val="both"/>
        <w:rPr>
          <w:rFonts w:cs="David" w:hint="cs"/>
          <w:rtl/>
        </w:rPr>
      </w:pPr>
      <w:r w:rsidRPr="00B53DC5">
        <w:rPr>
          <w:rFonts w:cs="David" w:hint="cs"/>
          <w:rtl/>
        </w:rPr>
        <w:tab/>
        <w:t>פרופסור עמנואל גרוס, פרופסור שטרית ופרופסור אשר מעוז סבורים שניתן להסדיר משאל עם בחוק רגיל, לא רק בחוק-יסוד.</w:t>
      </w:r>
    </w:p>
    <w:p w14:paraId="68954B22" w14:textId="77777777" w:rsidR="00B53DC5" w:rsidRPr="00B53DC5" w:rsidRDefault="00B53DC5" w:rsidP="00B53DC5">
      <w:pPr>
        <w:bidi/>
        <w:jc w:val="both"/>
        <w:rPr>
          <w:rFonts w:cs="David" w:hint="cs"/>
          <w:rtl/>
        </w:rPr>
      </w:pPr>
    </w:p>
    <w:p w14:paraId="42704C2A" w14:textId="77777777" w:rsidR="00B53DC5" w:rsidRPr="00B53DC5" w:rsidRDefault="00B53DC5" w:rsidP="00B53DC5">
      <w:pPr>
        <w:bidi/>
        <w:jc w:val="both"/>
        <w:rPr>
          <w:rFonts w:cs="David" w:hint="cs"/>
          <w:rtl/>
        </w:rPr>
      </w:pPr>
      <w:r w:rsidRPr="00B53DC5">
        <w:rPr>
          <w:rFonts w:cs="David" w:hint="cs"/>
          <w:rtl/>
        </w:rPr>
        <w:tab/>
        <w:t>אני רוצה לגלות את דעתי, וכבר גיליתי את דעתי שאני מאוד בעד החוק, אני רק רוצה שייצא משהו מתוקן מתחת ידינו. כבר בעבר היה ניסיון של הצעת חוק ממשלתית, הצעת חוק-יסוד: משאל עם. ואם הממשלה היתה אומרת שהיא לא תתנגד לחוק-יסוד שכזה, הכי נכון שהוועדה הזאת תגיש הצעת חוק-יסוד כזאת, ובתמיכתה של הממשלה גם תריץ את הצעת החוק הזאת. אני לא יודע מה פני הדברים היום. בעבר הממשלה הסכימה לזה, היום אני לא יודע אם הדעות שם לא חלוקות.</w:t>
      </w:r>
    </w:p>
    <w:p w14:paraId="6926C7EA" w14:textId="77777777" w:rsidR="00B53DC5" w:rsidRPr="00B53DC5" w:rsidRDefault="00B53DC5" w:rsidP="00B53DC5">
      <w:pPr>
        <w:bidi/>
        <w:jc w:val="both"/>
        <w:rPr>
          <w:rFonts w:cs="David" w:hint="cs"/>
          <w:rtl/>
        </w:rPr>
      </w:pPr>
    </w:p>
    <w:p w14:paraId="0FD041FD" w14:textId="77777777" w:rsidR="00B53DC5" w:rsidRPr="00B53DC5" w:rsidRDefault="00B53DC5" w:rsidP="00B53DC5">
      <w:pPr>
        <w:bidi/>
        <w:jc w:val="both"/>
        <w:rPr>
          <w:rFonts w:cs="David" w:hint="cs"/>
          <w:rtl/>
        </w:rPr>
      </w:pPr>
      <w:r w:rsidRPr="00B53DC5">
        <w:rPr>
          <w:rFonts w:cs="David" w:hint="cs"/>
          <w:rtl/>
        </w:rPr>
        <w:tab/>
        <w:t>הגיע אלינו אורח, פרופסור ליפשיץ. נשמע את דעתו של פרופסור ליפשיץ, אדוני רק יאמר קצת במה הוא מתמחה.</w:t>
      </w:r>
    </w:p>
    <w:p w14:paraId="4380428E" w14:textId="77777777" w:rsidR="00B53DC5" w:rsidRPr="00B53DC5" w:rsidRDefault="00B53DC5" w:rsidP="00B53DC5">
      <w:pPr>
        <w:bidi/>
        <w:jc w:val="both"/>
        <w:rPr>
          <w:rFonts w:cs="David" w:hint="cs"/>
          <w:rtl/>
        </w:rPr>
      </w:pPr>
    </w:p>
    <w:p w14:paraId="2A860B8B"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737591AF" w14:textId="77777777" w:rsidR="00B53DC5" w:rsidRPr="00B53DC5" w:rsidRDefault="00B53DC5" w:rsidP="00B53DC5">
      <w:pPr>
        <w:bidi/>
        <w:jc w:val="both"/>
        <w:rPr>
          <w:rFonts w:cs="David" w:hint="cs"/>
          <w:rtl/>
        </w:rPr>
      </w:pPr>
    </w:p>
    <w:p w14:paraId="0062DDA4" w14:textId="77777777" w:rsidR="00B53DC5" w:rsidRPr="00B53DC5" w:rsidRDefault="00B53DC5" w:rsidP="00B53DC5">
      <w:pPr>
        <w:bidi/>
        <w:jc w:val="both"/>
        <w:rPr>
          <w:rFonts w:cs="David" w:hint="cs"/>
          <w:rtl/>
        </w:rPr>
      </w:pPr>
      <w:r w:rsidRPr="00B53DC5">
        <w:rPr>
          <w:rFonts w:cs="David" w:hint="cs"/>
          <w:rtl/>
        </w:rPr>
        <w:tab/>
        <w:t>אני פרופסור למשפטים בפקולטה למשפטים בירושלים. ההתמחות הראשונה והישירה שלי היא משפט עברי. לאחרונה אני עוסק במשפט חוקתי, בעקבות השתתפות בצוות שהציע הצעת חוקה למדינה, שנדון בחציה של הוועדה הזאת.</w:t>
      </w:r>
    </w:p>
    <w:p w14:paraId="6BDD81D1" w14:textId="77777777" w:rsidR="00B53DC5" w:rsidRPr="00B53DC5" w:rsidRDefault="00B53DC5" w:rsidP="00B53DC5">
      <w:pPr>
        <w:bidi/>
        <w:jc w:val="both"/>
        <w:rPr>
          <w:rFonts w:cs="David" w:hint="cs"/>
          <w:rtl/>
        </w:rPr>
      </w:pPr>
    </w:p>
    <w:p w14:paraId="2BCA1355" w14:textId="77777777" w:rsidR="00B53DC5" w:rsidRPr="00B53DC5" w:rsidRDefault="00B53DC5" w:rsidP="00B53DC5">
      <w:pPr>
        <w:bidi/>
        <w:jc w:val="both"/>
        <w:rPr>
          <w:rFonts w:cs="David" w:hint="cs"/>
          <w:u w:val="single"/>
          <w:rtl/>
        </w:rPr>
      </w:pPr>
      <w:r w:rsidRPr="00B53DC5">
        <w:rPr>
          <w:rFonts w:cs="David" w:hint="cs"/>
          <w:u w:val="single"/>
          <w:rtl/>
        </w:rPr>
        <w:t>מנחם בן-ששון:</w:t>
      </w:r>
    </w:p>
    <w:p w14:paraId="02547508" w14:textId="77777777" w:rsidR="00B53DC5" w:rsidRPr="00B53DC5" w:rsidRDefault="00B53DC5" w:rsidP="00B53DC5">
      <w:pPr>
        <w:bidi/>
        <w:jc w:val="both"/>
        <w:rPr>
          <w:rFonts w:cs="David" w:hint="cs"/>
          <w:u w:val="single"/>
          <w:rtl/>
        </w:rPr>
      </w:pPr>
    </w:p>
    <w:p w14:paraId="7D1A5C84" w14:textId="77777777" w:rsidR="00B53DC5" w:rsidRPr="00B53DC5" w:rsidRDefault="00B53DC5" w:rsidP="00B53DC5">
      <w:pPr>
        <w:bidi/>
        <w:jc w:val="both"/>
        <w:rPr>
          <w:rFonts w:cs="David" w:hint="cs"/>
          <w:rtl/>
        </w:rPr>
      </w:pPr>
      <w:r w:rsidRPr="00B53DC5">
        <w:rPr>
          <w:rFonts w:cs="David" w:hint="cs"/>
          <w:rtl/>
        </w:rPr>
        <w:tab/>
        <w:t>זה מונח על שולחננו דרך קבע.</w:t>
      </w:r>
    </w:p>
    <w:p w14:paraId="775C1F06" w14:textId="77777777" w:rsidR="00B53DC5" w:rsidRPr="00B53DC5" w:rsidRDefault="00B53DC5" w:rsidP="00B53DC5">
      <w:pPr>
        <w:bidi/>
        <w:jc w:val="both"/>
        <w:rPr>
          <w:rFonts w:cs="David" w:hint="cs"/>
          <w:rtl/>
        </w:rPr>
      </w:pPr>
    </w:p>
    <w:p w14:paraId="241F2FAE" w14:textId="77777777" w:rsidR="00B53DC5" w:rsidRPr="00B53DC5" w:rsidRDefault="00B53DC5" w:rsidP="00B53DC5">
      <w:pPr>
        <w:bidi/>
        <w:jc w:val="both"/>
        <w:rPr>
          <w:rFonts w:cs="David" w:hint="cs"/>
          <w:rtl/>
        </w:rPr>
      </w:pPr>
      <w:r w:rsidRPr="00B53DC5">
        <w:rPr>
          <w:rFonts w:cs="David" w:hint="cs"/>
          <w:u w:val="single"/>
          <w:rtl/>
        </w:rPr>
        <w:t>היו"ר דוד טל:</w:t>
      </w:r>
    </w:p>
    <w:p w14:paraId="5B74DB7C" w14:textId="77777777" w:rsidR="00B53DC5" w:rsidRPr="00B53DC5" w:rsidRDefault="00B53DC5" w:rsidP="00B53DC5">
      <w:pPr>
        <w:bidi/>
        <w:jc w:val="both"/>
        <w:rPr>
          <w:rFonts w:cs="David" w:hint="cs"/>
          <w:rtl/>
        </w:rPr>
      </w:pPr>
    </w:p>
    <w:p w14:paraId="2D150382" w14:textId="77777777" w:rsidR="00B53DC5" w:rsidRPr="00B53DC5" w:rsidRDefault="00B53DC5" w:rsidP="00B53DC5">
      <w:pPr>
        <w:bidi/>
        <w:jc w:val="both"/>
        <w:rPr>
          <w:rFonts w:cs="David" w:hint="cs"/>
          <w:rtl/>
        </w:rPr>
      </w:pPr>
      <w:r w:rsidRPr="00B53DC5">
        <w:rPr>
          <w:rFonts w:cs="David" w:hint="cs"/>
          <w:rtl/>
        </w:rPr>
        <w:tab/>
        <w:t>זה יהיה מונח כנראה עוד הרבה מאוד שנים, התלמידים שלכם יוכלו עדיין לייצג אתכם בוועדה הזאת.</w:t>
      </w:r>
    </w:p>
    <w:p w14:paraId="1A345571" w14:textId="77777777" w:rsidR="00B53DC5" w:rsidRPr="00B53DC5" w:rsidRDefault="00B53DC5" w:rsidP="00B53DC5">
      <w:pPr>
        <w:bidi/>
        <w:jc w:val="both"/>
        <w:rPr>
          <w:rFonts w:cs="David" w:hint="cs"/>
          <w:rtl/>
        </w:rPr>
      </w:pPr>
    </w:p>
    <w:p w14:paraId="64BE80E7" w14:textId="77777777" w:rsidR="00B53DC5" w:rsidRPr="00B53DC5" w:rsidRDefault="00B53DC5" w:rsidP="00B53DC5">
      <w:pPr>
        <w:bidi/>
        <w:jc w:val="both"/>
        <w:rPr>
          <w:rFonts w:cs="David" w:hint="cs"/>
          <w:rtl/>
        </w:rPr>
      </w:pPr>
      <w:r w:rsidRPr="00B53DC5">
        <w:rPr>
          <w:rFonts w:cs="David" w:hint="cs"/>
          <w:rtl/>
        </w:rPr>
        <w:tab/>
        <w:t>תודה רבה, אני מודה לך אדוני, כפי שאמרתי, אני מקווה שאדוני שמע שאני ואולי חברים אחרים בוועדה מתחבטים כרגע בשאלה אם חוק משאל עם בחוק רגיל או בחוק-יסוד. כפי שאמרתי היו מספר פרופסורים שטענו שרצוי בחוק-יסוד, אבל ניתן בהצעת חוק רגילה, היו שסברו שזה שינוי חוקתי משמעותי, אתה מעביר סמכויות מנקודה אחת לאחרת, ודבר כזה צריך לעבור רק בחוק-יסוד. אני רוצה לשמוע את דעתו של אדוני.</w:t>
      </w:r>
    </w:p>
    <w:p w14:paraId="7B64083D" w14:textId="77777777" w:rsidR="00B53DC5" w:rsidRPr="00B53DC5" w:rsidRDefault="00B53DC5" w:rsidP="00B53DC5">
      <w:pPr>
        <w:bidi/>
        <w:jc w:val="both"/>
        <w:rPr>
          <w:rFonts w:cs="David" w:hint="cs"/>
          <w:rtl/>
        </w:rPr>
      </w:pPr>
    </w:p>
    <w:p w14:paraId="479D02B2" w14:textId="77777777" w:rsidR="00B53DC5" w:rsidRPr="00B53DC5" w:rsidRDefault="00B53DC5" w:rsidP="00B53DC5">
      <w:pPr>
        <w:bidi/>
        <w:jc w:val="both"/>
        <w:rPr>
          <w:rFonts w:cs="David" w:hint="cs"/>
          <w:rtl/>
        </w:rPr>
      </w:pPr>
      <w:r w:rsidRPr="00B53DC5">
        <w:rPr>
          <w:rFonts w:cs="David" w:hint="cs"/>
          <w:rtl/>
        </w:rPr>
        <w:tab/>
        <w:t>כבר עכשיו אני מקדם את התלמידות, שהגיעו לכאן מבית הספר "שולמית" ברמות, בירושלים, בברכה. לאחר מכן אני אסביר לכן שוב במה אנחנו עוסקים, כדי שאולי תוכלו להיכנס לעובי הקורה.</w:t>
      </w:r>
    </w:p>
    <w:p w14:paraId="6D7D4E4A" w14:textId="77777777" w:rsidR="00B53DC5" w:rsidRPr="00B53DC5" w:rsidRDefault="00B53DC5" w:rsidP="00B53DC5">
      <w:pPr>
        <w:bidi/>
        <w:jc w:val="both"/>
        <w:rPr>
          <w:rFonts w:cs="David" w:hint="cs"/>
          <w:rtl/>
        </w:rPr>
      </w:pPr>
    </w:p>
    <w:p w14:paraId="7B314EBC"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2DA68B31" w14:textId="77777777" w:rsidR="00B53DC5" w:rsidRPr="00B53DC5" w:rsidRDefault="00B53DC5" w:rsidP="00B53DC5">
      <w:pPr>
        <w:bidi/>
        <w:jc w:val="both"/>
        <w:rPr>
          <w:rFonts w:cs="David" w:hint="cs"/>
          <w:rtl/>
        </w:rPr>
      </w:pPr>
    </w:p>
    <w:p w14:paraId="6936AB3E" w14:textId="77777777" w:rsidR="00B53DC5" w:rsidRPr="00B53DC5" w:rsidRDefault="00B53DC5" w:rsidP="00B53DC5">
      <w:pPr>
        <w:bidi/>
        <w:jc w:val="both"/>
        <w:rPr>
          <w:rFonts w:cs="David" w:hint="cs"/>
          <w:rtl/>
        </w:rPr>
      </w:pPr>
      <w:r w:rsidRPr="00B53DC5">
        <w:rPr>
          <w:rFonts w:cs="David" w:hint="cs"/>
          <w:rtl/>
        </w:rPr>
        <w:tab/>
        <w:t>ראשית כול אני רוצה להתחיל בכפירה מן העיקר, ואז נגיע לשאלה הזאת. השאלה שבית המשפט התייחס אליה בעניין פסילת חקיקה, שעסקה בעניינים שראוי שהכנסת תעסוק בהם ולא תעביר את סמכויותיה לגוף אחר משום שיש פה שיבוש של רשויות המינהל, מאפיינת את בית המשפט. אינני יודע מניין נקבע שהמשפט הציבורי של מדינת ישראל קובע כך. כשאתה קורא את פסק הדין, אנחנו כבר כולנו שרויים תחת הסוגסטיה הזאת שבית המשפט הוא זה שקבע לנו את המשפט הציבורי, ולא הכנסת עושה את הדבר הזה.</w:t>
      </w:r>
    </w:p>
    <w:p w14:paraId="71545E8F" w14:textId="77777777" w:rsidR="00B53DC5" w:rsidRPr="00B53DC5" w:rsidRDefault="00B53DC5" w:rsidP="00B53DC5">
      <w:pPr>
        <w:bidi/>
        <w:jc w:val="both"/>
        <w:rPr>
          <w:rFonts w:cs="David" w:hint="cs"/>
          <w:rtl/>
        </w:rPr>
      </w:pPr>
    </w:p>
    <w:p w14:paraId="4CBC8983" w14:textId="77777777" w:rsidR="00B53DC5" w:rsidRPr="00B53DC5" w:rsidRDefault="00B53DC5" w:rsidP="00B53DC5">
      <w:pPr>
        <w:bidi/>
        <w:jc w:val="both"/>
        <w:rPr>
          <w:rFonts w:cs="David" w:hint="cs"/>
          <w:rtl/>
        </w:rPr>
      </w:pPr>
      <w:r w:rsidRPr="00B53DC5">
        <w:rPr>
          <w:rFonts w:cs="David" w:hint="cs"/>
          <w:u w:val="single"/>
          <w:rtl/>
        </w:rPr>
        <w:t>היו"ר דוד טל:</w:t>
      </w:r>
    </w:p>
    <w:p w14:paraId="77F44047" w14:textId="77777777" w:rsidR="00B53DC5" w:rsidRPr="00B53DC5" w:rsidRDefault="00B53DC5" w:rsidP="00B53DC5">
      <w:pPr>
        <w:bidi/>
        <w:jc w:val="both"/>
        <w:rPr>
          <w:rFonts w:cs="David" w:hint="cs"/>
          <w:rtl/>
        </w:rPr>
      </w:pPr>
    </w:p>
    <w:p w14:paraId="7052CDE4" w14:textId="77777777" w:rsidR="00B53DC5" w:rsidRPr="00B53DC5" w:rsidRDefault="00B53DC5" w:rsidP="00B53DC5">
      <w:pPr>
        <w:bidi/>
        <w:jc w:val="both"/>
        <w:rPr>
          <w:rFonts w:cs="David" w:hint="cs"/>
          <w:rtl/>
        </w:rPr>
      </w:pPr>
      <w:r w:rsidRPr="00B53DC5">
        <w:rPr>
          <w:rFonts w:cs="David" w:hint="cs"/>
          <w:rtl/>
        </w:rPr>
        <w:tab/>
        <w:t>פעמים רבות, פרופסור, אתה יודע את זה טוב ממני, יש חקיקה שיפוטית, הכנסת לא מחליטה דבר מסוים, ומוצא בית המשפט לנכון להיכנס ללקונה הזאת וקובע לנו.</w:t>
      </w:r>
    </w:p>
    <w:p w14:paraId="33B18576" w14:textId="77777777" w:rsidR="00B53DC5" w:rsidRPr="00B53DC5" w:rsidRDefault="00B53DC5" w:rsidP="00B53DC5">
      <w:pPr>
        <w:bidi/>
        <w:jc w:val="both"/>
        <w:rPr>
          <w:rFonts w:cs="David" w:hint="cs"/>
          <w:rtl/>
        </w:rPr>
      </w:pPr>
    </w:p>
    <w:p w14:paraId="3C59CD6B"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5C2A5BA2" w14:textId="77777777" w:rsidR="00B53DC5" w:rsidRPr="00B53DC5" w:rsidRDefault="00B53DC5" w:rsidP="00B53DC5">
      <w:pPr>
        <w:bidi/>
        <w:jc w:val="both"/>
        <w:rPr>
          <w:rFonts w:cs="David" w:hint="cs"/>
          <w:rtl/>
        </w:rPr>
      </w:pPr>
    </w:p>
    <w:p w14:paraId="600A46EB" w14:textId="77777777" w:rsidR="00B53DC5" w:rsidRPr="00B53DC5" w:rsidRDefault="00B53DC5" w:rsidP="00B53DC5">
      <w:pPr>
        <w:bidi/>
        <w:jc w:val="both"/>
        <w:rPr>
          <w:rFonts w:cs="David" w:hint="cs"/>
          <w:rtl/>
        </w:rPr>
      </w:pPr>
      <w:r w:rsidRPr="00B53DC5">
        <w:rPr>
          <w:rFonts w:cs="David" w:hint="cs"/>
          <w:rtl/>
        </w:rPr>
        <w:tab/>
        <w:t xml:space="preserve">אדוני צודק. אני מנסה לאתגר את הכנסת, שלא תחשוב בקטנות מוחין בסוגיה הזאת. יכול להיות שכל מה שנאמר, וציטוטים ממשפטנים מארצות-הברית, חכמי המשפט החוקתי שם, הם חשובים מאוד, אבל לא בית המשפט יכול לסמוך, ושיבוש מהלכי חקיקה שכאלה על סמך נטילת סמכות על ידי בית המשפט בניגוד למה שאומרת הכנסת, בעיני אפריורי זה פסק דין שצריך להרהר אחריו. אם הכנסת רוצה, היא יכולה לומר שדבר </w:t>
      </w:r>
      <w:r w:rsidRPr="00B53DC5">
        <w:rPr>
          <w:rFonts w:cs="David" w:hint="cs"/>
        </w:rPr>
        <w:t>X</w:t>
      </w:r>
      <w:r w:rsidRPr="00B53DC5">
        <w:rPr>
          <w:rFonts w:cs="David" w:hint="cs"/>
          <w:rtl/>
        </w:rPr>
        <w:t xml:space="preserve"> יחוקק בחקיקת משנה. עד שלא ייקבע בחוקה, שאני מקווה שלא ייארך זמנה, הדרך הנכונה היא חלוקת הסמכויות בין בית המשפט לרשות המחוקקת. בית המשפט אמר את דברו, והכנסת יכולה לחוקק ולומר שהחקיקה הזאת לא תיפסל על ידי בית המשפט. אני מקווה שפעם ייאמר דבר שכזה כדי שיוצגו לפחות תחילתן של גבולות לדברים הללו.</w:t>
      </w:r>
    </w:p>
    <w:p w14:paraId="054F82E3" w14:textId="77777777" w:rsidR="00B53DC5" w:rsidRPr="00B53DC5" w:rsidRDefault="00B53DC5" w:rsidP="00B53DC5">
      <w:pPr>
        <w:bidi/>
        <w:jc w:val="both"/>
        <w:rPr>
          <w:rFonts w:cs="David" w:hint="cs"/>
          <w:rtl/>
        </w:rPr>
      </w:pPr>
    </w:p>
    <w:p w14:paraId="565CE5F3" w14:textId="77777777" w:rsidR="00B53DC5" w:rsidRPr="00B53DC5" w:rsidRDefault="00B53DC5" w:rsidP="00B53DC5">
      <w:pPr>
        <w:bidi/>
        <w:jc w:val="both"/>
        <w:rPr>
          <w:rFonts w:cs="David" w:hint="cs"/>
          <w:rtl/>
        </w:rPr>
      </w:pPr>
      <w:r w:rsidRPr="00B53DC5">
        <w:rPr>
          <w:rFonts w:cs="David" w:hint="cs"/>
          <w:rtl/>
        </w:rPr>
        <w:tab/>
        <w:t xml:space="preserve">המתווה לא פשוט כל כך </w:t>
      </w:r>
      <w:r w:rsidRPr="00B53DC5">
        <w:rPr>
          <w:rFonts w:cs="David"/>
          <w:rtl/>
        </w:rPr>
        <w:t>–</w:t>
      </w:r>
      <w:r w:rsidRPr="00B53DC5">
        <w:rPr>
          <w:rFonts w:cs="David" w:hint="cs"/>
          <w:rtl/>
        </w:rPr>
        <w:t xml:space="preserve"> מהו עניין ראשי, שהכנסת צריכה לתת עליו את דעתה ומהם עניינים משניים. יש כל כך הרבה דברי חקיקה שהכנסת מוסרת בהם סמכויות לוועדות או לחברי הרשות המינהלית והמבצעת לתקן תקנות- - -</w:t>
      </w:r>
    </w:p>
    <w:p w14:paraId="44EE90EA" w14:textId="77777777" w:rsidR="00B53DC5" w:rsidRPr="00B53DC5" w:rsidRDefault="00B53DC5" w:rsidP="00B53DC5">
      <w:pPr>
        <w:bidi/>
        <w:jc w:val="both"/>
        <w:rPr>
          <w:rFonts w:cs="David" w:hint="cs"/>
          <w:rtl/>
        </w:rPr>
      </w:pPr>
    </w:p>
    <w:p w14:paraId="0F3A4198" w14:textId="77777777" w:rsidR="00B53DC5" w:rsidRPr="00B53DC5" w:rsidRDefault="00B53DC5" w:rsidP="00B53DC5">
      <w:pPr>
        <w:bidi/>
        <w:jc w:val="both"/>
        <w:rPr>
          <w:rFonts w:cs="David" w:hint="cs"/>
          <w:rtl/>
        </w:rPr>
      </w:pPr>
      <w:r w:rsidRPr="00B53DC5">
        <w:rPr>
          <w:rFonts w:cs="David" w:hint="cs"/>
          <w:u w:val="single"/>
          <w:rtl/>
        </w:rPr>
        <w:t>היו"ר דוד טל:</w:t>
      </w:r>
    </w:p>
    <w:p w14:paraId="48F31CDD" w14:textId="77777777" w:rsidR="00B53DC5" w:rsidRPr="00B53DC5" w:rsidRDefault="00B53DC5" w:rsidP="00B53DC5">
      <w:pPr>
        <w:bidi/>
        <w:jc w:val="both"/>
        <w:rPr>
          <w:rFonts w:cs="David" w:hint="cs"/>
          <w:rtl/>
        </w:rPr>
      </w:pPr>
    </w:p>
    <w:p w14:paraId="31A7306A" w14:textId="77777777" w:rsidR="00B53DC5" w:rsidRPr="00B53DC5" w:rsidRDefault="00B53DC5" w:rsidP="00B53DC5">
      <w:pPr>
        <w:bidi/>
        <w:jc w:val="both"/>
        <w:rPr>
          <w:rFonts w:cs="David" w:hint="cs"/>
          <w:rtl/>
        </w:rPr>
      </w:pPr>
      <w:r w:rsidRPr="00B53DC5">
        <w:rPr>
          <w:rFonts w:cs="David" w:hint="cs"/>
          <w:rtl/>
        </w:rPr>
        <w:tab/>
        <w:t>לא בסדרי גודל כאלה.</w:t>
      </w:r>
    </w:p>
    <w:p w14:paraId="75F91C16" w14:textId="77777777" w:rsidR="00B53DC5" w:rsidRPr="00B53DC5" w:rsidRDefault="00B53DC5" w:rsidP="00B53DC5">
      <w:pPr>
        <w:bidi/>
        <w:jc w:val="both"/>
        <w:rPr>
          <w:rFonts w:cs="David" w:hint="cs"/>
          <w:rtl/>
        </w:rPr>
      </w:pPr>
    </w:p>
    <w:p w14:paraId="70B76011"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45ED518E" w14:textId="77777777" w:rsidR="00B53DC5" w:rsidRPr="00B53DC5" w:rsidRDefault="00B53DC5" w:rsidP="00B53DC5">
      <w:pPr>
        <w:bidi/>
        <w:jc w:val="both"/>
        <w:rPr>
          <w:rFonts w:cs="David" w:hint="cs"/>
          <w:rtl/>
        </w:rPr>
      </w:pPr>
    </w:p>
    <w:p w14:paraId="3C5E8549" w14:textId="77777777" w:rsidR="00B53DC5" w:rsidRPr="00B53DC5" w:rsidRDefault="00B53DC5" w:rsidP="00B53DC5">
      <w:pPr>
        <w:bidi/>
        <w:jc w:val="both"/>
        <w:rPr>
          <w:rFonts w:cs="David" w:hint="cs"/>
          <w:rtl/>
        </w:rPr>
      </w:pPr>
      <w:r w:rsidRPr="00B53DC5">
        <w:rPr>
          <w:rFonts w:cs="David" w:hint="cs"/>
          <w:rtl/>
        </w:rPr>
        <w:tab/>
        <w:t>מה זה "כאלה"? אפשר לחשוב.</w:t>
      </w:r>
    </w:p>
    <w:p w14:paraId="112C0D0D" w14:textId="77777777" w:rsidR="00B53DC5" w:rsidRPr="00B53DC5" w:rsidRDefault="00B53DC5" w:rsidP="00B53DC5">
      <w:pPr>
        <w:bidi/>
        <w:jc w:val="both"/>
        <w:rPr>
          <w:rFonts w:cs="David" w:hint="cs"/>
          <w:rtl/>
        </w:rPr>
      </w:pPr>
    </w:p>
    <w:p w14:paraId="61FD62CB" w14:textId="77777777" w:rsidR="00B53DC5" w:rsidRPr="00B53DC5" w:rsidRDefault="00B53DC5" w:rsidP="00B53DC5">
      <w:pPr>
        <w:bidi/>
        <w:jc w:val="both"/>
        <w:rPr>
          <w:rFonts w:cs="David" w:hint="cs"/>
          <w:rtl/>
        </w:rPr>
      </w:pPr>
      <w:r w:rsidRPr="00B53DC5">
        <w:rPr>
          <w:rFonts w:cs="David" w:hint="cs"/>
          <w:u w:val="single"/>
          <w:rtl/>
        </w:rPr>
        <w:t>היו"ר דוד טל:</w:t>
      </w:r>
    </w:p>
    <w:p w14:paraId="50C3F2FE" w14:textId="77777777" w:rsidR="00B53DC5" w:rsidRPr="00B53DC5" w:rsidRDefault="00B53DC5" w:rsidP="00B53DC5">
      <w:pPr>
        <w:bidi/>
        <w:jc w:val="both"/>
        <w:rPr>
          <w:rFonts w:cs="David" w:hint="cs"/>
          <w:rtl/>
        </w:rPr>
      </w:pPr>
    </w:p>
    <w:p w14:paraId="084DCDAC" w14:textId="77777777" w:rsidR="00B53DC5" w:rsidRPr="00B53DC5" w:rsidRDefault="00B53DC5" w:rsidP="00B53DC5">
      <w:pPr>
        <w:bidi/>
        <w:jc w:val="both"/>
        <w:rPr>
          <w:rFonts w:cs="David" w:hint="cs"/>
          <w:rtl/>
        </w:rPr>
      </w:pPr>
      <w:r w:rsidRPr="00B53DC5">
        <w:rPr>
          <w:rFonts w:cs="David" w:hint="cs"/>
          <w:rtl/>
        </w:rPr>
        <w:tab/>
        <w:t xml:space="preserve">ברשותך, אני אסביר מה זה "כאלה". אני רואה את עצמי כנציג הריבון, העם שלח את חברי הכנסת שנמצאים כאן כנציגי הריבון, והם אמורים לחוקק את החוקים האלה והאלה. ממולנו עומדת הרשות המבצעת, לה יש החלק שלה, לנו החלק שלנו, יש הרשות השופטת </w:t>
      </w:r>
      <w:r w:rsidRPr="00B53DC5">
        <w:rPr>
          <w:rFonts w:cs="David"/>
          <w:rtl/>
        </w:rPr>
        <w:t>–</w:t>
      </w:r>
      <w:r w:rsidRPr="00B53DC5">
        <w:rPr>
          <w:rFonts w:cs="David" w:hint="cs"/>
          <w:rtl/>
        </w:rPr>
        <w:t xml:space="preserve"> כל אחד יש לו הסמכויות שלו. אני סבור שהכנסת כבר התפרקה מהרבה מאוד סמכויות שלה, וכרגע אני הולך במידה מסוימת </w:t>
      </w:r>
      <w:r w:rsidRPr="00B53DC5">
        <w:rPr>
          <w:rFonts w:cs="David"/>
          <w:rtl/>
        </w:rPr>
        <w:t>–</w:t>
      </w:r>
      <w:r w:rsidRPr="00B53DC5">
        <w:rPr>
          <w:rFonts w:cs="David" w:hint="cs"/>
          <w:rtl/>
        </w:rPr>
        <w:t xml:space="preserve"> אני אומר "במידה מסוימת", מפני שגם הצעת החוק הזאת מדברת על כך שאם הממשלה תחליט ואם הכנסת תאשר לאחר מכן </w:t>
      </w:r>
      <w:r w:rsidRPr="00B53DC5">
        <w:rPr>
          <w:rFonts w:cs="David"/>
          <w:rtl/>
        </w:rPr>
        <w:t>–</w:t>
      </w:r>
      <w:r w:rsidRPr="00B53DC5">
        <w:rPr>
          <w:rFonts w:cs="David" w:hint="cs"/>
          <w:rtl/>
        </w:rPr>
        <w:t xml:space="preserve"> להעביר את הסמכות הזאת. המילה האחרונה תהיה בחזרה לציבור אזרחי מדינת ישראל. אני מעביר את הסמכות הזאת מהבית הזה כרגע.</w:t>
      </w:r>
    </w:p>
    <w:p w14:paraId="2BD7F955" w14:textId="77777777" w:rsidR="00B53DC5" w:rsidRPr="00B53DC5" w:rsidRDefault="00B53DC5" w:rsidP="00B53DC5">
      <w:pPr>
        <w:bidi/>
        <w:jc w:val="both"/>
        <w:rPr>
          <w:rFonts w:cs="David" w:hint="cs"/>
          <w:rtl/>
        </w:rPr>
      </w:pPr>
    </w:p>
    <w:p w14:paraId="1784EE0D"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61AD16BA" w14:textId="77777777" w:rsidR="00B53DC5" w:rsidRPr="00B53DC5" w:rsidRDefault="00B53DC5" w:rsidP="00B53DC5">
      <w:pPr>
        <w:bidi/>
        <w:jc w:val="both"/>
        <w:rPr>
          <w:rFonts w:cs="David" w:hint="cs"/>
          <w:rtl/>
        </w:rPr>
      </w:pPr>
    </w:p>
    <w:p w14:paraId="484DCBA4" w14:textId="77777777" w:rsidR="00B53DC5" w:rsidRPr="00B53DC5" w:rsidRDefault="00B53DC5" w:rsidP="00B53DC5">
      <w:pPr>
        <w:bidi/>
        <w:jc w:val="both"/>
        <w:rPr>
          <w:rFonts w:cs="David" w:hint="cs"/>
          <w:rtl/>
        </w:rPr>
      </w:pPr>
      <w:r w:rsidRPr="00B53DC5">
        <w:rPr>
          <w:rFonts w:cs="David" w:hint="cs"/>
          <w:rtl/>
        </w:rPr>
        <w:tab/>
        <w:t xml:space="preserve">אני לא חולק על הנקודה הזאת. הצעת החוק שמונחת אומרת שייעשה משאל עם, וזה נקבע. יש להפריד בין עצם האמירה שמשאל עם ייעשה, ועל ידי כך הכנסת מעבירה חלק מהסמכויות שלה, מחזירה אותן לעם באמת, שממנו היא קיבלה את עיקר סמכותה, לבין הפרטים. השאלה שנדונה כעת מהם הפרטים שיש עליהם חובת חקיקה, חקיקה ראשית או חקיקת משנה. הפרטים הם שאלה אחרת. האם לא די, אפילו לשיטתו של בית המשפט, שייאמר שחוק משאל עם יעבור, ושיהיה משאל עם? </w:t>
      </w:r>
    </w:p>
    <w:p w14:paraId="6B8A25E5" w14:textId="77777777" w:rsidR="00B53DC5" w:rsidRDefault="00B53DC5" w:rsidP="00B53DC5">
      <w:pPr>
        <w:bidi/>
        <w:jc w:val="both"/>
        <w:rPr>
          <w:rFonts w:cs="David" w:hint="cs"/>
          <w:u w:val="single"/>
          <w:rtl/>
        </w:rPr>
      </w:pPr>
    </w:p>
    <w:p w14:paraId="2DDCC1CC" w14:textId="77777777" w:rsidR="00B53DC5" w:rsidRPr="00B53DC5" w:rsidRDefault="00B53DC5" w:rsidP="00B53DC5">
      <w:pPr>
        <w:bidi/>
        <w:jc w:val="both"/>
        <w:rPr>
          <w:rFonts w:cs="David" w:hint="cs"/>
          <w:rtl/>
        </w:rPr>
      </w:pPr>
      <w:r w:rsidRPr="00B53DC5">
        <w:rPr>
          <w:rFonts w:cs="David" w:hint="cs"/>
          <w:u w:val="single"/>
          <w:rtl/>
        </w:rPr>
        <w:t>היו"ר דוד טל:</w:t>
      </w:r>
    </w:p>
    <w:p w14:paraId="09036F7A" w14:textId="77777777" w:rsidR="00B53DC5" w:rsidRPr="00B53DC5" w:rsidRDefault="00B53DC5" w:rsidP="00B53DC5">
      <w:pPr>
        <w:bidi/>
        <w:jc w:val="both"/>
        <w:rPr>
          <w:rFonts w:cs="David" w:hint="cs"/>
          <w:rtl/>
        </w:rPr>
      </w:pPr>
    </w:p>
    <w:p w14:paraId="63D84FEB" w14:textId="77777777" w:rsidR="00B53DC5" w:rsidRPr="00B53DC5" w:rsidRDefault="00B53DC5" w:rsidP="00B53DC5">
      <w:pPr>
        <w:bidi/>
        <w:jc w:val="both"/>
        <w:rPr>
          <w:rFonts w:cs="David" w:hint="cs"/>
          <w:rtl/>
        </w:rPr>
      </w:pPr>
      <w:r w:rsidRPr="00B53DC5">
        <w:rPr>
          <w:rFonts w:cs="David" w:hint="cs"/>
          <w:rtl/>
        </w:rPr>
        <w:tab/>
        <w:t>אדוני מתכוון לחוק רגיל.</w:t>
      </w:r>
    </w:p>
    <w:p w14:paraId="7C7ED7D7" w14:textId="77777777" w:rsidR="00B53DC5" w:rsidRPr="00B53DC5" w:rsidRDefault="00B53DC5" w:rsidP="00B53DC5">
      <w:pPr>
        <w:bidi/>
        <w:jc w:val="both"/>
        <w:rPr>
          <w:rFonts w:cs="David" w:hint="cs"/>
          <w:rtl/>
        </w:rPr>
      </w:pPr>
    </w:p>
    <w:p w14:paraId="292B3B68"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7A92D89F" w14:textId="77777777" w:rsidR="00B53DC5" w:rsidRPr="00B53DC5" w:rsidRDefault="00B53DC5" w:rsidP="00B53DC5">
      <w:pPr>
        <w:bidi/>
        <w:jc w:val="both"/>
        <w:rPr>
          <w:rFonts w:cs="David" w:hint="cs"/>
          <w:rtl/>
        </w:rPr>
      </w:pPr>
    </w:p>
    <w:p w14:paraId="6E8D55C7" w14:textId="77777777" w:rsidR="00B53DC5" w:rsidRPr="00B53DC5" w:rsidRDefault="00B53DC5" w:rsidP="00B53DC5">
      <w:pPr>
        <w:bidi/>
        <w:jc w:val="both"/>
        <w:rPr>
          <w:rFonts w:cs="David" w:hint="cs"/>
          <w:rtl/>
        </w:rPr>
      </w:pPr>
      <w:r w:rsidRPr="00B53DC5">
        <w:rPr>
          <w:rFonts w:cs="David" w:hint="cs"/>
          <w:rtl/>
        </w:rPr>
        <w:tab/>
        <w:t xml:space="preserve">עוד לא הגעתי לשאלה הזאת. בחוק הגולן, שאני לא אכנס לתוקפו, עד אשר יחוקק חוק כלשהו </w:t>
      </w:r>
      <w:r w:rsidRPr="00B53DC5">
        <w:rPr>
          <w:rFonts w:cs="David"/>
          <w:rtl/>
        </w:rPr>
        <w:t>–</w:t>
      </w:r>
      <w:r w:rsidRPr="00B53DC5">
        <w:rPr>
          <w:rFonts w:cs="David" w:hint="cs"/>
          <w:rtl/>
        </w:rPr>
        <w:t xml:space="preserve"> אני לא נכנס לחלוקה בין חוק-יסוד לחוק רגיל </w:t>
      </w:r>
      <w:r w:rsidRPr="00B53DC5">
        <w:rPr>
          <w:rFonts w:cs="David"/>
          <w:rtl/>
        </w:rPr>
        <w:t>–</w:t>
      </w:r>
      <w:r w:rsidRPr="00B53DC5">
        <w:rPr>
          <w:rFonts w:cs="David" w:hint="cs"/>
          <w:rtl/>
        </w:rPr>
        <w:t xml:space="preserve"> החקיקה הזאת אומרת שיהיה משאל עם, את זה הכנסת אומרת, והיא אמירה של הגוף הריבון שמחליט.</w:t>
      </w:r>
    </w:p>
    <w:p w14:paraId="3F20A39C" w14:textId="77777777" w:rsidR="00B53DC5" w:rsidRPr="00B53DC5" w:rsidRDefault="00B53DC5" w:rsidP="00B53DC5">
      <w:pPr>
        <w:bidi/>
        <w:jc w:val="both"/>
        <w:rPr>
          <w:rFonts w:cs="David" w:hint="cs"/>
          <w:rtl/>
        </w:rPr>
      </w:pPr>
    </w:p>
    <w:p w14:paraId="62317C4C" w14:textId="77777777" w:rsidR="00B53DC5" w:rsidRPr="00B53DC5" w:rsidRDefault="00B53DC5" w:rsidP="00B53DC5">
      <w:pPr>
        <w:bidi/>
        <w:jc w:val="both"/>
        <w:rPr>
          <w:rFonts w:cs="David" w:hint="cs"/>
          <w:rtl/>
        </w:rPr>
      </w:pPr>
      <w:r w:rsidRPr="00B53DC5">
        <w:rPr>
          <w:rFonts w:cs="David" w:hint="cs"/>
          <w:rtl/>
        </w:rPr>
        <w:tab/>
        <w:t xml:space="preserve">פרטי ההצעה </w:t>
      </w:r>
      <w:r w:rsidRPr="00B53DC5">
        <w:rPr>
          <w:rFonts w:cs="David"/>
          <w:rtl/>
        </w:rPr>
        <w:t>–</w:t>
      </w:r>
      <w:r w:rsidRPr="00B53DC5">
        <w:rPr>
          <w:rFonts w:cs="David" w:hint="cs"/>
          <w:rtl/>
        </w:rPr>
        <w:t xml:space="preserve"> כיצד ייערך משאל עם וכן הלאה. כאן אנחנו מגיעים לגדר ספקות אחר, משני. כמו שאמרתי יש עניינים שעוסקים בעניינים סבוכים הרבה יותר, חמורים יותר, מאשר האם יהיה יום שבתון או לא יהיה יום שבתון.</w:t>
      </w:r>
    </w:p>
    <w:p w14:paraId="1F7A6DA4" w14:textId="77777777" w:rsidR="00B53DC5" w:rsidRPr="00B53DC5" w:rsidRDefault="00B53DC5" w:rsidP="00B53DC5">
      <w:pPr>
        <w:bidi/>
        <w:jc w:val="both"/>
        <w:rPr>
          <w:rFonts w:cs="David" w:hint="cs"/>
          <w:rtl/>
        </w:rPr>
      </w:pPr>
    </w:p>
    <w:p w14:paraId="36CCF3FC" w14:textId="77777777" w:rsidR="00B53DC5" w:rsidRPr="00B53DC5" w:rsidRDefault="00B53DC5" w:rsidP="00B53DC5">
      <w:pPr>
        <w:bidi/>
        <w:jc w:val="both"/>
        <w:rPr>
          <w:rFonts w:cs="David" w:hint="cs"/>
          <w:rtl/>
        </w:rPr>
      </w:pPr>
      <w:r w:rsidRPr="00B53DC5">
        <w:rPr>
          <w:rFonts w:cs="David" w:hint="cs"/>
          <w:u w:val="single"/>
          <w:rtl/>
        </w:rPr>
        <w:t>היו"ר דוד טל:</w:t>
      </w:r>
    </w:p>
    <w:p w14:paraId="6FB8E85B" w14:textId="77777777" w:rsidR="00B53DC5" w:rsidRPr="00B53DC5" w:rsidRDefault="00B53DC5" w:rsidP="00B53DC5">
      <w:pPr>
        <w:bidi/>
        <w:jc w:val="both"/>
        <w:rPr>
          <w:rFonts w:cs="David" w:hint="cs"/>
          <w:rtl/>
        </w:rPr>
      </w:pPr>
    </w:p>
    <w:p w14:paraId="23B6D4C9" w14:textId="77777777" w:rsidR="00B53DC5" w:rsidRPr="00B53DC5" w:rsidRDefault="00B53DC5" w:rsidP="00B53DC5">
      <w:pPr>
        <w:bidi/>
        <w:jc w:val="both"/>
        <w:rPr>
          <w:rFonts w:cs="David" w:hint="cs"/>
          <w:rtl/>
        </w:rPr>
      </w:pPr>
      <w:r w:rsidRPr="00B53DC5">
        <w:rPr>
          <w:rFonts w:cs="David" w:hint="cs"/>
          <w:rtl/>
        </w:rPr>
        <w:tab/>
        <w:t>בדברים האלה כל חברי הוועדה לא רואים בעיה. הבעיה הראשונית היא לגבי חוק-יסוד או לא חוק-יסוד, לאחר מכן לכולי עלמא ברור, שבחוק רגיל אתה יכול להעביר את כל סדרי המשנה האלה.</w:t>
      </w:r>
    </w:p>
    <w:p w14:paraId="380DE1E3" w14:textId="77777777" w:rsidR="00B53DC5" w:rsidRPr="00B53DC5" w:rsidRDefault="00B53DC5" w:rsidP="00B53DC5">
      <w:pPr>
        <w:bidi/>
        <w:jc w:val="both"/>
        <w:rPr>
          <w:rFonts w:cs="David" w:hint="cs"/>
          <w:rtl/>
        </w:rPr>
      </w:pPr>
    </w:p>
    <w:p w14:paraId="079F8428" w14:textId="77777777" w:rsidR="00B53DC5" w:rsidRPr="00B53DC5" w:rsidRDefault="00B53DC5" w:rsidP="00B53DC5">
      <w:pPr>
        <w:bidi/>
        <w:jc w:val="both"/>
        <w:rPr>
          <w:rFonts w:cs="David" w:hint="cs"/>
          <w:rtl/>
        </w:rPr>
      </w:pPr>
      <w:r w:rsidRPr="00B53DC5">
        <w:rPr>
          <w:rFonts w:cs="David" w:hint="cs"/>
          <w:u w:val="single"/>
          <w:rtl/>
        </w:rPr>
        <w:t>זהבה גלאון:</w:t>
      </w:r>
    </w:p>
    <w:p w14:paraId="0D9D98F9" w14:textId="77777777" w:rsidR="00B53DC5" w:rsidRPr="00B53DC5" w:rsidRDefault="00B53DC5" w:rsidP="00B53DC5">
      <w:pPr>
        <w:bidi/>
        <w:jc w:val="both"/>
        <w:rPr>
          <w:rFonts w:cs="David" w:hint="cs"/>
          <w:rtl/>
        </w:rPr>
      </w:pPr>
    </w:p>
    <w:p w14:paraId="720242E6" w14:textId="77777777" w:rsidR="00B53DC5" w:rsidRPr="00B53DC5" w:rsidRDefault="00B53DC5" w:rsidP="00B53DC5">
      <w:pPr>
        <w:bidi/>
        <w:jc w:val="both"/>
        <w:rPr>
          <w:rFonts w:cs="David" w:hint="cs"/>
          <w:rtl/>
        </w:rPr>
      </w:pPr>
      <w:r w:rsidRPr="00B53DC5">
        <w:rPr>
          <w:rFonts w:cs="David" w:hint="cs"/>
          <w:rtl/>
        </w:rPr>
        <w:tab/>
        <w:t xml:space="preserve"> זו לא בעיה ראשונית אם חוק-יסוד או לא חוק-יסוד, הבעיה, האם בכלל לחוקק בכלל חוק כזה.</w:t>
      </w:r>
    </w:p>
    <w:p w14:paraId="5BCD6578" w14:textId="77777777" w:rsidR="00B53DC5" w:rsidRPr="00B53DC5" w:rsidRDefault="00B53DC5" w:rsidP="00B53DC5">
      <w:pPr>
        <w:bidi/>
        <w:jc w:val="both"/>
        <w:rPr>
          <w:rFonts w:cs="David" w:hint="cs"/>
          <w:rtl/>
        </w:rPr>
      </w:pPr>
    </w:p>
    <w:p w14:paraId="71BA866E" w14:textId="77777777" w:rsidR="00B53DC5" w:rsidRPr="00B53DC5" w:rsidRDefault="00B53DC5" w:rsidP="00B53DC5">
      <w:pPr>
        <w:bidi/>
        <w:jc w:val="both"/>
        <w:rPr>
          <w:rFonts w:cs="David" w:hint="cs"/>
          <w:rtl/>
        </w:rPr>
      </w:pPr>
      <w:r w:rsidRPr="00B53DC5">
        <w:rPr>
          <w:rFonts w:cs="David" w:hint="cs"/>
          <w:u w:val="single"/>
          <w:rtl/>
        </w:rPr>
        <w:t>היו"ר דוד טל:</w:t>
      </w:r>
    </w:p>
    <w:p w14:paraId="1BC42200" w14:textId="77777777" w:rsidR="00B53DC5" w:rsidRPr="00B53DC5" w:rsidRDefault="00B53DC5" w:rsidP="00B53DC5">
      <w:pPr>
        <w:bidi/>
        <w:jc w:val="both"/>
        <w:rPr>
          <w:rFonts w:cs="David" w:hint="cs"/>
          <w:rtl/>
        </w:rPr>
      </w:pPr>
    </w:p>
    <w:p w14:paraId="4E590D2D" w14:textId="77777777" w:rsidR="00B53DC5" w:rsidRPr="00B53DC5" w:rsidRDefault="00B53DC5" w:rsidP="00B53DC5">
      <w:pPr>
        <w:bidi/>
        <w:jc w:val="both"/>
        <w:rPr>
          <w:rFonts w:cs="David" w:hint="cs"/>
          <w:rtl/>
        </w:rPr>
      </w:pPr>
      <w:r w:rsidRPr="00B53DC5">
        <w:rPr>
          <w:rFonts w:cs="David" w:hint="cs"/>
          <w:rtl/>
        </w:rPr>
        <w:tab/>
        <w:t>זה כבר תלוי בהשקפת עולמה של חברת הכנסת.</w:t>
      </w:r>
    </w:p>
    <w:p w14:paraId="495B5382" w14:textId="77777777" w:rsidR="00B53DC5" w:rsidRPr="00B53DC5" w:rsidRDefault="00B53DC5" w:rsidP="00B53DC5">
      <w:pPr>
        <w:bidi/>
        <w:jc w:val="both"/>
        <w:rPr>
          <w:rFonts w:cs="David" w:hint="cs"/>
          <w:rtl/>
        </w:rPr>
      </w:pPr>
    </w:p>
    <w:p w14:paraId="4F9F8C1A" w14:textId="77777777" w:rsidR="00B53DC5" w:rsidRPr="00B53DC5" w:rsidRDefault="00B53DC5" w:rsidP="00B53DC5">
      <w:pPr>
        <w:bidi/>
        <w:jc w:val="both"/>
        <w:rPr>
          <w:rFonts w:cs="David" w:hint="cs"/>
          <w:rtl/>
        </w:rPr>
      </w:pPr>
      <w:r w:rsidRPr="00B53DC5">
        <w:rPr>
          <w:rFonts w:cs="David" w:hint="cs"/>
          <w:u w:val="single"/>
          <w:rtl/>
        </w:rPr>
        <w:t>יצחק לוי:</w:t>
      </w:r>
    </w:p>
    <w:p w14:paraId="36CE8E2C" w14:textId="77777777" w:rsidR="00B53DC5" w:rsidRPr="00B53DC5" w:rsidRDefault="00B53DC5" w:rsidP="00B53DC5">
      <w:pPr>
        <w:bidi/>
        <w:jc w:val="both"/>
        <w:rPr>
          <w:rFonts w:cs="David" w:hint="cs"/>
          <w:rtl/>
        </w:rPr>
      </w:pPr>
    </w:p>
    <w:p w14:paraId="2D3107D3" w14:textId="77777777" w:rsidR="00B53DC5" w:rsidRPr="00B53DC5" w:rsidRDefault="00B53DC5" w:rsidP="00B53DC5">
      <w:pPr>
        <w:bidi/>
        <w:jc w:val="both"/>
        <w:rPr>
          <w:rFonts w:cs="David" w:hint="cs"/>
          <w:rtl/>
        </w:rPr>
      </w:pPr>
      <w:r w:rsidRPr="00B53DC5">
        <w:rPr>
          <w:rFonts w:cs="David" w:hint="cs"/>
          <w:rtl/>
        </w:rPr>
        <w:tab/>
        <w:t xml:space="preserve"> זה כבר קיים בסעיף 3 של החוק. לא מדברים כרגע על עצם משאל העם, אלא על פרטיו.</w:t>
      </w:r>
    </w:p>
    <w:p w14:paraId="4D05FB53" w14:textId="77777777" w:rsidR="00B53DC5" w:rsidRPr="00B53DC5" w:rsidRDefault="00B53DC5" w:rsidP="00B53DC5">
      <w:pPr>
        <w:bidi/>
        <w:jc w:val="both"/>
        <w:rPr>
          <w:rFonts w:cs="David" w:hint="cs"/>
          <w:rtl/>
        </w:rPr>
      </w:pPr>
    </w:p>
    <w:p w14:paraId="7987788A" w14:textId="77777777" w:rsidR="00B53DC5" w:rsidRPr="00B53DC5" w:rsidRDefault="00B53DC5" w:rsidP="00B53DC5">
      <w:pPr>
        <w:bidi/>
        <w:jc w:val="both"/>
        <w:rPr>
          <w:rFonts w:cs="David" w:hint="cs"/>
          <w:rtl/>
        </w:rPr>
      </w:pPr>
      <w:r w:rsidRPr="00B53DC5">
        <w:rPr>
          <w:rFonts w:cs="David" w:hint="cs"/>
          <w:u w:val="single"/>
          <w:rtl/>
        </w:rPr>
        <w:t>היו"ר דוד טל:</w:t>
      </w:r>
    </w:p>
    <w:p w14:paraId="5D283AB8" w14:textId="77777777" w:rsidR="00B53DC5" w:rsidRPr="00B53DC5" w:rsidRDefault="00B53DC5" w:rsidP="00B53DC5">
      <w:pPr>
        <w:bidi/>
        <w:jc w:val="both"/>
        <w:rPr>
          <w:rFonts w:cs="David" w:hint="cs"/>
          <w:rtl/>
        </w:rPr>
      </w:pPr>
    </w:p>
    <w:p w14:paraId="6B6196F5" w14:textId="77777777" w:rsidR="00B53DC5" w:rsidRPr="00B53DC5" w:rsidRDefault="00B53DC5" w:rsidP="00B53DC5">
      <w:pPr>
        <w:bidi/>
        <w:jc w:val="both"/>
        <w:rPr>
          <w:rFonts w:cs="David" w:hint="cs"/>
          <w:rtl/>
        </w:rPr>
      </w:pPr>
      <w:r w:rsidRPr="00B53DC5">
        <w:rPr>
          <w:rFonts w:cs="David" w:hint="cs"/>
          <w:rtl/>
        </w:rPr>
        <w:tab/>
        <w:t>נתבקשתי, ולא יכולתי להפסיק את פרופסור ליפשיץ, על ידי חבר הכנסת בן-ששון, יושב-ראש ועדת החוקה, שרוצה לומר משהו לתלמידות שהצטרפו אלינו. תכניס אותן לסוד העניינים.</w:t>
      </w:r>
    </w:p>
    <w:p w14:paraId="19E92759" w14:textId="77777777" w:rsidR="00B53DC5" w:rsidRPr="00B53DC5" w:rsidRDefault="00B53DC5" w:rsidP="00B53DC5">
      <w:pPr>
        <w:bidi/>
        <w:jc w:val="both"/>
        <w:rPr>
          <w:rFonts w:cs="David" w:hint="cs"/>
          <w:rtl/>
        </w:rPr>
      </w:pPr>
    </w:p>
    <w:p w14:paraId="20973C01" w14:textId="77777777" w:rsidR="00B53DC5" w:rsidRPr="00B53DC5" w:rsidRDefault="00B53DC5" w:rsidP="00B53DC5">
      <w:pPr>
        <w:bidi/>
        <w:jc w:val="both"/>
        <w:rPr>
          <w:rFonts w:cs="David" w:hint="cs"/>
          <w:rtl/>
        </w:rPr>
      </w:pPr>
      <w:r w:rsidRPr="00B53DC5">
        <w:rPr>
          <w:rFonts w:cs="David" w:hint="cs"/>
          <w:u w:val="single"/>
          <w:rtl/>
        </w:rPr>
        <w:t>מנחם בן-ששון:</w:t>
      </w:r>
    </w:p>
    <w:p w14:paraId="64E5AE74" w14:textId="77777777" w:rsidR="00B53DC5" w:rsidRPr="00B53DC5" w:rsidRDefault="00B53DC5" w:rsidP="00B53DC5">
      <w:pPr>
        <w:bidi/>
        <w:jc w:val="both"/>
        <w:rPr>
          <w:rFonts w:cs="David" w:hint="cs"/>
          <w:rtl/>
        </w:rPr>
      </w:pPr>
    </w:p>
    <w:p w14:paraId="5A628BE7" w14:textId="77777777" w:rsidR="00B53DC5" w:rsidRPr="00B53DC5" w:rsidRDefault="00B53DC5" w:rsidP="00B53DC5">
      <w:pPr>
        <w:bidi/>
        <w:jc w:val="both"/>
        <w:rPr>
          <w:rFonts w:cs="David" w:hint="cs"/>
          <w:rtl/>
        </w:rPr>
      </w:pPr>
      <w:r w:rsidRPr="00B53DC5">
        <w:rPr>
          <w:rFonts w:cs="David" w:hint="cs"/>
          <w:rtl/>
        </w:rPr>
        <w:tab/>
        <w:t>ראשית, ברוכות הבאות. מנין אתן?</w:t>
      </w:r>
    </w:p>
    <w:p w14:paraId="119E0F1D" w14:textId="77777777" w:rsidR="00B53DC5" w:rsidRPr="00B53DC5" w:rsidRDefault="00B53DC5" w:rsidP="00B53DC5">
      <w:pPr>
        <w:bidi/>
        <w:jc w:val="both"/>
        <w:rPr>
          <w:rFonts w:cs="David" w:hint="cs"/>
          <w:rtl/>
        </w:rPr>
      </w:pPr>
    </w:p>
    <w:p w14:paraId="77B6781D" w14:textId="77777777" w:rsidR="00B53DC5" w:rsidRPr="00B53DC5" w:rsidRDefault="00B53DC5" w:rsidP="00B53DC5">
      <w:pPr>
        <w:bidi/>
        <w:jc w:val="both"/>
        <w:rPr>
          <w:rFonts w:cs="David" w:hint="cs"/>
          <w:u w:val="single"/>
          <w:rtl/>
        </w:rPr>
      </w:pPr>
      <w:r w:rsidRPr="00B53DC5">
        <w:rPr>
          <w:rFonts w:cs="David" w:hint="cs"/>
          <w:u w:val="single"/>
          <w:rtl/>
        </w:rPr>
        <w:t>קריאה:</w:t>
      </w:r>
    </w:p>
    <w:p w14:paraId="2E2AF3A9" w14:textId="77777777" w:rsidR="00B53DC5" w:rsidRPr="00B53DC5" w:rsidRDefault="00B53DC5" w:rsidP="00B53DC5">
      <w:pPr>
        <w:bidi/>
        <w:jc w:val="both"/>
        <w:rPr>
          <w:rFonts w:cs="David" w:hint="cs"/>
          <w:rtl/>
        </w:rPr>
      </w:pPr>
    </w:p>
    <w:p w14:paraId="40D26F70" w14:textId="77777777" w:rsidR="00B53DC5" w:rsidRPr="00B53DC5" w:rsidRDefault="00B53DC5" w:rsidP="00B53DC5">
      <w:pPr>
        <w:bidi/>
        <w:jc w:val="both"/>
        <w:rPr>
          <w:rFonts w:cs="David" w:hint="cs"/>
          <w:rtl/>
        </w:rPr>
      </w:pPr>
      <w:r w:rsidRPr="00B53DC5">
        <w:rPr>
          <w:rFonts w:cs="David" w:hint="cs"/>
          <w:rtl/>
        </w:rPr>
        <w:tab/>
        <w:t>מירושלים, משכונת רמות.</w:t>
      </w:r>
    </w:p>
    <w:p w14:paraId="6409FBBE" w14:textId="77777777" w:rsidR="00B53DC5" w:rsidRPr="00B53DC5" w:rsidRDefault="00B53DC5" w:rsidP="00B53DC5">
      <w:pPr>
        <w:bidi/>
        <w:jc w:val="both"/>
        <w:rPr>
          <w:rFonts w:cs="David" w:hint="cs"/>
          <w:rtl/>
        </w:rPr>
      </w:pPr>
    </w:p>
    <w:p w14:paraId="6E0BA2FA"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4F7853CB" w14:textId="77777777" w:rsidR="00B53DC5" w:rsidRPr="00B53DC5" w:rsidRDefault="00B53DC5" w:rsidP="00B53DC5">
      <w:pPr>
        <w:bidi/>
        <w:jc w:val="both"/>
        <w:rPr>
          <w:rFonts w:cs="David" w:hint="cs"/>
          <w:rtl/>
        </w:rPr>
      </w:pPr>
    </w:p>
    <w:p w14:paraId="56338011" w14:textId="77777777" w:rsidR="00B53DC5" w:rsidRPr="00B53DC5" w:rsidRDefault="00B53DC5" w:rsidP="00B53DC5">
      <w:pPr>
        <w:bidi/>
        <w:jc w:val="both"/>
        <w:rPr>
          <w:rFonts w:cs="David" w:hint="cs"/>
          <w:rtl/>
        </w:rPr>
      </w:pPr>
      <w:r w:rsidRPr="00B53DC5">
        <w:rPr>
          <w:rFonts w:cs="David" w:hint="cs"/>
          <w:rtl/>
        </w:rPr>
        <w:tab/>
        <w:t>הן מבית ספר "שולמית" שנמצא במתנ"ס.</w:t>
      </w:r>
    </w:p>
    <w:p w14:paraId="10C4E68B" w14:textId="77777777" w:rsidR="00B53DC5" w:rsidRDefault="00B53DC5" w:rsidP="00B53DC5">
      <w:pPr>
        <w:bidi/>
        <w:jc w:val="both"/>
        <w:rPr>
          <w:rFonts w:cs="David" w:hint="cs"/>
          <w:rtl/>
        </w:rPr>
      </w:pPr>
    </w:p>
    <w:p w14:paraId="6CCD1838" w14:textId="77777777" w:rsidR="00B53DC5" w:rsidRDefault="00B53DC5" w:rsidP="00B53DC5">
      <w:pPr>
        <w:bidi/>
        <w:jc w:val="both"/>
        <w:rPr>
          <w:rFonts w:cs="David" w:hint="cs"/>
          <w:rtl/>
        </w:rPr>
      </w:pPr>
    </w:p>
    <w:p w14:paraId="1326FF41" w14:textId="77777777" w:rsidR="00B53DC5" w:rsidRDefault="00B53DC5" w:rsidP="00B53DC5">
      <w:pPr>
        <w:bidi/>
        <w:jc w:val="both"/>
        <w:rPr>
          <w:rFonts w:cs="David" w:hint="cs"/>
          <w:rtl/>
        </w:rPr>
      </w:pPr>
    </w:p>
    <w:p w14:paraId="5A1B0B19" w14:textId="77777777" w:rsidR="00B53DC5" w:rsidRDefault="00B53DC5" w:rsidP="00B53DC5">
      <w:pPr>
        <w:bidi/>
        <w:jc w:val="both"/>
        <w:rPr>
          <w:rFonts w:cs="David" w:hint="cs"/>
          <w:rtl/>
        </w:rPr>
      </w:pPr>
    </w:p>
    <w:p w14:paraId="5A85978C" w14:textId="77777777" w:rsidR="00B53DC5" w:rsidRDefault="00B53DC5" w:rsidP="00B53DC5">
      <w:pPr>
        <w:bidi/>
        <w:jc w:val="both"/>
        <w:rPr>
          <w:rFonts w:cs="David" w:hint="cs"/>
          <w:rtl/>
        </w:rPr>
      </w:pPr>
    </w:p>
    <w:p w14:paraId="5213AB0D" w14:textId="77777777" w:rsidR="00B53DC5" w:rsidRPr="00B53DC5" w:rsidRDefault="00B53DC5" w:rsidP="00B53DC5">
      <w:pPr>
        <w:bidi/>
        <w:jc w:val="both"/>
        <w:rPr>
          <w:rFonts w:cs="David" w:hint="cs"/>
          <w:rtl/>
        </w:rPr>
      </w:pPr>
    </w:p>
    <w:p w14:paraId="5795FFB7" w14:textId="77777777" w:rsidR="00B53DC5" w:rsidRPr="00B53DC5" w:rsidRDefault="00B53DC5" w:rsidP="00B53DC5">
      <w:pPr>
        <w:bidi/>
        <w:jc w:val="both"/>
        <w:rPr>
          <w:rFonts w:cs="David" w:hint="cs"/>
          <w:u w:val="single"/>
          <w:rtl/>
        </w:rPr>
      </w:pPr>
      <w:r w:rsidRPr="00B53DC5">
        <w:rPr>
          <w:rFonts w:cs="David" w:hint="cs"/>
          <w:u w:val="single"/>
          <w:rtl/>
        </w:rPr>
        <w:t>מנחם בן-ששון:</w:t>
      </w:r>
    </w:p>
    <w:p w14:paraId="30800232" w14:textId="77777777" w:rsidR="00B53DC5" w:rsidRPr="00B53DC5" w:rsidRDefault="00B53DC5" w:rsidP="00B53DC5">
      <w:pPr>
        <w:bidi/>
        <w:jc w:val="both"/>
        <w:rPr>
          <w:rFonts w:cs="David" w:hint="cs"/>
          <w:u w:val="single"/>
          <w:rtl/>
        </w:rPr>
      </w:pPr>
    </w:p>
    <w:p w14:paraId="39E11587" w14:textId="77777777" w:rsidR="00B53DC5" w:rsidRPr="00B53DC5" w:rsidRDefault="00B53DC5" w:rsidP="00B53DC5">
      <w:pPr>
        <w:bidi/>
        <w:jc w:val="both"/>
        <w:rPr>
          <w:rFonts w:cs="David" w:hint="cs"/>
          <w:rtl/>
        </w:rPr>
      </w:pPr>
      <w:r w:rsidRPr="00B53DC5">
        <w:rPr>
          <w:rFonts w:cs="David" w:hint="cs"/>
          <w:rtl/>
        </w:rPr>
        <w:tab/>
        <w:t xml:space="preserve">הנוהג בעולם, כאשר נכנסים תלמידים לוועדות הכנסת, אנחנו אומרים להם במשפט קצר במה עסקינן. אני אומר במשפט קצר במה עסקינן כדי לא להפריע לרצף הדיון. אנחנו עוסקים כאן באחת השאלות המרכזיות ביותר בחיים הדמוקרטיים בישראל, וזה נדיר שאתן נכנסות לדיון שהוא כל כך מהותי בהבנת הדמוקרטיה. אני מניח שבשיעורי האזרחות עוד תחזרו לשאלות הללו. אנחנו עוסקים בשלוש רמות של דיון מהי החקיקה ובאיזה צורה מקבלים החלטות. </w:t>
      </w:r>
    </w:p>
    <w:p w14:paraId="0B039BF6" w14:textId="77777777" w:rsidR="00B53DC5" w:rsidRPr="00B53DC5" w:rsidRDefault="00B53DC5" w:rsidP="00B53DC5">
      <w:pPr>
        <w:bidi/>
        <w:jc w:val="both"/>
        <w:rPr>
          <w:rFonts w:cs="David" w:hint="cs"/>
          <w:rtl/>
        </w:rPr>
      </w:pPr>
    </w:p>
    <w:p w14:paraId="2482DD86" w14:textId="77777777" w:rsidR="00B53DC5" w:rsidRPr="00B53DC5" w:rsidRDefault="00B53DC5" w:rsidP="00B53DC5">
      <w:pPr>
        <w:bidi/>
        <w:jc w:val="both"/>
        <w:rPr>
          <w:rFonts w:cs="David" w:hint="cs"/>
          <w:rtl/>
        </w:rPr>
      </w:pPr>
      <w:r w:rsidRPr="00B53DC5">
        <w:rPr>
          <w:rFonts w:cs="David" w:hint="cs"/>
          <w:rtl/>
        </w:rPr>
        <w:tab/>
        <w:t xml:space="preserve">צורה אחת, והיא דבר שעדיין לא קיים במדינת ישראל </w:t>
      </w:r>
      <w:r w:rsidRPr="00B53DC5">
        <w:rPr>
          <w:rFonts w:cs="David"/>
          <w:rtl/>
        </w:rPr>
        <w:t>–</w:t>
      </w:r>
      <w:r w:rsidRPr="00B53DC5">
        <w:rPr>
          <w:rFonts w:cs="David" w:hint="cs"/>
          <w:rtl/>
        </w:rPr>
        <w:t xml:space="preserve"> בזמנו כשחוקקנו חוקים, רצינו לעשותו למקרים מיוחדים מאוד-מאוד </w:t>
      </w:r>
      <w:r w:rsidRPr="00B53DC5">
        <w:rPr>
          <w:rFonts w:cs="David"/>
          <w:rtl/>
        </w:rPr>
        <w:t>–</w:t>
      </w:r>
      <w:r w:rsidRPr="00B53DC5">
        <w:rPr>
          <w:rFonts w:cs="David" w:hint="cs"/>
          <w:rtl/>
        </w:rPr>
        <w:t xml:space="preserve"> היא צורה של משאל עם. למשל, אם הממשלה מחליטה לוותר על שטחי ארץ-ישראל </w:t>
      </w:r>
      <w:r w:rsidRPr="00B53DC5">
        <w:rPr>
          <w:rFonts w:cs="David"/>
          <w:rtl/>
        </w:rPr>
        <w:t>–</w:t>
      </w:r>
      <w:r w:rsidRPr="00B53DC5">
        <w:rPr>
          <w:rFonts w:cs="David" w:hint="cs"/>
          <w:rtl/>
        </w:rPr>
        <w:t xml:space="preserve"> הניסוח הוא ניסוח יותר פרוצדורלי </w:t>
      </w:r>
      <w:r w:rsidRPr="00B53DC5">
        <w:rPr>
          <w:rFonts w:cs="David"/>
          <w:rtl/>
        </w:rPr>
        <w:t>–</w:t>
      </w:r>
      <w:r w:rsidRPr="00B53DC5">
        <w:rPr>
          <w:rFonts w:cs="David" w:hint="cs"/>
          <w:rtl/>
        </w:rPr>
        <w:t xml:space="preserve"> נאמר בחוק שלשם כך היא צריכה משאל עם. למה זה חריג? מה מיוחד בזה? בדרך כלל הדמוקרטיה שלנו ייצוגית, ושמעתם את המשא-ומתן בין הפרופסור ויושב-ראש הוועדה. אנחנו בוחרים נציגים לכנסת, הם יושבים פה, בצד הזה של השולחן ובצד ההוא, והם מחליטים בעבור העם לגבי כל השאלות. </w:t>
      </w:r>
    </w:p>
    <w:p w14:paraId="4B791726" w14:textId="77777777" w:rsidR="00B53DC5" w:rsidRPr="00B53DC5" w:rsidRDefault="00B53DC5" w:rsidP="00B53DC5">
      <w:pPr>
        <w:bidi/>
        <w:jc w:val="both"/>
        <w:rPr>
          <w:rFonts w:cs="David" w:hint="cs"/>
          <w:rtl/>
        </w:rPr>
      </w:pPr>
    </w:p>
    <w:p w14:paraId="7F79F2DA" w14:textId="77777777" w:rsidR="00B53DC5" w:rsidRPr="00B53DC5" w:rsidRDefault="00B53DC5" w:rsidP="00B53DC5">
      <w:pPr>
        <w:bidi/>
        <w:jc w:val="both"/>
        <w:rPr>
          <w:rFonts w:cs="David" w:hint="cs"/>
          <w:rtl/>
        </w:rPr>
      </w:pPr>
      <w:r w:rsidRPr="00B53DC5">
        <w:rPr>
          <w:rFonts w:cs="David" w:hint="cs"/>
          <w:rtl/>
        </w:rPr>
        <w:tab/>
        <w:t>ההחלטה על משאל עם צריכה לעבור שלושה שלבים: החלטת ממשלה, אישור של הכנסת ופנייה אל העם. אנחנו שואלים את עצמנו היום מהי הדרך לעשות את משאל העם. לא שלא יהיה משאל עם, אבל ניסוח השאלות של משאל עם הוא עניין מרכזי, וגם קביעת סדרי משאל עם הוא עניין מרכזי. כמה חברי כנסת הציעו, שאת הסדרים הללו, במקום שהכנסת תקבע, תקבע ועדת הבחירות המרכזית, שזה גוף שיש בו ייצוג פוליטי, אבל הייצוג בוועדה הוא לא הייצוג הפרלמנטרי של 120 חברי כנסת.</w:t>
      </w:r>
    </w:p>
    <w:p w14:paraId="0466A489" w14:textId="77777777" w:rsidR="00B53DC5" w:rsidRPr="00B53DC5" w:rsidRDefault="00B53DC5" w:rsidP="00B53DC5">
      <w:pPr>
        <w:bidi/>
        <w:jc w:val="both"/>
        <w:rPr>
          <w:rFonts w:cs="David" w:hint="cs"/>
          <w:rtl/>
        </w:rPr>
      </w:pPr>
    </w:p>
    <w:p w14:paraId="70C2E1AD" w14:textId="77777777" w:rsidR="00B53DC5" w:rsidRPr="00B53DC5" w:rsidRDefault="00B53DC5" w:rsidP="00B53DC5">
      <w:pPr>
        <w:bidi/>
        <w:jc w:val="both"/>
        <w:rPr>
          <w:rFonts w:cs="David" w:hint="cs"/>
          <w:rtl/>
        </w:rPr>
      </w:pPr>
      <w:r w:rsidRPr="00B53DC5">
        <w:rPr>
          <w:rFonts w:cs="David" w:hint="cs"/>
          <w:u w:val="single"/>
          <w:rtl/>
        </w:rPr>
        <w:t>יצחק לוי:</w:t>
      </w:r>
    </w:p>
    <w:p w14:paraId="7F5895BE" w14:textId="77777777" w:rsidR="00B53DC5" w:rsidRPr="00B53DC5" w:rsidRDefault="00B53DC5" w:rsidP="00B53DC5">
      <w:pPr>
        <w:bidi/>
        <w:jc w:val="both"/>
        <w:rPr>
          <w:rFonts w:cs="David" w:hint="cs"/>
          <w:rtl/>
        </w:rPr>
      </w:pPr>
    </w:p>
    <w:p w14:paraId="04758972" w14:textId="77777777" w:rsidR="00B53DC5" w:rsidRPr="00B53DC5" w:rsidRDefault="00B53DC5" w:rsidP="00B53DC5">
      <w:pPr>
        <w:bidi/>
        <w:jc w:val="both"/>
        <w:rPr>
          <w:rFonts w:cs="David" w:hint="cs"/>
          <w:rtl/>
        </w:rPr>
      </w:pPr>
      <w:r w:rsidRPr="00B53DC5">
        <w:rPr>
          <w:rFonts w:cs="David" w:hint="cs"/>
          <w:rtl/>
        </w:rPr>
        <w:tab/>
        <w:t xml:space="preserve"> בראשה עומד שופט לפי החוק.</w:t>
      </w:r>
    </w:p>
    <w:p w14:paraId="2C2691CA" w14:textId="77777777" w:rsidR="00B53DC5" w:rsidRPr="00B53DC5" w:rsidRDefault="00B53DC5" w:rsidP="00B53DC5">
      <w:pPr>
        <w:bidi/>
        <w:jc w:val="both"/>
        <w:rPr>
          <w:rFonts w:cs="David" w:hint="cs"/>
          <w:rtl/>
        </w:rPr>
      </w:pPr>
    </w:p>
    <w:p w14:paraId="5EB3AEC6"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2E44CB35" w14:textId="77777777" w:rsidR="00B53DC5" w:rsidRPr="00B53DC5" w:rsidRDefault="00B53DC5" w:rsidP="00B53DC5">
      <w:pPr>
        <w:pStyle w:val="Heading5"/>
        <w:rPr>
          <w:rFonts w:hint="cs"/>
          <w:sz w:val="24"/>
          <w:rtl/>
        </w:rPr>
      </w:pPr>
    </w:p>
    <w:p w14:paraId="20346B99" w14:textId="77777777" w:rsidR="00B53DC5" w:rsidRPr="00B53DC5" w:rsidRDefault="00B53DC5" w:rsidP="00B53DC5">
      <w:pPr>
        <w:bidi/>
        <w:jc w:val="both"/>
        <w:rPr>
          <w:rFonts w:cs="David" w:hint="cs"/>
          <w:rtl/>
        </w:rPr>
      </w:pPr>
      <w:r w:rsidRPr="00B53DC5">
        <w:rPr>
          <w:rFonts w:cs="David" w:hint="cs"/>
          <w:rtl/>
        </w:rPr>
        <w:tab/>
        <w:t xml:space="preserve">זה גוף שבמדינת ישראל נוהגים להעמיד שופטים, וחושבים שכתוצאה מזה ששופט עומד בראש פורום מסוים אנשים יכולים לפטור עצמם מאחריות. ההצעה היא שהגוף שבראשו עומד שופט ייתן את ההנחיות על משאל העם. </w:t>
      </w:r>
    </w:p>
    <w:p w14:paraId="1610A107" w14:textId="77777777" w:rsidR="00B53DC5" w:rsidRPr="00B53DC5" w:rsidRDefault="00B53DC5" w:rsidP="00B53DC5">
      <w:pPr>
        <w:bidi/>
        <w:jc w:val="both"/>
        <w:rPr>
          <w:rFonts w:cs="David" w:hint="cs"/>
          <w:rtl/>
        </w:rPr>
      </w:pPr>
    </w:p>
    <w:p w14:paraId="16FE5838" w14:textId="77777777" w:rsidR="00B53DC5" w:rsidRPr="00B53DC5" w:rsidRDefault="00B53DC5" w:rsidP="00B53DC5">
      <w:pPr>
        <w:bidi/>
        <w:jc w:val="both"/>
        <w:rPr>
          <w:rFonts w:cs="David" w:hint="cs"/>
          <w:rtl/>
        </w:rPr>
      </w:pPr>
      <w:r w:rsidRPr="00B53DC5">
        <w:rPr>
          <w:rFonts w:cs="David" w:hint="cs"/>
          <w:rtl/>
        </w:rPr>
        <w:tab/>
        <w:t xml:space="preserve">מה שאתן עכשיו שומעות זאת חוות דעת מקצועית. הכנסת שנראית כאילו אנשים מתבטאים בה מן המותן בהרבה דברים, הכנסת לא מתבטאת בלי קבלת חוות דעת מקצועיות. כבר פעם שנייה או שלישית בוועדה הזאת, המשותפת לשתי ועדות של הכנסת, מקבלים חברי הכנסת  חוות דעת מקצועיות לפני שיגבשו את עמדותיהם. </w:t>
      </w:r>
    </w:p>
    <w:p w14:paraId="368B2B8B" w14:textId="77777777" w:rsidR="00B53DC5" w:rsidRPr="00B53DC5" w:rsidRDefault="00B53DC5" w:rsidP="00B53DC5">
      <w:pPr>
        <w:bidi/>
        <w:jc w:val="both"/>
        <w:rPr>
          <w:rFonts w:cs="David" w:hint="cs"/>
          <w:rtl/>
        </w:rPr>
      </w:pPr>
    </w:p>
    <w:p w14:paraId="14124D1D" w14:textId="77777777" w:rsidR="00B53DC5" w:rsidRPr="00B53DC5" w:rsidRDefault="00B53DC5" w:rsidP="00B53DC5">
      <w:pPr>
        <w:bidi/>
        <w:jc w:val="both"/>
        <w:rPr>
          <w:rFonts w:cs="David" w:hint="cs"/>
          <w:rtl/>
        </w:rPr>
      </w:pPr>
      <w:r w:rsidRPr="00B53DC5">
        <w:rPr>
          <w:rFonts w:cs="David" w:hint="cs"/>
          <w:rtl/>
        </w:rPr>
        <w:tab/>
        <w:t>יש לכם עכשיו שלושה רבדים: הרובד הראשון הוא משאל עם, הרובד השני הוא חקיקה של כנסת, והרובד האחר הוא גוף שעובד ליד הכנסת עם סמכויות רבות מאוד, ונקרא "ועדת הבחירות המרכזית", אבל הוא לא הגוף הנבחר. ואלה שלושה רבדים שבהם אנחנו עוסקים בנושא הרגיש, שאולי יגיע ואולי לא, ויתור על שטחי ארץ-ישראל.</w:t>
      </w:r>
    </w:p>
    <w:p w14:paraId="1D250E4E" w14:textId="77777777" w:rsidR="00B53DC5" w:rsidRPr="00B53DC5" w:rsidRDefault="00B53DC5" w:rsidP="00B53DC5">
      <w:pPr>
        <w:bidi/>
        <w:jc w:val="both"/>
        <w:rPr>
          <w:rFonts w:cs="David" w:hint="cs"/>
          <w:rtl/>
        </w:rPr>
      </w:pPr>
    </w:p>
    <w:p w14:paraId="31A285BA" w14:textId="77777777" w:rsidR="00B53DC5" w:rsidRPr="00B53DC5" w:rsidRDefault="00B53DC5" w:rsidP="00B53DC5">
      <w:pPr>
        <w:bidi/>
        <w:jc w:val="both"/>
        <w:rPr>
          <w:rFonts w:cs="David" w:hint="cs"/>
          <w:rtl/>
        </w:rPr>
      </w:pPr>
      <w:r w:rsidRPr="00B53DC5">
        <w:rPr>
          <w:rFonts w:cs="David" w:hint="cs"/>
          <w:u w:val="single"/>
          <w:rtl/>
        </w:rPr>
        <w:t>היו"ר דוד טל:</w:t>
      </w:r>
    </w:p>
    <w:p w14:paraId="42F0FDAC" w14:textId="77777777" w:rsidR="00B53DC5" w:rsidRPr="00B53DC5" w:rsidRDefault="00B53DC5" w:rsidP="00B53DC5">
      <w:pPr>
        <w:bidi/>
        <w:jc w:val="both"/>
        <w:rPr>
          <w:rFonts w:cs="David" w:hint="cs"/>
          <w:rtl/>
        </w:rPr>
      </w:pPr>
    </w:p>
    <w:p w14:paraId="324085CE" w14:textId="77777777" w:rsidR="00B53DC5" w:rsidRPr="00B53DC5" w:rsidRDefault="00B53DC5" w:rsidP="00B53DC5">
      <w:pPr>
        <w:bidi/>
        <w:jc w:val="both"/>
        <w:rPr>
          <w:rFonts w:cs="David" w:hint="cs"/>
          <w:rtl/>
        </w:rPr>
      </w:pPr>
      <w:r w:rsidRPr="00B53DC5">
        <w:rPr>
          <w:rFonts w:cs="David" w:hint="cs"/>
          <w:rtl/>
        </w:rPr>
        <w:tab/>
        <w:t xml:space="preserve"> תודה רבה. פרופסור ליפשיץ, האם יש לך מה להשלים?</w:t>
      </w:r>
    </w:p>
    <w:p w14:paraId="7059ECE6" w14:textId="77777777" w:rsidR="00B53DC5" w:rsidRPr="00B53DC5" w:rsidRDefault="00B53DC5" w:rsidP="00B53DC5">
      <w:pPr>
        <w:bidi/>
        <w:jc w:val="both"/>
        <w:rPr>
          <w:rFonts w:cs="David" w:hint="cs"/>
          <w:rtl/>
        </w:rPr>
      </w:pPr>
    </w:p>
    <w:p w14:paraId="44E2352E"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351F08D8" w14:textId="77777777" w:rsidR="00B53DC5" w:rsidRPr="00B53DC5" w:rsidRDefault="00B53DC5" w:rsidP="00B53DC5">
      <w:pPr>
        <w:bidi/>
        <w:jc w:val="both"/>
        <w:rPr>
          <w:rFonts w:cs="David" w:hint="cs"/>
          <w:rtl/>
        </w:rPr>
      </w:pPr>
    </w:p>
    <w:p w14:paraId="02A305DD" w14:textId="77777777" w:rsidR="00B53DC5" w:rsidRPr="00B53DC5" w:rsidRDefault="00B53DC5" w:rsidP="00B53DC5">
      <w:pPr>
        <w:bidi/>
        <w:jc w:val="both"/>
        <w:rPr>
          <w:rFonts w:cs="David" w:hint="cs"/>
          <w:rtl/>
        </w:rPr>
      </w:pPr>
      <w:r w:rsidRPr="00B53DC5">
        <w:rPr>
          <w:rFonts w:cs="David" w:hint="cs"/>
          <w:rtl/>
        </w:rPr>
        <w:tab/>
        <w:t xml:space="preserve">אם כן, הכנסת קבעה שצריך שייעשה משאל עם, ולכן יש לקדם את רצונה זה של הכנסת בכל דרך אפשרית. </w:t>
      </w:r>
    </w:p>
    <w:p w14:paraId="43249606" w14:textId="77777777" w:rsidR="00B53DC5" w:rsidRPr="00B53DC5" w:rsidRDefault="00B53DC5" w:rsidP="00B53DC5">
      <w:pPr>
        <w:bidi/>
        <w:jc w:val="both"/>
        <w:rPr>
          <w:rFonts w:cs="David" w:hint="cs"/>
          <w:rtl/>
        </w:rPr>
      </w:pPr>
    </w:p>
    <w:p w14:paraId="6D9C3A7F" w14:textId="77777777" w:rsidR="00B53DC5" w:rsidRPr="00B53DC5" w:rsidRDefault="00B53DC5" w:rsidP="00B53DC5">
      <w:pPr>
        <w:bidi/>
        <w:jc w:val="both"/>
        <w:rPr>
          <w:rFonts w:cs="David" w:hint="cs"/>
          <w:rtl/>
        </w:rPr>
      </w:pPr>
      <w:r w:rsidRPr="00B53DC5">
        <w:rPr>
          <w:rFonts w:cs="David" w:hint="cs"/>
          <w:rtl/>
        </w:rPr>
        <w:tab/>
        <w:t>אני רוצה לומר משהו על חוקי-יסוד. אינני רואה שום הבחנה בין חוק-יסוד לחוק רגיל על-פי משמעויותיהם המשפטיות.</w:t>
      </w:r>
    </w:p>
    <w:p w14:paraId="1D7D1492" w14:textId="77777777" w:rsidR="00B53DC5" w:rsidRDefault="00B53DC5" w:rsidP="00B53DC5">
      <w:pPr>
        <w:bidi/>
        <w:jc w:val="both"/>
        <w:rPr>
          <w:rFonts w:cs="David" w:hint="cs"/>
          <w:rtl/>
        </w:rPr>
      </w:pPr>
    </w:p>
    <w:p w14:paraId="628AF762" w14:textId="77777777" w:rsidR="00B53DC5" w:rsidRDefault="00B53DC5" w:rsidP="00B53DC5">
      <w:pPr>
        <w:bidi/>
        <w:jc w:val="both"/>
        <w:rPr>
          <w:rFonts w:cs="David" w:hint="cs"/>
          <w:rtl/>
        </w:rPr>
      </w:pPr>
    </w:p>
    <w:p w14:paraId="08415C59" w14:textId="77777777" w:rsidR="00B53DC5" w:rsidRDefault="00B53DC5" w:rsidP="00B53DC5">
      <w:pPr>
        <w:bidi/>
        <w:jc w:val="both"/>
        <w:rPr>
          <w:rFonts w:cs="David" w:hint="cs"/>
          <w:rtl/>
        </w:rPr>
      </w:pPr>
    </w:p>
    <w:p w14:paraId="4E806B78" w14:textId="77777777" w:rsidR="00B53DC5" w:rsidRDefault="00B53DC5" w:rsidP="00B53DC5">
      <w:pPr>
        <w:bidi/>
        <w:jc w:val="both"/>
        <w:rPr>
          <w:rFonts w:cs="David" w:hint="cs"/>
          <w:rtl/>
        </w:rPr>
      </w:pPr>
    </w:p>
    <w:p w14:paraId="2FA7A9B8" w14:textId="77777777" w:rsidR="00B53DC5" w:rsidRPr="00B53DC5" w:rsidRDefault="00B53DC5" w:rsidP="00B53DC5">
      <w:pPr>
        <w:bidi/>
        <w:jc w:val="both"/>
        <w:rPr>
          <w:rFonts w:cs="David" w:hint="cs"/>
          <w:rtl/>
        </w:rPr>
      </w:pPr>
    </w:p>
    <w:p w14:paraId="4E26CA7D" w14:textId="77777777" w:rsidR="00B53DC5" w:rsidRPr="00B53DC5" w:rsidRDefault="00B53DC5" w:rsidP="00B53DC5">
      <w:pPr>
        <w:bidi/>
        <w:jc w:val="both"/>
        <w:rPr>
          <w:rFonts w:cs="David" w:hint="cs"/>
          <w:rtl/>
        </w:rPr>
      </w:pPr>
      <w:r w:rsidRPr="00B53DC5">
        <w:rPr>
          <w:rFonts w:cs="David" w:hint="cs"/>
          <w:u w:val="single"/>
          <w:rtl/>
        </w:rPr>
        <w:t>היו"ר דוד טל:</w:t>
      </w:r>
    </w:p>
    <w:p w14:paraId="413304A9" w14:textId="77777777" w:rsidR="00B53DC5" w:rsidRPr="00B53DC5" w:rsidRDefault="00B53DC5" w:rsidP="00B53DC5">
      <w:pPr>
        <w:bidi/>
        <w:jc w:val="both"/>
        <w:rPr>
          <w:rFonts w:cs="David" w:hint="cs"/>
          <w:rtl/>
        </w:rPr>
      </w:pPr>
    </w:p>
    <w:p w14:paraId="5D46ACC5" w14:textId="77777777" w:rsidR="00B53DC5" w:rsidRPr="00B53DC5" w:rsidRDefault="00B53DC5" w:rsidP="00B53DC5">
      <w:pPr>
        <w:bidi/>
        <w:jc w:val="both"/>
        <w:rPr>
          <w:rFonts w:cs="David" w:hint="cs"/>
          <w:rtl/>
        </w:rPr>
      </w:pPr>
      <w:r w:rsidRPr="00B53DC5">
        <w:rPr>
          <w:rFonts w:cs="David" w:hint="cs"/>
          <w:rtl/>
        </w:rPr>
        <w:tab/>
        <w:t>באמת?</w:t>
      </w:r>
    </w:p>
    <w:p w14:paraId="7B5EF88D" w14:textId="77777777" w:rsidR="00B53DC5" w:rsidRPr="00B53DC5" w:rsidRDefault="00B53DC5" w:rsidP="00B53DC5">
      <w:pPr>
        <w:bidi/>
        <w:jc w:val="both"/>
        <w:rPr>
          <w:rFonts w:cs="David" w:hint="cs"/>
          <w:u w:val="single"/>
          <w:rtl/>
        </w:rPr>
      </w:pPr>
    </w:p>
    <w:p w14:paraId="05722426"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06E18114" w14:textId="77777777" w:rsidR="00B53DC5" w:rsidRPr="00B53DC5" w:rsidRDefault="00B53DC5" w:rsidP="00B53DC5">
      <w:pPr>
        <w:bidi/>
        <w:jc w:val="both"/>
        <w:rPr>
          <w:rFonts w:cs="David" w:hint="cs"/>
          <w:rtl/>
        </w:rPr>
      </w:pPr>
    </w:p>
    <w:p w14:paraId="14218362" w14:textId="77777777" w:rsidR="00B53DC5" w:rsidRPr="00B53DC5" w:rsidRDefault="00B53DC5" w:rsidP="00B53DC5">
      <w:pPr>
        <w:bidi/>
        <w:jc w:val="both"/>
        <w:rPr>
          <w:rFonts w:cs="David" w:hint="cs"/>
          <w:rtl/>
        </w:rPr>
      </w:pPr>
      <w:r w:rsidRPr="00B53DC5">
        <w:rPr>
          <w:rFonts w:cs="David" w:hint="cs"/>
          <w:rtl/>
        </w:rPr>
        <w:tab/>
        <w:t>באמת.</w:t>
      </w:r>
    </w:p>
    <w:p w14:paraId="64B9F308" w14:textId="77777777" w:rsidR="00B53DC5" w:rsidRPr="00B53DC5" w:rsidRDefault="00B53DC5" w:rsidP="00B53DC5">
      <w:pPr>
        <w:bidi/>
        <w:jc w:val="both"/>
        <w:rPr>
          <w:rFonts w:cs="David" w:hint="cs"/>
          <w:rtl/>
        </w:rPr>
      </w:pPr>
    </w:p>
    <w:p w14:paraId="4CAD6F18" w14:textId="77777777" w:rsidR="00B53DC5" w:rsidRPr="00B53DC5" w:rsidRDefault="00B53DC5" w:rsidP="00B53DC5">
      <w:pPr>
        <w:bidi/>
        <w:jc w:val="both"/>
        <w:rPr>
          <w:rFonts w:cs="David" w:hint="cs"/>
          <w:rtl/>
        </w:rPr>
      </w:pPr>
      <w:r w:rsidRPr="00B53DC5">
        <w:rPr>
          <w:rFonts w:cs="David" w:hint="cs"/>
          <w:u w:val="single"/>
          <w:rtl/>
        </w:rPr>
        <w:t>מנחם בן-ששון:</w:t>
      </w:r>
    </w:p>
    <w:p w14:paraId="348BC8DB" w14:textId="77777777" w:rsidR="00B53DC5" w:rsidRPr="00B53DC5" w:rsidRDefault="00B53DC5" w:rsidP="00B53DC5">
      <w:pPr>
        <w:bidi/>
        <w:jc w:val="both"/>
        <w:rPr>
          <w:rFonts w:cs="David" w:hint="cs"/>
          <w:rtl/>
        </w:rPr>
      </w:pPr>
    </w:p>
    <w:p w14:paraId="71A54AEE" w14:textId="77777777" w:rsidR="00B53DC5" w:rsidRPr="00B53DC5" w:rsidRDefault="00B53DC5" w:rsidP="00B53DC5">
      <w:pPr>
        <w:bidi/>
        <w:jc w:val="both"/>
        <w:rPr>
          <w:rFonts w:cs="David" w:hint="cs"/>
          <w:rtl/>
        </w:rPr>
      </w:pPr>
      <w:r w:rsidRPr="00B53DC5">
        <w:rPr>
          <w:rFonts w:cs="David" w:hint="cs"/>
          <w:rtl/>
        </w:rPr>
        <w:tab/>
        <w:t>שר המשפטים אומר את זה על רוב החוקים. גם חוק-יסוד: הכנסת?</w:t>
      </w:r>
    </w:p>
    <w:p w14:paraId="6D387057"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293A9864" w14:textId="77777777" w:rsidR="00B53DC5" w:rsidRPr="00B53DC5" w:rsidRDefault="00B53DC5" w:rsidP="00B53DC5">
      <w:pPr>
        <w:bidi/>
        <w:jc w:val="both"/>
        <w:rPr>
          <w:rFonts w:cs="David" w:hint="cs"/>
          <w:rtl/>
        </w:rPr>
      </w:pPr>
    </w:p>
    <w:p w14:paraId="47F505A0" w14:textId="77777777" w:rsidR="00B53DC5" w:rsidRPr="00B53DC5" w:rsidRDefault="00B53DC5" w:rsidP="00B53DC5">
      <w:pPr>
        <w:bidi/>
        <w:jc w:val="both"/>
        <w:rPr>
          <w:rFonts w:cs="David" w:hint="cs"/>
          <w:rtl/>
        </w:rPr>
      </w:pPr>
      <w:r w:rsidRPr="00B53DC5">
        <w:rPr>
          <w:rFonts w:cs="David" w:hint="cs"/>
          <w:rtl/>
        </w:rPr>
        <w:tab/>
        <w:t xml:space="preserve">זה חוק-יסוד. </w:t>
      </w:r>
    </w:p>
    <w:p w14:paraId="1DE5A80A" w14:textId="77777777" w:rsidR="00B53DC5" w:rsidRPr="00B53DC5" w:rsidRDefault="00B53DC5" w:rsidP="00B53DC5">
      <w:pPr>
        <w:bidi/>
        <w:jc w:val="both"/>
        <w:rPr>
          <w:rFonts w:cs="David" w:hint="cs"/>
          <w:rtl/>
        </w:rPr>
      </w:pPr>
    </w:p>
    <w:p w14:paraId="0E6C441A"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6A7D6353" w14:textId="77777777" w:rsidR="00B53DC5" w:rsidRPr="00B53DC5" w:rsidRDefault="00B53DC5" w:rsidP="00B53DC5">
      <w:pPr>
        <w:pStyle w:val="Heading5"/>
        <w:rPr>
          <w:rFonts w:hint="cs"/>
          <w:sz w:val="24"/>
          <w:rtl/>
        </w:rPr>
      </w:pPr>
    </w:p>
    <w:p w14:paraId="675844BC" w14:textId="77777777" w:rsidR="00B53DC5" w:rsidRPr="00B53DC5" w:rsidRDefault="00B53DC5" w:rsidP="00B53DC5">
      <w:pPr>
        <w:bidi/>
        <w:jc w:val="both"/>
        <w:rPr>
          <w:rFonts w:cs="David" w:hint="cs"/>
          <w:rtl/>
        </w:rPr>
      </w:pPr>
      <w:r w:rsidRPr="00B53DC5">
        <w:rPr>
          <w:rFonts w:cs="David" w:hint="cs"/>
          <w:rtl/>
        </w:rPr>
        <w:tab/>
        <w:t xml:space="preserve"> גם סעיף 4 שלו?</w:t>
      </w:r>
    </w:p>
    <w:p w14:paraId="4051DB7B" w14:textId="77777777" w:rsidR="00B53DC5" w:rsidRPr="00B53DC5" w:rsidRDefault="00B53DC5" w:rsidP="00B53DC5">
      <w:pPr>
        <w:bidi/>
        <w:jc w:val="both"/>
        <w:rPr>
          <w:rFonts w:cs="David" w:hint="cs"/>
          <w:rtl/>
        </w:rPr>
      </w:pPr>
    </w:p>
    <w:p w14:paraId="1F5DC8D7" w14:textId="77777777" w:rsidR="00B53DC5" w:rsidRPr="00B53DC5" w:rsidRDefault="00B53DC5" w:rsidP="00B53DC5">
      <w:pPr>
        <w:bidi/>
        <w:jc w:val="both"/>
        <w:rPr>
          <w:rFonts w:cs="David" w:hint="cs"/>
          <w:rtl/>
        </w:rPr>
      </w:pPr>
      <w:r w:rsidRPr="00B53DC5">
        <w:rPr>
          <w:rFonts w:cs="David" w:hint="cs"/>
          <w:u w:val="single"/>
          <w:rtl/>
        </w:rPr>
        <w:t>יצחק לוי:</w:t>
      </w:r>
    </w:p>
    <w:p w14:paraId="6BEE9AB2" w14:textId="77777777" w:rsidR="00B53DC5" w:rsidRPr="00B53DC5" w:rsidRDefault="00B53DC5" w:rsidP="00B53DC5">
      <w:pPr>
        <w:bidi/>
        <w:jc w:val="both"/>
        <w:rPr>
          <w:rFonts w:cs="David" w:hint="cs"/>
          <w:rtl/>
        </w:rPr>
      </w:pPr>
    </w:p>
    <w:p w14:paraId="3BB1A084" w14:textId="77777777" w:rsidR="00B53DC5" w:rsidRPr="00B53DC5" w:rsidRDefault="00B53DC5" w:rsidP="00B53DC5">
      <w:pPr>
        <w:bidi/>
        <w:jc w:val="both"/>
        <w:rPr>
          <w:rFonts w:cs="David" w:hint="cs"/>
          <w:rtl/>
        </w:rPr>
      </w:pPr>
      <w:r w:rsidRPr="00B53DC5">
        <w:rPr>
          <w:rFonts w:cs="David" w:hint="cs"/>
          <w:rtl/>
        </w:rPr>
        <w:tab/>
        <w:t xml:space="preserve"> הוא משוריין.</w:t>
      </w:r>
    </w:p>
    <w:p w14:paraId="2867B98D" w14:textId="77777777" w:rsidR="00B53DC5" w:rsidRPr="00B53DC5" w:rsidRDefault="00B53DC5" w:rsidP="00B53DC5">
      <w:pPr>
        <w:bidi/>
        <w:jc w:val="both"/>
        <w:rPr>
          <w:rFonts w:cs="David" w:hint="cs"/>
          <w:rtl/>
        </w:rPr>
      </w:pPr>
    </w:p>
    <w:p w14:paraId="2E4628A5"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54921449" w14:textId="77777777" w:rsidR="00B53DC5" w:rsidRPr="00B53DC5" w:rsidRDefault="00B53DC5" w:rsidP="00B53DC5">
      <w:pPr>
        <w:bidi/>
        <w:jc w:val="both"/>
        <w:rPr>
          <w:rFonts w:cs="David" w:hint="cs"/>
          <w:rtl/>
        </w:rPr>
      </w:pPr>
    </w:p>
    <w:p w14:paraId="03212644" w14:textId="77777777" w:rsidR="00B53DC5" w:rsidRPr="00B53DC5" w:rsidRDefault="00B53DC5" w:rsidP="00B53DC5">
      <w:pPr>
        <w:bidi/>
        <w:jc w:val="both"/>
        <w:rPr>
          <w:rFonts w:cs="David" w:hint="cs"/>
          <w:rtl/>
        </w:rPr>
      </w:pPr>
      <w:r w:rsidRPr="00B53DC5">
        <w:rPr>
          <w:rFonts w:cs="David" w:hint="cs"/>
          <w:rtl/>
        </w:rPr>
        <w:tab/>
        <w:t xml:space="preserve">אני לא מדבר על חקיקה משוריינת. חקיקה משוריינת היא חקיקה משוריינת, אבל יש לנו חוקי-יסוד,  ואפילו החוקים החשובים מ-1992 אינם משוריינים, אפשר לבטלם ברוב של אחד מול שניים, כמו שתמיד אומר הנשיא ברק. למרות שהנשיא ברק מנסה לקדם את העמדה שחוקי-יסוד הם חקיקה חוקתית, הנשיא שמגר, כפי שאני מבין, אמר שהוא לא זוכר שנפסק דבר כזה, ונדמה לי שנכון שלא נפסק דבר שכזה ולא ראוי שייפסק שחוקי-יסוד נעלים על חוקים רגילים. אם הכנסת תקבע </w:t>
      </w:r>
      <w:r w:rsidRPr="00B53DC5">
        <w:rPr>
          <w:rFonts w:cs="David"/>
          <w:rtl/>
        </w:rPr>
        <w:t>–</w:t>
      </w:r>
      <w:r w:rsidRPr="00B53DC5">
        <w:rPr>
          <w:rFonts w:cs="David" w:hint="cs"/>
          <w:rtl/>
        </w:rPr>
        <w:t xml:space="preserve"> בסדר, אבל לא שבית המשפט יקבע, לפי תפיסתנו החוקתית שאיננה, חוקי-יסוד. לכן, אני כשלעצמי לא הייתי מתרגש מההבדל אם המילה יסוד נמצאת או שהמילה יסוד נעדרת מתוך הנוסח, אבל ודאי שאינני רואה שום פגם בעובדה שההליך ייקבע או הסדרים משניים ייקבעו על ידי חוק רגיל, שייקרא "חוק רגיל".</w:t>
      </w:r>
    </w:p>
    <w:p w14:paraId="29C5A7D7" w14:textId="77777777" w:rsidR="00B53DC5" w:rsidRPr="00B53DC5" w:rsidRDefault="00B53DC5" w:rsidP="00B53DC5">
      <w:pPr>
        <w:bidi/>
        <w:jc w:val="both"/>
        <w:rPr>
          <w:rFonts w:cs="David" w:hint="cs"/>
          <w:rtl/>
        </w:rPr>
      </w:pPr>
    </w:p>
    <w:p w14:paraId="1EC4B23C" w14:textId="77777777" w:rsidR="00B53DC5" w:rsidRPr="00B53DC5" w:rsidRDefault="00B53DC5" w:rsidP="00B53DC5">
      <w:pPr>
        <w:bidi/>
        <w:jc w:val="both"/>
        <w:rPr>
          <w:rFonts w:cs="David" w:hint="cs"/>
          <w:rtl/>
        </w:rPr>
      </w:pPr>
      <w:r w:rsidRPr="00B53DC5">
        <w:rPr>
          <w:rFonts w:cs="David" w:hint="cs"/>
          <w:rtl/>
        </w:rPr>
        <w:tab/>
        <w:t>אגב, כמו שאמרתי בהתחלה, ונובע מכך, ייתכן שגופים אחרים יוכלו לתקן את התקנה. נניח שהכנסת תאמר בתיקון המתבקש כאן, שהוועדה הזאת, שהיא מורכבת משתי הוועדות הללו של הכנסת, היא זו שתקבע את הסדרי משאל העם. האם יש בכך בעיה? אינני רואה. אפילו נקבל את פסיקת בג"ץ ונאמר שראוי שהיא תחול, היא איננה מעלה שום מקום להבחנה בין חוק רגיל לחוק-יסוד, משום שהכנסת לא תתפרק מסמכויותיה, ותעשה מה שהיא מבקשת לעשות.</w:t>
      </w:r>
    </w:p>
    <w:p w14:paraId="7AF66B14" w14:textId="77777777" w:rsidR="00B53DC5" w:rsidRPr="00B53DC5" w:rsidRDefault="00B53DC5" w:rsidP="00B53DC5">
      <w:pPr>
        <w:bidi/>
        <w:jc w:val="both"/>
        <w:rPr>
          <w:rFonts w:cs="David" w:hint="cs"/>
          <w:rtl/>
        </w:rPr>
      </w:pPr>
    </w:p>
    <w:p w14:paraId="5A76E2D0" w14:textId="77777777" w:rsidR="00B53DC5" w:rsidRPr="00B53DC5" w:rsidRDefault="00B53DC5" w:rsidP="00B53DC5">
      <w:pPr>
        <w:bidi/>
        <w:jc w:val="both"/>
        <w:rPr>
          <w:rFonts w:cs="David" w:hint="cs"/>
          <w:rtl/>
        </w:rPr>
      </w:pPr>
      <w:r w:rsidRPr="00B53DC5">
        <w:rPr>
          <w:rFonts w:cs="David" w:hint="cs"/>
          <w:rtl/>
        </w:rPr>
        <w:tab/>
        <w:t>כאשר מסתכלים על הצעת החוק שנמצאת גם בחוות הדעת, הסעיפים אינם דרמטיים. חלק גדול מהם די מיועדים ומוכוונים לקראת השאלה הספציפית שאמורה לעלות לפי החוק הראשי של חוק סדרי שלטון ומשפט, שכבר עבר תיקונו. אם כבר עושים איזו חקיקה, היא צריכה להיות חקיקה כוללת, מקיפה, גורפת יותר, ולא כזאת שמיועדת למשהו מסוים. כמו שאין עושים חוק לאדם פרטי, כך אין עושים למשאל עם.</w:t>
      </w:r>
    </w:p>
    <w:p w14:paraId="1DE82BD8" w14:textId="77777777" w:rsidR="00B53DC5" w:rsidRPr="00B53DC5" w:rsidRDefault="00B53DC5" w:rsidP="00B53DC5">
      <w:pPr>
        <w:bidi/>
        <w:jc w:val="both"/>
        <w:rPr>
          <w:rFonts w:cs="David" w:hint="cs"/>
          <w:rtl/>
        </w:rPr>
      </w:pPr>
    </w:p>
    <w:p w14:paraId="6EE6AE9F" w14:textId="77777777" w:rsidR="00B53DC5" w:rsidRPr="00B53DC5" w:rsidRDefault="00B53DC5" w:rsidP="00B53DC5">
      <w:pPr>
        <w:bidi/>
        <w:jc w:val="both"/>
        <w:rPr>
          <w:rFonts w:cs="David" w:hint="cs"/>
          <w:rtl/>
        </w:rPr>
      </w:pPr>
      <w:r w:rsidRPr="00B53DC5">
        <w:rPr>
          <w:rFonts w:cs="David" w:hint="cs"/>
          <w:u w:val="single"/>
          <w:rtl/>
        </w:rPr>
        <w:t>זהבה גלאון:</w:t>
      </w:r>
    </w:p>
    <w:p w14:paraId="22C5E999" w14:textId="77777777" w:rsidR="00B53DC5" w:rsidRPr="00B53DC5" w:rsidRDefault="00B53DC5" w:rsidP="00B53DC5">
      <w:pPr>
        <w:bidi/>
        <w:jc w:val="both"/>
        <w:rPr>
          <w:rFonts w:cs="David" w:hint="cs"/>
          <w:rtl/>
        </w:rPr>
      </w:pPr>
    </w:p>
    <w:p w14:paraId="1D9F5259" w14:textId="77777777" w:rsidR="00B53DC5" w:rsidRPr="00B53DC5" w:rsidRDefault="00B53DC5" w:rsidP="00B53DC5">
      <w:pPr>
        <w:bidi/>
        <w:jc w:val="both"/>
        <w:rPr>
          <w:rFonts w:cs="David" w:hint="cs"/>
          <w:rtl/>
        </w:rPr>
      </w:pPr>
      <w:r w:rsidRPr="00B53DC5">
        <w:rPr>
          <w:rFonts w:cs="David" w:hint="cs"/>
          <w:rtl/>
        </w:rPr>
        <w:tab/>
        <w:t xml:space="preserve"> "אין עושים", אתה מתכוון רק לרמת הגולן.</w:t>
      </w:r>
    </w:p>
    <w:p w14:paraId="0426E9EA" w14:textId="77777777" w:rsidR="00B53DC5" w:rsidRPr="00B53DC5" w:rsidRDefault="00B53DC5" w:rsidP="00B53DC5">
      <w:pPr>
        <w:bidi/>
        <w:jc w:val="both"/>
        <w:rPr>
          <w:rFonts w:cs="David" w:hint="cs"/>
          <w:rtl/>
        </w:rPr>
      </w:pPr>
    </w:p>
    <w:p w14:paraId="63E877B8" w14:textId="77777777" w:rsidR="00B53DC5" w:rsidRPr="00B53DC5" w:rsidRDefault="00B53DC5" w:rsidP="00B53DC5">
      <w:pPr>
        <w:bidi/>
        <w:jc w:val="both"/>
        <w:rPr>
          <w:rFonts w:cs="David" w:hint="cs"/>
          <w:rtl/>
        </w:rPr>
      </w:pPr>
      <w:r w:rsidRPr="00B53DC5">
        <w:rPr>
          <w:rFonts w:cs="David" w:hint="cs"/>
          <w:u w:val="single"/>
          <w:rtl/>
        </w:rPr>
        <w:t>היו"ר דוד טל:</w:t>
      </w:r>
    </w:p>
    <w:p w14:paraId="6845B325" w14:textId="77777777" w:rsidR="00B53DC5" w:rsidRPr="00B53DC5" w:rsidRDefault="00B53DC5" w:rsidP="00B53DC5">
      <w:pPr>
        <w:bidi/>
        <w:jc w:val="both"/>
        <w:rPr>
          <w:rFonts w:cs="David" w:hint="cs"/>
          <w:rtl/>
        </w:rPr>
      </w:pPr>
    </w:p>
    <w:p w14:paraId="54F68275" w14:textId="77777777" w:rsidR="00B53DC5" w:rsidRPr="00B53DC5" w:rsidRDefault="00B53DC5" w:rsidP="00B53DC5">
      <w:pPr>
        <w:bidi/>
        <w:jc w:val="both"/>
        <w:rPr>
          <w:rFonts w:cs="David" w:hint="cs"/>
          <w:rtl/>
        </w:rPr>
      </w:pPr>
      <w:r w:rsidRPr="00B53DC5">
        <w:rPr>
          <w:rFonts w:cs="David" w:hint="cs"/>
          <w:rtl/>
        </w:rPr>
        <w:tab/>
        <w:t xml:space="preserve">זהבה גלאון, עשו פה חוקים לאנשים פרטיים שלא ננקוב בשמם, ודווקא אנשי השמאל. זה לא בסדר. </w:t>
      </w:r>
    </w:p>
    <w:p w14:paraId="0FF7B18D" w14:textId="77777777" w:rsidR="00B53DC5" w:rsidRPr="00B53DC5" w:rsidRDefault="00B53DC5" w:rsidP="00B53DC5">
      <w:pPr>
        <w:bidi/>
        <w:jc w:val="both"/>
        <w:rPr>
          <w:rFonts w:cs="David" w:hint="cs"/>
          <w:rtl/>
        </w:rPr>
      </w:pPr>
    </w:p>
    <w:p w14:paraId="2C63290B" w14:textId="77777777" w:rsidR="00B53DC5" w:rsidRPr="00B53DC5" w:rsidRDefault="00B53DC5" w:rsidP="00B53DC5">
      <w:pPr>
        <w:bidi/>
        <w:jc w:val="both"/>
        <w:rPr>
          <w:rFonts w:cs="David" w:hint="cs"/>
          <w:rtl/>
        </w:rPr>
      </w:pPr>
      <w:r w:rsidRPr="00B53DC5">
        <w:rPr>
          <w:rFonts w:cs="David" w:hint="cs"/>
          <w:u w:val="single"/>
          <w:rtl/>
        </w:rPr>
        <w:t>זהבה גלאון:</w:t>
      </w:r>
    </w:p>
    <w:p w14:paraId="732A5506" w14:textId="77777777" w:rsidR="00B53DC5" w:rsidRPr="00B53DC5" w:rsidRDefault="00B53DC5" w:rsidP="00B53DC5">
      <w:pPr>
        <w:bidi/>
        <w:jc w:val="both"/>
        <w:rPr>
          <w:rFonts w:cs="David" w:hint="cs"/>
          <w:rtl/>
        </w:rPr>
      </w:pPr>
    </w:p>
    <w:p w14:paraId="3A0CB2B4" w14:textId="77777777" w:rsidR="00B53DC5" w:rsidRPr="00B53DC5" w:rsidRDefault="00B53DC5" w:rsidP="00B53DC5">
      <w:pPr>
        <w:bidi/>
        <w:jc w:val="both"/>
        <w:rPr>
          <w:rFonts w:cs="David" w:hint="cs"/>
          <w:rtl/>
        </w:rPr>
      </w:pPr>
      <w:r w:rsidRPr="00B53DC5">
        <w:rPr>
          <w:rFonts w:cs="David" w:hint="cs"/>
          <w:rtl/>
        </w:rPr>
        <w:tab/>
        <w:t xml:space="preserve"> אל תקפוץ.</w:t>
      </w:r>
    </w:p>
    <w:p w14:paraId="1430700C" w14:textId="77777777" w:rsidR="00B53DC5" w:rsidRPr="00B53DC5" w:rsidRDefault="00B53DC5" w:rsidP="00B53DC5">
      <w:pPr>
        <w:bidi/>
        <w:jc w:val="both"/>
        <w:rPr>
          <w:rFonts w:cs="David" w:hint="cs"/>
          <w:rtl/>
        </w:rPr>
      </w:pPr>
    </w:p>
    <w:p w14:paraId="214728DE" w14:textId="77777777" w:rsidR="00B53DC5" w:rsidRPr="00B53DC5" w:rsidRDefault="00B53DC5" w:rsidP="00B53DC5">
      <w:pPr>
        <w:bidi/>
        <w:jc w:val="both"/>
        <w:rPr>
          <w:rFonts w:cs="David" w:hint="cs"/>
          <w:rtl/>
        </w:rPr>
      </w:pPr>
      <w:r w:rsidRPr="00B53DC5">
        <w:rPr>
          <w:rFonts w:cs="David" w:hint="cs"/>
          <w:u w:val="single"/>
          <w:rtl/>
        </w:rPr>
        <w:t>היו"ר דוד טל:</w:t>
      </w:r>
    </w:p>
    <w:p w14:paraId="41F7A271" w14:textId="77777777" w:rsidR="00B53DC5" w:rsidRPr="00B53DC5" w:rsidRDefault="00B53DC5" w:rsidP="00B53DC5">
      <w:pPr>
        <w:bidi/>
        <w:jc w:val="both"/>
        <w:rPr>
          <w:rFonts w:cs="David" w:hint="cs"/>
          <w:rtl/>
        </w:rPr>
      </w:pPr>
    </w:p>
    <w:p w14:paraId="541FA211" w14:textId="77777777" w:rsidR="00B53DC5" w:rsidRPr="00B53DC5" w:rsidRDefault="00B53DC5" w:rsidP="00B53DC5">
      <w:pPr>
        <w:bidi/>
        <w:jc w:val="both"/>
        <w:rPr>
          <w:rFonts w:cs="David" w:hint="cs"/>
          <w:rtl/>
        </w:rPr>
      </w:pPr>
      <w:r w:rsidRPr="00B53DC5">
        <w:rPr>
          <w:rFonts w:cs="David" w:hint="cs"/>
          <w:rtl/>
        </w:rPr>
        <w:tab/>
        <w:t>זה מאוד נכון שלא צריך חוקים לאנשים פרטיים, אבל כשהם רוצים, הם מוצאים את מכבסת המילים למה אפשר, צריך, יכול, ראוי, רצוי ונכון לעשות את זה.</w:t>
      </w:r>
    </w:p>
    <w:p w14:paraId="5C9937EC" w14:textId="77777777" w:rsidR="00B53DC5" w:rsidRPr="00B53DC5" w:rsidRDefault="00B53DC5" w:rsidP="00B53DC5">
      <w:pPr>
        <w:bidi/>
        <w:jc w:val="both"/>
        <w:rPr>
          <w:rFonts w:cs="David" w:hint="cs"/>
          <w:rtl/>
        </w:rPr>
      </w:pPr>
    </w:p>
    <w:p w14:paraId="7D033917" w14:textId="77777777" w:rsidR="00B53DC5" w:rsidRPr="00B53DC5" w:rsidRDefault="00B53DC5" w:rsidP="00B53DC5">
      <w:pPr>
        <w:bidi/>
        <w:jc w:val="both"/>
        <w:rPr>
          <w:rFonts w:cs="David" w:hint="cs"/>
          <w:rtl/>
        </w:rPr>
      </w:pPr>
      <w:r w:rsidRPr="00B53DC5">
        <w:rPr>
          <w:rFonts w:cs="David" w:hint="cs"/>
          <w:u w:val="single"/>
          <w:rtl/>
        </w:rPr>
        <w:t>זהבה גלאון:</w:t>
      </w:r>
    </w:p>
    <w:p w14:paraId="7FB217D2" w14:textId="77777777" w:rsidR="00B53DC5" w:rsidRPr="00B53DC5" w:rsidRDefault="00B53DC5" w:rsidP="00B53DC5">
      <w:pPr>
        <w:bidi/>
        <w:jc w:val="both"/>
        <w:rPr>
          <w:rFonts w:cs="David" w:hint="cs"/>
          <w:rtl/>
        </w:rPr>
      </w:pPr>
    </w:p>
    <w:p w14:paraId="6E48C5DA" w14:textId="77777777" w:rsidR="00B53DC5" w:rsidRPr="00B53DC5" w:rsidRDefault="00B53DC5" w:rsidP="00B53DC5">
      <w:pPr>
        <w:bidi/>
        <w:jc w:val="both"/>
        <w:rPr>
          <w:rFonts w:cs="David" w:hint="cs"/>
          <w:rtl/>
        </w:rPr>
      </w:pPr>
      <w:r w:rsidRPr="00B53DC5">
        <w:rPr>
          <w:rFonts w:cs="David" w:hint="cs"/>
          <w:rtl/>
        </w:rPr>
        <w:tab/>
        <w:t>רק כשלא מתאים לך שאומרים שלא צריך חוק פרטי, אתה קופץ?</w:t>
      </w:r>
    </w:p>
    <w:p w14:paraId="78DB320E" w14:textId="77777777" w:rsidR="00B53DC5" w:rsidRDefault="00B53DC5" w:rsidP="00B53DC5">
      <w:pPr>
        <w:bidi/>
        <w:jc w:val="both"/>
        <w:rPr>
          <w:rFonts w:cs="David" w:hint="cs"/>
          <w:u w:val="single"/>
          <w:rtl/>
        </w:rPr>
      </w:pPr>
    </w:p>
    <w:p w14:paraId="0C1C38A7" w14:textId="77777777" w:rsidR="00B53DC5" w:rsidRPr="00B53DC5" w:rsidRDefault="00B53DC5" w:rsidP="00B53DC5">
      <w:pPr>
        <w:bidi/>
        <w:jc w:val="both"/>
        <w:rPr>
          <w:rFonts w:cs="David" w:hint="cs"/>
          <w:rtl/>
        </w:rPr>
      </w:pPr>
      <w:r w:rsidRPr="00B53DC5">
        <w:rPr>
          <w:rFonts w:cs="David" w:hint="cs"/>
          <w:u w:val="single"/>
          <w:rtl/>
        </w:rPr>
        <w:t>היו"ר דוד טל:</w:t>
      </w:r>
    </w:p>
    <w:p w14:paraId="31B611FF" w14:textId="77777777" w:rsidR="00B53DC5" w:rsidRPr="00B53DC5" w:rsidRDefault="00B53DC5" w:rsidP="00B53DC5">
      <w:pPr>
        <w:bidi/>
        <w:jc w:val="both"/>
        <w:rPr>
          <w:rFonts w:cs="David" w:hint="cs"/>
          <w:rtl/>
        </w:rPr>
      </w:pPr>
    </w:p>
    <w:p w14:paraId="30DD2760" w14:textId="77777777" w:rsidR="00B53DC5" w:rsidRPr="00B53DC5" w:rsidRDefault="00B53DC5" w:rsidP="00B53DC5">
      <w:pPr>
        <w:bidi/>
        <w:jc w:val="both"/>
        <w:rPr>
          <w:rFonts w:cs="David" w:hint="cs"/>
          <w:rtl/>
        </w:rPr>
      </w:pPr>
      <w:r w:rsidRPr="00B53DC5">
        <w:rPr>
          <w:rFonts w:cs="David" w:hint="cs"/>
          <w:rtl/>
        </w:rPr>
        <w:tab/>
        <w:t>זה לא שלא מתאים לי. אין לי בעיה עם זה. אם גברתי תבקש להצביע היום על אישור לקריאה הראשונה, אין לי בעיה עם זה.</w:t>
      </w:r>
    </w:p>
    <w:p w14:paraId="2F3C4925" w14:textId="77777777" w:rsidR="00B53DC5" w:rsidRPr="00B53DC5" w:rsidRDefault="00B53DC5" w:rsidP="00B53DC5">
      <w:pPr>
        <w:bidi/>
        <w:jc w:val="both"/>
        <w:rPr>
          <w:rFonts w:cs="David" w:hint="cs"/>
          <w:rtl/>
        </w:rPr>
      </w:pPr>
    </w:p>
    <w:p w14:paraId="36CEDDEB" w14:textId="77777777" w:rsidR="00B53DC5" w:rsidRPr="00B53DC5" w:rsidRDefault="00B53DC5" w:rsidP="00B53DC5">
      <w:pPr>
        <w:bidi/>
        <w:jc w:val="both"/>
        <w:rPr>
          <w:rFonts w:cs="David" w:hint="cs"/>
          <w:rtl/>
        </w:rPr>
      </w:pPr>
      <w:r w:rsidRPr="00B53DC5">
        <w:rPr>
          <w:rFonts w:cs="David" w:hint="cs"/>
          <w:u w:val="single"/>
          <w:rtl/>
        </w:rPr>
        <w:t>זהבה גלאון:</w:t>
      </w:r>
    </w:p>
    <w:p w14:paraId="3924532B" w14:textId="77777777" w:rsidR="00B53DC5" w:rsidRPr="00B53DC5" w:rsidRDefault="00B53DC5" w:rsidP="00B53DC5">
      <w:pPr>
        <w:bidi/>
        <w:jc w:val="both"/>
        <w:rPr>
          <w:rFonts w:cs="David" w:hint="cs"/>
          <w:rtl/>
        </w:rPr>
      </w:pPr>
    </w:p>
    <w:p w14:paraId="41976772" w14:textId="77777777" w:rsidR="00B53DC5" w:rsidRPr="00B53DC5" w:rsidRDefault="00B53DC5" w:rsidP="00B53DC5">
      <w:pPr>
        <w:bidi/>
        <w:jc w:val="both"/>
        <w:rPr>
          <w:rFonts w:cs="David" w:hint="cs"/>
          <w:rtl/>
        </w:rPr>
      </w:pPr>
      <w:r w:rsidRPr="00B53DC5">
        <w:rPr>
          <w:rFonts w:cs="David" w:hint="cs"/>
          <w:rtl/>
        </w:rPr>
        <w:tab/>
        <w:t xml:space="preserve"> אל תיחפז.</w:t>
      </w:r>
    </w:p>
    <w:p w14:paraId="68685D8C" w14:textId="77777777" w:rsidR="00B53DC5" w:rsidRPr="00B53DC5" w:rsidRDefault="00B53DC5" w:rsidP="00B53DC5">
      <w:pPr>
        <w:bidi/>
        <w:jc w:val="both"/>
        <w:rPr>
          <w:rFonts w:cs="David" w:hint="cs"/>
          <w:rtl/>
        </w:rPr>
      </w:pPr>
    </w:p>
    <w:p w14:paraId="06D9BB99" w14:textId="77777777" w:rsidR="00B53DC5" w:rsidRPr="00B53DC5" w:rsidRDefault="00B53DC5" w:rsidP="00B53DC5">
      <w:pPr>
        <w:bidi/>
        <w:jc w:val="both"/>
        <w:rPr>
          <w:rFonts w:cs="David" w:hint="cs"/>
          <w:rtl/>
        </w:rPr>
      </w:pPr>
      <w:r w:rsidRPr="00B53DC5">
        <w:rPr>
          <w:rFonts w:cs="David" w:hint="cs"/>
          <w:u w:val="single"/>
          <w:rtl/>
        </w:rPr>
        <w:t>היו"ר דוד טל:</w:t>
      </w:r>
    </w:p>
    <w:p w14:paraId="69FE9A19" w14:textId="77777777" w:rsidR="00B53DC5" w:rsidRPr="00B53DC5" w:rsidRDefault="00B53DC5" w:rsidP="00B53DC5">
      <w:pPr>
        <w:bidi/>
        <w:jc w:val="both"/>
        <w:rPr>
          <w:rFonts w:cs="David" w:hint="cs"/>
          <w:rtl/>
        </w:rPr>
      </w:pPr>
    </w:p>
    <w:p w14:paraId="676A8FCA" w14:textId="77777777" w:rsidR="00B53DC5" w:rsidRPr="00B53DC5" w:rsidRDefault="00B53DC5" w:rsidP="00B53DC5">
      <w:pPr>
        <w:bidi/>
        <w:jc w:val="both"/>
        <w:rPr>
          <w:rFonts w:cs="David" w:hint="cs"/>
          <w:rtl/>
        </w:rPr>
      </w:pPr>
      <w:r w:rsidRPr="00B53DC5">
        <w:rPr>
          <w:rFonts w:cs="David" w:hint="cs"/>
          <w:rtl/>
        </w:rPr>
        <w:tab/>
        <w:t>אם גברתי רק תבקש, אני עושה את זה ברגע זה, בחפץ לב.</w:t>
      </w:r>
    </w:p>
    <w:p w14:paraId="7E1B28FF" w14:textId="77777777" w:rsidR="00B53DC5" w:rsidRPr="00B53DC5" w:rsidRDefault="00B53DC5" w:rsidP="00B53DC5">
      <w:pPr>
        <w:bidi/>
        <w:jc w:val="both"/>
        <w:rPr>
          <w:rFonts w:cs="David" w:hint="cs"/>
          <w:rtl/>
        </w:rPr>
      </w:pPr>
    </w:p>
    <w:p w14:paraId="7300BF10" w14:textId="77777777" w:rsidR="00B53DC5" w:rsidRPr="00B53DC5" w:rsidRDefault="00B53DC5" w:rsidP="00B53DC5">
      <w:pPr>
        <w:bidi/>
        <w:jc w:val="both"/>
        <w:rPr>
          <w:rFonts w:cs="David" w:hint="cs"/>
          <w:rtl/>
        </w:rPr>
      </w:pPr>
      <w:r w:rsidRPr="00B53DC5">
        <w:rPr>
          <w:rFonts w:cs="David" w:hint="cs"/>
          <w:u w:val="single"/>
          <w:rtl/>
        </w:rPr>
        <w:t>אביגדור יצחקי:</w:t>
      </w:r>
    </w:p>
    <w:p w14:paraId="7EAEAF89" w14:textId="77777777" w:rsidR="00B53DC5" w:rsidRPr="00B53DC5" w:rsidRDefault="00B53DC5" w:rsidP="00B53DC5">
      <w:pPr>
        <w:bidi/>
        <w:jc w:val="both"/>
        <w:rPr>
          <w:rFonts w:cs="David" w:hint="cs"/>
          <w:rtl/>
        </w:rPr>
      </w:pPr>
    </w:p>
    <w:p w14:paraId="0E911C2D" w14:textId="77777777" w:rsidR="00B53DC5" w:rsidRPr="00B53DC5" w:rsidRDefault="00B53DC5" w:rsidP="00B53DC5">
      <w:pPr>
        <w:bidi/>
        <w:jc w:val="both"/>
        <w:rPr>
          <w:rFonts w:cs="David" w:hint="cs"/>
          <w:rtl/>
        </w:rPr>
      </w:pPr>
      <w:r w:rsidRPr="00B53DC5">
        <w:rPr>
          <w:rFonts w:cs="David" w:hint="cs"/>
          <w:rtl/>
        </w:rPr>
        <w:tab/>
        <w:t xml:space="preserve"> נעשה את זה ונגמור.</w:t>
      </w:r>
    </w:p>
    <w:p w14:paraId="6FF29222" w14:textId="77777777" w:rsidR="00B53DC5" w:rsidRPr="00B53DC5" w:rsidRDefault="00B53DC5" w:rsidP="00B53DC5">
      <w:pPr>
        <w:bidi/>
        <w:jc w:val="both"/>
        <w:rPr>
          <w:rFonts w:cs="David" w:hint="cs"/>
          <w:rtl/>
        </w:rPr>
      </w:pPr>
    </w:p>
    <w:p w14:paraId="47DD0D80" w14:textId="77777777" w:rsidR="00B53DC5" w:rsidRPr="00B53DC5" w:rsidRDefault="00B53DC5" w:rsidP="00B53DC5">
      <w:pPr>
        <w:bidi/>
        <w:jc w:val="both"/>
        <w:rPr>
          <w:rFonts w:cs="David" w:hint="cs"/>
          <w:rtl/>
        </w:rPr>
      </w:pPr>
      <w:r w:rsidRPr="00B53DC5">
        <w:rPr>
          <w:rFonts w:cs="David" w:hint="cs"/>
          <w:u w:val="single"/>
          <w:rtl/>
        </w:rPr>
        <w:t>היו"ר דוד טל:</w:t>
      </w:r>
    </w:p>
    <w:p w14:paraId="065BB7C1" w14:textId="77777777" w:rsidR="00B53DC5" w:rsidRPr="00B53DC5" w:rsidRDefault="00B53DC5" w:rsidP="00B53DC5">
      <w:pPr>
        <w:bidi/>
        <w:jc w:val="both"/>
        <w:rPr>
          <w:rFonts w:cs="David" w:hint="cs"/>
          <w:rtl/>
        </w:rPr>
      </w:pPr>
    </w:p>
    <w:p w14:paraId="07A508D6" w14:textId="77777777" w:rsidR="00B53DC5" w:rsidRPr="00B53DC5" w:rsidRDefault="00B53DC5" w:rsidP="00B53DC5">
      <w:pPr>
        <w:bidi/>
        <w:jc w:val="both"/>
        <w:rPr>
          <w:rFonts w:cs="David" w:hint="cs"/>
          <w:rtl/>
        </w:rPr>
      </w:pPr>
      <w:r w:rsidRPr="00B53DC5">
        <w:rPr>
          <w:rFonts w:cs="David" w:hint="cs"/>
          <w:rtl/>
        </w:rPr>
        <w:tab/>
        <w:t>תגיע להסכמות עם זהבה גלאון, היא תבקש ממני, אני אעשה את זה.</w:t>
      </w:r>
    </w:p>
    <w:p w14:paraId="6150A32D" w14:textId="77777777" w:rsidR="00B53DC5" w:rsidRPr="00B53DC5" w:rsidRDefault="00B53DC5" w:rsidP="00B53DC5">
      <w:pPr>
        <w:bidi/>
        <w:jc w:val="both"/>
        <w:rPr>
          <w:rFonts w:cs="David" w:hint="cs"/>
          <w:rtl/>
        </w:rPr>
      </w:pPr>
    </w:p>
    <w:p w14:paraId="6D90E058" w14:textId="77777777" w:rsidR="00B53DC5" w:rsidRPr="00B53DC5" w:rsidRDefault="00B53DC5" w:rsidP="00B53DC5">
      <w:pPr>
        <w:bidi/>
        <w:jc w:val="both"/>
        <w:rPr>
          <w:rFonts w:cs="David" w:hint="cs"/>
          <w:rtl/>
        </w:rPr>
      </w:pPr>
      <w:r w:rsidRPr="00B53DC5">
        <w:rPr>
          <w:rFonts w:cs="David" w:hint="cs"/>
          <w:u w:val="single"/>
          <w:rtl/>
        </w:rPr>
        <w:t>אביגדור יצחקי:</w:t>
      </w:r>
    </w:p>
    <w:p w14:paraId="69FB787E" w14:textId="77777777" w:rsidR="00B53DC5" w:rsidRPr="00B53DC5" w:rsidRDefault="00B53DC5" w:rsidP="00B53DC5">
      <w:pPr>
        <w:bidi/>
        <w:jc w:val="both"/>
        <w:rPr>
          <w:rFonts w:cs="David" w:hint="cs"/>
          <w:rtl/>
        </w:rPr>
      </w:pPr>
    </w:p>
    <w:p w14:paraId="6F4A6298" w14:textId="77777777" w:rsidR="00B53DC5" w:rsidRPr="00B53DC5" w:rsidRDefault="00B53DC5" w:rsidP="00B53DC5">
      <w:pPr>
        <w:bidi/>
        <w:jc w:val="both"/>
        <w:rPr>
          <w:rFonts w:cs="David" w:hint="cs"/>
          <w:rtl/>
        </w:rPr>
      </w:pPr>
      <w:r w:rsidRPr="00B53DC5">
        <w:rPr>
          <w:rFonts w:cs="David" w:hint="cs"/>
          <w:rtl/>
        </w:rPr>
        <w:tab/>
        <w:t xml:space="preserve"> לזהבה גלאון לא משנה אם זה חוק-יסוד או חוק רגיל, היא נגד המהות.</w:t>
      </w:r>
    </w:p>
    <w:p w14:paraId="13B565D8" w14:textId="77777777" w:rsidR="00B53DC5" w:rsidRPr="00B53DC5" w:rsidRDefault="00B53DC5" w:rsidP="00B53DC5">
      <w:pPr>
        <w:bidi/>
        <w:jc w:val="both"/>
        <w:rPr>
          <w:rFonts w:cs="David" w:hint="cs"/>
          <w:rtl/>
        </w:rPr>
      </w:pPr>
    </w:p>
    <w:p w14:paraId="3110D66D" w14:textId="77777777" w:rsidR="00B53DC5" w:rsidRPr="00B53DC5" w:rsidRDefault="00B53DC5" w:rsidP="00B53DC5">
      <w:pPr>
        <w:bidi/>
        <w:jc w:val="both"/>
        <w:rPr>
          <w:rFonts w:cs="David" w:hint="cs"/>
          <w:rtl/>
        </w:rPr>
      </w:pPr>
      <w:r w:rsidRPr="00B53DC5">
        <w:rPr>
          <w:rFonts w:cs="David" w:hint="cs"/>
          <w:u w:val="single"/>
          <w:rtl/>
        </w:rPr>
        <w:t>היו"ר דוד טל:</w:t>
      </w:r>
    </w:p>
    <w:p w14:paraId="6DFEEDF5" w14:textId="77777777" w:rsidR="00B53DC5" w:rsidRPr="00B53DC5" w:rsidRDefault="00B53DC5" w:rsidP="00B53DC5">
      <w:pPr>
        <w:bidi/>
        <w:jc w:val="both"/>
        <w:rPr>
          <w:rFonts w:cs="David" w:hint="cs"/>
          <w:rtl/>
        </w:rPr>
      </w:pPr>
    </w:p>
    <w:p w14:paraId="67FBD274" w14:textId="77777777" w:rsidR="00B53DC5" w:rsidRPr="00B53DC5" w:rsidRDefault="00B53DC5" w:rsidP="00B53DC5">
      <w:pPr>
        <w:bidi/>
        <w:jc w:val="both"/>
        <w:rPr>
          <w:rFonts w:cs="David" w:hint="cs"/>
          <w:rtl/>
        </w:rPr>
      </w:pPr>
      <w:r w:rsidRPr="00B53DC5">
        <w:rPr>
          <w:rFonts w:cs="David" w:hint="cs"/>
          <w:rtl/>
        </w:rPr>
        <w:tab/>
        <w:t>אני בטוח שיהיה חשוב לה שדבר כזה, ברמות האלה, יהיה בחוק-יסוד.</w:t>
      </w:r>
    </w:p>
    <w:p w14:paraId="42C58F1F" w14:textId="77777777" w:rsidR="00B53DC5" w:rsidRPr="00B53DC5" w:rsidRDefault="00B53DC5" w:rsidP="00B53DC5">
      <w:pPr>
        <w:bidi/>
        <w:jc w:val="both"/>
        <w:rPr>
          <w:rFonts w:cs="David" w:hint="cs"/>
          <w:rtl/>
        </w:rPr>
      </w:pPr>
    </w:p>
    <w:p w14:paraId="30107014" w14:textId="77777777" w:rsidR="00B53DC5" w:rsidRPr="00B53DC5" w:rsidRDefault="00B53DC5" w:rsidP="00B53DC5">
      <w:pPr>
        <w:bidi/>
        <w:jc w:val="both"/>
        <w:rPr>
          <w:rFonts w:cs="David" w:hint="cs"/>
          <w:rtl/>
        </w:rPr>
      </w:pPr>
      <w:r w:rsidRPr="00B53DC5">
        <w:rPr>
          <w:rFonts w:cs="David" w:hint="cs"/>
          <w:u w:val="single"/>
          <w:rtl/>
        </w:rPr>
        <w:t>זהבה גלאון:</w:t>
      </w:r>
    </w:p>
    <w:p w14:paraId="01A8849D" w14:textId="77777777" w:rsidR="00B53DC5" w:rsidRPr="00B53DC5" w:rsidRDefault="00B53DC5" w:rsidP="00B53DC5">
      <w:pPr>
        <w:bidi/>
        <w:jc w:val="both"/>
        <w:rPr>
          <w:rFonts w:cs="David" w:hint="cs"/>
          <w:rtl/>
        </w:rPr>
      </w:pPr>
    </w:p>
    <w:p w14:paraId="38F42A3E" w14:textId="77777777" w:rsidR="00B53DC5" w:rsidRPr="00B53DC5" w:rsidRDefault="00B53DC5" w:rsidP="00B53DC5">
      <w:pPr>
        <w:bidi/>
        <w:jc w:val="both"/>
        <w:rPr>
          <w:rFonts w:cs="David" w:hint="cs"/>
          <w:rtl/>
        </w:rPr>
      </w:pPr>
      <w:r w:rsidRPr="00B53DC5">
        <w:rPr>
          <w:rFonts w:cs="David" w:hint="cs"/>
          <w:rtl/>
        </w:rPr>
        <w:tab/>
        <w:t xml:space="preserve"> אל תדבר בשמי. </w:t>
      </w:r>
    </w:p>
    <w:p w14:paraId="0A0550A3" w14:textId="77777777" w:rsidR="00B53DC5" w:rsidRPr="00B53DC5" w:rsidRDefault="00B53DC5" w:rsidP="00B53DC5">
      <w:pPr>
        <w:bidi/>
        <w:jc w:val="both"/>
        <w:rPr>
          <w:rFonts w:cs="David" w:hint="cs"/>
          <w:rtl/>
        </w:rPr>
      </w:pPr>
    </w:p>
    <w:p w14:paraId="08F3406E" w14:textId="77777777" w:rsidR="00B53DC5" w:rsidRPr="00B53DC5" w:rsidRDefault="00B53DC5" w:rsidP="00B53DC5">
      <w:pPr>
        <w:bidi/>
        <w:jc w:val="both"/>
        <w:rPr>
          <w:rFonts w:cs="David" w:hint="cs"/>
          <w:rtl/>
        </w:rPr>
      </w:pPr>
      <w:r w:rsidRPr="00B53DC5">
        <w:rPr>
          <w:rFonts w:cs="David" w:hint="cs"/>
          <w:u w:val="single"/>
          <w:rtl/>
        </w:rPr>
        <w:t>היו"ר דוד טל:</w:t>
      </w:r>
    </w:p>
    <w:p w14:paraId="76FB6CD0" w14:textId="77777777" w:rsidR="00B53DC5" w:rsidRPr="00B53DC5" w:rsidRDefault="00B53DC5" w:rsidP="00B53DC5">
      <w:pPr>
        <w:bidi/>
        <w:jc w:val="both"/>
        <w:rPr>
          <w:rFonts w:cs="David" w:hint="cs"/>
          <w:rtl/>
        </w:rPr>
      </w:pPr>
    </w:p>
    <w:p w14:paraId="268A51E3" w14:textId="77777777" w:rsidR="00B53DC5" w:rsidRPr="00B53DC5" w:rsidRDefault="00B53DC5" w:rsidP="00B53DC5">
      <w:pPr>
        <w:bidi/>
        <w:jc w:val="both"/>
        <w:rPr>
          <w:rFonts w:cs="David" w:hint="cs"/>
          <w:rtl/>
        </w:rPr>
      </w:pPr>
      <w:r w:rsidRPr="00B53DC5">
        <w:rPr>
          <w:rFonts w:cs="David" w:hint="cs"/>
          <w:rtl/>
        </w:rPr>
        <w:tab/>
        <w:t>אחרת זה דברי כפירה.</w:t>
      </w:r>
    </w:p>
    <w:p w14:paraId="237441B7" w14:textId="77777777" w:rsidR="00B53DC5" w:rsidRPr="00B53DC5" w:rsidRDefault="00B53DC5" w:rsidP="00B53DC5">
      <w:pPr>
        <w:bidi/>
        <w:jc w:val="both"/>
        <w:rPr>
          <w:rFonts w:cs="David" w:hint="cs"/>
          <w:rtl/>
        </w:rPr>
      </w:pPr>
    </w:p>
    <w:p w14:paraId="3E09D190" w14:textId="77777777" w:rsidR="00B53DC5" w:rsidRPr="00B53DC5" w:rsidRDefault="00B53DC5" w:rsidP="00B53DC5">
      <w:pPr>
        <w:bidi/>
        <w:jc w:val="both"/>
        <w:rPr>
          <w:rFonts w:cs="David" w:hint="cs"/>
          <w:rtl/>
        </w:rPr>
      </w:pPr>
      <w:r w:rsidRPr="00B53DC5">
        <w:rPr>
          <w:rFonts w:cs="David" w:hint="cs"/>
          <w:u w:val="single"/>
          <w:rtl/>
        </w:rPr>
        <w:t>זהבה גלאון:</w:t>
      </w:r>
    </w:p>
    <w:p w14:paraId="19B9511D" w14:textId="77777777" w:rsidR="00B53DC5" w:rsidRPr="00B53DC5" w:rsidRDefault="00B53DC5" w:rsidP="00B53DC5">
      <w:pPr>
        <w:bidi/>
        <w:jc w:val="both"/>
        <w:rPr>
          <w:rFonts w:cs="David" w:hint="cs"/>
          <w:rtl/>
        </w:rPr>
      </w:pPr>
    </w:p>
    <w:p w14:paraId="75698A2B" w14:textId="77777777" w:rsidR="00B53DC5" w:rsidRPr="00B53DC5" w:rsidRDefault="00B53DC5" w:rsidP="00B53DC5">
      <w:pPr>
        <w:bidi/>
        <w:jc w:val="both"/>
        <w:rPr>
          <w:rFonts w:cs="David" w:hint="cs"/>
          <w:rtl/>
        </w:rPr>
      </w:pPr>
      <w:r w:rsidRPr="00B53DC5">
        <w:rPr>
          <w:rFonts w:cs="David" w:hint="cs"/>
          <w:rtl/>
        </w:rPr>
        <w:tab/>
        <w:t>אני מתנגדת לזה שמשאל עם מחליף את הריבון. נקודה. דיברנו על זה בפעם הקודמת, אני לא אחזור. גם לגבי ההבחנה בין חוק-יסוד לחוק רגיל. אני מכבדת את הדברים שנשמעו כאן, יש פרקטיקה אחרת שמוצעת, אבל נתווכח עליה.</w:t>
      </w:r>
    </w:p>
    <w:p w14:paraId="6CE67C25" w14:textId="77777777" w:rsidR="00B53DC5" w:rsidRDefault="00B53DC5" w:rsidP="00B53DC5">
      <w:pPr>
        <w:bidi/>
        <w:jc w:val="both"/>
        <w:rPr>
          <w:rFonts w:cs="David" w:hint="cs"/>
          <w:rtl/>
        </w:rPr>
      </w:pPr>
    </w:p>
    <w:p w14:paraId="61358044" w14:textId="77777777" w:rsidR="00B53DC5" w:rsidRDefault="00B53DC5" w:rsidP="00B53DC5">
      <w:pPr>
        <w:bidi/>
        <w:jc w:val="both"/>
        <w:rPr>
          <w:rFonts w:cs="David" w:hint="cs"/>
          <w:rtl/>
        </w:rPr>
      </w:pPr>
    </w:p>
    <w:p w14:paraId="5C868F09" w14:textId="77777777" w:rsidR="00B53DC5" w:rsidRDefault="00B53DC5" w:rsidP="00B53DC5">
      <w:pPr>
        <w:bidi/>
        <w:jc w:val="both"/>
        <w:rPr>
          <w:rFonts w:cs="David" w:hint="cs"/>
          <w:rtl/>
        </w:rPr>
      </w:pPr>
    </w:p>
    <w:p w14:paraId="312A4069" w14:textId="77777777" w:rsidR="00B53DC5" w:rsidRDefault="00B53DC5" w:rsidP="00B53DC5">
      <w:pPr>
        <w:bidi/>
        <w:jc w:val="both"/>
        <w:rPr>
          <w:rFonts w:cs="David" w:hint="cs"/>
          <w:rtl/>
        </w:rPr>
      </w:pPr>
    </w:p>
    <w:p w14:paraId="3CF5C473" w14:textId="77777777" w:rsidR="00B53DC5" w:rsidRPr="00B53DC5" w:rsidRDefault="00B53DC5" w:rsidP="00B53DC5">
      <w:pPr>
        <w:bidi/>
        <w:jc w:val="both"/>
        <w:rPr>
          <w:rFonts w:cs="David" w:hint="cs"/>
          <w:rtl/>
        </w:rPr>
      </w:pPr>
    </w:p>
    <w:p w14:paraId="3B7E547B" w14:textId="77777777" w:rsidR="00B53DC5" w:rsidRPr="00B53DC5" w:rsidRDefault="00B53DC5" w:rsidP="00B53DC5">
      <w:pPr>
        <w:bidi/>
        <w:jc w:val="both"/>
        <w:rPr>
          <w:rFonts w:cs="David" w:hint="cs"/>
          <w:rtl/>
        </w:rPr>
      </w:pPr>
      <w:r w:rsidRPr="00B53DC5">
        <w:rPr>
          <w:rFonts w:cs="David" w:hint="cs"/>
          <w:u w:val="single"/>
          <w:rtl/>
        </w:rPr>
        <w:t>היו"ר דוד טל:</w:t>
      </w:r>
    </w:p>
    <w:p w14:paraId="787BD151" w14:textId="77777777" w:rsidR="00B53DC5" w:rsidRPr="00B53DC5" w:rsidRDefault="00B53DC5" w:rsidP="00B53DC5">
      <w:pPr>
        <w:bidi/>
        <w:jc w:val="both"/>
        <w:rPr>
          <w:rFonts w:cs="David" w:hint="cs"/>
          <w:rtl/>
        </w:rPr>
      </w:pPr>
    </w:p>
    <w:p w14:paraId="4119FA13" w14:textId="77777777" w:rsidR="00B53DC5" w:rsidRPr="00B53DC5" w:rsidRDefault="00B53DC5" w:rsidP="00B53DC5">
      <w:pPr>
        <w:bidi/>
        <w:jc w:val="both"/>
        <w:rPr>
          <w:rFonts w:cs="David" w:hint="cs"/>
          <w:rtl/>
        </w:rPr>
      </w:pPr>
      <w:r w:rsidRPr="00B53DC5">
        <w:rPr>
          <w:rFonts w:cs="David" w:hint="cs"/>
          <w:rtl/>
        </w:rPr>
        <w:tab/>
        <w:t>שנקבעה על ידי בית המשפט.</w:t>
      </w:r>
    </w:p>
    <w:p w14:paraId="1C9B893D" w14:textId="77777777" w:rsidR="00B53DC5" w:rsidRPr="00B53DC5" w:rsidRDefault="00B53DC5" w:rsidP="00B53DC5">
      <w:pPr>
        <w:bidi/>
        <w:jc w:val="both"/>
        <w:rPr>
          <w:rFonts w:cs="David" w:hint="cs"/>
          <w:rtl/>
        </w:rPr>
      </w:pPr>
    </w:p>
    <w:p w14:paraId="15ECB6F0" w14:textId="77777777" w:rsidR="00B53DC5" w:rsidRPr="00B53DC5" w:rsidRDefault="00B53DC5" w:rsidP="00B53DC5">
      <w:pPr>
        <w:bidi/>
        <w:jc w:val="both"/>
        <w:rPr>
          <w:rFonts w:cs="David" w:hint="cs"/>
          <w:rtl/>
        </w:rPr>
      </w:pPr>
      <w:r w:rsidRPr="00B53DC5">
        <w:rPr>
          <w:rFonts w:cs="David" w:hint="cs"/>
          <w:u w:val="single"/>
          <w:rtl/>
        </w:rPr>
        <w:t>זהבה גלאון:</w:t>
      </w:r>
    </w:p>
    <w:p w14:paraId="3532DD7F" w14:textId="77777777" w:rsidR="00B53DC5" w:rsidRPr="00B53DC5" w:rsidRDefault="00B53DC5" w:rsidP="00B53DC5">
      <w:pPr>
        <w:bidi/>
        <w:jc w:val="both"/>
        <w:rPr>
          <w:rFonts w:cs="David" w:hint="cs"/>
          <w:rtl/>
        </w:rPr>
      </w:pPr>
    </w:p>
    <w:p w14:paraId="7B680F79" w14:textId="77777777" w:rsidR="00B53DC5" w:rsidRPr="00B53DC5" w:rsidRDefault="00B53DC5" w:rsidP="00B53DC5">
      <w:pPr>
        <w:bidi/>
        <w:jc w:val="both"/>
        <w:rPr>
          <w:rFonts w:cs="David" w:hint="cs"/>
          <w:rtl/>
        </w:rPr>
      </w:pPr>
      <w:r w:rsidRPr="00B53DC5">
        <w:rPr>
          <w:rFonts w:cs="David" w:hint="cs"/>
          <w:rtl/>
        </w:rPr>
        <w:tab/>
        <w:t xml:space="preserve"> אני מקבלת את הפרקטיקה של בית המשפט, ונכון שהכנסת לא קבעה את זה בשום שלב.</w:t>
      </w:r>
    </w:p>
    <w:p w14:paraId="622699F4" w14:textId="77777777" w:rsidR="00B53DC5" w:rsidRPr="00B53DC5" w:rsidRDefault="00B53DC5" w:rsidP="00B53DC5">
      <w:pPr>
        <w:bidi/>
        <w:jc w:val="both"/>
        <w:rPr>
          <w:rFonts w:cs="David" w:hint="cs"/>
          <w:rtl/>
        </w:rPr>
      </w:pPr>
    </w:p>
    <w:p w14:paraId="7DED0F5C"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0A7347F1" w14:textId="77777777" w:rsidR="00B53DC5" w:rsidRPr="00B53DC5" w:rsidRDefault="00B53DC5" w:rsidP="00B53DC5">
      <w:pPr>
        <w:bidi/>
        <w:jc w:val="both"/>
        <w:rPr>
          <w:rFonts w:cs="David" w:hint="cs"/>
          <w:rtl/>
        </w:rPr>
      </w:pPr>
    </w:p>
    <w:p w14:paraId="039BA46C" w14:textId="77777777" w:rsidR="00B53DC5" w:rsidRPr="00B53DC5" w:rsidRDefault="00B53DC5" w:rsidP="00B53DC5">
      <w:pPr>
        <w:bidi/>
        <w:jc w:val="both"/>
        <w:rPr>
          <w:rFonts w:cs="David" w:hint="cs"/>
          <w:rtl/>
        </w:rPr>
      </w:pPr>
      <w:r w:rsidRPr="00B53DC5">
        <w:rPr>
          <w:rFonts w:cs="David" w:hint="cs"/>
          <w:rtl/>
        </w:rPr>
        <w:tab/>
        <w:t>איפה זה נקבע במקום אחר?</w:t>
      </w:r>
    </w:p>
    <w:p w14:paraId="04FF7BBC" w14:textId="77777777" w:rsidR="00B53DC5" w:rsidRPr="00B53DC5" w:rsidRDefault="00B53DC5" w:rsidP="00B53DC5">
      <w:pPr>
        <w:bidi/>
        <w:jc w:val="both"/>
        <w:rPr>
          <w:rFonts w:cs="David" w:hint="cs"/>
          <w:rtl/>
        </w:rPr>
      </w:pPr>
    </w:p>
    <w:p w14:paraId="583A8D1F" w14:textId="77777777" w:rsidR="00B53DC5" w:rsidRPr="00B53DC5" w:rsidRDefault="00B53DC5" w:rsidP="00B53DC5">
      <w:pPr>
        <w:bidi/>
        <w:jc w:val="both"/>
        <w:rPr>
          <w:rFonts w:cs="David" w:hint="cs"/>
          <w:rtl/>
        </w:rPr>
      </w:pPr>
      <w:r w:rsidRPr="00B53DC5">
        <w:rPr>
          <w:rFonts w:cs="David" w:hint="cs"/>
          <w:u w:val="single"/>
          <w:rtl/>
        </w:rPr>
        <w:t>זהבה גלאון:</w:t>
      </w:r>
    </w:p>
    <w:p w14:paraId="5944D672" w14:textId="77777777" w:rsidR="00B53DC5" w:rsidRPr="00B53DC5" w:rsidRDefault="00B53DC5" w:rsidP="00B53DC5">
      <w:pPr>
        <w:bidi/>
        <w:jc w:val="both"/>
        <w:rPr>
          <w:rFonts w:cs="David" w:hint="cs"/>
          <w:rtl/>
        </w:rPr>
      </w:pPr>
    </w:p>
    <w:p w14:paraId="40E3BABE" w14:textId="77777777" w:rsidR="00B53DC5" w:rsidRPr="00B53DC5" w:rsidRDefault="00B53DC5" w:rsidP="00B53DC5">
      <w:pPr>
        <w:bidi/>
        <w:jc w:val="both"/>
        <w:rPr>
          <w:rFonts w:cs="David" w:hint="cs"/>
          <w:rtl/>
        </w:rPr>
      </w:pPr>
      <w:r w:rsidRPr="00B53DC5">
        <w:rPr>
          <w:rFonts w:cs="David" w:hint="cs"/>
          <w:rtl/>
        </w:rPr>
        <w:tab/>
        <w:t xml:space="preserve"> בהלכה של בית המשפט.</w:t>
      </w:r>
    </w:p>
    <w:p w14:paraId="7B7FD101" w14:textId="77777777" w:rsidR="00B53DC5" w:rsidRPr="00B53DC5" w:rsidRDefault="00B53DC5" w:rsidP="00B53DC5">
      <w:pPr>
        <w:bidi/>
        <w:jc w:val="both"/>
        <w:rPr>
          <w:rFonts w:cs="David" w:hint="cs"/>
          <w:rtl/>
        </w:rPr>
      </w:pPr>
    </w:p>
    <w:p w14:paraId="7182063A"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2435CA72" w14:textId="77777777" w:rsidR="00B53DC5" w:rsidRPr="00B53DC5" w:rsidRDefault="00B53DC5" w:rsidP="00B53DC5">
      <w:pPr>
        <w:bidi/>
        <w:jc w:val="both"/>
        <w:rPr>
          <w:rFonts w:cs="David" w:hint="cs"/>
          <w:rtl/>
        </w:rPr>
      </w:pPr>
    </w:p>
    <w:p w14:paraId="3EA43621" w14:textId="77777777" w:rsidR="00B53DC5" w:rsidRPr="00B53DC5" w:rsidRDefault="00B53DC5" w:rsidP="00B53DC5">
      <w:pPr>
        <w:bidi/>
        <w:jc w:val="both"/>
        <w:rPr>
          <w:rFonts w:cs="David" w:hint="cs"/>
          <w:rtl/>
        </w:rPr>
      </w:pPr>
      <w:r w:rsidRPr="00B53DC5">
        <w:rPr>
          <w:rFonts w:cs="David" w:hint="cs"/>
          <w:rtl/>
        </w:rPr>
        <w:tab/>
        <w:t>זה לא נקבע.</w:t>
      </w:r>
    </w:p>
    <w:p w14:paraId="3CBD6B1A" w14:textId="77777777" w:rsidR="00B53DC5" w:rsidRPr="00B53DC5" w:rsidRDefault="00B53DC5" w:rsidP="00B53DC5">
      <w:pPr>
        <w:bidi/>
        <w:jc w:val="both"/>
        <w:rPr>
          <w:rFonts w:cs="David" w:hint="cs"/>
          <w:rtl/>
        </w:rPr>
      </w:pPr>
    </w:p>
    <w:p w14:paraId="49C2997D" w14:textId="77777777" w:rsidR="00B53DC5" w:rsidRPr="00B53DC5" w:rsidRDefault="00B53DC5" w:rsidP="00B53DC5">
      <w:pPr>
        <w:bidi/>
        <w:jc w:val="both"/>
        <w:rPr>
          <w:rFonts w:cs="David" w:hint="cs"/>
          <w:rtl/>
        </w:rPr>
      </w:pPr>
      <w:r w:rsidRPr="00B53DC5">
        <w:rPr>
          <w:rFonts w:cs="David" w:hint="cs"/>
          <w:u w:val="single"/>
          <w:rtl/>
        </w:rPr>
        <w:t>היו"ר דוד טל:</w:t>
      </w:r>
    </w:p>
    <w:p w14:paraId="49873078" w14:textId="77777777" w:rsidR="00B53DC5" w:rsidRPr="00B53DC5" w:rsidRDefault="00B53DC5" w:rsidP="00B53DC5">
      <w:pPr>
        <w:bidi/>
        <w:jc w:val="both"/>
        <w:rPr>
          <w:rFonts w:cs="David" w:hint="cs"/>
          <w:rtl/>
        </w:rPr>
      </w:pPr>
    </w:p>
    <w:p w14:paraId="625B4030" w14:textId="77777777" w:rsidR="00B53DC5" w:rsidRPr="00B53DC5" w:rsidRDefault="00B53DC5" w:rsidP="00B53DC5">
      <w:pPr>
        <w:bidi/>
        <w:jc w:val="both"/>
        <w:rPr>
          <w:rFonts w:cs="David" w:hint="cs"/>
          <w:rtl/>
        </w:rPr>
      </w:pPr>
      <w:r w:rsidRPr="00B53DC5">
        <w:rPr>
          <w:rFonts w:cs="David" w:hint="cs"/>
          <w:rtl/>
        </w:rPr>
        <w:tab/>
        <w:t>אם נקבע, זה יעזור לי אולי לשנות את דעתי.</w:t>
      </w:r>
    </w:p>
    <w:p w14:paraId="61BA4E0C" w14:textId="77777777" w:rsidR="00B53DC5" w:rsidRPr="00B53DC5" w:rsidRDefault="00B53DC5" w:rsidP="00B53DC5">
      <w:pPr>
        <w:bidi/>
        <w:jc w:val="both"/>
        <w:rPr>
          <w:rFonts w:cs="David" w:hint="cs"/>
          <w:rtl/>
        </w:rPr>
      </w:pPr>
    </w:p>
    <w:p w14:paraId="43510FAE" w14:textId="77777777" w:rsidR="00B53DC5" w:rsidRPr="00B53DC5" w:rsidRDefault="00B53DC5" w:rsidP="00B53DC5">
      <w:pPr>
        <w:bidi/>
        <w:jc w:val="both"/>
        <w:rPr>
          <w:rFonts w:cs="David" w:hint="cs"/>
          <w:rtl/>
        </w:rPr>
      </w:pPr>
      <w:r w:rsidRPr="00B53DC5">
        <w:rPr>
          <w:rFonts w:cs="David" w:hint="cs"/>
          <w:u w:val="single"/>
          <w:rtl/>
        </w:rPr>
        <w:t>זהבה גלאון:</w:t>
      </w:r>
    </w:p>
    <w:p w14:paraId="17D36094" w14:textId="77777777" w:rsidR="00B53DC5" w:rsidRPr="00B53DC5" w:rsidRDefault="00B53DC5" w:rsidP="00B53DC5">
      <w:pPr>
        <w:bidi/>
        <w:jc w:val="both"/>
        <w:rPr>
          <w:rFonts w:cs="David" w:hint="cs"/>
          <w:rtl/>
        </w:rPr>
      </w:pPr>
    </w:p>
    <w:p w14:paraId="232CC37E" w14:textId="77777777" w:rsidR="00B53DC5" w:rsidRPr="00B53DC5" w:rsidRDefault="00B53DC5" w:rsidP="00B53DC5">
      <w:pPr>
        <w:bidi/>
        <w:jc w:val="both"/>
        <w:rPr>
          <w:rFonts w:cs="David" w:hint="cs"/>
          <w:rtl/>
        </w:rPr>
      </w:pPr>
      <w:r w:rsidRPr="00B53DC5">
        <w:rPr>
          <w:rFonts w:cs="David" w:hint="cs"/>
          <w:rtl/>
        </w:rPr>
        <w:tab/>
        <w:t xml:space="preserve"> ממש זה ישנה את דעתך...</w:t>
      </w:r>
    </w:p>
    <w:p w14:paraId="07547552" w14:textId="77777777" w:rsidR="00B53DC5" w:rsidRPr="00B53DC5" w:rsidRDefault="00B53DC5" w:rsidP="00B53DC5">
      <w:pPr>
        <w:bidi/>
        <w:jc w:val="both"/>
        <w:rPr>
          <w:rFonts w:cs="David" w:hint="cs"/>
          <w:rtl/>
        </w:rPr>
      </w:pPr>
    </w:p>
    <w:p w14:paraId="4E257546" w14:textId="77777777" w:rsidR="00B53DC5" w:rsidRPr="00B53DC5" w:rsidRDefault="00B53DC5" w:rsidP="00B53DC5">
      <w:pPr>
        <w:bidi/>
        <w:jc w:val="both"/>
        <w:rPr>
          <w:rFonts w:cs="David" w:hint="cs"/>
          <w:rtl/>
        </w:rPr>
      </w:pPr>
      <w:r w:rsidRPr="00B53DC5">
        <w:rPr>
          <w:rFonts w:cs="David" w:hint="cs"/>
          <w:u w:val="single"/>
          <w:rtl/>
        </w:rPr>
        <w:t>מנחם בן-ששון:</w:t>
      </w:r>
    </w:p>
    <w:p w14:paraId="0E10D7E6" w14:textId="77777777" w:rsidR="00B53DC5" w:rsidRPr="00B53DC5" w:rsidRDefault="00B53DC5" w:rsidP="00B53DC5">
      <w:pPr>
        <w:bidi/>
        <w:jc w:val="both"/>
        <w:rPr>
          <w:rFonts w:cs="David" w:hint="cs"/>
          <w:rtl/>
        </w:rPr>
      </w:pPr>
    </w:p>
    <w:p w14:paraId="37374163" w14:textId="77777777" w:rsidR="00B53DC5" w:rsidRPr="00B53DC5" w:rsidRDefault="00B53DC5" w:rsidP="00B53DC5">
      <w:pPr>
        <w:bidi/>
        <w:jc w:val="both"/>
        <w:rPr>
          <w:rFonts w:cs="David" w:hint="cs"/>
          <w:rtl/>
        </w:rPr>
      </w:pPr>
      <w:r w:rsidRPr="00B53DC5">
        <w:rPr>
          <w:rFonts w:cs="David" w:hint="cs"/>
          <w:rtl/>
        </w:rPr>
        <w:tab/>
        <w:t>פרופסור ליפשיץ, האם אתה בעד החרגה של דברים מסמכותו של בית המשפט, זאת אומרת, להגדיר אותם במפורש בחוקים, או שאתה חושב שפתרון התגברות של המחוקק ישיג את אותה התוצאה?</w:t>
      </w:r>
    </w:p>
    <w:p w14:paraId="5DD43A98" w14:textId="77777777" w:rsidR="00B53DC5" w:rsidRPr="00B53DC5" w:rsidRDefault="00B53DC5" w:rsidP="00B53DC5">
      <w:pPr>
        <w:bidi/>
        <w:jc w:val="both"/>
        <w:rPr>
          <w:rFonts w:cs="David" w:hint="cs"/>
          <w:rtl/>
        </w:rPr>
      </w:pPr>
    </w:p>
    <w:p w14:paraId="31D8CBEF"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65146D2F" w14:textId="77777777" w:rsidR="00B53DC5" w:rsidRPr="00B53DC5" w:rsidRDefault="00B53DC5" w:rsidP="00B53DC5">
      <w:pPr>
        <w:bidi/>
        <w:jc w:val="both"/>
        <w:rPr>
          <w:rFonts w:cs="David" w:hint="cs"/>
          <w:rtl/>
        </w:rPr>
      </w:pPr>
    </w:p>
    <w:p w14:paraId="5BAD8A5A" w14:textId="77777777" w:rsidR="00B53DC5" w:rsidRPr="00B53DC5" w:rsidRDefault="00B53DC5" w:rsidP="00B53DC5">
      <w:pPr>
        <w:bidi/>
        <w:jc w:val="both"/>
        <w:rPr>
          <w:rFonts w:cs="David" w:hint="cs"/>
          <w:rtl/>
        </w:rPr>
      </w:pPr>
      <w:r w:rsidRPr="00B53DC5">
        <w:rPr>
          <w:rFonts w:cs="David" w:hint="cs"/>
          <w:rtl/>
        </w:rPr>
        <w:tab/>
        <w:t>כמו שאמר הכוזרי, זה מקום תורפה.</w:t>
      </w:r>
    </w:p>
    <w:p w14:paraId="2BA17637" w14:textId="77777777" w:rsidR="00B53DC5" w:rsidRPr="00B53DC5" w:rsidRDefault="00B53DC5" w:rsidP="00B53DC5">
      <w:pPr>
        <w:bidi/>
        <w:jc w:val="both"/>
        <w:rPr>
          <w:rFonts w:cs="David" w:hint="cs"/>
          <w:rtl/>
        </w:rPr>
      </w:pPr>
    </w:p>
    <w:p w14:paraId="6C40D573" w14:textId="77777777" w:rsidR="00B53DC5" w:rsidRPr="00B53DC5" w:rsidRDefault="00B53DC5" w:rsidP="00B53DC5">
      <w:pPr>
        <w:bidi/>
        <w:jc w:val="both"/>
        <w:rPr>
          <w:rFonts w:cs="David" w:hint="cs"/>
          <w:rtl/>
        </w:rPr>
      </w:pPr>
      <w:r w:rsidRPr="00B53DC5">
        <w:rPr>
          <w:rFonts w:cs="David" w:hint="cs"/>
          <w:u w:val="single"/>
          <w:rtl/>
        </w:rPr>
        <w:t>מנחם בן-ששון:</w:t>
      </w:r>
    </w:p>
    <w:p w14:paraId="0E4982D5" w14:textId="77777777" w:rsidR="00B53DC5" w:rsidRPr="00B53DC5" w:rsidRDefault="00B53DC5" w:rsidP="00B53DC5">
      <w:pPr>
        <w:bidi/>
        <w:jc w:val="both"/>
        <w:rPr>
          <w:rFonts w:cs="David" w:hint="cs"/>
          <w:rtl/>
        </w:rPr>
      </w:pPr>
    </w:p>
    <w:p w14:paraId="352CE824" w14:textId="77777777" w:rsidR="00B53DC5" w:rsidRPr="00B53DC5" w:rsidRDefault="00B53DC5" w:rsidP="00B53DC5">
      <w:pPr>
        <w:bidi/>
        <w:jc w:val="both"/>
        <w:rPr>
          <w:rFonts w:cs="David" w:hint="cs"/>
          <w:rtl/>
        </w:rPr>
      </w:pPr>
      <w:r w:rsidRPr="00B53DC5">
        <w:rPr>
          <w:rFonts w:cs="David" w:hint="cs"/>
          <w:rtl/>
        </w:rPr>
        <w:tab/>
        <w:t xml:space="preserve"> הוא כתב את זה במפורש, כדי שהציבור ישים לב לשתי שאלות: האחת </w:t>
      </w:r>
      <w:r w:rsidRPr="00B53DC5">
        <w:rPr>
          <w:rFonts w:cs="David"/>
          <w:rtl/>
        </w:rPr>
        <w:t>–</w:t>
      </w:r>
      <w:r w:rsidRPr="00B53DC5">
        <w:rPr>
          <w:rFonts w:cs="David" w:hint="cs"/>
          <w:rtl/>
        </w:rPr>
        <w:t xml:space="preserve"> ארץ-ישראל, והשנייה </w:t>
      </w:r>
      <w:r w:rsidRPr="00B53DC5">
        <w:rPr>
          <w:rFonts w:cs="David"/>
          <w:rtl/>
        </w:rPr>
        <w:t>–</w:t>
      </w:r>
      <w:r w:rsidRPr="00B53DC5">
        <w:rPr>
          <w:rFonts w:cs="David" w:hint="cs"/>
          <w:rtl/>
        </w:rPr>
        <w:t xml:space="preserve"> האימפוטנציה בתגובה היהודית.</w:t>
      </w:r>
    </w:p>
    <w:p w14:paraId="16D280DA" w14:textId="77777777" w:rsidR="00B53DC5" w:rsidRPr="00B53DC5" w:rsidRDefault="00B53DC5" w:rsidP="00B53DC5">
      <w:pPr>
        <w:bidi/>
        <w:jc w:val="both"/>
        <w:rPr>
          <w:rFonts w:cs="David" w:hint="cs"/>
          <w:rtl/>
        </w:rPr>
      </w:pPr>
    </w:p>
    <w:p w14:paraId="24A5E185"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0AC9793F" w14:textId="77777777" w:rsidR="00B53DC5" w:rsidRPr="00B53DC5" w:rsidRDefault="00B53DC5" w:rsidP="00B53DC5">
      <w:pPr>
        <w:bidi/>
        <w:jc w:val="both"/>
        <w:rPr>
          <w:rFonts w:cs="David" w:hint="cs"/>
          <w:rtl/>
        </w:rPr>
      </w:pPr>
    </w:p>
    <w:p w14:paraId="6E3D15C3" w14:textId="77777777" w:rsidR="00B53DC5" w:rsidRPr="00B53DC5" w:rsidRDefault="00B53DC5" w:rsidP="00B53DC5">
      <w:pPr>
        <w:bidi/>
        <w:jc w:val="both"/>
        <w:rPr>
          <w:rFonts w:cs="David" w:hint="cs"/>
          <w:rtl/>
        </w:rPr>
      </w:pPr>
      <w:r w:rsidRPr="00B53DC5">
        <w:rPr>
          <w:rFonts w:cs="David" w:hint="cs"/>
          <w:rtl/>
        </w:rPr>
        <w:tab/>
        <w:t>אני אומר את זה כדי שישימו לב.</w:t>
      </w:r>
    </w:p>
    <w:p w14:paraId="3878DCAA" w14:textId="77777777" w:rsidR="00B53DC5" w:rsidRPr="00B53DC5" w:rsidRDefault="00B53DC5" w:rsidP="00B53DC5">
      <w:pPr>
        <w:bidi/>
        <w:jc w:val="both"/>
        <w:rPr>
          <w:rFonts w:cs="David" w:hint="cs"/>
          <w:rtl/>
        </w:rPr>
      </w:pPr>
    </w:p>
    <w:p w14:paraId="0FB6454B" w14:textId="77777777" w:rsidR="00B53DC5" w:rsidRPr="00B53DC5" w:rsidRDefault="00B53DC5" w:rsidP="00B53DC5">
      <w:pPr>
        <w:bidi/>
        <w:jc w:val="both"/>
        <w:rPr>
          <w:rFonts w:cs="David" w:hint="cs"/>
          <w:rtl/>
        </w:rPr>
      </w:pPr>
      <w:r w:rsidRPr="00B53DC5">
        <w:rPr>
          <w:rFonts w:cs="David" w:hint="cs"/>
          <w:u w:val="single"/>
          <w:rtl/>
        </w:rPr>
        <w:t>אביגדור יצחקי:</w:t>
      </w:r>
    </w:p>
    <w:p w14:paraId="5E8D186C" w14:textId="77777777" w:rsidR="00B53DC5" w:rsidRPr="00B53DC5" w:rsidRDefault="00B53DC5" w:rsidP="00B53DC5">
      <w:pPr>
        <w:bidi/>
        <w:jc w:val="both"/>
        <w:rPr>
          <w:rFonts w:cs="David" w:hint="cs"/>
          <w:rtl/>
        </w:rPr>
      </w:pPr>
    </w:p>
    <w:p w14:paraId="65EEE0B1" w14:textId="77777777" w:rsidR="00B53DC5" w:rsidRPr="00B53DC5" w:rsidRDefault="00B53DC5" w:rsidP="00B53DC5">
      <w:pPr>
        <w:bidi/>
        <w:ind w:left="567" w:right="930"/>
        <w:jc w:val="both"/>
        <w:rPr>
          <w:rFonts w:cs="David" w:hint="cs"/>
          <w:rtl/>
        </w:rPr>
      </w:pPr>
      <w:r w:rsidRPr="00B53DC5">
        <w:rPr>
          <w:rFonts w:cs="David" w:hint="cs"/>
          <w:rtl/>
        </w:rPr>
        <w:t>לא הבנתי את התשובה הזאת, פרופסור בן-ששון כנראה הבין.</w:t>
      </w:r>
    </w:p>
    <w:p w14:paraId="182ED100" w14:textId="77777777" w:rsidR="00B53DC5" w:rsidRPr="00B53DC5" w:rsidRDefault="00B53DC5" w:rsidP="00B53DC5">
      <w:pPr>
        <w:bidi/>
        <w:jc w:val="both"/>
        <w:rPr>
          <w:rFonts w:cs="David" w:hint="cs"/>
          <w:rtl/>
        </w:rPr>
      </w:pPr>
    </w:p>
    <w:p w14:paraId="5714B9A7"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51230E8A" w14:textId="77777777" w:rsidR="00B53DC5" w:rsidRPr="00B53DC5" w:rsidRDefault="00B53DC5" w:rsidP="00B53DC5">
      <w:pPr>
        <w:bidi/>
        <w:jc w:val="both"/>
        <w:rPr>
          <w:rFonts w:cs="David" w:hint="cs"/>
          <w:rtl/>
        </w:rPr>
      </w:pPr>
    </w:p>
    <w:p w14:paraId="48F199ED" w14:textId="77777777" w:rsidR="00B53DC5" w:rsidRPr="00B53DC5" w:rsidRDefault="00B53DC5" w:rsidP="00B53DC5">
      <w:pPr>
        <w:bidi/>
        <w:jc w:val="both"/>
        <w:rPr>
          <w:rFonts w:cs="David" w:hint="cs"/>
          <w:rtl/>
        </w:rPr>
      </w:pPr>
      <w:r w:rsidRPr="00B53DC5">
        <w:rPr>
          <w:rFonts w:cs="David" w:hint="cs"/>
          <w:rtl/>
        </w:rPr>
        <w:tab/>
        <w:t>לצערי, מכיוון שהמצב העובדתי בארץ הוא, שבית המשפט נוטל לעצמו סמכויות מכוחו שלו, יש צורך להגביל את הנושאים שהוא רשאי לדון בהם במפורש. לא שאני בטוח שהדבר תמיד יעזור, משום שגם אחרי שימוש באמצעים רטוריים ופרשניים, על ידי דעת קהל מסוימת, שכבר רגילה בדברים, בית-המשפט יכול, חלילה, להמשיך ולעסוק בדברים האלה. זאת פגיעה קשה. אילו היינו במדינה מתוקנת, פסקת התגברות די בה, אבל אנחנו לא מתוקנים בשני הכיוונים. כדי להחזיר את האיזון ואת הקו הנכון לאמצע יש להגדיר במפורש שדברים מסוימים אינם בסמכותו של בית המשפט.</w:t>
      </w:r>
    </w:p>
    <w:p w14:paraId="77AAF21C" w14:textId="77777777" w:rsidR="00B53DC5" w:rsidRPr="00B53DC5" w:rsidRDefault="00B53DC5" w:rsidP="00B53DC5">
      <w:pPr>
        <w:bidi/>
        <w:jc w:val="both"/>
        <w:rPr>
          <w:rFonts w:cs="David" w:hint="cs"/>
          <w:rtl/>
        </w:rPr>
      </w:pPr>
    </w:p>
    <w:p w14:paraId="74171447" w14:textId="77777777" w:rsidR="00B53DC5" w:rsidRPr="00B53DC5" w:rsidRDefault="00B53DC5" w:rsidP="00B53DC5">
      <w:pPr>
        <w:bidi/>
        <w:jc w:val="both"/>
        <w:rPr>
          <w:rFonts w:cs="David" w:hint="cs"/>
          <w:rtl/>
        </w:rPr>
      </w:pPr>
      <w:r w:rsidRPr="00B53DC5">
        <w:rPr>
          <w:rFonts w:cs="David" w:hint="cs"/>
          <w:u w:val="single"/>
          <w:rtl/>
        </w:rPr>
        <w:t>מנחם בן-ששון:</w:t>
      </w:r>
    </w:p>
    <w:p w14:paraId="3471EE97" w14:textId="77777777" w:rsidR="00B53DC5" w:rsidRPr="00B53DC5" w:rsidRDefault="00B53DC5" w:rsidP="00B53DC5">
      <w:pPr>
        <w:bidi/>
        <w:jc w:val="both"/>
        <w:rPr>
          <w:rFonts w:cs="David" w:hint="cs"/>
          <w:rtl/>
        </w:rPr>
      </w:pPr>
    </w:p>
    <w:p w14:paraId="11DAE802" w14:textId="77777777" w:rsidR="00B53DC5" w:rsidRPr="00B53DC5" w:rsidRDefault="00B53DC5" w:rsidP="00B53DC5">
      <w:pPr>
        <w:bidi/>
        <w:jc w:val="both"/>
        <w:rPr>
          <w:rFonts w:cs="David" w:hint="cs"/>
          <w:rtl/>
        </w:rPr>
      </w:pPr>
      <w:r w:rsidRPr="00B53DC5">
        <w:rPr>
          <w:rFonts w:cs="David" w:hint="cs"/>
          <w:rtl/>
        </w:rPr>
        <w:tab/>
        <w:t>ובנוסף, גם סעיף התגברות?</w:t>
      </w:r>
    </w:p>
    <w:p w14:paraId="16033D57" w14:textId="77777777" w:rsidR="00B53DC5" w:rsidRPr="00B53DC5" w:rsidRDefault="00B53DC5" w:rsidP="00B53DC5">
      <w:pPr>
        <w:bidi/>
        <w:jc w:val="both"/>
        <w:rPr>
          <w:rFonts w:cs="David" w:hint="cs"/>
          <w:rtl/>
        </w:rPr>
      </w:pPr>
    </w:p>
    <w:p w14:paraId="1554F751"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77A0A78D" w14:textId="77777777" w:rsidR="00B53DC5" w:rsidRPr="00B53DC5" w:rsidRDefault="00B53DC5" w:rsidP="00B53DC5">
      <w:pPr>
        <w:bidi/>
        <w:jc w:val="both"/>
        <w:rPr>
          <w:rFonts w:cs="David" w:hint="cs"/>
          <w:rtl/>
        </w:rPr>
      </w:pPr>
    </w:p>
    <w:p w14:paraId="6948D736" w14:textId="77777777" w:rsidR="00B53DC5" w:rsidRPr="00B53DC5" w:rsidRDefault="00B53DC5" w:rsidP="00B53DC5">
      <w:pPr>
        <w:bidi/>
        <w:jc w:val="both"/>
        <w:rPr>
          <w:rFonts w:cs="David" w:hint="cs"/>
          <w:rtl/>
        </w:rPr>
      </w:pPr>
      <w:r w:rsidRPr="00B53DC5">
        <w:rPr>
          <w:rFonts w:cs="David" w:hint="cs"/>
          <w:rtl/>
        </w:rPr>
        <w:tab/>
        <w:t>ודאי, אחרת אין תוקף לחוקה או לכל חקיקה שמתנגדת לחוקה. אם חוקה מתנהלת על-פי אמירה כללית של שוויון, של שאר הזכויות שיש, רוב החקיקה אמורה לפגוע באותן זכויות, ולכן צריכים פסקת התגברות כמשהו מובנה.</w:t>
      </w:r>
    </w:p>
    <w:p w14:paraId="2A7530B9" w14:textId="77777777" w:rsidR="00B53DC5" w:rsidRPr="00B53DC5" w:rsidRDefault="00B53DC5" w:rsidP="00B53DC5">
      <w:pPr>
        <w:bidi/>
        <w:jc w:val="both"/>
        <w:rPr>
          <w:rFonts w:cs="David" w:hint="cs"/>
          <w:rtl/>
        </w:rPr>
      </w:pPr>
    </w:p>
    <w:p w14:paraId="6CDAF794" w14:textId="77777777" w:rsidR="00B53DC5" w:rsidRPr="00B53DC5" w:rsidRDefault="00B53DC5" w:rsidP="00B53DC5">
      <w:pPr>
        <w:bidi/>
        <w:jc w:val="both"/>
        <w:rPr>
          <w:rFonts w:cs="David" w:hint="cs"/>
          <w:rtl/>
        </w:rPr>
      </w:pPr>
      <w:r w:rsidRPr="00B53DC5">
        <w:rPr>
          <w:rFonts w:cs="David" w:hint="cs"/>
          <w:u w:val="single"/>
          <w:rtl/>
        </w:rPr>
        <w:t>מנחם בן-ששון:</w:t>
      </w:r>
    </w:p>
    <w:p w14:paraId="2758E8D2" w14:textId="77777777" w:rsidR="00B53DC5" w:rsidRPr="00B53DC5" w:rsidRDefault="00B53DC5" w:rsidP="00B53DC5">
      <w:pPr>
        <w:bidi/>
        <w:jc w:val="both"/>
        <w:rPr>
          <w:rFonts w:cs="David" w:hint="cs"/>
          <w:rtl/>
        </w:rPr>
      </w:pPr>
    </w:p>
    <w:p w14:paraId="18E8841A" w14:textId="77777777" w:rsidR="00B53DC5" w:rsidRPr="00B53DC5" w:rsidRDefault="00B53DC5" w:rsidP="00B53DC5">
      <w:pPr>
        <w:bidi/>
        <w:jc w:val="both"/>
        <w:rPr>
          <w:rFonts w:cs="David" w:hint="cs"/>
          <w:rtl/>
        </w:rPr>
      </w:pPr>
      <w:r w:rsidRPr="00B53DC5">
        <w:rPr>
          <w:rFonts w:cs="David" w:hint="cs"/>
          <w:rtl/>
        </w:rPr>
        <w:tab/>
        <w:t xml:space="preserve"> אני לא מתווכח, רק רציתי להבהיר. אתה רוצה גם וגם, זה חגורה וכתפיות.</w:t>
      </w:r>
    </w:p>
    <w:p w14:paraId="2B209BAF" w14:textId="77777777" w:rsidR="00B53DC5" w:rsidRPr="00B53DC5" w:rsidRDefault="00B53DC5" w:rsidP="00B53DC5">
      <w:pPr>
        <w:bidi/>
        <w:jc w:val="both"/>
        <w:rPr>
          <w:rFonts w:cs="David" w:hint="cs"/>
          <w:rtl/>
        </w:rPr>
      </w:pPr>
      <w:r w:rsidRPr="00B53DC5">
        <w:rPr>
          <w:rFonts w:cs="David" w:hint="cs"/>
          <w:rtl/>
        </w:rPr>
        <w:tab/>
        <w:t>השאלה השנייה היא לגבי חוקי-יסוד. איך אתה רואה את הצהרת הררי מבחינת תשתית, מה שמונח ביסוד עבודתה של ועדת  החוקה משך השנים, עם ראייה צופה פני עתיד? השאלה שלי מתחלקת לשלוש יחידות זמן, אפילו הבחירות למועצה המכוננת: הבחירות למועצה המכוננת, הצהרת הררי, הפעילות במשך השנים, כשהיא צופה פני עתיד, לעבודה אינטגרטיבית מסוימת. האם אלה לא נותנים איזו גישה מיוחדת למה ששאלה קודם חברת הכנסת גלאון או מה ששאל יושב-ראש הוועדה?</w:t>
      </w:r>
    </w:p>
    <w:p w14:paraId="1D0151EE" w14:textId="77777777" w:rsidR="00B53DC5" w:rsidRPr="00B53DC5" w:rsidRDefault="00B53DC5" w:rsidP="00B53DC5">
      <w:pPr>
        <w:bidi/>
        <w:jc w:val="both"/>
        <w:rPr>
          <w:rFonts w:cs="David" w:hint="cs"/>
          <w:rtl/>
        </w:rPr>
      </w:pPr>
    </w:p>
    <w:p w14:paraId="56B0EAA1"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5C261427" w14:textId="77777777" w:rsidR="00B53DC5" w:rsidRPr="00B53DC5" w:rsidRDefault="00B53DC5" w:rsidP="00B53DC5">
      <w:pPr>
        <w:bidi/>
        <w:jc w:val="both"/>
        <w:rPr>
          <w:rFonts w:cs="David" w:hint="cs"/>
          <w:rtl/>
        </w:rPr>
      </w:pPr>
    </w:p>
    <w:p w14:paraId="3BE00B10" w14:textId="77777777" w:rsidR="00B53DC5" w:rsidRPr="00B53DC5" w:rsidRDefault="00B53DC5" w:rsidP="00B53DC5">
      <w:pPr>
        <w:bidi/>
        <w:jc w:val="both"/>
        <w:rPr>
          <w:rFonts w:cs="David" w:hint="cs"/>
          <w:rtl/>
        </w:rPr>
      </w:pPr>
      <w:r w:rsidRPr="00B53DC5">
        <w:rPr>
          <w:rFonts w:cs="David" w:hint="cs"/>
          <w:rtl/>
        </w:rPr>
        <w:tab/>
        <w:t>ודאי שחוקי-יסוד, שקוראים להם בשם כזה, מכוונים כלפי עקרונות חשובים ויסודיים, והציפייה, לפי החלטת הררי, שבסופו של דבר הם יבואו לידי אינטגרציה כחוקה, אבל יש להבחין בין מה שאנחנו צופים פני עתיד ומה שאנחנו מעוניינים שיהיה בחוקה לבין מה שיש בחוקה, ובינתיים זו איננה חוקה, בינתיים אלה הם חוקים. אנחנו אומרים שלאור החלטת הררי אנחנו יודעים שהם יהיו פעם כנושאים של החוק.</w:t>
      </w:r>
    </w:p>
    <w:p w14:paraId="1D15380F" w14:textId="77777777" w:rsidR="00B53DC5" w:rsidRPr="00B53DC5" w:rsidRDefault="00B53DC5" w:rsidP="00B53DC5">
      <w:pPr>
        <w:bidi/>
        <w:jc w:val="both"/>
        <w:rPr>
          <w:rFonts w:cs="David" w:hint="cs"/>
          <w:rtl/>
        </w:rPr>
      </w:pPr>
    </w:p>
    <w:p w14:paraId="521469B8" w14:textId="77777777" w:rsidR="00B53DC5" w:rsidRPr="00B53DC5" w:rsidRDefault="00B53DC5" w:rsidP="00B53DC5">
      <w:pPr>
        <w:bidi/>
        <w:jc w:val="both"/>
        <w:rPr>
          <w:rFonts w:cs="David" w:hint="cs"/>
          <w:rtl/>
        </w:rPr>
      </w:pPr>
      <w:r w:rsidRPr="00B53DC5">
        <w:rPr>
          <w:rFonts w:cs="David" w:hint="cs"/>
          <w:u w:val="single"/>
          <w:rtl/>
        </w:rPr>
        <w:t>היו"ר דוד טל:</w:t>
      </w:r>
    </w:p>
    <w:p w14:paraId="7428A29D" w14:textId="77777777" w:rsidR="00B53DC5" w:rsidRPr="00B53DC5" w:rsidRDefault="00B53DC5" w:rsidP="00B53DC5">
      <w:pPr>
        <w:bidi/>
        <w:jc w:val="both"/>
        <w:rPr>
          <w:rFonts w:cs="David" w:hint="cs"/>
          <w:rtl/>
        </w:rPr>
      </w:pPr>
    </w:p>
    <w:p w14:paraId="55F35B04" w14:textId="77777777" w:rsidR="00B53DC5" w:rsidRPr="00B53DC5" w:rsidRDefault="00B53DC5" w:rsidP="00B53DC5">
      <w:pPr>
        <w:bidi/>
        <w:jc w:val="both"/>
        <w:rPr>
          <w:rFonts w:cs="David" w:hint="cs"/>
          <w:rtl/>
        </w:rPr>
      </w:pPr>
      <w:r w:rsidRPr="00B53DC5">
        <w:rPr>
          <w:rFonts w:cs="David" w:hint="cs"/>
          <w:rtl/>
        </w:rPr>
        <w:tab/>
        <w:t>בכל אופן, אתה נותן להם עוצמה יותר גדולה, גם על-פי דבריך, מחוק רגיל. אתה בעצמך אומר שהם יכולים להוות בסיס לחוקה הבאה, מה שלא אמור לגבי כל חוק רגיל.</w:t>
      </w:r>
    </w:p>
    <w:p w14:paraId="73F79D90" w14:textId="77777777" w:rsidR="00B53DC5" w:rsidRPr="00B53DC5" w:rsidRDefault="00B53DC5" w:rsidP="00B53DC5">
      <w:pPr>
        <w:bidi/>
        <w:jc w:val="both"/>
        <w:rPr>
          <w:rFonts w:cs="David" w:hint="cs"/>
          <w:rtl/>
        </w:rPr>
      </w:pPr>
    </w:p>
    <w:p w14:paraId="7D6499D7"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176EC91D" w14:textId="77777777" w:rsidR="00B53DC5" w:rsidRPr="00B53DC5" w:rsidRDefault="00B53DC5" w:rsidP="00B53DC5">
      <w:pPr>
        <w:bidi/>
        <w:jc w:val="both"/>
        <w:rPr>
          <w:rFonts w:cs="David" w:hint="cs"/>
          <w:rtl/>
        </w:rPr>
      </w:pPr>
    </w:p>
    <w:p w14:paraId="102628B1" w14:textId="77777777" w:rsidR="00B53DC5" w:rsidRPr="00B53DC5" w:rsidRDefault="00B53DC5" w:rsidP="00B53DC5">
      <w:pPr>
        <w:bidi/>
        <w:jc w:val="both"/>
        <w:rPr>
          <w:rFonts w:cs="David" w:hint="cs"/>
          <w:rtl/>
        </w:rPr>
      </w:pPr>
      <w:r w:rsidRPr="00B53DC5">
        <w:rPr>
          <w:rFonts w:cs="David" w:hint="cs"/>
          <w:rtl/>
        </w:rPr>
        <w:tab/>
        <w:t>כל חוק רגיל גם יכול להיות.</w:t>
      </w:r>
    </w:p>
    <w:p w14:paraId="22F3C8E6" w14:textId="77777777" w:rsidR="00B53DC5" w:rsidRPr="00B53DC5" w:rsidRDefault="00B53DC5" w:rsidP="00B53DC5">
      <w:pPr>
        <w:bidi/>
        <w:jc w:val="both"/>
        <w:rPr>
          <w:rFonts w:cs="David" w:hint="cs"/>
          <w:rtl/>
        </w:rPr>
      </w:pPr>
    </w:p>
    <w:p w14:paraId="7D6ED4AD" w14:textId="77777777" w:rsidR="00B53DC5" w:rsidRPr="00B53DC5" w:rsidRDefault="00B53DC5" w:rsidP="00B53DC5">
      <w:pPr>
        <w:bidi/>
        <w:jc w:val="both"/>
        <w:rPr>
          <w:rFonts w:cs="David" w:hint="cs"/>
          <w:rtl/>
        </w:rPr>
      </w:pPr>
      <w:r w:rsidRPr="00B53DC5">
        <w:rPr>
          <w:rFonts w:cs="David" w:hint="cs"/>
          <w:rtl/>
        </w:rPr>
        <w:tab/>
        <w:t>כל חוק אחר גם כן יכול.</w:t>
      </w:r>
    </w:p>
    <w:p w14:paraId="1FE1E8BC" w14:textId="77777777" w:rsidR="00B53DC5" w:rsidRPr="00B53DC5" w:rsidRDefault="00B53DC5" w:rsidP="00B53DC5">
      <w:pPr>
        <w:bidi/>
        <w:jc w:val="both"/>
        <w:rPr>
          <w:rFonts w:cs="David" w:hint="cs"/>
          <w:rtl/>
        </w:rPr>
      </w:pPr>
    </w:p>
    <w:p w14:paraId="38AA3FC0" w14:textId="77777777" w:rsidR="00B53DC5" w:rsidRPr="00B53DC5" w:rsidRDefault="00B53DC5" w:rsidP="00B53DC5">
      <w:pPr>
        <w:bidi/>
        <w:jc w:val="both"/>
        <w:rPr>
          <w:rFonts w:cs="David" w:hint="cs"/>
          <w:rtl/>
        </w:rPr>
      </w:pPr>
      <w:r w:rsidRPr="00B53DC5">
        <w:rPr>
          <w:rFonts w:cs="David" w:hint="cs"/>
          <w:u w:val="single"/>
          <w:rtl/>
        </w:rPr>
        <w:t>יצחק לוי:</w:t>
      </w:r>
    </w:p>
    <w:p w14:paraId="765C7F37" w14:textId="77777777" w:rsidR="00B53DC5" w:rsidRPr="00B53DC5" w:rsidRDefault="00B53DC5" w:rsidP="00B53DC5">
      <w:pPr>
        <w:bidi/>
        <w:jc w:val="both"/>
        <w:rPr>
          <w:rFonts w:cs="David" w:hint="cs"/>
          <w:rtl/>
        </w:rPr>
      </w:pPr>
    </w:p>
    <w:p w14:paraId="55895259" w14:textId="77777777" w:rsidR="00B53DC5" w:rsidRPr="00B53DC5" w:rsidRDefault="00B53DC5" w:rsidP="00B53DC5">
      <w:pPr>
        <w:bidi/>
        <w:jc w:val="both"/>
        <w:rPr>
          <w:rFonts w:cs="David" w:hint="cs"/>
          <w:rtl/>
        </w:rPr>
      </w:pPr>
      <w:r w:rsidRPr="00B53DC5">
        <w:rPr>
          <w:rFonts w:cs="David" w:hint="cs"/>
          <w:rtl/>
        </w:rPr>
        <w:tab/>
        <w:t xml:space="preserve"> גם חוק שבות בחוק רגיל יכול להיות בסיס לחוקה.</w:t>
      </w:r>
    </w:p>
    <w:p w14:paraId="1028F36E" w14:textId="77777777" w:rsidR="00B53DC5" w:rsidRPr="00B53DC5" w:rsidRDefault="00B53DC5" w:rsidP="00B53DC5">
      <w:pPr>
        <w:bidi/>
        <w:jc w:val="both"/>
        <w:rPr>
          <w:rFonts w:cs="David" w:hint="cs"/>
          <w:rtl/>
        </w:rPr>
      </w:pPr>
    </w:p>
    <w:p w14:paraId="0E0F874D" w14:textId="77777777" w:rsidR="00B53DC5" w:rsidRPr="00B53DC5" w:rsidRDefault="00B53DC5" w:rsidP="00B53DC5">
      <w:pPr>
        <w:bidi/>
        <w:jc w:val="both"/>
        <w:rPr>
          <w:rFonts w:cs="David" w:hint="cs"/>
          <w:rtl/>
        </w:rPr>
      </w:pPr>
      <w:r w:rsidRPr="00B53DC5">
        <w:rPr>
          <w:rFonts w:cs="David" w:hint="cs"/>
          <w:u w:val="single"/>
          <w:rtl/>
        </w:rPr>
        <w:t>זהבה גלאון:</w:t>
      </w:r>
    </w:p>
    <w:p w14:paraId="04C63B44" w14:textId="77777777" w:rsidR="00B53DC5" w:rsidRPr="00B53DC5" w:rsidRDefault="00B53DC5" w:rsidP="00B53DC5">
      <w:pPr>
        <w:bidi/>
        <w:jc w:val="both"/>
        <w:rPr>
          <w:rFonts w:cs="David" w:hint="cs"/>
          <w:rtl/>
        </w:rPr>
      </w:pPr>
    </w:p>
    <w:p w14:paraId="43DC4C36" w14:textId="77777777" w:rsidR="00B53DC5" w:rsidRPr="00B53DC5" w:rsidRDefault="00B53DC5" w:rsidP="00B53DC5">
      <w:pPr>
        <w:bidi/>
        <w:jc w:val="both"/>
        <w:rPr>
          <w:rFonts w:cs="David" w:hint="cs"/>
          <w:rtl/>
        </w:rPr>
      </w:pPr>
      <w:r w:rsidRPr="00B53DC5">
        <w:rPr>
          <w:rFonts w:cs="David" w:hint="cs"/>
          <w:rtl/>
        </w:rPr>
        <w:tab/>
        <w:t xml:space="preserve"> יכול </w:t>
      </w:r>
      <w:r w:rsidRPr="00B53DC5">
        <w:rPr>
          <w:rFonts w:cs="David"/>
          <w:rtl/>
        </w:rPr>
        <w:t>–</w:t>
      </w:r>
      <w:r w:rsidRPr="00B53DC5">
        <w:rPr>
          <w:rFonts w:cs="David" w:hint="cs"/>
          <w:rtl/>
        </w:rPr>
        <w:t xml:space="preserve"> כן, ויכול </w:t>
      </w:r>
      <w:r w:rsidRPr="00B53DC5">
        <w:rPr>
          <w:rFonts w:cs="David"/>
          <w:rtl/>
        </w:rPr>
        <w:t>–</w:t>
      </w:r>
      <w:r w:rsidRPr="00B53DC5">
        <w:rPr>
          <w:rFonts w:cs="David" w:hint="cs"/>
          <w:rtl/>
        </w:rPr>
        <w:t xml:space="preserve"> לא.</w:t>
      </w:r>
    </w:p>
    <w:p w14:paraId="75648968" w14:textId="77777777" w:rsidR="00B53DC5" w:rsidRPr="00B53DC5" w:rsidRDefault="00B53DC5" w:rsidP="00B53DC5">
      <w:pPr>
        <w:bidi/>
        <w:jc w:val="both"/>
        <w:rPr>
          <w:rFonts w:cs="David" w:hint="cs"/>
          <w:rtl/>
        </w:rPr>
      </w:pPr>
    </w:p>
    <w:p w14:paraId="2CF85A29" w14:textId="77777777" w:rsidR="00B53DC5" w:rsidRPr="00B53DC5" w:rsidRDefault="00B53DC5" w:rsidP="00B53DC5">
      <w:pPr>
        <w:bidi/>
        <w:jc w:val="both"/>
        <w:rPr>
          <w:rFonts w:cs="David" w:hint="cs"/>
          <w:rtl/>
        </w:rPr>
      </w:pPr>
      <w:r w:rsidRPr="00B53DC5">
        <w:rPr>
          <w:rFonts w:cs="David" w:hint="cs"/>
          <w:u w:val="single"/>
          <w:rtl/>
        </w:rPr>
        <w:t>יצחק לוי:</w:t>
      </w:r>
    </w:p>
    <w:p w14:paraId="4EA7A8A4" w14:textId="77777777" w:rsidR="00B53DC5" w:rsidRPr="00B53DC5" w:rsidRDefault="00B53DC5" w:rsidP="00B53DC5">
      <w:pPr>
        <w:bidi/>
        <w:jc w:val="both"/>
        <w:rPr>
          <w:rFonts w:cs="David" w:hint="cs"/>
          <w:rtl/>
        </w:rPr>
      </w:pPr>
    </w:p>
    <w:p w14:paraId="10FD7BF0" w14:textId="77777777" w:rsidR="00B53DC5" w:rsidRPr="00B53DC5" w:rsidRDefault="00B53DC5" w:rsidP="00B53DC5">
      <w:pPr>
        <w:bidi/>
        <w:jc w:val="both"/>
        <w:rPr>
          <w:rFonts w:cs="David" w:hint="cs"/>
          <w:rtl/>
        </w:rPr>
      </w:pPr>
      <w:r w:rsidRPr="00B53DC5">
        <w:rPr>
          <w:rFonts w:cs="David" w:hint="cs"/>
          <w:rtl/>
        </w:rPr>
        <w:tab/>
        <w:t xml:space="preserve"> אין שום כללים בדבר הזה.</w:t>
      </w:r>
    </w:p>
    <w:p w14:paraId="6788704A" w14:textId="77777777" w:rsidR="00B53DC5" w:rsidRDefault="00B53DC5" w:rsidP="00B53DC5">
      <w:pPr>
        <w:bidi/>
        <w:jc w:val="both"/>
        <w:rPr>
          <w:rFonts w:cs="David" w:hint="cs"/>
          <w:rtl/>
        </w:rPr>
      </w:pPr>
    </w:p>
    <w:p w14:paraId="7848B95F" w14:textId="77777777" w:rsidR="00B53DC5" w:rsidRDefault="00B53DC5" w:rsidP="00B53DC5">
      <w:pPr>
        <w:bidi/>
        <w:jc w:val="both"/>
        <w:rPr>
          <w:rFonts w:cs="David" w:hint="cs"/>
          <w:rtl/>
        </w:rPr>
      </w:pPr>
    </w:p>
    <w:p w14:paraId="18FC6055" w14:textId="77777777" w:rsidR="00B53DC5" w:rsidRDefault="00B53DC5" w:rsidP="00B53DC5">
      <w:pPr>
        <w:bidi/>
        <w:jc w:val="both"/>
        <w:rPr>
          <w:rFonts w:cs="David" w:hint="cs"/>
          <w:rtl/>
        </w:rPr>
      </w:pPr>
    </w:p>
    <w:p w14:paraId="2508693C" w14:textId="77777777" w:rsidR="00B53DC5" w:rsidRDefault="00B53DC5" w:rsidP="00B53DC5">
      <w:pPr>
        <w:bidi/>
        <w:jc w:val="both"/>
        <w:rPr>
          <w:rFonts w:cs="David" w:hint="cs"/>
          <w:rtl/>
        </w:rPr>
      </w:pPr>
    </w:p>
    <w:p w14:paraId="4EB9D9CB" w14:textId="77777777" w:rsidR="00B53DC5" w:rsidRPr="00B53DC5" w:rsidRDefault="00B53DC5" w:rsidP="00B53DC5">
      <w:pPr>
        <w:bidi/>
        <w:jc w:val="both"/>
        <w:rPr>
          <w:rFonts w:cs="David" w:hint="cs"/>
          <w:rtl/>
        </w:rPr>
      </w:pPr>
    </w:p>
    <w:p w14:paraId="4AE52706"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5416E8B2" w14:textId="77777777" w:rsidR="00B53DC5" w:rsidRPr="00B53DC5" w:rsidRDefault="00B53DC5" w:rsidP="00B53DC5">
      <w:pPr>
        <w:bidi/>
        <w:jc w:val="both"/>
        <w:rPr>
          <w:rFonts w:cs="David" w:hint="cs"/>
          <w:rtl/>
        </w:rPr>
      </w:pPr>
    </w:p>
    <w:p w14:paraId="0DE9D480" w14:textId="77777777" w:rsidR="00B53DC5" w:rsidRPr="00B53DC5" w:rsidRDefault="00B53DC5" w:rsidP="00B53DC5">
      <w:pPr>
        <w:bidi/>
        <w:jc w:val="both"/>
        <w:rPr>
          <w:rFonts w:cs="David" w:hint="cs"/>
          <w:rtl/>
        </w:rPr>
      </w:pPr>
      <w:r w:rsidRPr="00B53DC5">
        <w:rPr>
          <w:rFonts w:cs="David" w:hint="cs"/>
          <w:rtl/>
        </w:rPr>
        <w:tab/>
        <w:t>יש חוקים חשובים שנכנסים לחוקה, גם שאינם קרואים "חוקי-יסוד". השתתפנו בדיון שבו היתה שאלה חשובה, אם תקנון הכנסת נכנס אל תוך החוקה.</w:t>
      </w:r>
    </w:p>
    <w:p w14:paraId="5E89F230" w14:textId="77777777" w:rsidR="00B53DC5" w:rsidRPr="00B53DC5" w:rsidRDefault="00B53DC5" w:rsidP="00B53DC5">
      <w:pPr>
        <w:bidi/>
        <w:jc w:val="both"/>
        <w:rPr>
          <w:rFonts w:cs="David" w:hint="cs"/>
          <w:rtl/>
        </w:rPr>
      </w:pPr>
    </w:p>
    <w:p w14:paraId="6D1D0469" w14:textId="77777777" w:rsidR="00B53DC5" w:rsidRPr="00B53DC5" w:rsidRDefault="00B53DC5" w:rsidP="00B53DC5">
      <w:pPr>
        <w:bidi/>
        <w:jc w:val="both"/>
        <w:rPr>
          <w:rFonts w:cs="David" w:hint="cs"/>
          <w:rtl/>
        </w:rPr>
      </w:pPr>
      <w:r w:rsidRPr="00B53DC5">
        <w:rPr>
          <w:rFonts w:cs="David" w:hint="cs"/>
          <w:u w:val="single"/>
          <w:rtl/>
        </w:rPr>
        <w:t>יצחק לוי:</w:t>
      </w:r>
    </w:p>
    <w:p w14:paraId="0D3F1C58" w14:textId="77777777" w:rsidR="00B53DC5" w:rsidRPr="00B53DC5" w:rsidRDefault="00B53DC5" w:rsidP="00B53DC5">
      <w:pPr>
        <w:bidi/>
        <w:jc w:val="both"/>
        <w:rPr>
          <w:rFonts w:cs="David" w:hint="cs"/>
          <w:rtl/>
        </w:rPr>
      </w:pPr>
    </w:p>
    <w:p w14:paraId="492F1A89" w14:textId="77777777" w:rsidR="00B53DC5" w:rsidRPr="00B53DC5" w:rsidRDefault="00B53DC5" w:rsidP="00B53DC5">
      <w:pPr>
        <w:bidi/>
        <w:jc w:val="both"/>
        <w:rPr>
          <w:rFonts w:cs="David" w:hint="cs"/>
          <w:rtl/>
        </w:rPr>
      </w:pPr>
      <w:r w:rsidRPr="00B53DC5">
        <w:rPr>
          <w:rFonts w:cs="David" w:hint="cs"/>
          <w:rtl/>
        </w:rPr>
        <w:tab/>
        <w:t xml:space="preserve"> חלקים.</w:t>
      </w:r>
    </w:p>
    <w:p w14:paraId="2F19C6F2" w14:textId="77777777" w:rsidR="00B53DC5" w:rsidRPr="00B53DC5" w:rsidRDefault="00B53DC5" w:rsidP="00B53DC5">
      <w:pPr>
        <w:bidi/>
        <w:jc w:val="both"/>
        <w:rPr>
          <w:rFonts w:cs="David" w:hint="cs"/>
          <w:rtl/>
        </w:rPr>
      </w:pPr>
    </w:p>
    <w:p w14:paraId="0AF20F34"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033DF6D7" w14:textId="77777777" w:rsidR="00B53DC5" w:rsidRPr="00B53DC5" w:rsidRDefault="00B53DC5" w:rsidP="00B53DC5">
      <w:pPr>
        <w:bidi/>
        <w:jc w:val="both"/>
        <w:rPr>
          <w:rFonts w:cs="David" w:hint="cs"/>
          <w:rtl/>
        </w:rPr>
      </w:pPr>
    </w:p>
    <w:p w14:paraId="7B334B60" w14:textId="77777777" w:rsidR="00B53DC5" w:rsidRPr="00B53DC5" w:rsidRDefault="00B53DC5" w:rsidP="00B53DC5">
      <w:pPr>
        <w:bidi/>
        <w:jc w:val="both"/>
        <w:rPr>
          <w:rFonts w:cs="David" w:hint="cs"/>
          <w:rtl/>
        </w:rPr>
      </w:pPr>
      <w:r w:rsidRPr="00B53DC5">
        <w:rPr>
          <w:rFonts w:cs="David" w:hint="cs"/>
          <w:rtl/>
        </w:rPr>
        <w:tab/>
        <w:t>מצד שני, החקיקה של חוקי-היסוד כל כך רחבה, ויש בה כל כך הרבה סעיפים, שאם נכניס אותם על כרעיהם ועל קרבם אל תוך החוקה, לא נוכל לעשות שום שינוי, אלא רק ברמה החוקתית, מה שידרוש לחזור אל משאל עם, וזה אבסורד גמור.</w:t>
      </w:r>
    </w:p>
    <w:p w14:paraId="79DFA7B2" w14:textId="77777777" w:rsidR="00B53DC5" w:rsidRPr="00B53DC5" w:rsidRDefault="00B53DC5" w:rsidP="00B53DC5">
      <w:pPr>
        <w:bidi/>
        <w:jc w:val="both"/>
        <w:rPr>
          <w:rFonts w:cs="David" w:hint="cs"/>
          <w:rtl/>
        </w:rPr>
      </w:pPr>
    </w:p>
    <w:p w14:paraId="14315852" w14:textId="77777777" w:rsidR="00B53DC5" w:rsidRPr="00B53DC5" w:rsidRDefault="00B53DC5" w:rsidP="00B53DC5">
      <w:pPr>
        <w:bidi/>
        <w:jc w:val="both"/>
        <w:rPr>
          <w:rFonts w:cs="David" w:hint="cs"/>
          <w:rtl/>
        </w:rPr>
      </w:pPr>
      <w:r w:rsidRPr="00B53DC5">
        <w:rPr>
          <w:rFonts w:cs="David" w:hint="cs"/>
          <w:u w:val="single"/>
          <w:rtl/>
        </w:rPr>
        <w:t>מנחם בן-ששון:</w:t>
      </w:r>
    </w:p>
    <w:p w14:paraId="4415F09F" w14:textId="77777777" w:rsidR="00B53DC5" w:rsidRPr="00B53DC5" w:rsidRDefault="00B53DC5" w:rsidP="00B53DC5">
      <w:pPr>
        <w:bidi/>
        <w:jc w:val="both"/>
        <w:rPr>
          <w:rFonts w:cs="David" w:hint="cs"/>
          <w:rtl/>
        </w:rPr>
      </w:pPr>
    </w:p>
    <w:p w14:paraId="18BCCB65" w14:textId="77777777" w:rsidR="00B53DC5" w:rsidRPr="00B53DC5" w:rsidRDefault="00B53DC5" w:rsidP="00B53DC5">
      <w:pPr>
        <w:bidi/>
        <w:jc w:val="both"/>
        <w:rPr>
          <w:rFonts w:cs="David" w:hint="cs"/>
          <w:rtl/>
        </w:rPr>
      </w:pPr>
      <w:r w:rsidRPr="00B53DC5">
        <w:rPr>
          <w:rFonts w:cs="David" w:hint="cs"/>
          <w:rtl/>
        </w:rPr>
        <w:tab/>
        <w:t xml:space="preserve">עדיין לא קיבלתי תשובה. אני לא רוצה להפסיק אותך, אני רוצה להנחות לכיוון מסוים. לו יצויר שתקופת הביניים של שלוש שנים ולא של 60 שנה, שבין הצהרת הררי לבין סיום המשימה שהוא הטיל על הכנסת, או שהכנסת הטילה על עצמה, או שבוחרי ישראל הטילו על הרשות המכוננת, האם באותה תקופה אתה לא יכול לפי תפישתך המשפטית להקנות מעמד אחר למה שהגדירה הכנסת בצורה אחרת כחוקי-היסוד העתידיים </w:t>
      </w:r>
      <w:r w:rsidRPr="00B53DC5">
        <w:rPr>
          <w:rFonts w:cs="David"/>
          <w:rtl/>
        </w:rPr>
        <w:t>–</w:t>
      </w:r>
      <w:r w:rsidRPr="00B53DC5">
        <w:rPr>
          <w:rFonts w:cs="David" w:hint="cs"/>
          <w:rtl/>
        </w:rPr>
        <w:t xml:space="preserve"> אין שום ספק כי בחלק יש גם חזרות, גם את זה צריך להגיד </w:t>
      </w:r>
      <w:r w:rsidRPr="00B53DC5">
        <w:rPr>
          <w:rFonts w:cs="David"/>
          <w:rtl/>
        </w:rPr>
        <w:t>–</w:t>
      </w:r>
      <w:r w:rsidRPr="00B53DC5">
        <w:rPr>
          <w:rFonts w:cs="David" w:hint="cs"/>
          <w:rtl/>
        </w:rPr>
        <w:t xml:space="preserve"> להפוך להיות ביום מן הימים?</w:t>
      </w:r>
    </w:p>
    <w:p w14:paraId="1DD3AE0C" w14:textId="77777777" w:rsidR="00B53DC5" w:rsidRPr="00B53DC5" w:rsidRDefault="00B53DC5" w:rsidP="00B53DC5">
      <w:pPr>
        <w:bidi/>
        <w:jc w:val="both"/>
        <w:rPr>
          <w:rFonts w:cs="David" w:hint="cs"/>
          <w:rtl/>
        </w:rPr>
      </w:pPr>
    </w:p>
    <w:p w14:paraId="5CC8B95B"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1B7BBE57" w14:textId="77777777" w:rsidR="00B53DC5" w:rsidRPr="00B53DC5" w:rsidRDefault="00B53DC5" w:rsidP="00B53DC5">
      <w:pPr>
        <w:bidi/>
        <w:jc w:val="both"/>
        <w:rPr>
          <w:rFonts w:cs="David" w:hint="cs"/>
          <w:rtl/>
        </w:rPr>
      </w:pPr>
    </w:p>
    <w:p w14:paraId="7541C0C1" w14:textId="77777777" w:rsidR="00B53DC5" w:rsidRPr="00B53DC5" w:rsidRDefault="00B53DC5" w:rsidP="00B53DC5">
      <w:pPr>
        <w:bidi/>
        <w:jc w:val="both"/>
        <w:rPr>
          <w:rFonts w:cs="David" w:hint="cs"/>
          <w:rtl/>
        </w:rPr>
      </w:pPr>
      <w:r w:rsidRPr="00B53DC5">
        <w:rPr>
          <w:rFonts w:cs="David" w:hint="cs"/>
          <w:rtl/>
        </w:rPr>
        <w:tab/>
        <w:t>לא שללתי את זה. הם יהפכו ביום מן הימים, והיום הזה עדיין לא הגיע, לכן אין עדיין חוקה.</w:t>
      </w:r>
    </w:p>
    <w:p w14:paraId="768CB24F" w14:textId="77777777" w:rsidR="00B53DC5" w:rsidRPr="00B53DC5" w:rsidRDefault="00B53DC5" w:rsidP="00B53DC5">
      <w:pPr>
        <w:bidi/>
        <w:jc w:val="both"/>
        <w:rPr>
          <w:rFonts w:cs="David" w:hint="cs"/>
          <w:rtl/>
        </w:rPr>
      </w:pPr>
    </w:p>
    <w:p w14:paraId="0EA166D4" w14:textId="77777777" w:rsidR="00B53DC5" w:rsidRPr="00B53DC5" w:rsidRDefault="00B53DC5" w:rsidP="00B53DC5">
      <w:pPr>
        <w:bidi/>
        <w:jc w:val="both"/>
        <w:rPr>
          <w:rFonts w:cs="David" w:hint="cs"/>
          <w:rtl/>
        </w:rPr>
      </w:pPr>
      <w:r w:rsidRPr="00B53DC5">
        <w:rPr>
          <w:rFonts w:cs="David" w:hint="cs"/>
          <w:u w:val="single"/>
          <w:rtl/>
        </w:rPr>
        <w:t>מנחם בן-ששון:</w:t>
      </w:r>
    </w:p>
    <w:p w14:paraId="60F29CAB" w14:textId="77777777" w:rsidR="00B53DC5" w:rsidRPr="00B53DC5" w:rsidRDefault="00B53DC5" w:rsidP="00B53DC5">
      <w:pPr>
        <w:bidi/>
        <w:jc w:val="both"/>
        <w:rPr>
          <w:rFonts w:cs="David" w:hint="cs"/>
          <w:rtl/>
        </w:rPr>
      </w:pPr>
    </w:p>
    <w:p w14:paraId="56713B2A" w14:textId="77777777" w:rsidR="00B53DC5" w:rsidRPr="00B53DC5" w:rsidRDefault="00B53DC5" w:rsidP="00B53DC5">
      <w:pPr>
        <w:bidi/>
        <w:jc w:val="both"/>
        <w:rPr>
          <w:rFonts w:cs="David" w:hint="cs"/>
          <w:rtl/>
        </w:rPr>
      </w:pPr>
      <w:r w:rsidRPr="00B53DC5">
        <w:rPr>
          <w:rFonts w:cs="David" w:hint="cs"/>
          <w:rtl/>
        </w:rPr>
        <w:tab/>
        <w:t xml:space="preserve">שאלה נוספת בכיוון הזה של אין חוקי-יסוד. חוקים שכן שוריינו, הבאתי קודם לדוגמה חוק-יסוד: הכנסת, סעיף 4, ואני יכול להביא אולי דוגמאות אחרות. </w:t>
      </w:r>
    </w:p>
    <w:p w14:paraId="50F79B70" w14:textId="77777777" w:rsidR="00B53DC5" w:rsidRPr="00B53DC5" w:rsidRDefault="00B53DC5" w:rsidP="00B53DC5">
      <w:pPr>
        <w:bidi/>
        <w:jc w:val="both"/>
        <w:rPr>
          <w:rFonts w:cs="David" w:hint="cs"/>
          <w:rtl/>
        </w:rPr>
      </w:pPr>
    </w:p>
    <w:p w14:paraId="46130814" w14:textId="77777777" w:rsidR="00B53DC5" w:rsidRPr="00B53DC5" w:rsidRDefault="00B53DC5" w:rsidP="00B53DC5">
      <w:pPr>
        <w:bidi/>
        <w:jc w:val="both"/>
        <w:rPr>
          <w:rFonts w:cs="David" w:hint="cs"/>
          <w:rtl/>
        </w:rPr>
      </w:pPr>
      <w:r w:rsidRPr="00B53DC5">
        <w:rPr>
          <w:rFonts w:cs="David" w:hint="cs"/>
          <w:u w:val="single"/>
          <w:rtl/>
        </w:rPr>
        <w:t>יצחק לוי:</w:t>
      </w:r>
    </w:p>
    <w:p w14:paraId="6329D2C9" w14:textId="77777777" w:rsidR="00B53DC5" w:rsidRPr="00B53DC5" w:rsidRDefault="00B53DC5" w:rsidP="00B53DC5">
      <w:pPr>
        <w:bidi/>
        <w:jc w:val="both"/>
        <w:rPr>
          <w:rFonts w:cs="David" w:hint="cs"/>
          <w:rtl/>
        </w:rPr>
      </w:pPr>
    </w:p>
    <w:p w14:paraId="56885BF5" w14:textId="77777777" w:rsidR="00B53DC5" w:rsidRPr="00B53DC5" w:rsidRDefault="00B53DC5" w:rsidP="00B53DC5">
      <w:pPr>
        <w:bidi/>
        <w:jc w:val="both"/>
        <w:rPr>
          <w:rFonts w:cs="David" w:hint="cs"/>
          <w:rtl/>
        </w:rPr>
      </w:pPr>
      <w:r w:rsidRPr="00B53DC5">
        <w:rPr>
          <w:rFonts w:cs="David" w:hint="cs"/>
          <w:rtl/>
        </w:rPr>
        <w:tab/>
        <w:t xml:space="preserve"> יסודות התקציב.</w:t>
      </w:r>
    </w:p>
    <w:p w14:paraId="483CB845" w14:textId="77777777" w:rsidR="00B53DC5" w:rsidRPr="00B53DC5" w:rsidRDefault="00B53DC5" w:rsidP="00B53DC5">
      <w:pPr>
        <w:bidi/>
        <w:jc w:val="both"/>
        <w:rPr>
          <w:rFonts w:cs="David" w:hint="cs"/>
          <w:rtl/>
        </w:rPr>
      </w:pPr>
    </w:p>
    <w:p w14:paraId="5C7608FB" w14:textId="77777777" w:rsidR="00B53DC5" w:rsidRPr="00B53DC5" w:rsidRDefault="00B53DC5" w:rsidP="00B53DC5">
      <w:pPr>
        <w:bidi/>
        <w:jc w:val="both"/>
        <w:rPr>
          <w:rFonts w:cs="David" w:hint="cs"/>
          <w:rtl/>
        </w:rPr>
      </w:pPr>
      <w:r w:rsidRPr="00B53DC5">
        <w:rPr>
          <w:rFonts w:cs="David" w:hint="cs"/>
          <w:u w:val="single"/>
          <w:rtl/>
        </w:rPr>
        <w:t>מנחם בן-ששון:</w:t>
      </w:r>
    </w:p>
    <w:p w14:paraId="37435DD3" w14:textId="77777777" w:rsidR="00B53DC5" w:rsidRPr="00B53DC5" w:rsidRDefault="00B53DC5" w:rsidP="00B53DC5">
      <w:pPr>
        <w:bidi/>
        <w:jc w:val="both"/>
        <w:rPr>
          <w:rFonts w:cs="David" w:hint="cs"/>
          <w:rtl/>
        </w:rPr>
      </w:pPr>
    </w:p>
    <w:p w14:paraId="2E733CEC" w14:textId="77777777" w:rsidR="00B53DC5" w:rsidRPr="00B53DC5" w:rsidRDefault="00B53DC5" w:rsidP="00B53DC5">
      <w:pPr>
        <w:bidi/>
        <w:jc w:val="both"/>
        <w:rPr>
          <w:rFonts w:cs="David" w:hint="cs"/>
          <w:rtl/>
        </w:rPr>
      </w:pPr>
      <w:r w:rsidRPr="00B53DC5">
        <w:rPr>
          <w:rFonts w:cs="David" w:hint="cs"/>
          <w:rtl/>
        </w:rPr>
        <w:tab/>
        <w:t xml:space="preserve"> האם באלה אתה רואה חוקי-יסוד או שאתה מגדיר שאין חוקים, אלא שרק פרוצדורלית טעונים אישור ברוב אחר, כמו חוק- - - </w:t>
      </w:r>
    </w:p>
    <w:p w14:paraId="15F4F856" w14:textId="77777777" w:rsidR="00B53DC5" w:rsidRPr="00B53DC5" w:rsidRDefault="00B53DC5" w:rsidP="00B53DC5">
      <w:pPr>
        <w:bidi/>
        <w:jc w:val="both"/>
        <w:rPr>
          <w:rFonts w:cs="David" w:hint="cs"/>
          <w:rtl/>
        </w:rPr>
      </w:pPr>
    </w:p>
    <w:p w14:paraId="71E7C378" w14:textId="77777777" w:rsidR="00B53DC5" w:rsidRPr="00B53DC5" w:rsidRDefault="00B53DC5" w:rsidP="00B53DC5">
      <w:pPr>
        <w:bidi/>
        <w:jc w:val="both"/>
        <w:rPr>
          <w:rFonts w:cs="David" w:hint="cs"/>
          <w:rtl/>
        </w:rPr>
      </w:pPr>
      <w:r w:rsidRPr="00B53DC5">
        <w:rPr>
          <w:rFonts w:cs="David" w:hint="cs"/>
          <w:u w:val="single"/>
          <w:rtl/>
        </w:rPr>
        <w:t>יצחק לוי:</w:t>
      </w:r>
    </w:p>
    <w:p w14:paraId="6342D6B1" w14:textId="77777777" w:rsidR="00B53DC5" w:rsidRPr="00B53DC5" w:rsidRDefault="00B53DC5" w:rsidP="00B53DC5">
      <w:pPr>
        <w:bidi/>
        <w:jc w:val="both"/>
        <w:rPr>
          <w:rFonts w:cs="David" w:hint="cs"/>
          <w:rtl/>
        </w:rPr>
      </w:pPr>
    </w:p>
    <w:p w14:paraId="16332722" w14:textId="77777777" w:rsidR="00B53DC5" w:rsidRPr="00B53DC5" w:rsidRDefault="00B53DC5" w:rsidP="00B53DC5">
      <w:pPr>
        <w:bidi/>
        <w:jc w:val="both"/>
        <w:rPr>
          <w:rFonts w:cs="David" w:hint="cs"/>
          <w:rtl/>
        </w:rPr>
      </w:pPr>
      <w:r w:rsidRPr="00B53DC5">
        <w:rPr>
          <w:rFonts w:cs="David" w:hint="cs"/>
          <w:rtl/>
        </w:rPr>
        <w:tab/>
        <w:t xml:space="preserve"> ירושלים.</w:t>
      </w:r>
    </w:p>
    <w:p w14:paraId="43710D3B" w14:textId="77777777" w:rsidR="00B53DC5" w:rsidRPr="00B53DC5" w:rsidRDefault="00B53DC5" w:rsidP="00B53DC5">
      <w:pPr>
        <w:bidi/>
        <w:jc w:val="both"/>
        <w:rPr>
          <w:rFonts w:cs="David" w:hint="cs"/>
          <w:rtl/>
        </w:rPr>
      </w:pPr>
    </w:p>
    <w:p w14:paraId="63156E04" w14:textId="77777777" w:rsidR="00B53DC5" w:rsidRPr="00B53DC5" w:rsidRDefault="00B53DC5" w:rsidP="00B53DC5">
      <w:pPr>
        <w:bidi/>
        <w:jc w:val="both"/>
        <w:rPr>
          <w:rFonts w:cs="David" w:hint="cs"/>
          <w:rtl/>
        </w:rPr>
      </w:pPr>
      <w:r w:rsidRPr="00B53DC5">
        <w:rPr>
          <w:rFonts w:cs="David" w:hint="cs"/>
          <w:u w:val="single"/>
          <w:rtl/>
        </w:rPr>
        <w:t>מנחם בן-ששון:</w:t>
      </w:r>
    </w:p>
    <w:p w14:paraId="482A8AA3" w14:textId="77777777" w:rsidR="00B53DC5" w:rsidRPr="00B53DC5" w:rsidRDefault="00B53DC5" w:rsidP="00B53DC5">
      <w:pPr>
        <w:bidi/>
        <w:jc w:val="both"/>
        <w:rPr>
          <w:rFonts w:cs="David" w:hint="cs"/>
          <w:rtl/>
        </w:rPr>
      </w:pPr>
    </w:p>
    <w:p w14:paraId="23155A5F" w14:textId="77777777" w:rsidR="00B53DC5" w:rsidRPr="00B53DC5" w:rsidRDefault="00B53DC5" w:rsidP="00B53DC5">
      <w:pPr>
        <w:bidi/>
        <w:jc w:val="both"/>
        <w:rPr>
          <w:rFonts w:cs="David" w:hint="cs"/>
          <w:rtl/>
        </w:rPr>
      </w:pPr>
      <w:r w:rsidRPr="00B53DC5">
        <w:rPr>
          <w:rFonts w:cs="David" w:hint="cs"/>
          <w:rtl/>
        </w:rPr>
        <w:tab/>
        <w:t xml:space="preserve"> חוק ירושלים זה ודאי, זו דוגמה של חוק-יסוד, אבל אני לוקח דבר שאיננו חוק-יסוד, שמשולבת בו חקיקה תקציבית. האם את הצורך ב-61 אתה רואה כהגדרת חוק-יסוד, או שאתה רואה שזה פרוצדורלית בעל מעמד אחר?</w:t>
      </w:r>
    </w:p>
    <w:p w14:paraId="0538A91C" w14:textId="77777777" w:rsidR="00B53DC5" w:rsidRPr="00B53DC5" w:rsidRDefault="00B53DC5" w:rsidP="00B53DC5">
      <w:pPr>
        <w:bidi/>
        <w:jc w:val="both"/>
        <w:rPr>
          <w:rFonts w:cs="David" w:hint="cs"/>
          <w:rtl/>
        </w:rPr>
      </w:pPr>
    </w:p>
    <w:p w14:paraId="69BC4C4B"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77C7D121" w14:textId="77777777" w:rsidR="00B53DC5" w:rsidRPr="00B53DC5" w:rsidRDefault="00B53DC5" w:rsidP="00B53DC5">
      <w:pPr>
        <w:bidi/>
        <w:jc w:val="both"/>
        <w:rPr>
          <w:rFonts w:cs="David" w:hint="cs"/>
          <w:rtl/>
        </w:rPr>
      </w:pPr>
    </w:p>
    <w:p w14:paraId="47AED0CE" w14:textId="77777777" w:rsidR="00B53DC5" w:rsidRPr="00B53DC5" w:rsidRDefault="00B53DC5" w:rsidP="00B53DC5">
      <w:pPr>
        <w:bidi/>
        <w:jc w:val="both"/>
        <w:rPr>
          <w:rFonts w:cs="David" w:hint="cs"/>
          <w:rtl/>
        </w:rPr>
      </w:pPr>
      <w:r w:rsidRPr="00B53DC5">
        <w:rPr>
          <w:rFonts w:cs="David" w:hint="cs"/>
          <w:rtl/>
        </w:rPr>
        <w:tab/>
        <w:t>לא. העובדה שיש חוקי-יסוד שאינם משוריינים.</w:t>
      </w:r>
    </w:p>
    <w:p w14:paraId="188D4561" w14:textId="77777777" w:rsidR="00B53DC5" w:rsidRPr="00B53DC5" w:rsidRDefault="00B53DC5" w:rsidP="00B53DC5">
      <w:pPr>
        <w:bidi/>
        <w:jc w:val="both"/>
        <w:rPr>
          <w:rFonts w:cs="David" w:hint="cs"/>
          <w:rtl/>
        </w:rPr>
      </w:pPr>
    </w:p>
    <w:p w14:paraId="7EAB6C35"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11632285" w14:textId="77777777" w:rsidR="00B53DC5" w:rsidRPr="00B53DC5" w:rsidRDefault="00B53DC5" w:rsidP="00B53DC5">
      <w:pPr>
        <w:pStyle w:val="Heading5"/>
        <w:rPr>
          <w:rFonts w:hint="cs"/>
          <w:sz w:val="24"/>
          <w:rtl/>
        </w:rPr>
      </w:pPr>
    </w:p>
    <w:p w14:paraId="23300622" w14:textId="77777777" w:rsidR="00B53DC5" w:rsidRPr="00B53DC5" w:rsidRDefault="00B53DC5" w:rsidP="00B53DC5">
      <w:pPr>
        <w:bidi/>
        <w:jc w:val="both"/>
        <w:rPr>
          <w:rFonts w:cs="David" w:hint="cs"/>
          <w:rtl/>
        </w:rPr>
      </w:pPr>
      <w:r w:rsidRPr="00B53DC5">
        <w:rPr>
          <w:rFonts w:cs="David" w:hint="cs"/>
          <w:rtl/>
        </w:rPr>
        <w:tab/>
        <w:t xml:space="preserve"> איך אתה מתייחס למשוריינים?</w:t>
      </w:r>
    </w:p>
    <w:p w14:paraId="04681A93" w14:textId="77777777" w:rsidR="00B53DC5" w:rsidRPr="00B53DC5" w:rsidRDefault="00B53DC5" w:rsidP="00B53DC5">
      <w:pPr>
        <w:bidi/>
        <w:jc w:val="both"/>
        <w:rPr>
          <w:rFonts w:cs="David" w:hint="cs"/>
          <w:rtl/>
        </w:rPr>
      </w:pPr>
    </w:p>
    <w:p w14:paraId="28D0332C"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5647FA8C" w14:textId="77777777" w:rsidR="00B53DC5" w:rsidRPr="00B53DC5" w:rsidRDefault="00B53DC5" w:rsidP="00B53DC5">
      <w:pPr>
        <w:bidi/>
        <w:jc w:val="both"/>
        <w:rPr>
          <w:rFonts w:cs="David" w:hint="cs"/>
          <w:rtl/>
        </w:rPr>
      </w:pPr>
    </w:p>
    <w:p w14:paraId="2263A55A" w14:textId="77777777" w:rsidR="00B53DC5" w:rsidRPr="00B53DC5" w:rsidRDefault="00B53DC5" w:rsidP="00B53DC5">
      <w:pPr>
        <w:bidi/>
        <w:jc w:val="both"/>
        <w:rPr>
          <w:rFonts w:cs="David" w:hint="cs"/>
          <w:rtl/>
        </w:rPr>
      </w:pPr>
      <w:r w:rsidRPr="00B53DC5">
        <w:rPr>
          <w:rFonts w:cs="David" w:hint="cs"/>
          <w:rtl/>
        </w:rPr>
        <w:tab/>
        <w:t>כחוקים משוריינים.</w:t>
      </w:r>
    </w:p>
    <w:p w14:paraId="63CB3506" w14:textId="77777777" w:rsidR="00B53DC5" w:rsidRPr="00B53DC5" w:rsidRDefault="00B53DC5" w:rsidP="00B53DC5">
      <w:pPr>
        <w:bidi/>
        <w:jc w:val="both"/>
        <w:rPr>
          <w:rFonts w:cs="David" w:hint="cs"/>
          <w:rtl/>
        </w:rPr>
      </w:pPr>
    </w:p>
    <w:p w14:paraId="05BE2464" w14:textId="77777777" w:rsidR="00B53DC5" w:rsidRPr="00B53DC5" w:rsidRDefault="00B53DC5" w:rsidP="00B53DC5">
      <w:pPr>
        <w:bidi/>
        <w:jc w:val="both"/>
        <w:rPr>
          <w:rFonts w:cs="David" w:hint="cs"/>
          <w:rtl/>
        </w:rPr>
      </w:pPr>
      <w:r w:rsidRPr="00B53DC5">
        <w:rPr>
          <w:rFonts w:cs="David" w:hint="cs"/>
          <w:u w:val="single"/>
          <w:rtl/>
        </w:rPr>
        <w:t>מנחם בן-ששון:</w:t>
      </w:r>
    </w:p>
    <w:p w14:paraId="6A86B172" w14:textId="77777777" w:rsidR="00B53DC5" w:rsidRPr="00B53DC5" w:rsidRDefault="00B53DC5" w:rsidP="00B53DC5">
      <w:pPr>
        <w:bidi/>
        <w:jc w:val="both"/>
        <w:rPr>
          <w:rFonts w:cs="David" w:hint="cs"/>
          <w:rtl/>
        </w:rPr>
      </w:pPr>
    </w:p>
    <w:p w14:paraId="4C524731" w14:textId="77777777" w:rsidR="00B53DC5" w:rsidRPr="00B53DC5" w:rsidRDefault="00B53DC5" w:rsidP="00B53DC5">
      <w:pPr>
        <w:bidi/>
        <w:jc w:val="both"/>
        <w:rPr>
          <w:rFonts w:cs="David" w:hint="cs"/>
          <w:rtl/>
        </w:rPr>
      </w:pPr>
      <w:r w:rsidRPr="00B53DC5">
        <w:rPr>
          <w:rFonts w:cs="David" w:hint="cs"/>
          <w:rtl/>
        </w:rPr>
        <w:tab/>
        <w:t xml:space="preserve"> הא, ותו לא.</w:t>
      </w:r>
    </w:p>
    <w:p w14:paraId="0B820868" w14:textId="77777777" w:rsidR="00B53DC5" w:rsidRPr="00B53DC5" w:rsidRDefault="00B53DC5" w:rsidP="00B53DC5">
      <w:pPr>
        <w:bidi/>
        <w:jc w:val="both"/>
        <w:rPr>
          <w:rFonts w:cs="David" w:hint="cs"/>
          <w:rtl/>
        </w:rPr>
      </w:pPr>
    </w:p>
    <w:p w14:paraId="16893CF3"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29F3EE7A" w14:textId="77777777" w:rsidR="00B53DC5" w:rsidRPr="00B53DC5" w:rsidRDefault="00B53DC5" w:rsidP="00B53DC5">
      <w:pPr>
        <w:bidi/>
        <w:jc w:val="both"/>
        <w:rPr>
          <w:rFonts w:cs="David" w:hint="cs"/>
          <w:rtl/>
        </w:rPr>
      </w:pPr>
    </w:p>
    <w:p w14:paraId="0E107AA4" w14:textId="77777777" w:rsidR="00B53DC5" w:rsidRPr="00B53DC5" w:rsidRDefault="00B53DC5" w:rsidP="00B53DC5">
      <w:pPr>
        <w:bidi/>
        <w:jc w:val="both"/>
        <w:rPr>
          <w:rFonts w:cs="David" w:hint="cs"/>
          <w:rtl/>
        </w:rPr>
      </w:pPr>
      <w:r w:rsidRPr="00B53DC5">
        <w:rPr>
          <w:rFonts w:cs="David" w:hint="cs"/>
          <w:rtl/>
        </w:rPr>
        <w:tab/>
        <w:t>הם יהיו חשובים מאוד, אני מניח שנצטרך- - -</w:t>
      </w:r>
    </w:p>
    <w:p w14:paraId="293DA186" w14:textId="77777777" w:rsidR="00B53DC5" w:rsidRPr="00B53DC5" w:rsidRDefault="00B53DC5" w:rsidP="00B53DC5">
      <w:pPr>
        <w:bidi/>
        <w:jc w:val="both"/>
        <w:rPr>
          <w:rFonts w:cs="David" w:hint="cs"/>
          <w:rtl/>
        </w:rPr>
      </w:pPr>
    </w:p>
    <w:p w14:paraId="3C6A5125" w14:textId="77777777" w:rsidR="00B53DC5" w:rsidRPr="00B53DC5" w:rsidRDefault="00B53DC5" w:rsidP="00B53DC5">
      <w:pPr>
        <w:bidi/>
        <w:jc w:val="both"/>
        <w:rPr>
          <w:rFonts w:cs="David" w:hint="cs"/>
          <w:rtl/>
        </w:rPr>
      </w:pPr>
      <w:r w:rsidRPr="00B53DC5">
        <w:rPr>
          <w:rFonts w:cs="David" w:hint="cs"/>
          <w:u w:val="single"/>
          <w:rtl/>
        </w:rPr>
        <w:t>זהבה גלאון:</w:t>
      </w:r>
    </w:p>
    <w:p w14:paraId="55B7CC83" w14:textId="77777777" w:rsidR="00B53DC5" w:rsidRPr="00B53DC5" w:rsidRDefault="00B53DC5" w:rsidP="00B53DC5">
      <w:pPr>
        <w:bidi/>
        <w:jc w:val="both"/>
        <w:rPr>
          <w:rFonts w:cs="David" w:hint="cs"/>
          <w:rtl/>
        </w:rPr>
      </w:pPr>
    </w:p>
    <w:p w14:paraId="072D8FCA" w14:textId="77777777" w:rsidR="00B53DC5" w:rsidRPr="00B53DC5" w:rsidRDefault="00B53DC5" w:rsidP="00B53DC5">
      <w:pPr>
        <w:bidi/>
        <w:jc w:val="both"/>
        <w:rPr>
          <w:rFonts w:cs="David" w:hint="cs"/>
          <w:rtl/>
        </w:rPr>
      </w:pPr>
      <w:r w:rsidRPr="00B53DC5">
        <w:rPr>
          <w:rFonts w:cs="David" w:hint="cs"/>
          <w:rtl/>
        </w:rPr>
        <w:tab/>
        <w:t xml:space="preserve"> הוא לא נותן להם מעמד על.</w:t>
      </w:r>
    </w:p>
    <w:p w14:paraId="79F1F5D2" w14:textId="77777777" w:rsidR="00B53DC5" w:rsidRPr="00B53DC5" w:rsidRDefault="00B53DC5" w:rsidP="00B53DC5">
      <w:pPr>
        <w:bidi/>
        <w:jc w:val="both"/>
        <w:rPr>
          <w:rFonts w:cs="David" w:hint="cs"/>
          <w:rtl/>
        </w:rPr>
      </w:pPr>
    </w:p>
    <w:p w14:paraId="52707765" w14:textId="77777777" w:rsidR="00B53DC5" w:rsidRPr="00B53DC5" w:rsidRDefault="00B53DC5" w:rsidP="00B53DC5">
      <w:pPr>
        <w:bidi/>
        <w:jc w:val="both"/>
        <w:rPr>
          <w:rFonts w:cs="David" w:hint="cs"/>
          <w:rtl/>
        </w:rPr>
      </w:pPr>
      <w:r w:rsidRPr="00B53DC5">
        <w:rPr>
          <w:rFonts w:cs="David" w:hint="cs"/>
          <w:rtl/>
        </w:rPr>
        <w:tab/>
        <w:t>תוסיף עוד שאלה לגבי הלגיטימיות של הדרישה של רוב מיוחס.</w:t>
      </w:r>
    </w:p>
    <w:p w14:paraId="3FA12C24" w14:textId="77777777" w:rsidR="00B53DC5" w:rsidRPr="00B53DC5" w:rsidRDefault="00B53DC5" w:rsidP="00B53DC5">
      <w:pPr>
        <w:bidi/>
        <w:jc w:val="both"/>
        <w:rPr>
          <w:rFonts w:cs="David" w:hint="cs"/>
          <w:rtl/>
        </w:rPr>
      </w:pPr>
      <w:r w:rsidRPr="00B53DC5">
        <w:rPr>
          <w:rFonts w:cs="David" w:hint="cs"/>
          <w:u w:val="single"/>
          <w:rtl/>
        </w:rPr>
        <w:t>יצחק לוי:</w:t>
      </w:r>
    </w:p>
    <w:p w14:paraId="252741BD" w14:textId="77777777" w:rsidR="00B53DC5" w:rsidRPr="00B53DC5" w:rsidRDefault="00B53DC5" w:rsidP="00B53DC5">
      <w:pPr>
        <w:bidi/>
        <w:jc w:val="both"/>
        <w:rPr>
          <w:rFonts w:cs="David" w:hint="cs"/>
          <w:rtl/>
        </w:rPr>
      </w:pPr>
    </w:p>
    <w:p w14:paraId="6E11AF46" w14:textId="77777777" w:rsidR="00B53DC5" w:rsidRPr="00B53DC5" w:rsidRDefault="00B53DC5" w:rsidP="00B53DC5">
      <w:pPr>
        <w:bidi/>
        <w:jc w:val="both"/>
        <w:rPr>
          <w:rFonts w:cs="David" w:hint="cs"/>
          <w:rtl/>
        </w:rPr>
      </w:pPr>
      <w:r w:rsidRPr="00B53DC5">
        <w:rPr>
          <w:rFonts w:cs="David" w:hint="cs"/>
          <w:rtl/>
        </w:rPr>
        <w:tab/>
        <w:t xml:space="preserve"> זה אותו דבר, זה משוריינים.</w:t>
      </w:r>
    </w:p>
    <w:p w14:paraId="377DF270" w14:textId="77777777" w:rsidR="00B53DC5" w:rsidRPr="00B53DC5" w:rsidRDefault="00B53DC5" w:rsidP="00B53DC5">
      <w:pPr>
        <w:bidi/>
        <w:jc w:val="both"/>
        <w:rPr>
          <w:rFonts w:cs="David" w:hint="cs"/>
          <w:rtl/>
        </w:rPr>
      </w:pPr>
    </w:p>
    <w:p w14:paraId="75CA7CA4" w14:textId="77777777" w:rsidR="00B53DC5" w:rsidRPr="00B53DC5" w:rsidRDefault="00B53DC5" w:rsidP="00B53DC5">
      <w:pPr>
        <w:bidi/>
        <w:jc w:val="both"/>
        <w:rPr>
          <w:rFonts w:cs="David" w:hint="cs"/>
          <w:rtl/>
        </w:rPr>
      </w:pPr>
      <w:r w:rsidRPr="00B53DC5">
        <w:rPr>
          <w:rFonts w:cs="David" w:hint="cs"/>
          <w:u w:val="single"/>
          <w:rtl/>
        </w:rPr>
        <w:t>מנחם בן-ששון:</w:t>
      </w:r>
    </w:p>
    <w:p w14:paraId="741C8421" w14:textId="77777777" w:rsidR="00B53DC5" w:rsidRPr="00B53DC5" w:rsidRDefault="00B53DC5" w:rsidP="00B53DC5">
      <w:pPr>
        <w:bidi/>
        <w:jc w:val="both"/>
        <w:rPr>
          <w:rFonts w:cs="David" w:hint="cs"/>
          <w:rtl/>
        </w:rPr>
      </w:pPr>
    </w:p>
    <w:p w14:paraId="0505DD34" w14:textId="77777777" w:rsidR="00B53DC5" w:rsidRPr="00B53DC5" w:rsidRDefault="00B53DC5" w:rsidP="00B53DC5">
      <w:pPr>
        <w:bidi/>
        <w:jc w:val="both"/>
        <w:rPr>
          <w:rFonts w:cs="David" w:hint="cs"/>
          <w:rtl/>
        </w:rPr>
      </w:pPr>
      <w:r w:rsidRPr="00B53DC5">
        <w:rPr>
          <w:rFonts w:cs="David" w:hint="cs"/>
          <w:rtl/>
        </w:rPr>
        <w:tab/>
        <w:t>השאלה האחרונה היא, ואמרת, אם הבנתי נכון, הייתי שמח לשמוע באמירה חדה, האם, לדעתך, ההצעה של הצעת החוק הנוכחית של חברי חברי הכנסת, קרי, שוועדת הבחירות תעשה את המהלך הזה, היא ראויה בעיניך?</w:t>
      </w:r>
    </w:p>
    <w:p w14:paraId="4D03C711" w14:textId="77777777" w:rsidR="00B53DC5" w:rsidRPr="00B53DC5" w:rsidRDefault="00B53DC5" w:rsidP="00B53DC5">
      <w:pPr>
        <w:bidi/>
        <w:jc w:val="both"/>
        <w:rPr>
          <w:rFonts w:cs="David" w:hint="cs"/>
          <w:rtl/>
        </w:rPr>
      </w:pPr>
    </w:p>
    <w:p w14:paraId="24F8B357" w14:textId="77777777" w:rsidR="00B53DC5" w:rsidRPr="00B53DC5" w:rsidRDefault="00B53DC5" w:rsidP="00B53DC5">
      <w:pPr>
        <w:bidi/>
        <w:jc w:val="both"/>
        <w:rPr>
          <w:rFonts w:cs="David" w:hint="cs"/>
          <w:rtl/>
        </w:rPr>
      </w:pPr>
      <w:r w:rsidRPr="00B53DC5">
        <w:rPr>
          <w:rFonts w:cs="David" w:hint="cs"/>
          <w:u w:val="single"/>
          <w:rtl/>
        </w:rPr>
        <w:t>היו"ר דוד טל:</w:t>
      </w:r>
    </w:p>
    <w:p w14:paraId="7404D41D" w14:textId="77777777" w:rsidR="00B53DC5" w:rsidRPr="00B53DC5" w:rsidRDefault="00B53DC5" w:rsidP="00B53DC5">
      <w:pPr>
        <w:bidi/>
        <w:jc w:val="both"/>
        <w:rPr>
          <w:rFonts w:cs="David" w:hint="cs"/>
          <w:rtl/>
        </w:rPr>
      </w:pPr>
    </w:p>
    <w:p w14:paraId="784A4F9F" w14:textId="77777777" w:rsidR="00B53DC5" w:rsidRPr="00B53DC5" w:rsidRDefault="00B53DC5" w:rsidP="00B53DC5">
      <w:pPr>
        <w:bidi/>
        <w:jc w:val="both"/>
        <w:rPr>
          <w:rFonts w:cs="David" w:hint="cs"/>
          <w:rtl/>
        </w:rPr>
      </w:pPr>
      <w:r w:rsidRPr="00B53DC5">
        <w:rPr>
          <w:rFonts w:cs="David" w:hint="cs"/>
          <w:rtl/>
        </w:rPr>
        <w:tab/>
        <w:t>הוא כבר רמז בדבריו.</w:t>
      </w:r>
    </w:p>
    <w:p w14:paraId="55DD86F7" w14:textId="77777777" w:rsidR="00B53DC5" w:rsidRPr="00B53DC5" w:rsidRDefault="00B53DC5" w:rsidP="00B53DC5">
      <w:pPr>
        <w:bidi/>
        <w:jc w:val="both"/>
        <w:rPr>
          <w:rFonts w:cs="David" w:hint="cs"/>
          <w:rtl/>
        </w:rPr>
      </w:pPr>
    </w:p>
    <w:p w14:paraId="2E8F837B" w14:textId="77777777" w:rsidR="00B53DC5" w:rsidRPr="00B53DC5" w:rsidRDefault="00B53DC5" w:rsidP="00B53DC5">
      <w:pPr>
        <w:bidi/>
        <w:jc w:val="both"/>
        <w:rPr>
          <w:rFonts w:cs="David" w:hint="cs"/>
          <w:rtl/>
        </w:rPr>
      </w:pPr>
    </w:p>
    <w:p w14:paraId="52B3BFAD"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54CD4050" w14:textId="77777777" w:rsidR="00B53DC5" w:rsidRPr="00B53DC5" w:rsidRDefault="00B53DC5" w:rsidP="00B53DC5">
      <w:pPr>
        <w:pStyle w:val="Heading5"/>
        <w:rPr>
          <w:rFonts w:hint="cs"/>
          <w:sz w:val="24"/>
          <w:rtl/>
        </w:rPr>
      </w:pPr>
    </w:p>
    <w:p w14:paraId="61292F8D" w14:textId="77777777" w:rsidR="00B53DC5" w:rsidRPr="00B53DC5" w:rsidRDefault="00B53DC5" w:rsidP="00B53DC5">
      <w:pPr>
        <w:bidi/>
        <w:jc w:val="both"/>
        <w:rPr>
          <w:rFonts w:cs="David" w:hint="cs"/>
          <w:rtl/>
        </w:rPr>
      </w:pPr>
      <w:r w:rsidRPr="00B53DC5">
        <w:rPr>
          <w:rFonts w:cs="David" w:hint="cs"/>
          <w:rtl/>
        </w:rPr>
        <w:tab/>
        <w:t xml:space="preserve"> אני יודע, אבל אני רוצה אמירה מפורשת.</w:t>
      </w:r>
    </w:p>
    <w:p w14:paraId="0412230C" w14:textId="77777777" w:rsidR="00B53DC5" w:rsidRPr="00B53DC5" w:rsidRDefault="00B53DC5" w:rsidP="00B53DC5">
      <w:pPr>
        <w:bidi/>
        <w:jc w:val="both"/>
        <w:rPr>
          <w:rFonts w:cs="David" w:hint="cs"/>
          <w:rtl/>
        </w:rPr>
      </w:pPr>
    </w:p>
    <w:p w14:paraId="46D72946" w14:textId="77777777" w:rsidR="00B53DC5" w:rsidRPr="00B53DC5" w:rsidRDefault="00B53DC5" w:rsidP="00B53DC5">
      <w:pPr>
        <w:bidi/>
        <w:jc w:val="both"/>
        <w:rPr>
          <w:rFonts w:cs="David" w:hint="cs"/>
          <w:rtl/>
        </w:rPr>
      </w:pPr>
      <w:r w:rsidRPr="00B53DC5">
        <w:rPr>
          <w:rFonts w:cs="David" w:hint="cs"/>
          <w:u w:val="single"/>
          <w:rtl/>
        </w:rPr>
        <w:t>זהבה גלאון:</w:t>
      </w:r>
    </w:p>
    <w:p w14:paraId="475738D2" w14:textId="77777777" w:rsidR="00B53DC5" w:rsidRPr="00B53DC5" w:rsidRDefault="00B53DC5" w:rsidP="00B53DC5">
      <w:pPr>
        <w:bidi/>
        <w:jc w:val="both"/>
        <w:rPr>
          <w:rFonts w:cs="David" w:hint="cs"/>
          <w:rtl/>
        </w:rPr>
      </w:pPr>
    </w:p>
    <w:p w14:paraId="782BBAAF" w14:textId="77777777" w:rsidR="00B53DC5" w:rsidRPr="00B53DC5" w:rsidRDefault="00B53DC5" w:rsidP="00B53DC5">
      <w:pPr>
        <w:bidi/>
        <w:jc w:val="both"/>
        <w:rPr>
          <w:rFonts w:cs="David" w:hint="cs"/>
          <w:rtl/>
        </w:rPr>
      </w:pPr>
      <w:r w:rsidRPr="00B53DC5">
        <w:rPr>
          <w:rFonts w:cs="David" w:hint="cs"/>
          <w:rtl/>
        </w:rPr>
        <w:tab/>
        <w:t xml:space="preserve"> הוועדה המשותפת הזאת יכולה.</w:t>
      </w:r>
    </w:p>
    <w:p w14:paraId="40A5C914" w14:textId="77777777" w:rsidR="00B53DC5" w:rsidRPr="00B53DC5" w:rsidRDefault="00B53DC5" w:rsidP="00B53DC5">
      <w:pPr>
        <w:bidi/>
        <w:jc w:val="both"/>
        <w:rPr>
          <w:rFonts w:cs="David" w:hint="cs"/>
          <w:u w:val="single"/>
          <w:rtl/>
        </w:rPr>
      </w:pPr>
    </w:p>
    <w:p w14:paraId="331FE7B2"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6A0872ED" w14:textId="77777777" w:rsidR="00B53DC5" w:rsidRPr="00B53DC5" w:rsidRDefault="00B53DC5" w:rsidP="00B53DC5">
      <w:pPr>
        <w:pStyle w:val="Heading5"/>
        <w:rPr>
          <w:rFonts w:hint="cs"/>
          <w:sz w:val="24"/>
          <w:rtl/>
        </w:rPr>
      </w:pPr>
    </w:p>
    <w:p w14:paraId="612DD114" w14:textId="77777777" w:rsidR="00B53DC5" w:rsidRPr="00B53DC5" w:rsidRDefault="00B53DC5" w:rsidP="00B53DC5">
      <w:pPr>
        <w:bidi/>
        <w:jc w:val="both"/>
        <w:rPr>
          <w:rFonts w:cs="David" w:hint="cs"/>
          <w:rtl/>
        </w:rPr>
      </w:pPr>
      <w:r w:rsidRPr="00B53DC5">
        <w:rPr>
          <w:rFonts w:cs="David" w:hint="cs"/>
          <w:rtl/>
        </w:rPr>
        <w:tab/>
        <w:t>שאלתי על ועדת הבחירות, לא על הוועדה המשותפת.</w:t>
      </w:r>
    </w:p>
    <w:p w14:paraId="35BAC415" w14:textId="77777777" w:rsidR="00B53DC5" w:rsidRPr="00B53DC5" w:rsidRDefault="00B53DC5" w:rsidP="00B53DC5">
      <w:pPr>
        <w:bidi/>
        <w:jc w:val="both"/>
        <w:rPr>
          <w:rFonts w:cs="David" w:hint="cs"/>
          <w:rtl/>
        </w:rPr>
      </w:pPr>
    </w:p>
    <w:p w14:paraId="59012EF9" w14:textId="77777777" w:rsidR="00B53DC5" w:rsidRPr="00B53DC5" w:rsidRDefault="00B53DC5" w:rsidP="00B53DC5">
      <w:pPr>
        <w:bidi/>
        <w:jc w:val="both"/>
        <w:rPr>
          <w:rFonts w:cs="David" w:hint="cs"/>
          <w:rtl/>
        </w:rPr>
      </w:pPr>
      <w:r w:rsidRPr="00B53DC5">
        <w:rPr>
          <w:rFonts w:cs="David" w:hint="cs"/>
          <w:u w:val="single"/>
          <w:rtl/>
        </w:rPr>
        <w:t>יצחק לוי:</w:t>
      </w:r>
    </w:p>
    <w:p w14:paraId="1D73DC07" w14:textId="77777777" w:rsidR="00B53DC5" w:rsidRPr="00B53DC5" w:rsidRDefault="00B53DC5" w:rsidP="00B53DC5">
      <w:pPr>
        <w:bidi/>
        <w:jc w:val="both"/>
        <w:rPr>
          <w:rFonts w:cs="David" w:hint="cs"/>
          <w:rtl/>
        </w:rPr>
      </w:pPr>
    </w:p>
    <w:p w14:paraId="00CCBCA8" w14:textId="77777777" w:rsidR="00B53DC5" w:rsidRPr="00B53DC5" w:rsidRDefault="00B53DC5" w:rsidP="00B53DC5">
      <w:pPr>
        <w:bidi/>
        <w:jc w:val="both"/>
        <w:rPr>
          <w:rFonts w:cs="David" w:hint="cs"/>
          <w:rtl/>
        </w:rPr>
      </w:pPr>
      <w:r w:rsidRPr="00B53DC5">
        <w:rPr>
          <w:rFonts w:cs="David" w:hint="cs"/>
          <w:rtl/>
        </w:rPr>
        <w:tab/>
        <w:t xml:space="preserve"> ועדה של חברי כנסת זה אולי יותר מוועדת הבחירות המרכזית.</w:t>
      </w:r>
    </w:p>
    <w:p w14:paraId="496E30C7" w14:textId="77777777" w:rsidR="00B53DC5" w:rsidRPr="00B53DC5" w:rsidRDefault="00B53DC5" w:rsidP="00B53DC5">
      <w:pPr>
        <w:bidi/>
        <w:jc w:val="both"/>
        <w:rPr>
          <w:rFonts w:cs="David" w:hint="cs"/>
          <w:u w:val="single"/>
          <w:rtl/>
        </w:rPr>
      </w:pPr>
    </w:p>
    <w:p w14:paraId="23522188" w14:textId="77777777" w:rsidR="00B53DC5" w:rsidRPr="00B53DC5" w:rsidRDefault="00B53DC5" w:rsidP="00B53DC5">
      <w:pPr>
        <w:bidi/>
        <w:jc w:val="both"/>
        <w:rPr>
          <w:rFonts w:cs="David" w:hint="cs"/>
          <w:rtl/>
        </w:rPr>
      </w:pPr>
      <w:r w:rsidRPr="00B53DC5">
        <w:rPr>
          <w:rFonts w:cs="David" w:hint="cs"/>
          <w:u w:val="single"/>
          <w:rtl/>
        </w:rPr>
        <w:t>זהבה גלאון:</w:t>
      </w:r>
    </w:p>
    <w:p w14:paraId="20DD182E" w14:textId="77777777" w:rsidR="00B53DC5" w:rsidRPr="00B53DC5" w:rsidRDefault="00B53DC5" w:rsidP="00B53DC5">
      <w:pPr>
        <w:bidi/>
        <w:jc w:val="both"/>
        <w:rPr>
          <w:rFonts w:cs="David" w:hint="cs"/>
          <w:rtl/>
        </w:rPr>
      </w:pPr>
    </w:p>
    <w:p w14:paraId="5CF551E9" w14:textId="77777777" w:rsidR="00B53DC5" w:rsidRPr="00B53DC5" w:rsidRDefault="00B53DC5" w:rsidP="00B53DC5">
      <w:pPr>
        <w:bidi/>
        <w:jc w:val="both"/>
        <w:rPr>
          <w:rFonts w:cs="David" w:hint="cs"/>
          <w:rtl/>
        </w:rPr>
      </w:pPr>
      <w:r w:rsidRPr="00B53DC5">
        <w:rPr>
          <w:rFonts w:cs="David" w:hint="cs"/>
          <w:rtl/>
        </w:rPr>
        <w:tab/>
        <w:t xml:space="preserve"> התשובה היתה כל כך ברורה.</w:t>
      </w:r>
    </w:p>
    <w:p w14:paraId="4A543022" w14:textId="77777777" w:rsidR="00B53DC5" w:rsidRPr="00B53DC5" w:rsidRDefault="00B53DC5" w:rsidP="00B53DC5">
      <w:pPr>
        <w:bidi/>
        <w:jc w:val="both"/>
        <w:rPr>
          <w:rFonts w:cs="David" w:hint="cs"/>
          <w:u w:val="single"/>
          <w:rtl/>
        </w:rPr>
      </w:pPr>
    </w:p>
    <w:p w14:paraId="1AC7760D"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71088133" w14:textId="77777777" w:rsidR="00B53DC5" w:rsidRPr="00B53DC5" w:rsidRDefault="00B53DC5" w:rsidP="00B53DC5">
      <w:pPr>
        <w:pStyle w:val="Heading5"/>
        <w:rPr>
          <w:rFonts w:hint="cs"/>
          <w:sz w:val="24"/>
          <w:rtl/>
        </w:rPr>
      </w:pPr>
    </w:p>
    <w:p w14:paraId="6E516F5F" w14:textId="77777777" w:rsidR="00B53DC5" w:rsidRPr="00B53DC5" w:rsidRDefault="00B53DC5" w:rsidP="00B53DC5">
      <w:pPr>
        <w:bidi/>
        <w:jc w:val="both"/>
        <w:rPr>
          <w:rFonts w:cs="David" w:hint="cs"/>
          <w:rtl/>
        </w:rPr>
      </w:pPr>
      <w:r w:rsidRPr="00B53DC5">
        <w:rPr>
          <w:rFonts w:cs="David" w:hint="cs"/>
          <w:rtl/>
        </w:rPr>
        <w:tab/>
        <w:t xml:space="preserve"> בכל זאת הייתי שמח שהדברים ייאמרו בפירוש.</w:t>
      </w:r>
    </w:p>
    <w:p w14:paraId="452A7471" w14:textId="77777777" w:rsidR="00B53DC5" w:rsidRPr="00B53DC5" w:rsidRDefault="00B53DC5" w:rsidP="00B53DC5">
      <w:pPr>
        <w:bidi/>
        <w:jc w:val="both"/>
        <w:rPr>
          <w:rFonts w:cs="David" w:hint="cs"/>
          <w:u w:val="single"/>
          <w:rtl/>
        </w:rPr>
      </w:pPr>
    </w:p>
    <w:p w14:paraId="08C1E04E"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10C6CE3B" w14:textId="77777777" w:rsidR="00B53DC5" w:rsidRPr="00B53DC5" w:rsidRDefault="00B53DC5" w:rsidP="00B53DC5">
      <w:pPr>
        <w:bidi/>
        <w:jc w:val="both"/>
        <w:rPr>
          <w:rFonts w:cs="David" w:hint="cs"/>
          <w:rtl/>
        </w:rPr>
      </w:pPr>
    </w:p>
    <w:p w14:paraId="35E26242" w14:textId="77777777" w:rsidR="00B53DC5" w:rsidRPr="00B53DC5" w:rsidRDefault="00B53DC5" w:rsidP="00B53DC5">
      <w:pPr>
        <w:bidi/>
        <w:jc w:val="both"/>
        <w:rPr>
          <w:rFonts w:cs="David" w:hint="cs"/>
          <w:rtl/>
        </w:rPr>
      </w:pPr>
      <w:r w:rsidRPr="00B53DC5">
        <w:rPr>
          <w:rFonts w:cs="David" w:hint="cs"/>
          <w:rtl/>
        </w:rPr>
        <w:tab/>
        <w:t>לכן אמרתי כמה דברים לגבי טיבם של ההסדרים שנמצאים בחוק-יסוד: משאל העם, שהם נראים לי משניים ולא כל כך עקרוניים, אבל מתוכם אפשר לבחור אחד, שניים, או שלושה, אינני יודע. אפשר לעשות דבר ענייני ועקרוני מכל דבר כמעט, וזה לא רצוי שייעשה בעיקרון, ואת זה להעביר לחקיקה.</w:t>
      </w:r>
    </w:p>
    <w:p w14:paraId="48E059FD" w14:textId="77777777" w:rsidR="00B53DC5" w:rsidRPr="00B53DC5" w:rsidRDefault="00B53DC5" w:rsidP="00B53DC5">
      <w:pPr>
        <w:bidi/>
        <w:jc w:val="both"/>
        <w:rPr>
          <w:rFonts w:cs="David" w:hint="cs"/>
          <w:u w:val="single"/>
          <w:rtl/>
        </w:rPr>
      </w:pPr>
    </w:p>
    <w:p w14:paraId="61E91AD8" w14:textId="77777777" w:rsidR="00B53DC5" w:rsidRPr="00B53DC5" w:rsidRDefault="00B53DC5" w:rsidP="00B53DC5">
      <w:pPr>
        <w:bidi/>
        <w:jc w:val="both"/>
        <w:rPr>
          <w:rFonts w:cs="David" w:hint="cs"/>
          <w:rtl/>
        </w:rPr>
      </w:pPr>
      <w:r w:rsidRPr="00B53DC5">
        <w:rPr>
          <w:rFonts w:cs="David" w:hint="cs"/>
          <w:u w:val="single"/>
          <w:rtl/>
        </w:rPr>
        <w:t>מנחם בן-ששון:</w:t>
      </w:r>
    </w:p>
    <w:p w14:paraId="46B7CBCD" w14:textId="77777777" w:rsidR="00B53DC5" w:rsidRPr="00B53DC5" w:rsidRDefault="00B53DC5" w:rsidP="00B53DC5">
      <w:pPr>
        <w:bidi/>
        <w:jc w:val="both"/>
        <w:rPr>
          <w:rFonts w:cs="David" w:hint="cs"/>
          <w:rtl/>
        </w:rPr>
      </w:pPr>
    </w:p>
    <w:p w14:paraId="14125091" w14:textId="77777777" w:rsidR="00B53DC5" w:rsidRPr="00B53DC5" w:rsidRDefault="00B53DC5" w:rsidP="00B53DC5">
      <w:pPr>
        <w:bidi/>
        <w:jc w:val="both"/>
        <w:rPr>
          <w:rFonts w:cs="David" w:hint="cs"/>
          <w:rtl/>
        </w:rPr>
      </w:pPr>
      <w:r w:rsidRPr="00B53DC5">
        <w:rPr>
          <w:rFonts w:cs="David" w:hint="cs"/>
          <w:rtl/>
        </w:rPr>
        <w:tab/>
        <w:t xml:space="preserve"> לא שאלתי את זה. בחוק שלפנינו יש הצעה מסוימת, רציתי לדעת מה דעתך בצורה מפורשת על ההצעה הזאת, לא על האלטרנטיבה.</w:t>
      </w:r>
    </w:p>
    <w:p w14:paraId="1DA97D08" w14:textId="77777777" w:rsidR="00B53DC5" w:rsidRPr="00B53DC5" w:rsidRDefault="00B53DC5" w:rsidP="00B53DC5">
      <w:pPr>
        <w:bidi/>
        <w:jc w:val="both"/>
        <w:rPr>
          <w:rFonts w:cs="David" w:hint="cs"/>
          <w:u w:val="single"/>
          <w:rtl/>
        </w:rPr>
      </w:pPr>
    </w:p>
    <w:p w14:paraId="0A2E51C9"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2E043023" w14:textId="77777777" w:rsidR="00B53DC5" w:rsidRPr="00B53DC5" w:rsidRDefault="00B53DC5" w:rsidP="00B53DC5">
      <w:pPr>
        <w:bidi/>
        <w:jc w:val="both"/>
        <w:rPr>
          <w:rFonts w:cs="David" w:hint="cs"/>
          <w:rtl/>
        </w:rPr>
      </w:pPr>
    </w:p>
    <w:p w14:paraId="71B77751" w14:textId="77777777" w:rsidR="00B53DC5" w:rsidRPr="00B53DC5" w:rsidRDefault="00B53DC5" w:rsidP="00B53DC5">
      <w:pPr>
        <w:bidi/>
        <w:jc w:val="both"/>
        <w:rPr>
          <w:rFonts w:cs="David" w:hint="cs"/>
          <w:rtl/>
        </w:rPr>
      </w:pPr>
      <w:r w:rsidRPr="00B53DC5">
        <w:rPr>
          <w:rFonts w:cs="David" w:hint="cs"/>
          <w:rtl/>
        </w:rPr>
        <w:tab/>
        <w:t>כשלב עקרוני ויסודי, שנובע מהתפיסה הראשונה, אפשר להעביר את זה לוועדת הבחירות, אפשר להעביר את זה לוועדה אחרת של הכנסת.</w:t>
      </w:r>
    </w:p>
    <w:p w14:paraId="26695F01" w14:textId="77777777" w:rsidR="00B53DC5" w:rsidRDefault="00B53DC5" w:rsidP="00B53DC5">
      <w:pPr>
        <w:bidi/>
        <w:jc w:val="both"/>
        <w:rPr>
          <w:rFonts w:cs="David" w:hint="cs"/>
          <w:u w:val="single"/>
          <w:rtl/>
        </w:rPr>
      </w:pPr>
    </w:p>
    <w:p w14:paraId="336E7784" w14:textId="77777777" w:rsidR="00B53DC5" w:rsidRPr="00B53DC5" w:rsidRDefault="00B53DC5" w:rsidP="00B53DC5">
      <w:pPr>
        <w:bidi/>
        <w:jc w:val="both"/>
        <w:rPr>
          <w:rFonts w:cs="David" w:hint="cs"/>
          <w:rtl/>
        </w:rPr>
      </w:pPr>
      <w:r w:rsidRPr="00B53DC5">
        <w:rPr>
          <w:rFonts w:cs="David" w:hint="cs"/>
          <w:u w:val="single"/>
          <w:rtl/>
        </w:rPr>
        <w:t>מנחם בן-ששון:</w:t>
      </w:r>
    </w:p>
    <w:p w14:paraId="2FEBC7BD" w14:textId="77777777" w:rsidR="00B53DC5" w:rsidRPr="00B53DC5" w:rsidRDefault="00B53DC5" w:rsidP="00B53DC5">
      <w:pPr>
        <w:bidi/>
        <w:jc w:val="both"/>
        <w:rPr>
          <w:rFonts w:cs="David" w:hint="cs"/>
          <w:rtl/>
        </w:rPr>
      </w:pPr>
    </w:p>
    <w:p w14:paraId="035A6DC3" w14:textId="77777777" w:rsidR="00B53DC5" w:rsidRPr="00B53DC5" w:rsidRDefault="00B53DC5" w:rsidP="00B53DC5">
      <w:pPr>
        <w:bidi/>
        <w:jc w:val="both"/>
        <w:rPr>
          <w:rFonts w:cs="David" w:hint="cs"/>
          <w:rtl/>
        </w:rPr>
      </w:pPr>
      <w:r w:rsidRPr="00B53DC5">
        <w:rPr>
          <w:rFonts w:cs="David" w:hint="cs"/>
          <w:rtl/>
        </w:rPr>
        <w:tab/>
        <w:t xml:space="preserve"> האם מעשי זה דבר ראוי?</w:t>
      </w:r>
    </w:p>
    <w:p w14:paraId="3F318BFC" w14:textId="77777777" w:rsidR="00B53DC5" w:rsidRPr="00B53DC5" w:rsidRDefault="00B53DC5" w:rsidP="00B53DC5">
      <w:pPr>
        <w:bidi/>
        <w:jc w:val="both"/>
        <w:rPr>
          <w:rFonts w:cs="David" w:hint="cs"/>
          <w:u w:val="single"/>
          <w:rtl/>
        </w:rPr>
      </w:pPr>
    </w:p>
    <w:p w14:paraId="6AD41A96"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660CD6BD" w14:textId="77777777" w:rsidR="00B53DC5" w:rsidRPr="00B53DC5" w:rsidRDefault="00B53DC5" w:rsidP="00B53DC5">
      <w:pPr>
        <w:bidi/>
        <w:jc w:val="both"/>
        <w:rPr>
          <w:rFonts w:cs="David" w:hint="cs"/>
          <w:rtl/>
        </w:rPr>
      </w:pPr>
    </w:p>
    <w:p w14:paraId="15970062" w14:textId="77777777" w:rsidR="00B53DC5" w:rsidRPr="00B53DC5" w:rsidRDefault="00B53DC5" w:rsidP="00B53DC5">
      <w:pPr>
        <w:bidi/>
        <w:jc w:val="both"/>
        <w:rPr>
          <w:rFonts w:cs="David" w:hint="cs"/>
          <w:rtl/>
        </w:rPr>
      </w:pPr>
      <w:r w:rsidRPr="00B53DC5">
        <w:rPr>
          <w:rFonts w:cs="David" w:hint="cs"/>
          <w:rtl/>
        </w:rPr>
        <w:tab/>
        <w:t>מעשי אני לא יודע, אתם יודעים.</w:t>
      </w:r>
    </w:p>
    <w:p w14:paraId="5CF65C68" w14:textId="77777777" w:rsidR="00B53DC5" w:rsidRPr="00B53DC5" w:rsidRDefault="00B53DC5" w:rsidP="00B53DC5">
      <w:pPr>
        <w:bidi/>
        <w:jc w:val="both"/>
        <w:rPr>
          <w:rFonts w:cs="David" w:hint="cs"/>
          <w:u w:val="single"/>
          <w:rtl/>
        </w:rPr>
      </w:pPr>
    </w:p>
    <w:p w14:paraId="7243F372"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33DF4B4F" w14:textId="77777777" w:rsidR="00B53DC5" w:rsidRPr="00B53DC5" w:rsidRDefault="00B53DC5" w:rsidP="00B53DC5">
      <w:pPr>
        <w:pStyle w:val="Heading5"/>
        <w:rPr>
          <w:rFonts w:hint="cs"/>
          <w:sz w:val="24"/>
          <w:rtl/>
        </w:rPr>
      </w:pPr>
    </w:p>
    <w:p w14:paraId="1858E8F3" w14:textId="77777777" w:rsidR="00B53DC5" w:rsidRPr="00B53DC5" w:rsidRDefault="00B53DC5" w:rsidP="00B53DC5">
      <w:pPr>
        <w:bidi/>
        <w:jc w:val="both"/>
        <w:rPr>
          <w:rFonts w:cs="David" w:hint="cs"/>
          <w:rtl/>
        </w:rPr>
      </w:pPr>
      <w:r w:rsidRPr="00B53DC5">
        <w:rPr>
          <w:rFonts w:cs="David" w:hint="cs"/>
          <w:rtl/>
        </w:rPr>
        <w:tab/>
        <w:t xml:space="preserve"> האם תפיסתך המשפטית אומרת שזה דבר ראוי?</w:t>
      </w:r>
    </w:p>
    <w:p w14:paraId="25ED5E30" w14:textId="77777777" w:rsidR="00B53DC5" w:rsidRPr="00B53DC5" w:rsidRDefault="00B53DC5" w:rsidP="00B53DC5">
      <w:pPr>
        <w:bidi/>
        <w:jc w:val="both"/>
        <w:rPr>
          <w:rFonts w:cs="David" w:hint="cs"/>
          <w:rtl/>
        </w:rPr>
      </w:pPr>
    </w:p>
    <w:p w14:paraId="1E431BD9"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0F902775" w14:textId="77777777" w:rsidR="00B53DC5" w:rsidRPr="00B53DC5" w:rsidRDefault="00B53DC5" w:rsidP="00B53DC5">
      <w:pPr>
        <w:bidi/>
        <w:jc w:val="both"/>
        <w:rPr>
          <w:rFonts w:cs="David" w:hint="cs"/>
          <w:rtl/>
        </w:rPr>
      </w:pPr>
    </w:p>
    <w:p w14:paraId="28465BE4" w14:textId="77777777" w:rsidR="00B53DC5" w:rsidRPr="00B53DC5" w:rsidRDefault="00B53DC5" w:rsidP="00B53DC5">
      <w:pPr>
        <w:bidi/>
        <w:jc w:val="both"/>
        <w:rPr>
          <w:rFonts w:cs="David" w:hint="cs"/>
          <w:rtl/>
        </w:rPr>
      </w:pPr>
      <w:r w:rsidRPr="00B53DC5">
        <w:rPr>
          <w:rFonts w:cs="David" w:hint="cs"/>
          <w:rtl/>
        </w:rPr>
        <w:tab/>
        <w:t>כן, זה אפשרי.</w:t>
      </w:r>
    </w:p>
    <w:p w14:paraId="2E400FFF" w14:textId="77777777" w:rsidR="00B53DC5" w:rsidRPr="00B53DC5" w:rsidRDefault="00B53DC5" w:rsidP="00B53DC5">
      <w:pPr>
        <w:bidi/>
        <w:jc w:val="both"/>
        <w:rPr>
          <w:rFonts w:cs="David" w:hint="cs"/>
          <w:rtl/>
        </w:rPr>
      </w:pPr>
    </w:p>
    <w:p w14:paraId="6AB27F21" w14:textId="77777777" w:rsidR="00B53DC5" w:rsidRPr="00B53DC5" w:rsidRDefault="00B53DC5" w:rsidP="00B53DC5">
      <w:pPr>
        <w:bidi/>
        <w:jc w:val="both"/>
        <w:rPr>
          <w:rFonts w:cs="David" w:hint="cs"/>
          <w:rtl/>
        </w:rPr>
      </w:pPr>
      <w:r w:rsidRPr="00B53DC5">
        <w:rPr>
          <w:rFonts w:cs="David" w:hint="cs"/>
          <w:u w:val="single"/>
          <w:rtl/>
        </w:rPr>
        <w:t>היו"ר דוד טל:</w:t>
      </w:r>
    </w:p>
    <w:p w14:paraId="5CC3F87E" w14:textId="77777777" w:rsidR="00B53DC5" w:rsidRPr="00B53DC5" w:rsidRDefault="00B53DC5" w:rsidP="00B53DC5">
      <w:pPr>
        <w:bidi/>
        <w:jc w:val="both"/>
        <w:rPr>
          <w:rFonts w:cs="David" w:hint="cs"/>
          <w:rtl/>
        </w:rPr>
      </w:pPr>
    </w:p>
    <w:p w14:paraId="6520DC01" w14:textId="77777777" w:rsidR="00B53DC5" w:rsidRPr="00B53DC5" w:rsidRDefault="00B53DC5" w:rsidP="00B53DC5">
      <w:pPr>
        <w:bidi/>
        <w:jc w:val="both"/>
        <w:rPr>
          <w:rFonts w:cs="David" w:hint="cs"/>
          <w:rtl/>
        </w:rPr>
      </w:pPr>
      <w:r w:rsidRPr="00B53DC5">
        <w:rPr>
          <w:rFonts w:cs="David" w:hint="cs"/>
          <w:rtl/>
        </w:rPr>
        <w:tab/>
        <w:t>פרופסור בן-ששון, היה פה גם פרופסור שטרית, הוא אמר שהדבר הזה אפשרי.</w:t>
      </w:r>
    </w:p>
    <w:p w14:paraId="38A4F139" w14:textId="77777777" w:rsidR="00B53DC5" w:rsidRPr="00B53DC5" w:rsidRDefault="00B53DC5" w:rsidP="00B53DC5">
      <w:pPr>
        <w:bidi/>
        <w:jc w:val="both"/>
        <w:rPr>
          <w:rFonts w:cs="David" w:hint="cs"/>
          <w:rtl/>
        </w:rPr>
      </w:pPr>
    </w:p>
    <w:p w14:paraId="2AC6EFE6" w14:textId="77777777" w:rsidR="00B53DC5" w:rsidRPr="00B53DC5" w:rsidRDefault="00B53DC5" w:rsidP="00B53DC5">
      <w:pPr>
        <w:bidi/>
        <w:jc w:val="both"/>
        <w:rPr>
          <w:rFonts w:cs="David" w:hint="cs"/>
          <w:rtl/>
        </w:rPr>
      </w:pPr>
      <w:r w:rsidRPr="00B53DC5">
        <w:rPr>
          <w:rFonts w:cs="David" w:hint="cs"/>
          <w:u w:val="single"/>
          <w:rtl/>
        </w:rPr>
        <w:t>מנחם בן-ששון:</w:t>
      </w:r>
    </w:p>
    <w:p w14:paraId="2CEE1C61" w14:textId="77777777" w:rsidR="00B53DC5" w:rsidRPr="00B53DC5" w:rsidRDefault="00B53DC5" w:rsidP="00B53DC5">
      <w:pPr>
        <w:bidi/>
        <w:jc w:val="both"/>
        <w:rPr>
          <w:rFonts w:cs="David" w:hint="cs"/>
          <w:rtl/>
        </w:rPr>
      </w:pPr>
    </w:p>
    <w:p w14:paraId="45C37633" w14:textId="77777777" w:rsidR="00B53DC5" w:rsidRPr="00B53DC5" w:rsidRDefault="00B53DC5" w:rsidP="00B53DC5">
      <w:pPr>
        <w:bidi/>
        <w:jc w:val="both"/>
        <w:rPr>
          <w:rFonts w:cs="David" w:hint="cs"/>
          <w:rtl/>
        </w:rPr>
      </w:pPr>
      <w:r w:rsidRPr="00B53DC5">
        <w:rPr>
          <w:rFonts w:cs="David" w:hint="cs"/>
          <w:rtl/>
        </w:rPr>
        <w:tab/>
        <w:t>רציתי לדעת האם זה אפשרי, רציתי לדעת האם זה ראוי. האם זה ראוי, אדוני?</w:t>
      </w:r>
    </w:p>
    <w:p w14:paraId="769A6EDF" w14:textId="77777777" w:rsidR="00B53DC5" w:rsidRPr="00B53DC5" w:rsidRDefault="00B53DC5" w:rsidP="00B53DC5">
      <w:pPr>
        <w:bidi/>
        <w:jc w:val="both"/>
        <w:rPr>
          <w:rFonts w:cs="David" w:hint="cs"/>
          <w:rtl/>
        </w:rPr>
      </w:pPr>
    </w:p>
    <w:p w14:paraId="1D9C53E1"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114AA3C0" w14:textId="77777777" w:rsidR="00B53DC5" w:rsidRPr="00B53DC5" w:rsidRDefault="00B53DC5" w:rsidP="00B53DC5">
      <w:pPr>
        <w:bidi/>
        <w:jc w:val="both"/>
        <w:rPr>
          <w:rFonts w:cs="David" w:hint="cs"/>
          <w:rtl/>
        </w:rPr>
      </w:pPr>
    </w:p>
    <w:p w14:paraId="7778BB63" w14:textId="77777777" w:rsidR="00B53DC5" w:rsidRPr="00B53DC5" w:rsidRDefault="00B53DC5" w:rsidP="00B53DC5">
      <w:pPr>
        <w:bidi/>
        <w:jc w:val="both"/>
        <w:rPr>
          <w:rFonts w:cs="David" w:hint="cs"/>
          <w:rtl/>
        </w:rPr>
      </w:pPr>
      <w:r w:rsidRPr="00B53DC5">
        <w:rPr>
          <w:rFonts w:cs="David" w:hint="cs"/>
          <w:rtl/>
        </w:rPr>
        <w:tab/>
        <w:t>זה אפשרי, אני לא יודע מה זה ראוי.</w:t>
      </w:r>
    </w:p>
    <w:p w14:paraId="6DB9BF78" w14:textId="77777777" w:rsidR="00B53DC5" w:rsidRPr="00B53DC5" w:rsidRDefault="00B53DC5" w:rsidP="00B53DC5">
      <w:pPr>
        <w:bidi/>
        <w:jc w:val="both"/>
        <w:rPr>
          <w:rFonts w:cs="David" w:hint="cs"/>
          <w:rtl/>
        </w:rPr>
      </w:pPr>
    </w:p>
    <w:p w14:paraId="09F35E33" w14:textId="77777777" w:rsidR="00B53DC5" w:rsidRPr="00B53DC5" w:rsidRDefault="00B53DC5" w:rsidP="00B53DC5">
      <w:pPr>
        <w:pStyle w:val="Heading5"/>
        <w:rPr>
          <w:rFonts w:hint="cs"/>
          <w:sz w:val="24"/>
          <w:rtl/>
        </w:rPr>
      </w:pPr>
      <w:r w:rsidRPr="00B53DC5">
        <w:rPr>
          <w:rFonts w:hint="cs"/>
          <w:sz w:val="24"/>
          <w:u w:val="single"/>
          <w:rtl/>
        </w:rPr>
        <w:t>היו"ר מנחם בן-ששון:</w:t>
      </w:r>
    </w:p>
    <w:p w14:paraId="58718AE4" w14:textId="77777777" w:rsidR="00B53DC5" w:rsidRPr="00B53DC5" w:rsidRDefault="00B53DC5" w:rsidP="00B53DC5">
      <w:pPr>
        <w:pStyle w:val="Heading5"/>
        <w:rPr>
          <w:rFonts w:hint="cs"/>
          <w:sz w:val="24"/>
          <w:rtl/>
        </w:rPr>
      </w:pPr>
    </w:p>
    <w:p w14:paraId="16EA27CB" w14:textId="77777777" w:rsidR="00B53DC5" w:rsidRPr="00B53DC5" w:rsidRDefault="00B53DC5" w:rsidP="00B53DC5">
      <w:pPr>
        <w:bidi/>
        <w:jc w:val="both"/>
        <w:rPr>
          <w:rFonts w:cs="David" w:hint="cs"/>
          <w:rtl/>
        </w:rPr>
      </w:pPr>
      <w:r w:rsidRPr="00B53DC5">
        <w:rPr>
          <w:rFonts w:cs="David" w:hint="cs"/>
          <w:rtl/>
        </w:rPr>
        <w:tab/>
        <w:t>ראוי זו שאלה ערכית, אפשרי זו שאלה פרוצדורלית.</w:t>
      </w:r>
    </w:p>
    <w:p w14:paraId="30055DDB" w14:textId="77777777" w:rsidR="00B53DC5" w:rsidRPr="00B53DC5" w:rsidRDefault="00B53DC5" w:rsidP="00B53DC5">
      <w:pPr>
        <w:bidi/>
        <w:jc w:val="both"/>
        <w:rPr>
          <w:rFonts w:cs="David" w:hint="cs"/>
          <w:rtl/>
        </w:rPr>
      </w:pPr>
    </w:p>
    <w:p w14:paraId="58EE5C7F"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4B5F47FB" w14:textId="77777777" w:rsidR="00B53DC5" w:rsidRPr="00B53DC5" w:rsidRDefault="00B53DC5" w:rsidP="00B53DC5">
      <w:pPr>
        <w:bidi/>
        <w:jc w:val="both"/>
        <w:rPr>
          <w:rFonts w:cs="David" w:hint="cs"/>
          <w:rtl/>
        </w:rPr>
      </w:pPr>
    </w:p>
    <w:p w14:paraId="21594BD7" w14:textId="77777777" w:rsidR="00B53DC5" w:rsidRPr="00B53DC5" w:rsidRDefault="00B53DC5" w:rsidP="00B53DC5">
      <w:pPr>
        <w:bidi/>
        <w:jc w:val="both"/>
        <w:rPr>
          <w:rFonts w:cs="David" w:hint="cs"/>
          <w:rtl/>
        </w:rPr>
      </w:pPr>
      <w:r w:rsidRPr="00B53DC5">
        <w:rPr>
          <w:rFonts w:cs="David" w:hint="cs"/>
          <w:rtl/>
        </w:rPr>
        <w:tab/>
        <w:t>זה אפשרי מבחינה פרוצדורלית, ואפשר לקבל את הדבר הזה מבחינה משפטית. האם הייתי חושב שכך צריך לעבוד? אני לא בטוח. אני חושב שהכנסת יכולה לחוקק או ראוי שהיא תחוקק דברים שכאלה, ראוי שהיא תחוקק יותר דברים מאשר היא מחוקקת.</w:t>
      </w:r>
    </w:p>
    <w:p w14:paraId="79BF40E8" w14:textId="77777777" w:rsidR="00B53DC5" w:rsidRPr="00B53DC5" w:rsidRDefault="00B53DC5" w:rsidP="00B53DC5">
      <w:pPr>
        <w:bidi/>
        <w:jc w:val="both"/>
        <w:rPr>
          <w:rFonts w:cs="David" w:hint="cs"/>
          <w:rtl/>
        </w:rPr>
      </w:pPr>
    </w:p>
    <w:p w14:paraId="392A0143" w14:textId="77777777" w:rsidR="00B53DC5" w:rsidRPr="00B53DC5" w:rsidRDefault="00B53DC5" w:rsidP="00B53DC5">
      <w:pPr>
        <w:bidi/>
        <w:jc w:val="both"/>
        <w:rPr>
          <w:rFonts w:cs="David" w:hint="cs"/>
          <w:rtl/>
        </w:rPr>
      </w:pPr>
      <w:r w:rsidRPr="00B53DC5">
        <w:rPr>
          <w:rFonts w:cs="David" w:hint="cs"/>
          <w:u w:val="single"/>
          <w:rtl/>
        </w:rPr>
        <w:t>היו"ר דוד טל:</w:t>
      </w:r>
    </w:p>
    <w:p w14:paraId="1B7F4048" w14:textId="77777777" w:rsidR="00B53DC5" w:rsidRPr="00B53DC5" w:rsidRDefault="00B53DC5" w:rsidP="00B53DC5">
      <w:pPr>
        <w:bidi/>
        <w:jc w:val="both"/>
        <w:rPr>
          <w:rFonts w:cs="David" w:hint="cs"/>
          <w:rtl/>
        </w:rPr>
      </w:pPr>
    </w:p>
    <w:p w14:paraId="7BD1D4EE" w14:textId="77777777" w:rsidR="00B53DC5" w:rsidRPr="00B53DC5" w:rsidRDefault="00B53DC5" w:rsidP="00B53DC5">
      <w:pPr>
        <w:bidi/>
        <w:jc w:val="both"/>
        <w:rPr>
          <w:rFonts w:cs="David" w:hint="cs"/>
          <w:rtl/>
        </w:rPr>
      </w:pPr>
      <w:r w:rsidRPr="00B53DC5">
        <w:rPr>
          <w:rFonts w:cs="David" w:hint="cs"/>
          <w:rtl/>
        </w:rPr>
        <w:tab/>
        <w:t xml:space="preserve"> לא הבנתי.</w:t>
      </w:r>
    </w:p>
    <w:p w14:paraId="3BE2B94E" w14:textId="77777777" w:rsidR="00B53DC5" w:rsidRPr="00B53DC5" w:rsidRDefault="00B53DC5" w:rsidP="00B53DC5">
      <w:pPr>
        <w:bidi/>
        <w:jc w:val="both"/>
        <w:rPr>
          <w:rFonts w:cs="David" w:hint="cs"/>
          <w:rtl/>
        </w:rPr>
      </w:pPr>
    </w:p>
    <w:p w14:paraId="03EBAF25"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03AACEB3" w14:textId="77777777" w:rsidR="00B53DC5" w:rsidRPr="00B53DC5" w:rsidRDefault="00B53DC5" w:rsidP="00B53DC5">
      <w:pPr>
        <w:bidi/>
        <w:jc w:val="both"/>
        <w:rPr>
          <w:rFonts w:cs="David" w:hint="cs"/>
          <w:rtl/>
        </w:rPr>
      </w:pPr>
    </w:p>
    <w:p w14:paraId="4AC85B9B" w14:textId="77777777" w:rsidR="00B53DC5" w:rsidRPr="00B53DC5" w:rsidRDefault="00B53DC5" w:rsidP="00B53DC5">
      <w:pPr>
        <w:bidi/>
        <w:jc w:val="both"/>
        <w:rPr>
          <w:rFonts w:cs="David" w:hint="cs"/>
          <w:rtl/>
        </w:rPr>
      </w:pPr>
      <w:r w:rsidRPr="00B53DC5">
        <w:rPr>
          <w:rFonts w:cs="David" w:hint="cs"/>
          <w:rtl/>
        </w:rPr>
        <w:tab/>
        <w:t>ראוי שחקיקה ראשית תעסוק ביותר דברים מאשר מחוקק המשנה עוסק בהם.</w:t>
      </w:r>
    </w:p>
    <w:p w14:paraId="036F1417" w14:textId="77777777" w:rsidR="00B53DC5" w:rsidRPr="00B53DC5" w:rsidRDefault="00B53DC5" w:rsidP="00B53DC5">
      <w:pPr>
        <w:bidi/>
        <w:jc w:val="both"/>
        <w:rPr>
          <w:rFonts w:cs="David" w:hint="cs"/>
          <w:rtl/>
        </w:rPr>
      </w:pPr>
    </w:p>
    <w:p w14:paraId="57627478" w14:textId="77777777" w:rsidR="00B53DC5" w:rsidRPr="00B53DC5" w:rsidRDefault="00B53DC5" w:rsidP="00B53DC5">
      <w:pPr>
        <w:bidi/>
        <w:jc w:val="both"/>
        <w:rPr>
          <w:rFonts w:cs="David" w:hint="cs"/>
          <w:rtl/>
        </w:rPr>
      </w:pPr>
      <w:r w:rsidRPr="00B53DC5">
        <w:rPr>
          <w:rFonts w:cs="David" w:hint="cs"/>
          <w:u w:val="single"/>
          <w:rtl/>
        </w:rPr>
        <w:t>זהבה גלאון:</w:t>
      </w:r>
    </w:p>
    <w:p w14:paraId="771B0FAF" w14:textId="77777777" w:rsidR="00B53DC5" w:rsidRPr="00B53DC5" w:rsidRDefault="00B53DC5" w:rsidP="00B53DC5">
      <w:pPr>
        <w:bidi/>
        <w:jc w:val="both"/>
        <w:rPr>
          <w:rFonts w:cs="David" w:hint="cs"/>
          <w:rtl/>
        </w:rPr>
      </w:pPr>
    </w:p>
    <w:p w14:paraId="6435A296" w14:textId="77777777" w:rsidR="00B53DC5" w:rsidRPr="00B53DC5" w:rsidRDefault="00B53DC5" w:rsidP="00B53DC5">
      <w:pPr>
        <w:bidi/>
        <w:jc w:val="both"/>
        <w:rPr>
          <w:rFonts w:cs="David" w:hint="cs"/>
          <w:rtl/>
        </w:rPr>
      </w:pPr>
      <w:r w:rsidRPr="00B53DC5">
        <w:rPr>
          <w:rFonts w:cs="David" w:hint="cs"/>
          <w:rtl/>
        </w:rPr>
        <w:tab/>
        <w:t xml:space="preserve"> זו תשובה שלא קשורה דווקא לחוק הזה.</w:t>
      </w:r>
    </w:p>
    <w:p w14:paraId="78AB31A0" w14:textId="77777777" w:rsidR="00B53DC5" w:rsidRPr="00B53DC5" w:rsidRDefault="00B53DC5" w:rsidP="00B53DC5">
      <w:pPr>
        <w:bidi/>
        <w:jc w:val="both"/>
        <w:rPr>
          <w:rFonts w:cs="David" w:hint="cs"/>
          <w:rtl/>
        </w:rPr>
      </w:pPr>
    </w:p>
    <w:p w14:paraId="5A9BBEDC" w14:textId="77777777" w:rsidR="00B53DC5" w:rsidRPr="00B53DC5" w:rsidRDefault="00B53DC5" w:rsidP="00B53DC5">
      <w:pPr>
        <w:bidi/>
        <w:jc w:val="both"/>
        <w:rPr>
          <w:rFonts w:cs="David" w:hint="cs"/>
          <w:rtl/>
        </w:rPr>
      </w:pPr>
      <w:r w:rsidRPr="00B53DC5">
        <w:rPr>
          <w:rFonts w:cs="David" w:hint="cs"/>
          <w:u w:val="single"/>
          <w:rtl/>
        </w:rPr>
        <w:t>מנחם בן-ששון:</w:t>
      </w:r>
    </w:p>
    <w:p w14:paraId="23F5E1F4" w14:textId="77777777" w:rsidR="00B53DC5" w:rsidRPr="00B53DC5" w:rsidRDefault="00B53DC5" w:rsidP="00B53DC5">
      <w:pPr>
        <w:bidi/>
        <w:jc w:val="both"/>
        <w:rPr>
          <w:rFonts w:cs="David" w:hint="cs"/>
          <w:rtl/>
        </w:rPr>
      </w:pPr>
    </w:p>
    <w:p w14:paraId="2AEA13ED" w14:textId="77777777" w:rsidR="00B53DC5" w:rsidRPr="00B53DC5" w:rsidRDefault="00B53DC5" w:rsidP="00B53DC5">
      <w:pPr>
        <w:bidi/>
        <w:jc w:val="both"/>
        <w:rPr>
          <w:rFonts w:cs="David" w:hint="cs"/>
          <w:rtl/>
        </w:rPr>
      </w:pPr>
      <w:r w:rsidRPr="00B53DC5">
        <w:rPr>
          <w:rFonts w:cs="David" w:hint="cs"/>
          <w:rtl/>
        </w:rPr>
        <w:tab/>
        <w:t xml:space="preserve"> אני אגיד לך מה הבנתי, תתקן אותי, אחרי זה אני אתייחס לעניין הערכי, אני רוצה להבהיר לעצמי שהבנתי נכון. מה שאתה אומר הוא, שנכון היה מלכתחילה לעשות את זה בחקיקה, ולא להעביר את זה לוועדת הבחירות.</w:t>
      </w:r>
    </w:p>
    <w:p w14:paraId="710B2D1B" w14:textId="77777777" w:rsidR="00B53DC5" w:rsidRDefault="00B53DC5" w:rsidP="00B53DC5">
      <w:pPr>
        <w:bidi/>
        <w:jc w:val="both"/>
        <w:rPr>
          <w:rFonts w:cs="David" w:hint="cs"/>
          <w:u w:val="single"/>
          <w:rtl/>
        </w:rPr>
      </w:pPr>
    </w:p>
    <w:p w14:paraId="54CE65FC" w14:textId="77777777" w:rsidR="00B53DC5" w:rsidRPr="00B53DC5" w:rsidRDefault="00B53DC5" w:rsidP="00B53DC5">
      <w:pPr>
        <w:bidi/>
        <w:jc w:val="both"/>
        <w:rPr>
          <w:rFonts w:cs="David" w:hint="cs"/>
          <w:b/>
          <w:bCs/>
          <w:u w:val="single"/>
          <w:rtl/>
        </w:rPr>
      </w:pPr>
      <w:r w:rsidRPr="00B53DC5">
        <w:rPr>
          <w:rFonts w:cs="David" w:hint="cs"/>
          <w:u w:val="single"/>
          <w:rtl/>
        </w:rPr>
        <w:t>ברכיהו ליפשיץ:</w:t>
      </w:r>
    </w:p>
    <w:p w14:paraId="0D2B5415" w14:textId="77777777" w:rsidR="00B53DC5" w:rsidRPr="00B53DC5" w:rsidRDefault="00B53DC5" w:rsidP="00B53DC5">
      <w:pPr>
        <w:bidi/>
        <w:jc w:val="both"/>
        <w:rPr>
          <w:rFonts w:cs="David" w:hint="cs"/>
          <w:rtl/>
        </w:rPr>
      </w:pPr>
    </w:p>
    <w:p w14:paraId="524573CF" w14:textId="77777777" w:rsidR="00B53DC5" w:rsidRPr="00B53DC5" w:rsidRDefault="00B53DC5" w:rsidP="00B53DC5">
      <w:pPr>
        <w:bidi/>
        <w:jc w:val="both"/>
        <w:rPr>
          <w:rFonts w:cs="David" w:hint="cs"/>
          <w:rtl/>
        </w:rPr>
      </w:pPr>
      <w:r w:rsidRPr="00B53DC5">
        <w:rPr>
          <w:rFonts w:cs="David" w:hint="cs"/>
          <w:rtl/>
        </w:rPr>
        <w:tab/>
        <w:t>נכון, כמו כל דבר שהכנסת יכולה לעשות, אבל בחוק רגיל.</w:t>
      </w:r>
    </w:p>
    <w:p w14:paraId="4D789F4B" w14:textId="77777777" w:rsidR="00B53DC5" w:rsidRPr="00B53DC5" w:rsidRDefault="00B53DC5" w:rsidP="00B53DC5">
      <w:pPr>
        <w:bidi/>
        <w:jc w:val="both"/>
        <w:rPr>
          <w:rFonts w:cs="David" w:hint="cs"/>
          <w:rtl/>
        </w:rPr>
      </w:pPr>
    </w:p>
    <w:p w14:paraId="2783EAF2" w14:textId="77777777" w:rsidR="00B53DC5" w:rsidRPr="00B53DC5" w:rsidRDefault="00B53DC5" w:rsidP="00B53DC5">
      <w:pPr>
        <w:bidi/>
        <w:jc w:val="both"/>
        <w:rPr>
          <w:rFonts w:cs="David" w:hint="cs"/>
          <w:rtl/>
        </w:rPr>
      </w:pPr>
      <w:r w:rsidRPr="00B53DC5">
        <w:rPr>
          <w:rFonts w:cs="David" w:hint="cs"/>
          <w:u w:val="single"/>
          <w:rtl/>
        </w:rPr>
        <w:t>יצחק לוי:</w:t>
      </w:r>
    </w:p>
    <w:p w14:paraId="0AD91292" w14:textId="77777777" w:rsidR="00B53DC5" w:rsidRPr="00B53DC5" w:rsidRDefault="00B53DC5" w:rsidP="00B53DC5">
      <w:pPr>
        <w:bidi/>
        <w:jc w:val="both"/>
        <w:rPr>
          <w:rFonts w:cs="David" w:hint="cs"/>
          <w:rtl/>
        </w:rPr>
      </w:pPr>
    </w:p>
    <w:p w14:paraId="44AA178C" w14:textId="77777777" w:rsidR="00B53DC5" w:rsidRPr="00B53DC5" w:rsidRDefault="00B53DC5" w:rsidP="00B53DC5">
      <w:pPr>
        <w:bidi/>
        <w:jc w:val="both"/>
        <w:rPr>
          <w:rFonts w:cs="David" w:hint="cs"/>
          <w:rtl/>
        </w:rPr>
      </w:pPr>
      <w:r w:rsidRPr="00B53DC5">
        <w:rPr>
          <w:rFonts w:cs="David" w:hint="cs"/>
          <w:rtl/>
        </w:rPr>
        <w:tab/>
        <w:t xml:space="preserve"> הוא אומר שזה לא יוצא דופן. כל מיני חקיקות משנה היה ראוי שיהיו בחוק, והן לא, אז גם זה.</w:t>
      </w:r>
    </w:p>
    <w:p w14:paraId="4C562BA7" w14:textId="77777777" w:rsidR="00B53DC5" w:rsidRPr="00B53DC5" w:rsidRDefault="00B53DC5" w:rsidP="00B53DC5">
      <w:pPr>
        <w:bidi/>
        <w:jc w:val="both"/>
        <w:rPr>
          <w:rFonts w:cs="David" w:hint="cs"/>
          <w:rtl/>
        </w:rPr>
      </w:pPr>
    </w:p>
    <w:p w14:paraId="20D57EAF" w14:textId="77777777" w:rsidR="00B53DC5" w:rsidRPr="00B53DC5" w:rsidRDefault="00B53DC5" w:rsidP="00B53DC5">
      <w:pPr>
        <w:bidi/>
        <w:jc w:val="both"/>
        <w:rPr>
          <w:rFonts w:cs="David" w:hint="cs"/>
          <w:rtl/>
        </w:rPr>
      </w:pPr>
      <w:r w:rsidRPr="00B53DC5">
        <w:rPr>
          <w:rFonts w:cs="David" w:hint="cs"/>
          <w:u w:val="single"/>
          <w:rtl/>
        </w:rPr>
        <w:t>היו"ר דוד טל:</w:t>
      </w:r>
    </w:p>
    <w:p w14:paraId="3969D152" w14:textId="77777777" w:rsidR="00B53DC5" w:rsidRPr="00B53DC5" w:rsidRDefault="00B53DC5" w:rsidP="00B53DC5">
      <w:pPr>
        <w:bidi/>
        <w:jc w:val="both"/>
        <w:rPr>
          <w:rFonts w:cs="David" w:hint="cs"/>
          <w:rtl/>
        </w:rPr>
      </w:pPr>
    </w:p>
    <w:p w14:paraId="2B901726" w14:textId="77777777" w:rsidR="00B53DC5" w:rsidRPr="00B53DC5" w:rsidRDefault="00B53DC5" w:rsidP="00B53DC5">
      <w:pPr>
        <w:bidi/>
        <w:jc w:val="both"/>
        <w:rPr>
          <w:rFonts w:cs="David" w:hint="cs"/>
          <w:rtl/>
        </w:rPr>
      </w:pPr>
      <w:r w:rsidRPr="00B53DC5">
        <w:rPr>
          <w:rFonts w:cs="David" w:hint="cs"/>
          <w:rtl/>
        </w:rPr>
        <w:tab/>
        <w:t>לי הדברים היו ברורים וחדים.</w:t>
      </w:r>
    </w:p>
    <w:p w14:paraId="51D4D6E8" w14:textId="77777777" w:rsidR="00B53DC5" w:rsidRPr="00B53DC5" w:rsidRDefault="00B53DC5" w:rsidP="00B53DC5">
      <w:pPr>
        <w:bidi/>
        <w:jc w:val="both"/>
        <w:rPr>
          <w:rFonts w:cs="David" w:hint="cs"/>
          <w:rtl/>
        </w:rPr>
      </w:pPr>
    </w:p>
    <w:p w14:paraId="6D4574C5" w14:textId="77777777" w:rsidR="00B53DC5" w:rsidRPr="00B53DC5" w:rsidRDefault="00B53DC5" w:rsidP="00B53DC5">
      <w:pPr>
        <w:bidi/>
        <w:jc w:val="both"/>
        <w:rPr>
          <w:rFonts w:cs="David" w:hint="cs"/>
          <w:rtl/>
        </w:rPr>
      </w:pPr>
      <w:r w:rsidRPr="00B53DC5">
        <w:rPr>
          <w:rFonts w:cs="David" w:hint="cs"/>
          <w:u w:val="single"/>
          <w:rtl/>
        </w:rPr>
        <w:t>יצחק לוי:</w:t>
      </w:r>
    </w:p>
    <w:p w14:paraId="1C9D9863" w14:textId="77777777" w:rsidR="00B53DC5" w:rsidRPr="00B53DC5" w:rsidRDefault="00B53DC5" w:rsidP="00B53DC5">
      <w:pPr>
        <w:bidi/>
        <w:jc w:val="both"/>
        <w:rPr>
          <w:rFonts w:cs="David" w:hint="cs"/>
          <w:rtl/>
        </w:rPr>
      </w:pPr>
    </w:p>
    <w:p w14:paraId="64EBDA51" w14:textId="77777777" w:rsidR="00B53DC5" w:rsidRPr="00B53DC5" w:rsidRDefault="00B53DC5" w:rsidP="00B53DC5">
      <w:pPr>
        <w:bidi/>
        <w:jc w:val="both"/>
        <w:rPr>
          <w:rFonts w:cs="David" w:hint="cs"/>
          <w:rtl/>
        </w:rPr>
      </w:pPr>
      <w:r w:rsidRPr="00B53DC5">
        <w:rPr>
          <w:rFonts w:cs="David" w:hint="cs"/>
          <w:rtl/>
        </w:rPr>
        <w:tab/>
        <w:t xml:space="preserve"> חבר הכנסת בן-ששון נתן דוגמה תיאורטית, שאחרי שלוש שנים מחוקקים חוקה. האם אין הבדל בין שלוש שנים ל-60 שנה? האם אפשרי הדבר אחרי 60 שנה שחוקי-היסוד תוקנו, הוכנסו בהם פרטים, נכנסו בהם כל מיני דברים שבעצם הפכו אותם לחוקים רגילים? לו היו באופן אותנטי נשארים חוקי-היסוד כפי שחוקקו בהתחלה, אפשר היה להתייחס אליהם כפרקים בחוקה כמות שהם, אחרי 60 שנה זה שונה. יש בכל אופן משמעות לזמן שעבר ולתיקוני החקיקה המרובים שנכנסו לחוקי היסוד.</w:t>
      </w:r>
    </w:p>
    <w:p w14:paraId="472332C9" w14:textId="77777777" w:rsidR="00B53DC5" w:rsidRPr="00B53DC5" w:rsidRDefault="00B53DC5" w:rsidP="00B53DC5">
      <w:pPr>
        <w:bidi/>
        <w:jc w:val="both"/>
        <w:rPr>
          <w:rFonts w:cs="David" w:hint="cs"/>
          <w:rtl/>
        </w:rPr>
      </w:pPr>
    </w:p>
    <w:p w14:paraId="2C602F4C" w14:textId="77777777" w:rsidR="00B53DC5" w:rsidRPr="00B53DC5" w:rsidRDefault="00B53DC5" w:rsidP="00B53DC5">
      <w:pPr>
        <w:bidi/>
        <w:jc w:val="both"/>
        <w:rPr>
          <w:rFonts w:cs="David" w:hint="cs"/>
          <w:rtl/>
        </w:rPr>
      </w:pPr>
      <w:r w:rsidRPr="00B53DC5">
        <w:rPr>
          <w:rFonts w:cs="David" w:hint="cs"/>
          <w:u w:val="single"/>
          <w:rtl/>
        </w:rPr>
        <w:t>היו"ר דוד טל:</w:t>
      </w:r>
    </w:p>
    <w:p w14:paraId="01034E21" w14:textId="77777777" w:rsidR="00B53DC5" w:rsidRPr="00B53DC5" w:rsidRDefault="00B53DC5" w:rsidP="00B53DC5">
      <w:pPr>
        <w:bidi/>
        <w:jc w:val="both"/>
        <w:rPr>
          <w:rFonts w:cs="David" w:hint="cs"/>
          <w:rtl/>
        </w:rPr>
      </w:pPr>
    </w:p>
    <w:p w14:paraId="76D90175" w14:textId="77777777" w:rsidR="00B53DC5" w:rsidRPr="00B53DC5" w:rsidRDefault="00B53DC5" w:rsidP="00B53DC5">
      <w:pPr>
        <w:bidi/>
        <w:jc w:val="both"/>
        <w:rPr>
          <w:rFonts w:cs="David" w:hint="cs"/>
          <w:rtl/>
        </w:rPr>
      </w:pPr>
      <w:r w:rsidRPr="00B53DC5">
        <w:rPr>
          <w:rFonts w:cs="David" w:hint="cs"/>
          <w:rtl/>
        </w:rPr>
        <w:tab/>
        <w:t xml:space="preserve">הגברת קורן, רציתי לדעת את העמדה של משרד המשפטים, לכשהוועדה תחליט, ואם הוועדה תחליט, שהיא רוצה לאמץ את זה בחוק-יסוד, והיא תרצה להמשיך את חוק-היסוד שהממשלה התחילה בזמנו, מאותה נקודה שהיא סיימה </w:t>
      </w:r>
      <w:r w:rsidRPr="00B53DC5">
        <w:rPr>
          <w:rFonts w:cs="David"/>
          <w:rtl/>
        </w:rPr>
        <w:t>–</w:t>
      </w:r>
      <w:r w:rsidRPr="00B53DC5">
        <w:rPr>
          <w:rFonts w:cs="David" w:hint="cs"/>
          <w:rtl/>
        </w:rPr>
        <w:t xml:space="preserve"> האם הממשלה תתמוך בהצעת חוק כזאת?</w:t>
      </w:r>
    </w:p>
    <w:p w14:paraId="7E19CB8E" w14:textId="77777777" w:rsidR="00B53DC5" w:rsidRPr="00B53DC5" w:rsidRDefault="00B53DC5" w:rsidP="00B53DC5">
      <w:pPr>
        <w:bidi/>
        <w:jc w:val="both"/>
        <w:rPr>
          <w:rFonts w:cs="David" w:hint="cs"/>
          <w:rtl/>
        </w:rPr>
      </w:pPr>
    </w:p>
    <w:p w14:paraId="3EA2FB1A" w14:textId="77777777" w:rsidR="00B53DC5" w:rsidRPr="00B53DC5" w:rsidRDefault="00B53DC5" w:rsidP="00B53DC5">
      <w:pPr>
        <w:pStyle w:val="Heading5"/>
        <w:rPr>
          <w:rFonts w:hint="cs"/>
          <w:sz w:val="24"/>
          <w:rtl/>
        </w:rPr>
      </w:pPr>
      <w:r w:rsidRPr="00B53DC5">
        <w:rPr>
          <w:rFonts w:hint="cs"/>
          <w:sz w:val="24"/>
          <w:u w:val="single"/>
          <w:rtl/>
        </w:rPr>
        <w:t>אביגדור יצחקי:</w:t>
      </w:r>
    </w:p>
    <w:p w14:paraId="0D87D94F" w14:textId="77777777" w:rsidR="00B53DC5" w:rsidRPr="00B53DC5" w:rsidRDefault="00B53DC5" w:rsidP="00B53DC5">
      <w:pPr>
        <w:pStyle w:val="Heading5"/>
        <w:rPr>
          <w:rFonts w:hint="cs"/>
          <w:sz w:val="24"/>
          <w:rtl/>
        </w:rPr>
      </w:pPr>
    </w:p>
    <w:p w14:paraId="2FA85C67" w14:textId="77777777" w:rsidR="00B53DC5" w:rsidRPr="00B53DC5" w:rsidRDefault="00B53DC5" w:rsidP="00B53DC5">
      <w:pPr>
        <w:bidi/>
        <w:jc w:val="both"/>
        <w:rPr>
          <w:rFonts w:cs="David" w:hint="cs"/>
          <w:rtl/>
        </w:rPr>
      </w:pPr>
      <w:r w:rsidRPr="00B53DC5">
        <w:rPr>
          <w:rFonts w:cs="David" w:hint="cs"/>
          <w:rtl/>
        </w:rPr>
        <w:tab/>
        <w:t xml:space="preserve"> מאיפה היא יודעת?</w:t>
      </w:r>
    </w:p>
    <w:p w14:paraId="68EDB7CD" w14:textId="77777777" w:rsidR="00B53DC5" w:rsidRPr="00B53DC5" w:rsidRDefault="00B53DC5" w:rsidP="00B53DC5">
      <w:pPr>
        <w:bidi/>
        <w:jc w:val="both"/>
        <w:rPr>
          <w:rFonts w:cs="David" w:hint="cs"/>
          <w:rtl/>
        </w:rPr>
      </w:pPr>
    </w:p>
    <w:p w14:paraId="02B13241" w14:textId="77777777" w:rsidR="00B53DC5" w:rsidRPr="00B53DC5" w:rsidRDefault="00B53DC5" w:rsidP="00B53DC5">
      <w:pPr>
        <w:bidi/>
        <w:jc w:val="both"/>
        <w:rPr>
          <w:rFonts w:cs="David" w:hint="cs"/>
          <w:b/>
          <w:bCs/>
          <w:u w:val="single"/>
          <w:rtl/>
        </w:rPr>
      </w:pPr>
      <w:r w:rsidRPr="00B53DC5">
        <w:rPr>
          <w:rFonts w:cs="David" w:hint="cs"/>
          <w:u w:val="single"/>
          <w:rtl/>
        </w:rPr>
        <w:t>אורית קורן:</w:t>
      </w:r>
    </w:p>
    <w:p w14:paraId="62E1A7FA" w14:textId="77777777" w:rsidR="00B53DC5" w:rsidRPr="00B53DC5" w:rsidRDefault="00B53DC5" w:rsidP="00B53DC5">
      <w:pPr>
        <w:bidi/>
        <w:jc w:val="both"/>
        <w:rPr>
          <w:rFonts w:cs="David" w:hint="cs"/>
          <w:rtl/>
        </w:rPr>
      </w:pPr>
    </w:p>
    <w:p w14:paraId="05F5FCCA" w14:textId="77777777" w:rsidR="00B53DC5" w:rsidRPr="00B53DC5" w:rsidRDefault="00B53DC5" w:rsidP="00B53DC5">
      <w:pPr>
        <w:bidi/>
        <w:jc w:val="both"/>
        <w:rPr>
          <w:rFonts w:cs="David" w:hint="cs"/>
          <w:rtl/>
        </w:rPr>
      </w:pPr>
      <w:r w:rsidRPr="00B53DC5">
        <w:rPr>
          <w:rFonts w:cs="David" w:hint="cs"/>
          <w:rtl/>
        </w:rPr>
        <w:tab/>
        <w:t>השאלה, אם הממשלה תתמוך או לא. כמו שאומר חבר הכנסת יצחקי, אני לא אוכל לתת תשובה.</w:t>
      </w:r>
    </w:p>
    <w:p w14:paraId="48EF8921" w14:textId="77777777" w:rsidR="00B53DC5" w:rsidRDefault="00B53DC5" w:rsidP="00B53DC5">
      <w:pPr>
        <w:bidi/>
        <w:jc w:val="both"/>
        <w:rPr>
          <w:rFonts w:cs="David" w:hint="cs"/>
          <w:rtl/>
        </w:rPr>
      </w:pPr>
    </w:p>
    <w:p w14:paraId="286C9639" w14:textId="77777777" w:rsidR="00B53DC5" w:rsidRDefault="00B53DC5" w:rsidP="00B53DC5">
      <w:pPr>
        <w:bidi/>
        <w:jc w:val="both"/>
        <w:rPr>
          <w:rFonts w:cs="David" w:hint="cs"/>
          <w:rtl/>
        </w:rPr>
      </w:pPr>
    </w:p>
    <w:p w14:paraId="68CBDD60" w14:textId="77777777" w:rsidR="00B53DC5" w:rsidRDefault="00B53DC5" w:rsidP="00B53DC5">
      <w:pPr>
        <w:bidi/>
        <w:jc w:val="both"/>
        <w:rPr>
          <w:rFonts w:cs="David" w:hint="cs"/>
          <w:rtl/>
        </w:rPr>
      </w:pPr>
    </w:p>
    <w:p w14:paraId="6FF88F74" w14:textId="77777777" w:rsidR="00B53DC5" w:rsidRPr="00B53DC5" w:rsidRDefault="00B53DC5" w:rsidP="00B53DC5">
      <w:pPr>
        <w:bidi/>
        <w:jc w:val="both"/>
        <w:rPr>
          <w:rFonts w:cs="David" w:hint="cs"/>
          <w:rtl/>
        </w:rPr>
      </w:pPr>
    </w:p>
    <w:p w14:paraId="2DA43E57" w14:textId="77777777" w:rsidR="00B53DC5" w:rsidRPr="00B53DC5" w:rsidRDefault="00B53DC5" w:rsidP="00B53DC5">
      <w:pPr>
        <w:bidi/>
        <w:jc w:val="both"/>
        <w:rPr>
          <w:rFonts w:cs="David" w:hint="cs"/>
          <w:rtl/>
        </w:rPr>
      </w:pPr>
      <w:r w:rsidRPr="00B53DC5">
        <w:rPr>
          <w:rFonts w:cs="David" w:hint="cs"/>
          <w:u w:val="single"/>
          <w:rtl/>
        </w:rPr>
        <w:t>היו"ר דוד טל:</w:t>
      </w:r>
    </w:p>
    <w:p w14:paraId="10F86A59" w14:textId="77777777" w:rsidR="00B53DC5" w:rsidRPr="00B53DC5" w:rsidRDefault="00B53DC5" w:rsidP="00B53DC5">
      <w:pPr>
        <w:bidi/>
        <w:jc w:val="both"/>
        <w:rPr>
          <w:rFonts w:cs="David" w:hint="cs"/>
          <w:rtl/>
        </w:rPr>
      </w:pPr>
    </w:p>
    <w:p w14:paraId="25148A89" w14:textId="77777777" w:rsidR="00B53DC5" w:rsidRPr="00B53DC5" w:rsidRDefault="00B53DC5" w:rsidP="00B53DC5">
      <w:pPr>
        <w:bidi/>
        <w:jc w:val="both"/>
        <w:rPr>
          <w:rFonts w:cs="David" w:hint="cs"/>
          <w:rtl/>
        </w:rPr>
      </w:pPr>
      <w:r w:rsidRPr="00B53DC5">
        <w:rPr>
          <w:rFonts w:cs="David" w:hint="cs"/>
          <w:rtl/>
        </w:rPr>
        <w:tab/>
        <w:t>מה העמדה של משרד המשפטים, גברתי? את מייצגת את משרד המשפטים,  את לא מייצגת את הממשלה, הוא צודק. ודאי את עמדת משרד המשפטים את מכירה.</w:t>
      </w:r>
    </w:p>
    <w:p w14:paraId="20137812" w14:textId="77777777" w:rsidR="00B53DC5" w:rsidRPr="00B53DC5" w:rsidRDefault="00B53DC5" w:rsidP="00B53DC5">
      <w:pPr>
        <w:bidi/>
        <w:jc w:val="both"/>
        <w:rPr>
          <w:rFonts w:cs="David" w:hint="cs"/>
          <w:rtl/>
        </w:rPr>
      </w:pPr>
    </w:p>
    <w:p w14:paraId="25F21D43" w14:textId="77777777" w:rsidR="00B53DC5" w:rsidRPr="00B53DC5" w:rsidRDefault="00B53DC5" w:rsidP="00B53DC5">
      <w:pPr>
        <w:bidi/>
        <w:jc w:val="both"/>
        <w:rPr>
          <w:rFonts w:cs="David" w:hint="cs"/>
          <w:rtl/>
        </w:rPr>
      </w:pPr>
      <w:r w:rsidRPr="00B53DC5">
        <w:rPr>
          <w:rFonts w:cs="David" w:hint="cs"/>
          <w:u w:val="single"/>
          <w:rtl/>
        </w:rPr>
        <w:t>אורית קורן:</w:t>
      </w:r>
    </w:p>
    <w:p w14:paraId="54595B32" w14:textId="77777777" w:rsidR="00B53DC5" w:rsidRPr="00B53DC5" w:rsidRDefault="00B53DC5" w:rsidP="00B53DC5">
      <w:pPr>
        <w:bidi/>
        <w:jc w:val="both"/>
        <w:rPr>
          <w:rFonts w:cs="David" w:hint="cs"/>
          <w:rtl/>
        </w:rPr>
      </w:pPr>
    </w:p>
    <w:p w14:paraId="030C6E6D" w14:textId="77777777" w:rsidR="00B53DC5" w:rsidRPr="00B53DC5" w:rsidRDefault="00B53DC5" w:rsidP="00B53DC5">
      <w:pPr>
        <w:bidi/>
        <w:jc w:val="both"/>
        <w:rPr>
          <w:rFonts w:cs="David" w:hint="cs"/>
          <w:rtl/>
        </w:rPr>
      </w:pPr>
      <w:r w:rsidRPr="00B53DC5">
        <w:rPr>
          <w:rFonts w:cs="David" w:hint="cs"/>
          <w:rtl/>
        </w:rPr>
        <w:tab/>
        <w:t>לפעמים יש עמדה של הממשלה, כי זה כבר הובא בפניה. בפני ועדת השרים הובא דבר אחר, וההתנגדות של ועדת השרים בזמנו היתה במידה רבה על המתכונת שנבחרה לעשות את זה, באמצעות ועדת הבחירות.  אני לא יכולה לומר שאפשר מזה לגזור מה עמדתה לגבי ההצעה לגופה. אם רוצים את עמדת הממשלה, כך צריך לעשות, צריך להביא את זה בפני ועדת השרים.</w:t>
      </w:r>
    </w:p>
    <w:p w14:paraId="0EF4F63C" w14:textId="77777777" w:rsidR="00B53DC5" w:rsidRPr="00B53DC5" w:rsidRDefault="00B53DC5" w:rsidP="00B53DC5">
      <w:pPr>
        <w:bidi/>
        <w:jc w:val="both"/>
        <w:rPr>
          <w:rFonts w:cs="David" w:hint="cs"/>
          <w:rtl/>
        </w:rPr>
      </w:pPr>
    </w:p>
    <w:p w14:paraId="66971CD6" w14:textId="77777777" w:rsidR="00B53DC5" w:rsidRPr="00B53DC5" w:rsidRDefault="00B53DC5" w:rsidP="00B53DC5">
      <w:pPr>
        <w:bidi/>
        <w:jc w:val="both"/>
        <w:rPr>
          <w:rFonts w:cs="David" w:hint="cs"/>
          <w:rtl/>
        </w:rPr>
      </w:pPr>
      <w:r w:rsidRPr="00B53DC5">
        <w:rPr>
          <w:rFonts w:cs="David" w:hint="cs"/>
          <w:u w:val="single"/>
          <w:rtl/>
        </w:rPr>
        <w:t>היו"ר דוד טל:</w:t>
      </w:r>
    </w:p>
    <w:p w14:paraId="4E3A21B2" w14:textId="77777777" w:rsidR="00B53DC5" w:rsidRPr="00B53DC5" w:rsidRDefault="00B53DC5" w:rsidP="00B53DC5">
      <w:pPr>
        <w:bidi/>
        <w:jc w:val="both"/>
        <w:rPr>
          <w:rFonts w:cs="David" w:hint="cs"/>
          <w:rtl/>
        </w:rPr>
      </w:pPr>
    </w:p>
    <w:p w14:paraId="272B8F58" w14:textId="77777777" w:rsidR="00B53DC5" w:rsidRPr="00B53DC5" w:rsidRDefault="00B53DC5" w:rsidP="00B53DC5">
      <w:pPr>
        <w:bidi/>
        <w:jc w:val="both"/>
        <w:rPr>
          <w:rFonts w:cs="David" w:hint="cs"/>
          <w:rtl/>
        </w:rPr>
      </w:pPr>
      <w:r w:rsidRPr="00B53DC5">
        <w:rPr>
          <w:rFonts w:cs="David" w:hint="cs"/>
          <w:rtl/>
        </w:rPr>
        <w:tab/>
        <w:t>אני מבקש לדעת את עמדת משרד המשפטים, לא עמדת הממשלה. את יכולה לומר לי לאחר מכן שעמדת הממשלה נוגדת את עמדת משרד המשפטים.</w:t>
      </w:r>
    </w:p>
    <w:p w14:paraId="4D26E91A" w14:textId="77777777" w:rsidR="00B53DC5" w:rsidRPr="00B53DC5" w:rsidRDefault="00B53DC5" w:rsidP="00B53DC5">
      <w:pPr>
        <w:bidi/>
        <w:jc w:val="both"/>
        <w:rPr>
          <w:rFonts w:cs="David" w:hint="cs"/>
          <w:rtl/>
        </w:rPr>
      </w:pPr>
    </w:p>
    <w:p w14:paraId="68C964E2" w14:textId="77777777" w:rsidR="00B53DC5" w:rsidRPr="00B53DC5" w:rsidRDefault="00B53DC5" w:rsidP="00B53DC5">
      <w:pPr>
        <w:bidi/>
        <w:jc w:val="both"/>
        <w:rPr>
          <w:rFonts w:cs="David" w:hint="cs"/>
          <w:b/>
          <w:bCs/>
          <w:u w:val="single"/>
          <w:rtl/>
        </w:rPr>
      </w:pPr>
      <w:r w:rsidRPr="00B53DC5">
        <w:rPr>
          <w:rFonts w:cs="David" w:hint="cs"/>
          <w:u w:val="single"/>
          <w:rtl/>
        </w:rPr>
        <w:t>אורית קורן:</w:t>
      </w:r>
    </w:p>
    <w:p w14:paraId="11301529" w14:textId="77777777" w:rsidR="00B53DC5" w:rsidRPr="00B53DC5" w:rsidRDefault="00B53DC5" w:rsidP="00B53DC5">
      <w:pPr>
        <w:bidi/>
        <w:jc w:val="both"/>
        <w:rPr>
          <w:rFonts w:cs="David" w:hint="cs"/>
          <w:rtl/>
        </w:rPr>
      </w:pPr>
    </w:p>
    <w:p w14:paraId="7CA87E50" w14:textId="77777777" w:rsidR="00B53DC5" w:rsidRPr="00B53DC5" w:rsidRDefault="00B53DC5" w:rsidP="00B53DC5">
      <w:pPr>
        <w:bidi/>
        <w:jc w:val="both"/>
        <w:rPr>
          <w:rFonts w:cs="David" w:hint="cs"/>
          <w:rtl/>
        </w:rPr>
      </w:pPr>
      <w:r w:rsidRPr="00B53DC5">
        <w:rPr>
          <w:rFonts w:cs="David" w:hint="cs"/>
          <w:rtl/>
        </w:rPr>
        <w:tab/>
        <w:t>אינני יודעת מהי עמדת הממשלה, הממשלה לא גיבשה עמדה לגבי ההצעה.</w:t>
      </w:r>
    </w:p>
    <w:p w14:paraId="6702BAA5" w14:textId="77777777" w:rsidR="00B53DC5" w:rsidRPr="00B53DC5" w:rsidRDefault="00B53DC5" w:rsidP="00B53DC5">
      <w:pPr>
        <w:bidi/>
        <w:jc w:val="both"/>
        <w:rPr>
          <w:rFonts w:cs="David" w:hint="cs"/>
          <w:rtl/>
        </w:rPr>
      </w:pPr>
      <w:r w:rsidRPr="00B53DC5">
        <w:rPr>
          <w:rFonts w:cs="David" w:hint="cs"/>
          <w:u w:val="single"/>
          <w:rtl/>
        </w:rPr>
        <w:t>היו"ר דוד טל:</w:t>
      </w:r>
    </w:p>
    <w:p w14:paraId="6EBF483F" w14:textId="77777777" w:rsidR="00B53DC5" w:rsidRPr="00B53DC5" w:rsidRDefault="00B53DC5" w:rsidP="00B53DC5">
      <w:pPr>
        <w:bidi/>
        <w:jc w:val="both"/>
        <w:rPr>
          <w:rFonts w:cs="David" w:hint="cs"/>
          <w:rtl/>
        </w:rPr>
      </w:pPr>
    </w:p>
    <w:p w14:paraId="3B437FD7" w14:textId="77777777" w:rsidR="00B53DC5" w:rsidRPr="00B53DC5" w:rsidRDefault="00B53DC5" w:rsidP="00B53DC5">
      <w:pPr>
        <w:bidi/>
        <w:jc w:val="both"/>
        <w:rPr>
          <w:rFonts w:cs="David" w:hint="cs"/>
          <w:rtl/>
        </w:rPr>
      </w:pPr>
      <w:r w:rsidRPr="00B53DC5">
        <w:rPr>
          <w:rFonts w:cs="David" w:hint="cs"/>
          <w:rtl/>
        </w:rPr>
        <w:tab/>
        <w:t xml:space="preserve"> גברתי, יש לך תפקיד בכיר, אפילו בכיר מאוד.</w:t>
      </w:r>
    </w:p>
    <w:p w14:paraId="278C24C3" w14:textId="77777777" w:rsidR="00B53DC5" w:rsidRPr="00B53DC5" w:rsidRDefault="00B53DC5" w:rsidP="00B53DC5">
      <w:pPr>
        <w:bidi/>
        <w:jc w:val="both"/>
        <w:rPr>
          <w:rFonts w:cs="David" w:hint="cs"/>
          <w:rtl/>
        </w:rPr>
      </w:pPr>
    </w:p>
    <w:p w14:paraId="466B1585" w14:textId="77777777" w:rsidR="00B53DC5" w:rsidRPr="00B53DC5" w:rsidRDefault="00B53DC5" w:rsidP="00B53DC5">
      <w:pPr>
        <w:bidi/>
        <w:jc w:val="both"/>
        <w:rPr>
          <w:rFonts w:cs="David" w:hint="cs"/>
          <w:rtl/>
        </w:rPr>
      </w:pPr>
      <w:r w:rsidRPr="00B53DC5">
        <w:rPr>
          <w:rFonts w:cs="David" w:hint="cs"/>
          <w:u w:val="single"/>
          <w:rtl/>
        </w:rPr>
        <w:t>זהבה גלאון:</w:t>
      </w:r>
    </w:p>
    <w:p w14:paraId="15257080" w14:textId="77777777" w:rsidR="00B53DC5" w:rsidRPr="00B53DC5" w:rsidRDefault="00B53DC5" w:rsidP="00B53DC5">
      <w:pPr>
        <w:bidi/>
        <w:jc w:val="both"/>
        <w:rPr>
          <w:rFonts w:cs="David" w:hint="cs"/>
          <w:rtl/>
        </w:rPr>
      </w:pPr>
    </w:p>
    <w:p w14:paraId="5859A887" w14:textId="77777777" w:rsidR="00B53DC5" w:rsidRPr="00B53DC5" w:rsidRDefault="00B53DC5" w:rsidP="00B53DC5">
      <w:pPr>
        <w:bidi/>
        <w:jc w:val="both"/>
        <w:rPr>
          <w:rFonts w:cs="David" w:hint="cs"/>
          <w:rtl/>
        </w:rPr>
      </w:pPr>
      <w:r w:rsidRPr="00B53DC5">
        <w:rPr>
          <w:rFonts w:cs="David" w:hint="cs"/>
          <w:rtl/>
        </w:rPr>
        <w:tab/>
        <w:t xml:space="preserve"> מה אתה דוחק אותה לפינה?</w:t>
      </w:r>
    </w:p>
    <w:p w14:paraId="02A32E92" w14:textId="77777777" w:rsidR="00B53DC5" w:rsidRPr="00B53DC5" w:rsidRDefault="00B53DC5" w:rsidP="00B53DC5">
      <w:pPr>
        <w:bidi/>
        <w:jc w:val="both"/>
        <w:rPr>
          <w:rFonts w:cs="David" w:hint="cs"/>
          <w:rtl/>
        </w:rPr>
      </w:pPr>
    </w:p>
    <w:p w14:paraId="493E3D41" w14:textId="77777777" w:rsidR="00B53DC5" w:rsidRPr="00B53DC5" w:rsidRDefault="00B53DC5" w:rsidP="00B53DC5">
      <w:pPr>
        <w:bidi/>
        <w:jc w:val="both"/>
        <w:rPr>
          <w:rFonts w:cs="David" w:hint="cs"/>
          <w:b/>
          <w:bCs/>
          <w:u w:val="single"/>
          <w:rtl/>
        </w:rPr>
      </w:pPr>
      <w:r w:rsidRPr="00B53DC5">
        <w:rPr>
          <w:rFonts w:cs="David" w:hint="cs"/>
          <w:u w:val="single"/>
          <w:rtl/>
        </w:rPr>
        <w:t>אורית קורן:</w:t>
      </w:r>
    </w:p>
    <w:p w14:paraId="73C0B284" w14:textId="77777777" w:rsidR="00B53DC5" w:rsidRPr="00B53DC5" w:rsidRDefault="00B53DC5" w:rsidP="00B53DC5">
      <w:pPr>
        <w:bidi/>
        <w:jc w:val="both"/>
        <w:rPr>
          <w:rFonts w:cs="David" w:hint="cs"/>
          <w:rtl/>
        </w:rPr>
      </w:pPr>
    </w:p>
    <w:p w14:paraId="428D62DF" w14:textId="77777777" w:rsidR="00B53DC5" w:rsidRPr="00B53DC5" w:rsidRDefault="00B53DC5" w:rsidP="00B53DC5">
      <w:pPr>
        <w:bidi/>
        <w:jc w:val="both"/>
        <w:rPr>
          <w:rFonts w:cs="David" w:hint="cs"/>
          <w:rtl/>
        </w:rPr>
      </w:pPr>
      <w:r w:rsidRPr="00B53DC5">
        <w:rPr>
          <w:rFonts w:cs="David" w:hint="cs"/>
          <w:rtl/>
        </w:rPr>
        <w:tab/>
        <w:t>יש פה שני מישורים.</w:t>
      </w:r>
    </w:p>
    <w:p w14:paraId="4516D4A9" w14:textId="77777777" w:rsidR="00B53DC5" w:rsidRPr="00B53DC5" w:rsidRDefault="00B53DC5" w:rsidP="00B53DC5">
      <w:pPr>
        <w:bidi/>
        <w:jc w:val="both"/>
        <w:rPr>
          <w:rFonts w:cs="David" w:hint="cs"/>
          <w:rtl/>
        </w:rPr>
      </w:pPr>
    </w:p>
    <w:p w14:paraId="17E93475" w14:textId="77777777" w:rsidR="00B53DC5" w:rsidRPr="00B53DC5" w:rsidRDefault="00B53DC5" w:rsidP="00B53DC5">
      <w:pPr>
        <w:bidi/>
        <w:jc w:val="both"/>
        <w:rPr>
          <w:rFonts w:cs="David" w:hint="cs"/>
          <w:rtl/>
        </w:rPr>
      </w:pPr>
      <w:r w:rsidRPr="00B53DC5">
        <w:rPr>
          <w:rFonts w:cs="David" w:hint="cs"/>
          <w:u w:val="single"/>
          <w:rtl/>
        </w:rPr>
        <w:t>היו"ר דוד טל:</w:t>
      </w:r>
    </w:p>
    <w:p w14:paraId="688E36E8" w14:textId="77777777" w:rsidR="00B53DC5" w:rsidRPr="00B53DC5" w:rsidRDefault="00B53DC5" w:rsidP="00B53DC5">
      <w:pPr>
        <w:bidi/>
        <w:jc w:val="both"/>
        <w:rPr>
          <w:rFonts w:cs="David" w:hint="cs"/>
          <w:rtl/>
        </w:rPr>
      </w:pPr>
    </w:p>
    <w:p w14:paraId="32DD4A48" w14:textId="77777777" w:rsidR="00B53DC5" w:rsidRPr="00B53DC5" w:rsidRDefault="00B53DC5" w:rsidP="00B53DC5">
      <w:pPr>
        <w:bidi/>
        <w:jc w:val="both"/>
        <w:rPr>
          <w:rFonts w:cs="David" w:hint="cs"/>
          <w:rtl/>
        </w:rPr>
      </w:pPr>
      <w:r w:rsidRPr="00B53DC5">
        <w:rPr>
          <w:rFonts w:cs="David" w:hint="cs"/>
          <w:rtl/>
        </w:rPr>
        <w:tab/>
        <w:t>במישור של הממשלה אני מבין היטב.</w:t>
      </w:r>
    </w:p>
    <w:p w14:paraId="6E778A7D" w14:textId="77777777" w:rsidR="00B53DC5" w:rsidRPr="00B53DC5" w:rsidRDefault="00B53DC5" w:rsidP="00B53DC5">
      <w:pPr>
        <w:bidi/>
        <w:jc w:val="both"/>
        <w:rPr>
          <w:rFonts w:cs="David" w:hint="cs"/>
          <w:rtl/>
        </w:rPr>
      </w:pPr>
    </w:p>
    <w:p w14:paraId="7B08D18C" w14:textId="77777777" w:rsidR="00B53DC5" w:rsidRPr="00B53DC5" w:rsidRDefault="00B53DC5" w:rsidP="00B53DC5">
      <w:pPr>
        <w:bidi/>
        <w:jc w:val="both"/>
        <w:rPr>
          <w:rFonts w:cs="David" w:hint="cs"/>
          <w:rtl/>
        </w:rPr>
      </w:pPr>
      <w:r w:rsidRPr="00B53DC5">
        <w:rPr>
          <w:rFonts w:cs="David" w:hint="cs"/>
          <w:u w:val="single"/>
          <w:rtl/>
        </w:rPr>
        <w:t>אורית קורן:</w:t>
      </w:r>
    </w:p>
    <w:p w14:paraId="1C5BD6AE" w14:textId="77777777" w:rsidR="00B53DC5" w:rsidRPr="00B53DC5" w:rsidRDefault="00B53DC5" w:rsidP="00B53DC5">
      <w:pPr>
        <w:bidi/>
        <w:jc w:val="both"/>
        <w:rPr>
          <w:rFonts w:cs="David" w:hint="cs"/>
          <w:rtl/>
        </w:rPr>
      </w:pPr>
    </w:p>
    <w:p w14:paraId="0A479D91" w14:textId="77777777" w:rsidR="00B53DC5" w:rsidRPr="00B53DC5" w:rsidRDefault="00B53DC5" w:rsidP="00B53DC5">
      <w:pPr>
        <w:bidi/>
        <w:jc w:val="both"/>
        <w:rPr>
          <w:rFonts w:cs="David" w:hint="cs"/>
          <w:rtl/>
        </w:rPr>
      </w:pPr>
      <w:r w:rsidRPr="00B53DC5">
        <w:rPr>
          <w:rFonts w:cs="David" w:hint="cs"/>
          <w:rtl/>
        </w:rPr>
        <w:tab/>
        <w:t xml:space="preserve"> גם במישור של שר משפטים.</w:t>
      </w:r>
    </w:p>
    <w:p w14:paraId="78747AAC" w14:textId="77777777" w:rsidR="00B53DC5" w:rsidRPr="00B53DC5" w:rsidRDefault="00B53DC5" w:rsidP="00B53DC5">
      <w:pPr>
        <w:bidi/>
        <w:jc w:val="both"/>
        <w:rPr>
          <w:rFonts w:cs="David" w:hint="cs"/>
          <w:rtl/>
        </w:rPr>
      </w:pPr>
    </w:p>
    <w:p w14:paraId="2792FEC3" w14:textId="77777777" w:rsidR="00B53DC5" w:rsidRPr="00B53DC5" w:rsidRDefault="00B53DC5" w:rsidP="00B53DC5">
      <w:pPr>
        <w:bidi/>
        <w:jc w:val="both"/>
        <w:rPr>
          <w:rFonts w:cs="David" w:hint="cs"/>
          <w:rtl/>
        </w:rPr>
      </w:pPr>
      <w:r w:rsidRPr="00B53DC5">
        <w:rPr>
          <w:rFonts w:cs="David" w:hint="cs"/>
          <w:u w:val="single"/>
          <w:rtl/>
        </w:rPr>
        <w:t>היו"ר דוד טל:</w:t>
      </w:r>
    </w:p>
    <w:p w14:paraId="4D44566E" w14:textId="77777777" w:rsidR="00B53DC5" w:rsidRPr="00B53DC5" w:rsidRDefault="00B53DC5" w:rsidP="00B53DC5">
      <w:pPr>
        <w:bidi/>
        <w:jc w:val="both"/>
        <w:rPr>
          <w:rFonts w:cs="David" w:hint="cs"/>
          <w:rtl/>
        </w:rPr>
      </w:pPr>
    </w:p>
    <w:p w14:paraId="51B4A0C3" w14:textId="77777777" w:rsidR="00B53DC5" w:rsidRPr="00B53DC5" w:rsidRDefault="00B53DC5" w:rsidP="00B53DC5">
      <w:pPr>
        <w:bidi/>
        <w:jc w:val="both"/>
        <w:rPr>
          <w:rFonts w:cs="David" w:hint="cs"/>
          <w:rtl/>
        </w:rPr>
      </w:pPr>
      <w:r w:rsidRPr="00B53DC5">
        <w:rPr>
          <w:rFonts w:cs="David" w:hint="cs"/>
          <w:rtl/>
        </w:rPr>
        <w:tab/>
        <w:t>את זה אני מבין מצוין. במישור המקצועי שלכם, מה עמדתכם?</w:t>
      </w:r>
    </w:p>
    <w:p w14:paraId="19883AC6" w14:textId="77777777" w:rsidR="00B53DC5" w:rsidRPr="00B53DC5" w:rsidRDefault="00B53DC5" w:rsidP="00B53DC5">
      <w:pPr>
        <w:bidi/>
        <w:jc w:val="both"/>
        <w:rPr>
          <w:rFonts w:cs="David" w:hint="cs"/>
          <w:rtl/>
        </w:rPr>
      </w:pPr>
    </w:p>
    <w:p w14:paraId="1A4380EB" w14:textId="77777777" w:rsidR="00B53DC5" w:rsidRPr="00B53DC5" w:rsidRDefault="00B53DC5" w:rsidP="00B53DC5">
      <w:pPr>
        <w:bidi/>
        <w:jc w:val="both"/>
        <w:rPr>
          <w:rFonts w:cs="David" w:hint="cs"/>
          <w:rtl/>
        </w:rPr>
      </w:pPr>
      <w:r w:rsidRPr="00B53DC5">
        <w:rPr>
          <w:rFonts w:cs="David" w:hint="cs"/>
          <w:u w:val="single"/>
          <w:rtl/>
        </w:rPr>
        <w:t>אורית קורן:</w:t>
      </w:r>
    </w:p>
    <w:p w14:paraId="2AB579AF" w14:textId="77777777" w:rsidR="00B53DC5" w:rsidRPr="00B53DC5" w:rsidRDefault="00B53DC5" w:rsidP="00B53DC5">
      <w:pPr>
        <w:bidi/>
        <w:jc w:val="both"/>
        <w:rPr>
          <w:rFonts w:cs="David" w:hint="cs"/>
          <w:rtl/>
        </w:rPr>
      </w:pPr>
    </w:p>
    <w:p w14:paraId="0F09FEE7" w14:textId="77777777" w:rsidR="00B53DC5" w:rsidRPr="00B53DC5" w:rsidRDefault="00B53DC5" w:rsidP="00B53DC5">
      <w:pPr>
        <w:bidi/>
        <w:jc w:val="both"/>
        <w:rPr>
          <w:rFonts w:cs="David" w:hint="cs"/>
          <w:rtl/>
        </w:rPr>
      </w:pPr>
      <w:r w:rsidRPr="00B53DC5">
        <w:rPr>
          <w:rFonts w:cs="David" w:hint="cs"/>
          <w:rtl/>
        </w:rPr>
        <w:tab/>
        <w:t>לנו אין עמדה אם צריך או לא צריך לייסד מוסד של משאל עם בחקיקה הישראלית.</w:t>
      </w:r>
    </w:p>
    <w:p w14:paraId="0D848C9C" w14:textId="77777777" w:rsidR="00B53DC5" w:rsidRPr="00B53DC5" w:rsidRDefault="00B53DC5" w:rsidP="00B53DC5">
      <w:pPr>
        <w:bidi/>
        <w:jc w:val="both"/>
        <w:rPr>
          <w:rFonts w:cs="David" w:hint="cs"/>
          <w:rtl/>
        </w:rPr>
      </w:pPr>
    </w:p>
    <w:p w14:paraId="3112E1FD" w14:textId="77777777" w:rsidR="00B53DC5" w:rsidRPr="00B53DC5" w:rsidRDefault="00B53DC5" w:rsidP="00B53DC5">
      <w:pPr>
        <w:bidi/>
        <w:jc w:val="both"/>
        <w:rPr>
          <w:rFonts w:cs="David" w:hint="cs"/>
          <w:rtl/>
        </w:rPr>
      </w:pPr>
      <w:r w:rsidRPr="00B53DC5">
        <w:rPr>
          <w:rFonts w:cs="David" w:hint="cs"/>
          <w:u w:val="single"/>
          <w:rtl/>
        </w:rPr>
        <w:t>היו"ר דוד טל:</w:t>
      </w:r>
    </w:p>
    <w:p w14:paraId="3C746BEB" w14:textId="77777777" w:rsidR="00B53DC5" w:rsidRPr="00B53DC5" w:rsidRDefault="00B53DC5" w:rsidP="00B53DC5">
      <w:pPr>
        <w:bidi/>
        <w:jc w:val="both"/>
        <w:rPr>
          <w:rFonts w:cs="David" w:hint="cs"/>
          <w:rtl/>
        </w:rPr>
      </w:pPr>
    </w:p>
    <w:p w14:paraId="595CFB60" w14:textId="77777777" w:rsidR="00B53DC5" w:rsidRPr="00B53DC5" w:rsidRDefault="00B53DC5" w:rsidP="00B53DC5">
      <w:pPr>
        <w:bidi/>
        <w:jc w:val="both"/>
        <w:rPr>
          <w:rFonts w:cs="David" w:hint="cs"/>
          <w:rtl/>
        </w:rPr>
      </w:pPr>
      <w:r w:rsidRPr="00B53DC5">
        <w:rPr>
          <w:rFonts w:cs="David" w:hint="cs"/>
          <w:rtl/>
        </w:rPr>
        <w:tab/>
        <w:t>יש לכם עמדה אם זה נכון או לא נכון, אם זה ראוי או לא ראוי?</w:t>
      </w:r>
    </w:p>
    <w:p w14:paraId="5F246605" w14:textId="77777777" w:rsidR="00B53DC5" w:rsidRPr="00B53DC5" w:rsidRDefault="00B53DC5" w:rsidP="00B53DC5">
      <w:pPr>
        <w:bidi/>
        <w:jc w:val="both"/>
        <w:rPr>
          <w:rFonts w:cs="David" w:hint="cs"/>
          <w:rtl/>
        </w:rPr>
      </w:pPr>
    </w:p>
    <w:p w14:paraId="126AA6FC" w14:textId="77777777" w:rsidR="00B53DC5" w:rsidRPr="00B53DC5" w:rsidRDefault="00B53DC5" w:rsidP="00B53DC5">
      <w:pPr>
        <w:bidi/>
        <w:jc w:val="both"/>
        <w:rPr>
          <w:rFonts w:cs="David" w:hint="cs"/>
          <w:b/>
          <w:bCs/>
          <w:u w:val="single"/>
          <w:rtl/>
        </w:rPr>
      </w:pPr>
      <w:r w:rsidRPr="00B53DC5">
        <w:rPr>
          <w:rFonts w:cs="David" w:hint="cs"/>
          <w:u w:val="single"/>
          <w:rtl/>
        </w:rPr>
        <w:t>אורית קורן:</w:t>
      </w:r>
    </w:p>
    <w:p w14:paraId="2094CADF" w14:textId="77777777" w:rsidR="00B53DC5" w:rsidRPr="00B53DC5" w:rsidRDefault="00B53DC5" w:rsidP="00B53DC5">
      <w:pPr>
        <w:bidi/>
        <w:jc w:val="both"/>
        <w:rPr>
          <w:rFonts w:cs="David" w:hint="cs"/>
          <w:rtl/>
        </w:rPr>
      </w:pPr>
    </w:p>
    <w:p w14:paraId="07377EC5" w14:textId="77777777" w:rsidR="00B53DC5" w:rsidRPr="00B53DC5" w:rsidRDefault="00B53DC5" w:rsidP="00B53DC5">
      <w:pPr>
        <w:bidi/>
        <w:jc w:val="both"/>
        <w:rPr>
          <w:rFonts w:cs="David" w:hint="cs"/>
          <w:rtl/>
        </w:rPr>
      </w:pPr>
      <w:r w:rsidRPr="00B53DC5">
        <w:rPr>
          <w:rFonts w:cs="David" w:hint="cs"/>
          <w:rtl/>
        </w:rPr>
        <w:tab/>
        <w:t>אין לנו עמדה נורמטיבית אם צריך או לא צריך, זו יותר שאלה של מדעי המדינה מאשר שאלה של משפטים, זו עמדה שצריכה להיות לגבי המדיניות. עם זאת, אם חושבים להוסיף מוסד של משאל עם למערכת השלטונית הישראלית, אנחנו, כדרג מקצועי, עומדים מאחורי הצעת חוק-היסוד שבזמנו הוכנה, אנחנו חושבים שהיא מתכונת נכונה גם מבחינת סוג החקיקה, גם מבחינת ההסדרים שהוצעו בה לגופם. כדרג מקצועי אנחנו עומדים מאחורי ההצעה שבזמנו פורסמה גם כהצעת חוק ברשומות. אני לא יכולה להביא עמדה נורמטיבית בשם הממשלה בנושא שהיא עדיין לא נתנה את דעתה עליו.</w:t>
      </w:r>
    </w:p>
    <w:p w14:paraId="7706F00E" w14:textId="77777777" w:rsidR="00B53DC5" w:rsidRPr="00B53DC5" w:rsidRDefault="00B53DC5" w:rsidP="00B53DC5">
      <w:pPr>
        <w:bidi/>
        <w:jc w:val="both"/>
        <w:rPr>
          <w:rFonts w:cs="David" w:hint="cs"/>
          <w:rtl/>
        </w:rPr>
      </w:pPr>
    </w:p>
    <w:p w14:paraId="60343488" w14:textId="77777777" w:rsidR="00B53DC5" w:rsidRPr="00B53DC5" w:rsidRDefault="00B53DC5" w:rsidP="00B53DC5">
      <w:pPr>
        <w:pStyle w:val="Heading5"/>
        <w:rPr>
          <w:rFonts w:hint="cs"/>
          <w:sz w:val="24"/>
          <w:rtl/>
        </w:rPr>
      </w:pPr>
      <w:r w:rsidRPr="00B53DC5">
        <w:rPr>
          <w:rFonts w:hint="cs"/>
          <w:sz w:val="24"/>
          <w:u w:val="single"/>
          <w:rtl/>
        </w:rPr>
        <w:t>אביגדור יצחקי:</w:t>
      </w:r>
    </w:p>
    <w:p w14:paraId="4DD03187" w14:textId="77777777" w:rsidR="00B53DC5" w:rsidRPr="00B53DC5" w:rsidRDefault="00B53DC5" w:rsidP="00B53DC5">
      <w:pPr>
        <w:pStyle w:val="Heading5"/>
        <w:rPr>
          <w:rFonts w:hint="cs"/>
          <w:sz w:val="24"/>
          <w:rtl/>
        </w:rPr>
      </w:pPr>
    </w:p>
    <w:p w14:paraId="4708E601" w14:textId="77777777" w:rsidR="00B53DC5" w:rsidRPr="00B53DC5" w:rsidRDefault="00B53DC5" w:rsidP="00B53DC5">
      <w:pPr>
        <w:bidi/>
        <w:jc w:val="both"/>
        <w:rPr>
          <w:rFonts w:cs="David" w:hint="cs"/>
          <w:rtl/>
        </w:rPr>
      </w:pPr>
      <w:r w:rsidRPr="00B53DC5">
        <w:rPr>
          <w:rFonts w:cs="David" w:hint="cs"/>
          <w:rtl/>
        </w:rPr>
        <w:tab/>
        <w:t xml:space="preserve"> האם אני יכול להתייחס לדברים ששאלת ולדברים שנאמרים?</w:t>
      </w:r>
    </w:p>
    <w:p w14:paraId="3B6C85A9" w14:textId="77777777" w:rsidR="00B53DC5" w:rsidRPr="00B53DC5" w:rsidRDefault="00B53DC5" w:rsidP="00B53DC5">
      <w:pPr>
        <w:bidi/>
        <w:jc w:val="both"/>
        <w:rPr>
          <w:rFonts w:cs="David" w:hint="cs"/>
          <w:rtl/>
        </w:rPr>
      </w:pPr>
    </w:p>
    <w:p w14:paraId="4D50814E" w14:textId="77777777" w:rsidR="00B53DC5" w:rsidRPr="00B53DC5" w:rsidRDefault="00B53DC5" w:rsidP="00B53DC5">
      <w:pPr>
        <w:bidi/>
        <w:jc w:val="both"/>
        <w:rPr>
          <w:rFonts w:cs="David" w:hint="cs"/>
          <w:rtl/>
        </w:rPr>
      </w:pPr>
      <w:r w:rsidRPr="00B53DC5">
        <w:rPr>
          <w:rFonts w:cs="David" w:hint="cs"/>
          <w:u w:val="single"/>
          <w:rtl/>
        </w:rPr>
        <w:t>היו"ר דוד טל:</w:t>
      </w:r>
    </w:p>
    <w:p w14:paraId="247D702B" w14:textId="77777777" w:rsidR="00B53DC5" w:rsidRPr="00B53DC5" w:rsidRDefault="00B53DC5" w:rsidP="00B53DC5">
      <w:pPr>
        <w:bidi/>
        <w:jc w:val="both"/>
        <w:rPr>
          <w:rFonts w:cs="David" w:hint="cs"/>
          <w:rtl/>
        </w:rPr>
      </w:pPr>
    </w:p>
    <w:p w14:paraId="7B44EB7F" w14:textId="77777777" w:rsidR="00B53DC5" w:rsidRPr="00B53DC5" w:rsidRDefault="00B53DC5" w:rsidP="00B53DC5">
      <w:pPr>
        <w:bidi/>
        <w:jc w:val="both"/>
        <w:rPr>
          <w:rFonts w:cs="David" w:hint="cs"/>
          <w:rtl/>
        </w:rPr>
      </w:pPr>
      <w:r w:rsidRPr="00B53DC5">
        <w:rPr>
          <w:rFonts w:cs="David" w:hint="cs"/>
          <w:rtl/>
        </w:rPr>
        <w:tab/>
        <w:t>ודאי, איזו שאלה, אתה מגיש הצעת החוק. אני מקווה שתישאר איתנו כאן עד שתסתיים.</w:t>
      </w:r>
    </w:p>
    <w:p w14:paraId="1E0B6B16" w14:textId="77777777" w:rsidR="00B53DC5" w:rsidRPr="00B53DC5" w:rsidRDefault="00B53DC5" w:rsidP="00B53DC5">
      <w:pPr>
        <w:bidi/>
        <w:jc w:val="both"/>
        <w:rPr>
          <w:rFonts w:cs="David" w:hint="cs"/>
          <w:rtl/>
        </w:rPr>
      </w:pPr>
    </w:p>
    <w:p w14:paraId="3717FFE3" w14:textId="77777777" w:rsidR="00B53DC5" w:rsidRPr="00B53DC5" w:rsidRDefault="00B53DC5" w:rsidP="00B53DC5">
      <w:pPr>
        <w:bidi/>
        <w:jc w:val="both"/>
        <w:rPr>
          <w:rFonts w:cs="David" w:hint="cs"/>
          <w:rtl/>
        </w:rPr>
      </w:pPr>
      <w:r w:rsidRPr="00B53DC5">
        <w:rPr>
          <w:rFonts w:cs="David" w:hint="cs"/>
          <w:u w:val="single"/>
          <w:rtl/>
        </w:rPr>
        <w:t>אביגדור יצחקי:</w:t>
      </w:r>
    </w:p>
    <w:p w14:paraId="2EC07996" w14:textId="77777777" w:rsidR="00B53DC5" w:rsidRPr="00B53DC5" w:rsidRDefault="00B53DC5" w:rsidP="00B53DC5">
      <w:pPr>
        <w:bidi/>
        <w:jc w:val="both"/>
        <w:rPr>
          <w:rFonts w:cs="David" w:hint="cs"/>
          <w:rtl/>
        </w:rPr>
      </w:pPr>
    </w:p>
    <w:p w14:paraId="29054C54" w14:textId="77777777" w:rsidR="00B53DC5" w:rsidRPr="00B53DC5" w:rsidRDefault="00B53DC5" w:rsidP="00B53DC5">
      <w:pPr>
        <w:bidi/>
        <w:jc w:val="both"/>
        <w:rPr>
          <w:rFonts w:cs="David" w:hint="cs"/>
          <w:rtl/>
        </w:rPr>
      </w:pPr>
      <w:r w:rsidRPr="00B53DC5">
        <w:rPr>
          <w:rFonts w:cs="David" w:hint="cs"/>
          <w:rtl/>
        </w:rPr>
        <w:tab/>
        <w:t>אני מוכרח לומר שכנראה לא תיהנה מנוכחותי עד שהיא תסתיים, אם אתה נהנה. בכל מקרה, הדברים במישור של הדיון, בין אלה שאומרים שמחויב חוק-יסוד לבין אלה שאומרים שאפשר לעשות את זה בחקיקה רגילה, די מיצינו, ומיצינו עד תום. ברור לחלוטין שיש כאן מחלוקת. במחלוקת הזאת, בסופו של דבר, מי שצריך להכריע אלה חברי הכנסת. בצורה שאינה משתמעת לשתי פנים, כמציע החוק, אם הייתי חושב שיש איזה סיכוי, אפילו של אחוזים בודדים, שחוק-יסוד: משאלי עם יעבור בכנסת ישראל, בתמיכה של ממשלה, בשני העשורים הקרובים, אבל אין אפשרות כזאת בכלל, כי אנחנו יודעים מי מתנגד, אנחנו יודעים מי מרכיב את הקואליציה, ואנחנו יודעים, שבסופו של דבר, בממשלה לא ייתנו לחוק-יסוד: משאלי עם לעבור, גם אם ראש ממשלה יכריז שבע פעמים שהוא בעד זה.</w:t>
      </w:r>
    </w:p>
    <w:p w14:paraId="4B4E0E61" w14:textId="77777777" w:rsidR="00B53DC5" w:rsidRPr="00B53DC5" w:rsidRDefault="00B53DC5" w:rsidP="00B53DC5">
      <w:pPr>
        <w:bidi/>
        <w:jc w:val="both"/>
        <w:rPr>
          <w:rFonts w:cs="David" w:hint="cs"/>
          <w:rtl/>
        </w:rPr>
      </w:pPr>
    </w:p>
    <w:p w14:paraId="0C8A6D3E" w14:textId="77777777" w:rsidR="00B53DC5" w:rsidRPr="00B53DC5" w:rsidRDefault="00B53DC5" w:rsidP="00B53DC5">
      <w:pPr>
        <w:bidi/>
        <w:jc w:val="both"/>
        <w:rPr>
          <w:rFonts w:cs="David" w:hint="cs"/>
          <w:rtl/>
        </w:rPr>
      </w:pPr>
      <w:r w:rsidRPr="00B53DC5">
        <w:rPr>
          <w:rFonts w:cs="David" w:hint="cs"/>
          <w:u w:val="single"/>
          <w:rtl/>
        </w:rPr>
        <w:t>אסתרינה טרטמן:</w:t>
      </w:r>
    </w:p>
    <w:p w14:paraId="358D9A5F" w14:textId="77777777" w:rsidR="00B53DC5" w:rsidRPr="00B53DC5" w:rsidRDefault="00B53DC5" w:rsidP="00B53DC5">
      <w:pPr>
        <w:bidi/>
        <w:jc w:val="both"/>
        <w:rPr>
          <w:rFonts w:cs="David" w:hint="cs"/>
          <w:rtl/>
        </w:rPr>
      </w:pPr>
    </w:p>
    <w:p w14:paraId="146806DB" w14:textId="77777777" w:rsidR="00B53DC5" w:rsidRPr="00B53DC5" w:rsidRDefault="00B53DC5" w:rsidP="00B53DC5">
      <w:pPr>
        <w:bidi/>
        <w:jc w:val="both"/>
        <w:rPr>
          <w:rFonts w:cs="David" w:hint="cs"/>
          <w:rtl/>
        </w:rPr>
      </w:pPr>
      <w:r w:rsidRPr="00B53DC5">
        <w:rPr>
          <w:rFonts w:cs="David" w:hint="cs"/>
          <w:rtl/>
        </w:rPr>
        <w:tab/>
        <w:t xml:space="preserve"> ולא חשוב מי הממשלה.</w:t>
      </w:r>
    </w:p>
    <w:p w14:paraId="75DBB8F3" w14:textId="77777777" w:rsidR="00B53DC5" w:rsidRPr="00B53DC5" w:rsidRDefault="00B53DC5" w:rsidP="00B53DC5">
      <w:pPr>
        <w:bidi/>
        <w:jc w:val="both"/>
        <w:rPr>
          <w:rFonts w:cs="David" w:hint="cs"/>
          <w:rtl/>
        </w:rPr>
      </w:pPr>
    </w:p>
    <w:p w14:paraId="095347BA" w14:textId="77777777" w:rsidR="00B53DC5" w:rsidRPr="00B53DC5" w:rsidRDefault="00B53DC5" w:rsidP="00B53DC5">
      <w:pPr>
        <w:bidi/>
        <w:jc w:val="both"/>
        <w:rPr>
          <w:rFonts w:cs="David" w:hint="cs"/>
          <w:rtl/>
        </w:rPr>
      </w:pPr>
      <w:r w:rsidRPr="00B53DC5">
        <w:rPr>
          <w:rFonts w:cs="David" w:hint="cs"/>
          <w:u w:val="single"/>
          <w:rtl/>
        </w:rPr>
        <w:t>אביגדור יצחקי:</w:t>
      </w:r>
    </w:p>
    <w:p w14:paraId="5AF37160" w14:textId="77777777" w:rsidR="00B53DC5" w:rsidRPr="00B53DC5" w:rsidRDefault="00B53DC5" w:rsidP="00B53DC5">
      <w:pPr>
        <w:bidi/>
        <w:jc w:val="both"/>
        <w:rPr>
          <w:rFonts w:cs="David" w:hint="cs"/>
          <w:rtl/>
        </w:rPr>
      </w:pPr>
    </w:p>
    <w:p w14:paraId="485162AA" w14:textId="77777777" w:rsidR="00B53DC5" w:rsidRPr="00B53DC5" w:rsidRDefault="00B53DC5" w:rsidP="00B53DC5">
      <w:pPr>
        <w:bidi/>
        <w:jc w:val="both"/>
        <w:rPr>
          <w:rFonts w:cs="David" w:hint="cs"/>
          <w:rtl/>
        </w:rPr>
      </w:pPr>
      <w:r w:rsidRPr="00B53DC5">
        <w:rPr>
          <w:rFonts w:cs="David" w:hint="cs"/>
          <w:rtl/>
        </w:rPr>
        <w:tab/>
        <w:t>לא חשוב מי הממשלה, ולא חשוב מי ראש הממשלה. לכן אנחנו צריכים לעשות את שני הדברים הבאים: האחד, להחליט האם רוצים לשנות את סעיף 3 או לא רוצים לשנות את  סעיף 3. אני לא חושב שצריך את סעיף 3, אני גם לא חושב שצריך רוב מיוחס, זה לא נכון רוב מיוחס, רוב זה רוב רגיל. לכן גם לא צריך 80 חברי כנסת בכל הדברים האלה, למרות שלוחצים פה מכל הכיוונים, וגם לא צריך רוב מיוחס בעם. מה שכן, צריך לתקן את סעיף 4, לא בנוסח שהבאתי, השתכנעתי שזה לא הנוסח הנכון, אלא לשים את הכללים הברורים. בחוות הדעת של פרופסור עמנואל גרוס אנחנו רואים הצעה שכזאת, שאומרת למי יש זכות להשתתף במשאל עם, מה יהיה מועד משאל העם, מי ינסח את השאלה במשאל עם, שהיא הצעה מאוד טובה--</w:t>
      </w:r>
    </w:p>
    <w:p w14:paraId="7542F815" w14:textId="77777777" w:rsidR="00B53DC5" w:rsidRPr="00B53DC5" w:rsidRDefault="00B53DC5" w:rsidP="00B53DC5">
      <w:pPr>
        <w:bidi/>
        <w:jc w:val="both"/>
        <w:rPr>
          <w:rFonts w:cs="David" w:hint="cs"/>
          <w:rtl/>
        </w:rPr>
      </w:pPr>
    </w:p>
    <w:p w14:paraId="25344626" w14:textId="77777777" w:rsidR="00B53DC5" w:rsidRPr="00B53DC5" w:rsidRDefault="00B53DC5" w:rsidP="00B53DC5">
      <w:pPr>
        <w:bidi/>
        <w:jc w:val="both"/>
        <w:rPr>
          <w:rFonts w:cs="David" w:hint="cs"/>
          <w:rtl/>
        </w:rPr>
      </w:pPr>
      <w:r w:rsidRPr="00B53DC5">
        <w:rPr>
          <w:rFonts w:cs="David" w:hint="cs"/>
          <w:u w:val="single"/>
          <w:rtl/>
        </w:rPr>
        <w:t>היו"ר דוד טל:</w:t>
      </w:r>
    </w:p>
    <w:p w14:paraId="6173F7D8" w14:textId="77777777" w:rsidR="00B53DC5" w:rsidRPr="00B53DC5" w:rsidRDefault="00B53DC5" w:rsidP="00B53DC5">
      <w:pPr>
        <w:bidi/>
        <w:jc w:val="both"/>
        <w:rPr>
          <w:rFonts w:cs="David" w:hint="cs"/>
          <w:rtl/>
        </w:rPr>
      </w:pPr>
    </w:p>
    <w:p w14:paraId="38F803B8" w14:textId="77777777" w:rsidR="00B53DC5" w:rsidRPr="00B53DC5" w:rsidRDefault="00B53DC5" w:rsidP="00B53DC5">
      <w:pPr>
        <w:bidi/>
        <w:jc w:val="both"/>
        <w:rPr>
          <w:rFonts w:cs="David" w:hint="cs"/>
          <w:rtl/>
        </w:rPr>
      </w:pPr>
      <w:r w:rsidRPr="00B53DC5">
        <w:rPr>
          <w:rFonts w:cs="David" w:hint="cs"/>
          <w:rtl/>
        </w:rPr>
        <w:tab/>
        <w:t>מי יממן או לא יממן.</w:t>
      </w:r>
    </w:p>
    <w:p w14:paraId="1DB3730D" w14:textId="77777777" w:rsidR="00B53DC5" w:rsidRPr="00B53DC5" w:rsidRDefault="00B53DC5" w:rsidP="00B53DC5">
      <w:pPr>
        <w:bidi/>
        <w:jc w:val="both"/>
        <w:rPr>
          <w:rFonts w:cs="David" w:hint="cs"/>
          <w:rtl/>
        </w:rPr>
      </w:pPr>
    </w:p>
    <w:p w14:paraId="08517EF6" w14:textId="77777777" w:rsidR="00B53DC5" w:rsidRPr="00B53DC5" w:rsidRDefault="00B53DC5" w:rsidP="00B53DC5">
      <w:pPr>
        <w:bidi/>
        <w:jc w:val="both"/>
        <w:rPr>
          <w:rFonts w:cs="David" w:hint="cs"/>
          <w:rtl/>
        </w:rPr>
      </w:pPr>
      <w:r w:rsidRPr="00B53DC5">
        <w:rPr>
          <w:rFonts w:cs="David" w:hint="cs"/>
          <w:u w:val="single"/>
          <w:rtl/>
        </w:rPr>
        <w:t>אביגדור יצחקי:</w:t>
      </w:r>
    </w:p>
    <w:p w14:paraId="3980508D" w14:textId="77777777" w:rsidR="00B53DC5" w:rsidRPr="00B53DC5" w:rsidRDefault="00B53DC5" w:rsidP="00B53DC5">
      <w:pPr>
        <w:bidi/>
        <w:jc w:val="both"/>
        <w:rPr>
          <w:rFonts w:cs="David" w:hint="cs"/>
          <w:rtl/>
        </w:rPr>
      </w:pPr>
    </w:p>
    <w:p w14:paraId="0A9EF902" w14:textId="77777777" w:rsidR="00B53DC5" w:rsidRPr="00B53DC5" w:rsidRDefault="00B53DC5" w:rsidP="00B53DC5">
      <w:pPr>
        <w:bidi/>
        <w:jc w:val="both"/>
        <w:rPr>
          <w:rFonts w:cs="David" w:hint="cs"/>
          <w:rtl/>
        </w:rPr>
      </w:pPr>
      <w:r w:rsidRPr="00B53DC5">
        <w:rPr>
          <w:rFonts w:cs="David" w:hint="cs"/>
          <w:rtl/>
        </w:rPr>
        <w:tab/>
        <w:t>--יום שבתון, נוהלי ערעור, מימון ותעמולה, כל נושא היציבות, דיני עונשין.</w:t>
      </w:r>
    </w:p>
    <w:p w14:paraId="0FC375A8" w14:textId="77777777" w:rsidR="00B53DC5" w:rsidRPr="00B53DC5" w:rsidRDefault="00B53DC5" w:rsidP="00B53DC5">
      <w:pPr>
        <w:bidi/>
        <w:jc w:val="both"/>
        <w:rPr>
          <w:rFonts w:cs="David" w:hint="cs"/>
          <w:rtl/>
        </w:rPr>
      </w:pPr>
    </w:p>
    <w:p w14:paraId="58855CC9" w14:textId="77777777" w:rsidR="00B53DC5" w:rsidRPr="00B53DC5" w:rsidRDefault="00B53DC5" w:rsidP="00B53DC5">
      <w:pPr>
        <w:bidi/>
        <w:jc w:val="both"/>
        <w:rPr>
          <w:rFonts w:cs="David" w:hint="cs"/>
          <w:rtl/>
        </w:rPr>
      </w:pPr>
      <w:r w:rsidRPr="00B53DC5">
        <w:rPr>
          <w:rFonts w:cs="David" w:hint="cs"/>
          <w:u w:val="single"/>
          <w:rtl/>
        </w:rPr>
        <w:t>ארבל אסטרחן:</w:t>
      </w:r>
    </w:p>
    <w:p w14:paraId="0F45720D" w14:textId="77777777" w:rsidR="00B53DC5" w:rsidRPr="00B53DC5" w:rsidRDefault="00B53DC5" w:rsidP="00B53DC5">
      <w:pPr>
        <w:bidi/>
        <w:jc w:val="both"/>
        <w:rPr>
          <w:rFonts w:cs="David" w:hint="cs"/>
          <w:rtl/>
        </w:rPr>
      </w:pPr>
    </w:p>
    <w:p w14:paraId="763506D4" w14:textId="77777777" w:rsidR="00B53DC5" w:rsidRPr="00B53DC5" w:rsidRDefault="00B53DC5" w:rsidP="00B53DC5">
      <w:pPr>
        <w:bidi/>
        <w:jc w:val="both"/>
        <w:rPr>
          <w:rFonts w:cs="David" w:hint="cs"/>
          <w:rtl/>
        </w:rPr>
      </w:pPr>
      <w:r w:rsidRPr="00B53DC5">
        <w:rPr>
          <w:rFonts w:cs="David" w:hint="cs"/>
          <w:rtl/>
        </w:rPr>
        <w:tab/>
        <w:t>מימון ותעמולה למשל. מה כתוב בהצעה של פרופסור גרוס? בשביל לא להתעסק בזה כתוב שלא יהיה מימון לתעמולה.</w:t>
      </w:r>
    </w:p>
    <w:p w14:paraId="6B53F65D" w14:textId="77777777" w:rsidR="00B53DC5" w:rsidRPr="00B53DC5" w:rsidRDefault="00B53DC5" w:rsidP="00B53DC5">
      <w:pPr>
        <w:bidi/>
        <w:jc w:val="both"/>
        <w:rPr>
          <w:rFonts w:cs="David" w:hint="cs"/>
          <w:rtl/>
        </w:rPr>
      </w:pPr>
    </w:p>
    <w:p w14:paraId="0F1F37AA" w14:textId="77777777" w:rsidR="00B53DC5" w:rsidRPr="00B53DC5" w:rsidRDefault="00B53DC5" w:rsidP="00B53DC5">
      <w:pPr>
        <w:bidi/>
        <w:jc w:val="both"/>
        <w:rPr>
          <w:rFonts w:cs="David" w:hint="cs"/>
          <w:rtl/>
        </w:rPr>
      </w:pPr>
      <w:r w:rsidRPr="00B53DC5">
        <w:rPr>
          <w:rFonts w:cs="David" w:hint="cs"/>
          <w:u w:val="single"/>
          <w:rtl/>
        </w:rPr>
        <w:t>אביגדור יצחקי:</w:t>
      </w:r>
    </w:p>
    <w:p w14:paraId="3BA71B32" w14:textId="77777777" w:rsidR="00B53DC5" w:rsidRPr="00B53DC5" w:rsidRDefault="00B53DC5" w:rsidP="00B53DC5">
      <w:pPr>
        <w:bidi/>
        <w:jc w:val="both"/>
        <w:rPr>
          <w:rFonts w:cs="David" w:hint="cs"/>
          <w:rtl/>
        </w:rPr>
      </w:pPr>
    </w:p>
    <w:p w14:paraId="14CB2DF9" w14:textId="77777777" w:rsidR="00B53DC5" w:rsidRPr="00B53DC5" w:rsidRDefault="00B53DC5" w:rsidP="00B53DC5">
      <w:pPr>
        <w:bidi/>
        <w:jc w:val="both"/>
        <w:rPr>
          <w:rFonts w:cs="David" w:hint="cs"/>
          <w:rtl/>
        </w:rPr>
      </w:pPr>
      <w:r w:rsidRPr="00B53DC5">
        <w:rPr>
          <w:rFonts w:cs="David" w:hint="cs"/>
          <w:rtl/>
        </w:rPr>
        <w:tab/>
        <w:t xml:space="preserve"> דרך אגב, לא אמרתי שלפרטי הסעיפים אני מסכים. </w:t>
      </w:r>
    </w:p>
    <w:p w14:paraId="51AF7702" w14:textId="77777777" w:rsidR="00B53DC5" w:rsidRPr="00B53DC5" w:rsidRDefault="00B53DC5" w:rsidP="00B53DC5">
      <w:pPr>
        <w:bidi/>
        <w:jc w:val="both"/>
        <w:rPr>
          <w:rFonts w:cs="David" w:hint="cs"/>
          <w:rtl/>
        </w:rPr>
      </w:pPr>
    </w:p>
    <w:p w14:paraId="5375617D" w14:textId="77777777" w:rsidR="00B53DC5" w:rsidRPr="00B53DC5" w:rsidRDefault="00B53DC5" w:rsidP="00B53DC5">
      <w:pPr>
        <w:bidi/>
        <w:jc w:val="both"/>
        <w:rPr>
          <w:rFonts w:cs="David" w:hint="cs"/>
          <w:rtl/>
        </w:rPr>
      </w:pPr>
      <w:r w:rsidRPr="00B53DC5">
        <w:rPr>
          <w:rFonts w:cs="David" w:hint="cs"/>
          <w:u w:val="single"/>
          <w:rtl/>
        </w:rPr>
        <w:t>היו"ר דוד טל:</w:t>
      </w:r>
    </w:p>
    <w:p w14:paraId="5929E97A" w14:textId="77777777" w:rsidR="00B53DC5" w:rsidRPr="00B53DC5" w:rsidRDefault="00B53DC5" w:rsidP="00B53DC5">
      <w:pPr>
        <w:bidi/>
        <w:jc w:val="both"/>
        <w:rPr>
          <w:rFonts w:cs="David" w:hint="cs"/>
          <w:rtl/>
        </w:rPr>
      </w:pPr>
    </w:p>
    <w:p w14:paraId="37EECAD5" w14:textId="77777777" w:rsidR="00B53DC5" w:rsidRPr="00B53DC5" w:rsidRDefault="00B53DC5" w:rsidP="00B53DC5">
      <w:pPr>
        <w:bidi/>
        <w:jc w:val="both"/>
        <w:rPr>
          <w:rFonts w:cs="David" w:hint="cs"/>
          <w:rtl/>
        </w:rPr>
      </w:pPr>
      <w:r w:rsidRPr="00B53DC5">
        <w:rPr>
          <w:rFonts w:cs="David" w:hint="cs"/>
          <w:rtl/>
        </w:rPr>
        <w:tab/>
        <w:t>אתה לוקח את ההצעה כראשי פרקים שצריך לדון בהם ולקבל החלטה לגביהם.</w:t>
      </w:r>
    </w:p>
    <w:p w14:paraId="5EE81B3A" w14:textId="77777777" w:rsidR="00B53DC5" w:rsidRPr="00B53DC5" w:rsidRDefault="00B53DC5" w:rsidP="00B53DC5">
      <w:pPr>
        <w:bidi/>
        <w:jc w:val="both"/>
        <w:rPr>
          <w:rFonts w:cs="David" w:hint="cs"/>
          <w:rtl/>
        </w:rPr>
      </w:pPr>
    </w:p>
    <w:p w14:paraId="096975B6" w14:textId="77777777" w:rsidR="00B53DC5" w:rsidRPr="00B53DC5" w:rsidRDefault="00B53DC5" w:rsidP="00B53DC5">
      <w:pPr>
        <w:pStyle w:val="Heading5"/>
        <w:rPr>
          <w:rFonts w:hint="cs"/>
          <w:sz w:val="24"/>
          <w:rtl/>
        </w:rPr>
      </w:pPr>
      <w:r w:rsidRPr="00B53DC5">
        <w:rPr>
          <w:rFonts w:hint="cs"/>
          <w:sz w:val="24"/>
          <w:u w:val="single"/>
          <w:rtl/>
        </w:rPr>
        <w:t>אביגדור יצחקי:</w:t>
      </w:r>
    </w:p>
    <w:p w14:paraId="2DD58157" w14:textId="77777777" w:rsidR="00B53DC5" w:rsidRPr="00B53DC5" w:rsidRDefault="00B53DC5" w:rsidP="00B53DC5">
      <w:pPr>
        <w:pStyle w:val="Heading5"/>
        <w:rPr>
          <w:rFonts w:hint="cs"/>
          <w:sz w:val="24"/>
          <w:rtl/>
        </w:rPr>
      </w:pPr>
    </w:p>
    <w:p w14:paraId="72CF9F40" w14:textId="77777777" w:rsidR="00B53DC5" w:rsidRPr="00B53DC5" w:rsidRDefault="00B53DC5" w:rsidP="00B53DC5">
      <w:pPr>
        <w:bidi/>
        <w:jc w:val="both"/>
        <w:rPr>
          <w:rFonts w:cs="David" w:hint="cs"/>
          <w:rtl/>
        </w:rPr>
      </w:pPr>
      <w:r w:rsidRPr="00B53DC5">
        <w:rPr>
          <w:rFonts w:cs="David" w:hint="cs"/>
          <w:rtl/>
        </w:rPr>
        <w:tab/>
        <w:t>צריך לדון בראשי הפרקים האלה, צריך להקים צוות מצומצם יחד עם המשפטנים, שירכיב את ההצעה של סעיף 4 על כלל מרכיביו, ולהביא אותו להצבעה. אני לא רואה צורך להמשיך לדון. אני באמת מודה לכל החברים האקדמאים שהגיעו לפה והביעו את חוות דעתם המלומדת, והיא באמת היתה מלומדת, גם מהצד הזה וגם מהצד הזה. במקרה הזה צריך לסיים עם הדיון וללכת לניסוח של סעיף 4, להצביע ולהמשיך הלאה.</w:t>
      </w:r>
    </w:p>
    <w:p w14:paraId="221D4061" w14:textId="77777777" w:rsidR="00B53DC5" w:rsidRPr="00B53DC5" w:rsidRDefault="00B53DC5" w:rsidP="00B53DC5">
      <w:pPr>
        <w:bidi/>
        <w:jc w:val="both"/>
        <w:rPr>
          <w:rFonts w:cs="David" w:hint="cs"/>
          <w:rtl/>
        </w:rPr>
      </w:pPr>
    </w:p>
    <w:p w14:paraId="573B92E4" w14:textId="77777777" w:rsidR="00B53DC5" w:rsidRPr="00B53DC5" w:rsidRDefault="00B53DC5" w:rsidP="00B53DC5">
      <w:pPr>
        <w:bidi/>
        <w:jc w:val="both"/>
        <w:rPr>
          <w:rFonts w:cs="David" w:hint="cs"/>
          <w:rtl/>
        </w:rPr>
      </w:pPr>
      <w:r w:rsidRPr="00B53DC5">
        <w:rPr>
          <w:rFonts w:cs="David" w:hint="cs"/>
          <w:u w:val="single"/>
          <w:rtl/>
        </w:rPr>
        <w:t>היו"ר דוד טל:</w:t>
      </w:r>
    </w:p>
    <w:p w14:paraId="237F23E0" w14:textId="77777777" w:rsidR="00B53DC5" w:rsidRPr="00B53DC5" w:rsidRDefault="00B53DC5" w:rsidP="00B53DC5">
      <w:pPr>
        <w:bidi/>
        <w:jc w:val="both"/>
        <w:rPr>
          <w:rFonts w:cs="David" w:hint="cs"/>
          <w:rtl/>
        </w:rPr>
      </w:pPr>
    </w:p>
    <w:p w14:paraId="5F900331" w14:textId="77777777" w:rsidR="00B53DC5" w:rsidRPr="00B53DC5" w:rsidRDefault="00B53DC5" w:rsidP="00B53DC5">
      <w:pPr>
        <w:bidi/>
        <w:jc w:val="both"/>
        <w:rPr>
          <w:rFonts w:cs="David" w:hint="cs"/>
          <w:rtl/>
        </w:rPr>
      </w:pPr>
      <w:r w:rsidRPr="00B53DC5">
        <w:rPr>
          <w:rFonts w:cs="David" w:hint="cs"/>
          <w:rtl/>
        </w:rPr>
        <w:tab/>
        <w:t>האם יש עוד מישהו שרוצה לומר משהו לפני שנקבל את הצעתו של אביגדור יצחקי, או חלק ממנה?</w:t>
      </w:r>
    </w:p>
    <w:p w14:paraId="32D75F32" w14:textId="77777777" w:rsidR="00B53DC5" w:rsidRPr="00B53DC5" w:rsidRDefault="00B53DC5" w:rsidP="00B53DC5">
      <w:pPr>
        <w:bidi/>
        <w:jc w:val="both"/>
        <w:rPr>
          <w:rFonts w:cs="David" w:hint="cs"/>
          <w:rtl/>
        </w:rPr>
      </w:pPr>
    </w:p>
    <w:p w14:paraId="0B6BC654" w14:textId="77777777" w:rsidR="00B53DC5" w:rsidRPr="00B53DC5" w:rsidRDefault="00B53DC5" w:rsidP="00B53DC5">
      <w:pPr>
        <w:bidi/>
        <w:jc w:val="both"/>
        <w:rPr>
          <w:rFonts w:cs="David" w:hint="cs"/>
          <w:rtl/>
        </w:rPr>
      </w:pPr>
      <w:r w:rsidRPr="00B53DC5">
        <w:rPr>
          <w:rFonts w:cs="David" w:hint="cs"/>
          <w:u w:val="single"/>
          <w:rtl/>
        </w:rPr>
        <w:t>זהבה גלאון:</w:t>
      </w:r>
    </w:p>
    <w:p w14:paraId="40A42ABB" w14:textId="77777777" w:rsidR="00B53DC5" w:rsidRPr="00B53DC5" w:rsidRDefault="00B53DC5" w:rsidP="00B53DC5">
      <w:pPr>
        <w:bidi/>
        <w:jc w:val="both"/>
        <w:rPr>
          <w:rFonts w:cs="David" w:hint="cs"/>
          <w:rtl/>
        </w:rPr>
      </w:pPr>
    </w:p>
    <w:p w14:paraId="750813D5" w14:textId="77777777" w:rsidR="00B53DC5" w:rsidRPr="00B53DC5" w:rsidRDefault="00B53DC5" w:rsidP="00B53DC5">
      <w:pPr>
        <w:bidi/>
        <w:jc w:val="both"/>
        <w:rPr>
          <w:rFonts w:cs="David" w:hint="cs"/>
          <w:rtl/>
        </w:rPr>
      </w:pPr>
      <w:r w:rsidRPr="00B53DC5">
        <w:rPr>
          <w:rFonts w:cs="David" w:hint="cs"/>
          <w:rtl/>
        </w:rPr>
        <w:tab/>
        <w:t xml:space="preserve"> אני רוצה לוודא שלא תהיה הצבעה היום.</w:t>
      </w:r>
    </w:p>
    <w:p w14:paraId="51EDD2A8" w14:textId="77777777" w:rsidR="00B53DC5" w:rsidRDefault="00B53DC5" w:rsidP="00B53DC5">
      <w:pPr>
        <w:bidi/>
        <w:jc w:val="both"/>
        <w:rPr>
          <w:rFonts w:cs="David" w:hint="cs"/>
          <w:u w:val="single"/>
          <w:rtl/>
        </w:rPr>
      </w:pPr>
    </w:p>
    <w:p w14:paraId="2BB74FAC" w14:textId="77777777" w:rsidR="00B53DC5" w:rsidRPr="00B53DC5" w:rsidRDefault="00B53DC5" w:rsidP="00B53DC5">
      <w:pPr>
        <w:bidi/>
        <w:jc w:val="both"/>
        <w:rPr>
          <w:rFonts w:cs="David" w:hint="cs"/>
          <w:rtl/>
        </w:rPr>
      </w:pPr>
      <w:r w:rsidRPr="00B53DC5">
        <w:rPr>
          <w:rFonts w:cs="David" w:hint="cs"/>
          <w:u w:val="single"/>
          <w:rtl/>
        </w:rPr>
        <w:t>היו"ר דוד טל:</w:t>
      </w:r>
    </w:p>
    <w:p w14:paraId="32784EC1" w14:textId="77777777" w:rsidR="00B53DC5" w:rsidRPr="00B53DC5" w:rsidRDefault="00B53DC5" w:rsidP="00B53DC5">
      <w:pPr>
        <w:bidi/>
        <w:jc w:val="both"/>
        <w:rPr>
          <w:rFonts w:cs="David" w:hint="cs"/>
          <w:rtl/>
        </w:rPr>
      </w:pPr>
    </w:p>
    <w:p w14:paraId="4C7210B6" w14:textId="77777777" w:rsidR="00B53DC5" w:rsidRPr="00B53DC5" w:rsidRDefault="00B53DC5" w:rsidP="00B53DC5">
      <w:pPr>
        <w:bidi/>
        <w:jc w:val="both"/>
        <w:rPr>
          <w:rFonts w:cs="David" w:hint="cs"/>
          <w:rtl/>
        </w:rPr>
      </w:pPr>
      <w:r w:rsidRPr="00B53DC5">
        <w:rPr>
          <w:rFonts w:cs="David" w:hint="cs"/>
          <w:rtl/>
        </w:rPr>
        <w:tab/>
        <w:t>קודם אמרת אחרת.</w:t>
      </w:r>
    </w:p>
    <w:p w14:paraId="4EF804B6" w14:textId="77777777" w:rsidR="00B53DC5" w:rsidRPr="00B53DC5" w:rsidRDefault="00B53DC5" w:rsidP="00B53DC5">
      <w:pPr>
        <w:bidi/>
        <w:jc w:val="both"/>
        <w:rPr>
          <w:rFonts w:cs="David" w:hint="cs"/>
          <w:rtl/>
        </w:rPr>
      </w:pPr>
    </w:p>
    <w:p w14:paraId="1BD997DB" w14:textId="77777777" w:rsidR="00B53DC5" w:rsidRPr="00B53DC5" w:rsidRDefault="00B53DC5" w:rsidP="00B53DC5">
      <w:pPr>
        <w:bidi/>
        <w:jc w:val="both"/>
        <w:rPr>
          <w:rFonts w:cs="David" w:hint="cs"/>
          <w:rtl/>
        </w:rPr>
      </w:pPr>
      <w:r w:rsidRPr="00B53DC5">
        <w:rPr>
          <w:rFonts w:cs="David" w:hint="cs"/>
          <w:u w:val="single"/>
          <w:rtl/>
        </w:rPr>
        <w:t>זהבה גלאון:</w:t>
      </w:r>
    </w:p>
    <w:p w14:paraId="05A368F4" w14:textId="77777777" w:rsidR="00B53DC5" w:rsidRPr="00B53DC5" w:rsidRDefault="00B53DC5" w:rsidP="00B53DC5">
      <w:pPr>
        <w:bidi/>
        <w:jc w:val="both"/>
        <w:rPr>
          <w:rFonts w:cs="David" w:hint="cs"/>
          <w:rtl/>
        </w:rPr>
      </w:pPr>
    </w:p>
    <w:p w14:paraId="68FE1B8D" w14:textId="77777777" w:rsidR="00B53DC5" w:rsidRPr="00B53DC5" w:rsidRDefault="00B53DC5" w:rsidP="00B53DC5">
      <w:pPr>
        <w:bidi/>
        <w:jc w:val="both"/>
        <w:rPr>
          <w:rFonts w:cs="David" w:hint="cs"/>
          <w:rtl/>
        </w:rPr>
      </w:pPr>
      <w:r w:rsidRPr="00B53DC5">
        <w:rPr>
          <w:rFonts w:cs="David" w:hint="cs"/>
          <w:rtl/>
        </w:rPr>
        <w:tab/>
        <w:t xml:space="preserve"> אני רוצה לוודא.</w:t>
      </w:r>
    </w:p>
    <w:p w14:paraId="7773D1ED" w14:textId="77777777" w:rsidR="00B53DC5" w:rsidRPr="00B53DC5" w:rsidRDefault="00B53DC5" w:rsidP="00B53DC5">
      <w:pPr>
        <w:bidi/>
        <w:jc w:val="both"/>
        <w:rPr>
          <w:rFonts w:cs="David" w:hint="cs"/>
          <w:rtl/>
        </w:rPr>
      </w:pPr>
    </w:p>
    <w:p w14:paraId="31496BE8" w14:textId="77777777" w:rsidR="00B53DC5" w:rsidRPr="00B53DC5" w:rsidRDefault="00B53DC5" w:rsidP="00B53DC5">
      <w:pPr>
        <w:bidi/>
        <w:jc w:val="both"/>
        <w:rPr>
          <w:rFonts w:cs="David" w:hint="cs"/>
          <w:rtl/>
        </w:rPr>
      </w:pPr>
      <w:r w:rsidRPr="00B53DC5">
        <w:rPr>
          <w:rFonts w:cs="David" w:hint="cs"/>
          <w:u w:val="single"/>
          <w:rtl/>
        </w:rPr>
        <w:t>היו"ר דוד טל:</w:t>
      </w:r>
    </w:p>
    <w:p w14:paraId="68BD7207" w14:textId="77777777" w:rsidR="00B53DC5" w:rsidRPr="00B53DC5" w:rsidRDefault="00B53DC5" w:rsidP="00B53DC5">
      <w:pPr>
        <w:bidi/>
        <w:jc w:val="both"/>
        <w:rPr>
          <w:rFonts w:cs="David" w:hint="cs"/>
          <w:rtl/>
        </w:rPr>
      </w:pPr>
    </w:p>
    <w:p w14:paraId="46CC7313" w14:textId="77777777" w:rsidR="00B53DC5" w:rsidRPr="00B53DC5" w:rsidRDefault="00B53DC5" w:rsidP="00B53DC5">
      <w:pPr>
        <w:bidi/>
        <w:jc w:val="both"/>
        <w:rPr>
          <w:rFonts w:cs="David" w:hint="cs"/>
          <w:rtl/>
        </w:rPr>
      </w:pPr>
      <w:r w:rsidRPr="00B53DC5">
        <w:rPr>
          <w:rFonts w:cs="David" w:hint="cs"/>
          <w:rtl/>
        </w:rPr>
        <w:tab/>
        <w:t>לפני שתעזבי, אני אומר לך.</w:t>
      </w:r>
    </w:p>
    <w:p w14:paraId="2C677566" w14:textId="77777777" w:rsidR="00B53DC5" w:rsidRPr="00B53DC5" w:rsidRDefault="00B53DC5" w:rsidP="00B53DC5">
      <w:pPr>
        <w:bidi/>
        <w:jc w:val="both"/>
        <w:rPr>
          <w:rFonts w:cs="David" w:hint="cs"/>
          <w:rtl/>
        </w:rPr>
      </w:pPr>
    </w:p>
    <w:p w14:paraId="180F8733" w14:textId="77777777" w:rsidR="00B53DC5" w:rsidRPr="00B53DC5" w:rsidRDefault="00B53DC5" w:rsidP="00B53DC5">
      <w:pPr>
        <w:bidi/>
        <w:jc w:val="both"/>
        <w:rPr>
          <w:rFonts w:cs="David" w:hint="cs"/>
          <w:rtl/>
        </w:rPr>
      </w:pPr>
      <w:r w:rsidRPr="00B53DC5">
        <w:rPr>
          <w:rFonts w:cs="David" w:hint="cs"/>
          <w:u w:val="single"/>
          <w:rtl/>
        </w:rPr>
        <w:t>מנחם בן-ששון:</w:t>
      </w:r>
    </w:p>
    <w:p w14:paraId="26C26B66" w14:textId="77777777" w:rsidR="00B53DC5" w:rsidRPr="00B53DC5" w:rsidRDefault="00B53DC5" w:rsidP="00B53DC5">
      <w:pPr>
        <w:bidi/>
        <w:jc w:val="both"/>
        <w:rPr>
          <w:rFonts w:cs="David" w:hint="cs"/>
          <w:rtl/>
        </w:rPr>
      </w:pPr>
    </w:p>
    <w:p w14:paraId="0B9EE08E" w14:textId="77777777" w:rsidR="00B53DC5" w:rsidRPr="00B53DC5" w:rsidRDefault="00B53DC5" w:rsidP="00B53DC5">
      <w:pPr>
        <w:bidi/>
        <w:jc w:val="both"/>
        <w:rPr>
          <w:rFonts w:cs="David" w:hint="cs"/>
          <w:rtl/>
        </w:rPr>
      </w:pPr>
      <w:r w:rsidRPr="00B53DC5">
        <w:rPr>
          <w:rFonts w:cs="David" w:hint="cs"/>
          <w:rtl/>
        </w:rPr>
        <w:tab/>
        <w:t xml:space="preserve"> רציתי להתייחס גם לשאלות המהותיות וגם לשאלות הפרוצדורליות. האמת, שכאן הדברים חבוקים אחד עם זולתו. לגבי השאלה המהותית, בזה אין לי מחלוקת עם אביגדור יצחקי, ואין לו מחלוקת איתי, שהיה נכון לעשות את חוק משאל העם בחוק-היסוד, משום שאנחנו עוסקים כאן בסדרי בראשית, ויש חברי כנסת בבית הזה שאפילו אומרים באידיאולוגיה שאסור שיהיה. לטעמי, צריך להיות משאל עם. אני, למשל, רואה לנגד עיני, אם נגיע לסיום חוקה, אני רוצה להיות זהיר בדבר, כי אתם ציניים בדבר הזה, אני חושב שצריך, למשל, לאשר, אם תהיה לנו חוקה, גם במשאל עם.</w:t>
      </w:r>
    </w:p>
    <w:p w14:paraId="69195969" w14:textId="77777777" w:rsidR="00B53DC5" w:rsidRPr="00B53DC5" w:rsidRDefault="00B53DC5" w:rsidP="00B53DC5">
      <w:pPr>
        <w:bidi/>
        <w:jc w:val="both"/>
        <w:rPr>
          <w:rFonts w:cs="David" w:hint="cs"/>
          <w:rtl/>
        </w:rPr>
      </w:pPr>
    </w:p>
    <w:p w14:paraId="0C880955" w14:textId="77777777" w:rsidR="00B53DC5" w:rsidRPr="00B53DC5" w:rsidRDefault="00B53DC5" w:rsidP="00B53DC5">
      <w:pPr>
        <w:bidi/>
        <w:jc w:val="both"/>
        <w:rPr>
          <w:rFonts w:cs="David" w:hint="cs"/>
          <w:rtl/>
        </w:rPr>
      </w:pPr>
      <w:r w:rsidRPr="00B53DC5">
        <w:rPr>
          <w:rFonts w:cs="David" w:hint="cs"/>
          <w:u w:val="single"/>
          <w:rtl/>
        </w:rPr>
        <w:t>זהבה גלאון:</w:t>
      </w:r>
    </w:p>
    <w:p w14:paraId="59DAC2D7" w14:textId="77777777" w:rsidR="00B53DC5" w:rsidRPr="00B53DC5" w:rsidRDefault="00B53DC5" w:rsidP="00B53DC5">
      <w:pPr>
        <w:bidi/>
        <w:jc w:val="both"/>
        <w:rPr>
          <w:rFonts w:cs="David" w:hint="cs"/>
          <w:rtl/>
        </w:rPr>
      </w:pPr>
    </w:p>
    <w:p w14:paraId="38719E74" w14:textId="77777777" w:rsidR="00B53DC5" w:rsidRPr="00B53DC5" w:rsidRDefault="00B53DC5" w:rsidP="00B53DC5">
      <w:pPr>
        <w:bidi/>
        <w:jc w:val="both"/>
        <w:rPr>
          <w:rFonts w:cs="David" w:hint="cs"/>
          <w:rtl/>
        </w:rPr>
      </w:pPr>
      <w:r w:rsidRPr="00B53DC5">
        <w:rPr>
          <w:rFonts w:cs="David" w:hint="cs"/>
          <w:rtl/>
        </w:rPr>
        <w:tab/>
        <w:t xml:space="preserve"> נכון לגבי הציניות.</w:t>
      </w:r>
    </w:p>
    <w:p w14:paraId="79D894A4" w14:textId="77777777" w:rsidR="00B53DC5" w:rsidRPr="00B53DC5" w:rsidRDefault="00B53DC5" w:rsidP="00B53DC5">
      <w:pPr>
        <w:bidi/>
        <w:jc w:val="both"/>
        <w:rPr>
          <w:rFonts w:cs="David" w:hint="cs"/>
          <w:rtl/>
        </w:rPr>
      </w:pPr>
    </w:p>
    <w:p w14:paraId="04CB42E1" w14:textId="77777777" w:rsidR="00B53DC5" w:rsidRPr="00B53DC5" w:rsidRDefault="00B53DC5" w:rsidP="00B53DC5">
      <w:pPr>
        <w:bidi/>
        <w:jc w:val="both"/>
        <w:rPr>
          <w:rFonts w:cs="David" w:hint="cs"/>
          <w:rtl/>
        </w:rPr>
      </w:pPr>
      <w:r w:rsidRPr="00B53DC5">
        <w:rPr>
          <w:rFonts w:cs="David" w:hint="cs"/>
          <w:u w:val="single"/>
          <w:rtl/>
        </w:rPr>
        <w:t>מנחם בן-ששון:</w:t>
      </w:r>
    </w:p>
    <w:p w14:paraId="04D1696A" w14:textId="77777777" w:rsidR="00B53DC5" w:rsidRPr="00B53DC5" w:rsidRDefault="00B53DC5" w:rsidP="00B53DC5">
      <w:pPr>
        <w:bidi/>
        <w:jc w:val="both"/>
        <w:rPr>
          <w:rFonts w:cs="David" w:hint="cs"/>
          <w:rtl/>
        </w:rPr>
      </w:pPr>
    </w:p>
    <w:p w14:paraId="70C5B968" w14:textId="77777777" w:rsidR="00B53DC5" w:rsidRPr="00B53DC5" w:rsidRDefault="00B53DC5" w:rsidP="00B53DC5">
      <w:pPr>
        <w:bidi/>
        <w:jc w:val="both"/>
        <w:rPr>
          <w:rFonts w:cs="David" w:hint="cs"/>
          <w:rtl/>
        </w:rPr>
      </w:pPr>
      <w:r w:rsidRPr="00B53DC5">
        <w:rPr>
          <w:rFonts w:cs="David" w:hint="cs"/>
          <w:rtl/>
        </w:rPr>
        <w:tab/>
        <w:t xml:space="preserve"> יהיו לנו עוד כמה חוקי-יסוד, וכתוצאה מהמהלך לא נפסיד הרבה, לא נבזבז זמן לריק. יש כמה פרקים של החוקה שסיימנו, שנוכל להציב אותם להצבעה. אני שוב מקווה שנצליח להביא מערכת מגובשת. </w:t>
      </w:r>
    </w:p>
    <w:p w14:paraId="6C66C9EF" w14:textId="77777777" w:rsidR="00B53DC5" w:rsidRPr="00B53DC5" w:rsidRDefault="00B53DC5" w:rsidP="00B53DC5">
      <w:pPr>
        <w:bidi/>
        <w:jc w:val="both"/>
        <w:rPr>
          <w:rFonts w:cs="David" w:hint="cs"/>
          <w:rtl/>
        </w:rPr>
      </w:pPr>
    </w:p>
    <w:p w14:paraId="3E5DB91B" w14:textId="77777777" w:rsidR="00B53DC5" w:rsidRPr="00B53DC5" w:rsidRDefault="00B53DC5" w:rsidP="00B53DC5">
      <w:pPr>
        <w:bidi/>
        <w:jc w:val="both"/>
        <w:rPr>
          <w:rFonts w:cs="David" w:hint="cs"/>
          <w:rtl/>
        </w:rPr>
      </w:pPr>
      <w:r w:rsidRPr="00B53DC5">
        <w:rPr>
          <w:rFonts w:cs="David" w:hint="cs"/>
          <w:rtl/>
        </w:rPr>
        <w:tab/>
        <w:t>אני חוזר עוד פעם. אני לא שולל את מוסד משאל העם לדברים חריגים, כפי שהסברתי לתלמידים קודם, אני עכשיו אומר גם את עמדתי. בדברים שיש בהם עמדה קרדינלית לחיי הציבור ולא בעניינים שוליים, צריך להביא משאל עם. אגב, זה נותן גם את הצד השני. למה משאל עם? משום שלפי הבנתי זו צורת ביטוי חריגה, אחרת, שונה מזו של דרך ההתבטאות הדמוקרטית  הייצוגית הרגילה שלנו. לכן אני לא רוצה לייסד אותה כלאחר יד, אני רוצה לתת לה את המעמד המיוחד, כפי שאני מעמיד מולה שאלות מרכזיות בחיי הציבור. אני בהחלט אהיה קשוב באותו היום, כשיבואו חברת הכנסת גלאון וחבריה ויגידו: אל תלך אל הכיוון הזה, משום שהוא מסוכן, כפי שנתן לנו הממ"מ בעבודה שלו את ההטיות של מה שקרה בקנדה למשל, במשאל עם מייעץ בזמנו עם קוויבק, ולאילו תוצאות משונות הגיעו. בהחלט, נקרא יחד את הדברים, ונשאל את עצמנו בצורה המהותית.</w:t>
      </w:r>
    </w:p>
    <w:p w14:paraId="2C930E36" w14:textId="77777777" w:rsidR="00B53DC5" w:rsidRPr="00B53DC5" w:rsidRDefault="00B53DC5" w:rsidP="00B53DC5">
      <w:pPr>
        <w:bidi/>
        <w:jc w:val="both"/>
        <w:rPr>
          <w:rFonts w:cs="David" w:hint="cs"/>
          <w:rtl/>
        </w:rPr>
      </w:pPr>
    </w:p>
    <w:p w14:paraId="2094F972" w14:textId="77777777" w:rsidR="00B53DC5" w:rsidRPr="00B53DC5" w:rsidRDefault="00B53DC5" w:rsidP="00B53DC5">
      <w:pPr>
        <w:bidi/>
        <w:jc w:val="both"/>
        <w:rPr>
          <w:rFonts w:cs="David" w:hint="cs"/>
          <w:rtl/>
        </w:rPr>
      </w:pPr>
      <w:r w:rsidRPr="00B53DC5">
        <w:rPr>
          <w:rFonts w:cs="David" w:hint="cs"/>
          <w:rtl/>
        </w:rPr>
        <w:tab/>
        <w:t>אסור לחוקק מהלך כל כך משמעותי בחיים הדמוקרטיים בישראל בחוק רגיל, ולכן מן הדין הוא אפילו לייצב אותו בכל מיני ייצובים ובכל מיני הגנות. שוב, לא משום שאני רוצה להגן על רעיון כמו רמת-הגולן, או כמו ירושלים, או כמו חוקה בלבד, זאת אומרת, על מה שמסתתר מאחוריהם, גם על הפרוצדורה הדמוקרטית אני רוצה להגן באמצעות המהלך, שיש לו ייחודיות, שהוא אקסקלוסיבי לדברים מסוימים, ושלא מחר בבוקר יעלו אותו ברעיונות מתחדשים, שמישהו ירצה את איסור מכירת בשר חזיר במקום מסוים לשים במשאל עם ואחר ירצה את גיוס בחורי הישיבות להכניס למשאל עם.</w:t>
      </w:r>
    </w:p>
    <w:p w14:paraId="0E325D5D" w14:textId="77777777" w:rsidR="00B53DC5" w:rsidRPr="00B53DC5" w:rsidRDefault="00B53DC5" w:rsidP="00B53DC5">
      <w:pPr>
        <w:bidi/>
        <w:jc w:val="both"/>
        <w:rPr>
          <w:rFonts w:cs="David" w:hint="cs"/>
          <w:rtl/>
        </w:rPr>
      </w:pPr>
    </w:p>
    <w:p w14:paraId="3D346F2F" w14:textId="77777777" w:rsidR="00B53DC5" w:rsidRPr="00B53DC5" w:rsidRDefault="00B53DC5" w:rsidP="00B53DC5">
      <w:pPr>
        <w:bidi/>
        <w:jc w:val="both"/>
        <w:rPr>
          <w:rFonts w:cs="David" w:hint="cs"/>
          <w:rtl/>
        </w:rPr>
      </w:pPr>
      <w:r w:rsidRPr="00B53DC5">
        <w:rPr>
          <w:rFonts w:cs="David" w:hint="cs"/>
          <w:rtl/>
        </w:rPr>
        <w:tab/>
        <w:t xml:space="preserve">ולכן אני תמה על מי שלומד פה קל וחומר. כאן אני פונה דווקא לחברים החרדים שבינינו. אין לי בעיה עם חוק משאל עם, אבל משאל עם הוא מהלך שממנו אפשר לגלגל אחרי זה כל מיני דברים מאוד מסוכנים בחיים הציבוריים בישראל, ומי שלא רוצה אותו בחוק-יסוד, קל  וחומר שהוא לא רוצה אותו בחוק רגיל. מחר בבוקר, ברוב מזדמן, קוניונקטוראלי, לצורך דבר </w:t>
      </w:r>
      <w:r w:rsidRPr="00B53DC5">
        <w:rPr>
          <w:rFonts w:cs="David" w:hint="cs"/>
        </w:rPr>
        <w:t>X</w:t>
      </w:r>
      <w:r w:rsidRPr="00B53DC5">
        <w:rPr>
          <w:rFonts w:cs="David" w:hint="cs"/>
          <w:rtl/>
        </w:rPr>
        <w:t xml:space="preserve"> או </w:t>
      </w:r>
      <w:r w:rsidRPr="00B53DC5">
        <w:rPr>
          <w:rFonts w:cs="David" w:hint="cs"/>
        </w:rPr>
        <w:t>Y</w:t>
      </w:r>
      <w:r w:rsidRPr="00B53DC5">
        <w:rPr>
          <w:rFonts w:cs="David" w:hint="cs"/>
          <w:rtl/>
        </w:rPr>
        <w:t>, אני אצליח להביא אותו לבעיות בסמכותם של בתי דין רבניים מצד אחד, או לשוויון שיש לנו למעמדם של ידועים בציבור מצד שני.</w:t>
      </w:r>
    </w:p>
    <w:p w14:paraId="1F9A32F8" w14:textId="77777777" w:rsidR="00B53DC5" w:rsidRPr="00B53DC5" w:rsidRDefault="00B53DC5" w:rsidP="00B53DC5">
      <w:pPr>
        <w:bidi/>
        <w:jc w:val="both"/>
        <w:rPr>
          <w:rFonts w:cs="David" w:hint="cs"/>
          <w:rtl/>
        </w:rPr>
      </w:pPr>
    </w:p>
    <w:p w14:paraId="79A22636" w14:textId="77777777" w:rsidR="00B53DC5" w:rsidRPr="00B53DC5" w:rsidRDefault="00B53DC5" w:rsidP="00B53DC5">
      <w:pPr>
        <w:bidi/>
        <w:jc w:val="both"/>
        <w:rPr>
          <w:rFonts w:cs="David" w:hint="cs"/>
          <w:rtl/>
        </w:rPr>
      </w:pPr>
      <w:r w:rsidRPr="00B53DC5">
        <w:rPr>
          <w:rFonts w:cs="David" w:hint="cs"/>
          <w:u w:val="single"/>
          <w:rtl/>
        </w:rPr>
        <w:t>היו"ר דוד טל:</w:t>
      </w:r>
    </w:p>
    <w:p w14:paraId="5CA0E8D1" w14:textId="77777777" w:rsidR="00B53DC5" w:rsidRPr="00B53DC5" w:rsidRDefault="00B53DC5" w:rsidP="00B53DC5">
      <w:pPr>
        <w:bidi/>
        <w:jc w:val="both"/>
        <w:rPr>
          <w:rFonts w:cs="David" w:hint="cs"/>
          <w:rtl/>
        </w:rPr>
      </w:pPr>
    </w:p>
    <w:p w14:paraId="241075DD" w14:textId="77777777" w:rsidR="00B53DC5" w:rsidRPr="00B53DC5" w:rsidRDefault="00B53DC5" w:rsidP="00B53DC5">
      <w:pPr>
        <w:bidi/>
        <w:jc w:val="both"/>
        <w:rPr>
          <w:rFonts w:cs="David" w:hint="cs"/>
          <w:rtl/>
        </w:rPr>
      </w:pPr>
      <w:r w:rsidRPr="00B53DC5">
        <w:rPr>
          <w:rFonts w:cs="David" w:hint="cs"/>
          <w:rtl/>
        </w:rPr>
        <w:tab/>
        <w:t xml:space="preserve">אדוני לא מנסה להלך אימים כאן על אנשי אגודת ישראל או יהדות התורה? </w:t>
      </w:r>
    </w:p>
    <w:p w14:paraId="26867441" w14:textId="77777777" w:rsidR="00B53DC5" w:rsidRPr="00B53DC5" w:rsidRDefault="00B53DC5" w:rsidP="00B53DC5">
      <w:pPr>
        <w:bidi/>
        <w:jc w:val="both"/>
        <w:rPr>
          <w:rFonts w:cs="David" w:hint="cs"/>
          <w:rtl/>
        </w:rPr>
      </w:pPr>
    </w:p>
    <w:p w14:paraId="0F26BAB5" w14:textId="77777777" w:rsidR="00B53DC5" w:rsidRPr="00B53DC5" w:rsidRDefault="00B53DC5" w:rsidP="00B53DC5">
      <w:pPr>
        <w:bidi/>
        <w:jc w:val="both"/>
        <w:rPr>
          <w:rFonts w:cs="David" w:hint="cs"/>
          <w:rtl/>
        </w:rPr>
      </w:pPr>
    </w:p>
    <w:p w14:paraId="5BD5641B"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246E3C0C" w14:textId="77777777" w:rsidR="00B53DC5" w:rsidRPr="00B53DC5" w:rsidRDefault="00B53DC5" w:rsidP="00B53DC5">
      <w:pPr>
        <w:pStyle w:val="Heading5"/>
        <w:rPr>
          <w:rFonts w:hint="cs"/>
          <w:sz w:val="24"/>
          <w:rtl/>
        </w:rPr>
      </w:pPr>
    </w:p>
    <w:p w14:paraId="340262D7" w14:textId="77777777" w:rsidR="00B53DC5" w:rsidRPr="00B53DC5" w:rsidRDefault="00B53DC5" w:rsidP="00B53DC5">
      <w:pPr>
        <w:bidi/>
        <w:jc w:val="both"/>
        <w:rPr>
          <w:rFonts w:cs="David" w:hint="cs"/>
          <w:rtl/>
        </w:rPr>
      </w:pPr>
      <w:r w:rsidRPr="00B53DC5">
        <w:rPr>
          <w:rFonts w:cs="David" w:hint="cs"/>
          <w:rtl/>
        </w:rPr>
        <w:tab/>
        <w:t xml:space="preserve"> לא. אני מדבר עם עצמי כמעט.</w:t>
      </w:r>
    </w:p>
    <w:p w14:paraId="5A969AB6" w14:textId="77777777" w:rsidR="00B53DC5" w:rsidRPr="00B53DC5" w:rsidRDefault="00B53DC5" w:rsidP="00B53DC5">
      <w:pPr>
        <w:bidi/>
        <w:jc w:val="both"/>
        <w:rPr>
          <w:rFonts w:cs="David" w:hint="cs"/>
          <w:rtl/>
        </w:rPr>
      </w:pPr>
    </w:p>
    <w:p w14:paraId="5EBA1254" w14:textId="77777777" w:rsidR="00B53DC5" w:rsidRPr="00B53DC5" w:rsidRDefault="00B53DC5" w:rsidP="00B53DC5">
      <w:pPr>
        <w:bidi/>
        <w:jc w:val="both"/>
        <w:rPr>
          <w:rFonts w:cs="David" w:hint="cs"/>
          <w:rtl/>
        </w:rPr>
      </w:pPr>
      <w:r w:rsidRPr="00B53DC5">
        <w:rPr>
          <w:rFonts w:cs="David" w:hint="cs"/>
          <w:u w:val="single"/>
          <w:rtl/>
        </w:rPr>
        <w:t>היו"ר דוד טל:</w:t>
      </w:r>
    </w:p>
    <w:p w14:paraId="235E1508" w14:textId="77777777" w:rsidR="00B53DC5" w:rsidRPr="00B53DC5" w:rsidRDefault="00B53DC5" w:rsidP="00B53DC5">
      <w:pPr>
        <w:bidi/>
        <w:jc w:val="both"/>
        <w:rPr>
          <w:rFonts w:cs="David" w:hint="cs"/>
          <w:rtl/>
        </w:rPr>
      </w:pPr>
    </w:p>
    <w:p w14:paraId="6B5998B0" w14:textId="77777777" w:rsidR="00B53DC5" w:rsidRPr="00B53DC5" w:rsidRDefault="00B53DC5" w:rsidP="00B53DC5">
      <w:pPr>
        <w:bidi/>
        <w:jc w:val="both"/>
        <w:rPr>
          <w:rFonts w:cs="David" w:hint="cs"/>
          <w:rtl/>
        </w:rPr>
      </w:pPr>
      <w:r w:rsidRPr="00B53DC5">
        <w:rPr>
          <w:rFonts w:cs="David" w:hint="cs"/>
          <w:rtl/>
        </w:rPr>
        <w:tab/>
        <w:t>את הדבר הזה ניתן לעשות גם היום, תדאג ל-61 חברים, תוכל להעביר כל דבר.</w:t>
      </w:r>
    </w:p>
    <w:p w14:paraId="67438E66" w14:textId="77777777" w:rsidR="00B53DC5" w:rsidRPr="00B53DC5" w:rsidRDefault="00B53DC5" w:rsidP="00B53DC5">
      <w:pPr>
        <w:bidi/>
        <w:jc w:val="both"/>
        <w:rPr>
          <w:rFonts w:cs="David" w:hint="cs"/>
          <w:rtl/>
        </w:rPr>
      </w:pPr>
    </w:p>
    <w:p w14:paraId="25BABFA4" w14:textId="77777777" w:rsidR="00B53DC5" w:rsidRPr="00B53DC5" w:rsidRDefault="00B53DC5" w:rsidP="00B53DC5">
      <w:pPr>
        <w:bidi/>
        <w:jc w:val="both"/>
        <w:rPr>
          <w:rFonts w:cs="David" w:hint="cs"/>
          <w:rtl/>
        </w:rPr>
      </w:pPr>
      <w:r w:rsidRPr="00B53DC5">
        <w:rPr>
          <w:rFonts w:cs="David" w:hint="cs"/>
          <w:u w:val="single"/>
          <w:rtl/>
        </w:rPr>
        <w:t>יצחק לוי:</w:t>
      </w:r>
    </w:p>
    <w:p w14:paraId="0856AF3A" w14:textId="77777777" w:rsidR="00B53DC5" w:rsidRPr="00B53DC5" w:rsidRDefault="00B53DC5" w:rsidP="00B53DC5">
      <w:pPr>
        <w:bidi/>
        <w:jc w:val="both"/>
        <w:rPr>
          <w:rFonts w:cs="David" w:hint="cs"/>
          <w:rtl/>
        </w:rPr>
      </w:pPr>
    </w:p>
    <w:p w14:paraId="008D03D7" w14:textId="77777777" w:rsidR="00B53DC5" w:rsidRPr="00B53DC5" w:rsidRDefault="00B53DC5" w:rsidP="00B53DC5">
      <w:pPr>
        <w:bidi/>
        <w:jc w:val="both"/>
        <w:rPr>
          <w:rFonts w:cs="David" w:hint="cs"/>
          <w:rtl/>
        </w:rPr>
      </w:pPr>
      <w:r w:rsidRPr="00B53DC5">
        <w:rPr>
          <w:rFonts w:cs="David" w:hint="cs"/>
          <w:rtl/>
        </w:rPr>
        <w:tab/>
        <w:t xml:space="preserve"> אנחנו מדברים כרגע, כשמשאל העם הועלה רק בהקשר של החלת המשפט, השיפוט והמינהל,  החוק שאנחנו מדברים עליו יהיה אותו דבר.</w:t>
      </w:r>
    </w:p>
    <w:p w14:paraId="3CD8F253" w14:textId="77777777" w:rsidR="00B53DC5" w:rsidRPr="00B53DC5" w:rsidRDefault="00B53DC5" w:rsidP="00B53DC5">
      <w:pPr>
        <w:bidi/>
        <w:jc w:val="both"/>
        <w:rPr>
          <w:rFonts w:cs="David" w:hint="cs"/>
          <w:rtl/>
        </w:rPr>
      </w:pPr>
    </w:p>
    <w:p w14:paraId="69D51BDD" w14:textId="77777777" w:rsidR="00B53DC5" w:rsidRPr="00B53DC5" w:rsidRDefault="00B53DC5" w:rsidP="00B53DC5">
      <w:pPr>
        <w:pStyle w:val="Heading5"/>
        <w:rPr>
          <w:rFonts w:hint="cs"/>
          <w:sz w:val="24"/>
          <w:rtl/>
        </w:rPr>
      </w:pPr>
      <w:r w:rsidRPr="00B53DC5">
        <w:rPr>
          <w:rFonts w:hint="cs"/>
          <w:sz w:val="24"/>
          <w:u w:val="single"/>
          <w:rtl/>
        </w:rPr>
        <w:t>היו"ר מנחם בן-ששון:</w:t>
      </w:r>
    </w:p>
    <w:p w14:paraId="2F9ADE0E" w14:textId="77777777" w:rsidR="00B53DC5" w:rsidRPr="00B53DC5" w:rsidRDefault="00B53DC5" w:rsidP="00B53DC5">
      <w:pPr>
        <w:pStyle w:val="Heading5"/>
        <w:rPr>
          <w:rFonts w:hint="cs"/>
          <w:sz w:val="24"/>
          <w:rtl/>
        </w:rPr>
      </w:pPr>
    </w:p>
    <w:p w14:paraId="634580B9" w14:textId="77777777" w:rsidR="00B53DC5" w:rsidRPr="00B53DC5" w:rsidRDefault="00B53DC5" w:rsidP="00B53DC5">
      <w:pPr>
        <w:bidi/>
        <w:jc w:val="both"/>
        <w:rPr>
          <w:rFonts w:cs="David" w:hint="cs"/>
          <w:rtl/>
        </w:rPr>
      </w:pPr>
      <w:r w:rsidRPr="00B53DC5">
        <w:rPr>
          <w:rFonts w:cs="David" w:hint="cs"/>
          <w:rtl/>
        </w:rPr>
        <w:tab/>
        <w:t>הרב לוי, הבאתי את הדברים לא בתיאוריה. אני רוצה להשלים מהלך של דיבור בתגובה לדבריו של פרופסור ליפשיץ ולדבריו של חבר הכנסת. אחרי זה תתמודד עם הדברים, ובשלמות, לא באמצע.</w:t>
      </w:r>
    </w:p>
    <w:p w14:paraId="7C68178A" w14:textId="77777777" w:rsidR="00B53DC5" w:rsidRPr="00B53DC5" w:rsidRDefault="00B53DC5" w:rsidP="00B53DC5">
      <w:pPr>
        <w:bidi/>
        <w:jc w:val="both"/>
        <w:rPr>
          <w:rFonts w:cs="David" w:hint="cs"/>
          <w:rtl/>
        </w:rPr>
      </w:pPr>
    </w:p>
    <w:p w14:paraId="405BFD46" w14:textId="77777777" w:rsidR="00B53DC5" w:rsidRPr="00B53DC5" w:rsidRDefault="00B53DC5" w:rsidP="00B53DC5">
      <w:pPr>
        <w:bidi/>
        <w:jc w:val="both"/>
        <w:rPr>
          <w:rFonts w:cs="David" w:hint="cs"/>
          <w:rtl/>
        </w:rPr>
      </w:pPr>
      <w:r w:rsidRPr="00B53DC5">
        <w:rPr>
          <w:rFonts w:cs="David" w:hint="cs"/>
          <w:rtl/>
        </w:rPr>
        <w:tab/>
        <w:t>מזה אני מגיע לנקודה השלישית. הנקודה השלישית, לפי תפיסתי, ומבחינתי, היא הנקודה שמתייחסת לחוק הנוכחי. מה אומרים מציעי החוק? עכשיו אני הולך אל הערך, לא אל הפרוצדורה. אומרים מציעי החוק: בואו ניצור איזה מנגנון תקין לגבי ויתור על שטחי ארץ-ישראל, במקרה הזה רמת-הגולן, יש מי שמדבר גם על ירושלים באותה נשימה. אומר מציע החוק שהוא רוצה לתת תוקף לחוק הזה של רמת-הגולן וירושלים, כי אולי, בלי הסעיף המסוים הזה, אין לחוק תוקף בכלל- - -</w:t>
      </w:r>
    </w:p>
    <w:p w14:paraId="24102EE3" w14:textId="77777777" w:rsidR="00B53DC5" w:rsidRPr="00B53DC5" w:rsidRDefault="00B53DC5" w:rsidP="00B53DC5">
      <w:pPr>
        <w:bidi/>
        <w:jc w:val="both"/>
        <w:rPr>
          <w:rFonts w:cs="David" w:hint="cs"/>
          <w:rtl/>
        </w:rPr>
      </w:pPr>
    </w:p>
    <w:p w14:paraId="1BE386BF" w14:textId="77777777" w:rsidR="00B53DC5" w:rsidRPr="00B53DC5" w:rsidRDefault="00B53DC5" w:rsidP="00B53DC5">
      <w:pPr>
        <w:bidi/>
        <w:jc w:val="both"/>
        <w:rPr>
          <w:rFonts w:cs="David" w:hint="cs"/>
          <w:rtl/>
        </w:rPr>
      </w:pPr>
      <w:r w:rsidRPr="00B53DC5">
        <w:rPr>
          <w:rFonts w:cs="David" w:hint="cs"/>
          <w:u w:val="single"/>
          <w:rtl/>
        </w:rPr>
        <w:t>אביגדור יצחקי:</w:t>
      </w:r>
    </w:p>
    <w:p w14:paraId="02B4FD6B" w14:textId="77777777" w:rsidR="00B53DC5" w:rsidRPr="00B53DC5" w:rsidRDefault="00B53DC5" w:rsidP="00B53DC5">
      <w:pPr>
        <w:bidi/>
        <w:jc w:val="both"/>
        <w:rPr>
          <w:rFonts w:cs="David" w:hint="cs"/>
          <w:rtl/>
        </w:rPr>
      </w:pPr>
    </w:p>
    <w:p w14:paraId="746AB5E7" w14:textId="77777777" w:rsidR="00B53DC5" w:rsidRPr="00B53DC5" w:rsidRDefault="00B53DC5" w:rsidP="00B53DC5">
      <w:pPr>
        <w:bidi/>
        <w:jc w:val="both"/>
        <w:rPr>
          <w:rFonts w:cs="David" w:hint="cs"/>
          <w:rtl/>
        </w:rPr>
      </w:pPr>
      <w:r w:rsidRPr="00B53DC5">
        <w:rPr>
          <w:rFonts w:cs="David" w:hint="cs"/>
          <w:rtl/>
        </w:rPr>
        <w:tab/>
        <w:t xml:space="preserve"> מבחינתי, גם אום אל פאחם אותו דבר.</w:t>
      </w:r>
    </w:p>
    <w:p w14:paraId="3CD15C6D" w14:textId="77777777" w:rsidR="00B53DC5" w:rsidRPr="00B53DC5" w:rsidRDefault="00B53DC5" w:rsidP="00B53DC5">
      <w:pPr>
        <w:bidi/>
        <w:jc w:val="both"/>
        <w:rPr>
          <w:rFonts w:cs="David" w:hint="cs"/>
          <w:rtl/>
        </w:rPr>
      </w:pPr>
    </w:p>
    <w:p w14:paraId="46D39598"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3E1EB372" w14:textId="77777777" w:rsidR="00B53DC5" w:rsidRPr="00B53DC5" w:rsidRDefault="00B53DC5" w:rsidP="00B53DC5">
      <w:pPr>
        <w:pStyle w:val="Heading5"/>
        <w:rPr>
          <w:rFonts w:hint="cs"/>
          <w:sz w:val="24"/>
          <w:rtl/>
        </w:rPr>
      </w:pPr>
    </w:p>
    <w:p w14:paraId="3AD70457" w14:textId="77777777" w:rsidR="00B53DC5" w:rsidRPr="00B53DC5" w:rsidRDefault="00B53DC5" w:rsidP="00B53DC5">
      <w:pPr>
        <w:bidi/>
        <w:jc w:val="both"/>
        <w:rPr>
          <w:rFonts w:cs="David" w:hint="cs"/>
          <w:rtl/>
        </w:rPr>
      </w:pPr>
      <w:r w:rsidRPr="00B53DC5">
        <w:rPr>
          <w:rFonts w:cs="David" w:hint="cs"/>
          <w:rtl/>
        </w:rPr>
        <w:tab/>
        <w:t xml:space="preserve"> אני מדבר על דברים שנמצאים בהגדרות החוק של שטחי ממשל.</w:t>
      </w:r>
    </w:p>
    <w:p w14:paraId="65CE54F8" w14:textId="77777777" w:rsidR="00B53DC5" w:rsidRPr="00B53DC5" w:rsidRDefault="00B53DC5" w:rsidP="00B53DC5">
      <w:pPr>
        <w:bidi/>
        <w:jc w:val="both"/>
        <w:rPr>
          <w:rFonts w:cs="David" w:hint="cs"/>
          <w:rtl/>
        </w:rPr>
      </w:pPr>
    </w:p>
    <w:p w14:paraId="379EA65B" w14:textId="77777777" w:rsidR="00B53DC5" w:rsidRPr="00B53DC5" w:rsidRDefault="00B53DC5" w:rsidP="00B53DC5">
      <w:pPr>
        <w:bidi/>
        <w:jc w:val="both"/>
        <w:rPr>
          <w:rFonts w:cs="David" w:hint="cs"/>
          <w:rtl/>
        </w:rPr>
      </w:pPr>
      <w:r w:rsidRPr="00B53DC5">
        <w:rPr>
          <w:rFonts w:cs="David" w:hint="cs"/>
          <w:u w:val="single"/>
          <w:rtl/>
        </w:rPr>
        <w:t>זהבה גלאון:</w:t>
      </w:r>
    </w:p>
    <w:p w14:paraId="5C60B8FD" w14:textId="77777777" w:rsidR="00B53DC5" w:rsidRPr="00B53DC5" w:rsidRDefault="00B53DC5" w:rsidP="00B53DC5">
      <w:pPr>
        <w:bidi/>
        <w:jc w:val="both"/>
        <w:rPr>
          <w:rFonts w:cs="David" w:hint="cs"/>
          <w:rtl/>
        </w:rPr>
      </w:pPr>
    </w:p>
    <w:p w14:paraId="05A5AA24" w14:textId="77777777" w:rsidR="00B53DC5" w:rsidRPr="00B53DC5" w:rsidRDefault="00B53DC5" w:rsidP="00B53DC5">
      <w:pPr>
        <w:bidi/>
        <w:jc w:val="both"/>
        <w:rPr>
          <w:rFonts w:cs="David" w:hint="cs"/>
          <w:rtl/>
        </w:rPr>
      </w:pPr>
      <w:r w:rsidRPr="00B53DC5">
        <w:rPr>
          <w:rFonts w:cs="David" w:hint="cs"/>
          <w:rtl/>
        </w:rPr>
        <w:tab/>
        <w:t xml:space="preserve"> כך זה מתחיל, דרך אגב. בואו נתחיל ישר באום אל פאחם.</w:t>
      </w:r>
    </w:p>
    <w:p w14:paraId="3F7CCD97" w14:textId="77777777" w:rsidR="00B53DC5" w:rsidRPr="00B53DC5" w:rsidRDefault="00B53DC5" w:rsidP="00B53DC5">
      <w:pPr>
        <w:bidi/>
        <w:jc w:val="both"/>
        <w:rPr>
          <w:rFonts w:cs="David" w:hint="cs"/>
          <w:rtl/>
        </w:rPr>
      </w:pPr>
    </w:p>
    <w:p w14:paraId="31E801A2" w14:textId="77777777" w:rsidR="00B53DC5" w:rsidRPr="00B53DC5" w:rsidRDefault="00B53DC5" w:rsidP="00B53DC5">
      <w:pPr>
        <w:bidi/>
        <w:jc w:val="both"/>
        <w:rPr>
          <w:rFonts w:cs="David" w:hint="cs"/>
          <w:rtl/>
        </w:rPr>
      </w:pPr>
      <w:r w:rsidRPr="00B53DC5">
        <w:rPr>
          <w:rFonts w:cs="David" w:hint="cs"/>
          <w:u w:val="single"/>
          <w:rtl/>
        </w:rPr>
        <w:t>יצחק לוי:</w:t>
      </w:r>
    </w:p>
    <w:p w14:paraId="2C936D48" w14:textId="77777777" w:rsidR="00B53DC5" w:rsidRPr="00B53DC5" w:rsidRDefault="00B53DC5" w:rsidP="00B53DC5">
      <w:pPr>
        <w:bidi/>
        <w:jc w:val="both"/>
        <w:rPr>
          <w:rFonts w:cs="David" w:hint="cs"/>
          <w:rtl/>
        </w:rPr>
      </w:pPr>
    </w:p>
    <w:p w14:paraId="2ED43D4C" w14:textId="77777777" w:rsidR="00B53DC5" w:rsidRPr="00B53DC5" w:rsidRDefault="00B53DC5" w:rsidP="00B53DC5">
      <w:pPr>
        <w:bidi/>
        <w:jc w:val="both"/>
        <w:rPr>
          <w:rFonts w:cs="David" w:hint="cs"/>
          <w:rtl/>
        </w:rPr>
      </w:pPr>
      <w:r w:rsidRPr="00B53DC5">
        <w:rPr>
          <w:rFonts w:cs="David" w:hint="cs"/>
          <w:rtl/>
        </w:rPr>
        <w:tab/>
        <w:t xml:space="preserve"> אני מוכן.</w:t>
      </w:r>
    </w:p>
    <w:p w14:paraId="1F4053CB" w14:textId="77777777" w:rsidR="00B53DC5" w:rsidRPr="00B53DC5" w:rsidRDefault="00B53DC5" w:rsidP="00B53DC5">
      <w:pPr>
        <w:bidi/>
        <w:jc w:val="both"/>
        <w:rPr>
          <w:rFonts w:cs="David" w:hint="cs"/>
          <w:rtl/>
        </w:rPr>
      </w:pPr>
    </w:p>
    <w:p w14:paraId="01DB5BA8" w14:textId="77777777" w:rsidR="00B53DC5" w:rsidRPr="00B53DC5" w:rsidRDefault="00B53DC5" w:rsidP="00B53DC5">
      <w:pPr>
        <w:pStyle w:val="Heading5"/>
        <w:rPr>
          <w:rFonts w:hint="cs"/>
          <w:sz w:val="24"/>
          <w:rtl/>
        </w:rPr>
      </w:pPr>
      <w:r w:rsidRPr="00B53DC5">
        <w:rPr>
          <w:rFonts w:hint="cs"/>
          <w:sz w:val="24"/>
          <w:u w:val="single"/>
          <w:rtl/>
        </w:rPr>
        <w:t>אסתרינה טרטמן:</w:t>
      </w:r>
    </w:p>
    <w:p w14:paraId="5757E564" w14:textId="77777777" w:rsidR="00B53DC5" w:rsidRPr="00B53DC5" w:rsidRDefault="00B53DC5" w:rsidP="00B53DC5">
      <w:pPr>
        <w:pStyle w:val="Heading5"/>
        <w:rPr>
          <w:rFonts w:hint="cs"/>
          <w:sz w:val="24"/>
          <w:rtl/>
        </w:rPr>
      </w:pPr>
    </w:p>
    <w:p w14:paraId="6208115C" w14:textId="77777777" w:rsidR="00B53DC5" w:rsidRPr="00B53DC5" w:rsidRDefault="00B53DC5" w:rsidP="00B53DC5">
      <w:pPr>
        <w:bidi/>
        <w:jc w:val="both"/>
        <w:rPr>
          <w:rFonts w:cs="David" w:hint="cs"/>
          <w:rtl/>
        </w:rPr>
      </w:pPr>
      <w:r w:rsidRPr="00B53DC5">
        <w:rPr>
          <w:rFonts w:cs="David" w:hint="cs"/>
          <w:rtl/>
        </w:rPr>
        <w:tab/>
        <w:t xml:space="preserve"> זה רעיון לא רע.</w:t>
      </w:r>
    </w:p>
    <w:p w14:paraId="6A8ED3B5" w14:textId="77777777" w:rsidR="00B53DC5" w:rsidRPr="00B53DC5" w:rsidRDefault="00B53DC5" w:rsidP="00B53DC5">
      <w:pPr>
        <w:bidi/>
        <w:jc w:val="both"/>
        <w:rPr>
          <w:rFonts w:cs="David" w:hint="cs"/>
          <w:rtl/>
        </w:rPr>
      </w:pPr>
    </w:p>
    <w:p w14:paraId="045CA611" w14:textId="77777777" w:rsidR="00B53DC5" w:rsidRPr="00B53DC5" w:rsidRDefault="00B53DC5" w:rsidP="00B53DC5">
      <w:pPr>
        <w:bidi/>
        <w:jc w:val="both"/>
        <w:rPr>
          <w:rFonts w:cs="David" w:hint="cs"/>
          <w:rtl/>
        </w:rPr>
      </w:pPr>
      <w:r w:rsidRPr="00B53DC5">
        <w:rPr>
          <w:rFonts w:cs="David" w:hint="cs"/>
          <w:u w:val="single"/>
          <w:rtl/>
        </w:rPr>
        <w:t>היו"ר דוד טל:</w:t>
      </w:r>
    </w:p>
    <w:p w14:paraId="715B8F72" w14:textId="77777777" w:rsidR="00B53DC5" w:rsidRPr="00B53DC5" w:rsidRDefault="00B53DC5" w:rsidP="00B53DC5">
      <w:pPr>
        <w:bidi/>
        <w:jc w:val="both"/>
        <w:rPr>
          <w:rFonts w:cs="David" w:hint="cs"/>
          <w:rtl/>
        </w:rPr>
      </w:pPr>
    </w:p>
    <w:p w14:paraId="609B0E3C" w14:textId="77777777" w:rsidR="00B53DC5" w:rsidRPr="00B53DC5" w:rsidRDefault="00B53DC5" w:rsidP="00B53DC5">
      <w:pPr>
        <w:bidi/>
        <w:jc w:val="both"/>
        <w:rPr>
          <w:rFonts w:cs="David" w:hint="cs"/>
          <w:rtl/>
        </w:rPr>
      </w:pPr>
      <w:r w:rsidRPr="00B53DC5">
        <w:rPr>
          <w:rFonts w:cs="David" w:hint="cs"/>
          <w:rtl/>
        </w:rPr>
        <w:tab/>
        <w:t>אם גברתי תציע שנתחיל באום אל פאחם באופן רשמי, אני אשקול את זה. אני לא בעד זה, אבל אני מוכן לשקול את זה.</w:t>
      </w:r>
    </w:p>
    <w:p w14:paraId="377DFD86" w14:textId="77777777" w:rsidR="00B53DC5" w:rsidRDefault="00B53DC5" w:rsidP="00B53DC5">
      <w:pPr>
        <w:bidi/>
        <w:jc w:val="both"/>
        <w:rPr>
          <w:rFonts w:cs="David" w:hint="cs"/>
          <w:u w:val="single"/>
          <w:rtl/>
        </w:rPr>
      </w:pPr>
    </w:p>
    <w:p w14:paraId="7773BC77" w14:textId="77777777" w:rsidR="00B53DC5" w:rsidRPr="00B53DC5" w:rsidRDefault="00B53DC5" w:rsidP="00B53DC5">
      <w:pPr>
        <w:bidi/>
        <w:jc w:val="both"/>
        <w:rPr>
          <w:rFonts w:cs="David" w:hint="cs"/>
          <w:rtl/>
        </w:rPr>
      </w:pPr>
      <w:r w:rsidRPr="00B53DC5">
        <w:rPr>
          <w:rFonts w:cs="David" w:hint="cs"/>
          <w:u w:val="single"/>
          <w:rtl/>
        </w:rPr>
        <w:t>זהבה גלאון:</w:t>
      </w:r>
    </w:p>
    <w:p w14:paraId="2E1229AD" w14:textId="77777777" w:rsidR="00B53DC5" w:rsidRPr="00B53DC5" w:rsidRDefault="00B53DC5" w:rsidP="00B53DC5">
      <w:pPr>
        <w:bidi/>
        <w:jc w:val="both"/>
        <w:rPr>
          <w:rFonts w:cs="David" w:hint="cs"/>
          <w:rtl/>
        </w:rPr>
      </w:pPr>
    </w:p>
    <w:p w14:paraId="09D5A2D9" w14:textId="77777777" w:rsidR="00B53DC5" w:rsidRPr="00B53DC5" w:rsidRDefault="00B53DC5" w:rsidP="00B53DC5">
      <w:pPr>
        <w:bidi/>
        <w:jc w:val="both"/>
        <w:rPr>
          <w:rFonts w:cs="David" w:hint="cs"/>
          <w:rtl/>
        </w:rPr>
      </w:pPr>
      <w:r w:rsidRPr="00B53DC5">
        <w:rPr>
          <w:rFonts w:cs="David" w:hint="cs"/>
          <w:rtl/>
        </w:rPr>
        <w:tab/>
        <w:t xml:space="preserve"> יש דברים שאפילו בצחוק לא אומרים.</w:t>
      </w:r>
    </w:p>
    <w:p w14:paraId="63D51FDE" w14:textId="77777777" w:rsidR="00B53DC5" w:rsidRPr="00B53DC5" w:rsidRDefault="00B53DC5" w:rsidP="00B53DC5">
      <w:pPr>
        <w:bidi/>
        <w:jc w:val="both"/>
        <w:rPr>
          <w:rFonts w:cs="David" w:hint="cs"/>
          <w:rtl/>
        </w:rPr>
      </w:pPr>
    </w:p>
    <w:p w14:paraId="02347AF8" w14:textId="77777777" w:rsidR="00B53DC5" w:rsidRPr="00B53DC5" w:rsidRDefault="00B53DC5" w:rsidP="00B53DC5">
      <w:pPr>
        <w:bidi/>
        <w:jc w:val="both"/>
        <w:rPr>
          <w:rFonts w:cs="David" w:hint="cs"/>
          <w:rtl/>
        </w:rPr>
      </w:pPr>
      <w:r w:rsidRPr="00B53DC5">
        <w:rPr>
          <w:rFonts w:cs="David" w:hint="cs"/>
          <w:u w:val="single"/>
          <w:rtl/>
        </w:rPr>
        <w:t>היו"ר דוד טל:</w:t>
      </w:r>
    </w:p>
    <w:p w14:paraId="325E1E1D" w14:textId="77777777" w:rsidR="00B53DC5" w:rsidRPr="00B53DC5" w:rsidRDefault="00B53DC5" w:rsidP="00B53DC5">
      <w:pPr>
        <w:bidi/>
        <w:jc w:val="both"/>
        <w:rPr>
          <w:rFonts w:cs="David" w:hint="cs"/>
          <w:rtl/>
        </w:rPr>
      </w:pPr>
    </w:p>
    <w:p w14:paraId="5FB603D8" w14:textId="77777777" w:rsidR="00B53DC5" w:rsidRPr="00B53DC5" w:rsidRDefault="00B53DC5" w:rsidP="00B53DC5">
      <w:pPr>
        <w:bidi/>
        <w:jc w:val="both"/>
        <w:rPr>
          <w:rFonts w:cs="David" w:hint="cs"/>
          <w:rtl/>
        </w:rPr>
      </w:pPr>
      <w:r w:rsidRPr="00B53DC5">
        <w:rPr>
          <w:rFonts w:cs="David" w:hint="cs"/>
          <w:rtl/>
        </w:rPr>
        <w:tab/>
        <w:t>אבל אתם אומרים.</w:t>
      </w:r>
    </w:p>
    <w:p w14:paraId="64BE66FC" w14:textId="77777777" w:rsidR="00B53DC5" w:rsidRPr="00B53DC5" w:rsidRDefault="00B53DC5" w:rsidP="00B53DC5">
      <w:pPr>
        <w:bidi/>
        <w:jc w:val="both"/>
        <w:rPr>
          <w:rFonts w:cs="David" w:hint="cs"/>
          <w:rtl/>
        </w:rPr>
      </w:pPr>
    </w:p>
    <w:p w14:paraId="7781B280" w14:textId="77777777" w:rsidR="00B53DC5" w:rsidRPr="00B53DC5" w:rsidRDefault="00B53DC5" w:rsidP="00B53DC5">
      <w:pPr>
        <w:bidi/>
        <w:jc w:val="both"/>
        <w:rPr>
          <w:rFonts w:cs="David" w:hint="cs"/>
          <w:rtl/>
        </w:rPr>
      </w:pPr>
      <w:r w:rsidRPr="00B53DC5">
        <w:rPr>
          <w:rFonts w:cs="David" w:hint="cs"/>
          <w:u w:val="single"/>
          <w:rtl/>
        </w:rPr>
        <w:t>זהבה גלאון:</w:t>
      </w:r>
    </w:p>
    <w:p w14:paraId="45A9DA5A" w14:textId="77777777" w:rsidR="00B53DC5" w:rsidRPr="00B53DC5" w:rsidRDefault="00B53DC5" w:rsidP="00B53DC5">
      <w:pPr>
        <w:bidi/>
        <w:jc w:val="both"/>
        <w:rPr>
          <w:rFonts w:cs="David" w:hint="cs"/>
          <w:rtl/>
        </w:rPr>
      </w:pPr>
    </w:p>
    <w:p w14:paraId="202A804B" w14:textId="77777777" w:rsidR="00B53DC5" w:rsidRPr="00B53DC5" w:rsidRDefault="00B53DC5" w:rsidP="00B53DC5">
      <w:pPr>
        <w:bidi/>
        <w:jc w:val="both"/>
        <w:rPr>
          <w:rFonts w:cs="David" w:hint="cs"/>
          <w:rtl/>
        </w:rPr>
      </w:pPr>
      <w:r w:rsidRPr="00B53DC5">
        <w:rPr>
          <w:rFonts w:cs="David" w:hint="cs"/>
          <w:rtl/>
        </w:rPr>
        <w:tab/>
        <w:t xml:space="preserve"> לא אנחנו אומרים.</w:t>
      </w:r>
    </w:p>
    <w:p w14:paraId="19888FAB" w14:textId="77777777" w:rsidR="00B53DC5" w:rsidRPr="00B53DC5" w:rsidRDefault="00B53DC5" w:rsidP="00B53DC5">
      <w:pPr>
        <w:bidi/>
        <w:jc w:val="both"/>
        <w:rPr>
          <w:rFonts w:cs="David" w:hint="cs"/>
          <w:rtl/>
        </w:rPr>
      </w:pPr>
    </w:p>
    <w:p w14:paraId="26FC6578" w14:textId="77777777" w:rsidR="00B53DC5" w:rsidRPr="00B53DC5" w:rsidRDefault="00B53DC5" w:rsidP="00B53DC5">
      <w:pPr>
        <w:bidi/>
        <w:jc w:val="both"/>
        <w:rPr>
          <w:rFonts w:cs="David" w:hint="cs"/>
          <w:rtl/>
        </w:rPr>
      </w:pPr>
      <w:r w:rsidRPr="00B53DC5">
        <w:rPr>
          <w:rFonts w:cs="David" w:hint="cs"/>
          <w:u w:val="single"/>
          <w:rtl/>
        </w:rPr>
        <w:t>היו"ר דוד טל:</w:t>
      </w:r>
    </w:p>
    <w:p w14:paraId="3BCD77F9" w14:textId="77777777" w:rsidR="00B53DC5" w:rsidRPr="00B53DC5" w:rsidRDefault="00B53DC5" w:rsidP="00B53DC5">
      <w:pPr>
        <w:bidi/>
        <w:jc w:val="both"/>
        <w:rPr>
          <w:rFonts w:cs="David" w:hint="cs"/>
          <w:rtl/>
        </w:rPr>
      </w:pPr>
    </w:p>
    <w:p w14:paraId="54805AF4" w14:textId="77777777" w:rsidR="00B53DC5" w:rsidRPr="00B53DC5" w:rsidRDefault="00B53DC5" w:rsidP="00B53DC5">
      <w:pPr>
        <w:bidi/>
        <w:jc w:val="both"/>
        <w:rPr>
          <w:rFonts w:cs="David" w:hint="cs"/>
          <w:rtl/>
        </w:rPr>
      </w:pPr>
      <w:r w:rsidRPr="00B53DC5">
        <w:rPr>
          <w:rFonts w:cs="David" w:hint="cs"/>
          <w:rtl/>
        </w:rPr>
        <w:tab/>
        <w:t xml:space="preserve"> פרופסור בן-ששון, בבקשה.</w:t>
      </w:r>
    </w:p>
    <w:p w14:paraId="5B2E3820" w14:textId="77777777" w:rsidR="00B53DC5" w:rsidRPr="00B53DC5" w:rsidRDefault="00B53DC5" w:rsidP="00B53DC5">
      <w:pPr>
        <w:bidi/>
        <w:jc w:val="both"/>
        <w:rPr>
          <w:rFonts w:cs="David" w:hint="cs"/>
          <w:rtl/>
        </w:rPr>
      </w:pPr>
    </w:p>
    <w:p w14:paraId="172C1CA3" w14:textId="77777777" w:rsidR="00B53DC5" w:rsidRPr="00B53DC5" w:rsidRDefault="00B53DC5" w:rsidP="00B53DC5">
      <w:pPr>
        <w:bidi/>
        <w:jc w:val="both"/>
        <w:rPr>
          <w:rFonts w:cs="David" w:hint="cs"/>
          <w:rtl/>
        </w:rPr>
      </w:pPr>
      <w:r w:rsidRPr="00B53DC5">
        <w:rPr>
          <w:rFonts w:cs="David" w:hint="cs"/>
          <w:u w:val="single"/>
          <w:rtl/>
        </w:rPr>
        <w:t>מנחם בן-ששון:</w:t>
      </w:r>
    </w:p>
    <w:p w14:paraId="12535A1B" w14:textId="77777777" w:rsidR="00B53DC5" w:rsidRPr="00B53DC5" w:rsidRDefault="00B53DC5" w:rsidP="00B53DC5">
      <w:pPr>
        <w:bidi/>
        <w:jc w:val="both"/>
        <w:rPr>
          <w:rFonts w:cs="David" w:hint="cs"/>
          <w:rtl/>
        </w:rPr>
      </w:pPr>
    </w:p>
    <w:p w14:paraId="22B47CD3" w14:textId="77777777" w:rsidR="00B53DC5" w:rsidRPr="00B53DC5" w:rsidRDefault="00B53DC5" w:rsidP="00B53DC5">
      <w:pPr>
        <w:bidi/>
        <w:jc w:val="both"/>
        <w:rPr>
          <w:rFonts w:cs="David" w:hint="cs"/>
          <w:rtl/>
        </w:rPr>
      </w:pPr>
      <w:r w:rsidRPr="00B53DC5">
        <w:rPr>
          <w:rFonts w:cs="David" w:hint="cs"/>
          <w:rtl/>
        </w:rPr>
        <w:tab/>
        <w:t>אם אני מצרף את האחד ואת השניים לפי הבנתי, והתחלתי לעשות את זה אחרי הישיבה הראשונה, לקחתי ברצינות את הדברים שאז אמרו באותו טון חבר הכנסת יצחקי וגם יושב-ראש הוועדה. לא הלכתי לשאול את הממשלה, אני אעשה את זה, כוונתי לשאול את ראש הממשלה, לשאול את שר המשפטים, את השאלה ששאל עכשיו יושב-ראש הוועדה את הנציגה של היועץ המשפטי. יש אפשרות להרגיע את חברי הכנסת, גם אלה שבקואליציה, גם אלה שבאופוזיציה, ולהסביר להם מה משמעותו של מהלך תקין של חוק-יסוד: משאל עם. יש חברים שיושבים כאן בחדר, והם יודעים שהתחלתי לשוחח את השיחות הללו, זאת אומרת, בכוונתי להוליך את המהלך שהוא תקין, המהלך הנכון. המהלך הנכון הוא, אם רוצים משאל עם, לתת לו הסמכות. אגב, הרב לוי, לא משאל עם סוחף, אלא משאל לגבי החוק הזה, ספציפית. בצורה הזאת אני מרגיע את החברים.</w:t>
      </w:r>
    </w:p>
    <w:p w14:paraId="01257B48" w14:textId="77777777" w:rsidR="00B53DC5" w:rsidRPr="00B53DC5" w:rsidRDefault="00B53DC5" w:rsidP="00B53DC5">
      <w:pPr>
        <w:bidi/>
        <w:jc w:val="both"/>
        <w:rPr>
          <w:rFonts w:cs="David" w:hint="cs"/>
          <w:rtl/>
        </w:rPr>
      </w:pPr>
    </w:p>
    <w:p w14:paraId="15F7175B" w14:textId="77777777" w:rsidR="00B53DC5" w:rsidRPr="00B53DC5" w:rsidRDefault="00B53DC5" w:rsidP="00B53DC5">
      <w:pPr>
        <w:bidi/>
        <w:jc w:val="both"/>
        <w:rPr>
          <w:rFonts w:cs="David" w:hint="cs"/>
          <w:rtl/>
        </w:rPr>
      </w:pPr>
      <w:r w:rsidRPr="00B53DC5">
        <w:rPr>
          <w:rFonts w:cs="David" w:hint="cs"/>
          <w:u w:val="single"/>
          <w:rtl/>
        </w:rPr>
        <w:t>יצחק לוי:</w:t>
      </w:r>
    </w:p>
    <w:p w14:paraId="4347B941" w14:textId="77777777" w:rsidR="00B53DC5" w:rsidRPr="00B53DC5" w:rsidRDefault="00B53DC5" w:rsidP="00B53DC5">
      <w:pPr>
        <w:bidi/>
        <w:jc w:val="both"/>
        <w:rPr>
          <w:rFonts w:cs="David" w:hint="cs"/>
          <w:rtl/>
        </w:rPr>
      </w:pPr>
    </w:p>
    <w:p w14:paraId="319AC4A0" w14:textId="77777777" w:rsidR="00B53DC5" w:rsidRPr="00B53DC5" w:rsidRDefault="00B53DC5" w:rsidP="00B53DC5">
      <w:pPr>
        <w:bidi/>
        <w:jc w:val="both"/>
        <w:rPr>
          <w:rFonts w:cs="David" w:hint="cs"/>
          <w:rtl/>
        </w:rPr>
      </w:pPr>
      <w:r w:rsidRPr="00B53DC5">
        <w:rPr>
          <w:rFonts w:cs="David" w:hint="cs"/>
          <w:rtl/>
        </w:rPr>
        <w:tab/>
        <w:t>אחרי שהבהלת אותנו, הרגעת אותנו...</w:t>
      </w:r>
    </w:p>
    <w:p w14:paraId="1975ED5E" w14:textId="77777777" w:rsidR="00B53DC5" w:rsidRPr="00B53DC5" w:rsidRDefault="00B53DC5" w:rsidP="00B53DC5">
      <w:pPr>
        <w:bidi/>
        <w:jc w:val="both"/>
        <w:rPr>
          <w:rFonts w:cs="David" w:hint="cs"/>
          <w:rtl/>
        </w:rPr>
      </w:pPr>
    </w:p>
    <w:p w14:paraId="5C1FEE50" w14:textId="77777777" w:rsidR="00B53DC5" w:rsidRPr="00B53DC5" w:rsidRDefault="00B53DC5" w:rsidP="00B53DC5">
      <w:pPr>
        <w:bidi/>
        <w:jc w:val="both"/>
        <w:rPr>
          <w:rFonts w:cs="David" w:hint="cs"/>
          <w:rtl/>
        </w:rPr>
      </w:pPr>
      <w:r w:rsidRPr="00B53DC5">
        <w:rPr>
          <w:rFonts w:cs="David" w:hint="cs"/>
          <w:u w:val="single"/>
          <w:rtl/>
        </w:rPr>
        <w:t>מנחם בן-ששון:</w:t>
      </w:r>
    </w:p>
    <w:p w14:paraId="5006519F" w14:textId="77777777" w:rsidR="00B53DC5" w:rsidRPr="00B53DC5" w:rsidRDefault="00B53DC5" w:rsidP="00B53DC5">
      <w:pPr>
        <w:bidi/>
        <w:jc w:val="both"/>
        <w:rPr>
          <w:rFonts w:cs="David" w:hint="cs"/>
          <w:rtl/>
        </w:rPr>
      </w:pPr>
    </w:p>
    <w:p w14:paraId="1D762372" w14:textId="77777777" w:rsidR="00B53DC5" w:rsidRPr="00B53DC5" w:rsidRDefault="00B53DC5" w:rsidP="00B53DC5">
      <w:pPr>
        <w:bidi/>
        <w:jc w:val="both"/>
        <w:rPr>
          <w:rFonts w:cs="David" w:hint="cs"/>
          <w:rtl/>
        </w:rPr>
      </w:pPr>
      <w:r w:rsidRPr="00B53DC5">
        <w:rPr>
          <w:rFonts w:cs="David" w:hint="cs"/>
          <w:rtl/>
        </w:rPr>
        <w:tab/>
        <w:t>לכן אמרתי לך: חכה רגע. הבהלתי בפרוצדורה, אמרתי שלא תהיה יד קלה על ההדק, ומי שאומר שלא ייתנו, קל וחומר לא ייתנו כאן.</w:t>
      </w:r>
    </w:p>
    <w:p w14:paraId="583A885B" w14:textId="77777777" w:rsidR="00B53DC5" w:rsidRPr="00B53DC5" w:rsidRDefault="00B53DC5" w:rsidP="00B53DC5">
      <w:pPr>
        <w:bidi/>
        <w:jc w:val="both"/>
        <w:rPr>
          <w:rFonts w:cs="David" w:hint="cs"/>
          <w:rtl/>
        </w:rPr>
      </w:pPr>
    </w:p>
    <w:p w14:paraId="588DF0E3" w14:textId="77777777" w:rsidR="00B53DC5" w:rsidRPr="00B53DC5" w:rsidRDefault="00B53DC5" w:rsidP="00B53DC5">
      <w:pPr>
        <w:bidi/>
        <w:jc w:val="both"/>
        <w:rPr>
          <w:rFonts w:cs="David" w:hint="cs"/>
          <w:rtl/>
        </w:rPr>
      </w:pPr>
      <w:r w:rsidRPr="00B53DC5">
        <w:rPr>
          <w:rFonts w:cs="David" w:hint="cs"/>
          <w:u w:val="single"/>
          <w:rtl/>
        </w:rPr>
        <w:t>זהבה גלאון:</w:t>
      </w:r>
    </w:p>
    <w:p w14:paraId="585F0889" w14:textId="77777777" w:rsidR="00B53DC5" w:rsidRPr="00B53DC5" w:rsidRDefault="00B53DC5" w:rsidP="00B53DC5">
      <w:pPr>
        <w:bidi/>
        <w:jc w:val="both"/>
        <w:rPr>
          <w:rFonts w:cs="David" w:hint="cs"/>
          <w:rtl/>
        </w:rPr>
      </w:pPr>
    </w:p>
    <w:p w14:paraId="50D741F7" w14:textId="77777777" w:rsidR="00B53DC5" w:rsidRPr="00B53DC5" w:rsidRDefault="00B53DC5" w:rsidP="00B53DC5">
      <w:pPr>
        <w:bidi/>
        <w:jc w:val="both"/>
        <w:rPr>
          <w:rFonts w:cs="David" w:hint="cs"/>
          <w:rtl/>
        </w:rPr>
      </w:pPr>
      <w:r w:rsidRPr="00B53DC5">
        <w:rPr>
          <w:rFonts w:cs="David" w:hint="cs"/>
          <w:rtl/>
        </w:rPr>
        <w:tab/>
        <w:t xml:space="preserve"> אומר פרופסור ליפשיץ שזה לא נכון, לא עושים חוק ספציפי לאדם, לצורך העניין לישות.</w:t>
      </w:r>
    </w:p>
    <w:p w14:paraId="6D0A8488" w14:textId="77777777" w:rsidR="00B53DC5" w:rsidRPr="00B53DC5" w:rsidRDefault="00B53DC5" w:rsidP="00B53DC5">
      <w:pPr>
        <w:bidi/>
        <w:jc w:val="both"/>
        <w:rPr>
          <w:rFonts w:cs="David" w:hint="cs"/>
          <w:rtl/>
        </w:rPr>
      </w:pPr>
    </w:p>
    <w:p w14:paraId="478B5383" w14:textId="77777777" w:rsidR="00B53DC5" w:rsidRPr="00B53DC5" w:rsidRDefault="00B53DC5" w:rsidP="00B53DC5">
      <w:pPr>
        <w:bidi/>
        <w:jc w:val="both"/>
        <w:rPr>
          <w:rFonts w:cs="David" w:hint="cs"/>
          <w:rtl/>
        </w:rPr>
      </w:pPr>
      <w:r w:rsidRPr="00B53DC5">
        <w:rPr>
          <w:rFonts w:cs="David" w:hint="cs"/>
          <w:u w:val="single"/>
          <w:rtl/>
        </w:rPr>
        <w:t>יצחק לוי:</w:t>
      </w:r>
    </w:p>
    <w:p w14:paraId="470F970A" w14:textId="77777777" w:rsidR="00B53DC5" w:rsidRPr="00B53DC5" w:rsidRDefault="00B53DC5" w:rsidP="00B53DC5">
      <w:pPr>
        <w:bidi/>
        <w:jc w:val="both"/>
        <w:rPr>
          <w:rFonts w:cs="David" w:hint="cs"/>
          <w:rtl/>
        </w:rPr>
      </w:pPr>
    </w:p>
    <w:p w14:paraId="3C223B4A" w14:textId="77777777" w:rsidR="00B53DC5" w:rsidRPr="00B53DC5" w:rsidRDefault="00B53DC5" w:rsidP="00B53DC5">
      <w:pPr>
        <w:bidi/>
        <w:jc w:val="both"/>
        <w:rPr>
          <w:rFonts w:cs="David" w:hint="cs"/>
          <w:rtl/>
        </w:rPr>
      </w:pPr>
      <w:r w:rsidRPr="00B53DC5">
        <w:rPr>
          <w:rFonts w:cs="David" w:hint="cs"/>
          <w:rtl/>
        </w:rPr>
        <w:tab/>
        <w:t xml:space="preserve"> ארץ ישראל זה לא חוק ספציפי.</w:t>
      </w:r>
    </w:p>
    <w:p w14:paraId="08496BDD" w14:textId="77777777" w:rsidR="00B53DC5" w:rsidRPr="00B53DC5" w:rsidRDefault="00B53DC5" w:rsidP="00B53DC5">
      <w:pPr>
        <w:bidi/>
        <w:jc w:val="both"/>
        <w:rPr>
          <w:rFonts w:cs="David" w:hint="cs"/>
          <w:rtl/>
        </w:rPr>
      </w:pPr>
    </w:p>
    <w:p w14:paraId="03BBB8EF" w14:textId="77777777" w:rsidR="00B53DC5" w:rsidRPr="00B53DC5" w:rsidRDefault="00B53DC5" w:rsidP="00B53DC5">
      <w:pPr>
        <w:bidi/>
        <w:jc w:val="both"/>
        <w:rPr>
          <w:rFonts w:cs="David" w:hint="cs"/>
          <w:rtl/>
        </w:rPr>
      </w:pPr>
      <w:r w:rsidRPr="00B53DC5">
        <w:rPr>
          <w:rFonts w:cs="David" w:hint="cs"/>
          <w:u w:val="single"/>
          <w:rtl/>
        </w:rPr>
        <w:t>מנחם בן-ששון:</w:t>
      </w:r>
    </w:p>
    <w:p w14:paraId="53B24C6A" w14:textId="77777777" w:rsidR="00B53DC5" w:rsidRPr="00B53DC5" w:rsidRDefault="00B53DC5" w:rsidP="00B53DC5">
      <w:pPr>
        <w:bidi/>
        <w:jc w:val="both"/>
        <w:rPr>
          <w:rFonts w:cs="David" w:hint="cs"/>
          <w:rtl/>
        </w:rPr>
      </w:pPr>
    </w:p>
    <w:p w14:paraId="7A2A630F" w14:textId="77777777" w:rsidR="00B53DC5" w:rsidRPr="00B53DC5" w:rsidRDefault="00B53DC5" w:rsidP="00B53DC5">
      <w:pPr>
        <w:bidi/>
        <w:jc w:val="both"/>
        <w:rPr>
          <w:rFonts w:cs="David" w:hint="cs"/>
          <w:rtl/>
        </w:rPr>
      </w:pPr>
      <w:r w:rsidRPr="00B53DC5">
        <w:rPr>
          <w:rFonts w:cs="David" w:hint="cs"/>
          <w:rtl/>
        </w:rPr>
        <w:tab/>
        <w:t>חברת הכנסת, זה לא ישות, זה לא אדם. החוק נקרא "חוק סדרי שלטון ומשפט (ביטול החלת משפט, שיפוט ומינהל על שטחי ארץ-ישראל)". יש מי שזה כן אכפת לו, יש מי שזה לא אכפת לו.</w:t>
      </w:r>
    </w:p>
    <w:p w14:paraId="47272D83" w14:textId="77777777" w:rsidR="00B53DC5" w:rsidRPr="00B53DC5" w:rsidRDefault="00B53DC5" w:rsidP="00B53DC5">
      <w:pPr>
        <w:bidi/>
        <w:jc w:val="both"/>
        <w:rPr>
          <w:rFonts w:cs="David" w:hint="cs"/>
          <w:rtl/>
        </w:rPr>
      </w:pPr>
    </w:p>
    <w:p w14:paraId="4509C631" w14:textId="77777777" w:rsidR="00B53DC5" w:rsidRPr="00B53DC5" w:rsidRDefault="00B53DC5" w:rsidP="00B53DC5">
      <w:pPr>
        <w:bidi/>
        <w:jc w:val="both"/>
        <w:rPr>
          <w:rFonts w:cs="David" w:hint="cs"/>
          <w:rtl/>
        </w:rPr>
      </w:pPr>
      <w:r w:rsidRPr="00B53DC5">
        <w:rPr>
          <w:rFonts w:cs="David" w:hint="cs"/>
          <w:u w:val="single"/>
          <w:rtl/>
        </w:rPr>
        <w:t>היו"ר דוד טל:</w:t>
      </w:r>
    </w:p>
    <w:p w14:paraId="23052A35" w14:textId="77777777" w:rsidR="00B53DC5" w:rsidRPr="00B53DC5" w:rsidRDefault="00B53DC5" w:rsidP="00B53DC5">
      <w:pPr>
        <w:bidi/>
        <w:jc w:val="both"/>
        <w:rPr>
          <w:rFonts w:cs="David" w:hint="cs"/>
          <w:rtl/>
        </w:rPr>
      </w:pPr>
    </w:p>
    <w:p w14:paraId="1830F605" w14:textId="77777777" w:rsidR="00B53DC5" w:rsidRPr="00B53DC5" w:rsidRDefault="00B53DC5" w:rsidP="00B53DC5">
      <w:pPr>
        <w:bidi/>
        <w:jc w:val="both"/>
        <w:rPr>
          <w:rFonts w:cs="David" w:hint="cs"/>
          <w:rtl/>
        </w:rPr>
      </w:pPr>
      <w:r w:rsidRPr="00B53DC5">
        <w:rPr>
          <w:rFonts w:cs="David" w:hint="cs"/>
          <w:rtl/>
        </w:rPr>
        <w:tab/>
        <w:t>כמו בכל דבר, בכל מיני נושאים.</w:t>
      </w:r>
    </w:p>
    <w:p w14:paraId="295ACB3A" w14:textId="77777777" w:rsidR="00B53DC5" w:rsidRDefault="00B53DC5" w:rsidP="00B53DC5">
      <w:pPr>
        <w:bidi/>
        <w:jc w:val="both"/>
        <w:rPr>
          <w:rFonts w:cs="David" w:hint="cs"/>
          <w:u w:val="single"/>
          <w:rtl/>
        </w:rPr>
      </w:pPr>
    </w:p>
    <w:p w14:paraId="1B332665" w14:textId="77777777" w:rsidR="00B53DC5" w:rsidRPr="00B53DC5" w:rsidRDefault="00B53DC5" w:rsidP="00B53DC5">
      <w:pPr>
        <w:bidi/>
        <w:jc w:val="both"/>
        <w:rPr>
          <w:rFonts w:cs="David" w:hint="cs"/>
          <w:rtl/>
        </w:rPr>
      </w:pPr>
      <w:r w:rsidRPr="00B53DC5">
        <w:rPr>
          <w:rFonts w:cs="David" w:hint="cs"/>
          <w:u w:val="single"/>
          <w:rtl/>
        </w:rPr>
        <w:t>מנחם בן-ששון:</w:t>
      </w:r>
    </w:p>
    <w:p w14:paraId="1454BE9F" w14:textId="77777777" w:rsidR="00B53DC5" w:rsidRPr="00B53DC5" w:rsidRDefault="00B53DC5" w:rsidP="00B53DC5">
      <w:pPr>
        <w:bidi/>
        <w:jc w:val="both"/>
        <w:rPr>
          <w:rFonts w:cs="David" w:hint="cs"/>
          <w:rtl/>
        </w:rPr>
      </w:pPr>
    </w:p>
    <w:p w14:paraId="122189A5" w14:textId="77777777" w:rsidR="00B53DC5" w:rsidRPr="00B53DC5" w:rsidRDefault="00B53DC5" w:rsidP="00B53DC5">
      <w:pPr>
        <w:bidi/>
        <w:jc w:val="both"/>
        <w:rPr>
          <w:rFonts w:cs="David" w:hint="cs"/>
          <w:rtl/>
        </w:rPr>
      </w:pPr>
      <w:r w:rsidRPr="00B53DC5">
        <w:rPr>
          <w:rFonts w:cs="David" w:hint="cs"/>
          <w:rtl/>
        </w:rPr>
        <w:tab/>
        <w:t xml:space="preserve"> נכון. העמדתי את הסוגיה הזאת כסוגיה שהמחוקק ראה אותה כסוגיה מרכזית. תראו לאן הגענו בחודשים האחרונים. יש חברי כנסת שבאים עכשיו ואומרים: תבצר את הסעיפים האלה ברוב לא של 61, ברוב של 80. תראו לאיזה אבסורד הגענו, אם הבנתי נכון את דבריו של פרופסור ליפשיץ, ועל זה אני מורט את ראשי גם בוועדה אחרת, כשאנחנו דנים בסוגיות הללו, הם מבקשים לשנות לרוב מ-61 ל-80, ברוב של שניים לאחד.</w:t>
      </w:r>
    </w:p>
    <w:p w14:paraId="2BAA350B" w14:textId="77777777" w:rsidR="00B53DC5" w:rsidRPr="00B53DC5" w:rsidRDefault="00B53DC5" w:rsidP="00B53DC5">
      <w:pPr>
        <w:bidi/>
        <w:jc w:val="both"/>
        <w:rPr>
          <w:rFonts w:cs="David" w:hint="cs"/>
          <w:rtl/>
        </w:rPr>
      </w:pPr>
    </w:p>
    <w:p w14:paraId="3BC1A004" w14:textId="77777777" w:rsidR="00B53DC5" w:rsidRPr="00B53DC5" w:rsidRDefault="00B53DC5" w:rsidP="00B53DC5">
      <w:pPr>
        <w:bidi/>
        <w:jc w:val="both"/>
        <w:rPr>
          <w:rFonts w:cs="David" w:hint="cs"/>
          <w:rtl/>
        </w:rPr>
      </w:pPr>
      <w:r w:rsidRPr="00B53DC5">
        <w:rPr>
          <w:rFonts w:cs="David" w:hint="cs"/>
          <w:u w:val="single"/>
          <w:rtl/>
        </w:rPr>
        <w:t>זהבה גלאון:</w:t>
      </w:r>
    </w:p>
    <w:p w14:paraId="0E249C10" w14:textId="77777777" w:rsidR="00B53DC5" w:rsidRPr="00B53DC5" w:rsidRDefault="00B53DC5" w:rsidP="00B53DC5">
      <w:pPr>
        <w:bidi/>
        <w:jc w:val="both"/>
        <w:rPr>
          <w:rFonts w:cs="David" w:hint="cs"/>
          <w:rtl/>
        </w:rPr>
      </w:pPr>
    </w:p>
    <w:p w14:paraId="2D83C6CA" w14:textId="77777777" w:rsidR="00B53DC5" w:rsidRPr="00B53DC5" w:rsidRDefault="00B53DC5" w:rsidP="00B53DC5">
      <w:pPr>
        <w:bidi/>
        <w:jc w:val="both"/>
        <w:rPr>
          <w:rFonts w:cs="David" w:hint="cs"/>
          <w:rtl/>
        </w:rPr>
      </w:pPr>
      <w:r w:rsidRPr="00B53DC5">
        <w:rPr>
          <w:rFonts w:cs="David" w:hint="cs"/>
          <w:rtl/>
        </w:rPr>
        <w:tab/>
        <w:t xml:space="preserve"> זה באמת לא מובן.</w:t>
      </w:r>
    </w:p>
    <w:p w14:paraId="336DF6F8" w14:textId="77777777" w:rsidR="00B53DC5" w:rsidRPr="00B53DC5" w:rsidRDefault="00B53DC5" w:rsidP="00B53DC5">
      <w:pPr>
        <w:bidi/>
        <w:jc w:val="both"/>
        <w:rPr>
          <w:rFonts w:cs="David" w:hint="cs"/>
          <w:rtl/>
        </w:rPr>
      </w:pPr>
    </w:p>
    <w:p w14:paraId="1CA85BCB" w14:textId="77777777" w:rsidR="00B53DC5" w:rsidRPr="00B53DC5" w:rsidRDefault="00B53DC5" w:rsidP="00B53DC5">
      <w:pPr>
        <w:bidi/>
        <w:jc w:val="both"/>
        <w:rPr>
          <w:rFonts w:cs="David" w:hint="cs"/>
          <w:rtl/>
        </w:rPr>
      </w:pPr>
      <w:r w:rsidRPr="00B53DC5">
        <w:rPr>
          <w:rFonts w:cs="David" w:hint="cs"/>
          <w:u w:val="single"/>
          <w:rtl/>
        </w:rPr>
        <w:t>מנחם בן-ששון:</w:t>
      </w:r>
    </w:p>
    <w:p w14:paraId="01D62A1B" w14:textId="77777777" w:rsidR="00B53DC5" w:rsidRPr="00B53DC5" w:rsidRDefault="00B53DC5" w:rsidP="00B53DC5">
      <w:pPr>
        <w:bidi/>
        <w:jc w:val="both"/>
        <w:rPr>
          <w:rFonts w:cs="David" w:hint="cs"/>
          <w:rtl/>
        </w:rPr>
      </w:pPr>
    </w:p>
    <w:p w14:paraId="1019F97F" w14:textId="77777777" w:rsidR="00B53DC5" w:rsidRPr="00B53DC5" w:rsidRDefault="00B53DC5" w:rsidP="00B53DC5">
      <w:pPr>
        <w:bidi/>
        <w:jc w:val="both"/>
        <w:rPr>
          <w:rFonts w:cs="David" w:hint="cs"/>
          <w:rtl/>
        </w:rPr>
      </w:pPr>
      <w:r w:rsidRPr="00B53DC5">
        <w:rPr>
          <w:rFonts w:cs="David" w:hint="cs"/>
          <w:rtl/>
        </w:rPr>
        <w:tab/>
        <w:t xml:space="preserve">אני מנסה להבין את האבסורד. תבינו שהחיבוק המטורף הזה בין פרוצדורות שנועדו להצהרות חוק בסיטואציה נוכחית, כשאין בעיה אקוטית, אני מדבר היום על רמת-הגולן </w:t>
      </w:r>
      <w:r w:rsidRPr="00B53DC5">
        <w:rPr>
          <w:rFonts w:cs="David"/>
          <w:rtl/>
        </w:rPr>
        <w:t>–</w:t>
      </w:r>
      <w:r w:rsidRPr="00B53DC5">
        <w:rPr>
          <w:rFonts w:cs="David" w:hint="cs"/>
          <w:rtl/>
        </w:rPr>
        <w:t xml:space="preserve"> אולי יש חברים שרואים אותה כבעיה אקוטית.</w:t>
      </w:r>
    </w:p>
    <w:p w14:paraId="4F852CA5" w14:textId="77777777" w:rsidR="00B53DC5" w:rsidRPr="00B53DC5" w:rsidRDefault="00B53DC5" w:rsidP="00B53DC5">
      <w:pPr>
        <w:bidi/>
        <w:jc w:val="both"/>
        <w:rPr>
          <w:rFonts w:cs="David" w:hint="cs"/>
          <w:rtl/>
        </w:rPr>
      </w:pPr>
    </w:p>
    <w:p w14:paraId="430E8690" w14:textId="77777777" w:rsidR="00B53DC5" w:rsidRPr="00B53DC5" w:rsidRDefault="00B53DC5" w:rsidP="00B53DC5">
      <w:pPr>
        <w:bidi/>
        <w:jc w:val="both"/>
        <w:rPr>
          <w:rFonts w:cs="David" w:hint="cs"/>
          <w:rtl/>
        </w:rPr>
      </w:pPr>
      <w:r w:rsidRPr="00B53DC5">
        <w:rPr>
          <w:rFonts w:cs="David" w:hint="cs"/>
          <w:u w:val="single"/>
          <w:rtl/>
        </w:rPr>
        <w:t>יצחק לוי:</w:t>
      </w:r>
    </w:p>
    <w:p w14:paraId="1F4D2D3D" w14:textId="77777777" w:rsidR="00B53DC5" w:rsidRPr="00B53DC5" w:rsidRDefault="00B53DC5" w:rsidP="00B53DC5">
      <w:pPr>
        <w:bidi/>
        <w:jc w:val="both"/>
        <w:rPr>
          <w:rFonts w:cs="David" w:hint="cs"/>
          <w:rtl/>
        </w:rPr>
      </w:pPr>
    </w:p>
    <w:p w14:paraId="6ECD385A" w14:textId="77777777" w:rsidR="00B53DC5" w:rsidRPr="00B53DC5" w:rsidRDefault="00B53DC5" w:rsidP="00B53DC5">
      <w:pPr>
        <w:bidi/>
        <w:jc w:val="both"/>
        <w:rPr>
          <w:rFonts w:cs="David" w:hint="cs"/>
          <w:rtl/>
        </w:rPr>
      </w:pPr>
      <w:r w:rsidRPr="00B53DC5">
        <w:rPr>
          <w:rFonts w:cs="David" w:hint="cs"/>
          <w:rtl/>
        </w:rPr>
        <w:tab/>
        <w:t xml:space="preserve"> לא כל אמירה היא כבר חוק. זה שיש דעות </w:t>
      </w:r>
      <w:r w:rsidRPr="00B53DC5">
        <w:rPr>
          <w:rFonts w:cs="David"/>
          <w:rtl/>
        </w:rPr>
        <w:t>–</w:t>
      </w:r>
      <w:r w:rsidRPr="00B53DC5">
        <w:rPr>
          <w:rFonts w:cs="David" w:hint="cs"/>
          <w:rtl/>
        </w:rPr>
        <w:t xml:space="preserve"> יש דעות, זו לא בעיה.</w:t>
      </w:r>
    </w:p>
    <w:p w14:paraId="51F7C191" w14:textId="77777777" w:rsidR="00B53DC5" w:rsidRPr="00B53DC5" w:rsidRDefault="00B53DC5" w:rsidP="00B53DC5">
      <w:pPr>
        <w:bidi/>
        <w:jc w:val="both"/>
        <w:rPr>
          <w:rFonts w:cs="David" w:hint="cs"/>
          <w:rtl/>
        </w:rPr>
      </w:pPr>
    </w:p>
    <w:p w14:paraId="28C9AEAB" w14:textId="77777777" w:rsidR="00B53DC5" w:rsidRPr="00B53DC5" w:rsidRDefault="00B53DC5" w:rsidP="00B53DC5">
      <w:pPr>
        <w:bidi/>
        <w:jc w:val="both"/>
        <w:rPr>
          <w:rFonts w:cs="David" w:hint="cs"/>
          <w:rtl/>
        </w:rPr>
      </w:pPr>
      <w:r w:rsidRPr="00B53DC5">
        <w:rPr>
          <w:rFonts w:cs="David" w:hint="cs"/>
          <w:u w:val="single"/>
          <w:rtl/>
        </w:rPr>
        <w:t>מנחם בן-ששון:</w:t>
      </w:r>
    </w:p>
    <w:p w14:paraId="5C3EAB8A" w14:textId="77777777" w:rsidR="00B53DC5" w:rsidRPr="00B53DC5" w:rsidRDefault="00B53DC5" w:rsidP="00B53DC5">
      <w:pPr>
        <w:bidi/>
        <w:jc w:val="both"/>
        <w:rPr>
          <w:rFonts w:cs="David" w:hint="cs"/>
          <w:rtl/>
        </w:rPr>
      </w:pPr>
    </w:p>
    <w:p w14:paraId="6B47A9AB" w14:textId="77777777" w:rsidR="00B53DC5" w:rsidRPr="00B53DC5" w:rsidRDefault="00B53DC5" w:rsidP="00B53DC5">
      <w:pPr>
        <w:bidi/>
        <w:jc w:val="both"/>
        <w:rPr>
          <w:rFonts w:cs="David" w:hint="cs"/>
          <w:rtl/>
        </w:rPr>
      </w:pPr>
      <w:r w:rsidRPr="00B53DC5">
        <w:rPr>
          <w:rFonts w:cs="David" w:hint="cs"/>
          <w:rtl/>
        </w:rPr>
        <w:tab/>
        <w:t xml:space="preserve"> זה ההבדל בין הצהרת חוק להצעת חוק, את זה לימדתם אותי בשבוע הראשון בכנסת. אני מפחד רק מערבוב המושגים. אני לא רוצה לבחון את התלמידות שיושבות כאן, הן היו אומרות: למה לא, נבצר את חוק ירושלים ב-80 חברי כנסת, הן לא יודעות שאת חוק ירושלים ב-80, רוצים כמו שאמר קודם  פרופסור ליפשיץ, לעשות את זה באבסורד הכי גדול, בשניים נגד אחד, שאגב, מחר, כדי לשנות את זה לרוב של 30 חברי כנסת, גם מספיק שניים נגד אחד.</w:t>
      </w:r>
    </w:p>
    <w:p w14:paraId="3744EB79" w14:textId="77777777" w:rsidR="00B53DC5" w:rsidRPr="00B53DC5" w:rsidRDefault="00B53DC5" w:rsidP="00B53DC5">
      <w:pPr>
        <w:bidi/>
        <w:jc w:val="both"/>
        <w:rPr>
          <w:rFonts w:cs="David" w:hint="cs"/>
          <w:rtl/>
        </w:rPr>
      </w:pPr>
    </w:p>
    <w:p w14:paraId="6A0A5F97" w14:textId="77777777" w:rsidR="00B53DC5" w:rsidRPr="00B53DC5" w:rsidRDefault="00B53DC5" w:rsidP="00B53DC5">
      <w:pPr>
        <w:bidi/>
        <w:jc w:val="both"/>
        <w:rPr>
          <w:rFonts w:cs="David" w:hint="cs"/>
          <w:rtl/>
        </w:rPr>
      </w:pPr>
      <w:r w:rsidRPr="00B53DC5">
        <w:rPr>
          <w:rFonts w:cs="David" w:hint="cs"/>
          <w:u w:val="single"/>
          <w:rtl/>
        </w:rPr>
        <w:t>יצחק לוי:</w:t>
      </w:r>
    </w:p>
    <w:p w14:paraId="2B020D82" w14:textId="77777777" w:rsidR="00B53DC5" w:rsidRPr="00B53DC5" w:rsidRDefault="00B53DC5" w:rsidP="00B53DC5">
      <w:pPr>
        <w:bidi/>
        <w:jc w:val="both"/>
        <w:rPr>
          <w:rFonts w:cs="David" w:hint="cs"/>
          <w:rtl/>
        </w:rPr>
      </w:pPr>
    </w:p>
    <w:p w14:paraId="08CCEC0D" w14:textId="77777777" w:rsidR="00B53DC5" w:rsidRPr="00B53DC5" w:rsidRDefault="00B53DC5" w:rsidP="00B53DC5">
      <w:pPr>
        <w:bidi/>
        <w:jc w:val="both"/>
        <w:rPr>
          <w:rFonts w:cs="David" w:hint="cs"/>
          <w:rtl/>
        </w:rPr>
      </w:pPr>
      <w:r w:rsidRPr="00B53DC5">
        <w:rPr>
          <w:rFonts w:cs="David" w:hint="cs"/>
          <w:rtl/>
        </w:rPr>
        <w:tab/>
        <w:t xml:space="preserve"> זה בכל החוקים בארץ.</w:t>
      </w:r>
    </w:p>
    <w:p w14:paraId="38886E90" w14:textId="77777777" w:rsidR="00B53DC5" w:rsidRPr="00B53DC5" w:rsidRDefault="00B53DC5" w:rsidP="00B53DC5">
      <w:pPr>
        <w:bidi/>
        <w:jc w:val="both"/>
        <w:rPr>
          <w:rFonts w:cs="David" w:hint="cs"/>
          <w:rtl/>
        </w:rPr>
      </w:pPr>
    </w:p>
    <w:p w14:paraId="65065ADC" w14:textId="77777777" w:rsidR="00B53DC5" w:rsidRPr="00B53DC5" w:rsidRDefault="00B53DC5" w:rsidP="00B53DC5">
      <w:pPr>
        <w:bidi/>
        <w:jc w:val="both"/>
        <w:rPr>
          <w:rFonts w:cs="David" w:hint="cs"/>
          <w:rtl/>
        </w:rPr>
      </w:pPr>
      <w:r w:rsidRPr="00B53DC5">
        <w:rPr>
          <w:rFonts w:cs="David" w:hint="cs"/>
          <w:u w:val="single"/>
          <w:rtl/>
        </w:rPr>
        <w:t>מנחם בן-ששון:</w:t>
      </w:r>
    </w:p>
    <w:p w14:paraId="3FD88DE0" w14:textId="77777777" w:rsidR="00B53DC5" w:rsidRPr="00B53DC5" w:rsidRDefault="00B53DC5" w:rsidP="00B53DC5">
      <w:pPr>
        <w:bidi/>
        <w:jc w:val="both"/>
        <w:rPr>
          <w:rFonts w:cs="David" w:hint="cs"/>
          <w:rtl/>
        </w:rPr>
      </w:pPr>
    </w:p>
    <w:p w14:paraId="71C7B00D" w14:textId="77777777" w:rsidR="00B53DC5" w:rsidRPr="00B53DC5" w:rsidRDefault="00B53DC5" w:rsidP="00B53DC5">
      <w:pPr>
        <w:bidi/>
        <w:jc w:val="both"/>
        <w:rPr>
          <w:rFonts w:cs="David" w:hint="cs"/>
          <w:rtl/>
        </w:rPr>
      </w:pPr>
      <w:r w:rsidRPr="00B53DC5">
        <w:rPr>
          <w:rFonts w:cs="David" w:hint="cs"/>
          <w:rtl/>
        </w:rPr>
        <w:tab/>
        <w:t xml:space="preserve"> לא, יכולת להגיד שאת ה-80 אני עושה ברוב של 70 חברי כנסת.</w:t>
      </w:r>
    </w:p>
    <w:p w14:paraId="14B9CF39" w14:textId="77777777" w:rsidR="00B53DC5" w:rsidRDefault="00B53DC5" w:rsidP="00B53DC5">
      <w:pPr>
        <w:bidi/>
        <w:jc w:val="both"/>
        <w:rPr>
          <w:rFonts w:cs="David" w:hint="cs"/>
          <w:rtl/>
        </w:rPr>
      </w:pPr>
    </w:p>
    <w:p w14:paraId="374F71C8" w14:textId="77777777" w:rsidR="00B53DC5" w:rsidRDefault="00B53DC5" w:rsidP="00B53DC5">
      <w:pPr>
        <w:bidi/>
        <w:jc w:val="both"/>
        <w:rPr>
          <w:rFonts w:cs="David" w:hint="cs"/>
          <w:rtl/>
        </w:rPr>
      </w:pPr>
    </w:p>
    <w:p w14:paraId="7DCCE8B5" w14:textId="77777777" w:rsidR="00B53DC5" w:rsidRDefault="00B53DC5" w:rsidP="00B53DC5">
      <w:pPr>
        <w:bidi/>
        <w:jc w:val="both"/>
        <w:rPr>
          <w:rFonts w:cs="David" w:hint="cs"/>
          <w:rtl/>
        </w:rPr>
      </w:pPr>
    </w:p>
    <w:p w14:paraId="39086CE7" w14:textId="77777777" w:rsidR="00B53DC5" w:rsidRPr="00B53DC5" w:rsidRDefault="00B53DC5" w:rsidP="00B53DC5">
      <w:pPr>
        <w:bidi/>
        <w:jc w:val="both"/>
        <w:rPr>
          <w:rFonts w:cs="David" w:hint="cs"/>
          <w:rtl/>
        </w:rPr>
      </w:pPr>
    </w:p>
    <w:p w14:paraId="1346AB38" w14:textId="77777777" w:rsidR="00B53DC5" w:rsidRPr="00B53DC5" w:rsidRDefault="00B53DC5" w:rsidP="00B53DC5">
      <w:pPr>
        <w:bidi/>
        <w:jc w:val="both"/>
        <w:rPr>
          <w:rFonts w:cs="David" w:hint="cs"/>
          <w:rtl/>
        </w:rPr>
      </w:pPr>
      <w:r w:rsidRPr="00B53DC5">
        <w:rPr>
          <w:rFonts w:cs="David" w:hint="cs"/>
          <w:u w:val="single"/>
          <w:rtl/>
        </w:rPr>
        <w:t>יצחק לוי:</w:t>
      </w:r>
    </w:p>
    <w:p w14:paraId="192339E5" w14:textId="77777777" w:rsidR="00B53DC5" w:rsidRPr="00B53DC5" w:rsidRDefault="00B53DC5" w:rsidP="00B53DC5">
      <w:pPr>
        <w:bidi/>
        <w:jc w:val="both"/>
        <w:rPr>
          <w:rFonts w:cs="David" w:hint="cs"/>
          <w:rtl/>
        </w:rPr>
      </w:pPr>
    </w:p>
    <w:p w14:paraId="7770C2A8" w14:textId="77777777" w:rsidR="00B53DC5" w:rsidRPr="00B53DC5" w:rsidRDefault="00B53DC5" w:rsidP="00B53DC5">
      <w:pPr>
        <w:bidi/>
        <w:jc w:val="both"/>
        <w:rPr>
          <w:rFonts w:cs="David" w:hint="cs"/>
          <w:rtl/>
        </w:rPr>
      </w:pPr>
      <w:r w:rsidRPr="00B53DC5">
        <w:rPr>
          <w:rFonts w:cs="David" w:hint="cs"/>
          <w:rtl/>
        </w:rPr>
        <w:tab/>
        <w:t xml:space="preserve"> אתה לא אומר. בשום מקום זה לא נאמר.</w:t>
      </w:r>
    </w:p>
    <w:p w14:paraId="3BE89746" w14:textId="77777777" w:rsidR="00B53DC5" w:rsidRPr="00B53DC5" w:rsidRDefault="00B53DC5" w:rsidP="00B53DC5">
      <w:pPr>
        <w:bidi/>
        <w:jc w:val="both"/>
        <w:rPr>
          <w:rFonts w:cs="David" w:hint="cs"/>
          <w:rtl/>
        </w:rPr>
      </w:pPr>
    </w:p>
    <w:p w14:paraId="6500362A" w14:textId="77777777" w:rsidR="00B53DC5" w:rsidRPr="00B53DC5" w:rsidRDefault="00B53DC5" w:rsidP="00B53DC5">
      <w:pPr>
        <w:bidi/>
        <w:jc w:val="both"/>
        <w:rPr>
          <w:rFonts w:cs="David" w:hint="cs"/>
          <w:rtl/>
        </w:rPr>
      </w:pPr>
      <w:r w:rsidRPr="00B53DC5">
        <w:rPr>
          <w:rFonts w:cs="David" w:hint="cs"/>
          <w:u w:val="single"/>
          <w:rtl/>
        </w:rPr>
        <w:t>מנחם בן-ששון:</w:t>
      </w:r>
    </w:p>
    <w:p w14:paraId="542ACC03" w14:textId="77777777" w:rsidR="00B53DC5" w:rsidRPr="00B53DC5" w:rsidRDefault="00B53DC5" w:rsidP="00B53DC5">
      <w:pPr>
        <w:bidi/>
        <w:jc w:val="both"/>
        <w:rPr>
          <w:rFonts w:cs="David" w:hint="cs"/>
          <w:rtl/>
        </w:rPr>
      </w:pPr>
    </w:p>
    <w:p w14:paraId="08E1785E" w14:textId="77777777" w:rsidR="00B53DC5" w:rsidRPr="00B53DC5" w:rsidRDefault="00B53DC5" w:rsidP="00B53DC5">
      <w:pPr>
        <w:bidi/>
        <w:jc w:val="both"/>
        <w:rPr>
          <w:rFonts w:cs="David" w:hint="cs"/>
          <w:rtl/>
        </w:rPr>
      </w:pPr>
      <w:r w:rsidRPr="00B53DC5">
        <w:rPr>
          <w:rFonts w:cs="David" w:hint="cs"/>
          <w:rtl/>
        </w:rPr>
        <w:tab/>
        <w:t>הרב לוי, בחוק תעמולת בחירות, שאתה יודע כמה הוא טריוויאלי וכולנו מסכימים עליו, אנחנו מתאמצים להשיג 61 חברי כנסת.</w:t>
      </w:r>
    </w:p>
    <w:p w14:paraId="4CD3697E" w14:textId="77777777" w:rsidR="00B53DC5" w:rsidRPr="00B53DC5" w:rsidRDefault="00B53DC5" w:rsidP="00B53DC5">
      <w:pPr>
        <w:bidi/>
        <w:jc w:val="both"/>
        <w:rPr>
          <w:rFonts w:cs="David" w:hint="cs"/>
          <w:rtl/>
        </w:rPr>
      </w:pPr>
    </w:p>
    <w:p w14:paraId="6582DB37" w14:textId="77777777" w:rsidR="00B53DC5" w:rsidRPr="00B53DC5" w:rsidRDefault="00B53DC5" w:rsidP="00B53DC5">
      <w:pPr>
        <w:bidi/>
        <w:jc w:val="both"/>
        <w:rPr>
          <w:rFonts w:cs="David" w:hint="cs"/>
          <w:rtl/>
        </w:rPr>
      </w:pPr>
      <w:r w:rsidRPr="00B53DC5">
        <w:rPr>
          <w:rFonts w:cs="David" w:hint="cs"/>
          <w:u w:val="single"/>
          <w:rtl/>
        </w:rPr>
        <w:t>יצחק לוי:</w:t>
      </w:r>
    </w:p>
    <w:p w14:paraId="6820C204" w14:textId="77777777" w:rsidR="00B53DC5" w:rsidRPr="00B53DC5" w:rsidRDefault="00B53DC5" w:rsidP="00B53DC5">
      <w:pPr>
        <w:bidi/>
        <w:jc w:val="both"/>
        <w:rPr>
          <w:rFonts w:cs="David" w:hint="cs"/>
          <w:rtl/>
        </w:rPr>
      </w:pPr>
    </w:p>
    <w:p w14:paraId="4BC00904" w14:textId="77777777" w:rsidR="00B53DC5" w:rsidRPr="00B53DC5" w:rsidRDefault="00B53DC5" w:rsidP="00B53DC5">
      <w:pPr>
        <w:bidi/>
        <w:jc w:val="both"/>
        <w:rPr>
          <w:rFonts w:cs="David" w:hint="cs"/>
          <w:rtl/>
        </w:rPr>
      </w:pPr>
      <w:r w:rsidRPr="00B53DC5">
        <w:rPr>
          <w:rFonts w:cs="David" w:hint="cs"/>
          <w:rtl/>
        </w:rPr>
        <w:tab/>
        <w:t xml:space="preserve"> לא חוקקנו אותו ב-61 חברי כנסת.</w:t>
      </w:r>
    </w:p>
    <w:p w14:paraId="2126B812" w14:textId="77777777" w:rsidR="00B53DC5" w:rsidRPr="00B53DC5" w:rsidRDefault="00B53DC5" w:rsidP="00B53DC5">
      <w:pPr>
        <w:bidi/>
        <w:jc w:val="both"/>
        <w:rPr>
          <w:rFonts w:cs="David" w:hint="cs"/>
          <w:rtl/>
        </w:rPr>
      </w:pPr>
    </w:p>
    <w:p w14:paraId="6570474E" w14:textId="77777777" w:rsidR="00B53DC5" w:rsidRPr="00B53DC5" w:rsidRDefault="00B53DC5" w:rsidP="00B53DC5">
      <w:pPr>
        <w:bidi/>
        <w:jc w:val="both"/>
        <w:rPr>
          <w:rFonts w:cs="David" w:hint="cs"/>
          <w:rtl/>
        </w:rPr>
      </w:pPr>
      <w:r w:rsidRPr="00B53DC5">
        <w:rPr>
          <w:rFonts w:cs="David" w:hint="cs"/>
          <w:u w:val="single"/>
          <w:rtl/>
        </w:rPr>
        <w:t>מנחם בן-ששון:</w:t>
      </w:r>
    </w:p>
    <w:p w14:paraId="1F6C6117" w14:textId="77777777" w:rsidR="00B53DC5" w:rsidRPr="00B53DC5" w:rsidRDefault="00B53DC5" w:rsidP="00B53DC5">
      <w:pPr>
        <w:bidi/>
        <w:jc w:val="both"/>
        <w:rPr>
          <w:rFonts w:cs="David" w:hint="cs"/>
          <w:rtl/>
        </w:rPr>
      </w:pPr>
    </w:p>
    <w:p w14:paraId="1BD57C76" w14:textId="77777777" w:rsidR="00B53DC5" w:rsidRPr="00B53DC5" w:rsidRDefault="00B53DC5" w:rsidP="00B53DC5">
      <w:pPr>
        <w:bidi/>
        <w:jc w:val="both"/>
        <w:rPr>
          <w:rFonts w:cs="David" w:hint="cs"/>
          <w:rtl/>
        </w:rPr>
      </w:pPr>
      <w:r w:rsidRPr="00B53DC5">
        <w:rPr>
          <w:rFonts w:cs="David" w:hint="cs"/>
          <w:rtl/>
        </w:rPr>
        <w:tab/>
        <w:t>את תעמולת הבחירות אנחנו הולכים לעשות  ב-61, כדי לסתום פיות מלעיזים.</w:t>
      </w:r>
    </w:p>
    <w:p w14:paraId="68146AD2" w14:textId="77777777" w:rsidR="00B53DC5" w:rsidRPr="00B53DC5" w:rsidRDefault="00B53DC5" w:rsidP="00B53DC5">
      <w:pPr>
        <w:bidi/>
        <w:jc w:val="both"/>
        <w:rPr>
          <w:rFonts w:cs="David" w:hint="cs"/>
          <w:rtl/>
        </w:rPr>
      </w:pPr>
    </w:p>
    <w:p w14:paraId="7252DDB7" w14:textId="77777777" w:rsidR="00B53DC5" w:rsidRPr="00B53DC5" w:rsidRDefault="00B53DC5" w:rsidP="00B53DC5">
      <w:pPr>
        <w:bidi/>
        <w:jc w:val="both"/>
        <w:rPr>
          <w:rFonts w:cs="David" w:hint="cs"/>
          <w:rtl/>
        </w:rPr>
      </w:pPr>
      <w:r w:rsidRPr="00B53DC5">
        <w:rPr>
          <w:rFonts w:cs="David" w:hint="cs"/>
          <w:u w:val="single"/>
          <w:rtl/>
        </w:rPr>
        <w:t>יצחק לוי:</w:t>
      </w:r>
    </w:p>
    <w:p w14:paraId="7010B71B" w14:textId="77777777" w:rsidR="00B53DC5" w:rsidRPr="00B53DC5" w:rsidRDefault="00B53DC5" w:rsidP="00B53DC5">
      <w:pPr>
        <w:bidi/>
        <w:jc w:val="both"/>
        <w:rPr>
          <w:rFonts w:cs="David" w:hint="cs"/>
          <w:rtl/>
        </w:rPr>
      </w:pPr>
    </w:p>
    <w:p w14:paraId="4C4D69F0" w14:textId="77777777" w:rsidR="00B53DC5" w:rsidRPr="00B53DC5" w:rsidRDefault="00B53DC5" w:rsidP="00B53DC5">
      <w:pPr>
        <w:bidi/>
        <w:jc w:val="both"/>
        <w:rPr>
          <w:rFonts w:cs="David" w:hint="cs"/>
          <w:rtl/>
        </w:rPr>
      </w:pPr>
      <w:r w:rsidRPr="00B53DC5">
        <w:rPr>
          <w:rFonts w:cs="David" w:hint="cs"/>
          <w:rtl/>
        </w:rPr>
        <w:tab/>
        <w:t>נכון, אבל את הראשון לא חוקקנו ב-61.</w:t>
      </w:r>
    </w:p>
    <w:p w14:paraId="50E60204" w14:textId="77777777" w:rsidR="00B53DC5" w:rsidRPr="00B53DC5" w:rsidRDefault="00B53DC5" w:rsidP="00B53DC5">
      <w:pPr>
        <w:bidi/>
        <w:jc w:val="both"/>
        <w:rPr>
          <w:rFonts w:cs="David" w:hint="cs"/>
          <w:rtl/>
        </w:rPr>
      </w:pPr>
      <w:r w:rsidRPr="00B53DC5">
        <w:rPr>
          <w:rFonts w:cs="David" w:hint="cs"/>
          <w:u w:val="single"/>
          <w:rtl/>
        </w:rPr>
        <w:t>היו"ר דוד טל:</w:t>
      </w:r>
    </w:p>
    <w:p w14:paraId="22E82786" w14:textId="77777777" w:rsidR="00B53DC5" w:rsidRPr="00B53DC5" w:rsidRDefault="00B53DC5" w:rsidP="00B53DC5">
      <w:pPr>
        <w:bidi/>
        <w:jc w:val="both"/>
        <w:rPr>
          <w:rFonts w:cs="David" w:hint="cs"/>
          <w:rtl/>
        </w:rPr>
      </w:pPr>
    </w:p>
    <w:p w14:paraId="3F4111E0" w14:textId="77777777" w:rsidR="00B53DC5" w:rsidRPr="00B53DC5" w:rsidRDefault="00B53DC5" w:rsidP="00B53DC5">
      <w:pPr>
        <w:bidi/>
        <w:jc w:val="both"/>
        <w:rPr>
          <w:rFonts w:cs="David" w:hint="cs"/>
          <w:rtl/>
        </w:rPr>
      </w:pPr>
      <w:r w:rsidRPr="00B53DC5">
        <w:rPr>
          <w:rFonts w:cs="David" w:hint="cs"/>
          <w:rtl/>
        </w:rPr>
        <w:tab/>
        <w:t>למה אתה משריין 61 כדי להעביר את זה, ופה, נכון שזה נשמע אבסורד, שניים נגד אחד זה נשמע אבסורד- - -</w:t>
      </w:r>
    </w:p>
    <w:p w14:paraId="3E57A22E" w14:textId="77777777" w:rsidR="00B53DC5" w:rsidRPr="00B53DC5" w:rsidRDefault="00B53DC5" w:rsidP="00B53DC5">
      <w:pPr>
        <w:bidi/>
        <w:jc w:val="both"/>
        <w:rPr>
          <w:rFonts w:cs="David" w:hint="cs"/>
          <w:rtl/>
        </w:rPr>
      </w:pPr>
    </w:p>
    <w:p w14:paraId="42F59674" w14:textId="77777777" w:rsidR="00B53DC5" w:rsidRPr="00B53DC5" w:rsidRDefault="00B53DC5" w:rsidP="00B53DC5">
      <w:pPr>
        <w:bidi/>
        <w:jc w:val="both"/>
        <w:rPr>
          <w:rFonts w:cs="David" w:hint="cs"/>
          <w:rtl/>
        </w:rPr>
      </w:pPr>
      <w:r w:rsidRPr="00B53DC5">
        <w:rPr>
          <w:rFonts w:cs="David" w:hint="cs"/>
          <w:u w:val="single"/>
          <w:rtl/>
        </w:rPr>
        <w:t>מנחם בן-ששון:</w:t>
      </w:r>
    </w:p>
    <w:p w14:paraId="6299AE84" w14:textId="77777777" w:rsidR="00B53DC5" w:rsidRPr="00B53DC5" w:rsidRDefault="00B53DC5" w:rsidP="00B53DC5">
      <w:pPr>
        <w:bidi/>
        <w:jc w:val="both"/>
        <w:rPr>
          <w:rFonts w:cs="David" w:hint="cs"/>
          <w:rtl/>
        </w:rPr>
      </w:pPr>
    </w:p>
    <w:p w14:paraId="3CC8D7A5" w14:textId="77777777" w:rsidR="00B53DC5" w:rsidRPr="00B53DC5" w:rsidRDefault="00B53DC5" w:rsidP="00B53DC5">
      <w:pPr>
        <w:bidi/>
        <w:jc w:val="both"/>
        <w:rPr>
          <w:rFonts w:cs="David" w:hint="cs"/>
          <w:rtl/>
        </w:rPr>
      </w:pPr>
      <w:r w:rsidRPr="00B53DC5">
        <w:rPr>
          <w:rFonts w:cs="David" w:hint="cs"/>
          <w:rtl/>
        </w:rPr>
        <w:tab/>
        <w:t>אדוני היושב-ראש, פתחתי ואמרתי, לפי הבנתי, וזאת המחלוקת שלי עם חבר הכנסת יצחקי מהיום הראשון שדיברנו על החוק, המחלוקת שלי היא לא, האם צריך או לא צריך משאל עם, לא בזה אנחנו חולקים, לא האם רמת-הגולן יקרה לנו, לא האם ירושלים יקרה לנו, לא זאת השאלה. משאלה ערכית יצאנו לשאלות פרוצדורליות, ואני סבור שצריך לחוקק את זה ב-61 חברי כנסת, ולא באחד פחות.</w:t>
      </w:r>
    </w:p>
    <w:p w14:paraId="000598AE" w14:textId="77777777" w:rsidR="00B53DC5" w:rsidRPr="00B53DC5" w:rsidRDefault="00B53DC5" w:rsidP="00B53DC5">
      <w:pPr>
        <w:bidi/>
        <w:jc w:val="both"/>
        <w:rPr>
          <w:rFonts w:cs="David" w:hint="cs"/>
          <w:rtl/>
        </w:rPr>
      </w:pPr>
    </w:p>
    <w:p w14:paraId="71BF067A" w14:textId="77777777" w:rsidR="00B53DC5" w:rsidRPr="00B53DC5" w:rsidRDefault="00B53DC5" w:rsidP="00B53DC5">
      <w:pPr>
        <w:bidi/>
        <w:jc w:val="both"/>
        <w:rPr>
          <w:rFonts w:cs="David" w:hint="cs"/>
          <w:rtl/>
        </w:rPr>
      </w:pPr>
      <w:r w:rsidRPr="00B53DC5">
        <w:rPr>
          <w:rFonts w:cs="David" w:hint="cs"/>
          <w:u w:val="single"/>
          <w:rtl/>
        </w:rPr>
        <w:t>יצחק לוי:</w:t>
      </w:r>
    </w:p>
    <w:p w14:paraId="48686A29" w14:textId="77777777" w:rsidR="00B53DC5" w:rsidRPr="00B53DC5" w:rsidRDefault="00B53DC5" w:rsidP="00B53DC5">
      <w:pPr>
        <w:bidi/>
        <w:jc w:val="both"/>
        <w:rPr>
          <w:rFonts w:cs="David" w:hint="cs"/>
          <w:rtl/>
        </w:rPr>
      </w:pPr>
    </w:p>
    <w:p w14:paraId="68BD87A0" w14:textId="77777777" w:rsidR="00B53DC5" w:rsidRPr="00B53DC5" w:rsidRDefault="00B53DC5" w:rsidP="00B53DC5">
      <w:pPr>
        <w:bidi/>
        <w:jc w:val="both"/>
        <w:rPr>
          <w:rFonts w:cs="David" w:hint="cs"/>
          <w:rtl/>
        </w:rPr>
      </w:pPr>
      <w:r w:rsidRPr="00B53DC5">
        <w:rPr>
          <w:rFonts w:cs="David" w:hint="cs"/>
          <w:rtl/>
        </w:rPr>
        <w:tab/>
        <w:t xml:space="preserve"> היתה הצעה כזאת באחת הכנסות הקודמות.</w:t>
      </w:r>
    </w:p>
    <w:p w14:paraId="4A08F212" w14:textId="77777777" w:rsidR="00B53DC5" w:rsidRPr="00B53DC5" w:rsidRDefault="00B53DC5" w:rsidP="00B53DC5">
      <w:pPr>
        <w:bidi/>
        <w:jc w:val="both"/>
        <w:rPr>
          <w:rFonts w:cs="David" w:hint="cs"/>
          <w:rtl/>
        </w:rPr>
      </w:pPr>
    </w:p>
    <w:p w14:paraId="543B7A6C" w14:textId="77777777" w:rsidR="00B53DC5" w:rsidRPr="00B53DC5" w:rsidRDefault="00B53DC5" w:rsidP="00B53DC5">
      <w:pPr>
        <w:bidi/>
        <w:jc w:val="both"/>
        <w:rPr>
          <w:rFonts w:cs="David" w:hint="cs"/>
          <w:rtl/>
        </w:rPr>
      </w:pPr>
      <w:r w:rsidRPr="00B53DC5">
        <w:rPr>
          <w:rFonts w:cs="David" w:hint="cs"/>
          <w:u w:val="single"/>
          <w:rtl/>
        </w:rPr>
        <w:t>זהבה גלאון:</w:t>
      </w:r>
    </w:p>
    <w:p w14:paraId="08D471EE" w14:textId="77777777" w:rsidR="00B53DC5" w:rsidRPr="00B53DC5" w:rsidRDefault="00B53DC5" w:rsidP="00B53DC5">
      <w:pPr>
        <w:bidi/>
        <w:jc w:val="both"/>
        <w:rPr>
          <w:rFonts w:cs="David" w:hint="cs"/>
          <w:rtl/>
        </w:rPr>
      </w:pPr>
    </w:p>
    <w:p w14:paraId="59237221" w14:textId="77777777" w:rsidR="00B53DC5" w:rsidRPr="00B53DC5" w:rsidRDefault="00B53DC5" w:rsidP="00B53DC5">
      <w:pPr>
        <w:bidi/>
        <w:jc w:val="both"/>
        <w:rPr>
          <w:rFonts w:cs="David" w:hint="cs"/>
          <w:rtl/>
        </w:rPr>
      </w:pPr>
      <w:r w:rsidRPr="00B53DC5">
        <w:rPr>
          <w:rFonts w:cs="David" w:hint="cs"/>
          <w:rtl/>
        </w:rPr>
        <w:tab/>
        <w:t xml:space="preserve"> זה מובן שהופכים שאלות ערכיות לשאלות פרוצדורליות, זאת הבעיה. </w:t>
      </w:r>
    </w:p>
    <w:p w14:paraId="3FDE3E72" w14:textId="77777777" w:rsidR="00B53DC5" w:rsidRPr="00B53DC5" w:rsidRDefault="00B53DC5" w:rsidP="00B53DC5">
      <w:pPr>
        <w:bidi/>
        <w:jc w:val="both"/>
        <w:rPr>
          <w:rFonts w:cs="David" w:hint="cs"/>
          <w:rtl/>
        </w:rPr>
      </w:pPr>
    </w:p>
    <w:p w14:paraId="4C0E68D1" w14:textId="77777777" w:rsidR="00B53DC5" w:rsidRPr="00B53DC5" w:rsidRDefault="00B53DC5" w:rsidP="00B53DC5">
      <w:pPr>
        <w:bidi/>
        <w:jc w:val="both"/>
        <w:rPr>
          <w:rFonts w:cs="David" w:hint="cs"/>
          <w:rtl/>
        </w:rPr>
      </w:pPr>
      <w:r w:rsidRPr="00B53DC5">
        <w:rPr>
          <w:rFonts w:cs="David" w:hint="cs"/>
          <w:u w:val="single"/>
          <w:rtl/>
        </w:rPr>
        <w:t>מנחם בן-ששון:</w:t>
      </w:r>
    </w:p>
    <w:p w14:paraId="5FD7E5C0" w14:textId="77777777" w:rsidR="00B53DC5" w:rsidRPr="00B53DC5" w:rsidRDefault="00B53DC5" w:rsidP="00B53DC5">
      <w:pPr>
        <w:bidi/>
        <w:jc w:val="both"/>
        <w:rPr>
          <w:rFonts w:cs="David" w:hint="cs"/>
          <w:rtl/>
        </w:rPr>
      </w:pPr>
    </w:p>
    <w:p w14:paraId="7895F00E" w14:textId="77777777" w:rsidR="00B53DC5" w:rsidRPr="00B53DC5" w:rsidRDefault="00B53DC5" w:rsidP="00B53DC5">
      <w:pPr>
        <w:bidi/>
        <w:jc w:val="both"/>
        <w:rPr>
          <w:rFonts w:cs="David" w:hint="cs"/>
          <w:rtl/>
        </w:rPr>
      </w:pPr>
      <w:r w:rsidRPr="00B53DC5">
        <w:rPr>
          <w:rFonts w:cs="David" w:hint="cs"/>
          <w:rtl/>
        </w:rPr>
        <w:tab/>
        <w:t xml:space="preserve">גברתי, כשאת אומרת 61, את מתכוונת ל-61 חברי כנסת, אני מתכוון לזה. </w:t>
      </w:r>
    </w:p>
    <w:p w14:paraId="2B274C36" w14:textId="77777777" w:rsidR="00B53DC5" w:rsidRPr="00B53DC5" w:rsidRDefault="00B53DC5" w:rsidP="00B53DC5">
      <w:pPr>
        <w:bidi/>
        <w:jc w:val="both"/>
        <w:rPr>
          <w:rFonts w:cs="David" w:hint="cs"/>
          <w:rtl/>
        </w:rPr>
      </w:pPr>
    </w:p>
    <w:p w14:paraId="1DA388AA" w14:textId="77777777" w:rsidR="00B53DC5" w:rsidRPr="00B53DC5" w:rsidRDefault="00B53DC5" w:rsidP="00B53DC5">
      <w:pPr>
        <w:bidi/>
        <w:jc w:val="both"/>
        <w:rPr>
          <w:rFonts w:cs="David" w:hint="cs"/>
          <w:rtl/>
        </w:rPr>
      </w:pPr>
      <w:r w:rsidRPr="00B53DC5">
        <w:rPr>
          <w:rFonts w:cs="David" w:hint="cs"/>
          <w:rtl/>
        </w:rPr>
        <w:tab/>
        <w:t xml:space="preserve">חברים, במקום ללכת להצעתו של פרופסור גרוס, שיש כמה סעיפים שאפילו חבר הכנסת יצחקי אמר שהם בלתי מתקבלים על הדעת </w:t>
      </w:r>
      <w:r w:rsidRPr="00B53DC5">
        <w:rPr>
          <w:rFonts w:cs="David"/>
          <w:rtl/>
        </w:rPr>
        <w:t>–</w:t>
      </w:r>
      <w:r w:rsidRPr="00B53DC5">
        <w:rPr>
          <w:rFonts w:cs="David" w:hint="cs"/>
          <w:rtl/>
        </w:rPr>
        <w:t xml:space="preserve"> רוב מיוחס </w:t>
      </w:r>
      <w:r w:rsidRPr="00B53DC5">
        <w:rPr>
          <w:rFonts w:cs="David"/>
          <w:rtl/>
        </w:rPr>
        <w:t>–</w:t>
      </w:r>
      <w:r w:rsidRPr="00B53DC5">
        <w:rPr>
          <w:rFonts w:cs="David" w:hint="cs"/>
          <w:rtl/>
        </w:rPr>
        <w:t xml:space="preserve"> במקום ללכת להצעה הזאת, קחו את ההצעה של הממשלה הקודמת, קחו את ההצעה של הייעוץ המשפטי  של הכנסת.</w:t>
      </w:r>
    </w:p>
    <w:p w14:paraId="25BE9B74" w14:textId="77777777" w:rsidR="00B53DC5" w:rsidRPr="00B53DC5" w:rsidRDefault="00B53DC5" w:rsidP="00B53DC5">
      <w:pPr>
        <w:bidi/>
        <w:jc w:val="both"/>
        <w:rPr>
          <w:rFonts w:cs="David" w:hint="cs"/>
          <w:rtl/>
        </w:rPr>
      </w:pPr>
    </w:p>
    <w:p w14:paraId="1C5E85BD" w14:textId="77777777" w:rsidR="00B53DC5" w:rsidRPr="00B53DC5" w:rsidRDefault="00B53DC5" w:rsidP="00B53DC5">
      <w:pPr>
        <w:bidi/>
        <w:jc w:val="both"/>
        <w:rPr>
          <w:rFonts w:cs="David" w:hint="cs"/>
          <w:rtl/>
        </w:rPr>
      </w:pPr>
      <w:r w:rsidRPr="00B53DC5">
        <w:rPr>
          <w:rFonts w:cs="David" w:hint="cs"/>
          <w:u w:val="single"/>
          <w:rtl/>
        </w:rPr>
        <w:t>היו"ר דוד טל:</w:t>
      </w:r>
    </w:p>
    <w:p w14:paraId="713D59E8" w14:textId="77777777" w:rsidR="00B53DC5" w:rsidRPr="00B53DC5" w:rsidRDefault="00B53DC5" w:rsidP="00B53DC5">
      <w:pPr>
        <w:bidi/>
        <w:jc w:val="both"/>
        <w:rPr>
          <w:rFonts w:cs="David" w:hint="cs"/>
          <w:rtl/>
        </w:rPr>
      </w:pPr>
    </w:p>
    <w:p w14:paraId="59AF069A" w14:textId="77777777" w:rsidR="00B53DC5" w:rsidRPr="00B53DC5" w:rsidRDefault="00B53DC5" w:rsidP="00B53DC5">
      <w:pPr>
        <w:bidi/>
        <w:jc w:val="both"/>
        <w:rPr>
          <w:rFonts w:cs="David" w:hint="cs"/>
          <w:rtl/>
        </w:rPr>
      </w:pPr>
      <w:r w:rsidRPr="00B53DC5">
        <w:rPr>
          <w:rFonts w:cs="David" w:hint="cs"/>
          <w:rtl/>
        </w:rPr>
        <w:tab/>
        <w:t>למה לי לקחת אותה, להשחית את הזמן, ובסוף, הממשלה או משרד המשפטים יגידו שהם מתנגדים?</w:t>
      </w:r>
    </w:p>
    <w:p w14:paraId="2A9D1C63" w14:textId="77777777" w:rsidR="00B53DC5" w:rsidRDefault="00B53DC5" w:rsidP="00B53DC5">
      <w:pPr>
        <w:bidi/>
        <w:jc w:val="both"/>
        <w:rPr>
          <w:rFonts w:cs="David" w:hint="cs"/>
          <w:rtl/>
        </w:rPr>
      </w:pPr>
    </w:p>
    <w:p w14:paraId="6856BEA8" w14:textId="77777777" w:rsidR="00B53DC5" w:rsidRDefault="00B53DC5" w:rsidP="00B53DC5">
      <w:pPr>
        <w:bidi/>
        <w:jc w:val="both"/>
        <w:rPr>
          <w:rFonts w:cs="David" w:hint="cs"/>
          <w:rtl/>
        </w:rPr>
      </w:pPr>
    </w:p>
    <w:p w14:paraId="62DD11D0" w14:textId="77777777" w:rsidR="00B53DC5" w:rsidRDefault="00B53DC5" w:rsidP="00B53DC5">
      <w:pPr>
        <w:bidi/>
        <w:jc w:val="both"/>
        <w:rPr>
          <w:rFonts w:cs="David" w:hint="cs"/>
          <w:rtl/>
        </w:rPr>
      </w:pPr>
    </w:p>
    <w:p w14:paraId="56015026" w14:textId="77777777" w:rsidR="00B53DC5" w:rsidRDefault="00B53DC5" w:rsidP="00B53DC5">
      <w:pPr>
        <w:bidi/>
        <w:jc w:val="both"/>
        <w:rPr>
          <w:rFonts w:cs="David" w:hint="cs"/>
          <w:rtl/>
        </w:rPr>
      </w:pPr>
    </w:p>
    <w:p w14:paraId="0B6C97C0" w14:textId="77777777" w:rsidR="00B53DC5" w:rsidRPr="00B53DC5" w:rsidRDefault="00B53DC5" w:rsidP="00B53DC5">
      <w:pPr>
        <w:bidi/>
        <w:jc w:val="both"/>
        <w:rPr>
          <w:rFonts w:cs="David" w:hint="cs"/>
          <w:rtl/>
        </w:rPr>
      </w:pPr>
    </w:p>
    <w:p w14:paraId="60066156" w14:textId="77777777" w:rsidR="00B53DC5" w:rsidRPr="00B53DC5" w:rsidRDefault="00B53DC5" w:rsidP="00B53DC5">
      <w:pPr>
        <w:bidi/>
        <w:jc w:val="both"/>
        <w:rPr>
          <w:rFonts w:cs="David" w:hint="cs"/>
          <w:rtl/>
        </w:rPr>
      </w:pPr>
      <w:r w:rsidRPr="00B53DC5">
        <w:rPr>
          <w:rFonts w:cs="David" w:hint="cs"/>
          <w:u w:val="single"/>
          <w:rtl/>
        </w:rPr>
        <w:t>מנחם בן-ששון:</w:t>
      </w:r>
    </w:p>
    <w:p w14:paraId="6FD1101C" w14:textId="77777777" w:rsidR="00B53DC5" w:rsidRPr="00B53DC5" w:rsidRDefault="00B53DC5" w:rsidP="00B53DC5">
      <w:pPr>
        <w:bidi/>
        <w:jc w:val="both"/>
        <w:rPr>
          <w:rFonts w:cs="David" w:hint="cs"/>
          <w:rtl/>
        </w:rPr>
      </w:pPr>
    </w:p>
    <w:p w14:paraId="4263E347" w14:textId="77777777" w:rsidR="00B53DC5" w:rsidRPr="00B53DC5" w:rsidRDefault="00B53DC5" w:rsidP="00B53DC5">
      <w:pPr>
        <w:bidi/>
        <w:jc w:val="both"/>
        <w:rPr>
          <w:rFonts w:cs="David" w:hint="cs"/>
          <w:rtl/>
        </w:rPr>
      </w:pPr>
      <w:r w:rsidRPr="00B53DC5">
        <w:rPr>
          <w:rFonts w:cs="David" w:hint="cs"/>
          <w:rtl/>
        </w:rPr>
        <w:tab/>
        <w:t xml:space="preserve"> אני לא רוצה, כי אני חושב שזה אסור. לשיטתך, במקום לקחת את ההצעה של פרופסור גרוס, קח את ההצעה הקיימת. ומי שחושב שראוי לעשות בחקיקה רגילה ולא בחקיקת יסוד ומתנגד להצעתי, תסתכלו על ההצעה הזאת. זאת הצעה שכתוב בה יום, היא הצעה שכתוב בה כסף והיא הצעה שכבר התחילו את הדיונים עליה, יש לי כמה פרוטוקולים עליה. </w:t>
      </w:r>
    </w:p>
    <w:p w14:paraId="0D130438" w14:textId="77777777" w:rsidR="00B53DC5" w:rsidRPr="00B53DC5" w:rsidRDefault="00B53DC5" w:rsidP="00B53DC5">
      <w:pPr>
        <w:bidi/>
        <w:jc w:val="both"/>
        <w:rPr>
          <w:rFonts w:cs="David" w:hint="cs"/>
          <w:rtl/>
        </w:rPr>
      </w:pPr>
    </w:p>
    <w:p w14:paraId="2D95A1A0" w14:textId="77777777" w:rsidR="00B53DC5" w:rsidRPr="00B53DC5" w:rsidRDefault="00B53DC5" w:rsidP="00B53DC5">
      <w:pPr>
        <w:bidi/>
        <w:jc w:val="both"/>
        <w:rPr>
          <w:rFonts w:cs="David" w:hint="cs"/>
          <w:rtl/>
        </w:rPr>
      </w:pPr>
      <w:r w:rsidRPr="00B53DC5">
        <w:rPr>
          <w:rFonts w:cs="David" w:hint="cs"/>
          <w:rtl/>
        </w:rPr>
        <w:tab/>
        <w:t>אני חוזר חזרה אל שלוש הנקודות שאמרתי, כדי שזה יהיה חד: נקודה ראשונה, אך ורק משאל עם, לא בדרך אחרת; נקודה שנייה, זה חייב להיחקק כחוק-יסוד; נקודה שלישית, יש טיוטה לחוק-היסוד הזה; נקודה רביעית, אני במגעים כבר התחלתי, ובינתיים לא זרקו אותי מהמדרגות, זה לא רק מסיבות של נימוס. גם חברי אופוזיציה אמרו שאם תצליח למקד את זה אך ורק אל החוק הזה, יש על מה לדבר.</w:t>
      </w:r>
    </w:p>
    <w:p w14:paraId="60664353" w14:textId="77777777" w:rsidR="00B53DC5" w:rsidRPr="00B53DC5" w:rsidRDefault="00B53DC5" w:rsidP="00B53DC5">
      <w:pPr>
        <w:bidi/>
        <w:jc w:val="both"/>
        <w:rPr>
          <w:rFonts w:cs="David" w:hint="cs"/>
          <w:rtl/>
        </w:rPr>
      </w:pPr>
    </w:p>
    <w:p w14:paraId="4E31BCF0" w14:textId="77777777" w:rsidR="00B53DC5" w:rsidRPr="00B53DC5" w:rsidRDefault="00B53DC5" w:rsidP="00B53DC5">
      <w:pPr>
        <w:bidi/>
        <w:jc w:val="both"/>
        <w:rPr>
          <w:rFonts w:cs="David" w:hint="cs"/>
          <w:rtl/>
        </w:rPr>
      </w:pPr>
      <w:r w:rsidRPr="00B53DC5">
        <w:rPr>
          <w:rFonts w:cs="David" w:hint="cs"/>
          <w:u w:val="single"/>
          <w:rtl/>
        </w:rPr>
        <w:t>זהבה גלאון:</w:t>
      </w:r>
    </w:p>
    <w:p w14:paraId="652A31B4" w14:textId="77777777" w:rsidR="00B53DC5" w:rsidRPr="00B53DC5" w:rsidRDefault="00B53DC5" w:rsidP="00B53DC5">
      <w:pPr>
        <w:bidi/>
        <w:jc w:val="both"/>
        <w:rPr>
          <w:rFonts w:cs="David" w:hint="cs"/>
          <w:rtl/>
        </w:rPr>
      </w:pPr>
    </w:p>
    <w:p w14:paraId="1EC1C386" w14:textId="77777777" w:rsidR="00B53DC5" w:rsidRPr="00B53DC5" w:rsidRDefault="00B53DC5" w:rsidP="00B53DC5">
      <w:pPr>
        <w:bidi/>
        <w:jc w:val="both"/>
        <w:rPr>
          <w:rFonts w:cs="David" w:hint="cs"/>
          <w:rtl/>
        </w:rPr>
      </w:pPr>
      <w:r w:rsidRPr="00B53DC5">
        <w:rPr>
          <w:rFonts w:cs="David" w:hint="cs"/>
          <w:rtl/>
        </w:rPr>
        <w:tab/>
        <w:t xml:space="preserve"> אני לא יודעת את מי אתה מכיר באופוזיציה, אותי כנראה לא פגשת. </w:t>
      </w:r>
    </w:p>
    <w:p w14:paraId="0A76AC32" w14:textId="77777777" w:rsidR="00B53DC5" w:rsidRPr="00B53DC5" w:rsidRDefault="00B53DC5" w:rsidP="00B53DC5">
      <w:pPr>
        <w:bidi/>
        <w:jc w:val="both"/>
        <w:rPr>
          <w:rFonts w:cs="David" w:hint="cs"/>
          <w:rtl/>
        </w:rPr>
      </w:pPr>
    </w:p>
    <w:p w14:paraId="05B8BCB4"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1B2C0442" w14:textId="77777777" w:rsidR="00B53DC5" w:rsidRPr="00B53DC5" w:rsidRDefault="00B53DC5" w:rsidP="00B53DC5">
      <w:pPr>
        <w:pStyle w:val="Heading5"/>
        <w:rPr>
          <w:rFonts w:hint="cs"/>
          <w:sz w:val="24"/>
          <w:rtl/>
        </w:rPr>
      </w:pPr>
    </w:p>
    <w:p w14:paraId="02AC1AAB" w14:textId="77777777" w:rsidR="00B53DC5" w:rsidRPr="00B53DC5" w:rsidRDefault="00B53DC5" w:rsidP="00B53DC5">
      <w:pPr>
        <w:bidi/>
        <w:jc w:val="both"/>
        <w:rPr>
          <w:rFonts w:cs="David" w:hint="cs"/>
          <w:rtl/>
        </w:rPr>
      </w:pPr>
      <w:r w:rsidRPr="00B53DC5">
        <w:rPr>
          <w:rFonts w:cs="David" w:hint="cs"/>
          <w:rtl/>
        </w:rPr>
        <w:tab/>
        <w:t xml:space="preserve"> אני לא יכול להטריד אותך, את בפריימריז עכשיו.</w:t>
      </w:r>
    </w:p>
    <w:p w14:paraId="1F87B890" w14:textId="77777777" w:rsidR="00B53DC5" w:rsidRDefault="00B53DC5" w:rsidP="00B53DC5">
      <w:pPr>
        <w:bidi/>
        <w:jc w:val="both"/>
        <w:rPr>
          <w:rFonts w:cs="David" w:hint="cs"/>
          <w:u w:val="single"/>
          <w:rtl/>
        </w:rPr>
      </w:pPr>
    </w:p>
    <w:p w14:paraId="34C026C3" w14:textId="77777777" w:rsidR="00B53DC5" w:rsidRPr="00B53DC5" w:rsidRDefault="00B53DC5" w:rsidP="00B53DC5">
      <w:pPr>
        <w:bidi/>
        <w:jc w:val="both"/>
        <w:rPr>
          <w:rFonts w:cs="David" w:hint="cs"/>
          <w:rtl/>
        </w:rPr>
      </w:pPr>
      <w:r w:rsidRPr="00B53DC5">
        <w:rPr>
          <w:rFonts w:cs="David" w:hint="cs"/>
          <w:u w:val="single"/>
          <w:rtl/>
        </w:rPr>
        <w:t>זהבה גלאון:</w:t>
      </w:r>
    </w:p>
    <w:p w14:paraId="4A9BC508" w14:textId="77777777" w:rsidR="00B53DC5" w:rsidRPr="00B53DC5" w:rsidRDefault="00B53DC5" w:rsidP="00B53DC5">
      <w:pPr>
        <w:bidi/>
        <w:jc w:val="both"/>
        <w:rPr>
          <w:rFonts w:cs="David" w:hint="cs"/>
          <w:rtl/>
        </w:rPr>
      </w:pPr>
    </w:p>
    <w:p w14:paraId="54E2949A" w14:textId="77777777" w:rsidR="00B53DC5" w:rsidRPr="00B53DC5" w:rsidRDefault="00B53DC5" w:rsidP="00B53DC5">
      <w:pPr>
        <w:bidi/>
        <w:jc w:val="both"/>
        <w:rPr>
          <w:rFonts w:cs="David" w:hint="cs"/>
          <w:rtl/>
        </w:rPr>
      </w:pPr>
      <w:r w:rsidRPr="00B53DC5">
        <w:rPr>
          <w:rFonts w:cs="David" w:hint="cs"/>
          <w:rtl/>
        </w:rPr>
        <w:tab/>
        <w:t xml:space="preserve"> אדוני, אני רוצה להתנצל, יש לי מצוקות בוועדות אחרות, אני רוצה לוודא שאין הצבעה היום, כי יש לי הרבה השגות על מה שאמר חבר הכנסת בן-ששון.</w:t>
      </w:r>
    </w:p>
    <w:p w14:paraId="136BC9D7" w14:textId="77777777" w:rsidR="00B53DC5" w:rsidRPr="00B53DC5" w:rsidRDefault="00B53DC5" w:rsidP="00B53DC5">
      <w:pPr>
        <w:bidi/>
        <w:jc w:val="both"/>
        <w:rPr>
          <w:rFonts w:cs="David" w:hint="cs"/>
          <w:rtl/>
        </w:rPr>
      </w:pPr>
    </w:p>
    <w:p w14:paraId="292AF42E" w14:textId="77777777" w:rsidR="00B53DC5" w:rsidRPr="00B53DC5" w:rsidRDefault="00B53DC5" w:rsidP="00B53DC5">
      <w:pPr>
        <w:bidi/>
        <w:jc w:val="both"/>
        <w:rPr>
          <w:rFonts w:cs="David" w:hint="cs"/>
          <w:rtl/>
        </w:rPr>
      </w:pPr>
      <w:r w:rsidRPr="00B53DC5">
        <w:rPr>
          <w:rFonts w:cs="David" w:hint="cs"/>
          <w:u w:val="single"/>
          <w:rtl/>
        </w:rPr>
        <w:t>היו"ר דוד טל:</w:t>
      </w:r>
    </w:p>
    <w:p w14:paraId="6FE64F97" w14:textId="77777777" w:rsidR="00B53DC5" w:rsidRPr="00B53DC5" w:rsidRDefault="00B53DC5" w:rsidP="00B53DC5">
      <w:pPr>
        <w:bidi/>
        <w:jc w:val="both"/>
        <w:rPr>
          <w:rFonts w:cs="David" w:hint="cs"/>
          <w:rtl/>
        </w:rPr>
      </w:pPr>
    </w:p>
    <w:p w14:paraId="71884D9C" w14:textId="77777777" w:rsidR="00B53DC5" w:rsidRPr="00B53DC5" w:rsidRDefault="00B53DC5" w:rsidP="00B53DC5">
      <w:pPr>
        <w:bidi/>
        <w:jc w:val="both"/>
        <w:rPr>
          <w:rFonts w:cs="David" w:hint="cs"/>
          <w:rtl/>
        </w:rPr>
      </w:pPr>
      <w:r w:rsidRPr="00B53DC5">
        <w:rPr>
          <w:rFonts w:cs="David" w:hint="cs"/>
          <w:rtl/>
        </w:rPr>
        <w:tab/>
        <w:t xml:space="preserve"> גברתי, את רוצה להשמיע את ההשגות שלך?</w:t>
      </w:r>
    </w:p>
    <w:p w14:paraId="15166052" w14:textId="77777777" w:rsidR="00B53DC5" w:rsidRPr="00B53DC5" w:rsidRDefault="00B53DC5" w:rsidP="00B53DC5">
      <w:pPr>
        <w:bidi/>
        <w:jc w:val="both"/>
        <w:rPr>
          <w:rFonts w:cs="David" w:hint="cs"/>
          <w:rtl/>
        </w:rPr>
      </w:pPr>
    </w:p>
    <w:p w14:paraId="1679ED01" w14:textId="77777777" w:rsidR="00B53DC5" w:rsidRPr="00B53DC5" w:rsidRDefault="00B53DC5" w:rsidP="00B53DC5">
      <w:pPr>
        <w:bidi/>
        <w:jc w:val="both"/>
        <w:rPr>
          <w:rFonts w:cs="David" w:hint="cs"/>
          <w:rtl/>
        </w:rPr>
      </w:pPr>
      <w:r w:rsidRPr="00B53DC5">
        <w:rPr>
          <w:rFonts w:cs="David" w:hint="cs"/>
          <w:u w:val="single"/>
          <w:rtl/>
        </w:rPr>
        <w:t>זהבה גלאון:</w:t>
      </w:r>
    </w:p>
    <w:p w14:paraId="5E85F037" w14:textId="77777777" w:rsidR="00B53DC5" w:rsidRPr="00B53DC5" w:rsidRDefault="00B53DC5" w:rsidP="00B53DC5">
      <w:pPr>
        <w:bidi/>
        <w:jc w:val="both"/>
        <w:rPr>
          <w:rFonts w:cs="David" w:hint="cs"/>
          <w:rtl/>
        </w:rPr>
      </w:pPr>
    </w:p>
    <w:p w14:paraId="535D584E" w14:textId="77777777" w:rsidR="00B53DC5" w:rsidRPr="00B53DC5" w:rsidRDefault="00B53DC5" w:rsidP="00B53DC5">
      <w:pPr>
        <w:bidi/>
        <w:jc w:val="both"/>
        <w:rPr>
          <w:rFonts w:cs="David" w:hint="cs"/>
          <w:rtl/>
        </w:rPr>
      </w:pPr>
      <w:r w:rsidRPr="00B53DC5">
        <w:rPr>
          <w:rFonts w:cs="David" w:hint="cs"/>
          <w:rtl/>
        </w:rPr>
        <w:tab/>
        <w:t xml:space="preserve">הקונספט של הפשרה בכלל לא מקובל עלי. </w:t>
      </w:r>
    </w:p>
    <w:p w14:paraId="3F117882" w14:textId="77777777" w:rsidR="00B53DC5" w:rsidRPr="00B53DC5" w:rsidRDefault="00B53DC5" w:rsidP="00B53DC5">
      <w:pPr>
        <w:bidi/>
        <w:jc w:val="both"/>
        <w:rPr>
          <w:rFonts w:cs="David" w:hint="cs"/>
          <w:rtl/>
        </w:rPr>
      </w:pPr>
    </w:p>
    <w:p w14:paraId="1C48FAB4"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36C69F50" w14:textId="77777777" w:rsidR="00B53DC5" w:rsidRPr="00B53DC5" w:rsidRDefault="00B53DC5" w:rsidP="00B53DC5">
      <w:pPr>
        <w:pStyle w:val="Heading5"/>
        <w:rPr>
          <w:rFonts w:hint="cs"/>
          <w:sz w:val="24"/>
          <w:rtl/>
        </w:rPr>
      </w:pPr>
    </w:p>
    <w:p w14:paraId="7CDA8452" w14:textId="77777777" w:rsidR="00B53DC5" w:rsidRPr="00B53DC5" w:rsidRDefault="00B53DC5" w:rsidP="00B53DC5">
      <w:pPr>
        <w:bidi/>
        <w:jc w:val="both"/>
        <w:rPr>
          <w:rFonts w:cs="David" w:hint="cs"/>
          <w:rtl/>
        </w:rPr>
      </w:pPr>
      <w:r w:rsidRPr="00B53DC5">
        <w:rPr>
          <w:rFonts w:cs="David" w:hint="cs"/>
          <w:rtl/>
        </w:rPr>
        <w:tab/>
        <w:t xml:space="preserve"> איזו פשרה זו?</w:t>
      </w:r>
    </w:p>
    <w:p w14:paraId="661329D5" w14:textId="77777777" w:rsidR="00B53DC5" w:rsidRPr="00B53DC5" w:rsidRDefault="00B53DC5" w:rsidP="00B53DC5">
      <w:pPr>
        <w:bidi/>
        <w:jc w:val="both"/>
        <w:rPr>
          <w:rFonts w:cs="David" w:hint="cs"/>
          <w:rtl/>
        </w:rPr>
      </w:pPr>
    </w:p>
    <w:p w14:paraId="0838CDE3" w14:textId="77777777" w:rsidR="00B53DC5" w:rsidRPr="00B53DC5" w:rsidRDefault="00B53DC5" w:rsidP="00B53DC5">
      <w:pPr>
        <w:bidi/>
        <w:jc w:val="both"/>
        <w:rPr>
          <w:rFonts w:cs="David" w:hint="cs"/>
          <w:rtl/>
        </w:rPr>
      </w:pPr>
      <w:r w:rsidRPr="00B53DC5">
        <w:rPr>
          <w:rFonts w:cs="David" w:hint="cs"/>
          <w:u w:val="single"/>
          <w:rtl/>
        </w:rPr>
        <w:t>זהבה גלאון:</w:t>
      </w:r>
    </w:p>
    <w:p w14:paraId="063F3A76" w14:textId="77777777" w:rsidR="00B53DC5" w:rsidRPr="00B53DC5" w:rsidRDefault="00B53DC5" w:rsidP="00B53DC5">
      <w:pPr>
        <w:bidi/>
        <w:jc w:val="both"/>
        <w:rPr>
          <w:rFonts w:cs="David" w:hint="cs"/>
          <w:rtl/>
        </w:rPr>
      </w:pPr>
    </w:p>
    <w:p w14:paraId="42B26ECC" w14:textId="77777777" w:rsidR="00B53DC5" w:rsidRPr="00B53DC5" w:rsidRDefault="00B53DC5" w:rsidP="00B53DC5">
      <w:pPr>
        <w:bidi/>
        <w:jc w:val="both"/>
        <w:rPr>
          <w:rFonts w:cs="David" w:hint="cs"/>
          <w:rtl/>
        </w:rPr>
      </w:pPr>
      <w:r w:rsidRPr="00B53DC5">
        <w:rPr>
          <w:rFonts w:cs="David" w:hint="cs"/>
          <w:rtl/>
        </w:rPr>
        <w:tab/>
        <w:t>מה שאתה מציע בסוף, זה ניסיון לפשרה.</w:t>
      </w:r>
    </w:p>
    <w:p w14:paraId="52516F36" w14:textId="77777777" w:rsidR="00B53DC5" w:rsidRPr="00B53DC5" w:rsidRDefault="00B53DC5" w:rsidP="00B53DC5">
      <w:pPr>
        <w:bidi/>
        <w:jc w:val="both"/>
        <w:rPr>
          <w:rFonts w:cs="David" w:hint="cs"/>
          <w:rtl/>
        </w:rPr>
      </w:pPr>
    </w:p>
    <w:p w14:paraId="19244210" w14:textId="77777777" w:rsidR="00B53DC5" w:rsidRPr="00B53DC5" w:rsidRDefault="00B53DC5" w:rsidP="00B53DC5">
      <w:pPr>
        <w:bidi/>
        <w:jc w:val="both"/>
        <w:rPr>
          <w:rFonts w:cs="David" w:hint="cs"/>
          <w:rtl/>
        </w:rPr>
      </w:pPr>
      <w:r w:rsidRPr="00B53DC5">
        <w:rPr>
          <w:rFonts w:cs="David" w:hint="cs"/>
          <w:u w:val="single"/>
          <w:rtl/>
        </w:rPr>
        <w:t>היו"ר דוד טל:</w:t>
      </w:r>
    </w:p>
    <w:p w14:paraId="1F071251" w14:textId="77777777" w:rsidR="00B53DC5" w:rsidRPr="00B53DC5" w:rsidRDefault="00B53DC5" w:rsidP="00B53DC5">
      <w:pPr>
        <w:bidi/>
        <w:jc w:val="both"/>
        <w:rPr>
          <w:rFonts w:cs="David" w:hint="cs"/>
          <w:rtl/>
        </w:rPr>
      </w:pPr>
    </w:p>
    <w:p w14:paraId="6D56713C" w14:textId="77777777" w:rsidR="00B53DC5" w:rsidRPr="00B53DC5" w:rsidRDefault="00B53DC5" w:rsidP="00B53DC5">
      <w:pPr>
        <w:bidi/>
        <w:jc w:val="both"/>
        <w:rPr>
          <w:rFonts w:cs="David" w:hint="cs"/>
          <w:rtl/>
        </w:rPr>
      </w:pPr>
      <w:r w:rsidRPr="00B53DC5">
        <w:rPr>
          <w:rFonts w:cs="David" w:hint="cs"/>
          <w:rtl/>
        </w:rPr>
        <w:tab/>
        <w:t>הוא הכופר שבינינו.</w:t>
      </w:r>
    </w:p>
    <w:p w14:paraId="2842F366" w14:textId="77777777" w:rsidR="00B53DC5" w:rsidRPr="00B53DC5" w:rsidRDefault="00B53DC5" w:rsidP="00B53DC5">
      <w:pPr>
        <w:bidi/>
        <w:jc w:val="both"/>
        <w:rPr>
          <w:rFonts w:cs="David" w:hint="cs"/>
          <w:rtl/>
        </w:rPr>
      </w:pPr>
    </w:p>
    <w:p w14:paraId="2B805969" w14:textId="77777777" w:rsidR="00B53DC5" w:rsidRPr="00B53DC5" w:rsidRDefault="00B53DC5" w:rsidP="00B53DC5">
      <w:pPr>
        <w:bidi/>
        <w:jc w:val="both"/>
        <w:rPr>
          <w:rFonts w:cs="David" w:hint="cs"/>
          <w:rtl/>
        </w:rPr>
      </w:pPr>
      <w:r w:rsidRPr="00B53DC5">
        <w:rPr>
          <w:rFonts w:cs="David" w:hint="cs"/>
          <w:u w:val="single"/>
          <w:rtl/>
        </w:rPr>
        <w:t>מנחם בן-ששון:</w:t>
      </w:r>
    </w:p>
    <w:p w14:paraId="75F2E450" w14:textId="77777777" w:rsidR="00B53DC5" w:rsidRPr="00B53DC5" w:rsidRDefault="00B53DC5" w:rsidP="00B53DC5">
      <w:pPr>
        <w:bidi/>
        <w:jc w:val="both"/>
        <w:rPr>
          <w:rFonts w:cs="David" w:hint="cs"/>
          <w:rtl/>
        </w:rPr>
      </w:pPr>
    </w:p>
    <w:p w14:paraId="022DC2BC" w14:textId="77777777" w:rsidR="00B53DC5" w:rsidRPr="00B53DC5" w:rsidRDefault="00B53DC5" w:rsidP="00B53DC5">
      <w:pPr>
        <w:bidi/>
        <w:jc w:val="both"/>
        <w:rPr>
          <w:rFonts w:cs="David" w:hint="cs"/>
          <w:rtl/>
        </w:rPr>
      </w:pPr>
      <w:r w:rsidRPr="00B53DC5">
        <w:rPr>
          <w:rFonts w:cs="David" w:hint="cs"/>
          <w:rtl/>
        </w:rPr>
        <w:tab/>
        <w:t>מה שבעיניך זה כפירה, אצלה זה כבר הצעה מרחיקת לכת.</w:t>
      </w:r>
    </w:p>
    <w:p w14:paraId="3094488A" w14:textId="77777777" w:rsidR="00B53DC5" w:rsidRPr="00B53DC5" w:rsidRDefault="00B53DC5" w:rsidP="00B53DC5">
      <w:pPr>
        <w:bidi/>
        <w:jc w:val="both"/>
        <w:rPr>
          <w:rFonts w:cs="David" w:hint="cs"/>
          <w:u w:val="single"/>
          <w:rtl/>
        </w:rPr>
      </w:pPr>
    </w:p>
    <w:p w14:paraId="43AFB059" w14:textId="77777777" w:rsidR="00B53DC5" w:rsidRPr="00B53DC5" w:rsidRDefault="00B53DC5" w:rsidP="00B53DC5">
      <w:pPr>
        <w:bidi/>
        <w:jc w:val="both"/>
        <w:rPr>
          <w:rFonts w:cs="David" w:hint="cs"/>
          <w:rtl/>
        </w:rPr>
      </w:pPr>
      <w:r w:rsidRPr="00B53DC5">
        <w:rPr>
          <w:rFonts w:cs="David" w:hint="cs"/>
          <w:u w:val="single"/>
          <w:rtl/>
        </w:rPr>
        <w:t>מאיר פרוש:</w:t>
      </w:r>
    </w:p>
    <w:p w14:paraId="460D2B7C" w14:textId="77777777" w:rsidR="00B53DC5" w:rsidRPr="00B53DC5" w:rsidRDefault="00B53DC5" w:rsidP="00B53DC5">
      <w:pPr>
        <w:bidi/>
        <w:jc w:val="both"/>
        <w:rPr>
          <w:rFonts w:cs="David" w:hint="cs"/>
          <w:rtl/>
        </w:rPr>
      </w:pPr>
    </w:p>
    <w:p w14:paraId="024A1622" w14:textId="77777777" w:rsidR="00B53DC5" w:rsidRPr="00B53DC5" w:rsidRDefault="00B53DC5" w:rsidP="00B53DC5">
      <w:pPr>
        <w:bidi/>
        <w:jc w:val="both"/>
        <w:rPr>
          <w:rFonts w:cs="David" w:hint="cs"/>
          <w:rtl/>
        </w:rPr>
      </w:pPr>
      <w:r w:rsidRPr="00B53DC5">
        <w:rPr>
          <w:rFonts w:cs="David" w:hint="cs"/>
          <w:rtl/>
        </w:rPr>
        <w:tab/>
        <w:t xml:space="preserve"> אדוני היושב-ראש, יכולתי להבין שאין הצבעה.</w:t>
      </w:r>
    </w:p>
    <w:p w14:paraId="6F3FC0E9" w14:textId="77777777" w:rsidR="00B53DC5" w:rsidRDefault="00B53DC5" w:rsidP="00B53DC5">
      <w:pPr>
        <w:bidi/>
        <w:jc w:val="both"/>
        <w:rPr>
          <w:rFonts w:cs="David" w:hint="cs"/>
          <w:rtl/>
        </w:rPr>
      </w:pPr>
    </w:p>
    <w:p w14:paraId="7BD88B14" w14:textId="77777777" w:rsidR="00B53DC5" w:rsidRDefault="00B53DC5" w:rsidP="00B53DC5">
      <w:pPr>
        <w:bidi/>
        <w:jc w:val="both"/>
        <w:rPr>
          <w:rFonts w:cs="David" w:hint="cs"/>
          <w:rtl/>
        </w:rPr>
      </w:pPr>
    </w:p>
    <w:p w14:paraId="3D5C6657" w14:textId="77777777" w:rsidR="00B53DC5" w:rsidRDefault="00B53DC5" w:rsidP="00B53DC5">
      <w:pPr>
        <w:bidi/>
        <w:jc w:val="both"/>
        <w:rPr>
          <w:rFonts w:cs="David" w:hint="cs"/>
          <w:rtl/>
        </w:rPr>
      </w:pPr>
    </w:p>
    <w:p w14:paraId="1CCEFCFC" w14:textId="77777777" w:rsidR="00B53DC5" w:rsidRDefault="00B53DC5" w:rsidP="00B53DC5">
      <w:pPr>
        <w:bidi/>
        <w:jc w:val="both"/>
        <w:rPr>
          <w:rFonts w:cs="David" w:hint="cs"/>
          <w:rtl/>
        </w:rPr>
      </w:pPr>
    </w:p>
    <w:p w14:paraId="4BCC202B" w14:textId="77777777" w:rsidR="00B53DC5" w:rsidRPr="00B53DC5" w:rsidRDefault="00B53DC5" w:rsidP="00B53DC5">
      <w:pPr>
        <w:bidi/>
        <w:jc w:val="both"/>
        <w:rPr>
          <w:rFonts w:cs="David" w:hint="cs"/>
          <w:rtl/>
        </w:rPr>
      </w:pPr>
    </w:p>
    <w:p w14:paraId="70FAFC8B" w14:textId="77777777" w:rsidR="00B53DC5" w:rsidRPr="00B53DC5" w:rsidRDefault="00B53DC5" w:rsidP="00B53DC5">
      <w:pPr>
        <w:bidi/>
        <w:jc w:val="both"/>
        <w:rPr>
          <w:rFonts w:cs="David" w:hint="cs"/>
          <w:rtl/>
        </w:rPr>
      </w:pPr>
      <w:r w:rsidRPr="00B53DC5">
        <w:rPr>
          <w:rFonts w:cs="David" w:hint="cs"/>
          <w:u w:val="single"/>
          <w:rtl/>
        </w:rPr>
        <w:t>היו"ר דוד טל:</w:t>
      </w:r>
    </w:p>
    <w:p w14:paraId="67B7420D" w14:textId="77777777" w:rsidR="00B53DC5" w:rsidRPr="00B53DC5" w:rsidRDefault="00B53DC5" w:rsidP="00B53DC5">
      <w:pPr>
        <w:bidi/>
        <w:jc w:val="both"/>
        <w:rPr>
          <w:rFonts w:cs="David" w:hint="cs"/>
          <w:rtl/>
        </w:rPr>
      </w:pPr>
    </w:p>
    <w:p w14:paraId="7C6DD9BD" w14:textId="77777777" w:rsidR="00B53DC5" w:rsidRPr="00B53DC5" w:rsidRDefault="00B53DC5" w:rsidP="00B53DC5">
      <w:pPr>
        <w:bidi/>
        <w:jc w:val="both"/>
        <w:rPr>
          <w:rFonts w:cs="David" w:hint="cs"/>
          <w:rtl/>
        </w:rPr>
      </w:pPr>
      <w:r w:rsidRPr="00B53DC5">
        <w:rPr>
          <w:rFonts w:cs="David" w:hint="cs"/>
          <w:rtl/>
        </w:rPr>
        <w:tab/>
        <w:t>הבנת נכון.</w:t>
      </w:r>
    </w:p>
    <w:p w14:paraId="1D4732E1" w14:textId="77777777" w:rsidR="00B53DC5" w:rsidRPr="00B53DC5" w:rsidRDefault="00B53DC5" w:rsidP="00B53DC5">
      <w:pPr>
        <w:bidi/>
        <w:jc w:val="both"/>
        <w:rPr>
          <w:rFonts w:cs="David" w:hint="cs"/>
          <w:rtl/>
        </w:rPr>
      </w:pPr>
    </w:p>
    <w:p w14:paraId="4F77A818" w14:textId="77777777" w:rsidR="00B53DC5" w:rsidRPr="00B53DC5" w:rsidRDefault="00B53DC5" w:rsidP="00B53DC5">
      <w:pPr>
        <w:bidi/>
        <w:jc w:val="both"/>
        <w:rPr>
          <w:rFonts w:cs="David" w:hint="cs"/>
          <w:rtl/>
        </w:rPr>
      </w:pPr>
      <w:r w:rsidRPr="00B53DC5">
        <w:rPr>
          <w:rFonts w:cs="David" w:hint="cs"/>
          <w:u w:val="single"/>
          <w:rtl/>
        </w:rPr>
        <w:t>יצחק לוי:</w:t>
      </w:r>
    </w:p>
    <w:p w14:paraId="3C789010" w14:textId="77777777" w:rsidR="00B53DC5" w:rsidRPr="00B53DC5" w:rsidRDefault="00B53DC5" w:rsidP="00B53DC5">
      <w:pPr>
        <w:bidi/>
        <w:jc w:val="both"/>
        <w:rPr>
          <w:rFonts w:cs="David" w:hint="cs"/>
          <w:rtl/>
        </w:rPr>
      </w:pPr>
    </w:p>
    <w:p w14:paraId="783B8C80" w14:textId="77777777" w:rsidR="00B53DC5" w:rsidRPr="00B53DC5" w:rsidRDefault="00B53DC5" w:rsidP="00B53DC5">
      <w:pPr>
        <w:bidi/>
        <w:jc w:val="both"/>
        <w:rPr>
          <w:rFonts w:cs="David" w:hint="cs"/>
          <w:rtl/>
        </w:rPr>
      </w:pPr>
      <w:r w:rsidRPr="00B53DC5">
        <w:rPr>
          <w:rFonts w:cs="David" w:hint="cs"/>
          <w:rtl/>
        </w:rPr>
        <w:tab/>
        <w:t xml:space="preserve"> אדוני היושב-ראש, הדיון מוצה, אני רוצה להצטרף לדברים של חבר הכנסת יצחקי.</w:t>
      </w:r>
    </w:p>
    <w:p w14:paraId="1F8A10C6" w14:textId="77777777" w:rsidR="00B53DC5" w:rsidRPr="00B53DC5" w:rsidRDefault="00B53DC5" w:rsidP="00B53DC5">
      <w:pPr>
        <w:bidi/>
        <w:jc w:val="both"/>
        <w:rPr>
          <w:rFonts w:cs="David" w:hint="cs"/>
          <w:rtl/>
        </w:rPr>
      </w:pPr>
    </w:p>
    <w:p w14:paraId="0EB24297" w14:textId="77777777" w:rsidR="00B53DC5" w:rsidRPr="00B53DC5" w:rsidRDefault="00B53DC5" w:rsidP="00B53DC5">
      <w:pPr>
        <w:bidi/>
        <w:jc w:val="both"/>
        <w:rPr>
          <w:rFonts w:cs="David" w:hint="cs"/>
          <w:rtl/>
        </w:rPr>
      </w:pPr>
      <w:r w:rsidRPr="00B53DC5">
        <w:rPr>
          <w:rFonts w:cs="David" w:hint="cs"/>
          <w:u w:val="single"/>
          <w:rtl/>
        </w:rPr>
        <w:t>היו"ר דוד טל:</w:t>
      </w:r>
    </w:p>
    <w:p w14:paraId="67B15958" w14:textId="77777777" w:rsidR="00B53DC5" w:rsidRPr="00B53DC5" w:rsidRDefault="00B53DC5" w:rsidP="00B53DC5">
      <w:pPr>
        <w:bidi/>
        <w:jc w:val="both"/>
        <w:rPr>
          <w:rFonts w:cs="David" w:hint="cs"/>
          <w:rtl/>
        </w:rPr>
      </w:pPr>
    </w:p>
    <w:p w14:paraId="19BD718B" w14:textId="77777777" w:rsidR="00B53DC5" w:rsidRPr="00B53DC5" w:rsidRDefault="00B53DC5" w:rsidP="00B53DC5">
      <w:pPr>
        <w:bidi/>
        <w:jc w:val="both"/>
        <w:rPr>
          <w:rFonts w:cs="David" w:hint="cs"/>
          <w:rtl/>
        </w:rPr>
      </w:pPr>
      <w:r w:rsidRPr="00B53DC5">
        <w:rPr>
          <w:rFonts w:cs="David" w:hint="cs"/>
          <w:rtl/>
        </w:rPr>
        <w:tab/>
        <w:t>החלק הראשון, האם זה חוק-יסוד או לא חוק-יסוד.</w:t>
      </w:r>
    </w:p>
    <w:p w14:paraId="13B99C8B" w14:textId="77777777" w:rsidR="00B53DC5" w:rsidRPr="00B53DC5" w:rsidRDefault="00B53DC5" w:rsidP="00B53DC5">
      <w:pPr>
        <w:bidi/>
        <w:jc w:val="both"/>
        <w:rPr>
          <w:rFonts w:cs="David" w:hint="cs"/>
          <w:rtl/>
        </w:rPr>
      </w:pPr>
    </w:p>
    <w:p w14:paraId="52B73911" w14:textId="77777777" w:rsidR="00B53DC5" w:rsidRPr="00B53DC5" w:rsidRDefault="00B53DC5" w:rsidP="00B53DC5">
      <w:pPr>
        <w:bidi/>
        <w:jc w:val="both"/>
        <w:rPr>
          <w:rFonts w:cs="David" w:hint="cs"/>
          <w:rtl/>
        </w:rPr>
      </w:pPr>
      <w:r w:rsidRPr="00B53DC5">
        <w:rPr>
          <w:rFonts w:cs="David" w:hint="cs"/>
          <w:u w:val="single"/>
          <w:rtl/>
        </w:rPr>
        <w:t>יצחק לוי:</w:t>
      </w:r>
    </w:p>
    <w:p w14:paraId="5A152055" w14:textId="77777777" w:rsidR="00B53DC5" w:rsidRPr="00B53DC5" w:rsidRDefault="00B53DC5" w:rsidP="00B53DC5">
      <w:pPr>
        <w:bidi/>
        <w:jc w:val="both"/>
        <w:rPr>
          <w:rFonts w:cs="David" w:hint="cs"/>
          <w:rtl/>
        </w:rPr>
      </w:pPr>
    </w:p>
    <w:p w14:paraId="778650F1" w14:textId="77777777" w:rsidR="00B53DC5" w:rsidRPr="00B53DC5" w:rsidRDefault="00B53DC5" w:rsidP="00B53DC5">
      <w:pPr>
        <w:bidi/>
        <w:jc w:val="both"/>
        <w:rPr>
          <w:rFonts w:cs="David" w:hint="cs"/>
          <w:rtl/>
        </w:rPr>
      </w:pPr>
      <w:r w:rsidRPr="00B53DC5">
        <w:rPr>
          <w:rFonts w:cs="David" w:hint="cs"/>
          <w:rtl/>
        </w:rPr>
        <w:tab/>
        <w:t xml:space="preserve">הנטייה כאן, גם אם לא נעשה הצבעה היום, כן חקיקה של חוק. המהלך שמוביל יושב-ראש ועדת חוקה אינו סותר מהלך שהוועדה הזאת יכולה להוביל, כלומר, לא בגלל זה צריך להפסיק. המהלך שמוביל יושב-ראש ועדת חוקה הוא, לדעתי, מהלך קצת יותר רחב, לא ספציפי לתיקון הזה, וזה בסדר גמור, נדון בו בוועדת החוקה. </w:t>
      </w:r>
    </w:p>
    <w:p w14:paraId="76DC1540" w14:textId="77777777" w:rsidR="00B53DC5" w:rsidRPr="00B53DC5" w:rsidRDefault="00B53DC5" w:rsidP="00B53DC5">
      <w:pPr>
        <w:bidi/>
        <w:jc w:val="both"/>
        <w:rPr>
          <w:rFonts w:cs="David" w:hint="cs"/>
          <w:rtl/>
        </w:rPr>
      </w:pPr>
    </w:p>
    <w:p w14:paraId="74282112" w14:textId="77777777" w:rsidR="00B53DC5" w:rsidRPr="00B53DC5" w:rsidRDefault="00B53DC5" w:rsidP="00B53DC5">
      <w:pPr>
        <w:bidi/>
        <w:jc w:val="both"/>
        <w:rPr>
          <w:rFonts w:cs="David" w:hint="cs"/>
          <w:rtl/>
        </w:rPr>
      </w:pPr>
      <w:r w:rsidRPr="00B53DC5">
        <w:rPr>
          <w:rFonts w:cs="David" w:hint="cs"/>
          <w:rtl/>
        </w:rPr>
        <w:tab/>
        <w:t>לגבי ההצעה הזאת, גם ללא הצבעה היום, אפשר מיידית להקים צוות חברי כנסת מצומצם, להטיל עליו, יחד עם הייעוץ המשפטי, בזמן קבוע, להביא הצעה מובנית של אותה הצעה שהוועדה רוצה לבחון. כרגע אין הצבעה, זה בסדר, אבל בגלל שאין הצבעה אנחנו לא צריכים להתפזר בלי לעשות שום דבר. אם קבעת שאין הצבעה, זה מקובל עלינו שלא תהיה הצבעה היום. עם זאת, אפשר להקים צוות חברי כנסת שיבחן את ההצעה של הממשלה, את ההצעה של פרופסור גרוס, בתוך שבועיים-שלושה, אני לא מבקש לעכב מחבר הכנסת יצחקי לעכב את פרישתו- - -</w:t>
      </w:r>
    </w:p>
    <w:p w14:paraId="4289B43D" w14:textId="77777777" w:rsidR="00B53DC5" w:rsidRPr="00B53DC5" w:rsidRDefault="00B53DC5" w:rsidP="00B53DC5">
      <w:pPr>
        <w:bidi/>
        <w:jc w:val="both"/>
        <w:rPr>
          <w:rFonts w:cs="David" w:hint="cs"/>
          <w:rtl/>
        </w:rPr>
      </w:pPr>
      <w:r w:rsidRPr="00B53DC5">
        <w:rPr>
          <w:rFonts w:cs="David" w:hint="cs"/>
          <w:u w:val="single"/>
          <w:rtl/>
        </w:rPr>
        <w:t>היו"ר דוד טל:</w:t>
      </w:r>
    </w:p>
    <w:p w14:paraId="37D45603" w14:textId="77777777" w:rsidR="00B53DC5" w:rsidRPr="00B53DC5" w:rsidRDefault="00B53DC5" w:rsidP="00B53DC5">
      <w:pPr>
        <w:bidi/>
        <w:jc w:val="both"/>
        <w:rPr>
          <w:rFonts w:cs="David" w:hint="cs"/>
          <w:rtl/>
        </w:rPr>
      </w:pPr>
    </w:p>
    <w:p w14:paraId="67F4805D" w14:textId="77777777" w:rsidR="00B53DC5" w:rsidRPr="00B53DC5" w:rsidRDefault="00B53DC5" w:rsidP="00B53DC5">
      <w:pPr>
        <w:bidi/>
        <w:jc w:val="both"/>
        <w:rPr>
          <w:rFonts w:cs="David" w:hint="cs"/>
          <w:rtl/>
        </w:rPr>
      </w:pPr>
      <w:r w:rsidRPr="00B53DC5">
        <w:rPr>
          <w:rFonts w:cs="David" w:hint="cs"/>
          <w:rtl/>
        </w:rPr>
        <w:tab/>
        <w:t>זו תהיה הזדמנות טובה לעכב את פרישתו, ואני אעמיד אותו בראש אותה ועדה מצומצמת.</w:t>
      </w:r>
    </w:p>
    <w:p w14:paraId="29ED505F" w14:textId="77777777" w:rsidR="00B53DC5" w:rsidRPr="00B53DC5" w:rsidRDefault="00B53DC5" w:rsidP="00B53DC5">
      <w:pPr>
        <w:bidi/>
        <w:jc w:val="both"/>
        <w:rPr>
          <w:rFonts w:cs="David" w:hint="cs"/>
          <w:rtl/>
        </w:rPr>
      </w:pPr>
    </w:p>
    <w:p w14:paraId="10310529" w14:textId="77777777" w:rsidR="00B53DC5" w:rsidRPr="00B53DC5" w:rsidRDefault="00B53DC5" w:rsidP="00B53DC5">
      <w:pPr>
        <w:bidi/>
        <w:jc w:val="both"/>
        <w:rPr>
          <w:rFonts w:cs="David" w:hint="cs"/>
          <w:rtl/>
        </w:rPr>
      </w:pPr>
      <w:r w:rsidRPr="00B53DC5">
        <w:rPr>
          <w:rFonts w:cs="David" w:hint="cs"/>
          <w:u w:val="single"/>
          <w:rtl/>
        </w:rPr>
        <w:t>יצחק לוי:</w:t>
      </w:r>
    </w:p>
    <w:p w14:paraId="439FB5A9" w14:textId="77777777" w:rsidR="00B53DC5" w:rsidRPr="00B53DC5" w:rsidRDefault="00B53DC5" w:rsidP="00B53DC5">
      <w:pPr>
        <w:bidi/>
        <w:jc w:val="both"/>
        <w:rPr>
          <w:rFonts w:cs="David" w:hint="cs"/>
          <w:rtl/>
        </w:rPr>
      </w:pPr>
    </w:p>
    <w:p w14:paraId="6108DDF9" w14:textId="77777777" w:rsidR="00B53DC5" w:rsidRPr="00B53DC5" w:rsidRDefault="00B53DC5" w:rsidP="00B53DC5">
      <w:pPr>
        <w:bidi/>
        <w:jc w:val="both"/>
        <w:rPr>
          <w:rFonts w:cs="David" w:hint="cs"/>
          <w:rtl/>
        </w:rPr>
      </w:pPr>
      <w:r w:rsidRPr="00B53DC5">
        <w:rPr>
          <w:rFonts w:cs="David" w:hint="cs"/>
          <w:rtl/>
        </w:rPr>
        <w:tab/>
        <w:t xml:space="preserve"> אף פעם לא חשבתי לעצמי בשום תסריט פוליטי שאני אבקש מחבר הכנסת יצחקי לעכב את פרישתו, אבל הנה זה קרה, אני ממש מתפלא על זה. אבל ברצינות, נעשה צוות מצומצם בזמן קצר.</w:t>
      </w:r>
    </w:p>
    <w:p w14:paraId="2C388189" w14:textId="77777777" w:rsidR="00B53DC5" w:rsidRPr="00B53DC5" w:rsidRDefault="00B53DC5" w:rsidP="00B53DC5">
      <w:pPr>
        <w:bidi/>
        <w:jc w:val="both"/>
        <w:rPr>
          <w:rFonts w:cs="David" w:hint="cs"/>
          <w:rtl/>
        </w:rPr>
      </w:pPr>
    </w:p>
    <w:p w14:paraId="0ECE23B6" w14:textId="77777777" w:rsidR="00B53DC5" w:rsidRPr="00B53DC5" w:rsidRDefault="00B53DC5" w:rsidP="00B53DC5">
      <w:pPr>
        <w:bidi/>
        <w:jc w:val="both"/>
        <w:rPr>
          <w:rFonts w:cs="David" w:hint="cs"/>
          <w:rtl/>
        </w:rPr>
      </w:pPr>
      <w:r w:rsidRPr="00B53DC5">
        <w:rPr>
          <w:rFonts w:cs="David" w:hint="cs"/>
          <w:u w:val="single"/>
          <w:rtl/>
        </w:rPr>
        <w:t>היו"ר דוד טל:</w:t>
      </w:r>
    </w:p>
    <w:p w14:paraId="153CC6C6" w14:textId="77777777" w:rsidR="00B53DC5" w:rsidRPr="00B53DC5" w:rsidRDefault="00B53DC5" w:rsidP="00B53DC5">
      <w:pPr>
        <w:bidi/>
        <w:jc w:val="both"/>
        <w:rPr>
          <w:rFonts w:cs="David" w:hint="cs"/>
          <w:rtl/>
        </w:rPr>
      </w:pPr>
    </w:p>
    <w:p w14:paraId="57A2629C" w14:textId="77777777" w:rsidR="00B53DC5" w:rsidRPr="00B53DC5" w:rsidRDefault="00B53DC5" w:rsidP="00B53DC5">
      <w:pPr>
        <w:bidi/>
        <w:jc w:val="both"/>
        <w:rPr>
          <w:rFonts w:cs="David" w:hint="cs"/>
          <w:rtl/>
        </w:rPr>
      </w:pPr>
      <w:r w:rsidRPr="00B53DC5">
        <w:rPr>
          <w:rFonts w:cs="David" w:hint="cs"/>
          <w:rtl/>
        </w:rPr>
        <w:tab/>
        <w:t>איך ייראו פני הדברים שאנחנו כאן נקדם את ההצעה הזאת עם הצוות, כפי שאמרת, ואני מקבל את זה בהחלט, נחוקק הצעת חוק כזאת, ועמיתי שיושב לשמאלי, חבר הכנסת בן-ששון, יקדם הצעת חוק משאל עם? לאחר שתתקבל הצעת החוק שלנו, הצעת חוק רגילה, הוא יעביר הצעת חוק-יסוד משאל עם.</w:t>
      </w:r>
    </w:p>
    <w:p w14:paraId="0BADDBDB" w14:textId="77777777" w:rsidR="00B53DC5" w:rsidRPr="00B53DC5" w:rsidRDefault="00B53DC5" w:rsidP="00B53DC5">
      <w:pPr>
        <w:bidi/>
        <w:jc w:val="both"/>
        <w:rPr>
          <w:rFonts w:cs="David" w:hint="cs"/>
          <w:rtl/>
        </w:rPr>
      </w:pPr>
    </w:p>
    <w:p w14:paraId="27D82A97" w14:textId="77777777" w:rsidR="00B53DC5" w:rsidRPr="00B53DC5" w:rsidRDefault="00B53DC5" w:rsidP="00B53DC5">
      <w:pPr>
        <w:bidi/>
        <w:jc w:val="both"/>
        <w:rPr>
          <w:rFonts w:cs="David" w:hint="cs"/>
          <w:rtl/>
        </w:rPr>
      </w:pPr>
      <w:r w:rsidRPr="00B53DC5">
        <w:rPr>
          <w:rFonts w:cs="David" w:hint="cs"/>
          <w:u w:val="single"/>
          <w:rtl/>
        </w:rPr>
        <w:t>יצחק לוי:</w:t>
      </w:r>
    </w:p>
    <w:p w14:paraId="2AE6A804" w14:textId="77777777" w:rsidR="00B53DC5" w:rsidRPr="00B53DC5" w:rsidRDefault="00B53DC5" w:rsidP="00B53DC5">
      <w:pPr>
        <w:bidi/>
        <w:jc w:val="both"/>
        <w:rPr>
          <w:rFonts w:cs="David" w:hint="cs"/>
          <w:rtl/>
        </w:rPr>
      </w:pPr>
    </w:p>
    <w:p w14:paraId="6DC86E07" w14:textId="77777777" w:rsidR="00B53DC5" w:rsidRPr="00B53DC5" w:rsidRDefault="00B53DC5" w:rsidP="00B53DC5">
      <w:pPr>
        <w:bidi/>
        <w:jc w:val="both"/>
        <w:rPr>
          <w:rFonts w:cs="David" w:hint="cs"/>
          <w:rtl/>
        </w:rPr>
      </w:pPr>
      <w:r w:rsidRPr="00B53DC5">
        <w:rPr>
          <w:rFonts w:cs="David" w:hint="cs"/>
          <w:rtl/>
        </w:rPr>
        <w:tab/>
        <w:t xml:space="preserve"> אין בעיה, מכיוון שיכול להיות שהתוכן יהיה זהה. נשכנע אלה את אלה. </w:t>
      </w:r>
    </w:p>
    <w:p w14:paraId="3D31F4CF" w14:textId="77777777" w:rsidR="00B53DC5" w:rsidRPr="00B53DC5" w:rsidRDefault="00B53DC5" w:rsidP="00B53DC5">
      <w:pPr>
        <w:bidi/>
        <w:jc w:val="both"/>
        <w:rPr>
          <w:rFonts w:cs="David" w:hint="cs"/>
          <w:rtl/>
        </w:rPr>
      </w:pPr>
    </w:p>
    <w:p w14:paraId="40898330" w14:textId="77777777" w:rsidR="00B53DC5" w:rsidRPr="00B53DC5" w:rsidRDefault="00B53DC5" w:rsidP="00B53DC5">
      <w:pPr>
        <w:bidi/>
        <w:jc w:val="both"/>
        <w:rPr>
          <w:rFonts w:cs="David" w:hint="cs"/>
          <w:rtl/>
        </w:rPr>
      </w:pPr>
      <w:r w:rsidRPr="00B53DC5">
        <w:rPr>
          <w:rFonts w:cs="David" w:hint="cs"/>
          <w:u w:val="single"/>
          <w:rtl/>
        </w:rPr>
        <w:t>מנחם בן-ששון:</w:t>
      </w:r>
    </w:p>
    <w:p w14:paraId="767AA80B" w14:textId="77777777" w:rsidR="00B53DC5" w:rsidRPr="00B53DC5" w:rsidRDefault="00B53DC5" w:rsidP="00B53DC5">
      <w:pPr>
        <w:bidi/>
        <w:jc w:val="both"/>
        <w:rPr>
          <w:rFonts w:cs="David" w:hint="cs"/>
          <w:rtl/>
        </w:rPr>
      </w:pPr>
    </w:p>
    <w:p w14:paraId="5A8DA581" w14:textId="77777777" w:rsidR="00B53DC5" w:rsidRPr="00B53DC5" w:rsidRDefault="00B53DC5" w:rsidP="00B53DC5">
      <w:pPr>
        <w:bidi/>
        <w:jc w:val="both"/>
        <w:rPr>
          <w:rFonts w:cs="David" w:hint="cs"/>
          <w:rtl/>
        </w:rPr>
      </w:pPr>
      <w:r w:rsidRPr="00B53DC5">
        <w:rPr>
          <w:rFonts w:cs="David" w:hint="cs"/>
          <w:rtl/>
        </w:rPr>
        <w:tab/>
        <w:t xml:space="preserve"> זה סביר מאוד.</w:t>
      </w:r>
    </w:p>
    <w:p w14:paraId="07133B48" w14:textId="77777777" w:rsidR="00B53DC5" w:rsidRDefault="00B53DC5" w:rsidP="00B53DC5">
      <w:pPr>
        <w:bidi/>
        <w:jc w:val="both"/>
        <w:rPr>
          <w:rFonts w:cs="David" w:hint="cs"/>
          <w:rtl/>
        </w:rPr>
      </w:pPr>
    </w:p>
    <w:p w14:paraId="07D5DE79" w14:textId="77777777" w:rsidR="00B53DC5" w:rsidRDefault="00B53DC5" w:rsidP="00B53DC5">
      <w:pPr>
        <w:bidi/>
        <w:jc w:val="both"/>
        <w:rPr>
          <w:rFonts w:cs="David" w:hint="cs"/>
          <w:rtl/>
        </w:rPr>
      </w:pPr>
    </w:p>
    <w:p w14:paraId="32C48CF8" w14:textId="77777777" w:rsidR="00B53DC5" w:rsidRDefault="00B53DC5" w:rsidP="00B53DC5">
      <w:pPr>
        <w:bidi/>
        <w:jc w:val="both"/>
        <w:rPr>
          <w:rFonts w:cs="David" w:hint="cs"/>
          <w:rtl/>
        </w:rPr>
      </w:pPr>
    </w:p>
    <w:p w14:paraId="3960C4BC" w14:textId="77777777" w:rsidR="00B53DC5" w:rsidRDefault="00B53DC5" w:rsidP="00B53DC5">
      <w:pPr>
        <w:bidi/>
        <w:jc w:val="both"/>
        <w:rPr>
          <w:rFonts w:cs="David" w:hint="cs"/>
          <w:rtl/>
        </w:rPr>
      </w:pPr>
    </w:p>
    <w:p w14:paraId="50683471" w14:textId="77777777" w:rsidR="00B53DC5" w:rsidRDefault="00B53DC5" w:rsidP="00B53DC5">
      <w:pPr>
        <w:bidi/>
        <w:jc w:val="both"/>
        <w:rPr>
          <w:rFonts w:cs="David" w:hint="cs"/>
          <w:rtl/>
        </w:rPr>
      </w:pPr>
    </w:p>
    <w:p w14:paraId="48B0AC37" w14:textId="77777777" w:rsidR="00B53DC5" w:rsidRPr="00B53DC5" w:rsidRDefault="00B53DC5" w:rsidP="00B53DC5">
      <w:pPr>
        <w:bidi/>
        <w:jc w:val="both"/>
        <w:rPr>
          <w:rFonts w:cs="David" w:hint="cs"/>
          <w:rtl/>
        </w:rPr>
      </w:pPr>
    </w:p>
    <w:p w14:paraId="3CCB99AA" w14:textId="77777777" w:rsidR="00B53DC5" w:rsidRPr="00B53DC5" w:rsidRDefault="00B53DC5" w:rsidP="00B53DC5">
      <w:pPr>
        <w:bidi/>
        <w:jc w:val="both"/>
        <w:rPr>
          <w:rFonts w:cs="David" w:hint="cs"/>
          <w:rtl/>
        </w:rPr>
      </w:pPr>
      <w:r w:rsidRPr="00B53DC5">
        <w:rPr>
          <w:rFonts w:cs="David" w:hint="cs"/>
          <w:u w:val="single"/>
          <w:rtl/>
        </w:rPr>
        <w:t>יצחק לוי:</w:t>
      </w:r>
    </w:p>
    <w:p w14:paraId="69D2E6DF" w14:textId="77777777" w:rsidR="00B53DC5" w:rsidRPr="00B53DC5" w:rsidRDefault="00B53DC5" w:rsidP="00B53DC5">
      <w:pPr>
        <w:bidi/>
        <w:jc w:val="both"/>
        <w:rPr>
          <w:rFonts w:cs="David" w:hint="cs"/>
          <w:rtl/>
        </w:rPr>
      </w:pPr>
    </w:p>
    <w:p w14:paraId="5AEFEA3A" w14:textId="77777777" w:rsidR="00B53DC5" w:rsidRPr="00B53DC5" w:rsidRDefault="00B53DC5" w:rsidP="00B53DC5">
      <w:pPr>
        <w:bidi/>
        <w:jc w:val="both"/>
        <w:rPr>
          <w:rFonts w:cs="David" w:hint="cs"/>
          <w:rtl/>
        </w:rPr>
      </w:pPr>
      <w:r w:rsidRPr="00B53DC5">
        <w:rPr>
          <w:rFonts w:cs="David" w:hint="cs"/>
          <w:rtl/>
        </w:rPr>
        <w:tab/>
        <w:t xml:space="preserve"> אם הוא יקבל הסכמה של הממשלה בעניין הזה, עשינו חוק-יסוד. אם הוא לא יקבל את הסכמת הממשלה, עשינו חוק רגיל. אנחנו לא צריכים להמתין, הממשלה יכולה בכוונה לעכב את הסכמתה.</w:t>
      </w:r>
    </w:p>
    <w:p w14:paraId="40F99E85" w14:textId="77777777" w:rsidR="00B53DC5" w:rsidRPr="00B53DC5" w:rsidRDefault="00B53DC5" w:rsidP="00B53DC5">
      <w:pPr>
        <w:bidi/>
        <w:jc w:val="both"/>
        <w:rPr>
          <w:rFonts w:cs="David" w:hint="cs"/>
          <w:rtl/>
        </w:rPr>
      </w:pPr>
    </w:p>
    <w:p w14:paraId="434319ED" w14:textId="77777777" w:rsidR="00B53DC5" w:rsidRPr="00B53DC5" w:rsidRDefault="00B53DC5" w:rsidP="00B53DC5">
      <w:pPr>
        <w:bidi/>
        <w:jc w:val="both"/>
        <w:rPr>
          <w:rFonts w:cs="David" w:hint="cs"/>
          <w:rtl/>
        </w:rPr>
      </w:pPr>
      <w:r w:rsidRPr="00B53DC5">
        <w:rPr>
          <w:rFonts w:cs="David" w:hint="cs"/>
          <w:u w:val="single"/>
          <w:rtl/>
        </w:rPr>
        <w:t>היו"ר דוד טל:</w:t>
      </w:r>
    </w:p>
    <w:p w14:paraId="00466920" w14:textId="77777777" w:rsidR="00B53DC5" w:rsidRPr="00B53DC5" w:rsidRDefault="00B53DC5" w:rsidP="00B53DC5">
      <w:pPr>
        <w:bidi/>
        <w:jc w:val="both"/>
        <w:rPr>
          <w:rFonts w:cs="David" w:hint="cs"/>
          <w:rtl/>
        </w:rPr>
      </w:pPr>
    </w:p>
    <w:p w14:paraId="283BA3CE" w14:textId="77777777" w:rsidR="00B53DC5" w:rsidRPr="00B53DC5" w:rsidRDefault="00B53DC5" w:rsidP="00B53DC5">
      <w:pPr>
        <w:bidi/>
        <w:jc w:val="both"/>
        <w:rPr>
          <w:rFonts w:cs="David" w:hint="cs"/>
          <w:rtl/>
        </w:rPr>
      </w:pPr>
      <w:r w:rsidRPr="00B53DC5">
        <w:rPr>
          <w:rFonts w:cs="David" w:hint="cs"/>
          <w:rtl/>
        </w:rPr>
        <w:tab/>
        <w:t>בערוץ שלנו נרוץ.</w:t>
      </w:r>
    </w:p>
    <w:p w14:paraId="1307CBA4" w14:textId="77777777" w:rsidR="00B53DC5" w:rsidRPr="00B53DC5" w:rsidRDefault="00B53DC5" w:rsidP="00B53DC5">
      <w:pPr>
        <w:bidi/>
        <w:jc w:val="both"/>
        <w:rPr>
          <w:rFonts w:cs="David" w:hint="cs"/>
          <w:rtl/>
        </w:rPr>
      </w:pPr>
    </w:p>
    <w:p w14:paraId="2D1BFE1D" w14:textId="77777777" w:rsidR="00B53DC5" w:rsidRPr="00B53DC5" w:rsidRDefault="00B53DC5" w:rsidP="00B53DC5">
      <w:pPr>
        <w:bidi/>
        <w:jc w:val="both"/>
        <w:rPr>
          <w:rFonts w:cs="David" w:hint="cs"/>
          <w:rtl/>
        </w:rPr>
      </w:pPr>
      <w:r w:rsidRPr="00B53DC5">
        <w:rPr>
          <w:rFonts w:cs="David" w:hint="cs"/>
          <w:u w:val="single"/>
          <w:rtl/>
        </w:rPr>
        <w:t>אביגדור יצחקי:</w:t>
      </w:r>
    </w:p>
    <w:p w14:paraId="25F06678" w14:textId="77777777" w:rsidR="00B53DC5" w:rsidRPr="00B53DC5" w:rsidRDefault="00B53DC5" w:rsidP="00B53DC5">
      <w:pPr>
        <w:bidi/>
        <w:jc w:val="both"/>
        <w:rPr>
          <w:rFonts w:cs="David" w:hint="cs"/>
          <w:rtl/>
        </w:rPr>
      </w:pPr>
    </w:p>
    <w:p w14:paraId="1297CB75" w14:textId="77777777" w:rsidR="00B53DC5" w:rsidRPr="00B53DC5" w:rsidRDefault="00B53DC5" w:rsidP="00B53DC5">
      <w:pPr>
        <w:bidi/>
        <w:jc w:val="both"/>
        <w:rPr>
          <w:rFonts w:cs="David" w:hint="cs"/>
          <w:rtl/>
        </w:rPr>
      </w:pPr>
      <w:r w:rsidRPr="00B53DC5">
        <w:rPr>
          <w:rFonts w:cs="David" w:hint="cs"/>
          <w:rtl/>
        </w:rPr>
        <w:tab/>
        <w:t xml:space="preserve"> מה הבעיה לכתוב, גם בחקיקה שלנו, שאם יעבור חוק-יסוד: משאל עם הוא יחליף את הצעת החוק הזאת?</w:t>
      </w:r>
    </w:p>
    <w:p w14:paraId="64651461" w14:textId="77777777" w:rsidR="00B53DC5" w:rsidRPr="00B53DC5" w:rsidRDefault="00B53DC5" w:rsidP="00B53DC5">
      <w:pPr>
        <w:bidi/>
        <w:jc w:val="both"/>
        <w:rPr>
          <w:rFonts w:cs="David" w:hint="cs"/>
          <w:rtl/>
        </w:rPr>
      </w:pPr>
    </w:p>
    <w:p w14:paraId="14CBB504" w14:textId="77777777" w:rsidR="00B53DC5" w:rsidRPr="00B53DC5" w:rsidRDefault="00B53DC5" w:rsidP="00B53DC5">
      <w:pPr>
        <w:bidi/>
        <w:jc w:val="both"/>
        <w:rPr>
          <w:rFonts w:cs="David" w:hint="cs"/>
          <w:rtl/>
        </w:rPr>
      </w:pPr>
      <w:r w:rsidRPr="00B53DC5">
        <w:rPr>
          <w:rFonts w:cs="David" w:hint="cs"/>
          <w:u w:val="single"/>
          <w:rtl/>
        </w:rPr>
        <w:t>היו"ר דוד טל:</w:t>
      </w:r>
    </w:p>
    <w:p w14:paraId="65EC23E2" w14:textId="77777777" w:rsidR="00B53DC5" w:rsidRPr="00B53DC5" w:rsidRDefault="00B53DC5" w:rsidP="00B53DC5">
      <w:pPr>
        <w:bidi/>
        <w:jc w:val="both"/>
        <w:rPr>
          <w:rFonts w:cs="David" w:hint="cs"/>
          <w:rtl/>
        </w:rPr>
      </w:pPr>
    </w:p>
    <w:p w14:paraId="2F296F3E" w14:textId="77777777" w:rsidR="00B53DC5" w:rsidRPr="00B53DC5" w:rsidRDefault="00B53DC5" w:rsidP="00B53DC5">
      <w:pPr>
        <w:bidi/>
        <w:jc w:val="both"/>
        <w:rPr>
          <w:rFonts w:cs="David" w:hint="cs"/>
          <w:rtl/>
        </w:rPr>
      </w:pPr>
      <w:r w:rsidRPr="00B53DC5">
        <w:rPr>
          <w:rFonts w:cs="David" w:hint="cs"/>
          <w:rtl/>
        </w:rPr>
        <w:tab/>
        <w:t>רבותי, אשר על כן, אני רוצה לקבוע שחבר הכנסת יצחקי יעמוד בראש ועדה מצומצמת.</w:t>
      </w:r>
    </w:p>
    <w:p w14:paraId="639D64B4" w14:textId="77777777" w:rsidR="00B53DC5" w:rsidRPr="00B53DC5" w:rsidRDefault="00B53DC5" w:rsidP="00B53DC5">
      <w:pPr>
        <w:bidi/>
        <w:jc w:val="both"/>
        <w:rPr>
          <w:rFonts w:cs="David" w:hint="cs"/>
          <w:rtl/>
        </w:rPr>
      </w:pPr>
    </w:p>
    <w:p w14:paraId="282D3CA9" w14:textId="77777777" w:rsidR="00B53DC5" w:rsidRPr="00B53DC5" w:rsidRDefault="00B53DC5" w:rsidP="00B53DC5">
      <w:pPr>
        <w:bidi/>
        <w:jc w:val="both"/>
        <w:rPr>
          <w:rFonts w:cs="David" w:hint="cs"/>
          <w:rtl/>
        </w:rPr>
      </w:pPr>
      <w:r w:rsidRPr="00B53DC5">
        <w:rPr>
          <w:rFonts w:cs="David" w:hint="cs"/>
          <w:u w:val="single"/>
          <w:rtl/>
        </w:rPr>
        <w:t>אביגדור יצחקי:</w:t>
      </w:r>
    </w:p>
    <w:p w14:paraId="6A7CEF1E" w14:textId="77777777" w:rsidR="00B53DC5" w:rsidRPr="00B53DC5" w:rsidRDefault="00B53DC5" w:rsidP="00B53DC5">
      <w:pPr>
        <w:bidi/>
        <w:jc w:val="both"/>
        <w:rPr>
          <w:rFonts w:cs="David" w:hint="cs"/>
          <w:rtl/>
        </w:rPr>
      </w:pPr>
    </w:p>
    <w:p w14:paraId="55EE35ED" w14:textId="77777777" w:rsidR="00B53DC5" w:rsidRPr="00B53DC5" w:rsidRDefault="00B53DC5" w:rsidP="00B53DC5">
      <w:pPr>
        <w:bidi/>
        <w:jc w:val="both"/>
        <w:rPr>
          <w:rFonts w:cs="David" w:hint="cs"/>
          <w:rtl/>
        </w:rPr>
      </w:pPr>
      <w:r w:rsidRPr="00B53DC5">
        <w:rPr>
          <w:rFonts w:cs="David" w:hint="cs"/>
          <w:rtl/>
        </w:rPr>
        <w:tab/>
        <w:t xml:space="preserve"> התשובה היא לא.</w:t>
      </w:r>
    </w:p>
    <w:p w14:paraId="2E97B1BF" w14:textId="77777777" w:rsidR="00B53DC5" w:rsidRPr="00B53DC5" w:rsidRDefault="00B53DC5" w:rsidP="00B53DC5">
      <w:pPr>
        <w:bidi/>
        <w:jc w:val="both"/>
        <w:rPr>
          <w:rFonts w:cs="David" w:hint="cs"/>
          <w:rtl/>
        </w:rPr>
      </w:pPr>
    </w:p>
    <w:p w14:paraId="0C8AAE67" w14:textId="77777777" w:rsidR="00B53DC5" w:rsidRPr="00B53DC5" w:rsidRDefault="00B53DC5" w:rsidP="00B53DC5">
      <w:pPr>
        <w:bidi/>
        <w:jc w:val="both"/>
        <w:rPr>
          <w:rFonts w:cs="David" w:hint="cs"/>
          <w:rtl/>
        </w:rPr>
      </w:pPr>
      <w:r w:rsidRPr="00B53DC5">
        <w:rPr>
          <w:rFonts w:cs="David" w:hint="cs"/>
          <w:u w:val="single"/>
          <w:rtl/>
        </w:rPr>
        <w:t>היו"ר דוד טל:</w:t>
      </w:r>
    </w:p>
    <w:p w14:paraId="3F5159DE" w14:textId="77777777" w:rsidR="00B53DC5" w:rsidRPr="00B53DC5" w:rsidRDefault="00B53DC5" w:rsidP="00B53DC5">
      <w:pPr>
        <w:bidi/>
        <w:jc w:val="both"/>
        <w:rPr>
          <w:rFonts w:cs="David" w:hint="cs"/>
          <w:rtl/>
        </w:rPr>
      </w:pPr>
    </w:p>
    <w:p w14:paraId="2EF1792F" w14:textId="77777777" w:rsidR="00B53DC5" w:rsidRPr="00B53DC5" w:rsidRDefault="00B53DC5" w:rsidP="00B53DC5">
      <w:pPr>
        <w:bidi/>
        <w:jc w:val="both"/>
        <w:rPr>
          <w:rFonts w:cs="David" w:hint="cs"/>
          <w:rtl/>
        </w:rPr>
      </w:pPr>
      <w:r w:rsidRPr="00B53DC5">
        <w:rPr>
          <w:rFonts w:cs="David" w:hint="cs"/>
          <w:rtl/>
        </w:rPr>
        <w:tab/>
        <w:t>אביגדור יצחקי, הצעת משהו, ועכשיו אתה מפרק את מה שהצעת.</w:t>
      </w:r>
    </w:p>
    <w:p w14:paraId="00C2CA42" w14:textId="77777777" w:rsidR="00B53DC5" w:rsidRPr="00B53DC5" w:rsidRDefault="00B53DC5" w:rsidP="00B53DC5">
      <w:pPr>
        <w:bidi/>
        <w:jc w:val="both"/>
        <w:rPr>
          <w:rFonts w:cs="David" w:hint="cs"/>
          <w:rtl/>
        </w:rPr>
      </w:pPr>
    </w:p>
    <w:p w14:paraId="4BD5F2B5" w14:textId="77777777" w:rsidR="00B53DC5" w:rsidRPr="00B53DC5" w:rsidRDefault="00B53DC5" w:rsidP="00B53DC5">
      <w:pPr>
        <w:bidi/>
        <w:jc w:val="both"/>
        <w:rPr>
          <w:rFonts w:cs="David" w:hint="cs"/>
          <w:rtl/>
        </w:rPr>
      </w:pPr>
      <w:r w:rsidRPr="00B53DC5">
        <w:rPr>
          <w:rFonts w:cs="David" w:hint="cs"/>
          <w:u w:val="single"/>
          <w:rtl/>
        </w:rPr>
        <w:t>אסתרינה טרטמן:</w:t>
      </w:r>
    </w:p>
    <w:p w14:paraId="69CCF473" w14:textId="77777777" w:rsidR="00B53DC5" w:rsidRPr="00B53DC5" w:rsidRDefault="00B53DC5" w:rsidP="00B53DC5">
      <w:pPr>
        <w:bidi/>
        <w:jc w:val="both"/>
        <w:rPr>
          <w:rFonts w:cs="David" w:hint="cs"/>
          <w:rtl/>
        </w:rPr>
      </w:pPr>
    </w:p>
    <w:p w14:paraId="76CADE41" w14:textId="77777777" w:rsidR="00B53DC5" w:rsidRPr="00B53DC5" w:rsidRDefault="00B53DC5" w:rsidP="00B53DC5">
      <w:pPr>
        <w:bidi/>
        <w:jc w:val="both"/>
        <w:rPr>
          <w:rFonts w:cs="David" w:hint="cs"/>
          <w:rtl/>
        </w:rPr>
      </w:pPr>
      <w:r w:rsidRPr="00B53DC5">
        <w:rPr>
          <w:rFonts w:cs="David" w:hint="cs"/>
          <w:rtl/>
        </w:rPr>
        <w:tab/>
        <w:t xml:space="preserve"> הוא לא מפרק, הוא מסמיך את הרב לוי.</w:t>
      </w:r>
    </w:p>
    <w:p w14:paraId="5FBD54D4" w14:textId="77777777" w:rsidR="00B53DC5" w:rsidRPr="00B53DC5" w:rsidRDefault="00B53DC5" w:rsidP="00B53DC5">
      <w:pPr>
        <w:bidi/>
        <w:jc w:val="both"/>
        <w:rPr>
          <w:rFonts w:cs="David" w:hint="cs"/>
          <w:rtl/>
        </w:rPr>
      </w:pPr>
    </w:p>
    <w:p w14:paraId="7D6C3489" w14:textId="77777777" w:rsidR="00B53DC5" w:rsidRPr="00B53DC5" w:rsidRDefault="00B53DC5" w:rsidP="00B53DC5">
      <w:pPr>
        <w:pStyle w:val="Heading5"/>
        <w:rPr>
          <w:rFonts w:hint="cs"/>
          <w:sz w:val="24"/>
          <w:rtl/>
        </w:rPr>
      </w:pPr>
      <w:r w:rsidRPr="00B53DC5">
        <w:rPr>
          <w:rFonts w:hint="cs"/>
          <w:sz w:val="24"/>
          <w:u w:val="single"/>
          <w:rtl/>
        </w:rPr>
        <w:t>מנחם בן-ששון:</w:t>
      </w:r>
    </w:p>
    <w:p w14:paraId="3B285EB6" w14:textId="77777777" w:rsidR="00B53DC5" w:rsidRPr="00B53DC5" w:rsidRDefault="00B53DC5" w:rsidP="00B53DC5">
      <w:pPr>
        <w:pStyle w:val="Heading5"/>
        <w:rPr>
          <w:rFonts w:hint="cs"/>
          <w:sz w:val="24"/>
          <w:rtl/>
        </w:rPr>
      </w:pPr>
    </w:p>
    <w:p w14:paraId="16C6382C" w14:textId="77777777" w:rsidR="00B53DC5" w:rsidRPr="00B53DC5" w:rsidRDefault="00B53DC5" w:rsidP="00B53DC5">
      <w:pPr>
        <w:bidi/>
        <w:jc w:val="both"/>
        <w:rPr>
          <w:rFonts w:cs="David" w:hint="cs"/>
          <w:rtl/>
        </w:rPr>
      </w:pPr>
      <w:r w:rsidRPr="00B53DC5">
        <w:rPr>
          <w:rFonts w:cs="David" w:hint="cs"/>
          <w:rtl/>
        </w:rPr>
        <w:tab/>
        <w:t xml:space="preserve"> למה צריך ועדת משנה? הוועדה הזאת עובדת כל כך תקין, אחת לשבועיים ביום רביעי. אני כבר הקרבתי היום דיון חוקתי.</w:t>
      </w:r>
    </w:p>
    <w:p w14:paraId="4D65B179" w14:textId="77777777" w:rsidR="00B53DC5" w:rsidRPr="00B53DC5" w:rsidRDefault="00B53DC5" w:rsidP="00B53DC5">
      <w:pPr>
        <w:bidi/>
        <w:jc w:val="both"/>
        <w:rPr>
          <w:rFonts w:cs="David" w:hint="cs"/>
          <w:u w:val="single"/>
          <w:rtl/>
        </w:rPr>
      </w:pPr>
    </w:p>
    <w:p w14:paraId="51563F5B" w14:textId="77777777" w:rsidR="00B53DC5" w:rsidRPr="00B53DC5" w:rsidRDefault="00B53DC5" w:rsidP="00B53DC5">
      <w:pPr>
        <w:bidi/>
        <w:jc w:val="both"/>
        <w:rPr>
          <w:rFonts w:cs="David" w:hint="cs"/>
          <w:rtl/>
        </w:rPr>
      </w:pPr>
      <w:r w:rsidRPr="00B53DC5">
        <w:rPr>
          <w:rFonts w:cs="David" w:hint="cs"/>
          <w:u w:val="single"/>
          <w:rtl/>
        </w:rPr>
        <w:t>היו"ר דוד טל:</w:t>
      </w:r>
    </w:p>
    <w:p w14:paraId="74C95C13" w14:textId="77777777" w:rsidR="00B53DC5" w:rsidRPr="00B53DC5" w:rsidRDefault="00B53DC5" w:rsidP="00B53DC5">
      <w:pPr>
        <w:bidi/>
        <w:jc w:val="both"/>
        <w:rPr>
          <w:rFonts w:cs="David" w:hint="cs"/>
          <w:rtl/>
        </w:rPr>
      </w:pPr>
    </w:p>
    <w:p w14:paraId="6BDE32D2" w14:textId="77777777" w:rsidR="00B53DC5" w:rsidRPr="00B53DC5" w:rsidRDefault="00B53DC5" w:rsidP="00B53DC5">
      <w:pPr>
        <w:bidi/>
        <w:jc w:val="both"/>
        <w:rPr>
          <w:rFonts w:cs="David" w:hint="cs"/>
          <w:rtl/>
        </w:rPr>
      </w:pPr>
      <w:r w:rsidRPr="00B53DC5">
        <w:rPr>
          <w:rFonts w:cs="David" w:hint="cs"/>
          <w:rtl/>
        </w:rPr>
        <w:tab/>
        <w:t>הייתי מוכן לקבל את הצעתו של חבר הכנסת יצחקי, היות והוא לא מקבל את ההצעה שלי, ויש פה הצעה אחרת של חבר הכנסת בן-ששון, שהצוות פה הוא די מצומצם, נעשה את זה בצוות הזה, אלא אם כן הצוות הזה לא יעבוד בהרמוניה, בנחישות ובנחרצות.</w:t>
      </w:r>
    </w:p>
    <w:p w14:paraId="46508E1C" w14:textId="77777777" w:rsidR="00B53DC5" w:rsidRPr="00B53DC5" w:rsidRDefault="00B53DC5" w:rsidP="00B53DC5">
      <w:pPr>
        <w:bidi/>
        <w:jc w:val="both"/>
        <w:rPr>
          <w:rFonts w:cs="David" w:hint="cs"/>
          <w:rtl/>
        </w:rPr>
      </w:pPr>
    </w:p>
    <w:p w14:paraId="1B68B0B3" w14:textId="77777777" w:rsidR="00B53DC5" w:rsidRPr="00B53DC5" w:rsidRDefault="00B53DC5" w:rsidP="00B53DC5">
      <w:pPr>
        <w:bidi/>
        <w:jc w:val="both"/>
        <w:rPr>
          <w:rFonts w:cs="David" w:hint="cs"/>
          <w:rtl/>
        </w:rPr>
      </w:pPr>
      <w:r w:rsidRPr="00B53DC5">
        <w:rPr>
          <w:rFonts w:cs="David" w:hint="cs"/>
          <w:rtl/>
        </w:rPr>
        <w:tab/>
        <w:t>הייעוץ המשפטי שלנו יכין לנו נייר שיגבש את השאלות שעולות, בין היתר הוא יסתמך על חוק-יסוד: משאל עם שבאיזה שלב קודם. הייתי מוכן לאמץ אותו, לכן שאלתי שאלה גם את יהושע שופמן וגם את גברת קורן באמצעות היועצת המשפטית שלי. אם הם היו נותנים לי אור ירוק, הייתי  עובר למסלול הזה. היות וזה לא קיים, והשתכנעתי מפרופסור ליפשיץ, בהסתמך גם על פרופסור שטרית ואחרים, שאפשר גם אפשר שזה לא יהיה דבר גס ולא דבר מכוער, אפשר לעשות את זה גם בחוק רגיל. אם הממשלה או מישהו אחר ירצו לא לתמוך בזה, נעשה את זה בצורה דמוקרטית.</w:t>
      </w:r>
    </w:p>
    <w:p w14:paraId="1A4F856B" w14:textId="77777777" w:rsidR="00B53DC5" w:rsidRPr="00B53DC5" w:rsidRDefault="00B53DC5" w:rsidP="00B53DC5">
      <w:pPr>
        <w:bidi/>
        <w:jc w:val="both"/>
        <w:rPr>
          <w:rFonts w:cs="David" w:hint="cs"/>
          <w:rtl/>
        </w:rPr>
      </w:pPr>
    </w:p>
    <w:p w14:paraId="77BE0ACC" w14:textId="77777777" w:rsidR="00B53DC5" w:rsidRPr="00B53DC5" w:rsidRDefault="00B53DC5" w:rsidP="00B53DC5">
      <w:pPr>
        <w:bidi/>
        <w:jc w:val="both"/>
        <w:rPr>
          <w:rFonts w:cs="David" w:hint="cs"/>
          <w:rtl/>
        </w:rPr>
      </w:pPr>
      <w:r w:rsidRPr="00B53DC5">
        <w:rPr>
          <w:rFonts w:cs="David" w:hint="cs"/>
          <w:u w:val="single"/>
          <w:rtl/>
        </w:rPr>
        <w:t>אביגדור יצחקי:</w:t>
      </w:r>
    </w:p>
    <w:p w14:paraId="50B12566" w14:textId="77777777" w:rsidR="00B53DC5" w:rsidRPr="00B53DC5" w:rsidRDefault="00B53DC5" w:rsidP="00B53DC5">
      <w:pPr>
        <w:bidi/>
        <w:jc w:val="both"/>
        <w:rPr>
          <w:rFonts w:cs="David" w:hint="cs"/>
          <w:rtl/>
        </w:rPr>
      </w:pPr>
    </w:p>
    <w:p w14:paraId="36F4AC79" w14:textId="77777777" w:rsidR="00B53DC5" w:rsidRPr="00B53DC5" w:rsidRDefault="00B53DC5" w:rsidP="00B53DC5">
      <w:pPr>
        <w:bidi/>
        <w:jc w:val="both"/>
        <w:rPr>
          <w:rFonts w:cs="David" w:hint="cs"/>
          <w:rtl/>
        </w:rPr>
      </w:pPr>
      <w:r w:rsidRPr="00B53DC5">
        <w:rPr>
          <w:rFonts w:cs="David" w:hint="cs"/>
          <w:rtl/>
        </w:rPr>
        <w:tab/>
        <w:t xml:space="preserve"> האם אפשר לקבוע לוח זמנים?</w:t>
      </w:r>
    </w:p>
    <w:p w14:paraId="63895F71" w14:textId="77777777" w:rsidR="00B53DC5" w:rsidRDefault="00B53DC5" w:rsidP="00B53DC5">
      <w:pPr>
        <w:bidi/>
        <w:jc w:val="both"/>
        <w:rPr>
          <w:rFonts w:cs="David" w:hint="cs"/>
          <w:rtl/>
        </w:rPr>
      </w:pPr>
    </w:p>
    <w:p w14:paraId="281F68D0" w14:textId="77777777" w:rsidR="00B53DC5" w:rsidRDefault="00B53DC5" w:rsidP="00B53DC5">
      <w:pPr>
        <w:bidi/>
        <w:jc w:val="both"/>
        <w:rPr>
          <w:rFonts w:cs="David" w:hint="cs"/>
          <w:rtl/>
        </w:rPr>
      </w:pPr>
    </w:p>
    <w:p w14:paraId="5804C994" w14:textId="77777777" w:rsidR="00B53DC5" w:rsidRDefault="00B53DC5" w:rsidP="00B53DC5">
      <w:pPr>
        <w:bidi/>
        <w:jc w:val="both"/>
        <w:rPr>
          <w:rFonts w:cs="David" w:hint="cs"/>
          <w:rtl/>
        </w:rPr>
      </w:pPr>
    </w:p>
    <w:p w14:paraId="4AB620AF" w14:textId="77777777" w:rsidR="00B53DC5" w:rsidRDefault="00B53DC5" w:rsidP="00B53DC5">
      <w:pPr>
        <w:bidi/>
        <w:jc w:val="both"/>
        <w:rPr>
          <w:rFonts w:cs="David" w:hint="cs"/>
          <w:rtl/>
        </w:rPr>
      </w:pPr>
    </w:p>
    <w:p w14:paraId="4810C552" w14:textId="77777777" w:rsidR="00B53DC5" w:rsidRDefault="00B53DC5" w:rsidP="00B53DC5">
      <w:pPr>
        <w:bidi/>
        <w:jc w:val="both"/>
        <w:rPr>
          <w:rFonts w:cs="David" w:hint="cs"/>
          <w:rtl/>
        </w:rPr>
      </w:pPr>
    </w:p>
    <w:p w14:paraId="466EBC45" w14:textId="77777777" w:rsidR="00B53DC5" w:rsidRDefault="00B53DC5" w:rsidP="00B53DC5">
      <w:pPr>
        <w:bidi/>
        <w:jc w:val="both"/>
        <w:rPr>
          <w:rFonts w:cs="David" w:hint="cs"/>
          <w:rtl/>
        </w:rPr>
      </w:pPr>
    </w:p>
    <w:p w14:paraId="213988F9" w14:textId="77777777" w:rsidR="00B53DC5" w:rsidRDefault="00B53DC5" w:rsidP="00B53DC5">
      <w:pPr>
        <w:bidi/>
        <w:jc w:val="both"/>
        <w:rPr>
          <w:rFonts w:cs="David" w:hint="cs"/>
          <w:rtl/>
        </w:rPr>
      </w:pPr>
    </w:p>
    <w:p w14:paraId="37486D22" w14:textId="77777777" w:rsidR="00B53DC5" w:rsidRPr="00B53DC5" w:rsidRDefault="00B53DC5" w:rsidP="00B53DC5">
      <w:pPr>
        <w:bidi/>
        <w:jc w:val="both"/>
        <w:rPr>
          <w:rFonts w:cs="David" w:hint="cs"/>
          <w:rtl/>
        </w:rPr>
      </w:pPr>
    </w:p>
    <w:p w14:paraId="708F7F6D" w14:textId="77777777" w:rsidR="00B53DC5" w:rsidRPr="00B53DC5" w:rsidRDefault="00B53DC5" w:rsidP="00B53DC5">
      <w:pPr>
        <w:bidi/>
        <w:jc w:val="both"/>
        <w:rPr>
          <w:rFonts w:cs="David" w:hint="cs"/>
          <w:rtl/>
        </w:rPr>
      </w:pPr>
      <w:r w:rsidRPr="00B53DC5">
        <w:rPr>
          <w:rFonts w:cs="David" w:hint="cs"/>
          <w:u w:val="single"/>
          <w:rtl/>
        </w:rPr>
        <w:t>היו"ר דוד טל:</w:t>
      </w:r>
    </w:p>
    <w:p w14:paraId="4C185CC7" w14:textId="77777777" w:rsidR="00B53DC5" w:rsidRPr="00B53DC5" w:rsidRDefault="00B53DC5" w:rsidP="00B53DC5">
      <w:pPr>
        <w:bidi/>
        <w:jc w:val="both"/>
        <w:rPr>
          <w:rFonts w:cs="David" w:hint="cs"/>
          <w:rtl/>
        </w:rPr>
      </w:pPr>
    </w:p>
    <w:p w14:paraId="5DAC1296" w14:textId="77777777" w:rsidR="00B53DC5" w:rsidRPr="00B53DC5" w:rsidRDefault="00B53DC5" w:rsidP="00B53DC5">
      <w:pPr>
        <w:bidi/>
        <w:jc w:val="both"/>
        <w:rPr>
          <w:rFonts w:cs="David" w:hint="cs"/>
          <w:rtl/>
        </w:rPr>
      </w:pPr>
      <w:r w:rsidRPr="00B53DC5">
        <w:rPr>
          <w:rFonts w:cs="David" w:hint="cs"/>
          <w:rtl/>
        </w:rPr>
        <w:tab/>
        <w:t>אם לא תהיה פה, מה אכפת לך? אם תהיה פה, יהיה מאוד אכפת לי, ואני אקבל כל הצעה שלך. מה אתה רוצה יותר מזה?</w:t>
      </w:r>
    </w:p>
    <w:p w14:paraId="2D51EB98" w14:textId="77777777" w:rsidR="00B53DC5" w:rsidRPr="00B53DC5" w:rsidRDefault="00B53DC5" w:rsidP="00B53DC5">
      <w:pPr>
        <w:bidi/>
        <w:jc w:val="both"/>
        <w:rPr>
          <w:rFonts w:cs="David" w:hint="cs"/>
          <w:rtl/>
        </w:rPr>
      </w:pPr>
    </w:p>
    <w:p w14:paraId="3AC7FDA9" w14:textId="77777777" w:rsidR="00B53DC5" w:rsidRPr="00B53DC5" w:rsidRDefault="00B53DC5" w:rsidP="00B53DC5">
      <w:pPr>
        <w:bidi/>
        <w:jc w:val="both"/>
        <w:rPr>
          <w:rFonts w:cs="David" w:hint="cs"/>
          <w:rtl/>
        </w:rPr>
      </w:pPr>
      <w:r w:rsidRPr="00B53DC5">
        <w:rPr>
          <w:rFonts w:cs="David" w:hint="cs"/>
          <w:rtl/>
        </w:rPr>
        <w:tab/>
        <w:t>רבותי, אנחנו לא עושים חאפ-לאפ, אני מתכוון לעבוד על זה בצורה מגובשת, רצינית, יסודית וממצה, ולא למרוח את הדבר. הצוות שלי בייעוץ המשפטי יכין את העבודה, נחלק את החומר הזה טרם הישיבה הבאה, כדי שתוכלו להתכונן לזה ולהעיר הערותיכם. תודה רבה, רבותי, הישיבה נעולה.</w:t>
      </w:r>
    </w:p>
    <w:p w14:paraId="255B1543" w14:textId="77777777" w:rsidR="00B53DC5" w:rsidRPr="00B53DC5" w:rsidRDefault="00B53DC5" w:rsidP="00B53DC5">
      <w:pPr>
        <w:bidi/>
        <w:jc w:val="both"/>
        <w:rPr>
          <w:rFonts w:cs="David" w:hint="cs"/>
          <w:rtl/>
        </w:rPr>
      </w:pPr>
    </w:p>
    <w:p w14:paraId="324B6F27" w14:textId="77777777" w:rsidR="00B53DC5" w:rsidRPr="00B53DC5" w:rsidRDefault="00B53DC5" w:rsidP="00B53DC5">
      <w:pPr>
        <w:pStyle w:val="Heading8"/>
        <w:jc w:val="both"/>
        <w:rPr>
          <w:rFonts w:hint="cs"/>
          <w:sz w:val="24"/>
          <w:rtl/>
        </w:rPr>
      </w:pPr>
      <w:r w:rsidRPr="00B53DC5">
        <w:rPr>
          <w:rFonts w:hint="cs"/>
          <w:sz w:val="24"/>
          <w:rtl/>
        </w:rPr>
        <w:t>הישיבה ננעלה בשעה 10:05</w:t>
      </w:r>
    </w:p>
    <w:p w14:paraId="12F3ED68" w14:textId="77777777" w:rsidR="00552A80" w:rsidRPr="00B53DC5" w:rsidRDefault="00552A80" w:rsidP="00B53DC5">
      <w:pPr>
        <w:bidi/>
        <w:jc w:val="both"/>
        <w:rPr>
          <w:rFonts w:cs="David"/>
        </w:rPr>
      </w:pPr>
    </w:p>
    <w:p w14:paraId="32E77823" w14:textId="77777777" w:rsidR="00B53DC5" w:rsidRPr="00B53DC5" w:rsidRDefault="00B53DC5">
      <w:pPr>
        <w:rPr>
          <w:rFonts w:cs="David"/>
        </w:rPr>
      </w:pPr>
    </w:p>
    <w:sectPr w:rsidR="00B53DC5" w:rsidRPr="00B53DC5" w:rsidSect="00B53DC5">
      <w:headerReference w:type="even" r:id="rId10"/>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35C1" w14:textId="77777777" w:rsidR="000B69E6" w:rsidRDefault="000B69E6">
      <w:r>
        <w:separator/>
      </w:r>
    </w:p>
  </w:endnote>
  <w:endnote w:type="continuationSeparator" w:id="0">
    <w:p w14:paraId="7279F601" w14:textId="77777777" w:rsidR="000B69E6" w:rsidRDefault="000B6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8A9E2" w14:textId="77777777" w:rsidR="000B69E6" w:rsidRDefault="000B69E6">
      <w:r>
        <w:separator/>
      </w:r>
    </w:p>
  </w:footnote>
  <w:footnote w:type="continuationSeparator" w:id="0">
    <w:p w14:paraId="70E7322B" w14:textId="77777777" w:rsidR="000B69E6" w:rsidRDefault="000B6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51C5" w14:textId="77777777" w:rsidR="00B53DC5" w:rsidRDefault="00B53DC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B9BD720" w14:textId="77777777" w:rsidR="00B53DC5" w:rsidRDefault="00B53DC5">
    <w:pPr>
      <w:pStyle w:val="Header"/>
      <w:ind w:right="360"/>
      <w:jc w:val="both"/>
      <w:rPr>
        <w:rtl/>
      </w:rPr>
    </w:pPr>
  </w:p>
  <w:p w14:paraId="749890F5" w14:textId="77777777" w:rsidR="00B53DC5" w:rsidRDefault="00B53DC5"/>
  <w:p w14:paraId="1BFDF8E6" w14:textId="77777777" w:rsidR="00B53DC5" w:rsidRDefault="00B53DC5"/>
  <w:p w14:paraId="794246A0" w14:textId="77777777" w:rsidR="00B53DC5" w:rsidRDefault="00B53DC5"/>
  <w:p w14:paraId="7E9C555E" w14:textId="77777777" w:rsidR="00B53DC5" w:rsidRDefault="00B53DC5"/>
  <w:p w14:paraId="4E83F10E" w14:textId="77777777" w:rsidR="00B53DC5" w:rsidRDefault="00B53DC5"/>
  <w:p w14:paraId="36C3944E" w14:textId="77777777" w:rsidR="00B53DC5" w:rsidRDefault="00B53DC5"/>
  <w:p w14:paraId="081D5599" w14:textId="77777777" w:rsidR="00B53DC5" w:rsidRDefault="00B53DC5"/>
  <w:p w14:paraId="68697937" w14:textId="77777777" w:rsidR="00B53DC5" w:rsidRDefault="00B53DC5"/>
  <w:p w14:paraId="315C1A62" w14:textId="77777777" w:rsidR="00B53DC5" w:rsidRDefault="00B53D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85F8" w14:textId="77777777" w:rsidR="00B53DC5" w:rsidRDefault="00B53DC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E2A94">
      <w:rPr>
        <w:rStyle w:val="PageNumber"/>
        <w:noProof/>
        <w:rtl/>
      </w:rPr>
      <w:t>1</w:t>
    </w:r>
    <w:r>
      <w:rPr>
        <w:rStyle w:val="PageNumber"/>
        <w:rtl/>
      </w:rPr>
      <w:fldChar w:fldCharType="end"/>
    </w:r>
  </w:p>
  <w:p w14:paraId="75084066" w14:textId="77777777" w:rsidR="00B53DC5" w:rsidRDefault="00B53DC5">
    <w:pPr>
      <w:pStyle w:val="Header"/>
      <w:ind w:right="360"/>
      <w:jc w:val="both"/>
      <w:rPr>
        <w:rFonts w:hint="cs"/>
        <w:rtl/>
      </w:rPr>
    </w:pPr>
    <w:r>
      <w:rPr>
        <w:rtl/>
      </w:rPr>
      <w:t>ועד</w:t>
    </w:r>
    <w:r>
      <w:rPr>
        <w:rFonts w:hint="cs"/>
        <w:rtl/>
      </w:rPr>
      <w:t>ה משותפת לוועדת הכנסת ולוועדת החוקה חוק ומשפט</w:t>
    </w:r>
  </w:p>
  <w:p w14:paraId="589B89EE" w14:textId="77777777" w:rsidR="00B53DC5" w:rsidRDefault="00B53DC5">
    <w:pPr>
      <w:pStyle w:val="Header"/>
      <w:ind w:right="360"/>
      <w:jc w:val="both"/>
      <w:rPr>
        <w:rStyle w:val="PageNumber"/>
        <w:rFonts w:hint="cs"/>
        <w:rtl/>
      </w:rPr>
    </w:pPr>
    <w:r>
      <w:rPr>
        <w:rFonts w:hint="cs"/>
        <w:rtl/>
      </w:rPr>
      <w:t>6.2.2008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53A1B"/>
    <w:multiLevelType w:val="hybridMultilevel"/>
    <w:tmpl w:val="3CE0D40A"/>
    <w:lvl w:ilvl="0" w:tplc="E188BA58">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num w:numId="1" w16cid:durableId="119623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4329פרוטוקול_ישיבת_ועדה.doc"/>
    <w:docVar w:name="StartMode" w:val="3"/>
  </w:docVars>
  <w:rsids>
    <w:rsidRoot w:val="00B64331"/>
    <w:rsid w:val="000B69E6"/>
    <w:rsid w:val="00552A80"/>
    <w:rsid w:val="00965806"/>
    <w:rsid w:val="009E2A94"/>
    <w:rsid w:val="00B53DC5"/>
    <w:rsid w:val="00B64331"/>
    <w:rsid w:val="00DB367D"/>
    <w:rsid w:val="00FE3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707DE7"/>
  <w15:chartTrackingRefBased/>
  <w15:docId w15:val="{2EABE369-002D-4804-93C9-F4744F23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B53DC5"/>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B53DC5"/>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B53DC5"/>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B53DC5"/>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B53DC5"/>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3DC5"/>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B53DC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5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5758AC-C007-4EDE-AB15-5E93B8520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DBEFBD-3DB3-44E4-A0D0-9C58CE36FFB2}">
  <ds:schemaRefs>
    <ds:schemaRef ds:uri="http://schemas.microsoft.com/sharepoint/v3/contenttype/forms"/>
  </ds:schemaRefs>
</ds:datastoreItem>
</file>

<file path=customXml/itemProps3.xml><?xml version="1.0" encoding="utf-8"?>
<ds:datastoreItem xmlns:ds="http://schemas.openxmlformats.org/officeDocument/2006/customXml" ds:itemID="{B503BB56-6D70-47C4-9200-58C9C21E09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5482</Words>
  <Characters>31250</Characters>
  <Application>Microsoft Office Word</Application>
  <DocSecurity>0</DocSecurity>
  <Lines>260</Lines>
  <Paragraphs>73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