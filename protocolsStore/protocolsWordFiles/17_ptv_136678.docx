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2FCB3" w14:textId="77777777" w:rsidR="00033CC0" w:rsidRPr="00033CC0" w:rsidRDefault="00033CC0" w:rsidP="00033CC0">
      <w:pPr>
        <w:pStyle w:val="Heading5"/>
        <w:jc w:val="left"/>
        <w:rPr>
          <w:rFonts w:hint="cs"/>
          <w:b/>
          <w:bCs/>
          <w:sz w:val="24"/>
        </w:rPr>
      </w:pPr>
    </w:p>
    <w:p w14:paraId="16C54F59" w14:textId="77777777" w:rsidR="00033CC0" w:rsidRPr="00033CC0" w:rsidRDefault="00033CC0" w:rsidP="00033CC0">
      <w:pPr>
        <w:pStyle w:val="Heading5"/>
        <w:jc w:val="left"/>
        <w:rPr>
          <w:b/>
          <w:bCs/>
          <w:sz w:val="24"/>
          <w:rtl/>
        </w:rPr>
      </w:pPr>
      <w:r w:rsidRPr="00033CC0">
        <w:rPr>
          <w:b/>
          <w:bCs/>
          <w:sz w:val="24"/>
          <w:rtl/>
        </w:rPr>
        <w:t xml:space="preserve">הכנסת </w:t>
      </w:r>
      <w:r w:rsidRPr="00033CC0">
        <w:rPr>
          <w:rFonts w:hint="cs"/>
          <w:b/>
          <w:bCs/>
          <w:sz w:val="24"/>
          <w:rtl/>
        </w:rPr>
        <w:t>השבע-עשרה</w:t>
      </w:r>
      <w:r w:rsidRPr="00033CC0">
        <w:rPr>
          <w:b/>
          <w:bCs/>
          <w:sz w:val="24"/>
          <w:rtl/>
        </w:rPr>
        <w:tab/>
      </w:r>
      <w:r w:rsidRPr="00033CC0">
        <w:rPr>
          <w:b/>
          <w:bCs/>
          <w:sz w:val="24"/>
          <w:rtl/>
        </w:rPr>
        <w:tab/>
      </w:r>
      <w:r w:rsidRPr="00033CC0">
        <w:rPr>
          <w:b/>
          <w:bCs/>
          <w:sz w:val="24"/>
          <w:rtl/>
        </w:rPr>
        <w:tab/>
      </w:r>
      <w:r w:rsidRPr="00033CC0">
        <w:rPr>
          <w:b/>
          <w:bCs/>
          <w:sz w:val="24"/>
          <w:rtl/>
        </w:rPr>
        <w:tab/>
      </w:r>
      <w:r w:rsidRPr="00033CC0">
        <w:rPr>
          <w:b/>
          <w:bCs/>
          <w:sz w:val="24"/>
          <w:rtl/>
        </w:rPr>
        <w:tab/>
      </w:r>
      <w:r w:rsidRPr="00033CC0">
        <w:rPr>
          <w:b/>
          <w:bCs/>
          <w:sz w:val="24"/>
          <w:rtl/>
        </w:rPr>
        <w:tab/>
        <w:t>נוסח לא מתוקן</w:t>
      </w:r>
    </w:p>
    <w:p w14:paraId="2A81C786" w14:textId="77777777" w:rsidR="00033CC0" w:rsidRPr="00033CC0" w:rsidRDefault="00033CC0" w:rsidP="00033CC0">
      <w:pPr>
        <w:bidi/>
        <w:rPr>
          <w:rFonts w:cs="David" w:hint="cs"/>
          <w:b/>
          <w:bCs/>
          <w:rtl/>
        </w:rPr>
      </w:pPr>
      <w:r w:rsidRPr="00033CC0">
        <w:rPr>
          <w:rFonts w:cs="David"/>
          <w:b/>
          <w:bCs/>
          <w:rtl/>
        </w:rPr>
        <w:t xml:space="preserve">מושב </w:t>
      </w:r>
      <w:r w:rsidRPr="00033CC0">
        <w:rPr>
          <w:rFonts w:cs="David" w:hint="cs"/>
          <w:b/>
          <w:bCs/>
          <w:rtl/>
        </w:rPr>
        <w:t>שלישי</w:t>
      </w:r>
    </w:p>
    <w:p w14:paraId="4FD03060" w14:textId="77777777" w:rsidR="00033CC0" w:rsidRPr="00033CC0" w:rsidRDefault="00033CC0" w:rsidP="00033CC0">
      <w:pPr>
        <w:bidi/>
        <w:rPr>
          <w:rFonts w:cs="David"/>
          <w:b/>
          <w:bCs/>
          <w:rtl/>
        </w:rPr>
      </w:pPr>
    </w:p>
    <w:p w14:paraId="00DCC4C5" w14:textId="77777777" w:rsidR="00033CC0" w:rsidRPr="00033CC0" w:rsidRDefault="00033CC0" w:rsidP="00033CC0">
      <w:pPr>
        <w:bidi/>
        <w:rPr>
          <w:rFonts w:cs="David"/>
          <w:b/>
          <w:bCs/>
          <w:rtl/>
        </w:rPr>
      </w:pPr>
    </w:p>
    <w:p w14:paraId="307570A4" w14:textId="77777777" w:rsidR="00033CC0" w:rsidRPr="00033CC0" w:rsidRDefault="00033CC0" w:rsidP="00033CC0">
      <w:pPr>
        <w:bidi/>
        <w:jc w:val="center"/>
        <w:rPr>
          <w:rFonts w:cs="David" w:hint="cs"/>
          <w:b/>
          <w:bCs/>
          <w:rtl/>
        </w:rPr>
      </w:pPr>
      <w:r w:rsidRPr="00033CC0">
        <w:rPr>
          <w:rFonts w:cs="David"/>
          <w:b/>
          <w:bCs/>
          <w:rtl/>
        </w:rPr>
        <w:t>פרוטוקול מס'</w:t>
      </w:r>
      <w:r w:rsidRPr="00033CC0">
        <w:rPr>
          <w:rFonts w:cs="David" w:hint="cs"/>
          <w:b/>
          <w:bCs/>
          <w:rtl/>
        </w:rPr>
        <w:t xml:space="preserve"> 249</w:t>
      </w:r>
    </w:p>
    <w:p w14:paraId="246F0A77" w14:textId="77777777" w:rsidR="00033CC0" w:rsidRPr="00033CC0" w:rsidRDefault="00033CC0" w:rsidP="00033CC0">
      <w:pPr>
        <w:bidi/>
        <w:jc w:val="center"/>
        <w:rPr>
          <w:rFonts w:cs="David" w:hint="cs"/>
          <w:b/>
          <w:bCs/>
          <w:rtl/>
        </w:rPr>
      </w:pPr>
      <w:r w:rsidRPr="00033CC0">
        <w:rPr>
          <w:rFonts w:cs="David" w:hint="cs"/>
          <w:b/>
          <w:bCs/>
          <w:rtl/>
        </w:rPr>
        <w:t xml:space="preserve">מישיבת ועדת הכנסת </w:t>
      </w:r>
    </w:p>
    <w:p w14:paraId="52F12FC3" w14:textId="77777777" w:rsidR="00033CC0" w:rsidRPr="00033CC0" w:rsidRDefault="00033CC0" w:rsidP="00033CC0">
      <w:pPr>
        <w:bidi/>
        <w:jc w:val="center"/>
        <w:rPr>
          <w:rFonts w:cs="David" w:hint="cs"/>
          <w:b/>
          <w:bCs/>
          <w:u w:val="single"/>
          <w:rtl/>
        </w:rPr>
      </w:pPr>
      <w:r w:rsidRPr="00033CC0">
        <w:rPr>
          <w:rFonts w:cs="David" w:hint="cs"/>
          <w:b/>
          <w:bCs/>
          <w:u w:val="single"/>
          <w:rtl/>
        </w:rPr>
        <w:t xml:space="preserve">יום שני ד' בתמוז </w:t>
      </w:r>
      <w:proofErr w:type="spellStart"/>
      <w:r w:rsidRPr="00033CC0">
        <w:rPr>
          <w:rFonts w:cs="David" w:hint="cs"/>
          <w:b/>
          <w:bCs/>
          <w:u w:val="single"/>
          <w:rtl/>
        </w:rPr>
        <w:t>התשס"ח</w:t>
      </w:r>
      <w:proofErr w:type="spellEnd"/>
      <w:r w:rsidRPr="00033CC0">
        <w:rPr>
          <w:rFonts w:cs="David" w:hint="cs"/>
          <w:b/>
          <w:bCs/>
          <w:u w:val="single"/>
          <w:rtl/>
        </w:rPr>
        <w:t xml:space="preserve"> (7 ביולי 2008), שעה 10:30 </w:t>
      </w:r>
    </w:p>
    <w:p w14:paraId="09C23AB3" w14:textId="77777777" w:rsidR="00033CC0" w:rsidRPr="00033CC0" w:rsidRDefault="00033CC0" w:rsidP="00033CC0">
      <w:pPr>
        <w:bidi/>
        <w:rPr>
          <w:rFonts w:cs="David"/>
          <w:b/>
          <w:bCs/>
          <w:rtl/>
        </w:rPr>
      </w:pPr>
    </w:p>
    <w:p w14:paraId="7B52A191" w14:textId="77777777" w:rsidR="00033CC0" w:rsidRPr="00033CC0" w:rsidRDefault="00033CC0" w:rsidP="00033CC0">
      <w:pPr>
        <w:bidi/>
        <w:rPr>
          <w:rFonts w:cs="David"/>
          <w:b/>
          <w:bCs/>
          <w:rtl/>
        </w:rPr>
      </w:pPr>
    </w:p>
    <w:p w14:paraId="2C0D2EE3" w14:textId="77777777" w:rsidR="00033CC0" w:rsidRPr="00033CC0" w:rsidRDefault="00033CC0" w:rsidP="00033CC0">
      <w:pPr>
        <w:tabs>
          <w:tab w:val="left" w:pos="1221"/>
        </w:tabs>
        <w:bidi/>
        <w:rPr>
          <w:rFonts w:cs="David" w:hint="cs"/>
          <w:b/>
          <w:bCs/>
          <w:u w:val="single"/>
          <w:rtl/>
        </w:rPr>
      </w:pPr>
    </w:p>
    <w:p w14:paraId="10CC9402" w14:textId="77777777" w:rsidR="00033CC0" w:rsidRPr="00033CC0" w:rsidRDefault="00033CC0" w:rsidP="00033CC0">
      <w:pPr>
        <w:tabs>
          <w:tab w:val="left" w:pos="1221"/>
        </w:tabs>
        <w:bidi/>
        <w:rPr>
          <w:rFonts w:cs="David" w:hint="cs"/>
          <w:b/>
          <w:bCs/>
          <w:rtl/>
        </w:rPr>
      </w:pPr>
      <w:r w:rsidRPr="00033CC0">
        <w:rPr>
          <w:rFonts w:cs="David"/>
          <w:b/>
          <w:bCs/>
          <w:u w:val="single"/>
          <w:rtl/>
        </w:rPr>
        <w:t>סדר היום</w:t>
      </w:r>
      <w:r w:rsidRPr="00033CC0">
        <w:rPr>
          <w:rFonts w:cs="David"/>
          <w:rtl/>
        </w:rPr>
        <w:t>:</w:t>
      </w:r>
    </w:p>
    <w:p w14:paraId="1356C687" w14:textId="77777777" w:rsidR="00033CC0" w:rsidRPr="00033CC0" w:rsidRDefault="00033CC0" w:rsidP="00033CC0">
      <w:pPr>
        <w:numPr>
          <w:ilvl w:val="0"/>
          <w:numId w:val="1"/>
        </w:numPr>
        <w:overflowPunct w:val="0"/>
        <w:autoSpaceDE w:val="0"/>
        <w:autoSpaceDN w:val="0"/>
        <w:bidi/>
        <w:adjustRightInd w:val="0"/>
        <w:ind w:right="0"/>
        <w:jc w:val="both"/>
        <w:textAlignment w:val="baseline"/>
        <w:rPr>
          <w:rFonts w:cs="David" w:hint="cs"/>
          <w:rtl/>
        </w:rPr>
      </w:pPr>
      <w:r w:rsidRPr="00033CC0">
        <w:rPr>
          <w:rFonts w:cs="David" w:hint="cs"/>
          <w:rtl/>
        </w:rPr>
        <w:t>קביעת מסגרת הדיון להצעות להביע אי אימון בממשלה</w:t>
      </w:r>
    </w:p>
    <w:p w14:paraId="030AEC8F" w14:textId="77777777" w:rsidR="00033CC0" w:rsidRPr="00033CC0" w:rsidRDefault="00033CC0" w:rsidP="00033CC0">
      <w:pPr>
        <w:numPr>
          <w:ilvl w:val="0"/>
          <w:numId w:val="1"/>
        </w:numPr>
        <w:overflowPunct w:val="0"/>
        <w:autoSpaceDE w:val="0"/>
        <w:autoSpaceDN w:val="0"/>
        <w:bidi/>
        <w:adjustRightInd w:val="0"/>
        <w:ind w:right="0"/>
        <w:jc w:val="both"/>
        <w:textAlignment w:val="baseline"/>
        <w:rPr>
          <w:rFonts w:cs="David" w:hint="cs"/>
        </w:rPr>
      </w:pPr>
      <w:r w:rsidRPr="00033CC0">
        <w:rPr>
          <w:rFonts w:cs="David" w:hint="cs"/>
          <w:rtl/>
        </w:rPr>
        <w:t>רביזיה על קביעת ועדות לדיון בהצעות חוק</w:t>
      </w:r>
    </w:p>
    <w:p w14:paraId="5521D050" w14:textId="77777777" w:rsidR="00033CC0" w:rsidRPr="00033CC0" w:rsidRDefault="00033CC0" w:rsidP="00033CC0">
      <w:pPr>
        <w:numPr>
          <w:ilvl w:val="0"/>
          <w:numId w:val="1"/>
        </w:numPr>
        <w:overflowPunct w:val="0"/>
        <w:autoSpaceDE w:val="0"/>
        <w:autoSpaceDN w:val="0"/>
        <w:bidi/>
        <w:adjustRightInd w:val="0"/>
        <w:ind w:right="0"/>
        <w:jc w:val="both"/>
        <w:textAlignment w:val="baseline"/>
        <w:rPr>
          <w:rFonts w:cs="David" w:hint="cs"/>
        </w:rPr>
      </w:pPr>
      <w:r w:rsidRPr="00033CC0">
        <w:rPr>
          <w:rFonts w:cs="David" w:hint="cs"/>
          <w:rtl/>
        </w:rPr>
        <w:t xml:space="preserve">הצעת חוק בדבר הגדלת מספר סגנים ליושב ראש הכנסת </w:t>
      </w:r>
      <w:r w:rsidRPr="00033CC0">
        <w:rPr>
          <w:rFonts w:cs="David"/>
          <w:rtl/>
        </w:rPr>
        <w:t>–</w:t>
      </w:r>
      <w:r w:rsidRPr="00033CC0">
        <w:rPr>
          <w:rFonts w:cs="David" w:hint="cs"/>
          <w:rtl/>
        </w:rPr>
        <w:t>הכנה לקריאה ראשונה מטעם הוועדה.</w:t>
      </w:r>
    </w:p>
    <w:p w14:paraId="0D4166E8" w14:textId="77777777" w:rsidR="00033CC0" w:rsidRPr="00033CC0" w:rsidRDefault="00033CC0" w:rsidP="00033CC0">
      <w:pPr>
        <w:numPr>
          <w:ilvl w:val="0"/>
          <w:numId w:val="1"/>
        </w:numPr>
        <w:overflowPunct w:val="0"/>
        <w:autoSpaceDE w:val="0"/>
        <w:autoSpaceDN w:val="0"/>
        <w:bidi/>
        <w:adjustRightInd w:val="0"/>
        <w:ind w:right="0"/>
        <w:jc w:val="both"/>
        <w:textAlignment w:val="baseline"/>
        <w:rPr>
          <w:rFonts w:cs="David" w:hint="cs"/>
        </w:rPr>
      </w:pPr>
      <w:r w:rsidRPr="00033CC0">
        <w:rPr>
          <w:rFonts w:cs="David" w:hint="cs"/>
          <w:rtl/>
        </w:rPr>
        <w:t xml:space="preserve">קביעת ועדה לדיון בהצעת חוק שירות ביטחון (הוראת שעה) (הצבת יוצאי צבא בשירות בתי הסוהר)(תיקון מס' 2), </w:t>
      </w:r>
      <w:proofErr w:type="spellStart"/>
      <w:r w:rsidRPr="00033CC0">
        <w:rPr>
          <w:rFonts w:cs="David" w:hint="cs"/>
          <w:rtl/>
        </w:rPr>
        <w:t>התשס"ח</w:t>
      </w:r>
      <w:proofErr w:type="spellEnd"/>
      <w:r w:rsidRPr="00033CC0">
        <w:rPr>
          <w:rFonts w:cs="David" w:hint="cs"/>
          <w:rtl/>
        </w:rPr>
        <w:t>-2008 (מ/394).</w:t>
      </w:r>
    </w:p>
    <w:p w14:paraId="21159498" w14:textId="77777777" w:rsidR="00033CC0" w:rsidRPr="00033CC0" w:rsidRDefault="00033CC0" w:rsidP="00033CC0">
      <w:pPr>
        <w:numPr>
          <w:ilvl w:val="0"/>
          <w:numId w:val="1"/>
        </w:numPr>
        <w:overflowPunct w:val="0"/>
        <w:autoSpaceDE w:val="0"/>
        <w:autoSpaceDN w:val="0"/>
        <w:bidi/>
        <w:adjustRightInd w:val="0"/>
        <w:ind w:right="0"/>
        <w:jc w:val="both"/>
        <w:textAlignment w:val="baseline"/>
        <w:rPr>
          <w:rFonts w:cs="David" w:hint="cs"/>
        </w:rPr>
      </w:pPr>
      <w:r w:rsidRPr="00033CC0">
        <w:rPr>
          <w:rFonts w:cs="David" w:hint="cs"/>
          <w:rtl/>
        </w:rPr>
        <w:t xml:space="preserve">פניית חבר הכנסת משה </w:t>
      </w:r>
      <w:proofErr w:type="spellStart"/>
      <w:r w:rsidRPr="00033CC0">
        <w:rPr>
          <w:rFonts w:cs="David" w:hint="cs"/>
          <w:rtl/>
        </w:rPr>
        <w:t>שרוני</w:t>
      </w:r>
      <w:proofErr w:type="spellEnd"/>
      <w:r w:rsidRPr="00033CC0">
        <w:rPr>
          <w:rFonts w:cs="David" w:hint="cs"/>
          <w:rtl/>
        </w:rPr>
        <w:t xml:space="preserve"> בדבר עיכוב הדיון בו</w:t>
      </w:r>
      <w:smartTag w:uri="urn:schemas-microsoft-com:office:smarttags" w:element="PersonName">
        <w:r w:rsidRPr="00033CC0">
          <w:rPr>
            <w:rFonts w:cs="David" w:hint="cs"/>
            <w:rtl/>
          </w:rPr>
          <w:t>ועדת העבודה הרווחה והבריאות</w:t>
        </w:r>
      </w:smartTag>
      <w:r w:rsidRPr="00033CC0">
        <w:rPr>
          <w:rFonts w:cs="David" w:hint="cs"/>
          <w:rtl/>
        </w:rPr>
        <w:t xml:space="preserve"> בהצעת החוק.</w:t>
      </w:r>
    </w:p>
    <w:p w14:paraId="53F25B8A" w14:textId="77777777" w:rsidR="00033CC0" w:rsidRPr="00033CC0" w:rsidRDefault="00033CC0" w:rsidP="00033CC0">
      <w:pPr>
        <w:numPr>
          <w:ilvl w:val="0"/>
          <w:numId w:val="1"/>
        </w:numPr>
        <w:overflowPunct w:val="0"/>
        <w:autoSpaceDE w:val="0"/>
        <w:autoSpaceDN w:val="0"/>
        <w:bidi/>
        <w:adjustRightInd w:val="0"/>
        <w:ind w:right="0"/>
        <w:jc w:val="both"/>
        <w:textAlignment w:val="baseline"/>
        <w:rPr>
          <w:rFonts w:cs="David" w:hint="cs"/>
          <w:rtl/>
        </w:rPr>
      </w:pPr>
      <w:r w:rsidRPr="00033CC0">
        <w:rPr>
          <w:rFonts w:cs="David" w:hint="cs"/>
          <w:rtl/>
        </w:rPr>
        <w:t>שונות.</w:t>
      </w:r>
    </w:p>
    <w:p w14:paraId="13AEB28C" w14:textId="77777777" w:rsidR="00033CC0" w:rsidRPr="00033CC0" w:rsidRDefault="00033CC0" w:rsidP="00033CC0">
      <w:pPr>
        <w:bidi/>
        <w:rPr>
          <w:rFonts w:cs="David" w:hint="cs"/>
          <w:rtl/>
        </w:rPr>
      </w:pPr>
    </w:p>
    <w:p w14:paraId="3004708A" w14:textId="77777777" w:rsidR="00033CC0" w:rsidRPr="00033CC0" w:rsidRDefault="00033CC0" w:rsidP="00033CC0">
      <w:pPr>
        <w:bidi/>
        <w:rPr>
          <w:rFonts w:cs="David"/>
          <w:rtl/>
        </w:rPr>
      </w:pPr>
    </w:p>
    <w:p w14:paraId="355E2325" w14:textId="77777777" w:rsidR="00033CC0" w:rsidRPr="00033CC0" w:rsidRDefault="00033CC0" w:rsidP="00033CC0">
      <w:pPr>
        <w:bidi/>
        <w:rPr>
          <w:rFonts w:cs="David"/>
          <w:b/>
          <w:bCs/>
          <w:u w:val="single"/>
          <w:rtl/>
        </w:rPr>
      </w:pPr>
      <w:r w:rsidRPr="00033CC0">
        <w:rPr>
          <w:rFonts w:cs="David"/>
          <w:b/>
          <w:bCs/>
          <w:u w:val="single"/>
          <w:rtl/>
        </w:rPr>
        <w:t>נכחו</w:t>
      </w:r>
      <w:r w:rsidRPr="00033CC0">
        <w:rPr>
          <w:rFonts w:cs="David"/>
          <w:rtl/>
        </w:rPr>
        <w:t>:</w:t>
      </w:r>
    </w:p>
    <w:p w14:paraId="77770114" w14:textId="77777777" w:rsidR="00033CC0" w:rsidRPr="00033CC0" w:rsidRDefault="00033CC0" w:rsidP="00033CC0">
      <w:pPr>
        <w:bidi/>
        <w:rPr>
          <w:rFonts w:cs="David"/>
          <w:rtl/>
        </w:rPr>
      </w:pPr>
    </w:p>
    <w:p w14:paraId="2B7156C6" w14:textId="77777777" w:rsidR="00033CC0" w:rsidRPr="00033CC0" w:rsidRDefault="00033CC0" w:rsidP="00033CC0">
      <w:pPr>
        <w:tabs>
          <w:tab w:val="left" w:pos="1788"/>
        </w:tabs>
        <w:bidi/>
        <w:rPr>
          <w:rFonts w:cs="David"/>
          <w:rtl/>
        </w:rPr>
      </w:pPr>
      <w:r w:rsidRPr="00033CC0">
        <w:rPr>
          <w:rFonts w:cs="David"/>
          <w:b/>
          <w:bCs/>
          <w:u w:val="single"/>
          <w:rtl/>
        </w:rPr>
        <w:t>חברי הוועדה</w:t>
      </w:r>
      <w:r w:rsidRPr="00033CC0">
        <w:rPr>
          <w:rFonts w:cs="David"/>
          <w:rtl/>
        </w:rPr>
        <w:t>:</w:t>
      </w:r>
    </w:p>
    <w:p w14:paraId="361AC32C" w14:textId="77777777" w:rsidR="00033CC0" w:rsidRPr="00033CC0" w:rsidRDefault="00033CC0" w:rsidP="00033CC0">
      <w:pPr>
        <w:bidi/>
        <w:rPr>
          <w:rFonts w:cs="David" w:hint="cs"/>
          <w:rtl/>
        </w:rPr>
      </w:pPr>
      <w:r w:rsidRPr="00033CC0">
        <w:rPr>
          <w:rFonts w:cs="David" w:hint="cs"/>
          <w:rtl/>
        </w:rPr>
        <w:t xml:space="preserve">דוד טל </w:t>
      </w:r>
      <w:r w:rsidRPr="00033CC0">
        <w:rPr>
          <w:rFonts w:cs="David"/>
          <w:rtl/>
        </w:rPr>
        <w:t>–</w:t>
      </w:r>
      <w:r w:rsidRPr="00033CC0">
        <w:rPr>
          <w:rFonts w:cs="David" w:hint="cs"/>
          <w:rtl/>
        </w:rPr>
        <w:t xml:space="preserve"> היו"ר </w:t>
      </w:r>
    </w:p>
    <w:p w14:paraId="3BBE2F46" w14:textId="77777777" w:rsidR="00033CC0" w:rsidRPr="00033CC0" w:rsidRDefault="00033CC0" w:rsidP="00033CC0">
      <w:pPr>
        <w:bidi/>
        <w:rPr>
          <w:rFonts w:cs="David" w:hint="cs"/>
          <w:rtl/>
        </w:rPr>
      </w:pPr>
      <w:r w:rsidRPr="00033CC0">
        <w:rPr>
          <w:rFonts w:cs="David" w:hint="cs"/>
          <w:rtl/>
        </w:rPr>
        <w:t>גדעון סער</w:t>
      </w:r>
    </w:p>
    <w:p w14:paraId="0A28646E" w14:textId="77777777" w:rsidR="00033CC0" w:rsidRPr="00033CC0" w:rsidRDefault="00033CC0" w:rsidP="00033CC0">
      <w:pPr>
        <w:bidi/>
        <w:rPr>
          <w:rFonts w:cs="David" w:hint="cs"/>
          <w:rtl/>
        </w:rPr>
      </w:pPr>
      <w:r w:rsidRPr="00033CC0">
        <w:rPr>
          <w:rFonts w:cs="David" w:hint="cs"/>
          <w:rtl/>
        </w:rPr>
        <w:t>יצחק גלנטי</w:t>
      </w:r>
    </w:p>
    <w:p w14:paraId="4AA174D3" w14:textId="77777777" w:rsidR="00033CC0" w:rsidRPr="00033CC0" w:rsidRDefault="00033CC0" w:rsidP="00033CC0">
      <w:pPr>
        <w:bidi/>
        <w:rPr>
          <w:rFonts w:cs="David" w:hint="cs"/>
          <w:rtl/>
        </w:rPr>
      </w:pPr>
      <w:r w:rsidRPr="00033CC0">
        <w:rPr>
          <w:rFonts w:cs="David" w:hint="cs"/>
          <w:rtl/>
        </w:rPr>
        <w:t xml:space="preserve">משה </w:t>
      </w:r>
      <w:proofErr w:type="spellStart"/>
      <w:r w:rsidRPr="00033CC0">
        <w:rPr>
          <w:rFonts w:cs="David" w:hint="cs"/>
          <w:rtl/>
        </w:rPr>
        <w:t>שרוני</w:t>
      </w:r>
      <w:proofErr w:type="spellEnd"/>
    </w:p>
    <w:p w14:paraId="2F0BAA94" w14:textId="77777777" w:rsidR="00033CC0" w:rsidRPr="00033CC0" w:rsidRDefault="00033CC0" w:rsidP="00033CC0">
      <w:pPr>
        <w:bidi/>
        <w:rPr>
          <w:rFonts w:cs="David" w:hint="cs"/>
          <w:rtl/>
        </w:rPr>
      </w:pPr>
      <w:r w:rsidRPr="00033CC0">
        <w:rPr>
          <w:rFonts w:cs="David" w:hint="cs"/>
          <w:rtl/>
        </w:rPr>
        <w:t>יצחק זיו</w:t>
      </w:r>
    </w:p>
    <w:p w14:paraId="6D9BC721" w14:textId="77777777" w:rsidR="00033CC0" w:rsidRPr="00033CC0" w:rsidRDefault="00033CC0" w:rsidP="00033CC0">
      <w:pPr>
        <w:bidi/>
        <w:rPr>
          <w:rFonts w:cs="David" w:hint="cs"/>
          <w:rtl/>
        </w:rPr>
      </w:pPr>
      <w:r w:rsidRPr="00033CC0">
        <w:rPr>
          <w:rFonts w:cs="David" w:hint="cs"/>
          <w:rtl/>
        </w:rPr>
        <w:t xml:space="preserve">שלי </w:t>
      </w:r>
      <w:proofErr w:type="spellStart"/>
      <w:r w:rsidRPr="00033CC0">
        <w:rPr>
          <w:rFonts w:cs="David" w:hint="cs"/>
          <w:rtl/>
        </w:rPr>
        <w:t>יחימוביץ</w:t>
      </w:r>
      <w:proofErr w:type="spellEnd"/>
    </w:p>
    <w:p w14:paraId="0C333540" w14:textId="77777777" w:rsidR="00033CC0" w:rsidRPr="00033CC0" w:rsidRDefault="00033CC0" w:rsidP="00033CC0">
      <w:pPr>
        <w:bidi/>
        <w:rPr>
          <w:rFonts w:cs="David" w:hint="cs"/>
          <w:rtl/>
        </w:rPr>
      </w:pPr>
      <w:r w:rsidRPr="00033CC0">
        <w:rPr>
          <w:rFonts w:cs="David" w:hint="cs"/>
          <w:rtl/>
        </w:rPr>
        <w:t>שי חרמש</w:t>
      </w:r>
    </w:p>
    <w:p w14:paraId="238EA042" w14:textId="77777777" w:rsidR="00033CC0" w:rsidRPr="00033CC0" w:rsidRDefault="00033CC0" w:rsidP="00033CC0">
      <w:pPr>
        <w:bidi/>
        <w:rPr>
          <w:rFonts w:cs="David" w:hint="cs"/>
          <w:rtl/>
        </w:rPr>
      </w:pPr>
      <w:r w:rsidRPr="00033CC0">
        <w:rPr>
          <w:rFonts w:cs="David" w:hint="cs"/>
          <w:rtl/>
        </w:rPr>
        <w:t xml:space="preserve">אלי </w:t>
      </w:r>
      <w:proofErr w:type="spellStart"/>
      <w:r w:rsidRPr="00033CC0">
        <w:rPr>
          <w:rFonts w:cs="David" w:hint="cs"/>
          <w:rtl/>
        </w:rPr>
        <w:t>אפללו</w:t>
      </w:r>
      <w:proofErr w:type="spellEnd"/>
    </w:p>
    <w:p w14:paraId="31A6CCCF" w14:textId="77777777" w:rsidR="00033CC0" w:rsidRPr="00033CC0" w:rsidRDefault="00033CC0" w:rsidP="00033CC0">
      <w:pPr>
        <w:bidi/>
        <w:rPr>
          <w:rFonts w:cs="David" w:hint="cs"/>
          <w:rtl/>
        </w:rPr>
      </w:pPr>
      <w:r w:rsidRPr="00033CC0">
        <w:rPr>
          <w:rFonts w:cs="David" w:hint="cs"/>
          <w:rtl/>
        </w:rPr>
        <w:t>יואל חסון</w:t>
      </w:r>
    </w:p>
    <w:p w14:paraId="670BE9F4" w14:textId="77777777" w:rsidR="00033CC0" w:rsidRPr="00033CC0" w:rsidRDefault="00033CC0" w:rsidP="00033CC0">
      <w:pPr>
        <w:bidi/>
        <w:rPr>
          <w:rFonts w:cs="David" w:hint="cs"/>
          <w:rtl/>
        </w:rPr>
      </w:pPr>
      <w:r w:rsidRPr="00033CC0">
        <w:rPr>
          <w:rFonts w:cs="David" w:hint="cs"/>
          <w:rtl/>
        </w:rPr>
        <w:t>איתן כבל</w:t>
      </w:r>
    </w:p>
    <w:p w14:paraId="4F1B1DCA" w14:textId="77777777" w:rsidR="00033CC0" w:rsidRPr="00033CC0" w:rsidRDefault="00033CC0" w:rsidP="00033CC0">
      <w:pPr>
        <w:bidi/>
        <w:rPr>
          <w:rFonts w:cs="David" w:hint="cs"/>
          <w:rtl/>
        </w:rPr>
      </w:pPr>
      <w:r w:rsidRPr="00033CC0">
        <w:rPr>
          <w:rFonts w:cs="David" w:hint="cs"/>
          <w:rtl/>
        </w:rPr>
        <w:t>יצחק לוי</w:t>
      </w:r>
    </w:p>
    <w:p w14:paraId="5E52BAA7" w14:textId="77777777" w:rsidR="00033CC0" w:rsidRPr="00033CC0" w:rsidRDefault="00033CC0" w:rsidP="00033CC0">
      <w:pPr>
        <w:bidi/>
        <w:rPr>
          <w:rFonts w:cs="David" w:hint="cs"/>
          <w:rtl/>
        </w:rPr>
      </w:pPr>
      <w:r w:rsidRPr="00033CC0">
        <w:rPr>
          <w:rFonts w:cs="David" w:hint="cs"/>
          <w:rtl/>
        </w:rPr>
        <w:t>שלמה מולה</w:t>
      </w:r>
    </w:p>
    <w:p w14:paraId="26CF8491" w14:textId="77777777" w:rsidR="00033CC0" w:rsidRPr="00033CC0" w:rsidRDefault="00033CC0" w:rsidP="00033CC0">
      <w:pPr>
        <w:bidi/>
        <w:rPr>
          <w:rFonts w:cs="David" w:hint="cs"/>
          <w:rtl/>
        </w:rPr>
      </w:pPr>
      <w:r w:rsidRPr="00033CC0">
        <w:rPr>
          <w:rFonts w:cs="David" w:hint="cs"/>
          <w:rtl/>
        </w:rPr>
        <w:t>אחמד טיבי</w:t>
      </w:r>
    </w:p>
    <w:p w14:paraId="021D77BC" w14:textId="77777777" w:rsidR="00033CC0" w:rsidRPr="00033CC0" w:rsidRDefault="00033CC0" w:rsidP="00033CC0">
      <w:pPr>
        <w:bidi/>
        <w:rPr>
          <w:rFonts w:cs="David" w:hint="cs"/>
          <w:rtl/>
        </w:rPr>
      </w:pPr>
      <w:r w:rsidRPr="00033CC0">
        <w:rPr>
          <w:rFonts w:cs="David" w:hint="cs"/>
          <w:rtl/>
        </w:rPr>
        <w:t xml:space="preserve">זהבה </w:t>
      </w:r>
      <w:proofErr w:type="spellStart"/>
      <w:r w:rsidRPr="00033CC0">
        <w:rPr>
          <w:rFonts w:cs="David" w:hint="cs"/>
          <w:rtl/>
        </w:rPr>
        <w:t>גלאון</w:t>
      </w:r>
      <w:proofErr w:type="spellEnd"/>
    </w:p>
    <w:p w14:paraId="3F871E98" w14:textId="77777777" w:rsidR="00033CC0" w:rsidRPr="00033CC0" w:rsidRDefault="00033CC0" w:rsidP="00033CC0">
      <w:pPr>
        <w:bidi/>
        <w:rPr>
          <w:rFonts w:cs="David" w:hint="cs"/>
          <w:rtl/>
        </w:rPr>
      </w:pPr>
      <w:proofErr w:type="spellStart"/>
      <w:r w:rsidRPr="00033CC0">
        <w:rPr>
          <w:rFonts w:cs="David" w:hint="cs"/>
          <w:rtl/>
        </w:rPr>
        <w:t>מוחמד</w:t>
      </w:r>
      <w:proofErr w:type="spellEnd"/>
      <w:r w:rsidRPr="00033CC0">
        <w:rPr>
          <w:rFonts w:cs="David" w:hint="cs"/>
          <w:rtl/>
        </w:rPr>
        <w:t xml:space="preserve"> ברכה</w:t>
      </w:r>
    </w:p>
    <w:p w14:paraId="3DAD8902" w14:textId="77777777" w:rsidR="00033CC0" w:rsidRPr="00033CC0" w:rsidRDefault="00033CC0" w:rsidP="00033CC0">
      <w:pPr>
        <w:bidi/>
        <w:rPr>
          <w:rFonts w:cs="David" w:hint="cs"/>
          <w:rtl/>
        </w:rPr>
      </w:pPr>
      <w:r w:rsidRPr="00033CC0">
        <w:rPr>
          <w:rFonts w:cs="David" w:hint="cs"/>
          <w:rtl/>
        </w:rPr>
        <w:t>נסים זאב</w:t>
      </w:r>
    </w:p>
    <w:p w14:paraId="456DEFC3" w14:textId="77777777" w:rsidR="00033CC0" w:rsidRPr="00033CC0" w:rsidRDefault="00033CC0" w:rsidP="00033CC0">
      <w:pPr>
        <w:bidi/>
        <w:rPr>
          <w:rFonts w:cs="David" w:hint="cs"/>
          <w:rtl/>
        </w:rPr>
      </w:pPr>
      <w:proofErr w:type="spellStart"/>
      <w:r w:rsidRPr="00033CC0">
        <w:rPr>
          <w:rFonts w:cs="David" w:hint="cs"/>
          <w:rtl/>
        </w:rPr>
        <w:t>נדיה</w:t>
      </w:r>
      <w:proofErr w:type="spellEnd"/>
      <w:r w:rsidRPr="00033CC0">
        <w:rPr>
          <w:rFonts w:cs="David" w:hint="cs"/>
          <w:rtl/>
        </w:rPr>
        <w:t xml:space="preserve"> חילו</w:t>
      </w:r>
    </w:p>
    <w:p w14:paraId="2593E41B" w14:textId="77777777" w:rsidR="00033CC0" w:rsidRPr="00033CC0" w:rsidRDefault="00033CC0" w:rsidP="00033CC0">
      <w:pPr>
        <w:bidi/>
        <w:rPr>
          <w:rFonts w:cs="David" w:hint="cs"/>
          <w:rtl/>
        </w:rPr>
      </w:pPr>
      <w:proofErr w:type="spellStart"/>
      <w:r w:rsidRPr="00033CC0">
        <w:rPr>
          <w:rFonts w:cs="David" w:hint="cs"/>
          <w:rtl/>
        </w:rPr>
        <w:t>רוברט</w:t>
      </w:r>
      <w:proofErr w:type="spellEnd"/>
      <w:r w:rsidRPr="00033CC0">
        <w:rPr>
          <w:rFonts w:cs="David" w:hint="cs"/>
          <w:rtl/>
        </w:rPr>
        <w:t xml:space="preserve"> </w:t>
      </w:r>
      <w:proofErr w:type="spellStart"/>
      <w:r w:rsidRPr="00033CC0">
        <w:rPr>
          <w:rFonts w:cs="David" w:hint="cs"/>
          <w:rtl/>
        </w:rPr>
        <w:t>אילטוב</w:t>
      </w:r>
      <w:proofErr w:type="spellEnd"/>
    </w:p>
    <w:p w14:paraId="35A2B899" w14:textId="77777777" w:rsidR="00033CC0" w:rsidRPr="00033CC0" w:rsidRDefault="00033CC0" w:rsidP="00033CC0">
      <w:pPr>
        <w:bidi/>
        <w:rPr>
          <w:rFonts w:cs="David" w:hint="cs"/>
          <w:rtl/>
        </w:rPr>
      </w:pPr>
      <w:r w:rsidRPr="00033CC0">
        <w:rPr>
          <w:rFonts w:cs="David" w:hint="cs"/>
          <w:rtl/>
        </w:rPr>
        <w:t>אורי אריאל</w:t>
      </w:r>
    </w:p>
    <w:p w14:paraId="3E90A8CA" w14:textId="77777777" w:rsidR="00033CC0" w:rsidRPr="00033CC0" w:rsidRDefault="00033CC0" w:rsidP="00033CC0">
      <w:pPr>
        <w:bidi/>
        <w:rPr>
          <w:rFonts w:cs="David" w:hint="cs"/>
          <w:rtl/>
        </w:rPr>
      </w:pPr>
      <w:r w:rsidRPr="00033CC0">
        <w:rPr>
          <w:rFonts w:cs="David" w:hint="cs"/>
          <w:rtl/>
        </w:rPr>
        <w:t>שכיב שנאן</w:t>
      </w:r>
    </w:p>
    <w:p w14:paraId="4EA813BD" w14:textId="77777777" w:rsidR="00033CC0" w:rsidRPr="00033CC0" w:rsidRDefault="00033CC0" w:rsidP="00033CC0">
      <w:pPr>
        <w:bidi/>
        <w:rPr>
          <w:rFonts w:cs="David" w:hint="cs"/>
          <w:rtl/>
        </w:rPr>
      </w:pPr>
    </w:p>
    <w:p w14:paraId="210A2901" w14:textId="77777777" w:rsidR="00033CC0" w:rsidRPr="00033CC0" w:rsidRDefault="00033CC0" w:rsidP="00033CC0">
      <w:pPr>
        <w:tabs>
          <w:tab w:val="left" w:pos="1930"/>
        </w:tabs>
        <w:bidi/>
        <w:rPr>
          <w:rFonts w:cs="David" w:hint="cs"/>
          <w:rtl/>
        </w:rPr>
      </w:pPr>
      <w:r w:rsidRPr="00033CC0">
        <w:rPr>
          <w:rFonts w:cs="David"/>
          <w:b/>
          <w:bCs/>
          <w:u w:val="single"/>
          <w:rtl/>
        </w:rPr>
        <w:t>יוע</w:t>
      </w:r>
      <w:r w:rsidRPr="00033CC0">
        <w:rPr>
          <w:rFonts w:cs="David" w:hint="cs"/>
          <w:b/>
          <w:bCs/>
          <w:u w:val="single"/>
          <w:rtl/>
        </w:rPr>
        <w:t>צת</w:t>
      </w:r>
      <w:r w:rsidRPr="00033CC0">
        <w:rPr>
          <w:rFonts w:cs="David"/>
          <w:b/>
          <w:bCs/>
          <w:u w:val="single"/>
          <w:rtl/>
        </w:rPr>
        <w:t xml:space="preserve"> משפטי</w:t>
      </w:r>
      <w:r w:rsidRPr="00033CC0">
        <w:rPr>
          <w:rFonts w:cs="David" w:hint="cs"/>
          <w:b/>
          <w:bCs/>
          <w:u w:val="single"/>
          <w:rtl/>
        </w:rPr>
        <w:t>ת</w:t>
      </w:r>
      <w:r w:rsidRPr="00033CC0">
        <w:rPr>
          <w:rFonts w:cs="David"/>
          <w:rtl/>
        </w:rPr>
        <w:t>:</w:t>
      </w:r>
      <w:r w:rsidRPr="00033CC0">
        <w:rPr>
          <w:rFonts w:cs="David" w:hint="cs"/>
          <w:rtl/>
        </w:rPr>
        <w:tab/>
        <w:t>ארבל אסטרחן</w:t>
      </w:r>
    </w:p>
    <w:p w14:paraId="1DD3E20F" w14:textId="77777777" w:rsidR="00033CC0" w:rsidRPr="00033CC0" w:rsidRDefault="00033CC0" w:rsidP="00033CC0">
      <w:pPr>
        <w:bidi/>
        <w:rPr>
          <w:rFonts w:cs="David"/>
          <w:rtl/>
        </w:rPr>
      </w:pPr>
    </w:p>
    <w:p w14:paraId="649412FE" w14:textId="77777777" w:rsidR="00033CC0" w:rsidRPr="00033CC0" w:rsidRDefault="00033CC0" w:rsidP="00033CC0">
      <w:pPr>
        <w:tabs>
          <w:tab w:val="left" w:pos="1930"/>
        </w:tabs>
        <w:bidi/>
        <w:rPr>
          <w:rFonts w:cs="David" w:hint="cs"/>
          <w:b/>
          <w:bCs/>
          <w:rtl/>
        </w:rPr>
      </w:pPr>
      <w:r w:rsidRPr="00033CC0">
        <w:rPr>
          <w:rFonts w:cs="David"/>
          <w:b/>
          <w:bCs/>
          <w:u w:val="single"/>
          <w:rtl/>
        </w:rPr>
        <w:t>מנהל/ת הוועדה</w:t>
      </w:r>
      <w:r w:rsidRPr="00033CC0">
        <w:rPr>
          <w:rFonts w:cs="David"/>
          <w:rtl/>
        </w:rPr>
        <w:t>:</w:t>
      </w:r>
      <w:r w:rsidRPr="00033CC0">
        <w:rPr>
          <w:rFonts w:cs="David" w:hint="cs"/>
          <w:rtl/>
        </w:rPr>
        <w:tab/>
        <w:t>אתי בן יוסף</w:t>
      </w:r>
    </w:p>
    <w:p w14:paraId="1FA9874C" w14:textId="77777777" w:rsidR="00033CC0" w:rsidRPr="00033CC0" w:rsidRDefault="00033CC0" w:rsidP="00033CC0">
      <w:pPr>
        <w:bidi/>
        <w:rPr>
          <w:rFonts w:cs="David"/>
          <w:rtl/>
        </w:rPr>
      </w:pPr>
    </w:p>
    <w:p w14:paraId="45B82D19" w14:textId="77777777" w:rsidR="00033CC0" w:rsidRPr="00033CC0" w:rsidRDefault="00033CC0" w:rsidP="00033CC0">
      <w:pPr>
        <w:tabs>
          <w:tab w:val="left" w:pos="1930"/>
        </w:tabs>
        <w:bidi/>
        <w:rPr>
          <w:rFonts w:cs="David" w:hint="cs"/>
          <w:rtl/>
        </w:rPr>
      </w:pPr>
      <w:r w:rsidRPr="00033CC0">
        <w:rPr>
          <w:rFonts w:cs="David" w:hint="cs"/>
          <w:b/>
          <w:bCs/>
          <w:u w:val="single"/>
          <w:rtl/>
        </w:rPr>
        <w:t>קצרנית פרלמנטרית</w:t>
      </w:r>
      <w:r w:rsidRPr="00033CC0">
        <w:rPr>
          <w:rFonts w:cs="David"/>
          <w:rtl/>
        </w:rPr>
        <w:t>:</w:t>
      </w:r>
      <w:r w:rsidRPr="00033CC0">
        <w:rPr>
          <w:rFonts w:cs="David" w:hint="cs"/>
          <w:rtl/>
        </w:rPr>
        <w:tab/>
        <w:t xml:space="preserve">איה </w:t>
      </w:r>
      <w:proofErr w:type="spellStart"/>
      <w:r w:rsidRPr="00033CC0">
        <w:rPr>
          <w:rFonts w:cs="David" w:hint="cs"/>
          <w:rtl/>
        </w:rPr>
        <w:t>לינצ'בסקי</w:t>
      </w:r>
      <w:proofErr w:type="spellEnd"/>
    </w:p>
    <w:p w14:paraId="45A704A7" w14:textId="77777777" w:rsidR="00033CC0" w:rsidRDefault="00033CC0" w:rsidP="00033CC0">
      <w:pPr>
        <w:bidi/>
        <w:jc w:val="center"/>
        <w:rPr>
          <w:rFonts w:cs="David" w:hint="cs"/>
          <w:b/>
          <w:bCs/>
          <w:rtl/>
        </w:rPr>
      </w:pPr>
    </w:p>
    <w:p w14:paraId="336A5C13" w14:textId="77777777" w:rsidR="00033CC0" w:rsidRDefault="00033CC0" w:rsidP="00033CC0">
      <w:pPr>
        <w:bidi/>
        <w:jc w:val="center"/>
        <w:rPr>
          <w:rFonts w:cs="David" w:hint="cs"/>
          <w:b/>
          <w:bCs/>
          <w:rtl/>
        </w:rPr>
      </w:pPr>
    </w:p>
    <w:p w14:paraId="125B23D7" w14:textId="77777777" w:rsidR="00033CC0" w:rsidRDefault="00033CC0" w:rsidP="00033CC0">
      <w:pPr>
        <w:bidi/>
        <w:jc w:val="center"/>
        <w:rPr>
          <w:rFonts w:cs="David" w:hint="cs"/>
          <w:b/>
          <w:bCs/>
          <w:rtl/>
        </w:rPr>
      </w:pPr>
    </w:p>
    <w:p w14:paraId="4D7AA7E7" w14:textId="77777777" w:rsidR="00033CC0" w:rsidRDefault="00033CC0" w:rsidP="00033CC0">
      <w:pPr>
        <w:bidi/>
        <w:jc w:val="center"/>
        <w:rPr>
          <w:rFonts w:cs="David" w:hint="cs"/>
          <w:b/>
          <w:bCs/>
          <w:rtl/>
        </w:rPr>
      </w:pPr>
    </w:p>
    <w:p w14:paraId="7588169E" w14:textId="77777777" w:rsidR="00033CC0" w:rsidRDefault="00033CC0" w:rsidP="00033CC0">
      <w:pPr>
        <w:bidi/>
        <w:jc w:val="center"/>
        <w:rPr>
          <w:rFonts w:cs="David" w:hint="cs"/>
          <w:b/>
          <w:bCs/>
          <w:rtl/>
        </w:rPr>
      </w:pPr>
    </w:p>
    <w:p w14:paraId="00D8931A" w14:textId="77777777" w:rsidR="00033CC0" w:rsidRDefault="00033CC0" w:rsidP="00033CC0">
      <w:pPr>
        <w:bidi/>
        <w:jc w:val="center"/>
        <w:rPr>
          <w:rFonts w:cs="David" w:hint="cs"/>
          <w:b/>
          <w:bCs/>
          <w:rtl/>
        </w:rPr>
      </w:pPr>
    </w:p>
    <w:p w14:paraId="0F900EE9" w14:textId="77777777" w:rsidR="00033CC0" w:rsidRDefault="00033CC0" w:rsidP="00033CC0">
      <w:pPr>
        <w:bidi/>
        <w:jc w:val="center"/>
        <w:rPr>
          <w:rFonts w:cs="David" w:hint="cs"/>
          <w:b/>
          <w:bCs/>
          <w:rtl/>
        </w:rPr>
      </w:pPr>
    </w:p>
    <w:p w14:paraId="2498B88B" w14:textId="77777777" w:rsidR="00033CC0" w:rsidRDefault="00033CC0" w:rsidP="00033CC0">
      <w:pPr>
        <w:bidi/>
        <w:jc w:val="center"/>
        <w:rPr>
          <w:rFonts w:cs="David" w:hint="cs"/>
          <w:b/>
          <w:bCs/>
          <w:rtl/>
        </w:rPr>
      </w:pPr>
    </w:p>
    <w:p w14:paraId="11EC7ECF" w14:textId="77777777" w:rsidR="00033CC0" w:rsidRDefault="00033CC0" w:rsidP="00033CC0">
      <w:pPr>
        <w:bidi/>
        <w:jc w:val="center"/>
        <w:rPr>
          <w:rFonts w:cs="David" w:hint="cs"/>
          <w:b/>
          <w:bCs/>
          <w:rtl/>
        </w:rPr>
      </w:pPr>
    </w:p>
    <w:p w14:paraId="38C97FE9" w14:textId="77777777" w:rsidR="00033CC0" w:rsidRPr="00033CC0" w:rsidRDefault="00033CC0" w:rsidP="00033CC0">
      <w:pPr>
        <w:bidi/>
        <w:jc w:val="center"/>
        <w:rPr>
          <w:rFonts w:cs="David"/>
          <w:b/>
          <w:bCs/>
          <w:u w:val="single"/>
        </w:rPr>
      </w:pPr>
      <w:r w:rsidRPr="00033CC0">
        <w:rPr>
          <w:rFonts w:cs="David" w:hint="eastAsia"/>
          <w:b/>
          <w:bCs/>
          <w:u w:val="single"/>
          <w:rtl/>
        </w:rPr>
        <w:t>קביעת</w:t>
      </w:r>
      <w:r w:rsidRPr="00033CC0">
        <w:rPr>
          <w:rFonts w:cs="David"/>
          <w:b/>
          <w:bCs/>
          <w:u w:val="single"/>
          <w:rtl/>
        </w:rPr>
        <w:t xml:space="preserve"> </w:t>
      </w:r>
      <w:r w:rsidRPr="00033CC0">
        <w:rPr>
          <w:rFonts w:cs="David" w:hint="eastAsia"/>
          <w:b/>
          <w:bCs/>
          <w:u w:val="single"/>
          <w:rtl/>
        </w:rPr>
        <w:t>מסגרת</w:t>
      </w:r>
      <w:r w:rsidRPr="00033CC0">
        <w:rPr>
          <w:rFonts w:cs="David"/>
          <w:b/>
          <w:bCs/>
          <w:u w:val="single"/>
          <w:rtl/>
        </w:rPr>
        <w:t xml:space="preserve"> הדיון להצעות להביע אי אימון בממשלה</w:t>
      </w:r>
    </w:p>
    <w:p w14:paraId="253CF263" w14:textId="77777777" w:rsidR="00033CC0" w:rsidRPr="00033CC0" w:rsidRDefault="00033CC0" w:rsidP="00033CC0">
      <w:pPr>
        <w:bidi/>
        <w:rPr>
          <w:rFonts w:cs="David" w:hint="cs"/>
          <w:u w:val="single"/>
          <w:rtl/>
        </w:rPr>
      </w:pPr>
    </w:p>
    <w:p w14:paraId="2E2B8EF1" w14:textId="77777777" w:rsidR="00033CC0" w:rsidRDefault="00033CC0" w:rsidP="00033CC0">
      <w:pPr>
        <w:bidi/>
        <w:rPr>
          <w:rFonts w:cs="David" w:hint="cs"/>
          <w:u w:val="single"/>
          <w:rtl/>
        </w:rPr>
      </w:pPr>
    </w:p>
    <w:p w14:paraId="58177842" w14:textId="77777777" w:rsidR="00033CC0" w:rsidRDefault="00033CC0" w:rsidP="00033CC0">
      <w:pPr>
        <w:bidi/>
        <w:rPr>
          <w:rFonts w:cs="David" w:hint="cs"/>
          <w:u w:val="single"/>
          <w:rtl/>
        </w:rPr>
      </w:pPr>
    </w:p>
    <w:p w14:paraId="176D6B79" w14:textId="77777777" w:rsidR="00033CC0" w:rsidRPr="00033CC0" w:rsidRDefault="00033CC0" w:rsidP="00033CC0">
      <w:pPr>
        <w:bidi/>
        <w:rPr>
          <w:rFonts w:cs="David" w:hint="cs"/>
          <w:rtl/>
        </w:rPr>
      </w:pPr>
      <w:r w:rsidRPr="00033CC0">
        <w:rPr>
          <w:rFonts w:cs="David" w:hint="cs"/>
          <w:u w:val="single"/>
          <w:rtl/>
        </w:rPr>
        <w:t>היו"ר דוד טל:</w:t>
      </w:r>
    </w:p>
    <w:p w14:paraId="5BC0BF39" w14:textId="77777777" w:rsidR="00033CC0" w:rsidRPr="00033CC0" w:rsidRDefault="00033CC0" w:rsidP="00033CC0">
      <w:pPr>
        <w:bidi/>
        <w:rPr>
          <w:rFonts w:cs="David" w:hint="cs"/>
          <w:rtl/>
        </w:rPr>
      </w:pPr>
    </w:p>
    <w:p w14:paraId="0C74C560" w14:textId="77777777" w:rsidR="00033CC0" w:rsidRPr="00033CC0" w:rsidRDefault="00033CC0" w:rsidP="00033CC0">
      <w:pPr>
        <w:bidi/>
        <w:ind w:firstLine="567"/>
        <w:rPr>
          <w:rFonts w:cs="David" w:hint="cs"/>
          <w:rtl/>
        </w:rPr>
      </w:pPr>
      <w:r w:rsidRPr="00033CC0">
        <w:rPr>
          <w:rFonts w:cs="David" w:hint="cs"/>
          <w:rtl/>
        </w:rPr>
        <w:t xml:space="preserve">אני מתכבד לפתוח את ישיבת ועדת הכנסת. על סדר יומנו מספר נושאים, הנושא הראשון </w:t>
      </w:r>
      <w:r w:rsidRPr="00033CC0">
        <w:rPr>
          <w:rFonts w:cs="David" w:hint="eastAsia"/>
          <w:rtl/>
        </w:rPr>
        <w:t>קביעת</w:t>
      </w:r>
      <w:r w:rsidRPr="00033CC0">
        <w:rPr>
          <w:rFonts w:cs="David"/>
          <w:rtl/>
        </w:rPr>
        <w:t xml:space="preserve"> </w:t>
      </w:r>
      <w:r w:rsidRPr="00033CC0">
        <w:rPr>
          <w:rFonts w:cs="David" w:hint="eastAsia"/>
          <w:rtl/>
        </w:rPr>
        <w:t>מסגרת</w:t>
      </w:r>
      <w:r w:rsidRPr="00033CC0">
        <w:rPr>
          <w:rFonts w:cs="David"/>
          <w:rtl/>
        </w:rPr>
        <w:t xml:space="preserve"> הדיון להצעות להביע אימון בממשלה</w:t>
      </w:r>
      <w:r w:rsidRPr="00033CC0">
        <w:rPr>
          <w:rFonts w:cs="David" w:hint="cs"/>
          <w:rtl/>
        </w:rPr>
        <w:t>. האם מקובל כדרכנו בקודש שלוש דקות, עשר דקות בהצעות אימון לממשלה, מי בעד ירים את ידו?</w:t>
      </w:r>
    </w:p>
    <w:p w14:paraId="76C4BB47" w14:textId="77777777" w:rsidR="00033CC0" w:rsidRPr="00033CC0" w:rsidRDefault="00033CC0" w:rsidP="00033CC0">
      <w:pPr>
        <w:bidi/>
        <w:ind w:firstLine="567"/>
        <w:rPr>
          <w:rFonts w:cs="David" w:hint="cs"/>
          <w:rtl/>
        </w:rPr>
      </w:pPr>
    </w:p>
    <w:p w14:paraId="745196F7" w14:textId="77777777" w:rsidR="00033CC0" w:rsidRPr="00033CC0" w:rsidRDefault="00033CC0" w:rsidP="00033CC0">
      <w:pPr>
        <w:bidi/>
        <w:ind w:firstLine="567"/>
        <w:jc w:val="center"/>
        <w:rPr>
          <w:rFonts w:cs="David" w:hint="cs"/>
          <w:b/>
          <w:bCs/>
          <w:u w:val="single"/>
          <w:rtl/>
        </w:rPr>
      </w:pPr>
      <w:r w:rsidRPr="00033CC0">
        <w:rPr>
          <w:rFonts w:cs="David" w:hint="cs"/>
          <w:b/>
          <w:bCs/>
          <w:u w:val="single"/>
          <w:rtl/>
        </w:rPr>
        <w:t>הצבעה</w:t>
      </w:r>
    </w:p>
    <w:p w14:paraId="79196B73" w14:textId="77777777" w:rsidR="00033CC0" w:rsidRPr="00033CC0" w:rsidRDefault="00033CC0" w:rsidP="00033CC0">
      <w:pPr>
        <w:bidi/>
        <w:ind w:firstLine="567"/>
        <w:jc w:val="center"/>
        <w:rPr>
          <w:rFonts w:cs="David" w:hint="cs"/>
          <w:rtl/>
        </w:rPr>
      </w:pPr>
      <w:r w:rsidRPr="00033CC0">
        <w:rPr>
          <w:rFonts w:cs="David" w:hint="cs"/>
          <w:rtl/>
        </w:rPr>
        <w:t xml:space="preserve">בעד </w:t>
      </w:r>
      <w:r w:rsidRPr="00033CC0">
        <w:rPr>
          <w:rFonts w:cs="David"/>
          <w:rtl/>
        </w:rPr>
        <w:t>–</w:t>
      </w:r>
      <w:r w:rsidRPr="00033CC0">
        <w:rPr>
          <w:rFonts w:cs="David" w:hint="cs"/>
          <w:rtl/>
        </w:rPr>
        <w:t xml:space="preserve"> רוב</w:t>
      </w:r>
    </w:p>
    <w:p w14:paraId="5F3C265E" w14:textId="77777777" w:rsidR="00033CC0" w:rsidRPr="00033CC0" w:rsidRDefault="00033CC0" w:rsidP="00033CC0">
      <w:pPr>
        <w:bidi/>
        <w:ind w:firstLine="567"/>
        <w:jc w:val="center"/>
        <w:rPr>
          <w:rFonts w:cs="David" w:hint="cs"/>
          <w:rtl/>
        </w:rPr>
      </w:pPr>
      <w:r w:rsidRPr="00033CC0">
        <w:rPr>
          <w:rFonts w:cs="David" w:hint="cs"/>
          <w:rtl/>
        </w:rPr>
        <w:t xml:space="preserve">נגד </w:t>
      </w:r>
      <w:r w:rsidRPr="00033CC0">
        <w:rPr>
          <w:rFonts w:cs="David"/>
          <w:rtl/>
        </w:rPr>
        <w:t>–</w:t>
      </w:r>
      <w:r w:rsidRPr="00033CC0">
        <w:rPr>
          <w:rFonts w:cs="David" w:hint="cs"/>
          <w:rtl/>
        </w:rPr>
        <w:t xml:space="preserve"> אין</w:t>
      </w:r>
    </w:p>
    <w:p w14:paraId="2198CD46" w14:textId="77777777" w:rsidR="00033CC0" w:rsidRPr="00033CC0" w:rsidRDefault="00033CC0" w:rsidP="00033CC0">
      <w:pPr>
        <w:bidi/>
        <w:ind w:firstLine="567"/>
        <w:jc w:val="center"/>
        <w:rPr>
          <w:rFonts w:cs="David" w:hint="cs"/>
          <w:rtl/>
        </w:rPr>
      </w:pPr>
      <w:r w:rsidRPr="00033CC0">
        <w:rPr>
          <w:rFonts w:cs="David" w:hint="cs"/>
          <w:rtl/>
        </w:rPr>
        <w:t xml:space="preserve">נמנעים </w:t>
      </w:r>
      <w:r w:rsidRPr="00033CC0">
        <w:rPr>
          <w:rFonts w:cs="David"/>
          <w:rtl/>
        </w:rPr>
        <w:t>–</w:t>
      </w:r>
      <w:r w:rsidRPr="00033CC0">
        <w:rPr>
          <w:rFonts w:cs="David" w:hint="cs"/>
          <w:rtl/>
        </w:rPr>
        <w:t xml:space="preserve"> אין</w:t>
      </w:r>
    </w:p>
    <w:p w14:paraId="7E07CA32" w14:textId="77777777" w:rsidR="00033CC0" w:rsidRPr="00033CC0" w:rsidRDefault="00033CC0" w:rsidP="00033CC0">
      <w:pPr>
        <w:bidi/>
        <w:ind w:firstLine="567"/>
        <w:jc w:val="center"/>
        <w:rPr>
          <w:rFonts w:cs="David" w:hint="cs"/>
          <w:rtl/>
        </w:rPr>
      </w:pPr>
      <w:r w:rsidRPr="00033CC0">
        <w:rPr>
          <w:rFonts w:cs="David" w:hint="cs"/>
          <w:rtl/>
        </w:rPr>
        <w:t>סדר הדיון אושר</w:t>
      </w:r>
    </w:p>
    <w:p w14:paraId="0BE4E338" w14:textId="77777777" w:rsidR="00033CC0" w:rsidRPr="00033CC0" w:rsidRDefault="00033CC0" w:rsidP="00033CC0">
      <w:pPr>
        <w:bidi/>
        <w:ind w:firstLine="567"/>
        <w:rPr>
          <w:rFonts w:cs="David" w:hint="cs"/>
          <w:rtl/>
        </w:rPr>
      </w:pPr>
    </w:p>
    <w:p w14:paraId="66ED82FB" w14:textId="77777777" w:rsidR="00033CC0" w:rsidRPr="00033CC0" w:rsidRDefault="00033CC0" w:rsidP="00033CC0">
      <w:pPr>
        <w:bidi/>
        <w:rPr>
          <w:rFonts w:cs="David" w:hint="cs"/>
          <w:rtl/>
        </w:rPr>
      </w:pPr>
      <w:r w:rsidRPr="00033CC0">
        <w:rPr>
          <w:rFonts w:cs="David" w:hint="cs"/>
          <w:u w:val="single"/>
          <w:rtl/>
        </w:rPr>
        <w:t>היו"ר דוד טל:</w:t>
      </w:r>
    </w:p>
    <w:p w14:paraId="40C6B465" w14:textId="77777777" w:rsidR="00033CC0" w:rsidRPr="00033CC0" w:rsidRDefault="00033CC0" w:rsidP="00033CC0">
      <w:pPr>
        <w:bidi/>
        <w:rPr>
          <w:rFonts w:cs="David" w:hint="cs"/>
          <w:rtl/>
        </w:rPr>
      </w:pPr>
    </w:p>
    <w:p w14:paraId="22035F09" w14:textId="77777777" w:rsidR="00033CC0" w:rsidRPr="00033CC0" w:rsidRDefault="00033CC0" w:rsidP="00033CC0">
      <w:pPr>
        <w:bidi/>
        <w:rPr>
          <w:rFonts w:cs="David" w:hint="cs"/>
          <w:rtl/>
        </w:rPr>
      </w:pPr>
      <w:r w:rsidRPr="00033CC0">
        <w:rPr>
          <w:rFonts w:cs="David" w:hint="cs"/>
          <w:rtl/>
        </w:rPr>
        <w:tab/>
        <w:t xml:space="preserve">אושר סדר הדיון. אנחנו עוברים לנושא הבא. </w:t>
      </w:r>
    </w:p>
    <w:p w14:paraId="766195A9" w14:textId="77777777" w:rsidR="00033CC0" w:rsidRPr="00033CC0" w:rsidRDefault="00033CC0" w:rsidP="00033CC0">
      <w:pPr>
        <w:bidi/>
        <w:rPr>
          <w:rFonts w:cs="David" w:hint="cs"/>
          <w:rtl/>
        </w:rPr>
      </w:pPr>
    </w:p>
    <w:p w14:paraId="18B779D8" w14:textId="77777777" w:rsidR="00033CC0" w:rsidRPr="00033CC0" w:rsidRDefault="00033CC0" w:rsidP="00033CC0">
      <w:pPr>
        <w:bidi/>
        <w:jc w:val="center"/>
        <w:rPr>
          <w:rFonts w:cs="David" w:hint="cs"/>
          <w:b/>
          <w:bCs/>
          <w:u w:val="single"/>
          <w:rtl/>
        </w:rPr>
      </w:pPr>
      <w:r w:rsidRPr="00033CC0">
        <w:rPr>
          <w:rFonts w:cs="David"/>
          <w:rtl/>
        </w:rPr>
        <w:br w:type="page"/>
      </w:r>
      <w:r w:rsidRPr="00033CC0">
        <w:rPr>
          <w:rFonts w:cs="David" w:hint="eastAsia"/>
          <w:b/>
          <w:bCs/>
          <w:u w:val="single"/>
          <w:rtl/>
        </w:rPr>
        <w:lastRenderedPageBreak/>
        <w:t>רביזיה</w:t>
      </w:r>
      <w:r w:rsidRPr="00033CC0">
        <w:rPr>
          <w:rFonts w:cs="David"/>
          <w:b/>
          <w:bCs/>
          <w:u w:val="single"/>
        </w:rPr>
        <w:t xml:space="preserve"> </w:t>
      </w:r>
      <w:r w:rsidRPr="00033CC0">
        <w:rPr>
          <w:rFonts w:cs="David"/>
          <w:b/>
          <w:bCs/>
          <w:u w:val="single"/>
          <w:rtl/>
        </w:rPr>
        <w:t xml:space="preserve">על </w:t>
      </w:r>
      <w:r w:rsidRPr="00033CC0">
        <w:rPr>
          <w:rFonts w:cs="David" w:hint="eastAsia"/>
          <w:b/>
          <w:bCs/>
          <w:u w:val="single"/>
          <w:rtl/>
        </w:rPr>
        <w:t>קביעת</w:t>
      </w:r>
      <w:r w:rsidRPr="00033CC0">
        <w:rPr>
          <w:rFonts w:cs="David"/>
          <w:b/>
          <w:bCs/>
          <w:u w:val="single"/>
        </w:rPr>
        <w:t xml:space="preserve"> </w:t>
      </w:r>
      <w:r w:rsidRPr="00033CC0">
        <w:rPr>
          <w:rFonts w:cs="David"/>
          <w:b/>
          <w:bCs/>
          <w:u w:val="single"/>
          <w:rtl/>
        </w:rPr>
        <w:t>ועדות לדיון בהצעות חוק</w:t>
      </w:r>
    </w:p>
    <w:p w14:paraId="51CA1A46" w14:textId="77777777" w:rsidR="00033CC0" w:rsidRPr="00033CC0" w:rsidRDefault="00033CC0" w:rsidP="00033CC0">
      <w:pPr>
        <w:bidi/>
        <w:rPr>
          <w:rFonts w:cs="David" w:hint="cs"/>
          <w:rtl/>
        </w:rPr>
      </w:pPr>
    </w:p>
    <w:p w14:paraId="515EE238" w14:textId="77777777" w:rsidR="00033CC0" w:rsidRDefault="00033CC0" w:rsidP="00033CC0">
      <w:pPr>
        <w:bidi/>
        <w:rPr>
          <w:rFonts w:cs="David" w:hint="cs"/>
          <w:u w:val="single"/>
          <w:rtl/>
        </w:rPr>
      </w:pPr>
    </w:p>
    <w:p w14:paraId="401962AC" w14:textId="77777777" w:rsidR="00033CC0" w:rsidRDefault="00033CC0" w:rsidP="00033CC0">
      <w:pPr>
        <w:bidi/>
        <w:rPr>
          <w:rFonts w:cs="David" w:hint="cs"/>
          <w:u w:val="single"/>
          <w:rtl/>
        </w:rPr>
      </w:pPr>
    </w:p>
    <w:p w14:paraId="28EB42A4" w14:textId="77777777" w:rsidR="00033CC0" w:rsidRPr="00033CC0" w:rsidRDefault="00033CC0" w:rsidP="00033CC0">
      <w:pPr>
        <w:bidi/>
        <w:rPr>
          <w:rFonts w:cs="David" w:hint="cs"/>
          <w:rtl/>
        </w:rPr>
      </w:pPr>
      <w:r w:rsidRPr="00033CC0">
        <w:rPr>
          <w:rFonts w:cs="David" w:hint="cs"/>
          <w:u w:val="single"/>
          <w:rtl/>
        </w:rPr>
        <w:t>היו"ר דוד טל:</w:t>
      </w:r>
    </w:p>
    <w:p w14:paraId="64686578" w14:textId="77777777" w:rsidR="00033CC0" w:rsidRPr="00033CC0" w:rsidRDefault="00033CC0" w:rsidP="00033CC0">
      <w:pPr>
        <w:bidi/>
        <w:rPr>
          <w:rFonts w:cs="David" w:hint="cs"/>
          <w:rtl/>
        </w:rPr>
      </w:pPr>
    </w:p>
    <w:p w14:paraId="140988E9" w14:textId="77777777" w:rsidR="00033CC0" w:rsidRPr="00033CC0" w:rsidRDefault="00033CC0" w:rsidP="00033CC0">
      <w:pPr>
        <w:bidi/>
        <w:rPr>
          <w:rFonts w:cs="David" w:hint="cs"/>
          <w:rtl/>
        </w:rPr>
      </w:pPr>
      <w:r w:rsidRPr="00033CC0">
        <w:rPr>
          <w:rFonts w:cs="David" w:hint="cs"/>
          <w:rtl/>
        </w:rPr>
        <w:tab/>
        <w:t xml:space="preserve">הנושא הבא, </w:t>
      </w:r>
      <w:r w:rsidRPr="00033CC0">
        <w:rPr>
          <w:rFonts w:cs="David" w:hint="eastAsia"/>
          <w:rtl/>
        </w:rPr>
        <w:t>קביעת</w:t>
      </w:r>
      <w:r w:rsidRPr="00033CC0">
        <w:rPr>
          <w:rFonts w:cs="David"/>
        </w:rPr>
        <w:t xml:space="preserve"> </w:t>
      </w:r>
      <w:r w:rsidRPr="00033CC0">
        <w:rPr>
          <w:rFonts w:cs="David"/>
          <w:rtl/>
        </w:rPr>
        <w:t>ועדות לדיון בהצעות חוק</w:t>
      </w:r>
      <w:r w:rsidRPr="00033CC0">
        <w:rPr>
          <w:rFonts w:cs="David" w:hint="cs"/>
          <w:rtl/>
        </w:rPr>
        <w:t>, נתבקשתי על ידי יושב ראש הקואליציה, השר העתידי לקליטה עלייה, שטרם ההצבעה נאפשר לראש העיר מר אכרם חסון לומר כמה דברים. חבר כנסת מולה הגיש בקשה לרביזיה. מר חסון בבקשה.</w:t>
      </w:r>
    </w:p>
    <w:p w14:paraId="4CD5FDBA" w14:textId="77777777" w:rsidR="00033CC0" w:rsidRPr="00033CC0" w:rsidRDefault="00033CC0" w:rsidP="00033CC0">
      <w:pPr>
        <w:bidi/>
        <w:rPr>
          <w:rFonts w:cs="David" w:hint="cs"/>
          <w:rtl/>
        </w:rPr>
      </w:pPr>
    </w:p>
    <w:p w14:paraId="4873B36B" w14:textId="77777777" w:rsidR="00033CC0" w:rsidRPr="00033CC0" w:rsidRDefault="00033CC0" w:rsidP="00033CC0">
      <w:pPr>
        <w:bidi/>
        <w:rPr>
          <w:rFonts w:cs="David" w:hint="cs"/>
          <w:u w:val="single"/>
          <w:rtl/>
        </w:rPr>
      </w:pPr>
      <w:r w:rsidRPr="00033CC0">
        <w:rPr>
          <w:rFonts w:cs="David" w:hint="cs"/>
          <w:u w:val="single"/>
          <w:rtl/>
        </w:rPr>
        <w:t>אכרם חסון:</w:t>
      </w:r>
    </w:p>
    <w:p w14:paraId="19B6EA76" w14:textId="77777777" w:rsidR="00033CC0" w:rsidRPr="00033CC0" w:rsidRDefault="00033CC0" w:rsidP="00033CC0">
      <w:pPr>
        <w:bidi/>
        <w:rPr>
          <w:rFonts w:cs="David" w:hint="cs"/>
          <w:rtl/>
        </w:rPr>
      </w:pPr>
    </w:p>
    <w:p w14:paraId="194D7B80" w14:textId="77777777" w:rsidR="00033CC0" w:rsidRPr="00033CC0" w:rsidRDefault="00033CC0" w:rsidP="00033CC0">
      <w:pPr>
        <w:bidi/>
        <w:rPr>
          <w:rFonts w:cs="David" w:hint="cs"/>
          <w:rtl/>
        </w:rPr>
      </w:pPr>
      <w:r w:rsidRPr="00033CC0">
        <w:rPr>
          <w:rFonts w:cs="David" w:hint="cs"/>
          <w:rtl/>
        </w:rPr>
        <w:tab/>
        <w:t xml:space="preserve">אדוני היושב ראש, חברי כנסת נכבדים, באתי לכאן אחרי שישבתי עם ידידי יו"ר הקואליציה אלי </w:t>
      </w:r>
      <w:proofErr w:type="spellStart"/>
      <w:r w:rsidRPr="00033CC0">
        <w:rPr>
          <w:rFonts w:cs="David" w:hint="cs"/>
          <w:rtl/>
        </w:rPr>
        <w:t>אפללו</w:t>
      </w:r>
      <w:proofErr w:type="spellEnd"/>
      <w:r w:rsidRPr="00033CC0">
        <w:rPr>
          <w:rFonts w:cs="David" w:hint="cs"/>
          <w:rtl/>
        </w:rPr>
        <w:t xml:space="preserve"> וביקשתי ממנו שסיעת קדימה תוריד את הרביזיה, אנחנו מעוניינים בפירוק האיחוד, זו הייתה דעתי וכתבתי אותה לכל חברי הכנסת במשך 4.5 שנים. לעניות דעתי האיחוד הזה הוא טעות מיסודו מהתחלה, בלי תכנית בלי אפשרות לתת שירותים טובים יותר לאוכלוסיה, מי ששילם את המחיר זה רק ראש העיר, על חשבוני האישי, על חשבון משפחתי וזמני הפרטי. עד היום אני מתעסק עם חובות עבר. </w:t>
      </w:r>
    </w:p>
    <w:p w14:paraId="4C878DAE" w14:textId="77777777" w:rsidR="00033CC0" w:rsidRPr="00033CC0" w:rsidRDefault="00033CC0" w:rsidP="00033CC0">
      <w:pPr>
        <w:bidi/>
        <w:rPr>
          <w:rFonts w:cs="David" w:hint="cs"/>
          <w:rtl/>
        </w:rPr>
      </w:pPr>
    </w:p>
    <w:p w14:paraId="07531E30" w14:textId="77777777" w:rsidR="00033CC0" w:rsidRPr="00033CC0" w:rsidRDefault="00033CC0" w:rsidP="00033CC0">
      <w:pPr>
        <w:bidi/>
        <w:ind w:firstLine="567"/>
        <w:rPr>
          <w:rFonts w:cs="David" w:hint="cs"/>
          <w:rtl/>
        </w:rPr>
      </w:pPr>
      <w:r w:rsidRPr="00033CC0">
        <w:rPr>
          <w:rFonts w:cs="David" w:hint="cs"/>
          <w:rtl/>
        </w:rPr>
        <w:t xml:space="preserve">התושבים  לא קיבלו שום שירותים, לדוגמה, עיר עם 26,000 תושבים, אין לה תחנת מד"א שזה דבר מינימאלי לתת לאוכלוסייה בשביל להתפתח.  להוסיף על כך שעד היום אנחנו מקבלים את השירותים שלנו במרחק 25 ק"מ מעיר הכרמל, בתוך חיפה. כל משרדי הממשלה נשארו בחיפה, כל ההבטחות שהיו לפני האיחוד, שאני התנגדתי לו גם לפני שקם, לא התקיימו, לצערי הרב לא שמעו בקולי. </w:t>
      </w:r>
    </w:p>
    <w:p w14:paraId="1AB9BFFA" w14:textId="77777777" w:rsidR="00033CC0" w:rsidRPr="00033CC0" w:rsidRDefault="00033CC0" w:rsidP="00033CC0">
      <w:pPr>
        <w:bidi/>
        <w:ind w:firstLine="567"/>
        <w:rPr>
          <w:rFonts w:cs="David" w:hint="cs"/>
          <w:rtl/>
        </w:rPr>
      </w:pPr>
    </w:p>
    <w:p w14:paraId="6306978F" w14:textId="77777777" w:rsidR="00033CC0" w:rsidRPr="00033CC0" w:rsidRDefault="00033CC0" w:rsidP="00033CC0">
      <w:pPr>
        <w:bidi/>
        <w:ind w:firstLine="567"/>
        <w:rPr>
          <w:rFonts w:cs="David" w:hint="cs"/>
          <w:rtl/>
        </w:rPr>
      </w:pPr>
      <w:r w:rsidRPr="00033CC0">
        <w:rPr>
          <w:rFonts w:cs="David" w:hint="cs"/>
          <w:rtl/>
        </w:rPr>
        <w:t>אנחנו ממשיכים לסבול, האיחוד הזה הביא רק לקיצוצים וצמצומים ושלא יטעו חברי הכנסת, ראש העיר קיים את כל בקשות משרד האוצר ומשרד הפנים. פיטרתי 40% מכוח האדם של שתי המועצות הקודמות. הורדתי את השכר  מ- 46% - - -</w:t>
      </w:r>
    </w:p>
    <w:p w14:paraId="0EF13C91" w14:textId="77777777" w:rsidR="00033CC0" w:rsidRPr="00033CC0" w:rsidRDefault="00033CC0" w:rsidP="00033CC0">
      <w:pPr>
        <w:bidi/>
        <w:rPr>
          <w:rFonts w:cs="David" w:hint="cs"/>
          <w:rtl/>
        </w:rPr>
      </w:pPr>
    </w:p>
    <w:p w14:paraId="57AD4491" w14:textId="77777777" w:rsidR="00033CC0" w:rsidRPr="00033CC0" w:rsidRDefault="00033CC0" w:rsidP="00033CC0">
      <w:pPr>
        <w:bidi/>
        <w:rPr>
          <w:rFonts w:cs="David" w:hint="cs"/>
          <w:u w:val="single"/>
          <w:rtl/>
        </w:rPr>
      </w:pPr>
      <w:r w:rsidRPr="00033CC0">
        <w:rPr>
          <w:rFonts w:cs="David" w:hint="cs"/>
          <w:u w:val="single"/>
          <w:rtl/>
        </w:rPr>
        <w:t xml:space="preserve">שלי </w:t>
      </w:r>
      <w:proofErr w:type="spellStart"/>
      <w:r w:rsidRPr="00033CC0">
        <w:rPr>
          <w:rFonts w:cs="David" w:hint="cs"/>
          <w:u w:val="single"/>
          <w:rtl/>
        </w:rPr>
        <w:t>יחימוביץ</w:t>
      </w:r>
      <w:proofErr w:type="spellEnd"/>
      <w:r w:rsidRPr="00033CC0">
        <w:rPr>
          <w:rFonts w:cs="David" w:hint="cs"/>
          <w:u w:val="single"/>
          <w:rtl/>
        </w:rPr>
        <w:t>:</w:t>
      </w:r>
    </w:p>
    <w:p w14:paraId="2D2C49DD" w14:textId="77777777" w:rsidR="00033CC0" w:rsidRPr="00033CC0" w:rsidRDefault="00033CC0" w:rsidP="00033CC0">
      <w:pPr>
        <w:bidi/>
        <w:rPr>
          <w:rFonts w:cs="David" w:hint="cs"/>
          <w:rtl/>
        </w:rPr>
      </w:pPr>
    </w:p>
    <w:p w14:paraId="171A7F4D" w14:textId="77777777" w:rsidR="00033CC0" w:rsidRPr="00033CC0" w:rsidRDefault="00033CC0" w:rsidP="00033CC0">
      <w:pPr>
        <w:bidi/>
        <w:rPr>
          <w:rFonts w:cs="David" w:hint="cs"/>
          <w:rtl/>
        </w:rPr>
      </w:pPr>
      <w:r w:rsidRPr="00033CC0">
        <w:rPr>
          <w:rFonts w:cs="David" w:hint="cs"/>
          <w:rtl/>
        </w:rPr>
        <w:tab/>
        <w:t>איזה אנשים פיטרת? איזה סוג של עובדים?</w:t>
      </w:r>
    </w:p>
    <w:p w14:paraId="6E92628B" w14:textId="77777777" w:rsidR="00033CC0" w:rsidRPr="00033CC0" w:rsidRDefault="00033CC0" w:rsidP="00033CC0">
      <w:pPr>
        <w:bidi/>
        <w:rPr>
          <w:rFonts w:cs="David" w:hint="cs"/>
          <w:rtl/>
        </w:rPr>
      </w:pPr>
    </w:p>
    <w:p w14:paraId="00DB69D5" w14:textId="77777777" w:rsidR="00033CC0" w:rsidRPr="00033CC0" w:rsidRDefault="00033CC0" w:rsidP="00033CC0">
      <w:pPr>
        <w:bidi/>
        <w:rPr>
          <w:rFonts w:cs="David"/>
          <w:u w:val="single"/>
        </w:rPr>
      </w:pPr>
      <w:r w:rsidRPr="00033CC0">
        <w:rPr>
          <w:rFonts w:cs="David" w:hint="eastAsia"/>
          <w:u w:val="single"/>
          <w:rtl/>
        </w:rPr>
        <w:t>אכרם</w:t>
      </w:r>
      <w:r w:rsidRPr="00033CC0">
        <w:rPr>
          <w:rFonts w:cs="David"/>
          <w:u w:val="single"/>
          <w:rtl/>
        </w:rPr>
        <w:t xml:space="preserve"> חסון:</w:t>
      </w:r>
    </w:p>
    <w:p w14:paraId="7C77C340" w14:textId="77777777" w:rsidR="00033CC0" w:rsidRPr="00033CC0" w:rsidRDefault="00033CC0" w:rsidP="00033CC0">
      <w:pPr>
        <w:bidi/>
        <w:rPr>
          <w:rFonts w:cs="David"/>
          <w:rtl/>
        </w:rPr>
      </w:pPr>
    </w:p>
    <w:p w14:paraId="198A7B45" w14:textId="77777777" w:rsidR="00033CC0" w:rsidRPr="00033CC0" w:rsidRDefault="00033CC0" w:rsidP="00033CC0">
      <w:pPr>
        <w:bidi/>
        <w:rPr>
          <w:rFonts w:cs="David" w:hint="cs"/>
          <w:rtl/>
        </w:rPr>
      </w:pPr>
      <w:r w:rsidRPr="00033CC0">
        <w:rPr>
          <w:rFonts w:cs="David"/>
        </w:rPr>
        <w:tab/>
      </w:r>
      <w:r w:rsidRPr="00033CC0">
        <w:rPr>
          <w:rFonts w:cs="David" w:hint="cs"/>
          <w:rtl/>
        </w:rPr>
        <w:t>פיטרתי עובדים בכירים ועובדים זוטרים רגילים כדי לעשות את תכנית ההבראה. למשל עובדי הניקיון, היום, בעיר  של 15,000 דונם ישנם שני עובדי ניקיון. בעיר אין ציוד כדי להחזיק אותה או לקדם אותה. קיבלתי אותה כשמשרד הפנים הצהיר על שתי המועצות הקודמות כחדלות פירעון, פושטות רגל. עד היום אני מתעסק עם חובות עבר.</w:t>
      </w:r>
    </w:p>
    <w:p w14:paraId="70A7BF3C" w14:textId="77777777" w:rsidR="00033CC0" w:rsidRPr="00033CC0" w:rsidRDefault="00033CC0" w:rsidP="00033CC0">
      <w:pPr>
        <w:bidi/>
        <w:rPr>
          <w:rFonts w:cs="David" w:hint="cs"/>
          <w:rtl/>
        </w:rPr>
      </w:pPr>
    </w:p>
    <w:p w14:paraId="6E605156" w14:textId="77777777" w:rsidR="00033CC0" w:rsidRPr="00033CC0" w:rsidRDefault="00033CC0" w:rsidP="00033CC0">
      <w:pPr>
        <w:bidi/>
        <w:rPr>
          <w:rFonts w:cs="David" w:hint="cs"/>
          <w:rtl/>
        </w:rPr>
      </w:pPr>
      <w:r w:rsidRPr="00033CC0">
        <w:rPr>
          <w:rFonts w:cs="David" w:hint="cs"/>
          <w:u w:val="single"/>
          <w:rtl/>
        </w:rPr>
        <w:t>היו"ר דוד טל:</w:t>
      </w:r>
    </w:p>
    <w:p w14:paraId="001D49DB" w14:textId="77777777" w:rsidR="00033CC0" w:rsidRPr="00033CC0" w:rsidRDefault="00033CC0" w:rsidP="00033CC0">
      <w:pPr>
        <w:bidi/>
        <w:rPr>
          <w:rFonts w:cs="David" w:hint="cs"/>
          <w:rtl/>
        </w:rPr>
      </w:pPr>
    </w:p>
    <w:p w14:paraId="7EA7028A" w14:textId="77777777" w:rsidR="00033CC0" w:rsidRPr="00033CC0" w:rsidRDefault="00033CC0" w:rsidP="00033CC0">
      <w:pPr>
        <w:bidi/>
        <w:ind w:firstLine="567"/>
        <w:rPr>
          <w:rFonts w:cs="David" w:hint="cs"/>
          <w:rtl/>
        </w:rPr>
      </w:pPr>
      <w:r w:rsidRPr="00033CC0">
        <w:rPr>
          <w:rFonts w:cs="David" w:hint="cs"/>
          <w:rtl/>
        </w:rPr>
        <w:t xml:space="preserve">לשאלתה של חברת הכנסת </w:t>
      </w:r>
      <w:proofErr w:type="spellStart"/>
      <w:r w:rsidRPr="00033CC0">
        <w:rPr>
          <w:rFonts w:cs="David" w:hint="cs"/>
          <w:rtl/>
        </w:rPr>
        <w:t>יחימוביץ</w:t>
      </w:r>
      <w:proofErr w:type="spellEnd"/>
      <w:r w:rsidRPr="00033CC0">
        <w:rPr>
          <w:rFonts w:cs="David" w:hint="cs"/>
          <w:rtl/>
        </w:rPr>
        <w:t xml:space="preserve"> איזה עובדים פיטרת אמרת זוטרים ובכירים, מי מהבכירים?</w:t>
      </w:r>
    </w:p>
    <w:p w14:paraId="681959E0" w14:textId="77777777" w:rsidR="00033CC0" w:rsidRPr="00033CC0" w:rsidRDefault="00033CC0" w:rsidP="00033CC0">
      <w:pPr>
        <w:bidi/>
        <w:rPr>
          <w:rFonts w:cs="David" w:hint="cs"/>
          <w:rtl/>
        </w:rPr>
      </w:pPr>
    </w:p>
    <w:p w14:paraId="2F99C443" w14:textId="77777777" w:rsidR="00033CC0" w:rsidRPr="00033CC0" w:rsidRDefault="00033CC0" w:rsidP="00033CC0">
      <w:pPr>
        <w:bidi/>
        <w:rPr>
          <w:rFonts w:cs="David"/>
          <w:u w:val="single"/>
        </w:rPr>
      </w:pPr>
      <w:r w:rsidRPr="00033CC0">
        <w:rPr>
          <w:rFonts w:cs="David" w:hint="eastAsia"/>
          <w:u w:val="single"/>
          <w:rtl/>
        </w:rPr>
        <w:t>אכרם</w:t>
      </w:r>
      <w:r w:rsidRPr="00033CC0">
        <w:rPr>
          <w:rFonts w:cs="David"/>
          <w:u w:val="single"/>
          <w:rtl/>
        </w:rPr>
        <w:t xml:space="preserve"> חסון:</w:t>
      </w:r>
    </w:p>
    <w:p w14:paraId="390B08AB" w14:textId="77777777" w:rsidR="00033CC0" w:rsidRPr="00033CC0" w:rsidRDefault="00033CC0" w:rsidP="00033CC0">
      <w:pPr>
        <w:bidi/>
        <w:rPr>
          <w:rFonts w:cs="David"/>
          <w:rtl/>
        </w:rPr>
      </w:pPr>
    </w:p>
    <w:p w14:paraId="77586926" w14:textId="77777777" w:rsidR="00033CC0" w:rsidRPr="00033CC0" w:rsidRDefault="00033CC0" w:rsidP="00033CC0">
      <w:pPr>
        <w:bidi/>
        <w:rPr>
          <w:rFonts w:cs="David" w:hint="cs"/>
          <w:rtl/>
        </w:rPr>
      </w:pPr>
      <w:r w:rsidRPr="00033CC0">
        <w:rPr>
          <w:rFonts w:cs="David"/>
        </w:rPr>
        <w:tab/>
      </w:r>
      <w:r w:rsidRPr="00033CC0">
        <w:rPr>
          <w:rFonts w:cs="David" w:hint="cs"/>
          <w:rtl/>
        </w:rPr>
        <w:t>פיטרתי מזכיר עיר, גזבר עיר, פיטרתי יועץ משפטי. אני עומד מתחת לכוח האדם וכפי שאמרתי הורדתי את השכר מ- 46% ל- 26%, שאין לו אח ורע במדינת ישראל באף רשות מקומית. הממסד, באמצעות הממשלות, לא עמד בהתחייבות שהתחייב שר האוצר ביבי נתניהו ושר הפנים שהיה משינוי וכל ההבטחות נשארו על הנייר. מי ששילם את המחיר זה אני.</w:t>
      </w:r>
    </w:p>
    <w:p w14:paraId="15C6DFA0" w14:textId="77777777" w:rsidR="00033CC0" w:rsidRPr="00033CC0" w:rsidRDefault="00033CC0" w:rsidP="00033CC0">
      <w:pPr>
        <w:bidi/>
        <w:rPr>
          <w:rFonts w:cs="David" w:hint="cs"/>
          <w:rtl/>
        </w:rPr>
      </w:pPr>
    </w:p>
    <w:p w14:paraId="097DCAAE" w14:textId="77777777" w:rsidR="00033CC0" w:rsidRPr="00033CC0" w:rsidRDefault="00033CC0" w:rsidP="00033CC0">
      <w:pPr>
        <w:bidi/>
        <w:rPr>
          <w:rFonts w:cs="David" w:hint="cs"/>
          <w:rtl/>
        </w:rPr>
      </w:pPr>
      <w:r w:rsidRPr="00033CC0">
        <w:rPr>
          <w:rFonts w:cs="David" w:hint="cs"/>
          <w:rtl/>
        </w:rPr>
        <w:tab/>
        <w:t xml:space="preserve">נוסיף על כך, במקום להרחיב את העיר, באים להפקיע לה אדמות בהר שוקף ובמקומות אחרים. לכן, אחרי שידידי אלי </w:t>
      </w:r>
      <w:proofErr w:type="spellStart"/>
      <w:r w:rsidRPr="00033CC0">
        <w:rPr>
          <w:rFonts w:cs="David" w:hint="cs"/>
          <w:rtl/>
        </w:rPr>
        <w:t>אפללו</w:t>
      </w:r>
      <w:proofErr w:type="spellEnd"/>
      <w:r w:rsidRPr="00033CC0">
        <w:rPr>
          <w:rFonts w:cs="David" w:hint="cs"/>
          <w:rtl/>
        </w:rPr>
        <w:t xml:space="preserve"> סייר בעיר וראה מקרוב את הדברים, מה עשינו ולמה החלק השני  לא מתבצע באמצעות הממשלה, חברי אלי </w:t>
      </w:r>
      <w:proofErr w:type="spellStart"/>
      <w:r w:rsidRPr="00033CC0">
        <w:rPr>
          <w:rFonts w:cs="David" w:hint="cs"/>
          <w:rtl/>
        </w:rPr>
        <w:t>אפללו</w:t>
      </w:r>
      <w:proofErr w:type="spellEnd"/>
      <w:r w:rsidRPr="00033CC0">
        <w:rPr>
          <w:rFonts w:cs="David" w:hint="cs"/>
          <w:rtl/>
        </w:rPr>
        <w:t xml:space="preserve"> באמצעות כל חברי קדימה הגיעו להסכמה שהם מורידים את הרביזיה, אנחנו מעבירים את החוק קדימה כדי לפרק אתה איחוד הזה, על פי בקשתי לפני 4.5 שנים, לפני האיחוד, אחרי האיחוד וגם היום. </w:t>
      </w:r>
    </w:p>
    <w:p w14:paraId="39D5289D" w14:textId="77777777" w:rsidR="00033CC0" w:rsidRPr="00033CC0" w:rsidRDefault="00033CC0" w:rsidP="00033CC0">
      <w:pPr>
        <w:bidi/>
        <w:rPr>
          <w:rFonts w:cs="David" w:hint="cs"/>
          <w:rtl/>
        </w:rPr>
      </w:pPr>
    </w:p>
    <w:p w14:paraId="4183D9BD" w14:textId="77777777" w:rsidR="00033CC0" w:rsidRPr="00033CC0" w:rsidRDefault="00033CC0" w:rsidP="00033CC0">
      <w:pPr>
        <w:bidi/>
        <w:rPr>
          <w:rFonts w:cs="David" w:hint="cs"/>
          <w:rtl/>
        </w:rPr>
      </w:pPr>
      <w:r w:rsidRPr="00033CC0">
        <w:rPr>
          <w:rFonts w:cs="David" w:hint="cs"/>
          <w:rtl/>
        </w:rPr>
        <w:tab/>
        <w:t>אני מבקש שהעסק הזה ילך כמה שיותר מהר ואני מקווה שהפירוק לא יהיה כמו האיחוד, שהאנשים לא ישלמו מחיר פעמיים, אני מקווה שהפירוק ייעשה בצורה מסודרת, עניינית, שגם האוכלוסייה לא תשלם מחיר כבד.</w:t>
      </w:r>
    </w:p>
    <w:p w14:paraId="7A45052B" w14:textId="77777777" w:rsidR="00033CC0" w:rsidRPr="00033CC0" w:rsidRDefault="00033CC0" w:rsidP="00033CC0">
      <w:pPr>
        <w:bidi/>
        <w:rPr>
          <w:rFonts w:cs="David" w:hint="cs"/>
          <w:rtl/>
        </w:rPr>
      </w:pPr>
      <w:r w:rsidRPr="00033CC0">
        <w:rPr>
          <w:rFonts w:cs="David" w:hint="cs"/>
          <w:rtl/>
        </w:rPr>
        <w:t xml:space="preserve">  </w:t>
      </w:r>
    </w:p>
    <w:p w14:paraId="44E436D6" w14:textId="77777777" w:rsidR="00033CC0" w:rsidRPr="00033CC0" w:rsidRDefault="00033CC0" w:rsidP="00033CC0">
      <w:pPr>
        <w:bidi/>
        <w:rPr>
          <w:rFonts w:cs="David" w:hint="cs"/>
          <w:rtl/>
        </w:rPr>
      </w:pPr>
      <w:r w:rsidRPr="00033CC0">
        <w:rPr>
          <w:rFonts w:cs="David" w:hint="cs"/>
          <w:u w:val="single"/>
          <w:rtl/>
        </w:rPr>
        <w:t>היו"ר דוד טל:</w:t>
      </w:r>
    </w:p>
    <w:p w14:paraId="02187F18" w14:textId="77777777" w:rsidR="00033CC0" w:rsidRPr="00033CC0" w:rsidRDefault="00033CC0" w:rsidP="00033CC0">
      <w:pPr>
        <w:bidi/>
        <w:rPr>
          <w:rFonts w:cs="David" w:hint="cs"/>
          <w:rtl/>
        </w:rPr>
      </w:pPr>
    </w:p>
    <w:p w14:paraId="00D07CE9" w14:textId="77777777" w:rsidR="00033CC0" w:rsidRPr="00033CC0" w:rsidRDefault="00033CC0" w:rsidP="00033CC0">
      <w:pPr>
        <w:bidi/>
        <w:ind w:firstLine="567"/>
        <w:rPr>
          <w:rFonts w:cs="David" w:hint="cs"/>
          <w:rtl/>
        </w:rPr>
      </w:pPr>
      <w:r w:rsidRPr="00033CC0">
        <w:rPr>
          <w:rFonts w:cs="David" w:hint="cs"/>
          <w:rtl/>
        </w:rPr>
        <w:t xml:space="preserve">ציינת את חברי הטובים מקדימה ואני רוצה לומר שהתחייבתי ל חברת הכנסת זהבה </w:t>
      </w:r>
      <w:proofErr w:type="spellStart"/>
      <w:r w:rsidRPr="00033CC0">
        <w:rPr>
          <w:rFonts w:cs="David" w:hint="cs"/>
          <w:rtl/>
        </w:rPr>
        <w:t>גלאון</w:t>
      </w:r>
      <w:proofErr w:type="spellEnd"/>
      <w:r w:rsidRPr="00033CC0">
        <w:rPr>
          <w:rFonts w:cs="David" w:hint="cs"/>
          <w:rtl/>
        </w:rPr>
        <w:t xml:space="preserve"> בזמנו שנביא את זה לדיון כדי להוריד את זה ואני שמח שיש לכם תמימות דעים בין השמאל למרכז. </w:t>
      </w:r>
    </w:p>
    <w:p w14:paraId="5954AB2C" w14:textId="77777777" w:rsidR="00033CC0" w:rsidRPr="00033CC0" w:rsidRDefault="00033CC0" w:rsidP="00033CC0">
      <w:pPr>
        <w:bidi/>
        <w:rPr>
          <w:rFonts w:cs="David" w:hint="cs"/>
          <w:rtl/>
        </w:rPr>
      </w:pPr>
    </w:p>
    <w:p w14:paraId="20378E1F" w14:textId="77777777" w:rsidR="00033CC0" w:rsidRPr="00033CC0" w:rsidRDefault="00033CC0" w:rsidP="00033CC0">
      <w:pPr>
        <w:bidi/>
        <w:rPr>
          <w:rFonts w:cs="David" w:hint="cs"/>
          <w:u w:val="single"/>
          <w:rtl/>
        </w:rPr>
      </w:pPr>
      <w:r w:rsidRPr="00033CC0">
        <w:rPr>
          <w:rFonts w:cs="David" w:hint="cs"/>
          <w:u w:val="single"/>
          <w:rtl/>
        </w:rPr>
        <w:t>אחמד טיבי:</w:t>
      </w:r>
    </w:p>
    <w:p w14:paraId="0E540B83" w14:textId="77777777" w:rsidR="00033CC0" w:rsidRPr="00033CC0" w:rsidRDefault="00033CC0" w:rsidP="00033CC0">
      <w:pPr>
        <w:bidi/>
        <w:rPr>
          <w:rFonts w:cs="David" w:hint="cs"/>
          <w:rtl/>
        </w:rPr>
      </w:pPr>
    </w:p>
    <w:p w14:paraId="494A68AC" w14:textId="77777777" w:rsidR="00033CC0" w:rsidRPr="00033CC0" w:rsidRDefault="00033CC0" w:rsidP="00033CC0">
      <w:pPr>
        <w:bidi/>
        <w:rPr>
          <w:rFonts w:cs="David" w:hint="cs"/>
          <w:rtl/>
        </w:rPr>
      </w:pPr>
      <w:r w:rsidRPr="00033CC0">
        <w:rPr>
          <w:rFonts w:cs="David" w:hint="cs"/>
          <w:rtl/>
        </w:rPr>
        <w:tab/>
        <w:t xml:space="preserve">רק זהבה </w:t>
      </w:r>
      <w:proofErr w:type="spellStart"/>
      <w:r w:rsidRPr="00033CC0">
        <w:rPr>
          <w:rFonts w:cs="David" w:hint="cs"/>
          <w:rtl/>
        </w:rPr>
        <w:t>גלאון</w:t>
      </w:r>
      <w:proofErr w:type="spellEnd"/>
      <w:r w:rsidRPr="00033CC0">
        <w:rPr>
          <w:rFonts w:cs="David" w:hint="cs"/>
          <w:rtl/>
        </w:rPr>
        <w:t xml:space="preserve"> דברה אתך?</w:t>
      </w:r>
    </w:p>
    <w:p w14:paraId="469E5E48" w14:textId="77777777" w:rsidR="00033CC0" w:rsidRPr="00033CC0" w:rsidRDefault="00033CC0" w:rsidP="00033CC0">
      <w:pPr>
        <w:bidi/>
        <w:rPr>
          <w:rFonts w:cs="David" w:hint="cs"/>
          <w:rtl/>
        </w:rPr>
      </w:pPr>
    </w:p>
    <w:p w14:paraId="4493DB27" w14:textId="77777777" w:rsidR="00033CC0" w:rsidRPr="00033CC0" w:rsidRDefault="00033CC0" w:rsidP="00033CC0">
      <w:pPr>
        <w:bidi/>
        <w:rPr>
          <w:rFonts w:cs="David" w:hint="cs"/>
          <w:rtl/>
        </w:rPr>
      </w:pPr>
      <w:r w:rsidRPr="00033CC0">
        <w:rPr>
          <w:rFonts w:cs="David" w:hint="cs"/>
          <w:u w:val="single"/>
          <w:rtl/>
        </w:rPr>
        <w:t>היו"ר דוד טל:</w:t>
      </w:r>
    </w:p>
    <w:p w14:paraId="774B4FB1" w14:textId="77777777" w:rsidR="00033CC0" w:rsidRPr="00033CC0" w:rsidRDefault="00033CC0" w:rsidP="00033CC0">
      <w:pPr>
        <w:bidi/>
        <w:rPr>
          <w:rFonts w:cs="David" w:hint="cs"/>
          <w:rtl/>
        </w:rPr>
      </w:pPr>
    </w:p>
    <w:p w14:paraId="1F3D220E" w14:textId="77777777" w:rsidR="00033CC0" w:rsidRPr="00033CC0" w:rsidRDefault="00033CC0" w:rsidP="00033CC0">
      <w:pPr>
        <w:bidi/>
        <w:rPr>
          <w:rFonts w:cs="David" w:hint="cs"/>
          <w:rtl/>
        </w:rPr>
      </w:pPr>
      <w:r w:rsidRPr="00033CC0">
        <w:rPr>
          <w:rFonts w:cs="David" w:hint="cs"/>
          <w:rtl/>
        </w:rPr>
        <w:tab/>
        <w:t xml:space="preserve">גם </w:t>
      </w:r>
      <w:proofErr w:type="spellStart"/>
      <w:r w:rsidRPr="00033CC0">
        <w:rPr>
          <w:rFonts w:cs="David" w:hint="cs"/>
          <w:rtl/>
        </w:rPr>
        <w:t>נדיה</w:t>
      </w:r>
      <w:proofErr w:type="spellEnd"/>
      <w:r w:rsidRPr="00033CC0">
        <w:rPr>
          <w:rFonts w:cs="David" w:hint="cs"/>
          <w:rtl/>
        </w:rPr>
        <w:t xml:space="preserve"> חילו דברה אתי. </w:t>
      </w:r>
    </w:p>
    <w:p w14:paraId="0750242B" w14:textId="77777777" w:rsidR="00033CC0" w:rsidRPr="00033CC0" w:rsidRDefault="00033CC0" w:rsidP="00033CC0">
      <w:pPr>
        <w:bidi/>
        <w:rPr>
          <w:rFonts w:cs="David" w:hint="cs"/>
          <w:rtl/>
        </w:rPr>
      </w:pPr>
    </w:p>
    <w:p w14:paraId="28883820" w14:textId="77777777" w:rsidR="00033CC0" w:rsidRPr="00033CC0" w:rsidRDefault="00033CC0" w:rsidP="00033CC0">
      <w:pPr>
        <w:bidi/>
        <w:rPr>
          <w:rFonts w:cs="David" w:hint="cs"/>
          <w:u w:val="single"/>
          <w:rtl/>
        </w:rPr>
      </w:pPr>
      <w:r w:rsidRPr="00033CC0">
        <w:rPr>
          <w:rFonts w:cs="David" w:hint="cs"/>
          <w:u w:val="single"/>
          <w:rtl/>
        </w:rPr>
        <w:t>יואל חסון:</w:t>
      </w:r>
    </w:p>
    <w:p w14:paraId="0CDDE770" w14:textId="77777777" w:rsidR="00033CC0" w:rsidRPr="00033CC0" w:rsidRDefault="00033CC0" w:rsidP="00033CC0">
      <w:pPr>
        <w:bidi/>
        <w:rPr>
          <w:rFonts w:cs="David" w:hint="cs"/>
          <w:rtl/>
        </w:rPr>
      </w:pPr>
    </w:p>
    <w:p w14:paraId="380475ED" w14:textId="77777777" w:rsidR="00033CC0" w:rsidRPr="00033CC0" w:rsidRDefault="00033CC0" w:rsidP="00033CC0">
      <w:pPr>
        <w:bidi/>
        <w:rPr>
          <w:rFonts w:cs="David" w:hint="cs"/>
          <w:rtl/>
        </w:rPr>
      </w:pPr>
      <w:r w:rsidRPr="00033CC0">
        <w:rPr>
          <w:rFonts w:cs="David" w:hint="cs"/>
          <w:rtl/>
        </w:rPr>
        <w:tab/>
        <w:t>גם אני דיברתי.</w:t>
      </w:r>
    </w:p>
    <w:p w14:paraId="1E2CCE74" w14:textId="77777777" w:rsidR="00033CC0" w:rsidRPr="00033CC0" w:rsidRDefault="00033CC0" w:rsidP="00033CC0">
      <w:pPr>
        <w:bidi/>
        <w:rPr>
          <w:rFonts w:cs="David" w:hint="cs"/>
          <w:rtl/>
        </w:rPr>
      </w:pPr>
    </w:p>
    <w:p w14:paraId="37F90B50" w14:textId="77777777" w:rsidR="00033CC0" w:rsidRPr="00033CC0" w:rsidRDefault="00033CC0" w:rsidP="00033CC0">
      <w:pPr>
        <w:bidi/>
        <w:rPr>
          <w:rFonts w:cs="David" w:hint="cs"/>
          <w:u w:val="single"/>
          <w:rtl/>
        </w:rPr>
      </w:pPr>
      <w:proofErr w:type="spellStart"/>
      <w:r w:rsidRPr="00033CC0">
        <w:rPr>
          <w:rFonts w:cs="David" w:hint="cs"/>
          <w:u w:val="single"/>
          <w:rtl/>
        </w:rPr>
        <w:t>מוחמד</w:t>
      </w:r>
      <w:proofErr w:type="spellEnd"/>
      <w:r w:rsidRPr="00033CC0">
        <w:rPr>
          <w:rFonts w:cs="David" w:hint="cs"/>
          <w:u w:val="single"/>
          <w:rtl/>
        </w:rPr>
        <w:t xml:space="preserve"> ברכה:</w:t>
      </w:r>
    </w:p>
    <w:p w14:paraId="6833C75D" w14:textId="77777777" w:rsidR="00033CC0" w:rsidRPr="00033CC0" w:rsidRDefault="00033CC0" w:rsidP="00033CC0">
      <w:pPr>
        <w:bidi/>
        <w:rPr>
          <w:rFonts w:cs="David" w:hint="cs"/>
          <w:rtl/>
        </w:rPr>
      </w:pPr>
    </w:p>
    <w:p w14:paraId="257429AE" w14:textId="77777777" w:rsidR="00033CC0" w:rsidRPr="00033CC0" w:rsidRDefault="00033CC0" w:rsidP="00033CC0">
      <w:pPr>
        <w:bidi/>
        <w:ind w:firstLine="567"/>
        <w:rPr>
          <w:rFonts w:cs="David" w:hint="cs"/>
          <w:rtl/>
        </w:rPr>
      </w:pPr>
      <w:r w:rsidRPr="00033CC0">
        <w:rPr>
          <w:rFonts w:cs="David" w:hint="cs"/>
          <w:rtl/>
        </w:rPr>
        <w:t>אני לא דיברתי</w:t>
      </w:r>
    </w:p>
    <w:p w14:paraId="746FCB74" w14:textId="77777777" w:rsidR="00033CC0" w:rsidRPr="00033CC0" w:rsidRDefault="00033CC0" w:rsidP="00033CC0">
      <w:pPr>
        <w:bidi/>
        <w:rPr>
          <w:rFonts w:cs="David" w:hint="cs"/>
          <w:rtl/>
        </w:rPr>
      </w:pPr>
    </w:p>
    <w:p w14:paraId="7FDD19C6" w14:textId="77777777" w:rsidR="00033CC0" w:rsidRPr="00033CC0" w:rsidRDefault="00033CC0" w:rsidP="00033CC0">
      <w:pPr>
        <w:bidi/>
        <w:rPr>
          <w:rFonts w:cs="David" w:hint="cs"/>
          <w:rtl/>
        </w:rPr>
      </w:pPr>
      <w:r w:rsidRPr="00033CC0">
        <w:rPr>
          <w:rFonts w:cs="David" w:hint="cs"/>
          <w:u w:val="single"/>
          <w:rtl/>
        </w:rPr>
        <w:t>היו"ר דוד טל:</w:t>
      </w:r>
    </w:p>
    <w:p w14:paraId="6032ABDA" w14:textId="77777777" w:rsidR="00033CC0" w:rsidRPr="00033CC0" w:rsidRDefault="00033CC0" w:rsidP="00033CC0">
      <w:pPr>
        <w:bidi/>
        <w:rPr>
          <w:rFonts w:cs="David" w:hint="cs"/>
          <w:rtl/>
        </w:rPr>
      </w:pPr>
    </w:p>
    <w:p w14:paraId="12F7ABD4" w14:textId="77777777" w:rsidR="00033CC0" w:rsidRPr="00033CC0" w:rsidRDefault="00033CC0" w:rsidP="00033CC0">
      <w:pPr>
        <w:bidi/>
        <w:ind w:firstLine="567"/>
        <w:rPr>
          <w:rFonts w:cs="David" w:hint="cs"/>
          <w:rtl/>
        </w:rPr>
      </w:pPr>
      <w:r w:rsidRPr="00033CC0">
        <w:rPr>
          <w:rFonts w:cs="David" w:hint="cs"/>
          <w:rtl/>
        </w:rPr>
        <w:t>הנוהג הוא שאנחנו עוברים להצבעה, לפנים משורת הדין, יו"ר הקואליציה בבקשה.</w:t>
      </w:r>
    </w:p>
    <w:p w14:paraId="4287B17E" w14:textId="77777777" w:rsidR="00033CC0" w:rsidRPr="00033CC0" w:rsidRDefault="00033CC0" w:rsidP="00033CC0">
      <w:pPr>
        <w:bidi/>
        <w:rPr>
          <w:rFonts w:cs="David" w:hint="cs"/>
          <w:rtl/>
        </w:rPr>
      </w:pPr>
    </w:p>
    <w:p w14:paraId="6AB10191" w14:textId="77777777" w:rsidR="00033CC0" w:rsidRPr="00033CC0" w:rsidRDefault="00033CC0" w:rsidP="00033CC0">
      <w:pPr>
        <w:bidi/>
        <w:rPr>
          <w:rFonts w:cs="David" w:hint="cs"/>
          <w:rtl/>
        </w:rPr>
      </w:pPr>
      <w:r w:rsidRPr="00033CC0">
        <w:rPr>
          <w:rFonts w:cs="David" w:hint="cs"/>
          <w:u w:val="single"/>
          <w:rtl/>
        </w:rPr>
        <w:t xml:space="preserve">אלי </w:t>
      </w:r>
      <w:proofErr w:type="spellStart"/>
      <w:r w:rsidRPr="00033CC0">
        <w:rPr>
          <w:rFonts w:cs="David" w:hint="cs"/>
          <w:u w:val="single"/>
          <w:rtl/>
        </w:rPr>
        <w:t>אפללו</w:t>
      </w:r>
      <w:proofErr w:type="spellEnd"/>
      <w:r w:rsidRPr="00033CC0">
        <w:rPr>
          <w:rFonts w:cs="David" w:hint="cs"/>
          <w:u w:val="single"/>
          <w:rtl/>
        </w:rPr>
        <w:t>:</w:t>
      </w:r>
    </w:p>
    <w:p w14:paraId="23960CDE" w14:textId="77777777" w:rsidR="00033CC0" w:rsidRPr="00033CC0" w:rsidRDefault="00033CC0" w:rsidP="00033CC0">
      <w:pPr>
        <w:bidi/>
        <w:rPr>
          <w:rFonts w:cs="David" w:hint="cs"/>
          <w:rtl/>
        </w:rPr>
      </w:pPr>
    </w:p>
    <w:p w14:paraId="4E78576C" w14:textId="77777777" w:rsidR="00033CC0" w:rsidRPr="00033CC0" w:rsidRDefault="00033CC0" w:rsidP="00033CC0">
      <w:pPr>
        <w:bidi/>
        <w:rPr>
          <w:rFonts w:cs="David" w:hint="cs"/>
          <w:rtl/>
        </w:rPr>
      </w:pPr>
      <w:r w:rsidRPr="00033CC0">
        <w:rPr>
          <w:rFonts w:cs="David" w:hint="cs"/>
          <w:rtl/>
        </w:rPr>
        <w:tab/>
        <w:t>אני לא רוצה להוסיף הרבה על מה שאמר ראש העיר אכרם חסון חברי, הוא הראה לי במקצת את הצרות שיש באיחוד הזה הוא שכנע אותי ואת קדימה במלוא מובן המילה ואני יודע שחברים אחרים רצו בזה, הוא הפעיל את כל הלחץ שלו וראיתי במו עיני שאפילו לפנות אשפה הוא לא יכול כי אין לו תקציב.</w:t>
      </w:r>
    </w:p>
    <w:p w14:paraId="79BE9B9A" w14:textId="77777777" w:rsidR="00033CC0" w:rsidRPr="00033CC0" w:rsidRDefault="00033CC0" w:rsidP="00033CC0">
      <w:pPr>
        <w:bidi/>
        <w:rPr>
          <w:rFonts w:cs="David" w:hint="cs"/>
          <w:rtl/>
        </w:rPr>
      </w:pPr>
    </w:p>
    <w:p w14:paraId="20646D31" w14:textId="77777777" w:rsidR="00033CC0" w:rsidRPr="00033CC0" w:rsidRDefault="00033CC0" w:rsidP="00033CC0">
      <w:pPr>
        <w:bidi/>
        <w:rPr>
          <w:rFonts w:cs="David" w:hint="cs"/>
          <w:rtl/>
        </w:rPr>
      </w:pPr>
      <w:r w:rsidRPr="00033CC0">
        <w:rPr>
          <w:rFonts w:cs="David" w:hint="cs"/>
          <w:u w:val="single"/>
          <w:rtl/>
        </w:rPr>
        <w:t>אחמד טיבי:</w:t>
      </w:r>
    </w:p>
    <w:p w14:paraId="47BDA939" w14:textId="77777777" w:rsidR="00033CC0" w:rsidRPr="00033CC0" w:rsidRDefault="00033CC0" w:rsidP="00033CC0">
      <w:pPr>
        <w:bidi/>
        <w:rPr>
          <w:rFonts w:cs="David" w:hint="cs"/>
          <w:rtl/>
        </w:rPr>
      </w:pPr>
    </w:p>
    <w:p w14:paraId="5211C0EE" w14:textId="77777777" w:rsidR="00033CC0" w:rsidRPr="00033CC0" w:rsidRDefault="00033CC0" w:rsidP="00033CC0">
      <w:pPr>
        <w:bidi/>
        <w:rPr>
          <w:rFonts w:cs="David" w:hint="cs"/>
          <w:rtl/>
        </w:rPr>
      </w:pPr>
      <w:r w:rsidRPr="00033CC0">
        <w:rPr>
          <w:rFonts w:cs="David" w:hint="cs"/>
          <w:rtl/>
        </w:rPr>
        <w:tab/>
        <w:t xml:space="preserve"> הקלפי מחוץ לאולם.</w:t>
      </w:r>
    </w:p>
    <w:p w14:paraId="0E234068" w14:textId="77777777" w:rsidR="00033CC0" w:rsidRPr="00033CC0" w:rsidRDefault="00033CC0" w:rsidP="00033CC0">
      <w:pPr>
        <w:bidi/>
        <w:rPr>
          <w:rFonts w:cs="David" w:hint="cs"/>
          <w:rtl/>
        </w:rPr>
      </w:pPr>
    </w:p>
    <w:p w14:paraId="796A965E" w14:textId="77777777" w:rsidR="00033CC0" w:rsidRPr="00033CC0" w:rsidRDefault="00033CC0" w:rsidP="00033CC0">
      <w:pPr>
        <w:bidi/>
        <w:rPr>
          <w:rFonts w:cs="David" w:hint="cs"/>
          <w:rtl/>
        </w:rPr>
      </w:pPr>
      <w:r w:rsidRPr="00033CC0">
        <w:rPr>
          <w:rFonts w:cs="David" w:hint="cs"/>
          <w:u w:val="single"/>
          <w:rtl/>
        </w:rPr>
        <w:t>איתן כבל:</w:t>
      </w:r>
    </w:p>
    <w:p w14:paraId="09178405" w14:textId="77777777" w:rsidR="00033CC0" w:rsidRPr="00033CC0" w:rsidRDefault="00033CC0" w:rsidP="00033CC0">
      <w:pPr>
        <w:bidi/>
        <w:rPr>
          <w:rFonts w:cs="David" w:hint="cs"/>
          <w:rtl/>
        </w:rPr>
      </w:pPr>
    </w:p>
    <w:p w14:paraId="66306EA2" w14:textId="77777777" w:rsidR="00033CC0" w:rsidRPr="00033CC0" w:rsidRDefault="00033CC0" w:rsidP="00033CC0">
      <w:pPr>
        <w:bidi/>
        <w:rPr>
          <w:rFonts w:cs="David" w:hint="cs"/>
          <w:rtl/>
        </w:rPr>
      </w:pPr>
      <w:r w:rsidRPr="00033CC0">
        <w:rPr>
          <w:rFonts w:cs="David" w:hint="cs"/>
          <w:rtl/>
        </w:rPr>
        <w:tab/>
        <w:t xml:space="preserve"> השתכנענו כבר קודם, בואו נצביע.</w:t>
      </w:r>
    </w:p>
    <w:p w14:paraId="6B112D3E" w14:textId="77777777" w:rsidR="00033CC0" w:rsidRPr="00033CC0" w:rsidRDefault="00033CC0" w:rsidP="00033CC0">
      <w:pPr>
        <w:bidi/>
        <w:rPr>
          <w:rFonts w:cs="David" w:hint="cs"/>
          <w:rtl/>
        </w:rPr>
      </w:pPr>
    </w:p>
    <w:p w14:paraId="0D018F0D" w14:textId="77777777" w:rsidR="00033CC0" w:rsidRPr="00033CC0" w:rsidRDefault="00033CC0" w:rsidP="00033CC0">
      <w:pPr>
        <w:bidi/>
        <w:rPr>
          <w:rFonts w:cs="David" w:hint="cs"/>
          <w:u w:val="single"/>
          <w:rtl/>
        </w:rPr>
      </w:pPr>
      <w:r w:rsidRPr="00033CC0">
        <w:rPr>
          <w:rFonts w:cs="David" w:hint="cs"/>
          <w:u w:val="single"/>
          <w:rtl/>
        </w:rPr>
        <w:t xml:space="preserve">אלי </w:t>
      </w:r>
      <w:proofErr w:type="spellStart"/>
      <w:r w:rsidRPr="00033CC0">
        <w:rPr>
          <w:rFonts w:cs="David" w:hint="cs"/>
          <w:u w:val="single"/>
          <w:rtl/>
        </w:rPr>
        <w:t>אפללו</w:t>
      </w:r>
      <w:proofErr w:type="spellEnd"/>
      <w:r w:rsidRPr="00033CC0">
        <w:rPr>
          <w:rFonts w:cs="David" w:hint="cs"/>
          <w:u w:val="single"/>
          <w:rtl/>
        </w:rPr>
        <w:t>:</w:t>
      </w:r>
    </w:p>
    <w:p w14:paraId="0FD98C04" w14:textId="77777777" w:rsidR="00033CC0" w:rsidRPr="00033CC0" w:rsidRDefault="00033CC0" w:rsidP="00033CC0">
      <w:pPr>
        <w:bidi/>
        <w:rPr>
          <w:rFonts w:cs="David" w:hint="cs"/>
          <w:rtl/>
        </w:rPr>
      </w:pPr>
    </w:p>
    <w:p w14:paraId="27DD21F6" w14:textId="77777777" w:rsidR="00033CC0" w:rsidRPr="00033CC0" w:rsidRDefault="00033CC0" w:rsidP="00033CC0">
      <w:pPr>
        <w:bidi/>
        <w:rPr>
          <w:rFonts w:cs="David" w:hint="cs"/>
          <w:rtl/>
        </w:rPr>
      </w:pPr>
      <w:r w:rsidRPr="00033CC0">
        <w:rPr>
          <w:rFonts w:cs="David" w:hint="cs"/>
          <w:rtl/>
        </w:rPr>
        <w:tab/>
        <w:t xml:space="preserve">כל אחד רוצה לעשות קצת פוליטיקה, אני לא מדבר על פוליטיקה כי הלכתי לראות את זה במו עיני. אנחנו מסירים את הרביזיה. </w:t>
      </w:r>
    </w:p>
    <w:p w14:paraId="696CB028" w14:textId="77777777" w:rsidR="00033CC0" w:rsidRPr="00033CC0" w:rsidRDefault="00033CC0" w:rsidP="00033CC0">
      <w:pPr>
        <w:bidi/>
        <w:rPr>
          <w:rFonts w:cs="David" w:hint="cs"/>
          <w:rtl/>
        </w:rPr>
      </w:pPr>
      <w:r w:rsidRPr="00033CC0">
        <w:rPr>
          <w:rFonts w:cs="David" w:hint="cs"/>
          <w:rtl/>
        </w:rPr>
        <w:t xml:space="preserve"> </w:t>
      </w:r>
    </w:p>
    <w:p w14:paraId="09AEEDEA" w14:textId="77777777" w:rsidR="00033CC0" w:rsidRPr="00033CC0" w:rsidRDefault="00033CC0" w:rsidP="00033CC0">
      <w:pPr>
        <w:bidi/>
        <w:rPr>
          <w:rFonts w:cs="David" w:hint="cs"/>
          <w:rtl/>
        </w:rPr>
      </w:pPr>
      <w:r w:rsidRPr="00033CC0">
        <w:rPr>
          <w:rFonts w:cs="David" w:hint="cs"/>
          <w:u w:val="single"/>
          <w:rtl/>
        </w:rPr>
        <w:t>היו"ר דוד טל:</w:t>
      </w:r>
    </w:p>
    <w:p w14:paraId="16E9D565" w14:textId="77777777" w:rsidR="00033CC0" w:rsidRPr="00033CC0" w:rsidRDefault="00033CC0" w:rsidP="00033CC0">
      <w:pPr>
        <w:bidi/>
        <w:rPr>
          <w:rFonts w:cs="David" w:hint="cs"/>
          <w:rtl/>
        </w:rPr>
      </w:pPr>
    </w:p>
    <w:p w14:paraId="23AC3DB0" w14:textId="77777777" w:rsidR="00033CC0" w:rsidRPr="00033CC0" w:rsidRDefault="00033CC0" w:rsidP="00033CC0">
      <w:pPr>
        <w:bidi/>
        <w:rPr>
          <w:rFonts w:cs="David" w:hint="cs"/>
          <w:rtl/>
        </w:rPr>
      </w:pPr>
      <w:r w:rsidRPr="00033CC0">
        <w:rPr>
          <w:rFonts w:cs="David" w:hint="cs"/>
          <w:rtl/>
        </w:rPr>
        <w:tab/>
        <w:t xml:space="preserve">אחרי חבר הכנסת </w:t>
      </w:r>
      <w:proofErr w:type="spellStart"/>
      <w:r w:rsidRPr="00033CC0">
        <w:rPr>
          <w:rFonts w:cs="David" w:hint="cs"/>
          <w:rtl/>
        </w:rPr>
        <w:t>אפללו</w:t>
      </w:r>
      <w:proofErr w:type="spellEnd"/>
      <w:r w:rsidRPr="00033CC0">
        <w:rPr>
          <w:rFonts w:cs="David" w:hint="cs"/>
          <w:rtl/>
        </w:rPr>
        <w:t xml:space="preserve"> ידבר חבר הכנסת מולה. לפני שידבר חבר הכנסת מולה אני רוצה להבהיר שהתקבלה החלטה בוועדה הזו להעביר את הצעת החוק לו</w:t>
      </w:r>
      <w:smartTag w:uri="urn:schemas-microsoft-com:office:smarttags" w:element="PersonName">
        <w:r w:rsidRPr="00033CC0">
          <w:rPr>
            <w:rFonts w:cs="David" w:hint="cs"/>
            <w:rtl/>
          </w:rPr>
          <w:t>ועדת הפנים</w:t>
        </w:r>
      </w:smartTag>
      <w:r w:rsidRPr="00033CC0">
        <w:rPr>
          <w:rFonts w:cs="David" w:hint="cs"/>
          <w:rtl/>
        </w:rPr>
        <w:t xml:space="preserve"> והגנת הסביבה, חבר הכנסת מולה ביקש רביזיה. יש שתי אפשרויות כרגע, אם חבר הכנסת מולה מושך את הרביזיה אנחנו לא מצביעים על שום דבר, אם חבר הכנסת עומד על דעתו, ורוצה שהרביזיה תהיה, נצטרך להצביע מחדש.</w:t>
      </w:r>
    </w:p>
    <w:p w14:paraId="21C7530B" w14:textId="77777777" w:rsidR="00033CC0" w:rsidRPr="00033CC0" w:rsidRDefault="00033CC0" w:rsidP="00033CC0">
      <w:pPr>
        <w:bidi/>
        <w:rPr>
          <w:rFonts w:cs="David" w:hint="cs"/>
          <w:rtl/>
        </w:rPr>
      </w:pPr>
    </w:p>
    <w:p w14:paraId="76C9991F" w14:textId="77777777" w:rsidR="00033CC0" w:rsidRDefault="00033CC0" w:rsidP="00033CC0">
      <w:pPr>
        <w:bidi/>
        <w:rPr>
          <w:rFonts w:cs="David" w:hint="cs"/>
          <w:u w:val="single"/>
          <w:rtl/>
        </w:rPr>
      </w:pPr>
    </w:p>
    <w:p w14:paraId="2F042915" w14:textId="77777777" w:rsidR="00033CC0" w:rsidRDefault="00033CC0" w:rsidP="00033CC0">
      <w:pPr>
        <w:bidi/>
        <w:rPr>
          <w:rFonts w:cs="David" w:hint="cs"/>
          <w:u w:val="single"/>
          <w:rtl/>
        </w:rPr>
      </w:pPr>
    </w:p>
    <w:p w14:paraId="4DA8D6FB" w14:textId="77777777" w:rsidR="00033CC0" w:rsidRDefault="00033CC0" w:rsidP="00033CC0">
      <w:pPr>
        <w:bidi/>
        <w:rPr>
          <w:rFonts w:cs="David" w:hint="cs"/>
          <w:u w:val="single"/>
          <w:rtl/>
        </w:rPr>
      </w:pPr>
    </w:p>
    <w:p w14:paraId="614C388B" w14:textId="77777777" w:rsidR="00033CC0" w:rsidRPr="00033CC0" w:rsidRDefault="00033CC0" w:rsidP="00033CC0">
      <w:pPr>
        <w:bidi/>
        <w:rPr>
          <w:rFonts w:cs="David" w:hint="cs"/>
          <w:u w:val="single"/>
          <w:rtl/>
        </w:rPr>
      </w:pPr>
      <w:r w:rsidRPr="00033CC0">
        <w:rPr>
          <w:rFonts w:cs="David" w:hint="cs"/>
          <w:u w:val="single"/>
          <w:rtl/>
        </w:rPr>
        <w:t>שלמה מולה:</w:t>
      </w:r>
    </w:p>
    <w:p w14:paraId="442212C6" w14:textId="77777777" w:rsidR="00033CC0" w:rsidRPr="00033CC0" w:rsidRDefault="00033CC0" w:rsidP="00033CC0">
      <w:pPr>
        <w:bidi/>
        <w:rPr>
          <w:rFonts w:cs="David" w:hint="cs"/>
          <w:rtl/>
        </w:rPr>
      </w:pPr>
    </w:p>
    <w:p w14:paraId="6A370D72" w14:textId="77777777" w:rsidR="00033CC0" w:rsidRPr="00033CC0" w:rsidRDefault="00033CC0" w:rsidP="00033CC0">
      <w:pPr>
        <w:bidi/>
        <w:rPr>
          <w:rFonts w:cs="David" w:hint="cs"/>
          <w:rtl/>
        </w:rPr>
      </w:pPr>
      <w:r w:rsidRPr="00033CC0">
        <w:rPr>
          <w:rFonts w:cs="David" w:hint="cs"/>
          <w:rtl/>
        </w:rPr>
        <w:tab/>
        <w:t>אדוני היושב ראש חברי הכנסת, אני רוצה להגיד שהופעלו עלי לחצים אף לחצים אישיים.</w:t>
      </w:r>
    </w:p>
    <w:p w14:paraId="5D0BAE3F" w14:textId="77777777" w:rsidR="00033CC0" w:rsidRPr="00033CC0" w:rsidRDefault="00033CC0" w:rsidP="00033CC0">
      <w:pPr>
        <w:bidi/>
        <w:rPr>
          <w:rFonts w:cs="David" w:hint="cs"/>
          <w:rtl/>
        </w:rPr>
      </w:pPr>
    </w:p>
    <w:p w14:paraId="24288CF1" w14:textId="77777777" w:rsidR="00033CC0" w:rsidRPr="00033CC0" w:rsidRDefault="00033CC0" w:rsidP="00033CC0">
      <w:pPr>
        <w:bidi/>
        <w:rPr>
          <w:rFonts w:cs="David" w:hint="cs"/>
          <w:rtl/>
        </w:rPr>
      </w:pPr>
      <w:r w:rsidRPr="00033CC0">
        <w:rPr>
          <w:rFonts w:cs="David" w:hint="cs"/>
          <w:u w:val="single"/>
          <w:rtl/>
        </w:rPr>
        <w:t>היו"ר דוד טל:</w:t>
      </w:r>
    </w:p>
    <w:p w14:paraId="42B3BC2A" w14:textId="77777777" w:rsidR="00033CC0" w:rsidRPr="00033CC0" w:rsidRDefault="00033CC0" w:rsidP="00033CC0">
      <w:pPr>
        <w:bidi/>
        <w:rPr>
          <w:rFonts w:cs="David" w:hint="cs"/>
          <w:rtl/>
        </w:rPr>
      </w:pPr>
    </w:p>
    <w:p w14:paraId="04465D18" w14:textId="77777777" w:rsidR="00033CC0" w:rsidRPr="00033CC0" w:rsidRDefault="00033CC0" w:rsidP="00033CC0">
      <w:pPr>
        <w:bidi/>
        <w:ind w:firstLine="567"/>
        <w:rPr>
          <w:rFonts w:cs="David" w:hint="cs"/>
          <w:rtl/>
        </w:rPr>
      </w:pPr>
      <w:r w:rsidRPr="00033CC0">
        <w:rPr>
          <w:rFonts w:cs="David" w:hint="cs"/>
          <w:rtl/>
        </w:rPr>
        <w:t>כולל איומים?</w:t>
      </w:r>
    </w:p>
    <w:p w14:paraId="1A6E2049" w14:textId="77777777" w:rsidR="00033CC0" w:rsidRPr="00033CC0" w:rsidRDefault="00033CC0" w:rsidP="00033CC0">
      <w:pPr>
        <w:bidi/>
        <w:rPr>
          <w:rFonts w:cs="David" w:hint="cs"/>
          <w:rtl/>
        </w:rPr>
      </w:pPr>
    </w:p>
    <w:p w14:paraId="0DD95DB3" w14:textId="77777777" w:rsidR="00033CC0" w:rsidRPr="00033CC0" w:rsidRDefault="00033CC0" w:rsidP="00033CC0">
      <w:pPr>
        <w:bidi/>
        <w:rPr>
          <w:rFonts w:cs="David" w:hint="cs"/>
          <w:u w:val="single"/>
          <w:rtl/>
        </w:rPr>
      </w:pPr>
      <w:r w:rsidRPr="00033CC0">
        <w:rPr>
          <w:rFonts w:cs="David" w:hint="cs"/>
          <w:u w:val="single"/>
          <w:rtl/>
        </w:rPr>
        <w:t>שלמה מולה:</w:t>
      </w:r>
    </w:p>
    <w:p w14:paraId="66EC52F3" w14:textId="77777777" w:rsidR="00033CC0" w:rsidRPr="00033CC0" w:rsidRDefault="00033CC0" w:rsidP="00033CC0">
      <w:pPr>
        <w:bidi/>
        <w:rPr>
          <w:rFonts w:cs="David" w:hint="cs"/>
          <w:rtl/>
        </w:rPr>
      </w:pPr>
    </w:p>
    <w:p w14:paraId="13371397" w14:textId="77777777" w:rsidR="00033CC0" w:rsidRPr="00033CC0" w:rsidRDefault="00033CC0" w:rsidP="00033CC0">
      <w:pPr>
        <w:bidi/>
        <w:rPr>
          <w:rFonts w:cs="David" w:hint="cs"/>
          <w:rtl/>
        </w:rPr>
      </w:pPr>
      <w:r w:rsidRPr="00033CC0">
        <w:rPr>
          <w:rFonts w:cs="David" w:hint="cs"/>
          <w:rtl/>
        </w:rPr>
        <w:tab/>
        <w:t>כולל איומים. אני מבקש מחברי הכנסת, לא צריך לאיים, אפשר לדבר, גם כשאיימו עלי ואני מסמיק אי אפשר לראות עלי כי אני שחור...</w:t>
      </w:r>
    </w:p>
    <w:p w14:paraId="42F73D21" w14:textId="77777777" w:rsidR="00033CC0" w:rsidRPr="00033CC0" w:rsidRDefault="00033CC0" w:rsidP="00033CC0">
      <w:pPr>
        <w:bidi/>
        <w:rPr>
          <w:rFonts w:cs="David" w:hint="cs"/>
          <w:rtl/>
        </w:rPr>
      </w:pPr>
    </w:p>
    <w:p w14:paraId="21F0FA73" w14:textId="77777777" w:rsidR="00033CC0" w:rsidRPr="00033CC0" w:rsidRDefault="00033CC0" w:rsidP="00033CC0">
      <w:pPr>
        <w:bidi/>
        <w:rPr>
          <w:rFonts w:cs="David" w:hint="cs"/>
          <w:rtl/>
        </w:rPr>
      </w:pPr>
      <w:r w:rsidRPr="00033CC0">
        <w:rPr>
          <w:rFonts w:cs="David" w:hint="cs"/>
          <w:u w:val="single"/>
          <w:rtl/>
        </w:rPr>
        <w:t>גדעון סער:</w:t>
      </w:r>
    </w:p>
    <w:p w14:paraId="34C4D0FD" w14:textId="77777777" w:rsidR="00033CC0" w:rsidRPr="00033CC0" w:rsidRDefault="00033CC0" w:rsidP="00033CC0">
      <w:pPr>
        <w:bidi/>
        <w:rPr>
          <w:rFonts w:cs="David" w:hint="cs"/>
          <w:rtl/>
        </w:rPr>
      </w:pPr>
    </w:p>
    <w:p w14:paraId="7D925120" w14:textId="77777777" w:rsidR="00033CC0" w:rsidRPr="00033CC0" w:rsidRDefault="00033CC0" w:rsidP="00033CC0">
      <w:pPr>
        <w:bidi/>
        <w:rPr>
          <w:rFonts w:cs="David" w:hint="cs"/>
          <w:rtl/>
        </w:rPr>
      </w:pPr>
      <w:r w:rsidRPr="00033CC0">
        <w:rPr>
          <w:rFonts w:cs="David" w:hint="cs"/>
          <w:rtl/>
        </w:rPr>
        <w:tab/>
        <w:t xml:space="preserve"> אני דורש ועדת בדיקה ממשלתית לבדוק את האיומים על חבר הכנסת מולה.</w:t>
      </w:r>
    </w:p>
    <w:p w14:paraId="713F22F2" w14:textId="77777777" w:rsidR="00033CC0" w:rsidRPr="00033CC0" w:rsidRDefault="00033CC0" w:rsidP="00033CC0">
      <w:pPr>
        <w:bidi/>
        <w:rPr>
          <w:rFonts w:cs="David" w:hint="cs"/>
          <w:rtl/>
        </w:rPr>
      </w:pPr>
    </w:p>
    <w:p w14:paraId="1E2C9487" w14:textId="77777777" w:rsidR="00033CC0" w:rsidRPr="00033CC0" w:rsidRDefault="00033CC0" w:rsidP="00033CC0">
      <w:pPr>
        <w:bidi/>
        <w:rPr>
          <w:rFonts w:cs="David" w:hint="cs"/>
          <w:rtl/>
        </w:rPr>
      </w:pPr>
      <w:r w:rsidRPr="00033CC0">
        <w:rPr>
          <w:rFonts w:cs="David" w:hint="cs"/>
          <w:u w:val="single"/>
          <w:rtl/>
        </w:rPr>
        <w:t>היו"ר דוד טל:</w:t>
      </w:r>
    </w:p>
    <w:p w14:paraId="2F4AC733" w14:textId="77777777" w:rsidR="00033CC0" w:rsidRPr="00033CC0" w:rsidRDefault="00033CC0" w:rsidP="00033CC0">
      <w:pPr>
        <w:bidi/>
        <w:rPr>
          <w:rFonts w:cs="David" w:hint="cs"/>
          <w:rtl/>
        </w:rPr>
      </w:pPr>
    </w:p>
    <w:p w14:paraId="62C8C64B" w14:textId="77777777" w:rsidR="00033CC0" w:rsidRPr="00033CC0" w:rsidRDefault="00033CC0" w:rsidP="00033CC0">
      <w:pPr>
        <w:bidi/>
        <w:rPr>
          <w:rFonts w:cs="David" w:hint="cs"/>
          <w:rtl/>
        </w:rPr>
      </w:pPr>
      <w:r w:rsidRPr="00033CC0">
        <w:rPr>
          <w:rFonts w:cs="David" w:hint="cs"/>
          <w:rtl/>
        </w:rPr>
        <w:tab/>
        <w:t>לא ביקשת ועדת בדיקה כשאמרתי שאיימו עלי.</w:t>
      </w:r>
    </w:p>
    <w:p w14:paraId="4B6C121F" w14:textId="77777777" w:rsidR="00033CC0" w:rsidRPr="00033CC0" w:rsidRDefault="00033CC0" w:rsidP="00033CC0">
      <w:pPr>
        <w:bidi/>
        <w:rPr>
          <w:rFonts w:cs="David" w:hint="cs"/>
          <w:rtl/>
        </w:rPr>
      </w:pPr>
      <w:r w:rsidRPr="00033CC0">
        <w:rPr>
          <w:rFonts w:cs="David" w:hint="cs"/>
          <w:rtl/>
        </w:rPr>
        <w:t xml:space="preserve"> </w:t>
      </w:r>
    </w:p>
    <w:p w14:paraId="0C00182A" w14:textId="77777777" w:rsidR="00033CC0" w:rsidRPr="00033CC0" w:rsidRDefault="00033CC0" w:rsidP="00033CC0">
      <w:pPr>
        <w:bidi/>
        <w:rPr>
          <w:rFonts w:cs="David" w:hint="cs"/>
          <w:u w:val="single"/>
          <w:rtl/>
        </w:rPr>
      </w:pPr>
      <w:r w:rsidRPr="00033CC0">
        <w:rPr>
          <w:rFonts w:cs="David" w:hint="cs"/>
          <w:u w:val="single"/>
          <w:rtl/>
        </w:rPr>
        <w:t>שלמה מולה:</w:t>
      </w:r>
    </w:p>
    <w:p w14:paraId="7AABC21F" w14:textId="77777777" w:rsidR="00033CC0" w:rsidRPr="00033CC0" w:rsidRDefault="00033CC0" w:rsidP="00033CC0">
      <w:pPr>
        <w:bidi/>
        <w:rPr>
          <w:rFonts w:cs="David" w:hint="cs"/>
          <w:rtl/>
        </w:rPr>
      </w:pPr>
    </w:p>
    <w:p w14:paraId="2A430850" w14:textId="77777777" w:rsidR="00033CC0" w:rsidRPr="00033CC0" w:rsidRDefault="00033CC0" w:rsidP="00033CC0">
      <w:pPr>
        <w:bidi/>
        <w:rPr>
          <w:rFonts w:cs="David" w:hint="cs"/>
          <w:rtl/>
        </w:rPr>
      </w:pPr>
      <w:r w:rsidRPr="00033CC0">
        <w:rPr>
          <w:rFonts w:cs="David" w:hint="cs"/>
          <w:rtl/>
        </w:rPr>
        <w:tab/>
        <w:t xml:space="preserve">אני הבטחתי, גם לך וגם לחברים שפנו אלי, ברגע שהנושא יעלה לדיון, אני לא יודע מה תהיה מדת הקואליציה, אני אסיר את הרביזיה ולכן אני מסיר את הרביזיה. </w:t>
      </w:r>
    </w:p>
    <w:p w14:paraId="68A2B203" w14:textId="77777777" w:rsidR="00033CC0" w:rsidRPr="00033CC0" w:rsidRDefault="00033CC0" w:rsidP="00033CC0">
      <w:pPr>
        <w:bidi/>
        <w:rPr>
          <w:rFonts w:cs="David" w:hint="cs"/>
          <w:rtl/>
        </w:rPr>
      </w:pPr>
    </w:p>
    <w:p w14:paraId="44940BD5" w14:textId="77777777" w:rsidR="00033CC0" w:rsidRPr="00033CC0" w:rsidRDefault="00033CC0" w:rsidP="00033CC0">
      <w:pPr>
        <w:bidi/>
        <w:rPr>
          <w:rFonts w:cs="David" w:hint="cs"/>
          <w:rtl/>
        </w:rPr>
      </w:pPr>
      <w:r w:rsidRPr="00033CC0">
        <w:rPr>
          <w:rFonts w:cs="David" w:hint="cs"/>
          <w:u w:val="single"/>
          <w:rtl/>
        </w:rPr>
        <w:t>היו"ר דוד טל:</w:t>
      </w:r>
    </w:p>
    <w:p w14:paraId="7E96D60C" w14:textId="77777777" w:rsidR="00033CC0" w:rsidRPr="00033CC0" w:rsidRDefault="00033CC0" w:rsidP="00033CC0">
      <w:pPr>
        <w:bidi/>
        <w:rPr>
          <w:rFonts w:cs="David" w:hint="cs"/>
          <w:rtl/>
        </w:rPr>
      </w:pPr>
    </w:p>
    <w:p w14:paraId="7B9E8B3C" w14:textId="77777777" w:rsidR="00033CC0" w:rsidRPr="00033CC0" w:rsidRDefault="00033CC0" w:rsidP="00033CC0">
      <w:pPr>
        <w:bidi/>
        <w:ind w:firstLine="567"/>
        <w:rPr>
          <w:rFonts w:cs="David" w:hint="cs"/>
          <w:rtl/>
        </w:rPr>
      </w:pPr>
      <w:r w:rsidRPr="00033CC0">
        <w:rPr>
          <w:rFonts w:cs="David" w:hint="cs"/>
          <w:rtl/>
        </w:rPr>
        <w:t>אם אדוני מסיר את הרביזיה זה מייתר את כל שאר הדברים. זה הולך לאן שהוועדה החליטה בדיון הקודם, לו</w:t>
      </w:r>
      <w:smartTag w:uri="urn:schemas-microsoft-com:office:smarttags" w:element="PersonName">
        <w:r w:rsidRPr="00033CC0">
          <w:rPr>
            <w:rFonts w:cs="David" w:hint="cs"/>
            <w:rtl/>
          </w:rPr>
          <w:t>ועדת הפנים</w:t>
        </w:r>
      </w:smartTag>
      <w:r w:rsidRPr="00033CC0">
        <w:rPr>
          <w:rFonts w:cs="David" w:hint="cs"/>
          <w:rtl/>
        </w:rPr>
        <w:t xml:space="preserve"> והגנת הסביבה. אם כך, גם ההצעה הזו וגם ההצעה של חברי הכנסת </w:t>
      </w:r>
      <w:smartTag w:uri="urn:schemas-microsoft-com:office:smarttags" w:element="PersonName">
        <w:r w:rsidRPr="00033CC0">
          <w:rPr>
            <w:rFonts w:cs="David" w:hint="cs"/>
            <w:rtl/>
          </w:rPr>
          <w:t>דוד אזולאי</w:t>
        </w:r>
      </w:smartTag>
      <w:r w:rsidRPr="00033CC0">
        <w:rPr>
          <w:rFonts w:cs="David" w:hint="cs"/>
          <w:rtl/>
        </w:rPr>
        <w:t xml:space="preserve"> ויורם </w:t>
      </w:r>
      <w:proofErr w:type="spellStart"/>
      <w:r w:rsidRPr="00033CC0">
        <w:rPr>
          <w:rFonts w:cs="David" w:hint="cs"/>
          <w:rtl/>
        </w:rPr>
        <w:t>מרציאנו</w:t>
      </w:r>
      <w:proofErr w:type="spellEnd"/>
      <w:r w:rsidRPr="00033CC0">
        <w:rPr>
          <w:rFonts w:cs="David" w:hint="cs"/>
          <w:rtl/>
        </w:rPr>
        <w:t xml:space="preserve"> יעברו אותו דבר, אנחנו עוברים לנושא הבא.</w:t>
      </w:r>
    </w:p>
    <w:p w14:paraId="0C5066D3" w14:textId="77777777" w:rsidR="00033CC0" w:rsidRPr="00033CC0" w:rsidRDefault="00033CC0" w:rsidP="00033CC0">
      <w:pPr>
        <w:bidi/>
        <w:ind w:firstLine="567"/>
        <w:rPr>
          <w:rFonts w:cs="David" w:hint="cs"/>
          <w:rtl/>
        </w:rPr>
      </w:pPr>
    </w:p>
    <w:p w14:paraId="03856108" w14:textId="77777777" w:rsidR="00033CC0" w:rsidRDefault="00033CC0" w:rsidP="00033CC0">
      <w:pPr>
        <w:bidi/>
        <w:ind w:firstLine="567"/>
        <w:jc w:val="center"/>
        <w:rPr>
          <w:rFonts w:cs="David" w:hint="cs"/>
          <w:b/>
          <w:bCs/>
          <w:rtl/>
        </w:rPr>
      </w:pPr>
      <w:r w:rsidRPr="00033CC0">
        <w:rPr>
          <w:rFonts w:cs="David"/>
          <w:rtl/>
        </w:rPr>
        <w:br w:type="page"/>
      </w:r>
    </w:p>
    <w:p w14:paraId="2EE8221C" w14:textId="77777777" w:rsidR="00033CC0" w:rsidRDefault="00033CC0" w:rsidP="00033CC0">
      <w:pPr>
        <w:bidi/>
        <w:ind w:firstLine="567"/>
        <w:jc w:val="center"/>
        <w:rPr>
          <w:rFonts w:cs="David" w:hint="cs"/>
          <w:b/>
          <w:bCs/>
          <w:rtl/>
        </w:rPr>
      </w:pPr>
    </w:p>
    <w:p w14:paraId="1A715A79" w14:textId="77777777" w:rsidR="00033CC0" w:rsidRDefault="00033CC0" w:rsidP="00033CC0">
      <w:pPr>
        <w:bidi/>
        <w:ind w:firstLine="567"/>
        <w:jc w:val="center"/>
        <w:rPr>
          <w:rFonts w:cs="David" w:hint="cs"/>
          <w:b/>
          <w:bCs/>
          <w:rtl/>
        </w:rPr>
      </w:pPr>
    </w:p>
    <w:p w14:paraId="09A8A6AE" w14:textId="77777777" w:rsidR="00033CC0" w:rsidRPr="00033CC0" w:rsidRDefault="00033CC0" w:rsidP="00033CC0">
      <w:pPr>
        <w:bidi/>
        <w:ind w:firstLine="567"/>
        <w:jc w:val="center"/>
        <w:rPr>
          <w:rFonts w:cs="David" w:hint="cs"/>
          <w:b/>
          <w:bCs/>
          <w:rtl/>
        </w:rPr>
      </w:pPr>
      <w:r w:rsidRPr="00033CC0">
        <w:rPr>
          <w:rFonts w:cs="David" w:hint="eastAsia"/>
          <w:b/>
          <w:bCs/>
          <w:rtl/>
        </w:rPr>
        <w:t>הצעת</w:t>
      </w:r>
      <w:r w:rsidRPr="00033CC0">
        <w:rPr>
          <w:rFonts w:cs="David"/>
          <w:b/>
          <w:bCs/>
        </w:rPr>
        <w:t xml:space="preserve"> </w:t>
      </w:r>
      <w:r w:rsidRPr="00033CC0">
        <w:rPr>
          <w:rFonts w:cs="David"/>
          <w:b/>
          <w:bCs/>
          <w:rtl/>
        </w:rPr>
        <w:t xml:space="preserve">חוק </w:t>
      </w:r>
      <w:r w:rsidRPr="00033CC0">
        <w:rPr>
          <w:rFonts w:cs="David" w:hint="eastAsia"/>
          <w:b/>
          <w:bCs/>
          <w:rtl/>
        </w:rPr>
        <w:t>בדבר</w:t>
      </w:r>
      <w:r w:rsidRPr="00033CC0">
        <w:rPr>
          <w:rFonts w:cs="David"/>
          <w:b/>
          <w:bCs/>
        </w:rPr>
        <w:t xml:space="preserve"> </w:t>
      </w:r>
      <w:r w:rsidRPr="00033CC0">
        <w:rPr>
          <w:rFonts w:cs="David"/>
          <w:b/>
          <w:bCs/>
          <w:rtl/>
        </w:rPr>
        <w:t>הגדלת מספר סגנים ליושב ראש הכנסת –</w:t>
      </w:r>
    </w:p>
    <w:p w14:paraId="260F2912" w14:textId="77777777" w:rsidR="00033CC0" w:rsidRPr="00033CC0" w:rsidRDefault="00033CC0" w:rsidP="00033CC0">
      <w:pPr>
        <w:bidi/>
        <w:ind w:firstLine="567"/>
        <w:jc w:val="center"/>
        <w:rPr>
          <w:rFonts w:cs="David" w:hint="cs"/>
          <w:b/>
          <w:bCs/>
          <w:u w:val="single"/>
          <w:rtl/>
        </w:rPr>
      </w:pPr>
      <w:r w:rsidRPr="00033CC0">
        <w:rPr>
          <w:rFonts w:cs="David"/>
          <w:b/>
          <w:bCs/>
          <w:u w:val="single"/>
          <w:rtl/>
        </w:rPr>
        <w:t>הכנה לקריאה ראשונה מטעם הוועדה</w:t>
      </w:r>
    </w:p>
    <w:p w14:paraId="2EA7526F" w14:textId="77777777" w:rsidR="00033CC0" w:rsidRPr="00033CC0" w:rsidRDefault="00033CC0" w:rsidP="00033CC0">
      <w:pPr>
        <w:bidi/>
        <w:rPr>
          <w:rFonts w:cs="David" w:hint="cs"/>
          <w:rtl/>
        </w:rPr>
      </w:pPr>
    </w:p>
    <w:p w14:paraId="64123D52" w14:textId="77777777" w:rsidR="00033CC0" w:rsidRDefault="00033CC0" w:rsidP="00033CC0">
      <w:pPr>
        <w:bidi/>
        <w:rPr>
          <w:rFonts w:cs="David" w:hint="cs"/>
          <w:u w:val="single"/>
          <w:rtl/>
        </w:rPr>
      </w:pPr>
    </w:p>
    <w:p w14:paraId="2AC75A31" w14:textId="77777777" w:rsidR="00033CC0" w:rsidRDefault="00033CC0" w:rsidP="00033CC0">
      <w:pPr>
        <w:bidi/>
        <w:rPr>
          <w:rFonts w:cs="David" w:hint="cs"/>
          <w:u w:val="single"/>
          <w:rtl/>
        </w:rPr>
      </w:pPr>
    </w:p>
    <w:p w14:paraId="3CDBD6C1" w14:textId="77777777" w:rsidR="00033CC0" w:rsidRPr="00033CC0" w:rsidRDefault="00033CC0" w:rsidP="00033CC0">
      <w:pPr>
        <w:bidi/>
        <w:rPr>
          <w:rFonts w:cs="David" w:hint="cs"/>
          <w:rtl/>
        </w:rPr>
      </w:pPr>
      <w:r w:rsidRPr="00033CC0">
        <w:rPr>
          <w:rFonts w:cs="David" w:hint="cs"/>
          <w:u w:val="single"/>
          <w:rtl/>
        </w:rPr>
        <w:t>היו"ר דוד טל:</w:t>
      </w:r>
    </w:p>
    <w:p w14:paraId="58CA727E" w14:textId="77777777" w:rsidR="00033CC0" w:rsidRPr="00033CC0" w:rsidRDefault="00033CC0" w:rsidP="00033CC0">
      <w:pPr>
        <w:bidi/>
        <w:rPr>
          <w:rFonts w:cs="David" w:hint="cs"/>
          <w:rtl/>
        </w:rPr>
      </w:pPr>
    </w:p>
    <w:p w14:paraId="69973771" w14:textId="77777777" w:rsidR="00033CC0" w:rsidRPr="00033CC0" w:rsidRDefault="00033CC0" w:rsidP="00033CC0">
      <w:pPr>
        <w:bidi/>
        <w:rPr>
          <w:rFonts w:cs="David" w:hint="cs"/>
          <w:rtl/>
        </w:rPr>
      </w:pPr>
      <w:r w:rsidRPr="00033CC0">
        <w:rPr>
          <w:rFonts w:cs="David" w:hint="cs"/>
          <w:rtl/>
        </w:rPr>
        <w:tab/>
        <w:t xml:space="preserve">הנושא הבא </w:t>
      </w:r>
      <w:r w:rsidRPr="00033CC0">
        <w:rPr>
          <w:rFonts w:cs="David" w:hint="eastAsia"/>
          <w:rtl/>
        </w:rPr>
        <w:t>הצעת</w:t>
      </w:r>
      <w:r w:rsidRPr="00033CC0">
        <w:rPr>
          <w:rFonts w:cs="David"/>
        </w:rPr>
        <w:t xml:space="preserve"> </w:t>
      </w:r>
      <w:r w:rsidRPr="00033CC0">
        <w:rPr>
          <w:rFonts w:cs="David"/>
          <w:rtl/>
        </w:rPr>
        <w:t xml:space="preserve">חוק </w:t>
      </w:r>
      <w:r w:rsidRPr="00033CC0">
        <w:rPr>
          <w:rFonts w:cs="David" w:hint="eastAsia"/>
          <w:rtl/>
        </w:rPr>
        <w:t>בדבר</w:t>
      </w:r>
      <w:r w:rsidRPr="00033CC0">
        <w:rPr>
          <w:rFonts w:cs="David"/>
        </w:rPr>
        <w:t xml:space="preserve"> </w:t>
      </w:r>
      <w:r w:rsidRPr="00033CC0">
        <w:rPr>
          <w:rFonts w:cs="David"/>
          <w:rtl/>
        </w:rPr>
        <w:t>הגדלת מספר סגנים ליושב ראש הכנסת –הכנה לקריאה ראשונה מטעם הוועדה</w:t>
      </w:r>
      <w:r w:rsidRPr="00033CC0">
        <w:rPr>
          <w:rFonts w:cs="David" w:hint="cs"/>
          <w:rtl/>
        </w:rPr>
        <w:t xml:space="preserve">. בזמנו, כשהייתה הוועדה המסדרת, הוחלט לתת ייצוג לערבים, הגם שעל פי המספר של כל מפלגה בנפרד לא היה מגיע להם, חשבה יושבת ראש הכנסת שנכון וראוי לתת לערבים ייצוג בתפקיד סגן יושב ראש הכנסת והוחלט שלאחר מחצית הקדנציה  תהיה רוטציה בין האיחוד הלאומי לבין הערבים. </w:t>
      </w:r>
    </w:p>
    <w:p w14:paraId="6936EAED" w14:textId="77777777" w:rsidR="00033CC0" w:rsidRPr="00033CC0" w:rsidRDefault="00033CC0" w:rsidP="00033CC0">
      <w:pPr>
        <w:bidi/>
        <w:rPr>
          <w:rFonts w:cs="David" w:hint="cs"/>
          <w:rtl/>
        </w:rPr>
      </w:pPr>
    </w:p>
    <w:p w14:paraId="7ADF701E" w14:textId="77777777" w:rsidR="00033CC0" w:rsidRPr="00033CC0" w:rsidRDefault="00033CC0" w:rsidP="00033CC0">
      <w:pPr>
        <w:bidi/>
        <w:ind w:firstLine="567"/>
        <w:rPr>
          <w:rFonts w:cs="David" w:hint="cs"/>
          <w:rtl/>
        </w:rPr>
      </w:pPr>
      <w:r w:rsidRPr="00033CC0">
        <w:rPr>
          <w:rFonts w:cs="David" w:hint="cs"/>
          <w:rtl/>
        </w:rPr>
        <w:t xml:space="preserve">נוצר מצב  שחבר הכנסת אחמד טיבי יושב כסגן יושב ראש הכנסת ואנחנו צריכים למלא את חובתנו כלפי האיחוד הלאומי. אשר על כן, כדי לקיים את חובתנו, היות ויש חוק שקובע שמספר סגני יושבי ראש הכנסת יהיו שבעה ולא יותר, אנחנו מגישים הצעת חוק של הוועדה, הוראת שעה בלבד, בגלל המצב שנוצר, כדי לאפשר קיום הבטחה והסיכום שהיה עם האיחוד הלאומי, רק לקדנציה הזו אני מקווה, יהיו שמונה סגני יושבי ראש הכנסת. </w:t>
      </w:r>
    </w:p>
    <w:p w14:paraId="68DD2FEC" w14:textId="77777777" w:rsidR="00033CC0" w:rsidRPr="00033CC0" w:rsidRDefault="00033CC0" w:rsidP="00033CC0">
      <w:pPr>
        <w:bidi/>
        <w:rPr>
          <w:rFonts w:cs="David" w:hint="cs"/>
          <w:rtl/>
        </w:rPr>
      </w:pPr>
    </w:p>
    <w:p w14:paraId="088468D9" w14:textId="77777777" w:rsidR="00033CC0" w:rsidRPr="00033CC0" w:rsidRDefault="00033CC0" w:rsidP="00033CC0">
      <w:pPr>
        <w:bidi/>
        <w:rPr>
          <w:rFonts w:cs="David" w:hint="cs"/>
          <w:rtl/>
        </w:rPr>
      </w:pPr>
      <w:r w:rsidRPr="00033CC0">
        <w:rPr>
          <w:rFonts w:cs="David" w:hint="cs"/>
          <w:u w:val="single"/>
          <w:rtl/>
        </w:rPr>
        <w:t>נסים זאב:</w:t>
      </w:r>
    </w:p>
    <w:p w14:paraId="5AB706D3" w14:textId="77777777" w:rsidR="00033CC0" w:rsidRPr="00033CC0" w:rsidRDefault="00033CC0" w:rsidP="00033CC0">
      <w:pPr>
        <w:bidi/>
        <w:rPr>
          <w:rFonts w:cs="David" w:hint="cs"/>
          <w:rtl/>
        </w:rPr>
      </w:pPr>
    </w:p>
    <w:p w14:paraId="3A8DBD1F" w14:textId="77777777" w:rsidR="00033CC0" w:rsidRPr="00033CC0" w:rsidRDefault="00033CC0" w:rsidP="00033CC0">
      <w:pPr>
        <w:bidi/>
        <w:rPr>
          <w:rFonts w:cs="David" w:hint="cs"/>
          <w:rtl/>
        </w:rPr>
      </w:pPr>
      <w:r w:rsidRPr="00033CC0">
        <w:rPr>
          <w:rFonts w:cs="David" w:hint="cs"/>
          <w:rtl/>
        </w:rPr>
        <w:tab/>
        <w:t xml:space="preserve"> מה עם גיל שהתפצלה?</w:t>
      </w:r>
    </w:p>
    <w:p w14:paraId="6A9D1A63" w14:textId="77777777" w:rsidR="00033CC0" w:rsidRPr="00033CC0" w:rsidRDefault="00033CC0" w:rsidP="00033CC0">
      <w:pPr>
        <w:bidi/>
        <w:rPr>
          <w:rFonts w:cs="David" w:hint="cs"/>
          <w:rtl/>
        </w:rPr>
      </w:pPr>
    </w:p>
    <w:p w14:paraId="280A36C9" w14:textId="77777777" w:rsidR="00033CC0" w:rsidRPr="00033CC0" w:rsidRDefault="00033CC0" w:rsidP="00033CC0">
      <w:pPr>
        <w:bidi/>
        <w:rPr>
          <w:rFonts w:cs="David" w:hint="cs"/>
          <w:rtl/>
        </w:rPr>
      </w:pPr>
      <w:r w:rsidRPr="00033CC0">
        <w:rPr>
          <w:rFonts w:cs="David" w:hint="cs"/>
          <w:u w:val="single"/>
          <w:rtl/>
        </w:rPr>
        <w:t>היו"ר דוד טל:</w:t>
      </w:r>
    </w:p>
    <w:p w14:paraId="2AE4894C" w14:textId="77777777" w:rsidR="00033CC0" w:rsidRPr="00033CC0" w:rsidRDefault="00033CC0" w:rsidP="00033CC0">
      <w:pPr>
        <w:bidi/>
        <w:rPr>
          <w:rFonts w:cs="David" w:hint="cs"/>
          <w:rtl/>
        </w:rPr>
      </w:pPr>
    </w:p>
    <w:p w14:paraId="1C73FF01" w14:textId="77777777" w:rsidR="00033CC0" w:rsidRPr="00033CC0" w:rsidRDefault="00033CC0" w:rsidP="00033CC0">
      <w:pPr>
        <w:bidi/>
        <w:ind w:firstLine="567"/>
        <w:rPr>
          <w:rFonts w:cs="David" w:hint="cs"/>
          <w:rtl/>
        </w:rPr>
      </w:pPr>
      <w:r w:rsidRPr="00033CC0">
        <w:rPr>
          <w:rFonts w:cs="David" w:hint="cs"/>
          <w:rtl/>
        </w:rPr>
        <w:t>אם אדוני יעלה את השאלה לסדר היום אני אדון בזה.</w:t>
      </w:r>
    </w:p>
    <w:p w14:paraId="290A8D66" w14:textId="77777777" w:rsidR="00033CC0" w:rsidRPr="00033CC0" w:rsidRDefault="00033CC0" w:rsidP="00033CC0">
      <w:pPr>
        <w:bidi/>
        <w:rPr>
          <w:rFonts w:cs="David" w:hint="cs"/>
          <w:rtl/>
        </w:rPr>
      </w:pPr>
    </w:p>
    <w:p w14:paraId="14DF5933" w14:textId="77777777" w:rsidR="00033CC0" w:rsidRPr="00033CC0" w:rsidRDefault="00033CC0" w:rsidP="00033CC0">
      <w:pPr>
        <w:bidi/>
        <w:rPr>
          <w:rFonts w:cs="David" w:hint="cs"/>
          <w:rtl/>
        </w:rPr>
      </w:pPr>
      <w:r w:rsidRPr="00033CC0">
        <w:rPr>
          <w:rFonts w:cs="David" w:hint="cs"/>
          <w:u w:val="single"/>
          <w:rtl/>
        </w:rPr>
        <w:t>איתן כבל:</w:t>
      </w:r>
    </w:p>
    <w:p w14:paraId="576DB685" w14:textId="77777777" w:rsidR="00033CC0" w:rsidRPr="00033CC0" w:rsidRDefault="00033CC0" w:rsidP="00033CC0">
      <w:pPr>
        <w:bidi/>
        <w:rPr>
          <w:rFonts w:cs="David" w:hint="cs"/>
          <w:rtl/>
        </w:rPr>
      </w:pPr>
    </w:p>
    <w:p w14:paraId="26FFE09D" w14:textId="77777777" w:rsidR="00033CC0" w:rsidRPr="00033CC0" w:rsidRDefault="00033CC0" w:rsidP="00033CC0">
      <w:pPr>
        <w:bidi/>
        <w:rPr>
          <w:rFonts w:cs="David" w:hint="cs"/>
          <w:rtl/>
        </w:rPr>
      </w:pPr>
      <w:r w:rsidRPr="00033CC0">
        <w:rPr>
          <w:rFonts w:cs="David" w:hint="cs"/>
          <w:rtl/>
        </w:rPr>
        <w:tab/>
        <w:t xml:space="preserve"> אתה יכול להסביר את החלוקה של הסגנים?</w:t>
      </w:r>
    </w:p>
    <w:p w14:paraId="4158A7C6" w14:textId="77777777" w:rsidR="00033CC0" w:rsidRPr="00033CC0" w:rsidRDefault="00033CC0" w:rsidP="00033CC0">
      <w:pPr>
        <w:bidi/>
        <w:rPr>
          <w:rFonts w:cs="David" w:hint="cs"/>
          <w:rtl/>
        </w:rPr>
      </w:pPr>
    </w:p>
    <w:p w14:paraId="01292E60" w14:textId="77777777" w:rsidR="00033CC0" w:rsidRPr="00033CC0" w:rsidRDefault="00033CC0" w:rsidP="00033CC0">
      <w:pPr>
        <w:tabs>
          <w:tab w:val="left" w:pos="389"/>
          <w:tab w:val="left" w:pos="1930"/>
        </w:tabs>
        <w:bidi/>
        <w:rPr>
          <w:rFonts w:cs="David" w:hint="cs"/>
          <w:u w:val="single"/>
          <w:rtl/>
        </w:rPr>
      </w:pPr>
      <w:r w:rsidRPr="00033CC0">
        <w:rPr>
          <w:rFonts w:cs="David" w:hint="cs"/>
          <w:u w:val="single"/>
          <w:rtl/>
        </w:rPr>
        <w:t>היו"ר דוד טל:</w:t>
      </w:r>
    </w:p>
    <w:p w14:paraId="23E4CB61" w14:textId="77777777" w:rsidR="00033CC0" w:rsidRPr="00033CC0" w:rsidRDefault="00033CC0" w:rsidP="00033CC0">
      <w:pPr>
        <w:tabs>
          <w:tab w:val="left" w:pos="389"/>
          <w:tab w:val="left" w:pos="1930"/>
        </w:tabs>
        <w:bidi/>
        <w:rPr>
          <w:rFonts w:cs="David" w:hint="cs"/>
          <w:rtl/>
        </w:rPr>
      </w:pPr>
    </w:p>
    <w:p w14:paraId="1B5B0C0D" w14:textId="77777777" w:rsidR="00033CC0" w:rsidRPr="00033CC0" w:rsidRDefault="00033CC0" w:rsidP="00033CC0">
      <w:pPr>
        <w:tabs>
          <w:tab w:val="left" w:pos="389"/>
          <w:tab w:val="left" w:pos="1930"/>
        </w:tabs>
        <w:bidi/>
        <w:rPr>
          <w:rFonts w:cs="David" w:hint="cs"/>
          <w:rtl/>
        </w:rPr>
      </w:pPr>
      <w:r w:rsidRPr="00033CC0">
        <w:rPr>
          <w:rFonts w:cs="David" w:hint="cs"/>
          <w:rtl/>
        </w:rPr>
        <w:tab/>
        <w:t>מזכיר הכנסת יסביר מי כיום משמש כסגן יושב ראש הכנסת מאיזה מפלגה.</w:t>
      </w:r>
    </w:p>
    <w:p w14:paraId="0EEA1C77" w14:textId="77777777" w:rsidR="00033CC0" w:rsidRPr="00033CC0" w:rsidRDefault="00033CC0" w:rsidP="00033CC0">
      <w:pPr>
        <w:bidi/>
        <w:rPr>
          <w:rFonts w:cs="David" w:hint="cs"/>
          <w:rtl/>
        </w:rPr>
      </w:pPr>
    </w:p>
    <w:p w14:paraId="4652B2DF" w14:textId="77777777" w:rsidR="00033CC0" w:rsidRPr="00033CC0" w:rsidRDefault="00033CC0" w:rsidP="00033CC0">
      <w:pPr>
        <w:bidi/>
        <w:rPr>
          <w:rFonts w:cs="David" w:hint="cs"/>
          <w:u w:val="single"/>
          <w:rtl/>
        </w:rPr>
      </w:pPr>
      <w:r w:rsidRPr="00033CC0">
        <w:rPr>
          <w:rFonts w:cs="David" w:hint="cs"/>
          <w:u w:val="single"/>
          <w:rtl/>
        </w:rPr>
        <w:t>מזכיר הכנסת אייל ינון:</w:t>
      </w:r>
    </w:p>
    <w:p w14:paraId="6DA4E897" w14:textId="77777777" w:rsidR="00033CC0" w:rsidRPr="00033CC0" w:rsidRDefault="00033CC0" w:rsidP="00033CC0">
      <w:pPr>
        <w:bidi/>
        <w:rPr>
          <w:rFonts w:cs="David" w:hint="cs"/>
          <w:rtl/>
        </w:rPr>
      </w:pPr>
    </w:p>
    <w:p w14:paraId="6A7BEDA0" w14:textId="77777777" w:rsidR="00033CC0" w:rsidRPr="00033CC0" w:rsidRDefault="00033CC0" w:rsidP="00033CC0">
      <w:pPr>
        <w:bidi/>
        <w:rPr>
          <w:rFonts w:cs="David" w:hint="cs"/>
          <w:rtl/>
        </w:rPr>
      </w:pPr>
      <w:r w:rsidRPr="00033CC0">
        <w:rPr>
          <w:rFonts w:cs="David" w:hint="cs"/>
          <w:rtl/>
        </w:rPr>
        <w:tab/>
        <w:t xml:space="preserve">כיום משמשים שבעה סגנים בנשיאות הכנסת, </w:t>
      </w:r>
      <w:proofErr w:type="spellStart"/>
      <w:r w:rsidRPr="00033CC0">
        <w:rPr>
          <w:rFonts w:cs="David" w:hint="cs"/>
          <w:rtl/>
        </w:rPr>
        <w:t>עתניאל</w:t>
      </w:r>
      <w:proofErr w:type="spellEnd"/>
      <w:r w:rsidRPr="00033CC0">
        <w:rPr>
          <w:rFonts w:cs="David" w:hint="cs"/>
          <w:rtl/>
        </w:rPr>
        <w:t xml:space="preserve"> </w:t>
      </w:r>
      <w:proofErr w:type="spellStart"/>
      <w:r w:rsidRPr="00033CC0">
        <w:rPr>
          <w:rFonts w:cs="David" w:hint="cs"/>
          <w:rtl/>
        </w:rPr>
        <w:t>שנלר</w:t>
      </w:r>
      <w:proofErr w:type="spellEnd"/>
      <w:r w:rsidRPr="00033CC0">
        <w:rPr>
          <w:rFonts w:cs="David" w:hint="cs"/>
          <w:rtl/>
        </w:rPr>
        <w:t xml:space="preserve"> מקדימה, אמנון כהן מש"ס, יצחק זיו מהגמלאים, קולט אביטל מסיעת העבודה, דוד רותם מישראל ביתנו, יולי </w:t>
      </w:r>
      <w:proofErr w:type="spellStart"/>
      <w:r w:rsidRPr="00033CC0">
        <w:rPr>
          <w:rFonts w:cs="David" w:hint="cs"/>
          <w:rtl/>
        </w:rPr>
        <w:t>אדלשטיין</w:t>
      </w:r>
      <w:proofErr w:type="spellEnd"/>
      <w:r w:rsidRPr="00033CC0">
        <w:rPr>
          <w:rFonts w:cs="David" w:hint="cs"/>
          <w:rtl/>
        </w:rPr>
        <w:t xml:space="preserve"> מהליכוד  ואחמד טיבי מהסיעות הערביות.</w:t>
      </w:r>
    </w:p>
    <w:p w14:paraId="2F580E3C" w14:textId="77777777" w:rsidR="00033CC0" w:rsidRPr="00033CC0" w:rsidRDefault="00033CC0" w:rsidP="00033CC0">
      <w:pPr>
        <w:bidi/>
        <w:rPr>
          <w:rFonts w:cs="David" w:hint="cs"/>
          <w:rtl/>
        </w:rPr>
      </w:pPr>
    </w:p>
    <w:p w14:paraId="6026D7FB" w14:textId="77777777" w:rsidR="00033CC0" w:rsidRPr="00033CC0" w:rsidRDefault="00033CC0" w:rsidP="00033CC0">
      <w:pPr>
        <w:bidi/>
        <w:rPr>
          <w:rFonts w:cs="David" w:hint="cs"/>
          <w:rtl/>
        </w:rPr>
      </w:pPr>
      <w:r w:rsidRPr="00033CC0">
        <w:rPr>
          <w:rFonts w:cs="David" w:hint="cs"/>
          <w:u w:val="single"/>
          <w:rtl/>
        </w:rPr>
        <w:t xml:space="preserve">זהבה </w:t>
      </w:r>
      <w:proofErr w:type="spellStart"/>
      <w:r w:rsidRPr="00033CC0">
        <w:rPr>
          <w:rFonts w:cs="David" w:hint="cs"/>
          <w:u w:val="single"/>
          <w:rtl/>
        </w:rPr>
        <w:t>גלאון</w:t>
      </w:r>
      <w:proofErr w:type="spellEnd"/>
      <w:r w:rsidRPr="00033CC0">
        <w:rPr>
          <w:rFonts w:cs="David" w:hint="cs"/>
          <w:u w:val="single"/>
          <w:rtl/>
        </w:rPr>
        <w:t>:</w:t>
      </w:r>
    </w:p>
    <w:p w14:paraId="4D389D43" w14:textId="77777777" w:rsidR="00033CC0" w:rsidRPr="00033CC0" w:rsidRDefault="00033CC0" w:rsidP="00033CC0">
      <w:pPr>
        <w:bidi/>
        <w:rPr>
          <w:rFonts w:cs="David" w:hint="cs"/>
          <w:rtl/>
        </w:rPr>
      </w:pPr>
    </w:p>
    <w:p w14:paraId="0FF5EE75" w14:textId="77777777" w:rsidR="00033CC0" w:rsidRPr="00033CC0" w:rsidRDefault="00033CC0" w:rsidP="00033CC0">
      <w:pPr>
        <w:bidi/>
        <w:rPr>
          <w:rFonts w:cs="David" w:hint="cs"/>
          <w:rtl/>
        </w:rPr>
      </w:pPr>
      <w:r w:rsidRPr="00033CC0">
        <w:rPr>
          <w:rFonts w:cs="David" w:hint="cs"/>
          <w:rtl/>
        </w:rPr>
        <w:tab/>
        <w:t xml:space="preserve"> כיוון שעושים שידוד מערכות, בזמנו כשנתנו סגן לסיעת גיל זה היה כי הם היו שבעה מנדטים, עכשיו הם נותרו ארבעה, עם כל הכבוד אנחנו חמישה לכן מגיע </w:t>
      </w:r>
      <w:proofErr w:type="spellStart"/>
      <w:r w:rsidRPr="00033CC0">
        <w:rPr>
          <w:rFonts w:cs="David" w:hint="cs"/>
          <w:rtl/>
        </w:rPr>
        <w:t>למרצ</w:t>
      </w:r>
      <w:proofErr w:type="spellEnd"/>
      <w:r w:rsidRPr="00033CC0">
        <w:rPr>
          <w:rFonts w:cs="David" w:hint="cs"/>
          <w:rtl/>
        </w:rPr>
        <w:t xml:space="preserve"> גם.</w:t>
      </w:r>
    </w:p>
    <w:p w14:paraId="68C9AD2F" w14:textId="77777777" w:rsidR="00033CC0" w:rsidRPr="00033CC0" w:rsidRDefault="00033CC0" w:rsidP="00033CC0">
      <w:pPr>
        <w:bidi/>
        <w:rPr>
          <w:rFonts w:cs="David" w:hint="cs"/>
          <w:rtl/>
        </w:rPr>
      </w:pPr>
    </w:p>
    <w:p w14:paraId="1C05C423" w14:textId="77777777" w:rsidR="00033CC0" w:rsidRPr="00033CC0" w:rsidRDefault="00033CC0" w:rsidP="00033CC0">
      <w:pPr>
        <w:bidi/>
        <w:rPr>
          <w:rFonts w:cs="David" w:hint="cs"/>
          <w:rtl/>
        </w:rPr>
      </w:pPr>
      <w:r w:rsidRPr="00033CC0">
        <w:rPr>
          <w:rFonts w:cs="David" w:hint="cs"/>
          <w:u w:val="single"/>
          <w:rtl/>
        </w:rPr>
        <w:t>היו"ר דוד טל:</w:t>
      </w:r>
    </w:p>
    <w:p w14:paraId="244220F3" w14:textId="77777777" w:rsidR="00033CC0" w:rsidRPr="00033CC0" w:rsidRDefault="00033CC0" w:rsidP="00033CC0">
      <w:pPr>
        <w:bidi/>
        <w:rPr>
          <w:rFonts w:cs="David" w:hint="cs"/>
          <w:rtl/>
        </w:rPr>
      </w:pPr>
    </w:p>
    <w:p w14:paraId="17F6C087" w14:textId="77777777" w:rsidR="00033CC0" w:rsidRPr="00033CC0" w:rsidRDefault="00033CC0" w:rsidP="00033CC0">
      <w:pPr>
        <w:bidi/>
        <w:ind w:firstLine="567"/>
        <w:rPr>
          <w:rFonts w:cs="David" w:hint="cs"/>
          <w:rtl/>
        </w:rPr>
      </w:pPr>
      <w:r w:rsidRPr="00033CC0">
        <w:rPr>
          <w:rFonts w:cs="David" w:hint="cs"/>
          <w:rtl/>
        </w:rPr>
        <w:t>גברתי צודקת, עניתי על אותה שאלה של חבר הכנסת נסים זאב, אם תבקשי להעלות א הנושא לדיון אני מוכן לדון בזה. כרגע עומד על סדר היום רק הוספת סגן אחד.</w:t>
      </w:r>
    </w:p>
    <w:p w14:paraId="7044C1FF" w14:textId="77777777" w:rsidR="00033CC0" w:rsidRPr="00033CC0" w:rsidRDefault="00033CC0" w:rsidP="00033CC0">
      <w:pPr>
        <w:bidi/>
        <w:rPr>
          <w:rFonts w:cs="David" w:hint="cs"/>
          <w:rtl/>
        </w:rPr>
      </w:pPr>
    </w:p>
    <w:p w14:paraId="18D3545E" w14:textId="77777777" w:rsidR="00033CC0" w:rsidRPr="00033CC0" w:rsidRDefault="00033CC0" w:rsidP="00033CC0">
      <w:pPr>
        <w:bidi/>
        <w:rPr>
          <w:rFonts w:cs="David" w:hint="cs"/>
          <w:rtl/>
        </w:rPr>
      </w:pPr>
      <w:r w:rsidRPr="00033CC0">
        <w:rPr>
          <w:rFonts w:cs="David" w:hint="cs"/>
          <w:u w:val="single"/>
          <w:rtl/>
        </w:rPr>
        <w:t xml:space="preserve">זהבה </w:t>
      </w:r>
      <w:proofErr w:type="spellStart"/>
      <w:r w:rsidRPr="00033CC0">
        <w:rPr>
          <w:rFonts w:cs="David" w:hint="cs"/>
          <w:u w:val="single"/>
          <w:rtl/>
        </w:rPr>
        <w:t>גלאון</w:t>
      </w:r>
      <w:proofErr w:type="spellEnd"/>
      <w:r w:rsidRPr="00033CC0">
        <w:rPr>
          <w:rFonts w:cs="David" w:hint="cs"/>
          <w:u w:val="single"/>
          <w:rtl/>
        </w:rPr>
        <w:t>:</w:t>
      </w:r>
    </w:p>
    <w:p w14:paraId="7E585005" w14:textId="77777777" w:rsidR="00033CC0" w:rsidRPr="00033CC0" w:rsidRDefault="00033CC0" w:rsidP="00033CC0">
      <w:pPr>
        <w:bidi/>
        <w:rPr>
          <w:rFonts w:cs="David" w:hint="cs"/>
          <w:rtl/>
        </w:rPr>
      </w:pPr>
    </w:p>
    <w:p w14:paraId="1D02C0A9" w14:textId="77777777" w:rsidR="00033CC0" w:rsidRPr="00033CC0" w:rsidRDefault="00033CC0" w:rsidP="00033CC0">
      <w:pPr>
        <w:bidi/>
        <w:rPr>
          <w:rFonts w:cs="David" w:hint="cs"/>
          <w:rtl/>
        </w:rPr>
      </w:pPr>
      <w:r w:rsidRPr="00033CC0">
        <w:rPr>
          <w:rFonts w:cs="David" w:hint="cs"/>
          <w:rtl/>
        </w:rPr>
        <w:tab/>
        <w:t xml:space="preserve"> למען הסר ספק אין לי עניין להיות סגנית.</w:t>
      </w:r>
    </w:p>
    <w:p w14:paraId="0DA5DC27" w14:textId="77777777" w:rsidR="00033CC0" w:rsidRPr="00033CC0" w:rsidRDefault="00033CC0" w:rsidP="00033CC0">
      <w:pPr>
        <w:bidi/>
        <w:rPr>
          <w:rFonts w:cs="David" w:hint="cs"/>
          <w:rtl/>
        </w:rPr>
      </w:pPr>
    </w:p>
    <w:p w14:paraId="2EFB85F5" w14:textId="77777777" w:rsidR="00033CC0" w:rsidRPr="00033CC0" w:rsidRDefault="00033CC0" w:rsidP="00033CC0">
      <w:pPr>
        <w:bidi/>
        <w:rPr>
          <w:rFonts w:cs="David" w:hint="cs"/>
          <w:rtl/>
        </w:rPr>
      </w:pPr>
    </w:p>
    <w:p w14:paraId="024ECDEB" w14:textId="77777777" w:rsidR="00033CC0" w:rsidRPr="00033CC0" w:rsidRDefault="00033CC0" w:rsidP="00033CC0">
      <w:pPr>
        <w:bidi/>
        <w:rPr>
          <w:rFonts w:cs="David" w:hint="cs"/>
          <w:rtl/>
        </w:rPr>
      </w:pPr>
    </w:p>
    <w:p w14:paraId="243E4F8B" w14:textId="77777777" w:rsidR="00033CC0" w:rsidRPr="00033CC0" w:rsidRDefault="00033CC0" w:rsidP="00033CC0">
      <w:pPr>
        <w:bidi/>
        <w:rPr>
          <w:rFonts w:cs="David" w:hint="cs"/>
          <w:rtl/>
        </w:rPr>
      </w:pPr>
      <w:r w:rsidRPr="00033CC0">
        <w:rPr>
          <w:rFonts w:cs="David" w:hint="cs"/>
          <w:u w:val="single"/>
          <w:rtl/>
        </w:rPr>
        <w:t>היו"ר דוד טל:</w:t>
      </w:r>
    </w:p>
    <w:p w14:paraId="057E508F" w14:textId="77777777" w:rsidR="00033CC0" w:rsidRPr="00033CC0" w:rsidRDefault="00033CC0" w:rsidP="00033CC0">
      <w:pPr>
        <w:bidi/>
        <w:rPr>
          <w:rFonts w:cs="David" w:hint="cs"/>
          <w:rtl/>
        </w:rPr>
      </w:pPr>
    </w:p>
    <w:p w14:paraId="59E525E2" w14:textId="77777777" w:rsidR="00033CC0" w:rsidRPr="00033CC0" w:rsidRDefault="00033CC0" w:rsidP="00033CC0">
      <w:pPr>
        <w:bidi/>
        <w:ind w:firstLine="567"/>
        <w:rPr>
          <w:rFonts w:cs="David" w:hint="cs"/>
          <w:rtl/>
        </w:rPr>
      </w:pPr>
      <w:r w:rsidRPr="00033CC0">
        <w:rPr>
          <w:rFonts w:cs="David" w:hint="cs"/>
          <w:rtl/>
        </w:rPr>
        <w:t xml:space="preserve">אכרם חסון, אם לא ברכתי אותך עדיין, אז מברוכ. חבר הכנסת </w:t>
      </w:r>
      <w:proofErr w:type="spellStart"/>
      <w:r w:rsidRPr="00033CC0">
        <w:rPr>
          <w:rFonts w:cs="David" w:hint="cs"/>
          <w:rtl/>
        </w:rPr>
        <w:t>שרוני</w:t>
      </w:r>
      <w:proofErr w:type="spellEnd"/>
      <w:r w:rsidRPr="00033CC0">
        <w:rPr>
          <w:rFonts w:cs="David" w:hint="cs"/>
          <w:rtl/>
        </w:rPr>
        <w:t xml:space="preserve"> בבקשה.</w:t>
      </w:r>
    </w:p>
    <w:p w14:paraId="46EB4830" w14:textId="77777777" w:rsidR="00033CC0" w:rsidRPr="00033CC0" w:rsidRDefault="00033CC0" w:rsidP="00033CC0">
      <w:pPr>
        <w:bidi/>
        <w:rPr>
          <w:rFonts w:cs="David" w:hint="cs"/>
          <w:rtl/>
        </w:rPr>
      </w:pPr>
    </w:p>
    <w:p w14:paraId="4B3D214B" w14:textId="77777777" w:rsidR="00033CC0" w:rsidRPr="00033CC0" w:rsidRDefault="00033CC0" w:rsidP="00033CC0">
      <w:pPr>
        <w:bidi/>
        <w:rPr>
          <w:rFonts w:cs="David" w:hint="cs"/>
          <w:rtl/>
        </w:rPr>
      </w:pPr>
      <w:r w:rsidRPr="00033CC0">
        <w:rPr>
          <w:rFonts w:cs="David" w:hint="cs"/>
          <w:u w:val="single"/>
          <w:rtl/>
        </w:rPr>
        <w:t xml:space="preserve">משה </w:t>
      </w:r>
      <w:proofErr w:type="spellStart"/>
      <w:r w:rsidRPr="00033CC0">
        <w:rPr>
          <w:rFonts w:cs="David" w:hint="cs"/>
          <w:u w:val="single"/>
          <w:rtl/>
        </w:rPr>
        <w:t>שרוני</w:t>
      </w:r>
      <w:proofErr w:type="spellEnd"/>
      <w:r w:rsidRPr="00033CC0">
        <w:rPr>
          <w:rFonts w:cs="David" w:hint="cs"/>
          <w:u w:val="single"/>
          <w:rtl/>
        </w:rPr>
        <w:t>:</w:t>
      </w:r>
    </w:p>
    <w:p w14:paraId="03331B82" w14:textId="77777777" w:rsidR="00033CC0" w:rsidRPr="00033CC0" w:rsidRDefault="00033CC0" w:rsidP="00033CC0">
      <w:pPr>
        <w:bidi/>
        <w:rPr>
          <w:rFonts w:cs="David" w:hint="cs"/>
          <w:rtl/>
        </w:rPr>
      </w:pPr>
    </w:p>
    <w:p w14:paraId="5AB2F4DC" w14:textId="77777777" w:rsidR="00033CC0" w:rsidRPr="00033CC0" w:rsidRDefault="00033CC0" w:rsidP="00033CC0">
      <w:pPr>
        <w:bidi/>
        <w:rPr>
          <w:rFonts w:cs="David" w:hint="cs"/>
          <w:rtl/>
        </w:rPr>
      </w:pPr>
      <w:r w:rsidRPr="00033CC0">
        <w:rPr>
          <w:rFonts w:cs="David" w:hint="cs"/>
          <w:rtl/>
        </w:rPr>
        <w:tab/>
        <w:t>אני חושב שמיותר לבקש להגדיל את זה, היות וסיעת גיל הצטמצמה לארבע צריך לקחת את התפקיד הזה  ולתת לאיחוד הלאומי. פשוטו כמשמעו.</w:t>
      </w:r>
    </w:p>
    <w:p w14:paraId="1E688354" w14:textId="77777777" w:rsidR="00033CC0" w:rsidRPr="00033CC0" w:rsidRDefault="00033CC0" w:rsidP="00033CC0">
      <w:pPr>
        <w:bidi/>
        <w:rPr>
          <w:rFonts w:cs="David" w:hint="cs"/>
          <w:rtl/>
        </w:rPr>
      </w:pPr>
    </w:p>
    <w:p w14:paraId="2A82EB1C" w14:textId="77777777" w:rsidR="00033CC0" w:rsidRPr="00033CC0" w:rsidRDefault="00033CC0" w:rsidP="00033CC0">
      <w:pPr>
        <w:bidi/>
        <w:rPr>
          <w:rFonts w:cs="David" w:hint="cs"/>
          <w:rtl/>
        </w:rPr>
      </w:pPr>
      <w:r w:rsidRPr="00033CC0">
        <w:rPr>
          <w:rFonts w:cs="David" w:hint="cs"/>
          <w:u w:val="single"/>
          <w:rtl/>
        </w:rPr>
        <w:t>היו"ר דוד טל:</w:t>
      </w:r>
    </w:p>
    <w:p w14:paraId="7B82507C" w14:textId="77777777" w:rsidR="00033CC0" w:rsidRPr="00033CC0" w:rsidRDefault="00033CC0" w:rsidP="00033CC0">
      <w:pPr>
        <w:bidi/>
        <w:rPr>
          <w:rFonts w:cs="David" w:hint="cs"/>
          <w:rtl/>
        </w:rPr>
      </w:pPr>
    </w:p>
    <w:p w14:paraId="5156918B" w14:textId="77777777" w:rsidR="00033CC0" w:rsidRPr="00033CC0" w:rsidRDefault="00033CC0" w:rsidP="00033CC0">
      <w:pPr>
        <w:bidi/>
        <w:ind w:firstLine="567"/>
        <w:rPr>
          <w:rFonts w:cs="David" w:hint="cs"/>
          <w:rtl/>
        </w:rPr>
      </w:pPr>
      <w:r w:rsidRPr="00033CC0">
        <w:rPr>
          <w:rFonts w:cs="David" w:hint="cs"/>
          <w:rtl/>
        </w:rPr>
        <w:t>רעיון טוב.</w:t>
      </w:r>
    </w:p>
    <w:p w14:paraId="011A5BF0" w14:textId="77777777" w:rsidR="00033CC0" w:rsidRPr="00033CC0" w:rsidRDefault="00033CC0" w:rsidP="00033CC0">
      <w:pPr>
        <w:bidi/>
        <w:rPr>
          <w:rFonts w:cs="David" w:hint="cs"/>
          <w:rtl/>
        </w:rPr>
      </w:pPr>
    </w:p>
    <w:p w14:paraId="6B45C2E1" w14:textId="77777777" w:rsidR="00033CC0" w:rsidRPr="00033CC0" w:rsidRDefault="00033CC0" w:rsidP="00033CC0">
      <w:pPr>
        <w:bidi/>
        <w:rPr>
          <w:rFonts w:cs="David" w:hint="cs"/>
          <w:rtl/>
        </w:rPr>
      </w:pPr>
      <w:proofErr w:type="spellStart"/>
      <w:r w:rsidRPr="00033CC0">
        <w:rPr>
          <w:rFonts w:cs="David" w:hint="cs"/>
          <w:u w:val="single"/>
          <w:rtl/>
        </w:rPr>
        <w:t>מוחמד</w:t>
      </w:r>
      <w:proofErr w:type="spellEnd"/>
      <w:r w:rsidRPr="00033CC0">
        <w:rPr>
          <w:rFonts w:cs="David" w:hint="cs"/>
          <w:u w:val="single"/>
          <w:rtl/>
        </w:rPr>
        <w:t xml:space="preserve"> ברכה:</w:t>
      </w:r>
    </w:p>
    <w:p w14:paraId="6E521085" w14:textId="77777777" w:rsidR="00033CC0" w:rsidRPr="00033CC0" w:rsidRDefault="00033CC0" w:rsidP="00033CC0">
      <w:pPr>
        <w:bidi/>
        <w:rPr>
          <w:rFonts w:cs="David" w:hint="cs"/>
          <w:rtl/>
        </w:rPr>
      </w:pPr>
    </w:p>
    <w:p w14:paraId="5D50C184" w14:textId="77777777" w:rsidR="00033CC0" w:rsidRPr="00033CC0" w:rsidRDefault="00033CC0" w:rsidP="00033CC0">
      <w:pPr>
        <w:bidi/>
        <w:rPr>
          <w:rFonts w:cs="David" w:hint="cs"/>
          <w:rtl/>
        </w:rPr>
      </w:pPr>
      <w:r w:rsidRPr="00033CC0">
        <w:rPr>
          <w:rFonts w:cs="David" w:hint="cs"/>
          <w:rtl/>
        </w:rPr>
        <w:tab/>
        <w:t xml:space="preserve"> על מנת להבהיר את הדברים, הרוטציה במחצית הקדנציה צריכה להתבצע בין חבר הכנסת טיבי לבין האיחוד הלאומי מפד"ל ואז הייתה הצעה להוסיף בהוראת שעה סגן נוסף, זה מה שעומד על הפרק עכשיו. זה הסיכום שהיה בוועדה המסדרת על דעת כל הסיעות ללא יוצא מהכלל והייתה הודעה על כך במליאת הכנסת. זאת אומרת שחלק בלתי נפרד מהחלטה של בחירת הסגנים היה גם הנושא הזה לכן אני רוצה לברך על העמידה בהתחייבות שהייתה.</w:t>
      </w:r>
    </w:p>
    <w:p w14:paraId="7E1CC0E3" w14:textId="77777777" w:rsidR="00033CC0" w:rsidRPr="00033CC0" w:rsidRDefault="00033CC0" w:rsidP="00033CC0">
      <w:pPr>
        <w:bidi/>
        <w:rPr>
          <w:rFonts w:cs="David" w:hint="cs"/>
          <w:rtl/>
        </w:rPr>
      </w:pPr>
    </w:p>
    <w:p w14:paraId="3020BFCC" w14:textId="77777777" w:rsidR="00033CC0" w:rsidRPr="00033CC0" w:rsidRDefault="00033CC0" w:rsidP="00033CC0">
      <w:pPr>
        <w:bidi/>
        <w:rPr>
          <w:rFonts w:cs="David" w:hint="cs"/>
          <w:rtl/>
        </w:rPr>
      </w:pPr>
      <w:r w:rsidRPr="00033CC0">
        <w:rPr>
          <w:rFonts w:cs="David" w:hint="cs"/>
          <w:u w:val="single"/>
          <w:rtl/>
        </w:rPr>
        <w:t>היו"ר דוד טל:</w:t>
      </w:r>
    </w:p>
    <w:p w14:paraId="736ACE59" w14:textId="77777777" w:rsidR="00033CC0" w:rsidRPr="00033CC0" w:rsidRDefault="00033CC0" w:rsidP="00033CC0">
      <w:pPr>
        <w:bidi/>
        <w:rPr>
          <w:rFonts w:cs="David" w:hint="cs"/>
          <w:rtl/>
        </w:rPr>
      </w:pPr>
    </w:p>
    <w:p w14:paraId="637B12FB" w14:textId="77777777" w:rsidR="00033CC0" w:rsidRPr="00033CC0" w:rsidRDefault="00033CC0" w:rsidP="00033CC0">
      <w:pPr>
        <w:bidi/>
        <w:rPr>
          <w:rFonts w:cs="David" w:hint="cs"/>
          <w:rtl/>
        </w:rPr>
      </w:pPr>
      <w:r w:rsidRPr="00033CC0">
        <w:rPr>
          <w:rFonts w:cs="David" w:hint="cs"/>
          <w:rtl/>
        </w:rPr>
        <w:tab/>
        <w:t>אתה מוכן שנעבור להצבעה לקריאה ראשונה?</w:t>
      </w:r>
    </w:p>
    <w:p w14:paraId="039421B2" w14:textId="77777777" w:rsidR="00033CC0" w:rsidRPr="00033CC0" w:rsidRDefault="00033CC0" w:rsidP="00033CC0">
      <w:pPr>
        <w:bidi/>
        <w:rPr>
          <w:rFonts w:cs="David" w:hint="cs"/>
          <w:rtl/>
        </w:rPr>
      </w:pPr>
    </w:p>
    <w:p w14:paraId="64DD5C77" w14:textId="77777777" w:rsidR="00033CC0" w:rsidRPr="00033CC0" w:rsidRDefault="00033CC0" w:rsidP="00033CC0">
      <w:pPr>
        <w:bidi/>
        <w:rPr>
          <w:rFonts w:cs="David" w:hint="cs"/>
          <w:u w:val="single"/>
          <w:rtl/>
        </w:rPr>
      </w:pPr>
      <w:proofErr w:type="spellStart"/>
      <w:r w:rsidRPr="00033CC0">
        <w:rPr>
          <w:rFonts w:cs="David" w:hint="cs"/>
          <w:u w:val="single"/>
          <w:rtl/>
        </w:rPr>
        <w:t>מוחמד</w:t>
      </w:r>
      <w:proofErr w:type="spellEnd"/>
      <w:r w:rsidRPr="00033CC0">
        <w:rPr>
          <w:rFonts w:cs="David" w:hint="cs"/>
          <w:u w:val="single"/>
          <w:rtl/>
        </w:rPr>
        <w:t xml:space="preserve"> ברכה:</w:t>
      </w:r>
    </w:p>
    <w:p w14:paraId="1B3120EB" w14:textId="77777777" w:rsidR="00033CC0" w:rsidRPr="00033CC0" w:rsidRDefault="00033CC0" w:rsidP="00033CC0">
      <w:pPr>
        <w:bidi/>
        <w:rPr>
          <w:rFonts w:cs="David" w:hint="cs"/>
          <w:rtl/>
        </w:rPr>
      </w:pPr>
    </w:p>
    <w:p w14:paraId="46C88920" w14:textId="77777777" w:rsidR="00033CC0" w:rsidRPr="00033CC0" w:rsidRDefault="00033CC0" w:rsidP="00033CC0">
      <w:pPr>
        <w:bidi/>
        <w:rPr>
          <w:rFonts w:cs="David" w:hint="cs"/>
          <w:rtl/>
        </w:rPr>
      </w:pPr>
      <w:r w:rsidRPr="00033CC0">
        <w:rPr>
          <w:rFonts w:cs="David" w:hint="cs"/>
          <w:rtl/>
        </w:rPr>
        <w:tab/>
        <w:t>כן, אני חושב שאין הרבה מקום לדיונים כי זו התחייבות במליאת הכנסת.</w:t>
      </w:r>
    </w:p>
    <w:p w14:paraId="16415B7B" w14:textId="77777777" w:rsidR="00033CC0" w:rsidRPr="00033CC0" w:rsidRDefault="00033CC0" w:rsidP="00033CC0">
      <w:pPr>
        <w:bidi/>
        <w:rPr>
          <w:rFonts w:cs="David" w:hint="cs"/>
          <w:rtl/>
        </w:rPr>
      </w:pPr>
    </w:p>
    <w:p w14:paraId="645F42C4" w14:textId="77777777" w:rsidR="00033CC0" w:rsidRPr="00033CC0" w:rsidRDefault="00033CC0" w:rsidP="00033CC0">
      <w:pPr>
        <w:bidi/>
        <w:rPr>
          <w:rFonts w:cs="David" w:hint="cs"/>
          <w:rtl/>
        </w:rPr>
      </w:pPr>
      <w:r w:rsidRPr="00033CC0">
        <w:rPr>
          <w:rFonts w:cs="David" w:hint="cs"/>
          <w:u w:val="single"/>
          <w:rtl/>
        </w:rPr>
        <w:t>גדעון סער:</w:t>
      </w:r>
    </w:p>
    <w:p w14:paraId="3591452D" w14:textId="77777777" w:rsidR="00033CC0" w:rsidRPr="00033CC0" w:rsidRDefault="00033CC0" w:rsidP="00033CC0">
      <w:pPr>
        <w:bidi/>
        <w:rPr>
          <w:rFonts w:cs="David" w:hint="cs"/>
          <w:rtl/>
        </w:rPr>
      </w:pPr>
    </w:p>
    <w:p w14:paraId="21179F60" w14:textId="77777777" w:rsidR="00033CC0" w:rsidRPr="00033CC0" w:rsidRDefault="00033CC0" w:rsidP="00033CC0">
      <w:pPr>
        <w:bidi/>
        <w:rPr>
          <w:rFonts w:cs="David" w:hint="cs"/>
          <w:rtl/>
        </w:rPr>
      </w:pPr>
      <w:r w:rsidRPr="00033CC0">
        <w:rPr>
          <w:rFonts w:cs="David" w:hint="cs"/>
          <w:rtl/>
        </w:rPr>
        <w:tab/>
        <w:t xml:space="preserve"> אני רוצה לאמץ את כיוון דבריו של חבר הכנסת ברכה, הדברים ברורים ואני מציע שאף אחד לא יעשה את החשבונות שלו על הגב של סיעת איחוד לאומי-מפדל. יש סיבות שונות, אני לא רוצה להיכנס להיסטורי, מי שמכיר יודע שסיעת גיל קבלה את מקומה בנשיאות על חשבון סיעת קדימה, לבד מכך, כאשר נפרדות סיעות, הן צריכות לחלק ביניהם את הרכוש באיזשהו אופן, הרכוש בוועדות ובתפקידים האחרים בכנסת. אם החלוקה כפי שבוצעה אינה משביעת רצון לדעת אחד משני הצדדים, זה בודאי לא צריך לבוא לעכב את הנושא של איחוד לאומי מפד"ל. ההצעה מדתית במובן הזה שזו הוראת שעה, ואני מציע שזו תהיה הוראת שעה על מנת לחזור בתום תקופת כהונת הכנסת הזו למספר שקבוע היום בחוק.  </w:t>
      </w:r>
    </w:p>
    <w:p w14:paraId="2249D90E" w14:textId="77777777" w:rsidR="00033CC0" w:rsidRPr="00033CC0" w:rsidRDefault="00033CC0" w:rsidP="00033CC0">
      <w:pPr>
        <w:bidi/>
        <w:rPr>
          <w:rFonts w:cs="David" w:hint="cs"/>
          <w:rtl/>
        </w:rPr>
      </w:pPr>
    </w:p>
    <w:p w14:paraId="0618A3E3" w14:textId="77777777" w:rsidR="00033CC0" w:rsidRPr="00033CC0" w:rsidRDefault="00033CC0" w:rsidP="00033CC0">
      <w:pPr>
        <w:bidi/>
        <w:rPr>
          <w:rFonts w:cs="David" w:hint="cs"/>
          <w:rtl/>
        </w:rPr>
      </w:pPr>
      <w:r w:rsidRPr="00033CC0">
        <w:rPr>
          <w:rFonts w:cs="David" w:hint="cs"/>
          <w:u w:val="single"/>
          <w:rtl/>
        </w:rPr>
        <w:t>נסים זאב:</w:t>
      </w:r>
    </w:p>
    <w:p w14:paraId="7A53FEF9" w14:textId="77777777" w:rsidR="00033CC0" w:rsidRPr="00033CC0" w:rsidRDefault="00033CC0" w:rsidP="00033CC0">
      <w:pPr>
        <w:bidi/>
        <w:rPr>
          <w:rFonts w:cs="David" w:hint="cs"/>
          <w:rtl/>
        </w:rPr>
      </w:pPr>
    </w:p>
    <w:p w14:paraId="0369898D" w14:textId="77777777" w:rsidR="00033CC0" w:rsidRPr="00033CC0" w:rsidRDefault="00033CC0" w:rsidP="00033CC0">
      <w:pPr>
        <w:bidi/>
        <w:rPr>
          <w:rFonts w:cs="David" w:hint="cs"/>
          <w:rtl/>
        </w:rPr>
      </w:pPr>
      <w:r w:rsidRPr="00033CC0">
        <w:rPr>
          <w:rFonts w:cs="David" w:hint="cs"/>
          <w:rtl/>
        </w:rPr>
        <w:tab/>
        <w:t xml:space="preserve"> אני רוצה להעלות הצעה, צריך לבטל את המגבלה הזו ולתת ליושבת ראש הכנסת להחליט.</w:t>
      </w:r>
    </w:p>
    <w:p w14:paraId="02CE99B4" w14:textId="77777777" w:rsidR="00033CC0" w:rsidRPr="00033CC0" w:rsidRDefault="00033CC0" w:rsidP="00033CC0">
      <w:pPr>
        <w:bidi/>
        <w:rPr>
          <w:rFonts w:cs="David" w:hint="cs"/>
          <w:rtl/>
        </w:rPr>
      </w:pPr>
    </w:p>
    <w:p w14:paraId="4AEB39B3" w14:textId="77777777" w:rsidR="00033CC0" w:rsidRPr="00033CC0" w:rsidRDefault="00033CC0" w:rsidP="00033CC0">
      <w:pPr>
        <w:bidi/>
        <w:rPr>
          <w:rFonts w:cs="David" w:hint="cs"/>
          <w:u w:val="single"/>
          <w:rtl/>
        </w:rPr>
      </w:pPr>
      <w:r w:rsidRPr="00033CC0">
        <w:rPr>
          <w:rFonts w:cs="David" w:hint="cs"/>
          <w:u w:val="single"/>
          <w:rtl/>
        </w:rPr>
        <w:t xml:space="preserve">זהבה </w:t>
      </w:r>
      <w:proofErr w:type="spellStart"/>
      <w:r w:rsidRPr="00033CC0">
        <w:rPr>
          <w:rFonts w:cs="David" w:hint="cs"/>
          <w:u w:val="single"/>
          <w:rtl/>
        </w:rPr>
        <w:t>גלאון</w:t>
      </w:r>
      <w:proofErr w:type="spellEnd"/>
      <w:r w:rsidRPr="00033CC0">
        <w:rPr>
          <w:rFonts w:cs="David" w:hint="cs"/>
          <w:u w:val="single"/>
          <w:rtl/>
        </w:rPr>
        <w:t>:</w:t>
      </w:r>
    </w:p>
    <w:p w14:paraId="3D11616B" w14:textId="77777777" w:rsidR="00033CC0" w:rsidRPr="00033CC0" w:rsidRDefault="00033CC0" w:rsidP="00033CC0">
      <w:pPr>
        <w:bidi/>
        <w:rPr>
          <w:rFonts w:cs="David" w:hint="cs"/>
          <w:rtl/>
        </w:rPr>
      </w:pPr>
    </w:p>
    <w:p w14:paraId="5ED32B19" w14:textId="77777777" w:rsidR="00033CC0" w:rsidRPr="00033CC0" w:rsidRDefault="00033CC0" w:rsidP="00033CC0">
      <w:pPr>
        <w:bidi/>
        <w:rPr>
          <w:rFonts w:cs="David" w:hint="cs"/>
          <w:rtl/>
        </w:rPr>
      </w:pPr>
      <w:r w:rsidRPr="00033CC0">
        <w:rPr>
          <w:rFonts w:cs="David" w:hint="cs"/>
          <w:rtl/>
        </w:rPr>
        <w:tab/>
        <w:t xml:space="preserve">מה עוד היא תחליט? </w:t>
      </w:r>
    </w:p>
    <w:p w14:paraId="66294721" w14:textId="77777777" w:rsidR="00033CC0" w:rsidRPr="00033CC0" w:rsidRDefault="00033CC0" w:rsidP="00033CC0">
      <w:pPr>
        <w:bidi/>
        <w:rPr>
          <w:rFonts w:cs="David" w:hint="cs"/>
          <w:rtl/>
        </w:rPr>
      </w:pPr>
    </w:p>
    <w:p w14:paraId="589AB027" w14:textId="77777777" w:rsidR="00033CC0" w:rsidRPr="00033CC0" w:rsidRDefault="00033CC0" w:rsidP="00033CC0">
      <w:pPr>
        <w:bidi/>
        <w:rPr>
          <w:rFonts w:cs="David" w:hint="cs"/>
          <w:rtl/>
        </w:rPr>
      </w:pPr>
      <w:r w:rsidRPr="00033CC0">
        <w:rPr>
          <w:rFonts w:cs="David" w:hint="cs"/>
          <w:u w:val="single"/>
          <w:rtl/>
        </w:rPr>
        <w:t>היו"ר דוד טל:</w:t>
      </w:r>
    </w:p>
    <w:p w14:paraId="4164A8FA" w14:textId="77777777" w:rsidR="00033CC0" w:rsidRPr="00033CC0" w:rsidRDefault="00033CC0" w:rsidP="00033CC0">
      <w:pPr>
        <w:bidi/>
        <w:rPr>
          <w:rFonts w:cs="David" w:hint="cs"/>
          <w:rtl/>
        </w:rPr>
      </w:pPr>
    </w:p>
    <w:p w14:paraId="4DB34C5F" w14:textId="77777777" w:rsidR="00033CC0" w:rsidRPr="00033CC0" w:rsidRDefault="00033CC0" w:rsidP="00033CC0">
      <w:pPr>
        <w:bidi/>
        <w:rPr>
          <w:rFonts w:cs="David" w:hint="cs"/>
          <w:rtl/>
        </w:rPr>
      </w:pPr>
      <w:r w:rsidRPr="00033CC0">
        <w:rPr>
          <w:rFonts w:cs="David" w:hint="cs"/>
          <w:rtl/>
        </w:rPr>
        <w:tab/>
        <w:t>בזמני היו גם 13, ו- 14 סגני יושבי ראש הכנסת.</w:t>
      </w:r>
    </w:p>
    <w:p w14:paraId="7285B246" w14:textId="77777777" w:rsidR="00033CC0" w:rsidRPr="00033CC0" w:rsidRDefault="00033CC0" w:rsidP="00033CC0">
      <w:pPr>
        <w:bidi/>
        <w:rPr>
          <w:rFonts w:cs="David" w:hint="cs"/>
          <w:rtl/>
        </w:rPr>
      </w:pPr>
    </w:p>
    <w:p w14:paraId="0E151880" w14:textId="77777777" w:rsidR="00033CC0" w:rsidRDefault="00033CC0" w:rsidP="00033CC0">
      <w:pPr>
        <w:bidi/>
        <w:rPr>
          <w:rFonts w:cs="David" w:hint="cs"/>
          <w:rtl/>
        </w:rPr>
      </w:pPr>
    </w:p>
    <w:p w14:paraId="5A599DB9" w14:textId="77777777" w:rsidR="00033CC0" w:rsidRDefault="00033CC0" w:rsidP="00033CC0">
      <w:pPr>
        <w:bidi/>
        <w:rPr>
          <w:rFonts w:cs="David" w:hint="cs"/>
          <w:rtl/>
        </w:rPr>
      </w:pPr>
    </w:p>
    <w:p w14:paraId="3B049707" w14:textId="77777777" w:rsidR="00033CC0" w:rsidRDefault="00033CC0" w:rsidP="00033CC0">
      <w:pPr>
        <w:bidi/>
        <w:rPr>
          <w:rFonts w:cs="David" w:hint="cs"/>
          <w:rtl/>
        </w:rPr>
      </w:pPr>
    </w:p>
    <w:p w14:paraId="3A22B2B2" w14:textId="77777777" w:rsidR="00033CC0" w:rsidRDefault="00033CC0" w:rsidP="00033CC0">
      <w:pPr>
        <w:bidi/>
        <w:rPr>
          <w:rFonts w:cs="David" w:hint="cs"/>
          <w:rtl/>
        </w:rPr>
      </w:pPr>
    </w:p>
    <w:p w14:paraId="602E379F" w14:textId="77777777" w:rsidR="00033CC0" w:rsidRDefault="00033CC0" w:rsidP="00033CC0">
      <w:pPr>
        <w:bidi/>
        <w:rPr>
          <w:rFonts w:cs="David" w:hint="cs"/>
          <w:rtl/>
        </w:rPr>
      </w:pPr>
    </w:p>
    <w:p w14:paraId="6818AA3F" w14:textId="77777777" w:rsidR="00033CC0" w:rsidRPr="00033CC0" w:rsidRDefault="00033CC0" w:rsidP="00033CC0">
      <w:pPr>
        <w:bidi/>
        <w:rPr>
          <w:rFonts w:cs="David" w:hint="cs"/>
          <w:rtl/>
        </w:rPr>
      </w:pPr>
    </w:p>
    <w:p w14:paraId="15482AC6" w14:textId="77777777" w:rsidR="00033CC0" w:rsidRPr="00033CC0" w:rsidRDefault="00033CC0" w:rsidP="00033CC0">
      <w:pPr>
        <w:bidi/>
        <w:rPr>
          <w:rFonts w:cs="David" w:hint="cs"/>
          <w:u w:val="single"/>
          <w:rtl/>
        </w:rPr>
      </w:pPr>
      <w:r w:rsidRPr="00033CC0">
        <w:rPr>
          <w:rFonts w:cs="David" w:hint="cs"/>
          <w:u w:val="single"/>
          <w:rtl/>
        </w:rPr>
        <w:t>נסים זאב:</w:t>
      </w:r>
    </w:p>
    <w:p w14:paraId="0C9DB963" w14:textId="77777777" w:rsidR="00033CC0" w:rsidRPr="00033CC0" w:rsidRDefault="00033CC0" w:rsidP="00033CC0">
      <w:pPr>
        <w:bidi/>
        <w:rPr>
          <w:rFonts w:cs="David" w:hint="cs"/>
          <w:rtl/>
        </w:rPr>
      </w:pPr>
    </w:p>
    <w:p w14:paraId="19DDBB12" w14:textId="77777777" w:rsidR="00033CC0" w:rsidRPr="00033CC0" w:rsidRDefault="00033CC0" w:rsidP="00033CC0">
      <w:pPr>
        <w:bidi/>
        <w:ind w:firstLine="567"/>
        <w:rPr>
          <w:rFonts w:cs="David" w:hint="cs"/>
          <w:rtl/>
        </w:rPr>
      </w:pPr>
      <w:r w:rsidRPr="00033CC0">
        <w:rPr>
          <w:rFonts w:cs="David" w:hint="cs"/>
          <w:rtl/>
        </w:rPr>
        <w:t>בנוסף, צריך להיות מינימום שני חברים בסיעה, לא יכולה להיות סיעה של שלושה וארבעה שמלכתחילה יקבלו סגן יושב ראש. אם אנחנו נלך עם שני הקריטריונים האלה נוכל לצעוד לכל אורך הדרך, פעם יהיו תשעה פעם יהיו שמונה ופעם שבעה, למה צריך להגביל את זה?</w:t>
      </w:r>
    </w:p>
    <w:p w14:paraId="6A5E6C8A" w14:textId="77777777" w:rsidR="00033CC0" w:rsidRPr="00033CC0" w:rsidRDefault="00033CC0" w:rsidP="00033CC0">
      <w:pPr>
        <w:bidi/>
        <w:rPr>
          <w:rFonts w:cs="David" w:hint="cs"/>
          <w:rtl/>
        </w:rPr>
      </w:pPr>
    </w:p>
    <w:p w14:paraId="4376E384" w14:textId="77777777" w:rsidR="00033CC0" w:rsidRPr="00033CC0" w:rsidRDefault="00033CC0" w:rsidP="00033CC0">
      <w:pPr>
        <w:bidi/>
        <w:rPr>
          <w:rFonts w:cs="David" w:hint="cs"/>
          <w:rtl/>
        </w:rPr>
      </w:pPr>
      <w:r w:rsidRPr="00033CC0">
        <w:rPr>
          <w:rFonts w:cs="David" w:hint="cs"/>
          <w:u w:val="single"/>
          <w:rtl/>
        </w:rPr>
        <w:t>היו"ר דוד טל:</w:t>
      </w:r>
    </w:p>
    <w:p w14:paraId="430322AF" w14:textId="77777777" w:rsidR="00033CC0" w:rsidRPr="00033CC0" w:rsidRDefault="00033CC0" w:rsidP="00033CC0">
      <w:pPr>
        <w:bidi/>
        <w:rPr>
          <w:rFonts w:cs="David" w:hint="cs"/>
          <w:rtl/>
        </w:rPr>
      </w:pPr>
    </w:p>
    <w:p w14:paraId="6A566458" w14:textId="77777777" w:rsidR="00033CC0" w:rsidRPr="00033CC0" w:rsidRDefault="00033CC0" w:rsidP="00033CC0">
      <w:pPr>
        <w:bidi/>
        <w:ind w:firstLine="567"/>
        <w:rPr>
          <w:rFonts w:cs="David" w:hint="cs"/>
          <w:rtl/>
        </w:rPr>
      </w:pPr>
      <w:r w:rsidRPr="00033CC0">
        <w:rPr>
          <w:rFonts w:cs="David" w:hint="cs"/>
          <w:rtl/>
        </w:rPr>
        <w:t xml:space="preserve">ופעם עם עשרים. לפי החשבון הזה אני צריך לתת גם </w:t>
      </w:r>
      <w:proofErr w:type="spellStart"/>
      <w:r w:rsidRPr="00033CC0">
        <w:rPr>
          <w:rFonts w:cs="David" w:hint="cs"/>
          <w:rtl/>
        </w:rPr>
        <w:t>למרצ</w:t>
      </w:r>
      <w:proofErr w:type="spellEnd"/>
      <w:r w:rsidRPr="00033CC0">
        <w:rPr>
          <w:rFonts w:cs="David" w:hint="cs"/>
          <w:rtl/>
        </w:rPr>
        <w:t xml:space="preserve"> וגם ליהדות התורה ואולי לסיעת גיל הצעירה. אני קורא את הצעת החוק.</w:t>
      </w:r>
    </w:p>
    <w:p w14:paraId="0F547CD5" w14:textId="77777777" w:rsidR="00033CC0" w:rsidRPr="00033CC0" w:rsidRDefault="00033CC0" w:rsidP="00033CC0">
      <w:pPr>
        <w:bidi/>
        <w:ind w:firstLine="567"/>
        <w:rPr>
          <w:rFonts w:cs="David" w:hint="cs"/>
          <w:rtl/>
        </w:rPr>
      </w:pPr>
    </w:p>
    <w:p w14:paraId="3745AA55" w14:textId="77777777" w:rsidR="00033CC0" w:rsidRPr="00033CC0" w:rsidRDefault="00033CC0" w:rsidP="00033CC0">
      <w:pPr>
        <w:bidi/>
        <w:ind w:firstLine="567"/>
        <w:rPr>
          <w:rFonts w:cs="David" w:hint="cs"/>
          <w:rtl/>
        </w:rPr>
      </w:pPr>
      <w:r w:rsidRPr="00033CC0">
        <w:rPr>
          <w:rFonts w:cs="David" w:hint="cs"/>
          <w:rtl/>
        </w:rPr>
        <w:t xml:space="preserve">הצעת חוק הכנסת (מספר סגני יושבי ראש הכנסת בתקופת כהונתה של הכנסת ה-17), </w:t>
      </w:r>
      <w:proofErr w:type="spellStart"/>
      <w:r w:rsidRPr="00033CC0">
        <w:rPr>
          <w:rFonts w:cs="David" w:hint="cs"/>
          <w:rtl/>
        </w:rPr>
        <w:t>התשס"ח</w:t>
      </w:r>
      <w:proofErr w:type="spellEnd"/>
      <w:r w:rsidRPr="00033CC0">
        <w:rPr>
          <w:rFonts w:cs="David" w:hint="cs"/>
          <w:rtl/>
        </w:rPr>
        <w:t>-2008.</w:t>
      </w:r>
    </w:p>
    <w:p w14:paraId="06A44624" w14:textId="77777777" w:rsidR="00033CC0" w:rsidRPr="00033CC0" w:rsidRDefault="00033CC0" w:rsidP="00033CC0">
      <w:pPr>
        <w:bidi/>
        <w:ind w:firstLine="567"/>
        <w:rPr>
          <w:rFonts w:cs="David" w:hint="cs"/>
          <w:rtl/>
        </w:rPr>
      </w:pPr>
    </w:p>
    <w:p w14:paraId="67237C96" w14:textId="77777777" w:rsidR="00033CC0" w:rsidRPr="00033CC0" w:rsidRDefault="00033CC0" w:rsidP="00033CC0">
      <w:pPr>
        <w:bidi/>
        <w:ind w:firstLine="567"/>
        <w:rPr>
          <w:rFonts w:cs="David" w:hint="cs"/>
          <w:rtl/>
        </w:rPr>
      </w:pPr>
      <w:r w:rsidRPr="00033CC0">
        <w:rPr>
          <w:rFonts w:cs="David" w:hint="cs"/>
          <w:rtl/>
        </w:rPr>
        <w:t xml:space="preserve"> הוראה מיוחדת לתקופת כהונתה של הכנסת השבע עשרה.</w:t>
      </w:r>
    </w:p>
    <w:p w14:paraId="576F7875" w14:textId="77777777" w:rsidR="00033CC0" w:rsidRPr="00033CC0" w:rsidRDefault="00033CC0" w:rsidP="00033CC0">
      <w:pPr>
        <w:bidi/>
        <w:ind w:firstLine="567"/>
        <w:rPr>
          <w:rFonts w:cs="David" w:hint="cs"/>
          <w:rtl/>
        </w:rPr>
      </w:pPr>
    </w:p>
    <w:p w14:paraId="6A6D04E8" w14:textId="77777777" w:rsidR="00033CC0" w:rsidRPr="00033CC0" w:rsidRDefault="00033CC0" w:rsidP="00033CC0">
      <w:pPr>
        <w:numPr>
          <w:ilvl w:val="0"/>
          <w:numId w:val="2"/>
        </w:numPr>
        <w:overflowPunct w:val="0"/>
        <w:autoSpaceDE w:val="0"/>
        <w:autoSpaceDN w:val="0"/>
        <w:bidi/>
        <w:adjustRightInd w:val="0"/>
        <w:ind w:right="0"/>
        <w:jc w:val="both"/>
        <w:textAlignment w:val="baseline"/>
        <w:rPr>
          <w:rFonts w:cs="David" w:hint="cs"/>
          <w:rtl/>
        </w:rPr>
      </w:pPr>
      <w:r w:rsidRPr="00033CC0">
        <w:rPr>
          <w:rFonts w:cs="David" w:hint="cs"/>
          <w:rtl/>
        </w:rPr>
        <w:t xml:space="preserve">על אף הוראת סעיף 10 לחוק הכנסת, </w:t>
      </w:r>
      <w:proofErr w:type="spellStart"/>
      <w:r w:rsidRPr="00033CC0">
        <w:rPr>
          <w:rFonts w:cs="David" w:hint="cs"/>
          <w:rtl/>
        </w:rPr>
        <w:t>התשנ"ד</w:t>
      </w:r>
      <w:proofErr w:type="spellEnd"/>
      <w:r w:rsidRPr="00033CC0">
        <w:rPr>
          <w:rFonts w:cs="David" w:hint="cs"/>
          <w:rtl/>
        </w:rPr>
        <w:t xml:space="preserve">-1994, החל מיום תחילתו של חוק זה ועד תום תקופת כהונתה של הכנסת השבע עשרה, מספר הסגנים של </w:t>
      </w:r>
      <w:proofErr w:type="spellStart"/>
      <w:r w:rsidRPr="00033CC0">
        <w:rPr>
          <w:rFonts w:cs="David" w:hint="cs"/>
          <w:rtl/>
        </w:rPr>
        <w:t>של</w:t>
      </w:r>
      <w:proofErr w:type="spellEnd"/>
      <w:r w:rsidRPr="00033CC0">
        <w:rPr>
          <w:rFonts w:cs="David" w:hint="cs"/>
          <w:rtl/>
        </w:rPr>
        <w:t xml:space="preserve"> יושבת ראש הכנסת לא יעלה על שמונה.</w:t>
      </w:r>
    </w:p>
    <w:p w14:paraId="73622167" w14:textId="77777777" w:rsidR="00033CC0" w:rsidRPr="00033CC0" w:rsidRDefault="00033CC0" w:rsidP="00033CC0">
      <w:pPr>
        <w:bidi/>
        <w:rPr>
          <w:rFonts w:cs="David" w:hint="cs"/>
          <w:rtl/>
        </w:rPr>
      </w:pPr>
    </w:p>
    <w:p w14:paraId="16A8668E" w14:textId="77777777" w:rsidR="00033CC0" w:rsidRPr="00033CC0" w:rsidRDefault="00033CC0" w:rsidP="00033CC0">
      <w:pPr>
        <w:bidi/>
        <w:rPr>
          <w:rFonts w:cs="David" w:hint="cs"/>
          <w:rtl/>
        </w:rPr>
      </w:pPr>
      <w:r w:rsidRPr="00033CC0">
        <w:rPr>
          <w:rFonts w:cs="David" w:hint="cs"/>
          <w:rtl/>
        </w:rPr>
        <w:t>את דברי ההסבר אתם מכירים, אני מעלה את זה להצבעה. מי בעד הצעת החוק ירים את ידו?</w:t>
      </w:r>
    </w:p>
    <w:p w14:paraId="55730C0F" w14:textId="77777777" w:rsidR="00033CC0" w:rsidRPr="00033CC0" w:rsidRDefault="00033CC0" w:rsidP="00033CC0">
      <w:pPr>
        <w:bidi/>
        <w:rPr>
          <w:rFonts w:cs="David" w:hint="cs"/>
          <w:b/>
          <w:bCs/>
          <w:rtl/>
        </w:rPr>
      </w:pPr>
    </w:p>
    <w:p w14:paraId="39A27750" w14:textId="77777777" w:rsidR="00033CC0" w:rsidRPr="00033CC0" w:rsidRDefault="00033CC0" w:rsidP="00033CC0">
      <w:pPr>
        <w:bidi/>
        <w:jc w:val="center"/>
        <w:rPr>
          <w:rFonts w:cs="David" w:hint="cs"/>
          <w:u w:val="single"/>
          <w:rtl/>
        </w:rPr>
      </w:pPr>
      <w:r w:rsidRPr="00033CC0">
        <w:rPr>
          <w:rFonts w:cs="David" w:hint="cs"/>
          <w:b/>
          <w:bCs/>
          <w:rtl/>
        </w:rPr>
        <w:t xml:space="preserve">           </w:t>
      </w:r>
      <w:r w:rsidRPr="00033CC0">
        <w:rPr>
          <w:rFonts w:cs="David" w:hint="cs"/>
          <w:b/>
          <w:bCs/>
          <w:u w:val="single"/>
          <w:rtl/>
        </w:rPr>
        <w:t>הצבעה</w:t>
      </w:r>
    </w:p>
    <w:p w14:paraId="28C80611" w14:textId="77777777" w:rsidR="00033CC0" w:rsidRPr="00033CC0" w:rsidRDefault="00033CC0" w:rsidP="00033CC0">
      <w:pPr>
        <w:bidi/>
        <w:ind w:firstLine="567"/>
        <w:jc w:val="center"/>
        <w:rPr>
          <w:rFonts w:cs="David" w:hint="cs"/>
          <w:rtl/>
        </w:rPr>
      </w:pPr>
      <w:r w:rsidRPr="00033CC0">
        <w:rPr>
          <w:rFonts w:cs="David" w:hint="cs"/>
          <w:rtl/>
        </w:rPr>
        <w:t>בעד-רוב</w:t>
      </w:r>
    </w:p>
    <w:p w14:paraId="1C9D7107" w14:textId="77777777" w:rsidR="00033CC0" w:rsidRPr="00033CC0" w:rsidRDefault="00033CC0" w:rsidP="00033CC0">
      <w:pPr>
        <w:bidi/>
        <w:ind w:firstLine="567"/>
        <w:jc w:val="center"/>
        <w:rPr>
          <w:rFonts w:cs="David" w:hint="cs"/>
          <w:rtl/>
        </w:rPr>
      </w:pPr>
      <w:r w:rsidRPr="00033CC0">
        <w:rPr>
          <w:rFonts w:cs="David" w:hint="cs"/>
          <w:rtl/>
        </w:rPr>
        <w:t xml:space="preserve">נגד </w:t>
      </w:r>
      <w:r w:rsidRPr="00033CC0">
        <w:rPr>
          <w:rFonts w:cs="David"/>
          <w:rtl/>
        </w:rPr>
        <w:t>–</w:t>
      </w:r>
      <w:r w:rsidRPr="00033CC0">
        <w:rPr>
          <w:rFonts w:cs="David" w:hint="cs"/>
          <w:rtl/>
        </w:rPr>
        <w:t xml:space="preserve"> אין</w:t>
      </w:r>
    </w:p>
    <w:p w14:paraId="5F05CB85" w14:textId="77777777" w:rsidR="00033CC0" w:rsidRPr="00033CC0" w:rsidRDefault="00033CC0" w:rsidP="00033CC0">
      <w:pPr>
        <w:bidi/>
        <w:ind w:firstLine="567"/>
        <w:jc w:val="center"/>
        <w:rPr>
          <w:rFonts w:cs="David" w:hint="cs"/>
          <w:rtl/>
        </w:rPr>
      </w:pPr>
      <w:r w:rsidRPr="00033CC0">
        <w:rPr>
          <w:rFonts w:cs="David" w:hint="cs"/>
          <w:rtl/>
        </w:rPr>
        <w:t xml:space="preserve">נמנעים </w:t>
      </w:r>
      <w:r w:rsidRPr="00033CC0">
        <w:rPr>
          <w:rFonts w:cs="David"/>
          <w:rtl/>
        </w:rPr>
        <w:t>–</w:t>
      </w:r>
      <w:r w:rsidRPr="00033CC0">
        <w:rPr>
          <w:rFonts w:cs="David" w:hint="cs"/>
          <w:rtl/>
        </w:rPr>
        <w:t xml:space="preserve"> אין</w:t>
      </w:r>
    </w:p>
    <w:p w14:paraId="7C5D8D12" w14:textId="77777777" w:rsidR="00033CC0" w:rsidRPr="00033CC0" w:rsidRDefault="00033CC0" w:rsidP="00033CC0">
      <w:pPr>
        <w:bidi/>
        <w:ind w:firstLine="567"/>
        <w:jc w:val="center"/>
        <w:rPr>
          <w:rFonts w:cs="David" w:hint="cs"/>
          <w:rtl/>
        </w:rPr>
      </w:pPr>
      <w:r w:rsidRPr="00033CC0">
        <w:rPr>
          <w:rFonts w:cs="David" w:hint="cs"/>
          <w:rtl/>
        </w:rPr>
        <w:t>הצעת החוק עברה בקריאה ראשונה.</w:t>
      </w:r>
    </w:p>
    <w:p w14:paraId="2BF9F0FD" w14:textId="77777777" w:rsidR="00033CC0" w:rsidRPr="00033CC0" w:rsidRDefault="00033CC0" w:rsidP="00033CC0">
      <w:pPr>
        <w:bidi/>
        <w:ind w:firstLine="567"/>
        <w:rPr>
          <w:rFonts w:cs="David" w:hint="cs"/>
          <w:rtl/>
        </w:rPr>
      </w:pPr>
    </w:p>
    <w:p w14:paraId="2E9EE0B8" w14:textId="77777777" w:rsidR="00033CC0" w:rsidRPr="00033CC0" w:rsidRDefault="00033CC0" w:rsidP="00033CC0">
      <w:pPr>
        <w:bidi/>
        <w:rPr>
          <w:rFonts w:cs="David" w:hint="cs"/>
          <w:rtl/>
        </w:rPr>
      </w:pPr>
      <w:r w:rsidRPr="00033CC0">
        <w:rPr>
          <w:rFonts w:cs="David" w:hint="cs"/>
          <w:u w:val="single"/>
          <w:rtl/>
        </w:rPr>
        <w:t>היו"ר דוד טל:</w:t>
      </w:r>
    </w:p>
    <w:p w14:paraId="201FBF46" w14:textId="77777777" w:rsidR="00033CC0" w:rsidRPr="00033CC0" w:rsidRDefault="00033CC0" w:rsidP="00033CC0">
      <w:pPr>
        <w:bidi/>
        <w:rPr>
          <w:rFonts w:cs="David" w:hint="cs"/>
          <w:rtl/>
        </w:rPr>
      </w:pPr>
    </w:p>
    <w:p w14:paraId="7CF99E64" w14:textId="77777777" w:rsidR="00033CC0" w:rsidRPr="00033CC0" w:rsidRDefault="00033CC0" w:rsidP="00033CC0">
      <w:pPr>
        <w:bidi/>
        <w:ind w:firstLine="567"/>
        <w:rPr>
          <w:rFonts w:cs="David" w:hint="cs"/>
          <w:rtl/>
        </w:rPr>
      </w:pPr>
      <w:r w:rsidRPr="00033CC0">
        <w:rPr>
          <w:rFonts w:cs="David" w:hint="cs"/>
          <w:rtl/>
        </w:rPr>
        <w:t>הצעת החוק עברה ותונח על שולחן הכנסת לקריאה ראשונה. נעשה את זה מהר ככל שניתן כדי לעמוד בהתחייבות שלנו לאיחוד הלאומי.</w:t>
      </w:r>
    </w:p>
    <w:p w14:paraId="0F3E6ADA" w14:textId="77777777" w:rsidR="00033CC0" w:rsidRPr="00033CC0" w:rsidRDefault="00033CC0" w:rsidP="00033CC0">
      <w:pPr>
        <w:bidi/>
        <w:rPr>
          <w:rFonts w:cs="David" w:hint="cs"/>
          <w:u w:val="single"/>
          <w:rtl/>
        </w:rPr>
      </w:pPr>
    </w:p>
    <w:p w14:paraId="6895DEDF" w14:textId="77777777" w:rsidR="00033CC0" w:rsidRPr="00033CC0" w:rsidRDefault="00033CC0" w:rsidP="00033CC0">
      <w:pPr>
        <w:bidi/>
        <w:rPr>
          <w:rFonts w:cs="David" w:hint="cs"/>
          <w:rtl/>
        </w:rPr>
      </w:pPr>
      <w:proofErr w:type="spellStart"/>
      <w:r w:rsidRPr="00033CC0">
        <w:rPr>
          <w:rFonts w:cs="David" w:hint="cs"/>
          <w:u w:val="single"/>
          <w:rtl/>
        </w:rPr>
        <w:t>מוחמד</w:t>
      </w:r>
      <w:proofErr w:type="spellEnd"/>
      <w:r w:rsidRPr="00033CC0">
        <w:rPr>
          <w:rFonts w:cs="David" w:hint="cs"/>
          <w:u w:val="single"/>
          <w:rtl/>
        </w:rPr>
        <w:t xml:space="preserve"> ברכה:</w:t>
      </w:r>
    </w:p>
    <w:p w14:paraId="5893FB42" w14:textId="77777777" w:rsidR="00033CC0" w:rsidRPr="00033CC0" w:rsidRDefault="00033CC0" w:rsidP="00033CC0">
      <w:pPr>
        <w:bidi/>
        <w:rPr>
          <w:rFonts w:cs="David" w:hint="cs"/>
          <w:rtl/>
        </w:rPr>
      </w:pPr>
    </w:p>
    <w:p w14:paraId="401B028C" w14:textId="77777777" w:rsidR="00033CC0" w:rsidRPr="00033CC0" w:rsidRDefault="00033CC0" w:rsidP="00033CC0">
      <w:pPr>
        <w:bidi/>
        <w:rPr>
          <w:rFonts w:cs="David" w:hint="cs"/>
          <w:rtl/>
        </w:rPr>
      </w:pPr>
      <w:r w:rsidRPr="00033CC0">
        <w:rPr>
          <w:rFonts w:cs="David" w:hint="cs"/>
          <w:rtl/>
        </w:rPr>
        <w:tab/>
        <w:t>אמרת משפט שאני חייב לחזור עליו - על מנת לעמוד בהתחייבות לאיחוד הלאומי,   ההתחייבות לאיחוד הלאומי זו הרוטציה בין חבר הכנסת טיבי לאיחוד הלאומי, כדי לעמוד בהתחייבות שיהיה סגן ערבי.</w:t>
      </w:r>
    </w:p>
    <w:p w14:paraId="673D7A17" w14:textId="77777777" w:rsidR="00033CC0" w:rsidRPr="00033CC0" w:rsidRDefault="00033CC0" w:rsidP="00033CC0">
      <w:pPr>
        <w:bidi/>
        <w:rPr>
          <w:rFonts w:cs="David" w:hint="cs"/>
          <w:rtl/>
        </w:rPr>
      </w:pPr>
    </w:p>
    <w:p w14:paraId="3C81BE44" w14:textId="77777777" w:rsidR="00033CC0" w:rsidRPr="00033CC0" w:rsidRDefault="00033CC0" w:rsidP="00033CC0">
      <w:pPr>
        <w:bidi/>
        <w:rPr>
          <w:rFonts w:cs="David" w:hint="cs"/>
          <w:rtl/>
        </w:rPr>
      </w:pPr>
      <w:r w:rsidRPr="00033CC0">
        <w:rPr>
          <w:rFonts w:cs="David" w:hint="cs"/>
          <w:u w:val="single"/>
          <w:rtl/>
        </w:rPr>
        <w:t>היו"ר דוד טל:</w:t>
      </w:r>
    </w:p>
    <w:p w14:paraId="586CFE7C" w14:textId="77777777" w:rsidR="00033CC0" w:rsidRPr="00033CC0" w:rsidRDefault="00033CC0" w:rsidP="00033CC0">
      <w:pPr>
        <w:bidi/>
        <w:rPr>
          <w:rFonts w:cs="David" w:hint="cs"/>
          <w:rtl/>
        </w:rPr>
      </w:pPr>
    </w:p>
    <w:p w14:paraId="686BB555" w14:textId="77777777" w:rsidR="00033CC0" w:rsidRPr="00033CC0" w:rsidRDefault="00033CC0" w:rsidP="00033CC0">
      <w:pPr>
        <w:bidi/>
        <w:ind w:firstLine="567"/>
        <w:rPr>
          <w:rFonts w:cs="David" w:hint="cs"/>
          <w:rtl/>
        </w:rPr>
      </w:pPr>
      <w:r w:rsidRPr="00033CC0">
        <w:rPr>
          <w:rFonts w:cs="David" w:hint="cs"/>
          <w:rtl/>
        </w:rPr>
        <w:t>אמרתי את מה שאמרתי, דברי ברורים ואם לא כל אחד יפרש את זה כהבנתו. אני עובר לנושא הבא.</w:t>
      </w:r>
    </w:p>
    <w:p w14:paraId="0718795D" w14:textId="77777777" w:rsidR="00033CC0" w:rsidRDefault="00033CC0" w:rsidP="00033CC0">
      <w:pPr>
        <w:bidi/>
        <w:jc w:val="center"/>
        <w:rPr>
          <w:rFonts w:cs="David" w:hint="cs"/>
          <w:b/>
          <w:bCs/>
          <w:rtl/>
        </w:rPr>
      </w:pPr>
      <w:r w:rsidRPr="00033CC0">
        <w:rPr>
          <w:rFonts w:cs="David"/>
          <w:rtl/>
        </w:rPr>
        <w:br w:type="page"/>
      </w:r>
    </w:p>
    <w:p w14:paraId="50F4A573" w14:textId="77777777" w:rsidR="00033CC0" w:rsidRDefault="00033CC0" w:rsidP="00033CC0">
      <w:pPr>
        <w:bidi/>
        <w:jc w:val="center"/>
        <w:rPr>
          <w:rFonts w:cs="David" w:hint="cs"/>
          <w:b/>
          <w:bCs/>
          <w:rtl/>
        </w:rPr>
      </w:pPr>
    </w:p>
    <w:p w14:paraId="547BFD40" w14:textId="77777777" w:rsidR="00033CC0" w:rsidRDefault="00033CC0" w:rsidP="00033CC0">
      <w:pPr>
        <w:bidi/>
        <w:jc w:val="center"/>
        <w:rPr>
          <w:rFonts w:cs="David" w:hint="cs"/>
          <w:b/>
          <w:bCs/>
          <w:rtl/>
        </w:rPr>
      </w:pPr>
    </w:p>
    <w:p w14:paraId="33AF5D3D" w14:textId="77777777" w:rsidR="00033CC0" w:rsidRPr="00033CC0" w:rsidRDefault="00033CC0" w:rsidP="00033CC0">
      <w:pPr>
        <w:bidi/>
        <w:jc w:val="center"/>
        <w:rPr>
          <w:rFonts w:cs="David" w:hint="cs"/>
          <w:b/>
          <w:bCs/>
          <w:u w:val="single"/>
          <w:rtl/>
        </w:rPr>
      </w:pPr>
      <w:r w:rsidRPr="00033CC0">
        <w:rPr>
          <w:rFonts w:cs="David" w:hint="eastAsia"/>
          <w:b/>
          <w:bCs/>
          <w:rtl/>
        </w:rPr>
        <w:t>קביעת</w:t>
      </w:r>
      <w:r w:rsidRPr="00033CC0">
        <w:rPr>
          <w:rFonts w:cs="David"/>
          <w:b/>
          <w:bCs/>
          <w:rtl/>
        </w:rPr>
        <w:t xml:space="preserve"> </w:t>
      </w:r>
      <w:r w:rsidRPr="00033CC0">
        <w:rPr>
          <w:rFonts w:cs="David" w:hint="eastAsia"/>
          <w:b/>
          <w:bCs/>
          <w:rtl/>
        </w:rPr>
        <w:t>ועדה</w:t>
      </w:r>
      <w:r w:rsidRPr="00033CC0">
        <w:rPr>
          <w:rFonts w:cs="David"/>
          <w:b/>
          <w:bCs/>
        </w:rPr>
        <w:t xml:space="preserve"> </w:t>
      </w:r>
      <w:r w:rsidRPr="00033CC0">
        <w:rPr>
          <w:rFonts w:cs="David"/>
          <w:b/>
          <w:bCs/>
          <w:rtl/>
        </w:rPr>
        <w:t xml:space="preserve">לדיון בהצעת חוק שירות ביטחון (הוראת שעה) (הצבת יוצאי צבא בשירות בתי </w:t>
      </w:r>
      <w:r w:rsidRPr="00033CC0">
        <w:rPr>
          <w:rFonts w:cs="David" w:hint="eastAsia"/>
          <w:b/>
          <w:bCs/>
          <w:u w:val="single"/>
          <w:rtl/>
        </w:rPr>
        <w:t>הסוהר</w:t>
      </w:r>
      <w:r w:rsidRPr="00033CC0">
        <w:rPr>
          <w:rFonts w:cs="David"/>
          <w:b/>
          <w:bCs/>
          <w:u w:val="single"/>
        </w:rPr>
        <w:t>)(</w:t>
      </w:r>
      <w:r w:rsidRPr="00033CC0">
        <w:rPr>
          <w:rFonts w:cs="David"/>
          <w:b/>
          <w:bCs/>
          <w:u w:val="single"/>
          <w:rtl/>
        </w:rPr>
        <w:t xml:space="preserve">תיקון מס' 2), </w:t>
      </w:r>
      <w:proofErr w:type="spellStart"/>
      <w:r w:rsidRPr="00033CC0">
        <w:rPr>
          <w:rFonts w:cs="David"/>
          <w:b/>
          <w:bCs/>
          <w:u w:val="single"/>
          <w:rtl/>
        </w:rPr>
        <w:t>התשס</w:t>
      </w:r>
      <w:proofErr w:type="spellEnd"/>
      <w:r w:rsidRPr="00033CC0">
        <w:rPr>
          <w:rFonts w:cs="David"/>
          <w:b/>
          <w:bCs/>
          <w:u w:val="single"/>
        </w:rPr>
        <w:t>"</w:t>
      </w:r>
      <w:r w:rsidRPr="00033CC0">
        <w:rPr>
          <w:rFonts w:cs="David" w:hint="eastAsia"/>
          <w:b/>
          <w:bCs/>
          <w:u w:val="single"/>
          <w:rtl/>
        </w:rPr>
        <w:t>ח</w:t>
      </w:r>
      <w:r w:rsidRPr="00033CC0">
        <w:rPr>
          <w:rFonts w:cs="David"/>
          <w:b/>
          <w:bCs/>
          <w:u w:val="single"/>
        </w:rPr>
        <w:t>-2008 -</w:t>
      </w:r>
      <w:r w:rsidRPr="00033CC0">
        <w:rPr>
          <w:rFonts w:cs="David" w:hint="cs"/>
          <w:b/>
          <w:bCs/>
          <w:u w:val="single"/>
          <w:rtl/>
        </w:rPr>
        <w:t xml:space="preserve">  (</w:t>
      </w:r>
      <w:r w:rsidRPr="00033CC0">
        <w:rPr>
          <w:rFonts w:cs="David"/>
          <w:b/>
          <w:bCs/>
          <w:u w:val="single"/>
          <w:rtl/>
        </w:rPr>
        <w:t>מ/394</w:t>
      </w:r>
      <w:r w:rsidRPr="00033CC0">
        <w:rPr>
          <w:rFonts w:cs="David" w:hint="cs"/>
          <w:b/>
          <w:bCs/>
          <w:u w:val="single"/>
          <w:rtl/>
        </w:rPr>
        <w:t>)</w:t>
      </w:r>
      <w:r w:rsidRPr="00033CC0">
        <w:rPr>
          <w:rFonts w:cs="David"/>
          <w:b/>
          <w:bCs/>
          <w:u w:val="single"/>
          <w:rtl/>
        </w:rPr>
        <w:t>.</w:t>
      </w:r>
    </w:p>
    <w:p w14:paraId="6998B098" w14:textId="77777777" w:rsidR="00033CC0" w:rsidRPr="00033CC0" w:rsidRDefault="00033CC0" w:rsidP="00033CC0">
      <w:pPr>
        <w:bidi/>
        <w:rPr>
          <w:rFonts w:cs="David"/>
          <w:rtl/>
        </w:rPr>
      </w:pPr>
      <w:r w:rsidRPr="00033CC0">
        <w:rPr>
          <w:rFonts w:cs="David" w:hint="cs"/>
          <w:rtl/>
        </w:rPr>
        <w:tab/>
      </w:r>
    </w:p>
    <w:p w14:paraId="21BBA358" w14:textId="77777777" w:rsidR="00033CC0" w:rsidRDefault="00033CC0" w:rsidP="00033CC0">
      <w:pPr>
        <w:bidi/>
        <w:rPr>
          <w:rFonts w:cs="David" w:hint="cs"/>
          <w:rtl/>
        </w:rPr>
      </w:pPr>
    </w:p>
    <w:p w14:paraId="36761E91" w14:textId="77777777" w:rsidR="00033CC0" w:rsidRDefault="00033CC0" w:rsidP="00033CC0">
      <w:pPr>
        <w:bidi/>
        <w:rPr>
          <w:rFonts w:cs="David" w:hint="cs"/>
          <w:rtl/>
        </w:rPr>
      </w:pPr>
    </w:p>
    <w:p w14:paraId="6C7F71F8" w14:textId="77777777" w:rsidR="00033CC0" w:rsidRPr="00033CC0" w:rsidRDefault="00033CC0" w:rsidP="00033CC0">
      <w:pPr>
        <w:bidi/>
        <w:rPr>
          <w:rFonts w:cs="David" w:hint="cs"/>
          <w:rtl/>
        </w:rPr>
      </w:pPr>
    </w:p>
    <w:p w14:paraId="70443A5E" w14:textId="77777777" w:rsidR="00033CC0" w:rsidRPr="00033CC0" w:rsidRDefault="00033CC0" w:rsidP="00033CC0">
      <w:pPr>
        <w:bidi/>
        <w:rPr>
          <w:rFonts w:cs="David" w:hint="cs"/>
          <w:rtl/>
        </w:rPr>
      </w:pPr>
      <w:r w:rsidRPr="00033CC0">
        <w:rPr>
          <w:rFonts w:cs="David" w:hint="cs"/>
          <w:u w:val="single"/>
          <w:rtl/>
        </w:rPr>
        <w:t>היו"ר דוד טל:</w:t>
      </w:r>
    </w:p>
    <w:p w14:paraId="04800AFC" w14:textId="77777777" w:rsidR="00033CC0" w:rsidRPr="00033CC0" w:rsidRDefault="00033CC0" w:rsidP="00033CC0">
      <w:pPr>
        <w:bidi/>
        <w:rPr>
          <w:rFonts w:cs="David" w:hint="cs"/>
          <w:rtl/>
        </w:rPr>
      </w:pPr>
    </w:p>
    <w:p w14:paraId="3F320923" w14:textId="77777777" w:rsidR="00033CC0" w:rsidRPr="00033CC0" w:rsidRDefault="00033CC0" w:rsidP="00033CC0">
      <w:pPr>
        <w:bidi/>
        <w:ind w:firstLine="567"/>
        <w:rPr>
          <w:rFonts w:cs="David" w:hint="cs"/>
          <w:rtl/>
        </w:rPr>
      </w:pPr>
      <w:r w:rsidRPr="00033CC0">
        <w:rPr>
          <w:rFonts w:cs="David" w:hint="cs"/>
          <w:rtl/>
        </w:rPr>
        <w:t xml:space="preserve">הנושא הבא, </w:t>
      </w:r>
      <w:r w:rsidRPr="00033CC0">
        <w:rPr>
          <w:rFonts w:cs="David" w:hint="eastAsia"/>
          <w:rtl/>
        </w:rPr>
        <w:t>קביעת</w:t>
      </w:r>
      <w:r w:rsidRPr="00033CC0">
        <w:rPr>
          <w:rFonts w:cs="David"/>
          <w:rtl/>
        </w:rPr>
        <w:t xml:space="preserve"> </w:t>
      </w:r>
      <w:r w:rsidRPr="00033CC0">
        <w:rPr>
          <w:rFonts w:cs="David" w:hint="eastAsia"/>
          <w:rtl/>
        </w:rPr>
        <w:t>ועדה</w:t>
      </w:r>
      <w:r w:rsidRPr="00033CC0">
        <w:rPr>
          <w:rFonts w:cs="David"/>
        </w:rPr>
        <w:t xml:space="preserve"> </w:t>
      </w:r>
      <w:r w:rsidRPr="00033CC0">
        <w:rPr>
          <w:rFonts w:cs="David"/>
          <w:rtl/>
        </w:rPr>
        <w:t xml:space="preserve">לדיון בהצעת חוק שירות ביטחון (הוראת שעה) (הצבת יוצאי צבא בשירות בתי </w:t>
      </w:r>
      <w:r w:rsidRPr="00033CC0">
        <w:rPr>
          <w:rFonts w:cs="David" w:hint="eastAsia"/>
          <w:rtl/>
        </w:rPr>
        <w:t>הסוהר</w:t>
      </w:r>
      <w:r w:rsidRPr="00033CC0">
        <w:rPr>
          <w:rFonts w:cs="David"/>
        </w:rPr>
        <w:t>)(</w:t>
      </w:r>
      <w:r w:rsidRPr="00033CC0">
        <w:rPr>
          <w:rFonts w:cs="David"/>
          <w:rtl/>
        </w:rPr>
        <w:t xml:space="preserve">תיקון מס' 2), </w:t>
      </w:r>
      <w:proofErr w:type="spellStart"/>
      <w:r w:rsidRPr="00033CC0">
        <w:rPr>
          <w:rFonts w:cs="David"/>
          <w:rtl/>
        </w:rPr>
        <w:t>התשס</w:t>
      </w:r>
      <w:proofErr w:type="spellEnd"/>
      <w:r w:rsidRPr="00033CC0">
        <w:rPr>
          <w:rFonts w:cs="David"/>
        </w:rPr>
        <w:t>"</w:t>
      </w:r>
      <w:r w:rsidRPr="00033CC0">
        <w:rPr>
          <w:rFonts w:cs="David" w:hint="eastAsia"/>
          <w:rtl/>
        </w:rPr>
        <w:t>ח</w:t>
      </w:r>
      <w:r w:rsidRPr="00033CC0">
        <w:rPr>
          <w:rFonts w:cs="David"/>
        </w:rPr>
        <w:t>-2008 (</w:t>
      </w:r>
      <w:r w:rsidRPr="00033CC0">
        <w:rPr>
          <w:rFonts w:cs="David"/>
          <w:rtl/>
        </w:rPr>
        <w:t>מ/394)</w:t>
      </w:r>
      <w:r w:rsidRPr="00033CC0">
        <w:rPr>
          <w:rFonts w:cs="David" w:hint="cs"/>
          <w:rtl/>
        </w:rPr>
        <w:t>, לשם הכנתה לקריאה שנייה ושלישית. המלצת הלשכה המשפטית, בהתאם לתקנון היא ועדת חוץ וביטחון, נשמעה הצעה להעביר את ההצעה לו</w:t>
      </w:r>
      <w:smartTag w:uri="urn:schemas-microsoft-com:office:smarttags" w:element="PersonName">
        <w:r w:rsidRPr="00033CC0">
          <w:rPr>
            <w:rFonts w:cs="David" w:hint="cs"/>
            <w:rtl/>
          </w:rPr>
          <w:t>ועדת הפנים</w:t>
        </w:r>
      </w:smartTag>
      <w:r w:rsidRPr="00033CC0">
        <w:rPr>
          <w:rFonts w:cs="David" w:hint="cs"/>
          <w:rtl/>
        </w:rPr>
        <w:t xml:space="preserve"> והגנת הסביבה, יושב ראש ועדת חוץ וביטחון מבקש להעביר את הצעת החוק אליו. </w:t>
      </w:r>
    </w:p>
    <w:p w14:paraId="7D956844" w14:textId="77777777" w:rsidR="00033CC0" w:rsidRPr="00033CC0" w:rsidRDefault="00033CC0" w:rsidP="00033CC0">
      <w:pPr>
        <w:bidi/>
        <w:ind w:firstLine="567"/>
        <w:rPr>
          <w:rFonts w:cs="David" w:hint="cs"/>
          <w:rtl/>
        </w:rPr>
      </w:pPr>
    </w:p>
    <w:p w14:paraId="67CDEFC3" w14:textId="77777777" w:rsidR="00033CC0" w:rsidRPr="00033CC0" w:rsidRDefault="00033CC0" w:rsidP="00033CC0">
      <w:pPr>
        <w:pStyle w:val="Heading8"/>
        <w:rPr>
          <w:rFonts w:hint="cs"/>
          <w:sz w:val="24"/>
          <w:rtl/>
        </w:rPr>
      </w:pPr>
      <w:r w:rsidRPr="00033CC0">
        <w:rPr>
          <w:rFonts w:hint="cs"/>
          <w:sz w:val="24"/>
          <w:rtl/>
        </w:rPr>
        <w:t>הצבעה</w:t>
      </w:r>
    </w:p>
    <w:p w14:paraId="6273FDCE" w14:textId="77777777" w:rsidR="00033CC0" w:rsidRPr="00033CC0" w:rsidRDefault="00033CC0" w:rsidP="00033CC0">
      <w:pPr>
        <w:bidi/>
        <w:jc w:val="center"/>
        <w:rPr>
          <w:rFonts w:cs="David" w:hint="cs"/>
          <w:rtl/>
        </w:rPr>
      </w:pPr>
      <w:r w:rsidRPr="00033CC0">
        <w:rPr>
          <w:rFonts w:cs="David" w:hint="cs"/>
          <w:rtl/>
        </w:rPr>
        <w:t xml:space="preserve">בעד ועדת חוץ וביטחון </w:t>
      </w:r>
      <w:r w:rsidRPr="00033CC0">
        <w:rPr>
          <w:rFonts w:cs="David"/>
          <w:rtl/>
        </w:rPr>
        <w:t>–</w:t>
      </w:r>
      <w:r w:rsidRPr="00033CC0">
        <w:rPr>
          <w:rFonts w:cs="David" w:hint="cs"/>
          <w:rtl/>
        </w:rPr>
        <w:t xml:space="preserve"> 6</w:t>
      </w:r>
    </w:p>
    <w:p w14:paraId="16DCAC3E" w14:textId="77777777" w:rsidR="00033CC0" w:rsidRPr="00033CC0" w:rsidRDefault="00033CC0" w:rsidP="00033CC0">
      <w:pPr>
        <w:bidi/>
        <w:jc w:val="center"/>
        <w:rPr>
          <w:rFonts w:cs="David" w:hint="cs"/>
          <w:rtl/>
        </w:rPr>
      </w:pPr>
      <w:r w:rsidRPr="00033CC0">
        <w:rPr>
          <w:rFonts w:cs="David" w:hint="cs"/>
          <w:rtl/>
        </w:rPr>
        <w:t xml:space="preserve">בעד </w:t>
      </w:r>
      <w:smartTag w:uri="urn:schemas-microsoft-com:office:smarttags" w:element="PersonName">
        <w:r w:rsidRPr="00033CC0">
          <w:rPr>
            <w:rFonts w:cs="David" w:hint="cs"/>
            <w:rtl/>
          </w:rPr>
          <w:t>ועדת הפנים</w:t>
        </w:r>
      </w:smartTag>
      <w:r w:rsidRPr="00033CC0">
        <w:rPr>
          <w:rFonts w:cs="David" w:hint="cs"/>
          <w:rtl/>
        </w:rPr>
        <w:t xml:space="preserve"> והגנת הסביבה </w:t>
      </w:r>
      <w:r w:rsidRPr="00033CC0">
        <w:rPr>
          <w:rFonts w:cs="David"/>
          <w:rtl/>
        </w:rPr>
        <w:t>–</w:t>
      </w:r>
      <w:r w:rsidRPr="00033CC0">
        <w:rPr>
          <w:rFonts w:cs="David" w:hint="cs"/>
          <w:rtl/>
        </w:rPr>
        <w:t xml:space="preserve"> 4</w:t>
      </w:r>
    </w:p>
    <w:p w14:paraId="2AC88949" w14:textId="77777777" w:rsidR="00033CC0" w:rsidRPr="00033CC0" w:rsidRDefault="00033CC0" w:rsidP="00033CC0">
      <w:pPr>
        <w:bidi/>
        <w:jc w:val="center"/>
        <w:rPr>
          <w:rFonts w:cs="David" w:hint="cs"/>
          <w:rtl/>
        </w:rPr>
      </w:pPr>
      <w:r w:rsidRPr="00033CC0">
        <w:rPr>
          <w:rFonts w:cs="David" w:hint="cs"/>
          <w:rtl/>
        </w:rPr>
        <w:t xml:space="preserve">נמנעים </w:t>
      </w:r>
      <w:r w:rsidRPr="00033CC0">
        <w:rPr>
          <w:rFonts w:cs="David"/>
          <w:rtl/>
        </w:rPr>
        <w:t>–</w:t>
      </w:r>
      <w:r w:rsidRPr="00033CC0">
        <w:rPr>
          <w:rFonts w:cs="David" w:hint="cs"/>
          <w:rtl/>
        </w:rPr>
        <w:t xml:space="preserve"> אין</w:t>
      </w:r>
    </w:p>
    <w:p w14:paraId="6A478949" w14:textId="77777777" w:rsidR="00033CC0" w:rsidRPr="00033CC0" w:rsidRDefault="00033CC0" w:rsidP="00033CC0">
      <w:pPr>
        <w:bidi/>
        <w:jc w:val="center"/>
        <w:rPr>
          <w:rFonts w:cs="David" w:hint="cs"/>
          <w:rtl/>
        </w:rPr>
      </w:pPr>
      <w:r w:rsidRPr="00033CC0">
        <w:rPr>
          <w:rFonts w:cs="David" w:hint="cs"/>
          <w:rtl/>
        </w:rPr>
        <w:t>הצעת החוק תעבור לדיון בוועדת חוץ וביטחון</w:t>
      </w:r>
    </w:p>
    <w:p w14:paraId="556AB891" w14:textId="77777777" w:rsidR="00033CC0" w:rsidRPr="00033CC0" w:rsidRDefault="00033CC0" w:rsidP="00033CC0">
      <w:pPr>
        <w:bidi/>
        <w:rPr>
          <w:rFonts w:cs="David" w:hint="cs"/>
          <w:rtl/>
        </w:rPr>
      </w:pPr>
    </w:p>
    <w:p w14:paraId="7A3786F6" w14:textId="77777777" w:rsidR="00033CC0" w:rsidRPr="00033CC0" w:rsidRDefault="00033CC0" w:rsidP="00033CC0">
      <w:pPr>
        <w:bidi/>
        <w:rPr>
          <w:rFonts w:cs="David" w:hint="cs"/>
          <w:rtl/>
        </w:rPr>
      </w:pPr>
      <w:r w:rsidRPr="00033CC0">
        <w:rPr>
          <w:rFonts w:cs="David" w:hint="cs"/>
          <w:u w:val="single"/>
          <w:rtl/>
        </w:rPr>
        <w:t>נסים זאב:</w:t>
      </w:r>
    </w:p>
    <w:p w14:paraId="3F4187F9" w14:textId="77777777" w:rsidR="00033CC0" w:rsidRPr="00033CC0" w:rsidRDefault="00033CC0" w:rsidP="00033CC0">
      <w:pPr>
        <w:bidi/>
        <w:rPr>
          <w:rFonts w:cs="David" w:hint="cs"/>
          <w:rtl/>
        </w:rPr>
      </w:pPr>
      <w:r w:rsidRPr="00033CC0">
        <w:rPr>
          <w:rFonts w:cs="David" w:hint="cs"/>
          <w:rtl/>
        </w:rPr>
        <w:tab/>
      </w:r>
    </w:p>
    <w:p w14:paraId="500A37FE" w14:textId="77777777" w:rsidR="00033CC0" w:rsidRPr="00033CC0" w:rsidRDefault="00033CC0" w:rsidP="00033CC0">
      <w:pPr>
        <w:bidi/>
        <w:rPr>
          <w:rFonts w:cs="David" w:hint="cs"/>
          <w:rtl/>
        </w:rPr>
      </w:pPr>
      <w:r w:rsidRPr="00033CC0">
        <w:rPr>
          <w:rFonts w:cs="David" w:hint="cs"/>
          <w:rtl/>
        </w:rPr>
        <w:tab/>
        <w:t>מה לגבי יושב ראש ועדת הכספים? הבנתי שזה בא היום לדיון.</w:t>
      </w:r>
    </w:p>
    <w:p w14:paraId="3312F1A0" w14:textId="77777777" w:rsidR="00033CC0" w:rsidRPr="00033CC0" w:rsidRDefault="00033CC0" w:rsidP="00033CC0">
      <w:pPr>
        <w:bidi/>
        <w:rPr>
          <w:rFonts w:cs="David" w:hint="cs"/>
          <w:rtl/>
        </w:rPr>
      </w:pPr>
    </w:p>
    <w:p w14:paraId="78CC659B" w14:textId="77777777" w:rsidR="00033CC0" w:rsidRPr="00033CC0" w:rsidRDefault="00033CC0" w:rsidP="00033CC0">
      <w:pPr>
        <w:bidi/>
        <w:rPr>
          <w:rFonts w:cs="David" w:hint="cs"/>
          <w:rtl/>
        </w:rPr>
      </w:pPr>
      <w:r w:rsidRPr="00033CC0">
        <w:rPr>
          <w:rFonts w:cs="David" w:hint="cs"/>
          <w:u w:val="single"/>
          <w:rtl/>
        </w:rPr>
        <w:t>היו"ר דוד טל:</w:t>
      </w:r>
    </w:p>
    <w:p w14:paraId="5462ED62" w14:textId="77777777" w:rsidR="00033CC0" w:rsidRPr="00033CC0" w:rsidRDefault="00033CC0" w:rsidP="00033CC0">
      <w:pPr>
        <w:bidi/>
        <w:rPr>
          <w:rFonts w:cs="David" w:hint="cs"/>
          <w:rtl/>
        </w:rPr>
      </w:pPr>
    </w:p>
    <w:p w14:paraId="7239AF07" w14:textId="77777777" w:rsidR="00033CC0" w:rsidRPr="00033CC0" w:rsidRDefault="00033CC0" w:rsidP="00033CC0">
      <w:pPr>
        <w:bidi/>
        <w:ind w:firstLine="567"/>
        <w:rPr>
          <w:rFonts w:cs="David" w:hint="cs"/>
          <w:rtl/>
        </w:rPr>
      </w:pPr>
      <w:r w:rsidRPr="00033CC0">
        <w:rPr>
          <w:rFonts w:cs="David" w:hint="cs"/>
          <w:rtl/>
        </w:rPr>
        <w:t>לא הבנת טוב, כשזה יהיה על סדר היום אדוני יראה את זה, היום אולי נכניס רק נושא אחד שלא הופיע על סדר היום.</w:t>
      </w:r>
    </w:p>
    <w:p w14:paraId="29FC84FF" w14:textId="77777777" w:rsidR="00033CC0" w:rsidRPr="00033CC0" w:rsidRDefault="00033CC0" w:rsidP="00033CC0">
      <w:pPr>
        <w:bidi/>
        <w:rPr>
          <w:rFonts w:cs="David" w:hint="cs"/>
          <w:rtl/>
        </w:rPr>
      </w:pPr>
    </w:p>
    <w:p w14:paraId="57870260" w14:textId="77777777" w:rsidR="00033CC0" w:rsidRPr="00033CC0" w:rsidRDefault="00033CC0" w:rsidP="00033CC0">
      <w:pPr>
        <w:bidi/>
        <w:rPr>
          <w:rFonts w:cs="David" w:hint="cs"/>
          <w:u w:val="single"/>
          <w:rtl/>
        </w:rPr>
      </w:pPr>
      <w:r w:rsidRPr="00033CC0">
        <w:rPr>
          <w:rFonts w:cs="David" w:hint="cs"/>
          <w:u w:val="single"/>
          <w:rtl/>
        </w:rPr>
        <w:t>נסים זאב:</w:t>
      </w:r>
    </w:p>
    <w:p w14:paraId="7173119C" w14:textId="77777777" w:rsidR="00033CC0" w:rsidRPr="00033CC0" w:rsidRDefault="00033CC0" w:rsidP="00033CC0">
      <w:pPr>
        <w:bidi/>
        <w:rPr>
          <w:rFonts w:cs="David" w:hint="cs"/>
          <w:rtl/>
        </w:rPr>
      </w:pPr>
    </w:p>
    <w:p w14:paraId="66778DB9" w14:textId="77777777" w:rsidR="00033CC0" w:rsidRPr="00033CC0" w:rsidRDefault="00033CC0" w:rsidP="00033CC0">
      <w:pPr>
        <w:bidi/>
        <w:rPr>
          <w:rFonts w:cs="David" w:hint="cs"/>
          <w:rtl/>
        </w:rPr>
      </w:pPr>
      <w:r w:rsidRPr="00033CC0">
        <w:rPr>
          <w:rFonts w:cs="David" w:hint="cs"/>
          <w:rtl/>
        </w:rPr>
        <w:tab/>
        <w:t>אז מי אמר לרדיו שהיום יש דיון?</w:t>
      </w:r>
    </w:p>
    <w:p w14:paraId="1384DC62" w14:textId="77777777" w:rsidR="00033CC0" w:rsidRPr="00033CC0" w:rsidRDefault="00033CC0" w:rsidP="00033CC0">
      <w:pPr>
        <w:bidi/>
        <w:rPr>
          <w:rFonts w:cs="David" w:hint="cs"/>
          <w:rtl/>
        </w:rPr>
      </w:pPr>
    </w:p>
    <w:p w14:paraId="6B075DD6" w14:textId="77777777" w:rsidR="00033CC0" w:rsidRDefault="00033CC0" w:rsidP="00033CC0">
      <w:pPr>
        <w:bidi/>
        <w:jc w:val="center"/>
        <w:rPr>
          <w:rFonts w:cs="David" w:hint="cs"/>
          <w:b/>
          <w:bCs/>
          <w:rtl/>
        </w:rPr>
      </w:pPr>
      <w:r w:rsidRPr="00033CC0">
        <w:rPr>
          <w:rFonts w:cs="David"/>
          <w:rtl/>
        </w:rPr>
        <w:br w:type="page"/>
      </w:r>
    </w:p>
    <w:p w14:paraId="14A7CA77" w14:textId="77777777" w:rsidR="00033CC0" w:rsidRDefault="00033CC0" w:rsidP="00033CC0">
      <w:pPr>
        <w:bidi/>
        <w:jc w:val="center"/>
        <w:rPr>
          <w:rFonts w:cs="David" w:hint="cs"/>
          <w:b/>
          <w:bCs/>
          <w:rtl/>
        </w:rPr>
      </w:pPr>
    </w:p>
    <w:p w14:paraId="040EE41E" w14:textId="77777777" w:rsidR="00033CC0" w:rsidRPr="00033CC0" w:rsidRDefault="00033CC0" w:rsidP="00033CC0">
      <w:pPr>
        <w:bidi/>
        <w:jc w:val="center"/>
        <w:rPr>
          <w:rFonts w:cs="David" w:hint="cs"/>
          <w:b/>
          <w:bCs/>
          <w:u w:val="single"/>
          <w:rtl/>
        </w:rPr>
      </w:pPr>
      <w:r w:rsidRPr="00033CC0">
        <w:rPr>
          <w:rFonts w:cs="David" w:hint="eastAsia"/>
          <w:b/>
          <w:bCs/>
          <w:rtl/>
        </w:rPr>
        <w:t>פניית</w:t>
      </w:r>
      <w:r w:rsidRPr="00033CC0">
        <w:rPr>
          <w:rFonts w:cs="David"/>
          <w:b/>
          <w:bCs/>
          <w:rtl/>
        </w:rPr>
        <w:t xml:space="preserve"> </w:t>
      </w:r>
      <w:r w:rsidRPr="00033CC0">
        <w:rPr>
          <w:rFonts w:cs="David" w:hint="eastAsia"/>
          <w:b/>
          <w:bCs/>
          <w:rtl/>
        </w:rPr>
        <w:t>חבר</w:t>
      </w:r>
      <w:r w:rsidRPr="00033CC0">
        <w:rPr>
          <w:rFonts w:cs="David"/>
          <w:b/>
          <w:bCs/>
          <w:rtl/>
        </w:rPr>
        <w:t xml:space="preserve"> הכנסת משה </w:t>
      </w:r>
      <w:proofErr w:type="spellStart"/>
      <w:r w:rsidRPr="00033CC0">
        <w:rPr>
          <w:rFonts w:cs="David"/>
          <w:b/>
          <w:bCs/>
          <w:rtl/>
        </w:rPr>
        <w:t>שרוני</w:t>
      </w:r>
      <w:proofErr w:type="spellEnd"/>
      <w:r w:rsidRPr="00033CC0">
        <w:rPr>
          <w:rFonts w:cs="David"/>
          <w:b/>
          <w:bCs/>
          <w:rtl/>
        </w:rPr>
        <w:t xml:space="preserve"> בדבר עיכוב הדיון בו</w:t>
      </w:r>
      <w:smartTag w:uri="urn:schemas-microsoft-com:office:smarttags" w:element="PersonName">
        <w:r w:rsidRPr="00033CC0">
          <w:rPr>
            <w:rFonts w:cs="David"/>
            <w:b/>
            <w:bCs/>
            <w:rtl/>
          </w:rPr>
          <w:t>ועדת העבודה הרווחה והבריאות</w:t>
        </w:r>
      </w:smartTag>
      <w:r w:rsidRPr="00033CC0">
        <w:rPr>
          <w:rFonts w:cs="David"/>
          <w:b/>
          <w:bCs/>
          <w:rtl/>
        </w:rPr>
        <w:t xml:space="preserve"> בהצעת חוק</w:t>
      </w:r>
      <w:r w:rsidRPr="00033CC0">
        <w:rPr>
          <w:rFonts w:cs="David" w:hint="cs"/>
          <w:b/>
          <w:bCs/>
          <w:rtl/>
        </w:rPr>
        <w:t xml:space="preserve"> </w:t>
      </w:r>
      <w:r w:rsidRPr="00033CC0">
        <w:rPr>
          <w:rFonts w:cs="David" w:hint="cs"/>
          <w:b/>
          <w:bCs/>
          <w:u w:val="single"/>
          <w:rtl/>
        </w:rPr>
        <w:t xml:space="preserve">הביטוח הלאומי (תיקון </w:t>
      </w:r>
      <w:r w:rsidRPr="00033CC0">
        <w:rPr>
          <w:rFonts w:cs="David"/>
          <w:b/>
          <w:bCs/>
          <w:u w:val="single"/>
          <w:rtl/>
        </w:rPr>
        <w:t>–</w:t>
      </w:r>
      <w:r w:rsidRPr="00033CC0">
        <w:rPr>
          <w:rFonts w:cs="David" w:hint="cs"/>
          <w:b/>
          <w:bCs/>
          <w:u w:val="single"/>
          <w:rtl/>
        </w:rPr>
        <w:t xml:space="preserve"> הגדלת קצבת זקנה ושאירים), </w:t>
      </w:r>
      <w:proofErr w:type="spellStart"/>
      <w:r w:rsidRPr="00033CC0">
        <w:rPr>
          <w:rFonts w:cs="David" w:hint="cs"/>
          <w:b/>
          <w:bCs/>
          <w:u w:val="single"/>
          <w:rtl/>
        </w:rPr>
        <w:t>התשס"ז</w:t>
      </w:r>
      <w:proofErr w:type="spellEnd"/>
      <w:r w:rsidRPr="00033CC0">
        <w:rPr>
          <w:rFonts w:cs="David" w:hint="cs"/>
          <w:b/>
          <w:bCs/>
          <w:u w:val="single"/>
          <w:rtl/>
        </w:rPr>
        <w:t xml:space="preserve">-2007. </w:t>
      </w:r>
    </w:p>
    <w:p w14:paraId="4A51FECE" w14:textId="77777777" w:rsidR="00033CC0" w:rsidRPr="00033CC0" w:rsidRDefault="00033CC0" w:rsidP="00033CC0">
      <w:pPr>
        <w:bidi/>
        <w:rPr>
          <w:rFonts w:cs="David" w:hint="cs"/>
          <w:b/>
          <w:bCs/>
          <w:rtl/>
        </w:rPr>
      </w:pPr>
    </w:p>
    <w:p w14:paraId="46A90F9C" w14:textId="77777777" w:rsidR="00033CC0" w:rsidRDefault="00033CC0" w:rsidP="00033CC0">
      <w:pPr>
        <w:bidi/>
        <w:rPr>
          <w:rFonts w:cs="David" w:hint="cs"/>
          <w:u w:val="single"/>
          <w:rtl/>
        </w:rPr>
      </w:pPr>
    </w:p>
    <w:p w14:paraId="5EC8A74A" w14:textId="77777777" w:rsidR="00033CC0" w:rsidRDefault="00033CC0" w:rsidP="00033CC0">
      <w:pPr>
        <w:bidi/>
        <w:rPr>
          <w:rFonts w:cs="David" w:hint="cs"/>
          <w:u w:val="single"/>
          <w:rtl/>
        </w:rPr>
      </w:pPr>
    </w:p>
    <w:p w14:paraId="52C6B6FF" w14:textId="77777777" w:rsidR="00033CC0" w:rsidRDefault="00033CC0" w:rsidP="00033CC0">
      <w:pPr>
        <w:bidi/>
        <w:rPr>
          <w:rFonts w:cs="David" w:hint="cs"/>
          <w:u w:val="single"/>
          <w:rtl/>
        </w:rPr>
      </w:pPr>
    </w:p>
    <w:p w14:paraId="2C672ACE" w14:textId="77777777" w:rsidR="00033CC0" w:rsidRPr="00033CC0" w:rsidRDefault="00033CC0" w:rsidP="00033CC0">
      <w:pPr>
        <w:bidi/>
        <w:rPr>
          <w:rFonts w:cs="David" w:hint="cs"/>
          <w:rtl/>
        </w:rPr>
      </w:pPr>
      <w:r w:rsidRPr="00033CC0">
        <w:rPr>
          <w:rFonts w:cs="David" w:hint="cs"/>
          <w:u w:val="single"/>
          <w:rtl/>
        </w:rPr>
        <w:t>היו"ר דוד טל:</w:t>
      </w:r>
    </w:p>
    <w:p w14:paraId="0CE1F655" w14:textId="77777777" w:rsidR="00033CC0" w:rsidRPr="00033CC0" w:rsidRDefault="00033CC0" w:rsidP="00033CC0">
      <w:pPr>
        <w:bidi/>
        <w:rPr>
          <w:rFonts w:cs="David" w:hint="cs"/>
          <w:rtl/>
        </w:rPr>
      </w:pPr>
    </w:p>
    <w:p w14:paraId="53B3D805" w14:textId="77777777" w:rsidR="00033CC0" w:rsidRPr="00033CC0" w:rsidRDefault="00033CC0" w:rsidP="00033CC0">
      <w:pPr>
        <w:bidi/>
        <w:ind w:firstLine="567"/>
        <w:rPr>
          <w:rFonts w:cs="David" w:hint="cs"/>
          <w:rtl/>
        </w:rPr>
      </w:pPr>
      <w:r w:rsidRPr="00033CC0">
        <w:rPr>
          <w:rFonts w:cs="David" w:hint="cs"/>
          <w:rtl/>
        </w:rPr>
        <w:t xml:space="preserve">הנושא הבא, </w:t>
      </w:r>
      <w:r w:rsidRPr="00033CC0">
        <w:rPr>
          <w:rFonts w:cs="David" w:hint="eastAsia"/>
          <w:rtl/>
        </w:rPr>
        <w:t>פניית</w:t>
      </w:r>
      <w:r w:rsidRPr="00033CC0">
        <w:rPr>
          <w:rFonts w:cs="David"/>
          <w:rtl/>
        </w:rPr>
        <w:t xml:space="preserve"> </w:t>
      </w:r>
      <w:r w:rsidRPr="00033CC0">
        <w:rPr>
          <w:rFonts w:cs="David" w:hint="eastAsia"/>
          <w:rtl/>
        </w:rPr>
        <w:t>חבר</w:t>
      </w:r>
      <w:r w:rsidRPr="00033CC0">
        <w:rPr>
          <w:rFonts w:cs="David"/>
          <w:rtl/>
        </w:rPr>
        <w:t xml:space="preserve"> הכנסת משה </w:t>
      </w:r>
      <w:proofErr w:type="spellStart"/>
      <w:r w:rsidRPr="00033CC0">
        <w:rPr>
          <w:rFonts w:cs="David"/>
          <w:rtl/>
        </w:rPr>
        <w:t>שרוני</w:t>
      </w:r>
      <w:proofErr w:type="spellEnd"/>
      <w:r w:rsidRPr="00033CC0">
        <w:rPr>
          <w:rFonts w:cs="David"/>
          <w:rtl/>
        </w:rPr>
        <w:t xml:space="preserve"> בדבר עיכוב הדיון בו</w:t>
      </w:r>
      <w:smartTag w:uri="urn:schemas-microsoft-com:office:smarttags" w:element="PersonName">
        <w:r w:rsidRPr="00033CC0">
          <w:rPr>
            <w:rFonts w:cs="David"/>
            <w:rtl/>
          </w:rPr>
          <w:t>ועדת העבודה הרווחה והבריאות</w:t>
        </w:r>
      </w:smartTag>
      <w:r w:rsidRPr="00033CC0">
        <w:rPr>
          <w:rFonts w:cs="David" w:hint="cs"/>
          <w:rtl/>
        </w:rPr>
        <w:t xml:space="preserve"> </w:t>
      </w:r>
      <w:r w:rsidRPr="00033CC0">
        <w:rPr>
          <w:rFonts w:cs="David"/>
          <w:rtl/>
        </w:rPr>
        <w:t>בהצעת חוק</w:t>
      </w:r>
      <w:r w:rsidRPr="00033CC0">
        <w:rPr>
          <w:rFonts w:cs="David" w:hint="cs"/>
          <w:rtl/>
        </w:rPr>
        <w:t xml:space="preserve"> הביטוח הלאומי (תיקון </w:t>
      </w:r>
      <w:r w:rsidRPr="00033CC0">
        <w:rPr>
          <w:rFonts w:cs="David"/>
          <w:rtl/>
        </w:rPr>
        <w:t>–</w:t>
      </w:r>
      <w:r w:rsidRPr="00033CC0">
        <w:rPr>
          <w:rFonts w:cs="David" w:hint="cs"/>
          <w:rtl/>
        </w:rPr>
        <w:t xml:space="preserve"> הגדלת קצבת זקנה ושאירים), </w:t>
      </w:r>
      <w:proofErr w:type="spellStart"/>
      <w:r w:rsidRPr="00033CC0">
        <w:rPr>
          <w:rFonts w:cs="David" w:hint="cs"/>
          <w:rtl/>
        </w:rPr>
        <w:t>התשס"ז</w:t>
      </w:r>
      <w:proofErr w:type="spellEnd"/>
      <w:r w:rsidRPr="00033CC0">
        <w:rPr>
          <w:rFonts w:cs="David" w:hint="cs"/>
          <w:rtl/>
        </w:rPr>
        <w:t>-2007</w:t>
      </w:r>
      <w:r w:rsidRPr="00033CC0">
        <w:rPr>
          <w:rFonts w:cs="David" w:hint="cs"/>
          <w:b/>
          <w:bCs/>
          <w:rtl/>
        </w:rPr>
        <w:t xml:space="preserve">. </w:t>
      </w:r>
      <w:r w:rsidRPr="00033CC0">
        <w:rPr>
          <w:rFonts w:cs="David" w:hint="cs"/>
          <w:rtl/>
        </w:rPr>
        <w:t xml:space="preserve">חבר הכנסת </w:t>
      </w:r>
      <w:proofErr w:type="spellStart"/>
      <w:r w:rsidRPr="00033CC0">
        <w:rPr>
          <w:rFonts w:cs="David" w:hint="cs"/>
          <w:rtl/>
        </w:rPr>
        <w:t>שרוני</w:t>
      </w:r>
      <w:proofErr w:type="spellEnd"/>
      <w:r w:rsidRPr="00033CC0">
        <w:rPr>
          <w:rFonts w:cs="David" w:hint="cs"/>
          <w:rtl/>
        </w:rPr>
        <w:t xml:space="preserve"> בבקשה, לאחר מכן חבר הכנסת גלנטי יאמר את דברו ולאחר מכן היועצת המשפטית תאמר מה התקנון אומר.</w:t>
      </w:r>
    </w:p>
    <w:p w14:paraId="35731A0C" w14:textId="77777777" w:rsidR="00033CC0" w:rsidRPr="00033CC0" w:rsidRDefault="00033CC0" w:rsidP="00033CC0">
      <w:pPr>
        <w:bidi/>
        <w:ind w:firstLine="567"/>
        <w:rPr>
          <w:rFonts w:cs="David" w:hint="cs"/>
        </w:rPr>
      </w:pPr>
      <w:r w:rsidRPr="00033CC0">
        <w:rPr>
          <w:rFonts w:cs="David" w:hint="cs"/>
          <w:rtl/>
        </w:rPr>
        <w:t xml:space="preserve"> </w:t>
      </w:r>
    </w:p>
    <w:p w14:paraId="1BBB1D39" w14:textId="77777777" w:rsidR="00033CC0" w:rsidRPr="00033CC0" w:rsidRDefault="00033CC0" w:rsidP="00033CC0">
      <w:pPr>
        <w:bidi/>
        <w:rPr>
          <w:rFonts w:cs="David" w:hint="cs"/>
          <w:rtl/>
        </w:rPr>
      </w:pPr>
      <w:r w:rsidRPr="00033CC0">
        <w:rPr>
          <w:rFonts w:cs="David" w:hint="cs"/>
          <w:u w:val="single"/>
          <w:rtl/>
        </w:rPr>
        <w:t xml:space="preserve">משה </w:t>
      </w:r>
      <w:proofErr w:type="spellStart"/>
      <w:r w:rsidRPr="00033CC0">
        <w:rPr>
          <w:rFonts w:cs="David" w:hint="cs"/>
          <w:u w:val="single"/>
          <w:rtl/>
        </w:rPr>
        <w:t>שרוני</w:t>
      </w:r>
      <w:proofErr w:type="spellEnd"/>
      <w:r w:rsidRPr="00033CC0">
        <w:rPr>
          <w:rFonts w:cs="David" w:hint="cs"/>
          <w:u w:val="single"/>
          <w:rtl/>
        </w:rPr>
        <w:t>:</w:t>
      </w:r>
    </w:p>
    <w:p w14:paraId="745CC588" w14:textId="77777777" w:rsidR="00033CC0" w:rsidRPr="00033CC0" w:rsidRDefault="00033CC0" w:rsidP="00033CC0">
      <w:pPr>
        <w:bidi/>
        <w:rPr>
          <w:rFonts w:cs="David" w:hint="cs"/>
          <w:rtl/>
        </w:rPr>
      </w:pPr>
    </w:p>
    <w:p w14:paraId="2612EA98" w14:textId="77777777" w:rsidR="00033CC0" w:rsidRPr="00033CC0" w:rsidRDefault="00033CC0" w:rsidP="00033CC0">
      <w:pPr>
        <w:bidi/>
        <w:rPr>
          <w:rFonts w:cs="David" w:hint="cs"/>
          <w:rtl/>
        </w:rPr>
      </w:pPr>
      <w:r w:rsidRPr="00033CC0">
        <w:rPr>
          <w:rFonts w:cs="David" w:hint="cs"/>
          <w:rtl/>
        </w:rPr>
        <w:tab/>
        <w:t xml:space="preserve"> אני חושב שזו תעודת עניות לכנסת ישראל שיש יושב ראש ועדה שמושך חוק ומחזיק אותו כדבר פרטי שלו. היה צריך להביא את זה לדיון בוועדה והוועדה תחליט, לא היושב ראש, זו לא האחוזה הפרטית שלו. כל הנושא הזה צריך להיות פעם אחת ברור לכל יושבי ראש הוועדות  שהם צריכים להתנהג על פי התקנון.</w:t>
      </w:r>
    </w:p>
    <w:p w14:paraId="3EBE8A2F" w14:textId="77777777" w:rsidR="00033CC0" w:rsidRPr="00033CC0" w:rsidRDefault="00033CC0" w:rsidP="00033CC0">
      <w:pPr>
        <w:bidi/>
        <w:rPr>
          <w:rFonts w:cs="David" w:hint="cs"/>
          <w:rtl/>
        </w:rPr>
      </w:pPr>
    </w:p>
    <w:p w14:paraId="2EC7F30F" w14:textId="77777777" w:rsidR="00033CC0" w:rsidRPr="00033CC0" w:rsidRDefault="00033CC0" w:rsidP="00033CC0">
      <w:pPr>
        <w:bidi/>
        <w:rPr>
          <w:rFonts w:cs="David" w:hint="cs"/>
          <w:rtl/>
        </w:rPr>
      </w:pPr>
      <w:r w:rsidRPr="00033CC0">
        <w:rPr>
          <w:rFonts w:cs="David" w:hint="cs"/>
          <w:u w:val="single"/>
          <w:rtl/>
        </w:rPr>
        <w:t>יצחק גלנטי:</w:t>
      </w:r>
    </w:p>
    <w:p w14:paraId="47C452F3" w14:textId="77777777" w:rsidR="00033CC0" w:rsidRPr="00033CC0" w:rsidRDefault="00033CC0" w:rsidP="00033CC0">
      <w:pPr>
        <w:bidi/>
        <w:rPr>
          <w:rFonts w:cs="David" w:hint="cs"/>
          <w:rtl/>
        </w:rPr>
      </w:pPr>
    </w:p>
    <w:p w14:paraId="51AF1F93" w14:textId="77777777" w:rsidR="00033CC0" w:rsidRPr="00033CC0" w:rsidRDefault="00033CC0" w:rsidP="00033CC0">
      <w:pPr>
        <w:bidi/>
        <w:rPr>
          <w:rFonts w:cs="David" w:hint="cs"/>
          <w:rtl/>
        </w:rPr>
      </w:pPr>
      <w:r w:rsidRPr="00033CC0">
        <w:rPr>
          <w:rFonts w:cs="David" w:hint="cs"/>
          <w:rtl/>
        </w:rPr>
        <w:tab/>
        <w:t xml:space="preserve"> עם כל הרצון הטוב לקדם את הצעת החוק שחבר הכנסת </w:t>
      </w:r>
      <w:proofErr w:type="spellStart"/>
      <w:r w:rsidRPr="00033CC0">
        <w:rPr>
          <w:rFonts w:cs="David" w:hint="cs"/>
          <w:rtl/>
        </w:rPr>
        <w:t>שרוני</w:t>
      </w:r>
      <w:proofErr w:type="spellEnd"/>
      <w:r w:rsidRPr="00033CC0">
        <w:rPr>
          <w:rFonts w:cs="David" w:hint="cs"/>
          <w:rtl/>
        </w:rPr>
        <w:t xml:space="preserve"> מדבר עליה, הייתי אומר קודם כל שהעומס על ועדת העובדה והרווחה הוא רב ביותר, יש הצעות חוק רבות שעומדות בוועדה זמן רב ולא עולות לדיון ולא מגיעות לכלל לדיון. אני מנסה לקדם את הצעות החוק למיניהם על פי פחות או יותר סדר ההגשות.</w:t>
      </w:r>
    </w:p>
    <w:p w14:paraId="465B2870" w14:textId="77777777" w:rsidR="00033CC0" w:rsidRPr="00033CC0" w:rsidRDefault="00033CC0" w:rsidP="00033CC0">
      <w:pPr>
        <w:bidi/>
        <w:rPr>
          <w:rFonts w:cs="David" w:hint="cs"/>
          <w:rtl/>
        </w:rPr>
      </w:pPr>
    </w:p>
    <w:p w14:paraId="322B28F4" w14:textId="77777777" w:rsidR="00033CC0" w:rsidRPr="00033CC0" w:rsidRDefault="00033CC0" w:rsidP="00033CC0">
      <w:pPr>
        <w:bidi/>
        <w:rPr>
          <w:rFonts w:cs="David" w:hint="cs"/>
          <w:rtl/>
        </w:rPr>
      </w:pPr>
      <w:r w:rsidRPr="00033CC0">
        <w:rPr>
          <w:rFonts w:cs="David" w:hint="cs"/>
          <w:rtl/>
        </w:rPr>
        <w:tab/>
        <w:t>יחד עם זה אני חייב לציין שמעבר להצעת החוק שבה אנחנו דנים, ישנן עוד הצעות חוק דומות להצעה זו ובמשך הזמן שנמצא בידי אני מנסה להגיע לכלל שיתוף פעולה עם הגורמים הרלוונטיים, גם בכנסת וגם בממשלה על מנת לקדם את ההצעות כך שיהיה ניתן להגיע לכלל הסכמות מרביות.</w:t>
      </w:r>
    </w:p>
    <w:p w14:paraId="3CCEF16E" w14:textId="77777777" w:rsidR="00033CC0" w:rsidRPr="00033CC0" w:rsidRDefault="00033CC0" w:rsidP="00033CC0">
      <w:pPr>
        <w:bidi/>
        <w:rPr>
          <w:rFonts w:cs="David" w:hint="cs"/>
          <w:rtl/>
        </w:rPr>
      </w:pPr>
    </w:p>
    <w:p w14:paraId="6A10EC2A" w14:textId="77777777" w:rsidR="00033CC0" w:rsidRPr="00033CC0" w:rsidRDefault="00033CC0" w:rsidP="00033CC0">
      <w:pPr>
        <w:bidi/>
        <w:rPr>
          <w:rFonts w:cs="David" w:hint="cs"/>
          <w:rtl/>
        </w:rPr>
      </w:pPr>
      <w:r w:rsidRPr="00033CC0">
        <w:rPr>
          <w:rFonts w:cs="David" w:hint="cs"/>
          <w:rtl/>
        </w:rPr>
        <w:tab/>
        <w:t xml:space="preserve">לאור זאת, טרם הגענו בוועדה למצב בו אני יכול להעלות את ההצעה, מה שמקובל לקרוא לה הצעת החוק של </w:t>
      </w:r>
      <w:proofErr w:type="spellStart"/>
      <w:r w:rsidRPr="00033CC0">
        <w:rPr>
          <w:rFonts w:cs="David" w:hint="cs"/>
          <w:rtl/>
        </w:rPr>
        <w:t>שרוני</w:t>
      </w:r>
      <w:proofErr w:type="spellEnd"/>
      <w:r w:rsidRPr="00033CC0">
        <w:rPr>
          <w:rFonts w:cs="David" w:hint="cs"/>
          <w:rtl/>
        </w:rPr>
        <w:t xml:space="preserve">, זה לא בדיוק כך אבל לא משנה, טרם הגעתי למצב שאני יכול להעלות אותה לדיון.    </w:t>
      </w:r>
    </w:p>
    <w:p w14:paraId="2640F3FB" w14:textId="77777777" w:rsidR="00033CC0" w:rsidRPr="00033CC0" w:rsidRDefault="00033CC0" w:rsidP="00033CC0">
      <w:pPr>
        <w:bidi/>
        <w:rPr>
          <w:rFonts w:cs="David" w:hint="cs"/>
          <w:rtl/>
        </w:rPr>
      </w:pPr>
    </w:p>
    <w:p w14:paraId="24DCAD2A" w14:textId="77777777" w:rsidR="00033CC0" w:rsidRPr="00033CC0" w:rsidRDefault="00033CC0" w:rsidP="00033CC0">
      <w:pPr>
        <w:bidi/>
        <w:rPr>
          <w:rFonts w:cs="David" w:hint="cs"/>
          <w:rtl/>
        </w:rPr>
      </w:pPr>
      <w:r w:rsidRPr="00033CC0">
        <w:rPr>
          <w:rFonts w:cs="David" w:hint="cs"/>
          <w:u w:val="single"/>
          <w:rtl/>
        </w:rPr>
        <w:t>היו"ר דוד טל:</w:t>
      </w:r>
    </w:p>
    <w:p w14:paraId="40EBFAF3" w14:textId="77777777" w:rsidR="00033CC0" w:rsidRPr="00033CC0" w:rsidRDefault="00033CC0" w:rsidP="00033CC0">
      <w:pPr>
        <w:bidi/>
        <w:rPr>
          <w:rFonts w:cs="David" w:hint="cs"/>
          <w:rtl/>
        </w:rPr>
      </w:pPr>
    </w:p>
    <w:p w14:paraId="38071C30" w14:textId="77777777" w:rsidR="00033CC0" w:rsidRPr="00033CC0" w:rsidRDefault="00033CC0" w:rsidP="00033CC0">
      <w:pPr>
        <w:bidi/>
        <w:rPr>
          <w:rFonts w:cs="David" w:hint="cs"/>
          <w:rtl/>
        </w:rPr>
      </w:pPr>
      <w:r w:rsidRPr="00033CC0">
        <w:rPr>
          <w:rFonts w:cs="David" w:hint="cs"/>
          <w:rtl/>
        </w:rPr>
        <w:tab/>
        <w:t xml:space="preserve">גברתי היועצת המשפטית, אני במקש התייחסויות גם לגבי התקנון, ולאחר מכן אומר כמה מילים בנושא אל עף שאני שחושב שאני צריך להימנע מזה. </w:t>
      </w:r>
    </w:p>
    <w:p w14:paraId="03D12419" w14:textId="77777777" w:rsidR="00033CC0" w:rsidRPr="00033CC0" w:rsidRDefault="00033CC0" w:rsidP="00033CC0">
      <w:pPr>
        <w:bidi/>
        <w:rPr>
          <w:rFonts w:cs="David" w:hint="cs"/>
          <w:rtl/>
        </w:rPr>
      </w:pPr>
    </w:p>
    <w:p w14:paraId="09629193" w14:textId="77777777" w:rsidR="00033CC0" w:rsidRPr="00033CC0" w:rsidRDefault="00033CC0" w:rsidP="00033CC0">
      <w:pPr>
        <w:bidi/>
        <w:rPr>
          <w:rFonts w:cs="David" w:hint="cs"/>
          <w:u w:val="single"/>
          <w:rtl/>
        </w:rPr>
      </w:pPr>
      <w:r w:rsidRPr="00033CC0">
        <w:rPr>
          <w:rFonts w:cs="David" w:hint="cs"/>
          <w:u w:val="single"/>
          <w:rtl/>
        </w:rPr>
        <w:t>ארבל אסטרחן:</w:t>
      </w:r>
    </w:p>
    <w:p w14:paraId="25777A9D" w14:textId="77777777" w:rsidR="00033CC0" w:rsidRPr="00033CC0" w:rsidRDefault="00033CC0" w:rsidP="00033CC0">
      <w:pPr>
        <w:bidi/>
        <w:rPr>
          <w:rFonts w:cs="David" w:hint="cs"/>
          <w:rtl/>
        </w:rPr>
      </w:pPr>
    </w:p>
    <w:p w14:paraId="73A79413" w14:textId="77777777" w:rsidR="00033CC0" w:rsidRPr="00033CC0" w:rsidRDefault="00033CC0" w:rsidP="00033CC0">
      <w:pPr>
        <w:bidi/>
        <w:rPr>
          <w:rFonts w:cs="David" w:hint="cs"/>
          <w:rtl/>
        </w:rPr>
      </w:pPr>
      <w:r w:rsidRPr="00033CC0">
        <w:rPr>
          <w:rFonts w:cs="David" w:hint="cs"/>
          <w:rtl/>
        </w:rPr>
        <w:tab/>
        <w:t xml:space="preserve">ממכתבו של חבר הכנסת </w:t>
      </w:r>
      <w:proofErr w:type="spellStart"/>
      <w:r w:rsidRPr="00033CC0">
        <w:rPr>
          <w:rFonts w:cs="David" w:hint="cs"/>
          <w:rtl/>
        </w:rPr>
        <w:t>שרוני</w:t>
      </w:r>
      <w:proofErr w:type="spellEnd"/>
      <w:r w:rsidRPr="00033CC0">
        <w:rPr>
          <w:rFonts w:cs="David" w:hint="cs"/>
          <w:rtl/>
        </w:rPr>
        <w:t xml:space="preserve">  אני מבינה שמדובר בהצעת חוק שהוועדה סיימה את הכנתה, אישרה אותה, החזירה לוועדה לפי סעיף 124 וכעת נדרשת לדון באישורה או באי אישורה. התקנון אינו מאפשר לוועדה לא לדון בהצעת חוק שעברה אליה. ועדה יכולה להחליט שהיא מאשרת את הצעת החוק להבאתה להצבעה במליאה או מציעה לכנסת להסיר אותה מסדר היום, אבל היא לא יכולה לא לאשר הצעה.</w:t>
      </w:r>
    </w:p>
    <w:p w14:paraId="7EE8A232" w14:textId="77777777" w:rsidR="00033CC0" w:rsidRPr="00033CC0" w:rsidRDefault="00033CC0" w:rsidP="00033CC0">
      <w:pPr>
        <w:bidi/>
        <w:rPr>
          <w:rFonts w:cs="David" w:hint="cs"/>
          <w:rtl/>
        </w:rPr>
      </w:pPr>
    </w:p>
    <w:p w14:paraId="3DA35DC3" w14:textId="77777777" w:rsidR="00033CC0" w:rsidRPr="00033CC0" w:rsidRDefault="00033CC0" w:rsidP="00033CC0">
      <w:pPr>
        <w:bidi/>
        <w:rPr>
          <w:rFonts w:cs="David" w:hint="cs"/>
          <w:rtl/>
        </w:rPr>
      </w:pPr>
      <w:r w:rsidRPr="00033CC0">
        <w:rPr>
          <w:rFonts w:cs="David" w:hint="cs"/>
          <w:rtl/>
        </w:rPr>
        <w:tab/>
        <w:t>התקנון מדבר על תקופה של שלושה חודשים על תקופה של ששה חודשים שאחריהן יכול  חבר כנסת לפנות לוועדת הכנסת ולבקש את התערבותה וועדת הכנסת יכולה או לקצוב לוועדה זמן נוסף או להעביר לוועדה אחרת, שזה דבר קיצוני כשמדובר בהצעה שברור איזה ועדה מוסמכת לדון בה, אבל ועדת הכנסת מוסמכת לעשות את זה.</w:t>
      </w:r>
    </w:p>
    <w:p w14:paraId="3F50D696" w14:textId="77777777" w:rsidR="00033CC0" w:rsidRPr="00033CC0" w:rsidRDefault="00033CC0" w:rsidP="00033CC0">
      <w:pPr>
        <w:bidi/>
        <w:rPr>
          <w:rFonts w:cs="David" w:hint="cs"/>
          <w:rtl/>
        </w:rPr>
      </w:pPr>
    </w:p>
    <w:p w14:paraId="1B44FCAE" w14:textId="77777777" w:rsidR="00033CC0" w:rsidRPr="00033CC0" w:rsidRDefault="00033CC0" w:rsidP="00033CC0">
      <w:pPr>
        <w:bidi/>
        <w:rPr>
          <w:rFonts w:cs="David" w:hint="cs"/>
          <w:rtl/>
        </w:rPr>
      </w:pPr>
      <w:r w:rsidRPr="00033CC0">
        <w:rPr>
          <w:rFonts w:cs="David" w:hint="cs"/>
          <w:rtl/>
        </w:rPr>
        <w:tab/>
        <w:t>לצערנו הוועדות עמוסות ויש לא מעט ועדות שיש בהן חוקים מעבר לתקופה שקובע התקנון, אבל במקרים בהם סבור חבר הכנסת המציע שהצעת החוק נתקעת בוועדה לא מסיבה עניינית הוא בהחלט יכול לפנות לוועדת הכנסת והיא מוסמכת לפעול כפי שאמרתי.</w:t>
      </w:r>
    </w:p>
    <w:p w14:paraId="409E5DED" w14:textId="77777777" w:rsidR="00033CC0" w:rsidRPr="00033CC0" w:rsidRDefault="00033CC0" w:rsidP="00033CC0">
      <w:pPr>
        <w:bidi/>
        <w:rPr>
          <w:rFonts w:cs="David" w:hint="cs"/>
          <w:rtl/>
        </w:rPr>
      </w:pPr>
    </w:p>
    <w:p w14:paraId="16862837" w14:textId="77777777" w:rsidR="00033CC0" w:rsidRPr="00033CC0" w:rsidRDefault="00033CC0" w:rsidP="00033CC0">
      <w:pPr>
        <w:bidi/>
        <w:rPr>
          <w:rFonts w:cs="David" w:hint="cs"/>
          <w:rtl/>
        </w:rPr>
      </w:pPr>
      <w:r w:rsidRPr="00033CC0">
        <w:rPr>
          <w:rFonts w:cs="David" w:hint="cs"/>
          <w:rtl/>
        </w:rPr>
        <w:tab/>
        <w:t xml:space="preserve">יש עוד סעיף שאני יכולה להזכיר, סעיף 138 לתקנון שאומר שוועדה לא תכין לקריאה ראשונה הצעת חוק של יושב ראש הוועדה כל עוד מצוין על סדר יומה הצעת חוק אחרת שהדיון בה לא הסתיים ועברו ששה חודשים או יותר מיום שהועברה אליה, אלא בהסכמת אותו חבר כנסת. </w:t>
      </w:r>
    </w:p>
    <w:p w14:paraId="33C174A9" w14:textId="77777777" w:rsidR="00033CC0" w:rsidRPr="00033CC0" w:rsidRDefault="00033CC0" w:rsidP="00033CC0">
      <w:pPr>
        <w:bidi/>
        <w:rPr>
          <w:rFonts w:cs="David" w:hint="cs"/>
          <w:rtl/>
        </w:rPr>
      </w:pPr>
    </w:p>
    <w:p w14:paraId="1FA55774" w14:textId="77777777" w:rsidR="00033CC0" w:rsidRPr="00033CC0" w:rsidRDefault="00033CC0" w:rsidP="00033CC0">
      <w:pPr>
        <w:bidi/>
        <w:ind w:firstLine="567"/>
        <w:rPr>
          <w:rFonts w:cs="David" w:hint="cs"/>
          <w:rtl/>
        </w:rPr>
      </w:pPr>
      <w:r w:rsidRPr="00033CC0">
        <w:rPr>
          <w:rFonts w:cs="David" w:hint="cs"/>
          <w:rtl/>
        </w:rPr>
        <w:t>אני מבינה שבוועדת  העבודה יש את הצעת החוק של יושב ראש הוועדה, שגם עוסקת באותו נושא.</w:t>
      </w:r>
    </w:p>
    <w:p w14:paraId="2518D1BD" w14:textId="77777777" w:rsidR="00033CC0" w:rsidRPr="00033CC0" w:rsidRDefault="00033CC0" w:rsidP="00033CC0">
      <w:pPr>
        <w:bidi/>
        <w:rPr>
          <w:rFonts w:cs="David" w:hint="cs"/>
          <w:rtl/>
        </w:rPr>
      </w:pPr>
    </w:p>
    <w:p w14:paraId="4432F5E9" w14:textId="77777777" w:rsidR="00033CC0" w:rsidRPr="00033CC0" w:rsidRDefault="00033CC0" w:rsidP="00033CC0">
      <w:pPr>
        <w:bidi/>
        <w:rPr>
          <w:rFonts w:cs="David" w:hint="cs"/>
          <w:u w:val="single"/>
          <w:rtl/>
        </w:rPr>
      </w:pPr>
      <w:r w:rsidRPr="00033CC0">
        <w:rPr>
          <w:rFonts w:cs="David" w:hint="cs"/>
          <w:u w:val="single"/>
          <w:rtl/>
        </w:rPr>
        <w:t>יצחק גלנטי:</w:t>
      </w:r>
    </w:p>
    <w:p w14:paraId="7210B299" w14:textId="77777777" w:rsidR="00033CC0" w:rsidRPr="00033CC0" w:rsidRDefault="00033CC0" w:rsidP="00033CC0">
      <w:pPr>
        <w:bidi/>
        <w:rPr>
          <w:rFonts w:cs="David" w:hint="cs"/>
          <w:rtl/>
        </w:rPr>
      </w:pPr>
    </w:p>
    <w:p w14:paraId="05A09850" w14:textId="77777777" w:rsidR="00033CC0" w:rsidRPr="00033CC0" w:rsidRDefault="00033CC0" w:rsidP="00033CC0">
      <w:pPr>
        <w:bidi/>
        <w:rPr>
          <w:rFonts w:cs="David" w:hint="cs"/>
          <w:rtl/>
        </w:rPr>
      </w:pPr>
      <w:r w:rsidRPr="00033CC0">
        <w:rPr>
          <w:rFonts w:cs="David" w:hint="cs"/>
          <w:rtl/>
        </w:rPr>
        <w:tab/>
        <w:t>וגם היא לא עולה.</w:t>
      </w:r>
    </w:p>
    <w:p w14:paraId="7CFFEAEF" w14:textId="77777777" w:rsidR="00033CC0" w:rsidRPr="00033CC0" w:rsidRDefault="00033CC0" w:rsidP="00033CC0">
      <w:pPr>
        <w:bidi/>
        <w:rPr>
          <w:rFonts w:cs="David" w:hint="cs"/>
          <w:rtl/>
        </w:rPr>
      </w:pPr>
    </w:p>
    <w:p w14:paraId="00E4C3AC" w14:textId="77777777" w:rsidR="00033CC0" w:rsidRPr="00033CC0" w:rsidRDefault="00033CC0" w:rsidP="00033CC0">
      <w:pPr>
        <w:bidi/>
        <w:rPr>
          <w:rFonts w:cs="David" w:hint="cs"/>
          <w:rtl/>
        </w:rPr>
      </w:pPr>
      <w:r w:rsidRPr="00033CC0">
        <w:rPr>
          <w:rFonts w:cs="David" w:hint="cs"/>
          <w:u w:val="single"/>
          <w:rtl/>
        </w:rPr>
        <w:t>היו"ר דוד טל:</w:t>
      </w:r>
    </w:p>
    <w:p w14:paraId="63333FE0" w14:textId="77777777" w:rsidR="00033CC0" w:rsidRPr="00033CC0" w:rsidRDefault="00033CC0" w:rsidP="00033CC0">
      <w:pPr>
        <w:bidi/>
        <w:rPr>
          <w:rFonts w:cs="David" w:hint="cs"/>
          <w:rtl/>
        </w:rPr>
      </w:pPr>
    </w:p>
    <w:p w14:paraId="40265C87" w14:textId="77777777" w:rsidR="00033CC0" w:rsidRPr="00033CC0" w:rsidRDefault="00033CC0" w:rsidP="00033CC0">
      <w:pPr>
        <w:bidi/>
        <w:rPr>
          <w:rFonts w:cs="David" w:hint="cs"/>
          <w:rtl/>
        </w:rPr>
      </w:pPr>
      <w:r w:rsidRPr="00033CC0">
        <w:rPr>
          <w:rFonts w:cs="David" w:hint="cs"/>
          <w:rtl/>
        </w:rPr>
        <w:tab/>
        <w:t xml:space="preserve"> חבר הכנסת גלנטי, הערתי את תשומת לבך בדברים אחרים ואני אומר למען הגילוי הנאות, כולל בהצעת החוק שלי, שנתקעה אצלך ולא בגלל שאתה עמוס בעבודה אלא בגלל שכך אמר לך יושב ראש הקואליציה, בגלל שכך אמר לך ראש הממשלה וזה דבר שלא ייעשה. כל הסיפור הוא על הצעת חוק שעברה פה אחד בוועדה שלך לקריאה שנייה ושלישית.</w:t>
      </w:r>
    </w:p>
    <w:p w14:paraId="1AB8786B" w14:textId="77777777" w:rsidR="00033CC0" w:rsidRPr="00033CC0" w:rsidRDefault="00033CC0" w:rsidP="00033CC0">
      <w:pPr>
        <w:bidi/>
        <w:rPr>
          <w:rFonts w:cs="David" w:hint="cs"/>
          <w:rtl/>
        </w:rPr>
      </w:pPr>
    </w:p>
    <w:p w14:paraId="31F05E63" w14:textId="77777777" w:rsidR="00033CC0" w:rsidRPr="00033CC0" w:rsidRDefault="00033CC0" w:rsidP="00033CC0">
      <w:pPr>
        <w:bidi/>
        <w:rPr>
          <w:rFonts w:cs="David" w:hint="cs"/>
          <w:rtl/>
        </w:rPr>
      </w:pPr>
      <w:r w:rsidRPr="00033CC0">
        <w:rPr>
          <w:rFonts w:cs="David" w:hint="cs"/>
          <w:u w:val="single"/>
          <w:rtl/>
        </w:rPr>
        <w:t>יצחק גלנטי:</w:t>
      </w:r>
    </w:p>
    <w:p w14:paraId="6D61DAAC" w14:textId="77777777" w:rsidR="00033CC0" w:rsidRPr="00033CC0" w:rsidRDefault="00033CC0" w:rsidP="00033CC0">
      <w:pPr>
        <w:bidi/>
        <w:rPr>
          <w:rFonts w:cs="David" w:hint="cs"/>
          <w:rtl/>
        </w:rPr>
      </w:pPr>
    </w:p>
    <w:p w14:paraId="5E0EE91A" w14:textId="77777777" w:rsidR="00033CC0" w:rsidRPr="00033CC0" w:rsidRDefault="00033CC0" w:rsidP="00033CC0">
      <w:pPr>
        <w:bidi/>
        <w:rPr>
          <w:rFonts w:cs="David" w:hint="cs"/>
          <w:rtl/>
        </w:rPr>
      </w:pPr>
      <w:r w:rsidRPr="00033CC0">
        <w:rPr>
          <w:rFonts w:cs="David" w:hint="cs"/>
          <w:rtl/>
        </w:rPr>
        <w:tab/>
        <w:t xml:space="preserve"> אני מוחה בתוקף על מה שאתה אומר.</w:t>
      </w:r>
    </w:p>
    <w:p w14:paraId="7D116495" w14:textId="77777777" w:rsidR="00033CC0" w:rsidRPr="00033CC0" w:rsidRDefault="00033CC0" w:rsidP="00033CC0">
      <w:pPr>
        <w:bidi/>
        <w:rPr>
          <w:rFonts w:cs="David" w:hint="cs"/>
          <w:rtl/>
        </w:rPr>
      </w:pPr>
    </w:p>
    <w:p w14:paraId="1F4C95AD" w14:textId="77777777" w:rsidR="00033CC0" w:rsidRPr="00033CC0" w:rsidRDefault="00033CC0" w:rsidP="00033CC0">
      <w:pPr>
        <w:bidi/>
        <w:rPr>
          <w:rFonts w:cs="David" w:hint="cs"/>
          <w:rtl/>
        </w:rPr>
      </w:pPr>
      <w:r w:rsidRPr="00033CC0">
        <w:rPr>
          <w:rFonts w:cs="David" w:hint="cs"/>
          <w:u w:val="single"/>
          <w:rtl/>
        </w:rPr>
        <w:t>היו"ר דוד טל:</w:t>
      </w:r>
    </w:p>
    <w:p w14:paraId="5816D6E7" w14:textId="77777777" w:rsidR="00033CC0" w:rsidRPr="00033CC0" w:rsidRDefault="00033CC0" w:rsidP="00033CC0">
      <w:pPr>
        <w:bidi/>
        <w:rPr>
          <w:rFonts w:cs="David" w:hint="cs"/>
          <w:rtl/>
        </w:rPr>
      </w:pPr>
    </w:p>
    <w:p w14:paraId="7F3F3993" w14:textId="77777777" w:rsidR="00033CC0" w:rsidRPr="00033CC0" w:rsidRDefault="00033CC0" w:rsidP="00033CC0">
      <w:pPr>
        <w:bidi/>
        <w:rPr>
          <w:rFonts w:cs="David" w:hint="cs"/>
          <w:rtl/>
        </w:rPr>
      </w:pPr>
      <w:r w:rsidRPr="00033CC0">
        <w:rPr>
          <w:rFonts w:cs="David" w:hint="cs"/>
          <w:rtl/>
        </w:rPr>
        <w:tab/>
        <w:t xml:space="preserve">אל תמחה, אני מדייק, אני עוד אומר בלשון המעטה את הדברים. אתה תוקע ותקעת את הצעת החוק כחמישה חודשים, כל הסיפור לרביזיה. וכשכבר קבעת רביזיה, באותו יום שהייתה צריכה להיות הרביזיה, שעה לפני כן אתה מושך את הצעת החוק. ראשי ועדות לא נוהגים כך. אתה צריך להיות ישר עם עצמך, ישר עם הוועדה, לשמור על כבודה של הוועדה, לשמור על הכבוד שלך. תביא את זה לוועדה, הוועדה תקבל-תקבל, הוועדה תדחה-תדחה. יש הרבה דברים שאני מביא לסדר היום שלא מקובלים עלי, אבל החברים דנים ומחליטים כך או אחרת. </w:t>
      </w:r>
    </w:p>
    <w:p w14:paraId="3790BE8E" w14:textId="77777777" w:rsidR="00033CC0" w:rsidRPr="00033CC0" w:rsidRDefault="00033CC0" w:rsidP="00033CC0">
      <w:pPr>
        <w:bidi/>
        <w:rPr>
          <w:rFonts w:cs="David" w:hint="cs"/>
          <w:rtl/>
        </w:rPr>
      </w:pPr>
    </w:p>
    <w:p w14:paraId="46EB14B1" w14:textId="77777777" w:rsidR="00033CC0" w:rsidRPr="00033CC0" w:rsidRDefault="00033CC0" w:rsidP="00033CC0">
      <w:pPr>
        <w:bidi/>
        <w:rPr>
          <w:rFonts w:cs="David" w:hint="cs"/>
          <w:rtl/>
        </w:rPr>
      </w:pPr>
      <w:r w:rsidRPr="00033CC0">
        <w:rPr>
          <w:rFonts w:cs="David" w:hint="cs"/>
          <w:u w:val="single"/>
          <w:rtl/>
        </w:rPr>
        <w:t>יצחק גלנטי:</w:t>
      </w:r>
    </w:p>
    <w:p w14:paraId="4385B29A" w14:textId="77777777" w:rsidR="00033CC0" w:rsidRPr="00033CC0" w:rsidRDefault="00033CC0" w:rsidP="00033CC0">
      <w:pPr>
        <w:bidi/>
        <w:rPr>
          <w:rFonts w:cs="David" w:hint="cs"/>
          <w:rtl/>
        </w:rPr>
      </w:pPr>
    </w:p>
    <w:p w14:paraId="7B2191C9" w14:textId="77777777" w:rsidR="00033CC0" w:rsidRPr="00033CC0" w:rsidRDefault="00033CC0" w:rsidP="00033CC0">
      <w:pPr>
        <w:bidi/>
        <w:rPr>
          <w:rFonts w:cs="David" w:hint="cs"/>
          <w:rtl/>
        </w:rPr>
      </w:pPr>
      <w:r w:rsidRPr="00033CC0">
        <w:rPr>
          <w:rFonts w:cs="David" w:hint="cs"/>
          <w:rtl/>
        </w:rPr>
        <w:tab/>
        <w:t xml:space="preserve"> תודה על הטפת המוסר.</w:t>
      </w:r>
    </w:p>
    <w:p w14:paraId="51E2D609" w14:textId="77777777" w:rsidR="00033CC0" w:rsidRPr="00033CC0" w:rsidRDefault="00033CC0" w:rsidP="00033CC0">
      <w:pPr>
        <w:bidi/>
        <w:rPr>
          <w:rFonts w:cs="David" w:hint="cs"/>
          <w:rtl/>
        </w:rPr>
      </w:pPr>
    </w:p>
    <w:p w14:paraId="063A0797" w14:textId="77777777" w:rsidR="00033CC0" w:rsidRPr="00033CC0" w:rsidRDefault="00033CC0" w:rsidP="00033CC0">
      <w:pPr>
        <w:bidi/>
        <w:rPr>
          <w:rFonts w:cs="David" w:hint="cs"/>
          <w:u w:val="single"/>
          <w:rtl/>
        </w:rPr>
      </w:pPr>
      <w:r w:rsidRPr="00033CC0">
        <w:rPr>
          <w:rFonts w:cs="David" w:hint="cs"/>
          <w:u w:val="single"/>
          <w:rtl/>
        </w:rPr>
        <w:t>יצחק זיו:</w:t>
      </w:r>
    </w:p>
    <w:p w14:paraId="7B41EA0B" w14:textId="77777777" w:rsidR="00033CC0" w:rsidRPr="00033CC0" w:rsidRDefault="00033CC0" w:rsidP="00033CC0">
      <w:pPr>
        <w:bidi/>
        <w:rPr>
          <w:rFonts w:cs="David" w:hint="cs"/>
          <w:rtl/>
        </w:rPr>
      </w:pPr>
    </w:p>
    <w:p w14:paraId="2ABC9F0F" w14:textId="77777777" w:rsidR="00033CC0" w:rsidRPr="00033CC0" w:rsidRDefault="00033CC0" w:rsidP="00033CC0">
      <w:pPr>
        <w:bidi/>
        <w:rPr>
          <w:rFonts w:cs="David" w:hint="cs"/>
          <w:rtl/>
        </w:rPr>
      </w:pPr>
      <w:r w:rsidRPr="00033CC0">
        <w:rPr>
          <w:rFonts w:cs="David" w:hint="cs"/>
          <w:rtl/>
        </w:rPr>
        <w:tab/>
        <w:t>היה נושא ואתה מכניס נושא נוסף.</w:t>
      </w:r>
    </w:p>
    <w:p w14:paraId="212ECE0E" w14:textId="77777777" w:rsidR="00033CC0" w:rsidRPr="00033CC0" w:rsidRDefault="00033CC0" w:rsidP="00033CC0">
      <w:pPr>
        <w:bidi/>
        <w:rPr>
          <w:rFonts w:cs="David" w:hint="cs"/>
          <w:rtl/>
        </w:rPr>
      </w:pPr>
    </w:p>
    <w:p w14:paraId="1BA3AD21" w14:textId="77777777" w:rsidR="00033CC0" w:rsidRPr="00033CC0" w:rsidRDefault="00033CC0" w:rsidP="00033CC0">
      <w:pPr>
        <w:bidi/>
        <w:rPr>
          <w:rFonts w:cs="David" w:hint="cs"/>
          <w:rtl/>
        </w:rPr>
      </w:pPr>
      <w:r w:rsidRPr="00033CC0">
        <w:rPr>
          <w:rFonts w:cs="David" w:hint="cs"/>
          <w:u w:val="single"/>
          <w:rtl/>
        </w:rPr>
        <w:t>היו"ר דוד טל:</w:t>
      </w:r>
    </w:p>
    <w:p w14:paraId="71358DBF" w14:textId="77777777" w:rsidR="00033CC0" w:rsidRPr="00033CC0" w:rsidRDefault="00033CC0" w:rsidP="00033CC0">
      <w:pPr>
        <w:bidi/>
        <w:rPr>
          <w:rFonts w:cs="David" w:hint="cs"/>
          <w:rtl/>
        </w:rPr>
      </w:pPr>
    </w:p>
    <w:p w14:paraId="2E8BD285" w14:textId="77777777" w:rsidR="00033CC0" w:rsidRPr="00033CC0" w:rsidRDefault="00033CC0" w:rsidP="00033CC0">
      <w:pPr>
        <w:bidi/>
        <w:ind w:firstLine="567"/>
        <w:rPr>
          <w:rFonts w:cs="David" w:hint="cs"/>
          <w:rtl/>
        </w:rPr>
      </w:pPr>
      <w:r w:rsidRPr="00033CC0">
        <w:rPr>
          <w:rFonts w:cs="David" w:hint="cs"/>
          <w:rtl/>
        </w:rPr>
        <w:t>זה בדיוק אותו נושא, אני רוצה להראות שהדברים מתנהלים לא נכון בצורה סדרתית. אני חושב שאנחנו צריכים לקצוב פרק זמן של שבוע ימים להביא את הנושא, צריך להביא את זה לאישור ודיון ולהעלות בחזרה למליאה. אם אין הצעה אחרת אני מבקש להצביע עבור ההצעה שלי.</w:t>
      </w:r>
    </w:p>
    <w:p w14:paraId="45181527" w14:textId="77777777" w:rsidR="00033CC0" w:rsidRPr="00033CC0" w:rsidRDefault="00033CC0" w:rsidP="00033CC0">
      <w:pPr>
        <w:bidi/>
        <w:rPr>
          <w:rFonts w:cs="David" w:hint="cs"/>
          <w:rtl/>
        </w:rPr>
      </w:pPr>
    </w:p>
    <w:p w14:paraId="47F05508" w14:textId="77777777" w:rsidR="00033CC0" w:rsidRPr="00033CC0" w:rsidRDefault="00033CC0" w:rsidP="00033CC0">
      <w:pPr>
        <w:bidi/>
        <w:rPr>
          <w:rFonts w:cs="David" w:hint="cs"/>
          <w:rtl/>
        </w:rPr>
      </w:pPr>
      <w:r w:rsidRPr="00033CC0">
        <w:rPr>
          <w:rFonts w:cs="David" w:hint="cs"/>
          <w:u w:val="single"/>
          <w:rtl/>
        </w:rPr>
        <w:t>יצחק גלנטי:</w:t>
      </w:r>
    </w:p>
    <w:p w14:paraId="69FAE1E8" w14:textId="77777777" w:rsidR="00033CC0" w:rsidRPr="00033CC0" w:rsidRDefault="00033CC0" w:rsidP="00033CC0">
      <w:pPr>
        <w:bidi/>
        <w:rPr>
          <w:rFonts w:cs="David" w:hint="cs"/>
          <w:rtl/>
        </w:rPr>
      </w:pPr>
    </w:p>
    <w:p w14:paraId="58B95E7E" w14:textId="77777777" w:rsidR="00033CC0" w:rsidRPr="00033CC0" w:rsidRDefault="00033CC0" w:rsidP="00033CC0">
      <w:pPr>
        <w:bidi/>
        <w:rPr>
          <w:rFonts w:cs="David" w:hint="cs"/>
          <w:rtl/>
        </w:rPr>
      </w:pPr>
      <w:r w:rsidRPr="00033CC0">
        <w:rPr>
          <w:rFonts w:cs="David" w:hint="cs"/>
          <w:rtl/>
        </w:rPr>
        <w:tab/>
        <w:t xml:space="preserve"> אני מצטער, זה לא הולך ככה, אתה שואל אם אין הצעה אחרת ולא מאפשר לומר אותה.</w:t>
      </w:r>
    </w:p>
    <w:p w14:paraId="5A6AE01D" w14:textId="77777777" w:rsidR="00033CC0" w:rsidRPr="00033CC0" w:rsidRDefault="00033CC0" w:rsidP="00033CC0">
      <w:pPr>
        <w:bidi/>
        <w:rPr>
          <w:rFonts w:cs="David" w:hint="cs"/>
          <w:rtl/>
        </w:rPr>
      </w:pPr>
    </w:p>
    <w:p w14:paraId="5124984B" w14:textId="77777777" w:rsidR="00033CC0" w:rsidRPr="00033CC0" w:rsidRDefault="00033CC0" w:rsidP="00033CC0">
      <w:pPr>
        <w:bidi/>
        <w:rPr>
          <w:rFonts w:cs="David" w:hint="cs"/>
          <w:rtl/>
        </w:rPr>
      </w:pPr>
      <w:r w:rsidRPr="00033CC0">
        <w:rPr>
          <w:rFonts w:cs="David" w:hint="cs"/>
          <w:u w:val="single"/>
          <w:rtl/>
        </w:rPr>
        <w:t>היו"ר דוד טל:</w:t>
      </w:r>
    </w:p>
    <w:p w14:paraId="03F35456" w14:textId="77777777" w:rsidR="00033CC0" w:rsidRPr="00033CC0" w:rsidRDefault="00033CC0" w:rsidP="00033CC0">
      <w:pPr>
        <w:bidi/>
        <w:rPr>
          <w:rFonts w:cs="David" w:hint="cs"/>
          <w:rtl/>
        </w:rPr>
      </w:pPr>
    </w:p>
    <w:p w14:paraId="28F7079D" w14:textId="77777777" w:rsidR="00033CC0" w:rsidRPr="00033CC0" w:rsidRDefault="00033CC0" w:rsidP="00033CC0">
      <w:pPr>
        <w:bidi/>
        <w:ind w:firstLine="567"/>
        <w:rPr>
          <w:rFonts w:cs="David" w:hint="cs"/>
          <w:rtl/>
        </w:rPr>
      </w:pPr>
      <w:r w:rsidRPr="00033CC0">
        <w:rPr>
          <w:rFonts w:cs="David" w:hint="cs"/>
          <w:rtl/>
        </w:rPr>
        <w:t>אדוני רוצה הצעה אחרת? כמה אדוני רוצה? מה ההצעה שלך?</w:t>
      </w:r>
    </w:p>
    <w:p w14:paraId="27EBD77F" w14:textId="77777777" w:rsidR="00033CC0" w:rsidRPr="00033CC0" w:rsidRDefault="00033CC0" w:rsidP="00033CC0">
      <w:pPr>
        <w:bidi/>
        <w:rPr>
          <w:rFonts w:cs="David" w:hint="cs"/>
          <w:rtl/>
        </w:rPr>
      </w:pPr>
    </w:p>
    <w:p w14:paraId="1DB6E53A" w14:textId="77777777" w:rsidR="00033CC0" w:rsidRPr="00033CC0" w:rsidRDefault="00033CC0" w:rsidP="00033CC0">
      <w:pPr>
        <w:bidi/>
        <w:rPr>
          <w:rFonts w:cs="David" w:hint="cs"/>
          <w:u w:val="single"/>
          <w:rtl/>
        </w:rPr>
      </w:pPr>
      <w:r w:rsidRPr="00033CC0">
        <w:rPr>
          <w:rFonts w:cs="David" w:hint="cs"/>
          <w:u w:val="single"/>
          <w:rtl/>
        </w:rPr>
        <w:t>יצחק גלנטי:</w:t>
      </w:r>
    </w:p>
    <w:p w14:paraId="0C849D7E" w14:textId="77777777" w:rsidR="00033CC0" w:rsidRPr="00033CC0" w:rsidRDefault="00033CC0" w:rsidP="00033CC0">
      <w:pPr>
        <w:bidi/>
        <w:rPr>
          <w:rFonts w:cs="David" w:hint="cs"/>
          <w:rtl/>
        </w:rPr>
      </w:pPr>
    </w:p>
    <w:p w14:paraId="569A9FD2" w14:textId="77777777" w:rsidR="00033CC0" w:rsidRPr="00033CC0" w:rsidRDefault="00033CC0" w:rsidP="00033CC0">
      <w:pPr>
        <w:bidi/>
        <w:ind w:firstLine="567"/>
        <w:rPr>
          <w:rFonts w:cs="David" w:hint="cs"/>
          <w:rtl/>
        </w:rPr>
      </w:pPr>
      <w:r w:rsidRPr="00033CC0">
        <w:rPr>
          <w:rFonts w:cs="David" w:hint="cs"/>
          <w:rtl/>
        </w:rPr>
        <w:t xml:space="preserve"> היות ואני לא מגיע לדון בהצעה הזו תעביר לוועדה אחרת.</w:t>
      </w:r>
    </w:p>
    <w:p w14:paraId="04F22C36" w14:textId="77777777" w:rsidR="00033CC0" w:rsidRPr="00033CC0" w:rsidRDefault="00033CC0" w:rsidP="00033CC0">
      <w:pPr>
        <w:bidi/>
        <w:rPr>
          <w:rFonts w:cs="David" w:hint="cs"/>
          <w:rtl/>
        </w:rPr>
      </w:pPr>
    </w:p>
    <w:p w14:paraId="5996BCD4" w14:textId="77777777" w:rsidR="00033CC0" w:rsidRPr="00033CC0" w:rsidRDefault="00033CC0" w:rsidP="00033CC0">
      <w:pPr>
        <w:bidi/>
        <w:rPr>
          <w:rFonts w:cs="David" w:hint="cs"/>
          <w:rtl/>
        </w:rPr>
      </w:pPr>
      <w:r w:rsidRPr="00033CC0">
        <w:rPr>
          <w:rFonts w:cs="David" w:hint="cs"/>
          <w:u w:val="single"/>
          <w:rtl/>
        </w:rPr>
        <w:t>היו"ר דוד טל:</w:t>
      </w:r>
    </w:p>
    <w:p w14:paraId="06D6E71D" w14:textId="77777777" w:rsidR="00033CC0" w:rsidRPr="00033CC0" w:rsidRDefault="00033CC0" w:rsidP="00033CC0">
      <w:pPr>
        <w:bidi/>
        <w:rPr>
          <w:rFonts w:cs="David" w:hint="cs"/>
          <w:rtl/>
        </w:rPr>
      </w:pPr>
    </w:p>
    <w:p w14:paraId="7D6CEBB1" w14:textId="77777777" w:rsidR="00033CC0" w:rsidRPr="00033CC0" w:rsidRDefault="00033CC0" w:rsidP="00033CC0">
      <w:pPr>
        <w:bidi/>
        <w:ind w:firstLine="567"/>
        <w:rPr>
          <w:rFonts w:cs="David" w:hint="cs"/>
          <w:rtl/>
        </w:rPr>
      </w:pPr>
      <w:r w:rsidRPr="00033CC0">
        <w:rPr>
          <w:rFonts w:cs="David" w:hint="cs"/>
          <w:rtl/>
        </w:rPr>
        <w:t>הוועדה הזו לא רוצתה להשתמש בכלים שנתונים לה להעביר לוועדה אחרת, אני חושב שנכון שהיא תהיה בוועדה שלך משום שזו האכסניה הנכונה.</w:t>
      </w:r>
    </w:p>
    <w:p w14:paraId="569AF34A" w14:textId="77777777" w:rsidR="00033CC0" w:rsidRPr="00033CC0" w:rsidRDefault="00033CC0" w:rsidP="00033CC0">
      <w:pPr>
        <w:bidi/>
        <w:rPr>
          <w:rFonts w:cs="David" w:hint="cs"/>
          <w:rtl/>
        </w:rPr>
      </w:pPr>
    </w:p>
    <w:p w14:paraId="11743FD1" w14:textId="77777777" w:rsidR="00033CC0" w:rsidRPr="00033CC0" w:rsidRDefault="00033CC0" w:rsidP="00033CC0">
      <w:pPr>
        <w:bidi/>
        <w:rPr>
          <w:rFonts w:cs="David" w:hint="cs"/>
          <w:rtl/>
        </w:rPr>
      </w:pPr>
      <w:r w:rsidRPr="00033CC0">
        <w:rPr>
          <w:rFonts w:cs="David" w:hint="cs"/>
          <w:u w:val="single"/>
          <w:rtl/>
        </w:rPr>
        <w:t>יצחק גלנטי:</w:t>
      </w:r>
    </w:p>
    <w:p w14:paraId="33C0F7EA" w14:textId="77777777" w:rsidR="00033CC0" w:rsidRPr="00033CC0" w:rsidRDefault="00033CC0" w:rsidP="00033CC0">
      <w:pPr>
        <w:bidi/>
        <w:rPr>
          <w:rFonts w:cs="David" w:hint="cs"/>
          <w:rtl/>
        </w:rPr>
      </w:pPr>
    </w:p>
    <w:p w14:paraId="0CF38E53" w14:textId="77777777" w:rsidR="00033CC0" w:rsidRPr="00033CC0" w:rsidRDefault="00033CC0" w:rsidP="00033CC0">
      <w:pPr>
        <w:bidi/>
        <w:rPr>
          <w:rFonts w:cs="David" w:hint="cs"/>
          <w:rtl/>
        </w:rPr>
      </w:pPr>
      <w:r w:rsidRPr="00033CC0">
        <w:rPr>
          <w:rFonts w:cs="David" w:hint="cs"/>
          <w:rtl/>
        </w:rPr>
        <w:tab/>
        <w:t xml:space="preserve"> אני לא יודע אם אתה יכול לאלץ יושב ראש ועדה לקיים דיון.</w:t>
      </w:r>
    </w:p>
    <w:p w14:paraId="76A7B01C" w14:textId="77777777" w:rsidR="00033CC0" w:rsidRPr="00033CC0" w:rsidRDefault="00033CC0" w:rsidP="00033CC0">
      <w:pPr>
        <w:bidi/>
        <w:rPr>
          <w:rFonts w:cs="David" w:hint="cs"/>
          <w:rtl/>
        </w:rPr>
      </w:pPr>
    </w:p>
    <w:p w14:paraId="1A1C1796" w14:textId="77777777" w:rsidR="00033CC0" w:rsidRPr="00033CC0" w:rsidRDefault="00033CC0" w:rsidP="00033CC0">
      <w:pPr>
        <w:bidi/>
        <w:rPr>
          <w:rFonts w:cs="David" w:hint="cs"/>
          <w:rtl/>
        </w:rPr>
      </w:pPr>
      <w:r w:rsidRPr="00033CC0">
        <w:rPr>
          <w:rFonts w:cs="David" w:hint="cs"/>
          <w:u w:val="single"/>
          <w:rtl/>
        </w:rPr>
        <w:t>היו"ר דוד טל:</w:t>
      </w:r>
    </w:p>
    <w:p w14:paraId="42C1A13F" w14:textId="77777777" w:rsidR="00033CC0" w:rsidRPr="00033CC0" w:rsidRDefault="00033CC0" w:rsidP="00033CC0">
      <w:pPr>
        <w:bidi/>
        <w:rPr>
          <w:rFonts w:cs="David" w:hint="cs"/>
          <w:rtl/>
        </w:rPr>
      </w:pPr>
    </w:p>
    <w:p w14:paraId="1953B9DE" w14:textId="77777777" w:rsidR="00033CC0" w:rsidRPr="00033CC0" w:rsidRDefault="00033CC0" w:rsidP="00033CC0">
      <w:pPr>
        <w:bidi/>
        <w:ind w:firstLine="567"/>
        <w:rPr>
          <w:rFonts w:cs="David" w:hint="cs"/>
          <w:rtl/>
        </w:rPr>
      </w:pPr>
      <w:r w:rsidRPr="00033CC0">
        <w:rPr>
          <w:rFonts w:cs="David" w:hint="cs"/>
          <w:rtl/>
        </w:rPr>
        <w:t>אני יכול. ההצעה שלי היא שבמקום שהוועדה תוציא את הצעת החוק מוועדת העבודה ותעביר לוועדה אחרת, אני חושב שהאכסניה הנכונה היא שם אבל אנחנו יכולים להשתמש בתקנון שמאפשר לנו לקבוע ליושב ראש הוועדה פרק זמן של שבוע ימים ובפרק הזמן הזה הוא צריך להביא את זה, זה כמו רביזיה, להביא להצביע לאשר, לאחר מכן יעלו את זה לכנסת.</w:t>
      </w:r>
    </w:p>
    <w:p w14:paraId="3C0E342B" w14:textId="77777777" w:rsidR="00033CC0" w:rsidRPr="00033CC0" w:rsidRDefault="00033CC0" w:rsidP="00033CC0">
      <w:pPr>
        <w:bidi/>
        <w:rPr>
          <w:rFonts w:cs="David" w:hint="cs"/>
          <w:rtl/>
        </w:rPr>
      </w:pPr>
    </w:p>
    <w:p w14:paraId="07F42A25" w14:textId="77777777" w:rsidR="00033CC0" w:rsidRPr="00033CC0" w:rsidRDefault="00033CC0" w:rsidP="00033CC0">
      <w:pPr>
        <w:bidi/>
        <w:rPr>
          <w:rFonts w:cs="David" w:hint="cs"/>
          <w:rtl/>
        </w:rPr>
      </w:pPr>
      <w:r w:rsidRPr="00033CC0">
        <w:rPr>
          <w:rFonts w:cs="David" w:hint="cs"/>
          <w:u w:val="single"/>
          <w:rtl/>
        </w:rPr>
        <w:t>נסים זאב:</w:t>
      </w:r>
    </w:p>
    <w:p w14:paraId="3D017CB9" w14:textId="77777777" w:rsidR="00033CC0" w:rsidRPr="00033CC0" w:rsidRDefault="00033CC0" w:rsidP="00033CC0">
      <w:pPr>
        <w:bidi/>
        <w:rPr>
          <w:rFonts w:cs="David" w:hint="cs"/>
          <w:rtl/>
        </w:rPr>
      </w:pPr>
    </w:p>
    <w:p w14:paraId="7D1A9048" w14:textId="77777777" w:rsidR="00033CC0" w:rsidRPr="00033CC0" w:rsidRDefault="00033CC0" w:rsidP="00033CC0">
      <w:pPr>
        <w:bidi/>
        <w:rPr>
          <w:rFonts w:cs="David" w:hint="cs"/>
          <w:rtl/>
        </w:rPr>
      </w:pPr>
      <w:r w:rsidRPr="00033CC0">
        <w:rPr>
          <w:rFonts w:cs="David" w:hint="cs"/>
          <w:rtl/>
        </w:rPr>
        <w:tab/>
        <w:t>מכיוון שאדוני היושב ראש אמר באופן הברור ביותר ולא השאיר לנו ספקות שאכן היושב ראש מעכב על פי הוראה שקיבל מיושב ראש הקואליציה או ממישהו אחר.</w:t>
      </w:r>
    </w:p>
    <w:p w14:paraId="7F1E1A81" w14:textId="77777777" w:rsidR="00033CC0" w:rsidRPr="00033CC0" w:rsidRDefault="00033CC0" w:rsidP="00033CC0">
      <w:pPr>
        <w:bidi/>
        <w:rPr>
          <w:rFonts w:cs="David" w:hint="cs"/>
          <w:rtl/>
        </w:rPr>
      </w:pPr>
    </w:p>
    <w:p w14:paraId="40EBCCE9" w14:textId="77777777" w:rsidR="00033CC0" w:rsidRPr="00033CC0" w:rsidRDefault="00033CC0" w:rsidP="00033CC0">
      <w:pPr>
        <w:bidi/>
        <w:rPr>
          <w:rFonts w:cs="David" w:hint="cs"/>
          <w:rtl/>
        </w:rPr>
      </w:pPr>
      <w:r w:rsidRPr="00033CC0">
        <w:rPr>
          <w:rFonts w:cs="David" w:hint="cs"/>
          <w:u w:val="single"/>
          <w:rtl/>
        </w:rPr>
        <w:t>היו"ר דוד טל:</w:t>
      </w:r>
    </w:p>
    <w:p w14:paraId="3120DED6" w14:textId="77777777" w:rsidR="00033CC0" w:rsidRPr="00033CC0" w:rsidRDefault="00033CC0" w:rsidP="00033CC0">
      <w:pPr>
        <w:bidi/>
        <w:rPr>
          <w:rFonts w:cs="David" w:hint="cs"/>
          <w:rtl/>
        </w:rPr>
      </w:pPr>
    </w:p>
    <w:p w14:paraId="55118990" w14:textId="77777777" w:rsidR="00033CC0" w:rsidRPr="00033CC0" w:rsidRDefault="00033CC0" w:rsidP="00033CC0">
      <w:pPr>
        <w:bidi/>
        <w:rPr>
          <w:rFonts w:cs="David" w:hint="cs"/>
          <w:rtl/>
        </w:rPr>
      </w:pPr>
      <w:r w:rsidRPr="00033CC0">
        <w:rPr>
          <w:rFonts w:cs="David" w:hint="cs"/>
          <w:rtl/>
        </w:rPr>
        <w:tab/>
        <w:t>ציינתי את זה לגבי הצעת החוק שלי, אני לא יודע לגבי הצעת החוק הזו.</w:t>
      </w:r>
    </w:p>
    <w:p w14:paraId="1CD740A4" w14:textId="77777777" w:rsidR="00033CC0" w:rsidRPr="00033CC0" w:rsidRDefault="00033CC0" w:rsidP="00033CC0">
      <w:pPr>
        <w:bidi/>
        <w:rPr>
          <w:rFonts w:cs="David" w:hint="cs"/>
          <w:rtl/>
        </w:rPr>
      </w:pPr>
    </w:p>
    <w:p w14:paraId="08D79991" w14:textId="77777777" w:rsidR="00033CC0" w:rsidRPr="00033CC0" w:rsidRDefault="00033CC0" w:rsidP="00033CC0">
      <w:pPr>
        <w:bidi/>
        <w:rPr>
          <w:rFonts w:cs="David" w:hint="cs"/>
          <w:u w:val="single"/>
          <w:rtl/>
        </w:rPr>
      </w:pPr>
      <w:r w:rsidRPr="00033CC0">
        <w:rPr>
          <w:rFonts w:cs="David" w:hint="cs"/>
          <w:u w:val="single"/>
          <w:rtl/>
        </w:rPr>
        <w:t>נסים זאב:</w:t>
      </w:r>
    </w:p>
    <w:p w14:paraId="522AF5D0" w14:textId="77777777" w:rsidR="00033CC0" w:rsidRPr="00033CC0" w:rsidRDefault="00033CC0" w:rsidP="00033CC0">
      <w:pPr>
        <w:bidi/>
        <w:rPr>
          <w:rFonts w:cs="David" w:hint="cs"/>
          <w:rtl/>
        </w:rPr>
      </w:pPr>
    </w:p>
    <w:p w14:paraId="552517DC" w14:textId="77777777" w:rsidR="00033CC0" w:rsidRPr="00033CC0" w:rsidRDefault="00033CC0" w:rsidP="00033CC0">
      <w:pPr>
        <w:bidi/>
        <w:rPr>
          <w:rFonts w:cs="David" w:hint="cs"/>
          <w:rtl/>
        </w:rPr>
      </w:pPr>
      <w:r w:rsidRPr="00033CC0">
        <w:rPr>
          <w:rFonts w:cs="David" w:hint="cs"/>
          <w:rtl/>
        </w:rPr>
        <w:tab/>
        <w:t>אני מבין שמה שכבודו אמר בעניין שלו זה כדי שנחשוב. לכן אני אומר שאין מנוס, זה צריך להיות בוועד הכספים, שם אני בטוח שינהלו את זה כמו שצריך.</w:t>
      </w:r>
    </w:p>
    <w:p w14:paraId="0B1130F6" w14:textId="77777777" w:rsidR="00033CC0" w:rsidRPr="00033CC0" w:rsidRDefault="00033CC0" w:rsidP="00033CC0">
      <w:pPr>
        <w:bidi/>
        <w:rPr>
          <w:rFonts w:cs="David" w:hint="cs"/>
          <w:rtl/>
        </w:rPr>
      </w:pPr>
    </w:p>
    <w:p w14:paraId="2D8FFF45" w14:textId="77777777" w:rsidR="00033CC0" w:rsidRPr="00033CC0" w:rsidRDefault="00033CC0" w:rsidP="00033CC0">
      <w:pPr>
        <w:bidi/>
        <w:rPr>
          <w:rFonts w:cs="David" w:hint="cs"/>
          <w:rtl/>
        </w:rPr>
      </w:pPr>
      <w:r w:rsidRPr="00033CC0">
        <w:rPr>
          <w:rFonts w:cs="David" w:hint="cs"/>
          <w:u w:val="single"/>
          <w:rtl/>
        </w:rPr>
        <w:t>היו"ר דוד טל:</w:t>
      </w:r>
    </w:p>
    <w:p w14:paraId="0840D2DC" w14:textId="77777777" w:rsidR="00033CC0" w:rsidRPr="00033CC0" w:rsidRDefault="00033CC0" w:rsidP="00033CC0">
      <w:pPr>
        <w:bidi/>
        <w:rPr>
          <w:rFonts w:cs="David" w:hint="cs"/>
          <w:rtl/>
        </w:rPr>
      </w:pPr>
    </w:p>
    <w:p w14:paraId="39E5FEC4" w14:textId="77777777" w:rsidR="00033CC0" w:rsidRPr="00033CC0" w:rsidRDefault="00033CC0" w:rsidP="00033CC0">
      <w:pPr>
        <w:bidi/>
        <w:ind w:firstLine="567"/>
        <w:rPr>
          <w:rFonts w:cs="David" w:hint="cs"/>
          <w:rtl/>
        </w:rPr>
      </w:pPr>
      <w:r w:rsidRPr="00033CC0">
        <w:rPr>
          <w:rFonts w:cs="David" w:hint="cs"/>
          <w:rtl/>
        </w:rPr>
        <w:t>אני חושב שהאכסניה הנכונה היא ועדת העבודה, הנושא שייך לוועדת העבודה.</w:t>
      </w:r>
    </w:p>
    <w:p w14:paraId="476B6B90" w14:textId="77777777" w:rsidR="00033CC0" w:rsidRPr="00033CC0" w:rsidRDefault="00033CC0" w:rsidP="00033CC0">
      <w:pPr>
        <w:bidi/>
        <w:ind w:firstLine="567"/>
        <w:rPr>
          <w:rFonts w:cs="David" w:hint="cs"/>
          <w:u w:val="single"/>
          <w:rtl/>
        </w:rPr>
      </w:pPr>
    </w:p>
    <w:p w14:paraId="7F0A3C4A" w14:textId="77777777" w:rsidR="00033CC0" w:rsidRPr="00033CC0" w:rsidRDefault="00033CC0" w:rsidP="00033CC0">
      <w:pPr>
        <w:bidi/>
        <w:rPr>
          <w:rFonts w:cs="David" w:hint="cs"/>
          <w:u w:val="single"/>
          <w:rtl/>
        </w:rPr>
      </w:pPr>
      <w:r w:rsidRPr="00033CC0">
        <w:rPr>
          <w:rFonts w:cs="David" w:hint="cs"/>
          <w:u w:val="single"/>
          <w:rtl/>
        </w:rPr>
        <w:t>נסים זאב:</w:t>
      </w:r>
    </w:p>
    <w:p w14:paraId="46B7DFF0" w14:textId="77777777" w:rsidR="00033CC0" w:rsidRPr="00033CC0" w:rsidRDefault="00033CC0" w:rsidP="00033CC0">
      <w:pPr>
        <w:bidi/>
        <w:ind w:firstLine="567"/>
        <w:rPr>
          <w:rFonts w:cs="David" w:hint="cs"/>
          <w:rtl/>
        </w:rPr>
      </w:pPr>
    </w:p>
    <w:p w14:paraId="1716DA2C" w14:textId="77777777" w:rsidR="00033CC0" w:rsidRPr="00033CC0" w:rsidRDefault="00033CC0" w:rsidP="00033CC0">
      <w:pPr>
        <w:bidi/>
        <w:ind w:firstLine="567"/>
        <w:rPr>
          <w:rFonts w:cs="David" w:hint="cs"/>
          <w:rtl/>
        </w:rPr>
      </w:pPr>
      <w:r w:rsidRPr="00033CC0">
        <w:rPr>
          <w:rFonts w:cs="David" w:hint="cs"/>
          <w:rtl/>
        </w:rPr>
        <w:t>אחרי שפסלת אותו אתה לא יכול להשאיר את התיק אצלו, אם הוא מנהל את זה בזדון הוא לא ראוי לנהל את זה.</w:t>
      </w:r>
    </w:p>
    <w:p w14:paraId="62BC979C" w14:textId="77777777" w:rsidR="00033CC0" w:rsidRPr="00033CC0" w:rsidRDefault="00033CC0" w:rsidP="00033CC0">
      <w:pPr>
        <w:bidi/>
        <w:rPr>
          <w:rFonts w:cs="David" w:hint="cs"/>
          <w:rtl/>
        </w:rPr>
      </w:pPr>
    </w:p>
    <w:p w14:paraId="78111C67" w14:textId="77777777" w:rsidR="00033CC0" w:rsidRPr="00033CC0" w:rsidRDefault="00033CC0" w:rsidP="00033CC0">
      <w:pPr>
        <w:bidi/>
        <w:rPr>
          <w:rFonts w:cs="David" w:hint="cs"/>
          <w:rtl/>
        </w:rPr>
      </w:pPr>
      <w:r w:rsidRPr="00033CC0">
        <w:rPr>
          <w:rFonts w:cs="David" w:hint="cs"/>
          <w:u w:val="single"/>
          <w:rtl/>
        </w:rPr>
        <w:t>היו"ר דוד טל:</w:t>
      </w:r>
    </w:p>
    <w:p w14:paraId="437B885D" w14:textId="77777777" w:rsidR="00033CC0" w:rsidRPr="00033CC0" w:rsidRDefault="00033CC0" w:rsidP="00033CC0">
      <w:pPr>
        <w:bidi/>
        <w:rPr>
          <w:rFonts w:cs="David" w:hint="cs"/>
          <w:rtl/>
        </w:rPr>
      </w:pPr>
    </w:p>
    <w:p w14:paraId="752B35D1" w14:textId="77777777" w:rsidR="00033CC0" w:rsidRPr="00033CC0" w:rsidRDefault="00033CC0" w:rsidP="00033CC0">
      <w:pPr>
        <w:bidi/>
        <w:rPr>
          <w:rFonts w:cs="David" w:hint="cs"/>
          <w:rtl/>
        </w:rPr>
      </w:pPr>
      <w:r w:rsidRPr="00033CC0">
        <w:rPr>
          <w:rFonts w:cs="David" w:hint="cs"/>
          <w:rtl/>
        </w:rPr>
        <w:tab/>
        <w:t>אנחנו יכולים לקבוע לו שיעלה את הנושא הזה תוך שבוע ימים. אין כאן פסילה אישית.</w:t>
      </w:r>
    </w:p>
    <w:p w14:paraId="15BC918F" w14:textId="77777777" w:rsidR="00033CC0" w:rsidRPr="00033CC0" w:rsidRDefault="00033CC0" w:rsidP="00033CC0">
      <w:pPr>
        <w:bidi/>
        <w:rPr>
          <w:rFonts w:cs="David" w:hint="cs"/>
          <w:rtl/>
        </w:rPr>
      </w:pPr>
    </w:p>
    <w:p w14:paraId="7E28CD86" w14:textId="77777777" w:rsidR="00033CC0" w:rsidRPr="00033CC0" w:rsidRDefault="00033CC0" w:rsidP="00033CC0">
      <w:pPr>
        <w:bidi/>
        <w:rPr>
          <w:rFonts w:cs="David" w:hint="cs"/>
          <w:rtl/>
        </w:rPr>
      </w:pPr>
      <w:r w:rsidRPr="00033CC0">
        <w:rPr>
          <w:rFonts w:cs="David" w:hint="cs"/>
          <w:u w:val="single"/>
          <w:rtl/>
        </w:rPr>
        <w:t>איתן כבל:</w:t>
      </w:r>
    </w:p>
    <w:p w14:paraId="7E617ED1" w14:textId="77777777" w:rsidR="00033CC0" w:rsidRPr="00033CC0" w:rsidRDefault="00033CC0" w:rsidP="00033CC0">
      <w:pPr>
        <w:bidi/>
        <w:rPr>
          <w:rFonts w:cs="David" w:hint="cs"/>
          <w:rtl/>
        </w:rPr>
      </w:pPr>
    </w:p>
    <w:p w14:paraId="7D4B22EA" w14:textId="77777777" w:rsidR="00033CC0" w:rsidRPr="00033CC0" w:rsidRDefault="00033CC0" w:rsidP="00033CC0">
      <w:pPr>
        <w:bidi/>
        <w:rPr>
          <w:rFonts w:cs="David" w:hint="cs"/>
          <w:rtl/>
        </w:rPr>
      </w:pPr>
      <w:r w:rsidRPr="00033CC0">
        <w:rPr>
          <w:rFonts w:cs="David" w:hint="cs"/>
          <w:rtl/>
        </w:rPr>
        <w:tab/>
        <w:t>בנושא של עיכוב  עסקנו לפני עשר דקות, עיכוב של קואליציה שרצתה לעכב חוק כזה או אחר. אני לא אוהב את זה, זה חרב פיפיות שפעם זה טובה לצד אחד ופעם טובה לצד אחר.</w:t>
      </w:r>
    </w:p>
    <w:p w14:paraId="4687691D" w14:textId="77777777" w:rsidR="00033CC0" w:rsidRPr="00033CC0" w:rsidRDefault="00033CC0" w:rsidP="00033CC0">
      <w:pPr>
        <w:bidi/>
        <w:rPr>
          <w:rFonts w:cs="David" w:hint="cs"/>
          <w:rtl/>
        </w:rPr>
      </w:pPr>
    </w:p>
    <w:p w14:paraId="53D84BFC" w14:textId="77777777" w:rsidR="00033CC0" w:rsidRPr="00033CC0" w:rsidRDefault="00033CC0" w:rsidP="00033CC0">
      <w:pPr>
        <w:bidi/>
        <w:rPr>
          <w:rFonts w:cs="David" w:hint="cs"/>
          <w:rtl/>
        </w:rPr>
      </w:pPr>
    </w:p>
    <w:p w14:paraId="2BE7E335" w14:textId="77777777" w:rsidR="00033CC0" w:rsidRPr="00033CC0" w:rsidRDefault="00033CC0" w:rsidP="00033CC0">
      <w:pPr>
        <w:bidi/>
        <w:rPr>
          <w:rFonts w:cs="David" w:hint="cs"/>
          <w:rtl/>
        </w:rPr>
      </w:pPr>
    </w:p>
    <w:p w14:paraId="7A0427DD" w14:textId="77777777" w:rsidR="00033CC0" w:rsidRPr="00033CC0" w:rsidRDefault="00033CC0" w:rsidP="00033CC0">
      <w:pPr>
        <w:bidi/>
        <w:rPr>
          <w:rFonts w:cs="David" w:hint="cs"/>
          <w:rtl/>
        </w:rPr>
      </w:pPr>
      <w:r w:rsidRPr="00033CC0">
        <w:rPr>
          <w:rFonts w:cs="David" w:hint="cs"/>
          <w:u w:val="single"/>
          <w:rtl/>
        </w:rPr>
        <w:t>היו"ר דוד טל:</w:t>
      </w:r>
    </w:p>
    <w:p w14:paraId="0C7A51A8" w14:textId="77777777" w:rsidR="00033CC0" w:rsidRPr="00033CC0" w:rsidRDefault="00033CC0" w:rsidP="00033CC0">
      <w:pPr>
        <w:bidi/>
        <w:rPr>
          <w:rFonts w:cs="David" w:hint="cs"/>
          <w:rtl/>
        </w:rPr>
      </w:pPr>
    </w:p>
    <w:p w14:paraId="4B9B63FC" w14:textId="77777777" w:rsidR="00033CC0" w:rsidRPr="00033CC0" w:rsidRDefault="00033CC0" w:rsidP="00033CC0">
      <w:pPr>
        <w:bidi/>
        <w:ind w:firstLine="567"/>
        <w:rPr>
          <w:rFonts w:cs="David" w:hint="cs"/>
          <w:rtl/>
        </w:rPr>
      </w:pPr>
      <w:r w:rsidRPr="00033CC0">
        <w:rPr>
          <w:rFonts w:cs="David" w:hint="cs"/>
          <w:rtl/>
        </w:rPr>
        <w:t>זה לא דומה. אנחנו מדברים פה על פרק זמן שעובר לפי מה שכתוב בתקנון.</w:t>
      </w:r>
    </w:p>
    <w:p w14:paraId="23579F1A" w14:textId="77777777" w:rsidR="00033CC0" w:rsidRPr="00033CC0" w:rsidRDefault="00033CC0" w:rsidP="00033CC0">
      <w:pPr>
        <w:bidi/>
        <w:ind w:firstLine="567"/>
        <w:rPr>
          <w:rFonts w:cs="David" w:hint="cs"/>
          <w:rtl/>
        </w:rPr>
      </w:pPr>
    </w:p>
    <w:p w14:paraId="737F7924" w14:textId="77777777" w:rsidR="00033CC0" w:rsidRPr="00033CC0" w:rsidRDefault="00033CC0" w:rsidP="00033CC0">
      <w:pPr>
        <w:bidi/>
        <w:rPr>
          <w:rFonts w:cs="David" w:hint="cs"/>
          <w:u w:val="single"/>
          <w:rtl/>
        </w:rPr>
      </w:pPr>
      <w:r w:rsidRPr="00033CC0">
        <w:rPr>
          <w:rFonts w:cs="David" w:hint="cs"/>
          <w:u w:val="single"/>
          <w:rtl/>
        </w:rPr>
        <w:t>איתן כבל:</w:t>
      </w:r>
    </w:p>
    <w:p w14:paraId="7C574BF7" w14:textId="77777777" w:rsidR="00033CC0" w:rsidRPr="00033CC0" w:rsidRDefault="00033CC0" w:rsidP="00033CC0">
      <w:pPr>
        <w:bidi/>
        <w:rPr>
          <w:rFonts w:cs="David" w:hint="cs"/>
          <w:u w:val="single"/>
          <w:rtl/>
        </w:rPr>
      </w:pPr>
    </w:p>
    <w:p w14:paraId="3C0A4688" w14:textId="77777777" w:rsidR="00033CC0" w:rsidRPr="00033CC0" w:rsidRDefault="00033CC0" w:rsidP="00033CC0">
      <w:pPr>
        <w:bidi/>
        <w:rPr>
          <w:rFonts w:cs="David" w:hint="cs"/>
          <w:rtl/>
        </w:rPr>
      </w:pPr>
      <w:r w:rsidRPr="00033CC0">
        <w:rPr>
          <w:rFonts w:cs="David" w:hint="cs"/>
          <w:rtl/>
        </w:rPr>
        <w:tab/>
        <w:t xml:space="preserve">אני מנסה לבוא ממקום אחר, אני לא מנסה מעמיד את זה עכשיו מולך אלא אני רוצה לומר שיכול והיה שהצעת החוק שנדונה, לגבי </w:t>
      </w:r>
      <w:proofErr w:type="spellStart"/>
      <w:r w:rsidRPr="00033CC0">
        <w:rPr>
          <w:rFonts w:cs="David" w:hint="cs"/>
          <w:rtl/>
        </w:rPr>
        <w:t>עוספייה</w:t>
      </w:r>
      <w:proofErr w:type="spellEnd"/>
      <w:r w:rsidRPr="00033CC0">
        <w:rPr>
          <w:rFonts w:cs="David" w:hint="cs"/>
          <w:rtl/>
        </w:rPr>
        <w:t xml:space="preserve"> ודליית אל כרמל, בעוד שבוע כבר לא הייתה לה משמעות כיוון שאנחנו מסיימים את כנס הקיץ בעוד כשבועיים והמשמעות היא שלנובמבר זה לא יהיה טוב מבחינת הליכי הבחירות.</w:t>
      </w:r>
    </w:p>
    <w:p w14:paraId="7140965C" w14:textId="77777777" w:rsidR="00033CC0" w:rsidRPr="00033CC0" w:rsidRDefault="00033CC0" w:rsidP="00033CC0">
      <w:pPr>
        <w:bidi/>
        <w:rPr>
          <w:rFonts w:cs="David" w:hint="cs"/>
          <w:rtl/>
        </w:rPr>
      </w:pPr>
    </w:p>
    <w:p w14:paraId="55D54826" w14:textId="77777777" w:rsidR="00033CC0" w:rsidRPr="00033CC0" w:rsidRDefault="00033CC0" w:rsidP="00033CC0">
      <w:pPr>
        <w:bidi/>
        <w:rPr>
          <w:rFonts w:cs="David" w:hint="cs"/>
          <w:rtl/>
        </w:rPr>
      </w:pPr>
      <w:r w:rsidRPr="00033CC0">
        <w:rPr>
          <w:rFonts w:cs="David" w:hint="cs"/>
          <w:rtl/>
        </w:rPr>
        <w:tab/>
        <w:t>לכן אני אומר שכל אחד תופס את זה כל פעם בתור שלו. אני מתנגד לשיטות האלה. יש מליאה, מי שרוצה לנצח שישיג רוב בתוך המליאה או בתוך הקואליציה שלו, זו כוונתי. לכן אתמוך בדעתך מתוך כוונה שאתה לא תעשה את זה.</w:t>
      </w:r>
    </w:p>
    <w:p w14:paraId="723DB60A" w14:textId="77777777" w:rsidR="00033CC0" w:rsidRPr="00033CC0" w:rsidRDefault="00033CC0" w:rsidP="00033CC0">
      <w:pPr>
        <w:bidi/>
        <w:rPr>
          <w:rFonts w:cs="David" w:hint="cs"/>
          <w:rtl/>
        </w:rPr>
      </w:pPr>
    </w:p>
    <w:p w14:paraId="447D8E7A" w14:textId="77777777" w:rsidR="00033CC0" w:rsidRPr="00033CC0" w:rsidRDefault="00033CC0" w:rsidP="00033CC0">
      <w:pPr>
        <w:bidi/>
        <w:rPr>
          <w:rFonts w:cs="David" w:hint="cs"/>
          <w:rtl/>
        </w:rPr>
      </w:pPr>
      <w:r w:rsidRPr="00033CC0">
        <w:rPr>
          <w:rFonts w:cs="David" w:hint="cs"/>
          <w:u w:val="single"/>
          <w:rtl/>
        </w:rPr>
        <w:t>היו"ר דוד טל:</w:t>
      </w:r>
    </w:p>
    <w:p w14:paraId="1FCFA714" w14:textId="77777777" w:rsidR="00033CC0" w:rsidRPr="00033CC0" w:rsidRDefault="00033CC0" w:rsidP="00033CC0">
      <w:pPr>
        <w:bidi/>
        <w:rPr>
          <w:rFonts w:cs="David" w:hint="cs"/>
          <w:rtl/>
        </w:rPr>
      </w:pPr>
    </w:p>
    <w:p w14:paraId="7C496C0D" w14:textId="77777777" w:rsidR="00033CC0" w:rsidRPr="00033CC0" w:rsidRDefault="00033CC0" w:rsidP="00033CC0">
      <w:pPr>
        <w:pStyle w:val="BodyText"/>
        <w:ind w:firstLine="567"/>
        <w:rPr>
          <w:rFonts w:hint="cs"/>
          <w:sz w:val="24"/>
          <w:rtl/>
        </w:rPr>
      </w:pPr>
      <w:r w:rsidRPr="00033CC0">
        <w:rPr>
          <w:rFonts w:hint="cs"/>
          <w:sz w:val="24"/>
          <w:rtl/>
        </w:rPr>
        <w:t xml:space="preserve">אני אסביר לך גם יותר מאוחר עד כמה לא עשיתי את זה, עשיתי הכול על פי בקשתך ובקשתו של חבר הכנסת </w:t>
      </w:r>
      <w:proofErr w:type="spellStart"/>
      <w:r w:rsidRPr="00033CC0">
        <w:rPr>
          <w:rFonts w:hint="cs"/>
          <w:sz w:val="24"/>
          <w:rtl/>
        </w:rPr>
        <w:t>אפללו</w:t>
      </w:r>
      <w:proofErr w:type="spellEnd"/>
      <w:r w:rsidRPr="00033CC0">
        <w:rPr>
          <w:rFonts w:hint="cs"/>
          <w:sz w:val="24"/>
          <w:rtl/>
        </w:rPr>
        <w:t>, וגם לא דחיתי את זה מעבר לזמן המותר לי בחוק.  אני מעלה את זה להצבעה.</w:t>
      </w:r>
    </w:p>
    <w:p w14:paraId="27C31AFF" w14:textId="77777777" w:rsidR="00033CC0" w:rsidRPr="00033CC0" w:rsidRDefault="00033CC0" w:rsidP="00033CC0">
      <w:pPr>
        <w:bidi/>
        <w:rPr>
          <w:rFonts w:cs="David" w:hint="cs"/>
          <w:rtl/>
        </w:rPr>
      </w:pPr>
    </w:p>
    <w:p w14:paraId="02EF6E40" w14:textId="77777777" w:rsidR="00033CC0" w:rsidRPr="00033CC0" w:rsidRDefault="00033CC0" w:rsidP="00033CC0">
      <w:pPr>
        <w:bidi/>
        <w:rPr>
          <w:rFonts w:cs="David" w:hint="cs"/>
          <w:rtl/>
        </w:rPr>
      </w:pPr>
      <w:r w:rsidRPr="00033CC0">
        <w:rPr>
          <w:rFonts w:cs="David" w:hint="cs"/>
          <w:u w:val="single"/>
          <w:rtl/>
        </w:rPr>
        <w:t>יצחק גלנטי:</w:t>
      </w:r>
    </w:p>
    <w:p w14:paraId="366536E9" w14:textId="77777777" w:rsidR="00033CC0" w:rsidRPr="00033CC0" w:rsidRDefault="00033CC0" w:rsidP="00033CC0">
      <w:pPr>
        <w:bidi/>
        <w:rPr>
          <w:rFonts w:cs="David" w:hint="cs"/>
          <w:rtl/>
        </w:rPr>
      </w:pPr>
    </w:p>
    <w:p w14:paraId="63F8622F" w14:textId="77777777" w:rsidR="00033CC0" w:rsidRPr="00033CC0" w:rsidRDefault="00033CC0" w:rsidP="00033CC0">
      <w:pPr>
        <w:bidi/>
        <w:rPr>
          <w:rFonts w:cs="David" w:hint="cs"/>
          <w:rtl/>
        </w:rPr>
      </w:pPr>
      <w:r w:rsidRPr="00033CC0">
        <w:rPr>
          <w:rFonts w:cs="David" w:hint="cs"/>
          <w:rtl/>
        </w:rPr>
        <w:tab/>
        <w:t xml:space="preserve"> אני מבקש התייעצות סיעתית.</w:t>
      </w:r>
    </w:p>
    <w:p w14:paraId="4ADB983D" w14:textId="77777777" w:rsidR="00033CC0" w:rsidRPr="00033CC0" w:rsidRDefault="00033CC0" w:rsidP="00033CC0">
      <w:pPr>
        <w:bidi/>
        <w:rPr>
          <w:rFonts w:cs="David" w:hint="cs"/>
          <w:rtl/>
        </w:rPr>
      </w:pPr>
    </w:p>
    <w:p w14:paraId="656C3CF7" w14:textId="77777777" w:rsidR="00033CC0" w:rsidRPr="00033CC0" w:rsidRDefault="00033CC0" w:rsidP="00033CC0">
      <w:pPr>
        <w:bidi/>
        <w:rPr>
          <w:rFonts w:cs="David" w:hint="cs"/>
          <w:rtl/>
        </w:rPr>
      </w:pPr>
      <w:r w:rsidRPr="00033CC0">
        <w:rPr>
          <w:rFonts w:cs="David" w:hint="cs"/>
          <w:u w:val="single"/>
          <w:rtl/>
        </w:rPr>
        <w:t>היו"ר דוד טל:</w:t>
      </w:r>
    </w:p>
    <w:p w14:paraId="046BC3A6" w14:textId="77777777" w:rsidR="00033CC0" w:rsidRPr="00033CC0" w:rsidRDefault="00033CC0" w:rsidP="00033CC0">
      <w:pPr>
        <w:bidi/>
        <w:rPr>
          <w:rFonts w:cs="David" w:hint="cs"/>
          <w:rtl/>
        </w:rPr>
      </w:pPr>
    </w:p>
    <w:p w14:paraId="353D6AB5" w14:textId="77777777" w:rsidR="00033CC0" w:rsidRPr="00033CC0" w:rsidRDefault="00033CC0" w:rsidP="00033CC0">
      <w:pPr>
        <w:bidi/>
        <w:ind w:firstLine="567"/>
        <w:rPr>
          <w:rFonts w:cs="David" w:hint="cs"/>
          <w:rtl/>
        </w:rPr>
      </w:pPr>
      <w:r w:rsidRPr="00033CC0">
        <w:rPr>
          <w:rFonts w:cs="David" w:hint="cs"/>
          <w:rtl/>
        </w:rPr>
        <w:t>אני נותן לך חצי דקה.</w:t>
      </w:r>
    </w:p>
    <w:p w14:paraId="10336C76" w14:textId="77777777" w:rsidR="00033CC0" w:rsidRPr="00033CC0" w:rsidRDefault="00033CC0" w:rsidP="00033CC0">
      <w:pPr>
        <w:bidi/>
        <w:rPr>
          <w:rFonts w:cs="David" w:hint="cs"/>
          <w:rtl/>
        </w:rPr>
      </w:pPr>
    </w:p>
    <w:p w14:paraId="1FD4A204" w14:textId="77777777" w:rsidR="00033CC0" w:rsidRPr="00033CC0" w:rsidRDefault="00033CC0" w:rsidP="00033CC0">
      <w:pPr>
        <w:bidi/>
        <w:rPr>
          <w:rFonts w:cs="David" w:hint="cs"/>
          <w:rtl/>
        </w:rPr>
      </w:pPr>
      <w:r w:rsidRPr="00033CC0">
        <w:rPr>
          <w:rFonts w:cs="David" w:hint="cs"/>
          <w:u w:val="single"/>
          <w:rtl/>
        </w:rPr>
        <w:t>יצחק גלנטי:</w:t>
      </w:r>
    </w:p>
    <w:p w14:paraId="3B58414E" w14:textId="77777777" w:rsidR="00033CC0" w:rsidRPr="00033CC0" w:rsidRDefault="00033CC0" w:rsidP="00033CC0">
      <w:pPr>
        <w:bidi/>
        <w:rPr>
          <w:rFonts w:cs="David" w:hint="cs"/>
          <w:rtl/>
        </w:rPr>
      </w:pPr>
    </w:p>
    <w:p w14:paraId="43CE1C9C" w14:textId="77777777" w:rsidR="00033CC0" w:rsidRPr="00033CC0" w:rsidRDefault="00033CC0" w:rsidP="00033CC0">
      <w:pPr>
        <w:bidi/>
        <w:rPr>
          <w:rFonts w:cs="David" w:hint="cs"/>
          <w:rtl/>
        </w:rPr>
      </w:pPr>
      <w:r w:rsidRPr="00033CC0">
        <w:rPr>
          <w:rFonts w:cs="David" w:hint="cs"/>
          <w:rtl/>
        </w:rPr>
        <w:tab/>
        <w:t xml:space="preserve"> אתה מפעיל את הסמכות שלך בצורה לא ישרה ולא הוגנת. זו כפיה לא מקובלת.</w:t>
      </w:r>
    </w:p>
    <w:p w14:paraId="552C6D41" w14:textId="77777777" w:rsidR="00033CC0" w:rsidRPr="00033CC0" w:rsidRDefault="00033CC0" w:rsidP="00033CC0">
      <w:pPr>
        <w:bidi/>
        <w:rPr>
          <w:rFonts w:cs="David" w:hint="cs"/>
          <w:rtl/>
        </w:rPr>
      </w:pPr>
    </w:p>
    <w:p w14:paraId="246835A0" w14:textId="77777777" w:rsidR="00033CC0" w:rsidRPr="00033CC0" w:rsidRDefault="00033CC0" w:rsidP="00033CC0">
      <w:pPr>
        <w:bidi/>
        <w:rPr>
          <w:rFonts w:cs="David" w:hint="cs"/>
          <w:rtl/>
        </w:rPr>
      </w:pPr>
      <w:r w:rsidRPr="00033CC0">
        <w:rPr>
          <w:rFonts w:cs="David" w:hint="cs"/>
          <w:u w:val="single"/>
          <w:rtl/>
        </w:rPr>
        <w:t>היו"ר דוד טל:</w:t>
      </w:r>
    </w:p>
    <w:p w14:paraId="4CDDFAE3" w14:textId="77777777" w:rsidR="00033CC0" w:rsidRPr="00033CC0" w:rsidRDefault="00033CC0" w:rsidP="00033CC0">
      <w:pPr>
        <w:bidi/>
        <w:rPr>
          <w:rFonts w:cs="David" w:hint="cs"/>
          <w:rtl/>
        </w:rPr>
      </w:pPr>
    </w:p>
    <w:p w14:paraId="7AEEC668" w14:textId="77777777" w:rsidR="00033CC0" w:rsidRPr="00033CC0" w:rsidRDefault="00033CC0" w:rsidP="00033CC0">
      <w:pPr>
        <w:bidi/>
        <w:ind w:firstLine="567"/>
        <w:rPr>
          <w:rFonts w:cs="David" w:hint="cs"/>
          <w:rtl/>
        </w:rPr>
      </w:pPr>
      <w:r w:rsidRPr="00033CC0">
        <w:rPr>
          <w:rFonts w:cs="David" w:hint="cs"/>
          <w:rtl/>
        </w:rPr>
        <w:t xml:space="preserve">אנחנו מעלים את זה להצבעה מי בעד לקבל את הצעתי שיושב ראש הוועדה, תוך פרק זמן של שבוע ימים יעלה את הצעת החוק של חבר הכנסת </w:t>
      </w:r>
      <w:proofErr w:type="spellStart"/>
      <w:r w:rsidRPr="00033CC0">
        <w:rPr>
          <w:rFonts w:cs="David" w:hint="cs"/>
          <w:rtl/>
        </w:rPr>
        <w:t>שרוני</w:t>
      </w:r>
      <w:proofErr w:type="spellEnd"/>
      <w:r w:rsidRPr="00033CC0">
        <w:rPr>
          <w:rFonts w:cs="David" w:hint="cs"/>
          <w:rtl/>
        </w:rPr>
        <w:t>.</w:t>
      </w:r>
    </w:p>
    <w:p w14:paraId="353E6BDC" w14:textId="77777777" w:rsidR="00033CC0" w:rsidRPr="00033CC0" w:rsidRDefault="00033CC0" w:rsidP="00033CC0">
      <w:pPr>
        <w:bidi/>
        <w:ind w:firstLine="567"/>
        <w:rPr>
          <w:rFonts w:cs="David" w:hint="cs"/>
          <w:rtl/>
        </w:rPr>
      </w:pPr>
    </w:p>
    <w:p w14:paraId="36BC95F0" w14:textId="77777777" w:rsidR="00033CC0" w:rsidRPr="00033CC0" w:rsidRDefault="00033CC0" w:rsidP="00033CC0">
      <w:pPr>
        <w:pStyle w:val="Heading9"/>
        <w:rPr>
          <w:rFonts w:hint="cs"/>
          <w:sz w:val="24"/>
          <w:rtl/>
        </w:rPr>
      </w:pPr>
      <w:r w:rsidRPr="00033CC0">
        <w:rPr>
          <w:rFonts w:hint="cs"/>
          <w:sz w:val="24"/>
          <w:rtl/>
        </w:rPr>
        <w:t>הצבעה</w:t>
      </w:r>
    </w:p>
    <w:p w14:paraId="7BD0E8CF" w14:textId="77777777" w:rsidR="00033CC0" w:rsidRPr="00033CC0" w:rsidRDefault="00033CC0" w:rsidP="00033CC0">
      <w:pPr>
        <w:bidi/>
        <w:jc w:val="center"/>
        <w:rPr>
          <w:rFonts w:cs="David" w:hint="cs"/>
          <w:rtl/>
        </w:rPr>
      </w:pPr>
      <w:r w:rsidRPr="00033CC0">
        <w:rPr>
          <w:rFonts w:cs="David" w:hint="cs"/>
          <w:rtl/>
        </w:rPr>
        <w:t xml:space="preserve">בעד </w:t>
      </w:r>
      <w:r w:rsidRPr="00033CC0">
        <w:rPr>
          <w:rFonts w:cs="David"/>
          <w:rtl/>
        </w:rPr>
        <w:t>–</w:t>
      </w:r>
      <w:r w:rsidRPr="00033CC0">
        <w:rPr>
          <w:rFonts w:cs="David" w:hint="cs"/>
          <w:rtl/>
        </w:rPr>
        <w:t xml:space="preserve"> 7</w:t>
      </w:r>
    </w:p>
    <w:p w14:paraId="18803820" w14:textId="77777777" w:rsidR="00033CC0" w:rsidRPr="00033CC0" w:rsidRDefault="00033CC0" w:rsidP="00033CC0">
      <w:pPr>
        <w:bidi/>
        <w:jc w:val="center"/>
        <w:rPr>
          <w:rFonts w:cs="David" w:hint="cs"/>
          <w:rtl/>
        </w:rPr>
      </w:pPr>
      <w:r w:rsidRPr="00033CC0">
        <w:rPr>
          <w:rFonts w:cs="David" w:hint="cs"/>
          <w:rtl/>
        </w:rPr>
        <w:t xml:space="preserve">נגד </w:t>
      </w:r>
      <w:r w:rsidRPr="00033CC0">
        <w:rPr>
          <w:rFonts w:cs="David"/>
          <w:rtl/>
        </w:rPr>
        <w:t>–</w:t>
      </w:r>
      <w:r w:rsidRPr="00033CC0">
        <w:rPr>
          <w:rFonts w:cs="David" w:hint="cs"/>
          <w:rtl/>
        </w:rPr>
        <w:t xml:space="preserve"> 1</w:t>
      </w:r>
    </w:p>
    <w:p w14:paraId="09F5DEE6" w14:textId="77777777" w:rsidR="00033CC0" w:rsidRPr="00033CC0" w:rsidRDefault="00033CC0" w:rsidP="00033CC0">
      <w:pPr>
        <w:bidi/>
        <w:jc w:val="center"/>
        <w:rPr>
          <w:rFonts w:cs="David" w:hint="cs"/>
          <w:rtl/>
        </w:rPr>
      </w:pPr>
      <w:r w:rsidRPr="00033CC0">
        <w:rPr>
          <w:rFonts w:cs="David" w:hint="cs"/>
          <w:rtl/>
        </w:rPr>
        <w:t>נמנעים-2</w:t>
      </w:r>
    </w:p>
    <w:p w14:paraId="3874C4AB" w14:textId="77777777" w:rsidR="00033CC0" w:rsidRPr="00033CC0" w:rsidRDefault="00033CC0" w:rsidP="00033CC0">
      <w:pPr>
        <w:bidi/>
        <w:jc w:val="center"/>
        <w:rPr>
          <w:rFonts w:cs="David" w:hint="cs"/>
          <w:rtl/>
        </w:rPr>
      </w:pPr>
      <w:r w:rsidRPr="00033CC0">
        <w:rPr>
          <w:rFonts w:cs="David" w:hint="cs"/>
          <w:rtl/>
        </w:rPr>
        <w:t>הבקשה אושרה.</w:t>
      </w:r>
    </w:p>
    <w:p w14:paraId="72A9A6EA" w14:textId="77777777" w:rsidR="00033CC0" w:rsidRPr="00033CC0" w:rsidRDefault="00033CC0" w:rsidP="00033CC0">
      <w:pPr>
        <w:bidi/>
        <w:rPr>
          <w:rFonts w:cs="David" w:hint="cs"/>
          <w:rtl/>
        </w:rPr>
      </w:pPr>
    </w:p>
    <w:p w14:paraId="71755431" w14:textId="77777777" w:rsidR="00033CC0" w:rsidRPr="00033CC0" w:rsidRDefault="00033CC0" w:rsidP="00033CC0">
      <w:pPr>
        <w:bidi/>
        <w:rPr>
          <w:rFonts w:cs="David" w:hint="cs"/>
          <w:rtl/>
        </w:rPr>
      </w:pPr>
      <w:r w:rsidRPr="00033CC0">
        <w:rPr>
          <w:rFonts w:cs="David" w:hint="cs"/>
          <w:u w:val="single"/>
          <w:rtl/>
        </w:rPr>
        <w:t>היו"ר דוד טל:</w:t>
      </w:r>
    </w:p>
    <w:p w14:paraId="3D2BDF4D" w14:textId="77777777" w:rsidR="00033CC0" w:rsidRPr="00033CC0" w:rsidRDefault="00033CC0" w:rsidP="00033CC0">
      <w:pPr>
        <w:bidi/>
        <w:rPr>
          <w:rFonts w:cs="David" w:hint="cs"/>
          <w:rtl/>
        </w:rPr>
      </w:pPr>
    </w:p>
    <w:p w14:paraId="57225E6B" w14:textId="77777777" w:rsidR="00033CC0" w:rsidRPr="00033CC0" w:rsidRDefault="00033CC0" w:rsidP="00033CC0">
      <w:pPr>
        <w:bidi/>
        <w:rPr>
          <w:rFonts w:cs="David" w:hint="cs"/>
          <w:rtl/>
        </w:rPr>
      </w:pPr>
      <w:r w:rsidRPr="00033CC0">
        <w:rPr>
          <w:rFonts w:cs="David" w:hint="cs"/>
          <w:rtl/>
        </w:rPr>
        <w:tab/>
        <w:t>חבר הכנסת גלנטי, ועדת הכנסת מורה לך להעלות את הצעת החוק הזו תוך פרק זמן של שבוע.</w:t>
      </w:r>
    </w:p>
    <w:p w14:paraId="5C8D19B8" w14:textId="77777777" w:rsidR="00033CC0" w:rsidRPr="00033CC0" w:rsidRDefault="00033CC0" w:rsidP="00033CC0">
      <w:pPr>
        <w:bidi/>
        <w:rPr>
          <w:rFonts w:cs="David" w:hint="cs"/>
          <w:rtl/>
        </w:rPr>
      </w:pPr>
    </w:p>
    <w:p w14:paraId="2C20826F" w14:textId="77777777" w:rsidR="00033CC0" w:rsidRPr="00033CC0" w:rsidRDefault="00033CC0" w:rsidP="00033CC0">
      <w:pPr>
        <w:bidi/>
        <w:jc w:val="center"/>
        <w:rPr>
          <w:rFonts w:cs="David" w:hint="cs"/>
          <w:b/>
          <w:bCs/>
          <w:u w:val="single"/>
          <w:rtl/>
        </w:rPr>
      </w:pPr>
      <w:r w:rsidRPr="00033CC0">
        <w:rPr>
          <w:rFonts w:cs="David"/>
          <w:rtl/>
        </w:rPr>
        <w:br w:type="page"/>
      </w:r>
      <w:r w:rsidRPr="00033CC0">
        <w:rPr>
          <w:rFonts w:cs="David" w:hint="cs"/>
          <w:b/>
          <w:bCs/>
          <w:u w:val="single"/>
          <w:rtl/>
        </w:rPr>
        <w:t>שונות.</w:t>
      </w:r>
    </w:p>
    <w:p w14:paraId="7638A6F3" w14:textId="77777777" w:rsidR="00033CC0" w:rsidRPr="00033CC0" w:rsidRDefault="00033CC0" w:rsidP="00033CC0">
      <w:pPr>
        <w:bidi/>
        <w:rPr>
          <w:rFonts w:cs="David" w:hint="cs"/>
          <w:rtl/>
        </w:rPr>
      </w:pPr>
    </w:p>
    <w:p w14:paraId="7669B52E" w14:textId="77777777" w:rsidR="00033CC0" w:rsidRDefault="00033CC0" w:rsidP="00033CC0">
      <w:pPr>
        <w:bidi/>
        <w:rPr>
          <w:rFonts w:cs="David" w:hint="cs"/>
          <w:u w:val="single"/>
          <w:rtl/>
        </w:rPr>
      </w:pPr>
    </w:p>
    <w:p w14:paraId="50589E1F" w14:textId="77777777" w:rsidR="00033CC0" w:rsidRDefault="00033CC0" w:rsidP="00033CC0">
      <w:pPr>
        <w:bidi/>
        <w:rPr>
          <w:rFonts w:cs="David" w:hint="cs"/>
          <w:u w:val="single"/>
          <w:rtl/>
        </w:rPr>
      </w:pPr>
    </w:p>
    <w:p w14:paraId="72B6E134" w14:textId="77777777" w:rsidR="00033CC0" w:rsidRDefault="00033CC0" w:rsidP="00033CC0">
      <w:pPr>
        <w:bidi/>
        <w:rPr>
          <w:rFonts w:cs="David" w:hint="cs"/>
          <w:u w:val="single"/>
          <w:rtl/>
        </w:rPr>
      </w:pPr>
    </w:p>
    <w:p w14:paraId="6CEA6ED7" w14:textId="77777777" w:rsidR="00033CC0" w:rsidRPr="00033CC0" w:rsidRDefault="00033CC0" w:rsidP="00033CC0">
      <w:pPr>
        <w:bidi/>
        <w:rPr>
          <w:rFonts w:cs="David" w:hint="cs"/>
          <w:rtl/>
        </w:rPr>
      </w:pPr>
      <w:r w:rsidRPr="00033CC0">
        <w:rPr>
          <w:rFonts w:cs="David" w:hint="cs"/>
          <w:u w:val="single"/>
          <w:rtl/>
        </w:rPr>
        <w:t>היו"ר דוד טל:</w:t>
      </w:r>
    </w:p>
    <w:p w14:paraId="78AB1E1F" w14:textId="77777777" w:rsidR="00033CC0" w:rsidRPr="00033CC0" w:rsidRDefault="00033CC0" w:rsidP="00033CC0">
      <w:pPr>
        <w:bidi/>
        <w:rPr>
          <w:rFonts w:cs="David" w:hint="cs"/>
          <w:rtl/>
        </w:rPr>
      </w:pPr>
    </w:p>
    <w:p w14:paraId="57AF7A61" w14:textId="77777777" w:rsidR="00033CC0" w:rsidRPr="00033CC0" w:rsidRDefault="00033CC0" w:rsidP="00033CC0">
      <w:pPr>
        <w:bidi/>
        <w:rPr>
          <w:rFonts w:cs="David" w:hint="cs"/>
          <w:rtl/>
        </w:rPr>
      </w:pPr>
      <w:r w:rsidRPr="00033CC0">
        <w:rPr>
          <w:rFonts w:cs="David" w:hint="cs"/>
          <w:rtl/>
        </w:rPr>
        <w:tab/>
        <w:t xml:space="preserve">ברשותכם אני רוצה להעלות נושא נוסף. קיבלתי בקשה מיושבת ראש הכנסת שביום שני, י"ח בתמוז עתיד לבקר בכנסת ראש ממשלת בריטניה מר גורדון בראון והוא מבקש לשאת דברים בפני המליאה. במסגרת החלטות ועדת הכנסת בעניין רשות הדיבור לאורחים במליאת הכנסת, מבקשת יושבת ראש הכנסת את אישורה של הוועדה על כך, שראש ממשלת בריטניה ישא דברים במליאת הכנסת במועד זה. </w:t>
      </w:r>
    </w:p>
    <w:p w14:paraId="01F6C378" w14:textId="77777777" w:rsidR="00033CC0" w:rsidRPr="00033CC0" w:rsidRDefault="00033CC0" w:rsidP="00033CC0">
      <w:pPr>
        <w:bidi/>
        <w:rPr>
          <w:rFonts w:cs="David" w:hint="cs"/>
          <w:rtl/>
        </w:rPr>
      </w:pPr>
    </w:p>
    <w:p w14:paraId="72B5791B" w14:textId="77777777" w:rsidR="00033CC0" w:rsidRPr="00033CC0" w:rsidRDefault="00033CC0" w:rsidP="00033CC0">
      <w:pPr>
        <w:bidi/>
        <w:rPr>
          <w:rFonts w:cs="David" w:hint="cs"/>
          <w:rtl/>
        </w:rPr>
      </w:pPr>
      <w:r w:rsidRPr="00033CC0">
        <w:rPr>
          <w:rFonts w:cs="David" w:hint="cs"/>
          <w:u w:val="single"/>
          <w:rtl/>
        </w:rPr>
        <w:t xml:space="preserve">שלי </w:t>
      </w:r>
      <w:proofErr w:type="spellStart"/>
      <w:r w:rsidRPr="00033CC0">
        <w:rPr>
          <w:rFonts w:cs="David" w:hint="cs"/>
          <w:u w:val="single"/>
          <w:rtl/>
        </w:rPr>
        <w:t>יחימוביץ</w:t>
      </w:r>
      <w:proofErr w:type="spellEnd"/>
      <w:r w:rsidRPr="00033CC0">
        <w:rPr>
          <w:rFonts w:cs="David" w:hint="cs"/>
          <w:u w:val="single"/>
          <w:rtl/>
        </w:rPr>
        <w:t>:</w:t>
      </w:r>
    </w:p>
    <w:p w14:paraId="36F3E896" w14:textId="77777777" w:rsidR="00033CC0" w:rsidRPr="00033CC0" w:rsidRDefault="00033CC0" w:rsidP="00033CC0">
      <w:pPr>
        <w:bidi/>
        <w:rPr>
          <w:rFonts w:cs="David" w:hint="cs"/>
          <w:rtl/>
        </w:rPr>
      </w:pPr>
    </w:p>
    <w:p w14:paraId="462EA2ED" w14:textId="77777777" w:rsidR="00033CC0" w:rsidRPr="00033CC0" w:rsidRDefault="00033CC0" w:rsidP="00033CC0">
      <w:pPr>
        <w:bidi/>
        <w:rPr>
          <w:rFonts w:cs="David" w:hint="cs"/>
          <w:rtl/>
        </w:rPr>
      </w:pPr>
      <w:r w:rsidRPr="00033CC0">
        <w:rPr>
          <w:rFonts w:cs="David" w:hint="cs"/>
          <w:rtl/>
        </w:rPr>
        <w:tab/>
        <w:t>מה זו האינפלציה הזו של נואמים בכנסת, אנחנו אולם אירועים? על פי הפרוטוקול רק נשיאים נואמים.</w:t>
      </w:r>
    </w:p>
    <w:p w14:paraId="062D2F2D" w14:textId="77777777" w:rsidR="00033CC0" w:rsidRPr="00033CC0" w:rsidRDefault="00033CC0" w:rsidP="00033CC0">
      <w:pPr>
        <w:bidi/>
        <w:rPr>
          <w:rFonts w:cs="David" w:hint="cs"/>
          <w:rtl/>
        </w:rPr>
      </w:pPr>
    </w:p>
    <w:p w14:paraId="0E7772FE" w14:textId="77777777" w:rsidR="00033CC0" w:rsidRPr="00033CC0" w:rsidRDefault="00033CC0" w:rsidP="00033CC0">
      <w:pPr>
        <w:bidi/>
        <w:rPr>
          <w:rFonts w:cs="David" w:hint="cs"/>
          <w:rtl/>
        </w:rPr>
      </w:pPr>
      <w:r w:rsidRPr="00033CC0">
        <w:rPr>
          <w:rFonts w:cs="David" w:hint="cs"/>
          <w:u w:val="single"/>
          <w:rtl/>
        </w:rPr>
        <w:t>היו"ר דוד טל:</w:t>
      </w:r>
    </w:p>
    <w:p w14:paraId="1783431B" w14:textId="77777777" w:rsidR="00033CC0" w:rsidRPr="00033CC0" w:rsidRDefault="00033CC0" w:rsidP="00033CC0">
      <w:pPr>
        <w:bidi/>
        <w:rPr>
          <w:rFonts w:cs="David" w:hint="cs"/>
          <w:rtl/>
        </w:rPr>
      </w:pPr>
    </w:p>
    <w:p w14:paraId="21B22B91" w14:textId="77777777" w:rsidR="00033CC0" w:rsidRPr="00033CC0" w:rsidRDefault="00033CC0" w:rsidP="00033CC0">
      <w:pPr>
        <w:bidi/>
        <w:rPr>
          <w:rFonts w:cs="David" w:hint="cs"/>
          <w:rtl/>
        </w:rPr>
      </w:pPr>
      <w:r w:rsidRPr="00033CC0">
        <w:rPr>
          <w:rFonts w:cs="David" w:hint="cs"/>
          <w:rtl/>
        </w:rPr>
        <w:tab/>
        <w:t xml:space="preserve">אבל אנחנו יכולים לאשר גם ראשי ממשלות, כמו את </w:t>
      </w:r>
      <w:proofErr w:type="spellStart"/>
      <w:r w:rsidRPr="00033CC0">
        <w:rPr>
          <w:rFonts w:cs="David" w:hint="cs"/>
          <w:rtl/>
        </w:rPr>
        <w:t>אנגלה</w:t>
      </w:r>
      <w:proofErr w:type="spellEnd"/>
      <w:r w:rsidRPr="00033CC0">
        <w:rPr>
          <w:rFonts w:cs="David" w:hint="cs"/>
          <w:rtl/>
        </w:rPr>
        <w:t xml:space="preserve"> </w:t>
      </w:r>
      <w:proofErr w:type="spellStart"/>
      <w:r w:rsidRPr="00033CC0">
        <w:rPr>
          <w:rFonts w:cs="David" w:hint="cs"/>
          <w:rtl/>
        </w:rPr>
        <w:t>מרקל</w:t>
      </w:r>
      <w:proofErr w:type="spellEnd"/>
      <w:r w:rsidRPr="00033CC0">
        <w:rPr>
          <w:rFonts w:cs="David" w:hint="cs"/>
          <w:rtl/>
        </w:rPr>
        <w:t>.</w:t>
      </w:r>
    </w:p>
    <w:p w14:paraId="4B3E1B76" w14:textId="77777777" w:rsidR="00033CC0" w:rsidRPr="00033CC0" w:rsidRDefault="00033CC0" w:rsidP="00033CC0">
      <w:pPr>
        <w:bidi/>
        <w:rPr>
          <w:rFonts w:cs="David" w:hint="cs"/>
          <w:rtl/>
        </w:rPr>
      </w:pPr>
    </w:p>
    <w:p w14:paraId="28B06A24" w14:textId="77777777" w:rsidR="00033CC0" w:rsidRPr="00033CC0" w:rsidRDefault="00033CC0" w:rsidP="00033CC0">
      <w:pPr>
        <w:bidi/>
        <w:rPr>
          <w:rFonts w:cs="David" w:hint="cs"/>
          <w:rtl/>
        </w:rPr>
      </w:pPr>
      <w:r w:rsidRPr="00033CC0">
        <w:rPr>
          <w:rFonts w:cs="David" w:hint="cs"/>
          <w:u w:val="single"/>
          <w:rtl/>
        </w:rPr>
        <w:t>גדעון סער:</w:t>
      </w:r>
    </w:p>
    <w:p w14:paraId="12E4AC9D" w14:textId="77777777" w:rsidR="00033CC0" w:rsidRPr="00033CC0" w:rsidRDefault="00033CC0" w:rsidP="00033CC0">
      <w:pPr>
        <w:bidi/>
        <w:rPr>
          <w:rFonts w:cs="David" w:hint="cs"/>
          <w:rtl/>
        </w:rPr>
      </w:pPr>
    </w:p>
    <w:p w14:paraId="69BECC17" w14:textId="77777777" w:rsidR="00033CC0" w:rsidRPr="00033CC0" w:rsidRDefault="00033CC0" w:rsidP="00033CC0">
      <w:pPr>
        <w:bidi/>
        <w:rPr>
          <w:rFonts w:cs="David" w:hint="cs"/>
          <w:rtl/>
        </w:rPr>
      </w:pPr>
      <w:r w:rsidRPr="00033CC0">
        <w:rPr>
          <w:rFonts w:cs="David" w:hint="cs"/>
          <w:rtl/>
        </w:rPr>
        <w:tab/>
        <w:t xml:space="preserve">בגלל ההערה של חברת הכנסת </w:t>
      </w:r>
      <w:proofErr w:type="spellStart"/>
      <w:r w:rsidRPr="00033CC0">
        <w:rPr>
          <w:rFonts w:cs="David" w:hint="cs"/>
          <w:rtl/>
        </w:rPr>
        <w:t>יחמוביץ</w:t>
      </w:r>
      <w:proofErr w:type="spellEnd"/>
      <w:r w:rsidRPr="00033CC0">
        <w:rPr>
          <w:rFonts w:cs="David" w:hint="cs"/>
          <w:rtl/>
        </w:rPr>
        <w:t xml:space="preserve"> אני רוצה לומר לפרוטוקול שבריטניה היא מהמדינות החשובות בעולם, חברה במועצת הביטחון של האו"ם, מהידידות הגדולות ביותר של ישראל.</w:t>
      </w:r>
    </w:p>
    <w:p w14:paraId="57A86C04" w14:textId="77777777" w:rsidR="00033CC0" w:rsidRPr="00033CC0" w:rsidRDefault="00033CC0" w:rsidP="00033CC0">
      <w:pPr>
        <w:bidi/>
        <w:rPr>
          <w:rFonts w:cs="David" w:hint="cs"/>
          <w:rtl/>
        </w:rPr>
      </w:pPr>
    </w:p>
    <w:p w14:paraId="7344B13D" w14:textId="77777777" w:rsidR="00033CC0" w:rsidRPr="00033CC0" w:rsidRDefault="00033CC0" w:rsidP="00033CC0">
      <w:pPr>
        <w:bidi/>
        <w:rPr>
          <w:rFonts w:cs="David" w:hint="cs"/>
          <w:rtl/>
        </w:rPr>
      </w:pPr>
      <w:r w:rsidRPr="00033CC0">
        <w:rPr>
          <w:rFonts w:cs="David" w:hint="cs"/>
          <w:u w:val="single"/>
          <w:rtl/>
        </w:rPr>
        <w:t>אורי אריאל:</w:t>
      </w:r>
    </w:p>
    <w:p w14:paraId="2D505E8F" w14:textId="77777777" w:rsidR="00033CC0" w:rsidRPr="00033CC0" w:rsidRDefault="00033CC0" w:rsidP="00033CC0">
      <w:pPr>
        <w:bidi/>
        <w:rPr>
          <w:rFonts w:cs="David" w:hint="cs"/>
          <w:rtl/>
        </w:rPr>
      </w:pPr>
    </w:p>
    <w:p w14:paraId="7F484EEA" w14:textId="77777777" w:rsidR="00033CC0" w:rsidRPr="00033CC0" w:rsidRDefault="00033CC0" w:rsidP="00033CC0">
      <w:pPr>
        <w:bidi/>
        <w:rPr>
          <w:rFonts w:cs="David" w:hint="cs"/>
          <w:rtl/>
        </w:rPr>
      </w:pPr>
      <w:r w:rsidRPr="00033CC0">
        <w:rPr>
          <w:rFonts w:cs="David" w:hint="cs"/>
          <w:rtl/>
        </w:rPr>
        <w:tab/>
        <w:t xml:space="preserve"> אבל שלי מבקשת שהמלכה תבוא...</w:t>
      </w:r>
    </w:p>
    <w:p w14:paraId="14086557" w14:textId="77777777" w:rsidR="00033CC0" w:rsidRPr="00033CC0" w:rsidRDefault="00033CC0" w:rsidP="00033CC0">
      <w:pPr>
        <w:bidi/>
        <w:rPr>
          <w:rFonts w:cs="David" w:hint="cs"/>
          <w:rtl/>
        </w:rPr>
      </w:pPr>
    </w:p>
    <w:p w14:paraId="212477AD" w14:textId="77777777" w:rsidR="00033CC0" w:rsidRPr="00033CC0" w:rsidRDefault="00033CC0" w:rsidP="00033CC0">
      <w:pPr>
        <w:bidi/>
        <w:rPr>
          <w:rFonts w:cs="David" w:hint="cs"/>
          <w:rtl/>
        </w:rPr>
      </w:pPr>
      <w:r w:rsidRPr="00033CC0">
        <w:rPr>
          <w:rFonts w:cs="David" w:hint="cs"/>
          <w:u w:val="single"/>
          <w:rtl/>
        </w:rPr>
        <w:t xml:space="preserve">משה </w:t>
      </w:r>
      <w:proofErr w:type="spellStart"/>
      <w:r w:rsidRPr="00033CC0">
        <w:rPr>
          <w:rFonts w:cs="David" w:hint="cs"/>
          <w:u w:val="single"/>
          <w:rtl/>
        </w:rPr>
        <w:t>שרוני</w:t>
      </w:r>
      <w:proofErr w:type="spellEnd"/>
      <w:r w:rsidRPr="00033CC0">
        <w:rPr>
          <w:rFonts w:cs="David" w:hint="cs"/>
          <w:u w:val="single"/>
          <w:rtl/>
        </w:rPr>
        <w:t>:</w:t>
      </w:r>
    </w:p>
    <w:p w14:paraId="0F0FDCC0" w14:textId="77777777" w:rsidR="00033CC0" w:rsidRPr="00033CC0" w:rsidRDefault="00033CC0" w:rsidP="00033CC0">
      <w:pPr>
        <w:bidi/>
        <w:rPr>
          <w:rFonts w:cs="David" w:hint="cs"/>
          <w:rtl/>
        </w:rPr>
      </w:pPr>
    </w:p>
    <w:p w14:paraId="6E946E5D" w14:textId="77777777" w:rsidR="00033CC0" w:rsidRPr="00033CC0" w:rsidRDefault="00033CC0" w:rsidP="00033CC0">
      <w:pPr>
        <w:bidi/>
        <w:rPr>
          <w:rFonts w:cs="David" w:hint="cs"/>
          <w:rtl/>
        </w:rPr>
      </w:pPr>
      <w:r w:rsidRPr="00033CC0">
        <w:rPr>
          <w:rFonts w:cs="David" w:hint="cs"/>
          <w:rtl/>
        </w:rPr>
        <w:tab/>
        <w:t xml:space="preserve"> שלי מבקשת שהנסיך יבוא...</w:t>
      </w:r>
    </w:p>
    <w:p w14:paraId="4F5AE3F7" w14:textId="77777777" w:rsidR="00033CC0" w:rsidRPr="00033CC0" w:rsidRDefault="00033CC0" w:rsidP="00033CC0">
      <w:pPr>
        <w:bidi/>
        <w:rPr>
          <w:rFonts w:cs="David" w:hint="cs"/>
          <w:rtl/>
        </w:rPr>
      </w:pPr>
    </w:p>
    <w:p w14:paraId="6CE85012" w14:textId="77777777" w:rsidR="00033CC0" w:rsidRPr="00033CC0" w:rsidRDefault="00033CC0" w:rsidP="00033CC0">
      <w:pPr>
        <w:bidi/>
        <w:rPr>
          <w:rFonts w:cs="David" w:hint="cs"/>
          <w:rtl/>
        </w:rPr>
      </w:pPr>
      <w:r w:rsidRPr="00033CC0">
        <w:rPr>
          <w:rFonts w:cs="David" w:hint="cs"/>
          <w:u w:val="single"/>
          <w:rtl/>
        </w:rPr>
        <w:t>אורי אריאל:</w:t>
      </w:r>
    </w:p>
    <w:p w14:paraId="2754BE79" w14:textId="77777777" w:rsidR="00033CC0" w:rsidRPr="00033CC0" w:rsidRDefault="00033CC0" w:rsidP="00033CC0">
      <w:pPr>
        <w:bidi/>
        <w:rPr>
          <w:rFonts w:cs="David" w:hint="cs"/>
          <w:rtl/>
        </w:rPr>
      </w:pPr>
    </w:p>
    <w:p w14:paraId="791BEC37" w14:textId="77777777" w:rsidR="00033CC0" w:rsidRPr="00033CC0" w:rsidRDefault="00033CC0" w:rsidP="00033CC0">
      <w:pPr>
        <w:bidi/>
        <w:rPr>
          <w:rFonts w:cs="David" w:hint="cs"/>
          <w:rtl/>
        </w:rPr>
      </w:pPr>
      <w:r w:rsidRPr="00033CC0">
        <w:rPr>
          <w:rFonts w:cs="David" w:hint="cs"/>
          <w:rtl/>
        </w:rPr>
        <w:tab/>
        <w:t xml:space="preserve"> נתפשר על הארי פוטר.</w:t>
      </w:r>
    </w:p>
    <w:p w14:paraId="3F41E607" w14:textId="77777777" w:rsidR="00033CC0" w:rsidRPr="00033CC0" w:rsidRDefault="00033CC0" w:rsidP="00033CC0">
      <w:pPr>
        <w:bidi/>
        <w:rPr>
          <w:rFonts w:cs="David" w:hint="cs"/>
          <w:rtl/>
        </w:rPr>
      </w:pPr>
    </w:p>
    <w:p w14:paraId="5E2271AF" w14:textId="77777777" w:rsidR="00033CC0" w:rsidRPr="00033CC0" w:rsidRDefault="00033CC0" w:rsidP="00033CC0">
      <w:pPr>
        <w:bidi/>
        <w:rPr>
          <w:rFonts w:cs="David" w:hint="cs"/>
          <w:rtl/>
        </w:rPr>
      </w:pPr>
      <w:r w:rsidRPr="00033CC0">
        <w:rPr>
          <w:rFonts w:cs="David" w:hint="cs"/>
          <w:u w:val="single"/>
          <w:rtl/>
        </w:rPr>
        <w:t>גדעון סער:</w:t>
      </w:r>
    </w:p>
    <w:p w14:paraId="6A7029ED" w14:textId="77777777" w:rsidR="00033CC0" w:rsidRPr="00033CC0" w:rsidRDefault="00033CC0" w:rsidP="00033CC0">
      <w:pPr>
        <w:bidi/>
        <w:rPr>
          <w:rFonts w:cs="David" w:hint="cs"/>
          <w:rtl/>
        </w:rPr>
      </w:pPr>
    </w:p>
    <w:p w14:paraId="6C0563C1" w14:textId="77777777" w:rsidR="00033CC0" w:rsidRPr="00033CC0" w:rsidRDefault="00033CC0" w:rsidP="00033CC0">
      <w:pPr>
        <w:bidi/>
        <w:rPr>
          <w:rFonts w:cs="David" w:hint="cs"/>
          <w:rtl/>
        </w:rPr>
      </w:pPr>
      <w:r w:rsidRPr="00033CC0">
        <w:rPr>
          <w:rFonts w:cs="David" w:hint="cs"/>
          <w:rtl/>
        </w:rPr>
        <w:tab/>
        <w:t xml:space="preserve"> כשהמלכה תבוא לא יהיה סימן שאלה לגבי זכותה או רשותה לדבר במליאה. אנחנו ככנסת פעלנו גם במקרה של </w:t>
      </w:r>
      <w:proofErr w:type="spellStart"/>
      <w:r w:rsidRPr="00033CC0">
        <w:rPr>
          <w:rFonts w:cs="David" w:hint="cs"/>
          <w:rtl/>
        </w:rPr>
        <w:t>הקנצלרית</w:t>
      </w:r>
      <w:proofErr w:type="spellEnd"/>
      <w:r w:rsidRPr="00033CC0">
        <w:rPr>
          <w:rFonts w:cs="David" w:hint="cs"/>
          <w:rtl/>
        </w:rPr>
        <w:t xml:space="preserve"> </w:t>
      </w:r>
      <w:proofErr w:type="spellStart"/>
      <w:r w:rsidRPr="00033CC0">
        <w:rPr>
          <w:rFonts w:cs="David" w:hint="cs"/>
          <w:rtl/>
        </w:rPr>
        <w:t>מרקל</w:t>
      </w:r>
      <w:proofErr w:type="spellEnd"/>
      <w:r w:rsidRPr="00033CC0">
        <w:rPr>
          <w:rFonts w:cs="David" w:hint="cs"/>
          <w:rtl/>
        </w:rPr>
        <w:t xml:space="preserve"> לפי אותו נוהל, דהיינו שוועדת הכנסת נותנת אתה אישור במקום שבאופן פורמאלי הנואם הוא לא ראש מדינה. אף על פי שזה קצת דומה למצב אצלנו מכיוון שאצלנו הנשיא הוא באופן פורמאלי ראש מדינה אבל הסמכויות </w:t>
      </w:r>
      <w:proofErr w:type="spellStart"/>
      <w:r w:rsidRPr="00033CC0">
        <w:rPr>
          <w:rFonts w:cs="David" w:hint="cs"/>
          <w:rtl/>
        </w:rPr>
        <w:t>האקזקיוטיביות</w:t>
      </w:r>
      <w:proofErr w:type="spellEnd"/>
      <w:r w:rsidRPr="00033CC0">
        <w:rPr>
          <w:rFonts w:cs="David" w:hint="cs"/>
          <w:rtl/>
        </w:rPr>
        <w:t xml:space="preserve"> נמצאות אצל ראש הממשלה. לכן, לפי דעתי זה יהיה לכבודה של הכנסת אם ראש ממשלת בריטניה ישא דברים  במליאת הכנסת.</w:t>
      </w:r>
    </w:p>
    <w:p w14:paraId="25D0CA37" w14:textId="77777777" w:rsidR="00033CC0" w:rsidRPr="00033CC0" w:rsidRDefault="00033CC0" w:rsidP="00033CC0">
      <w:pPr>
        <w:bidi/>
        <w:rPr>
          <w:rFonts w:cs="David" w:hint="cs"/>
          <w:rtl/>
        </w:rPr>
      </w:pPr>
    </w:p>
    <w:p w14:paraId="55EA776C" w14:textId="77777777" w:rsidR="00033CC0" w:rsidRPr="00033CC0" w:rsidRDefault="00033CC0" w:rsidP="00033CC0">
      <w:pPr>
        <w:bidi/>
        <w:rPr>
          <w:rFonts w:cs="David" w:hint="cs"/>
          <w:rtl/>
        </w:rPr>
      </w:pPr>
      <w:r w:rsidRPr="00033CC0">
        <w:rPr>
          <w:rFonts w:cs="David" w:hint="cs"/>
          <w:u w:val="single"/>
          <w:rtl/>
        </w:rPr>
        <w:t>היו"ר דוד טל:</w:t>
      </w:r>
    </w:p>
    <w:p w14:paraId="1EF4431A" w14:textId="77777777" w:rsidR="00033CC0" w:rsidRPr="00033CC0" w:rsidRDefault="00033CC0" w:rsidP="00033CC0">
      <w:pPr>
        <w:bidi/>
        <w:rPr>
          <w:rFonts w:cs="David" w:hint="cs"/>
          <w:rtl/>
        </w:rPr>
      </w:pPr>
    </w:p>
    <w:p w14:paraId="1BBF0042" w14:textId="77777777" w:rsidR="00033CC0" w:rsidRPr="00033CC0" w:rsidRDefault="00033CC0" w:rsidP="00033CC0">
      <w:pPr>
        <w:bidi/>
        <w:rPr>
          <w:rFonts w:cs="David" w:hint="cs"/>
          <w:rtl/>
        </w:rPr>
      </w:pPr>
      <w:r w:rsidRPr="00033CC0">
        <w:rPr>
          <w:rFonts w:cs="David" w:hint="cs"/>
          <w:rtl/>
        </w:rPr>
        <w:tab/>
        <w:t>אותי שכנעת.</w:t>
      </w:r>
    </w:p>
    <w:p w14:paraId="0979A638" w14:textId="77777777" w:rsidR="00033CC0" w:rsidRPr="00033CC0" w:rsidRDefault="00033CC0" w:rsidP="00033CC0">
      <w:pPr>
        <w:bidi/>
        <w:rPr>
          <w:rFonts w:cs="David" w:hint="cs"/>
          <w:rtl/>
        </w:rPr>
      </w:pPr>
    </w:p>
    <w:p w14:paraId="1AEA5556" w14:textId="77777777" w:rsidR="00033CC0" w:rsidRPr="00033CC0" w:rsidRDefault="00033CC0" w:rsidP="00033CC0">
      <w:pPr>
        <w:bidi/>
        <w:rPr>
          <w:rFonts w:cs="David" w:hint="cs"/>
          <w:rtl/>
        </w:rPr>
      </w:pPr>
      <w:r w:rsidRPr="00033CC0">
        <w:rPr>
          <w:rFonts w:cs="David" w:hint="cs"/>
          <w:u w:val="single"/>
          <w:rtl/>
        </w:rPr>
        <w:t>נסים זאב:</w:t>
      </w:r>
    </w:p>
    <w:p w14:paraId="2AD8976A" w14:textId="77777777" w:rsidR="00033CC0" w:rsidRPr="00033CC0" w:rsidRDefault="00033CC0" w:rsidP="00033CC0">
      <w:pPr>
        <w:bidi/>
        <w:rPr>
          <w:rFonts w:cs="David" w:hint="cs"/>
          <w:rtl/>
        </w:rPr>
      </w:pPr>
    </w:p>
    <w:p w14:paraId="523588CF" w14:textId="77777777" w:rsidR="00033CC0" w:rsidRPr="00033CC0" w:rsidRDefault="00033CC0" w:rsidP="00033CC0">
      <w:pPr>
        <w:bidi/>
        <w:rPr>
          <w:rFonts w:cs="David" w:hint="cs"/>
          <w:rtl/>
        </w:rPr>
      </w:pPr>
      <w:r w:rsidRPr="00033CC0">
        <w:rPr>
          <w:rFonts w:cs="David" w:hint="cs"/>
          <w:rtl/>
        </w:rPr>
        <w:tab/>
        <w:t xml:space="preserve">אני רוצה להתייחס לשני דברים, זה שזו בקשה של יושבת ראש הכנסת לגבי ראש ממשלת בריטניה זה בודאי דבר מכובד, השאלה אם חברי הכנסת אכן יהיו ביום ראשון. </w:t>
      </w:r>
    </w:p>
    <w:p w14:paraId="6ACE5C17" w14:textId="77777777" w:rsidR="00033CC0" w:rsidRPr="00033CC0" w:rsidRDefault="00033CC0" w:rsidP="00033CC0">
      <w:pPr>
        <w:bidi/>
        <w:rPr>
          <w:rFonts w:cs="David" w:hint="cs"/>
          <w:rtl/>
        </w:rPr>
      </w:pPr>
    </w:p>
    <w:p w14:paraId="09AFD7F8" w14:textId="77777777" w:rsidR="00033CC0" w:rsidRPr="00033CC0" w:rsidRDefault="00033CC0" w:rsidP="00033CC0">
      <w:pPr>
        <w:bidi/>
        <w:rPr>
          <w:rFonts w:cs="David" w:hint="cs"/>
          <w:rtl/>
        </w:rPr>
      </w:pPr>
      <w:r w:rsidRPr="00033CC0">
        <w:rPr>
          <w:rFonts w:cs="David" w:hint="cs"/>
          <w:u w:val="single"/>
          <w:rtl/>
        </w:rPr>
        <w:t>היו"ר דוד טל:</w:t>
      </w:r>
    </w:p>
    <w:p w14:paraId="39FCF114" w14:textId="77777777" w:rsidR="00033CC0" w:rsidRPr="00033CC0" w:rsidRDefault="00033CC0" w:rsidP="00033CC0">
      <w:pPr>
        <w:bidi/>
        <w:rPr>
          <w:rFonts w:cs="David" w:hint="cs"/>
          <w:rtl/>
        </w:rPr>
      </w:pPr>
    </w:p>
    <w:p w14:paraId="37B957A5" w14:textId="77777777" w:rsidR="00033CC0" w:rsidRPr="00033CC0" w:rsidRDefault="00033CC0" w:rsidP="00033CC0">
      <w:pPr>
        <w:bidi/>
        <w:ind w:firstLine="567"/>
        <w:rPr>
          <w:rFonts w:cs="David" w:hint="cs"/>
          <w:rtl/>
        </w:rPr>
      </w:pPr>
      <w:r w:rsidRPr="00033CC0">
        <w:rPr>
          <w:rFonts w:cs="David" w:hint="cs"/>
          <w:rtl/>
        </w:rPr>
        <w:t xml:space="preserve">זה ביום שני, יום של כנסת. </w:t>
      </w:r>
    </w:p>
    <w:p w14:paraId="5C642470" w14:textId="77777777" w:rsidR="00033CC0" w:rsidRPr="00033CC0" w:rsidRDefault="00033CC0" w:rsidP="00033CC0">
      <w:pPr>
        <w:bidi/>
        <w:rPr>
          <w:rFonts w:cs="David" w:hint="cs"/>
          <w:rtl/>
        </w:rPr>
      </w:pPr>
    </w:p>
    <w:p w14:paraId="08D6D22E" w14:textId="77777777" w:rsidR="00033CC0" w:rsidRPr="00033CC0" w:rsidRDefault="00033CC0" w:rsidP="00033CC0">
      <w:pPr>
        <w:bidi/>
        <w:rPr>
          <w:rFonts w:cs="David" w:hint="cs"/>
          <w:u w:val="single"/>
          <w:rtl/>
        </w:rPr>
      </w:pPr>
      <w:r w:rsidRPr="00033CC0">
        <w:rPr>
          <w:rFonts w:cs="David" w:hint="cs"/>
          <w:u w:val="single"/>
          <w:rtl/>
        </w:rPr>
        <w:t>נסים זאב:</w:t>
      </w:r>
    </w:p>
    <w:p w14:paraId="3449DAFF" w14:textId="77777777" w:rsidR="00033CC0" w:rsidRPr="00033CC0" w:rsidRDefault="00033CC0" w:rsidP="00033CC0">
      <w:pPr>
        <w:bidi/>
        <w:rPr>
          <w:rFonts w:cs="David" w:hint="cs"/>
          <w:rtl/>
        </w:rPr>
      </w:pPr>
    </w:p>
    <w:p w14:paraId="10632987" w14:textId="77777777" w:rsidR="00033CC0" w:rsidRPr="00033CC0" w:rsidRDefault="00033CC0" w:rsidP="00033CC0">
      <w:pPr>
        <w:bidi/>
        <w:ind w:firstLine="567"/>
        <w:rPr>
          <w:rFonts w:cs="David" w:hint="cs"/>
          <w:rtl/>
        </w:rPr>
      </w:pPr>
      <w:r w:rsidRPr="00033CC0">
        <w:rPr>
          <w:rFonts w:cs="David" w:hint="cs"/>
          <w:rtl/>
        </w:rPr>
        <w:t>דבר נוסף, אני מבקש להגביל את הדוברים בזמן.</w:t>
      </w:r>
    </w:p>
    <w:p w14:paraId="473CDF0F" w14:textId="77777777" w:rsidR="00033CC0" w:rsidRPr="00033CC0" w:rsidRDefault="00033CC0" w:rsidP="00033CC0">
      <w:pPr>
        <w:bidi/>
        <w:rPr>
          <w:rFonts w:cs="David" w:hint="cs"/>
          <w:rtl/>
        </w:rPr>
      </w:pPr>
    </w:p>
    <w:p w14:paraId="05461313" w14:textId="77777777" w:rsidR="00033CC0" w:rsidRPr="00033CC0" w:rsidRDefault="00033CC0" w:rsidP="00033CC0">
      <w:pPr>
        <w:bidi/>
        <w:rPr>
          <w:rFonts w:cs="David" w:hint="cs"/>
          <w:rtl/>
        </w:rPr>
      </w:pPr>
      <w:r w:rsidRPr="00033CC0">
        <w:rPr>
          <w:rFonts w:cs="David" w:hint="cs"/>
          <w:u w:val="single"/>
          <w:rtl/>
        </w:rPr>
        <w:t>היו"ר דוד טל:</w:t>
      </w:r>
    </w:p>
    <w:p w14:paraId="6C568476" w14:textId="77777777" w:rsidR="00033CC0" w:rsidRPr="00033CC0" w:rsidRDefault="00033CC0" w:rsidP="00033CC0">
      <w:pPr>
        <w:bidi/>
        <w:rPr>
          <w:rFonts w:cs="David" w:hint="cs"/>
          <w:rtl/>
        </w:rPr>
      </w:pPr>
    </w:p>
    <w:p w14:paraId="4E24846C" w14:textId="77777777" w:rsidR="00033CC0" w:rsidRPr="00033CC0" w:rsidRDefault="00033CC0" w:rsidP="00033CC0">
      <w:pPr>
        <w:bidi/>
        <w:ind w:firstLine="567"/>
        <w:rPr>
          <w:rFonts w:cs="David" w:hint="cs"/>
          <w:rtl/>
        </w:rPr>
      </w:pPr>
      <w:r w:rsidRPr="00033CC0">
        <w:rPr>
          <w:rFonts w:cs="David" w:hint="cs"/>
          <w:rtl/>
        </w:rPr>
        <w:t>אומר לי מזכיר הכנסת שמגבילים.</w:t>
      </w:r>
    </w:p>
    <w:p w14:paraId="69F91041" w14:textId="77777777" w:rsidR="00033CC0" w:rsidRPr="00033CC0" w:rsidRDefault="00033CC0" w:rsidP="00033CC0">
      <w:pPr>
        <w:bidi/>
        <w:rPr>
          <w:rFonts w:cs="David" w:hint="cs"/>
          <w:rtl/>
        </w:rPr>
      </w:pPr>
    </w:p>
    <w:p w14:paraId="12F17278" w14:textId="77777777" w:rsidR="00033CC0" w:rsidRPr="00033CC0" w:rsidRDefault="00033CC0" w:rsidP="00033CC0">
      <w:pPr>
        <w:bidi/>
        <w:rPr>
          <w:rFonts w:cs="David" w:hint="cs"/>
          <w:rtl/>
        </w:rPr>
      </w:pPr>
      <w:r w:rsidRPr="00033CC0">
        <w:rPr>
          <w:rFonts w:cs="David" w:hint="cs"/>
          <w:u w:val="single"/>
          <w:rtl/>
        </w:rPr>
        <w:t>גדעון סער:</w:t>
      </w:r>
    </w:p>
    <w:p w14:paraId="53C12BCD" w14:textId="77777777" w:rsidR="00033CC0" w:rsidRPr="00033CC0" w:rsidRDefault="00033CC0" w:rsidP="00033CC0">
      <w:pPr>
        <w:bidi/>
        <w:rPr>
          <w:rFonts w:cs="David" w:hint="cs"/>
          <w:rtl/>
        </w:rPr>
      </w:pPr>
    </w:p>
    <w:p w14:paraId="34BA38E1" w14:textId="77777777" w:rsidR="00033CC0" w:rsidRPr="00033CC0" w:rsidRDefault="00033CC0" w:rsidP="00033CC0">
      <w:pPr>
        <w:bidi/>
        <w:rPr>
          <w:rFonts w:cs="David" w:hint="cs"/>
          <w:rtl/>
        </w:rPr>
      </w:pPr>
      <w:r w:rsidRPr="00033CC0">
        <w:rPr>
          <w:rFonts w:cs="David" w:hint="cs"/>
          <w:rtl/>
        </w:rPr>
        <w:tab/>
        <w:t xml:space="preserve"> אני לא מכיר הוראה שאפשר להגביל ראש ממשלה.</w:t>
      </w:r>
    </w:p>
    <w:p w14:paraId="6724EEAC" w14:textId="77777777" w:rsidR="00033CC0" w:rsidRPr="00033CC0" w:rsidRDefault="00033CC0" w:rsidP="00033CC0">
      <w:pPr>
        <w:bidi/>
        <w:rPr>
          <w:rFonts w:cs="David" w:hint="cs"/>
          <w:rtl/>
        </w:rPr>
      </w:pPr>
    </w:p>
    <w:p w14:paraId="0EE51BA6" w14:textId="77777777" w:rsidR="00033CC0" w:rsidRPr="00033CC0" w:rsidRDefault="00033CC0" w:rsidP="00033CC0">
      <w:pPr>
        <w:bidi/>
        <w:rPr>
          <w:rFonts w:cs="David" w:hint="cs"/>
          <w:rtl/>
        </w:rPr>
      </w:pPr>
      <w:r w:rsidRPr="00033CC0">
        <w:rPr>
          <w:rFonts w:cs="David" w:hint="cs"/>
          <w:u w:val="single"/>
          <w:rtl/>
        </w:rPr>
        <w:t>היו"ר דוד טל:</w:t>
      </w:r>
    </w:p>
    <w:p w14:paraId="066256A5" w14:textId="77777777" w:rsidR="00033CC0" w:rsidRPr="00033CC0" w:rsidRDefault="00033CC0" w:rsidP="00033CC0">
      <w:pPr>
        <w:bidi/>
        <w:rPr>
          <w:rFonts w:cs="David" w:hint="cs"/>
          <w:rtl/>
        </w:rPr>
      </w:pPr>
    </w:p>
    <w:p w14:paraId="05A2B948" w14:textId="77777777" w:rsidR="00033CC0" w:rsidRPr="00033CC0" w:rsidRDefault="00033CC0" w:rsidP="00033CC0">
      <w:pPr>
        <w:bidi/>
        <w:ind w:firstLine="567"/>
        <w:rPr>
          <w:rFonts w:cs="David" w:hint="cs"/>
          <w:rtl/>
        </w:rPr>
      </w:pPr>
      <w:r w:rsidRPr="00033CC0">
        <w:rPr>
          <w:rFonts w:cs="David" w:hint="cs"/>
          <w:rtl/>
        </w:rPr>
        <w:t xml:space="preserve">זה נושא עקרוני, אתה יכול להעלות את הנושא לדיון ואולי נקבע מוסכמות אחרות, בינתיים המצב נשאר כפי שהוא. </w:t>
      </w:r>
    </w:p>
    <w:p w14:paraId="4EAAC19E" w14:textId="77777777" w:rsidR="00033CC0" w:rsidRPr="00033CC0" w:rsidRDefault="00033CC0" w:rsidP="00033CC0">
      <w:pPr>
        <w:bidi/>
        <w:rPr>
          <w:rFonts w:cs="David" w:hint="cs"/>
          <w:rtl/>
        </w:rPr>
      </w:pPr>
    </w:p>
    <w:p w14:paraId="07D2A8A9" w14:textId="77777777" w:rsidR="00033CC0" w:rsidRPr="00033CC0" w:rsidRDefault="00033CC0" w:rsidP="00033CC0">
      <w:pPr>
        <w:bidi/>
        <w:rPr>
          <w:rFonts w:cs="David" w:hint="cs"/>
          <w:rtl/>
        </w:rPr>
      </w:pPr>
      <w:r w:rsidRPr="00033CC0">
        <w:rPr>
          <w:rFonts w:cs="David" w:hint="cs"/>
          <w:u w:val="single"/>
          <w:rtl/>
        </w:rPr>
        <w:t xml:space="preserve">שלי </w:t>
      </w:r>
      <w:proofErr w:type="spellStart"/>
      <w:r w:rsidRPr="00033CC0">
        <w:rPr>
          <w:rFonts w:cs="David" w:hint="cs"/>
          <w:u w:val="single"/>
          <w:rtl/>
        </w:rPr>
        <w:t>יחימוביץ</w:t>
      </w:r>
      <w:proofErr w:type="spellEnd"/>
      <w:r w:rsidRPr="00033CC0">
        <w:rPr>
          <w:rFonts w:cs="David" w:hint="cs"/>
          <w:u w:val="single"/>
          <w:rtl/>
        </w:rPr>
        <w:t>:</w:t>
      </w:r>
    </w:p>
    <w:p w14:paraId="379D2234" w14:textId="77777777" w:rsidR="00033CC0" w:rsidRPr="00033CC0" w:rsidRDefault="00033CC0" w:rsidP="00033CC0">
      <w:pPr>
        <w:bidi/>
        <w:rPr>
          <w:rFonts w:cs="David" w:hint="cs"/>
          <w:rtl/>
        </w:rPr>
      </w:pPr>
    </w:p>
    <w:p w14:paraId="2235F152" w14:textId="77777777" w:rsidR="00033CC0" w:rsidRPr="00033CC0" w:rsidRDefault="00033CC0" w:rsidP="00033CC0">
      <w:pPr>
        <w:bidi/>
        <w:rPr>
          <w:rFonts w:cs="David" w:hint="cs"/>
          <w:rtl/>
        </w:rPr>
      </w:pPr>
      <w:r w:rsidRPr="00033CC0">
        <w:rPr>
          <w:rFonts w:cs="David" w:hint="cs"/>
          <w:rtl/>
        </w:rPr>
        <w:tab/>
        <w:t>חבר הכנסת סער שכנע גם אותי, כמובן שאני לא רוצה לעשות מהלך שיפגע חלילה ביחסי ישראל-בריטניה אבל יש לי תחושה לא נוחה שאנחנו נדרשים לאשר את הדברים האלה שהם מחוץ לפרוטוקול לעיתים תכופות ושהכנסת הופכת קצת למקום של מופעי ראווה, אולי קצת יתר על המידה.</w:t>
      </w:r>
    </w:p>
    <w:p w14:paraId="0A7794C2" w14:textId="77777777" w:rsidR="00033CC0" w:rsidRPr="00033CC0" w:rsidRDefault="00033CC0" w:rsidP="00033CC0">
      <w:pPr>
        <w:bidi/>
        <w:rPr>
          <w:rFonts w:cs="David" w:hint="cs"/>
          <w:rtl/>
        </w:rPr>
      </w:pPr>
    </w:p>
    <w:p w14:paraId="28929245" w14:textId="77777777" w:rsidR="00033CC0" w:rsidRPr="00033CC0" w:rsidRDefault="00033CC0" w:rsidP="00033CC0">
      <w:pPr>
        <w:bidi/>
        <w:rPr>
          <w:rFonts w:cs="David" w:hint="cs"/>
          <w:rtl/>
        </w:rPr>
      </w:pPr>
      <w:r w:rsidRPr="00033CC0">
        <w:rPr>
          <w:rFonts w:cs="David" w:hint="cs"/>
          <w:u w:val="single"/>
          <w:rtl/>
        </w:rPr>
        <w:t>היו"ר דוד טל:</w:t>
      </w:r>
    </w:p>
    <w:p w14:paraId="1A0238F6" w14:textId="77777777" w:rsidR="00033CC0" w:rsidRPr="00033CC0" w:rsidRDefault="00033CC0" w:rsidP="00033CC0">
      <w:pPr>
        <w:bidi/>
        <w:rPr>
          <w:rFonts w:cs="David" w:hint="cs"/>
          <w:rtl/>
        </w:rPr>
      </w:pPr>
    </w:p>
    <w:p w14:paraId="624FEB50" w14:textId="77777777" w:rsidR="00033CC0" w:rsidRPr="00033CC0" w:rsidRDefault="00033CC0" w:rsidP="00033CC0">
      <w:pPr>
        <w:bidi/>
        <w:ind w:firstLine="567"/>
        <w:rPr>
          <w:rFonts w:cs="David" w:hint="cs"/>
          <w:rtl/>
        </w:rPr>
      </w:pPr>
      <w:r w:rsidRPr="00033CC0">
        <w:rPr>
          <w:rFonts w:cs="David" w:hint="cs"/>
          <w:rtl/>
        </w:rPr>
        <w:t>זה בגלל 60 שנות למדינה, זו נקודת זמן שכולם נקבצו ובאו וזו קצת בעיה להגיד לאחד כן ולאחד לא.</w:t>
      </w:r>
    </w:p>
    <w:p w14:paraId="2F0353E0" w14:textId="77777777" w:rsidR="00033CC0" w:rsidRPr="00033CC0" w:rsidRDefault="00033CC0" w:rsidP="00033CC0">
      <w:pPr>
        <w:bidi/>
        <w:rPr>
          <w:rFonts w:cs="David" w:hint="cs"/>
          <w:rtl/>
        </w:rPr>
      </w:pPr>
    </w:p>
    <w:p w14:paraId="2DB57CDC" w14:textId="77777777" w:rsidR="00033CC0" w:rsidRPr="00033CC0" w:rsidRDefault="00033CC0" w:rsidP="00033CC0">
      <w:pPr>
        <w:bidi/>
        <w:rPr>
          <w:rFonts w:cs="David" w:hint="cs"/>
          <w:rtl/>
        </w:rPr>
      </w:pPr>
      <w:r w:rsidRPr="00033CC0">
        <w:rPr>
          <w:rFonts w:cs="David" w:hint="cs"/>
          <w:u w:val="single"/>
          <w:rtl/>
        </w:rPr>
        <w:t>נסים זאב:</w:t>
      </w:r>
    </w:p>
    <w:p w14:paraId="2683DE83" w14:textId="77777777" w:rsidR="00033CC0" w:rsidRPr="00033CC0" w:rsidRDefault="00033CC0" w:rsidP="00033CC0">
      <w:pPr>
        <w:bidi/>
        <w:rPr>
          <w:rFonts w:cs="David" w:hint="cs"/>
          <w:rtl/>
        </w:rPr>
      </w:pPr>
    </w:p>
    <w:p w14:paraId="2BFC1238" w14:textId="77777777" w:rsidR="00033CC0" w:rsidRPr="00033CC0" w:rsidRDefault="00033CC0" w:rsidP="00033CC0">
      <w:pPr>
        <w:bidi/>
        <w:rPr>
          <w:rFonts w:cs="David" w:hint="cs"/>
          <w:rtl/>
        </w:rPr>
      </w:pPr>
      <w:r w:rsidRPr="00033CC0">
        <w:rPr>
          <w:rFonts w:cs="David" w:hint="cs"/>
          <w:rtl/>
        </w:rPr>
        <w:tab/>
        <w:t xml:space="preserve"> אני מבקש שלא יהיה אי אימון באותו יום.</w:t>
      </w:r>
    </w:p>
    <w:p w14:paraId="0053C4E4" w14:textId="77777777" w:rsidR="00033CC0" w:rsidRPr="00033CC0" w:rsidRDefault="00033CC0" w:rsidP="00033CC0">
      <w:pPr>
        <w:bidi/>
        <w:rPr>
          <w:rFonts w:cs="David" w:hint="cs"/>
          <w:rtl/>
        </w:rPr>
      </w:pPr>
    </w:p>
    <w:p w14:paraId="28B50A70" w14:textId="77777777" w:rsidR="00033CC0" w:rsidRPr="00033CC0" w:rsidRDefault="00033CC0" w:rsidP="00033CC0">
      <w:pPr>
        <w:bidi/>
        <w:rPr>
          <w:rFonts w:cs="David" w:hint="cs"/>
          <w:rtl/>
        </w:rPr>
      </w:pPr>
      <w:r w:rsidRPr="00033CC0">
        <w:rPr>
          <w:rFonts w:cs="David" w:hint="cs"/>
          <w:u w:val="single"/>
          <w:rtl/>
        </w:rPr>
        <w:t>גדעון סער:</w:t>
      </w:r>
    </w:p>
    <w:p w14:paraId="445E3997" w14:textId="77777777" w:rsidR="00033CC0" w:rsidRPr="00033CC0" w:rsidRDefault="00033CC0" w:rsidP="00033CC0">
      <w:pPr>
        <w:bidi/>
        <w:rPr>
          <w:rFonts w:cs="David" w:hint="cs"/>
          <w:rtl/>
        </w:rPr>
      </w:pPr>
    </w:p>
    <w:p w14:paraId="6DD421FB" w14:textId="77777777" w:rsidR="00033CC0" w:rsidRPr="00033CC0" w:rsidRDefault="00033CC0" w:rsidP="00033CC0">
      <w:pPr>
        <w:bidi/>
        <w:rPr>
          <w:rFonts w:cs="David" w:hint="cs"/>
          <w:rtl/>
        </w:rPr>
      </w:pPr>
      <w:r w:rsidRPr="00033CC0">
        <w:rPr>
          <w:rFonts w:cs="David" w:hint="cs"/>
          <w:rtl/>
        </w:rPr>
        <w:tab/>
        <w:t xml:space="preserve">מי שרוצה בכבודה וביקרה של הכנסת להפוך את הכנסת לבמה המרכזית בדיון הציבורי, בודאי ישמח שהנאום המרכזי, ולפי מיטב ידיעתי גם היחידי, שראש ממשלת בריטניה ישא כאשר הוא נמצא בארץ, יהיה מעל דוכן הכנסת ולא מעל במות אחרות. שכן ראש ממשלת בריטניה יש להניח שבמות רבות יכולות לעמוד לרשותו. לכן הדבר הזה לא רק שהוא לא גורם לזילות למעמדה של הכנסת אלא הוא מכבד אותה. </w:t>
      </w:r>
    </w:p>
    <w:p w14:paraId="7E288900" w14:textId="77777777" w:rsidR="00033CC0" w:rsidRPr="00033CC0" w:rsidRDefault="00033CC0" w:rsidP="00033CC0">
      <w:pPr>
        <w:bidi/>
        <w:rPr>
          <w:rFonts w:cs="David" w:hint="cs"/>
          <w:rtl/>
        </w:rPr>
      </w:pPr>
    </w:p>
    <w:p w14:paraId="741CB7B6" w14:textId="77777777" w:rsidR="00033CC0" w:rsidRPr="00033CC0" w:rsidRDefault="00033CC0" w:rsidP="00033CC0">
      <w:pPr>
        <w:bidi/>
        <w:rPr>
          <w:rFonts w:cs="David" w:hint="cs"/>
          <w:rtl/>
        </w:rPr>
      </w:pPr>
      <w:r w:rsidRPr="00033CC0">
        <w:rPr>
          <w:rFonts w:cs="David" w:hint="cs"/>
          <w:u w:val="single"/>
          <w:rtl/>
        </w:rPr>
        <w:t>היו"ר דוד טל:</w:t>
      </w:r>
    </w:p>
    <w:p w14:paraId="0CC0C4EB" w14:textId="77777777" w:rsidR="00033CC0" w:rsidRPr="00033CC0" w:rsidRDefault="00033CC0" w:rsidP="00033CC0">
      <w:pPr>
        <w:bidi/>
        <w:rPr>
          <w:rFonts w:cs="David" w:hint="cs"/>
          <w:rtl/>
        </w:rPr>
      </w:pPr>
    </w:p>
    <w:p w14:paraId="5A4F3254" w14:textId="77777777" w:rsidR="00033CC0" w:rsidRPr="00033CC0" w:rsidRDefault="00033CC0" w:rsidP="00033CC0">
      <w:pPr>
        <w:bidi/>
        <w:rPr>
          <w:rFonts w:cs="David" w:hint="cs"/>
          <w:rtl/>
        </w:rPr>
      </w:pPr>
      <w:r w:rsidRPr="00033CC0">
        <w:rPr>
          <w:rFonts w:cs="David" w:hint="cs"/>
          <w:rtl/>
        </w:rPr>
        <w:tab/>
        <w:t>אני עובר להצבעה, מי בעד ירים את ידו?</w:t>
      </w:r>
    </w:p>
    <w:p w14:paraId="2B4A9AE1" w14:textId="77777777" w:rsidR="00033CC0" w:rsidRPr="00033CC0" w:rsidRDefault="00033CC0" w:rsidP="00033CC0">
      <w:pPr>
        <w:bidi/>
        <w:rPr>
          <w:rFonts w:cs="David" w:hint="cs"/>
          <w:rtl/>
        </w:rPr>
      </w:pPr>
    </w:p>
    <w:p w14:paraId="682485D3" w14:textId="77777777" w:rsidR="00033CC0" w:rsidRPr="00033CC0" w:rsidRDefault="00033CC0" w:rsidP="00033CC0">
      <w:pPr>
        <w:bidi/>
        <w:jc w:val="center"/>
        <w:rPr>
          <w:rFonts w:cs="David" w:hint="cs"/>
          <w:b/>
          <w:bCs/>
          <w:u w:val="single"/>
          <w:rtl/>
        </w:rPr>
      </w:pPr>
      <w:r w:rsidRPr="00033CC0">
        <w:rPr>
          <w:rFonts w:cs="David" w:hint="cs"/>
          <w:b/>
          <w:bCs/>
          <w:u w:val="single"/>
          <w:rtl/>
        </w:rPr>
        <w:t>הצבעה</w:t>
      </w:r>
    </w:p>
    <w:p w14:paraId="5C2ED28E" w14:textId="77777777" w:rsidR="00033CC0" w:rsidRPr="00033CC0" w:rsidRDefault="00033CC0" w:rsidP="00033CC0">
      <w:pPr>
        <w:bidi/>
        <w:jc w:val="center"/>
        <w:rPr>
          <w:rFonts w:cs="David" w:hint="cs"/>
          <w:rtl/>
        </w:rPr>
      </w:pPr>
      <w:r w:rsidRPr="00033CC0">
        <w:rPr>
          <w:rFonts w:cs="David" w:hint="cs"/>
          <w:rtl/>
        </w:rPr>
        <w:t>בעד-רוב</w:t>
      </w:r>
    </w:p>
    <w:p w14:paraId="0B5088CD" w14:textId="77777777" w:rsidR="00033CC0" w:rsidRPr="00033CC0" w:rsidRDefault="00033CC0" w:rsidP="00033CC0">
      <w:pPr>
        <w:bidi/>
        <w:jc w:val="center"/>
        <w:rPr>
          <w:rFonts w:cs="David" w:hint="cs"/>
          <w:rtl/>
        </w:rPr>
      </w:pPr>
      <w:r w:rsidRPr="00033CC0">
        <w:rPr>
          <w:rFonts w:cs="David" w:hint="cs"/>
          <w:rtl/>
        </w:rPr>
        <w:t xml:space="preserve">נגד </w:t>
      </w:r>
      <w:r w:rsidRPr="00033CC0">
        <w:rPr>
          <w:rFonts w:cs="David"/>
          <w:rtl/>
        </w:rPr>
        <w:t>–</w:t>
      </w:r>
      <w:r w:rsidRPr="00033CC0">
        <w:rPr>
          <w:rFonts w:cs="David" w:hint="cs"/>
          <w:rtl/>
        </w:rPr>
        <w:t xml:space="preserve"> אין</w:t>
      </w:r>
    </w:p>
    <w:p w14:paraId="2B9CD393" w14:textId="77777777" w:rsidR="00033CC0" w:rsidRPr="00033CC0" w:rsidRDefault="00033CC0" w:rsidP="00033CC0">
      <w:pPr>
        <w:bidi/>
        <w:jc w:val="center"/>
        <w:rPr>
          <w:rFonts w:cs="David" w:hint="cs"/>
          <w:rtl/>
        </w:rPr>
      </w:pPr>
      <w:r w:rsidRPr="00033CC0">
        <w:rPr>
          <w:rFonts w:cs="David" w:hint="cs"/>
          <w:rtl/>
        </w:rPr>
        <w:t xml:space="preserve">נמנעים </w:t>
      </w:r>
      <w:r w:rsidRPr="00033CC0">
        <w:rPr>
          <w:rFonts w:cs="David"/>
          <w:rtl/>
        </w:rPr>
        <w:t>–</w:t>
      </w:r>
      <w:r w:rsidRPr="00033CC0">
        <w:rPr>
          <w:rFonts w:cs="David" w:hint="cs"/>
          <w:rtl/>
        </w:rPr>
        <w:t xml:space="preserve"> אין</w:t>
      </w:r>
    </w:p>
    <w:p w14:paraId="3A6D8399" w14:textId="77777777" w:rsidR="00033CC0" w:rsidRPr="00033CC0" w:rsidRDefault="00033CC0" w:rsidP="00033CC0">
      <w:pPr>
        <w:bidi/>
        <w:jc w:val="center"/>
        <w:rPr>
          <w:rFonts w:cs="David" w:hint="cs"/>
          <w:rtl/>
        </w:rPr>
      </w:pPr>
      <w:r w:rsidRPr="00033CC0">
        <w:rPr>
          <w:rFonts w:cs="David" w:hint="cs"/>
          <w:rtl/>
        </w:rPr>
        <w:t>הבקשה אושרה.</w:t>
      </w:r>
    </w:p>
    <w:p w14:paraId="165E4C37" w14:textId="77777777" w:rsidR="00033CC0" w:rsidRPr="00033CC0" w:rsidRDefault="00033CC0" w:rsidP="00033CC0">
      <w:pPr>
        <w:bidi/>
        <w:rPr>
          <w:rFonts w:cs="David" w:hint="cs"/>
          <w:rtl/>
        </w:rPr>
      </w:pPr>
    </w:p>
    <w:p w14:paraId="3A9EA655" w14:textId="77777777" w:rsidR="00033CC0" w:rsidRPr="00033CC0" w:rsidRDefault="00033CC0" w:rsidP="00033CC0">
      <w:pPr>
        <w:bidi/>
        <w:rPr>
          <w:rFonts w:cs="David" w:hint="cs"/>
          <w:rtl/>
        </w:rPr>
      </w:pPr>
      <w:r w:rsidRPr="00033CC0">
        <w:rPr>
          <w:rFonts w:cs="David" w:hint="cs"/>
          <w:u w:val="single"/>
          <w:rtl/>
        </w:rPr>
        <w:t>היו"ר דוד טל:</w:t>
      </w:r>
    </w:p>
    <w:p w14:paraId="735FE83D" w14:textId="77777777" w:rsidR="00033CC0" w:rsidRPr="00033CC0" w:rsidRDefault="00033CC0" w:rsidP="00033CC0">
      <w:pPr>
        <w:bidi/>
        <w:rPr>
          <w:rFonts w:cs="David" w:hint="cs"/>
          <w:rtl/>
        </w:rPr>
      </w:pPr>
      <w:r w:rsidRPr="00033CC0">
        <w:rPr>
          <w:rFonts w:cs="David" w:hint="cs"/>
          <w:rtl/>
        </w:rPr>
        <w:tab/>
        <w:t>תודה לכולם הישיבה נעולה.</w:t>
      </w:r>
    </w:p>
    <w:p w14:paraId="415D5270" w14:textId="77777777" w:rsidR="00552A80" w:rsidRPr="00033CC0" w:rsidRDefault="00033CC0" w:rsidP="00A8711F">
      <w:pPr>
        <w:bidi/>
        <w:rPr>
          <w:rFonts w:cs="David"/>
        </w:rPr>
      </w:pPr>
      <w:r w:rsidRPr="00033CC0">
        <w:rPr>
          <w:rFonts w:cs="David" w:hint="cs"/>
          <w:b/>
          <w:bCs/>
          <w:u w:val="single"/>
          <w:rtl/>
        </w:rPr>
        <w:t>הישיבה ננעלה בשעה 11:10</w:t>
      </w:r>
    </w:p>
    <w:sectPr w:rsidR="00552A80" w:rsidRPr="00033CC0" w:rsidSect="00033CC0">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DFCD7" w14:textId="77777777" w:rsidR="00000000" w:rsidRDefault="00071125">
      <w:r>
        <w:separator/>
      </w:r>
    </w:p>
  </w:endnote>
  <w:endnote w:type="continuationSeparator" w:id="0">
    <w:p w14:paraId="266FCCCC" w14:textId="77777777" w:rsidR="00000000" w:rsidRDefault="00071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06A48" w14:textId="77777777" w:rsidR="00000000" w:rsidRDefault="00071125">
      <w:r>
        <w:separator/>
      </w:r>
    </w:p>
  </w:footnote>
  <w:footnote w:type="continuationSeparator" w:id="0">
    <w:p w14:paraId="3F720526" w14:textId="77777777" w:rsidR="00000000" w:rsidRDefault="000711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CFF64" w14:textId="77777777" w:rsidR="00A8711F" w:rsidRDefault="00A8711F">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547E8455" w14:textId="77777777" w:rsidR="00A8711F" w:rsidRDefault="00A8711F">
    <w:pPr>
      <w:pStyle w:val="Header"/>
      <w:ind w:right="360"/>
      <w:jc w:val="both"/>
      <w:rPr>
        <w:rtl/>
      </w:rPr>
    </w:pPr>
  </w:p>
  <w:p w14:paraId="14A78507" w14:textId="77777777" w:rsidR="00A8711F" w:rsidRDefault="00A8711F"/>
  <w:p w14:paraId="79A71057" w14:textId="77777777" w:rsidR="00A8711F" w:rsidRDefault="00A8711F"/>
  <w:p w14:paraId="192ADFA8" w14:textId="77777777" w:rsidR="00A8711F" w:rsidRDefault="00A8711F"/>
  <w:p w14:paraId="1CD2E1DC" w14:textId="77777777" w:rsidR="00A8711F" w:rsidRDefault="00A8711F"/>
  <w:p w14:paraId="612F86BE" w14:textId="77777777" w:rsidR="00A8711F" w:rsidRDefault="00A8711F"/>
  <w:p w14:paraId="77510E59" w14:textId="77777777" w:rsidR="00A8711F" w:rsidRDefault="00A8711F"/>
  <w:p w14:paraId="7BA058AD" w14:textId="77777777" w:rsidR="00A8711F" w:rsidRDefault="00A8711F"/>
  <w:p w14:paraId="5176D7DD" w14:textId="77777777" w:rsidR="00A8711F" w:rsidRDefault="00A8711F"/>
  <w:p w14:paraId="57440C3B" w14:textId="77777777" w:rsidR="00A8711F" w:rsidRDefault="00A8711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8230E" w14:textId="77777777" w:rsidR="00A8711F" w:rsidRDefault="00A8711F">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15</w:t>
    </w:r>
    <w:r>
      <w:rPr>
        <w:rStyle w:val="PageNumber"/>
        <w:rtl/>
      </w:rPr>
      <w:fldChar w:fldCharType="end"/>
    </w:r>
  </w:p>
  <w:p w14:paraId="4D65C892" w14:textId="77777777" w:rsidR="00A8711F" w:rsidRDefault="00A8711F">
    <w:pPr>
      <w:pStyle w:val="Header"/>
      <w:ind w:right="360"/>
      <w:jc w:val="both"/>
      <w:rPr>
        <w:rFonts w:hint="cs"/>
        <w:rtl/>
      </w:rPr>
    </w:pPr>
    <w:r>
      <w:rPr>
        <w:rtl/>
      </w:rPr>
      <w:t>ועדת</w:t>
    </w:r>
    <w:r>
      <w:rPr>
        <w:rFonts w:hint="cs"/>
        <w:rtl/>
      </w:rPr>
      <w:t xml:space="preserve"> הכנסת</w:t>
    </w:r>
  </w:p>
  <w:p w14:paraId="54CC65E0" w14:textId="77777777" w:rsidR="00A8711F" w:rsidRDefault="00A8711F">
    <w:pPr>
      <w:pStyle w:val="Header"/>
      <w:ind w:right="360"/>
      <w:jc w:val="both"/>
      <w:rPr>
        <w:rStyle w:val="PageNumber"/>
        <w:rFonts w:hint="cs"/>
        <w:rtl/>
      </w:rPr>
    </w:pPr>
    <w:r>
      <w:rPr>
        <w:rFonts w:hint="cs"/>
        <w:rtl/>
      </w:rPr>
      <w:t>7/7/2008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60768"/>
    <w:multiLevelType w:val="hybridMultilevel"/>
    <w:tmpl w:val="534C10F8"/>
    <w:lvl w:ilvl="0" w:tplc="601C7E8C">
      <w:start w:val="1"/>
      <w:numFmt w:val="hebrew1"/>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1" w15:restartNumberingAfterBreak="0">
    <w:nsid w:val="45C42EA0"/>
    <w:multiLevelType w:val="hybridMultilevel"/>
    <w:tmpl w:val="60343712"/>
    <w:lvl w:ilvl="0" w:tplc="9E20A256">
      <w:start w:val="1"/>
      <w:numFmt w:val="decimal"/>
      <w:lvlText w:val="%1."/>
      <w:lvlJc w:val="left"/>
      <w:pPr>
        <w:tabs>
          <w:tab w:val="num" w:pos="1359"/>
        </w:tabs>
        <w:ind w:left="1359" w:right="1359" w:hanging="792"/>
      </w:pPr>
      <w:rPr>
        <w:rFonts w:hint="cs"/>
      </w:rPr>
    </w:lvl>
    <w:lvl w:ilvl="1" w:tplc="040D0019" w:tentative="1">
      <w:start w:val="1"/>
      <w:numFmt w:val="lowerLetter"/>
      <w:lvlText w:val="%2."/>
      <w:lvlJc w:val="left"/>
      <w:pPr>
        <w:tabs>
          <w:tab w:val="num" w:pos="1647"/>
        </w:tabs>
        <w:ind w:left="1647" w:right="1647" w:hanging="360"/>
      </w:pPr>
    </w:lvl>
    <w:lvl w:ilvl="2" w:tplc="040D001B" w:tentative="1">
      <w:start w:val="1"/>
      <w:numFmt w:val="lowerRoman"/>
      <w:lvlText w:val="%3."/>
      <w:lvlJc w:val="right"/>
      <w:pPr>
        <w:tabs>
          <w:tab w:val="num" w:pos="2367"/>
        </w:tabs>
        <w:ind w:left="2367" w:right="2367" w:hanging="180"/>
      </w:pPr>
    </w:lvl>
    <w:lvl w:ilvl="3" w:tplc="040D000F" w:tentative="1">
      <w:start w:val="1"/>
      <w:numFmt w:val="decimal"/>
      <w:lvlText w:val="%4."/>
      <w:lvlJc w:val="left"/>
      <w:pPr>
        <w:tabs>
          <w:tab w:val="num" w:pos="3087"/>
        </w:tabs>
        <w:ind w:left="3087" w:right="3087" w:hanging="360"/>
      </w:pPr>
    </w:lvl>
    <w:lvl w:ilvl="4" w:tplc="040D0019" w:tentative="1">
      <w:start w:val="1"/>
      <w:numFmt w:val="lowerLetter"/>
      <w:lvlText w:val="%5."/>
      <w:lvlJc w:val="left"/>
      <w:pPr>
        <w:tabs>
          <w:tab w:val="num" w:pos="3807"/>
        </w:tabs>
        <w:ind w:left="3807" w:right="3807" w:hanging="360"/>
      </w:pPr>
    </w:lvl>
    <w:lvl w:ilvl="5" w:tplc="040D001B" w:tentative="1">
      <w:start w:val="1"/>
      <w:numFmt w:val="lowerRoman"/>
      <w:lvlText w:val="%6."/>
      <w:lvlJc w:val="right"/>
      <w:pPr>
        <w:tabs>
          <w:tab w:val="num" w:pos="4527"/>
        </w:tabs>
        <w:ind w:left="4527" w:right="4527" w:hanging="180"/>
      </w:pPr>
    </w:lvl>
    <w:lvl w:ilvl="6" w:tplc="040D000F" w:tentative="1">
      <w:start w:val="1"/>
      <w:numFmt w:val="decimal"/>
      <w:lvlText w:val="%7."/>
      <w:lvlJc w:val="left"/>
      <w:pPr>
        <w:tabs>
          <w:tab w:val="num" w:pos="5247"/>
        </w:tabs>
        <w:ind w:left="5247" w:right="5247" w:hanging="360"/>
      </w:pPr>
    </w:lvl>
    <w:lvl w:ilvl="7" w:tplc="040D0019" w:tentative="1">
      <w:start w:val="1"/>
      <w:numFmt w:val="lowerLetter"/>
      <w:lvlText w:val="%8."/>
      <w:lvlJc w:val="left"/>
      <w:pPr>
        <w:tabs>
          <w:tab w:val="num" w:pos="5967"/>
        </w:tabs>
        <w:ind w:left="5967" w:right="5967" w:hanging="360"/>
      </w:pPr>
    </w:lvl>
    <w:lvl w:ilvl="8" w:tplc="040D001B" w:tentative="1">
      <w:start w:val="1"/>
      <w:numFmt w:val="lowerRoman"/>
      <w:lvlText w:val="%9."/>
      <w:lvlJc w:val="right"/>
      <w:pPr>
        <w:tabs>
          <w:tab w:val="num" w:pos="6687"/>
        </w:tabs>
        <w:ind w:left="6687" w:right="6687" w:hanging="180"/>
      </w:pPr>
    </w:lvl>
  </w:abstractNum>
  <w:num w:numId="1" w16cid:durableId="582759430">
    <w:abstractNumId w:val="0"/>
  </w:num>
  <w:num w:numId="2" w16cid:durableId="2120365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01055פרוטוקול_ישיבת_ועדה.doc"/>
    <w:docVar w:name="StartMode" w:val="3"/>
  </w:docVars>
  <w:rsids>
    <w:rsidRoot w:val="00CB3C96"/>
    <w:rsid w:val="00033CC0"/>
    <w:rsid w:val="00071125"/>
    <w:rsid w:val="00552A80"/>
    <w:rsid w:val="007275B8"/>
    <w:rsid w:val="00965806"/>
    <w:rsid w:val="00A8711F"/>
    <w:rsid w:val="00AF69B3"/>
    <w:rsid w:val="00CB3C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04BB3627"/>
  <w15:chartTrackingRefBased/>
  <w15:docId w15:val="{B6235196-0696-4E76-9B12-E55EA68DC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033CC0"/>
    <w:pPr>
      <w:keepNext/>
      <w:overflowPunct w:val="0"/>
      <w:autoSpaceDE w:val="0"/>
      <w:autoSpaceDN w:val="0"/>
      <w:bidi/>
      <w:adjustRightInd w:val="0"/>
      <w:jc w:val="both"/>
      <w:textAlignment w:val="baseline"/>
      <w:outlineLvl w:val="4"/>
    </w:pPr>
    <w:rPr>
      <w:rFonts w:cs="David"/>
      <w:sz w:val="22"/>
      <w:lang w:eastAsia="he-IL"/>
    </w:rPr>
  </w:style>
  <w:style w:type="paragraph" w:styleId="Heading8">
    <w:name w:val="heading 8"/>
    <w:basedOn w:val="Normal"/>
    <w:next w:val="Normal"/>
    <w:qFormat/>
    <w:rsid w:val="00033CC0"/>
    <w:pPr>
      <w:keepNext/>
      <w:overflowPunct w:val="0"/>
      <w:autoSpaceDE w:val="0"/>
      <w:autoSpaceDN w:val="0"/>
      <w:bidi/>
      <w:adjustRightInd w:val="0"/>
      <w:ind w:firstLine="567"/>
      <w:jc w:val="center"/>
      <w:textAlignment w:val="baseline"/>
      <w:outlineLvl w:val="7"/>
    </w:pPr>
    <w:rPr>
      <w:rFonts w:cs="David"/>
      <w:b/>
      <w:bCs/>
      <w:sz w:val="22"/>
      <w:u w:val="single"/>
      <w:lang w:eastAsia="he-IL"/>
    </w:rPr>
  </w:style>
  <w:style w:type="paragraph" w:styleId="Heading9">
    <w:name w:val="heading 9"/>
    <w:basedOn w:val="Normal"/>
    <w:next w:val="Normal"/>
    <w:qFormat/>
    <w:rsid w:val="00033CC0"/>
    <w:pPr>
      <w:keepNext/>
      <w:overflowPunct w:val="0"/>
      <w:autoSpaceDE w:val="0"/>
      <w:autoSpaceDN w:val="0"/>
      <w:bidi/>
      <w:adjustRightInd w:val="0"/>
      <w:jc w:val="center"/>
      <w:textAlignment w:val="baseline"/>
      <w:outlineLvl w:val="8"/>
    </w:pPr>
    <w:rPr>
      <w:rFonts w:cs="David"/>
      <w:b/>
      <w:bCs/>
      <w:sz w:val="22"/>
      <w:u w:val="single"/>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033CC0"/>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033CC0"/>
  </w:style>
  <w:style w:type="paragraph" w:styleId="BodyText">
    <w:name w:val="Body Text"/>
    <w:basedOn w:val="Normal"/>
    <w:rsid w:val="00033CC0"/>
    <w:pPr>
      <w:overflowPunct w:val="0"/>
      <w:autoSpaceDE w:val="0"/>
      <w:autoSpaceDN w:val="0"/>
      <w:bidi/>
      <w:adjustRightInd w:val="0"/>
      <w:jc w:val="both"/>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3100</Words>
  <Characters>17672</Characters>
  <Application>Microsoft Office Word</Application>
  <DocSecurity>0</DocSecurity>
  <Lines>147</Lines>
  <Paragraphs>41</Paragraphs>
  <ScaleCrop>false</ScaleCrop>
  <HeadingPairs>
    <vt:vector size="2" baseType="variant">
      <vt:variant>
        <vt:lpstr>שם</vt:lpstr>
      </vt:variant>
      <vt:variant>
        <vt:i4>1</vt:i4>
      </vt:variant>
    </vt:vector>
  </HeadingPairs>
  <TitlesOfParts>
    <vt:vector size="1" baseType="lpstr">
      <vt:lpstr>הכנסת השבע-עשרה</vt:lpstr>
    </vt:vector>
  </TitlesOfParts>
  <Company>Liraz</Company>
  <LinksUpToDate>false</LinksUpToDate>
  <CharactersWithSpaces>20731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השבע-עשרה</dc:title>
  <dc:subject/>
  <dc:creator>com_alex</dc:creator>
  <cp:keywords/>
  <dc:description/>
  <cp:lastModifiedBy>Ghanem Mohammad</cp:lastModifiedBy>
  <cp:revision>2</cp:revision>
  <cp:lastPrinted>1601-01-01T00:00:00Z</cp:lastPrinted>
  <dcterms:created xsi:type="dcterms:W3CDTF">2022-07-09T13:28:00Z</dcterms:created>
  <dcterms:modified xsi:type="dcterms:W3CDTF">2022-07-09T13:28:00Z</dcterms:modified>
</cp:coreProperties>
</file>