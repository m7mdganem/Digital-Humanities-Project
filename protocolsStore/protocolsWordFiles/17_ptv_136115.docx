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B925" w14:textId="77777777" w:rsidR="00731CC8" w:rsidRPr="00731CC8" w:rsidRDefault="00731CC8" w:rsidP="00731CC8">
      <w:pPr>
        <w:tabs>
          <w:tab w:val="right" w:pos="8278"/>
        </w:tabs>
        <w:bidi/>
        <w:rPr>
          <w:rFonts w:cs="David"/>
          <w:rtl/>
        </w:rPr>
      </w:pPr>
      <w:r w:rsidRPr="00731CC8">
        <w:rPr>
          <w:rFonts w:cs="David"/>
          <w:b/>
          <w:bCs/>
          <w:rtl/>
        </w:rPr>
        <w:t>הכנסת ה</w:t>
      </w:r>
      <w:r w:rsidRPr="00731CC8">
        <w:rPr>
          <w:rFonts w:cs="David" w:hint="cs"/>
          <w:b/>
          <w:bCs/>
          <w:rtl/>
        </w:rPr>
        <w:t>שבע</w:t>
      </w:r>
      <w:r w:rsidRPr="00731CC8">
        <w:rPr>
          <w:rFonts w:cs="David"/>
          <w:b/>
          <w:bCs/>
          <w:rtl/>
        </w:rPr>
        <w:t>-עשרה</w:t>
      </w:r>
      <w:r w:rsidRPr="00731CC8">
        <w:rPr>
          <w:rFonts w:cs="David" w:hint="cs"/>
          <w:b/>
          <w:bCs/>
          <w:rtl/>
        </w:rPr>
        <w:tab/>
      </w:r>
      <w:r w:rsidRPr="00731CC8">
        <w:rPr>
          <w:rFonts w:cs="David"/>
          <w:b/>
          <w:bCs/>
          <w:rtl/>
        </w:rPr>
        <w:t>נוסח לא מתוקן</w:t>
      </w:r>
    </w:p>
    <w:p w14:paraId="298D91E4" w14:textId="77777777" w:rsidR="00731CC8" w:rsidRPr="00731CC8" w:rsidRDefault="00731CC8" w:rsidP="00731CC8">
      <w:pPr>
        <w:bidi/>
        <w:rPr>
          <w:rFonts w:cs="David" w:hint="cs"/>
          <w:b/>
          <w:bCs/>
          <w:rtl/>
        </w:rPr>
      </w:pPr>
      <w:r w:rsidRPr="00731CC8">
        <w:rPr>
          <w:rFonts w:cs="David"/>
          <w:b/>
          <w:bCs/>
          <w:rtl/>
        </w:rPr>
        <w:t xml:space="preserve">מושב </w:t>
      </w:r>
      <w:r w:rsidRPr="00731CC8">
        <w:rPr>
          <w:rFonts w:cs="David" w:hint="cs"/>
          <w:b/>
          <w:bCs/>
          <w:rtl/>
        </w:rPr>
        <w:t>שלישי</w:t>
      </w:r>
    </w:p>
    <w:p w14:paraId="37229C50" w14:textId="77777777" w:rsidR="00731CC8" w:rsidRDefault="00731CC8" w:rsidP="00731CC8">
      <w:pPr>
        <w:bidi/>
        <w:rPr>
          <w:rFonts w:cs="David" w:hint="cs"/>
          <w:b/>
          <w:bCs/>
          <w:rtl/>
        </w:rPr>
      </w:pPr>
    </w:p>
    <w:p w14:paraId="45D383A7" w14:textId="77777777" w:rsidR="00731CC8" w:rsidRPr="00731CC8" w:rsidRDefault="00731CC8" w:rsidP="00731CC8">
      <w:pPr>
        <w:bidi/>
        <w:rPr>
          <w:rFonts w:cs="David" w:hint="cs"/>
          <w:b/>
          <w:bCs/>
          <w:rtl/>
        </w:rPr>
      </w:pPr>
    </w:p>
    <w:p w14:paraId="5E6E684C" w14:textId="77777777" w:rsidR="00731CC8" w:rsidRPr="00731CC8" w:rsidRDefault="00731CC8" w:rsidP="00731CC8">
      <w:pPr>
        <w:bidi/>
        <w:rPr>
          <w:rFonts w:cs="David"/>
          <w:b/>
          <w:bCs/>
          <w:rtl/>
        </w:rPr>
      </w:pPr>
    </w:p>
    <w:p w14:paraId="4CA40227" w14:textId="77777777" w:rsidR="00731CC8" w:rsidRPr="00731CC8" w:rsidRDefault="00731CC8" w:rsidP="00731CC8">
      <w:pPr>
        <w:bidi/>
        <w:jc w:val="center"/>
        <w:rPr>
          <w:rFonts w:cs="David" w:hint="cs"/>
          <w:b/>
          <w:bCs/>
          <w:rtl/>
        </w:rPr>
      </w:pPr>
      <w:r w:rsidRPr="00731CC8">
        <w:rPr>
          <w:rFonts w:cs="David"/>
          <w:b/>
          <w:bCs/>
          <w:rtl/>
        </w:rPr>
        <w:t>פרוטוקול מס</w:t>
      </w:r>
      <w:r w:rsidRPr="00731CC8">
        <w:rPr>
          <w:rFonts w:cs="David" w:hint="cs"/>
          <w:b/>
          <w:bCs/>
          <w:rtl/>
        </w:rPr>
        <w:t xml:space="preserve">' 12 </w:t>
      </w:r>
    </w:p>
    <w:p w14:paraId="4AF36424" w14:textId="77777777" w:rsidR="00731CC8" w:rsidRPr="00731CC8" w:rsidRDefault="00731CC8" w:rsidP="00731CC8">
      <w:pPr>
        <w:pStyle w:val="Heading4"/>
        <w:keepNext w:val="0"/>
        <w:widowControl/>
        <w:rPr>
          <w:rFonts w:hint="cs"/>
          <w:b w:val="0"/>
          <w:bCs w:val="0"/>
          <w:sz w:val="24"/>
          <w:rtl/>
        </w:rPr>
      </w:pPr>
      <w:r w:rsidRPr="00731CC8">
        <w:rPr>
          <w:rFonts w:hint="cs"/>
          <w:sz w:val="24"/>
          <w:rtl/>
        </w:rPr>
        <w:t>מישיבת הוועדה המשותפת של ועדת הכנסת וועדת הכספים לתקציב הכנסת</w:t>
      </w:r>
    </w:p>
    <w:p w14:paraId="765587FA" w14:textId="77777777" w:rsidR="00731CC8" w:rsidRPr="00731CC8" w:rsidRDefault="00731CC8" w:rsidP="00731CC8">
      <w:pPr>
        <w:bidi/>
        <w:jc w:val="center"/>
        <w:rPr>
          <w:rFonts w:cs="David" w:hint="cs"/>
          <w:u w:val="single"/>
          <w:rtl/>
        </w:rPr>
      </w:pPr>
      <w:r w:rsidRPr="00731CC8">
        <w:rPr>
          <w:rFonts w:cs="David"/>
          <w:b/>
          <w:bCs/>
          <w:noProof/>
          <w:u w:val="single"/>
          <w:rtl/>
        </w:rPr>
        <w:t>‏יום רביעי, י"א בניסן התשס"ח</w:t>
      </w:r>
      <w:r w:rsidRPr="00731CC8">
        <w:rPr>
          <w:rFonts w:cs="David"/>
          <w:b/>
          <w:bCs/>
          <w:u w:val="single"/>
          <w:rtl/>
        </w:rPr>
        <w:t xml:space="preserve"> </w:t>
      </w:r>
      <w:r w:rsidRPr="00731CC8">
        <w:rPr>
          <w:rFonts w:cs="David" w:hint="cs"/>
          <w:b/>
          <w:bCs/>
          <w:u w:val="single"/>
          <w:rtl/>
        </w:rPr>
        <w:t>(</w:t>
      </w:r>
      <w:r w:rsidRPr="00731CC8">
        <w:rPr>
          <w:rFonts w:cs="David"/>
          <w:b/>
          <w:bCs/>
          <w:noProof/>
          <w:u w:val="single"/>
          <w:rtl/>
        </w:rPr>
        <w:t>‏16 באפריל, 2008</w:t>
      </w:r>
      <w:r w:rsidRPr="00731CC8">
        <w:rPr>
          <w:rFonts w:cs="David" w:hint="cs"/>
          <w:b/>
          <w:bCs/>
          <w:u w:val="single"/>
          <w:rtl/>
        </w:rPr>
        <w:t>)</w:t>
      </w:r>
      <w:r w:rsidRPr="00731CC8">
        <w:rPr>
          <w:rFonts w:cs="David"/>
          <w:b/>
          <w:bCs/>
          <w:u w:val="single"/>
          <w:rtl/>
        </w:rPr>
        <w:t xml:space="preserve">, שעה </w:t>
      </w:r>
      <w:r w:rsidRPr="00731CC8">
        <w:rPr>
          <w:rFonts w:cs="David" w:hint="cs"/>
          <w:b/>
          <w:bCs/>
          <w:u w:val="single"/>
          <w:rtl/>
        </w:rPr>
        <w:t>10:00</w:t>
      </w:r>
    </w:p>
    <w:p w14:paraId="4A4E65ED" w14:textId="77777777" w:rsidR="00731CC8" w:rsidRDefault="00731CC8" w:rsidP="00731CC8">
      <w:pPr>
        <w:tabs>
          <w:tab w:val="left" w:pos="1418"/>
          <w:tab w:val="left" w:pos="1701"/>
        </w:tabs>
        <w:bidi/>
        <w:ind w:left="1701" w:hanging="1701"/>
        <w:rPr>
          <w:rFonts w:cs="David" w:hint="cs"/>
          <w:b/>
          <w:bCs/>
          <w:u w:val="single"/>
          <w:rtl/>
        </w:rPr>
      </w:pPr>
    </w:p>
    <w:p w14:paraId="3CA90259" w14:textId="77777777" w:rsidR="00731CC8" w:rsidRDefault="00731CC8" w:rsidP="00731CC8">
      <w:pPr>
        <w:tabs>
          <w:tab w:val="left" w:pos="1418"/>
          <w:tab w:val="left" w:pos="1701"/>
        </w:tabs>
        <w:bidi/>
        <w:ind w:left="1701" w:hanging="1701"/>
        <w:rPr>
          <w:rFonts w:cs="David" w:hint="cs"/>
          <w:b/>
          <w:bCs/>
          <w:u w:val="single"/>
          <w:rtl/>
        </w:rPr>
      </w:pPr>
    </w:p>
    <w:p w14:paraId="3ACBF496" w14:textId="77777777" w:rsidR="00731CC8" w:rsidRDefault="00731CC8" w:rsidP="00731CC8">
      <w:pPr>
        <w:tabs>
          <w:tab w:val="left" w:pos="1418"/>
          <w:tab w:val="left" w:pos="1701"/>
        </w:tabs>
        <w:bidi/>
        <w:ind w:left="1701" w:hanging="1701"/>
        <w:rPr>
          <w:rFonts w:cs="David" w:hint="cs"/>
          <w:b/>
          <w:bCs/>
          <w:u w:val="single"/>
          <w:rtl/>
        </w:rPr>
      </w:pPr>
    </w:p>
    <w:p w14:paraId="3D72F9AE" w14:textId="77777777" w:rsidR="00731CC8" w:rsidRPr="00731CC8" w:rsidRDefault="00731CC8" w:rsidP="00731CC8">
      <w:pPr>
        <w:tabs>
          <w:tab w:val="left" w:pos="1418"/>
          <w:tab w:val="left" w:pos="1701"/>
        </w:tabs>
        <w:bidi/>
        <w:ind w:left="1701" w:hanging="1701"/>
        <w:rPr>
          <w:rFonts w:cs="David" w:hint="cs"/>
          <w:rtl/>
        </w:rPr>
      </w:pPr>
      <w:r w:rsidRPr="00731CC8">
        <w:rPr>
          <w:rFonts w:cs="David"/>
          <w:b/>
          <w:bCs/>
          <w:u w:val="single"/>
          <w:rtl/>
        </w:rPr>
        <w:t>סדר היום</w:t>
      </w:r>
      <w:r w:rsidRPr="00731CC8">
        <w:rPr>
          <w:rFonts w:cs="David"/>
          <w:rtl/>
        </w:rPr>
        <w:t>:</w:t>
      </w:r>
    </w:p>
    <w:p w14:paraId="7EE16438" w14:textId="77777777" w:rsidR="00731CC8" w:rsidRPr="00731CC8" w:rsidRDefault="00731CC8" w:rsidP="00731CC8">
      <w:pPr>
        <w:tabs>
          <w:tab w:val="left" w:pos="284"/>
        </w:tabs>
        <w:bidi/>
        <w:ind w:left="284" w:hanging="284"/>
        <w:rPr>
          <w:rFonts w:cs="David" w:hint="cs"/>
          <w:rtl/>
        </w:rPr>
      </w:pPr>
      <w:r w:rsidRPr="00731CC8">
        <w:rPr>
          <w:rFonts w:cs="David" w:hint="cs"/>
          <w:rtl/>
        </w:rPr>
        <w:t>1.</w:t>
      </w:r>
      <w:r w:rsidRPr="00731CC8">
        <w:rPr>
          <w:rFonts w:cs="David" w:hint="cs"/>
          <w:rtl/>
        </w:rPr>
        <w:tab/>
        <w:t>שימוש בעודפי תקציב הכנסת משנת 2007 בשנת 2008</w:t>
      </w:r>
    </w:p>
    <w:p w14:paraId="27CEBAA5" w14:textId="77777777" w:rsidR="00731CC8" w:rsidRPr="00731CC8" w:rsidRDefault="00731CC8" w:rsidP="00731CC8">
      <w:pPr>
        <w:tabs>
          <w:tab w:val="left" w:pos="1418"/>
          <w:tab w:val="left" w:pos="1701"/>
        </w:tabs>
        <w:bidi/>
        <w:ind w:left="1701" w:hanging="283"/>
        <w:rPr>
          <w:rFonts w:cs="David" w:hint="cs"/>
          <w:rtl/>
        </w:rPr>
      </w:pPr>
    </w:p>
    <w:p w14:paraId="40DB20FC" w14:textId="77777777" w:rsidR="00731CC8" w:rsidRPr="00731CC8" w:rsidRDefault="00731CC8" w:rsidP="00731CC8">
      <w:pPr>
        <w:tabs>
          <w:tab w:val="left" w:pos="1418"/>
        </w:tabs>
        <w:bidi/>
        <w:ind w:left="1418" w:hanging="1418"/>
        <w:rPr>
          <w:rFonts w:cs="David" w:hint="cs"/>
          <w:rtl/>
        </w:rPr>
      </w:pPr>
    </w:p>
    <w:p w14:paraId="318D439B" w14:textId="77777777" w:rsidR="00731CC8" w:rsidRPr="00731CC8" w:rsidRDefault="00731CC8" w:rsidP="00731CC8">
      <w:pPr>
        <w:tabs>
          <w:tab w:val="left" w:pos="1418"/>
        </w:tabs>
        <w:bidi/>
        <w:ind w:left="1418" w:hanging="1418"/>
        <w:rPr>
          <w:rFonts w:cs="David" w:hint="cs"/>
          <w:rtl/>
        </w:rPr>
      </w:pPr>
      <w:r w:rsidRPr="00731CC8">
        <w:rPr>
          <w:rFonts w:cs="David"/>
          <w:b/>
          <w:bCs/>
          <w:u w:val="single"/>
          <w:rtl/>
        </w:rPr>
        <w:t>נכחו</w:t>
      </w:r>
      <w:r w:rsidRPr="00731CC8">
        <w:rPr>
          <w:rFonts w:cs="David"/>
          <w:rtl/>
        </w:rPr>
        <w:t>:</w:t>
      </w:r>
      <w:r w:rsidRPr="00731CC8">
        <w:rPr>
          <w:rFonts w:cs="David" w:hint="cs"/>
          <w:rtl/>
        </w:rPr>
        <w:tab/>
      </w:r>
    </w:p>
    <w:p w14:paraId="136765E8" w14:textId="77777777" w:rsidR="00731CC8" w:rsidRPr="00731CC8" w:rsidRDefault="00731CC8" w:rsidP="00731CC8">
      <w:pPr>
        <w:tabs>
          <w:tab w:val="left" w:pos="1418"/>
        </w:tabs>
        <w:bidi/>
        <w:ind w:left="1418"/>
        <w:rPr>
          <w:rFonts w:cs="David" w:hint="cs"/>
          <w:b/>
          <w:bCs/>
          <w:u w:val="single"/>
          <w:rtl/>
        </w:rPr>
      </w:pPr>
    </w:p>
    <w:p w14:paraId="00BD2B89" w14:textId="77777777" w:rsidR="00731CC8" w:rsidRPr="00731CC8" w:rsidRDefault="00731CC8" w:rsidP="00731CC8">
      <w:pPr>
        <w:tabs>
          <w:tab w:val="left" w:pos="1418"/>
        </w:tabs>
        <w:bidi/>
        <w:ind w:left="1418" w:hanging="1418"/>
        <w:rPr>
          <w:rFonts w:cs="David" w:hint="cs"/>
          <w:b/>
          <w:bCs/>
          <w:u w:val="single"/>
          <w:rtl/>
        </w:rPr>
      </w:pPr>
    </w:p>
    <w:p w14:paraId="743BC75C" w14:textId="77777777" w:rsidR="00731CC8" w:rsidRPr="00731CC8" w:rsidRDefault="00731CC8" w:rsidP="00731CC8">
      <w:pPr>
        <w:tabs>
          <w:tab w:val="left" w:pos="1418"/>
        </w:tabs>
        <w:bidi/>
        <w:ind w:left="1418" w:hanging="1418"/>
        <w:rPr>
          <w:rFonts w:cs="David" w:hint="cs"/>
          <w:rtl/>
        </w:rPr>
      </w:pPr>
      <w:r w:rsidRPr="00731CC8">
        <w:rPr>
          <w:rFonts w:cs="David"/>
          <w:b/>
          <w:bCs/>
          <w:u w:val="single"/>
          <w:rtl/>
        </w:rPr>
        <w:t>חברי הוועדה</w:t>
      </w:r>
      <w:r w:rsidRPr="00731CC8">
        <w:rPr>
          <w:rFonts w:cs="David"/>
          <w:rtl/>
        </w:rPr>
        <w:t>:</w:t>
      </w:r>
      <w:r w:rsidRPr="00731CC8">
        <w:rPr>
          <w:rFonts w:cs="David" w:hint="cs"/>
          <w:rtl/>
        </w:rPr>
        <w:t xml:space="preserve"> </w:t>
      </w:r>
      <w:r w:rsidRPr="00731CC8">
        <w:rPr>
          <w:rFonts w:cs="David" w:hint="cs"/>
          <w:rtl/>
        </w:rPr>
        <w:tab/>
      </w:r>
    </w:p>
    <w:p w14:paraId="345C1527" w14:textId="77777777" w:rsidR="00731CC8" w:rsidRPr="00731CC8" w:rsidRDefault="00731CC8" w:rsidP="00731CC8">
      <w:pPr>
        <w:bidi/>
        <w:rPr>
          <w:rFonts w:cs="David" w:hint="cs"/>
          <w:rtl/>
        </w:rPr>
      </w:pPr>
      <w:r w:rsidRPr="00731CC8">
        <w:rPr>
          <w:rFonts w:cs="David" w:hint="cs"/>
          <w:rtl/>
        </w:rPr>
        <w:t xml:space="preserve">דוד טל </w:t>
      </w:r>
      <w:r w:rsidRPr="00731CC8">
        <w:rPr>
          <w:rFonts w:cs="David"/>
          <w:rtl/>
        </w:rPr>
        <w:t>–</w:t>
      </w:r>
      <w:r w:rsidRPr="00731CC8">
        <w:rPr>
          <w:rFonts w:cs="David" w:hint="cs"/>
          <w:rtl/>
        </w:rPr>
        <w:t xml:space="preserve"> היו"ר</w:t>
      </w:r>
    </w:p>
    <w:p w14:paraId="4BA43A6E" w14:textId="77777777" w:rsidR="00731CC8" w:rsidRPr="00731CC8" w:rsidRDefault="00731CC8" w:rsidP="00731CC8">
      <w:pPr>
        <w:bidi/>
        <w:rPr>
          <w:rFonts w:cs="David" w:hint="cs"/>
          <w:rtl/>
        </w:rPr>
      </w:pPr>
      <w:r w:rsidRPr="00731CC8">
        <w:rPr>
          <w:rFonts w:cs="David" w:hint="cs"/>
          <w:rtl/>
        </w:rPr>
        <w:t xml:space="preserve">אלי </w:t>
      </w:r>
      <w:proofErr w:type="spellStart"/>
      <w:r w:rsidRPr="00731CC8">
        <w:rPr>
          <w:rFonts w:cs="David" w:hint="cs"/>
          <w:rtl/>
        </w:rPr>
        <w:t>אפללו</w:t>
      </w:r>
      <w:proofErr w:type="spellEnd"/>
    </w:p>
    <w:p w14:paraId="76626FD0" w14:textId="77777777" w:rsidR="00731CC8" w:rsidRPr="00731CC8" w:rsidRDefault="00731CC8" w:rsidP="00731CC8">
      <w:pPr>
        <w:bidi/>
        <w:rPr>
          <w:rFonts w:cs="David" w:hint="cs"/>
          <w:rtl/>
        </w:rPr>
      </w:pPr>
      <w:r w:rsidRPr="00731CC8">
        <w:rPr>
          <w:rFonts w:cs="David" w:hint="cs"/>
          <w:rtl/>
        </w:rPr>
        <w:t xml:space="preserve">יעקב </w:t>
      </w:r>
      <w:proofErr w:type="spellStart"/>
      <w:r w:rsidRPr="00731CC8">
        <w:rPr>
          <w:rFonts w:cs="David" w:hint="cs"/>
          <w:rtl/>
        </w:rPr>
        <w:t>ליצמן</w:t>
      </w:r>
      <w:proofErr w:type="spellEnd"/>
    </w:p>
    <w:p w14:paraId="3968874F" w14:textId="77777777" w:rsidR="00731CC8" w:rsidRDefault="00731CC8" w:rsidP="00731CC8">
      <w:pPr>
        <w:bidi/>
        <w:rPr>
          <w:rFonts w:cs="David" w:hint="cs"/>
          <w:rtl/>
        </w:rPr>
      </w:pPr>
    </w:p>
    <w:p w14:paraId="7A1BA834" w14:textId="77777777" w:rsidR="00731CC8" w:rsidRPr="00731CC8" w:rsidRDefault="00731CC8" w:rsidP="00731CC8">
      <w:pPr>
        <w:bidi/>
        <w:rPr>
          <w:rFonts w:cs="David" w:hint="cs"/>
          <w:rtl/>
        </w:rPr>
      </w:pPr>
    </w:p>
    <w:p w14:paraId="1210D02D" w14:textId="77777777" w:rsidR="00731CC8" w:rsidRPr="00731CC8" w:rsidRDefault="00731CC8" w:rsidP="00731CC8">
      <w:pPr>
        <w:tabs>
          <w:tab w:val="left" w:pos="1418"/>
          <w:tab w:val="left" w:pos="3969"/>
          <w:tab w:val="left" w:pos="4253"/>
        </w:tabs>
        <w:bidi/>
        <w:ind w:left="4253" w:hanging="4253"/>
        <w:rPr>
          <w:rFonts w:cs="David" w:hint="cs"/>
          <w:rtl/>
        </w:rPr>
      </w:pPr>
      <w:r w:rsidRPr="00731CC8">
        <w:rPr>
          <w:rFonts w:cs="David"/>
          <w:b/>
          <w:bCs/>
          <w:u w:val="single"/>
          <w:rtl/>
        </w:rPr>
        <w:t>מוזמנים</w:t>
      </w:r>
      <w:r w:rsidRPr="00731CC8">
        <w:rPr>
          <w:rFonts w:cs="David"/>
          <w:rtl/>
        </w:rPr>
        <w:t>:</w:t>
      </w:r>
      <w:r w:rsidRPr="00731CC8">
        <w:rPr>
          <w:rFonts w:cs="David" w:hint="cs"/>
          <w:rtl/>
        </w:rPr>
        <w:tab/>
        <w:t xml:space="preserve"> </w:t>
      </w:r>
    </w:p>
    <w:p w14:paraId="2A0EF670" w14:textId="77777777" w:rsidR="00731CC8" w:rsidRPr="00731CC8" w:rsidRDefault="00731CC8" w:rsidP="00731CC8">
      <w:pPr>
        <w:tabs>
          <w:tab w:val="left" w:pos="2637"/>
          <w:tab w:val="left" w:pos="2977"/>
        </w:tabs>
        <w:bidi/>
        <w:ind w:left="2977" w:hanging="2977"/>
        <w:rPr>
          <w:rFonts w:cs="David" w:hint="cs"/>
          <w:rtl/>
        </w:rPr>
      </w:pPr>
      <w:r w:rsidRPr="00731CC8">
        <w:rPr>
          <w:rFonts w:cs="David" w:hint="cs"/>
          <w:rtl/>
        </w:rPr>
        <w:t xml:space="preserve">חה"כ אברהם </w:t>
      </w:r>
      <w:proofErr w:type="spellStart"/>
      <w:r w:rsidRPr="00731CC8">
        <w:rPr>
          <w:rFonts w:cs="David" w:hint="cs"/>
          <w:rtl/>
        </w:rPr>
        <w:t>מיכאלי</w:t>
      </w:r>
      <w:proofErr w:type="spellEnd"/>
    </w:p>
    <w:p w14:paraId="1B10E0FC" w14:textId="77777777" w:rsidR="00731CC8" w:rsidRPr="00731CC8" w:rsidRDefault="00731CC8" w:rsidP="00731CC8">
      <w:pPr>
        <w:tabs>
          <w:tab w:val="left" w:pos="2637"/>
          <w:tab w:val="left" w:pos="2977"/>
        </w:tabs>
        <w:bidi/>
        <w:ind w:left="2977" w:hanging="2977"/>
        <w:rPr>
          <w:rFonts w:cs="David" w:hint="cs"/>
          <w:rtl/>
        </w:rPr>
      </w:pPr>
      <w:r w:rsidRPr="00731CC8">
        <w:rPr>
          <w:rFonts w:cs="David" w:hint="cs"/>
          <w:rtl/>
        </w:rPr>
        <w:t xml:space="preserve">חה"כ מיכאל </w:t>
      </w:r>
      <w:proofErr w:type="spellStart"/>
      <w:r w:rsidRPr="00731CC8">
        <w:rPr>
          <w:rFonts w:cs="David" w:hint="cs"/>
          <w:rtl/>
        </w:rPr>
        <w:t>נודלמן</w:t>
      </w:r>
      <w:proofErr w:type="spellEnd"/>
    </w:p>
    <w:p w14:paraId="7193E329" w14:textId="77777777" w:rsidR="00731CC8" w:rsidRPr="00731CC8" w:rsidRDefault="00731CC8" w:rsidP="00731CC8">
      <w:pPr>
        <w:tabs>
          <w:tab w:val="left" w:pos="2637"/>
          <w:tab w:val="left" w:pos="2977"/>
        </w:tabs>
        <w:bidi/>
        <w:ind w:left="2977" w:hanging="2977"/>
        <w:rPr>
          <w:rFonts w:cs="David" w:hint="cs"/>
          <w:rtl/>
        </w:rPr>
      </w:pPr>
      <w:r w:rsidRPr="00731CC8">
        <w:rPr>
          <w:rFonts w:cs="David" w:hint="cs"/>
          <w:rtl/>
        </w:rPr>
        <w:t xml:space="preserve">המנהל הכללי של הכנסת אבי </w:t>
      </w:r>
      <w:proofErr w:type="spellStart"/>
      <w:r w:rsidRPr="00731CC8">
        <w:rPr>
          <w:rFonts w:cs="David" w:hint="cs"/>
          <w:rtl/>
        </w:rPr>
        <w:t>בלשניקוב</w:t>
      </w:r>
      <w:proofErr w:type="spellEnd"/>
    </w:p>
    <w:p w14:paraId="517E7DE6" w14:textId="77777777" w:rsidR="00731CC8" w:rsidRPr="00731CC8" w:rsidRDefault="00731CC8" w:rsidP="00731CC8">
      <w:pPr>
        <w:tabs>
          <w:tab w:val="left" w:pos="2637"/>
          <w:tab w:val="left" w:pos="2977"/>
        </w:tabs>
        <w:bidi/>
        <w:ind w:left="2977" w:hanging="2977"/>
        <w:rPr>
          <w:rFonts w:cs="David" w:hint="cs"/>
          <w:rtl/>
        </w:rPr>
      </w:pPr>
      <w:r w:rsidRPr="00731CC8">
        <w:rPr>
          <w:rFonts w:cs="David" w:hint="cs"/>
          <w:rtl/>
        </w:rPr>
        <w:t>אבי לוי</w:t>
      </w:r>
      <w:r w:rsidRPr="00731CC8">
        <w:rPr>
          <w:rFonts w:cs="David" w:hint="cs"/>
          <w:rtl/>
        </w:rPr>
        <w:tab/>
        <w:t>-</w:t>
      </w:r>
      <w:r w:rsidRPr="00731CC8">
        <w:rPr>
          <w:rFonts w:cs="David" w:hint="cs"/>
          <w:rtl/>
        </w:rPr>
        <w:tab/>
        <w:t>חשב הכנסת</w:t>
      </w:r>
    </w:p>
    <w:p w14:paraId="7CB0D0DE" w14:textId="77777777" w:rsidR="00731CC8" w:rsidRPr="00731CC8" w:rsidRDefault="00731CC8" w:rsidP="00731CC8">
      <w:pPr>
        <w:tabs>
          <w:tab w:val="left" w:pos="2637"/>
          <w:tab w:val="left" w:pos="2977"/>
        </w:tabs>
        <w:bidi/>
        <w:ind w:left="2977" w:hanging="2977"/>
        <w:rPr>
          <w:rFonts w:cs="David" w:hint="cs"/>
          <w:rtl/>
        </w:rPr>
      </w:pPr>
      <w:r w:rsidRPr="00731CC8">
        <w:rPr>
          <w:rFonts w:cs="David" w:hint="cs"/>
          <w:rtl/>
        </w:rPr>
        <w:t>אביגדור רפאלי</w:t>
      </w:r>
      <w:r w:rsidRPr="00731CC8">
        <w:rPr>
          <w:rFonts w:cs="David" w:hint="cs"/>
          <w:rtl/>
        </w:rPr>
        <w:tab/>
        <w:t>-</w:t>
      </w:r>
      <w:r w:rsidRPr="00731CC8">
        <w:rPr>
          <w:rFonts w:cs="David" w:hint="cs"/>
          <w:rtl/>
        </w:rPr>
        <w:tab/>
        <w:t>יו"ר ועד עובדי הכנסת</w:t>
      </w:r>
    </w:p>
    <w:p w14:paraId="2649DF91" w14:textId="77777777" w:rsidR="00731CC8" w:rsidRPr="00731CC8" w:rsidRDefault="00731CC8" w:rsidP="00731CC8">
      <w:pPr>
        <w:tabs>
          <w:tab w:val="left" w:pos="2637"/>
          <w:tab w:val="left" w:pos="2977"/>
        </w:tabs>
        <w:bidi/>
        <w:ind w:left="2977" w:hanging="2977"/>
        <w:rPr>
          <w:rFonts w:cs="David" w:hint="cs"/>
          <w:rtl/>
        </w:rPr>
      </w:pPr>
      <w:proofErr w:type="spellStart"/>
      <w:r w:rsidRPr="00731CC8">
        <w:rPr>
          <w:rFonts w:cs="David" w:hint="cs"/>
          <w:rtl/>
        </w:rPr>
        <w:t>מוחמד</w:t>
      </w:r>
      <w:proofErr w:type="spellEnd"/>
      <w:r w:rsidRPr="00731CC8">
        <w:rPr>
          <w:rFonts w:cs="David" w:hint="cs"/>
          <w:rtl/>
        </w:rPr>
        <w:t xml:space="preserve"> </w:t>
      </w:r>
      <w:proofErr w:type="spellStart"/>
      <w:r w:rsidRPr="00731CC8">
        <w:rPr>
          <w:rFonts w:cs="David" w:hint="cs"/>
          <w:rtl/>
        </w:rPr>
        <w:t>שמייה</w:t>
      </w:r>
      <w:proofErr w:type="spellEnd"/>
      <w:r w:rsidRPr="00731CC8">
        <w:rPr>
          <w:rFonts w:cs="David" w:hint="cs"/>
          <w:rtl/>
        </w:rPr>
        <w:tab/>
        <w:t>-</w:t>
      </w:r>
      <w:r w:rsidRPr="00731CC8">
        <w:rPr>
          <w:rFonts w:cs="David" w:hint="cs"/>
          <w:rtl/>
        </w:rPr>
        <w:tab/>
        <w:t>עוזר למנכ"ל הכנסת</w:t>
      </w:r>
    </w:p>
    <w:p w14:paraId="7B128E85" w14:textId="77777777" w:rsidR="00731CC8" w:rsidRPr="00731CC8" w:rsidRDefault="00731CC8" w:rsidP="00731CC8">
      <w:pPr>
        <w:tabs>
          <w:tab w:val="left" w:pos="2637"/>
          <w:tab w:val="left" w:pos="2977"/>
        </w:tabs>
        <w:bidi/>
        <w:ind w:left="2977" w:hanging="2977"/>
        <w:rPr>
          <w:rFonts w:cs="David" w:hint="cs"/>
          <w:rtl/>
        </w:rPr>
      </w:pPr>
      <w:r w:rsidRPr="00731CC8">
        <w:rPr>
          <w:rFonts w:cs="David" w:hint="cs"/>
          <w:rtl/>
        </w:rPr>
        <w:t xml:space="preserve">שמי </w:t>
      </w:r>
      <w:proofErr w:type="spellStart"/>
      <w:r w:rsidRPr="00731CC8">
        <w:rPr>
          <w:rFonts w:cs="David" w:hint="cs"/>
          <w:rtl/>
        </w:rPr>
        <w:t>איינהורן</w:t>
      </w:r>
      <w:proofErr w:type="spellEnd"/>
      <w:r w:rsidRPr="00731CC8">
        <w:rPr>
          <w:rFonts w:cs="David" w:hint="cs"/>
          <w:rtl/>
        </w:rPr>
        <w:tab/>
        <w:t>-</w:t>
      </w:r>
      <w:r w:rsidRPr="00731CC8">
        <w:rPr>
          <w:rFonts w:cs="David" w:hint="cs"/>
          <w:rtl/>
        </w:rPr>
        <w:tab/>
        <w:t>עוזר למנכ"ל הכנסת</w:t>
      </w:r>
    </w:p>
    <w:p w14:paraId="11F28426" w14:textId="77777777" w:rsidR="00731CC8" w:rsidRPr="00731CC8" w:rsidRDefault="00731CC8" w:rsidP="00731CC8">
      <w:pPr>
        <w:tabs>
          <w:tab w:val="left" w:pos="2637"/>
          <w:tab w:val="left" w:pos="2977"/>
        </w:tabs>
        <w:bidi/>
        <w:ind w:left="2977" w:hanging="2977"/>
        <w:rPr>
          <w:rFonts w:cs="David" w:hint="cs"/>
          <w:rtl/>
        </w:rPr>
      </w:pPr>
      <w:r w:rsidRPr="00731CC8">
        <w:rPr>
          <w:rFonts w:cs="David" w:hint="cs"/>
          <w:rtl/>
        </w:rPr>
        <w:t>אורי פז</w:t>
      </w:r>
      <w:r w:rsidRPr="00731CC8">
        <w:rPr>
          <w:rFonts w:cs="David" w:hint="cs"/>
          <w:rtl/>
        </w:rPr>
        <w:tab/>
        <w:t>-</w:t>
      </w:r>
      <w:r w:rsidRPr="00731CC8">
        <w:rPr>
          <w:rFonts w:cs="David" w:hint="cs"/>
          <w:rtl/>
        </w:rPr>
        <w:tab/>
        <w:t>מנכ"ל ערוץ הכנסת</w:t>
      </w:r>
    </w:p>
    <w:p w14:paraId="1FC454C9" w14:textId="77777777" w:rsidR="00731CC8" w:rsidRPr="00731CC8" w:rsidRDefault="00731CC8" w:rsidP="00731CC8">
      <w:pPr>
        <w:tabs>
          <w:tab w:val="left" w:pos="2637"/>
          <w:tab w:val="left" w:pos="2977"/>
        </w:tabs>
        <w:bidi/>
        <w:ind w:left="2977" w:hanging="2977"/>
        <w:rPr>
          <w:rFonts w:cs="David" w:hint="cs"/>
          <w:rtl/>
        </w:rPr>
      </w:pPr>
      <w:r w:rsidRPr="00731CC8">
        <w:rPr>
          <w:rFonts w:cs="David" w:hint="cs"/>
          <w:rtl/>
        </w:rPr>
        <w:t xml:space="preserve">שי </w:t>
      </w:r>
      <w:proofErr w:type="spellStart"/>
      <w:r w:rsidRPr="00731CC8">
        <w:rPr>
          <w:rFonts w:cs="David" w:hint="cs"/>
          <w:rtl/>
        </w:rPr>
        <w:t>אורלב</w:t>
      </w:r>
      <w:proofErr w:type="spellEnd"/>
      <w:r w:rsidRPr="00731CC8">
        <w:rPr>
          <w:rFonts w:cs="David" w:hint="cs"/>
          <w:rtl/>
        </w:rPr>
        <w:tab/>
        <w:t>-</w:t>
      </w:r>
      <w:r w:rsidRPr="00731CC8">
        <w:rPr>
          <w:rFonts w:cs="David" w:hint="cs"/>
          <w:rtl/>
        </w:rPr>
        <w:tab/>
        <w:t>מפיק ראשי של ערוץ הכנסת</w:t>
      </w:r>
    </w:p>
    <w:p w14:paraId="49F57896" w14:textId="77777777" w:rsidR="00731CC8" w:rsidRPr="00731CC8" w:rsidRDefault="00731CC8" w:rsidP="00731CC8">
      <w:pPr>
        <w:tabs>
          <w:tab w:val="left" w:pos="2637"/>
          <w:tab w:val="left" w:pos="2977"/>
        </w:tabs>
        <w:bidi/>
        <w:ind w:left="2977" w:hanging="2977"/>
        <w:rPr>
          <w:rFonts w:cs="David" w:hint="cs"/>
          <w:rtl/>
        </w:rPr>
      </w:pPr>
      <w:r w:rsidRPr="00731CC8">
        <w:rPr>
          <w:rFonts w:cs="David" w:hint="cs"/>
          <w:rtl/>
        </w:rPr>
        <w:t xml:space="preserve">צבי </w:t>
      </w:r>
      <w:proofErr w:type="spellStart"/>
      <w:r w:rsidRPr="00731CC8">
        <w:rPr>
          <w:rFonts w:cs="David" w:hint="cs"/>
          <w:rtl/>
        </w:rPr>
        <w:t>זרחיה</w:t>
      </w:r>
      <w:proofErr w:type="spellEnd"/>
      <w:r w:rsidRPr="00731CC8">
        <w:rPr>
          <w:rFonts w:cs="David" w:hint="cs"/>
          <w:rtl/>
        </w:rPr>
        <w:tab/>
        <w:t>-</w:t>
      </w:r>
      <w:r w:rsidRPr="00731CC8">
        <w:rPr>
          <w:rFonts w:cs="David" w:hint="cs"/>
          <w:rtl/>
        </w:rPr>
        <w:tab/>
        <w:t>עיתונאי</w:t>
      </w:r>
    </w:p>
    <w:p w14:paraId="691FFCF7" w14:textId="77777777" w:rsidR="00731CC8" w:rsidRPr="00731CC8" w:rsidRDefault="00731CC8" w:rsidP="00731CC8">
      <w:pPr>
        <w:tabs>
          <w:tab w:val="left" w:pos="2637"/>
          <w:tab w:val="left" w:pos="2977"/>
        </w:tabs>
        <w:bidi/>
        <w:ind w:left="2977" w:hanging="2977"/>
        <w:rPr>
          <w:rFonts w:cs="David" w:hint="cs"/>
          <w:rtl/>
        </w:rPr>
      </w:pPr>
      <w:r w:rsidRPr="00731CC8">
        <w:rPr>
          <w:rFonts w:cs="David" w:hint="cs"/>
          <w:rtl/>
        </w:rPr>
        <w:t>צבי לביא</w:t>
      </w:r>
      <w:r w:rsidRPr="00731CC8">
        <w:rPr>
          <w:rFonts w:cs="David" w:hint="cs"/>
          <w:rtl/>
        </w:rPr>
        <w:tab/>
        <w:t>-</w:t>
      </w:r>
      <w:r w:rsidRPr="00731CC8">
        <w:rPr>
          <w:rFonts w:cs="David" w:hint="cs"/>
          <w:rtl/>
        </w:rPr>
        <w:tab/>
        <w:t>עיתונאי</w:t>
      </w:r>
    </w:p>
    <w:p w14:paraId="0B386DD8" w14:textId="77777777" w:rsidR="00731CC8" w:rsidRDefault="00731CC8" w:rsidP="00731CC8">
      <w:pPr>
        <w:tabs>
          <w:tab w:val="left" w:pos="2637"/>
          <w:tab w:val="left" w:pos="2977"/>
        </w:tabs>
        <w:bidi/>
        <w:ind w:left="2977" w:hanging="2977"/>
        <w:rPr>
          <w:rFonts w:cs="David" w:hint="cs"/>
          <w:rtl/>
        </w:rPr>
      </w:pPr>
    </w:p>
    <w:p w14:paraId="0EDAB058" w14:textId="77777777" w:rsidR="00731CC8" w:rsidRPr="00731CC8" w:rsidRDefault="00731CC8" w:rsidP="00731CC8">
      <w:pPr>
        <w:tabs>
          <w:tab w:val="left" w:pos="2637"/>
          <w:tab w:val="left" w:pos="2977"/>
        </w:tabs>
        <w:bidi/>
        <w:ind w:left="2977" w:hanging="2977"/>
        <w:rPr>
          <w:rFonts w:cs="David" w:hint="cs"/>
          <w:rtl/>
        </w:rPr>
      </w:pPr>
    </w:p>
    <w:p w14:paraId="76ABCE45" w14:textId="77777777" w:rsidR="00731CC8" w:rsidRPr="00731CC8" w:rsidRDefault="00731CC8" w:rsidP="00731CC8">
      <w:pPr>
        <w:tabs>
          <w:tab w:val="left" w:pos="1418"/>
        </w:tabs>
        <w:bidi/>
        <w:ind w:left="1418" w:hanging="1418"/>
        <w:rPr>
          <w:rFonts w:cs="David" w:hint="cs"/>
          <w:rtl/>
        </w:rPr>
      </w:pPr>
      <w:r w:rsidRPr="00731CC8">
        <w:rPr>
          <w:rFonts w:cs="David"/>
          <w:b/>
          <w:bCs/>
          <w:u w:val="single"/>
          <w:rtl/>
        </w:rPr>
        <w:t>מנהלת הוועדה</w:t>
      </w:r>
      <w:r w:rsidRPr="00731CC8">
        <w:rPr>
          <w:rFonts w:cs="David"/>
          <w:rtl/>
        </w:rPr>
        <w:t>:</w:t>
      </w:r>
      <w:r w:rsidRPr="00731CC8">
        <w:rPr>
          <w:rFonts w:cs="David" w:hint="cs"/>
          <w:rtl/>
        </w:rPr>
        <w:tab/>
        <w:t>אתי בן-יוסף</w:t>
      </w:r>
    </w:p>
    <w:p w14:paraId="38153703" w14:textId="77777777" w:rsidR="00731CC8" w:rsidRDefault="00731CC8" w:rsidP="00731CC8">
      <w:pPr>
        <w:tabs>
          <w:tab w:val="left" w:pos="1418"/>
        </w:tabs>
        <w:bidi/>
        <w:ind w:left="1418" w:hanging="1418"/>
        <w:rPr>
          <w:rFonts w:cs="David" w:hint="cs"/>
          <w:b/>
          <w:bCs/>
          <w:u w:val="single"/>
          <w:rtl/>
        </w:rPr>
      </w:pPr>
    </w:p>
    <w:p w14:paraId="20EC3101" w14:textId="77777777" w:rsidR="00731CC8" w:rsidRPr="00731CC8" w:rsidRDefault="00731CC8" w:rsidP="00731CC8">
      <w:pPr>
        <w:tabs>
          <w:tab w:val="left" w:pos="1418"/>
        </w:tabs>
        <w:bidi/>
        <w:ind w:left="1418" w:hanging="1418"/>
        <w:rPr>
          <w:rFonts w:cs="David" w:hint="cs"/>
          <w:b/>
          <w:bCs/>
          <w:u w:val="single"/>
          <w:rtl/>
        </w:rPr>
      </w:pPr>
    </w:p>
    <w:p w14:paraId="2020AEB5" w14:textId="77777777" w:rsidR="00731CC8" w:rsidRPr="00731CC8" w:rsidRDefault="00731CC8" w:rsidP="00731CC8">
      <w:pPr>
        <w:tabs>
          <w:tab w:val="left" w:pos="1701"/>
        </w:tabs>
        <w:bidi/>
        <w:ind w:left="1701" w:hanging="1701"/>
        <w:rPr>
          <w:rFonts w:cs="David"/>
          <w:rtl/>
        </w:rPr>
      </w:pPr>
      <w:r w:rsidRPr="00731CC8">
        <w:rPr>
          <w:rFonts w:cs="David" w:hint="cs"/>
          <w:b/>
          <w:bCs/>
          <w:u w:val="single"/>
          <w:rtl/>
        </w:rPr>
        <w:t>רשמת פרלמנטרית</w:t>
      </w:r>
      <w:r w:rsidRPr="00731CC8">
        <w:rPr>
          <w:rFonts w:cs="David"/>
          <w:rtl/>
        </w:rPr>
        <w:t>:</w:t>
      </w:r>
      <w:r w:rsidRPr="00731CC8">
        <w:rPr>
          <w:rFonts w:cs="David" w:hint="cs"/>
          <w:rtl/>
        </w:rPr>
        <w:t xml:space="preserve"> אירית שלהבת</w:t>
      </w:r>
    </w:p>
    <w:p w14:paraId="20DB2A33" w14:textId="77777777" w:rsidR="00731CC8" w:rsidRPr="00731CC8" w:rsidRDefault="00731CC8" w:rsidP="00731CC8">
      <w:pPr>
        <w:tabs>
          <w:tab w:val="left" w:pos="1559"/>
        </w:tabs>
        <w:bidi/>
        <w:rPr>
          <w:rFonts w:cs="David"/>
          <w:rtl/>
        </w:rPr>
      </w:pPr>
    </w:p>
    <w:p w14:paraId="12EEB535" w14:textId="77777777" w:rsidR="00731CC8" w:rsidRPr="00731CC8" w:rsidRDefault="00731CC8" w:rsidP="00731CC8">
      <w:pPr>
        <w:bidi/>
        <w:rPr>
          <w:rFonts w:cs="David" w:hint="cs"/>
          <w:rtl/>
        </w:rPr>
      </w:pPr>
      <w:r w:rsidRPr="00731CC8">
        <w:rPr>
          <w:rFonts w:cs="David"/>
          <w:rtl/>
        </w:rPr>
        <w:br w:type="page"/>
      </w:r>
    </w:p>
    <w:p w14:paraId="6AAA5B16" w14:textId="77777777" w:rsidR="00731CC8" w:rsidRPr="00731CC8" w:rsidRDefault="00731CC8" w:rsidP="00731CC8">
      <w:pPr>
        <w:bidi/>
        <w:jc w:val="center"/>
        <w:rPr>
          <w:rFonts w:cs="David" w:hint="cs"/>
          <w:b/>
          <w:bCs/>
          <w:u w:val="single"/>
          <w:rtl/>
        </w:rPr>
      </w:pPr>
      <w:r w:rsidRPr="00731CC8">
        <w:rPr>
          <w:rFonts w:cs="David" w:hint="cs"/>
          <w:b/>
          <w:bCs/>
          <w:u w:val="single"/>
          <w:rtl/>
        </w:rPr>
        <w:t>שימוש בעודפי תקציב הכנסת משנת 2007 בשנת 2008</w:t>
      </w:r>
    </w:p>
    <w:p w14:paraId="24755AF9" w14:textId="77777777" w:rsidR="00731CC8" w:rsidRPr="00731CC8" w:rsidRDefault="00731CC8" w:rsidP="00731CC8">
      <w:pPr>
        <w:bidi/>
        <w:rPr>
          <w:rFonts w:cs="David" w:hint="cs"/>
          <w:rtl/>
        </w:rPr>
      </w:pPr>
    </w:p>
    <w:p w14:paraId="452FBF39" w14:textId="77777777" w:rsidR="00731CC8" w:rsidRPr="00731CC8" w:rsidRDefault="00731CC8" w:rsidP="00731CC8">
      <w:pPr>
        <w:bidi/>
        <w:rPr>
          <w:rFonts w:cs="David" w:hint="cs"/>
          <w:rtl/>
        </w:rPr>
      </w:pPr>
    </w:p>
    <w:p w14:paraId="53C7D375" w14:textId="77777777" w:rsidR="00731CC8" w:rsidRPr="00731CC8" w:rsidRDefault="00731CC8" w:rsidP="00731CC8">
      <w:pPr>
        <w:bidi/>
        <w:rPr>
          <w:rFonts w:cs="David" w:hint="cs"/>
          <w:u w:val="single"/>
          <w:rtl/>
        </w:rPr>
      </w:pPr>
      <w:r w:rsidRPr="00731CC8">
        <w:rPr>
          <w:rFonts w:cs="David" w:hint="cs"/>
          <w:u w:val="single"/>
          <w:rtl/>
        </w:rPr>
        <w:t>היו"ר דוד טל:</w:t>
      </w:r>
    </w:p>
    <w:p w14:paraId="340822F8" w14:textId="77777777" w:rsidR="00731CC8" w:rsidRPr="00731CC8" w:rsidRDefault="00731CC8" w:rsidP="00731CC8">
      <w:pPr>
        <w:bidi/>
        <w:rPr>
          <w:rFonts w:cs="David" w:hint="cs"/>
          <w:rtl/>
        </w:rPr>
      </w:pPr>
    </w:p>
    <w:p w14:paraId="37325A69" w14:textId="77777777" w:rsidR="00731CC8" w:rsidRPr="00731CC8" w:rsidRDefault="00731CC8" w:rsidP="00731CC8">
      <w:pPr>
        <w:bidi/>
        <w:rPr>
          <w:rFonts w:cs="David" w:hint="cs"/>
          <w:rtl/>
        </w:rPr>
      </w:pPr>
      <w:r w:rsidRPr="00731CC8">
        <w:rPr>
          <w:rFonts w:cs="David" w:hint="cs"/>
          <w:rtl/>
        </w:rPr>
        <w:tab/>
        <w:t>אני מתכבד לפתוח את ישיבת הוועדה. על סדר יומנו שימוש בעודפי תקציב הכנסת משנת 2007 בשנת 2008. מי יציג את העניין?</w:t>
      </w:r>
    </w:p>
    <w:p w14:paraId="21C35194" w14:textId="77777777" w:rsidR="00731CC8" w:rsidRPr="00731CC8" w:rsidRDefault="00731CC8" w:rsidP="00731CC8">
      <w:pPr>
        <w:bidi/>
        <w:rPr>
          <w:rFonts w:cs="David" w:hint="cs"/>
          <w:rtl/>
        </w:rPr>
      </w:pPr>
    </w:p>
    <w:p w14:paraId="5D1D4FAA" w14:textId="77777777" w:rsidR="00731CC8" w:rsidRPr="00731CC8" w:rsidRDefault="00731CC8" w:rsidP="00731CC8">
      <w:pPr>
        <w:bidi/>
        <w:rPr>
          <w:rFonts w:cs="David" w:hint="cs"/>
          <w:u w:val="single"/>
          <w:rtl/>
        </w:rPr>
      </w:pPr>
      <w:r w:rsidRPr="00731CC8">
        <w:rPr>
          <w:rFonts w:cs="David" w:hint="cs"/>
          <w:u w:val="single"/>
          <w:rtl/>
        </w:rPr>
        <w:t xml:space="preserve">מנכ"ל הכנסת אבי </w:t>
      </w:r>
      <w:proofErr w:type="spellStart"/>
      <w:r w:rsidRPr="00731CC8">
        <w:rPr>
          <w:rFonts w:cs="David" w:hint="cs"/>
          <w:u w:val="single"/>
          <w:rtl/>
        </w:rPr>
        <w:t>בלשניקוב</w:t>
      </w:r>
      <w:proofErr w:type="spellEnd"/>
      <w:r w:rsidRPr="00731CC8">
        <w:rPr>
          <w:rFonts w:cs="David" w:hint="cs"/>
          <w:u w:val="single"/>
          <w:rtl/>
        </w:rPr>
        <w:t>:</w:t>
      </w:r>
    </w:p>
    <w:p w14:paraId="48860FBD" w14:textId="77777777" w:rsidR="00731CC8" w:rsidRPr="00731CC8" w:rsidRDefault="00731CC8" w:rsidP="00731CC8">
      <w:pPr>
        <w:bidi/>
        <w:rPr>
          <w:rFonts w:cs="David" w:hint="cs"/>
          <w:rtl/>
        </w:rPr>
      </w:pPr>
    </w:p>
    <w:p w14:paraId="5A169D7A" w14:textId="77777777" w:rsidR="00731CC8" w:rsidRPr="00731CC8" w:rsidRDefault="00731CC8" w:rsidP="00731CC8">
      <w:pPr>
        <w:bidi/>
        <w:rPr>
          <w:rFonts w:cs="David" w:hint="cs"/>
          <w:rtl/>
        </w:rPr>
      </w:pPr>
      <w:r w:rsidRPr="00731CC8">
        <w:rPr>
          <w:rFonts w:cs="David" w:hint="cs"/>
          <w:rtl/>
        </w:rPr>
        <w:tab/>
        <w:t xml:space="preserve">אני מציע שהחשב יציג את הבקשה. אם יהיו שאלות, אני אענה. </w:t>
      </w:r>
    </w:p>
    <w:p w14:paraId="30A426AA" w14:textId="77777777" w:rsidR="00731CC8" w:rsidRPr="00731CC8" w:rsidRDefault="00731CC8" w:rsidP="00731CC8">
      <w:pPr>
        <w:bidi/>
        <w:rPr>
          <w:rFonts w:cs="David" w:hint="cs"/>
          <w:rtl/>
        </w:rPr>
      </w:pPr>
    </w:p>
    <w:p w14:paraId="246C1D54" w14:textId="77777777" w:rsidR="00731CC8" w:rsidRPr="00731CC8" w:rsidRDefault="00731CC8" w:rsidP="00731CC8">
      <w:pPr>
        <w:bidi/>
        <w:rPr>
          <w:rFonts w:cs="David" w:hint="cs"/>
          <w:u w:val="single"/>
          <w:rtl/>
        </w:rPr>
      </w:pPr>
      <w:r w:rsidRPr="00731CC8">
        <w:rPr>
          <w:rFonts w:cs="David" w:hint="cs"/>
          <w:u w:val="single"/>
          <w:rtl/>
        </w:rPr>
        <w:t>היו"ר דוד טל:</w:t>
      </w:r>
    </w:p>
    <w:p w14:paraId="62ADE3A0" w14:textId="77777777" w:rsidR="00731CC8" w:rsidRPr="00731CC8" w:rsidRDefault="00731CC8" w:rsidP="00731CC8">
      <w:pPr>
        <w:bidi/>
        <w:rPr>
          <w:rFonts w:cs="David" w:hint="cs"/>
          <w:rtl/>
        </w:rPr>
      </w:pPr>
    </w:p>
    <w:p w14:paraId="44024F3C" w14:textId="77777777" w:rsidR="00731CC8" w:rsidRPr="00731CC8" w:rsidRDefault="00731CC8" w:rsidP="00731CC8">
      <w:pPr>
        <w:bidi/>
        <w:rPr>
          <w:rFonts w:cs="David" w:hint="cs"/>
          <w:rtl/>
        </w:rPr>
      </w:pPr>
      <w:r w:rsidRPr="00731CC8">
        <w:rPr>
          <w:rFonts w:cs="David" w:hint="cs"/>
          <w:rtl/>
        </w:rPr>
        <w:tab/>
        <w:t xml:space="preserve">אדוני החשב יציג את הנתונים. אני רואה בנספח המצורף שאנחנו מחזירים 23 מיליון שקל למשרד האוצר. אני מבקש שתסביר מדוע אנחנו צריכים להחזיר. האם אין די מטלות או אין נושאים חשובים בכנסת שזאת הזדמנות לעבות או להרחיב? אם אין </w:t>
      </w:r>
      <w:r w:rsidRPr="00731CC8">
        <w:rPr>
          <w:rFonts w:cs="David"/>
          <w:rtl/>
        </w:rPr>
        <w:t>–</w:t>
      </w:r>
      <w:r w:rsidRPr="00731CC8">
        <w:rPr>
          <w:rFonts w:cs="David" w:hint="cs"/>
          <w:rtl/>
        </w:rPr>
        <w:t xml:space="preserve"> בסדר שנחזיר, אבל אולי יש דברים שכדאי לעבות. </w:t>
      </w:r>
    </w:p>
    <w:p w14:paraId="27A69008" w14:textId="77777777" w:rsidR="00731CC8" w:rsidRPr="00731CC8" w:rsidRDefault="00731CC8" w:rsidP="00731CC8">
      <w:pPr>
        <w:bidi/>
        <w:rPr>
          <w:rFonts w:cs="David" w:hint="cs"/>
          <w:rtl/>
        </w:rPr>
      </w:pPr>
    </w:p>
    <w:p w14:paraId="3BF05793"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0E5C85FC" w14:textId="77777777" w:rsidR="00731CC8" w:rsidRPr="00731CC8" w:rsidRDefault="00731CC8" w:rsidP="00731CC8">
      <w:pPr>
        <w:bidi/>
        <w:rPr>
          <w:rFonts w:cs="David" w:hint="cs"/>
          <w:rtl/>
        </w:rPr>
      </w:pPr>
    </w:p>
    <w:p w14:paraId="0E8CD763" w14:textId="77777777" w:rsidR="00731CC8" w:rsidRPr="00731CC8" w:rsidRDefault="00731CC8" w:rsidP="00731CC8">
      <w:pPr>
        <w:bidi/>
        <w:rPr>
          <w:rFonts w:cs="David" w:hint="cs"/>
          <w:rtl/>
        </w:rPr>
      </w:pPr>
      <w:r w:rsidRPr="00731CC8">
        <w:rPr>
          <w:rFonts w:cs="David" w:hint="cs"/>
          <w:rtl/>
        </w:rPr>
        <w:tab/>
        <w:t>מר אבי לוי, אני מבקש לשאול אותך גם באילו סעיפים אתה מרגיש בלחץ.</w:t>
      </w:r>
    </w:p>
    <w:p w14:paraId="4C2FA557" w14:textId="77777777" w:rsidR="00731CC8" w:rsidRPr="00731CC8" w:rsidRDefault="00731CC8" w:rsidP="00731CC8">
      <w:pPr>
        <w:bidi/>
        <w:rPr>
          <w:rFonts w:cs="David" w:hint="cs"/>
          <w:rtl/>
        </w:rPr>
      </w:pPr>
    </w:p>
    <w:p w14:paraId="5AE6D32B" w14:textId="77777777" w:rsidR="00731CC8" w:rsidRPr="00731CC8" w:rsidRDefault="00731CC8" w:rsidP="00731CC8">
      <w:pPr>
        <w:bidi/>
        <w:rPr>
          <w:rFonts w:cs="David" w:hint="cs"/>
          <w:u w:val="single"/>
          <w:rtl/>
        </w:rPr>
      </w:pPr>
      <w:r w:rsidRPr="00731CC8">
        <w:rPr>
          <w:rFonts w:cs="David" w:hint="cs"/>
          <w:u w:val="single"/>
          <w:rtl/>
        </w:rPr>
        <w:t>היו"ר דוד טל:</w:t>
      </w:r>
    </w:p>
    <w:p w14:paraId="64400D48" w14:textId="77777777" w:rsidR="00731CC8" w:rsidRPr="00731CC8" w:rsidRDefault="00731CC8" w:rsidP="00731CC8">
      <w:pPr>
        <w:bidi/>
        <w:rPr>
          <w:rFonts w:cs="David" w:hint="cs"/>
          <w:rtl/>
        </w:rPr>
      </w:pPr>
    </w:p>
    <w:p w14:paraId="084A7C3E" w14:textId="77777777" w:rsidR="00731CC8" w:rsidRPr="00731CC8" w:rsidRDefault="00731CC8" w:rsidP="00731CC8">
      <w:pPr>
        <w:bidi/>
        <w:rPr>
          <w:rFonts w:cs="David" w:hint="cs"/>
          <w:rtl/>
        </w:rPr>
      </w:pPr>
      <w:r w:rsidRPr="00731CC8">
        <w:rPr>
          <w:rFonts w:cs="David" w:hint="cs"/>
          <w:rtl/>
        </w:rPr>
        <w:tab/>
        <w:t xml:space="preserve">אני מציע שתתייחס לכל סעיף וסעיף, ולאחר מכן חברי הכנסת ישאלו שאלות ותשיב עליהן. </w:t>
      </w:r>
    </w:p>
    <w:p w14:paraId="2C8D1E62" w14:textId="77777777" w:rsidR="00731CC8" w:rsidRPr="00731CC8" w:rsidRDefault="00731CC8" w:rsidP="00731CC8">
      <w:pPr>
        <w:bidi/>
        <w:rPr>
          <w:rFonts w:cs="David" w:hint="cs"/>
          <w:rtl/>
        </w:rPr>
      </w:pPr>
    </w:p>
    <w:p w14:paraId="3CD3507F" w14:textId="77777777" w:rsidR="00731CC8" w:rsidRPr="00731CC8" w:rsidRDefault="00731CC8" w:rsidP="00731CC8">
      <w:pPr>
        <w:bidi/>
        <w:rPr>
          <w:rFonts w:cs="David" w:hint="cs"/>
          <w:u w:val="single"/>
          <w:rtl/>
        </w:rPr>
      </w:pPr>
      <w:r w:rsidRPr="00731CC8">
        <w:rPr>
          <w:rFonts w:cs="David" w:hint="cs"/>
          <w:u w:val="single"/>
          <w:rtl/>
        </w:rPr>
        <w:t>אבי לוי:</w:t>
      </w:r>
    </w:p>
    <w:p w14:paraId="11C3E923" w14:textId="77777777" w:rsidR="00731CC8" w:rsidRPr="00731CC8" w:rsidRDefault="00731CC8" w:rsidP="00731CC8">
      <w:pPr>
        <w:bidi/>
        <w:rPr>
          <w:rFonts w:cs="David" w:hint="cs"/>
          <w:rtl/>
        </w:rPr>
      </w:pPr>
    </w:p>
    <w:p w14:paraId="23D3A4C1" w14:textId="77777777" w:rsidR="00731CC8" w:rsidRPr="00731CC8" w:rsidRDefault="00731CC8" w:rsidP="00731CC8">
      <w:pPr>
        <w:bidi/>
        <w:rPr>
          <w:rFonts w:cs="David" w:hint="cs"/>
          <w:rtl/>
        </w:rPr>
      </w:pPr>
      <w:r w:rsidRPr="00731CC8">
        <w:rPr>
          <w:rFonts w:cs="David" w:hint="cs"/>
          <w:rtl/>
        </w:rPr>
        <w:tab/>
        <w:t xml:space="preserve">אני מבקש להסביר בתחילת דבריי את מה שלא תמיד מוסבר נכון, את העודפים. המשמעות של עודפים - - - </w:t>
      </w:r>
    </w:p>
    <w:p w14:paraId="09644D11" w14:textId="77777777" w:rsidR="00731CC8" w:rsidRPr="00731CC8" w:rsidRDefault="00731CC8" w:rsidP="00731CC8">
      <w:pPr>
        <w:bidi/>
        <w:rPr>
          <w:rFonts w:cs="David" w:hint="cs"/>
          <w:rtl/>
        </w:rPr>
      </w:pPr>
    </w:p>
    <w:p w14:paraId="67ED4D8E"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15C52C43" w14:textId="77777777" w:rsidR="00731CC8" w:rsidRPr="00731CC8" w:rsidRDefault="00731CC8" w:rsidP="00731CC8">
      <w:pPr>
        <w:bidi/>
        <w:rPr>
          <w:rFonts w:cs="David" w:hint="cs"/>
          <w:rtl/>
        </w:rPr>
      </w:pPr>
    </w:p>
    <w:p w14:paraId="483FBA7D" w14:textId="77777777" w:rsidR="00731CC8" w:rsidRPr="00731CC8" w:rsidRDefault="00731CC8" w:rsidP="00731CC8">
      <w:pPr>
        <w:bidi/>
        <w:rPr>
          <w:rFonts w:cs="David" w:hint="cs"/>
          <w:rtl/>
        </w:rPr>
      </w:pPr>
      <w:r w:rsidRPr="00731CC8">
        <w:rPr>
          <w:rFonts w:cs="David" w:hint="cs"/>
          <w:rtl/>
        </w:rPr>
        <w:tab/>
        <w:t xml:space="preserve">שלושתנו יודעים כי כולנו חברי ועדת הכספים. </w:t>
      </w:r>
    </w:p>
    <w:p w14:paraId="4FE2376F" w14:textId="77777777" w:rsidR="00731CC8" w:rsidRPr="00731CC8" w:rsidRDefault="00731CC8" w:rsidP="00731CC8">
      <w:pPr>
        <w:bidi/>
        <w:rPr>
          <w:rFonts w:cs="David" w:hint="cs"/>
          <w:rtl/>
        </w:rPr>
      </w:pPr>
    </w:p>
    <w:p w14:paraId="347577FD" w14:textId="77777777" w:rsidR="00731CC8" w:rsidRPr="00731CC8" w:rsidRDefault="00731CC8" w:rsidP="00731CC8">
      <w:pPr>
        <w:bidi/>
        <w:rPr>
          <w:rFonts w:cs="David" w:hint="cs"/>
          <w:u w:val="single"/>
          <w:rtl/>
        </w:rPr>
      </w:pPr>
      <w:r w:rsidRPr="00731CC8">
        <w:rPr>
          <w:rFonts w:cs="David" w:hint="cs"/>
          <w:u w:val="single"/>
          <w:rtl/>
        </w:rPr>
        <w:t>אבי לוי:</w:t>
      </w:r>
    </w:p>
    <w:p w14:paraId="1988F682" w14:textId="77777777" w:rsidR="00731CC8" w:rsidRPr="00731CC8" w:rsidRDefault="00731CC8" w:rsidP="00731CC8">
      <w:pPr>
        <w:bidi/>
        <w:rPr>
          <w:rFonts w:cs="David" w:hint="cs"/>
          <w:rtl/>
        </w:rPr>
      </w:pPr>
    </w:p>
    <w:p w14:paraId="3665ABA6" w14:textId="77777777" w:rsidR="00731CC8" w:rsidRPr="00731CC8" w:rsidRDefault="00731CC8" w:rsidP="00731CC8">
      <w:pPr>
        <w:bidi/>
        <w:rPr>
          <w:rFonts w:cs="David" w:hint="cs"/>
          <w:rtl/>
        </w:rPr>
      </w:pPr>
      <w:r w:rsidRPr="00731CC8">
        <w:rPr>
          <w:rFonts w:cs="David" w:hint="cs"/>
          <w:rtl/>
        </w:rPr>
        <w:tab/>
        <w:t xml:space="preserve">אבל אני שומע הדים מן השולחן ההוא. זה לא עודפי תקציב שנותרו ושכעת מחפשים מה לעשות אתם. בדרך כלל עודפים נוצרים כאשר יש תקציב על בסיס מזומן. מה שמשולם בשנת תקציב מסוימת הוא התקציב שבוצע. מה שנותר מהתחייבויות שנוצרו במהלך שנת התקציב הקודמת מועבר בהתאם לחוק יסודות התקציב משנה לשנה. על כן אין כאן תוספת תקציב, אלא בקשה להעביר עודפים על-פי החוק. </w:t>
      </w:r>
    </w:p>
    <w:p w14:paraId="7576D1A6" w14:textId="77777777" w:rsidR="00731CC8" w:rsidRPr="00731CC8" w:rsidRDefault="00731CC8" w:rsidP="00731CC8">
      <w:pPr>
        <w:bidi/>
        <w:rPr>
          <w:rFonts w:cs="David" w:hint="cs"/>
          <w:rtl/>
        </w:rPr>
      </w:pPr>
    </w:p>
    <w:p w14:paraId="6A55BF0B" w14:textId="77777777" w:rsidR="00731CC8" w:rsidRPr="00731CC8" w:rsidRDefault="00731CC8" w:rsidP="00731CC8">
      <w:pPr>
        <w:bidi/>
        <w:rPr>
          <w:rFonts w:cs="David" w:hint="cs"/>
          <w:rtl/>
        </w:rPr>
      </w:pPr>
      <w:r w:rsidRPr="00731CC8">
        <w:rPr>
          <w:rFonts w:cs="David" w:hint="cs"/>
          <w:rtl/>
        </w:rPr>
        <w:tab/>
        <w:t xml:space="preserve">בתקציב הכנסת נוצרו עודפים. בכל שנה סכום כלשהו איננו מנוצל. </w:t>
      </w:r>
    </w:p>
    <w:p w14:paraId="768EFF01" w14:textId="77777777" w:rsidR="00731CC8" w:rsidRPr="00731CC8" w:rsidRDefault="00731CC8" w:rsidP="00731CC8">
      <w:pPr>
        <w:bidi/>
        <w:rPr>
          <w:rFonts w:cs="David" w:hint="cs"/>
          <w:rtl/>
        </w:rPr>
      </w:pPr>
    </w:p>
    <w:p w14:paraId="66D9CCC9"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4C922BF0" w14:textId="77777777" w:rsidR="00731CC8" w:rsidRPr="00731CC8" w:rsidRDefault="00731CC8" w:rsidP="00731CC8">
      <w:pPr>
        <w:bidi/>
        <w:rPr>
          <w:rFonts w:cs="David" w:hint="cs"/>
          <w:rtl/>
        </w:rPr>
      </w:pPr>
    </w:p>
    <w:p w14:paraId="1EAC65C4" w14:textId="77777777" w:rsidR="00731CC8" w:rsidRPr="00731CC8" w:rsidRDefault="00731CC8" w:rsidP="00731CC8">
      <w:pPr>
        <w:bidi/>
        <w:rPr>
          <w:rFonts w:cs="David" w:hint="cs"/>
          <w:rtl/>
        </w:rPr>
      </w:pPr>
      <w:r w:rsidRPr="00731CC8">
        <w:rPr>
          <w:rFonts w:cs="David" w:hint="cs"/>
          <w:rtl/>
        </w:rPr>
        <w:tab/>
        <w:t>מה היה הסכום שלא נוצל לפני שנה?</w:t>
      </w:r>
    </w:p>
    <w:p w14:paraId="56C8BFEE" w14:textId="77777777" w:rsidR="00731CC8" w:rsidRPr="00731CC8" w:rsidRDefault="00731CC8" w:rsidP="00731CC8">
      <w:pPr>
        <w:bidi/>
        <w:rPr>
          <w:rFonts w:cs="David" w:hint="cs"/>
          <w:rtl/>
        </w:rPr>
      </w:pPr>
    </w:p>
    <w:p w14:paraId="6E780259" w14:textId="77777777" w:rsidR="00731CC8" w:rsidRPr="00731CC8" w:rsidRDefault="00731CC8" w:rsidP="00731CC8">
      <w:pPr>
        <w:bidi/>
        <w:rPr>
          <w:rFonts w:cs="David" w:hint="cs"/>
          <w:u w:val="single"/>
          <w:rtl/>
        </w:rPr>
      </w:pPr>
      <w:r w:rsidRPr="00731CC8">
        <w:rPr>
          <w:rFonts w:cs="David" w:hint="cs"/>
          <w:u w:val="single"/>
          <w:rtl/>
        </w:rPr>
        <w:t>אבי לוי:</w:t>
      </w:r>
    </w:p>
    <w:p w14:paraId="0CFEF7F6" w14:textId="77777777" w:rsidR="00731CC8" w:rsidRPr="00731CC8" w:rsidRDefault="00731CC8" w:rsidP="00731CC8">
      <w:pPr>
        <w:bidi/>
        <w:rPr>
          <w:rFonts w:cs="David" w:hint="cs"/>
          <w:rtl/>
        </w:rPr>
      </w:pPr>
    </w:p>
    <w:p w14:paraId="2C7B53F0" w14:textId="77777777" w:rsidR="00731CC8" w:rsidRPr="00731CC8" w:rsidRDefault="00731CC8" w:rsidP="00731CC8">
      <w:pPr>
        <w:bidi/>
        <w:rPr>
          <w:rFonts w:cs="David" w:hint="cs"/>
          <w:rtl/>
        </w:rPr>
      </w:pPr>
      <w:r w:rsidRPr="00731CC8">
        <w:rPr>
          <w:rFonts w:cs="David" w:hint="cs"/>
          <w:rtl/>
        </w:rPr>
        <w:tab/>
        <w:t xml:space="preserve">בסביבות 20 מיליון שקל. לפני שנה ביקשנו להעביר 78 מיליון שקל, והשנה 68 מיליון שקל, הכול בהתאם להתחייבויות שנוצרו. אגב, כאשר מדברים על החזרה למשרד האוצר </w:t>
      </w:r>
      <w:r w:rsidRPr="00731CC8">
        <w:rPr>
          <w:rFonts w:cs="David"/>
          <w:rtl/>
        </w:rPr>
        <w:t>–</w:t>
      </w:r>
      <w:r w:rsidRPr="00731CC8">
        <w:rPr>
          <w:rFonts w:cs="David" w:hint="cs"/>
          <w:rtl/>
        </w:rPr>
        <w:t xml:space="preserve"> זה לא כסף שנמצא כאן ומוחזר למשרד האוצר, אלא כסף - - - </w:t>
      </w:r>
    </w:p>
    <w:p w14:paraId="124FE12D" w14:textId="77777777" w:rsidR="00731CC8" w:rsidRPr="00731CC8" w:rsidRDefault="00731CC8" w:rsidP="00731CC8">
      <w:pPr>
        <w:bidi/>
        <w:rPr>
          <w:rFonts w:cs="David" w:hint="cs"/>
          <w:rtl/>
        </w:rPr>
      </w:pPr>
    </w:p>
    <w:p w14:paraId="1D7E3DA9"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0F104CB9" w14:textId="77777777" w:rsidR="00731CC8" w:rsidRPr="00731CC8" w:rsidRDefault="00731CC8" w:rsidP="00731CC8">
      <w:pPr>
        <w:bidi/>
        <w:rPr>
          <w:rFonts w:cs="David" w:hint="cs"/>
          <w:rtl/>
        </w:rPr>
      </w:pPr>
    </w:p>
    <w:p w14:paraId="7F5BFDE4" w14:textId="77777777" w:rsidR="00731CC8" w:rsidRPr="00731CC8" w:rsidRDefault="00731CC8" w:rsidP="00731CC8">
      <w:pPr>
        <w:bidi/>
        <w:rPr>
          <w:rFonts w:cs="David" w:hint="cs"/>
          <w:rtl/>
        </w:rPr>
      </w:pPr>
      <w:r w:rsidRPr="00731CC8">
        <w:rPr>
          <w:rFonts w:cs="David" w:hint="cs"/>
          <w:rtl/>
        </w:rPr>
        <w:tab/>
        <w:t xml:space="preserve">שאתה יכול להשתמש בו. </w:t>
      </w:r>
    </w:p>
    <w:p w14:paraId="072805DF" w14:textId="77777777" w:rsidR="00731CC8" w:rsidRPr="00731CC8" w:rsidRDefault="00731CC8" w:rsidP="00731CC8">
      <w:pPr>
        <w:bidi/>
        <w:rPr>
          <w:rFonts w:cs="David" w:hint="cs"/>
          <w:rtl/>
        </w:rPr>
      </w:pPr>
    </w:p>
    <w:p w14:paraId="2576012C" w14:textId="77777777" w:rsidR="00731CC8" w:rsidRPr="00731CC8" w:rsidRDefault="00731CC8" w:rsidP="00731CC8">
      <w:pPr>
        <w:bidi/>
        <w:rPr>
          <w:rFonts w:cs="David" w:hint="cs"/>
          <w:u w:val="single"/>
          <w:rtl/>
        </w:rPr>
      </w:pPr>
      <w:r w:rsidRPr="00731CC8">
        <w:rPr>
          <w:rFonts w:cs="David" w:hint="cs"/>
          <w:u w:val="single"/>
          <w:rtl/>
        </w:rPr>
        <w:t>אבי לוי:</w:t>
      </w:r>
    </w:p>
    <w:p w14:paraId="3B17C190" w14:textId="77777777" w:rsidR="00731CC8" w:rsidRPr="00731CC8" w:rsidRDefault="00731CC8" w:rsidP="00731CC8">
      <w:pPr>
        <w:bidi/>
        <w:rPr>
          <w:rFonts w:cs="David" w:hint="cs"/>
          <w:rtl/>
        </w:rPr>
      </w:pPr>
    </w:p>
    <w:p w14:paraId="19697D38" w14:textId="77777777" w:rsidR="00731CC8" w:rsidRPr="00731CC8" w:rsidRDefault="00731CC8" w:rsidP="00731CC8">
      <w:pPr>
        <w:bidi/>
        <w:rPr>
          <w:rFonts w:cs="David" w:hint="cs"/>
          <w:rtl/>
        </w:rPr>
      </w:pPr>
      <w:r w:rsidRPr="00731CC8">
        <w:rPr>
          <w:rFonts w:cs="David" w:hint="cs"/>
          <w:rtl/>
        </w:rPr>
        <w:tab/>
        <w:t xml:space="preserve">נכון. אם תיווצר בעיית חירום כלשהי, צורך כלשהו </w:t>
      </w:r>
      <w:r w:rsidRPr="00731CC8">
        <w:rPr>
          <w:rFonts w:cs="David"/>
          <w:rtl/>
        </w:rPr>
        <w:t>–</w:t>
      </w:r>
      <w:r w:rsidRPr="00731CC8">
        <w:rPr>
          <w:rFonts w:cs="David" w:hint="cs"/>
          <w:rtl/>
        </w:rPr>
        <w:t xml:space="preserve"> אפשר גם בעוד 3-4 חודשים, כפי שאתם יודעים, לפנות לוועדת הכספים, לומר שנוצרה הוצאה בלתי צפויה ולבקש תוספת. </w:t>
      </w:r>
    </w:p>
    <w:p w14:paraId="7EF580E4" w14:textId="77777777" w:rsidR="00731CC8" w:rsidRPr="00731CC8" w:rsidRDefault="00731CC8" w:rsidP="00731CC8">
      <w:pPr>
        <w:bidi/>
        <w:rPr>
          <w:rFonts w:cs="David" w:hint="cs"/>
          <w:rtl/>
        </w:rPr>
      </w:pPr>
    </w:p>
    <w:p w14:paraId="2B5EA9D5"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69A625B8" w14:textId="77777777" w:rsidR="00731CC8" w:rsidRPr="00731CC8" w:rsidRDefault="00731CC8" w:rsidP="00731CC8">
      <w:pPr>
        <w:bidi/>
        <w:rPr>
          <w:rFonts w:cs="David" w:hint="cs"/>
          <w:rtl/>
        </w:rPr>
      </w:pPr>
    </w:p>
    <w:p w14:paraId="2601FFC7" w14:textId="77777777" w:rsidR="00731CC8" w:rsidRPr="00731CC8" w:rsidRDefault="00731CC8" w:rsidP="00731CC8">
      <w:pPr>
        <w:bidi/>
        <w:rPr>
          <w:rFonts w:cs="David" w:hint="cs"/>
          <w:rtl/>
        </w:rPr>
      </w:pPr>
      <w:r w:rsidRPr="00731CC8">
        <w:rPr>
          <w:rFonts w:cs="David" w:hint="cs"/>
          <w:rtl/>
        </w:rPr>
        <w:tab/>
        <w:t xml:space="preserve">שאלתי שאלה אמיתית, מעבר לבדיחות. באילו שלושה סעיפים אתה כחשב הכנסת מרגיש שאתה בלחץ? </w:t>
      </w:r>
    </w:p>
    <w:p w14:paraId="35BE3967" w14:textId="77777777" w:rsidR="00731CC8" w:rsidRPr="00731CC8" w:rsidRDefault="00731CC8" w:rsidP="00731CC8">
      <w:pPr>
        <w:bidi/>
        <w:rPr>
          <w:rFonts w:cs="David" w:hint="cs"/>
          <w:rtl/>
        </w:rPr>
      </w:pPr>
    </w:p>
    <w:p w14:paraId="5DAD0287" w14:textId="77777777" w:rsidR="00731CC8" w:rsidRPr="00731CC8" w:rsidRDefault="00731CC8" w:rsidP="00731CC8">
      <w:pPr>
        <w:bidi/>
        <w:rPr>
          <w:rFonts w:cs="David" w:hint="cs"/>
          <w:u w:val="single"/>
          <w:rtl/>
        </w:rPr>
      </w:pPr>
      <w:r w:rsidRPr="00731CC8">
        <w:rPr>
          <w:rFonts w:cs="David" w:hint="cs"/>
          <w:u w:val="single"/>
          <w:rtl/>
        </w:rPr>
        <w:t>היו"ר דוד טל:</w:t>
      </w:r>
    </w:p>
    <w:p w14:paraId="5146D447" w14:textId="77777777" w:rsidR="00731CC8" w:rsidRPr="00731CC8" w:rsidRDefault="00731CC8" w:rsidP="00731CC8">
      <w:pPr>
        <w:bidi/>
        <w:rPr>
          <w:rFonts w:cs="David" w:hint="cs"/>
          <w:rtl/>
        </w:rPr>
      </w:pPr>
    </w:p>
    <w:p w14:paraId="254A7C77" w14:textId="77777777" w:rsidR="00731CC8" w:rsidRPr="00731CC8" w:rsidRDefault="00731CC8" w:rsidP="00731CC8">
      <w:pPr>
        <w:bidi/>
        <w:rPr>
          <w:rFonts w:cs="David" w:hint="cs"/>
          <w:rtl/>
        </w:rPr>
      </w:pPr>
      <w:r w:rsidRPr="00731CC8">
        <w:rPr>
          <w:rFonts w:cs="David" w:hint="cs"/>
          <w:rtl/>
        </w:rPr>
        <w:tab/>
        <w:t xml:space="preserve">חבר הכנסת </w:t>
      </w:r>
      <w:proofErr w:type="spellStart"/>
      <w:r w:rsidRPr="00731CC8">
        <w:rPr>
          <w:rFonts w:cs="David" w:hint="cs"/>
          <w:rtl/>
        </w:rPr>
        <w:t>ליצמן</w:t>
      </w:r>
      <w:proofErr w:type="spellEnd"/>
      <w:r w:rsidRPr="00731CC8">
        <w:rPr>
          <w:rFonts w:cs="David" w:hint="cs"/>
          <w:rtl/>
        </w:rPr>
        <w:t xml:space="preserve">, הוא ישיב על כך, אבל אני מציע שקודם כול הוא יציג את כל התמונה ורק לאחר מכן ישיב על שאלות ספציפיות. </w:t>
      </w:r>
    </w:p>
    <w:p w14:paraId="35959E73" w14:textId="77777777" w:rsidR="00731CC8" w:rsidRPr="00731CC8" w:rsidRDefault="00731CC8" w:rsidP="00731CC8">
      <w:pPr>
        <w:bidi/>
        <w:rPr>
          <w:rFonts w:cs="David" w:hint="cs"/>
          <w:rtl/>
        </w:rPr>
      </w:pPr>
    </w:p>
    <w:p w14:paraId="47EC649D" w14:textId="77777777" w:rsidR="00731CC8" w:rsidRPr="00731CC8" w:rsidRDefault="00731CC8" w:rsidP="00731CC8">
      <w:pPr>
        <w:bidi/>
        <w:rPr>
          <w:rFonts w:cs="David" w:hint="cs"/>
          <w:u w:val="single"/>
          <w:rtl/>
        </w:rPr>
      </w:pPr>
      <w:r w:rsidRPr="00731CC8">
        <w:rPr>
          <w:rFonts w:cs="David" w:hint="cs"/>
          <w:u w:val="single"/>
          <w:rtl/>
        </w:rPr>
        <w:t>אבי לוי:</w:t>
      </w:r>
    </w:p>
    <w:p w14:paraId="52DCB5C6" w14:textId="77777777" w:rsidR="00731CC8" w:rsidRPr="00731CC8" w:rsidRDefault="00731CC8" w:rsidP="00731CC8">
      <w:pPr>
        <w:bidi/>
        <w:rPr>
          <w:rFonts w:cs="David" w:hint="cs"/>
          <w:rtl/>
        </w:rPr>
      </w:pPr>
    </w:p>
    <w:p w14:paraId="7836457E" w14:textId="77777777" w:rsidR="00731CC8" w:rsidRPr="00731CC8" w:rsidRDefault="00731CC8" w:rsidP="00731CC8">
      <w:pPr>
        <w:bidi/>
        <w:rPr>
          <w:rFonts w:cs="David" w:hint="cs"/>
          <w:rtl/>
        </w:rPr>
      </w:pPr>
      <w:r w:rsidRPr="00731CC8">
        <w:rPr>
          <w:rFonts w:cs="David" w:hint="cs"/>
          <w:rtl/>
        </w:rPr>
        <w:tab/>
        <w:t xml:space="preserve">אני מגיע לפירוט של עודפי התקציב. </w:t>
      </w:r>
    </w:p>
    <w:p w14:paraId="5514E770" w14:textId="77777777" w:rsidR="00731CC8" w:rsidRPr="00731CC8" w:rsidRDefault="00731CC8" w:rsidP="00731CC8">
      <w:pPr>
        <w:bidi/>
        <w:rPr>
          <w:rFonts w:cs="David" w:hint="cs"/>
          <w:rtl/>
        </w:rPr>
      </w:pPr>
    </w:p>
    <w:p w14:paraId="1DFF867C" w14:textId="77777777" w:rsidR="00731CC8" w:rsidRPr="00731CC8" w:rsidRDefault="00731CC8" w:rsidP="00731CC8">
      <w:pPr>
        <w:bidi/>
        <w:rPr>
          <w:rFonts w:cs="David" w:hint="cs"/>
          <w:b/>
          <w:bCs/>
          <w:u w:val="single"/>
          <w:rtl/>
        </w:rPr>
      </w:pPr>
      <w:r w:rsidRPr="00731CC8">
        <w:rPr>
          <w:rFonts w:cs="David" w:hint="cs"/>
          <w:rtl/>
        </w:rPr>
        <w:tab/>
      </w:r>
      <w:r w:rsidRPr="00731CC8">
        <w:rPr>
          <w:rFonts w:cs="David" w:hint="cs"/>
          <w:b/>
          <w:bCs/>
          <w:u w:val="single"/>
          <w:rtl/>
        </w:rPr>
        <w:t xml:space="preserve">עודפים מתוכנית 02.02.02 </w:t>
      </w:r>
      <w:r w:rsidRPr="00731CC8">
        <w:rPr>
          <w:rFonts w:cs="David"/>
          <w:b/>
          <w:bCs/>
          <w:u w:val="single"/>
          <w:rtl/>
        </w:rPr>
        <w:t>–</w:t>
      </w:r>
      <w:r w:rsidRPr="00731CC8">
        <w:rPr>
          <w:rFonts w:cs="David" w:hint="cs"/>
          <w:b/>
          <w:bCs/>
          <w:u w:val="single"/>
          <w:rtl/>
        </w:rPr>
        <w:t xml:space="preserve"> תנאי חברי הכנסת</w:t>
      </w:r>
    </w:p>
    <w:p w14:paraId="6ED711DE" w14:textId="77777777" w:rsidR="00731CC8" w:rsidRPr="00731CC8" w:rsidRDefault="00731CC8" w:rsidP="00731CC8">
      <w:pPr>
        <w:bidi/>
        <w:rPr>
          <w:rFonts w:cs="David" w:hint="cs"/>
          <w:rtl/>
        </w:rPr>
      </w:pPr>
    </w:p>
    <w:p w14:paraId="4BD57526" w14:textId="77777777" w:rsidR="00731CC8" w:rsidRPr="00731CC8" w:rsidRDefault="00731CC8" w:rsidP="00731CC8">
      <w:pPr>
        <w:bidi/>
        <w:rPr>
          <w:rFonts w:cs="David" w:hint="cs"/>
          <w:rtl/>
        </w:rPr>
      </w:pPr>
      <w:r w:rsidRPr="00731CC8">
        <w:rPr>
          <w:rFonts w:cs="David" w:hint="cs"/>
          <w:rtl/>
        </w:rPr>
        <w:tab/>
        <w:t xml:space="preserve">העודפים בקשר לציבור מורכבים משני סכומים: </w:t>
      </w:r>
    </w:p>
    <w:p w14:paraId="56FC0440" w14:textId="77777777" w:rsidR="00731CC8" w:rsidRPr="00731CC8" w:rsidRDefault="00731CC8" w:rsidP="00731CC8">
      <w:pPr>
        <w:bidi/>
        <w:rPr>
          <w:rFonts w:cs="David" w:hint="cs"/>
          <w:rtl/>
        </w:rPr>
      </w:pPr>
    </w:p>
    <w:p w14:paraId="1D3BF61A" w14:textId="77777777" w:rsidR="00731CC8" w:rsidRPr="00731CC8" w:rsidRDefault="00731CC8" w:rsidP="00731CC8">
      <w:pPr>
        <w:bidi/>
        <w:rPr>
          <w:rFonts w:cs="David" w:hint="cs"/>
          <w:rtl/>
        </w:rPr>
      </w:pPr>
      <w:r w:rsidRPr="00731CC8">
        <w:rPr>
          <w:rFonts w:cs="David" w:hint="cs"/>
          <w:rtl/>
        </w:rPr>
        <w:t xml:space="preserve"> </w:t>
      </w:r>
      <w:r w:rsidRPr="00731CC8">
        <w:rPr>
          <w:rFonts w:cs="David" w:hint="cs"/>
          <w:rtl/>
        </w:rPr>
        <w:tab/>
        <w:t xml:space="preserve">1) יתרות שנוצרו בתקציב הקשר לציבור של חברי כנסת, שמותר להעבירן משנה לשנה, בגובה של 12,000 שקל לחבר כנסת; </w:t>
      </w:r>
    </w:p>
    <w:p w14:paraId="205CF7AC" w14:textId="77777777" w:rsidR="00731CC8" w:rsidRPr="00731CC8" w:rsidRDefault="00731CC8" w:rsidP="00731CC8">
      <w:pPr>
        <w:bidi/>
        <w:rPr>
          <w:rFonts w:cs="David" w:hint="cs"/>
          <w:rtl/>
        </w:rPr>
      </w:pPr>
    </w:p>
    <w:p w14:paraId="29964C1D" w14:textId="77777777" w:rsidR="00731CC8" w:rsidRPr="00731CC8" w:rsidRDefault="00731CC8" w:rsidP="00731CC8">
      <w:pPr>
        <w:bidi/>
        <w:rPr>
          <w:rFonts w:cs="David" w:hint="cs"/>
          <w:rtl/>
        </w:rPr>
      </w:pPr>
      <w:r w:rsidRPr="00731CC8">
        <w:rPr>
          <w:rFonts w:cs="David" w:hint="cs"/>
          <w:rtl/>
        </w:rPr>
        <w:t xml:space="preserve"> </w:t>
      </w:r>
      <w:r w:rsidRPr="00731CC8">
        <w:rPr>
          <w:rFonts w:cs="David" w:hint="cs"/>
          <w:rtl/>
        </w:rPr>
        <w:tab/>
        <w:t xml:space="preserve">2) תשלומים שמבצעים היום על רכישות של שירותים או טובין שנוצרו ב-2007. אם חבר הכנסת מביא במהלך הרבעון הראשון חשבונית על דבר שרכש ב-2007, אנחנו משלמים את זה כמובן עכשיו, אבל זה סכום שחייב להיות מועבר משנה לשנה, שלא נרשם ב-2007 כי לא שולם אז בפועל. </w:t>
      </w:r>
    </w:p>
    <w:p w14:paraId="05F2CB15" w14:textId="77777777" w:rsidR="00731CC8" w:rsidRPr="00731CC8" w:rsidRDefault="00731CC8" w:rsidP="00731CC8">
      <w:pPr>
        <w:bidi/>
        <w:rPr>
          <w:rFonts w:cs="David" w:hint="cs"/>
          <w:rtl/>
        </w:rPr>
      </w:pPr>
    </w:p>
    <w:p w14:paraId="4E65903D" w14:textId="77777777" w:rsidR="00731CC8" w:rsidRPr="00731CC8" w:rsidRDefault="00731CC8" w:rsidP="00731CC8">
      <w:pPr>
        <w:bidi/>
        <w:rPr>
          <w:rFonts w:cs="David" w:hint="cs"/>
          <w:rtl/>
        </w:rPr>
      </w:pPr>
      <w:r w:rsidRPr="00731CC8">
        <w:rPr>
          <w:rFonts w:cs="David" w:hint="cs"/>
          <w:rtl/>
        </w:rPr>
        <w:tab/>
        <w:t xml:space="preserve">באבטחה ומיגון מדובר על סכומים שחלקם הגדול מחויב, כ-3.6 מיליון שקל, חלקם מחויב כלפי מינהל הרכב לגבי רכב של אישים מאובטחים שנמצא במהלך של מכרז. התחייבנו כלפי מינהל הרכב שכאשר יסתיים המכרז ונרכוש את הרכב נממן את הסכום. </w:t>
      </w:r>
    </w:p>
    <w:p w14:paraId="295B4310" w14:textId="77777777" w:rsidR="00731CC8" w:rsidRPr="00731CC8" w:rsidRDefault="00731CC8" w:rsidP="00731CC8">
      <w:pPr>
        <w:bidi/>
        <w:rPr>
          <w:rFonts w:cs="David" w:hint="cs"/>
          <w:rtl/>
        </w:rPr>
      </w:pPr>
    </w:p>
    <w:p w14:paraId="2D287A8E" w14:textId="77777777" w:rsidR="00731CC8" w:rsidRPr="00731CC8" w:rsidRDefault="00731CC8" w:rsidP="00731CC8">
      <w:pPr>
        <w:bidi/>
        <w:rPr>
          <w:rFonts w:cs="David" w:hint="cs"/>
          <w:u w:val="single"/>
          <w:rtl/>
        </w:rPr>
      </w:pPr>
      <w:r w:rsidRPr="00731CC8">
        <w:rPr>
          <w:rFonts w:cs="David" w:hint="cs"/>
          <w:u w:val="single"/>
          <w:rtl/>
        </w:rPr>
        <w:t>היו"ר דוד טל:</w:t>
      </w:r>
    </w:p>
    <w:p w14:paraId="04F266D7" w14:textId="77777777" w:rsidR="00731CC8" w:rsidRPr="00731CC8" w:rsidRDefault="00731CC8" w:rsidP="00731CC8">
      <w:pPr>
        <w:bidi/>
        <w:rPr>
          <w:rFonts w:cs="David" w:hint="cs"/>
          <w:rtl/>
        </w:rPr>
      </w:pPr>
    </w:p>
    <w:p w14:paraId="626003FF" w14:textId="77777777" w:rsidR="00731CC8" w:rsidRPr="00731CC8" w:rsidRDefault="00731CC8" w:rsidP="00731CC8">
      <w:pPr>
        <w:bidi/>
        <w:rPr>
          <w:rFonts w:cs="David" w:hint="cs"/>
          <w:rtl/>
        </w:rPr>
      </w:pPr>
      <w:r w:rsidRPr="00731CC8">
        <w:rPr>
          <w:rFonts w:cs="David" w:hint="cs"/>
          <w:rtl/>
        </w:rPr>
        <w:tab/>
        <w:t>האם חלק ממכוניות חברי כנסת ממוגנות?</w:t>
      </w:r>
    </w:p>
    <w:p w14:paraId="188628D4" w14:textId="77777777" w:rsidR="00731CC8" w:rsidRPr="00731CC8" w:rsidRDefault="00731CC8" w:rsidP="00731CC8">
      <w:pPr>
        <w:bidi/>
        <w:rPr>
          <w:rFonts w:cs="David" w:hint="cs"/>
          <w:rtl/>
        </w:rPr>
      </w:pPr>
    </w:p>
    <w:p w14:paraId="6DD902A9" w14:textId="77777777" w:rsidR="00731CC8" w:rsidRPr="00731CC8" w:rsidRDefault="00731CC8" w:rsidP="00731CC8">
      <w:pPr>
        <w:bidi/>
        <w:rPr>
          <w:rFonts w:cs="David" w:hint="cs"/>
          <w:u w:val="single"/>
          <w:rtl/>
        </w:rPr>
      </w:pPr>
      <w:r w:rsidRPr="00731CC8">
        <w:rPr>
          <w:rFonts w:cs="David" w:hint="cs"/>
          <w:u w:val="single"/>
          <w:rtl/>
        </w:rPr>
        <w:t>אבי לוי:</w:t>
      </w:r>
    </w:p>
    <w:p w14:paraId="39480FB2" w14:textId="77777777" w:rsidR="00731CC8" w:rsidRPr="00731CC8" w:rsidRDefault="00731CC8" w:rsidP="00731CC8">
      <w:pPr>
        <w:bidi/>
        <w:rPr>
          <w:rFonts w:cs="David" w:hint="cs"/>
          <w:rtl/>
        </w:rPr>
      </w:pPr>
    </w:p>
    <w:p w14:paraId="1C8EF4B6" w14:textId="77777777" w:rsidR="00731CC8" w:rsidRPr="00731CC8" w:rsidRDefault="00731CC8" w:rsidP="00731CC8">
      <w:pPr>
        <w:bidi/>
        <w:rPr>
          <w:rFonts w:cs="David" w:hint="cs"/>
          <w:rtl/>
        </w:rPr>
      </w:pPr>
      <w:r w:rsidRPr="00731CC8">
        <w:rPr>
          <w:rFonts w:cs="David" w:hint="cs"/>
          <w:rtl/>
        </w:rPr>
        <w:tab/>
        <w:t xml:space="preserve">לא. </w:t>
      </w:r>
    </w:p>
    <w:p w14:paraId="334EA3D0" w14:textId="77777777" w:rsidR="00731CC8" w:rsidRPr="00731CC8" w:rsidRDefault="00731CC8" w:rsidP="00731CC8">
      <w:pPr>
        <w:bidi/>
        <w:rPr>
          <w:rFonts w:cs="David" w:hint="cs"/>
          <w:rtl/>
        </w:rPr>
      </w:pPr>
    </w:p>
    <w:p w14:paraId="6AEF3727" w14:textId="77777777" w:rsidR="00731CC8" w:rsidRPr="00731CC8" w:rsidRDefault="00731CC8" w:rsidP="00731CC8">
      <w:pPr>
        <w:bidi/>
        <w:rPr>
          <w:rFonts w:cs="David" w:hint="cs"/>
          <w:u w:val="single"/>
          <w:rtl/>
        </w:rPr>
      </w:pPr>
      <w:r w:rsidRPr="00731CC8">
        <w:rPr>
          <w:rFonts w:cs="David" w:hint="cs"/>
          <w:u w:val="single"/>
          <w:rtl/>
        </w:rPr>
        <w:t xml:space="preserve">מנכ"ל הכנסת אבי </w:t>
      </w:r>
      <w:proofErr w:type="spellStart"/>
      <w:r w:rsidRPr="00731CC8">
        <w:rPr>
          <w:rFonts w:cs="David" w:hint="cs"/>
          <w:u w:val="single"/>
          <w:rtl/>
        </w:rPr>
        <w:t>בלשניקוב</w:t>
      </w:r>
      <w:proofErr w:type="spellEnd"/>
      <w:r w:rsidRPr="00731CC8">
        <w:rPr>
          <w:rFonts w:cs="David" w:hint="cs"/>
          <w:u w:val="single"/>
          <w:rtl/>
        </w:rPr>
        <w:t>:</w:t>
      </w:r>
    </w:p>
    <w:p w14:paraId="7623D624" w14:textId="77777777" w:rsidR="00731CC8" w:rsidRPr="00731CC8" w:rsidRDefault="00731CC8" w:rsidP="00731CC8">
      <w:pPr>
        <w:bidi/>
        <w:rPr>
          <w:rFonts w:cs="David" w:hint="cs"/>
          <w:rtl/>
        </w:rPr>
      </w:pPr>
    </w:p>
    <w:p w14:paraId="57DB1066" w14:textId="77777777" w:rsidR="00731CC8" w:rsidRPr="00731CC8" w:rsidRDefault="00731CC8" w:rsidP="00731CC8">
      <w:pPr>
        <w:bidi/>
        <w:rPr>
          <w:rFonts w:cs="David" w:hint="cs"/>
          <w:rtl/>
        </w:rPr>
      </w:pPr>
      <w:r w:rsidRPr="00731CC8">
        <w:rPr>
          <w:rFonts w:cs="David" w:hint="cs"/>
          <w:rtl/>
        </w:rPr>
        <w:tab/>
        <w:t>הרכב של יושב-ראש האופוזיציה, למשל. זה נקבע על-פי החלטות השב"כ.</w:t>
      </w:r>
    </w:p>
    <w:p w14:paraId="0A10F37F" w14:textId="77777777" w:rsidR="00731CC8" w:rsidRPr="00731CC8" w:rsidRDefault="00731CC8" w:rsidP="00731CC8">
      <w:pPr>
        <w:bidi/>
        <w:rPr>
          <w:rFonts w:cs="David" w:hint="cs"/>
          <w:rtl/>
        </w:rPr>
      </w:pPr>
    </w:p>
    <w:p w14:paraId="475A0BD4"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6484A2CC" w14:textId="77777777" w:rsidR="00731CC8" w:rsidRPr="00731CC8" w:rsidRDefault="00731CC8" w:rsidP="00731CC8">
      <w:pPr>
        <w:bidi/>
        <w:rPr>
          <w:rFonts w:cs="David" w:hint="cs"/>
          <w:rtl/>
        </w:rPr>
      </w:pPr>
    </w:p>
    <w:p w14:paraId="4F6663B2" w14:textId="77777777" w:rsidR="00731CC8" w:rsidRPr="00731CC8" w:rsidRDefault="00731CC8" w:rsidP="00731CC8">
      <w:pPr>
        <w:bidi/>
        <w:rPr>
          <w:rFonts w:cs="David" w:hint="cs"/>
          <w:rtl/>
        </w:rPr>
      </w:pPr>
      <w:r w:rsidRPr="00731CC8">
        <w:rPr>
          <w:rFonts w:cs="David" w:hint="cs"/>
          <w:rtl/>
        </w:rPr>
        <w:tab/>
        <w:t>האם תקציב האבטחה עלה בשנה האחרונה? האם בשנה האחרונה היתה דרישה של השב"כ או של גורם ביטחוני אחר לאבטח אישים בכנסת יותר מאשר בעבר?</w:t>
      </w:r>
    </w:p>
    <w:p w14:paraId="260B799C" w14:textId="77777777" w:rsidR="00731CC8" w:rsidRDefault="00731CC8" w:rsidP="00731CC8">
      <w:pPr>
        <w:bidi/>
        <w:rPr>
          <w:rFonts w:cs="David" w:hint="cs"/>
          <w:rtl/>
        </w:rPr>
      </w:pPr>
    </w:p>
    <w:p w14:paraId="21451643" w14:textId="77777777" w:rsidR="00731CC8" w:rsidRDefault="00731CC8" w:rsidP="00731CC8">
      <w:pPr>
        <w:bidi/>
        <w:rPr>
          <w:rFonts w:cs="David" w:hint="cs"/>
          <w:rtl/>
        </w:rPr>
      </w:pPr>
    </w:p>
    <w:p w14:paraId="7273D1D7" w14:textId="77777777" w:rsidR="00731CC8" w:rsidRDefault="00731CC8" w:rsidP="00731CC8">
      <w:pPr>
        <w:bidi/>
        <w:rPr>
          <w:rFonts w:cs="David" w:hint="cs"/>
          <w:rtl/>
        </w:rPr>
      </w:pPr>
    </w:p>
    <w:p w14:paraId="60462C93" w14:textId="77777777" w:rsidR="00731CC8" w:rsidRDefault="00731CC8" w:rsidP="00731CC8">
      <w:pPr>
        <w:bidi/>
        <w:rPr>
          <w:rFonts w:cs="David" w:hint="cs"/>
          <w:rtl/>
        </w:rPr>
      </w:pPr>
    </w:p>
    <w:p w14:paraId="7F28ECD3" w14:textId="77777777" w:rsidR="00731CC8" w:rsidRDefault="00731CC8" w:rsidP="00731CC8">
      <w:pPr>
        <w:bidi/>
        <w:rPr>
          <w:rFonts w:cs="David" w:hint="cs"/>
          <w:rtl/>
        </w:rPr>
      </w:pPr>
    </w:p>
    <w:p w14:paraId="60124A4B" w14:textId="77777777" w:rsidR="00731CC8" w:rsidRPr="00731CC8" w:rsidRDefault="00731CC8" w:rsidP="00731CC8">
      <w:pPr>
        <w:bidi/>
        <w:rPr>
          <w:rFonts w:cs="David" w:hint="cs"/>
          <w:rtl/>
        </w:rPr>
      </w:pPr>
    </w:p>
    <w:p w14:paraId="38B911F6" w14:textId="77777777" w:rsidR="00731CC8" w:rsidRPr="00731CC8" w:rsidRDefault="00731CC8" w:rsidP="00731CC8">
      <w:pPr>
        <w:bidi/>
        <w:rPr>
          <w:rFonts w:cs="David" w:hint="cs"/>
          <w:u w:val="single"/>
          <w:rtl/>
        </w:rPr>
      </w:pPr>
      <w:r w:rsidRPr="00731CC8">
        <w:rPr>
          <w:rFonts w:cs="David" w:hint="cs"/>
          <w:u w:val="single"/>
          <w:rtl/>
        </w:rPr>
        <w:t>אבי לוי:</w:t>
      </w:r>
    </w:p>
    <w:p w14:paraId="2EF2E7BB" w14:textId="77777777" w:rsidR="00731CC8" w:rsidRPr="00731CC8" w:rsidRDefault="00731CC8" w:rsidP="00731CC8">
      <w:pPr>
        <w:bidi/>
        <w:rPr>
          <w:rFonts w:cs="David" w:hint="cs"/>
          <w:rtl/>
        </w:rPr>
      </w:pPr>
    </w:p>
    <w:p w14:paraId="37B0B0D9" w14:textId="77777777" w:rsidR="00731CC8" w:rsidRPr="00731CC8" w:rsidRDefault="00731CC8" w:rsidP="00731CC8">
      <w:pPr>
        <w:bidi/>
        <w:rPr>
          <w:rFonts w:cs="David" w:hint="cs"/>
          <w:rtl/>
        </w:rPr>
      </w:pPr>
      <w:r w:rsidRPr="00731CC8">
        <w:rPr>
          <w:rFonts w:cs="David" w:hint="cs"/>
          <w:rtl/>
        </w:rPr>
        <w:tab/>
        <w:t xml:space="preserve">במחצית השנייה של שנת 2007 היתה דווקא ירידה, אבל בשליש הראשון של שנת 2008 יש עלייה. </w:t>
      </w:r>
    </w:p>
    <w:p w14:paraId="107D4C5A" w14:textId="77777777" w:rsidR="00731CC8" w:rsidRPr="00731CC8" w:rsidRDefault="00731CC8" w:rsidP="00731CC8">
      <w:pPr>
        <w:bidi/>
        <w:rPr>
          <w:rFonts w:cs="David" w:hint="cs"/>
          <w:rtl/>
        </w:rPr>
      </w:pPr>
    </w:p>
    <w:p w14:paraId="31E6D22B"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7F197B4E" w14:textId="77777777" w:rsidR="00731CC8" w:rsidRPr="00731CC8" w:rsidRDefault="00731CC8" w:rsidP="00731CC8">
      <w:pPr>
        <w:bidi/>
        <w:rPr>
          <w:rFonts w:cs="David" w:hint="cs"/>
          <w:rtl/>
        </w:rPr>
      </w:pPr>
    </w:p>
    <w:p w14:paraId="0F9C6EAD" w14:textId="77777777" w:rsidR="00731CC8" w:rsidRPr="00731CC8" w:rsidRDefault="00731CC8" w:rsidP="00731CC8">
      <w:pPr>
        <w:bidi/>
        <w:rPr>
          <w:rFonts w:cs="David" w:hint="cs"/>
          <w:rtl/>
        </w:rPr>
      </w:pPr>
      <w:r w:rsidRPr="00731CC8">
        <w:rPr>
          <w:rFonts w:cs="David" w:hint="cs"/>
          <w:rtl/>
        </w:rPr>
        <w:tab/>
        <w:t>מאין זה נובע?</w:t>
      </w:r>
    </w:p>
    <w:p w14:paraId="7F4EA8C1" w14:textId="77777777" w:rsidR="00731CC8" w:rsidRPr="00731CC8" w:rsidRDefault="00731CC8" w:rsidP="00731CC8">
      <w:pPr>
        <w:bidi/>
        <w:rPr>
          <w:rFonts w:cs="David" w:hint="cs"/>
          <w:rtl/>
        </w:rPr>
      </w:pPr>
    </w:p>
    <w:p w14:paraId="07ACE004" w14:textId="77777777" w:rsidR="00731CC8" w:rsidRPr="00731CC8" w:rsidRDefault="00731CC8" w:rsidP="00731CC8">
      <w:pPr>
        <w:bidi/>
        <w:rPr>
          <w:rFonts w:cs="David" w:hint="cs"/>
          <w:u w:val="single"/>
          <w:rtl/>
        </w:rPr>
      </w:pPr>
      <w:r w:rsidRPr="00731CC8">
        <w:rPr>
          <w:rFonts w:cs="David" w:hint="cs"/>
          <w:u w:val="single"/>
          <w:rtl/>
        </w:rPr>
        <w:t>אבי לוי:</w:t>
      </w:r>
    </w:p>
    <w:p w14:paraId="0E1A9C26" w14:textId="77777777" w:rsidR="00731CC8" w:rsidRPr="00731CC8" w:rsidRDefault="00731CC8" w:rsidP="00731CC8">
      <w:pPr>
        <w:bidi/>
        <w:rPr>
          <w:rFonts w:cs="David" w:hint="cs"/>
          <w:rtl/>
        </w:rPr>
      </w:pPr>
    </w:p>
    <w:p w14:paraId="2DE5151A" w14:textId="77777777" w:rsidR="00731CC8" w:rsidRPr="00731CC8" w:rsidRDefault="00731CC8" w:rsidP="00731CC8">
      <w:pPr>
        <w:bidi/>
        <w:rPr>
          <w:rFonts w:cs="David" w:hint="cs"/>
          <w:rtl/>
        </w:rPr>
      </w:pPr>
      <w:r w:rsidRPr="00731CC8">
        <w:rPr>
          <w:rFonts w:cs="David" w:hint="cs"/>
          <w:rtl/>
        </w:rPr>
        <w:tab/>
        <w:t xml:space="preserve">הכול על-פי הוראות של גורמי הביטחון. </w:t>
      </w:r>
    </w:p>
    <w:p w14:paraId="4867623B" w14:textId="77777777" w:rsidR="00731CC8" w:rsidRPr="00731CC8" w:rsidRDefault="00731CC8" w:rsidP="00731CC8">
      <w:pPr>
        <w:bidi/>
        <w:rPr>
          <w:rFonts w:cs="David" w:hint="cs"/>
          <w:rtl/>
        </w:rPr>
      </w:pPr>
    </w:p>
    <w:p w14:paraId="41305ED4" w14:textId="77777777" w:rsidR="00731CC8" w:rsidRPr="00731CC8" w:rsidRDefault="00731CC8" w:rsidP="00731CC8">
      <w:pPr>
        <w:bidi/>
        <w:rPr>
          <w:rFonts w:cs="David" w:hint="cs"/>
          <w:b/>
          <w:bCs/>
          <w:u w:val="single"/>
          <w:rtl/>
        </w:rPr>
      </w:pPr>
      <w:r w:rsidRPr="00731CC8">
        <w:rPr>
          <w:rFonts w:cs="David" w:hint="cs"/>
          <w:rtl/>
        </w:rPr>
        <w:tab/>
      </w:r>
      <w:r w:rsidRPr="00731CC8">
        <w:rPr>
          <w:rFonts w:cs="David" w:hint="cs"/>
          <w:b/>
          <w:bCs/>
          <w:u w:val="single"/>
          <w:rtl/>
        </w:rPr>
        <w:t xml:space="preserve">עודפים מתוכנית 02.03.01 </w:t>
      </w:r>
      <w:r w:rsidRPr="00731CC8">
        <w:rPr>
          <w:rFonts w:cs="David"/>
          <w:b/>
          <w:bCs/>
          <w:u w:val="single"/>
          <w:rtl/>
        </w:rPr>
        <w:t>–</w:t>
      </w:r>
      <w:r w:rsidRPr="00731CC8">
        <w:rPr>
          <w:rFonts w:cs="David" w:hint="cs"/>
          <w:b/>
          <w:bCs/>
          <w:u w:val="single"/>
          <w:rtl/>
        </w:rPr>
        <w:t xml:space="preserve"> שירותים מקצועיים</w:t>
      </w:r>
    </w:p>
    <w:p w14:paraId="77B2CC58" w14:textId="77777777" w:rsidR="00731CC8" w:rsidRPr="00731CC8" w:rsidRDefault="00731CC8" w:rsidP="00731CC8">
      <w:pPr>
        <w:bidi/>
        <w:rPr>
          <w:rFonts w:cs="David" w:hint="cs"/>
          <w:rtl/>
        </w:rPr>
      </w:pPr>
    </w:p>
    <w:p w14:paraId="21564A4D" w14:textId="77777777" w:rsidR="00731CC8" w:rsidRPr="00731CC8" w:rsidRDefault="00731CC8" w:rsidP="00731CC8">
      <w:pPr>
        <w:bidi/>
        <w:rPr>
          <w:rFonts w:cs="David" w:hint="cs"/>
          <w:rtl/>
        </w:rPr>
      </w:pPr>
      <w:r w:rsidRPr="00731CC8">
        <w:rPr>
          <w:rFonts w:cs="David" w:hint="cs"/>
          <w:rtl/>
        </w:rPr>
        <w:tab/>
        <w:t xml:space="preserve">הסכומים בשורות הראשונות </w:t>
      </w:r>
      <w:r w:rsidRPr="00731CC8">
        <w:rPr>
          <w:rFonts w:cs="David"/>
          <w:rtl/>
        </w:rPr>
        <w:t>–</w:t>
      </w:r>
      <w:r w:rsidRPr="00731CC8">
        <w:rPr>
          <w:rFonts w:cs="David" w:hint="cs"/>
          <w:rtl/>
        </w:rPr>
        <w:t xml:space="preserve"> מחלקת המחקר והמידע, הקלטות בוועדות ותרגומים </w:t>
      </w:r>
      <w:r w:rsidRPr="00731CC8">
        <w:rPr>
          <w:rFonts w:cs="David"/>
          <w:rtl/>
        </w:rPr>
        <w:t>–</w:t>
      </w:r>
      <w:r w:rsidRPr="00731CC8">
        <w:rPr>
          <w:rFonts w:cs="David" w:hint="cs"/>
          <w:rtl/>
        </w:rPr>
        <w:t xml:space="preserve"> אלה התחייבויות לתשלומים שנוצרו בשנת 2007 ואנחנו משלמים אותן ב-2008. </w:t>
      </w:r>
    </w:p>
    <w:p w14:paraId="066D290B" w14:textId="77777777" w:rsidR="00731CC8" w:rsidRPr="00731CC8" w:rsidRDefault="00731CC8" w:rsidP="00731CC8">
      <w:pPr>
        <w:bidi/>
        <w:rPr>
          <w:rFonts w:cs="David" w:hint="cs"/>
          <w:rtl/>
        </w:rPr>
      </w:pPr>
    </w:p>
    <w:p w14:paraId="24CC3FE6" w14:textId="77777777" w:rsidR="00731CC8" w:rsidRPr="00731CC8" w:rsidRDefault="00731CC8" w:rsidP="00731CC8">
      <w:pPr>
        <w:bidi/>
        <w:rPr>
          <w:rFonts w:cs="David" w:hint="cs"/>
          <w:rtl/>
        </w:rPr>
      </w:pPr>
      <w:r w:rsidRPr="00731CC8">
        <w:rPr>
          <w:rFonts w:cs="David" w:hint="cs"/>
          <w:rtl/>
        </w:rPr>
        <w:tab/>
        <w:t xml:space="preserve">האינטרנט </w:t>
      </w:r>
      <w:r w:rsidRPr="00731CC8">
        <w:rPr>
          <w:rFonts w:cs="David"/>
          <w:rtl/>
        </w:rPr>
        <w:t>–</w:t>
      </w:r>
      <w:r w:rsidRPr="00731CC8">
        <w:rPr>
          <w:rFonts w:cs="David" w:hint="cs"/>
          <w:rtl/>
        </w:rPr>
        <w:t xml:space="preserve"> עודפים של כחצי מיליון שקל מיועדים ברובם לאירוח של שרתי האינטרנט שנמצאים מחוץ לכנסת. </w:t>
      </w:r>
    </w:p>
    <w:p w14:paraId="4ABC172C" w14:textId="77777777" w:rsidR="00731CC8" w:rsidRPr="00731CC8" w:rsidRDefault="00731CC8" w:rsidP="00731CC8">
      <w:pPr>
        <w:bidi/>
        <w:rPr>
          <w:rFonts w:cs="David" w:hint="cs"/>
          <w:rtl/>
        </w:rPr>
      </w:pPr>
    </w:p>
    <w:p w14:paraId="2CD1CACD" w14:textId="77777777" w:rsidR="00731CC8" w:rsidRPr="00731CC8" w:rsidRDefault="00731CC8" w:rsidP="00731CC8">
      <w:pPr>
        <w:bidi/>
        <w:rPr>
          <w:rFonts w:cs="David" w:hint="cs"/>
          <w:rtl/>
        </w:rPr>
      </w:pPr>
      <w:r w:rsidRPr="00731CC8">
        <w:rPr>
          <w:rFonts w:cs="David" w:hint="cs"/>
          <w:rtl/>
        </w:rPr>
        <w:tab/>
        <w:t xml:space="preserve">שידורים מן הכנסת </w:t>
      </w:r>
      <w:r w:rsidRPr="00731CC8">
        <w:rPr>
          <w:rFonts w:cs="David"/>
          <w:rtl/>
        </w:rPr>
        <w:t>–</w:t>
      </w:r>
      <w:r w:rsidRPr="00731CC8">
        <w:rPr>
          <w:rFonts w:cs="David" w:hint="cs"/>
          <w:rtl/>
        </w:rPr>
        <w:t xml:space="preserve"> זה בדרך כלל התשלום האחרון של חודש דצמבר 2007.</w:t>
      </w:r>
    </w:p>
    <w:p w14:paraId="075DEFD2" w14:textId="77777777" w:rsidR="00731CC8" w:rsidRPr="00731CC8" w:rsidRDefault="00731CC8" w:rsidP="00731CC8">
      <w:pPr>
        <w:bidi/>
        <w:rPr>
          <w:rFonts w:cs="David" w:hint="cs"/>
          <w:rtl/>
        </w:rPr>
      </w:pPr>
    </w:p>
    <w:p w14:paraId="39C5FA7F" w14:textId="77777777" w:rsidR="00731CC8" w:rsidRPr="00731CC8" w:rsidRDefault="00731CC8" w:rsidP="00731CC8">
      <w:pPr>
        <w:bidi/>
        <w:rPr>
          <w:rFonts w:cs="David" w:hint="cs"/>
          <w:rtl/>
        </w:rPr>
      </w:pPr>
      <w:r w:rsidRPr="00731CC8">
        <w:rPr>
          <w:rFonts w:cs="David" w:hint="cs"/>
          <w:rtl/>
        </w:rPr>
        <w:tab/>
        <w:t xml:space="preserve">צילום מסמכים, לקט עיתונות והפצה </w:t>
      </w:r>
      <w:proofErr w:type="spellStart"/>
      <w:r w:rsidRPr="00731CC8">
        <w:rPr>
          <w:rFonts w:cs="David" w:hint="cs"/>
          <w:rtl/>
        </w:rPr>
        <w:t>לוויינית</w:t>
      </w:r>
      <w:proofErr w:type="spellEnd"/>
      <w:r w:rsidRPr="00731CC8">
        <w:rPr>
          <w:rFonts w:cs="David" w:hint="cs"/>
          <w:rtl/>
        </w:rPr>
        <w:t xml:space="preserve"> </w:t>
      </w:r>
      <w:r w:rsidRPr="00731CC8">
        <w:rPr>
          <w:rFonts w:cs="David"/>
          <w:rtl/>
        </w:rPr>
        <w:t>–</w:t>
      </w:r>
      <w:r w:rsidRPr="00731CC8">
        <w:rPr>
          <w:rFonts w:cs="David" w:hint="cs"/>
          <w:rtl/>
        </w:rPr>
        <w:t xml:space="preserve"> כל אלה סכומים של יתרות שהיינו צריכים לשלם ב-2007, לא שולמו וישולמו ב-2008.</w:t>
      </w:r>
    </w:p>
    <w:p w14:paraId="7B279E3E" w14:textId="77777777" w:rsidR="00731CC8" w:rsidRPr="00731CC8" w:rsidRDefault="00731CC8" w:rsidP="00731CC8">
      <w:pPr>
        <w:bidi/>
        <w:rPr>
          <w:rFonts w:cs="David" w:hint="cs"/>
          <w:rtl/>
        </w:rPr>
      </w:pPr>
    </w:p>
    <w:p w14:paraId="39EEB4FF" w14:textId="77777777" w:rsidR="00731CC8" w:rsidRPr="00731CC8" w:rsidRDefault="00731CC8" w:rsidP="00731CC8">
      <w:pPr>
        <w:bidi/>
        <w:rPr>
          <w:rFonts w:cs="David" w:hint="cs"/>
          <w:b/>
          <w:bCs/>
          <w:u w:val="single"/>
          <w:rtl/>
        </w:rPr>
      </w:pPr>
      <w:r w:rsidRPr="00731CC8">
        <w:rPr>
          <w:rFonts w:cs="David" w:hint="cs"/>
          <w:rtl/>
        </w:rPr>
        <w:tab/>
      </w:r>
      <w:r w:rsidRPr="00731CC8">
        <w:rPr>
          <w:rFonts w:cs="David" w:hint="cs"/>
          <w:b/>
          <w:bCs/>
          <w:u w:val="single"/>
          <w:rtl/>
        </w:rPr>
        <w:t xml:space="preserve">עודפים מתוכנית 02.03.04 </w:t>
      </w:r>
      <w:r w:rsidRPr="00731CC8">
        <w:rPr>
          <w:rFonts w:cs="David"/>
          <w:b/>
          <w:bCs/>
          <w:u w:val="single"/>
          <w:rtl/>
        </w:rPr>
        <w:t>–</w:t>
      </w:r>
      <w:r w:rsidRPr="00731CC8">
        <w:rPr>
          <w:rFonts w:cs="David" w:hint="cs"/>
          <w:b/>
          <w:bCs/>
          <w:u w:val="single"/>
          <w:rtl/>
        </w:rPr>
        <w:t xml:space="preserve"> הוצאות עובדי הכנסת</w:t>
      </w:r>
    </w:p>
    <w:p w14:paraId="15A279E0" w14:textId="77777777" w:rsidR="00731CC8" w:rsidRPr="00731CC8" w:rsidRDefault="00731CC8" w:rsidP="00731CC8">
      <w:pPr>
        <w:bidi/>
        <w:rPr>
          <w:rFonts w:cs="David" w:hint="cs"/>
          <w:rtl/>
        </w:rPr>
      </w:pPr>
    </w:p>
    <w:p w14:paraId="152A34AF" w14:textId="77777777" w:rsidR="00731CC8" w:rsidRPr="00731CC8" w:rsidRDefault="00731CC8" w:rsidP="00731CC8">
      <w:pPr>
        <w:bidi/>
        <w:rPr>
          <w:rFonts w:cs="David" w:hint="cs"/>
          <w:rtl/>
        </w:rPr>
      </w:pPr>
      <w:r w:rsidRPr="00731CC8">
        <w:rPr>
          <w:rFonts w:cs="David" w:hint="cs"/>
          <w:rtl/>
        </w:rPr>
        <w:tab/>
        <w:t xml:space="preserve">הכשרה מקצועית של העובדים </w:t>
      </w:r>
      <w:r w:rsidRPr="00731CC8">
        <w:rPr>
          <w:rFonts w:cs="David"/>
          <w:rtl/>
        </w:rPr>
        <w:t>–</w:t>
      </w:r>
      <w:r w:rsidRPr="00731CC8">
        <w:rPr>
          <w:rFonts w:cs="David" w:hint="cs"/>
          <w:rtl/>
        </w:rPr>
        <w:t xml:space="preserve"> זה סכום שבדרך כלל איננו מחויב, אך אנו יודעים שאישרנו הכשרות מקצועיות בסדר גודל כזה, שבמהלך שנת 2008 נצטרך לשלם אותן. </w:t>
      </w:r>
    </w:p>
    <w:p w14:paraId="0F33DACB" w14:textId="77777777" w:rsidR="00731CC8" w:rsidRPr="00731CC8" w:rsidRDefault="00731CC8" w:rsidP="00731CC8">
      <w:pPr>
        <w:bidi/>
        <w:rPr>
          <w:rFonts w:cs="David" w:hint="cs"/>
          <w:rtl/>
        </w:rPr>
      </w:pPr>
    </w:p>
    <w:p w14:paraId="535D6095" w14:textId="77777777" w:rsidR="00731CC8" w:rsidRPr="00731CC8" w:rsidRDefault="00731CC8" w:rsidP="00731CC8">
      <w:pPr>
        <w:bidi/>
        <w:rPr>
          <w:rFonts w:cs="David" w:hint="cs"/>
          <w:u w:val="single"/>
          <w:rtl/>
        </w:rPr>
      </w:pPr>
      <w:r w:rsidRPr="00731CC8">
        <w:rPr>
          <w:rFonts w:cs="David" w:hint="cs"/>
          <w:u w:val="single"/>
          <w:rtl/>
        </w:rPr>
        <w:t>היו"ר דוד טל:</w:t>
      </w:r>
    </w:p>
    <w:p w14:paraId="404F0EDE" w14:textId="77777777" w:rsidR="00731CC8" w:rsidRPr="00731CC8" w:rsidRDefault="00731CC8" w:rsidP="00731CC8">
      <w:pPr>
        <w:bidi/>
        <w:rPr>
          <w:rFonts w:cs="David" w:hint="cs"/>
          <w:rtl/>
        </w:rPr>
      </w:pPr>
    </w:p>
    <w:p w14:paraId="33FA3337" w14:textId="77777777" w:rsidR="00731CC8" w:rsidRPr="00731CC8" w:rsidRDefault="00731CC8" w:rsidP="00731CC8">
      <w:pPr>
        <w:bidi/>
        <w:rPr>
          <w:rFonts w:cs="David" w:hint="cs"/>
          <w:rtl/>
        </w:rPr>
      </w:pPr>
      <w:r w:rsidRPr="00731CC8">
        <w:rPr>
          <w:rFonts w:cs="David" w:hint="cs"/>
          <w:rtl/>
        </w:rPr>
        <w:tab/>
        <w:t>יש תוכנית מובנית לגבי השתלמות של כל עובדי הכנסת או של רובם?</w:t>
      </w:r>
    </w:p>
    <w:p w14:paraId="208B9348" w14:textId="77777777" w:rsidR="00731CC8" w:rsidRPr="00731CC8" w:rsidRDefault="00731CC8" w:rsidP="00731CC8">
      <w:pPr>
        <w:bidi/>
        <w:rPr>
          <w:rFonts w:cs="David" w:hint="cs"/>
          <w:rtl/>
        </w:rPr>
      </w:pPr>
    </w:p>
    <w:p w14:paraId="259E03E1" w14:textId="77777777" w:rsidR="00731CC8" w:rsidRPr="00731CC8" w:rsidRDefault="00731CC8" w:rsidP="00731CC8">
      <w:pPr>
        <w:bidi/>
        <w:rPr>
          <w:rFonts w:cs="David" w:hint="cs"/>
          <w:u w:val="single"/>
          <w:rtl/>
        </w:rPr>
      </w:pPr>
      <w:r w:rsidRPr="00731CC8">
        <w:rPr>
          <w:rFonts w:cs="David" w:hint="cs"/>
          <w:u w:val="single"/>
          <w:rtl/>
        </w:rPr>
        <w:t xml:space="preserve">מנכ"ל הכנסת אבי </w:t>
      </w:r>
      <w:proofErr w:type="spellStart"/>
      <w:r w:rsidRPr="00731CC8">
        <w:rPr>
          <w:rFonts w:cs="David" w:hint="cs"/>
          <w:u w:val="single"/>
          <w:rtl/>
        </w:rPr>
        <w:t>בלשניקוב</w:t>
      </w:r>
      <w:proofErr w:type="spellEnd"/>
      <w:r w:rsidRPr="00731CC8">
        <w:rPr>
          <w:rFonts w:cs="David" w:hint="cs"/>
          <w:u w:val="single"/>
          <w:rtl/>
        </w:rPr>
        <w:t>:</w:t>
      </w:r>
    </w:p>
    <w:p w14:paraId="3A079698" w14:textId="77777777" w:rsidR="00731CC8" w:rsidRPr="00731CC8" w:rsidRDefault="00731CC8" w:rsidP="00731CC8">
      <w:pPr>
        <w:bidi/>
        <w:rPr>
          <w:rFonts w:cs="David" w:hint="cs"/>
          <w:rtl/>
        </w:rPr>
      </w:pPr>
    </w:p>
    <w:p w14:paraId="5029267A" w14:textId="77777777" w:rsidR="00731CC8" w:rsidRPr="00731CC8" w:rsidRDefault="00731CC8" w:rsidP="00731CC8">
      <w:pPr>
        <w:bidi/>
        <w:rPr>
          <w:rFonts w:cs="David" w:hint="cs"/>
          <w:rtl/>
        </w:rPr>
      </w:pPr>
      <w:r w:rsidRPr="00731CC8">
        <w:rPr>
          <w:rFonts w:cs="David" w:hint="cs"/>
          <w:rtl/>
        </w:rPr>
        <w:tab/>
        <w:t>כן, בוודאי.</w:t>
      </w:r>
    </w:p>
    <w:p w14:paraId="55B5E751" w14:textId="77777777" w:rsidR="00731CC8" w:rsidRPr="00731CC8" w:rsidRDefault="00731CC8" w:rsidP="00731CC8">
      <w:pPr>
        <w:bidi/>
        <w:rPr>
          <w:rFonts w:cs="David" w:hint="cs"/>
          <w:rtl/>
        </w:rPr>
      </w:pPr>
    </w:p>
    <w:p w14:paraId="3E77F5D4" w14:textId="77777777" w:rsidR="00731CC8" w:rsidRPr="00731CC8" w:rsidRDefault="00731CC8" w:rsidP="00731CC8">
      <w:pPr>
        <w:bidi/>
        <w:rPr>
          <w:rFonts w:cs="David" w:hint="cs"/>
          <w:u w:val="single"/>
          <w:rtl/>
        </w:rPr>
      </w:pPr>
      <w:r w:rsidRPr="00731CC8">
        <w:rPr>
          <w:rFonts w:cs="David" w:hint="cs"/>
          <w:u w:val="single"/>
          <w:rtl/>
        </w:rPr>
        <w:t>אבי לוי:</w:t>
      </w:r>
    </w:p>
    <w:p w14:paraId="1B1E92F8" w14:textId="77777777" w:rsidR="00731CC8" w:rsidRPr="00731CC8" w:rsidRDefault="00731CC8" w:rsidP="00731CC8">
      <w:pPr>
        <w:bidi/>
        <w:rPr>
          <w:rFonts w:cs="David" w:hint="cs"/>
          <w:rtl/>
        </w:rPr>
      </w:pPr>
    </w:p>
    <w:p w14:paraId="7EF8FC79" w14:textId="77777777" w:rsidR="00731CC8" w:rsidRPr="00731CC8" w:rsidRDefault="00731CC8" w:rsidP="00731CC8">
      <w:pPr>
        <w:bidi/>
        <w:rPr>
          <w:rFonts w:cs="David" w:hint="cs"/>
          <w:b/>
          <w:bCs/>
          <w:u w:val="single"/>
          <w:rtl/>
        </w:rPr>
      </w:pPr>
      <w:r w:rsidRPr="00731CC8">
        <w:rPr>
          <w:rFonts w:cs="David" w:hint="cs"/>
          <w:rtl/>
        </w:rPr>
        <w:tab/>
      </w:r>
      <w:r w:rsidRPr="00731CC8">
        <w:rPr>
          <w:rFonts w:cs="David" w:hint="cs"/>
          <w:b/>
          <w:bCs/>
          <w:u w:val="single"/>
          <w:rtl/>
        </w:rPr>
        <w:t xml:space="preserve">עודפים מתוכנית 02.03.05 </w:t>
      </w:r>
      <w:r w:rsidRPr="00731CC8">
        <w:rPr>
          <w:rFonts w:cs="David"/>
          <w:b/>
          <w:bCs/>
          <w:u w:val="single"/>
          <w:rtl/>
        </w:rPr>
        <w:t>–</w:t>
      </w:r>
      <w:r w:rsidRPr="00731CC8">
        <w:rPr>
          <w:rFonts w:cs="David" w:hint="cs"/>
          <w:b/>
          <w:bCs/>
          <w:u w:val="single"/>
          <w:rtl/>
        </w:rPr>
        <w:t xml:space="preserve"> אמרכלות</w:t>
      </w:r>
    </w:p>
    <w:p w14:paraId="30FA99A1" w14:textId="77777777" w:rsidR="00731CC8" w:rsidRPr="00731CC8" w:rsidRDefault="00731CC8" w:rsidP="00731CC8">
      <w:pPr>
        <w:bidi/>
        <w:rPr>
          <w:rFonts w:cs="David" w:hint="cs"/>
          <w:rtl/>
        </w:rPr>
      </w:pPr>
    </w:p>
    <w:p w14:paraId="18E49014" w14:textId="77777777" w:rsidR="00731CC8" w:rsidRPr="00731CC8" w:rsidRDefault="00731CC8" w:rsidP="00731CC8">
      <w:pPr>
        <w:bidi/>
        <w:rPr>
          <w:rFonts w:cs="David" w:hint="cs"/>
          <w:rtl/>
        </w:rPr>
      </w:pPr>
      <w:r w:rsidRPr="00731CC8">
        <w:rPr>
          <w:rFonts w:cs="David" w:hint="cs"/>
          <w:rtl/>
        </w:rPr>
        <w:tab/>
        <w:t xml:space="preserve">בתחום האחזקה השוטפת יש כ-2 מיליון שקל לארנונה, וזה עדיין מבוסס על תקווה שנגיע להסדר כלשהו עם עיריית ירושלים לגבי תשלומי ארנונה. בעניין הזה היו חילוקי דעות או פרשנות שונה על מה שאנו מחויבים, בעיקר לגבי המבנים שנוספו במהלך השנתיים האחרונות באגף קדמה. </w:t>
      </w:r>
    </w:p>
    <w:p w14:paraId="137819E6" w14:textId="77777777" w:rsidR="00731CC8" w:rsidRPr="00731CC8" w:rsidRDefault="00731CC8" w:rsidP="00731CC8">
      <w:pPr>
        <w:bidi/>
        <w:rPr>
          <w:rFonts w:cs="David" w:hint="cs"/>
          <w:rtl/>
        </w:rPr>
      </w:pPr>
    </w:p>
    <w:p w14:paraId="01863CBD" w14:textId="77777777" w:rsidR="00731CC8" w:rsidRPr="00731CC8" w:rsidRDefault="00731CC8" w:rsidP="00731CC8">
      <w:pPr>
        <w:bidi/>
        <w:rPr>
          <w:rFonts w:cs="David" w:hint="cs"/>
          <w:rtl/>
        </w:rPr>
      </w:pPr>
      <w:r w:rsidRPr="00731CC8">
        <w:rPr>
          <w:rFonts w:cs="David" w:hint="cs"/>
          <w:rtl/>
        </w:rPr>
        <w:tab/>
        <w:t xml:space="preserve">רכישת ציוד משקי ותפעולי </w:t>
      </w:r>
      <w:r w:rsidRPr="00731CC8">
        <w:rPr>
          <w:rFonts w:cs="David"/>
          <w:rtl/>
        </w:rPr>
        <w:t>–</w:t>
      </w:r>
      <w:r w:rsidRPr="00731CC8">
        <w:rPr>
          <w:rFonts w:cs="David" w:hint="cs"/>
          <w:rtl/>
        </w:rPr>
        <w:t xml:space="preserve"> כאן מדובר בעיקר על סכומים גדולים יחסית, בסך 8.5 מיליון שקל, לטובת רכישת ריהוט וציוד לאגף קדמה. כידוע, ההתקשרות עם היזם לבניית אגף קדמה איננה כוללת את ההצטיידות הנדרשת, כמו למשל הריהוט, ובהמשך נגיע גם לעניין המחשבים ומערכות אודיו-וידיאו. כל התוספות הללו לא כלולות בהתקשרות הבסיסית עם הקבלן. </w:t>
      </w:r>
    </w:p>
    <w:p w14:paraId="15D4CA45" w14:textId="77777777" w:rsidR="00731CC8" w:rsidRPr="00731CC8" w:rsidRDefault="00731CC8" w:rsidP="00731CC8">
      <w:pPr>
        <w:bidi/>
        <w:rPr>
          <w:rFonts w:cs="David" w:hint="cs"/>
          <w:rtl/>
        </w:rPr>
      </w:pPr>
    </w:p>
    <w:p w14:paraId="1F6087F8" w14:textId="77777777" w:rsidR="00731CC8" w:rsidRPr="00731CC8" w:rsidRDefault="00731CC8" w:rsidP="00731CC8">
      <w:pPr>
        <w:bidi/>
        <w:rPr>
          <w:rFonts w:cs="David" w:hint="cs"/>
          <w:rtl/>
        </w:rPr>
      </w:pPr>
      <w:r w:rsidRPr="00731CC8">
        <w:rPr>
          <w:rFonts w:cs="David" w:hint="cs"/>
          <w:rtl/>
        </w:rPr>
        <w:tab/>
        <w:t xml:space="preserve">שינויים במבנה </w:t>
      </w:r>
      <w:r w:rsidRPr="00731CC8">
        <w:rPr>
          <w:rFonts w:cs="David"/>
          <w:rtl/>
        </w:rPr>
        <w:t>–</w:t>
      </w:r>
      <w:r w:rsidRPr="00731CC8">
        <w:rPr>
          <w:rFonts w:cs="David" w:hint="cs"/>
          <w:rtl/>
        </w:rPr>
        <w:t xml:space="preserve"> אלה סכומים גדולים יחסית, שכוללים בין היתר את מערכת הכרטיס החכם, שתלך ותתפשט בהמשך גם לאגף הקיים, אבל בעיקר לאגף קדמה. </w:t>
      </w:r>
    </w:p>
    <w:p w14:paraId="554CFE56" w14:textId="77777777" w:rsidR="00731CC8" w:rsidRPr="00731CC8" w:rsidRDefault="00731CC8" w:rsidP="00731CC8">
      <w:pPr>
        <w:bidi/>
        <w:rPr>
          <w:rFonts w:cs="David" w:hint="cs"/>
          <w:rtl/>
        </w:rPr>
      </w:pPr>
    </w:p>
    <w:p w14:paraId="05C60525"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18C01AC9" w14:textId="77777777" w:rsidR="00731CC8" w:rsidRPr="00731CC8" w:rsidRDefault="00731CC8" w:rsidP="00731CC8">
      <w:pPr>
        <w:bidi/>
        <w:rPr>
          <w:rFonts w:cs="David" w:hint="cs"/>
          <w:rtl/>
        </w:rPr>
      </w:pPr>
    </w:p>
    <w:p w14:paraId="1CD0494B" w14:textId="77777777" w:rsidR="00731CC8" w:rsidRPr="00731CC8" w:rsidRDefault="00731CC8" w:rsidP="00731CC8">
      <w:pPr>
        <w:bidi/>
        <w:rPr>
          <w:rFonts w:cs="David" w:hint="cs"/>
          <w:rtl/>
        </w:rPr>
      </w:pPr>
      <w:r w:rsidRPr="00731CC8">
        <w:rPr>
          <w:rFonts w:cs="David" w:hint="cs"/>
          <w:rtl/>
        </w:rPr>
        <w:tab/>
        <w:t>הכוונה להרשאת כניסה על-פי טביעת אצבעות וכן הלאה?</w:t>
      </w:r>
    </w:p>
    <w:p w14:paraId="7D988587" w14:textId="77777777" w:rsidR="00731CC8" w:rsidRPr="00731CC8" w:rsidRDefault="00731CC8" w:rsidP="00731CC8">
      <w:pPr>
        <w:bidi/>
        <w:rPr>
          <w:rFonts w:cs="David" w:hint="cs"/>
          <w:rtl/>
        </w:rPr>
      </w:pPr>
    </w:p>
    <w:p w14:paraId="5F479097" w14:textId="77777777" w:rsidR="00731CC8" w:rsidRPr="00731CC8" w:rsidRDefault="00731CC8" w:rsidP="00731CC8">
      <w:pPr>
        <w:bidi/>
        <w:rPr>
          <w:rFonts w:cs="David" w:hint="cs"/>
          <w:u w:val="single"/>
          <w:rtl/>
        </w:rPr>
      </w:pPr>
      <w:r w:rsidRPr="00731CC8">
        <w:rPr>
          <w:rFonts w:cs="David" w:hint="cs"/>
          <w:u w:val="single"/>
          <w:rtl/>
        </w:rPr>
        <w:t>אבי לוי:</w:t>
      </w:r>
    </w:p>
    <w:p w14:paraId="5782D722" w14:textId="77777777" w:rsidR="00731CC8" w:rsidRPr="00731CC8" w:rsidRDefault="00731CC8" w:rsidP="00731CC8">
      <w:pPr>
        <w:bidi/>
        <w:rPr>
          <w:rFonts w:cs="David" w:hint="cs"/>
          <w:rtl/>
        </w:rPr>
      </w:pPr>
    </w:p>
    <w:p w14:paraId="51840ADE" w14:textId="77777777" w:rsidR="00731CC8" w:rsidRPr="00731CC8" w:rsidRDefault="00731CC8" w:rsidP="00731CC8">
      <w:pPr>
        <w:bidi/>
        <w:rPr>
          <w:rFonts w:cs="David" w:hint="cs"/>
          <w:rtl/>
        </w:rPr>
      </w:pPr>
      <w:r w:rsidRPr="00731CC8">
        <w:rPr>
          <w:rFonts w:cs="David" w:hint="cs"/>
          <w:rtl/>
        </w:rPr>
        <w:tab/>
        <w:t xml:space="preserve">כן, פתיחה ממוחשבת של דלתות. </w:t>
      </w:r>
    </w:p>
    <w:p w14:paraId="51A1C67B" w14:textId="77777777" w:rsidR="00731CC8" w:rsidRPr="00731CC8" w:rsidRDefault="00731CC8" w:rsidP="00731CC8">
      <w:pPr>
        <w:bidi/>
        <w:rPr>
          <w:rFonts w:cs="David" w:hint="cs"/>
          <w:rtl/>
        </w:rPr>
      </w:pPr>
    </w:p>
    <w:p w14:paraId="464842BC" w14:textId="77777777" w:rsidR="00731CC8" w:rsidRPr="00731CC8" w:rsidRDefault="00731CC8" w:rsidP="00731CC8">
      <w:pPr>
        <w:bidi/>
        <w:rPr>
          <w:rFonts w:cs="David" w:hint="cs"/>
          <w:u w:val="single"/>
          <w:rtl/>
        </w:rPr>
      </w:pPr>
      <w:r w:rsidRPr="00731CC8">
        <w:rPr>
          <w:rFonts w:cs="David" w:hint="cs"/>
          <w:u w:val="single"/>
          <w:rtl/>
        </w:rPr>
        <w:t xml:space="preserve">אברהם </w:t>
      </w:r>
      <w:proofErr w:type="spellStart"/>
      <w:r w:rsidRPr="00731CC8">
        <w:rPr>
          <w:rFonts w:cs="David" w:hint="cs"/>
          <w:u w:val="single"/>
          <w:rtl/>
        </w:rPr>
        <w:t>מיכאלי</w:t>
      </w:r>
      <w:proofErr w:type="spellEnd"/>
      <w:r w:rsidRPr="00731CC8">
        <w:rPr>
          <w:rFonts w:cs="David" w:hint="cs"/>
          <w:u w:val="single"/>
          <w:rtl/>
        </w:rPr>
        <w:t>:</w:t>
      </w:r>
    </w:p>
    <w:p w14:paraId="5D350F45" w14:textId="77777777" w:rsidR="00731CC8" w:rsidRPr="00731CC8" w:rsidRDefault="00731CC8" w:rsidP="00731CC8">
      <w:pPr>
        <w:bidi/>
        <w:rPr>
          <w:rFonts w:cs="David" w:hint="cs"/>
          <w:rtl/>
        </w:rPr>
      </w:pPr>
    </w:p>
    <w:p w14:paraId="5797B643" w14:textId="77777777" w:rsidR="00731CC8" w:rsidRPr="00731CC8" w:rsidRDefault="00731CC8" w:rsidP="00731CC8">
      <w:pPr>
        <w:bidi/>
        <w:rPr>
          <w:rFonts w:cs="David" w:hint="cs"/>
          <w:rtl/>
        </w:rPr>
      </w:pPr>
      <w:r w:rsidRPr="00731CC8">
        <w:rPr>
          <w:rFonts w:cs="David" w:hint="cs"/>
          <w:rtl/>
        </w:rPr>
        <w:tab/>
        <w:t>יחליפו גם את הכרטיסים החכמים שלנו לכרטיסים חכמים עוד יותר?</w:t>
      </w:r>
    </w:p>
    <w:p w14:paraId="72380D44" w14:textId="77777777" w:rsidR="00731CC8" w:rsidRPr="00731CC8" w:rsidRDefault="00731CC8" w:rsidP="00731CC8">
      <w:pPr>
        <w:bidi/>
        <w:rPr>
          <w:rFonts w:cs="David" w:hint="cs"/>
          <w:rtl/>
        </w:rPr>
      </w:pPr>
    </w:p>
    <w:p w14:paraId="6B61DD3E" w14:textId="77777777" w:rsidR="00731CC8" w:rsidRPr="00731CC8" w:rsidRDefault="00731CC8" w:rsidP="00731CC8">
      <w:pPr>
        <w:bidi/>
        <w:rPr>
          <w:rFonts w:cs="David" w:hint="cs"/>
          <w:u w:val="single"/>
          <w:rtl/>
        </w:rPr>
      </w:pPr>
      <w:r w:rsidRPr="00731CC8">
        <w:rPr>
          <w:rFonts w:cs="David" w:hint="cs"/>
          <w:u w:val="single"/>
          <w:rtl/>
        </w:rPr>
        <w:t>אבי לוי:</w:t>
      </w:r>
    </w:p>
    <w:p w14:paraId="247170F6" w14:textId="77777777" w:rsidR="00731CC8" w:rsidRPr="00731CC8" w:rsidRDefault="00731CC8" w:rsidP="00731CC8">
      <w:pPr>
        <w:bidi/>
        <w:rPr>
          <w:rFonts w:cs="David" w:hint="cs"/>
          <w:rtl/>
        </w:rPr>
      </w:pPr>
    </w:p>
    <w:p w14:paraId="2F075453" w14:textId="77777777" w:rsidR="00731CC8" w:rsidRPr="00731CC8" w:rsidRDefault="00731CC8" w:rsidP="00731CC8">
      <w:pPr>
        <w:bidi/>
        <w:rPr>
          <w:rFonts w:cs="David" w:hint="cs"/>
          <w:rtl/>
        </w:rPr>
      </w:pPr>
      <w:r w:rsidRPr="00731CC8">
        <w:rPr>
          <w:rFonts w:cs="David" w:hint="cs"/>
          <w:rtl/>
        </w:rPr>
        <w:tab/>
        <w:t xml:space="preserve">לא, אבל הכרטיסים הנוכחיים לא מתפעלים עדיין את כל המערכות בבניין. עם הזמן יורחב השימוש בכרטיסים החכמים. </w:t>
      </w:r>
    </w:p>
    <w:p w14:paraId="473ACE84" w14:textId="77777777" w:rsidR="00731CC8" w:rsidRPr="00731CC8" w:rsidRDefault="00731CC8" w:rsidP="00731CC8">
      <w:pPr>
        <w:bidi/>
        <w:rPr>
          <w:rFonts w:cs="David" w:hint="cs"/>
          <w:rtl/>
        </w:rPr>
      </w:pPr>
    </w:p>
    <w:p w14:paraId="36117A0A" w14:textId="77777777" w:rsidR="00731CC8" w:rsidRPr="00731CC8" w:rsidRDefault="00731CC8" w:rsidP="00731CC8">
      <w:pPr>
        <w:bidi/>
        <w:rPr>
          <w:rFonts w:cs="David" w:hint="cs"/>
          <w:rtl/>
        </w:rPr>
      </w:pPr>
      <w:r w:rsidRPr="00731CC8">
        <w:rPr>
          <w:rFonts w:cs="David" w:hint="cs"/>
          <w:rtl/>
        </w:rPr>
        <w:tab/>
        <w:t xml:space="preserve">סריקה אופטית בארכיון </w:t>
      </w:r>
      <w:r w:rsidRPr="00731CC8">
        <w:rPr>
          <w:rFonts w:cs="David"/>
          <w:rtl/>
        </w:rPr>
        <w:t>–</w:t>
      </w:r>
      <w:r w:rsidRPr="00731CC8">
        <w:rPr>
          <w:rFonts w:cs="David" w:hint="cs"/>
          <w:rtl/>
        </w:rPr>
        <w:t xml:space="preserve"> זה חוזה שהיה לנו כבר לפני 2007 ואנחנו ממשיכים בו את הפעילות. </w:t>
      </w:r>
    </w:p>
    <w:p w14:paraId="5783B489" w14:textId="77777777" w:rsidR="00731CC8" w:rsidRPr="00731CC8" w:rsidRDefault="00731CC8" w:rsidP="00731CC8">
      <w:pPr>
        <w:bidi/>
        <w:rPr>
          <w:rFonts w:cs="David" w:hint="cs"/>
          <w:rtl/>
        </w:rPr>
      </w:pPr>
    </w:p>
    <w:p w14:paraId="72B1E2FA" w14:textId="77777777" w:rsidR="00731CC8" w:rsidRPr="00731CC8" w:rsidRDefault="00731CC8" w:rsidP="00731CC8">
      <w:pPr>
        <w:bidi/>
        <w:rPr>
          <w:rFonts w:cs="David" w:hint="cs"/>
          <w:rtl/>
        </w:rPr>
      </w:pPr>
      <w:r w:rsidRPr="00731CC8">
        <w:rPr>
          <w:rFonts w:cs="David" w:hint="cs"/>
          <w:rtl/>
        </w:rPr>
        <w:tab/>
        <w:t xml:space="preserve">אחזקת חניון ואחזקת אגף קדמה </w:t>
      </w:r>
      <w:r w:rsidRPr="00731CC8">
        <w:rPr>
          <w:rFonts w:cs="David"/>
          <w:rtl/>
        </w:rPr>
        <w:t>–</w:t>
      </w:r>
      <w:r w:rsidRPr="00731CC8">
        <w:rPr>
          <w:rFonts w:cs="David" w:hint="cs"/>
          <w:rtl/>
        </w:rPr>
        <w:t xml:space="preserve"> זה תשלום שוטף. להזכירכם, עלות האחזקה של אגף קדמה עומדת על כ-9 מיליון שקל בשנה. </w:t>
      </w:r>
    </w:p>
    <w:p w14:paraId="2D5D90A6" w14:textId="77777777" w:rsidR="00731CC8" w:rsidRPr="00731CC8" w:rsidRDefault="00731CC8" w:rsidP="00731CC8">
      <w:pPr>
        <w:bidi/>
        <w:rPr>
          <w:rFonts w:cs="David" w:hint="cs"/>
          <w:rtl/>
        </w:rPr>
      </w:pPr>
    </w:p>
    <w:p w14:paraId="798305A5" w14:textId="77777777" w:rsidR="00731CC8" w:rsidRPr="00731CC8" w:rsidRDefault="00731CC8" w:rsidP="00731CC8">
      <w:pPr>
        <w:bidi/>
        <w:rPr>
          <w:rFonts w:cs="David" w:hint="cs"/>
          <w:u w:val="single"/>
          <w:rtl/>
        </w:rPr>
      </w:pPr>
      <w:r w:rsidRPr="00731CC8">
        <w:rPr>
          <w:rFonts w:cs="David" w:hint="cs"/>
          <w:u w:val="single"/>
          <w:rtl/>
        </w:rPr>
        <w:t>צבי לביא:</w:t>
      </w:r>
    </w:p>
    <w:p w14:paraId="327C86E0" w14:textId="77777777" w:rsidR="00731CC8" w:rsidRPr="00731CC8" w:rsidRDefault="00731CC8" w:rsidP="00731CC8">
      <w:pPr>
        <w:bidi/>
        <w:rPr>
          <w:rFonts w:cs="David" w:hint="cs"/>
          <w:rtl/>
        </w:rPr>
      </w:pPr>
    </w:p>
    <w:p w14:paraId="6E4F03A2" w14:textId="77777777" w:rsidR="00731CC8" w:rsidRPr="00731CC8" w:rsidRDefault="00731CC8" w:rsidP="00731CC8">
      <w:pPr>
        <w:bidi/>
        <w:rPr>
          <w:rFonts w:cs="David" w:hint="cs"/>
          <w:rtl/>
        </w:rPr>
      </w:pPr>
      <w:r w:rsidRPr="00731CC8">
        <w:rPr>
          <w:rFonts w:cs="David" w:hint="cs"/>
          <w:rtl/>
        </w:rPr>
        <w:tab/>
        <w:t>זה לא על חשבון הקבלן?</w:t>
      </w:r>
    </w:p>
    <w:p w14:paraId="684B49E5" w14:textId="77777777" w:rsidR="00731CC8" w:rsidRPr="00731CC8" w:rsidRDefault="00731CC8" w:rsidP="00731CC8">
      <w:pPr>
        <w:bidi/>
        <w:rPr>
          <w:rFonts w:cs="David" w:hint="cs"/>
          <w:rtl/>
        </w:rPr>
      </w:pPr>
    </w:p>
    <w:p w14:paraId="2B5ED3B3" w14:textId="77777777" w:rsidR="00731CC8" w:rsidRPr="00731CC8" w:rsidRDefault="00731CC8" w:rsidP="00731CC8">
      <w:pPr>
        <w:bidi/>
        <w:rPr>
          <w:rFonts w:cs="David" w:hint="cs"/>
          <w:u w:val="single"/>
          <w:rtl/>
        </w:rPr>
      </w:pPr>
      <w:r w:rsidRPr="00731CC8">
        <w:rPr>
          <w:rFonts w:cs="David" w:hint="cs"/>
          <w:u w:val="single"/>
          <w:rtl/>
        </w:rPr>
        <w:t xml:space="preserve">צבי </w:t>
      </w:r>
      <w:proofErr w:type="spellStart"/>
      <w:r w:rsidRPr="00731CC8">
        <w:rPr>
          <w:rFonts w:cs="David" w:hint="cs"/>
          <w:u w:val="single"/>
          <w:rtl/>
        </w:rPr>
        <w:t>זרחיה</w:t>
      </w:r>
      <w:proofErr w:type="spellEnd"/>
      <w:r w:rsidRPr="00731CC8">
        <w:rPr>
          <w:rFonts w:cs="David" w:hint="cs"/>
          <w:u w:val="single"/>
          <w:rtl/>
        </w:rPr>
        <w:t>:</w:t>
      </w:r>
    </w:p>
    <w:p w14:paraId="6FEC3704" w14:textId="77777777" w:rsidR="00731CC8" w:rsidRPr="00731CC8" w:rsidRDefault="00731CC8" w:rsidP="00731CC8">
      <w:pPr>
        <w:bidi/>
        <w:rPr>
          <w:rFonts w:cs="David" w:hint="cs"/>
          <w:rtl/>
        </w:rPr>
      </w:pPr>
    </w:p>
    <w:p w14:paraId="54078F1C" w14:textId="77777777" w:rsidR="00731CC8" w:rsidRPr="00731CC8" w:rsidRDefault="00731CC8" w:rsidP="00731CC8">
      <w:pPr>
        <w:bidi/>
        <w:rPr>
          <w:rFonts w:cs="David" w:hint="cs"/>
          <w:rtl/>
        </w:rPr>
      </w:pPr>
      <w:r w:rsidRPr="00731CC8">
        <w:rPr>
          <w:rFonts w:cs="David" w:hint="cs"/>
          <w:rtl/>
        </w:rPr>
        <w:tab/>
        <w:t>זה לא על חשבון ה-13 מיליון שקל כפול 25?</w:t>
      </w:r>
    </w:p>
    <w:p w14:paraId="410A0C59" w14:textId="77777777" w:rsidR="00731CC8" w:rsidRPr="00731CC8" w:rsidRDefault="00731CC8" w:rsidP="00731CC8">
      <w:pPr>
        <w:bidi/>
        <w:rPr>
          <w:rFonts w:cs="David" w:hint="cs"/>
          <w:rtl/>
        </w:rPr>
      </w:pPr>
    </w:p>
    <w:p w14:paraId="398890BE" w14:textId="77777777" w:rsidR="00731CC8" w:rsidRPr="00731CC8" w:rsidRDefault="00731CC8" w:rsidP="00731CC8">
      <w:pPr>
        <w:bidi/>
        <w:rPr>
          <w:rFonts w:cs="David" w:hint="cs"/>
          <w:u w:val="single"/>
          <w:rtl/>
        </w:rPr>
      </w:pPr>
      <w:r w:rsidRPr="00731CC8">
        <w:rPr>
          <w:rFonts w:cs="David" w:hint="cs"/>
          <w:u w:val="single"/>
          <w:rtl/>
        </w:rPr>
        <w:t xml:space="preserve">מנכ"ל הכנסת אבי </w:t>
      </w:r>
      <w:proofErr w:type="spellStart"/>
      <w:r w:rsidRPr="00731CC8">
        <w:rPr>
          <w:rFonts w:cs="David" w:hint="cs"/>
          <w:u w:val="single"/>
          <w:rtl/>
        </w:rPr>
        <w:t>בלשניקוב</w:t>
      </w:r>
      <w:proofErr w:type="spellEnd"/>
      <w:r w:rsidRPr="00731CC8">
        <w:rPr>
          <w:rFonts w:cs="David" w:hint="cs"/>
          <w:u w:val="single"/>
          <w:rtl/>
        </w:rPr>
        <w:t>:</w:t>
      </w:r>
    </w:p>
    <w:p w14:paraId="47259DC4" w14:textId="77777777" w:rsidR="00731CC8" w:rsidRPr="00731CC8" w:rsidRDefault="00731CC8" w:rsidP="00731CC8">
      <w:pPr>
        <w:bidi/>
        <w:rPr>
          <w:rFonts w:cs="David" w:hint="cs"/>
          <w:rtl/>
        </w:rPr>
      </w:pPr>
    </w:p>
    <w:p w14:paraId="092252C1" w14:textId="77777777" w:rsidR="00731CC8" w:rsidRPr="00731CC8" w:rsidRDefault="00731CC8" w:rsidP="00731CC8">
      <w:pPr>
        <w:bidi/>
        <w:rPr>
          <w:rFonts w:cs="David" w:hint="cs"/>
          <w:rtl/>
        </w:rPr>
      </w:pPr>
      <w:r w:rsidRPr="00731CC8">
        <w:rPr>
          <w:rFonts w:cs="David" w:hint="cs"/>
          <w:rtl/>
        </w:rPr>
        <w:tab/>
        <w:t xml:space="preserve">לא. יש את התשלום השוטף עבור הבנייה, ויש את התשלום על האחזקה השוטפת. זה בהתאם לחוזה. </w:t>
      </w:r>
    </w:p>
    <w:p w14:paraId="04CD74D5" w14:textId="77777777" w:rsidR="00731CC8" w:rsidRPr="00731CC8" w:rsidRDefault="00731CC8" w:rsidP="00731CC8">
      <w:pPr>
        <w:bidi/>
        <w:rPr>
          <w:rFonts w:cs="David" w:hint="cs"/>
          <w:rtl/>
        </w:rPr>
      </w:pPr>
    </w:p>
    <w:p w14:paraId="5907C421" w14:textId="77777777" w:rsidR="00731CC8" w:rsidRPr="00731CC8" w:rsidRDefault="00731CC8" w:rsidP="00731CC8">
      <w:pPr>
        <w:bidi/>
        <w:rPr>
          <w:rFonts w:cs="David" w:hint="cs"/>
          <w:u w:val="single"/>
          <w:rtl/>
        </w:rPr>
      </w:pPr>
      <w:r w:rsidRPr="00731CC8">
        <w:rPr>
          <w:rFonts w:cs="David" w:hint="cs"/>
          <w:u w:val="single"/>
          <w:rtl/>
        </w:rPr>
        <w:t>היו"ר דוד טל:</w:t>
      </w:r>
    </w:p>
    <w:p w14:paraId="19FBFB09" w14:textId="77777777" w:rsidR="00731CC8" w:rsidRPr="00731CC8" w:rsidRDefault="00731CC8" w:rsidP="00731CC8">
      <w:pPr>
        <w:bidi/>
        <w:rPr>
          <w:rFonts w:cs="David" w:hint="cs"/>
          <w:rtl/>
        </w:rPr>
      </w:pPr>
    </w:p>
    <w:p w14:paraId="72DA41F6" w14:textId="77777777" w:rsidR="00731CC8" w:rsidRPr="00731CC8" w:rsidRDefault="00731CC8" w:rsidP="00731CC8">
      <w:pPr>
        <w:bidi/>
        <w:rPr>
          <w:rFonts w:cs="David" w:hint="cs"/>
          <w:rtl/>
        </w:rPr>
      </w:pPr>
      <w:r w:rsidRPr="00731CC8">
        <w:rPr>
          <w:rFonts w:cs="David" w:hint="cs"/>
          <w:rtl/>
        </w:rPr>
        <w:tab/>
        <w:t xml:space="preserve">בתקציב הקודם שאישרנו הגדלנו את תקציב האחזקה בשל אגף קדמה. </w:t>
      </w:r>
    </w:p>
    <w:p w14:paraId="3A217553" w14:textId="77777777" w:rsidR="00731CC8" w:rsidRPr="00731CC8" w:rsidRDefault="00731CC8" w:rsidP="00731CC8">
      <w:pPr>
        <w:bidi/>
        <w:rPr>
          <w:rFonts w:cs="David" w:hint="cs"/>
          <w:rtl/>
        </w:rPr>
      </w:pPr>
    </w:p>
    <w:p w14:paraId="309ECDD7" w14:textId="77777777" w:rsidR="00731CC8" w:rsidRPr="00731CC8" w:rsidRDefault="00731CC8" w:rsidP="00731CC8">
      <w:pPr>
        <w:bidi/>
        <w:rPr>
          <w:rFonts w:cs="David" w:hint="cs"/>
          <w:u w:val="single"/>
          <w:rtl/>
        </w:rPr>
      </w:pPr>
      <w:r w:rsidRPr="00731CC8">
        <w:rPr>
          <w:rFonts w:cs="David" w:hint="cs"/>
          <w:u w:val="single"/>
          <w:rtl/>
        </w:rPr>
        <w:t>צבי לביא:</w:t>
      </w:r>
    </w:p>
    <w:p w14:paraId="574B7F08" w14:textId="77777777" w:rsidR="00731CC8" w:rsidRPr="00731CC8" w:rsidRDefault="00731CC8" w:rsidP="00731CC8">
      <w:pPr>
        <w:bidi/>
        <w:rPr>
          <w:rFonts w:cs="David" w:hint="cs"/>
          <w:rtl/>
        </w:rPr>
      </w:pPr>
    </w:p>
    <w:p w14:paraId="06552C27" w14:textId="77777777" w:rsidR="00731CC8" w:rsidRPr="00731CC8" w:rsidRDefault="00731CC8" w:rsidP="00731CC8">
      <w:pPr>
        <w:bidi/>
        <w:rPr>
          <w:rFonts w:cs="David" w:hint="cs"/>
          <w:rtl/>
        </w:rPr>
      </w:pPr>
      <w:r w:rsidRPr="00731CC8">
        <w:rPr>
          <w:rFonts w:cs="David" w:hint="cs"/>
          <w:rtl/>
        </w:rPr>
        <w:tab/>
        <w:t>זה חלק מן החוזה הכללי?</w:t>
      </w:r>
    </w:p>
    <w:p w14:paraId="0C8B8A45" w14:textId="77777777" w:rsidR="00731CC8" w:rsidRPr="00731CC8" w:rsidRDefault="00731CC8" w:rsidP="00731CC8">
      <w:pPr>
        <w:bidi/>
        <w:rPr>
          <w:rFonts w:cs="David" w:hint="cs"/>
          <w:rtl/>
        </w:rPr>
      </w:pPr>
    </w:p>
    <w:p w14:paraId="60443216" w14:textId="77777777" w:rsidR="00731CC8" w:rsidRPr="00731CC8" w:rsidRDefault="00731CC8" w:rsidP="00731CC8">
      <w:pPr>
        <w:bidi/>
        <w:rPr>
          <w:rFonts w:cs="David" w:hint="cs"/>
          <w:u w:val="single"/>
          <w:rtl/>
        </w:rPr>
      </w:pPr>
      <w:r w:rsidRPr="00731CC8">
        <w:rPr>
          <w:rFonts w:cs="David" w:hint="cs"/>
          <w:u w:val="single"/>
          <w:rtl/>
        </w:rPr>
        <w:t xml:space="preserve">מנכ"ל הכנסת אבי </w:t>
      </w:r>
      <w:proofErr w:type="spellStart"/>
      <w:r w:rsidRPr="00731CC8">
        <w:rPr>
          <w:rFonts w:cs="David" w:hint="cs"/>
          <w:u w:val="single"/>
          <w:rtl/>
        </w:rPr>
        <w:t>בלשניקוב</w:t>
      </w:r>
      <w:proofErr w:type="spellEnd"/>
      <w:r w:rsidRPr="00731CC8">
        <w:rPr>
          <w:rFonts w:cs="David" w:hint="cs"/>
          <w:u w:val="single"/>
          <w:rtl/>
        </w:rPr>
        <w:t>:</w:t>
      </w:r>
    </w:p>
    <w:p w14:paraId="33425899" w14:textId="77777777" w:rsidR="00731CC8" w:rsidRPr="00731CC8" w:rsidRDefault="00731CC8" w:rsidP="00731CC8">
      <w:pPr>
        <w:bidi/>
        <w:rPr>
          <w:rFonts w:cs="David" w:hint="cs"/>
          <w:rtl/>
        </w:rPr>
      </w:pPr>
    </w:p>
    <w:p w14:paraId="134DC0EC" w14:textId="77777777" w:rsidR="00731CC8" w:rsidRPr="00731CC8" w:rsidRDefault="00731CC8" w:rsidP="00731CC8">
      <w:pPr>
        <w:bidi/>
        <w:rPr>
          <w:rFonts w:cs="David" w:hint="cs"/>
          <w:rtl/>
        </w:rPr>
      </w:pPr>
      <w:r w:rsidRPr="00731CC8">
        <w:rPr>
          <w:rFonts w:cs="David" w:hint="cs"/>
          <w:rtl/>
        </w:rPr>
        <w:tab/>
        <w:t xml:space="preserve">זה חלק מן החוזה הכללי, אך הוא מחולק לשניים. יש שם שתי סדרות תשלומים </w:t>
      </w:r>
      <w:r w:rsidRPr="00731CC8">
        <w:rPr>
          <w:rFonts w:cs="David"/>
          <w:rtl/>
        </w:rPr>
        <w:t>–</w:t>
      </w:r>
      <w:r w:rsidRPr="00731CC8">
        <w:rPr>
          <w:rFonts w:cs="David" w:hint="cs"/>
          <w:rtl/>
        </w:rPr>
        <w:t xml:space="preserve"> אחת עבור תחזוקה שוטפת. </w:t>
      </w:r>
    </w:p>
    <w:p w14:paraId="28EEE152" w14:textId="77777777" w:rsidR="00731CC8" w:rsidRPr="00731CC8" w:rsidRDefault="00731CC8" w:rsidP="00731CC8">
      <w:pPr>
        <w:bidi/>
        <w:rPr>
          <w:rFonts w:cs="David" w:hint="cs"/>
          <w:rtl/>
        </w:rPr>
      </w:pPr>
    </w:p>
    <w:p w14:paraId="6F46DA7B" w14:textId="77777777" w:rsidR="00731CC8" w:rsidRPr="00731CC8" w:rsidRDefault="00731CC8" w:rsidP="00731CC8">
      <w:pPr>
        <w:bidi/>
        <w:rPr>
          <w:rFonts w:cs="David" w:hint="cs"/>
          <w:u w:val="single"/>
          <w:rtl/>
        </w:rPr>
      </w:pPr>
      <w:r w:rsidRPr="00731CC8">
        <w:rPr>
          <w:rFonts w:cs="David" w:hint="cs"/>
          <w:u w:val="single"/>
          <w:rtl/>
        </w:rPr>
        <w:t xml:space="preserve">צבי </w:t>
      </w:r>
      <w:proofErr w:type="spellStart"/>
      <w:r w:rsidRPr="00731CC8">
        <w:rPr>
          <w:rFonts w:cs="David" w:hint="cs"/>
          <w:u w:val="single"/>
          <w:rtl/>
        </w:rPr>
        <w:t>זרחיה</w:t>
      </w:r>
      <w:proofErr w:type="spellEnd"/>
      <w:r w:rsidRPr="00731CC8">
        <w:rPr>
          <w:rFonts w:cs="David" w:hint="cs"/>
          <w:u w:val="single"/>
          <w:rtl/>
        </w:rPr>
        <w:t>:</w:t>
      </w:r>
    </w:p>
    <w:p w14:paraId="0C389CC5" w14:textId="77777777" w:rsidR="00731CC8" w:rsidRPr="00731CC8" w:rsidRDefault="00731CC8" w:rsidP="00731CC8">
      <w:pPr>
        <w:bidi/>
        <w:rPr>
          <w:rFonts w:cs="David" w:hint="cs"/>
          <w:rtl/>
        </w:rPr>
      </w:pPr>
    </w:p>
    <w:p w14:paraId="72E2DD3F" w14:textId="77777777" w:rsidR="00731CC8" w:rsidRPr="00731CC8" w:rsidRDefault="00731CC8" w:rsidP="00731CC8">
      <w:pPr>
        <w:bidi/>
        <w:rPr>
          <w:rFonts w:cs="David" w:hint="cs"/>
          <w:rtl/>
        </w:rPr>
      </w:pPr>
      <w:r w:rsidRPr="00731CC8">
        <w:rPr>
          <w:rFonts w:cs="David" w:hint="cs"/>
          <w:rtl/>
        </w:rPr>
        <w:tab/>
        <w:t>מה עלות התחזוקה השוטפת בשנה? 9 מיליון שקל?</w:t>
      </w:r>
    </w:p>
    <w:p w14:paraId="044EB61F" w14:textId="77777777" w:rsidR="00731CC8" w:rsidRDefault="00731CC8" w:rsidP="00731CC8">
      <w:pPr>
        <w:bidi/>
        <w:rPr>
          <w:rFonts w:cs="David" w:hint="cs"/>
          <w:rtl/>
        </w:rPr>
      </w:pPr>
    </w:p>
    <w:p w14:paraId="5AAD7D08" w14:textId="77777777" w:rsidR="00731CC8" w:rsidRDefault="00731CC8" w:rsidP="00731CC8">
      <w:pPr>
        <w:bidi/>
        <w:rPr>
          <w:rFonts w:cs="David" w:hint="cs"/>
          <w:rtl/>
        </w:rPr>
      </w:pPr>
    </w:p>
    <w:p w14:paraId="4CA27778" w14:textId="77777777" w:rsidR="00731CC8" w:rsidRDefault="00731CC8" w:rsidP="00731CC8">
      <w:pPr>
        <w:bidi/>
        <w:rPr>
          <w:rFonts w:cs="David" w:hint="cs"/>
          <w:rtl/>
        </w:rPr>
      </w:pPr>
    </w:p>
    <w:p w14:paraId="0FCE0F16" w14:textId="77777777" w:rsidR="00731CC8" w:rsidRDefault="00731CC8" w:rsidP="00731CC8">
      <w:pPr>
        <w:bidi/>
        <w:rPr>
          <w:rFonts w:cs="David" w:hint="cs"/>
          <w:rtl/>
        </w:rPr>
      </w:pPr>
    </w:p>
    <w:p w14:paraId="6F258652" w14:textId="77777777" w:rsidR="00731CC8" w:rsidRPr="00731CC8" w:rsidRDefault="00731CC8" w:rsidP="00731CC8">
      <w:pPr>
        <w:bidi/>
        <w:rPr>
          <w:rFonts w:cs="David" w:hint="cs"/>
          <w:rtl/>
        </w:rPr>
      </w:pPr>
    </w:p>
    <w:p w14:paraId="0D9EF4FF" w14:textId="77777777" w:rsidR="00731CC8" w:rsidRPr="00731CC8" w:rsidRDefault="00731CC8" w:rsidP="00731CC8">
      <w:pPr>
        <w:bidi/>
        <w:rPr>
          <w:rFonts w:cs="David" w:hint="cs"/>
          <w:u w:val="single"/>
          <w:rtl/>
        </w:rPr>
      </w:pPr>
      <w:r w:rsidRPr="00731CC8">
        <w:rPr>
          <w:rFonts w:cs="David" w:hint="cs"/>
          <w:u w:val="single"/>
          <w:rtl/>
        </w:rPr>
        <w:t>אבי לוי:</w:t>
      </w:r>
    </w:p>
    <w:p w14:paraId="2629A232" w14:textId="77777777" w:rsidR="00731CC8" w:rsidRPr="00731CC8" w:rsidRDefault="00731CC8" w:rsidP="00731CC8">
      <w:pPr>
        <w:bidi/>
        <w:rPr>
          <w:rFonts w:cs="David" w:hint="cs"/>
          <w:rtl/>
        </w:rPr>
      </w:pPr>
    </w:p>
    <w:p w14:paraId="26401D8D" w14:textId="77777777" w:rsidR="00731CC8" w:rsidRPr="00731CC8" w:rsidRDefault="00731CC8" w:rsidP="00731CC8">
      <w:pPr>
        <w:bidi/>
        <w:rPr>
          <w:rFonts w:cs="David" w:hint="cs"/>
          <w:rtl/>
        </w:rPr>
      </w:pPr>
      <w:r w:rsidRPr="00731CC8">
        <w:rPr>
          <w:rFonts w:cs="David" w:hint="cs"/>
          <w:rtl/>
        </w:rPr>
        <w:tab/>
        <w:t xml:space="preserve">באגף קדמה 9 מיליון שקל. </w:t>
      </w:r>
    </w:p>
    <w:p w14:paraId="04BA6558" w14:textId="77777777" w:rsidR="00731CC8" w:rsidRPr="00731CC8" w:rsidRDefault="00731CC8" w:rsidP="00731CC8">
      <w:pPr>
        <w:bidi/>
        <w:rPr>
          <w:rFonts w:cs="David" w:hint="cs"/>
          <w:rtl/>
        </w:rPr>
      </w:pPr>
    </w:p>
    <w:p w14:paraId="7DCEA081" w14:textId="77777777" w:rsidR="00731CC8" w:rsidRPr="00731CC8" w:rsidRDefault="00731CC8" w:rsidP="00731CC8">
      <w:pPr>
        <w:bidi/>
        <w:rPr>
          <w:rFonts w:cs="David" w:hint="cs"/>
          <w:u w:val="single"/>
          <w:rtl/>
        </w:rPr>
      </w:pPr>
      <w:r w:rsidRPr="00731CC8">
        <w:rPr>
          <w:rFonts w:cs="David" w:hint="cs"/>
          <w:u w:val="single"/>
          <w:rtl/>
        </w:rPr>
        <w:t xml:space="preserve">צבי </w:t>
      </w:r>
      <w:proofErr w:type="spellStart"/>
      <w:r w:rsidRPr="00731CC8">
        <w:rPr>
          <w:rFonts w:cs="David" w:hint="cs"/>
          <w:u w:val="single"/>
          <w:rtl/>
        </w:rPr>
        <w:t>זרחיה</w:t>
      </w:r>
      <w:proofErr w:type="spellEnd"/>
      <w:r w:rsidRPr="00731CC8">
        <w:rPr>
          <w:rFonts w:cs="David" w:hint="cs"/>
          <w:u w:val="single"/>
          <w:rtl/>
        </w:rPr>
        <w:t>:</w:t>
      </w:r>
    </w:p>
    <w:p w14:paraId="7AF07643" w14:textId="77777777" w:rsidR="00731CC8" w:rsidRPr="00731CC8" w:rsidRDefault="00731CC8" w:rsidP="00731CC8">
      <w:pPr>
        <w:bidi/>
        <w:rPr>
          <w:rFonts w:cs="David" w:hint="cs"/>
          <w:rtl/>
        </w:rPr>
      </w:pPr>
    </w:p>
    <w:p w14:paraId="75F5DCDA" w14:textId="77777777" w:rsidR="00731CC8" w:rsidRPr="00731CC8" w:rsidRDefault="00731CC8" w:rsidP="00731CC8">
      <w:pPr>
        <w:bidi/>
        <w:rPr>
          <w:rFonts w:cs="David" w:hint="cs"/>
          <w:rtl/>
        </w:rPr>
      </w:pPr>
      <w:r w:rsidRPr="00731CC8">
        <w:rPr>
          <w:rFonts w:cs="David" w:hint="cs"/>
          <w:rtl/>
        </w:rPr>
        <w:tab/>
        <w:t>ומה העלות ל-25 שנה, 13-15 מיליון שקל בשנה?</w:t>
      </w:r>
    </w:p>
    <w:p w14:paraId="7426826A" w14:textId="77777777" w:rsidR="00731CC8" w:rsidRPr="00731CC8" w:rsidRDefault="00731CC8" w:rsidP="00731CC8">
      <w:pPr>
        <w:bidi/>
        <w:rPr>
          <w:rFonts w:cs="David" w:hint="cs"/>
          <w:rtl/>
        </w:rPr>
      </w:pPr>
    </w:p>
    <w:p w14:paraId="04661A04" w14:textId="77777777" w:rsidR="00731CC8" w:rsidRPr="00731CC8" w:rsidRDefault="00731CC8" w:rsidP="00731CC8">
      <w:pPr>
        <w:bidi/>
        <w:rPr>
          <w:rFonts w:cs="David" w:hint="cs"/>
          <w:u w:val="single"/>
          <w:rtl/>
        </w:rPr>
      </w:pPr>
      <w:r w:rsidRPr="00731CC8">
        <w:rPr>
          <w:rFonts w:cs="David" w:hint="cs"/>
          <w:u w:val="single"/>
          <w:rtl/>
        </w:rPr>
        <w:t>אבי לוי:</w:t>
      </w:r>
    </w:p>
    <w:p w14:paraId="5C00C885" w14:textId="77777777" w:rsidR="00731CC8" w:rsidRPr="00731CC8" w:rsidRDefault="00731CC8" w:rsidP="00731CC8">
      <w:pPr>
        <w:bidi/>
        <w:rPr>
          <w:rFonts w:cs="David" w:hint="cs"/>
          <w:rtl/>
        </w:rPr>
      </w:pPr>
    </w:p>
    <w:p w14:paraId="25197195" w14:textId="77777777" w:rsidR="00731CC8" w:rsidRPr="00731CC8" w:rsidRDefault="00731CC8" w:rsidP="00731CC8">
      <w:pPr>
        <w:bidi/>
        <w:rPr>
          <w:rFonts w:cs="David" w:hint="cs"/>
          <w:rtl/>
        </w:rPr>
      </w:pPr>
      <w:r w:rsidRPr="00731CC8">
        <w:rPr>
          <w:rFonts w:cs="David" w:hint="cs"/>
          <w:rtl/>
        </w:rPr>
        <w:tab/>
        <w:t xml:space="preserve">נכון להיום, הערך הנוכחי של התשלום השנתי כ-14 מיליון שקל, פלוס מע"מ כמובן. </w:t>
      </w:r>
    </w:p>
    <w:p w14:paraId="5C271DBF" w14:textId="77777777" w:rsidR="00731CC8" w:rsidRPr="00731CC8" w:rsidRDefault="00731CC8" w:rsidP="00731CC8">
      <w:pPr>
        <w:bidi/>
        <w:rPr>
          <w:rFonts w:cs="David" w:hint="cs"/>
          <w:rtl/>
        </w:rPr>
      </w:pPr>
    </w:p>
    <w:p w14:paraId="63AD0033" w14:textId="77777777" w:rsidR="00731CC8" w:rsidRPr="00731CC8" w:rsidRDefault="00731CC8" w:rsidP="00731CC8">
      <w:pPr>
        <w:bidi/>
        <w:rPr>
          <w:rFonts w:cs="David" w:hint="cs"/>
          <w:u w:val="single"/>
          <w:rtl/>
        </w:rPr>
      </w:pPr>
      <w:r w:rsidRPr="00731CC8">
        <w:rPr>
          <w:rFonts w:cs="David" w:hint="cs"/>
          <w:u w:val="single"/>
          <w:rtl/>
        </w:rPr>
        <w:t>היו"ר דוד טל:</w:t>
      </w:r>
    </w:p>
    <w:p w14:paraId="7EEDA03B" w14:textId="77777777" w:rsidR="00731CC8" w:rsidRPr="00731CC8" w:rsidRDefault="00731CC8" w:rsidP="00731CC8">
      <w:pPr>
        <w:bidi/>
        <w:rPr>
          <w:rFonts w:cs="David" w:hint="cs"/>
          <w:rtl/>
        </w:rPr>
      </w:pPr>
    </w:p>
    <w:p w14:paraId="7D28F35D" w14:textId="77777777" w:rsidR="00731CC8" w:rsidRPr="00731CC8" w:rsidRDefault="00731CC8" w:rsidP="00731CC8">
      <w:pPr>
        <w:bidi/>
        <w:rPr>
          <w:rFonts w:cs="David" w:hint="cs"/>
          <w:rtl/>
        </w:rPr>
      </w:pPr>
      <w:r w:rsidRPr="00731CC8">
        <w:rPr>
          <w:rFonts w:cs="David" w:hint="cs"/>
          <w:rtl/>
        </w:rPr>
        <w:tab/>
        <w:t>אבל פרט לאגף קדמה צריך להחזיק גם את האגף הישן.</w:t>
      </w:r>
    </w:p>
    <w:p w14:paraId="270D2169" w14:textId="77777777" w:rsidR="00731CC8" w:rsidRPr="00731CC8" w:rsidRDefault="00731CC8" w:rsidP="00731CC8">
      <w:pPr>
        <w:bidi/>
        <w:rPr>
          <w:rFonts w:cs="David" w:hint="cs"/>
          <w:rtl/>
        </w:rPr>
      </w:pPr>
    </w:p>
    <w:p w14:paraId="3DC77EE7" w14:textId="77777777" w:rsidR="00731CC8" w:rsidRPr="00731CC8" w:rsidRDefault="00731CC8" w:rsidP="00731CC8">
      <w:pPr>
        <w:bidi/>
        <w:rPr>
          <w:rFonts w:cs="David" w:hint="cs"/>
          <w:u w:val="single"/>
          <w:rtl/>
        </w:rPr>
      </w:pPr>
      <w:r w:rsidRPr="00731CC8">
        <w:rPr>
          <w:rFonts w:cs="David" w:hint="cs"/>
          <w:u w:val="single"/>
          <w:rtl/>
        </w:rPr>
        <w:t>אבי לוי:</w:t>
      </w:r>
    </w:p>
    <w:p w14:paraId="295C41E1" w14:textId="77777777" w:rsidR="00731CC8" w:rsidRPr="00731CC8" w:rsidRDefault="00731CC8" w:rsidP="00731CC8">
      <w:pPr>
        <w:bidi/>
        <w:rPr>
          <w:rFonts w:cs="David" w:hint="cs"/>
          <w:rtl/>
        </w:rPr>
      </w:pPr>
    </w:p>
    <w:p w14:paraId="53582609" w14:textId="77777777" w:rsidR="00731CC8" w:rsidRPr="00731CC8" w:rsidRDefault="00731CC8" w:rsidP="00731CC8">
      <w:pPr>
        <w:bidi/>
        <w:rPr>
          <w:rFonts w:cs="David" w:hint="cs"/>
          <w:rtl/>
        </w:rPr>
      </w:pPr>
      <w:r w:rsidRPr="00731CC8">
        <w:rPr>
          <w:rFonts w:cs="David" w:hint="cs"/>
          <w:rtl/>
        </w:rPr>
        <w:tab/>
        <w:t xml:space="preserve">נכון. </w:t>
      </w:r>
    </w:p>
    <w:p w14:paraId="77B8042D" w14:textId="77777777" w:rsidR="00731CC8" w:rsidRPr="00731CC8" w:rsidRDefault="00731CC8" w:rsidP="00731CC8">
      <w:pPr>
        <w:bidi/>
        <w:rPr>
          <w:rFonts w:cs="David" w:hint="cs"/>
          <w:rtl/>
        </w:rPr>
      </w:pPr>
    </w:p>
    <w:p w14:paraId="69853B8A" w14:textId="77777777" w:rsidR="00731CC8" w:rsidRPr="00731CC8" w:rsidRDefault="00731CC8" w:rsidP="00731CC8">
      <w:pPr>
        <w:bidi/>
        <w:rPr>
          <w:rFonts w:cs="David" w:hint="cs"/>
          <w:b/>
          <w:bCs/>
          <w:u w:val="single"/>
          <w:rtl/>
        </w:rPr>
      </w:pPr>
      <w:r w:rsidRPr="00731CC8">
        <w:rPr>
          <w:rFonts w:cs="David" w:hint="cs"/>
          <w:rtl/>
        </w:rPr>
        <w:tab/>
      </w:r>
      <w:r w:rsidRPr="00731CC8">
        <w:rPr>
          <w:rFonts w:cs="David" w:hint="cs"/>
          <w:b/>
          <w:bCs/>
          <w:u w:val="single"/>
          <w:rtl/>
        </w:rPr>
        <w:t xml:space="preserve">עודפים מתוכנית 02.03.06 </w:t>
      </w:r>
      <w:r w:rsidRPr="00731CC8">
        <w:rPr>
          <w:rFonts w:cs="David"/>
          <w:b/>
          <w:bCs/>
          <w:u w:val="single"/>
          <w:rtl/>
        </w:rPr>
        <w:t>–</w:t>
      </w:r>
      <w:r w:rsidRPr="00731CC8">
        <w:rPr>
          <w:rFonts w:cs="David" w:hint="cs"/>
          <w:b/>
          <w:bCs/>
          <w:u w:val="single"/>
          <w:rtl/>
        </w:rPr>
        <w:t xml:space="preserve"> ביטחון</w:t>
      </w:r>
    </w:p>
    <w:p w14:paraId="374A0D74" w14:textId="77777777" w:rsidR="00731CC8" w:rsidRPr="00731CC8" w:rsidRDefault="00731CC8" w:rsidP="00731CC8">
      <w:pPr>
        <w:bidi/>
        <w:rPr>
          <w:rFonts w:cs="David" w:hint="cs"/>
          <w:rtl/>
        </w:rPr>
      </w:pPr>
    </w:p>
    <w:p w14:paraId="2EF2D955" w14:textId="77777777" w:rsidR="00731CC8" w:rsidRPr="00731CC8" w:rsidRDefault="00731CC8" w:rsidP="00731CC8">
      <w:pPr>
        <w:bidi/>
        <w:rPr>
          <w:rFonts w:cs="David" w:hint="cs"/>
          <w:rtl/>
        </w:rPr>
      </w:pPr>
      <w:r w:rsidRPr="00731CC8">
        <w:rPr>
          <w:rFonts w:cs="David" w:hint="cs"/>
          <w:rtl/>
        </w:rPr>
        <w:tab/>
        <w:t xml:space="preserve">הוצאות שמירה וביטחון הן התחייבויות שקשורות באימונים בפעילות שוטפת. </w:t>
      </w:r>
    </w:p>
    <w:p w14:paraId="35886294" w14:textId="77777777" w:rsidR="00731CC8" w:rsidRPr="00731CC8" w:rsidRDefault="00731CC8" w:rsidP="00731CC8">
      <w:pPr>
        <w:bidi/>
        <w:rPr>
          <w:rFonts w:cs="David" w:hint="cs"/>
          <w:rtl/>
        </w:rPr>
      </w:pPr>
    </w:p>
    <w:p w14:paraId="4C3A934B" w14:textId="77777777" w:rsidR="00731CC8" w:rsidRPr="00731CC8" w:rsidRDefault="00731CC8" w:rsidP="00731CC8">
      <w:pPr>
        <w:bidi/>
        <w:rPr>
          <w:rFonts w:cs="David" w:hint="cs"/>
          <w:rtl/>
        </w:rPr>
      </w:pPr>
      <w:r w:rsidRPr="00731CC8">
        <w:rPr>
          <w:rFonts w:cs="David" w:hint="cs"/>
          <w:rtl/>
        </w:rPr>
        <w:tab/>
        <w:t xml:space="preserve">בציוד ביטחוני ותפעולי, בסך 4.7 מיליון שקל, לפחות 2.5 מיליון שקל נובעים מעבודות שבוצעו באגף הישן בתחום מערכות אבטחה וביטחון, וחלק אחר למערכות של מְשַקְפִים וציוד שנרכש לטובת משמר הכנסת כדי להציבו באגף קדמה. </w:t>
      </w:r>
    </w:p>
    <w:p w14:paraId="7E3181AE" w14:textId="77777777" w:rsidR="00731CC8" w:rsidRPr="00731CC8" w:rsidRDefault="00731CC8" w:rsidP="00731CC8">
      <w:pPr>
        <w:bidi/>
        <w:rPr>
          <w:rFonts w:cs="David" w:hint="cs"/>
          <w:rtl/>
        </w:rPr>
      </w:pPr>
    </w:p>
    <w:p w14:paraId="4C48DD75" w14:textId="77777777" w:rsidR="00731CC8" w:rsidRPr="00731CC8" w:rsidRDefault="00731CC8" w:rsidP="00731CC8">
      <w:pPr>
        <w:bidi/>
        <w:rPr>
          <w:rFonts w:cs="David" w:hint="cs"/>
          <w:rtl/>
        </w:rPr>
      </w:pPr>
      <w:r w:rsidRPr="00731CC8">
        <w:rPr>
          <w:rFonts w:cs="David" w:hint="cs"/>
          <w:rtl/>
        </w:rPr>
        <w:tab/>
        <w:t xml:space="preserve">מיגון גג המליאה </w:t>
      </w:r>
      <w:r w:rsidRPr="00731CC8">
        <w:rPr>
          <w:rFonts w:cs="David"/>
          <w:rtl/>
        </w:rPr>
        <w:t>–</w:t>
      </w:r>
      <w:r w:rsidRPr="00731CC8">
        <w:rPr>
          <w:rFonts w:cs="David" w:hint="cs"/>
          <w:rtl/>
        </w:rPr>
        <w:t xml:space="preserve"> כזכור התקציב המקורי עמד על כ-6 מיליון שקל. נגיע כנראה לסביבות 4 מיליון שקל. חלק ניכר מן הפעילות בוצע, הציוד נמצא כאן. השלמת ההתקנה של מיגון הגג - - - </w:t>
      </w:r>
    </w:p>
    <w:p w14:paraId="2264A50D" w14:textId="77777777" w:rsidR="00731CC8" w:rsidRPr="00731CC8" w:rsidRDefault="00731CC8" w:rsidP="00731CC8">
      <w:pPr>
        <w:bidi/>
        <w:rPr>
          <w:rFonts w:cs="David" w:hint="cs"/>
          <w:rtl/>
        </w:rPr>
      </w:pPr>
    </w:p>
    <w:p w14:paraId="0A1CAB82" w14:textId="77777777" w:rsidR="00731CC8" w:rsidRPr="00731CC8" w:rsidRDefault="00731CC8" w:rsidP="00731CC8">
      <w:pPr>
        <w:bidi/>
        <w:rPr>
          <w:rFonts w:cs="David" w:hint="cs"/>
          <w:u w:val="single"/>
          <w:rtl/>
        </w:rPr>
      </w:pPr>
      <w:r w:rsidRPr="00731CC8">
        <w:rPr>
          <w:rFonts w:cs="David" w:hint="cs"/>
          <w:u w:val="single"/>
          <w:rtl/>
        </w:rPr>
        <w:t xml:space="preserve">מנכ"ל הכנסת אבי </w:t>
      </w:r>
      <w:proofErr w:type="spellStart"/>
      <w:r w:rsidRPr="00731CC8">
        <w:rPr>
          <w:rFonts w:cs="David" w:hint="cs"/>
          <w:u w:val="single"/>
          <w:rtl/>
        </w:rPr>
        <w:t>בלשניקוב</w:t>
      </w:r>
      <w:proofErr w:type="spellEnd"/>
      <w:r w:rsidRPr="00731CC8">
        <w:rPr>
          <w:rFonts w:cs="David" w:hint="cs"/>
          <w:u w:val="single"/>
          <w:rtl/>
        </w:rPr>
        <w:t>:</w:t>
      </w:r>
    </w:p>
    <w:p w14:paraId="08EC4E28" w14:textId="77777777" w:rsidR="00731CC8" w:rsidRPr="00731CC8" w:rsidRDefault="00731CC8" w:rsidP="00731CC8">
      <w:pPr>
        <w:bidi/>
        <w:rPr>
          <w:rFonts w:cs="David" w:hint="cs"/>
          <w:rtl/>
        </w:rPr>
      </w:pPr>
    </w:p>
    <w:p w14:paraId="6C7F0349" w14:textId="77777777" w:rsidR="00731CC8" w:rsidRPr="00731CC8" w:rsidRDefault="00731CC8" w:rsidP="00731CC8">
      <w:pPr>
        <w:bidi/>
        <w:rPr>
          <w:rFonts w:cs="David" w:hint="cs"/>
          <w:rtl/>
        </w:rPr>
      </w:pPr>
      <w:r w:rsidRPr="00731CC8">
        <w:rPr>
          <w:rFonts w:cs="David" w:hint="cs"/>
          <w:rtl/>
        </w:rPr>
        <w:tab/>
        <w:t xml:space="preserve">התחילו כבר לעבוד, יש עבודות תשתית על גג המליאה. מי שיצפה לכיוון הגינה האחורית, לכיוון מוזיאון ישראל, יראה את כל לוחות הפלדה שהותקנו שם כבר. בתקופת הפגרה הקרובה, בהתאם להוראות קציני הבטיחות ומשטר הרוחות במדינת ישראל, נסיים את הפרויקט. לשאלתך, הפרויקט בעיצומו. הוא יעלה 4 מיליון שקל במקום 6 מיליון שקל. </w:t>
      </w:r>
    </w:p>
    <w:p w14:paraId="5FADEE8B" w14:textId="77777777" w:rsidR="00731CC8" w:rsidRPr="00731CC8" w:rsidRDefault="00731CC8" w:rsidP="00731CC8">
      <w:pPr>
        <w:bidi/>
        <w:rPr>
          <w:rFonts w:cs="David" w:hint="cs"/>
          <w:rtl/>
        </w:rPr>
      </w:pPr>
    </w:p>
    <w:p w14:paraId="2EA54169"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14CB16BD" w14:textId="77777777" w:rsidR="00731CC8" w:rsidRPr="00731CC8" w:rsidRDefault="00731CC8" w:rsidP="00731CC8">
      <w:pPr>
        <w:bidi/>
        <w:rPr>
          <w:rFonts w:cs="David" w:hint="cs"/>
          <w:rtl/>
        </w:rPr>
      </w:pPr>
    </w:p>
    <w:p w14:paraId="4E340FF9" w14:textId="77777777" w:rsidR="00731CC8" w:rsidRPr="00731CC8" w:rsidRDefault="00731CC8" w:rsidP="00731CC8">
      <w:pPr>
        <w:bidi/>
        <w:rPr>
          <w:rFonts w:cs="David" w:hint="cs"/>
          <w:rtl/>
        </w:rPr>
      </w:pPr>
      <w:r w:rsidRPr="00731CC8">
        <w:rPr>
          <w:rFonts w:cs="David" w:hint="cs"/>
          <w:rtl/>
        </w:rPr>
        <w:tab/>
        <w:t>רבותי העיתונאים, זה פשוט תקציב "מאכזב", כי בכול נשאר כסף, מחזירים כסף. אז מה יכתבו מחר בעיתונים?</w:t>
      </w:r>
    </w:p>
    <w:p w14:paraId="3E55AFF4" w14:textId="77777777" w:rsidR="00731CC8" w:rsidRPr="00731CC8" w:rsidRDefault="00731CC8" w:rsidP="00731CC8">
      <w:pPr>
        <w:bidi/>
        <w:rPr>
          <w:rFonts w:cs="David" w:hint="cs"/>
          <w:rtl/>
        </w:rPr>
      </w:pPr>
    </w:p>
    <w:p w14:paraId="784BFE13" w14:textId="77777777" w:rsidR="00731CC8" w:rsidRPr="00731CC8" w:rsidRDefault="00731CC8" w:rsidP="00731CC8">
      <w:pPr>
        <w:bidi/>
        <w:rPr>
          <w:rFonts w:cs="David" w:hint="cs"/>
          <w:u w:val="single"/>
          <w:rtl/>
        </w:rPr>
      </w:pPr>
      <w:r w:rsidRPr="00731CC8">
        <w:rPr>
          <w:rFonts w:cs="David" w:hint="cs"/>
          <w:u w:val="single"/>
          <w:rtl/>
        </w:rPr>
        <w:t>היו"ר דוד טל:</w:t>
      </w:r>
    </w:p>
    <w:p w14:paraId="165F2853" w14:textId="77777777" w:rsidR="00731CC8" w:rsidRPr="00731CC8" w:rsidRDefault="00731CC8" w:rsidP="00731CC8">
      <w:pPr>
        <w:bidi/>
        <w:rPr>
          <w:rFonts w:cs="David" w:hint="cs"/>
          <w:rtl/>
        </w:rPr>
      </w:pPr>
    </w:p>
    <w:p w14:paraId="5B9AB0B9" w14:textId="77777777" w:rsidR="00731CC8" w:rsidRPr="00731CC8" w:rsidRDefault="00731CC8" w:rsidP="00731CC8">
      <w:pPr>
        <w:bidi/>
        <w:rPr>
          <w:rFonts w:cs="David" w:hint="cs"/>
          <w:rtl/>
        </w:rPr>
      </w:pPr>
      <w:r w:rsidRPr="00731CC8">
        <w:rPr>
          <w:rFonts w:cs="David" w:hint="cs"/>
          <w:rtl/>
        </w:rPr>
        <w:tab/>
        <w:t xml:space="preserve">לשם שינוי אפשר לומר שהכנסת מתייעלת וכתוצאה מכך יש יתרות. </w:t>
      </w:r>
    </w:p>
    <w:p w14:paraId="587A885D" w14:textId="77777777" w:rsidR="00731CC8" w:rsidRPr="00731CC8" w:rsidRDefault="00731CC8" w:rsidP="00731CC8">
      <w:pPr>
        <w:bidi/>
        <w:rPr>
          <w:rFonts w:cs="David" w:hint="cs"/>
          <w:rtl/>
        </w:rPr>
      </w:pPr>
    </w:p>
    <w:p w14:paraId="6FCE4BD9" w14:textId="77777777" w:rsidR="00731CC8" w:rsidRPr="00731CC8" w:rsidRDefault="00731CC8" w:rsidP="00731CC8">
      <w:pPr>
        <w:bidi/>
        <w:rPr>
          <w:rFonts w:cs="David" w:hint="cs"/>
          <w:u w:val="single"/>
          <w:rtl/>
        </w:rPr>
      </w:pPr>
      <w:r w:rsidRPr="00731CC8">
        <w:rPr>
          <w:rFonts w:cs="David" w:hint="cs"/>
          <w:u w:val="single"/>
          <w:rtl/>
        </w:rPr>
        <w:t xml:space="preserve">צבי </w:t>
      </w:r>
      <w:proofErr w:type="spellStart"/>
      <w:r w:rsidRPr="00731CC8">
        <w:rPr>
          <w:rFonts w:cs="David" w:hint="cs"/>
          <w:u w:val="single"/>
          <w:rtl/>
        </w:rPr>
        <w:t>זרחיה</w:t>
      </w:r>
      <w:proofErr w:type="spellEnd"/>
      <w:r w:rsidRPr="00731CC8">
        <w:rPr>
          <w:rFonts w:cs="David" w:hint="cs"/>
          <w:u w:val="single"/>
          <w:rtl/>
        </w:rPr>
        <w:t>:</w:t>
      </w:r>
    </w:p>
    <w:p w14:paraId="5840AB88" w14:textId="77777777" w:rsidR="00731CC8" w:rsidRPr="00731CC8" w:rsidRDefault="00731CC8" w:rsidP="00731CC8">
      <w:pPr>
        <w:bidi/>
        <w:rPr>
          <w:rFonts w:cs="David" w:hint="cs"/>
          <w:rtl/>
        </w:rPr>
      </w:pPr>
    </w:p>
    <w:p w14:paraId="4401693B" w14:textId="77777777" w:rsidR="00731CC8" w:rsidRPr="00731CC8" w:rsidRDefault="00731CC8" w:rsidP="00731CC8">
      <w:pPr>
        <w:bidi/>
        <w:rPr>
          <w:rFonts w:cs="David" w:hint="cs"/>
          <w:rtl/>
        </w:rPr>
      </w:pPr>
      <w:r w:rsidRPr="00731CC8">
        <w:rPr>
          <w:rFonts w:cs="David" w:hint="cs"/>
          <w:rtl/>
        </w:rPr>
        <w:tab/>
        <w:t xml:space="preserve">בכל שנה אנחנו כותבים שהכנסת מתייעלת. </w:t>
      </w:r>
    </w:p>
    <w:p w14:paraId="052EDAB3" w14:textId="77777777" w:rsidR="00731CC8" w:rsidRPr="00731CC8" w:rsidRDefault="00731CC8" w:rsidP="00731CC8">
      <w:pPr>
        <w:bidi/>
        <w:rPr>
          <w:rFonts w:cs="David" w:hint="cs"/>
          <w:rtl/>
        </w:rPr>
      </w:pPr>
    </w:p>
    <w:p w14:paraId="7188A578" w14:textId="77777777" w:rsidR="00731CC8" w:rsidRPr="00731CC8" w:rsidRDefault="00731CC8" w:rsidP="00731CC8">
      <w:pPr>
        <w:bidi/>
        <w:rPr>
          <w:rFonts w:cs="David" w:hint="cs"/>
          <w:u w:val="single"/>
          <w:rtl/>
        </w:rPr>
      </w:pPr>
      <w:r w:rsidRPr="00731CC8">
        <w:rPr>
          <w:rFonts w:cs="David" w:hint="cs"/>
          <w:u w:val="single"/>
          <w:rtl/>
        </w:rPr>
        <w:t>היו"ר דוד טל:</w:t>
      </w:r>
    </w:p>
    <w:p w14:paraId="2240DF63" w14:textId="77777777" w:rsidR="00731CC8" w:rsidRPr="00731CC8" w:rsidRDefault="00731CC8" w:rsidP="00731CC8">
      <w:pPr>
        <w:bidi/>
        <w:rPr>
          <w:rFonts w:cs="David" w:hint="cs"/>
          <w:rtl/>
        </w:rPr>
      </w:pPr>
    </w:p>
    <w:p w14:paraId="2DC696EF" w14:textId="77777777" w:rsidR="00731CC8" w:rsidRPr="00731CC8" w:rsidRDefault="00731CC8" w:rsidP="00731CC8">
      <w:pPr>
        <w:bidi/>
        <w:rPr>
          <w:rFonts w:cs="David" w:hint="cs"/>
          <w:rtl/>
        </w:rPr>
      </w:pPr>
      <w:r w:rsidRPr="00731CC8">
        <w:rPr>
          <w:rFonts w:cs="David" w:hint="cs"/>
          <w:rtl/>
        </w:rPr>
        <w:tab/>
        <w:t xml:space="preserve">אני סומך על היושרה של העיתונאים. </w:t>
      </w:r>
    </w:p>
    <w:p w14:paraId="36990A9E" w14:textId="77777777" w:rsidR="00731CC8" w:rsidRPr="00731CC8" w:rsidRDefault="00731CC8" w:rsidP="00731CC8">
      <w:pPr>
        <w:bidi/>
        <w:rPr>
          <w:rFonts w:cs="David" w:hint="cs"/>
          <w:rtl/>
        </w:rPr>
      </w:pPr>
    </w:p>
    <w:p w14:paraId="2839274B" w14:textId="77777777" w:rsidR="00731CC8" w:rsidRPr="00731CC8" w:rsidRDefault="00731CC8" w:rsidP="00731CC8">
      <w:pPr>
        <w:bidi/>
        <w:rPr>
          <w:rFonts w:cs="David" w:hint="cs"/>
          <w:u w:val="single"/>
          <w:rtl/>
        </w:rPr>
      </w:pPr>
      <w:r w:rsidRPr="00731CC8">
        <w:rPr>
          <w:rFonts w:cs="David" w:hint="cs"/>
          <w:u w:val="single"/>
          <w:rtl/>
        </w:rPr>
        <w:t>אביגדור רפאלי:</w:t>
      </w:r>
    </w:p>
    <w:p w14:paraId="33A51E32" w14:textId="77777777" w:rsidR="00731CC8" w:rsidRPr="00731CC8" w:rsidRDefault="00731CC8" w:rsidP="00731CC8">
      <w:pPr>
        <w:bidi/>
        <w:rPr>
          <w:rFonts w:cs="David" w:hint="cs"/>
          <w:rtl/>
        </w:rPr>
      </w:pPr>
    </w:p>
    <w:p w14:paraId="6084359C" w14:textId="77777777" w:rsidR="00731CC8" w:rsidRPr="00731CC8" w:rsidRDefault="00731CC8" w:rsidP="00731CC8">
      <w:pPr>
        <w:bidi/>
        <w:rPr>
          <w:rFonts w:cs="David" w:hint="cs"/>
          <w:rtl/>
        </w:rPr>
      </w:pPr>
      <w:r w:rsidRPr="00731CC8">
        <w:rPr>
          <w:rFonts w:cs="David" w:hint="cs"/>
          <w:rtl/>
        </w:rPr>
        <w:tab/>
        <w:t xml:space="preserve">מה שנשאר, תעבירו אלינו לוועד העובדים. יש הרבה דברים שצריך לעשות. </w:t>
      </w:r>
    </w:p>
    <w:p w14:paraId="4B098C85" w14:textId="77777777" w:rsidR="00731CC8" w:rsidRPr="00731CC8" w:rsidRDefault="00731CC8" w:rsidP="00731CC8">
      <w:pPr>
        <w:bidi/>
        <w:rPr>
          <w:rFonts w:cs="David" w:hint="cs"/>
          <w:rtl/>
        </w:rPr>
      </w:pPr>
    </w:p>
    <w:p w14:paraId="4860A4E8" w14:textId="77777777" w:rsidR="00731CC8" w:rsidRPr="00731CC8" w:rsidRDefault="00731CC8" w:rsidP="00731CC8">
      <w:pPr>
        <w:bidi/>
        <w:rPr>
          <w:rFonts w:cs="David" w:hint="cs"/>
          <w:u w:val="single"/>
          <w:rtl/>
        </w:rPr>
      </w:pPr>
      <w:r w:rsidRPr="00731CC8">
        <w:rPr>
          <w:rFonts w:cs="David" w:hint="cs"/>
          <w:u w:val="single"/>
          <w:rtl/>
        </w:rPr>
        <w:t>היו"ר דוד טל:</w:t>
      </w:r>
    </w:p>
    <w:p w14:paraId="3EA322E9" w14:textId="77777777" w:rsidR="00731CC8" w:rsidRPr="00731CC8" w:rsidRDefault="00731CC8" w:rsidP="00731CC8">
      <w:pPr>
        <w:bidi/>
        <w:rPr>
          <w:rFonts w:cs="David" w:hint="cs"/>
          <w:rtl/>
        </w:rPr>
      </w:pPr>
    </w:p>
    <w:p w14:paraId="137F1B31" w14:textId="77777777" w:rsidR="00731CC8" w:rsidRPr="00731CC8" w:rsidRDefault="00731CC8" w:rsidP="00731CC8">
      <w:pPr>
        <w:bidi/>
        <w:rPr>
          <w:rFonts w:cs="David" w:hint="cs"/>
          <w:rtl/>
        </w:rPr>
      </w:pPr>
      <w:r w:rsidRPr="00731CC8">
        <w:rPr>
          <w:rFonts w:cs="David" w:hint="cs"/>
          <w:rtl/>
        </w:rPr>
        <w:tab/>
        <w:t xml:space="preserve">אני בעד העובדים, להעביר את זה לרווחת העובד, להכשרתו וכן הלאה. </w:t>
      </w:r>
    </w:p>
    <w:p w14:paraId="0E42D26A" w14:textId="77777777" w:rsidR="00731CC8" w:rsidRPr="00731CC8" w:rsidRDefault="00731CC8" w:rsidP="00731CC8">
      <w:pPr>
        <w:bidi/>
        <w:rPr>
          <w:rFonts w:cs="David" w:hint="cs"/>
          <w:rtl/>
        </w:rPr>
      </w:pPr>
    </w:p>
    <w:p w14:paraId="348ED50C" w14:textId="77777777" w:rsidR="00731CC8" w:rsidRPr="00731CC8" w:rsidRDefault="00731CC8" w:rsidP="00731CC8">
      <w:pPr>
        <w:bidi/>
        <w:rPr>
          <w:rFonts w:cs="David" w:hint="cs"/>
          <w:u w:val="single"/>
          <w:rtl/>
        </w:rPr>
      </w:pPr>
      <w:r w:rsidRPr="00731CC8">
        <w:rPr>
          <w:rFonts w:cs="David" w:hint="cs"/>
          <w:u w:val="single"/>
          <w:rtl/>
        </w:rPr>
        <w:t>אבי לוי:</w:t>
      </w:r>
    </w:p>
    <w:p w14:paraId="668FEB19" w14:textId="77777777" w:rsidR="00731CC8" w:rsidRPr="00731CC8" w:rsidRDefault="00731CC8" w:rsidP="00731CC8">
      <w:pPr>
        <w:bidi/>
        <w:rPr>
          <w:rFonts w:cs="David" w:hint="cs"/>
          <w:rtl/>
        </w:rPr>
      </w:pPr>
    </w:p>
    <w:p w14:paraId="3A3B11B2" w14:textId="77777777" w:rsidR="00731CC8" w:rsidRPr="00731CC8" w:rsidRDefault="00731CC8" w:rsidP="00731CC8">
      <w:pPr>
        <w:bidi/>
        <w:rPr>
          <w:rFonts w:cs="David" w:hint="cs"/>
          <w:b/>
          <w:bCs/>
          <w:u w:val="single"/>
          <w:rtl/>
        </w:rPr>
      </w:pPr>
      <w:r w:rsidRPr="00731CC8">
        <w:rPr>
          <w:rFonts w:cs="David" w:hint="cs"/>
          <w:rtl/>
        </w:rPr>
        <w:tab/>
      </w:r>
      <w:r w:rsidRPr="00731CC8">
        <w:rPr>
          <w:rFonts w:cs="David" w:hint="cs"/>
          <w:b/>
          <w:bCs/>
          <w:u w:val="single"/>
          <w:rtl/>
        </w:rPr>
        <w:t xml:space="preserve">עודפים מתוכנית 02.03.07 </w:t>
      </w:r>
      <w:r w:rsidRPr="00731CC8">
        <w:rPr>
          <w:rFonts w:cs="David"/>
          <w:b/>
          <w:bCs/>
          <w:u w:val="single"/>
          <w:rtl/>
        </w:rPr>
        <w:t>–</w:t>
      </w:r>
      <w:r w:rsidRPr="00731CC8">
        <w:rPr>
          <w:rFonts w:cs="David" w:hint="cs"/>
          <w:b/>
          <w:bCs/>
          <w:u w:val="single"/>
          <w:rtl/>
        </w:rPr>
        <w:t xml:space="preserve"> מערכות מחשב</w:t>
      </w:r>
    </w:p>
    <w:p w14:paraId="0722BDEC" w14:textId="77777777" w:rsidR="00731CC8" w:rsidRPr="00731CC8" w:rsidRDefault="00731CC8" w:rsidP="00731CC8">
      <w:pPr>
        <w:bidi/>
        <w:rPr>
          <w:rFonts w:cs="David" w:hint="cs"/>
          <w:rtl/>
        </w:rPr>
      </w:pPr>
    </w:p>
    <w:p w14:paraId="5ADCBB8F" w14:textId="77777777" w:rsidR="00731CC8" w:rsidRPr="00731CC8" w:rsidRDefault="00731CC8" w:rsidP="00731CC8">
      <w:pPr>
        <w:bidi/>
        <w:rPr>
          <w:rFonts w:cs="David" w:hint="cs"/>
          <w:rtl/>
        </w:rPr>
      </w:pPr>
      <w:r w:rsidRPr="00731CC8">
        <w:rPr>
          <w:rFonts w:cs="David" w:hint="cs"/>
          <w:rtl/>
        </w:rPr>
        <w:tab/>
        <w:t xml:space="preserve">במערכות המחשוב, מתוך סכום של כ-11 מיליון שקל, 6 מיליון הם התחייבויות שנוצרו, כפי שאמרתי קודם, </w:t>
      </w:r>
      <w:proofErr w:type="spellStart"/>
      <w:r w:rsidRPr="00731CC8">
        <w:rPr>
          <w:rFonts w:cs="David" w:hint="cs"/>
          <w:rtl/>
        </w:rPr>
        <w:t>וכ</w:t>
      </w:r>
      <w:proofErr w:type="spellEnd"/>
      <w:r w:rsidRPr="00731CC8">
        <w:rPr>
          <w:rFonts w:cs="David" w:hint="cs"/>
          <w:rtl/>
        </w:rPr>
        <w:t xml:space="preserve">-5 מיליון זה סכום שהבאנו בחשבון בעת התקצוב של תקציב 2008. ידענו שיש עודפים שניתן להעביר ולכן הקטנו את התקציב ב-2008 מתוך הנחה שנעביר כ-5 מיליון שקל למחשוב, להצטיידות ולפיתוח של תוכנות נוספות. </w:t>
      </w:r>
    </w:p>
    <w:p w14:paraId="611438F6" w14:textId="77777777" w:rsidR="00731CC8" w:rsidRPr="00731CC8" w:rsidRDefault="00731CC8" w:rsidP="00731CC8">
      <w:pPr>
        <w:bidi/>
        <w:rPr>
          <w:rFonts w:cs="David" w:hint="cs"/>
          <w:rtl/>
        </w:rPr>
      </w:pPr>
    </w:p>
    <w:p w14:paraId="5FDA114D" w14:textId="77777777" w:rsidR="00731CC8" w:rsidRPr="00731CC8" w:rsidRDefault="00731CC8" w:rsidP="00731CC8">
      <w:pPr>
        <w:bidi/>
        <w:rPr>
          <w:rFonts w:cs="David" w:hint="cs"/>
          <w:b/>
          <w:bCs/>
          <w:u w:val="single"/>
          <w:rtl/>
        </w:rPr>
      </w:pPr>
      <w:r w:rsidRPr="00731CC8">
        <w:rPr>
          <w:rFonts w:cs="David" w:hint="cs"/>
          <w:rtl/>
        </w:rPr>
        <w:tab/>
      </w:r>
      <w:r w:rsidRPr="00731CC8">
        <w:rPr>
          <w:rFonts w:cs="David" w:hint="cs"/>
          <w:b/>
          <w:bCs/>
          <w:u w:val="single"/>
          <w:rtl/>
        </w:rPr>
        <w:t xml:space="preserve">עודפים מתוכנית 02.05.01 </w:t>
      </w:r>
      <w:r w:rsidRPr="00731CC8">
        <w:rPr>
          <w:rFonts w:cs="David"/>
          <w:b/>
          <w:bCs/>
          <w:u w:val="single"/>
          <w:rtl/>
        </w:rPr>
        <w:t>–</w:t>
      </w:r>
      <w:r w:rsidRPr="00731CC8">
        <w:rPr>
          <w:rFonts w:cs="David" w:hint="cs"/>
          <w:b/>
          <w:bCs/>
          <w:u w:val="single"/>
          <w:rtl/>
        </w:rPr>
        <w:t xml:space="preserve"> תוספת מבנה</w:t>
      </w:r>
    </w:p>
    <w:p w14:paraId="4BD6B24E" w14:textId="77777777" w:rsidR="00731CC8" w:rsidRPr="00731CC8" w:rsidRDefault="00731CC8" w:rsidP="00731CC8">
      <w:pPr>
        <w:bidi/>
        <w:rPr>
          <w:rFonts w:cs="David" w:hint="cs"/>
          <w:rtl/>
        </w:rPr>
      </w:pPr>
    </w:p>
    <w:p w14:paraId="0683336E" w14:textId="77777777" w:rsidR="00731CC8" w:rsidRPr="00731CC8" w:rsidRDefault="00731CC8" w:rsidP="00731CC8">
      <w:pPr>
        <w:bidi/>
        <w:rPr>
          <w:rFonts w:cs="David" w:hint="cs"/>
          <w:rtl/>
        </w:rPr>
      </w:pPr>
      <w:r w:rsidRPr="00731CC8">
        <w:rPr>
          <w:rFonts w:cs="David" w:hint="cs"/>
          <w:rtl/>
        </w:rPr>
        <w:tab/>
        <w:t xml:space="preserve">שני הסכומים הראשונים, ייתכן שאפשר לאחד אותם לתקנה אחת, אולי כך נעשה בתקציב הבא. מכל מקום, כאן הם מופרדים. </w:t>
      </w:r>
    </w:p>
    <w:p w14:paraId="7258B54F" w14:textId="77777777" w:rsidR="00731CC8" w:rsidRPr="00731CC8" w:rsidRDefault="00731CC8" w:rsidP="00731CC8">
      <w:pPr>
        <w:bidi/>
        <w:rPr>
          <w:rFonts w:cs="David" w:hint="cs"/>
          <w:rtl/>
        </w:rPr>
      </w:pPr>
    </w:p>
    <w:p w14:paraId="50309A4C" w14:textId="77777777" w:rsidR="00731CC8" w:rsidRPr="00731CC8" w:rsidRDefault="00731CC8" w:rsidP="00731CC8">
      <w:pPr>
        <w:bidi/>
        <w:rPr>
          <w:rFonts w:cs="David" w:hint="cs"/>
          <w:rtl/>
        </w:rPr>
      </w:pPr>
      <w:r w:rsidRPr="00731CC8">
        <w:rPr>
          <w:rFonts w:cs="David" w:hint="cs"/>
          <w:rtl/>
        </w:rPr>
        <w:t xml:space="preserve"> </w:t>
      </w:r>
      <w:r w:rsidRPr="00731CC8">
        <w:rPr>
          <w:rFonts w:cs="David" w:hint="cs"/>
          <w:rtl/>
        </w:rPr>
        <w:tab/>
        <w:t xml:space="preserve">בתקנה הראשונה מופיעים 3.8 מיליון שקל </w:t>
      </w:r>
      <w:r w:rsidRPr="00731CC8">
        <w:rPr>
          <w:rFonts w:cs="David"/>
          <w:rtl/>
        </w:rPr>
        <w:t>–</w:t>
      </w:r>
      <w:r w:rsidRPr="00731CC8">
        <w:rPr>
          <w:rFonts w:cs="David" w:hint="cs"/>
          <w:rtl/>
        </w:rPr>
        <w:t xml:space="preserve"> תשלומים שאנו אמורים לבצע עדיין בעבור התקנת מרכזת הטלפונים, תצוגה ארכיאולוגית ועבודות שביצעה הנהלת הפרויקט. עלינו לשלם שכר טרחה גם לחברה שניהלה את הפרויקט וממשיכה עדיין לנהלו. </w:t>
      </w:r>
    </w:p>
    <w:p w14:paraId="739C4686" w14:textId="77777777" w:rsidR="00731CC8" w:rsidRPr="00731CC8" w:rsidRDefault="00731CC8" w:rsidP="00731CC8">
      <w:pPr>
        <w:bidi/>
        <w:rPr>
          <w:rFonts w:cs="David" w:hint="cs"/>
          <w:rtl/>
        </w:rPr>
      </w:pPr>
    </w:p>
    <w:p w14:paraId="4D4A789E" w14:textId="77777777" w:rsidR="00731CC8" w:rsidRPr="00731CC8" w:rsidRDefault="00731CC8" w:rsidP="00731CC8">
      <w:pPr>
        <w:bidi/>
        <w:rPr>
          <w:rFonts w:cs="David" w:hint="cs"/>
          <w:rtl/>
        </w:rPr>
      </w:pPr>
      <w:r w:rsidRPr="00731CC8">
        <w:rPr>
          <w:rFonts w:cs="David" w:hint="cs"/>
          <w:rtl/>
        </w:rPr>
        <w:tab/>
        <w:t>אני חייב לומר שבהתחשבנות הסופית עם היזם, חברת "שפיר", אנו בעיצומה של בדיקת מספר לא קטן של תביעות שהוגשו לכנסת, שבחלקן כבר נבדקו, בחלקן טרם נבדקו ואת חלקן דחינו על הסף. כל זה יתבהר, אני מעריך, במהלך 3-4 החודשים הקרובים. אנחנו אומרים תמיד, אבל טוב להזכיר מידי פעם שזה נובע בעיקר מאופן ההתקשרות בפרויקט הזה, ה-</w:t>
      </w:r>
      <w:r w:rsidRPr="00731CC8">
        <w:rPr>
          <w:rFonts w:cs="David" w:hint="cs"/>
        </w:rPr>
        <w:t>PFI</w:t>
      </w:r>
      <w:r w:rsidRPr="00731CC8">
        <w:rPr>
          <w:rFonts w:cs="David" w:hint="cs"/>
          <w:rtl/>
        </w:rPr>
        <w:t>, שאיננו מגדיר בתחילת הדרך במדויק. כך זה מובנה בהגדרת הפרויקט.</w:t>
      </w:r>
    </w:p>
    <w:p w14:paraId="3D021BA4" w14:textId="77777777" w:rsidR="00731CC8" w:rsidRPr="00731CC8" w:rsidRDefault="00731CC8" w:rsidP="00731CC8">
      <w:pPr>
        <w:bidi/>
        <w:rPr>
          <w:rFonts w:cs="David" w:hint="cs"/>
          <w:rtl/>
        </w:rPr>
      </w:pPr>
    </w:p>
    <w:p w14:paraId="14EB3F0B"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1FDE4205" w14:textId="77777777" w:rsidR="00731CC8" w:rsidRPr="00731CC8" w:rsidRDefault="00731CC8" w:rsidP="00731CC8">
      <w:pPr>
        <w:bidi/>
        <w:rPr>
          <w:rFonts w:cs="David" w:hint="cs"/>
          <w:rtl/>
        </w:rPr>
      </w:pPr>
    </w:p>
    <w:p w14:paraId="2C97760F" w14:textId="77777777" w:rsidR="00731CC8" w:rsidRPr="00731CC8" w:rsidRDefault="00731CC8" w:rsidP="00731CC8">
      <w:pPr>
        <w:bidi/>
        <w:rPr>
          <w:rFonts w:cs="David" w:hint="cs"/>
          <w:rtl/>
        </w:rPr>
      </w:pPr>
      <w:r w:rsidRPr="00731CC8">
        <w:rPr>
          <w:rFonts w:cs="David" w:hint="cs"/>
          <w:rtl/>
        </w:rPr>
        <w:tab/>
        <w:t>גם ה-</w:t>
      </w:r>
      <w:r w:rsidRPr="00731CC8">
        <w:rPr>
          <w:rFonts w:cs="David" w:hint="cs"/>
        </w:rPr>
        <w:t>PFI</w:t>
      </w:r>
      <w:r w:rsidRPr="00731CC8">
        <w:rPr>
          <w:rFonts w:cs="David" w:hint="cs"/>
          <w:rtl/>
        </w:rPr>
        <w:t xml:space="preserve"> וגם ה-</w:t>
      </w:r>
      <w:r w:rsidRPr="00731CC8">
        <w:rPr>
          <w:rFonts w:cs="David" w:hint="cs"/>
        </w:rPr>
        <w:t>BOT</w:t>
      </w:r>
      <w:r w:rsidRPr="00731CC8">
        <w:rPr>
          <w:rFonts w:cs="David" w:hint="cs"/>
          <w:rtl/>
        </w:rPr>
        <w:t>? שניהם אותו דבר?</w:t>
      </w:r>
    </w:p>
    <w:p w14:paraId="4998F8C9" w14:textId="77777777" w:rsidR="00731CC8" w:rsidRPr="00731CC8" w:rsidRDefault="00731CC8" w:rsidP="00731CC8">
      <w:pPr>
        <w:bidi/>
        <w:rPr>
          <w:rFonts w:cs="David" w:hint="cs"/>
          <w:rtl/>
        </w:rPr>
      </w:pPr>
    </w:p>
    <w:p w14:paraId="0C8D20F9" w14:textId="77777777" w:rsidR="00731CC8" w:rsidRPr="00731CC8" w:rsidRDefault="00731CC8" w:rsidP="00731CC8">
      <w:pPr>
        <w:bidi/>
        <w:rPr>
          <w:rFonts w:cs="David" w:hint="cs"/>
          <w:u w:val="single"/>
          <w:rtl/>
        </w:rPr>
      </w:pPr>
      <w:r w:rsidRPr="00731CC8">
        <w:rPr>
          <w:rFonts w:cs="David" w:hint="cs"/>
          <w:u w:val="single"/>
          <w:rtl/>
        </w:rPr>
        <w:t>אבי לוי:</w:t>
      </w:r>
    </w:p>
    <w:p w14:paraId="1D369DCB" w14:textId="77777777" w:rsidR="00731CC8" w:rsidRPr="00731CC8" w:rsidRDefault="00731CC8" w:rsidP="00731CC8">
      <w:pPr>
        <w:bidi/>
        <w:rPr>
          <w:rFonts w:cs="David" w:hint="cs"/>
          <w:rtl/>
        </w:rPr>
      </w:pPr>
    </w:p>
    <w:p w14:paraId="5350241A" w14:textId="77777777" w:rsidR="00731CC8" w:rsidRPr="00731CC8" w:rsidRDefault="00731CC8" w:rsidP="00731CC8">
      <w:pPr>
        <w:bidi/>
        <w:rPr>
          <w:rFonts w:cs="David" w:hint="cs"/>
          <w:rtl/>
        </w:rPr>
      </w:pPr>
      <w:r w:rsidRPr="00731CC8">
        <w:rPr>
          <w:rFonts w:cs="David" w:hint="cs"/>
          <w:rtl/>
        </w:rPr>
        <w:tab/>
        <w:t>הם שונים. הפרויקט הזה הוגדר כ-</w:t>
      </w:r>
      <w:r w:rsidRPr="00731CC8">
        <w:rPr>
          <w:rFonts w:cs="David" w:hint="cs"/>
        </w:rPr>
        <w:t>PFI</w:t>
      </w:r>
      <w:r w:rsidRPr="00731CC8">
        <w:rPr>
          <w:rFonts w:cs="David" w:hint="cs"/>
          <w:rtl/>
        </w:rPr>
        <w:t>.</w:t>
      </w:r>
    </w:p>
    <w:p w14:paraId="4485CB7E" w14:textId="77777777" w:rsidR="00731CC8" w:rsidRPr="00731CC8" w:rsidRDefault="00731CC8" w:rsidP="00731CC8">
      <w:pPr>
        <w:bidi/>
        <w:rPr>
          <w:rFonts w:cs="David" w:hint="cs"/>
          <w:rtl/>
        </w:rPr>
      </w:pPr>
    </w:p>
    <w:p w14:paraId="5BDC76A4"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33C05190" w14:textId="77777777" w:rsidR="00731CC8" w:rsidRPr="00731CC8" w:rsidRDefault="00731CC8" w:rsidP="00731CC8">
      <w:pPr>
        <w:bidi/>
        <w:rPr>
          <w:rFonts w:cs="David" w:hint="cs"/>
          <w:rtl/>
        </w:rPr>
      </w:pPr>
    </w:p>
    <w:p w14:paraId="7405CEEF" w14:textId="77777777" w:rsidR="00731CC8" w:rsidRPr="00731CC8" w:rsidRDefault="00731CC8" w:rsidP="00731CC8">
      <w:pPr>
        <w:bidi/>
        <w:rPr>
          <w:rFonts w:cs="David" w:hint="cs"/>
          <w:rtl/>
        </w:rPr>
      </w:pPr>
      <w:r w:rsidRPr="00731CC8">
        <w:rPr>
          <w:rFonts w:cs="David" w:hint="cs"/>
          <w:rtl/>
        </w:rPr>
        <w:tab/>
        <w:t>בשניהם לא מגדירים מלכתחילה את העלות הסופית?</w:t>
      </w:r>
    </w:p>
    <w:p w14:paraId="1DE0ADEC" w14:textId="77777777" w:rsidR="00731CC8" w:rsidRPr="00731CC8" w:rsidRDefault="00731CC8" w:rsidP="00731CC8">
      <w:pPr>
        <w:bidi/>
        <w:rPr>
          <w:rFonts w:cs="David" w:hint="cs"/>
          <w:rtl/>
        </w:rPr>
      </w:pPr>
    </w:p>
    <w:p w14:paraId="4F7CFD64" w14:textId="77777777" w:rsidR="00731CC8" w:rsidRPr="00731CC8" w:rsidRDefault="00731CC8" w:rsidP="00731CC8">
      <w:pPr>
        <w:bidi/>
        <w:rPr>
          <w:rFonts w:cs="David" w:hint="cs"/>
          <w:u w:val="single"/>
          <w:rtl/>
        </w:rPr>
      </w:pPr>
      <w:r w:rsidRPr="00731CC8">
        <w:rPr>
          <w:rFonts w:cs="David" w:hint="cs"/>
          <w:u w:val="single"/>
          <w:rtl/>
        </w:rPr>
        <w:t>אבי לוי:</w:t>
      </w:r>
    </w:p>
    <w:p w14:paraId="0911CA2F" w14:textId="77777777" w:rsidR="00731CC8" w:rsidRPr="00731CC8" w:rsidRDefault="00731CC8" w:rsidP="00731CC8">
      <w:pPr>
        <w:bidi/>
        <w:rPr>
          <w:rFonts w:cs="David" w:hint="cs"/>
          <w:rtl/>
        </w:rPr>
      </w:pPr>
    </w:p>
    <w:p w14:paraId="0A863349" w14:textId="77777777" w:rsidR="00731CC8" w:rsidRPr="00731CC8" w:rsidRDefault="00731CC8" w:rsidP="00731CC8">
      <w:pPr>
        <w:bidi/>
        <w:rPr>
          <w:rFonts w:cs="David" w:hint="cs"/>
          <w:rtl/>
        </w:rPr>
      </w:pPr>
      <w:r w:rsidRPr="00731CC8">
        <w:rPr>
          <w:rFonts w:cs="David" w:hint="cs"/>
          <w:rtl/>
        </w:rPr>
        <w:tab/>
        <w:t xml:space="preserve">יודעים את העלות. </w:t>
      </w:r>
    </w:p>
    <w:p w14:paraId="596A3290" w14:textId="77777777" w:rsidR="00731CC8" w:rsidRPr="00731CC8" w:rsidRDefault="00731CC8" w:rsidP="00731CC8">
      <w:pPr>
        <w:bidi/>
        <w:rPr>
          <w:rFonts w:cs="David" w:hint="cs"/>
          <w:rtl/>
        </w:rPr>
      </w:pPr>
    </w:p>
    <w:p w14:paraId="5A229D3F" w14:textId="77777777" w:rsidR="00731CC8" w:rsidRPr="00731CC8" w:rsidRDefault="00731CC8" w:rsidP="00731CC8">
      <w:pPr>
        <w:bidi/>
        <w:rPr>
          <w:rFonts w:cs="David" w:hint="cs"/>
          <w:u w:val="single"/>
          <w:rtl/>
        </w:rPr>
      </w:pPr>
      <w:r w:rsidRPr="00731CC8">
        <w:rPr>
          <w:rFonts w:cs="David" w:hint="cs"/>
          <w:u w:val="single"/>
          <w:rtl/>
        </w:rPr>
        <w:t xml:space="preserve">צבי </w:t>
      </w:r>
      <w:proofErr w:type="spellStart"/>
      <w:r w:rsidRPr="00731CC8">
        <w:rPr>
          <w:rFonts w:cs="David" w:hint="cs"/>
          <w:u w:val="single"/>
          <w:rtl/>
        </w:rPr>
        <w:t>זרחיה</w:t>
      </w:r>
      <w:proofErr w:type="spellEnd"/>
      <w:r w:rsidRPr="00731CC8">
        <w:rPr>
          <w:rFonts w:cs="David" w:hint="cs"/>
          <w:u w:val="single"/>
          <w:rtl/>
        </w:rPr>
        <w:t>:</w:t>
      </w:r>
    </w:p>
    <w:p w14:paraId="7CF7590B" w14:textId="77777777" w:rsidR="00731CC8" w:rsidRPr="00731CC8" w:rsidRDefault="00731CC8" w:rsidP="00731CC8">
      <w:pPr>
        <w:bidi/>
        <w:rPr>
          <w:rFonts w:cs="David" w:hint="cs"/>
          <w:rtl/>
        </w:rPr>
      </w:pPr>
    </w:p>
    <w:p w14:paraId="381FEF10" w14:textId="77777777" w:rsidR="00731CC8" w:rsidRPr="00731CC8" w:rsidRDefault="00731CC8" w:rsidP="00731CC8">
      <w:pPr>
        <w:bidi/>
        <w:rPr>
          <w:rFonts w:cs="David" w:hint="cs"/>
          <w:rtl/>
        </w:rPr>
      </w:pPr>
      <w:r w:rsidRPr="00731CC8">
        <w:rPr>
          <w:rFonts w:cs="David" w:hint="cs"/>
          <w:rtl/>
        </w:rPr>
        <w:tab/>
        <w:t xml:space="preserve">אמרו לנו שהעלות 180 מיליון שקל. </w:t>
      </w:r>
    </w:p>
    <w:p w14:paraId="3C22FA3A" w14:textId="77777777" w:rsidR="00731CC8" w:rsidRPr="00731CC8" w:rsidRDefault="00731CC8" w:rsidP="00731CC8">
      <w:pPr>
        <w:bidi/>
        <w:rPr>
          <w:rFonts w:cs="David" w:hint="cs"/>
          <w:rtl/>
        </w:rPr>
      </w:pPr>
    </w:p>
    <w:p w14:paraId="24E64C81" w14:textId="77777777" w:rsidR="00731CC8" w:rsidRPr="00731CC8" w:rsidRDefault="00731CC8" w:rsidP="00731CC8">
      <w:pPr>
        <w:bidi/>
        <w:rPr>
          <w:rFonts w:cs="David" w:hint="cs"/>
          <w:u w:val="single"/>
          <w:rtl/>
        </w:rPr>
      </w:pPr>
      <w:r w:rsidRPr="00731CC8">
        <w:rPr>
          <w:rFonts w:cs="David" w:hint="cs"/>
          <w:u w:val="single"/>
          <w:rtl/>
        </w:rPr>
        <w:t>אבי לוי:</w:t>
      </w:r>
    </w:p>
    <w:p w14:paraId="3211A4A4" w14:textId="77777777" w:rsidR="00731CC8" w:rsidRPr="00731CC8" w:rsidRDefault="00731CC8" w:rsidP="00731CC8">
      <w:pPr>
        <w:bidi/>
        <w:rPr>
          <w:rFonts w:cs="David" w:hint="cs"/>
          <w:rtl/>
        </w:rPr>
      </w:pPr>
    </w:p>
    <w:p w14:paraId="69E5EEC2" w14:textId="77777777" w:rsidR="00731CC8" w:rsidRPr="00731CC8" w:rsidRDefault="00731CC8" w:rsidP="00731CC8">
      <w:pPr>
        <w:bidi/>
        <w:rPr>
          <w:rFonts w:cs="David" w:hint="cs"/>
          <w:rtl/>
        </w:rPr>
      </w:pPr>
      <w:r w:rsidRPr="00731CC8">
        <w:rPr>
          <w:rFonts w:cs="David" w:hint="cs"/>
          <w:rtl/>
        </w:rPr>
        <w:tab/>
        <w:t xml:space="preserve">כאשר היזם זכה במכרז, הסכום שהציע במכרז היה ידוע כמובן ואפשר היה להכפיל אותו על פני 25 שנים ולחשב את הערך הנוכחי של הפרויקט. זה הגיע </w:t>
      </w:r>
      <w:proofErr w:type="spellStart"/>
      <w:r w:rsidRPr="00731CC8">
        <w:rPr>
          <w:rFonts w:cs="David" w:hint="cs"/>
          <w:rtl/>
        </w:rPr>
        <w:t>לכ</w:t>
      </w:r>
      <w:proofErr w:type="spellEnd"/>
      <w:r w:rsidRPr="00731CC8">
        <w:rPr>
          <w:rFonts w:cs="David" w:hint="cs"/>
          <w:rtl/>
        </w:rPr>
        <w:t xml:space="preserve">-190 מיליון שקל. בערכים נומינליים, ואם מכפילים את הסכום 14 מיליון שקל במספר השנים, מגיעים ל-380 מיליון שקל, שזה היקף הפרויקט. ההגדרות אינן כמו בפרויקט קונבנציונלי רגיל, לא מגדירים בדיוק מה רוצים אלא רק בקווים כלליים. מגדירים למשל את חדר הוועדה ואומרים איזה סטנדרד רוצים, מה רוצים לקבל בתוך המבנה. זה הוגדר, אבל לא במפורט כפי שעושים בפרויקט רגיל. לכן סביר להניח שנקודות מסוימות יהיו בתחום האפור, הלא ברור, ויש עליהן התדיינות עם היזם כדי לקבוע האם הן כלולות בהגדרה הראשונה של המכרז או שמא מדובר בעבודה נוספת. </w:t>
      </w:r>
    </w:p>
    <w:p w14:paraId="350577BF" w14:textId="77777777" w:rsidR="00731CC8" w:rsidRPr="00731CC8" w:rsidRDefault="00731CC8" w:rsidP="00731CC8">
      <w:pPr>
        <w:bidi/>
        <w:rPr>
          <w:rFonts w:cs="David" w:hint="cs"/>
          <w:rtl/>
        </w:rPr>
      </w:pPr>
    </w:p>
    <w:p w14:paraId="2DCFAA1D" w14:textId="77777777" w:rsidR="00731CC8" w:rsidRPr="00731CC8" w:rsidRDefault="00731CC8" w:rsidP="00731CC8">
      <w:pPr>
        <w:bidi/>
        <w:rPr>
          <w:rFonts w:cs="David" w:hint="cs"/>
          <w:u w:val="single"/>
          <w:rtl/>
        </w:rPr>
      </w:pPr>
      <w:r w:rsidRPr="00731CC8">
        <w:rPr>
          <w:rFonts w:cs="David" w:hint="cs"/>
          <w:u w:val="single"/>
          <w:rtl/>
        </w:rPr>
        <w:t>היו"ר דוד טל:</w:t>
      </w:r>
    </w:p>
    <w:p w14:paraId="12BDD834" w14:textId="77777777" w:rsidR="00731CC8" w:rsidRPr="00731CC8" w:rsidRDefault="00731CC8" w:rsidP="00731CC8">
      <w:pPr>
        <w:bidi/>
        <w:rPr>
          <w:rFonts w:cs="David" w:hint="cs"/>
          <w:rtl/>
        </w:rPr>
      </w:pPr>
    </w:p>
    <w:p w14:paraId="181C092D" w14:textId="77777777" w:rsidR="00731CC8" w:rsidRPr="00731CC8" w:rsidRDefault="00731CC8" w:rsidP="00731CC8">
      <w:pPr>
        <w:bidi/>
        <w:rPr>
          <w:rFonts w:cs="David" w:hint="cs"/>
          <w:rtl/>
        </w:rPr>
      </w:pPr>
      <w:r w:rsidRPr="00731CC8">
        <w:rPr>
          <w:rFonts w:cs="David" w:hint="cs"/>
          <w:rtl/>
        </w:rPr>
        <w:tab/>
        <w:t>ידועה לנו המסגרת של סדר גודל התביעות?</w:t>
      </w:r>
    </w:p>
    <w:p w14:paraId="0698C55D" w14:textId="77777777" w:rsidR="00731CC8" w:rsidRPr="00731CC8" w:rsidRDefault="00731CC8" w:rsidP="00731CC8">
      <w:pPr>
        <w:bidi/>
        <w:rPr>
          <w:rFonts w:cs="David" w:hint="cs"/>
          <w:rtl/>
        </w:rPr>
      </w:pPr>
    </w:p>
    <w:p w14:paraId="2DD8353D" w14:textId="77777777" w:rsidR="00731CC8" w:rsidRPr="00731CC8" w:rsidRDefault="00731CC8" w:rsidP="00731CC8">
      <w:pPr>
        <w:bidi/>
        <w:rPr>
          <w:rFonts w:cs="David" w:hint="cs"/>
          <w:u w:val="single"/>
          <w:rtl/>
        </w:rPr>
      </w:pPr>
      <w:r w:rsidRPr="00731CC8">
        <w:rPr>
          <w:rFonts w:cs="David" w:hint="cs"/>
          <w:u w:val="single"/>
          <w:rtl/>
        </w:rPr>
        <w:t>אבי לוי:</w:t>
      </w:r>
    </w:p>
    <w:p w14:paraId="5A7F1E54" w14:textId="77777777" w:rsidR="00731CC8" w:rsidRPr="00731CC8" w:rsidRDefault="00731CC8" w:rsidP="00731CC8">
      <w:pPr>
        <w:bidi/>
        <w:rPr>
          <w:rFonts w:cs="David" w:hint="cs"/>
          <w:rtl/>
        </w:rPr>
      </w:pPr>
    </w:p>
    <w:p w14:paraId="59BB6D0F" w14:textId="77777777" w:rsidR="00731CC8" w:rsidRPr="00731CC8" w:rsidRDefault="00731CC8" w:rsidP="00731CC8">
      <w:pPr>
        <w:bidi/>
        <w:rPr>
          <w:rFonts w:cs="David" w:hint="cs"/>
          <w:rtl/>
        </w:rPr>
      </w:pPr>
      <w:r w:rsidRPr="00731CC8">
        <w:rPr>
          <w:rFonts w:cs="David" w:hint="cs"/>
          <w:rtl/>
        </w:rPr>
        <w:tab/>
        <w:t xml:space="preserve">סדר גודל התביעות, הייתי מגדיר אותו כאן, בביטוי זהיר מאוד, הזוי לחלוטין. מדובר על מספר מאות מיליוני שקלים, שזה בכלל לא בא בחשבון. אבל זה כנראה טבעם של קבלנים ויזמים, שמגישים תביעות גדולות. </w:t>
      </w:r>
    </w:p>
    <w:p w14:paraId="0653AB8C" w14:textId="77777777" w:rsidR="00731CC8" w:rsidRPr="00731CC8" w:rsidRDefault="00731CC8" w:rsidP="00731CC8">
      <w:pPr>
        <w:bidi/>
        <w:rPr>
          <w:rFonts w:cs="David" w:hint="cs"/>
          <w:rtl/>
        </w:rPr>
      </w:pPr>
    </w:p>
    <w:p w14:paraId="52E8DE31" w14:textId="77777777" w:rsidR="00731CC8" w:rsidRPr="00731CC8" w:rsidRDefault="00731CC8" w:rsidP="00731CC8">
      <w:pPr>
        <w:bidi/>
        <w:rPr>
          <w:rFonts w:cs="David" w:hint="cs"/>
          <w:u w:val="single"/>
          <w:rtl/>
        </w:rPr>
      </w:pPr>
      <w:r w:rsidRPr="00731CC8">
        <w:rPr>
          <w:rFonts w:cs="David" w:hint="cs"/>
          <w:u w:val="single"/>
          <w:rtl/>
        </w:rPr>
        <w:t xml:space="preserve">אברהם </w:t>
      </w:r>
      <w:proofErr w:type="spellStart"/>
      <w:r w:rsidRPr="00731CC8">
        <w:rPr>
          <w:rFonts w:cs="David" w:hint="cs"/>
          <w:u w:val="single"/>
          <w:rtl/>
        </w:rPr>
        <w:t>מיכאלי</w:t>
      </w:r>
      <w:proofErr w:type="spellEnd"/>
      <w:r w:rsidRPr="00731CC8">
        <w:rPr>
          <w:rFonts w:cs="David" w:hint="cs"/>
          <w:u w:val="single"/>
          <w:rtl/>
        </w:rPr>
        <w:t>:</w:t>
      </w:r>
    </w:p>
    <w:p w14:paraId="4AA0F0D1" w14:textId="77777777" w:rsidR="00731CC8" w:rsidRPr="00731CC8" w:rsidRDefault="00731CC8" w:rsidP="00731CC8">
      <w:pPr>
        <w:bidi/>
        <w:rPr>
          <w:rFonts w:cs="David" w:hint="cs"/>
          <w:rtl/>
        </w:rPr>
      </w:pPr>
    </w:p>
    <w:p w14:paraId="1B4354CD" w14:textId="77777777" w:rsidR="00731CC8" w:rsidRPr="00731CC8" w:rsidRDefault="00731CC8" w:rsidP="00731CC8">
      <w:pPr>
        <w:bidi/>
        <w:rPr>
          <w:rFonts w:cs="David" w:hint="cs"/>
          <w:rtl/>
        </w:rPr>
      </w:pPr>
      <w:r w:rsidRPr="00731CC8">
        <w:rPr>
          <w:rFonts w:cs="David" w:hint="cs"/>
          <w:rtl/>
        </w:rPr>
        <w:tab/>
        <w:t xml:space="preserve">תוך כדי ביצוע העבודות אני מניח שעל כל שינוי חותם מנהל העבודה באם מתאים למפרט הקודם. </w:t>
      </w:r>
    </w:p>
    <w:p w14:paraId="0118EBE8" w14:textId="77777777" w:rsidR="00731CC8" w:rsidRPr="00731CC8" w:rsidRDefault="00731CC8" w:rsidP="00731CC8">
      <w:pPr>
        <w:bidi/>
        <w:rPr>
          <w:rFonts w:cs="David" w:hint="cs"/>
          <w:rtl/>
        </w:rPr>
      </w:pPr>
    </w:p>
    <w:p w14:paraId="341ED5EF" w14:textId="77777777" w:rsidR="00731CC8" w:rsidRPr="00731CC8" w:rsidRDefault="00731CC8" w:rsidP="00731CC8">
      <w:pPr>
        <w:bidi/>
        <w:rPr>
          <w:rFonts w:cs="David" w:hint="cs"/>
          <w:u w:val="single"/>
          <w:rtl/>
        </w:rPr>
      </w:pPr>
      <w:r w:rsidRPr="00731CC8">
        <w:rPr>
          <w:rFonts w:cs="David" w:hint="cs"/>
          <w:u w:val="single"/>
          <w:rtl/>
        </w:rPr>
        <w:t>אבי לוי:</w:t>
      </w:r>
    </w:p>
    <w:p w14:paraId="1E020393" w14:textId="77777777" w:rsidR="00731CC8" w:rsidRPr="00731CC8" w:rsidRDefault="00731CC8" w:rsidP="00731CC8">
      <w:pPr>
        <w:bidi/>
        <w:rPr>
          <w:rFonts w:cs="David" w:hint="cs"/>
          <w:rtl/>
        </w:rPr>
      </w:pPr>
    </w:p>
    <w:p w14:paraId="4E4FE3E6" w14:textId="77777777" w:rsidR="00731CC8" w:rsidRPr="00731CC8" w:rsidRDefault="00731CC8" w:rsidP="00731CC8">
      <w:pPr>
        <w:bidi/>
        <w:rPr>
          <w:rFonts w:cs="David" w:hint="cs"/>
          <w:rtl/>
        </w:rPr>
      </w:pPr>
      <w:r w:rsidRPr="00731CC8">
        <w:rPr>
          <w:rFonts w:cs="David" w:hint="cs"/>
          <w:rtl/>
        </w:rPr>
        <w:tab/>
        <w:t xml:space="preserve">יש שינויים שאישרנו במהלך התקופה. מבנה הוועדות הוא הדוגמה הכי בולטת. מבנה הוועדות לא צריך היה להיות כפי שהוא עכשיו. כל החזית שפונה למזרח, לאזור שאנו רואים היום דרך החלונות הגדולים, לא היה צפוי. החדר הזה צריך היה להיות בכלל בצד השני, סגור, חסום כלפי הנוף וממש שונה. השינוי הזה גרר אתו כמובן גם הוצאות נוספות. אנו מעריכים אותן בסדר גודל של 14 מיליון שקל. לקחנו לעניין הזה גורם חיצוני מקצועי ששימש כבורר, בדק את השינויים, כימת ותמחר אותם. זה פחות או יותר הסכום אליו הוא הגיע. היו כמובן גם שינויים נוספים במהלך הבנייה. </w:t>
      </w:r>
    </w:p>
    <w:p w14:paraId="69E6C74E" w14:textId="77777777" w:rsidR="00731CC8" w:rsidRPr="00731CC8" w:rsidRDefault="00731CC8" w:rsidP="00731CC8">
      <w:pPr>
        <w:bidi/>
        <w:rPr>
          <w:rFonts w:cs="David" w:hint="cs"/>
          <w:rtl/>
        </w:rPr>
      </w:pPr>
    </w:p>
    <w:p w14:paraId="5578EE46" w14:textId="77777777" w:rsidR="00731CC8" w:rsidRPr="00731CC8" w:rsidRDefault="00731CC8" w:rsidP="00731CC8">
      <w:pPr>
        <w:bidi/>
        <w:rPr>
          <w:rFonts w:cs="David" w:hint="cs"/>
          <w:u w:val="single"/>
          <w:rtl/>
        </w:rPr>
      </w:pPr>
      <w:r w:rsidRPr="00731CC8">
        <w:rPr>
          <w:rFonts w:cs="David" w:hint="cs"/>
          <w:u w:val="single"/>
          <w:rtl/>
        </w:rPr>
        <w:t>צבי לביא:</w:t>
      </w:r>
    </w:p>
    <w:p w14:paraId="1B59E5B3" w14:textId="77777777" w:rsidR="00731CC8" w:rsidRPr="00731CC8" w:rsidRDefault="00731CC8" w:rsidP="00731CC8">
      <w:pPr>
        <w:bidi/>
        <w:rPr>
          <w:rFonts w:cs="David" w:hint="cs"/>
          <w:rtl/>
        </w:rPr>
      </w:pPr>
    </w:p>
    <w:p w14:paraId="62CDB794" w14:textId="77777777" w:rsidR="00731CC8" w:rsidRPr="00731CC8" w:rsidRDefault="00731CC8" w:rsidP="00731CC8">
      <w:pPr>
        <w:bidi/>
        <w:rPr>
          <w:rFonts w:cs="David" w:hint="cs"/>
          <w:rtl/>
        </w:rPr>
      </w:pPr>
      <w:r w:rsidRPr="00731CC8">
        <w:rPr>
          <w:rFonts w:cs="David" w:hint="cs"/>
          <w:rtl/>
        </w:rPr>
        <w:tab/>
        <w:t>כמה מאות מיליוני שקלים הוא ביקש השנה?</w:t>
      </w:r>
    </w:p>
    <w:p w14:paraId="09088169" w14:textId="77777777" w:rsidR="00731CC8" w:rsidRPr="00731CC8" w:rsidRDefault="00731CC8" w:rsidP="00731CC8">
      <w:pPr>
        <w:bidi/>
        <w:rPr>
          <w:rFonts w:cs="David" w:hint="cs"/>
          <w:rtl/>
        </w:rPr>
      </w:pPr>
    </w:p>
    <w:p w14:paraId="2659480D" w14:textId="77777777" w:rsidR="00731CC8" w:rsidRPr="00731CC8" w:rsidRDefault="00731CC8" w:rsidP="00731CC8">
      <w:pPr>
        <w:bidi/>
        <w:rPr>
          <w:rFonts w:cs="David" w:hint="cs"/>
          <w:u w:val="single"/>
          <w:rtl/>
        </w:rPr>
      </w:pPr>
      <w:r w:rsidRPr="00731CC8">
        <w:rPr>
          <w:rFonts w:cs="David" w:hint="cs"/>
          <w:u w:val="single"/>
          <w:rtl/>
        </w:rPr>
        <w:t>היו"ר דוד טל:</w:t>
      </w:r>
    </w:p>
    <w:p w14:paraId="4A2DE952" w14:textId="77777777" w:rsidR="00731CC8" w:rsidRPr="00731CC8" w:rsidRDefault="00731CC8" w:rsidP="00731CC8">
      <w:pPr>
        <w:bidi/>
        <w:rPr>
          <w:rFonts w:cs="David" w:hint="cs"/>
          <w:rtl/>
        </w:rPr>
      </w:pPr>
    </w:p>
    <w:p w14:paraId="5E5CDD62" w14:textId="77777777" w:rsidR="00731CC8" w:rsidRPr="00731CC8" w:rsidRDefault="00731CC8" w:rsidP="00731CC8">
      <w:pPr>
        <w:bidi/>
        <w:rPr>
          <w:rFonts w:cs="David" w:hint="cs"/>
          <w:rtl/>
        </w:rPr>
      </w:pPr>
      <w:r w:rsidRPr="00731CC8">
        <w:rPr>
          <w:rFonts w:cs="David" w:hint="cs"/>
          <w:rtl/>
        </w:rPr>
        <w:tab/>
        <w:t>הקבלנים והיזמים רוצים מאות מיליוני שקלים. בואו נאמר את העמדה של הכנסת.</w:t>
      </w:r>
    </w:p>
    <w:p w14:paraId="2BA5D657" w14:textId="77777777" w:rsidR="00731CC8" w:rsidRPr="00731CC8" w:rsidRDefault="00731CC8" w:rsidP="00731CC8">
      <w:pPr>
        <w:bidi/>
        <w:rPr>
          <w:rFonts w:cs="David" w:hint="cs"/>
          <w:rtl/>
        </w:rPr>
      </w:pPr>
    </w:p>
    <w:p w14:paraId="141C8400" w14:textId="77777777" w:rsidR="00731CC8" w:rsidRPr="00731CC8" w:rsidRDefault="00731CC8" w:rsidP="00731CC8">
      <w:pPr>
        <w:bidi/>
        <w:rPr>
          <w:rFonts w:cs="David" w:hint="cs"/>
          <w:u w:val="single"/>
          <w:rtl/>
        </w:rPr>
      </w:pPr>
      <w:r w:rsidRPr="00731CC8">
        <w:rPr>
          <w:rFonts w:cs="David" w:hint="cs"/>
          <w:u w:val="single"/>
          <w:rtl/>
        </w:rPr>
        <w:t xml:space="preserve">אברהם </w:t>
      </w:r>
      <w:proofErr w:type="spellStart"/>
      <w:r w:rsidRPr="00731CC8">
        <w:rPr>
          <w:rFonts w:cs="David" w:hint="cs"/>
          <w:u w:val="single"/>
          <w:rtl/>
        </w:rPr>
        <w:t>מיכאלי</w:t>
      </w:r>
      <w:proofErr w:type="spellEnd"/>
      <w:r w:rsidRPr="00731CC8">
        <w:rPr>
          <w:rFonts w:cs="David" w:hint="cs"/>
          <w:u w:val="single"/>
          <w:rtl/>
        </w:rPr>
        <w:t>:</w:t>
      </w:r>
    </w:p>
    <w:p w14:paraId="2500B6EA" w14:textId="77777777" w:rsidR="00731CC8" w:rsidRPr="00731CC8" w:rsidRDefault="00731CC8" w:rsidP="00731CC8">
      <w:pPr>
        <w:bidi/>
        <w:rPr>
          <w:rFonts w:cs="David" w:hint="cs"/>
          <w:rtl/>
        </w:rPr>
      </w:pPr>
    </w:p>
    <w:p w14:paraId="2775EA5A" w14:textId="77777777" w:rsidR="00731CC8" w:rsidRPr="00731CC8" w:rsidRDefault="00731CC8" w:rsidP="00731CC8">
      <w:pPr>
        <w:bidi/>
        <w:rPr>
          <w:rFonts w:cs="David" w:hint="cs"/>
          <w:rtl/>
        </w:rPr>
      </w:pPr>
      <w:r w:rsidRPr="00731CC8">
        <w:rPr>
          <w:rFonts w:cs="David" w:hint="cs"/>
          <w:rtl/>
        </w:rPr>
        <w:tab/>
        <w:t xml:space="preserve">בוודאי יירצו כמה שיותר מאות מיליוני שקלים. </w:t>
      </w:r>
    </w:p>
    <w:p w14:paraId="71AC5323" w14:textId="77777777" w:rsidR="00731CC8" w:rsidRPr="00731CC8" w:rsidRDefault="00731CC8" w:rsidP="00731CC8">
      <w:pPr>
        <w:bidi/>
        <w:rPr>
          <w:rFonts w:cs="David" w:hint="cs"/>
          <w:rtl/>
        </w:rPr>
      </w:pPr>
    </w:p>
    <w:p w14:paraId="7AFE5AC0" w14:textId="77777777" w:rsidR="00731CC8" w:rsidRPr="00731CC8" w:rsidRDefault="00731CC8" w:rsidP="00731CC8">
      <w:pPr>
        <w:bidi/>
        <w:rPr>
          <w:rFonts w:cs="David" w:hint="cs"/>
          <w:u w:val="single"/>
          <w:rtl/>
        </w:rPr>
      </w:pPr>
      <w:r w:rsidRPr="00731CC8">
        <w:rPr>
          <w:rFonts w:cs="David" w:hint="cs"/>
          <w:u w:val="single"/>
          <w:rtl/>
        </w:rPr>
        <w:t xml:space="preserve">מנכ"ל הכנסת אבי </w:t>
      </w:r>
      <w:proofErr w:type="spellStart"/>
      <w:r w:rsidRPr="00731CC8">
        <w:rPr>
          <w:rFonts w:cs="David" w:hint="cs"/>
          <w:u w:val="single"/>
          <w:rtl/>
        </w:rPr>
        <w:t>בלשניקוב</w:t>
      </w:r>
      <w:proofErr w:type="spellEnd"/>
      <w:r w:rsidRPr="00731CC8">
        <w:rPr>
          <w:rFonts w:cs="David" w:hint="cs"/>
          <w:u w:val="single"/>
          <w:rtl/>
        </w:rPr>
        <w:t>:</w:t>
      </w:r>
    </w:p>
    <w:p w14:paraId="0AEC6D77" w14:textId="77777777" w:rsidR="00731CC8" w:rsidRPr="00731CC8" w:rsidRDefault="00731CC8" w:rsidP="00731CC8">
      <w:pPr>
        <w:bidi/>
        <w:rPr>
          <w:rFonts w:cs="David" w:hint="cs"/>
          <w:rtl/>
        </w:rPr>
      </w:pPr>
    </w:p>
    <w:p w14:paraId="2B302F7F" w14:textId="77777777" w:rsidR="00731CC8" w:rsidRPr="00731CC8" w:rsidRDefault="00731CC8" w:rsidP="00731CC8">
      <w:pPr>
        <w:bidi/>
        <w:rPr>
          <w:rFonts w:cs="David" w:hint="cs"/>
          <w:rtl/>
        </w:rPr>
      </w:pPr>
      <w:r w:rsidRPr="00731CC8">
        <w:rPr>
          <w:rFonts w:cs="David" w:hint="cs"/>
          <w:rtl/>
        </w:rPr>
        <w:tab/>
        <w:t xml:space="preserve">אני יכול לומר לכם שגם הכנסת הגישה תביעות מטעמה. למשל על האיחור של שנתיים במסירת הפרויקט החלטתי לקנוס את חברת "שפיר" בקנס מוסכם, במרכאות, בסכום של 32 מיליון שקל. אני מניח שהכול יתברר היכן שיתברר. </w:t>
      </w:r>
    </w:p>
    <w:p w14:paraId="729AD6A1" w14:textId="77777777" w:rsidR="00731CC8" w:rsidRPr="00731CC8" w:rsidRDefault="00731CC8" w:rsidP="00731CC8">
      <w:pPr>
        <w:bidi/>
        <w:rPr>
          <w:rFonts w:cs="David" w:hint="cs"/>
          <w:rtl/>
        </w:rPr>
      </w:pPr>
    </w:p>
    <w:p w14:paraId="3928C0DF" w14:textId="77777777" w:rsidR="00731CC8" w:rsidRPr="00731CC8" w:rsidRDefault="00731CC8" w:rsidP="00731CC8">
      <w:pPr>
        <w:bidi/>
        <w:rPr>
          <w:rFonts w:cs="David" w:hint="cs"/>
          <w:u w:val="single"/>
          <w:rtl/>
        </w:rPr>
      </w:pPr>
      <w:r w:rsidRPr="00731CC8">
        <w:rPr>
          <w:rFonts w:cs="David" w:hint="cs"/>
          <w:u w:val="single"/>
          <w:rtl/>
        </w:rPr>
        <w:t xml:space="preserve">צבי </w:t>
      </w:r>
      <w:proofErr w:type="spellStart"/>
      <w:r w:rsidRPr="00731CC8">
        <w:rPr>
          <w:rFonts w:cs="David" w:hint="cs"/>
          <w:u w:val="single"/>
          <w:rtl/>
        </w:rPr>
        <w:t>זרחיה</w:t>
      </w:r>
      <w:proofErr w:type="spellEnd"/>
      <w:r w:rsidRPr="00731CC8">
        <w:rPr>
          <w:rFonts w:cs="David" w:hint="cs"/>
          <w:u w:val="single"/>
          <w:rtl/>
        </w:rPr>
        <w:t>:</w:t>
      </w:r>
    </w:p>
    <w:p w14:paraId="6B7BF184" w14:textId="77777777" w:rsidR="00731CC8" w:rsidRPr="00731CC8" w:rsidRDefault="00731CC8" w:rsidP="00731CC8">
      <w:pPr>
        <w:bidi/>
        <w:rPr>
          <w:rFonts w:cs="David" w:hint="cs"/>
          <w:rtl/>
        </w:rPr>
      </w:pPr>
    </w:p>
    <w:p w14:paraId="0CED523D" w14:textId="77777777" w:rsidR="00731CC8" w:rsidRPr="00731CC8" w:rsidRDefault="00731CC8" w:rsidP="00731CC8">
      <w:pPr>
        <w:bidi/>
        <w:rPr>
          <w:rFonts w:cs="David" w:hint="cs"/>
          <w:rtl/>
        </w:rPr>
      </w:pPr>
      <w:r w:rsidRPr="00731CC8">
        <w:rPr>
          <w:rFonts w:cs="David" w:hint="cs"/>
          <w:rtl/>
        </w:rPr>
        <w:tab/>
        <w:t>בבית-המשפט?</w:t>
      </w:r>
    </w:p>
    <w:p w14:paraId="07789640" w14:textId="77777777" w:rsidR="00731CC8" w:rsidRPr="00731CC8" w:rsidRDefault="00731CC8" w:rsidP="00731CC8">
      <w:pPr>
        <w:bidi/>
        <w:rPr>
          <w:rFonts w:cs="David" w:hint="cs"/>
          <w:rtl/>
        </w:rPr>
      </w:pPr>
    </w:p>
    <w:p w14:paraId="3828CF8C" w14:textId="77777777" w:rsidR="00731CC8" w:rsidRPr="00731CC8" w:rsidRDefault="00731CC8" w:rsidP="00731CC8">
      <w:pPr>
        <w:bidi/>
        <w:rPr>
          <w:rFonts w:cs="David" w:hint="cs"/>
          <w:u w:val="single"/>
          <w:rtl/>
        </w:rPr>
      </w:pPr>
      <w:r w:rsidRPr="00731CC8">
        <w:rPr>
          <w:rFonts w:cs="David" w:hint="cs"/>
          <w:u w:val="single"/>
          <w:rtl/>
        </w:rPr>
        <w:t xml:space="preserve">מנכ"ל הכנסת אבי </w:t>
      </w:r>
      <w:proofErr w:type="spellStart"/>
      <w:r w:rsidRPr="00731CC8">
        <w:rPr>
          <w:rFonts w:cs="David" w:hint="cs"/>
          <w:u w:val="single"/>
          <w:rtl/>
        </w:rPr>
        <w:t>בלשניקוב</w:t>
      </w:r>
      <w:proofErr w:type="spellEnd"/>
      <w:r w:rsidRPr="00731CC8">
        <w:rPr>
          <w:rFonts w:cs="David" w:hint="cs"/>
          <w:u w:val="single"/>
          <w:rtl/>
        </w:rPr>
        <w:t>:</w:t>
      </w:r>
    </w:p>
    <w:p w14:paraId="10AEED7A" w14:textId="77777777" w:rsidR="00731CC8" w:rsidRPr="00731CC8" w:rsidRDefault="00731CC8" w:rsidP="00731CC8">
      <w:pPr>
        <w:bidi/>
        <w:rPr>
          <w:rFonts w:cs="David" w:hint="cs"/>
          <w:rtl/>
        </w:rPr>
      </w:pPr>
    </w:p>
    <w:p w14:paraId="21D91CF7" w14:textId="77777777" w:rsidR="00731CC8" w:rsidRPr="00731CC8" w:rsidRDefault="00731CC8" w:rsidP="00731CC8">
      <w:pPr>
        <w:bidi/>
        <w:rPr>
          <w:rFonts w:cs="David" w:hint="cs"/>
          <w:rtl/>
        </w:rPr>
      </w:pPr>
      <w:r w:rsidRPr="00731CC8">
        <w:rPr>
          <w:rFonts w:cs="David" w:hint="cs"/>
          <w:rtl/>
        </w:rPr>
        <w:tab/>
        <w:t xml:space="preserve">אני לא אומר את זה. יש תביעות לגיטימיות, גם של הקבלן כלפי הכנסת, על שינויים שהכנסת ביקשה, וגם של הכנסת כנגד הקבלן, כפי שציינתי קודם על האיחור בשנתיים קנסתי אותם ב-32 מיליון שקלים. הם כמובן יביאו את כל הטענות שלהם מדוע אני טועה לדעתם, אבל זה טיבה של התדיינות, זה טבעו של פרויקט </w:t>
      </w:r>
      <w:r w:rsidRPr="00731CC8">
        <w:rPr>
          <w:rFonts w:cs="David" w:hint="cs"/>
        </w:rPr>
        <w:t>PFI</w:t>
      </w:r>
      <w:r w:rsidRPr="00731CC8">
        <w:rPr>
          <w:rFonts w:cs="David" w:hint="cs"/>
          <w:rtl/>
        </w:rPr>
        <w:t xml:space="preserve">. אנחנו מנהלים מולם מגעים בצורה הכי ראויה. </w:t>
      </w:r>
    </w:p>
    <w:p w14:paraId="2138F9B0" w14:textId="77777777" w:rsidR="00731CC8" w:rsidRPr="00731CC8" w:rsidRDefault="00731CC8" w:rsidP="00731CC8">
      <w:pPr>
        <w:bidi/>
        <w:rPr>
          <w:rFonts w:cs="David" w:hint="cs"/>
          <w:rtl/>
        </w:rPr>
      </w:pPr>
    </w:p>
    <w:p w14:paraId="21CF9321"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334C29B0" w14:textId="77777777" w:rsidR="00731CC8" w:rsidRPr="00731CC8" w:rsidRDefault="00731CC8" w:rsidP="00731CC8">
      <w:pPr>
        <w:bidi/>
        <w:rPr>
          <w:rFonts w:cs="David" w:hint="cs"/>
          <w:rtl/>
        </w:rPr>
      </w:pPr>
    </w:p>
    <w:p w14:paraId="0BE81078" w14:textId="77777777" w:rsidR="00731CC8" w:rsidRPr="00731CC8" w:rsidRDefault="00731CC8" w:rsidP="00731CC8">
      <w:pPr>
        <w:bidi/>
        <w:rPr>
          <w:rFonts w:cs="David" w:hint="cs"/>
          <w:rtl/>
        </w:rPr>
      </w:pPr>
      <w:r w:rsidRPr="00731CC8">
        <w:rPr>
          <w:rFonts w:cs="David" w:hint="cs"/>
          <w:rtl/>
        </w:rPr>
        <w:tab/>
        <w:t xml:space="preserve">עוד לא אמרת לי באילו סעיפים אתה בלחץ. </w:t>
      </w:r>
    </w:p>
    <w:p w14:paraId="60CC82AA" w14:textId="77777777" w:rsidR="00731CC8" w:rsidRPr="00731CC8" w:rsidRDefault="00731CC8" w:rsidP="00731CC8">
      <w:pPr>
        <w:bidi/>
        <w:rPr>
          <w:rFonts w:cs="David" w:hint="cs"/>
          <w:rtl/>
        </w:rPr>
      </w:pPr>
    </w:p>
    <w:p w14:paraId="20BDA101" w14:textId="77777777" w:rsidR="00731CC8" w:rsidRPr="00731CC8" w:rsidRDefault="00731CC8" w:rsidP="00731CC8">
      <w:pPr>
        <w:bidi/>
        <w:rPr>
          <w:rFonts w:cs="David" w:hint="cs"/>
          <w:u w:val="single"/>
          <w:rtl/>
        </w:rPr>
      </w:pPr>
      <w:r w:rsidRPr="00731CC8">
        <w:rPr>
          <w:rFonts w:cs="David" w:hint="cs"/>
          <w:u w:val="single"/>
          <w:rtl/>
        </w:rPr>
        <w:t>היו"ר דוד טל:</w:t>
      </w:r>
    </w:p>
    <w:p w14:paraId="25D676C3" w14:textId="77777777" w:rsidR="00731CC8" w:rsidRPr="00731CC8" w:rsidRDefault="00731CC8" w:rsidP="00731CC8">
      <w:pPr>
        <w:bidi/>
        <w:rPr>
          <w:rFonts w:cs="David" w:hint="cs"/>
          <w:rtl/>
        </w:rPr>
      </w:pPr>
    </w:p>
    <w:p w14:paraId="2F96D0B0" w14:textId="77777777" w:rsidR="00731CC8" w:rsidRPr="00731CC8" w:rsidRDefault="00731CC8" w:rsidP="00731CC8">
      <w:pPr>
        <w:bidi/>
        <w:rPr>
          <w:rFonts w:cs="David" w:hint="cs"/>
          <w:rtl/>
        </w:rPr>
      </w:pPr>
      <w:r w:rsidRPr="00731CC8">
        <w:rPr>
          <w:rFonts w:cs="David" w:hint="cs"/>
          <w:rtl/>
        </w:rPr>
        <w:tab/>
        <w:t xml:space="preserve">מייד הוא יגיע לזה אחרי שיסיים להציג את כל הסעיפים. </w:t>
      </w:r>
    </w:p>
    <w:p w14:paraId="47D0AC1B" w14:textId="77777777" w:rsidR="00731CC8" w:rsidRPr="00731CC8" w:rsidRDefault="00731CC8" w:rsidP="00731CC8">
      <w:pPr>
        <w:bidi/>
        <w:rPr>
          <w:rFonts w:cs="David" w:hint="cs"/>
          <w:rtl/>
        </w:rPr>
      </w:pPr>
    </w:p>
    <w:p w14:paraId="2B675C2E" w14:textId="77777777" w:rsidR="00731CC8" w:rsidRPr="00731CC8" w:rsidRDefault="00731CC8" w:rsidP="00731CC8">
      <w:pPr>
        <w:bidi/>
        <w:rPr>
          <w:rFonts w:cs="David" w:hint="cs"/>
          <w:u w:val="single"/>
          <w:rtl/>
        </w:rPr>
      </w:pPr>
      <w:r w:rsidRPr="00731CC8">
        <w:rPr>
          <w:rFonts w:cs="David" w:hint="cs"/>
          <w:u w:val="single"/>
          <w:rtl/>
        </w:rPr>
        <w:t>אבי לוי:</w:t>
      </w:r>
    </w:p>
    <w:p w14:paraId="3748186B" w14:textId="77777777" w:rsidR="00731CC8" w:rsidRPr="00731CC8" w:rsidRDefault="00731CC8" w:rsidP="00731CC8">
      <w:pPr>
        <w:bidi/>
        <w:rPr>
          <w:rFonts w:cs="David" w:hint="cs"/>
          <w:rtl/>
        </w:rPr>
      </w:pPr>
    </w:p>
    <w:p w14:paraId="63DD9431" w14:textId="77777777" w:rsidR="00731CC8" w:rsidRPr="00731CC8" w:rsidRDefault="00731CC8" w:rsidP="00731CC8">
      <w:pPr>
        <w:bidi/>
        <w:rPr>
          <w:rFonts w:cs="David" w:hint="cs"/>
          <w:rtl/>
        </w:rPr>
      </w:pPr>
      <w:r w:rsidRPr="00731CC8">
        <w:rPr>
          <w:rFonts w:cs="David" w:hint="cs"/>
          <w:rtl/>
        </w:rPr>
        <w:tab/>
        <w:t xml:space="preserve"> בתוכנית תוספת למבנה, כפי שאמרתי עיקר התשלומים נוגעים לעבודות נוספות שאישרנו ואנו יודעים שנצטרך לשלם השנה. </w:t>
      </w:r>
    </w:p>
    <w:p w14:paraId="468AF50A" w14:textId="77777777" w:rsidR="00731CC8" w:rsidRPr="00731CC8" w:rsidRDefault="00731CC8" w:rsidP="00731CC8">
      <w:pPr>
        <w:bidi/>
        <w:rPr>
          <w:rFonts w:cs="David" w:hint="cs"/>
          <w:rtl/>
        </w:rPr>
      </w:pPr>
    </w:p>
    <w:p w14:paraId="5BE76748" w14:textId="77777777" w:rsidR="00731CC8" w:rsidRPr="00731CC8" w:rsidRDefault="00731CC8" w:rsidP="00731CC8">
      <w:pPr>
        <w:bidi/>
        <w:rPr>
          <w:rFonts w:cs="David" w:hint="cs"/>
          <w:rtl/>
        </w:rPr>
      </w:pPr>
      <w:r w:rsidRPr="00731CC8">
        <w:rPr>
          <w:rFonts w:cs="David" w:hint="cs"/>
          <w:rtl/>
        </w:rPr>
        <w:tab/>
        <w:t xml:space="preserve">הסעיף האחרון </w:t>
      </w:r>
      <w:r w:rsidRPr="00731CC8">
        <w:rPr>
          <w:rFonts w:cs="David"/>
          <w:rtl/>
        </w:rPr>
        <w:t>–</w:t>
      </w:r>
      <w:r w:rsidRPr="00731CC8">
        <w:rPr>
          <w:rFonts w:cs="David" w:hint="cs"/>
          <w:rtl/>
        </w:rPr>
        <w:t xml:space="preserve"> ארגון האגף הקיים </w:t>
      </w:r>
      <w:r w:rsidRPr="00731CC8">
        <w:rPr>
          <w:rFonts w:cs="David"/>
          <w:rtl/>
        </w:rPr>
        <w:t>–</w:t>
      </w:r>
      <w:r w:rsidRPr="00731CC8">
        <w:rPr>
          <w:rFonts w:cs="David" w:hint="cs"/>
          <w:rtl/>
        </w:rPr>
        <w:t xml:space="preserve"> מתייחס לעבודות שביצענו, למשל העברת יחידת הדפוס והיחידה המשפטית לחלק הדרומי של המבנה שגררו תוספת כלשהי, שתתברר בהמשך, שנהיה חייבים לשלם. </w:t>
      </w:r>
    </w:p>
    <w:p w14:paraId="57722F83" w14:textId="77777777" w:rsidR="00731CC8" w:rsidRPr="00731CC8" w:rsidRDefault="00731CC8" w:rsidP="00731CC8">
      <w:pPr>
        <w:bidi/>
        <w:rPr>
          <w:rFonts w:cs="David" w:hint="cs"/>
          <w:rtl/>
        </w:rPr>
      </w:pPr>
    </w:p>
    <w:p w14:paraId="5295A62E" w14:textId="77777777" w:rsidR="00731CC8" w:rsidRPr="00731CC8" w:rsidRDefault="00731CC8" w:rsidP="00731CC8">
      <w:pPr>
        <w:bidi/>
        <w:rPr>
          <w:rFonts w:cs="David" w:hint="cs"/>
          <w:u w:val="single"/>
          <w:rtl/>
        </w:rPr>
      </w:pPr>
      <w:r w:rsidRPr="00731CC8">
        <w:rPr>
          <w:rFonts w:cs="David" w:hint="cs"/>
          <w:u w:val="single"/>
          <w:rtl/>
        </w:rPr>
        <w:t>היו"ר דוד טל:</w:t>
      </w:r>
    </w:p>
    <w:p w14:paraId="52151AA3" w14:textId="77777777" w:rsidR="00731CC8" w:rsidRPr="00731CC8" w:rsidRDefault="00731CC8" w:rsidP="00731CC8">
      <w:pPr>
        <w:bidi/>
        <w:rPr>
          <w:rFonts w:cs="David" w:hint="cs"/>
          <w:rtl/>
        </w:rPr>
      </w:pPr>
    </w:p>
    <w:p w14:paraId="0EABB696" w14:textId="77777777" w:rsidR="00731CC8" w:rsidRPr="00731CC8" w:rsidRDefault="00731CC8" w:rsidP="00731CC8">
      <w:pPr>
        <w:bidi/>
        <w:rPr>
          <w:rFonts w:cs="David" w:hint="cs"/>
          <w:rtl/>
        </w:rPr>
      </w:pPr>
      <w:r w:rsidRPr="00731CC8">
        <w:rPr>
          <w:rFonts w:cs="David" w:hint="cs"/>
          <w:rtl/>
        </w:rPr>
        <w:tab/>
        <w:t xml:space="preserve">נעבור לשאלות של חברי הכנסת. </w:t>
      </w:r>
    </w:p>
    <w:p w14:paraId="6C884406" w14:textId="77777777" w:rsidR="00731CC8" w:rsidRPr="00731CC8" w:rsidRDefault="00731CC8" w:rsidP="00731CC8">
      <w:pPr>
        <w:bidi/>
        <w:rPr>
          <w:rFonts w:cs="David" w:hint="cs"/>
          <w:rtl/>
        </w:rPr>
      </w:pPr>
    </w:p>
    <w:p w14:paraId="42A68879"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09CE7230" w14:textId="77777777" w:rsidR="00731CC8" w:rsidRPr="00731CC8" w:rsidRDefault="00731CC8" w:rsidP="00731CC8">
      <w:pPr>
        <w:bidi/>
        <w:rPr>
          <w:rFonts w:cs="David" w:hint="cs"/>
          <w:rtl/>
        </w:rPr>
      </w:pPr>
    </w:p>
    <w:p w14:paraId="4FFF41F3" w14:textId="77777777" w:rsidR="00731CC8" w:rsidRPr="00731CC8" w:rsidRDefault="00731CC8" w:rsidP="00731CC8">
      <w:pPr>
        <w:bidi/>
        <w:rPr>
          <w:rFonts w:cs="David" w:hint="cs"/>
          <w:rtl/>
        </w:rPr>
      </w:pPr>
      <w:r w:rsidRPr="00731CC8">
        <w:rPr>
          <w:rFonts w:cs="David" w:hint="cs"/>
          <w:rtl/>
        </w:rPr>
        <w:tab/>
        <w:t xml:space="preserve">קודם כול, תמיד טוב להחזיר כסף, אבל לא תמיד זה חכם. פופולרי להגיד שמחזירים ושצריך להחזיר עוד. אני דווקא לא סבור כך. אני מבקש לדעת באילו סעיפים הכנסת נמצאת במצוקה. </w:t>
      </w:r>
    </w:p>
    <w:p w14:paraId="0E91EF0E" w14:textId="77777777" w:rsidR="00731CC8" w:rsidRPr="00731CC8" w:rsidRDefault="00731CC8" w:rsidP="00731CC8">
      <w:pPr>
        <w:bidi/>
        <w:rPr>
          <w:rFonts w:cs="David" w:hint="cs"/>
          <w:rtl/>
        </w:rPr>
      </w:pPr>
    </w:p>
    <w:p w14:paraId="0F8CB585" w14:textId="77777777" w:rsidR="00731CC8" w:rsidRPr="00731CC8" w:rsidRDefault="00731CC8" w:rsidP="00731CC8">
      <w:pPr>
        <w:bidi/>
        <w:rPr>
          <w:rFonts w:cs="David" w:hint="cs"/>
          <w:u w:val="single"/>
          <w:rtl/>
        </w:rPr>
      </w:pPr>
      <w:r w:rsidRPr="00731CC8">
        <w:rPr>
          <w:rFonts w:cs="David" w:hint="cs"/>
          <w:u w:val="single"/>
          <w:rtl/>
        </w:rPr>
        <w:t>אבי לוי:</w:t>
      </w:r>
    </w:p>
    <w:p w14:paraId="241C6318" w14:textId="77777777" w:rsidR="00731CC8" w:rsidRPr="00731CC8" w:rsidRDefault="00731CC8" w:rsidP="00731CC8">
      <w:pPr>
        <w:bidi/>
        <w:rPr>
          <w:rFonts w:cs="David" w:hint="cs"/>
          <w:rtl/>
        </w:rPr>
      </w:pPr>
    </w:p>
    <w:p w14:paraId="701256E6" w14:textId="77777777" w:rsidR="00731CC8" w:rsidRPr="00731CC8" w:rsidRDefault="00731CC8" w:rsidP="00731CC8">
      <w:pPr>
        <w:bidi/>
        <w:rPr>
          <w:rFonts w:cs="David" w:hint="cs"/>
          <w:rtl/>
        </w:rPr>
      </w:pPr>
      <w:r w:rsidRPr="00731CC8">
        <w:rPr>
          <w:rFonts w:cs="David" w:hint="cs"/>
          <w:rtl/>
        </w:rPr>
        <w:tab/>
        <w:t xml:space="preserve">אני ער לכך שכל מה שנאמר כאן </w:t>
      </w:r>
      <w:r w:rsidRPr="00731CC8">
        <w:rPr>
          <w:rFonts w:cs="David"/>
          <w:rtl/>
        </w:rPr>
        <w:t>–</w:t>
      </w:r>
      <w:r w:rsidRPr="00731CC8">
        <w:rPr>
          <w:rFonts w:cs="David" w:hint="cs"/>
          <w:rtl/>
        </w:rPr>
        <w:t xml:space="preserve"> ואני מתייחס בעיקר למבנה הקיים - - - </w:t>
      </w:r>
    </w:p>
    <w:p w14:paraId="0A9CA4D4" w14:textId="77777777" w:rsidR="00731CC8" w:rsidRPr="00731CC8" w:rsidRDefault="00731CC8" w:rsidP="00731CC8">
      <w:pPr>
        <w:bidi/>
        <w:rPr>
          <w:rFonts w:cs="David" w:hint="cs"/>
          <w:rtl/>
        </w:rPr>
      </w:pPr>
    </w:p>
    <w:p w14:paraId="366C0274"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68A6E0C6" w14:textId="77777777" w:rsidR="00731CC8" w:rsidRPr="00731CC8" w:rsidRDefault="00731CC8" w:rsidP="00731CC8">
      <w:pPr>
        <w:bidi/>
        <w:rPr>
          <w:rFonts w:cs="David" w:hint="cs"/>
          <w:rtl/>
        </w:rPr>
      </w:pPr>
    </w:p>
    <w:p w14:paraId="6509F474" w14:textId="77777777" w:rsidR="00731CC8" w:rsidRPr="00731CC8" w:rsidRDefault="00731CC8" w:rsidP="00731CC8">
      <w:pPr>
        <w:bidi/>
        <w:rPr>
          <w:rFonts w:cs="David" w:hint="cs"/>
          <w:rtl/>
        </w:rPr>
      </w:pPr>
      <w:r w:rsidRPr="00731CC8">
        <w:rPr>
          <w:rFonts w:cs="David" w:hint="cs"/>
          <w:rtl/>
        </w:rPr>
        <w:tab/>
        <w:t xml:space="preserve">אני שואל שאלה מאוד </w:t>
      </w:r>
      <w:proofErr w:type="spellStart"/>
      <w:r w:rsidRPr="00731CC8">
        <w:rPr>
          <w:rFonts w:cs="David" w:hint="cs"/>
          <w:rtl/>
        </w:rPr>
        <w:t>דוגרית</w:t>
      </w:r>
      <w:proofErr w:type="spellEnd"/>
      <w:r w:rsidRPr="00731CC8">
        <w:rPr>
          <w:rFonts w:cs="David" w:hint="cs"/>
          <w:rtl/>
        </w:rPr>
        <w:t xml:space="preserve">, מאוד ישרה, ומבקש לקבל עליה תשובה. אתה לא בחקירות. אני מבקש להבין כי לא אסתיר ממך, אני לא רואה קדושה גדולה בהחזרת 23 מיליון שקל. אם אראה שאנחנו בכנסת יכולים להתאחד סביב הצורך להגדיל סעיפים מסוימים אמליץ לחבריי כאן להחזיר פחות, להוריד את הסכום שמחזירים למשרד האוצר ולהוסיף לתקציב הכנסת. </w:t>
      </w:r>
    </w:p>
    <w:p w14:paraId="49F3EEE4" w14:textId="77777777" w:rsidR="00731CC8" w:rsidRPr="00731CC8" w:rsidRDefault="00731CC8" w:rsidP="00731CC8">
      <w:pPr>
        <w:bidi/>
        <w:rPr>
          <w:rFonts w:cs="David" w:hint="cs"/>
          <w:rtl/>
        </w:rPr>
      </w:pPr>
    </w:p>
    <w:p w14:paraId="2E20781F" w14:textId="77777777" w:rsidR="00731CC8" w:rsidRPr="00731CC8" w:rsidRDefault="00731CC8" w:rsidP="00731CC8">
      <w:pPr>
        <w:bidi/>
        <w:rPr>
          <w:rFonts w:cs="David" w:hint="cs"/>
          <w:u w:val="single"/>
          <w:rtl/>
        </w:rPr>
      </w:pPr>
      <w:r w:rsidRPr="00731CC8">
        <w:rPr>
          <w:rFonts w:cs="David" w:hint="cs"/>
          <w:u w:val="single"/>
          <w:rtl/>
        </w:rPr>
        <w:t>היו"ר דוד טל:</w:t>
      </w:r>
    </w:p>
    <w:p w14:paraId="2EAD0831" w14:textId="77777777" w:rsidR="00731CC8" w:rsidRPr="00731CC8" w:rsidRDefault="00731CC8" w:rsidP="00731CC8">
      <w:pPr>
        <w:bidi/>
        <w:rPr>
          <w:rFonts w:cs="David" w:hint="cs"/>
          <w:rtl/>
        </w:rPr>
      </w:pPr>
    </w:p>
    <w:p w14:paraId="3F200BDA" w14:textId="77777777" w:rsidR="00731CC8" w:rsidRPr="00731CC8" w:rsidRDefault="00731CC8" w:rsidP="00731CC8">
      <w:pPr>
        <w:bidi/>
        <w:rPr>
          <w:rFonts w:cs="David" w:hint="cs"/>
          <w:rtl/>
        </w:rPr>
      </w:pPr>
      <w:r w:rsidRPr="00731CC8">
        <w:rPr>
          <w:rFonts w:cs="David" w:hint="cs"/>
          <w:rtl/>
        </w:rPr>
        <w:tab/>
        <w:t>תוכל לשכנע אותי אם תאמר לי אילו סעיפים לדעתך עלינו לעבות.</w:t>
      </w:r>
    </w:p>
    <w:p w14:paraId="4B73920C" w14:textId="77777777" w:rsidR="00731CC8" w:rsidRPr="00731CC8" w:rsidRDefault="00731CC8" w:rsidP="00731CC8">
      <w:pPr>
        <w:bidi/>
        <w:rPr>
          <w:rFonts w:cs="David" w:hint="cs"/>
          <w:rtl/>
        </w:rPr>
      </w:pPr>
    </w:p>
    <w:p w14:paraId="2BB6A6C2"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1928367F" w14:textId="77777777" w:rsidR="00731CC8" w:rsidRPr="00731CC8" w:rsidRDefault="00731CC8" w:rsidP="00731CC8">
      <w:pPr>
        <w:bidi/>
        <w:rPr>
          <w:rFonts w:cs="David" w:hint="cs"/>
          <w:rtl/>
        </w:rPr>
      </w:pPr>
    </w:p>
    <w:p w14:paraId="36BF6DB2" w14:textId="77777777" w:rsidR="00731CC8" w:rsidRPr="00731CC8" w:rsidRDefault="00731CC8" w:rsidP="00731CC8">
      <w:pPr>
        <w:bidi/>
        <w:rPr>
          <w:rFonts w:cs="David" w:hint="cs"/>
          <w:rtl/>
        </w:rPr>
      </w:pPr>
      <w:r w:rsidRPr="00731CC8">
        <w:rPr>
          <w:rFonts w:cs="David" w:hint="cs"/>
          <w:rtl/>
        </w:rPr>
        <w:tab/>
        <w:t xml:space="preserve">את התקציב לקשר עם הבוחר אולי אפשר לעבות. לגבי התקציב למחלקת המחקר והמידע של הכנסת לא שמענו אם יש בעיות או אין בעיות. </w:t>
      </w:r>
    </w:p>
    <w:p w14:paraId="68E00B0C" w14:textId="77777777" w:rsidR="00731CC8" w:rsidRPr="00731CC8" w:rsidRDefault="00731CC8" w:rsidP="00731CC8">
      <w:pPr>
        <w:bidi/>
        <w:rPr>
          <w:rFonts w:cs="David" w:hint="cs"/>
          <w:rtl/>
        </w:rPr>
      </w:pPr>
    </w:p>
    <w:p w14:paraId="7614ACD7" w14:textId="77777777" w:rsidR="00731CC8" w:rsidRPr="00731CC8" w:rsidRDefault="00731CC8" w:rsidP="00731CC8">
      <w:pPr>
        <w:bidi/>
        <w:rPr>
          <w:rFonts w:cs="David" w:hint="cs"/>
          <w:u w:val="single"/>
          <w:rtl/>
        </w:rPr>
      </w:pPr>
      <w:r w:rsidRPr="00731CC8">
        <w:rPr>
          <w:rFonts w:cs="David" w:hint="cs"/>
          <w:u w:val="single"/>
          <w:rtl/>
        </w:rPr>
        <w:t>אבי לוי:</w:t>
      </w:r>
    </w:p>
    <w:p w14:paraId="12379A03" w14:textId="77777777" w:rsidR="00731CC8" w:rsidRPr="00731CC8" w:rsidRDefault="00731CC8" w:rsidP="00731CC8">
      <w:pPr>
        <w:bidi/>
        <w:rPr>
          <w:rFonts w:cs="David" w:hint="cs"/>
          <w:rtl/>
        </w:rPr>
      </w:pPr>
    </w:p>
    <w:p w14:paraId="7A1C19C3" w14:textId="77777777" w:rsidR="00731CC8" w:rsidRPr="00731CC8" w:rsidRDefault="00731CC8" w:rsidP="00731CC8">
      <w:pPr>
        <w:bidi/>
        <w:rPr>
          <w:rFonts w:cs="David" w:hint="cs"/>
          <w:rtl/>
        </w:rPr>
      </w:pPr>
      <w:r w:rsidRPr="00731CC8">
        <w:rPr>
          <w:rFonts w:cs="David" w:hint="cs"/>
          <w:rtl/>
        </w:rPr>
        <w:tab/>
        <w:t xml:space="preserve">הסעיף העיקרי שעשוי להתעורר בו צורך הוא סעיף תוספת המבנה. </w:t>
      </w:r>
    </w:p>
    <w:p w14:paraId="23154248" w14:textId="77777777" w:rsidR="00731CC8" w:rsidRDefault="00731CC8" w:rsidP="00731CC8">
      <w:pPr>
        <w:bidi/>
        <w:rPr>
          <w:rFonts w:cs="David" w:hint="cs"/>
          <w:rtl/>
        </w:rPr>
      </w:pPr>
    </w:p>
    <w:p w14:paraId="019C8220" w14:textId="77777777" w:rsidR="00731CC8" w:rsidRDefault="00731CC8" w:rsidP="00731CC8">
      <w:pPr>
        <w:bidi/>
        <w:rPr>
          <w:rFonts w:cs="David" w:hint="cs"/>
          <w:rtl/>
        </w:rPr>
      </w:pPr>
    </w:p>
    <w:p w14:paraId="6C38C16A" w14:textId="77777777" w:rsidR="00731CC8" w:rsidRDefault="00731CC8" w:rsidP="00731CC8">
      <w:pPr>
        <w:bidi/>
        <w:rPr>
          <w:rFonts w:cs="David" w:hint="cs"/>
          <w:rtl/>
        </w:rPr>
      </w:pPr>
    </w:p>
    <w:p w14:paraId="5860FDC3" w14:textId="77777777" w:rsidR="00731CC8" w:rsidRDefault="00731CC8" w:rsidP="00731CC8">
      <w:pPr>
        <w:bidi/>
        <w:rPr>
          <w:rFonts w:cs="David" w:hint="cs"/>
          <w:rtl/>
        </w:rPr>
      </w:pPr>
    </w:p>
    <w:p w14:paraId="1BF409C5" w14:textId="77777777" w:rsidR="00731CC8" w:rsidRDefault="00731CC8" w:rsidP="00731CC8">
      <w:pPr>
        <w:bidi/>
        <w:rPr>
          <w:rFonts w:cs="David" w:hint="cs"/>
          <w:rtl/>
        </w:rPr>
      </w:pPr>
    </w:p>
    <w:p w14:paraId="7C277B91" w14:textId="77777777" w:rsidR="00731CC8" w:rsidRPr="00731CC8" w:rsidRDefault="00731CC8" w:rsidP="00731CC8">
      <w:pPr>
        <w:bidi/>
        <w:rPr>
          <w:rFonts w:cs="David" w:hint="cs"/>
          <w:rtl/>
        </w:rPr>
      </w:pPr>
    </w:p>
    <w:p w14:paraId="11BC61F0"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0305FC33" w14:textId="77777777" w:rsidR="00731CC8" w:rsidRPr="00731CC8" w:rsidRDefault="00731CC8" w:rsidP="00731CC8">
      <w:pPr>
        <w:bidi/>
        <w:rPr>
          <w:rFonts w:cs="David" w:hint="cs"/>
          <w:rtl/>
        </w:rPr>
      </w:pPr>
    </w:p>
    <w:p w14:paraId="17A8D2FF" w14:textId="77777777" w:rsidR="00731CC8" w:rsidRPr="00731CC8" w:rsidRDefault="00731CC8" w:rsidP="00731CC8">
      <w:pPr>
        <w:bidi/>
        <w:rPr>
          <w:rFonts w:cs="David" w:hint="cs"/>
          <w:rtl/>
        </w:rPr>
      </w:pPr>
      <w:r w:rsidRPr="00731CC8">
        <w:rPr>
          <w:rFonts w:cs="David" w:hint="cs"/>
          <w:rtl/>
        </w:rPr>
        <w:tab/>
        <w:t>בנושא מסוים?</w:t>
      </w:r>
    </w:p>
    <w:p w14:paraId="42B34965" w14:textId="77777777" w:rsidR="00731CC8" w:rsidRPr="00731CC8" w:rsidRDefault="00731CC8" w:rsidP="00731CC8">
      <w:pPr>
        <w:bidi/>
        <w:rPr>
          <w:rFonts w:cs="David" w:hint="cs"/>
          <w:rtl/>
        </w:rPr>
      </w:pPr>
    </w:p>
    <w:p w14:paraId="7313807B" w14:textId="77777777" w:rsidR="00731CC8" w:rsidRPr="00731CC8" w:rsidRDefault="00731CC8" w:rsidP="00731CC8">
      <w:pPr>
        <w:bidi/>
        <w:rPr>
          <w:rFonts w:cs="David" w:hint="cs"/>
          <w:u w:val="single"/>
          <w:rtl/>
        </w:rPr>
      </w:pPr>
      <w:r w:rsidRPr="00731CC8">
        <w:rPr>
          <w:rFonts w:cs="David" w:hint="cs"/>
          <w:u w:val="single"/>
          <w:rtl/>
        </w:rPr>
        <w:t>אבי לוי:</w:t>
      </w:r>
    </w:p>
    <w:p w14:paraId="4E34D1E3" w14:textId="77777777" w:rsidR="00731CC8" w:rsidRPr="00731CC8" w:rsidRDefault="00731CC8" w:rsidP="00731CC8">
      <w:pPr>
        <w:bidi/>
        <w:rPr>
          <w:rFonts w:cs="David" w:hint="cs"/>
          <w:rtl/>
        </w:rPr>
      </w:pPr>
    </w:p>
    <w:p w14:paraId="5B64DE2F" w14:textId="77777777" w:rsidR="00731CC8" w:rsidRPr="00731CC8" w:rsidRDefault="00731CC8" w:rsidP="00731CC8">
      <w:pPr>
        <w:bidi/>
        <w:rPr>
          <w:rFonts w:cs="David" w:hint="cs"/>
          <w:rtl/>
        </w:rPr>
      </w:pPr>
      <w:r w:rsidRPr="00731CC8">
        <w:rPr>
          <w:rFonts w:cs="David" w:hint="cs"/>
          <w:rtl/>
        </w:rPr>
        <w:tab/>
        <w:t xml:space="preserve">לא, על העבודות הנוספות שדיברנו עליהן בהן יש תביעות של היזם. אנחנו בעיצומו של משא ומתן. </w:t>
      </w:r>
    </w:p>
    <w:p w14:paraId="47ACA06B" w14:textId="77777777" w:rsidR="00731CC8" w:rsidRPr="00731CC8" w:rsidRDefault="00731CC8" w:rsidP="00731CC8">
      <w:pPr>
        <w:bidi/>
        <w:rPr>
          <w:rFonts w:cs="David" w:hint="cs"/>
          <w:rtl/>
        </w:rPr>
      </w:pPr>
    </w:p>
    <w:p w14:paraId="4492FF90"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56631738" w14:textId="77777777" w:rsidR="00731CC8" w:rsidRPr="00731CC8" w:rsidRDefault="00731CC8" w:rsidP="00731CC8">
      <w:pPr>
        <w:bidi/>
        <w:rPr>
          <w:rFonts w:cs="David" w:hint="cs"/>
          <w:rtl/>
        </w:rPr>
      </w:pPr>
    </w:p>
    <w:p w14:paraId="327EAC5E" w14:textId="77777777" w:rsidR="00731CC8" w:rsidRPr="00731CC8" w:rsidRDefault="00731CC8" w:rsidP="00731CC8">
      <w:pPr>
        <w:bidi/>
        <w:rPr>
          <w:rFonts w:cs="David" w:hint="cs"/>
          <w:rtl/>
        </w:rPr>
      </w:pPr>
      <w:r w:rsidRPr="00731CC8">
        <w:rPr>
          <w:rFonts w:cs="David" w:hint="cs"/>
          <w:rtl/>
        </w:rPr>
        <w:tab/>
        <w:t>אני מניח שכאשר תוגש תביעה תבואו לכאן ותבקשו תוספת, אם יהיה בכך צורך.</w:t>
      </w:r>
    </w:p>
    <w:p w14:paraId="40A750A4" w14:textId="77777777" w:rsidR="00731CC8" w:rsidRPr="00731CC8" w:rsidRDefault="00731CC8" w:rsidP="00731CC8">
      <w:pPr>
        <w:bidi/>
        <w:rPr>
          <w:rFonts w:cs="David" w:hint="cs"/>
          <w:rtl/>
        </w:rPr>
      </w:pPr>
    </w:p>
    <w:p w14:paraId="6DCD69C9" w14:textId="77777777" w:rsidR="00731CC8" w:rsidRPr="00731CC8" w:rsidRDefault="00731CC8" w:rsidP="00731CC8">
      <w:pPr>
        <w:bidi/>
        <w:rPr>
          <w:rFonts w:cs="David" w:hint="cs"/>
          <w:u w:val="single"/>
          <w:rtl/>
        </w:rPr>
      </w:pPr>
      <w:r w:rsidRPr="00731CC8">
        <w:rPr>
          <w:rFonts w:cs="David" w:hint="cs"/>
          <w:u w:val="single"/>
          <w:rtl/>
        </w:rPr>
        <w:t>אבי לוי:</w:t>
      </w:r>
    </w:p>
    <w:p w14:paraId="7C60256C" w14:textId="77777777" w:rsidR="00731CC8" w:rsidRPr="00731CC8" w:rsidRDefault="00731CC8" w:rsidP="00731CC8">
      <w:pPr>
        <w:bidi/>
        <w:rPr>
          <w:rFonts w:cs="David" w:hint="cs"/>
          <w:rtl/>
        </w:rPr>
      </w:pPr>
    </w:p>
    <w:p w14:paraId="0F88A589" w14:textId="77777777" w:rsidR="00731CC8" w:rsidRPr="00731CC8" w:rsidRDefault="00731CC8" w:rsidP="00731CC8">
      <w:pPr>
        <w:bidi/>
        <w:rPr>
          <w:rFonts w:cs="David" w:hint="cs"/>
          <w:rtl/>
        </w:rPr>
      </w:pPr>
      <w:r w:rsidRPr="00731CC8">
        <w:rPr>
          <w:rFonts w:cs="David" w:hint="cs"/>
          <w:rtl/>
        </w:rPr>
        <w:tab/>
        <w:t>אבל לא נוכל להשתמש בעודפים הללו בשל מגבלה חוקית. החוק קובע שניתן להעביר עודפים משנה אחת לשנה העוקבת רק לאותה תוכנית.</w:t>
      </w:r>
    </w:p>
    <w:p w14:paraId="084331A5" w14:textId="77777777" w:rsidR="00731CC8" w:rsidRPr="00731CC8" w:rsidRDefault="00731CC8" w:rsidP="00731CC8">
      <w:pPr>
        <w:bidi/>
        <w:rPr>
          <w:rFonts w:cs="David" w:hint="cs"/>
          <w:rtl/>
        </w:rPr>
      </w:pPr>
    </w:p>
    <w:p w14:paraId="14D43540"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2C0B9578" w14:textId="77777777" w:rsidR="00731CC8" w:rsidRPr="00731CC8" w:rsidRDefault="00731CC8" w:rsidP="00731CC8">
      <w:pPr>
        <w:bidi/>
        <w:rPr>
          <w:rFonts w:cs="David" w:hint="cs"/>
          <w:rtl/>
        </w:rPr>
      </w:pPr>
    </w:p>
    <w:p w14:paraId="5371DF6E" w14:textId="77777777" w:rsidR="00731CC8" w:rsidRPr="00731CC8" w:rsidRDefault="00731CC8" w:rsidP="00731CC8">
      <w:pPr>
        <w:bidi/>
        <w:rPr>
          <w:rFonts w:cs="David" w:hint="cs"/>
          <w:rtl/>
        </w:rPr>
      </w:pPr>
      <w:r w:rsidRPr="00731CC8">
        <w:rPr>
          <w:rFonts w:cs="David" w:hint="cs"/>
          <w:rtl/>
        </w:rPr>
        <w:tab/>
        <w:t xml:space="preserve">אני יכול להשיא לך עצה </w:t>
      </w:r>
      <w:r w:rsidRPr="00731CC8">
        <w:rPr>
          <w:rFonts w:cs="David"/>
          <w:rtl/>
        </w:rPr>
        <w:t>–</w:t>
      </w:r>
      <w:r w:rsidRPr="00731CC8">
        <w:rPr>
          <w:rFonts w:cs="David" w:hint="cs"/>
          <w:rtl/>
        </w:rPr>
        <w:t xml:space="preserve"> אז מקצצים בסעיפים אחרים במהלך שנת התקציב הנוכחית ומעבירים את זה. יש פטנטים. </w:t>
      </w:r>
    </w:p>
    <w:p w14:paraId="529559B3" w14:textId="77777777" w:rsidR="00731CC8" w:rsidRPr="00731CC8" w:rsidRDefault="00731CC8" w:rsidP="00731CC8">
      <w:pPr>
        <w:bidi/>
        <w:rPr>
          <w:rFonts w:cs="David" w:hint="cs"/>
          <w:rtl/>
        </w:rPr>
      </w:pPr>
    </w:p>
    <w:p w14:paraId="469F0098" w14:textId="77777777" w:rsidR="00731CC8" w:rsidRPr="00731CC8" w:rsidRDefault="00731CC8" w:rsidP="00731CC8">
      <w:pPr>
        <w:bidi/>
        <w:rPr>
          <w:rFonts w:cs="David" w:hint="cs"/>
          <w:u w:val="single"/>
          <w:rtl/>
        </w:rPr>
      </w:pPr>
      <w:r w:rsidRPr="00731CC8">
        <w:rPr>
          <w:rFonts w:cs="David" w:hint="cs"/>
          <w:u w:val="single"/>
          <w:rtl/>
        </w:rPr>
        <w:t>אבי לוי:</w:t>
      </w:r>
    </w:p>
    <w:p w14:paraId="5CE69584" w14:textId="77777777" w:rsidR="00731CC8" w:rsidRPr="00731CC8" w:rsidRDefault="00731CC8" w:rsidP="00731CC8">
      <w:pPr>
        <w:bidi/>
        <w:rPr>
          <w:rFonts w:cs="David" w:hint="cs"/>
          <w:rtl/>
        </w:rPr>
      </w:pPr>
    </w:p>
    <w:p w14:paraId="1502E20A" w14:textId="77777777" w:rsidR="00731CC8" w:rsidRPr="00731CC8" w:rsidRDefault="00731CC8" w:rsidP="00731CC8">
      <w:pPr>
        <w:bidi/>
        <w:rPr>
          <w:rFonts w:cs="David" w:hint="cs"/>
          <w:rtl/>
        </w:rPr>
      </w:pPr>
      <w:r w:rsidRPr="00731CC8">
        <w:rPr>
          <w:rFonts w:cs="David" w:hint="cs"/>
          <w:rtl/>
        </w:rPr>
        <w:tab/>
        <w:t>לשאלתך, זה הסעיף שבו אנו עשויים להיות לחוצים.</w:t>
      </w:r>
    </w:p>
    <w:p w14:paraId="2AA6617E" w14:textId="77777777" w:rsidR="00731CC8" w:rsidRPr="00731CC8" w:rsidRDefault="00731CC8" w:rsidP="00731CC8">
      <w:pPr>
        <w:bidi/>
        <w:rPr>
          <w:rFonts w:cs="David" w:hint="cs"/>
          <w:rtl/>
        </w:rPr>
      </w:pPr>
    </w:p>
    <w:p w14:paraId="4BF6D9AB" w14:textId="77777777" w:rsidR="00731CC8" w:rsidRPr="00731CC8" w:rsidRDefault="00731CC8" w:rsidP="00731CC8">
      <w:pPr>
        <w:bidi/>
        <w:rPr>
          <w:rFonts w:cs="David" w:hint="cs"/>
          <w:u w:val="single"/>
          <w:rtl/>
        </w:rPr>
      </w:pPr>
      <w:r w:rsidRPr="00731CC8">
        <w:rPr>
          <w:rFonts w:cs="David" w:hint="cs"/>
          <w:u w:val="single"/>
          <w:rtl/>
        </w:rPr>
        <w:t xml:space="preserve">מיכאל </w:t>
      </w:r>
      <w:proofErr w:type="spellStart"/>
      <w:r w:rsidRPr="00731CC8">
        <w:rPr>
          <w:rFonts w:cs="David" w:hint="cs"/>
          <w:u w:val="single"/>
          <w:rtl/>
        </w:rPr>
        <w:t>נודלמן</w:t>
      </w:r>
      <w:proofErr w:type="spellEnd"/>
      <w:r w:rsidRPr="00731CC8">
        <w:rPr>
          <w:rFonts w:cs="David" w:hint="cs"/>
          <w:u w:val="single"/>
          <w:rtl/>
        </w:rPr>
        <w:t>:</w:t>
      </w:r>
    </w:p>
    <w:p w14:paraId="5809461E" w14:textId="77777777" w:rsidR="00731CC8" w:rsidRPr="00731CC8" w:rsidRDefault="00731CC8" w:rsidP="00731CC8">
      <w:pPr>
        <w:bidi/>
        <w:rPr>
          <w:rFonts w:cs="David" w:hint="cs"/>
          <w:rtl/>
        </w:rPr>
      </w:pPr>
    </w:p>
    <w:p w14:paraId="76D3D44C" w14:textId="77777777" w:rsidR="00731CC8" w:rsidRPr="00731CC8" w:rsidRDefault="00731CC8" w:rsidP="00731CC8">
      <w:pPr>
        <w:bidi/>
        <w:rPr>
          <w:rFonts w:cs="David" w:hint="cs"/>
          <w:rtl/>
        </w:rPr>
      </w:pPr>
      <w:r w:rsidRPr="00731CC8">
        <w:rPr>
          <w:rFonts w:cs="David" w:hint="cs"/>
          <w:rtl/>
        </w:rPr>
        <w:tab/>
        <w:t xml:space="preserve">אני מבין שזה עולה כסף, אבל יש דברים חשובים כמו מחלקת המחקר והמידע של הכנסת, כמו בריאות חברי הכנסת. מה היה ניצול הכסף בסעיפים אלה בשנה שעברה והאם יש שם עודפים? היתה החלטה שכל חבר כנסת יעבור בדיקה רפואית מעמיקה פעם אחת בשנה. האם השתמשו בכל הכסף, או אולי חסר כסף? אחרי מותו של חבר הכנסת יורי שטרן ז"ל כולם התעוררו קצת. </w:t>
      </w:r>
    </w:p>
    <w:p w14:paraId="37845AED" w14:textId="77777777" w:rsidR="00731CC8" w:rsidRPr="00731CC8" w:rsidRDefault="00731CC8" w:rsidP="00731CC8">
      <w:pPr>
        <w:bidi/>
        <w:rPr>
          <w:rFonts w:cs="David" w:hint="cs"/>
          <w:rtl/>
        </w:rPr>
      </w:pPr>
    </w:p>
    <w:p w14:paraId="6BA0FE8D" w14:textId="77777777" w:rsidR="00731CC8" w:rsidRPr="00731CC8" w:rsidRDefault="00731CC8" w:rsidP="00731CC8">
      <w:pPr>
        <w:bidi/>
        <w:rPr>
          <w:rFonts w:cs="David" w:hint="cs"/>
          <w:u w:val="single"/>
          <w:rtl/>
        </w:rPr>
      </w:pPr>
      <w:r w:rsidRPr="00731CC8">
        <w:rPr>
          <w:rFonts w:cs="David" w:hint="cs"/>
          <w:u w:val="single"/>
          <w:rtl/>
        </w:rPr>
        <w:t>אבי לוי:</w:t>
      </w:r>
    </w:p>
    <w:p w14:paraId="1A5259DE" w14:textId="77777777" w:rsidR="00731CC8" w:rsidRPr="00731CC8" w:rsidRDefault="00731CC8" w:rsidP="00731CC8">
      <w:pPr>
        <w:bidi/>
        <w:rPr>
          <w:rFonts w:cs="David" w:hint="cs"/>
          <w:rtl/>
        </w:rPr>
      </w:pPr>
    </w:p>
    <w:p w14:paraId="644E49D3" w14:textId="77777777" w:rsidR="00731CC8" w:rsidRPr="00731CC8" w:rsidRDefault="00731CC8" w:rsidP="00731CC8">
      <w:pPr>
        <w:bidi/>
        <w:rPr>
          <w:rFonts w:cs="David" w:hint="cs"/>
          <w:rtl/>
        </w:rPr>
      </w:pPr>
      <w:r w:rsidRPr="00731CC8">
        <w:rPr>
          <w:rFonts w:cs="David" w:hint="cs"/>
          <w:rtl/>
        </w:rPr>
        <w:tab/>
        <w:t xml:space="preserve">חלק מחברי הכנסת השתמשו בשירות הזה וחלק לא. מן הבחינה הזאת אין בעיה תקציבית. אם תהיה פנייה של חברי הכנסת אני לא רואה שתתעורר בעיה תקציבית בסעיף הזה. </w:t>
      </w:r>
    </w:p>
    <w:p w14:paraId="2A731BFD" w14:textId="77777777" w:rsidR="00731CC8" w:rsidRPr="00731CC8" w:rsidRDefault="00731CC8" w:rsidP="00731CC8">
      <w:pPr>
        <w:bidi/>
        <w:rPr>
          <w:rFonts w:cs="David" w:hint="cs"/>
          <w:rtl/>
        </w:rPr>
      </w:pPr>
    </w:p>
    <w:p w14:paraId="1D0587D0" w14:textId="77777777" w:rsidR="00731CC8" w:rsidRPr="00731CC8" w:rsidRDefault="00731CC8" w:rsidP="00731CC8">
      <w:pPr>
        <w:bidi/>
        <w:rPr>
          <w:rFonts w:cs="David" w:hint="cs"/>
          <w:u w:val="single"/>
          <w:rtl/>
        </w:rPr>
      </w:pPr>
      <w:r w:rsidRPr="00731CC8">
        <w:rPr>
          <w:rFonts w:cs="David" w:hint="cs"/>
          <w:u w:val="single"/>
          <w:rtl/>
        </w:rPr>
        <w:t xml:space="preserve">אברהם </w:t>
      </w:r>
      <w:proofErr w:type="spellStart"/>
      <w:r w:rsidRPr="00731CC8">
        <w:rPr>
          <w:rFonts w:cs="David" w:hint="cs"/>
          <w:u w:val="single"/>
          <w:rtl/>
        </w:rPr>
        <w:t>מיכאלי</w:t>
      </w:r>
      <w:proofErr w:type="spellEnd"/>
      <w:r w:rsidRPr="00731CC8">
        <w:rPr>
          <w:rFonts w:cs="David" w:hint="cs"/>
          <w:u w:val="single"/>
          <w:rtl/>
        </w:rPr>
        <w:t>:</w:t>
      </w:r>
    </w:p>
    <w:p w14:paraId="7837F44D" w14:textId="77777777" w:rsidR="00731CC8" w:rsidRPr="00731CC8" w:rsidRDefault="00731CC8" w:rsidP="00731CC8">
      <w:pPr>
        <w:bidi/>
        <w:rPr>
          <w:rFonts w:cs="David" w:hint="cs"/>
          <w:rtl/>
        </w:rPr>
      </w:pPr>
    </w:p>
    <w:p w14:paraId="15A42197" w14:textId="77777777" w:rsidR="00731CC8" w:rsidRPr="00731CC8" w:rsidRDefault="00731CC8" w:rsidP="00731CC8">
      <w:pPr>
        <w:bidi/>
        <w:rPr>
          <w:rFonts w:cs="David" w:hint="cs"/>
          <w:rtl/>
        </w:rPr>
      </w:pPr>
      <w:r w:rsidRPr="00731CC8">
        <w:rPr>
          <w:rFonts w:cs="David" w:hint="cs"/>
          <w:rtl/>
        </w:rPr>
        <w:tab/>
        <w:t xml:space="preserve">אדוני היושב-ראש, הדברים שמתבקשים כאן נראים סבירים והגיוניים. מכיוון שמדובר כאן גם בסטיות כפי שתיאר החשב לגבי הקבלנים, מי שעסק קצת בתחום הזה יודע שתמיד יש סטיות. בכל פרויקט קטן, קל וחומר בפרויקט כל-כך גדול, תמיד יכולות להיות ציפיות של קבלן שרוצה להשלים את "הרווחים" שהוא לא זכה בהם בתוספות חדשות. אני מתאר לעצמי שהעניין הזה יתברר היכן שיתברר. </w:t>
      </w:r>
    </w:p>
    <w:p w14:paraId="54A95BD2" w14:textId="77777777" w:rsidR="00731CC8" w:rsidRPr="00731CC8" w:rsidRDefault="00731CC8" w:rsidP="00731CC8">
      <w:pPr>
        <w:bidi/>
        <w:rPr>
          <w:rFonts w:cs="David" w:hint="cs"/>
          <w:rtl/>
        </w:rPr>
      </w:pPr>
    </w:p>
    <w:p w14:paraId="00346973" w14:textId="77777777" w:rsidR="00731CC8" w:rsidRPr="00731CC8" w:rsidRDefault="00731CC8" w:rsidP="00731CC8">
      <w:pPr>
        <w:bidi/>
        <w:rPr>
          <w:rFonts w:cs="David" w:hint="cs"/>
          <w:u w:val="single"/>
          <w:rtl/>
        </w:rPr>
      </w:pPr>
      <w:r w:rsidRPr="00731CC8">
        <w:rPr>
          <w:rFonts w:cs="David" w:hint="cs"/>
          <w:u w:val="single"/>
          <w:rtl/>
        </w:rPr>
        <w:t xml:space="preserve">צבי </w:t>
      </w:r>
      <w:proofErr w:type="spellStart"/>
      <w:r w:rsidRPr="00731CC8">
        <w:rPr>
          <w:rFonts w:cs="David" w:hint="cs"/>
          <w:u w:val="single"/>
          <w:rtl/>
        </w:rPr>
        <w:t>זרחיה</w:t>
      </w:r>
      <w:proofErr w:type="spellEnd"/>
      <w:r w:rsidRPr="00731CC8">
        <w:rPr>
          <w:rFonts w:cs="David" w:hint="cs"/>
          <w:u w:val="single"/>
          <w:rtl/>
        </w:rPr>
        <w:t>:</w:t>
      </w:r>
    </w:p>
    <w:p w14:paraId="75BE124D" w14:textId="77777777" w:rsidR="00731CC8" w:rsidRPr="00731CC8" w:rsidRDefault="00731CC8" w:rsidP="00731CC8">
      <w:pPr>
        <w:bidi/>
        <w:rPr>
          <w:rFonts w:cs="David" w:hint="cs"/>
          <w:rtl/>
        </w:rPr>
      </w:pPr>
    </w:p>
    <w:p w14:paraId="17D116A7" w14:textId="77777777" w:rsidR="00731CC8" w:rsidRPr="00731CC8" w:rsidRDefault="00731CC8" w:rsidP="00731CC8">
      <w:pPr>
        <w:bidi/>
        <w:rPr>
          <w:rFonts w:cs="David" w:hint="cs"/>
          <w:rtl/>
        </w:rPr>
      </w:pPr>
      <w:r w:rsidRPr="00731CC8">
        <w:rPr>
          <w:rFonts w:cs="David" w:hint="cs"/>
          <w:rtl/>
        </w:rPr>
        <w:tab/>
        <w:t>כמה עלה לבנות את האגף החדש? 400 מיליון שקל?</w:t>
      </w:r>
    </w:p>
    <w:p w14:paraId="4B5EBE23" w14:textId="77777777" w:rsidR="00731CC8" w:rsidRPr="00731CC8" w:rsidRDefault="00731CC8" w:rsidP="00731CC8">
      <w:pPr>
        <w:bidi/>
        <w:rPr>
          <w:rFonts w:cs="David" w:hint="cs"/>
          <w:rtl/>
        </w:rPr>
      </w:pPr>
    </w:p>
    <w:p w14:paraId="0CB12AC5" w14:textId="77777777" w:rsidR="00731CC8" w:rsidRPr="00731CC8" w:rsidRDefault="00731CC8" w:rsidP="00731CC8">
      <w:pPr>
        <w:bidi/>
        <w:rPr>
          <w:rFonts w:cs="David" w:hint="cs"/>
          <w:u w:val="single"/>
          <w:rtl/>
        </w:rPr>
      </w:pPr>
      <w:r w:rsidRPr="00731CC8">
        <w:rPr>
          <w:rFonts w:cs="David" w:hint="cs"/>
          <w:u w:val="single"/>
          <w:rtl/>
        </w:rPr>
        <w:t>אבי לוי:</w:t>
      </w:r>
    </w:p>
    <w:p w14:paraId="03C28A2F" w14:textId="77777777" w:rsidR="00731CC8" w:rsidRPr="00731CC8" w:rsidRDefault="00731CC8" w:rsidP="00731CC8">
      <w:pPr>
        <w:bidi/>
        <w:rPr>
          <w:rFonts w:cs="David" w:hint="cs"/>
          <w:rtl/>
        </w:rPr>
      </w:pPr>
    </w:p>
    <w:p w14:paraId="593BCC8B" w14:textId="77777777" w:rsidR="00731CC8" w:rsidRPr="00731CC8" w:rsidRDefault="00731CC8" w:rsidP="00731CC8">
      <w:pPr>
        <w:bidi/>
        <w:rPr>
          <w:rFonts w:cs="David" w:hint="cs"/>
          <w:rtl/>
        </w:rPr>
      </w:pPr>
      <w:r w:rsidRPr="00731CC8">
        <w:rPr>
          <w:rFonts w:cs="David" w:hint="cs"/>
          <w:rtl/>
        </w:rPr>
        <w:tab/>
        <w:t xml:space="preserve">בערכים הנוכחיים 190 מיליון שקל. </w:t>
      </w:r>
    </w:p>
    <w:p w14:paraId="6622D56C" w14:textId="77777777" w:rsidR="00731CC8" w:rsidRPr="00731CC8" w:rsidRDefault="00731CC8" w:rsidP="00731CC8">
      <w:pPr>
        <w:bidi/>
        <w:rPr>
          <w:rFonts w:cs="David" w:hint="cs"/>
          <w:rtl/>
        </w:rPr>
      </w:pPr>
    </w:p>
    <w:p w14:paraId="616283C6" w14:textId="77777777" w:rsidR="00731CC8" w:rsidRPr="00731CC8" w:rsidRDefault="00731CC8" w:rsidP="00731CC8">
      <w:pPr>
        <w:bidi/>
        <w:rPr>
          <w:rFonts w:cs="David" w:hint="cs"/>
          <w:u w:val="single"/>
          <w:rtl/>
        </w:rPr>
      </w:pPr>
      <w:r w:rsidRPr="00731CC8">
        <w:rPr>
          <w:rFonts w:cs="David" w:hint="cs"/>
          <w:u w:val="single"/>
          <w:rtl/>
        </w:rPr>
        <w:t xml:space="preserve">צבי </w:t>
      </w:r>
      <w:proofErr w:type="spellStart"/>
      <w:r w:rsidRPr="00731CC8">
        <w:rPr>
          <w:rFonts w:cs="David" w:hint="cs"/>
          <w:u w:val="single"/>
          <w:rtl/>
        </w:rPr>
        <w:t>זרחיה</w:t>
      </w:r>
      <w:proofErr w:type="spellEnd"/>
      <w:r w:rsidRPr="00731CC8">
        <w:rPr>
          <w:rFonts w:cs="David" w:hint="cs"/>
          <w:u w:val="single"/>
          <w:rtl/>
        </w:rPr>
        <w:t>:</w:t>
      </w:r>
    </w:p>
    <w:p w14:paraId="1B662038" w14:textId="77777777" w:rsidR="00731CC8" w:rsidRPr="00731CC8" w:rsidRDefault="00731CC8" w:rsidP="00731CC8">
      <w:pPr>
        <w:bidi/>
        <w:rPr>
          <w:rFonts w:cs="David" w:hint="cs"/>
          <w:rtl/>
        </w:rPr>
      </w:pPr>
    </w:p>
    <w:p w14:paraId="37EEBD4A" w14:textId="77777777" w:rsidR="00731CC8" w:rsidRPr="00731CC8" w:rsidRDefault="00731CC8" w:rsidP="00731CC8">
      <w:pPr>
        <w:bidi/>
        <w:rPr>
          <w:rFonts w:cs="David" w:hint="cs"/>
          <w:rtl/>
        </w:rPr>
      </w:pPr>
      <w:r w:rsidRPr="00731CC8">
        <w:rPr>
          <w:rFonts w:cs="David" w:hint="cs"/>
          <w:rtl/>
        </w:rPr>
        <w:tab/>
        <w:t xml:space="preserve">כאשר נכפיל 14 מיליון שקל ב-25 שנים ונוסיף את ההוצאות השוטפות - - - </w:t>
      </w:r>
    </w:p>
    <w:p w14:paraId="5CE09B85" w14:textId="77777777" w:rsidR="00731CC8" w:rsidRPr="00731CC8" w:rsidRDefault="00731CC8" w:rsidP="00731CC8">
      <w:pPr>
        <w:bidi/>
        <w:rPr>
          <w:rFonts w:cs="David" w:hint="cs"/>
          <w:rtl/>
        </w:rPr>
      </w:pPr>
    </w:p>
    <w:p w14:paraId="2FBB1CC7" w14:textId="77777777" w:rsidR="00731CC8" w:rsidRPr="00731CC8" w:rsidRDefault="00731CC8" w:rsidP="00731CC8">
      <w:pPr>
        <w:bidi/>
        <w:rPr>
          <w:rFonts w:cs="David" w:hint="cs"/>
          <w:u w:val="single"/>
          <w:rtl/>
        </w:rPr>
      </w:pPr>
      <w:r w:rsidRPr="00731CC8">
        <w:rPr>
          <w:rFonts w:cs="David" w:hint="cs"/>
          <w:u w:val="single"/>
          <w:rtl/>
        </w:rPr>
        <w:t>אבי לוי:</w:t>
      </w:r>
    </w:p>
    <w:p w14:paraId="384BC181" w14:textId="77777777" w:rsidR="00731CC8" w:rsidRPr="00731CC8" w:rsidRDefault="00731CC8" w:rsidP="00731CC8">
      <w:pPr>
        <w:bidi/>
        <w:rPr>
          <w:rFonts w:cs="David" w:hint="cs"/>
          <w:rtl/>
        </w:rPr>
      </w:pPr>
    </w:p>
    <w:p w14:paraId="4D4B4914" w14:textId="77777777" w:rsidR="00731CC8" w:rsidRPr="00731CC8" w:rsidRDefault="00731CC8" w:rsidP="00731CC8">
      <w:pPr>
        <w:bidi/>
        <w:rPr>
          <w:rFonts w:cs="David" w:hint="cs"/>
          <w:rtl/>
        </w:rPr>
      </w:pPr>
      <w:r w:rsidRPr="00731CC8">
        <w:rPr>
          <w:rFonts w:cs="David" w:hint="cs"/>
          <w:rtl/>
        </w:rPr>
        <w:tab/>
        <w:t xml:space="preserve">כאשר מכפילים 14 מיליון שקל ב-25 שנים, חייבים להביא אותם לערך הנוכחי של היום. הרי בסכום הזה גלומה ריבית. הערך הנוכחי הוא כ-190 מיליון שקל. בכמה יסתכמו התוספות? השאלה הזאת עוד תידון. </w:t>
      </w:r>
    </w:p>
    <w:p w14:paraId="5C3F6E96" w14:textId="77777777" w:rsidR="00731CC8" w:rsidRPr="00731CC8" w:rsidRDefault="00731CC8" w:rsidP="00731CC8">
      <w:pPr>
        <w:bidi/>
        <w:rPr>
          <w:rFonts w:cs="David" w:hint="cs"/>
          <w:rtl/>
        </w:rPr>
      </w:pPr>
    </w:p>
    <w:p w14:paraId="08826708" w14:textId="77777777" w:rsidR="00731CC8" w:rsidRPr="00731CC8" w:rsidRDefault="00731CC8" w:rsidP="00731CC8">
      <w:pPr>
        <w:bidi/>
        <w:rPr>
          <w:rFonts w:cs="David" w:hint="cs"/>
          <w:u w:val="single"/>
          <w:rtl/>
        </w:rPr>
      </w:pPr>
      <w:r w:rsidRPr="00731CC8">
        <w:rPr>
          <w:rFonts w:cs="David" w:hint="cs"/>
          <w:u w:val="single"/>
          <w:rtl/>
        </w:rPr>
        <w:t>היו"ר דוד טל:</w:t>
      </w:r>
    </w:p>
    <w:p w14:paraId="0DB75F06" w14:textId="77777777" w:rsidR="00731CC8" w:rsidRPr="00731CC8" w:rsidRDefault="00731CC8" w:rsidP="00731CC8">
      <w:pPr>
        <w:bidi/>
        <w:rPr>
          <w:rFonts w:cs="David" w:hint="cs"/>
          <w:rtl/>
        </w:rPr>
      </w:pPr>
    </w:p>
    <w:p w14:paraId="4EC516BC" w14:textId="77777777" w:rsidR="00731CC8" w:rsidRPr="00731CC8" w:rsidRDefault="00731CC8" w:rsidP="00731CC8">
      <w:pPr>
        <w:bidi/>
        <w:rPr>
          <w:rFonts w:cs="David" w:hint="cs"/>
          <w:rtl/>
        </w:rPr>
      </w:pPr>
      <w:r w:rsidRPr="00731CC8">
        <w:rPr>
          <w:rFonts w:cs="David" w:hint="cs"/>
          <w:rtl/>
        </w:rPr>
        <w:tab/>
        <w:t>אני מבקש לומר לחברי הוועדה שבדיון מקדמי בדקתי את הסעיפים הללו מול החשב ומול המנכ"ל, והיו לי שאלות נוספות, אולם נחה דעתי לגבי כל הנושאים הללו. גם אני לא אוהב שמחזירים כסף, אבל אני שמח שהעבודה כאן מתייעלת.</w:t>
      </w:r>
    </w:p>
    <w:p w14:paraId="7A0614EB" w14:textId="77777777" w:rsidR="00731CC8" w:rsidRPr="00731CC8" w:rsidRDefault="00731CC8" w:rsidP="00731CC8">
      <w:pPr>
        <w:bidi/>
        <w:rPr>
          <w:rFonts w:cs="David" w:hint="cs"/>
          <w:rtl/>
        </w:rPr>
      </w:pPr>
    </w:p>
    <w:p w14:paraId="565D676B"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58554B03" w14:textId="77777777" w:rsidR="00731CC8" w:rsidRPr="00731CC8" w:rsidRDefault="00731CC8" w:rsidP="00731CC8">
      <w:pPr>
        <w:bidi/>
        <w:rPr>
          <w:rFonts w:cs="David" w:hint="cs"/>
          <w:rtl/>
        </w:rPr>
      </w:pPr>
    </w:p>
    <w:p w14:paraId="5B2B9572" w14:textId="77777777" w:rsidR="00731CC8" w:rsidRPr="00731CC8" w:rsidRDefault="00731CC8" w:rsidP="00731CC8">
      <w:pPr>
        <w:bidi/>
        <w:rPr>
          <w:rFonts w:cs="David" w:hint="cs"/>
          <w:rtl/>
        </w:rPr>
      </w:pPr>
      <w:r w:rsidRPr="00731CC8">
        <w:rPr>
          <w:rFonts w:cs="David" w:hint="cs"/>
          <w:rtl/>
        </w:rPr>
        <w:tab/>
        <w:t xml:space="preserve">שוכנעתי. </w:t>
      </w:r>
    </w:p>
    <w:p w14:paraId="32110AB6" w14:textId="77777777" w:rsidR="00731CC8" w:rsidRPr="00731CC8" w:rsidRDefault="00731CC8" w:rsidP="00731CC8">
      <w:pPr>
        <w:bidi/>
        <w:rPr>
          <w:rFonts w:cs="David" w:hint="cs"/>
          <w:rtl/>
        </w:rPr>
      </w:pPr>
    </w:p>
    <w:p w14:paraId="52D4A8DB" w14:textId="77777777" w:rsidR="00731CC8" w:rsidRPr="00731CC8" w:rsidRDefault="00731CC8" w:rsidP="00731CC8">
      <w:pPr>
        <w:bidi/>
        <w:rPr>
          <w:rFonts w:cs="David" w:hint="cs"/>
          <w:u w:val="single"/>
          <w:rtl/>
        </w:rPr>
      </w:pPr>
      <w:r w:rsidRPr="00731CC8">
        <w:rPr>
          <w:rFonts w:cs="David" w:hint="cs"/>
          <w:u w:val="single"/>
          <w:rtl/>
        </w:rPr>
        <w:t>היו"ר דוד טל:</w:t>
      </w:r>
    </w:p>
    <w:p w14:paraId="435EB100" w14:textId="77777777" w:rsidR="00731CC8" w:rsidRPr="00731CC8" w:rsidRDefault="00731CC8" w:rsidP="00731CC8">
      <w:pPr>
        <w:bidi/>
        <w:rPr>
          <w:rFonts w:cs="David" w:hint="cs"/>
          <w:rtl/>
        </w:rPr>
      </w:pPr>
    </w:p>
    <w:p w14:paraId="22B925DE" w14:textId="77777777" w:rsidR="00731CC8" w:rsidRPr="00731CC8" w:rsidRDefault="00731CC8" w:rsidP="00731CC8">
      <w:pPr>
        <w:bidi/>
        <w:rPr>
          <w:rFonts w:cs="David" w:hint="cs"/>
          <w:rtl/>
        </w:rPr>
      </w:pPr>
      <w:r w:rsidRPr="00731CC8">
        <w:rPr>
          <w:rFonts w:cs="David" w:hint="cs"/>
          <w:rtl/>
        </w:rPr>
        <w:tab/>
        <w:t xml:space="preserve">אם שוכנעת אני שמח. אני שמח שנשארו יתרות כלשהן. אין צורך סתם להתאמץ לבזבז כספי ציבור. זאת דוגמה טובה כאשר אפשר להתייעל ולא להשתמש בכל הכסף ולהשאיר את כספי הציבור במשרד האוצר, מתוך תקווה שמשרד האוצר יקצה די כסף לרווחה, כמו למשל למוסד "צופייה" לנערות או לסל התרופות או לדברים מן הסוג הזה, שיכולים לתת מרפא וארוכה לחברה בישראל. </w:t>
      </w:r>
    </w:p>
    <w:p w14:paraId="33EE7976" w14:textId="77777777" w:rsidR="00731CC8" w:rsidRPr="00731CC8" w:rsidRDefault="00731CC8" w:rsidP="00731CC8">
      <w:pPr>
        <w:bidi/>
        <w:rPr>
          <w:rFonts w:cs="David" w:hint="cs"/>
          <w:rtl/>
        </w:rPr>
      </w:pPr>
    </w:p>
    <w:p w14:paraId="5EB6661A" w14:textId="77777777" w:rsidR="00731CC8" w:rsidRPr="00731CC8" w:rsidRDefault="00731CC8" w:rsidP="00731CC8">
      <w:pPr>
        <w:bidi/>
        <w:rPr>
          <w:rFonts w:cs="David" w:hint="cs"/>
          <w:u w:val="single"/>
          <w:rtl/>
        </w:rPr>
      </w:pPr>
      <w:r w:rsidRPr="00731CC8">
        <w:rPr>
          <w:rFonts w:cs="David" w:hint="cs"/>
          <w:u w:val="single"/>
          <w:rtl/>
        </w:rPr>
        <w:t xml:space="preserve">מנכ"ל הכנסת אבי </w:t>
      </w:r>
      <w:proofErr w:type="spellStart"/>
      <w:r w:rsidRPr="00731CC8">
        <w:rPr>
          <w:rFonts w:cs="David" w:hint="cs"/>
          <w:u w:val="single"/>
          <w:rtl/>
        </w:rPr>
        <w:t>בלשניקוב</w:t>
      </w:r>
      <w:proofErr w:type="spellEnd"/>
      <w:r w:rsidRPr="00731CC8">
        <w:rPr>
          <w:rFonts w:cs="David" w:hint="cs"/>
          <w:u w:val="single"/>
          <w:rtl/>
        </w:rPr>
        <w:t>:</w:t>
      </w:r>
    </w:p>
    <w:p w14:paraId="1677E32B" w14:textId="77777777" w:rsidR="00731CC8" w:rsidRPr="00731CC8" w:rsidRDefault="00731CC8" w:rsidP="00731CC8">
      <w:pPr>
        <w:bidi/>
        <w:rPr>
          <w:rFonts w:cs="David" w:hint="cs"/>
          <w:rtl/>
        </w:rPr>
      </w:pPr>
    </w:p>
    <w:p w14:paraId="1052956E" w14:textId="77777777" w:rsidR="00731CC8" w:rsidRPr="00731CC8" w:rsidRDefault="00731CC8" w:rsidP="00731CC8">
      <w:pPr>
        <w:bidi/>
        <w:rPr>
          <w:rFonts w:cs="David" w:hint="cs"/>
          <w:rtl/>
        </w:rPr>
      </w:pPr>
      <w:r w:rsidRPr="00731CC8">
        <w:rPr>
          <w:rFonts w:cs="David" w:hint="cs"/>
          <w:rtl/>
        </w:rPr>
        <w:tab/>
        <w:t xml:space="preserve">חשוב לי להבהיר, גם כמי שהיה מנכ"ל משרד ממשלתי בעבר, כולנו מכירים, והכתבים לא כל שכן, את הנוהג בכל משרדי הממשלה. החל מחודש אוגוסט בכל שנה קלנדרית כל מנהלי המחלקות מקבלים הנחיות להשתמש בתקציב שאושר כי אחרת ב-31 בדצמבר כל הכסף יחזור לאגף התקציבים. אם יראה אגף התקציבים במשרד האוצר שלא השתמשו בסעיפים הללו, בשנה הבאה לא יקבלו. </w:t>
      </w:r>
    </w:p>
    <w:p w14:paraId="4B3B6843" w14:textId="77777777" w:rsidR="00731CC8" w:rsidRPr="00731CC8" w:rsidRDefault="00731CC8" w:rsidP="00731CC8">
      <w:pPr>
        <w:bidi/>
        <w:rPr>
          <w:rFonts w:cs="David" w:hint="cs"/>
          <w:rtl/>
        </w:rPr>
      </w:pPr>
    </w:p>
    <w:p w14:paraId="411BC13C" w14:textId="77777777" w:rsidR="00731CC8" w:rsidRPr="00731CC8" w:rsidRDefault="00731CC8" w:rsidP="00731CC8">
      <w:pPr>
        <w:bidi/>
        <w:rPr>
          <w:rFonts w:cs="David" w:hint="cs"/>
          <w:rtl/>
        </w:rPr>
      </w:pPr>
      <w:r w:rsidRPr="00731CC8">
        <w:rPr>
          <w:rFonts w:cs="David" w:hint="cs"/>
          <w:rtl/>
        </w:rPr>
        <w:t xml:space="preserve"> </w:t>
      </w:r>
      <w:r w:rsidRPr="00731CC8">
        <w:rPr>
          <w:rFonts w:cs="David" w:hint="cs"/>
          <w:rtl/>
        </w:rPr>
        <w:tab/>
        <w:t xml:space="preserve">בכנסת השיטה הזאת לא עובדת. על-פי הנחיות ברורות של יושבת-ראש הכנסת, על אף שתקציב הכנסת אושר בסוף השנה שעברה אנו עוסקים יום </w:t>
      </w:r>
      <w:proofErr w:type="spellStart"/>
      <w:r w:rsidRPr="00731CC8">
        <w:rPr>
          <w:rFonts w:cs="David" w:hint="cs"/>
          <w:rtl/>
        </w:rPr>
        <w:t>יום</w:t>
      </w:r>
      <w:proofErr w:type="spellEnd"/>
      <w:r w:rsidRPr="00731CC8">
        <w:rPr>
          <w:rFonts w:cs="David" w:hint="cs"/>
          <w:rtl/>
        </w:rPr>
        <w:t xml:space="preserve"> בחשיבה איך להוציא פחות כסף. גם בהעברות שמופיעות כאן, יש למשל קיצוץ על-פי הנחייה מפורשת של יושבת-ראש הכנסת ואני בטוח שחלק מחברי הכנסת לא יאהב את זה. השנה הוחלט על קיצוץ בתקציב קשרי חוץ, קרי: נסיעות לחוץ-לארץ, של חצי מיליון שקל לעומת השנה שעברה. אם תקציב הנסיעות בשנת 2007 עמד על 2.5 מיליון שקל, השנה על-פי הנחיה ברורה של יושבת-ראש הכנסת התקציב יעמוד על 2 מיליון שקל בלבד. </w:t>
      </w:r>
    </w:p>
    <w:p w14:paraId="60D0EE0A" w14:textId="77777777" w:rsidR="00731CC8" w:rsidRPr="00731CC8" w:rsidRDefault="00731CC8" w:rsidP="00731CC8">
      <w:pPr>
        <w:bidi/>
        <w:rPr>
          <w:rFonts w:cs="David" w:hint="cs"/>
          <w:rtl/>
        </w:rPr>
      </w:pPr>
    </w:p>
    <w:p w14:paraId="4A48EE44" w14:textId="77777777" w:rsidR="00731CC8" w:rsidRPr="00731CC8" w:rsidRDefault="00731CC8" w:rsidP="00731CC8">
      <w:pPr>
        <w:bidi/>
        <w:rPr>
          <w:rFonts w:cs="David" w:hint="cs"/>
          <w:rtl/>
        </w:rPr>
      </w:pPr>
      <w:r w:rsidRPr="00731CC8">
        <w:rPr>
          <w:rFonts w:cs="David" w:hint="cs"/>
          <w:rtl/>
        </w:rPr>
        <w:t xml:space="preserve"> </w:t>
      </w:r>
      <w:r w:rsidRPr="00731CC8">
        <w:rPr>
          <w:rFonts w:cs="David" w:hint="cs"/>
          <w:rtl/>
        </w:rPr>
        <w:tab/>
        <w:t xml:space="preserve">שימו לב שאני לא נוגע ברזרבה שאושרה, שמיועדת לביטחון. אשר על כן, אדוני חבר הכנסת </w:t>
      </w:r>
      <w:proofErr w:type="spellStart"/>
      <w:r w:rsidRPr="00731CC8">
        <w:rPr>
          <w:rFonts w:cs="David" w:hint="cs"/>
          <w:rtl/>
        </w:rPr>
        <w:t>ליצמן</w:t>
      </w:r>
      <w:proofErr w:type="spellEnd"/>
      <w:r w:rsidRPr="00731CC8">
        <w:rPr>
          <w:rFonts w:cs="David" w:hint="cs"/>
          <w:rtl/>
        </w:rPr>
        <w:t xml:space="preserve">, לשאלתך האם יש סעיפים לחוצים </w:t>
      </w:r>
      <w:r w:rsidRPr="00731CC8">
        <w:rPr>
          <w:rFonts w:cs="David"/>
          <w:rtl/>
        </w:rPr>
        <w:t>–</w:t>
      </w:r>
      <w:r w:rsidRPr="00731CC8">
        <w:rPr>
          <w:rFonts w:cs="David" w:hint="cs"/>
          <w:rtl/>
        </w:rPr>
        <w:t xml:space="preserve"> אם יהיו לי סעיפים לחוצים אגע ברזרבה. אני מאמין </w:t>
      </w:r>
      <w:r w:rsidRPr="00731CC8">
        <w:rPr>
          <w:rFonts w:cs="David"/>
          <w:rtl/>
        </w:rPr>
        <w:t>–</w:t>
      </w:r>
      <w:r w:rsidRPr="00731CC8">
        <w:rPr>
          <w:rFonts w:cs="David" w:hint="cs"/>
          <w:rtl/>
        </w:rPr>
        <w:t xml:space="preserve"> כי אני מנהל תקציב הדוק </w:t>
      </w:r>
      <w:r w:rsidRPr="00731CC8">
        <w:rPr>
          <w:rFonts w:cs="David"/>
          <w:rtl/>
        </w:rPr>
        <w:t>–</w:t>
      </w:r>
      <w:r w:rsidRPr="00731CC8">
        <w:rPr>
          <w:rFonts w:cs="David" w:hint="cs"/>
          <w:rtl/>
        </w:rPr>
        <w:t xml:space="preserve"> שכשם שלא נגעתי ברזרבה בשנת 2007 כך לא אגע ברזרבה גם בשנת 2008, אבל אם יהיו לי סעיפים לחוצים אגע ברזרבה. </w:t>
      </w:r>
    </w:p>
    <w:p w14:paraId="6AE99179" w14:textId="77777777" w:rsidR="00731CC8" w:rsidRPr="00731CC8" w:rsidRDefault="00731CC8" w:rsidP="00731CC8">
      <w:pPr>
        <w:bidi/>
        <w:rPr>
          <w:rFonts w:cs="David" w:hint="cs"/>
          <w:rtl/>
        </w:rPr>
      </w:pPr>
    </w:p>
    <w:p w14:paraId="1D7EC8F1" w14:textId="77777777" w:rsidR="00731CC8" w:rsidRPr="00731CC8" w:rsidRDefault="00731CC8" w:rsidP="00731CC8">
      <w:pPr>
        <w:bidi/>
        <w:rPr>
          <w:rFonts w:cs="David" w:hint="cs"/>
          <w:rtl/>
        </w:rPr>
      </w:pPr>
      <w:r w:rsidRPr="00731CC8">
        <w:rPr>
          <w:rFonts w:cs="David" w:hint="cs"/>
          <w:rtl/>
        </w:rPr>
        <w:tab/>
        <w:t xml:space="preserve">בסך הכול לא נהוג "להחזיר" (במרכאות) תקציב למשרד האוצר, לא נהוג לא להשתמש בכסף, אבל אנחנו לא משתמשים בכל מה שלא צריך אלא חוסכים. </w:t>
      </w:r>
    </w:p>
    <w:p w14:paraId="23EF944D" w14:textId="77777777" w:rsidR="00731CC8" w:rsidRPr="00731CC8" w:rsidRDefault="00731CC8" w:rsidP="00731CC8">
      <w:pPr>
        <w:bidi/>
        <w:rPr>
          <w:rFonts w:cs="David" w:hint="cs"/>
          <w:rtl/>
        </w:rPr>
      </w:pPr>
    </w:p>
    <w:p w14:paraId="39192424" w14:textId="77777777" w:rsidR="00731CC8" w:rsidRPr="00731CC8" w:rsidRDefault="00731CC8" w:rsidP="00731CC8">
      <w:pPr>
        <w:bidi/>
        <w:rPr>
          <w:rFonts w:cs="David" w:hint="cs"/>
          <w:u w:val="single"/>
          <w:rtl/>
        </w:rPr>
      </w:pPr>
      <w:r w:rsidRPr="00731CC8">
        <w:rPr>
          <w:rFonts w:cs="David" w:hint="cs"/>
          <w:u w:val="single"/>
          <w:rtl/>
        </w:rPr>
        <w:t>היו"ר דוד טל:</w:t>
      </w:r>
    </w:p>
    <w:p w14:paraId="148C4E93" w14:textId="77777777" w:rsidR="00731CC8" w:rsidRPr="00731CC8" w:rsidRDefault="00731CC8" w:rsidP="00731CC8">
      <w:pPr>
        <w:bidi/>
        <w:rPr>
          <w:rFonts w:cs="David" w:hint="cs"/>
          <w:rtl/>
        </w:rPr>
      </w:pPr>
    </w:p>
    <w:p w14:paraId="65AF1A8B" w14:textId="77777777" w:rsidR="00731CC8" w:rsidRPr="00731CC8" w:rsidRDefault="00731CC8" w:rsidP="00731CC8">
      <w:pPr>
        <w:bidi/>
        <w:rPr>
          <w:rFonts w:cs="David" w:hint="cs"/>
          <w:rtl/>
        </w:rPr>
      </w:pPr>
      <w:r w:rsidRPr="00731CC8">
        <w:rPr>
          <w:rFonts w:cs="David" w:hint="cs"/>
          <w:rtl/>
        </w:rPr>
        <w:tab/>
        <w:t xml:space="preserve">תודה רבה. יושב-ראש הקואליציה רוצה לברך את הנוכחים ואת עם ישראל בחג שמח. חבר הכנסת </w:t>
      </w:r>
      <w:proofErr w:type="spellStart"/>
      <w:r w:rsidRPr="00731CC8">
        <w:rPr>
          <w:rFonts w:cs="David" w:hint="cs"/>
          <w:rtl/>
        </w:rPr>
        <w:t>אפללו</w:t>
      </w:r>
      <w:proofErr w:type="spellEnd"/>
      <w:r w:rsidRPr="00731CC8">
        <w:rPr>
          <w:rFonts w:cs="David" w:hint="cs"/>
          <w:rtl/>
        </w:rPr>
        <w:t xml:space="preserve">, שא ברכה. </w:t>
      </w:r>
    </w:p>
    <w:p w14:paraId="099A28BB" w14:textId="77777777" w:rsidR="00731CC8" w:rsidRPr="00731CC8" w:rsidRDefault="00731CC8" w:rsidP="00731CC8">
      <w:pPr>
        <w:bidi/>
        <w:rPr>
          <w:rFonts w:cs="David" w:hint="cs"/>
          <w:rtl/>
        </w:rPr>
      </w:pPr>
    </w:p>
    <w:p w14:paraId="7A19466D" w14:textId="77777777" w:rsidR="00731CC8" w:rsidRPr="00731CC8" w:rsidRDefault="00731CC8" w:rsidP="00731CC8">
      <w:pPr>
        <w:bidi/>
        <w:rPr>
          <w:rFonts w:cs="David" w:hint="cs"/>
          <w:u w:val="single"/>
          <w:rtl/>
        </w:rPr>
      </w:pPr>
      <w:r w:rsidRPr="00731CC8">
        <w:rPr>
          <w:rFonts w:cs="David" w:hint="cs"/>
          <w:u w:val="single"/>
          <w:rtl/>
        </w:rPr>
        <w:t xml:space="preserve">אלי </w:t>
      </w:r>
      <w:proofErr w:type="spellStart"/>
      <w:r w:rsidRPr="00731CC8">
        <w:rPr>
          <w:rFonts w:cs="David" w:hint="cs"/>
          <w:u w:val="single"/>
          <w:rtl/>
        </w:rPr>
        <w:t>אפללו</w:t>
      </w:r>
      <w:proofErr w:type="spellEnd"/>
      <w:r w:rsidRPr="00731CC8">
        <w:rPr>
          <w:rFonts w:cs="David" w:hint="cs"/>
          <w:u w:val="single"/>
          <w:rtl/>
        </w:rPr>
        <w:t>:</w:t>
      </w:r>
    </w:p>
    <w:p w14:paraId="36AFC227" w14:textId="77777777" w:rsidR="00731CC8" w:rsidRPr="00731CC8" w:rsidRDefault="00731CC8" w:rsidP="00731CC8">
      <w:pPr>
        <w:bidi/>
        <w:rPr>
          <w:rFonts w:cs="David" w:hint="cs"/>
          <w:rtl/>
        </w:rPr>
      </w:pPr>
    </w:p>
    <w:p w14:paraId="0FB82411" w14:textId="77777777" w:rsidR="00731CC8" w:rsidRPr="00731CC8" w:rsidRDefault="00731CC8" w:rsidP="00731CC8">
      <w:pPr>
        <w:bidi/>
        <w:rPr>
          <w:rFonts w:cs="David" w:hint="cs"/>
          <w:rtl/>
        </w:rPr>
      </w:pPr>
      <w:r w:rsidRPr="00731CC8">
        <w:rPr>
          <w:rFonts w:cs="David" w:hint="cs"/>
          <w:rtl/>
        </w:rPr>
        <w:tab/>
        <w:t xml:space="preserve">קודם כול, אני מתנצל על האיחור. </w:t>
      </w:r>
    </w:p>
    <w:p w14:paraId="264C681C" w14:textId="77777777" w:rsidR="00731CC8" w:rsidRPr="00731CC8" w:rsidRDefault="00731CC8" w:rsidP="00731CC8">
      <w:pPr>
        <w:bidi/>
        <w:rPr>
          <w:rFonts w:cs="David" w:hint="cs"/>
          <w:rtl/>
        </w:rPr>
      </w:pPr>
    </w:p>
    <w:p w14:paraId="5C42BC08" w14:textId="77777777" w:rsidR="00731CC8" w:rsidRPr="00731CC8" w:rsidRDefault="00731CC8" w:rsidP="00731CC8">
      <w:pPr>
        <w:bidi/>
        <w:rPr>
          <w:rFonts w:cs="David" w:hint="cs"/>
          <w:u w:val="single"/>
          <w:rtl/>
        </w:rPr>
      </w:pPr>
      <w:r w:rsidRPr="00731CC8">
        <w:rPr>
          <w:rFonts w:cs="David" w:hint="cs"/>
          <w:u w:val="single"/>
          <w:rtl/>
        </w:rPr>
        <w:t>היו"ר דוד טל:</w:t>
      </w:r>
    </w:p>
    <w:p w14:paraId="07347226" w14:textId="77777777" w:rsidR="00731CC8" w:rsidRPr="00731CC8" w:rsidRDefault="00731CC8" w:rsidP="00731CC8">
      <w:pPr>
        <w:bidi/>
        <w:rPr>
          <w:rFonts w:cs="David" w:hint="cs"/>
          <w:rtl/>
        </w:rPr>
      </w:pPr>
    </w:p>
    <w:p w14:paraId="020BDD39" w14:textId="77777777" w:rsidR="00731CC8" w:rsidRPr="00731CC8" w:rsidRDefault="00731CC8" w:rsidP="00731CC8">
      <w:pPr>
        <w:bidi/>
        <w:rPr>
          <w:rFonts w:cs="David" w:hint="cs"/>
          <w:rtl/>
        </w:rPr>
      </w:pPr>
      <w:r w:rsidRPr="00731CC8">
        <w:rPr>
          <w:rFonts w:cs="David" w:hint="cs"/>
          <w:rtl/>
        </w:rPr>
        <w:tab/>
        <w:t xml:space="preserve">קיבלתי את ההתנצלות. </w:t>
      </w:r>
    </w:p>
    <w:p w14:paraId="1C3276C7" w14:textId="77777777" w:rsidR="00731CC8" w:rsidRPr="00731CC8" w:rsidRDefault="00731CC8" w:rsidP="00731CC8">
      <w:pPr>
        <w:bidi/>
        <w:rPr>
          <w:rFonts w:cs="David" w:hint="cs"/>
          <w:rtl/>
        </w:rPr>
      </w:pPr>
    </w:p>
    <w:p w14:paraId="57036412" w14:textId="77777777" w:rsidR="00731CC8" w:rsidRPr="00731CC8" w:rsidRDefault="00731CC8" w:rsidP="00731CC8">
      <w:pPr>
        <w:bidi/>
        <w:rPr>
          <w:rFonts w:cs="David" w:hint="cs"/>
          <w:u w:val="single"/>
          <w:rtl/>
        </w:rPr>
      </w:pPr>
      <w:r w:rsidRPr="00731CC8">
        <w:rPr>
          <w:rFonts w:cs="David" w:hint="cs"/>
          <w:u w:val="single"/>
          <w:rtl/>
        </w:rPr>
        <w:t xml:space="preserve">אלי </w:t>
      </w:r>
      <w:proofErr w:type="spellStart"/>
      <w:r w:rsidRPr="00731CC8">
        <w:rPr>
          <w:rFonts w:cs="David" w:hint="cs"/>
          <w:u w:val="single"/>
          <w:rtl/>
        </w:rPr>
        <w:t>אפללו</w:t>
      </w:r>
      <w:proofErr w:type="spellEnd"/>
      <w:r w:rsidRPr="00731CC8">
        <w:rPr>
          <w:rFonts w:cs="David" w:hint="cs"/>
          <w:u w:val="single"/>
          <w:rtl/>
        </w:rPr>
        <w:t>:</w:t>
      </w:r>
    </w:p>
    <w:p w14:paraId="3822E4BA" w14:textId="77777777" w:rsidR="00731CC8" w:rsidRPr="00731CC8" w:rsidRDefault="00731CC8" w:rsidP="00731CC8">
      <w:pPr>
        <w:bidi/>
        <w:rPr>
          <w:rFonts w:cs="David" w:hint="cs"/>
          <w:rtl/>
        </w:rPr>
      </w:pPr>
    </w:p>
    <w:p w14:paraId="2DAD7369" w14:textId="77777777" w:rsidR="00731CC8" w:rsidRPr="00731CC8" w:rsidRDefault="00731CC8" w:rsidP="00731CC8">
      <w:pPr>
        <w:bidi/>
        <w:rPr>
          <w:rFonts w:cs="David" w:hint="cs"/>
          <w:rtl/>
        </w:rPr>
      </w:pPr>
      <w:r w:rsidRPr="00731CC8">
        <w:rPr>
          <w:rFonts w:cs="David" w:hint="cs"/>
          <w:rtl/>
        </w:rPr>
        <w:tab/>
        <w:t xml:space="preserve">הדיון הזה חשוב לי מאוד, היה לי חשוב להגיע אליו באופן מיוחד, אבל אני מצטער שאיחרתי. </w:t>
      </w:r>
    </w:p>
    <w:p w14:paraId="723153B1" w14:textId="77777777" w:rsidR="00731CC8" w:rsidRPr="00731CC8" w:rsidRDefault="00731CC8" w:rsidP="00731CC8">
      <w:pPr>
        <w:bidi/>
        <w:rPr>
          <w:rFonts w:cs="David" w:hint="cs"/>
          <w:rtl/>
        </w:rPr>
      </w:pPr>
    </w:p>
    <w:p w14:paraId="69649141" w14:textId="77777777" w:rsidR="00731CC8" w:rsidRPr="00731CC8" w:rsidRDefault="00731CC8" w:rsidP="00731CC8">
      <w:pPr>
        <w:bidi/>
        <w:rPr>
          <w:rFonts w:cs="David" w:hint="cs"/>
          <w:rtl/>
        </w:rPr>
      </w:pPr>
      <w:r w:rsidRPr="00731CC8">
        <w:rPr>
          <w:rFonts w:cs="David" w:hint="cs"/>
          <w:rtl/>
        </w:rPr>
        <w:tab/>
        <w:t>לעצם העניין, המנהל הכללי של הכנסת הסביר שהכנסת תחזיר תקציב שלא נוצל למשרד האוצר. אני רואה בכך בעיה, לא מכיוון שצריך להחזיר את הכסף אלא בשל מה שיקרה בשנה הבאה. האוצר יגיד: השנה השתמשתם ב-</w:t>
      </w:r>
      <w:r w:rsidRPr="00731CC8">
        <w:rPr>
          <w:rFonts w:cs="David" w:hint="cs"/>
        </w:rPr>
        <w:t>X</w:t>
      </w:r>
      <w:r w:rsidRPr="00731CC8">
        <w:rPr>
          <w:rFonts w:cs="David" w:hint="cs"/>
          <w:rtl/>
        </w:rPr>
        <w:t>, בשנה הבאה אתם לא צריכים יותר, עובדה שלא השתמשתם והחזרתם. לצערי הרב אגף התקציבים משתמש בטיעון הזה לרעת הגופים השונים, וביניהם הכנסת.</w:t>
      </w:r>
    </w:p>
    <w:p w14:paraId="52255071" w14:textId="77777777" w:rsidR="00731CC8" w:rsidRPr="00731CC8" w:rsidRDefault="00731CC8" w:rsidP="00731CC8">
      <w:pPr>
        <w:bidi/>
        <w:rPr>
          <w:rFonts w:cs="David" w:hint="cs"/>
          <w:rtl/>
        </w:rPr>
      </w:pPr>
    </w:p>
    <w:p w14:paraId="7C8BD31E"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1B2F1E76" w14:textId="77777777" w:rsidR="00731CC8" w:rsidRPr="00731CC8" w:rsidRDefault="00731CC8" w:rsidP="00731CC8">
      <w:pPr>
        <w:bidi/>
        <w:rPr>
          <w:rFonts w:cs="David" w:hint="cs"/>
          <w:rtl/>
        </w:rPr>
      </w:pPr>
    </w:p>
    <w:p w14:paraId="79B05261" w14:textId="77777777" w:rsidR="00731CC8" w:rsidRPr="00731CC8" w:rsidRDefault="00731CC8" w:rsidP="00731CC8">
      <w:pPr>
        <w:bidi/>
        <w:rPr>
          <w:rFonts w:cs="David" w:hint="cs"/>
          <w:rtl/>
        </w:rPr>
      </w:pPr>
      <w:r w:rsidRPr="00731CC8">
        <w:rPr>
          <w:rFonts w:cs="David" w:hint="cs"/>
          <w:rtl/>
        </w:rPr>
        <w:tab/>
        <w:t xml:space="preserve">אבל הם צודקים. </w:t>
      </w:r>
    </w:p>
    <w:p w14:paraId="7C55584F" w14:textId="77777777" w:rsidR="00731CC8" w:rsidRPr="00731CC8" w:rsidRDefault="00731CC8" w:rsidP="00731CC8">
      <w:pPr>
        <w:bidi/>
        <w:rPr>
          <w:rFonts w:cs="David" w:hint="cs"/>
          <w:rtl/>
        </w:rPr>
      </w:pPr>
    </w:p>
    <w:p w14:paraId="7129BF50" w14:textId="77777777" w:rsidR="00731CC8" w:rsidRPr="00731CC8" w:rsidRDefault="00731CC8" w:rsidP="00731CC8">
      <w:pPr>
        <w:bidi/>
        <w:rPr>
          <w:rFonts w:cs="David" w:hint="cs"/>
          <w:u w:val="single"/>
          <w:rtl/>
        </w:rPr>
      </w:pPr>
      <w:r w:rsidRPr="00731CC8">
        <w:rPr>
          <w:rFonts w:cs="David" w:hint="cs"/>
          <w:u w:val="single"/>
          <w:rtl/>
        </w:rPr>
        <w:t xml:space="preserve">אלי </w:t>
      </w:r>
      <w:proofErr w:type="spellStart"/>
      <w:r w:rsidRPr="00731CC8">
        <w:rPr>
          <w:rFonts w:cs="David" w:hint="cs"/>
          <w:u w:val="single"/>
          <w:rtl/>
        </w:rPr>
        <w:t>אפללו</w:t>
      </w:r>
      <w:proofErr w:type="spellEnd"/>
      <w:r w:rsidRPr="00731CC8">
        <w:rPr>
          <w:rFonts w:cs="David" w:hint="cs"/>
          <w:u w:val="single"/>
          <w:rtl/>
        </w:rPr>
        <w:t>:</w:t>
      </w:r>
    </w:p>
    <w:p w14:paraId="699D6090" w14:textId="77777777" w:rsidR="00731CC8" w:rsidRPr="00731CC8" w:rsidRDefault="00731CC8" w:rsidP="00731CC8">
      <w:pPr>
        <w:bidi/>
        <w:rPr>
          <w:rFonts w:cs="David" w:hint="cs"/>
          <w:rtl/>
        </w:rPr>
      </w:pPr>
    </w:p>
    <w:p w14:paraId="558E61EE" w14:textId="77777777" w:rsidR="00731CC8" w:rsidRPr="00731CC8" w:rsidRDefault="00731CC8" w:rsidP="00731CC8">
      <w:pPr>
        <w:bidi/>
        <w:rPr>
          <w:rFonts w:cs="David" w:hint="cs"/>
          <w:rtl/>
        </w:rPr>
      </w:pPr>
      <w:r w:rsidRPr="00731CC8">
        <w:rPr>
          <w:rFonts w:cs="David" w:hint="cs"/>
          <w:rtl/>
        </w:rPr>
        <w:tab/>
        <w:t xml:space="preserve">תיכף אגיד את דעתי האם הם צודקים. גופים שכמו הכנסת משתמשים בתקציב באופן נכון וחוסכים ומקטינים את ההוצאות בצורה ראויה לכל שבח, אגף התקציבים היה צריך להעריך אותם ולומר: לא נטיל עליכם עונש אלא ניתן לכם פרס בשל החיסכון וההתייעלות. לא ניקח את זה כדוגמה לשנה שלאחר מכן מכיוון שבשנה הבאה אולי יהיו צרכים אחרים. </w:t>
      </w:r>
    </w:p>
    <w:p w14:paraId="524FDDB2" w14:textId="77777777" w:rsidR="00731CC8" w:rsidRPr="00731CC8" w:rsidRDefault="00731CC8" w:rsidP="00731CC8">
      <w:pPr>
        <w:bidi/>
        <w:rPr>
          <w:rFonts w:cs="David" w:hint="cs"/>
          <w:rtl/>
        </w:rPr>
      </w:pPr>
    </w:p>
    <w:p w14:paraId="5CF8E7A1" w14:textId="77777777" w:rsidR="00731CC8" w:rsidRPr="00731CC8" w:rsidRDefault="00731CC8" w:rsidP="00731CC8">
      <w:pPr>
        <w:bidi/>
        <w:rPr>
          <w:rFonts w:cs="David" w:hint="cs"/>
          <w:rtl/>
        </w:rPr>
      </w:pPr>
      <w:r w:rsidRPr="00731CC8">
        <w:rPr>
          <w:rFonts w:cs="David" w:hint="cs"/>
          <w:rtl/>
        </w:rPr>
        <w:tab/>
        <w:t>קודם כול אני מברך את הנהלת הכנסת על התקציב הצנוע, שבו יש קיצוצים שבוודאי לא ימצאו חן בעיני חברי הכנסת.</w:t>
      </w:r>
    </w:p>
    <w:p w14:paraId="53DAEFE4" w14:textId="77777777" w:rsidR="00731CC8" w:rsidRPr="00731CC8" w:rsidRDefault="00731CC8" w:rsidP="00731CC8">
      <w:pPr>
        <w:bidi/>
        <w:rPr>
          <w:rFonts w:cs="David" w:hint="cs"/>
          <w:rtl/>
        </w:rPr>
      </w:pPr>
    </w:p>
    <w:p w14:paraId="1131E6F5" w14:textId="77777777" w:rsidR="00731CC8" w:rsidRPr="00731CC8" w:rsidRDefault="00731CC8" w:rsidP="00731CC8">
      <w:pPr>
        <w:bidi/>
        <w:rPr>
          <w:rFonts w:cs="David" w:hint="cs"/>
          <w:rtl/>
        </w:rPr>
      </w:pPr>
      <w:r w:rsidRPr="00731CC8">
        <w:rPr>
          <w:rFonts w:cs="David" w:hint="cs"/>
          <w:rtl/>
        </w:rPr>
        <w:tab/>
        <w:t xml:space="preserve">להערה של חברי הטוב כבוד חבר הכנסת הרב </w:t>
      </w:r>
      <w:proofErr w:type="spellStart"/>
      <w:r w:rsidRPr="00731CC8">
        <w:rPr>
          <w:rFonts w:cs="David" w:hint="cs"/>
          <w:rtl/>
        </w:rPr>
        <w:t>ליצמן</w:t>
      </w:r>
      <w:proofErr w:type="spellEnd"/>
      <w:r w:rsidRPr="00731CC8">
        <w:rPr>
          <w:rFonts w:cs="David" w:hint="cs"/>
          <w:rtl/>
        </w:rPr>
        <w:t xml:space="preserve">, נראה לי שהם לא צודקים. אנו חיים במדינה שצריכה לתת פרסים למי שמנהל באופן נכון ומקצץ. </w:t>
      </w:r>
    </w:p>
    <w:p w14:paraId="4275F269" w14:textId="77777777" w:rsidR="00731CC8" w:rsidRPr="00731CC8" w:rsidRDefault="00731CC8" w:rsidP="00731CC8">
      <w:pPr>
        <w:bidi/>
        <w:rPr>
          <w:rFonts w:cs="David" w:hint="cs"/>
          <w:rtl/>
        </w:rPr>
      </w:pPr>
    </w:p>
    <w:p w14:paraId="41E182D5" w14:textId="77777777" w:rsidR="00731CC8" w:rsidRPr="00731CC8" w:rsidRDefault="00731CC8" w:rsidP="00731CC8">
      <w:pPr>
        <w:bidi/>
        <w:rPr>
          <w:rFonts w:cs="David" w:hint="cs"/>
          <w:u w:val="single"/>
          <w:rtl/>
        </w:rPr>
      </w:pPr>
      <w:r w:rsidRPr="00731CC8">
        <w:rPr>
          <w:rFonts w:cs="David" w:hint="cs"/>
          <w:u w:val="single"/>
          <w:rtl/>
        </w:rPr>
        <w:t xml:space="preserve">יעקב </w:t>
      </w:r>
      <w:proofErr w:type="spellStart"/>
      <w:r w:rsidRPr="00731CC8">
        <w:rPr>
          <w:rFonts w:cs="David" w:hint="cs"/>
          <w:u w:val="single"/>
          <w:rtl/>
        </w:rPr>
        <w:t>ליצמן</w:t>
      </w:r>
      <w:proofErr w:type="spellEnd"/>
      <w:r w:rsidRPr="00731CC8">
        <w:rPr>
          <w:rFonts w:cs="David" w:hint="cs"/>
          <w:u w:val="single"/>
          <w:rtl/>
        </w:rPr>
        <w:t>:</w:t>
      </w:r>
    </w:p>
    <w:p w14:paraId="0364F34F" w14:textId="77777777" w:rsidR="00731CC8" w:rsidRPr="00731CC8" w:rsidRDefault="00731CC8" w:rsidP="00731CC8">
      <w:pPr>
        <w:bidi/>
        <w:rPr>
          <w:rFonts w:cs="David" w:hint="cs"/>
          <w:rtl/>
        </w:rPr>
      </w:pPr>
    </w:p>
    <w:p w14:paraId="52D6CD94" w14:textId="77777777" w:rsidR="00731CC8" w:rsidRPr="00731CC8" w:rsidRDefault="00731CC8" w:rsidP="00731CC8">
      <w:pPr>
        <w:bidi/>
        <w:rPr>
          <w:rFonts w:cs="David" w:hint="cs"/>
          <w:rtl/>
        </w:rPr>
      </w:pPr>
      <w:r w:rsidRPr="00731CC8">
        <w:rPr>
          <w:rFonts w:cs="David" w:hint="cs"/>
          <w:rtl/>
        </w:rPr>
        <w:tab/>
        <w:t xml:space="preserve">אם זה קורה פעם אחת אתה צודק, אבל אם זה קורה שנה אחר שנה באותם הסעיפים לדעתי משרד האוצר צודק. </w:t>
      </w:r>
    </w:p>
    <w:p w14:paraId="1599833B" w14:textId="77777777" w:rsidR="00731CC8" w:rsidRPr="00731CC8" w:rsidRDefault="00731CC8" w:rsidP="00731CC8">
      <w:pPr>
        <w:bidi/>
        <w:rPr>
          <w:rFonts w:cs="David" w:hint="cs"/>
          <w:rtl/>
        </w:rPr>
      </w:pPr>
    </w:p>
    <w:p w14:paraId="3D4C2774" w14:textId="77777777" w:rsidR="00731CC8" w:rsidRPr="00731CC8" w:rsidRDefault="00731CC8" w:rsidP="00731CC8">
      <w:pPr>
        <w:bidi/>
        <w:rPr>
          <w:rFonts w:cs="David" w:hint="cs"/>
          <w:u w:val="single"/>
          <w:rtl/>
        </w:rPr>
      </w:pPr>
      <w:r w:rsidRPr="00731CC8">
        <w:rPr>
          <w:rFonts w:cs="David" w:hint="cs"/>
          <w:u w:val="single"/>
          <w:rtl/>
        </w:rPr>
        <w:t xml:space="preserve">אלי </w:t>
      </w:r>
      <w:proofErr w:type="spellStart"/>
      <w:r w:rsidRPr="00731CC8">
        <w:rPr>
          <w:rFonts w:cs="David" w:hint="cs"/>
          <w:u w:val="single"/>
          <w:rtl/>
        </w:rPr>
        <w:t>אפללו</w:t>
      </w:r>
      <w:proofErr w:type="spellEnd"/>
      <w:r w:rsidRPr="00731CC8">
        <w:rPr>
          <w:rFonts w:cs="David" w:hint="cs"/>
          <w:u w:val="single"/>
          <w:rtl/>
        </w:rPr>
        <w:t>:</w:t>
      </w:r>
    </w:p>
    <w:p w14:paraId="2D926FBF" w14:textId="77777777" w:rsidR="00731CC8" w:rsidRPr="00731CC8" w:rsidRDefault="00731CC8" w:rsidP="00731CC8">
      <w:pPr>
        <w:bidi/>
        <w:rPr>
          <w:rFonts w:cs="David" w:hint="cs"/>
          <w:rtl/>
        </w:rPr>
      </w:pPr>
    </w:p>
    <w:p w14:paraId="65D5CDB9" w14:textId="77777777" w:rsidR="00731CC8" w:rsidRPr="00731CC8" w:rsidRDefault="00731CC8" w:rsidP="00731CC8">
      <w:pPr>
        <w:bidi/>
        <w:rPr>
          <w:rFonts w:cs="David" w:hint="cs"/>
          <w:rtl/>
        </w:rPr>
      </w:pPr>
      <w:r w:rsidRPr="00731CC8">
        <w:rPr>
          <w:rFonts w:cs="David" w:hint="cs"/>
          <w:rtl/>
        </w:rPr>
        <w:tab/>
        <w:t xml:space="preserve">חלק ממשרדי הממשלה לא יודעים לנצל את התקציב שעומד לרשותם, אבל לא כך קורה בכנסת. בכנסת האנשים עובדים ומתייעלים וחוסכים ומקצצים. להם אני רוצה להגיד את כל השבח שאני יכול להגיד. אני שמח על כך מאוד. </w:t>
      </w:r>
    </w:p>
    <w:p w14:paraId="56421C28" w14:textId="77777777" w:rsidR="00731CC8" w:rsidRPr="00731CC8" w:rsidRDefault="00731CC8" w:rsidP="00731CC8">
      <w:pPr>
        <w:bidi/>
        <w:rPr>
          <w:rFonts w:cs="David" w:hint="cs"/>
          <w:rtl/>
        </w:rPr>
      </w:pPr>
    </w:p>
    <w:p w14:paraId="413EFE3A" w14:textId="77777777" w:rsidR="00731CC8" w:rsidRPr="00731CC8" w:rsidRDefault="00731CC8" w:rsidP="00731CC8">
      <w:pPr>
        <w:bidi/>
        <w:rPr>
          <w:rFonts w:cs="David" w:hint="cs"/>
          <w:u w:val="single"/>
          <w:rtl/>
        </w:rPr>
      </w:pPr>
      <w:r w:rsidRPr="00731CC8">
        <w:rPr>
          <w:rFonts w:cs="David" w:hint="cs"/>
          <w:u w:val="single"/>
          <w:rtl/>
        </w:rPr>
        <w:t>היו"ר דוד טל:</w:t>
      </w:r>
    </w:p>
    <w:p w14:paraId="28ABCCCA" w14:textId="77777777" w:rsidR="00731CC8" w:rsidRPr="00731CC8" w:rsidRDefault="00731CC8" w:rsidP="00731CC8">
      <w:pPr>
        <w:bidi/>
        <w:rPr>
          <w:rFonts w:cs="David" w:hint="cs"/>
          <w:rtl/>
        </w:rPr>
      </w:pPr>
    </w:p>
    <w:p w14:paraId="61DC336D" w14:textId="77777777" w:rsidR="00731CC8" w:rsidRPr="00731CC8" w:rsidRDefault="00731CC8" w:rsidP="00731CC8">
      <w:pPr>
        <w:bidi/>
        <w:rPr>
          <w:rFonts w:cs="David" w:hint="cs"/>
          <w:rtl/>
        </w:rPr>
      </w:pPr>
      <w:r w:rsidRPr="00731CC8">
        <w:rPr>
          <w:rFonts w:cs="David" w:hint="cs"/>
          <w:rtl/>
        </w:rPr>
        <w:tab/>
        <w:t xml:space="preserve">תודה רבה. </w:t>
      </w:r>
    </w:p>
    <w:p w14:paraId="57ADD8D4" w14:textId="77777777" w:rsidR="00731CC8" w:rsidRPr="00731CC8" w:rsidRDefault="00731CC8" w:rsidP="00731CC8">
      <w:pPr>
        <w:bidi/>
        <w:rPr>
          <w:rFonts w:cs="David" w:hint="cs"/>
          <w:rtl/>
        </w:rPr>
      </w:pPr>
    </w:p>
    <w:p w14:paraId="43641D00" w14:textId="77777777" w:rsidR="00731CC8" w:rsidRPr="00731CC8" w:rsidRDefault="00731CC8" w:rsidP="00731CC8">
      <w:pPr>
        <w:bidi/>
        <w:rPr>
          <w:rFonts w:cs="David" w:hint="cs"/>
          <w:rtl/>
        </w:rPr>
      </w:pPr>
      <w:r w:rsidRPr="00731CC8">
        <w:rPr>
          <w:rFonts w:cs="David" w:hint="cs"/>
          <w:rtl/>
        </w:rPr>
        <w:tab/>
        <w:t xml:space="preserve">אני מבקש לברך את כולם בחג שמח וכשר. </w:t>
      </w:r>
    </w:p>
    <w:p w14:paraId="72B9569F" w14:textId="77777777" w:rsidR="00731CC8" w:rsidRPr="00731CC8" w:rsidRDefault="00731CC8" w:rsidP="00731CC8">
      <w:pPr>
        <w:bidi/>
        <w:rPr>
          <w:rFonts w:cs="David" w:hint="cs"/>
          <w:rtl/>
        </w:rPr>
      </w:pPr>
    </w:p>
    <w:p w14:paraId="4B3D18DB" w14:textId="77777777" w:rsidR="00731CC8" w:rsidRPr="00731CC8" w:rsidRDefault="00731CC8" w:rsidP="00731CC8">
      <w:pPr>
        <w:bidi/>
        <w:rPr>
          <w:rFonts w:cs="David" w:hint="cs"/>
          <w:rtl/>
        </w:rPr>
      </w:pPr>
      <w:r w:rsidRPr="00731CC8">
        <w:rPr>
          <w:rFonts w:cs="David" w:hint="cs"/>
          <w:rtl/>
        </w:rPr>
        <w:tab/>
        <w:t>מי בעד אישור העברת עודפי תקציב בסעיפים שונים משנה לשנה? מי נגד? מי נמנע?</w:t>
      </w:r>
    </w:p>
    <w:p w14:paraId="01EF7695" w14:textId="77777777" w:rsidR="00731CC8" w:rsidRDefault="00731CC8" w:rsidP="00731CC8">
      <w:pPr>
        <w:bidi/>
        <w:rPr>
          <w:rFonts w:cs="David" w:hint="cs"/>
          <w:rtl/>
        </w:rPr>
      </w:pPr>
    </w:p>
    <w:p w14:paraId="5AA4F09E" w14:textId="77777777" w:rsidR="00731CC8" w:rsidRDefault="00731CC8" w:rsidP="00731CC8">
      <w:pPr>
        <w:bidi/>
        <w:rPr>
          <w:rFonts w:cs="David" w:hint="cs"/>
          <w:rtl/>
        </w:rPr>
      </w:pPr>
    </w:p>
    <w:p w14:paraId="04AFC9FA" w14:textId="77777777" w:rsidR="00731CC8" w:rsidRDefault="00731CC8" w:rsidP="00731CC8">
      <w:pPr>
        <w:bidi/>
        <w:rPr>
          <w:rFonts w:cs="David" w:hint="cs"/>
          <w:rtl/>
        </w:rPr>
      </w:pPr>
    </w:p>
    <w:p w14:paraId="66E42780" w14:textId="77777777" w:rsidR="00731CC8" w:rsidRDefault="00731CC8" w:rsidP="00731CC8">
      <w:pPr>
        <w:bidi/>
        <w:rPr>
          <w:rFonts w:cs="David" w:hint="cs"/>
          <w:rtl/>
        </w:rPr>
      </w:pPr>
    </w:p>
    <w:p w14:paraId="59CC55BB" w14:textId="77777777" w:rsidR="00731CC8" w:rsidRDefault="00731CC8" w:rsidP="00731CC8">
      <w:pPr>
        <w:bidi/>
        <w:rPr>
          <w:rFonts w:cs="David" w:hint="cs"/>
          <w:rtl/>
        </w:rPr>
      </w:pPr>
    </w:p>
    <w:p w14:paraId="0F01C6EC" w14:textId="77777777" w:rsidR="00731CC8" w:rsidRDefault="00731CC8" w:rsidP="00731CC8">
      <w:pPr>
        <w:bidi/>
        <w:rPr>
          <w:rFonts w:cs="David" w:hint="cs"/>
          <w:rtl/>
        </w:rPr>
      </w:pPr>
    </w:p>
    <w:p w14:paraId="5238F2FF" w14:textId="77777777" w:rsidR="00731CC8" w:rsidRPr="00731CC8" w:rsidRDefault="00731CC8" w:rsidP="00731CC8">
      <w:pPr>
        <w:bidi/>
        <w:rPr>
          <w:rFonts w:cs="David" w:hint="cs"/>
          <w:rtl/>
        </w:rPr>
      </w:pPr>
    </w:p>
    <w:p w14:paraId="6DCF015E" w14:textId="77777777" w:rsidR="00731CC8" w:rsidRPr="00731CC8" w:rsidRDefault="00731CC8" w:rsidP="00731CC8">
      <w:pPr>
        <w:bidi/>
        <w:jc w:val="center"/>
        <w:rPr>
          <w:rFonts w:cs="David" w:hint="cs"/>
          <w:b/>
          <w:bCs/>
          <w:rtl/>
        </w:rPr>
      </w:pPr>
      <w:r w:rsidRPr="00731CC8">
        <w:rPr>
          <w:rFonts w:cs="David" w:hint="cs"/>
          <w:b/>
          <w:bCs/>
          <w:rtl/>
        </w:rPr>
        <w:t>הצבעה</w:t>
      </w:r>
    </w:p>
    <w:p w14:paraId="39746018" w14:textId="77777777" w:rsidR="00731CC8" w:rsidRPr="00731CC8" w:rsidRDefault="00731CC8" w:rsidP="00731CC8">
      <w:pPr>
        <w:bidi/>
        <w:rPr>
          <w:rFonts w:cs="David" w:hint="cs"/>
          <w:rtl/>
        </w:rPr>
      </w:pPr>
    </w:p>
    <w:p w14:paraId="409756C1" w14:textId="77777777" w:rsidR="00731CC8" w:rsidRPr="00731CC8" w:rsidRDefault="00731CC8" w:rsidP="00731CC8">
      <w:pPr>
        <w:bidi/>
        <w:jc w:val="center"/>
        <w:rPr>
          <w:rFonts w:cs="David" w:hint="cs"/>
          <w:rtl/>
        </w:rPr>
      </w:pPr>
      <w:r w:rsidRPr="00731CC8">
        <w:rPr>
          <w:rFonts w:cs="David" w:hint="cs"/>
          <w:rtl/>
        </w:rPr>
        <w:t xml:space="preserve">בעד הבקשה לשימוש בעודפי תקציב 2007 בשנת 2008, כמפורט בנספח </w:t>
      </w:r>
      <w:r w:rsidRPr="00731CC8">
        <w:rPr>
          <w:rFonts w:cs="David"/>
          <w:rtl/>
        </w:rPr>
        <w:t>–</w:t>
      </w:r>
      <w:r w:rsidRPr="00731CC8">
        <w:rPr>
          <w:rFonts w:cs="David" w:hint="cs"/>
          <w:rtl/>
        </w:rPr>
        <w:t xml:space="preserve"> 5</w:t>
      </w:r>
    </w:p>
    <w:p w14:paraId="08E80262" w14:textId="77777777" w:rsidR="00731CC8" w:rsidRPr="00731CC8" w:rsidRDefault="00731CC8" w:rsidP="00731CC8">
      <w:pPr>
        <w:bidi/>
        <w:jc w:val="center"/>
        <w:rPr>
          <w:rFonts w:cs="David" w:hint="cs"/>
          <w:rtl/>
        </w:rPr>
      </w:pPr>
      <w:r w:rsidRPr="00731CC8">
        <w:rPr>
          <w:rFonts w:cs="David" w:hint="cs"/>
          <w:rtl/>
        </w:rPr>
        <w:t xml:space="preserve">נגד </w:t>
      </w:r>
      <w:r w:rsidRPr="00731CC8">
        <w:rPr>
          <w:rFonts w:cs="David"/>
          <w:rtl/>
        </w:rPr>
        <w:t>–</w:t>
      </w:r>
      <w:r w:rsidRPr="00731CC8">
        <w:rPr>
          <w:rFonts w:cs="David" w:hint="cs"/>
          <w:rtl/>
        </w:rPr>
        <w:t xml:space="preserve"> אין </w:t>
      </w:r>
    </w:p>
    <w:p w14:paraId="47B01C07" w14:textId="77777777" w:rsidR="00731CC8" w:rsidRPr="00731CC8" w:rsidRDefault="00731CC8" w:rsidP="00731CC8">
      <w:pPr>
        <w:bidi/>
        <w:jc w:val="center"/>
        <w:rPr>
          <w:rFonts w:cs="David" w:hint="cs"/>
          <w:rtl/>
        </w:rPr>
      </w:pPr>
      <w:r w:rsidRPr="00731CC8">
        <w:rPr>
          <w:rFonts w:cs="David" w:hint="cs"/>
          <w:rtl/>
        </w:rPr>
        <w:t xml:space="preserve">נמנעים </w:t>
      </w:r>
      <w:r w:rsidRPr="00731CC8">
        <w:rPr>
          <w:rFonts w:cs="David"/>
          <w:rtl/>
        </w:rPr>
        <w:t>–</w:t>
      </w:r>
      <w:r w:rsidRPr="00731CC8">
        <w:rPr>
          <w:rFonts w:cs="David" w:hint="cs"/>
          <w:rtl/>
        </w:rPr>
        <w:t xml:space="preserve"> אין</w:t>
      </w:r>
    </w:p>
    <w:p w14:paraId="4A301BBF" w14:textId="77777777" w:rsidR="00731CC8" w:rsidRPr="00731CC8" w:rsidRDefault="00731CC8" w:rsidP="00731CC8">
      <w:pPr>
        <w:bidi/>
        <w:jc w:val="center"/>
        <w:rPr>
          <w:rFonts w:cs="David" w:hint="cs"/>
          <w:rtl/>
        </w:rPr>
      </w:pPr>
      <w:r w:rsidRPr="00731CC8">
        <w:rPr>
          <w:rFonts w:cs="David" w:hint="cs"/>
          <w:rtl/>
        </w:rPr>
        <w:t>הבקשה נתקבלה.</w:t>
      </w:r>
    </w:p>
    <w:p w14:paraId="32A55B1C" w14:textId="77777777" w:rsidR="00731CC8" w:rsidRPr="00731CC8" w:rsidRDefault="00731CC8" w:rsidP="00731CC8">
      <w:pPr>
        <w:bidi/>
        <w:rPr>
          <w:rFonts w:cs="David" w:hint="cs"/>
          <w:rtl/>
        </w:rPr>
      </w:pPr>
    </w:p>
    <w:p w14:paraId="0CA50A28" w14:textId="77777777" w:rsidR="00731CC8" w:rsidRPr="00731CC8" w:rsidRDefault="00731CC8" w:rsidP="00731CC8">
      <w:pPr>
        <w:bidi/>
        <w:rPr>
          <w:rFonts w:cs="David" w:hint="cs"/>
          <w:u w:val="single"/>
          <w:rtl/>
        </w:rPr>
      </w:pPr>
      <w:r w:rsidRPr="00731CC8">
        <w:rPr>
          <w:rFonts w:cs="David" w:hint="cs"/>
          <w:u w:val="single"/>
          <w:rtl/>
        </w:rPr>
        <w:t>היו"ר דוד טל:</w:t>
      </w:r>
    </w:p>
    <w:p w14:paraId="328350DC" w14:textId="77777777" w:rsidR="00731CC8" w:rsidRPr="00731CC8" w:rsidRDefault="00731CC8" w:rsidP="00731CC8">
      <w:pPr>
        <w:bidi/>
        <w:rPr>
          <w:rFonts w:cs="David" w:hint="cs"/>
          <w:rtl/>
        </w:rPr>
      </w:pPr>
    </w:p>
    <w:p w14:paraId="72C1E7D4" w14:textId="77777777" w:rsidR="00731CC8" w:rsidRPr="00731CC8" w:rsidRDefault="00731CC8" w:rsidP="00731CC8">
      <w:pPr>
        <w:bidi/>
        <w:rPr>
          <w:rFonts w:cs="David" w:hint="cs"/>
          <w:rtl/>
        </w:rPr>
      </w:pPr>
      <w:r w:rsidRPr="00731CC8">
        <w:rPr>
          <w:rFonts w:cs="David" w:hint="cs"/>
          <w:rtl/>
        </w:rPr>
        <w:tab/>
        <w:t xml:space="preserve">אנחנו מאשרים את הבקשה. אדוני החשב, אישרנו את בקשתך פה אחד. הצלחת לשכנע את כולנו. </w:t>
      </w:r>
    </w:p>
    <w:p w14:paraId="13E79D0A" w14:textId="77777777" w:rsidR="00731CC8" w:rsidRDefault="00731CC8" w:rsidP="00731CC8">
      <w:pPr>
        <w:bidi/>
        <w:rPr>
          <w:rFonts w:cs="David" w:hint="cs"/>
          <w:rtl/>
        </w:rPr>
      </w:pPr>
    </w:p>
    <w:p w14:paraId="37804733" w14:textId="77777777" w:rsidR="00731CC8" w:rsidRDefault="00731CC8" w:rsidP="00731CC8">
      <w:pPr>
        <w:bidi/>
        <w:rPr>
          <w:rFonts w:cs="David" w:hint="cs"/>
          <w:rtl/>
        </w:rPr>
      </w:pPr>
    </w:p>
    <w:p w14:paraId="4F383CB4" w14:textId="77777777" w:rsidR="00731CC8" w:rsidRDefault="00731CC8" w:rsidP="00731CC8">
      <w:pPr>
        <w:bidi/>
        <w:rPr>
          <w:rFonts w:cs="David" w:hint="cs"/>
          <w:rtl/>
        </w:rPr>
      </w:pPr>
    </w:p>
    <w:p w14:paraId="3B7DA2AD" w14:textId="77777777" w:rsidR="00731CC8" w:rsidRDefault="00731CC8" w:rsidP="00731CC8">
      <w:pPr>
        <w:bidi/>
        <w:rPr>
          <w:rFonts w:cs="David" w:hint="cs"/>
          <w:rtl/>
        </w:rPr>
      </w:pPr>
    </w:p>
    <w:p w14:paraId="5DD6A628" w14:textId="77777777" w:rsidR="00731CC8" w:rsidRPr="00731CC8" w:rsidRDefault="00731CC8" w:rsidP="00731CC8">
      <w:pPr>
        <w:bidi/>
        <w:rPr>
          <w:rFonts w:cs="David" w:hint="cs"/>
          <w:rtl/>
        </w:rPr>
      </w:pPr>
    </w:p>
    <w:p w14:paraId="0EB1282C" w14:textId="77777777" w:rsidR="00731CC8" w:rsidRPr="00731CC8" w:rsidRDefault="00731CC8" w:rsidP="00731CC8">
      <w:pPr>
        <w:bidi/>
        <w:rPr>
          <w:rFonts w:cs="David" w:hint="cs"/>
          <w:rtl/>
        </w:rPr>
      </w:pPr>
      <w:r w:rsidRPr="00731CC8">
        <w:rPr>
          <w:rFonts w:cs="David" w:hint="cs"/>
          <w:b/>
          <w:bCs/>
          <w:u w:val="single"/>
          <w:rtl/>
        </w:rPr>
        <w:t>הישיבה ננעלה בשעה 10:40</w:t>
      </w:r>
    </w:p>
    <w:p w14:paraId="3D5ED915" w14:textId="77777777" w:rsidR="00552A80" w:rsidRPr="00731CC8" w:rsidRDefault="00552A80" w:rsidP="00731CC8">
      <w:pPr>
        <w:bidi/>
        <w:rPr>
          <w:rFonts w:cs="David"/>
        </w:rPr>
      </w:pPr>
    </w:p>
    <w:sectPr w:rsidR="00552A80" w:rsidRPr="00731CC8" w:rsidSect="00731CC8">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9FB3B" w14:textId="77777777" w:rsidR="00000000" w:rsidRDefault="002F5EEC">
      <w:r>
        <w:separator/>
      </w:r>
    </w:p>
  </w:endnote>
  <w:endnote w:type="continuationSeparator" w:id="0">
    <w:p w14:paraId="44909951" w14:textId="77777777" w:rsidR="00000000" w:rsidRDefault="002F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ABDD6" w14:textId="77777777" w:rsidR="00000000" w:rsidRDefault="002F5EEC">
      <w:r>
        <w:separator/>
      </w:r>
    </w:p>
  </w:footnote>
  <w:footnote w:type="continuationSeparator" w:id="0">
    <w:p w14:paraId="67D90C1C" w14:textId="77777777" w:rsidR="00000000" w:rsidRDefault="002F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8CF2" w14:textId="77777777" w:rsidR="00731CC8" w:rsidRDefault="00731CC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F5C1BC5" w14:textId="77777777" w:rsidR="00731CC8" w:rsidRDefault="00731CC8">
    <w:pPr>
      <w:pStyle w:val="Header"/>
      <w:ind w:right="360"/>
      <w:jc w:val="both"/>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ECC5" w14:textId="77777777" w:rsidR="00731CC8" w:rsidRDefault="00731CC8" w:rsidP="00731CC8">
    <w:pPr>
      <w:pStyle w:val="Header"/>
      <w:tabs>
        <w:tab w:val="clear" w:pos="4153"/>
      </w:tabs>
      <w:jc w:val="both"/>
      <w:rPr>
        <w:rFonts w:hint="cs"/>
        <w:rtl/>
      </w:rPr>
    </w:pPr>
    <w:r>
      <w:rPr>
        <w:rtl/>
      </w:rPr>
      <w:t>ועד</w:t>
    </w:r>
    <w:r>
      <w:rPr>
        <w:rFonts w:hint="cs"/>
        <w:rtl/>
      </w:rPr>
      <w:t>ה משותפת כנסת-כספים לתקציב הכנסת</w:t>
    </w:r>
    <w:r>
      <w:rPr>
        <w:rFonts w:hint="cs"/>
        <w:rtl/>
      </w:rPr>
      <w:tab/>
    </w:r>
    <w:r>
      <w:rPr>
        <w:rStyle w:val="PageNumber"/>
      </w:rPr>
      <w:fldChar w:fldCharType="begin"/>
    </w:r>
    <w:r>
      <w:rPr>
        <w:rStyle w:val="PageNumber"/>
      </w:rPr>
      <w:instrText xml:space="preserve"> PAGE </w:instrText>
    </w:r>
    <w:r>
      <w:rPr>
        <w:rStyle w:val="PageNumber"/>
      </w:rPr>
      <w:fldChar w:fldCharType="separate"/>
    </w:r>
    <w:r>
      <w:rPr>
        <w:rStyle w:val="PageNumber"/>
        <w:noProof/>
        <w:rtl/>
      </w:rPr>
      <w:t>13</w:t>
    </w:r>
    <w:r>
      <w:rPr>
        <w:rStyle w:val="PageNumber"/>
      </w:rPr>
      <w:fldChar w:fldCharType="end"/>
    </w:r>
  </w:p>
  <w:p w14:paraId="1D81206E" w14:textId="77777777" w:rsidR="00731CC8" w:rsidRDefault="00731CC8">
    <w:pPr>
      <w:pStyle w:val="Header"/>
      <w:jc w:val="both"/>
      <w:rPr>
        <w:rFonts w:hint="cs"/>
        <w:rtl/>
      </w:rPr>
    </w:pPr>
    <w:bookmarkStart w:id="0" w:name="MeetingDate"/>
    <w:r>
      <w:rPr>
        <w:rtl/>
      </w:rPr>
      <w:t>16/4/2008</w:t>
    </w:r>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2417פרוטוקול_ישיבת_ועדה.doc"/>
    <w:docVar w:name="StartMode" w:val="3"/>
  </w:docVars>
  <w:rsids>
    <w:rsidRoot w:val="00C60B50"/>
    <w:rsid w:val="002F5EEC"/>
    <w:rsid w:val="00552A80"/>
    <w:rsid w:val="00731CC8"/>
    <w:rsid w:val="00965806"/>
    <w:rsid w:val="00C60B50"/>
    <w:rsid w:val="00F71E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AE454"/>
  <w15:chartTrackingRefBased/>
  <w15:docId w15:val="{BC076A51-20FE-4B41-8018-C4B0A358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731CC8"/>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31CC8"/>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31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2753</Words>
  <Characters>15697</Characters>
  <Application>Microsoft Office Word</Application>
  <DocSecurity>0</DocSecurity>
  <Lines>130</Lines>
  <Paragraphs>36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