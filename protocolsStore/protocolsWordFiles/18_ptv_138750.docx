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9B28" w14:textId="77777777" w:rsidR="00E508DD" w:rsidRPr="00E508DD" w:rsidRDefault="00E508DD" w:rsidP="00E508DD">
      <w:pPr>
        <w:bidi/>
        <w:jc w:val="both"/>
        <w:rPr>
          <w:rFonts w:cs="David" w:hint="cs"/>
          <w:b/>
          <w:bCs/>
          <w:rtl/>
        </w:rPr>
      </w:pPr>
      <w:r w:rsidRPr="00E508DD">
        <w:rPr>
          <w:rFonts w:cs="David" w:hint="cs"/>
          <w:b/>
          <w:bCs/>
          <w:rtl/>
        </w:rPr>
        <w:t>ה</w:t>
      </w:r>
      <w:r w:rsidRPr="00E508DD">
        <w:rPr>
          <w:rFonts w:cs="David"/>
          <w:b/>
          <w:bCs/>
          <w:rtl/>
        </w:rPr>
        <w:t xml:space="preserve">כנסת </w:t>
      </w:r>
      <w:r w:rsidRPr="00E508DD">
        <w:rPr>
          <w:rFonts w:cs="David" w:hint="cs"/>
          <w:b/>
          <w:bCs/>
          <w:rtl/>
        </w:rPr>
        <w:t>השמונה-עשרה</w:t>
      </w:r>
      <w:r w:rsidRPr="00E508DD">
        <w:rPr>
          <w:rFonts w:cs="David" w:hint="cs"/>
          <w:b/>
          <w:bCs/>
          <w:rtl/>
        </w:rPr>
        <w:tab/>
      </w:r>
      <w:r w:rsidRPr="00E508DD">
        <w:rPr>
          <w:rFonts w:cs="David" w:hint="cs"/>
          <w:b/>
          <w:bCs/>
          <w:rtl/>
        </w:rPr>
        <w:tab/>
      </w:r>
      <w:r w:rsidRPr="00E508DD">
        <w:rPr>
          <w:rFonts w:cs="David" w:hint="cs"/>
          <w:b/>
          <w:bCs/>
          <w:rtl/>
        </w:rPr>
        <w:tab/>
        <w:t xml:space="preserve">                                                              נוסח לא מתוקן              </w:t>
      </w:r>
    </w:p>
    <w:p w14:paraId="62A11EC0" w14:textId="77777777" w:rsidR="00E508DD" w:rsidRPr="00E508DD" w:rsidRDefault="00E508DD" w:rsidP="00E508DD">
      <w:pPr>
        <w:bidi/>
        <w:jc w:val="both"/>
        <w:rPr>
          <w:rFonts w:cs="David" w:hint="cs"/>
          <w:b/>
          <w:bCs/>
          <w:rtl/>
        </w:rPr>
      </w:pPr>
      <w:r w:rsidRPr="00E508DD">
        <w:rPr>
          <w:rFonts w:cs="David" w:hint="cs"/>
          <w:b/>
          <w:bCs/>
          <w:rtl/>
        </w:rPr>
        <w:t>מושב ראשון</w:t>
      </w:r>
      <w:r w:rsidRPr="00E508DD">
        <w:rPr>
          <w:rFonts w:cs="David" w:hint="cs"/>
          <w:b/>
          <w:bCs/>
          <w:rtl/>
        </w:rPr>
        <w:tab/>
      </w:r>
      <w:r w:rsidRPr="00E508DD">
        <w:rPr>
          <w:rFonts w:cs="David" w:hint="cs"/>
          <w:b/>
          <w:bCs/>
          <w:rtl/>
        </w:rPr>
        <w:tab/>
      </w:r>
      <w:r w:rsidRPr="00E508DD">
        <w:rPr>
          <w:rFonts w:cs="David" w:hint="cs"/>
          <w:b/>
          <w:bCs/>
          <w:rtl/>
        </w:rPr>
        <w:tab/>
      </w:r>
      <w:r w:rsidRPr="00E508DD">
        <w:rPr>
          <w:rFonts w:cs="David" w:hint="cs"/>
          <w:b/>
          <w:bCs/>
          <w:rtl/>
        </w:rPr>
        <w:tab/>
      </w:r>
      <w:r w:rsidRPr="00E508DD">
        <w:rPr>
          <w:rFonts w:cs="David" w:hint="cs"/>
          <w:b/>
          <w:bCs/>
          <w:rtl/>
        </w:rPr>
        <w:tab/>
      </w:r>
      <w:r w:rsidRPr="00E508DD">
        <w:rPr>
          <w:rFonts w:cs="David" w:hint="cs"/>
          <w:b/>
          <w:bCs/>
          <w:rtl/>
        </w:rPr>
        <w:tab/>
      </w:r>
      <w:r w:rsidRPr="00E508DD">
        <w:rPr>
          <w:rFonts w:cs="David" w:hint="cs"/>
          <w:b/>
          <w:bCs/>
          <w:rtl/>
        </w:rPr>
        <w:tab/>
      </w:r>
      <w:r w:rsidRPr="00E508DD">
        <w:rPr>
          <w:rFonts w:cs="David"/>
          <w:b/>
          <w:bCs/>
          <w:rtl/>
        </w:rPr>
        <w:tab/>
      </w:r>
      <w:r w:rsidRPr="00E508DD">
        <w:rPr>
          <w:rFonts w:cs="David" w:hint="cs"/>
          <w:b/>
          <w:bCs/>
          <w:rtl/>
        </w:rPr>
        <w:t xml:space="preserve">         </w:t>
      </w:r>
    </w:p>
    <w:p w14:paraId="5A25A80E" w14:textId="77777777" w:rsidR="00E508DD" w:rsidRPr="00E508DD" w:rsidRDefault="00E508DD" w:rsidP="00E508DD">
      <w:pPr>
        <w:bidi/>
        <w:jc w:val="both"/>
        <w:rPr>
          <w:rFonts w:cs="David"/>
          <w:b/>
          <w:bCs/>
          <w:rtl/>
        </w:rPr>
      </w:pPr>
    </w:p>
    <w:p w14:paraId="71AD0809" w14:textId="77777777" w:rsidR="00E508DD" w:rsidRPr="00E508DD" w:rsidRDefault="00E508DD" w:rsidP="00E508DD">
      <w:pPr>
        <w:bidi/>
        <w:jc w:val="both"/>
        <w:rPr>
          <w:rFonts w:cs="David" w:hint="cs"/>
          <w:b/>
          <w:bCs/>
          <w:rtl/>
        </w:rPr>
      </w:pPr>
    </w:p>
    <w:p w14:paraId="161A3124" w14:textId="77777777" w:rsidR="00E508DD" w:rsidRPr="00E508DD" w:rsidRDefault="00E508DD" w:rsidP="00E508DD">
      <w:pPr>
        <w:bidi/>
        <w:jc w:val="both"/>
        <w:rPr>
          <w:rFonts w:cs="David" w:hint="cs"/>
          <w:b/>
          <w:bCs/>
          <w:rtl/>
        </w:rPr>
      </w:pPr>
    </w:p>
    <w:p w14:paraId="05DBECE7" w14:textId="77777777" w:rsidR="00E508DD" w:rsidRPr="00E508DD" w:rsidRDefault="00E508DD" w:rsidP="00E508DD">
      <w:pPr>
        <w:bidi/>
        <w:jc w:val="both"/>
        <w:rPr>
          <w:rFonts w:cs="David" w:hint="cs"/>
          <w:b/>
          <w:bCs/>
          <w:rtl/>
        </w:rPr>
      </w:pPr>
    </w:p>
    <w:p w14:paraId="611BFD95" w14:textId="77777777" w:rsidR="00E508DD" w:rsidRPr="00E508DD" w:rsidRDefault="00E508DD" w:rsidP="00E508DD">
      <w:pPr>
        <w:bidi/>
        <w:jc w:val="center"/>
        <w:rPr>
          <w:rFonts w:cs="David" w:hint="cs"/>
          <w:b/>
          <w:bCs/>
          <w:rtl/>
        </w:rPr>
      </w:pPr>
      <w:r w:rsidRPr="00E508DD">
        <w:rPr>
          <w:rFonts w:cs="David"/>
          <w:b/>
          <w:bCs/>
          <w:rtl/>
        </w:rPr>
        <w:t xml:space="preserve">פרוטוקול מס' </w:t>
      </w:r>
      <w:r w:rsidRPr="00E508DD">
        <w:rPr>
          <w:rFonts w:cs="David" w:hint="cs"/>
          <w:b/>
          <w:bCs/>
          <w:rtl/>
        </w:rPr>
        <w:t>23</w:t>
      </w:r>
    </w:p>
    <w:p w14:paraId="09DC28A8" w14:textId="77777777" w:rsidR="00E508DD" w:rsidRPr="00E508DD" w:rsidRDefault="00E508DD" w:rsidP="00E508DD">
      <w:pPr>
        <w:bidi/>
        <w:jc w:val="center"/>
        <w:rPr>
          <w:rFonts w:cs="David" w:hint="cs"/>
          <w:b/>
          <w:bCs/>
          <w:rtl/>
        </w:rPr>
      </w:pPr>
      <w:r w:rsidRPr="00E508DD">
        <w:rPr>
          <w:rFonts w:cs="David"/>
          <w:b/>
          <w:bCs/>
          <w:rtl/>
        </w:rPr>
        <w:t>מישיב</w:t>
      </w:r>
      <w:r w:rsidRPr="00E508DD">
        <w:rPr>
          <w:rFonts w:cs="David" w:hint="cs"/>
          <w:b/>
          <w:bCs/>
          <w:rtl/>
        </w:rPr>
        <w:t>ת ועדת הכנסת</w:t>
      </w:r>
    </w:p>
    <w:p w14:paraId="5E105B3E" w14:textId="77777777" w:rsidR="00E508DD" w:rsidRPr="00E508DD" w:rsidRDefault="00E508DD" w:rsidP="00E508DD">
      <w:pPr>
        <w:bidi/>
        <w:jc w:val="center"/>
        <w:rPr>
          <w:rFonts w:cs="David"/>
          <w:b/>
          <w:bCs/>
          <w:u w:val="single"/>
          <w:rtl/>
        </w:rPr>
      </w:pPr>
      <w:r w:rsidRPr="00E508DD">
        <w:rPr>
          <w:rFonts w:cs="David" w:hint="cs"/>
          <w:b/>
          <w:bCs/>
          <w:u w:val="single"/>
          <w:rtl/>
        </w:rPr>
        <w:t xml:space="preserve">יום שלישי, ח' בתמוז </w:t>
      </w:r>
      <w:proofErr w:type="spellStart"/>
      <w:r w:rsidRPr="00E508DD">
        <w:rPr>
          <w:rFonts w:cs="David"/>
          <w:b/>
          <w:bCs/>
          <w:u w:val="single"/>
          <w:rtl/>
        </w:rPr>
        <w:t>התשס"</w:t>
      </w:r>
      <w:r w:rsidRPr="00E508DD">
        <w:rPr>
          <w:rFonts w:cs="David" w:hint="cs"/>
          <w:b/>
          <w:bCs/>
          <w:u w:val="single"/>
          <w:rtl/>
        </w:rPr>
        <w:t>ט</w:t>
      </w:r>
      <w:proofErr w:type="spellEnd"/>
      <w:r w:rsidRPr="00E508DD">
        <w:rPr>
          <w:rFonts w:cs="David" w:hint="cs"/>
          <w:b/>
          <w:bCs/>
          <w:u w:val="single"/>
          <w:rtl/>
        </w:rPr>
        <w:t xml:space="preserve"> (30  ביוני 2009), </w:t>
      </w:r>
      <w:r w:rsidRPr="00E508DD">
        <w:rPr>
          <w:rFonts w:cs="David"/>
          <w:b/>
          <w:bCs/>
          <w:u w:val="single"/>
          <w:rtl/>
        </w:rPr>
        <w:t>ש</w:t>
      </w:r>
      <w:r w:rsidRPr="00E508DD">
        <w:rPr>
          <w:rFonts w:cs="David" w:hint="cs"/>
          <w:b/>
          <w:bCs/>
          <w:u w:val="single"/>
          <w:rtl/>
        </w:rPr>
        <w:t>עה</w:t>
      </w:r>
      <w:r w:rsidRPr="00E508DD">
        <w:rPr>
          <w:rFonts w:cs="David"/>
          <w:b/>
          <w:bCs/>
          <w:u w:val="single"/>
          <w:rtl/>
        </w:rPr>
        <w:t xml:space="preserve"> </w:t>
      </w:r>
      <w:r w:rsidRPr="00E508DD">
        <w:rPr>
          <w:rFonts w:cs="David" w:hint="cs"/>
          <w:b/>
          <w:bCs/>
          <w:u w:val="single"/>
          <w:rtl/>
        </w:rPr>
        <w:t>09:00</w:t>
      </w:r>
    </w:p>
    <w:p w14:paraId="34894BCA" w14:textId="77777777" w:rsidR="00E508DD" w:rsidRPr="00E508DD" w:rsidRDefault="00E508DD" w:rsidP="00E508DD">
      <w:pPr>
        <w:bidi/>
        <w:jc w:val="both"/>
        <w:rPr>
          <w:rFonts w:cs="David"/>
          <w:b/>
          <w:bCs/>
          <w:u w:val="single"/>
          <w:rtl/>
        </w:rPr>
      </w:pPr>
    </w:p>
    <w:p w14:paraId="122D5E4D" w14:textId="77777777" w:rsidR="00E508DD" w:rsidRPr="00E508DD" w:rsidRDefault="00E508DD" w:rsidP="00E508DD">
      <w:pPr>
        <w:bidi/>
        <w:jc w:val="both"/>
        <w:rPr>
          <w:rFonts w:cs="David" w:hint="cs"/>
          <w:b/>
          <w:bCs/>
          <w:u w:val="single"/>
          <w:rtl/>
        </w:rPr>
      </w:pPr>
    </w:p>
    <w:p w14:paraId="7187623F" w14:textId="77777777" w:rsidR="00E508DD" w:rsidRPr="00E508DD" w:rsidRDefault="00E508DD" w:rsidP="00E508DD">
      <w:pPr>
        <w:bidi/>
        <w:jc w:val="both"/>
        <w:rPr>
          <w:rFonts w:cs="David" w:hint="cs"/>
          <w:b/>
          <w:bCs/>
          <w:u w:val="single"/>
          <w:rtl/>
        </w:rPr>
      </w:pPr>
    </w:p>
    <w:p w14:paraId="71D10684" w14:textId="77777777" w:rsidR="00E508DD" w:rsidRPr="00E508DD" w:rsidRDefault="00E508DD" w:rsidP="00E508DD">
      <w:pPr>
        <w:bidi/>
        <w:jc w:val="both"/>
        <w:rPr>
          <w:rFonts w:cs="David" w:hint="cs"/>
          <w:b/>
          <w:bCs/>
          <w:u w:val="single"/>
          <w:rtl/>
        </w:rPr>
      </w:pPr>
    </w:p>
    <w:p w14:paraId="7AF3EB10" w14:textId="77777777" w:rsidR="00E508DD" w:rsidRPr="00E508DD" w:rsidRDefault="00E508DD" w:rsidP="00E508DD">
      <w:pPr>
        <w:bidi/>
        <w:jc w:val="both"/>
        <w:rPr>
          <w:rFonts w:cs="David" w:hint="cs"/>
          <w:rtl/>
        </w:rPr>
      </w:pPr>
      <w:r w:rsidRPr="00E508DD">
        <w:rPr>
          <w:rFonts w:cs="David" w:hint="cs"/>
          <w:b/>
          <w:bCs/>
          <w:u w:val="single"/>
          <w:rtl/>
        </w:rPr>
        <w:t>סדר היום</w:t>
      </w:r>
      <w:r w:rsidRPr="00E508DD">
        <w:rPr>
          <w:rFonts w:cs="David"/>
          <w:b/>
          <w:bCs/>
          <w:u w:val="single"/>
          <w:rtl/>
        </w:rPr>
        <w:t>:</w:t>
      </w:r>
      <w:r w:rsidRPr="00E508DD">
        <w:rPr>
          <w:rFonts w:cs="David"/>
          <w:rtl/>
        </w:rPr>
        <w:t xml:space="preserve"> </w:t>
      </w:r>
      <w:r w:rsidRPr="00E508DD">
        <w:rPr>
          <w:rFonts w:cs="David" w:hint="cs"/>
          <w:rtl/>
        </w:rPr>
        <w:t xml:space="preserve"> </w:t>
      </w:r>
    </w:p>
    <w:p w14:paraId="7A8DC16A" w14:textId="77777777" w:rsidR="00E508DD" w:rsidRPr="00E508DD" w:rsidRDefault="00E508DD" w:rsidP="00E508DD">
      <w:pPr>
        <w:bidi/>
        <w:jc w:val="both"/>
        <w:rPr>
          <w:rFonts w:cs="David" w:hint="cs"/>
          <w:b/>
          <w:bCs/>
          <w:u w:val="single"/>
          <w:rtl/>
        </w:rPr>
      </w:pPr>
    </w:p>
    <w:p w14:paraId="2B420269" w14:textId="77777777" w:rsidR="00E508DD" w:rsidRPr="00E508DD" w:rsidRDefault="00E508DD" w:rsidP="00E508DD">
      <w:pPr>
        <w:bidi/>
        <w:jc w:val="both"/>
        <w:rPr>
          <w:rFonts w:cs="David" w:hint="cs"/>
          <w:b/>
          <w:bCs/>
          <w:rtl/>
        </w:rPr>
      </w:pPr>
      <w:r w:rsidRPr="00E508DD">
        <w:rPr>
          <w:rFonts w:cs="David" w:hint="cs"/>
          <w:b/>
          <w:bCs/>
          <w:rtl/>
        </w:rPr>
        <w:t xml:space="preserve">1. ערעורים על החלטת יו"ר הכנסת והסגנים שלא לאשר דחיפות הצעות לסדר היום. </w:t>
      </w:r>
    </w:p>
    <w:p w14:paraId="1E633636" w14:textId="77777777" w:rsidR="00E508DD" w:rsidRPr="00E508DD" w:rsidRDefault="00E508DD" w:rsidP="00E508DD">
      <w:pPr>
        <w:bidi/>
        <w:jc w:val="both"/>
        <w:rPr>
          <w:rFonts w:cs="David" w:hint="cs"/>
          <w:b/>
          <w:bCs/>
        </w:rPr>
      </w:pPr>
      <w:r w:rsidRPr="00E508DD">
        <w:rPr>
          <w:rFonts w:cs="David" w:hint="cs"/>
          <w:b/>
          <w:bCs/>
          <w:rtl/>
        </w:rPr>
        <w:t xml:space="preserve">2. הרכב ועדה משותפת של ועדת הכלכלה וועדת החינוך, התרבות והספורט לדיון בחוק הרשות </w:t>
      </w:r>
      <w:proofErr w:type="spellStart"/>
      <w:r w:rsidRPr="00E508DD">
        <w:rPr>
          <w:rFonts w:cs="David" w:hint="cs"/>
          <w:b/>
          <w:bCs/>
          <w:rtl/>
        </w:rPr>
        <w:t>השניה</w:t>
      </w:r>
      <w:proofErr w:type="spellEnd"/>
      <w:r w:rsidRPr="00E508DD">
        <w:rPr>
          <w:rFonts w:cs="David" w:hint="cs"/>
          <w:b/>
          <w:bCs/>
          <w:rtl/>
        </w:rPr>
        <w:t xml:space="preserve"> לטלוויזיה ורדיו, </w:t>
      </w:r>
      <w:proofErr w:type="spellStart"/>
      <w:r w:rsidRPr="00E508DD">
        <w:rPr>
          <w:rFonts w:cs="David" w:hint="cs"/>
          <w:b/>
          <w:bCs/>
          <w:rtl/>
        </w:rPr>
        <w:t>התש"ן</w:t>
      </w:r>
      <w:proofErr w:type="spellEnd"/>
      <w:r w:rsidRPr="00E508DD">
        <w:rPr>
          <w:rFonts w:cs="David" w:hint="cs"/>
          <w:b/>
          <w:bCs/>
          <w:rtl/>
        </w:rPr>
        <w:t>-1990.</w:t>
      </w:r>
    </w:p>
    <w:p w14:paraId="5F2374B5" w14:textId="77777777" w:rsidR="00E508DD" w:rsidRPr="00E508DD" w:rsidRDefault="00E508DD" w:rsidP="00E508DD">
      <w:pPr>
        <w:bidi/>
        <w:jc w:val="both"/>
        <w:rPr>
          <w:rFonts w:cs="David" w:hint="cs"/>
          <w:b/>
          <w:bCs/>
        </w:rPr>
      </w:pPr>
      <w:r w:rsidRPr="00E508DD">
        <w:rPr>
          <w:rFonts w:cs="David" w:hint="cs"/>
          <w:b/>
          <w:bCs/>
          <w:rtl/>
        </w:rPr>
        <w:t xml:space="preserve">3. בקשת חה"כ זבולון אורלב להקדמת הדיון בהצעת חוק העמותות (תיקון </w:t>
      </w:r>
      <w:r w:rsidRPr="00E508DD">
        <w:rPr>
          <w:rFonts w:cs="David"/>
          <w:b/>
          <w:bCs/>
          <w:rtl/>
        </w:rPr>
        <w:t>–</w:t>
      </w:r>
      <w:r w:rsidRPr="00E508DD">
        <w:rPr>
          <w:rFonts w:cs="David" w:hint="cs"/>
          <w:b/>
          <w:bCs/>
          <w:rtl/>
        </w:rPr>
        <w:t xml:space="preserve"> מיזוג עמותות), </w:t>
      </w:r>
      <w:proofErr w:type="spellStart"/>
      <w:r w:rsidRPr="00E508DD">
        <w:rPr>
          <w:rFonts w:cs="David" w:hint="cs"/>
          <w:b/>
          <w:bCs/>
          <w:rtl/>
        </w:rPr>
        <w:t>התשס"ט</w:t>
      </w:r>
      <w:proofErr w:type="spellEnd"/>
      <w:r w:rsidRPr="00E508DD">
        <w:rPr>
          <w:rFonts w:cs="David" w:hint="cs"/>
          <w:b/>
          <w:bCs/>
          <w:rtl/>
        </w:rPr>
        <w:t xml:space="preserve">-2009, פ/1315/18 </w:t>
      </w:r>
      <w:r w:rsidRPr="00E508DD">
        <w:rPr>
          <w:rFonts w:cs="David"/>
          <w:b/>
          <w:bCs/>
          <w:rtl/>
        </w:rPr>
        <w:t>–</w:t>
      </w:r>
      <w:r w:rsidRPr="00E508DD">
        <w:rPr>
          <w:rFonts w:cs="David" w:hint="cs"/>
          <w:b/>
          <w:bCs/>
          <w:rtl/>
        </w:rPr>
        <w:t xml:space="preserve"> לפני הקריאה הטרומית. </w:t>
      </w:r>
    </w:p>
    <w:p w14:paraId="6E411B58" w14:textId="77777777" w:rsidR="00E508DD" w:rsidRPr="00E508DD" w:rsidRDefault="00E508DD" w:rsidP="00E508DD">
      <w:pPr>
        <w:bidi/>
        <w:jc w:val="both"/>
        <w:rPr>
          <w:rFonts w:cs="David" w:hint="cs"/>
          <w:b/>
          <w:bCs/>
        </w:rPr>
      </w:pPr>
      <w:r w:rsidRPr="00E508DD">
        <w:rPr>
          <w:rFonts w:cs="David" w:hint="cs"/>
          <w:b/>
          <w:bCs/>
          <w:rtl/>
        </w:rPr>
        <w:t xml:space="preserve">4. פניית יו"ר ועדת הכספים בדבר טענה של חריגה מגדר נושא הצעת חוק ההתייעלות הכלכלית (תיקוני חקיקה ליישום התוכנית הכלכלית לשנים 2009 ו-2010), פרק ל' </w:t>
      </w:r>
      <w:r w:rsidRPr="00E508DD">
        <w:rPr>
          <w:rFonts w:cs="David"/>
          <w:b/>
          <w:bCs/>
          <w:rtl/>
        </w:rPr>
        <w:t>–</w:t>
      </w:r>
      <w:r w:rsidRPr="00E508DD">
        <w:rPr>
          <w:rFonts w:cs="David" w:hint="cs"/>
          <w:b/>
          <w:bCs/>
          <w:rtl/>
        </w:rPr>
        <w:t xml:space="preserve"> מים וביוב, הנדונה בוועדת הכספים.</w:t>
      </w:r>
    </w:p>
    <w:p w14:paraId="52C2E5C5" w14:textId="77777777" w:rsidR="00E508DD" w:rsidRPr="00E508DD" w:rsidRDefault="00E508DD" w:rsidP="00E508DD">
      <w:pPr>
        <w:bidi/>
        <w:jc w:val="both"/>
        <w:rPr>
          <w:rFonts w:cs="David" w:hint="cs"/>
          <w:b/>
          <w:bCs/>
          <w:rtl/>
        </w:rPr>
      </w:pPr>
      <w:r w:rsidRPr="00E508DD">
        <w:rPr>
          <w:rFonts w:cs="David" w:hint="cs"/>
          <w:b/>
          <w:bCs/>
          <w:rtl/>
        </w:rPr>
        <w:t xml:space="preserve">5. החלת דין רציפות על הצעת חוק חסינות חברי הכנסת, זכויותיהם וחובותיהם (תיקון מס' 36) (צמצום החסינות בפני חיפוש בשל עבירת ביטחון), </w:t>
      </w:r>
      <w:proofErr w:type="spellStart"/>
      <w:r w:rsidRPr="00E508DD">
        <w:rPr>
          <w:rFonts w:cs="David" w:hint="cs"/>
          <w:b/>
          <w:bCs/>
          <w:rtl/>
        </w:rPr>
        <w:t>התשס"ח</w:t>
      </w:r>
      <w:proofErr w:type="spellEnd"/>
      <w:r w:rsidRPr="00E508DD">
        <w:rPr>
          <w:rFonts w:cs="David" w:hint="cs"/>
          <w:b/>
          <w:bCs/>
          <w:rtl/>
        </w:rPr>
        <w:t xml:space="preserve">-2008 (כ/235) </w:t>
      </w:r>
      <w:r w:rsidRPr="00E508DD">
        <w:rPr>
          <w:rFonts w:cs="David"/>
          <w:b/>
          <w:bCs/>
          <w:rtl/>
        </w:rPr>
        <w:t>–</w:t>
      </w:r>
      <w:r w:rsidRPr="00E508DD">
        <w:rPr>
          <w:rFonts w:cs="David" w:hint="cs"/>
          <w:b/>
          <w:bCs/>
          <w:rtl/>
        </w:rPr>
        <w:t xml:space="preserve"> בקשת חה"כ עתניאל </w:t>
      </w:r>
      <w:proofErr w:type="spellStart"/>
      <w:r w:rsidRPr="00E508DD">
        <w:rPr>
          <w:rFonts w:cs="David" w:hint="cs"/>
          <w:b/>
          <w:bCs/>
          <w:rtl/>
        </w:rPr>
        <w:t>שנלר</w:t>
      </w:r>
      <w:proofErr w:type="spellEnd"/>
      <w:r w:rsidRPr="00E508DD">
        <w:rPr>
          <w:rFonts w:cs="David" w:hint="cs"/>
          <w:b/>
          <w:bCs/>
          <w:rtl/>
        </w:rPr>
        <w:t xml:space="preserve">. </w:t>
      </w:r>
    </w:p>
    <w:p w14:paraId="19F59880" w14:textId="77777777" w:rsidR="00E508DD" w:rsidRPr="00E508DD" w:rsidRDefault="00E508DD" w:rsidP="00E508DD">
      <w:pPr>
        <w:bidi/>
        <w:jc w:val="both"/>
        <w:rPr>
          <w:rFonts w:cs="David" w:hint="cs"/>
          <w:b/>
          <w:bCs/>
          <w:u w:val="single"/>
          <w:rtl/>
        </w:rPr>
      </w:pPr>
    </w:p>
    <w:p w14:paraId="7DE8297C" w14:textId="77777777" w:rsidR="00E508DD" w:rsidRPr="00E508DD" w:rsidRDefault="00E508DD" w:rsidP="00E508DD">
      <w:pPr>
        <w:bidi/>
        <w:jc w:val="both"/>
        <w:rPr>
          <w:rFonts w:cs="David"/>
          <w:b/>
          <w:bCs/>
          <w:rtl/>
        </w:rPr>
      </w:pPr>
    </w:p>
    <w:p w14:paraId="4E8C62B9" w14:textId="77777777" w:rsidR="00E508DD" w:rsidRPr="00E508DD" w:rsidRDefault="00E508DD" w:rsidP="00E508DD">
      <w:pPr>
        <w:bidi/>
        <w:jc w:val="both"/>
        <w:rPr>
          <w:rFonts w:cs="David"/>
          <w:b/>
          <w:bCs/>
          <w:u w:val="single"/>
          <w:rtl/>
        </w:rPr>
      </w:pPr>
      <w:r w:rsidRPr="00E508DD">
        <w:rPr>
          <w:rFonts w:cs="David"/>
          <w:b/>
          <w:bCs/>
          <w:u w:val="single"/>
          <w:rtl/>
        </w:rPr>
        <w:t>נכחו:</w:t>
      </w:r>
    </w:p>
    <w:p w14:paraId="7AB4239A" w14:textId="77777777" w:rsidR="00E508DD" w:rsidRPr="00E508DD" w:rsidRDefault="00E508DD" w:rsidP="00E508DD">
      <w:pPr>
        <w:bidi/>
        <w:jc w:val="both"/>
        <w:rPr>
          <w:rFonts w:cs="David" w:hint="cs"/>
          <w:rtl/>
        </w:rPr>
      </w:pPr>
      <w:r w:rsidRPr="00E508DD">
        <w:rPr>
          <w:rFonts w:cs="David"/>
          <w:b/>
          <w:bCs/>
          <w:u w:val="single"/>
          <w:rtl/>
        </w:rPr>
        <w:t>חברי הוועדה</w:t>
      </w:r>
      <w:r w:rsidRPr="00E508DD">
        <w:rPr>
          <w:rFonts w:cs="David"/>
          <w:rtl/>
        </w:rPr>
        <w:t>:</w:t>
      </w:r>
      <w:r w:rsidRPr="00E508DD">
        <w:rPr>
          <w:rFonts w:cs="David"/>
          <w:rtl/>
        </w:rPr>
        <w:tab/>
      </w:r>
    </w:p>
    <w:p w14:paraId="6BC6C753" w14:textId="77777777" w:rsidR="00E508DD" w:rsidRPr="00E508DD" w:rsidRDefault="00E508DD" w:rsidP="00E508DD">
      <w:pPr>
        <w:bidi/>
        <w:jc w:val="both"/>
        <w:rPr>
          <w:rFonts w:cs="David" w:hint="cs"/>
          <w:rtl/>
        </w:rPr>
      </w:pPr>
    </w:p>
    <w:p w14:paraId="43D9A912" w14:textId="77777777" w:rsidR="00E508DD" w:rsidRPr="00E508DD" w:rsidRDefault="00E508DD" w:rsidP="00E508DD">
      <w:pPr>
        <w:bidi/>
        <w:jc w:val="both"/>
        <w:rPr>
          <w:rFonts w:cs="David" w:hint="cs"/>
          <w:rtl/>
        </w:rPr>
      </w:pPr>
      <w:r w:rsidRPr="00E508DD">
        <w:rPr>
          <w:rFonts w:cs="David" w:hint="cs"/>
          <w:rtl/>
        </w:rPr>
        <w:t xml:space="preserve">זאב </w:t>
      </w:r>
      <w:proofErr w:type="spellStart"/>
      <w:r w:rsidRPr="00E508DD">
        <w:rPr>
          <w:rFonts w:cs="David" w:hint="cs"/>
          <w:rtl/>
        </w:rPr>
        <w:t>אלקין</w:t>
      </w:r>
      <w:proofErr w:type="spellEnd"/>
      <w:r w:rsidRPr="00E508DD">
        <w:rPr>
          <w:rFonts w:cs="David" w:hint="cs"/>
          <w:rtl/>
        </w:rPr>
        <w:t xml:space="preserve"> </w:t>
      </w:r>
      <w:r w:rsidRPr="00E508DD">
        <w:rPr>
          <w:rFonts w:cs="David"/>
          <w:rtl/>
        </w:rPr>
        <w:t>–</w:t>
      </w:r>
      <w:r w:rsidRPr="00E508DD">
        <w:rPr>
          <w:rFonts w:cs="David" w:hint="cs"/>
          <w:rtl/>
        </w:rPr>
        <w:t xml:space="preserve"> היו"ר</w:t>
      </w:r>
    </w:p>
    <w:p w14:paraId="1038035D" w14:textId="77777777" w:rsidR="00E508DD" w:rsidRPr="00E508DD" w:rsidRDefault="00E508DD" w:rsidP="00E508DD">
      <w:pPr>
        <w:bidi/>
        <w:jc w:val="both"/>
        <w:rPr>
          <w:rFonts w:cs="David" w:hint="cs"/>
          <w:rtl/>
        </w:rPr>
      </w:pPr>
      <w:r w:rsidRPr="00E508DD">
        <w:rPr>
          <w:rFonts w:cs="David" w:hint="cs"/>
          <w:rtl/>
        </w:rPr>
        <w:t>רוחמה אברהם-בלילא</w:t>
      </w:r>
    </w:p>
    <w:p w14:paraId="4FE5C8DF" w14:textId="77777777" w:rsidR="00E508DD" w:rsidRPr="00E508DD" w:rsidRDefault="00E508DD" w:rsidP="00E508DD">
      <w:pPr>
        <w:bidi/>
        <w:jc w:val="both"/>
        <w:rPr>
          <w:rFonts w:cs="David" w:hint="cs"/>
          <w:rtl/>
        </w:rPr>
      </w:pPr>
      <w:r w:rsidRPr="00E508DD">
        <w:rPr>
          <w:rFonts w:cs="David" w:hint="cs"/>
          <w:rtl/>
        </w:rPr>
        <w:t>זבולון אורלב</w:t>
      </w:r>
    </w:p>
    <w:p w14:paraId="3D57F4CB" w14:textId="77777777" w:rsidR="00E508DD" w:rsidRPr="00E508DD" w:rsidRDefault="00E508DD" w:rsidP="00E508DD">
      <w:pPr>
        <w:bidi/>
        <w:jc w:val="both"/>
        <w:rPr>
          <w:rFonts w:cs="David" w:hint="cs"/>
          <w:rtl/>
        </w:rPr>
      </w:pPr>
      <w:r w:rsidRPr="00E508DD">
        <w:rPr>
          <w:rFonts w:cs="David" w:hint="cs"/>
          <w:rtl/>
        </w:rPr>
        <w:t xml:space="preserve">רוברט </w:t>
      </w:r>
      <w:proofErr w:type="spellStart"/>
      <w:r w:rsidRPr="00E508DD">
        <w:rPr>
          <w:rFonts w:cs="David" w:hint="cs"/>
          <w:rtl/>
        </w:rPr>
        <w:t>אילטוב</w:t>
      </w:r>
      <w:proofErr w:type="spellEnd"/>
    </w:p>
    <w:p w14:paraId="7256EB28" w14:textId="77777777" w:rsidR="00E508DD" w:rsidRPr="00E508DD" w:rsidRDefault="00E508DD" w:rsidP="00E508DD">
      <w:pPr>
        <w:bidi/>
        <w:jc w:val="both"/>
        <w:rPr>
          <w:rFonts w:cs="David" w:hint="cs"/>
          <w:rtl/>
        </w:rPr>
      </w:pPr>
      <w:r w:rsidRPr="00E508DD">
        <w:rPr>
          <w:rFonts w:cs="David" w:hint="cs"/>
          <w:rtl/>
        </w:rPr>
        <w:t>דני דנון</w:t>
      </w:r>
    </w:p>
    <w:p w14:paraId="0B884E74" w14:textId="77777777" w:rsidR="00E508DD" w:rsidRPr="00E508DD" w:rsidRDefault="00E508DD" w:rsidP="00E508DD">
      <w:pPr>
        <w:bidi/>
        <w:jc w:val="both"/>
        <w:rPr>
          <w:rFonts w:cs="David" w:hint="cs"/>
          <w:rtl/>
        </w:rPr>
      </w:pPr>
      <w:r w:rsidRPr="00E508DD">
        <w:rPr>
          <w:rFonts w:cs="David" w:hint="cs"/>
          <w:rtl/>
        </w:rPr>
        <w:t>נסים זאב</w:t>
      </w:r>
    </w:p>
    <w:p w14:paraId="0736616E" w14:textId="77777777" w:rsidR="00E508DD" w:rsidRPr="00E508DD" w:rsidRDefault="00E508DD" w:rsidP="00E508DD">
      <w:pPr>
        <w:bidi/>
        <w:jc w:val="both"/>
        <w:rPr>
          <w:rFonts w:cs="David" w:hint="cs"/>
          <w:rtl/>
        </w:rPr>
      </w:pPr>
      <w:r w:rsidRPr="00E508DD">
        <w:rPr>
          <w:rFonts w:cs="David" w:hint="cs"/>
          <w:rtl/>
        </w:rPr>
        <w:t>אחמד טיבי</w:t>
      </w:r>
    </w:p>
    <w:p w14:paraId="4C446FA8" w14:textId="77777777" w:rsidR="00E508DD" w:rsidRPr="00E508DD" w:rsidRDefault="00E508DD" w:rsidP="00E508DD">
      <w:pPr>
        <w:bidi/>
        <w:jc w:val="both"/>
        <w:rPr>
          <w:rFonts w:cs="David" w:hint="cs"/>
          <w:rtl/>
        </w:rPr>
      </w:pPr>
      <w:r w:rsidRPr="00E508DD">
        <w:rPr>
          <w:rFonts w:cs="David" w:hint="cs"/>
          <w:rtl/>
        </w:rPr>
        <w:t>אמנון כהן</w:t>
      </w:r>
    </w:p>
    <w:p w14:paraId="787C70CC" w14:textId="77777777" w:rsidR="00E508DD" w:rsidRPr="00E508DD" w:rsidRDefault="00E508DD" w:rsidP="00E508DD">
      <w:pPr>
        <w:bidi/>
        <w:jc w:val="both"/>
        <w:rPr>
          <w:rFonts w:cs="David" w:hint="cs"/>
          <w:rtl/>
        </w:rPr>
      </w:pPr>
      <w:r w:rsidRPr="00E508DD">
        <w:rPr>
          <w:rFonts w:cs="David" w:hint="cs"/>
          <w:rtl/>
        </w:rPr>
        <w:t xml:space="preserve">יריב </w:t>
      </w:r>
      <w:proofErr w:type="spellStart"/>
      <w:r w:rsidRPr="00E508DD">
        <w:rPr>
          <w:rFonts w:cs="David" w:hint="cs"/>
          <w:rtl/>
        </w:rPr>
        <w:t>לוין</w:t>
      </w:r>
      <w:proofErr w:type="spellEnd"/>
    </w:p>
    <w:p w14:paraId="59002A1C" w14:textId="77777777" w:rsidR="00E508DD" w:rsidRPr="00E508DD" w:rsidRDefault="00E508DD" w:rsidP="00E508DD">
      <w:pPr>
        <w:bidi/>
        <w:jc w:val="both"/>
        <w:rPr>
          <w:rFonts w:cs="David" w:hint="cs"/>
          <w:rtl/>
        </w:rPr>
      </w:pPr>
      <w:r w:rsidRPr="00E508DD">
        <w:rPr>
          <w:rFonts w:cs="David" w:hint="cs"/>
          <w:rtl/>
        </w:rPr>
        <w:t>מנחם אליעזר מוזס</w:t>
      </w:r>
    </w:p>
    <w:p w14:paraId="765C5281" w14:textId="77777777" w:rsidR="00E508DD" w:rsidRPr="00E508DD" w:rsidRDefault="00E508DD" w:rsidP="00E508DD">
      <w:pPr>
        <w:bidi/>
        <w:jc w:val="both"/>
        <w:rPr>
          <w:rFonts w:cs="David" w:hint="cs"/>
          <w:rtl/>
        </w:rPr>
      </w:pPr>
      <w:r w:rsidRPr="00E508DD">
        <w:rPr>
          <w:rFonts w:cs="David" w:hint="cs"/>
          <w:rtl/>
        </w:rPr>
        <w:t>שלמה מולה</w:t>
      </w:r>
    </w:p>
    <w:p w14:paraId="4ED61300" w14:textId="77777777" w:rsidR="00E508DD" w:rsidRPr="00E508DD" w:rsidRDefault="00E508DD" w:rsidP="00E508DD">
      <w:pPr>
        <w:bidi/>
        <w:jc w:val="both"/>
        <w:rPr>
          <w:rFonts w:cs="David" w:hint="cs"/>
          <w:rtl/>
        </w:rPr>
      </w:pPr>
      <w:r w:rsidRPr="00E508DD">
        <w:rPr>
          <w:rFonts w:cs="David" w:hint="cs"/>
          <w:rtl/>
        </w:rPr>
        <w:t>אברהם מיכאלי</w:t>
      </w:r>
    </w:p>
    <w:p w14:paraId="05A3D5D3" w14:textId="77777777" w:rsidR="00E508DD" w:rsidRPr="00E508DD" w:rsidRDefault="00E508DD" w:rsidP="00E508DD">
      <w:pPr>
        <w:bidi/>
        <w:jc w:val="both"/>
        <w:rPr>
          <w:rFonts w:cs="David" w:hint="cs"/>
          <w:rtl/>
        </w:rPr>
      </w:pPr>
      <w:r w:rsidRPr="00E508DD">
        <w:rPr>
          <w:rFonts w:cs="David" w:hint="cs"/>
          <w:rtl/>
        </w:rPr>
        <w:t>פניה קירשנבאום</w:t>
      </w:r>
    </w:p>
    <w:p w14:paraId="794EA590" w14:textId="77777777" w:rsidR="00E508DD" w:rsidRPr="00E508DD" w:rsidRDefault="00E508DD" w:rsidP="00E508DD">
      <w:pPr>
        <w:bidi/>
        <w:jc w:val="both"/>
        <w:rPr>
          <w:rFonts w:cs="David" w:hint="cs"/>
          <w:rtl/>
        </w:rPr>
      </w:pPr>
    </w:p>
    <w:p w14:paraId="59328211" w14:textId="77777777" w:rsidR="00E508DD" w:rsidRPr="00E508DD" w:rsidRDefault="00E508DD" w:rsidP="00E508DD">
      <w:pPr>
        <w:bidi/>
        <w:jc w:val="both"/>
        <w:rPr>
          <w:rFonts w:cs="David" w:hint="cs"/>
          <w:rtl/>
        </w:rPr>
      </w:pPr>
      <w:r w:rsidRPr="00E508DD">
        <w:rPr>
          <w:rFonts w:cs="David" w:hint="cs"/>
          <w:rtl/>
        </w:rPr>
        <w:t xml:space="preserve">עתניאל </w:t>
      </w:r>
      <w:proofErr w:type="spellStart"/>
      <w:r w:rsidRPr="00E508DD">
        <w:rPr>
          <w:rFonts w:cs="David" w:hint="cs"/>
          <w:rtl/>
        </w:rPr>
        <w:t>שנלר</w:t>
      </w:r>
      <w:proofErr w:type="spellEnd"/>
    </w:p>
    <w:p w14:paraId="01B4B0A7" w14:textId="77777777" w:rsidR="00E508DD" w:rsidRPr="00E508DD" w:rsidRDefault="00E508DD" w:rsidP="00E508DD">
      <w:pPr>
        <w:bidi/>
        <w:jc w:val="both"/>
        <w:rPr>
          <w:rFonts w:cs="David" w:hint="cs"/>
          <w:rtl/>
        </w:rPr>
      </w:pPr>
    </w:p>
    <w:p w14:paraId="0BE9AE6B" w14:textId="77777777" w:rsidR="00E508DD" w:rsidRPr="00E508DD" w:rsidRDefault="00E508DD" w:rsidP="00E508DD">
      <w:pPr>
        <w:bidi/>
        <w:jc w:val="both"/>
        <w:rPr>
          <w:rFonts w:cs="David" w:hint="cs"/>
          <w:rtl/>
        </w:rPr>
      </w:pPr>
      <w:r w:rsidRPr="00E508DD">
        <w:rPr>
          <w:rFonts w:cs="David"/>
          <w:b/>
          <w:bCs/>
          <w:u w:val="single"/>
          <w:rtl/>
        </w:rPr>
        <w:t>מוזמנים</w:t>
      </w:r>
      <w:r w:rsidRPr="00E508DD">
        <w:rPr>
          <w:rFonts w:cs="David"/>
          <w:rtl/>
        </w:rPr>
        <w:t>:</w:t>
      </w:r>
    </w:p>
    <w:p w14:paraId="1ED4F7BF" w14:textId="77777777" w:rsidR="00E508DD" w:rsidRPr="00E508DD" w:rsidRDefault="00E508DD" w:rsidP="00E508DD">
      <w:pPr>
        <w:bidi/>
        <w:jc w:val="both"/>
        <w:rPr>
          <w:rFonts w:cs="David" w:hint="cs"/>
          <w:rtl/>
        </w:rPr>
      </w:pPr>
    </w:p>
    <w:p w14:paraId="6B311FAF" w14:textId="77777777" w:rsidR="00E508DD" w:rsidRPr="00E508DD" w:rsidRDefault="00E508DD" w:rsidP="00E508DD">
      <w:pPr>
        <w:bidi/>
        <w:jc w:val="both"/>
        <w:rPr>
          <w:rFonts w:cs="David" w:hint="cs"/>
          <w:rtl/>
        </w:rPr>
      </w:pPr>
      <w:r w:rsidRPr="00E508DD">
        <w:rPr>
          <w:rFonts w:cs="David" w:hint="cs"/>
          <w:rtl/>
        </w:rPr>
        <w:t>איל ינון</w:t>
      </w:r>
      <w:r w:rsidRPr="00E508DD">
        <w:rPr>
          <w:rFonts w:cs="David" w:hint="cs"/>
          <w:rtl/>
        </w:rPr>
        <w:tab/>
      </w:r>
      <w:r w:rsidRPr="00E508DD">
        <w:rPr>
          <w:rFonts w:cs="David" w:hint="cs"/>
          <w:rtl/>
        </w:rPr>
        <w:tab/>
      </w:r>
      <w:r w:rsidRPr="00E508DD">
        <w:rPr>
          <w:rFonts w:cs="David" w:hint="cs"/>
          <w:rtl/>
        </w:rPr>
        <w:tab/>
        <w:t>- מזכיר הכנסת</w:t>
      </w:r>
    </w:p>
    <w:p w14:paraId="56996E34" w14:textId="77777777" w:rsidR="00E508DD" w:rsidRPr="00E508DD" w:rsidRDefault="00E508DD" w:rsidP="00E508DD">
      <w:pPr>
        <w:bidi/>
        <w:jc w:val="both"/>
        <w:rPr>
          <w:rFonts w:cs="David" w:hint="cs"/>
          <w:rtl/>
        </w:rPr>
      </w:pPr>
      <w:r w:rsidRPr="00E508DD">
        <w:rPr>
          <w:rFonts w:cs="David" w:hint="cs"/>
          <w:rtl/>
        </w:rPr>
        <w:t xml:space="preserve">ירדנה </w:t>
      </w:r>
      <w:proofErr w:type="spellStart"/>
      <w:r w:rsidRPr="00E508DD">
        <w:rPr>
          <w:rFonts w:cs="David" w:hint="cs"/>
          <w:rtl/>
        </w:rPr>
        <w:t>מלר</w:t>
      </w:r>
      <w:proofErr w:type="spellEnd"/>
      <w:r w:rsidRPr="00E508DD">
        <w:rPr>
          <w:rFonts w:cs="David" w:hint="cs"/>
          <w:rtl/>
        </w:rPr>
        <w:t>-</w:t>
      </w:r>
      <w:proofErr w:type="spellStart"/>
      <w:r w:rsidRPr="00E508DD">
        <w:rPr>
          <w:rFonts w:cs="David" w:hint="cs"/>
          <w:rtl/>
        </w:rPr>
        <w:t>הורביץ</w:t>
      </w:r>
      <w:proofErr w:type="spellEnd"/>
      <w:r w:rsidRPr="00E508DD">
        <w:rPr>
          <w:rFonts w:cs="David" w:hint="cs"/>
          <w:rtl/>
        </w:rPr>
        <w:tab/>
        <w:t>- סגנית מזכיר הכנסת</w:t>
      </w:r>
    </w:p>
    <w:p w14:paraId="5725993B" w14:textId="77777777" w:rsidR="00E508DD" w:rsidRPr="00E508DD" w:rsidRDefault="00E508DD" w:rsidP="00E508DD">
      <w:pPr>
        <w:bidi/>
        <w:jc w:val="both"/>
        <w:rPr>
          <w:rFonts w:cs="David" w:hint="cs"/>
          <w:rtl/>
        </w:rPr>
      </w:pPr>
      <w:r w:rsidRPr="00E508DD">
        <w:rPr>
          <w:rFonts w:cs="David" w:hint="cs"/>
          <w:rtl/>
        </w:rPr>
        <w:t>עמית לנג</w:t>
      </w:r>
      <w:r w:rsidRPr="00E508DD">
        <w:rPr>
          <w:rFonts w:cs="David" w:hint="cs"/>
          <w:rtl/>
        </w:rPr>
        <w:tab/>
      </w:r>
      <w:r w:rsidRPr="00E508DD">
        <w:rPr>
          <w:rFonts w:cs="David" w:hint="cs"/>
          <w:rtl/>
        </w:rPr>
        <w:tab/>
        <w:t>- משרד האוצר</w:t>
      </w:r>
    </w:p>
    <w:p w14:paraId="58744C31" w14:textId="77777777" w:rsidR="00E508DD" w:rsidRPr="00E508DD" w:rsidRDefault="00E508DD" w:rsidP="00E508DD">
      <w:pPr>
        <w:bidi/>
        <w:jc w:val="both"/>
        <w:rPr>
          <w:rFonts w:cs="David" w:hint="cs"/>
          <w:rtl/>
        </w:rPr>
      </w:pPr>
    </w:p>
    <w:p w14:paraId="009BD2E4" w14:textId="77777777" w:rsidR="00E508DD" w:rsidRPr="00E508DD" w:rsidRDefault="00E508DD" w:rsidP="00E508DD">
      <w:pPr>
        <w:bidi/>
        <w:jc w:val="both"/>
        <w:rPr>
          <w:rFonts w:cs="David" w:hint="cs"/>
          <w:rtl/>
        </w:rPr>
      </w:pPr>
      <w:r w:rsidRPr="00E508DD">
        <w:rPr>
          <w:rFonts w:cs="David"/>
          <w:b/>
          <w:bCs/>
          <w:u w:val="single"/>
          <w:rtl/>
        </w:rPr>
        <w:t>מנהלת הוועדה</w:t>
      </w:r>
      <w:r w:rsidRPr="00E508DD">
        <w:rPr>
          <w:rFonts w:cs="David"/>
          <w:rtl/>
        </w:rPr>
        <w:t>:</w:t>
      </w:r>
      <w:r w:rsidRPr="00E508DD">
        <w:rPr>
          <w:rFonts w:cs="David"/>
          <w:rtl/>
        </w:rPr>
        <w:tab/>
      </w:r>
      <w:r w:rsidRPr="00E508DD">
        <w:rPr>
          <w:rFonts w:cs="David" w:hint="cs"/>
          <w:rtl/>
        </w:rPr>
        <w:tab/>
        <w:t>אתי בן-יוסף</w:t>
      </w:r>
    </w:p>
    <w:p w14:paraId="74F61532" w14:textId="77777777" w:rsidR="00E508DD" w:rsidRPr="00E508DD" w:rsidRDefault="00E508DD" w:rsidP="00E508DD">
      <w:pPr>
        <w:bidi/>
        <w:jc w:val="both"/>
        <w:rPr>
          <w:rFonts w:cs="David" w:hint="cs"/>
          <w:b/>
          <w:bCs/>
          <w:u w:val="single"/>
          <w:rtl/>
        </w:rPr>
      </w:pPr>
    </w:p>
    <w:p w14:paraId="1F980AFD" w14:textId="77777777" w:rsidR="00E508DD" w:rsidRPr="00E508DD" w:rsidRDefault="00E508DD" w:rsidP="00E508DD">
      <w:pPr>
        <w:bidi/>
        <w:jc w:val="both"/>
        <w:rPr>
          <w:rFonts w:cs="David" w:hint="cs"/>
          <w:rtl/>
        </w:rPr>
      </w:pPr>
      <w:r w:rsidRPr="00E508DD">
        <w:rPr>
          <w:rFonts w:cs="David" w:hint="cs"/>
          <w:b/>
          <w:bCs/>
          <w:u w:val="single"/>
          <w:rtl/>
        </w:rPr>
        <w:t xml:space="preserve">רשמת </w:t>
      </w:r>
      <w:proofErr w:type="spellStart"/>
      <w:r w:rsidRPr="00E508DD">
        <w:rPr>
          <w:rFonts w:cs="David" w:hint="cs"/>
          <w:b/>
          <w:bCs/>
          <w:u w:val="single"/>
          <w:rtl/>
        </w:rPr>
        <w:t>פרלמנטרית</w:t>
      </w:r>
      <w:proofErr w:type="spellEnd"/>
      <w:r w:rsidRPr="00E508DD">
        <w:rPr>
          <w:rFonts w:cs="David"/>
          <w:b/>
          <w:bCs/>
          <w:u w:val="single"/>
          <w:rtl/>
        </w:rPr>
        <w:t>:</w:t>
      </w:r>
      <w:r w:rsidRPr="00E508DD">
        <w:rPr>
          <w:rFonts w:cs="David" w:hint="cs"/>
          <w:rtl/>
        </w:rPr>
        <w:tab/>
        <w:t>יפה קרינצה</w:t>
      </w:r>
    </w:p>
    <w:p w14:paraId="26EA599D" w14:textId="77777777" w:rsidR="00E508DD" w:rsidRPr="00E508DD" w:rsidRDefault="00E508DD" w:rsidP="00E508DD">
      <w:pPr>
        <w:bidi/>
        <w:jc w:val="center"/>
        <w:rPr>
          <w:rFonts w:cs="David" w:hint="cs"/>
          <w:b/>
          <w:bCs/>
          <w:rtl/>
        </w:rPr>
      </w:pPr>
      <w:r w:rsidRPr="00E508DD">
        <w:rPr>
          <w:rFonts w:cs="David"/>
          <w:rtl/>
        </w:rPr>
        <w:br w:type="page"/>
      </w:r>
      <w:r w:rsidRPr="00E508DD">
        <w:rPr>
          <w:rFonts w:cs="David" w:hint="cs"/>
          <w:b/>
          <w:bCs/>
          <w:rtl/>
        </w:rPr>
        <w:lastRenderedPageBreak/>
        <w:t>1. ערעורים על החלטת יו"ר הכנסת והסגנים שלא לאשר דחיפות הצעות לסדר היום.</w:t>
      </w:r>
    </w:p>
    <w:p w14:paraId="077C9D60" w14:textId="77777777" w:rsidR="00E508DD" w:rsidRPr="00E508DD" w:rsidRDefault="00E508DD" w:rsidP="00E508DD">
      <w:pPr>
        <w:bidi/>
        <w:jc w:val="both"/>
        <w:rPr>
          <w:rFonts w:cs="David" w:hint="cs"/>
          <w:rtl/>
        </w:rPr>
      </w:pPr>
    </w:p>
    <w:p w14:paraId="52AE2E56"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F347780" w14:textId="77777777" w:rsidR="00E508DD" w:rsidRPr="00E508DD" w:rsidRDefault="00E508DD" w:rsidP="00E508DD">
      <w:pPr>
        <w:bidi/>
        <w:jc w:val="both"/>
        <w:rPr>
          <w:rFonts w:cs="David" w:hint="cs"/>
          <w:u w:val="single"/>
          <w:rtl/>
        </w:rPr>
      </w:pPr>
    </w:p>
    <w:p w14:paraId="1AD956AC" w14:textId="77777777" w:rsidR="00E508DD" w:rsidRPr="00E508DD" w:rsidRDefault="00E508DD" w:rsidP="00E508DD">
      <w:pPr>
        <w:bidi/>
        <w:jc w:val="both"/>
        <w:rPr>
          <w:rFonts w:cs="David" w:hint="cs"/>
          <w:rtl/>
        </w:rPr>
      </w:pPr>
      <w:r w:rsidRPr="00E508DD">
        <w:rPr>
          <w:rFonts w:cs="David" w:hint="cs"/>
          <w:rtl/>
        </w:rPr>
        <w:t xml:space="preserve">בוקר טוב, אני פותח את הישיבה. הנושא הראשון על סדר היום הוא ערעורים על החלטת יושב-ראש הכנסת והסגנים שלא לאשר דחיפות הצעות לסדר היום. חבר הכנסת עמיר לא פה, אבל אין ערעורים. </w:t>
      </w:r>
    </w:p>
    <w:p w14:paraId="1EDED0FD" w14:textId="77777777" w:rsidR="00E508DD" w:rsidRPr="00E508DD" w:rsidRDefault="00E508DD" w:rsidP="00E508DD">
      <w:pPr>
        <w:bidi/>
        <w:jc w:val="both"/>
        <w:rPr>
          <w:rFonts w:cs="David" w:hint="cs"/>
          <w:rtl/>
        </w:rPr>
      </w:pPr>
    </w:p>
    <w:p w14:paraId="65043ED8" w14:textId="77777777" w:rsidR="00E508DD" w:rsidRPr="00E508DD" w:rsidRDefault="00E508DD" w:rsidP="00E508DD">
      <w:pPr>
        <w:bidi/>
        <w:jc w:val="both"/>
        <w:rPr>
          <w:rFonts w:cs="David" w:hint="cs"/>
          <w:rtl/>
        </w:rPr>
      </w:pPr>
    </w:p>
    <w:p w14:paraId="6EEBC280" w14:textId="77777777" w:rsidR="00E508DD" w:rsidRPr="00E508DD" w:rsidRDefault="00E508DD" w:rsidP="00E508DD">
      <w:pPr>
        <w:bidi/>
        <w:jc w:val="center"/>
        <w:rPr>
          <w:rFonts w:cs="David" w:hint="cs"/>
          <w:b/>
          <w:bCs/>
          <w:u w:val="single"/>
        </w:rPr>
      </w:pPr>
      <w:r w:rsidRPr="00E508DD">
        <w:rPr>
          <w:rFonts w:cs="David"/>
          <w:rtl/>
        </w:rPr>
        <w:br w:type="page"/>
      </w:r>
      <w:r w:rsidRPr="00E508DD">
        <w:rPr>
          <w:rFonts w:cs="David" w:hint="cs"/>
          <w:b/>
          <w:bCs/>
          <w:rtl/>
        </w:rPr>
        <w:lastRenderedPageBreak/>
        <w:t xml:space="preserve">2. הרכב ועדה משותפת של ועדת הכלכלה וועדת החינוך, התרבות והספורט לדיון בחוק הרשות </w:t>
      </w:r>
      <w:proofErr w:type="spellStart"/>
      <w:r w:rsidRPr="00E508DD">
        <w:rPr>
          <w:rFonts w:cs="David" w:hint="cs"/>
          <w:b/>
          <w:bCs/>
          <w:u w:val="single"/>
          <w:rtl/>
        </w:rPr>
        <w:t>השניה</w:t>
      </w:r>
      <w:proofErr w:type="spellEnd"/>
      <w:r w:rsidRPr="00E508DD">
        <w:rPr>
          <w:rFonts w:cs="David" w:hint="cs"/>
          <w:b/>
          <w:bCs/>
          <w:u w:val="single"/>
          <w:rtl/>
        </w:rPr>
        <w:t xml:space="preserve"> לטלוויזיה ורדיו, </w:t>
      </w:r>
      <w:proofErr w:type="spellStart"/>
      <w:r w:rsidRPr="00E508DD">
        <w:rPr>
          <w:rFonts w:cs="David" w:hint="cs"/>
          <w:b/>
          <w:bCs/>
          <w:u w:val="single"/>
          <w:rtl/>
        </w:rPr>
        <w:t>התש"ן</w:t>
      </w:r>
      <w:proofErr w:type="spellEnd"/>
      <w:r w:rsidRPr="00E508DD">
        <w:rPr>
          <w:rFonts w:cs="David" w:hint="cs"/>
          <w:b/>
          <w:bCs/>
          <w:u w:val="single"/>
          <w:rtl/>
        </w:rPr>
        <w:t>-1990.</w:t>
      </w:r>
    </w:p>
    <w:p w14:paraId="6591A720" w14:textId="77777777" w:rsidR="00E508DD" w:rsidRPr="00E508DD" w:rsidRDefault="00E508DD" w:rsidP="00E508DD">
      <w:pPr>
        <w:bidi/>
        <w:jc w:val="both"/>
        <w:rPr>
          <w:rFonts w:cs="David" w:hint="cs"/>
          <w:rtl/>
        </w:rPr>
      </w:pPr>
    </w:p>
    <w:p w14:paraId="1FC575EE" w14:textId="77777777" w:rsidR="00E508DD" w:rsidRDefault="00E508DD" w:rsidP="00E508DD">
      <w:pPr>
        <w:bidi/>
        <w:jc w:val="both"/>
        <w:rPr>
          <w:rFonts w:cs="David" w:hint="cs"/>
          <w:u w:val="single"/>
          <w:rtl/>
        </w:rPr>
      </w:pPr>
    </w:p>
    <w:p w14:paraId="7549F63D" w14:textId="77777777" w:rsidR="00E508DD" w:rsidRDefault="00E508DD" w:rsidP="00E508DD">
      <w:pPr>
        <w:bidi/>
        <w:jc w:val="both"/>
        <w:rPr>
          <w:rFonts w:cs="David" w:hint="cs"/>
          <w:u w:val="single"/>
          <w:rtl/>
        </w:rPr>
      </w:pPr>
    </w:p>
    <w:p w14:paraId="317866A4" w14:textId="77777777" w:rsidR="00E508DD" w:rsidRDefault="00E508DD" w:rsidP="00E508DD">
      <w:pPr>
        <w:bidi/>
        <w:jc w:val="both"/>
        <w:rPr>
          <w:rFonts w:cs="David" w:hint="cs"/>
          <w:u w:val="single"/>
          <w:rtl/>
        </w:rPr>
      </w:pPr>
    </w:p>
    <w:p w14:paraId="73066B61" w14:textId="77777777" w:rsidR="00E508DD" w:rsidRDefault="00E508DD" w:rsidP="00E508DD">
      <w:pPr>
        <w:bidi/>
        <w:jc w:val="both"/>
        <w:rPr>
          <w:rFonts w:cs="David" w:hint="cs"/>
          <w:u w:val="single"/>
          <w:rtl/>
        </w:rPr>
      </w:pPr>
    </w:p>
    <w:p w14:paraId="58526538"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C01EE48" w14:textId="77777777" w:rsidR="00E508DD" w:rsidRPr="00E508DD" w:rsidRDefault="00E508DD" w:rsidP="00E508DD">
      <w:pPr>
        <w:bidi/>
        <w:jc w:val="both"/>
        <w:rPr>
          <w:rFonts w:cs="David" w:hint="cs"/>
          <w:u w:val="single"/>
          <w:rtl/>
        </w:rPr>
      </w:pPr>
    </w:p>
    <w:p w14:paraId="211F314D" w14:textId="77777777" w:rsidR="00E508DD" w:rsidRPr="00E508DD" w:rsidRDefault="00E508DD" w:rsidP="00E508DD">
      <w:pPr>
        <w:bidi/>
        <w:jc w:val="both"/>
        <w:rPr>
          <w:rFonts w:cs="David" w:hint="cs"/>
          <w:rtl/>
        </w:rPr>
      </w:pPr>
      <w:r w:rsidRPr="00E508DD">
        <w:rPr>
          <w:rFonts w:cs="David" w:hint="cs"/>
          <w:rtl/>
        </w:rPr>
        <w:tab/>
        <w:t xml:space="preserve">הנושא השני על סדר היום הוא הרכב ועדה משותפת של ועדת הכלכלה וועדת החינוך, התרבות והספורט לדיון בחוק הרשות </w:t>
      </w:r>
      <w:proofErr w:type="spellStart"/>
      <w:r w:rsidRPr="00E508DD">
        <w:rPr>
          <w:rFonts w:cs="David" w:hint="cs"/>
          <w:rtl/>
        </w:rPr>
        <w:t>השניה</w:t>
      </w:r>
      <w:proofErr w:type="spellEnd"/>
      <w:r w:rsidRPr="00E508DD">
        <w:rPr>
          <w:rFonts w:cs="David" w:hint="cs"/>
          <w:rtl/>
        </w:rPr>
        <w:t xml:space="preserve"> לטלוויזיה ורדיו. לפי החוק אנחנו חייבים להקים ועדה משותפת לשתי הוועדות, בראשות יושב ראש ועדת הכלכלה. </w:t>
      </w:r>
    </w:p>
    <w:p w14:paraId="44B3153D" w14:textId="77777777" w:rsidR="00E508DD" w:rsidRPr="00E508DD" w:rsidRDefault="00E508DD" w:rsidP="00E508DD">
      <w:pPr>
        <w:bidi/>
        <w:jc w:val="both"/>
        <w:rPr>
          <w:rFonts w:cs="David" w:hint="cs"/>
          <w:rtl/>
        </w:rPr>
      </w:pPr>
    </w:p>
    <w:p w14:paraId="25429CD4" w14:textId="77777777" w:rsidR="00E508DD" w:rsidRPr="00E508DD" w:rsidRDefault="00E508DD" w:rsidP="00E508DD">
      <w:pPr>
        <w:bidi/>
        <w:ind w:firstLine="720"/>
        <w:jc w:val="both"/>
        <w:rPr>
          <w:rFonts w:cs="David" w:hint="cs"/>
          <w:rtl/>
        </w:rPr>
      </w:pPr>
      <w:r w:rsidRPr="00E508DD">
        <w:rPr>
          <w:rFonts w:cs="David" w:hint="cs"/>
          <w:rtl/>
        </w:rPr>
        <w:t xml:space="preserve">הנה הרשימה שנמסרה לי משתי הוועדות, אני מביא אותה לאישור כאן. מטעם ועדת הכלכלה חמישה חברים: חבר הכנסת אופיר </w:t>
      </w:r>
      <w:proofErr w:type="spellStart"/>
      <w:r w:rsidRPr="00E508DD">
        <w:rPr>
          <w:rFonts w:cs="David" w:hint="cs"/>
          <w:rtl/>
        </w:rPr>
        <w:t>אקוניס</w:t>
      </w:r>
      <w:proofErr w:type="spellEnd"/>
      <w:r w:rsidRPr="00E508DD">
        <w:rPr>
          <w:rFonts w:cs="David" w:hint="cs"/>
          <w:rtl/>
        </w:rPr>
        <w:t xml:space="preserve"> </w:t>
      </w:r>
      <w:r w:rsidRPr="00E508DD">
        <w:rPr>
          <w:rFonts w:cs="David"/>
          <w:rtl/>
        </w:rPr>
        <w:t>–</w:t>
      </w:r>
      <w:r w:rsidRPr="00E508DD">
        <w:rPr>
          <w:rFonts w:cs="David" w:hint="cs"/>
          <w:rtl/>
        </w:rPr>
        <w:t xml:space="preserve"> יושב-ראש הוועדה המשותפת, חברי הכנסת כרמל שאמה, אמנון כהן, אלי אפללו וישראל חסון. מטעם ועדת החינוך התרבות והספורט חברי הכנסת זבולון אורלב, ציון </w:t>
      </w:r>
      <w:proofErr w:type="spellStart"/>
      <w:r w:rsidRPr="00E508DD">
        <w:rPr>
          <w:rFonts w:cs="David" w:hint="cs"/>
          <w:rtl/>
        </w:rPr>
        <w:t>פיניאן</w:t>
      </w:r>
      <w:proofErr w:type="spellEnd"/>
      <w:r w:rsidRPr="00E508DD">
        <w:rPr>
          <w:rFonts w:cs="David" w:hint="cs"/>
          <w:rtl/>
        </w:rPr>
        <w:t xml:space="preserve">, רונית תירוש, </w:t>
      </w:r>
      <w:proofErr w:type="spellStart"/>
      <w:r w:rsidRPr="00E508DD">
        <w:rPr>
          <w:rFonts w:cs="David" w:hint="cs"/>
          <w:rtl/>
        </w:rPr>
        <w:t>מסעוד</w:t>
      </w:r>
      <w:proofErr w:type="spellEnd"/>
      <w:r w:rsidRPr="00E508DD">
        <w:rPr>
          <w:rFonts w:cs="David" w:hint="cs"/>
          <w:rtl/>
        </w:rPr>
        <w:t xml:space="preserve"> גנאים ואנסטסיה מיכאלי. אם אין התנגדות מיוחדת - - - </w:t>
      </w:r>
    </w:p>
    <w:p w14:paraId="0787386D" w14:textId="77777777" w:rsidR="00E508DD" w:rsidRPr="00E508DD" w:rsidRDefault="00E508DD" w:rsidP="00E508DD">
      <w:pPr>
        <w:bidi/>
        <w:jc w:val="both"/>
        <w:rPr>
          <w:rFonts w:cs="David" w:hint="cs"/>
          <w:rtl/>
        </w:rPr>
      </w:pPr>
    </w:p>
    <w:p w14:paraId="698C650B" w14:textId="77777777" w:rsidR="00E508DD" w:rsidRPr="00E508DD" w:rsidRDefault="00E508DD" w:rsidP="00E508DD">
      <w:pPr>
        <w:bidi/>
        <w:jc w:val="both"/>
        <w:rPr>
          <w:rFonts w:cs="David" w:hint="cs"/>
          <w:u w:val="single"/>
          <w:rtl/>
        </w:rPr>
      </w:pPr>
      <w:r w:rsidRPr="00E508DD">
        <w:rPr>
          <w:rFonts w:cs="David" w:hint="cs"/>
          <w:u w:val="single"/>
          <w:rtl/>
        </w:rPr>
        <w:t>אברהם מיכאלי:</w:t>
      </w:r>
    </w:p>
    <w:p w14:paraId="4A0D40B8" w14:textId="77777777" w:rsidR="00E508DD" w:rsidRPr="00E508DD" w:rsidRDefault="00E508DD" w:rsidP="00E508DD">
      <w:pPr>
        <w:bidi/>
        <w:jc w:val="both"/>
        <w:rPr>
          <w:rFonts w:cs="David" w:hint="cs"/>
          <w:u w:val="single"/>
          <w:rtl/>
        </w:rPr>
      </w:pPr>
    </w:p>
    <w:p w14:paraId="7978B7FE" w14:textId="77777777" w:rsidR="00E508DD" w:rsidRPr="00E508DD" w:rsidRDefault="00E508DD" w:rsidP="00E508DD">
      <w:pPr>
        <w:bidi/>
        <w:ind w:firstLine="720"/>
        <w:jc w:val="both"/>
        <w:rPr>
          <w:rFonts w:cs="David" w:hint="cs"/>
          <w:rtl/>
        </w:rPr>
      </w:pPr>
      <w:r w:rsidRPr="00E508DD">
        <w:rPr>
          <w:rFonts w:cs="David" w:hint="cs"/>
          <w:rtl/>
        </w:rPr>
        <w:t>הודעת את זה אתמול.</w:t>
      </w:r>
    </w:p>
    <w:p w14:paraId="273793B8" w14:textId="77777777" w:rsidR="00E508DD" w:rsidRPr="00E508DD" w:rsidRDefault="00E508DD" w:rsidP="00E508DD">
      <w:pPr>
        <w:bidi/>
        <w:jc w:val="both"/>
        <w:rPr>
          <w:rFonts w:cs="David" w:hint="cs"/>
          <w:rtl/>
        </w:rPr>
      </w:pPr>
    </w:p>
    <w:p w14:paraId="1A2ACAD8"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6B48181" w14:textId="77777777" w:rsidR="00E508DD" w:rsidRPr="00E508DD" w:rsidRDefault="00E508DD" w:rsidP="00E508DD">
      <w:pPr>
        <w:bidi/>
        <w:jc w:val="both"/>
        <w:rPr>
          <w:rFonts w:cs="David" w:hint="cs"/>
          <w:u w:val="single"/>
          <w:rtl/>
        </w:rPr>
      </w:pPr>
    </w:p>
    <w:p w14:paraId="05D9252F" w14:textId="77777777" w:rsidR="00E508DD" w:rsidRPr="00E508DD" w:rsidRDefault="00E508DD" w:rsidP="00E508DD">
      <w:pPr>
        <w:bidi/>
        <w:ind w:firstLine="720"/>
        <w:jc w:val="both"/>
        <w:rPr>
          <w:rFonts w:cs="David" w:hint="cs"/>
          <w:rtl/>
        </w:rPr>
      </w:pPr>
      <w:r w:rsidRPr="00E508DD">
        <w:rPr>
          <w:rFonts w:cs="David" w:hint="cs"/>
          <w:rtl/>
        </w:rPr>
        <w:t xml:space="preserve">לא, זה שונה. זו ועדה קבועה לביצוע החוק. זו ועדה שמזמן היינו צריכים להקים, לקח קצת זמן עד שהוועדות החליטו מי ייצג אותן. זו ועדה שמוזכרת בחוק הרשות </w:t>
      </w:r>
      <w:proofErr w:type="spellStart"/>
      <w:r w:rsidRPr="00E508DD">
        <w:rPr>
          <w:rFonts w:cs="David" w:hint="cs"/>
          <w:rtl/>
        </w:rPr>
        <w:t>השניה</w:t>
      </w:r>
      <w:proofErr w:type="spellEnd"/>
      <w:r w:rsidRPr="00E508DD">
        <w:rPr>
          <w:rFonts w:cs="David" w:hint="cs"/>
          <w:rtl/>
        </w:rPr>
        <w:t xml:space="preserve"> לטלוויזיה ורדיו. מה שהודעתי אתמול הייתה ועדה לצורך דיון בסעיף מסוים של חוק ההסדרים. מטבע הדברים, הרבה חברים מכהנים בשתי הוועדות, אבל אלה שתי ועדות שונות. </w:t>
      </w:r>
    </w:p>
    <w:p w14:paraId="76741E2A" w14:textId="77777777" w:rsidR="00E508DD" w:rsidRPr="00E508DD" w:rsidRDefault="00E508DD" w:rsidP="00E508DD">
      <w:pPr>
        <w:bidi/>
        <w:jc w:val="both"/>
        <w:rPr>
          <w:rFonts w:cs="David" w:hint="cs"/>
          <w:rtl/>
        </w:rPr>
      </w:pPr>
    </w:p>
    <w:p w14:paraId="5FB623E6"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698C0518" w14:textId="77777777" w:rsidR="00E508DD" w:rsidRPr="00E508DD" w:rsidRDefault="00E508DD" w:rsidP="00E508DD">
      <w:pPr>
        <w:bidi/>
        <w:jc w:val="both"/>
        <w:rPr>
          <w:rFonts w:cs="David" w:hint="cs"/>
          <w:u w:val="single"/>
          <w:rtl/>
        </w:rPr>
      </w:pPr>
    </w:p>
    <w:p w14:paraId="3BAC620E" w14:textId="77777777" w:rsidR="00E508DD" w:rsidRPr="00E508DD" w:rsidRDefault="00E508DD" w:rsidP="00E508DD">
      <w:pPr>
        <w:bidi/>
        <w:ind w:firstLine="720"/>
        <w:jc w:val="both"/>
        <w:rPr>
          <w:rFonts w:cs="David" w:hint="cs"/>
          <w:rtl/>
        </w:rPr>
      </w:pPr>
      <w:r w:rsidRPr="00E508DD">
        <w:rPr>
          <w:rFonts w:cs="David" w:hint="cs"/>
          <w:rtl/>
        </w:rPr>
        <w:t xml:space="preserve">מה אני עושה עם הוועדה המשותפת הקודמת? חבר הכנסת נחמן שי עזב אותה. </w:t>
      </w:r>
    </w:p>
    <w:p w14:paraId="5F3A81FC" w14:textId="77777777" w:rsidR="00E508DD" w:rsidRPr="00E508DD" w:rsidRDefault="00E508DD" w:rsidP="00E508DD">
      <w:pPr>
        <w:bidi/>
        <w:jc w:val="both"/>
        <w:rPr>
          <w:rFonts w:cs="David" w:hint="cs"/>
          <w:rtl/>
        </w:rPr>
      </w:pPr>
    </w:p>
    <w:p w14:paraId="629984A6"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3682C7EC" w14:textId="77777777" w:rsidR="00E508DD" w:rsidRPr="00E508DD" w:rsidRDefault="00E508DD" w:rsidP="00E508DD">
      <w:pPr>
        <w:bidi/>
        <w:jc w:val="both"/>
        <w:rPr>
          <w:rFonts w:cs="David" w:hint="cs"/>
          <w:u w:val="single"/>
          <w:rtl/>
        </w:rPr>
      </w:pPr>
    </w:p>
    <w:p w14:paraId="523C66A0" w14:textId="77777777" w:rsidR="00E508DD" w:rsidRPr="00E508DD" w:rsidRDefault="00E508DD" w:rsidP="00E508DD">
      <w:pPr>
        <w:bidi/>
        <w:ind w:firstLine="720"/>
        <w:jc w:val="both"/>
        <w:rPr>
          <w:rFonts w:cs="David" w:hint="cs"/>
          <w:rtl/>
        </w:rPr>
      </w:pPr>
      <w:r w:rsidRPr="00E508DD">
        <w:rPr>
          <w:rFonts w:cs="David" w:hint="cs"/>
          <w:rtl/>
        </w:rPr>
        <w:t xml:space="preserve">אתה צריך להציע לנו לעשות חילופין. למעשה, לא צריך לאשר את פה, כי זה במסגרת אותה סיעה. סיעת קדימה צריכה להודיע שהיא מחליפה את נחמן שי ברונית תירוש. אם אתה מוסמך להודיע בשמם פה אז - - - </w:t>
      </w:r>
    </w:p>
    <w:p w14:paraId="7239E34F" w14:textId="77777777" w:rsidR="00E508DD" w:rsidRPr="00E508DD" w:rsidRDefault="00E508DD" w:rsidP="00E508DD">
      <w:pPr>
        <w:bidi/>
        <w:jc w:val="both"/>
        <w:rPr>
          <w:rFonts w:cs="David" w:hint="cs"/>
          <w:rtl/>
        </w:rPr>
      </w:pPr>
    </w:p>
    <w:p w14:paraId="31D25013"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6C56C4D6" w14:textId="77777777" w:rsidR="00E508DD" w:rsidRPr="00E508DD" w:rsidRDefault="00E508DD" w:rsidP="00E508DD">
      <w:pPr>
        <w:bidi/>
        <w:jc w:val="both"/>
        <w:rPr>
          <w:rFonts w:cs="David" w:hint="cs"/>
          <w:u w:val="single"/>
          <w:rtl/>
        </w:rPr>
      </w:pPr>
    </w:p>
    <w:p w14:paraId="57CA4113" w14:textId="77777777" w:rsidR="00E508DD" w:rsidRPr="00E508DD" w:rsidRDefault="00E508DD" w:rsidP="00E508DD">
      <w:pPr>
        <w:bidi/>
        <w:ind w:firstLine="720"/>
        <w:jc w:val="both"/>
        <w:rPr>
          <w:rFonts w:cs="David" w:hint="cs"/>
          <w:rtl/>
        </w:rPr>
      </w:pPr>
      <w:r w:rsidRPr="00E508DD">
        <w:rPr>
          <w:rFonts w:cs="David" w:hint="cs"/>
          <w:rtl/>
        </w:rPr>
        <w:t xml:space="preserve">הקמנו ועדה משותפת עם ועדת הכלכלה לחוקי שידור. הכנסתי את שי נחמן מטעם קדימה, כי הוא היה חבר ועדת החינוך. אבל הוא עזב את ועדת החינוך ונתתם את המקום למישהו אחר, אז אני רוצה להחליף אותו, שרונית תירוש תהיה במקומו. </w:t>
      </w:r>
    </w:p>
    <w:p w14:paraId="052F4F25" w14:textId="77777777" w:rsidR="00E508DD" w:rsidRPr="00E508DD" w:rsidRDefault="00E508DD" w:rsidP="00E508DD">
      <w:pPr>
        <w:bidi/>
        <w:jc w:val="both"/>
        <w:rPr>
          <w:rFonts w:cs="David" w:hint="cs"/>
          <w:rtl/>
        </w:rPr>
      </w:pPr>
    </w:p>
    <w:p w14:paraId="02FBFEBC" w14:textId="77777777" w:rsidR="00E508DD" w:rsidRPr="00E508DD" w:rsidRDefault="00E508DD" w:rsidP="00E508DD">
      <w:pPr>
        <w:bidi/>
        <w:jc w:val="both"/>
        <w:rPr>
          <w:rFonts w:cs="David" w:hint="cs"/>
          <w:u w:val="single"/>
          <w:rtl/>
        </w:rPr>
      </w:pPr>
      <w:r w:rsidRPr="00E508DD">
        <w:rPr>
          <w:rFonts w:cs="David" w:hint="cs"/>
          <w:u w:val="single"/>
          <w:rtl/>
        </w:rPr>
        <w:t>רוחמה אברהם-בלילא:</w:t>
      </w:r>
    </w:p>
    <w:p w14:paraId="18681FEE" w14:textId="77777777" w:rsidR="00E508DD" w:rsidRPr="00E508DD" w:rsidRDefault="00E508DD" w:rsidP="00E508DD">
      <w:pPr>
        <w:bidi/>
        <w:jc w:val="both"/>
        <w:rPr>
          <w:rFonts w:cs="David" w:hint="cs"/>
          <w:u w:val="single"/>
          <w:rtl/>
        </w:rPr>
      </w:pPr>
    </w:p>
    <w:p w14:paraId="6D9DB8B0" w14:textId="77777777" w:rsidR="00E508DD" w:rsidRPr="00E508DD" w:rsidRDefault="00E508DD" w:rsidP="00E508DD">
      <w:pPr>
        <w:bidi/>
        <w:ind w:firstLine="720"/>
        <w:jc w:val="both"/>
        <w:rPr>
          <w:rFonts w:cs="David" w:hint="cs"/>
          <w:rtl/>
        </w:rPr>
      </w:pPr>
      <w:r w:rsidRPr="00E508DD">
        <w:rPr>
          <w:rFonts w:cs="David" w:hint="cs"/>
          <w:rtl/>
        </w:rPr>
        <w:t xml:space="preserve">צריך את הסכמת יושבת-ראש הסיעה שלנו. </w:t>
      </w:r>
    </w:p>
    <w:p w14:paraId="56C336DD" w14:textId="77777777" w:rsidR="00E508DD" w:rsidRPr="00E508DD" w:rsidRDefault="00E508DD" w:rsidP="00E508DD">
      <w:pPr>
        <w:bidi/>
        <w:jc w:val="both"/>
        <w:rPr>
          <w:rFonts w:cs="David" w:hint="cs"/>
          <w:rtl/>
        </w:rPr>
      </w:pPr>
    </w:p>
    <w:p w14:paraId="1A1CB11A"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59C2ECBD" w14:textId="77777777" w:rsidR="00E508DD" w:rsidRPr="00E508DD" w:rsidRDefault="00E508DD" w:rsidP="00E508DD">
      <w:pPr>
        <w:bidi/>
        <w:jc w:val="both"/>
        <w:rPr>
          <w:rFonts w:cs="David" w:hint="cs"/>
          <w:u w:val="single"/>
          <w:rtl/>
        </w:rPr>
      </w:pPr>
    </w:p>
    <w:p w14:paraId="2600F4A4" w14:textId="77777777" w:rsidR="00E508DD" w:rsidRPr="00E508DD" w:rsidRDefault="00E508DD" w:rsidP="00E508DD">
      <w:pPr>
        <w:bidi/>
        <w:ind w:firstLine="720"/>
        <w:jc w:val="both"/>
        <w:rPr>
          <w:rFonts w:cs="David" w:hint="cs"/>
          <w:rtl/>
        </w:rPr>
      </w:pPr>
      <w:r w:rsidRPr="00E508DD">
        <w:rPr>
          <w:rFonts w:cs="David" w:hint="cs"/>
          <w:rtl/>
        </w:rPr>
        <w:t xml:space="preserve">אבל אין לכם אף אחד, אם לא תסכימו לרונית תירוש. </w:t>
      </w:r>
    </w:p>
    <w:p w14:paraId="0DB5F339" w14:textId="77777777" w:rsidR="00E508DD" w:rsidRPr="00E508DD" w:rsidRDefault="00E508DD" w:rsidP="00E508DD">
      <w:pPr>
        <w:bidi/>
        <w:jc w:val="both"/>
        <w:rPr>
          <w:rFonts w:cs="David" w:hint="cs"/>
          <w:rtl/>
        </w:rPr>
      </w:pPr>
    </w:p>
    <w:p w14:paraId="18409BAA" w14:textId="77777777" w:rsidR="00E508DD" w:rsidRPr="00E508DD" w:rsidRDefault="00E508DD" w:rsidP="00E508DD">
      <w:pPr>
        <w:bidi/>
        <w:jc w:val="both"/>
        <w:rPr>
          <w:rFonts w:cs="David" w:hint="cs"/>
          <w:u w:val="single"/>
          <w:rtl/>
        </w:rPr>
      </w:pPr>
      <w:r w:rsidRPr="00E508DD">
        <w:rPr>
          <w:rFonts w:cs="David" w:hint="cs"/>
          <w:u w:val="single"/>
          <w:rtl/>
        </w:rPr>
        <w:t>רוחמה אברהם-בלילא:</w:t>
      </w:r>
    </w:p>
    <w:p w14:paraId="01A086F4" w14:textId="77777777" w:rsidR="00E508DD" w:rsidRPr="00E508DD" w:rsidRDefault="00E508DD" w:rsidP="00E508DD">
      <w:pPr>
        <w:bidi/>
        <w:jc w:val="both"/>
        <w:rPr>
          <w:rFonts w:cs="David" w:hint="cs"/>
          <w:rtl/>
        </w:rPr>
      </w:pPr>
    </w:p>
    <w:p w14:paraId="0665E8FB" w14:textId="77777777" w:rsidR="00E508DD" w:rsidRPr="00E508DD" w:rsidRDefault="00E508DD" w:rsidP="00E508DD">
      <w:pPr>
        <w:bidi/>
        <w:ind w:firstLine="720"/>
        <w:jc w:val="both"/>
        <w:rPr>
          <w:rFonts w:cs="David" w:hint="cs"/>
          <w:rtl/>
        </w:rPr>
      </w:pPr>
      <w:r w:rsidRPr="00E508DD">
        <w:rPr>
          <w:rFonts w:cs="David" w:hint="cs"/>
          <w:rtl/>
        </w:rPr>
        <w:t xml:space="preserve">בסדר, אודיע לה. </w:t>
      </w:r>
    </w:p>
    <w:p w14:paraId="0EA78A5A" w14:textId="77777777" w:rsidR="00E508DD" w:rsidRPr="00E508DD" w:rsidRDefault="00E508DD" w:rsidP="00E508DD">
      <w:pPr>
        <w:bidi/>
        <w:jc w:val="both"/>
        <w:rPr>
          <w:rFonts w:cs="David" w:hint="cs"/>
          <w:u w:val="single"/>
          <w:rtl/>
        </w:rPr>
      </w:pPr>
    </w:p>
    <w:p w14:paraId="4C736144" w14:textId="77777777" w:rsidR="00E508DD" w:rsidRDefault="00E508DD" w:rsidP="00E508DD">
      <w:pPr>
        <w:bidi/>
        <w:jc w:val="both"/>
        <w:rPr>
          <w:rFonts w:cs="David" w:hint="cs"/>
          <w:u w:val="single"/>
          <w:rtl/>
        </w:rPr>
      </w:pPr>
    </w:p>
    <w:p w14:paraId="01673B9D" w14:textId="77777777" w:rsidR="00E508DD" w:rsidRDefault="00E508DD" w:rsidP="00E508DD">
      <w:pPr>
        <w:bidi/>
        <w:jc w:val="both"/>
        <w:rPr>
          <w:rFonts w:cs="David" w:hint="cs"/>
          <w:u w:val="single"/>
          <w:rtl/>
        </w:rPr>
      </w:pPr>
    </w:p>
    <w:p w14:paraId="7066ADC7" w14:textId="77777777" w:rsidR="00E508DD" w:rsidRDefault="00E508DD" w:rsidP="00E508DD">
      <w:pPr>
        <w:bidi/>
        <w:jc w:val="both"/>
        <w:rPr>
          <w:rFonts w:cs="David" w:hint="cs"/>
          <w:u w:val="single"/>
          <w:rtl/>
        </w:rPr>
      </w:pPr>
    </w:p>
    <w:p w14:paraId="2E25B0E5" w14:textId="77777777" w:rsidR="00E508DD" w:rsidRDefault="00E508DD" w:rsidP="00E508DD">
      <w:pPr>
        <w:bidi/>
        <w:jc w:val="both"/>
        <w:rPr>
          <w:rFonts w:cs="David" w:hint="cs"/>
          <w:u w:val="single"/>
          <w:rtl/>
        </w:rPr>
      </w:pPr>
    </w:p>
    <w:p w14:paraId="76FFFB1C" w14:textId="77777777" w:rsidR="00E508DD" w:rsidRPr="00E508DD" w:rsidRDefault="00E508DD" w:rsidP="00E508DD">
      <w:pPr>
        <w:bidi/>
        <w:jc w:val="both"/>
        <w:rPr>
          <w:rFonts w:cs="David" w:hint="cs"/>
          <w:rtl/>
        </w:rPr>
      </w:pPr>
      <w:r w:rsidRPr="00E508DD">
        <w:rPr>
          <w:rFonts w:cs="David" w:hint="cs"/>
          <w:u w:val="single"/>
          <w:rtl/>
        </w:rPr>
        <w:t>זבולון אורלב:</w:t>
      </w:r>
    </w:p>
    <w:p w14:paraId="55514AAC" w14:textId="77777777" w:rsidR="00E508DD" w:rsidRPr="00E508DD" w:rsidRDefault="00E508DD" w:rsidP="00E508DD">
      <w:pPr>
        <w:bidi/>
        <w:jc w:val="both"/>
        <w:rPr>
          <w:rFonts w:cs="David" w:hint="cs"/>
          <w:rtl/>
        </w:rPr>
      </w:pPr>
    </w:p>
    <w:p w14:paraId="2AAA78BC" w14:textId="77777777" w:rsidR="00E508DD" w:rsidRPr="00E508DD" w:rsidRDefault="00E508DD" w:rsidP="00E508DD">
      <w:pPr>
        <w:bidi/>
        <w:ind w:firstLine="720"/>
        <w:jc w:val="both"/>
        <w:rPr>
          <w:rFonts w:cs="David" w:hint="cs"/>
          <w:rtl/>
        </w:rPr>
      </w:pPr>
      <w:r w:rsidRPr="00E508DD">
        <w:rPr>
          <w:rFonts w:cs="David" w:hint="cs"/>
          <w:rtl/>
        </w:rPr>
        <w:t xml:space="preserve">אני לוקח אחריות על עצמי, אחרת אין להם נציג בוועדה. </w:t>
      </w:r>
    </w:p>
    <w:p w14:paraId="68E68C60" w14:textId="77777777" w:rsidR="00E508DD" w:rsidRPr="00E508DD" w:rsidRDefault="00E508DD" w:rsidP="00E508DD">
      <w:pPr>
        <w:bidi/>
        <w:jc w:val="both"/>
        <w:rPr>
          <w:rFonts w:cs="David" w:hint="cs"/>
          <w:rtl/>
        </w:rPr>
      </w:pPr>
    </w:p>
    <w:p w14:paraId="6FA43509" w14:textId="77777777" w:rsidR="00E508DD" w:rsidRPr="00E508DD" w:rsidRDefault="00E508DD" w:rsidP="00E508DD">
      <w:pPr>
        <w:bidi/>
        <w:jc w:val="both"/>
        <w:rPr>
          <w:rFonts w:cs="David" w:hint="cs"/>
          <w:rtl/>
        </w:rPr>
      </w:pPr>
    </w:p>
    <w:p w14:paraId="09938545" w14:textId="77777777" w:rsidR="00E508DD" w:rsidRPr="00E508DD" w:rsidRDefault="00E508DD" w:rsidP="00E508DD">
      <w:pPr>
        <w:bidi/>
        <w:jc w:val="both"/>
        <w:rPr>
          <w:rFonts w:cs="David" w:hint="cs"/>
          <w:u w:val="single"/>
          <w:rtl/>
        </w:rPr>
      </w:pPr>
      <w:r w:rsidRPr="00E508DD">
        <w:rPr>
          <w:rFonts w:cs="David" w:hint="cs"/>
          <w:u w:val="single"/>
          <w:rtl/>
        </w:rPr>
        <w:t>רוחמה אברהם-בלילא:</w:t>
      </w:r>
    </w:p>
    <w:p w14:paraId="7B6C6A3A" w14:textId="77777777" w:rsidR="00E508DD" w:rsidRPr="00E508DD" w:rsidRDefault="00E508DD" w:rsidP="00E508DD">
      <w:pPr>
        <w:bidi/>
        <w:jc w:val="both"/>
        <w:rPr>
          <w:rFonts w:cs="David" w:hint="cs"/>
          <w:u w:val="single"/>
          <w:rtl/>
        </w:rPr>
      </w:pPr>
    </w:p>
    <w:p w14:paraId="09341BD3" w14:textId="77777777" w:rsidR="00E508DD" w:rsidRPr="00E508DD" w:rsidRDefault="00E508DD" w:rsidP="00E508DD">
      <w:pPr>
        <w:bidi/>
        <w:ind w:firstLine="720"/>
        <w:jc w:val="both"/>
        <w:rPr>
          <w:rFonts w:cs="David" w:hint="cs"/>
          <w:rtl/>
        </w:rPr>
      </w:pPr>
      <w:r w:rsidRPr="00E508DD">
        <w:rPr>
          <w:rFonts w:cs="David" w:hint="cs"/>
          <w:rtl/>
        </w:rPr>
        <w:t xml:space="preserve">בסדר, כעיקרון זו רונית תירוש, אלא אם כן יהיה משהו אחר. </w:t>
      </w:r>
    </w:p>
    <w:p w14:paraId="2F1C1EBB" w14:textId="77777777" w:rsidR="00E508DD" w:rsidRPr="00E508DD" w:rsidRDefault="00E508DD" w:rsidP="00E508DD">
      <w:pPr>
        <w:bidi/>
        <w:jc w:val="both"/>
        <w:rPr>
          <w:rFonts w:cs="David" w:hint="cs"/>
          <w:rtl/>
        </w:rPr>
      </w:pPr>
    </w:p>
    <w:p w14:paraId="64D3C4CC"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2B31B049" w14:textId="77777777" w:rsidR="00E508DD" w:rsidRPr="00E508DD" w:rsidRDefault="00E508DD" w:rsidP="00E508DD">
      <w:pPr>
        <w:bidi/>
        <w:jc w:val="both"/>
        <w:rPr>
          <w:rFonts w:cs="David" w:hint="cs"/>
          <w:rtl/>
        </w:rPr>
      </w:pPr>
    </w:p>
    <w:p w14:paraId="2C44A2C2" w14:textId="77777777" w:rsidR="00E508DD" w:rsidRPr="00E508DD" w:rsidRDefault="00E508DD" w:rsidP="00E508DD">
      <w:pPr>
        <w:bidi/>
        <w:ind w:firstLine="720"/>
        <w:jc w:val="both"/>
        <w:rPr>
          <w:rFonts w:cs="David" w:hint="cs"/>
          <w:rtl/>
        </w:rPr>
      </w:pPr>
      <w:r w:rsidRPr="00E508DD">
        <w:rPr>
          <w:rFonts w:cs="David" w:hint="cs"/>
          <w:rtl/>
        </w:rPr>
        <w:t xml:space="preserve">לא יכול להיות מישהו אחר, כי אין נציג אחר בוועדת החינוך. </w:t>
      </w:r>
    </w:p>
    <w:p w14:paraId="6024B5D4" w14:textId="77777777" w:rsidR="00E508DD" w:rsidRPr="00E508DD" w:rsidRDefault="00E508DD" w:rsidP="00E508DD">
      <w:pPr>
        <w:bidi/>
        <w:jc w:val="both"/>
        <w:rPr>
          <w:rFonts w:cs="David" w:hint="cs"/>
          <w:rtl/>
        </w:rPr>
      </w:pPr>
    </w:p>
    <w:p w14:paraId="7B607F8C"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400A0F87" w14:textId="77777777" w:rsidR="00E508DD" w:rsidRPr="00E508DD" w:rsidRDefault="00E508DD" w:rsidP="00E508DD">
      <w:pPr>
        <w:bidi/>
        <w:jc w:val="both"/>
        <w:rPr>
          <w:rFonts w:cs="David" w:hint="cs"/>
          <w:u w:val="single"/>
          <w:rtl/>
        </w:rPr>
      </w:pPr>
    </w:p>
    <w:p w14:paraId="5D0276A6" w14:textId="77777777" w:rsidR="00E508DD" w:rsidRPr="00E508DD" w:rsidRDefault="00E508DD" w:rsidP="00E508DD">
      <w:pPr>
        <w:bidi/>
        <w:ind w:firstLine="720"/>
        <w:jc w:val="both"/>
        <w:rPr>
          <w:rFonts w:cs="David" w:hint="cs"/>
          <w:rtl/>
        </w:rPr>
      </w:pPr>
      <w:r w:rsidRPr="00E508DD">
        <w:rPr>
          <w:rFonts w:cs="David" w:hint="cs"/>
          <w:rtl/>
        </w:rPr>
        <w:t xml:space="preserve">אני מודיע לך שגם בוועדה הראשונה, של רשות השידור, תייצג את ועדת החינוך רונית תירוש במקום נחמן שי, כיוון שנחמן שי עזב את הוועדה. </w:t>
      </w:r>
    </w:p>
    <w:p w14:paraId="428E9885" w14:textId="77777777" w:rsidR="00E508DD" w:rsidRPr="00E508DD" w:rsidRDefault="00E508DD" w:rsidP="00E508DD">
      <w:pPr>
        <w:bidi/>
        <w:jc w:val="both"/>
        <w:rPr>
          <w:rFonts w:cs="David" w:hint="cs"/>
          <w:rtl/>
        </w:rPr>
      </w:pPr>
    </w:p>
    <w:p w14:paraId="737DF477"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2186461" w14:textId="77777777" w:rsidR="00E508DD" w:rsidRPr="00E508DD" w:rsidRDefault="00E508DD" w:rsidP="00E508DD">
      <w:pPr>
        <w:bidi/>
        <w:jc w:val="both"/>
        <w:rPr>
          <w:rFonts w:cs="David" w:hint="cs"/>
          <w:u w:val="single"/>
          <w:rtl/>
        </w:rPr>
      </w:pPr>
    </w:p>
    <w:p w14:paraId="3CCFAD7D" w14:textId="77777777" w:rsidR="00E508DD" w:rsidRPr="00E508DD" w:rsidRDefault="00E508DD" w:rsidP="00E508DD">
      <w:pPr>
        <w:bidi/>
        <w:jc w:val="both"/>
        <w:rPr>
          <w:rFonts w:cs="David" w:hint="cs"/>
          <w:rtl/>
        </w:rPr>
      </w:pPr>
      <w:r w:rsidRPr="00E508DD">
        <w:rPr>
          <w:rFonts w:cs="David" w:hint="cs"/>
          <w:rtl/>
        </w:rPr>
        <w:t xml:space="preserve">תודה. אחרי שהובהרו הדברים, אני מביא לאישור הנוכחים כאן את הרכב הוועדה המשותפת לצורך חוק הרשות </w:t>
      </w:r>
      <w:proofErr w:type="spellStart"/>
      <w:r w:rsidRPr="00E508DD">
        <w:rPr>
          <w:rFonts w:cs="David" w:hint="cs"/>
          <w:rtl/>
        </w:rPr>
        <w:t>השניה</w:t>
      </w:r>
      <w:proofErr w:type="spellEnd"/>
      <w:r w:rsidRPr="00E508DD">
        <w:rPr>
          <w:rFonts w:cs="David" w:hint="cs"/>
          <w:rtl/>
        </w:rPr>
        <w:t>, כפי שהקראתי. מי בעד ההרכב? מי נגד?</w:t>
      </w:r>
    </w:p>
    <w:p w14:paraId="063F5C7F" w14:textId="77777777" w:rsidR="00E508DD" w:rsidRPr="00E508DD" w:rsidRDefault="00E508DD" w:rsidP="00E508DD">
      <w:pPr>
        <w:bidi/>
        <w:jc w:val="both"/>
        <w:rPr>
          <w:rFonts w:cs="David" w:hint="cs"/>
          <w:rtl/>
        </w:rPr>
      </w:pPr>
    </w:p>
    <w:p w14:paraId="47CC1D92" w14:textId="77777777" w:rsidR="00E508DD" w:rsidRPr="00E508DD" w:rsidRDefault="00E508DD" w:rsidP="00E508DD">
      <w:pPr>
        <w:bidi/>
        <w:jc w:val="center"/>
        <w:rPr>
          <w:rFonts w:cs="David" w:hint="cs"/>
          <w:b/>
          <w:bCs/>
          <w:rtl/>
        </w:rPr>
      </w:pPr>
      <w:r w:rsidRPr="00E508DD">
        <w:rPr>
          <w:rFonts w:cs="David" w:hint="cs"/>
          <w:b/>
          <w:bCs/>
          <w:rtl/>
        </w:rPr>
        <w:t>הצבעה</w:t>
      </w:r>
    </w:p>
    <w:p w14:paraId="7C975509" w14:textId="77777777" w:rsidR="00E508DD" w:rsidRPr="00E508DD" w:rsidRDefault="00E508DD" w:rsidP="00E508DD">
      <w:pPr>
        <w:bidi/>
        <w:jc w:val="center"/>
        <w:rPr>
          <w:rFonts w:cs="David" w:hint="cs"/>
          <w:b/>
          <w:bCs/>
          <w:rtl/>
        </w:rPr>
      </w:pPr>
    </w:p>
    <w:p w14:paraId="54A622CB" w14:textId="77777777" w:rsidR="00E508DD" w:rsidRPr="00E508DD" w:rsidRDefault="00E508DD" w:rsidP="00E508DD">
      <w:pPr>
        <w:bidi/>
        <w:jc w:val="center"/>
        <w:rPr>
          <w:rFonts w:cs="David" w:hint="cs"/>
          <w:b/>
          <w:bCs/>
          <w:rtl/>
        </w:rPr>
      </w:pPr>
      <w:r w:rsidRPr="00E508DD">
        <w:rPr>
          <w:rFonts w:cs="David" w:hint="cs"/>
          <w:b/>
          <w:bCs/>
          <w:rtl/>
        </w:rPr>
        <w:t xml:space="preserve">בעד </w:t>
      </w:r>
      <w:r w:rsidRPr="00E508DD">
        <w:rPr>
          <w:rFonts w:cs="David"/>
          <w:b/>
          <w:bCs/>
          <w:rtl/>
        </w:rPr>
        <w:t>–</w:t>
      </w:r>
      <w:r w:rsidRPr="00E508DD">
        <w:rPr>
          <w:rFonts w:cs="David" w:hint="cs"/>
          <w:b/>
          <w:bCs/>
          <w:rtl/>
        </w:rPr>
        <w:t xml:space="preserve"> פה אחד</w:t>
      </w:r>
    </w:p>
    <w:p w14:paraId="0491AE93" w14:textId="77777777" w:rsidR="00E508DD" w:rsidRPr="00E508DD" w:rsidRDefault="00E508DD" w:rsidP="00E508DD">
      <w:pPr>
        <w:bidi/>
        <w:jc w:val="center"/>
        <w:rPr>
          <w:rFonts w:cs="David" w:hint="cs"/>
          <w:b/>
          <w:bCs/>
          <w:rtl/>
        </w:rPr>
      </w:pPr>
      <w:r w:rsidRPr="00E508DD">
        <w:rPr>
          <w:rFonts w:cs="David" w:hint="cs"/>
          <w:b/>
          <w:bCs/>
          <w:rtl/>
        </w:rPr>
        <w:t xml:space="preserve">נגד </w:t>
      </w:r>
      <w:r w:rsidRPr="00E508DD">
        <w:rPr>
          <w:rFonts w:cs="David"/>
          <w:b/>
          <w:bCs/>
          <w:rtl/>
        </w:rPr>
        <w:t>–</w:t>
      </w:r>
      <w:r w:rsidRPr="00E508DD">
        <w:rPr>
          <w:rFonts w:cs="David" w:hint="cs"/>
          <w:b/>
          <w:bCs/>
          <w:rtl/>
        </w:rPr>
        <w:t xml:space="preserve"> אין</w:t>
      </w:r>
    </w:p>
    <w:p w14:paraId="63E2F54C" w14:textId="77777777" w:rsidR="00E508DD" w:rsidRPr="00E508DD" w:rsidRDefault="00E508DD" w:rsidP="00E508DD">
      <w:pPr>
        <w:bidi/>
        <w:jc w:val="center"/>
        <w:rPr>
          <w:rFonts w:cs="David" w:hint="cs"/>
          <w:b/>
          <w:bCs/>
          <w:rtl/>
        </w:rPr>
      </w:pPr>
      <w:r w:rsidRPr="00E508DD">
        <w:rPr>
          <w:rFonts w:cs="David" w:hint="cs"/>
          <w:b/>
          <w:bCs/>
          <w:rtl/>
        </w:rPr>
        <w:t>הרכב הוועדה המשותפת אושר.</w:t>
      </w:r>
    </w:p>
    <w:p w14:paraId="14E951C8" w14:textId="77777777" w:rsidR="00E508DD" w:rsidRPr="00E508DD" w:rsidRDefault="00E508DD" w:rsidP="00E508DD">
      <w:pPr>
        <w:bidi/>
        <w:jc w:val="both"/>
        <w:rPr>
          <w:rFonts w:cs="David" w:hint="cs"/>
          <w:u w:val="single"/>
          <w:rtl/>
        </w:rPr>
      </w:pPr>
    </w:p>
    <w:p w14:paraId="55F33215"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DD533F5" w14:textId="77777777" w:rsidR="00E508DD" w:rsidRPr="00E508DD" w:rsidRDefault="00E508DD" w:rsidP="00E508DD">
      <w:pPr>
        <w:bidi/>
        <w:jc w:val="both"/>
        <w:rPr>
          <w:rFonts w:cs="David" w:hint="cs"/>
          <w:u w:val="single"/>
          <w:rtl/>
        </w:rPr>
      </w:pPr>
    </w:p>
    <w:p w14:paraId="27372029" w14:textId="77777777" w:rsidR="00E508DD" w:rsidRPr="00E508DD" w:rsidRDefault="00E508DD" w:rsidP="00E508DD">
      <w:pPr>
        <w:bidi/>
        <w:ind w:firstLine="720"/>
        <w:jc w:val="both"/>
        <w:rPr>
          <w:rFonts w:cs="David" w:hint="cs"/>
          <w:rtl/>
        </w:rPr>
      </w:pPr>
      <w:r w:rsidRPr="00E508DD">
        <w:rPr>
          <w:rFonts w:cs="David" w:hint="cs"/>
          <w:rtl/>
        </w:rPr>
        <w:t xml:space="preserve">תודה, ההרכב אושר פה אחד. </w:t>
      </w:r>
    </w:p>
    <w:p w14:paraId="08D99CF0" w14:textId="77777777" w:rsidR="00E508DD" w:rsidRPr="00E508DD" w:rsidRDefault="00E508DD" w:rsidP="00E508DD">
      <w:pPr>
        <w:bidi/>
        <w:jc w:val="both"/>
        <w:rPr>
          <w:rFonts w:cs="David" w:hint="cs"/>
          <w:rtl/>
        </w:rPr>
      </w:pPr>
    </w:p>
    <w:p w14:paraId="1F666713" w14:textId="77777777" w:rsidR="00E508DD" w:rsidRPr="00E508DD" w:rsidRDefault="00E508DD" w:rsidP="00E508DD">
      <w:pPr>
        <w:bidi/>
        <w:jc w:val="center"/>
        <w:rPr>
          <w:rFonts w:cs="David" w:hint="cs"/>
          <w:rtl/>
        </w:rPr>
      </w:pPr>
      <w:r w:rsidRPr="00E508DD">
        <w:rPr>
          <w:rFonts w:cs="David"/>
          <w:rtl/>
        </w:rPr>
        <w:br w:type="page"/>
      </w:r>
    </w:p>
    <w:p w14:paraId="368D0D1C" w14:textId="77777777" w:rsidR="00E508DD" w:rsidRPr="00E508DD" w:rsidRDefault="00E508DD" w:rsidP="00E508DD">
      <w:pPr>
        <w:bidi/>
        <w:jc w:val="center"/>
        <w:rPr>
          <w:rFonts w:cs="David" w:hint="cs"/>
          <w:b/>
          <w:bCs/>
          <w:u w:val="single"/>
        </w:rPr>
      </w:pPr>
      <w:r w:rsidRPr="00E508DD">
        <w:rPr>
          <w:rFonts w:cs="David" w:hint="cs"/>
          <w:b/>
          <w:bCs/>
          <w:rtl/>
        </w:rPr>
        <w:t xml:space="preserve">3. בקשת חה"כ זבולון אורלב להקדמת הדיון בהצעת חוק העמותות (תיקון </w:t>
      </w:r>
      <w:r w:rsidRPr="00E508DD">
        <w:rPr>
          <w:rFonts w:cs="David"/>
          <w:b/>
          <w:bCs/>
          <w:rtl/>
        </w:rPr>
        <w:t>–</w:t>
      </w:r>
      <w:r w:rsidRPr="00E508DD">
        <w:rPr>
          <w:rFonts w:cs="David" w:hint="cs"/>
          <w:b/>
          <w:bCs/>
          <w:rtl/>
        </w:rPr>
        <w:t xml:space="preserve"> מיזוג עמותות), </w:t>
      </w:r>
      <w:proofErr w:type="spellStart"/>
      <w:r w:rsidRPr="00E508DD">
        <w:rPr>
          <w:rFonts w:cs="David" w:hint="cs"/>
          <w:b/>
          <w:bCs/>
          <w:u w:val="single"/>
          <w:rtl/>
        </w:rPr>
        <w:t>התשס"ט</w:t>
      </w:r>
      <w:proofErr w:type="spellEnd"/>
      <w:r w:rsidRPr="00E508DD">
        <w:rPr>
          <w:rFonts w:cs="David" w:hint="cs"/>
          <w:b/>
          <w:bCs/>
          <w:u w:val="single"/>
          <w:rtl/>
        </w:rPr>
        <w:t xml:space="preserve">-2009, פ/1315/18 </w:t>
      </w:r>
      <w:r w:rsidRPr="00E508DD">
        <w:rPr>
          <w:rFonts w:cs="David"/>
          <w:b/>
          <w:bCs/>
          <w:u w:val="single"/>
          <w:rtl/>
        </w:rPr>
        <w:t>–</w:t>
      </w:r>
      <w:r w:rsidRPr="00E508DD">
        <w:rPr>
          <w:rFonts w:cs="David" w:hint="cs"/>
          <w:b/>
          <w:bCs/>
          <w:u w:val="single"/>
          <w:rtl/>
        </w:rPr>
        <w:t xml:space="preserve"> לפני הקריאה הטרומית.</w:t>
      </w:r>
    </w:p>
    <w:p w14:paraId="5C3CB067" w14:textId="77777777" w:rsidR="00E508DD" w:rsidRPr="00E508DD" w:rsidRDefault="00E508DD" w:rsidP="00E508DD">
      <w:pPr>
        <w:bidi/>
        <w:jc w:val="both"/>
        <w:rPr>
          <w:rFonts w:cs="David" w:hint="cs"/>
          <w:u w:val="single"/>
          <w:rtl/>
        </w:rPr>
      </w:pPr>
    </w:p>
    <w:p w14:paraId="1F485954" w14:textId="77777777" w:rsidR="00E508DD" w:rsidRPr="00E508DD" w:rsidRDefault="00E508DD" w:rsidP="00E508DD">
      <w:pPr>
        <w:bidi/>
        <w:jc w:val="both"/>
        <w:rPr>
          <w:rFonts w:cs="David" w:hint="cs"/>
          <w:u w:val="single"/>
          <w:rtl/>
        </w:rPr>
      </w:pPr>
    </w:p>
    <w:p w14:paraId="3597B34C" w14:textId="77777777" w:rsidR="00E508DD" w:rsidRPr="00E508DD" w:rsidRDefault="00E508DD" w:rsidP="00E508DD">
      <w:pPr>
        <w:bidi/>
        <w:jc w:val="both"/>
        <w:rPr>
          <w:rFonts w:cs="David" w:hint="cs"/>
          <w:u w:val="single"/>
          <w:rtl/>
        </w:rPr>
      </w:pPr>
    </w:p>
    <w:p w14:paraId="17C644E7" w14:textId="77777777" w:rsidR="00E508DD" w:rsidRDefault="00E508DD" w:rsidP="00E508DD">
      <w:pPr>
        <w:bidi/>
        <w:jc w:val="both"/>
        <w:rPr>
          <w:rFonts w:cs="David" w:hint="cs"/>
          <w:u w:val="single"/>
          <w:rtl/>
        </w:rPr>
      </w:pPr>
    </w:p>
    <w:p w14:paraId="2C4E00AD" w14:textId="77777777" w:rsidR="00E508DD" w:rsidRDefault="00E508DD" w:rsidP="00E508DD">
      <w:pPr>
        <w:bidi/>
        <w:jc w:val="both"/>
        <w:rPr>
          <w:rFonts w:cs="David" w:hint="cs"/>
          <w:u w:val="single"/>
          <w:rtl/>
        </w:rPr>
      </w:pPr>
    </w:p>
    <w:p w14:paraId="477CAD83"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15194B11" w14:textId="77777777" w:rsidR="00E508DD" w:rsidRPr="00E508DD" w:rsidRDefault="00E508DD" w:rsidP="00E508DD">
      <w:pPr>
        <w:bidi/>
        <w:jc w:val="both"/>
        <w:rPr>
          <w:rFonts w:cs="David" w:hint="cs"/>
          <w:rtl/>
        </w:rPr>
      </w:pPr>
    </w:p>
    <w:p w14:paraId="066181CD" w14:textId="77777777" w:rsidR="00E508DD" w:rsidRPr="00E508DD" w:rsidRDefault="00E508DD" w:rsidP="00E508DD">
      <w:pPr>
        <w:bidi/>
        <w:ind w:firstLine="720"/>
        <w:jc w:val="both"/>
        <w:rPr>
          <w:rFonts w:cs="David" w:hint="cs"/>
          <w:rtl/>
        </w:rPr>
      </w:pPr>
      <w:r w:rsidRPr="00E508DD">
        <w:rPr>
          <w:rFonts w:cs="David" w:hint="cs"/>
          <w:rtl/>
        </w:rPr>
        <w:t xml:space="preserve">אני עובר לסעיף השלישי שעל סדר היום, בקשת חבר הכנסת זבולון אורלב להקדמת הדיון בהצעת חוק העמותות (תיקון </w:t>
      </w:r>
      <w:r w:rsidRPr="00E508DD">
        <w:rPr>
          <w:rFonts w:cs="David"/>
          <w:rtl/>
        </w:rPr>
        <w:t>–</w:t>
      </w:r>
      <w:r w:rsidRPr="00E508DD">
        <w:rPr>
          <w:rFonts w:cs="David" w:hint="cs"/>
          <w:rtl/>
        </w:rPr>
        <w:t xml:space="preserve"> מיזוג עמותות), </w:t>
      </w:r>
      <w:proofErr w:type="spellStart"/>
      <w:r w:rsidRPr="00E508DD">
        <w:rPr>
          <w:rFonts w:cs="David" w:hint="cs"/>
          <w:rtl/>
        </w:rPr>
        <w:t>התשס"ט</w:t>
      </w:r>
      <w:proofErr w:type="spellEnd"/>
      <w:r w:rsidRPr="00E508DD">
        <w:rPr>
          <w:rFonts w:cs="David" w:hint="cs"/>
          <w:rtl/>
        </w:rPr>
        <w:t xml:space="preserve">-2009, לפני הקריאה הטרומית. חבר הכנסת אורלב ביקש להקדים את הדיון ולקבל פטור מחובת הנחה. ועדת השרים לחקיקה החליטה לתמוך בהצעת החוק ואנחנו מביאים לכאן את הבקשה. </w:t>
      </w:r>
    </w:p>
    <w:p w14:paraId="65BD58E8" w14:textId="77777777" w:rsidR="00E508DD" w:rsidRPr="00E508DD" w:rsidRDefault="00E508DD" w:rsidP="00E508DD">
      <w:pPr>
        <w:bidi/>
        <w:jc w:val="both"/>
        <w:rPr>
          <w:rFonts w:cs="David" w:hint="cs"/>
          <w:rtl/>
        </w:rPr>
      </w:pPr>
    </w:p>
    <w:p w14:paraId="2C08A868" w14:textId="77777777" w:rsidR="00E508DD" w:rsidRPr="00E508DD" w:rsidRDefault="00E508DD" w:rsidP="00E508DD">
      <w:pPr>
        <w:bidi/>
        <w:ind w:firstLine="720"/>
        <w:jc w:val="both"/>
        <w:rPr>
          <w:rFonts w:cs="David" w:hint="cs"/>
          <w:rtl/>
        </w:rPr>
      </w:pPr>
      <w:r w:rsidRPr="00E508DD">
        <w:rPr>
          <w:rFonts w:cs="David" w:hint="cs"/>
          <w:rtl/>
        </w:rPr>
        <w:t xml:space="preserve">חבר הכנסת אורלב, בבקשה תנמק בקצרה. </w:t>
      </w:r>
    </w:p>
    <w:p w14:paraId="63315560" w14:textId="77777777" w:rsidR="00E508DD" w:rsidRPr="00E508DD" w:rsidRDefault="00E508DD" w:rsidP="00E508DD">
      <w:pPr>
        <w:bidi/>
        <w:jc w:val="both"/>
        <w:rPr>
          <w:rFonts w:cs="David" w:hint="cs"/>
          <w:rtl/>
        </w:rPr>
      </w:pPr>
    </w:p>
    <w:p w14:paraId="76A53B88"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3BE9D3AE" w14:textId="77777777" w:rsidR="00E508DD" w:rsidRPr="00E508DD" w:rsidRDefault="00E508DD" w:rsidP="00E508DD">
      <w:pPr>
        <w:bidi/>
        <w:jc w:val="both"/>
        <w:rPr>
          <w:rFonts w:cs="David" w:hint="cs"/>
          <w:u w:val="single"/>
          <w:rtl/>
        </w:rPr>
      </w:pPr>
    </w:p>
    <w:p w14:paraId="146A9D0B" w14:textId="77777777" w:rsidR="00E508DD" w:rsidRPr="00E508DD" w:rsidRDefault="00E508DD" w:rsidP="00E508DD">
      <w:pPr>
        <w:bidi/>
        <w:ind w:firstLine="720"/>
        <w:jc w:val="both"/>
        <w:rPr>
          <w:rFonts w:cs="David" w:hint="cs"/>
          <w:rtl/>
        </w:rPr>
      </w:pPr>
      <w:r w:rsidRPr="00E508DD">
        <w:rPr>
          <w:rFonts w:cs="David" w:hint="cs"/>
          <w:rtl/>
        </w:rPr>
        <w:t xml:space="preserve">בשונה מחברות - גם חברות לתועלת הציבור - שיכולות להתמזג, עמותות לא יכולות להתמזג. בגלל המצב הכלכלי יש עמותות רבות שמעוניינות להתמזג, הן פועלות באותו תחום, ואין סיבה שלא יתמזגו כדי לחסוך בתקורות של ניהול, הנהלת חשבונות, ייעוץ משפטי וכדומה. לכן הדבר הזה דחוף, כדי לסיים את החקיקה עוד לפני תום מושב הקיץ. כמובן, ועדת השרים תומכת, ללא הסתייגות. </w:t>
      </w:r>
    </w:p>
    <w:p w14:paraId="591778E0" w14:textId="77777777" w:rsidR="00E508DD" w:rsidRPr="00E508DD" w:rsidRDefault="00E508DD" w:rsidP="00E508DD">
      <w:pPr>
        <w:bidi/>
        <w:jc w:val="both"/>
        <w:rPr>
          <w:rFonts w:cs="David" w:hint="cs"/>
          <w:rtl/>
        </w:rPr>
      </w:pPr>
    </w:p>
    <w:p w14:paraId="748506F5"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2E68E030" w14:textId="77777777" w:rsidR="00E508DD" w:rsidRPr="00E508DD" w:rsidRDefault="00E508DD" w:rsidP="00E508DD">
      <w:pPr>
        <w:bidi/>
        <w:jc w:val="both"/>
        <w:rPr>
          <w:rFonts w:cs="David" w:hint="cs"/>
          <w:u w:val="single"/>
          <w:rtl/>
        </w:rPr>
      </w:pPr>
    </w:p>
    <w:p w14:paraId="086D5C98" w14:textId="77777777" w:rsidR="00E508DD" w:rsidRPr="00E508DD" w:rsidRDefault="00E508DD" w:rsidP="00E508DD">
      <w:pPr>
        <w:bidi/>
        <w:ind w:firstLine="720"/>
        <w:jc w:val="both"/>
        <w:rPr>
          <w:rFonts w:cs="David" w:hint="cs"/>
          <w:rtl/>
        </w:rPr>
      </w:pPr>
      <w:r w:rsidRPr="00E508DD">
        <w:rPr>
          <w:rFonts w:cs="David" w:hint="cs"/>
          <w:rtl/>
        </w:rPr>
        <w:t xml:space="preserve">יש מי שרוצה להביע עמדה נוספת בעניין הזה? </w:t>
      </w:r>
    </w:p>
    <w:p w14:paraId="6685EDD0" w14:textId="77777777" w:rsidR="00E508DD" w:rsidRPr="00E508DD" w:rsidRDefault="00E508DD" w:rsidP="00E508DD">
      <w:pPr>
        <w:bidi/>
        <w:jc w:val="both"/>
        <w:rPr>
          <w:rFonts w:cs="David" w:hint="cs"/>
          <w:rtl/>
        </w:rPr>
      </w:pPr>
    </w:p>
    <w:p w14:paraId="3B01200D" w14:textId="77777777" w:rsidR="00E508DD" w:rsidRPr="00E508DD" w:rsidRDefault="00E508DD" w:rsidP="00E508DD">
      <w:pPr>
        <w:bidi/>
        <w:jc w:val="both"/>
        <w:rPr>
          <w:rFonts w:cs="David" w:hint="cs"/>
          <w:u w:val="single"/>
          <w:rtl/>
        </w:rPr>
      </w:pPr>
      <w:r w:rsidRPr="00E508DD">
        <w:rPr>
          <w:rFonts w:cs="David" w:hint="cs"/>
          <w:u w:val="single"/>
          <w:rtl/>
        </w:rPr>
        <w:t>רוחמה אברהם-בלילא:</w:t>
      </w:r>
    </w:p>
    <w:p w14:paraId="3537643F" w14:textId="77777777" w:rsidR="00E508DD" w:rsidRPr="00E508DD" w:rsidRDefault="00E508DD" w:rsidP="00E508DD">
      <w:pPr>
        <w:bidi/>
        <w:jc w:val="both"/>
        <w:rPr>
          <w:rFonts w:cs="David" w:hint="cs"/>
          <w:u w:val="single"/>
          <w:rtl/>
        </w:rPr>
      </w:pPr>
    </w:p>
    <w:p w14:paraId="290D9057" w14:textId="77777777" w:rsidR="00E508DD" w:rsidRPr="00E508DD" w:rsidRDefault="00E508DD" w:rsidP="00E508DD">
      <w:pPr>
        <w:bidi/>
        <w:ind w:firstLine="720"/>
        <w:jc w:val="both"/>
        <w:rPr>
          <w:rFonts w:cs="David" w:hint="cs"/>
          <w:rtl/>
        </w:rPr>
      </w:pPr>
      <w:r w:rsidRPr="00E508DD">
        <w:rPr>
          <w:rFonts w:cs="David" w:hint="cs"/>
          <w:rtl/>
        </w:rPr>
        <w:t xml:space="preserve">חבר הכנסת אורלב היום מכנס את הכינוס הראשון של השדולה לקידום החברה האזרחית, ואני מאוד מקווה שהקואליציה תתמוך בהצעת החוק הזו, משום שזו הצעת חוק חשובה מאוד. </w:t>
      </w:r>
    </w:p>
    <w:p w14:paraId="08673014" w14:textId="77777777" w:rsidR="00E508DD" w:rsidRPr="00E508DD" w:rsidRDefault="00E508DD" w:rsidP="00E508DD">
      <w:pPr>
        <w:bidi/>
        <w:jc w:val="both"/>
        <w:rPr>
          <w:rFonts w:cs="David" w:hint="cs"/>
          <w:rtl/>
        </w:rPr>
      </w:pPr>
    </w:p>
    <w:p w14:paraId="79AC13E7"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59847E4D" w14:textId="77777777" w:rsidR="00E508DD" w:rsidRPr="00E508DD" w:rsidRDefault="00E508DD" w:rsidP="00E508DD">
      <w:pPr>
        <w:bidi/>
        <w:jc w:val="both"/>
        <w:rPr>
          <w:rFonts w:cs="David" w:hint="cs"/>
          <w:rtl/>
        </w:rPr>
      </w:pPr>
    </w:p>
    <w:p w14:paraId="4AEE33B4" w14:textId="77777777" w:rsidR="00E508DD" w:rsidRPr="00E508DD" w:rsidRDefault="00E508DD" w:rsidP="00E508DD">
      <w:pPr>
        <w:bidi/>
        <w:ind w:firstLine="720"/>
        <w:jc w:val="both"/>
        <w:rPr>
          <w:rFonts w:cs="David" w:hint="cs"/>
          <w:rtl/>
        </w:rPr>
      </w:pPr>
      <w:r w:rsidRPr="00E508DD">
        <w:rPr>
          <w:rFonts w:cs="David" w:hint="cs"/>
          <w:rtl/>
        </w:rPr>
        <w:t xml:space="preserve">היא כבר תומכת. </w:t>
      </w:r>
    </w:p>
    <w:p w14:paraId="2F42512A" w14:textId="77777777" w:rsidR="00E508DD" w:rsidRPr="00E508DD" w:rsidRDefault="00E508DD" w:rsidP="00E508DD">
      <w:pPr>
        <w:bidi/>
        <w:jc w:val="both"/>
        <w:rPr>
          <w:rFonts w:cs="David" w:hint="cs"/>
          <w:rtl/>
        </w:rPr>
      </w:pPr>
    </w:p>
    <w:p w14:paraId="1E308AC2" w14:textId="77777777" w:rsidR="00E508DD" w:rsidRPr="00E508DD" w:rsidRDefault="00E508DD" w:rsidP="00E508DD">
      <w:pPr>
        <w:bidi/>
        <w:jc w:val="both"/>
        <w:rPr>
          <w:rFonts w:cs="David" w:hint="cs"/>
          <w:u w:val="single"/>
          <w:rtl/>
        </w:rPr>
      </w:pPr>
      <w:r w:rsidRPr="00E508DD">
        <w:rPr>
          <w:rFonts w:cs="David" w:hint="cs"/>
          <w:u w:val="single"/>
          <w:rtl/>
        </w:rPr>
        <w:t>רוחמה אברהם-בלילא:</w:t>
      </w:r>
    </w:p>
    <w:p w14:paraId="4747E76D" w14:textId="77777777" w:rsidR="00E508DD" w:rsidRPr="00E508DD" w:rsidRDefault="00E508DD" w:rsidP="00E508DD">
      <w:pPr>
        <w:bidi/>
        <w:jc w:val="both"/>
        <w:rPr>
          <w:rFonts w:cs="David" w:hint="cs"/>
          <w:rtl/>
        </w:rPr>
      </w:pPr>
    </w:p>
    <w:p w14:paraId="2C862E38" w14:textId="77777777" w:rsidR="00E508DD" w:rsidRPr="00E508DD" w:rsidRDefault="00E508DD" w:rsidP="00E508DD">
      <w:pPr>
        <w:bidi/>
        <w:jc w:val="both"/>
        <w:rPr>
          <w:rFonts w:cs="David" w:hint="cs"/>
          <w:rtl/>
        </w:rPr>
      </w:pPr>
      <w:r w:rsidRPr="00E508DD">
        <w:rPr>
          <w:rFonts w:cs="David" w:hint="cs"/>
          <w:rtl/>
        </w:rPr>
        <w:t xml:space="preserve">גם במליאה, שהיא תזכה לרוח גבית. </w:t>
      </w:r>
    </w:p>
    <w:p w14:paraId="32A7EA38" w14:textId="77777777" w:rsidR="00E508DD" w:rsidRPr="00E508DD" w:rsidRDefault="00E508DD" w:rsidP="00E508DD">
      <w:pPr>
        <w:bidi/>
        <w:jc w:val="both"/>
        <w:rPr>
          <w:rFonts w:cs="David" w:hint="cs"/>
          <w:rtl/>
        </w:rPr>
      </w:pPr>
    </w:p>
    <w:p w14:paraId="6ED131F2" w14:textId="77777777" w:rsidR="00E508DD" w:rsidRPr="00E508DD" w:rsidRDefault="00E508DD" w:rsidP="00E508DD">
      <w:pPr>
        <w:bidi/>
        <w:jc w:val="both"/>
        <w:rPr>
          <w:rFonts w:cs="David" w:hint="cs"/>
          <w:u w:val="single"/>
          <w:rtl/>
        </w:rPr>
      </w:pPr>
      <w:r w:rsidRPr="00E508DD">
        <w:rPr>
          <w:rFonts w:cs="David" w:hint="cs"/>
          <w:u w:val="single"/>
          <w:rtl/>
        </w:rPr>
        <w:t>אברהם מיכאלי:</w:t>
      </w:r>
    </w:p>
    <w:p w14:paraId="6A75F551" w14:textId="77777777" w:rsidR="00E508DD" w:rsidRPr="00E508DD" w:rsidRDefault="00E508DD" w:rsidP="00E508DD">
      <w:pPr>
        <w:bidi/>
        <w:jc w:val="both"/>
        <w:rPr>
          <w:rFonts w:cs="David" w:hint="cs"/>
          <w:u w:val="single"/>
          <w:rtl/>
        </w:rPr>
      </w:pPr>
    </w:p>
    <w:p w14:paraId="4A510D8D" w14:textId="77777777" w:rsidR="00E508DD" w:rsidRPr="00E508DD" w:rsidRDefault="00E508DD" w:rsidP="00E508DD">
      <w:pPr>
        <w:bidi/>
        <w:jc w:val="both"/>
        <w:rPr>
          <w:rFonts w:cs="David" w:hint="cs"/>
          <w:rtl/>
        </w:rPr>
      </w:pPr>
      <w:r w:rsidRPr="00E508DD">
        <w:rPr>
          <w:rFonts w:cs="David" w:hint="cs"/>
          <w:rtl/>
        </w:rPr>
        <w:tab/>
        <w:t xml:space="preserve">זה בתמיכת הממשלה. </w:t>
      </w:r>
    </w:p>
    <w:p w14:paraId="2281ADFF" w14:textId="77777777" w:rsidR="00E508DD" w:rsidRPr="00E508DD" w:rsidRDefault="00E508DD" w:rsidP="00E508DD">
      <w:pPr>
        <w:bidi/>
        <w:jc w:val="both"/>
        <w:rPr>
          <w:rFonts w:cs="David" w:hint="cs"/>
          <w:rtl/>
        </w:rPr>
      </w:pPr>
    </w:p>
    <w:p w14:paraId="63FCC5F5"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3433C4A" w14:textId="77777777" w:rsidR="00E508DD" w:rsidRPr="00E508DD" w:rsidRDefault="00E508DD" w:rsidP="00E508DD">
      <w:pPr>
        <w:bidi/>
        <w:jc w:val="both"/>
        <w:rPr>
          <w:rFonts w:cs="David" w:hint="cs"/>
          <w:u w:val="single"/>
          <w:rtl/>
        </w:rPr>
      </w:pPr>
    </w:p>
    <w:p w14:paraId="756CDF7C" w14:textId="77777777" w:rsidR="00E508DD" w:rsidRPr="00E508DD" w:rsidRDefault="00E508DD" w:rsidP="00E508DD">
      <w:pPr>
        <w:bidi/>
        <w:ind w:firstLine="720"/>
        <w:jc w:val="both"/>
        <w:rPr>
          <w:rFonts w:cs="David" w:hint="cs"/>
          <w:rtl/>
        </w:rPr>
      </w:pPr>
      <w:r w:rsidRPr="00E508DD">
        <w:rPr>
          <w:rFonts w:cs="David" w:hint="cs"/>
          <w:rtl/>
        </w:rPr>
        <w:t xml:space="preserve">הקואליציה והאופוזיציה התאחדו סביב הצעת החוק הזו. אני בטוח שביחד, במידה שניתן לה היום פטור מחובת הנחה, נעביר אותה ביום רביעי הקרוב. הודעתי גם שהממשלה תומכת בהצעת החוק, אז בא לציון גואל. </w:t>
      </w:r>
    </w:p>
    <w:p w14:paraId="6CC69AF2" w14:textId="77777777" w:rsidR="00E508DD" w:rsidRPr="00E508DD" w:rsidRDefault="00E508DD" w:rsidP="00E508DD">
      <w:pPr>
        <w:bidi/>
        <w:jc w:val="both"/>
        <w:rPr>
          <w:rFonts w:cs="David" w:hint="cs"/>
          <w:rtl/>
        </w:rPr>
      </w:pPr>
    </w:p>
    <w:p w14:paraId="1A331C58" w14:textId="77777777" w:rsidR="00E508DD" w:rsidRPr="00E508DD" w:rsidRDefault="00E508DD" w:rsidP="00E508DD">
      <w:pPr>
        <w:bidi/>
        <w:jc w:val="both"/>
        <w:rPr>
          <w:rFonts w:cs="David" w:hint="cs"/>
          <w:rtl/>
        </w:rPr>
      </w:pPr>
      <w:r w:rsidRPr="00E508DD">
        <w:rPr>
          <w:rFonts w:cs="David" w:hint="cs"/>
          <w:rtl/>
        </w:rPr>
        <w:tab/>
        <w:t>אני מביא להצבעה את הבקשה של חבר הכנסת אורלב לפטור מחובת הנחה בהצעת חוק העמותות. מי בעד? מי נגד?</w:t>
      </w:r>
    </w:p>
    <w:p w14:paraId="35D31B22" w14:textId="77777777" w:rsidR="00E508DD" w:rsidRDefault="00E508DD" w:rsidP="00E508DD">
      <w:pPr>
        <w:bidi/>
        <w:jc w:val="both"/>
        <w:rPr>
          <w:rFonts w:cs="David" w:hint="cs"/>
          <w:rtl/>
        </w:rPr>
      </w:pPr>
    </w:p>
    <w:p w14:paraId="7EC4C5E8" w14:textId="77777777" w:rsidR="00E508DD" w:rsidRDefault="00E508DD" w:rsidP="00E508DD">
      <w:pPr>
        <w:bidi/>
        <w:jc w:val="both"/>
        <w:rPr>
          <w:rFonts w:cs="David" w:hint="cs"/>
          <w:rtl/>
        </w:rPr>
      </w:pPr>
    </w:p>
    <w:p w14:paraId="5DE95E53" w14:textId="77777777" w:rsidR="00E508DD" w:rsidRDefault="00E508DD" w:rsidP="00E508DD">
      <w:pPr>
        <w:bidi/>
        <w:jc w:val="both"/>
        <w:rPr>
          <w:rFonts w:cs="David" w:hint="cs"/>
          <w:rtl/>
        </w:rPr>
      </w:pPr>
    </w:p>
    <w:p w14:paraId="5CD47888" w14:textId="77777777" w:rsidR="00E508DD" w:rsidRDefault="00E508DD" w:rsidP="00E508DD">
      <w:pPr>
        <w:bidi/>
        <w:jc w:val="both"/>
        <w:rPr>
          <w:rFonts w:cs="David" w:hint="cs"/>
          <w:rtl/>
        </w:rPr>
      </w:pPr>
    </w:p>
    <w:p w14:paraId="5E20E633" w14:textId="77777777" w:rsidR="00E508DD" w:rsidRDefault="00E508DD" w:rsidP="00E508DD">
      <w:pPr>
        <w:bidi/>
        <w:jc w:val="both"/>
        <w:rPr>
          <w:rFonts w:cs="David" w:hint="cs"/>
          <w:rtl/>
        </w:rPr>
      </w:pPr>
    </w:p>
    <w:p w14:paraId="2F2C28D7" w14:textId="77777777" w:rsidR="00E508DD" w:rsidRDefault="00E508DD" w:rsidP="00E508DD">
      <w:pPr>
        <w:bidi/>
        <w:jc w:val="both"/>
        <w:rPr>
          <w:rFonts w:cs="David" w:hint="cs"/>
          <w:rtl/>
        </w:rPr>
      </w:pPr>
    </w:p>
    <w:p w14:paraId="4C2792AD" w14:textId="77777777" w:rsidR="00E508DD" w:rsidRPr="00E508DD" w:rsidRDefault="00E508DD" w:rsidP="00E508DD">
      <w:pPr>
        <w:bidi/>
        <w:jc w:val="both"/>
        <w:rPr>
          <w:rFonts w:cs="David" w:hint="cs"/>
          <w:rtl/>
        </w:rPr>
      </w:pPr>
    </w:p>
    <w:p w14:paraId="2532D722" w14:textId="77777777" w:rsidR="00E508DD" w:rsidRPr="00E508DD" w:rsidRDefault="00E508DD" w:rsidP="00E508DD">
      <w:pPr>
        <w:bidi/>
        <w:jc w:val="center"/>
        <w:rPr>
          <w:rFonts w:cs="David" w:hint="cs"/>
          <w:b/>
          <w:bCs/>
          <w:rtl/>
        </w:rPr>
      </w:pPr>
      <w:r w:rsidRPr="00E508DD">
        <w:rPr>
          <w:rFonts w:cs="David" w:hint="cs"/>
          <w:b/>
          <w:bCs/>
          <w:rtl/>
        </w:rPr>
        <w:t>הצבעה</w:t>
      </w:r>
    </w:p>
    <w:p w14:paraId="2A73F67D" w14:textId="77777777" w:rsidR="00E508DD" w:rsidRPr="00E508DD" w:rsidRDefault="00E508DD" w:rsidP="00E508DD">
      <w:pPr>
        <w:bidi/>
        <w:jc w:val="center"/>
        <w:rPr>
          <w:rFonts w:cs="David" w:hint="cs"/>
          <w:b/>
          <w:bCs/>
          <w:rtl/>
        </w:rPr>
      </w:pPr>
    </w:p>
    <w:p w14:paraId="3DC3E9A9" w14:textId="77777777" w:rsidR="00E508DD" w:rsidRPr="00E508DD" w:rsidRDefault="00E508DD" w:rsidP="00E508DD">
      <w:pPr>
        <w:bidi/>
        <w:jc w:val="center"/>
        <w:rPr>
          <w:rFonts w:cs="David" w:hint="cs"/>
          <w:b/>
          <w:bCs/>
          <w:rtl/>
        </w:rPr>
      </w:pPr>
      <w:r w:rsidRPr="00E508DD">
        <w:rPr>
          <w:rFonts w:cs="David" w:hint="cs"/>
          <w:b/>
          <w:bCs/>
          <w:rtl/>
        </w:rPr>
        <w:t>בעד -  פה אחד</w:t>
      </w:r>
    </w:p>
    <w:p w14:paraId="1FE7C07A" w14:textId="77777777" w:rsidR="00E508DD" w:rsidRPr="00E508DD" w:rsidRDefault="00E508DD" w:rsidP="00E508DD">
      <w:pPr>
        <w:bidi/>
        <w:jc w:val="center"/>
        <w:rPr>
          <w:rFonts w:cs="David" w:hint="cs"/>
          <w:b/>
          <w:bCs/>
          <w:rtl/>
        </w:rPr>
      </w:pPr>
      <w:r w:rsidRPr="00E508DD">
        <w:rPr>
          <w:rFonts w:cs="David" w:hint="cs"/>
          <w:b/>
          <w:bCs/>
          <w:rtl/>
        </w:rPr>
        <w:t xml:space="preserve">נגד </w:t>
      </w:r>
      <w:r w:rsidRPr="00E508DD">
        <w:rPr>
          <w:rFonts w:cs="David"/>
          <w:b/>
          <w:bCs/>
          <w:rtl/>
        </w:rPr>
        <w:t>–</w:t>
      </w:r>
      <w:r w:rsidRPr="00E508DD">
        <w:rPr>
          <w:rFonts w:cs="David" w:hint="cs"/>
          <w:b/>
          <w:bCs/>
          <w:rtl/>
        </w:rPr>
        <w:t xml:space="preserve"> אין</w:t>
      </w:r>
    </w:p>
    <w:p w14:paraId="18CFD81F" w14:textId="77777777" w:rsidR="00E508DD" w:rsidRPr="00E508DD" w:rsidRDefault="00E508DD" w:rsidP="00E508DD">
      <w:pPr>
        <w:bidi/>
        <w:jc w:val="center"/>
        <w:rPr>
          <w:rFonts w:cs="David" w:hint="cs"/>
          <w:b/>
          <w:bCs/>
          <w:rtl/>
        </w:rPr>
      </w:pPr>
      <w:r w:rsidRPr="00E508DD">
        <w:rPr>
          <w:rFonts w:cs="David" w:hint="cs"/>
          <w:b/>
          <w:bCs/>
          <w:rtl/>
        </w:rPr>
        <w:t>אושר פה אחד.</w:t>
      </w:r>
    </w:p>
    <w:p w14:paraId="78A2E1E5" w14:textId="77777777" w:rsidR="00E508DD" w:rsidRPr="00E508DD" w:rsidRDefault="00E508DD" w:rsidP="00E508DD">
      <w:pPr>
        <w:bidi/>
        <w:jc w:val="both"/>
        <w:rPr>
          <w:rFonts w:cs="David" w:hint="cs"/>
          <w:rtl/>
        </w:rPr>
      </w:pPr>
    </w:p>
    <w:p w14:paraId="1BC0F6B8" w14:textId="77777777" w:rsidR="00E508DD" w:rsidRDefault="00E508DD" w:rsidP="00E508DD">
      <w:pPr>
        <w:bidi/>
        <w:jc w:val="both"/>
        <w:rPr>
          <w:rFonts w:cs="David" w:hint="cs"/>
          <w:u w:val="single"/>
          <w:rtl/>
        </w:rPr>
      </w:pPr>
    </w:p>
    <w:p w14:paraId="54C5B34E" w14:textId="77777777" w:rsidR="00E508DD" w:rsidRDefault="00E508DD" w:rsidP="00E508DD">
      <w:pPr>
        <w:bidi/>
        <w:jc w:val="both"/>
        <w:rPr>
          <w:rFonts w:cs="David" w:hint="cs"/>
          <w:u w:val="single"/>
          <w:rtl/>
        </w:rPr>
      </w:pPr>
    </w:p>
    <w:p w14:paraId="3F7C9599" w14:textId="77777777" w:rsidR="00E508DD" w:rsidRDefault="00E508DD" w:rsidP="00E508DD">
      <w:pPr>
        <w:bidi/>
        <w:jc w:val="both"/>
        <w:rPr>
          <w:rFonts w:cs="David" w:hint="cs"/>
          <w:u w:val="single"/>
          <w:rtl/>
        </w:rPr>
      </w:pPr>
    </w:p>
    <w:p w14:paraId="2983D564"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19E29C1" w14:textId="77777777" w:rsidR="00E508DD" w:rsidRPr="00E508DD" w:rsidRDefault="00E508DD" w:rsidP="00E508DD">
      <w:pPr>
        <w:bidi/>
        <w:jc w:val="both"/>
        <w:rPr>
          <w:rFonts w:cs="David" w:hint="cs"/>
          <w:u w:val="single"/>
          <w:rtl/>
        </w:rPr>
      </w:pPr>
    </w:p>
    <w:p w14:paraId="6BB4B571" w14:textId="77777777" w:rsidR="00E508DD" w:rsidRPr="00E508DD" w:rsidRDefault="00E508DD" w:rsidP="00E508DD">
      <w:pPr>
        <w:bidi/>
        <w:ind w:firstLine="720"/>
        <w:jc w:val="both"/>
        <w:rPr>
          <w:rFonts w:cs="David" w:hint="cs"/>
          <w:rtl/>
        </w:rPr>
      </w:pPr>
      <w:r w:rsidRPr="00E508DD">
        <w:rPr>
          <w:rFonts w:cs="David" w:hint="cs"/>
          <w:rtl/>
        </w:rPr>
        <w:t xml:space="preserve">תודה, הבקשה אושרה פה אחד. </w:t>
      </w:r>
    </w:p>
    <w:p w14:paraId="0EA19236" w14:textId="77777777" w:rsidR="00E508DD" w:rsidRPr="00E508DD" w:rsidRDefault="00E508DD" w:rsidP="00E508DD">
      <w:pPr>
        <w:bidi/>
        <w:jc w:val="both"/>
        <w:rPr>
          <w:rFonts w:cs="David" w:hint="cs"/>
          <w:rtl/>
        </w:rPr>
      </w:pPr>
    </w:p>
    <w:p w14:paraId="6772D34B" w14:textId="77777777" w:rsidR="00E508DD" w:rsidRPr="00E508DD" w:rsidRDefault="00E508DD" w:rsidP="00E508DD">
      <w:pPr>
        <w:bidi/>
        <w:jc w:val="both"/>
        <w:rPr>
          <w:rFonts w:cs="David" w:hint="cs"/>
          <w:rtl/>
        </w:rPr>
      </w:pPr>
    </w:p>
    <w:p w14:paraId="3B20CE7F" w14:textId="77777777" w:rsidR="00E508DD" w:rsidRPr="00E508DD" w:rsidRDefault="00E508DD" w:rsidP="00E508DD">
      <w:pPr>
        <w:bidi/>
        <w:jc w:val="center"/>
        <w:rPr>
          <w:rFonts w:cs="David" w:hint="cs"/>
          <w:b/>
          <w:bCs/>
          <w:u w:val="single"/>
        </w:rPr>
      </w:pPr>
      <w:r w:rsidRPr="00E508DD">
        <w:rPr>
          <w:rFonts w:cs="David"/>
          <w:rtl/>
        </w:rPr>
        <w:br w:type="page"/>
      </w:r>
      <w:r w:rsidRPr="00E508DD">
        <w:rPr>
          <w:rFonts w:cs="David" w:hint="cs"/>
          <w:b/>
          <w:bCs/>
          <w:rtl/>
        </w:rPr>
        <w:t xml:space="preserve">4. פניית יו"ר ועדת הכספים בדבר טענה של חריגה מגדר נושא הצעת חוק ההתייעלות הכלכלית </w:t>
      </w:r>
      <w:r w:rsidRPr="00E508DD">
        <w:rPr>
          <w:rFonts w:cs="David" w:hint="cs"/>
          <w:b/>
          <w:bCs/>
          <w:u w:val="single"/>
          <w:rtl/>
        </w:rPr>
        <w:t xml:space="preserve">(תיקוני חקיקה ליישום התוכנית הכלכלית לשנים 2009 ו-2010), פרק ל' </w:t>
      </w:r>
      <w:r w:rsidRPr="00E508DD">
        <w:rPr>
          <w:rFonts w:cs="David"/>
          <w:b/>
          <w:bCs/>
          <w:u w:val="single"/>
          <w:rtl/>
        </w:rPr>
        <w:t>–</w:t>
      </w:r>
      <w:r w:rsidRPr="00E508DD">
        <w:rPr>
          <w:rFonts w:cs="David" w:hint="cs"/>
          <w:b/>
          <w:bCs/>
          <w:u w:val="single"/>
          <w:rtl/>
        </w:rPr>
        <w:t xml:space="preserve"> מים וביוב, הנדונה בוועדת הכספים.</w:t>
      </w:r>
    </w:p>
    <w:p w14:paraId="749EA757" w14:textId="77777777" w:rsidR="00E508DD" w:rsidRPr="00E508DD" w:rsidRDefault="00E508DD" w:rsidP="00E508DD">
      <w:pPr>
        <w:bidi/>
        <w:jc w:val="both"/>
        <w:rPr>
          <w:rFonts w:cs="David" w:hint="cs"/>
          <w:u w:val="single"/>
          <w:rtl/>
        </w:rPr>
      </w:pPr>
    </w:p>
    <w:p w14:paraId="0586A035" w14:textId="77777777" w:rsidR="00E508DD" w:rsidRPr="00E508DD" w:rsidRDefault="00E508DD" w:rsidP="00E508DD">
      <w:pPr>
        <w:bidi/>
        <w:jc w:val="both"/>
        <w:rPr>
          <w:rFonts w:cs="David" w:hint="cs"/>
          <w:u w:val="single"/>
          <w:rtl/>
        </w:rPr>
      </w:pPr>
    </w:p>
    <w:p w14:paraId="18BCBE70" w14:textId="77777777" w:rsidR="00E508DD" w:rsidRDefault="00E508DD" w:rsidP="00E508DD">
      <w:pPr>
        <w:bidi/>
        <w:jc w:val="both"/>
        <w:rPr>
          <w:rFonts w:cs="David" w:hint="cs"/>
          <w:u w:val="single"/>
          <w:rtl/>
        </w:rPr>
      </w:pPr>
    </w:p>
    <w:p w14:paraId="1BE29679" w14:textId="77777777" w:rsidR="00E508DD" w:rsidRDefault="00E508DD" w:rsidP="00E508DD">
      <w:pPr>
        <w:bidi/>
        <w:jc w:val="both"/>
        <w:rPr>
          <w:rFonts w:cs="David" w:hint="cs"/>
          <w:u w:val="single"/>
          <w:rtl/>
        </w:rPr>
      </w:pPr>
    </w:p>
    <w:p w14:paraId="5EB353E1"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20A5DA39" w14:textId="77777777" w:rsidR="00E508DD" w:rsidRPr="00E508DD" w:rsidRDefault="00E508DD" w:rsidP="00E508DD">
      <w:pPr>
        <w:bidi/>
        <w:jc w:val="both"/>
        <w:rPr>
          <w:rFonts w:cs="David" w:hint="cs"/>
          <w:rtl/>
        </w:rPr>
      </w:pPr>
    </w:p>
    <w:p w14:paraId="15B17D60" w14:textId="77777777" w:rsidR="00E508DD" w:rsidRPr="00E508DD" w:rsidRDefault="00E508DD" w:rsidP="00E508DD">
      <w:pPr>
        <w:bidi/>
        <w:ind w:firstLine="720"/>
        <w:jc w:val="both"/>
        <w:rPr>
          <w:rFonts w:cs="David" w:hint="cs"/>
          <w:rtl/>
        </w:rPr>
      </w:pPr>
      <w:r w:rsidRPr="00E508DD">
        <w:rPr>
          <w:rFonts w:cs="David" w:hint="cs"/>
          <w:rtl/>
        </w:rPr>
        <w:t xml:space="preserve">הנושא הרביעי על סדר-היום הוא פניה של יושב-ראש ועדת הכספים בדבר טענה של חריגה מגדר נושא הצעת חוק ההתייעלות הכלכלית. קודם כול, המכתב מונח בפניכם. מדובר בטענה שהושמעה בדיון בפרק ל' </w:t>
      </w:r>
      <w:r w:rsidRPr="00E508DD">
        <w:rPr>
          <w:rFonts w:cs="David"/>
          <w:rtl/>
        </w:rPr>
        <w:t>–</w:t>
      </w:r>
      <w:r w:rsidRPr="00E508DD">
        <w:rPr>
          <w:rFonts w:cs="David" w:hint="cs"/>
          <w:rtl/>
        </w:rPr>
        <w:t xml:space="preserve"> מים וביוב, מתוך הצעת חוק ההתייעלות הכלכלית, לגבי הסתייגות מסוימת שהוצגה שם לחוק. </w:t>
      </w:r>
    </w:p>
    <w:p w14:paraId="552375FC" w14:textId="77777777" w:rsidR="00E508DD" w:rsidRPr="00E508DD" w:rsidRDefault="00E508DD" w:rsidP="00E508DD">
      <w:pPr>
        <w:bidi/>
        <w:jc w:val="both"/>
        <w:rPr>
          <w:rFonts w:cs="David" w:hint="cs"/>
          <w:rtl/>
        </w:rPr>
      </w:pPr>
    </w:p>
    <w:p w14:paraId="4C722188" w14:textId="77777777" w:rsidR="00E508DD" w:rsidRPr="00E508DD" w:rsidRDefault="00E508DD" w:rsidP="00E508DD">
      <w:pPr>
        <w:bidi/>
        <w:ind w:firstLine="720"/>
        <w:jc w:val="both"/>
        <w:rPr>
          <w:rFonts w:cs="David" w:hint="cs"/>
          <w:rtl/>
        </w:rPr>
      </w:pPr>
      <w:r w:rsidRPr="00E508DD">
        <w:rPr>
          <w:rFonts w:cs="David" w:hint="cs"/>
          <w:rtl/>
        </w:rPr>
        <w:t xml:space="preserve">אגב, אני מתקן את המכתב שמונח בפניכם. לאחר הבירור שערכנו התברר שחבר הכנסת אלכס מילר טוען שהוא לא קשור להסתייגות האמורה. </w:t>
      </w:r>
    </w:p>
    <w:p w14:paraId="517D4834" w14:textId="77777777" w:rsidR="00E508DD" w:rsidRPr="00E508DD" w:rsidRDefault="00E508DD" w:rsidP="00E508DD">
      <w:pPr>
        <w:bidi/>
        <w:jc w:val="both"/>
        <w:rPr>
          <w:rFonts w:cs="David" w:hint="cs"/>
          <w:rtl/>
        </w:rPr>
      </w:pPr>
    </w:p>
    <w:p w14:paraId="4E47DF03" w14:textId="77777777" w:rsidR="00E508DD" w:rsidRPr="00E508DD" w:rsidRDefault="00E508DD" w:rsidP="00E508DD">
      <w:pPr>
        <w:bidi/>
        <w:jc w:val="both"/>
        <w:rPr>
          <w:rFonts w:cs="David" w:hint="cs"/>
          <w:u w:val="single"/>
          <w:rtl/>
        </w:rPr>
      </w:pPr>
      <w:r w:rsidRPr="00E508DD">
        <w:rPr>
          <w:rFonts w:cs="David" w:hint="cs"/>
          <w:u w:val="single"/>
          <w:rtl/>
        </w:rPr>
        <w:t>ארבל אסטרחן:</w:t>
      </w:r>
    </w:p>
    <w:p w14:paraId="3643540D" w14:textId="77777777" w:rsidR="00E508DD" w:rsidRPr="00E508DD" w:rsidRDefault="00E508DD" w:rsidP="00E508DD">
      <w:pPr>
        <w:bidi/>
        <w:jc w:val="both"/>
        <w:rPr>
          <w:rFonts w:cs="David" w:hint="cs"/>
          <w:rtl/>
        </w:rPr>
      </w:pPr>
    </w:p>
    <w:p w14:paraId="4FFC4805" w14:textId="77777777" w:rsidR="00E508DD" w:rsidRPr="00E508DD" w:rsidRDefault="00E508DD" w:rsidP="00E508DD">
      <w:pPr>
        <w:bidi/>
        <w:ind w:firstLine="720"/>
        <w:jc w:val="both"/>
        <w:rPr>
          <w:rFonts w:cs="David" w:hint="cs"/>
          <w:rtl/>
        </w:rPr>
      </w:pPr>
      <w:r w:rsidRPr="00E508DD">
        <w:rPr>
          <w:rFonts w:cs="David" w:hint="cs"/>
          <w:rtl/>
        </w:rPr>
        <w:t xml:space="preserve">אני מבינה שהיה אמור להיות חבר הכנסת </w:t>
      </w:r>
      <w:proofErr w:type="spellStart"/>
      <w:r w:rsidRPr="00E508DD">
        <w:rPr>
          <w:rFonts w:cs="David" w:hint="cs"/>
          <w:rtl/>
        </w:rPr>
        <w:t>בילסקי</w:t>
      </w:r>
      <w:proofErr w:type="spellEnd"/>
      <w:r w:rsidRPr="00E508DD">
        <w:rPr>
          <w:rFonts w:cs="David" w:hint="cs"/>
          <w:rtl/>
        </w:rPr>
        <w:t xml:space="preserve"> במקום חבר הכנסת מילר. זה נכתב בטעות. </w:t>
      </w:r>
    </w:p>
    <w:p w14:paraId="1C63C4BB" w14:textId="77777777" w:rsidR="00E508DD" w:rsidRPr="00E508DD" w:rsidRDefault="00E508DD" w:rsidP="00E508DD">
      <w:pPr>
        <w:bidi/>
        <w:jc w:val="both"/>
        <w:rPr>
          <w:rFonts w:cs="David" w:hint="cs"/>
          <w:rtl/>
        </w:rPr>
      </w:pPr>
    </w:p>
    <w:p w14:paraId="3A7EF667"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33BF974C" w14:textId="77777777" w:rsidR="00E508DD" w:rsidRPr="00E508DD" w:rsidRDefault="00E508DD" w:rsidP="00E508DD">
      <w:pPr>
        <w:bidi/>
        <w:jc w:val="both"/>
        <w:rPr>
          <w:rFonts w:cs="David" w:hint="cs"/>
          <w:u w:val="single"/>
          <w:rtl/>
        </w:rPr>
      </w:pPr>
    </w:p>
    <w:p w14:paraId="581C1C32" w14:textId="77777777" w:rsidR="00E508DD" w:rsidRPr="00E508DD" w:rsidRDefault="00E508DD" w:rsidP="00E508DD">
      <w:pPr>
        <w:bidi/>
        <w:ind w:firstLine="720"/>
        <w:jc w:val="both"/>
        <w:rPr>
          <w:rFonts w:cs="David" w:hint="cs"/>
          <w:rtl/>
        </w:rPr>
      </w:pPr>
      <w:r w:rsidRPr="00E508DD">
        <w:rPr>
          <w:rFonts w:cs="David" w:hint="cs"/>
          <w:rtl/>
        </w:rPr>
        <w:t xml:space="preserve">מדובר כאן על ההסתייגות של חברי הכנסת שלי יחימוביץ וחיים אורון, יכול להיות שגם זאב </w:t>
      </w:r>
      <w:proofErr w:type="spellStart"/>
      <w:r w:rsidRPr="00E508DD">
        <w:rPr>
          <w:rFonts w:cs="David" w:hint="cs"/>
          <w:rtl/>
        </w:rPr>
        <w:t>בילסקי</w:t>
      </w:r>
      <w:proofErr w:type="spellEnd"/>
      <w:r w:rsidRPr="00E508DD">
        <w:rPr>
          <w:rFonts w:cs="David" w:hint="cs"/>
          <w:rtl/>
        </w:rPr>
        <w:t xml:space="preserve"> </w:t>
      </w:r>
      <w:r w:rsidRPr="00E508DD">
        <w:rPr>
          <w:rFonts w:cs="David"/>
          <w:rtl/>
        </w:rPr>
        <w:t>–</w:t>
      </w:r>
      <w:r w:rsidRPr="00E508DD">
        <w:rPr>
          <w:rFonts w:cs="David" w:hint="cs"/>
          <w:rtl/>
        </w:rPr>
        <w:t xml:space="preserve"> אני לא יודע, לא ביררתי את זה - שהגישו הסתייגות שמבטלת את ההוראה הקבועה בחוק תאגידי מים וביוב, האוסרת על רשות מקומית להפעיל בעצמה את שירותי המים והביוב שבתחומה. </w:t>
      </w:r>
    </w:p>
    <w:p w14:paraId="49727EFC" w14:textId="77777777" w:rsidR="00E508DD" w:rsidRPr="00E508DD" w:rsidRDefault="00E508DD" w:rsidP="00E508DD">
      <w:pPr>
        <w:bidi/>
        <w:jc w:val="both"/>
        <w:rPr>
          <w:rFonts w:cs="David" w:hint="cs"/>
          <w:rtl/>
        </w:rPr>
      </w:pPr>
    </w:p>
    <w:p w14:paraId="487E54B3" w14:textId="77777777" w:rsidR="00E508DD" w:rsidRPr="00E508DD" w:rsidRDefault="00E508DD" w:rsidP="00E508DD">
      <w:pPr>
        <w:bidi/>
        <w:ind w:firstLine="720"/>
        <w:jc w:val="both"/>
        <w:rPr>
          <w:rFonts w:cs="David" w:hint="cs"/>
          <w:rtl/>
        </w:rPr>
      </w:pPr>
      <w:r w:rsidRPr="00E508DD">
        <w:rPr>
          <w:rFonts w:cs="David" w:hint="cs"/>
          <w:rtl/>
        </w:rPr>
        <w:t xml:space="preserve">טען בדיון נציג משרד האוצר שהפרק שהיה בדיון בכלל לא נוגע בהסתייגות האמורה ומדובר בנושא חדש מובהק, ניסיון לתקן את החוק בטרמפ על חוק ההסדרים, סעיף שחוק ההסדרים לא טיפל בו. אני יודע שבדיון היועץ המשפטי של ועדת הכספים הסכים עם עמדת משרד האוצר. נשמע את ארבל ואת משרד האוצר, אבל מי שאמור להכריע במקרה כזה זה ועדת הכנסת. </w:t>
      </w:r>
    </w:p>
    <w:p w14:paraId="318437FC" w14:textId="77777777" w:rsidR="00E508DD" w:rsidRPr="00E508DD" w:rsidRDefault="00E508DD" w:rsidP="00E508DD">
      <w:pPr>
        <w:bidi/>
        <w:jc w:val="both"/>
        <w:rPr>
          <w:rFonts w:cs="David" w:hint="cs"/>
          <w:rtl/>
        </w:rPr>
      </w:pPr>
    </w:p>
    <w:p w14:paraId="38649A09"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06761CCC" w14:textId="77777777" w:rsidR="00E508DD" w:rsidRPr="00E508DD" w:rsidRDefault="00E508DD" w:rsidP="00E508DD">
      <w:pPr>
        <w:bidi/>
        <w:jc w:val="both"/>
        <w:rPr>
          <w:rFonts w:cs="David" w:hint="cs"/>
          <w:u w:val="single"/>
          <w:rtl/>
        </w:rPr>
      </w:pPr>
    </w:p>
    <w:p w14:paraId="7C3B6332" w14:textId="77777777" w:rsidR="00E508DD" w:rsidRPr="00E508DD" w:rsidRDefault="00E508DD" w:rsidP="00E508DD">
      <w:pPr>
        <w:bidi/>
        <w:ind w:firstLine="720"/>
        <w:jc w:val="both"/>
        <w:rPr>
          <w:rFonts w:cs="David" w:hint="cs"/>
          <w:rtl/>
        </w:rPr>
      </w:pPr>
      <w:r w:rsidRPr="00E508DD">
        <w:rPr>
          <w:rFonts w:cs="David" w:hint="cs"/>
          <w:rtl/>
        </w:rPr>
        <w:t>נשמע גם את שלי יחימוביץ או חיים אורון?</w:t>
      </w:r>
    </w:p>
    <w:p w14:paraId="0D5971FF" w14:textId="77777777" w:rsidR="00E508DD" w:rsidRPr="00E508DD" w:rsidRDefault="00E508DD" w:rsidP="00E508DD">
      <w:pPr>
        <w:bidi/>
        <w:jc w:val="both"/>
        <w:rPr>
          <w:rFonts w:cs="David" w:hint="cs"/>
          <w:rtl/>
        </w:rPr>
      </w:pPr>
    </w:p>
    <w:p w14:paraId="3B770ECA"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17F3C57" w14:textId="77777777" w:rsidR="00E508DD" w:rsidRPr="00E508DD" w:rsidRDefault="00E508DD" w:rsidP="00E508DD">
      <w:pPr>
        <w:bidi/>
        <w:jc w:val="both"/>
        <w:rPr>
          <w:rFonts w:cs="David" w:hint="cs"/>
          <w:u w:val="single"/>
          <w:rtl/>
        </w:rPr>
      </w:pPr>
    </w:p>
    <w:p w14:paraId="693AB117" w14:textId="77777777" w:rsidR="00E508DD" w:rsidRPr="00E508DD" w:rsidRDefault="00E508DD" w:rsidP="00E508DD">
      <w:pPr>
        <w:bidi/>
        <w:ind w:firstLine="720"/>
        <w:jc w:val="both"/>
        <w:rPr>
          <w:rFonts w:cs="David" w:hint="cs"/>
          <w:rtl/>
        </w:rPr>
      </w:pPr>
      <w:r w:rsidRPr="00E508DD">
        <w:rPr>
          <w:rFonts w:cs="David" w:hint="cs"/>
          <w:rtl/>
        </w:rPr>
        <w:t xml:space="preserve">הם לא פה. הם הוזמנו. משרד האוצר להכריז על נושא חדש, אז בבקשה.  </w:t>
      </w:r>
    </w:p>
    <w:p w14:paraId="0BA8B73F" w14:textId="77777777" w:rsidR="00E508DD" w:rsidRPr="00E508DD" w:rsidRDefault="00E508DD" w:rsidP="00E508DD">
      <w:pPr>
        <w:bidi/>
        <w:jc w:val="both"/>
        <w:rPr>
          <w:rFonts w:cs="David" w:hint="cs"/>
          <w:rtl/>
        </w:rPr>
      </w:pPr>
    </w:p>
    <w:p w14:paraId="628A90F9" w14:textId="77777777" w:rsidR="00E508DD" w:rsidRPr="00E508DD" w:rsidRDefault="00E508DD" w:rsidP="00E508DD">
      <w:pPr>
        <w:bidi/>
        <w:jc w:val="both"/>
        <w:rPr>
          <w:rFonts w:cs="David" w:hint="cs"/>
          <w:u w:val="single"/>
          <w:rtl/>
        </w:rPr>
      </w:pPr>
      <w:r w:rsidRPr="00E508DD">
        <w:rPr>
          <w:rFonts w:cs="David" w:hint="cs"/>
          <w:u w:val="single"/>
          <w:rtl/>
        </w:rPr>
        <w:t>עמית לנג:</w:t>
      </w:r>
    </w:p>
    <w:p w14:paraId="78E89D49" w14:textId="77777777" w:rsidR="00E508DD" w:rsidRPr="00E508DD" w:rsidRDefault="00E508DD" w:rsidP="00E508DD">
      <w:pPr>
        <w:bidi/>
        <w:jc w:val="both"/>
        <w:rPr>
          <w:rFonts w:cs="David" w:hint="cs"/>
          <w:rtl/>
        </w:rPr>
      </w:pPr>
    </w:p>
    <w:p w14:paraId="0EE6EAE4" w14:textId="77777777" w:rsidR="00E508DD" w:rsidRPr="00E508DD" w:rsidRDefault="00E508DD" w:rsidP="00E508DD">
      <w:pPr>
        <w:bidi/>
        <w:ind w:firstLine="720"/>
        <w:jc w:val="both"/>
        <w:rPr>
          <w:rFonts w:cs="David" w:hint="cs"/>
          <w:rtl/>
        </w:rPr>
      </w:pPr>
      <w:r w:rsidRPr="00E508DD">
        <w:rPr>
          <w:rFonts w:cs="David" w:hint="cs"/>
          <w:rtl/>
        </w:rPr>
        <w:t xml:space="preserve">במסגרת הדיון שנוגע לאיגודי ערים למים וביוב, שינויים בחוק הנוגעים אליהם בכל מה שקשור לרגולציה שהם יהיו כפופים אליה, למבנה </w:t>
      </w:r>
      <w:proofErr w:type="spellStart"/>
      <w:r w:rsidRPr="00E508DD">
        <w:rPr>
          <w:rFonts w:cs="David" w:hint="cs"/>
          <w:rtl/>
        </w:rPr>
        <w:t>התאגידי</w:t>
      </w:r>
      <w:proofErr w:type="spellEnd"/>
      <w:r w:rsidRPr="00E508DD">
        <w:rPr>
          <w:rFonts w:cs="David" w:hint="cs"/>
          <w:rtl/>
        </w:rPr>
        <w:t xml:space="preserve"> שלהם, העלו חברי הכנסת הסתייגות שנוגעת בכלל לתאגידי המים והביוב </w:t>
      </w:r>
      <w:r w:rsidRPr="00E508DD">
        <w:rPr>
          <w:rFonts w:cs="David"/>
          <w:rtl/>
        </w:rPr>
        <w:t>–</w:t>
      </w:r>
      <w:r w:rsidRPr="00E508DD">
        <w:rPr>
          <w:rFonts w:cs="David" w:hint="cs"/>
          <w:rtl/>
        </w:rPr>
        <w:t xml:space="preserve"> לא לאיגודי הערים מים וביוב. ניסו להכניס הסתייגות שמשנה את מהות חוק תאגידי מים וביוב. </w:t>
      </w:r>
    </w:p>
    <w:p w14:paraId="4BCDD98F" w14:textId="77777777" w:rsidR="00E508DD" w:rsidRPr="00E508DD" w:rsidRDefault="00E508DD" w:rsidP="00E508DD">
      <w:pPr>
        <w:bidi/>
        <w:jc w:val="both"/>
        <w:rPr>
          <w:rFonts w:cs="David" w:hint="cs"/>
          <w:rtl/>
        </w:rPr>
      </w:pPr>
    </w:p>
    <w:p w14:paraId="33202DA6" w14:textId="77777777" w:rsidR="00E508DD" w:rsidRPr="00E508DD" w:rsidRDefault="00E508DD" w:rsidP="00E508DD">
      <w:pPr>
        <w:bidi/>
        <w:jc w:val="both"/>
        <w:rPr>
          <w:rFonts w:cs="David" w:hint="cs"/>
          <w:u w:val="single"/>
          <w:rtl/>
        </w:rPr>
      </w:pPr>
      <w:r w:rsidRPr="00E508DD">
        <w:rPr>
          <w:rFonts w:cs="David" w:hint="cs"/>
          <w:u w:val="single"/>
          <w:rtl/>
        </w:rPr>
        <w:t>אברהם מיכאלי:</w:t>
      </w:r>
    </w:p>
    <w:p w14:paraId="748405F4" w14:textId="77777777" w:rsidR="00E508DD" w:rsidRPr="00E508DD" w:rsidRDefault="00E508DD" w:rsidP="00E508DD">
      <w:pPr>
        <w:bidi/>
        <w:jc w:val="both"/>
        <w:rPr>
          <w:rFonts w:cs="David" w:hint="cs"/>
          <w:u w:val="single"/>
          <w:rtl/>
        </w:rPr>
      </w:pPr>
    </w:p>
    <w:p w14:paraId="07E55AE1" w14:textId="77777777" w:rsidR="00E508DD" w:rsidRPr="00E508DD" w:rsidRDefault="00E508DD" w:rsidP="00E508DD">
      <w:pPr>
        <w:bidi/>
        <w:ind w:firstLine="720"/>
        <w:jc w:val="both"/>
        <w:rPr>
          <w:rFonts w:cs="David" w:hint="cs"/>
          <w:rtl/>
        </w:rPr>
      </w:pPr>
      <w:r w:rsidRPr="00E508DD">
        <w:rPr>
          <w:rFonts w:cs="David" w:hint="cs"/>
          <w:rtl/>
        </w:rPr>
        <w:t>איפה מטפלים בתאגידי מים וביוב?</w:t>
      </w:r>
    </w:p>
    <w:p w14:paraId="04DC1952" w14:textId="77777777" w:rsidR="00E508DD" w:rsidRPr="00E508DD" w:rsidRDefault="00E508DD" w:rsidP="00E508DD">
      <w:pPr>
        <w:bidi/>
        <w:jc w:val="both"/>
        <w:rPr>
          <w:rFonts w:cs="David" w:hint="cs"/>
          <w:rtl/>
        </w:rPr>
      </w:pPr>
    </w:p>
    <w:p w14:paraId="0AC41F61" w14:textId="77777777" w:rsidR="00E508DD" w:rsidRPr="00E508DD" w:rsidRDefault="00E508DD" w:rsidP="00E508DD">
      <w:pPr>
        <w:bidi/>
        <w:jc w:val="both"/>
        <w:rPr>
          <w:rFonts w:cs="David" w:hint="cs"/>
          <w:u w:val="single"/>
          <w:rtl/>
        </w:rPr>
      </w:pPr>
      <w:r w:rsidRPr="00E508DD">
        <w:rPr>
          <w:rFonts w:cs="David" w:hint="cs"/>
          <w:u w:val="single"/>
          <w:rtl/>
        </w:rPr>
        <w:t>עמית לנג:</w:t>
      </w:r>
    </w:p>
    <w:p w14:paraId="20F495BF" w14:textId="77777777" w:rsidR="00E508DD" w:rsidRPr="00E508DD" w:rsidRDefault="00E508DD" w:rsidP="00E508DD">
      <w:pPr>
        <w:bidi/>
        <w:jc w:val="both"/>
        <w:rPr>
          <w:rFonts w:cs="David" w:hint="cs"/>
          <w:rtl/>
        </w:rPr>
      </w:pPr>
    </w:p>
    <w:p w14:paraId="62217B21" w14:textId="77777777" w:rsidR="00E508DD" w:rsidRPr="00E508DD" w:rsidRDefault="00E508DD" w:rsidP="00E508DD">
      <w:pPr>
        <w:bidi/>
        <w:ind w:firstLine="720"/>
        <w:jc w:val="both"/>
        <w:rPr>
          <w:rFonts w:cs="David" w:hint="cs"/>
          <w:rtl/>
        </w:rPr>
      </w:pPr>
      <w:r w:rsidRPr="00E508DD">
        <w:rPr>
          <w:rFonts w:cs="David" w:hint="cs"/>
          <w:rtl/>
        </w:rPr>
        <w:t xml:space="preserve">יש להם חוק משלהם. יש חקיקה ראשית שעברה בכנסת לפני שנים, שמחייבת כל רשות מקומית להקים תאגיד מים וביוב. </w:t>
      </w:r>
    </w:p>
    <w:p w14:paraId="397D8A6A" w14:textId="77777777" w:rsidR="00E508DD" w:rsidRPr="00E508DD" w:rsidRDefault="00E508DD" w:rsidP="00E508DD">
      <w:pPr>
        <w:bidi/>
        <w:jc w:val="both"/>
        <w:rPr>
          <w:rFonts w:cs="David" w:hint="cs"/>
          <w:rtl/>
        </w:rPr>
      </w:pPr>
    </w:p>
    <w:p w14:paraId="2033CDCA" w14:textId="77777777" w:rsidR="00E508DD" w:rsidRDefault="00E508DD" w:rsidP="00E508DD">
      <w:pPr>
        <w:bidi/>
        <w:jc w:val="both"/>
        <w:rPr>
          <w:rFonts w:cs="David" w:hint="cs"/>
          <w:u w:val="single"/>
          <w:rtl/>
        </w:rPr>
      </w:pPr>
    </w:p>
    <w:p w14:paraId="7E6A8A95" w14:textId="77777777" w:rsidR="00E508DD" w:rsidRDefault="00E508DD" w:rsidP="00E508DD">
      <w:pPr>
        <w:bidi/>
        <w:jc w:val="both"/>
        <w:rPr>
          <w:rFonts w:cs="David" w:hint="cs"/>
          <w:u w:val="single"/>
          <w:rtl/>
        </w:rPr>
      </w:pPr>
    </w:p>
    <w:p w14:paraId="58536BEA" w14:textId="77777777" w:rsidR="00E508DD" w:rsidRDefault="00E508DD" w:rsidP="00E508DD">
      <w:pPr>
        <w:bidi/>
        <w:jc w:val="both"/>
        <w:rPr>
          <w:rFonts w:cs="David" w:hint="cs"/>
          <w:u w:val="single"/>
          <w:rtl/>
        </w:rPr>
      </w:pPr>
    </w:p>
    <w:p w14:paraId="135FDE88" w14:textId="77777777" w:rsidR="00E508DD" w:rsidRDefault="00E508DD" w:rsidP="00E508DD">
      <w:pPr>
        <w:bidi/>
        <w:jc w:val="both"/>
        <w:rPr>
          <w:rFonts w:cs="David" w:hint="cs"/>
          <w:u w:val="single"/>
          <w:rtl/>
        </w:rPr>
      </w:pPr>
    </w:p>
    <w:p w14:paraId="5FE8B7CF"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7DE06713" w14:textId="77777777" w:rsidR="00E508DD" w:rsidRPr="00E508DD" w:rsidRDefault="00E508DD" w:rsidP="00E508DD">
      <w:pPr>
        <w:bidi/>
        <w:jc w:val="both"/>
        <w:rPr>
          <w:rFonts w:cs="David" w:hint="cs"/>
          <w:u w:val="single"/>
          <w:rtl/>
        </w:rPr>
      </w:pPr>
    </w:p>
    <w:p w14:paraId="24DF2CCE" w14:textId="77777777" w:rsidR="00E508DD" w:rsidRPr="00E508DD" w:rsidRDefault="00E508DD" w:rsidP="00E508DD">
      <w:pPr>
        <w:bidi/>
        <w:ind w:firstLine="720"/>
        <w:jc w:val="both"/>
        <w:rPr>
          <w:rFonts w:cs="David" w:hint="cs"/>
          <w:rtl/>
        </w:rPr>
      </w:pPr>
      <w:r w:rsidRPr="00E508DD">
        <w:rPr>
          <w:rFonts w:cs="David" w:hint="cs"/>
          <w:rtl/>
        </w:rPr>
        <w:t>מה ההבדל?</w:t>
      </w:r>
    </w:p>
    <w:p w14:paraId="20C699B4" w14:textId="77777777" w:rsidR="00E508DD" w:rsidRPr="00E508DD" w:rsidRDefault="00E508DD" w:rsidP="00E508DD">
      <w:pPr>
        <w:bidi/>
        <w:jc w:val="both"/>
        <w:rPr>
          <w:rFonts w:cs="David" w:hint="cs"/>
          <w:rtl/>
        </w:rPr>
      </w:pPr>
    </w:p>
    <w:p w14:paraId="7E035113" w14:textId="77777777" w:rsidR="00E508DD" w:rsidRPr="00E508DD" w:rsidRDefault="00E508DD" w:rsidP="00E508DD">
      <w:pPr>
        <w:bidi/>
        <w:jc w:val="both"/>
        <w:rPr>
          <w:rFonts w:cs="David" w:hint="cs"/>
          <w:u w:val="single"/>
          <w:rtl/>
        </w:rPr>
      </w:pPr>
      <w:r w:rsidRPr="00E508DD">
        <w:rPr>
          <w:rFonts w:cs="David" w:hint="cs"/>
          <w:u w:val="single"/>
          <w:rtl/>
        </w:rPr>
        <w:t>עמית לנג:</w:t>
      </w:r>
    </w:p>
    <w:p w14:paraId="604A3911" w14:textId="77777777" w:rsidR="00E508DD" w:rsidRPr="00E508DD" w:rsidRDefault="00E508DD" w:rsidP="00E508DD">
      <w:pPr>
        <w:bidi/>
        <w:jc w:val="both"/>
        <w:rPr>
          <w:rFonts w:cs="David" w:hint="cs"/>
          <w:rtl/>
        </w:rPr>
      </w:pPr>
      <w:r w:rsidRPr="00E508DD">
        <w:rPr>
          <w:rFonts w:cs="David" w:hint="cs"/>
          <w:rtl/>
        </w:rPr>
        <w:tab/>
      </w:r>
    </w:p>
    <w:p w14:paraId="1A7C2210" w14:textId="77777777" w:rsidR="00E508DD" w:rsidRPr="00E508DD" w:rsidRDefault="00E508DD" w:rsidP="00E508DD">
      <w:pPr>
        <w:bidi/>
        <w:jc w:val="both"/>
        <w:rPr>
          <w:rFonts w:cs="David" w:hint="cs"/>
          <w:rtl/>
        </w:rPr>
      </w:pPr>
      <w:r w:rsidRPr="00E508DD">
        <w:rPr>
          <w:rFonts w:cs="David" w:hint="cs"/>
          <w:rtl/>
        </w:rPr>
        <w:tab/>
        <w:t xml:space="preserve">יש הבדל </w:t>
      </w:r>
      <w:r w:rsidRPr="00E508DD">
        <w:rPr>
          <w:rFonts w:cs="David"/>
          <w:rtl/>
        </w:rPr>
        <w:t>–</w:t>
      </w:r>
      <w:r w:rsidRPr="00E508DD">
        <w:rPr>
          <w:rFonts w:cs="David" w:hint="cs"/>
          <w:rtl/>
        </w:rPr>
        <w:t xml:space="preserve"> זה איגודי ערים וזה תאגידים. אלה שני דברים שונים. </w:t>
      </w:r>
    </w:p>
    <w:p w14:paraId="27336DF8" w14:textId="77777777" w:rsidR="00E508DD" w:rsidRPr="00E508DD" w:rsidRDefault="00E508DD" w:rsidP="00E508DD">
      <w:pPr>
        <w:bidi/>
        <w:jc w:val="both"/>
        <w:rPr>
          <w:rFonts w:cs="David" w:hint="cs"/>
          <w:rtl/>
        </w:rPr>
      </w:pPr>
    </w:p>
    <w:p w14:paraId="7B0E98BC"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7A0655BC" w14:textId="77777777" w:rsidR="00E508DD" w:rsidRPr="00E508DD" w:rsidRDefault="00E508DD" w:rsidP="00E508DD">
      <w:pPr>
        <w:bidi/>
        <w:jc w:val="both"/>
        <w:rPr>
          <w:rFonts w:cs="David" w:hint="cs"/>
          <w:u w:val="single"/>
          <w:rtl/>
        </w:rPr>
      </w:pPr>
    </w:p>
    <w:p w14:paraId="60140DCC" w14:textId="77777777" w:rsidR="00E508DD" w:rsidRPr="00E508DD" w:rsidRDefault="00E508DD" w:rsidP="00E508DD">
      <w:pPr>
        <w:bidi/>
        <w:ind w:firstLine="720"/>
        <w:jc w:val="both"/>
        <w:rPr>
          <w:rFonts w:cs="David" w:hint="cs"/>
          <w:rtl/>
        </w:rPr>
      </w:pPr>
      <w:r w:rsidRPr="00E508DD">
        <w:rPr>
          <w:rFonts w:cs="David" w:hint="cs"/>
          <w:rtl/>
        </w:rPr>
        <w:t xml:space="preserve">כמו </w:t>
      </w:r>
      <w:proofErr w:type="spellStart"/>
      <w:r w:rsidRPr="00E508DD">
        <w:rPr>
          <w:rFonts w:cs="David" w:hint="cs"/>
          <w:rtl/>
        </w:rPr>
        <w:t>הגיחון</w:t>
      </w:r>
      <w:proofErr w:type="spellEnd"/>
      <w:r w:rsidRPr="00E508DD">
        <w:rPr>
          <w:rFonts w:cs="David" w:hint="cs"/>
          <w:rtl/>
        </w:rPr>
        <w:t xml:space="preserve"> בירושלים. </w:t>
      </w:r>
    </w:p>
    <w:p w14:paraId="7C6238BA" w14:textId="77777777" w:rsidR="00E508DD" w:rsidRPr="00E508DD" w:rsidRDefault="00E508DD" w:rsidP="00E508DD">
      <w:pPr>
        <w:bidi/>
        <w:jc w:val="both"/>
        <w:rPr>
          <w:rFonts w:cs="David" w:hint="cs"/>
          <w:rtl/>
        </w:rPr>
      </w:pPr>
    </w:p>
    <w:p w14:paraId="5F272DCE" w14:textId="77777777" w:rsidR="00E508DD" w:rsidRPr="00E508DD" w:rsidRDefault="00E508DD" w:rsidP="00E508DD">
      <w:pPr>
        <w:bidi/>
        <w:jc w:val="both"/>
        <w:rPr>
          <w:rFonts w:cs="David" w:hint="cs"/>
          <w:u w:val="single"/>
          <w:rtl/>
        </w:rPr>
      </w:pPr>
      <w:r w:rsidRPr="00E508DD">
        <w:rPr>
          <w:rFonts w:cs="David" w:hint="cs"/>
          <w:u w:val="single"/>
          <w:rtl/>
        </w:rPr>
        <w:t>עמית לנג:</w:t>
      </w:r>
    </w:p>
    <w:p w14:paraId="7D1529F3" w14:textId="77777777" w:rsidR="00E508DD" w:rsidRPr="00E508DD" w:rsidRDefault="00E508DD" w:rsidP="00E508DD">
      <w:pPr>
        <w:bidi/>
        <w:jc w:val="both"/>
        <w:rPr>
          <w:rFonts w:cs="David" w:hint="cs"/>
          <w:rtl/>
        </w:rPr>
      </w:pPr>
    </w:p>
    <w:p w14:paraId="2FF7419F" w14:textId="77777777" w:rsidR="00E508DD" w:rsidRPr="00E508DD" w:rsidRDefault="00E508DD" w:rsidP="00E508DD">
      <w:pPr>
        <w:bidi/>
        <w:ind w:firstLine="720"/>
        <w:jc w:val="both"/>
        <w:rPr>
          <w:rFonts w:cs="David" w:hint="cs"/>
          <w:rtl/>
        </w:rPr>
      </w:pPr>
      <w:proofErr w:type="spellStart"/>
      <w:r w:rsidRPr="00E508DD">
        <w:rPr>
          <w:rFonts w:cs="David" w:hint="cs"/>
          <w:rtl/>
        </w:rPr>
        <w:t>הגיחון</w:t>
      </w:r>
      <w:proofErr w:type="spellEnd"/>
      <w:r w:rsidRPr="00E508DD">
        <w:rPr>
          <w:rFonts w:cs="David" w:hint="cs"/>
          <w:rtl/>
        </w:rPr>
        <w:t xml:space="preserve"> הוא תאגיד, ובתל אביב יש איגוד ערים דן לביוב, שלא מטפל במים אלא רק בביוב. ניסינו להביא תיקון שנוגע לאיגודי ערים מים וביוב, להתאים את המצב שלהם לתאגידים. החוק לא מטפל בתאגידי המים, הוא מטפל באיגודי הערים למים. אגב הדיון הזה הציעו מספר - - -</w:t>
      </w:r>
    </w:p>
    <w:p w14:paraId="3B9D2B6E" w14:textId="77777777" w:rsidR="00E508DD" w:rsidRPr="00E508DD" w:rsidRDefault="00E508DD" w:rsidP="00E508DD">
      <w:pPr>
        <w:bidi/>
        <w:jc w:val="both"/>
        <w:rPr>
          <w:rFonts w:cs="David" w:hint="cs"/>
          <w:rtl/>
        </w:rPr>
      </w:pPr>
    </w:p>
    <w:p w14:paraId="1797FD6B" w14:textId="77777777" w:rsidR="00E508DD" w:rsidRPr="00E508DD" w:rsidRDefault="00E508DD" w:rsidP="00E508DD">
      <w:pPr>
        <w:bidi/>
        <w:jc w:val="both"/>
        <w:rPr>
          <w:rFonts w:cs="David" w:hint="cs"/>
          <w:rtl/>
        </w:rPr>
      </w:pPr>
      <w:r w:rsidRPr="00E508DD">
        <w:rPr>
          <w:rFonts w:cs="David" w:hint="cs"/>
          <w:u w:val="single"/>
          <w:rtl/>
        </w:rPr>
        <w:t>זבולון אורלב:</w:t>
      </w:r>
    </w:p>
    <w:p w14:paraId="3CE1BF46" w14:textId="77777777" w:rsidR="00E508DD" w:rsidRPr="00E508DD" w:rsidRDefault="00E508DD" w:rsidP="00E508DD">
      <w:pPr>
        <w:bidi/>
        <w:jc w:val="both"/>
        <w:rPr>
          <w:rFonts w:cs="David" w:hint="cs"/>
          <w:rtl/>
        </w:rPr>
      </w:pPr>
    </w:p>
    <w:p w14:paraId="3B73AC42" w14:textId="77777777" w:rsidR="00E508DD" w:rsidRPr="00E508DD" w:rsidRDefault="00E508DD" w:rsidP="00E508DD">
      <w:pPr>
        <w:bidi/>
        <w:jc w:val="both"/>
        <w:rPr>
          <w:rFonts w:cs="David" w:hint="cs"/>
          <w:rtl/>
        </w:rPr>
      </w:pPr>
      <w:r w:rsidRPr="00E508DD">
        <w:rPr>
          <w:rFonts w:cs="David" w:hint="cs"/>
          <w:rtl/>
        </w:rPr>
        <w:tab/>
        <w:t xml:space="preserve">יש איגוד ערים למים ויש תאגידי מים. </w:t>
      </w:r>
    </w:p>
    <w:p w14:paraId="5FA432EC" w14:textId="77777777" w:rsidR="00E508DD" w:rsidRPr="00E508DD" w:rsidRDefault="00E508DD" w:rsidP="00E508DD">
      <w:pPr>
        <w:bidi/>
        <w:jc w:val="both"/>
        <w:rPr>
          <w:rFonts w:cs="David" w:hint="cs"/>
          <w:rtl/>
        </w:rPr>
      </w:pPr>
    </w:p>
    <w:p w14:paraId="3942647F"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3163108" w14:textId="77777777" w:rsidR="00E508DD" w:rsidRPr="00E508DD" w:rsidRDefault="00E508DD" w:rsidP="00E508DD">
      <w:pPr>
        <w:bidi/>
        <w:jc w:val="both"/>
        <w:rPr>
          <w:rFonts w:cs="David" w:hint="cs"/>
          <w:u w:val="single"/>
          <w:rtl/>
        </w:rPr>
      </w:pPr>
    </w:p>
    <w:p w14:paraId="4563D207" w14:textId="77777777" w:rsidR="00E508DD" w:rsidRPr="00E508DD" w:rsidRDefault="00E508DD" w:rsidP="00E508DD">
      <w:pPr>
        <w:bidi/>
        <w:ind w:firstLine="720"/>
        <w:jc w:val="both"/>
        <w:rPr>
          <w:rFonts w:cs="David" w:hint="cs"/>
          <w:rtl/>
        </w:rPr>
      </w:pPr>
      <w:r w:rsidRPr="00E508DD">
        <w:rPr>
          <w:rFonts w:cs="David" w:hint="cs"/>
          <w:rtl/>
        </w:rPr>
        <w:t xml:space="preserve">חברים, אולי אקל על כולנו. יש דברים שהם תרגיל </w:t>
      </w:r>
      <w:proofErr w:type="spellStart"/>
      <w:r w:rsidRPr="00E508DD">
        <w:rPr>
          <w:rFonts w:cs="David" w:hint="cs"/>
          <w:rtl/>
        </w:rPr>
        <w:t>פרלמנטרי</w:t>
      </w:r>
      <w:proofErr w:type="spellEnd"/>
      <w:r w:rsidRPr="00E508DD">
        <w:rPr>
          <w:rFonts w:cs="David" w:hint="cs"/>
          <w:rtl/>
        </w:rPr>
        <w:t xml:space="preserve"> ויש דברים שהם מחלוקת רצינית. כדי להבין באיזה שדה אנחנו נמצאים כאן אמסור לכם את הודעתו של חבר הכנסת אורון, שהוא לא מתנגד לכך שהוועדה תחליט שמדובר בנושא חדש. אז אתם בעצמכם מבינים שמדובר כאן על תרגיל </w:t>
      </w:r>
      <w:proofErr w:type="spellStart"/>
      <w:r w:rsidRPr="00E508DD">
        <w:rPr>
          <w:rFonts w:cs="David" w:hint="cs"/>
          <w:rtl/>
        </w:rPr>
        <w:t>פרלמנטרי</w:t>
      </w:r>
      <w:proofErr w:type="spellEnd"/>
      <w:r w:rsidRPr="00E508DD">
        <w:rPr>
          <w:rFonts w:cs="David" w:hint="cs"/>
          <w:rtl/>
        </w:rPr>
        <w:t>, שאפילו המציע מבין שזה נושא חדש פרופר. נחסוך לכולנו את - - -</w:t>
      </w:r>
    </w:p>
    <w:p w14:paraId="217D3362" w14:textId="77777777" w:rsidR="00E508DD" w:rsidRPr="00E508DD" w:rsidRDefault="00E508DD" w:rsidP="00E508DD">
      <w:pPr>
        <w:bidi/>
        <w:jc w:val="both"/>
        <w:rPr>
          <w:rFonts w:cs="David" w:hint="cs"/>
          <w:rtl/>
        </w:rPr>
      </w:pPr>
    </w:p>
    <w:p w14:paraId="5B28EC19"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4BF66F72" w14:textId="77777777" w:rsidR="00E508DD" w:rsidRPr="00E508DD" w:rsidRDefault="00E508DD" w:rsidP="00E508DD">
      <w:pPr>
        <w:bidi/>
        <w:jc w:val="both"/>
        <w:rPr>
          <w:rFonts w:cs="David" w:hint="cs"/>
          <w:u w:val="single"/>
          <w:rtl/>
        </w:rPr>
      </w:pPr>
    </w:p>
    <w:p w14:paraId="481E45A0" w14:textId="77777777" w:rsidR="00E508DD" w:rsidRPr="00E508DD" w:rsidRDefault="00E508DD" w:rsidP="00E508DD">
      <w:pPr>
        <w:bidi/>
        <w:ind w:firstLine="720"/>
        <w:jc w:val="both"/>
        <w:rPr>
          <w:rFonts w:cs="David" w:hint="cs"/>
          <w:rtl/>
        </w:rPr>
      </w:pPr>
      <w:r w:rsidRPr="00E508DD">
        <w:rPr>
          <w:rFonts w:cs="David" w:hint="cs"/>
          <w:rtl/>
        </w:rPr>
        <w:t xml:space="preserve">עכשיו הבנתי, עכשיו דיברת עברית. </w:t>
      </w:r>
    </w:p>
    <w:p w14:paraId="4C61E377" w14:textId="77777777" w:rsidR="00E508DD" w:rsidRPr="00E508DD" w:rsidRDefault="00E508DD" w:rsidP="00E508DD">
      <w:pPr>
        <w:bidi/>
        <w:jc w:val="both"/>
        <w:rPr>
          <w:rFonts w:cs="David" w:hint="cs"/>
          <w:rtl/>
        </w:rPr>
      </w:pPr>
    </w:p>
    <w:p w14:paraId="62602BFD"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1E8467FF" w14:textId="77777777" w:rsidR="00E508DD" w:rsidRPr="00E508DD" w:rsidRDefault="00E508DD" w:rsidP="00E508DD">
      <w:pPr>
        <w:bidi/>
        <w:jc w:val="both"/>
        <w:rPr>
          <w:rFonts w:cs="David" w:hint="cs"/>
          <w:u w:val="single"/>
          <w:rtl/>
        </w:rPr>
      </w:pPr>
    </w:p>
    <w:p w14:paraId="5896685E" w14:textId="77777777" w:rsidR="00E508DD" w:rsidRPr="00E508DD" w:rsidRDefault="00E508DD" w:rsidP="00E508DD">
      <w:pPr>
        <w:bidi/>
        <w:ind w:firstLine="720"/>
        <w:jc w:val="both"/>
        <w:rPr>
          <w:rFonts w:cs="David" w:hint="cs"/>
          <w:rtl/>
        </w:rPr>
      </w:pPr>
      <w:r w:rsidRPr="00E508DD">
        <w:rPr>
          <w:rFonts w:cs="David" w:hint="cs"/>
          <w:rtl/>
        </w:rPr>
        <w:t xml:space="preserve">אני רוצה לשמוע גם את ארבל, שנבין שאלה פני הדברים. </w:t>
      </w:r>
    </w:p>
    <w:p w14:paraId="1D2EC9F9" w14:textId="77777777" w:rsidR="00E508DD" w:rsidRPr="00E508DD" w:rsidRDefault="00E508DD" w:rsidP="00E508DD">
      <w:pPr>
        <w:bidi/>
        <w:jc w:val="both"/>
        <w:rPr>
          <w:rFonts w:cs="David" w:hint="cs"/>
          <w:rtl/>
        </w:rPr>
      </w:pPr>
    </w:p>
    <w:p w14:paraId="2707178C" w14:textId="77777777" w:rsidR="00E508DD" w:rsidRPr="00E508DD" w:rsidRDefault="00E508DD" w:rsidP="00E508DD">
      <w:pPr>
        <w:bidi/>
        <w:rPr>
          <w:rFonts w:cs="David" w:hint="cs"/>
          <w:u w:val="single"/>
          <w:rtl/>
        </w:rPr>
      </w:pPr>
      <w:r w:rsidRPr="00E508DD">
        <w:rPr>
          <w:rFonts w:cs="David" w:hint="cs"/>
          <w:u w:val="single"/>
          <w:rtl/>
        </w:rPr>
        <w:t>ארבל אסטרחן:</w:t>
      </w:r>
    </w:p>
    <w:p w14:paraId="561F1147" w14:textId="77777777" w:rsidR="00E508DD" w:rsidRPr="00E508DD" w:rsidRDefault="00E508DD" w:rsidP="00E508DD">
      <w:pPr>
        <w:bidi/>
        <w:jc w:val="both"/>
        <w:rPr>
          <w:rFonts w:cs="David" w:hint="cs"/>
          <w:rtl/>
        </w:rPr>
      </w:pPr>
    </w:p>
    <w:p w14:paraId="00E6AC36" w14:textId="77777777" w:rsidR="00E508DD" w:rsidRPr="00E508DD" w:rsidRDefault="00E508DD" w:rsidP="00E508DD">
      <w:pPr>
        <w:bidi/>
        <w:ind w:firstLine="720"/>
        <w:jc w:val="both"/>
        <w:rPr>
          <w:rFonts w:cs="David" w:hint="cs"/>
          <w:rtl/>
        </w:rPr>
      </w:pPr>
      <w:r w:rsidRPr="00E508DD">
        <w:rPr>
          <w:rFonts w:cs="David" w:hint="cs"/>
          <w:rtl/>
        </w:rPr>
        <w:t xml:space="preserve">נציג האוצר הסביר את המהות, אבל זו פעם ראשונה שהוועדה הזו דנה בנושא חדש בכנסת הזו אז אגיד במילה מהן סמכויות הוועדה. סעיף 120 לתקנון הכנסת מגביל את עבודת הוועדות בעת הכנסת הצעת חוק לקריאה </w:t>
      </w:r>
      <w:proofErr w:type="spellStart"/>
      <w:r w:rsidRPr="00E508DD">
        <w:rPr>
          <w:rFonts w:cs="David" w:hint="cs"/>
          <w:rtl/>
        </w:rPr>
        <w:t>שניה</w:t>
      </w:r>
      <w:proofErr w:type="spellEnd"/>
      <w:r w:rsidRPr="00E508DD">
        <w:rPr>
          <w:rFonts w:cs="David" w:hint="cs"/>
          <w:rtl/>
        </w:rPr>
        <w:t xml:space="preserve"> ושלישית בגדר התיקונים שניתן להכניס בהצעת החוק, כפי שעברה בקריאה הראשונה. אין הרבה מגבלות, כידוע. ועדות יכולות לשנות מאוד ממה שעבר בקריאה הראשונה, אבל התקנון קובע שלא ניתן להוסיף עניין שחורג מגדר הנושא של הצעת החוק. </w:t>
      </w:r>
    </w:p>
    <w:p w14:paraId="2C6937CF" w14:textId="77777777" w:rsidR="00E508DD" w:rsidRPr="00E508DD" w:rsidRDefault="00E508DD" w:rsidP="00E508DD">
      <w:pPr>
        <w:bidi/>
        <w:ind w:firstLine="720"/>
        <w:jc w:val="both"/>
        <w:rPr>
          <w:rFonts w:cs="David" w:hint="cs"/>
          <w:rtl/>
        </w:rPr>
      </w:pPr>
    </w:p>
    <w:p w14:paraId="5B8ECFC6" w14:textId="77777777" w:rsidR="00E508DD" w:rsidRPr="00E508DD" w:rsidRDefault="00E508DD" w:rsidP="00E508DD">
      <w:pPr>
        <w:bidi/>
        <w:rPr>
          <w:rFonts w:cs="David" w:hint="cs"/>
          <w:rtl/>
        </w:rPr>
      </w:pPr>
      <w:r w:rsidRPr="00E508DD">
        <w:rPr>
          <w:rFonts w:cs="David" w:hint="cs"/>
          <w:u w:val="single"/>
          <w:rtl/>
        </w:rPr>
        <w:t>נסים זאב:</w:t>
      </w:r>
    </w:p>
    <w:p w14:paraId="10C5C087" w14:textId="77777777" w:rsidR="00E508DD" w:rsidRPr="00E508DD" w:rsidRDefault="00E508DD" w:rsidP="00E508DD">
      <w:pPr>
        <w:bidi/>
        <w:rPr>
          <w:rFonts w:cs="David" w:hint="cs"/>
          <w:rtl/>
        </w:rPr>
      </w:pPr>
    </w:p>
    <w:p w14:paraId="0D77B1E5" w14:textId="77777777" w:rsidR="00E508DD" w:rsidRPr="00E508DD" w:rsidRDefault="00E508DD" w:rsidP="00E508DD">
      <w:pPr>
        <w:bidi/>
        <w:ind w:firstLine="720"/>
        <w:jc w:val="both"/>
        <w:rPr>
          <w:rFonts w:cs="David" w:hint="cs"/>
          <w:rtl/>
        </w:rPr>
      </w:pPr>
      <w:r w:rsidRPr="00E508DD">
        <w:rPr>
          <w:rFonts w:cs="David" w:hint="cs"/>
          <w:rtl/>
        </w:rPr>
        <w:t xml:space="preserve">זה נקרא עניין חדש. </w:t>
      </w:r>
    </w:p>
    <w:p w14:paraId="43F0502B" w14:textId="77777777" w:rsidR="00E508DD" w:rsidRDefault="00E508DD" w:rsidP="00E508DD">
      <w:pPr>
        <w:bidi/>
        <w:rPr>
          <w:rFonts w:cs="David" w:hint="cs"/>
          <w:rtl/>
        </w:rPr>
      </w:pPr>
    </w:p>
    <w:p w14:paraId="75406160" w14:textId="77777777" w:rsidR="00E508DD" w:rsidRDefault="00E508DD" w:rsidP="00E508DD">
      <w:pPr>
        <w:bidi/>
        <w:rPr>
          <w:rFonts w:cs="David" w:hint="cs"/>
          <w:rtl/>
        </w:rPr>
      </w:pPr>
    </w:p>
    <w:p w14:paraId="41E4A553" w14:textId="77777777" w:rsidR="00E508DD" w:rsidRDefault="00E508DD" w:rsidP="00E508DD">
      <w:pPr>
        <w:bidi/>
        <w:rPr>
          <w:rFonts w:cs="David" w:hint="cs"/>
          <w:rtl/>
        </w:rPr>
      </w:pPr>
    </w:p>
    <w:p w14:paraId="7BA727F5" w14:textId="77777777" w:rsidR="00E508DD" w:rsidRDefault="00E508DD" w:rsidP="00E508DD">
      <w:pPr>
        <w:bidi/>
        <w:rPr>
          <w:rFonts w:cs="David" w:hint="cs"/>
          <w:rtl/>
        </w:rPr>
      </w:pPr>
    </w:p>
    <w:p w14:paraId="56B4D4CB" w14:textId="77777777" w:rsidR="00E508DD" w:rsidRDefault="00E508DD" w:rsidP="00E508DD">
      <w:pPr>
        <w:bidi/>
        <w:rPr>
          <w:rFonts w:cs="David" w:hint="cs"/>
          <w:rtl/>
        </w:rPr>
      </w:pPr>
    </w:p>
    <w:p w14:paraId="72545413" w14:textId="77777777" w:rsidR="00E508DD" w:rsidRDefault="00E508DD" w:rsidP="00E508DD">
      <w:pPr>
        <w:bidi/>
        <w:rPr>
          <w:rFonts w:cs="David" w:hint="cs"/>
          <w:rtl/>
        </w:rPr>
      </w:pPr>
    </w:p>
    <w:p w14:paraId="282A3F0F" w14:textId="77777777" w:rsidR="00E508DD" w:rsidRDefault="00E508DD" w:rsidP="00E508DD">
      <w:pPr>
        <w:bidi/>
        <w:rPr>
          <w:rFonts w:cs="David" w:hint="cs"/>
          <w:rtl/>
        </w:rPr>
      </w:pPr>
    </w:p>
    <w:p w14:paraId="77C1FA7D" w14:textId="77777777" w:rsidR="00E508DD" w:rsidRPr="00E508DD" w:rsidRDefault="00E508DD" w:rsidP="00E508DD">
      <w:pPr>
        <w:bidi/>
        <w:rPr>
          <w:rFonts w:cs="David" w:hint="cs"/>
          <w:u w:val="single"/>
          <w:rtl/>
        </w:rPr>
      </w:pPr>
      <w:r w:rsidRPr="00E508DD">
        <w:rPr>
          <w:rFonts w:cs="David" w:hint="cs"/>
          <w:u w:val="single"/>
          <w:rtl/>
        </w:rPr>
        <w:t>ארבל אסטרחן:</w:t>
      </w:r>
    </w:p>
    <w:p w14:paraId="67B377A8" w14:textId="77777777" w:rsidR="00E508DD" w:rsidRPr="00E508DD" w:rsidRDefault="00E508DD" w:rsidP="00E508DD">
      <w:pPr>
        <w:bidi/>
        <w:ind w:firstLine="720"/>
        <w:jc w:val="both"/>
        <w:rPr>
          <w:rFonts w:cs="David" w:hint="cs"/>
          <w:rtl/>
        </w:rPr>
      </w:pPr>
    </w:p>
    <w:p w14:paraId="6B0257BF" w14:textId="77777777" w:rsidR="00E508DD" w:rsidRPr="00E508DD" w:rsidRDefault="00E508DD" w:rsidP="00E508DD">
      <w:pPr>
        <w:bidi/>
        <w:ind w:firstLine="720"/>
        <w:jc w:val="both"/>
        <w:rPr>
          <w:rFonts w:cs="David" w:hint="cs"/>
          <w:rtl/>
        </w:rPr>
      </w:pPr>
      <w:r w:rsidRPr="00E508DD">
        <w:rPr>
          <w:rFonts w:cs="David" w:hint="cs"/>
          <w:rtl/>
        </w:rPr>
        <w:t xml:space="preserve">נכון. ברגע שנטענת טענה כזאת באחת מוועדות הכנסת שמכינה הצעת חוק לקריאה </w:t>
      </w:r>
      <w:proofErr w:type="spellStart"/>
      <w:r w:rsidRPr="00E508DD">
        <w:rPr>
          <w:rFonts w:cs="David" w:hint="cs"/>
          <w:rtl/>
        </w:rPr>
        <w:t>השניה</w:t>
      </w:r>
      <w:proofErr w:type="spellEnd"/>
      <w:r w:rsidRPr="00E508DD">
        <w:rPr>
          <w:rFonts w:cs="David" w:hint="cs"/>
          <w:rtl/>
        </w:rPr>
        <w:t xml:space="preserve"> והשלישית, העניין חייב לבוא בישיבתה הראשונה של ועדת הכנסת. אם ועדת הכנסת מחליטה שזה נושא חדש, זה אומר שהעניין שהציגו חברי הכנסת בוועדה לא יכול להיכלל בהצעת החוק, גם לא כהסתייגות. הרעיון הוא שזה עניין לא הצביעה עליו הכנסת בקריאה ראשונה, לא נדון, לא היה בפני חברי הכנסת ובפני הציבור. </w:t>
      </w:r>
    </w:p>
    <w:p w14:paraId="53ED33EB" w14:textId="77777777" w:rsidR="00E508DD" w:rsidRPr="00E508DD" w:rsidRDefault="00E508DD" w:rsidP="00E508DD">
      <w:pPr>
        <w:bidi/>
        <w:jc w:val="both"/>
        <w:rPr>
          <w:rFonts w:cs="David" w:hint="cs"/>
          <w:rtl/>
        </w:rPr>
      </w:pPr>
    </w:p>
    <w:p w14:paraId="4DEDB030"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328CF7E8" w14:textId="77777777" w:rsidR="00E508DD" w:rsidRPr="00E508DD" w:rsidRDefault="00E508DD" w:rsidP="00E508DD">
      <w:pPr>
        <w:bidi/>
        <w:jc w:val="both"/>
        <w:rPr>
          <w:rFonts w:cs="David" w:hint="cs"/>
          <w:u w:val="single"/>
          <w:rtl/>
        </w:rPr>
      </w:pPr>
    </w:p>
    <w:p w14:paraId="650F4A48" w14:textId="77777777" w:rsidR="00E508DD" w:rsidRPr="00E508DD" w:rsidRDefault="00E508DD" w:rsidP="00E508DD">
      <w:pPr>
        <w:bidi/>
        <w:ind w:firstLine="720"/>
        <w:jc w:val="both"/>
        <w:rPr>
          <w:rFonts w:cs="David" w:hint="cs"/>
          <w:rtl/>
        </w:rPr>
      </w:pPr>
      <w:r w:rsidRPr="00E508DD">
        <w:rPr>
          <w:rFonts w:cs="David" w:hint="cs"/>
          <w:rtl/>
        </w:rPr>
        <w:t>זה כמו להביא את העניין של מצעד הגאווה בירושלים בנושא איגודי המים.</w:t>
      </w:r>
    </w:p>
    <w:p w14:paraId="16A1A58B" w14:textId="77777777" w:rsidR="00E508DD" w:rsidRPr="00E508DD" w:rsidRDefault="00E508DD" w:rsidP="00E508DD">
      <w:pPr>
        <w:bidi/>
        <w:jc w:val="both"/>
        <w:rPr>
          <w:rFonts w:cs="David" w:hint="cs"/>
          <w:rtl/>
        </w:rPr>
      </w:pPr>
    </w:p>
    <w:p w14:paraId="525882DD" w14:textId="77777777" w:rsidR="00E508DD" w:rsidRPr="00E508DD" w:rsidRDefault="00E508DD" w:rsidP="00E508DD">
      <w:pPr>
        <w:bidi/>
        <w:rPr>
          <w:rFonts w:cs="David" w:hint="cs"/>
          <w:u w:val="single"/>
          <w:rtl/>
        </w:rPr>
      </w:pPr>
      <w:r w:rsidRPr="00E508DD">
        <w:rPr>
          <w:rFonts w:cs="David" w:hint="cs"/>
          <w:u w:val="single"/>
          <w:rtl/>
        </w:rPr>
        <w:t>ארבל אסטרחן:</w:t>
      </w:r>
    </w:p>
    <w:p w14:paraId="28A1290F" w14:textId="77777777" w:rsidR="00E508DD" w:rsidRPr="00E508DD" w:rsidRDefault="00E508DD" w:rsidP="00E508DD">
      <w:pPr>
        <w:bidi/>
        <w:jc w:val="both"/>
        <w:rPr>
          <w:rFonts w:cs="David" w:hint="cs"/>
          <w:rtl/>
        </w:rPr>
      </w:pPr>
    </w:p>
    <w:p w14:paraId="49B0F6F2" w14:textId="77777777" w:rsidR="00E508DD" w:rsidRPr="00E508DD" w:rsidRDefault="00E508DD" w:rsidP="00E508DD">
      <w:pPr>
        <w:bidi/>
        <w:ind w:firstLine="720"/>
        <w:jc w:val="both"/>
        <w:rPr>
          <w:rFonts w:cs="David" w:hint="cs"/>
          <w:rtl/>
        </w:rPr>
      </w:pPr>
      <w:r w:rsidRPr="00E508DD">
        <w:rPr>
          <w:rFonts w:cs="David" w:hint="cs"/>
          <w:rtl/>
        </w:rPr>
        <w:t xml:space="preserve">לכן רוצים שלא יחוקק רק בקריאה </w:t>
      </w:r>
      <w:proofErr w:type="spellStart"/>
      <w:r w:rsidRPr="00E508DD">
        <w:rPr>
          <w:rFonts w:cs="David" w:hint="cs"/>
          <w:rtl/>
        </w:rPr>
        <w:t>שניה</w:t>
      </w:r>
      <w:proofErr w:type="spellEnd"/>
      <w:r w:rsidRPr="00E508DD">
        <w:rPr>
          <w:rFonts w:cs="David" w:hint="cs"/>
          <w:rtl/>
        </w:rPr>
        <w:t xml:space="preserve"> ושלישית. במקרה הזה, כפי שאמר נציג האוצר וכפי שנמסר לי על-ידי היועץ המשפטי של הוועדה, אכן מדובר בעניין שלא נכלל בקריאה הראשונה, עניין שונה לגמרי ממה שנדון בקריאה הראשונה, כפי שנאמר במכתב של יושב-ראש ועדת הכספים. </w:t>
      </w:r>
    </w:p>
    <w:p w14:paraId="24FE7B3B" w14:textId="77777777" w:rsidR="00E508DD" w:rsidRPr="00E508DD" w:rsidRDefault="00E508DD" w:rsidP="00E508DD">
      <w:pPr>
        <w:bidi/>
        <w:jc w:val="both"/>
        <w:rPr>
          <w:rFonts w:cs="David" w:hint="cs"/>
          <w:rtl/>
        </w:rPr>
      </w:pPr>
    </w:p>
    <w:p w14:paraId="51CA4DB1"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59134F2C" w14:textId="77777777" w:rsidR="00E508DD" w:rsidRPr="00E508DD" w:rsidRDefault="00E508DD" w:rsidP="00E508DD">
      <w:pPr>
        <w:bidi/>
        <w:jc w:val="both"/>
        <w:rPr>
          <w:rFonts w:cs="David" w:hint="cs"/>
          <w:u w:val="single"/>
          <w:rtl/>
        </w:rPr>
      </w:pPr>
    </w:p>
    <w:p w14:paraId="54D13CF3" w14:textId="77777777" w:rsidR="00E508DD" w:rsidRPr="00E508DD" w:rsidRDefault="00E508DD" w:rsidP="00E508DD">
      <w:pPr>
        <w:bidi/>
        <w:ind w:firstLine="720"/>
        <w:jc w:val="both"/>
        <w:rPr>
          <w:rFonts w:cs="David" w:hint="cs"/>
          <w:rtl/>
        </w:rPr>
      </w:pPr>
      <w:r w:rsidRPr="00E508DD">
        <w:rPr>
          <w:rFonts w:cs="David" w:hint="cs"/>
          <w:rtl/>
        </w:rPr>
        <w:t xml:space="preserve">כאמור, אפילו ראש קבוצת המסתייגים מודה שאלה אכן פני הדברים. </w:t>
      </w:r>
    </w:p>
    <w:p w14:paraId="7A1C1AAE" w14:textId="77777777" w:rsidR="00E508DD" w:rsidRPr="00E508DD" w:rsidRDefault="00E508DD" w:rsidP="00E508DD">
      <w:pPr>
        <w:bidi/>
        <w:jc w:val="both"/>
        <w:rPr>
          <w:rFonts w:cs="David" w:hint="cs"/>
          <w:rtl/>
        </w:rPr>
      </w:pPr>
    </w:p>
    <w:p w14:paraId="23386E56"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46EDAD16" w14:textId="77777777" w:rsidR="00E508DD" w:rsidRPr="00E508DD" w:rsidRDefault="00E508DD" w:rsidP="00E508DD">
      <w:pPr>
        <w:bidi/>
        <w:jc w:val="both"/>
        <w:rPr>
          <w:rFonts w:cs="David" w:hint="cs"/>
          <w:u w:val="single"/>
          <w:rtl/>
        </w:rPr>
      </w:pPr>
    </w:p>
    <w:p w14:paraId="271608A6" w14:textId="77777777" w:rsidR="00E508DD" w:rsidRPr="00E508DD" w:rsidRDefault="00E508DD" w:rsidP="00E508DD">
      <w:pPr>
        <w:bidi/>
        <w:ind w:firstLine="720"/>
        <w:jc w:val="both"/>
        <w:rPr>
          <w:rFonts w:cs="David" w:hint="cs"/>
          <w:rtl/>
        </w:rPr>
      </w:pPr>
      <w:r w:rsidRPr="00E508DD">
        <w:rPr>
          <w:rFonts w:cs="David" w:hint="cs"/>
          <w:rtl/>
        </w:rPr>
        <w:t>מה הבקשה? מורידים את ההסתייגות?</w:t>
      </w:r>
    </w:p>
    <w:p w14:paraId="1356921D" w14:textId="77777777" w:rsidR="00E508DD" w:rsidRPr="00E508DD" w:rsidRDefault="00E508DD" w:rsidP="00E508DD">
      <w:pPr>
        <w:bidi/>
        <w:jc w:val="both"/>
        <w:rPr>
          <w:rFonts w:cs="David" w:hint="cs"/>
          <w:rtl/>
        </w:rPr>
      </w:pPr>
    </w:p>
    <w:p w14:paraId="7B3012C9"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E4DA852" w14:textId="77777777" w:rsidR="00E508DD" w:rsidRPr="00E508DD" w:rsidRDefault="00E508DD" w:rsidP="00E508DD">
      <w:pPr>
        <w:bidi/>
        <w:jc w:val="both"/>
        <w:rPr>
          <w:rFonts w:cs="David" w:hint="cs"/>
          <w:u w:val="single"/>
          <w:rtl/>
        </w:rPr>
      </w:pPr>
    </w:p>
    <w:p w14:paraId="043F4302" w14:textId="77777777" w:rsidR="00E508DD" w:rsidRPr="00E508DD" w:rsidRDefault="00E508DD" w:rsidP="00E508DD">
      <w:pPr>
        <w:bidi/>
        <w:ind w:firstLine="720"/>
        <w:jc w:val="both"/>
        <w:rPr>
          <w:rFonts w:cs="David" w:hint="cs"/>
          <w:rtl/>
        </w:rPr>
      </w:pPr>
      <w:r w:rsidRPr="00E508DD">
        <w:rPr>
          <w:rFonts w:cs="David" w:hint="cs"/>
          <w:rtl/>
        </w:rPr>
        <w:t xml:space="preserve">אנחנו צריכים להחליט שזה באמת נושא חדש. זו הסמכות שלנו, הם לא יכולים להחליט. </w:t>
      </w:r>
    </w:p>
    <w:p w14:paraId="09FA68E4" w14:textId="77777777" w:rsidR="00E508DD" w:rsidRPr="00E508DD" w:rsidRDefault="00E508DD" w:rsidP="00E508DD">
      <w:pPr>
        <w:bidi/>
        <w:ind w:firstLine="720"/>
        <w:jc w:val="both"/>
        <w:rPr>
          <w:rFonts w:cs="David" w:hint="cs"/>
          <w:rtl/>
        </w:rPr>
      </w:pPr>
    </w:p>
    <w:p w14:paraId="6696990A" w14:textId="77777777" w:rsidR="00E508DD" w:rsidRPr="00E508DD" w:rsidRDefault="00E508DD" w:rsidP="00E508DD">
      <w:pPr>
        <w:bidi/>
        <w:rPr>
          <w:rFonts w:cs="David" w:hint="cs"/>
          <w:rtl/>
        </w:rPr>
      </w:pPr>
      <w:r w:rsidRPr="00E508DD">
        <w:rPr>
          <w:rFonts w:cs="David" w:hint="cs"/>
          <w:u w:val="single"/>
          <w:rtl/>
        </w:rPr>
        <w:t>נסים זאב:</w:t>
      </w:r>
    </w:p>
    <w:p w14:paraId="3A7A06E6" w14:textId="77777777" w:rsidR="00E508DD" w:rsidRPr="00E508DD" w:rsidRDefault="00E508DD" w:rsidP="00E508DD">
      <w:pPr>
        <w:bidi/>
        <w:rPr>
          <w:rFonts w:cs="David" w:hint="cs"/>
          <w:rtl/>
        </w:rPr>
      </w:pPr>
    </w:p>
    <w:p w14:paraId="76677F77" w14:textId="77777777" w:rsidR="00E508DD" w:rsidRPr="00E508DD" w:rsidRDefault="00E508DD" w:rsidP="00E508DD">
      <w:pPr>
        <w:bidi/>
        <w:ind w:firstLine="720"/>
        <w:jc w:val="both"/>
        <w:rPr>
          <w:rFonts w:cs="David" w:hint="cs"/>
          <w:rtl/>
        </w:rPr>
      </w:pPr>
      <w:r w:rsidRPr="00E508DD">
        <w:rPr>
          <w:rFonts w:cs="David" w:hint="cs"/>
          <w:rtl/>
        </w:rPr>
        <w:t>מה היועצת המשפטית אומרת, שזה נושא חדש?</w:t>
      </w:r>
    </w:p>
    <w:p w14:paraId="7B91F73B" w14:textId="77777777" w:rsidR="00E508DD" w:rsidRPr="00E508DD" w:rsidRDefault="00E508DD" w:rsidP="00E508DD">
      <w:pPr>
        <w:bidi/>
        <w:ind w:firstLine="720"/>
        <w:jc w:val="both"/>
        <w:rPr>
          <w:rFonts w:cs="David" w:hint="cs"/>
          <w:rtl/>
        </w:rPr>
      </w:pPr>
    </w:p>
    <w:p w14:paraId="29C68E24"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147D0B9" w14:textId="77777777" w:rsidR="00E508DD" w:rsidRPr="00E508DD" w:rsidRDefault="00E508DD" w:rsidP="00E508DD">
      <w:pPr>
        <w:bidi/>
        <w:ind w:firstLine="720"/>
        <w:jc w:val="both"/>
        <w:rPr>
          <w:rFonts w:cs="David" w:hint="cs"/>
          <w:rtl/>
        </w:rPr>
      </w:pPr>
    </w:p>
    <w:p w14:paraId="7B1F1448" w14:textId="77777777" w:rsidR="00E508DD" w:rsidRPr="00E508DD" w:rsidRDefault="00E508DD" w:rsidP="00E508DD">
      <w:pPr>
        <w:bidi/>
        <w:ind w:firstLine="720"/>
        <w:jc w:val="both"/>
        <w:rPr>
          <w:rFonts w:cs="David" w:hint="cs"/>
          <w:rtl/>
        </w:rPr>
      </w:pPr>
      <w:r w:rsidRPr="00E508DD">
        <w:rPr>
          <w:rFonts w:cs="David" w:hint="cs"/>
          <w:rtl/>
        </w:rPr>
        <w:t xml:space="preserve">היועצת המשפטית אומרת שזה נושא חדש, ואפילו המסתייג עצמו אומר שהוא מבין שזה נושא חדש. </w:t>
      </w:r>
    </w:p>
    <w:p w14:paraId="725A0E81" w14:textId="77777777" w:rsidR="00E508DD" w:rsidRPr="00E508DD" w:rsidRDefault="00E508DD" w:rsidP="00E508DD">
      <w:pPr>
        <w:bidi/>
        <w:ind w:firstLine="720"/>
        <w:jc w:val="both"/>
        <w:rPr>
          <w:rFonts w:cs="David" w:hint="cs"/>
          <w:rtl/>
        </w:rPr>
      </w:pPr>
    </w:p>
    <w:p w14:paraId="03EB70EA" w14:textId="77777777" w:rsidR="00E508DD" w:rsidRPr="00E508DD" w:rsidRDefault="00E508DD" w:rsidP="00E508DD">
      <w:pPr>
        <w:bidi/>
        <w:rPr>
          <w:rFonts w:cs="David" w:hint="cs"/>
          <w:rtl/>
        </w:rPr>
      </w:pPr>
      <w:r w:rsidRPr="00E508DD">
        <w:rPr>
          <w:rFonts w:cs="David" w:hint="cs"/>
          <w:u w:val="single"/>
          <w:rtl/>
        </w:rPr>
        <w:t>נסים זאב:</w:t>
      </w:r>
    </w:p>
    <w:p w14:paraId="7A5772D5" w14:textId="77777777" w:rsidR="00E508DD" w:rsidRPr="00E508DD" w:rsidRDefault="00E508DD" w:rsidP="00E508DD">
      <w:pPr>
        <w:bidi/>
        <w:rPr>
          <w:rFonts w:cs="David" w:hint="cs"/>
          <w:rtl/>
        </w:rPr>
      </w:pPr>
    </w:p>
    <w:p w14:paraId="07DD4D91" w14:textId="77777777" w:rsidR="00E508DD" w:rsidRPr="00E508DD" w:rsidRDefault="00E508DD" w:rsidP="00E508DD">
      <w:pPr>
        <w:bidi/>
        <w:jc w:val="both"/>
        <w:rPr>
          <w:rFonts w:cs="David" w:hint="cs"/>
          <w:rtl/>
        </w:rPr>
      </w:pPr>
      <w:r w:rsidRPr="00E508DD">
        <w:rPr>
          <w:rFonts w:cs="David" w:hint="cs"/>
          <w:rtl/>
        </w:rPr>
        <w:tab/>
        <w:t xml:space="preserve">אם הוא מושך אז לא צריך - - - </w:t>
      </w:r>
    </w:p>
    <w:p w14:paraId="4FF574A3" w14:textId="77777777" w:rsidR="00E508DD" w:rsidRPr="00E508DD" w:rsidRDefault="00E508DD" w:rsidP="00E508DD">
      <w:pPr>
        <w:bidi/>
        <w:jc w:val="both"/>
        <w:rPr>
          <w:rFonts w:cs="David" w:hint="cs"/>
          <w:rtl/>
        </w:rPr>
      </w:pPr>
    </w:p>
    <w:p w14:paraId="16887D90"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0D45C9D1" w14:textId="77777777" w:rsidR="00E508DD" w:rsidRPr="00E508DD" w:rsidRDefault="00E508DD" w:rsidP="00E508DD">
      <w:pPr>
        <w:bidi/>
        <w:jc w:val="both"/>
        <w:rPr>
          <w:rFonts w:cs="David" w:hint="cs"/>
          <w:rtl/>
        </w:rPr>
      </w:pPr>
    </w:p>
    <w:p w14:paraId="495C1BDC" w14:textId="77777777" w:rsidR="00E508DD" w:rsidRPr="00E508DD" w:rsidRDefault="00E508DD" w:rsidP="00E508DD">
      <w:pPr>
        <w:bidi/>
        <w:ind w:firstLine="720"/>
        <w:jc w:val="both"/>
        <w:rPr>
          <w:rFonts w:cs="David" w:hint="cs"/>
          <w:rtl/>
        </w:rPr>
      </w:pPr>
      <w:r w:rsidRPr="00E508DD">
        <w:rPr>
          <w:rFonts w:cs="David" w:hint="cs"/>
          <w:rtl/>
        </w:rPr>
        <w:t>הוא לא מושך את ההסתייגות. זה לא רק הוא, הצטרפו אליו גם אנשים נוספים. אני מביא לכאן את ההצעה להחליט על הנושא הזה כנושא חדש, בהתאם להמלצה של הייעוץ המשפטי, גם של ועדת הכספים וגם של ועדת הכנסת. מי בעד ההצעה להכריז על זה כנושא חדש? מי נגד?</w:t>
      </w:r>
    </w:p>
    <w:p w14:paraId="6DA5A4F4" w14:textId="77777777" w:rsidR="00E508DD" w:rsidRDefault="00E508DD" w:rsidP="00E508DD">
      <w:pPr>
        <w:bidi/>
        <w:jc w:val="both"/>
        <w:rPr>
          <w:rFonts w:cs="David" w:hint="cs"/>
          <w:rtl/>
        </w:rPr>
      </w:pPr>
    </w:p>
    <w:p w14:paraId="06B62346" w14:textId="77777777" w:rsidR="00E508DD" w:rsidRDefault="00E508DD" w:rsidP="00E508DD">
      <w:pPr>
        <w:bidi/>
        <w:jc w:val="both"/>
        <w:rPr>
          <w:rFonts w:cs="David" w:hint="cs"/>
          <w:rtl/>
        </w:rPr>
      </w:pPr>
    </w:p>
    <w:p w14:paraId="1473E702" w14:textId="77777777" w:rsidR="00E508DD" w:rsidRDefault="00E508DD" w:rsidP="00E508DD">
      <w:pPr>
        <w:bidi/>
        <w:jc w:val="both"/>
        <w:rPr>
          <w:rFonts w:cs="David" w:hint="cs"/>
          <w:rtl/>
        </w:rPr>
      </w:pPr>
    </w:p>
    <w:p w14:paraId="3D720281" w14:textId="77777777" w:rsidR="00E508DD" w:rsidRDefault="00E508DD" w:rsidP="00E508DD">
      <w:pPr>
        <w:bidi/>
        <w:jc w:val="both"/>
        <w:rPr>
          <w:rFonts w:cs="David" w:hint="cs"/>
          <w:rtl/>
        </w:rPr>
      </w:pPr>
    </w:p>
    <w:p w14:paraId="59D6F357" w14:textId="77777777" w:rsidR="00E508DD" w:rsidRDefault="00E508DD" w:rsidP="00E508DD">
      <w:pPr>
        <w:bidi/>
        <w:jc w:val="both"/>
        <w:rPr>
          <w:rFonts w:cs="David" w:hint="cs"/>
          <w:rtl/>
        </w:rPr>
      </w:pPr>
    </w:p>
    <w:p w14:paraId="264240B3" w14:textId="77777777" w:rsidR="00E508DD" w:rsidRDefault="00E508DD" w:rsidP="00E508DD">
      <w:pPr>
        <w:bidi/>
        <w:jc w:val="both"/>
        <w:rPr>
          <w:rFonts w:cs="David" w:hint="cs"/>
          <w:rtl/>
        </w:rPr>
      </w:pPr>
    </w:p>
    <w:p w14:paraId="56B8E2AD" w14:textId="77777777" w:rsidR="00E508DD" w:rsidRPr="00E508DD" w:rsidRDefault="00E508DD" w:rsidP="00E508DD">
      <w:pPr>
        <w:bidi/>
        <w:jc w:val="both"/>
        <w:rPr>
          <w:rFonts w:cs="David" w:hint="cs"/>
          <w:rtl/>
        </w:rPr>
      </w:pPr>
    </w:p>
    <w:p w14:paraId="0DDCE3E9" w14:textId="77777777" w:rsidR="00E508DD" w:rsidRPr="00E508DD" w:rsidRDefault="00E508DD" w:rsidP="00E508DD">
      <w:pPr>
        <w:bidi/>
        <w:jc w:val="center"/>
        <w:rPr>
          <w:rFonts w:cs="David" w:hint="cs"/>
          <w:b/>
          <w:bCs/>
          <w:rtl/>
        </w:rPr>
      </w:pPr>
      <w:r w:rsidRPr="00E508DD">
        <w:rPr>
          <w:rFonts w:cs="David" w:hint="cs"/>
          <w:b/>
          <w:bCs/>
          <w:rtl/>
        </w:rPr>
        <w:t>הצבעה</w:t>
      </w:r>
    </w:p>
    <w:p w14:paraId="6E202C0C" w14:textId="77777777" w:rsidR="00E508DD" w:rsidRPr="00E508DD" w:rsidRDefault="00E508DD" w:rsidP="00E508DD">
      <w:pPr>
        <w:bidi/>
        <w:jc w:val="center"/>
        <w:rPr>
          <w:rFonts w:cs="David" w:hint="cs"/>
          <w:b/>
          <w:bCs/>
          <w:rtl/>
        </w:rPr>
      </w:pPr>
    </w:p>
    <w:p w14:paraId="6346B05C" w14:textId="77777777" w:rsidR="00E508DD" w:rsidRPr="00E508DD" w:rsidRDefault="00E508DD" w:rsidP="00E508DD">
      <w:pPr>
        <w:bidi/>
        <w:jc w:val="center"/>
        <w:rPr>
          <w:rFonts w:cs="David" w:hint="cs"/>
          <w:b/>
          <w:bCs/>
          <w:rtl/>
        </w:rPr>
      </w:pPr>
      <w:r w:rsidRPr="00E508DD">
        <w:rPr>
          <w:rFonts w:cs="David" w:hint="cs"/>
          <w:b/>
          <w:bCs/>
          <w:rtl/>
        </w:rPr>
        <w:t xml:space="preserve">בעד </w:t>
      </w:r>
      <w:r w:rsidRPr="00E508DD">
        <w:rPr>
          <w:rFonts w:cs="David"/>
          <w:b/>
          <w:bCs/>
          <w:rtl/>
        </w:rPr>
        <w:t>–</w:t>
      </w:r>
      <w:r w:rsidRPr="00E508DD">
        <w:rPr>
          <w:rFonts w:cs="David" w:hint="cs"/>
          <w:b/>
          <w:bCs/>
          <w:rtl/>
        </w:rPr>
        <w:t xml:space="preserve"> רוב</w:t>
      </w:r>
    </w:p>
    <w:p w14:paraId="29E897C2" w14:textId="77777777" w:rsidR="00E508DD" w:rsidRPr="00E508DD" w:rsidRDefault="00E508DD" w:rsidP="00E508DD">
      <w:pPr>
        <w:bidi/>
        <w:jc w:val="center"/>
        <w:rPr>
          <w:rFonts w:cs="David" w:hint="cs"/>
          <w:b/>
          <w:bCs/>
          <w:rtl/>
        </w:rPr>
      </w:pPr>
      <w:r w:rsidRPr="00E508DD">
        <w:rPr>
          <w:rFonts w:cs="David" w:hint="cs"/>
          <w:b/>
          <w:bCs/>
          <w:rtl/>
        </w:rPr>
        <w:t xml:space="preserve">נגד </w:t>
      </w:r>
      <w:r w:rsidRPr="00E508DD">
        <w:rPr>
          <w:rFonts w:cs="David"/>
          <w:b/>
          <w:bCs/>
          <w:rtl/>
        </w:rPr>
        <w:t>–</w:t>
      </w:r>
      <w:r w:rsidRPr="00E508DD">
        <w:rPr>
          <w:rFonts w:cs="David" w:hint="cs"/>
          <w:b/>
          <w:bCs/>
          <w:rtl/>
        </w:rPr>
        <w:t xml:space="preserve"> 1</w:t>
      </w:r>
    </w:p>
    <w:p w14:paraId="5B12BB40" w14:textId="77777777" w:rsidR="00E508DD" w:rsidRPr="00E508DD" w:rsidRDefault="00E508DD" w:rsidP="00E508DD">
      <w:pPr>
        <w:bidi/>
        <w:jc w:val="center"/>
        <w:rPr>
          <w:rFonts w:cs="David" w:hint="cs"/>
          <w:b/>
          <w:bCs/>
          <w:rtl/>
        </w:rPr>
      </w:pPr>
      <w:r w:rsidRPr="00E508DD">
        <w:rPr>
          <w:rFonts w:cs="David" w:hint="cs"/>
          <w:b/>
          <w:bCs/>
          <w:rtl/>
        </w:rPr>
        <w:t xml:space="preserve">ההצעה אושרה. </w:t>
      </w:r>
    </w:p>
    <w:p w14:paraId="78A674EA" w14:textId="77777777" w:rsidR="00E508DD" w:rsidRPr="00E508DD" w:rsidRDefault="00E508DD" w:rsidP="00E508DD">
      <w:pPr>
        <w:bidi/>
        <w:jc w:val="both"/>
        <w:rPr>
          <w:rFonts w:cs="David" w:hint="cs"/>
          <w:rtl/>
        </w:rPr>
      </w:pPr>
    </w:p>
    <w:p w14:paraId="24E04014"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A06F789" w14:textId="77777777" w:rsidR="00E508DD" w:rsidRPr="00E508DD" w:rsidRDefault="00E508DD" w:rsidP="00E508DD">
      <w:pPr>
        <w:bidi/>
        <w:jc w:val="both"/>
        <w:rPr>
          <w:rFonts w:cs="David" w:hint="cs"/>
          <w:u w:val="single"/>
          <w:rtl/>
        </w:rPr>
      </w:pPr>
    </w:p>
    <w:p w14:paraId="08532C6C" w14:textId="77777777" w:rsidR="00E508DD" w:rsidRPr="00E508DD" w:rsidRDefault="00E508DD" w:rsidP="00E508DD">
      <w:pPr>
        <w:bidi/>
        <w:ind w:firstLine="720"/>
        <w:jc w:val="both"/>
        <w:rPr>
          <w:rFonts w:cs="David" w:hint="cs"/>
          <w:rtl/>
        </w:rPr>
      </w:pPr>
      <w:r w:rsidRPr="00E508DD">
        <w:rPr>
          <w:rFonts w:cs="David" w:hint="cs"/>
          <w:rtl/>
        </w:rPr>
        <w:t xml:space="preserve">תודה, מתנגד אחד, הרוב בעד. הנושא הוכרז כנושא חדש. </w:t>
      </w:r>
    </w:p>
    <w:p w14:paraId="79DBE30E" w14:textId="77777777" w:rsidR="00E508DD" w:rsidRPr="00E508DD" w:rsidRDefault="00E508DD" w:rsidP="00E508DD">
      <w:pPr>
        <w:bidi/>
        <w:ind w:firstLine="720"/>
        <w:jc w:val="both"/>
        <w:rPr>
          <w:rFonts w:cs="David" w:hint="cs"/>
          <w:rtl/>
        </w:rPr>
      </w:pPr>
    </w:p>
    <w:p w14:paraId="03A2764B" w14:textId="77777777" w:rsidR="00E508DD" w:rsidRPr="00E508DD" w:rsidRDefault="00E508DD" w:rsidP="00E508DD">
      <w:pPr>
        <w:bidi/>
        <w:jc w:val="center"/>
        <w:rPr>
          <w:rFonts w:cs="David" w:hint="cs"/>
          <w:b/>
          <w:bCs/>
          <w:u w:val="single"/>
          <w:rtl/>
        </w:rPr>
      </w:pPr>
      <w:r w:rsidRPr="00E508DD">
        <w:rPr>
          <w:rFonts w:cs="David"/>
          <w:rtl/>
        </w:rPr>
        <w:br w:type="page"/>
      </w:r>
      <w:r w:rsidRPr="00E508DD">
        <w:rPr>
          <w:rFonts w:cs="David" w:hint="cs"/>
          <w:b/>
          <w:bCs/>
          <w:rtl/>
        </w:rPr>
        <w:t xml:space="preserve">5. החלת דין רציפות על הצעת חוק חסינות חברי הכנסת, זכויותיהם וחובותיהם (תיקון מס' 36) </w:t>
      </w:r>
      <w:r w:rsidRPr="00E508DD">
        <w:rPr>
          <w:rFonts w:cs="David" w:hint="cs"/>
          <w:b/>
          <w:bCs/>
          <w:u w:val="single"/>
          <w:rtl/>
        </w:rPr>
        <w:t xml:space="preserve">(צמצום החסינות בפני חיפוש בשל עבירת ביטחון), </w:t>
      </w:r>
      <w:proofErr w:type="spellStart"/>
      <w:r w:rsidRPr="00E508DD">
        <w:rPr>
          <w:rFonts w:cs="David" w:hint="cs"/>
          <w:b/>
          <w:bCs/>
          <w:u w:val="single"/>
          <w:rtl/>
        </w:rPr>
        <w:t>התשס"ח</w:t>
      </w:r>
      <w:proofErr w:type="spellEnd"/>
      <w:r w:rsidRPr="00E508DD">
        <w:rPr>
          <w:rFonts w:cs="David" w:hint="cs"/>
          <w:b/>
          <w:bCs/>
          <w:u w:val="single"/>
          <w:rtl/>
        </w:rPr>
        <w:t xml:space="preserve">-2008 (כ/235) </w:t>
      </w:r>
      <w:r w:rsidRPr="00E508DD">
        <w:rPr>
          <w:rFonts w:cs="David"/>
          <w:b/>
          <w:bCs/>
          <w:u w:val="single"/>
          <w:rtl/>
        </w:rPr>
        <w:t>–</w:t>
      </w:r>
      <w:r w:rsidRPr="00E508DD">
        <w:rPr>
          <w:rFonts w:cs="David" w:hint="cs"/>
          <w:b/>
          <w:bCs/>
          <w:u w:val="single"/>
          <w:rtl/>
        </w:rPr>
        <w:t xml:space="preserve"> בקשת חה"כ עתניאל </w:t>
      </w:r>
      <w:proofErr w:type="spellStart"/>
      <w:r w:rsidRPr="00E508DD">
        <w:rPr>
          <w:rFonts w:cs="David" w:hint="cs"/>
          <w:b/>
          <w:bCs/>
          <w:u w:val="single"/>
          <w:rtl/>
        </w:rPr>
        <w:t>שנלר</w:t>
      </w:r>
      <w:proofErr w:type="spellEnd"/>
      <w:r w:rsidRPr="00E508DD">
        <w:rPr>
          <w:rFonts w:cs="David" w:hint="cs"/>
          <w:b/>
          <w:bCs/>
          <w:u w:val="single"/>
          <w:rtl/>
        </w:rPr>
        <w:t>.</w:t>
      </w:r>
    </w:p>
    <w:p w14:paraId="0AA0C56F" w14:textId="77777777" w:rsidR="00E508DD" w:rsidRPr="00E508DD" w:rsidRDefault="00E508DD" w:rsidP="00E508DD">
      <w:pPr>
        <w:bidi/>
        <w:rPr>
          <w:rFonts w:cs="David" w:hint="cs"/>
          <w:u w:val="single"/>
          <w:rtl/>
        </w:rPr>
      </w:pPr>
    </w:p>
    <w:p w14:paraId="54C2F0EA" w14:textId="77777777" w:rsidR="00E508DD" w:rsidRDefault="00E508DD" w:rsidP="00E508DD">
      <w:pPr>
        <w:bidi/>
        <w:rPr>
          <w:rFonts w:cs="David" w:hint="cs"/>
          <w:u w:val="single"/>
          <w:rtl/>
        </w:rPr>
      </w:pPr>
    </w:p>
    <w:p w14:paraId="55A126AF" w14:textId="77777777" w:rsidR="00E508DD" w:rsidRDefault="00E508DD" w:rsidP="00E508DD">
      <w:pPr>
        <w:bidi/>
        <w:rPr>
          <w:rFonts w:cs="David" w:hint="cs"/>
          <w:u w:val="single"/>
          <w:rtl/>
        </w:rPr>
      </w:pPr>
    </w:p>
    <w:p w14:paraId="2255F413" w14:textId="77777777" w:rsidR="00E508DD" w:rsidRDefault="00E508DD" w:rsidP="00E508DD">
      <w:pPr>
        <w:bidi/>
        <w:rPr>
          <w:rFonts w:cs="David" w:hint="cs"/>
          <w:u w:val="single"/>
          <w:rtl/>
        </w:rPr>
      </w:pPr>
    </w:p>
    <w:p w14:paraId="568130FA"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3540C9E0" w14:textId="77777777" w:rsidR="00E508DD" w:rsidRPr="00E508DD" w:rsidRDefault="00E508DD" w:rsidP="00E508DD">
      <w:pPr>
        <w:bidi/>
        <w:ind w:firstLine="720"/>
        <w:jc w:val="both"/>
        <w:rPr>
          <w:rFonts w:cs="David" w:hint="cs"/>
          <w:rtl/>
        </w:rPr>
      </w:pPr>
    </w:p>
    <w:p w14:paraId="118D752A" w14:textId="77777777" w:rsidR="00E508DD" w:rsidRPr="00E508DD" w:rsidRDefault="00E508DD" w:rsidP="00E508DD">
      <w:pPr>
        <w:bidi/>
        <w:ind w:firstLine="720"/>
        <w:jc w:val="both"/>
        <w:rPr>
          <w:rFonts w:cs="David" w:hint="cs"/>
          <w:rtl/>
        </w:rPr>
      </w:pPr>
      <w:r w:rsidRPr="00E508DD">
        <w:rPr>
          <w:rFonts w:cs="David" w:hint="cs"/>
          <w:rtl/>
        </w:rPr>
        <w:t xml:space="preserve">הסעיף הבא על סדר-היום, החלת דין רציפות על הצעת חוק חסינות חברי כנסת, זכויותיהם וחובותיהם (תיקון מס' 36) (צמצום החסינות בפני חיפוש בשל עבירת ביטחון), </w:t>
      </w:r>
      <w:proofErr w:type="spellStart"/>
      <w:r w:rsidRPr="00E508DD">
        <w:rPr>
          <w:rFonts w:cs="David" w:hint="cs"/>
          <w:rtl/>
        </w:rPr>
        <w:t>התשס"ח</w:t>
      </w:r>
      <w:proofErr w:type="spellEnd"/>
      <w:r w:rsidRPr="00E508DD">
        <w:rPr>
          <w:rFonts w:cs="David" w:hint="cs"/>
          <w:rtl/>
        </w:rPr>
        <w:t xml:space="preserve">-2008. הבקשה היא של חבר הכנסת עתניאל </w:t>
      </w:r>
      <w:proofErr w:type="spellStart"/>
      <w:r w:rsidRPr="00E508DD">
        <w:rPr>
          <w:rFonts w:cs="David" w:hint="cs"/>
          <w:rtl/>
        </w:rPr>
        <w:t>שנלר</w:t>
      </w:r>
      <w:proofErr w:type="spellEnd"/>
      <w:r w:rsidRPr="00E508DD">
        <w:rPr>
          <w:rFonts w:cs="David" w:hint="cs"/>
          <w:rtl/>
        </w:rPr>
        <w:t>, הבעיה היא שהוא לא כאן. אפשר לדון בזה שלא בנוכחותו?</w:t>
      </w:r>
    </w:p>
    <w:p w14:paraId="7AD4771D" w14:textId="77777777" w:rsidR="00E508DD" w:rsidRPr="00E508DD" w:rsidRDefault="00E508DD" w:rsidP="00E508DD">
      <w:pPr>
        <w:bidi/>
        <w:jc w:val="both"/>
        <w:rPr>
          <w:rFonts w:cs="David" w:hint="cs"/>
          <w:rtl/>
        </w:rPr>
      </w:pPr>
    </w:p>
    <w:p w14:paraId="43EA8FD7" w14:textId="77777777" w:rsidR="00E508DD" w:rsidRPr="00E508DD" w:rsidRDefault="00E508DD" w:rsidP="00E508DD">
      <w:pPr>
        <w:bidi/>
        <w:jc w:val="both"/>
        <w:rPr>
          <w:rFonts w:cs="David" w:hint="cs"/>
          <w:rtl/>
        </w:rPr>
      </w:pPr>
      <w:r w:rsidRPr="00E508DD">
        <w:rPr>
          <w:rFonts w:cs="David" w:hint="cs"/>
          <w:u w:val="single"/>
          <w:rtl/>
        </w:rPr>
        <w:t>אתי בן-יוסף:</w:t>
      </w:r>
    </w:p>
    <w:p w14:paraId="189D1222" w14:textId="77777777" w:rsidR="00E508DD" w:rsidRPr="00E508DD" w:rsidRDefault="00E508DD" w:rsidP="00E508DD">
      <w:pPr>
        <w:bidi/>
        <w:jc w:val="both"/>
        <w:rPr>
          <w:rFonts w:cs="David" w:hint="cs"/>
          <w:rtl/>
        </w:rPr>
      </w:pPr>
    </w:p>
    <w:p w14:paraId="5CCD72D3" w14:textId="77777777" w:rsidR="00E508DD" w:rsidRPr="00E508DD" w:rsidRDefault="00E508DD" w:rsidP="00E508DD">
      <w:pPr>
        <w:bidi/>
        <w:jc w:val="both"/>
        <w:rPr>
          <w:rFonts w:cs="David" w:hint="cs"/>
          <w:rtl/>
        </w:rPr>
      </w:pPr>
      <w:r w:rsidRPr="00E508DD">
        <w:rPr>
          <w:rFonts w:cs="David" w:hint="cs"/>
          <w:rtl/>
        </w:rPr>
        <w:tab/>
        <w:t xml:space="preserve">הוא הודיע שהוא בדרך. </w:t>
      </w:r>
    </w:p>
    <w:p w14:paraId="50BAE5A3" w14:textId="77777777" w:rsidR="00E508DD" w:rsidRPr="00E508DD" w:rsidRDefault="00E508DD" w:rsidP="00E508DD">
      <w:pPr>
        <w:bidi/>
        <w:jc w:val="both"/>
        <w:rPr>
          <w:rFonts w:cs="David" w:hint="cs"/>
          <w:rtl/>
        </w:rPr>
      </w:pPr>
    </w:p>
    <w:p w14:paraId="2D088804" w14:textId="77777777" w:rsidR="00E508DD" w:rsidRPr="00E508DD" w:rsidRDefault="00E508DD" w:rsidP="00E508DD">
      <w:pPr>
        <w:bidi/>
        <w:rPr>
          <w:rFonts w:cs="David" w:hint="cs"/>
          <w:u w:val="single"/>
          <w:rtl/>
        </w:rPr>
      </w:pPr>
      <w:r w:rsidRPr="00E508DD">
        <w:rPr>
          <w:rFonts w:cs="David" w:hint="cs"/>
          <w:u w:val="single"/>
          <w:rtl/>
        </w:rPr>
        <w:t>ארבל אסטרחן:</w:t>
      </w:r>
    </w:p>
    <w:p w14:paraId="3B56C736" w14:textId="77777777" w:rsidR="00E508DD" w:rsidRPr="00E508DD" w:rsidRDefault="00E508DD" w:rsidP="00E508DD">
      <w:pPr>
        <w:bidi/>
        <w:jc w:val="both"/>
        <w:rPr>
          <w:rFonts w:cs="David" w:hint="cs"/>
          <w:rtl/>
        </w:rPr>
      </w:pPr>
    </w:p>
    <w:p w14:paraId="0B254095" w14:textId="77777777" w:rsidR="00E508DD" w:rsidRPr="00E508DD" w:rsidRDefault="00E508DD" w:rsidP="00E508DD">
      <w:pPr>
        <w:bidi/>
        <w:ind w:firstLine="720"/>
        <w:jc w:val="both"/>
        <w:rPr>
          <w:rFonts w:cs="David" w:hint="cs"/>
          <w:rtl/>
        </w:rPr>
      </w:pPr>
      <w:r w:rsidRPr="00E508DD">
        <w:rPr>
          <w:rFonts w:cs="David" w:hint="cs"/>
          <w:rtl/>
        </w:rPr>
        <w:t xml:space="preserve">בוודאי, הוא הגיש בקשה </w:t>
      </w:r>
      <w:proofErr w:type="spellStart"/>
      <w:r w:rsidRPr="00E508DD">
        <w:rPr>
          <w:rFonts w:cs="David" w:hint="cs"/>
          <w:rtl/>
        </w:rPr>
        <w:t>פורמלית</w:t>
      </w:r>
      <w:proofErr w:type="spellEnd"/>
      <w:r w:rsidRPr="00E508DD">
        <w:rPr>
          <w:rFonts w:cs="David" w:hint="cs"/>
          <w:rtl/>
        </w:rPr>
        <w:t xml:space="preserve">. אתחיל להסביר והוא יגיע. </w:t>
      </w:r>
    </w:p>
    <w:p w14:paraId="2F2B3F10" w14:textId="77777777" w:rsidR="00E508DD" w:rsidRPr="00E508DD" w:rsidRDefault="00E508DD" w:rsidP="00E508DD">
      <w:pPr>
        <w:bidi/>
        <w:ind w:firstLine="720"/>
        <w:jc w:val="both"/>
        <w:rPr>
          <w:rFonts w:cs="David" w:hint="cs"/>
          <w:rtl/>
        </w:rPr>
      </w:pPr>
    </w:p>
    <w:p w14:paraId="291F25BA" w14:textId="77777777" w:rsidR="00E508DD" w:rsidRPr="00E508DD" w:rsidRDefault="00E508DD" w:rsidP="00E508DD">
      <w:pPr>
        <w:bidi/>
        <w:ind w:firstLine="720"/>
        <w:jc w:val="both"/>
        <w:rPr>
          <w:rFonts w:cs="David" w:hint="cs"/>
          <w:rtl/>
        </w:rPr>
      </w:pPr>
      <w:r w:rsidRPr="00E508DD">
        <w:rPr>
          <w:rFonts w:cs="David" w:hint="cs"/>
          <w:rtl/>
        </w:rPr>
        <w:t xml:space="preserve">יש בקשה של חבר הכנסת </w:t>
      </w:r>
      <w:proofErr w:type="spellStart"/>
      <w:r w:rsidRPr="00E508DD">
        <w:rPr>
          <w:rFonts w:cs="David" w:hint="cs"/>
          <w:rtl/>
        </w:rPr>
        <w:t>שנלר</w:t>
      </w:r>
      <w:proofErr w:type="spellEnd"/>
      <w:r w:rsidRPr="00E508DD">
        <w:rPr>
          <w:rFonts w:cs="David" w:hint="cs"/>
          <w:rtl/>
        </w:rPr>
        <w:t xml:space="preserve"> להחלת דין רציפות על הצעת חוק שנדונה בוועדת הכנסת בכנסת הקודמת ואושרה בקריאה ראשונה. החלו כבר דיונים לקראת הקריאה </w:t>
      </w:r>
      <w:proofErr w:type="spellStart"/>
      <w:r w:rsidRPr="00E508DD">
        <w:rPr>
          <w:rFonts w:cs="David" w:hint="cs"/>
          <w:rtl/>
        </w:rPr>
        <w:t>השניה</w:t>
      </w:r>
      <w:proofErr w:type="spellEnd"/>
      <w:r w:rsidRPr="00E508DD">
        <w:rPr>
          <w:rFonts w:cs="David" w:hint="cs"/>
          <w:rtl/>
        </w:rPr>
        <w:t xml:space="preserve"> והשלישית והתגבש נוסח מעודכן יותר, שגם אותו ביקשתי להניח לפניכם, כי הוא שונה מהנוסח שעבר קריאה ראשונה. בשל צאת הכנסת לפגרת הבחירות העניין הופסק, ועכשיו הוועדה נדרשת להחליט האם להציע לכנסת להחיל דין רציפות על הצעת החוק כדי שהוועדה תוכל להכין אותה לקריאה </w:t>
      </w:r>
      <w:proofErr w:type="spellStart"/>
      <w:r w:rsidRPr="00E508DD">
        <w:rPr>
          <w:rFonts w:cs="David" w:hint="cs"/>
          <w:rtl/>
        </w:rPr>
        <w:t>השניה</w:t>
      </w:r>
      <w:proofErr w:type="spellEnd"/>
      <w:r w:rsidRPr="00E508DD">
        <w:rPr>
          <w:rFonts w:cs="David" w:hint="cs"/>
          <w:rtl/>
        </w:rPr>
        <w:t xml:space="preserve"> והשלישית. </w:t>
      </w:r>
    </w:p>
    <w:p w14:paraId="2AF70D0A" w14:textId="77777777" w:rsidR="00E508DD" w:rsidRPr="00E508DD" w:rsidRDefault="00E508DD" w:rsidP="00E508DD">
      <w:pPr>
        <w:bidi/>
        <w:ind w:firstLine="720"/>
        <w:jc w:val="both"/>
        <w:rPr>
          <w:rFonts w:cs="David" w:hint="cs"/>
          <w:rtl/>
        </w:rPr>
      </w:pPr>
    </w:p>
    <w:p w14:paraId="62BC0283" w14:textId="77777777" w:rsidR="00E508DD" w:rsidRPr="00E508DD" w:rsidRDefault="00E508DD" w:rsidP="00E508DD">
      <w:pPr>
        <w:bidi/>
        <w:ind w:firstLine="720"/>
        <w:jc w:val="both"/>
        <w:rPr>
          <w:rFonts w:cs="David" w:hint="cs"/>
          <w:rtl/>
        </w:rPr>
      </w:pPr>
      <w:r w:rsidRPr="00E508DD">
        <w:rPr>
          <w:rFonts w:cs="David" w:hint="cs"/>
          <w:rtl/>
        </w:rPr>
        <w:t xml:space="preserve">הצעת החוק היא תיקון לחוק חסינות חברי הכנסת, והעניין נוגע לחסינות חבר כנסת בפני חיפוש. היום קובע חוק החסינות חסינות רחבה לחברי הכנסת בפני חיפוש: חסינות בפני חיפוש בגוף, בחפצים, בניירות, בדירה וכו'. כדי לאפשר חיפוש, הדרך היחידה לעשות זאת היא אם ועדת הכנסת מחליטה על הסרת החסינות. אגיד במאמר מוסגר שההוראה הזאת קצת בעייתית, כי עד שוועדת הכנסת דנה בהסרת החסינות יש לשער שכבר לא יהיה מה לחפש. </w:t>
      </w:r>
    </w:p>
    <w:p w14:paraId="61B9392C" w14:textId="77777777" w:rsidR="00E508DD" w:rsidRPr="00E508DD" w:rsidRDefault="00E508DD" w:rsidP="00E508DD">
      <w:pPr>
        <w:bidi/>
        <w:jc w:val="both"/>
        <w:rPr>
          <w:rFonts w:cs="David" w:hint="cs"/>
          <w:rtl/>
        </w:rPr>
      </w:pPr>
    </w:p>
    <w:p w14:paraId="19D3482B"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598464C6" w14:textId="77777777" w:rsidR="00E508DD" w:rsidRPr="00E508DD" w:rsidRDefault="00E508DD" w:rsidP="00E508DD">
      <w:pPr>
        <w:bidi/>
        <w:jc w:val="both"/>
        <w:rPr>
          <w:rFonts w:cs="David" w:hint="cs"/>
          <w:u w:val="single"/>
          <w:rtl/>
        </w:rPr>
      </w:pPr>
    </w:p>
    <w:p w14:paraId="471AE0E3" w14:textId="77777777" w:rsidR="00E508DD" w:rsidRPr="00E508DD" w:rsidRDefault="00E508DD" w:rsidP="00E508DD">
      <w:pPr>
        <w:bidi/>
        <w:ind w:firstLine="720"/>
        <w:jc w:val="both"/>
        <w:rPr>
          <w:rFonts w:cs="David" w:hint="cs"/>
          <w:rtl/>
        </w:rPr>
      </w:pPr>
      <w:r w:rsidRPr="00E508DD">
        <w:rPr>
          <w:rFonts w:cs="David" w:hint="cs"/>
          <w:rtl/>
        </w:rPr>
        <w:t>מה למשל מחפשים בבית של חבר כנסת כעבירה ביטחונית, אדוני?</w:t>
      </w:r>
    </w:p>
    <w:p w14:paraId="6D323FF3" w14:textId="77777777" w:rsidR="00E508DD" w:rsidRPr="00E508DD" w:rsidRDefault="00E508DD" w:rsidP="00E508DD">
      <w:pPr>
        <w:bidi/>
        <w:ind w:firstLine="720"/>
        <w:jc w:val="both"/>
        <w:rPr>
          <w:rFonts w:cs="David" w:hint="cs"/>
          <w:rtl/>
        </w:rPr>
      </w:pPr>
    </w:p>
    <w:p w14:paraId="3BCC452A" w14:textId="77777777" w:rsidR="00E508DD" w:rsidRPr="00E508DD" w:rsidRDefault="00E508DD" w:rsidP="00E508DD">
      <w:pPr>
        <w:bidi/>
        <w:rPr>
          <w:rFonts w:cs="David" w:hint="cs"/>
          <w:u w:val="single"/>
          <w:rtl/>
        </w:rPr>
      </w:pPr>
      <w:r w:rsidRPr="00E508DD">
        <w:rPr>
          <w:rFonts w:cs="David" w:hint="cs"/>
          <w:u w:val="single"/>
          <w:rtl/>
        </w:rPr>
        <w:t>ארבל אסטרחן:</w:t>
      </w:r>
    </w:p>
    <w:p w14:paraId="268627B6" w14:textId="77777777" w:rsidR="00E508DD" w:rsidRPr="00E508DD" w:rsidRDefault="00E508DD" w:rsidP="00E508DD">
      <w:pPr>
        <w:bidi/>
        <w:ind w:firstLine="720"/>
        <w:jc w:val="both"/>
        <w:rPr>
          <w:rFonts w:cs="David" w:hint="cs"/>
          <w:rtl/>
        </w:rPr>
      </w:pPr>
    </w:p>
    <w:p w14:paraId="03AE4797" w14:textId="77777777" w:rsidR="00E508DD" w:rsidRPr="00E508DD" w:rsidRDefault="00E508DD" w:rsidP="00E508DD">
      <w:pPr>
        <w:bidi/>
        <w:ind w:firstLine="720"/>
        <w:jc w:val="both"/>
        <w:rPr>
          <w:rFonts w:cs="David" w:hint="cs"/>
          <w:rtl/>
        </w:rPr>
      </w:pPr>
      <w:r w:rsidRPr="00E508DD">
        <w:rPr>
          <w:rFonts w:cs="David" w:hint="cs"/>
          <w:rtl/>
        </w:rPr>
        <w:t xml:space="preserve">תיכף אדבר על העבירות הביטחוניות, כי הנוסח השני לא מדבר רק על עבירות ביטחוניות.  </w:t>
      </w:r>
    </w:p>
    <w:p w14:paraId="4FFD107F" w14:textId="77777777" w:rsidR="00E508DD" w:rsidRPr="00E508DD" w:rsidRDefault="00E508DD" w:rsidP="00E508DD">
      <w:pPr>
        <w:bidi/>
        <w:jc w:val="both"/>
        <w:rPr>
          <w:rFonts w:cs="David" w:hint="cs"/>
          <w:rtl/>
        </w:rPr>
      </w:pPr>
    </w:p>
    <w:p w14:paraId="3A6EAB28"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42A90143" w14:textId="77777777" w:rsidR="00E508DD" w:rsidRPr="00E508DD" w:rsidRDefault="00E508DD" w:rsidP="00E508DD">
      <w:pPr>
        <w:bidi/>
        <w:jc w:val="both"/>
        <w:rPr>
          <w:rFonts w:cs="David" w:hint="cs"/>
          <w:u w:val="single"/>
          <w:rtl/>
        </w:rPr>
      </w:pPr>
    </w:p>
    <w:p w14:paraId="68A2381C" w14:textId="77777777" w:rsidR="00E508DD" w:rsidRPr="00E508DD" w:rsidRDefault="00E508DD" w:rsidP="00E508DD">
      <w:pPr>
        <w:bidi/>
        <w:ind w:firstLine="720"/>
        <w:jc w:val="both"/>
        <w:rPr>
          <w:rFonts w:cs="David" w:hint="cs"/>
          <w:rtl/>
        </w:rPr>
      </w:pPr>
      <w:r w:rsidRPr="00E508DD">
        <w:rPr>
          <w:rFonts w:cs="David" w:hint="cs"/>
          <w:rtl/>
        </w:rPr>
        <w:t>מחפשים מסמכים, טלפון, מחשב.</w:t>
      </w:r>
    </w:p>
    <w:p w14:paraId="324F8308" w14:textId="77777777" w:rsidR="00E508DD" w:rsidRPr="00E508DD" w:rsidRDefault="00E508DD" w:rsidP="00E508DD">
      <w:pPr>
        <w:bidi/>
        <w:jc w:val="both"/>
        <w:rPr>
          <w:rFonts w:cs="David" w:hint="cs"/>
          <w:rtl/>
        </w:rPr>
      </w:pPr>
    </w:p>
    <w:p w14:paraId="2F62A339"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761C88F6" w14:textId="77777777" w:rsidR="00E508DD" w:rsidRPr="00E508DD" w:rsidRDefault="00E508DD" w:rsidP="00E508DD">
      <w:pPr>
        <w:bidi/>
        <w:jc w:val="both"/>
        <w:rPr>
          <w:rFonts w:cs="David" w:hint="cs"/>
          <w:u w:val="single"/>
          <w:rtl/>
        </w:rPr>
      </w:pPr>
    </w:p>
    <w:p w14:paraId="3FBF3B9B" w14:textId="77777777" w:rsidR="00E508DD" w:rsidRPr="00E508DD" w:rsidRDefault="00E508DD" w:rsidP="00E508DD">
      <w:pPr>
        <w:bidi/>
        <w:ind w:firstLine="720"/>
        <w:jc w:val="both"/>
        <w:rPr>
          <w:rFonts w:cs="David" w:hint="cs"/>
          <w:rtl/>
        </w:rPr>
      </w:pPr>
      <w:r w:rsidRPr="00E508DD">
        <w:rPr>
          <w:rFonts w:cs="David" w:hint="cs"/>
          <w:rtl/>
        </w:rPr>
        <w:t>ונראה לכם שמשהו מוסתר?</w:t>
      </w:r>
    </w:p>
    <w:p w14:paraId="265E7510" w14:textId="77777777" w:rsidR="00E508DD" w:rsidRPr="00E508DD" w:rsidRDefault="00E508DD" w:rsidP="00E508DD">
      <w:pPr>
        <w:bidi/>
        <w:ind w:firstLine="720"/>
        <w:jc w:val="both"/>
        <w:rPr>
          <w:rFonts w:cs="David" w:hint="cs"/>
          <w:rtl/>
        </w:rPr>
      </w:pPr>
    </w:p>
    <w:p w14:paraId="10BDB2CB"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5880D044" w14:textId="77777777" w:rsidR="00E508DD" w:rsidRPr="00E508DD" w:rsidRDefault="00E508DD" w:rsidP="00E508DD">
      <w:pPr>
        <w:bidi/>
        <w:ind w:firstLine="720"/>
        <w:jc w:val="both"/>
        <w:rPr>
          <w:rFonts w:cs="David" w:hint="cs"/>
          <w:rtl/>
        </w:rPr>
      </w:pPr>
    </w:p>
    <w:p w14:paraId="60C29538" w14:textId="77777777" w:rsidR="00E508DD" w:rsidRPr="00E508DD" w:rsidRDefault="00E508DD" w:rsidP="00E508DD">
      <w:pPr>
        <w:bidi/>
        <w:ind w:firstLine="720"/>
        <w:jc w:val="both"/>
        <w:rPr>
          <w:rFonts w:cs="David" w:hint="cs"/>
          <w:rtl/>
        </w:rPr>
      </w:pPr>
      <w:r w:rsidRPr="00E508DD">
        <w:rPr>
          <w:rFonts w:cs="David" w:hint="cs"/>
          <w:rtl/>
        </w:rPr>
        <w:t xml:space="preserve">חבר הכנסת </w:t>
      </w:r>
      <w:proofErr w:type="spellStart"/>
      <w:r w:rsidRPr="00E508DD">
        <w:rPr>
          <w:rFonts w:cs="David" w:hint="cs"/>
          <w:rtl/>
        </w:rPr>
        <w:t>שנלר</w:t>
      </w:r>
      <w:proofErr w:type="spellEnd"/>
      <w:r w:rsidRPr="00E508DD">
        <w:rPr>
          <w:rFonts w:cs="David" w:hint="cs"/>
          <w:rtl/>
        </w:rPr>
        <w:t xml:space="preserve"> אתנו. ארבל תענה על השאלה אבל בוודאי חבר הכנסת </w:t>
      </w:r>
      <w:proofErr w:type="spellStart"/>
      <w:r w:rsidRPr="00E508DD">
        <w:rPr>
          <w:rFonts w:cs="David" w:hint="cs"/>
          <w:rtl/>
        </w:rPr>
        <w:t>שנלר</w:t>
      </w:r>
      <w:proofErr w:type="spellEnd"/>
      <w:r w:rsidRPr="00E508DD">
        <w:rPr>
          <w:rFonts w:cs="David" w:hint="cs"/>
          <w:rtl/>
        </w:rPr>
        <w:t xml:space="preserve"> יוכל להוסיף משלו. חבר הכנסת </w:t>
      </w:r>
      <w:proofErr w:type="spellStart"/>
      <w:r w:rsidRPr="00E508DD">
        <w:rPr>
          <w:rFonts w:cs="David" w:hint="cs"/>
          <w:rtl/>
        </w:rPr>
        <w:t>שנלר</w:t>
      </w:r>
      <w:proofErr w:type="spellEnd"/>
      <w:r w:rsidRPr="00E508DD">
        <w:rPr>
          <w:rFonts w:cs="David" w:hint="cs"/>
          <w:rtl/>
        </w:rPr>
        <w:t xml:space="preserve">, אנחנו כבר בגוף הדיון בבקשתך. בבקשה, ארבל, לגבי שאלתו של חבר הכנסת טיבי. </w:t>
      </w:r>
    </w:p>
    <w:p w14:paraId="23E3815A" w14:textId="77777777" w:rsidR="00E508DD" w:rsidRPr="00E508DD" w:rsidRDefault="00E508DD" w:rsidP="00E508DD">
      <w:pPr>
        <w:bidi/>
        <w:jc w:val="both"/>
        <w:rPr>
          <w:rFonts w:cs="David" w:hint="cs"/>
          <w:rtl/>
        </w:rPr>
      </w:pPr>
    </w:p>
    <w:p w14:paraId="69E624C5" w14:textId="77777777" w:rsidR="00E508DD" w:rsidRDefault="00E508DD" w:rsidP="00E508DD">
      <w:pPr>
        <w:bidi/>
        <w:rPr>
          <w:rFonts w:cs="David" w:hint="cs"/>
          <w:u w:val="single"/>
          <w:rtl/>
        </w:rPr>
      </w:pPr>
    </w:p>
    <w:p w14:paraId="3D1D99EB" w14:textId="77777777" w:rsidR="00E508DD" w:rsidRDefault="00E508DD" w:rsidP="00E508DD">
      <w:pPr>
        <w:bidi/>
        <w:rPr>
          <w:rFonts w:cs="David" w:hint="cs"/>
          <w:u w:val="single"/>
          <w:rtl/>
        </w:rPr>
      </w:pPr>
    </w:p>
    <w:p w14:paraId="33A6ABFB" w14:textId="77777777" w:rsidR="00E508DD" w:rsidRDefault="00E508DD" w:rsidP="00E508DD">
      <w:pPr>
        <w:bidi/>
        <w:rPr>
          <w:rFonts w:cs="David" w:hint="cs"/>
          <w:u w:val="single"/>
          <w:rtl/>
        </w:rPr>
      </w:pPr>
    </w:p>
    <w:p w14:paraId="1C208D55" w14:textId="77777777" w:rsidR="00E508DD" w:rsidRDefault="00E508DD" w:rsidP="00E508DD">
      <w:pPr>
        <w:bidi/>
        <w:rPr>
          <w:rFonts w:cs="David" w:hint="cs"/>
          <w:u w:val="single"/>
          <w:rtl/>
        </w:rPr>
      </w:pPr>
    </w:p>
    <w:p w14:paraId="27DAC4DB" w14:textId="77777777" w:rsidR="00E508DD" w:rsidRDefault="00E508DD" w:rsidP="00E508DD">
      <w:pPr>
        <w:bidi/>
        <w:rPr>
          <w:rFonts w:cs="David" w:hint="cs"/>
          <w:u w:val="single"/>
          <w:rtl/>
        </w:rPr>
      </w:pPr>
    </w:p>
    <w:p w14:paraId="0EBECA45" w14:textId="77777777" w:rsidR="00E508DD" w:rsidRPr="00E508DD" w:rsidRDefault="00E508DD" w:rsidP="00E508DD">
      <w:pPr>
        <w:bidi/>
        <w:rPr>
          <w:rFonts w:cs="David" w:hint="cs"/>
          <w:u w:val="single"/>
          <w:rtl/>
        </w:rPr>
      </w:pPr>
      <w:r w:rsidRPr="00E508DD">
        <w:rPr>
          <w:rFonts w:cs="David" w:hint="cs"/>
          <w:u w:val="single"/>
          <w:rtl/>
        </w:rPr>
        <w:t>ארבל אסטרחן:</w:t>
      </w:r>
    </w:p>
    <w:p w14:paraId="48628232" w14:textId="77777777" w:rsidR="00E508DD" w:rsidRPr="00E508DD" w:rsidRDefault="00E508DD" w:rsidP="00E508DD">
      <w:pPr>
        <w:bidi/>
        <w:jc w:val="both"/>
        <w:rPr>
          <w:rFonts w:cs="David" w:hint="cs"/>
          <w:rtl/>
        </w:rPr>
      </w:pPr>
    </w:p>
    <w:p w14:paraId="06299CCC" w14:textId="77777777" w:rsidR="00E508DD" w:rsidRPr="00E508DD" w:rsidRDefault="00E508DD" w:rsidP="00E508DD">
      <w:pPr>
        <w:bidi/>
        <w:ind w:firstLine="720"/>
        <w:jc w:val="both"/>
        <w:rPr>
          <w:rFonts w:cs="David" w:hint="cs"/>
          <w:rtl/>
        </w:rPr>
      </w:pPr>
      <w:r w:rsidRPr="00E508DD">
        <w:rPr>
          <w:rFonts w:cs="David" w:hint="cs"/>
          <w:rtl/>
        </w:rPr>
        <w:t xml:space="preserve">צריך לזכור שכאשר מחפשים בדירתו של חבר כנסת, במשרדו או ברכבו של חבר כנסת או בכל מקום ששייך לחבר כנסת, לפעמים החיפוש יכול להיעשות בקשר לעבירה שחבר כנסת לא קשור אליה. כלומר, מישהו שם בביתו </w:t>
      </w:r>
      <w:r w:rsidRPr="00E508DD">
        <w:rPr>
          <w:rFonts w:cs="David"/>
          <w:rtl/>
        </w:rPr>
        <w:t>–</w:t>
      </w:r>
      <w:r w:rsidRPr="00E508DD">
        <w:rPr>
          <w:rFonts w:cs="David" w:hint="cs"/>
          <w:rtl/>
        </w:rPr>
        <w:t xml:space="preserve"> בידיעתו של חבר הכנסת או שלא בידיעתו - משהו אסור. </w:t>
      </w:r>
    </w:p>
    <w:p w14:paraId="0570EF6B" w14:textId="77777777" w:rsidR="00E508DD" w:rsidRPr="00E508DD" w:rsidRDefault="00E508DD" w:rsidP="00E508DD">
      <w:pPr>
        <w:bidi/>
        <w:jc w:val="both"/>
        <w:rPr>
          <w:rFonts w:cs="David" w:hint="cs"/>
          <w:rtl/>
        </w:rPr>
      </w:pPr>
    </w:p>
    <w:p w14:paraId="589D7CEA" w14:textId="77777777" w:rsidR="00E508DD" w:rsidRPr="00E508DD" w:rsidRDefault="00E508DD" w:rsidP="00E508DD">
      <w:pPr>
        <w:bidi/>
        <w:jc w:val="both"/>
        <w:rPr>
          <w:rFonts w:cs="David" w:hint="cs"/>
          <w:u w:val="single"/>
          <w:rtl/>
        </w:rPr>
      </w:pPr>
      <w:r w:rsidRPr="00E508DD">
        <w:rPr>
          <w:rFonts w:cs="David" w:hint="cs"/>
          <w:u w:val="single"/>
          <w:rtl/>
        </w:rPr>
        <w:t>זבולון אורלב:</w:t>
      </w:r>
    </w:p>
    <w:p w14:paraId="2CCDFAD2" w14:textId="77777777" w:rsidR="00E508DD" w:rsidRPr="00E508DD" w:rsidRDefault="00E508DD" w:rsidP="00E508DD">
      <w:pPr>
        <w:bidi/>
        <w:jc w:val="both"/>
        <w:rPr>
          <w:rFonts w:cs="David" w:hint="cs"/>
          <w:u w:val="single"/>
          <w:rtl/>
        </w:rPr>
      </w:pPr>
    </w:p>
    <w:p w14:paraId="751C0DA6" w14:textId="77777777" w:rsidR="00E508DD" w:rsidRPr="00E508DD" w:rsidRDefault="00E508DD" w:rsidP="00E508DD">
      <w:pPr>
        <w:bidi/>
        <w:ind w:firstLine="720"/>
        <w:jc w:val="both"/>
        <w:rPr>
          <w:rFonts w:cs="David" w:hint="cs"/>
          <w:rtl/>
        </w:rPr>
      </w:pPr>
      <w:r w:rsidRPr="00E508DD">
        <w:rPr>
          <w:rFonts w:cs="David" w:hint="cs"/>
          <w:rtl/>
        </w:rPr>
        <w:t xml:space="preserve">סמים. </w:t>
      </w:r>
    </w:p>
    <w:p w14:paraId="50447E75" w14:textId="77777777" w:rsidR="00E508DD" w:rsidRPr="00E508DD" w:rsidRDefault="00E508DD" w:rsidP="00E508DD">
      <w:pPr>
        <w:bidi/>
        <w:jc w:val="both"/>
        <w:rPr>
          <w:rFonts w:cs="David" w:hint="cs"/>
          <w:rtl/>
        </w:rPr>
      </w:pPr>
    </w:p>
    <w:p w14:paraId="6EB430BB" w14:textId="77777777" w:rsidR="00E508DD" w:rsidRPr="00E508DD" w:rsidRDefault="00E508DD" w:rsidP="00E508DD">
      <w:pPr>
        <w:bidi/>
        <w:rPr>
          <w:rFonts w:cs="David" w:hint="cs"/>
          <w:u w:val="single"/>
          <w:rtl/>
        </w:rPr>
      </w:pPr>
      <w:r w:rsidRPr="00E508DD">
        <w:rPr>
          <w:rFonts w:cs="David" w:hint="cs"/>
          <w:u w:val="single"/>
          <w:rtl/>
        </w:rPr>
        <w:t>ארבל אסטרחן:</w:t>
      </w:r>
    </w:p>
    <w:p w14:paraId="11BE7B29" w14:textId="77777777" w:rsidR="00E508DD" w:rsidRPr="00E508DD" w:rsidRDefault="00E508DD" w:rsidP="00E508DD">
      <w:pPr>
        <w:bidi/>
        <w:jc w:val="both"/>
        <w:rPr>
          <w:rFonts w:cs="David" w:hint="cs"/>
          <w:rtl/>
        </w:rPr>
      </w:pPr>
    </w:p>
    <w:p w14:paraId="538785DF" w14:textId="77777777" w:rsidR="00E508DD" w:rsidRPr="00E508DD" w:rsidRDefault="00E508DD" w:rsidP="00E508DD">
      <w:pPr>
        <w:bidi/>
        <w:ind w:firstLine="720"/>
        <w:jc w:val="both"/>
        <w:rPr>
          <w:rFonts w:cs="David" w:hint="cs"/>
          <w:rtl/>
        </w:rPr>
      </w:pPr>
      <w:r w:rsidRPr="00E508DD">
        <w:rPr>
          <w:rFonts w:cs="David" w:hint="cs"/>
          <w:rtl/>
        </w:rPr>
        <w:t xml:space="preserve">למשל. כפי שאמרתי, היום יש חסינות בפני חיפוש, אלא אם כן ועדת הכנסת נטלה אותה. הצעת החוק של חבר הכנסת </w:t>
      </w:r>
      <w:proofErr w:type="spellStart"/>
      <w:r w:rsidRPr="00E508DD">
        <w:rPr>
          <w:rFonts w:cs="David" w:hint="cs"/>
          <w:rtl/>
        </w:rPr>
        <w:t>שנלר</w:t>
      </w:r>
      <w:proofErr w:type="spellEnd"/>
      <w:r w:rsidRPr="00E508DD">
        <w:rPr>
          <w:rFonts w:cs="David" w:hint="cs"/>
          <w:rtl/>
        </w:rPr>
        <w:t xml:space="preserve"> באה לתקן את העניין הזה. כמו שאמרתי, יש נוסח שעבר בקריאה ראשונה ויש נוסח קצת שונה שהוכן אחר כך ולא הסתיימו הליכי החקיקה שלו, שהוא גם נוסח שנעשה בתיאום עם משרדי הממשלה הרלוונטיים: המשרד לביטחון פנים, משרד המשפטים, השב"כ המשטרה וכו'.  </w:t>
      </w:r>
    </w:p>
    <w:p w14:paraId="11279BC6" w14:textId="77777777" w:rsidR="00E508DD" w:rsidRPr="00E508DD" w:rsidRDefault="00E508DD" w:rsidP="00E508DD">
      <w:pPr>
        <w:bidi/>
        <w:jc w:val="both"/>
        <w:rPr>
          <w:rFonts w:cs="David" w:hint="cs"/>
          <w:rtl/>
        </w:rPr>
      </w:pPr>
    </w:p>
    <w:p w14:paraId="378FB3A7" w14:textId="77777777" w:rsidR="00E508DD" w:rsidRPr="00E508DD" w:rsidRDefault="00E508DD" w:rsidP="00E508DD">
      <w:pPr>
        <w:bidi/>
        <w:ind w:firstLine="720"/>
        <w:jc w:val="both"/>
        <w:rPr>
          <w:rFonts w:cs="David" w:hint="cs"/>
          <w:rtl/>
        </w:rPr>
      </w:pPr>
      <w:r w:rsidRPr="00E508DD">
        <w:rPr>
          <w:rFonts w:cs="David" w:hint="cs"/>
          <w:rtl/>
        </w:rPr>
        <w:t xml:space="preserve">אציג קודם את הצעת החוק שעברה בקריאה הראשונה כי, </w:t>
      </w:r>
      <w:proofErr w:type="spellStart"/>
      <w:r w:rsidRPr="00E508DD">
        <w:rPr>
          <w:rFonts w:cs="David" w:hint="cs"/>
          <w:rtl/>
        </w:rPr>
        <w:t>פורמלית</w:t>
      </w:r>
      <w:proofErr w:type="spellEnd"/>
      <w:r w:rsidRPr="00E508DD">
        <w:rPr>
          <w:rFonts w:cs="David" w:hint="cs"/>
          <w:rtl/>
        </w:rPr>
        <w:t xml:space="preserve">, עליה מחילים את דין הרציפות. אחרי שתאושר הרציפות יכולה הוועדה לדון בנוסח המתקדם יותר, השונה, אבל </w:t>
      </w:r>
      <w:proofErr w:type="spellStart"/>
      <w:r w:rsidRPr="00E508DD">
        <w:rPr>
          <w:rFonts w:cs="David" w:hint="cs"/>
          <w:rtl/>
        </w:rPr>
        <w:t>פורמלית</w:t>
      </w:r>
      <w:proofErr w:type="spellEnd"/>
      <w:r w:rsidRPr="00E508DD">
        <w:rPr>
          <w:rFonts w:cs="David" w:hint="cs"/>
          <w:rtl/>
        </w:rPr>
        <w:t xml:space="preserve"> דנים ברציפות על הצעת החוק שעברה בקריאה הראשונה, והיא גם מונחת בפניכם. </w:t>
      </w:r>
    </w:p>
    <w:p w14:paraId="1EEBD467" w14:textId="77777777" w:rsidR="00E508DD" w:rsidRPr="00E508DD" w:rsidRDefault="00E508DD" w:rsidP="00E508DD">
      <w:pPr>
        <w:bidi/>
        <w:ind w:firstLine="720"/>
        <w:jc w:val="both"/>
        <w:rPr>
          <w:rFonts w:cs="David" w:hint="cs"/>
          <w:rtl/>
        </w:rPr>
      </w:pPr>
    </w:p>
    <w:p w14:paraId="584038E0" w14:textId="77777777" w:rsidR="00E508DD" w:rsidRPr="00E508DD" w:rsidRDefault="00E508DD" w:rsidP="00E508DD">
      <w:pPr>
        <w:bidi/>
        <w:ind w:firstLine="720"/>
        <w:jc w:val="both"/>
        <w:rPr>
          <w:rFonts w:cs="David" w:hint="cs"/>
          <w:rtl/>
        </w:rPr>
      </w:pPr>
      <w:r w:rsidRPr="00E508DD">
        <w:rPr>
          <w:rFonts w:cs="David" w:hint="cs"/>
          <w:rtl/>
        </w:rPr>
        <w:t xml:space="preserve">באה הצעת החוק של חבר הכנסת </w:t>
      </w:r>
      <w:proofErr w:type="spellStart"/>
      <w:r w:rsidRPr="00E508DD">
        <w:rPr>
          <w:rFonts w:cs="David" w:hint="cs"/>
          <w:rtl/>
        </w:rPr>
        <w:t>שנלר</w:t>
      </w:r>
      <w:proofErr w:type="spellEnd"/>
      <w:r w:rsidRPr="00E508DD">
        <w:rPr>
          <w:rFonts w:cs="David" w:hint="cs"/>
          <w:rtl/>
        </w:rPr>
        <w:t xml:space="preserve"> לומר שהחסינות קיימת. למרות הוראות החסינות, ניתן במקרים מסוימים לבצע חיפוש אצל חבר כנסת. מהם התנאים שהוצעו? אם ניתן צו שיפוטי -  רק על-ידי שופט של בית המשפט העליון, רק אם הוא שוכנע שיש יסוד לחשד שחבר הכנסת עצמו חשוד בעבירה מסוג פשע, שיש בה סכנה לביטחון המדינה; רק אם הוא שוכנע שהחיפוש הכרחי מטעמי ביטחון המדינה, ואם הבקשה הוגשה על ידי מפכ"ל המשטרה או ראש השב"כ, באישור היועץ המשפטי לממשלה. אלה התנאים שנקבעו בהצעת החוק בנוסח הכחול שעבר קריאה ראשונה. </w:t>
      </w:r>
    </w:p>
    <w:p w14:paraId="32D2D1D3" w14:textId="77777777" w:rsidR="00E508DD" w:rsidRPr="00E508DD" w:rsidRDefault="00E508DD" w:rsidP="00E508DD">
      <w:pPr>
        <w:bidi/>
        <w:jc w:val="both"/>
        <w:rPr>
          <w:rFonts w:cs="David" w:hint="cs"/>
          <w:rtl/>
        </w:rPr>
      </w:pPr>
    </w:p>
    <w:p w14:paraId="5CC86D6F" w14:textId="77777777" w:rsidR="00E508DD" w:rsidRPr="00E508DD" w:rsidRDefault="00E508DD" w:rsidP="00E508DD">
      <w:pPr>
        <w:bidi/>
        <w:ind w:firstLine="720"/>
        <w:jc w:val="both"/>
        <w:rPr>
          <w:rFonts w:cs="David" w:hint="cs"/>
          <w:rtl/>
        </w:rPr>
      </w:pPr>
      <w:r w:rsidRPr="00E508DD">
        <w:rPr>
          <w:rFonts w:cs="David" w:hint="cs"/>
          <w:rtl/>
        </w:rPr>
        <w:t xml:space="preserve">אחר כך, בדיונים מאוחרים יותר, נאמר שההוראה שקבועה לגבי החיפוש לא נמצאת בחלל. יש הוראות אחרות רלוונטיות בחוק החסינות. סעיף הבא, אחרי סעיף החיפוש, הוא סעיף חסינות בפני האזנת סתר, שהוא סעיף חדש יחסית, נקבע בכנסת ה-16. הסעיף קובע שחבר כנסת חסין בפני האזנת סתר </w:t>
      </w:r>
      <w:r w:rsidRPr="00E508DD">
        <w:rPr>
          <w:rFonts w:cs="David"/>
          <w:rtl/>
        </w:rPr>
        <w:t>–</w:t>
      </w:r>
      <w:r w:rsidRPr="00E508DD">
        <w:rPr>
          <w:rFonts w:cs="David" w:hint="cs"/>
          <w:rtl/>
        </w:rPr>
        <w:t xml:space="preserve"> כי לא היה ברור שהחסינות הזאת קיימת - אבל הוא בא לאפשר במקרים מסוימים ביצוע האזנת סתר. אני מזכירה שהאזנת סתר, נוטים לראות בה פגיעה חמורה יותר באדם לעומת חיפוש. שם גם נקבעו סייגים דומים לאלה שאמרתי. למשל: נדרש צו של בית המשפט העליון, רק לפי בקשה של ראש רשות ביטחון וכו', אבל שם ההתייחסות לעבירות שונה. שם ההפניה היא או לעבירה מסוג פשע, שיש בה סכנה לפגיעה ביטחון המדינה והאזנת הסתר הכרחית מטעמי ביטחון המדינה, אבל יש גם התייחסות לעבירות חמורות נוספות: עבירת רצח, הריגה, עבירה שיש בה סכנה לפגיעה בביטחון המדינה או עבירה של עסקת סמים. </w:t>
      </w:r>
    </w:p>
    <w:p w14:paraId="101B16BD" w14:textId="77777777" w:rsidR="00E508DD" w:rsidRPr="00E508DD" w:rsidRDefault="00E508DD" w:rsidP="00E508DD">
      <w:pPr>
        <w:bidi/>
        <w:jc w:val="both"/>
        <w:rPr>
          <w:rFonts w:cs="David" w:hint="cs"/>
          <w:rtl/>
        </w:rPr>
      </w:pPr>
    </w:p>
    <w:p w14:paraId="7A441B36"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21D4DC8E" w14:textId="77777777" w:rsidR="00E508DD" w:rsidRPr="00E508DD" w:rsidRDefault="00E508DD" w:rsidP="00E508DD">
      <w:pPr>
        <w:bidi/>
        <w:jc w:val="both"/>
        <w:rPr>
          <w:rFonts w:cs="David" w:hint="cs"/>
          <w:u w:val="single"/>
          <w:rtl/>
        </w:rPr>
      </w:pPr>
    </w:p>
    <w:p w14:paraId="7E1E09D3" w14:textId="77777777" w:rsidR="00E508DD" w:rsidRPr="00E508DD" w:rsidRDefault="00E508DD" w:rsidP="00E508DD">
      <w:pPr>
        <w:bidi/>
        <w:ind w:firstLine="720"/>
        <w:jc w:val="both"/>
        <w:rPr>
          <w:rFonts w:cs="David" w:hint="cs"/>
          <w:rtl/>
        </w:rPr>
      </w:pPr>
      <w:r w:rsidRPr="00E508DD">
        <w:rPr>
          <w:rFonts w:cs="David" w:hint="cs"/>
          <w:rtl/>
        </w:rPr>
        <w:t>מה לגבי שחיתות עם סכומים גבוהים, למשל?</w:t>
      </w:r>
    </w:p>
    <w:p w14:paraId="616BE67A" w14:textId="77777777" w:rsidR="00E508DD" w:rsidRPr="00E508DD" w:rsidRDefault="00E508DD" w:rsidP="00E508DD">
      <w:pPr>
        <w:bidi/>
        <w:jc w:val="both"/>
        <w:rPr>
          <w:rFonts w:cs="David" w:hint="cs"/>
          <w:rtl/>
        </w:rPr>
      </w:pPr>
    </w:p>
    <w:p w14:paraId="0375B5DC" w14:textId="77777777" w:rsidR="00E508DD" w:rsidRPr="00E508DD" w:rsidRDefault="00E508DD" w:rsidP="00E508DD">
      <w:pPr>
        <w:bidi/>
        <w:rPr>
          <w:rFonts w:cs="David" w:hint="cs"/>
          <w:u w:val="single"/>
          <w:rtl/>
        </w:rPr>
      </w:pPr>
      <w:r w:rsidRPr="00E508DD">
        <w:rPr>
          <w:rFonts w:cs="David" w:hint="cs"/>
          <w:u w:val="single"/>
          <w:rtl/>
        </w:rPr>
        <w:t>ארבל אסטרחן:</w:t>
      </w:r>
    </w:p>
    <w:p w14:paraId="55CE5CBD" w14:textId="77777777" w:rsidR="00E508DD" w:rsidRPr="00E508DD" w:rsidRDefault="00E508DD" w:rsidP="00E508DD">
      <w:pPr>
        <w:bidi/>
        <w:jc w:val="both"/>
        <w:rPr>
          <w:rFonts w:cs="David" w:hint="cs"/>
          <w:rtl/>
        </w:rPr>
      </w:pPr>
    </w:p>
    <w:p w14:paraId="68C891C1" w14:textId="77777777" w:rsidR="00E508DD" w:rsidRPr="00E508DD" w:rsidRDefault="00E508DD" w:rsidP="00E508DD">
      <w:pPr>
        <w:bidi/>
        <w:jc w:val="both"/>
        <w:rPr>
          <w:rFonts w:cs="David" w:hint="cs"/>
          <w:rtl/>
        </w:rPr>
      </w:pPr>
      <w:r w:rsidRPr="00E508DD">
        <w:rPr>
          <w:rFonts w:cs="David" w:hint="cs"/>
          <w:rtl/>
        </w:rPr>
        <w:tab/>
        <w:t xml:space="preserve">כיום, לגבי עבירות שחיתות לא ניתן לבצע האזנת סתר. </w:t>
      </w:r>
    </w:p>
    <w:p w14:paraId="718C83CF" w14:textId="77777777" w:rsidR="00E508DD" w:rsidRPr="00E508DD" w:rsidRDefault="00E508DD" w:rsidP="00E508DD">
      <w:pPr>
        <w:bidi/>
        <w:jc w:val="both"/>
        <w:rPr>
          <w:rFonts w:cs="David" w:hint="cs"/>
          <w:rtl/>
        </w:rPr>
      </w:pPr>
    </w:p>
    <w:p w14:paraId="36A98F37"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21E803EE" w14:textId="77777777" w:rsidR="00E508DD" w:rsidRPr="00E508DD" w:rsidRDefault="00E508DD" w:rsidP="00E508DD">
      <w:pPr>
        <w:bidi/>
        <w:jc w:val="both"/>
        <w:rPr>
          <w:rFonts w:cs="David" w:hint="cs"/>
          <w:u w:val="single"/>
          <w:rtl/>
        </w:rPr>
      </w:pPr>
    </w:p>
    <w:p w14:paraId="5CEB77DC" w14:textId="77777777" w:rsidR="00E508DD" w:rsidRPr="00E508DD" w:rsidRDefault="00E508DD" w:rsidP="00E508DD">
      <w:pPr>
        <w:bidi/>
        <w:ind w:firstLine="720"/>
        <w:jc w:val="both"/>
        <w:rPr>
          <w:rFonts w:cs="David" w:hint="cs"/>
          <w:rtl/>
        </w:rPr>
      </w:pPr>
      <w:r w:rsidRPr="00E508DD">
        <w:rPr>
          <w:rFonts w:cs="David" w:hint="cs"/>
          <w:rtl/>
        </w:rPr>
        <w:t>למה? למה בעבירת סמים מותר להאזין ושחיתות כספית חמורה, שיש בה פגיעה באושיות השלטון, לא שם? מי דאג להוציא את השחיתות מהסעיף?</w:t>
      </w:r>
    </w:p>
    <w:p w14:paraId="506207D1" w14:textId="77777777" w:rsidR="00E508DD" w:rsidRPr="00E508DD" w:rsidRDefault="00E508DD" w:rsidP="00E508DD">
      <w:pPr>
        <w:bidi/>
        <w:jc w:val="both"/>
        <w:rPr>
          <w:rFonts w:cs="David" w:hint="cs"/>
          <w:rtl/>
        </w:rPr>
      </w:pPr>
    </w:p>
    <w:p w14:paraId="5BD2AF0C" w14:textId="77777777" w:rsidR="00E508DD" w:rsidRDefault="00E508DD" w:rsidP="00E508DD">
      <w:pPr>
        <w:bidi/>
        <w:jc w:val="both"/>
        <w:rPr>
          <w:rFonts w:cs="David" w:hint="cs"/>
          <w:u w:val="single"/>
          <w:rtl/>
        </w:rPr>
      </w:pPr>
    </w:p>
    <w:p w14:paraId="3C923C32" w14:textId="77777777" w:rsidR="00E508DD" w:rsidRDefault="00E508DD" w:rsidP="00E508DD">
      <w:pPr>
        <w:bidi/>
        <w:jc w:val="both"/>
        <w:rPr>
          <w:rFonts w:cs="David" w:hint="cs"/>
          <w:u w:val="single"/>
          <w:rtl/>
        </w:rPr>
      </w:pPr>
    </w:p>
    <w:p w14:paraId="511C2607" w14:textId="77777777" w:rsidR="00E508DD" w:rsidRDefault="00E508DD" w:rsidP="00E508DD">
      <w:pPr>
        <w:bidi/>
        <w:jc w:val="both"/>
        <w:rPr>
          <w:rFonts w:cs="David" w:hint="cs"/>
          <w:u w:val="single"/>
          <w:rtl/>
        </w:rPr>
      </w:pPr>
    </w:p>
    <w:p w14:paraId="3FEBA88B"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EADB9B5" w14:textId="77777777" w:rsidR="00E508DD" w:rsidRPr="00E508DD" w:rsidRDefault="00E508DD" w:rsidP="00E508DD">
      <w:pPr>
        <w:bidi/>
        <w:jc w:val="both"/>
        <w:rPr>
          <w:rFonts w:cs="David" w:hint="cs"/>
          <w:u w:val="single"/>
          <w:rtl/>
        </w:rPr>
      </w:pPr>
    </w:p>
    <w:p w14:paraId="79BA2D17" w14:textId="77777777" w:rsidR="00E508DD" w:rsidRPr="00E508DD" w:rsidRDefault="00E508DD" w:rsidP="00E508DD">
      <w:pPr>
        <w:bidi/>
        <w:ind w:firstLine="720"/>
        <w:jc w:val="both"/>
        <w:rPr>
          <w:rFonts w:cs="David" w:hint="cs"/>
          <w:rtl/>
        </w:rPr>
      </w:pPr>
      <w:r w:rsidRPr="00E508DD">
        <w:rPr>
          <w:rFonts w:cs="David" w:hint="cs"/>
          <w:rtl/>
        </w:rPr>
        <w:t xml:space="preserve">חבר הכנסת טיבי, עצם העמדת שאלה, דווקא בתור חבר כנסת שהיה בוועדת הכנסת גם בקדנציה הקודמת - - - </w:t>
      </w:r>
    </w:p>
    <w:p w14:paraId="7660D179" w14:textId="77777777" w:rsidR="00E508DD" w:rsidRPr="00E508DD" w:rsidRDefault="00E508DD" w:rsidP="00E508DD">
      <w:pPr>
        <w:bidi/>
        <w:jc w:val="both"/>
        <w:rPr>
          <w:rFonts w:cs="David" w:hint="cs"/>
          <w:rtl/>
        </w:rPr>
      </w:pPr>
    </w:p>
    <w:p w14:paraId="7B51148D"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708E6054" w14:textId="77777777" w:rsidR="00E508DD" w:rsidRPr="00E508DD" w:rsidRDefault="00E508DD" w:rsidP="00E508DD">
      <w:pPr>
        <w:bidi/>
        <w:jc w:val="both"/>
        <w:rPr>
          <w:rFonts w:cs="David" w:hint="cs"/>
          <w:u w:val="single"/>
          <w:rtl/>
        </w:rPr>
      </w:pPr>
    </w:p>
    <w:p w14:paraId="21126124" w14:textId="77777777" w:rsidR="00E508DD" w:rsidRPr="00E508DD" w:rsidRDefault="00E508DD" w:rsidP="00E508DD">
      <w:pPr>
        <w:bidi/>
        <w:ind w:firstLine="720"/>
        <w:jc w:val="both"/>
        <w:rPr>
          <w:rFonts w:cs="David" w:hint="cs"/>
          <w:rtl/>
        </w:rPr>
      </w:pPr>
      <w:r w:rsidRPr="00E508DD">
        <w:rPr>
          <w:rFonts w:cs="David" w:hint="cs"/>
          <w:rtl/>
        </w:rPr>
        <w:t xml:space="preserve">שאלתי על האזנת סתר. </w:t>
      </w:r>
    </w:p>
    <w:p w14:paraId="592567D6" w14:textId="77777777" w:rsidR="00E508DD" w:rsidRPr="00E508DD" w:rsidRDefault="00E508DD" w:rsidP="00E508DD">
      <w:pPr>
        <w:bidi/>
        <w:ind w:firstLine="720"/>
        <w:jc w:val="both"/>
        <w:rPr>
          <w:rFonts w:cs="David" w:hint="cs"/>
          <w:rtl/>
        </w:rPr>
      </w:pPr>
    </w:p>
    <w:p w14:paraId="0B0D5AB5" w14:textId="77777777" w:rsidR="00E508DD" w:rsidRPr="00E508DD" w:rsidRDefault="00E508DD" w:rsidP="00E508DD">
      <w:pPr>
        <w:bidi/>
        <w:rPr>
          <w:rFonts w:cs="David" w:hint="cs"/>
          <w:u w:val="single"/>
          <w:rtl/>
        </w:rPr>
      </w:pPr>
      <w:r w:rsidRPr="00E508DD">
        <w:rPr>
          <w:rFonts w:cs="David" w:hint="cs"/>
          <w:u w:val="single"/>
          <w:rtl/>
        </w:rPr>
        <w:t>ארבל אסטרחן:</w:t>
      </w:r>
    </w:p>
    <w:p w14:paraId="1A5D7CB1" w14:textId="77777777" w:rsidR="00E508DD" w:rsidRPr="00E508DD" w:rsidRDefault="00E508DD" w:rsidP="00E508DD">
      <w:pPr>
        <w:bidi/>
        <w:ind w:firstLine="720"/>
        <w:jc w:val="both"/>
        <w:rPr>
          <w:rFonts w:cs="David" w:hint="cs"/>
          <w:rtl/>
        </w:rPr>
      </w:pPr>
    </w:p>
    <w:p w14:paraId="0F8548DA" w14:textId="77777777" w:rsidR="00E508DD" w:rsidRPr="00E508DD" w:rsidRDefault="00E508DD" w:rsidP="00E508DD">
      <w:pPr>
        <w:bidi/>
        <w:ind w:firstLine="720"/>
        <w:jc w:val="both"/>
        <w:rPr>
          <w:rFonts w:cs="David" w:hint="cs"/>
          <w:rtl/>
        </w:rPr>
      </w:pPr>
      <w:r w:rsidRPr="00E508DD">
        <w:rPr>
          <w:rFonts w:cs="David" w:hint="cs"/>
          <w:rtl/>
        </w:rPr>
        <w:t xml:space="preserve">הפגיעה בחבר הכנסת היא חמורה מאוד. </w:t>
      </w:r>
    </w:p>
    <w:p w14:paraId="07488FAB" w14:textId="77777777" w:rsidR="00E508DD" w:rsidRPr="00E508DD" w:rsidRDefault="00E508DD" w:rsidP="00E508DD">
      <w:pPr>
        <w:bidi/>
        <w:ind w:firstLine="720"/>
        <w:jc w:val="both"/>
        <w:rPr>
          <w:rFonts w:cs="David" w:hint="cs"/>
          <w:rtl/>
        </w:rPr>
      </w:pPr>
    </w:p>
    <w:p w14:paraId="05BC36A4"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2088E8CD" w14:textId="77777777" w:rsidR="00E508DD" w:rsidRPr="00E508DD" w:rsidRDefault="00E508DD" w:rsidP="00E508DD">
      <w:pPr>
        <w:bidi/>
        <w:ind w:firstLine="720"/>
        <w:jc w:val="both"/>
        <w:rPr>
          <w:rFonts w:cs="David" w:hint="cs"/>
          <w:rtl/>
        </w:rPr>
      </w:pPr>
    </w:p>
    <w:p w14:paraId="3F57D54B" w14:textId="77777777" w:rsidR="00E508DD" w:rsidRPr="00E508DD" w:rsidRDefault="00E508DD" w:rsidP="00E508DD">
      <w:pPr>
        <w:bidi/>
        <w:ind w:firstLine="720"/>
        <w:jc w:val="both"/>
        <w:rPr>
          <w:rFonts w:cs="David" w:hint="cs"/>
          <w:rtl/>
        </w:rPr>
      </w:pPr>
      <w:r w:rsidRPr="00E508DD">
        <w:rPr>
          <w:rFonts w:cs="David" w:hint="cs"/>
          <w:rtl/>
        </w:rPr>
        <w:t>נדמה לי שזה היה בוועדת החוקה, לא?</w:t>
      </w:r>
    </w:p>
    <w:p w14:paraId="279E6967" w14:textId="77777777" w:rsidR="00E508DD" w:rsidRPr="00E508DD" w:rsidRDefault="00E508DD" w:rsidP="00E508DD">
      <w:pPr>
        <w:bidi/>
        <w:ind w:firstLine="720"/>
        <w:jc w:val="both"/>
        <w:rPr>
          <w:rFonts w:cs="David" w:hint="cs"/>
          <w:rtl/>
        </w:rPr>
      </w:pPr>
    </w:p>
    <w:p w14:paraId="033E4F04" w14:textId="77777777" w:rsidR="00E508DD" w:rsidRPr="00E508DD" w:rsidRDefault="00E508DD" w:rsidP="00E508DD">
      <w:pPr>
        <w:bidi/>
        <w:rPr>
          <w:rFonts w:cs="David" w:hint="cs"/>
          <w:u w:val="single"/>
          <w:rtl/>
        </w:rPr>
      </w:pPr>
      <w:r w:rsidRPr="00E508DD">
        <w:rPr>
          <w:rFonts w:cs="David" w:hint="cs"/>
          <w:u w:val="single"/>
          <w:rtl/>
        </w:rPr>
        <w:t>ארבל אסטרחן:</w:t>
      </w:r>
    </w:p>
    <w:p w14:paraId="086A0195" w14:textId="77777777" w:rsidR="00E508DD" w:rsidRPr="00E508DD" w:rsidRDefault="00E508DD" w:rsidP="00E508DD">
      <w:pPr>
        <w:bidi/>
        <w:ind w:firstLine="720"/>
        <w:jc w:val="both"/>
        <w:rPr>
          <w:rFonts w:cs="David" w:hint="cs"/>
          <w:rtl/>
        </w:rPr>
      </w:pPr>
      <w:r w:rsidRPr="00E508DD">
        <w:rPr>
          <w:rFonts w:cs="David" w:hint="cs"/>
          <w:rtl/>
        </w:rPr>
        <w:t xml:space="preserve">לא, זה היה פה. </w:t>
      </w:r>
    </w:p>
    <w:p w14:paraId="65CB5C4A" w14:textId="77777777" w:rsidR="00E508DD" w:rsidRPr="00E508DD" w:rsidRDefault="00E508DD" w:rsidP="00E508DD">
      <w:pPr>
        <w:bidi/>
        <w:ind w:firstLine="720"/>
        <w:jc w:val="both"/>
        <w:rPr>
          <w:rFonts w:cs="David" w:hint="cs"/>
          <w:rtl/>
        </w:rPr>
      </w:pPr>
    </w:p>
    <w:p w14:paraId="45A06554"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355C2BFF" w14:textId="77777777" w:rsidR="00E508DD" w:rsidRPr="00E508DD" w:rsidRDefault="00E508DD" w:rsidP="00E508DD">
      <w:pPr>
        <w:bidi/>
        <w:ind w:firstLine="720"/>
        <w:jc w:val="both"/>
        <w:rPr>
          <w:rFonts w:cs="David" w:hint="cs"/>
          <w:rtl/>
        </w:rPr>
      </w:pPr>
    </w:p>
    <w:p w14:paraId="2C109F5E" w14:textId="77777777" w:rsidR="00E508DD" w:rsidRPr="00E508DD" w:rsidRDefault="00E508DD" w:rsidP="00E508DD">
      <w:pPr>
        <w:bidi/>
        <w:ind w:firstLine="720"/>
        <w:jc w:val="both"/>
        <w:rPr>
          <w:rFonts w:cs="David" w:hint="cs"/>
          <w:rtl/>
        </w:rPr>
      </w:pPr>
      <w:r w:rsidRPr="00E508DD">
        <w:rPr>
          <w:rFonts w:cs="David" w:hint="cs"/>
          <w:rtl/>
        </w:rPr>
        <w:t xml:space="preserve">התשובה היא אתה, חבר הכנסת טיבי, כחבר בוועדת הכנסת, כי אני לא הייתי כאן בקדנציה הקודמת. </w:t>
      </w:r>
    </w:p>
    <w:p w14:paraId="14BEA8CD" w14:textId="77777777" w:rsidR="00E508DD" w:rsidRPr="00E508DD" w:rsidRDefault="00E508DD" w:rsidP="00E508DD">
      <w:pPr>
        <w:bidi/>
        <w:ind w:firstLine="720"/>
        <w:jc w:val="both"/>
        <w:rPr>
          <w:rFonts w:cs="David" w:hint="cs"/>
          <w:rtl/>
        </w:rPr>
      </w:pPr>
    </w:p>
    <w:p w14:paraId="715E772B" w14:textId="77777777" w:rsidR="00E508DD" w:rsidRPr="00E508DD" w:rsidRDefault="00E508DD" w:rsidP="00E508DD">
      <w:pPr>
        <w:bidi/>
        <w:rPr>
          <w:rFonts w:cs="David" w:hint="cs"/>
          <w:rtl/>
        </w:rPr>
      </w:pPr>
      <w:r w:rsidRPr="00E508DD">
        <w:rPr>
          <w:rFonts w:cs="David" w:hint="cs"/>
          <w:u w:val="single"/>
          <w:rtl/>
        </w:rPr>
        <w:t>אחמד טיבי:</w:t>
      </w:r>
    </w:p>
    <w:p w14:paraId="500E9D63" w14:textId="77777777" w:rsidR="00E508DD" w:rsidRPr="00E508DD" w:rsidRDefault="00E508DD" w:rsidP="00E508DD">
      <w:pPr>
        <w:bidi/>
        <w:rPr>
          <w:rFonts w:cs="David" w:hint="cs"/>
          <w:rtl/>
        </w:rPr>
      </w:pPr>
    </w:p>
    <w:p w14:paraId="5BB8C70A" w14:textId="77777777" w:rsidR="00E508DD" w:rsidRPr="00E508DD" w:rsidRDefault="00E508DD" w:rsidP="00E508DD">
      <w:pPr>
        <w:bidi/>
        <w:ind w:firstLine="720"/>
        <w:jc w:val="both"/>
        <w:rPr>
          <w:rFonts w:cs="David" w:hint="cs"/>
          <w:rtl/>
        </w:rPr>
      </w:pPr>
      <w:r w:rsidRPr="00E508DD">
        <w:rPr>
          <w:rFonts w:cs="David" w:hint="cs"/>
          <w:rtl/>
        </w:rPr>
        <w:t xml:space="preserve">או שנבטל את החוק - נדחה את בקשתו של חבר הכנסת </w:t>
      </w:r>
      <w:proofErr w:type="spellStart"/>
      <w:r w:rsidRPr="00E508DD">
        <w:rPr>
          <w:rFonts w:cs="David" w:hint="cs"/>
          <w:rtl/>
        </w:rPr>
        <w:t>שנלר</w:t>
      </w:r>
      <w:proofErr w:type="spellEnd"/>
      <w:r w:rsidRPr="00E508DD">
        <w:rPr>
          <w:rFonts w:cs="David" w:hint="cs"/>
          <w:rtl/>
        </w:rPr>
        <w:t xml:space="preserve"> - או שנוסיף: מסיבות של שחיתות גם לאפשר חיפוש ברכב, בבית, אצל המשפחה, אצל הבנות, אצל הילדים. למה שלא נרחיב את זה, אדוני?</w:t>
      </w:r>
    </w:p>
    <w:p w14:paraId="5AB8AFEF" w14:textId="77777777" w:rsidR="00E508DD" w:rsidRPr="00E508DD" w:rsidRDefault="00E508DD" w:rsidP="00E508DD">
      <w:pPr>
        <w:bidi/>
        <w:jc w:val="both"/>
        <w:rPr>
          <w:rFonts w:cs="David" w:hint="cs"/>
          <w:rtl/>
        </w:rPr>
      </w:pPr>
    </w:p>
    <w:p w14:paraId="7A4253D7"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5D974E26" w14:textId="77777777" w:rsidR="00E508DD" w:rsidRPr="00E508DD" w:rsidRDefault="00E508DD" w:rsidP="00E508DD">
      <w:pPr>
        <w:bidi/>
        <w:jc w:val="both"/>
        <w:rPr>
          <w:rFonts w:cs="David" w:hint="cs"/>
          <w:u w:val="single"/>
          <w:rtl/>
        </w:rPr>
      </w:pPr>
    </w:p>
    <w:p w14:paraId="109DE924" w14:textId="77777777" w:rsidR="00E508DD" w:rsidRPr="00E508DD" w:rsidRDefault="00E508DD" w:rsidP="00E508DD">
      <w:pPr>
        <w:bidi/>
        <w:ind w:firstLine="720"/>
        <w:jc w:val="both"/>
        <w:rPr>
          <w:rFonts w:cs="David" w:hint="cs"/>
          <w:rtl/>
        </w:rPr>
      </w:pPr>
      <w:r w:rsidRPr="00E508DD">
        <w:rPr>
          <w:rFonts w:cs="David" w:hint="cs"/>
          <w:rtl/>
        </w:rPr>
        <w:t xml:space="preserve">אני חושב שהדבר הכי יפה יהיה שחבר הכנסת טיבי יואיל לנסח הצעת חוק כזאת ולהריץ אותה. נדון בה בצורה מסודרת. אולי נצרף אותה. </w:t>
      </w:r>
    </w:p>
    <w:p w14:paraId="1505BBAF" w14:textId="77777777" w:rsidR="00E508DD" w:rsidRPr="00E508DD" w:rsidRDefault="00E508DD" w:rsidP="00E508DD">
      <w:pPr>
        <w:bidi/>
        <w:jc w:val="both"/>
        <w:rPr>
          <w:rFonts w:cs="David" w:hint="cs"/>
          <w:rtl/>
        </w:rPr>
      </w:pPr>
    </w:p>
    <w:p w14:paraId="17FDE57E"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0259E01B" w14:textId="77777777" w:rsidR="00E508DD" w:rsidRPr="00E508DD" w:rsidRDefault="00E508DD" w:rsidP="00E508DD">
      <w:pPr>
        <w:bidi/>
        <w:jc w:val="both"/>
        <w:rPr>
          <w:rFonts w:cs="David" w:hint="cs"/>
          <w:u w:val="single"/>
          <w:rtl/>
        </w:rPr>
      </w:pPr>
    </w:p>
    <w:p w14:paraId="4CF70A4E" w14:textId="77777777" w:rsidR="00E508DD" w:rsidRPr="00E508DD" w:rsidRDefault="00E508DD" w:rsidP="00E508DD">
      <w:pPr>
        <w:bidi/>
        <w:ind w:firstLine="720"/>
        <w:jc w:val="both"/>
        <w:rPr>
          <w:rFonts w:cs="David" w:hint="cs"/>
          <w:rtl/>
        </w:rPr>
      </w:pPr>
      <w:r w:rsidRPr="00E508DD">
        <w:rPr>
          <w:rFonts w:cs="David" w:hint="cs"/>
          <w:rtl/>
        </w:rPr>
        <w:t xml:space="preserve">יש לי הצעה לסדר היום. אני מציע להפריד בין שני רבדים של הדיון. כרגע מה שעומד על סדר היום זה בקשה של חבר הכנסת </w:t>
      </w:r>
      <w:proofErr w:type="spellStart"/>
      <w:r w:rsidRPr="00E508DD">
        <w:rPr>
          <w:rFonts w:cs="David" w:hint="cs"/>
          <w:rtl/>
        </w:rPr>
        <w:t>שנלר</w:t>
      </w:r>
      <w:proofErr w:type="spellEnd"/>
      <w:r w:rsidRPr="00E508DD">
        <w:rPr>
          <w:rFonts w:cs="David" w:hint="cs"/>
          <w:rtl/>
        </w:rPr>
        <w:t xml:space="preserve"> להחלת דין רציפות, שיכולה לחול רק על הנוסח הכחול. אין שם סמים ואין שם כלום, יש את העבירות שקשורות לפגיעה בביטחון המדינה. אגב, הממשלה החליטה לא לנקוט עמדה לגבי הצעת החוק הזאת, כי היא נוגעת לעניינים הפנימיים של הכנסת והשאירה את זה לשיקול דעתה של הכנסת. . במידה שיוחלט להמליץ על רציפות ובמידה שהמליאה תחליט להמליץ על רציפות וזה יחזור לוועדה הזאת </w:t>
      </w:r>
      <w:r w:rsidRPr="00E508DD">
        <w:rPr>
          <w:rFonts w:cs="David"/>
          <w:rtl/>
        </w:rPr>
        <w:t>–</w:t>
      </w:r>
      <w:r w:rsidRPr="00E508DD">
        <w:rPr>
          <w:rFonts w:cs="David" w:hint="cs"/>
          <w:rtl/>
        </w:rPr>
        <w:t xml:space="preserve"> הרי ברור שזאת הוועדה שתדון בזה - אז בדיון הראשון בהצעת החוק תעלה השאלה האם אנחנו מתחילים לעבוד מהנוסח הכחול, מההתחלה, או שאנחנו לוקחים כבסיס את הנוסח שהיה בשלב מתקדם בוועדת הכנסת, שהוא יותר רחב, כפי שארבל הציגה אותו. </w:t>
      </w:r>
    </w:p>
    <w:p w14:paraId="3C532968" w14:textId="77777777" w:rsidR="00E508DD" w:rsidRPr="00E508DD" w:rsidRDefault="00E508DD" w:rsidP="00E508DD">
      <w:pPr>
        <w:bidi/>
        <w:ind w:firstLine="720"/>
        <w:jc w:val="both"/>
        <w:rPr>
          <w:rFonts w:cs="David" w:hint="cs"/>
          <w:rtl/>
        </w:rPr>
      </w:pPr>
    </w:p>
    <w:p w14:paraId="5D6847CE" w14:textId="77777777" w:rsidR="00E508DD" w:rsidRPr="00E508DD" w:rsidRDefault="00E508DD" w:rsidP="00E508DD">
      <w:pPr>
        <w:bidi/>
        <w:ind w:firstLine="720"/>
        <w:jc w:val="both"/>
        <w:rPr>
          <w:rFonts w:cs="David" w:hint="cs"/>
          <w:rtl/>
        </w:rPr>
      </w:pPr>
      <w:r w:rsidRPr="00E508DD">
        <w:rPr>
          <w:rFonts w:cs="David" w:hint="cs"/>
          <w:rtl/>
        </w:rPr>
        <w:t xml:space="preserve">למשל, לי באופן אישי יש הסתייגויות מסוימות מהנוסח הזה. למשל, בהצעת החוק המקורית הנימוקים לביצוע החיפוש היו חשדות לחבר כנסת; הניסוח שנשאר לנו בירושה מאותה ועדת הכנסת מאפשר לבצע חיפוש גם כשחבר הכנסת עצמו לא חשוד, אלא החיפוש נדרש לצורך עבירה מסוג אחת, שתיים, שלוש. אני, כחבר ועדת הכנסת, חושב שזו טעות. </w:t>
      </w:r>
    </w:p>
    <w:p w14:paraId="04979F8D" w14:textId="77777777" w:rsidR="00E508DD" w:rsidRDefault="00E508DD" w:rsidP="00E508DD">
      <w:pPr>
        <w:bidi/>
        <w:jc w:val="both"/>
        <w:rPr>
          <w:rFonts w:cs="David" w:hint="cs"/>
          <w:rtl/>
        </w:rPr>
      </w:pPr>
    </w:p>
    <w:p w14:paraId="47D0A569" w14:textId="77777777" w:rsidR="00E508DD" w:rsidRDefault="00E508DD" w:rsidP="00E508DD">
      <w:pPr>
        <w:bidi/>
        <w:jc w:val="both"/>
        <w:rPr>
          <w:rFonts w:cs="David" w:hint="cs"/>
          <w:rtl/>
        </w:rPr>
      </w:pPr>
    </w:p>
    <w:p w14:paraId="2A668809" w14:textId="77777777" w:rsidR="00E508DD" w:rsidRDefault="00E508DD" w:rsidP="00E508DD">
      <w:pPr>
        <w:bidi/>
        <w:jc w:val="both"/>
        <w:rPr>
          <w:rFonts w:cs="David" w:hint="cs"/>
          <w:rtl/>
        </w:rPr>
      </w:pPr>
    </w:p>
    <w:p w14:paraId="3A7D8169" w14:textId="77777777" w:rsidR="00E508DD" w:rsidRDefault="00E508DD" w:rsidP="00E508DD">
      <w:pPr>
        <w:bidi/>
        <w:jc w:val="both"/>
        <w:rPr>
          <w:rFonts w:cs="David" w:hint="cs"/>
          <w:rtl/>
        </w:rPr>
      </w:pPr>
    </w:p>
    <w:p w14:paraId="7BDA5F33" w14:textId="77777777" w:rsidR="00E508DD" w:rsidRDefault="00E508DD" w:rsidP="00E508DD">
      <w:pPr>
        <w:bidi/>
        <w:jc w:val="both"/>
        <w:rPr>
          <w:rFonts w:cs="David" w:hint="cs"/>
          <w:rtl/>
        </w:rPr>
      </w:pPr>
    </w:p>
    <w:p w14:paraId="0383215D" w14:textId="77777777" w:rsidR="00E508DD" w:rsidRPr="00E508DD" w:rsidRDefault="00E508DD" w:rsidP="00E508DD">
      <w:pPr>
        <w:bidi/>
        <w:jc w:val="both"/>
        <w:rPr>
          <w:rFonts w:cs="David" w:hint="cs"/>
          <w:rtl/>
        </w:rPr>
      </w:pPr>
    </w:p>
    <w:p w14:paraId="58A3ADBF"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1A4D64BC" w14:textId="77777777" w:rsidR="00E508DD" w:rsidRPr="00E508DD" w:rsidRDefault="00E508DD" w:rsidP="00E508DD">
      <w:pPr>
        <w:bidi/>
        <w:jc w:val="both"/>
        <w:rPr>
          <w:rFonts w:cs="David" w:hint="cs"/>
          <w:u w:val="single"/>
          <w:rtl/>
        </w:rPr>
      </w:pPr>
    </w:p>
    <w:p w14:paraId="261E4CCD" w14:textId="77777777" w:rsidR="00E508DD" w:rsidRPr="00E508DD" w:rsidRDefault="00E508DD" w:rsidP="00E508DD">
      <w:pPr>
        <w:bidi/>
        <w:ind w:firstLine="720"/>
        <w:jc w:val="both"/>
        <w:rPr>
          <w:rFonts w:cs="David" w:hint="cs"/>
          <w:rtl/>
        </w:rPr>
      </w:pPr>
      <w:r w:rsidRPr="00E508DD">
        <w:rPr>
          <w:rFonts w:cs="David" w:hint="cs"/>
          <w:rtl/>
        </w:rPr>
        <w:t xml:space="preserve">אבל צריכים להודיע לחבר הכנסת שהולכים לחפש אותו. זה נקרא גילוי נאות. </w:t>
      </w:r>
    </w:p>
    <w:p w14:paraId="73751967" w14:textId="77777777" w:rsidR="00E508DD" w:rsidRPr="00E508DD" w:rsidRDefault="00E508DD" w:rsidP="00E508DD">
      <w:pPr>
        <w:bidi/>
        <w:jc w:val="both"/>
        <w:rPr>
          <w:rFonts w:cs="David" w:hint="cs"/>
          <w:rtl/>
        </w:rPr>
      </w:pPr>
    </w:p>
    <w:p w14:paraId="6E5C88D0"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EF99244" w14:textId="77777777" w:rsidR="00E508DD" w:rsidRPr="00E508DD" w:rsidRDefault="00E508DD" w:rsidP="00E508DD">
      <w:pPr>
        <w:bidi/>
        <w:jc w:val="both"/>
        <w:rPr>
          <w:rFonts w:cs="David" w:hint="cs"/>
          <w:u w:val="single"/>
          <w:rtl/>
        </w:rPr>
      </w:pPr>
    </w:p>
    <w:p w14:paraId="776D1A89" w14:textId="77777777" w:rsidR="00E508DD" w:rsidRPr="00E508DD" w:rsidRDefault="00E508DD" w:rsidP="00E508DD">
      <w:pPr>
        <w:bidi/>
        <w:ind w:firstLine="720"/>
        <w:jc w:val="both"/>
        <w:rPr>
          <w:rFonts w:cs="David" w:hint="cs"/>
          <w:rtl/>
        </w:rPr>
      </w:pPr>
      <w:r w:rsidRPr="00E508DD">
        <w:rPr>
          <w:rFonts w:cs="David" w:hint="cs"/>
          <w:rtl/>
        </w:rPr>
        <w:t xml:space="preserve">השאלה בהצעת החוק - ואני מתייחס לנוסח הכחול - היא לא באיזו דרך מתבצע החיפוש אלא מי מאשר את החיפוש. בגלל חוק החסינות לא מספיקה החלטה על החיפוש. </w:t>
      </w:r>
    </w:p>
    <w:p w14:paraId="2F9FDFE6" w14:textId="77777777" w:rsidR="00E508DD" w:rsidRPr="00E508DD" w:rsidRDefault="00E508DD" w:rsidP="00E508DD">
      <w:pPr>
        <w:bidi/>
        <w:jc w:val="both"/>
        <w:rPr>
          <w:rFonts w:cs="David" w:hint="cs"/>
          <w:rtl/>
        </w:rPr>
      </w:pPr>
    </w:p>
    <w:p w14:paraId="235D4436" w14:textId="77777777" w:rsidR="00E508DD" w:rsidRPr="00E508DD" w:rsidRDefault="00E508DD" w:rsidP="00E508DD">
      <w:pPr>
        <w:bidi/>
        <w:jc w:val="both"/>
        <w:rPr>
          <w:rFonts w:cs="David" w:hint="cs"/>
          <w:u w:val="single"/>
          <w:rtl/>
        </w:rPr>
      </w:pPr>
      <w:r w:rsidRPr="00E508DD">
        <w:rPr>
          <w:rFonts w:cs="David" w:hint="cs"/>
          <w:u w:val="single"/>
          <w:rtl/>
        </w:rPr>
        <w:t>דני דנון:</w:t>
      </w:r>
    </w:p>
    <w:p w14:paraId="4C0E944C" w14:textId="77777777" w:rsidR="00E508DD" w:rsidRPr="00E508DD" w:rsidRDefault="00E508DD" w:rsidP="00E508DD">
      <w:pPr>
        <w:bidi/>
        <w:jc w:val="both"/>
        <w:rPr>
          <w:rFonts w:cs="David" w:hint="cs"/>
          <w:u w:val="single"/>
          <w:rtl/>
        </w:rPr>
      </w:pPr>
    </w:p>
    <w:p w14:paraId="665C08CA" w14:textId="77777777" w:rsidR="00E508DD" w:rsidRPr="00E508DD" w:rsidRDefault="00E508DD" w:rsidP="00E508DD">
      <w:pPr>
        <w:bidi/>
        <w:ind w:firstLine="720"/>
        <w:jc w:val="both"/>
        <w:rPr>
          <w:rFonts w:cs="David" w:hint="cs"/>
          <w:rtl/>
        </w:rPr>
      </w:pPr>
      <w:r w:rsidRPr="00E508DD">
        <w:rPr>
          <w:rFonts w:cs="David" w:hint="cs"/>
          <w:rtl/>
        </w:rPr>
        <w:t xml:space="preserve">מה המצב היום? בוצעו האזנות לחברי כנסת. </w:t>
      </w:r>
    </w:p>
    <w:p w14:paraId="73CA1DC6" w14:textId="77777777" w:rsidR="00E508DD" w:rsidRPr="00E508DD" w:rsidRDefault="00E508DD" w:rsidP="00E508DD">
      <w:pPr>
        <w:bidi/>
        <w:ind w:firstLine="720"/>
        <w:jc w:val="both"/>
        <w:rPr>
          <w:rFonts w:cs="David" w:hint="cs"/>
          <w:rtl/>
        </w:rPr>
      </w:pPr>
    </w:p>
    <w:p w14:paraId="2BE52074"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101ACECC" w14:textId="77777777" w:rsidR="00E508DD" w:rsidRPr="00E508DD" w:rsidRDefault="00E508DD" w:rsidP="00E508DD">
      <w:pPr>
        <w:bidi/>
        <w:ind w:firstLine="720"/>
        <w:jc w:val="both"/>
        <w:rPr>
          <w:rFonts w:cs="David" w:hint="cs"/>
          <w:rtl/>
        </w:rPr>
      </w:pPr>
    </w:p>
    <w:p w14:paraId="6F7C149D" w14:textId="77777777" w:rsidR="00E508DD" w:rsidRPr="00E508DD" w:rsidRDefault="00E508DD" w:rsidP="00E508DD">
      <w:pPr>
        <w:bidi/>
        <w:ind w:firstLine="720"/>
        <w:jc w:val="both"/>
        <w:rPr>
          <w:rFonts w:cs="David" w:hint="cs"/>
          <w:rtl/>
        </w:rPr>
      </w:pPr>
      <w:r w:rsidRPr="00E508DD">
        <w:rPr>
          <w:rFonts w:cs="David" w:hint="cs"/>
          <w:rtl/>
        </w:rPr>
        <w:t xml:space="preserve">אנחנו לא עוסקים בהאזנות סתר. זה רק חיפוש. </w:t>
      </w:r>
    </w:p>
    <w:p w14:paraId="062FC732" w14:textId="77777777" w:rsidR="00E508DD" w:rsidRPr="00E508DD" w:rsidRDefault="00E508DD" w:rsidP="00E508DD">
      <w:pPr>
        <w:bidi/>
        <w:jc w:val="both"/>
        <w:rPr>
          <w:rFonts w:cs="David" w:hint="cs"/>
          <w:rtl/>
        </w:rPr>
      </w:pPr>
    </w:p>
    <w:p w14:paraId="71F97BE3"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0B12B28C" w14:textId="77777777" w:rsidR="00E508DD" w:rsidRPr="00E508DD" w:rsidRDefault="00E508DD" w:rsidP="00E508DD">
      <w:pPr>
        <w:bidi/>
        <w:jc w:val="both"/>
        <w:rPr>
          <w:rFonts w:cs="David" w:hint="cs"/>
          <w:u w:val="single"/>
          <w:rtl/>
        </w:rPr>
      </w:pPr>
    </w:p>
    <w:p w14:paraId="67585ABB" w14:textId="77777777" w:rsidR="00E508DD" w:rsidRPr="00E508DD" w:rsidRDefault="00E508DD" w:rsidP="00E508DD">
      <w:pPr>
        <w:bidi/>
        <w:ind w:firstLine="720"/>
        <w:jc w:val="both"/>
        <w:rPr>
          <w:rFonts w:cs="David" w:hint="cs"/>
          <w:rtl/>
        </w:rPr>
      </w:pPr>
      <w:r w:rsidRPr="00E508DD">
        <w:rPr>
          <w:rFonts w:cs="David" w:hint="cs"/>
          <w:rtl/>
        </w:rPr>
        <w:t xml:space="preserve">היום מחפשים בלי חוק. אחר כך זה יהיה לפחות בהתאם לחוק. </w:t>
      </w:r>
    </w:p>
    <w:p w14:paraId="439DA8C7" w14:textId="77777777" w:rsidR="00E508DD" w:rsidRPr="00E508DD" w:rsidRDefault="00E508DD" w:rsidP="00E508DD">
      <w:pPr>
        <w:bidi/>
        <w:jc w:val="both"/>
        <w:rPr>
          <w:rFonts w:cs="David" w:hint="cs"/>
          <w:rtl/>
        </w:rPr>
      </w:pPr>
    </w:p>
    <w:p w14:paraId="1260A2E7"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20562BC5" w14:textId="77777777" w:rsidR="00E508DD" w:rsidRPr="00E508DD" w:rsidRDefault="00E508DD" w:rsidP="00E508DD">
      <w:pPr>
        <w:bidi/>
        <w:jc w:val="both"/>
        <w:rPr>
          <w:rFonts w:cs="David" w:hint="cs"/>
          <w:u w:val="single"/>
          <w:rtl/>
        </w:rPr>
      </w:pPr>
    </w:p>
    <w:p w14:paraId="24D9F2B8" w14:textId="77777777" w:rsidR="00E508DD" w:rsidRPr="00E508DD" w:rsidRDefault="00E508DD" w:rsidP="00E508DD">
      <w:pPr>
        <w:bidi/>
        <w:ind w:firstLine="720"/>
        <w:jc w:val="both"/>
        <w:rPr>
          <w:rFonts w:cs="David" w:hint="cs"/>
          <w:rtl/>
        </w:rPr>
      </w:pPr>
      <w:r w:rsidRPr="00E508DD">
        <w:rPr>
          <w:rFonts w:cs="David" w:hint="cs"/>
          <w:rtl/>
        </w:rPr>
        <w:t xml:space="preserve">היום המצב החוקי, עד כמה שאני מבין אותו, הוא שצריך לבוא לוועדת הכנסת לבקש הסרת חסינות לצורך החיפוש - אולי לא מלאה, אולי חלקית. ועדת הכנסת צריכה לאשר את החיפוש, ולאחר מכן מותר לבצע את החיפוש, בהנחה שיש בכלל מה לחפש אחרי כל ההליך הפומבי שהיה פה והדיון. </w:t>
      </w:r>
    </w:p>
    <w:p w14:paraId="584141A0" w14:textId="77777777" w:rsidR="00E508DD" w:rsidRPr="00E508DD" w:rsidRDefault="00E508DD" w:rsidP="00E508DD">
      <w:pPr>
        <w:bidi/>
        <w:jc w:val="both"/>
        <w:rPr>
          <w:rFonts w:cs="David" w:hint="cs"/>
          <w:rtl/>
        </w:rPr>
      </w:pPr>
    </w:p>
    <w:p w14:paraId="5A7F8D96"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6A6793FF" w14:textId="77777777" w:rsidR="00E508DD" w:rsidRPr="00E508DD" w:rsidRDefault="00E508DD" w:rsidP="00E508DD">
      <w:pPr>
        <w:bidi/>
        <w:jc w:val="both"/>
        <w:rPr>
          <w:rFonts w:cs="David" w:hint="cs"/>
          <w:u w:val="single"/>
          <w:rtl/>
        </w:rPr>
      </w:pPr>
    </w:p>
    <w:p w14:paraId="22A59C0B" w14:textId="77777777" w:rsidR="00E508DD" w:rsidRPr="00E508DD" w:rsidRDefault="00E508DD" w:rsidP="00E508DD">
      <w:pPr>
        <w:bidi/>
        <w:ind w:firstLine="720"/>
        <w:jc w:val="both"/>
        <w:rPr>
          <w:rFonts w:cs="David" w:hint="cs"/>
          <w:rtl/>
        </w:rPr>
      </w:pPr>
      <w:r w:rsidRPr="00E508DD">
        <w:rPr>
          <w:rFonts w:cs="David" w:hint="cs"/>
          <w:rtl/>
        </w:rPr>
        <w:t>יש הסתייגות בנושא הסחר בסמים?</w:t>
      </w:r>
    </w:p>
    <w:p w14:paraId="466015E2" w14:textId="77777777" w:rsidR="00E508DD" w:rsidRPr="00E508DD" w:rsidRDefault="00E508DD" w:rsidP="00E508DD">
      <w:pPr>
        <w:bidi/>
        <w:jc w:val="both"/>
        <w:rPr>
          <w:rFonts w:cs="David" w:hint="cs"/>
          <w:rtl/>
        </w:rPr>
      </w:pPr>
    </w:p>
    <w:p w14:paraId="6F34484E"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3C6C3EF" w14:textId="77777777" w:rsidR="00E508DD" w:rsidRPr="00E508DD" w:rsidRDefault="00E508DD" w:rsidP="00E508DD">
      <w:pPr>
        <w:bidi/>
        <w:jc w:val="both"/>
        <w:rPr>
          <w:rFonts w:cs="David" w:hint="cs"/>
          <w:u w:val="single"/>
          <w:rtl/>
        </w:rPr>
      </w:pPr>
    </w:p>
    <w:p w14:paraId="3B577B5F" w14:textId="77777777" w:rsidR="00E508DD" w:rsidRPr="00E508DD" w:rsidRDefault="00E508DD" w:rsidP="00E508DD">
      <w:pPr>
        <w:bidi/>
        <w:ind w:firstLine="720"/>
        <w:jc w:val="both"/>
        <w:rPr>
          <w:rFonts w:cs="David" w:hint="cs"/>
          <w:rtl/>
        </w:rPr>
      </w:pPr>
      <w:r w:rsidRPr="00E508DD">
        <w:rPr>
          <w:rFonts w:cs="David" w:hint="cs"/>
          <w:rtl/>
        </w:rPr>
        <w:t xml:space="preserve">כרגע אנחנו לא דנים בהסתייגויות. הצעת החוק של חבר הכנסת </w:t>
      </w:r>
      <w:proofErr w:type="spellStart"/>
      <w:r w:rsidRPr="00E508DD">
        <w:rPr>
          <w:rFonts w:cs="David" w:hint="cs"/>
          <w:rtl/>
        </w:rPr>
        <w:t>שנלר</w:t>
      </w:r>
      <w:proofErr w:type="spellEnd"/>
      <w:r w:rsidRPr="00E508DD">
        <w:rPr>
          <w:rFonts w:cs="David" w:hint="cs"/>
          <w:rtl/>
        </w:rPr>
        <w:t xml:space="preserve"> כללה רק עבירות מטעמי ביטחון. בדיונים בוועדה - - -</w:t>
      </w:r>
    </w:p>
    <w:p w14:paraId="2624B34C" w14:textId="77777777" w:rsidR="00E508DD" w:rsidRPr="00E508DD" w:rsidRDefault="00E508DD" w:rsidP="00E508DD">
      <w:pPr>
        <w:bidi/>
        <w:jc w:val="both"/>
        <w:rPr>
          <w:rFonts w:cs="David" w:hint="cs"/>
          <w:rtl/>
        </w:rPr>
      </w:pPr>
    </w:p>
    <w:p w14:paraId="68FF1E88"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1E4342E4" w14:textId="77777777" w:rsidR="00E508DD" w:rsidRPr="00E508DD" w:rsidRDefault="00E508DD" w:rsidP="00E508DD">
      <w:pPr>
        <w:bidi/>
        <w:jc w:val="both"/>
        <w:rPr>
          <w:rFonts w:cs="David" w:hint="cs"/>
          <w:u w:val="single"/>
          <w:rtl/>
        </w:rPr>
      </w:pPr>
    </w:p>
    <w:p w14:paraId="1569E57F" w14:textId="77777777" w:rsidR="00E508DD" w:rsidRPr="00E508DD" w:rsidRDefault="00E508DD" w:rsidP="00E508DD">
      <w:pPr>
        <w:bidi/>
        <w:ind w:firstLine="720"/>
        <w:jc w:val="both"/>
        <w:rPr>
          <w:rFonts w:cs="David" w:hint="cs"/>
          <w:rtl/>
        </w:rPr>
      </w:pPr>
      <w:r w:rsidRPr="00E508DD">
        <w:rPr>
          <w:rFonts w:cs="David" w:hint="cs"/>
          <w:rtl/>
        </w:rPr>
        <w:t xml:space="preserve">זה נגד חברי כנסת ערבים שעושים פגיעות - - - לא נגד יהודים מושחתים. </w:t>
      </w:r>
    </w:p>
    <w:p w14:paraId="1A95E340" w14:textId="77777777" w:rsidR="00E508DD" w:rsidRPr="00E508DD" w:rsidRDefault="00E508DD" w:rsidP="00E508DD">
      <w:pPr>
        <w:bidi/>
        <w:jc w:val="both"/>
        <w:rPr>
          <w:rFonts w:cs="David" w:hint="cs"/>
          <w:rtl/>
        </w:rPr>
      </w:pPr>
    </w:p>
    <w:p w14:paraId="033BC4E0"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26FC88D0" w14:textId="77777777" w:rsidR="00E508DD" w:rsidRPr="00E508DD" w:rsidRDefault="00E508DD" w:rsidP="00E508DD">
      <w:pPr>
        <w:bidi/>
        <w:jc w:val="both"/>
        <w:rPr>
          <w:rFonts w:cs="David" w:hint="cs"/>
          <w:u w:val="single"/>
          <w:rtl/>
        </w:rPr>
      </w:pPr>
    </w:p>
    <w:p w14:paraId="41195953" w14:textId="77777777" w:rsidR="00E508DD" w:rsidRPr="00E508DD" w:rsidRDefault="00E508DD" w:rsidP="00E508DD">
      <w:pPr>
        <w:bidi/>
        <w:ind w:firstLine="720"/>
        <w:jc w:val="both"/>
        <w:rPr>
          <w:rFonts w:cs="David" w:hint="cs"/>
          <w:rtl/>
        </w:rPr>
      </w:pPr>
      <w:r w:rsidRPr="00E508DD">
        <w:rPr>
          <w:rFonts w:cs="David" w:hint="cs"/>
          <w:rtl/>
        </w:rPr>
        <w:t xml:space="preserve">אני רוצה להגן על הערבים. תפסיק להאשים את הערבים בבגידה כל הזמן. </w:t>
      </w:r>
    </w:p>
    <w:p w14:paraId="048493C2" w14:textId="77777777" w:rsidR="00E508DD" w:rsidRPr="00E508DD" w:rsidRDefault="00E508DD" w:rsidP="00E508DD">
      <w:pPr>
        <w:bidi/>
        <w:jc w:val="both"/>
        <w:rPr>
          <w:rFonts w:cs="David" w:hint="cs"/>
          <w:rtl/>
        </w:rPr>
      </w:pPr>
    </w:p>
    <w:p w14:paraId="6D251B57"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4396DCB4" w14:textId="77777777" w:rsidR="00E508DD" w:rsidRPr="00E508DD" w:rsidRDefault="00E508DD" w:rsidP="00E508DD">
      <w:pPr>
        <w:bidi/>
        <w:jc w:val="both"/>
        <w:rPr>
          <w:rFonts w:cs="David" w:hint="cs"/>
          <w:u w:val="single"/>
          <w:rtl/>
        </w:rPr>
      </w:pPr>
    </w:p>
    <w:p w14:paraId="0D9DC839" w14:textId="77777777" w:rsidR="00E508DD" w:rsidRPr="00E508DD" w:rsidRDefault="00E508DD" w:rsidP="00E508DD">
      <w:pPr>
        <w:bidi/>
        <w:ind w:firstLine="720"/>
        <w:jc w:val="both"/>
        <w:rPr>
          <w:rFonts w:cs="David" w:hint="cs"/>
          <w:rtl/>
        </w:rPr>
      </w:pPr>
      <w:r w:rsidRPr="00E508DD">
        <w:rPr>
          <w:rFonts w:cs="David" w:hint="cs"/>
          <w:rtl/>
        </w:rPr>
        <w:t xml:space="preserve">חבר הכנסת טיבי, אני רוצה לענות לחבר הכנסת זאב. בנוסח שוועדת הכנסת הגיעה אליו בשלב המתקדם מופיע גם עניין של סמים. אבל אני רוצה להדגיש: הנוסח המתקדם לא עומד כאן לדיון. אנחנו לא יכולים להחליט לגביו אם אנחנו נותנים לו רציפות או לא נותנים לו רציפות, אנחנו לא יכולים להחליט מה טוב בו ומה רע בו - - -  </w:t>
      </w:r>
    </w:p>
    <w:p w14:paraId="7916FC95" w14:textId="77777777" w:rsidR="00E508DD" w:rsidRPr="00E508DD" w:rsidRDefault="00E508DD" w:rsidP="00E508DD">
      <w:pPr>
        <w:bidi/>
        <w:jc w:val="both"/>
        <w:rPr>
          <w:rFonts w:cs="David" w:hint="cs"/>
          <w:rtl/>
        </w:rPr>
      </w:pPr>
    </w:p>
    <w:p w14:paraId="01E4E415"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450EA829" w14:textId="77777777" w:rsidR="00E508DD" w:rsidRPr="00E508DD" w:rsidRDefault="00E508DD" w:rsidP="00E508DD">
      <w:pPr>
        <w:bidi/>
        <w:jc w:val="both"/>
        <w:rPr>
          <w:rFonts w:cs="David" w:hint="cs"/>
          <w:u w:val="single"/>
          <w:rtl/>
        </w:rPr>
      </w:pPr>
    </w:p>
    <w:p w14:paraId="5E55FF04" w14:textId="77777777" w:rsidR="00E508DD" w:rsidRPr="00E508DD" w:rsidRDefault="00E508DD" w:rsidP="00E508DD">
      <w:pPr>
        <w:bidi/>
        <w:ind w:firstLine="720"/>
        <w:jc w:val="both"/>
        <w:rPr>
          <w:rFonts w:cs="David" w:hint="cs"/>
          <w:rtl/>
        </w:rPr>
      </w:pPr>
      <w:r w:rsidRPr="00E508DD">
        <w:rPr>
          <w:rFonts w:cs="David" w:hint="cs"/>
          <w:rtl/>
        </w:rPr>
        <w:t xml:space="preserve">רק לכחול, נקודה. </w:t>
      </w:r>
    </w:p>
    <w:p w14:paraId="2425304B" w14:textId="77777777" w:rsidR="00E508DD" w:rsidRPr="00E508DD" w:rsidRDefault="00E508DD" w:rsidP="00E508DD">
      <w:pPr>
        <w:bidi/>
        <w:jc w:val="both"/>
        <w:rPr>
          <w:rFonts w:cs="David" w:hint="cs"/>
          <w:rtl/>
        </w:rPr>
      </w:pPr>
    </w:p>
    <w:p w14:paraId="41BA800B" w14:textId="77777777" w:rsidR="00E508DD" w:rsidRDefault="00E508DD" w:rsidP="00E508DD">
      <w:pPr>
        <w:bidi/>
        <w:jc w:val="both"/>
        <w:rPr>
          <w:rFonts w:cs="David" w:hint="cs"/>
          <w:u w:val="single"/>
          <w:rtl/>
        </w:rPr>
      </w:pPr>
    </w:p>
    <w:p w14:paraId="2ACEF4D3" w14:textId="77777777" w:rsidR="00E508DD" w:rsidRDefault="00E508DD" w:rsidP="00E508DD">
      <w:pPr>
        <w:bidi/>
        <w:jc w:val="both"/>
        <w:rPr>
          <w:rFonts w:cs="David" w:hint="cs"/>
          <w:u w:val="single"/>
          <w:rtl/>
        </w:rPr>
      </w:pPr>
    </w:p>
    <w:p w14:paraId="6092F96C" w14:textId="77777777" w:rsidR="00E508DD" w:rsidRDefault="00E508DD" w:rsidP="00E508DD">
      <w:pPr>
        <w:bidi/>
        <w:jc w:val="both"/>
        <w:rPr>
          <w:rFonts w:cs="David" w:hint="cs"/>
          <w:u w:val="single"/>
          <w:rtl/>
        </w:rPr>
      </w:pPr>
    </w:p>
    <w:p w14:paraId="01779BF9"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4A75CF9" w14:textId="77777777" w:rsidR="00E508DD" w:rsidRPr="00E508DD" w:rsidRDefault="00E508DD" w:rsidP="00E508DD">
      <w:pPr>
        <w:bidi/>
        <w:jc w:val="both"/>
        <w:rPr>
          <w:rFonts w:cs="David" w:hint="cs"/>
          <w:u w:val="single"/>
          <w:rtl/>
        </w:rPr>
      </w:pPr>
    </w:p>
    <w:p w14:paraId="03A69B2C" w14:textId="77777777" w:rsidR="00E508DD" w:rsidRPr="00E508DD" w:rsidRDefault="00E508DD" w:rsidP="00E508DD">
      <w:pPr>
        <w:bidi/>
        <w:ind w:firstLine="720"/>
        <w:jc w:val="both"/>
        <w:rPr>
          <w:rFonts w:cs="David" w:hint="cs"/>
          <w:rtl/>
        </w:rPr>
      </w:pPr>
      <w:r w:rsidRPr="00E508DD">
        <w:rPr>
          <w:rFonts w:cs="David" w:hint="cs"/>
          <w:rtl/>
        </w:rPr>
        <w:t xml:space="preserve">אנחנו מצביעים על הכחול. אם נצביע וכאשר זה יובא לפה, השאלה הראשונה שתעלה היא מאיפה מתחילים, מהנוסח ההוא או מהנוסח הזה. </w:t>
      </w:r>
    </w:p>
    <w:p w14:paraId="299B9657" w14:textId="77777777" w:rsidR="00E508DD" w:rsidRPr="00E508DD" w:rsidRDefault="00E508DD" w:rsidP="00E508DD">
      <w:pPr>
        <w:bidi/>
        <w:jc w:val="both"/>
        <w:rPr>
          <w:rFonts w:cs="David" w:hint="cs"/>
          <w:rtl/>
        </w:rPr>
      </w:pPr>
    </w:p>
    <w:p w14:paraId="50E359A7"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3CF33189" w14:textId="77777777" w:rsidR="00E508DD" w:rsidRPr="00E508DD" w:rsidRDefault="00E508DD" w:rsidP="00E508DD">
      <w:pPr>
        <w:bidi/>
        <w:jc w:val="both"/>
        <w:rPr>
          <w:rFonts w:cs="David" w:hint="cs"/>
          <w:u w:val="single"/>
          <w:rtl/>
        </w:rPr>
      </w:pPr>
    </w:p>
    <w:p w14:paraId="58C034C0" w14:textId="77777777" w:rsidR="00E508DD" w:rsidRPr="00E508DD" w:rsidRDefault="00E508DD" w:rsidP="00E508DD">
      <w:pPr>
        <w:bidi/>
        <w:ind w:firstLine="720"/>
        <w:jc w:val="both"/>
        <w:rPr>
          <w:rFonts w:cs="David" w:hint="cs"/>
          <w:rtl/>
        </w:rPr>
      </w:pPr>
      <w:r w:rsidRPr="00E508DD">
        <w:rPr>
          <w:rFonts w:cs="David" w:hint="cs"/>
          <w:rtl/>
        </w:rPr>
        <w:t>אבל השאלה של חבר הכנסת זאב היא במקומה. האם מיידעים את חבר הכנסת? אגיד לך מה כתוב. כתוב שהיועץ המשפטי יודיע ליושב-ראש הכנסת. אתה מעלה על דעתך שיושב-ראש הכנסת לא יודיע לך?</w:t>
      </w:r>
    </w:p>
    <w:p w14:paraId="60B49DBD" w14:textId="77777777" w:rsidR="00E508DD" w:rsidRPr="00E508DD" w:rsidRDefault="00E508DD" w:rsidP="00E508DD">
      <w:pPr>
        <w:bidi/>
        <w:jc w:val="both"/>
        <w:rPr>
          <w:rFonts w:cs="David" w:hint="cs"/>
          <w:rtl/>
        </w:rPr>
      </w:pPr>
    </w:p>
    <w:p w14:paraId="0C143C65" w14:textId="77777777" w:rsidR="00E508DD" w:rsidRPr="00E508DD" w:rsidRDefault="00E508DD" w:rsidP="00E508DD">
      <w:pPr>
        <w:bidi/>
        <w:rPr>
          <w:rFonts w:cs="David" w:hint="cs"/>
          <w:u w:val="single"/>
          <w:rtl/>
        </w:rPr>
      </w:pPr>
      <w:r w:rsidRPr="00E508DD">
        <w:rPr>
          <w:rFonts w:cs="David" w:hint="cs"/>
          <w:u w:val="single"/>
          <w:rtl/>
        </w:rPr>
        <w:t>ארבל אסטרחן:</w:t>
      </w:r>
    </w:p>
    <w:p w14:paraId="7F5DB545" w14:textId="77777777" w:rsidR="00E508DD" w:rsidRPr="00E508DD" w:rsidRDefault="00E508DD" w:rsidP="00E508DD">
      <w:pPr>
        <w:bidi/>
        <w:jc w:val="both"/>
        <w:rPr>
          <w:rFonts w:cs="David" w:hint="cs"/>
          <w:rtl/>
        </w:rPr>
      </w:pPr>
    </w:p>
    <w:p w14:paraId="49001C51" w14:textId="77777777" w:rsidR="00E508DD" w:rsidRPr="00E508DD" w:rsidRDefault="00E508DD" w:rsidP="00E508DD">
      <w:pPr>
        <w:bidi/>
        <w:ind w:firstLine="720"/>
        <w:jc w:val="both"/>
        <w:rPr>
          <w:rFonts w:cs="David" w:hint="cs"/>
          <w:rtl/>
        </w:rPr>
      </w:pPr>
      <w:r w:rsidRPr="00E508DD">
        <w:rPr>
          <w:rFonts w:cs="David" w:hint="cs"/>
          <w:rtl/>
        </w:rPr>
        <w:t xml:space="preserve">יודיע אחרי שניתן הצו. </w:t>
      </w:r>
    </w:p>
    <w:p w14:paraId="244B19D5" w14:textId="77777777" w:rsidR="00E508DD" w:rsidRPr="00E508DD" w:rsidRDefault="00E508DD" w:rsidP="00E508DD">
      <w:pPr>
        <w:bidi/>
        <w:jc w:val="both"/>
        <w:rPr>
          <w:rFonts w:cs="David" w:hint="cs"/>
          <w:rtl/>
        </w:rPr>
      </w:pPr>
    </w:p>
    <w:p w14:paraId="702AC203"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3361F1CA" w14:textId="77777777" w:rsidR="00E508DD" w:rsidRPr="00E508DD" w:rsidRDefault="00E508DD" w:rsidP="00E508DD">
      <w:pPr>
        <w:bidi/>
        <w:jc w:val="both"/>
        <w:rPr>
          <w:rFonts w:cs="David" w:hint="cs"/>
          <w:u w:val="single"/>
          <w:rtl/>
        </w:rPr>
      </w:pPr>
    </w:p>
    <w:p w14:paraId="4F85A03C" w14:textId="77777777" w:rsidR="00E508DD" w:rsidRPr="00E508DD" w:rsidRDefault="00E508DD" w:rsidP="00E508DD">
      <w:pPr>
        <w:bidi/>
        <w:ind w:firstLine="720"/>
        <w:jc w:val="both"/>
        <w:rPr>
          <w:rFonts w:cs="David" w:hint="cs"/>
          <w:rtl/>
        </w:rPr>
      </w:pPr>
      <w:r w:rsidRPr="00E508DD">
        <w:rPr>
          <w:rFonts w:cs="David" w:hint="cs"/>
          <w:rtl/>
        </w:rPr>
        <w:t xml:space="preserve">יושב-ראש הכנסת הוא אדם אחראי. בהתאם לנסיבות הוא יחליט אם להודיע או לא. </w:t>
      </w:r>
    </w:p>
    <w:p w14:paraId="5460ED12" w14:textId="77777777" w:rsidR="00E508DD" w:rsidRPr="00E508DD" w:rsidRDefault="00E508DD" w:rsidP="00E508DD">
      <w:pPr>
        <w:bidi/>
        <w:ind w:firstLine="720"/>
        <w:jc w:val="both"/>
        <w:rPr>
          <w:rFonts w:cs="David" w:hint="cs"/>
          <w:rtl/>
        </w:rPr>
      </w:pPr>
    </w:p>
    <w:p w14:paraId="2573AC20"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619F0045" w14:textId="77777777" w:rsidR="00E508DD" w:rsidRPr="00E508DD" w:rsidRDefault="00E508DD" w:rsidP="00E508DD">
      <w:pPr>
        <w:bidi/>
        <w:jc w:val="both"/>
        <w:rPr>
          <w:rFonts w:cs="David" w:hint="cs"/>
          <w:u w:val="single"/>
          <w:rtl/>
        </w:rPr>
      </w:pPr>
    </w:p>
    <w:p w14:paraId="2BDA3D32" w14:textId="77777777" w:rsidR="00E508DD" w:rsidRPr="00E508DD" w:rsidRDefault="00E508DD" w:rsidP="00E508DD">
      <w:pPr>
        <w:bidi/>
        <w:ind w:firstLine="720"/>
        <w:jc w:val="both"/>
        <w:rPr>
          <w:rFonts w:cs="David" w:hint="cs"/>
          <w:rtl/>
        </w:rPr>
      </w:pPr>
      <w:r w:rsidRPr="00E508DD">
        <w:rPr>
          <w:rFonts w:cs="David" w:hint="cs"/>
          <w:rtl/>
        </w:rPr>
        <w:t xml:space="preserve">האמת היא, שחסתי על רוברט </w:t>
      </w:r>
      <w:proofErr w:type="spellStart"/>
      <w:r w:rsidRPr="00E508DD">
        <w:rPr>
          <w:rFonts w:cs="David" w:hint="cs"/>
          <w:rtl/>
        </w:rPr>
        <w:t>אילטוב</w:t>
      </w:r>
      <w:proofErr w:type="spellEnd"/>
      <w:r w:rsidRPr="00E508DD">
        <w:rPr>
          <w:rFonts w:cs="David" w:hint="cs"/>
          <w:rtl/>
        </w:rPr>
        <w:t xml:space="preserve"> והמפלגה שלו עד עכשיו ולא נקבתי בשמות. הסיכוי שהבוס שלך יעוף בגלל חקירת משטרה יותר גדול מכל חבר כנסת אחר פה. </w:t>
      </w:r>
    </w:p>
    <w:p w14:paraId="6E6A70BE" w14:textId="77777777" w:rsidR="00E508DD" w:rsidRPr="00E508DD" w:rsidRDefault="00E508DD" w:rsidP="00E508DD">
      <w:pPr>
        <w:bidi/>
        <w:jc w:val="both"/>
        <w:rPr>
          <w:rFonts w:cs="David" w:hint="cs"/>
          <w:rtl/>
        </w:rPr>
      </w:pPr>
    </w:p>
    <w:p w14:paraId="0474111A" w14:textId="77777777" w:rsidR="00E508DD" w:rsidRPr="00E508DD" w:rsidRDefault="00E508DD" w:rsidP="00E508DD">
      <w:pPr>
        <w:bidi/>
        <w:jc w:val="both"/>
        <w:rPr>
          <w:rFonts w:cs="David" w:hint="cs"/>
          <w:u w:val="single"/>
          <w:rtl/>
        </w:rPr>
      </w:pPr>
      <w:r w:rsidRPr="00E508DD">
        <w:rPr>
          <w:rFonts w:cs="David" w:hint="cs"/>
          <w:u w:val="single"/>
          <w:rtl/>
        </w:rPr>
        <w:t xml:space="preserve">רוברט </w:t>
      </w:r>
      <w:proofErr w:type="spellStart"/>
      <w:r w:rsidRPr="00E508DD">
        <w:rPr>
          <w:rFonts w:cs="David" w:hint="cs"/>
          <w:u w:val="single"/>
          <w:rtl/>
        </w:rPr>
        <w:t>אילטוב</w:t>
      </w:r>
      <w:proofErr w:type="spellEnd"/>
      <w:r w:rsidRPr="00E508DD">
        <w:rPr>
          <w:rFonts w:cs="David" w:hint="cs"/>
          <w:u w:val="single"/>
          <w:rtl/>
        </w:rPr>
        <w:t>:</w:t>
      </w:r>
    </w:p>
    <w:p w14:paraId="73C0D175" w14:textId="77777777" w:rsidR="00E508DD" w:rsidRPr="00E508DD" w:rsidRDefault="00E508DD" w:rsidP="00E508DD">
      <w:pPr>
        <w:bidi/>
        <w:jc w:val="both"/>
        <w:rPr>
          <w:rFonts w:cs="David" w:hint="cs"/>
          <w:u w:val="single"/>
          <w:rtl/>
        </w:rPr>
      </w:pPr>
    </w:p>
    <w:p w14:paraId="47306C7D" w14:textId="77777777" w:rsidR="00E508DD" w:rsidRPr="00E508DD" w:rsidRDefault="00E508DD" w:rsidP="00E508DD">
      <w:pPr>
        <w:bidi/>
        <w:ind w:firstLine="720"/>
        <w:jc w:val="both"/>
        <w:rPr>
          <w:rFonts w:cs="David" w:hint="cs"/>
          <w:rtl/>
        </w:rPr>
      </w:pPr>
      <w:r w:rsidRPr="00E508DD">
        <w:rPr>
          <w:rFonts w:cs="David" w:hint="cs"/>
          <w:rtl/>
        </w:rPr>
        <w:t xml:space="preserve">אבל עדיין אחמד טיבי יקבל - - - </w:t>
      </w:r>
    </w:p>
    <w:p w14:paraId="27BEE256" w14:textId="77777777" w:rsidR="00E508DD" w:rsidRPr="00E508DD" w:rsidRDefault="00E508DD" w:rsidP="00E508DD">
      <w:pPr>
        <w:bidi/>
        <w:jc w:val="both"/>
        <w:rPr>
          <w:rFonts w:cs="David" w:hint="cs"/>
          <w:rtl/>
        </w:rPr>
      </w:pPr>
    </w:p>
    <w:p w14:paraId="60FDB86F" w14:textId="77777777" w:rsidR="00E508DD" w:rsidRPr="00E508DD" w:rsidRDefault="00E508DD" w:rsidP="00E508DD">
      <w:pPr>
        <w:bidi/>
        <w:rPr>
          <w:rFonts w:cs="David" w:hint="cs"/>
          <w:u w:val="single"/>
          <w:rtl/>
        </w:rPr>
      </w:pPr>
      <w:r w:rsidRPr="00E508DD">
        <w:rPr>
          <w:rFonts w:cs="David" w:hint="cs"/>
          <w:u w:val="single"/>
          <w:rtl/>
        </w:rPr>
        <w:t>ארבל אסטרחן:</w:t>
      </w:r>
    </w:p>
    <w:p w14:paraId="00996733" w14:textId="77777777" w:rsidR="00E508DD" w:rsidRPr="00E508DD" w:rsidRDefault="00E508DD" w:rsidP="00E508DD">
      <w:pPr>
        <w:bidi/>
        <w:jc w:val="both"/>
        <w:rPr>
          <w:rFonts w:cs="David" w:hint="cs"/>
          <w:rtl/>
        </w:rPr>
      </w:pPr>
    </w:p>
    <w:p w14:paraId="1818C015" w14:textId="77777777" w:rsidR="00E508DD" w:rsidRPr="00E508DD" w:rsidRDefault="00E508DD" w:rsidP="00E508DD">
      <w:pPr>
        <w:bidi/>
        <w:ind w:firstLine="720"/>
        <w:jc w:val="both"/>
        <w:rPr>
          <w:rFonts w:cs="David" w:hint="cs"/>
          <w:rtl/>
        </w:rPr>
      </w:pPr>
      <w:r w:rsidRPr="00E508DD">
        <w:rPr>
          <w:rFonts w:cs="David" w:hint="cs"/>
          <w:rtl/>
        </w:rPr>
        <w:t xml:space="preserve">הנושא הוא נושא מאוד משמעותי - חסינות חברי כנסת והזכויות שלהם. כמובן, יש פה עניין של התנגשות בשוויון בין חברי כנסת לאנשים אחרים שנחשדים בעבירות, ומול זה הרצון להגן על חברי הכנסת, לאפשר להם לעשות את עבודתם ללא חשש. כשזה יגיע לדיון מאוחר יותר יהיה מקום לדון בכל הדברים האלה, האם אפשר לחפש בכל החפצים או לא, אבל חשבתי שנכון להציג גם את הנוסח המתקדם יותר. </w:t>
      </w:r>
    </w:p>
    <w:p w14:paraId="088DB415" w14:textId="77777777" w:rsidR="00E508DD" w:rsidRPr="00E508DD" w:rsidRDefault="00E508DD" w:rsidP="00E508DD">
      <w:pPr>
        <w:bidi/>
        <w:jc w:val="both"/>
        <w:rPr>
          <w:rFonts w:cs="David" w:hint="cs"/>
          <w:rtl/>
        </w:rPr>
      </w:pPr>
    </w:p>
    <w:p w14:paraId="3F424F6D"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DEDD6DC" w14:textId="77777777" w:rsidR="00E508DD" w:rsidRPr="00E508DD" w:rsidRDefault="00E508DD" w:rsidP="00E508DD">
      <w:pPr>
        <w:bidi/>
        <w:jc w:val="both"/>
        <w:rPr>
          <w:rFonts w:cs="David" w:hint="cs"/>
          <w:u w:val="single"/>
          <w:rtl/>
        </w:rPr>
      </w:pPr>
    </w:p>
    <w:p w14:paraId="58589860" w14:textId="77777777" w:rsidR="00E508DD" w:rsidRPr="00E508DD" w:rsidRDefault="00E508DD" w:rsidP="00E508DD">
      <w:pPr>
        <w:bidi/>
        <w:ind w:firstLine="720"/>
        <w:jc w:val="both"/>
        <w:rPr>
          <w:rFonts w:cs="David" w:hint="cs"/>
          <w:rtl/>
        </w:rPr>
      </w:pPr>
      <w:r w:rsidRPr="00E508DD">
        <w:rPr>
          <w:rFonts w:cs="David" w:hint="cs"/>
          <w:rtl/>
        </w:rPr>
        <w:t xml:space="preserve">חשוב שהוועדה תדע שהוא קיים, אבל אני חושב שזה לא נכון להיכנס לפרטים כרגע. במידה שהוועדה תחליט אחרי החלת דין רציפות לקיים דיון אז אני, למשל, אציע לוועדה באותה הזדמנות לקיים כאן דיון על כל הסוגיה של חסינות בפני חיפוש. אביא לכם כמה דוגמאות לכך שהיום החוק הזה מופר באופן גלוי. הוא מופר ברשות שדות התעופה בנתב"ג ומבצעים חיפוש ביטחוני על חברי כנסת, למרות שזה מנוגד לחוק כפי שהוא מנוסח היום. ההנחיות שיש ברשות שדות התעופה מנוגדות לחוק, וזאת תהיה הזדמנות לחדד את ההנחיות. </w:t>
      </w:r>
    </w:p>
    <w:p w14:paraId="59DA8ECA" w14:textId="77777777" w:rsidR="00E508DD" w:rsidRPr="00E508DD" w:rsidRDefault="00E508DD" w:rsidP="00E508DD">
      <w:pPr>
        <w:bidi/>
        <w:jc w:val="both"/>
        <w:rPr>
          <w:rFonts w:cs="David" w:hint="cs"/>
          <w:rtl/>
        </w:rPr>
      </w:pPr>
    </w:p>
    <w:p w14:paraId="30A4B526"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39C63D82" w14:textId="77777777" w:rsidR="00E508DD" w:rsidRPr="00E508DD" w:rsidRDefault="00E508DD" w:rsidP="00E508DD">
      <w:pPr>
        <w:bidi/>
        <w:jc w:val="both"/>
        <w:rPr>
          <w:rFonts w:cs="David" w:hint="cs"/>
          <w:u w:val="single"/>
          <w:rtl/>
        </w:rPr>
      </w:pPr>
    </w:p>
    <w:p w14:paraId="053281BE" w14:textId="77777777" w:rsidR="00E508DD" w:rsidRPr="00E508DD" w:rsidRDefault="00E508DD" w:rsidP="00E508DD">
      <w:pPr>
        <w:bidi/>
        <w:ind w:firstLine="720"/>
        <w:jc w:val="both"/>
        <w:rPr>
          <w:rFonts w:cs="David" w:hint="cs"/>
          <w:rtl/>
        </w:rPr>
      </w:pPr>
      <w:r w:rsidRPr="00E508DD">
        <w:rPr>
          <w:rFonts w:cs="David" w:hint="cs"/>
          <w:rtl/>
        </w:rPr>
        <w:t xml:space="preserve">מה הבקשה עכשיו? </w:t>
      </w:r>
    </w:p>
    <w:p w14:paraId="7DA7FD82" w14:textId="77777777" w:rsidR="00E508DD" w:rsidRPr="00E508DD" w:rsidRDefault="00E508DD" w:rsidP="00E508DD">
      <w:pPr>
        <w:bidi/>
        <w:ind w:firstLine="720"/>
        <w:jc w:val="both"/>
        <w:rPr>
          <w:rFonts w:cs="David" w:hint="cs"/>
          <w:rtl/>
        </w:rPr>
      </w:pPr>
    </w:p>
    <w:p w14:paraId="30B559DE"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38455405" w14:textId="77777777" w:rsidR="00E508DD" w:rsidRPr="00E508DD" w:rsidRDefault="00E508DD" w:rsidP="00E508DD">
      <w:pPr>
        <w:bidi/>
        <w:ind w:firstLine="720"/>
        <w:jc w:val="both"/>
        <w:rPr>
          <w:rFonts w:cs="David" w:hint="cs"/>
          <w:rtl/>
        </w:rPr>
      </w:pPr>
    </w:p>
    <w:p w14:paraId="56B50A66" w14:textId="77777777" w:rsidR="00E508DD" w:rsidRPr="00E508DD" w:rsidRDefault="00E508DD" w:rsidP="00E508DD">
      <w:pPr>
        <w:bidi/>
        <w:ind w:firstLine="720"/>
        <w:jc w:val="both"/>
        <w:rPr>
          <w:rFonts w:cs="David" w:hint="cs"/>
          <w:rtl/>
        </w:rPr>
      </w:pPr>
      <w:r w:rsidRPr="00E508DD">
        <w:rPr>
          <w:rFonts w:cs="David" w:hint="cs"/>
          <w:rtl/>
        </w:rPr>
        <w:t xml:space="preserve">להחיל דין רציפות. </w:t>
      </w:r>
    </w:p>
    <w:p w14:paraId="7A5CC8F0" w14:textId="77777777" w:rsidR="00E508DD" w:rsidRDefault="00E508DD" w:rsidP="00E508DD">
      <w:pPr>
        <w:bidi/>
        <w:rPr>
          <w:rFonts w:cs="David" w:hint="cs"/>
          <w:rtl/>
        </w:rPr>
      </w:pPr>
    </w:p>
    <w:p w14:paraId="54958FE1" w14:textId="77777777" w:rsidR="00E508DD" w:rsidRDefault="00E508DD" w:rsidP="00E508DD">
      <w:pPr>
        <w:bidi/>
        <w:rPr>
          <w:rFonts w:cs="David" w:hint="cs"/>
          <w:rtl/>
        </w:rPr>
      </w:pPr>
    </w:p>
    <w:p w14:paraId="08BD8BC6" w14:textId="77777777" w:rsidR="00E508DD" w:rsidRDefault="00E508DD" w:rsidP="00E508DD">
      <w:pPr>
        <w:bidi/>
        <w:rPr>
          <w:rFonts w:cs="David" w:hint="cs"/>
          <w:rtl/>
        </w:rPr>
      </w:pPr>
    </w:p>
    <w:p w14:paraId="6AA7E705" w14:textId="77777777" w:rsidR="00E508DD" w:rsidRDefault="00E508DD" w:rsidP="00E508DD">
      <w:pPr>
        <w:bidi/>
        <w:rPr>
          <w:rFonts w:cs="David" w:hint="cs"/>
          <w:rtl/>
        </w:rPr>
      </w:pPr>
    </w:p>
    <w:p w14:paraId="46569E95" w14:textId="77777777" w:rsidR="00E508DD" w:rsidRDefault="00E508DD" w:rsidP="00E508DD">
      <w:pPr>
        <w:bidi/>
        <w:rPr>
          <w:rFonts w:cs="David" w:hint="cs"/>
          <w:rtl/>
        </w:rPr>
      </w:pPr>
    </w:p>
    <w:p w14:paraId="040E85F6" w14:textId="77777777" w:rsidR="00E508DD" w:rsidRPr="00E508DD" w:rsidRDefault="00E508DD" w:rsidP="00E508DD">
      <w:pPr>
        <w:bidi/>
        <w:rPr>
          <w:rFonts w:cs="David" w:hint="cs"/>
          <w:rtl/>
        </w:rPr>
      </w:pPr>
      <w:r w:rsidRPr="00E508DD">
        <w:rPr>
          <w:rFonts w:cs="David" w:hint="cs"/>
          <w:u w:val="single"/>
          <w:rtl/>
        </w:rPr>
        <w:t>נסים זאב:</w:t>
      </w:r>
    </w:p>
    <w:p w14:paraId="3C35DAF3" w14:textId="77777777" w:rsidR="00E508DD" w:rsidRPr="00E508DD" w:rsidRDefault="00E508DD" w:rsidP="00E508DD">
      <w:pPr>
        <w:bidi/>
        <w:rPr>
          <w:rFonts w:cs="David" w:hint="cs"/>
          <w:rtl/>
        </w:rPr>
      </w:pPr>
    </w:p>
    <w:p w14:paraId="791D7909" w14:textId="77777777" w:rsidR="00E508DD" w:rsidRPr="00E508DD" w:rsidRDefault="00E508DD" w:rsidP="00E508DD">
      <w:pPr>
        <w:bidi/>
        <w:ind w:firstLine="720"/>
        <w:jc w:val="both"/>
        <w:rPr>
          <w:rFonts w:cs="David" w:hint="cs"/>
          <w:rtl/>
        </w:rPr>
      </w:pPr>
      <w:r w:rsidRPr="00E508DD">
        <w:rPr>
          <w:rFonts w:cs="David" w:hint="cs"/>
          <w:rtl/>
        </w:rPr>
        <w:t>למה צריך רציפות? אפשר להתחיל את החוק מחדש.</w:t>
      </w:r>
    </w:p>
    <w:p w14:paraId="7AB94986" w14:textId="77777777" w:rsidR="00E508DD" w:rsidRPr="00E508DD" w:rsidRDefault="00E508DD" w:rsidP="00E508DD">
      <w:pPr>
        <w:bidi/>
        <w:jc w:val="both"/>
        <w:rPr>
          <w:rFonts w:cs="David" w:hint="cs"/>
          <w:rtl/>
        </w:rPr>
      </w:pPr>
    </w:p>
    <w:p w14:paraId="3146923E" w14:textId="77777777" w:rsidR="00E508DD" w:rsidRPr="00E508DD" w:rsidRDefault="00E508DD" w:rsidP="00E508DD">
      <w:pPr>
        <w:bidi/>
        <w:jc w:val="both"/>
        <w:rPr>
          <w:rFonts w:cs="David" w:hint="cs"/>
          <w:u w:val="single"/>
          <w:rtl/>
        </w:rPr>
      </w:pPr>
      <w:r w:rsidRPr="00E508DD">
        <w:rPr>
          <w:rFonts w:cs="David" w:hint="cs"/>
          <w:u w:val="single"/>
          <w:rtl/>
        </w:rPr>
        <w:t>רוחמה אברהם-בלילא:</w:t>
      </w:r>
    </w:p>
    <w:p w14:paraId="7B651209" w14:textId="77777777" w:rsidR="00E508DD" w:rsidRPr="00E508DD" w:rsidRDefault="00E508DD" w:rsidP="00E508DD">
      <w:pPr>
        <w:bidi/>
        <w:jc w:val="both"/>
        <w:rPr>
          <w:rFonts w:cs="David" w:hint="cs"/>
          <w:u w:val="single"/>
          <w:rtl/>
        </w:rPr>
      </w:pPr>
    </w:p>
    <w:p w14:paraId="6F71E857" w14:textId="77777777" w:rsidR="00E508DD" w:rsidRPr="00E508DD" w:rsidRDefault="00E508DD" w:rsidP="00E508DD">
      <w:pPr>
        <w:bidi/>
        <w:ind w:firstLine="720"/>
        <w:jc w:val="both"/>
        <w:rPr>
          <w:rFonts w:cs="David" w:hint="cs"/>
          <w:rtl/>
        </w:rPr>
      </w:pPr>
      <w:r w:rsidRPr="00E508DD">
        <w:rPr>
          <w:rFonts w:cs="David" w:hint="cs"/>
          <w:rtl/>
        </w:rPr>
        <w:t xml:space="preserve">למה אתה כזה? אם זה היה החוק שלך והיית מעביר אותו בכנסת הקודמת בקריאה ראשונה והיית מבקש להחיל דין רציפות כי ממילא הוא יובא לוועדת הכנסת - - - </w:t>
      </w:r>
    </w:p>
    <w:p w14:paraId="7FEB4238" w14:textId="77777777" w:rsidR="00E508DD" w:rsidRPr="00E508DD" w:rsidRDefault="00E508DD" w:rsidP="00E508DD">
      <w:pPr>
        <w:bidi/>
        <w:jc w:val="both"/>
        <w:rPr>
          <w:rFonts w:cs="David" w:hint="cs"/>
          <w:rtl/>
        </w:rPr>
      </w:pPr>
    </w:p>
    <w:p w14:paraId="7F585ED8"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C3B7216" w14:textId="77777777" w:rsidR="00E508DD" w:rsidRPr="00E508DD" w:rsidRDefault="00E508DD" w:rsidP="00E508DD">
      <w:pPr>
        <w:bidi/>
        <w:jc w:val="both"/>
        <w:rPr>
          <w:rFonts w:cs="David" w:hint="cs"/>
          <w:rtl/>
        </w:rPr>
      </w:pPr>
    </w:p>
    <w:p w14:paraId="0F94AC4F" w14:textId="77777777" w:rsidR="00E508DD" w:rsidRPr="00E508DD" w:rsidRDefault="00E508DD" w:rsidP="00E508DD">
      <w:pPr>
        <w:bidi/>
        <w:jc w:val="both"/>
        <w:rPr>
          <w:rFonts w:cs="David" w:hint="cs"/>
          <w:rtl/>
        </w:rPr>
      </w:pPr>
      <w:r w:rsidRPr="00E508DD">
        <w:rPr>
          <w:rFonts w:cs="David" w:hint="cs"/>
          <w:rtl/>
        </w:rPr>
        <w:tab/>
        <w:t>זה חוק שעבר קריאה ראשונה, בשביל מה להתחיל  - - -?</w:t>
      </w:r>
    </w:p>
    <w:p w14:paraId="55A2FEFB" w14:textId="77777777" w:rsidR="00E508DD" w:rsidRPr="00E508DD" w:rsidRDefault="00E508DD" w:rsidP="00E508DD">
      <w:pPr>
        <w:bidi/>
        <w:jc w:val="both"/>
        <w:rPr>
          <w:rFonts w:cs="David" w:hint="cs"/>
          <w:rtl/>
        </w:rPr>
      </w:pPr>
    </w:p>
    <w:p w14:paraId="691CCA6F" w14:textId="77777777" w:rsidR="00E508DD" w:rsidRPr="00E508DD" w:rsidRDefault="00E508DD" w:rsidP="00E508DD">
      <w:pPr>
        <w:bidi/>
        <w:rPr>
          <w:rFonts w:cs="David" w:hint="cs"/>
          <w:rtl/>
        </w:rPr>
      </w:pPr>
      <w:r w:rsidRPr="00E508DD">
        <w:rPr>
          <w:rFonts w:cs="David" w:hint="cs"/>
          <w:u w:val="single"/>
          <w:rtl/>
        </w:rPr>
        <w:t>אחמד טיבי:</w:t>
      </w:r>
    </w:p>
    <w:p w14:paraId="108EE9B5" w14:textId="77777777" w:rsidR="00E508DD" w:rsidRPr="00E508DD" w:rsidRDefault="00E508DD" w:rsidP="00E508DD">
      <w:pPr>
        <w:bidi/>
        <w:rPr>
          <w:rFonts w:cs="David" w:hint="cs"/>
          <w:rtl/>
        </w:rPr>
      </w:pPr>
    </w:p>
    <w:p w14:paraId="55A86F03" w14:textId="77777777" w:rsidR="00E508DD" w:rsidRPr="00E508DD" w:rsidRDefault="00E508DD" w:rsidP="00E508DD">
      <w:pPr>
        <w:bidi/>
        <w:jc w:val="both"/>
        <w:rPr>
          <w:rFonts w:cs="David" w:hint="cs"/>
          <w:rtl/>
        </w:rPr>
      </w:pPr>
      <w:r w:rsidRPr="00E508DD">
        <w:rPr>
          <w:rFonts w:cs="David" w:hint="cs"/>
          <w:rtl/>
        </w:rPr>
        <w:tab/>
        <w:t xml:space="preserve"> אבל הוא לא היה בישיבות של הוועדה. </w:t>
      </w:r>
    </w:p>
    <w:p w14:paraId="39B7B103" w14:textId="77777777" w:rsidR="00E508DD" w:rsidRPr="00E508DD" w:rsidRDefault="00E508DD" w:rsidP="00E508DD">
      <w:pPr>
        <w:bidi/>
        <w:jc w:val="both"/>
        <w:rPr>
          <w:rFonts w:cs="David" w:hint="cs"/>
          <w:rtl/>
        </w:rPr>
      </w:pPr>
    </w:p>
    <w:p w14:paraId="570EA1A5"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75C23CF" w14:textId="77777777" w:rsidR="00E508DD" w:rsidRPr="00E508DD" w:rsidRDefault="00E508DD" w:rsidP="00E508DD">
      <w:pPr>
        <w:bidi/>
        <w:jc w:val="both"/>
        <w:rPr>
          <w:rFonts w:cs="David" w:hint="cs"/>
          <w:rtl/>
        </w:rPr>
      </w:pPr>
    </w:p>
    <w:p w14:paraId="54D6B97A" w14:textId="77777777" w:rsidR="00E508DD" w:rsidRPr="00E508DD" w:rsidRDefault="00E508DD" w:rsidP="00E508DD">
      <w:pPr>
        <w:bidi/>
        <w:jc w:val="both"/>
        <w:rPr>
          <w:rFonts w:cs="David" w:hint="cs"/>
          <w:rtl/>
        </w:rPr>
      </w:pPr>
      <w:r w:rsidRPr="00E508DD">
        <w:rPr>
          <w:rFonts w:cs="David" w:hint="cs"/>
          <w:rtl/>
        </w:rPr>
        <w:tab/>
        <w:t xml:space="preserve">חבר הכנסת </w:t>
      </w:r>
      <w:proofErr w:type="spellStart"/>
      <w:r w:rsidRPr="00E508DD">
        <w:rPr>
          <w:rFonts w:cs="David" w:hint="cs"/>
          <w:rtl/>
        </w:rPr>
        <w:t>שנלר</w:t>
      </w:r>
      <w:proofErr w:type="spellEnd"/>
      <w:r w:rsidRPr="00E508DD">
        <w:rPr>
          <w:rFonts w:cs="David" w:hint="cs"/>
          <w:rtl/>
        </w:rPr>
        <w:t xml:space="preserve">, כמציע, מבקש זכות דיבור. בבקשה. </w:t>
      </w:r>
    </w:p>
    <w:p w14:paraId="4C967222" w14:textId="77777777" w:rsidR="00E508DD" w:rsidRPr="00E508DD" w:rsidRDefault="00E508DD" w:rsidP="00E508DD">
      <w:pPr>
        <w:bidi/>
        <w:jc w:val="both"/>
        <w:rPr>
          <w:rFonts w:cs="David" w:hint="cs"/>
          <w:rtl/>
        </w:rPr>
      </w:pPr>
    </w:p>
    <w:p w14:paraId="42A56302"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5DD429B4" w14:textId="77777777" w:rsidR="00E508DD" w:rsidRPr="00E508DD" w:rsidRDefault="00E508DD" w:rsidP="00E508DD">
      <w:pPr>
        <w:bidi/>
        <w:jc w:val="both"/>
        <w:rPr>
          <w:rFonts w:cs="David" w:hint="cs"/>
          <w:u w:val="single"/>
          <w:rtl/>
        </w:rPr>
      </w:pPr>
    </w:p>
    <w:p w14:paraId="2F50C066" w14:textId="77777777" w:rsidR="00E508DD" w:rsidRPr="00E508DD" w:rsidRDefault="00E508DD" w:rsidP="00E508DD">
      <w:pPr>
        <w:bidi/>
        <w:ind w:firstLine="720"/>
        <w:jc w:val="both"/>
        <w:rPr>
          <w:rFonts w:cs="David" w:hint="cs"/>
          <w:rtl/>
        </w:rPr>
      </w:pPr>
      <w:r w:rsidRPr="00E508DD">
        <w:rPr>
          <w:rFonts w:cs="David" w:hint="cs"/>
          <w:rtl/>
        </w:rPr>
        <w:t xml:space="preserve">אני רוצה לומר שני משפטים, ואחר כך לבקש בקשה. הייתה רגישות רבה מאוד בקרב חברי הכנסת, האם נוגעים בחסינות או לא; האם החוק הזה יוצר מדרון חלקלק שיפגע או לא. הוועדה הזמינה לכאן את כל מי שאפשר להעלות על הדעת, וחיכתה לחוות הדעת ארוכה מאוד, שלקחה כמה חודשים, של פרופסור סוזי נבו, שאין ספק היא בר סמכא. הוועדה דיברה במונחים שאחמד טיבי מדבר עליהם לאורך כל הדיון. היה מתח בין שתי גישות. גישה אחת אמרה: בואו נשמור על עצמנו, שאף אחד לא ייגע בנו. אנחנו חברי כנסת, גם אם מחר נבגוד במדינה אף אחד לא ייגע בנו; גם אם נעשה דברים הכי חמורים, ריגול, נגד המדינה - - - </w:t>
      </w:r>
    </w:p>
    <w:p w14:paraId="47F1D302" w14:textId="77777777" w:rsidR="00E508DD" w:rsidRPr="00E508DD" w:rsidRDefault="00E508DD" w:rsidP="00E508DD">
      <w:pPr>
        <w:bidi/>
        <w:jc w:val="both"/>
        <w:rPr>
          <w:rFonts w:cs="David" w:hint="cs"/>
          <w:rtl/>
        </w:rPr>
      </w:pPr>
    </w:p>
    <w:p w14:paraId="2338D848"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56CE12DA" w14:textId="77777777" w:rsidR="00E508DD" w:rsidRPr="00E508DD" w:rsidRDefault="00E508DD" w:rsidP="00E508DD">
      <w:pPr>
        <w:bidi/>
        <w:jc w:val="both"/>
        <w:rPr>
          <w:rFonts w:cs="David" w:hint="cs"/>
          <w:u w:val="single"/>
          <w:rtl/>
        </w:rPr>
      </w:pPr>
    </w:p>
    <w:p w14:paraId="3AB62716" w14:textId="77777777" w:rsidR="00E508DD" w:rsidRPr="00E508DD" w:rsidRDefault="00E508DD" w:rsidP="00E508DD">
      <w:pPr>
        <w:bidi/>
        <w:ind w:firstLine="720"/>
        <w:jc w:val="both"/>
        <w:rPr>
          <w:rFonts w:cs="David" w:hint="cs"/>
          <w:rtl/>
        </w:rPr>
      </w:pPr>
      <w:r w:rsidRPr="00E508DD">
        <w:rPr>
          <w:rFonts w:cs="David" w:hint="cs"/>
          <w:rtl/>
        </w:rPr>
        <w:t xml:space="preserve">אין מצב כזה שהחוק לא מכסה. </w:t>
      </w:r>
    </w:p>
    <w:p w14:paraId="7906546D" w14:textId="77777777" w:rsidR="00E508DD" w:rsidRPr="00E508DD" w:rsidRDefault="00E508DD" w:rsidP="00E508DD">
      <w:pPr>
        <w:bidi/>
        <w:jc w:val="both"/>
        <w:rPr>
          <w:rFonts w:cs="David" w:hint="cs"/>
          <w:rtl/>
        </w:rPr>
      </w:pPr>
    </w:p>
    <w:p w14:paraId="02E1C6D9"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2A962004" w14:textId="77777777" w:rsidR="00E508DD" w:rsidRPr="00E508DD" w:rsidRDefault="00E508DD" w:rsidP="00E508DD">
      <w:pPr>
        <w:bidi/>
        <w:jc w:val="both"/>
        <w:rPr>
          <w:rFonts w:cs="David" w:hint="cs"/>
          <w:rtl/>
        </w:rPr>
      </w:pPr>
    </w:p>
    <w:p w14:paraId="5C57013C" w14:textId="77777777" w:rsidR="00E508DD" w:rsidRPr="00E508DD" w:rsidRDefault="00E508DD" w:rsidP="00E508DD">
      <w:pPr>
        <w:bidi/>
        <w:jc w:val="both"/>
        <w:rPr>
          <w:rFonts w:cs="David" w:hint="cs"/>
          <w:rtl/>
        </w:rPr>
      </w:pPr>
      <w:r w:rsidRPr="00E508DD">
        <w:rPr>
          <w:rFonts w:cs="David" w:hint="cs"/>
          <w:rtl/>
        </w:rPr>
        <w:tab/>
        <w:t xml:space="preserve">חבר הכנסת טיבי, חבר הכנסת </w:t>
      </w:r>
      <w:proofErr w:type="spellStart"/>
      <w:r w:rsidRPr="00E508DD">
        <w:rPr>
          <w:rFonts w:cs="David" w:hint="cs"/>
          <w:rtl/>
        </w:rPr>
        <w:t>שנלר</w:t>
      </w:r>
      <w:proofErr w:type="spellEnd"/>
      <w:r w:rsidRPr="00E508DD">
        <w:rPr>
          <w:rFonts w:cs="David" w:hint="cs"/>
          <w:rtl/>
        </w:rPr>
        <w:t xml:space="preserve"> בזכות דיבור. </w:t>
      </w:r>
    </w:p>
    <w:p w14:paraId="10D74C17" w14:textId="77777777" w:rsidR="00E508DD" w:rsidRPr="00E508DD" w:rsidRDefault="00E508DD" w:rsidP="00E508DD">
      <w:pPr>
        <w:bidi/>
        <w:jc w:val="both"/>
        <w:rPr>
          <w:rFonts w:cs="David" w:hint="cs"/>
          <w:rtl/>
        </w:rPr>
      </w:pPr>
    </w:p>
    <w:p w14:paraId="2E8EDA69"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395DAFA2" w14:textId="77777777" w:rsidR="00E508DD" w:rsidRPr="00E508DD" w:rsidRDefault="00E508DD" w:rsidP="00E508DD">
      <w:pPr>
        <w:bidi/>
        <w:jc w:val="both"/>
        <w:rPr>
          <w:rFonts w:cs="David" w:hint="cs"/>
          <w:u w:val="single"/>
          <w:rtl/>
        </w:rPr>
      </w:pPr>
    </w:p>
    <w:p w14:paraId="5A27AA40" w14:textId="77777777" w:rsidR="00E508DD" w:rsidRPr="00E508DD" w:rsidRDefault="00E508DD" w:rsidP="00E508DD">
      <w:pPr>
        <w:bidi/>
        <w:ind w:firstLine="720"/>
        <w:jc w:val="both"/>
        <w:rPr>
          <w:rFonts w:cs="David" w:hint="cs"/>
          <w:rtl/>
        </w:rPr>
      </w:pPr>
      <w:r w:rsidRPr="00E508DD">
        <w:rPr>
          <w:rFonts w:cs="David" w:hint="cs"/>
          <w:rtl/>
        </w:rPr>
        <w:t xml:space="preserve">החוק לא מכסה היום. </w:t>
      </w:r>
    </w:p>
    <w:p w14:paraId="3EBB2F45" w14:textId="77777777" w:rsidR="00E508DD" w:rsidRPr="00E508DD" w:rsidRDefault="00E508DD" w:rsidP="00E508DD">
      <w:pPr>
        <w:bidi/>
        <w:jc w:val="both"/>
        <w:rPr>
          <w:rFonts w:cs="David" w:hint="cs"/>
          <w:rtl/>
        </w:rPr>
      </w:pPr>
    </w:p>
    <w:p w14:paraId="2E1131A0"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64A98C82" w14:textId="77777777" w:rsidR="00E508DD" w:rsidRPr="00E508DD" w:rsidRDefault="00E508DD" w:rsidP="00E508DD">
      <w:pPr>
        <w:bidi/>
        <w:jc w:val="both"/>
        <w:rPr>
          <w:rFonts w:cs="David" w:hint="cs"/>
          <w:u w:val="single"/>
          <w:rtl/>
        </w:rPr>
      </w:pPr>
    </w:p>
    <w:p w14:paraId="578038B5" w14:textId="77777777" w:rsidR="00E508DD" w:rsidRPr="00E508DD" w:rsidRDefault="00E508DD" w:rsidP="00E508DD">
      <w:pPr>
        <w:bidi/>
        <w:ind w:firstLine="720"/>
        <w:jc w:val="both"/>
        <w:rPr>
          <w:rFonts w:cs="David" w:hint="cs"/>
          <w:rtl/>
        </w:rPr>
      </w:pPr>
      <w:r w:rsidRPr="00E508DD">
        <w:rPr>
          <w:rFonts w:cs="David" w:hint="cs"/>
          <w:rtl/>
        </w:rPr>
        <w:t xml:space="preserve">החוק מכסה כל עבירה. </w:t>
      </w:r>
    </w:p>
    <w:p w14:paraId="6D0C5DA7" w14:textId="77777777" w:rsidR="00E508DD" w:rsidRPr="00E508DD" w:rsidRDefault="00E508DD" w:rsidP="00E508DD">
      <w:pPr>
        <w:bidi/>
        <w:jc w:val="both"/>
        <w:rPr>
          <w:rFonts w:cs="David" w:hint="cs"/>
          <w:rtl/>
        </w:rPr>
      </w:pPr>
    </w:p>
    <w:p w14:paraId="0E71D113"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3F6E6DB1" w14:textId="77777777" w:rsidR="00E508DD" w:rsidRPr="00E508DD" w:rsidRDefault="00E508DD" w:rsidP="00E508DD">
      <w:pPr>
        <w:bidi/>
        <w:jc w:val="both"/>
        <w:rPr>
          <w:rFonts w:cs="David" w:hint="cs"/>
          <w:rtl/>
        </w:rPr>
      </w:pPr>
    </w:p>
    <w:p w14:paraId="0A72E417" w14:textId="77777777" w:rsidR="00E508DD" w:rsidRPr="00E508DD" w:rsidRDefault="00E508DD" w:rsidP="00E508DD">
      <w:pPr>
        <w:bidi/>
        <w:jc w:val="both"/>
        <w:rPr>
          <w:rFonts w:cs="David" w:hint="cs"/>
          <w:rtl/>
        </w:rPr>
      </w:pPr>
      <w:r w:rsidRPr="00E508DD">
        <w:rPr>
          <w:rFonts w:cs="David" w:hint="cs"/>
          <w:rtl/>
        </w:rPr>
        <w:tab/>
        <w:t xml:space="preserve">אני מגן על חסינות זכות הדיבור של חבר הכנסת </w:t>
      </w:r>
      <w:proofErr w:type="spellStart"/>
      <w:r w:rsidRPr="00E508DD">
        <w:rPr>
          <w:rFonts w:cs="David" w:hint="cs"/>
          <w:rtl/>
        </w:rPr>
        <w:t>שנלר</w:t>
      </w:r>
      <w:proofErr w:type="spellEnd"/>
      <w:r w:rsidRPr="00E508DD">
        <w:rPr>
          <w:rFonts w:cs="David" w:hint="cs"/>
          <w:rtl/>
        </w:rPr>
        <w:t xml:space="preserve">. </w:t>
      </w:r>
    </w:p>
    <w:p w14:paraId="74A4F016" w14:textId="77777777" w:rsidR="00E508DD" w:rsidRDefault="00E508DD" w:rsidP="00E508DD">
      <w:pPr>
        <w:bidi/>
        <w:jc w:val="both"/>
        <w:rPr>
          <w:rFonts w:cs="David" w:hint="cs"/>
          <w:rtl/>
        </w:rPr>
      </w:pPr>
    </w:p>
    <w:p w14:paraId="769B82DC" w14:textId="77777777" w:rsidR="00E508DD" w:rsidRDefault="00E508DD" w:rsidP="00E508DD">
      <w:pPr>
        <w:bidi/>
        <w:jc w:val="both"/>
        <w:rPr>
          <w:rFonts w:cs="David" w:hint="cs"/>
          <w:rtl/>
        </w:rPr>
      </w:pPr>
    </w:p>
    <w:p w14:paraId="46F83053" w14:textId="77777777" w:rsidR="00E508DD" w:rsidRDefault="00E508DD" w:rsidP="00E508DD">
      <w:pPr>
        <w:bidi/>
        <w:jc w:val="both"/>
        <w:rPr>
          <w:rFonts w:cs="David" w:hint="cs"/>
          <w:rtl/>
        </w:rPr>
      </w:pPr>
    </w:p>
    <w:p w14:paraId="3A62CA7A" w14:textId="77777777" w:rsidR="00E508DD" w:rsidRDefault="00E508DD" w:rsidP="00E508DD">
      <w:pPr>
        <w:bidi/>
        <w:jc w:val="both"/>
        <w:rPr>
          <w:rFonts w:cs="David" w:hint="cs"/>
          <w:rtl/>
        </w:rPr>
      </w:pPr>
    </w:p>
    <w:p w14:paraId="7AFE7A7E" w14:textId="77777777" w:rsidR="00E508DD" w:rsidRDefault="00E508DD" w:rsidP="00E508DD">
      <w:pPr>
        <w:bidi/>
        <w:jc w:val="both"/>
        <w:rPr>
          <w:rFonts w:cs="David" w:hint="cs"/>
          <w:rtl/>
        </w:rPr>
      </w:pPr>
    </w:p>
    <w:p w14:paraId="0FAE1B41" w14:textId="77777777" w:rsidR="00E508DD" w:rsidRDefault="00E508DD" w:rsidP="00E508DD">
      <w:pPr>
        <w:bidi/>
        <w:jc w:val="both"/>
        <w:rPr>
          <w:rFonts w:cs="David" w:hint="cs"/>
          <w:rtl/>
        </w:rPr>
      </w:pPr>
    </w:p>
    <w:p w14:paraId="25583A3F" w14:textId="77777777" w:rsidR="00E508DD" w:rsidRPr="00E508DD" w:rsidRDefault="00E508DD" w:rsidP="00E508DD">
      <w:pPr>
        <w:bidi/>
        <w:jc w:val="both"/>
        <w:rPr>
          <w:rFonts w:cs="David" w:hint="cs"/>
          <w:rtl/>
        </w:rPr>
      </w:pPr>
    </w:p>
    <w:p w14:paraId="44BF4E1D" w14:textId="77777777" w:rsidR="00E508DD" w:rsidRPr="00E508DD" w:rsidRDefault="00E508DD" w:rsidP="00E508DD">
      <w:pPr>
        <w:bidi/>
        <w:jc w:val="both"/>
        <w:rPr>
          <w:rFonts w:cs="David" w:hint="cs"/>
          <w:u w:val="single"/>
          <w:rtl/>
        </w:rPr>
      </w:pPr>
      <w:proofErr w:type="spellStart"/>
      <w:r w:rsidRPr="00E508DD">
        <w:rPr>
          <w:rFonts w:cs="David" w:hint="cs"/>
          <w:u w:val="single"/>
          <w:rtl/>
        </w:rPr>
        <w:t>עתניאל</w:t>
      </w:r>
      <w:proofErr w:type="spellEnd"/>
      <w:r w:rsidRPr="00E508DD">
        <w:rPr>
          <w:rFonts w:cs="David" w:hint="cs"/>
          <w:u w:val="single"/>
          <w:rtl/>
        </w:rPr>
        <w:t xml:space="preserve"> </w:t>
      </w:r>
      <w:proofErr w:type="spellStart"/>
      <w:r w:rsidRPr="00E508DD">
        <w:rPr>
          <w:rFonts w:cs="David" w:hint="cs"/>
          <w:u w:val="single"/>
          <w:rtl/>
        </w:rPr>
        <w:t>שנלר</w:t>
      </w:r>
      <w:proofErr w:type="spellEnd"/>
      <w:r w:rsidRPr="00E508DD">
        <w:rPr>
          <w:rFonts w:cs="David" w:hint="cs"/>
          <w:u w:val="single"/>
          <w:rtl/>
        </w:rPr>
        <w:t>:</w:t>
      </w:r>
    </w:p>
    <w:p w14:paraId="7A249675" w14:textId="77777777" w:rsidR="00E508DD" w:rsidRPr="00E508DD" w:rsidRDefault="00E508DD" w:rsidP="00E508DD">
      <w:pPr>
        <w:bidi/>
        <w:jc w:val="both"/>
        <w:rPr>
          <w:rFonts w:cs="David" w:hint="cs"/>
          <w:u w:val="single"/>
          <w:rtl/>
        </w:rPr>
      </w:pPr>
    </w:p>
    <w:p w14:paraId="68AD043B" w14:textId="77777777" w:rsidR="00E508DD" w:rsidRPr="00E508DD" w:rsidRDefault="00E508DD" w:rsidP="00E508DD">
      <w:pPr>
        <w:bidi/>
        <w:ind w:firstLine="720"/>
        <w:jc w:val="both"/>
        <w:rPr>
          <w:rFonts w:cs="David" w:hint="cs"/>
          <w:rtl/>
        </w:rPr>
      </w:pPr>
      <w:r w:rsidRPr="00E508DD">
        <w:rPr>
          <w:rFonts w:cs="David" w:hint="cs"/>
          <w:rtl/>
        </w:rPr>
        <w:t xml:space="preserve">חבר הכנסת טיבי, כשישבו בישיבת הממשלה, גער בשרים בורג הזקן, יוסף בורג. כולם אמרו: למי אתה מתכוון? אמר להם בורג: מי שחושב שאליו התכוונתי, אליו התכוונתי. אני מתפלא שקפצת, לא מתאים לך. אני רוצה לומר את הדברים משום שהדיון הזה במהותו היה - - - </w:t>
      </w:r>
    </w:p>
    <w:p w14:paraId="508843D8" w14:textId="77777777" w:rsidR="00E508DD" w:rsidRPr="00E508DD" w:rsidRDefault="00E508DD" w:rsidP="00E508DD">
      <w:pPr>
        <w:bidi/>
        <w:ind w:firstLine="720"/>
        <w:jc w:val="both"/>
        <w:rPr>
          <w:rFonts w:cs="David" w:hint="cs"/>
          <w:rtl/>
        </w:rPr>
      </w:pPr>
    </w:p>
    <w:p w14:paraId="169F8B57"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01B1423B" w14:textId="77777777" w:rsidR="00E508DD" w:rsidRPr="00E508DD" w:rsidRDefault="00E508DD" w:rsidP="00E508DD">
      <w:pPr>
        <w:bidi/>
        <w:ind w:firstLine="720"/>
        <w:jc w:val="both"/>
        <w:rPr>
          <w:rFonts w:cs="David" w:hint="cs"/>
          <w:rtl/>
        </w:rPr>
      </w:pPr>
    </w:p>
    <w:p w14:paraId="084678B3" w14:textId="77777777" w:rsidR="00E508DD" w:rsidRPr="00E508DD" w:rsidRDefault="00E508DD" w:rsidP="00E508DD">
      <w:pPr>
        <w:bidi/>
        <w:ind w:firstLine="720"/>
        <w:jc w:val="both"/>
        <w:rPr>
          <w:rFonts w:cs="David" w:hint="cs"/>
          <w:rtl/>
        </w:rPr>
      </w:pPr>
      <w:r w:rsidRPr="00E508DD">
        <w:rPr>
          <w:rFonts w:cs="David" w:hint="cs"/>
          <w:rtl/>
        </w:rPr>
        <w:t xml:space="preserve">חבר הכנסת </w:t>
      </w:r>
      <w:proofErr w:type="spellStart"/>
      <w:r w:rsidRPr="00E508DD">
        <w:rPr>
          <w:rFonts w:cs="David" w:hint="cs"/>
          <w:rtl/>
        </w:rPr>
        <w:t>שנלר</w:t>
      </w:r>
      <w:proofErr w:type="spellEnd"/>
      <w:r w:rsidRPr="00E508DD">
        <w:rPr>
          <w:rFonts w:cs="David" w:hint="cs"/>
          <w:rtl/>
        </w:rPr>
        <w:t xml:space="preserve">, אני אשם בכך שחבר הכנסת טיבי נאלץ להגן, כי בגלל המדיניות שהובלתי בל"ד לא מיוצגת בוועדה הזאת. </w:t>
      </w:r>
    </w:p>
    <w:p w14:paraId="12912567" w14:textId="77777777" w:rsidR="00E508DD" w:rsidRPr="00E508DD" w:rsidRDefault="00E508DD" w:rsidP="00E508DD">
      <w:pPr>
        <w:bidi/>
        <w:jc w:val="both"/>
        <w:rPr>
          <w:rFonts w:cs="David" w:hint="cs"/>
          <w:rtl/>
        </w:rPr>
      </w:pPr>
    </w:p>
    <w:p w14:paraId="655497A1"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7949E76B" w14:textId="77777777" w:rsidR="00E508DD" w:rsidRPr="00E508DD" w:rsidRDefault="00E508DD" w:rsidP="00E508DD">
      <w:pPr>
        <w:bidi/>
        <w:jc w:val="both"/>
        <w:rPr>
          <w:rFonts w:cs="David" w:hint="cs"/>
          <w:u w:val="single"/>
          <w:rtl/>
        </w:rPr>
      </w:pPr>
    </w:p>
    <w:p w14:paraId="233FF9FF" w14:textId="77777777" w:rsidR="00E508DD" w:rsidRPr="00E508DD" w:rsidRDefault="00E508DD" w:rsidP="00E508DD">
      <w:pPr>
        <w:bidi/>
        <w:ind w:firstLine="720"/>
        <w:jc w:val="both"/>
        <w:rPr>
          <w:rFonts w:cs="David" w:hint="cs"/>
          <w:rtl/>
        </w:rPr>
      </w:pPr>
      <w:r w:rsidRPr="00E508DD">
        <w:rPr>
          <w:rFonts w:cs="David" w:hint="cs"/>
          <w:rtl/>
        </w:rPr>
        <w:t xml:space="preserve">אני לא מגן רק על חברי הכנסת הערבים, רק שתבין. זה מדרון חלקלק שיגיע לנושאים כלליים. </w:t>
      </w:r>
    </w:p>
    <w:p w14:paraId="68666481" w14:textId="77777777" w:rsidR="00E508DD" w:rsidRPr="00E508DD" w:rsidRDefault="00E508DD" w:rsidP="00E508DD">
      <w:pPr>
        <w:bidi/>
        <w:jc w:val="both"/>
        <w:rPr>
          <w:rFonts w:cs="David" w:hint="cs"/>
          <w:rtl/>
        </w:rPr>
      </w:pPr>
    </w:p>
    <w:p w14:paraId="3B2AA3E5"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6DDE6BC5" w14:textId="77777777" w:rsidR="00E508DD" w:rsidRPr="00E508DD" w:rsidRDefault="00E508DD" w:rsidP="00E508DD">
      <w:pPr>
        <w:bidi/>
        <w:jc w:val="both"/>
        <w:rPr>
          <w:rFonts w:cs="David" w:hint="cs"/>
          <w:u w:val="single"/>
          <w:rtl/>
        </w:rPr>
      </w:pPr>
    </w:p>
    <w:p w14:paraId="08D94DC5" w14:textId="77777777" w:rsidR="00E508DD" w:rsidRPr="00E508DD" w:rsidRDefault="00E508DD" w:rsidP="00E508DD">
      <w:pPr>
        <w:bidi/>
        <w:ind w:firstLine="720"/>
        <w:jc w:val="both"/>
        <w:rPr>
          <w:rFonts w:cs="David" w:hint="cs"/>
          <w:rtl/>
        </w:rPr>
      </w:pPr>
      <w:r w:rsidRPr="00E508DD">
        <w:rPr>
          <w:rFonts w:cs="David" w:hint="cs"/>
          <w:rtl/>
        </w:rPr>
        <w:t>קיצצנו מכל הכיוונים בשביל לשמור על חסינות חברי הכנסת. זה היה ביסוד החוק. החוק הזה, לכאורה, הוא החוק האמיתי ששומר על חסינות הכנסת, כי הוא מגביל את המחוקק למקרים מאוד ספציפיים. אני רוצה לומר לכם מה נאמר בהצבעה בכנסת. אמרתי: לפני שבוע ערכנו דיון. הדיון היה מאוד נוקב. חלק גדול מהדברים של החברים קיבלתי, ולכן נשנה את מהות ההצעה, ואפרט את זה במשפט אחד. מדובר אך ורק אם יש עבירות של בגידה או ריגול, על פי סימנים ב' ו-ד' לפרק ז' לחוק העונשין, שעונשם 15 שנות מאסר או יותר, וגם אז הלכנו להחמרה גדולה מאוד, אמרנו שזה ילך לשופט בית המשפט העליון, ורק אם הוא משוכנע ילך ליועץ המשפטי. עשינו את כל מה שרק אפשר, הרבה יותר מהאזנות סתר. האזנות סתר יש על עבירות הרבה יותר קלות. ותראו מה קורה כאן, לקחתי את העבירות הכי-הכי חמורות - - -</w:t>
      </w:r>
    </w:p>
    <w:p w14:paraId="138932F2" w14:textId="77777777" w:rsidR="00E508DD" w:rsidRPr="00E508DD" w:rsidRDefault="00E508DD" w:rsidP="00E508DD">
      <w:pPr>
        <w:bidi/>
        <w:jc w:val="both"/>
        <w:rPr>
          <w:rFonts w:cs="David" w:hint="cs"/>
          <w:rtl/>
        </w:rPr>
      </w:pPr>
    </w:p>
    <w:p w14:paraId="1174201F"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2F00ED33" w14:textId="77777777" w:rsidR="00E508DD" w:rsidRPr="00E508DD" w:rsidRDefault="00E508DD" w:rsidP="00E508DD">
      <w:pPr>
        <w:bidi/>
        <w:jc w:val="both"/>
        <w:rPr>
          <w:rFonts w:cs="David" w:hint="cs"/>
          <w:u w:val="single"/>
          <w:rtl/>
        </w:rPr>
      </w:pPr>
    </w:p>
    <w:p w14:paraId="5198903F" w14:textId="77777777" w:rsidR="00E508DD" w:rsidRPr="00E508DD" w:rsidRDefault="00E508DD" w:rsidP="00E508DD">
      <w:pPr>
        <w:bidi/>
        <w:ind w:firstLine="720"/>
        <w:jc w:val="both"/>
        <w:rPr>
          <w:rFonts w:cs="David" w:hint="cs"/>
          <w:rtl/>
        </w:rPr>
      </w:pPr>
      <w:r w:rsidRPr="00E508DD">
        <w:rPr>
          <w:rFonts w:cs="David" w:hint="cs"/>
          <w:rtl/>
        </w:rPr>
        <w:t xml:space="preserve">אבל פה זה חיפוש. </w:t>
      </w:r>
    </w:p>
    <w:p w14:paraId="64E2AF1B" w14:textId="77777777" w:rsidR="00E508DD" w:rsidRPr="00E508DD" w:rsidRDefault="00E508DD" w:rsidP="00E508DD">
      <w:pPr>
        <w:bidi/>
        <w:jc w:val="both"/>
        <w:rPr>
          <w:rFonts w:cs="David" w:hint="cs"/>
          <w:rtl/>
        </w:rPr>
      </w:pPr>
    </w:p>
    <w:p w14:paraId="67648010"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1591DD2D" w14:textId="77777777" w:rsidR="00E508DD" w:rsidRPr="00E508DD" w:rsidRDefault="00E508DD" w:rsidP="00E508DD">
      <w:pPr>
        <w:bidi/>
        <w:jc w:val="both"/>
        <w:rPr>
          <w:rFonts w:cs="David" w:hint="cs"/>
          <w:u w:val="single"/>
          <w:rtl/>
        </w:rPr>
      </w:pPr>
    </w:p>
    <w:p w14:paraId="17DEC863" w14:textId="77777777" w:rsidR="00E508DD" w:rsidRPr="00E508DD" w:rsidRDefault="00E508DD" w:rsidP="00E508DD">
      <w:pPr>
        <w:bidi/>
        <w:ind w:firstLine="720"/>
        <w:jc w:val="both"/>
        <w:rPr>
          <w:rFonts w:cs="David" w:hint="cs"/>
          <w:rtl/>
        </w:rPr>
      </w:pPr>
      <w:r w:rsidRPr="00E508DD">
        <w:rPr>
          <w:rFonts w:cs="David" w:hint="cs"/>
          <w:rtl/>
        </w:rPr>
        <w:t xml:space="preserve">היא הנותנת. למה דבר כזה עולה על הפרק בכנסת? זה בא סתם ככה? זה לא עלה סתם ככה. </w:t>
      </w:r>
    </w:p>
    <w:p w14:paraId="58BA4AEA" w14:textId="77777777" w:rsidR="00E508DD" w:rsidRPr="00E508DD" w:rsidRDefault="00E508DD" w:rsidP="00E508DD">
      <w:pPr>
        <w:bidi/>
        <w:jc w:val="both"/>
        <w:rPr>
          <w:rFonts w:cs="David" w:hint="cs"/>
          <w:rtl/>
        </w:rPr>
      </w:pPr>
    </w:p>
    <w:p w14:paraId="7DD8E1C0"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04596E6D" w14:textId="77777777" w:rsidR="00E508DD" w:rsidRPr="00E508DD" w:rsidRDefault="00E508DD" w:rsidP="00E508DD">
      <w:pPr>
        <w:bidi/>
        <w:jc w:val="both"/>
        <w:rPr>
          <w:rFonts w:cs="David" w:hint="cs"/>
          <w:u w:val="single"/>
          <w:rtl/>
        </w:rPr>
      </w:pPr>
    </w:p>
    <w:p w14:paraId="75EDFFD2" w14:textId="77777777" w:rsidR="00E508DD" w:rsidRPr="00E508DD" w:rsidRDefault="00E508DD" w:rsidP="00E508DD">
      <w:pPr>
        <w:bidi/>
        <w:ind w:firstLine="720"/>
        <w:jc w:val="both"/>
        <w:rPr>
          <w:rFonts w:cs="David" w:hint="cs"/>
          <w:rtl/>
        </w:rPr>
      </w:pPr>
      <w:r w:rsidRPr="00E508DD">
        <w:rPr>
          <w:rFonts w:cs="David" w:hint="cs"/>
          <w:rtl/>
        </w:rPr>
        <w:t xml:space="preserve">העניין הוא </w:t>
      </w:r>
      <w:proofErr w:type="spellStart"/>
      <w:r w:rsidRPr="00E508DD">
        <w:rPr>
          <w:rFonts w:cs="David" w:hint="cs"/>
          <w:rtl/>
        </w:rPr>
        <w:t>עזמי</w:t>
      </w:r>
      <w:proofErr w:type="spellEnd"/>
      <w:r w:rsidRPr="00E508DD">
        <w:rPr>
          <w:rFonts w:cs="David" w:hint="cs"/>
          <w:rtl/>
        </w:rPr>
        <w:t xml:space="preserve"> בשארה. </w:t>
      </w:r>
    </w:p>
    <w:p w14:paraId="467C0C48" w14:textId="77777777" w:rsidR="00E508DD" w:rsidRPr="00E508DD" w:rsidRDefault="00E508DD" w:rsidP="00E508DD">
      <w:pPr>
        <w:bidi/>
        <w:jc w:val="both"/>
        <w:rPr>
          <w:rFonts w:cs="David" w:hint="cs"/>
          <w:rtl/>
        </w:rPr>
      </w:pPr>
    </w:p>
    <w:p w14:paraId="1FEFFCB3"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54BE30FF" w14:textId="77777777" w:rsidR="00E508DD" w:rsidRPr="00E508DD" w:rsidRDefault="00E508DD" w:rsidP="00E508DD">
      <w:pPr>
        <w:bidi/>
        <w:jc w:val="both"/>
        <w:rPr>
          <w:rFonts w:cs="David" w:hint="cs"/>
          <w:u w:val="single"/>
          <w:rtl/>
        </w:rPr>
      </w:pPr>
    </w:p>
    <w:p w14:paraId="1F6A9BE7" w14:textId="77777777" w:rsidR="00E508DD" w:rsidRPr="00E508DD" w:rsidRDefault="00E508DD" w:rsidP="00E508DD">
      <w:pPr>
        <w:bidi/>
        <w:ind w:firstLine="720"/>
        <w:jc w:val="both"/>
        <w:rPr>
          <w:rFonts w:cs="David" w:hint="cs"/>
          <w:rtl/>
        </w:rPr>
      </w:pPr>
      <w:r w:rsidRPr="00E508DD">
        <w:rPr>
          <w:rFonts w:cs="David" w:hint="cs"/>
          <w:rtl/>
        </w:rPr>
        <w:t xml:space="preserve">לא יודע, את זה אתה אמרת. אני לא הולך נגד </w:t>
      </w:r>
      <w:proofErr w:type="spellStart"/>
      <w:r w:rsidRPr="00E508DD">
        <w:rPr>
          <w:rFonts w:cs="David" w:hint="cs"/>
          <w:rtl/>
        </w:rPr>
        <w:t>עזמי</w:t>
      </w:r>
      <w:proofErr w:type="spellEnd"/>
      <w:r w:rsidRPr="00E508DD">
        <w:rPr>
          <w:rFonts w:cs="David" w:hint="cs"/>
          <w:rtl/>
        </w:rPr>
        <w:t xml:space="preserve"> בשארה, אני לא הולך נגד אף חבר כנסת קונקרטי. </w:t>
      </w:r>
    </w:p>
    <w:p w14:paraId="57EBAAA8" w14:textId="77777777" w:rsidR="00E508DD" w:rsidRPr="00E508DD" w:rsidRDefault="00E508DD" w:rsidP="00E508DD">
      <w:pPr>
        <w:bidi/>
        <w:ind w:firstLine="720"/>
        <w:jc w:val="both"/>
        <w:rPr>
          <w:rFonts w:cs="David" w:hint="cs"/>
          <w:rtl/>
        </w:rPr>
      </w:pPr>
    </w:p>
    <w:p w14:paraId="06FEE2A6"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B49B831" w14:textId="77777777" w:rsidR="00E508DD" w:rsidRPr="00E508DD" w:rsidRDefault="00E508DD" w:rsidP="00E508DD">
      <w:pPr>
        <w:bidi/>
        <w:ind w:firstLine="720"/>
        <w:jc w:val="both"/>
        <w:rPr>
          <w:rFonts w:cs="David" w:hint="cs"/>
          <w:rtl/>
        </w:rPr>
      </w:pPr>
    </w:p>
    <w:p w14:paraId="562C315A" w14:textId="77777777" w:rsidR="00E508DD" w:rsidRPr="00E508DD" w:rsidRDefault="00E508DD" w:rsidP="00E508DD">
      <w:pPr>
        <w:bidi/>
        <w:ind w:firstLine="720"/>
        <w:jc w:val="both"/>
        <w:rPr>
          <w:rFonts w:cs="David" w:hint="cs"/>
          <w:rtl/>
        </w:rPr>
      </w:pPr>
      <w:r w:rsidRPr="00E508DD">
        <w:rPr>
          <w:rFonts w:cs="David" w:hint="cs"/>
          <w:rtl/>
        </w:rPr>
        <w:t xml:space="preserve">הוא כבר לא חבר כנסת. </w:t>
      </w:r>
    </w:p>
    <w:p w14:paraId="786E25C7" w14:textId="77777777" w:rsidR="00E508DD" w:rsidRPr="00E508DD" w:rsidRDefault="00E508DD" w:rsidP="00E508DD">
      <w:pPr>
        <w:bidi/>
        <w:ind w:firstLine="720"/>
        <w:jc w:val="both"/>
        <w:rPr>
          <w:rFonts w:cs="David" w:hint="cs"/>
          <w:rtl/>
        </w:rPr>
      </w:pPr>
    </w:p>
    <w:p w14:paraId="34AC4C90"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51020129" w14:textId="77777777" w:rsidR="00E508DD" w:rsidRPr="00E508DD" w:rsidRDefault="00E508DD" w:rsidP="00E508DD">
      <w:pPr>
        <w:bidi/>
        <w:jc w:val="both"/>
        <w:rPr>
          <w:rFonts w:cs="David" w:hint="cs"/>
          <w:rtl/>
        </w:rPr>
      </w:pPr>
    </w:p>
    <w:p w14:paraId="54F35B5C" w14:textId="77777777" w:rsidR="00E508DD" w:rsidRPr="00E508DD" w:rsidRDefault="00E508DD" w:rsidP="00E508DD">
      <w:pPr>
        <w:bidi/>
        <w:ind w:firstLine="720"/>
        <w:jc w:val="both"/>
        <w:rPr>
          <w:rFonts w:cs="David" w:hint="cs"/>
          <w:rtl/>
        </w:rPr>
      </w:pPr>
      <w:r w:rsidRPr="00E508DD">
        <w:rPr>
          <w:rFonts w:cs="David" w:hint="cs"/>
          <w:rtl/>
        </w:rPr>
        <w:t>גם לא בעתיד, כי אני חושב שגם אנחנו, כנבחרי ציבור, צריכים להיות קצת עם ענווה. האם נגיד לציבור מחר שמי מאתנו שבוגד במדינה יש לו חסינות? זה המסר שיהיה לוועדה היום? האם באמת מישהו שבוגד במדינה תהיה לו חסינות?</w:t>
      </w:r>
    </w:p>
    <w:p w14:paraId="1704AD9E" w14:textId="77777777" w:rsidR="00E508DD" w:rsidRPr="00E508DD" w:rsidRDefault="00E508DD" w:rsidP="00E508DD">
      <w:pPr>
        <w:bidi/>
        <w:jc w:val="both"/>
        <w:rPr>
          <w:rFonts w:cs="David" w:hint="cs"/>
          <w:rtl/>
        </w:rPr>
      </w:pPr>
    </w:p>
    <w:p w14:paraId="29854E08" w14:textId="77777777" w:rsidR="00E508DD" w:rsidRDefault="00E508DD" w:rsidP="00E508DD">
      <w:pPr>
        <w:bidi/>
        <w:jc w:val="both"/>
        <w:rPr>
          <w:rFonts w:cs="David" w:hint="cs"/>
          <w:u w:val="single"/>
          <w:rtl/>
        </w:rPr>
      </w:pPr>
    </w:p>
    <w:p w14:paraId="7A0F5541" w14:textId="77777777" w:rsidR="00E508DD" w:rsidRDefault="00E508DD" w:rsidP="00E508DD">
      <w:pPr>
        <w:bidi/>
        <w:jc w:val="both"/>
        <w:rPr>
          <w:rFonts w:cs="David" w:hint="cs"/>
          <w:u w:val="single"/>
          <w:rtl/>
        </w:rPr>
      </w:pPr>
    </w:p>
    <w:p w14:paraId="3946A257" w14:textId="77777777" w:rsidR="00E508DD" w:rsidRDefault="00E508DD" w:rsidP="00E508DD">
      <w:pPr>
        <w:bidi/>
        <w:jc w:val="both"/>
        <w:rPr>
          <w:rFonts w:cs="David" w:hint="cs"/>
          <w:u w:val="single"/>
          <w:rtl/>
        </w:rPr>
      </w:pPr>
    </w:p>
    <w:p w14:paraId="65CEA3AB"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4369BC93" w14:textId="77777777" w:rsidR="00E508DD" w:rsidRPr="00E508DD" w:rsidRDefault="00E508DD" w:rsidP="00E508DD">
      <w:pPr>
        <w:bidi/>
        <w:jc w:val="both"/>
        <w:rPr>
          <w:rFonts w:cs="David" w:hint="cs"/>
          <w:u w:val="single"/>
          <w:rtl/>
        </w:rPr>
      </w:pPr>
    </w:p>
    <w:p w14:paraId="4A742AFE" w14:textId="77777777" w:rsidR="00E508DD" w:rsidRPr="00E508DD" w:rsidRDefault="00E508DD" w:rsidP="00E508DD">
      <w:pPr>
        <w:bidi/>
        <w:ind w:firstLine="720"/>
        <w:jc w:val="both"/>
        <w:rPr>
          <w:rFonts w:cs="David" w:hint="cs"/>
          <w:rtl/>
        </w:rPr>
      </w:pPr>
      <w:r w:rsidRPr="00E508DD">
        <w:rPr>
          <w:rFonts w:cs="David" w:hint="cs"/>
          <w:rtl/>
        </w:rPr>
        <w:t xml:space="preserve">יש בתי משפט וחקירות. </w:t>
      </w:r>
    </w:p>
    <w:p w14:paraId="65A23913" w14:textId="77777777" w:rsidR="00E508DD" w:rsidRPr="00E508DD" w:rsidRDefault="00E508DD" w:rsidP="00E508DD">
      <w:pPr>
        <w:bidi/>
        <w:jc w:val="both"/>
        <w:rPr>
          <w:rFonts w:cs="David" w:hint="cs"/>
          <w:rtl/>
        </w:rPr>
      </w:pPr>
    </w:p>
    <w:p w14:paraId="1B746FD6"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5CF327BA" w14:textId="77777777" w:rsidR="00E508DD" w:rsidRPr="00E508DD" w:rsidRDefault="00E508DD" w:rsidP="00E508DD">
      <w:pPr>
        <w:bidi/>
        <w:jc w:val="both"/>
        <w:rPr>
          <w:rFonts w:cs="David" w:hint="cs"/>
          <w:u w:val="single"/>
          <w:rtl/>
        </w:rPr>
      </w:pPr>
    </w:p>
    <w:p w14:paraId="7747F33E" w14:textId="77777777" w:rsidR="00E508DD" w:rsidRPr="00E508DD" w:rsidRDefault="00E508DD" w:rsidP="00E508DD">
      <w:pPr>
        <w:bidi/>
        <w:ind w:firstLine="720"/>
        <w:jc w:val="both"/>
        <w:rPr>
          <w:rFonts w:cs="David" w:hint="cs"/>
          <w:rtl/>
        </w:rPr>
      </w:pPr>
      <w:r w:rsidRPr="00E508DD">
        <w:rPr>
          <w:rFonts w:cs="David" w:hint="cs"/>
          <w:rtl/>
        </w:rPr>
        <w:t xml:space="preserve">לא, זה לא חקירות. בסך הכול מדובר בדיני הראיות. לכן, מצד האמת של העניין, אני רוצה לבקש מחברי הכנסת שאת הדיון האמיתי והנוקב נמשיך לקיים לקראת הקריאה </w:t>
      </w:r>
      <w:proofErr w:type="spellStart"/>
      <w:r w:rsidRPr="00E508DD">
        <w:rPr>
          <w:rFonts w:cs="David" w:hint="cs"/>
          <w:rtl/>
        </w:rPr>
        <w:t>השניה</w:t>
      </w:r>
      <w:proofErr w:type="spellEnd"/>
      <w:r w:rsidRPr="00E508DD">
        <w:rPr>
          <w:rFonts w:cs="David" w:hint="cs"/>
          <w:rtl/>
        </w:rPr>
        <w:t xml:space="preserve"> והשלישית, ואם תרצו להוריד את זה אז </w:t>
      </w:r>
      <w:r w:rsidRPr="00E508DD">
        <w:rPr>
          <w:rFonts w:cs="David"/>
          <w:rtl/>
        </w:rPr>
        <w:t>–</w:t>
      </w:r>
      <w:r w:rsidRPr="00E508DD">
        <w:rPr>
          <w:rFonts w:cs="David" w:hint="cs"/>
          <w:rtl/>
        </w:rPr>
        <w:t xml:space="preserve"> נוריד את זה אז. אבל אחרי שהשקענו בזה כמעט קדנציה בשביל להגיע לדיון, אני חושב שבאופן טכני להוריד את זה יהיה מאוד לא מכובד לכנסת ישראל. </w:t>
      </w:r>
    </w:p>
    <w:p w14:paraId="1E4B8836" w14:textId="77777777" w:rsidR="00E508DD" w:rsidRPr="00E508DD" w:rsidRDefault="00E508DD" w:rsidP="00E508DD">
      <w:pPr>
        <w:bidi/>
        <w:ind w:firstLine="720"/>
        <w:jc w:val="both"/>
        <w:rPr>
          <w:rFonts w:cs="David" w:hint="cs"/>
          <w:rtl/>
        </w:rPr>
      </w:pPr>
    </w:p>
    <w:p w14:paraId="52B54EAA" w14:textId="77777777" w:rsidR="00E508DD" w:rsidRPr="00E508DD" w:rsidRDefault="00E508DD" w:rsidP="00E508DD">
      <w:pPr>
        <w:bidi/>
        <w:ind w:firstLine="720"/>
        <w:jc w:val="both"/>
        <w:rPr>
          <w:rFonts w:cs="David" w:hint="cs"/>
          <w:rtl/>
        </w:rPr>
      </w:pPr>
      <w:r w:rsidRPr="00E508DD">
        <w:rPr>
          <w:rFonts w:cs="David" w:hint="cs"/>
          <w:rtl/>
        </w:rPr>
        <w:t xml:space="preserve">אדוני היושב-ראש, אם האווירה תהיה שחברי הכנסת לא מתכוונים לתמוך בחוק הזה, אשמח שלא לקיים הצבעה ולנסות לשבת עם חברים ולהסביר להם מדוע הם טועים, לעניות דעתי. אני מעדיף לא להצביע אם - - - </w:t>
      </w:r>
    </w:p>
    <w:p w14:paraId="1097C1CD" w14:textId="77777777" w:rsidR="00E508DD" w:rsidRPr="00E508DD" w:rsidRDefault="00E508DD" w:rsidP="00E508DD">
      <w:pPr>
        <w:bidi/>
        <w:jc w:val="both"/>
        <w:rPr>
          <w:rFonts w:cs="David" w:hint="cs"/>
          <w:rtl/>
        </w:rPr>
      </w:pPr>
    </w:p>
    <w:p w14:paraId="28F29A7C"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E1D45AF" w14:textId="77777777" w:rsidR="00E508DD" w:rsidRPr="00E508DD" w:rsidRDefault="00E508DD" w:rsidP="00E508DD">
      <w:pPr>
        <w:bidi/>
        <w:jc w:val="both"/>
        <w:rPr>
          <w:rFonts w:cs="David" w:hint="cs"/>
          <w:u w:val="single"/>
          <w:rtl/>
        </w:rPr>
      </w:pPr>
    </w:p>
    <w:p w14:paraId="44074515" w14:textId="77777777" w:rsidR="00E508DD" w:rsidRPr="00E508DD" w:rsidRDefault="00E508DD" w:rsidP="00E508DD">
      <w:pPr>
        <w:bidi/>
        <w:ind w:firstLine="720"/>
        <w:jc w:val="both"/>
        <w:rPr>
          <w:rFonts w:cs="David" w:hint="cs"/>
          <w:rtl/>
        </w:rPr>
      </w:pPr>
      <w:r w:rsidRPr="00E508DD">
        <w:rPr>
          <w:rFonts w:cs="David" w:hint="cs"/>
          <w:rtl/>
        </w:rPr>
        <w:t xml:space="preserve">אני חושב שההצעה שלך היא הצעה נבונה. נדמה לי שכדאי שתקיים מפגשים. היות שהנושא מאוד כבד, ואסור לזלזל בו ולהתנהג בו בקלות דעת. צודק חבר הכנסת טיבי בדבר אחד, שאתה יודע איפה אתה מתחיל אתה לא יודע איפה אתה מסיים. </w:t>
      </w:r>
    </w:p>
    <w:p w14:paraId="65F20FDE" w14:textId="77777777" w:rsidR="00E508DD" w:rsidRPr="00E508DD" w:rsidRDefault="00E508DD" w:rsidP="00E508DD">
      <w:pPr>
        <w:bidi/>
        <w:jc w:val="both"/>
        <w:rPr>
          <w:rFonts w:cs="David" w:hint="cs"/>
          <w:rtl/>
        </w:rPr>
      </w:pPr>
    </w:p>
    <w:p w14:paraId="12579E4E" w14:textId="77777777" w:rsidR="00E508DD" w:rsidRPr="00E508DD" w:rsidRDefault="00E508DD" w:rsidP="00E508DD">
      <w:pPr>
        <w:bidi/>
        <w:jc w:val="both"/>
        <w:rPr>
          <w:rFonts w:cs="David" w:hint="cs"/>
          <w:u w:val="single"/>
          <w:rtl/>
        </w:rPr>
      </w:pPr>
      <w:r w:rsidRPr="00E508DD">
        <w:rPr>
          <w:rFonts w:cs="David" w:hint="cs"/>
          <w:u w:val="single"/>
          <w:rtl/>
        </w:rPr>
        <w:t xml:space="preserve">יריב </w:t>
      </w:r>
      <w:proofErr w:type="spellStart"/>
      <w:r w:rsidRPr="00E508DD">
        <w:rPr>
          <w:rFonts w:cs="David" w:hint="cs"/>
          <w:u w:val="single"/>
          <w:rtl/>
        </w:rPr>
        <w:t>לוין</w:t>
      </w:r>
      <w:proofErr w:type="spellEnd"/>
      <w:r w:rsidRPr="00E508DD">
        <w:rPr>
          <w:rFonts w:cs="David" w:hint="cs"/>
          <w:u w:val="single"/>
          <w:rtl/>
        </w:rPr>
        <w:t>:</w:t>
      </w:r>
    </w:p>
    <w:p w14:paraId="4660C3F8" w14:textId="77777777" w:rsidR="00E508DD" w:rsidRPr="00E508DD" w:rsidRDefault="00E508DD" w:rsidP="00E508DD">
      <w:pPr>
        <w:bidi/>
        <w:jc w:val="both"/>
        <w:rPr>
          <w:rFonts w:cs="David" w:hint="cs"/>
          <w:u w:val="single"/>
          <w:rtl/>
        </w:rPr>
      </w:pPr>
    </w:p>
    <w:p w14:paraId="094ACC53" w14:textId="77777777" w:rsidR="00E508DD" w:rsidRPr="00E508DD" w:rsidRDefault="00E508DD" w:rsidP="00E508DD">
      <w:pPr>
        <w:bidi/>
        <w:ind w:firstLine="720"/>
        <w:jc w:val="both"/>
        <w:rPr>
          <w:rFonts w:cs="David" w:hint="cs"/>
          <w:rtl/>
        </w:rPr>
      </w:pPr>
      <w:r w:rsidRPr="00E508DD">
        <w:rPr>
          <w:rFonts w:cs="David" w:hint="cs"/>
          <w:rtl/>
        </w:rPr>
        <w:t xml:space="preserve">אתה יודע איפה אתה מסיים. </w:t>
      </w:r>
    </w:p>
    <w:p w14:paraId="158D4DB8" w14:textId="77777777" w:rsidR="00E508DD" w:rsidRPr="00E508DD" w:rsidRDefault="00E508DD" w:rsidP="00E508DD">
      <w:pPr>
        <w:bidi/>
        <w:jc w:val="both"/>
        <w:rPr>
          <w:rFonts w:cs="David" w:hint="cs"/>
          <w:rtl/>
        </w:rPr>
      </w:pPr>
    </w:p>
    <w:p w14:paraId="68EB3CD8" w14:textId="77777777" w:rsidR="00E508DD" w:rsidRPr="00E508DD" w:rsidRDefault="00E508DD" w:rsidP="00E508DD">
      <w:pPr>
        <w:bidi/>
        <w:jc w:val="both"/>
        <w:rPr>
          <w:rFonts w:cs="David" w:hint="cs"/>
          <w:u w:val="single"/>
          <w:rtl/>
        </w:rPr>
      </w:pPr>
      <w:r w:rsidRPr="00E508DD">
        <w:rPr>
          <w:rFonts w:cs="David" w:hint="cs"/>
          <w:u w:val="single"/>
          <w:rtl/>
        </w:rPr>
        <w:t>נסים זאב:</w:t>
      </w:r>
    </w:p>
    <w:p w14:paraId="238A22BB" w14:textId="77777777" w:rsidR="00E508DD" w:rsidRPr="00E508DD" w:rsidRDefault="00E508DD" w:rsidP="00E508DD">
      <w:pPr>
        <w:bidi/>
        <w:jc w:val="both"/>
        <w:rPr>
          <w:rFonts w:cs="David" w:hint="cs"/>
          <w:u w:val="single"/>
          <w:rtl/>
        </w:rPr>
      </w:pPr>
    </w:p>
    <w:p w14:paraId="056327DE" w14:textId="77777777" w:rsidR="00E508DD" w:rsidRPr="00E508DD" w:rsidRDefault="00E508DD" w:rsidP="00E508DD">
      <w:pPr>
        <w:bidi/>
        <w:ind w:firstLine="720"/>
        <w:jc w:val="both"/>
        <w:rPr>
          <w:rFonts w:cs="David" w:hint="cs"/>
          <w:rtl/>
        </w:rPr>
      </w:pPr>
      <w:r w:rsidRPr="00E508DD">
        <w:rPr>
          <w:rFonts w:cs="David" w:hint="cs"/>
          <w:rtl/>
        </w:rPr>
        <w:t xml:space="preserve">למשל, אני לא מוכן שזה יהיה שופט אחד ולא שלושה שופטים. אם כבר מדובר בבית המשפט העליון שיהיו שלושה שופטים, לא אחד. תאמין לי, יתפסו את השופט התורן והוא יבוא לחתום להם על זה. יש מקום לקיים דיון רציני, לדעתי, כאילו מעמידים את חבר הכנסת למשפט, כי זה באותה רמה של חומרה. </w:t>
      </w:r>
    </w:p>
    <w:p w14:paraId="47FD3183" w14:textId="77777777" w:rsidR="00E508DD" w:rsidRPr="00E508DD" w:rsidRDefault="00E508DD" w:rsidP="00E508DD">
      <w:pPr>
        <w:bidi/>
        <w:jc w:val="both"/>
        <w:rPr>
          <w:rFonts w:cs="David" w:hint="cs"/>
          <w:rtl/>
        </w:rPr>
      </w:pPr>
    </w:p>
    <w:p w14:paraId="57613B77"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48332C02" w14:textId="77777777" w:rsidR="00E508DD" w:rsidRPr="00E508DD" w:rsidRDefault="00E508DD" w:rsidP="00E508DD">
      <w:pPr>
        <w:bidi/>
        <w:jc w:val="both"/>
        <w:rPr>
          <w:rFonts w:cs="David" w:hint="cs"/>
          <w:u w:val="single"/>
          <w:rtl/>
        </w:rPr>
      </w:pPr>
    </w:p>
    <w:p w14:paraId="6E2C1227" w14:textId="77777777" w:rsidR="00E508DD" w:rsidRPr="00E508DD" w:rsidRDefault="00E508DD" w:rsidP="00E508DD">
      <w:pPr>
        <w:bidi/>
        <w:ind w:firstLine="720"/>
        <w:jc w:val="both"/>
        <w:rPr>
          <w:rFonts w:cs="David" w:hint="cs"/>
          <w:rtl/>
        </w:rPr>
      </w:pPr>
      <w:r w:rsidRPr="00E508DD">
        <w:rPr>
          <w:rFonts w:cs="David" w:hint="cs"/>
          <w:rtl/>
        </w:rPr>
        <w:t>למה לא להצביע אם ההצעה כל כך טובה, אדוני?</w:t>
      </w:r>
    </w:p>
    <w:p w14:paraId="2BC162AC" w14:textId="77777777" w:rsidR="00E508DD" w:rsidRPr="00E508DD" w:rsidRDefault="00E508DD" w:rsidP="00E508DD">
      <w:pPr>
        <w:bidi/>
        <w:jc w:val="both"/>
        <w:rPr>
          <w:rFonts w:cs="David" w:hint="cs"/>
          <w:rtl/>
        </w:rPr>
      </w:pPr>
    </w:p>
    <w:p w14:paraId="34F327BE"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F4873E5" w14:textId="77777777" w:rsidR="00E508DD" w:rsidRPr="00E508DD" w:rsidRDefault="00E508DD" w:rsidP="00E508DD">
      <w:pPr>
        <w:bidi/>
        <w:jc w:val="both"/>
        <w:rPr>
          <w:rFonts w:cs="David" w:hint="cs"/>
          <w:u w:val="single"/>
          <w:rtl/>
        </w:rPr>
      </w:pPr>
    </w:p>
    <w:p w14:paraId="49930A28" w14:textId="77777777" w:rsidR="00E508DD" w:rsidRPr="00E508DD" w:rsidRDefault="00E508DD" w:rsidP="00E508DD">
      <w:pPr>
        <w:bidi/>
        <w:ind w:firstLine="720"/>
        <w:jc w:val="both"/>
        <w:rPr>
          <w:rFonts w:cs="David" w:hint="cs"/>
          <w:rtl/>
        </w:rPr>
      </w:pPr>
      <w:r w:rsidRPr="00E508DD">
        <w:rPr>
          <w:rFonts w:cs="David" w:hint="cs"/>
          <w:rtl/>
        </w:rPr>
        <w:t xml:space="preserve">המציע מבקש לא להצביע. מי אני שאכפה הצבעה? </w:t>
      </w:r>
    </w:p>
    <w:p w14:paraId="28F98503" w14:textId="77777777" w:rsidR="00E508DD" w:rsidRPr="00E508DD" w:rsidRDefault="00E508DD" w:rsidP="00E508DD">
      <w:pPr>
        <w:bidi/>
        <w:ind w:firstLine="720"/>
        <w:jc w:val="both"/>
        <w:rPr>
          <w:rFonts w:cs="David" w:hint="cs"/>
          <w:rtl/>
        </w:rPr>
      </w:pPr>
    </w:p>
    <w:p w14:paraId="07708DD3" w14:textId="77777777" w:rsidR="00E508DD" w:rsidRPr="00E508DD" w:rsidRDefault="00E508DD" w:rsidP="00E508DD">
      <w:pPr>
        <w:bidi/>
        <w:ind w:firstLine="720"/>
        <w:jc w:val="both"/>
        <w:rPr>
          <w:rFonts w:cs="David" w:hint="cs"/>
          <w:rtl/>
        </w:rPr>
      </w:pPr>
      <w:r w:rsidRPr="00E508DD">
        <w:rPr>
          <w:rFonts w:cs="David" w:hint="cs"/>
          <w:rtl/>
        </w:rPr>
        <w:t xml:space="preserve">חבריי חברי הכנסת, הדברים רציניים ואם החברים בוועדה מרגישים שמה שהוצג כאן בנושא לא מספיק להם, וכבר הודעתי בראשית דבריי שלממשלה אין עמדה אז יש חופש הצבעה מוחלט לכל חבר כנסת בודד, לא קשור לקואליציה, אופוזיציה או סיעות. כל אחד יקבל את עמדתו, איך הוא רוצה לראות את הכנסת, איפה הוא רוצה לשנות את חוק החסינות ואיפה לא. לכן, אני חושב שהצעת המציע נכונה - לא לקיים את ההצבעה כרגע, אלא לאפשר לו לבוא בדברים על חברי הוועדה, לשבת עם החברים בוועדה, להסביר את כל הנסיבות להיוולדו של החוק ולנסות לשכנע אותם. יצליח </w:t>
      </w:r>
      <w:r w:rsidRPr="00E508DD">
        <w:rPr>
          <w:rFonts w:cs="David"/>
          <w:rtl/>
        </w:rPr>
        <w:t>–</w:t>
      </w:r>
      <w:r w:rsidRPr="00E508DD">
        <w:rPr>
          <w:rFonts w:cs="David" w:hint="cs"/>
          <w:rtl/>
        </w:rPr>
        <w:t xml:space="preserve"> יצליח, אם לא </w:t>
      </w:r>
      <w:r w:rsidRPr="00E508DD">
        <w:rPr>
          <w:rFonts w:cs="David"/>
          <w:rtl/>
        </w:rPr>
        <w:t>–</w:t>
      </w:r>
      <w:r w:rsidRPr="00E508DD">
        <w:rPr>
          <w:rFonts w:cs="David" w:hint="cs"/>
          <w:rtl/>
        </w:rPr>
        <w:t xml:space="preserve"> נחליט כאן. ברגע שהמציע ירצה שנחזיר את הנושא לסדר יומה של הוועדה נעשה את זה. </w:t>
      </w:r>
    </w:p>
    <w:p w14:paraId="03FD80F1" w14:textId="77777777" w:rsidR="00E508DD" w:rsidRPr="00E508DD" w:rsidRDefault="00E508DD" w:rsidP="00E508DD">
      <w:pPr>
        <w:bidi/>
        <w:ind w:firstLine="720"/>
        <w:jc w:val="both"/>
        <w:rPr>
          <w:rFonts w:cs="David" w:hint="cs"/>
          <w:rtl/>
        </w:rPr>
      </w:pPr>
    </w:p>
    <w:p w14:paraId="2F485440" w14:textId="77777777" w:rsidR="00E508DD" w:rsidRPr="00E508DD" w:rsidRDefault="00E508DD" w:rsidP="00E508DD">
      <w:pPr>
        <w:bidi/>
        <w:ind w:firstLine="720"/>
        <w:jc w:val="both"/>
        <w:rPr>
          <w:rFonts w:cs="David" w:hint="cs"/>
          <w:rtl/>
        </w:rPr>
      </w:pPr>
      <w:r w:rsidRPr="00E508DD">
        <w:rPr>
          <w:rFonts w:cs="David" w:hint="cs"/>
          <w:rtl/>
        </w:rPr>
        <w:t xml:space="preserve">חבר הכנסת </w:t>
      </w:r>
      <w:proofErr w:type="spellStart"/>
      <w:r w:rsidRPr="00E508DD">
        <w:rPr>
          <w:rFonts w:cs="David" w:hint="cs"/>
          <w:rtl/>
        </w:rPr>
        <w:t>אילטוב</w:t>
      </w:r>
      <w:proofErr w:type="spellEnd"/>
      <w:r w:rsidRPr="00E508DD">
        <w:rPr>
          <w:rFonts w:cs="David" w:hint="cs"/>
          <w:rtl/>
        </w:rPr>
        <w:t>, רצית להתבטא?</w:t>
      </w:r>
    </w:p>
    <w:p w14:paraId="04D4E5A8" w14:textId="77777777" w:rsidR="00E508DD" w:rsidRDefault="00E508DD" w:rsidP="00E508DD">
      <w:pPr>
        <w:bidi/>
        <w:jc w:val="both"/>
        <w:rPr>
          <w:rFonts w:cs="David" w:hint="cs"/>
          <w:rtl/>
        </w:rPr>
      </w:pPr>
    </w:p>
    <w:p w14:paraId="767B1FAA" w14:textId="77777777" w:rsidR="00E508DD" w:rsidRDefault="00E508DD" w:rsidP="00E508DD">
      <w:pPr>
        <w:bidi/>
        <w:jc w:val="both"/>
        <w:rPr>
          <w:rFonts w:cs="David" w:hint="cs"/>
          <w:rtl/>
        </w:rPr>
      </w:pPr>
    </w:p>
    <w:p w14:paraId="6C7AC174" w14:textId="77777777" w:rsidR="00E508DD" w:rsidRDefault="00E508DD" w:rsidP="00E508DD">
      <w:pPr>
        <w:bidi/>
        <w:jc w:val="both"/>
        <w:rPr>
          <w:rFonts w:cs="David" w:hint="cs"/>
          <w:rtl/>
        </w:rPr>
      </w:pPr>
    </w:p>
    <w:p w14:paraId="3C5C735B" w14:textId="77777777" w:rsidR="00E508DD" w:rsidRDefault="00E508DD" w:rsidP="00E508DD">
      <w:pPr>
        <w:bidi/>
        <w:jc w:val="both"/>
        <w:rPr>
          <w:rFonts w:cs="David" w:hint="cs"/>
          <w:rtl/>
        </w:rPr>
      </w:pPr>
    </w:p>
    <w:p w14:paraId="41C23968" w14:textId="77777777" w:rsidR="00E508DD" w:rsidRDefault="00E508DD" w:rsidP="00E508DD">
      <w:pPr>
        <w:bidi/>
        <w:jc w:val="both"/>
        <w:rPr>
          <w:rFonts w:cs="David" w:hint="cs"/>
          <w:rtl/>
        </w:rPr>
      </w:pPr>
    </w:p>
    <w:p w14:paraId="53213255" w14:textId="77777777" w:rsidR="00E508DD" w:rsidRPr="00E508DD" w:rsidRDefault="00E508DD" w:rsidP="00E508DD">
      <w:pPr>
        <w:bidi/>
        <w:jc w:val="both"/>
        <w:rPr>
          <w:rFonts w:cs="David" w:hint="cs"/>
          <w:rtl/>
        </w:rPr>
      </w:pPr>
    </w:p>
    <w:p w14:paraId="3B94C1C4" w14:textId="77777777" w:rsidR="00E508DD" w:rsidRPr="00E508DD" w:rsidRDefault="00E508DD" w:rsidP="00E508DD">
      <w:pPr>
        <w:bidi/>
        <w:jc w:val="both"/>
        <w:rPr>
          <w:rFonts w:cs="David" w:hint="cs"/>
          <w:u w:val="single"/>
          <w:rtl/>
        </w:rPr>
      </w:pPr>
      <w:proofErr w:type="spellStart"/>
      <w:r w:rsidRPr="00E508DD">
        <w:rPr>
          <w:rFonts w:cs="David" w:hint="cs"/>
          <w:u w:val="single"/>
          <w:rtl/>
        </w:rPr>
        <w:t>רוברט</w:t>
      </w:r>
      <w:proofErr w:type="spellEnd"/>
      <w:r w:rsidRPr="00E508DD">
        <w:rPr>
          <w:rFonts w:cs="David" w:hint="cs"/>
          <w:u w:val="single"/>
          <w:rtl/>
        </w:rPr>
        <w:t xml:space="preserve"> </w:t>
      </w:r>
      <w:proofErr w:type="spellStart"/>
      <w:r w:rsidRPr="00E508DD">
        <w:rPr>
          <w:rFonts w:cs="David" w:hint="cs"/>
          <w:u w:val="single"/>
          <w:rtl/>
        </w:rPr>
        <w:t>אילטוב</w:t>
      </w:r>
      <w:proofErr w:type="spellEnd"/>
      <w:r w:rsidRPr="00E508DD">
        <w:rPr>
          <w:rFonts w:cs="David" w:hint="cs"/>
          <w:u w:val="single"/>
          <w:rtl/>
        </w:rPr>
        <w:t>:</w:t>
      </w:r>
    </w:p>
    <w:p w14:paraId="54DA62B4" w14:textId="77777777" w:rsidR="00E508DD" w:rsidRPr="00E508DD" w:rsidRDefault="00E508DD" w:rsidP="00E508DD">
      <w:pPr>
        <w:bidi/>
        <w:jc w:val="both"/>
        <w:rPr>
          <w:rFonts w:cs="David" w:hint="cs"/>
          <w:u w:val="single"/>
          <w:rtl/>
        </w:rPr>
      </w:pPr>
    </w:p>
    <w:p w14:paraId="59097FD0" w14:textId="77777777" w:rsidR="00E508DD" w:rsidRPr="00E508DD" w:rsidRDefault="00E508DD" w:rsidP="00E508DD">
      <w:pPr>
        <w:bidi/>
        <w:ind w:firstLine="720"/>
        <w:jc w:val="both"/>
        <w:rPr>
          <w:rFonts w:cs="David" w:hint="cs"/>
          <w:rtl/>
        </w:rPr>
      </w:pPr>
      <w:r w:rsidRPr="00E508DD">
        <w:rPr>
          <w:rFonts w:cs="David" w:hint="cs"/>
          <w:rtl/>
        </w:rPr>
        <w:t xml:space="preserve">לאור ההצעה של חבר הכנסת </w:t>
      </w:r>
      <w:proofErr w:type="spellStart"/>
      <w:r w:rsidRPr="00E508DD">
        <w:rPr>
          <w:rFonts w:cs="David" w:hint="cs"/>
          <w:rtl/>
        </w:rPr>
        <w:t>שנלר</w:t>
      </w:r>
      <w:proofErr w:type="spellEnd"/>
      <w:r w:rsidRPr="00E508DD">
        <w:rPr>
          <w:rFonts w:cs="David" w:hint="cs"/>
          <w:rtl/>
        </w:rPr>
        <w:t xml:space="preserve"> לא אתבטא, רק אומר משפט אחד כללי. אי-אפשר לפגוע כל הזמן בחוק חסינות הכנסת. עבירה ביטחונית אפשר לפרש בהרבה מאוד כיוונים. היום במדינת ישראל, תחת עבירה ביטחונית אפשר להגיד כל דבר. לכן אשמח מאוד לשבת עם חבר הכנסת </w:t>
      </w:r>
      <w:proofErr w:type="spellStart"/>
      <w:r w:rsidRPr="00E508DD">
        <w:rPr>
          <w:rFonts w:cs="David" w:hint="cs"/>
          <w:rtl/>
        </w:rPr>
        <w:t>שנלר</w:t>
      </w:r>
      <w:proofErr w:type="spellEnd"/>
      <w:r w:rsidRPr="00E508DD">
        <w:rPr>
          <w:rFonts w:cs="David" w:hint="cs"/>
          <w:rtl/>
        </w:rPr>
        <w:t>.</w:t>
      </w:r>
    </w:p>
    <w:p w14:paraId="5C792208" w14:textId="77777777" w:rsidR="00E508DD" w:rsidRPr="00E508DD" w:rsidRDefault="00E508DD" w:rsidP="00E508DD">
      <w:pPr>
        <w:bidi/>
        <w:jc w:val="both"/>
        <w:rPr>
          <w:rFonts w:cs="David" w:hint="cs"/>
          <w:rtl/>
        </w:rPr>
      </w:pPr>
    </w:p>
    <w:p w14:paraId="2E1B7415"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6E412809" w14:textId="77777777" w:rsidR="00E508DD" w:rsidRPr="00E508DD" w:rsidRDefault="00E508DD" w:rsidP="00E508DD">
      <w:pPr>
        <w:bidi/>
        <w:jc w:val="both"/>
        <w:rPr>
          <w:rFonts w:cs="David" w:hint="cs"/>
          <w:u w:val="single"/>
          <w:rtl/>
        </w:rPr>
      </w:pPr>
    </w:p>
    <w:p w14:paraId="54A9DC60" w14:textId="77777777" w:rsidR="00E508DD" w:rsidRPr="00E508DD" w:rsidRDefault="00E508DD" w:rsidP="00E508DD">
      <w:pPr>
        <w:bidi/>
        <w:ind w:firstLine="720"/>
        <w:jc w:val="both"/>
        <w:rPr>
          <w:rFonts w:cs="David" w:hint="cs"/>
          <w:rtl/>
        </w:rPr>
      </w:pPr>
      <w:r w:rsidRPr="00E508DD">
        <w:rPr>
          <w:rFonts w:cs="David" w:hint="cs"/>
          <w:rtl/>
        </w:rPr>
        <w:t xml:space="preserve">אתה לא חייב. </w:t>
      </w:r>
    </w:p>
    <w:p w14:paraId="13783980" w14:textId="77777777" w:rsidR="00E508DD" w:rsidRPr="00E508DD" w:rsidRDefault="00E508DD" w:rsidP="00E508DD">
      <w:pPr>
        <w:bidi/>
        <w:jc w:val="both"/>
        <w:rPr>
          <w:rFonts w:cs="David" w:hint="cs"/>
          <w:rtl/>
        </w:rPr>
      </w:pPr>
    </w:p>
    <w:p w14:paraId="0642A930"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46614711" w14:textId="77777777" w:rsidR="00E508DD" w:rsidRPr="00E508DD" w:rsidRDefault="00E508DD" w:rsidP="00E508DD">
      <w:pPr>
        <w:bidi/>
        <w:jc w:val="both"/>
        <w:rPr>
          <w:rFonts w:cs="David" w:hint="cs"/>
          <w:u w:val="single"/>
          <w:rtl/>
        </w:rPr>
      </w:pPr>
    </w:p>
    <w:p w14:paraId="1CF02C99" w14:textId="77777777" w:rsidR="00E508DD" w:rsidRPr="00E508DD" w:rsidRDefault="00E508DD" w:rsidP="00E508DD">
      <w:pPr>
        <w:bidi/>
        <w:ind w:firstLine="720"/>
        <w:jc w:val="both"/>
        <w:rPr>
          <w:rFonts w:cs="David" w:hint="cs"/>
          <w:rtl/>
        </w:rPr>
      </w:pPr>
      <w:r w:rsidRPr="00E508DD">
        <w:rPr>
          <w:rFonts w:cs="David" w:hint="cs"/>
          <w:rtl/>
        </w:rPr>
        <w:t xml:space="preserve">בסוף אתה תרצה את החוק הזה, כי הוא מגן על אלה שהם לא כאלה.  </w:t>
      </w:r>
    </w:p>
    <w:p w14:paraId="44EB9FC1" w14:textId="77777777" w:rsidR="00E508DD" w:rsidRPr="00E508DD" w:rsidRDefault="00E508DD" w:rsidP="00E508DD">
      <w:pPr>
        <w:bidi/>
        <w:jc w:val="both"/>
        <w:rPr>
          <w:rFonts w:cs="David" w:hint="cs"/>
          <w:rtl/>
        </w:rPr>
      </w:pPr>
    </w:p>
    <w:p w14:paraId="1E5C9578" w14:textId="77777777" w:rsidR="00E508DD" w:rsidRPr="00E508DD" w:rsidRDefault="00E508DD" w:rsidP="00E508DD">
      <w:pPr>
        <w:bidi/>
        <w:jc w:val="both"/>
        <w:rPr>
          <w:rFonts w:cs="David" w:hint="cs"/>
          <w:u w:val="single"/>
          <w:rtl/>
        </w:rPr>
      </w:pPr>
      <w:r w:rsidRPr="00E508DD">
        <w:rPr>
          <w:rFonts w:cs="David" w:hint="cs"/>
          <w:u w:val="single"/>
          <w:rtl/>
        </w:rPr>
        <w:t xml:space="preserve">רוברט </w:t>
      </w:r>
      <w:proofErr w:type="spellStart"/>
      <w:r w:rsidRPr="00E508DD">
        <w:rPr>
          <w:rFonts w:cs="David" w:hint="cs"/>
          <w:u w:val="single"/>
          <w:rtl/>
        </w:rPr>
        <w:t>אילטוב</w:t>
      </w:r>
      <w:proofErr w:type="spellEnd"/>
      <w:r w:rsidRPr="00E508DD">
        <w:rPr>
          <w:rFonts w:cs="David" w:hint="cs"/>
          <w:u w:val="single"/>
          <w:rtl/>
        </w:rPr>
        <w:t>:</w:t>
      </w:r>
    </w:p>
    <w:p w14:paraId="60DED4B7" w14:textId="77777777" w:rsidR="00E508DD" w:rsidRPr="00E508DD" w:rsidRDefault="00E508DD" w:rsidP="00E508DD">
      <w:pPr>
        <w:bidi/>
        <w:jc w:val="both"/>
        <w:rPr>
          <w:rFonts w:cs="David" w:hint="cs"/>
          <w:u w:val="single"/>
          <w:rtl/>
        </w:rPr>
      </w:pPr>
    </w:p>
    <w:p w14:paraId="5F934C31" w14:textId="77777777" w:rsidR="00E508DD" w:rsidRPr="00E508DD" w:rsidRDefault="00E508DD" w:rsidP="00E508DD">
      <w:pPr>
        <w:bidi/>
        <w:ind w:firstLine="720"/>
        <w:jc w:val="both"/>
        <w:rPr>
          <w:rFonts w:cs="David" w:hint="cs"/>
          <w:rtl/>
        </w:rPr>
      </w:pPr>
      <w:r w:rsidRPr="00E508DD">
        <w:rPr>
          <w:rFonts w:cs="David" w:hint="cs"/>
          <w:rtl/>
        </w:rPr>
        <w:t xml:space="preserve">הנושא של חסינות חברי הכנסת הוא נושא אוניברסאלי, שאסור לפגוע בו. יכול להיות שיש חריגים פה ושם, אבל באופן כללי צריך לפגוע בזה כמה שפחות, מכל הכיוונים. תודה. </w:t>
      </w:r>
    </w:p>
    <w:p w14:paraId="30DEDA3B" w14:textId="77777777" w:rsidR="00E508DD" w:rsidRPr="00E508DD" w:rsidRDefault="00E508DD" w:rsidP="00E508DD">
      <w:pPr>
        <w:bidi/>
        <w:jc w:val="both"/>
        <w:rPr>
          <w:rFonts w:cs="David" w:hint="cs"/>
          <w:rtl/>
        </w:rPr>
      </w:pPr>
    </w:p>
    <w:p w14:paraId="7066C885" w14:textId="77777777" w:rsidR="00E508DD" w:rsidRPr="00E508DD" w:rsidRDefault="00E508DD" w:rsidP="00E508DD">
      <w:pPr>
        <w:bidi/>
        <w:jc w:val="both"/>
        <w:rPr>
          <w:rFonts w:cs="David" w:hint="cs"/>
          <w:u w:val="single"/>
          <w:rtl/>
        </w:rPr>
      </w:pPr>
      <w:r w:rsidRPr="00E508DD">
        <w:rPr>
          <w:rFonts w:cs="David" w:hint="cs"/>
          <w:u w:val="single"/>
          <w:rtl/>
        </w:rPr>
        <w:t>אברהם מיכאלי:</w:t>
      </w:r>
    </w:p>
    <w:p w14:paraId="32279446" w14:textId="77777777" w:rsidR="00E508DD" w:rsidRPr="00E508DD" w:rsidRDefault="00E508DD" w:rsidP="00E508DD">
      <w:pPr>
        <w:bidi/>
        <w:jc w:val="both"/>
        <w:rPr>
          <w:rFonts w:cs="David" w:hint="cs"/>
          <w:u w:val="single"/>
          <w:rtl/>
        </w:rPr>
      </w:pPr>
    </w:p>
    <w:p w14:paraId="337001F2" w14:textId="77777777" w:rsidR="00E508DD" w:rsidRPr="00E508DD" w:rsidRDefault="00E508DD" w:rsidP="00E508DD">
      <w:pPr>
        <w:bidi/>
        <w:ind w:firstLine="720"/>
        <w:jc w:val="both"/>
        <w:rPr>
          <w:rFonts w:cs="David" w:hint="cs"/>
          <w:rtl/>
        </w:rPr>
      </w:pPr>
      <w:r w:rsidRPr="00E508DD">
        <w:rPr>
          <w:rFonts w:cs="David" w:hint="cs"/>
          <w:rtl/>
        </w:rPr>
        <w:t>יש לי שאלה טכנית. למה יש שני מספרי תיקון, 36 ו-37?</w:t>
      </w:r>
    </w:p>
    <w:p w14:paraId="6B076373" w14:textId="77777777" w:rsidR="00E508DD" w:rsidRPr="00E508DD" w:rsidRDefault="00E508DD" w:rsidP="00E508DD">
      <w:pPr>
        <w:bidi/>
        <w:jc w:val="both"/>
        <w:rPr>
          <w:rFonts w:cs="David" w:hint="cs"/>
          <w:rtl/>
        </w:rPr>
      </w:pPr>
    </w:p>
    <w:p w14:paraId="157F1802" w14:textId="77777777" w:rsidR="00E508DD" w:rsidRPr="00E508DD" w:rsidRDefault="00E508DD" w:rsidP="00E508DD">
      <w:pPr>
        <w:bidi/>
        <w:rPr>
          <w:rFonts w:cs="David" w:hint="cs"/>
          <w:u w:val="single"/>
          <w:rtl/>
        </w:rPr>
      </w:pPr>
      <w:r w:rsidRPr="00E508DD">
        <w:rPr>
          <w:rFonts w:cs="David" w:hint="cs"/>
          <w:u w:val="single"/>
          <w:rtl/>
        </w:rPr>
        <w:t>ארבל אסטרחן:</w:t>
      </w:r>
    </w:p>
    <w:p w14:paraId="47C8C77D" w14:textId="77777777" w:rsidR="00E508DD" w:rsidRPr="00E508DD" w:rsidRDefault="00E508DD" w:rsidP="00E508DD">
      <w:pPr>
        <w:bidi/>
        <w:jc w:val="both"/>
        <w:rPr>
          <w:rFonts w:cs="David" w:hint="cs"/>
          <w:rtl/>
        </w:rPr>
      </w:pPr>
    </w:p>
    <w:p w14:paraId="7C99DA2D" w14:textId="77777777" w:rsidR="00E508DD" w:rsidRPr="00E508DD" w:rsidRDefault="00E508DD" w:rsidP="00E508DD">
      <w:pPr>
        <w:bidi/>
        <w:ind w:firstLine="720"/>
        <w:jc w:val="both"/>
        <w:rPr>
          <w:rFonts w:cs="David" w:hint="cs"/>
          <w:rtl/>
        </w:rPr>
      </w:pPr>
      <w:r w:rsidRPr="00E508DD">
        <w:rPr>
          <w:rFonts w:cs="David" w:hint="cs"/>
          <w:rtl/>
        </w:rPr>
        <w:t xml:space="preserve">כי היה נוסח כחול ונוסח אחד הוכן כבר לקריאה </w:t>
      </w:r>
      <w:proofErr w:type="spellStart"/>
      <w:r w:rsidRPr="00E508DD">
        <w:rPr>
          <w:rFonts w:cs="David" w:hint="cs"/>
          <w:rtl/>
        </w:rPr>
        <w:t>שניה</w:t>
      </w:r>
      <w:proofErr w:type="spellEnd"/>
      <w:r w:rsidRPr="00E508DD">
        <w:rPr>
          <w:rFonts w:cs="David" w:hint="cs"/>
          <w:rtl/>
        </w:rPr>
        <w:t xml:space="preserve"> ושלישית והסדרות לא תמיד תואמות. </w:t>
      </w:r>
    </w:p>
    <w:p w14:paraId="3553F366" w14:textId="77777777" w:rsidR="00E508DD" w:rsidRPr="00E508DD" w:rsidRDefault="00E508DD" w:rsidP="00E508DD">
      <w:pPr>
        <w:bidi/>
        <w:jc w:val="both"/>
        <w:rPr>
          <w:rFonts w:cs="David" w:hint="cs"/>
          <w:rtl/>
        </w:rPr>
      </w:pPr>
    </w:p>
    <w:p w14:paraId="70AD5E0D"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45FE1C4C" w14:textId="77777777" w:rsidR="00E508DD" w:rsidRPr="00E508DD" w:rsidRDefault="00E508DD" w:rsidP="00E508DD">
      <w:pPr>
        <w:bidi/>
        <w:jc w:val="both"/>
        <w:rPr>
          <w:rFonts w:cs="David" w:hint="cs"/>
          <w:u w:val="single"/>
          <w:rtl/>
        </w:rPr>
      </w:pPr>
    </w:p>
    <w:p w14:paraId="409067F3" w14:textId="77777777" w:rsidR="00E508DD" w:rsidRPr="00E508DD" w:rsidRDefault="00E508DD" w:rsidP="00E508DD">
      <w:pPr>
        <w:bidi/>
        <w:ind w:firstLine="720"/>
        <w:jc w:val="both"/>
        <w:rPr>
          <w:rFonts w:cs="David" w:hint="cs"/>
          <w:rtl/>
        </w:rPr>
      </w:pPr>
      <w:r w:rsidRPr="00E508DD">
        <w:rPr>
          <w:rFonts w:cs="David" w:hint="cs"/>
          <w:rtl/>
        </w:rPr>
        <w:t xml:space="preserve">אדוני היושב-ראש, ההתנגדות שלי להצעת החוק של חבר הכנסת </w:t>
      </w:r>
      <w:proofErr w:type="spellStart"/>
      <w:r w:rsidRPr="00E508DD">
        <w:rPr>
          <w:rFonts w:cs="David" w:hint="cs"/>
          <w:rtl/>
        </w:rPr>
        <w:t>שנלר</w:t>
      </w:r>
      <w:proofErr w:type="spellEnd"/>
      <w:r w:rsidRPr="00E508DD">
        <w:rPr>
          <w:rFonts w:cs="David" w:hint="cs"/>
          <w:rtl/>
        </w:rPr>
        <w:t xml:space="preserve"> לא קשורה לעניין הביטחון או הפלילי. יש ניסיון בשנים האחרונות לכרסם בחסינות חברי הכנסת. מה מבדיל 120 אזרחים שנבחרו משאר האזרחים? זו חסינות חברי הכנסת, יש לומר את זה בצורה הברורה ביותר. על החסינות הזאת צריך להגן. אתם יודעים כמה אני מתעב את עמדותיו של בן-ארי, כשהמשטרה נתנה לו מכות ועכבה אותו, יצאתי נגד ההתנהגות הזאת. הוא לא צריך להיות בכנסת, אבל מרגע שהוא חבר כנסת יש לו חסינות, אסור לפגוע לא בו ולא בחסינות שלו. לכן, זה לא נושא של יהודים וערבים, זה נושא של מעמד חברי הכנסת וחסינותם. </w:t>
      </w:r>
    </w:p>
    <w:p w14:paraId="7EF0B508" w14:textId="77777777" w:rsidR="00E508DD" w:rsidRPr="00E508DD" w:rsidRDefault="00E508DD" w:rsidP="00E508DD">
      <w:pPr>
        <w:bidi/>
        <w:jc w:val="both"/>
        <w:rPr>
          <w:rFonts w:cs="David" w:hint="cs"/>
          <w:rtl/>
        </w:rPr>
      </w:pPr>
    </w:p>
    <w:p w14:paraId="735DF95A"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7733DEDD" w14:textId="77777777" w:rsidR="00E508DD" w:rsidRPr="00E508DD" w:rsidRDefault="00E508DD" w:rsidP="00E508DD">
      <w:pPr>
        <w:bidi/>
        <w:jc w:val="both"/>
        <w:rPr>
          <w:rFonts w:cs="David" w:hint="cs"/>
          <w:u w:val="single"/>
          <w:rtl/>
        </w:rPr>
      </w:pPr>
    </w:p>
    <w:p w14:paraId="1BF9B727" w14:textId="77777777" w:rsidR="00E508DD" w:rsidRPr="00E508DD" w:rsidRDefault="00E508DD" w:rsidP="00E508DD">
      <w:pPr>
        <w:bidi/>
        <w:ind w:firstLine="720"/>
        <w:jc w:val="both"/>
        <w:rPr>
          <w:rFonts w:cs="David" w:hint="cs"/>
          <w:rtl/>
        </w:rPr>
      </w:pPr>
      <w:r w:rsidRPr="00E508DD">
        <w:rPr>
          <w:rFonts w:cs="David" w:hint="cs"/>
          <w:rtl/>
        </w:rPr>
        <w:t xml:space="preserve">אילולא בחוק החסינות היה מצב שאפשר לחפש בכליו של חברי כנסת - - </w:t>
      </w:r>
    </w:p>
    <w:p w14:paraId="55F4182D" w14:textId="77777777" w:rsidR="00E508DD" w:rsidRPr="00E508DD" w:rsidRDefault="00E508DD" w:rsidP="00E508DD">
      <w:pPr>
        <w:bidi/>
        <w:ind w:firstLine="720"/>
        <w:jc w:val="both"/>
        <w:rPr>
          <w:rFonts w:cs="David" w:hint="cs"/>
          <w:rtl/>
        </w:rPr>
      </w:pPr>
    </w:p>
    <w:p w14:paraId="10505B5B" w14:textId="77777777" w:rsidR="00E508DD" w:rsidRPr="00E508DD" w:rsidRDefault="00E508DD" w:rsidP="00E508DD">
      <w:pPr>
        <w:bidi/>
        <w:rPr>
          <w:rFonts w:cs="David" w:hint="cs"/>
          <w:rtl/>
        </w:rPr>
      </w:pPr>
      <w:r w:rsidRPr="00E508DD">
        <w:rPr>
          <w:rFonts w:cs="David" w:hint="cs"/>
          <w:u w:val="single"/>
          <w:rtl/>
        </w:rPr>
        <w:t>אחמד טיבי:</w:t>
      </w:r>
    </w:p>
    <w:p w14:paraId="75CD5FD6" w14:textId="77777777" w:rsidR="00E508DD" w:rsidRPr="00E508DD" w:rsidRDefault="00E508DD" w:rsidP="00E508DD">
      <w:pPr>
        <w:bidi/>
        <w:rPr>
          <w:rFonts w:cs="David" w:hint="cs"/>
          <w:rtl/>
        </w:rPr>
      </w:pPr>
    </w:p>
    <w:p w14:paraId="62E29445" w14:textId="77777777" w:rsidR="00E508DD" w:rsidRPr="00E508DD" w:rsidRDefault="00E508DD" w:rsidP="00E508DD">
      <w:pPr>
        <w:bidi/>
        <w:ind w:firstLine="720"/>
        <w:jc w:val="both"/>
        <w:rPr>
          <w:rFonts w:cs="David" w:hint="cs"/>
          <w:rtl/>
        </w:rPr>
      </w:pPr>
      <w:r w:rsidRPr="00E508DD">
        <w:rPr>
          <w:rFonts w:cs="David" w:hint="cs"/>
          <w:rtl/>
        </w:rPr>
        <w:t xml:space="preserve">אי-אפשר. </w:t>
      </w:r>
    </w:p>
    <w:p w14:paraId="295EFAE7" w14:textId="77777777" w:rsidR="00E508DD" w:rsidRPr="00E508DD" w:rsidRDefault="00E508DD" w:rsidP="00E508DD">
      <w:pPr>
        <w:bidi/>
        <w:ind w:firstLine="720"/>
        <w:jc w:val="both"/>
        <w:rPr>
          <w:rFonts w:cs="David" w:hint="cs"/>
          <w:rtl/>
        </w:rPr>
      </w:pPr>
    </w:p>
    <w:p w14:paraId="3BCC2F9C" w14:textId="77777777" w:rsidR="00E508DD" w:rsidRPr="00E508DD" w:rsidRDefault="00E508DD" w:rsidP="00E508DD">
      <w:pPr>
        <w:bidi/>
        <w:rPr>
          <w:rFonts w:cs="David" w:hint="cs"/>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234B3649" w14:textId="77777777" w:rsidR="00E508DD" w:rsidRPr="00E508DD" w:rsidRDefault="00E508DD" w:rsidP="00E508DD">
      <w:pPr>
        <w:bidi/>
        <w:rPr>
          <w:rFonts w:cs="David" w:hint="cs"/>
          <w:rtl/>
        </w:rPr>
      </w:pPr>
    </w:p>
    <w:p w14:paraId="176E545B" w14:textId="77777777" w:rsidR="00E508DD" w:rsidRPr="00E508DD" w:rsidRDefault="00E508DD" w:rsidP="00E508DD">
      <w:pPr>
        <w:bidi/>
        <w:ind w:firstLine="720"/>
        <w:jc w:val="both"/>
        <w:rPr>
          <w:rFonts w:cs="David" w:hint="cs"/>
          <w:rtl/>
        </w:rPr>
      </w:pPr>
      <w:r w:rsidRPr="00E508DD">
        <w:rPr>
          <w:rFonts w:cs="David" w:hint="cs"/>
          <w:rtl/>
        </w:rPr>
        <w:t xml:space="preserve">יש לי הפתעה בשבילך. - -  שאולי הכניס לארץ כסף זר - - - </w:t>
      </w:r>
    </w:p>
    <w:p w14:paraId="7EA6E59F" w14:textId="77777777" w:rsidR="00E508DD" w:rsidRPr="00E508DD" w:rsidRDefault="00E508DD" w:rsidP="00E508DD">
      <w:pPr>
        <w:bidi/>
        <w:ind w:firstLine="720"/>
        <w:jc w:val="both"/>
        <w:rPr>
          <w:rFonts w:cs="David" w:hint="cs"/>
          <w:rtl/>
        </w:rPr>
      </w:pPr>
    </w:p>
    <w:p w14:paraId="63C3F84D" w14:textId="77777777" w:rsidR="00E508DD" w:rsidRPr="00E508DD" w:rsidRDefault="00E508DD" w:rsidP="00E508DD">
      <w:pPr>
        <w:bidi/>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70197F68" w14:textId="77777777" w:rsidR="00E508DD" w:rsidRPr="00E508DD" w:rsidRDefault="00E508DD" w:rsidP="00E508DD">
      <w:pPr>
        <w:bidi/>
        <w:ind w:firstLine="720"/>
        <w:jc w:val="both"/>
        <w:rPr>
          <w:rFonts w:cs="David" w:hint="cs"/>
          <w:rtl/>
        </w:rPr>
      </w:pPr>
    </w:p>
    <w:p w14:paraId="1D39A607" w14:textId="77777777" w:rsidR="00E508DD" w:rsidRPr="00E508DD" w:rsidRDefault="00E508DD" w:rsidP="00E508DD">
      <w:pPr>
        <w:bidi/>
        <w:ind w:firstLine="720"/>
        <w:jc w:val="both"/>
        <w:rPr>
          <w:rFonts w:cs="David" w:hint="cs"/>
          <w:rtl/>
        </w:rPr>
      </w:pPr>
      <w:r w:rsidRPr="00E508DD">
        <w:rPr>
          <w:rFonts w:cs="David" w:hint="cs"/>
          <w:rtl/>
        </w:rPr>
        <w:t xml:space="preserve">זה אפשר, מכס מותר. אפילו סיגריות מותר. </w:t>
      </w:r>
    </w:p>
    <w:p w14:paraId="47A32E16" w14:textId="77777777" w:rsidR="00E508DD" w:rsidRDefault="00E508DD" w:rsidP="00E508DD">
      <w:pPr>
        <w:bidi/>
        <w:jc w:val="both"/>
        <w:rPr>
          <w:rFonts w:cs="David" w:hint="cs"/>
          <w:rtl/>
        </w:rPr>
      </w:pPr>
    </w:p>
    <w:p w14:paraId="5A2BF023" w14:textId="77777777" w:rsidR="00E508DD" w:rsidRDefault="00E508DD" w:rsidP="00E508DD">
      <w:pPr>
        <w:bidi/>
        <w:jc w:val="both"/>
        <w:rPr>
          <w:rFonts w:cs="David" w:hint="cs"/>
          <w:rtl/>
        </w:rPr>
      </w:pPr>
    </w:p>
    <w:p w14:paraId="62A84900" w14:textId="77777777" w:rsidR="00E508DD" w:rsidRDefault="00E508DD" w:rsidP="00E508DD">
      <w:pPr>
        <w:bidi/>
        <w:jc w:val="both"/>
        <w:rPr>
          <w:rFonts w:cs="David" w:hint="cs"/>
          <w:rtl/>
        </w:rPr>
      </w:pPr>
    </w:p>
    <w:p w14:paraId="6D05807B" w14:textId="77777777" w:rsidR="00E508DD" w:rsidRDefault="00E508DD" w:rsidP="00E508DD">
      <w:pPr>
        <w:bidi/>
        <w:jc w:val="both"/>
        <w:rPr>
          <w:rFonts w:cs="David" w:hint="cs"/>
          <w:rtl/>
        </w:rPr>
      </w:pPr>
    </w:p>
    <w:p w14:paraId="071ED5B7" w14:textId="77777777" w:rsidR="00E508DD" w:rsidRDefault="00E508DD" w:rsidP="00E508DD">
      <w:pPr>
        <w:bidi/>
        <w:jc w:val="both"/>
        <w:rPr>
          <w:rFonts w:cs="David" w:hint="cs"/>
          <w:rtl/>
        </w:rPr>
      </w:pPr>
    </w:p>
    <w:p w14:paraId="44F977AA" w14:textId="77777777" w:rsidR="00E508DD" w:rsidRPr="00E508DD" w:rsidRDefault="00E508DD" w:rsidP="00E508DD">
      <w:pPr>
        <w:bidi/>
        <w:jc w:val="both"/>
        <w:rPr>
          <w:rFonts w:cs="David" w:hint="cs"/>
          <w:rtl/>
        </w:rPr>
      </w:pPr>
    </w:p>
    <w:p w14:paraId="317098B7" w14:textId="77777777" w:rsidR="00E508DD" w:rsidRPr="00E508DD" w:rsidRDefault="00E508DD" w:rsidP="00E508DD">
      <w:pPr>
        <w:bidi/>
        <w:rPr>
          <w:rFonts w:cs="David" w:hint="cs"/>
          <w:rtl/>
        </w:rPr>
      </w:pPr>
      <w:r w:rsidRPr="00E508DD">
        <w:rPr>
          <w:rFonts w:cs="David" w:hint="cs"/>
          <w:u w:val="single"/>
          <w:rtl/>
        </w:rPr>
        <w:t>אחמד טיבי:</w:t>
      </w:r>
    </w:p>
    <w:p w14:paraId="479F63CB" w14:textId="77777777" w:rsidR="00E508DD" w:rsidRPr="00E508DD" w:rsidRDefault="00E508DD" w:rsidP="00E508DD">
      <w:pPr>
        <w:bidi/>
        <w:rPr>
          <w:rFonts w:cs="David" w:hint="cs"/>
          <w:rtl/>
        </w:rPr>
      </w:pPr>
    </w:p>
    <w:p w14:paraId="48C44F3E" w14:textId="77777777" w:rsidR="00E508DD" w:rsidRPr="00E508DD" w:rsidRDefault="00E508DD" w:rsidP="00E508DD">
      <w:pPr>
        <w:bidi/>
        <w:jc w:val="both"/>
        <w:rPr>
          <w:rFonts w:cs="David" w:hint="cs"/>
          <w:rtl/>
        </w:rPr>
      </w:pPr>
      <w:r w:rsidRPr="00E508DD">
        <w:rPr>
          <w:rFonts w:cs="David" w:hint="cs"/>
          <w:rtl/>
        </w:rPr>
        <w:tab/>
        <w:t xml:space="preserve"> אז למה לכרסם עוד? יש מדינות שלמכס אסור לבדוק אצל חברי פרלמנט. </w:t>
      </w:r>
    </w:p>
    <w:p w14:paraId="2E20D7F7" w14:textId="77777777" w:rsidR="00E508DD" w:rsidRPr="00E508DD" w:rsidRDefault="00E508DD" w:rsidP="00E508DD">
      <w:pPr>
        <w:bidi/>
        <w:jc w:val="both"/>
        <w:rPr>
          <w:rFonts w:cs="David" w:hint="cs"/>
          <w:rtl/>
        </w:rPr>
      </w:pPr>
    </w:p>
    <w:p w14:paraId="3D09DB6C" w14:textId="77777777" w:rsidR="00E508DD" w:rsidRPr="00E508DD" w:rsidRDefault="00E508DD" w:rsidP="00E508DD">
      <w:pPr>
        <w:bidi/>
        <w:rPr>
          <w:rFonts w:cs="David" w:hint="cs"/>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3E339D05" w14:textId="77777777" w:rsidR="00E508DD" w:rsidRPr="00E508DD" w:rsidRDefault="00E508DD" w:rsidP="00E508DD">
      <w:pPr>
        <w:bidi/>
        <w:rPr>
          <w:rFonts w:cs="David" w:hint="cs"/>
          <w:rtl/>
        </w:rPr>
      </w:pPr>
    </w:p>
    <w:p w14:paraId="5D1B9A0A" w14:textId="77777777" w:rsidR="00E508DD" w:rsidRPr="00E508DD" w:rsidRDefault="00E508DD" w:rsidP="00E508DD">
      <w:pPr>
        <w:bidi/>
        <w:ind w:firstLine="720"/>
        <w:jc w:val="both"/>
        <w:rPr>
          <w:rFonts w:cs="David" w:hint="cs"/>
          <w:rtl/>
        </w:rPr>
      </w:pPr>
      <w:r w:rsidRPr="00E508DD">
        <w:rPr>
          <w:rFonts w:cs="David" w:hint="cs"/>
          <w:rtl/>
        </w:rPr>
        <w:t xml:space="preserve">אסכים לזה יותר מאשר לנושאים לאומיים. אני מסכים לכך שצריך לשמור על חסינות חברי הכנסת. אבל אני מסתכל לציבור הישראלי בעיניים, ומה אגיד לו? מותר לחפש עלי אם אני מביא 1,000 דולר יותר ממה שמותר או אני מכניס חבילת סיגריות יותר ממה שמותר, אבל אם אתה בוגד במדינה שלך - - - </w:t>
      </w:r>
    </w:p>
    <w:p w14:paraId="06F14794" w14:textId="77777777" w:rsidR="00E508DD" w:rsidRPr="00E508DD" w:rsidRDefault="00E508DD" w:rsidP="00E508DD">
      <w:pPr>
        <w:bidi/>
        <w:jc w:val="both"/>
        <w:rPr>
          <w:rFonts w:cs="David" w:hint="cs"/>
          <w:rtl/>
        </w:rPr>
      </w:pPr>
    </w:p>
    <w:p w14:paraId="7153B95A"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33FAA190" w14:textId="77777777" w:rsidR="00E508DD" w:rsidRPr="00E508DD" w:rsidRDefault="00E508DD" w:rsidP="00E508DD">
      <w:pPr>
        <w:bidi/>
        <w:jc w:val="both"/>
        <w:rPr>
          <w:rFonts w:cs="David" w:hint="cs"/>
          <w:u w:val="single"/>
          <w:rtl/>
        </w:rPr>
      </w:pPr>
    </w:p>
    <w:p w14:paraId="3114F27F" w14:textId="77777777" w:rsidR="00E508DD" w:rsidRPr="00E508DD" w:rsidRDefault="00E508DD" w:rsidP="00E508DD">
      <w:pPr>
        <w:bidi/>
        <w:ind w:firstLine="720"/>
        <w:jc w:val="both"/>
        <w:rPr>
          <w:rFonts w:cs="David" w:hint="cs"/>
          <w:rtl/>
        </w:rPr>
      </w:pPr>
      <w:r w:rsidRPr="00E508DD">
        <w:rPr>
          <w:rFonts w:cs="David" w:hint="cs"/>
          <w:rtl/>
        </w:rPr>
        <w:t xml:space="preserve">אם תשאל את הציבור עכשיו יהיה רוב מוחץ להסיר את החסינות של 120 חברי הכנסת. יגידו לך שאלה טפילים, לא מגיע להם כלום. אל תהיה פופוליסט. </w:t>
      </w:r>
    </w:p>
    <w:p w14:paraId="0BA7BC2B" w14:textId="77777777" w:rsidR="00E508DD" w:rsidRPr="00E508DD" w:rsidRDefault="00E508DD" w:rsidP="00E508DD">
      <w:pPr>
        <w:bidi/>
        <w:jc w:val="both"/>
        <w:rPr>
          <w:rFonts w:cs="David" w:hint="cs"/>
          <w:rtl/>
        </w:rPr>
      </w:pPr>
    </w:p>
    <w:p w14:paraId="3CEA82C8" w14:textId="77777777" w:rsidR="00E508DD" w:rsidRPr="00E508DD" w:rsidRDefault="00E508DD" w:rsidP="00E508DD">
      <w:pPr>
        <w:bidi/>
        <w:jc w:val="both"/>
        <w:rPr>
          <w:rFonts w:cs="David" w:hint="cs"/>
          <w:u w:val="single"/>
          <w:rtl/>
        </w:rPr>
      </w:pPr>
      <w:r w:rsidRPr="00E508DD">
        <w:rPr>
          <w:rFonts w:cs="David" w:hint="cs"/>
          <w:u w:val="single"/>
          <w:rtl/>
        </w:rPr>
        <w:t xml:space="preserve">עתניאל </w:t>
      </w:r>
      <w:proofErr w:type="spellStart"/>
      <w:r w:rsidRPr="00E508DD">
        <w:rPr>
          <w:rFonts w:cs="David" w:hint="cs"/>
          <w:u w:val="single"/>
          <w:rtl/>
        </w:rPr>
        <w:t>שנלר</w:t>
      </w:r>
      <w:proofErr w:type="spellEnd"/>
      <w:r w:rsidRPr="00E508DD">
        <w:rPr>
          <w:rFonts w:cs="David" w:hint="cs"/>
          <w:u w:val="single"/>
          <w:rtl/>
        </w:rPr>
        <w:t>:</w:t>
      </w:r>
    </w:p>
    <w:p w14:paraId="0BA7FF3D" w14:textId="77777777" w:rsidR="00E508DD" w:rsidRPr="00E508DD" w:rsidRDefault="00E508DD" w:rsidP="00E508DD">
      <w:pPr>
        <w:bidi/>
        <w:jc w:val="both"/>
        <w:rPr>
          <w:rFonts w:cs="David" w:hint="cs"/>
          <w:u w:val="single"/>
          <w:rtl/>
        </w:rPr>
      </w:pPr>
    </w:p>
    <w:p w14:paraId="46F76CB3" w14:textId="77777777" w:rsidR="00E508DD" w:rsidRPr="00E508DD" w:rsidRDefault="00E508DD" w:rsidP="00E508DD">
      <w:pPr>
        <w:bidi/>
        <w:ind w:firstLine="720"/>
        <w:jc w:val="both"/>
        <w:rPr>
          <w:rFonts w:cs="David" w:hint="cs"/>
          <w:rtl/>
        </w:rPr>
      </w:pPr>
      <w:r w:rsidRPr="00E508DD">
        <w:rPr>
          <w:rFonts w:cs="David" w:hint="cs"/>
          <w:rtl/>
        </w:rPr>
        <w:t xml:space="preserve">תפקידנו להיות הגונים כלפי הציבור. תפקידנו להגיד שאנחנו לא רוצים שיהיו חברי כנסת בוגדים במדינתם. מי שהולך נגד החוק הזה אומר שמותר לחבר כנסת לבגוד. </w:t>
      </w:r>
    </w:p>
    <w:p w14:paraId="1D11E8F2" w14:textId="77777777" w:rsidR="00E508DD" w:rsidRPr="00E508DD" w:rsidRDefault="00E508DD" w:rsidP="00E508DD">
      <w:pPr>
        <w:bidi/>
        <w:jc w:val="both"/>
        <w:rPr>
          <w:rFonts w:cs="David" w:hint="cs"/>
          <w:rtl/>
        </w:rPr>
      </w:pPr>
    </w:p>
    <w:p w14:paraId="53223E31" w14:textId="77777777" w:rsidR="00E508DD" w:rsidRPr="00E508DD" w:rsidRDefault="00E508DD" w:rsidP="00E508DD">
      <w:pPr>
        <w:bidi/>
        <w:jc w:val="both"/>
        <w:rPr>
          <w:rFonts w:cs="David" w:hint="cs"/>
          <w:u w:val="single"/>
          <w:rtl/>
        </w:rPr>
      </w:pPr>
      <w:r w:rsidRPr="00E508DD">
        <w:rPr>
          <w:rFonts w:cs="David" w:hint="cs"/>
          <w:u w:val="single"/>
          <w:rtl/>
        </w:rPr>
        <w:t>אחמד טיבי:</w:t>
      </w:r>
    </w:p>
    <w:p w14:paraId="63B8B311" w14:textId="77777777" w:rsidR="00E508DD" w:rsidRPr="00E508DD" w:rsidRDefault="00E508DD" w:rsidP="00E508DD">
      <w:pPr>
        <w:bidi/>
        <w:jc w:val="both"/>
        <w:rPr>
          <w:rFonts w:cs="David" w:hint="cs"/>
          <w:u w:val="single"/>
          <w:rtl/>
        </w:rPr>
      </w:pPr>
    </w:p>
    <w:p w14:paraId="3FBA8824" w14:textId="77777777" w:rsidR="00E508DD" w:rsidRPr="00E508DD" w:rsidRDefault="00E508DD" w:rsidP="00E508DD">
      <w:pPr>
        <w:bidi/>
        <w:ind w:firstLine="720"/>
        <w:jc w:val="both"/>
        <w:rPr>
          <w:rFonts w:cs="David" w:hint="cs"/>
          <w:rtl/>
        </w:rPr>
      </w:pPr>
      <w:r w:rsidRPr="00E508DD">
        <w:rPr>
          <w:rFonts w:cs="David" w:hint="cs"/>
          <w:rtl/>
        </w:rPr>
        <w:t xml:space="preserve">אז למה רק פגיעה בביטחון? לך על עוד. </w:t>
      </w:r>
    </w:p>
    <w:p w14:paraId="7205954E" w14:textId="77777777" w:rsidR="00E508DD" w:rsidRPr="00E508DD" w:rsidRDefault="00E508DD" w:rsidP="00E508DD">
      <w:pPr>
        <w:bidi/>
        <w:jc w:val="both"/>
        <w:rPr>
          <w:rFonts w:cs="David" w:hint="cs"/>
          <w:rtl/>
        </w:rPr>
      </w:pPr>
    </w:p>
    <w:p w14:paraId="5B3DD56F" w14:textId="77777777" w:rsidR="00E508DD" w:rsidRPr="00E508DD" w:rsidRDefault="00E508DD" w:rsidP="00E508DD">
      <w:pPr>
        <w:bidi/>
        <w:jc w:val="both"/>
        <w:rPr>
          <w:rFonts w:cs="David" w:hint="cs"/>
          <w:u w:val="single"/>
          <w:rtl/>
        </w:rPr>
      </w:pPr>
      <w:r w:rsidRPr="00E508DD">
        <w:rPr>
          <w:rFonts w:cs="David" w:hint="cs"/>
          <w:u w:val="single"/>
          <w:rtl/>
        </w:rPr>
        <w:t>היו</w:t>
      </w:r>
      <w:r w:rsidRPr="00E508DD">
        <w:rPr>
          <w:rFonts w:cs="David"/>
          <w:u w:val="single"/>
          <w:rtl/>
        </w:rPr>
        <w:t>"</w:t>
      </w:r>
      <w:r w:rsidRPr="00E508DD">
        <w:rPr>
          <w:rFonts w:cs="David" w:hint="cs"/>
          <w:u w:val="single"/>
          <w:rtl/>
        </w:rPr>
        <w:t xml:space="preserve">ר זאב </w:t>
      </w:r>
      <w:proofErr w:type="spellStart"/>
      <w:r w:rsidRPr="00E508DD">
        <w:rPr>
          <w:rFonts w:cs="David" w:hint="cs"/>
          <w:u w:val="single"/>
          <w:rtl/>
        </w:rPr>
        <w:t>אלקין</w:t>
      </w:r>
      <w:proofErr w:type="spellEnd"/>
      <w:r w:rsidRPr="00E508DD">
        <w:rPr>
          <w:rFonts w:cs="David" w:hint="cs"/>
          <w:u w:val="single"/>
          <w:rtl/>
        </w:rPr>
        <w:t>:</w:t>
      </w:r>
    </w:p>
    <w:p w14:paraId="6E31E627" w14:textId="77777777" w:rsidR="00E508DD" w:rsidRPr="00E508DD" w:rsidRDefault="00E508DD" w:rsidP="00E508DD">
      <w:pPr>
        <w:bidi/>
        <w:jc w:val="both"/>
        <w:rPr>
          <w:rFonts w:cs="David" w:hint="cs"/>
          <w:u w:val="single"/>
          <w:rtl/>
        </w:rPr>
      </w:pPr>
    </w:p>
    <w:p w14:paraId="0B57566A" w14:textId="77777777" w:rsidR="00E508DD" w:rsidRPr="00E508DD" w:rsidRDefault="00E508DD" w:rsidP="00E508DD">
      <w:pPr>
        <w:bidi/>
        <w:ind w:firstLine="720"/>
        <w:jc w:val="both"/>
        <w:rPr>
          <w:rFonts w:cs="David" w:hint="cs"/>
          <w:rtl/>
        </w:rPr>
      </w:pPr>
      <w:r w:rsidRPr="00E508DD">
        <w:rPr>
          <w:rFonts w:cs="David" w:hint="cs"/>
          <w:rtl/>
        </w:rPr>
        <w:t xml:space="preserve">חבר הכנסת טיבי, חבר הכנסת </w:t>
      </w:r>
      <w:proofErr w:type="spellStart"/>
      <w:r w:rsidRPr="00E508DD">
        <w:rPr>
          <w:rFonts w:cs="David" w:hint="cs"/>
          <w:rtl/>
        </w:rPr>
        <w:t>שנלר</w:t>
      </w:r>
      <w:proofErr w:type="spellEnd"/>
      <w:r w:rsidRPr="00E508DD">
        <w:rPr>
          <w:rFonts w:cs="David" w:hint="cs"/>
          <w:rtl/>
        </w:rPr>
        <w:t xml:space="preserve">, אני קודם כול מבקש שנחזיר קצת סדר ושקט לדיון בוועדה. חבר הכנסת </w:t>
      </w:r>
      <w:proofErr w:type="spellStart"/>
      <w:r w:rsidRPr="00E508DD">
        <w:rPr>
          <w:rFonts w:cs="David" w:hint="cs"/>
          <w:rtl/>
        </w:rPr>
        <w:t>שנלר</w:t>
      </w:r>
      <w:proofErr w:type="spellEnd"/>
      <w:r w:rsidRPr="00E508DD">
        <w:rPr>
          <w:rFonts w:cs="David" w:hint="cs"/>
          <w:rtl/>
        </w:rPr>
        <w:t xml:space="preserve">, הייתי מציע לך להסיר מסדר היום את האמירה האחרונה. טענת כרגע שכל חבר כנסת שלא תומך בהצעת החוק תומך בזה שיהיו בוגדים במדינתם. אני חושב שזה לא נכון. היות שאתה רוצה לבוא בדברים עם חברים בוועדת הכנסת ואתה שומע את עמדתם, אז לא נכון להתחיל את תהליך ההידברות מאמירה כזאת. אני חושב שזה לא יוביל לתוצאה הרצויה, בוודאי מבחינתך. </w:t>
      </w:r>
    </w:p>
    <w:p w14:paraId="309AD7E2" w14:textId="77777777" w:rsidR="00E508DD" w:rsidRPr="00E508DD" w:rsidRDefault="00E508DD" w:rsidP="00E508DD">
      <w:pPr>
        <w:bidi/>
        <w:ind w:firstLine="720"/>
        <w:jc w:val="both"/>
        <w:rPr>
          <w:rFonts w:cs="David" w:hint="cs"/>
          <w:rtl/>
        </w:rPr>
      </w:pPr>
    </w:p>
    <w:p w14:paraId="3F58B57E" w14:textId="77777777" w:rsidR="00E508DD" w:rsidRPr="00E508DD" w:rsidRDefault="00E508DD" w:rsidP="00E508DD">
      <w:pPr>
        <w:bidi/>
        <w:ind w:firstLine="720"/>
        <w:jc w:val="both"/>
        <w:rPr>
          <w:rFonts w:cs="David" w:hint="cs"/>
          <w:rtl/>
        </w:rPr>
      </w:pPr>
      <w:r w:rsidRPr="00E508DD">
        <w:rPr>
          <w:rFonts w:cs="David" w:hint="cs"/>
          <w:rtl/>
        </w:rPr>
        <w:t xml:space="preserve">אני מציע שנעצור את הדיון בשלב הזה. אני לא יודע מה יהיו התוצאה של ההכנה לקראת הדיון הבא, אבל מציע לוועדה </w:t>
      </w:r>
      <w:r w:rsidRPr="00E508DD">
        <w:rPr>
          <w:rFonts w:cs="David"/>
          <w:rtl/>
        </w:rPr>
        <w:t>–</w:t>
      </w:r>
      <w:r w:rsidRPr="00E508DD">
        <w:rPr>
          <w:rFonts w:cs="David" w:hint="cs"/>
          <w:rtl/>
        </w:rPr>
        <w:t xml:space="preserve"> לא משנה אם זה יהיה בתקופת כהונתי או בתקופת כהונתו של חבר הכנסת </w:t>
      </w:r>
      <w:proofErr w:type="spellStart"/>
      <w:r w:rsidRPr="00E508DD">
        <w:rPr>
          <w:rFonts w:cs="David" w:hint="cs"/>
          <w:rtl/>
        </w:rPr>
        <w:t>לוין</w:t>
      </w:r>
      <w:proofErr w:type="spellEnd"/>
      <w:r w:rsidRPr="00E508DD">
        <w:rPr>
          <w:rFonts w:cs="David" w:hint="cs"/>
          <w:rtl/>
        </w:rPr>
        <w:t xml:space="preserve"> - בלי שום קשר להחלטה על הצעת החוק הזו, לקיים פעם דיון ענייני עד כמה חוק החסינות מתקיים היום. אני אומר לכם שהוא לא מתקיים, לא בקניונים, לא ברשות שדות התעופה ובהרבה מקומות אחרים. יכול להיות שהגיע הזמן שוועדת הכנסת תרענן את הזיכרון של הרשויות השונות, מה המשמעות של חוק חסינות חברי הכנסת. לפני שאנחנו דנים במה פוגעים ובמה לא, שווה לבדוק אם מתקיים מה שיש היום בחוק, ואני אומר לכם שלא. </w:t>
      </w:r>
    </w:p>
    <w:p w14:paraId="49378C0C" w14:textId="77777777" w:rsidR="00E508DD" w:rsidRPr="00E508DD" w:rsidRDefault="00E508DD" w:rsidP="00E508DD">
      <w:pPr>
        <w:bidi/>
        <w:ind w:firstLine="720"/>
        <w:jc w:val="both"/>
        <w:rPr>
          <w:rFonts w:cs="David" w:hint="cs"/>
          <w:rtl/>
        </w:rPr>
      </w:pPr>
    </w:p>
    <w:p w14:paraId="73048A10" w14:textId="77777777" w:rsidR="00E508DD" w:rsidRPr="00E508DD" w:rsidRDefault="00E508DD" w:rsidP="00E508DD">
      <w:pPr>
        <w:bidi/>
        <w:ind w:firstLine="720"/>
        <w:jc w:val="both"/>
        <w:rPr>
          <w:rFonts w:cs="David" w:hint="cs"/>
          <w:rtl/>
        </w:rPr>
      </w:pPr>
      <w:r w:rsidRPr="00E508DD">
        <w:rPr>
          <w:rFonts w:cs="David" w:hint="cs"/>
          <w:rtl/>
        </w:rPr>
        <w:t xml:space="preserve">תודה רבה, אני נועל את הישיבה. </w:t>
      </w:r>
    </w:p>
    <w:p w14:paraId="103182A0" w14:textId="77777777" w:rsidR="00E508DD" w:rsidRPr="00E508DD" w:rsidRDefault="00E508DD" w:rsidP="00E508DD">
      <w:pPr>
        <w:bidi/>
        <w:jc w:val="both"/>
        <w:rPr>
          <w:rFonts w:cs="David" w:hint="cs"/>
          <w:rtl/>
        </w:rPr>
      </w:pPr>
    </w:p>
    <w:p w14:paraId="566CDC83" w14:textId="77777777" w:rsidR="00E508DD" w:rsidRDefault="00E508DD" w:rsidP="00E508DD">
      <w:pPr>
        <w:bidi/>
        <w:jc w:val="both"/>
        <w:rPr>
          <w:rFonts w:cs="David" w:hint="cs"/>
          <w:u w:val="single"/>
          <w:rtl/>
        </w:rPr>
      </w:pPr>
    </w:p>
    <w:p w14:paraId="295463C2" w14:textId="77777777" w:rsidR="00E508DD" w:rsidRPr="00E508DD" w:rsidRDefault="00E508DD" w:rsidP="00E508DD">
      <w:pPr>
        <w:bidi/>
        <w:jc w:val="both"/>
        <w:rPr>
          <w:rFonts w:cs="David" w:hint="cs"/>
          <w:u w:val="single"/>
          <w:rtl/>
        </w:rPr>
      </w:pPr>
    </w:p>
    <w:p w14:paraId="2583DEF9" w14:textId="77777777" w:rsidR="00E508DD" w:rsidRPr="00E508DD" w:rsidRDefault="00E508DD" w:rsidP="00E508DD">
      <w:pPr>
        <w:bidi/>
        <w:jc w:val="both"/>
        <w:rPr>
          <w:rFonts w:cs="David" w:hint="cs"/>
          <w:b/>
          <w:bCs/>
          <w:u w:val="single"/>
          <w:rtl/>
        </w:rPr>
      </w:pPr>
      <w:r w:rsidRPr="00E508DD">
        <w:rPr>
          <w:rFonts w:cs="David" w:hint="cs"/>
          <w:b/>
          <w:bCs/>
          <w:u w:val="single"/>
          <w:rtl/>
        </w:rPr>
        <w:t>הישיבה ננעלה בשעה 9:50.</w:t>
      </w:r>
    </w:p>
    <w:p w14:paraId="4F0DB399" w14:textId="77777777" w:rsidR="00552A80" w:rsidRPr="00E508DD" w:rsidRDefault="00552A80" w:rsidP="00E508DD">
      <w:pPr>
        <w:bidi/>
        <w:rPr>
          <w:rFonts w:cs="David"/>
        </w:rPr>
      </w:pPr>
    </w:p>
    <w:sectPr w:rsidR="00552A80" w:rsidRPr="00E508DD" w:rsidSect="00E508DD">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8233" w14:textId="77777777" w:rsidR="00E508DD" w:rsidRDefault="00E508DD">
      <w:r>
        <w:separator/>
      </w:r>
    </w:p>
  </w:endnote>
  <w:endnote w:type="continuationSeparator" w:id="0">
    <w:p w14:paraId="1EE60218" w14:textId="77777777" w:rsidR="00E508DD" w:rsidRDefault="00E5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D6D0" w14:textId="77777777" w:rsidR="00E508DD" w:rsidRDefault="00E508DD">
      <w:r>
        <w:separator/>
      </w:r>
    </w:p>
  </w:footnote>
  <w:footnote w:type="continuationSeparator" w:id="0">
    <w:p w14:paraId="7BA5AF6C" w14:textId="77777777" w:rsidR="00E508DD" w:rsidRDefault="00E50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3FB3" w14:textId="77777777" w:rsidR="00E508DD" w:rsidRDefault="00E508DD" w:rsidP="00E508D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153B4BB" w14:textId="77777777" w:rsidR="00E508DD" w:rsidRDefault="00E508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CA41" w14:textId="77777777" w:rsidR="00E508DD" w:rsidRDefault="00E508DD" w:rsidP="00E508D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20</w:t>
    </w:r>
    <w:r>
      <w:rPr>
        <w:rStyle w:val="PageNumber"/>
        <w:rFonts w:cs="David"/>
        <w:szCs w:val="24"/>
      </w:rPr>
      <w:fldChar w:fldCharType="end"/>
    </w:r>
  </w:p>
  <w:p w14:paraId="261F0897" w14:textId="77777777" w:rsidR="00E508DD" w:rsidRDefault="00E508DD" w:rsidP="00E508DD">
    <w:pPr>
      <w:pStyle w:val="Header"/>
      <w:ind w:right="360"/>
      <w:rPr>
        <w:rFonts w:cs="David" w:hint="cs"/>
        <w:sz w:val="24"/>
        <w:szCs w:val="24"/>
        <w:rtl/>
      </w:rPr>
    </w:pPr>
    <w:r>
      <w:rPr>
        <w:rFonts w:cs="David" w:hint="cs"/>
        <w:sz w:val="24"/>
        <w:szCs w:val="24"/>
        <w:rtl/>
      </w:rPr>
      <w:t>ועדת הכנסת</w:t>
    </w:r>
  </w:p>
  <w:p w14:paraId="0F994EC4" w14:textId="77777777" w:rsidR="00E508DD" w:rsidRDefault="00E508DD">
    <w:pPr>
      <w:pStyle w:val="Header"/>
      <w:ind w:right="360"/>
      <w:rPr>
        <w:rFonts w:cs="David" w:hint="cs"/>
        <w:sz w:val="24"/>
        <w:szCs w:val="24"/>
        <w:rtl/>
      </w:rPr>
    </w:pPr>
    <w:r>
      <w:rPr>
        <w:rFonts w:cs="David" w:hint="cs"/>
        <w:sz w:val="24"/>
        <w:szCs w:val="24"/>
        <w:rtl/>
      </w:rPr>
      <w:t>30.6.2009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6CB7738E"/>
    <w:multiLevelType w:val="hybridMultilevel"/>
    <w:tmpl w:val="CB40C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50064354">
    <w:abstractNumId w:val="0"/>
  </w:num>
  <w:num w:numId="2" w16cid:durableId="349264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6699פרוטוקול_ישיבת_ועדה.doc"/>
    <w:docVar w:name="StartMode" w:val="3"/>
  </w:docVars>
  <w:rsids>
    <w:rsidRoot w:val="008D14E4"/>
    <w:rsid w:val="001E2B13"/>
    <w:rsid w:val="00552A80"/>
    <w:rsid w:val="008D14E4"/>
    <w:rsid w:val="00965806"/>
    <w:rsid w:val="00E508DD"/>
    <w:rsid w:val="00FF3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3B7DE"/>
  <w15:chartTrackingRefBased/>
  <w15:docId w15:val="{751CFD5E-EBA2-4425-AC3A-D785AA7C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508D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508DD"/>
    <w:rPr>
      <w:rFonts w:cs="Miriam"/>
      <w:lang w:bidi="he-IL"/>
    </w:rPr>
  </w:style>
  <w:style w:type="paragraph" w:styleId="Footer">
    <w:name w:val="footer"/>
    <w:basedOn w:val="Normal"/>
    <w:rsid w:val="00E508DD"/>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4050</Words>
  <Characters>23088</Characters>
  <Application>Microsoft Office Word</Application>
  <DocSecurity>0</DocSecurity>
  <Lines>192</Lines>
  <Paragraphs>54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