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A0AB1" w14:textId="77777777" w:rsidR="00766F6F" w:rsidRPr="00766F6F" w:rsidRDefault="00766F6F" w:rsidP="00766F6F">
      <w:pPr>
        <w:pStyle w:val="Heading5"/>
        <w:jc w:val="left"/>
        <w:rPr>
          <w:b/>
          <w:bCs/>
          <w:rtl/>
        </w:rPr>
      </w:pPr>
      <w:r w:rsidRPr="00766F6F">
        <w:rPr>
          <w:b/>
          <w:bCs/>
          <w:rtl/>
        </w:rPr>
        <w:t xml:space="preserve">הכנסת </w:t>
      </w:r>
      <w:r w:rsidRPr="00766F6F">
        <w:rPr>
          <w:rFonts w:hint="cs"/>
          <w:b/>
          <w:bCs/>
          <w:rtl/>
        </w:rPr>
        <w:t>השבע-עשרה</w:t>
      </w:r>
      <w:r w:rsidRPr="00766F6F">
        <w:rPr>
          <w:b/>
          <w:bCs/>
          <w:rtl/>
        </w:rPr>
        <w:tab/>
      </w:r>
      <w:r w:rsidRPr="00766F6F">
        <w:rPr>
          <w:b/>
          <w:bCs/>
          <w:rtl/>
        </w:rPr>
        <w:tab/>
      </w:r>
      <w:r w:rsidRPr="00766F6F">
        <w:rPr>
          <w:b/>
          <w:bCs/>
          <w:rtl/>
        </w:rPr>
        <w:tab/>
      </w:r>
      <w:r w:rsidRPr="00766F6F">
        <w:rPr>
          <w:b/>
          <w:bCs/>
          <w:rtl/>
        </w:rPr>
        <w:tab/>
      </w:r>
      <w:r>
        <w:rPr>
          <w:rFonts w:hint="cs"/>
          <w:b/>
          <w:bCs/>
          <w:rtl/>
        </w:rPr>
        <w:t xml:space="preserve">       </w:t>
      </w:r>
      <w:r w:rsidRPr="00766F6F">
        <w:rPr>
          <w:b/>
          <w:bCs/>
          <w:rtl/>
        </w:rPr>
        <w:tab/>
        <w:t>נוסח לא מתוקן</w:t>
      </w:r>
    </w:p>
    <w:p w14:paraId="46291A1E" w14:textId="77777777" w:rsidR="00766F6F" w:rsidRPr="00766F6F" w:rsidRDefault="00766F6F" w:rsidP="00766F6F">
      <w:pPr>
        <w:bidi/>
        <w:rPr>
          <w:rFonts w:cs="David"/>
          <w:b/>
          <w:bCs/>
          <w:rtl/>
        </w:rPr>
      </w:pPr>
      <w:r w:rsidRPr="00766F6F">
        <w:rPr>
          <w:rFonts w:cs="David"/>
          <w:b/>
          <w:bCs/>
          <w:rtl/>
        </w:rPr>
        <w:t xml:space="preserve">מושב </w:t>
      </w:r>
      <w:r w:rsidRPr="00766F6F">
        <w:rPr>
          <w:rFonts w:cs="David" w:hint="cs"/>
          <w:b/>
          <w:bCs/>
          <w:rtl/>
        </w:rPr>
        <w:t>שני</w:t>
      </w:r>
    </w:p>
    <w:p w14:paraId="31DBC771" w14:textId="77777777" w:rsidR="00766F6F" w:rsidRPr="00766F6F" w:rsidRDefault="00766F6F" w:rsidP="00766F6F">
      <w:pPr>
        <w:bidi/>
        <w:rPr>
          <w:rFonts w:cs="David"/>
          <w:b/>
          <w:bCs/>
          <w:rtl/>
        </w:rPr>
      </w:pPr>
    </w:p>
    <w:p w14:paraId="577F0C05" w14:textId="77777777" w:rsidR="00766F6F" w:rsidRPr="00766F6F" w:rsidRDefault="00766F6F" w:rsidP="00766F6F">
      <w:pPr>
        <w:bidi/>
        <w:rPr>
          <w:rFonts w:cs="David"/>
          <w:b/>
          <w:bCs/>
          <w:rtl/>
        </w:rPr>
      </w:pPr>
    </w:p>
    <w:p w14:paraId="3FFD1114" w14:textId="77777777" w:rsidR="00766F6F" w:rsidRPr="00766F6F" w:rsidRDefault="00766F6F" w:rsidP="00766F6F">
      <w:pPr>
        <w:bidi/>
        <w:rPr>
          <w:rFonts w:cs="David"/>
          <w:b/>
          <w:bCs/>
          <w:rtl/>
        </w:rPr>
      </w:pPr>
    </w:p>
    <w:p w14:paraId="6A85105E" w14:textId="77777777" w:rsidR="00766F6F" w:rsidRPr="00766F6F" w:rsidRDefault="00766F6F" w:rsidP="00766F6F">
      <w:pPr>
        <w:bidi/>
        <w:rPr>
          <w:rFonts w:cs="David"/>
          <w:b/>
          <w:bCs/>
          <w:rtl/>
        </w:rPr>
      </w:pPr>
    </w:p>
    <w:p w14:paraId="0DD1D9C4" w14:textId="77777777" w:rsidR="00766F6F" w:rsidRPr="00766F6F" w:rsidRDefault="00766F6F" w:rsidP="00766F6F">
      <w:pPr>
        <w:bidi/>
        <w:jc w:val="center"/>
        <w:rPr>
          <w:rFonts w:cs="David" w:hint="cs"/>
          <w:b/>
          <w:bCs/>
          <w:rtl/>
        </w:rPr>
      </w:pPr>
      <w:r w:rsidRPr="00766F6F">
        <w:rPr>
          <w:rFonts w:cs="David"/>
          <w:b/>
          <w:bCs/>
          <w:rtl/>
        </w:rPr>
        <w:t>פרוטוקול מס'</w:t>
      </w:r>
      <w:r w:rsidRPr="00766F6F">
        <w:rPr>
          <w:rFonts w:cs="David" w:hint="cs"/>
          <w:b/>
          <w:bCs/>
          <w:rtl/>
        </w:rPr>
        <w:t xml:space="preserve"> 51</w:t>
      </w:r>
    </w:p>
    <w:p w14:paraId="469BF218" w14:textId="77777777" w:rsidR="00766F6F" w:rsidRPr="00766F6F" w:rsidRDefault="00766F6F" w:rsidP="00766F6F">
      <w:pPr>
        <w:bidi/>
        <w:jc w:val="center"/>
        <w:rPr>
          <w:rFonts w:cs="David" w:hint="cs"/>
          <w:b/>
          <w:bCs/>
          <w:rtl/>
        </w:rPr>
      </w:pPr>
      <w:r w:rsidRPr="00766F6F">
        <w:rPr>
          <w:rFonts w:cs="David" w:hint="cs"/>
          <w:b/>
          <w:bCs/>
          <w:rtl/>
        </w:rPr>
        <w:t>מישיבת ועדת הכנסת</w:t>
      </w:r>
    </w:p>
    <w:p w14:paraId="67A35DE8" w14:textId="77777777" w:rsidR="00766F6F" w:rsidRPr="00766F6F" w:rsidRDefault="00766F6F" w:rsidP="00766F6F">
      <w:pPr>
        <w:pStyle w:val="Heading8"/>
        <w:rPr>
          <w:rFonts w:hint="cs"/>
          <w:rtl/>
        </w:rPr>
      </w:pPr>
      <w:r w:rsidRPr="00766F6F">
        <w:rPr>
          <w:rFonts w:hint="cs"/>
          <w:rtl/>
        </w:rPr>
        <w:t>יום שלישי, כ"ג בחשוון התשס"ז (14.11.2006), בשעה 09:00</w:t>
      </w:r>
    </w:p>
    <w:p w14:paraId="0156694C" w14:textId="77777777" w:rsidR="00766F6F" w:rsidRPr="00766F6F" w:rsidRDefault="00766F6F" w:rsidP="00766F6F">
      <w:pPr>
        <w:bidi/>
        <w:rPr>
          <w:rFonts w:cs="David"/>
          <w:b/>
          <w:bCs/>
          <w:rtl/>
        </w:rPr>
      </w:pPr>
    </w:p>
    <w:p w14:paraId="6B123E2E" w14:textId="77777777" w:rsidR="00766F6F" w:rsidRPr="00766F6F" w:rsidRDefault="00766F6F" w:rsidP="00766F6F">
      <w:pPr>
        <w:bidi/>
        <w:rPr>
          <w:rFonts w:cs="David"/>
          <w:b/>
          <w:bCs/>
          <w:rtl/>
        </w:rPr>
      </w:pPr>
    </w:p>
    <w:p w14:paraId="35E8660C" w14:textId="77777777" w:rsidR="00766F6F" w:rsidRPr="00766F6F" w:rsidRDefault="00766F6F" w:rsidP="00766F6F">
      <w:pPr>
        <w:tabs>
          <w:tab w:val="left" w:pos="1221"/>
        </w:tabs>
        <w:bidi/>
        <w:rPr>
          <w:rFonts w:cs="David" w:hint="cs"/>
          <w:b/>
          <w:bCs/>
          <w:u w:val="single"/>
          <w:rtl/>
        </w:rPr>
      </w:pPr>
    </w:p>
    <w:p w14:paraId="2F9F98A0" w14:textId="77777777" w:rsidR="00766F6F" w:rsidRPr="00766F6F" w:rsidRDefault="00766F6F" w:rsidP="00766F6F">
      <w:pPr>
        <w:tabs>
          <w:tab w:val="left" w:pos="1221"/>
        </w:tabs>
        <w:bidi/>
        <w:rPr>
          <w:rFonts w:cs="David" w:hint="cs"/>
          <w:rtl/>
        </w:rPr>
      </w:pPr>
      <w:r w:rsidRPr="00766F6F">
        <w:rPr>
          <w:rFonts w:cs="David"/>
          <w:b/>
          <w:bCs/>
          <w:u w:val="single"/>
          <w:rtl/>
        </w:rPr>
        <w:t>סדר היום</w:t>
      </w:r>
      <w:r w:rsidRPr="00766F6F">
        <w:rPr>
          <w:rFonts w:cs="David"/>
          <w:rtl/>
        </w:rPr>
        <w:t>:</w:t>
      </w:r>
      <w:r w:rsidRPr="00766F6F">
        <w:rPr>
          <w:rFonts w:cs="David" w:hint="cs"/>
          <w:rtl/>
        </w:rPr>
        <w:t xml:space="preserve"> </w:t>
      </w:r>
    </w:p>
    <w:p w14:paraId="18AF09CB" w14:textId="77777777" w:rsidR="00766F6F" w:rsidRPr="00766F6F" w:rsidRDefault="00766F6F" w:rsidP="00766F6F">
      <w:pPr>
        <w:tabs>
          <w:tab w:val="left" w:pos="1221"/>
        </w:tabs>
        <w:bidi/>
        <w:rPr>
          <w:rFonts w:cs="David" w:hint="cs"/>
          <w:rtl/>
        </w:rPr>
      </w:pPr>
      <w:r w:rsidRPr="00766F6F">
        <w:rPr>
          <w:rFonts w:cs="David" w:hint="cs"/>
          <w:rtl/>
        </w:rPr>
        <w:t>א. ערעורים על החלטת יו"ר הכנסת והסגנים שלא לאשר דחיפות הצעות לסדר היום.</w:t>
      </w:r>
    </w:p>
    <w:p w14:paraId="0E177828" w14:textId="77777777" w:rsidR="00766F6F" w:rsidRPr="00766F6F" w:rsidRDefault="00766F6F" w:rsidP="00766F6F">
      <w:pPr>
        <w:tabs>
          <w:tab w:val="left" w:pos="1221"/>
        </w:tabs>
        <w:bidi/>
        <w:rPr>
          <w:rFonts w:cs="David" w:hint="cs"/>
          <w:rtl/>
        </w:rPr>
      </w:pPr>
      <w:r w:rsidRPr="00766F6F">
        <w:rPr>
          <w:rFonts w:cs="David" w:hint="cs"/>
          <w:rtl/>
        </w:rPr>
        <w:t>ב. בקשת יו"ר ועדת החוקה, חוק ומשפט להעברת הצעת חוק הספנות (עבירות נגד ביטחון השיט הבין לאומי ומיתקנים ימיים), התשס"ה-2005, מוועדת הכלכלה לוועדת החוקה חוק ומשפט.</w:t>
      </w:r>
    </w:p>
    <w:p w14:paraId="35694DFB" w14:textId="77777777" w:rsidR="00766F6F" w:rsidRPr="00766F6F" w:rsidRDefault="00766F6F" w:rsidP="00766F6F">
      <w:pPr>
        <w:tabs>
          <w:tab w:val="left" w:pos="1221"/>
        </w:tabs>
        <w:bidi/>
        <w:rPr>
          <w:rFonts w:cs="David" w:hint="cs"/>
          <w:b/>
          <w:bCs/>
          <w:rtl/>
        </w:rPr>
      </w:pPr>
      <w:r w:rsidRPr="00766F6F">
        <w:rPr>
          <w:rFonts w:cs="David" w:hint="cs"/>
          <w:rtl/>
        </w:rPr>
        <w:t>ג. שונות</w:t>
      </w:r>
    </w:p>
    <w:p w14:paraId="23E1598C" w14:textId="77777777" w:rsidR="00766F6F" w:rsidRPr="00766F6F" w:rsidRDefault="00766F6F" w:rsidP="00766F6F">
      <w:pPr>
        <w:bidi/>
        <w:rPr>
          <w:rFonts w:cs="David" w:hint="cs"/>
          <w:b/>
          <w:bCs/>
          <w:rtl/>
        </w:rPr>
      </w:pPr>
    </w:p>
    <w:p w14:paraId="17350EA7" w14:textId="77777777" w:rsidR="00766F6F" w:rsidRPr="00766F6F" w:rsidRDefault="00766F6F" w:rsidP="00766F6F">
      <w:pPr>
        <w:bidi/>
        <w:rPr>
          <w:rFonts w:cs="David" w:hint="cs"/>
          <w:rtl/>
        </w:rPr>
      </w:pPr>
    </w:p>
    <w:p w14:paraId="697FD862" w14:textId="77777777" w:rsidR="00766F6F" w:rsidRPr="00766F6F" w:rsidRDefault="00766F6F" w:rsidP="00766F6F">
      <w:pPr>
        <w:bidi/>
        <w:rPr>
          <w:rFonts w:cs="David"/>
          <w:rtl/>
        </w:rPr>
      </w:pPr>
    </w:p>
    <w:p w14:paraId="689D1EE3" w14:textId="77777777" w:rsidR="00766F6F" w:rsidRPr="00766F6F" w:rsidRDefault="00766F6F" w:rsidP="00766F6F">
      <w:pPr>
        <w:bidi/>
        <w:rPr>
          <w:rFonts w:cs="David"/>
          <w:b/>
          <w:bCs/>
          <w:u w:val="single"/>
          <w:rtl/>
        </w:rPr>
      </w:pPr>
      <w:r w:rsidRPr="00766F6F">
        <w:rPr>
          <w:rFonts w:cs="David"/>
          <w:b/>
          <w:bCs/>
          <w:u w:val="single"/>
          <w:rtl/>
        </w:rPr>
        <w:t>נכחו</w:t>
      </w:r>
      <w:r w:rsidRPr="00766F6F">
        <w:rPr>
          <w:rFonts w:cs="David"/>
          <w:rtl/>
        </w:rPr>
        <w:t>:</w:t>
      </w:r>
    </w:p>
    <w:p w14:paraId="6EB6CAE5" w14:textId="77777777" w:rsidR="00766F6F" w:rsidRPr="00766F6F" w:rsidRDefault="00766F6F" w:rsidP="00766F6F">
      <w:pPr>
        <w:bidi/>
        <w:rPr>
          <w:rFonts w:cs="David"/>
          <w:rtl/>
        </w:rPr>
      </w:pPr>
    </w:p>
    <w:p w14:paraId="7592AAA0" w14:textId="77777777" w:rsidR="00766F6F" w:rsidRPr="00766F6F" w:rsidRDefault="00766F6F" w:rsidP="00766F6F">
      <w:pPr>
        <w:tabs>
          <w:tab w:val="left" w:pos="1788"/>
        </w:tabs>
        <w:bidi/>
        <w:rPr>
          <w:rFonts w:cs="David"/>
          <w:rtl/>
        </w:rPr>
      </w:pPr>
      <w:r w:rsidRPr="00766F6F">
        <w:rPr>
          <w:rFonts w:cs="David"/>
          <w:b/>
          <w:bCs/>
          <w:u w:val="single"/>
          <w:rtl/>
        </w:rPr>
        <w:t>חברי הוועדה</w:t>
      </w:r>
      <w:r w:rsidRPr="00766F6F">
        <w:rPr>
          <w:rFonts w:cs="David"/>
          <w:rtl/>
        </w:rPr>
        <w:t>:</w:t>
      </w:r>
    </w:p>
    <w:p w14:paraId="16A8AAA6" w14:textId="77777777" w:rsidR="00766F6F" w:rsidRPr="00766F6F" w:rsidRDefault="00766F6F" w:rsidP="00766F6F">
      <w:pPr>
        <w:bidi/>
        <w:rPr>
          <w:rFonts w:cs="David" w:hint="cs"/>
          <w:rtl/>
        </w:rPr>
      </w:pPr>
      <w:r w:rsidRPr="00766F6F">
        <w:rPr>
          <w:rFonts w:cs="David" w:hint="cs"/>
          <w:rtl/>
        </w:rPr>
        <w:t>רוחמה אברהם - היו"ר</w:t>
      </w:r>
    </w:p>
    <w:p w14:paraId="5FA752C8" w14:textId="77777777" w:rsidR="00766F6F" w:rsidRPr="00766F6F" w:rsidRDefault="00766F6F" w:rsidP="00766F6F">
      <w:pPr>
        <w:bidi/>
        <w:rPr>
          <w:rFonts w:cs="David" w:hint="cs"/>
          <w:rtl/>
        </w:rPr>
      </w:pPr>
      <w:r w:rsidRPr="00766F6F">
        <w:rPr>
          <w:rFonts w:cs="David" w:hint="cs"/>
          <w:rtl/>
        </w:rPr>
        <w:t>קולט אביטל</w:t>
      </w:r>
    </w:p>
    <w:p w14:paraId="311FB081" w14:textId="77777777" w:rsidR="00766F6F" w:rsidRPr="00766F6F" w:rsidRDefault="00766F6F" w:rsidP="00766F6F">
      <w:pPr>
        <w:bidi/>
        <w:rPr>
          <w:rFonts w:cs="David" w:hint="cs"/>
          <w:rtl/>
        </w:rPr>
      </w:pPr>
      <w:r w:rsidRPr="00766F6F">
        <w:rPr>
          <w:rFonts w:cs="David" w:hint="cs"/>
          <w:rtl/>
        </w:rPr>
        <w:t>אורי אריאל</w:t>
      </w:r>
    </w:p>
    <w:p w14:paraId="27C30348" w14:textId="77777777" w:rsidR="00766F6F" w:rsidRPr="00766F6F" w:rsidRDefault="00766F6F" w:rsidP="00766F6F">
      <w:pPr>
        <w:bidi/>
        <w:rPr>
          <w:rFonts w:cs="David" w:hint="cs"/>
          <w:rtl/>
        </w:rPr>
      </w:pPr>
      <w:r w:rsidRPr="00766F6F">
        <w:rPr>
          <w:rFonts w:cs="David" w:hint="cs"/>
          <w:rtl/>
        </w:rPr>
        <w:t>דוד טל</w:t>
      </w:r>
    </w:p>
    <w:p w14:paraId="7F61A064" w14:textId="77777777" w:rsidR="00766F6F" w:rsidRPr="00766F6F" w:rsidRDefault="00766F6F" w:rsidP="00766F6F">
      <w:pPr>
        <w:bidi/>
        <w:rPr>
          <w:rFonts w:cs="David" w:hint="cs"/>
          <w:rtl/>
        </w:rPr>
      </w:pPr>
      <w:r w:rsidRPr="00766F6F">
        <w:rPr>
          <w:rFonts w:cs="David" w:hint="cs"/>
          <w:rtl/>
        </w:rPr>
        <w:t>יעקב מרגי</w:t>
      </w:r>
    </w:p>
    <w:p w14:paraId="5F532838" w14:textId="77777777" w:rsidR="00766F6F" w:rsidRPr="00766F6F" w:rsidRDefault="00766F6F" w:rsidP="00766F6F">
      <w:pPr>
        <w:bidi/>
        <w:rPr>
          <w:rFonts w:cs="David" w:hint="cs"/>
          <w:rtl/>
        </w:rPr>
      </w:pPr>
      <w:r w:rsidRPr="00766F6F">
        <w:rPr>
          <w:rFonts w:cs="David" w:hint="cs"/>
          <w:rtl/>
        </w:rPr>
        <w:t xml:space="preserve">חנא סוויד </w:t>
      </w:r>
    </w:p>
    <w:p w14:paraId="143ACAFB" w14:textId="77777777" w:rsidR="00766F6F" w:rsidRPr="00766F6F" w:rsidRDefault="00766F6F" w:rsidP="00766F6F">
      <w:pPr>
        <w:bidi/>
        <w:rPr>
          <w:rFonts w:cs="David" w:hint="cs"/>
          <w:rtl/>
        </w:rPr>
      </w:pPr>
    </w:p>
    <w:p w14:paraId="2E89C278" w14:textId="77777777" w:rsidR="00766F6F" w:rsidRPr="00766F6F" w:rsidRDefault="00766F6F" w:rsidP="00766F6F">
      <w:pPr>
        <w:tabs>
          <w:tab w:val="left" w:pos="1788"/>
          <w:tab w:val="left" w:pos="3631"/>
        </w:tabs>
        <w:bidi/>
        <w:rPr>
          <w:rFonts w:cs="David" w:hint="cs"/>
          <w:rtl/>
        </w:rPr>
      </w:pPr>
      <w:r w:rsidRPr="00766F6F">
        <w:rPr>
          <w:rFonts w:cs="David"/>
          <w:b/>
          <w:bCs/>
          <w:u w:val="single"/>
          <w:rtl/>
        </w:rPr>
        <w:t>מוזמנים</w:t>
      </w:r>
      <w:r w:rsidRPr="00766F6F">
        <w:rPr>
          <w:rFonts w:cs="David"/>
          <w:rtl/>
        </w:rPr>
        <w:t>:</w:t>
      </w:r>
    </w:p>
    <w:p w14:paraId="75F653C7" w14:textId="77777777" w:rsidR="00766F6F" w:rsidRPr="00766F6F" w:rsidRDefault="00766F6F" w:rsidP="00766F6F">
      <w:pPr>
        <w:bidi/>
        <w:rPr>
          <w:rFonts w:cs="David" w:hint="cs"/>
          <w:rtl/>
        </w:rPr>
      </w:pPr>
      <w:r w:rsidRPr="00766F6F">
        <w:rPr>
          <w:rFonts w:cs="David" w:hint="cs"/>
          <w:rtl/>
        </w:rPr>
        <w:t>אריה האן - מזכיר הכנסת</w:t>
      </w:r>
    </w:p>
    <w:p w14:paraId="05F8DF80" w14:textId="77777777" w:rsidR="00766F6F" w:rsidRPr="00766F6F" w:rsidRDefault="00766F6F" w:rsidP="00766F6F">
      <w:pPr>
        <w:bidi/>
        <w:rPr>
          <w:rFonts w:cs="David"/>
          <w:rtl/>
        </w:rPr>
      </w:pPr>
    </w:p>
    <w:p w14:paraId="37A2DBAF" w14:textId="77777777" w:rsidR="00766F6F" w:rsidRPr="00766F6F" w:rsidRDefault="00766F6F" w:rsidP="00766F6F">
      <w:pPr>
        <w:tabs>
          <w:tab w:val="left" w:pos="1930"/>
        </w:tabs>
        <w:bidi/>
        <w:rPr>
          <w:rFonts w:cs="David" w:hint="cs"/>
          <w:rtl/>
        </w:rPr>
      </w:pPr>
    </w:p>
    <w:p w14:paraId="7DD2AC86" w14:textId="77777777" w:rsidR="00766F6F" w:rsidRPr="00766F6F" w:rsidRDefault="00766F6F" w:rsidP="00766F6F">
      <w:pPr>
        <w:bidi/>
        <w:rPr>
          <w:rFonts w:cs="David"/>
          <w:rtl/>
        </w:rPr>
      </w:pPr>
    </w:p>
    <w:p w14:paraId="16319CB9" w14:textId="77777777" w:rsidR="00766F6F" w:rsidRPr="00766F6F" w:rsidRDefault="00766F6F" w:rsidP="00766F6F">
      <w:pPr>
        <w:tabs>
          <w:tab w:val="left" w:pos="1930"/>
        </w:tabs>
        <w:bidi/>
        <w:rPr>
          <w:rFonts w:cs="David" w:hint="cs"/>
          <w:b/>
          <w:bCs/>
          <w:rtl/>
        </w:rPr>
      </w:pPr>
      <w:r w:rsidRPr="00766F6F">
        <w:rPr>
          <w:rFonts w:cs="David"/>
          <w:b/>
          <w:bCs/>
          <w:u w:val="single"/>
          <w:rtl/>
        </w:rPr>
        <w:t>מנהלת הוועדה</w:t>
      </w:r>
      <w:r w:rsidRPr="00766F6F">
        <w:rPr>
          <w:rFonts w:cs="David"/>
          <w:rtl/>
        </w:rPr>
        <w:t>:</w:t>
      </w:r>
      <w:r w:rsidRPr="00766F6F">
        <w:rPr>
          <w:rFonts w:cs="David" w:hint="cs"/>
          <w:rtl/>
        </w:rPr>
        <w:t xml:space="preserve"> אתי בן יוסף</w:t>
      </w:r>
    </w:p>
    <w:p w14:paraId="08562B6B" w14:textId="77777777" w:rsidR="00766F6F" w:rsidRPr="00766F6F" w:rsidRDefault="00766F6F" w:rsidP="00766F6F">
      <w:pPr>
        <w:bidi/>
        <w:rPr>
          <w:rFonts w:cs="David"/>
          <w:rtl/>
        </w:rPr>
      </w:pPr>
    </w:p>
    <w:p w14:paraId="6CCC62EA" w14:textId="77777777" w:rsidR="00766F6F" w:rsidRPr="00766F6F" w:rsidRDefault="00766F6F" w:rsidP="00766F6F">
      <w:pPr>
        <w:tabs>
          <w:tab w:val="left" w:pos="1930"/>
        </w:tabs>
        <w:bidi/>
        <w:rPr>
          <w:rFonts w:cs="David" w:hint="cs"/>
          <w:rtl/>
        </w:rPr>
      </w:pPr>
      <w:r w:rsidRPr="00766F6F">
        <w:rPr>
          <w:rFonts w:cs="David" w:hint="cs"/>
          <w:b/>
          <w:bCs/>
          <w:u w:val="single"/>
          <w:rtl/>
        </w:rPr>
        <w:t>רשמת פרלמנטרית</w:t>
      </w:r>
      <w:r w:rsidRPr="00766F6F">
        <w:rPr>
          <w:rFonts w:cs="David"/>
          <w:rtl/>
        </w:rPr>
        <w:t>:</w:t>
      </w:r>
      <w:r w:rsidRPr="00766F6F">
        <w:rPr>
          <w:rFonts w:cs="David" w:hint="cs"/>
          <w:rtl/>
        </w:rPr>
        <w:t xml:space="preserve"> מיטל בר שלום</w:t>
      </w:r>
      <w:r w:rsidRPr="00766F6F">
        <w:rPr>
          <w:rFonts w:cs="David" w:hint="cs"/>
          <w:rtl/>
        </w:rPr>
        <w:tab/>
      </w:r>
    </w:p>
    <w:p w14:paraId="77FB89F0" w14:textId="77777777" w:rsidR="00766F6F" w:rsidRPr="00766F6F" w:rsidRDefault="00766F6F" w:rsidP="00766F6F">
      <w:pPr>
        <w:bidi/>
        <w:rPr>
          <w:rFonts w:cs="David" w:hint="cs"/>
          <w:b/>
          <w:bCs/>
          <w:rtl/>
        </w:rPr>
      </w:pPr>
    </w:p>
    <w:p w14:paraId="07E7C1CA" w14:textId="77777777" w:rsidR="00766F6F" w:rsidRPr="00766F6F" w:rsidRDefault="00766F6F" w:rsidP="00766F6F">
      <w:pPr>
        <w:bidi/>
        <w:rPr>
          <w:rFonts w:cs="David" w:hint="cs"/>
          <w:b/>
          <w:bCs/>
          <w:rtl/>
        </w:rPr>
      </w:pPr>
    </w:p>
    <w:p w14:paraId="610210C3" w14:textId="77777777" w:rsidR="00766F6F" w:rsidRPr="00766F6F" w:rsidRDefault="00766F6F" w:rsidP="00766F6F">
      <w:pPr>
        <w:bidi/>
        <w:rPr>
          <w:rFonts w:cs="David" w:hint="cs"/>
          <w:b/>
          <w:bCs/>
          <w:rtl/>
        </w:rPr>
      </w:pPr>
    </w:p>
    <w:p w14:paraId="2749F364" w14:textId="77777777" w:rsidR="00766F6F" w:rsidRPr="00766F6F" w:rsidRDefault="00766F6F" w:rsidP="00766F6F">
      <w:pPr>
        <w:bidi/>
        <w:rPr>
          <w:rFonts w:cs="David" w:hint="cs"/>
          <w:b/>
          <w:bCs/>
          <w:rtl/>
        </w:rPr>
      </w:pPr>
    </w:p>
    <w:p w14:paraId="5B0B020B" w14:textId="77777777" w:rsidR="00766F6F" w:rsidRPr="00766F6F" w:rsidRDefault="00766F6F" w:rsidP="00766F6F">
      <w:pPr>
        <w:bidi/>
        <w:rPr>
          <w:rFonts w:cs="David" w:hint="cs"/>
          <w:b/>
          <w:bCs/>
          <w:rtl/>
        </w:rPr>
      </w:pPr>
    </w:p>
    <w:p w14:paraId="505A3B1C" w14:textId="77777777" w:rsidR="00766F6F" w:rsidRPr="00766F6F" w:rsidRDefault="00766F6F" w:rsidP="00766F6F">
      <w:pPr>
        <w:bidi/>
        <w:rPr>
          <w:rFonts w:cs="David" w:hint="cs"/>
          <w:b/>
          <w:bCs/>
          <w:rtl/>
        </w:rPr>
      </w:pPr>
    </w:p>
    <w:p w14:paraId="309A7637" w14:textId="77777777" w:rsidR="00766F6F" w:rsidRPr="00766F6F" w:rsidRDefault="00766F6F" w:rsidP="00766F6F">
      <w:pPr>
        <w:bidi/>
        <w:rPr>
          <w:rFonts w:cs="David" w:hint="cs"/>
          <w:b/>
          <w:bCs/>
          <w:rtl/>
        </w:rPr>
      </w:pPr>
    </w:p>
    <w:p w14:paraId="30B5FC0A" w14:textId="77777777" w:rsidR="00766F6F" w:rsidRPr="00766F6F" w:rsidRDefault="00766F6F" w:rsidP="00766F6F">
      <w:pPr>
        <w:bidi/>
        <w:rPr>
          <w:rFonts w:cs="David" w:hint="cs"/>
          <w:b/>
          <w:bCs/>
          <w:rtl/>
        </w:rPr>
      </w:pPr>
    </w:p>
    <w:p w14:paraId="5092E03A" w14:textId="77777777" w:rsidR="00766F6F" w:rsidRPr="00766F6F" w:rsidRDefault="00766F6F" w:rsidP="00766F6F">
      <w:pPr>
        <w:bidi/>
        <w:rPr>
          <w:rFonts w:cs="David" w:hint="cs"/>
          <w:b/>
          <w:bCs/>
          <w:rtl/>
        </w:rPr>
      </w:pPr>
    </w:p>
    <w:p w14:paraId="2DB0EDAF" w14:textId="77777777" w:rsidR="00766F6F" w:rsidRPr="00766F6F" w:rsidRDefault="00766F6F" w:rsidP="00766F6F">
      <w:pPr>
        <w:bidi/>
        <w:rPr>
          <w:rFonts w:cs="David" w:hint="cs"/>
          <w:b/>
          <w:bCs/>
          <w:rtl/>
        </w:rPr>
      </w:pPr>
    </w:p>
    <w:p w14:paraId="779B1987" w14:textId="77777777" w:rsidR="00766F6F" w:rsidRPr="00766F6F" w:rsidRDefault="00766F6F" w:rsidP="00766F6F">
      <w:pPr>
        <w:bidi/>
        <w:rPr>
          <w:rFonts w:cs="David" w:hint="cs"/>
          <w:b/>
          <w:bCs/>
          <w:rtl/>
        </w:rPr>
      </w:pPr>
    </w:p>
    <w:p w14:paraId="142F50C6" w14:textId="77777777" w:rsidR="00766F6F" w:rsidRPr="00766F6F" w:rsidRDefault="00766F6F" w:rsidP="00766F6F">
      <w:pPr>
        <w:bidi/>
        <w:rPr>
          <w:rFonts w:cs="David" w:hint="cs"/>
          <w:b/>
          <w:bCs/>
          <w:rtl/>
        </w:rPr>
      </w:pPr>
    </w:p>
    <w:p w14:paraId="763A71CD" w14:textId="77777777" w:rsidR="00766F6F" w:rsidRPr="00766F6F" w:rsidRDefault="00766F6F" w:rsidP="00766F6F">
      <w:pPr>
        <w:bidi/>
        <w:rPr>
          <w:rFonts w:cs="David" w:hint="cs"/>
          <w:b/>
          <w:bCs/>
          <w:rtl/>
        </w:rPr>
      </w:pPr>
    </w:p>
    <w:p w14:paraId="3B2CB651" w14:textId="77777777" w:rsidR="00766F6F" w:rsidRPr="00766F6F" w:rsidRDefault="00766F6F" w:rsidP="00766F6F">
      <w:pPr>
        <w:bidi/>
        <w:rPr>
          <w:rFonts w:cs="David" w:hint="cs"/>
          <w:b/>
          <w:bCs/>
          <w:rtl/>
        </w:rPr>
      </w:pPr>
    </w:p>
    <w:p w14:paraId="3D5B0A2F" w14:textId="77777777" w:rsidR="00766F6F" w:rsidRPr="00766F6F" w:rsidRDefault="00766F6F" w:rsidP="00766F6F">
      <w:pPr>
        <w:bidi/>
        <w:rPr>
          <w:rFonts w:cs="David" w:hint="cs"/>
          <w:b/>
          <w:bCs/>
          <w:rtl/>
        </w:rPr>
      </w:pPr>
    </w:p>
    <w:p w14:paraId="68A26EDC" w14:textId="77777777" w:rsidR="00766F6F" w:rsidRPr="00766F6F" w:rsidRDefault="00766F6F" w:rsidP="00766F6F">
      <w:pPr>
        <w:bidi/>
        <w:rPr>
          <w:rFonts w:cs="David" w:hint="cs"/>
          <w:b/>
          <w:bCs/>
          <w:rtl/>
        </w:rPr>
      </w:pPr>
    </w:p>
    <w:p w14:paraId="3A83DA32" w14:textId="77777777" w:rsidR="00766F6F" w:rsidRPr="00766F6F" w:rsidRDefault="00766F6F" w:rsidP="00766F6F">
      <w:pPr>
        <w:bidi/>
        <w:rPr>
          <w:rFonts w:cs="David" w:hint="cs"/>
          <w:b/>
          <w:bCs/>
          <w:rtl/>
        </w:rPr>
      </w:pPr>
    </w:p>
    <w:p w14:paraId="6F5675B2" w14:textId="77777777" w:rsidR="00766F6F" w:rsidRPr="00766F6F" w:rsidRDefault="00766F6F" w:rsidP="00766F6F">
      <w:pPr>
        <w:bidi/>
        <w:rPr>
          <w:rFonts w:cs="David" w:hint="cs"/>
          <w:b/>
          <w:bCs/>
          <w:rtl/>
        </w:rPr>
      </w:pPr>
    </w:p>
    <w:p w14:paraId="62EE1D15" w14:textId="77777777" w:rsidR="00766F6F" w:rsidRPr="00766F6F" w:rsidRDefault="00766F6F" w:rsidP="00766F6F">
      <w:pPr>
        <w:bidi/>
        <w:rPr>
          <w:rFonts w:cs="David" w:hint="cs"/>
          <w:b/>
          <w:bCs/>
          <w:rtl/>
        </w:rPr>
      </w:pPr>
    </w:p>
    <w:p w14:paraId="63DE8C5D" w14:textId="77777777" w:rsidR="00766F6F" w:rsidRPr="00766F6F" w:rsidRDefault="00766F6F" w:rsidP="00766F6F">
      <w:pPr>
        <w:bidi/>
        <w:rPr>
          <w:rFonts w:cs="David" w:hint="cs"/>
          <w:b/>
          <w:bCs/>
          <w:rtl/>
        </w:rPr>
      </w:pPr>
    </w:p>
    <w:p w14:paraId="6BBBAE8A" w14:textId="77777777" w:rsidR="00766F6F" w:rsidRPr="00766F6F" w:rsidRDefault="00766F6F" w:rsidP="00766F6F">
      <w:pPr>
        <w:bidi/>
        <w:jc w:val="center"/>
        <w:rPr>
          <w:rFonts w:cs="David" w:hint="cs"/>
          <w:b/>
          <w:bCs/>
          <w:u w:val="single"/>
          <w:rtl/>
        </w:rPr>
      </w:pPr>
      <w:r w:rsidRPr="00766F6F">
        <w:rPr>
          <w:rFonts w:cs="David" w:hint="cs"/>
          <w:b/>
          <w:bCs/>
          <w:u w:val="single"/>
          <w:rtl/>
        </w:rPr>
        <w:lastRenderedPageBreak/>
        <w:t>ב. בקשת יו"ר ועדת החוקה, חוק ומשפט להעברת הצעת חוק הספנות (עבירות נגד ביטחון השיט הבין לאומי ומיתקנים ימיים), התשס"ה-2005, מוועדת הכלכלה</w:t>
      </w:r>
    </w:p>
    <w:p w14:paraId="1A23CD69" w14:textId="77777777" w:rsidR="00766F6F" w:rsidRPr="00766F6F" w:rsidRDefault="00766F6F" w:rsidP="00766F6F">
      <w:pPr>
        <w:bidi/>
        <w:jc w:val="center"/>
        <w:rPr>
          <w:rFonts w:cs="David" w:hint="cs"/>
          <w:b/>
          <w:bCs/>
          <w:u w:val="single"/>
          <w:rtl/>
        </w:rPr>
      </w:pPr>
      <w:r w:rsidRPr="00766F6F">
        <w:rPr>
          <w:rFonts w:cs="David" w:hint="cs"/>
          <w:b/>
          <w:bCs/>
          <w:u w:val="single"/>
          <w:rtl/>
        </w:rPr>
        <w:t>לוועדת החוקה חוק ומשפט</w:t>
      </w:r>
    </w:p>
    <w:p w14:paraId="6A8BF08F" w14:textId="77777777" w:rsidR="00766F6F" w:rsidRPr="00766F6F" w:rsidRDefault="00766F6F" w:rsidP="00766F6F">
      <w:pPr>
        <w:bidi/>
        <w:rPr>
          <w:rFonts w:cs="David" w:hint="cs"/>
          <w:b/>
          <w:bCs/>
          <w:rtl/>
        </w:rPr>
      </w:pPr>
    </w:p>
    <w:p w14:paraId="15989FBA" w14:textId="77777777" w:rsidR="00766F6F" w:rsidRPr="00766F6F" w:rsidRDefault="00766F6F" w:rsidP="00766F6F">
      <w:pPr>
        <w:bidi/>
        <w:rPr>
          <w:rFonts w:cs="David" w:hint="cs"/>
          <w:u w:val="single"/>
          <w:rtl/>
        </w:rPr>
      </w:pPr>
      <w:r w:rsidRPr="00766F6F">
        <w:rPr>
          <w:rFonts w:cs="David" w:hint="cs"/>
          <w:u w:val="single"/>
          <w:rtl/>
        </w:rPr>
        <w:t>היו</w:t>
      </w:r>
      <w:r w:rsidRPr="00766F6F">
        <w:rPr>
          <w:rFonts w:cs="David"/>
          <w:u w:val="single"/>
          <w:rtl/>
        </w:rPr>
        <w:t>"</w:t>
      </w:r>
      <w:r w:rsidRPr="00766F6F">
        <w:rPr>
          <w:rFonts w:cs="David" w:hint="cs"/>
          <w:u w:val="single"/>
          <w:rtl/>
        </w:rPr>
        <w:t>ר רוחמה אברהם:</w:t>
      </w:r>
    </w:p>
    <w:p w14:paraId="1B346D20" w14:textId="77777777" w:rsidR="00766F6F" w:rsidRPr="00766F6F" w:rsidRDefault="00766F6F" w:rsidP="00766F6F">
      <w:pPr>
        <w:bidi/>
        <w:rPr>
          <w:rFonts w:cs="David" w:hint="cs"/>
          <w:b/>
          <w:bCs/>
          <w:rtl/>
        </w:rPr>
      </w:pPr>
    </w:p>
    <w:p w14:paraId="454B3433" w14:textId="77777777" w:rsidR="00766F6F" w:rsidRPr="00766F6F" w:rsidRDefault="00766F6F" w:rsidP="00766F6F">
      <w:pPr>
        <w:bidi/>
        <w:rPr>
          <w:rFonts w:cs="David" w:hint="cs"/>
          <w:rtl/>
        </w:rPr>
      </w:pPr>
      <w:r w:rsidRPr="00766F6F">
        <w:rPr>
          <w:rFonts w:cs="David" w:hint="cs"/>
          <w:b/>
          <w:bCs/>
          <w:rtl/>
        </w:rPr>
        <w:tab/>
      </w:r>
      <w:r w:rsidRPr="00766F6F">
        <w:rPr>
          <w:rFonts w:cs="David" w:hint="cs"/>
          <w:rtl/>
        </w:rPr>
        <w:t xml:space="preserve">שלום, אני פותחת את ישיבת הוועדה. אני אתחיל בנושא השני: בקשת יו"ר ועדת החוקה, חוק ומשפט להעברת הצעת חוק הספנות (עבירות נגד ביטחון השיט הבין לאומי ומיתקנים ימיים), התשס"ה-2005, מוועדת הכלכלה לוועדת החוקה חוק ומשפט. הכנסת החליטה ביום ה-26 ליוני 2006 להחיל דין רציפות על הצעת החוק ולהעבירה לדיון בוועדת הכלכלה לצורך הכנתה לקריאה שנייה ושלישית. יו"ר ועדת החוקה, מבקש להעביר את הצעת החוק לדיון בוועדת החוקה, מן הטעם שהצעת החוק קובעת רשימה של מעשים של סיכון ביטחון כלי שיט המפליג או המתוכנן להפליג בהפלגה בינלאומית, וסיכון ביטחון מתקן ימי המוצב ביבשה כעבירות פליליות. הנושאים הללו הם נושאים שעל סדר הדין הפלילי: מעצר, עיקוב, חיפוש, והם נמצאים במובהק במסגרת סמכותה של ועדת חוקה, חוק ומשפט של הכנסת, כאמור בסעיף 13(א)6 לתקנון הכנסת. אני מוכרחה לומר, כי כדרכנו בקודש, גם פה שוחחנו עם יו"ר ועדת כלכלה בנושא הזה, והוא נתן את הסכמתו להעביר את הדיון לוועדת חוקה, חוק ומשפט. לאור ההסכמה של שני היושבי ראש, אני מציעה להעביר את הצעת החוק המדוברת מוועדת הכלכלה לוועדת חוק, חוקה ומשפט. נעבור להצבעה. </w:t>
      </w:r>
    </w:p>
    <w:p w14:paraId="711E5E9E" w14:textId="77777777" w:rsidR="00766F6F" w:rsidRPr="00766F6F" w:rsidRDefault="00766F6F" w:rsidP="00766F6F">
      <w:pPr>
        <w:bidi/>
        <w:rPr>
          <w:rFonts w:cs="David" w:hint="cs"/>
          <w:rtl/>
        </w:rPr>
      </w:pPr>
    </w:p>
    <w:p w14:paraId="3520C84A" w14:textId="77777777" w:rsidR="00766F6F" w:rsidRPr="00766F6F" w:rsidRDefault="00766F6F" w:rsidP="00766F6F">
      <w:pPr>
        <w:bidi/>
        <w:jc w:val="center"/>
        <w:rPr>
          <w:rFonts w:cs="David" w:hint="cs"/>
          <w:rtl/>
        </w:rPr>
      </w:pPr>
      <w:r w:rsidRPr="00766F6F">
        <w:rPr>
          <w:rFonts w:cs="David" w:hint="cs"/>
          <w:rtl/>
        </w:rPr>
        <w:t>ה צ ב ע ה</w:t>
      </w:r>
    </w:p>
    <w:p w14:paraId="45B08025" w14:textId="77777777" w:rsidR="00766F6F" w:rsidRPr="00766F6F" w:rsidRDefault="00766F6F" w:rsidP="00766F6F">
      <w:pPr>
        <w:bidi/>
        <w:jc w:val="center"/>
        <w:rPr>
          <w:rFonts w:cs="David" w:hint="cs"/>
          <w:rtl/>
        </w:rPr>
      </w:pPr>
      <w:r w:rsidRPr="00766F6F">
        <w:rPr>
          <w:rFonts w:cs="David" w:hint="cs"/>
          <w:rtl/>
        </w:rPr>
        <w:t>בעד - כולם</w:t>
      </w:r>
    </w:p>
    <w:p w14:paraId="1F30ED4D" w14:textId="77777777" w:rsidR="00766F6F" w:rsidRPr="00766F6F" w:rsidRDefault="00766F6F" w:rsidP="00766F6F">
      <w:pPr>
        <w:bidi/>
        <w:jc w:val="center"/>
        <w:rPr>
          <w:rFonts w:cs="David" w:hint="cs"/>
          <w:rtl/>
        </w:rPr>
      </w:pPr>
      <w:r w:rsidRPr="00766F6F">
        <w:rPr>
          <w:rFonts w:cs="David" w:hint="cs"/>
          <w:rtl/>
        </w:rPr>
        <w:t>נגד - אין</w:t>
      </w:r>
    </w:p>
    <w:p w14:paraId="330C5EFE" w14:textId="77777777" w:rsidR="00766F6F" w:rsidRPr="00766F6F" w:rsidRDefault="00766F6F" w:rsidP="00766F6F">
      <w:pPr>
        <w:bidi/>
        <w:jc w:val="center"/>
        <w:rPr>
          <w:rFonts w:cs="David" w:hint="cs"/>
          <w:rtl/>
        </w:rPr>
      </w:pPr>
      <w:r w:rsidRPr="00766F6F">
        <w:rPr>
          <w:rFonts w:cs="David" w:hint="cs"/>
          <w:rtl/>
        </w:rPr>
        <w:t>נמנעים - אין</w:t>
      </w:r>
    </w:p>
    <w:p w14:paraId="7CA4FCB4" w14:textId="77777777" w:rsidR="00766F6F" w:rsidRPr="00766F6F" w:rsidRDefault="00766F6F" w:rsidP="00766F6F">
      <w:pPr>
        <w:bidi/>
        <w:rPr>
          <w:rFonts w:cs="David" w:hint="cs"/>
          <w:rtl/>
        </w:rPr>
      </w:pPr>
    </w:p>
    <w:p w14:paraId="607F7BB3" w14:textId="77777777" w:rsidR="00766F6F" w:rsidRPr="00766F6F" w:rsidRDefault="00766F6F" w:rsidP="00766F6F">
      <w:pPr>
        <w:bidi/>
        <w:rPr>
          <w:rFonts w:cs="David" w:hint="cs"/>
          <w:u w:val="single"/>
          <w:rtl/>
        </w:rPr>
      </w:pPr>
      <w:r w:rsidRPr="00766F6F">
        <w:rPr>
          <w:rFonts w:cs="David" w:hint="cs"/>
          <w:u w:val="single"/>
          <w:rtl/>
        </w:rPr>
        <w:t>היו</w:t>
      </w:r>
      <w:r w:rsidRPr="00766F6F">
        <w:rPr>
          <w:rFonts w:cs="David"/>
          <w:u w:val="single"/>
          <w:rtl/>
        </w:rPr>
        <w:t>"</w:t>
      </w:r>
      <w:r w:rsidRPr="00766F6F">
        <w:rPr>
          <w:rFonts w:cs="David" w:hint="cs"/>
          <w:u w:val="single"/>
          <w:rtl/>
        </w:rPr>
        <w:t>ר רוחמה אברהם:</w:t>
      </w:r>
    </w:p>
    <w:p w14:paraId="15B97B0A" w14:textId="77777777" w:rsidR="00766F6F" w:rsidRPr="00766F6F" w:rsidRDefault="00766F6F" w:rsidP="00766F6F">
      <w:pPr>
        <w:bidi/>
        <w:rPr>
          <w:rFonts w:cs="David" w:hint="cs"/>
          <w:rtl/>
        </w:rPr>
      </w:pPr>
    </w:p>
    <w:p w14:paraId="07B1EF86" w14:textId="77777777" w:rsidR="00766F6F" w:rsidRPr="00766F6F" w:rsidRDefault="00766F6F" w:rsidP="00766F6F">
      <w:pPr>
        <w:bidi/>
        <w:ind w:firstLine="567"/>
        <w:rPr>
          <w:rFonts w:cs="David" w:hint="cs"/>
          <w:rtl/>
        </w:rPr>
      </w:pPr>
      <w:r w:rsidRPr="00766F6F">
        <w:rPr>
          <w:rFonts w:cs="David" w:hint="cs"/>
          <w:rtl/>
        </w:rPr>
        <w:t xml:space="preserve">4 בעד, אין נמנעים ואין מתנגדים, ולפיכך אני קובעת שהצעת החוק הועברה לדיון בוועדת החוקה, חוק ומשפט. </w:t>
      </w:r>
    </w:p>
    <w:p w14:paraId="503EA6B2" w14:textId="77777777" w:rsidR="00766F6F" w:rsidRPr="00766F6F" w:rsidRDefault="00766F6F" w:rsidP="00766F6F">
      <w:pPr>
        <w:bidi/>
        <w:rPr>
          <w:rFonts w:cs="David" w:hint="cs"/>
          <w:rtl/>
        </w:rPr>
      </w:pPr>
    </w:p>
    <w:p w14:paraId="0E8DCB4A" w14:textId="77777777" w:rsidR="00766F6F" w:rsidRPr="00766F6F" w:rsidRDefault="00766F6F" w:rsidP="00766F6F">
      <w:pPr>
        <w:bidi/>
        <w:ind w:firstLine="567"/>
        <w:rPr>
          <w:rFonts w:cs="David" w:hint="cs"/>
          <w:rtl/>
        </w:rPr>
      </w:pPr>
    </w:p>
    <w:p w14:paraId="70BC9A71" w14:textId="77777777" w:rsidR="00766F6F" w:rsidRPr="00766F6F" w:rsidRDefault="00766F6F" w:rsidP="00766F6F">
      <w:pPr>
        <w:bidi/>
        <w:ind w:firstLine="567"/>
        <w:rPr>
          <w:rFonts w:cs="David" w:hint="cs"/>
          <w:rtl/>
        </w:rPr>
      </w:pPr>
    </w:p>
    <w:p w14:paraId="0E7DC29C" w14:textId="77777777" w:rsidR="00766F6F" w:rsidRPr="00766F6F" w:rsidRDefault="00766F6F" w:rsidP="00766F6F">
      <w:pPr>
        <w:bidi/>
        <w:ind w:firstLine="567"/>
        <w:rPr>
          <w:rFonts w:cs="David" w:hint="cs"/>
          <w:rtl/>
        </w:rPr>
      </w:pPr>
    </w:p>
    <w:p w14:paraId="099FA155" w14:textId="77777777" w:rsidR="00766F6F" w:rsidRPr="00766F6F" w:rsidRDefault="00766F6F" w:rsidP="00766F6F">
      <w:pPr>
        <w:bidi/>
        <w:ind w:firstLine="567"/>
        <w:rPr>
          <w:rFonts w:cs="David" w:hint="cs"/>
          <w:rtl/>
        </w:rPr>
      </w:pPr>
    </w:p>
    <w:p w14:paraId="4BFCF85E" w14:textId="77777777" w:rsidR="00766F6F" w:rsidRPr="00766F6F" w:rsidRDefault="00766F6F" w:rsidP="00766F6F">
      <w:pPr>
        <w:bidi/>
        <w:ind w:firstLine="567"/>
        <w:rPr>
          <w:rFonts w:cs="David" w:hint="cs"/>
          <w:rtl/>
        </w:rPr>
      </w:pPr>
    </w:p>
    <w:p w14:paraId="42D11AB8" w14:textId="77777777" w:rsidR="00766F6F" w:rsidRPr="00766F6F" w:rsidRDefault="00766F6F" w:rsidP="00766F6F">
      <w:pPr>
        <w:bidi/>
        <w:ind w:firstLine="567"/>
        <w:rPr>
          <w:rFonts w:cs="David" w:hint="cs"/>
          <w:rtl/>
        </w:rPr>
      </w:pPr>
    </w:p>
    <w:p w14:paraId="6AFAE640" w14:textId="77777777" w:rsidR="00766F6F" w:rsidRPr="00766F6F" w:rsidRDefault="00766F6F" w:rsidP="00766F6F">
      <w:pPr>
        <w:bidi/>
        <w:ind w:firstLine="567"/>
        <w:rPr>
          <w:rFonts w:cs="David" w:hint="cs"/>
          <w:rtl/>
        </w:rPr>
      </w:pPr>
    </w:p>
    <w:p w14:paraId="3660042F" w14:textId="77777777" w:rsidR="00766F6F" w:rsidRPr="00766F6F" w:rsidRDefault="00766F6F" w:rsidP="00766F6F">
      <w:pPr>
        <w:bidi/>
        <w:ind w:firstLine="567"/>
        <w:rPr>
          <w:rFonts w:cs="David" w:hint="cs"/>
          <w:rtl/>
        </w:rPr>
      </w:pPr>
    </w:p>
    <w:p w14:paraId="1C8D5E50" w14:textId="77777777" w:rsidR="00766F6F" w:rsidRPr="00766F6F" w:rsidRDefault="00766F6F" w:rsidP="00766F6F">
      <w:pPr>
        <w:bidi/>
        <w:ind w:firstLine="567"/>
        <w:rPr>
          <w:rFonts w:cs="David" w:hint="cs"/>
          <w:rtl/>
        </w:rPr>
      </w:pPr>
    </w:p>
    <w:p w14:paraId="7667D15D" w14:textId="77777777" w:rsidR="00766F6F" w:rsidRPr="00766F6F" w:rsidRDefault="00766F6F" w:rsidP="00766F6F">
      <w:pPr>
        <w:bidi/>
        <w:ind w:firstLine="567"/>
        <w:rPr>
          <w:rFonts w:cs="David" w:hint="cs"/>
          <w:rtl/>
        </w:rPr>
      </w:pPr>
    </w:p>
    <w:p w14:paraId="07D7E6BB" w14:textId="77777777" w:rsidR="00766F6F" w:rsidRPr="00766F6F" w:rsidRDefault="00766F6F" w:rsidP="00766F6F">
      <w:pPr>
        <w:bidi/>
        <w:ind w:firstLine="567"/>
        <w:rPr>
          <w:rFonts w:cs="David" w:hint="cs"/>
          <w:rtl/>
        </w:rPr>
      </w:pPr>
    </w:p>
    <w:p w14:paraId="00BB56D9" w14:textId="77777777" w:rsidR="00766F6F" w:rsidRPr="00766F6F" w:rsidRDefault="00766F6F" w:rsidP="00766F6F">
      <w:pPr>
        <w:bidi/>
        <w:ind w:firstLine="567"/>
        <w:rPr>
          <w:rFonts w:cs="David" w:hint="cs"/>
          <w:rtl/>
        </w:rPr>
      </w:pPr>
    </w:p>
    <w:p w14:paraId="2DFF7E2D" w14:textId="77777777" w:rsidR="00766F6F" w:rsidRPr="00766F6F" w:rsidRDefault="00766F6F" w:rsidP="00766F6F">
      <w:pPr>
        <w:bidi/>
        <w:ind w:firstLine="567"/>
        <w:rPr>
          <w:rFonts w:cs="David" w:hint="cs"/>
          <w:rtl/>
        </w:rPr>
      </w:pPr>
    </w:p>
    <w:p w14:paraId="3D9858CB" w14:textId="77777777" w:rsidR="00766F6F" w:rsidRPr="00766F6F" w:rsidRDefault="00766F6F" w:rsidP="00766F6F">
      <w:pPr>
        <w:bidi/>
        <w:ind w:firstLine="567"/>
        <w:rPr>
          <w:rFonts w:cs="David" w:hint="cs"/>
          <w:rtl/>
        </w:rPr>
      </w:pPr>
    </w:p>
    <w:p w14:paraId="18933DED" w14:textId="77777777" w:rsidR="00766F6F" w:rsidRPr="00766F6F" w:rsidRDefault="00766F6F" w:rsidP="00766F6F">
      <w:pPr>
        <w:bidi/>
        <w:ind w:firstLine="567"/>
        <w:rPr>
          <w:rFonts w:cs="David" w:hint="cs"/>
          <w:rtl/>
        </w:rPr>
      </w:pPr>
    </w:p>
    <w:p w14:paraId="63BB648B" w14:textId="77777777" w:rsidR="00766F6F" w:rsidRPr="00766F6F" w:rsidRDefault="00766F6F" w:rsidP="00766F6F">
      <w:pPr>
        <w:bidi/>
        <w:ind w:firstLine="567"/>
        <w:rPr>
          <w:rFonts w:cs="David" w:hint="cs"/>
          <w:rtl/>
        </w:rPr>
      </w:pPr>
    </w:p>
    <w:p w14:paraId="270D1239" w14:textId="77777777" w:rsidR="00766F6F" w:rsidRPr="00766F6F" w:rsidRDefault="00766F6F" w:rsidP="00766F6F">
      <w:pPr>
        <w:bidi/>
        <w:ind w:firstLine="567"/>
        <w:rPr>
          <w:rFonts w:cs="David" w:hint="cs"/>
          <w:rtl/>
        </w:rPr>
      </w:pPr>
    </w:p>
    <w:p w14:paraId="3B80D37F" w14:textId="77777777" w:rsidR="00766F6F" w:rsidRPr="00766F6F" w:rsidRDefault="00766F6F" w:rsidP="00766F6F">
      <w:pPr>
        <w:bidi/>
        <w:ind w:firstLine="567"/>
        <w:rPr>
          <w:rFonts w:cs="David" w:hint="cs"/>
          <w:rtl/>
        </w:rPr>
      </w:pPr>
    </w:p>
    <w:p w14:paraId="583E9137" w14:textId="77777777" w:rsidR="00766F6F" w:rsidRPr="00766F6F" w:rsidRDefault="00766F6F" w:rsidP="00766F6F">
      <w:pPr>
        <w:bidi/>
        <w:ind w:firstLine="567"/>
        <w:rPr>
          <w:rFonts w:cs="David" w:hint="cs"/>
          <w:rtl/>
        </w:rPr>
      </w:pPr>
    </w:p>
    <w:p w14:paraId="7355E243" w14:textId="77777777" w:rsidR="00766F6F" w:rsidRPr="00766F6F" w:rsidRDefault="00766F6F" w:rsidP="00766F6F">
      <w:pPr>
        <w:bidi/>
        <w:ind w:firstLine="567"/>
        <w:rPr>
          <w:rFonts w:cs="David" w:hint="cs"/>
          <w:rtl/>
        </w:rPr>
      </w:pPr>
    </w:p>
    <w:p w14:paraId="40D62B23" w14:textId="77777777" w:rsidR="00766F6F" w:rsidRPr="00766F6F" w:rsidRDefault="00766F6F" w:rsidP="00766F6F">
      <w:pPr>
        <w:bidi/>
        <w:ind w:firstLine="567"/>
        <w:rPr>
          <w:rFonts w:cs="David" w:hint="cs"/>
          <w:rtl/>
        </w:rPr>
      </w:pPr>
    </w:p>
    <w:p w14:paraId="7341AEDC" w14:textId="77777777" w:rsidR="00766F6F" w:rsidRPr="00766F6F" w:rsidRDefault="00766F6F" w:rsidP="00766F6F">
      <w:pPr>
        <w:bidi/>
        <w:ind w:firstLine="567"/>
        <w:rPr>
          <w:rFonts w:cs="David" w:hint="cs"/>
          <w:rtl/>
        </w:rPr>
      </w:pPr>
    </w:p>
    <w:p w14:paraId="39DE2343" w14:textId="77777777" w:rsidR="00766F6F" w:rsidRPr="00766F6F" w:rsidRDefault="00766F6F" w:rsidP="00766F6F">
      <w:pPr>
        <w:bidi/>
        <w:ind w:firstLine="567"/>
        <w:rPr>
          <w:rFonts w:cs="David" w:hint="cs"/>
          <w:rtl/>
        </w:rPr>
      </w:pPr>
    </w:p>
    <w:p w14:paraId="19FB8634" w14:textId="77777777" w:rsidR="00766F6F" w:rsidRPr="00766F6F" w:rsidRDefault="00766F6F" w:rsidP="00766F6F">
      <w:pPr>
        <w:bidi/>
        <w:ind w:firstLine="567"/>
        <w:rPr>
          <w:rFonts w:cs="David" w:hint="cs"/>
          <w:rtl/>
        </w:rPr>
      </w:pPr>
    </w:p>
    <w:p w14:paraId="61582998" w14:textId="77777777" w:rsidR="00766F6F" w:rsidRPr="00766F6F" w:rsidRDefault="00766F6F" w:rsidP="00766F6F">
      <w:pPr>
        <w:bidi/>
        <w:ind w:firstLine="567"/>
        <w:rPr>
          <w:rFonts w:cs="David" w:hint="cs"/>
          <w:rtl/>
        </w:rPr>
      </w:pPr>
    </w:p>
    <w:p w14:paraId="0E40889C" w14:textId="77777777" w:rsidR="00766F6F" w:rsidRPr="00766F6F" w:rsidRDefault="00766F6F" w:rsidP="00766F6F">
      <w:pPr>
        <w:bidi/>
        <w:ind w:firstLine="567"/>
        <w:rPr>
          <w:rFonts w:cs="David" w:hint="cs"/>
          <w:rtl/>
        </w:rPr>
      </w:pPr>
    </w:p>
    <w:p w14:paraId="5CC57AB9" w14:textId="77777777" w:rsidR="00766F6F" w:rsidRPr="00766F6F" w:rsidRDefault="00766F6F" w:rsidP="00766F6F">
      <w:pPr>
        <w:bidi/>
        <w:ind w:firstLine="567"/>
        <w:rPr>
          <w:rFonts w:cs="David" w:hint="cs"/>
          <w:rtl/>
        </w:rPr>
      </w:pPr>
    </w:p>
    <w:p w14:paraId="1F01F1F0" w14:textId="77777777" w:rsidR="00766F6F" w:rsidRPr="00766F6F" w:rsidRDefault="00766F6F" w:rsidP="00766F6F">
      <w:pPr>
        <w:bidi/>
        <w:ind w:firstLine="567"/>
        <w:rPr>
          <w:rFonts w:cs="David" w:hint="cs"/>
          <w:rtl/>
        </w:rPr>
      </w:pPr>
    </w:p>
    <w:p w14:paraId="28AB38CA" w14:textId="77777777" w:rsidR="00766F6F" w:rsidRPr="00766F6F" w:rsidRDefault="00766F6F" w:rsidP="00766F6F">
      <w:pPr>
        <w:bidi/>
        <w:ind w:firstLine="567"/>
        <w:rPr>
          <w:rFonts w:cs="David" w:hint="cs"/>
          <w:rtl/>
        </w:rPr>
      </w:pPr>
    </w:p>
    <w:p w14:paraId="4BAE647D" w14:textId="77777777" w:rsidR="00766F6F" w:rsidRPr="00766F6F" w:rsidRDefault="00766F6F" w:rsidP="00766F6F">
      <w:pPr>
        <w:tabs>
          <w:tab w:val="left" w:pos="1221"/>
        </w:tabs>
        <w:bidi/>
        <w:jc w:val="center"/>
        <w:rPr>
          <w:rFonts w:cs="David" w:hint="cs"/>
          <w:b/>
          <w:bCs/>
          <w:u w:val="single"/>
          <w:rtl/>
        </w:rPr>
      </w:pPr>
      <w:r w:rsidRPr="00766F6F">
        <w:rPr>
          <w:rFonts w:cs="David" w:hint="cs"/>
          <w:b/>
          <w:bCs/>
          <w:u w:val="single"/>
          <w:rtl/>
        </w:rPr>
        <w:lastRenderedPageBreak/>
        <w:t>א. ערעורים על החלטת יו"ר הכנסת והסגנים שלא לאשר דחיפות הצעות לסדר היום</w:t>
      </w:r>
    </w:p>
    <w:p w14:paraId="7C51F7B5" w14:textId="77777777" w:rsidR="00766F6F" w:rsidRPr="00766F6F" w:rsidRDefault="00766F6F" w:rsidP="00766F6F">
      <w:pPr>
        <w:bidi/>
        <w:ind w:firstLine="567"/>
        <w:rPr>
          <w:rFonts w:cs="David" w:hint="cs"/>
          <w:rtl/>
        </w:rPr>
      </w:pPr>
    </w:p>
    <w:p w14:paraId="6F98D4F6" w14:textId="77777777" w:rsidR="00766F6F" w:rsidRPr="00766F6F" w:rsidRDefault="00766F6F" w:rsidP="00766F6F">
      <w:pPr>
        <w:bidi/>
        <w:rPr>
          <w:rFonts w:cs="David" w:hint="cs"/>
          <w:b/>
          <w:bCs/>
          <w:u w:val="single"/>
          <w:rtl/>
        </w:rPr>
      </w:pPr>
      <w:r w:rsidRPr="00766F6F">
        <w:rPr>
          <w:rFonts w:cs="David" w:hint="cs"/>
          <w:b/>
          <w:bCs/>
          <w:u w:val="single"/>
          <w:rtl/>
        </w:rPr>
        <w:t>היו"ר רוחמה אברהם:</w:t>
      </w:r>
    </w:p>
    <w:p w14:paraId="552EC519" w14:textId="77777777" w:rsidR="00766F6F" w:rsidRPr="00766F6F" w:rsidRDefault="00766F6F" w:rsidP="00766F6F">
      <w:pPr>
        <w:bidi/>
        <w:ind w:firstLine="567"/>
        <w:rPr>
          <w:rFonts w:cs="David" w:hint="cs"/>
          <w:rtl/>
        </w:rPr>
      </w:pPr>
    </w:p>
    <w:p w14:paraId="7E4C20ED" w14:textId="77777777" w:rsidR="00766F6F" w:rsidRPr="00766F6F" w:rsidRDefault="00766F6F" w:rsidP="00766F6F">
      <w:pPr>
        <w:bidi/>
        <w:ind w:firstLine="567"/>
        <w:rPr>
          <w:rFonts w:cs="David" w:hint="cs"/>
          <w:rtl/>
        </w:rPr>
      </w:pPr>
      <w:r w:rsidRPr="00766F6F">
        <w:rPr>
          <w:rFonts w:cs="David" w:hint="cs"/>
          <w:rtl/>
        </w:rPr>
        <w:t xml:space="preserve">כיוון שאני רואה שאין נציג מהנשיאות אני נועלת את הישיבה, או שאני אחליט לקבל את כל הערעורים. הנה אני רואה את חה"כ קולט. יש לנו שלושה נושאים על סדר היום, כאשר 4 חברי כנסת הגישו ערעור. חבר כנסת שלא נמצא בערעור, הערעור לא ידון. חה"כ  מוחמד ברכה אמור לערער בנושא של השיעור הגבוה של נשירת תלמידים מבתי הכנסת. יש לנו מכתב שהוא ייפוי כוח לחנא סוויד: "היות ואין באפשרותי להגיע לוועדה מסיבות אישיות, הנני נותן ייפוי כוח לחה"כ חנא סוויד לנמק את הערעור שהגשתי". </w:t>
      </w:r>
    </w:p>
    <w:p w14:paraId="499823ED" w14:textId="77777777" w:rsidR="00766F6F" w:rsidRPr="00766F6F" w:rsidRDefault="00766F6F" w:rsidP="00766F6F">
      <w:pPr>
        <w:bidi/>
        <w:rPr>
          <w:rFonts w:cs="David" w:hint="cs"/>
          <w:rtl/>
        </w:rPr>
      </w:pPr>
    </w:p>
    <w:p w14:paraId="6CA71070" w14:textId="77777777" w:rsidR="00766F6F" w:rsidRPr="00766F6F" w:rsidRDefault="00766F6F" w:rsidP="00766F6F">
      <w:pPr>
        <w:bidi/>
        <w:rPr>
          <w:rFonts w:cs="David" w:hint="cs"/>
          <w:u w:val="single"/>
          <w:rtl/>
        </w:rPr>
      </w:pPr>
      <w:r w:rsidRPr="00766F6F">
        <w:rPr>
          <w:rFonts w:cs="David" w:hint="cs"/>
          <w:u w:val="single"/>
          <w:rtl/>
        </w:rPr>
        <w:t>חנא סוויד:</w:t>
      </w:r>
    </w:p>
    <w:p w14:paraId="602E949E" w14:textId="77777777" w:rsidR="00766F6F" w:rsidRPr="00766F6F" w:rsidRDefault="00766F6F" w:rsidP="00766F6F">
      <w:pPr>
        <w:bidi/>
        <w:rPr>
          <w:rFonts w:cs="David" w:hint="cs"/>
          <w:rtl/>
        </w:rPr>
      </w:pPr>
    </w:p>
    <w:p w14:paraId="76085C05" w14:textId="77777777" w:rsidR="00766F6F" w:rsidRPr="00766F6F" w:rsidRDefault="00766F6F" w:rsidP="00766F6F">
      <w:pPr>
        <w:bidi/>
        <w:ind w:firstLine="567"/>
        <w:rPr>
          <w:rFonts w:cs="David" w:hint="cs"/>
          <w:rtl/>
        </w:rPr>
      </w:pPr>
      <w:r w:rsidRPr="00766F6F">
        <w:rPr>
          <w:rFonts w:cs="David" w:hint="cs"/>
          <w:rtl/>
        </w:rPr>
        <w:t xml:space="preserve">ההצעה של חברי ראש הסיעה, מוחמד ברכה,  היתה בעניין השיעור הגבוה של נשירת תלמידים מבתי הספר. צריך לציין, שהוא לא היה מציע יחיד בעניין הזה. יש מספר חברי כנסת שגם כן הציעו את הנושא הזה. הנושא הזה קיבל חשיפה בתקשורת. יש מספר עיתונים שדיברו על העניין הזה ותיארו את בעיית הנשירה של התלמידים, במיוחד תלמידי תיכון, שהולכת וגדלה. הדבר הכי חשוב, הוא שאפשר גם אחרת. הנושא הזה הוא לא על מנת להעלות צעקה או כאב, אלא על מנת לעורר את הנושא, להכניס אותו לויכוח הציבורי ולהראות גם שיש דרך אחרת. בחיפה וברמת גם אמצו גישה חדשה, והצליחו להפחית את שיעורי הנשירה. כלומר, הדיון הוא לא רק בשביל לשחרר קיטור ולגלגל עיניים, אלא בשביל להעלות נושא מהותי, וגם לכוון ולהפעיל לחץ מצד הכנסת על הרשויות בכדי לפעול בעניין הזה. </w:t>
      </w:r>
    </w:p>
    <w:p w14:paraId="39BF17DD" w14:textId="77777777" w:rsidR="00766F6F" w:rsidRPr="00766F6F" w:rsidRDefault="00766F6F" w:rsidP="00766F6F">
      <w:pPr>
        <w:bidi/>
        <w:rPr>
          <w:rFonts w:cs="David" w:hint="cs"/>
          <w:rtl/>
        </w:rPr>
      </w:pPr>
    </w:p>
    <w:p w14:paraId="7303506D" w14:textId="77777777" w:rsidR="00766F6F" w:rsidRPr="00766F6F" w:rsidRDefault="00766F6F" w:rsidP="00766F6F">
      <w:pPr>
        <w:bidi/>
        <w:rPr>
          <w:rFonts w:cs="David" w:hint="cs"/>
          <w:u w:val="single"/>
          <w:rtl/>
        </w:rPr>
      </w:pPr>
      <w:r w:rsidRPr="00766F6F">
        <w:rPr>
          <w:rFonts w:cs="David" w:hint="cs"/>
          <w:u w:val="single"/>
          <w:rtl/>
        </w:rPr>
        <w:t>היו</w:t>
      </w:r>
      <w:r w:rsidRPr="00766F6F">
        <w:rPr>
          <w:rFonts w:cs="David"/>
          <w:u w:val="single"/>
          <w:rtl/>
        </w:rPr>
        <w:t>"</w:t>
      </w:r>
      <w:r w:rsidRPr="00766F6F">
        <w:rPr>
          <w:rFonts w:cs="David" w:hint="cs"/>
          <w:u w:val="single"/>
          <w:rtl/>
        </w:rPr>
        <w:t>ר רוחמה אברהם:</w:t>
      </w:r>
    </w:p>
    <w:p w14:paraId="613148F3" w14:textId="77777777" w:rsidR="00766F6F" w:rsidRPr="00766F6F" w:rsidRDefault="00766F6F" w:rsidP="00766F6F">
      <w:pPr>
        <w:bidi/>
        <w:rPr>
          <w:rFonts w:cs="David" w:hint="cs"/>
          <w:rtl/>
        </w:rPr>
      </w:pPr>
    </w:p>
    <w:p w14:paraId="3AC88D16" w14:textId="77777777" w:rsidR="00766F6F" w:rsidRPr="00766F6F" w:rsidRDefault="00766F6F" w:rsidP="00766F6F">
      <w:pPr>
        <w:bidi/>
        <w:ind w:firstLine="567"/>
        <w:rPr>
          <w:rFonts w:cs="David" w:hint="cs"/>
          <w:rtl/>
        </w:rPr>
      </w:pPr>
      <w:r w:rsidRPr="00766F6F">
        <w:rPr>
          <w:rFonts w:cs="David" w:hint="cs"/>
          <w:rtl/>
        </w:rPr>
        <w:t>למה לא לזמן דיון מהיר בוועדת החינוך, למשל?</w:t>
      </w:r>
    </w:p>
    <w:p w14:paraId="3AD953AB" w14:textId="77777777" w:rsidR="00766F6F" w:rsidRPr="00766F6F" w:rsidRDefault="00766F6F" w:rsidP="00766F6F">
      <w:pPr>
        <w:bidi/>
        <w:rPr>
          <w:rFonts w:cs="David" w:hint="cs"/>
          <w:rtl/>
        </w:rPr>
      </w:pPr>
    </w:p>
    <w:p w14:paraId="3E6B9652" w14:textId="77777777" w:rsidR="00766F6F" w:rsidRPr="00766F6F" w:rsidRDefault="00766F6F" w:rsidP="00766F6F">
      <w:pPr>
        <w:bidi/>
        <w:rPr>
          <w:rFonts w:cs="David" w:hint="cs"/>
          <w:u w:val="single"/>
          <w:rtl/>
        </w:rPr>
      </w:pPr>
      <w:r w:rsidRPr="00766F6F">
        <w:rPr>
          <w:rFonts w:cs="David" w:hint="cs"/>
          <w:u w:val="single"/>
          <w:rtl/>
        </w:rPr>
        <w:t>חנא סוויד:</w:t>
      </w:r>
    </w:p>
    <w:p w14:paraId="4072A167" w14:textId="77777777" w:rsidR="00766F6F" w:rsidRPr="00766F6F" w:rsidRDefault="00766F6F" w:rsidP="00766F6F">
      <w:pPr>
        <w:bidi/>
        <w:rPr>
          <w:rFonts w:cs="David" w:hint="cs"/>
          <w:rtl/>
        </w:rPr>
      </w:pPr>
    </w:p>
    <w:p w14:paraId="08A6CF8D" w14:textId="77777777" w:rsidR="00766F6F" w:rsidRPr="00766F6F" w:rsidRDefault="00766F6F" w:rsidP="00766F6F">
      <w:pPr>
        <w:bidi/>
        <w:ind w:firstLine="567"/>
        <w:rPr>
          <w:rFonts w:cs="David" w:hint="cs"/>
          <w:rtl/>
        </w:rPr>
      </w:pPr>
      <w:r w:rsidRPr="00766F6F">
        <w:rPr>
          <w:rFonts w:cs="David" w:hint="cs"/>
          <w:rtl/>
        </w:rPr>
        <w:t>לכל דבר יש אלטרנטיבות. מי יכול להגיד שזה יותר טוב מזה, או שזה יותר אפקטיבי מזה? יכולה להישאל השאלה, למה לא בדרך הצעה לסדר.</w:t>
      </w:r>
    </w:p>
    <w:p w14:paraId="0275139E" w14:textId="77777777" w:rsidR="00766F6F" w:rsidRPr="00766F6F" w:rsidRDefault="00766F6F" w:rsidP="00766F6F">
      <w:pPr>
        <w:bidi/>
        <w:rPr>
          <w:rFonts w:cs="David" w:hint="cs"/>
          <w:rtl/>
        </w:rPr>
      </w:pPr>
    </w:p>
    <w:p w14:paraId="607E3B22" w14:textId="77777777" w:rsidR="00766F6F" w:rsidRPr="00766F6F" w:rsidRDefault="00766F6F" w:rsidP="00766F6F">
      <w:pPr>
        <w:bidi/>
        <w:rPr>
          <w:rFonts w:cs="David" w:hint="cs"/>
          <w:u w:val="single"/>
          <w:rtl/>
        </w:rPr>
      </w:pPr>
      <w:r w:rsidRPr="00766F6F">
        <w:rPr>
          <w:rFonts w:cs="David" w:hint="cs"/>
          <w:u w:val="single"/>
          <w:rtl/>
        </w:rPr>
        <w:t>אורי אריאל:</w:t>
      </w:r>
    </w:p>
    <w:p w14:paraId="65AF8408" w14:textId="77777777" w:rsidR="00766F6F" w:rsidRPr="00766F6F" w:rsidRDefault="00766F6F" w:rsidP="00766F6F">
      <w:pPr>
        <w:bidi/>
        <w:rPr>
          <w:rFonts w:cs="David" w:hint="cs"/>
          <w:rtl/>
        </w:rPr>
      </w:pPr>
    </w:p>
    <w:p w14:paraId="19692157" w14:textId="77777777" w:rsidR="00766F6F" w:rsidRPr="00766F6F" w:rsidRDefault="00766F6F" w:rsidP="00766F6F">
      <w:pPr>
        <w:bidi/>
        <w:rPr>
          <w:rFonts w:cs="David" w:hint="cs"/>
          <w:rtl/>
        </w:rPr>
      </w:pPr>
      <w:r w:rsidRPr="00766F6F">
        <w:rPr>
          <w:rFonts w:cs="David" w:hint="cs"/>
          <w:rtl/>
        </w:rPr>
        <w:tab/>
        <w:t>הייתי יכול להציע הצעה לסדר, והמליאה תחליט להעביר את זה לוועדה.</w:t>
      </w:r>
    </w:p>
    <w:p w14:paraId="7130D8CD" w14:textId="77777777" w:rsidR="00766F6F" w:rsidRPr="00766F6F" w:rsidRDefault="00766F6F" w:rsidP="00766F6F">
      <w:pPr>
        <w:bidi/>
        <w:rPr>
          <w:rFonts w:cs="David" w:hint="cs"/>
          <w:rtl/>
        </w:rPr>
      </w:pPr>
    </w:p>
    <w:p w14:paraId="79FA1446" w14:textId="77777777" w:rsidR="00766F6F" w:rsidRPr="00766F6F" w:rsidRDefault="00766F6F" w:rsidP="00766F6F">
      <w:pPr>
        <w:bidi/>
        <w:rPr>
          <w:rFonts w:cs="David" w:hint="cs"/>
          <w:u w:val="single"/>
          <w:rtl/>
        </w:rPr>
      </w:pPr>
      <w:r w:rsidRPr="00766F6F">
        <w:rPr>
          <w:rFonts w:cs="David" w:hint="cs"/>
          <w:u w:val="single"/>
          <w:rtl/>
        </w:rPr>
        <w:t>חנא סוויד:</w:t>
      </w:r>
    </w:p>
    <w:p w14:paraId="09E8BF8A" w14:textId="77777777" w:rsidR="00766F6F" w:rsidRPr="00766F6F" w:rsidRDefault="00766F6F" w:rsidP="00766F6F">
      <w:pPr>
        <w:bidi/>
        <w:rPr>
          <w:rFonts w:cs="David" w:hint="cs"/>
          <w:rtl/>
        </w:rPr>
      </w:pPr>
    </w:p>
    <w:p w14:paraId="4108B938" w14:textId="77777777" w:rsidR="00766F6F" w:rsidRPr="00766F6F" w:rsidRDefault="00766F6F" w:rsidP="00766F6F">
      <w:pPr>
        <w:bidi/>
        <w:ind w:firstLine="567"/>
        <w:rPr>
          <w:rFonts w:cs="David" w:hint="cs"/>
          <w:rtl/>
        </w:rPr>
      </w:pPr>
      <w:r w:rsidRPr="00766F6F">
        <w:rPr>
          <w:rFonts w:cs="David" w:hint="cs"/>
          <w:rtl/>
        </w:rPr>
        <w:t>אני חושב שהעניין הזה הוא עניין חשוב. אני לא רוצה לדבר על הטקטיקות, להעביר את זה במליאה ואחר כך בוועדה. אני מדבר על הקריטריונים לקבל הצעות לסדר היום. האם יש קריטריונים ברורים? האם הערך המוחלט של העניין זה הקריטריון היחידי, או העניין היחסי, החשיבות של העניין הזה ביחס לנושאים אחרים שעולים? מה הקריטריון לקבל את זה או לא? ברור, שזה לא עניין מדויק ואי אפשר להציב קריטריונים ברורים למה זה התקבל או לא.</w:t>
      </w:r>
    </w:p>
    <w:p w14:paraId="06B67A01" w14:textId="77777777" w:rsidR="00766F6F" w:rsidRPr="00766F6F" w:rsidRDefault="00766F6F" w:rsidP="00766F6F">
      <w:pPr>
        <w:bidi/>
        <w:rPr>
          <w:rFonts w:cs="David" w:hint="cs"/>
          <w:rtl/>
        </w:rPr>
      </w:pPr>
    </w:p>
    <w:p w14:paraId="217337FB" w14:textId="77777777" w:rsidR="00766F6F" w:rsidRPr="00766F6F" w:rsidRDefault="00766F6F" w:rsidP="00766F6F">
      <w:pPr>
        <w:bidi/>
        <w:rPr>
          <w:rFonts w:cs="David" w:hint="cs"/>
          <w:u w:val="single"/>
          <w:rtl/>
        </w:rPr>
      </w:pPr>
      <w:r w:rsidRPr="00766F6F">
        <w:rPr>
          <w:rFonts w:cs="David" w:hint="cs"/>
          <w:u w:val="single"/>
          <w:rtl/>
        </w:rPr>
        <w:t>היו</w:t>
      </w:r>
      <w:r w:rsidRPr="00766F6F">
        <w:rPr>
          <w:rFonts w:cs="David"/>
          <w:u w:val="single"/>
          <w:rtl/>
        </w:rPr>
        <w:t>"</w:t>
      </w:r>
      <w:r w:rsidRPr="00766F6F">
        <w:rPr>
          <w:rFonts w:cs="David" w:hint="cs"/>
          <w:u w:val="single"/>
          <w:rtl/>
        </w:rPr>
        <w:t xml:space="preserve">ר רוחמה אברהם: </w:t>
      </w:r>
    </w:p>
    <w:p w14:paraId="5C3753D3" w14:textId="77777777" w:rsidR="00766F6F" w:rsidRPr="00766F6F" w:rsidRDefault="00766F6F" w:rsidP="00766F6F">
      <w:pPr>
        <w:bidi/>
        <w:rPr>
          <w:rFonts w:cs="David" w:hint="cs"/>
          <w:rtl/>
        </w:rPr>
      </w:pPr>
    </w:p>
    <w:p w14:paraId="5197B5F8" w14:textId="77777777" w:rsidR="00766F6F" w:rsidRPr="00766F6F" w:rsidRDefault="00766F6F" w:rsidP="00766F6F">
      <w:pPr>
        <w:bidi/>
        <w:ind w:firstLine="567"/>
        <w:rPr>
          <w:rFonts w:cs="David" w:hint="cs"/>
          <w:rtl/>
        </w:rPr>
      </w:pPr>
      <w:r w:rsidRPr="00766F6F">
        <w:rPr>
          <w:rFonts w:cs="David" w:hint="cs"/>
          <w:rtl/>
        </w:rPr>
        <w:t xml:space="preserve">אני חייבת להבהיר, כי בניגוד לפעמים קודמות, אני רואה כי הנשיאות אישרה 8 נושאים על הפרק. חה"כ קולט אביטל תיתן את הסברה לוועדה.  </w:t>
      </w:r>
    </w:p>
    <w:p w14:paraId="442CCFA6" w14:textId="77777777" w:rsidR="00766F6F" w:rsidRPr="00766F6F" w:rsidRDefault="00766F6F" w:rsidP="00766F6F">
      <w:pPr>
        <w:bidi/>
        <w:rPr>
          <w:rFonts w:cs="David" w:hint="cs"/>
          <w:rtl/>
        </w:rPr>
      </w:pPr>
    </w:p>
    <w:p w14:paraId="0626E402" w14:textId="77777777" w:rsidR="00766F6F" w:rsidRPr="00766F6F" w:rsidRDefault="00766F6F" w:rsidP="00766F6F">
      <w:pPr>
        <w:bidi/>
        <w:rPr>
          <w:rFonts w:cs="David" w:hint="cs"/>
          <w:rtl/>
        </w:rPr>
      </w:pPr>
      <w:r w:rsidRPr="00766F6F">
        <w:rPr>
          <w:rFonts w:cs="David" w:hint="cs"/>
          <w:u w:val="single"/>
          <w:rtl/>
        </w:rPr>
        <w:t>קולט אביטל:</w:t>
      </w:r>
    </w:p>
    <w:p w14:paraId="1D05C5E5" w14:textId="77777777" w:rsidR="00766F6F" w:rsidRPr="00766F6F" w:rsidRDefault="00766F6F" w:rsidP="00766F6F">
      <w:pPr>
        <w:bidi/>
        <w:rPr>
          <w:rFonts w:cs="David" w:hint="cs"/>
          <w:rtl/>
        </w:rPr>
      </w:pPr>
    </w:p>
    <w:p w14:paraId="01859945" w14:textId="77777777" w:rsidR="00766F6F" w:rsidRPr="00766F6F" w:rsidRDefault="00766F6F" w:rsidP="00766F6F">
      <w:pPr>
        <w:bidi/>
        <w:ind w:firstLine="567"/>
        <w:rPr>
          <w:rFonts w:cs="David" w:hint="cs"/>
          <w:rtl/>
        </w:rPr>
      </w:pPr>
      <w:r w:rsidRPr="00766F6F">
        <w:rPr>
          <w:rFonts w:cs="David" w:hint="cs"/>
          <w:rtl/>
        </w:rPr>
        <w:t xml:space="preserve">אנחנו כל שבוע דנים באותו הויכוח בנשיאות. צריך לבדוק, מה הם הכלים שעומדים לרשותו של פרלמנטר.  יש נושאים שהם בעלי חשיבות מאוד גדולה, אבל הנשיאות לא רואה בהם דחיפות. קנה המידה שעומד היום מול עיני הנשיאות, כאשר מאשרים הצעות דחופות לסדר, זה כאשר צריך לעשות משהו מיד כדי למנוע. למשל, השבוע אושר הנושא של ילד שנהרג על הכביש וואדי ואנס. צריך לעשות משהו מהר כדי למנוע תאונות באותו הכביש. זה נקרא דחוף. </w:t>
      </w:r>
    </w:p>
    <w:p w14:paraId="7D558C95" w14:textId="77777777" w:rsidR="00766F6F" w:rsidRPr="00766F6F" w:rsidRDefault="00766F6F" w:rsidP="00766F6F">
      <w:pPr>
        <w:bidi/>
        <w:ind w:firstLine="567"/>
        <w:rPr>
          <w:rFonts w:cs="David" w:hint="cs"/>
          <w:rtl/>
        </w:rPr>
      </w:pPr>
    </w:p>
    <w:p w14:paraId="55FF29E3" w14:textId="77777777" w:rsidR="00766F6F" w:rsidRPr="00766F6F" w:rsidRDefault="00766F6F" w:rsidP="00766F6F">
      <w:pPr>
        <w:bidi/>
        <w:ind w:firstLine="567"/>
        <w:rPr>
          <w:rFonts w:cs="David" w:hint="cs"/>
          <w:rtl/>
        </w:rPr>
      </w:pPr>
      <w:r w:rsidRPr="00766F6F">
        <w:rPr>
          <w:rFonts w:cs="David" w:hint="cs"/>
          <w:rtl/>
        </w:rPr>
        <w:t xml:space="preserve">אני ניסתי לשכנע ולהצליב את זה לנושא אחר שנוגע לחינוך, אבל בסופו של דבר רוב אנשי הנשיאות חשבו, כי גם אם זה נושא חשוב יש דרכים אחרות להעלות אותו למליאה, דרך הצעה </w:t>
      </w:r>
      <w:r w:rsidRPr="00766F6F">
        <w:rPr>
          <w:rFonts w:cs="David" w:hint="cs"/>
          <w:rtl/>
        </w:rPr>
        <w:lastRenderedPageBreak/>
        <w:t xml:space="preserve">רגילה, או דיון בוועדת החינוך. זה לא אומר שזה לא נושא חשוב. גם מהסיעה שלי, גאלב מג'אדלה הגיש את אותו נושא, ואני ניסיתי לעזור גם לו. כאשר אנחנו מגישים הצעה דחופה לסדר, אנחנו צריכים להבין כי הסיכוי שהיא תעלה, היא רק אם יש בה משהו אופרטיבי. למשל, השבוע היה הנושא של עמלות הבנקים. היתה תחושה, כי עדיין אם הכנסת מרימה את קולה היא יכולה למנוע הייקור של העמלות. זה מה שעומד לנגד עיננו כאשר אנחנו מגישים הצעה דחופה לסדר. </w:t>
      </w:r>
    </w:p>
    <w:p w14:paraId="38F6D54A" w14:textId="77777777" w:rsidR="00766F6F" w:rsidRPr="00766F6F" w:rsidRDefault="00766F6F" w:rsidP="00766F6F">
      <w:pPr>
        <w:bidi/>
        <w:rPr>
          <w:rFonts w:cs="David" w:hint="cs"/>
          <w:rtl/>
        </w:rPr>
      </w:pPr>
    </w:p>
    <w:p w14:paraId="706139F8" w14:textId="77777777" w:rsidR="00766F6F" w:rsidRPr="00766F6F" w:rsidRDefault="00766F6F" w:rsidP="00766F6F">
      <w:pPr>
        <w:bidi/>
        <w:rPr>
          <w:rFonts w:cs="David" w:hint="cs"/>
          <w:u w:val="single"/>
          <w:rtl/>
        </w:rPr>
      </w:pPr>
      <w:r w:rsidRPr="00766F6F">
        <w:rPr>
          <w:rFonts w:cs="David" w:hint="cs"/>
          <w:u w:val="single"/>
          <w:rtl/>
        </w:rPr>
        <w:t>חנא סוויד:</w:t>
      </w:r>
    </w:p>
    <w:p w14:paraId="5CF9C0E0" w14:textId="77777777" w:rsidR="00766F6F" w:rsidRPr="00766F6F" w:rsidRDefault="00766F6F" w:rsidP="00766F6F">
      <w:pPr>
        <w:bidi/>
        <w:rPr>
          <w:rFonts w:cs="David" w:hint="cs"/>
          <w:rtl/>
        </w:rPr>
      </w:pPr>
    </w:p>
    <w:p w14:paraId="74692CDC" w14:textId="77777777" w:rsidR="00766F6F" w:rsidRPr="00766F6F" w:rsidRDefault="00766F6F" w:rsidP="00766F6F">
      <w:pPr>
        <w:bidi/>
        <w:ind w:firstLine="567"/>
        <w:rPr>
          <w:rFonts w:cs="David" w:hint="cs"/>
          <w:rtl/>
        </w:rPr>
      </w:pPr>
      <w:r w:rsidRPr="00766F6F">
        <w:rPr>
          <w:rFonts w:cs="David" w:hint="cs"/>
          <w:rtl/>
        </w:rPr>
        <w:t xml:space="preserve">אני לא השתכנעתי בכלל, כי אלו קריטריונים שהם מאוד גמישים וניתן למשוך אותם לכאן ולכאן. </w:t>
      </w:r>
    </w:p>
    <w:p w14:paraId="01EAEBD0" w14:textId="77777777" w:rsidR="00766F6F" w:rsidRPr="00766F6F" w:rsidRDefault="00766F6F" w:rsidP="00766F6F">
      <w:pPr>
        <w:bidi/>
        <w:ind w:firstLine="567"/>
        <w:rPr>
          <w:rFonts w:cs="David" w:hint="cs"/>
          <w:rtl/>
        </w:rPr>
      </w:pPr>
    </w:p>
    <w:p w14:paraId="2C652FA7" w14:textId="77777777" w:rsidR="00766F6F" w:rsidRPr="00766F6F" w:rsidRDefault="00766F6F" w:rsidP="00766F6F">
      <w:pPr>
        <w:bidi/>
        <w:rPr>
          <w:rFonts w:cs="David" w:hint="cs"/>
          <w:u w:val="single"/>
          <w:rtl/>
        </w:rPr>
      </w:pPr>
      <w:r w:rsidRPr="00766F6F">
        <w:rPr>
          <w:rFonts w:cs="David" w:hint="cs"/>
          <w:u w:val="single"/>
          <w:rtl/>
        </w:rPr>
        <w:t>דוד טל:</w:t>
      </w:r>
    </w:p>
    <w:p w14:paraId="40E1F023" w14:textId="77777777" w:rsidR="00766F6F" w:rsidRPr="00766F6F" w:rsidRDefault="00766F6F" w:rsidP="00766F6F">
      <w:pPr>
        <w:bidi/>
        <w:rPr>
          <w:rFonts w:cs="David" w:hint="cs"/>
          <w:rtl/>
        </w:rPr>
      </w:pPr>
    </w:p>
    <w:p w14:paraId="36C650B9" w14:textId="77777777" w:rsidR="00766F6F" w:rsidRPr="00766F6F" w:rsidRDefault="00766F6F" w:rsidP="00766F6F">
      <w:pPr>
        <w:bidi/>
        <w:rPr>
          <w:rFonts w:cs="David" w:hint="cs"/>
          <w:rtl/>
        </w:rPr>
      </w:pPr>
      <w:r w:rsidRPr="00766F6F">
        <w:rPr>
          <w:rFonts w:cs="David" w:hint="cs"/>
          <w:rtl/>
        </w:rPr>
        <w:tab/>
        <w:t xml:space="preserve">זה נכון. אתה מאוד צודק. </w:t>
      </w:r>
    </w:p>
    <w:p w14:paraId="71139329" w14:textId="77777777" w:rsidR="00766F6F" w:rsidRPr="00766F6F" w:rsidRDefault="00766F6F" w:rsidP="00766F6F">
      <w:pPr>
        <w:bidi/>
        <w:rPr>
          <w:rFonts w:cs="David" w:hint="cs"/>
          <w:rtl/>
        </w:rPr>
      </w:pPr>
    </w:p>
    <w:p w14:paraId="17017073" w14:textId="77777777" w:rsidR="00766F6F" w:rsidRPr="00766F6F" w:rsidRDefault="00766F6F" w:rsidP="00766F6F">
      <w:pPr>
        <w:bidi/>
        <w:rPr>
          <w:rFonts w:cs="David" w:hint="cs"/>
          <w:u w:val="single"/>
          <w:rtl/>
        </w:rPr>
      </w:pPr>
      <w:r w:rsidRPr="00766F6F">
        <w:rPr>
          <w:rFonts w:cs="David" w:hint="cs"/>
          <w:u w:val="single"/>
          <w:rtl/>
        </w:rPr>
        <w:t>חנא סוויד:</w:t>
      </w:r>
    </w:p>
    <w:p w14:paraId="2D43BCA0" w14:textId="77777777" w:rsidR="00766F6F" w:rsidRPr="00766F6F" w:rsidRDefault="00766F6F" w:rsidP="00766F6F">
      <w:pPr>
        <w:bidi/>
        <w:ind w:firstLine="567"/>
        <w:rPr>
          <w:rFonts w:cs="David" w:hint="cs"/>
          <w:rtl/>
        </w:rPr>
      </w:pPr>
    </w:p>
    <w:p w14:paraId="1AA81F98" w14:textId="77777777" w:rsidR="00766F6F" w:rsidRPr="00766F6F" w:rsidRDefault="00766F6F" w:rsidP="00766F6F">
      <w:pPr>
        <w:bidi/>
        <w:ind w:firstLine="567"/>
        <w:rPr>
          <w:rFonts w:cs="David" w:hint="cs"/>
          <w:rtl/>
        </w:rPr>
      </w:pPr>
      <w:r w:rsidRPr="00766F6F">
        <w:rPr>
          <w:rFonts w:cs="David" w:hint="cs"/>
          <w:rtl/>
        </w:rPr>
        <w:t xml:space="preserve">אני יודע שלסיעות אחרות באופוזיציה זאת דרך טובה ומקובלת להעלות נושאים ולהיות חלק מהוואי הפרלמנטרי. שבוע שני ברציפות שאנחנו מקבלים סירוב.  </w:t>
      </w:r>
    </w:p>
    <w:p w14:paraId="3ED0B90D" w14:textId="77777777" w:rsidR="00766F6F" w:rsidRPr="00766F6F" w:rsidRDefault="00766F6F" w:rsidP="00766F6F">
      <w:pPr>
        <w:bidi/>
        <w:rPr>
          <w:rFonts w:cs="David" w:hint="cs"/>
          <w:rtl/>
        </w:rPr>
      </w:pPr>
    </w:p>
    <w:p w14:paraId="6857EF5A" w14:textId="77777777" w:rsidR="00766F6F" w:rsidRPr="00766F6F" w:rsidRDefault="00766F6F" w:rsidP="00766F6F">
      <w:pPr>
        <w:bidi/>
        <w:rPr>
          <w:rFonts w:cs="David" w:hint="cs"/>
          <w:rtl/>
        </w:rPr>
      </w:pPr>
      <w:r w:rsidRPr="00766F6F">
        <w:rPr>
          <w:rFonts w:cs="David" w:hint="cs"/>
          <w:u w:val="single"/>
          <w:rtl/>
        </w:rPr>
        <w:t>קולט אביטל:</w:t>
      </w:r>
    </w:p>
    <w:p w14:paraId="1086426A" w14:textId="77777777" w:rsidR="00766F6F" w:rsidRPr="00766F6F" w:rsidRDefault="00766F6F" w:rsidP="00766F6F">
      <w:pPr>
        <w:bidi/>
        <w:rPr>
          <w:rFonts w:cs="David" w:hint="cs"/>
          <w:rtl/>
        </w:rPr>
      </w:pPr>
    </w:p>
    <w:p w14:paraId="09AE9382" w14:textId="77777777" w:rsidR="00766F6F" w:rsidRPr="00766F6F" w:rsidRDefault="00766F6F" w:rsidP="00766F6F">
      <w:pPr>
        <w:bidi/>
        <w:ind w:firstLine="567"/>
        <w:rPr>
          <w:rFonts w:cs="David" w:hint="cs"/>
          <w:rtl/>
        </w:rPr>
      </w:pPr>
      <w:r w:rsidRPr="00766F6F">
        <w:rPr>
          <w:rFonts w:cs="David" w:hint="cs"/>
          <w:rtl/>
        </w:rPr>
        <w:t>למה לא להגיש הצעה לסדר.</w:t>
      </w:r>
    </w:p>
    <w:p w14:paraId="095DA225" w14:textId="77777777" w:rsidR="00766F6F" w:rsidRPr="00766F6F" w:rsidRDefault="00766F6F" w:rsidP="00766F6F">
      <w:pPr>
        <w:bidi/>
        <w:rPr>
          <w:rFonts w:cs="David" w:hint="cs"/>
          <w:rtl/>
        </w:rPr>
      </w:pPr>
    </w:p>
    <w:p w14:paraId="68221698" w14:textId="77777777" w:rsidR="00766F6F" w:rsidRPr="00766F6F" w:rsidRDefault="00766F6F" w:rsidP="00766F6F">
      <w:pPr>
        <w:bidi/>
        <w:rPr>
          <w:rFonts w:cs="David" w:hint="cs"/>
          <w:u w:val="single"/>
          <w:rtl/>
        </w:rPr>
      </w:pPr>
      <w:r w:rsidRPr="00766F6F">
        <w:rPr>
          <w:rFonts w:cs="David" w:hint="cs"/>
          <w:u w:val="single"/>
          <w:rtl/>
        </w:rPr>
        <w:t>היו</w:t>
      </w:r>
      <w:r w:rsidRPr="00766F6F">
        <w:rPr>
          <w:rFonts w:cs="David"/>
          <w:u w:val="single"/>
          <w:rtl/>
        </w:rPr>
        <w:t>"</w:t>
      </w:r>
      <w:r w:rsidRPr="00766F6F">
        <w:rPr>
          <w:rFonts w:cs="David" w:hint="cs"/>
          <w:u w:val="single"/>
          <w:rtl/>
        </w:rPr>
        <w:t>ר רוחמה אברהם:</w:t>
      </w:r>
    </w:p>
    <w:p w14:paraId="7EC9A50C" w14:textId="77777777" w:rsidR="00766F6F" w:rsidRPr="00766F6F" w:rsidRDefault="00766F6F" w:rsidP="00766F6F">
      <w:pPr>
        <w:bidi/>
        <w:rPr>
          <w:rFonts w:cs="David" w:hint="cs"/>
          <w:rtl/>
        </w:rPr>
      </w:pPr>
    </w:p>
    <w:p w14:paraId="18CDC9C7" w14:textId="77777777" w:rsidR="00766F6F" w:rsidRPr="00766F6F" w:rsidRDefault="00766F6F" w:rsidP="00766F6F">
      <w:pPr>
        <w:bidi/>
        <w:ind w:firstLine="567"/>
        <w:rPr>
          <w:rFonts w:cs="David" w:hint="cs"/>
          <w:rtl/>
        </w:rPr>
      </w:pPr>
      <w:r w:rsidRPr="00766F6F">
        <w:rPr>
          <w:rFonts w:cs="David" w:hint="cs"/>
          <w:rtl/>
        </w:rPr>
        <w:t xml:space="preserve">אני מבקשת לא להיכנס לשאלה כזאת. הרבה פעמים מתקבלות הצעות לסדר. לא צריך לקחת את זה באופן אישי לסקטור כזה או אחר או לסיעה כזאת או אחרת. </w:t>
      </w:r>
    </w:p>
    <w:p w14:paraId="29C29A0E" w14:textId="77777777" w:rsidR="00766F6F" w:rsidRPr="00766F6F" w:rsidRDefault="00766F6F" w:rsidP="00766F6F">
      <w:pPr>
        <w:bidi/>
        <w:rPr>
          <w:rFonts w:cs="David" w:hint="cs"/>
          <w:rtl/>
        </w:rPr>
      </w:pPr>
    </w:p>
    <w:p w14:paraId="299CDEDC" w14:textId="77777777" w:rsidR="00766F6F" w:rsidRPr="00766F6F" w:rsidRDefault="00766F6F" w:rsidP="00766F6F">
      <w:pPr>
        <w:bidi/>
        <w:rPr>
          <w:rFonts w:cs="David" w:hint="cs"/>
          <w:u w:val="single"/>
          <w:rtl/>
        </w:rPr>
      </w:pPr>
      <w:r w:rsidRPr="00766F6F">
        <w:rPr>
          <w:rFonts w:cs="David" w:hint="cs"/>
          <w:u w:val="single"/>
          <w:rtl/>
        </w:rPr>
        <w:t>דוד טל:</w:t>
      </w:r>
    </w:p>
    <w:p w14:paraId="021E5440" w14:textId="77777777" w:rsidR="00766F6F" w:rsidRPr="00766F6F" w:rsidRDefault="00766F6F" w:rsidP="00766F6F">
      <w:pPr>
        <w:bidi/>
        <w:rPr>
          <w:rFonts w:cs="David" w:hint="cs"/>
          <w:rtl/>
        </w:rPr>
      </w:pPr>
    </w:p>
    <w:p w14:paraId="6092C2CF" w14:textId="77777777" w:rsidR="00766F6F" w:rsidRPr="00766F6F" w:rsidRDefault="00766F6F" w:rsidP="00766F6F">
      <w:pPr>
        <w:bidi/>
        <w:rPr>
          <w:rFonts w:cs="David" w:hint="cs"/>
          <w:rtl/>
        </w:rPr>
      </w:pPr>
      <w:r w:rsidRPr="00766F6F">
        <w:rPr>
          <w:rFonts w:cs="David" w:hint="cs"/>
          <w:rtl/>
        </w:rPr>
        <w:tab/>
        <w:t>האם זה ירגיע את ד"ר סוויד אם אני אגיד שאישרו לו יותר הצעות דחופות מאשר לי, שאני ממפלגת השלטון? אני ספרתי שבחודש האחרון אישרו לך יותר מאשר לי.</w:t>
      </w:r>
    </w:p>
    <w:p w14:paraId="79487BCE" w14:textId="77777777" w:rsidR="00766F6F" w:rsidRPr="00766F6F" w:rsidRDefault="00766F6F" w:rsidP="00766F6F">
      <w:pPr>
        <w:bidi/>
        <w:rPr>
          <w:rFonts w:cs="David" w:hint="cs"/>
          <w:rtl/>
        </w:rPr>
      </w:pPr>
    </w:p>
    <w:p w14:paraId="6CC2814C" w14:textId="77777777" w:rsidR="00766F6F" w:rsidRPr="00766F6F" w:rsidRDefault="00766F6F" w:rsidP="00766F6F">
      <w:pPr>
        <w:bidi/>
        <w:rPr>
          <w:rFonts w:cs="David" w:hint="cs"/>
          <w:u w:val="single"/>
          <w:rtl/>
        </w:rPr>
      </w:pPr>
      <w:r w:rsidRPr="00766F6F">
        <w:rPr>
          <w:rFonts w:cs="David" w:hint="cs"/>
          <w:u w:val="single"/>
          <w:rtl/>
        </w:rPr>
        <w:t>היו</w:t>
      </w:r>
      <w:r w:rsidRPr="00766F6F">
        <w:rPr>
          <w:rFonts w:cs="David"/>
          <w:u w:val="single"/>
          <w:rtl/>
        </w:rPr>
        <w:t>"</w:t>
      </w:r>
      <w:r w:rsidRPr="00766F6F">
        <w:rPr>
          <w:rFonts w:cs="David" w:hint="cs"/>
          <w:u w:val="single"/>
          <w:rtl/>
        </w:rPr>
        <w:t>ר רוחמה אברהם:</w:t>
      </w:r>
    </w:p>
    <w:p w14:paraId="7CE73D5D" w14:textId="77777777" w:rsidR="00766F6F" w:rsidRPr="00766F6F" w:rsidRDefault="00766F6F" w:rsidP="00766F6F">
      <w:pPr>
        <w:bidi/>
        <w:rPr>
          <w:rFonts w:cs="David" w:hint="cs"/>
          <w:rtl/>
        </w:rPr>
      </w:pPr>
    </w:p>
    <w:p w14:paraId="4E2A0342" w14:textId="77777777" w:rsidR="00766F6F" w:rsidRPr="00766F6F" w:rsidRDefault="00766F6F" w:rsidP="00766F6F">
      <w:pPr>
        <w:bidi/>
        <w:rPr>
          <w:rFonts w:cs="David" w:hint="cs"/>
          <w:rtl/>
        </w:rPr>
      </w:pPr>
      <w:r w:rsidRPr="00766F6F">
        <w:rPr>
          <w:rFonts w:cs="David" w:hint="cs"/>
          <w:rtl/>
        </w:rPr>
        <w:tab/>
        <w:t xml:space="preserve">כן. אני עוברת להצבעה. </w:t>
      </w:r>
    </w:p>
    <w:p w14:paraId="3CCBD929" w14:textId="77777777" w:rsidR="00766F6F" w:rsidRPr="00766F6F" w:rsidRDefault="00766F6F" w:rsidP="00766F6F">
      <w:pPr>
        <w:bidi/>
        <w:rPr>
          <w:rFonts w:cs="David" w:hint="cs"/>
          <w:rtl/>
        </w:rPr>
      </w:pPr>
    </w:p>
    <w:p w14:paraId="7356E018" w14:textId="77777777" w:rsidR="00766F6F" w:rsidRPr="00766F6F" w:rsidRDefault="00766F6F" w:rsidP="00766F6F">
      <w:pPr>
        <w:bidi/>
        <w:jc w:val="center"/>
        <w:rPr>
          <w:rFonts w:cs="David" w:hint="cs"/>
          <w:rtl/>
        </w:rPr>
      </w:pPr>
      <w:r w:rsidRPr="00766F6F">
        <w:rPr>
          <w:rFonts w:cs="David" w:hint="cs"/>
          <w:rtl/>
        </w:rPr>
        <w:t>ה צ ב ע ה</w:t>
      </w:r>
    </w:p>
    <w:p w14:paraId="66DFEFA1" w14:textId="77777777" w:rsidR="00766F6F" w:rsidRPr="00766F6F" w:rsidRDefault="00766F6F" w:rsidP="00766F6F">
      <w:pPr>
        <w:bidi/>
        <w:jc w:val="center"/>
        <w:rPr>
          <w:rFonts w:cs="David" w:hint="cs"/>
          <w:rtl/>
        </w:rPr>
      </w:pPr>
      <w:r w:rsidRPr="00766F6F">
        <w:rPr>
          <w:rFonts w:cs="David" w:hint="cs"/>
          <w:rtl/>
        </w:rPr>
        <w:t>בעד - 1</w:t>
      </w:r>
    </w:p>
    <w:p w14:paraId="37F8D785" w14:textId="77777777" w:rsidR="00766F6F" w:rsidRPr="00766F6F" w:rsidRDefault="00766F6F" w:rsidP="00766F6F">
      <w:pPr>
        <w:bidi/>
        <w:jc w:val="center"/>
        <w:rPr>
          <w:rFonts w:cs="David" w:hint="cs"/>
          <w:rtl/>
        </w:rPr>
      </w:pPr>
      <w:r w:rsidRPr="00766F6F">
        <w:rPr>
          <w:rFonts w:cs="David" w:hint="cs"/>
          <w:rtl/>
        </w:rPr>
        <w:t>נגד - 3</w:t>
      </w:r>
    </w:p>
    <w:p w14:paraId="6070CF99" w14:textId="77777777" w:rsidR="00766F6F" w:rsidRPr="00766F6F" w:rsidRDefault="00766F6F" w:rsidP="00766F6F">
      <w:pPr>
        <w:bidi/>
        <w:jc w:val="center"/>
        <w:rPr>
          <w:rFonts w:cs="David" w:hint="cs"/>
          <w:rtl/>
        </w:rPr>
      </w:pPr>
      <w:r w:rsidRPr="00766F6F">
        <w:rPr>
          <w:rFonts w:cs="David" w:hint="cs"/>
          <w:rtl/>
        </w:rPr>
        <w:t>נמנעים - אין</w:t>
      </w:r>
    </w:p>
    <w:p w14:paraId="62D908F5" w14:textId="77777777" w:rsidR="00766F6F" w:rsidRPr="00766F6F" w:rsidRDefault="00766F6F" w:rsidP="00766F6F">
      <w:pPr>
        <w:bidi/>
        <w:rPr>
          <w:rFonts w:cs="David" w:hint="cs"/>
          <w:rtl/>
        </w:rPr>
      </w:pPr>
    </w:p>
    <w:p w14:paraId="3B3979D1" w14:textId="77777777" w:rsidR="00766F6F" w:rsidRPr="00766F6F" w:rsidRDefault="00766F6F" w:rsidP="00766F6F">
      <w:pPr>
        <w:bidi/>
        <w:rPr>
          <w:rFonts w:cs="David" w:hint="cs"/>
          <w:rtl/>
        </w:rPr>
      </w:pPr>
    </w:p>
    <w:p w14:paraId="27032676" w14:textId="77777777" w:rsidR="00766F6F" w:rsidRPr="00766F6F" w:rsidRDefault="00766F6F" w:rsidP="00766F6F">
      <w:pPr>
        <w:bidi/>
        <w:rPr>
          <w:rFonts w:cs="David" w:hint="cs"/>
          <w:u w:val="single"/>
          <w:rtl/>
        </w:rPr>
      </w:pPr>
      <w:r w:rsidRPr="00766F6F">
        <w:rPr>
          <w:rFonts w:cs="David" w:hint="cs"/>
          <w:u w:val="single"/>
          <w:rtl/>
        </w:rPr>
        <w:t>היו</w:t>
      </w:r>
      <w:r w:rsidRPr="00766F6F">
        <w:rPr>
          <w:rFonts w:cs="David"/>
          <w:u w:val="single"/>
          <w:rtl/>
        </w:rPr>
        <w:t>"</w:t>
      </w:r>
      <w:r w:rsidRPr="00766F6F">
        <w:rPr>
          <w:rFonts w:cs="David" w:hint="cs"/>
          <w:u w:val="single"/>
          <w:rtl/>
        </w:rPr>
        <w:t>ר רוחמה אברהם:</w:t>
      </w:r>
    </w:p>
    <w:p w14:paraId="3EE7470C" w14:textId="77777777" w:rsidR="00766F6F" w:rsidRPr="00766F6F" w:rsidRDefault="00766F6F" w:rsidP="00766F6F">
      <w:pPr>
        <w:bidi/>
        <w:rPr>
          <w:rFonts w:cs="David" w:hint="cs"/>
          <w:rtl/>
        </w:rPr>
      </w:pPr>
    </w:p>
    <w:p w14:paraId="499D6A74" w14:textId="77777777" w:rsidR="00766F6F" w:rsidRPr="00766F6F" w:rsidRDefault="00766F6F" w:rsidP="00766F6F">
      <w:pPr>
        <w:bidi/>
        <w:rPr>
          <w:rFonts w:cs="David" w:hint="cs"/>
          <w:rtl/>
        </w:rPr>
      </w:pPr>
      <w:r w:rsidRPr="00766F6F">
        <w:rPr>
          <w:rFonts w:cs="David" w:hint="cs"/>
          <w:rtl/>
        </w:rPr>
        <w:tab/>
        <w:t xml:space="preserve">1 בעד, 3 נגד, אין נמנעים, ולפיכך אני קובעת שהערעור לא התקבל. חה"כ טלב אלסאנע לא נמצא פה. חה"כ דב חנין לא נמצא פה. חה"כ חנא סוויד, בבקשה. </w:t>
      </w:r>
    </w:p>
    <w:p w14:paraId="3709CED7" w14:textId="77777777" w:rsidR="00766F6F" w:rsidRPr="00766F6F" w:rsidRDefault="00766F6F" w:rsidP="00766F6F">
      <w:pPr>
        <w:bidi/>
        <w:rPr>
          <w:rFonts w:cs="David" w:hint="cs"/>
          <w:rtl/>
        </w:rPr>
      </w:pPr>
    </w:p>
    <w:p w14:paraId="0E50DAC3" w14:textId="77777777" w:rsidR="00766F6F" w:rsidRPr="00766F6F" w:rsidRDefault="00766F6F" w:rsidP="00766F6F">
      <w:pPr>
        <w:bidi/>
        <w:rPr>
          <w:rFonts w:cs="David" w:hint="cs"/>
          <w:u w:val="single"/>
          <w:rtl/>
        </w:rPr>
      </w:pPr>
      <w:r w:rsidRPr="00766F6F">
        <w:rPr>
          <w:rFonts w:cs="David" w:hint="cs"/>
          <w:u w:val="single"/>
          <w:rtl/>
        </w:rPr>
        <w:t>חנא סוויד:</w:t>
      </w:r>
    </w:p>
    <w:p w14:paraId="4EE51759" w14:textId="77777777" w:rsidR="00766F6F" w:rsidRPr="00766F6F" w:rsidRDefault="00766F6F" w:rsidP="00766F6F">
      <w:pPr>
        <w:bidi/>
        <w:rPr>
          <w:rFonts w:cs="David" w:hint="cs"/>
          <w:rtl/>
        </w:rPr>
      </w:pPr>
    </w:p>
    <w:p w14:paraId="45BD8720" w14:textId="77777777" w:rsidR="00766F6F" w:rsidRPr="00766F6F" w:rsidRDefault="00766F6F" w:rsidP="00766F6F">
      <w:pPr>
        <w:bidi/>
        <w:ind w:firstLine="567"/>
        <w:rPr>
          <w:rFonts w:cs="David" w:hint="cs"/>
          <w:rtl/>
        </w:rPr>
      </w:pPr>
      <w:r w:rsidRPr="00766F6F">
        <w:rPr>
          <w:rFonts w:cs="David" w:hint="cs"/>
          <w:rtl/>
        </w:rPr>
        <w:t xml:space="preserve">אני חושב שזה עניין מאוד חשוב. צריך לפתוח אפיק להידברות עם סוריה, במצב המדיני הקיים במזרח התיכון.  האפשרות לפרוץ את האפשרויות להידברות, לפתוח אפיקים של הידברות, ליצור תקווה בלב העמים במזרח התיכון ובישראל, לצאת מהמבוי הפוליטי המדיני הסתום שאנחנו נמצאים בו, זה מאוד חשוב. ברור שכאן יש דעות שונות. אמ"ן חושבים שצריך לדבר עם סוריה. יש דעה מגובשת בכיוון הזה. שרים שונים התבטאו בעניין הזה, ולכן חשבתי שזה נושא חשוב. ראוי שיעלה הנושא בכנסת ושיתקיים דיון ציבורי סביבו. אני לא אחזור על הדברים האחרים, שהזכרתי כאשר דיברתי בקשר להצעה הראשונה. </w:t>
      </w:r>
    </w:p>
    <w:p w14:paraId="12F5AFA5" w14:textId="77777777" w:rsidR="00766F6F" w:rsidRPr="00766F6F" w:rsidRDefault="00766F6F" w:rsidP="00766F6F">
      <w:pPr>
        <w:bidi/>
        <w:rPr>
          <w:rFonts w:cs="David" w:hint="cs"/>
          <w:rtl/>
        </w:rPr>
      </w:pPr>
    </w:p>
    <w:p w14:paraId="765FF852" w14:textId="77777777" w:rsidR="00766F6F" w:rsidRPr="00766F6F" w:rsidRDefault="00766F6F" w:rsidP="00766F6F">
      <w:pPr>
        <w:bidi/>
        <w:rPr>
          <w:rFonts w:cs="David" w:hint="cs"/>
          <w:rtl/>
        </w:rPr>
      </w:pPr>
      <w:r w:rsidRPr="00766F6F">
        <w:rPr>
          <w:rFonts w:cs="David" w:hint="cs"/>
          <w:u w:val="single"/>
          <w:rtl/>
        </w:rPr>
        <w:t>קולט אביטל:</w:t>
      </w:r>
    </w:p>
    <w:p w14:paraId="5AC66882" w14:textId="77777777" w:rsidR="00766F6F" w:rsidRPr="00766F6F" w:rsidRDefault="00766F6F" w:rsidP="00766F6F">
      <w:pPr>
        <w:bidi/>
        <w:rPr>
          <w:rFonts w:cs="David" w:hint="cs"/>
          <w:rtl/>
        </w:rPr>
      </w:pPr>
    </w:p>
    <w:p w14:paraId="08A433D9" w14:textId="77777777" w:rsidR="00766F6F" w:rsidRPr="00766F6F" w:rsidRDefault="00766F6F" w:rsidP="00766F6F">
      <w:pPr>
        <w:bidi/>
        <w:ind w:firstLine="567"/>
        <w:rPr>
          <w:rFonts w:cs="David" w:hint="cs"/>
          <w:rtl/>
        </w:rPr>
      </w:pPr>
      <w:r w:rsidRPr="00766F6F">
        <w:rPr>
          <w:rFonts w:cs="David" w:hint="cs"/>
          <w:rtl/>
        </w:rPr>
        <w:t xml:space="preserve">אין לי מה להוסיף. גם אני הייתי סבורה, שכדאי שהכנסת תקיים על זה דיון. הנשיאות חשבה שאין בזה דחיפות. אולי אפשר לנסות להעלות את זה בשבוע הבא אחרי שראש הממשלה חוזר. </w:t>
      </w:r>
    </w:p>
    <w:p w14:paraId="1E65BF89" w14:textId="77777777" w:rsidR="00766F6F" w:rsidRPr="00766F6F" w:rsidRDefault="00766F6F" w:rsidP="00766F6F">
      <w:pPr>
        <w:bidi/>
        <w:rPr>
          <w:rFonts w:cs="David" w:hint="cs"/>
          <w:rtl/>
        </w:rPr>
      </w:pPr>
    </w:p>
    <w:p w14:paraId="4071AAFC" w14:textId="77777777" w:rsidR="00766F6F" w:rsidRPr="00766F6F" w:rsidRDefault="00766F6F" w:rsidP="00766F6F">
      <w:pPr>
        <w:bidi/>
        <w:rPr>
          <w:rFonts w:cs="David" w:hint="cs"/>
          <w:u w:val="single"/>
          <w:rtl/>
        </w:rPr>
      </w:pPr>
      <w:r w:rsidRPr="00766F6F">
        <w:rPr>
          <w:rFonts w:cs="David" w:hint="cs"/>
          <w:u w:val="single"/>
          <w:rtl/>
        </w:rPr>
        <w:t>היו</w:t>
      </w:r>
      <w:r w:rsidRPr="00766F6F">
        <w:rPr>
          <w:rFonts w:cs="David"/>
          <w:u w:val="single"/>
          <w:rtl/>
        </w:rPr>
        <w:t>"</w:t>
      </w:r>
      <w:r w:rsidRPr="00766F6F">
        <w:rPr>
          <w:rFonts w:cs="David" w:hint="cs"/>
          <w:u w:val="single"/>
          <w:rtl/>
        </w:rPr>
        <w:t>ר רוחמה אברהם:</w:t>
      </w:r>
    </w:p>
    <w:p w14:paraId="63B95292" w14:textId="77777777" w:rsidR="00766F6F" w:rsidRPr="00766F6F" w:rsidRDefault="00766F6F" w:rsidP="00766F6F">
      <w:pPr>
        <w:bidi/>
        <w:rPr>
          <w:rFonts w:cs="David" w:hint="cs"/>
          <w:rtl/>
        </w:rPr>
      </w:pPr>
    </w:p>
    <w:p w14:paraId="57A1A0C0" w14:textId="77777777" w:rsidR="00766F6F" w:rsidRPr="00766F6F" w:rsidRDefault="00766F6F" w:rsidP="00766F6F">
      <w:pPr>
        <w:bidi/>
        <w:rPr>
          <w:rFonts w:cs="David" w:hint="cs"/>
          <w:rtl/>
        </w:rPr>
      </w:pPr>
      <w:r w:rsidRPr="00766F6F">
        <w:rPr>
          <w:rFonts w:cs="David" w:hint="cs"/>
          <w:rtl/>
        </w:rPr>
        <w:tab/>
        <w:t xml:space="preserve">אני עוברת להצבעה. </w:t>
      </w:r>
    </w:p>
    <w:p w14:paraId="6EA0CD4C" w14:textId="77777777" w:rsidR="00766F6F" w:rsidRPr="00766F6F" w:rsidRDefault="00766F6F" w:rsidP="00766F6F">
      <w:pPr>
        <w:bidi/>
        <w:rPr>
          <w:rFonts w:cs="David" w:hint="cs"/>
          <w:rtl/>
        </w:rPr>
      </w:pPr>
    </w:p>
    <w:p w14:paraId="29F0DDDD" w14:textId="77777777" w:rsidR="00766F6F" w:rsidRPr="00766F6F" w:rsidRDefault="00766F6F" w:rsidP="00766F6F">
      <w:pPr>
        <w:bidi/>
        <w:jc w:val="center"/>
        <w:rPr>
          <w:rFonts w:cs="David" w:hint="cs"/>
          <w:rtl/>
        </w:rPr>
      </w:pPr>
      <w:r w:rsidRPr="00766F6F">
        <w:rPr>
          <w:rFonts w:cs="David" w:hint="cs"/>
          <w:rtl/>
        </w:rPr>
        <w:t>ה צ ב ע ה</w:t>
      </w:r>
    </w:p>
    <w:p w14:paraId="187C2780" w14:textId="77777777" w:rsidR="00766F6F" w:rsidRPr="00766F6F" w:rsidRDefault="00766F6F" w:rsidP="00766F6F">
      <w:pPr>
        <w:bidi/>
        <w:jc w:val="center"/>
        <w:rPr>
          <w:rFonts w:cs="David" w:hint="cs"/>
          <w:rtl/>
        </w:rPr>
      </w:pPr>
      <w:r w:rsidRPr="00766F6F">
        <w:rPr>
          <w:rFonts w:cs="David" w:hint="cs"/>
          <w:rtl/>
        </w:rPr>
        <w:t>בעד -1</w:t>
      </w:r>
    </w:p>
    <w:p w14:paraId="6E042686" w14:textId="77777777" w:rsidR="00766F6F" w:rsidRPr="00766F6F" w:rsidRDefault="00766F6F" w:rsidP="00766F6F">
      <w:pPr>
        <w:bidi/>
        <w:jc w:val="center"/>
        <w:rPr>
          <w:rFonts w:cs="David" w:hint="cs"/>
          <w:rtl/>
        </w:rPr>
      </w:pPr>
      <w:r w:rsidRPr="00766F6F">
        <w:rPr>
          <w:rFonts w:cs="David" w:hint="cs"/>
          <w:rtl/>
        </w:rPr>
        <w:t>נגד - 3</w:t>
      </w:r>
    </w:p>
    <w:p w14:paraId="3046D865" w14:textId="77777777" w:rsidR="00766F6F" w:rsidRPr="00766F6F" w:rsidRDefault="00766F6F" w:rsidP="00766F6F">
      <w:pPr>
        <w:bidi/>
        <w:jc w:val="center"/>
        <w:rPr>
          <w:rFonts w:cs="David" w:hint="cs"/>
          <w:rtl/>
        </w:rPr>
      </w:pPr>
      <w:r w:rsidRPr="00766F6F">
        <w:rPr>
          <w:rFonts w:cs="David" w:hint="cs"/>
          <w:rtl/>
        </w:rPr>
        <w:t>נמנעים אין</w:t>
      </w:r>
    </w:p>
    <w:p w14:paraId="28E85BF5" w14:textId="77777777" w:rsidR="00766F6F" w:rsidRPr="00766F6F" w:rsidRDefault="00766F6F" w:rsidP="00766F6F">
      <w:pPr>
        <w:bidi/>
        <w:rPr>
          <w:rFonts w:cs="David" w:hint="cs"/>
          <w:rtl/>
        </w:rPr>
      </w:pPr>
    </w:p>
    <w:p w14:paraId="751C817E" w14:textId="77777777" w:rsidR="00766F6F" w:rsidRPr="00766F6F" w:rsidRDefault="00766F6F" w:rsidP="00766F6F">
      <w:pPr>
        <w:bidi/>
        <w:rPr>
          <w:rFonts w:cs="David" w:hint="cs"/>
          <w:rtl/>
        </w:rPr>
      </w:pPr>
      <w:r w:rsidRPr="00766F6F">
        <w:rPr>
          <w:rFonts w:cs="David" w:hint="cs"/>
          <w:rtl/>
        </w:rPr>
        <w:tab/>
        <w:t xml:space="preserve">1 בעד, 3 נגד ואין נמנעים. לפיכך, אני קובעת שהערעור לא התקבל. תודה רבה, הישיבה נעולה. </w:t>
      </w:r>
    </w:p>
    <w:p w14:paraId="61A0C784" w14:textId="77777777" w:rsidR="00766F6F" w:rsidRPr="00766F6F" w:rsidRDefault="00766F6F" w:rsidP="00766F6F">
      <w:pPr>
        <w:bidi/>
        <w:rPr>
          <w:rFonts w:cs="David" w:hint="cs"/>
          <w:rtl/>
        </w:rPr>
      </w:pPr>
    </w:p>
    <w:p w14:paraId="7012FFD2" w14:textId="77777777" w:rsidR="00766F6F" w:rsidRPr="00766F6F" w:rsidRDefault="00766F6F" w:rsidP="00766F6F">
      <w:pPr>
        <w:pStyle w:val="Heading9"/>
        <w:rPr>
          <w:rFonts w:hint="cs"/>
          <w:rtl/>
        </w:rPr>
      </w:pPr>
      <w:r w:rsidRPr="00766F6F">
        <w:rPr>
          <w:rFonts w:hint="cs"/>
          <w:rtl/>
        </w:rPr>
        <w:t>הישיבה ננעלה בשעה 09:30</w:t>
      </w:r>
    </w:p>
    <w:p w14:paraId="23ED1892" w14:textId="77777777" w:rsidR="00552A80" w:rsidRPr="00766F6F" w:rsidRDefault="00552A80" w:rsidP="00766F6F">
      <w:pPr>
        <w:bidi/>
        <w:rPr>
          <w:rFonts w:cs="David"/>
        </w:rPr>
      </w:pPr>
    </w:p>
    <w:sectPr w:rsidR="00552A80" w:rsidRPr="00766F6F" w:rsidSect="00766F6F">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EBF4D" w14:textId="77777777" w:rsidR="00000000" w:rsidRDefault="00326C13">
      <w:r>
        <w:separator/>
      </w:r>
    </w:p>
  </w:endnote>
  <w:endnote w:type="continuationSeparator" w:id="0">
    <w:p w14:paraId="757BF8BD" w14:textId="77777777" w:rsidR="00000000" w:rsidRDefault="00326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4677D" w14:textId="77777777" w:rsidR="00000000" w:rsidRDefault="00326C13">
      <w:r>
        <w:separator/>
      </w:r>
    </w:p>
  </w:footnote>
  <w:footnote w:type="continuationSeparator" w:id="0">
    <w:p w14:paraId="5782FD27" w14:textId="77777777" w:rsidR="00000000" w:rsidRDefault="00326C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56AA8" w14:textId="77777777" w:rsidR="00766F6F" w:rsidRDefault="00766F6F">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5F99C48" w14:textId="77777777" w:rsidR="00766F6F" w:rsidRDefault="00766F6F">
    <w:pPr>
      <w:pStyle w:val="Header"/>
      <w:ind w:right="360"/>
      <w:jc w:val="both"/>
      <w:rPr>
        <w:rtl/>
      </w:rPr>
    </w:pPr>
  </w:p>
  <w:p w14:paraId="23ED2331" w14:textId="77777777" w:rsidR="00766F6F" w:rsidRDefault="00766F6F"/>
  <w:p w14:paraId="5B6BC8A5" w14:textId="77777777" w:rsidR="00766F6F" w:rsidRDefault="00766F6F"/>
  <w:p w14:paraId="50FD4479" w14:textId="77777777" w:rsidR="00766F6F" w:rsidRDefault="00766F6F"/>
  <w:p w14:paraId="1F38AA54" w14:textId="77777777" w:rsidR="00766F6F" w:rsidRDefault="00766F6F"/>
  <w:p w14:paraId="5BEB2038" w14:textId="77777777" w:rsidR="00766F6F" w:rsidRDefault="00766F6F"/>
  <w:p w14:paraId="663FFE06" w14:textId="77777777" w:rsidR="00766F6F" w:rsidRDefault="00766F6F"/>
  <w:p w14:paraId="40012BC8" w14:textId="77777777" w:rsidR="00766F6F" w:rsidRDefault="00766F6F"/>
  <w:p w14:paraId="07F97E50" w14:textId="77777777" w:rsidR="00766F6F" w:rsidRDefault="00766F6F"/>
  <w:p w14:paraId="096F70B3" w14:textId="77777777" w:rsidR="00766F6F" w:rsidRDefault="00766F6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E3DC2" w14:textId="77777777" w:rsidR="00766F6F" w:rsidRDefault="00766F6F">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5</w:t>
    </w:r>
    <w:r>
      <w:rPr>
        <w:rStyle w:val="PageNumber"/>
        <w:rtl/>
      </w:rPr>
      <w:fldChar w:fldCharType="end"/>
    </w:r>
  </w:p>
  <w:p w14:paraId="4473EC7B" w14:textId="77777777" w:rsidR="00766F6F" w:rsidRDefault="00766F6F">
    <w:pPr>
      <w:pStyle w:val="Header"/>
      <w:ind w:right="360"/>
      <w:jc w:val="both"/>
      <w:rPr>
        <w:rFonts w:hint="cs"/>
        <w:rtl/>
      </w:rPr>
    </w:pPr>
    <w:r>
      <w:rPr>
        <w:rtl/>
      </w:rPr>
      <w:t>ועדת</w:t>
    </w:r>
    <w:r>
      <w:rPr>
        <w:rFonts w:hint="cs"/>
        <w:rtl/>
      </w:rPr>
      <w:t xml:space="preserve"> הכנסת</w:t>
    </w:r>
  </w:p>
  <w:p w14:paraId="2E43FC95" w14:textId="77777777" w:rsidR="00766F6F" w:rsidRDefault="00766F6F">
    <w:pPr>
      <w:pStyle w:val="Header"/>
      <w:ind w:right="360"/>
      <w:jc w:val="both"/>
      <w:rPr>
        <w:rStyle w:val="PageNumber"/>
        <w:rFonts w:hint="cs"/>
        <w:rtl/>
      </w:rPr>
    </w:pPr>
    <w:r>
      <w:rPr>
        <w:rFonts w:hint="cs"/>
        <w:rtl/>
      </w:rPr>
      <w:t>14.11.2006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79589פרוטוקול_ישיבת_ועדה.doc"/>
    <w:docVar w:name="StartMode" w:val="3"/>
  </w:docVars>
  <w:rsids>
    <w:rsidRoot w:val="00D318B5"/>
    <w:rsid w:val="00326C13"/>
    <w:rsid w:val="00552A80"/>
    <w:rsid w:val="00766F6F"/>
    <w:rsid w:val="008E4F72"/>
    <w:rsid w:val="00965806"/>
    <w:rsid w:val="00D318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8D4C872"/>
  <w15:chartTrackingRefBased/>
  <w15:docId w15:val="{9D5C61EB-4069-4BED-94A3-FED9BD8B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766F6F"/>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766F6F"/>
    <w:pPr>
      <w:keepNext/>
      <w:overflowPunct w:val="0"/>
      <w:autoSpaceDE w:val="0"/>
      <w:autoSpaceDN w:val="0"/>
      <w:bidi/>
      <w:adjustRightInd w:val="0"/>
      <w:jc w:val="center"/>
      <w:textAlignment w:val="baseline"/>
      <w:outlineLvl w:val="7"/>
    </w:pPr>
    <w:rPr>
      <w:rFonts w:cs="David"/>
      <w:b/>
      <w:bCs/>
      <w:sz w:val="22"/>
      <w:u w:val="single"/>
      <w:lang w:eastAsia="he-IL"/>
    </w:rPr>
  </w:style>
  <w:style w:type="paragraph" w:styleId="Heading9">
    <w:name w:val="heading 9"/>
    <w:basedOn w:val="Normal"/>
    <w:next w:val="Normal"/>
    <w:qFormat/>
    <w:rsid w:val="00766F6F"/>
    <w:pPr>
      <w:keepNext/>
      <w:overflowPunct w:val="0"/>
      <w:autoSpaceDE w:val="0"/>
      <w:autoSpaceDN w:val="0"/>
      <w:bidi/>
      <w:adjustRightInd w:val="0"/>
      <w:jc w:val="both"/>
      <w:textAlignment w:val="baseline"/>
      <w:outlineLvl w:val="8"/>
    </w:pPr>
    <w:rPr>
      <w:rFonts w:cs="David"/>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66F6F"/>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766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1018</Words>
  <Characters>5804</Characters>
  <Application>Microsoft Office Word</Application>
  <DocSecurity>0</DocSecurity>
  <Lines>48</Lines>
  <Paragraphs>13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2022-07-09T13:23:00Z</dcterms:created>
  <dcterms:modified xsi:type="dcterms:W3CDTF">2022-07-09T13:23:00Z</dcterms:modified>
</cp:coreProperties>
</file>