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5FE03" w14:textId="77777777" w:rsidR="005757F7" w:rsidRDefault="005757F7" w:rsidP="005757F7">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4BEE9E64" w14:textId="77777777" w:rsidR="005757F7" w:rsidRDefault="005757F7" w:rsidP="005757F7">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1C3F5259" w14:textId="77777777" w:rsidR="005757F7" w:rsidRDefault="005757F7" w:rsidP="005757F7">
      <w:pPr>
        <w:bidi/>
        <w:jc w:val="both"/>
        <w:rPr>
          <w:rFonts w:cs="David"/>
          <w:b/>
          <w:bCs/>
          <w:rtl/>
        </w:rPr>
      </w:pPr>
    </w:p>
    <w:p w14:paraId="4446E903" w14:textId="77777777" w:rsidR="005757F7" w:rsidRDefault="005757F7" w:rsidP="005757F7">
      <w:pPr>
        <w:bidi/>
        <w:jc w:val="center"/>
        <w:outlineLvl w:val="0"/>
        <w:rPr>
          <w:rFonts w:cs="David" w:hint="cs"/>
          <w:b/>
          <w:bCs/>
          <w:rtl/>
        </w:rPr>
      </w:pPr>
    </w:p>
    <w:p w14:paraId="6F65F945" w14:textId="77777777" w:rsidR="005757F7" w:rsidRDefault="005757F7" w:rsidP="005757F7">
      <w:pPr>
        <w:bidi/>
        <w:jc w:val="center"/>
        <w:outlineLvl w:val="0"/>
        <w:rPr>
          <w:rFonts w:cs="David" w:hint="cs"/>
          <w:b/>
          <w:bCs/>
          <w:rtl/>
        </w:rPr>
      </w:pPr>
    </w:p>
    <w:p w14:paraId="3618BC76" w14:textId="77777777" w:rsidR="005757F7" w:rsidRDefault="005757F7" w:rsidP="005757F7">
      <w:pPr>
        <w:bidi/>
        <w:jc w:val="center"/>
        <w:outlineLvl w:val="0"/>
        <w:rPr>
          <w:rFonts w:cs="David" w:hint="cs"/>
          <w:b/>
          <w:bCs/>
          <w:rtl/>
        </w:rPr>
      </w:pPr>
    </w:p>
    <w:p w14:paraId="6E02C006" w14:textId="77777777" w:rsidR="005757F7" w:rsidRDefault="005757F7" w:rsidP="005757F7">
      <w:pPr>
        <w:bidi/>
        <w:jc w:val="center"/>
        <w:outlineLvl w:val="0"/>
        <w:rPr>
          <w:rFonts w:cs="David" w:hint="cs"/>
          <w:b/>
          <w:bCs/>
          <w:rtl/>
        </w:rPr>
      </w:pPr>
      <w:r>
        <w:rPr>
          <w:rFonts w:cs="David"/>
          <w:b/>
          <w:bCs/>
          <w:rtl/>
        </w:rPr>
        <w:t xml:space="preserve">פרוטוקול מס' </w:t>
      </w:r>
      <w:r>
        <w:rPr>
          <w:rFonts w:cs="David" w:hint="cs"/>
          <w:b/>
          <w:bCs/>
          <w:rtl/>
        </w:rPr>
        <w:t>87</w:t>
      </w:r>
    </w:p>
    <w:p w14:paraId="7A8D991E" w14:textId="77777777" w:rsidR="005757F7" w:rsidRDefault="005757F7" w:rsidP="005757F7">
      <w:pPr>
        <w:bidi/>
        <w:jc w:val="center"/>
        <w:outlineLvl w:val="0"/>
        <w:rPr>
          <w:rFonts w:cs="David" w:hint="cs"/>
          <w:b/>
          <w:bCs/>
          <w:rtl/>
        </w:rPr>
      </w:pPr>
      <w:r>
        <w:rPr>
          <w:rFonts w:cs="David"/>
          <w:b/>
          <w:bCs/>
          <w:rtl/>
        </w:rPr>
        <w:t>מישיב</w:t>
      </w:r>
      <w:r>
        <w:rPr>
          <w:rFonts w:cs="David" w:hint="cs"/>
          <w:b/>
          <w:bCs/>
          <w:rtl/>
        </w:rPr>
        <w:t>ת ועדת הכנסת</w:t>
      </w:r>
    </w:p>
    <w:p w14:paraId="25380651" w14:textId="77777777" w:rsidR="005757F7" w:rsidRPr="00581AEC" w:rsidRDefault="005757F7" w:rsidP="005757F7">
      <w:pPr>
        <w:bidi/>
        <w:jc w:val="center"/>
        <w:outlineLvl w:val="0"/>
        <w:rPr>
          <w:rFonts w:cs="David" w:hint="cs"/>
          <w:b/>
          <w:bCs/>
          <w:u w:val="single"/>
          <w:rtl/>
        </w:rPr>
      </w:pPr>
      <w:r>
        <w:rPr>
          <w:rFonts w:cs="David" w:hint="cs"/>
          <w:b/>
          <w:bCs/>
          <w:u w:val="single"/>
          <w:rtl/>
        </w:rPr>
        <w:t>יום שלישי, י"ב בסיוון, התש"ע (25 במאי 2010), בשעה 13:00</w:t>
      </w:r>
    </w:p>
    <w:p w14:paraId="715712FC" w14:textId="77777777" w:rsidR="005757F7" w:rsidRDefault="005757F7" w:rsidP="005757F7">
      <w:pPr>
        <w:bidi/>
        <w:rPr>
          <w:rFonts w:cs="David"/>
          <w:b/>
          <w:bCs/>
          <w:u w:val="single"/>
          <w:rtl/>
        </w:rPr>
      </w:pPr>
    </w:p>
    <w:p w14:paraId="34804B47" w14:textId="77777777" w:rsidR="005757F7" w:rsidRDefault="005757F7" w:rsidP="005757F7">
      <w:pPr>
        <w:bidi/>
        <w:rPr>
          <w:rFonts w:cs="David" w:hint="cs"/>
          <w:b/>
          <w:bCs/>
          <w:u w:val="single"/>
          <w:rtl/>
        </w:rPr>
      </w:pPr>
    </w:p>
    <w:p w14:paraId="38D4B4D7" w14:textId="77777777" w:rsidR="005757F7" w:rsidRDefault="005757F7" w:rsidP="005757F7">
      <w:pPr>
        <w:bidi/>
        <w:rPr>
          <w:rFonts w:cs="David" w:hint="cs"/>
          <w:b/>
          <w:bCs/>
          <w:u w:val="single"/>
          <w:rtl/>
        </w:rPr>
      </w:pPr>
    </w:p>
    <w:p w14:paraId="532A71F9" w14:textId="77777777" w:rsidR="005757F7" w:rsidRDefault="005757F7" w:rsidP="005757F7">
      <w:pPr>
        <w:bidi/>
        <w:rPr>
          <w:rFonts w:cs="David" w:hint="cs"/>
          <w:b/>
          <w:bCs/>
          <w:u w:val="single"/>
          <w:rtl/>
        </w:rPr>
      </w:pPr>
    </w:p>
    <w:p w14:paraId="1E633D71" w14:textId="77777777" w:rsidR="005757F7" w:rsidRDefault="005757F7" w:rsidP="005757F7">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6038E5AD" w14:textId="77777777" w:rsidR="005757F7" w:rsidRDefault="005757F7" w:rsidP="005757F7">
      <w:pPr>
        <w:bidi/>
        <w:jc w:val="both"/>
        <w:rPr>
          <w:rFonts w:cs="David" w:hint="cs"/>
          <w:b/>
          <w:bCs/>
          <w:u w:val="single"/>
          <w:rtl/>
        </w:rPr>
      </w:pPr>
    </w:p>
    <w:p w14:paraId="01CFFE96" w14:textId="77777777" w:rsidR="005757F7" w:rsidRDefault="005757F7" w:rsidP="005757F7">
      <w:pPr>
        <w:numPr>
          <w:ilvl w:val="0"/>
          <w:numId w:val="2"/>
        </w:numPr>
        <w:autoSpaceDE w:val="0"/>
        <w:autoSpaceDN w:val="0"/>
        <w:bidi/>
        <w:jc w:val="both"/>
        <w:rPr>
          <w:rFonts w:cs="David" w:hint="cs"/>
          <w:b/>
          <w:bCs/>
        </w:rPr>
      </w:pPr>
      <w:r w:rsidRPr="00FF089C">
        <w:rPr>
          <w:rFonts w:cs="David" w:hint="cs"/>
          <w:b/>
          <w:bCs/>
          <w:rtl/>
        </w:rPr>
        <w:t xml:space="preserve">בקשת חבר הכנסת דוד רותם להקדמת הדיון בהצעת חוק האזרחות (תיקון </w:t>
      </w:r>
      <w:r w:rsidRPr="00FF089C">
        <w:rPr>
          <w:rFonts w:cs="David"/>
          <w:b/>
          <w:bCs/>
          <w:rtl/>
        </w:rPr>
        <w:t>–</w:t>
      </w:r>
      <w:r w:rsidRPr="00FF089C">
        <w:rPr>
          <w:rFonts w:cs="David" w:hint="cs"/>
          <w:b/>
          <w:bCs/>
          <w:rtl/>
        </w:rPr>
        <w:t xml:space="preserve"> ביטול אזרחו</w:t>
      </w:r>
      <w:r>
        <w:rPr>
          <w:rFonts w:cs="David" w:hint="cs"/>
          <w:b/>
          <w:bCs/>
          <w:rtl/>
        </w:rPr>
        <w:t>ת</w:t>
      </w:r>
      <w:r w:rsidRPr="00FF089C">
        <w:rPr>
          <w:rFonts w:cs="David" w:hint="cs"/>
          <w:b/>
          <w:bCs/>
          <w:rtl/>
        </w:rPr>
        <w:t xml:space="preserve"> בגין מעשה טרור או ריגול) התש"ע</w:t>
      </w:r>
      <w:r>
        <w:rPr>
          <w:rFonts w:cs="David" w:hint="cs"/>
          <w:b/>
          <w:bCs/>
          <w:rtl/>
        </w:rPr>
        <w:t xml:space="preserve"> (פ/2377/18), לפני הקריאה הטרומית</w:t>
      </w:r>
      <w:r w:rsidRPr="002E51F5">
        <w:rPr>
          <w:rFonts w:cs="David" w:hint="cs"/>
          <w:b/>
          <w:bCs/>
          <w:rtl/>
        </w:rPr>
        <w:t xml:space="preserve"> </w:t>
      </w:r>
    </w:p>
    <w:p w14:paraId="236660B7" w14:textId="77777777" w:rsidR="005757F7" w:rsidRPr="002E51F5" w:rsidRDefault="005757F7" w:rsidP="005757F7">
      <w:pPr>
        <w:numPr>
          <w:ilvl w:val="0"/>
          <w:numId w:val="2"/>
        </w:numPr>
        <w:autoSpaceDE w:val="0"/>
        <w:autoSpaceDN w:val="0"/>
        <w:bidi/>
        <w:jc w:val="both"/>
        <w:rPr>
          <w:rFonts w:cs="David" w:hint="cs"/>
          <w:b/>
          <w:bCs/>
        </w:rPr>
      </w:pPr>
      <w:r w:rsidRPr="002E51F5">
        <w:rPr>
          <w:rFonts w:cs="David" w:hint="cs"/>
          <w:b/>
          <w:bCs/>
          <w:rtl/>
        </w:rPr>
        <w:t>פניית יו"ר ועדת הפנים והגנת הסביבה בדבר קביעת ועדה לדיון בנושא: "כללים לעניין הזדהות מאבטח, בהתאם לסעיף 13 לחוק הגנה על עדים, התשס"ט-2008.</w:t>
      </w:r>
    </w:p>
    <w:p w14:paraId="29990402" w14:textId="77777777" w:rsidR="005757F7" w:rsidRPr="002E51F5" w:rsidRDefault="005757F7" w:rsidP="005757F7">
      <w:pPr>
        <w:numPr>
          <w:ilvl w:val="0"/>
          <w:numId w:val="2"/>
        </w:numPr>
        <w:autoSpaceDE w:val="0"/>
        <w:autoSpaceDN w:val="0"/>
        <w:bidi/>
        <w:jc w:val="both"/>
        <w:rPr>
          <w:rFonts w:cs="David" w:hint="cs"/>
          <w:b/>
          <w:bCs/>
          <w:rtl/>
        </w:rPr>
      </w:pPr>
      <w:r w:rsidRPr="002E51F5">
        <w:rPr>
          <w:rFonts w:cs="David" w:hint="cs"/>
          <w:b/>
          <w:bCs/>
          <w:rtl/>
        </w:rPr>
        <w:t>הצעות לתיקון תקנון הכנסת.</w:t>
      </w:r>
    </w:p>
    <w:p w14:paraId="6E3B7BB1" w14:textId="77777777" w:rsidR="005757F7" w:rsidRDefault="005757F7" w:rsidP="005757F7">
      <w:pPr>
        <w:bidi/>
        <w:jc w:val="both"/>
        <w:rPr>
          <w:rFonts w:cs="David"/>
          <w:b/>
          <w:bCs/>
          <w:rtl/>
        </w:rPr>
      </w:pPr>
    </w:p>
    <w:p w14:paraId="7B0533A0" w14:textId="77777777" w:rsidR="005757F7" w:rsidRDefault="005757F7" w:rsidP="005757F7">
      <w:pPr>
        <w:bidi/>
        <w:jc w:val="both"/>
        <w:outlineLvl w:val="0"/>
        <w:rPr>
          <w:rFonts w:cs="David" w:hint="cs"/>
          <w:b/>
          <w:bCs/>
          <w:u w:val="single"/>
          <w:rtl/>
        </w:rPr>
      </w:pPr>
    </w:p>
    <w:p w14:paraId="119A8AEC" w14:textId="77777777" w:rsidR="005757F7" w:rsidRDefault="005757F7" w:rsidP="005757F7">
      <w:pPr>
        <w:bidi/>
        <w:jc w:val="both"/>
        <w:outlineLvl w:val="0"/>
        <w:rPr>
          <w:rFonts w:cs="David"/>
          <w:b/>
          <w:bCs/>
          <w:u w:val="single"/>
          <w:rtl/>
        </w:rPr>
      </w:pPr>
      <w:r>
        <w:rPr>
          <w:rFonts w:cs="David"/>
          <w:b/>
          <w:bCs/>
          <w:u w:val="single"/>
          <w:rtl/>
        </w:rPr>
        <w:t>נכחו:</w:t>
      </w:r>
    </w:p>
    <w:p w14:paraId="70D034B5" w14:textId="77777777" w:rsidR="005757F7" w:rsidRDefault="005757F7" w:rsidP="005757F7">
      <w:pPr>
        <w:bidi/>
        <w:jc w:val="both"/>
        <w:outlineLvl w:val="0"/>
        <w:rPr>
          <w:rFonts w:cs="David" w:hint="cs"/>
          <w:rtl/>
        </w:rPr>
      </w:pPr>
      <w:r>
        <w:rPr>
          <w:rFonts w:cs="David"/>
          <w:b/>
          <w:bCs/>
          <w:u w:val="single"/>
          <w:rtl/>
        </w:rPr>
        <w:t>חברי הוועדה</w:t>
      </w:r>
      <w:r>
        <w:rPr>
          <w:rFonts w:cs="David"/>
          <w:rtl/>
        </w:rPr>
        <w:t>:</w:t>
      </w:r>
      <w:r>
        <w:rPr>
          <w:rFonts w:cs="David"/>
          <w:rtl/>
        </w:rPr>
        <w:tab/>
      </w:r>
    </w:p>
    <w:p w14:paraId="7E82EDB3" w14:textId="77777777" w:rsidR="005757F7" w:rsidRDefault="005757F7" w:rsidP="005757F7">
      <w:pPr>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w:t>
      </w:r>
    </w:p>
    <w:p w14:paraId="7FE5E63B" w14:textId="77777777" w:rsidR="005757F7" w:rsidRDefault="005757F7" w:rsidP="005757F7">
      <w:pPr>
        <w:bidi/>
        <w:jc w:val="both"/>
        <w:outlineLvl w:val="0"/>
        <w:rPr>
          <w:rFonts w:cs="David" w:hint="cs"/>
          <w:rtl/>
        </w:rPr>
      </w:pPr>
      <w:r>
        <w:rPr>
          <w:rFonts w:cs="David" w:hint="cs"/>
          <w:rtl/>
        </w:rPr>
        <w:t>אלכס מילר</w:t>
      </w:r>
    </w:p>
    <w:p w14:paraId="31BE6F87" w14:textId="77777777" w:rsidR="005757F7" w:rsidRDefault="005757F7" w:rsidP="005757F7">
      <w:pPr>
        <w:bidi/>
        <w:jc w:val="both"/>
        <w:outlineLvl w:val="0"/>
        <w:rPr>
          <w:rFonts w:cs="David" w:hint="cs"/>
          <w:rtl/>
        </w:rPr>
      </w:pPr>
      <w:r>
        <w:rPr>
          <w:rFonts w:cs="David" w:hint="cs"/>
          <w:rtl/>
        </w:rPr>
        <w:t>דוד רותם</w:t>
      </w:r>
    </w:p>
    <w:p w14:paraId="71C95EE3" w14:textId="77777777" w:rsidR="005757F7" w:rsidRDefault="005757F7" w:rsidP="005757F7">
      <w:pPr>
        <w:bidi/>
        <w:jc w:val="both"/>
        <w:outlineLvl w:val="0"/>
        <w:rPr>
          <w:rFonts w:cs="David" w:hint="cs"/>
          <w:rtl/>
        </w:rPr>
      </w:pPr>
      <w:r>
        <w:rPr>
          <w:rFonts w:cs="David" w:hint="cs"/>
          <w:rtl/>
        </w:rPr>
        <w:t>זאב אלקין</w:t>
      </w:r>
    </w:p>
    <w:p w14:paraId="554A2A4B" w14:textId="77777777" w:rsidR="005757F7" w:rsidRDefault="005757F7" w:rsidP="005757F7">
      <w:pPr>
        <w:bidi/>
        <w:jc w:val="both"/>
        <w:outlineLvl w:val="0"/>
        <w:rPr>
          <w:rFonts w:cs="David" w:hint="cs"/>
          <w:rtl/>
        </w:rPr>
      </w:pPr>
      <w:r>
        <w:rPr>
          <w:rFonts w:cs="David" w:hint="cs"/>
          <w:rtl/>
        </w:rPr>
        <w:t>נסים זאב</w:t>
      </w:r>
    </w:p>
    <w:p w14:paraId="19455498" w14:textId="77777777" w:rsidR="005757F7" w:rsidRDefault="005757F7" w:rsidP="005757F7">
      <w:pPr>
        <w:bidi/>
        <w:jc w:val="both"/>
        <w:outlineLvl w:val="0"/>
        <w:rPr>
          <w:rFonts w:cs="David" w:hint="cs"/>
          <w:rtl/>
        </w:rPr>
      </w:pPr>
      <w:r>
        <w:rPr>
          <w:rFonts w:cs="David" w:hint="cs"/>
          <w:rtl/>
        </w:rPr>
        <w:t>אברהם מיכאלי</w:t>
      </w:r>
    </w:p>
    <w:p w14:paraId="13CAFA6D" w14:textId="77777777" w:rsidR="005757F7" w:rsidRDefault="005757F7" w:rsidP="005757F7">
      <w:pPr>
        <w:bidi/>
        <w:jc w:val="both"/>
        <w:outlineLvl w:val="0"/>
        <w:rPr>
          <w:rFonts w:cs="David" w:hint="cs"/>
          <w:b/>
          <w:bCs/>
          <w:u w:val="single"/>
          <w:rtl/>
        </w:rPr>
      </w:pPr>
    </w:p>
    <w:p w14:paraId="6CF5EBB4" w14:textId="77777777" w:rsidR="005757F7" w:rsidRDefault="005757F7" w:rsidP="005757F7">
      <w:pPr>
        <w:bidi/>
        <w:jc w:val="both"/>
        <w:outlineLvl w:val="0"/>
        <w:rPr>
          <w:rFonts w:cs="David" w:hint="cs"/>
          <w:rtl/>
        </w:rPr>
      </w:pPr>
      <w:r>
        <w:rPr>
          <w:rFonts w:cs="David"/>
          <w:b/>
          <w:bCs/>
          <w:u w:val="single"/>
          <w:rtl/>
        </w:rPr>
        <w:t>מוזמנים</w:t>
      </w:r>
      <w:r>
        <w:rPr>
          <w:rFonts w:cs="David"/>
          <w:rtl/>
        </w:rPr>
        <w:t>:</w:t>
      </w:r>
    </w:p>
    <w:p w14:paraId="31605CDD" w14:textId="77777777" w:rsidR="005757F7" w:rsidRDefault="005757F7" w:rsidP="005757F7">
      <w:pPr>
        <w:bidi/>
        <w:jc w:val="both"/>
        <w:outlineLvl w:val="0"/>
        <w:rPr>
          <w:rFonts w:cs="David" w:hint="cs"/>
          <w:rtl/>
        </w:rPr>
      </w:pPr>
      <w:r>
        <w:rPr>
          <w:rFonts w:cs="David" w:hint="cs"/>
          <w:rtl/>
        </w:rPr>
        <w:t xml:space="preserve">ירדנה מלר-הורוביץ </w:t>
      </w:r>
      <w:r>
        <w:rPr>
          <w:rFonts w:cs="David"/>
          <w:rtl/>
        </w:rPr>
        <w:t>–</w:t>
      </w:r>
      <w:r>
        <w:rPr>
          <w:rFonts w:cs="David" w:hint="cs"/>
          <w:rtl/>
        </w:rPr>
        <w:t xml:space="preserve"> מזכירת הכנסת</w:t>
      </w:r>
    </w:p>
    <w:p w14:paraId="58D76985" w14:textId="77777777" w:rsidR="005757F7" w:rsidRDefault="005757F7" w:rsidP="005757F7">
      <w:pPr>
        <w:bidi/>
        <w:jc w:val="both"/>
        <w:outlineLvl w:val="0"/>
        <w:rPr>
          <w:rFonts w:cs="David" w:hint="cs"/>
          <w:rtl/>
        </w:rPr>
      </w:pPr>
      <w:r>
        <w:rPr>
          <w:rFonts w:cs="David" w:hint="cs"/>
          <w:rtl/>
        </w:rPr>
        <w:t xml:space="preserve">איל ינון </w:t>
      </w:r>
      <w:r>
        <w:rPr>
          <w:rFonts w:cs="David"/>
          <w:rtl/>
        </w:rPr>
        <w:t>–</w:t>
      </w:r>
      <w:r>
        <w:rPr>
          <w:rFonts w:cs="David" w:hint="cs"/>
          <w:rtl/>
        </w:rPr>
        <w:t xml:space="preserve"> היועץ המשפטי לכנסת</w:t>
      </w:r>
    </w:p>
    <w:p w14:paraId="5AF7E7FC" w14:textId="77777777" w:rsidR="005757F7" w:rsidRDefault="005757F7" w:rsidP="005757F7">
      <w:pPr>
        <w:bidi/>
        <w:jc w:val="both"/>
        <w:outlineLvl w:val="0"/>
        <w:rPr>
          <w:rFonts w:cs="David" w:hint="cs"/>
          <w:rtl/>
        </w:rPr>
      </w:pPr>
      <w:r>
        <w:rPr>
          <w:rFonts w:cs="David" w:hint="cs"/>
          <w:rtl/>
        </w:rPr>
        <w:t xml:space="preserve">עידו בן-יצחק </w:t>
      </w:r>
      <w:r>
        <w:rPr>
          <w:rFonts w:cs="David"/>
          <w:rtl/>
        </w:rPr>
        <w:t>–</w:t>
      </w:r>
      <w:r>
        <w:rPr>
          <w:rFonts w:cs="David" w:hint="cs"/>
          <w:rtl/>
        </w:rPr>
        <w:t xml:space="preserve"> יועמ"ש ועדת הפנים והגנת הסביבה</w:t>
      </w:r>
    </w:p>
    <w:p w14:paraId="738B9220" w14:textId="77777777" w:rsidR="005757F7" w:rsidRPr="002E51F5" w:rsidRDefault="005757F7" w:rsidP="005757F7">
      <w:pPr>
        <w:bidi/>
        <w:jc w:val="both"/>
        <w:rPr>
          <w:rFonts w:cs="David"/>
          <w:rtl/>
        </w:rPr>
      </w:pPr>
      <w:r w:rsidRPr="002E51F5">
        <w:rPr>
          <w:rFonts w:cs="David"/>
          <w:rtl/>
        </w:rPr>
        <w:t>רונית חייקין-יעקובי – מנהלת סיעת מרצ</w:t>
      </w:r>
    </w:p>
    <w:p w14:paraId="4C71BED3" w14:textId="77777777" w:rsidR="005757F7" w:rsidRPr="002E51F5" w:rsidRDefault="005757F7" w:rsidP="005757F7">
      <w:pPr>
        <w:bidi/>
        <w:jc w:val="both"/>
        <w:rPr>
          <w:rFonts w:cs="David"/>
          <w:rtl/>
        </w:rPr>
      </w:pPr>
      <w:r w:rsidRPr="002E51F5">
        <w:rPr>
          <w:rFonts w:cs="David"/>
          <w:rtl/>
        </w:rPr>
        <w:t>תמי כנפו – מנהלת סיעת האיחוד הלאומי-מפד"ל</w:t>
      </w:r>
    </w:p>
    <w:p w14:paraId="42B27F64" w14:textId="77777777" w:rsidR="005757F7" w:rsidRPr="002E51F5" w:rsidRDefault="005757F7" w:rsidP="005757F7">
      <w:pPr>
        <w:bidi/>
        <w:jc w:val="both"/>
        <w:rPr>
          <w:rFonts w:cs="David"/>
          <w:rtl/>
        </w:rPr>
      </w:pPr>
      <w:r w:rsidRPr="002E51F5">
        <w:rPr>
          <w:rFonts w:cs="David"/>
          <w:rtl/>
        </w:rPr>
        <w:t>סהר פינטו – יועמ"ש סיעת קדימה</w:t>
      </w:r>
    </w:p>
    <w:p w14:paraId="54CDF7E4" w14:textId="77777777" w:rsidR="005757F7" w:rsidRDefault="005757F7" w:rsidP="005757F7">
      <w:pPr>
        <w:bidi/>
        <w:jc w:val="both"/>
        <w:outlineLvl w:val="0"/>
        <w:rPr>
          <w:rFonts w:cs="David" w:hint="cs"/>
          <w:rtl/>
        </w:rPr>
      </w:pPr>
    </w:p>
    <w:p w14:paraId="7CABDA7D" w14:textId="77777777" w:rsidR="005757F7" w:rsidRDefault="005757F7" w:rsidP="005757F7">
      <w:pPr>
        <w:bidi/>
        <w:jc w:val="both"/>
        <w:outlineLvl w:val="0"/>
        <w:rPr>
          <w:rFonts w:cs="David" w:hint="cs"/>
          <w:rtl/>
        </w:rPr>
      </w:pPr>
      <w:r>
        <w:rPr>
          <w:rFonts w:cs="David" w:hint="cs"/>
          <w:b/>
          <w:bCs/>
          <w:u w:val="single"/>
          <w:rtl/>
        </w:rPr>
        <w:t>ייעוץ משפטי:</w:t>
      </w:r>
      <w:r>
        <w:rPr>
          <w:rFonts w:cs="David" w:hint="cs"/>
          <w:rtl/>
        </w:rPr>
        <w:tab/>
        <w:t>ארבל אסטרחן</w:t>
      </w:r>
    </w:p>
    <w:p w14:paraId="67E9E67E" w14:textId="77777777" w:rsidR="005757F7" w:rsidRPr="002E51F5" w:rsidRDefault="005757F7" w:rsidP="005757F7">
      <w:pPr>
        <w:bidi/>
        <w:jc w:val="both"/>
        <w:outlineLvl w:val="0"/>
        <w:rPr>
          <w:rFonts w:cs="David" w:hint="cs"/>
          <w:rtl/>
        </w:rPr>
      </w:pPr>
    </w:p>
    <w:p w14:paraId="133C5DFF" w14:textId="77777777" w:rsidR="005757F7" w:rsidRDefault="005757F7" w:rsidP="005757F7">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אתי בן-יוסף</w:t>
      </w:r>
    </w:p>
    <w:p w14:paraId="0DEEBA89" w14:textId="77777777" w:rsidR="005757F7" w:rsidRDefault="005757F7" w:rsidP="005757F7">
      <w:pPr>
        <w:bidi/>
        <w:jc w:val="both"/>
        <w:outlineLvl w:val="0"/>
        <w:rPr>
          <w:rFonts w:cs="David" w:hint="cs"/>
          <w:b/>
          <w:bCs/>
          <w:u w:val="single"/>
          <w:rtl/>
        </w:rPr>
      </w:pPr>
    </w:p>
    <w:p w14:paraId="1A76C468" w14:textId="77777777" w:rsidR="005757F7" w:rsidRDefault="005757F7" w:rsidP="005757F7">
      <w:pPr>
        <w:bidi/>
        <w:jc w:val="both"/>
        <w:outlineLvl w:val="0"/>
        <w:rPr>
          <w:rFonts w:cs="David" w:hint="cs"/>
          <w:rtl/>
        </w:rPr>
      </w:pPr>
      <w:r>
        <w:rPr>
          <w:rFonts w:cs="David" w:hint="cs"/>
          <w:b/>
          <w:bCs/>
          <w:u w:val="single"/>
          <w:rtl/>
        </w:rPr>
        <w:t>רשמת פרלמנטארית</w:t>
      </w:r>
      <w:r>
        <w:rPr>
          <w:rFonts w:cs="David"/>
          <w:rtl/>
        </w:rPr>
        <w:t>:</w:t>
      </w:r>
      <w:r>
        <w:rPr>
          <w:rFonts w:cs="David"/>
          <w:rtl/>
        </w:rPr>
        <w:tab/>
      </w:r>
      <w:r>
        <w:rPr>
          <w:rFonts w:cs="David" w:hint="cs"/>
          <w:rtl/>
        </w:rPr>
        <w:t>אתי אפלבוים</w:t>
      </w:r>
    </w:p>
    <w:p w14:paraId="59598AD1" w14:textId="77777777" w:rsidR="005757F7" w:rsidRDefault="005757F7" w:rsidP="005757F7">
      <w:pPr>
        <w:keepNext/>
        <w:bidi/>
        <w:jc w:val="both"/>
        <w:rPr>
          <w:rFonts w:cs="David" w:hint="cs"/>
          <w:rtl/>
        </w:rPr>
      </w:pPr>
      <w:r>
        <w:rPr>
          <w:rFonts w:cs="David"/>
          <w:rtl/>
        </w:rPr>
        <w:br w:type="page"/>
      </w:r>
    </w:p>
    <w:p w14:paraId="5B2F673D" w14:textId="77777777" w:rsidR="005757F7" w:rsidRPr="005658D5" w:rsidRDefault="005757F7" w:rsidP="005757F7">
      <w:pPr>
        <w:bidi/>
        <w:ind w:left="180"/>
        <w:jc w:val="center"/>
        <w:rPr>
          <w:rFonts w:cs="David" w:hint="cs"/>
          <w:b/>
          <w:bCs/>
          <w:u w:val="single"/>
        </w:rPr>
      </w:pPr>
      <w:r w:rsidRPr="005658D5">
        <w:rPr>
          <w:rFonts w:cs="David" w:hint="cs"/>
          <w:b/>
          <w:bCs/>
          <w:u w:val="single"/>
          <w:rtl/>
        </w:rPr>
        <w:t>פניית יו"ר ועדת הפנים והגנת הסביבה בדבר קביעת ועדה לדיון בנושא: "כללים לעניין הזדהות מאבטח, בהתאם לסעיף 13 לחוק הגנה על עדים, התשס"ט-2008.</w:t>
      </w:r>
    </w:p>
    <w:p w14:paraId="44987DE7" w14:textId="77777777" w:rsidR="005757F7" w:rsidRPr="005658D5" w:rsidRDefault="005757F7" w:rsidP="005757F7">
      <w:pPr>
        <w:bidi/>
        <w:jc w:val="center"/>
        <w:rPr>
          <w:rFonts w:cs="David" w:hint="cs"/>
          <w:u w:val="single"/>
          <w:rtl/>
        </w:rPr>
      </w:pPr>
    </w:p>
    <w:p w14:paraId="2922F297" w14:textId="77777777" w:rsidR="005757F7" w:rsidRDefault="005757F7" w:rsidP="005757F7">
      <w:pPr>
        <w:bidi/>
        <w:rPr>
          <w:rFonts w:cs="David" w:hint="cs"/>
          <w:u w:val="single"/>
          <w:rtl/>
        </w:rPr>
      </w:pPr>
    </w:p>
    <w:p w14:paraId="3CC1655F"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25AB12C" w14:textId="77777777" w:rsidR="005757F7" w:rsidRDefault="005757F7" w:rsidP="005757F7">
      <w:pPr>
        <w:bidi/>
        <w:jc w:val="both"/>
        <w:rPr>
          <w:rFonts w:cs="David" w:hint="cs"/>
          <w:u w:val="single"/>
          <w:rtl/>
        </w:rPr>
      </w:pPr>
    </w:p>
    <w:p w14:paraId="4C4BBFA6" w14:textId="77777777" w:rsidR="005757F7" w:rsidRDefault="005757F7" w:rsidP="005757F7">
      <w:pPr>
        <w:bidi/>
        <w:jc w:val="both"/>
        <w:rPr>
          <w:rFonts w:cs="David" w:hint="cs"/>
          <w:rtl/>
        </w:rPr>
      </w:pPr>
      <w:r>
        <w:rPr>
          <w:rFonts w:cs="David" w:hint="cs"/>
          <w:rtl/>
        </w:rPr>
        <w:tab/>
        <w:t xml:space="preserve">בוקר טוב. אני פותח את ישיבת ועדת הכנסת. </w:t>
      </w:r>
    </w:p>
    <w:p w14:paraId="110414E8" w14:textId="77777777" w:rsidR="005757F7" w:rsidRDefault="005757F7" w:rsidP="005757F7">
      <w:pPr>
        <w:bidi/>
        <w:jc w:val="both"/>
        <w:rPr>
          <w:rFonts w:cs="David" w:hint="cs"/>
          <w:rtl/>
        </w:rPr>
      </w:pPr>
    </w:p>
    <w:p w14:paraId="64A2B456" w14:textId="77777777" w:rsidR="005757F7" w:rsidRDefault="005757F7" w:rsidP="005757F7">
      <w:pPr>
        <w:bidi/>
        <w:jc w:val="both"/>
        <w:rPr>
          <w:rFonts w:cs="David" w:hint="cs"/>
          <w:rtl/>
        </w:rPr>
      </w:pPr>
      <w:r>
        <w:rPr>
          <w:rFonts w:cs="David" w:hint="cs"/>
          <w:rtl/>
        </w:rPr>
        <w:tab/>
        <w:t xml:space="preserve">הנושא הראשון שעל סדר-היום: פניית יו"ר ועדת הפנים והגנת הסביבה בדבר קביעת ועדה לדיון בנושא: "כללים לעניין הזדהות מאבטח, בהתאם לסעיף 13 לחוק הגנה על עדים, התשס"ט-2008. </w:t>
      </w:r>
    </w:p>
    <w:p w14:paraId="50ED3FF3" w14:textId="77777777" w:rsidR="005757F7" w:rsidRDefault="005757F7" w:rsidP="005757F7">
      <w:pPr>
        <w:bidi/>
        <w:jc w:val="both"/>
        <w:rPr>
          <w:rFonts w:cs="David" w:hint="cs"/>
          <w:rtl/>
        </w:rPr>
      </w:pPr>
    </w:p>
    <w:p w14:paraId="38BB3F05" w14:textId="77777777" w:rsidR="005757F7" w:rsidRDefault="005757F7" w:rsidP="005757F7">
      <w:pPr>
        <w:bidi/>
        <w:jc w:val="both"/>
        <w:rPr>
          <w:rFonts w:cs="David" w:hint="cs"/>
          <w:u w:val="single"/>
          <w:rtl/>
        </w:rPr>
      </w:pPr>
      <w:r>
        <w:rPr>
          <w:rFonts w:cs="David" w:hint="cs"/>
          <w:u w:val="single"/>
          <w:rtl/>
        </w:rPr>
        <w:t>עידו בן-יצחק:</w:t>
      </w:r>
    </w:p>
    <w:p w14:paraId="026D7252" w14:textId="77777777" w:rsidR="005757F7" w:rsidRDefault="005757F7" w:rsidP="005757F7">
      <w:pPr>
        <w:bidi/>
        <w:jc w:val="both"/>
        <w:rPr>
          <w:rFonts w:cs="David" w:hint="cs"/>
          <w:u w:val="single"/>
          <w:rtl/>
        </w:rPr>
      </w:pPr>
    </w:p>
    <w:p w14:paraId="3BC75C8D" w14:textId="77777777" w:rsidR="005757F7" w:rsidRDefault="005757F7" w:rsidP="005757F7">
      <w:pPr>
        <w:bidi/>
        <w:jc w:val="both"/>
        <w:rPr>
          <w:rFonts w:cs="David" w:hint="cs"/>
          <w:rtl/>
        </w:rPr>
      </w:pPr>
      <w:r>
        <w:rPr>
          <w:rFonts w:cs="David" w:hint="cs"/>
          <w:rtl/>
        </w:rPr>
        <w:tab/>
        <w:t xml:space="preserve">סעיף 13 לחוק הגנה על עדים קובע שהשר לביטחון פנים באישור ועדה מוועדות הכנסת, שישיבותיה בעניין זה יהיו חסויות, רשאי לקבוע בכללים הוראות לעניין הזדהות מאבטח, בנסיבות שבהן הוא מפעיל סמכויות. </w:t>
      </w:r>
    </w:p>
    <w:p w14:paraId="6A365FDE" w14:textId="77777777" w:rsidR="005757F7" w:rsidRDefault="005757F7" w:rsidP="005757F7">
      <w:pPr>
        <w:bidi/>
        <w:jc w:val="both"/>
        <w:rPr>
          <w:rFonts w:cs="David" w:hint="cs"/>
          <w:u w:val="single"/>
          <w:rtl/>
        </w:rPr>
      </w:pPr>
    </w:p>
    <w:p w14:paraId="4308C5E7" w14:textId="77777777" w:rsidR="005757F7" w:rsidRDefault="005757F7" w:rsidP="005757F7">
      <w:pPr>
        <w:bidi/>
        <w:jc w:val="both"/>
        <w:rPr>
          <w:rFonts w:cs="David" w:hint="cs"/>
          <w:rtl/>
        </w:rPr>
      </w:pPr>
      <w:r>
        <w:rPr>
          <w:rFonts w:cs="David" w:hint="cs"/>
          <w:rtl/>
        </w:rPr>
        <w:tab/>
        <w:t xml:space="preserve">הוועדה שדנה בנושא הזה ובתקנות על-פיו, ובכלל ברשות להגנת עדים היא ועדת הפנים והגנת הסביבה, שהיא הוועדה שמפקחת על המשרד לביטחון פנים. </w:t>
      </w:r>
    </w:p>
    <w:p w14:paraId="429D0B3B" w14:textId="77777777" w:rsidR="005757F7" w:rsidRDefault="005757F7" w:rsidP="005757F7">
      <w:pPr>
        <w:bidi/>
        <w:jc w:val="both"/>
        <w:rPr>
          <w:rFonts w:cs="David" w:hint="cs"/>
          <w:rtl/>
        </w:rPr>
      </w:pPr>
    </w:p>
    <w:p w14:paraId="1DC4A7E2" w14:textId="77777777" w:rsidR="005757F7" w:rsidRDefault="005757F7" w:rsidP="005757F7">
      <w:pPr>
        <w:bidi/>
        <w:jc w:val="both"/>
        <w:rPr>
          <w:rFonts w:cs="David" w:hint="cs"/>
          <w:rtl/>
        </w:rPr>
      </w:pPr>
      <w:r>
        <w:rPr>
          <w:rFonts w:cs="David" w:hint="cs"/>
          <w:rtl/>
        </w:rPr>
        <w:tab/>
        <w:t xml:space="preserve">לכן הוועדה סבורה שהיא זאת שסבורה לדון בכללים האלה. אגב, השר כבר כתב ואישר את הוועדה. </w:t>
      </w:r>
    </w:p>
    <w:p w14:paraId="1C694D97" w14:textId="77777777" w:rsidR="005757F7" w:rsidRDefault="005757F7" w:rsidP="005757F7">
      <w:pPr>
        <w:bidi/>
        <w:jc w:val="both"/>
        <w:rPr>
          <w:rFonts w:cs="David" w:hint="cs"/>
          <w:rtl/>
        </w:rPr>
      </w:pPr>
    </w:p>
    <w:p w14:paraId="0ED24E15"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50A4642" w14:textId="77777777" w:rsidR="005757F7" w:rsidRDefault="005757F7" w:rsidP="005757F7">
      <w:pPr>
        <w:bidi/>
        <w:jc w:val="both"/>
        <w:rPr>
          <w:rFonts w:cs="David" w:hint="cs"/>
          <w:rtl/>
        </w:rPr>
      </w:pPr>
    </w:p>
    <w:p w14:paraId="66362884" w14:textId="77777777" w:rsidR="005757F7" w:rsidRDefault="005757F7" w:rsidP="005757F7">
      <w:pPr>
        <w:bidi/>
        <w:jc w:val="both"/>
        <w:rPr>
          <w:rFonts w:cs="David" w:hint="cs"/>
          <w:rtl/>
        </w:rPr>
      </w:pPr>
      <w:r>
        <w:rPr>
          <w:rFonts w:cs="David" w:hint="cs"/>
          <w:rtl/>
        </w:rPr>
        <w:tab/>
        <w:t xml:space="preserve">ולכן מה שמתבקש שבעצם אנחנו נסמיך את ועדת הפנים. </w:t>
      </w:r>
    </w:p>
    <w:p w14:paraId="46BD484A" w14:textId="77777777" w:rsidR="005757F7" w:rsidRDefault="005757F7" w:rsidP="005757F7">
      <w:pPr>
        <w:bidi/>
        <w:jc w:val="both"/>
        <w:rPr>
          <w:rFonts w:cs="David" w:hint="cs"/>
          <w:rtl/>
        </w:rPr>
      </w:pPr>
    </w:p>
    <w:p w14:paraId="668B0DC8" w14:textId="77777777" w:rsidR="005757F7" w:rsidRDefault="005757F7" w:rsidP="005757F7">
      <w:pPr>
        <w:bidi/>
        <w:jc w:val="both"/>
        <w:rPr>
          <w:rFonts w:cs="David" w:hint="cs"/>
          <w:rtl/>
        </w:rPr>
      </w:pPr>
      <w:r>
        <w:rPr>
          <w:rFonts w:cs="David" w:hint="cs"/>
          <w:rtl/>
        </w:rPr>
        <w:tab/>
        <w:t>אני רוצה להבין דבר אחד. ההסמכה שאנחנו נותנים עכשיו היא מכאן ולהבא או שהיא נקודתית רק לשלב הזה? אם מחר יבקשו לעשות תיקונים בכלל, מה קורה?</w:t>
      </w:r>
    </w:p>
    <w:p w14:paraId="7F9C95C2" w14:textId="77777777" w:rsidR="005757F7" w:rsidRDefault="005757F7" w:rsidP="005757F7">
      <w:pPr>
        <w:bidi/>
        <w:jc w:val="both"/>
        <w:rPr>
          <w:rFonts w:cs="David" w:hint="cs"/>
          <w:rtl/>
        </w:rPr>
      </w:pPr>
    </w:p>
    <w:p w14:paraId="352A2718" w14:textId="77777777" w:rsidR="005757F7" w:rsidRDefault="005757F7" w:rsidP="005757F7">
      <w:pPr>
        <w:bidi/>
        <w:jc w:val="both"/>
        <w:rPr>
          <w:rFonts w:cs="David" w:hint="cs"/>
          <w:rtl/>
        </w:rPr>
      </w:pPr>
      <w:r w:rsidRPr="00797D4E">
        <w:rPr>
          <w:rFonts w:cs="David" w:hint="cs"/>
          <w:u w:val="single"/>
          <w:rtl/>
        </w:rPr>
        <w:t>ארבל אסטרחן:</w:t>
      </w:r>
    </w:p>
    <w:p w14:paraId="2D2A81B0" w14:textId="77777777" w:rsidR="005757F7" w:rsidRDefault="005757F7" w:rsidP="005757F7">
      <w:pPr>
        <w:bidi/>
        <w:jc w:val="both"/>
        <w:rPr>
          <w:rFonts w:cs="David" w:hint="cs"/>
          <w:rtl/>
        </w:rPr>
      </w:pPr>
    </w:p>
    <w:p w14:paraId="52BDF8BB" w14:textId="77777777" w:rsidR="005757F7" w:rsidRDefault="005757F7" w:rsidP="005757F7">
      <w:pPr>
        <w:bidi/>
        <w:jc w:val="both"/>
        <w:rPr>
          <w:rFonts w:cs="David" w:hint="cs"/>
          <w:rtl/>
        </w:rPr>
      </w:pPr>
      <w:r>
        <w:rPr>
          <w:rFonts w:cs="David" w:hint="cs"/>
          <w:rtl/>
        </w:rPr>
        <w:tab/>
        <w:t xml:space="preserve">זה מה שאנחנו נקבע אבל אני חושבת שלפחות לעניין 13 - - - </w:t>
      </w:r>
    </w:p>
    <w:p w14:paraId="5CFBF5D3" w14:textId="77777777" w:rsidR="005757F7" w:rsidRDefault="005757F7" w:rsidP="005757F7">
      <w:pPr>
        <w:bidi/>
        <w:jc w:val="both"/>
        <w:rPr>
          <w:rFonts w:cs="David" w:hint="cs"/>
          <w:rtl/>
        </w:rPr>
      </w:pPr>
    </w:p>
    <w:p w14:paraId="49127BF7"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52A842D" w14:textId="77777777" w:rsidR="005757F7" w:rsidRDefault="005757F7" w:rsidP="005757F7">
      <w:pPr>
        <w:bidi/>
        <w:jc w:val="both"/>
        <w:rPr>
          <w:rFonts w:cs="David" w:hint="cs"/>
          <w:rtl/>
        </w:rPr>
      </w:pPr>
    </w:p>
    <w:p w14:paraId="2B1D9D32" w14:textId="77777777" w:rsidR="005757F7" w:rsidRDefault="005757F7" w:rsidP="005757F7">
      <w:pPr>
        <w:bidi/>
        <w:jc w:val="both"/>
        <w:rPr>
          <w:rFonts w:cs="David" w:hint="cs"/>
          <w:rtl/>
        </w:rPr>
      </w:pPr>
      <w:r>
        <w:rPr>
          <w:rFonts w:cs="David" w:hint="cs"/>
          <w:rtl/>
        </w:rPr>
        <w:tab/>
        <w:t xml:space="preserve">לקבוע קביעה כוללת כל עוד היא לא תשתנה - - - </w:t>
      </w:r>
    </w:p>
    <w:p w14:paraId="2A2461C1" w14:textId="77777777" w:rsidR="005757F7" w:rsidRDefault="005757F7" w:rsidP="005757F7">
      <w:pPr>
        <w:bidi/>
        <w:jc w:val="both"/>
        <w:rPr>
          <w:rFonts w:cs="David" w:hint="cs"/>
          <w:rtl/>
        </w:rPr>
      </w:pPr>
    </w:p>
    <w:p w14:paraId="50C6F3BE" w14:textId="77777777" w:rsidR="005757F7" w:rsidRDefault="005757F7" w:rsidP="005757F7">
      <w:pPr>
        <w:bidi/>
        <w:jc w:val="both"/>
        <w:rPr>
          <w:rFonts w:cs="David" w:hint="cs"/>
          <w:rtl/>
        </w:rPr>
      </w:pPr>
      <w:r w:rsidRPr="00797D4E">
        <w:rPr>
          <w:rFonts w:cs="David" w:hint="cs"/>
          <w:u w:val="single"/>
          <w:rtl/>
        </w:rPr>
        <w:t>ארבל אסטרחן:</w:t>
      </w:r>
    </w:p>
    <w:p w14:paraId="7B819690" w14:textId="77777777" w:rsidR="005757F7" w:rsidRDefault="005757F7" w:rsidP="005757F7">
      <w:pPr>
        <w:bidi/>
        <w:jc w:val="both"/>
        <w:rPr>
          <w:rFonts w:cs="David" w:hint="cs"/>
          <w:rtl/>
        </w:rPr>
      </w:pPr>
    </w:p>
    <w:p w14:paraId="357A0AA6" w14:textId="77777777" w:rsidR="005757F7" w:rsidRDefault="005757F7" w:rsidP="005757F7">
      <w:pPr>
        <w:bidi/>
        <w:jc w:val="both"/>
        <w:rPr>
          <w:rFonts w:cs="David" w:hint="cs"/>
          <w:rtl/>
        </w:rPr>
      </w:pPr>
      <w:r>
        <w:rPr>
          <w:rFonts w:cs="David" w:hint="cs"/>
          <w:rtl/>
        </w:rPr>
        <w:tab/>
        <w:t xml:space="preserve">אם ועדת הפנים תסבור שזה לא מתאים לה, היא תשוב ותפנה. </w:t>
      </w:r>
    </w:p>
    <w:p w14:paraId="25F7515B" w14:textId="77777777" w:rsidR="005757F7" w:rsidRDefault="005757F7" w:rsidP="005757F7">
      <w:pPr>
        <w:bidi/>
        <w:jc w:val="both"/>
        <w:rPr>
          <w:rFonts w:cs="David" w:hint="cs"/>
          <w:rtl/>
        </w:rPr>
      </w:pPr>
    </w:p>
    <w:p w14:paraId="1BF8DBBD"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512A6AC" w14:textId="77777777" w:rsidR="005757F7" w:rsidRDefault="005757F7" w:rsidP="005757F7">
      <w:pPr>
        <w:bidi/>
        <w:jc w:val="both"/>
        <w:rPr>
          <w:rFonts w:cs="David" w:hint="cs"/>
          <w:rtl/>
        </w:rPr>
      </w:pPr>
    </w:p>
    <w:p w14:paraId="2790D320" w14:textId="77777777" w:rsidR="005757F7" w:rsidRDefault="005757F7" w:rsidP="005757F7">
      <w:pPr>
        <w:bidi/>
        <w:jc w:val="both"/>
        <w:rPr>
          <w:rFonts w:cs="David" w:hint="cs"/>
          <w:rtl/>
        </w:rPr>
      </w:pPr>
      <w:r>
        <w:rPr>
          <w:rFonts w:cs="David" w:hint="cs"/>
          <w:rtl/>
        </w:rPr>
        <w:tab/>
        <w:t>זאת אומרת, ההחלטה שלנו צריכה להיות, שאנחנו קובעים שוועדת הפנים והגנת הסביבה היא הוועדה המוסמכת לקבוע כללים בהתאם לסמכות הקבועה בסעיף 13 לחוק הגנה על עדים, התשס"ט-2008, מכאן ולהביא.</w:t>
      </w:r>
    </w:p>
    <w:p w14:paraId="7A0046C4" w14:textId="77777777" w:rsidR="005757F7" w:rsidRDefault="005757F7" w:rsidP="005757F7">
      <w:pPr>
        <w:bidi/>
        <w:jc w:val="both"/>
        <w:rPr>
          <w:rFonts w:cs="David" w:hint="cs"/>
          <w:rtl/>
        </w:rPr>
      </w:pPr>
    </w:p>
    <w:p w14:paraId="77A7CCBA" w14:textId="77777777" w:rsidR="005757F7" w:rsidRDefault="005757F7" w:rsidP="005757F7">
      <w:pPr>
        <w:bidi/>
        <w:jc w:val="both"/>
        <w:rPr>
          <w:rFonts w:cs="David" w:hint="cs"/>
          <w:rtl/>
        </w:rPr>
      </w:pPr>
      <w:r w:rsidRPr="00797D4E">
        <w:rPr>
          <w:rFonts w:cs="David" w:hint="cs"/>
          <w:u w:val="single"/>
          <w:rtl/>
        </w:rPr>
        <w:t>ארבל אסטרחן:</w:t>
      </w:r>
    </w:p>
    <w:p w14:paraId="7B6601C3" w14:textId="77777777" w:rsidR="005757F7" w:rsidRDefault="005757F7" w:rsidP="005757F7">
      <w:pPr>
        <w:bidi/>
        <w:jc w:val="both"/>
        <w:rPr>
          <w:rFonts w:cs="David" w:hint="cs"/>
          <w:rtl/>
        </w:rPr>
      </w:pPr>
    </w:p>
    <w:p w14:paraId="135EA255" w14:textId="77777777" w:rsidR="005757F7" w:rsidRDefault="005757F7" w:rsidP="005757F7">
      <w:pPr>
        <w:bidi/>
        <w:jc w:val="both"/>
        <w:rPr>
          <w:rFonts w:cs="David" w:hint="cs"/>
          <w:rtl/>
        </w:rPr>
      </w:pPr>
      <w:r>
        <w:rPr>
          <w:rFonts w:cs="David" w:hint="cs"/>
          <w:rtl/>
        </w:rPr>
        <w:tab/>
        <w:t>צריך לשים לב שבאותו חוק הגנה על עדים יש סעיף אחר, שגם שם כתוב ועדה מוועדות הכנסת. נדמה לי שאנחנו לא מדברים על סעיף 10ג', נכון?</w:t>
      </w:r>
    </w:p>
    <w:p w14:paraId="30866089" w14:textId="77777777" w:rsidR="005757F7" w:rsidRDefault="005757F7" w:rsidP="005757F7">
      <w:pPr>
        <w:bidi/>
        <w:jc w:val="both"/>
        <w:rPr>
          <w:rFonts w:cs="David" w:hint="cs"/>
          <w:rtl/>
        </w:rPr>
      </w:pPr>
    </w:p>
    <w:p w14:paraId="2E323074" w14:textId="77777777" w:rsidR="005757F7" w:rsidRDefault="005757F7" w:rsidP="005757F7">
      <w:pPr>
        <w:bidi/>
        <w:jc w:val="both"/>
        <w:rPr>
          <w:rFonts w:cs="David" w:hint="cs"/>
          <w:rtl/>
        </w:rPr>
      </w:pPr>
      <w:r>
        <w:rPr>
          <w:rFonts w:cs="David" w:hint="cs"/>
          <w:rtl/>
        </w:rPr>
        <w:tab/>
        <w:t xml:space="preserve">יכול להיות שיצטרכו לבוא אלינו. אנחנו לא מסמיכים את הוועדה כרגע לכל העניינים לפי החוק הזה אלא רק לפי סעיף 13. </w:t>
      </w:r>
    </w:p>
    <w:p w14:paraId="56798CF5" w14:textId="77777777" w:rsidR="005757F7" w:rsidRDefault="005757F7" w:rsidP="005757F7">
      <w:pPr>
        <w:bidi/>
        <w:jc w:val="both"/>
        <w:rPr>
          <w:rFonts w:cs="David" w:hint="cs"/>
          <w:rtl/>
        </w:rPr>
      </w:pPr>
    </w:p>
    <w:p w14:paraId="10218366" w14:textId="77777777" w:rsidR="005757F7" w:rsidRDefault="005757F7" w:rsidP="005757F7">
      <w:pPr>
        <w:bidi/>
        <w:jc w:val="both"/>
        <w:rPr>
          <w:rFonts w:cs="David" w:hint="cs"/>
          <w:u w:val="single"/>
          <w:rtl/>
        </w:rPr>
      </w:pPr>
      <w:r>
        <w:rPr>
          <w:rFonts w:cs="David" w:hint="cs"/>
          <w:u w:val="single"/>
          <w:rtl/>
        </w:rPr>
        <w:t>עידו בן-יצחק:</w:t>
      </w:r>
    </w:p>
    <w:p w14:paraId="70BAA536" w14:textId="77777777" w:rsidR="005757F7" w:rsidRDefault="005757F7" w:rsidP="005757F7">
      <w:pPr>
        <w:bidi/>
        <w:jc w:val="both"/>
        <w:rPr>
          <w:rFonts w:cs="David" w:hint="cs"/>
          <w:u w:val="single"/>
          <w:rtl/>
        </w:rPr>
      </w:pPr>
    </w:p>
    <w:p w14:paraId="4360FB8F" w14:textId="77777777" w:rsidR="005757F7" w:rsidRDefault="005757F7" w:rsidP="005757F7">
      <w:pPr>
        <w:bidi/>
        <w:jc w:val="both"/>
        <w:rPr>
          <w:rFonts w:cs="David" w:hint="cs"/>
          <w:rtl/>
        </w:rPr>
      </w:pPr>
      <w:r>
        <w:rPr>
          <w:rFonts w:cs="David" w:hint="cs"/>
          <w:rtl/>
        </w:rPr>
        <w:tab/>
        <w:t xml:space="preserve">יש גם 10ג'. הוועדה כרגע לא גיבשה את העניין הזה. </w:t>
      </w:r>
    </w:p>
    <w:p w14:paraId="7A9F6900" w14:textId="77777777" w:rsidR="005757F7" w:rsidRDefault="005757F7" w:rsidP="005757F7">
      <w:pPr>
        <w:bidi/>
        <w:jc w:val="both"/>
        <w:rPr>
          <w:rFonts w:cs="David" w:hint="cs"/>
          <w:rtl/>
        </w:rPr>
      </w:pPr>
    </w:p>
    <w:p w14:paraId="508C0CDA" w14:textId="77777777" w:rsidR="005757F7" w:rsidRDefault="005757F7" w:rsidP="005757F7">
      <w:pPr>
        <w:bidi/>
        <w:jc w:val="both"/>
        <w:rPr>
          <w:rFonts w:cs="David" w:hint="cs"/>
          <w:rtl/>
        </w:rPr>
      </w:pPr>
      <w:r w:rsidRPr="00797D4E">
        <w:rPr>
          <w:rFonts w:cs="David" w:hint="cs"/>
          <w:u w:val="single"/>
          <w:rtl/>
        </w:rPr>
        <w:t>ארבל אסטרחן:</w:t>
      </w:r>
    </w:p>
    <w:p w14:paraId="27D5D7BF" w14:textId="77777777" w:rsidR="005757F7" w:rsidRDefault="005757F7" w:rsidP="005757F7">
      <w:pPr>
        <w:bidi/>
        <w:jc w:val="both"/>
        <w:rPr>
          <w:rFonts w:cs="David" w:hint="cs"/>
          <w:rtl/>
        </w:rPr>
      </w:pPr>
    </w:p>
    <w:p w14:paraId="51C277FA" w14:textId="77777777" w:rsidR="005757F7" w:rsidRDefault="005757F7" w:rsidP="005757F7">
      <w:pPr>
        <w:bidi/>
        <w:jc w:val="both"/>
        <w:rPr>
          <w:rFonts w:cs="David" w:hint="cs"/>
          <w:rtl/>
        </w:rPr>
      </w:pPr>
      <w:r>
        <w:rPr>
          <w:rFonts w:cs="David" w:hint="cs"/>
          <w:rtl/>
        </w:rPr>
        <w:tab/>
        <w:t>מה הסמכות לפי 10ג'?</w:t>
      </w:r>
    </w:p>
    <w:p w14:paraId="2C819780" w14:textId="77777777" w:rsidR="005757F7" w:rsidRDefault="005757F7" w:rsidP="005757F7">
      <w:pPr>
        <w:bidi/>
        <w:jc w:val="both"/>
        <w:rPr>
          <w:rFonts w:cs="David" w:hint="cs"/>
          <w:rtl/>
        </w:rPr>
      </w:pPr>
    </w:p>
    <w:p w14:paraId="029DCFA3" w14:textId="77777777" w:rsidR="005757F7" w:rsidRDefault="005757F7" w:rsidP="005757F7">
      <w:pPr>
        <w:bidi/>
        <w:jc w:val="both"/>
        <w:rPr>
          <w:rFonts w:cs="David" w:hint="cs"/>
          <w:u w:val="single"/>
          <w:rtl/>
        </w:rPr>
      </w:pPr>
      <w:r>
        <w:rPr>
          <w:rFonts w:cs="David" w:hint="cs"/>
          <w:u w:val="single"/>
          <w:rtl/>
        </w:rPr>
        <w:t>עידו בן-יצחק:</w:t>
      </w:r>
    </w:p>
    <w:p w14:paraId="7B335449" w14:textId="77777777" w:rsidR="005757F7" w:rsidRDefault="005757F7" w:rsidP="005757F7">
      <w:pPr>
        <w:bidi/>
        <w:jc w:val="both"/>
        <w:rPr>
          <w:rFonts w:cs="David" w:hint="cs"/>
          <w:u w:val="single"/>
          <w:rtl/>
        </w:rPr>
      </w:pPr>
    </w:p>
    <w:p w14:paraId="7B357DF0" w14:textId="77777777" w:rsidR="005757F7" w:rsidRDefault="005757F7" w:rsidP="005757F7">
      <w:pPr>
        <w:bidi/>
        <w:jc w:val="both"/>
        <w:rPr>
          <w:rFonts w:cs="David" w:hint="cs"/>
          <w:rtl/>
        </w:rPr>
      </w:pPr>
      <w:r>
        <w:rPr>
          <w:rFonts w:cs="David" w:hint="cs"/>
          <w:rtl/>
        </w:rPr>
        <w:tab/>
        <w:t xml:space="preserve">הוראות מיוחדות בדבר המשטר והמשמעת שיחולו ברשות. </w:t>
      </w:r>
    </w:p>
    <w:p w14:paraId="4E2D560D" w14:textId="77777777" w:rsidR="005757F7" w:rsidRDefault="005757F7" w:rsidP="005757F7">
      <w:pPr>
        <w:bidi/>
        <w:jc w:val="both"/>
        <w:rPr>
          <w:rFonts w:cs="David" w:hint="cs"/>
          <w:rtl/>
        </w:rPr>
      </w:pPr>
    </w:p>
    <w:p w14:paraId="3C4AFFEC" w14:textId="77777777" w:rsidR="005757F7" w:rsidRDefault="005757F7" w:rsidP="005757F7">
      <w:pPr>
        <w:bidi/>
        <w:jc w:val="both"/>
        <w:rPr>
          <w:rFonts w:cs="David" w:hint="cs"/>
          <w:rtl/>
        </w:rPr>
      </w:pPr>
      <w:r w:rsidRPr="00797D4E">
        <w:rPr>
          <w:rFonts w:cs="David" w:hint="cs"/>
          <w:u w:val="single"/>
          <w:rtl/>
        </w:rPr>
        <w:t>ארבל אסטרחן:</w:t>
      </w:r>
    </w:p>
    <w:p w14:paraId="2448DA5A" w14:textId="77777777" w:rsidR="005757F7" w:rsidRDefault="005757F7" w:rsidP="005757F7">
      <w:pPr>
        <w:bidi/>
        <w:jc w:val="both"/>
        <w:rPr>
          <w:rFonts w:cs="David" w:hint="cs"/>
          <w:rtl/>
        </w:rPr>
      </w:pPr>
    </w:p>
    <w:p w14:paraId="19ED6B77" w14:textId="77777777" w:rsidR="005757F7" w:rsidRDefault="005757F7" w:rsidP="005757F7">
      <w:pPr>
        <w:bidi/>
        <w:jc w:val="both"/>
        <w:rPr>
          <w:rFonts w:cs="David" w:hint="cs"/>
          <w:rtl/>
        </w:rPr>
      </w:pPr>
      <w:r>
        <w:rPr>
          <w:rFonts w:cs="David" w:hint="cs"/>
          <w:rtl/>
        </w:rPr>
        <w:tab/>
        <w:t xml:space="preserve">זה גם עניין של ועדת הפנים. </w:t>
      </w:r>
    </w:p>
    <w:p w14:paraId="4440739F" w14:textId="77777777" w:rsidR="005757F7" w:rsidRDefault="005757F7" w:rsidP="005757F7">
      <w:pPr>
        <w:bidi/>
        <w:jc w:val="both"/>
        <w:rPr>
          <w:rFonts w:cs="David" w:hint="cs"/>
          <w:rtl/>
        </w:rPr>
      </w:pPr>
    </w:p>
    <w:p w14:paraId="77A067DC"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FBD5F9A" w14:textId="77777777" w:rsidR="005757F7" w:rsidRDefault="005757F7" w:rsidP="005757F7">
      <w:pPr>
        <w:bidi/>
        <w:jc w:val="both"/>
        <w:rPr>
          <w:rFonts w:cs="David" w:hint="cs"/>
          <w:rtl/>
        </w:rPr>
      </w:pPr>
    </w:p>
    <w:p w14:paraId="7F097A5F" w14:textId="77777777" w:rsidR="005757F7" w:rsidRDefault="005757F7" w:rsidP="005757F7">
      <w:pPr>
        <w:bidi/>
        <w:jc w:val="both"/>
        <w:rPr>
          <w:rFonts w:cs="David" w:hint="cs"/>
          <w:rtl/>
        </w:rPr>
      </w:pPr>
      <w:r>
        <w:rPr>
          <w:rFonts w:cs="David" w:hint="cs"/>
          <w:rtl/>
        </w:rPr>
        <w:tab/>
        <w:t xml:space="preserve">אנחנו נדון כרגע רק במה שנתבקשנו. אני לא בעד לשלוח לוועדות דברים שראשי הוועדות לא הודיעו לי שהם מסכימים לקבל אותם. לא אחרוג מהנוהל הזה גם בעניין הזה. אני מציע שאולי תשאל את יושב ראש ועדת הפנים אם הוא מעוניין. יכול להיות שכדאי שאנחנו ביחד, בלי קשר להליך של עכשיו, נגיש הצעה לתיקון החוק, שתקבע את ועדת הפנים בחוק וגמרנו, במקום הקביעה הזאת שהיא מיותרת. </w:t>
      </w:r>
    </w:p>
    <w:p w14:paraId="29A89024" w14:textId="77777777" w:rsidR="005757F7" w:rsidRDefault="005757F7" w:rsidP="005757F7">
      <w:pPr>
        <w:bidi/>
        <w:jc w:val="both"/>
        <w:rPr>
          <w:rFonts w:cs="David" w:hint="cs"/>
          <w:rtl/>
        </w:rPr>
      </w:pPr>
    </w:p>
    <w:p w14:paraId="42AE71D8" w14:textId="77777777" w:rsidR="005757F7" w:rsidRPr="0076426E" w:rsidRDefault="005757F7" w:rsidP="005757F7">
      <w:pPr>
        <w:bidi/>
        <w:jc w:val="both"/>
        <w:rPr>
          <w:rFonts w:cs="David" w:hint="cs"/>
          <w:rtl/>
        </w:rPr>
      </w:pPr>
      <w:r>
        <w:rPr>
          <w:rFonts w:cs="David" w:hint="cs"/>
          <w:rtl/>
        </w:rPr>
        <w:tab/>
        <w:t xml:space="preserve">הנסיבות האלה שייכות לנחלת ההיסטוריה וכרגע העניין הזה לא מהווה בעיה. אני ממנה אותך לשליח מצווה לעניין הזה. אם זה יהיה מקובל על דוד </w:t>
      </w:r>
      <w:r>
        <w:rPr>
          <w:rFonts w:cs="David"/>
          <w:rtl/>
        </w:rPr>
        <w:t>–</w:t>
      </w:r>
      <w:r>
        <w:rPr>
          <w:rFonts w:cs="David" w:hint="cs"/>
          <w:rtl/>
        </w:rPr>
        <w:t xml:space="preserve"> אתם ביניכם תתפעלו אותנו כדי להגיש את העניין הזה. </w:t>
      </w:r>
    </w:p>
    <w:p w14:paraId="39525139" w14:textId="77777777" w:rsidR="005757F7" w:rsidRDefault="005757F7" w:rsidP="005757F7">
      <w:pPr>
        <w:bidi/>
        <w:jc w:val="both"/>
        <w:rPr>
          <w:rFonts w:cs="David" w:hint="cs"/>
          <w:u w:val="single"/>
          <w:rtl/>
        </w:rPr>
      </w:pPr>
    </w:p>
    <w:p w14:paraId="2602C4CF" w14:textId="77777777" w:rsidR="005757F7" w:rsidRPr="007540DB" w:rsidRDefault="005757F7" w:rsidP="005757F7">
      <w:pPr>
        <w:bidi/>
        <w:ind w:firstLine="720"/>
        <w:jc w:val="both"/>
        <w:rPr>
          <w:rFonts w:cs="David" w:hint="cs"/>
          <w:rtl/>
        </w:rPr>
      </w:pPr>
      <w:r w:rsidRPr="007540DB">
        <w:rPr>
          <w:rFonts w:cs="David" w:hint="cs"/>
          <w:rtl/>
        </w:rPr>
        <w:t>מי בעד הסמכת ועדת הפנים והגנת הסביבה?</w:t>
      </w:r>
    </w:p>
    <w:p w14:paraId="53450F84" w14:textId="77777777" w:rsidR="005757F7" w:rsidRDefault="005757F7" w:rsidP="005757F7">
      <w:pPr>
        <w:bidi/>
        <w:jc w:val="both"/>
        <w:rPr>
          <w:rFonts w:cs="David" w:hint="cs"/>
          <w:u w:val="single"/>
          <w:rtl/>
        </w:rPr>
      </w:pPr>
    </w:p>
    <w:p w14:paraId="1B711E63" w14:textId="77777777" w:rsidR="005757F7" w:rsidRPr="003867FB" w:rsidRDefault="005757F7" w:rsidP="005757F7">
      <w:pPr>
        <w:bidi/>
        <w:ind w:firstLine="720"/>
        <w:jc w:val="center"/>
        <w:rPr>
          <w:rFonts w:cs="David" w:hint="cs"/>
          <w:b/>
          <w:bCs/>
          <w:rtl/>
        </w:rPr>
      </w:pPr>
      <w:r w:rsidRPr="003867FB">
        <w:rPr>
          <w:rFonts w:cs="David" w:hint="cs"/>
          <w:b/>
          <w:bCs/>
          <w:rtl/>
        </w:rPr>
        <w:t>הצבעה</w:t>
      </w:r>
    </w:p>
    <w:p w14:paraId="5DA770DD" w14:textId="77777777" w:rsidR="005757F7" w:rsidRDefault="005757F7" w:rsidP="005757F7">
      <w:pPr>
        <w:bidi/>
        <w:ind w:firstLine="720"/>
        <w:jc w:val="center"/>
        <w:rPr>
          <w:rFonts w:cs="David" w:hint="cs"/>
          <w:rtl/>
        </w:rPr>
      </w:pPr>
    </w:p>
    <w:p w14:paraId="7BA1B143" w14:textId="77777777" w:rsidR="005757F7" w:rsidRDefault="005757F7" w:rsidP="005757F7">
      <w:pPr>
        <w:bidi/>
        <w:ind w:firstLine="720"/>
        <w:jc w:val="center"/>
        <w:rPr>
          <w:rFonts w:cs="David" w:hint="cs"/>
          <w:rtl/>
        </w:rPr>
      </w:pPr>
      <w:r>
        <w:rPr>
          <w:rFonts w:cs="David" w:hint="cs"/>
          <w:rtl/>
        </w:rPr>
        <w:t xml:space="preserve">בעד </w:t>
      </w:r>
      <w:r>
        <w:rPr>
          <w:rFonts w:cs="David"/>
          <w:rtl/>
        </w:rPr>
        <w:t>–</w:t>
      </w:r>
      <w:r>
        <w:rPr>
          <w:rFonts w:cs="David" w:hint="cs"/>
          <w:rtl/>
        </w:rPr>
        <w:t xml:space="preserve"> 3</w:t>
      </w:r>
    </w:p>
    <w:p w14:paraId="051A5586" w14:textId="77777777" w:rsidR="005757F7" w:rsidRDefault="005757F7" w:rsidP="005757F7">
      <w:pPr>
        <w:bidi/>
        <w:ind w:firstLine="720"/>
        <w:jc w:val="center"/>
        <w:rPr>
          <w:rFonts w:cs="David" w:hint="cs"/>
          <w:rtl/>
        </w:rPr>
      </w:pPr>
      <w:r>
        <w:rPr>
          <w:rFonts w:cs="David" w:hint="cs"/>
          <w:rtl/>
        </w:rPr>
        <w:t xml:space="preserve">נגד </w:t>
      </w:r>
      <w:r>
        <w:rPr>
          <w:rFonts w:cs="David"/>
          <w:rtl/>
        </w:rPr>
        <w:t>–</w:t>
      </w:r>
      <w:r>
        <w:rPr>
          <w:rFonts w:cs="David" w:hint="cs"/>
          <w:rtl/>
        </w:rPr>
        <w:t xml:space="preserve"> אין</w:t>
      </w:r>
    </w:p>
    <w:p w14:paraId="5E4FA4A9" w14:textId="77777777" w:rsidR="005757F7" w:rsidRDefault="005757F7" w:rsidP="005757F7">
      <w:pPr>
        <w:bidi/>
        <w:ind w:firstLine="720"/>
        <w:jc w:val="center"/>
        <w:rPr>
          <w:rFonts w:cs="David" w:hint="cs"/>
          <w:rtl/>
        </w:rPr>
      </w:pPr>
      <w:r>
        <w:rPr>
          <w:rFonts w:cs="David" w:hint="cs"/>
          <w:rtl/>
        </w:rPr>
        <w:t>נמנעים אין</w:t>
      </w:r>
    </w:p>
    <w:p w14:paraId="306CBCF7" w14:textId="77777777" w:rsidR="005757F7" w:rsidRDefault="005757F7" w:rsidP="005757F7">
      <w:pPr>
        <w:bidi/>
        <w:jc w:val="both"/>
        <w:rPr>
          <w:rFonts w:cs="David" w:hint="cs"/>
          <w:u w:val="single"/>
          <w:rtl/>
        </w:rPr>
      </w:pPr>
    </w:p>
    <w:p w14:paraId="569A13D7"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FF7FD36" w14:textId="77777777" w:rsidR="005757F7" w:rsidRDefault="005757F7" w:rsidP="005757F7">
      <w:pPr>
        <w:bidi/>
        <w:jc w:val="both"/>
        <w:rPr>
          <w:rFonts w:cs="David" w:hint="cs"/>
          <w:u w:val="single"/>
          <w:rtl/>
        </w:rPr>
      </w:pPr>
    </w:p>
    <w:p w14:paraId="17BA0638" w14:textId="77777777" w:rsidR="005757F7" w:rsidRPr="008D4ECB" w:rsidRDefault="005757F7" w:rsidP="005757F7">
      <w:pPr>
        <w:bidi/>
        <w:ind w:firstLine="720"/>
        <w:jc w:val="both"/>
        <w:rPr>
          <w:rFonts w:cs="David" w:hint="cs"/>
          <w:rtl/>
        </w:rPr>
      </w:pPr>
      <w:r w:rsidRPr="008D4ECB">
        <w:rPr>
          <w:rFonts w:cs="David" w:hint="cs"/>
          <w:rtl/>
        </w:rPr>
        <w:t>3 בעד</w:t>
      </w:r>
      <w:r>
        <w:rPr>
          <w:rFonts w:cs="David" w:hint="cs"/>
          <w:rtl/>
        </w:rPr>
        <w:t xml:space="preserve">, אין מתנגדים, אין נמנעים </w:t>
      </w:r>
      <w:r>
        <w:rPr>
          <w:rFonts w:cs="David"/>
          <w:rtl/>
        </w:rPr>
        <w:t>–</w:t>
      </w:r>
      <w:r>
        <w:rPr>
          <w:rFonts w:cs="David" w:hint="cs"/>
          <w:rtl/>
        </w:rPr>
        <w:t xml:space="preserve"> אושר. </w:t>
      </w:r>
    </w:p>
    <w:p w14:paraId="568D40B9" w14:textId="77777777" w:rsidR="005757F7" w:rsidRPr="009C1350" w:rsidRDefault="005757F7" w:rsidP="005757F7">
      <w:pPr>
        <w:bidi/>
        <w:jc w:val="center"/>
        <w:rPr>
          <w:rFonts w:cs="David" w:hint="cs"/>
          <w:b/>
          <w:bCs/>
          <w:u w:val="single"/>
          <w:rtl/>
        </w:rPr>
      </w:pPr>
      <w:r>
        <w:rPr>
          <w:rFonts w:cs="David"/>
          <w:u w:val="single"/>
          <w:rtl/>
        </w:rPr>
        <w:br w:type="page"/>
      </w:r>
      <w:r w:rsidRPr="009C1350">
        <w:rPr>
          <w:rFonts w:cs="David" w:hint="cs"/>
          <w:b/>
          <w:bCs/>
          <w:u w:val="single"/>
          <w:rtl/>
        </w:rPr>
        <w:t>הצעות לתיקון תקנון הכנסת</w:t>
      </w:r>
    </w:p>
    <w:p w14:paraId="03F8E3C2" w14:textId="77777777" w:rsidR="005757F7" w:rsidRPr="004B7104" w:rsidRDefault="005757F7" w:rsidP="005757F7">
      <w:pPr>
        <w:bidi/>
        <w:jc w:val="both"/>
        <w:rPr>
          <w:rFonts w:cs="David" w:hint="cs"/>
          <w:u w:val="single"/>
          <w:rtl/>
        </w:rPr>
      </w:pPr>
    </w:p>
    <w:p w14:paraId="7E464830" w14:textId="77777777" w:rsidR="005757F7" w:rsidRPr="004B7104" w:rsidRDefault="005757F7" w:rsidP="005757F7">
      <w:pPr>
        <w:bidi/>
        <w:rPr>
          <w:rFonts w:cs="David" w:hint="cs"/>
          <w:u w:val="single"/>
          <w:rtl/>
        </w:rPr>
      </w:pPr>
      <w:r w:rsidRPr="004B7104">
        <w:rPr>
          <w:rFonts w:cs="David" w:hint="cs"/>
          <w:u w:val="single"/>
          <w:rtl/>
        </w:rPr>
        <w:t>היו"ר יריב לוין:</w:t>
      </w:r>
    </w:p>
    <w:p w14:paraId="694C5AE9" w14:textId="77777777" w:rsidR="005757F7" w:rsidRPr="004B7104" w:rsidRDefault="005757F7" w:rsidP="005757F7">
      <w:pPr>
        <w:bidi/>
        <w:jc w:val="both"/>
        <w:rPr>
          <w:rFonts w:cs="David" w:hint="cs"/>
          <w:u w:val="single"/>
          <w:rtl/>
        </w:rPr>
      </w:pPr>
    </w:p>
    <w:p w14:paraId="3148980D" w14:textId="77777777" w:rsidR="005757F7" w:rsidRPr="004B7104" w:rsidRDefault="005757F7" w:rsidP="005757F7">
      <w:pPr>
        <w:bidi/>
        <w:ind w:firstLine="720"/>
        <w:jc w:val="both"/>
        <w:rPr>
          <w:rFonts w:cs="David" w:hint="cs"/>
          <w:rtl/>
        </w:rPr>
      </w:pPr>
      <w:r w:rsidRPr="004B7104">
        <w:rPr>
          <w:rFonts w:cs="David" w:hint="cs"/>
          <w:rtl/>
        </w:rPr>
        <w:t>אני עובר לסעיף השלישי שעל סדר</w:t>
      </w:r>
      <w:r>
        <w:rPr>
          <w:rFonts w:cs="David" w:hint="cs"/>
          <w:rtl/>
        </w:rPr>
        <w:t>-</w:t>
      </w:r>
      <w:r w:rsidRPr="004B7104">
        <w:rPr>
          <w:rFonts w:cs="David" w:hint="cs"/>
          <w:rtl/>
        </w:rPr>
        <w:t xml:space="preserve">היום. ברגע שנקבל את תשובת מזכירות הממשלה, נעצור באמצע ובמידה ויהיה צורך נדון בסעיף הראשון. </w:t>
      </w:r>
    </w:p>
    <w:p w14:paraId="48FE0AC8" w14:textId="77777777" w:rsidR="005757F7" w:rsidRPr="004B7104" w:rsidRDefault="005757F7" w:rsidP="005757F7">
      <w:pPr>
        <w:bidi/>
        <w:jc w:val="both"/>
        <w:rPr>
          <w:rFonts w:cs="David" w:hint="cs"/>
          <w:rtl/>
        </w:rPr>
      </w:pPr>
    </w:p>
    <w:p w14:paraId="54F06F40" w14:textId="77777777" w:rsidR="005757F7" w:rsidRDefault="005757F7" w:rsidP="005757F7">
      <w:pPr>
        <w:bidi/>
        <w:ind w:firstLine="720"/>
        <w:jc w:val="both"/>
        <w:rPr>
          <w:rFonts w:cs="David" w:hint="cs"/>
          <w:rtl/>
        </w:rPr>
      </w:pPr>
      <w:r w:rsidRPr="004B7104">
        <w:rPr>
          <w:rFonts w:cs="David" w:hint="cs"/>
          <w:rtl/>
        </w:rPr>
        <w:t>כמו שאתם זוכרים, סיימנו במושב הקודם תיקון כל החלק הראשון של התקנון</w:t>
      </w:r>
      <w:r>
        <w:rPr>
          <w:rFonts w:cs="David" w:hint="cs"/>
          <w:rtl/>
        </w:rPr>
        <w:t>,</w:t>
      </w:r>
      <w:r w:rsidRPr="004B7104">
        <w:rPr>
          <w:rFonts w:cs="David" w:hint="cs"/>
          <w:rtl/>
        </w:rPr>
        <w:t xml:space="preserve"> שעוסק במנהל הכנסת. הגענו בעצם אל החלק השני שעוסק בכלים הפרלמנט</w:t>
      </w:r>
      <w:r>
        <w:rPr>
          <w:rFonts w:cs="David" w:hint="cs"/>
          <w:rtl/>
        </w:rPr>
        <w:t>א</w:t>
      </w:r>
      <w:r w:rsidRPr="004B7104">
        <w:rPr>
          <w:rFonts w:cs="David" w:hint="cs"/>
          <w:rtl/>
        </w:rPr>
        <w:t xml:space="preserve">ריים. </w:t>
      </w:r>
    </w:p>
    <w:p w14:paraId="26E8C6DD" w14:textId="77777777" w:rsidR="005757F7" w:rsidRDefault="005757F7" w:rsidP="005757F7">
      <w:pPr>
        <w:bidi/>
        <w:ind w:firstLine="720"/>
        <w:jc w:val="both"/>
        <w:rPr>
          <w:rFonts w:cs="David" w:hint="cs"/>
          <w:rtl/>
        </w:rPr>
      </w:pPr>
    </w:p>
    <w:p w14:paraId="4B21D33E" w14:textId="77777777" w:rsidR="005757F7" w:rsidRPr="004B7104" w:rsidRDefault="005757F7" w:rsidP="005757F7">
      <w:pPr>
        <w:bidi/>
        <w:ind w:firstLine="720"/>
        <w:jc w:val="both"/>
        <w:rPr>
          <w:rFonts w:cs="David" w:hint="cs"/>
          <w:rtl/>
        </w:rPr>
      </w:pPr>
      <w:r w:rsidRPr="004B7104">
        <w:rPr>
          <w:rFonts w:cs="David" w:hint="cs"/>
          <w:rtl/>
        </w:rPr>
        <w:t>ל</w:t>
      </w:r>
      <w:r>
        <w:rPr>
          <w:rFonts w:cs="David" w:hint="cs"/>
          <w:rtl/>
        </w:rPr>
        <w:t>חלק</w:t>
      </w:r>
      <w:r w:rsidRPr="004B7104">
        <w:rPr>
          <w:rFonts w:cs="David" w:hint="cs"/>
          <w:rtl/>
        </w:rPr>
        <w:t xml:space="preserve"> הזה, מטבע הדברים, אנחנו נזדקק למעורבות ו</w:t>
      </w:r>
      <w:r>
        <w:rPr>
          <w:rFonts w:cs="David" w:hint="cs"/>
          <w:rtl/>
        </w:rPr>
        <w:t>ל</w:t>
      </w:r>
      <w:r w:rsidRPr="004B7104">
        <w:rPr>
          <w:rFonts w:cs="David" w:hint="cs"/>
          <w:rtl/>
        </w:rPr>
        <w:t>קבלת עמדה של הממשלה באמצעות מזכ</w:t>
      </w:r>
      <w:r>
        <w:rPr>
          <w:rFonts w:cs="David" w:hint="cs"/>
          <w:rtl/>
        </w:rPr>
        <w:t>י</w:t>
      </w:r>
      <w:r w:rsidRPr="004B7104">
        <w:rPr>
          <w:rFonts w:cs="David" w:hint="cs"/>
          <w:rtl/>
        </w:rPr>
        <w:t xml:space="preserve">רות הממשלה. </w:t>
      </w:r>
    </w:p>
    <w:p w14:paraId="6BB1CBE2" w14:textId="77777777" w:rsidR="005757F7" w:rsidRPr="004B7104" w:rsidRDefault="005757F7" w:rsidP="005757F7">
      <w:pPr>
        <w:bidi/>
        <w:jc w:val="both"/>
        <w:rPr>
          <w:rFonts w:cs="David" w:hint="cs"/>
          <w:rtl/>
        </w:rPr>
      </w:pPr>
    </w:p>
    <w:p w14:paraId="1EE79F8E" w14:textId="77777777" w:rsidR="005757F7" w:rsidRPr="004B7104" w:rsidRDefault="005757F7" w:rsidP="005757F7">
      <w:pPr>
        <w:bidi/>
        <w:ind w:firstLine="720"/>
        <w:jc w:val="both"/>
        <w:rPr>
          <w:rFonts w:cs="David" w:hint="cs"/>
          <w:rtl/>
        </w:rPr>
      </w:pPr>
      <w:r w:rsidRPr="004B7104">
        <w:rPr>
          <w:rFonts w:cs="David" w:hint="cs"/>
          <w:rtl/>
        </w:rPr>
        <w:t>הזמנו</w:t>
      </w:r>
      <w:r>
        <w:rPr>
          <w:rFonts w:cs="David" w:hint="cs"/>
          <w:rtl/>
        </w:rPr>
        <w:t xml:space="preserve"> לישיבה זאת</w:t>
      </w:r>
      <w:r w:rsidRPr="004B7104">
        <w:rPr>
          <w:rFonts w:cs="David" w:hint="cs"/>
          <w:rtl/>
        </w:rPr>
        <w:t xml:space="preserve"> את נציגי הממשלה</w:t>
      </w:r>
      <w:r>
        <w:rPr>
          <w:rFonts w:cs="David" w:hint="cs"/>
          <w:rtl/>
        </w:rPr>
        <w:t xml:space="preserve"> באמצעות מזכירות הממשלה</w:t>
      </w:r>
      <w:r w:rsidRPr="004B7104">
        <w:rPr>
          <w:rFonts w:cs="David" w:hint="cs"/>
          <w:rtl/>
        </w:rPr>
        <w:t>. התבקשנו לדחות את הישיבה ולאפשר להם פרק זמן של שבועיים נוספים מהיום כדי לבחון את הדברים. אני חוש</w:t>
      </w:r>
      <w:r>
        <w:rPr>
          <w:rFonts w:cs="David" w:hint="cs"/>
          <w:rtl/>
        </w:rPr>
        <w:t>ב</w:t>
      </w:r>
      <w:r w:rsidRPr="004B7104">
        <w:rPr>
          <w:rFonts w:cs="David" w:hint="cs"/>
          <w:rtl/>
        </w:rPr>
        <w:t xml:space="preserve"> </w:t>
      </w:r>
      <w:r>
        <w:rPr>
          <w:rFonts w:cs="David" w:hint="cs"/>
          <w:rtl/>
        </w:rPr>
        <w:t xml:space="preserve">שעדיף </w:t>
      </w:r>
      <w:r w:rsidRPr="004B7104">
        <w:rPr>
          <w:rFonts w:cs="David" w:hint="cs"/>
          <w:rtl/>
        </w:rPr>
        <w:t>שנקיים את הדיון בינינו ונעביר אליהם נוסח שהוא נוסח שמקובל עלינו על</w:t>
      </w:r>
      <w:r>
        <w:rPr>
          <w:rFonts w:cs="David" w:hint="cs"/>
          <w:rtl/>
        </w:rPr>
        <w:t>-</w:t>
      </w:r>
      <w:r w:rsidRPr="004B7104">
        <w:rPr>
          <w:rFonts w:cs="David" w:hint="cs"/>
          <w:rtl/>
        </w:rPr>
        <w:t>מנת שהם יחוו את דעתם</w:t>
      </w:r>
      <w:r>
        <w:rPr>
          <w:rFonts w:cs="David" w:hint="cs"/>
          <w:rtl/>
        </w:rPr>
        <w:t xml:space="preserve"> ומהנקודה הזאת נמשיך</w:t>
      </w:r>
      <w:r w:rsidRPr="004B7104">
        <w:rPr>
          <w:rFonts w:cs="David" w:hint="cs"/>
          <w:rtl/>
        </w:rPr>
        <w:t xml:space="preserve">. </w:t>
      </w:r>
    </w:p>
    <w:p w14:paraId="36E0C734" w14:textId="77777777" w:rsidR="005757F7" w:rsidRPr="004B7104" w:rsidRDefault="005757F7" w:rsidP="005757F7">
      <w:pPr>
        <w:bidi/>
        <w:jc w:val="both"/>
        <w:rPr>
          <w:rFonts w:cs="David" w:hint="cs"/>
          <w:rtl/>
        </w:rPr>
      </w:pPr>
    </w:p>
    <w:p w14:paraId="6846EDB4" w14:textId="77777777" w:rsidR="005757F7" w:rsidRPr="004B7104" w:rsidRDefault="005757F7" w:rsidP="005757F7">
      <w:pPr>
        <w:bidi/>
        <w:ind w:firstLine="720"/>
        <w:jc w:val="both"/>
        <w:rPr>
          <w:rFonts w:cs="David" w:hint="cs"/>
          <w:rtl/>
        </w:rPr>
      </w:pPr>
      <w:r w:rsidRPr="004B7104">
        <w:rPr>
          <w:rFonts w:cs="David" w:hint="cs"/>
          <w:rtl/>
        </w:rPr>
        <w:t xml:space="preserve">כפי שעשינו במושב הקודם, </w:t>
      </w:r>
      <w:r>
        <w:rPr>
          <w:rFonts w:cs="David" w:hint="cs"/>
          <w:rtl/>
        </w:rPr>
        <w:t xml:space="preserve">הכוונה והמטרה היא </w:t>
      </w:r>
      <w:r w:rsidRPr="004B7104">
        <w:rPr>
          <w:rFonts w:cs="David" w:hint="cs"/>
          <w:rtl/>
        </w:rPr>
        <w:t xml:space="preserve">שאנחנו חברי הקואליציה נגיע להסכמה </w:t>
      </w:r>
      <w:r>
        <w:rPr>
          <w:rFonts w:cs="David" w:hint="cs"/>
          <w:rtl/>
        </w:rPr>
        <w:t xml:space="preserve">עם שר, שהוא בא כוח האופוזיציה לצורך העניין הזה </w:t>
      </w:r>
      <w:r w:rsidRPr="004B7104">
        <w:rPr>
          <w:rFonts w:cs="David" w:hint="cs"/>
          <w:rtl/>
        </w:rPr>
        <w:t xml:space="preserve">ונמשיך במסלול הטוב הלכנו בו, </w:t>
      </w:r>
      <w:r>
        <w:rPr>
          <w:rFonts w:cs="David" w:hint="cs"/>
          <w:rtl/>
        </w:rPr>
        <w:t xml:space="preserve">של </w:t>
      </w:r>
      <w:r w:rsidRPr="004B7104">
        <w:rPr>
          <w:rFonts w:cs="David" w:hint="cs"/>
          <w:rtl/>
        </w:rPr>
        <w:t xml:space="preserve">גיבוש כללי משחק' מוסכמים ומקובלים על כולם. </w:t>
      </w:r>
    </w:p>
    <w:p w14:paraId="041A0E1A" w14:textId="77777777" w:rsidR="005757F7" w:rsidRPr="004B7104" w:rsidRDefault="005757F7" w:rsidP="005757F7">
      <w:pPr>
        <w:bidi/>
        <w:jc w:val="both"/>
        <w:rPr>
          <w:rFonts w:cs="David" w:hint="cs"/>
          <w:rtl/>
        </w:rPr>
      </w:pPr>
    </w:p>
    <w:p w14:paraId="769BAAA6" w14:textId="77777777" w:rsidR="005757F7" w:rsidRDefault="005757F7" w:rsidP="005757F7">
      <w:pPr>
        <w:bidi/>
        <w:ind w:firstLine="720"/>
        <w:jc w:val="both"/>
        <w:rPr>
          <w:rFonts w:cs="David" w:hint="cs"/>
          <w:rtl/>
        </w:rPr>
      </w:pPr>
      <w:r>
        <w:rPr>
          <w:rFonts w:cs="David" w:hint="cs"/>
          <w:rtl/>
        </w:rPr>
        <w:t xml:space="preserve">הנושא של הכלים הפרלמנטאריים, שיסומן כחלק ד' מונח בפניכם. הפרק הראשון בו אמור להסדיר את כל הנושא של תהליך הצעות אי-האמון, הבעת אי-האמון בממשלה. </w:t>
      </w:r>
    </w:p>
    <w:p w14:paraId="4CEE8CC7" w14:textId="77777777" w:rsidR="005757F7" w:rsidRDefault="005757F7" w:rsidP="005757F7">
      <w:pPr>
        <w:bidi/>
        <w:ind w:firstLine="720"/>
        <w:jc w:val="both"/>
        <w:rPr>
          <w:rFonts w:cs="David" w:hint="cs"/>
          <w:rtl/>
        </w:rPr>
      </w:pPr>
    </w:p>
    <w:p w14:paraId="769B8C7A" w14:textId="77777777" w:rsidR="005757F7" w:rsidRPr="004B7104" w:rsidRDefault="005757F7" w:rsidP="005757F7">
      <w:pPr>
        <w:bidi/>
        <w:ind w:firstLine="720"/>
        <w:jc w:val="both"/>
        <w:rPr>
          <w:rFonts w:cs="David" w:hint="cs"/>
          <w:rtl/>
        </w:rPr>
      </w:pPr>
      <w:r w:rsidRPr="004B7104">
        <w:rPr>
          <w:rFonts w:cs="David" w:hint="cs"/>
          <w:rtl/>
        </w:rPr>
        <w:t>אני מעביר את רשות הדיבור לארבל שתציג ל</w:t>
      </w:r>
      <w:r>
        <w:rPr>
          <w:rFonts w:cs="David" w:hint="cs"/>
          <w:rtl/>
        </w:rPr>
        <w:t>נו</w:t>
      </w:r>
      <w:r w:rsidRPr="004B7104">
        <w:rPr>
          <w:rFonts w:cs="David" w:hint="cs"/>
          <w:rtl/>
        </w:rPr>
        <w:t xml:space="preserve"> את המסמך</w:t>
      </w:r>
      <w:r>
        <w:rPr>
          <w:rFonts w:cs="David" w:hint="cs"/>
          <w:rtl/>
        </w:rPr>
        <w:t xml:space="preserve"> שמונח בפניכם.</w:t>
      </w:r>
    </w:p>
    <w:p w14:paraId="48690A86" w14:textId="77777777" w:rsidR="005757F7" w:rsidRDefault="005757F7" w:rsidP="005757F7">
      <w:pPr>
        <w:bidi/>
        <w:jc w:val="both"/>
        <w:rPr>
          <w:rFonts w:cs="David" w:hint="cs"/>
          <w:rtl/>
        </w:rPr>
      </w:pPr>
    </w:p>
    <w:p w14:paraId="00C5873B" w14:textId="77777777" w:rsidR="005757F7" w:rsidRDefault="005757F7" w:rsidP="005757F7">
      <w:pPr>
        <w:bidi/>
        <w:jc w:val="both"/>
        <w:rPr>
          <w:rFonts w:cs="David" w:hint="cs"/>
          <w:u w:val="single"/>
          <w:rtl/>
        </w:rPr>
      </w:pPr>
      <w:r w:rsidRPr="004F63E0">
        <w:rPr>
          <w:rFonts w:cs="David" w:hint="cs"/>
          <w:u w:val="single"/>
          <w:rtl/>
        </w:rPr>
        <w:t>אברהם מיכאלי:</w:t>
      </w:r>
    </w:p>
    <w:p w14:paraId="34E1A007" w14:textId="77777777" w:rsidR="005757F7" w:rsidRDefault="005757F7" w:rsidP="005757F7">
      <w:pPr>
        <w:bidi/>
        <w:jc w:val="both"/>
        <w:rPr>
          <w:rFonts w:cs="David" w:hint="cs"/>
          <w:rtl/>
        </w:rPr>
      </w:pPr>
    </w:p>
    <w:p w14:paraId="4EC4EBDC" w14:textId="77777777" w:rsidR="005757F7" w:rsidRDefault="005757F7" w:rsidP="005757F7">
      <w:pPr>
        <w:bidi/>
        <w:jc w:val="both"/>
        <w:rPr>
          <w:rFonts w:cs="David" w:hint="cs"/>
          <w:rtl/>
        </w:rPr>
      </w:pPr>
      <w:r>
        <w:rPr>
          <w:rFonts w:cs="David" w:hint="cs"/>
          <w:rtl/>
        </w:rPr>
        <w:tab/>
        <w:t>עברנו על זה כבר?</w:t>
      </w:r>
    </w:p>
    <w:p w14:paraId="7399288E" w14:textId="77777777" w:rsidR="005757F7" w:rsidRDefault="005757F7" w:rsidP="005757F7">
      <w:pPr>
        <w:bidi/>
        <w:jc w:val="both"/>
        <w:rPr>
          <w:rFonts w:cs="David" w:hint="cs"/>
          <w:rtl/>
        </w:rPr>
      </w:pPr>
    </w:p>
    <w:p w14:paraId="55B5B8A2"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779122B" w14:textId="77777777" w:rsidR="005757F7" w:rsidRDefault="005757F7" w:rsidP="005757F7">
      <w:pPr>
        <w:bidi/>
        <w:jc w:val="both"/>
        <w:rPr>
          <w:rFonts w:cs="David" w:hint="cs"/>
          <w:rtl/>
        </w:rPr>
      </w:pPr>
    </w:p>
    <w:p w14:paraId="3ABAC401" w14:textId="77777777" w:rsidR="005757F7" w:rsidRDefault="005757F7" w:rsidP="005757F7">
      <w:pPr>
        <w:bidi/>
        <w:jc w:val="both"/>
        <w:rPr>
          <w:rFonts w:cs="David" w:hint="cs"/>
          <w:rtl/>
        </w:rPr>
      </w:pPr>
      <w:r>
        <w:rPr>
          <w:rFonts w:cs="David" w:hint="cs"/>
          <w:rtl/>
        </w:rPr>
        <w:tab/>
        <w:t xml:space="preserve">לא, זה חדש. </w:t>
      </w:r>
    </w:p>
    <w:p w14:paraId="29FE1FAC" w14:textId="77777777" w:rsidR="005757F7" w:rsidRPr="004B7104" w:rsidRDefault="005757F7" w:rsidP="005757F7">
      <w:pPr>
        <w:bidi/>
        <w:jc w:val="both"/>
        <w:rPr>
          <w:rFonts w:cs="David" w:hint="cs"/>
          <w:rtl/>
        </w:rPr>
      </w:pPr>
      <w:r>
        <w:rPr>
          <w:rFonts w:cs="David" w:hint="cs"/>
          <w:rtl/>
        </w:rPr>
        <w:tab/>
      </w:r>
    </w:p>
    <w:p w14:paraId="1511E400" w14:textId="77777777" w:rsidR="005757F7" w:rsidRPr="004B7104" w:rsidRDefault="005757F7" w:rsidP="005757F7">
      <w:pPr>
        <w:bidi/>
        <w:jc w:val="both"/>
        <w:rPr>
          <w:rFonts w:cs="David" w:hint="cs"/>
          <w:rtl/>
        </w:rPr>
      </w:pPr>
      <w:r w:rsidRPr="004B7104">
        <w:rPr>
          <w:rFonts w:cs="David" w:hint="cs"/>
          <w:u w:val="single"/>
          <w:rtl/>
        </w:rPr>
        <w:t>ארבל אסטרחן:</w:t>
      </w:r>
    </w:p>
    <w:p w14:paraId="6A6497A8" w14:textId="77777777" w:rsidR="005757F7" w:rsidRPr="004B7104" w:rsidRDefault="005757F7" w:rsidP="005757F7">
      <w:pPr>
        <w:bidi/>
        <w:jc w:val="both"/>
        <w:rPr>
          <w:rFonts w:cs="David" w:hint="cs"/>
          <w:rtl/>
        </w:rPr>
      </w:pPr>
    </w:p>
    <w:p w14:paraId="301B090F" w14:textId="77777777" w:rsidR="005757F7" w:rsidRDefault="005757F7" w:rsidP="005757F7">
      <w:pPr>
        <w:bidi/>
        <w:jc w:val="both"/>
        <w:rPr>
          <w:rFonts w:cs="David" w:hint="cs"/>
          <w:rtl/>
        </w:rPr>
      </w:pPr>
      <w:r w:rsidRPr="004B7104">
        <w:rPr>
          <w:rFonts w:cs="David" w:hint="cs"/>
          <w:rtl/>
        </w:rPr>
        <w:tab/>
      </w:r>
      <w:r>
        <w:rPr>
          <w:rFonts w:cs="David" w:hint="cs"/>
          <w:rtl/>
        </w:rPr>
        <w:t xml:space="preserve">כמו שאמר יו"ר הוועדה, בכנסת הקודם הוועדה הכינה והכנסת אישרה כבר 43 סעיפים חדשים. </w:t>
      </w:r>
      <w:r w:rsidRPr="004B7104">
        <w:rPr>
          <w:rFonts w:cs="David" w:hint="cs"/>
          <w:rtl/>
        </w:rPr>
        <w:t xml:space="preserve">אנחנו </w:t>
      </w:r>
      <w:r>
        <w:rPr>
          <w:rFonts w:cs="David" w:hint="cs"/>
          <w:rtl/>
        </w:rPr>
        <w:t xml:space="preserve">ממשיכים עכשיו ברצף הנושאים ומנסים </w:t>
      </w:r>
      <w:r w:rsidRPr="004B7104">
        <w:rPr>
          <w:rFonts w:cs="David" w:hint="cs"/>
          <w:rtl/>
        </w:rPr>
        <w:t xml:space="preserve">לעשות סדר ולשים ככל האפשר סעיפים במקום המתאים להם. </w:t>
      </w:r>
    </w:p>
    <w:p w14:paraId="1837560D" w14:textId="77777777" w:rsidR="005757F7" w:rsidRDefault="005757F7" w:rsidP="005757F7">
      <w:pPr>
        <w:bidi/>
        <w:jc w:val="both"/>
        <w:rPr>
          <w:rFonts w:cs="David" w:hint="cs"/>
          <w:rtl/>
        </w:rPr>
      </w:pPr>
    </w:p>
    <w:p w14:paraId="1DECDCC8" w14:textId="77777777" w:rsidR="005757F7" w:rsidRPr="004B7104" w:rsidRDefault="005757F7" w:rsidP="005757F7">
      <w:pPr>
        <w:bidi/>
        <w:ind w:firstLine="720"/>
        <w:jc w:val="both"/>
        <w:rPr>
          <w:rFonts w:cs="David" w:hint="cs"/>
          <w:rtl/>
        </w:rPr>
      </w:pPr>
      <w:r w:rsidRPr="004B7104">
        <w:rPr>
          <w:rFonts w:cs="David" w:hint="cs"/>
          <w:rtl/>
        </w:rPr>
        <w:t>מוצע להתחיל חלק. אחרי שהיה לנו חלק של הגדרות וחלק של ארגון הכנסת, שהיו בו פרטים על יו"ר</w:t>
      </w:r>
      <w:r>
        <w:rPr>
          <w:rFonts w:cs="David" w:hint="cs"/>
          <w:rtl/>
        </w:rPr>
        <w:t xml:space="preserve"> הכנסת, הסיעות וחברי הכנסת, וחלק על עבודות הכנסת, דהיינו, סדר-היום וסדרי הדיון,</w:t>
      </w:r>
      <w:r w:rsidRPr="004B7104">
        <w:rPr>
          <w:rFonts w:cs="David" w:hint="cs"/>
          <w:rtl/>
        </w:rPr>
        <w:t xml:space="preserve"> עכשיו מוצע להתחיל בחלק של כלים פרלמנט</w:t>
      </w:r>
      <w:r>
        <w:rPr>
          <w:rFonts w:cs="David" w:hint="cs"/>
          <w:rtl/>
        </w:rPr>
        <w:t>א</w:t>
      </w:r>
      <w:r w:rsidRPr="004B7104">
        <w:rPr>
          <w:rFonts w:cs="David" w:hint="cs"/>
          <w:rtl/>
        </w:rPr>
        <w:t>ריים</w:t>
      </w:r>
      <w:r>
        <w:rPr>
          <w:rFonts w:cs="David" w:hint="cs"/>
          <w:rtl/>
        </w:rPr>
        <w:t xml:space="preserve"> שבו יהיו לנו בהתחלה סעיפים של הבעת אי-אמון בממשלה ודיון בהשתתפות ראש הממשלה, שזה מה שמונח כרגע, ובהמשך יהיו הנושאים של השאילתות, הצעות לסדר. </w:t>
      </w:r>
      <w:r w:rsidRPr="004B7104">
        <w:rPr>
          <w:rFonts w:cs="David" w:hint="cs"/>
          <w:rtl/>
        </w:rPr>
        <w:t xml:space="preserve"> </w:t>
      </w:r>
    </w:p>
    <w:p w14:paraId="22DEB701" w14:textId="77777777" w:rsidR="005757F7" w:rsidRDefault="005757F7" w:rsidP="005757F7">
      <w:pPr>
        <w:bidi/>
        <w:jc w:val="both"/>
        <w:rPr>
          <w:rFonts w:cs="David" w:hint="cs"/>
          <w:rtl/>
        </w:rPr>
      </w:pPr>
    </w:p>
    <w:p w14:paraId="551F6CBD" w14:textId="77777777" w:rsidR="005757F7" w:rsidRDefault="005757F7" w:rsidP="005757F7">
      <w:pPr>
        <w:keepNext/>
        <w:bidi/>
        <w:jc w:val="both"/>
        <w:rPr>
          <w:rFonts w:cs="David" w:hint="cs"/>
          <w:u w:val="single"/>
          <w:rtl/>
        </w:rPr>
      </w:pPr>
      <w:r>
        <w:rPr>
          <w:rFonts w:cs="David" w:hint="cs"/>
          <w:u w:val="single"/>
          <w:rtl/>
        </w:rPr>
        <w:t>דוד רותם:</w:t>
      </w:r>
    </w:p>
    <w:p w14:paraId="319B8486" w14:textId="77777777" w:rsidR="005757F7" w:rsidRDefault="005757F7" w:rsidP="005757F7">
      <w:pPr>
        <w:keepNext/>
        <w:bidi/>
        <w:jc w:val="both"/>
        <w:rPr>
          <w:rFonts w:cs="David" w:hint="cs"/>
          <w:u w:val="single"/>
          <w:rtl/>
        </w:rPr>
      </w:pPr>
    </w:p>
    <w:p w14:paraId="3637D7CE" w14:textId="77777777" w:rsidR="005757F7" w:rsidRDefault="005757F7" w:rsidP="005757F7">
      <w:pPr>
        <w:bidi/>
        <w:jc w:val="both"/>
        <w:rPr>
          <w:rFonts w:cs="David" w:hint="cs"/>
          <w:rtl/>
        </w:rPr>
      </w:pPr>
      <w:r>
        <w:rPr>
          <w:rFonts w:cs="David" w:hint="cs"/>
          <w:rtl/>
        </w:rPr>
        <w:tab/>
        <w:t>למה לא עשית סדר?</w:t>
      </w:r>
    </w:p>
    <w:p w14:paraId="175ECC7C" w14:textId="77777777" w:rsidR="005757F7" w:rsidRDefault="005757F7" w:rsidP="005757F7">
      <w:pPr>
        <w:bidi/>
        <w:jc w:val="both"/>
        <w:rPr>
          <w:rFonts w:cs="David" w:hint="cs"/>
          <w:rtl/>
        </w:rPr>
      </w:pPr>
    </w:p>
    <w:p w14:paraId="2AD771F0" w14:textId="77777777" w:rsidR="005757F7" w:rsidRDefault="005757F7" w:rsidP="005757F7">
      <w:pPr>
        <w:bidi/>
        <w:jc w:val="both"/>
        <w:rPr>
          <w:rFonts w:cs="David" w:hint="cs"/>
          <w:rtl/>
        </w:rPr>
      </w:pPr>
      <w:r w:rsidRPr="00797D4E">
        <w:rPr>
          <w:rFonts w:cs="David" w:hint="cs"/>
          <w:u w:val="single"/>
          <w:rtl/>
        </w:rPr>
        <w:t>ארבל אסטרחן:</w:t>
      </w:r>
    </w:p>
    <w:p w14:paraId="263AC334" w14:textId="77777777" w:rsidR="005757F7" w:rsidRDefault="005757F7" w:rsidP="005757F7">
      <w:pPr>
        <w:bidi/>
        <w:jc w:val="both"/>
        <w:rPr>
          <w:rFonts w:cs="David" w:hint="cs"/>
          <w:rtl/>
        </w:rPr>
      </w:pPr>
    </w:p>
    <w:p w14:paraId="375F7284" w14:textId="77777777" w:rsidR="005757F7" w:rsidRDefault="005757F7" w:rsidP="005757F7">
      <w:pPr>
        <w:bidi/>
        <w:jc w:val="both"/>
        <w:rPr>
          <w:rFonts w:cs="David" w:hint="cs"/>
          <w:rtl/>
        </w:rPr>
      </w:pPr>
      <w:r>
        <w:rPr>
          <w:rFonts w:cs="David" w:hint="cs"/>
          <w:rtl/>
        </w:rPr>
        <w:tab/>
        <w:t xml:space="preserve">יש סדר. </w:t>
      </w:r>
    </w:p>
    <w:p w14:paraId="63B8F683" w14:textId="77777777" w:rsidR="005757F7" w:rsidRDefault="005757F7" w:rsidP="005757F7">
      <w:pPr>
        <w:bidi/>
        <w:jc w:val="both"/>
        <w:rPr>
          <w:rFonts w:cs="David" w:hint="cs"/>
          <w:rtl/>
        </w:rPr>
      </w:pPr>
    </w:p>
    <w:p w14:paraId="49D5E125"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D2B3550" w14:textId="77777777" w:rsidR="005757F7" w:rsidRDefault="005757F7" w:rsidP="005757F7">
      <w:pPr>
        <w:bidi/>
        <w:jc w:val="both"/>
        <w:rPr>
          <w:rFonts w:cs="David" w:hint="cs"/>
          <w:rtl/>
        </w:rPr>
      </w:pPr>
    </w:p>
    <w:p w14:paraId="6DA914FA" w14:textId="77777777" w:rsidR="005757F7" w:rsidRDefault="005757F7" w:rsidP="005757F7">
      <w:pPr>
        <w:bidi/>
        <w:jc w:val="both"/>
        <w:rPr>
          <w:rFonts w:cs="David" w:hint="cs"/>
          <w:rtl/>
        </w:rPr>
      </w:pPr>
      <w:r>
        <w:rPr>
          <w:rFonts w:cs="David" w:hint="cs"/>
          <w:rtl/>
        </w:rPr>
        <w:tab/>
        <w:t xml:space="preserve">כן. היום שמים את כלי הפיקוח על הממשלה בהתחלה. </w:t>
      </w:r>
    </w:p>
    <w:p w14:paraId="0A96AFA3" w14:textId="77777777" w:rsidR="005757F7" w:rsidRPr="004B7104" w:rsidRDefault="005757F7" w:rsidP="005757F7">
      <w:pPr>
        <w:bidi/>
        <w:jc w:val="both"/>
        <w:rPr>
          <w:rFonts w:cs="David" w:hint="cs"/>
          <w:u w:val="single"/>
          <w:rtl/>
        </w:rPr>
      </w:pPr>
      <w:r w:rsidRPr="004B7104">
        <w:rPr>
          <w:rFonts w:cs="David" w:hint="cs"/>
          <w:u w:val="single"/>
          <w:rtl/>
        </w:rPr>
        <w:t>אברהם מיכאלי:</w:t>
      </w:r>
    </w:p>
    <w:p w14:paraId="51DCBA95" w14:textId="77777777" w:rsidR="005757F7" w:rsidRPr="004B7104" w:rsidRDefault="005757F7" w:rsidP="005757F7">
      <w:pPr>
        <w:bidi/>
        <w:jc w:val="both"/>
        <w:rPr>
          <w:rFonts w:cs="David" w:hint="cs"/>
          <w:u w:val="single"/>
          <w:rtl/>
        </w:rPr>
      </w:pPr>
    </w:p>
    <w:p w14:paraId="1BEED314" w14:textId="77777777" w:rsidR="005757F7" w:rsidRPr="004B7104" w:rsidRDefault="005757F7" w:rsidP="005757F7">
      <w:pPr>
        <w:bidi/>
        <w:ind w:firstLine="720"/>
        <w:jc w:val="both"/>
        <w:rPr>
          <w:rFonts w:cs="David" w:hint="cs"/>
          <w:rtl/>
        </w:rPr>
      </w:pPr>
      <w:r w:rsidRPr="004B7104">
        <w:rPr>
          <w:rFonts w:cs="David" w:hint="cs"/>
          <w:rtl/>
        </w:rPr>
        <w:t>שאילתה זאת הפצצה המתקתקת בסוף.</w:t>
      </w:r>
    </w:p>
    <w:p w14:paraId="34245DCA" w14:textId="77777777" w:rsidR="005757F7" w:rsidRDefault="005757F7" w:rsidP="005757F7">
      <w:pPr>
        <w:bidi/>
        <w:jc w:val="both"/>
        <w:rPr>
          <w:rFonts w:cs="David" w:hint="cs"/>
          <w:rtl/>
        </w:rPr>
      </w:pPr>
    </w:p>
    <w:p w14:paraId="722ED8B5" w14:textId="77777777" w:rsidR="005757F7" w:rsidRDefault="005757F7" w:rsidP="005757F7">
      <w:pPr>
        <w:keepNext/>
        <w:bidi/>
        <w:jc w:val="both"/>
        <w:rPr>
          <w:rFonts w:cs="David" w:hint="cs"/>
          <w:u w:val="single"/>
          <w:rtl/>
        </w:rPr>
      </w:pPr>
      <w:r>
        <w:rPr>
          <w:rFonts w:cs="David" w:hint="cs"/>
          <w:u w:val="single"/>
          <w:rtl/>
        </w:rPr>
        <w:t>היו"ר דוד רותם:</w:t>
      </w:r>
    </w:p>
    <w:p w14:paraId="0A3C9F27" w14:textId="77777777" w:rsidR="005757F7" w:rsidRDefault="005757F7" w:rsidP="005757F7">
      <w:pPr>
        <w:keepNext/>
        <w:bidi/>
        <w:jc w:val="both"/>
        <w:rPr>
          <w:rFonts w:cs="David" w:hint="cs"/>
          <w:u w:val="single"/>
          <w:rtl/>
        </w:rPr>
      </w:pPr>
    </w:p>
    <w:p w14:paraId="52B25756" w14:textId="77777777" w:rsidR="005757F7" w:rsidRDefault="005757F7" w:rsidP="005757F7">
      <w:pPr>
        <w:bidi/>
        <w:jc w:val="both"/>
        <w:rPr>
          <w:rFonts w:cs="David" w:hint="cs"/>
          <w:rtl/>
        </w:rPr>
      </w:pPr>
      <w:r>
        <w:rPr>
          <w:rFonts w:cs="David" w:hint="cs"/>
          <w:rtl/>
        </w:rPr>
        <w:tab/>
        <w:t>יש לגביו עמדה?</w:t>
      </w:r>
    </w:p>
    <w:p w14:paraId="1ECD529D" w14:textId="77777777" w:rsidR="005757F7" w:rsidRDefault="005757F7" w:rsidP="005757F7">
      <w:pPr>
        <w:bidi/>
        <w:jc w:val="both"/>
        <w:rPr>
          <w:rFonts w:cs="David" w:hint="cs"/>
          <w:rtl/>
        </w:rPr>
      </w:pPr>
    </w:p>
    <w:p w14:paraId="45E718BE" w14:textId="77777777" w:rsidR="005757F7" w:rsidRDefault="005757F7" w:rsidP="005757F7">
      <w:pPr>
        <w:bidi/>
        <w:jc w:val="both"/>
        <w:rPr>
          <w:rFonts w:cs="David" w:hint="cs"/>
          <w:rtl/>
        </w:rPr>
      </w:pPr>
      <w:r w:rsidRPr="00797D4E">
        <w:rPr>
          <w:rFonts w:cs="David" w:hint="cs"/>
          <w:u w:val="single"/>
          <w:rtl/>
        </w:rPr>
        <w:t>ארבל אסטרחן:</w:t>
      </w:r>
    </w:p>
    <w:p w14:paraId="4DAD0458" w14:textId="77777777" w:rsidR="005757F7" w:rsidRDefault="005757F7" w:rsidP="005757F7">
      <w:pPr>
        <w:bidi/>
        <w:jc w:val="both"/>
        <w:rPr>
          <w:rFonts w:cs="David" w:hint="cs"/>
          <w:rtl/>
        </w:rPr>
      </w:pPr>
    </w:p>
    <w:p w14:paraId="018C7D36" w14:textId="77777777" w:rsidR="005757F7" w:rsidRDefault="005757F7" w:rsidP="005757F7">
      <w:pPr>
        <w:bidi/>
        <w:jc w:val="both"/>
        <w:rPr>
          <w:rFonts w:cs="David" w:hint="cs"/>
          <w:rtl/>
        </w:rPr>
      </w:pPr>
      <w:r>
        <w:rPr>
          <w:rFonts w:cs="David" w:hint="cs"/>
          <w:rtl/>
        </w:rPr>
        <w:tab/>
        <w:t>חכה, עוד 5 דקות נהיה שם. יש לנו שאלות לדיון.</w:t>
      </w:r>
    </w:p>
    <w:p w14:paraId="05AC40E9" w14:textId="77777777" w:rsidR="005757F7" w:rsidRDefault="005757F7" w:rsidP="005757F7">
      <w:pPr>
        <w:bidi/>
        <w:jc w:val="both"/>
        <w:rPr>
          <w:rFonts w:cs="David" w:hint="cs"/>
          <w:rtl/>
        </w:rPr>
      </w:pPr>
    </w:p>
    <w:p w14:paraId="3C42D847" w14:textId="77777777" w:rsidR="005757F7" w:rsidRDefault="005757F7" w:rsidP="005757F7">
      <w:pPr>
        <w:keepNext/>
        <w:bidi/>
        <w:jc w:val="both"/>
        <w:rPr>
          <w:rFonts w:cs="David" w:hint="cs"/>
          <w:u w:val="single"/>
          <w:rtl/>
        </w:rPr>
      </w:pPr>
      <w:r>
        <w:rPr>
          <w:rFonts w:cs="David" w:hint="cs"/>
          <w:u w:val="single"/>
          <w:rtl/>
        </w:rPr>
        <w:t>דוד רותם:</w:t>
      </w:r>
    </w:p>
    <w:p w14:paraId="6B6FF284" w14:textId="77777777" w:rsidR="005757F7" w:rsidRDefault="005757F7" w:rsidP="005757F7">
      <w:pPr>
        <w:keepNext/>
        <w:bidi/>
        <w:jc w:val="both"/>
        <w:rPr>
          <w:rFonts w:cs="David" w:hint="cs"/>
          <w:u w:val="single"/>
          <w:rtl/>
        </w:rPr>
      </w:pPr>
    </w:p>
    <w:p w14:paraId="40B7A0EC" w14:textId="77777777" w:rsidR="005757F7" w:rsidRDefault="005757F7" w:rsidP="005757F7">
      <w:pPr>
        <w:bidi/>
        <w:jc w:val="both"/>
        <w:rPr>
          <w:rFonts w:cs="David" w:hint="cs"/>
          <w:rtl/>
        </w:rPr>
      </w:pPr>
      <w:r>
        <w:rPr>
          <w:rFonts w:cs="David" w:hint="cs"/>
          <w:rtl/>
        </w:rPr>
        <w:tab/>
        <w:t xml:space="preserve">למה אתם לא כותבים ש"הביעה עמדה בכנסת". אחר-כך, אם מישהו אמר משהו בממשלה או בוועדת שרים, זה כן או לא - - - </w:t>
      </w:r>
    </w:p>
    <w:p w14:paraId="5FA55805" w14:textId="77777777" w:rsidR="005757F7" w:rsidRDefault="005757F7" w:rsidP="005757F7">
      <w:pPr>
        <w:bidi/>
        <w:jc w:val="both"/>
        <w:rPr>
          <w:rFonts w:cs="David" w:hint="cs"/>
          <w:rtl/>
        </w:rPr>
      </w:pPr>
    </w:p>
    <w:p w14:paraId="652EB34C"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BA151A3" w14:textId="77777777" w:rsidR="005757F7" w:rsidRDefault="005757F7" w:rsidP="005757F7">
      <w:pPr>
        <w:bidi/>
        <w:jc w:val="both"/>
        <w:rPr>
          <w:rFonts w:cs="David" w:hint="cs"/>
          <w:rtl/>
        </w:rPr>
      </w:pPr>
    </w:p>
    <w:p w14:paraId="06C5AAB1" w14:textId="77777777" w:rsidR="005757F7" w:rsidRDefault="005757F7" w:rsidP="005757F7">
      <w:pPr>
        <w:bidi/>
        <w:jc w:val="both"/>
        <w:rPr>
          <w:rFonts w:cs="David" w:hint="cs"/>
          <w:rtl/>
        </w:rPr>
      </w:pPr>
      <w:r>
        <w:rPr>
          <w:rFonts w:cs="David" w:hint="cs"/>
          <w:rtl/>
        </w:rPr>
        <w:tab/>
        <w:t xml:space="preserve">בשביל זה אנחנו פה. אם היינו יודעים הכול - - - </w:t>
      </w:r>
    </w:p>
    <w:p w14:paraId="6831FEEC" w14:textId="77777777" w:rsidR="005757F7" w:rsidRDefault="005757F7" w:rsidP="005757F7">
      <w:pPr>
        <w:bidi/>
        <w:jc w:val="both"/>
        <w:rPr>
          <w:rFonts w:cs="David" w:hint="cs"/>
          <w:rtl/>
        </w:rPr>
      </w:pPr>
    </w:p>
    <w:p w14:paraId="610D8D88" w14:textId="77777777" w:rsidR="005757F7" w:rsidRDefault="005757F7" w:rsidP="005757F7">
      <w:pPr>
        <w:keepNext/>
        <w:bidi/>
        <w:jc w:val="both"/>
        <w:rPr>
          <w:rFonts w:cs="David" w:hint="cs"/>
          <w:u w:val="single"/>
          <w:rtl/>
        </w:rPr>
      </w:pPr>
      <w:r>
        <w:rPr>
          <w:rFonts w:cs="David" w:hint="cs"/>
          <w:u w:val="single"/>
          <w:rtl/>
        </w:rPr>
        <w:t>דוד רותם:</w:t>
      </w:r>
    </w:p>
    <w:p w14:paraId="5FFB8687" w14:textId="77777777" w:rsidR="005757F7" w:rsidRDefault="005757F7" w:rsidP="005757F7">
      <w:pPr>
        <w:bidi/>
        <w:jc w:val="both"/>
        <w:rPr>
          <w:rFonts w:cs="David" w:hint="cs"/>
          <w:rtl/>
        </w:rPr>
      </w:pPr>
    </w:p>
    <w:p w14:paraId="4F64C701" w14:textId="77777777" w:rsidR="005757F7" w:rsidRDefault="005757F7" w:rsidP="005757F7">
      <w:pPr>
        <w:bidi/>
        <w:jc w:val="both"/>
        <w:rPr>
          <w:rFonts w:cs="David" w:hint="cs"/>
          <w:rtl/>
        </w:rPr>
      </w:pPr>
      <w:r>
        <w:rPr>
          <w:rFonts w:cs="David" w:hint="cs"/>
          <w:rtl/>
        </w:rPr>
        <w:tab/>
        <w:t xml:space="preserve">רק אם הביעה עמדה בכנסת. אם היא לא הביעה בכנסת שתלך הביתה. </w:t>
      </w:r>
    </w:p>
    <w:p w14:paraId="683342A9" w14:textId="77777777" w:rsidR="005757F7" w:rsidRDefault="005757F7" w:rsidP="005757F7">
      <w:pPr>
        <w:bidi/>
        <w:jc w:val="both"/>
        <w:rPr>
          <w:rFonts w:cs="David" w:hint="cs"/>
          <w:u w:val="single"/>
          <w:rtl/>
        </w:rPr>
      </w:pPr>
    </w:p>
    <w:p w14:paraId="11912A4F" w14:textId="77777777" w:rsidR="005757F7" w:rsidRPr="004B7104" w:rsidRDefault="005757F7" w:rsidP="005757F7">
      <w:pPr>
        <w:bidi/>
        <w:jc w:val="both"/>
        <w:rPr>
          <w:rFonts w:cs="David" w:hint="cs"/>
          <w:rtl/>
        </w:rPr>
      </w:pPr>
      <w:r>
        <w:rPr>
          <w:rFonts w:cs="David" w:hint="cs"/>
          <w:u w:val="single"/>
          <w:rtl/>
        </w:rPr>
        <w:t>א</w:t>
      </w:r>
      <w:r w:rsidRPr="004B7104">
        <w:rPr>
          <w:rFonts w:cs="David" w:hint="cs"/>
          <w:u w:val="single"/>
          <w:rtl/>
        </w:rPr>
        <w:t>רבל אסטרחן:</w:t>
      </w:r>
    </w:p>
    <w:p w14:paraId="0910D52C" w14:textId="77777777" w:rsidR="005757F7" w:rsidRPr="004B7104" w:rsidRDefault="005757F7" w:rsidP="005757F7">
      <w:pPr>
        <w:bidi/>
        <w:jc w:val="both"/>
        <w:rPr>
          <w:rFonts w:cs="David" w:hint="cs"/>
          <w:rtl/>
        </w:rPr>
      </w:pPr>
    </w:p>
    <w:p w14:paraId="65CE9C80" w14:textId="77777777" w:rsidR="005757F7" w:rsidRDefault="005757F7" w:rsidP="005757F7">
      <w:pPr>
        <w:bidi/>
        <w:jc w:val="both"/>
        <w:rPr>
          <w:rFonts w:cs="David" w:hint="cs"/>
          <w:rtl/>
        </w:rPr>
      </w:pPr>
      <w:r w:rsidRPr="004B7104">
        <w:rPr>
          <w:rFonts w:cs="David" w:hint="cs"/>
          <w:rtl/>
        </w:rPr>
        <w:tab/>
      </w:r>
      <w:r>
        <w:rPr>
          <w:rFonts w:cs="David" w:hint="cs"/>
          <w:rtl/>
        </w:rPr>
        <w:t xml:space="preserve">הנושא הראשון שיהיה לנו בחלק הזה יהיה אי הבעת אמון בממשלה. הנוסח שמונח כרגע הוא מאוד דומה לנוסח שקיים היום. אני אגיד איפה ההבדלים ואני גם אעלה נושאים שעלו במשך הזמן ונראה אם צריך להסדיר אותם. </w:t>
      </w:r>
    </w:p>
    <w:p w14:paraId="4256B816" w14:textId="77777777" w:rsidR="005757F7" w:rsidRDefault="005757F7" w:rsidP="005757F7">
      <w:pPr>
        <w:bidi/>
        <w:jc w:val="both"/>
        <w:rPr>
          <w:rFonts w:cs="David" w:hint="cs"/>
          <w:rtl/>
        </w:rPr>
      </w:pPr>
    </w:p>
    <w:p w14:paraId="13E0F8D0" w14:textId="77777777" w:rsidR="005757F7" w:rsidRDefault="005757F7" w:rsidP="005757F7">
      <w:pPr>
        <w:bidi/>
        <w:ind w:firstLine="720"/>
        <w:jc w:val="both"/>
        <w:rPr>
          <w:rFonts w:cs="David" w:hint="cs"/>
          <w:rtl/>
        </w:rPr>
      </w:pPr>
      <w:r>
        <w:rPr>
          <w:rFonts w:cs="David" w:hint="cs"/>
          <w:rtl/>
        </w:rPr>
        <w:t xml:space="preserve">הסעיף הראשון הוא סעיף הגדרות ונגיד אותן כאשר ייעשה בהן שימוש. </w:t>
      </w:r>
      <w:r w:rsidRPr="004B7104">
        <w:rPr>
          <w:rFonts w:cs="David" w:hint="cs"/>
          <w:rtl/>
        </w:rPr>
        <w:t xml:space="preserve"> </w:t>
      </w:r>
    </w:p>
    <w:p w14:paraId="38B60EB7" w14:textId="77777777" w:rsidR="005757F7" w:rsidRDefault="005757F7" w:rsidP="005757F7">
      <w:pPr>
        <w:bidi/>
        <w:ind w:firstLine="720"/>
        <w:jc w:val="both"/>
        <w:rPr>
          <w:rFonts w:cs="David" w:hint="cs"/>
          <w:rtl/>
        </w:rPr>
      </w:pPr>
    </w:p>
    <w:p w14:paraId="3B5F6370" w14:textId="77777777" w:rsidR="005757F7" w:rsidRDefault="005757F7" w:rsidP="005757F7">
      <w:pPr>
        <w:bidi/>
        <w:ind w:firstLine="720"/>
        <w:jc w:val="both"/>
        <w:rPr>
          <w:rFonts w:cs="David" w:hint="cs"/>
          <w:rtl/>
        </w:rPr>
      </w:pPr>
      <w:r>
        <w:rPr>
          <w:rFonts w:cs="David" w:hint="cs"/>
          <w:rtl/>
        </w:rPr>
        <w:t xml:space="preserve">בסעיף קטן ב' נאמר כך: </w:t>
      </w:r>
    </w:p>
    <w:p w14:paraId="55769B2D" w14:textId="77777777" w:rsidR="005757F7" w:rsidRDefault="005757F7" w:rsidP="005757F7">
      <w:pPr>
        <w:bidi/>
        <w:ind w:firstLine="720"/>
        <w:jc w:val="both"/>
        <w:rPr>
          <w:rFonts w:cs="David" w:hint="cs"/>
          <w:rtl/>
        </w:rPr>
      </w:pPr>
    </w:p>
    <w:p w14:paraId="422BDEDF" w14:textId="77777777" w:rsidR="005757F7" w:rsidRDefault="005757F7" w:rsidP="005757F7">
      <w:pPr>
        <w:bidi/>
        <w:ind w:firstLine="720"/>
        <w:jc w:val="both"/>
        <w:rPr>
          <w:rFonts w:cs="David" w:hint="cs"/>
          <w:rtl/>
        </w:rPr>
      </w:pPr>
      <w:r>
        <w:rPr>
          <w:rFonts w:cs="David" w:hint="cs"/>
          <w:rtl/>
        </w:rPr>
        <w:t xml:space="preserve">"סיעה או סיעות שמספר חבריהן עשרה או יותר, רשאיות להציע הבעת אי-אמון בממשלה". </w:t>
      </w:r>
    </w:p>
    <w:p w14:paraId="2811DC77" w14:textId="77777777" w:rsidR="005757F7" w:rsidRDefault="005757F7" w:rsidP="005757F7">
      <w:pPr>
        <w:bidi/>
        <w:ind w:firstLine="720"/>
        <w:jc w:val="both"/>
        <w:rPr>
          <w:rFonts w:cs="David" w:hint="cs"/>
          <w:rtl/>
        </w:rPr>
      </w:pPr>
    </w:p>
    <w:p w14:paraId="504397B2" w14:textId="77777777" w:rsidR="005757F7" w:rsidRDefault="005757F7" w:rsidP="005757F7">
      <w:pPr>
        <w:keepNext/>
        <w:bidi/>
        <w:jc w:val="both"/>
        <w:rPr>
          <w:rFonts w:cs="David" w:hint="cs"/>
          <w:u w:val="single"/>
          <w:rtl/>
        </w:rPr>
      </w:pPr>
      <w:r>
        <w:rPr>
          <w:rFonts w:cs="David" w:hint="cs"/>
          <w:u w:val="single"/>
          <w:rtl/>
        </w:rPr>
        <w:t>דוד רותם:</w:t>
      </w:r>
    </w:p>
    <w:p w14:paraId="4C1F7908" w14:textId="77777777" w:rsidR="005757F7" w:rsidRDefault="005757F7" w:rsidP="005757F7">
      <w:pPr>
        <w:keepNext/>
        <w:bidi/>
        <w:jc w:val="both"/>
        <w:rPr>
          <w:rFonts w:cs="David" w:hint="cs"/>
          <w:u w:val="single"/>
          <w:rtl/>
        </w:rPr>
      </w:pPr>
    </w:p>
    <w:p w14:paraId="6E72FAED" w14:textId="77777777" w:rsidR="005757F7" w:rsidRDefault="005757F7" w:rsidP="005757F7">
      <w:pPr>
        <w:bidi/>
        <w:jc w:val="both"/>
        <w:rPr>
          <w:rFonts w:cs="David" w:hint="cs"/>
          <w:rtl/>
        </w:rPr>
      </w:pPr>
      <w:r>
        <w:rPr>
          <w:rFonts w:cs="David" w:hint="cs"/>
          <w:rtl/>
        </w:rPr>
        <w:tab/>
        <w:t>למה את קופצת בהגדרות?</w:t>
      </w:r>
      <w:r w:rsidRPr="004B7104">
        <w:rPr>
          <w:rFonts w:cs="David" w:hint="cs"/>
          <w:rtl/>
        </w:rPr>
        <w:t xml:space="preserve"> </w:t>
      </w:r>
    </w:p>
    <w:p w14:paraId="4C1139D4" w14:textId="77777777" w:rsidR="005757F7" w:rsidRDefault="005757F7" w:rsidP="005757F7">
      <w:pPr>
        <w:bidi/>
        <w:jc w:val="both"/>
        <w:rPr>
          <w:rFonts w:cs="David" w:hint="cs"/>
          <w:rtl/>
        </w:rPr>
      </w:pPr>
    </w:p>
    <w:p w14:paraId="4BE44ADD" w14:textId="77777777" w:rsidR="005757F7" w:rsidRDefault="005757F7" w:rsidP="005757F7">
      <w:pPr>
        <w:bidi/>
        <w:jc w:val="both"/>
        <w:rPr>
          <w:rFonts w:cs="David" w:hint="cs"/>
          <w:rtl/>
        </w:rPr>
      </w:pPr>
      <w:r w:rsidRPr="00797D4E">
        <w:rPr>
          <w:rFonts w:cs="David" w:hint="cs"/>
          <w:u w:val="single"/>
          <w:rtl/>
        </w:rPr>
        <w:t>ארבל אסטרחן:</w:t>
      </w:r>
    </w:p>
    <w:p w14:paraId="1018D9C1" w14:textId="77777777" w:rsidR="005757F7" w:rsidRDefault="005757F7" w:rsidP="005757F7">
      <w:pPr>
        <w:bidi/>
        <w:jc w:val="both"/>
        <w:rPr>
          <w:rFonts w:cs="David" w:hint="cs"/>
          <w:rtl/>
        </w:rPr>
      </w:pPr>
    </w:p>
    <w:p w14:paraId="24666FF2" w14:textId="77777777" w:rsidR="005757F7" w:rsidRDefault="005757F7" w:rsidP="005757F7">
      <w:pPr>
        <w:bidi/>
        <w:jc w:val="both"/>
        <w:rPr>
          <w:rFonts w:cs="David" w:hint="cs"/>
          <w:rtl/>
        </w:rPr>
      </w:pPr>
      <w:r>
        <w:rPr>
          <w:rFonts w:cs="David" w:hint="cs"/>
          <w:rtl/>
        </w:rPr>
        <w:tab/>
        <w:t>אני אגיד את זה כשזה מופיע יחד עם הסעיף כדי שנראה את המשמעות. אין טעם לקרוא את ההגדרות.</w:t>
      </w:r>
    </w:p>
    <w:p w14:paraId="08E15E8D" w14:textId="77777777" w:rsidR="005757F7" w:rsidRDefault="005757F7" w:rsidP="005757F7">
      <w:pPr>
        <w:bidi/>
        <w:jc w:val="both"/>
        <w:rPr>
          <w:rFonts w:cs="David" w:hint="cs"/>
          <w:rtl/>
        </w:rPr>
      </w:pPr>
    </w:p>
    <w:p w14:paraId="48F4ED36" w14:textId="77777777" w:rsidR="005757F7" w:rsidRDefault="005757F7" w:rsidP="005757F7">
      <w:pPr>
        <w:bidi/>
        <w:jc w:val="both"/>
        <w:rPr>
          <w:rFonts w:cs="David" w:hint="cs"/>
          <w:rtl/>
        </w:rPr>
      </w:pPr>
      <w:r>
        <w:rPr>
          <w:rFonts w:cs="David" w:hint="cs"/>
          <w:rtl/>
        </w:rPr>
        <w:tab/>
        <w:t xml:space="preserve">אולי לפני שנקרא את הסעיף בתקנון, צריך לזכור שהסעיף הזה הוא השלמה לסעיף 28 לחוק יסוד הממשלה שאומר: "הכנסת רשאית להביע </w:t>
      </w:r>
      <w:r w:rsidRPr="00F06173">
        <w:rPr>
          <w:rFonts w:cs="David" w:hint="cs"/>
          <w:rtl/>
        </w:rPr>
        <w:t>אי-אמון</w:t>
      </w:r>
      <w:r>
        <w:rPr>
          <w:rFonts w:cs="David" w:hint="cs"/>
          <w:rtl/>
        </w:rPr>
        <w:t xml:space="preserve"> בממשלה", "הבעת אי-אמון תעשה בהחלטה של הכנסת ברוב חבריה, לבקש מהנשיא להטיל את הרכבת הממשלה על ח"כ פלוני שהסכים לכך בכתב", לכן את הדברים האלה לא צריך להגיד בתקנון. </w:t>
      </w:r>
    </w:p>
    <w:p w14:paraId="773D0DFA" w14:textId="77777777" w:rsidR="005757F7" w:rsidRDefault="005757F7" w:rsidP="005757F7">
      <w:pPr>
        <w:bidi/>
        <w:jc w:val="both"/>
        <w:rPr>
          <w:rFonts w:cs="David" w:hint="cs"/>
          <w:rtl/>
        </w:rPr>
      </w:pPr>
    </w:p>
    <w:p w14:paraId="7C4E1618" w14:textId="77777777" w:rsidR="005757F7" w:rsidRDefault="005757F7" w:rsidP="005757F7">
      <w:pPr>
        <w:keepNext/>
        <w:bidi/>
        <w:jc w:val="both"/>
        <w:rPr>
          <w:rFonts w:cs="David" w:hint="cs"/>
          <w:u w:val="single"/>
          <w:rtl/>
        </w:rPr>
      </w:pPr>
      <w:r>
        <w:rPr>
          <w:rFonts w:cs="David" w:hint="cs"/>
          <w:u w:val="single"/>
          <w:rtl/>
        </w:rPr>
        <w:t>היו"ר דוד רותם:</w:t>
      </w:r>
    </w:p>
    <w:p w14:paraId="5AB294AC" w14:textId="77777777" w:rsidR="005757F7" w:rsidRDefault="005757F7" w:rsidP="005757F7">
      <w:pPr>
        <w:keepNext/>
        <w:bidi/>
        <w:jc w:val="both"/>
        <w:rPr>
          <w:rFonts w:cs="David" w:hint="cs"/>
          <w:u w:val="single"/>
          <w:rtl/>
        </w:rPr>
      </w:pPr>
    </w:p>
    <w:p w14:paraId="0FFE715D" w14:textId="77777777" w:rsidR="005757F7" w:rsidRDefault="005757F7" w:rsidP="005757F7">
      <w:pPr>
        <w:bidi/>
        <w:jc w:val="both"/>
        <w:rPr>
          <w:rFonts w:cs="David" w:hint="cs"/>
          <w:rtl/>
        </w:rPr>
      </w:pPr>
      <w:r>
        <w:rPr>
          <w:rFonts w:cs="David" w:hint="cs"/>
          <w:rtl/>
        </w:rPr>
        <w:tab/>
        <w:t>בחוק יסוד הממשלה שכתוב "שהסכים לכך בכתב"?</w:t>
      </w:r>
    </w:p>
    <w:p w14:paraId="2F4FBF53" w14:textId="77777777" w:rsidR="005757F7" w:rsidRDefault="005757F7" w:rsidP="005757F7">
      <w:pPr>
        <w:bidi/>
        <w:jc w:val="both"/>
        <w:rPr>
          <w:rFonts w:cs="David" w:hint="cs"/>
          <w:rtl/>
        </w:rPr>
      </w:pPr>
    </w:p>
    <w:p w14:paraId="216B9205" w14:textId="77777777" w:rsidR="005757F7" w:rsidRDefault="005757F7" w:rsidP="005757F7">
      <w:pPr>
        <w:keepLines/>
        <w:bidi/>
        <w:jc w:val="both"/>
        <w:rPr>
          <w:rFonts w:cs="David" w:hint="cs"/>
          <w:rtl/>
        </w:rPr>
      </w:pPr>
      <w:r w:rsidRPr="00797D4E">
        <w:rPr>
          <w:rFonts w:cs="David" w:hint="cs"/>
          <w:u w:val="single"/>
          <w:rtl/>
        </w:rPr>
        <w:t>ארבל אסטרחן:</w:t>
      </w:r>
    </w:p>
    <w:p w14:paraId="36CD8C81" w14:textId="77777777" w:rsidR="005757F7" w:rsidRDefault="005757F7" w:rsidP="005757F7">
      <w:pPr>
        <w:keepLines/>
        <w:bidi/>
        <w:jc w:val="both"/>
        <w:rPr>
          <w:rFonts w:cs="David" w:hint="cs"/>
          <w:rtl/>
        </w:rPr>
      </w:pPr>
    </w:p>
    <w:p w14:paraId="0693FDAB" w14:textId="77777777" w:rsidR="005757F7" w:rsidRDefault="005757F7" w:rsidP="005757F7">
      <w:pPr>
        <w:keepLines/>
        <w:bidi/>
        <w:jc w:val="both"/>
        <w:rPr>
          <w:rFonts w:cs="David" w:hint="cs"/>
          <w:rtl/>
        </w:rPr>
      </w:pPr>
      <w:r>
        <w:rPr>
          <w:rFonts w:cs="David" w:hint="cs"/>
          <w:rtl/>
        </w:rPr>
        <w:tab/>
        <w:t xml:space="preserve">כן, זה בחוק היסוד. </w:t>
      </w:r>
    </w:p>
    <w:p w14:paraId="76774390" w14:textId="77777777" w:rsidR="005757F7" w:rsidRDefault="005757F7" w:rsidP="005757F7">
      <w:pPr>
        <w:bidi/>
        <w:jc w:val="both"/>
        <w:rPr>
          <w:rFonts w:cs="David" w:hint="cs"/>
          <w:rtl/>
        </w:rPr>
      </w:pPr>
    </w:p>
    <w:p w14:paraId="5867DF3A" w14:textId="77777777" w:rsidR="005757F7" w:rsidRDefault="005757F7" w:rsidP="005757F7">
      <w:pPr>
        <w:bidi/>
        <w:jc w:val="both"/>
        <w:rPr>
          <w:rFonts w:cs="David" w:hint="cs"/>
          <w:u w:val="single"/>
          <w:rtl/>
        </w:rPr>
      </w:pPr>
      <w:r w:rsidRPr="004F63E0">
        <w:rPr>
          <w:rFonts w:cs="David" w:hint="cs"/>
          <w:u w:val="single"/>
          <w:rtl/>
        </w:rPr>
        <w:t>אברהם מיכאלי:</w:t>
      </w:r>
    </w:p>
    <w:p w14:paraId="23EB8DE9" w14:textId="77777777" w:rsidR="005757F7" w:rsidRDefault="005757F7" w:rsidP="005757F7">
      <w:pPr>
        <w:bidi/>
        <w:jc w:val="both"/>
        <w:rPr>
          <w:rFonts w:cs="David" w:hint="cs"/>
          <w:rtl/>
        </w:rPr>
      </w:pPr>
    </w:p>
    <w:p w14:paraId="1EAFF552" w14:textId="77777777" w:rsidR="005757F7" w:rsidRDefault="005757F7" w:rsidP="005757F7">
      <w:pPr>
        <w:bidi/>
        <w:jc w:val="both"/>
        <w:rPr>
          <w:rFonts w:cs="David" w:hint="cs"/>
          <w:rtl/>
        </w:rPr>
      </w:pPr>
      <w:r>
        <w:rPr>
          <w:rFonts w:cs="David" w:hint="cs"/>
          <w:rtl/>
        </w:rPr>
        <w:tab/>
        <w:t>איפה כתוב כל שבוע?</w:t>
      </w:r>
    </w:p>
    <w:p w14:paraId="5F62FDD0" w14:textId="77777777" w:rsidR="005757F7" w:rsidRDefault="005757F7" w:rsidP="005757F7">
      <w:pPr>
        <w:bidi/>
        <w:jc w:val="both"/>
        <w:rPr>
          <w:rFonts w:cs="David" w:hint="cs"/>
          <w:rtl/>
        </w:rPr>
      </w:pPr>
    </w:p>
    <w:p w14:paraId="73B00926" w14:textId="77777777" w:rsidR="005757F7" w:rsidRDefault="005757F7" w:rsidP="005757F7">
      <w:pPr>
        <w:bidi/>
        <w:jc w:val="both"/>
        <w:rPr>
          <w:rFonts w:cs="David" w:hint="cs"/>
          <w:rtl/>
        </w:rPr>
      </w:pPr>
      <w:r w:rsidRPr="00797D4E">
        <w:rPr>
          <w:rFonts w:cs="David" w:hint="cs"/>
          <w:u w:val="single"/>
          <w:rtl/>
        </w:rPr>
        <w:t>ארבל אסטרחן:</w:t>
      </w:r>
    </w:p>
    <w:p w14:paraId="435BE8EC" w14:textId="77777777" w:rsidR="005757F7" w:rsidRDefault="005757F7" w:rsidP="005757F7">
      <w:pPr>
        <w:bidi/>
        <w:jc w:val="both"/>
        <w:rPr>
          <w:rFonts w:cs="David" w:hint="cs"/>
          <w:rtl/>
        </w:rPr>
      </w:pPr>
    </w:p>
    <w:p w14:paraId="380371CA" w14:textId="77777777" w:rsidR="005757F7" w:rsidRDefault="005757F7" w:rsidP="005757F7">
      <w:pPr>
        <w:bidi/>
        <w:jc w:val="both"/>
        <w:rPr>
          <w:rFonts w:cs="David" w:hint="cs"/>
          <w:rtl/>
        </w:rPr>
      </w:pPr>
      <w:r>
        <w:rPr>
          <w:rFonts w:cs="David" w:hint="cs"/>
          <w:rtl/>
        </w:rPr>
        <w:tab/>
        <w:t xml:space="preserve">בתקנון. כל מה שכתוב בחוק היסוד הוא שהכנסת רשאית להביע אי-אמון, שצריך 61 חברי כנסת, ושהמשמעות היא שהנשיא יטיל את הרכבת הממשלה על אחד מחברי הכנסת שיסכים לכך. אחר-כך כתוב בחוק היסוד מה הנפקויות, כלומר, שאם היה רוב של 61 לפחות, רואים את הממשלה כאילו התפטרה והנשיא מטיל על אותו חבר כנסת. </w:t>
      </w:r>
    </w:p>
    <w:p w14:paraId="773113DE" w14:textId="77777777" w:rsidR="005757F7" w:rsidRDefault="005757F7" w:rsidP="005757F7">
      <w:pPr>
        <w:bidi/>
        <w:jc w:val="both"/>
        <w:rPr>
          <w:rFonts w:cs="David" w:hint="cs"/>
          <w:rtl/>
        </w:rPr>
      </w:pPr>
    </w:p>
    <w:p w14:paraId="30D42269" w14:textId="77777777" w:rsidR="005757F7" w:rsidRDefault="005757F7" w:rsidP="005757F7">
      <w:pPr>
        <w:bidi/>
        <w:jc w:val="both"/>
        <w:rPr>
          <w:rFonts w:cs="David" w:hint="cs"/>
          <w:rtl/>
        </w:rPr>
      </w:pPr>
      <w:r>
        <w:rPr>
          <w:rFonts w:cs="David" w:hint="cs"/>
          <w:rtl/>
        </w:rPr>
        <w:tab/>
        <w:t>עכשיו אני מקריאה את סעיף ב':</w:t>
      </w:r>
    </w:p>
    <w:p w14:paraId="5538EC3C" w14:textId="77777777" w:rsidR="005757F7" w:rsidRDefault="005757F7" w:rsidP="005757F7">
      <w:pPr>
        <w:bidi/>
        <w:jc w:val="both"/>
        <w:rPr>
          <w:rFonts w:cs="David" w:hint="cs"/>
          <w:rtl/>
        </w:rPr>
      </w:pPr>
    </w:p>
    <w:p w14:paraId="03CBAEB0" w14:textId="77777777" w:rsidR="005757F7" w:rsidRDefault="005757F7" w:rsidP="005757F7">
      <w:pPr>
        <w:numPr>
          <w:ilvl w:val="0"/>
          <w:numId w:val="3"/>
        </w:numPr>
        <w:autoSpaceDE w:val="0"/>
        <w:autoSpaceDN w:val="0"/>
        <w:bidi/>
        <w:jc w:val="both"/>
        <w:rPr>
          <w:rFonts w:cs="David" w:hint="cs"/>
          <w:rtl/>
        </w:rPr>
      </w:pPr>
      <w:r>
        <w:rPr>
          <w:rFonts w:cs="David" w:hint="cs"/>
          <w:rtl/>
        </w:rPr>
        <w:t xml:space="preserve">"סיעה או סיעות שמספר חבריהן עשרה או יותר, רשאיות להציע הבעת אי-אמון בממשלה. </w:t>
      </w:r>
    </w:p>
    <w:p w14:paraId="37F95733" w14:textId="77777777" w:rsidR="005757F7" w:rsidRDefault="005757F7" w:rsidP="005757F7">
      <w:pPr>
        <w:numPr>
          <w:ilvl w:val="0"/>
          <w:numId w:val="3"/>
        </w:numPr>
        <w:autoSpaceDE w:val="0"/>
        <w:autoSpaceDN w:val="0"/>
        <w:bidi/>
        <w:jc w:val="both"/>
        <w:rPr>
          <w:rFonts w:cs="David" w:hint="cs"/>
        </w:rPr>
      </w:pPr>
      <w:r>
        <w:rPr>
          <w:rFonts w:cs="David" w:hint="cs"/>
          <w:rtl/>
        </w:rPr>
        <w:t xml:space="preserve">"סיעה המונה פחות מעשרה חברים רשאית להגיש לא יותר משלוש הצעות להבעת </w:t>
      </w:r>
      <w:r w:rsidRPr="00F06173">
        <w:rPr>
          <w:rFonts w:cs="David" w:hint="cs"/>
          <w:rtl/>
        </w:rPr>
        <w:t>אי-אמון</w:t>
      </w:r>
      <w:r>
        <w:rPr>
          <w:rFonts w:cs="David" w:hint="cs"/>
          <w:rtl/>
        </w:rPr>
        <w:t xml:space="preserve"> בממשלה בכל מושב של הכנסת באופן האמור בסעיף קטן (ג)".</w:t>
      </w:r>
    </w:p>
    <w:p w14:paraId="73932162" w14:textId="77777777" w:rsidR="005757F7" w:rsidRDefault="005757F7" w:rsidP="005757F7">
      <w:pPr>
        <w:bidi/>
        <w:ind w:left="810"/>
        <w:jc w:val="both"/>
        <w:rPr>
          <w:rFonts w:cs="David" w:hint="cs"/>
          <w:rtl/>
        </w:rPr>
      </w:pPr>
    </w:p>
    <w:p w14:paraId="6E748EFB" w14:textId="77777777" w:rsidR="005757F7" w:rsidRDefault="005757F7" w:rsidP="005757F7">
      <w:pPr>
        <w:bidi/>
        <w:ind w:firstLine="720"/>
        <w:jc w:val="both"/>
        <w:rPr>
          <w:rFonts w:cs="David" w:hint="cs"/>
          <w:rtl/>
        </w:rPr>
      </w:pPr>
      <w:r>
        <w:rPr>
          <w:rFonts w:cs="David" w:hint="cs"/>
          <w:rtl/>
        </w:rPr>
        <w:t xml:space="preserve">תכף נראה שזה או נושא על סדר-היום או הצעה בסוף דיון. בכל דרך שהיא, סיעה קטנה יכולה לא יותר משלוש. </w:t>
      </w:r>
    </w:p>
    <w:p w14:paraId="089E200F" w14:textId="77777777" w:rsidR="005757F7" w:rsidRDefault="005757F7" w:rsidP="005757F7">
      <w:pPr>
        <w:bidi/>
        <w:ind w:firstLine="720"/>
        <w:jc w:val="both"/>
        <w:rPr>
          <w:rFonts w:cs="David" w:hint="cs"/>
          <w:rtl/>
        </w:rPr>
      </w:pPr>
    </w:p>
    <w:p w14:paraId="35409014" w14:textId="77777777" w:rsidR="005757F7" w:rsidRDefault="005757F7" w:rsidP="005757F7">
      <w:pPr>
        <w:bidi/>
        <w:ind w:firstLine="720"/>
        <w:jc w:val="both"/>
        <w:rPr>
          <w:rFonts w:cs="David" w:hint="cs"/>
          <w:rtl/>
        </w:rPr>
      </w:pPr>
      <w:r>
        <w:rPr>
          <w:rFonts w:cs="David" w:hint="cs"/>
          <w:rtl/>
        </w:rPr>
        <w:t xml:space="preserve">ברור שמי שיכול לבקש אי-אמון זאת סיעה ולא חבר כנסת. </w:t>
      </w:r>
    </w:p>
    <w:p w14:paraId="08E424B0" w14:textId="77777777" w:rsidR="005757F7" w:rsidRPr="004B7104" w:rsidRDefault="005757F7" w:rsidP="005757F7">
      <w:pPr>
        <w:bidi/>
        <w:jc w:val="both"/>
        <w:rPr>
          <w:rFonts w:cs="David" w:hint="cs"/>
          <w:rtl/>
        </w:rPr>
      </w:pPr>
    </w:p>
    <w:p w14:paraId="33602A1D" w14:textId="77777777" w:rsidR="005757F7" w:rsidRDefault="005757F7" w:rsidP="005757F7">
      <w:pPr>
        <w:bidi/>
        <w:jc w:val="both"/>
        <w:rPr>
          <w:rFonts w:cs="David" w:hint="cs"/>
          <w:u w:val="single"/>
          <w:rtl/>
        </w:rPr>
      </w:pPr>
      <w:r w:rsidRPr="004F63E0">
        <w:rPr>
          <w:rFonts w:cs="David" w:hint="cs"/>
          <w:u w:val="single"/>
          <w:rtl/>
        </w:rPr>
        <w:t>אברהם מיכאלי:</w:t>
      </w:r>
    </w:p>
    <w:p w14:paraId="0B3C5A87" w14:textId="77777777" w:rsidR="005757F7" w:rsidRDefault="005757F7" w:rsidP="005757F7">
      <w:pPr>
        <w:bidi/>
        <w:jc w:val="both"/>
        <w:rPr>
          <w:rFonts w:cs="David" w:hint="cs"/>
          <w:rtl/>
        </w:rPr>
      </w:pPr>
    </w:p>
    <w:p w14:paraId="2569A52B" w14:textId="77777777" w:rsidR="005757F7" w:rsidRDefault="005757F7" w:rsidP="005757F7">
      <w:pPr>
        <w:bidi/>
        <w:jc w:val="both"/>
        <w:rPr>
          <w:rFonts w:cs="David" w:hint="cs"/>
          <w:rtl/>
        </w:rPr>
      </w:pPr>
      <w:r>
        <w:rPr>
          <w:rFonts w:cs="David" w:hint="cs"/>
          <w:rtl/>
        </w:rPr>
        <w:tab/>
        <w:t>אז איך רע"ם תע"ל מגישים כל שבוע?</w:t>
      </w:r>
    </w:p>
    <w:p w14:paraId="60F217F8" w14:textId="77777777" w:rsidR="005757F7" w:rsidRDefault="005757F7" w:rsidP="005757F7">
      <w:pPr>
        <w:bidi/>
        <w:jc w:val="both"/>
        <w:rPr>
          <w:rFonts w:cs="David" w:hint="cs"/>
          <w:rtl/>
        </w:rPr>
      </w:pPr>
    </w:p>
    <w:p w14:paraId="428E6B85" w14:textId="77777777" w:rsidR="005757F7" w:rsidRDefault="005757F7" w:rsidP="005757F7">
      <w:pPr>
        <w:keepNext/>
        <w:bidi/>
        <w:jc w:val="both"/>
        <w:rPr>
          <w:rFonts w:cs="David" w:hint="cs"/>
          <w:u w:val="single"/>
          <w:rtl/>
        </w:rPr>
      </w:pPr>
      <w:r>
        <w:rPr>
          <w:rFonts w:cs="David" w:hint="cs"/>
          <w:u w:val="single"/>
          <w:rtl/>
        </w:rPr>
        <w:t>דוד רותם:</w:t>
      </w:r>
    </w:p>
    <w:p w14:paraId="6CBFB2C4" w14:textId="77777777" w:rsidR="005757F7" w:rsidRDefault="005757F7" w:rsidP="005757F7">
      <w:pPr>
        <w:keepNext/>
        <w:bidi/>
        <w:jc w:val="both"/>
        <w:rPr>
          <w:rFonts w:cs="David" w:hint="cs"/>
          <w:u w:val="single"/>
          <w:rtl/>
        </w:rPr>
      </w:pPr>
    </w:p>
    <w:p w14:paraId="113A0729" w14:textId="77777777" w:rsidR="005757F7" w:rsidRDefault="005757F7" w:rsidP="005757F7">
      <w:pPr>
        <w:bidi/>
        <w:jc w:val="both"/>
        <w:rPr>
          <w:rFonts w:cs="David" w:hint="cs"/>
          <w:rtl/>
        </w:rPr>
      </w:pPr>
      <w:r>
        <w:rPr>
          <w:rFonts w:cs="David" w:hint="cs"/>
          <w:rtl/>
        </w:rPr>
        <w:tab/>
        <w:t>מה היה עד היום?</w:t>
      </w:r>
    </w:p>
    <w:p w14:paraId="7A317068" w14:textId="77777777" w:rsidR="005757F7" w:rsidRDefault="005757F7" w:rsidP="005757F7">
      <w:pPr>
        <w:bidi/>
        <w:jc w:val="both"/>
        <w:rPr>
          <w:rFonts w:cs="David" w:hint="cs"/>
          <w:rtl/>
        </w:rPr>
      </w:pPr>
    </w:p>
    <w:p w14:paraId="55B22EAE" w14:textId="77777777" w:rsidR="005757F7" w:rsidRDefault="005757F7" w:rsidP="005757F7">
      <w:pPr>
        <w:bidi/>
        <w:jc w:val="both"/>
        <w:rPr>
          <w:rFonts w:cs="David" w:hint="cs"/>
          <w:rtl/>
        </w:rPr>
      </w:pPr>
      <w:r w:rsidRPr="00797D4E">
        <w:rPr>
          <w:rFonts w:cs="David" w:hint="cs"/>
          <w:u w:val="single"/>
          <w:rtl/>
        </w:rPr>
        <w:t>ארבל אסטרחן:</w:t>
      </w:r>
    </w:p>
    <w:p w14:paraId="2FB5AE71" w14:textId="77777777" w:rsidR="005757F7" w:rsidRDefault="005757F7" w:rsidP="005757F7">
      <w:pPr>
        <w:bidi/>
        <w:jc w:val="both"/>
        <w:rPr>
          <w:rFonts w:cs="David" w:hint="cs"/>
          <w:rtl/>
        </w:rPr>
      </w:pPr>
    </w:p>
    <w:p w14:paraId="67F1E7BC" w14:textId="77777777" w:rsidR="005757F7" w:rsidRDefault="005757F7" w:rsidP="005757F7">
      <w:pPr>
        <w:bidi/>
        <w:jc w:val="both"/>
        <w:rPr>
          <w:rFonts w:cs="David" w:hint="cs"/>
          <w:rtl/>
        </w:rPr>
      </w:pPr>
      <w:r>
        <w:rPr>
          <w:rFonts w:cs="David" w:hint="cs"/>
          <w:rtl/>
        </w:rPr>
        <w:tab/>
        <w:t xml:space="preserve">אותו דבר. </w:t>
      </w:r>
    </w:p>
    <w:p w14:paraId="46540A76" w14:textId="77777777" w:rsidR="005757F7" w:rsidRDefault="005757F7" w:rsidP="005757F7">
      <w:pPr>
        <w:bidi/>
        <w:jc w:val="both"/>
        <w:rPr>
          <w:rFonts w:cs="David" w:hint="cs"/>
          <w:rtl/>
        </w:rPr>
      </w:pPr>
    </w:p>
    <w:p w14:paraId="212231AD" w14:textId="77777777" w:rsidR="005757F7" w:rsidRPr="004B7104" w:rsidRDefault="005757F7" w:rsidP="005757F7">
      <w:pPr>
        <w:bidi/>
        <w:jc w:val="both"/>
        <w:rPr>
          <w:rFonts w:cs="David" w:hint="cs"/>
          <w:u w:val="single"/>
          <w:rtl/>
        </w:rPr>
      </w:pPr>
      <w:r w:rsidRPr="004B7104">
        <w:rPr>
          <w:rFonts w:cs="David" w:hint="cs"/>
          <w:u w:val="single"/>
          <w:rtl/>
        </w:rPr>
        <w:t>זאב אלקין:</w:t>
      </w:r>
    </w:p>
    <w:p w14:paraId="37D88766" w14:textId="77777777" w:rsidR="005757F7" w:rsidRPr="004B7104" w:rsidRDefault="005757F7" w:rsidP="005757F7">
      <w:pPr>
        <w:bidi/>
        <w:jc w:val="both"/>
        <w:rPr>
          <w:rFonts w:cs="David" w:hint="cs"/>
          <w:u w:val="single"/>
          <w:rtl/>
        </w:rPr>
      </w:pPr>
    </w:p>
    <w:p w14:paraId="08CF2DD3" w14:textId="77777777" w:rsidR="005757F7" w:rsidRDefault="005757F7" w:rsidP="005757F7">
      <w:pPr>
        <w:bidi/>
        <w:ind w:firstLine="720"/>
        <w:jc w:val="both"/>
        <w:rPr>
          <w:rFonts w:cs="David" w:hint="cs"/>
          <w:rtl/>
        </w:rPr>
      </w:pPr>
      <w:r>
        <w:rPr>
          <w:rFonts w:cs="David" w:hint="cs"/>
          <w:rtl/>
        </w:rPr>
        <w:t>יש פה אי בהירות, שבזמנו עלתה בוועדת הכנסת. קודם כל, התקנון לא כותב שהוא מאפשר את הצירוף אלא יש נוהג שמאפשרים את הצירוף של הסיעות. יכול להיות שצריך לכתוב מפורשות.</w:t>
      </w:r>
    </w:p>
    <w:p w14:paraId="0F1D9BFF" w14:textId="77777777" w:rsidR="005757F7" w:rsidRDefault="005757F7" w:rsidP="005757F7">
      <w:pPr>
        <w:bidi/>
        <w:ind w:firstLine="720"/>
        <w:jc w:val="both"/>
        <w:rPr>
          <w:rFonts w:cs="David" w:hint="cs"/>
          <w:rtl/>
        </w:rPr>
      </w:pPr>
    </w:p>
    <w:p w14:paraId="7DF63CC8" w14:textId="77777777" w:rsidR="005757F7" w:rsidRDefault="005757F7" w:rsidP="005757F7">
      <w:pPr>
        <w:bidi/>
        <w:ind w:firstLine="720"/>
        <w:jc w:val="both"/>
        <w:rPr>
          <w:rFonts w:cs="David" w:hint="cs"/>
          <w:rtl/>
        </w:rPr>
      </w:pPr>
      <w:r>
        <w:rPr>
          <w:rFonts w:cs="David" w:hint="cs"/>
          <w:rtl/>
        </w:rPr>
        <w:t xml:space="preserve">הנקודה הבעייתית היא, שמה שקורה היום זה תרתי דסתרי. עד כמה שאני יודע, היום מאפשרים לסיעות גם להגיד שהם ביחד ואז לעשות כל שבוע וגם לנצל את המכסה של 3. זה נראה לי מאוד מוזר. סיעה צריכה לבחור מסלול. אם היא רוצה להצטרף ואז תמיד רצים ביחד, זה בסדר. אבל אם היא מנצלת את ה-3 זה נורא מוזר שהיא מצטרפת. </w:t>
      </w:r>
    </w:p>
    <w:p w14:paraId="6A86B8DE" w14:textId="77777777" w:rsidR="005757F7" w:rsidRDefault="005757F7" w:rsidP="005757F7">
      <w:pPr>
        <w:bidi/>
        <w:ind w:firstLine="720"/>
        <w:jc w:val="both"/>
        <w:rPr>
          <w:rFonts w:cs="David" w:hint="cs"/>
          <w:rtl/>
        </w:rPr>
      </w:pPr>
    </w:p>
    <w:p w14:paraId="4D6F125C" w14:textId="77777777" w:rsidR="005757F7" w:rsidRPr="004B7104" w:rsidRDefault="005757F7" w:rsidP="005757F7">
      <w:pPr>
        <w:bidi/>
        <w:ind w:firstLine="720"/>
        <w:jc w:val="both"/>
        <w:rPr>
          <w:rFonts w:cs="David" w:hint="cs"/>
          <w:rtl/>
        </w:rPr>
      </w:pPr>
      <w:r>
        <w:rPr>
          <w:rFonts w:cs="David" w:hint="cs"/>
          <w:rtl/>
        </w:rPr>
        <w:t xml:space="preserve">מה המשמעות של ההצטרפות? שבאות שלוש סיעות ואומרות: לצורך האי-אמון תיראו בנו סיעה אחת. </w:t>
      </w:r>
      <w:r w:rsidRPr="004B7104">
        <w:rPr>
          <w:rFonts w:cs="David" w:hint="cs"/>
          <w:rtl/>
        </w:rPr>
        <w:t>ברגע שהן אומרות את זה, נורא מוזר ששבוע אחרי זה</w:t>
      </w:r>
      <w:r>
        <w:rPr>
          <w:rFonts w:cs="David" w:hint="cs"/>
          <w:rtl/>
        </w:rPr>
        <w:t xml:space="preserve"> הן באות: לצורך האי-אמון הזה, תיראו בנו סיעה נפרדת</w:t>
      </w:r>
      <w:r w:rsidRPr="004B7104">
        <w:rPr>
          <w:rFonts w:cs="David" w:hint="cs"/>
          <w:rtl/>
        </w:rPr>
        <w:t xml:space="preserve">. </w:t>
      </w:r>
    </w:p>
    <w:p w14:paraId="39203AF9" w14:textId="77777777" w:rsidR="005757F7" w:rsidRPr="004B7104" w:rsidRDefault="005757F7" w:rsidP="005757F7">
      <w:pPr>
        <w:bidi/>
        <w:jc w:val="both"/>
        <w:rPr>
          <w:rFonts w:cs="David" w:hint="cs"/>
          <w:rtl/>
        </w:rPr>
      </w:pPr>
    </w:p>
    <w:p w14:paraId="24833D59"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59D53F78" w14:textId="77777777" w:rsidR="005757F7" w:rsidRPr="004B7104" w:rsidRDefault="005757F7" w:rsidP="005757F7">
      <w:pPr>
        <w:bidi/>
        <w:jc w:val="both"/>
        <w:rPr>
          <w:rFonts w:cs="David" w:hint="cs"/>
          <w:u w:val="single"/>
          <w:rtl/>
        </w:rPr>
      </w:pPr>
    </w:p>
    <w:p w14:paraId="64F0CB03" w14:textId="77777777" w:rsidR="005757F7" w:rsidRPr="004B7104" w:rsidRDefault="005757F7" w:rsidP="005757F7">
      <w:pPr>
        <w:bidi/>
        <w:ind w:firstLine="720"/>
        <w:jc w:val="both"/>
        <w:rPr>
          <w:rFonts w:cs="David" w:hint="cs"/>
          <w:rtl/>
        </w:rPr>
      </w:pPr>
      <w:r>
        <w:rPr>
          <w:rFonts w:cs="David" w:hint="cs"/>
          <w:rtl/>
        </w:rPr>
        <w:t xml:space="preserve">לא, כי הרי יש שתי אפשרויות. </w:t>
      </w:r>
      <w:r w:rsidRPr="004B7104">
        <w:rPr>
          <w:rFonts w:cs="David" w:hint="cs"/>
          <w:rtl/>
        </w:rPr>
        <w:t>לכל סיעה, לא משנה מספר</w:t>
      </w:r>
      <w:r>
        <w:rPr>
          <w:rFonts w:cs="David" w:hint="cs"/>
          <w:rtl/>
        </w:rPr>
        <w:t xml:space="preserve"> החברים שלה, אם היא פחות מ-10</w:t>
      </w:r>
      <w:r w:rsidRPr="004B7104">
        <w:rPr>
          <w:rFonts w:cs="David" w:hint="cs"/>
          <w:rtl/>
        </w:rPr>
        <w:t>, מותר לה להגיש</w:t>
      </w:r>
      <w:r>
        <w:rPr>
          <w:rFonts w:cs="David" w:hint="cs"/>
          <w:rtl/>
        </w:rPr>
        <w:t xml:space="preserve"> </w:t>
      </w:r>
      <w:r w:rsidRPr="004B7104">
        <w:rPr>
          <w:rFonts w:cs="David" w:hint="cs"/>
          <w:rtl/>
        </w:rPr>
        <w:t xml:space="preserve">3 הצעות לסדר. </w:t>
      </w:r>
      <w:r>
        <w:rPr>
          <w:rFonts w:cs="David" w:hint="cs"/>
          <w:rtl/>
        </w:rPr>
        <w:t xml:space="preserve">עכשיו </w:t>
      </w:r>
      <w:r w:rsidRPr="004B7104">
        <w:rPr>
          <w:rFonts w:cs="David" w:hint="cs"/>
          <w:rtl/>
        </w:rPr>
        <w:t>באים 10 חברי כנסת מ-8 סיעות, מה זה חשוב, ואומרות</w:t>
      </w:r>
      <w:r>
        <w:rPr>
          <w:rFonts w:cs="David" w:hint="cs"/>
          <w:rtl/>
        </w:rPr>
        <w:t>:</w:t>
      </w:r>
      <w:r w:rsidRPr="004B7104">
        <w:rPr>
          <w:rFonts w:cs="David" w:hint="cs"/>
          <w:rtl/>
        </w:rPr>
        <w:t xml:space="preserve"> כולנו יחד רוצות.</w:t>
      </w:r>
    </w:p>
    <w:p w14:paraId="04A92BED" w14:textId="77777777" w:rsidR="005757F7" w:rsidRPr="004B7104" w:rsidRDefault="005757F7" w:rsidP="005757F7">
      <w:pPr>
        <w:bidi/>
        <w:jc w:val="both"/>
        <w:rPr>
          <w:rFonts w:cs="David" w:hint="cs"/>
          <w:rtl/>
        </w:rPr>
      </w:pPr>
    </w:p>
    <w:p w14:paraId="6906E3E9" w14:textId="77777777" w:rsidR="005757F7" w:rsidRPr="004B7104" w:rsidRDefault="005757F7" w:rsidP="005757F7">
      <w:pPr>
        <w:bidi/>
        <w:jc w:val="both"/>
        <w:rPr>
          <w:rFonts w:cs="David" w:hint="cs"/>
          <w:u w:val="single"/>
          <w:rtl/>
        </w:rPr>
      </w:pPr>
      <w:r w:rsidRPr="004B7104">
        <w:rPr>
          <w:rFonts w:cs="David" w:hint="cs"/>
          <w:u w:val="single"/>
          <w:rtl/>
        </w:rPr>
        <w:t>זאב אלקין:</w:t>
      </w:r>
    </w:p>
    <w:p w14:paraId="4862400E" w14:textId="77777777" w:rsidR="005757F7" w:rsidRPr="004B7104" w:rsidRDefault="005757F7" w:rsidP="005757F7">
      <w:pPr>
        <w:bidi/>
        <w:jc w:val="both"/>
        <w:rPr>
          <w:rFonts w:cs="David" w:hint="cs"/>
          <w:u w:val="single"/>
          <w:rtl/>
        </w:rPr>
      </w:pPr>
    </w:p>
    <w:p w14:paraId="7C402DD4" w14:textId="77777777" w:rsidR="005757F7" w:rsidRPr="004B7104" w:rsidRDefault="005757F7" w:rsidP="005757F7">
      <w:pPr>
        <w:bidi/>
        <w:ind w:firstLine="720"/>
        <w:jc w:val="both"/>
        <w:rPr>
          <w:rFonts w:cs="David" w:hint="cs"/>
          <w:rtl/>
        </w:rPr>
      </w:pPr>
      <w:r>
        <w:rPr>
          <w:rFonts w:cs="David" w:hint="cs"/>
          <w:rtl/>
        </w:rPr>
        <w:t xml:space="preserve">את </w:t>
      </w:r>
      <w:r w:rsidRPr="004B7104">
        <w:rPr>
          <w:rFonts w:cs="David" w:hint="cs"/>
          <w:rtl/>
        </w:rPr>
        <w:t xml:space="preserve">זה אי-אפשר. </w:t>
      </w:r>
    </w:p>
    <w:p w14:paraId="452B0890" w14:textId="77777777" w:rsidR="005757F7" w:rsidRPr="004B7104" w:rsidRDefault="005757F7" w:rsidP="005757F7">
      <w:pPr>
        <w:bidi/>
        <w:jc w:val="both"/>
        <w:rPr>
          <w:rFonts w:cs="David" w:hint="cs"/>
          <w:rtl/>
        </w:rPr>
      </w:pPr>
    </w:p>
    <w:p w14:paraId="1EF4618B"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204ED42F" w14:textId="77777777" w:rsidR="005757F7" w:rsidRPr="004B7104" w:rsidRDefault="005757F7" w:rsidP="005757F7">
      <w:pPr>
        <w:bidi/>
        <w:jc w:val="both"/>
        <w:rPr>
          <w:rFonts w:cs="David" w:hint="cs"/>
          <w:u w:val="single"/>
          <w:rtl/>
        </w:rPr>
      </w:pPr>
    </w:p>
    <w:p w14:paraId="0B2EDBE1" w14:textId="77777777" w:rsidR="005757F7" w:rsidRDefault="005757F7" w:rsidP="005757F7">
      <w:pPr>
        <w:bidi/>
        <w:jc w:val="both"/>
        <w:rPr>
          <w:rFonts w:cs="David" w:hint="cs"/>
          <w:rtl/>
        </w:rPr>
      </w:pPr>
      <w:r>
        <w:rPr>
          <w:rFonts w:cs="David" w:hint="cs"/>
          <w:rtl/>
        </w:rPr>
        <w:tab/>
        <w:t xml:space="preserve">לצורך ההצטרפות כן צריך להכיר בזה. </w:t>
      </w:r>
    </w:p>
    <w:p w14:paraId="1FB6012F" w14:textId="77777777" w:rsidR="005757F7" w:rsidRDefault="005757F7" w:rsidP="005757F7">
      <w:pPr>
        <w:bidi/>
        <w:jc w:val="both"/>
        <w:rPr>
          <w:rFonts w:cs="David" w:hint="cs"/>
          <w:rtl/>
        </w:rPr>
      </w:pPr>
    </w:p>
    <w:p w14:paraId="245835A1" w14:textId="77777777" w:rsidR="005757F7" w:rsidRDefault="005757F7" w:rsidP="005757F7">
      <w:pPr>
        <w:bidi/>
        <w:jc w:val="both"/>
        <w:rPr>
          <w:rFonts w:cs="David" w:hint="cs"/>
          <w:u w:val="single"/>
          <w:rtl/>
        </w:rPr>
      </w:pPr>
      <w:r>
        <w:rPr>
          <w:rFonts w:cs="David" w:hint="cs"/>
          <w:u w:val="single"/>
          <w:rtl/>
        </w:rPr>
        <w:t>זאב אלקין:</w:t>
      </w:r>
    </w:p>
    <w:p w14:paraId="670E14E3" w14:textId="77777777" w:rsidR="005757F7" w:rsidRDefault="005757F7" w:rsidP="005757F7">
      <w:pPr>
        <w:bidi/>
        <w:jc w:val="both"/>
        <w:rPr>
          <w:rFonts w:cs="David" w:hint="cs"/>
          <w:u w:val="single"/>
          <w:rtl/>
        </w:rPr>
      </w:pPr>
    </w:p>
    <w:p w14:paraId="22443989" w14:textId="77777777" w:rsidR="005757F7" w:rsidRDefault="005757F7" w:rsidP="005757F7">
      <w:pPr>
        <w:bidi/>
        <w:jc w:val="both"/>
        <w:rPr>
          <w:rFonts w:cs="David" w:hint="cs"/>
          <w:rtl/>
        </w:rPr>
      </w:pPr>
      <w:r>
        <w:rPr>
          <w:rFonts w:cs="David" w:hint="cs"/>
          <w:rtl/>
        </w:rPr>
        <w:tab/>
        <w:t>חבר כנסת בודד יתחיל להגיש אי-אמון?</w:t>
      </w:r>
    </w:p>
    <w:p w14:paraId="2E5FF3EB" w14:textId="77777777" w:rsidR="005757F7" w:rsidRDefault="005757F7" w:rsidP="005757F7">
      <w:pPr>
        <w:bidi/>
        <w:jc w:val="both"/>
        <w:rPr>
          <w:rFonts w:cs="David" w:hint="cs"/>
          <w:rtl/>
        </w:rPr>
      </w:pPr>
    </w:p>
    <w:p w14:paraId="321D4C39" w14:textId="77777777" w:rsidR="005757F7" w:rsidRDefault="005757F7" w:rsidP="005757F7">
      <w:pPr>
        <w:bidi/>
        <w:jc w:val="both"/>
        <w:rPr>
          <w:rFonts w:cs="David" w:hint="cs"/>
          <w:u w:val="single"/>
          <w:rtl/>
        </w:rPr>
      </w:pPr>
      <w:r>
        <w:rPr>
          <w:rFonts w:cs="David" w:hint="cs"/>
          <w:u w:val="single"/>
          <w:rtl/>
        </w:rPr>
        <w:t>דוד רותם:</w:t>
      </w:r>
    </w:p>
    <w:p w14:paraId="2901F5FC" w14:textId="77777777" w:rsidR="005757F7" w:rsidRDefault="005757F7" w:rsidP="005757F7">
      <w:pPr>
        <w:bidi/>
        <w:jc w:val="both"/>
        <w:rPr>
          <w:rFonts w:cs="David" w:hint="cs"/>
          <w:u w:val="single"/>
          <w:rtl/>
        </w:rPr>
      </w:pPr>
    </w:p>
    <w:p w14:paraId="4B467EC4" w14:textId="77777777" w:rsidR="005757F7" w:rsidRDefault="005757F7" w:rsidP="005757F7">
      <w:pPr>
        <w:bidi/>
        <w:jc w:val="both"/>
        <w:rPr>
          <w:rFonts w:cs="David" w:hint="cs"/>
          <w:rtl/>
        </w:rPr>
      </w:pPr>
      <w:r>
        <w:rPr>
          <w:rFonts w:cs="David" w:hint="cs"/>
          <w:rtl/>
        </w:rPr>
        <w:tab/>
        <w:t xml:space="preserve">שלושת הסיעות הערביות, בעצם פעם אחת הן 10 ופעם אחת הן 3. </w:t>
      </w:r>
    </w:p>
    <w:p w14:paraId="6A7A0436" w14:textId="77777777" w:rsidR="005757F7" w:rsidRDefault="005757F7" w:rsidP="005757F7">
      <w:pPr>
        <w:bidi/>
        <w:jc w:val="both"/>
        <w:rPr>
          <w:rFonts w:cs="David" w:hint="cs"/>
          <w:rtl/>
        </w:rPr>
      </w:pPr>
    </w:p>
    <w:p w14:paraId="660071BE" w14:textId="77777777" w:rsidR="005757F7" w:rsidRDefault="005757F7" w:rsidP="005757F7">
      <w:pPr>
        <w:bidi/>
        <w:jc w:val="both"/>
        <w:rPr>
          <w:rFonts w:cs="David" w:hint="cs"/>
          <w:u w:val="single"/>
          <w:rtl/>
        </w:rPr>
      </w:pPr>
      <w:r>
        <w:rPr>
          <w:rFonts w:cs="David" w:hint="cs"/>
          <w:u w:val="single"/>
          <w:rtl/>
        </w:rPr>
        <w:t>זאב אלקין:</w:t>
      </w:r>
    </w:p>
    <w:p w14:paraId="3A1875F8" w14:textId="77777777" w:rsidR="005757F7" w:rsidRDefault="005757F7" w:rsidP="005757F7">
      <w:pPr>
        <w:bidi/>
        <w:jc w:val="both"/>
        <w:rPr>
          <w:rFonts w:cs="David" w:hint="cs"/>
          <w:u w:val="single"/>
          <w:rtl/>
        </w:rPr>
      </w:pPr>
    </w:p>
    <w:p w14:paraId="57726CCE" w14:textId="77777777" w:rsidR="005757F7" w:rsidRDefault="005757F7" w:rsidP="005757F7">
      <w:pPr>
        <w:bidi/>
        <w:jc w:val="both"/>
        <w:rPr>
          <w:rFonts w:cs="David" w:hint="cs"/>
          <w:rtl/>
        </w:rPr>
      </w:pPr>
      <w:r>
        <w:rPr>
          <w:rFonts w:cs="David" w:hint="cs"/>
          <w:rtl/>
        </w:rPr>
        <w:tab/>
        <w:t xml:space="preserve">זאת בדיוק הבעיה. </w:t>
      </w:r>
    </w:p>
    <w:p w14:paraId="5BC50023" w14:textId="77777777" w:rsidR="005757F7" w:rsidRPr="00D43180" w:rsidRDefault="005757F7" w:rsidP="005757F7">
      <w:pPr>
        <w:bidi/>
        <w:jc w:val="both"/>
        <w:rPr>
          <w:rFonts w:cs="David" w:hint="cs"/>
          <w:rtl/>
        </w:rPr>
      </w:pPr>
    </w:p>
    <w:p w14:paraId="2FA32EBC" w14:textId="77777777" w:rsidR="005757F7" w:rsidRPr="004B7104" w:rsidRDefault="005757F7" w:rsidP="005757F7">
      <w:pPr>
        <w:bidi/>
        <w:jc w:val="both"/>
        <w:rPr>
          <w:rFonts w:cs="David" w:hint="cs"/>
          <w:rtl/>
        </w:rPr>
      </w:pPr>
      <w:r w:rsidRPr="004B7104">
        <w:rPr>
          <w:rFonts w:cs="David" w:hint="cs"/>
          <w:u w:val="single"/>
          <w:rtl/>
        </w:rPr>
        <w:t>איל ינון:</w:t>
      </w:r>
    </w:p>
    <w:p w14:paraId="2244AAFB" w14:textId="77777777" w:rsidR="005757F7" w:rsidRPr="004B7104" w:rsidRDefault="005757F7" w:rsidP="005757F7">
      <w:pPr>
        <w:bidi/>
        <w:jc w:val="both"/>
        <w:rPr>
          <w:rFonts w:cs="David" w:hint="cs"/>
          <w:rtl/>
        </w:rPr>
      </w:pPr>
    </w:p>
    <w:p w14:paraId="3F601A01" w14:textId="77777777" w:rsidR="005757F7" w:rsidRPr="004B7104" w:rsidRDefault="005757F7" w:rsidP="005757F7">
      <w:pPr>
        <w:bidi/>
        <w:jc w:val="both"/>
        <w:rPr>
          <w:rFonts w:cs="David" w:hint="cs"/>
          <w:rtl/>
        </w:rPr>
      </w:pPr>
      <w:r w:rsidRPr="004B7104">
        <w:rPr>
          <w:rFonts w:cs="David" w:hint="cs"/>
          <w:rtl/>
        </w:rPr>
        <w:tab/>
      </w:r>
      <w:r>
        <w:rPr>
          <w:rFonts w:cs="David" w:hint="cs"/>
          <w:rtl/>
        </w:rPr>
        <w:t>זאב, אני חושב שזה דווקא נותן איזון.</w:t>
      </w:r>
      <w:r w:rsidRPr="004B7104">
        <w:rPr>
          <w:rFonts w:cs="David" w:hint="cs"/>
          <w:rtl/>
        </w:rPr>
        <w:t xml:space="preserve"> זה שאתה מצרף אותם להיות ביחד מטיל עליהם</w:t>
      </w:r>
      <w:r>
        <w:rPr>
          <w:rFonts w:cs="David" w:hint="cs"/>
          <w:rtl/>
        </w:rPr>
        <w:t xml:space="preserve"> כל מיני אילוצים ומגבלות כדי להגיע לאיזה קונצנזוס ביניהם</w:t>
      </w:r>
      <w:r w:rsidRPr="004B7104">
        <w:rPr>
          <w:rFonts w:cs="David" w:hint="cs"/>
          <w:rtl/>
        </w:rPr>
        <w:t xml:space="preserve"> סביב נושא. אז אתה גם רוצה לתת לסיעה קטנה מספר פעמים את ההזדמנות לבטא משהו שהוא בנישה של הסיעה עצמה. לכן</w:t>
      </w:r>
      <w:r>
        <w:rPr>
          <w:rFonts w:cs="David" w:hint="cs"/>
          <w:rtl/>
        </w:rPr>
        <w:t xml:space="preserve"> </w:t>
      </w:r>
      <w:r w:rsidRPr="004B7104">
        <w:rPr>
          <w:rFonts w:cs="David" w:hint="cs"/>
          <w:rtl/>
        </w:rPr>
        <w:t>מערכת האיזונים הפנימית היא דווקא טובה ו</w:t>
      </w:r>
      <w:r>
        <w:rPr>
          <w:rFonts w:cs="David" w:hint="cs"/>
          <w:rtl/>
        </w:rPr>
        <w:t xml:space="preserve">גם </w:t>
      </w:r>
      <w:r w:rsidRPr="004B7104">
        <w:rPr>
          <w:rFonts w:cs="David" w:hint="cs"/>
          <w:rtl/>
        </w:rPr>
        <w:t>הניסיון מראה שזה לא מכביד מאוד על סדר היום</w:t>
      </w:r>
      <w:r>
        <w:rPr>
          <w:rFonts w:cs="David" w:hint="cs"/>
          <w:rtl/>
        </w:rPr>
        <w:t>, השילוב הזה של הצטרפות וגם 3 פעמים בנפרד</w:t>
      </w:r>
      <w:r w:rsidRPr="004B7104">
        <w:rPr>
          <w:rFonts w:cs="David" w:hint="cs"/>
          <w:rtl/>
        </w:rPr>
        <w:t xml:space="preserve"> . כך זה גם נותן ביטוי</w:t>
      </w:r>
      <w:r>
        <w:rPr>
          <w:rFonts w:cs="David" w:hint="cs"/>
          <w:rtl/>
        </w:rPr>
        <w:t xml:space="preserve"> - - - </w:t>
      </w:r>
    </w:p>
    <w:p w14:paraId="64D26264" w14:textId="77777777" w:rsidR="005757F7" w:rsidRPr="004B7104" w:rsidRDefault="005757F7" w:rsidP="005757F7">
      <w:pPr>
        <w:bidi/>
        <w:jc w:val="both"/>
        <w:rPr>
          <w:rFonts w:cs="David" w:hint="cs"/>
          <w:rtl/>
        </w:rPr>
      </w:pPr>
    </w:p>
    <w:p w14:paraId="761581D9" w14:textId="77777777" w:rsidR="005757F7" w:rsidRPr="004B7104" w:rsidRDefault="005757F7" w:rsidP="005757F7">
      <w:pPr>
        <w:bidi/>
        <w:jc w:val="both"/>
        <w:rPr>
          <w:rFonts w:cs="David" w:hint="cs"/>
          <w:u w:val="single"/>
          <w:rtl/>
        </w:rPr>
      </w:pPr>
      <w:r w:rsidRPr="004B7104">
        <w:rPr>
          <w:rFonts w:cs="David" w:hint="cs"/>
          <w:u w:val="single"/>
          <w:rtl/>
        </w:rPr>
        <w:t>זאב אלקין:</w:t>
      </w:r>
    </w:p>
    <w:p w14:paraId="322354C6" w14:textId="77777777" w:rsidR="005757F7" w:rsidRPr="004B7104" w:rsidRDefault="005757F7" w:rsidP="005757F7">
      <w:pPr>
        <w:bidi/>
        <w:jc w:val="both"/>
        <w:rPr>
          <w:rFonts w:cs="David" w:hint="cs"/>
          <w:u w:val="single"/>
          <w:rtl/>
        </w:rPr>
      </w:pPr>
    </w:p>
    <w:p w14:paraId="1077FBFC" w14:textId="77777777" w:rsidR="005757F7" w:rsidRPr="004B7104" w:rsidRDefault="005757F7" w:rsidP="005757F7">
      <w:pPr>
        <w:bidi/>
        <w:ind w:firstLine="720"/>
        <w:jc w:val="both"/>
        <w:rPr>
          <w:rFonts w:cs="David" w:hint="cs"/>
          <w:rtl/>
        </w:rPr>
      </w:pPr>
      <w:r w:rsidRPr="004B7104">
        <w:rPr>
          <w:rFonts w:cs="David" w:hint="cs"/>
          <w:rtl/>
        </w:rPr>
        <w:t>למגבלה הזאת</w:t>
      </w:r>
      <w:r>
        <w:rPr>
          <w:rFonts w:cs="David" w:hint="cs"/>
          <w:rtl/>
        </w:rPr>
        <w:t xml:space="preserve"> </w:t>
      </w:r>
      <w:r w:rsidRPr="004B7104">
        <w:rPr>
          <w:rFonts w:cs="David" w:hint="cs"/>
          <w:rtl/>
        </w:rPr>
        <w:t>אין שום משמעות. למגבלה של 10 אין משמעות.</w:t>
      </w:r>
    </w:p>
    <w:p w14:paraId="660AB408" w14:textId="77777777" w:rsidR="005757F7" w:rsidRPr="004B7104" w:rsidRDefault="005757F7" w:rsidP="005757F7">
      <w:pPr>
        <w:bidi/>
        <w:jc w:val="both"/>
        <w:rPr>
          <w:rFonts w:cs="David" w:hint="cs"/>
          <w:rtl/>
        </w:rPr>
      </w:pPr>
    </w:p>
    <w:p w14:paraId="43A98DAB"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5AACAF23" w14:textId="77777777" w:rsidR="005757F7" w:rsidRPr="004B7104" w:rsidRDefault="005757F7" w:rsidP="005757F7">
      <w:pPr>
        <w:bidi/>
        <w:jc w:val="both"/>
        <w:rPr>
          <w:rFonts w:cs="David" w:hint="cs"/>
          <w:u w:val="single"/>
          <w:rtl/>
        </w:rPr>
      </w:pPr>
    </w:p>
    <w:p w14:paraId="2DC7BFA3" w14:textId="77777777" w:rsidR="005757F7" w:rsidRPr="004B7104" w:rsidRDefault="005757F7" w:rsidP="005757F7">
      <w:pPr>
        <w:bidi/>
        <w:ind w:firstLine="720"/>
        <w:jc w:val="both"/>
        <w:rPr>
          <w:rFonts w:cs="David" w:hint="cs"/>
          <w:rtl/>
        </w:rPr>
      </w:pPr>
      <w:r>
        <w:rPr>
          <w:rFonts w:cs="David" w:hint="cs"/>
          <w:rtl/>
        </w:rPr>
        <w:t xml:space="preserve">זה עניין של דמוקרטיה ולתת לסיעות הקטנות ולאופוזיציה לעשות. </w:t>
      </w:r>
      <w:r w:rsidRPr="004B7104">
        <w:rPr>
          <w:rFonts w:cs="David" w:hint="cs"/>
          <w:rtl/>
        </w:rPr>
        <w:t>אתה</w:t>
      </w:r>
      <w:r>
        <w:rPr>
          <w:rFonts w:cs="David" w:hint="cs"/>
          <w:rtl/>
        </w:rPr>
        <w:t xml:space="preserve"> לא יכול להגיד להן: חבר'ה, לא</w:t>
      </w:r>
      <w:r w:rsidRPr="004B7104">
        <w:rPr>
          <w:rFonts w:cs="David" w:hint="cs"/>
          <w:rtl/>
        </w:rPr>
        <w:t xml:space="preserve"> תגישו הצעות </w:t>
      </w:r>
      <w:r w:rsidRPr="00F06173">
        <w:rPr>
          <w:rFonts w:cs="David" w:hint="cs"/>
          <w:rtl/>
        </w:rPr>
        <w:t>אי-אמון</w:t>
      </w:r>
      <w:r w:rsidRPr="004B7104">
        <w:rPr>
          <w:rFonts w:cs="David" w:hint="cs"/>
          <w:rtl/>
        </w:rPr>
        <w:t>.</w:t>
      </w:r>
    </w:p>
    <w:p w14:paraId="630F9599" w14:textId="77777777" w:rsidR="005757F7" w:rsidRPr="004B7104" w:rsidRDefault="005757F7" w:rsidP="005757F7">
      <w:pPr>
        <w:bidi/>
        <w:jc w:val="both"/>
        <w:rPr>
          <w:rFonts w:cs="David" w:hint="cs"/>
          <w:rtl/>
        </w:rPr>
      </w:pPr>
    </w:p>
    <w:p w14:paraId="67EAF010" w14:textId="77777777" w:rsidR="005757F7" w:rsidRPr="004B7104" w:rsidRDefault="005757F7" w:rsidP="005757F7">
      <w:pPr>
        <w:bidi/>
        <w:jc w:val="both"/>
        <w:rPr>
          <w:rFonts w:cs="David" w:hint="cs"/>
          <w:u w:val="single"/>
          <w:rtl/>
        </w:rPr>
      </w:pPr>
      <w:r>
        <w:rPr>
          <w:rFonts w:cs="David" w:hint="cs"/>
          <w:u w:val="single"/>
          <w:rtl/>
        </w:rPr>
        <w:t xml:space="preserve">היו"ר </w:t>
      </w:r>
      <w:r w:rsidRPr="004B7104">
        <w:rPr>
          <w:rFonts w:cs="David" w:hint="cs"/>
          <w:u w:val="single"/>
          <w:rtl/>
        </w:rPr>
        <w:t>יריב לוין:</w:t>
      </w:r>
    </w:p>
    <w:p w14:paraId="3B087BB7" w14:textId="77777777" w:rsidR="005757F7" w:rsidRPr="004B7104" w:rsidRDefault="005757F7" w:rsidP="005757F7">
      <w:pPr>
        <w:bidi/>
        <w:jc w:val="both"/>
        <w:rPr>
          <w:rFonts w:cs="David" w:hint="cs"/>
          <w:u w:val="single"/>
          <w:rtl/>
        </w:rPr>
      </w:pPr>
    </w:p>
    <w:p w14:paraId="4F7EF685" w14:textId="77777777" w:rsidR="005757F7" w:rsidRPr="004B7104" w:rsidRDefault="005757F7" w:rsidP="005757F7">
      <w:pPr>
        <w:bidi/>
        <w:ind w:firstLine="720"/>
        <w:jc w:val="both"/>
        <w:rPr>
          <w:rFonts w:cs="David" w:hint="cs"/>
          <w:rtl/>
        </w:rPr>
      </w:pPr>
      <w:r w:rsidRPr="004B7104">
        <w:rPr>
          <w:rFonts w:cs="David" w:hint="cs"/>
          <w:rtl/>
        </w:rPr>
        <w:t xml:space="preserve">למגבלה של 10 יש משמעות. למשל האיחוד הלאומי, אין להם </w:t>
      </w:r>
      <w:r>
        <w:rPr>
          <w:rFonts w:cs="David" w:hint="cs"/>
          <w:rtl/>
        </w:rPr>
        <w:t xml:space="preserve">כל-כך יכולת להצטרף, אז הם יכולים להגיש 3 במושב. </w:t>
      </w:r>
    </w:p>
    <w:p w14:paraId="54C41A64" w14:textId="77777777" w:rsidR="005757F7" w:rsidRPr="004B7104" w:rsidRDefault="005757F7" w:rsidP="005757F7">
      <w:pPr>
        <w:bidi/>
        <w:jc w:val="both"/>
        <w:rPr>
          <w:rFonts w:cs="David" w:hint="cs"/>
          <w:rtl/>
        </w:rPr>
      </w:pPr>
    </w:p>
    <w:p w14:paraId="02355283"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52AB1972" w14:textId="77777777" w:rsidR="005757F7" w:rsidRPr="004B7104" w:rsidRDefault="005757F7" w:rsidP="005757F7">
      <w:pPr>
        <w:bidi/>
        <w:jc w:val="both"/>
        <w:rPr>
          <w:rFonts w:cs="David" w:hint="cs"/>
          <w:u w:val="single"/>
          <w:rtl/>
        </w:rPr>
      </w:pPr>
    </w:p>
    <w:p w14:paraId="08FC0A8E" w14:textId="77777777" w:rsidR="005757F7" w:rsidRPr="004B7104" w:rsidRDefault="005757F7" w:rsidP="005757F7">
      <w:pPr>
        <w:bidi/>
        <w:ind w:firstLine="720"/>
        <w:jc w:val="both"/>
        <w:rPr>
          <w:rFonts w:cs="David" w:hint="cs"/>
          <w:rtl/>
        </w:rPr>
      </w:pPr>
      <w:r>
        <w:rPr>
          <w:rFonts w:cs="David" w:hint="cs"/>
          <w:rtl/>
        </w:rPr>
        <w:t xml:space="preserve">אתה יודע, </w:t>
      </w:r>
      <w:r w:rsidRPr="004B7104">
        <w:rPr>
          <w:rFonts w:cs="David" w:hint="cs"/>
          <w:rtl/>
        </w:rPr>
        <w:t xml:space="preserve">לא תמיד אתה תהיה בקואליציה. </w:t>
      </w:r>
    </w:p>
    <w:p w14:paraId="482D8F6D" w14:textId="77777777" w:rsidR="005757F7" w:rsidRPr="004B7104" w:rsidRDefault="005757F7" w:rsidP="005757F7">
      <w:pPr>
        <w:bidi/>
        <w:jc w:val="both"/>
        <w:rPr>
          <w:rFonts w:cs="David" w:hint="cs"/>
          <w:rtl/>
        </w:rPr>
      </w:pPr>
    </w:p>
    <w:p w14:paraId="16E41806" w14:textId="77777777" w:rsidR="005757F7" w:rsidRPr="004B7104" w:rsidRDefault="005757F7" w:rsidP="005757F7">
      <w:pPr>
        <w:bidi/>
        <w:jc w:val="both"/>
        <w:rPr>
          <w:rFonts w:cs="David" w:hint="cs"/>
          <w:u w:val="single"/>
          <w:rtl/>
        </w:rPr>
      </w:pPr>
      <w:r w:rsidRPr="004B7104">
        <w:rPr>
          <w:rFonts w:cs="David" w:hint="cs"/>
          <w:u w:val="single"/>
          <w:rtl/>
        </w:rPr>
        <w:t>זאב אלקין:</w:t>
      </w:r>
    </w:p>
    <w:p w14:paraId="477A6656" w14:textId="77777777" w:rsidR="005757F7" w:rsidRPr="004B7104" w:rsidRDefault="005757F7" w:rsidP="005757F7">
      <w:pPr>
        <w:bidi/>
        <w:jc w:val="both"/>
        <w:rPr>
          <w:rFonts w:cs="David" w:hint="cs"/>
          <w:u w:val="single"/>
          <w:rtl/>
        </w:rPr>
      </w:pPr>
    </w:p>
    <w:p w14:paraId="3DB4C802" w14:textId="77777777" w:rsidR="005757F7" w:rsidRDefault="005757F7" w:rsidP="005757F7">
      <w:pPr>
        <w:bidi/>
        <w:jc w:val="both"/>
        <w:rPr>
          <w:rFonts w:cs="David" w:hint="cs"/>
          <w:rtl/>
        </w:rPr>
      </w:pPr>
      <w:r>
        <w:rPr>
          <w:rFonts w:cs="David" w:hint="cs"/>
          <w:rtl/>
        </w:rPr>
        <w:tab/>
        <w:t xml:space="preserve">אני יכול להיות גם בסיעה של 3. </w:t>
      </w:r>
    </w:p>
    <w:p w14:paraId="5B69DB9A" w14:textId="77777777" w:rsidR="005757F7" w:rsidRDefault="005757F7" w:rsidP="005757F7">
      <w:pPr>
        <w:bidi/>
        <w:jc w:val="both"/>
        <w:rPr>
          <w:rFonts w:cs="David" w:hint="cs"/>
          <w:rtl/>
        </w:rPr>
      </w:pPr>
    </w:p>
    <w:p w14:paraId="071A8BD9" w14:textId="77777777" w:rsidR="005757F7" w:rsidRPr="00FD06B5" w:rsidRDefault="005757F7" w:rsidP="005757F7">
      <w:pPr>
        <w:bidi/>
        <w:jc w:val="both"/>
        <w:rPr>
          <w:rFonts w:cs="David" w:hint="cs"/>
          <w:rtl/>
        </w:rPr>
      </w:pPr>
      <w:r>
        <w:rPr>
          <w:rFonts w:cs="David" w:hint="cs"/>
          <w:rtl/>
        </w:rPr>
        <w:tab/>
        <w:t>האם סופרים היום גם את המקרים האלה של הפיכה לאי-אמון במהלך הדיון?</w:t>
      </w:r>
    </w:p>
    <w:p w14:paraId="2073C2B3" w14:textId="77777777" w:rsidR="005757F7" w:rsidRPr="004B7104" w:rsidRDefault="005757F7" w:rsidP="005757F7">
      <w:pPr>
        <w:bidi/>
        <w:jc w:val="both"/>
        <w:rPr>
          <w:rFonts w:cs="David" w:hint="cs"/>
          <w:u w:val="single"/>
          <w:rtl/>
        </w:rPr>
      </w:pPr>
    </w:p>
    <w:p w14:paraId="14010FB7" w14:textId="77777777" w:rsidR="005757F7" w:rsidRPr="004B7104" w:rsidRDefault="005757F7" w:rsidP="005757F7">
      <w:pPr>
        <w:bidi/>
        <w:jc w:val="both"/>
        <w:rPr>
          <w:rFonts w:cs="David" w:hint="cs"/>
          <w:rtl/>
        </w:rPr>
      </w:pPr>
      <w:r w:rsidRPr="004B7104">
        <w:rPr>
          <w:rFonts w:cs="David" w:hint="cs"/>
          <w:u w:val="single"/>
          <w:rtl/>
        </w:rPr>
        <w:t>ארבל אסטרחן:</w:t>
      </w:r>
    </w:p>
    <w:p w14:paraId="07C4AC49" w14:textId="77777777" w:rsidR="005757F7" w:rsidRPr="004B7104" w:rsidRDefault="005757F7" w:rsidP="005757F7">
      <w:pPr>
        <w:bidi/>
        <w:jc w:val="both"/>
        <w:rPr>
          <w:rFonts w:cs="David" w:hint="cs"/>
          <w:rtl/>
        </w:rPr>
      </w:pPr>
    </w:p>
    <w:p w14:paraId="1F1226F7" w14:textId="77777777" w:rsidR="005757F7" w:rsidRPr="004B7104" w:rsidRDefault="005757F7" w:rsidP="005757F7">
      <w:pPr>
        <w:bidi/>
        <w:jc w:val="both"/>
        <w:rPr>
          <w:rFonts w:cs="David" w:hint="cs"/>
          <w:rtl/>
        </w:rPr>
      </w:pPr>
      <w:r w:rsidRPr="004B7104">
        <w:rPr>
          <w:rFonts w:cs="David" w:hint="cs"/>
          <w:rtl/>
        </w:rPr>
        <w:tab/>
        <w:t xml:space="preserve"> אמורים לספור. </w:t>
      </w:r>
    </w:p>
    <w:p w14:paraId="166D9F49" w14:textId="77777777" w:rsidR="005757F7" w:rsidRPr="004B7104" w:rsidRDefault="005757F7" w:rsidP="005757F7">
      <w:pPr>
        <w:bidi/>
        <w:jc w:val="both"/>
        <w:rPr>
          <w:rFonts w:cs="David" w:hint="cs"/>
          <w:rtl/>
        </w:rPr>
      </w:pPr>
    </w:p>
    <w:p w14:paraId="068466ED" w14:textId="77777777" w:rsidR="005757F7" w:rsidRPr="004B7104" w:rsidRDefault="005757F7" w:rsidP="005757F7">
      <w:pPr>
        <w:keepLines/>
        <w:bidi/>
        <w:jc w:val="both"/>
        <w:rPr>
          <w:rFonts w:cs="David" w:hint="cs"/>
          <w:u w:val="single"/>
          <w:rtl/>
        </w:rPr>
      </w:pPr>
      <w:r w:rsidRPr="004B7104">
        <w:rPr>
          <w:rFonts w:cs="David" w:hint="cs"/>
          <w:u w:val="single"/>
          <w:rtl/>
        </w:rPr>
        <w:t>זאב אלקין:</w:t>
      </w:r>
    </w:p>
    <w:p w14:paraId="206D3671" w14:textId="77777777" w:rsidR="005757F7" w:rsidRPr="004B7104" w:rsidRDefault="005757F7" w:rsidP="005757F7">
      <w:pPr>
        <w:keepLines/>
        <w:bidi/>
        <w:jc w:val="both"/>
        <w:rPr>
          <w:rFonts w:cs="David" w:hint="cs"/>
          <w:u w:val="single"/>
          <w:rtl/>
        </w:rPr>
      </w:pPr>
    </w:p>
    <w:p w14:paraId="18CE4433" w14:textId="77777777" w:rsidR="005757F7" w:rsidRPr="004B7104" w:rsidRDefault="005757F7" w:rsidP="005757F7">
      <w:pPr>
        <w:bidi/>
        <w:ind w:firstLine="720"/>
        <w:jc w:val="both"/>
        <w:rPr>
          <w:rFonts w:cs="David" w:hint="cs"/>
          <w:rtl/>
        </w:rPr>
      </w:pPr>
      <w:r>
        <w:rPr>
          <w:rFonts w:cs="David" w:hint="cs"/>
          <w:rtl/>
        </w:rPr>
        <w:t>אמורים לספור אבל לא סופרים. אייל אומר שלא סופרים.</w:t>
      </w:r>
    </w:p>
    <w:p w14:paraId="3C1B2661" w14:textId="77777777" w:rsidR="005757F7" w:rsidRPr="004B7104" w:rsidRDefault="005757F7" w:rsidP="005757F7">
      <w:pPr>
        <w:bidi/>
        <w:jc w:val="both"/>
        <w:rPr>
          <w:rFonts w:cs="David" w:hint="cs"/>
          <w:rtl/>
        </w:rPr>
      </w:pPr>
    </w:p>
    <w:p w14:paraId="789C2682" w14:textId="77777777" w:rsidR="005757F7" w:rsidRPr="0058189D" w:rsidRDefault="005757F7" w:rsidP="005757F7">
      <w:pPr>
        <w:bidi/>
        <w:jc w:val="both"/>
        <w:rPr>
          <w:rFonts w:cs="David" w:hint="cs"/>
          <w:u w:val="single"/>
          <w:rtl/>
        </w:rPr>
      </w:pPr>
      <w:r w:rsidRPr="0058189D">
        <w:rPr>
          <w:rFonts w:cs="David" w:hint="cs"/>
          <w:u w:val="single"/>
          <w:rtl/>
        </w:rPr>
        <w:t>ירדנה מלר</w:t>
      </w:r>
      <w:r>
        <w:rPr>
          <w:rFonts w:cs="David" w:hint="cs"/>
          <w:u w:val="single"/>
          <w:rtl/>
        </w:rPr>
        <w:t>-הורוביץ</w:t>
      </w:r>
      <w:r w:rsidRPr="0058189D">
        <w:rPr>
          <w:rFonts w:cs="David" w:hint="cs"/>
          <w:u w:val="single"/>
          <w:rtl/>
        </w:rPr>
        <w:t>:</w:t>
      </w:r>
    </w:p>
    <w:p w14:paraId="197E502D" w14:textId="77777777" w:rsidR="005757F7" w:rsidRDefault="005757F7" w:rsidP="005757F7">
      <w:pPr>
        <w:bidi/>
        <w:jc w:val="both"/>
        <w:rPr>
          <w:rFonts w:cs="David" w:hint="cs"/>
          <w:rtl/>
        </w:rPr>
      </w:pPr>
    </w:p>
    <w:p w14:paraId="1DD68712" w14:textId="77777777" w:rsidR="005757F7" w:rsidRPr="004B7104" w:rsidRDefault="005757F7" w:rsidP="005757F7">
      <w:pPr>
        <w:bidi/>
        <w:ind w:firstLine="720"/>
        <w:jc w:val="both"/>
        <w:rPr>
          <w:rFonts w:cs="David" w:hint="cs"/>
          <w:rtl/>
        </w:rPr>
      </w:pPr>
      <w:r w:rsidRPr="004B7104">
        <w:rPr>
          <w:rFonts w:cs="David" w:hint="cs"/>
          <w:rtl/>
        </w:rPr>
        <w:t xml:space="preserve">אייל, בוודאי שסופרים. </w:t>
      </w:r>
    </w:p>
    <w:p w14:paraId="4A088445" w14:textId="77777777" w:rsidR="005757F7" w:rsidRDefault="005757F7" w:rsidP="005757F7">
      <w:pPr>
        <w:bidi/>
        <w:jc w:val="both"/>
        <w:rPr>
          <w:rFonts w:cs="David" w:hint="cs"/>
          <w:rtl/>
        </w:rPr>
      </w:pPr>
    </w:p>
    <w:p w14:paraId="43C736E3" w14:textId="77777777" w:rsidR="005757F7" w:rsidRDefault="005757F7" w:rsidP="005757F7">
      <w:pPr>
        <w:bidi/>
        <w:jc w:val="both"/>
        <w:rPr>
          <w:rFonts w:cs="David" w:hint="cs"/>
          <w:u w:val="single"/>
          <w:rtl/>
        </w:rPr>
      </w:pPr>
      <w:r>
        <w:rPr>
          <w:rFonts w:cs="David" w:hint="cs"/>
          <w:u w:val="single"/>
          <w:rtl/>
        </w:rPr>
        <w:t>איל ינון:</w:t>
      </w:r>
    </w:p>
    <w:p w14:paraId="4C918AEA" w14:textId="77777777" w:rsidR="005757F7" w:rsidRDefault="005757F7" w:rsidP="005757F7">
      <w:pPr>
        <w:bidi/>
        <w:jc w:val="both"/>
        <w:rPr>
          <w:rFonts w:cs="David" w:hint="cs"/>
          <w:u w:val="single"/>
          <w:rtl/>
        </w:rPr>
      </w:pPr>
    </w:p>
    <w:p w14:paraId="068B14CB" w14:textId="77777777" w:rsidR="005757F7" w:rsidRDefault="005757F7" w:rsidP="005757F7">
      <w:pPr>
        <w:bidi/>
        <w:jc w:val="both"/>
        <w:rPr>
          <w:rFonts w:cs="David" w:hint="cs"/>
          <w:rtl/>
        </w:rPr>
      </w:pPr>
      <w:r>
        <w:rPr>
          <w:rFonts w:cs="David" w:hint="cs"/>
          <w:rtl/>
        </w:rPr>
        <w:tab/>
        <w:t xml:space="preserve">אני לא אומר שלא. </w:t>
      </w:r>
    </w:p>
    <w:p w14:paraId="20A964CC" w14:textId="77777777" w:rsidR="005757F7" w:rsidRDefault="005757F7" w:rsidP="005757F7">
      <w:pPr>
        <w:bidi/>
        <w:jc w:val="both"/>
        <w:rPr>
          <w:rFonts w:cs="David" w:hint="cs"/>
          <w:rtl/>
        </w:rPr>
      </w:pPr>
    </w:p>
    <w:p w14:paraId="1D8CB0AA" w14:textId="77777777" w:rsidR="005757F7" w:rsidRDefault="005757F7" w:rsidP="005757F7">
      <w:pPr>
        <w:bidi/>
        <w:jc w:val="both"/>
        <w:rPr>
          <w:rFonts w:cs="David" w:hint="cs"/>
          <w:u w:val="single"/>
          <w:rtl/>
        </w:rPr>
      </w:pPr>
      <w:r>
        <w:rPr>
          <w:rFonts w:cs="David" w:hint="cs"/>
          <w:u w:val="single"/>
          <w:rtl/>
        </w:rPr>
        <w:t>רונית חייקין:</w:t>
      </w:r>
    </w:p>
    <w:p w14:paraId="39623955" w14:textId="77777777" w:rsidR="005757F7" w:rsidRDefault="005757F7" w:rsidP="005757F7">
      <w:pPr>
        <w:bidi/>
        <w:jc w:val="both"/>
        <w:rPr>
          <w:rFonts w:cs="David" w:hint="cs"/>
          <w:u w:val="single"/>
          <w:rtl/>
        </w:rPr>
      </w:pPr>
    </w:p>
    <w:p w14:paraId="083E47FA" w14:textId="77777777" w:rsidR="005757F7" w:rsidRDefault="005757F7" w:rsidP="005757F7">
      <w:pPr>
        <w:bidi/>
        <w:jc w:val="both"/>
        <w:rPr>
          <w:rFonts w:cs="David" w:hint="cs"/>
          <w:rtl/>
        </w:rPr>
      </w:pPr>
      <w:r>
        <w:rPr>
          <w:rFonts w:cs="David" w:hint="cs"/>
          <w:rtl/>
        </w:rPr>
        <w:tab/>
        <w:t xml:space="preserve">אנחנו סופרים ועוקבים. </w:t>
      </w:r>
    </w:p>
    <w:p w14:paraId="585BE9FB" w14:textId="77777777" w:rsidR="005757F7" w:rsidRPr="00AD28CC" w:rsidRDefault="005757F7" w:rsidP="005757F7">
      <w:pPr>
        <w:bidi/>
        <w:jc w:val="both"/>
        <w:rPr>
          <w:rFonts w:cs="David" w:hint="cs"/>
          <w:rtl/>
        </w:rPr>
      </w:pPr>
    </w:p>
    <w:p w14:paraId="592C29CF" w14:textId="77777777" w:rsidR="005757F7" w:rsidRDefault="005757F7" w:rsidP="005757F7">
      <w:pPr>
        <w:bidi/>
        <w:jc w:val="both"/>
        <w:rPr>
          <w:rFonts w:cs="David" w:hint="cs"/>
          <w:u w:val="single"/>
          <w:rtl/>
        </w:rPr>
      </w:pPr>
      <w:r>
        <w:rPr>
          <w:rFonts w:cs="David" w:hint="cs"/>
          <w:u w:val="single"/>
          <w:rtl/>
        </w:rPr>
        <w:t>איל ינון:</w:t>
      </w:r>
    </w:p>
    <w:p w14:paraId="0E4CCC0F" w14:textId="77777777" w:rsidR="005757F7" w:rsidRDefault="005757F7" w:rsidP="005757F7">
      <w:pPr>
        <w:bidi/>
        <w:jc w:val="both"/>
        <w:rPr>
          <w:rFonts w:cs="David" w:hint="cs"/>
          <w:u w:val="single"/>
          <w:rtl/>
        </w:rPr>
      </w:pPr>
    </w:p>
    <w:p w14:paraId="333D1778" w14:textId="77777777" w:rsidR="005757F7" w:rsidRPr="00AD28CC" w:rsidRDefault="005757F7" w:rsidP="005757F7">
      <w:pPr>
        <w:bidi/>
        <w:jc w:val="both"/>
        <w:rPr>
          <w:rFonts w:cs="David" w:hint="cs"/>
          <w:rtl/>
        </w:rPr>
      </w:pPr>
      <w:r>
        <w:rPr>
          <w:rFonts w:cs="David" w:hint="cs"/>
          <w:rtl/>
        </w:rPr>
        <w:tab/>
        <w:t xml:space="preserve">הוא מדבר על אלה שעולים תוך כדי תנועה. </w:t>
      </w:r>
    </w:p>
    <w:p w14:paraId="49BA1D07" w14:textId="77777777" w:rsidR="005757F7" w:rsidRPr="004B7104" w:rsidRDefault="005757F7" w:rsidP="005757F7">
      <w:pPr>
        <w:bidi/>
        <w:jc w:val="both"/>
        <w:rPr>
          <w:rFonts w:cs="David" w:hint="cs"/>
          <w:rtl/>
        </w:rPr>
      </w:pPr>
    </w:p>
    <w:p w14:paraId="03F8657F" w14:textId="77777777" w:rsidR="005757F7" w:rsidRPr="004B7104" w:rsidRDefault="005757F7" w:rsidP="005757F7">
      <w:pPr>
        <w:bidi/>
        <w:jc w:val="both"/>
        <w:rPr>
          <w:rFonts w:cs="David" w:hint="cs"/>
          <w:u w:val="single"/>
          <w:rtl/>
        </w:rPr>
      </w:pPr>
      <w:r w:rsidRPr="004B7104">
        <w:rPr>
          <w:rFonts w:cs="David" w:hint="cs"/>
          <w:u w:val="single"/>
          <w:rtl/>
        </w:rPr>
        <w:t>זאב אלקין:</w:t>
      </w:r>
    </w:p>
    <w:p w14:paraId="6B5A6558" w14:textId="77777777" w:rsidR="005757F7" w:rsidRPr="004B7104" w:rsidRDefault="005757F7" w:rsidP="005757F7">
      <w:pPr>
        <w:bidi/>
        <w:jc w:val="both"/>
        <w:rPr>
          <w:rFonts w:cs="David" w:hint="cs"/>
          <w:u w:val="single"/>
          <w:rtl/>
        </w:rPr>
      </w:pPr>
    </w:p>
    <w:p w14:paraId="05EEC141" w14:textId="77777777" w:rsidR="005757F7" w:rsidRPr="004B7104" w:rsidRDefault="005757F7" w:rsidP="005757F7">
      <w:pPr>
        <w:bidi/>
        <w:ind w:firstLine="720"/>
        <w:jc w:val="both"/>
        <w:rPr>
          <w:rFonts w:cs="David" w:hint="cs"/>
          <w:rtl/>
        </w:rPr>
      </w:pPr>
      <w:r w:rsidRPr="004B7104">
        <w:rPr>
          <w:rFonts w:cs="David" w:hint="cs"/>
          <w:rtl/>
        </w:rPr>
        <w:t>אני ראיתי שהוא עשה את זה בשם סיעתו</w:t>
      </w:r>
      <w:r>
        <w:rPr>
          <w:rFonts w:cs="David" w:hint="cs"/>
          <w:rtl/>
        </w:rPr>
        <w:t xml:space="preserve"> ולא זכור לי - - - </w:t>
      </w:r>
      <w:r w:rsidRPr="004B7104">
        <w:rPr>
          <w:rFonts w:cs="David" w:hint="cs"/>
          <w:rtl/>
        </w:rPr>
        <w:t xml:space="preserve"> </w:t>
      </w:r>
    </w:p>
    <w:p w14:paraId="33789DD3" w14:textId="77777777" w:rsidR="005757F7" w:rsidRPr="004B7104" w:rsidRDefault="005757F7" w:rsidP="005757F7">
      <w:pPr>
        <w:bidi/>
        <w:jc w:val="both"/>
        <w:rPr>
          <w:rFonts w:cs="David" w:hint="cs"/>
          <w:rtl/>
        </w:rPr>
      </w:pPr>
    </w:p>
    <w:p w14:paraId="354B7EDF" w14:textId="77777777" w:rsidR="005757F7" w:rsidRPr="004B7104" w:rsidRDefault="005757F7" w:rsidP="005757F7">
      <w:pPr>
        <w:bidi/>
        <w:jc w:val="both"/>
        <w:rPr>
          <w:rFonts w:cs="David" w:hint="cs"/>
          <w:u w:val="single"/>
          <w:rtl/>
        </w:rPr>
      </w:pPr>
      <w:r w:rsidRPr="004B7104">
        <w:rPr>
          <w:rFonts w:cs="David" w:hint="cs"/>
          <w:u w:val="single"/>
          <w:rtl/>
        </w:rPr>
        <w:t>אברהם מיכאלי:</w:t>
      </w:r>
    </w:p>
    <w:p w14:paraId="2C4EF4F9" w14:textId="77777777" w:rsidR="005757F7" w:rsidRDefault="005757F7" w:rsidP="005757F7">
      <w:pPr>
        <w:bidi/>
        <w:jc w:val="both"/>
        <w:rPr>
          <w:rFonts w:cs="David" w:hint="cs"/>
          <w:u w:val="single"/>
          <w:rtl/>
        </w:rPr>
      </w:pPr>
    </w:p>
    <w:p w14:paraId="6C18C4A1" w14:textId="77777777" w:rsidR="005757F7" w:rsidRPr="00466D51" w:rsidRDefault="005757F7" w:rsidP="005757F7">
      <w:pPr>
        <w:bidi/>
        <w:jc w:val="both"/>
        <w:rPr>
          <w:rFonts w:cs="David" w:hint="cs"/>
          <w:rtl/>
        </w:rPr>
      </w:pPr>
      <w:r>
        <w:rPr>
          <w:rFonts w:cs="David" w:hint="cs"/>
          <w:rtl/>
        </w:rPr>
        <w:tab/>
        <w:t xml:space="preserve">אתם צריכים להיות עם חשבון - - - </w:t>
      </w:r>
    </w:p>
    <w:p w14:paraId="0D3C3BF8" w14:textId="77777777" w:rsidR="005757F7" w:rsidRPr="004B7104" w:rsidRDefault="005757F7" w:rsidP="005757F7">
      <w:pPr>
        <w:bidi/>
        <w:jc w:val="both"/>
        <w:rPr>
          <w:rFonts w:cs="David" w:hint="cs"/>
          <w:rtl/>
        </w:rPr>
      </w:pPr>
    </w:p>
    <w:p w14:paraId="5AD546B9" w14:textId="77777777" w:rsidR="005757F7" w:rsidRPr="00466D51" w:rsidRDefault="005757F7" w:rsidP="005757F7">
      <w:pPr>
        <w:bidi/>
        <w:jc w:val="both"/>
        <w:rPr>
          <w:rFonts w:cs="David" w:hint="cs"/>
          <w:u w:val="single"/>
          <w:rtl/>
        </w:rPr>
      </w:pPr>
      <w:r w:rsidRPr="00466D51">
        <w:rPr>
          <w:rFonts w:cs="David" w:hint="cs"/>
          <w:u w:val="single"/>
          <w:rtl/>
        </w:rPr>
        <w:t>ירדנה מלר</w:t>
      </w:r>
      <w:r>
        <w:rPr>
          <w:rFonts w:cs="David" w:hint="cs"/>
          <w:u w:val="single"/>
          <w:rtl/>
        </w:rPr>
        <w:t>-הורוביץ</w:t>
      </w:r>
      <w:r w:rsidRPr="00466D51">
        <w:rPr>
          <w:rFonts w:cs="David" w:hint="cs"/>
          <w:u w:val="single"/>
          <w:rtl/>
        </w:rPr>
        <w:t>:</w:t>
      </w:r>
    </w:p>
    <w:p w14:paraId="430718CC" w14:textId="77777777" w:rsidR="005757F7" w:rsidRDefault="005757F7" w:rsidP="005757F7">
      <w:pPr>
        <w:bidi/>
        <w:jc w:val="both"/>
        <w:rPr>
          <w:rFonts w:cs="David" w:hint="cs"/>
          <w:rtl/>
        </w:rPr>
      </w:pPr>
    </w:p>
    <w:p w14:paraId="024F320A" w14:textId="77777777" w:rsidR="005757F7" w:rsidRPr="004B7104" w:rsidRDefault="005757F7" w:rsidP="005757F7">
      <w:pPr>
        <w:bidi/>
        <w:ind w:firstLine="720"/>
        <w:jc w:val="both"/>
        <w:rPr>
          <w:rFonts w:cs="David" w:hint="cs"/>
          <w:rtl/>
        </w:rPr>
      </w:pPr>
      <w:r w:rsidRPr="004B7104">
        <w:rPr>
          <w:rFonts w:cs="David" w:hint="cs"/>
          <w:rtl/>
        </w:rPr>
        <w:t xml:space="preserve">הם באו אלינו לראות שהם לא עברו את המכסה. </w:t>
      </w:r>
    </w:p>
    <w:p w14:paraId="333F5AA3" w14:textId="77777777" w:rsidR="005757F7" w:rsidRPr="004B7104" w:rsidRDefault="005757F7" w:rsidP="005757F7">
      <w:pPr>
        <w:bidi/>
        <w:jc w:val="both"/>
        <w:rPr>
          <w:rFonts w:cs="David" w:hint="cs"/>
          <w:rtl/>
        </w:rPr>
      </w:pPr>
    </w:p>
    <w:p w14:paraId="2084F11E" w14:textId="77777777" w:rsidR="005757F7" w:rsidRPr="004B7104" w:rsidRDefault="005757F7" w:rsidP="005757F7">
      <w:pPr>
        <w:bidi/>
        <w:jc w:val="both"/>
        <w:rPr>
          <w:rFonts w:cs="David" w:hint="cs"/>
          <w:rtl/>
        </w:rPr>
      </w:pPr>
      <w:r w:rsidRPr="00B37C4D">
        <w:rPr>
          <w:rFonts w:cs="David" w:hint="cs"/>
          <w:u w:val="single"/>
          <w:rtl/>
        </w:rPr>
        <w:t>איל ינון:</w:t>
      </w:r>
    </w:p>
    <w:p w14:paraId="2722C479" w14:textId="77777777" w:rsidR="005757F7" w:rsidRPr="004B7104" w:rsidRDefault="005757F7" w:rsidP="005757F7">
      <w:pPr>
        <w:bidi/>
        <w:jc w:val="both"/>
        <w:rPr>
          <w:rFonts w:cs="David" w:hint="cs"/>
          <w:rtl/>
        </w:rPr>
      </w:pPr>
    </w:p>
    <w:p w14:paraId="7BD80EC0" w14:textId="77777777" w:rsidR="005757F7" w:rsidRPr="004B7104" w:rsidRDefault="005757F7" w:rsidP="005757F7">
      <w:pPr>
        <w:bidi/>
        <w:jc w:val="both"/>
        <w:rPr>
          <w:rFonts w:cs="David" w:hint="cs"/>
          <w:rtl/>
        </w:rPr>
      </w:pPr>
      <w:r w:rsidRPr="004B7104">
        <w:rPr>
          <w:rFonts w:cs="David" w:hint="cs"/>
          <w:rtl/>
        </w:rPr>
        <w:tab/>
        <w:t xml:space="preserve"> ואם זה קורה תוך כדי תנועה?</w:t>
      </w:r>
      <w:r>
        <w:rPr>
          <w:rFonts w:cs="David" w:hint="cs"/>
          <w:rtl/>
        </w:rPr>
        <w:t xml:space="preserve"> נגיד, טיבי קם ואומר שהוא רוצה להציע אי-אמון. </w:t>
      </w:r>
    </w:p>
    <w:p w14:paraId="2ABACFD1" w14:textId="77777777" w:rsidR="005757F7" w:rsidRDefault="005757F7" w:rsidP="005757F7">
      <w:pPr>
        <w:bidi/>
        <w:jc w:val="both"/>
        <w:rPr>
          <w:rFonts w:cs="David" w:hint="cs"/>
          <w:rtl/>
        </w:rPr>
      </w:pPr>
    </w:p>
    <w:p w14:paraId="5BC34656" w14:textId="77777777" w:rsidR="005757F7" w:rsidRDefault="005757F7" w:rsidP="005757F7">
      <w:pPr>
        <w:bidi/>
        <w:jc w:val="both"/>
        <w:rPr>
          <w:rFonts w:cs="David" w:hint="cs"/>
          <w:u w:val="single"/>
          <w:rtl/>
        </w:rPr>
      </w:pPr>
      <w:r>
        <w:rPr>
          <w:rFonts w:cs="David" w:hint="cs"/>
          <w:u w:val="single"/>
          <w:rtl/>
        </w:rPr>
        <w:t>רונית חייקין:</w:t>
      </w:r>
    </w:p>
    <w:p w14:paraId="6D6E4108" w14:textId="77777777" w:rsidR="005757F7" w:rsidRPr="00466D51" w:rsidRDefault="005757F7" w:rsidP="005757F7">
      <w:pPr>
        <w:bidi/>
        <w:jc w:val="both"/>
        <w:rPr>
          <w:rFonts w:cs="David" w:hint="cs"/>
          <w:u w:val="single"/>
          <w:rtl/>
        </w:rPr>
      </w:pPr>
    </w:p>
    <w:p w14:paraId="39C1D069" w14:textId="77777777" w:rsidR="005757F7" w:rsidRPr="004B7104" w:rsidRDefault="005757F7" w:rsidP="005757F7">
      <w:pPr>
        <w:bidi/>
        <w:ind w:firstLine="720"/>
        <w:jc w:val="both"/>
        <w:rPr>
          <w:rFonts w:cs="David" w:hint="cs"/>
          <w:rtl/>
        </w:rPr>
      </w:pPr>
      <w:r w:rsidRPr="004B7104">
        <w:rPr>
          <w:rFonts w:cs="David" w:hint="cs"/>
          <w:rtl/>
        </w:rPr>
        <w:t xml:space="preserve">הוא אף פעם לא יגיש לבד כי הוא לא ירצה לנצל מכסה. </w:t>
      </w:r>
    </w:p>
    <w:p w14:paraId="5B651366" w14:textId="77777777" w:rsidR="005757F7" w:rsidRPr="004B7104" w:rsidRDefault="005757F7" w:rsidP="005757F7">
      <w:pPr>
        <w:bidi/>
        <w:jc w:val="both"/>
        <w:rPr>
          <w:rFonts w:cs="David" w:hint="cs"/>
          <w:rtl/>
        </w:rPr>
      </w:pPr>
    </w:p>
    <w:p w14:paraId="4FA6264A" w14:textId="77777777" w:rsidR="005757F7" w:rsidRDefault="005757F7" w:rsidP="005757F7">
      <w:pPr>
        <w:keepNext/>
        <w:bidi/>
        <w:jc w:val="both"/>
        <w:rPr>
          <w:rFonts w:cs="David" w:hint="cs"/>
          <w:u w:val="single"/>
          <w:rtl/>
        </w:rPr>
      </w:pPr>
      <w:r>
        <w:rPr>
          <w:rFonts w:cs="David" w:hint="cs"/>
          <w:u w:val="single"/>
          <w:rtl/>
        </w:rPr>
        <w:t>דוד רותם:</w:t>
      </w:r>
    </w:p>
    <w:p w14:paraId="3417D6DA" w14:textId="77777777" w:rsidR="005757F7" w:rsidRDefault="005757F7" w:rsidP="005757F7">
      <w:pPr>
        <w:keepNext/>
        <w:bidi/>
        <w:jc w:val="both"/>
        <w:rPr>
          <w:rFonts w:cs="David" w:hint="cs"/>
          <w:u w:val="single"/>
          <w:rtl/>
        </w:rPr>
      </w:pPr>
    </w:p>
    <w:p w14:paraId="119A273D" w14:textId="77777777" w:rsidR="005757F7" w:rsidRDefault="005757F7" w:rsidP="005757F7">
      <w:pPr>
        <w:keepNext/>
        <w:bidi/>
        <w:jc w:val="both"/>
        <w:rPr>
          <w:rFonts w:cs="David" w:hint="cs"/>
          <w:rtl/>
        </w:rPr>
      </w:pPr>
      <w:r>
        <w:rPr>
          <w:rFonts w:cs="David" w:hint="cs"/>
          <w:rtl/>
        </w:rPr>
        <w:tab/>
        <w:t>אז הוא יבקש להגיש אי-אמון והוא יגיש באותו מושב 12 פעמים.</w:t>
      </w:r>
    </w:p>
    <w:p w14:paraId="61E011EB" w14:textId="77777777" w:rsidR="005757F7" w:rsidRDefault="005757F7" w:rsidP="005757F7">
      <w:pPr>
        <w:keepNext/>
        <w:bidi/>
        <w:jc w:val="both"/>
        <w:rPr>
          <w:rFonts w:cs="David" w:hint="cs"/>
          <w:rtl/>
        </w:rPr>
      </w:pPr>
    </w:p>
    <w:p w14:paraId="6C1C5E80" w14:textId="77777777" w:rsidR="005757F7" w:rsidRDefault="005757F7" w:rsidP="005757F7">
      <w:pPr>
        <w:keepNext/>
        <w:bidi/>
        <w:jc w:val="both"/>
        <w:rPr>
          <w:rFonts w:cs="David" w:hint="cs"/>
          <w:u w:val="single"/>
          <w:rtl/>
        </w:rPr>
      </w:pPr>
      <w:r>
        <w:rPr>
          <w:rFonts w:cs="David" w:hint="cs"/>
          <w:u w:val="single"/>
          <w:rtl/>
        </w:rPr>
        <w:t>איל ינון:</w:t>
      </w:r>
    </w:p>
    <w:p w14:paraId="1762578D" w14:textId="77777777" w:rsidR="005757F7" w:rsidRDefault="005757F7" w:rsidP="005757F7">
      <w:pPr>
        <w:keepNext/>
        <w:bidi/>
        <w:jc w:val="both"/>
        <w:rPr>
          <w:rFonts w:cs="David" w:hint="cs"/>
          <w:u w:val="single"/>
          <w:rtl/>
        </w:rPr>
      </w:pPr>
    </w:p>
    <w:p w14:paraId="32C58A39" w14:textId="77777777" w:rsidR="005757F7" w:rsidRDefault="005757F7" w:rsidP="005757F7">
      <w:pPr>
        <w:keepNext/>
        <w:bidi/>
        <w:jc w:val="both"/>
        <w:rPr>
          <w:rFonts w:cs="David" w:hint="cs"/>
          <w:rtl/>
        </w:rPr>
      </w:pPr>
      <w:r>
        <w:rPr>
          <w:rFonts w:cs="David" w:hint="cs"/>
          <w:i/>
          <w:iCs/>
          <w:rtl/>
        </w:rPr>
        <w:tab/>
      </w:r>
      <w:r>
        <w:rPr>
          <w:rFonts w:cs="David" w:hint="cs"/>
          <w:rtl/>
        </w:rPr>
        <w:t xml:space="preserve">אני מסכים איתך. </w:t>
      </w:r>
    </w:p>
    <w:p w14:paraId="5F5489EB" w14:textId="77777777" w:rsidR="005757F7" w:rsidRDefault="005757F7" w:rsidP="005757F7">
      <w:pPr>
        <w:keepNext/>
        <w:bidi/>
        <w:jc w:val="both"/>
        <w:rPr>
          <w:rFonts w:cs="David" w:hint="cs"/>
          <w:rtl/>
        </w:rPr>
      </w:pPr>
    </w:p>
    <w:p w14:paraId="493BD4B6" w14:textId="77777777" w:rsidR="005757F7" w:rsidRDefault="005757F7" w:rsidP="005757F7">
      <w:pPr>
        <w:keepNext/>
        <w:bidi/>
        <w:jc w:val="both"/>
        <w:rPr>
          <w:rFonts w:cs="David" w:hint="cs"/>
          <w:u w:val="single"/>
          <w:rtl/>
        </w:rPr>
      </w:pPr>
      <w:r>
        <w:rPr>
          <w:rFonts w:cs="David" w:hint="cs"/>
          <w:u w:val="single"/>
          <w:rtl/>
        </w:rPr>
        <w:t>דוד רותם:</w:t>
      </w:r>
    </w:p>
    <w:p w14:paraId="175C29E1" w14:textId="77777777" w:rsidR="005757F7" w:rsidRDefault="005757F7" w:rsidP="005757F7">
      <w:pPr>
        <w:keepNext/>
        <w:bidi/>
        <w:jc w:val="both"/>
        <w:rPr>
          <w:rFonts w:cs="David" w:hint="cs"/>
          <w:u w:val="single"/>
          <w:rtl/>
        </w:rPr>
      </w:pPr>
    </w:p>
    <w:p w14:paraId="45BF5575" w14:textId="77777777" w:rsidR="005757F7" w:rsidRDefault="005757F7" w:rsidP="005757F7">
      <w:pPr>
        <w:keepNext/>
        <w:bidi/>
        <w:jc w:val="both"/>
        <w:rPr>
          <w:rFonts w:cs="David" w:hint="cs"/>
          <w:rtl/>
        </w:rPr>
      </w:pPr>
      <w:r>
        <w:rPr>
          <w:rFonts w:cs="David" w:hint="cs"/>
          <w:rtl/>
        </w:rPr>
        <w:tab/>
        <w:t xml:space="preserve">אתם יודעים שבמדינת ישראל עוד לא נפלה ממשלה באי-אמון? אף פעם לא. גם עם ה-אף16 לא נפלה ממשלה, התפטר ראש הממשלה. הגישו את הצעת אי-האמון ואז הוא התפטר ותפס את אנשי הליבראלים העצמאיים. </w:t>
      </w:r>
    </w:p>
    <w:p w14:paraId="583E5699" w14:textId="77777777" w:rsidR="005757F7" w:rsidRDefault="005757F7" w:rsidP="005757F7">
      <w:pPr>
        <w:keepNext/>
        <w:bidi/>
        <w:jc w:val="both"/>
        <w:rPr>
          <w:rFonts w:cs="David" w:hint="cs"/>
          <w:rtl/>
        </w:rPr>
      </w:pPr>
    </w:p>
    <w:p w14:paraId="6A8D1767"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1C7B2DE" w14:textId="77777777" w:rsidR="005757F7" w:rsidRDefault="005757F7" w:rsidP="005757F7">
      <w:pPr>
        <w:keepNext/>
        <w:bidi/>
        <w:jc w:val="both"/>
        <w:rPr>
          <w:rFonts w:cs="David" w:hint="cs"/>
          <w:rtl/>
        </w:rPr>
      </w:pPr>
    </w:p>
    <w:p w14:paraId="2525D06F" w14:textId="77777777" w:rsidR="005757F7" w:rsidRPr="004B7104" w:rsidRDefault="005757F7" w:rsidP="005757F7">
      <w:pPr>
        <w:keepNext/>
        <w:bidi/>
        <w:jc w:val="both"/>
        <w:rPr>
          <w:rFonts w:cs="David" w:hint="cs"/>
          <w:rtl/>
        </w:rPr>
      </w:pPr>
      <w:r>
        <w:rPr>
          <w:rFonts w:cs="David" w:hint="cs"/>
          <w:rtl/>
        </w:rPr>
        <w:tab/>
        <w:t xml:space="preserve">בסך-הכול העניין הזה עובד די טוב. </w:t>
      </w:r>
      <w:r w:rsidRPr="004B7104">
        <w:rPr>
          <w:rFonts w:cs="David" w:hint="cs"/>
          <w:rtl/>
        </w:rPr>
        <w:t>עם טיבי לא היתה בעיה</w:t>
      </w:r>
      <w:r>
        <w:rPr>
          <w:rFonts w:cs="David" w:hint="cs"/>
          <w:rtl/>
        </w:rPr>
        <w:t xml:space="preserve"> כי גם כשהוא עשה את זה בשם סיעתו, בכל הצעות האי-אמון ה"רגילות"</w:t>
      </w:r>
      <w:r w:rsidRPr="004B7104">
        <w:rPr>
          <w:rFonts w:cs="David" w:hint="cs"/>
          <w:rtl/>
        </w:rPr>
        <w:t xml:space="preserve">, </w:t>
      </w:r>
      <w:r>
        <w:rPr>
          <w:rFonts w:cs="David" w:hint="cs"/>
          <w:rtl/>
        </w:rPr>
        <w:t>את</w:t>
      </w:r>
      <w:r w:rsidRPr="004B7104">
        <w:rPr>
          <w:rFonts w:cs="David" w:hint="cs"/>
          <w:rtl/>
        </w:rPr>
        <w:t xml:space="preserve"> כולן נעשו כסיעות מאוחדות. </w:t>
      </w:r>
    </w:p>
    <w:p w14:paraId="36B9E760" w14:textId="77777777" w:rsidR="005757F7" w:rsidRPr="004B7104" w:rsidRDefault="005757F7" w:rsidP="005757F7">
      <w:pPr>
        <w:bidi/>
        <w:jc w:val="both"/>
        <w:rPr>
          <w:rFonts w:cs="David" w:hint="cs"/>
          <w:rtl/>
        </w:rPr>
      </w:pPr>
    </w:p>
    <w:p w14:paraId="14EE186E" w14:textId="77777777" w:rsidR="005757F7" w:rsidRDefault="005757F7" w:rsidP="005757F7">
      <w:pPr>
        <w:bidi/>
        <w:ind w:firstLine="720"/>
        <w:jc w:val="both"/>
        <w:rPr>
          <w:rFonts w:cs="David" w:hint="cs"/>
          <w:rtl/>
        </w:rPr>
      </w:pPr>
      <w:r w:rsidRPr="004B7104">
        <w:rPr>
          <w:rFonts w:cs="David" w:hint="cs"/>
          <w:rtl/>
        </w:rPr>
        <w:t xml:space="preserve">תגידי לי ירדנה, אני חושב שאתם </w:t>
      </w:r>
      <w:r>
        <w:rPr>
          <w:rFonts w:cs="David" w:hint="cs"/>
          <w:rtl/>
        </w:rPr>
        <w:t>מסוגלים</w:t>
      </w:r>
      <w:r w:rsidRPr="004B7104">
        <w:rPr>
          <w:rFonts w:cs="David" w:hint="cs"/>
          <w:rtl/>
        </w:rPr>
        <w:t xml:space="preserve"> לנהל את העניין הזה בלי קושי.</w:t>
      </w:r>
    </w:p>
    <w:p w14:paraId="0D2C038A" w14:textId="77777777" w:rsidR="005757F7" w:rsidRDefault="005757F7" w:rsidP="005757F7">
      <w:pPr>
        <w:bidi/>
        <w:jc w:val="both"/>
        <w:rPr>
          <w:rFonts w:cs="David" w:hint="cs"/>
          <w:rtl/>
        </w:rPr>
      </w:pPr>
    </w:p>
    <w:p w14:paraId="6C9074DC" w14:textId="77777777" w:rsidR="005757F7" w:rsidRDefault="005757F7" w:rsidP="005757F7">
      <w:pPr>
        <w:bidi/>
        <w:jc w:val="both"/>
        <w:rPr>
          <w:rFonts w:cs="David" w:hint="cs"/>
          <w:u w:val="single"/>
          <w:rtl/>
        </w:rPr>
      </w:pPr>
      <w:r>
        <w:rPr>
          <w:rFonts w:cs="David" w:hint="cs"/>
          <w:u w:val="single"/>
          <w:rtl/>
        </w:rPr>
        <w:t>ירדנה מלר-הורוביץ:</w:t>
      </w:r>
    </w:p>
    <w:p w14:paraId="7CE010CE" w14:textId="77777777" w:rsidR="005757F7" w:rsidRDefault="005757F7" w:rsidP="005757F7">
      <w:pPr>
        <w:bidi/>
        <w:jc w:val="both"/>
        <w:rPr>
          <w:rFonts w:cs="David" w:hint="cs"/>
          <w:u w:val="single"/>
          <w:rtl/>
        </w:rPr>
      </w:pPr>
    </w:p>
    <w:p w14:paraId="3AF1BCD3" w14:textId="77777777" w:rsidR="005757F7" w:rsidRPr="00F22859" w:rsidRDefault="005757F7" w:rsidP="005757F7">
      <w:pPr>
        <w:bidi/>
        <w:jc w:val="both"/>
        <w:rPr>
          <w:rFonts w:cs="David" w:hint="cs"/>
          <w:rtl/>
        </w:rPr>
      </w:pPr>
      <w:r>
        <w:rPr>
          <w:rFonts w:cs="David" w:hint="cs"/>
          <w:rtl/>
        </w:rPr>
        <w:tab/>
        <w:t xml:space="preserve">אנחנו עושים את זה. </w:t>
      </w:r>
    </w:p>
    <w:p w14:paraId="66E5CC95" w14:textId="77777777" w:rsidR="005757F7" w:rsidRPr="004B7104" w:rsidRDefault="005757F7" w:rsidP="005757F7">
      <w:pPr>
        <w:bidi/>
        <w:jc w:val="both"/>
        <w:rPr>
          <w:rFonts w:cs="David" w:hint="cs"/>
          <w:rtl/>
        </w:rPr>
      </w:pPr>
    </w:p>
    <w:p w14:paraId="18E6597B" w14:textId="77777777" w:rsidR="005757F7" w:rsidRPr="004B7104" w:rsidRDefault="005757F7" w:rsidP="005757F7">
      <w:pPr>
        <w:bidi/>
        <w:jc w:val="both"/>
        <w:rPr>
          <w:rFonts w:cs="David" w:hint="cs"/>
          <w:u w:val="single"/>
          <w:rtl/>
        </w:rPr>
      </w:pPr>
      <w:r w:rsidRPr="004B7104">
        <w:rPr>
          <w:rFonts w:cs="David" w:hint="cs"/>
          <w:u w:val="single"/>
          <w:rtl/>
        </w:rPr>
        <w:t>אברהם מיכאלי:</w:t>
      </w:r>
    </w:p>
    <w:p w14:paraId="580385FE" w14:textId="77777777" w:rsidR="005757F7" w:rsidRDefault="005757F7" w:rsidP="005757F7">
      <w:pPr>
        <w:bidi/>
        <w:jc w:val="both"/>
        <w:rPr>
          <w:rFonts w:cs="David" w:hint="cs"/>
          <w:u w:val="single"/>
          <w:rtl/>
        </w:rPr>
      </w:pPr>
    </w:p>
    <w:p w14:paraId="1A3857F6" w14:textId="77777777" w:rsidR="005757F7" w:rsidRDefault="005757F7" w:rsidP="005757F7">
      <w:pPr>
        <w:bidi/>
        <w:jc w:val="both"/>
        <w:rPr>
          <w:rFonts w:cs="David" w:hint="cs"/>
          <w:rtl/>
        </w:rPr>
      </w:pPr>
      <w:r>
        <w:rPr>
          <w:rFonts w:cs="David" w:hint="cs"/>
          <w:rtl/>
        </w:rPr>
        <w:tab/>
        <w:t xml:space="preserve">השאלה, איך זה קורה שפעם יש 4 הצעות אי-אמון ורוב הפעמים זה 2. </w:t>
      </w:r>
    </w:p>
    <w:p w14:paraId="7E93476A" w14:textId="77777777" w:rsidR="005757F7" w:rsidRPr="00F22859" w:rsidRDefault="005757F7" w:rsidP="005757F7">
      <w:pPr>
        <w:bidi/>
        <w:jc w:val="both"/>
        <w:rPr>
          <w:rFonts w:cs="David" w:hint="cs"/>
          <w:rtl/>
        </w:rPr>
      </w:pPr>
    </w:p>
    <w:p w14:paraId="73279F8C" w14:textId="77777777" w:rsidR="005757F7" w:rsidRPr="004B7104" w:rsidRDefault="005757F7" w:rsidP="005757F7">
      <w:pPr>
        <w:bidi/>
        <w:jc w:val="both"/>
        <w:rPr>
          <w:rFonts w:cs="David" w:hint="cs"/>
          <w:u w:val="single"/>
          <w:rtl/>
        </w:rPr>
      </w:pPr>
      <w:r>
        <w:rPr>
          <w:rFonts w:cs="David" w:hint="cs"/>
          <w:u w:val="single"/>
          <w:rtl/>
        </w:rPr>
        <w:t xml:space="preserve">היו"ר </w:t>
      </w:r>
      <w:r w:rsidRPr="004B7104">
        <w:rPr>
          <w:rFonts w:cs="David" w:hint="cs"/>
          <w:u w:val="single"/>
          <w:rtl/>
        </w:rPr>
        <w:t>יריב לוין:</w:t>
      </w:r>
    </w:p>
    <w:p w14:paraId="5220A961" w14:textId="77777777" w:rsidR="005757F7" w:rsidRPr="004B7104" w:rsidRDefault="005757F7" w:rsidP="005757F7">
      <w:pPr>
        <w:bidi/>
        <w:jc w:val="both"/>
        <w:rPr>
          <w:rFonts w:cs="David" w:hint="cs"/>
          <w:u w:val="single"/>
          <w:rtl/>
        </w:rPr>
      </w:pPr>
    </w:p>
    <w:p w14:paraId="4A0EE141" w14:textId="77777777" w:rsidR="005757F7" w:rsidRPr="004B7104" w:rsidRDefault="005757F7" w:rsidP="005757F7">
      <w:pPr>
        <w:bidi/>
        <w:ind w:firstLine="720"/>
        <w:jc w:val="both"/>
        <w:rPr>
          <w:rFonts w:cs="David" w:hint="cs"/>
          <w:rtl/>
        </w:rPr>
      </w:pPr>
      <w:r w:rsidRPr="004B7104">
        <w:rPr>
          <w:rFonts w:cs="David" w:hint="cs"/>
          <w:rtl/>
        </w:rPr>
        <w:t xml:space="preserve">בגלל הסעיף הזה. אני לא רואה בזה בעיה. </w:t>
      </w:r>
    </w:p>
    <w:p w14:paraId="37E44D7C" w14:textId="77777777" w:rsidR="005757F7" w:rsidRPr="004B7104" w:rsidRDefault="005757F7" w:rsidP="005757F7">
      <w:pPr>
        <w:bidi/>
        <w:jc w:val="both"/>
        <w:rPr>
          <w:rFonts w:cs="David" w:hint="cs"/>
          <w:rtl/>
        </w:rPr>
      </w:pPr>
    </w:p>
    <w:p w14:paraId="4C7D63D7" w14:textId="77777777" w:rsidR="005757F7" w:rsidRPr="004B7104" w:rsidRDefault="005757F7" w:rsidP="005757F7">
      <w:pPr>
        <w:bidi/>
        <w:jc w:val="both"/>
        <w:rPr>
          <w:rFonts w:cs="David" w:hint="cs"/>
          <w:u w:val="single"/>
          <w:rtl/>
        </w:rPr>
      </w:pPr>
      <w:r w:rsidRPr="004B7104">
        <w:rPr>
          <w:rFonts w:cs="David" w:hint="cs"/>
          <w:u w:val="single"/>
          <w:rtl/>
        </w:rPr>
        <w:t>אלכס מילר:</w:t>
      </w:r>
    </w:p>
    <w:p w14:paraId="016C0820" w14:textId="77777777" w:rsidR="005757F7" w:rsidRPr="004B7104" w:rsidRDefault="005757F7" w:rsidP="005757F7">
      <w:pPr>
        <w:bidi/>
        <w:jc w:val="both"/>
        <w:rPr>
          <w:rFonts w:cs="David" w:hint="cs"/>
          <w:u w:val="single"/>
          <w:rtl/>
        </w:rPr>
      </w:pPr>
    </w:p>
    <w:p w14:paraId="28805F03" w14:textId="77777777" w:rsidR="005757F7" w:rsidRDefault="005757F7" w:rsidP="005757F7">
      <w:pPr>
        <w:bidi/>
        <w:jc w:val="both"/>
        <w:rPr>
          <w:rFonts w:cs="David" w:hint="cs"/>
          <w:rtl/>
        </w:rPr>
      </w:pPr>
      <w:r>
        <w:rPr>
          <w:rFonts w:cs="David" w:hint="cs"/>
          <w:rtl/>
        </w:rPr>
        <w:tab/>
        <w:t xml:space="preserve">הדבר הזה הוא באמת לא בעיה. </w:t>
      </w:r>
    </w:p>
    <w:p w14:paraId="5FC9B015" w14:textId="77777777" w:rsidR="005757F7" w:rsidRPr="004B7104" w:rsidRDefault="005757F7" w:rsidP="005757F7">
      <w:pPr>
        <w:bidi/>
        <w:jc w:val="both"/>
        <w:rPr>
          <w:rFonts w:cs="David" w:hint="cs"/>
          <w:rtl/>
        </w:rPr>
      </w:pPr>
    </w:p>
    <w:p w14:paraId="57751199" w14:textId="77777777" w:rsidR="005757F7" w:rsidRPr="00EC1CF4" w:rsidRDefault="005757F7" w:rsidP="005757F7">
      <w:pPr>
        <w:bidi/>
        <w:jc w:val="both"/>
        <w:rPr>
          <w:rFonts w:cs="David" w:hint="cs"/>
          <w:u w:val="single"/>
          <w:rtl/>
        </w:rPr>
      </w:pPr>
      <w:r>
        <w:rPr>
          <w:rFonts w:cs="David" w:hint="cs"/>
          <w:u w:val="single"/>
          <w:rtl/>
        </w:rPr>
        <w:t>ירדנה מלר-הורוביץ:</w:t>
      </w:r>
    </w:p>
    <w:p w14:paraId="4130F565" w14:textId="77777777" w:rsidR="005757F7" w:rsidRDefault="005757F7" w:rsidP="005757F7">
      <w:pPr>
        <w:bidi/>
        <w:jc w:val="both"/>
        <w:rPr>
          <w:rFonts w:cs="David" w:hint="cs"/>
          <w:rtl/>
        </w:rPr>
      </w:pPr>
    </w:p>
    <w:p w14:paraId="0E43033A" w14:textId="77777777" w:rsidR="005757F7" w:rsidRPr="004B7104" w:rsidRDefault="005757F7" w:rsidP="005757F7">
      <w:pPr>
        <w:bidi/>
        <w:ind w:firstLine="720"/>
        <w:jc w:val="both"/>
        <w:rPr>
          <w:rFonts w:cs="David" w:hint="cs"/>
          <w:rtl/>
        </w:rPr>
      </w:pPr>
      <w:r w:rsidRPr="004B7104">
        <w:rPr>
          <w:rFonts w:cs="David" w:hint="cs"/>
          <w:rtl/>
        </w:rPr>
        <w:t xml:space="preserve">אם </w:t>
      </w:r>
      <w:r>
        <w:rPr>
          <w:rFonts w:cs="David" w:hint="cs"/>
          <w:rtl/>
        </w:rPr>
        <w:t xml:space="preserve">סיעה </w:t>
      </w:r>
      <w:r w:rsidRPr="004B7104">
        <w:rPr>
          <w:rFonts w:cs="David" w:hint="cs"/>
          <w:rtl/>
        </w:rPr>
        <w:t>מציעה</w:t>
      </w:r>
      <w:r>
        <w:rPr>
          <w:rFonts w:cs="David" w:hint="cs"/>
          <w:rtl/>
        </w:rPr>
        <w:t xml:space="preserve"> לבד אז בדיון יש סעיף שאומר שהיא לא משתתפת בדיון.</w:t>
      </w:r>
      <w:r w:rsidRPr="004B7104">
        <w:rPr>
          <w:rFonts w:cs="David" w:hint="cs"/>
          <w:rtl/>
        </w:rPr>
        <w:t xml:space="preserve"> אבל אם יש כמה הצעות</w:t>
      </w:r>
      <w:r>
        <w:rPr>
          <w:rFonts w:cs="David" w:hint="cs"/>
          <w:rtl/>
        </w:rPr>
        <w:t>,</w:t>
      </w:r>
      <w:r w:rsidRPr="004B7104">
        <w:rPr>
          <w:rFonts w:cs="David" w:hint="cs"/>
          <w:rtl/>
        </w:rPr>
        <w:t xml:space="preserve"> זה בעצם מאפשר לה את הקומבינה להשתתף בדיון.</w:t>
      </w:r>
    </w:p>
    <w:p w14:paraId="3BDF9240" w14:textId="77777777" w:rsidR="005757F7" w:rsidRPr="004B7104" w:rsidRDefault="005757F7" w:rsidP="005757F7">
      <w:pPr>
        <w:bidi/>
        <w:jc w:val="both"/>
        <w:rPr>
          <w:rFonts w:cs="David" w:hint="cs"/>
          <w:rtl/>
        </w:rPr>
      </w:pPr>
    </w:p>
    <w:p w14:paraId="0AFA7459" w14:textId="77777777" w:rsidR="005757F7" w:rsidRPr="004B7104" w:rsidRDefault="005757F7" w:rsidP="005757F7">
      <w:pPr>
        <w:bidi/>
        <w:jc w:val="both"/>
        <w:rPr>
          <w:rFonts w:cs="David" w:hint="cs"/>
          <w:rtl/>
        </w:rPr>
      </w:pPr>
      <w:r w:rsidRPr="004B7104">
        <w:rPr>
          <w:rFonts w:cs="David" w:hint="cs"/>
          <w:u w:val="single"/>
          <w:rtl/>
        </w:rPr>
        <w:t>ארבל אסטרחן:</w:t>
      </w:r>
    </w:p>
    <w:p w14:paraId="454E3EAB" w14:textId="77777777" w:rsidR="005757F7" w:rsidRPr="004B7104" w:rsidRDefault="005757F7" w:rsidP="005757F7">
      <w:pPr>
        <w:bidi/>
        <w:jc w:val="both"/>
        <w:rPr>
          <w:rFonts w:cs="David" w:hint="cs"/>
          <w:rtl/>
        </w:rPr>
      </w:pPr>
    </w:p>
    <w:p w14:paraId="65C6F2C5" w14:textId="77777777" w:rsidR="005757F7" w:rsidRPr="004B7104" w:rsidRDefault="005757F7" w:rsidP="005757F7">
      <w:pPr>
        <w:bidi/>
        <w:jc w:val="both"/>
        <w:rPr>
          <w:rFonts w:cs="David" w:hint="cs"/>
          <w:rtl/>
        </w:rPr>
      </w:pPr>
      <w:r w:rsidRPr="004B7104">
        <w:rPr>
          <w:rFonts w:cs="David" w:hint="cs"/>
          <w:rtl/>
        </w:rPr>
        <w:tab/>
        <w:t xml:space="preserve"> </w:t>
      </w:r>
      <w:r>
        <w:rPr>
          <w:rFonts w:cs="David" w:hint="cs"/>
          <w:rtl/>
        </w:rPr>
        <w:t xml:space="preserve">נכון. </w:t>
      </w:r>
      <w:r w:rsidRPr="004B7104">
        <w:rPr>
          <w:rFonts w:cs="David" w:hint="cs"/>
          <w:rtl/>
        </w:rPr>
        <w:t xml:space="preserve">מה שמופיע כעת בב' זהה לקיים, </w:t>
      </w:r>
      <w:r>
        <w:rPr>
          <w:rFonts w:cs="David" w:hint="cs"/>
          <w:rtl/>
        </w:rPr>
        <w:t>למעט התוספת שמסומנת בהדגשה, "</w:t>
      </w:r>
      <w:r w:rsidRPr="004B7104">
        <w:rPr>
          <w:rFonts w:cs="David" w:hint="cs"/>
          <w:rtl/>
        </w:rPr>
        <w:t>שהמזכיר ינהל רישום של ההצעות</w:t>
      </w:r>
      <w:r>
        <w:rPr>
          <w:rFonts w:cs="David" w:hint="cs"/>
          <w:rtl/>
        </w:rPr>
        <w:t>", שזה גם מה שעושים בפועל.</w:t>
      </w:r>
      <w:r w:rsidRPr="004B7104">
        <w:rPr>
          <w:rFonts w:cs="David" w:hint="cs"/>
          <w:rtl/>
        </w:rPr>
        <w:t xml:space="preserve"> ברור</w:t>
      </w:r>
      <w:r>
        <w:rPr>
          <w:rFonts w:cs="David" w:hint="cs"/>
          <w:rtl/>
        </w:rPr>
        <w:t xml:space="preserve"> </w:t>
      </w:r>
      <w:r w:rsidRPr="004B7104">
        <w:rPr>
          <w:rFonts w:cs="David" w:hint="cs"/>
          <w:rtl/>
        </w:rPr>
        <w:t xml:space="preserve">שהמגבלה של השלוש במושב חל על שני הסוגים של הצעת אי האמון, </w:t>
      </w:r>
      <w:r>
        <w:rPr>
          <w:rFonts w:cs="David" w:hint="cs"/>
          <w:rtl/>
        </w:rPr>
        <w:t>גם בנושא על סדר-היום וגם בסוף דיון</w:t>
      </w:r>
      <w:r w:rsidRPr="004B7104">
        <w:rPr>
          <w:rFonts w:cs="David" w:hint="cs"/>
          <w:rtl/>
        </w:rPr>
        <w:t xml:space="preserve">. </w:t>
      </w:r>
    </w:p>
    <w:p w14:paraId="1C5C68CE" w14:textId="77777777" w:rsidR="005757F7" w:rsidRPr="004B7104" w:rsidRDefault="005757F7" w:rsidP="005757F7">
      <w:pPr>
        <w:bidi/>
        <w:jc w:val="both"/>
        <w:rPr>
          <w:rFonts w:cs="David" w:hint="cs"/>
          <w:rtl/>
        </w:rPr>
      </w:pPr>
    </w:p>
    <w:p w14:paraId="202D5645" w14:textId="77777777" w:rsidR="005757F7" w:rsidRPr="004B7104" w:rsidRDefault="005757F7" w:rsidP="005757F7">
      <w:pPr>
        <w:bidi/>
        <w:jc w:val="both"/>
        <w:rPr>
          <w:rFonts w:cs="David" w:hint="cs"/>
          <w:rtl/>
        </w:rPr>
      </w:pPr>
      <w:r w:rsidRPr="004B7104">
        <w:rPr>
          <w:rFonts w:cs="David" w:hint="cs"/>
          <w:rtl/>
        </w:rPr>
        <w:t>סעיף קטן ג' אומר כך:</w:t>
      </w:r>
    </w:p>
    <w:p w14:paraId="065347B9" w14:textId="77777777" w:rsidR="005757F7" w:rsidRPr="004B7104" w:rsidRDefault="005757F7" w:rsidP="005757F7">
      <w:pPr>
        <w:bidi/>
        <w:jc w:val="both"/>
        <w:rPr>
          <w:rFonts w:cs="David" w:hint="cs"/>
          <w:rtl/>
        </w:rPr>
      </w:pPr>
    </w:p>
    <w:p w14:paraId="43F32F97" w14:textId="77777777" w:rsidR="005757F7" w:rsidRPr="004B7104" w:rsidRDefault="005757F7" w:rsidP="005757F7">
      <w:pPr>
        <w:bidi/>
        <w:ind w:firstLine="720"/>
        <w:jc w:val="both"/>
        <w:rPr>
          <w:rFonts w:cs="David" w:hint="cs"/>
          <w:rtl/>
        </w:rPr>
      </w:pPr>
      <w:r>
        <w:rPr>
          <w:rFonts w:cs="David" w:hint="cs"/>
          <w:rtl/>
        </w:rPr>
        <w:t xml:space="preserve">"ג. הצעה להביע </w:t>
      </w:r>
      <w:r w:rsidRPr="00F06173">
        <w:rPr>
          <w:rFonts w:cs="David" w:hint="cs"/>
          <w:rtl/>
        </w:rPr>
        <w:t>אי-אמון</w:t>
      </w:r>
      <w:r>
        <w:rPr>
          <w:rFonts w:cs="David" w:hint="cs"/>
          <w:rtl/>
        </w:rPr>
        <w:t xml:space="preserve"> בממשלה יכול שתהיה בדרך של הצעת סעיף לסדר היום" </w:t>
      </w:r>
      <w:r>
        <w:rPr>
          <w:rFonts w:cs="David"/>
          <w:rtl/>
        </w:rPr>
        <w:t>–</w:t>
      </w:r>
      <w:r>
        <w:rPr>
          <w:rFonts w:cs="David" w:hint="cs"/>
          <w:rtl/>
        </w:rPr>
        <w:t xml:space="preserve"> זה מה שאנחנו מכירים מיום שני - "או כהצעה בסיום הדיון בכל סעיף העומד על סדר היום; להצעה תצורף הסכמה בכתב של חבר הכנסת שהכנסת תחליט לבקש מנשיא המדינה להטיל עליו את הרכבת הממשלה".</w:t>
      </w:r>
    </w:p>
    <w:p w14:paraId="63759436" w14:textId="77777777" w:rsidR="005757F7" w:rsidRPr="004B7104" w:rsidRDefault="005757F7" w:rsidP="005757F7">
      <w:pPr>
        <w:bidi/>
        <w:jc w:val="both"/>
        <w:rPr>
          <w:rFonts w:cs="David" w:hint="cs"/>
          <w:rtl/>
        </w:rPr>
      </w:pPr>
    </w:p>
    <w:p w14:paraId="30C3CC16" w14:textId="77777777" w:rsidR="005757F7" w:rsidRPr="004B7104" w:rsidRDefault="005757F7" w:rsidP="005757F7">
      <w:pPr>
        <w:bidi/>
        <w:jc w:val="both"/>
        <w:rPr>
          <w:rFonts w:cs="David" w:hint="cs"/>
          <w:rtl/>
        </w:rPr>
      </w:pPr>
      <w:r>
        <w:rPr>
          <w:rFonts w:cs="David" w:hint="cs"/>
          <w:rtl/>
        </w:rPr>
        <w:tab/>
        <w:t xml:space="preserve">מפה אנחנו הולכים לסעיף ההגדרות. </w:t>
      </w:r>
      <w:r w:rsidRPr="004B7104">
        <w:rPr>
          <w:rFonts w:cs="David" w:hint="cs"/>
          <w:rtl/>
        </w:rPr>
        <w:t xml:space="preserve"> </w:t>
      </w:r>
    </w:p>
    <w:p w14:paraId="6279341E" w14:textId="77777777" w:rsidR="005757F7" w:rsidRPr="004B7104" w:rsidRDefault="005757F7" w:rsidP="005757F7">
      <w:pPr>
        <w:bidi/>
        <w:jc w:val="both"/>
        <w:rPr>
          <w:rFonts w:cs="David" w:hint="cs"/>
          <w:rtl/>
        </w:rPr>
      </w:pPr>
    </w:p>
    <w:p w14:paraId="5ED151B7" w14:textId="77777777" w:rsidR="005757F7" w:rsidRPr="004B7104" w:rsidRDefault="005757F7" w:rsidP="005757F7">
      <w:pPr>
        <w:bidi/>
        <w:ind w:firstLine="720"/>
        <w:jc w:val="both"/>
        <w:rPr>
          <w:rFonts w:cs="David" w:hint="cs"/>
          <w:rtl/>
        </w:rPr>
      </w:pPr>
      <w:r w:rsidRPr="004B7104">
        <w:rPr>
          <w:rFonts w:cs="David" w:hint="cs"/>
          <w:rtl/>
        </w:rPr>
        <w:t>קודם כל, מה זה סיום הדיון</w:t>
      </w:r>
      <w:r>
        <w:rPr>
          <w:rFonts w:cs="David" w:hint="cs"/>
          <w:rtl/>
        </w:rPr>
        <w:t>?</w:t>
      </w:r>
      <w:r w:rsidRPr="004B7104">
        <w:rPr>
          <w:rFonts w:cs="David" w:hint="cs"/>
          <w:rtl/>
        </w:rPr>
        <w:t xml:space="preserve"> סיום הדיון זה אחרי שהסתיימה</w:t>
      </w:r>
      <w:r>
        <w:rPr>
          <w:rFonts w:cs="David" w:hint="cs"/>
          <w:rtl/>
        </w:rPr>
        <w:t xml:space="preserve"> התשובה ולפני ההצבעה, ואם הדיון הוא בהצעת חוק בקריאה השנייה ובקריאה השלישית,</w:t>
      </w:r>
      <w:r w:rsidRPr="004B7104">
        <w:rPr>
          <w:rFonts w:cs="David" w:hint="cs"/>
          <w:rtl/>
        </w:rPr>
        <w:t xml:space="preserve"> בתום הקריאה השניה ולפני הקריאה השלישית.</w:t>
      </w:r>
    </w:p>
    <w:p w14:paraId="1F38CC20" w14:textId="77777777" w:rsidR="005757F7" w:rsidRPr="004B7104" w:rsidRDefault="005757F7" w:rsidP="005757F7">
      <w:pPr>
        <w:bidi/>
        <w:jc w:val="both"/>
        <w:rPr>
          <w:rFonts w:cs="David" w:hint="cs"/>
          <w:rtl/>
        </w:rPr>
      </w:pPr>
    </w:p>
    <w:p w14:paraId="60FB97A7"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2EF5CC11" w14:textId="77777777" w:rsidR="005757F7" w:rsidRPr="004B7104" w:rsidRDefault="005757F7" w:rsidP="005757F7">
      <w:pPr>
        <w:bidi/>
        <w:jc w:val="both"/>
        <w:rPr>
          <w:rFonts w:cs="David" w:hint="cs"/>
          <w:u w:val="single"/>
          <w:rtl/>
        </w:rPr>
      </w:pPr>
    </w:p>
    <w:p w14:paraId="26A27F52" w14:textId="77777777" w:rsidR="005757F7" w:rsidRPr="004B7104" w:rsidRDefault="005757F7" w:rsidP="005757F7">
      <w:pPr>
        <w:bidi/>
        <w:ind w:firstLine="720"/>
        <w:jc w:val="both"/>
        <w:rPr>
          <w:rFonts w:cs="David" w:hint="cs"/>
          <w:rtl/>
        </w:rPr>
      </w:pPr>
      <w:r w:rsidRPr="004B7104">
        <w:rPr>
          <w:rFonts w:cs="David" w:hint="cs"/>
          <w:rtl/>
        </w:rPr>
        <w:t>זה בלתי אפשרי, אי</w:t>
      </w:r>
      <w:r>
        <w:rPr>
          <w:rFonts w:cs="David" w:hint="cs"/>
          <w:rtl/>
        </w:rPr>
        <w:t>-</w:t>
      </w:r>
      <w:r w:rsidRPr="004B7104">
        <w:rPr>
          <w:rFonts w:cs="David" w:hint="cs"/>
          <w:rtl/>
        </w:rPr>
        <w:t xml:space="preserve">אפשר לעשות את זה. אי-אפשר בטרומי. </w:t>
      </w:r>
    </w:p>
    <w:p w14:paraId="42FB29C8" w14:textId="77777777" w:rsidR="005757F7" w:rsidRPr="004B7104" w:rsidRDefault="005757F7" w:rsidP="005757F7">
      <w:pPr>
        <w:bidi/>
        <w:jc w:val="both"/>
        <w:rPr>
          <w:rFonts w:cs="David" w:hint="cs"/>
          <w:rtl/>
        </w:rPr>
      </w:pPr>
    </w:p>
    <w:p w14:paraId="387EB1F4" w14:textId="77777777" w:rsidR="005757F7" w:rsidRPr="004B7104" w:rsidRDefault="005757F7" w:rsidP="005757F7">
      <w:pPr>
        <w:bidi/>
        <w:jc w:val="both"/>
        <w:rPr>
          <w:rFonts w:cs="David" w:hint="cs"/>
          <w:rtl/>
        </w:rPr>
      </w:pPr>
      <w:r w:rsidRPr="00B37C4D">
        <w:rPr>
          <w:rFonts w:cs="David" w:hint="cs"/>
          <w:u w:val="single"/>
          <w:rtl/>
        </w:rPr>
        <w:t>איל ינון:</w:t>
      </w:r>
    </w:p>
    <w:p w14:paraId="6F7D9E60" w14:textId="77777777" w:rsidR="005757F7" w:rsidRPr="004B7104" w:rsidRDefault="005757F7" w:rsidP="005757F7">
      <w:pPr>
        <w:bidi/>
        <w:jc w:val="both"/>
        <w:rPr>
          <w:rFonts w:cs="David" w:hint="cs"/>
          <w:rtl/>
        </w:rPr>
      </w:pPr>
    </w:p>
    <w:p w14:paraId="4131C6AE" w14:textId="77777777" w:rsidR="005757F7" w:rsidRPr="004B7104" w:rsidRDefault="005757F7" w:rsidP="005757F7">
      <w:pPr>
        <w:bidi/>
        <w:jc w:val="both"/>
        <w:rPr>
          <w:rFonts w:cs="David" w:hint="cs"/>
          <w:rtl/>
        </w:rPr>
      </w:pPr>
      <w:r w:rsidRPr="004B7104">
        <w:rPr>
          <w:rFonts w:cs="David" w:hint="cs"/>
          <w:rtl/>
        </w:rPr>
        <w:tab/>
        <w:t xml:space="preserve"> סעיף העומד על סדר היום.</w:t>
      </w:r>
    </w:p>
    <w:p w14:paraId="2D9FDA27" w14:textId="77777777" w:rsidR="005757F7" w:rsidRPr="004B7104" w:rsidRDefault="005757F7" w:rsidP="005757F7">
      <w:pPr>
        <w:bidi/>
        <w:jc w:val="both"/>
        <w:rPr>
          <w:rFonts w:cs="David" w:hint="cs"/>
          <w:rtl/>
        </w:rPr>
      </w:pPr>
    </w:p>
    <w:p w14:paraId="6880D4F2" w14:textId="77777777" w:rsidR="005757F7" w:rsidRPr="004B7104" w:rsidRDefault="005757F7" w:rsidP="005757F7">
      <w:pPr>
        <w:bidi/>
        <w:jc w:val="both"/>
        <w:rPr>
          <w:rFonts w:cs="David" w:hint="cs"/>
          <w:u w:val="single"/>
          <w:rtl/>
        </w:rPr>
      </w:pPr>
      <w:r w:rsidRPr="004B7104">
        <w:rPr>
          <w:rFonts w:cs="David" w:hint="cs"/>
          <w:u w:val="single"/>
          <w:rtl/>
        </w:rPr>
        <w:t>זאב אלקין:</w:t>
      </w:r>
    </w:p>
    <w:p w14:paraId="31762C65" w14:textId="77777777" w:rsidR="005757F7" w:rsidRPr="004B7104" w:rsidRDefault="005757F7" w:rsidP="005757F7">
      <w:pPr>
        <w:bidi/>
        <w:jc w:val="both"/>
        <w:rPr>
          <w:rFonts w:cs="David" w:hint="cs"/>
          <w:u w:val="single"/>
          <w:rtl/>
        </w:rPr>
      </w:pPr>
    </w:p>
    <w:p w14:paraId="1D91E86C" w14:textId="77777777" w:rsidR="005757F7" w:rsidRPr="004B7104" w:rsidRDefault="005757F7" w:rsidP="005757F7">
      <w:pPr>
        <w:bidi/>
        <w:ind w:firstLine="720"/>
        <w:jc w:val="both"/>
        <w:rPr>
          <w:rFonts w:cs="David" w:hint="cs"/>
          <w:rtl/>
        </w:rPr>
      </w:pPr>
      <w:r>
        <w:rPr>
          <w:rFonts w:cs="David" w:hint="cs"/>
          <w:rtl/>
        </w:rPr>
        <w:t>בקריאה ראשונה אפשר?</w:t>
      </w:r>
    </w:p>
    <w:p w14:paraId="018E46E3" w14:textId="77777777" w:rsidR="005757F7" w:rsidRPr="004B7104" w:rsidRDefault="005757F7" w:rsidP="005757F7">
      <w:pPr>
        <w:bidi/>
        <w:jc w:val="both"/>
        <w:rPr>
          <w:rFonts w:cs="David" w:hint="cs"/>
          <w:rtl/>
        </w:rPr>
      </w:pPr>
    </w:p>
    <w:p w14:paraId="4A42292A" w14:textId="77777777" w:rsidR="005757F7" w:rsidRPr="004B7104" w:rsidRDefault="005757F7" w:rsidP="005757F7">
      <w:pPr>
        <w:bidi/>
        <w:jc w:val="both"/>
        <w:rPr>
          <w:rFonts w:cs="David" w:hint="cs"/>
          <w:rtl/>
        </w:rPr>
      </w:pPr>
      <w:r w:rsidRPr="004B7104">
        <w:rPr>
          <w:rFonts w:cs="David" w:hint="cs"/>
          <w:u w:val="single"/>
          <w:rtl/>
        </w:rPr>
        <w:t>ארבל אסטרחן:</w:t>
      </w:r>
    </w:p>
    <w:p w14:paraId="6731FAA9" w14:textId="77777777" w:rsidR="005757F7" w:rsidRPr="004B7104" w:rsidRDefault="005757F7" w:rsidP="005757F7">
      <w:pPr>
        <w:bidi/>
        <w:jc w:val="both"/>
        <w:rPr>
          <w:rFonts w:cs="David" w:hint="cs"/>
          <w:rtl/>
        </w:rPr>
      </w:pPr>
    </w:p>
    <w:p w14:paraId="036A18DD" w14:textId="77777777" w:rsidR="005757F7" w:rsidRPr="004B7104" w:rsidRDefault="005757F7" w:rsidP="005757F7">
      <w:pPr>
        <w:bidi/>
        <w:jc w:val="both"/>
        <w:rPr>
          <w:rFonts w:cs="David" w:hint="cs"/>
          <w:rtl/>
        </w:rPr>
      </w:pPr>
      <w:r w:rsidRPr="004B7104">
        <w:rPr>
          <w:rFonts w:cs="David" w:hint="cs"/>
          <w:rtl/>
        </w:rPr>
        <w:tab/>
        <w:t xml:space="preserve"> כן. </w:t>
      </w:r>
    </w:p>
    <w:p w14:paraId="1848863E" w14:textId="77777777" w:rsidR="005757F7" w:rsidRPr="004B7104" w:rsidRDefault="005757F7" w:rsidP="005757F7">
      <w:pPr>
        <w:bidi/>
        <w:jc w:val="both"/>
        <w:rPr>
          <w:rFonts w:cs="David" w:hint="cs"/>
          <w:rtl/>
        </w:rPr>
      </w:pPr>
    </w:p>
    <w:p w14:paraId="3152B597"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4D0D3D1E" w14:textId="77777777" w:rsidR="005757F7" w:rsidRPr="004B7104" w:rsidRDefault="005757F7" w:rsidP="005757F7">
      <w:pPr>
        <w:bidi/>
        <w:jc w:val="both"/>
        <w:rPr>
          <w:rFonts w:cs="David" w:hint="cs"/>
          <w:u w:val="single"/>
          <w:rtl/>
        </w:rPr>
      </w:pPr>
    </w:p>
    <w:p w14:paraId="0FEE8AE2" w14:textId="77777777" w:rsidR="005757F7" w:rsidRDefault="005757F7" w:rsidP="005757F7">
      <w:pPr>
        <w:bidi/>
        <w:ind w:firstLine="720"/>
        <w:jc w:val="both"/>
        <w:rPr>
          <w:rFonts w:cs="David" w:hint="cs"/>
          <w:rtl/>
        </w:rPr>
      </w:pPr>
      <w:r>
        <w:rPr>
          <w:rFonts w:cs="David" w:hint="cs"/>
          <w:rtl/>
        </w:rPr>
        <w:t xml:space="preserve">פעם הייתי סגן יושבת ראש הכנסת וניהלתי ישיבות. כשהייתי גומר קריאה שנייה, מייד הייתי מודיע שאני עובר לקריאה שלישית </w:t>
      </w:r>
      <w:r w:rsidRPr="004B7104">
        <w:rPr>
          <w:rFonts w:cs="David" w:hint="cs"/>
          <w:rtl/>
        </w:rPr>
        <w:t>ואז מישהו היה קופץ</w:t>
      </w:r>
      <w:r>
        <w:rPr>
          <w:rFonts w:cs="David" w:hint="cs"/>
          <w:rtl/>
        </w:rPr>
        <w:t>:</w:t>
      </w:r>
      <w:r w:rsidRPr="004B7104">
        <w:rPr>
          <w:rFonts w:cs="David" w:hint="cs"/>
          <w:rtl/>
        </w:rPr>
        <w:t xml:space="preserve"> אדוני, </w:t>
      </w:r>
      <w:r>
        <w:rPr>
          <w:rFonts w:cs="David" w:hint="cs"/>
          <w:rtl/>
        </w:rPr>
        <w:t xml:space="preserve">אחרת את המועד, </w:t>
      </w:r>
      <w:r w:rsidRPr="004B7104">
        <w:rPr>
          <w:rFonts w:cs="David" w:hint="cs"/>
          <w:rtl/>
        </w:rPr>
        <w:t>הכרזת</w:t>
      </w:r>
      <w:r>
        <w:rPr>
          <w:rFonts w:cs="David" w:hint="cs"/>
          <w:rtl/>
        </w:rPr>
        <w:t xml:space="preserve">י כבר על הצבעה לקריאה שלישית. </w:t>
      </w:r>
      <w:r w:rsidRPr="004B7104">
        <w:rPr>
          <w:rFonts w:cs="David" w:hint="cs"/>
          <w:rtl/>
        </w:rPr>
        <w:t xml:space="preserve">זה צריך להיות "לפני הקריאה השנייה". </w:t>
      </w:r>
    </w:p>
    <w:p w14:paraId="4D52B18E" w14:textId="77777777" w:rsidR="005757F7" w:rsidRDefault="005757F7" w:rsidP="005757F7">
      <w:pPr>
        <w:bidi/>
        <w:ind w:firstLine="720"/>
        <w:jc w:val="both"/>
        <w:rPr>
          <w:rFonts w:cs="David" w:hint="cs"/>
          <w:rtl/>
        </w:rPr>
      </w:pPr>
    </w:p>
    <w:p w14:paraId="787269ED" w14:textId="77777777" w:rsidR="005757F7" w:rsidRPr="004B7104" w:rsidRDefault="005757F7" w:rsidP="005757F7">
      <w:pPr>
        <w:bidi/>
        <w:ind w:firstLine="720"/>
        <w:jc w:val="both"/>
        <w:rPr>
          <w:rFonts w:cs="David" w:hint="cs"/>
          <w:rtl/>
        </w:rPr>
      </w:pPr>
      <w:r>
        <w:rPr>
          <w:rFonts w:cs="David" w:hint="cs"/>
          <w:rtl/>
        </w:rPr>
        <w:t xml:space="preserve">כשהיו מגישים לי את זה לפני הקריאה השניה בכתב, הייתי אומר: רבותיי, עוד לא הגיע הזמן. חבר'ה, זה לא רציני. זה צריך להיות "לפני הקריאה השנייה". </w:t>
      </w:r>
    </w:p>
    <w:p w14:paraId="5856A507" w14:textId="77777777" w:rsidR="005757F7" w:rsidRPr="004B7104" w:rsidRDefault="005757F7" w:rsidP="005757F7">
      <w:pPr>
        <w:bidi/>
        <w:jc w:val="both"/>
        <w:rPr>
          <w:rFonts w:cs="David" w:hint="cs"/>
          <w:rtl/>
        </w:rPr>
      </w:pPr>
    </w:p>
    <w:p w14:paraId="0F05E82B" w14:textId="77777777" w:rsidR="005757F7" w:rsidRPr="004B7104" w:rsidRDefault="005757F7" w:rsidP="005757F7">
      <w:pPr>
        <w:bidi/>
        <w:jc w:val="both"/>
        <w:rPr>
          <w:rFonts w:cs="David" w:hint="cs"/>
          <w:u w:val="single"/>
          <w:rtl/>
        </w:rPr>
      </w:pPr>
      <w:r w:rsidRPr="004B7104">
        <w:rPr>
          <w:rFonts w:cs="David" w:hint="cs"/>
          <w:u w:val="single"/>
          <w:rtl/>
        </w:rPr>
        <w:t>אברהם מיכאלי:</w:t>
      </w:r>
    </w:p>
    <w:p w14:paraId="70A87F4D" w14:textId="77777777" w:rsidR="005757F7" w:rsidRDefault="005757F7" w:rsidP="005757F7">
      <w:pPr>
        <w:bidi/>
        <w:jc w:val="both"/>
        <w:rPr>
          <w:rFonts w:cs="David" w:hint="cs"/>
          <w:u w:val="single"/>
          <w:rtl/>
        </w:rPr>
      </w:pPr>
    </w:p>
    <w:p w14:paraId="0B28AA55" w14:textId="77777777" w:rsidR="005757F7" w:rsidRDefault="005757F7" w:rsidP="005757F7">
      <w:pPr>
        <w:bidi/>
        <w:jc w:val="both"/>
        <w:rPr>
          <w:rFonts w:cs="David" w:hint="cs"/>
          <w:rtl/>
        </w:rPr>
      </w:pPr>
      <w:r>
        <w:rPr>
          <w:rFonts w:cs="David" w:hint="cs"/>
          <w:rtl/>
        </w:rPr>
        <w:tab/>
        <w:t xml:space="preserve">איך לפני הקריאה השנייה? לפני הקריאה השנייה יש הסתייגויות. </w:t>
      </w:r>
    </w:p>
    <w:p w14:paraId="321B2E03" w14:textId="77777777" w:rsidR="005757F7" w:rsidRPr="00C81D1D" w:rsidRDefault="005757F7" w:rsidP="005757F7">
      <w:pPr>
        <w:bidi/>
        <w:jc w:val="both"/>
        <w:rPr>
          <w:rFonts w:cs="David" w:hint="cs"/>
          <w:rtl/>
        </w:rPr>
      </w:pPr>
    </w:p>
    <w:p w14:paraId="57C0E63B"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1E4D47AB" w14:textId="77777777" w:rsidR="005757F7" w:rsidRPr="004B7104" w:rsidRDefault="005757F7" w:rsidP="005757F7">
      <w:pPr>
        <w:bidi/>
        <w:jc w:val="both"/>
        <w:rPr>
          <w:rFonts w:cs="David" w:hint="cs"/>
          <w:u w:val="single"/>
          <w:rtl/>
        </w:rPr>
      </w:pPr>
    </w:p>
    <w:p w14:paraId="15C3239F" w14:textId="77777777" w:rsidR="005757F7" w:rsidRPr="004B7104" w:rsidRDefault="005757F7" w:rsidP="005757F7">
      <w:pPr>
        <w:bidi/>
        <w:ind w:firstLine="720"/>
        <w:jc w:val="both"/>
        <w:rPr>
          <w:rFonts w:cs="David" w:hint="cs"/>
          <w:rtl/>
        </w:rPr>
      </w:pPr>
      <w:r>
        <w:rPr>
          <w:rFonts w:cs="David" w:hint="cs"/>
          <w:rtl/>
        </w:rPr>
        <w:t xml:space="preserve">לפני הקריאה השנייה הם מבקשים לראות בקריאה השלישית הצבעת אמון. אחרת אי-אפשר גם להתארגן. </w:t>
      </w:r>
      <w:r w:rsidRPr="004B7104">
        <w:rPr>
          <w:rFonts w:cs="David" w:hint="cs"/>
          <w:rtl/>
        </w:rPr>
        <w:t xml:space="preserve">אני גם רוצה לארגן את הקואליציה. </w:t>
      </w:r>
    </w:p>
    <w:p w14:paraId="7A3A3C96" w14:textId="77777777" w:rsidR="005757F7" w:rsidRPr="004B7104" w:rsidRDefault="005757F7" w:rsidP="005757F7">
      <w:pPr>
        <w:bidi/>
        <w:jc w:val="both"/>
        <w:rPr>
          <w:rFonts w:cs="David" w:hint="cs"/>
          <w:rtl/>
        </w:rPr>
      </w:pPr>
    </w:p>
    <w:p w14:paraId="27333EAE" w14:textId="77777777" w:rsidR="005757F7" w:rsidRPr="000A30B2" w:rsidRDefault="005757F7" w:rsidP="005757F7">
      <w:pPr>
        <w:bidi/>
        <w:jc w:val="both"/>
        <w:rPr>
          <w:rFonts w:cs="David" w:hint="cs"/>
          <w:u w:val="single"/>
          <w:rtl/>
        </w:rPr>
      </w:pPr>
      <w:r w:rsidRPr="000A30B2">
        <w:rPr>
          <w:rFonts w:cs="David" w:hint="cs"/>
          <w:u w:val="single"/>
          <w:rtl/>
        </w:rPr>
        <w:t>ירדנה מלר</w:t>
      </w:r>
      <w:r>
        <w:rPr>
          <w:rFonts w:cs="David" w:hint="cs"/>
          <w:u w:val="single"/>
          <w:rtl/>
        </w:rPr>
        <w:t>-הורוביץ</w:t>
      </w:r>
      <w:r w:rsidRPr="000A30B2">
        <w:rPr>
          <w:rFonts w:cs="David" w:hint="cs"/>
          <w:u w:val="single"/>
          <w:rtl/>
        </w:rPr>
        <w:t>:</w:t>
      </w:r>
    </w:p>
    <w:p w14:paraId="73F85A2C" w14:textId="77777777" w:rsidR="005757F7" w:rsidRDefault="005757F7" w:rsidP="005757F7">
      <w:pPr>
        <w:bidi/>
        <w:jc w:val="both"/>
        <w:rPr>
          <w:rFonts w:cs="David" w:hint="cs"/>
          <w:rtl/>
        </w:rPr>
      </w:pPr>
    </w:p>
    <w:p w14:paraId="19A83655" w14:textId="77777777" w:rsidR="005757F7" w:rsidRDefault="005757F7" w:rsidP="005757F7">
      <w:pPr>
        <w:bidi/>
        <w:jc w:val="both"/>
        <w:rPr>
          <w:rFonts w:cs="David" w:hint="cs"/>
          <w:rtl/>
        </w:rPr>
      </w:pPr>
      <w:r>
        <w:rPr>
          <w:rFonts w:cs="David" w:hint="cs"/>
          <w:rtl/>
        </w:rPr>
        <w:tab/>
        <w:t xml:space="preserve">אתה דוחה. אלא אם כן הממשלה אומרת - - - </w:t>
      </w:r>
    </w:p>
    <w:p w14:paraId="65392787" w14:textId="77777777" w:rsidR="005757F7" w:rsidRDefault="005757F7" w:rsidP="005757F7">
      <w:pPr>
        <w:bidi/>
        <w:jc w:val="both"/>
        <w:rPr>
          <w:rFonts w:cs="David" w:hint="cs"/>
          <w:rtl/>
        </w:rPr>
      </w:pPr>
    </w:p>
    <w:p w14:paraId="5CAE5F47"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889FC96" w14:textId="77777777" w:rsidR="005757F7" w:rsidRDefault="005757F7" w:rsidP="005757F7">
      <w:pPr>
        <w:bidi/>
        <w:jc w:val="both"/>
        <w:rPr>
          <w:rFonts w:cs="David" w:hint="cs"/>
          <w:rtl/>
        </w:rPr>
      </w:pPr>
    </w:p>
    <w:p w14:paraId="50ABDF82" w14:textId="77777777" w:rsidR="005757F7" w:rsidRDefault="005757F7" w:rsidP="005757F7">
      <w:pPr>
        <w:bidi/>
        <w:jc w:val="both"/>
        <w:rPr>
          <w:rFonts w:cs="David" w:hint="cs"/>
          <w:rtl/>
        </w:rPr>
      </w:pPr>
      <w:r>
        <w:rPr>
          <w:rFonts w:cs="David" w:hint="cs"/>
          <w:rtl/>
        </w:rPr>
        <w:tab/>
        <w:t>לפני מה?</w:t>
      </w:r>
    </w:p>
    <w:p w14:paraId="6CAA4FF9" w14:textId="77777777" w:rsidR="005757F7" w:rsidRDefault="005757F7" w:rsidP="005757F7">
      <w:pPr>
        <w:bidi/>
        <w:jc w:val="both"/>
        <w:rPr>
          <w:rFonts w:cs="David" w:hint="cs"/>
          <w:rtl/>
        </w:rPr>
      </w:pPr>
    </w:p>
    <w:p w14:paraId="5CCAE3D0" w14:textId="77777777" w:rsidR="005757F7" w:rsidRDefault="005757F7" w:rsidP="005757F7">
      <w:pPr>
        <w:bidi/>
        <w:jc w:val="both"/>
        <w:rPr>
          <w:rFonts w:cs="David" w:hint="cs"/>
          <w:u w:val="single"/>
          <w:rtl/>
        </w:rPr>
      </w:pPr>
      <w:r>
        <w:rPr>
          <w:rFonts w:cs="David" w:hint="cs"/>
          <w:u w:val="single"/>
          <w:rtl/>
        </w:rPr>
        <w:t>דוד רותם:</w:t>
      </w:r>
    </w:p>
    <w:p w14:paraId="6E92932D" w14:textId="77777777" w:rsidR="005757F7" w:rsidRDefault="005757F7" w:rsidP="005757F7">
      <w:pPr>
        <w:bidi/>
        <w:jc w:val="both"/>
        <w:rPr>
          <w:rFonts w:cs="David" w:hint="cs"/>
          <w:u w:val="single"/>
          <w:rtl/>
        </w:rPr>
      </w:pPr>
    </w:p>
    <w:p w14:paraId="082525C7" w14:textId="77777777" w:rsidR="005757F7" w:rsidRDefault="005757F7" w:rsidP="005757F7">
      <w:pPr>
        <w:bidi/>
        <w:jc w:val="both"/>
        <w:rPr>
          <w:rFonts w:cs="David" w:hint="cs"/>
          <w:rtl/>
        </w:rPr>
      </w:pPr>
      <w:r>
        <w:rPr>
          <w:rFonts w:cs="David" w:hint="cs"/>
          <w:i/>
          <w:iCs/>
          <w:rtl/>
        </w:rPr>
        <w:tab/>
      </w:r>
      <w:r>
        <w:rPr>
          <w:rFonts w:cs="David" w:hint="cs"/>
          <w:rtl/>
        </w:rPr>
        <w:t xml:space="preserve">לפני ההצבעה בקריאה שנייה  -- - </w:t>
      </w:r>
    </w:p>
    <w:p w14:paraId="142703A9" w14:textId="77777777" w:rsidR="005757F7" w:rsidRDefault="005757F7" w:rsidP="005757F7">
      <w:pPr>
        <w:bidi/>
        <w:jc w:val="both"/>
        <w:rPr>
          <w:rFonts w:cs="David" w:hint="cs"/>
          <w:rtl/>
        </w:rPr>
      </w:pPr>
    </w:p>
    <w:p w14:paraId="37C41EFF" w14:textId="77777777" w:rsidR="005757F7" w:rsidRPr="000A30B2" w:rsidRDefault="005757F7" w:rsidP="005757F7">
      <w:pPr>
        <w:bidi/>
        <w:jc w:val="both"/>
        <w:rPr>
          <w:rFonts w:cs="David" w:hint="cs"/>
          <w:u w:val="single"/>
          <w:rtl/>
        </w:rPr>
      </w:pPr>
      <w:r w:rsidRPr="000A30B2">
        <w:rPr>
          <w:rFonts w:cs="David" w:hint="cs"/>
          <w:u w:val="single"/>
          <w:rtl/>
        </w:rPr>
        <w:t>זאב אלקין:</w:t>
      </w:r>
    </w:p>
    <w:p w14:paraId="79E5E3BE" w14:textId="77777777" w:rsidR="005757F7" w:rsidRDefault="005757F7" w:rsidP="005757F7">
      <w:pPr>
        <w:bidi/>
        <w:jc w:val="both"/>
        <w:rPr>
          <w:rFonts w:cs="David" w:hint="cs"/>
          <w:rtl/>
        </w:rPr>
      </w:pPr>
    </w:p>
    <w:p w14:paraId="035ED854" w14:textId="77777777" w:rsidR="005757F7" w:rsidRPr="004B7104" w:rsidRDefault="005757F7" w:rsidP="005757F7">
      <w:pPr>
        <w:bidi/>
        <w:ind w:firstLine="720"/>
        <w:jc w:val="both"/>
        <w:rPr>
          <w:rFonts w:cs="David" w:hint="cs"/>
          <w:rtl/>
        </w:rPr>
      </w:pPr>
      <w:r w:rsidRPr="004B7104">
        <w:rPr>
          <w:rFonts w:cs="David" w:hint="cs"/>
          <w:rtl/>
        </w:rPr>
        <w:t>יש הצבעה או על הסתייגות או על סעיף.</w:t>
      </w:r>
    </w:p>
    <w:p w14:paraId="689DBBFF" w14:textId="77777777" w:rsidR="005757F7" w:rsidRPr="004B7104" w:rsidRDefault="005757F7" w:rsidP="005757F7">
      <w:pPr>
        <w:bidi/>
        <w:jc w:val="both"/>
        <w:rPr>
          <w:rFonts w:cs="David" w:hint="cs"/>
          <w:rtl/>
        </w:rPr>
      </w:pPr>
    </w:p>
    <w:p w14:paraId="0642094C" w14:textId="77777777" w:rsidR="005757F7" w:rsidRPr="004B7104" w:rsidRDefault="005757F7" w:rsidP="005757F7">
      <w:pPr>
        <w:bidi/>
        <w:jc w:val="both"/>
        <w:rPr>
          <w:rFonts w:cs="David" w:hint="cs"/>
          <w:u w:val="single"/>
          <w:rtl/>
        </w:rPr>
      </w:pPr>
      <w:r w:rsidRPr="004B7104">
        <w:rPr>
          <w:rFonts w:cs="David" w:hint="cs"/>
          <w:u w:val="single"/>
          <w:rtl/>
        </w:rPr>
        <w:t>אברהם מיכאלי:</w:t>
      </w:r>
    </w:p>
    <w:p w14:paraId="2E6B4C0D" w14:textId="77777777" w:rsidR="005757F7" w:rsidRDefault="005757F7" w:rsidP="005757F7">
      <w:pPr>
        <w:bidi/>
        <w:jc w:val="both"/>
        <w:rPr>
          <w:rFonts w:cs="David" w:hint="cs"/>
          <w:u w:val="single"/>
          <w:rtl/>
        </w:rPr>
      </w:pPr>
    </w:p>
    <w:p w14:paraId="65516556" w14:textId="77777777" w:rsidR="005757F7" w:rsidRPr="005C2C4D" w:rsidRDefault="005757F7" w:rsidP="005757F7">
      <w:pPr>
        <w:bidi/>
        <w:jc w:val="both"/>
        <w:rPr>
          <w:rFonts w:cs="David" w:hint="cs"/>
          <w:rtl/>
        </w:rPr>
      </w:pPr>
      <w:r>
        <w:rPr>
          <w:rFonts w:cs="David" w:hint="cs"/>
          <w:rtl/>
        </w:rPr>
        <w:tab/>
        <w:t xml:space="preserve">אם מישהו מקבל הסתייגויות מסוימת יושב ראש הוועדה יכול למשוך את החוק. </w:t>
      </w:r>
    </w:p>
    <w:p w14:paraId="7EA9938B" w14:textId="77777777" w:rsidR="005757F7" w:rsidRDefault="005757F7" w:rsidP="005757F7">
      <w:pPr>
        <w:bidi/>
        <w:jc w:val="both"/>
        <w:rPr>
          <w:rFonts w:cs="David" w:hint="cs"/>
          <w:u w:val="single"/>
          <w:rtl/>
        </w:rPr>
      </w:pPr>
    </w:p>
    <w:p w14:paraId="4A8E2CA3"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4B534DD8" w14:textId="77777777" w:rsidR="005757F7" w:rsidRDefault="005757F7" w:rsidP="005757F7">
      <w:pPr>
        <w:bidi/>
        <w:jc w:val="both"/>
        <w:rPr>
          <w:rFonts w:cs="David" w:hint="cs"/>
          <w:u w:val="single"/>
          <w:rtl/>
        </w:rPr>
      </w:pPr>
    </w:p>
    <w:p w14:paraId="55DE2F22" w14:textId="77777777" w:rsidR="005757F7" w:rsidRDefault="005757F7" w:rsidP="005757F7">
      <w:pPr>
        <w:bidi/>
        <w:jc w:val="both"/>
        <w:rPr>
          <w:rFonts w:cs="David" w:hint="cs"/>
          <w:rtl/>
        </w:rPr>
      </w:pPr>
      <w:r>
        <w:rPr>
          <w:rFonts w:cs="David" w:hint="cs"/>
          <w:rtl/>
        </w:rPr>
        <w:tab/>
        <w:t xml:space="preserve">אני משחק עם זה, תאמינו לי. </w:t>
      </w:r>
    </w:p>
    <w:p w14:paraId="47C3191F" w14:textId="77777777" w:rsidR="005757F7" w:rsidRPr="005C2C4D" w:rsidRDefault="005757F7" w:rsidP="005757F7">
      <w:pPr>
        <w:bidi/>
        <w:jc w:val="both"/>
        <w:rPr>
          <w:rFonts w:cs="David" w:hint="cs"/>
          <w:rtl/>
        </w:rPr>
      </w:pPr>
    </w:p>
    <w:p w14:paraId="22A79813" w14:textId="77777777" w:rsidR="005757F7" w:rsidRPr="005C2C4D" w:rsidRDefault="005757F7" w:rsidP="005757F7">
      <w:pPr>
        <w:bidi/>
        <w:jc w:val="both"/>
        <w:rPr>
          <w:rFonts w:cs="David" w:hint="cs"/>
          <w:u w:val="single"/>
          <w:rtl/>
        </w:rPr>
      </w:pPr>
      <w:r w:rsidRPr="005C2C4D">
        <w:rPr>
          <w:rFonts w:cs="David" w:hint="cs"/>
          <w:u w:val="single"/>
          <w:rtl/>
        </w:rPr>
        <w:t>ירדנה מלר</w:t>
      </w:r>
      <w:r>
        <w:rPr>
          <w:rFonts w:cs="David" w:hint="cs"/>
          <w:u w:val="single"/>
          <w:rtl/>
        </w:rPr>
        <w:t>-הורוביץ</w:t>
      </w:r>
      <w:r w:rsidRPr="005C2C4D">
        <w:rPr>
          <w:rFonts w:cs="David" w:hint="cs"/>
          <w:u w:val="single"/>
          <w:rtl/>
        </w:rPr>
        <w:t>:</w:t>
      </w:r>
    </w:p>
    <w:p w14:paraId="1281D444" w14:textId="77777777" w:rsidR="005757F7" w:rsidRDefault="005757F7" w:rsidP="005757F7">
      <w:pPr>
        <w:bidi/>
        <w:jc w:val="both"/>
        <w:rPr>
          <w:rFonts w:cs="David" w:hint="cs"/>
          <w:rtl/>
        </w:rPr>
      </w:pPr>
    </w:p>
    <w:p w14:paraId="19B8F37F" w14:textId="77777777" w:rsidR="005757F7" w:rsidRPr="004B7104" w:rsidRDefault="005757F7" w:rsidP="005757F7">
      <w:pPr>
        <w:bidi/>
        <w:ind w:firstLine="720"/>
        <w:jc w:val="both"/>
        <w:rPr>
          <w:rFonts w:cs="David" w:hint="cs"/>
          <w:rtl/>
        </w:rPr>
      </w:pPr>
      <w:r w:rsidRPr="004B7104">
        <w:rPr>
          <w:rFonts w:cs="David" w:hint="cs"/>
          <w:rtl/>
        </w:rPr>
        <w:t>כמו שזה עכשיו.</w:t>
      </w:r>
    </w:p>
    <w:p w14:paraId="67620ADA" w14:textId="77777777" w:rsidR="005757F7" w:rsidRPr="004B7104" w:rsidRDefault="005757F7" w:rsidP="005757F7">
      <w:pPr>
        <w:bidi/>
        <w:jc w:val="both"/>
        <w:rPr>
          <w:rFonts w:cs="David" w:hint="cs"/>
          <w:rtl/>
        </w:rPr>
      </w:pPr>
    </w:p>
    <w:p w14:paraId="3747447B" w14:textId="77777777" w:rsidR="005757F7" w:rsidRPr="005C2C4D" w:rsidRDefault="005757F7" w:rsidP="005757F7">
      <w:pPr>
        <w:bidi/>
        <w:jc w:val="both"/>
        <w:rPr>
          <w:rFonts w:cs="David" w:hint="cs"/>
          <w:u w:val="single"/>
          <w:rtl/>
        </w:rPr>
      </w:pPr>
      <w:r w:rsidRPr="005C2C4D">
        <w:rPr>
          <w:rFonts w:cs="David" w:hint="cs"/>
          <w:u w:val="single"/>
          <w:rtl/>
        </w:rPr>
        <w:t>איל ינון:</w:t>
      </w:r>
    </w:p>
    <w:p w14:paraId="441B031E" w14:textId="77777777" w:rsidR="005757F7" w:rsidRDefault="005757F7" w:rsidP="005757F7">
      <w:pPr>
        <w:bidi/>
        <w:jc w:val="both"/>
        <w:rPr>
          <w:rFonts w:cs="David" w:hint="cs"/>
          <w:rtl/>
        </w:rPr>
      </w:pPr>
    </w:p>
    <w:p w14:paraId="5B5366F8" w14:textId="77777777" w:rsidR="005757F7" w:rsidRDefault="005757F7" w:rsidP="005757F7">
      <w:pPr>
        <w:bidi/>
        <w:jc w:val="both"/>
        <w:rPr>
          <w:rFonts w:cs="David" w:hint="cs"/>
          <w:rtl/>
        </w:rPr>
      </w:pPr>
      <w:r>
        <w:rPr>
          <w:rFonts w:cs="David" w:hint="cs"/>
          <w:rtl/>
        </w:rPr>
        <w:tab/>
        <w:t xml:space="preserve">זה שאתה הכרזת על הקריאה השלישית, עוד לא התחילה ההצבעה, זה כן מאפשר. </w:t>
      </w:r>
    </w:p>
    <w:p w14:paraId="29A22677" w14:textId="77777777" w:rsidR="005757F7" w:rsidRPr="004B7104" w:rsidRDefault="005757F7" w:rsidP="005757F7">
      <w:pPr>
        <w:bidi/>
        <w:jc w:val="both"/>
        <w:rPr>
          <w:rFonts w:cs="David" w:hint="cs"/>
          <w:rtl/>
        </w:rPr>
      </w:pPr>
    </w:p>
    <w:p w14:paraId="4CAA6C0F"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41006A91" w14:textId="77777777" w:rsidR="005757F7" w:rsidRDefault="005757F7" w:rsidP="005757F7">
      <w:pPr>
        <w:bidi/>
        <w:jc w:val="both"/>
        <w:rPr>
          <w:rFonts w:cs="David" w:hint="cs"/>
          <w:u w:val="single"/>
          <w:rtl/>
        </w:rPr>
      </w:pPr>
    </w:p>
    <w:p w14:paraId="480524D3" w14:textId="77777777" w:rsidR="005757F7" w:rsidRDefault="005757F7" w:rsidP="005757F7">
      <w:pPr>
        <w:bidi/>
        <w:jc w:val="both"/>
        <w:rPr>
          <w:rFonts w:cs="David" w:hint="cs"/>
          <w:rtl/>
        </w:rPr>
      </w:pPr>
      <w:r>
        <w:rPr>
          <w:rFonts w:cs="David" w:hint="cs"/>
          <w:rtl/>
        </w:rPr>
        <w:tab/>
        <w:t xml:space="preserve">אדוני, ברגע שהכרזתי על הקריאה השלישית, התחלנו. </w:t>
      </w:r>
    </w:p>
    <w:p w14:paraId="08629EED" w14:textId="77777777" w:rsidR="005757F7" w:rsidRPr="005C2C4D" w:rsidRDefault="005757F7" w:rsidP="005757F7">
      <w:pPr>
        <w:bidi/>
        <w:jc w:val="both"/>
        <w:rPr>
          <w:rFonts w:cs="David" w:hint="cs"/>
          <w:rtl/>
        </w:rPr>
      </w:pPr>
    </w:p>
    <w:p w14:paraId="4A77AFA1" w14:textId="77777777" w:rsidR="005757F7" w:rsidRPr="004B7104" w:rsidRDefault="005757F7" w:rsidP="005757F7">
      <w:pPr>
        <w:bidi/>
        <w:jc w:val="both"/>
        <w:rPr>
          <w:rFonts w:cs="David" w:hint="cs"/>
          <w:rtl/>
        </w:rPr>
      </w:pPr>
      <w:r w:rsidRPr="004B7104">
        <w:rPr>
          <w:rFonts w:cs="David" w:hint="cs"/>
          <w:u w:val="single"/>
          <w:rtl/>
        </w:rPr>
        <w:t>איל ינון:</w:t>
      </w:r>
    </w:p>
    <w:p w14:paraId="6C99A2E7" w14:textId="77777777" w:rsidR="005757F7" w:rsidRPr="004B7104" w:rsidRDefault="005757F7" w:rsidP="005757F7">
      <w:pPr>
        <w:bidi/>
        <w:jc w:val="both"/>
        <w:rPr>
          <w:rFonts w:cs="David" w:hint="cs"/>
          <w:rtl/>
        </w:rPr>
      </w:pPr>
    </w:p>
    <w:p w14:paraId="5D0B7BF1" w14:textId="77777777" w:rsidR="005757F7" w:rsidRDefault="005757F7" w:rsidP="005757F7">
      <w:pPr>
        <w:bidi/>
        <w:jc w:val="both"/>
        <w:rPr>
          <w:rFonts w:cs="David" w:hint="cs"/>
          <w:rtl/>
        </w:rPr>
      </w:pPr>
      <w:r w:rsidRPr="004B7104">
        <w:rPr>
          <w:rFonts w:cs="David" w:hint="cs"/>
          <w:rtl/>
        </w:rPr>
        <w:tab/>
      </w:r>
      <w:r>
        <w:rPr>
          <w:rFonts w:cs="David" w:hint="cs"/>
          <w:rtl/>
        </w:rPr>
        <w:t xml:space="preserve">לא, צריך לפרש את זה אחרת. </w:t>
      </w:r>
    </w:p>
    <w:p w14:paraId="1C9EA87E" w14:textId="77777777" w:rsidR="005757F7" w:rsidRDefault="005757F7" w:rsidP="005757F7">
      <w:pPr>
        <w:bidi/>
        <w:jc w:val="both"/>
        <w:rPr>
          <w:rFonts w:cs="David" w:hint="cs"/>
          <w:u w:val="single"/>
          <w:rtl/>
        </w:rPr>
      </w:pPr>
      <w:r>
        <w:rPr>
          <w:rFonts w:cs="David" w:hint="cs"/>
          <w:u w:val="single"/>
          <w:rtl/>
        </w:rPr>
        <w:t>ירדנה מלר-הורוביץ:</w:t>
      </w:r>
    </w:p>
    <w:p w14:paraId="0DB29862" w14:textId="77777777" w:rsidR="005757F7" w:rsidRDefault="005757F7" w:rsidP="005757F7">
      <w:pPr>
        <w:bidi/>
        <w:jc w:val="both"/>
        <w:rPr>
          <w:rFonts w:cs="David" w:hint="cs"/>
          <w:u w:val="single"/>
          <w:rtl/>
        </w:rPr>
      </w:pPr>
    </w:p>
    <w:p w14:paraId="178C9A55" w14:textId="77777777" w:rsidR="005757F7" w:rsidRDefault="005757F7" w:rsidP="005757F7">
      <w:pPr>
        <w:bidi/>
        <w:jc w:val="both"/>
        <w:rPr>
          <w:rFonts w:cs="David" w:hint="cs"/>
          <w:rtl/>
        </w:rPr>
      </w:pPr>
      <w:r>
        <w:rPr>
          <w:rFonts w:cs="David" w:hint="cs"/>
          <w:rtl/>
        </w:rPr>
        <w:tab/>
        <w:t xml:space="preserve">ההצבעה היא כפולה. אם אתה בעד האי-אמון - - - </w:t>
      </w:r>
    </w:p>
    <w:p w14:paraId="0809613C" w14:textId="77777777" w:rsidR="005757F7" w:rsidRDefault="005757F7" w:rsidP="005757F7">
      <w:pPr>
        <w:bidi/>
        <w:jc w:val="both"/>
        <w:rPr>
          <w:rFonts w:cs="David" w:hint="cs"/>
          <w:rtl/>
        </w:rPr>
      </w:pPr>
    </w:p>
    <w:p w14:paraId="6AE3F0AB" w14:textId="77777777" w:rsidR="005757F7" w:rsidRDefault="005757F7" w:rsidP="005757F7">
      <w:pPr>
        <w:bidi/>
        <w:jc w:val="both"/>
        <w:rPr>
          <w:rFonts w:cs="David" w:hint="cs"/>
          <w:u w:val="single"/>
          <w:rtl/>
        </w:rPr>
      </w:pPr>
      <w:r>
        <w:rPr>
          <w:rFonts w:cs="David" w:hint="cs"/>
          <w:u w:val="single"/>
          <w:rtl/>
        </w:rPr>
        <w:t>דוד רותם:</w:t>
      </w:r>
    </w:p>
    <w:p w14:paraId="4594C0F7" w14:textId="77777777" w:rsidR="005757F7" w:rsidRDefault="005757F7" w:rsidP="005757F7">
      <w:pPr>
        <w:bidi/>
        <w:jc w:val="both"/>
        <w:rPr>
          <w:rFonts w:cs="David" w:hint="cs"/>
          <w:u w:val="single"/>
          <w:rtl/>
        </w:rPr>
      </w:pPr>
    </w:p>
    <w:p w14:paraId="76BB8C7C" w14:textId="77777777" w:rsidR="005757F7" w:rsidRDefault="005757F7" w:rsidP="005757F7">
      <w:pPr>
        <w:bidi/>
        <w:jc w:val="both"/>
        <w:rPr>
          <w:rFonts w:cs="David" w:hint="cs"/>
          <w:rtl/>
        </w:rPr>
      </w:pPr>
      <w:r>
        <w:rPr>
          <w:rFonts w:cs="David" w:hint="cs"/>
          <w:rtl/>
        </w:rPr>
        <w:tab/>
        <w:t xml:space="preserve">אני לא אקבל את ההחלטה כי כבר הכרזתי על קריאה שלישית. </w:t>
      </w:r>
    </w:p>
    <w:p w14:paraId="14095933" w14:textId="77777777" w:rsidR="005757F7" w:rsidRPr="004B7104" w:rsidRDefault="005757F7" w:rsidP="005757F7">
      <w:pPr>
        <w:bidi/>
        <w:jc w:val="both"/>
        <w:rPr>
          <w:rFonts w:cs="David" w:hint="cs"/>
          <w:rtl/>
        </w:rPr>
      </w:pPr>
    </w:p>
    <w:p w14:paraId="45AFBF96" w14:textId="77777777" w:rsidR="005757F7" w:rsidRPr="004B7104" w:rsidRDefault="005757F7" w:rsidP="005757F7">
      <w:pPr>
        <w:bidi/>
        <w:jc w:val="both"/>
        <w:rPr>
          <w:rFonts w:cs="David" w:hint="cs"/>
          <w:rtl/>
        </w:rPr>
      </w:pPr>
      <w:r w:rsidRPr="004B7104">
        <w:rPr>
          <w:rFonts w:cs="David" w:hint="cs"/>
          <w:u w:val="single"/>
          <w:rtl/>
        </w:rPr>
        <w:t>איל ינון:</w:t>
      </w:r>
    </w:p>
    <w:p w14:paraId="0255B0F7" w14:textId="77777777" w:rsidR="005757F7" w:rsidRPr="004B7104" w:rsidRDefault="005757F7" w:rsidP="005757F7">
      <w:pPr>
        <w:bidi/>
        <w:jc w:val="both"/>
        <w:rPr>
          <w:rFonts w:cs="David" w:hint="cs"/>
          <w:rtl/>
        </w:rPr>
      </w:pPr>
    </w:p>
    <w:p w14:paraId="2C72B48C" w14:textId="77777777" w:rsidR="005757F7" w:rsidRDefault="005757F7" w:rsidP="005757F7">
      <w:pPr>
        <w:bidi/>
        <w:jc w:val="both"/>
        <w:rPr>
          <w:rFonts w:cs="David" w:hint="cs"/>
          <w:rtl/>
        </w:rPr>
      </w:pPr>
      <w:r w:rsidRPr="004B7104">
        <w:rPr>
          <w:rFonts w:cs="David" w:hint="cs"/>
          <w:rtl/>
        </w:rPr>
        <w:tab/>
      </w:r>
      <w:r>
        <w:rPr>
          <w:rFonts w:cs="David" w:hint="cs"/>
          <w:rtl/>
        </w:rPr>
        <w:t xml:space="preserve">זה תרגיל שעשית כסגן יושב ראש, כשרצית למנוע את זה אבל זה </w:t>
      </w:r>
      <w:r w:rsidRPr="004B7104">
        <w:rPr>
          <w:rFonts w:cs="David" w:hint="cs"/>
          <w:rtl/>
        </w:rPr>
        <w:t xml:space="preserve">לא מחויב. אתה יכול לומר שזאת לא ההכרזה על הקריאה השלישית אלא </w:t>
      </w:r>
      <w:r>
        <w:rPr>
          <w:rFonts w:cs="David" w:hint="cs"/>
          <w:rtl/>
        </w:rPr>
        <w:t xml:space="preserve">עצם ההצבעה על הקריאה השלישית. אז זה מאפשר את הכמה דקות האלה. </w:t>
      </w:r>
    </w:p>
    <w:p w14:paraId="478516E8" w14:textId="77777777" w:rsidR="005757F7" w:rsidRDefault="005757F7" w:rsidP="005757F7">
      <w:pPr>
        <w:bidi/>
        <w:jc w:val="both"/>
        <w:rPr>
          <w:rFonts w:cs="David" w:hint="cs"/>
          <w:rtl/>
        </w:rPr>
      </w:pPr>
    </w:p>
    <w:p w14:paraId="57CCAE07" w14:textId="77777777" w:rsidR="005757F7" w:rsidRPr="004B7104" w:rsidRDefault="005757F7" w:rsidP="005757F7">
      <w:pPr>
        <w:bidi/>
        <w:ind w:firstLine="720"/>
        <w:jc w:val="both"/>
        <w:rPr>
          <w:rFonts w:cs="David" w:hint="cs"/>
          <w:rtl/>
        </w:rPr>
      </w:pPr>
      <w:r>
        <w:rPr>
          <w:rFonts w:cs="David" w:hint="cs"/>
          <w:rtl/>
        </w:rPr>
        <w:t xml:space="preserve">ברגע שאתה אומר: "אנחנו נעבור להצבעה בקריאה השלישית", קופת מישהו ואומר: "אני רוצה להציע אי-אמון". אתה פירשת, </w:t>
      </w:r>
      <w:r w:rsidRPr="004B7104">
        <w:rPr>
          <w:rFonts w:cs="David" w:hint="cs"/>
          <w:rtl/>
        </w:rPr>
        <w:t>שברגע שאמרת את האמירה הזאת</w:t>
      </w:r>
      <w:r>
        <w:rPr>
          <w:rFonts w:cs="David" w:hint="cs"/>
          <w:rtl/>
        </w:rPr>
        <w:t>,</w:t>
      </w:r>
      <w:r w:rsidRPr="004B7104">
        <w:rPr>
          <w:rFonts w:cs="David" w:hint="cs"/>
          <w:rtl/>
        </w:rPr>
        <w:t xml:space="preserve"> הוא כבר לא יכול. אני אומר לך שאפשר לפרש זאת אחרת, </w:t>
      </w:r>
      <w:r>
        <w:rPr>
          <w:rFonts w:cs="David" w:hint="cs"/>
          <w:rtl/>
        </w:rPr>
        <w:t xml:space="preserve">להגיד </w:t>
      </w:r>
      <w:r w:rsidRPr="004B7104">
        <w:rPr>
          <w:rFonts w:cs="David" w:hint="cs"/>
          <w:rtl/>
        </w:rPr>
        <w:t xml:space="preserve">שהקריאה השלישית היא ההצבעה עצמה. </w:t>
      </w:r>
    </w:p>
    <w:p w14:paraId="623D2406" w14:textId="77777777" w:rsidR="005757F7" w:rsidRPr="004B7104" w:rsidRDefault="005757F7" w:rsidP="005757F7">
      <w:pPr>
        <w:bidi/>
        <w:jc w:val="both"/>
        <w:rPr>
          <w:rFonts w:cs="David" w:hint="cs"/>
          <w:rtl/>
        </w:rPr>
      </w:pPr>
    </w:p>
    <w:p w14:paraId="5E9BE015"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1CF060AB" w14:textId="77777777" w:rsidR="005757F7" w:rsidRPr="004B7104" w:rsidRDefault="005757F7" w:rsidP="005757F7">
      <w:pPr>
        <w:bidi/>
        <w:jc w:val="both"/>
        <w:rPr>
          <w:rFonts w:cs="David" w:hint="cs"/>
          <w:u w:val="single"/>
          <w:rtl/>
        </w:rPr>
      </w:pPr>
    </w:p>
    <w:p w14:paraId="4CB94E32" w14:textId="77777777" w:rsidR="005757F7" w:rsidRDefault="005757F7" w:rsidP="005757F7">
      <w:pPr>
        <w:bidi/>
        <w:jc w:val="both"/>
        <w:rPr>
          <w:rFonts w:cs="David" w:hint="cs"/>
          <w:rtl/>
        </w:rPr>
      </w:pPr>
      <w:r>
        <w:rPr>
          <w:rFonts w:cs="David" w:hint="cs"/>
          <w:rtl/>
        </w:rPr>
        <w:tab/>
        <w:t>אדוני הפרשן המוסמך, אני יכול להתווכח איתך?</w:t>
      </w:r>
    </w:p>
    <w:p w14:paraId="7BF9B857" w14:textId="77777777" w:rsidR="005757F7" w:rsidRDefault="005757F7" w:rsidP="005757F7">
      <w:pPr>
        <w:bidi/>
        <w:jc w:val="both"/>
        <w:rPr>
          <w:rFonts w:cs="David" w:hint="cs"/>
          <w:rtl/>
        </w:rPr>
      </w:pPr>
      <w:r>
        <w:rPr>
          <w:rFonts w:cs="David" w:hint="cs"/>
          <w:rtl/>
        </w:rPr>
        <w:tab/>
      </w:r>
    </w:p>
    <w:p w14:paraId="3621DC30" w14:textId="77777777" w:rsidR="005757F7" w:rsidRDefault="005757F7" w:rsidP="005757F7">
      <w:pPr>
        <w:bidi/>
        <w:jc w:val="both"/>
        <w:rPr>
          <w:rFonts w:cs="David" w:hint="cs"/>
          <w:rtl/>
        </w:rPr>
      </w:pPr>
      <w:r>
        <w:rPr>
          <w:rFonts w:cs="David" w:hint="cs"/>
          <w:rtl/>
        </w:rPr>
        <w:tab/>
        <w:t>אתה שוכח דבר אחד, כשנכנסת לתפקיד הסברתי לך את זה. זה רק עד הטעות הראשונה, אחר-כך אתה מחוסל.</w:t>
      </w:r>
    </w:p>
    <w:p w14:paraId="4C08FD92" w14:textId="77777777" w:rsidR="005757F7" w:rsidRPr="004B7104" w:rsidRDefault="005757F7" w:rsidP="005757F7">
      <w:pPr>
        <w:bidi/>
        <w:jc w:val="both"/>
        <w:rPr>
          <w:rFonts w:cs="David" w:hint="cs"/>
          <w:rtl/>
        </w:rPr>
      </w:pPr>
    </w:p>
    <w:p w14:paraId="0FF4A59B" w14:textId="77777777" w:rsidR="005757F7" w:rsidRPr="004B7104" w:rsidRDefault="005757F7" w:rsidP="005757F7">
      <w:pPr>
        <w:bidi/>
        <w:jc w:val="both"/>
        <w:rPr>
          <w:rFonts w:cs="David" w:hint="cs"/>
          <w:u w:val="single"/>
          <w:rtl/>
        </w:rPr>
      </w:pPr>
      <w:r w:rsidRPr="004B7104">
        <w:rPr>
          <w:rFonts w:cs="David" w:hint="cs"/>
          <w:u w:val="single"/>
          <w:rtl/>
        </w:rPr>
        <w:t>אברהם מיכאלי:</w:t>
      </w:r>
    </w:p>
    <w:p w14:paraId="3781DD70" w14:textId="77777777" w:rsidR="005757F7" w:rsidRPr="004B7104" w:rsidRDefault="005757F7" w:rsidP="005757F7">
      <w:pPr>
        <w:bidi/>
        <w:jc w:val="both"/>
        <w:rPr>
          <w:rFonts w:cs="David" w:hint="cs"/>
          <w:u w:val="single"/>
          <w:rtl/>
        </w:rPr>
      </w:pPr>
    </w:p>
    <w:p w14:paraId="0C18D906" w14:textId="77777777" w:rsidR="005757F7" w:rsidRPr="004B7104" w:rsidRDefault="005757F7" w:rsidP="005757F7">
      <w:pPr>
        <w:bidi/>
        <w:ind w:firstLine="720"/>
        <w:jc w:val="both"/>
        <w:rPr>
          <w:rFonts w:cs="David" w:hint="cs"/>
          <w:rtl/>
        </w:rPr>
      </w:pPr>
      <w:r w:rsidRPr="004B7104">
        <w:rPr>
          <w:rFonts w:cs="David" w:hint="cs"/>
          <w:rtl/>
        </w:rPr>
        <w:t xml:space="preserve">לגבי השלב </w:t>
      </w:r>
      <w:r>
        <w:rPr>
          <w:rFonts w:cs="David" w:hint="cs"/>
          <w:rtl/>
        </w:rPr>
        <w:t>בין</w:t>
      </w:r>
      <w:r w:rsidRPr="004B7104">
        <w:rPr>
          <w:rFonts w:cs="David" w:hint="cs"/>
          <w:rtl/>
        </w:rPr>
        <w:t xml:space="preserve"> קריאה שניי</w:t>
      </w:r>
      <w:r w:rsidRPr="004B7104">
        <w:rPr>
          <w:rFonts w:cs="David" w:hint="eastAsia"/>
          <w:rtl/>
        </w:rPr>
        <w:t>ה</w:t>
      </w:r>
      <w:r w:rsidRPr="004B7104">
        <w:rPr>
          <w:rFonts w:cs="David" w:hint="cs"/>
          <w:rtl/>
        </w:rPr>
        <w:t xml:space="preserve"> ושלישית. </w:t>
      </w:r>
      <w:r>
        <w:rPr>
          <w:rFonts w:cs="David" w:hint="cs"/>
          <w:rtl/>
        </w:rPr>
        <w:t>ה</w:t>
      </w:r>
      <w:r w:rsidRPr="004B7104">
        <w:rPr>
          <w:rFonts w:cs="David" w:hint="cs"/>
          <w:rtl/>
        </w:rPr>
        <w:t xml:space="preserve">רבה פעמים אני שם לב שיושבי הראש לא מדגישים את הסיום של הקריאה השניה. </w:t>
      </w:r>
      <w:r>
        <w:rPr>
          <w:rFonts w:cs="David" w:hint="cs"/>
          <w:rtl/>
        </w:rPr>
        <w:t>לכן יש בזה היגיון שעוברים ברצף לקריאה שלישית.</w:t>
      </w:r>
    </w:p>
    <w:p w14:paraId="304A6BA9" w14:textId="77777777" w:rsidR="005757F7" w:rsidRPr="004B7104" w:rsidRDefault="005757F7" w:rsidP="005757F7">
      <w:pPr>
        <w:bidi/>
        <w:jc w:val="both"/>
        <w:rPr>
          <w:rFonts w:cs="David" w:hint="cs"/>
          <w:rtl/>
        </w:rPr>
      </w:pPr>
    </w:p>
    <w:p w14:paraId="3210F9E1" w14:textId="77777777" w:rsidR="005757F7" w:rsidRPr="004B7104" w:rsidRDefault="005757F7" w:rsidP="005757F7">
      <w:pPr>
        <w:bidi/>
        <w:jc w:val="both"/>
        <w:rPr>
          <w:rFonts w:cs="David" w:hint="cs"/>
          <w:rtl/>
        </w:rPr>
      </w:pPr>
      <w:r w:rsidRPr="00B37C4D">
        <w:rPr>
          <w:rFonts w:cs="David" w:hint="cs"/>
          <w:u w:val="single"/>
          <w:rtl/>
        </w:rPr>
        <w:t>איל ינון:</w:t>
      </w:r>
    </w:p>
    <w:p w14:paraId="504EEB27" w14:textId="77777777" w:rsidR="005757F7" w:rsidRPr="004B7104" w:rsidRDefault="005757F7" w:rsidP="005757F7">
      <w:pPr>
        <w:bidi/>
        <w:jc w:val="both"/>
        <w:rPr>
          <w:rFonts w:cs="David" w:hint="cs"/>
          <w:rtl/>
        </w:rPr>
      </w:pPr>
    </w:p>
    <w:p w14:paraId="7EA01CC4" w14:textId="77777777" w:rsidR="005757F7" w:rsidRPr="004B7104" w:rsidRDefault="005757F7" w:rsidP="005757F7">
      <w:pPr>
        <w:bidi/>
        <w:jc w:val="both"/>
        <w:rPr>
          <w:rFonts w:cs="David" w:hint="cs"/>
          <w:rtl/>
        </w:rPr>
      </w:pPr>
      <w:r w:rsidRPr="004B7104">
        <w:rPr>
          <w:rFonts w:cs="David" w:hint="cs"/>
          <w:rtl/>
        </w:rPr>
        <w:tab/>
        <w:t xml:space="preserve"> ליושב ראש</w:t>
      </w:r>
      <w:r>
        <w:rPr>
          <w:rFonts w:cs="David" w:hint="cs"/>
          <w:rtl/>
        </w:rPr>
        <w:t xml:space="preserve"> הנוכחי באמת יש דרך לעשות את ההפרדה הזאת. הוא שואל את יושב ראש הוועדה - - - </w:t>
      </w:r>
      <w:r w:rsidRPr="004B7104">
        <w:rPr>
          <w:rFonts w:cs="David" w:hint="cs"/>
          <w:rtl/>
        </w:rPr>
        <w:t xml:space="preserve"> </w:t>
      </w:r>
    </w:p>
    <w:p w14:paraId="5F7C9718" w14:textId="77777777" w:rsidR="005757F7" w:rsidRPr="0055309F" w:rsidRDefault="005757F7" w:rsidP="005757F7">
      <w:pPr>
        <w:bidi/>
        <w:jc w:val="both"/>
        <w:rPr>
          <w:rFonts w:cs="David" w:hint="cs"/>
          <w:u w:val="single"/>
          <w:rtl/>
        </w:rPr>
      </w:pPr>
    </w:p>
    <w:p w14:paraId="49BD525A" w14:textId="77777777" w:rsidR="005757F7" w:rsidRPr="0055309F" w:rsidRDefault="005757F7" w:rsidP="005757F7">
      <w:pPr>
        <w:bidi/>
        <w:jc w:val="both"/>
        <w:rPr>
          <w:rFonts w:cs="David" w:hint="cs"/>
          <w:u w:val="single"/>
          <w:rtl/>
        </w:rPr>
      </w:pPr>
      <w:r w:rsidRPr="0055309F">
        <w:rPr>
          <w:rFonts w:cs="David" w:hint="cs"/>
          <w:u w:val="single"/>
          <w:rtl/>
        </w:rPr>
        <w:t>ירדנה מלר-הורוביץ:</w:t>
      </w:r>
    </w:p>
    <w:p w14:paraId="7F0D3057" w14:textId="77777777" w:rsidR="005757F7" w:rsidRPr="004B7104" w:rsidRDefault="005757F7" w:rsidP="005757F7">
      <w:pPr>
        <w:bidi/>
        <w:jc w:val="both"/>
        <w:rPr>
          <w:rFonts w:cs="David" w:hint="cs"/>
          <w:rtl/>
        </w:rPr>
      </w:pPr>
    </w:p>
    <w:p w14:paraId="38047E28" w14:textId="77777777" w:rsidR="005757F7" w:rsidRPr="004B7104" w:rsidRDefault="005757F7" w:rsidP="005757F7">
      <w:pPr>
        <w:bidi/>
        <w:ind w:firstLine="720"/>
        <w:jc w:val="both"/>
        <w:rPr>
          <w:rFonts w:cs="David" w:hint="cs"/>
          <w:rtl/>
        </w:rPr>
      </w:pPr>
      <w:r w:rsidRPr="004B7104">
        <w:rPr>
          <w:rFonts w:cs="David" w:hint="cs"/>
          <w:rtl/>
        </w:rPr>
        <w:t xml:space="preserve">הוא לא חייב. אבל הוא עושה את זה. </w:t>
      </w:r>
    </w:p>
    <w:p w14:paraId="1F688473" w14:textId="77777777" w:rsidR="005757F7" w:rsidRPr="004B7104" w:rsidRDefault="005757F7" w:rsidP="005757F7">
      <w:pPr>
        <w:bidi/>
        <w:jc w:val="both"/>
        <w:rPr>
          <w:rFonts w:cs="David" w:hint="cs"/>
          <w:rtl/>
        </w:rPr>
      </w:pPr>
    </w:p>
    <w:p w14:paraId="07ADE0EF" w14:textId="77777777" w:rsidR="005757F7" w:rsidRPr="004B7104" w:rsidRDefault="005757F7" w:rsidP="005757F7">
      <w:pPr>
        <w:bidi/>
        <w:jc w:val="both"/>
        <w:rPr>
          <w:rFonts w:cs="David" w:hint="cs"/>
          <w:u w:val="single"/>
          <w:rtl/>
        </w:rPr>
      </w:pPr>
      <w:r w:rsidRPr="004B7104">
        <w:rPr>
          <w:rFonts w:cs="David" w:hint="cs"/>
          <w:u w:val="single"/>
          <w:rtl/>
        </w:rPr>
        <w:t>אברהם מיכאלי:</w:t>
      </w:r>
    </w:p>
    <w:p w14:paraId="349AEA4C" w14:textId="77777777" w:rsidR="005757F7" w:rsidRPr="004B7104" w:rsidRDefault="005757F7" w:rsidP="005757F7">
      <w:pPr>
        <w:bidi/>
        <w:jc w:val="both"/>
        <w:rPr>
          <w:rFonts w:cs="David" w:hint="cs"/>
          <w:u w:val="single"/>
          <w:rtl/>
        </w:rPr>
      </w:pPr>
    </w:p>
    <w:p w14:paraId="361B254D" w14:textId="77777777" w:rsidR="005757F7" w:rsidRPr="004B7104" w:rsidRDefault="005757F7" w:rsidP="005757F7">
      <w:pPr>
        <w:bidi/>
        <w:ind w:firstLine="720"/>
        <w:jc w:val="both"/>
        <w:rPr>
          <w:rFonts w:cs="David" w:hint="cs"/>
          <w:rtl/>
        </w:rPr>
      </w:pPr>
      <w:r w:rsidRPr="004B7104">
        <w:rPr>
          <w:rFonts w:cs="David" w:hint="cs"/>
          <w:rtl/>
        </w:rPr>
        <w:t>הרבה פעמים יש</w:t>
      </w:r>
      <w:r>
        <w:rPr>
          <w:rFonts w:cs="David" w:hint="cs"/>
          <w:rtl/>
        </w:rPr>
        <w:t xml:space="preserve"> הבדל בקריאה ושלישית גם בקולות. </w:t>
      </w:r>
    </w:p>
    <w:p w14:paraId="4A72BD95" w14:textId="77777777" w:rsidR="005757F7" w:rsidRPr="004B7104" w:rsidRDefault="005757F7" w:rsidP="005757F7">
      <w:pPr>
        <w:bidi/>
        <w:jc w:val="both"/>
        <w:rPr>
          <w:rFonts w:cs="David" w:hint="cs"/>
          <w:rtl/>
        </w:rPr>
      </w:pPr>
    </w:p>
    <w:p w14:paraId="2EDFE954" w14:textId="77777777" w:rsidR="005757F7" w:rsidRDefault="005757F7" w:rsidP="005757F7">
      <w:pPr>
        <w:bidi/>
        <w:jc w:val="both"/>
        <w:rPr>
          <w:rFonts w:cs="David" w:hint="cs"/>
          <w:u w:val="single"/>
          <w:rtl/>
        </w:rPr>
      </w:pPr>
      <w:r>
        <w:rPr>
          <w:rFonts w:cs="David" w:hint="cs"/>
          <w:u w:val="single"/>
          <w:rtl/>
        </w:rPr>
        <w:t>רונית חייקין:</w:t>
      </w:r>
    </w:p>
    <w:p w14:paraId="5F06FA14" w14:textId="77777777" w:rsidR="005757F7" w:rsidRPr="006F2743" w:rsidRDefault="005757F7" w:rsidP="005757F7">
      <w:pPr>
        <w:bidi/>
        <w:jc w:val="both"/>
        <w:rPr>
          <w:rFonts w:cs="David" w:hint="cs"/>
          <w:u w:val="single"/>
          <w:rtl/>
        </w:rPr>
      </w:pPr>
    </w:p>
    <w:p w14:paraId="29B4C4CF" w14:textId="77777777" w:rsidR="005757F7" w:rsidRPr="004B7104" w:rsidRDefault="005757F7" w:rsidP="005757F7">
      <w:pPr>
        <w:bidi/>
        <w:ind w:firstLine="720"/>
        <w:jc w:val="both"/>
        <w:rPr>
          <w:rFonts w:cs="David" w:hint="cs"/>
          <w:rtl/>
        </w:rPr>
      </w:pPr>
      <w:r w:rsidRPr="004B7104">
        <w:rPr>
          <w:rFonts w:cs="David" w:hint="cs"/>
          <w:rtl/>
        </w:rPr>
        <w:t>כל דבר שיש בו הצבעה,</w:t>
      </w:r>
      <w:r>
        <w:rPr>
          <w:rFonts w:cs="David" w:hint="cs"/>
          <w:rtl/>
        </w:rPr>
        <w:t xml:space="preserve"> </w:t>
      </w:r>
      <w:r w:rsidRPr="004B7104">
        <w:rPr>
          <w:rFonts w:cs="David" w:hint="cs"/>
          <w:rtl/>
        </w:rPr>
        <w:t xml:space="preserve">חוץ מקריאה טרומית. </w:t>
      </w:r>
    </w:p>
    <w:p w14:paraId="16EEF020" w14:textId="77777777" w:rsidR="005757F7" w:rsidRPr="004B7104" w:rsidRDefault="005757F7" w:rsidP="005757F7">
      <w:pPr>
        <w:bidi/>
        <w:jc w:val="both"/>
        <w:rPr>
          <w:rFonts w:cs="David" w:hint="cs"/>
          <w:rtl/>
        </w:rPr>
      </w:pPr>
    </w:p>
    <w:p w14:paraId="677EB492" w14:textId="77777777" w:rsidR="005757F7" w:rsidRPr="004B7104" w:rsidRDefault="005757F7" w:rsidP="005757F7">
      <w:pPr>
        <w:bidi/>
        <w:jc w:val="both"/>
        <w:rPr>
          <w:rFonts w:cs="David" w:hint="cs"/>
          <w:u w:val="single"/>
          <w:rtl/>
        </w:rPr>
      </w:pPr>
      <w:r w:rsidRPr="004B7104">
        <w:rPr>
          <w:rFonts w:cs="David" w:hint="cs"/>
          <w:u w:val="single"/>
          <w:rtl/>
        </w:rPr>
        <w:t>אלכס מילר:</w:t>
      </w:r>
    </w:p>
    <w:p w14:paraId="02E220AE" w14:textId="77777777" w:rsidR="005757F7" w:rsidRPr="004B7104" w:rsidRDefault="005757F7" w:rsidP="005757F7">
      <w:pPr>
        <w:bidi/>
        <w:jc w:val="both"/>
        <w:rPr>
          <w:rFonts w:cs="David" w:hint="cs"/>
          <w:u w:val="single"/>
          <w:rtl/>
        </w:rPr>
      </w:pPr>
    </w:p>
    <w:p w14:paraId="380C6C4F" w14:textId="77777777" w:rsidR="005757F7" w:rsidRPr="004B7104" w:rsidRDefault="005757F7" w:rsidP="005757F7">
      <w:pPr>
        <w:bidi/>
        <w:ind w:firstLine="720"/>
        <w:jc w:val="both"/>
        <w:rPr>
          <w:rFonts w:cs="David" w:hint="cs"/>
          <w:rtl/>
        </w:rPr>
      </w:pPr>
      <w:r w:rsidRPr="004B7104">
        <w:rPr>
          <w:rFonts w:cs="David" w:hint="cs"/>
          <w:rtl/>
        </w:rPr>
        <w:t xml:space="preserve">יש גם פניה ליושב ראש הוועדה. </w:t>
      </w:r>
    </w:p>
    <w:p w14:paraId="4FA3D5E9" w14:textId="77777777" w:rsidR="005757F7" w:rsidRPr="004B7104" w:rsidRDefault="005757F7" w:rsidP="005757F7">
      <w:pPr>
        <w:bidi/>
        <w:jc w:val="both"/>
        <w:rPr>
          <w:rFonts w:cs="David" w:hint="cs"/>
          <w:rtl/>
        </w:rPr>
      </w:pPr>
    </w:p>
    <w:p w14:paraId="5B5239DD" w14:textId="77777777" w:rsidR="005757F7" w:rsidRPr="006F2743" w:rsidRDefault="005757F7" w:rsidP="005757F7">
      <w:pPr>
        <w:bidi/>
        <w:jc w:val="both"/>
        <w:rPr>
          <w:rFonts w:cs="David" w:hint="cs"/>
          <w:u w:val="single"/>
          <w:rtl/>
        </w:rPr>
      </w:pPr>
      <w:r w:rsidRPr="006F2743">
        <w:rPr>
          <w:rFonts w:cs="David" w:hint="cs"/>
          <w:u w:val="single"/>
          <w:rtl/>
        </w:rPr>
        <w:t>ירד</w:t>
      </w:r>
      <w:r>
        <w:rPr>
          <w:rFonts w:cs="David" w:hint="cs"/>
          <w:u w:val="single"/>
          <w:rtl/>
        </w:rPr>
        <w:t>נ</w:t>
      </w:r>
      <w:r w:rsidRPr="006F2743">
        <w:rPr>
          <w:rFonts w:cs="David" w:hint="cs"/>
          <w:u w:val="single"/>
          <w:rtl/>
        </w:rPr>
        <w:t>ה מלר</w:t>
      </w:r>
      <w:r>
        <w:rPr>
          <w:rFonts w:cs="David" w:hint="cs"/>
          <w:u w:val="single"/>
          <w:rtl/>
        </w:rPr>
        <w:t>-הורוביץ</w:t>
      </w:r>
      <w:r w:rsidRPr="006F2743">
        <w:rPr>
          <w:rFonts w:cs="David" w:hint="cs"/>
          <w:u w:val="single"/>
          <w:rtl/>
        </w:rPr>
        <w:t>:</w:t>
      </w:r>
    </w:p>
    <w:p w14:paraId="7C82B48A" w14:textId="77777777" w:rsidR="005757F7" w:rsidRDefault="005757F7" w:rsidP="005757F7">
      <w:pPr>
        <w:bidi/>
        <w:jc w:val="both"/>
        <w:rPr>
          <w:rFonts w:cs="David" w:hint="cs"/>
          <w:rtl/>
        </w:rPr>
      </w:pPr>
    </w:p>
    <w:p w14:paraId="3D55097E" w14:textId="77777777" w:rsidR="005757F7" w:rsidRPr="004B7104" w:rsidRDefault="005757F7" w:rsidP="005757F7">
      <w:pPr>
        <w:bidi/>
        <w:ind w:firstLine="720"/>
        <w:jc w:val="both"/>
        <w:rPr>
          <w:rFonts w:cs="David" w:hint="cs"/>
          <w:rtl/>
        </w:rPr>
      </w:pPr>
      <w:r>
        <w:rPr>
          <w:rFonts w:cs="David" w:hint="cs"/>
          <w:rtl/>
        </w:rPr>
        <w:t xml:space="preserve">היושב ראש עושה את זה אבל </w:t>
      </w:r>
      <w:r w:rsidRPr="004B7104">
        <w:rPr>
          <w:rFonts w:cs="David" w:hint="cs"/>
          <w:rtl/>
        </w:rPr>
        <w:t xml:space="preserve">רק אם </w:t>
      </w:r>
      <w:r>
        <w:rPr>
          <w:rFonts w:cs="David" w:hint="cs"/>
          <w:rtl/>
        </w:rPr>
        <w:t>מתקבלת</w:t>
      </w:r>
      <w:r w:rsidRPr="004B7104">
        <w:rPr>
          <w:rFonts w:cs="David" w:hint="cs"/>
          <w:rtl/>
        </w:rPr>
        <w:t xml:space="preserve"> הסתייגות חובה לשאול את יו"ר הוועדה</w:t>
      </w:r>
      <w:r>
        <w:rPr>
          <w:rFonts w:cs="David" w:hint="cs"/>
          <w:rtl/>
        </w:rPr>
        <w:t xml:space="preserve"> אם להמשיך. אם יושב ראש הוועדה אומר "לא", הוא גם יכול לקחת את החוק חזרה. זאת חלק מהפרוצדורה</w:t>
      </w:r>
      <w:r w:rsidRPr="004B7104">
        <w:rPr>
          <w:rFonts w:cs="David" w:hint="cs"/>
          <w:rtl/>
        </w:rPr>
        <w:t xml:space="preserve">. </w:t>
      </w:r>
      <w:r>
        <w:rPr>
          <w:rFonts w:cs="David" w:hint="cs"/>
          <w:rtl/>
        </w:rPr>
        <w:t xml:space="preserve">אם לא מתקבלת ההסתייגות, לא חייבים לשאול אותו. </w:t>
      </w:r>
    </w:p>
    <w:p w14:paraId="025A0E41" w14:textId="77777777" w:rsidR="005757F7" w:rsidRPr="004B7104" w:rsidRDefault="005757F7" w:rsidP="005757F7">
      <w:pPr>
        <w:bidi/>
        <w:jc w:val="both"/>
        <w:rPr>
          <w:rFonts w:cs="David" w:hint="cs"/>
          <w:rtl/>
        </w:rPr>
      </w:pPr>
    </w:p>
    <w:p w14:paraId="53E1812B" w14:textId="77777777" w:rsidR="005757F7" w:rsidRPr="004B7104" w:rsidRDefault="005757F7" w:rsidP="005757F7">
      <w:pPr>
        <w:bidi/>
        <w:jc w:val="both"/>
        <w:rPr>
          <w:rFonts w:cs="David" w:hint="cs"/>
          <w:rtl/>
        </w:rPr>
      </w:pPr>
      <w:r w:rsidRPr="004B7104">
        <w:rPr>
          <w:rFonts w:cs="David" w:hint="cs"/>
          <w:u w:val="single"/>
          <w:rtl/>
        </w:rPr>
        <w:t>ארבל אסטרחן:</w:t>
      </w:r>
    </w:p>
    <w:p w14:paraId="0D253940" w14:textId="77777777" w:rsidR="005757F7" w:rsidRPr="004B7104" w:rsidRDefault="005757F7" w:rsidP="005757F7">
      <w:pPr>
        <w:bidi/>
        <w:jc w:val="both"/>
        <w:rPr>
          <w:rFonts w:cs="David" w:hint="cs"/>
          <w:rtl/>
        </w:rPr>
      </w:pPr>
    </w:p>
    <w:p w14:paraId="68120292" w14:textId="77777777" w:rsidR="005757F7" w:rsidRPr="004B7104" w:rsidRDefault="005757F7" w:rsidP="005757F7">
      <w:pPr>
        <w:bidi/>
        <w:jc w:val="both"/>
        <w:rPr>
          <w:rFonts w:cs="David" w:hint="cs"/>
          <w:rtl/>
        </w:rPr>
      </w:pPr>
      <w:r w:rsidRPr="004B7104">
        <w:rPr>
          <w:rFonts w:cs="David" w:hint="cs"/>
          <w:rtl/>
        </w:rPr>
        <w:tab/>
        <w:t xml:space="preserve"> הם חייבים לעבור לקריאה שלישית. </w:t>
      </w:r>
      <w:r>
        <w:rPr>
          <w:rFonts w:cs="David" w:hint="cs"/>
          <w:rtl/>
        </w:rPr>
        <w:t xml:space="preserve">אם הוא אומר: אל תמשיכו, </w:t>
      </w:r>
      <w:r w:rsidRPr="004B7104">
        <w:rPr>
          <w:rFonts w:cs="David" w:hint="cs"/>
          <w:rtl/>
        </w:rPr>
        <w:t>אין</w:t>
      </w:r>
      <w:r>
        <w:rPr>
          <w:rFonts w:cs="David" w:hint="cs"/>
          <w:rtl/>
        </w:rPr>
        <w:t xml:space="preserve"> </w:t>
      </w:r>
      <w:r w:rsidRPr="004B7104">
        <w:rPr>
          <w:rFonts w:cs="David" w:hint="cs"/>
          <w:rtl/>
        </w:rPr>
        <w:t xml:space="preserve">לו </w:t>
      </w:r>
      <w:r>
        <w:rPr>
          <w:rFonts w:cs="David" w:hint="cs"/>
          <w:rtl/>
        </w:rPr>
        <w:t xml:space="preserve">שום </w:t>
      </w:r>
      <w:r w:rsidRPr="004B7104">
        <w:rPr>
          <w:rFonts w:cs="David" w:hint="cs"/>
          <w:rtl/>
        </w:rPr>
        <w:t xml:space="preserve">סמכות לעצור את זה. </w:t>
      </w:r>
    </w:p>
    <w:p w14:paraId="15F98F55" w14:textId="77777777" w:rsidR="005757F7" w:rsidRDefault="005757F7" w:rsidP="005757F7">
      <w:pPr>
        <w:bidi/>
        <w:jc w:val="both"/>
        <w:rPr>
          <w:rFonts w:cs="David" w:hint="cs"/>
          <w:rtl/>
        </w:rPr>
      </w:pPr>
    </w:p>
    <w:p w14:paraId="21FC5FC3" w14:textId="77777777" w:rsidR="005757F7" w:rsidRDefault="005757F7" w:rsidP="005757F7">
      <w:pPr>
        <w:keepNext/>
        <w:bidi/>
        <w:jc w:val="both"/>
        <w:rPr>
          <w:rFonts w:cs="David" w:hint="cs"/>
          <w:u w:val="single"/>
          <w:rtl/>
        </w:rPr>
      </w:pPr>
      <w:r>
        <w:rPr>
          <w:rFonts w:cs="David" w:hint="cs"/>
          <w:u w:val="single"/>
          <w:rtl/>
        </w:rPr>
        <w:t>דוד רותם:</w:t>
      </w:r>
    </w:p>
    <w:p w14:paraId="69F271F0" w14:textId="77777777" w:rsidR="005757F7" w:rsidRDefault="005757F7" w:rsidP="005757F7">
      <w:pPr>
        <w:bidi/>
        <w:jc w:val="both"/>
        <w:rPr>
          <w:rFonts w:cs="David" w:hint="cs"/>
          <w:rtl/>
        </w:rPr>
      </w:pPr>
    </w:p>
    <w:p w14:paraId="1509E393" w14:textId="77777777" w:rsidR="005757F7" w:rsidRDefault="005757F7" w:rsidP="005757F7">
      <w:pPr>
        <w:bidi/>
        <w:jc w:val="both"/>
        <w:rPr>
          <w:rFonts w:cs="David" w:hint="cs"/>
          <w:rtl/>
        </w:rPr>
      </w:pPr>
      <w:r>
        <w:rPr>
          <w:rFonts w:cs="David" w:hint="cs"/>
          <w:rtl/>
        </w:rPr>
        <w:tab/>
        <w:t>למה לא?</w:t>
      </w:r>
    </w:p>
    <w:p w14:paraId="376C3AA5" w14:textId="77777777" w:rsidR="005757F7" w:rsidRPr="004B7104" w:rsidRDefault="005757F7" w:rsidP="005757F7">
      <w:pPr>
        <w:bidi/>
        <w:jc w:val="both"/>
        <w:rPr>
          <w:rFonts w:cs="David" w:hint="cs"/>
          <w:rtl/>
        </w:rPr>
      </w:pPr>
    </w:p>
    <w:p w14:paraId="4E12A747" w14:textId="77777777" w:rsidR="005757F7" w:rsidRPr="004B7104" w:rsidRDefault="005757F7" w:rsidP="005757F7">
      <w:pPr>
        <w:bidi/>
        <w:jc w:val="both"/>
        <w:rPr>
          <w:rFonts w:cs="David" w:hint="cs"/>
          <w:u w:val="single"/>
          <w:rtl/>
        </w:rPr>
      </w:pPr>
      <w:r w:rsidRPr="004B7104">
        <w:rPr>
          <w:rFonts w:cs="David" w:hint="cs"/>
          <w:u w:val="single"/>
          <w:rtl/>
        </w:rPr>
        <w:t>אלכס מילר:</w:t>
      </w:r>
    </w:p>
    <w:p w14:paraId="3CA838BE" w14:textId="77777777" w:rsidR="005757F7" w:rsidRPr="004B7104" w:rsidRDefault="005757F7" w:rsidP="005757F7">
      <w:pPr>
        <w:bidi/>
        <w:jc w:val="both"/>
        <w:rPr>
          <w:rFonts w:cs="David" w:hint="cs"/>
          <w:u w:val="single"/>
          <w:rtl/>
        </w:rPr>
      </w:pPr>
    </w:p>
    <w:p w14:paraId="1C95A4B9" w14:textId="77777777" w:rsidR="005757F7" w:rsidRPr="004B7104" w:rsidRDefault="005757F7" w:rsidP="005757F7">
      <w:pPr>
        <w:bidi/>
        <w:ind w:firstLine="720"/>
        <w:jc w:val="both"/>
        <w:rPr>
          <w:rFonts w:cs="David" w:hint="cs"/>
          <w:rtl/>
        </w:rPr>
      </w:pPr>
      <w:r w:rsidRPr="004B7104">
        <w:rPr>
          <w:rFonts w:cs="David" w:hint="cs"/>
          <w:rtl/>
        </w:rPr>
        <w:t xml:space="preserve">יושב ראש יכול למשוך חוק. </w:t>
      </w:r>
    </w:p>
    <w:p w14:paraId="33DCFC90" w14:textId="77777777" w:rsidR="005757F7" w:rsidRDefault="005757F7" w:rsidP="005757F7">
      <w:pPr>
        <w:bidi/>
        <w:jc w:val="both"/>
        <w:rPr>
          <w:rFonts w:cs="David" w:hint="cs"/>
          <w:rtl/>
        </w:rPr>
      </w:pPr>
    </w:p>
    <w:p w14:paraId="3FD1F25C" w14:textId="77777777" w:rsidR="005757F7" w:rsidRDefault="005757F7" w:rsidP="005757F7">
      <w:pPr>
        <w:bidi/>
        <w:jc w:val="both"/>
        <w:rPr>
          <w:rFonts w:cs="David" w:hint="cs"/>
          <w:rtl/>
        </w:rPr>
      </w:pPr>
      <w:r w:rsidRPr="00797D4E">
        <w:rPr>
          <w:rFonts w:cs="David" w:hint="cs"/>
          <w:u w:val="single"/>
          <w:rtl/>
        </w:rPr>
        <w:t>ארבל אסטרחן:</w:t>
      </w:r>
    </w:p>
    <w:p w14:paraId="744B8949" w14:textId="77777777" w:rsidR="005757F7" w:rsidRDefault="005757F7" w:rsidP="005757F7">
      <w:pPr>
        <w:bidi/>
        <w:jc w:val="both"/>
        <w:rPr>
          <w:rFonts w:cs="David" w:hint="cs"/>
          <w:rtl/>
        </w:rPr>
      </w:pPr>
    </w:p>
    <w:p w14:paraId="10DEBBDF" w14:textId="77777777" w:rsidR="005757F7" w:rsidRDefault="005757F7" w:rsidP="005757F7">
      <w:pPr>
        <w:bidi/>
        <w:jc w:val="both"/>
        <w:rPr>
          <w:rFonts w:cs="David" w:hint="cs"/>
          <w:rtl/>
        </w:rPr>
      </w:pPr>
      <w:r>
        <w:rPr>
          <w:rFonts w:cs="David" w:hint="cs"/>
          <w:rtl/>
        </w:rPr>
        <w:tab/>
        <w:t xml:space="preserve">רק בקריאה השנייה, לא כשהיא הסתיימה. </w:t>
      </w:r>
    </w:p>
    <w:p w14:paraId="4BDA0159" w14:textId="77777777" w:rsidR="005757F7" w:rsidRDefault="005757F7" w:rsidP="005757F7">
      <w:pPr>
        <w:bidi/>
        <w:jc w:val="both"/>
        <w:rPr>
          <w:rFonts w:cs="David" w:hint="cs"/>
          <w:rtl/>
        </w:rPr>
      </w:pPr>
    </w:p>
    <w:p w14:paraId="05729B09" w14:textId="77777777" w:rsidR="005757F7" w:rsidRDefault="005757F7" w:rsidP="005757F7">
      <w:pPr>
        <w:keepNext/>
        <w:bidi/>
        <w:jc w:val="both"/>
        <w:rPr>
          <w:rFonts w:cs="David" w:hint="cs"/>
          <w:u w:val="single"/>
          <w:rtl/>
        </w:rPr>
      </w:pPr>
      <w:r>
        <w:rPr>
          <w:rFonts w:cs="David" w:hint="cs"/>
          <w:u w:val="single"/>
          <w:rtl/>
        </w:rPr>
        <w:t>דוד רותם:</w:t>
      </w:r>
    </w:p>
    <w:p w14:paraId="18B26ABC" w14:textId="77777777" w:rsidR="005757F7" w:rsidRDefault="005757F7" w:rsidP="005757F7">
      <w:pPr>
        <w:keepNext/>
        <w:bidi/>
        <w:jc w:val="both"/>
        <w:rPr>
          <w:rFonts w:cs="David" w:hint="cs"/>
          <w:u w:val="single"/>
          <w:rtl/>
        </w:rPr>
      </w:pPr>
    </w:p>
    <w:p w14:paraId="0FB56632" w14:textId="77777777" w:rsidR="005757F7" w:rsidRDefault="005757F7" w:rsidP="005757F7">
      <w:pPr>
        <w:bidi/>
        <w:jc w:val="both"/>
        <w:rPr>
          <w:rFonts w:cs="David" w:hint="cs"/>
          <w:rtl/>
        </w:rPr>
      </w:pPr>
      <w:r>
        <w:rPr>
          <w:rFonts w:cs="David" w:hint="cs"/>
          <w:rtl/>
        </w:rPr>
        <w:tab/>
        <w:t>אם לא התחילה הקריאה השלישית, אז עוד לא הסתיימה הקריאה השנייה. זאת הבעיה.</w:t>
      </w:r>
    </w:p>
    <w:p w14:paraId="3D1E52F9" w14:textId="77777777" w:rsidR="005757F7" w:rsidRPr="004B7104" w:rsidRDefault="005757F7" w:rsidP="005757F7">
      <w:pPr>
        <w:bidi/>
        <w:jc w:val="both"/>
        <w:rPr>
          <w:rFonts w:cs="David" w:hint="cs"/>
          <w:rtl/>
        </w:rPr>
      </w:pPr>
    </w:p>
    <w:p w14:paraId="4F61E6E2" w14:textId="77777777" w:rsidR="005757F7" w:rsidRPr="004B7104" w:rsidRDefault="005757F7" w:rsidP="005757F7">
      <w:pPr>
        <w:bidi/>
        <w:jc w:val="both"/>
        <w:rPr>
          <w:rFonts w:cs="David" w:hint="cs"/>
          <w:u w:val="single"/>
          <w:rtl/>
        </w:rPr>
      </w:pPr>
      <w:r w:rsidRPr="004B7104">
        <w:rPr>
          <w:rFonts w:cs="David" w:hint="cs"/>
          <w:u w:val="single"/>
          <w:rtl/>
        </w:rPr>
        <w:t>זאב אלקין:</w:t>
      </w:r>
    </w:p>
    <w:p w14:paraId="79E3506D" w14:textId="77777777" w:rsidR="005757F7" w:rsidRPr="004B7104" w:rsidRDefault="005757F7" w:rsidP="005757F7">
      <w:pPr>
        <w:bidi/>
        <w:jc w:val="both"/>
        <w:rPr>
          <w:rFonts w:cs="David" w:hint="cs"/>
          <w:u w:val="single"/>
          <w:rtl/>
        </w:rPr>
      </w:pPr>
    </w:p>
    <w:p w14:paraId="20916E1F" w14:textId="77777777" w:rsidR="005757F7" w:rsidRPr="004B7104" w:rsidRDefault="005757F7" w:rsidP="005757F7">
      <w:pPr>
        <w:bidi/>
        <w:ind w:firstLine="720"/>
        <w:jc w:val="both"/>
        <w:rPr>
          <w:rFonts w:cs="David" w:hint="cs"/>
          <w:rtl/>
        </w:rPr>
      </w:pPr>
      <w:r w:rsidRPr="004B7104">
        <w:rPr>
          <w:rFonts w:cs="David" w:hint="cs"/>
          <w:rtl/>
        </w:rPr>
        <w:t xml:space="preserve">אחרי אישור של הסעיף האחרון, למעשה נגמרה הקריאה השנייה. </w:t>
      </w:r>
    </w:p>
    <w:p w14:paraId="063A4CF1" w14:textId="77777777" w:rsidR="005757F7" w:rsidRDefault="005757F7" w:rsidP="005757F7">
      <w:pPr>
        <w:bidi/>
        <w:jc w:val="both"/>
        <w:rPr>
          <w:rFonts w:cs="David" w:hint="cs"/>
          <w:rtl/>
        </w:rPr>
      </w:pPr>
    </w:p>
    <w:p w14:paraId="05A67D71" w14:textId="77777777" w:rsidR="005757F7" w:rsidRDefault="005757F7" w:rsidP="005757F7">
      <w:pPr>
        <w:bidi/>
        <w:jc w:val="both"/>
        <w:rPr>
          <w:rFonts w:cs="David" w:hint="cs"/>
          <w:rtl/>
        </w:rPr>
      </w:pPr>
      <w:r w:rsidRPr="00797D4E">
        <w:rPr>
          <w:rFonts w:cs="David" w:hint="cs"/>
          <w:u w:val="single"/>
          <w:rtl/>
        </w:rPr>
        <w:t>ארבל אסטרחן:</w:t>
      </w:r>
    </w:p>
    <w:p w14:paraId="5F26FAE4" w14:textId="77777777" w:rsidR="005757F7" w:rsidRDefault="005757F7" w:rsidP="005757F7">
      <w:pPr>
        <w:bidi/>
        <w:jc w:val="both"/>
        <w:rPr>
          <w:rFonts w:cs="David" w:hint="cs"/>
          <w:rtl/>
        </w:rPr>
      </w:pPr>
    </w:p>
    <w:p w14:paraId="7573E86C" w14:textId="77777777" w:rsidR="005757F7" w:rsidRDefault="005757F7" w:rsidP="005757F7">
      <w:pPr>
        <w:bidi/>
        <w:jc w:val="both"/>
        <w:rPr>
          <w:rFonts w:cs="David" w:hint="cs"/>
          <w:rtl/>
        </w:rPr>
      </w:pPr>
      <w:r>
        <w:rPr>
          <w:rFonts w:cs="David" w:hint="cs"/>
          <w:rtl/>
        </w:rPr>
        <w:tab/>
        <w:t xml:space="preserve">אם הוא מסודר, החוק אושר בקריאה השנייה, אנחנו עוברים לקריאה השלישית. זה השלב שבו הוא אמור - - - </w:t>
      </w:r>
    </w:p>
    <w:p w14:paraId="7AA87124" w14:textId="77777777" w:rsidR="005757F7" w:rsidRPr="004B7104" w:rsidRDefault="005757F7" w:rsidP="005757F7">
      <w:pPr>
        <w:bidi/>
        <w:jc w:val="both"/>
        <w:rPr>
          <w:rFonts w:cs="David" w:hint="cs"/>
          <w:rtl/>
        </w:rPr>
      </w:pPr>
    </w:p>
    <w:p w14:paraId="2B09604D" w14:textId="77777777" w:rsidR="005757F7" w:rsidRPr="006738C1" w:rsidRDefault="005757F7" w:rsidP="005757F7">
      <w:pPr>
        <w:bidi/>
        <w:jc w:val="both"/>
        <w:rPr>
          <w:rFonts w:cs="David" w:hint="cs"/>
          <w:u w:val="single"/>
          <w:rtl/>
        </w:rPr>
      </w:pPr>
      <w:r w:rsidRPr="006738C1">
        <w:rPr>
          <w:rFonts w:cs="David" w:hint="cs"/>
          <w:u w:val="single"/>
          <w:rtl/>
        </w:rPr>
        <w:t>סהר פינטו:</w:t>
      </w:r>
    </w:p>
    <w:p w14:paraId="21C024F2" w14:textId="77777777" w:rsidR="005757F7" w:rsidRDefault="005757F7" w:rsidP="005757F7">
      <w:pPr>
        <w:bidi/>
        <w:jc w:val="both"/>
        <w:rPr>
          <w:rFonts w:cs="David" w:hint="cs"/>
          <w:rtl/>
        </w:rPr>
      </w:pPr>
    </w:p>
    <w:p w14:paraId="63560984" w14:textId="77777777" w:rsidR="005757F7" w:rsidRDefault="005757F7" w:rsidP="005757F7">
      <w:pPr>
        <w:bidi/>
        <w:jc w:val="both"/>
        <w:rPr>
          <w:rFonts w:cs="David" w:hint="cs"/>
          <w:rtl/>
        </w:rPr>
      </w:pPr>
      <w:r>
        <w:rPr>
          <w:rFonts w:cs="David" w:hint="cs"/>
          <w:rtl/>
        </w:rPr>
        <w:tab/>
        <w:t xml:space="preserve">במצב שלא היה שינוי בחוק, לא צריך את האישור. </w:t>
      </w:r>
    </w:p>
    <w:p w14:paraId="76B7F03B" w14:textId="77777777" w:rsidR="005757F7" w:rsidRDefault="005757F7" w:rsidP="005757F7">
      <w:pPr>
        <w:bidi/>
        <w:jc w:val="both"/>
        <w:rPr>
          <w:rFonts w:cs="David" w:hint="cs"/>
          <w:rtl/>
        </w:rPr>
      </w:pPr>
    </w:p>
    <w:p w14:paraId="0987FB20" w14:textId="77777777" w:rsidR="005757F7" w:rsidRDefault="005757F7" w:rsidP="005757F7">
      <w:pPr>
        <w:bidi/>
        <w:jc w:val="both"/>
        <w:rPr>
          <w:rFonts w:cs="David" w:hint="cs"/>
          <w:rtl/>
        </w:rPr>
      </w:pPr>
      <w:r w:rsidRPr="00797D4E">
        <w:rPr>
          <w:rFonts w:cs="David" w:hint="cs"/>
          <w:u w:val="single"/>
          <w:rtl/>
        </w:rPr>
        <w:t>ארבל אסטרחן:</w:t>
      </w:r>
    </w:p>
    <w:p w14:paraId="40B9BF7C" w14:textId="77777777" w:rsidR="005757F7" w:rsidRDefault="005757F7" w:rsidP="005757F7">
      <w:pPr>
        <w:bidi/>
        <w:jc w:val="both"/>
        <w:rPr>
          <w:rFonts w:cs="David" w:hint="cs"/>
          <w:rtl/>
        </w:rPr>
      </w:pPr>
    </w:p>
    <w:p w14:paraId="30F3CF1D" w14:textId="77777777" w:rsidR="005757F7" w:rsidRDefault="005757F7" w:rsidP="005757F7">
      <w:pPr>
        <w:bidi/>
        <w:jc w:val="both"/>
        <w:rPr>
          <w:rFonts w:cs="David" w:hint="cs"/>
          <w:rtl/>
        </w:rPr>
      </w:pPr>
      <w:r>
        <w:rPr>
          <w:rFonts w:cs="David" w:hint="cs"/>
          <w:rtl/>
        </w:rPr>
        <w:tab/>
        <w:t xml:space="preserve">נכון. </w:t>
      </w:r>
    </w:p>
    <w:p w14:paraId="145D67ED" w14:textId="77777777" w:rsidR="005757F7" w:rsidRDefault="005757F7" w:rsidP="005757F7">
      <w:pPr>
        <w:bidi/>
        <w:jc w:val="both"/>
        <w:rPr>
          <w:rFonts w:cs="David" w:hint="cs"/>
          <w:rtl/>
        </w:rPr>
      </w:pPr>
    </w:p>
    <w:p w14:paraId="5E68A126" w14:textId="77777777" w:rsidR="005757F7" w:rsidRDefault="005757F7" w:rsidP="005757F7">
      <w:pPr>
        <w:bidi/>
        <w:jc w:val="both"/>
        <w:rPr>
          <w:rFonts w:cs="David" w:hint="cs"/>
          <w:u w:val="single"/>
          <w:rtl/>
        </w:rPr>
      </w:pPr>
      <w:r>
        <w:rPr>
          <w:rFonts w:cs="David" w:hint="cs"/>
          <w:u w:val="single"/>
          <w:rtl/>
        </w:rPr>
        <w:t>ירדנה מלר-הורוביץ:</w:t>
      </w:r>
    </w:p>
    <w:p w14:paraId="6EFB1587" w14:textId="77777777" w:rsidR="005757F7" w:rsidRDefault="005757F7" w:rsidP="005757F7">
      <w:pPr>
        <w:bidi/>
        <w:jc w:val="both"/>
        <w:rPr>
          <w:rFonts w:cs="David" w:hint="cs"/>
          <w:u w:val="single"/>
          <w:rtl/>
        </w:rPr>
      </w:pPr>
    </w:p>
    <w:p w14:paraId="3175DD5F" w14:textId="77777777" w:rsidR="005757F7" w:rsidRPr="00764521" w:rsidRDefault="005757F7" w:rsidP="005757F7">
      <w:pPr>
        <w:bidi/>
        <w:jc w:val="both"/>
        <w:rPr>
          <w:rFonts w:cs="David" w:hint="cs"/>
          <w:rtl/>
        </w:rPr>
      </w:pPr>
      <w:r>
        <w:rPr>
          <w:rFonts w:cs="David" w:hint="cs"/>
          <w:rtl/>
        </w:rPr>
        <w:tab/>
        <w:t>יש לזה היגיון. אם, למשל, אם מתקבלות לא רק הסתייגות אלא גרסאות שונות, אז אתה צריך להתאים את זה בוועדה ולהביא את זה בנוסח הראוי. הוא יכול ולא יכול ולכן שואלים אותו. אם לא התקיימה הסתייגות לא צריך לשאול אותו ותמה הקריאה השנייה.</w:t>
      </w:r>
    </w:p>
    <w:p w14:paraId="11BA4CC6" w14:textId="77777777" w:rsidR="005757F7" w:rsidRDefault="005757F7" w:rsidP="005757F7">
      <w:pPr>
        <w:bidi/>
        <w:jc w:val="both"/>
        <w:rPr>
          <w:rFonts w:cs="David" w:hint="cs"/>
          <w:rtl/>
        </w:rPr>
      </w:pPr>
    </w:p>
    <w:p w14:paraId="331FF171" w14:textId="77777777" w:rsidR="005757F7" w:rsidRDefault="005757F7" w:rsidP="005757F7">
      <w:pPr>
        <w:bidi/>
        <w:jc w:val="both"/>
        <w:rPr>
          <w:rFonts w:cs="David" w:hint="cs"/>
          <w:u w:val="single"/>
          <w:rtl/>
        </w:rPr>
      </w:pPr>
      <w:r>
        <w:rPr>
          <w:rFonts w:cs="David" w:hint="cs"/>
          <w:u w:val="single"/>
          <w:rtl/>
        </w:rPr>
        <w:t>סהר פינטו:</w:t>
      </w:r>
    </w:p>
    <w:p w14:paraId="6B7E47A7" w14:textId="77777777" w:rsidR="005757F7" w:rsidRDefault="005757F7" w:rsidP="005757F7">
      <w:pPr>
        <w:bidi/>
        <w:jc w:val="both"/>
        <w:rPr>
          <w:rFonts w:cs="David" w:hint="cs"/>
          <w:u w:val="single"/>
          <w:rtl/>
        </w:rPr>
      </w:pPr>
    </w:p>
    <w:p w14:paraId="668FB612" w14:textId="77777777" w:rsidR="005757F7" w:rsidRDefault="005757F7" w:rsidP="005757F7">
      <w:pPr>
        <w:bidi/>
        <w:jc w:val="both"/>
        <w:rPr>
          <w:rFonts w:cs="David" w:hint="cs"/>
          <w:rtl/>
        </w:rPr>
      </w:pPr>
      <w:r>
        <w:rPr>
          <w:rFonts w:cs="David" w:hint="cs"/>
          <w:rtl/>
        </w:rPr>
        <w:tab/>
        <w:t xml:space="preserve">בגלל זה אנחנו אומרים, לפני ההצבעה בקריאה שלישית. </w:t>
      </w:r>
    </w:p>
    <w:p w14:paraId="3248B9AA" w14:textId="77777777" w:rsidR="005757F7" w:rsidRPr="00764521" w:rsidRDefault="005757F7" w:rsidP="005757F7">
      <w:pPr>
        <w:bidi/>
        <w:jc w:val="both"/>
        <w:rPr>
          <w:rFonts w:cs="David" w:hint="cs"/>
          <w:rtl/>
        </w:rPr>
      </w:pPr>
    </w:p>
    <w:p w14:paraId="2B078287" w14:textId="77777777" w:rsidR="005757F7" w:rsidRPr="004B7104" w:rsidRDefault="005757F7" w:rsidP="005757F7">
      <w:pPr>
        <w:bidi/>
        <w:jc w:val="both"/>
        <w:rPr>
          <w:rFonts w:cs="David" w:hint="cs"/>
          <w:rtl/>
        </w:rPr>
      </w:pPr>
      <w:r w:rsidRPr="004B7104">
        <w:rPr>
          <w:rFonts w:cs="David" w:hint="cs"/>
          <w:u w:val="single"/>
          <w:rtl/>
        </w:rPr>
        <w:t>ארבל אסטרחן:</w:t>
      </w:r>
    </w:p>
    <w:p w14:paraId="5A2751BA" w14:textId="77777777" w:rsidR="005757F7" w:rsidRDefault="005757F7" w:rsidP="005757F7">
      <w:pPr>
        <w:bidi/>
        <w:jc w:val="both"/>
        <w:rPr>
          <w:rFonts w:cs="David" w:hint="cs"/>
          <w:rtl/>
        </w:rPr>
      </w:pPr>
    </w:p>
    <w:p w14:paraId="317740DC" w14:textId="77777777" w:rsidR="005757F7" w:rsidRDefault="005757F7" w:rsidP="005757F7">
      <w:pPr>
        <w:bidi/>
        <w:jc w:val="both"/>
        <w:rPr>
          <w:rFonts w:cs="David" w:hint="cs"/>
          <w:rtl/>
        </w:rPr>
      </w:pPr>
      <w:r>
        <w:rPr>
          <w:rFonts w:cs="David" w:hint="cs"/>
          <w:rtl/>
        </w:rPr>
        <w:tab/>
        <w:t xml:space="preserve">לפני שהחלה ההצבעה בקריאה השלישית. </w:t>
      </w:r>
    </w:p>
    <w:p w14:paraId="47000E2A" w14:textId="77777777" w:rsidR="005757F7" w:rsidRPr="004B7104" w:rsidRDefault="005757F7" w:rsidP="005757F7">
      <w:pPr>
        <w:bidi/>
        <w:jc w:val="both"/>
        <w:rPr>
          <w:rFonts w:cs="David" w:hint="cs"/>
          <w:rtl/>
        </w:rPr>
      </w:pPr>
    </w:p>
    <w:p w14:paraId="682C3DB8" w14:textId="77777777" w:rsidR="005757F7" w:rsidRDefault="005757F7" w:rsidP="005757F7">
      <w:pPr>
        <w:bidi/>
        <w:jc w:val="both"/>
        <w:rPr>
          <w:rFonts w:cs="David" w:hint="cs"/>
          <w:rtl/>
        </w:rPr>
      </w:pPr>
      <w:r w:rsidRPr="004B7104">
        <w:rPr>
          <w:rFonts w:cs="David" w:hint="cs"/>
          <w:rtl/>
        </w:rPr>
        <w:tab/>
        <w:t xml:space="preserve"> עכשיו יש לנו הגדרה שהיא יותר משמעותית. </w:t>
      </w:r>
      <w:r>
        <w:rPr>
          <w:rFonts w:cs="David" w:hint="cs"/>
          <w:rtl/>
        </w:rPr>
        <w:t xml:space="preserve">אמרנו בסעיף קטן ג' שהצעת אי-אמון, יכולה להיות בדרך של הצעת סעיף לסדר-היום, בימי שני, או כהצעה בסיום דיון בכל סעיף העומד על סדר היום. מה המשמעות? הרי לכל אחת מהצעות האי-אמון האלו יש משמעות שונה. הצעות אי-אמון של יום שני זה אומר שסיעה אומרת שהיא רוצה להביע אי-אמון בשל נושא מסוים שאותו היא קובעת. </w:t>
      </w:r>
    </w:p>
    <w:p w14:paraId="04489B3B" w14:textId="77777777" w:rsidR="005757F7" w:rsidRDefault="005757F7" w:rsidP="005757F7">
      <w:pPr>
        <w:bidi/>
        <w:jc w:val="both"/>
        <w:rPr>
          <w:rFonts w:cs="David" w:hint="cs"/>
          <w:rtl/>
        </w:rPr>
      </w:pPr>
    </w:p>
    <w:p w14:paraId="7077E2AC" w14:textId="77777777" w:rsidR="005757F7" w:rsidRDefault="005757F7" w:rsidP="005757F7">
      <w:pPr>
        <w:bidi/>
        <w:ind w:firstLine="720"/>
        <w:jc w:val="both"/>
        <w:rPr>
          <w:rFonts w:cs="David" w:hint="cs"/>
          <w:rtl/>
        </w:rPr>
      </w:pPr>
      <w:r>
        <w:rPr>
          <w:rFonts w:cs="David" w:hint="cs"/>
          <w:rtl/>
        </w:rPr>
        <w:t xml:space="preserve">בסוף דיון על סדר-היום, המשמעות היא שכאשר מובא נושא על סדר היום, והממשלה, למשל, תומכת בו, אומרת סיעה: </w:t>
      </w:r>
      <w:r w:rsidRPr="004B7104">
        <w:rPr>
          <w:rFonts w:cs="David" w:hint="cs"/>
          <w:rtl/>
        </w:rPr>
        <w:t xml:space="preserve">אם הממשלה תומכת בנושא הזה, אני רוצה להביע בך </w:t>
      </w:r>
      <w:r w:rsidRPr="00F06173">
        <w:rPr>
          <w:rFonts w:cs="David" w:hint="cs"/>
          <w:rtl/>
        </w:rPr>
        <w:t>אי-אמון</w:t>
      </w:r>
      <w:r w:rsidRPr="004B7104">
        <w:rPr>
          <w:rFonts w:cs="David" w:hint="cs"/>
          <w:rtl/>
        </w:rPr>
        <w:t xml:space="preserve">. </w:t>
      </w:r>
      <w:r>
        <w:rPr>
          <w:rFonts w:cs="David" w:hint="cs"/>
          <w:rtl/>
        </w:rPr>
        <w:t xml:space="preserve">או, אם את מתנגדת, אני סיעה שתומכת רוצה להביע אי-אמון. </w:t>
      </w:r>
    </w:p>
    <w:p w14:paraId="423FE22F" w14:textId="77777777" w:rsidR="005757F7" w:rsidRDefault="005757F7" w:rsidP="005757F7">
      <w:pPr>
        <w:bidi/>
        <w:ind w:firstLine="720"/>
        <w:jc w:val="both"/>
        <w:rPr>
          <w:rFonts w:cs="David" w:hint="cs"/>
          <w:rtl/>
        </w:rPr>
      </w:pPr>
    </w:p>
    <w:p w14:paraId="27D50F19" w14:textId="77777777" w:rsidR="005757F7" w:rsidRPr="004B7104" w:rsidRDefault="005757F7" w:rsidP="005757F7">
      <w:pPr>
        <w:bidi/>
        <w:ind w:firstLine="720"/>
        <w:jc w:val="both"/>
        <w:rPr>
          <w:rFonts w:cs="David" w:hint="cs"/>
          <w:rtl/>
        </w:rPr>
      </w:pPr>
      <w:r w:rsidRPr="004B7104">
        <w:rPr>
          <w:rFonts w:cs="David" w:hint="cs"/>
          <w:rtl/>
        </w:rPr>
        <w:t>לכן נדרשת לנו ההגדרה מה זה סעיף העומד על סדר היום</w:t>
      </w:r>
      <w:r>
        <w:rPr>
          <w:rFonts w:cs="David" w:hint="cs"/>
          <w:rtl/>
        </w:rPr>
        <w:t>? על מה אפשר להביע אי-אמון?</w:t>
      </w:r>
      <w:r w:rsidRPr="004B7104">
        <w:rPr>
          <w:rFonts w:cs="David" w:hint="cs"/>
          <w:rtl/>
        </w:rPr>
        <w:t xml:space="preserve"> </w:t>
      </w:r>
    </w:p>
    <w:p w14:paraId="33B10CBF" w14:textId="77777777" w:rsidR="005757F7" w:rsidRPr="004B7104" w:rsidRDefault="005757F7" w:rsidP="005757F7">
      <w:pPr>
        <w:bidi/>
        <w:jc w:val="both"/>
        <w:rPr>
          <w:rFonts w:cs="David" w:hint="cs"/>
          <w:rtl/>
        </w:rPr>
      </w:pPr>
    </w:p>
    <w:p w14:paraId="2A42CCFC"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5FBEB1F7" w14:textId="77777777" w:rsidR="005757F7" w:rsidRPr="004B7104" w:rsidRDefault="005757F7" w:rsidP="005757F7">
      <w:pPr>
        <w:bidi/>
        <w:jc w:val="both"/>
        <w:rPr>
          <w:rFonts w:cs="David" w:hint="cs"/>
          <w:u w:val="single"/>
          <w:rtl/>
        </w:rPr>
      </w:pPr>
    </w:p>
    <w:p w14:paraId="31BE4971" w14:textId="77777777" w:rsidR="005757F7" w:rsidRPr="004B7104" w:rsidRDefault="005757F7" w:rsidP="005757F7">
      <w:pPr>
        <w:bidi/>
        <w:ind w:firstLine="720"/>
        <w:jc w:val="both"/>
        <w:rPr>
          <w:rFonts w:cs="David" w:hint="cs"/>
          <w:rtl/>
        </w:rPr>
      </w:pPr>
      <w:r w:rsidRPr="004B7104">
        <w:rPr>
          <w:rFonts w:cs="David" w:hint="cs"/>
          <w:rtl/>
        </w:rPr>
        <w:t xml:space="preserve">פה נופלת גם קריאה טרומית. </w:t>
      </w:r>
    </w:p>
    <w:p w14:paraId="6C143F6D" w14:textId="77777777" w:rsidR="005757F7" w:rsidRDefault="005757F7" w:rsidP="005757F7">
      <w:pPr>
        <w:bidi/>
        <w:jc w:val="both"/>
        <w:rPr>
          <w:rFonts w:cs="David" w:hint="cs"/>
          <w:rtl/>
        </w:rPr>
      </w:pPr>
    </w:p>
    <w:p w14:paraId="5FD22E75" w14:textId="77777777" w:rsidR="005757F7" w:rsidRDefault="005757F7" w:rsidP="005757F7">
      <w:pPr>
        <w:bidi/>
        <w:jc w:val="both"/>
        <w:rPr>
          <w:rFonts w:cs="David" w:hint="cs"/>
          <w:rtl/>
        </w:rPr>
      </w:pPr>
      <w:r w:rsidRPr="00797D4E">
        <w:rPr>
          <w:rFonts w:cs="David" w:hint="cs"/>
          <w:u w:val="single"/>
          <w:rtl/>
        </w:rPr>
        <w:t>ארבל אסטרחן:</w:t>
      </w:r>
    </w:p>
    <w:p w14:paraId="1D4D3412" w14:textId="77777777" w:rsidR="005757F7" w:rsidRDefault="005757F7" w:rsidP="005757F7">
      <w:pPr>
        <w:bidi/>
        <w:jc w:val="both"/>
        <w:rPr>
          <w:rFonts w:cs="David" w:hint="cs"/>
          <w:rtl/>
        </w:rPr>
      </w:pPr>
    </w:p>
    <w:p w14:paraId="35D349CA" w14:textId="77777777" w:rsidR="005757F7" w:rsidRDefault="005757F7" w:rsidP="005757F7">
      <w:pPr>
        <w:bidi/>
        <w:jc w:val="both"/>
        <w:rPr>
          <w:rFonts w:cs="David" w:hint="cs"/>
          <w:rtl/>
        </w:rPr>
      </w:pPr>
      <w:r>
        <w:rPr>
          <w:rFonts w:cs="David" w:hint="cs"/>
          <w:rtl/>
        </w:rPr>
        <w:tab/>
        <w:t xml:space="preserve">נכון. </w:t>
      </w:r>
    </w:p>
    <w:p w14:paraId="05C2AD84" w14:textId="77777777" w:rsidR="005757F7" w:rsidRPr="004B7104" w:rsidRDefault="005757F7" w:rsidP="005757F7">
      <w:pPr>
        <w:bidi/>
        <w:jc w:val="both"/>
        <w:rPr>
          <w:rFonts w:cs="David" w:hint="cs"/>
          <w:rtl/>
        </w:rPr>
      </w:pPr>
    </w:p>
    <w:p w14:paraId="18876058" w14:textId="77777777" w:rsidR="005757F7" w:rsidRPr="004B7104" w:rsidRDefault="005757F7" w:rsidP="005757F7">
      <w:pPr>
        <w:bidi/>
        <w:jc w:val="both"/>
        <w:rPr>
          <w:rFonts w:cs="David" w:hint="cs"/>
          <w:rtl/>
        </w:rPr>
      </w:pPr>
      <w:r w:rsidRPr="004B7104">
        <w:rPr>
          <w:rFonts w:cs="David" w:hint="cs"/>
          <w:u w:val="single"/>
          <w:rtl/>
        </w:rPr>
        <w:t>איל ינון:</w:t>
      </w:r>
    </w:p>
    <w:p w14:paraId="1C87DD13" w14:textId="77777777" w:rsidR="005757F7" w:rsidRPr="004B7104" w:rsidRDefault="005757F7" w:rsidP="005757F7">
      <w:pPr>
        <w:bidi/>
        <w:jc w:val="both"/>
        <w:rPr>
          <w:rFonts w:cs="David" w:hint="cs"/>
          <w:rtl/>
        </w:rPr>
      </w:pPr>
    </w:p>
    <w:p w14:paraId="2338D1DC" w14:textId="77777777" w:rsidR="005757F7" w:rsidRPr="004B7104" w:rsidRDefault="005757F7" w:rsidP="005757F7">
      <w:pPr>
        <w:bidi/>
        <w:jc w:val="both"/>
        <w:rPr>
          <w:rFonts w:cs="David" w:hint="cs"/>
          <w:rtl/>
        </w:rPr>
      </w:pPr>
      <w:r w:rsidRPr="004B7104">
        <w:rPr>
          <w:rFonts w:cs="David" w:hint="cs"/>
          <w:rtl/>
        </w:rPr>
        <w:tab/>
        <w:t xml:space="preserve"> כתוב</w:t>
      </w:r>
      <w:r>
        <w:rPr>
          <w:rFonts w:cs="David" w:hint="cs"/>
          <w:rtl/>
        </w:rPr>
        <w:t xml:space="preserve"> בהגדרה</w:t>
      </w:r>
      <w:r w:rsidRPr="004B7104">
        <w:rPr>
          <w:rFonts w:cs="David" w:hint="cs"/>
          <w:rtl/>
        </w:rPr>
        <w:t>.</w:t>
      </w:r>
    </w:p>
    <w:p w14:paraId="55D7A1FD" w14:textId="77777777" w:rsidR="005757F7" w:rsidRPr="004B7104" w:rsidRDefault="005757F7" w:rsidP="005757F7">
      <w:pPr>
        <w:bidi/>
        <w:jc w:val="both"/>
        <w:rPr>
          <w:rFonts w:cs="David" w:hint="cs"/>
          <w:rtl/>
        </w:rPr>
      </w:pPr>
    </w:p>
    <w:p w14:paraId="4C6E422C" w14:textId="77777777" w:rsidR="005757F7" w:rsidRPr="004B7104" w:rsidRDefault="005757F7" w:rsidP="005757F7">
      <w:pPr>
        <w:bidi/>
        <w:jc w:val="both"/>
        <w:rPr>
          <w:rFonts w:cs="David" w:hint="cs"/>
          <w:u w:val="single"/>
          <w:rtl/>
        </w:rPr>
      </w:pPr>
      <w:r w:rsidRPr="004B7104">
        <w:rPr>
          <w:rFonts w:cs="David" w:hint="cs"/>
          <w:u w:val="single"/>
          <w:rtl/>
        </w:rPr>
        <w:t>אברהם מיכאלי:</w:t>
      </w:r>
    </w:p>
    <w:p w14:paraId="3CED74F7" w14:textId="77777777" w:rsidR="005757F7" w:rsidRDefault="005757F7" w:rsidP="005757F7">
      <w:pPr>
        <w:bidi/>
        <w:jc w:val="both"/>
        <w:rPr>
          <w:rFonts w:cs="David" w:hint="cs"/>
          <w:u w:val="single"/>
          <w:rtl/>
        </w:rPr>
      </w:pPr>
    </w:p>
    <w:p w14:paraId="7CACFF8B" w14:textId="77777777" w:rsidR="005757F7" w:rsidRDefault="005757F7" w:rsidP="005757F7">
      <w:pPr>
        <w:bidi/>
        <w:jc w:val="both"/>
        <w:rPr>
          <w:rFonts w:cs="David" w:hint="cs"/>
          <w:rtl/>
        </w:rPr>
      </w:pPr>
      <w:r>
        <w:rPr>
          <w:rFonts w:cs="David" w:hint="cs"/>
          <w:rtl/>
        </w:rPr>
        <w:tab/>
        <w:t xml:space="preserve">כתוב: בדיון מוקדם ובהצעה לסדר-היום. </w:t>
      </w:r>
    </w:p>
    <w:p w14:paraId="13D47335" w14:textId="77777777" w:rsidR="005757F7" w:rsidRPr="00886F40" w:rsidRDefault="005757F7" w:rsidP="005757F7">
      <w:pPr>
        <w:bidi/>
        <w:jc w:val="both"/>
        <w:rPr>
          <w:rFonts w:cs="David" w:hint="cs"/>
          <w:rtl/>
        </w:rPr>
      </w:pPr>
    </w:p>
    <w:p w14:paraId="58546788" w14:textId="77777777" w:rsidR="005757F7" w:rsidRPr="004B7104" w:rsidRDefault="005757F7" w:rsidP="005757F7">
      <w:pPr>
        <w:bidi/>
        <w:jc w:val="both"/>
        <w:rPr>
          <w:rFonts w:cs="David" w:hint="cs"/>
          <w:rtl/>
        </w:rPr>
      </w:pPr>
      <w:r w:rsidRPr="004B7104">
        <w:rPr>
          <w:rFonts w:cs="David" w:hint="cs"/>
          <w:u w:val="single"/>
          <w:rtl/>
        </w:rPr>
        <w:t>ארבל אסטרחן:</w:t>
      </w:r>
    </w:p>
    <w:p w14:paraId="3914BDD9" w14:textId="77777777" w:rsidR="005757F7" w:rsidRPr="004B7104" w:rsidRDefault="005757F7" w:rsidP="005757F7">
      <w:pPr>
        <w:bidi/>
        <w:jc w:val="both"/>
        <w:rPr>
          <w:rFonts w:cs="David" w:hint="cs"/>
          <w:rtl/>
        </w:rPr>
      </w:pPr>
    </w:p>
    <w:p w14:paraId="6BC407D2" w14:textId="77777777" w:rsidR="005757F7" w:rsidRDefault="005757F7" w:rsidP="005757F7">
      <w:pPr>
        <w:bidi/>
        <w:jc w:val="both"/>
        <w:rPr>
          <w:rFonts w:cs="David" w:hint="cs"/>
          <w:rtl/>
        </w:rPr>
      </w:pPr>
      <w:r w:rsidRPr="004B7104">
        <w:rPr>
          <w:rFonts w:cs="David" w:hint="cs"/>
          <w:rtl/>
        </w:rPr>
        <w:tab/>
      </w:r>
      <w:r>
        <w:rPr>
          <w:rFonts w:cs="David" w:hint="cs"/>
          <w:rtl/>
        </w:rPr>
        <w:t xml:space="preserve">נכון. </w:t>
      </w:r>
    </w:p>
    <w:p w14:paraId="5A6CE2E5" w14:textId="77777777" w:rsidR="005757F7" w:rsidRDefault="005757F7" w:rsidP="005757F7">
      <w:pPr>
        <w:bidi/>
        <w:jc w:val="both"/>
        <w:rPr>
          <w:rFonts w:cs="David" w:hint="cs"/>
          <w:rtl/>
        </w:rPr>
      </w:pPr>
    </w:p>
    <w:p w14:paraId="1E4962B4" w14:textId="77777777" w:rsidR="005757F7" w:rsidRPr="004B7104" w:rsidRDefault="005757F7" w:rsidP="005757F7">
      <w:pPr>
        <w:bidi/>
        <w:ind w:firstLine="720"/>
        <w:jc w:val="both"/>
        <w:rPr>
          <w:rFonts w:cs="David" w:hint="cs"/>
          <w:rtl/>
        </w:rPr>
      </w:pPr>
      <w:r>
        <w:rPr>
          <w:rFonts w:cs="David" w:hint="cs"/>
          <w:rtl/>
        </w:rPr>
        <w:t xml:space="preserve">אנחנו </w:t>
      </w:r>
      <w:r w:rsidRPr="004B7104">
        <w:rPr>
          <w:rFonts w:cs="David" w:hint="cs"/>
          <w:rtl/>
        </w:rPr>
        <w:t xml:space="preserve">הוספנו פה שמתקיימת לגביו הצבעה. </w:t>
      </w:r>
      <w:r>
        <w:rPr>
          <w:rFonts w:cs="David" w:hint="cs"/>
          <w:rtl/>
        </w:rPr>
        <w:t xml:space="preserve">זה לא כתוב היום אבל זה ברור. </w:t>
      </w:r>
    </w:p>
    <w:p w14:paraId="005C625F" w14:textId="77777777" w:rsidR="005757F7" w:rsidRPr="004B7104" w:rsidRDefault="005757F7" w:rsidP="005757F7">
      <w:pPr>
        <w:bidi/>
        <w:jc w:val="both"/>
        <w:rPr>
          <w:rFonts w:cs="David" w:hint="cs"/>
          <w:rtl/>
        </w:rPr>
      </w:pPr>
    </w:p>
    <w:p w14:paraId="733674DB" w14:textId="77777777" w:rsidR="005757F7" w:rsidRPr="00EC7D35" w:rsidRDefault="005757F7" w:rsidP="005757F7">
      <w:pPr>
        <w:bidi/>
        <w:jc w:val="both"/>
        <w:rPr>
          <w:rFonts w:cs="David" w:hint="cs"/>
          <w:u w:val="single"/>
          <w:rtl/>
        </w:rPr>
      </w:pPr>
      <w:r w:rsidRPr="00EC7D35">
        <w:rPr>
          <w:rFonts w:cs="David" w:hint="cs"/>
          <w:u w:val="single"/>
          <w:rtl/>
        </w:rPr>
        <w:t>סהר פינטו:</w:t>
      </w:r>
    </w:p>
    <w:p w14:paraId="0B2DE50F" w14:textId="77777777" w:rsidR="005757F7" w:rsidRPr="004B7104" w:rsidRDefault="005757F7" w:rsidP="005757F7">
      <w:pPr>
        <w:bidi/>
        <w:jc w:val="both"/>
        <w:rPr>
          <w:rFonts w:cs="David" w:hint="cs"/>
          <w:rtl/>
        </w:rPr>
      </w:pPr>
    </w:p>
    <w:p w14:paraId="7AB916BC" w14:textId="77777777" w:rsidR="005757F7" w:rsidRDefault="005757F7" w:rsidP="005757F7">
      <w:pPr>
        <w:bidi/>
        <w:ind w:firstLine="720"/>
        <w:jc w:val="both"/>
        <w:rPr>
          <w:rFonts w:cs="David" w:hint="cs"/>
          <w:rtl/>
        </w:rPr>
      </w:pPr>
      <w:r>
        <w:rPr>
          <w:rFonts w:cs="David" w:hint="cs"/>
          <w:rtl/>
        </w:rPr>
        <w:t>למה צריך את זה?</w:t>
      </w:r>
      <w:r w:rsidRPr="004B7104">
        <w:rPr>
          <w:rFonts w:cs="David" w:hint="cs"/>
          <w:rtl/>
        </w:rPr>
        <w:t xml:space="preserve"> </w:t>
      </w:r>
      <w:r>
        <w:rPr>
          <w:rFonts w:cs="David" w:hint="cs"/>
          <w:rtl/>
        </w:rPr>
        <w:t>מה עוד נשאר, איזה דיונים?</w:t>
      </w:r>
    </w:p>
    <w:p w14:paraId="29AA2388" w14:textId="77777777" w:rsidR="005757F7" w:rsidRDefault="005757F7" w:rsidP="005757F7">
      <w:pPr>
        <w:bidi/>
        <w:ind w:firstLine="720"/>
        <w:jc w:val="both"/>
        <w:rPr>
          <w:rFonts w:cs="David" w:hint="cs"/>
          <w:rtl/>
        </w:rPr>
      </w:pPr>
    </w:p>
    <w:p w14:paraId="7F21EE58" w14:textId="77777777" w:rsidR="005757F7" w:rsidRPr="00EC7D35" w:rsidRDefault="005757F7" w:rsidP="005757F7">
      <w:pPr>
        <w:bidi/>
        <w:jc w:val="both"/>
        <w:rPr>
          <w:rFonts w:cs="David" w:hint="cs"/>
          <w:u w:val="single"/>
          <w:rtl/>
        </w:rPr>
      </w:pPr>
      <w:r w:rsidRPr="00EC7D35">
        <w:rPr>
          <w:rFonts w:cs="David" w:hint="cs"/>
          <w:u w:val="single"/>
          <w:rtl/>
        </w:rPr>
        <w:t>ירדה מלר</w:t>
      </w:r>
      <w:r>
        <w:rPr>
          <w:rFonts w:cs="David" w:hint="cs"/>
          <w:u w:val="single"/>
          <w:rtl/>
        </w:rPr>
        <w:t>-הורוביץ</w:t>
      </w:r>
      <w:r w:rsidRPr="00EC7D35">
        <w:rPr>
          <w:rFonts w:cs="David" w:hint="cs"/>
          <w:u w:val="single"/>
          <w:rtl/>
        </w:rPr>
        <w:t>:</w:t>
      </w:r>
    </w:p>
    <w:p w14:paraId="53C1B348" w14:textId="77777777" w:rsidR="005757F7" w:rsidRDefault="005757F7" w:rsidP="005757F7">
      <w:pPr>
        <w:bidi/>
        <w:jc w:val="both"/>
        <w:rPr>
          <w:rFonts w:cs="David" w:hint="cs"/>
          <w:rtl/>
        </w:rPr>
      </w:pPr>
    </w:p>
    <w:p w14:paraId="4907C12C" w14:textId="77777777" w:rsidR="005757F7" w:rsidRPr="004B7104" w:rsidRDefault="005757F7" w:rsidP="005757F7">
      <w:pPr>
        <w:bidi/>
        <w:ind w:firstLine="720"/>
        <w:jc w:val="both"/>
        <w:rPr>
          <w:rFonts w:cs="David" w:hint="cs"/>
          <w:rtl/>
        </w:rPr>
      </w:pPr>
      <w:r w:rsidRPr="004B7104">
        <w:rPr>
          <w:rFonts w:cs="David" w:hint="cs"/>
          <w:rtl/>
        </w:rPr>
        <w:t xml:space="preserve">יש הודעות שהן לא מחייבות הצבעה. </w:t>
      </w:r>
    </w:p>
    <w:p w14:paraId="498AA407" w14:textId="77777777" w:rsidR="005757F7" w:rsidRDefault="005757F7" w:rsidP="005757F7">
      <w:pPr>
        <w:bidi/>
        <w:jc w:val="both"/>
        <w:rPr>
          <w:rFonts w:cs="David" w:hint="cs"/>
          <w:rtl/>
        </w:rPr>
      </w:pPr>
    </w:p>
    <w:p w14:paraId="66C381B9"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75548699" w14:textId="77777777" w:rsidR="005757F7" w:rsidRDefault="005757F7" w:rsidP="005757F7">
      <w:pPr>
        <w:bidi/>
        <w:jc w:val="both"/>
        <w:rPr>
          <w:rFonts w:cs="David" w:hint="cs"/>
          <w:rtl/>
        </w:rPr>
      </w:pPr>
    </w:p>
    <w:p w14:paraId="46BC871B" w14:textId="77777777" w:rsidR="005757F7" w:rsidRDefault="005757F7" w:rsidP="005757F7">
      <w:pPr>
        <w:bidi/>
        <w:jc w:val="both"/>
        <w:rPr>
          <w:rFonts w:cs="David" w:hint="cs"/>
          <w:rtl/>
        </w:rPr>
      </w:pPr>
      <w:r>
        <w:rPr>
          <w:rFonts w:cs="David" w:hint="cs"/>
          <w:rtl/>
        </w:rPr>
        <w:tab/>
        <w:t xml:space="preserve">למשל, הודעות שאני נותן כהודעות של ועדת הכנסת. </w:t>
      </w:r>
    </w:p>
    <w:p w14:paraId="4997E376" w14:textId="77777777" w:rsidR="005757F7" w:rsidRDefault="005757F7" w:rsidP="005757F7">
      <w:pPr>
        <w:bidi/>
        <w:jc w:val="both"/>
        <w:rPr>
          <w:rFonts w:cs="David" w:hint="cs"/>
          <w:rtl/>
        </w:rPr>
      </w:pPr>
    </w:p>
    <w:p w14:paraId="62FDF8BC" w14:textId="77777777" w:rsidR="005757F7" w:rsidRDefault="005757F7" w:rsidP="005757F7">
      <w:pPr>
        <w:bidi/>
        <w:jc w:val="both"/>
        <w:rPr>
          <w:rFonts w:cs="David" w:hint="cs"/>
          <w:rtl/>
        </w:rPr>
      </w:pPr>
      <w:r w:rsidRPr="00797D4E">
        <w:rPr>
          <w:rFonts w:cs="David" w:hint="cs"/>
          <w:u w:val="single"/>
          <w:rtl/>
        </w:rPr>
        <w:t>ארבל אסטרחן:</w:t>
      </w:r>
    </w:p>
    <w:p w14:paraId="443C4074" w14:textId="77777777" w:rsidR="005757F7" w:rsidRDefault="005757F7" w:rsidP="005757F7">
      <w:pPr>
        <w:bidi/>
        <w:jc w:val="both"/>
        <w:rPr>
          <w:rFonts w:cs="David" w:hint="cs"/>
          <w:rtl/>
        </w:rPr>
      </w:pPr>
    </w:p>
    <w:p w14:paraId="56817B28" w14:textId="77777777" w:rsidR="005757F7" w:rsidRDefault="005757F7" w:rsidP="005757F7">
      <w:pPr>
        <w:bidi/>
        <w:jc w:val="both"/>
        <w:rPr>
          <w:rFonts w:cs="David" w:hint="cs"/>
          <w:rtl/>
        </w:rPr>
      </w:pPr>
      <w:r>
        <w:rPr>
          <w:rFonts w:cs="David" w:hint="cs"/>
          <w:rtl/>
        </w:rPr>
        <w:tab/>
        <w:t xml:space="preserve">הודעות שהממשלה מודיעה. </w:t>
      </w:r>
    </w:p>
    <w:p w14:paraId="405E7F47" w14:textId="77777777" w:rsidR="005757F7" w:rsidRDefault="005757F7" w:rsidP="005757F7">
      <w:pPr>
        <w:bidi/>
        <w:jc w:val="both"/>
        <w:rPr>
          <w:rFonts w:cs="David" w:hint="cs"/>
          <w:rtl/>
        </w:rPr>
      </w:pPr>
    </w:p>
    <w:p w14:paraId="0445A728" w14:textId="77777777" w:rsidR="005757F7" w:rsidRDefault="005757F7" w:rsidP="005757F7">
      <w:pPr>
        <w:bidi/>
        <w:jc w:val="both"/>
        <w:rPr>
          <w:rFonts w:cs="David" w:hint="cs"/>
          <w:u w:val="single"/>
          <w:rtl/>
        </w:rPr>
      </w:pPr>
      <w:r>
        <w:rPr>
          <w:rFonts w:cs="David" w:hint="cs"/>
          <w:u w:val="single"/>
          <w:rtl/>
        </w:rPr>
        <w:t>ירדנה מלר-הורוביץ:</w:t>
      </w:r>
    </w:p>
    <w:p w14:paraId="7F2A4D45" w14:textId="77777777" w:rsidR="005757F7" w:rsidRDefault="005757F7" w:rsidP="005757F7">
      <w:pPr>
        <w:bidi/>
        <w:jc w:val="both"/>
        <w:rPr>
          <w:rFonts w:cs="David" w:hint="cs"/>
          <w:u w:val="single"/>
          <w:rtl/>
        </w:rPr>
      </w:pPr>
    </w:p>
    <w:p w14:paraId="14E3428F" w14:textId="77777777" w:rsidR="005757F7" w:rsidRDefault="005757F7" w:rsidP="005757F7">
      <w:pPr>
        <w:bidi/>
        <w:jc w:val="both"/>
        <w:rPr>
          <w:rFonts w:cs="David" w:hint="cs"/>
          <w:rtl/>
        </w:rPr>
      </w:pPr>
      <w:r>
        <w:rPr>
          <w:rFonts w:cs="David" w:hint="cs"/>
          <w:rtl/>
        </w:rPr>
        <w:tab/>
        <w:t xml:space="preserve">יש על-פי חוק יסוד הממשלה, שלא מחויב הצבעה. </w:t>
      </w:r>
    </w:p>
    <w:p w14:paraId="6D7D3067" w14:textId="77777777" w:rsidR="005757F7" w:rsidRPr="008835EE" w:rsidRDefault="005757F7" w:rsidP="005757F7">
      <w:pPr>
        <w:bidi/>
        <w:jc w:val="both"/>
        <w:rPr>
          <w:rFonts w:cs="David" w:hint="cs"/>
          <w:rtl/>
        </w:rPr>
      </w:pPr>
    </w:p>
    <w:p w14:paraId="76B6D20E" w14:textId="77777777" w:rsidR="005757F7" w:rsidRPr="004B7104" w:rsidRDefault="005757F7" w:rsidP="005757F7">
      <w:pPr>
        <w:bidi/>
        <w:jc w:val="both"/>
        <w:rPr>
          <w:rFonts w:cs="David" w:hint="cs"/>
          <w:u w:val="single"/>
          <w:rtl/>
        </w:rPr>
      </w:pPr>
      <w:r w:rsidRPr="004B7104">
        <w:rPr>
          <w:rFonts w:cs="David" w:hint="cs"/>
          <w:u w:val="single"/>
          <w:rtl/>
        </w:rPr>
        <w:t>אלכס מילר:</w:t>
      </w:r>
    </w:p>
    <w:p w14:paraId="5EA55FFD" w14:textId="77777777" w:rsidR="005757F7" w:rsidRDefault="005757F7" w:rsidP="005757F7">
      <w:pPr>
        <w:bidi/>
        <w:jc w:val="both"/>
        <w:rPr>
          <w:rFonts w:cs="David" w:hint="cs"/>
          <w:u w:val="single"/>
          <w:rtl/>
        </w:rPr>
      </w:pPr>
    </w:p>
    <w:p w14:paraId="09606553" w14:textId="77777777" w:rsidR="005757F7" w:rsidRDefault="005757F7" w:rsidP="005757F7">
      <w:pPr>
        <w:bidi/>
        <w:jc w:val="both"/>
        <w:rPr>
          <w:rFonts w:cs="David" w:hint="cs"/>
          <w:rtl/>
        </w:rPr>
      </w:pPr>
      <w:r>
        <w:rPr>
          <w:rFonts w:cs="David" w:hint="cs"/>
          <w:rtl/>
        </w:rPr>
        <w:tab/>
        <w:t xml:space="preserve">הודיעו על זה שמושכים חוק. </w:t>
      </w:r>
    </w:p>
    <w:p w14:paraId="521BD0A8" w14:textId="77777777" w:rsidR="005757F7" w:rsidRDefault="005757F7" w:rsidP="005757F7">
      <w:pPr>
        <w:bidi/>
        <w:jc w:val="both"/>
        <w:rPr>
          <w:rFonts w:cs="David" w:hint="cs"/>
          <w:rtl/>
        </w:rPr>
      </w:pPr>
    </w:p>
    <w:p w14:paraId="10209D05" w14:textId="77777777" w:rsidR="005757F7" w:rsidRDefault="005757F7" w:rsidP="005757F7">
      <w:pPr>
        <w:bidi/>
        <w:jc w:val="both"/>
        <w:rPr>
          <w:rFonts w:cs="David" w:hint="cs"/>
          <w:u w:val="single"/>
          <w:rtl/>
        </w:rPr>
      </w:pPr>
      <w:r>
        <w:rPr>
          <w:rFonts w:cs="David" w:hint="cs"/>
          <w:u w:val="single"/>
          <w:rtl/>
        </w:rPr>
        <w:t>ירדנה מלר-הורוביץ:</w:t>
      </w:r>
    </w:p>
    <w:p w14:paraId="4E347014" w14:textId="77777777" w:rsidR="005757F7" w:rsidRDefault="005757F7" w:rsidP="005757F7">
      <w:pPr>
        <w:bidi/>
        <w:jc w:val="both"/>
        <w:rPr>
          <w:rFonts w:cs="David" w:hint="cs"/>
          <w:u w:val="single"/>
          <w:rtl/>
        </w:rPr>
      </w:pPr>
    </w:p>
    <w:p w14:paraId="4CBC8FFF" w14:textId="77777777" w:rsidR="005757F7" w:rsidRDefault="005757F7" w:rsidP="005757F7">
      <w:pPr>
        <w:bidi/>
        <w:jc w:val="both"/>
        <w:rPr>
          <w:rFonts w:cs="David" w:hint="cs"/>
          <w:rtl/>
        </w:rPr>
      </w:pPr>
      <w:r>
        <w:rPr>
          <w:rFonts w:cs="David" w:hint="cs"/>
          <w:rtl/>
        </w:rPr>
        <w:tab/>
        <w:t>הסעיף הזה לא מחייב הצבעה אלא הודעה.</w:t>
      </w:r>
    </w:p>
    <w:p w14:paraId="78ED1694" w14:textId="77777777" w:rsidR="005757F7" w:rsidRDefault="005757F7" w:rsidP="005757F7">
      <w:pPr>
        <w:bidi/>
        <w:jc w:val="both"/>
        <w:rPr>
          <w:rFonts w:cs="David" w:hint="cs"/>
          <w:rtl/>
        </w:rPr>
      </w:pPr>
    </w:p>
    <w:p w14:paraId="3A883004" w14:textId="77777777" w:rsidR="005757F7" w:rsidRDefault="005757F7" w:rsidP="005757F7">
      <w:pPr>
        <w:bidi/>
        <w:jc w:val="both"/>
        <w:rPr>
          <w:rFonts w:cs="David" w:hint="cs"/>
          <w:u w:val="single"/>
          <w:rtl/>
        </w:rPr>
      </w:pPr>
      <w:r>
        <w:rPr>
          <w:rFonts w:cs="David" w:hint="cs"/>
          <w:u w:val="single"/>
          <w:rtl/>
        </w:rPr>
        <w:t>סהר פינטו:</w:t>
      </w:r>
    </w:p>
    <w:p w14:paraId="15A6D3DC" w14:textId="77777777" w:rsidR="005757F7" w:rsidRDefault="005757F7" w:rsidP="005757F7">
      <w:pPr>
        <w:bidi/>
        <w:jc w:val="both"/>
        <w:rPr>
          <w:rFonts w:cs="David" w:hint="cs"/>
          <w:u w:val="single"/>
          <w:rtl/>
        </w:rPr>
      </w:pPr>
    </w:p>
    <w:p w14:paraId="3C1A608F" w14:textId="77777777" w:rsidR="005757F7" w:rsidRDefault="005757F7" w:rsidP="005757F7">
      <w:pPr>
        <w:bidi/>
        <w:jc w:val="both"/>
        <w:rPr>
          <w:rFonts w:cs="David" w:hint="cs"/>
          <w:rtl/>
        </w:rPr>
      </w:pPr>
      <w:r>
        <w:rPr>
          <w:rFonts w:cs="David" w:hint="cs"/>
          <w:rtl/>
        </w:rPr>
        <w:tab/>
        <w:t xml:space="preserve">אם ראש ממשלה מביא מינוי של סגן שר. לא צריך הצבעה. </w:t>
      </w:r>
    </w:p>
    <w:p w14:paraId="5AF72C48" w14:textId="77777777" w:rsidR="005757F7" w:rsidRDefault="005757F7" w:rsidP="005757F7">
      <w:pPr>
        <w:bidi/>
        <w:jc w:val="both"/>
        <w:rPr>
          <w:rFonts w:cs="David" w:hint="cs"/>
          <w:rtl/>
        </w:rPr>
      </w:pPr>
    </w:p>
    <w:p w14:paraId="576ABA4B" w14:textId="77777777" w:rsidR="005757F7" w:rsidRPr="004B7104" w:rsidRDefault="005757F7" w:rsidP="005757F7">
      <w:pPr>
        <w:bidi/>
        <w:jc w:val="both"/>
        <w:rPr>
          <w:rFonts w:cs="David" w:hint="cs"/>
          <w:rtl/>
        </w:rPr>
      </w:pPr>
      <w:r w:rsidRPr="004B7104">
        <w:rPr>
          <w:rFonts w:cs="David" w:hint="cs"/>
          <w:u w:val="single"/>
          <w:rtl/>
        </w:rPr>
        <w:t>ארבל אסטרחן:</w:t>
      </w:r>
    </w:p>
    <w:p w14:paraId="3479BDEB" w14:textId="77777777" w:rsidR="005757F7" w:rsidRPr="004B7104" w:rsidRDefault="005757F7" w:rsidP="005757F7">
      <w:pPr>
        <w:bidi/>
        <w:jc w:val="both"/>
        <w:rPr>
          <w:rFonts w:cs="David" w:hint="cs"/>
          <w:rtl/>
        </w:rPr>
      </w:pPr>
    </w:p>
    <w:p w14:paraId="3D779EB6" w14:textId="77777777" w:rsidR="005757F7" w:rsidRPr="004B7104" w:rsidRDefault="005757F7" w:rsidP="005757F7">
      <w:pPr>
        <w:bidi/>
        <w:jc w:val="both"/>
        <w:rPr>
          <w:rFonts w:cs="David" w:hint="cs"/>
          <w:rtl/>
        </w:rPr>
      </w:pPr>
      <w:r w:rsidRPr="004B7104">
        <w:rPr>
          <w:rFonts w:cs="David" w:hint="cs"/>
          <w:rtl/>
        </w:rPr>
        <w:tab/>
      </w:r>
      <w:r>
        <w:rPr>
          <w:rFonts w:cs="David" w:hint="cs"/>
          <w:rtl/>
        </w:rPr>
        <w:t>אז אי-אפשר להביע אי-אמון</w:t>
      </w:r>
      <w:r w:rsidRPr="004B7104">
        <w:rPr>
          <w:rFonts w:cs="David" w:hint="cs"/>
          <w:rtl/>
        </w:rPr>
        <w:t xml:space="preserve">. </w:t>
      </w:r>
    </w:p>
    <w:p w14:paraId="31108AC1" w14:textId="77777777" w:rsidR="005757F7" w:rsidRPr="004B7104" w:rsidRDefault="005757F7" w:rsidP="005757F7">
      <w:pPr>
        <w:bidi/>
        <w:jc w:val="both"/>
        <w:rPr>
          <w:rFonts w:cs="David" w:hint="cs"/>
          <w:rtl/>
        </w:rPr>
      </w:pPr>
    </w:p>
    <w:p w14:paraId="62A7D166" w14:textId="77777777" w:rsidR="005757F7" w:rsidRPr="004B7104" w:rsidRDefault="005757F7" w:rsidP="005757F7">
      <w:pPr>
        <w:bidi/>
        <w:jc w:val="both"/>
        <w:rPr>
          <w:rFonts w:cs="David" w:hint="cs"/>
          <w:rtl/>
        </w:rPr>
      </w:pPr>
      <w:r w:rsidRPr="004B7104">
        <w:rPr>
          <w:rFonts w:cs="David" w:hint="cs"/>
          <w:rtl/>
        </w:rPr>
        <w:tab/>
        <w:t xml:space="preserve"> סגן שר לא צריך הצבעה.</w:t>
      </w:r>
    </w:p>
    <w:p w14:paraId="5B19143D" w14:textId="77777777" w:rsidR="005757F7" w:rsidRPr="004B7104" w:rsidRDefault="005757F7" w:rsidP="005757F7">
      <w:pPr>
        <w:bidi/>
        <w:jc w:val="both"/>
        <w:rPr>
          <w:rFonts w:cs="David" w:hint="cs"/>
          <w:rtl/>
        </w:rPr>
      </w:pPr>
    </w:p>
    <w:p w14:paraId="6C2A4E5C" w14:textId="77777777" w:rsidR="005757F7" w:rsidRPr="008C2F68" w:rsidRDefault="005757F7" w:rsidP="005757F7">
      <w:pPr>
        <w:bidi/>
        <w:jc w:val="both"/>
        <w:rPr>
          <w:rFonts w:cs="David" w:hint="cs"/>
          <w:u w:val="single"/>
          <w:rtl/>
        </w:rPr>
      </w:pPr>
      <w:r w:rsidRPr="008C2F68">
        <w:rPr>
          <w:rFonts w:cs="David" w:hint="cs"/>
          <w:u w:val="single"/>
          <w:rtl/>
        </w:rPr>
        <w:t>תמי כנפו:</w:t>
      </w:r>
    </w:p>
    <w:p w14:paraId="2E0D1656" w14:textId="77777777" w:rsidR="005757F7" w:rsidRDefault="005757F7" w:rsidP="005757F7">
      <w:pPr>
        <w:bidi/>
        <w:jc w:val="both"/>
        <w:rPr>
          <w:rFonts w:cs="David" w:hint="cs"/>
          <w:rtl/>
        </w:rPr>
      </w:pPr>
    </w:p>
    <w:p w14:paraId="471E9EE8" w14:textId="77777777" w:rsidR="005757F7" w:rsidRDefault="005757F7" w:rsidP="005757F7">
      <w:pPr>
        <w:bidi/>
        <w:jc w:val="both"/>
        <w:rPr>
          <w:rFonts w:cs="David" w:hint="cs"/>
          <w:rtl/>
        </w:rPr>
      </w:pPr>
      <w:r>
        <w:rPr>
          <w:rFonts w:cs="David" w:hint="cs"/>
          <w:rtl/>
        </w:rPr>
        <w:tab/>
        <w:t xml:space="preserve">אם מבקשים דיון - - - </w:t>
      </w:r>
    </w:p>
    <w:p w14:paraId="7CC316ED" w14:textId="77777777" w:rsidR="005757F7" w:rsidRDefault="005757F7" w:rsidP="005757F7">
      <w:pPr>
        <w:bidi/>
        <w:jc w:val="both"/>
        <w:rPr>
          <w:rFonts w:cs="David" w:hint="cs"/>
          <w:rtl/>
        </w:rPr>
      </w:pPr>
    </w:p>
    <w:p w14:paraId="63536A79"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2287ED9" w14:textId="77777777" w:rsidR="005757F7" w:rsidRDefault="005757F7" w:rsidP="005757F7">
      <w:pPr>
        <w:bidi/>
        <w:jc w:val="both"/>
        <w:rPr>
          <w:rFonts w:cs="David" w:hint="cs"/>
          <w:rtl/>
        </w:rPr>
      </w:pPr>
    </w:p>
    <w:p w14:paraId="36970AF9" w14:textId="77777777" w:rsidR="005757F7" w:rsidRDefault="005757F7" w:rsidP="005757F7">
      <w:pPr>
        <w:bidi/>
        <w:jc w:val="both"/>
        <w:rPr>
          <w:rFonts w:cs="David" w:hint="cs"/>
          <w:rtl/>
        </w:rPr>
      </w:pPr>
      <w:r>
        <w:rPr>
          <w:rFonts w:cs="David" w:hint="cs"/>
          <w:rtl/>
        </w:rPr>
        <w:tab/>
        <w:t>אתה לא מייצר פה מנגנון להצביע על הצעה שלא מחייבת הצבעה, זה לא הגיוני.</w:t>
      </w:r>
    </w:p>
    <w:p w14:paraId="5B8CB883" w14:textId="77777777" w:rsidR="005757F7" w:rsidRPr="004B7104" w:rsidRDefault="005757F7" w:rsidP="005757F7">
      <w:pPr>
        <w:bidi/>
        <w:jc w:val="both"/>
        <w:rPr>
          <w:rFonts w:cs="David" w:hint="cs"/>
          <w:rtl/>
        </w:rPr>
      </w:pPr>
    </w:p>
    <w:p w14:paraId="408F736C" w14:textId="77777777" w:rsidR="005757F7" w:rsidRPr="004B7104" w:rsidRDefault="005757F7" w:rsidP="005757F7">
      <w:pPr>
        <w:bidi/>
        <w:jc w:val="both"/>
        <w:rPr>
          <w:rFonts w:cs="David" w:hint="cs"/>
          <w:rtl/>
        </w:rPr>
      </w:pPr>
      <w:r w:rsidRPr="004B7104">
        <w:rPr>
          <w:rFonts w:cs="David" w:hint="cs"/>
          <w:u w:val="single"/>
          <w:rtl/>
        </w:rPr>
        <w:t>ארבל אסטרחן:</w:t>
      </w:r>
    </w:p>
    <w:p w14:paraId="5A4BDD69" w14:textId="77777777" w:rsidR="005757F7" w:rsidRPr="004B7104" w:rsidRDefault="005757F7" w:rsidP="005757F7">
      <w:pPr>
        <w:bidi/>
        <w:jc w:val="both"/>
        <w:rPr>
          <w:rFonts w:cs="David" w:hint="cs"/>
          <w:rtl/>
        </w:rPr>
      </w:pPr>
    </w:p>
    <w:p w14:paraId="2B79E38E" w14:textId="77777777" w:rsidR="005757F7" w:rsidRDefault="005757F7" w:rsidP="005757F7">
      <w:pPr>
        <w:bidi/>
        <w:jc w:val="both"/>
        <w:rPr>
          <w:rFonts w:cs="David" w:hint="cs"/>
          <w:rtl/>
        </w:rPr>
      </w:pPr>
      <w:r>
        <w:rPr>
          <w:rFonts w:cs="David" w:hint="cs"/>
          <w:rtl/>
        </w:rPr>
        <w:tab/>
        <w:t xml:space="preserve">אז סעיף שמתקיימת לגביו הצבעה </w:t>
      </w:r>
      <w:r>
        <w:rPr>
          <w:rFonts w:cs="David"/>
          <w:rtl/>
        </w:rPr>
        <w:t>–</w:t>
      </w:r>
      <w:r>
        <w:rPr>
          <w:rFonts w:cs="David" w:hint="cs"/>
          <w:rtl/>
        </w:rPr>
        <w:t xml:space="preserve"> אמרנו. </w:t>
      </w:r>
    </w:p>
    <w:p w14:paraId="7E1B9354" w14:textId="77777777" w:rsidR="005757F7" w:rsidRDefault="005757F7" w:rsidP="005757F7">
      <w:pPr>
        <w:bidi/>
        <w:jc w:val="both"/>
        <w:rPr>
          <w:rFonts w:cs="David" w:hint="cs"/>
          <w:rtl/>
        </w:rPr>
      </w:pPr>
    </w:p>
    <w:p w14:paraId="02EFE811" w14:textId="77777777" w:rsidR="005757F7" w:rsidRDefault="005757F7" w:rsidP="005757F7">
      <w:pPr>
        <w:bidi/>
        <w:jc w:val="both"/>
        <w:rPr>
          <w:rFonts w:cs="David" w:hint="cs"/>
          <w:rtl/>
        </w:rPr>
      </w:pPr>
      <w:r>
        <w:rPr>
          <w:rFonts w:cs="David" w:hint="cs"/>
          <w:rtl/>
        </w:rPr>
        <w:tab/>
        <w:t xml:space="preserve">הממשלה הביעה עמדה לגביו </w:t>
      </w:r>
      <w:r>
        <w:rPr>
          <w:rFonts w:cs="David"/>
          <w:rtl/>
        </w:rPr>
        <w:t>–</w:t>
      </w:r>
      <w:r>
        <w:rPr>
          <w:rFonts w:cs="David" w:hint="cs"/>
          <w:rtl/>
        </w:rPr>
        <w:t xml:space="preserve"> זה ברור, כי זאת העילה לאי-אמון. </w:t>
      </w:r>
    </w:p>
    <w:p w14:paraId="48A6930A" w14:textId="77777777" w:rsidR="005757F7" w:rsidRDefault="005757F7" w:rsidP="005757F7">
      <w:pPr>
        <w:bidi/>
        <w:jc w:val="both"/>
        <w:rPr>
          <w:rFonts w:cs="David" w:hint="cs"/>
          <w:rtl/>
        </w:rPr>
      </w:pPr>
    </w:p>
    <w:p w14:paraId="3963CFAF" w14:textId="77777777" w:rsidR="005757F7" w:rsidRPr="004B7104" w:rsidRDefault="005757F7" w:rsidP="005757F7">
      <w:pPr>
        <w:bidi/>
        <w:jc w:val="both"/>
        <w:rPr>
          <w:rFonts w:cs="David" w:hint="cs"/>
          <w:rtl/>
        </w:rPr>
      </w:pPr>
      <w:r>
        <w:rPr>
          <w:rFonts w:cs="David" w:hint="cs"/>
          <w:rtl/>
        </w:rPr>
        <w:tab/>
        <w:t>ולמעט הצעת חוק בדיון מוקדם והצעה לסדר-היום. זה גם מה שקבוע היום.</w:t>
      </w:r>
      <w:r w:rsidRPr="004B7104">
        <w:rPr>
          <w:rFonts w:cs="David" w:hint="cs"/>
          <w:rtl/>
        </w:rPr>
        <w:tab/>
      </w:r>
    </w:p>
    <w:p w14:paraId="45235061" w14:textId="77777777" w:rsidR="005757F7" w:rsidRPr="004B7104" w:rsidRDefault="005757F7" w:rsidP="005757F7">
      <w:pPr>
        <w:bidi/>
        <w:jc w:val="both"/>
        <w:rPr>
          <w:rFonts w:cs="David" w:hint="cs"/>
          <w:rtl/>
        </w:rPr>
      </w:pPr>
    </w:p>
    <w:p w14:paraId="76CF70FA"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0F2E1B90" w14:textId="77777777" w:rsidR="005757F7" w:rsidRPr="004B7104" w:rsidRDefault="005757F7" w:rsidP="005757F7">
      <w:pPr>
        <w:bidi/>
        <w:jc w:val="both"/>
        <w:rPr>
          <w:rFonts w:cs="David" w:hint="cs"/>
          <w:u w:val="single"/>
          <w:rtl/>
        </w:rPr>
      </w:pPr>
    </w:p>
    <w:p w14:paraId="76E416C9" w14:textId="77777777" w:rsidR="005757F7" w:rsidRDefault="005757F7" w:rsidP="005757F7">
      <w:pPr>
        <w:bidi/>
        <w:ind w:firstLine="720"/>
        <w:jc w:val="both"/>
        <w:rPr>
          <w:rFonts w:cs="David" w:hint="cs"/>
          <w:rtl/>
        </w:rPr>
      </w:pPr>
      <w:r w:rsidRPr="004B7104">
        <w:rPr>
          <w:rFonts w:cs="David" w:hint="cs"/>
          <w:rtl/>
        </w:rPr>
        <w:t xml:space="preserve">יש עם זה בעיה. היה לי אירוע </w:t>
      </w:r>
      <w:r>
        <w:rPr>
          <w:rFonts w:cs="David" w:hint="cs"/>
          <w:rtl/>
        </w:rPr>
        <w:t>כ</w:t>
      </w:r>
      <w:r w:rsidRPr="004B7104">
        <w:rPr>
          <w:rFonts w:cs="David" w:hint="cs"/>
          <w:rtl/>
        </w:rPr>
        <w:t xml:space="preserve">זה, </w:t>
      </w:r>
      <w:r>
        <w:rPr>
          <w:rFonts w:cs="David" w:hint="cs"/>
          <w:rtl/>
        </w:rPr>
        <w:t>כ</w:t>
      </w:r>
      <w:r w:rsidRPr="004B7104">
        <w:rPr>
          <w:rFonts w:cs="David" w:hint="cs"/>
          <w:rtl/>
        </w:rPr>
        <w:t xml:space="preserve">שהממשלה בוועדת השרים דה בחוק מסוים והחליטה מה שהחליטה. בכנסת הממשלה לא הביעה עמדה. </w:t>
      </w:r>
      <w:r>
        <w:rPr>
          <w:rFonts w:cs="David" w:hint="cs"/>
          <w:rtl/>
        </w:rPr>
        <w:t>אני רוצה לדעת דבר אחד, איפה הממשלה הביעה לגביו?</w:t>
      </w:r>
    </w:p>
    <w:p w14:paraId="274B150E" w14:textId="77777777" w:rsidR="005757F7" w:rsidRPr="004B7104" w:rsidRDefault="005757F7" w:rsidP="005757F7">
      <w:pPr>
        <w:bidi/>
        <w:ind w:firstLine="720"/>
        <w:jc w:val="both"/>
        <w:rPr>
          <w:rFonts w:cs="David" w:hint="cs"/>
          <w:rtl/>
        </w:rPr>
      </w:pPr>
    </w:p>
    <w:p w14:paraId="067393A1" w14:textId="77777777" w:rsidR="005757F7" w:rsidRPr="004B7104" w:rsidRDefault="005757F7" w:rsidP="005757F7">
      <w:pPr>
        <w:bidi/>
        <w:jc w:val="both"/>
        <w:rPr>
          <w:rFonts w:cs="David" w:hint="cs"/>
          <w:rtl/>
        </w:rPr>
      </w:pPr>
      <w:r w:rsidRPr="00B37C4D">
        <w:rPr>
          <w:rFonts w:cs="David" w:hint="cs"/>
          <w:u w:val="single"/>
          <w:rtl/>
        </w:rPr>
        <w:t>איל ינון:</w:t>
      </w:r>
    </w:p>
    <w:p w14:paraId="1AF33D4A" w14:textId="77777777" w:rsidR="005757F7" w:rsidRPr="004B7104" w:rsidRDefault="005757F7" w:rsidP="005757F7">
      <w:pPr>
        <w:bidi/>
        <w:jc w:val="both"/>
        <w:rPr>
          <w:rFonts w:cs="David" w:hint="cs"/>
          <w:rtl/>
        </w:rPr>
      </w:pPr>
    </w:p>
    <w:p w14:paraId="00830366" w14:textId="77777777" w:rsidR="005757F7" w:rsidRPr="004B7104" w:rsidRDefault="005757F7" w:rsidP="005757F7">
      <w:pPr>
        <w:bidi/>
        <w:jc w:val="both"/>
        <w:rPr>
          <w:rFonts w:cs="David" w:hint="cs"/>
          <w:rtl/>
        </w:rPr>
      </w:pPr>
      <w:r w:rsidRPr="004B7104">
        <w:rPr>
          <w:rFonts w:cs="David" w:hint="cs"/>
          <w:rtl/>
        </w:rPr>
        <w:tab/>
        <w:t xml:space="preserve"> זאת שאלה </w:t>
      </w:r>
      <w:r>
        <w:rPr>
          <w:rFonts w:cs="David" w:hint="cs"/>
          <w:rtl/>
        </w:rPr>
        <w:t xml:space="preserve">גדולה </w:t>
      </w:r>
      <w:r w:rsidRPr="004B7104">
        <w:rPr>
          <w:rFonts w:cs="David" w:hint="cs"/>
          <w:rtl/>
        </w:rPr>
        <w:t>שעולה בהרבה</w:t>
      </w:r>
      <w:r>
        <w:rPr>
          <w:rFonts w:cs="David" w:hint="cs"/>
          <w:rtl/>
        </w:rPr>
        <w:t xml:space="preserve"> הוראות. מה זאת הממשלה בכלל?</w:t>
      </w:r>
    </w:p>
    <w:p w14:paraId="3D26066B" w14:textId="77777777" w:rsidR="005757F7" w:rsidRPr="004B7104" w:rsidRDefault="005757F7" w:rsidP="005757F7">
      <w:pPr>
        <w:bidi/>
        <w:jc w:val="both"/>
        <w:rPr>
          <w:rFonts w:cs="David" w:hint="cs"/>
          <w:rtl/>
        </w:rPr>
      </w:pPr>
    </w:p>
    <w:p w14:paraId="76D110B5"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4D7AF341" w14:textId="77777777" w:rsidR="005757F7" w:rsidRPr="004B7104" w:rsidRDefault="005757F7" w:rsidP="005757F7">
      <w:pPr>
        <w:bidi/>
        <w:jc w:val="both"/>
        <w:rPr>
          <w:rFonts w:cs="David" w:hint="cs"/>
          <w:u w:val="single"/>
          <w:rtl/>
        </w:rPr>
      </w:pPr>
    </w:p>
    <w:p w14:paraId="00D2D611" w14:textId="77777777" w:rsidR="005757F7" w:rsidRPr="004B7104" w:rsidRDefault="005757F7" w:rsidP="005757F7">
      <w:pPr>
        <w:bidi/>
        <w:ind w:firstLine="720"/>
        <w:jc w:val="both"/>
        <w:rPr>
          <w:rFonts w:cs="David" w:hint="cs"/>
          <w:rtl/>
        </w:rPr>
      </w:pPr>
      <w:r>
        <w:rPr>
          <w:rFonts w:cs="David" w:hint="cs"/>
          <w:rtl/>
        </w:rPr>
        <w:t xml:space="preserve">אני חושב </w:t>
      </w:r>
      <w:r w:rsidRPr="004B7104">
        <w:rPr>
          <w:rFonts w:cs="David" w:hint="cs"/>
          <w:rtl/>
        </w:rPr>
        <w:t xml:space="preserve">כאשר הממשלה </w:t>
      </w:r>
      <w:r>
        <w:rPr>
          <w:rFonts w:cs="David" w:hint="cs"/>
          <w:rtl/>
        </w:rPr>
        <w:t xml:space="preserve">מביעה עמדה </w:t>
      </w:r>
      <w:r w:rsidRPr="004B7104">
        <w:rPr>
          <w:rFonts w:cs="David" w:hint="cs"/>
          <w:rtl/>
        </w:rPr>
        <w:t xml:space="preserve">בוועדת שרים </w:t>
      </w:r>
      <w:r>
        <w:rPr>
          <w:rFonts w:cs="David" w:hint="cs"/>
          <w:rtl/>
        </w:rPr>
        <w:t xml:space="preserve">או בישיבת ממשלה, </w:t>
      </w:r>
      <w:r w:rsidRPr="004B7104">
        <w:rPr>
          <w:rFonts w:cs="David" w:hint="cs"/>
          <w:rtl/>
        </w:rPr>
        <w:t xml:space="preserve">זה לא צריך לעניין את הכנסת. בקדנציה הקודמת הפרשנות היתה שזה כן. היושב ראש היה חבר הכנסת יולי אדלשטיין והוא קיבל יעוץ משפטי. </w:t>
      </w:r>
    </w:p>
    <w:p w14:paraId="336AE84C" w14:textId="77777777" w:rsidR="005757F7" w:rsidRPr="004B7104" w:rsidRDefault="005757F7" w:rsidP="005757F7">
      <w:pPr>
        <w:bidi/>
        <w:jc w:val="both"/>
        <w:rPr>
          <w:rFonts w:cs="David" w:hint="cs"/>
          <w:rtl/>
        </w:rPr>
      </w:pPr>
    </w:p>
    <w:p w14:paraId="275E8633" w14:textId="77777777" w:rsidR="005757F7" w:rsidRPr="004B7104" w:rsidRDefault="005757F7" w:rsidP="005757F7">
      <w:pPr>
        <w:bidi/>
        <w:jc w:val="both"/>
        <w:rPr>
          <w:rFonts w:cs="David" w:hint="cs"/>
          <w:rtl/>
        </w:rPr>
      </w:pPr>
      <w:r w:rsidRPr="004B7104">
        <w:rPr>
          <w:rFonts w:cs="David" w:hint="cs"/>
          <w:u w:val="single"/>
          <w:rtl/>
        </w:rPr>
        <w:t>איל ינון:</w:t>
      </w:r>
    </w:p>
    <w:p w14:paraId="704F28A8" w14:textId="77777777" w:rsidR="005757F7" w:rsidRPr="004B7104" w:rsidRDefault="005757F7" w:rsidP="005757F7">
      <w:pPr>
        <w:bidi/>
        <w:jc w:val="both"/>
        <w:rPr>
          <w:rFonts w:cs="David" w:hint="cs"/>
          <w:rtl/>
        </w:rPr>
      </w:pPr>
    </w:p>
    <w:p w14:paraId="27D79A39" w14:textId="77777777" w:rsidR="005757F7" w:rsidRDefault="005757F7" w:rsidP="005757F7">
      <w:pPr>
        <w:bidi/>
        <w:jc w:val="both"/>
        <w:rPr>
          <w:rFonts w:cs="David" w:hint="cs"/>
          <w:rtl/>
        </w:rPr>
      </w:pPr>
      <w:r w:rsidRPr="004B7104">
        <w:rPr>
          <w:rFonts w:cs="David" w:hint="cs"/>
          <w:rtl/>
        </w:rPr>
        <w:tab/>
      </w:r>
      <w:r>
        <w:rPr>
          <w:rFonts w:cs="David" w:hint="cs"/>
          <w:rtl/>
        </w:rPr>
        <w:t>החלטת ממשלה או החלטת ועדת שרים לחקיקה זה משהו פנימי?</w:t>
      </w:r>
    </w:p>
    <w:p w14:paraId="15444F35" w14:textId="77777777" w:rsidR="005757F7" w:rsidRDefault="005757F7" w:rsidP="005757F7">
      <w:pPr>
        <w:bidi/>
        <w:jc w:val="both"/>
        <w:rPr>
          <w:rFonts w:cs="David" w:hint="cs"/>
          <w:rtl/>
        </w:rPr>
      </w:pPr>
    </w:p>
    <w:p w14:paraId="789F5734" w14:textId="77777777" w:rsidR="005757F7" w:rsidRDefault="005757F7" w:rsidP="005757F7">
      <w:pPr>
        <w:keepNext/>
        <w:bidi/>
        <w:jc w:val="both"/>
        <w:rPr>
          <w:rFonts w:cs="David" w:hint="cs"/>
          <w:u w:val="single"/>
          <w:rtl/>
        </w:rPr>
      </w:pPr>
      <w:r>
        <w:rPr>
          <w:rFonts w:cs="David" w:hint="cs"/>
          <w:u w:val="single"/>
          <w:rtl/>
        </w:rPr>
        <w:t>דוד רותם:</w:t>
      </w:r>
    </w:p>
    <w:p w14:paraId="13E15384" w14:textId="77777777" w:rsidR="005757F7" w:rsidRDefault="005757F7" w:rsidP="005757F7">
      <w:pPr>
        <w:keepNext/>
        <w:bidi/>
        <w:jc w:val="both"/>
        <w:rPr>
          <w:rFonts w:cs="David" w:hint="cs"/>
          <w:u w:val="single"/>
          <w:rtl/>
        </w:rPr>
      </w:pPr>
    </w:p>
    <w:p w14:paraId="464D988A" w14:textId="77777777" w:rsidR="005757F7" w:rsidRDefault="005757F7" w:rsidP="005757F7">
      <w:pPr>
        <w:bidi/>
        <w:jc w:val="both"/>
        <w:rPr>
          <w:rFonts w:cs="David" w:hint="cs"/>
          <w:rtl/>
        </w:rPr>
      </w:pPr>
      <w:r>
        <w:rPr>
          <w:rFonts w:cs="David" w:hint="cs"/>
          <w:rtl/>
        </w:rPr>
        <w:tab/>
        <w:t xml:space="preserve">כן. </w:t>
      </w:r>
    </w:p>
    <w:p w14:paraId="29E1B8B5" w14:textId="77777777" w:rsidR="005757F7" w:rsidRDefault="005757F7" w:rsidP="005757F7">
      <w:pPr>
        <w:bidi/>
        <w:jc w:val="both"/>
        <w:rPr>
          <w:rFonts w:cs="David" w:hint="cs"/>
          <w:rtl/>
        </w:rPr>
      </w:pPr>
    </w:p>
    <w:p w14:paraId="5377B1AC" w14:textId="77777777" w:rsidR="005757F7" w:rsidRDefault="005757F7" w:rsidP="005757F7">
      <w:pPr>
        <w:bidi/>
        <w:jc w:val="both"/>
        <w:rPr>
          <w:rFonts w:cs="David" w:hint="cs"/>
          <w:u w:val="single"/>
          <w:rtl/>
        </w:rPr>
      </w:pPr>
      <w:r>
        <w:rPr>
          <w:rFonts w:cs="David" w:hint="cs"/>
          <w:u w:val="single"/>
          <w:rtl/>
        </w:rPr>
        <w:t>איל ינון:</w:t>
      </w:r>
    </w:p>
    <w:p w14:paraId="31E7FCFC" w14:textId="77777777" w:rsidR="005757F7" w:rsidRDefault="005757F7" w:rsidP="005757F7">
      <w:pPr>
        <w:bidi/>
        <w:jc w:val="both"/>
        <w:rPr>
          <w:rFonts w:cs="David" w:hint="cs"/>
          <w:u w:val="single"/>
          <w:rtl/>
        </w:rPr>
      </w:pPr>
    </w:p>
    <w:p w14:paraId="2BE11FCC" w14:textId="77777777" w:rsidR="005757F7" w:rsidRDefault="005757F7" w:rsidP="005757F7">
      <w:pPr>
        <w:bidi/>
        <w:jc w:val="both"/>
        <w:rPr>
          <w:rFonts w:cs="David" w:hint="cs"/>
          <w:rtl/>
        </w:rPr>
      </w:pPr>
      <w:r>
        <w:rPr>
          <w:rFonts w:cs="David" w:hint="cs"/>
          <w:rtl/>
        </w:rPr>
        <w:tab/>
        <w:t xml:space="preserve">היתה על זה הצבעה בממשלה. </w:t>
      </w:r>
    </w:p>
    <w:p w14:paraId="768D9D30" w14:textId="77777777" w:rsidR="005757F7" w:rsidRDefault="005757F7" w:rsidP="005757F7">
      <w:pPr>
        <w:bidi/>
        <w:jc w:val="both"/>
        <w:rPr>
          <w:rFonts w:cs="David" w:hint="cs"/>
          <w:rtl/>
        </w:rPr>
      </w:pPr>
    </w:p>
    <w:p w14:paraId="31D4309A" w14:textId="77777777" w:rsidR="005757F7" w:rsidRDefault="005757F7" w:rsidP="005757F7">
      <w:pPr>
        <w:keepNext/>
        <w:bidi/>
        <w:jc w:val="both"/>
        <w:rPr>
          <w:rFonts w:cs="David" w:hint="cs"/>
          <w:u w:val="single"/>
          <w:rtl/>
        </w:rPr>
      </w:pPr>
      <w:r>
        <w:rPr>
          <w:rFonts w:cs="David" w:hint="cs"/>
          <w:u w:val="single"/>
          <w:rtl/>
        </w:rPr>
        <w:t>דוד רותם:</w:t>
      </w:r>
    </w:p>
    <w:p w14:paraId="345948A8" w14:textId="77777777" w:rsidR="005757F7" w:rsidRDefault="005757F7" w:rsidP="005757F7">
      <w:pPr>
        <w:keepNext/>
        <w:bidi/>
        <w:jc w:val="both"/>
        <w:rPr>
          <w:rFonts w:cs="David" w:hint="cs"/>
          <w:u w:val="single"/>
          <w:rtl/>
        </w:rPr>
      </w:pPr>
    </w:p>
    <w:p w14:paraId="60451E29" w14:textId="77777777" w:rsidR="005757F7" w:rsidRPr="000B4EFC" w:rsidRDefault="005757F7" w:rsidP="005757F7">
      <w:pPr>
        <w:bidi/>
        <w:jc w:val="both"/>
        <w:rPr>
          <w:rFonts w:cs="David" w:hint="cs"/>
          <w:rtl/>
        </w:rPr>
      </w:pPr>
      <w:r>
        <w:rPr>
          <w:rFonts w:cs="David" w:hint="cs"/>
          <w:rtl/>
        </w:rPr>
        <w:tab/>
        <w:t>מה זה מעניין אותי?</w:t>
      </w:r>
    </w:p>
    <w:p w14:paraId="56A2EF86" w14:textId="77777777" w:rsidR="005757F7" w:rsidRDefault="005757F7" w:rsidP="005757F7">
      <w:pPr>
        <w:bidi/>
        <w:jc w:val="both"/>
        <w:rPr>
          <w:rFonts w:cs="David" w:hint="cs"/>
          <w:u w:val="single"/>
          <w:rtl/>
        </w:rPr>
      </w:pPr>
    </w:p>
    <w:p w14:paraId="43CBBF59" w14:textId="77777777" w:rsidR="005757F7" w:rsidRPr="004B7104" w:rsidRDefault="005757F7" w:rsidP="005757F7">
      <w:pPr>
        <w:bidi/>
        <w:jc w:val="both"/>
        <w:rPr>
          <w:rFonts w:cs="David" w:hint="cs"/>
          <w:rtl/>
        </w:rPr>
      </w:pPr>
    </w:p>
    <w:p w14:paraId="7A7880BC" w14:textId="77777777" w:rsidR="005757F7" w:rsidRPr="00200F65" w:rsidRDefault="005757F7" w:rsidP="005757F7">
      <w:pPr>
        <w:bidi/>
        <w:jc w:val="both"/>
        <w:rPr>
          <w:rFonts w:cs="David" w:hint="cs"/>
          <w:u w:val="single"/>
          <w:rtl/>
        </w:rPr>
      </w:pPr>
      <w:r w:rsidRPr="00200F65">
        <w:rPr>
          <w:rFonts w:cs="David" w:hint="cs"/>
          <w:u w:val="single"/>
          <w:rtl/>
        </w:rPr>
        <w:t>ירדנה מלר-הורוביץ:</w:t>
      </w:r>
    </w:p>
    <w:p w14:paraId="7BEFB078" w14:textId="77777777" w:rsidR="005757F7" w:rsidRPr="004B7104" w:rsidRDefault="005757F7" w:rsidP="005757F7">
      <w:pPr>
        <w:bidi/>
        <w:jc w:val="both"/>
        <w:rPr>
          <w:rFonts w:cs="David" w:hint="cs"/>
          <w:rtl/>
        </w:rPr>
      </w:pPr>
    </w:p>
    <w:p w14:paraId="3551D552" w14:textId="77777777" w:rsidR="005757F7" w:rsidRPr="004B7104" w:rsidRDefault="005757F7" w:rsidP="005757F7">
      <w:pPr>
        <w:bidi/>
        <w:ind w:firstLine="720"/>
        <w:jc w:val="both"/>
        <w:rPr>
          <w:rFonts w:cs="David" w:hint="cs"/>
          <w:rtl/>
        </w:rPr>
      </w:pPr>
      <w:r w:rsidRPr="004B7104">
        <w:rPr>
          <w:rFonts w:cs="David" w:hint="cs"/>
          <w:rtl/>
        </w:rPr>
        <w:t>היה</w:t>
      </w:r>
      <w:r>
        <w:rPr>
          <w:rFonts w:cs="David" w:hint="cs"/>
          <w:rtl/>
        </w:rPr>
        <w:t xml:space="preserve"> פעם ויכוח בין ציפי לבני וחיים רמון. שניהם ייצגו את הממשלה והיה ויכוח ביניהם על עמדת הממשלה. </w:t>
      </w:r>
      <w:r w:rsidRPr="004B7104">
        <w:rPr>
          <w:rFonts w:cs="David" w:hint="cs"/>
          <w:rtl/>
        </w:rPr>
        <w:t>אי</w:t>
      </w:r>
      <w:r>
        <w:rPr>
          <w:rFonts w:cs="David" w:hint="cs"/>
          <w:rtl/>
        </w:rPr>
        <w:t>-</w:t>
      </w:r>
      <w:r w:rsidRPr="004B7104">
        <w:rPr>
          <w:rFonts w:cs="David" w:hint="cs"/>
          <w:rtl/>
        </w:rPr>
        <w:t>אפשר היה להשיג את ראש הממשלה. מזכיר הממשלה, ישראל מימון הגיע למליאה. זאת</w:t>
      </w:r>
      <w:r>
        <w:rPr>
          <w:rFonts w:cs="David" w:hint="cs"/>
          <w:rtl/>
        </w:rPr>
        <w:t xml:space="preserve"> אחת הפעמים הבודדות שנתנו את הפלאפון ליושב ראש וראש הממשלה אמר להצביע עכשיו</w:t>
      </w:r>
      <w:r w:rsidRPr="004B7104">
        <w:rPr>
          <w:rFonts w:cs="David" w:hint="cs"/>
          <w:rtl/>
        </w:rPr>
        <w:t xml:space="preserve">. </w:t>
      </w:r>
    </w:p>
    <w:p w14:paraId="1F7169A8" w14:textId="77777777" w:rsidR="005757F7" w:rsidRPr="004B7104" w:rsidRDefault="005757F7" w:rsidP="005757F7">
      <w:pPr>
        <w:bidi/>
        <w:jc w:val="both"/>
        <w:rPr>
          <w:rFonts w:cs="David" w:hint="cs"/>
          <w:rtl/>
        </w:rPr>
      </w:pPr>
    </w:p>
    <w:p w14:paraId="5CEF14B7" w14:textId="77777777" w:rsidR="005757F7" w:rsidRPr="004B7104" w:rsidRDefault="005757F7" w:rsidP="005757F7">
      <w:pPr>
        <w:bidi/>
        <w:jc w:val="both"/>
        <w:rPr>
          <w:rFonts w:cs="David" w:hint="cs"/>
          <w:rtl/>
        </w:rPr>
      </w:pPr>
      <w:r w:rsidRPr="004B7104">
        <w:rPr>
          <w:rFonts w:cs="David" w:hint="cs"/>
          <w:u w:val="single"/>
          <w:rtl/>
        </w:rPr>
        <w:t>איל ינון:</w:t>
      </w:r>
    </w:p>
    <w:p w14:paraId="5AFAA3A5" w14:textId="77777777" w:rsidR="005757F7" w:rsidRPr="004B7104" w:rsidRDefault="005757F7" w:rsidP="005757F7">
      <w:pPr>
        <w:bidi/>
        <w:jc w:val="both"/>
        <w:rPr>
          <w:rFonts w:cs="David" w:hint="cs"/>
          <w:rtl/>
        </w:rPr>
      </w:pPr>
    </w:p>
    <w:p w14:paraId="5C64D1BF" w14:textId="77777777" w:rsidR="005757F7" w:rsidRPr="004B7104" w:rsidRDefault="005757F7" w:rsidP="005757F7">
      <w:pPr>
        <w:bidi/>
        <w:jc w:val="both"/>
        <w:rPr>
          <w:rFonts w:cs="David" w:hint="cs"/>
          <w:rtl/>
        </w:rPr>
      </w:pPr>
      <w:r w:rsidRPr="004B7104">
        <w:rPr>
          <w:rFonts w:cs="David" w:hint="cs"/>
          <w:rtl/>
        </w:rPr>
        <w:tab/>
        <w:t xml:space="preserve"> חבר הכנסת רותם הביא דוגמה ש</w:t>
      </w:r>
      <w:r>
        <w:rPr>
          <w:rFonts w:cs="David" w:hint="cs"/>
          <w:rtl/>
        </w:rPr>
        <w:t xml:space="preserve">לדעתי </w:t>
      </w:r>
      <w:r w:rsidRPr="004B7104">
        <w:rPr>
          <w:rFonts w:cs="David" w:hint="cs"/>
          <w:rtl/>
        </w:rPr>
        <w:t>היא קלה בהרבה מהדוגמה שהובאה פה. ועדת שרים לחקיקה</w:t>
      </w:r>
      <w:r>
        <w:rPr>
          <w:rFonts w:cs="David" w:hint="cs"/>
          <w:rtl/>
        </w:rPr>
        <w:t xml:space="preserve"> היא גוף פורמאלי של הממשלה</w:t>
      </w:r>
      <w:r w:rsidRPr="004B7104">
        <w:rPr>
          <w:rFonts w:cs="David" w:hint="cs"/>
          <w:rtl/>
        </w:rPr>
        <w:t>, שמקיים דיונים</w:t>
      </w:r>
      <w:r>
        <w:rPr>
          <w:rFonts w:cs="David" w:hint="cs"/>
          <w:rtl/>
        </w:rPr>
        <w:t xml:space="preserve"> אחת לשבוע</w:t>
      </w:r>
      <w:r w:rsidRPr="004B7104">
        <w:rPr>
          <w:rFonts w:cs="David" w:hint="cs"/>
          <w:rtl/>
        </w:rPr>
        <w:t>, לצורך גיבוש עמדת הממשלה ביחס לחוקים. יוצא פרוטוקול</w:t>
      </w:r>
      <w:r>
        <w:rPr>
          <w:rFonts w:cs="David" w:hint="cs"/>
          <w:rtl/>
        </w:rPr>
        <w:t xml:space="preserve"> החלטות שאומר גם מה עמדת הממשלה. מתקיימת הצבעה בממשלה</w:t>
      </w:r>
      <w:r w:rsidRPr="004B7104">
        <w:rPr>
          <w:rFonts w:cs="David" w:hint="cs"/>
          <w:rtl/>
        </w:rPr>
        <w:t>. איך אפשר שלא</w:t>
      </w:r>
      <w:r>
        <w:rPr>
          <w:rFonts w:cs="David" w:hint="cs"/>
          <w:rtl/>
        </w:rPr>
        <w:t xml:space="preserve"> </w:t>
      </w:r>
      <w:r w:rsidRPr="004B7104">
        <w:rPr>
          <w:rFonts w:cs="David" w:hint="cs"/>
          <w:rtl/>
        </w:rPr>
        <w:t>לראות בזה</w:t>
      </w:r>
      <w:r>
        <w:rPr>
          <w:rFonts w:cs="David" w:hint="cs"/>
          <w:rtl/>
        </w:rPr>
        <w:t xml:space="preserve"> - - - </w:t>
      </w:r>
    </w:p>
    <w:p w14:paraId="22CF804E" w14:textId="77777777" w:rsidR="005757F7" w:rsidRPr="004B7104" w:rsidRDefault="005757F7" w:rsidP="005757F7">
      <w:pPr>
        <w:bidi/>
        <w:jc w:val="both"/>
        <w:rPr>
          <w:rFonts w:cs="David" w:hint="cs"/>
          <w:rtl/>
        </w:rPr>
      </w:pPr>
    </w:p>
    <w:p w14:paraId="0D79E3BD"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1822945E" w14:textId="77777777" w:rsidR="005757F7" w:rsidRPr="004B7104" w:rsidRDefault="005757F7" w:rsidP="005757F7">
      <w:pPr>
        <w:bidi/>
        <w:jc w:val="both"/>
        <w:rPr>
          <w:rFonts w:cs="David" w:hint="cs"/>
          <w:u w:val="single"/>
          <w:rtl/>
        </w:rPr>
      </w:pPr>
    </w:p>
    <w:p w14:paraId="01A2914D" w14:textId="77777777" w:rsidR="005757F7" w:rsidRPr="004B7104" w:rsidRDefault="005757F7" w:rsidP="005757F7">
      <w:pPr>
        <w:bidi/>
        <w:ind w:firstLine="720"/>
        <w:jc w:val="both"/>
        <w:rPr>
          <w:rFonts w:cs="David" w:hint="cs"/>
          <w:rtl/>
        </w:rPr>
      </w:pPr>
      <w:r w:rsidRPr="004B7104">
        <w:rPr>
          <w:rFonts w:cs="David" w:hint="cs"/>
          <w:rtl/>
        </w:rPr>
        <w:t xml:space="preserve">הכנסת היא כנסת והממשלה היא ממשלה. אם הממשלה רוצה להביע עמדה </w:t>
      </w:r>
      <w:r w:rsidRPr="004B7104">
        <w:rPr>
          <w:rFonts w:cs="David"/>
          <w:rtl/>
        </w:rPr>
        <w:t>–</w:t>
      </w:r>
      <w:r w:rsidRPr="004B7104">
        <w:rPr>
          <w:rFonts w:cs="David" w:hint="cs"/>
          <w:rtl/>
        </w:rPr>
        <w:t xml:space="preserve"> </w:t>
      </w:r>
      <w:r>
        <w:rPr>
          <w:rFonts w:cs="David" w:hint="cs"/>
          <w:rtl/>
        </w:rPr>
        <w:t xml:space="preserve">נניח, </w:t>
      </w:r>
      <w:r w:rsidRPr="004B7104">
        <w:rPr>
          <w:rFonts w:cs="David" w:hint="cs"/>
          <w:rtl/>
        </w:rPr>
        <w:t>קח הצעת חוק טרומית. אני מגיש הצעת חוק בקריאה טרומית והממשלה לא מגיבה</w:t>
      </w:r>
      <w:r>
        <w:rPr>
          <w:rFonts w:cs="David" w:hint="cs"/>
          <w:rtl/>
        </w:rPr>
        <w:t xml:space="preserve"> לא בעד ולא נגד</w:t>
      </w:r>
      <w:r w:rsidRPr="004B7104">
        <w:rPr>
          <w:rFonts w:cs="David" w:hint="cs"/>
          <w:rtl/>
        </w:rPr>
        <w:t>. יש ועדת</w:t>
      </w:r>
      <w:r>
        <w:rPr>
          <w:rFonts w:cs="David" w:hint="cs"/>
          <w:rtl/>
        </w:rPr>
        <w:t xml:space="preserve"> שרים שהחליטה נגד.</w:t>
      </w:r>
    </w:p>
    <w:p w14:paraId="54ACDE75" w14:textId="77777777" w:rsidR="005757F7" w:rsidRPr="004B7104" w:rsidRDefault="005757F7" w:rsidP="005757F7">
      <w:pPr>
        <w:bidi/>
        <w:jc w:val="both"/>
        <w:rPr>
          <w:rFonts w:cs="David" w:hint="cs"/>
          <w:rtl/>
        </w:rPr>
      </w:pPr>
    </w:p>
    <w:p w14:paraId="06DF2425" w14:textId="77777777" w:rsidR="005757F7" w:rsidRPr="004B7104" w:rsidRDefault="005757F7" w:rsidP="005757F7">
      <w:pPr>
        <w:bidi/>
        <w:jc w:val="both"/>
        <w:rPr>
          <w:rFonts w:cs="David" w:hint="cs"/>
          <w:rtl/>
        </w:rPr>
      </w:pPr>
      <w:r w:rsidRPr="004B7104">
        <w:rPr>
          <w:rFonts w:cs="David" w:hint="cs"/>
          <w:u w:val="single"/>
          <w:rtl/>
        </w:rPr>
        <w:t>איל ינון:</w:t>
      </w:r>
    </w:p>
    <w:p w14:paraId="397A6520" w14:textId="77777777" w:rsidR="005757F7" w:rsidRPr="004B7104" w:rsidRDefault="005757F7" w:rsidP="005757F7">
      <w:pPr>
        <w:bidi/>
        <w:jc w:val="both"/>
        <w:rPr>
          <w:rFonts w:cs="David" w:hint="cs"/>
          <w:rtl/>
        </w:rPr>
      </w:pPr>
    </w:p>
    <w:p w14:paraId="2786539E" w14:textId="77777777" w:rsidR="005757F7" w:rsidRPr="004B7104" w:rsidRDefault="005757F7" w:rsidP="005757F7">
      <w:pPr>
        <w:bidi/>
        <w:jc w:val="both"/>
        <w:rPr>
          <w:rFonts w:cs="David" w:hint="cs"/>
          <w:rtl/>
        </w:rPr>
      </w:pPr>
      <w:r w:rsidRPr="004B7104">
        <w:rPr>
          <w:rFonts w:cs="David" w:hint="cs"/>
          <w:rtl/>
        </w:rPr>
        <w:tab/>
        <w:t xml:space="preserve"> אבל הממשלה החליטה שהיא נגד.</w:t>
      </w:r>
    </w:p>
    <w:p w14:paraId="6742A9D1" w14:textId="77777777" w:rsidR="005757F7" w:rsidRPr="004B7104" w:rsidRDefault="005757F7" w:rsidP="005757F7">
      <w:pPr>
        <w:bidi/>
        <w:jc w:val="both"/>
        <w:rPr>
          <w:rFonts w:cs="David" w:hint="cs"/>
          <w:rtl/>
        </w:rPr>
      </w:pPr>
    </w:p>
    <w:p w14:paraId="03799377"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6A1AFC38" w14:textId="77777777" w:rsidR="005757F7" w:rsidRPr="004B7104" w:rsidRDefault="005757F7" w:rsidP="005757F7">
      <w:pPr>
        <w:bidi/>
        <w:jc w:val="both"/>
        <w:rPr>
          <w:rFonts w:cs="David" w:hint="cs"/>
          <w:u w:val="single"/>
          <w:rtl/>
        </w:rPr>
      </w:pPr>
    </w:p>
    <w:p w14:paraId="284ACED5" w14:textId="77777777" w:rsidR="005757F7" w:rsidRPr="004B7104" w:rsidRDefault="005757F7" w:rsidP="005757F7">
      <w:pPr>
        <w:bidi/>
        <w:ind w:firstLine="720"/>
        <w:jc w:val="both"/>
        <w:rPr>
          <w:rFonts w:cs="David" w:hint="cs"/>
          <w:rtl/>
        </w:rPr>
      </w:pPr>
      <w:r>
        <w:rPr>
          <w:rFonts w:cs="David" w:hint="cs"/>
          <w:rtl/>
        </w:rPr>
        <w:t xml:space="preserve">סליחה, בדיון לא עולה שר להגיד שהוא נגד ואף אחד לא עולה להגיד שהוא נגד. </w:t>
      </w:r>
      <w:r w:rsidRPr="004B7104">
        <w:rPr>
          <w:rFonts w:cs="David" w:hint="cs"/>
          <w:rtl/>
        </w:rPr>
        <w:t>הם לא הודיעו לכנסת</w:t>
      </w:r>
      <w:r>
        <w:rPr>
          <w:rFonts w:cs="David" w:hint="cs"/>
          <w:rtl/>
        </w:rPr>
        <w:t>, אין תשובת שר</w:t>
      </w:r>
      <w:r w:rsidRPr="004B7104">
        <w:rPr>
          <w:rFonts w:cs="David" w:hint="cs"/>
          <w:rtl/>
        </w:rPr>
        <w:t xml:space="preserve">. </w:t>
      </w:r>
    </w:p>
    <w:p w14:paraId="58ED76BA" w14:textId="77777777" w:rsidR="005757F7" w:rsidRPr="004B7104" w:rsidRDefault="005757F7" w:rsidP="005757F7">
      <w:pPr>
        <w:bidi/>
        <w:jc w:val="both"/>
        <w:rPr>
          <w:rFonts w:cs="David" w:hint="cs"/>
          <w:rtl/>
        </w:rPr>
      </w:pPr>
    </w:p>
    <w:p w14:paraId="28F0A400" w14:textId="77777777" w:rsidR="005757F7" w:rsidRPr="004B7104" w:rsidRDefault="005757F7" w:rsidP="005757F7">
      <w:pPr>
        <w:bidi/>
        <w:jc w:val="both"/>
        <w:rPr>
          <w:rFonts w:cs="David" w:hint="cs"/>
          <w:rtl/>
        </w:rPr>
      </w:pPr>
      <w:r>
        <w:rPr>
          <w:rFonts w:cs="David" w:hint="cs"/>
          <w:u w:val="single"/>
          <w:rtl/>
        </w:rPr>
        <w:t>איל ינון</w:t>
      </w:r>
      <w:r w:rsidRPr="004B7104">
        <w:rPr>
          <w:rFonts w:cs="David" w:hint="cs"/>
          <w:u w:val="single"/>
          <w:rtl/>
        </w:rPr>
        <w:t>:</w:t>
      </w:r>
    </w:p>
    <w:p w14:paraId="32D05317" w14:textId="77777777" w:rsidR="005757F7" w:rsidRDefault="005757F7" w:rsidP="005757F7">
      <w:pPr>
        <w:bidi/>
        <w:jc w:val="both"/>
        <w:rPr>
          <w:rFonts w:cs="David" w:hint="cs"/>
          <w:rtl/>
        </w:rPr>
      </w:pPr>
    </w:p>
    <w:p w14:paraId="7D1070F1" w14:textId="77777777" w:rsidR="005757F7" w:rsidRDefault="005757F7" w:rsidP="005757F7">
      <w:pPr>
        <w:bidi/>
        <w:jc w:val="both"/>
        <w:rPr>
          <w:rFonts w:cs="David" w:hint="cs"/>
          <w:rtl/>
        </w:rPr>
      </w:pPr>
      <w:r>
        <w:rPr>
          <w:rFonts w:cs="David" w:hint="cs"/>
          <w:rtl/>
        </w:rPr>
        <w:tab/>
        <w:t>זה לא נכון. בדינאמיק</w:t>
      </w:r>
      <w:r>
        <w:rPr>
          <w:rFonts w:cs="David" w:hint="eastAsia"/>
          <w:rtl/>
        </w:rPr>
        <w:t>ה</w:t>
      </w:r>
      <w:r>
        <w:rPr>
          <w:rFonts w:cs="David" w:hint="cs"/>
          <w:rtl/>
        </w:rPr>
        <w:t xml:space="preserve"> שמתרחשת בין הממשלה לכנסת, הממשלה כן מודיעה לכנסת. בהתחלה במסמך לא רשמי שהוא בכתב יד ואחר-כך במסמך.</w:t>
      </w:r>
    </w:p>
    <w:p w14:paraId="7AC9DAB6" w14:textId="77777777" w:rsidR="005757F7" w:rsidRPr="004B7104" w:rsidRDefault="005757F7" w:rsidP="005757F7">
      <w:pPr>
        <w:bidi/>
        <w:jc w:val="both"/>
        <w:rPr>
          <w:rFonts w:cs="David" w:hint="cs"/>
          <w:rtl/>
        </w:rPr>
      </w:pPr>
    </w:p>
    <w:p w14:paraId="2CD8806A" w14:textId="77777777" w:rsidR="005757F7" w:rsidRPr="004B7104" w:rsidRDefault="005757F7" w:rsidP="005757F7">
      <w:pPr>
        <w:bidi/>
        <w:jc w:val="both"/>
        <w:rPr>
          <w:rFonts w:cs="David" w:hint="cs"/>
          <w:u w:val="single"/>
          <w:rtl/>
        </w:rPr>
      </w:pPr>
      <w:r>
        <w:rPr>
          <w:rFonts w:cs="David" w:hint="cs"/>
          <w:u w:val="single"/>
          <w:rtl/>
        </w:rPr>
        <w:t xml:space="preserve">היו"ר </w:t>
      </w:r>
      <w:r w:rsidRPr="004B7104">
        <w:rPr>
          <w:rFonts w:cs="David" w:hint="cs"/>
          <w:u w:val="single"/>
          <w:rtl/>
        </w:rPr>
        <w:t>יריב לוין:</w:t>
      </w:r>
    </w:p>
    <w:p w14:paraId="08C32593" w14:textId="77777777" w:rsidR="005757F7" w:rsidRPr="004B7104" w:rsidRDefault="005757F7" w:rsidP="005757F7">
      <w:pPr>
        <w:bidi/>
        <w:jc w:val="both"/>
        <w:rPr>
          <w:rFonts w:cs="David" w:hint="cs"/>
          <w:u w:val="single"/>
          <w:rtl/>
        </w:rPr>
      </w:pPr>
    </w:p>
    <w:p w14:paraId="41851B52" w14:textId="77777777" w:rsidR="005757F7" w:rsidRPr="004B7104" w:rsidRDefault="005757F7" w:rsidP="005757F7">
      <w:pPr>
        <w:bidi/>
        <w:ind w:firstLine="720"/>
        <w:jc w:val="both"/>
        <w:rPr>
          <w:rFonts w:cs="David" w:hint="cs"/>
          <w:rtl/>
        </w:rPr>
      </w:pPr>
      <w:r w:rsidRPr="004B7104">
        <w:rPr>
          <w:rFonts w:cs="David" w:hint="cs"/>
          <w:rtl/>
        </w:rPr>
        <w:t>הרי לפי זה נקבע</w:t>
      </w:r>
      <w:r>
        <w:rPr>
          <w:rFonts w:cs="David" w:hint="cs"/>
          <w:rtl/>
        </w:rPr>
        <w:t xml:space="preserve"> אם אתה עולה לדוכן. </w:t>
      </w:r>
    </w:p>
    <w:p w14:paraId="2A75E4FE" w14:textId="77777777" w:rsidR="005757F7" w:rsidRDefault="005757F7" w:rsidP="005757F7">
      <w:pPr>
        <w:bidi/>
        <w:jc w:val="both"/>
        <w:rPr>
          <w:rFonts w:cs="David" w:hint="cs"/>
          <w:rtl/>
        </w:rPr>
      </w:pPr>
    </w:p>
    <w:p w14:paraId="07DEB3B4" w14:textId="77777777" w:rsidR="005757F7" w:rsidRDefault="005757F7" w:rsidP="005757F7">
      <w:pPr>
        <w:bidi/>
        <w:jc w:val="both"/>
        <w:rPr>
          <w:rFonts w:cs="David" w:hint="cs"/>
          <w:u w:val="single"/>
          <w:rtl/>
        </w:rPr>
      </w:pPr>
      <w:r w:rsidRPr="004F63E0">
        <w:rPr>
          <w:rFonts w:cs="David" w:hint="cs"/>
          <w:u w:val="single"/>
          <w:rtl/>
        </w:rPr>
        <w:t>אברהם מיכאלי:</w:t>
      </w:r>
    </w:p>
    <w:p w14:paraId="05A0A230" w14:textId="77777777" w:rsidR="005757F7" w:rsidRDefault="005757F7" w:rsidP="005757F7">
      <w:pPr>
        <w:bidi/>
        <w:jc w:val="both"/>
        <w:rPr>
          <w:rFonts w:cs="David" w:hint="cs"/>
          <w:rtl/>
        </w:rPr>
      </w:pPr>
    </w:p>
    <w:p w14:paraId="7E7ABBD6" w14:textId="77777777" w:rsidR="005757F7" w:rsidRDefault="005757F7" w:rsidP="005757F7">
      <w:pPr>
        <w:bidi/>
        <w:jc w:val="both"/>
        <w:rPr>
          <w:rFonts w:cs="David" w:hint="cs"/>
          <w:rtl/>
        </w:rPr>
      </w:pPr>
      <w:r>
        <w:rPr>
          <w:rFonts w:cs="David" w:hint="cs"/>
          <w:rtl/>
        </w:rPr>
        <w:tab/>
        <w:t xml:space="preserve">אני לא עולה לדבר מלמעלה. </w:t>
      </w:r>
    </w:p>
    <w:p w14:paraId="45850DFB" w14:textId="77777777" w:rsidR="005757F7" w:rsidRPr="004B7104" w:rsidRDefault="005757F7" w:rsidP="005757F7">
      <w:pPr>
        <w:bidi/>
        <w:jc w:val="both"/>
        <w:rPr>
          <w:rFonts w:cs="David" w:hint="cs"/>
          <w:rtl/>
        </w:rPr>
      </w:pPr>
    </w:p>
    <w:p w14:paraId="1C763F29" w14:textId="77777777" w:rsidR="005757F7" w:rsidRPr="004B7104" w:rsidRDefault="005757F7" w:rsidP="005757F7">
      <w:pPr>
        <w:bidi/>
        <w:jc w:val="both"/>
        <w:rPr>
          <w:rFonts w:cs="David" w:hint="cs"/>
          <w:u w:val="single"/>
          <w:rtl/>
        </w:rPr>
      </w:pPr>
      <w:r>
        <w:rPr>
          <w:rFonts w:cs="David" w:hint="cs"/>
          <w:u w:val="single"/>
          <w:rtl/>
        </w:rPr>
        <w:t xml:space="preserve">היו"ר </w:t>
      </w:r>
      <w:r w:rsidRPr="004B7104">
        <w:rPr>
          <w:rFonts w:cs="David" w:hint="cs"/>
          <w:u w:val="single"/>
          <w:rtl/>
        </w:rPr>
        <w:t>יריב לוין:</w:t>
      </w:r>
    </w:p>
    <w:p w14:paraId="7F61CDB9" w14:textId="77777777" w:rsidR="005757F7" w:rsidRDefault="005757F7" w:rsidP="005757F7">
      <w:pPr>
        <w:bidi/>
        <w:jc w:val="both"/>
        <w:rPr>
          <w:rFonts w:cs="David" w:hint="cs"/>
          <w:u w:val="single"/>
          <w:rtl/>
        </w:rPr>
      </w:pPr>
    </w:p>
    <w:p w14:paraId="661E3D7F" w14:textId="77777777" w:rsidR="005757F7" w:rsidRPr="001F7501" w:rsidRDefault="005757F7" w:rsidP="005757F7">
      <w:pPr>
        <w:bidi/>
        <w:jc w:val="both"/>
        <w:rPr>
          <w:rFonts w:cs="David" w:hint="cs"/>
          <w:rtl/>
        </w:rPr>
      </w:pPr>
      <w:r>
        <w:rPr>
          <w:rFonts w:cs="David" w:hint="cs"/>
          <w:rtl/>
        </w:rPr>
        <w:tab/>
        <w:t xml:space="preserve">כי אז זה כאילו לא בא על חשבון המפלגה, אלא אם החליטו לאפשר לך לנצל את המכסה כי מכל מיני סיבות חשוב  - - - </w:t>
      </w:r>
    </w:p>
    <w:p w14:paraId="312A24C1" w14:textId="77777777" w:rsidR="005757F7" w:rsidRPr="001F7501" w:rsidRDefault="005757F7" w:rsidP="005757F7">
      <w:pPr>
        <w:bidi/>
        <w:jc w:val="both"/>
        <w:rPr>
          <w:rFonts w:cs="David" w:hint="cs"/>
          <w:rtl/>
        </w:rPr>
      </w:pPr>
    </w:p>
    <w:p w14:paraId="38D0BE01"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3B16078D" w14:textId="77777777" w:rsidR="005757F7" w:rsidRPr="004B7104" w:rsidRDefault="005757F7" w:rsidP="005757F7">
      <w:pPr>
        <w:bidi/>
        <w:jc w:val="both"/>
        <w:rPr>
          <w:rFonts w:cs="David" w:hint="cs"/>
          <w:u w:val="single"/>
          <w:rtl/>
        </w:rPr>
      </w:pPr>
    </w:p>
    <w:p w14:paraId="572C883C" w14:textId="77777777" w:rsidR="005757F7" w:rsidRPr="004B7104" w:rsidRDefault="005757F7" w:rsidP="005757F7">
      <w:pPr>
        <w:bidi/>
        <w:ind w:firstLine="720"/>
        <w:jc w:val="both"/>
        <w:rPr>
          <w:rFonts w:cs="David" w:hint="cs"/>
          <w:rtl/>
        </w:rPr>
      </w:pPr>
      <w:r w:rsidRPr="004B7104">
        <w:rPr>
          <w:rFonts w:cs="David" w:hint="cs"/>
          <w:rtl/>
        </w:rPr>
        <w:t xml:space="preserve">לממשלה יש זכות לענות על כל </w:t>
      </w:r>
      <w:r>
        <w:rPr>
          <w:rFonts w:cs="David" w:hint="cs"/>
          <w:rtl/>
        </w:rPr>
        <w:t>חוק</w:t>
      </w:r>
      <w:r w:rsidRPr="004B7104">
        <w:rPr>
          <w:rFonts w:cs="David" w:hint="cs"/>
          <w:rtl/>
        </w:rPr>
        <w:t xml:space="preserve"> שעולה בקריאה טרומית. אני רוצה שהממשלה תכבד</w:t>
      </w:r>
      <w:r>
        <w:rPr>
          <w:rFonts w:cs="David" w:hint="cs"/>
          <w:rtl/>
        </w:rPr>
        <w:t xml:space="preserve"> את הכנסת ואם היא רוצה להתנגד שתעלה להתנגד ואם היא רוצה לתמוך שתעלה לתמוך</w:t>
      </w:r>
      <w:r w:rsidRPr="004B7104">
        <w:rPr>
          <w:rFonts w:cs="David" w:hint="cs"/>
          <w:rtl/>
        </w:rPr>
        <w:t>. העניין הזה</w:t>
      </w:r>
      <w:r>
        <w:rPr>
          <w:rFonts w:cs="David" w:hint="cs"/>
          <w:rtl/>
        </w:rPr>
        <w:t>,</w:t>
      </w:r>
      <w:r w:rsidRPr="004B7104">
        <w:rPr>
          <w:rFonts w:cs="David" w:hint="cs"/>
          <w:rtl/>
        </w:rPr>
        <w:t xml:space="preserve"> ששולחים לך את ועדת השרים ואחר-כך אף שר</w:t>
      </w:r>
      <w:r>
        <w:rPr>
          <w:rFonts w:cs="David" w:hint="cs"/>
          <w:rtl/>
        </w:rPr>
        <w:t xml:space="preserve"> </w:t>
      </w:r>
      <w:r w:rsidRPr="004B7104">
        <w:rPr>
          <w:rFonts w:cs="David" w:hint="cs"/>
          <w:rtl/>
        </w:rPr>
        <w:t xml:space="preserve">לא מתייצב ואתה מריץ את החוק הזה, ובניגוד לעמדת הממשלה הוא עובר בקריאה טרומית. </w:t>
      </w:r>
      <w:r>
        <w:rPr>
          <w:rFonts w:cs="David" w:hint="cs"/>
          <w:rtl/>
        </w:rPr>
        <w:t xml:space="preserve">אז הוא בא לקריאה ראשונה ובסוף קריאה שנייה קופץ חבר כנסת ומבקש לראות בזה אי-אמון. הממשלה לא דיברה בחוק הזה. </w:t>
      </w:r>
      <w:r w:rsidRPr="004B7104">
        <w:rPr>
          <w:rFonts w:cs="David" w:hint="cs"/>
          <w:rtl/>
        </w:rPr>
        <w:t>אף שר לא עלה לדבר בחוק. אם לממשלה יש מה</w:t>
      </w:r>
      <w:r>
        <w:rPr>
          <w:rFonts w:cs="David" w:hint="cs"/>
          <w:rtl/>
        </w:rPr>
        <w:t xml:space="preserve"> </w:t>
      </w:r>
      <w:r w:rsidRPr="004B7104">
        <w:rPr>
          <w:rFonts w:cs="David" w:hint="cs"/>
          <w:rtl/>
        </w:rPr>
        <w:t>להגיד</w:t>
      </w:r>
      <w:r>
        <w:rPr>
          <w:rFonts w:cs="David" w:hint="cs"/>
          <w:rtl/>
        </w:rPr>
        <w:t xml:space="preserve"> </w:t>
      </w:r>
      <w:r w:rsidRPr="004B7104">
        <w:rPr>
          <w:rFonts w:cs="David" w:hint="cs"/>
          <w:rtl/>
        </w:rPr>
        <w:t>לכנסת, רק על הדוכן היא אומרת.</w:t>
      </w:r>
    </w:p>
    <w:p w14:paraId="627341BB" w14:textId="77777777" w:rsidR="005757F7" w:rsidRPr="004B7104" w:rsidRDefault="005757F7" w:rsidP="005757F7">
      <w:pPr>
        <w:bidi/>
        <w:jc w:val="both"/>
        <w:rPr>
          <w:rFonts w:cs="David" w:hint="cs"/>
          <w:rtl/>
        </w:rPr>
      </w:pPr>
    </w:p>
    <w:p w14:paraId="7AAD9E43" w14:textId="77777777" w:rsidR="005757F7" w:rsidRPr="004B7104" w:rsidRDefault="005757F7" w:rsidP="005757F7">
      <w:pPr>
        <w:bidi/>
        <w:jc w:val="both"/>
        <w:rPr>
          <w:rFonts w:cs="David" w:hint="cs"/>
          <w:rtl/>
        </w:rPr>
      </w:pPr>
      <w:r>
        <w:rPr>
          <w:rFonts w:cs="David" w:hint="cs"/>
          <w:u w:val="single"/>
          <w:rtl/>
        </w:rPr>
        <w:t>איל ינון</w:t>
      </w:r>
      <w:r w:rsidRPr="004B7104">
        <w:rPr>
          <w:rFonts w:cs="David" w:hint="cs"/>
          <w:u w:val="single"/>
          <w:rtl/>
        </w:rPr>
        <w:t>:</w:t>
      </w:r>
    </w:p>
    <w:p w14:paraId="719D6FCA" w14:textId="77777777" w:rsidR="005757F7" w:rsidRPr="004B7104" w:rsidRDefault="005757F7" w:rsidP="005757F7">
      <w:pPr>
        <w:bidi/>
        <w:jc w:val="both"/>
        <w:rPr>
          <w:rFonts w:cs="David" w:hint="cs"/>
          <w:rtl/>
        </w:rPr>
      </w:pPr>
    </w:p>
    <w:p w14:paraId="3FD69789" w14:textId="77777777" w:rsidR="005757F7" w:rsidRPr="004B7104" w:rsidRDefault="005757F7" w:rsidP="005757F7">
      <w:pPr>
        <w:bidi/>
        <w:jc w:val="both"/>
        <w:rPr>
          <w:rFonts w:cs="David" w:hint="cs"/>
          <w:rtl/>
        </w:rPr>
      </w:pPr>
      <w:r w:rsidRPr="004B7104">
        <w:rPr>
          <w:rFonts w:cs="David" w:hint="cs"/>
          <w:rtl/>
        </w:rPr>
        <w:tab/>
        <w:t xml:space="preserve"> בדוגמה שהבאת זה חוק שכבר היה בוועדה. </w:t>
      </w:r>
      <w:r>
        <w:rPr>
          <w:rFonts w:cs="David" w:hint="cs"/>
          <w:rtl/>
        </w:rPr>
        <w:t xml:space="preserve">לרוב, נציגי הממשלה מביעים עמדות בוועדה לגבי החוק. </w:t>
      </w:r>
    </w:p>
    <w:p w14:paraId="2680460D" w14:textId="77777777" w:rsidR="005757F7" w:rsidRPr="004B7104" w:rsidRDefault="005757F7" w:rsidP="005757F7">
      <w:pPr>
        <w:bidi/>
        <w:jc w:val="both"/>
        <w:rPr>
          <w:rFonts w:cs="David" w:hint="cs"/>
          <w:rtl/>
        </w:rPr>
      </w:pPr>
    </w:p>
    <w:p w14:paraId="220C2E0D" w14:textId="77777777" w:rsidR="005757F7" w:rsidRPr="00713315" w:rsidRDefault="005757F7" w:rsidP="005757F7">
      <w:pPr>
        <w:bidi/>
        <w:jc w:val="both"/>
        <w:rPr>
          <w:rFonts w:cs="David" w:hint="cs"/>
          <w:u w:val="single"/>
          <w:rtl/>
        </w:rPr>
      </w:pPr>
      <w:r w:rsidRPr="00713315">
        <w:rPr>
          <w:rFonts w:cs="David" w:hint="cs"/>
          <w:u w:val="single"/>
          <w:rtl/>
        </w:rPr>
        <w:t>ירדנה מלר-הורוביץ:</w:t>
      </w:r>
    </w:p>
    <w:p w14:paraId="484F6D95" w14:textId="77777777" w:rsidR="005757F7" w:rsidRDefault="005757F7" w:rsidP="005757F7">
      <w:pPr>
        <w:bidi/>
        <w:jc w:val="both"/>
        <w:rPr>
          <w:rFonts w:cs="David" w:hint="cs"/>
          <w:rtl/>
        </w:rPr>
      </w:pPr>
    </w:p>
    <w:p w14:paraId="2A2BC432" w14:textId="77777777" w:rsidR="005757F7" w:rsidRPr="004B7104" w:rsidRDefault="005757F7" w:rsidP="005757F7">
      <w:pPr>
        <w:bidi/>
        <w:ind w:firstLine="720"/>
        <w:jc w:val="both"/>
        <w:rPr>
          <w:rFonts w:cs="David" w:hint="cs"/>
          <w:rtl/>
        </w:rPr>
      </w:pPr>
      <w:r w:rsidRPr="004B7104">
        <w:rPr>
          <w:rFonts w:cs="David" w:hint="cs"/>
          <w:rtl/>
        </w:rPr>
        <w:t>אני זוכרת שרצו</w:t>
      </w:r>
      <w:r>
        <w:rPr>
          <w:rFonts w:cs="David" w:hint="cs"/>
          <w:rtl/>
        </w:rPr>
        <w:t xml:space="preserve"> לדעת מהי עמדת הממשלה אז אמרו, מה שהיה בקריאה הטרומית. אבל בקריאה הטרומית לא היתה עמדה, אז אין לה עמדה. </w:t>
      </w:r>
    </w:p>
    <w:p w14:paraId="6C128E8C" w14:textId="77777777" w:rsidR="005757F7" w:rsidRPr="004B7104" w:rsidRDefault="005757F7" w:rsidP="005757F7">
      <w:pPr>
        <w:bidi/>
        <w:jc w:val="both"/>
        <w:rPr>
          <w:rFonts w:cs="David" w:hint="cs"/>
          <w:rtl/>
        </w:rPr>
      </w:pPr>
    </w:p>
    <w:p w14:paraId="1EF38FA4" w14:textId="77777777" w:rsidR="005757F7" w:rsidRPr="004B7104" w:rsidRDefault="005757F7" w:rsidP="005757F7">
      <w:pPr>
        <w:bidi/>
        <w:jc w:val="both"/>
        <w:rPr>
          <w:rFonts w:cs="David" w:hint="cs"/>
          <w:rtl/>
        </w:rPr>
      </w:pPr>
      <w:r w:rsidRPr="004B7104">
        <w:rPr>
          <w:rFonts w:cs="David" w:hint="cs"/>
          <w:u w:val="single"/>
          <w:rtl/>
        </w:rPr>
        <w:t>ארבל אסטרחן:</w:t>
      </w:r>
    </w:p>
    <w:p w14:paraId="00DA46F2" w14:textId="77777777" w:rsidR="005757F7" w:rsidRPr="004B7104" w:rsidRDefault="005757F7" w:rsidP="005757F7">
      <w:pPr>
        <w:bidi/>
        <w:jc w:val="both"/>
        <w:rPr>
          <w:rFonts w:cs="David" w:hint="cs"/>
          <w:rtl/>
        </w:rPr>
      </w:pPr>
    </w:p>
    <w:p w14:paraId="50E06683" w14:textId="77777777" w:rsidR="005757F7" w:rsidRPr="004B7104" w:rsidRDefault="005757F7" w:rsidP="005757F7">
      <w:pPr>
        <w:bidi/>
        <w:jc w:val="both"/>
        <w:rPr>
          <w:rFonts w:cs="David" w:hint="cs"/>
          <w:rtl/>
        </w:rPr>
      </w:pPr>
      <w:r w:rsidRPr="004B7104">
        <w:rPr>
          <w:rFonts w:cs="David" w:hint="cs"/>
          <w:rtl/>
        </w:rPr>
        <w:tab/>
        <w:t xml:space="preserve"> יכול להיות שהיא שינתה את דעתה. </w:t>
      </w:r>
    </w:p>
    <w:p w14:paraId="4BC99D10" w14:textId="77777777" w:rsidR="005757F7" w:rsidRPr="004B7104" w:rsidRDefault="005757F7" w:rsidP="005757F7">
      <w:pPr>
        <w:bidi/>
        <w:jc w:val="both"/>
        <w:rPr>
          <w:rFonts w:cs="David" w:hint="cs"/>
          <w:rtl/>
        </w:rPr>
      </w:pPr>
    </w:p>
    <w:p w14:paraId="109B3C37" w14:textId="77777777" w:rsidR="005757F7" w:rsidRPr="004B7104" w:rsidRDefault="005757F7" w:rsidP="005757F7">
      <w:pPr>
        <w:bidi/>
        <w:jc w:val="both"/>
        <w:rPr>
          <w:rFonts w:cs="David" w:hint="cs"/>
          <w:u w:val="single"/>
          <w:rtl/>
        </w:rPr>
      </w:pPr>
      <w:r w:rsidRPr="004B7104">
        <w:rPr>
          <w:rFonts w:cs="David" w:hint="cs"/>
          <w:u w:val="single"/>
          <w:rtl/>
        </w:rPr>
        <w:t>אלכס מילר:</w:t>
      </w:r>
    </w:p>
    <w:p w14:paraId="2E61D5CF" w14:textId="77777777" w:rsidR="005757F7" w:rsidRPr="004B7104" w:rsidRDefault="005757F7" w:rsidP="005757F7">
      <w:pPr>
        <w:bidi/>
        <w:jc w:val="both"/>
        <w:rPr>
          <w:rFonts w:cs="David" w:hint="cs"/>
          <w:u w:val="single"/>
          <w:rtl/>
        </w:rPr>
      </w:pPr>
    </w:p>
    <w:p w14:paraId="7A543924" w14:textId="77777777" w:rsidR="005757F7" w:rsidRDefault="005757F7" w:rsidP="005757F7">
      <w:pPr>
        <w:bidi/>
        <w:ind w:firstLine="720"/>
        <w:jc w:val="both"/>
        <w:rPr>
          <w:rFonts w:cs="David" w:hint="cs"/>
          <w:rtl/>
        </w:rPr>
      </w:pPr>
      <w:r>
        <w:rPr>
          <w:rFonts w:cs="David" w:hint="cs"/>
          <w:rtl/>
        </w:rPr>
        <w:t xml:space="preserve">היה לי חוק שוועדת השרים התנגדה. זה היה חוק על האינטרנט. הלכתי לאטיאס, סיכמתי איתו שנעביר טרומית ואז הוא יעביר חוק ממשלתי ואז נתחבר. </w:t>
      </w:r>
      <w:r w:rsidRPr="004B7104">
        <w:rPr>
          <w:rFonts w:cs="David" w:hint="cs"/>
          <w:rtl/>
        </w:rPr>
        <w:t>אז הוא הוריד את ההתנגדות המקצועית של המשרד. לא היה שינוי ב</w:t>
      </w:r>
      <w:r>
        <w:rPr>
          <w:rFonts w:cs="David" w:hint="cs"/>
          <w:rtl/>
        </w:rPr>
        <w:t>עמדת ועדת השרים.</w:t>
      </w:r>
      <w:r w:rsidRPr="004B7104">
        <w:rPr>
          <w:rFonts w:cs="David" w:hint="cs"/>
          <w:rtl/>
        </w:rPr>
        <w:t xml:space="preserve"> הוא הודיע לקואליציה שהוא מושך את ההתנגדות המקצועית. הוא לא מתנגד </w:t>
      </w:r>
      <w:r>
        <w:rPr>
          <w:rFonts w:cs="David" w:hint="cs"/>
          <w:rtl/>
        </w:rPr>
        <w:t>כשר התקשורת. בוועדת השרים, כשמצביעים נגד, הם הביעו התנגדות בגלל שהיתה התנגדות של שר התקשורת</w:t>
      </w:r>
      <w:r w:rsidRPr="004B7104">
        <w:rPr>
          <w:rFonts w:cs="David" w:hint="cs"/>
          <w:rtl/>
        </w:rPr>
        <w:t xml:space="preserve">. </w:t>
      </w:r>
      <w:r>
        <w:rPr>
          <w:rFonts w:cs="David" w:hint="cs"/>
          <w:rtl/>
        </w:rPr>
        <w:t xml:space="preserve">אז הקואליציה מחליטה שבגלל שאין התנגדות מקצועית, היא מעבירה חוק בטרומית. כך קרה שאף אחד לא עלה לנמק. שר התקשורת לא יעלה להגיד שהוא תומך בחוק, כי מבחינתו הממשלה מתנגדת. </w:t>
      </w:r>
    </w:p>
    <w:p w14:paraId="0C211D35" w14:textId="77777777" w:rsidR="005757F7" w:rsidRDefault="005757F7" w:rsidP="005757F7">
      <w:pPr>
        <w:bidi/>
        <w:ind w:firstLine="720"/>
        <w:jc w:val="both"/>
        <w:rPr>
          <w:rFonts w:cs="David" w:hint="cs"/>
          <w:rtl/>
        </w:rPr>
      </w:pPr>
    </w:p>
    <w:p w14:paraId="6D6A28EF" w14:textId="77777777" w:rsidR="005757F7" w:rsidRPr="004B7104" w:rsidRDefault="005757F7" w:rsidP="005757F7">
      <w:pPr>
        <w:bidi/>
        <w:ind w:firstLine="720"/>
        <w:jc w:val="both"/>
        <w:rPr>
          <w:rFonts w:cs="David" w:hint="cs"/>
          <w:rtl/>
        </w:rPr>
      </w:pPr>
      <w:r>
        <w:rPr>
          <w:rFonts w:cs="David" w:hint="cs"/>
          <w:rtl/>
        </w:rPr>
        <w:t>כך קורה שאני מתקדם עם החוק הזה והולך לקריאה ראשונה. אני יושב בוועדה ונציג הממשלה אומר שיש החלטת ועדת שרים שהממשלה נגד.</w:t>
      </w:r>
    </w:p>
    <w:p w14:paraId="1CB138E3" w14:textId="77777777" w:rsidR="005757F7" w:rsidRPr="004B7104" w:rsidRDefault="005757F7" w:rsidP="005757F7">
      <w:pPr>
        <w:bidi/>
        <w:jc w:val="both"/>
        <w:rPr>
          <w:rFonts w:cs="David" w:hint="cs"/>
          <w:rtl/>
        </w:rPr>
      </w:pPr>
    </w:p>
    <w:p w14:paraId="55E00AD8" w14:textId="77777777" w:rsidR="005757F7" w:rsidRPr="004B7104" w:rsidRDefault="005757F7" w:rsidP="005757F7">
      <w:pPr>
        <w:bidi/>
        <w:jc w:val="both"/>
        <w:rPr>
          <w:rFonts w:cs="David" w:hint="cs"/>
          <w:rtl/>
        </w:rPr>
      </w:pPr>
      <w:r>
        <w:rPr>
          <w:rFonts w:cs="David" w:hint="cs"/>
          <w:u w:val="single"/>
          <w:rtl/>
        </w:rPr>
        <w:t>איל ינון</w:t>
      </w:r>
      <w:r w:rsidRPr="004B7104">
        <w:rPr>
          <w:rFonts w:cs="David" w:hint="cs"/>
          <w:u w:val="single"/>
          <w:rtl/>
        </w:rPr>
        <w:t>:</w:t>
      </w:r>
    </w:p>
    <w:p w14:paraId="0F0CEB05" w14:textId="77777777" w:rsidR="005757F7" w:rsidRPr="004B7104" w:rsidRDefault="005757F7" w:rsidP="005757F7">
      <w:pPr>
        <w:bidi/>
        <w:jc w:val="both"/>
        <w:rPr>
          <w:rFonts w:cs="David" w:hint="cs"/>
          <w:rtl/>
        </w:rPr>
      </w:pPr>
    </w:p>
    <w:p w14:paraId="7DA0DD87" w14:textId="77777777" w:rsidR="005757F7" w:rsidRPr="004B7104" w:rsidRDefault="005757F7" w:rsidP="005757F7">
      <w:pPr>
        <w:bidi/>
        <w:jc w:val="both"/>
        <w:rPr>
          <w:rFonts w:cs="David" w:hint="cs"/>
          <w:rtl/>
        </w:rPr>
      </w:pPr>
      <w:r w:rsidRPr="004B7104">
        <w:rPr>
          <w:rFonts w:cs="David" w:hint="cs"/>
          <w:rtl/>
        </w:rPr>
        <w:tab/>
        <w:t xml:space="preserve"> זאת בעיה שהשר אטיאס לא מעדכן.</w:t>
      </w:r>
    </w:p>
    <w:p w14:paraId="1F5F8585" w14:textId="77777777" w:rsidR="005757F7" w:rsidRPr="004B7104" w:rsidRDefault="005757F7" w:rsidP="005757F7">
      <w:pPr>
        <w:bidi/>
        <w:jc w:val="both"/>
        <w:rPr>
          <w:rFonts w:cs="David" w:hint="cs"/>
          <w:rtl/>
        </w:rPr>
      </w:pPr>
    </w:p>
    <w:p w14:paraId="2E92145D" w14:textId="77777777" w:rsidR="005757F7" w:rsidRPr="004B7104" w:rsidRDefault="005757F7" w:rsidP="005757F7">
      <w:pPr>
        <w:bidi/>
        <w:jc w:val="both"/>
        <w:rPr>
          <w:rFonts w:cs="David" w:hint="cs"/>
          <w:u w:val="single"/>
          <w:rtl/>
        </w:rPr>
      </w:pPr>
      <w:r w:rsidRPr="004B7104">
        <w:rPr>
          <w:rFonts w:cs="David" w:hint="cs"/>
          <w:u w:val="single"/>
          <w:rtl/>
        </w:rPr>
        <w:t>אלכס מילר:</w:t>
      </w:r>
    </w:p>
    <w:p w14:paraId="3523ED7B" w14:textId="77777777" w:rsidR="005757F7" w:rsidRPr="004B7104" w:rsidRDefault="005757F7" w:rsidP="005757F7">
      <w:pPr>
        <w:bidi/>
        <w:jc w:val="both"/>
        <w:rPr>
          <w:rFonts w:cs="David" w:hint="cs"/>
          <w:u w:val="single"/>
          <w:rtl/>
        </w:rPr>
      </w:pPr>
    </w:p>
    <w:p w14:paraId="3E5A5C47" w14:textId="77777777" w:rsidR="005757F7" w:rsidRPr="004B7104" w:rsidRDefault="005757F7" w:rsidP="005757F7">
      <w:pPr>
        <w:bidi/>
        <w:ind w:firstLine="720"/>
        <w:jc w:val="both"/>
        <w:rPr>
          <w:rFonts w:cs="David" w:hint="cs"/>
          <w:rtl/>
        </w:rPr>
      </w:pPr>
      <w:r>
        <w:rPr>
          <w:rFonts w:cs="David" w:hint="cs"/>
          <w:rtl/>
        </w:rPr>
        <w:t xml:space="preserve">הוא מעדכן. עכשיו היה לי אותו דבר בוועדת כלכלה. מה עשינו? </w:t>
      </w:r>
      <w:r w:rsidRPr="004B7104">
        <w:rPr>
          <w:rFonts w:cs="David" w:hint="cs"/>
          <w:rtl/>
        </w:rPr>
        <w:t>לקחנו את החוק, החזרנו אותו חזרה לממשלה. עשינו דיון פורמאלי והם הצביעו בעד ושינו</w:t>
      </w:r>
      <w:r>
        <w:rPr>
          <w:rFonts w:cs="David" w:hint="cs"/>
          <w:rtl/>
        </w:rPr>
        <w:t xml:space="preserve"> את העמדה</w:t>
      </w:r>
      <w:r w:rsidRPr="004B7104">
        <w:rPr>
          <w:rFonts w:cs="David" w:hint="cs"/>
          <w:rtl/>
        </w:rPr>
        <w:t>.</w:t>
      </w:r>
    </w:p>
    <w:p w14:paraId="2B92EC68" w14:textId="77777777" w:rsidR="005757F7" w:rsidRPr="004B7104" w:rsidRDefault="005757F7" w:rsidP="005757F7">
      <w:pPr>
        <w:bidi/>
        <w:jc w:val="both"/>
        <w:rPr>
          <w:rFonts w:cs="David" w:hint="cs"/>
          <w:rtl/>
        </w:rPr>
      </w:pPr>
    </w:p>
    <w:p w14:paraId="3E8418BD" w14:textId="77777777" w:rsidR="005757F7" w:rsidRPr="004B7104" w:rsidRDefault="005757F7" w:rsidP="005757F7">
      <w:pPr>
        <w:bidi/>
        <w:jc w:val="both"/>
        <w:rPr>
          <w:rFonts w:cs="David" w:hint="cs"/>
          <w:rtl/>
        </w:rPr>
      </w:pPr>
      <w:r>
        <w:rPr>
          <w:rFonts w:cs="David" w:hint="cs"/>
          <w:u w:val="single"/>
          <w:rtl/>
        </w:rPr>
        <w:t>איל ינון</w:t>
      </w:r>
      <w:r w:rsidRPr="004B7104">
        <w:rPr>
          <w:rFonts w:cs="David" w:hint="cs"/>
          <w:u w:val="single"/>
          <w:rtl/>
        </w:rPr>
        <w:t>:</w:t>
      </w:r>
    </w:p>
    <w:p w14:paraId="6CB5E505" w14:textId="77777777" w:rsidR="005757F7" w:rsidRPr="004B7104" w:rsidRDefault="005757F7" w:rsidP="005757F7">
      <w:pPr>
        <w:bidi/>
        <w:jc w:val="both"/>
        <w:rPr>
          <w:rFonts w:cs="David" w:hint="cs"/>
          <w:rtl/>
        </w:rPr>
      </w:pPr>
    </w:p>
    <w:p w14:paraId="191FF345" w14:textId="77777777" w:rsidR="005757F7" w:rsidRPr="004B7104" w:rsidRDefault="005757F7" w:rsidP="005757F7">
      <w:pPr>
        <w:bidi/>
        <w:jc w:val="both"/>
        <w:rPr>
          <w:rFonts w:cs="David" w:hint="cs"/>
          <w:rtl/>
        </w:rPr>
      </w:pPr>
      <w:r w:rsidRPr="004B7104">
        <w:rPr>
          <w:rFonts w:cs="David" w:hint="cs"/>
          <w:rtl/>
        </w:rPr>
        <w:tab/>
        <w:t xml:space="preserve"> זאת הוכחה שוועדת השרים</w:t>
      </w:r>
      <w:r>
        <w:rPr>
          <w:rFonts w:cs="David" w:hint="cs"/>
          <w:rtl/>
        </w:rPr>
        <w:t xml:space="preserve"> - - - </w:t>
      </w:r>
    </w:p>
    <w:p w14:paraId="79C45AAE" w14:textId="77777777" w:rsidR="005757F7" w:rsidRPr="004B7104" w:rsidRDefault="005757F7" w:rsidP="005757F7">
      <w:pPr>
        <w:bidi/>
        <w:jc w:val="both"/>
        <w:rPr>
          <w:rFonts w:cs="David" w:hint="cs"/>
          <w:rtl/>
        </w:rPr>
      </w:pPr>
    </w:p>
    <w:p w14:paraId="7CD7C363"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7C6FA8AB" w14:textId="77777777" w:rsidR="005757F7" w:rsidRPr="004B7104" w:rsidRDefault="005757F7" w:rsidP="005757F7">
      <w:pPr>
        <w:bidi/>
        <w:jc w:val="both"/>
        <w:rPr>
          <w:rFonts w:cs="David" w:hint="cs"/>
          <w:u w:val="single"/>
          <w:rtl/>
        </w:rPr>
      </w:pPr>
    </w:p>
    <w:p w14:paraId="62A6A420" w14:textId="77777777" w:rsidR="005757F7" w:rsidRPr="004B7104" w:rsidRDefault="005757F7" w:rsidP="005757F7">
      <w:pPr>
        <w:bidi/>
        <w:ind w:firstLine="720"/>
        <w:jc w:val="both"/>
        <w:rPr>
          <w:rFonts w:cs="David" w:hint="cs"/>
          <w:rtl/>
        </w:rPr>
      </w:pPr>
      <w:r w:rsidRPr="004B7104">
        <w:rPr>
          <w:rFonts w:cs="David" w:hint="cs"/>
          <w:rtl/>
        </w:rPr>
        <w:t xml:space="preserve">העברתי חוק בקריאה טרומית </w:t>
      </w:r>
      <w:r>
        <w:rPr>
          <w:rFonts w:cs="David" w:hint="cs"/>
          <w:rtl/>
        </w:rPr>
        <w:t xml:space="preserve">שבכלל לא הגיע לוועדת השרים. </w:t>
      </w:r>
    </w:p>
    <w:p w14:paraId="2DF35125" w14:textId="77777777" w:rsidR="005757F7" w:rsidRPr="004B7104" w:rsidRDefault="005757F7" w:rsidP="005757F7">
      <w:pPr>
        <w:bidi/>
        <w:jc w:val="both"/>
        <w:rPr>
          <w:rFonts w:cs="David" w:hint="cs"/>
          <w:rtl/>
        </w:rPr>
      </w:pPr>
    </w:p>
    <w:p w14:paraId="6A7CB308" w14:textId="77777777" w:rsidR="005757F7" w:rsidRPr="004B7104" w:rsidRDefault="005757F7" w:rsidP="005757F7">
      <w:pPr>
        <w:bidi/>
        <w:jc w:val="both"/>
        <w:rPr>
          <w:rFonts w:cs="David" w:hint="cs"/>
          <w:rtl/>
        </w:rPr>
      </w:pPr>
      <w:r w:rsidRPr="004B7104">
        <w:rPr>
          <w:rFonts w:cs="David" w:hint="cs"/>
          <w:u w:val="single"/>
          <w:rtl/>
        </w:rPr>
        <w:t>איל ינון:</w:t>
      </w:r>
    </w:p>
    <w:p w14:paraId="4CED3BC2" w14:textId="77777777" w:rsidR="005757F7" w:rsidRDefault="005757F7" w:rsidP="005757F7">
      <w:pPr>
        <w:bidi/>
        <w:jc w:val="both"/>
        <w:rPr>
          <w:rFonts w:cs="David" w:hint="cs"/>
          <w:rtl/>
        </w:rPr>
      </w:pPr>
    </w:p>
    <w:p w14:paraId="441A5300" w14:textId="77777777" w:rsidR="005757F7" w:rsidRPr="004B7104" w:rsidRDefault="005757F7" w:rsidP="005757F7">
      <w:pPr>
        <w:bidi/>
        <w:jc w:val="both"/>
        <w:rPr>
          <w:rFonts w:cs="David" w:hint="cs"/>
          <w:rtl/>
        </w:rPr>
      </w:pPr>
      <w:r>
        <w:rPr>
          <w:rFonts w:cs="David" w:hint="cs"/>
          <w:rtl/>
        </w:rPr>
        <w:tab/>
        <w:t xml:space="preserve">אין חובה. הוא לא עבר ועדת שרים בגלל שהיתה הסכמת ממשלה. </w:t>
      </w:r>
    </w:p>
    <w:p w14:paraId="40EEF274" w14:textId="77777777" w:rsidR="005757F7" w:rsidRPr="004B7104" w:rsidRDefault="005757F7" w:rsidP="005757F7">
      <w:pPr>
        <w:bidi/>
        <w:jc w:val="both"/>
        <w:rPr>
          <w:rFonts w:cs="David" w:hint="cs"/>
          <w:rtl/>
        </w:rPr>
      </w:pPr>
      <w:r w:rsidRPr="004B7104">
        <w:rPr>
          <w:rFonts w:cs="David" w:hint="cs"/>
          <w:rtl/>
        </w:rPr>
        <w:tab/>
      </w:r>
    </w:p>
    <w:p w14:paraId="29D8229C" w14:textId="77777777" w:rsidR="005757F7" w:rsidRPr="004B7104" w:rsidRDefault="005757F7" w:rsidP="005757F7">
      <w:pPr>
        <w:bidi/>
        <w:jc w:val="both"/>
        <w:rPr>
          <w:rFonts w:cs="David" w:hint="cs"/>
          <w:u w:val="single"/>
          <w:rtl/>
        </w:rPr>
      </w:pPr>
      <w:r w:rsidRPr="004B7104">
        <w:rPr>
          <w:rFonts w:cs="David" w:hint="cs"/>
          <w:u w:val="single"/>
          <w:rtl/>
        </w:rPr>
        <w:t>אברהם מיכאלי:</w:t>
      </w:r>
    </w:p>
    <w:p w14:paraId="63B485AC" w14:textId="77777777" w:rsidR="005757F7" w:rsidRPr="004B7104" w:rsidRDefault="005757F7" w:rsidP="005757F7">
      <w:pPr>
        <w:bidi/>
        <w:jc w:val="both"/>
        <w:rPr>
          <w:rFonts w:cs="David" w:hint="cs"/>
          <w:u w:val="single"/>
          <w:rtl/>
        </w:rPr>
      </w:pPr>
    </w:p>
    <w:p w14:paraId="1F7910DF" w14:textId="77777777" w:rsidR="005757F7" w:rsidRPr="004B7104" w:rsidRDefault="005757F7" w:rsidP="005757F7">
      <w:pPr>
        <w:bidi/>
        <w:ind w:firstLine="720"/>
        <w:jc w:val="both"/>
        <w:rPr>
          <w:rFonts w:cs="David" w:hint="cs"/>
          <w:rtl/>
        </w:rPr>
      </w:pPr>
      <w:r w:rsidRPr="004B7104">
        <w:rPr>
          <w:rFonts w:cs="David" w:hint="cs"/>
          <w:rtl/>
        </w:rPr>
        <w:t xml:space="preserve">הקואליציה החליטה. </w:t>
      </w:r>
    </w:p>
    <w:p w14:paraId="0288F862" w14:textId="77777777" w:rsidR="005757F7" w:rsidRPr="004B7104" w:rsidRDefault="005757F7" w:rsidP="005757F7">
      <w:pPr>
        <w:bidi/>
        <w:jc w:val="both"/>
        <w:rPr>
          <w:rFonts w:cs="David" w:hint="cs"/>
          <w:rtl/>
        </w:rPr>
      </w:pPr>
    </w:p>
    <w:p w14:paraId="5BAD7202" w14:textId="77777777" w:rsidR="005757F7" w:rsidRPr="004B7104" w:rsidRDefault="005757F7" w:rsidP="005757F7">
      <w:pPr>
        <w:bidi/>
        <w:jc w:val="both"/>
        <w:rPr>
          <w:rFonts w:cs="David" w:hint="cs"/>
          <w:rtl/>
        </w:rPr>
      </w:pPr>
      <w:r w:rsidRPr="004B7104">
        <w:rPr>
          <w:rFonts w:cs="David" w:hint="cs"/>
          <w:u w:val="single"/>
          <w:rtl/>
        </w:rPr>
        <w:t>איל ינון:</w:t>
      </w:r>
    </w:p>
    <w:p w14:paraId="27FBAF97" w14:textId="77777777" w:rsidR="005757F7" w:rsidRDefault="005757F7" w:rsidP="005757F7">
      <w:pPr>
        <w:bidi/>
        <w:jc w:val="both"/>
        <w:rPr>
          <w:rFonts w:cs="David" w:hint="cs"/>
          <w:rtl/>
        </w:rPr>
      </w:pPr>
      <w:r>
        <w:rPr>
          <w:rFonts w:cs="David" w:hint="cs"/>
          <w:rtl/>
        </w:rPr>
        <w:tab/>
      </w:r>
    </w:p>
    <w:p w14:paraId="7D8BFDCE" w14:textId="77777777" w:rsidR="005757F7" w:rsidRDefault="005757F7" w:rsidP="005757F7">
      <w:pPr>
        <w:bidi/>
        <w:jc w:val="both"/>
        <w:rPr>
          <w:rFonts w:cs="David" w:hint="cs"/>
          <w:rtl/>
        </w:rPr>
      </w:pPr>
      <w:r>
        <w:rPr>
          <w:rFonts w:cs="David" w:hint="cs"/>
          <w:rtl/>
        </w:rPr>
        <w:tab/>
        <w:t xml:space="preserve">הנהלת קואליציה היא לא בלתי קשורה לממשלה. </w:t>
      </w:r>
    </w:p>
    <w:p w14:paraId="7E94D2C0" w14:textId="77777777" w:rsidR="005757F7" w:rsidRPr="004B7104" w:rsidRDefault="005757F7" w:rsidP="005757F7">
      <w:pPr>
        <w:bidi/>
        <w:jc w:val="both"/>
        <w:rPr>
          <w:rFonts w:cs="David" w:hint="cs"/>
          <w:rtl/>
        </w:rPr>
      </w:pPr>
      <w:r>
        <w:rPr>
          <w:rFonts w:cs="David" w:hint="cs"/>
          <w:rtl/>
        </w:rPr>
        <w:tab/>
      </w:r>
    </w:p>
    <w:p w14:paraId="2E6606F6"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1B25E4E9" w14:textId="77777777" w:rsidR="005757F7" w:rsidRPr="004B7104" w:rsidRDefault="005757F7" w:rsidP="005757F7">
      <w:pPr>
        <w:bidi/>
        <w:jc w:val="both"/>
        <w:rPr>
          <w:rFonts w:cs="David" w:hint="cs"/>
          <w:u w:val="single"/>
          <w:rtl/>
        </w:rPr>
      </w:pPr>
    </w:p>
    <w:p w14:paraId="17CB7472" w14:textId="77777777" w:rsidR="005757F7" w:rsidRPr="004B7104" w:rsidRDefault="005757F7" w:rsidP="005757F7">
      <w:pPr>
        <w:bidi/>
        <w:jc w:val="both"/>
        <w:rPr>
          <w:rFonts w:cs="David" w:hint="cs"/>
          <w:rtl/>
        </w:rPr>
      </w:pPr>
    </w:p>
    <w:p w14:paraId="733EFCEC" w14:textId="77777777" w:rsidR="005757F7" w:rsidRDefault="005757F7" w:rsidP="005757F7">
      <w:pPr>
        <w:bidi/>
        <w:ind w:firstLine="720"/>
        <w:jc w:val="both"/>
        <w:rPr>
          <w:rFonts w:cs="David" w:hint="cs"/>
          <w:rtl/>
        </w:rPr>
      </w:pPr>
      <w:r>
        <w:rPr>
          <w:rFonts w:cs="David" w:hint="cs"/>
          <w:rtl/>
        </w:rPr>
        <w:t xml:space="preserve">אתה תתפלא לשמוע. </w:t>
      </w:r>
    </w:p>
    <w:p w14:paraId="5279DCD3" w14:textId="77777777" w:rsidR="005757F7" w:rsidRDefault="005757F7" w:rsidP="005757F7">
      <w:pPr>
        <w:bidi/>
        <w:ind w:firstLine="720"/>
        <w:jc w:val="both"/>
        <w:rPr>
          <w:rFonts w:cs="David" w:hint="cs"/>
          <w:rtl/>
        </w:rPr>
      </w:pPr>
    </w:p>
    <w:p w14:paraId="2819647E" w14:textId="77777777" w:rsidR="005757F7" w:rsidRDefault="005757F7" w:rsidP="005757F7">
      <w:pPr>
        <w:bidi/>
        <w:ind w:firstLine="720"/>
        <w:jc w:val="both"/>
        <w:rPr>
          <w:rFonts w:cs="David" w:hint="cs"/>
          <w:rtl/>
        </w:rPr>
      </w:pPr>
      <w:r>
        <w:rPr>
          <w:rFonts w:cs="David" w:hint="cs"/>
          <w:rtl/>
        </w:rPr>
        <w:t xml:space="preserve">אגיד לך יותר מזה. אולי הנהלת קואליציה קשורה לממשלה אבל הממשלה לא קשורה להנהלת קואליציה. </w:t>
      </w:r>
    </w:p>
    <w:p w14:paraId="71310771" w14:textId="77777777" w:rsidR="005757F7" w:rsidRDefault="005757F7" w:rsidP="005757F7">
      <w:pPr>
        <w:bidi/>
        <w:ind w:firstLine="720"/>
        <w:jc w:val="both"/>
        <w:rPr>
          <w:rFonts w:cs="David" w:hint="cs"/>
          <w:rtl/>
        </w:rPr>
      </w:pPr>
    </w:p>
    <w:p w14:paraId="00F779CF" w14:textId="77777777" w:rsidR="005757F7" w:rsidRPr="004B7104" w:rsidRDefault="005757F7" w:rsidP="005757F7">
      <w:pPr>
        <w:bidi/>
        <w:ind w:firstLine="720"/>
        <w:jc w:val="both"/>
        <w:rPr>
          <w:rFonts w:cs="David" w:hint="cs"/>
          <w:rtl/>
        </w:rPr>
      </w:pPr>
      <w:r w:rsidRPr="004B7104">
        <w:rPr>
          <w:rFonts w:cs="David" w:hint="cs"/>
          <w:rtl/>
        </w:rPr>
        <w:t>בוועדה, כדי לא ליפול במה שאמרת, אני לא אפשרתי לנציגי המדינה,משרד המשפטים. אמרתי</w:t>
      </w:r>
      <w:r>
        <w:rPr>
          <w:rFonts w:cs="David" w:hint="cs"/>
          <w:rtl/>
        </w:rPr>
        <w:t xml:space="preserve"> להם שהם מביעים עמדה מקצועית ולא מביעים עמדת ממשלה, כדי שלא יוכלו לבקש אי-אמון על החוק הזה</w:t>
      </w:r>
      <w:r w:rsidRPr="004B7104">
        <w:rPr>
          <w:rFonts w:cs="David" w:hint="cs"/>
          <w:rtl/>
        </w:rPr>
        <w:t xml:space="preserve">. </w:t>
      </w:r>
    </w:p>
    <w:p w14:paraId="3108A223" w14:textId="77777777" w:rsidR="005757F7" w:rsidRPr="004B7104" w:rsidRDefault="005757F7" w:rsidP="005757F7">
      <w:pPr>
        <w:bidi/>
        <w:jc w:val="both"/>
        <w:rPr>
          <w:rFonts w:cs="David" w:hint="cs"/>
          <w:rtl/>
        </w:rPr>
      </w:pPr>
    </w:p>
    <w:p w14:paraId="3340EB70" w14:textId="77777777" w:rsidR="005757F7" w:rsidRPr="004B7104" w:rsidRDefault="005757F7" w:rsidP="005757F7">
      <w:pPr>
        <w:bidi/>
        <w:jc w:val="both"/>
        <w:rPr>
          <w:rFonts w:cs="David" w:hint="cs"/>
          <w:rtl/>
        </w:rPr>
      </w:pPr>
      <w:r w:rsidRPr="004B7104">
        <w:rPr>
          <w:rFonts w:cs="David" w:hint="cs"/>
          <w:u w:val="single"/>
          <w:rtl/>
        </w:rPr>
        <w:t>ארבל אסטרחן:</w:t>
      </w:r>
    </w:p>
    <w:p w14:paraId="5C94FB0B" w14:textId="77777777" w:rsidR="005757F7" w:rsidRPr="004B7104" w:rsidRDefault="005757F7" w:rsidP="005757F7">
      <w:pPr>
        <w:bidi/>
        <w:jc w:val="both"/>
        <w:rPr>
          <w:rFonts w:cs="David" w:hint="cs"/>
          <w:rtl/>
        </w:rPr>
      </w:pPr>
    </w:p>
    <w:p w14:paraId="5A6FC4E6" w14:textId="77777777" w:rsidR="005757F7" w:rsidRPr="004B7104" w:rsidRDefault="005757F7" w:rsidP="005757F7">
      <w:pPr>
        <w:bidi/>
        <w:jc w:val="both"/>
        <w:rPr>
          <w:rFonts w:cs="David" w:hint="cs"/>
          <w:rtl/>
        </w:rPr>
      </w:pPr>
      <w:r w:rsidRPr="004B7104">
        <w:rPr>
          <w:rFonts w:cs="David" w:hint="cs"/>
          <w:rtl/>
        </w:rPr>
        <w:tab/>
        <w:t xml:space="preserve"> אנחנו לא אמורים לשאול במליאה מה אמר נציג ממשלה.</w:t>
      </w:r>
    </w:p>
    <w:p w14:paraId="0CE1A34B" w14:textId="77777777" w:rsidR="005757F7" w:rsidRPr="004B7104" w:rsidRDefault="005757F7" w:rsidP="005757F7">
      <w:pPr>
        <w:bidi/>
        <w:jc w:val="both"/>
        <w:rPr>
          <w:rFonts w:cs="David" w:hint="cs"/>
          <w:rtl/>
        </w:rPr>
      </w:pPr>
    </w:p>
    <w:p w14:paraId="474231C3"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517BE48C" w14:textId="77777777" w:rsidR="005757F7" w:rsidRPr="004B7104" w:rsidRDefault="005757F7" w:rsidP="005757F7">
      <w:pPr>
        <w:bidi/>
        <w:jc w:val="both"/>
        <w:rPr>
          <w:rFonts w:cs="David" w:hint="cs"/>
          <w:u w:val="single"/>
          <w:rtl/>
        </w:rPr>
      </w:pPr>
    </w:p>
    <w:p w14:paraId="18FBBF7B" w14:textId="77777777" w:rsidR="005757F7" w:rsidRPr="004B7104" w:rsidRDefault="005757F7" w:rsidP="005757F7">
      <w:pPr>
        <w:bidi/>
        <w:ind w:firstLine="720"/>
        <w:jc w:val="both"/>
        <w:rPr>
          <w:rFonts w:cs="David" w:hint="cs"/>
          <w:rtl/>
        </w:rPr>
      </w:pPr>
      <w:r>
        <w:rPr>
          <w:rFonts w:cs="David" w:hint="cs"/>
          <w:rtl/>
        </w:rPr>
        <w:t xml:space="preserve">נכון. רבותיי, </w:t>
      </w:r>
      <w:r w:rsidRPr="004B7104">
        <w:rPr>
          <w:rFonts w:cs="David" w:hint="cs"/>
          <w:rtl/>
        </w:rPr>
        <w:t>חייבים להוסיף פה "שהממשלה הביעה עמדה לגביו בכנסת"</w:t>
      </w:r>
      <w:r>
        <w:rPr>
          <w:rFonts w:cs="David" w:hint="cs"/>
          <w:rtl/>
        </w:rPr>
        <w:t xml:space="preserve">. לממשלה יש תמיד שר שמדבר בשם הממשלה. </w:t>
      </w:r>
    </w:p>
    <w:p w14:paraId="0CED8563" w14:textId="77777777" w:rsidR="005757F7" w:rsidRDefault="005757F7" w:rsidP="005757F7">
      <w:pPr>
        <w:bidi/>
        <w:jc w:val="both"/>
        <w:rPr>
          <w:rFonts w:cs="David" w:hint="cs"/>
          <w:rtl/>
        </w:rPr>
      </w:pPr>
    </w:p>
    <w:p w14:paraId="0F22E72F" w14:textId="77777777" w:rsidR="005757F7" w:rsidRDefault="005757F7" w:rsidP="005757F7">
      <w:pPr>
        <w:bidi/>
        <w:jc w:val="both"/>
        <w:rPr>
          <w:rFonts w:cs="David" w:hint="cs"/>
          <w:rtl/>
        </w:rPr>
      </w:pPr>
      <w:r w:rsidRPr="00797D4E">
        <w:rPr>
          <w:rFonts w:cs="David" w:hint="cs"/>
          <w:u w:val="single"/>
          <w:rtl/>
        </w:rPr>
        <w:t>ארבל אסטרחן:</w:t>
      </w:r>
    </w:p>
    <w:p w14:paraId="490B9CBD" w14:textId="77777777" w:rsidR="005757F7" w:rsidRPr="004B7104" w:rsidRDefault="005757F7" w:rsidP="005757F7">
      <w:pPr>
        <w:bidi/>
        <w:jc w:val="both"/>
        <w:rPr>
          <w:rFonts w:cs="David" w:hint="cs"/>
          <w:rtl/>
        </w:rPr>
      </w:pPr>
    </w:p>
    <w:p w14:paraId="5D88CE02" w14:textId="77777777" w:rsidR="005757F7" w:rsidRPr="004B7104" w:rsidRDefault="005757F7" w:rsidP="005757F7">
      <w:pPr>
        <w:bidi/>
        <w:jc w:val="both"/>
        <w:rPr>
          <w:rFonts w:cs="David" w:hint="cs"/>
          <w:rtl/>
        </w:rPr>
      </w:pPr>
      <w:r w:rsidRPr="004B7104">
        <w:rPr>
          <w:rFonts w:cs="David" w:hint="cs"/>
          <w:rtl/>
        </w:rPr>
        <w:tab/>
        <w:t xml:space="preserve"> מה שהיא אמרה בטרומית תופס לקריאה שנ</w:t>
      </w:r>
      <w:r>
        <w:rPr>
          <w:rFonts w:cs="David" w:hint="cs"/>
          <w:rtl/>
        </w:rPr>
        <w:t>י</w:t>
      </w:r>
      <w:r w:rsidRPr="004B7104">
        <w:rPr>
          <w:rFonts w:cs="David" w:hint="cs"/>
          <w:rtl/>
        </w:rPr>
        <w:t>יה ושלישית?</w:t>
      </w:r>
    </w:p>
    <w:p w14:paraId="64540A47" w14:textId="77777777" w:rsidR="005757F7" w:rsidRPr="004B7104" w:rsidRDefault="005757F7" w:rsidP="005757F7">
      <w:pPr>
        <w:bidi/>
        <w:jc w:val="both"/>
        <w:rPr>
          <w:rFonts w:cs="David" w:hint="cs"/>
          <w:rtl/>
        </w:rPr>
      </w:pPr>
    </w:p>
    <w:p w14:paraId="071B20AF"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36C199B7" w14:textId="77777777" w:rsidR="005757F7" w:rsidRDefault="005757F7" w:rsidP="005757F7">
      <w:pPr>
        <w:bidi/>
        <w:jc w:val="both"/>
        <w:rPr>
          <w:rFonts w:cs="David" w:hint="cs"/>
          <w:u w:val="single"/>
          <w:rtl/>
        </w:rPr>
      </w:pPr>
    </w:p>
    <w:p w14:paraId="3C32C78A" w14:textId="77777777" w:rsidR="005757F7" w:rsidRPr="00B617A3" w:rsidRDefault="005757F7" w:rsidP="005757F7">
      <w:pPr>
        <w:bidi/>
        <w:jc w:val="both"/>
        <w:rPr>
          <w:rFonts w:cs="David" w:hint="cs"/>
          <w:rtl/>
        </w:rPr>
      </w:pPr>
      <w:r>
        <w:rPr>
          <w:rFonts w:cs="David" w:hint="cs"/>
          <w:rtl/>
        </w:rPr>
        <w:tab/>
        <w:t>כן, היא הביעה עמדה. זה לא מעניין אותי אם העמדה היתה בעד או נגד.</w:t>
      </w:r>
    </w:p>
    <w:p w14:paraId="031DCC9B" w14:textId="77777777" w:rsidR="005757F7" w:rsidRDefault="005757F7" w:rsidP="005757F7">
      <w:pPr>
        <w:bidi/>
        <w:jc w:val="both"/>
        <w:rPr>
          <w:rFonts w:cs="David" w:hint="cs"/>
          <w:u w:val="single"/>
          <w:rtl/>
        </w:rPr>
      </w:pPr>
    </w:p>
    <w:p w14:paraId="293F1720" w14:textId="77777777" w:rsidR="005757F7" w:rsidRPr="004B7104" w:rsidRDefault="005757F7" w:rsidP="005757F7">
      <w:pPr>
        <w:bidi/>
        <w:jc w:val="both"/>
        <w:rPr>
          <w:rFonts w:cs="David" w:hint="cs"/>
          <w:u w:val="single"/>
          <w:rtl/>
        </w:rPr>
      </w:pPr>
      <w:r w:rsidRPr="004B7104">
        <w:rPr>
          <w:rFonts w:cs="David" w:hint="cs"/>
          <w:u w:val="single"/>
          <w:rtl/>
        </w:rPr>
        <w:t>אלכס מילר:</w:t>
      </w:r>
    </w:p>
    <w:p w14:paraId="7466DEAC" w14:textId="77777777" w:rsidR="005757F7" w:rsidRPr="004B7104" w:rsidRDefault="005757F7" w:rsidP="005757F7">
      <w:pPr>
        <w:bidi/>
        <w:jc w:val="both"/>
        <w:rPr>
          <w:rFonts w:cs="David" w:hint="cs"/>
          <w:u w:val="single"/>
          <w:rtl/>
        </w:rPr>
      </w:pPr>
    </w:p>
    <w:p w14:paraId="2979583C" w14:textId="77777777" w:rsidR="005757F7" w:rsidRPr="004B7104" w:rsidRDefault="005757F7" w:rsidP="005757F7">
      <w:pPr>
        <w:bidi/>
        <w:ind w:firstLine="720"/>
        <w:jc w:val="both"/>
        <w:rPr>
          <w:rFonts w:cs="David" w:hint="cs"/>
          <w:rtl/>
        </w:rPr>
      </w:pPr>
      <w:r>
        <w:rPr>
          <w:rFonts w:cs="David" w:hint="cs"/>
          <w:rtl/>
        </w:rPr>
        <w:t xml:space="preserve">בוועדת שרים </w:t>
      </w:r>
      <w:r w:rsidRPr="004B7104">
        <w:rPr>
          <w:rFonts w:cs="David" w:hint="cs"/>
          <w:rtl/>
        </w:rPr>
        <w:t>יש</w:t>
      </w:r>
      <w:r>
        <w:rPr>
          <w:rFonts w:cs="David" w:hint="cs"/>
          <w:rtl/>
        </w:rPr>
        <w:t xml:space="preserve"> </w:t>
      </w:r>
      <w:r w:rsidRPr="004B7104">
        <w:rPr>
          <w:rFonts w:cs="David" w:hint="cs"/>
          <w:rtl/>
        </w:rPr>
        <w:t>מצב שאותם תנאים</w:t>
      </w:r>
      <w:r>
        <w:rPr>
          <w:rFonts w:cs="David" w:hint="cs"/>
          <w:rtl/>
        </w:rPr>
        <w:t xml:space="preserve"> לא עולים בכלל בעמדת הממשלה כאשר הם עולים בחוק טרומי. אז קורה שבא שר ואומר: יש סיכום שיהיה תיאום עם המחוקק. בוועדת שרים הם עשו שורה של תנאים. אני לא יודע את התנאים האלה עד שאני לא מגיע לוועדה. ואז פתאום מסתבר לי שיש בעיות. לפחות שנגיע למצב שאותם תנאים שהממשלה דורשת בתיאום, אם יש כאלו, שכאשר שר עולה לדוכן ועונה על החוק שהוא יפרט.</w:t>
      </w:r>
      <w:r w:rsidRPr="004B7104">
        <w:rPr>
          <w:rFonts w:cs="David" w:hint="cs"/>
          <w:rtl/>
        </w:rPr>
        <w:t xml:space="preserve"> </w:t>
      </w:r>
    </w:p>
    <w:p w14:paraId="2F3AB111" w14:textId="77777777" w:rsidR="005757F7" w:rsidRDefault="005757F7" w:rsidP="005757F7">
      <w:pPr>
        <w:bidi/>
        <w:jc w:val="both"/>
        <w:rPr>
          <w:rFonts w:cs="David" w:hint="cs"/>
          <w:rtl/>
        </w:rPr>
      </w:pPr>
    </w:p>
    <w:p w14:paraId="79A7A6A6" w14:textId="77777777" w:rsidR="005757F7" w:rsidRDefault="005757F7" w:rsidP="005757F7">
      <w:pPr>
        <w:bidi/>
        <w:jc w:val="both"/>
        <w:rPr>
          <w:rFonts w:cs="David" w:hint="cs"/>
          <w:u w:val="single"/>
          <w:rtl/>
        </w:rPr>
      </w:pPr>
      <w:r>
        <w:rPr>
          <w:rFonts w:cs="David" w:hint="cs"/>
          <w:u w:val="single"/>
          <w:rtl/>
        </w:rPr>
        <w:t>איל ינון:</w:t>
      </w:r>
    </w:p>
    <w:p w14:paraId="2FB12777" w14:textId="77777777" w:rsidR="005757F7" w:rsidRDefault="005757F7" w:rsidP="005757F7">
      <w:pPr>
        <w:bidi/>
        <w:jc w:val="both"/>
        <w:rPr>
          <w:rFonts w:cs="David" w:hint="cs"/>
          <w:u w:val="single"/>
          <w:rtl/>
        </w:rPr>
      </w:pPr>
    </w:p>
    <w:p w14:paraId="3A43CF21" w14:textId="77777777" w:rsidR="005757F7" w:rsidRDefault="005757F7" w:rsidP="005757F7">
      <w:pPr>
        <w:bidi/>
        <w:jc w:val="both"/>
        <w:rPr>
          <w:rFonts w:cs="David" w:hint="cs"/>
          <w:rtl/>
        </w:rPr>
      </w:pPr>
      <w:r>
        <w:rPr>
          <w:rFonts w:cs="David" w:hint="cs"/>
          <w:rtl/>
        </w:rPr>
        <w:tab/>
        <w:t xml:space="preserve">זאת בעיה אחרת אבל היא לא קשורה לבעיית האי-אמון. </w:t>
      </w:r>
    </w:p>
    <w:p w14:paraId="566E0917" w14:textId="77777777" w:rsidR="005757F7" w:rsidRPr="00B617A3" w:rsidRDefault="005757F7" w:rsidP="005757F7">
      <w:pPr>
        <w:bidi/>
        <w:jc w:val="both"/>
        <w:rPr>
          <w:rFonts w:cs="David" w:hint="cs"/>
          <w:rtl/>
        </w:rPr>
      </w:pPr>
    </w:p>
    <w:p w14:paraId="565FAAF8" w14:textId="77777777" w:rsidR="005757F7" w:rsidRPr="004B7104" w:rsidRDefault="005757F7" w:rsidP="005757F7">
      <w:pPr>
        <w:bidi/>
        <w:jc w:val="both"/>
        <w:rPr>
          <w:rFonts w:cs="David" w:hint="cs"/>
          <w:u w:val="single"/>
          <w:rtl/>
        </w:rPr>
      </w:pPr>
      <w:r>
        <w:rPr>
          <w:rFonts w:cs="David" w:hint="cs"/>
          <w:u w:val="single"/>
          <w:rtl/>
        </w:rPr>
        <w:t xml:space="preserve">היו"ר </w:t>
      </w:r>
      <w:r w:rsidRPr="004B7104">
        <w:rPr>
          <w:rFonts w:cs="David" w:hint="cs"/>
          <w:u w:val="single"/>
          <w:rtl/>
        </w:rPr>
        <w:t>יריב לוין:</w:t>
      </w:r>
    </w:p>
    <w:p w14:paraId="2F2ED059" w14:textId="77777777" w:rsidR="005757F7" w:rsidRDefault="005757F7" w:rsidP="005757F7">
      <w:pPr>
        <w:bidi/>
        <w:jc w:val="both"/>
        <w:rPr>
          <w:rFonts w:cs="David" w:hint="cs"/>
          <w:u w:val="single"/>
          <w:rtl/>
        </w:rPr>
      </w:pPr>
    </w:p>
    <w:p w14:paraId="31FBC185" w14:textId="77777777" w:rsidR="005757F7" w:rsidRDefault="005757F7" w:rsidP="005757F7">
      <w:pPr>
        <w:bidi/>
        <w:jc w:val="both"/>
        <w:rPr>
          <w:rFonts w:cs="David" w:hint="cs"/>
          <w:rtl/>
        </w:rPr>
      </w:pPr>
      <w:r>
        <w:rPr>
          <w:rFonts w:cs="David" w:hint="cs"/>
          <w:rtl/>
        </w:rPr>
        <w:tab/>
        <w:t xml:space="preserve">אני רוצה להגיד לך שאני לא בעד שהוא יפרט. זה מגדיל לנו את מרחב התמרון. </w:t>
      </w:r>
    </w:p>
    <w:p w14:paraId="223BE755" w14:textId="77777777" w:rsidR="005757F7" w:rsidRPr="00B617A3" w:rsidRDefault="005757F7" w:rsidP="005757F7">
      <w:pPr>
        <w:bidi/>
        <w:jc w:val="both"/>
        <w:rPr>
          <w:rFonts w:cs="David" w:hint="cs"/>
          <w:rtl/>
        </w:rPr>
      </w:pPr>
    </w:p>
    <w:p w14:paraId="6F265D73" w14:textId="77777777" w:rsidR="005757F7" w:rsidRPr="004B7104" w:rsidRDefault="005757F7" w:rsidP="005757F7">
      <w:pPr>
        <w:bidi/>
        <w:jc w:val="both"/>
        <w:rPr>
          <w:rFonts w:cs="David" w:hint="cs"/>
          <w:u w:val="single"/>
          <w:rtl/>
        </w:rPr>
      </w:pPr>
      <w:r w:rsidRPr="004B7104">
        <w:rPr>
          <w:rFonts w:cs="David" w:hint="cs"/>
          <w:u w:val="single"/>
          <w:rtl/>
        </w:rPr>
        <w:t>אלכס מילר:</w:t>
      </w:r>
    </w:p>
    <w:p w14:paraId="2DDC001C" w14:textId="77777777" w:rsidR="005757F7" w:rsidRDefault="005757F7" w:rsidP="005757F7">
      <w:pPr>
        <w:bidi/>
        <w:jc w:val="both"/>
        <w:rPr>
          <w:rFonts w:cs="David" w:hint="cs"/>
          <w:u w:val="single"/>
          <w:rtl/>
        </w:rPr>
      </w:pPr>
    </w:p>
    <w:p w14:paraId="6BFD0B69" w14:textId="77777777" w:rsidR="005757F7" w:rsidRDefault="005757F7" w:rsidP="005757F7">
      <w:pPr>
        <w:bidi/>
        <w:jc w:val="both"/>
        <w:rPr>
          <w:rFonts w:cs="David" w:hint="cs"/>
          <w:rtl/>
        </w:rPr>
      </w:pPr>
      <w:r>
        <w:rPr>
          <w:rFonts w:cs="David" w:hint="cs"/>
          <w:rtl/>
        </w:rPr>
        <w:tab/>
        <w:t xml:space="preserve">כאשר יש תנאי של תיאום היא מביאה לך את מה שכתוב בוועדת שרים לחקיקה. היא לא מביאה את מה שהשר אמר במליאה. </w:t>
      </w:r>
    </w:p>
    <w:p w14:paraId="65ABA1CB" w14:textId="77777777" w:rsidR="005757F7" w:rsidRPr="00B617A3" w:rsidRDefault="005757F7" w:rsidP="005757F7">
      <w:pPr>
        <w:bidi/>
        <w:jc w:val="both"/>
        <w:rPr>
          <w:rFonts w:cs="David" w:hint="cs"/>
          <w:rtl/>
        </w:rPr>
      </w:pPr>
    </w:p>
    <w:p w14:paraId="046AE342" w14:textId="77777777" w:rsidR="005757F7" w:rsidRPr="004B7104" w:rsidRDefault="005757F7" w:rsidP="005757F7">
      <w:pPr>
        <w:bidi/>
        <w:jc w:val="both"/>
        <w:rPr>
          <w:rFonts w:cs="David" w:hint="cs"/>
          <w:u w:val="single"/>
          <w:rtl/>
        </w:rPr>
      </w:pPr>
      <w:r>
        <w:rPr>
          <w:rFonts w:cs="David" w:hint="cs"/>
          <w:u w:val="single"/>
          <w:rtl/>
        </w:rPr>
        <w:t xml:space="preserve">היו"ר </w:t>
      </w:r>
      <w:r w:rsidRPr="004B7104">
        <w:rPr>
          <w:rFonts w:cs="David" w:hint="cs"/>
          <w:u w:val="single"/>
          <w:rtl/>
        </w:rPr>
        <w:t>יריב לוין:</w:t>
      </w:r>
    </w:p>
    <w:p w14:paraId="139D0DC8" w14:textId="77777777" w:rsidR="005757F7" w:rsidRPr="004B7104" w:rsidRDefault="005757F7" w:rsidP="005757F7">
      <w:pPr>
        <w:bidi/>
        <w:jc w:val="both"/>
        <w:rPr>
          <w:rFonts w:cs="David" w:hint="cs"/>
          <w:u w:val="single"/>
          <w:rtl/>
        </w:rPr>
      </w:pPr>
    </w:p>
    <w:p w14:paraId="0B266AFB" w14:textId="77777777" w:rsidR="005757F7" w:rsidRPr="004B7104" w:rsidRDefault="005757F7" w:rsidP="005757F7">
      <w:pPr>
        <w:bidi/>
        <w:ind w:firstLine="720"/>
        <w:jc w:val="both"/>
        <w:rPr>
          <w:rFonts w:cs="David" w:hint="cs"/>
          <w:rtl/>
        </w:rPr>
      </w:pPr>
      <w:r>
        <w:rPr>
          <w:rFonts w:cs="David" w:hint="cs"/>
          <w:rtl/>
        </w:rPr>
        <w:t xml:space="preserve">לי היה איתם ויכוח </w:t>
      </w:r>
      <w:r w:rsidRPr="004B7104">
        <w:rPr>
          <w:rFonts w:cs="David" w:hint="cs"/>
          <w:rtl/>
        </w:rPr>
        <w:t xml:space="preserve">בחוק של האלכוהול. </w:t>
      </w:r>
      <w:r>
        <w:rPr>
          <w:rFonts w:cs="David" w:hint="cs"/>
          <w:rtl/>
        </w:rPr>
        <w:t xml:space="preserve">הם אמרו אלף בוועדת שרים לענייני חקיקה, ובית במליאה. אני לקחתי את הפרשנות, בחרתי את מה שהיה נוח לי. </w:t>
      </w:r>
    </w:p>
    <w:p w14:paraId="5BE2D0EF" w14:textId="77777777" w:rsidR="005757F7" w:rsidRPr="004B7104" w:rsidRDefault="005757F7" w:rsidP="005757F7">
      <w:pPr>
        <w:bidi/>
        <w:jc w:val="both"/>
        <w:rPr>
          <w:rFonts w:cs="David" w:hint="cs"/>
          <w:rtl/>
        </w:rPr>
      </w:pPr>
    </w:p>
    <w:p w14:paraId="2776520B" w14:textId="77777777" w:rsidR="005757F7" w:rsidRPr="004B7104" w:rsidRDefault="005757F7" w:rsidP="005757F7">
      <w:pPr>
        <w:bidi/>
        <w:jc w:val="both"/>
        <w:rPr>
          <w:rFonts w:cs="David" w:hint="cs"/>
          <w:u w:val="single"/>
          <w:rtl/>
        </w:rPr>
      </w:pPr>
      <w:r w:rsidRPr="004B7104">
        <w:rPr>
          <w:rFonts w:cs="David" w:hint="cs"/>
          <w:u w:val="single"/>
          <w:rtl/>
        </w:rPr>
        <w:t>אברהם מיכאלי:</w:t>
      </w:r>
    </w:p>
    <w:p w14:paraId="01363516" w14:textId="77777777" w:rsidR="005757F7" w:rsidRPr="004B7104" w:rsidRDefault="005757F7" w:rsidP="005757F7">
      <w:pPr>
        <w:bidi/>
        <w:jc w:val="both"/>
        <w:rPr>
          <w:rFonts w:cs="David" w:hint="cs"/>
          <w:u w:val="single"/>
          <w:rtl/>
        </w:rPr>
      </w:pPr>
    </w:p>
    <w:p w14:paraId="179F2C3D" w14:textId="77777777" w:rsidR="005757F7" w:rsidRPr="004B7104" w:rsidRDefault="005757F7" w:rsidP="005757F7">
      <w:pPr>
        <w:bidi/>
        <w:ind w:firstLine="720"/>
        <w:jc w:val="both"/>
        <w:rPr>
          <w:rFonts w:cs="David" w:hint="cs"/>
          <w:rtl/>
        </w:rPr>
      </w:pPr>
      <w:r w:rsidRPr="004B7104">
        <w:rPr>
          <w:rFonts w:cs="David" w:hint="cs"/>
          <w:rtl/>
        </w:rPr>
        <w:t>אבל יש פרוטוקול לוועדת שרים.</w:t>
      </w:r>
    </w:p>
    <w:p w14:paraId="5070F02F" w14:textId="77777777" w:rsidR="005757F7" w:rsidRPr="004B7104" w:rsidRDefault="005757F7" w:rsidP="005757F7">
      <w:pPr>
        <w:bidi/>
        <w:jc w:val="both"/>
        <w:rPr>
          <w:rFonts w:cs="David" w:hint="cs"/>
          <w:rtl/>
        </w:rPr>
      </w:pPr>
    </w:p>
    <w:p w14:paraId="17BB201E" w14:textId="77777777" w:rsidR="005757F7" w:rsidRDefault="005757F7" w:rsidP="005757F7">
      <w:pPr>
        <w:keepNext/>
        <w:bidi/>
        <w:jc w:val="both"/>
        <w:rPr>
          <w:rFonts w:cs="David" w:hint="cs"/>
          <w:u w:val="single"/>
          <w:rtl/>
        </w:rPr>
      </w:pPr>
      <w:r>
        <w:rPr>
          <w:rFonts w:cs="David" w:hint="cs"/>
          <w:u w:val="single"/>
          <w:rtl/>
        </w:rPr>
        <w:t>דוד רותם:</w:t>
      </w:r>
    </w:p>
    <w:p w14:paraId="00CBE363" w14:textId="77777777" w:rsidR="005757F7" w:rsidRDefault="005757F7" w:rsidP="005757F7">
      <w:pPr>
        <w:keepNext/>
        <w:bidi/>
        <w:jc w:val="both"/>
        <w:rPr>
          <w:rFonts w:cs="David" w:hint="cs"/>
          <w:u w:val="single"/>
          <w:rtl/>
        </w:rPr>
      </w:pPr>
    </w:p>
    <w:p w14:paraId="28DF0131" w14:textId="77777777" w:rsidR="005757F7" w:rsidRPr="004B7104" w:rsidRDefault="005757F7" w:rsidP="005757F7">
      <w:pPr>
        <w:bidi/>
        <w:ind w:firstLine="720"/>
        <w:jc w:val="both"/>
        <w:rPr>
          <w:rFonts w:cs="David" w:hint="cs"/>
          <w:rtl/>
        </w:rPr>
      </w:pPr>
      <w:r w:rsidRPr="004B7104">
        <w:rPr>
          <w:rFonts w:cs="David" w:hint="cs"/>
          <w:rtl/>
        </w:rPr>
        <w:t>זה כאשר אתה בקואליציה ואתה מנהל את הדיון.</w:t>
      </w:r>
    </w:p>
    <w:p w14:paraId="0E3D7F6F" w14:textId="77777777" w:rsidR="005757F7" w:rsidRDefault="005757F7" w:rsidP="005757F7">
      <w:pPr>
        <w:bidi/>
        <w:jc w:val="both"/>
        <w:rPr>
          <w:rFonts w:cs="David" w:hint="cs"/>
          <w:rtl/>
        </w:rPr>
      </w:pPr>
    </w:p>
    <w:p w14:paraId="684E8101"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6B7E3FC" w14:textId="77777777" w:rsidR="005757F7" w:rsidRDefault="005757F7" w:rsidP="005757F7">
      <w:pPr>
        <w:bidi/>
        <w:jc w:val="both"/>
        <w:rPr>
          <w:rFonts w:cs="David" w:hint="cs"/>
          <w:rtl/>
        </w:rPr>
      </w:pPr>
    </w:p>
    <w:p w14:paraId="77B209D1" w14:textId="77777777" w:rsidR="005757F7" w:rsidRDefault="005757F7" w:rsidP="005757F7">
      <w:pPr>
        <w:bidi/>
        <w:jc w:val="both"/>
        <w:rPr>
          <w:rFonts w:cs="David" w:hint="cs"/>
          <w:rtl/>
        </w:rPr>
      </w:pPr>
      <w:r>
        <w:rPr>
          <w:rFonts w:cs="David" w:hint="cs"/>
          <w:rtl/>
        </w:rPr>
        <w:tab/>
        <w:t xml:space="preserve">לא, לא ניהלתי את הישבה. </w:t>
      </w:r>
    </w:p>
    <w:p w14:paraId="042F9DE0" w14:textId="77777777" w:rsidR="005757F7" w:rsidRDefault="005757F7" w:rsidP="005757F7">
      <w:pPr>
        <w:bidi/>
        <w:jc w:val="both"/>
        <w:rPr>
          <w:rFonts w:cs="David" w:hint="cs"/>
          <w:rtl/>
        </w:rPr>
      </w:pPr>
    </w:p>
    <w:p w14:paraId="31C85319" w14:textId="77777777" w:rsidR="005757F7" w:rsidRDefault="005757F7" w:rsidP="005757F7">
      <w:pPr>
        <w:keepNext/>
        <w:bidi/>
        <w:jc w:val="both"/>
        <w:rPr>
          <w:rFonts w:cs="David" w:hint="cs"/>
          <w:u w:val="single"/>
          <w:rtl/>
        </w:rPr>
      </w:pPr>
      <w:r>
        <w:rPr>
          <w:rFonts w:cs="David" w:hint="cs"/>
          <w:u w:val="single"/>
          <w:rtl/>
        </w:rPr>
        <w:t>דוד רותם:</w:t>
      </w:r>
    </w:p>
    <w:p w14:paraId="6D28ACD0" w14:textId="77777777" w:rsidR="005757F7" w:rsidRDefault="005757F7" w:rsidP="005757F7">
      <w:pPr>
        <w:keepNext/>
        <w:bidi/>
        <w:jc w:val="both"/>
        <w:rPr>
          <w:rFonts w:cs="David" w:hint="cs"/>
          <w:u w:val="single"/>
          <w:rtl/>
        </w:rPr>
      </w:pPr>
    </w:p>
    <w:p w14:paraId="4C7A9362" w14:textId="77777777" w:rsidR="005757F7" w:rsidRPr="004B7104" w:rsidRDefault="005757F7" w:rsidP="005757F7">
      <w:pPr>
        <w:bidi/>
        <w:ind w:firstLine="720"/>
        <w:jc w:val="both"/>
        <w:rPr>
          <w:rFonts w:cs="David" w:hint="cs"/>
          <w:rtl/>
        </w:rPr>
      </w:pPr>
      <w:r>
        <w:rPr>
          <w:rFonts w:cs="David" w:hint="cs"/>
          <w:rtl/>
        </w:rPr>
        <w:t xml:space="preserve">לי היה סיפור שהייתי בקואליציה ומי שניהל את הישיבה היה מהאופוזיציה. הם רצו לדחות את הדיון ואז הם אמרו: מבקשים לראות בזה אי-אמון. </w:t>
      </w:r>
      <w:r w:rsidRPr="004B7104">
        <w:rPr>
          <w:rFonts w:cs="David" w:hint="cs"/>
          <w:rtl/>
        </w:rPr>
        <w:t>ה</w:t>
      </w:r>
      <w:r w:rsidRPr="00F06173">
        <w:rPr>
          <w:rFonts w:cs="David" w:hint="cs"/>
          <w:rtl/>
        </w:rPr>
        <w:t>אי-אמון</w:t>
      </w:r>
      <w:r w:rsidRPr="004B7104">
        <w:rPr>
          <w:rFonts w:cs="David" w:hint="cs"/>
          <w:rtl/>
        </w:rPr>
        <w:t xml:space="preserve"> היה בנושא של החוק של בתי דין רבניים וידענו שזה דוחה את זה אחרי הפגרה. לא היתה שם עמדת ממשלה.</w:t>
      </w:r>
      <w:r>
        <w:rPr>
          <w:rFonts w:cs="David" w:hint="cs"/>
          <w:rtl/>
        </w:rPr>
        <w:t xml:space="preserve"> אבל הפרשנות היתה - - - </w:t>
      </w:r>
    </w:p>
    <w:p w14:paraId="1574FF21" w14:textId="77777777" w:rsidR="005757F7" w:rsidRPr="004B7104" w:rsidRDefault="005757F7" w:rsidP="005757F7">
      <w:pPr>
        <w:bidi/>
        <w:jc w:val="both"/>
        <w:rPr>
          <w:rFonts w:cs="David" w:hint="cs"/>
          <w:rtl/>
        </w:rPr>
      </w:pPr>
    </w:p>
    <w:p w14:paraId="446C5760" w14:textId="77777777" w:rsidR="005757F7" w:rsidRPr="004B7104" w:rsidRDefault="005757F7" w:rsidP="005757F7">
      <w:pPr>
        <w:bidi/>
        <w:jc w:val="both"/>
        <w:rPr>
          <w:rFonts w:cs="David" w:hint="cs"/>
          <w:u w:val="single"/>
          <w:rtl/>
        </w:rPr>
      </w:pPr>
      <w:r>
        <w:rPr>
          <w:rFonts w:cs="David" w:hint="cs"/>
          <w:u w:val="single"/>
          <w:rtl/>
        </w:rPr>
        <w:t xml:space="preserve">היו"ר </w:t>
      </w:r>
      <w:r w:rsidRPr="004B7104">
        <w:rPr>
          <w:rFonts w:cs="David" w:hint="cs"/>
          <w:u w:val="single"/>
          <w:rtl/>
        </w:rPr>
        <w:t>יריב לוין:</w:t>
      </w:r>
    </w:p>
    <w:p w14:paraId="0B60D52C" w14:textId="77777777" w:rsidR="005757F7" w:rsidRPr="004B7104" w:rsidRDefault="005757F7" w:rsidP="005757F7">
      <w:pPr>
        <w:bidi/>
        <w:jc w:val="both"/>
        <w:rPr>
          <w:rFonts w:cs="David" w:hint="cs"/>
          <w:u w:val="single"/>
          <w:rtl/>
        </w:rPr>
      </w:pPr>
    </w:p>
    <w:p w14:paraId="1CDE9D8D" w14:textId="77777777" w:rsidR="005757F7" w:rsidRPr="004B7104" w:rsidRDefault="005757F7" w:rsidP="005757F7">
      <w:pPr>
        <w:bidi/>
        <w:ind w:firstLine="720"/>
        <w:jc w:val="both"/>
        <w:rPr>
          <w:rFonts w:cs="David" w:hint="cs"/>
          <w:rtl/>
        </w:rPr>
      </w:pPr>
      <w:r>
        <w:rPr>
          <w:rFonts w:cs="David" w:hint="cs"/>
          <w:rtl/>
        </w:rPr>
        <w:t xml:space="preserve">אני מציע ותגידו לי מה אתם אומרים. </w:t>
      </w:r>
      <w:r w:rsidRPr="004B7104">
        <w:rPr>
          <w:rFonts w:cs="David" w:hint="cs"/>
          <w:rtl/>
        </w:rPr>
        <w:t xml:space="preserve">אולי נייצר מנגנון כזה </w:t>
      </w:r>
      <w:r w:rsidRPr="004B7104">
        <w:rPr>
          <w:rFonts w:cs="David"/>
          <w:rtl/>
        </w:rPr>
        <w:t>–</w:t>
      </w:r>
      <w:r w:rsidRPr="004B7104">
        <w:rPr>
          <w:rFonts w:cs="David" w:hint="cs"/>
          <w:rtl/>
        </w:rPr>
        <w:t xml:space="preserve"> מכיוון שגם</w:t>
      </w:r>
      <w:r>
        <w:rPr>
          <w:rFonts w:cs="David" w:hint="cs"/>
          <w:rtl/>
        </w:rPr>
        <w:t xml:space="preserve"> </w:t>
      </w:r>
      <w:r w:rsidRPr="004B7104">
        <w:rPr>
          <w:rFonts w:cs="David" w:hint="cs"/>
          <w:rtl/>
        </w:rPr>
        <w:t>לא ברור</w:t>
      </w:r>
      <w:r>
        <w:rPr>
          <w:rFonts w:cs="David" w:hint="cs"/>
          <w:rtl/>
        </w:rPr>
        <w:t xml:space="preserve"> האם עמדת ממשלה בטרומית היא בהכרח עמדתה כאשר זה מגיע לשלבים היותר מאוחרים</w:t>
      </w:r>
      <w:r w:rsidRPr="004B7104">
        <w:rPr>
          <w:rFonts w:cs="David" w:hint="cs"/>
          <w:rtl/>
        </w:rPr>
        <w:t>, נקבע שבהנחה שיתבקש אי</w:t>
      </w:r>
      <w:r>
        <w:rPr>
          <w:rFonts w:cs="David" w:hint="cs"/>
          <w:rtl/>
        </w:rPr>
        <w:t>-</w:t>
      </w:r>
      <w:r w:rsidRPr="004B7104">
        <w:rPr>
          <w:rFonts w:cs="David" w:hint="cs"/>
          <w:rtl/>
        </w:rPr>
        <w:t>אמון כזה, תהיה פנייה לשר שהוא הנציג של הממשלה</w:t>
      </w:r>
      <w:r>
        <w:rPr>
          <w:rFonts w:cs="David" w:hint="cs"/>
          <w:rtl/>
        </w:rPr>
        <w:t xml:space="preserve"> </w:t>
      </w:r>
      <w:r w:rsidRPr="004B7104">
        <w:rPr>
          <w:rFonts w:cs="David" w:hint="cs"/>
          <w:rtl/>
        </w:rPr>
        <w:t>לאותו סעיף ויגידו לו</w:t>
      </w:r>
      <w:r>
        <w:rPr>
          <w:rFonts w:cs="David" w:hint="cs"/>
          <w:rtl/>
        </w:rPr>
        <w:t xml:space="preserve"> האם עמדת הממשלה היא בעד החוק, נגדו או שאין לא עמדה</w:t>
      </w:r>
      <w:r w:rsidRPr="004B7104">
        <w:rPr>
          <w:rFonts w:cs="David" w:hint="cs"/>
          <w:rtl/>
        </w:rPr>
        <w:t xml:space="preserve">. </w:t>
      </w:r>
    </w:p>
    <w:p w14:paraId="234EF647" w14:textId="77777777" w:rsidR="005757F7" w:rsidRPr="004B7104" w:rsidRDefault="005757F7" w:rsidP="005757F7">
      <w:pPr>
        <w:bidi/>
        <w:jc w:val="both"/>
        <w:rPr>
          <w:rFonts w:cs="David" w:hint="cs"/>
          <w:rtl/>
        </w:rPr>
      </w:pPr>
    </w:p>
    <w:p w14:paraId="274AC348"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7A32718D" w14:textId="77777777" w:rsidR="005757F7" w:rsidRPr="004B7104" w:rsidRDefault="005757F7" w:rsidP="005757F7">
      <w:pPr>
        <w:bidi/>
        <w:jc w:val="both"/>
        <w:rPr>
          <w:rFonts w:cs="David" w:hint="cs"/>
          <w:u w:val="single"/>
          <w:rtl/>
        </w:rPr>
      </w:pPr>
    </w:p>
    <w:p w14:paraId="7C3B2A9A" w14:textId="77777777" w:rsidR="005757F7" w:rsidRDefault="005757F7" w:rsidP="005757F7">
      <w:pPr>
        <w:bidi/>
        <w:ind w:firstLine="720"/>
        <w:jc w:val="both"/>
        <w:rPr>
          <w:rFonts w:cs="David" w:hint="cs"/>
          <w:rtl/>
        </w:rPr>
      </w:pPr>
      <w:r>
        <w:rPr>
          <w:rFonts w:cs="David" w:hint="cs"/>
          <w:rtl/>
        </w:rPr>
        <w:t xml:space="preserve">לא רוצה. מה קרה? </w:t>
      </w:r>
      <w:r w:rsidRPr="004B7104">
        <w:rPr>
          <w:rFonts w:cs="David" w:hint="cs"/>
          <w:rtl/>
        </w:rPr>
        <w:t>אתה רוצה לגרום לכך שתמיד אפשר יהיה להגיש על זה אי</w:t>
      </w:r>
      <w:r>
        <w:rPr>
          <w:rFonts w:cs="David" w:hint="cs"/>
          <w:rtl/>
        </w:rPr>
        <w:t>-</w:t>
      </w:r>
      <w:r w:rsidRPr="004B7104">
        <w:rPr>
          <w:rFonts w:cs="David" w:hint="cs"/>
          <w:rtl/>
        </w:rPr>
        <w:t>אמון.</w:t>
      </w:r>
      <w:r>
        <w:rPr>
          <w:rFonts w:cs="David" w:hint="cs"/>
          <w:rtl/>
        </w:rPr>
        <w:t xml:space="preserve"> אני לא רוצה לאפשר את זה. </w:t>
      </w:r>
    </w:p>
    <w:p w14:paraId="04DE43DE" w14:textId="77777777" w:rsidR="005757F7" w:rsidRDefault="005757F7" w:rsidP="005757F7">
      <w:pPr>
        <w:bidi/>
        <w:ind w:firstLine="720"/>
        <w:jc w:val="both"/>
        <w:rPr>
          <w:rFonts w:cs="David" w:hint="cs"/>
          <w:rtl/>
        </w:rPr>
      </w:pPr>
    </w:p>
    <w:p w14:paraId="5DDE611B"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7403142" w14:textId="77777777" w:rsidR="005757F7" w:rsidRPr="004B7104" w:rsidRDefault="005757F7" w:rsidP="005757F7">
      <w:pPr>
        <w:bidi/>
        <w:ind w:firstLine="720"/>
        <w:jc w:val="both"/>
        <w:rPr>
          <w:rFonts w:cs="David" w:hint="cs"/>
          <w:rtl/>
        </w:rPr>
      </w:pPr>
    </w:p>
    <w:p w14:paraId="34AE92C2" w14:textId="77777777" w:rsidR="005757F7" w:rsidRDefault="005757F7" w:rsidP="005757F7">
      <w:pPr>
        <w:bidi/>
        <w:jc w:val="both"/>
        <w:rPr>
          <w:rFonts w:cs="David" w:hint="cs"/>
          <w:rtl/>
        </w:rPr>
      </w:pPr>
      <w:r>
        <w:rPr>
          <w:rFonts w:cs="David" w:hint="cs"/>
          <w:rtl/>
        </w:rPr>
        <w:tab/>
        <w:t xml:space="preserve">לא נכון. הוא יגיד שלממשלה אין עמדה. </w:t>
      </w:r>
    </w:p>
    <w:p w14:paraId="2840F7E4" w14:textId="77777777" w:rsidR="005757F7" w:rsidRPr="004B7104" w:rsidRDefault="005757F7" w:rsidP="005757F7">
      <w:pPr>
        <w:bidi/>
        <w:jc w:val="both"/>
        <w:rPr>
          <w:rFonts w:cs="David" w:hint="cs"/>
          <w:rtl/>
        </w:rPr>
      </w:pPr>
    </w:p>
    <w:p w14:paraId="5F72B061" w14:textId="77777777" w:rsidR="005757F7" w:rsidRPr="004B7104" w:rsidRDefault="005757F7" w:rsidP="005757F7">
      <w:pPr>
        <w:bidi/>
        <w:jc w:val="both"/>
        <w:rPr>
          <w:rFonts w:cs="David" w:hint="cs"/>
          <w:rtl/>
        </w:rPr>
      </w:pPr>
      <w:r w:rsidRPr="004B7104">
        <w:rPr>
          <w:rFonts w:cs="David" w:hint="cs"/>
          <w:u w:val="single"/>
          <w:rtl/>
        </w:rPr>
        <w:t>איל ינון:</w:t>
      </w:r>
    </w:p>
    <w:p w14:paraId="4DE56F2D" w14:textId="77777777" w:rsidR="005757F7" w:rsidRPr="004B7104" w:rsidRDefault="005757F7" w:rsidP="005757F7">
      <w:pPr>
        <w:bidi/>
        <w:jc w:val="both"/>
        <w:rPr>
          <w:rFonts w:cs="David" w:hint="cs"/>
          <w:rtl/>
        </w:rPr>
      </w:pPr>
    </w:p>
    <w:p w14:paraId="75E6E770" w14:textId="77777777" w:rsidR="005757F7" w:rsidRDefault="005757F7" w:rsidP="005757F7">
      <w:pPr>
        <w:bidi/>
        <w:jc w:val="both"/>
        <w:rPr>
          <w:rFonts w:cs="David" w:hint="cs"/>
          <w:rtl/>
        </w:rPr>
      </w:pPr>
      <w:r w:rsidRPr="004B7104">
        <w:rPr>
          <w:rFonts w:cs="David" w:hint="cs"/>
          <w:rtl/>
        </w:rPr>
        <w:tab/>
      </w:r>
      <w:r>
        <w:rPr>
          <w:rFonts w:cs="David" w:hint="cs"/>
          <w:rtl/>
        </w:rPr>
        <w:t xml:space="preserve">אני לא יודע אם זה אפשרי מבחינה פרקטית. הרי הכול קורה שם - - - </w:t>
      </w:r>
    </w:p>
    <w:p w14:paraId="3649A894" w14:textId="77777777" w:rsidR="005757F7" w:rsidRPr="004B7104" w:rsidRDefault="005757F7" w:rsidP="005757F7">
      <w:pPr>
        <w:bidi/>
        <w:jc w:val="both"/>
        <w:rPr>
          <w:rFonts w:cs="David" w:hint="cs"/>
          <w:rtl/>
        </w:rPr>
      </w:pPr>
    </w:p>
    <w:p w14:paraId="42D4F707"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7F15A965" w14:textId="77777777" w:rsidR="005757F7" w:rsidRDefault="005757F7" w:rsidP="005757F7">
      <w:pPr>
        <w:bidi/>
        <w:jc w:val="both"/>
        <w:rPr>
          <w:rFonts w:cs="David" w:hint="cs"/>
          <w:u w:val="single"/>
          <w:rtl/>
        </w:rPr>
      </w:pPr>
    </w:p>
    <w:p w14:paraId="7D10906F" w14:textId="77777777" w:rsidR="005757F7" w:rsidRDefault="005757F7" w:rsidP="005757F7">
      <w:pPr>
        <w:bidi/>
        <w:jc w:val="both"/>
        <w:rPr>
          <w:rFonts w:cs="David" w:hint="cs"/>
          <w:rtl/>
        </w:rPr>
      </w:pPr>
      <w:r>
        <w:rPr>
          <w:rFonts w:cs="David" w:hint="cs"/>
          <w:i/>
          <w:iCs/>
          <w:rtl/>
        </w:rPr>
        <w:tab/>
      </w:r>
      <w:r>
        <w:rPr>
          <w:rFonts w:cs="David" w:hint="cs"/>
          <w:rtl/>
        </w:rPr>
        <w:t>וזה הרי תמיד שר שלא יודע מה קורה עם החוק. צריך שר תורן.</w:t>
      </w:r>
    </w:p>
    <w:p w14:paraId="7F81DF31" w14:textId="77777777" w:rsidR="005757F7" w:rsidRDefault="005757F7" w:rsidP="005757F7">
      <w:pPr>
        <w:bidi/>
        <w:jc w:val="both"/>
        <w:rPr>
          <w:rFonts w:cs="David" w:hint="cs"/>
          <w:rtl/>
        </w:rPr>
      </w:pPr>
    </w:p>
    <w:p w14:paraId="345C5828" w14:textId="77777777" w:rsidR="005757F7" w:rsidRDefault="005757F7" w:rsidP="005757F7">
      <w:pPr>
        <w:bidi/>
        <w:jc w:val="both"/>
        <w:rPr>
          <w:rFonts w:cs="David" w:hint="cs"/>
          <w:u w:val="single"/>
          <w:rtl/>
        </w:rPr>
      </w:pPr>
      <w:r>
        <w:rPr>
          <w:rFonts w:cs="David" w:hint="cs"/>
          <w:u w:val="single"/>
          <w:rtl/>
        </w:rPr>
        <w:t>איל ינון:</w:t>
      </w:r>
    </w:p>
    <w:p w14:paraId="55AECC06" w14:textId="77777777" w:rsidR="005757F7" w:rsidRDefault="005757F7" w:rsidP="005757F7">
      <w:pPr>
        <w:bidi/>
        <w:jc w:val="both"/>
        <w:rPr>
          <w:rFonts w:cs="David" w:hint="cs"/>
          <w:u w:val="single"/>
          <w:rtl/>
        </w:rPr>
      </w:pPr>
    </w:p>
    <w:p w14:paraId="2DD5E5B0" w14:textId="77777777" w:rsidR="005757F7" w:rsidRDefault="005757F7" w:rsidP="005757F7">
      <w:pPr>
        <w:bidi/>
        <w:jc w:val="both"/>
        <w:rPr>
          <w:rFonts w:cs="David" w:hint="cs"/>
          <w:rtl/>
        </w:rPr>
      </w:pPr>
      <w:r>
        <w:rPr>
          <w:rFonts w:cs="David" w:hint="cs"/>
          <w:rtl/>
        </w:rPr>
        <w:tab/>
        <w:t xml:space="preserve">אבל השרי התורניים הם רנדומאליים לחלוטין. </w:t>
      </w:r>
    </w:p>
    <w:p w14:paraId="01D94CCF" w14:textId="77777777" w:rsidR="005757F7" w:rsidRDefault="005757F7" w:rsidP="005757F7">
      <w:pPr>
        <w:bidi/>
        <w:jc w:val="both"/>
        <w:rPr>
          <w:rFonts w:cs="David" w:hint="cs"/>
          <w:rtl/>
        </w:rPr>
      </w:pPr>
    </w:p>
    <w:p w14:paraId="086459B3" w14:textId="77777777" w:rsidR="005757F7" w:rsidRDefault="005757F7" w:rsidP="005757F7">
      <w:pPr>
        <w:keepNext/>
        <w:bidi/>
        <w:jc w:val="both"/>
        <w:rPr>
          <w:rFonts w:cs="David" w:hint="cs"/>
          <w:u w:val="single"/>
          <w:rtl/>
        </w:rPr>
      </w:pPr>
      <w:r>
        <w:rPr>
          <w:rFonts w:cs="David" w:hint="cs"/>
          <w:u w:val="single"/>
          <w:rtl/>
        </w:rPr>
        <w:t>דוד רותם:</w:t>
      </w:r>
    </w:p>
    <w:p w14:paraId="0CD1D9DC" w14:textId="77777777" w:rsidR="005757F7" w:rsidRDefault="005757F7" w:rsidP="005757F7">
      <w:pPr>
        <w:keepNext/>
        <w:bidi/>
        <w:jc w:val="both"/>
        <w:rPr>
          <w:rFonts w:cs="David" w:hint="cs"/>
          <w:u w:val="single"/>
          <w:rtl/>
        </w:rPr>
      </w:pPr>
    </w:p>
    <w:p w14:paraId="699F8F5F" w14:textId="77777777" w:rsidR="005757F7" w:rsidRPr="00DA73DE" w:rsidRDefault="005757F7" w:rsidP="005757F7">
      <w:pPr>
        <w:bidi/>
        <w:jc w:val="both"/>
        <w:rPr>
          <w:rFonts w:cs="David" w:hint="cs"/>
          <w:rtl/>
        </w:rPr>
      </w:pPr>
      <w:r>
        <w:rPr>
          <w:rFonts w:cs="David" w:hint="cs"/>
          <w:rtl/>
        </w:rPr>
        <w:tab/>
        <w:t xml:space="preserve">לא חשוב מה עמדת הממשלה. היא עמדה בעד או נגד בקריאה הטרומית ואחר-כך היא שינתה את דעתה. זה מחייב כי יש עמדה. </w:t>
      </w:r>
    </w:p>
    <w:p w14:paraId="294C24E1" w14:textId="77777777" w:rsidR="005757F7" w:rsidRDefault="005757F7" w:rsidP="005757F7">
      <w:pPr>
        <w:bidi/>
        <w:jc w:val="both"/>
        <w:rPr>
          <w:rFonts w:cs="David" w:hint="cs"/>
          <w:u w:val="single"/>
          <w:rtl/>
        </w:rPr>
      </w:pPr>
    </w:p>
    <w:p w14:paraId="692F97DD" w14:textId="77777777" w:rsidR="005757F7" w:rsidRPr="004B7104" w:rsidRDefault="005757F7" w:rsidP="005757F7">
      <w:pPr>
        <w:bidi/>
        <w:jc w:val="both"/>
        <w:rPr>
          <w:rFonts w:cs="David" w:hint="cs"/>
          <w:u w:val="single"/>
          <w:rtl/>
        </w:rPr>
      </w:pPr>
      <w:r>
        <w:rPr>
          <w:rFonts w:cs="David" w:hint="cs"/>
          <w:u w:val="single"/>
          <w:rtl/>
        </w:rPr>
        <w:t xml:space="preserve">היו"ר </w:t>
      </w:r>
      <w:r w:rsidRPr="004B7104">
        <w:rPr>
          <w:rFonts w:cs="David" w:hint="cs"/>
          <w:u w:val="single"/>
          <w:rtl/>
        </w:rPr>
        <w:t>יריב לוין:</w:t>
      </w:r>
    </w:p>
    <w:p w14:paraId="61E1E81A" w14:textId="77777777" w:rsidR="005757F7" w:rsidRDefault="005757F7" w:rsidP="005757F7">
      <w:pPr>
        <w:bidi/>
        <w:jc w:val="both"/>
        <w:rPr>
          <w:rFonts w:cs="David" w:hint="cs"/>
          <w:u w:val="single"/>
          <w:rtl/>
        </w:rPr>
      </w:pPr>
    </w:p>
    <w:p w14:paraId="32922016" w14:textId="77777777" w:rsidR="005757F7" w:rsidRPr="00A029D7" w:rsidRDefault="005757F7" w:rsidP="005757F7">
      <w:pPr>
        <w:bidi/>
        <w:jc w:val="both"/>
        <w:rPr>
          <w:rFonts w:cs="David" w:hint="cs"/>
          <w:rtl/>
        </w:rPr>
      </w:pPr>
      <w:r>
        <w:rPr>
          <w:rFonts w:cs="David" w:hint="cs"/>
          <w:i/>
          <w:iCs/>
          <w:rtl/>
        </w:rPr>
        <w:tab/>
      </w:r>
      <w:r w:rsidRPr="00A029D7">
        <w:rPr>
          <w:rFonts w:cs="David" w:hint="cs"/>
          <w:rtl/>
        </w:rPr>
        <w:t>אם היא הודיעה בשלב אחר בדרך שהיא שינתה את עמדתה?</w:t>
      </w:r>
    </w:p>
    <w:p w14:paraId="2AE5C263" w14:textId="77777777" w:rsidR="005757F7" w:rsidRPr="004B7104" w:rsidRDefault="005757F7" w:rsidP="005757F7">
      <w:pPr>
        <w:bidi/>
        <w:jc w:val="both"/>
        <w:rPr>
          <w:rFonts w:cs="David" w:hint="cs"/>
          <w:rtl/>
        </w:rPr>
      </w:pPr>
    </w:p>
    <w:p w14:paraId="4B5F1400"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198F1B25" w14:textId="77777777" w:rsidR="005757F7" w:rsidRDefault="005757F7" w:rsidP="005757F7">
      <w:pPr>
        <w:bidi/>
        <w:jc w:val="both"/>
        <w:rPr>
          <w:rFonts w:cs="David" w:hint="cs"/>
          <w:u w:val="single"/>
          <w:rtl/>
        </w:rPr>
      </w:pPr>
    </w:p>
    <w:p w14:paraId="2211176F" w14:textId="77777777" w:rsidR="005757F7" w:rsidRPr="00A029D7" w:rsidRDefault="005757F7" w:rsidP="005757F7">
      <w:pPr>
        <w:bidi/>
        <w:jc w:val="both"/>
        <w:rPr>
          <w:rFonts w:cs="David" w:hint="cs"/>
          <w:i/>
          <w:iCs/>
          <w:rtl/>
        </w:rPr>
      </w:pPr>
      <w:r>
        <w:rPr>
          <w:rFonts w:cs="David" w:hint="cs"/>
          <w:rtl/>
        </w:rPr>
        <w:tab/>
        <w:t xml:space="preserve">זה לא משנה, הרי יש עמדה. אני רוצה שהעמדה תיאמר בכנסת. </w:t>
      </w:r>
    </w:p>
    <w:p w14:paraId="04BCD19F" w14:textId="77777777" w:rsidR="005757F7" w:rsidRPr="004B7104" w:rsidRDefault="005757F7" w:rsidP="005757F7">
      <w:pPr>
        <w:bidi/>
        <w:jc w:val="both"/>
        <w:rPr>
          <w:rFonts w:cs="David" w:hint="cs"/>
          <w:rtl/>
        </w:rPr>
      </w:pPr>
    </w:p>
    <w:p w14:paraId="5AC28180" w14:textId="77777777" w:rsidR="005757F7" w:rsidRPr="004B7104" w:rsidRDefault="005757F7" w:rsidP="005757F7">
      <w:pPr>
        <w:bidi/>
        <w:jc w:val="both"/>
        <w:rPr>
          <w:rFonts w:cs="David" w:hint="cs"/>
          <w:u w:val="single"/>
          <w:rtl/>
        </w:rPr>
      </w:pPr>
      <w:r>
        <w:rPr>
          <w:rFonts w:cs="David" w:hint="cs"/>
          <w:u w:val="single"/>
          <w:rtl/>
        </w:rPr>
        <w:t xml:space="preserve">היו"ר </w:t>
      </w:r>
      <w:r w:rsidRPr="004B7104">
        <w:rPr>
          <w:rFonts w:cs="David" w:hint="cs"/>
          <w:u w:val="single"/>
          <w:rtl/>
        </w:rPr>
        <w:t>יריב לוין:</w:t>
      </w:r>
    </w:p>
    <w:p w14:paraId="72EEE2F0" w14:textId="77777777" w:rsidR="005757F7" w:rsidRPr="004B7104" w:rsidRDefault="005757F7" w:rsidP="005757F7">
      <w:pPr>
        <w:bidi/>
        <w:jc w:val="both"/>
        <w:rPr>
          <w:rFonts w:cs="David" w:hint="cs"/>
          <w:u w:val="single"/>
          <w:rtl/>
        </w:rPr>
      </w:pPr>
    </w:p>
    <w:p w14:paraId="5185106A" w14:textId="77777777" w:rsidR="005757F7" w:rsidRPr="004B7104" w:rsidRDefault="005757F7" w:rsidP="005757F7">
      <w:pPr>
        <w:bidi/>
        <w:jc w:val="both"/>
        <w:rPr>
          <w:rFonts w:cs="David" w:hint="cs"/>
          <w:rtl/>
        </w:rPr>
      </w:pPr>
      <w:r>
        <w:rPr>
          <w:rFonts w:cs="David" w:hint="cs"/>
          <w:rtl/>
        </w:rPr>
        <w:tab/>
        <w:t xml:space="preserve">אז בטרומית היא אמרה שהיא בעד ובשלב מסוים, בדיון בקריאה ראשונה, אמרה שהיא נגד. </w:t>
      </w:r>
    </w:p>
    <w:p w14:paraId="78D39CD4" w14:textId="77777777" w:rsidR="005757F7" w:rsidRDefault="005757F7" w:rsidP="005757F7">
      <w:pPr>
        <w:bidi/>
        <w:jc w:val="both"/>
        <w:rPr>
          <w:rFonts w:cs="David" w:hint="cs"/>
          <w:u w:val="single"/>
          <w:rtl/>
        </w:rPr>
      </w:pPr>
    </w:p>
    <w:p w14:paraId="6934678D"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1A7573DA" w14:textId="77777777" w:rsidR="005757F7" w:rsidRDefault="005757F7" w:rsidP="005757F7">
      <w:pPr>
        <w:bidi/>
        <w:jc w:val="both"/>
        <w:rPr>
          <w:rFonts w:cs="David" w:hint="cs"/>
          <w:u w:val="single"/>
          <w:rtl/>
        </w:rPr>
      </w:pPr>
    </w:p>
    <w:p w14:paraId="26EA2DB1" w14:textId="77777777" w:rsidR="005757F7" w:rsidRDefault="005757F7" w:rsidP="005757F7">
      <w:pPr>
        <w:bidi/>
        <w:jc w:val="both"/>
        <w:rPr>
          <w:rFonts w:cs="David" w:hint="cs"/>
          <w:rtl/>
        </w:rPr>
      </w:pPr>
      <w:r>
        <w:rPr>
          <w:rFonts w:cs="David" w:hint="cs"/>
          <w:rtl/>
        </w:rPr>
        <w:tab/>
        <w:t xml:space="preserve">אני רוצה לראות בחוק הזה שהממשלה היא נגד - - - </w:t>
      </w:r>
    </w:p>
    <w:p w14:paraId="00E79B53" w14:textId="77777777" w:rsidR="005757F7" w:rsidRPr="00A029D7" w:rsidRDefault="005757F7" w:rsidP="005757F7">
      <w:pPr>
        <w:bidi/>
        <w:jc w:val="both"/>
        <w:rPr>
          <w:rFonts w:cs="David" w:hint="cs"/>
          <w:rtl/>
        </w:rPr>
      </w:pPr>
    </w:p>
    <w:p w14:paraId="503E5F39" w14:textId="77777777" w:rsidR="005757F7" w:rsidRPr="004B7104" w:rsidRDefault="005757F7" w:rsidP="005757F7">
      <w:pPr>
        <w:bidi/>
        <w:jc w:val="both"/>
        <w:rPr>
          <w:rFonts w:cs="David" w:hint="cs"/>
          <w:u w:val="single"/>
          <w:rtl/>
        </w:rPr>
      </w:pPr>
      <w:r>
        <w:rPr>
          <w:rFonts w:cs="David" w:hint="cs"/>
          <w:u w:val="single"/>
          <w:rtl/>
        </w:rPr>
        <w:t xml:space="preserve">היו"ר </w:t>
      </w:r>
      <w:r w:rsidRPr="004B7104">
        <w:rPr>
          <w:rFonts w:cs="David" w:hint="cs"/>
          <w:u w:val="single"/>
          <w:rtl/>
        </w:rPr>
        <w:t>יריב לוין:</w:t>
      </w:r>
    </w:p>
    <w:p w14:paraId="03D7DDA9" w14:textId="77777777" w:rsidR="005757F7" w:rsidRDefault="005757F7" w:rsidP="005757F7">
      <w:pPr>
        <w:bidi/>
        <w:jc w:val="both"/>
        <w:rPr>
          <w:rFonts w:cs="David" w:hint="cs"/>
          <w:u w:val="single"/>
          <w:rtl/>
        </w:rPr>
      </w:pPr>
    </w:p>
    <w:p w14:paraId="0B5F5412" w14:textId="77777777" w:rsidR="005757F7" w:rsidRDefault="005757F7" w:rsidP="005757F7">
      <w:pPr>
        <w:bidi/>
        <w:jc w:val="both"/>
        <w:rPr>
          <w:rFonts w:cs="David" w:hint="cs"/>
          <w:rtl/>
        </w:rPr>
      </w:pPr>
      <w:r>
        <w:rPr>
          <w:rFonts w:cs="David" w:hint="cs"/>
          <w:rtl/>
        </w:rPr>
        <w:tab/>
        <w:t xml:space="preserve">אני שואל אותך שאלה אחרת. עלה מישהו ואמר שהוא רוצה אי-אמון. השר מצביע ואומר: אני רוצה להודיע שהממשלה הפכה את העמדה. שלה או אין לה עמדה. </w:t>
      </w:r>
    </w:p>
    <w:p w14:paraId="6328E871" w14:textId="77777777" w:rsidR="005757F7" w:rsidRDefault="005757F7" w:rsidP="005757F7">
      <w:pPr>
        <w:bidi/>
        <w:jc w:val="both"/>
        <w:rPr>
          <w:rFonts w:cs="David" w:hint="cs"/>
          <w:rtl/>
        </w:rPr>
      </w:pPr>
    </w:p>
    <w:p w14:paraId="336A0FD8" w14:textId="77777777" w:rsidR="005757F7" w:rsidRDefault="005757F7" w:rsidP="005757F7">
      <w:pPr>
        <w:keepNext/>
        <w:bidi/>
        <w:jc w:val="both"/>
        <w:rPr>
          <w:rFonts w:cs="David" w:hint="cs"/>
          <w:u w:val="single"/>
          <w:rtl/>
        </w:rPr>
      </w:pPr>
      <w:r>
        <w:rPr>
          <w:rFonts w:cs="David" w:hint="cs"/>
          <w:u w:val="single"/>
          <w:rtl/>
        </w:rPr>
        <w:t>דוד רותם:</w:t>
      </w:r>
    </w:p>
    <w:p w14:paraId="06EE8E50" w14:textId="77777777" w:rsidR="005757F7" w:rsidRDefault="005757F7" w:rsidP="005757F7">
      <w:pPr>
        <w:keepNext/>
        <w:bidi/>
        <w:jc w:val="both"/>
        <w:rPr>
          <w:rFonts w:cs="David" w:hint="cs"/>
          <w:u w:val="single"/>
          <w:rtl/>
        </w:rPr>
      </w:pPr>
    </w:p>
    <w:p w14:paraId="08D6596D" w14:textId="77777777" w:rsidR="005757F7" w:rsidRDefault="005757F7" w:rsidP="005757F7">
      <w:pPr>
        <w:bidi/>
        <w:jc w:val="both"/>
        <w:rPr>
          <w:rFonts w:cs="David" w:hint="cs"/>
          <w:rtl/>
        </w:rPr>
      </w:pPr>
      <w:r>
        <w:rPr>
          <w:rFonts w:cs="David" w:hint="cs"/>
          <w:rtl/>
        </w:rPr>
        <w:tab/>
        <w:t>אי-אפשר.</w:t>
      </w:r>
    </w:p>
    <w:p w14:paraId="22314D37" w14:textId="77777777" w:rsidR="005757F7" w:rsidRDefault="005757F7" w:rsidP="005757F7">
      <w:pPr>
        <w:bidi/>
        <w:jc w:val="both"/>
        <w:rPr>
          <w:rFonts w:cs="David" w:hint="cs"/>
          <w:rtl/>
        </w:rPr>
      </w:pPr>
    </w:p>
    <w:p w14:paraId="586C0DAC"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4555F65" w14:textId="77777777" w:rsidR="005757F7" w:rsidRDefault="005757F7" w:rsidP="005757F7">
      <w:pPr>
        <w:bidi/>
        <w:jc w:val="both"/>
        <w:rPr>
          <w:rFonts w:cs="David" w:hint="cs"/>
          <w:rtl/>
        </w:rPr>
      </w:pPr>
    </w:p>
    <w:p w14:paraId="1A396C5A" w14:textId="77777777" w:rsidR="005757F7" w:rsidRDefault="005757F7" w:rsidP="005757F7">
      <w:pPr>
        <w:bidi/>
        <w:jc w:val="both"/>
        <w:rPr>
          <w:rFonts w:cs="David" w:hint="cs"/>
          <w:rtl/>
        </w:rPr>
      </w:pPr>
      <w:r>
        <w:rPr>
          <w:rFonts w:cs="David" w:hint="cs"/>
          <w:rtl/>
        </w:rPr>
        <w:tab/>
        <w:t>למה לא?</w:t>
      </w:r>
    </w:p>
    <w:p w14:paraId="27FE7730" w14:textId="77777777" w:rsidR="005757F7" w:rsidRPr="007A1CEB" w:rsidRDefault="005757F7" w:rsidP="005757F7">
      <w:pPr>
        <w:bidi/>
        <w:jc w:val="both"/>
        <w:rPr>
          <w:rFonts w:cs="David" w:hint="cs"/>
          <w:rtl/>
        </w:rPr>
      </w:pPr>
    </w:p>
    <w:p w14:paraId="682F32A5" w14:textId="77777777" w:rsidR="005757F7" w:rsidRPr="004B7104" w:rsidRDefault="005757F7" w:rsidP="005757F7">
      <w:pPr>
        <w:bidi/>
        <w:jc w:val="both"/>
        <w:rPr>
          <w:rFonts w:cs="David" w:hint="cs"/>
          <w:u w:val="single"/>
          <w:rtl/>
        </w:rPr>
      </w:pPr>
      <w:r w:rsidRPr="004B7104">
        <w:rPr>
          <w:rFonts w:cs="David" w:hint="cs"/>
          <w:u w:val="single"/>
          <w:rtl/>
        </w:rPr>
        <w:t>אלכס מילר:</w:t>
      </w:r>
    </w:p>
    <w:p w14:paraId="75B6C558" w14:textId="77777777" w:rsidR="005757F7" w:rsidRPr="004B7104" w:rsidRDefault="005757F7" w:rsidP="005757F7">
      <w:pPr>
        <w:bidi/>
        <w:jc w:val="both"/>
        <w:rPr>
          <w:rFonts w:cs="David" w:hint="cs"/>
          <w:u w:val="single"/>
          <w:rtl/>
        </w:rPr>
      </w:pPr>
    </w:p>
    <w:p w14:paraId="7FBDC643" w14:textId="77777777" w:rsidR="005757F7" w:rsidRDefault="005757F7" w:rsidP="005757F7">
      <w:pPr>
        <w:bidi/>
        <w:ind w:firstLine="720"/>
        <w:jc w:val="both"/>
        <w:rPr>
          <w:rFonts w:cs="David" w:hint="cs"/>
          <w:rtl/>
        </w:rPr>
      </w:pPr>
      <w:r w:rsidRPr="004B7104">
        <w:rPr>
          <w:rFonts w:cs="David" w:hint="cs"/>
          <w:rtl/>
        </w:rPr>
        <w:t xml:space="preserve">אם נותנים לך חופש </w:t>
      </w:r>
      <w:r>
        <w:rPr>
          <w:rFonts w:cs="David" w:hint="cs"/>
          <w:rtl/>
        </w:rPr>
        <w:t xml:space="preserve">הצבעה בקואליציה </w:t>
      </w:r>
      <w:r>
        <w:rPr>
          <w:rFonts w:cs="David"/>
          <w:rtl/>
        </w:rPr>
        <w:t>–</w:t>
      </w:r>
      <w:r>
        <w:rPr>
          <w:rFonts w:cs="David" w:hint="cs"/>
          <w:rtl/>
        </w:rPr>
        <w:t xml:space="preserve"> אז בעצם הוא הופך את חופש ההצבעה להצבעה - - - </w:t>
      </w:r>
    </w:p>
    <w:p w14:paraId="2E6BFDF0" w14:textId="77777777" w:rsidR="005757F7" w:rsidRDefault="005757F7" w:rsidP="005757F7">
      <w:pPr>
        <w:bidi/>
        <w:ind w:firstLine="720"/>
        <w:jc w:val="both"/>
        <w:rPr>
          <w:rFonts w:cs="David" w:hint="cs"/>
          <w:rtl/>
        </w:rPr>
      </w:pPr>
    </w:p>
    <w:p w14:paraId="7FF9B4EE"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99EF903" w14:textId="77777777" w:rsidR="005757F7" w:rsidRDefault="005757F7" w:rsidP="005757F7">
      <w:pPr>
        <w:bidi/>
        <w:ind w:firstLine="720"/>
        <w:jc w:val="both"/>
        <w:rPr>
          <w:rFonts w:cs="David" w:hint="cs"/>
          <w:rtl/>
        </w:rPr>
      </w:pPr>
    </w:p>
    <w:p w14:paraId="52C3A6F4" w14:textId="77777777" w:rsidR="005757F7" w:rsidRPr="004B7104" w:rsidRDefault="005757F7" w:rsidP="005757F7">
      <w:pPr>
        <w:bidi/>
        <w:ind w:firstLine="720"/>
        <w:jc w:val="both"/>
        <w:rPr>
          <w:rFonts w:cs="David" w:hint="cs"/>
          <w:rtl/>
        </w:rPr>
      </w:pPr>
      <w:r>
        <w:rPr>
          <w:rFonts w:cs="David" w:hint="cs"/>
          <w:rtl/>
        </w:rPr>
        <w:t>מאה אחוז, אבל זה בדיוק המכשיר.</w:t>
      </w:r>
    </w:p>
    <w:p w14:paraId="36E8C7B1" w14:textId="77777777" w:rsidR="005757F7" w:rsidRPr="004B7104" w:rsidRDefault="005757F7" w:rsidP="005757F7">
      <w:pPr>
        <w:bidi/>
        <w:jc w:val="both"/>
        <w:rPr>
          <w:rFonts w:cs="David" w:hint="cs"/>
          <w:rtl/>
        </w:rPr>
      </w:pPr>
    </w:p>
    <w:p w14:paraId="1B419E1B" w14:textId="77777777" w:rsidR="005757F7" w:rsidRPr="004B7104" w:rsidRDefault="005757F7" w:rsidP="005757F7">
      <w:pPr>
        <w:bidi/>
        <w:jc w:val="both"/>
        <w:rPr>
          <w:rFonts w:cs="David" w:hint="cs"/>
          <w:rtl/>
        </w:rPr>
      </w:pPr>
      <w:r w:rsidRPr="004B7104">
        <w:rPr>
          <w:rFonts w:cs="David" w:hint="cs"/>
          <w:u w:val="single"/>
          <w:rtl/>
        </w:rPr>
        <w:t>איל ינון:</w:t>
      </w:r>
    </w:p>
    <w:p w14:paraId="3F5B2C41" w14:textId="77777777" w:rsidR="005757F7" w:rsidRPr="004B7104" w:rsidRDefault="005757F7" w:rsidP="005757F7">
      <w:pPr>
        <w:bidi/>
        <w:jc w:val="both"/>
        <w:rPr>
          <w:rFonts w:cs="David" w:hint="cs"/>
          <w:rtl/>
        </w:rPr>
      </w:pPr>
    </w:p>
    <w:p w14:paraId="27BD872A" w14:textId="77777777" w:rsidR="005757F7" w:rsidRDefault="005757F7" w:rsidP="005757F7">
      <w:pPr>
        <w:bidi/>
        <w:jc w:val="both"/>
        <w:rPr>
          <w:rFonts w:cs="David" w:hint="cs"/>
          <w:rtl/>
        </w:rPr>
      </w:pPr>
      <w:r w:rsidRPr="004B7104">
        <w:rPr>
          <w:rFonts w:cs="David" w:hint="cs"/>
          <w:rtl/>
        </w:rPr>
        <w:tab/>
      </w:r>
      <w:r>
        <w:rPr>
          <w:rFonts w:cs="David" w:hint="cs"/>
          <w:rtl/>
        </w:rPr>
        <w:t>דודו,</w:t>
      </w:r>
      <w:r w:rsidRPr="004B7104">
        <w:rPr>
          <w:rFonts w:cs="David" w:hint="cs"/>
          <w:rtl/>
        </w:rPr>
        <w:t xml:space="preserve"> מה שאמרת סותר את</w:t>
      </w:r>
      <w:r>
        <w:rPr>
          <w:rFonts w:cs="David" w:hint="cs"/>
          <w:rtl/>
        </w:rPr>
        <w:t xml:space="preserve"> הרציונאל של האי-אמון. </w:t>
      </w:r>
    </w:p>
    <w:p w14:paraId="2CF73006" w14:textId="77777777" w:rsidR="005757F7" w:rsidRDefault="005757F7" w:rsidP="005757F7">
      <w:pPr>
        <w:bidi/>
        <w:jc w:val="both"/>
        <w:rPr>
          <w:rFonts w:cs="David" w:hint="cs"/>
          <w:rtl/>
        </w:rPr>
      </w:pPr>
    </w:p>
    <w:p w14:paraId="21FA20E3"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3CC5B9D" w14:textId="77777777" w:rsidR="005757F7" w:rsidRDefault="005757F7" w:rsidP="005757F7">
      <w:pPr>
        <w:bidi/>
        <w:jc w:val="both"/>
        <w:rPr>
          <w:rFonts w:cs="David" w:hint="cs"/>
          <w:rtl/>
        </w:rPr>
      </w:pPr>
    </w:p>
    <w:p w14:paraId="21E363E3" w14:textId="77777777" w:rsidR="005757F7" w:rsidRDefault="005757F7" w:rsidP="005757F7">
      <w:pPr>
        <w:bidi/>
        <w:jc w:val="both"/>
        <w:rPr>
          <w:rFonts w:cs="David" w:hint="cs"/>
          <w:rtl/>
        </w:rPr>
      </w:pPr>
      <w:r>
        <w:rPr>
          <w:rFonts w:cs="David" w:hint="cs"/>
          <w:rtl/>
        </w:rPr>
        <w:tab/>
        <w:t xml:space="preserve">אם אתה הורג את זה - - - </w:t>
      </w:r>
    </w:p>
    <w:p w14:paraId="2B7BCABE" w14:textId="77777777" w:rsidR="005757F7" w:rsidRDefault="005757F7" w:rsidP="005757F7">
      <w:pPr>
        <w:bidi/>
        <w:jc w:val="both"/>
        <w:rPr>
          <w:rFonts w:cs="David" w:hint="cs"/>
          <w:rtl/>
        </w:rPr>
      </w:pPr>
    </w:p>
    <w:p w14:paraId="471D953E" w14:textId="77777777" w:rsidR="005757F7" w:rsidRDefault="005757F7" w:rsidP="005757F7">
      <w:pPr>
        <w:bidi/>
        <w:jc w:val="both"/>
        <w:rPr>
          <w:rFonts w:cs="David" w:hint="cs"/>
          <w:u w:val="single"/>
          <w:rtl/>
        </w:rPr>
      </w:pPr>
      <w:r>
        <w:rPr>
          <w:rFonts w:cs="David" w:hint="cs"/>
          <w:u w:val="single"/>
          <w:rtl/>
        </w:rPr>
        <w:t>איל ינון:</w:t>
      </w:r>
    </w:p>
    <w:p w14:paraId="54F34A88" w14:textId="77777777" w:rsidR="005757F7" w:rsidRDefault="005757F7" w:rsidP="005757F7">
      <w:pPr>
        <w:bidi/>
        <w:jc w:val="both"/>
        <w:rPr>
          <w:rFonts w:cs="David" w:hint="cs"/>
          <w:u w:val="single"/>
          <w:rtl/>
        </w:rPr>
      </w:pPr>
    </w:p>
    <w:p w14:paraId="147F2989" w14:textId="77777777" w:rsidR="005757F7" w:rsidRDefault="005757F7" w:rsidP="005757F7">
      <w:pPr>
        <w:bidi/>
        <w:jc w:val="both"/>
        <w:rPr>
          <w:rFonts w:cs="David" w:hint="cs"/>
          <w:rtl/>
        </w:rPr>
      </w:pPr>
      <w:r>
        <w:rPr>
          <w:rFonts w:cs="David" w:hint="cs"/>
          <w:rtl/>
        </w:rPr>
        <w:tab/>
        <w:t xml:space="preserve">אתה רוצה לתפוס את הממשלה על איזו עמדה שהיא אמרה בעבר. </w:t>
      </w:r>
    </w:p>
    <w:p w14:paraId="6D693659" w14:textId="77777777" w:rsidR="005757F7" w:rsidRDefault="005757F7" w:rsidP="005757F7">
      <w:pPr>
        <w:bidi/>
        <w:jc w:val="both"/>
        <w:rPr>
          <w:rFonts w:cs="David" w:hint="cs"/>
          <w:rtl/>
        </w:rPr>
      </w:pPr>
    </w:p>
    <w:p w14:paraId="7856DC68" w14:textId="77777777" w:rsidR="005757F7" w:rsidRDefault="005757F7" w:rsidP="005757F7">
      <w:pPr>
        <w:keepNext/>
        <w:bidi/>
        <w:jc w:val="both"/>
        <w:rPr>
          <w:rFonts w:cs="David" w:hint="cs"/>
          <w:u w:val="single"/>
          <w:rtl/>
        </w:rPr>
      </w:pPr>
      <w:r>
        <w:rPr>
          <w:rFonts w:cs="David" w:hint="cs"/>
          <w:u w:val="single"/>
          <w:rtl/>
        </w:rPr>
        <w:t>דוד רותם:</w:t>
      </w:r>
    </w:p>
    <w:p w14:paraId="37526729" w14:textId="77777777" w:rsidR="005757F7" w:rsidRDefault="005757F7" w:rsidP="005757F7">
      <w:pPr>
        <w:bidi/>
        <w:jc w:val="both"/>
        <w:rPr>
          <w:rFonts w:cs="David" w:hint="cs"/>
          <w:u w:val="single"/>
          <w:rtl/>
        </w:rPr>
      </w:pPr>
    </w:p>
    <w:p w14:paraId="6F4C6097" w14:textId="77777777" w:rsidR="005757F7" w:rsidRDefault="005757F7" w:rsidP="005757F7">
      <w:pPr>
        <w:bidi/>
        <w:jc w:val="both"/>
        <w:rPr>
          <w:rFonts w:cs="David" w:hint="cs"/>
          <w:rtl/>
        </w:rPr>
      </w:pPr>
      <w:r>
        <w:rPr>
          <w:rFonts w:cs="David" w:hint="cs"/>
          <w:rtl/>
        </w:rPr>
        <w:tab/>
        <w:t xml:space="preserve">לא, אני לא תופס כאן עמדה. לא מצביעים אי-אמון על העמדה של הממשלה. הממשלה תומכת בחוק או מתנגדת לחוק. </w:t>
      </w:r>
    </w:p>
    <w:p w14:paraId="602272BF" w14:textId="77777777" w:rsidR="005757F7" w:rsidRPr="004B7104" w:rsidRDefault="005757F7" w:rsidP="005757F7">
      <w:pPr>
        <w:bidi/>
        <w:jc w:val="both"/>
        <w:rPr>
          <w:rFonts w:cs="David" w:hint="cs"/>
          <w:rtl/>
        </w:rPr>
      </w:pPr>
    </w:p>
    <w:p w14:paraId="2498E6D3" w14:textId="77777777" w:rsidR="005757F7" w:rsidRPr="00A06C52" w:rsidRDefault="005757F7" w:rsidP="005757F7">
      <w:pPr>
        <w:bidi/>
        <w:jc w:val="both"/>
        <w:rPr>
          <w:rFonts w:cs="David" w:hint="cs"/>
          <w:u w:val="single"/>
          <w:rtl/>
        </w:rPr>
      </w:pPr>
      <w:r>
        <w:rPr>
          <w:rFonts w:cs="David" w:hint="cs"/>
          <w:u w:val="single"/>
          <w:rtl/>
        </w:rPr>
        <w:t>ירדנה מלר-הורוביץ:</w:t>
      </w:r>
    </w:p>
    <w:p w14:paraId="18DBF38A" w14:textId="77777777" w:rsidR="005757F7" w:rsidRDefault="005757F7" w:rsidP="005757F7">
      <w:pPr>
        <w:bidi/>
        <w:jc w:val="both"/>
        <w:rPr>
          <w:rFonts w:cs="David" w:hint="cs"/>
          <w:rtl/>
        </w:rPr>
      </w:pPr>
    </w:p>
    <w:p w14:paraId="491AA22A" w14:textId="77777777" w:rsidR="005757F7" w:rsidRDefault="005757F7" w:rsidP="005757F7">
      <w:pPr>
        <w:bidi/>
        <w:jc w:val="both"/>
        <w:rPr>
          <w:rFonts w:cs="David" w:hint="cs"/>
          <w:rtl/>
        </w:rPr>
      </w:pPr>
      <w:r>
        <w:rPr>
          <w:rFonts w:cs="David" w:hint="cs"/>
          <w:rtl/>
        </w:rPr>
        <w:tab/>
        <w:t xml:space="preserve">עצם העובדה שהיא הביעה עמדה. </w:t>
      </w:r>
    </w:p>
    <w:p w14:paraId="1DCC0578" w14:textId="77777777" w:rsidR="005757F7" w:rsidRPr="004B7104" w:rsidRDefault="005757F7" w:rsidP="005757F7">
      <w:pPr>
        <w:bidi/>
        <w:jc w:val="both"/>
        <w:rPr>
          <w:rFonts w:cs="David" w:hint="cs"/>
          <w:rtl/>
        </w:rPr>
      </w:pPr>
    </w:p>
    <w:p w14:paraId="36FA88C3"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445D7536" w14:textId="77777777" w:rsidR="005757F7" w:rsidRDefault="005757F7" w:rsidP="005757F7">
      <w:pPr>
        <w:bidi/>
        <w:jc w:val="both"/>
        <w:rPr>
          <w:rFonts w:cs="David" w:hint="cs"/>
          <w:u w:val="single"/>
          <w:rtl/>
        </w:rPr>
      </w:pPr>
    </w:p>
    <w:p w14:paraId="50666053" w14:textId="77777777" w:rsidR="005757F7" w:rsidRDefault="005757F7" w:rsidP="005757F7">
      <w:pPr>
        <w:bidi/>
        <w:jc w:val="both"/>
        <w:rPr>
          <w:rFonts w:cs="David" w:hint="cs"/>
          <w:rtl/>
        </w:rPr>
      </w:pPr>
      <w:r>
        <w:rPr>
          <w:rFonts w:cs="David" w:hint="cs"/>
          <w:rtl/>
        </w:rPr>
        <w:tab/>
        <w:t>אני רוצה שהעמדה של הממשלה תהיה בכנסת.</w:t>
      </w:r>
    </w:p>
    <w:p w14:paraId="028A237A" w14:textId="77777777" w:rsidR="005757F7" w:rsidRPr="002A1C5E" w:rsidRDefault="005757F7" w:rsidP="005757F7">
      <w:pPr>
        <w:bidi/>
        <w:jc w:val="both"/>
        <w:rPr>
          <w:rFonts w:cs="David" w:hint="cs"/>
          <w:rtl/>
        </w:rPr>
      </w:pPr>
    </w:p>
    <w:p w14:paraId="087FB233" w14:textId="77777777" w:rsidR="005757F7" w:rsidRPr="004B7104" w:rsidRDefault="005757F7" w:rsidP="005757F7">
      <w:pPr>
        <w:bidi/>
        <w:jc w:val="both"/>
        <w:rPr>
          <w:rFonts w:cs="David" w:hint="cs"/>
          <w:u w:val="single"/>
          <w:rtl/>
        </w:rPr>
      </w:pPr>
      <w:r w:rsidRPr="004B7104">
        <w:rPr>
          <w:rFonts w:cs="David" w:hint="cs"/>
          <w:u w:val="single"/>
          <w:rtl/>
        </w:rPr>
        <w:t>יריב לוין:</w:t>
      </w:r>
    </w:p>
    <w:p w14:paraId="25E40ED2" w14:textId="77777777" w:rsidR="005757F7" w:rsidRDefault="005757F7" w:rsidP="005757F7">
      <w:pPr>
        <w:bidi/>
        <w:jc w:val="both"/>
        <w:rPr>
          <w:rFonts w:cs="David" w:hint="cs"/>
          <w:u w:val="single"/>
          <w:rtl/>
        </w:rPr>
      </w:pPr>
    </w:p>
    <w:p w14:paraId="391952EA" w14:textId="77777777" w:rsidR="005757F7" w:rsidRPr="002A1C5E" w:rsidRDefault="005757F7" w:rsidP="005757F7">
      <w:pPr>
        <w:bidi/>
        <w:jc w:val="both"/>
        <w:rPr>
          <w:rFonts w:cs="David" w:hint="cs"/>
          <w:rtl/>
        </w:rPr>
      </w:pPr>
      <w:r>
        <w:rPr>
          <w:rFonts w:cs="David" w:hint="cs"/>
          <w:rtl/>
        </w:rPr>
        <w:tab/>
        <w:t xml:space="preserve">את זה אני מקבל. באיזה שלב - - - </w:t>
      </w:r>
    </w:p>
    <w:p w14:paraId="1B8EB44A" w14:textId="77777777" w:rsidR="005757F7" w:rsidRPr="004B7104" w:rsidRDefault="005757F7" w:rsidP="005757F7">
      <w:pPr>
        <w:bidi/>
        <w:jc w:val="both"/>
        <w:rPr>
          <w:rFonts w:cs="David" w:hint="cs"/>
          <w:rtl/>
        </w:rPr>
      </w:pPr>
    </w:p>
    <w:p w14:paraId="4CA72B70"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443A3623" w14:textId="77777777" w:rsidR="005757F7" w:rsidRDefault="005757F7" w:rsidP="005757F7">
      <w:pPr>
        <w:bidi/>
        <w:jc w:val="both"/>
        <w:rPr>
          <w:rFonts w:cs="David" w:hint="cs"/>
          <w:u w:val="single"/>
          <w:rtl/>
        </w:rPr>
      </w:pPr>
    </w:p>
    <w:p w14:paraId="083BBD60" w14:textId="77777777" w:rsidR="005757F7" w:rsidRDefault="005757F7" w:rsidP="005757F7">
      <w:pPr>
        <w:bidi/>
        <w:jc w:val="both"/>
        <w:rPr>
          <w:rFonts w:cs="David" w:hint="cs"/>
          <w:rtl/>
        </w:rPr>
      </w:pPr>
      <w:r>
        <w:rPr>
          <w:rFonts w:cs="David" w:hint="cs"/>
          <w:rtl/>
        </w:rPr>
        <w:tab/>
        <w:t xml:space="preserve">היא אומרת שכל מי שלא מניח תפילין בתפילת מנחה ביום חול צריך לגרש אותו מהמדינה. עכשיו הממשלה מודיעה שהיא מתנגדת. זה עובר בניגוד לעמדתה והצלחתי להגיע לקריאה השלישית. עכשיו קם מישהו ומבקש לראות בזה אי-אמון בממשלה. גמרנו, הממשלה הביעה עמדה. זה שעכשיו החוק הוא בעד או נגד - - - </w:t>
      </w:r>
    </w:p>
    <w:p w14:paraId="76DCCB7C" w14:textId="77777777" w:rsidR="005757F7" w:rsidRDefault="005757F7" w:rsidP="005757F7">
      <w:pPr>
        <w:bidi/>
        <w:jc w:val="both"/>
        <w:rPr>
          <w:rFonts w:cs="David" w:hint="cs"/>
          <w:rtl/>
        </w:rPr>
      </w:pPr>
    </w:p>
    <w:p w14:paraId="0F775C6B"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71213ED3" w14:textId="77777777" w:rsidR="005757F7" w:rsidRDefault="005757F7" w:rsidP="005757F7">
      <w:pPr>
        <w:bidi/>
        <w:jc w:val="both"/>
        <w:rPr>
          <w:rFonts w:cs="David" w:hint="cs"/>
          <w:rtl/>
        </w:rPr>
      </w:pPr>
    </w:p>
    <w:p w14:paraId="23740935" w14:textId="77777777" w:rsidR="005757F7" w:rsidRDefault="005757F7" w:rsidP="005757F7">
      <w:pPr>
        <w:bidi/>
        <w:jc w:val="both"/>
        <w:rPr>
          <w:rFonts w:cs="David" w:hint="cs"/>
          <w:rtl/>
        </w:rPr>
      </w:pPr>
      <w:r>
        <w:rPr>
          <w:rFonts w:cs="David" w:hint="cs"/>
          <w:rtl/>
        </w:rPr>
        <w:tab/>
        <w:t xml:space="preserve">ואז גם השר ואומר: רבותיי, הממשלה מודיעה שאין לה התנגדות שהחוק יעבור. </w:t>
      </w:r>
    </w:p>
    <w:p w14:paraId="3592071A" w14:textId="77777777" w:rsidR="005757F7" w:rsidRDefault="005757F7" w:rsidP="005757F7">
      <w:pPr>
        <w:bidi/>
        <w:jc w:val="both"/>
        <w:rPr>
          <w:rFonts w:cs="David" w:hint="cs"/>
          <w:rtl/>
        </w:rPr>
      </w:pPr>
    </w:p>
    <w:p w14:paraId="3E2749E9" w14:textId="77777777" w:rsidR="005757F7" w:rsidRDefault="005757F7" w:rsidP="005757F7">
      <w:pPr>
        <w:bidi/>
        <w:jc w:val="both"/>
        <w:rPr>
          <w:rFonts w:cs="David" w:hint="cs"/>
          <w:u w:val="single"/>
          <w:rtl/>
        </w:rPr>
      </w:pPr>
      <w:r>
        <w:rPr>
          <w:rFonts w:cs="David" w:hint="cs"/>
          <w:u w:val="single"/>
          <w:rtl/>
        </w:rPr>
        <w:t>דוד רותם:</w:t>
      </w:r>
    </w:p>
    <w:p w14:paraId="044B44D8" w14:textId="77777777" w:rsidR="005757F7" w:rsidRDefault="005757F7" w:rsidP="005757F7">
      <w:pPr>
        <w:bidi/>
        <w:jc w:val="both"/>
        <w:rPr>
          <w:rFonts w:cs="David" w:hint="cs"/>
          <w:u w:val="single"/>
          <w:rtl/>
        </w:rPr>
      </w:pPr>
    </w:p>
    <w:p w14:paraId="569CB3BC" w14:textId="77777777" w:rsidR="005757F7" w:rsidRPr="005E1EBD" w:rsidRDefault="005757F7" w:rsidP="005757F7">
      <w:pPr>
        <w:bidi/>
        <w:jc w:val="both"/>
        <w:rPr>
          <w:rFonts w:cs="David" w:hint="cs"/>
          <w:rtl/>
        </w:rPr>
      </w:pPr>
      <w:r>
        <w:rPr>
          <w:rFonts w:cs="David" w:hint="cs"/>
          <w:rtl/>
        </w:rPr>
        <w:tab/>
        <w:t xml:space="preserve">אין בעיה, אז האי-אמון ייפול. באי-אמון לא חשוב מה עמדת הממשלה. </w:t>
      </w:r>
    </w:p>
    <w:p w14:paraId="54A82603" w14:textId="77777777" w:rsidR="005757F7" w:rsidRPr="002A1C5E" w:rsidRDefault="005757F7" w:rsidP="005757F7">
      <w:pPr>
        <w:bidi/>
        <w:jc w:val="both"/>
        <w:rPr>
          <w:rFonts w:cs="David" w:hint="cs"/>
          <w:rtl/>
        </w:rPr>
      </w:pPr>
    </w:p>
    <w:p w14:paraId="51C71E73" w14:textId="77777777" w:rsidR="005757F7" w:rsidRPr="004B7104" w:rsidRDefault="005757F7" w:rsidP="005757F7">
      <w:pPr>
        <w:bidi/>
        <w:jc w:val="both"/>
        <w:rPr>
          <w:rFonts w:cs="David" w:hint="cs"/>
          <w:rtl/>
        </w:rPr>
      </w:pPr>
      <w:r w:rsidRPr="004B7104">
        <w:rPr>
          <w:rFonts w:cs="David" w:hint="cs"/>
          <w:u w:val="single"/>
          <w:rtl/>
        </w:rPr>
        <w:t>איל ינון :</w:t>
      </w:r>
    </w:p>
    <w:p w14:paraId="5EE8080E" w14:textId="77777777" w:rsidR="005757F7" w:rsidRPr="004B7104" w:rsidRDefault="005757F7" w:rsidP="005757F7">
      <w:pPr>
        <w:bidi/>
        <w:jc w:val="both"/>
        <w:rPr>
          <w:rFonts w:cs="David" w:hint="cs"/>
          <w:rtl/>
        </w:rPr>
      </w:pPr>
    </w:p>
    <w:p w14:paraId="0689D89B" w14:textId="77777777" w:rsidR="005757F7" w:rsidRPr="004B7104" w:rsidRDefault="005757F7" w:rsidP="005757F7">
      <w:pPr>
        <w:bidi/>
        <w:jc w:val="both"/>
        <w:rPr>
          <w:rFonts w:cs="David" w:hint="cs"/>
          <w:rtl/>
        </w:rPr>
      </w:pPr>
      <w:r w:rsidRPr="004B7104">
        <w:rPr>
          <w:rFonts w:cs="David" w:hint="cs"/>
          <w:rtl/>
        </w:rPr>
        <w:tab/>
        <w:t>הממשלה יכולה לתמוך או להיות נגד</w:t>
      </w:r>
      <w:r>
        <w:rPr>
          <w:rFonts w:cs="David" w:hint="cs"/>
          <w:rtl/>
        </w:rPr>
        <w:t xml:space="preserve"> ובכל זאת אתה יכול לבקש אי-אמון</w:t>
      </w:r>
      <w:r w:rsidRPr="004B7104">
        <w:rPr>
          <w:rFonts w:cs="David" w:hint="cs"/>
          <w:rtl/>
        </w:rPr>
        <w:t xml:space="preserve">. </w:t>
      </w:r>
    </w:p>
    <w:p w14:paraId="71476BC7" w14:textId="77777777" w:rsidR="005757F7" w:rsidRPr="004B7104" w:rsidRDefault="005757F7" w:rsidP="005757F7">
      <w:pPr>
        <w:bidi/>
        <w:jc w:val="both"/>
        <w:rPr>
          <w:rFonts w:cs="David" w:hint="cs"/>
          <w:rtl/>
        </w:rPr>
      </w:pPr>
    </w:p>
    <w:p w14:paraId="5BFE9758" w14:textId="77777777" w:rsidR="005757F7" w:rsidRPr="004B7104" w:rsidRDefault="005757F7" w:rsidP="005757F7">
      <w:pPr>
        <w:bidi/>
        <w:jc w:val="both"/>
        <w:rPr>
          <w:rFonts w:cs="David" w:hint="cs"/>
          <w:u w:val="single"/>
          <w:rtl/>
        </w:rPr>
      </w:pPr>
      <w:r>
        <w:rPr>
          <w:rFonts w:cs="David" w:hint="cs"/>
          <w:u w:val="single"/>
          <w:rtl/>
        </w:rPr>
        <w:t xml:space="preserve">היו"ר </w:t>
      </w:r>
      <w:r w:rsidRPr="004B7104">
        <w:rPr>
          <w:rFonts w:cs="David" w:hint="cs"/>
          <w:u w:val="single"/>
          <w:rtl/>
        </w:rPr>
        <w:t>יריב לוין:</w:t>
      </w:r>
    </w:p>
    <w:p w14:paraId="5100F418" w14:textId="77777777" w:rsidR="005757F7" w:rsidRDefault="005757F7" w:rsidP="005757F7">
      <w:pPr>
        <w:bidi/>
        <w:jc w:val="both"/>
        <w:rPr>
          <w:rFonts w:cs="David" w:hint="cs"/>
          <w:u w:val="single"/>
          <w:rtl/>
        </w:rPr>
      </w:pPr>
    </w:p>
    <w:p w14:paraId="2CA1107D" w14:textId="77777777" w:rsidR="005757F7" w:rsidRDefault="005757F7" w:rsidP="005757F7">
      <w:pPr>
        <w:bidi/>
        <w:jc w:val="both"/>
        <w:rPr>
          <w:rFonts w:cs="David" w:hint="cs"/>
          <w:rtl/>
        </w:rPr>
      </w:pPr>
      <w:r>
        <w:rPr>
          <w:rFonts w:cs="David" w:hint="cs"/>
          <w:rtl/>
        </w:rPr>
        <w:tab/>
        <w:t xml:space="preserve">זה ברור. אבל מה אני עושה אם אחרי הקריאה השנייה </w:t>
      </w:r>
      <w:r>
        <w:rPr>
          <w:rFonts w:cs="David"/>
          <w:rtl/>
        </w:rPr>
        <w:t>–</w:t>
      </w:r>
      <w:r>
        <w:rPr>
          <w:rFonts w:cs="David" w:hint="cs"/>
          <w:rtl/>
        </w:rPr>
        <w:t xml:space="preserve"> נניח שהממשלה התנגדה לחוק לכל אורכו. ראתה שהוא עבר. בא מישהו ואומר שהוא רוצה לראות בזה הצבעת אמון. בא השר ואומר: אני מודיע שלממשלה אין התנגדות לחוק, היא לא בעד והיא לא נגד. </w:t>
      </w:r>
    </w:p>
    <w:p w14:paraId="3A026819" w14:textId="77777777" w:rsidR="005757F7" w:rsidRDefault="005757F7" w:rsidP="005757F7">
      <w:pPr>
        <w:bidi/>
        <w:jc w:val="both"/>
        <w:rPr>
          <w:rFonts w:cs="David" w:hint="cs"/>
          <w:rtl/>
        </w:rPr>
      </w:pPr>
    </w:p>
    <w:p w14:paraId="09605503" w14:textId="77777777" w:rsidR="005757F7" w:rsidRDefault="005757F7" w:rsidP="005757F7">
      <w:pPr>
        <w:bidi/>
        <w:jc w:val="both"/>
        <w:rPr>
          <w:rFonts w:cs="David" w:hint="cs"/>
          <w:rtl/>
        </w:rPr>
      </w:pPr>
      <w:r>
        <w:rPr>
          <w:rFonts w:cs="David" w:hint="cs"/>
          <w:rtl/>
        </w:rPr>
        <w:tab/>
        <w:t>אני שואל למה לא? אתה רוצה לכבול אותה לעמדה שהיא אמרה קודם?</w:t>
      </w:r>
    </w:p>
    <w:p w14:paraId="4FAA03F8" w14:textId="77777777" w:rsidR="005757F7" w:rsidRPr="005E1EBD" w:rsidRDefault="005757F7" w:rsidP="005757F7">
      <w:pPr>
        <w:bidi/>
        <w:jc w:val="both"/>
        <w:rPr>
          <w:rFonts w:cs="David" w:hint="cs"/>
          <w:rtl/>
        </w:rPr>
      </w:pPr>
    </w:p>
    <w:p w14:paraId="48671D8E"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36E5AFF8" w14:textId="77777777" w:rsidR="005757F7" w:rsidRPr="004B7104" w:rsidRDefault="005757F7" w:rsidP="005757F7">
      <w:pPr>
        <w:bidi/>
        <w:jc w:val="both"/>
        <w:rPr>
          <w:rFonts w:cs="David" w:hint="cs"/>
          <w:u w:val="single"/>
          <w:rtl/>
        </w:rPr>
      </w:pPr>
    </w:p>
    <w:p w14:paraId="249C9FB4" w14:textId="77777777" w:rsidR="005757F7" w:rsidRPr="004B7104" w:rsidRDefault="005757F7" w:rsidP="005757F7">
      <w:pPr>
        <w:bidi/>
        <w:ind w:firstLine="720"/>
        <w:jc w:val="both"/>
        <w:rPr>
          <w:rFonts w:cs="David" w:hint="cs"/>
          <w:rtl/>
        </w:rPr>
      </w:pPr>
      <w:r w:rsidRPr="004B7104">
        <w:rPr>
          <w:rFonts w:cs="David" w:hint="cs"/>
          <w:rtl/>
        </w:rPr>
        <w:t>אם כך, אז תבטל את כל האי</w:t>
      </w:r>
      <w:r>
        <w:rPr>
          <w:rFonts w:cs="David" w:hint="cs"/>
          <w:rtl/>
        </w:rPr>
        <w:t>-</w:t>
      </w:r>
      <w:r w:rsidRPr="004B7104">
        <w:rPr>
          <w:rFonts w:cs="David" w:hint="cs"/>
          <w:rtl/>
        </w:rPr>
        <w:t xml:space="preserve">אמון. </w:t>
      </w:r>
    </w:p>
    <w:p w14:paraId="27A7715E" w14:textId="77777777" w:rsidR="005757F7" w:rsidRPr="004B7104" w:rsidRDefault="005757F7" w:rsidP="005757F7">
      <w:pPr>
        <w:bidi/>
        <w:jc w:val="both"/>
        <w:rPr>
          <w:rFonts w:cs="David" w:hint="cs"/>
          <w:rtl/>
        </w:rPr>
      </w:pPr>
    </w:p>
    <w:p w14:paraId="5DB4E6BB" w14:textId="77777777" w:rsidR="005757F7" w:rsidRPr="004B7104" w:rsidRDefault="005757F7" w:rsidP="005757F7">
      <w:pPr>
        <w:bidi/>
        <w:jc w:val="both"/>
        <w:rPr>
          <w:rFonts w:cs="David" w:hint="cs"/>
          <w:u w:val="single"/>
          <w:rtl/>
        </w:rPr>
      </w:pPr>
      <w:r>
        <w:rPr>
          <w:rFonts w:cs="David" w:hint="cs"/>
          <w:u w:val="single"/>
          <w:rtl/>
        </w:rPr>
        <w:t xml:space="preserve">היו"ר </w:t>
      </w:r>
      <w:r w:rsidRPr="004B7104">
        <w:rPr>
          <w:rFonts w:cs="David" w:hint="cs"/>
          <w:u w:val="single"/>
          <w:rtl/>
        </w:rPr>
        <w:t>יריב לוין:</w:t>
      </w:r>
    </w:p>
    <w:p w14:paraId="00048DFF" w14:textId="77777777" w:rsidR="005757F7" w:rsidRPr="004B7104" w:rsidRDefault="005757F7" w:rsidP="005757F7">
      <w:pPr>
        <w:bidi/>
        <w:jc w:val="both"/>
        <w:rPr>
          <w:rFonts w:cs="David" w:hint="cs"/>
          <w:u w:val="single"/>
          <w:rtl/>
        </w:rPr>
      </w:pPr>
    </w:p>
    <w:p w14:paraId="49C81EFE" w14:textId="77777777" w:rsidR="005757F7" w:rsidRDefault="005757F7" w:rsidP="005757F7">
      <w:pPr>
        <w:bidi/>
        <w:ind w:firstLine="720"/>
        <w:jc w:val="both"/>
        <w:rPr>
          <w:rFonts w:cs="David" w:hint="cs"/>
          <w:rtl/>
        </w:rPr>
      </w:pPr>
      <w:r>
        <w:rPr>
          <w:rFonts w:cs="David" w:hint="cs"/>
          <w:rtl/>
        </w:rPr>
        <w:t xml:space="preserve">לא, אני לא אבטל את כל האי-אמון. אתה מבין שאם האופוזיציה אמרה על סעיף מסוים שהיא מבקשת אי-אמון והיא הצליחה להביך את הממשלה במידה כזאת כך שהיא היתה צריכה להודיע שאין לה עמדה בעניין הזה ולתת חופש הצבעה, אז הכלי עשה את שלו הכי טוב שיכול להיות. </w:t>
      </w:r>
    </w:p>
    <w:p w14:paraId="1D59C853" w14:textId="77777777" w:rsidR="005757F7" w:rsidRDefault="005757F7" w:rsidP="005757F7">
      <w:pPr>
        <w:bidi/>
        <w:jc w:val="both"/>
        <w:rPr>
          <w:rFonts w:cs="David" w:hint="cs"/>
          <w:rtl/>
        </w:rPr>
      </w:pPr>
    </w:p>
    <w:p w14:paraId="1866D585" w14:textId="77777777" w:rsidR="005757F7" w:rsidRDefault="005757F7" w:rsidP="005757F7">
      <w:pPr>
        <w:bidi/>
        <w:jc w:val="both"/>
        <w:rPr>
          <w:rFonts w:cs="David" w:hint="cs"/>
          <w:u w:val="single"/>
          <w:rtl/>
        </w:rPr>
      </w:pPr>
      <w:r>
        <w:rPr>
          <w:rFonts w:cs="David" w:hint="cs"/>
          <w:u w:val="single"/>
          <w:rtl/>
        </w:rPr>
        <w:t>רונית חייקין:</w:t>
      </w:r>
    </w:p>
    <w:p w14:paraId="3C1A2017" w14:textId="77777777" w:rsidR="005757F7" w:rsidRDefault="005757F7" w:rsidP="005757F7">
      <w:pPr>
        <w:bidi/>
        <w:jc w:val="both"/>
        <w:rPr>
          <w:rFonts w:cs="David" w:hint="cs"/>
          <w:u w:val="single"/>
          <w:rtl/>
        </w:rPr>
      </w:pPr>
    </w:p>
    <w:p w14:paraId="514DE4DA" w14:textId="77777777" w:rsidR="005757F7" w:rsidRDefault="005757F7" w:rsidP="005757F7">
      <w:pPr>
        <w:bidi/>
        <w:jc w:val="both"/>
        <w:rPr>
          <w:rFonts w:cs="David" w:hint="cs"/>
          <w:rtl/>
        </w:rPr>
      </w:pPr>
      <w:r>
        <w:rPr>
          <w:rFonts w:cs="David" w:hint="cs"/>
          <w:rtl/>
        </w:rPr>
        <w:tab/>
        <w:t xml:space="preserve">היא יודעת שאין לה רוב להפיל. </w:t>
      </w:r>
    </w:p>
    <w:p w14:paraId="34515883" w14:textId="77777777" w:rsidR="005757F7" w:rsidRDefault="005757F7" w:rsidP="005757F7">
      <w:pPr>
        <w:bidi/>
        <w:jc w:val="both"/>
        <w:rPr>
          <w:rFonts w:cs="David" w:hint="cs"/>
          <w:rtl/>
        </w:rPr>
      </w:pPr>
    </w:p>
    <w:p w14:paraId="2FBD60D9"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0F3934B5" w14:textId="77777777" w:rsidR="005757F7" w:rsidRDefault="005757F7" w:rsidP="005757F7">
      <w:pPr>
        <w:bidi/>
        <w:jc w:val="both"/>
        <w:rPr>
          <w:rFonts w:cs="David" w:hint="cs"/>
          <w:rtl/>
        </w:rPr>
      </w:pPr>
    </w:p>
    <w:p w14:paraId="20A7CF5C" w14:textId="77777777" w:rsidR="005757F7" w:rsidRDefault="005757F7" w:rsidP="005757F7">
      <w:pPr>
        <w:bidi/>
        <w:jc w:val="both"/>
        <w:rPr>
          <w:rFonts w:cs="David" w:hint="cs"/>
          <w:rtl/>
        </w:rPr>
      </w:pPr>
      <w:r>
        <w:rPr>
          <w:rFonts w:cs="David" w:hint="cs"/>
          <w:rtl/>
        </w:rPr>
        <w:tab/>
        <w:t>אבל אז הכלי עשה את שלו הכי טוב שיכול להיות. להיפך, בדיוק את זה אני רוצה לאפשר. אז יש משחק אמיתי. אחרת מה?</w:t>
      </w:r>
    </w:p>
    <w:p w14:paraId="60CABA76" w14:textId="77777777" w:rsidR="005757F7" w:rsidRDefault="005757F7" w:rsidP="005757F7">
      <w:pPr>
        <w:bidi/>
        <w:jc w:val="both"/>
        <w:rPr>
          <w:rFonts w:cs="David" w:hint="cs"/>
          <w:rtl/>
        </w:rPr>
      </w:pPr>
    </w:p>
    <w:p w14:paraId="5C6029FD" w14:textId="77777777" w:rsidR="005757F7" w:rsidRDefault="005757F7" w:rsidP="005757F7">
      <w:pPr>
        <w:keepNext/>
        <w:bidi/>
        <w:jc w:val="both"/>
        <w:rPr>
          <w:rFonts w:cs="David" w:hint="cs"/>
          <w:u w:val="single"/>
          <w:rtl/>
        </w:rPr>
      </w:pPr>
      <w:r>
        <w:rPr>
          <w:rFonts w:cs="David" w:hint="cs"/>
          <w:u w:val="single"/>
          <w:rtl/>
        </w:rPr>
        <w:t>דוד רותם:</w:t>
      </w:r>
    </w:p>
    <w:p w14:paraId="7037C90A" w14:textId="77777777" w:rsidR="005757F7" w:rsidRDefault="005757F7" w:rsidP="005757F7">
      <w:pPr>
        <w:keepNext/>
        <w:bidi/>
        <w:jc w:val="both"/>
        <w:rPr>
          <w:rFonts w:cs="David" w:hint="cs"/>
          <w:u w:val="single"/>
          <w:rtl/>
        </w:rPr>
      </w:pPr>
    </w:p>
    <w:p w14:paraId="272887AF" w14:textId="77777777" w:rsidR="005757F7" w:rsidRPr="004B7104" w:rsidRDefault="005757F7" w:rsidP="005757F7">
      <w:pPr>
        <w:bidi/>
        <w:jc w:val="both"/>
        <w:rPr>
          <w:rFonts w:cs="David" w:hint="cs"/>
          <w:rtl/>
        </w:rPr>
      </w:pPr>
      <w:r>
        <w:rPr>
          <w:rFonts w:cs="David" w:hint="cs"/>
          <w:rtl/>
        </w:rPr>
        <w:tab/>
        <w:t xml:space="preserve">אז בטח אתה חושב שאני צודק מהסיבה הפשוטה </w:t>
      </w:r>
      <w:r>
        <w:rPr>
          <w:rFonts w:cs="David"/>
          <w:rtl/>
        </w:rPr>
        <w:t>–</w:t>
      </w:r>
      <w:r>
        <w:rPr>
          <w:rFonts w:cs="David" w:hint="cs"/>
          <w:rtl/>
        </w:rPr>
        <w:t xml:space="preserve"> ועדת שרים החליטה נגד ואחר כך - - - </w:t>
      </w:r>
      <w:r w:rsidRPr="004B7104">
        <w:rPr>
          <w:rFonts w:cs="David" w:hint="cs"/>
          <w:rtl/>
        </w:rPr>
        <w:t xml:space="preserve"> </w:t>
      </w:r>
    </w:p>
    <w:p w14:paraId="58EA1293" w14:textId="77777777" w:rsidR="005757F7" w:rsidRDefault="005757F7" w:rsidP="005757F7">
      <w:pPr>
        <w:bidi/>
        <w:jc w:val="both"/>
        <w:rPr>
          <w:rFonts w:cs="David" w:hint="cs"/>
          <w:rtl/>
        </w:rPr>
      </w:pPr>
    </w:p>
    <w:p w14:paraId="26D76E9D"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1BB5560" w14:textId="77777777" w:rsidR="005757F7" w:rsidRDefault="005757F7" w:rsidP="005757F7">
      <w:pPr>
        <w:bidi/>
        <w:jc w:val="both"/>
        <w:rPr>
          <w:rFonts w:cs="David" w:hint="cs"/>
          <w:rtl/>
        </w:rPr>
      </w:pPr>
    </w:p>
    <w:p w14:paraId="7AC723A1" w14:textId="77777777" w:rsidR="005757F7" w:rsidRDefault="005757F7" w:rsidP="005757F7">
      <w:pPr>
        <w:bidi/>
        <w:jc w:val="both"/>
        <w:rPr>
          <w:rFonts w:cs="David" w:hint="cs"/>
          <w:rtl/>
        </w:rPr>
      </w:pPr>
      <w:r>
        <w:rPr>
          <w:rFonts w:cs="David" w:hint="cs"/>
          <w:rtl/>
        </w:rPr>
        <w:tab/>
        <w:t xml:space="preserve">אתה צודק. השאלה שאני שואל, האם אנחנו קובעים פה מנגנון </w:t>
      </w:r>
      <w:r>
        <w:rPr>
          <w:rFonts w:cs="David"/>
          <w:rtl/>
        </w:rPr>
        <w:t>–</w:t>
      </w:r>
      <w:r>
        <w:rPr>
          <w:rFonts w:cs="David" w:hint="cs"/>
          <w:rtl/>
        </w:rPr>
        <w:t xml:space="preserve"> מה המנגנון שלפיו מחליטים מהי עמדת הממשלה ומה הנקודה האחרונה שבה הממשלה יכולה להתערב ולהגיד שזאת עמדתה?</w:t>
      </w:r>
    </w:p>
    <w:p w14:paraId="44AEDCF0" w14:textId="77777777" w:rsidR="005757F7" w:rsidRPr="004B7104" w:rsidRDefault="005757F7" w:rsidP="005757F7">
      <w:pPr>
        <w:bidi/>
        <w:jc w:val="both"/>
        <w:rPr>
          <w:rFonts w:cs="David" w:hint="cs"/>
          <w:rtl/>
        </w:rPr>
      </w:pPr>
    </w:p>
    <w:p w14:paraId="035EAA00" w14:textId="77777777" w:rsidR="005757F7" w:rsidRPr="004B7104" w:rsidRDefault="005757F7" w:rsidP="005757F7">
      <w:pPr>
        <w:bidi/>
        <w:jc w:val="both"/>
        <w:rPr>
          <w:rFonts w:cs="David" w:hint="cs"/>
          <w:rtl/>
        </w:rPr>
      </w:pPr>
      <w:r w:rsidRPr="00B37C4D">
        <w:rPr>
          <w:rFonts w:cs="David" w:hint="cs"/>
          <w:u w:val="single"/>
          <w:rtl/>
        </w:rPr>
        <w:t>איל ינון:</w:t>
      </w:r>
    </w:p>
    <w:p w14:paraId="61AC6810" w14:textId="77777777" w:rsidR="005757F7" w:rsidRPr="004B7104" w:rsidRDefault="005757F7" w:rsidP="005757F7">
      <w:pPr>
        <w:bidi/>
        <w:jc w:val="both"/>
        <w:rPr>
          <w:rFonts w:cs="David" w:hint="cs"/>
          <w:rtl/>
        </w:rPr>
      </w:pPr>
    </w:p>
    <w:p w14:paraId="2E211225" w14:textId="77777777" w:rsidR="005757F7" w:rsidRPr="004B7104" w:rsidRDefault="005757F7" w:rsidP="005757F7">
      <w:pPr>
        <w:bidi/>
        <w:jc w:val="both"/>
        <w:rPr>
          <w:rFonts w:cs="David" w:hint="cs"/>
          <w:rtl/>
        </w:rPr>
      </w:pPr>
      <w:r w:rsidRPr="004B7104">
        <w:rPr>
          <w:rFonts w:cs="David" w:hint="cs"/>
          <w:rtl/>
        </w:rPr>
        <w:tab/>
      </w:r>
      <w:r>
        <w:rPr>
          <w:rFonts w:cs="David" w:hint="cs"/>
          <w:rtl/>
        </w:rPr>
        <w:t xml:space="preserve">יו"ר הקואליציה, עולה כאן דבר מאוד חשוב לעניין עמדת הממשלה. מהי עמדת הממשלה ובאיזה שלב </w:t>
      </w:r>
      <w:r>
        <w:rPr>
          <w:rFonts w:cs="David"/>
          <w:rtl/>
        </w:rPr>
        <w:t>–</w:t>
      </w:r>
      <w:r>
        <w:rPr>
          <w:rFonts w:cs="David" w:hint="cs"/>
          <w:rtl/>
        </w:rPr>
        <w:t xml:space="preserve"> לעניין ההגדרה של סעיף העולה לסדר היום, שזאת הגדרה מאוד חשובה פה. מה זה נקרא "שהממשלה הביעה עמדה לגביו"?</w:t>
      </w:r>
    </w:p>
    <w:p w14:paraId="45C1D13C" w14:textId="77777777" w:rsidR="005757F7" w:rsidRPr="004B7104" w:rsidRDefault="005757F7" w:rsidP="005757F7">
      <w:pPr>
        <w:bidi/>
        <w:jc w:val="both"/>
        <w:rPr>
          <w:rFonts w:cs="David" w:hint="cs"/>
          <w:rtl/>
        </w:rPr>
      </w:pPr>
    </w:p>
    <w:p w14:paraId="3784C2B0" w14:textId="77777777" w:rsidR="005757F7" w:rsidRPr="004B7104" w:rsidRDefault="005757F7" w:rsidP="005757F7">
      <w:pPr>
        <w:bidi/>
        <w:jc w:val="both"/>
        <w:rPr>
          <w:rFonts w:cs="David" w:hint="cs"/>
          <w:u w:val="single"/>
          <w:rtl/>
        </w:rPr>
      </w:pPr>
      <w:r w:rsidRPr="004B7104">
        <w:rPr>
          <w:rFonts w:cs="David" w:hint="cs"/>
          <w:u w:val="single"/>
          <w:rtl/>
        </w:rPr>
        <w:t>אברהם מיכאלי:</w:t>
      </w:r>
    </w:p>
    <w:p w14:paraId="7B2DB63F" w14:textId="77777777" w:rsidR="005757F7" w:rsidRDefault="005757F7" w:rsidP="005757F7">
      <w:pPr>
        <w:bidi/>
        <w:jc w:val="both"/>
        <w:rPr>
          <w:rFonts w:cs="David" w:hint="cs"/>
          <w:u w:val="single"/>
          <w:rtl/>
        </w:rPr>
      </w:pPr>
    </w:p>
    <w:p w14:paraId="23B586B3" w14:textId="77777777" w:rsidR="005757F7" w:rsidRDefault="005757F7" w:rsidP="005757F7">
      <w:pPr>
        <w:bidi/>
        <w:jc w:val="both"/>
        <w:rPr>
          <w:rFonts w:cs="David" w:hint="cs"/>
          <w:rtl/>
        </w:rPr>
      </w:pPr>
      <w:r>
        <w:rPr>
          <w:rFonts w:cs="David" w:hint="cs"/>
          <w:rtl/>
        </w:rPr>
        <w:tab/>
        <w:t xml:space="preserve">גם להנהלת קואליציה יש עמדה. </w:t>
      </w:r>
    </w:p>
    <w:p w14:paraId="05FD4597" w14:textId="77777777" w:rsidR="005757F7" w:rsidRPr="001F7AC8" w:rsidRDefault="005757F7" w:rsidP="005757F7">
      <w:pPr>
        <w:bidi/>
        <w:jc w:val="both"/>
        <w:rPr>
          <w:rFonts w:cs="David" w:hint="cs"/>
          <w:rtl/>
        </w:rPr>
      </w:pPr>
    </w:p>
    <w:p w14:paraId="60636D0C" w14:textId="77777777" w:rsidR="005757F7" w:rsidRPr="004B7104" w:rsidRDefault="005757F7" w:rsidP="005757F7">
      <w:pPr>
        <w:bidi/>
        <w:jc w:val="both"/>
        <w:rPr>
          <w:rFonts w:cs="David" w:hint="cs"/>
          <w:rtl/>
        </w:rPr>
      </w:pPr>
      <w:r w:rsidRPr="004B7104">
        <w:rPr>
          <w:rFonts w:cs="David" w:hint="cs"/>
          <w:u w:val="single"/>
          <w:rtl/>
        </w:rPr>
        <w:t>איל ינון:</w:t>
      </w:r>
    </w:p>
    <w:p w14:paraId="615B523A" w14:textId="77777777" w:rsidR="005757F7" w:rsidRPr="004B7104" w:rsidRDefault="005757F7" w:rsidP="005757F7">
      <w:pPr>
        <w:bidi/>
        <w:jc w:val="both"/>
        <w:rPr>
          <w:rFonts w:cs="David" w:hint="cs"/>
          <w:rtl/>
        </w:rPr>
      </w:pPr>
    </w:p>
    <w:p w14:paraId="076E785B" w14:textId="77777777" w:rsidR="005757F7" w:rsidRDefault="005757F7" w:rsidP="005757F7">
      <w:pPr>
        <w:bidi/>
        <w:jc w:val="both"/>
        <w:rPr>
          <w:rFonts w:cs="David" w:hint="cs"/>
          <w:rtl/>
        </w:rPr>
      </w:pPr>
      <w:r w:rsidRPr="004B7104">
        <w:rPr>
          <w:rFonts w:cs="David" w:hint="cs"/>
          <w:rtl/>
        </w:rPr>
        <w:tab/>
      </w:r>
      <w:r>
        <w:rPr>
          <w:rFonts w:cs="David" w:hint="cs"/>
          <w:rtl/>
        </w:rPr>
        <w:t xml:space="preserve">דודו רותם אומר שוועדת שרים לא רלוונטית לעניין, מה שרלוונטי זאת העמדה שהממשלה מביעה במליאה. </w:t>
      </w:r>
    </w:p>
    <w:p w14:paraId="340BE325" w14:textId="77777777" w:rsidR="005757F7" w:rsidRPr="004B7104" w:rsidRDefault="005757F7" w:rsidP="005757F7">
      <w:pPr>
        <w:bidi/>
        <w:jc w:val="both"/>
        <w:rPr>
          <w:rFonts w:cs="David" w:hint="cs"/>
          <w:u w:val="single"/>
          <w:rtl/>
        </w:rPr>
      </w:pPr>
    </w:p>
    <w:p w14:paraId="4715E319" w14:textId="77777777" w:rsidR="005757F7" w:rsidRPr="004B7104" w:rsidRDefault="005757F7" w:rsidP="005757F7">
      <w:pPr>
        <w:bidi/>
        <w:jc w:val="both"/>
        <w:rPr>
          <w:rFonts w:cs="David" w:hint="cs"/>
          <w:u w:val="single"/>
          <w:rtl/>
        </w:rPr>
      </w:pPr>
      <w:r w:rsidRPr="004B7104">
        <w:rPr>
          <w:rFonts w:cs="David" w:hint="cs"/>
          <w:u w:val="single"/>
          <w:rtl/>
        </w:rPr>
        <w:t>זאב אלקין:</w:t>
      </w:r>
    </w:p>
    <w:p w14:paraId="2DB61C10" w14:textId="77777777" w:rsidR="005757F7" w:rsidRPr="004B7104" w:rsidRDefault="005757F7" w:rsidP="005757F7">
      <w:pPr>
        <w:bidi/>
        <w:jc w:val="both"/>
        <w:rPr>
          <w:rFonts w:cs="David" w:hint="cs"/>
          <w:u w:val="single"/>
          <w:rtl/>
        </w:rPr>
      </w:pPr>
    </w:p>
    <w:p w14:paraId="3E5F4D75" w14:textId="77777777" w:rsidR="005757F7" w:rsidRPr="004B7104" w:rsidRDefault="005757F7" w:rsidP="005757F7">
      <w:pPr>
        <w:bidi/>
        <w:ind w:firstLine="720"/>
        <w:jc w:val="both"/>
        <w:rPr>
          <w:rFonts w:cs="David" w:hint="cs"/>
          <w:rtl/>
        </w:rPr>
      </w:pPr>
      <w:r w:rsidRPr="004B7104">
        <w:rPr>
          <w:rFonts w:cs="David" w:hint="cs"/>
          <w:rtl/>
        </w:rPr>
        <w:t xml:space="preserve">אני חושב שהוא צודק. </w:t>
      </w:r>
    </w:p>
    <w:p w14:paraId="692B4B75" w14:textId="77777777" w:rsidR="005757F7" w:rsidRPr="004B7104" w:rsidRDefault="005757F7" w:rsidP="005757F7">
      <w:pPr>
        <w:bidi/>
        <w:jc w:val="both"/>
        <w:rPr>
          <w:rFonts w:cs="David" w:hint="cs"/>
          <w:rtl/>
        </w:rPr>
      </w:pPr>
    </w:p>
    <w:p w14:paraId="3CFAAC0F" w14:textId="77777777" w:rsidR="005757F7" w:rsidRPr="004B7104" w:rsidRDefault="005757F7" w:rsidP="005757F7">
      <w:pPr>
        <w:bidi/>
        <w:jc w:val="both"/>
        <w:rPr>
          <w:rFonts w:cs="David" w:hint="cs"/>
          <w:rtl/>
        </w:rPr>
      </w:pPr>
      <w:r w:rsidRPr="004B7104">
        <w:rPr>
          <w:rFonts w:cs="David" w:hint="cs"/>
          <w:u w:val="single"/>
          <w:rtl/>
        </w:rPr>
        <w:t>איל ינון:</w:t>
      </w:r>
    </w:p>
    <w:p w14:paraId="77A78C25" w14:textId="77777777" w:rsidR="005757F7" w:rsidRDefault="005757F7" w:rsidP="005757F7">
      <w:pPr>
        <w:bidi/>
        <w:jc w:val="both"/>
        <w:rPr>
          <w:rFonts w:cs="David" w:hint="cs"/>
          <w:rtl/>
        </w:rPr>
      </w:pPr>
    </w:p>
    <w:p w14:paraId="71B85954" w14:textId="77777777" w:rsidR="005757F7" w:rsidRDefault="005757F7" w:rsidP="005757F7">
      <w:pPr>
        <w:bidi/>
        <w:jc w:val="both"/>
        <w:rPr>
          <w:rFonts w:cs="David" w:hint="cs"/>
          <w:rtl/>
        </w:rPr>
      </w:pPr>
      <w:r>
        <w:rPr>
          <w:rFonts w:cs="David" w:hint="cs"/>
          <w:rtl/>
        </w:rPr>
        <w:tab/>
        <w:t>מצד שני, הוא אומר, שלא אכפת לו שהממשלה עכשיו תשנה. מספיק שהיא הביעה את עמדת בהצבעה הטרומית, שהיא בעד או נגד החוק ואחרי זה הגענו לשלב אחר והיא שינתה את עמדתה, אז זה לא מעניין אותי. אני הולך לפי העמדה שהיא הביעה בטרומית.</w:t>
      </w:r>
    </w:p>
    <w:p w14:paraId="4847EF50" w14:textId="77777777" w:rsidR="005757F7" w:rsidRDefault="005757F7" w:rsidP="005757F7">
      <w:pPr>
        <w:bidi/>
        <w:jc w:val="both"/>
        <w:rPr>
          <w:rFonts w:cs="David" w:hint="cs"/>
          <w:u w:val="single"/>
          <w:rtl/>
        </w:rPr>
      </w:pPr>
    </w:p>
    <w:p w14:paraId="0AB4BD63" w14:textId="77777777" w:rsidR="005757F7" w:rsidRPr="004B7104" w:rsidRDefault="005757F7" w:rsidP="005757F7">
      <w:pPr>
        <w:bidi/>
        <w:jc w:val="both"/>
        <w:rPr>
          <w:rFonts w:cs="David" w:hint="cs"/>
          <w:u w:val="single"/>
          <w:rtl/>
        </w:rPr>
      </w:pPr>
      <w:r w:rsidRPr="004B7104">
        <w:rPr>
          <w:rFonts w:cs="David" w:hint="cs"/>
          <w:u w:val="single"/>
          <w:rtl/>
        </w:rPr>
        <w:t>זאב אלקין:</w:t>
      </w:r>
    </w:p>
    <w:p w14:paraId="52D232F7" w14:textId="77777777" w:rsidR="005757F7" w:rsidRDefault="005757F7" w:rsidP="005757F7">
      <w:pPr>
        <w:bidi/>
        <w:jc w:val="both"/>
        <w:rPr>
          <w:rFonts w:cs="David" w:hint="cs"/>
          <w:u w:val="single"/>
          <w:rtl/>
        </w:rPr>
      </w:pPr>
    </w:p>
    <w:p w14:paraId="64FA09D1" w14:textId="77777777" w:rsidR="005757F7" w:rsidRPr="001F7AC8" w:rsidRDefault="005757F7" w:rsidP="005757F7">
      <w:pPr>
        <w:bidi/>
        <w:jc w:val="both"/>
        <w:rPr>
          <w:rFonts w:cs="David" w:hint="cs"/>
          <w:rtl/>
        </w:rPr>
      </w:pPr>
      <w:r w:rsidRPr="001F7AC8">
        <w:rPr>
          <w:rFonts w:cs="David" w:hint="cs"/>
          <w:rtl/>
        </w:rPr>
        <w:tab/>
        <w:t xml:space="preserve">אני חושב שזה לא נכון. </w:t>
      </w:r>
    </w:p>
    <w:p w14:paraId="675779D4" w14:textId="77777777" w:rsidR="005757F7" w:rsidRPr="004B7104" w:rsidRDefault="005757F7" w:rsidP="005757F7">
      <w:pPr>
        <w:bidi/>
        <w:jc w:val="both"/>
        <w:rPr>
          <w:rFonts w:cs="David" w:hint="cs"/>
          <w:u w:val="single"/>
          <w:rtl/>
        </w:rPr>
      </w:pPr>
    </w:p>
    <w:p w14:paraId="21E9B13B" w14:textId="77777777" w:rsidR="005757F7" w:rsidRPr="004B7104" w:rsidRDefault="005757F7" w:rsidP="005757F7">
      <w:pPr>
        <w:bidi/>
        <w:jc w:val="both"/>
        <w:rPr>
          <w:rFonts w:cs="David" w:hint="cs"/>
          <w:u w:val="single"/>
          <w:rtl/>
        </w:rPr>
      </w:pPr>
      <w:r>
        <w:rPr>
          <w:rFonts w:cs="David" w:hint="cs"/>
          <w:u w:val="single"/>
          <w:rtl/>
        </w:rPr>
        <w:t xml:space="preserve">היו"ר </w:t>
      </w:r>
      <w:r w:rsidRPr="004B7104">
        <w:rPr>
          <w:rFonts w:cs="David" w:hint="cs"/>
          <w:u w:val="single"/>
          <w:rtl/>
        </w:rPr>
        <w:t>יריב לוין:</w:t>
      </w:r>
    </w:p>
    <w:p w14:paraId="1D40D78A" w14:textId="77777777" w:rsidR="005757F7" w:rsidRDefault="005757F7" w:rsidP="005757F7">
      <w:pPr>
        <w:bidi/>
        <w:jc w:val="both"/>
        <w:rPr>
          <w:rFonts w:cs="David" w:hint="cs"/>
          <w:u w:val="single"/>
          <w:rtl/>
        </w:rPr>
      </w:pPr>
    </w:p>
    <w:p w14:paraId="5B9977F6" w14:textId="77777777" w:rsidR="005757F7" w:rsidRDefault="005757F7" w:rsidP="005757F7">
      <w:pPr>
        <w:bidi/>
        <w:jc w:val="both"/>
        <w:rPr>
          <w:rFonts w:cs="David" w:hint="cs"/>
          <w:rtl/>
        </w:rPr>
      </w:pPr>
      <w:r>
        <w:rPr>
          <w:rFonts w:cs="David" w:hint="cs"/>
          <w:rtl/>
        </w:rPr>
        <w:tab/>
        <w:t xml:space="preserve">זה בוודאי לא יכול להיות. </w:t>
      </w:r>
    </w:p>
    <w:p w14:paraId="299C065D" w14:textId="77777777" w:rsidR="005757F7" w:rsidRDefault="005757F7" w:rsidP="005757F7">
      <w:pPr>
        <w:bidi/>
        <w:jc w:val="both"/>
        <w:rPr>
          <w:rFonts w:cs="David" w:hint="cs"/>
          <w:rtl/>
        </w:rPr>
      </w:pPr>
    </w:p>
    <w:p w14:paraId="61ACEA23" w14:textId="77777777" w:rsidR="005757F7" w:rsidRDefault="005757F7" w:rsidP="005757F7">
      <w:pPr>
        <w:bidi/>
        <w:jc w:val="both"/>
        <w:rPr>
          <w:rFonts w:cs="David" w:hint="cs"/>
          <w:u w:val="single"/>
          <w:rtl/>
        </w:rPr>
      </w:pPr>
      <w:r w:rsidRPr="004F63E0">
        <w:rPr>
          <w:rFonts w:cs="David" w:hint="cs"/>
          <w:u w:val="single"/>
          <w:rtl/>
        </w:rPr>
        <w:t>אברהם מיכאלי:</w:t>
      </w:r>
    </w:p>
    <w:p w14:paraId="419F1E13" w14:textId="77777777" w:rsidR="005757F7" w:rsidRDefault="005757F7" w:rsidP="005757F7">
      <w:pPr>
        <w:bidi/>
        <w:jc w:val="both"/>
        <w:rPr>
          <w:rFonts w:cs="David" w:hint="cs"/>
          <w:rtl/>
        </w:rPr>
      </w:pPr>
    </w:p>
    <w:p w14:paraId="1051A52F" w14:textId="77777777" w:rsidR="005757F7" w:rsidRPr="001F7AC8" w:rsidRDefault="005757F7" w:rsidP="005757F7">
      <w:pPr>
        <w:bidi/>
        <w:jc w:val="both"/>
        <w:rPr>
          <w:rFonts w:cs="David" w:hint="cs"/>
          <w:rtl/>
        </w:rPr>
      </w:pPr>
      <w:r>
        <w:rPr>
          <w:rFonts w:cs="David" w:hint="cs"/>
          <w:rtl/>
        </w:rPr>
        <w:tab/>
        <w:t xml:space="preserve">אייל, זה לא קורה. </w:t>
      </w:r>
    </w:p>
    <w:p w14:paraId="273AAD3B" w14:textId="77777777" w:rsidR="005757F7" w:rsidRDefault="005757F7" w:rsidP="005757F7">
      <w:pPr>
        <w:bidi/>
        <w:jc w:val="both"/>
        <w:rPr>
          <w:rFonts w:cs="David" w:hint="cs"/>
          <w:u w:val="single"/>
          <w:rtl/>
        </w:rPr>
      </w:pPr>
    </w:p>
    <w:p w14:paraId="111469E8" w14:textId="77777777" w:rsidR="005757F7" w:rsidRPr="004B7104" w:rsidRDefault="005757F7" w:rsidP="005757F7">
      <w:pPr>
        <w:bidi/>
        <w:jc w:val="both"/>
        <w:rPr>
          <w:rFonts w:cs="David" w:hint="cs"/>
          <w:rtl/>
        </w:rPr>
      </w:pPr>
      <w:r w:rsidRPr="004B7104">
        <w:rPr>
          <w:rFonts w:cs="David" w:hint="cs"/>
          <w:u w:val="single"/>
          <w:rtl/>
        </w:rPr>
        <w:t>איל ינון:</w:t>
      </w:r>
    </w:p>
    <w:p w14:paraId="572FA8F8" w14:textId="77777777" w:rsidR="005757F7" w:rsidRDefault="005757F7" w:rsidP="005757F7">
      <w:pPr>
        <w:bidi/>
        <w:jc w:val="both"/>
        <w:rPr>
          <w:rFonts w:cs="David" w:hint="cs"/>
          <w:rtl/>
        </w:rPr>
      </w:pPr>
    </w:p>
    <w:p w14:paraId="5A721B11" w14:textId="77777777" w:rsidR="005757F7" w:rsidRDefault="005757F7" w:rsidP="005757F7">
      <w:pPr>
        <w:bidi/>
        <w:jc w:val="both"/>
        <w:rPr>
          <w:rFonts w:cs="David" w:hint="cs"/>
          <w:rtl/>
        </w:rPr>
      </w:pPr>
      <w:r>
        <w:rPr>
          <w:rFonts w:cs="David" w:hint="cs"/>
          <w:rtl/>
        </w:rPr>
        <w:tab/>
        <w:t xml:space="preserve">זה כן קורה לפעמים. </w:t>
      </w:r>
    </w:p>
    <w:p w14:paraId="6685475F" w14:textId="77777777" w:rsidR="005757F7" w:rsidRDefault="005757F7" w:rsidP="005757F7">
      <w:pPr>
        <w:bidi/>
        <w:jc w:val="both"/>
        <w:rPr>
          <w:rFonts w:cs="David" w:hint="cs"/>
          <w:rtl/>
        </w:rPr>
      </w:pPr>
    </w:p>
    <w:p w14:paraId="220FEC71" w14:textId="77777777" w:rsidR="005757F7" w:rsidRDefault="005757F7" w:rsidP="005757F7">
      <w:pPr>
        <w:bidi/>
        <w:jc w:val="both"/>
        <w:rPr>
          <w:rFonts w:cs="David" w:hint="cs"/>
          <w:u w:val="single"/>
          <w:rtl/>
        </w:rPr>
      </w:pPr>
      <w:r w:rsidRPr="004F63E0">
        <w:rPr>
          <w:rFonts w:cs="David" w:hint="cs"/>
          <w:u w:val="single"/>
          <w:rtl/>
        </w:rPr>
        <w:t>אברהם מיכאלי:</w:t>
      </w:r>
    </w:p>
    <w:p w14:paraId="57EE783A" w14:textId="77777777" w:rsidR="005757F7" w:rsidRDefault="005757F7" w:rsidP="005757F7">
      <w:pPr>
        <w:bidi/>
        <w:jc w:val="both"/>
        <w:rPr>
          <w:rFonts w:cs="David" w:hint="cs"/>
          <w:rtl/>
        </w:rPr>
      </w:pPr>
    </w:p>
    <w:p w14:paraId="7287265A" w14:textId="77777777" w:rsidR="005757F7" w:rsidRDefault="005757F7" w:rsidP="005757F7">
      <w:pPr>
        <w:bidi/>
        <w:jc w:val="both"/>
        <w:rPr>
          <w:rFonts w:cs="David" w:hint="cs"/>
          <w:rtl/>
        </w:rPr>
      </w:pPr>
      <w:r>
        <w:rPr>
          <w:rFonts w:cs="David" w:hint="cs"/>
          <w:rtl/>
        </w:rPr>
        <w:tab/>
        <w:t>מתי, כשהשר מתבלבל?</w:t>
      </w:r>
    </w:p>
    <w:p w14:paraId="45D7505E" w14:textId="77777777" w:rsidR="005757F7" w:rsidRDefault="005757F7" w:rsidP="005757F7">
      <w:pPr>
        <w:bidi/>
        <w:jc w:val="both"/>
        <w:rPr>
          <w:rFonts w:cs="David" w:hint="cs"/>
          <w:rtl/>
        </w:rPr>
      </w:pPr>
    </w:p>
    <w:p w14:paraId="703301C8"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FD85B7A" w14:textId="77777777" w:rsidR="005757F7" w:rsidRDefault="005757F7" w:rsidP="005757F7">
      <w:pPr>
        <w:bidi/>
        <w:jc w:val="both"/>
        <w:rPr>
          <w:rFonts w:cs="David" w:hint="cs"/>
          <w:rtl/>
        </w:rPr>
      </w:pPr>
    </w:p>
    <w:p w14:paraId="5A3A410B" w14:textId="77777777" w:rsidR="005757F7" w:rsidRDefault="005757F7" w:rsidP="005757F7">
      <w:pPr>
        <w:bidi/>
        <w:jc w:val="both"/>
        <w:rPr>
          <w:rFonts w:cs="David" w:hint="cs"/>
          <w:rtl/>
        </w:rPr>
      </w:pPr>
      <w:r>
        <w:rPr>
          <w:rFonts w:cs="David" w:hint="cs"/>
          <w:rtl/>
        </w:rPr>
        <w:tab/>
        <w:t xml:space="preserve">היה חוק ובשלב מסוים הממשלה היתה בעדו. הוא התגלגל בוועדות בדרך כזאת, חלו שינויים בנסיבות והממשלה משנה את דעתה. אתה תחייב את האנשים להצביע בעד? זה לא יכול להיות. </w:t>
      </w:r>
    </w:p>
    <w:p w14:paraId="07DE283A" w14:textId="77777777" w:rsidR="005757F7" w:rsidRDefault="005757F7" w:rsidP="005757F7">
      <w:pPr>
        <w:bidi/>
        <w:jc w:val="both"/>
        <w:rPr>
          <w:rFonts w:cs="David" w:hint="cs"/>
          <w:u w:val="single"/>
          <w:rtl/>
        </w:rPr>
      </w:pPr>
    </w:p>
    <w:p w14:paraId="70B9FBC1" w14:textId="77777777" w:rsidR="005757F7" w:rsidRDefault="005757F7" w:rsidP="005757F7">
      <w:pPr>
        <w:bidi/>
        <w:ind w:firstLine="720"/>
        <w:jc w:val="both"/>
        <w:rPr>
          <w:rFonts w:cs="David" w:hint="cs"/>
          <w:rtl/>
        </w:rPr>
      </w:pPr>
      <w:r>
        <w:rPr>
          <w:rFonts w:cs="David" w:hint="cs"/>
          <w:rtl/>
        </w:rPr>
        <w:t xml:space="preserve">ברור לגמרי שחייב להיות מנגנון שמאפשר לממשלה </w:t>
      </w:r>
      <w:r>
        <w:rPr>
          <w:rFonts w:cs="David"/>
          <w:rtl/>
        </w:rPr>
        <w:t>–</w:t>
      </w:r>
      <w:r>
        <w:rPr>
          <w:rFonts w:cs="David" w:hint="cs"/>
          <w:rtl/>
        </w:rPr>
        <w:t xml:space="preserve"> ברגע שמישהו קם ואמר שהוא מעלה אי-אמון, חייב להיות מנגנון שמאפשר לממשלה לבוא ולהגיד האם יש לה עמדה או אין לה עמדה ומהי עמדתה. </w:t>
      </w:r>
    </w:p>
    <w:p w14:paraId="29FC0E48" w14:textId="77777777" w:rsidR="005757F7" w:rsidRDefault="005757F7" w:rsidP="005757F7">
      <w:pPr>
        <w:bidi/>
        <w:ind w:firstLine="720"/>
        <w:jc w:val="both"/>
        <w:rPr>
          <w:rFonts w:cs="David" w:hint="cs"/>
          <w:rtl/>
        </w:rPr>
      </w:pPr>
    </w:p>
    <w:p w14:paraId="45BC9AAD" w14:textId="77777777" w:rsidR="005757F7" w:rsidRDefault="005757F7" w:rsidP="005757F7">
      <w:pPr>
        <w:bidi/>
        <w:jc w:val="both"/>
        <w:rPr>
          <w:rFonts w:cs="David" w:hint="cs"/>
          <w:u w:val="single"/>
          <w:rtl/>
        </w:rPr>
      </w:pPr>
      <w:r>
        <w:rPr>
          <w:rFonts w:cs="David" w:hint="cs"/>
          <w:u w:val="single"/>
          <w:rtl/>
        </w:rPr>
        <w:t>איל ינון:</w:t>
      </w:r>
    </w:p>
    <w:p w14:paraId="6F86B35D" w14:textId="77777777" w:rsidR="005757F7" w:rsidRDefault="005757F7" w:rsidP="005757F7">
      <w:pPr>
        <w:bidi/>
        <w:jc w:val="both"/>
        <w:rPr>
          <w:rFonts w:cs="David" w:hint="cs"/>
          <w:u w:val="single"/>
          <w:rtl/>
        </w:rPr>
      </w:pPr>
    </w:p>
    <w:p w14:paraId="1D9BF2CB" w14:textId="77777777" w:rsidR="005757F7" w:rsidRDefault="005757F7" w:rsidP="005757F7">
      <w:pPr>
        <w:bidi/>
        <w:jc w:val="both"/>
        <w:rPr>
          <w:rFonts w:cs="David" w:hint="cs"/>
          <w:rtl/>
        </w:rPr>
      </w:pPr>
      <w:r>
        <w:rPr>
          <w:rFonts w:cs="David" w:hint="cs"/>
          <w:rtl/>
        </w:rPr>
        <w:tab/>
        <w:t>ואז נשאלת השאלה מי זאת הממשלה שמודיעה לך את זה.</w:t>
      </w:r>
    </w:p>
    <w:p w14:paraId="02BE20E7" w14:textId="77777777" w:rsidR="005757F7" w:rsidRDefault="005757F7" w:rsidP="005757F7">
      <w:pPr>
        <w:bidi/>
        <w:jc w:val="both"/>
        <w:rPr>
          <w:rFonts w:cs="David" w:hint="cs"/>
          <w:rtl/>
        </w:rPr>
      </w:pPr>
    </w:p>
    <w:p w14:paraId="5300F883"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74A9514" w14:textId="77777777" w:rsidR="005757F7" w:rsidRPr="00C16CE3" w:rsidRDefault="005757F7" w:rsidP="005757F7">
      <w:pPr>
        <w:bidi/>
        <w:jc w:val="both"/>
        <w:rPr>
          <w:rFonts w:cs="David" w:hint="cs"/>
          <w:rtl/>
        </w:rPr>
      </w:pPr>
    </w:p>
    <w:p w14:paraId="334608CB" w14:textId="77777777" w:rsidR="005757F7" w:rsidRPr="004B7104" w:rsidRDefault="005757F7" w:rsidP="005757F7">
      <w:pPr>
        <w:bidi/>
        <w:ind w:firstLine="720"/>
        <w:jc w:val="both"/>
        <w:rPr>
          <w:rFonts w:cs="David" w:hint="cs"/>
          <w:rtl/>
        </w:rPr>
      </w:pPr>
      <w:r w:rsidRPr="004B7104">
        <w:rPr>
          <w:rFonts w:cs="David" w:hint="cs"/>
          <w:rtl/>
        </w:rPr>
        <w:t>זה צריך להיות השר</w:t>
      </w:r>
      <w:r>
        <w:rPr>
          <w:rFonts w:cs="David" w:hint="cs"/>
          <w:rtl/>
        </w:rPr>
        <w:t xml:space="preserve"> שמייצג את הסעיף. </w:t>
      </w:r>
    </w:p>
    <w:p w14:paraId="20CC1623" w14:textId="77777777" w:rsidR="005757F7" w:rsidRPr="004B7104" w:rsidRDefault="005757F7" w:rsidP="005757F7">
      <w:pPr>
        <w:bidi/>
        <w:jc w:val="both"/>
        <w:rPr>
          <w:rFonts w:cs="David" w:hint="cs"/>
          <w:rtl/>
        </w:rPr>
      </w:pPr>
    </w:p>
    <w:p w14:paraId="5079EDA4" w14:textId="77777777" w:rsidR="005757F7" w:rsidRPr="004B7104" w:rsidRDefault="005757F7" w:rsidP="005757F7">
      <w:pPr>
        <w:bidi/>
        <w:jc w:val="both"/>
        <w:rPr>
          <w:rFonts w:cs="David" w:hint="cs"/>
          <w:u w:val="single"/>
          <w:rtl/>
        </w:rPr>
      </w:pPr>
      <w:r w:rsidRPr="004B7104">
        <w:rPr>
          <w:rFonts w:cs="David" w:hint="cs"/>
          <w:u w:val="single"/>
          <w:rtl/>
        </w:rPr>
        <w:t>זאב אלקין:</w:t>
      </w:r>
    </w:p>
    <w:p w14:paraId="709E9DDE" w14:textId="77777777" w:rsidR="005757F7" w:rsidRPr="004B7104" w:rsidRDefault="005757F7" w:rsidP="005757F7">
      <w:pPr>
        <w:bidi/>
        <w:jc w:val="both"/>
        <w:rPr>
          <w:rFonts w:cs="David" w:hint="cs"/>
          <w:u w:val="single"/>
          <w:rtl/>
        </w:rPr>
      </w:pPr>
    </w:p>
    <w:p w14:paraId="101B4011" w14:textId="77777777" w:rsidR="005757F7" w:rsidRPr="004B7104" w:rsidRDefault="005757F7" w:rsidP="005757F7">
      <w:pPr>
        <w:bidi/>
        <w:ind w:firstLine="720"/>
        <w:jc w:val="both"/>
        <w:rPr>
          <w:rFonts w:cs="David" w:hint="cs"/>
          <w:rtl/>
        </w:rPr>
      </w:pPr>
      <w:r w:rsidRPr="004B7104">
        <w:rPr>
          <w:rFonts w:cs="David" w:hint="cs"/>
          <w:rtl/>
        </w:rPr>
        <w:t xml:space="preserve">לא תמיד יש שר מקשר. </w:t>
      </w:r>
    </w:p>
    <w:p w14:paraId="00758DBE" w14:textId="77777777" w:rsidR="005757F7" w:rsidRPr="004B7104" w:rsidRDefault="005757F7" w:rsidP="005757F7">
      <w:pPr>
        <w:bidi/>
        <w:jc w:val="both"/>
        <w:rPr>
          <w:rFonts w:cs="David" w:hint="cs"/>
          <w:rtl/>
        </w:rPr>
      </w:pPr>
    </w:p>
    <w:p w14:paraId="38CB6307" w14:textId="77777777" w:rsidR="005757F7" w:rsidRPr="004B7104" w:rsidRDefault="005757F7" w:rsidP="005757F7">
      <w:pPr>
        <w:bidi/>
        <w:ind w:firstLine="720"/>
        <w:jc w:val="both"/>
        <w:rPr>
          <w:rFonts w:cs="David" w:hint="cs"/>
          <w:rtl/>
        </w:rPr>
      </w:pPr>
      <w:r>
        <w:rPr>
          <w:rFonts w:cs="David" w:hint="cs"/>
          <w:rtl/>
        </w:rPr>
        <w:t xml:space="preserve">המנגנון מאוד פשוט. </w:t>
      </w:r>
      <w:r w:rsidRPr="004B7104">
        <w:rPr>
          <w:rFonts w:cs="David" w:hint="cs"/>
          <w:rtl/>
        </w:rPr>
        <w:t>מספיק שזה יהיה אחד מהשרים. במידה ויש מחלוקת בין השרים מהי עמדת הממשלה</w:t>
      </w:r>
      <w:r>
        <w:rPr>
          <w:rFonts w:cs="David" w:hint="cs"/>
          <w:rtl/>
        </w:rPr>
        <w:t>, אז צריכים מכתב או הודעה של הממשלה מי מייצג את הממשלה לצורך העניין</w:t>
      </w:r>
      <w:r w:rsidRPr="004B7104">
        <w:rPr>
          <w:rFonts w:cs="David" w:hint="cs"/>
          <w:rtl/>
        </w:rPr>
        <w:t xml:space="preserve">. </w:t>
      </w:r>
    </w:p>
    <w:p w14:paraId="6DA2D570" w14:textId="77777777" w:rsidR="005757F7" w:rsidRPr="004B7104" w:rsidRDefault="005757F7" w:rsidP="005757F7">
      <w:pPr>
        <w:bidi/>
        <w:jc w:val="both"/>
        <w:rPr>
          <w:rFonts w:cs="David" w:hint="cs"/>
          <w:rtl/>
        </w:rPr>
      </w:pPr>
    </w:p>
    <w:p w14:paraId="1AE32373" w14:textId="77777777" w:rsidR="005757F7" w:rsidRPr="004B7104" w:rsidRDefault="005757F7" w:rsidP="005757F7">
      <w:pPr>
        <w:bidi/>
        <w:jc w:val="both"/>
        <w:rPr>
          <w:rFonts w:cs="David" w:hint="cs"/>
          <w:rtl/>
        </w:rPr>
      </w:pPr>
      <w:r w:rsidRPr="004B7104">
        <w:rPr>
          <w:rFonts w:cs="David" w:hint="cs"/>
          <w:u w:val="single"/>
          <w:rtl/>
        </w:rPr>
        <w:t>איל ינון</w:t>
      </w:r>
      <w:r>
        <w:rPr>
          <w:rFonts w:cs="David" w:hint="cs"/>
          <w:u w:val="single"/>
          <w:rtl/>
        </w:rPr>
        <w:t>:</w:t>
      </w:r>
    </w:p>
    <w:p w14:paraId="16D3ACB3" w14:textId="77777777" w:rsidR="005757F7" w:rsidRDefault="005757F7" w:rsidP="005757F7">
      <w:pPr>
        <w:bidi/>
        <w:jc w:val="both"/>
        <w:rPr>
          <w:rFonts w:cs="David" w:hint="cs"/>
          <w:rtl/>
        </w:rPr>
      </w:pPr>
    </w:p>
    <w:p w14:paraId="5195122A" w14:textId="77777777" w:rsidR="005757F7" w:rsidRDefault="005757F7" w:rsidP="005757F7">
      <w:pPr>
        <w:bidi/>
        <w:jc w:val="both"/>
        <w:rPr>
          <w:rFonts w:cs="David" w:hint="cs"/>
          <w:rtl/>
        </w:rPr>
      </w:pPr>
      <w:r>
        <w:rPr>
          <w:rFonts w:cs="David" w:hint="cs"/>
          <w:rtl/>
        </w:rPr>
        <w:tab/>
        <w:t xml:space="preserve">אפשר לכתוב מדרג: ראש הממשלה, השר הממונה, השר המקשר. </w:t>
      </w:r>
    </w:p>
    <w:p w14:paraId="5EE6A581" w14:textId="77777777" w:rsidR="005757F7" w:rsidRPr="004B7104" w:rsidRDefault="005757F7" w:rsidP="005757F7">
      <w:pPr>
        <w:bidi/>
        <w:jc w:val="both"/>
        <w:rPr>
          <w:rFonts w:cs="David" w:hint="cs"/>
          <w:rtl/>
        </w:rPr>
      </w:pPr>
    </w:p>
    <w:p w14:paraId="5168344F" w14:textId="77777777" w:rsidR="005757F7" w:rsidRPr="004B7104" w:rsidRDefault="005757F7" w:rsidP="005757F7">
      <w:pPr>
        <w:bidi/>
        <w:jc w:val="both"/>
        <w:rPr>
          <w:rFonts w:cs="David" w:hint="cs"/>
          <w:u w:val="single"/>
          <w:rtl/>
        </w:rPr>
      </w:pPr>
      <w:r w:rsidRPr="004B7104">
        <w:rPr>
          <w:rFonts w:cs="David" w:hint="cs"/>
          <w:u w:val="single"/>
          <w:rtl/>
        </w:rPr>
        <w:t>זאב אלקין:</w:t>
      </w:r>
    </w:p>
    <w:p w14:paraId="25AB8A80" w14:textId="77777777" w:rsidR="005757F7" w:rsidRPr="004B7104" w:rsidRDefault="005757F7" w:rsidP="005757F7">
      <w:pPr>
        <w:bidi/>
        <w:jc w:val="both"/>
        <w:rPr>
          <w:rFonts w:cs="David" w:hint="cs"/>
          <w:u w:val="single"/>
          <w:rtl/>
        </w:rPr>
      </w:pPr>
    </w:p>
    <w:p w14:paraId="40ED1522" w14:textId="77777777" w:rsidR="005757F7" w:rsidRDefault="005757F7" w:rsidP="005757F7">
      <w:pPr>
        <w:bidi/>
        <w:ind w:firstLine="720"/>
        <w:jc w:val="both"/>
        <w:rPr>
          <w:rFonts w:cs="David" w:hint="cs"/>
          <w:rtl/>
        </w:rPr>
      </w:pPr>
      <w:r>
        <w:rPr>
          <w:rFonts w:cs="David" w:hint="cs"/>
          <w:rtl/>
        </w:rPr>
        <w:t xml:space="preserve">כשהשר מדבר, הוא יודע אם הוא מדבר בשם הממשלה או לא. </w:t>
      </w:r>
    </w:p>
    <w:p w14:paraId="6250A1E0" w14:textId="77777777" w:rsidR="005757F7" w:rsidRDefault="005757F7" w:rsidP="005757F7">
      <w:pPr>
        <w:bidi/>
        <w:jc w:val="both"/>
        <w:rPr>
          <w:rFonts w:cs="David" w:hint="cs"/>
          <w:rtl/>
        </w:rPr>
      </w:pPr>
    </w:p>
    <w:p w14:paraId="4A5EF720" w14:textId="77777777" w:rsidR="005757F7" w:rsidRDefault="005757F7" w:rsidP="005757F7">
      <w:pPr>
        <w:bidi/>
        <w:jc w:val="both"/>
        <w:rPr>
          <w:rFonts w:cs="David" w:hint="cs"/>
          <w:u w:val="single"/>
          <w:rtl/>
        </w:rPr>
      </w:pPr>
      <w:r>
        <w:rPr>
          <w:rFonts w:cs="David" w:hint="cs"/>
          <w:u w:val="single"/>
          <w:rtl/>
        </w:rPr>
        <w:t>ירדנה מלר-הורוביץ:</w:t>
      </w:r>
    </w:p>
    <w:p w14:paraId="383B5DEB" w14:textId="77777777" w:rsidR="005757F7" w:rsidRDefault="005757F7" w:rsidP="005757F7">
      <w:pPr>
        <w:bidi/>
        <w:jc w:val="both"/>
        <w:rPr>
          <w:rFonts w:cs="David" w:hint="cs"/>
          <w:u w:val="single"/>
          <w:rtl/>
        </w:rPr>
      </w:pPr>
    </w:p>
    <w:p w14:paraId="588ECB4C" w14:textId="77777777" w:rsidR="005757F7" w:rsidRDefault="005757F7" w:rsidP="005757F7">
      <w:pPr>
        <w:bidi/>
        <w:jc w:val="both"/>
        <w:rPr>
          <w:rFonts w:cs="David" w:hint="cs"/>
          <w:rtl/>
        </w:rPr>
      </w:pPr>
      <w:r>
        <w:rPr>
          <w:rFonts w:cs="David" w:hint="cs"/>
          <w:rtl/>
        </w:rPr>
        <w:tab/>
        <w:t>היה במליאה דיון לגבי ערביי מזרח ירושלים והיה שר שהיה צריך להשיב. אז בא מג'אדלה שהיה שר ואמר: סליחה, גם אני רוצה לדבר. אמרנו לו שהוא לא יכול לדבר כי מזכירות הממשלה אמרה שמי שמביע את עמדת הממשלה זה שר איקס.</w:t>
      </w:r>
    </w:p>
    <w:p w14:paraId="791A1506" w14:textId="77777777" w:rsidR="005757F7" w:rsidRDefault="005757F7" w:rsidP="005757F7">
      <w:pPr>
        <w:bidi/>
        <w:jc w:val="both"/>
        <w:rPr>
          <w:rFonts w:cs="David" w:hint="cs"/>
          <w:rtl/>
        </w:rPr>
      </w:pPr>
    </w:p>
    <w:p w14:paraId="78A56F07" w14:textId="77777777" w:rsidR="005757F7" w:rsidRDefault="005757F7" w:rsidP="005757F7">
      <w:pPr>
        <w:bidi/>
        <w:jc w:val="both"/>
        <w:rPr>
          <w:rFonts w:cs="David" w:hint="cs"/>
          <w:u w:val="single"/>
          <w:rtl/>
        </w:rPr>
      </w:pPr>
      <w:r>
        <w:rPr>
          <w:rFonts w:cs="David" w:hint="cs"/>
          <w:u w:val="single"/>
          <w:rtl/>
        </w:rPr>
        <w:t>נסים זאב:</w:t>
      </w:r>
    </w:p>
    <w:p w14:paraId="7DA15673" w14:textId="77777777" w:rsidR="005757F7" w:rsidRDefault="005757F7" w:rsidP="005757F7">
      <w:pPr>
        <w:bidi/>
        <w:jc w:val="both"/>
        <w:rPr>
          <w:rFonts w:cs="David" w:hint="cs"/>
          <w:u w:val="single"/>
          <w:rtl/>
        </w:rPr>
      </w:pPr>
    </w:p>
    <w:p w14:paraId="317E842C" w14:textId="77777777" w:rsidR="005757F7" w:rsidRDefault="005757F7" w:rsidP="005757F7">
      <w:pPr>
        <w:bidi/>
        <w:jc w:val="both"/>
        <w:rPr>
          <w:rFonts w:cs="David" w:hint="cs"/>
          <w:rtl/>
        </w:rPr>
      </w:pPr>
      <w:r>
        <w:rPr>
          <w:rFonts w:cs="David" w:hint="cs"/>
          <w:rtl/>
        </w:rPr>
        <w:tab/>
        <w:t>שר בלי תיק יכול לדבר?</w:t>
      </w:r>
    </w:p>
    <w:p w14:paraId="5DA15257" w14:textId="77777777" w:rsidR="005757F7" w:rsidRPr="00B369E2" w:rsidRDefault="005757F7" w:rsidP="005757F7">
      <w:pPr>
        <w:bidi/>
        <w:jc w:val="both"/>
        <w:rPr>
          <w:rFonts w:cs="David" w:hint="cs"/>
          <w:rtl/>
        </w:rPr>
      </w:pPr>
    </w:p>
    <w:p w14:paraId="10E0C2F4" w14:textId="77777777" w:rsidR="005757F7" w:rsidRPr="0042734C" w:rsidRDefault="005757F7" w:rsidP="005757F7">
      <w:pPr>
        <w:bidi/>
        <w:jc w:val="both"/>
        <w:rPr>
          <w:rFonts w:cs="David" w:hint="cs"/>
          <w:u w:val="single"/>
          <w:rtl/>
        </w:rPr>
      </w:pPr>
      <w:r w:rsidRPr="0042734C">
        <w:rPr>
          <w:rFonts w:cs="David" w:hint="cs"/>
          <w:u w:val="single"/>
          <w:rtl/>
        </w:rPr>
        <w:t>ירדנה מלר-הורוביץ:</w:t>
      </w:r>
    </w:p>
    <w:p w14:paraId="19A3BAF9" w14:textId="77777777" w:rsidR="005757F7" w:rsidRDefault="005757F7" w:rsidP="005757F7">
      <w:pPr>
        <w:bidi/>
        <w:jc w:val="both"/>
        <w:rPr>
          <w:rFonts w:cs="David" w:hint="cs"/>
          <w:rtl/>
        </w:rPr>
      </w:pPr>
    </w:p>
    <w:p w14:paraId="39489C01" w14:textId="77777777" w:rsidR="005757F7" w:rsidRDefault="005757F7" w:rsidP="005757F7">
      <w:pPr>
        <w:bidi/>
        <w:jc w:val="both"/>
        <w:rPr>
          <w:rFonts w:cs="David" w:hint="cs"/>
          <w:rtl/>
        </w:rPr>
      </w:pPr>
      <w:r>
        <w:rPr>
          <w:rFonts w:cs="David" w:hint="cs"/>
          <w:rtl/>
        </w:rPr>
        <w:tab/>
        <w:t>מזכירות הממשלה אומרת. חזקה עלינו שכשמזכיר הממשלה אומר לנו מי מייצג את הממשלה, הוא בא בדברים עם ראש הממשלה.</w:t>
      </w:r>
    </w:p>
    <w:p w14:paraId="31959906" w14:textId="77777777" w:rsidR="005757F7" w:rsidRDefault="005757F7" w:rsidP="005757F7">
      <w:pPr>
        <w:bidi/>
        <w:jc w:val="both"/>
        <w:rPr>
          <w:rFonts w:cs="David" w:hint="cs"/>
          <w:rtl/>
        </w:rPr>
      </w:pPr>
    </w:p>
    <w:p w14:paraId="531C39AB" w14:textId="77777777" w:rsidR="005757F7" w:rsidRDefault="005757F7" w:rsidP="005757F7">
      <w:pPr>
        <w:bidi/>
        <w:jc w:val="both"/>
        <w:rPr>
          <w:rFonts w:cs="David" w:hint="cs"/>
          <w:u w:val="single"/>
          <w:rtl/>
        </w:rPr>
      </w:pPr>
      <w:r>
        <w:rPr>
          <w:rFonts w:cs="David" w:hint="cs"/>
          <w:u w:val="single"/>
          <w:rtl/>
        </w:rPr>
        <w:t>זאב אלקין:</w:t>
      </w:r>
    </w:p>
    <w:p w14:paraId="7CDD41B0" w14:textId="77777777" w:rsidR="005757F7" w:rsidRDefault="005757F7" w:rsidP="005757F7">
      <w:pPr>
        <w:bidi/>
        <w:jc w:val="both"/>
        <w:rPr>
          <w:rFonts w:cs="David" w:hint="cs"/>
          <w:u w:val="single"/>
          <w:rtl/>
        </w:rPr>
      </w:pPr>
    </w:p>
    <w:p w14:paraId="4F2E04B5" w14:textId="77777777" w:rsidR="005757F7" w:rsidRPr="0042734C" w:rsidRDefault="005757F7" w:rsidP="005757F7">
      <w:pPr>
        <w:bidi/>
        <w:jc w:val="both"/>
        <w:rPr>
          <w:rFonts w:cs="David" w:hint="cs"/>
          <w:rtl/>
        </w:rPr>
      </w:pPr>
      <w:r>
        <w:rPr>
          <w:rFonts w:cs="David" w:hint="cs"/>
          <w:rtl/>
        </w:rPr>
        <w:tab/>
        <w:t xml:space="preserve">הרבה פעמים אין מראש הסכמה. </w:t>
      </w:r>
    </w:p>
    <w:p w14:paraId="337772B0" w14:textId="77777777" w:rsidR="005757F7" w:rsidRPr="004B7104" w:rsidRDefault="005757F7" w:rsidP="005757F7">
      <w:pPr>
        <w:bidi/>
        <w:jc w:val="both"/>
        <w:rPr>
          <w:rFonts w:cs="David" w:hint="cs"/>
          <w:rtl/>
        </w:rPr>
      </w:pPr>
    </w:p>
    <w:p w14:paraId="0877A91A" w14:textId="77777777" w:rsidR="005757F7" w:rsidRPr="004B7104" w:rsidRDefault="005757F7" w:rsidP="005757F7">
      <w:pPr>
        <w:bidi/>
        <w:jc w:val="both"/>
        <w:rPr>
          <w:rFonts w:cs="David" w:hint="cs"/>
          <w:u w:val="single"/>
          <w:rtl/>
        </w:rPr>
      </w:pPr>
      <w:r w:rsidRPr="004B7104">
        <w:rPr>
          <w:rFonts w:cs="David" w:hint="cs"/>
          <w:u w:val="single"/>
          <w:rtl/>
        </w:rPr>
        <w:t>נסים זאב:</w:t>
      </w:r>
    </w:p>
    <w:p w14:paraId="719EF1C8" w14:textId="77777777" w:rsidR="005757F7" w:rsidRDefault="005757F7" w:rsidP="005757F7">
      <w:pPr>
        <w:bidi/>
        <w:jc w:val="both"/>
        <w:rPr>
          <w:rFonts w:cs="David" w:hint="cs"/>
          <w:u w:val="single"/>
          <w:rtl/>
        </w:rPr>
      </w:pPr>
    </w:p>
    <w:p w14:paraId="79AE6D5B" w14:textId="77777777" w:rsidR="005757F7" w:rsidRDefault="005757F7" w:rsidP="005757F7">
      <w:pPr>
        <w:bidi/>
        <w:jc w:val="both"/>
        <w:rPr>
          <w:rFonts w:cs="David" w:hint="cs"/>
          <w:rtl/>
        </w:rPr>
      </w:pPr>
      <w:r>
        <w:rPr>
          <w:rFonts w:cs="David" w:hint="cs"/>
          <w:rtl/>
        </w:rPr>
        <w:tab/>
        <w:t xml:space="preserve">גם סגן שר יכול לדבר. </w:t>
      </w:r>
    </w:p>
    <w:p w14:paraId="33A624E2" w14:textId="77777777" w:rsidR="005757F7" w:rsidRDefault="005757F7" w:rsidP="005757F7">
      <w:pPr>
        <w:bidi/>
        <w:jc w:val="both"/>
        <w:rPr>
          <w:rFonts w:cs="David" w:hint="cs"/>
          <w:rtl/>
        </w:rPr>
      </w:pPr>
    </w:p>
    <w:p w14:paraId="07E1D071" w14:textId="77777777" w:rsidR="005757F7" w:rsidRDefault="005757F7" w:rsidP="005757F7">
      <w:pPr>
        <w:bidi/>
        <w:jc w:val="both"/>
        <w:rPr>
          <w:rFonts w:cs="David" w:hint="cs"/>
          <w:u w:val="single"/>
          <w:rtl/>
        </w:rPr>
      </w:pPr>
      <w:r>
        <w:rPr>
          <w:rFonts w:cs="David" w:hint="cs"/>
          <w:u w:val="single"/>
          <w:rtl/>
        </w:rPr>
        <w:t>רונית חייקין:</w:t>
      </w:r>
    </w:p>
    <w:p w14:paraId="7D062676" w14:textId="77777777" w:rsidR="005757F7" w:rsidRDefault="005757F7" w:rsidP="005757F7">
      <w:pPr>
        <w:bidi/>
        <w:jc w:val="both"/>
        <w:rPr>
          <w:rFonts w:cs="David" w:hint="cs"/>
          <w:u w:val="single"/>
          <w:rtl/>
        </w:rPr>
      </w:pPr>
    </w:p>
    <w:p w14:paraId="6FFE6B89" w14:textId="77777777" w:rsidR="005757F7" w:rsidRDefault="005757F7" w:rsidP="005757F7">
      <w:pPr>
        <w:bidi/>
        <w:jc w:val="both"/>
        <w:rPr>
          <w:rFonts w:cs="David" w:hint="cs"/>
          <w:rtl/>
        </w:rPr>
      </w:pPr>
      <w:r>
        <w:rPr>
          <w:rFonts w:cs="David" w:hint="cs"/>
          <w:rtl/>
        </w:rPr>
        <w:tab/>
        <w:t xml:space="preserve">הוא לא יכול, הוא לא חבר ממשלה. </w:t>
      </w:r>
    </w:p>
    <w:p w14:paraId="0E704B8D" w14:textId="77777777" w:rsidR="005757F7" w:rsidRDefault="005757F7" w:rsidP="005757F7">
      <w:pPr>
        <w:bidi/>
        <w:jc w:val="both"/>
        <w:rPr>
          <w:rFonts w:cs="David" w:hint="cs"/>
          <w:rtl/>
        </w:rPr>
      </w:pPr>
    </w:p>
    <w:p w14:paraId="050F1F8A" w14:textId="77777777" w:rsidR="005757F7" w:rsidRDefault="005757F7" w:rsidP="005757F7">
      <w:pPr>
        <w:bidi/>
        <w:jc w:val="both"/>
        <w:rPr>
          <w:rFonts w:cs="David" w:hint="cs"/>
          <w:u w:val="single"/>
          <w:rtl/>
        </w:rPr>
      </w:pPr>
      <w:r>
        <w:rPr>
          <w:rFonts w:cs="David" w:hint="cs"/>
          <w:u w:val="single"/>
          <w:rtl/>
        </w:rPr>
        <w:t>נסים זאב:</w:t>
      </w:r>
    </w:p>
    <w:p w14:paraId="3039B744" w14:textId="77777777" w:rsidR="005757F7" w:rsidRDefault="005757F7" w:rsidP="005757F7">
      <w:pPr>
        <w:bidi/>
        <w:jc w:val="both"/>
        <w:rPr>
          <w:rFonts w:cs="David" w:hint="cs"/>
          <w:u w:val="single"/>
          <w:rtl/>
        </w:rPr>
      </w:pPr>
    </w:p>
    <w:p w14:paraId="31388625" w14:textId="77777777" w:rsidR="005757F7" w:rsidRDefault="005757F7" w:rsidP="005757F7">
      <w:pPr>
        <w:bidi/>
        <w:jc w:val="both"/>
        <w:rPr>
          <w:rFonts w:cs="David" w:hint="cs"/>
          <w:rtl/>
        </w:rPr>
      </w:pPr>
      <w:r>
        <w:rPr>
          <w:rFonts w:cs="David" w:hint="cs"/>
          <w:rtl/>
        </w:rPr>
        <w:tab/>
        <w:t>הרבה פעמים סגן השר עונה במקום השר. במקרה של אי-אמון הוא יכול לדבר מטעם הממשלה?</w:t>
      </w:r>
    </w:p>
    <w:p w14:paraId="607EF622" w14:textId="77777777" w:rsidR="005757F7" w:rsidRDefault="005757F7" w:rsidP="005757F7">
      <w:pPr>
        <w:bidi/>
        <w:jc w:val="both"/>
        <w:rPr>
          <w:rFonts w:cs="David" w:hint="cs"/>
          <w:rtl/>
        </w:rPr>
      </w:pPr>
    </w:p>
    <w:p w14:paraId="01B55524" w14:textId="77777777" w:rsidR="005757F7" w:rsidRDefault="005757F7" w:rsidP="005757F7">
      <w:pPr>
        <w:bidi/>
        <w:jc w:val="both"/>
        <w:rPr>
          <w:rFonts w:cs="David" w:hint="cs"/>
          <w:u w:val="single"/>
          <w:rtl/>
        </w:rPr>
      </w:pPr>
      <w:r>
        <w:rPr>
          <w:rFonts w:cs="David" w:hint="cs"/>
          <w:u w:val="single"/>
          <w:rtl/>
        </w:rPr>
        <w:t>רונית חייקין:</w:t>
      </w:r>
    </w:p>
    <w:p w14:paraId="248FF0F0" w14:textId="77777777" w:rsidR="005757F7" w:rsidRDefault="005757F7" w:rsidP="005757F7">
      <w:pPr>
        <w:bidi/>
        <w:jc w:val="both"/>
        <w:rPr>
          <w:rFonts w:cs="David" w:hint="cs"/>
          <w:u w:val="single"/>
          <w:rtl/>
        </w:rPr>
      </w:pPr>
    </w:p>
    <w:p w14:paraId="411AFD22" w14:textId="77777777" w:rsidR="005757F7" w:rsidRPr="0042734C" w:rsidRDefault="005757F7" w:rsidP="005757F7">
      <w:pPr>
        <w:bidi/>
        <w:jc w:val="both"/>
        <w:rPr>
          <w:rFonts w:cs="David" w:hint="cs"/>
          <w:rtl/>
        </w:rPr>
      </w:pPr>
      <w:r>
        <w:rPr>
          <w:rFonts w:cs="David" w:hint="cs"/>
          <w:rtl/>
        </w:rPr>
        <w:tab/>
        <w:t xml:space="preserve">הוא לא חבר ממשלה. </w:t>
      </w:r>
    </w:p>
    <w:p w14:paraId="436DD8F1" w14:textId="77777777" w:rsidR="005757F7" w:rsidRDefault="005757F7" w:rsidP="005757F7">
      <w:pPr>
        <w:bidi/>
        <w:jc w:val="both"/>
        <w:rPr>
          <w:rFonts w:cs="David" w:hint="cs"/>
          <w:rtl/>
        </w:rPr>
      </w:pPr>
    </w:p>
    <w:p w14:paraId="68287C5A" w14:textId="77777777" w:rsidR="005757F7" w:rsidRDefault="005757F7" w:rsidP="005757F7">
      <w:pPr>
        <w:bidi/>
        <w:jc w:val="both"/>
        <w:rPr>
          <w:rFonts w:cs="David" w:hint="cs"/>
          <w:u w:val="single"/>
          <w:rtl/>
        </w:rPr>
      </w:pPr>
      <w:r>
        <w:rPr>
          <w:rFonts w:cs="David" w:hint="cs"/>
          <w:u w:val="single"/>
          <w:rtl/>
        </w:rPr>
        <w:t>זאב אלקין:</w:t>
      </w:r>
    </w:p>
    <w:p w14:paraId="74376AA0" w14:textId="77777777" w:rsidR="005757F7" w:rsidRDefault="005757F7" w:rsidP="005757F7">
      <w:pPr>
        <w:bidi/>
        <w:jc w:val="both"/>
        <w:rPr>
          <w:rFonts w:cs="David" w:hint="cs"/>
          <w:u w:val="single"/>
          <w:rtl/>
        </w:rPr>
      </w:pPr>
    </w:p>
    <w:p w14:paraId="0D02657A" w14:textId="77777777" w:rsidR="005757F7" w:rsidRDefault="005757F7" w:rsidP="005757F7">
      <w:pPr>
        <w:bidi/>
        <w:jc w:val="both"/>
        <w:rPr>
          <w:rFonts w:cs="David" w:hint="cs"/>
          <w:rtl/>
        </w:rPr>
      </w:pPr>
      <w:r>
        <w:rPr>
          <w:rFonts w:cs="David" w:hint="cs"/>
          <w:rtl/>
        </w:rPr>
        <w:tab/>
        <w:t>הרבה פעמים סגן שר מייצג את הממשלה. הוא עונה על חקיקה פרטית.</w:t>
      </w:r>
    </w:p>
    <w:p w14:paraId="2FFBBBC8" w14:textId="77777777" w:rsidR="005757F7" w:rsidRDefault="005757F7" w:rsidP="005757F7">
      <w:pPr>
        <w:bidi/>
        <w:jc w:val="both"/>
        <w:rPr>
          <w:rFonts w:cs="David" w:hint="cs"/>
          <w:rtl/>
        </w:rPr>
      </w:pPr>
    </w:p>
    <w:p w14:paraId="675FC5EA" w14:textId="77777777" w:rsidR="005757F7" w:rsidRDefault="005757F7" w:rsidP="005757F7">
      <w:pPr>
        <w:bidi/>
        <w:jc w:val="both"/>
        <w:rPr>
          <w:rFonts w:cs="David" w:hint="cs"/>
          <w:rtl/>
        </w:rPr>
      </w:pPr>
      <w:r w:rsidRPr="00797D4E">
        <w:rPr>
          <w:rFonts w:cs="David" w:hint="cs"/>
          <w:u w:val="single"/>
          <w:rtl/>
        </w:rPr>
        <w:t>ארבל אסטרחן:</w:t>
      </w:r>
    </w:p>
    <w:p w14:paraId="60388F2D" w14:textId="77777777" w:rsidR="005757F7" w:rsidRDefault="005757F7" w:rsidP="005757F7">
      <w:pPr>
        <w:bidi/>
        <w:jc w:val="both"/>
        <w:rPr>
          <w:rFonts w:cs="David" w:hint="cs"/>
          <w:rtl/>
        </w:rPr>
      </w:pPr>
    </w:p>
    <w:p w14:paraId="74D9A423" w14:textId="77777777" w:rsidR="005757F7" w:rsidRDefault="005757F7" w:rsidP="005757F7">
      <w:pPr>
        <w:bidi/>
        <w:jc w:val="both"/>
        <w:rPr>
          <w:rFonts w:cs="David" w:hint="cs"/>
          <w:rtl/>
        </w:rPr>
      </w:pPr>
      <w:r>
        <w:rPr>
          <w:rFonts w:cs="David" w:hint="cs"/>
          <w:rtl/>
        </w:rPr>
        <w:tab/>
        <w:t xml:space="preserve">צריך לעשות מה שאיל אומר ולכתוב פה סדר, דהיינו, לעניין זה תיוצג הממשלה על-ידי אחד מאלה, לפי סדר. </w:t>
      </w:r>
    </w:p>
    <w:p w14:paraId="5C7AB70B" w14:textId="77777777" w:rsidR="005757F7" w:rsidRPr="002E6AA7" w:rsidRDefault="005757F7" w:rsidP="005757F7">
      <w:pPr>
        <w:bidi/>
        <w:jc w:val="both"/>
        <w:rPr>
          <w:rFonts w:cs="David" w:hint="cs"/>
          <w:rtl/>
        </w:rPr>
      </w:pPr>
    </w:p>
    <w:p w14:paraId="6ACD033A" w14:textId="77777777" w:rsidR="005757F7" w:rsidRPr="004B7104" w:rsidRDefault="005757F7" w:rsidP="005757F7">
      <w:pPr>
        <w:bidi/>
        <w:jc w:val="both"/>
        <w:rPr>
          <w:rFonts w:cs="David" w:hint="cs"/>
          <w:rtl/>
        </w:rPr>
      </w:pPr>
      <w:r w:rsidRPr="004B7104">
        <w:rPr>
          <w:rFonts w:cs="David" w:hint="cs"/>
          <w:u w:val="single"/>
          <w:rtl/>
        </w:rPr>
        <w:t>איל ינון</w:t>
      </w:r>
      <w:r>
        <w:rPr>
          <w:rFonts w:cs="David" w:hint="cs"/>
          <w:u w:val="single"/>
          <w:rtl/>
        </w:rPr>
        <w:t>:</w:t>
      </w:r>
    </w:p>
    <w:p w14:paraId="5601A6EE" w14:textId="77777777" w:rsidR="005757F7" w:rsidRDefault="005757F7" w:rsidP="005757F7">
      <w:pPr>
        <w:bidi/>
        <w:jc w:val="both"/>
        <w:rPr>
          <w:rFonts w:cs="David" w:hint="cs"/>
          <w:rtl/>
        </w:rPr>
      </w:pPr>
    </w:p>
    <w:p w14:paraId="186DD0CE" w14:textId="77777777" w:rsidR="005757F7" w:rsidRDefault="005757F7" w:rsidP="005757F7">
      <w:pPr>
        <w:bidi/>
        <w:jc w:val="both"/>
        <w:rPr>
          <w:rFonts w:cs="David" w:hint="cs"/>
          <w:rtl/>
        </w:rPr>
      </w:pPr>
      <w:r>
        <w:rPr>
          <w:rFonts w:cs="David" w:hint="cs"/>
          <w:rtl/>
        </w:rPr>
        <w:tab/>
        <w:t xml:space="preserve">ראש הממשלה, ממלא מקומו, השר המקשר, השר התורן, השר הנוגע בדבר, סגן שר. </w:t>
      </w:r>
    </w:p>
    <w:p w14:paraId="47F0283B" w14:textId="77777777" w:rsidR="005757F7" w:rsidRDefault="005757F7" w:rsidP="005757F7">
      <w:pPr>
        <w:bidi/>
        <w:jc w:val="both"/>
        <w:rPr>
          <w:rFonts w:cs="David" w:hint="cs"/>
          <w:rtl/>
        </w:rPr>
      </w:pPr>
    </w:p>
    <w:p w14:paraId="63443E84" w14:textId="77777777" w:rsidR="005757F7" w:rsidRDefault="005757F7" w:rsidP="005757F7">
      <w:pPr>
        <w:bidi/>
        <w:jc w:val="both"/>
        <w:rPr>
          <w:rFonts w:cs="David" w:hint="cs"/>
          <w:u w:val="single"/>
          <w:rtl/>
        </w:rPr>
      </w:pPr>
      <w:r>
        <w:rPr>
          <w:rFonts w:cs="David" w:hint="cs"/>
          <w:u w:val="single"/>
          <w:rtl/>
        </w:rPr>
        <w:t>סהר פינטו:</w:t>
      </w:r>
    </w:p>
    <w:p w14:paraId="4C1F3B0C" w14:textId="77777777" w:rsidR="005757F7" w:rsidRDefault="005757F7" w:rsidP="005757F7">
      <w:pPr>
        <w:bidi/>
        <w:jc w:val="both"/>
        <w:rPr>
          <w:rFonts w:cs="David" w:hint="cs"/>
          <w:u w:val="single"/>
          <w:rtl/>
        </w:rPr>
      </w:pPr>
    </w:p>
    <w:p w14:paraId="6529272E" w14:textId="77777777" w:rsidR="005757F7" w:rsidRDefault="005757F7" w:rsidP="005757F7">
      <w:pPr>
        <w:bidi/>
        <w:jc w:val="both"/>
        <w:rPr>
          <w:rFonts w:cs="David" w:hint="cs"/>
          <w:rtl/>
        </w:rPr>
      </w:pPr>
      <w:r>
        <w:rPr>
          <w:rFonts w:cs="David" w:hint="cs"/>
          <w:rtl/>
        </w:rPr>
        <w:tab/>
        <w:t>יושב ראש קואליציה לא קיים.</w:t>
      </w:r>
    </w:p>
    <w:p w14:paraId="76D0F828" w14:textId="77777777" w:rsidR="005757F7" w:rsidRDefault="005757F7" w:rsidP="005757F7">
      <w:pPr>
        <w:bidi/>
        <w:jc w:val="both"/>
        <w:rPr>
          <w:rFonts w:cs="David" w:hint="cs"/>
          <w:rtl/>
        </w:rPr>
      </w:pPr>
    </w:p>
    <w:p w14:paraId="49CD1EAD" w14:textId="77777777" w:rsidR="005757F7" w:rsidRDefault="005757F7" w:rsidP="005757F7">
      <w:pPr>
        <w:bidi/>
        <w:jc w:val="both"/>
        <w:rPr>
          <w:rFonts w:cs="David" w:hint="cs"/>
          <w:u w:val="single"/>
          <w:rtl/>
        </w:rPr>
      </w:pPr>
      <w:r>
        <w:rPr>
          <w:rFonts w:cs="David" w:hint="cs"/>
          <w:u w:val="single"/>
          <w:rtl/>
        </w:rPr>
        <w:t>איל ינון:</w:t>
      </w:r>
    </w:p>
    <w:p w14:paraId="5D1EAE55" w14:textId="77777777" w:rsidR="005757F7" w:rsidRDefault="005757F7" w:rsidP="005757F7">
      <w:pPr>
        <w:bidi/>
        <w:jc w:val="both"/>
        <w:rPr>
          <w:rFonts w:cs="David" w:hint="cs"/>
          <w:u w:val="single"/>
          <w:rtl/>
        </w:rPr>
      </w:pPr>
    </w:p>
    <w:p w14:paraId="7D12EAC3" w14:textId="77777777" w:rsidR="005757F7" w:rsidRDefault="005757F7" w:rsidP="005757F7">
      <w:pPr>
        <w:bidi/>
        <w:jc w:val="both"/>
        <w:rPr>
          <w:rFonts w:cs="David" w:hint="cs"/>
          <w:rtl/>
        </w:rPr>
      </w:pPr>
      <w:r>
        <w:rPr>
          <w:rFonts w:cs="David" w:hint="cs"/>
          <w:rtl/>
        </w:rPr>
        <w:tab/>
        <w:t xml:space="preserve">אתה טועה, הכניסו אותו לסגל אלף של המדינה. זה חידוש מהכנסת הקודמת. </w:t>
      </w:r>
    </w:p>
    <w:p w14:paraId="59C52CA8" w14:textId="77777777" w:rsidR="005757F7" w:rsidRDefault="005757F7" w:rsidP="005757F7">
      <w:pPr>
        <w:bidi/>
        <w:jc w:val="both"/>
        <w:rPr>
          <w:rFonts w:cs="David" w:hint="cs"/>
          <w:rtl/>
        </w:rPr>
      </w:pPr>
    </w:p>
    <w:p w14:paraId="7C4EFF92" w14:textId="77777777" w:rsidR="005757F7" w:rsidRPr="004B7104" w:rsidRDefault="005757F7" w:rsidP="005757F7">
      <w:pPr>
        <w:bidi/>
        <w:jc w:val="both"/>
        <w:rPr>
          <w:rFonts w:cs="David" w:hint="cs"/>
          <w:u w:val="single"/>
          <w:rtl/>
        </w:rPr>
      </w:pPr>
      <w:r w:rsidRPr="004B7104">
        <w:rPr>
          <w:rFonts w:cs="David" w:hint="cs"/>
          <w:u w:val="single"/>
          <w:rtl/>
        </w:rPr>
        <w:t>אברהם מיכאלי:</w:t>
      </w:r>
    </w:p>
    <w:p w14:paraId="7DAF7C5F" w14:textId="77777777" w:rsidR="005757F7" w:rsidRDefault="005757F7" w:rsidP="005757F7">
      <w:pPr>
        <w:bidi/>
        <w:jc w:val="both"/>
        <w:rPr>
          <w:rFonts w:cs="David" w:hint="cs"/>
          <w:u w:val="single"/>
          <w:rtl/>
        </w:rPr>
      </w:pPr>
    </w:p>
    <w:p w14:paraId="50433DEC" w14:textId="77777777" w:rsidR="005757F7" w:rsidRDefault="005757F7" w:rsidP="005757F7">
      <w:pPr>
        <w:bidi/>
        <w:jc w:val="both"/>
        <w:rPr>
          <w:rFonts w:cs="David" w:hint="cs"/>
          <w:rtl/>
        </w:rPr>
      </w:pPr>
      <w:r>
        <w:rPr>
          <w:rFonts w:cs="David" w:hint="cs"/>
          <w:rtl/>
        </w:rPr>
        <w:tab/>
        <w:t xml:space="preserve">אני אגיד לך איפה מתחילה הבעיה. ועדת שרים לא מוציאה פרוטוקולים. עד שיוצאים פרוטוקולים עוברים שבועיים. אם היו מקבלים פרוטוקול באותו יום, היינו יודעים שזאת החלטת הממשלה. למשל, בטרומי, ידענו שזאת עמדת הממשלה. </w:t>
      </w:r>
    </w:p>
    <w:p w14:paraId="3EAB78DA" w14:textId="77777777" w:rsidR="005757F7" w:rsidRDefault="005757F7" w:rsidP="005757F7">
      <w:pPr>
        <w:bidi/>
        <w:jc w:val="both"/>
        <w:rPr>
          <w:rFonts w:cs="David" w:hint="cs"/>
          <w:rtl/>
        </w:rPr>
      </w:pPr>
    </w:p>
    <w:p w14:paraId="53480F2C" w14:textId="77777777" w:rsidR="005757F7" w:rsidRDefault="005757F7" w:rsidP="005757F7">
      <w:pPr>
        <w:bidi/>
        <w:jc w:val="both"/>
        <w:rPr>
          <w:rFonts w:cs="David" w:hint="cs"/>
          <w:u w:val="single"/>
          <w:rtl/>
        </w:rPr>
      </w:pPr>
      <w:r>
        <w:rPr>
          <w:rFonts w:cs="David" w:hint="cs"/>
          <w:u w:val="single"/>
          <w:rtl/>
        </w:rPr>
        <w:t>זאב אלקין:</w:t>
      </w:r>
    </w:p>
    <w:p w14:paraId="0E7AEBDF" w14:textId="77777777" w:rsidR="005757F7" w:rsidRDefault="005757F7" w:rsidP="005757F7">
      <w:pPr>
        <w:bidi/>
        <w:jc w:val="both"/>
        <w:rPr>
          <w:rFonts w:cs="David" w:hint="cs"/>
          <w:u w:val="single"/>
          <w:rtl/>
        </w:rPr>
      </w:pPr>
    </w:p>
    <w:p w14:paraId="1CB7782C" w14:textId="77777777" w:rsidR="005757F7" w:rsidRDefault="005757F7" w:rsidP="005757F7">
      <w:pPr>
        <w:bidi/>
        <w:jc w:val="both"/>
        <w:rPr>
          <w:rFonts w:cs="David" w:hint="cs"/>
          <w:rtl/>
        </w:rPr>
      </w:pPr>
      <w:r>
        <w:rPr>
          <w:rFonts w:cs="David" w:hint="cs"/>
          <w:rtl/>
        </w:rPr>
        <w:tab/>
        <w:t xml:space="preserve">אבל ועדת שרים או פורום שרי ממשלה לא יכול לחייב. </w:t>
      </w:r>
    </w:p>
    <w:p w14:paraId="4589DF44" w14:textId="77777777" w:rsidR="005757F7" w:rsidRDefault="005757F7" w:rsidP="005757F7">
      <w:pPr>
        <w:bidi/>
        <w:jc w:val="both"/>
        <w:rPr>
          <w:rFonts w:cs="David" w:hint="cs"/>
          <w:rtl/>
        </w:rPr>
      </w:pPr>
    </w:p>
    <w:p w14:paraId="5546FEC8" w14:textId="77777777" w:rsidR="005757F7" w:rsidRPr="00B01A1E" w:rsidRDefault="005757F7" w:rsidP="005757F7">
      <w:pPr>
        <w:bidi/>
        <w:ind w:firstLine="720"/>
        <w:jc w:val="both"/>
        <w:rPr>
          <w:rFonts w:cs="David" w:hint="cs"/>
          <w:rtl/>
        </w:rPr>
      </w:pPr>
      <w:r>
        <w:rPr>
          <w:rFonts w:cs="David" w:hint="cs"/>
          <w:rtl/>
        </w:rPr>
        <w:t xml:space="preserve">בקשר לנושא הראשון שעל סדר-היום, אמרתי לחבר הכנסת זאב שחסר אחד מהשניים, או חבר כנסת שישי שהוא חבר קבוע או פקס. </w:t>
      </w:r>
    </w:p>
    <w:p w14:paraId="1FA918A6" w14:textId="77777777" w:rsidR="005757F7" w:rsidRPr="004B7104" w:rsidRDefault="005757F7" w:rsidP="005757F7">
      <w:pPr>
        <w:bidi/>
        <w:jc w:val="both"/>
        <w:rPr>
          <w:rFonts w:cs="David" w:hint="cs"/>
          <w:rtl/>
        </w:rPr>
      </w:pPr>
    </w:p>
    <w:p w14:paraId="3523518D" w14:textId="77777777" w:rsidR="005757F7" w:rsidRPr="004B7104" w:rsidRDefault="005757F7" w:rsidP="005757F7">
      <w:pPr>
        <w:bidi/>
        <w:jc w:val="both"/>
        <w:rPr>
          <w:rFonts w:cs="David" w:hint="cs"/>
          <w:u w:val="single"/>
          <w:rtl/>
        </w:rPr>
      </w:pPr>
      <w:r w:rsidRPr="004B7104">
        <w:rPr>
          <w:rFonts w:cs="David" w:hint="cs"/>
          <w:u w:val="single"/>
          <w:rtl/>
        </w:rPr>
        <w:t>נסים זאב:</w:t>
      </w:r>
    </w:p>
    <w:p w14:paraId="26FC5F5F" w14:textId="77777777" w:rsidR="005757F7" w:rsidRPr="004B7104" w:rsidRDefault="005757F7" w:rsidP="005757F7">
      <w:pPr>
        <w:bidi/>
        <w:jc w:val="both"/>
        <w:rPr>
          <w:rFonts w:cs="David" w:hint="cs"/>
          <w:u w:val="single"/>
          <w:rtl/>
        </w:rPr>
      </w:pPr>
    </w:p>
    <w:p w14:paraId="3AE38E7D" w14:textId="77777777" w:rsidR="005757F7" w:rsidRDefault="005757F7" w:rsidP="005757F7">
      <w:pPr>
        <w:bidi/>
        <w:ind w:firstLine="720"/>
        <w:jc w:val="both"/>
        <w:rPr>
          <w:rFonts w:cs="David" w:hint="cs"/>
          <w:rtl/>
        </w:rPr>
      </w:pPr>
      <w:r>
        <w:rPr>
          <w:rFonts w:cs="David" w:hint="cs"/>
          <w:rtl/>
        </w:rPr>
        <w:t xml:space="preserve">אני מבקש לרשום לפרוטוקול לרשום את השאלות שלי. אני רוצה גם סגן שר ולא להגביל גם את הסגנים כדי שאם השרים לא יהיו - - - </w:t>
      </w:r>
    </w:p>
    <w:p w14:paraId="46DE161F" w14:textId="77777777" w:rsidR="005757F7" w:rsidRDefault="005757F7" w:rsidP="005757F7">
      <w:pPr>
        <w:bidi/>
        <w:ind w:firstLine="720"/>
        <w:jc w:val="both"/>
        <w:rPr>
          <w:rFonts w:cs="David" w:hint="cs"/>
          <w:rtl/>
        </w:rPr>
      </w:pPr>
    </w:p>
    <w:p w14:paraId="51036C64" w14:textId="77777777" w:rsidR="005757F7" w:rsidRDefault="005757F7" w:rsidP="005757F7">
      <w:pPr>
        <w:keepNext/>
        <w:bidi/>
        <w:jc w:val="both"/>
        <w:rPr>
          <w:rFonts w:cs="David" w:hint="cs"/>
          <w:u w:val="single"/>
          <w:rtl/>
        </w:rPr>
      </w:pPr>
      <w:r>
        <w:rPr>
          <w:rFonts w:cs="David" w:hint="cs"/>
          <w:u w:val="single"/>
          <w:rtl/>
        </w:rPr>
        <w:t>היו"ר דוד רותם:</w:t>
      </w:r>
    </w:p>
    <w:p w14:paraId="0B621CF6" w14:textId="77777777" w:rsidR="005757F7" w:rsidRDefault="005757F7" w:rsidP="005757F7">
      <w:pPr>
        <w:keepNext/>
        <w:bidi/>
        <w:jc w:val="both"/>
        <w:rPr>
          <w:rFonts w:cs="David" w:hint="cs"/>
          <w:u w:val="single"/>
          <w:rtl/>
        </w:rPr>
      </w:pPr>
    </w:p>
    <w:p w14:paraId="4DFDBAAB" w14:textId="77777777" w:rsidR="005757F7" w:rsidRDefault="005757F7" w:rsidP="005757F7">
      <w:pPr>
        <w:bidi/>
        <w:jc w:val="both"/>
        <w:rPr>
          <w:rFonts w:cs="David" w:hint="cs"/>
          <w:rtl/>
        </w:rPr>
      </w:pPr>
      <w:r>
        <w:rPr>
          <w:rFonts w:cs="David" w:hint="cs"/>
          <w:rtl/>
        </w:rPr>
        <w:tab/>
        <w:t xml:space="preserve">נסים, אבל אז לא תהיה אחרון הדוברים ואני אדבר אחריך, זאת בעיה. </w:t>
      </w:r>
    </w:p>
    <w:p w14:paraId="19EF1FE5" w14:textId="77777777" w:rsidR="005757F7" w:rsidRDefault="005757F7" w:rsidP="005757F7">
      <w:pPr>
        <w:bidi/>
        <w:jc w:val="both"/>
        <w:rPr>
          <w:rFonts w:cs="David" w:hint="cs"/>
          <w:rtl/>
        </w:rPr>
      </w:pPr>
    </w:p>
    <w:p w14:paraId="05A74BA4" w14:textId="77777777" w:rsidR="005757F7" w:rsidRDefault="005757F7" w:rsidP="005757F7">
      <w:pPr>
        <w:bidi/>
        <w:jc w:val="both"/>
        <w:rPr>
          <w:rFonts w:cs="David" w:hint="cs"/>
          <w:u w:val="single"/>
          <w:rtl/>
        </w:rPr>
      </w:pPr>
      <w:r>
        <w:rPr>
          <w:rFonts w:cs="David" w:hint="cs"/>
          <w:u w:val="single"/>
          <w:rtl/>
        </w:rPr>
        <w:t>נסים זאב:</w:t>
      </w:r>
    </w:p>
    <w:p w14:paraId="7E0D95EF" w14:textId="77777777" w:rsidR="005757F7" w:rsidRPr="00DC2F3B" w:rsidRDefault="005757F7" w:rsidP="005757F7">
      <w:pPr>
        <w:bidi/>
        <w:jc w:val="both"/>
        <w:rPr>
          <w:rFonts w:cs="David" w:hint="cs"/>
          <w:u w:val="single"/>
          <w:rtl/>
        </w:rPr>
      </w:pPr>
    </w:p>
    <w:p w14:paraId="6A3DFD57" w14:textId="77777777" w:rsidR="005757F7" w:rsidRDefault="005757F7" w:rsidP="005757F7">
      <w:pPr>
        <w:bidi/>
        <w:ind w:firstLine="720"/>
        <w:jc w:val="both"/>
        <w:rPr>
          <w:rFonts w:cs="David" w:hint="cs"/>
          <w:rtl/>
        </w:rPr>
      </w:pPr>
      <w:r>
        <w:rPr>
          <w:rFonts w:cs="David" w:hint="cs"/>
          <w:rtl/>
        </w:rPr>
        <w:t xml:space="preserve">יש לי רק דבר משפטי להעיר. </w:t>
      </w:r>
      <w:r w:rsidRPr="004B7104">
        <w:rPr>
          <w:rFonts w:cs="David" w:hint="cs"/>
          <w:rtl/>
        </w:rPr>
        <w:t>לא יכול להיות שיושבת ראש האופוזיציה</w:t>
      </w:r>
      <w:r>
        <w:rPr>
          <w:rFonts w:cs="David" w:hint="cs"/>
          <w:rtl/>
        </w:rPr>
        <w:t xml:space="preserve"> יכולה לדבר שעה כשראש הממשלה מסכם בחמש דקות. </w:t>
      </w:r>
      <w:r w:rsidRPr="004B7104">
        <w:rPr>
          <w:rFonts w:cs="David" w:hint="cs"/>
          <w:rtl/>
        </w:rPr>
        <w:t>צריך להגביל את זמנם</w:t>
      </w:r>
      <w:r>
        <w:rPr>
          <w:rFonts w:cs="David" w:hint="cs"/>
          <w:rtl/>
        </w:rPr>
        <w:t>, עשר דקות ועשר דקות או רבע שעה ורבע שעה</w:t>
      </w:r>
      <w:r w:rsidRPr="004B7104">
        <w:rPr>
          <w:rFonts w:cs="David" w:hint="cs"/>
          <w:rtl/>
        </w:rPr>
        <w:t xml:space="preserve">. </w:t>
      </w:r>
    </w:p>
    <w:p w14:paraId="672CD4D6" w14:textId="77777777" w:rsidR="005757F7" w:rsidRDefault="005757F7" w:rsidP="005757F7">
      <w:pPr>
        <w:bidi/>
        <w:ind w:firstLine="720"/>
        <w:jc w:val="both"/>
        <w:rPr>
          <w:rFonts w:cs="David" w:hint="cs"/>
          <w:rtl/>
        </w:rPr>
      </w:pPr>
    </w:p>
    <w:p w14:paraId="3DEDF49A"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CCD9022" w14:textId="77777777" w:rsidR="005757F7" w:rsidRDefault="005757F7" w:rsidP="005757F7">
      <w:pPr>
        <w:bidi/>
        <w:ind w:firstLine="720"/>
        <w:jc w:val="both"/>
        <w:rPr>
          <w:rFonts w:cs="David" w:hint="cs"/>
          <w:rtl/>
        </w:rPr>
      </w:pPr>
    </w:p>
    <w:p w14:paraId="251F608A" w14:textId="77777777" w:rsidR="005757F7" w:rsidRDefault="005757F7" w:rsidP="005757F7">
      <w:pPr>
        <w:bidi/>
        <w:ind w:firstLine="720"/>
        <w:jc w:val="both"/>
        <w:rPr>
          <w:rFonts w:cs="David" w:hint="cs"/>
          <w:rtl/>
        </w:rPr>
      </w:pPr>
      <w:r>
        <w:rPr>
          <w:rFonts w:cs="David" w:hint="cs"/>
          <w:rtl/>
        </w:rPr>
        <w:t xml:space="preserve">נגיע לשם. </w:t>
      </w:r>
    </w:p>
    <w:p w14:paraId="3FC74F19" w14:textId="77777777" w:rsidR="005757F7" w:rsidRDefault="005757F7" w:rsidP="005757F7">
      <w:pPr>
        <w:bidi/>
        <w:jc w:val="both"/>
        <w:rPr>
          <w:rFonts w:cs="David" w:hint="cs"/>
          <w:rtl/>
        </w:rPr>
      </w:pPr>
    </w:p>
    <w:p w14:paraId="5C323810" w14:textId="77777777" w:rsidR="005757F7" w:rsidRDefault="005757F7" w:rsidP="005757F7">
      <w:pPr>
        <w:bidi/>
        <w:jc w:val="both"/>
        <w:rPr>
          <w:rFonts w:cs="David" w:hint="cs"/>
          <w:u w:val="single"/>
          <w:rtl/>
        </w:rPr>
      </w:pPr>
      <w:r>
        <w:rPr>
          <w:rFonts w:cs="David" w:hint="cs"/>
          <w:u w:val="single"/>
          <w:rtl/>
        </w:rPr>
        <w:t>נסים זאב:</w:t>
      </w:r>
    </w:p>
    <w:p w14:paraId="0D9DB0AE" w14:textId="77777777" w:rsidR="005757F7" w:rsidRDefault="005757F7" w:rsidP="005757F7">
      <w:pPr>
        <w:bidi/>
        <w:jc w:val="both"/>
        <w:rPr>
          <w:rFonts w:cs="David" w:hint="cs"/>
          <w:u w:val="single"/>
          <w:rtl/>
        </w:rPr>
      </w:pPr>
    </w:p>
    <w:p w14:paraId="758FC824" w14:textId="77777777" w:rsidR="005757F7" w:rsidRDefault="005757F7" w:rsidP="005757F7">
      <w:pPr>
        <w:bidi/>
        <w:jc w:val="both"/>
        <w:rPr>
          <w:rFonts w:cs="David" w:hint="cs"/>
          <w:rtl/>
        </w:rPr>
      </w:pPr>
      <w:r>
        <w:rPr>
          <w:rFonts w:cs="David" w:hint="cs"/>
          <w:rtl/>
        </w:rPr>
        <w:tab/>
        <w:t xml:space="preserve">אני חושב </w:t>
      </w:r>
      <w:r w:rsidRPr="004B7104">
        <w:rPr>
          <w:rFonts w:cs="David" w:hint="cs"/>
          <w:rtl/>
        </w:rPr>
        <w:t xml:space="preserve"> </w:t>
      </w:r>
      <w:r>
        <w:rPr>
          <w:rFonts w:cs="David" w:hint="cs"/>
          <w:rtl/>
        </w:rPr>
        <w:t xml:space="preserve">שראש הממשלה צריך לדבר אחרון ולא יושבת ראש האופוזיציה. </w:t>
      </w:r>
    </w:p>
    <w:p w14:paraId="27FE117A" w14:textId="77777777" w:rsidR="005757F7" w:rsidRDefault="005757F7" w:rsidP="005757F7">
      <w:pPr>
        <w:bidi/>
        <w:jc w:val="both"/>
        <w:rPr>
          <w:rFonts w:cs="David" w:hint="cs"/>
          <w:rtl/>
        </w:rPr>
      </w:pPr>
    </w:p>
    <w:p w14:paraId="58F14DA9" w14:textId="77777777" w:rsidR="005757F7" w:rsidRDefault="005757F7" w:rsidP="005757F7">
      <w:pPr>
        <w:bidi/>
        <w:jc w:val="both"/>
        <w:rPr>
          <w:rFonts w:cs="David" w:hint="cs"/>
          <w:rtl/>
        </w:rPr>
      </w:pPr>
    </w:p>
    <w:p w14:paraId="3C3D2C27" w14:textId="77777777" w:rsidR="005757F7" w:rsidRDefault="005757F7" w:rsidP="005757F7">
      <w:pPr>
        <w:bidi/>
        <w:jc w:val="both"/>
        <w:rPr>
          <w:rFonts w:cs="David" w:hint="cs"/>
          <w:u w:val="single"/>
          <w:rtl/>
        </w:rPr>
      </w:pPr>
      <w:r>
        <w:rPr>
          <w:rFonts w:cs="David" w:hint="cs"/>
          <w:u w:val="single"/>
          <w:rtl/>
        </w:rPr>
        <w:t>רונית חייקין:</w:t>
      </w:r>
    </w:p>
    <w:p w14:paraId="11D3B341" w14:textId="77777777" w:rsidR="005757F7" w:rsidRDefault="005757F7" w:rsidP="005757F7">
      <w:pPr>
        <w:bidi/>
        <w:jc w:val="both"/>
        <w:rPr>
          <w:rFonts w:cs="David" w:hint="cs"/>
          <w:u w:val="single"/>
          <w:rtl/>
        </w:rPr>
      </w:pPr>
    </w:p>
    <w:p w14:paraId="01908B5A" w14:textId="77777777" w:rsidR="005757F7" w:rsidRDefault="005757F7" w:rsidP="005757F7">
      <w:pPr>
        <w:bidi/>
        <w:jc w:val="both"/>
        <w:rPr>
          <w:rFonts w:cs="David" w:hint="cs"/>
          <w:rtl/>
        </w:rPr>
      </w:pPr>
      <w:r>
        <w:rPr>
          <w:rFonts w:cs="David" w:hint="cs"/>
          <w:rtl/>
        </w:rPr>
        <w:tab/>
        <w:t>זה החוק.</w:t>
      </w:r>
    </w:p>
    <w:p w14:paraId="213E9ACB" w14:textId="77777777" w:rsidR="005757F7" w:rsidRDefault="005757F7" w:rsidP="005757F7">
      <w:pPr>
        <w:bidi/>
        <w:jc w:val="both"/>
        <w:rPr>
          <w:rFonts w:cs="David" w:hint="cs"/>
          <w:rtl/>
        </w:rPr>
      </w:pPr>
    </w:p>
    <w:p w14:paraId="79C51FD5" w14:textId="77777777" w:rsidR="005757F7" w:rsidRDefault="005757F7" w:rsidP="005757F7">
      <w:pPr>
        <w:bidi/>
        <w:jc w:val="both"/>
        <w:rPr>
          <w:rFonts w:cs="David" w:hint="cs"/>
          <w:u w:val="single"/>
          <w:rtl/>
        </w:rPr>
      </w:pPr>
      <w:r>
        <w:rPr>
          <w:rFonts w:cs="David" w:hint="cs"/>
          <w:u w:val="single"/>
          <w:rtl/>
        </w:rPr>
        <w:t>נסים זאב:</w:t>
      </w:r>
    </w:p>
    <w:p w14:paraId="1A631BAA" w14:textId="77777777" w:rsidR="005757F7" w:rsidRPr="007A139F" w:rsidRDefault="005757F7" w:rsidP="005757F7">
      <w:pPr>
        <w:bidi/>
        <w:jc w:val="both"/>
        <w:rPr>
          <w:rFonts w:cs="David" w:hint="cs"/>
          <w:u w:val="single"/>
          <w:rtl/>
        </w:rPr>
      </w:pPr>
    </w:p>
    <w:p w14:paraId="67290C91" w14:textId="77777777" w:rsidR="005757F7" w:rsidRPr="004B7104" w:rsidRDefault="005757F7" w:rsidP="005757F7">
      <w:pPr>
        <w:bidi/>
        <w:ind w:firstLine="720"/>
        <w:jc w:val="both"/>
        <w:rPr>
          <w:rFonts w:cs="David" w:hint="cs"/>
          <w:rtl/>
        </w:rPr>
      </w:pPr>
      <w:r>
        <w:rPr>
          <w:rFonts w:cs="David" w:hint="cs"/>
          <w:rtl/>
        </w:rPr>
        <w:t xml:space="preserve">אנחנו נשנה את החוק, אנחנו בית מחוקקים. </w:t>
      </w:r>
    </w:p>
    <w:p w14:paraId="2CD3FF47" w14:textId="77777777" w:rsidR="005757F7" w:rsidRPr="004B7104" w:rsidRDefault="005757F7" w:rsidP="005757F7">
      <w:pPr>
        <w:bidi/>
        <w:jc w:val="both"/>
        <w:rPr>
          <w:rFonts w:cs="David" w:hint="cs"/>
          <w:rtl/>
        </w:rPr>
      </w:pPr>
    </w:p>
    <w:p w14:paraId="5BF51025" w14:textId="77777777" w:rsidR="005757F7" w:rsidRPr="004B7104" w:rsidRDefault="005757F7" w:rsidP="005757F7">
      <w:pPr>
        <w:bidi/>
        <w:jc w:val="both"/>
        <w:rPr>
          <w:rFonts w:cs="David" w:hint="cs"/>
          <w:rtl/>
        </w:rPr>
      </w:pPr>
    </w:p>
    <w:p w14:paraId="637954F9" w14:textId="77777777" w:rsidR="005757F7" w:rsidRPr="004B7104" w:rsidRDefault="005757F7" w:rsidP="005757F7">
      <w:pPr>
        <w:bidi/>
        <w:jc w:val="both"/>
        <w:rPr>
          <w:rFonts w:cs="David" w:hint="cs"/>
          <w:rtl/>
        </w:rPr>
      </w:pPr>
      <w:r>
        <w:rPr>
          <w:rFonts w:cs="David"/>
          <w:rtl/>
        </w:rPr>
        <w:br w:type="page"/>
      </w:r>
    </w:p>
    <w:p w14:paraId="40BDC620" w14:textId="77777777" w:rsidR="005757F7" w:rsidRDefault="005757F7" w:rsidP="005757F7">
      <w:pPr>
        <w:bidi/>
        <w:jc w:val="both"/>
        <w:rPr>
          <w:rFonts w:cs="David" w:hint="cs"/>
          <w:rtl/>
        </w:rPr>
      </w:pPr>
    </w:p>
    <w:p w14:paraId="4B668228" w14:textId="77777777" w:rsidR="005757F7" w:rsidRPr="00581F05" w:rsidRDefault="005757F7" w:rsidP="005757F7">
      <w:pPr>
        <w:bidi/>
        <w:jc w:val="center"/>
        <w:rPr>
          <w:rFonts w:cs="David" w:hint="cs"/>
          <w:b/>
          <w:bCs/>
          <w:u w:val="single"/>
          <w:rtl/>
        </w:rPr>
      </w:pPr>
      <w:r w:rsidRPr="00581F05">
        <w:rPr>
          <w:rFonts w:cs="David" w:hint="cs"/>
          <w:b/>
          <w:bCs/>
          <w:u w:val="single"/>
          <w:rtl/>
        </w:rPr>
        <w:t xml:space="preserve">בקשת חבר הכנסת דוד רותם להקדמת הדיון בהצעת חוק האזרחות (תיקון </w:t>
      </w:r>
      <w:r w:rsidRPr="00581F05">
        <w:rPr>
          <w:rFonts w:cs="David"/>
          <w:b/>
          <w:bCs/>
          <w:u w:val="single"/>
          <w:rtl/>
        </w:rPr>
        <w:t>–</w:t>
      </w:r>
      <w:r w:rsidRPr="00581F05">
        <w:rPr>
          <w:rFonts w:cs="David" w:hint="cs"/>
          <w:b/>
          <w:bCs/>
          <w:u w:val="single"/>
          <w:rtl/>
        </w:rPr>
        <w:t xml:space="preserve"> ביטול אזרחו</w:t>
      </w:r>
      <w:r>
        <w:rPr>
          <w:rFonts w:cs="David" w:hint="cs"/>
          <w:b/>
          <w:bCs/>
          <w:u w:val="single"/>
          <w:rtl/>
        </w:rPr>
        <w:t>ת</w:t>
      </w:r>
      <w:r w:rsidRPr="00581F05">
        <w:rPr>
          <w:rFonts w:cs="David" w:hint="cs"/>
          <w:b/>
          <w:bCs/>
          <w:u w:val="single"/>
          <w:rtl/>
        </w:rPr>
        <w:t xml:space="preserve"> בגין מעשה טרור או ריגול) התש"ע (פ/2377/18), לפני הקריאה הטרומית</w:t>
      </w:r>
    </w:p>
    <w:p w14:paraId="369C0BC7" w14:textId="77777777" w:rsidR="005757F7" w:rsidRPr="00581F05" w:rsidRDefault="005757F7" w:rsidP="005757F7">
      <w:pPr>
        <w:bidi/>
        <w:jc w:val="center"/>
        <w:rPr>
          <w:rFonts w:cs="David" w:hint="cs"/>
          <w:b/>
          <w:bCs/>
          <w:u w:val="single"/>
          <w:rtl/>
        </w:rPr>
      </w:pPr>
    </w:p>
    <w:p w14:paraId="1B7CA391" w14:textId="77777777" w:rsidR="005757F7" w:rsidRDefault="005757F7" w:rsidP="005757F7">
      <w:pPr>
        <w:bidi/>
        <w:jc w:val="both"/>
        <w:rPr>
          <w:rFonts w:cs="David" w:hint="cs"/>
          <w:u w:val="single"/>
          <w:rtl/>
        </w:rPr>
      </w:pPr>
    </w:p>
    <w:p w14:paraId="179BB617" w14:textId="77777777" w:rsidR="005757F7" w:rsidRPr="004B7104" w:rsidRDefault="005757F7" w:rsidP="005757F7">
      <w:pPr>
        <w:bidi/>
        <w:jc w:val="both"/>
        <w:rPr>
          <w:rFonts w:cs="David" w:hint="cs"/>
          <w:u w:val="single"/>
          <w:rtl/>
        </w:rPr>
      </w:pPr>
      <w:r>
        <w:rPr>
          <w:rFonts w:cs="David" w:hint="cs"/>
          <w:u w:val="single"/>
          <w:rtl/>
        </w:rPr>
        <w:t xml:space="preserve">היו"ר </w:t>
      </w:r>
      <w:r w:rsidRPr="004B7104">
        <w:rPr>
          <w:rFonts w:cs="David" w:hint="cs"/>
          <w:u w:val="single"/>
          <w:rtl/>
        </w:rPr>
        <w:t>יריב לוין:</w:t>
      </w:r>
    </w:p>
    <w:p w14:paraId="4BA53D9D" w14:textId="77777777" w:rsidR="005757F7" w:rsidRPr="004B7104" w:rsidRDefault="005757F7" w:rsidP="005757F7">
      <w:pPr>
        <w:bidi/>
        <w:jc w:val="both"/>
        <w:rPr>
          <w:rFonts w:cs="David" w:hint="cs"/>
          <w:u w:val="single"/>
          <w:rtl/>
        </w:rPr>
      </w:pPr>
    </w:p>
    <w:p w14:paraId="1D397ECA" w14:textId="77777777" w:rsidR="005757F7" w:rsidRPr="004B7104" w:rsidRDefault="005757F7" w:rsidP="005757F7">
      <w:pPr>
        <w:bidi/>
        <w:ind w:firstLine="720"/>
        <w:jc w:val="both"/>
        <w:rPr>
          <w:rFonts w:cs="David" w:hint="cs"/>
          <w:rtl/>
        </w:rPr>
      </w:pPr>
      <w:r w:rsidRPr="004B7104">
        <w:rPr>
          <w:rFonts w:cs="David" w:hint="cs"/>
          <w:rtl/>
        </w:rPr>
        <w:t>אני אעשה הפסקה לדקה בסעיף</w:t>
      </w:r>
      <w:r>
        <w:rPr>
          <w:rFonts w:cs="David" w:hint="cs"/>
          <w:rtl/>
        </w:rPr>
        <w:t xml:space="preserve"> התקנון</w:t>
      </w:r>
      <w:r w:rsidRPr="004B7104">
        <w:rPr>
          <w:rFonts w:cs="David" w:hint="cs"/>
          <w:rtl/>
        </w:rPr>
        <w:t xml:space="preserve"> ונעבור לסעיף הראשון לסדר היום</w:t>
      </w:r>
      <w:r>
        <w:rPr>
          <w:rFonts w:cs="David" w:hint="cs"/>
          <w:rtl/>
        </w:rPr>
        <w:t xml:space="preserve">: בקשת חבר הכנסת דוד רותם להקדמת הדיון בהצעת חוק האזרחות (תיקון </w:t>
      </w:r>
      <w:r>
        <w:rPr>
          <w:rFonts w:cs="David"/>
          <w:rtl/>
        </w:rPr>
        <w:t>–</w:t>
      </w:r>
      <w:r>
        <w:rPr>
          <w:rFonts w:cs="David" w:hint="cs"/>
          <w:rtl/>
        </w:rPr>
        <w:t xml:space="preserve"> ביטול אזרחות בגין מעשה טרור או ריגול), התש"ע (פ/2377/18) לפני הקריאה הטרומית</w:t>
      </w:r>
      <w:r w:rsidRPr="004B7104">
        <w:rPr>
          <w:rFonts w:cs="David" w:hint="cs"/>
          <w:rtl/>
        </w:rPr>
        <w:t xml:space="preserve">. </w:t>
      </w:r>
    </w:p>
    <w:p w14:paraId="41C1BB30" w14:textId="77777777" w:rsidR="005757F7" w:rsidRPr="004B7104" w:rsidRDefault="005757F7" w:rsidP="005757F7">
      <w:pPr>
        <w:bidi/>
        <w:jc w:val="both"/>
        <w:rPr>
          <w:rFonts w:cs="David" w:hint="cs"/>
          <w:rtl/>
        </w:rPr>
      </w:pPr>
    </w:p>
    <w:p w14:paraId="4036F5EE" w14:textId="77777777" w:rsidR="005757F7" w:rsidRPr="004B7104" w:rsidRDefault="005757F7" w:rsidP="005757F7">
      <w:pPr>
        <w:bidi/>
        <w:jc w:val="both"/>
        <w:rPr>
          <w:rFonts w:cs="David" w:hint="cs"/>
          <w:rtl/>
        </w:rPr>
      </w:pPr>
    </w:p>
    <w:p w14:paraId="17858EF8" w14:textId="77777777" w:rsidR="005757F7" w:rsidRPr="004B7104" w:rsidRDefault="005757F7" w:rsidP="005757F7">
      <w:pPr>
        <w:bidi/>
        <w:jc w:val="both"/>
        <w:rPr>
          <w:rFonts w:cs="David" w:hint="cs"/>
          <w:u w:val="single"/>
          <w:rtl/>
        </w:rPr>
      </w:pPr>
      <w:r w:rsidRPr="004B7104">
        <w:rPr>
          <w:rFonts w:cs="David" w:hint="cs"/>
          <w:u w:val="single"/>
          <w:rtl/>
        </w:rPr>
        <w:t>אברהם מיכאלי:</w:t>
      </w:r>
    </w:p>
    <w:p w14:paraId="79CA7BF5" w14:textId="77777777" w:rsidR="005757F7" w:rsidRPr="004B7104" w:rsidRDefault="005757F7" w:rsidP="005757F7">
      <w:pPr>
        <w:bidi/>
        <w:jc w:val="both"/>
        <w:rPr>
          <w:rFonts w:cs="David" w:hint="cs"/>
          <w:u w:val="single"/>
          <w:rtl/>
        </w:rPr>
      </w:pPr>
    </w:p>
    <w:p w14:paraId="68026B39" w14:textId="77777777" w:rsidR="005757F7" w:rsidRPr="004B7104" w:rsidRDefault="005757F7" w:rsidP="005757F7">
      <w:pPr>
        <w:bidi/>
        <w:ind w:firstLine="720"/>
        <w:jc w:val="both"/>
        <w:rPr>
          <w:rFonts w:cs="David" w:hint="cs"/>
          <w:rtl/>
        </w:rPr>
      </w:pPr>
      <w:r w:rsidRPr="004B7104">
        <w:rPr>
          <w:rFonts w:cs="David" w:hint="cs"/>
          <w:rtl/>
        </w:rPr>
        <w:t>יש חוק נוסף של דוד אזולאי</w:t>
      </w:r>
      <w:r>
        <w:rPr>
          <w:rFonts w:cs="David" w:hint="cs"/>
          <w:rtl/>
        </w:rPr>
        <w:t xml:space="preserve"> בדיוק באותו נושא</w:t>
      </w:r>
      <w:r w:rsidRPr="004B7104">
        <w:rPr>
          <w:rFonts w:cs="David" w:hint="cs"/>
          <w:rtl/>
        </w:rPr>
        <w:t xml:space="preserve">. </w:t>
      </w:r>
    </w:p>
    <w:p w14:paraId="3FD86869" w14:textId="77777777" w:rsidR="005757F7" w:rsidRPr="004B7104" w:rsidRDefault="005757F7" w:rsidP="005757F7">
      <w:pPr>
        <w:bidi/>
        <w:jc w:val="both"/>
        <w:rPr>
          <w:rFonts w:cs="David" w:hint="cs"/>
          <w:rtl/>
        </w:rPr>
      </w:pPr>
    </w:p>
    <w:p w14:paraId="6C2A63E7" w14:textId="77777777" w:rsidR="005757F7" w:rsidRDefault="005757F7" w:rsidP="005757F7">
      <w:pPr>
        <w:bidi/>
        <w:jc w:val="both"/>
        <w:rPr>
          <w:rFonts w:cs="David" w:hint="cs"/>
          <w:u w:val="single"/>
          <w:rtl/>
        </w:rPr>
      </w:pPr>
      <w:r>
        <w:rPr>
          <w:rFonts w:cs="David" w:hint="cs"/>
          <w:u w:val="single"/>
          <w:rtl/>
        </w:rPr>
        <w:t>תמי כנפו:</w:t>
      </w:r>
    </w:p>
    <w:p w14:paraId="31477401" w14:textId="77777777" w:rsidR="005757F7" w:rsidRPr="002F4F5F" w:rsidRDefault="005757F7" w:rsidP="005757F7">
      <w:pPr>
        <w:bidi/>
        <w:jc w:val="both"/>
        <w:rPr>
          <w:rFonts w:cs="David" w:hint="cs"/>
          <w:u w:val="single"/>
          <w:rtl/>
        </w:rPr>
      </w:pPr>
    </w:p>
    <w:p w14:paraId="1D3A112C" w14:textId="77777777" w:rsidR="005757F7" w:rsidRPr="004B7104" w:rsidRDefault="005757F7" w:rsidP="005757F7">
      <w:pPr>
        <w:bidi/>
        <w:ind w:firstLine="720"/>
        <w:jc w:val="both"/>
        <w:rPr>
          <w:rFonts w:cs="David" w:hint="cs"/>
          <w:rtl/>
        </w:rPr>
      </w:pPr>
      <w:r w:rsidRPr="004B7104">
        <w:rPr>
          <w:rFonts w:cs="David" w:hint="cs"/>
          <w:rtl/>
        </w:rPr>
        <w:t xml:space="preserve">אם יש לו מעל שבועיים הוא יכול להיצמד. </w:t>
      </w:r>
    </w:p>
    <w:p w14:paraId="57B19169" w14:textId="77777777" w:rsidR="005757F7" w:rsidRDefault="005757F7" w:rsidP="005757F7">
      <w:pPr>
        <w:bidi/>
        <w:jc w:val="both"/>
        <w:rPr>
          <w:rFonts w:cs="David" w:hint="cs"/>
          <w:rtl/>
        </w:rPr>
      </w:pPr>
    </w:p>
    <w:p w14:paraId="52244D79" w14:textId="77777777" w:rsidR="005757F7" w:rsidRDefault="005757F7" w:rsidP="005757F7">
      <w:pPr>
        <w:bidi/>
        <w:jc w:val="both"/>
        <w:rPr>
          <w:rFonts w:cs="David" w:hint="cs"/>
          <w:u w:val="single"/>
          <w:rtl/>
        </w:rPr>
      </w:pPr>
      <w:r>
        <w:rPr>
          <w:rFonts w:cs="David" w:hint="cs"/>
          <w:u w:val="single"/>
          <w:rtl/>
        </w:rPr>
        <w:t>זאב אלקין:</w:t>
      </w:r>
    </w:p>
    <w:p w14:paraId="55BCFD1D" w14:textId="77777777" w:rsidR="005757F7" w:rsidRDefault="005757F7" w:rsidP="005757F7">
      <w:pPr>
        <w:bidi/>
        <w:jc w:val="both"/>
        <w:rPr>
          <w:rFonts w:cs="David" w:hint="cs"/>
          <w:u w:val="single"/>
          <w:rtl/>
        </w:rPr>
      </w:pPr>
    </w:p>
    <w:p w14:paraId="4E47196D" w14:textId="77777777" w:rsidR="005757F7" w:rsidRDefault="005757F7" w:rsidP="005757F7">
      <w:pPr>
        <w:bidi/>
        <w:jc w:val="both"/>
        <w:rPr>
          <w:rFonts w:cs="David" w:hint="cs"/>
          <w:rtl/>
        </w:rPr>
      </w:pPr>
      <w:r>
        <w:rPr>
          <w:rFonts w:cs="David" w:hint="cs"/>
          <w:rtl/>
        </w:rPr>
        <w:tab/>
        <w:t>המכתב הוא מרותם.</w:t>
      </w:r>
    </w:p>
    <w:p w14:paraId="18A746E9" w14:textId="77777777" w:rsidR="005757F7" w:rsidRDefault="005757F7" w:rsidP="005757F7">
      <w:pPr>
        <w:bidi/>
        <w:jc w:val="both"/>
        <w:rPr>
          <w:rFonts w:cs="David" w:hint="cs"/>
          <w:rtl/>
        </w:rPr>
      </w:pPr>
    </w:p>
    <w:p w14:paraId="64582A17" w14:textId="77777777" w:rsidR="005757F7" w:rsidRDefault="005757F7" w:rsidP="005757F7">
      <w:pPr>
        <w:bidi/>
        <w:jc w:val="both"/>
        <w:rPr>
          <w:rFonts w:cs="David" w:hint="cs"/>
          <w:rtl/>
        </w:rPr>
      </w:pPr>
      <w:r w:rsidRPr="00797D4E">
        <w:rPr>
          <w:rFonts w:cs="David" w:hint="cs"/>
          <w:u w:val="single"/>
          <w:rtl/>
        </w:rPr>
        <w:t>ארבל אסטרחן:</w:t>
      </w:r>
    </w:p>
    <w:p w14:paraId="25539F35" w14:textId="77777777" w:rsidR="005757F7" w:rsidRDefault="005757F7" w:rsidP="005757F7">
      <w:pPr>
        <w:bidi/>
        <w:jc w:val="both"/>
        <w:rPr>
          <w:rFonts w:cs="David" w:hint="cs"/>
          <w:rtl/>
        </w:rPr>
      </w:pPr>
    </w:p>
    <w:p w14:paraId="140F687B" w14:textId="77777777" w:rsidR="005757F7" w:rsidRDefault="005757F7" w:rsidP="005757F7">
      <w:pPr>
        <w:bidi/>
        <w:jc w:val="both"/>
        <w:rPr>
          <w:rFonts w:cs="David" w:hint="cs"/>
          <w:rtl/>
        </w:rPr>
      </w:pPr>
      <w:r>
        <w:rPr>
          <w:rFonts w:cs="David" w:hint="cs"/>
          <w:rtl/>
        </w:rPr>
        <w:tab/>
        <w:t>ועל מה אנחנו מדברים על הפטור?</w:t>
      </w:r>
    </w:p>
    <w:p w14:paraId="2E280150" w14:textId="77777777" w:rsidR="005757F7" w:rsidRDefault="005757F7" w:rsidP="005757F7">
      <w:pPr>
        <w:bidi/>
        <w:jc w:val="both"/>
        <w:rPr>
          <w:rFonts w:cs="David" w:hint="cs"/>
          <w:rtl/>
        </w:rPr>
      </w:pPr>
    </w:p>
    <w:p w14:paraId="4FC7309B" w14:textId="77777777" w:rsidR="005757F7" w:rsidRDefault="005757F7" w:rsidP="005757F7">
      <w:pPr>
        <w:bidi/>
        <w:jc w:val="both"/>
        <w:rPr>
          <w:rFonts w:cs="David" w:hint="cs"/>
          <w:u w:val="single"/>
          <w:rtl/>
        </w:rPr>
      </w:pPr>
      <w:r>
        <w:rPr>
          <w:rFonts w:cs="David" w:hint="cs"/>
          <w:u w:val="single"/>
          <w:rtl/>
        </w:rPr>
        <w:t>זאב אלקין:</w:t>
      </w:r>
    </w:p>
    <w:p w14:paraId="27A07C48" w14:textId="77777777" w:rsidR="005757F7" w:rsidRDefault="005757F7" w:rsidP="005757F7">
      <w:pPr>
        <w:bidi/>
        <w:jc w:val="both"/>
        <w:rPr>
          <w:rFonts w:cs="David" w:hint="cs"/>
          <w:u w:val="single"/>
          <w:rtl/>
        </w:rPr>
      </w:pPr>
    </w:p>
    <w:p w14:paraId="52CCA50E" w14:textId="77777777" w:rsidR="005757F7" w:rsidRDefault="005757F7" w:rsidP="005757F7">
      <w:pPr>
        <w:bidi/>
        <w:jc w:val="both"/>
        <w:rPr>
          <w:rFonts w:cs="David" w:hint="cs"/>
          <w:rtl/>
        </w:rPr>
      </w:pPr>
      <w:r>
        <w:rPr>
          <w:rFonts w:cs="David" w:hint="cs"/>
          <w:rtl/>
        </w:rPr>
        <w:tab/>
        <w:t xml:space="preserve">אפשר להסיר את זה מסדר היום. </w:t>
      </w:r>
    </w:p>
    <w:p w14:paraId="0FE4EE32" w14:textId="77777777" w:rsidR="005757F7" w:rsidRDefault="005757F7" w:rsidP="005757F7">
      <w:pPr>
        <w:bidi/>
        <w:jc w:val="both"/>
        <w:rPr>
          <w:rFonts w:cs="David" w:hint="cs"/>
          <w:rtl/>
        </w:rPr>
      </w:pPr>
    </w:p>
    <w:p w14:paraId="5C929B0D" w14:textId="77777777" w:rsidR="005757F7" w:rsidRDefault="005757F7" w:rsidP="005757F7">
      <w:pPr>
        <w:bidi/>
        <w:jc w:val="both"/>
        <w:rPr>
          <w:rFonts w:cs="David" w:hint="cs"/>
          <w:u w:val="single"/>
          <w:rtl/>
        </w:rPr>
      </w:pPr>
      <w:r>
        <w:rPr>
          <w:rFonts w:cs="David" w:hint="cs"/>
          <w:u w:val="single"/>
          <w:rtl/>
        </w:rPr>
        <w:t>ירדנה מלר-הורוביץ:</w:t>
      </w:r>
    </w:p>
    <w:p w14:paraId="7F5325F9" w14:textId="77777777" w:rsidR="005757F7" w:rsidRDefault="005757F7" w:rsidP="005757F7">
      <w:pPr>
        <w:bidi/>
        <w:jc w:val="both"/>
        <w:rPr>
          <w:rFonts w:cs="David" w:hint="cs"/>
          <w:u w:val="single"/>
          <w:rtl/>
        </w:rPr>
      </w:pPr>
    </w:p>
    <w:p w14:paraId="33E4C302" w14:textId="77777777" w:rsidR="005757F7" w:rsidRDefault="005757F7" w:rsidP="005757F7">
      <w:pPr>
        <w:bidi/>
        <w:jc w:val="both"/>
        <w:rPr>
          <w:rFonts w:cs="David" w:hint="cs"/>
          <w:rtl/>
        </w:rPr>
      </w:pPr>
      <w:r>
        <w:rPr>
          <w:rFonts w:cs="David" w:hint="cs"/>
          <w:rtl/>
        </w:rPr>
        <w:tab/>
        <w:t>זה היה או זה או המכתב. הם שלחו פקס.</w:t>
      </w:r>
    </w:p>
    <w:p w14:paraId="6A19FFD0" w14:textId="77777777" w:rsidR="005757F7" w:rsidRPr="000F48EF" w:rsidRDefault="005757F7" w:rsidP="005757F7">
      <w:pPr>
        <w:bidi/>
        <w:jc w:val="both"/>
        <w:rPr>
          <w:rFonts w:cs="David" w:hint="cs"/>
          <w:rtl/>
        </w:rPr>
      </w:pPr>
    </w:p>
    <w:p w14:paraId="0277B179" w14:textId="77777777" w:rsidR="005757F7" w:rsidRPr="004B7104" w:rsidRDefault="005757F7" w:rsidP="005757F7">
      <w:pPr>
        <w:bidi/>
        <w:jc w:val="both"/>
        <w:rPr>
          <w:rFonts w:cs="David" w:hint="cs"/>
          <w:u w:val="single"/>
          <w:rtl/>
        </w:rPr>
      </w:pPr>
      <w:r>
        <w:rPr>
          <w:rFonts w:cs="David" w:hint="cs"/>
          <w:u w:val="single"/>
          <w:rtl/>
        </w:rPr>
        <w:t xml:space="preserve">היו"ר </w:t>
      </w:r>
      <w:r w:rsidRPr="004B7104">
        <w:rPr>
          <w:rFonts w:cs="David" w:hint="cs"/>
          <w:u w:val="single"/>
          <w:rtl/>
        </w:rPr>
        <w:t>יריב לוין:</w:t>
      </w:r>
    </w:p>
    <w:p w14:paraId="44E01971" w14:textId="77777777" w:rsidR="005757F7" w:rsidRPr="004B7104" w:rsidRDefault="005757F7" w:rsidP="005757F7">
      <w:pPr>
        <w:bidi/>
        <w:jc w:val="both"/>
        <w:rPr>
          <w:rFonts w:cs="David" w:hint="cs"/>
          <w:u w:val="single"/>
          <w:rtl/>
        </w:rPr>
      </w:pPr>
    </w:p>
    <w:p w14:paraId="643CDD84" w14:textId="77777777" w:rsidR="005757F7" w:rsidRPr="004B7104" w:rsidRDefault="005757F7" w:rsidP="005757F7">
      <w:pPr>
        <w:bidi/>
        <w:ind w:firstLine="720"/>
        <w:jc w:val="both"/>
        <w:rPr>
          <w:rFonts w:cs="David"/>
          <w:rtl/>
        </w:rPr>
      </w:pPr>
      <w:r w:rsidRPr="004B7104">
        <w:rPr>
          <w:rFonts w:cs="David" w:hint="cs"/>
          <w:rtl/>
        </w:rPr>
        <w:t>קיבלנו פקס ממזכירות הממשלה שהממשלה אישרה את הקדמת הדיון על</w:t>
      </w:r>
      <w:r>
        <w:rPr>
          <w:rFonts w:cs="David" w:hint="cs"/>
          <w:rtl/>
        </w:rPr>
        <w:t>-</w:t>
      </w:r>
      <w:r w:rsidRPr="004B7104">
        <w:rPr>
          <w:rFonts w:cs="David" w:hint="cs"/>
          <w:rtl/>
        </w:rPr>
        <w:t xml:space="preserve">פי סמכותה ומשום כך לא נדרשים לדון בסעיף הזה. </w:t>
      </w:r>
    </w:p>
    <w:p w14:paraId="0E0AFD27" w14:textId="77777777" w:rsidR="005757F7" w:rsidRDefault="005757F7" w:rsidP="005757F7">
      <w:pPr>
        <w:bidi/>
        <w:jc w:val="both"/>
        <w:rPr>
          <w:rFonts w:cs="David" w:hint="cs"/>
          <w:rtl/>
        </w:rPr>
      </w:pPr>
      <w:r w:rsidRPr="004B7104">
        <w:rPr>
          <w:rFonts w:cs="David"/>
          <w:rtl/>
        </w:rPr>
        <w:br w:type="page"/>
      </w:r>
    </w:p>
    <w:p w14:paraId="569E7FBB" w14:textId="77777777" w:rsidR="005757F7" w:rsidRPr="000F48EF" w:rsidRDefault="005757F7" w:rsidP="005757F7">
      <w:pPr>
        <w:bidi/>
        <w:jc w:val="center"/>
        <w:rPr>
          <w:rFonts w:cs="David" w:hint="cs"/>
          <w:b/>
          <w:bCs/>
          <w:u w:val="single"/>
          <w:rtl/>
        </w:rPr>
      </w:pPr>
      <w:r w:rsidRPr="000F48EF">
        <w:rPr>
          <w:rFonts w:cs="David" w:hint="cs"/>
          <w:b/>
          <w:bCs/>
          <w:u w:val="single"/>
          <w:rtl/>
        </w:rPr>
        <w:t>הצעות לתיקון תקנון הכנסת</w:t>
      </w:r>
    </w:p>
    <w:p w14:paraId="19971C7A" w14:textId="77777777" w:rsidR="005757F7" w:rsidRDefault="005757F7" w:rsidP="005757F7">
      <w:pPr>
        <w:bidi/>
        <w:jc w:val="both"/>
        <w:rPr>
          <w:rFonts w:cs="David" w:hint="cs"/>
          <w:rtl/>
        </w:rPr>
      </w:pPr>
    </w:p>
    <w:p w14:paraId="552C2B3E" w14:textId="77777777" w:rsidR="005757F7" w:rsidRDefault="005757F7" w:rsidP="005757F7">
      <w:pPr>
        <w:bidi/>
        <w:jc w:val="both"/>
        <w:rPr>
          <w:rFonts w:cs="David" w:hint="cs"/>
          <w:rtl/>
        </w:rPr>
      </w:pPr>
    </w:p>
    <w:p w14:paraId="1A83C8D6"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CBC6F04" w14:textId="77777777" w:rsidR="005757F7" w:rsidRDefault="005757F7" w:rsidP="005757F7">
      <w:pPr>
        <w:bidi/>
        <w:jc w:val="both"/>
        <w:rPr>
          <w:rFonts w:cs="David" w:hint="cs"/>
          <w:rtl/>
        </w:rPr>
      </w:pPr>
    </w:p>
    <w:p w14:paraId="73FBCBE9" w14:textId="77777777" w:rsidR="005757F7" w:rsidRDefault="005757F7" w:rsidP="005757F7">
      <w:pPr>
        <w:bidi/>
        <w:ind w:firstLine="720"/>
        <w:jc w:val="both"/>
        <w:rPr>
          <w:rFonts w:cs="David" w:hint="cs"/>
          <w:rtl/>
        </w:rPr>
      </w:pPr>
      <w:r w:rsidRPr="004B7104">
        <w:rPr>
          <w:rFonts w:cs="David" w:hint="cs"/>
          <w:rtl/>
        </w:rPr>
        <w:t>אני חוזר חזרה לנושא של התקנון. איך אנחנו מסכמים את הנקודה</w:t>
      </w:r>
      <w:r>
        <w:rPr>
          <w:rFonts w:cs="David" w:hint="cs"/>
          <w:rtl/>
        </w:rPr>
        <w:t xml:space="preserve"> הזאת?</w:t>
      </w:r>
    </w:p>
    <w:p w14:paraId="1DCA9339" w14:textId="77777777" w:rsidR="005757F7" w:rsidRDefault="005757F7" w:rsidP="005757F7">
      <w:pPr>
        <w:bidi/>
        <w:ind w:firstLine="720"/>
        <w:jc w:val="both"/>
        <w:rPr>
          <w:rFonts w:cs="David" w:hint="cs"/>
          <w:rtl/>
        </w:rPr>
      </w:pPr>
    </w:p>
    <w:p w14:paraId="7F7EA2A2" w14:textId="77777777" w:rsidR="005757F7" w:rsidRDefault="005757F7" w:rsidP="005757F7">
      <w:pPr>
        <w:bidi/>
        <w:jc w:val="both"/>
        <w:rPr>
          <w:rFonts w:cs="David" w:hint="cs"/>
          <w:rtl/>
        </w:rPr>
      </w:pPr>
      <w:r w:rsidRPr="00797D4E">
        <w:rPr>
          <w:rFonts w:cs="David" w:hint="cs"/>
          <w:u w:val="single"/>
          <w:rtl/>
        </w:rPr>
        <w:t>ארבל אסטרחן:</w:t>
      </w:r>
    </w:p>
    <w:p w14:paraId="38321225" w14:textId="77777777" w:rsidR="005757F7" w:rsidRDefault="005757F7" w:rsidP="005757F7">
      <w:pPr>
        <w:bidi/>
        <w:ind w:firstLine="720"/>
        <w:jc w:val="both"/>
        <w:rPr>
          <w:rFonts w:cs="David" w:hint="cs"/>
          <w:rtl/>
        </w:rPr>
      </w:pPr>
    </w:p>
    <w:p w14:paraId="73EEE17E" w14:textId="77777777" w:rsidR="005757F7" w:rsidRPr="004B7104" w:rsidRDefault="005757F7" w:rsidP="005757F7">
      <w:pPr>
        <w:bidi/>
        <w:ind w:firstLine="720"/>
        <w:jc w:val="both"/>
        <w:rPr>
          <w:rFonts w:cs="David" w:hint="cs"/>
          <w:rtl/>
        </w:rPr>
      </w:pPr>
      <w:r>
        <w:rPr>
          <w:rFonts w:cs="David" w:hint="cs"/>
          <w:rtl/>
        </w:rPr>
        <w:t xml:space="preserve">אפשר לקבוע שאם נטענה טענה - - - </w:t>
      </w:r>
      <w:r w:rsidRPr="004B7104">
        <w:rPr>
          <w:rFonts w:cs="David" w:hint="cs"/>
          <w:rtl/>
        </w:rPr>
        <w:t xml:space="preserve"> </w:t>
      </w:r>
    </w:p>
    <w:p w14:paraId="2E4D86A0" w14:textId="77777777" w:rsidR="005757F7" w:rsidRPr="004B7104" w:rsidRDefault="005757F7" w:rsidP="005757F7">
      <w:pPr>
        <w:bidi/>
        <w:jc w:val="both"/>
        <w:rPr>
          <w:rFonts w:cs="David" w:hint="cs"/>
          <w:rtl/>
        </w:rPr>
      </w:pPr>
    </w:p>
    <w:p w14:paraId="6F3278AC" w14:textId="77777777" w:rsidR="005757F7" w:rsidRPr="004B7104" w:rsidRDefault="005757F7" w:rsidP="005757F7">
      <w:pPr>
        <w:bidi/>
        <w:jc w:val="both"/>
        <w:rPr>
          <w:rFonts w:cs="David" w:hint="cs"/>
          <w:u w:val="single"/>
          <w:rtl/>
        </w:rPr>
      </w:pPr>
      <w:r w:rsidRPr="004B7104">
        <w:rPr>
          <w:rFonts w:cs="David" w:hint="cs"/>
          <w:u w:val="single"/>
          <w:rtl/>
        </w:rPr>
        <w:t>זאב אלקין:</w:t>
      </w:r>
    </w:p>
    <w:p w14:paraId="7E4C426F" w14:textId="77777777" w:rsidR="005757F7" w:rsidRDefault="005757F7" w:rsidP="005757F7">
      <w:pPr>
        <w:bidi/>
        <w:jc w:val="both"/>
        <w:rPr>
          <w:rFonts w:cs="David" w:hint="cs"/>
          <w:u w:val="single"/>
          <w:rtl/>
        </w:rPr>
      </w:pPr>
    </w:p>
    <w:p w14:paraId="4E9DA884" w14:textId="77777777" w:rsidR="005757F7" w:rsidRDefault="005757F7" w:rsidP="005757F7">
      <w:pPr>
        <w:bidi/>
        <w:jc w:val="both"/>
        <w:rPr>
          <w:rFonts w:cs="David" w:hint="cs"/>
          <w:rtl/>
        </w:rPr>
      </w:pPr>
      <w:r>
        <w:rPr>
          <w:rFonts w:cs="David" w:hint="cs"/>
          <w:rtl/>
        </w:rPr>
        <w:tab/>
        <w:t xml:space="preserve">זה דומה ל-44י'. </w:t>
      </w:r>
    </w:p>
    <w:p w14:paraId="1156A41A" w14:textId="77777777" w:rsidR="005757F7" w:rsidRDefault="005757F7" w:rsidP="005757F7">
      <w:pPr>
        <w:bidi/>
        <w:jc w:val="both"/>
        <w:rPr>
          <w:rFonts w:cs="David" w:hint="cs"/>
          <w:rtl/>
        </w:rPr>
      </w:pPr>
    </w:p>
    <w:p w14:paraId="43E22C3F" w14:textId="77777777" w:rsidR="005757F7" w:rsidRDefault="005757F7" w:rsidP="005757F7">
      <w:pPr>
        <w:bidi/>
        <w:jc w:val="both"/>
        <w:rPr>
          <w:rFonts w:cs="David" w:hint="cs"/>
          <w:rtl/>
        </w:rPr>
      </w:pPr>
      <w:r w:rsidRPr="00797D4E">
        <w:rPr>
          <w:rFonts w:cs="David" w:hint="cs"/>
          <w:u w:val="single"/>
          <w:rtl/>
        </w:rPr>
        <w:t>ארבל אסטרחן:</w:t>
      </w:r>
    </w:p>
    <w:p w14:paraId="56C84C92" w14:textId="77777777" w:rsidR="005757F7" w:rsidRDefault="005757F7" w:rsidP="005757F7">
      <w:pPr>
        <w:bidi/>
        <w:jc w:val="both"/>
        <w:rPr>
          <w:rFonts w:cs="David" w:hint="cs"/>
          <w:rtl/>
        </w:rPr>
      </w:pPr>
    </w:p>
    <w:p w14:paraId="5D2E5527" w14:textId="77777777" w:rsidR="005757F7" w:rsidRPr="00035F9C" w:rsidRDefault="005757F7" w:rsidP="005757F7">
      <w:pPr>
        <w:bidi/>
        <w:jc w:val="both"/>
        <w:rPr>
          <w:rFonts w:cs="David" w:hint="cs"/>
          <w:rtl/>
        </w:rPr>
      </w:pPr>
      <w:r>
        <w:rPr>
          <w:rFonts w:cs="David" w:hint="cs"/>
          <w:rtl/>
        </w:rPr>
        <w:tab/>
        <w:t xml:space="preserve">נכון, שאם הוגשה בקשת אי-אמון, יו"ר הישיבה ישאל. </w:t>
      </w:r>
    </w:p>
    <w:p w14:paraId="5585AA62" w14:textId="77777777" w:rsidR="005757F7" w:rsidRPr="004B7104" w:rsidRDefault="005757F7" w:rsidP="005757F7">
      <w:pPr>
        <w:bidi/>
        <w:jc w:val="both"/>
        <w:rPr>
          <w:rFonts w:cs="David" w:hint="cs"/>
          <w:rtl/>
        </w:rPr>
      </w:pPr>
    </w:p>
    <w:p w14:paraId="03E65D0D" w14:textId="77777777" w:rsidR="005757F7" w:rsidRPr="00584755" w:rsidRDefault="005757F7" w:rsidP="005757F7">
      <w:pPr>
        <w:bidi/>
        <w:jc w:val="both"/>
        <w:rPr>
          <w:rFonts w:cs="David" w:hint="cs"/>
          <w:u w:val="single"/>
          <w:rtl/>
        </w:rPr>
      </w:pPr>
      <w:r>
        <w:rPr>
          <w:rFonts w:cs="David" w:hint="cs"/>
          <w:u w:val="single"/>
          <w:rtl/>
        </w:rPr>
        <w:t>זאב אלקין</w:t>
      </w:r>
      <w:r w:rsidRPr="00584755">
        <w:rPr>
          <w:rFonts w:cs="David" w:hint="cs"/>
          <w:u w:val="single"/>
          <w:rtl/>
        </w:rPr>
        <w:t>:</w:t>
      </w:r>
    </w:p>
    <w:p w14:paraId="378C8155" w14:textId="77777777" w:rsidR="005757F7" w:rsidRDefault="005757F7" w:rsidP="005757F7">
      <w:pPr>
        <w:bidi/>
        <w:jc w:val="both"/>
        <w:rPr>
          <w:rFonts w:cs="David" w:hint="cs"/>
          <w:rtl/>
        </w:rPr>
      </w:pPr>
    </w:p>
    <w:p w14:paraId="244A69E8" w14:textId="77777777" w:rsidR="005757F7" w:rsidRDefault="005757F7" w:rsidP="005757F7">
      <w:pPr>
        <w:bidi/>
        <w:jc w:val="both"/>
        <w:rPr>
          <w:rFonts w:cs="David" w:hint="cs"/>
          <w:rtl/>
        </w:rPr>
      </w:pPr>
      <w:r>
        <w:rPr>
          <w:rFonts w:cs="David" w:hint="cs"/>
          <w:rtl/>
        </w:rPr>
        <w:tab/>
        <w:t xml:space="preserve">אתם רוצים שלממשלה תהיה אפשרות חרטה? אני לא בטוח שזה נכון. </w:t>
      </w:r>
    </w:p>
    <w:p w14:paraId="55CD9C75" w14:textId="77777777" w:rsidR="005757F7" w:rsidRDefault="005757F7" w:rsidP="005757F7">
      <w:pPr>
        <w:bidi/>
        <w:jc w:val="both"/>
        <w:rPr>
          <w:rFonts w:cs="David" w:hint="cs"/>
          <w:rtl/>
        </w:rPr>
      </w:pPr>
    </w:p>
    <w:p w14:paraId="4BF810AA" w14:textId="77777777" w:rsidR="005757F7" w:rsidRDefault="005757F7" w:rsidP="005757F7">
      <w:pPr>
        <w:bidi/>
        <w:jc w:val="both"/>
        <w:rPr>
          <w:rFonts w:cs="David" w:hint="cs"/>
          <w:u w:val="single"/>
          <w:rtl/>
        </w:rPr>
      </w:pPr>
      <w:r>
        <w:rPr>
          <w:rFonts w:cs="David" w:hint="cs"/>
          <w:u w:val="single"/>
          <w:rtl/>
        </w:rPr>
        <w:t>איל ינון:</w:t>
      </w:r>
    </w:p>
    <w:p w14:paraId="06A433A3" w14:textId="77777777" w:rsidR="005757F7" w:rsidRDefault="005757F7" w:rsidP="005757F7">
      <w:pPr>
        <w:bidi/>
        <w:jc w:val="both"/>
        <w:rPr>
          <w:rFonts w:cs="David" w:hint="cs"/>
          <w:u w:val="single"/>
          <w:rtl/>
        </w:rPr>
      </w:pPr>
    </w:p>
    <w:p w14:paraId="645D9A94" w14:textId="77777777" w:rsidR="005757F7" w:rsidRDefault="005757F7" w:rsidP="005757F7">
      <w:pPr>
        <w:bidi/>
        <w:jc w:val="both"/>
        <w:rPr>
          <w:rFonts w:cs="David" w:hint="cs"/>
          <w:rtl/>
        </w:rPr>
      </w:pPr>
      <w:r>
        <w:rPr>
          <w:rFonts w:cs="David" w:hint="cs"/>
          <w:rtl/>
        </w:rPr>
        <w:tab/>
        <w:t xml:space="preserve">ארבל, דווקא חלק מהתגשמות רעיון האי-אמון, שהאי-אמון איים עליהם, גרם לשינוי העמדה שלהם. האי-אמון השיג את מטרתו. </w:t>
      </w:r>
    </w:p>
    <w:p w14:paraId="75FFF99A" w14:textId="77777777" w:rsidR="005757F7" w:rsidRDefault="005757F7" w:rsidP="005757F7">
      <w:pPr>
        <w:bidi/>
        <w:jc w:val="both"/>
        <w:rPr>
          <w:rFonts w:cs="David" w:hint="cs"/>
          <w:rtl/>
        </w:rPr>
      </w:pPr>
    </w:p>
    <w:p w14:paraId="781780FA" w14:textId="77777777" w:rsidR="005757F7" w:rsidRDefault="005757F7" w:rsidP="005757F7">
      <w:pPr>
        <w:bidi/>
        <w:jc w:val="both"/>
        <w:rPr>
          <w:rFonts w:cs="David" w:hint="cs"/>
          <w:u w:val="single"/>
          <w:rtl/>
        </w:rPr>
      </w:pPr>
      <w:r>
        <w:rPr>
          <w:rFonts w:cs="David" w:hint="cs"/>
          <w:u w:val="single"/>
          <w:rtl/>
        </w:rPr>
        <w:t>סהר פינטו:</w:t>
      </w:r>
    </w:p>
    <w:p w14:paraId="38BBF6B9" w14:textId="77777777" w:rsidR="005757F7" w:rsidRDefault="005757F7" w:rsidP="005757F7">
      <w:pPr>
        <w:bidi/>
        <w:jc w:val="both"/>
        <w:rPr>
          <w:rFonts w:cs="David" w:hint="cs"/>
          <w:u w:val="single"/>
          <w:rtl/>
        </w:rPr>
      </w:pPr>
    </w:p>
    <w:p w14:paraId="1DF4F372" w14:textId="77777777" w:rsidR="005757F7" w:rsidRDefault="005757F7" w:rsidP="005757F7">
      <w:pPr>
        <w:bidi/>
        <w:jc w:val="both"/>
        <w:rPr>
          <w:rFonts w:cs="David" w:hint="cs"/>
          <w:rtl/>
        </w:rPr>
      </w:pPr>
      <w:r>
        <w:rPr>
          <w:rFonts w:cs="David" w:hint="cs"/>
          <w:rtl/>
        </w:rPr>
        <w:tab/>
        <w:t xml:space="preserve">בשביל זה יש את העניין שזה נדחה בשבוע. </w:t>
      </w:r>
    </w:p>
    <w:p w14:paraId="592C26E4" w14:textId="77777777" w:rsidR="005757F7" w:rsidRDefault="005757F7" w:rsidP="005757F7">
      <w:pPr>
        <w:bidi/>
        <w:jc w:val="both"/>
        <w:rPr>
          <w:rFonts w:cs="David" w:hint="cs"/>
          <w:rtl/>
        </w:rPr>
      </w:pPr>
    </w:p>
    <w:p w14:paraId="0DDCE7CD" w14:textId="77777777" w:rsidR="005757F7" w:rsidRDefault="005757F7" w:rsidP="005757F7">
      <w:pPr>
        <w:bidi/>
        <w:jc w:val="both"/>
        <w:rPr>
          <w:rFonts w:cs="David" w:hint="cs"/>
          <w:u w:val="single"/>
          <w:rtl/>
        </w:rPr>
      </w:pPr>
      <w:r>
        <w:rPr>
          <w:rFonts w:cs="David" w:hint="cs"/>
          <w:u w:val="single"/>
          <w:rtl/>
        </w:rPr>
        <w:t>זאב אלקין:</w:t>
      </w:r>
    </w:p>
    <w:p w14:paraId="6EB55752" w14:textId="77777777" w:rsidR="005757F7" w:rsidRDefault="005757F7" w:rsidP="005757F7">
      <w:pPr>
        <w:bidi/>
        <w:jc w:val="both"/>
        <w:rPr>
          <w:rFonts w:cs="David" w:hint="cs"/>
          <w:u w:val="single"/>
          <w:rtl/>
        </w:rPr>
      </w:pPr>
    </w:p>
    <w:p w14:paraId="3DE3D94E" w14:textId="77777777" w:rsidR="005757F7" w:rsidRDefault="005757F7" w:rsidP="005757F7">
      <w:pPr>
        <w:bidi/>
        <w:jc w:val="both"/>
        <w:rPr>
          <w:rFonts w:cs="David" w:hint="cs"/>
          <w:rtl/>
        </w:rPr>
      </w:pPr>
      <w:r>
        <w:rPr>
          <w:rFonts w:cs="David" w:hint="cs"/>
          <w:rtl/>
        </w:rPr>
        <w:tab/>
        <w:t xml:space="preserve">לא איכפת לי, כי המנגנון הזה מאפשר לממשלה יותר גמישות, אבל סך הכול, זה פתח לתרגיל. למה? היה סעיף שלממשלה היתה עמדה. היא הביעה עמדה שהיא תומכת והיא לא תומכת. הוכרז האי-אמון והיא מכל מיני סיבות לא רוצה שזה יהיה אי-אמון. אז היא עולה ופורמאלית מודיעה שאין לה עמדה ואז אין שום משמעות להודעה הזאת שזה אי-אמון. לממשלה לא איכפת לומר שאין לה עמדה. זה לא מחייב שח"כים לא יצביעו כגוש אחד כקואליציה. לכן השאילתה הזאת לממשלה ברגע האחרון, מעקרת את כל הסעיף מתוכן. </w:t>
      </w:r>
    </w:p>
    <w:p w14:paraId="69144A31" w14:textId="77777777" w:rsidR="005757F7" w:rsidRDefault="005757F7" w:rsidP="005757F7">
      <w:pPr>
        <w:bidi/>
        <w:jc w:val="both"/>
        <w:rPr>
          <w:rFonts w:cs="David" w:hint="cs"/>
          <w:rtl/>
        </w:rPr>
      </w:pPr>
    </w:p>
    <w:p w14:paraId="4A6F373B" w14:textId="77777777" w:rsidR="005757F7" w:rsidRDefault="005757F7" w:rsidP="005757F7">
      <w:pPr>
        <w:bidi/>
        <w:jc w:val="both"/>
        <w:rPr>
          <w:rFonts w:cs="David" w:hint="cs"/>
          <w:u w:val="single"/>
          <w:rtl/>
        </w:rPr>
      </w:pPr>
      <w:r>
        <w:rPr>
          <w:rFonts w:cs="David" w:hint="cs"/>
          <w:u w:val="single"/>
          <w:rtl/>
        </w:rPr>
        <w:t>ירדנה מלר-הורוביץ:</w:t>
      </w:r>
    </w:p>
    <w:p w14:paraId="27A6AED2" w14:textId="77777777" w:rsidR="005757F7" w:rsidRDefault="005757F7" w:rsidP="005757F7">
      <w:pPr>
        <w:bidi/>
        <w:jc w:val="both"/>
        <w:rPr>
          <w:rFonts w:cs="David" w:hint="cs"/>
          <w:u w:val="single"/>
          <w:rtl/>
        </w:rPr>
      </w:pPr>
    </w:p>
    <w:p w14:paraId="408D86B4" w14:textId="77777777" w:rsidR="005757F7" w:rsidRDefault="005757F7" w:rsidP="005757F7">
      <w:pPr>
        <w:bidi/>
        <w:jc w:val="both"/>
        <w:rPr>
          <w:rFonts w:cs="David" w:hint="cs"/>
          <w:rtl/>
        </w:rPr>
      </w:pPr>
      <w:r>
        <w:rPr>
          <w:rFonts w:cs="David" w:hint="cs"/>
          <w:rtl/>
        </w:rPr>
        <w:tab/>
        <w:t xml:space="preserve">נגיד ששר מביא הצעת חוק בקריאה ראשונה - - - </w:t>
      </w:r>
    </w:p>
    <w:p w14:paraId="10758E1F" w14:textId="77777777" w:rsidR="005757F7" w:rsidRDefault="005757F7" w:rsidP="005757F7">
      <w:pPr>
        <w:bidi/>
        <w:jc w:val="both"/>
        <w:rPr>
          <w:rFonts w:cs="David" w:hint="cs"/>
          <w:rtl/>
        </w:rPr>
      </w:pPr>
    </w:p>
    <w:p w14:paraId="08D9EFDD" w14:textId="77777777" w:rsidR="005757F7" w:rsidRDefault="005757F7" w:rsidP="005757F7">
      <w:pPr>
        <w:bidi/>
        <w:jc w:val="both"/>
        <w:rPr>
          <w:rFonts w:cs="David" w:hint="cs"/>
          <w:rtl/>
        </w:rPr>
      </w:pPr>
      <w:r w:rsidRPr="00797D4E">
        <w:rPr>
          <w:rFonts w:cs="David" w:hint="cs"/>
          <w:u w:val="single"/>
          <w:rtl/>
        </w:rPr>
        <w:t>ארבל אסטרחן:</w:t>
      </w:r>
    </w:p>
    <w:p w14:paraId="2BD3B865" w14:textId="77777777" w:rsidR="005757F7" w:rsidRDefault="005757F7" w:rsidP="005757F7">
      <w:pPr>
        <w:bidi/>
        <w:jc w:val="both"/>
        <w:rPr>
          <w:rFonts w:cs="David" w:hint="cs"/>
          <w:rtl/>
        </w:rPr>
      </w:pPr>
    </w:p>
    <w:p w14:paraId="7455BCA0" w14:textId="77777777" w:rsidR="005757F7" w:rsidRDefault="005757F7" w:rsidP="005757F7">
      <w:pPr>
        <w:bidi/>
        <w:jc w:val="both"/>
        <w:rPr>
          <w:rFonts w:cs="David" w:hint="cs"/>
          <w:rtl/>
        </w:rPr>
      </w:pPr>
      <w:r>
        <w:rPr>
          <w:rFonts w:cs="David" w:hint="cs"/>
          <w:rtl/>
        </w:rPr>
        <w:tab/>
        <w:t xml:space="preserve">בהצעה ממשלתית אין ספק. </w:t>
      </w:r>
    </w:p>
    <w:p w14:paraId="18324056" w14:textId="77777777" w:rsidR="005757F7" w:rsidRDefault="005757F7" w:rsidP="005757F7">
      <w:pPr>
        <w:bidi/>
        <w:jc w:val="both"/>
        <w:rPr>
          <w:rFonts w:cs="David" w:hint="cs"/>
          <w:rtl/>
        </w:rPr>
      </w:pPr>
    </w:p>
    <w:p w14:paraId="5ADAE09B" w14:textId="77777777" w:rsidR="005757F7" w:rsidRDefault="005757F7" w:rsidP="005757F7">
      <w:pPr>
        <w:bidi/>
        <w:jc w:val="both"/>
        <w:rPr>
          <w:rFonts w:cs="David" w:hint="cs"/>
          <w:u w:val="single"/>
          <w:rtl/>
        </w:rPr>
      </w:pPr>
      <w:r>
        <w:rPr>
          <w:rFonts w:cs="David" w:hint="cs"/>
          <w:u w:val="single"/>
          <w:rtl/>
        </w:rPr>
        <w:t>ירדנה מלר-הורוביץ:</w:t>
      </w:r>
    </w:p>
    <w:p w14:paraId="19E79172" w14:textId="77777777" w:rsidR="005757F7" w:rsidRDefault="005757F7" w:rsidP="005757F7">
      <w:pPr>
        <w:bidi/>
        <w:jc w:val="both"/>
        <w:rPr>
          <w:rFonts w:cs="David" w:hint="cs"/>
          <w:u w:val="single"/>
          <w:rtl/>
        </w:rPr>
      </w:pPr>
    </w:p>
    <w:p w14:paraId="63C394E9" w14:textId="77777777" w:rsidR="005757F7" w:rsidRDefault="005757F7" w:rsidP="005757F7">
      <w:pPr>
        <w:bidi/>
        <w:jc w:val="both"/>
        <w:rPr>
          <w:rFonts w:cs="David" w:hint="cs"/>
          <w:rtl/>
        </w:rPr>
      </w:pPr>
      <w:r>
        <w:rPr>
          <w:rFonts w:cs="David" w:hint="cs"/>
          <w:rtl/>
        </w:rPr>
        <w:tab/>
        <w:t xml:space="preserve">אם זה מגיע לקריאה שנייה ושלישית - - - </w:t>
      </w:r>
    </w:p>
    <w:p w14:paraId="613487F5" w14:textId="77777777" w:rsidR="005757F7" w:rsidRDefault="005757F7" w:rsidP="005757F7">
      <w:pPr>
        <w:bidi/>
        <w:jc w:val="both"/>
        <w:rPr>
          <w:rFonts w:cs="David" w:hint="cs"/>
          <w:rtl/>
        </w:rPr>
      </w:pPr>
    </w:p>
    <w:p w14:paraId="3750AFA0" w14:textId="77777777" w:rsidR="005757F7" w:rsidRDefault="005757F7" w:rsidP="005757F7">
      <w:pPr>
        <w:bidi/>
        <w:jc w:val="both"/>
        <w:rPr>
          <w:rFonts w:cs="David" w:hint="cs"/>
          <w:rtl/>
        </w:rPr>
      </w:pPr>
      <w:r w:rsidRPr="00797D4E">
        <w:rPr>
          <w:rFonts w:cs="David" w:hint="cs"/>
          <w:u w:val="single"/>
          <w:rtl/>
        </w:rPr>
        <w:t>ארבל אסטרחן:</w:t>
      </w:r>
    </w:p>
    <w:p w14:paraId="2D6E5D00" w14:textId="77777777" w:rsidR="005757F7" w:rsidRDefault="005757F7" w:rsidP="005757F7">
      <w:pPr>
        <w:bidi/>
        <w:jc w:val="both"/>
        <w:rPr>
          <w:rFonts w:cs="David" w:hint="cs"/>
          <w:rtl/>
        </w:rPr>
      </w:pPr>
    </w:p>
    <w:p w14:paraId="7DF29499" w14:textId="77777777" w:rsidR="005757F7" w:rsidRDefault="005757F7" w:rsidP="005757F7">
      <w:pPr>
        <w:bidi/>
        <w:jc w:val="both"/>
        <w:rPr>
          <w:rFonts w:cs="David" w:hint="cs"/>
          <w:rtl/>
        </w:rPr>
      </w:pPr>
      <w:r>
        <w:rPr>
          <w:rFonts w:cs="David" w:hint="cs"/>
          <w:rtl/>
        </w:rPr>
        <w:tab/>
        <w:t xml:space="preserve">או פרטית בקריאה ראשונה. </w:t>
      </w:r>
    </w:p>
    <w:p w14:paraId="5E3BBC59" w14:textId="77777777" w:rsidR="005757F7" w:rsidRDefault="005757F7" w:rsidP="005757F7">
      <w:pPr>
        <w:bidi/>
        <w:jc w:val="both"/>
        <w:rPr>
          <w:rFonts w:cs="David" w:hint="cs"/>
          <w:rtl/>
        </w:rPr>
      </w:pPr>
    </w:p>
    <w:p w14:paraId="34B58B75" w14:textId="77777777" w:rsidR="005757F7" w:rsidRDefault="005757F7" w:rsidP="005757F7">
      <w:pPr>
        <w:bidi/>
        <w:jc w:val="both"/>
        <w:rPr>
          <w:rFonts w:cs="David" w:hint="cs"/>
          <w:u w:val="single"/>
          <w:rtl/>
        </w:rPr>
      </w:pPr>
      <w:r>
        <w:rPr>
          <w:rFonts w:cs="David" w:hint="cs"/>
          <w:u w:val="single"/>
          <w:rtl/>
        </w:rPr>
        <w:t>ירדנה מלר-הורוביץ:</w:t>
      </w:r>
    </w:p>
    <w:p w14:paraId="33B3DB46" w14:textId="77777777" w:rsidR="005757F7" w:rsidRDefault="005757F7" w:rsidP="005757F7">
      <w:pPr>
        <w:bidi/>
        <w:jc w:val="both"/>
        <w:rPr>
          <w:rFonts w:cs="David" w:hint="cs"/>
          <w:u w:val="single"/>
          <w:rtl/>
        </w:rPr>
      </w:pPr>
    </w:p>
    <w:p w14:paraId="15EFE91E" w14:textId="77777777" w:rsidR="005757F7" w:rsidRDefault="005757F7" w:rsidP="005757F7">
      <w:pPr>
        <w:bidi/>
        <w:jc w:val="both"/>
        <w:rPr>
          <w:rFonts w:cs="David" w:hint="cs"/>
          <w:rtl/>
        </w:rPr>
      </w:pPr>
      <w:r>
        <w:rPr>
          <w:rFonts w:cs="David" w:hint="cs"/>
          <w:rtl/>
        </w:rPr>
        <w:tab/>
        <w:t xml:space="preserve">או פרטית. </w:t>
      </w:r>
    </w:p>
    <w:p w14:paraId="2FCEF1D3" w14:textId="77777777" w:rsidR="005757F7" w:rsidRDefault="005757F7" w:rsidP="005757F7">
      <w:pPr>
        <w:bidi/>
        <w:jc w:val="both"/>
        <w:rPr>
          <w:rFonts w:cs="David" w:hint="cs"/>
          <w:rtl/>
        </w:rPr>
      </w:pPr>
    </w:p>
    <w:p w14:paraId="312001E5" w14:textId="77777777" w:rsidR="005757F7" w:rsidRDefault="005757F7" w:rsidP="005757F7">
      <w:pPr>
        <w:bidi/>
        <w:jc w:val="both"/>
        <w:rPr>
          <w:rFonts w:cs="David" w:hint="cs"/>
          <w:rtl/>
        </w:rPr>
      </w:pPr>
      <w:r>
        <w:rPr>
          <w:rFonts w:cs="David" w:hint="cs"/>
          <w:rtl/>
        </w:rPr>
        <w:tab/>
        <w:t xml:space="preserve">זה לא היה בתקנון אבל בפירוש היה נוהג ללכת לעמדה שלה בקריאה הטרומית. תמיד זה היה כך. בסדר, היא יכולה לשנות את עמדה. </w:t>
      </w:r>
    </w:p>
    <w:p w14:paraId="33F58AA7" w14:textId="77777777" w:rsidR="005757F7" w:rsidRDefault="005757F7" w:rsidP="005757F7">
      <w:pPr>
        <w:bidi/>
        <w:jc w:val="both"/>
        <w:rPr>
          <w:rFonts w:cs="David" w:hint="cs"/>
          <w:rtl/>
        </w:rPr>
      </w:pPr>
    </w:p>
    <w:p w14:paraId="6DD5080D" w14:textId="77777777" w:rsidR="005757F7" w:rsidRDefault="005757F7" w:rsidP="005757F7">
      <w:pPr>
        <w:bidi/>
        <w:jc w:val="both"/>
        <w:rPr>
          <w:rFonts w:cs="David" w:hint="cs"/>
          <w:rtl/>
        </w:rPr>
      </w:pPr>
      <w:r w:rsidRPr="00797D4E">
        <w:rPr>
          <w:rFonts w:cs="David" w:hint="cs"/>
          <w:u w:val="single"/>
          <w:rtl/>
        </w:rPr>
        <w:t>ארבל אסטרחן:</w:t>
      </w:r>
    </w:p>
    <w:p w14:paraId="20A2BD55" w14:textId="77777777" w:rsidR="005757F7" w:rsidRDefault="005757F7" w:rsidP="005757F7">
      <w:pPr>
        <w:bidi/>
        <w:jc w:val="both"/>
        <w:rPr>
          <w:rFonts w:cs="David" w:hint="cs"/>
          <w:rtl/>
        </w:rPr>
      </w:pPr>
    </w:p>
    <w:p w14:paraId="1E461ADB" w14:textId="77777777" w:rsidR="005757F7" w:rsidRDefault="005757F7" w:rsidP="005757F7">
      <w:pPr>
        <w:bidi/>
        <w:jc w:val="both"/>
        <w:rPr>
          <w:rFonts w:cs="David" w:hint="cs"/>
          <w:rtl/>
        </w:rPr>
      </w:pPr>
      <w:r>
        <w:rPr>
          <w:rFonts w:cs="David" w:hint="cs"/>
          <w:rtl/>
        </w:rPr>
        <w:tab/>
        <w:t>בקריאה שנייה ושלישית את יודעת מה היתה העמדה בטרומית? איך את יודעת? הרי הוא אומר אי-אמון ומייד מצביעים. את מייד יודעת מה היתה העמדה בטרומית?</w:t>
      </w:r>
    </w:p>
    <w:p w14:paraId="02810726" w14:textId="77777777" w:rsidR="005757F7" w:rsidRDefault="005757F7" w:rsidP="005757F7">
      <w:pPr>
        <w:bidi/>
        <w:jc w:val="both"/>
        <w:rPr>
          <w:rFonts w:cs="David" w:hint="cs"/>
          <w:rtl/>
        </w:rPr>
      </w:pPr>
    </w:p>
    <w:p w14:paraId="2AFBEA23" w14:textId="77777777" w:rsidR="005757F7" w:rsidRDefault="005757F7" w:rsidP="005757F7">
      <w:pPr>
        <w:bidi/>
        <w:jc w:val="both"/>
        <w:rPr>
          <w:rFonts w:cs="David" w:hint="cs"/>
          <w:u w:val="single"/>
          <w:rtl/>
        </w:rPr>
      </w:pPr>
      <w:r>
        <w:rPr>
          <w:rFonts w:cs="David" w:hint="cs"/>
          <w:u w:val="single"/>
          <w:rtl/>
        </w:rPr>
        <w:t>ירדנה מלר-הורוביץ:</w:t>
      </w:r>
    </w:p>
    <w:p w14:paraId="1D521670" w14:textId="77777777" w:rsidR="005757F7" w:rsidRDefault="005757F7" w:rsidP="005757F7">
      <w:pPr>
        <w:bidi/>
        <w:jc w:val="both"/>
        <w:rPr>
          <w:rFonts w:cs="David" w:hint="cs"/>
          <w:rtl/>
        </w:rPr>
      </w:pPr>
      <w:r>
        <w:rPr>
          <w:rFonts w:cs="David" w:hint="cs"/>
          <w:rtl/>
        </w:rPr>
        <w:tab/>
      </w:r>
    </w:p>
    <w:p w14:paraId="7133895F" w14:textId="77777777" w:rsidR="005757F7" w:rsidRDefault="005757F7" w:rsidP="005757F7">
      <w:pPr>
        <w:bidi/>
        <w:jc w:val="both"/>
        <w:rPr>
          <w:rFonts w:cs="David" w:hint="cs"/>
          <w:rtl/>
        </w:rPr>
      </w:pPr>
      <w:r>
        <w:rPr>
          <w:rFonts w:cs="David" w:hint="cs"/>
          <w:rtl/>
        </w:rPr>
        <w:tab/>
        <w:t xml:space="preserve">תראי, כך נהגנו בנוהג, זה לא היה כתוב. </w:t>
      </w:r>
    </w:p>
    <w:p w14:paraId="6129F4AD" w14:textId="77777777" w:rsidR="005757F7" w:rsidRDefault="005757F7" w:rsidP="005757F7">
      <w:pPr>
        <w:bidi/>
        <w:jc w:val="both"/>
        <w:rPr>
          <w:rFonts w:cs="David" w:hint="cs"/>
          <w:rtl/>
        </w:rPr>
      </w:pPr>
    </w:p>
    <w:p w14:paraId="219C71BB" w14:textId="77777777" w:rsidR="005757F7" w:rsidRDefault="005757F7" w:rsidP="005757F7">
      <w:pPr>
        <w:bidi/>
        <w:jc w:val="both"/>
        <w:rPr>
          <w:rFonts w:cs="David" w:hint="cs"/>
          <w:u w:val="single"/>
          <w:rtl/>
        </w:rPr>
      </w:pPr>
      <w:r>
        <w:rPr>
          <w:rFonts w:cs="David" w:hint="cs"/>
          <w:u w:val="single"/>
          <w:rtl/>
        </w:rPr>
        <w:t>זאב אלקין:</w:t>
      </w:r>
    </w:p>
    <w:p w14:paraId="09C3E775" w14:textId="77777777" w:rsidR="005757F7" w:rsidRDefault="005757F7" w:rsidP="005757F7">
      <w:pPr>
        <w:bidi/>
        <w:jc w:val="both"/>
        <w:rPr>
          <w:rFonts w:cs="David" w:hint="cs"/>
          <w:u w:val="single"/>
          <w:rtl/>
        </w:rPr>
      </w:pPr>
    </w:p>
    <w:p w14:paraId="3B9322C9" w14:textId="77777777" w:rsidR="005757F7" w:rsidRDefault="005757F7" w:rsidP="005757F7">
      <w:pPr>
        <w:bidi/>
        <w:jc w:val="both"/>
        <w:rPr>
          <w:rFonts w:cs="David" w:hint="cs"/>
          <w:rtl/>
        </w:rPr>
      </w:pPr>
      <w:r>
        <w:rPr>
          <w:rFonts w:cs="David" w:hint="cs"/>
          <w:rtl/>
        </w:rPr>
        <w:tab/>
        <w:t xml:space="preserve">אני מכיר לא מעט מקרים הפוכים שלממשלה לא היתה עמדה בטרומית. כל מיני חוקים שהכנסת הגניבה אותם בדרך </w:t>
      </w:r>
      <w:r>
        <w:rPr>
          <w:rFonts w:cs="David"/>
          <w:rtl/>
        </w:rPr>
        <w:t>–</w:t>
      </w:r>
      <w:r>
        <w:rPr>
          <w:rFonts w:cs="David" w:hint="cs"/>
          <w:rtl/>
        </w:rPr>
        <w:t xml:space="preserve"> היו כל מיני סיבות שהממשלה לא הביעה עמדה. לפעמים זה היה בחוקים דווקא מאוד רציניים, גם בתחום המדיני. אפילו בקדנציה הקצרה שלי ראיתי כמה מקרים, בממשלה הקודמת בוודאי שהיו מקרים שהממשלה בכוונה זזה אחורה ולא קבעה עמדה בשלב של ועדת שרים. </w:t>
      </w:r>
    </w:p>
    <w:p w14:paraId="16AA441A" w14:textId="77777777" w:rsidR="005757F7" w:rsidRDefault="005757F7" w:rsidP="005757F7">
      <w:pPr>
        <w:bidi/>
        <w:jc w:val="both"/>
        <w:rPr>
          <w:rFonts w:cs="David" w:hint="cs"/>
          <w:rtl/>
        </w:rPr>
      </w:pPr>
    </w:p>
    <w:p w14:paraId="1D034D13" w14:textId="77777777" w:rsidR="005757F7" w:rsidRDefault="005757F7" w:rsidP="005757F7">
      <w:pPr>
        <w:bidi/>
        <w:jc w:val="both"/>
        <w:rPr>
          <w:rFonts w:cs="David" w:hint="cs"/>
          <w:rtl/>
        </w:rPr>
      </w:pPr>
      <w:r>
        <w:rPr>
          <w:rFonts w:cs="David" w:hint="cs"/>
          <w:rtl/>
        </w:rPr>
        <w:tab/>
        <w:t>כשהחוק התגלגל, כן היתה לה עמדה. לכן ללכת לפי טרומית זה לא נכון.</w:t>
      </w:r>
    </w:p>
    <w:p w14:paraId="22B08B26" w14:textId="77777777" w:rsidR="005757F7" w:rsidRDefault="005757F7" w:rsidP="005757F7">
      <w:pPr>
        <w:bidi/>
        <w:jc w:val="both"/>
        <w:rPr>
          <w:rFonts w:cs="David" w:hint="cs"/>
          <w:rtl/>
        </w:rPr>
      </w:pPr>
    </w:p>
    <w:p w14:paraId="69D701F3"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7872BC9D" w14:textId="77777777" w:rsidR="005757F7" w:rsidRDefault="005757F7" w:rsidP="005757F7">
      <w:pPr>
        <w:bidi/>
        <w:jc w:val="both"/>
        <w:rPr>
          <w:rFonts w:cs="David" w:hint="cs"/>
          <w:rtl/>
        </w:rPr>
      </w:pPr>
    </w:p>
    <w:p w14:paraId="64BABE1B" w14:textId="77777777" w:rsidR="005757F7" w:rsidRPr="004A5357" w:rsidRDefault="005757F7" w:rsidP="005757F7">
      <w:pPr>
        <w:bidi/>
        <w:jc w:val="both"/>
        <w:rPr>
          <w:rFonts w:cs="David" w:hint="cs"/>
          <w:rtl/>
        </w:rPr>
      </w:pPr>
      <w:r>
        <w:rPr>
          <w:rFonts w:cs="David" w:hint="cs"/>
          <w:rtl/>
        </w:rPr>
        <w:tab/>
        <w:t xml:space="preserve">גם בעיניי זה לא נכון. </w:t>
      </w:r>
    </w:p>
    <w:p w14:paraId="6B1C0160" w14:textId="77777777" w:rsidR="005757F7" w:rsidRPr="00543E67" w:rsidRDefault="005757F7" w:rsidP="005757F7">
      <w:pPr>
        <w:bidi/>
        <w:jc w:val="both"/>
        <w:rPr>
          <w:rFonts w:cs="David" w:hint="cs"/>
          <w:rtl/>
        </w:rPr>
      </w:pPr>
    </w:p>
    <w:p w14:paraId="2C6DAB79" w14:textId="77777777" w:rsidR="005757F7" w:rsidRPr="004B7104" w:rsidRDefault="005757F7" w:rsidP="005757F7">
      <w:pPr>
        <w:bidi/>
        <w:jc w:val="both"/>
        <w:rPr>
          <w:rFonts w:cs="David" w:hint="cs"/>
          <w:u w:val="single"/>
          <w:rtl/>
        </w:rPr>
      </w:pPr>
      <w:r w:rsidRPr="004B7104">
        <w:rPr>
          <w:rFonts w:cs="David" w:hint="cs"/>
          <w:u w:val="single"/>
          <w:rtl/>
        </w:rPr>
        <w:t>דוד רותם:</w:t>
      </w:r>
    </w:p>
    <w:p w14:paraId="06581482" w14:textId="77777777" w:rsidR="005757F7" w:rsidRDefault="005757F7" w:rsidP="005757F7">
      <w:pPr>
        <w:bidi/>
        <w:jc w:val="both"/>
        <w:rPr>
          <w:rFonts w:cs="David" w:hint="cs"/>
          <w:u w:val="single"/>
          <w:rtl/>
        </w:rPr>
      </w:pPr>
    </w:p>
    <w:p w14:paraId="7C1760A4" w14:textId="77777777" w:rsidR="005757F7" w:rsidRDefault="005757F7" w:rsidP="005757F7">
      <w:pPr>
        <w:bidi/>
        <w:jc w:val="both"/>
        <w:rPr>
          <w:rFonts w:cs="David" w:hint="cs"/>
          <w:rtl/>
        </w:rPr>
      </w:pPr>
      <w:r>
        <w:rPr>
          <w:rFonts w:cs="David" w:hint="cs"/>
          <w:rtl/>
        </w:rPr>
        <w:tab/>
        <w:t xml:space="preserve">לא, זה לא נכון. אז הממשלה הביעה עמדה, עלה השר על הדוכן ואמר: אנחנו תומכים בחוק </w:t>
      </w:r>
      <w:r>
        <w:rPr>
          <w:rFonts w:cs="David"/>
          <w:rtl/>
        </w:rPr>
        <w:t>–</w:t>
      </w:r>
      <w:r>
        <w:rPr>
          <w:rFonts w:cs="David" w:hint="cs"/>
          <w:rtl/>
        </w:rPr>
        <w:t xml:space="preserve"> מצוין. האי-אמון הוא תמיד נגד ההצעה האחרונה של הממשלה. אם הממשלה תומכת בחוק ואני מתנגד לחוק ואז אני אומר שאם החוק ייכשל, אז הממשלה נפלה. אם החוק יעבור, זה בסדר. </w:t>
      </w:r>
    </w:p>
    <w:p w14:paraId="27E3743B" w14:textId="77777777" w:rsidR="005757F7" w:rsidRPr="004A5357" w:rsidRDefault="005757F7" w:rsidP="005757F7">
      <w:pPr>
        <w:bidi/>
        <w:jc w:val="both"/>
        <w:rPr>
          <w:rFonts w:cs="David" w:hint="cs"/>
          <w:rtl/>
        </w:rPr>
      </w:pPr>
    </w:p>
    <w:p w14:paraId="5BEED0A0" w14:textId="77777777" w:rsidR="005757F7" w:rsidRPr="004B7104" w:rsidRDefault="005757F7" w:rsidP="005757F7">
      <w:pPr>
        <w:bidi/>
        <w:jc w:val="both"/>
        <w:rPr>
          <w:rFonts w:cs="David" w:hint="cs"/>
          <w:u w:val="single"/>
          <w:rtl/>
        </w:rPr>
      </w:pPr>
      <w:r w:rsidRPr="004B7104">
        <w:rPr>
          <w:rFonts w:cs="David" w:hint="cs"/>
          <w:u w:val="single"/>
          <w:rtl/>
        </w:rPr>
        <w:t>זאב אלקין:</w:t>
      </w:r>
    </w:p>
    <w:p w14:paraId="73C6781E" w14:textId="77777777" w:rsidR="005757F7" w:rsidRDefault="005757F7" w:rsidP="005757F7">
      <w:pPr>
        <w:bidi/>
        <w:jc w:val="both"/>
        <w:rPr>
          <w:rFonts w:cs="David" w:hint="cs"/>
          <w:u w:val="single"/>
          <w:rtl/>
        </w:rPr>
      </w:pPr>
    </w:p>
    <w:p w14:paraId="1FFB099E" w14:textId="77777777" w:rsidR="005757F7" w:rsidRDefault="005757F7" w:rsidP="005757F7">
      <w:pPr>
        <w:bidi/>
        <w:jc w:val="both"/>
        <w:rPr>
          <w:rFonts w:cs="David" w:hint="cs"/>
          <w:rtl/>
        </w:rPr>
      </w:pPr>
      <w:r>
        <w:rPr>
          <w:rFonts w:cs="David" w:hint="cs"/>
          <w:rtl/>
        </w:rPr>
        <w:tab/>
        <w:t xml:space="preserve">בקריאה שנייה ושלישית של חוק פרטי, על פניו אין לממשלה מעמד שהיא קובעת עמדה. אין מעמד כזה בדיון. השר לא חייב לדבר אם זה חוק פרטי. </w:t>
      </w:r>
    </w:p>
    <w:p w14:paraId="7CACA978" w14:textId="77777777" w:rsidR="005757F7" w:rsidRDefault="005757F7" w:rsidP="005757F7">
      <w:pPr>
        <w:bidi/>
        <w:jc w:val="both"/>
        <w:rPr>
          <w:rFonts w:cs="David" w:hint="cs"/>
          <w:rtl/>
        </w:rPr>
      </w:pPr>
    </w:p>
    <w:p w14:paraId="06EE4DD8" w14:textId="77777777" w:rsidR="005757F7" w:rsidRDefault="005757F7" w:rsidP="005757F7">
      <w:pPr>
        <w:keepNext/>
        <w:bidi/>
        <w:jc w:val="both"/>
        <w:rPr>
          <w:rFonts w:cs="David" w:hint="cs"/>
          <w:u w:val="single"/>
          <w:rtl/>
        </w:rPr>
      </w:pPr>
      <w:r>
        <w:rPr>
          <w:rFonts w:cs="David" w:hint="cs"/>
          <w:u w:val="single"/>
          <w:rtl/>
        </w:rPr>
        <w:t>דוד רותם:</w:t>
      </w:r>
    </w:p>
    <w:p w14:paraId="7F2D04A6" w14:textId="77777777" w:rsidR="005757F7" w:rsidRDefault="005757F7" w:rsidP="005757F7">
      <w:pPr>
        <w:keepNext/>
        <w:bidi/>
        <w:jc w:val="both"/>
        <w:rPr>
          <w:rFonts w:cs="David" w:hint="cs"/>
          <w:u w:val="single"/>
          <w:rtl/>
        </w:rPr>
      </w:pPr>
    </w:p>
    <w:p w14:paraId="7D184272" w14:textId="77777777" w:rsidR="005757F7" w:rsidRDefault="005757F7" w:rsidP="005757F7">
      <w:pPr>
        <w:bidi/>
        <w:jc w:val="both"/>
        <w:rPr>
          <w:rFonts w:cs="David" w:hint="cs"/>
          <w:rtl/>
        </w:rPr>
      </w:pPr>
      <w:r>
        <w:rPr>
          <w:rFonts w:cs="David" w:hint="cs"/>
          <w:rtl/>
        </w:rPr>
        <w:tab/>
        <w:t xml:space="preserve">בסדר, אז לממשלה אין עמדה. </w:t>
      </w:r>
    </w:p>
    <w:p w14:paraId="26BA1038" w14:textId="77777777" w:rsidR="005757F7" w:rsidRPr="004A5357" w:rsidRDefault="005757F7" w:rsidP="005757F7">
      <w:pPr>
        <w:bidi/>
        <w:jc w:val="both"/>
        <w:rPr>
          <w:rFonts w:cs="David" w:hint="cs"/>
          <w:rtl/>
        </w:rPr>
      </w:pPr>
    </w:p>
    <w:p w14:paraId="4B0CF11C" w14:textId="77777777" w:rsidR="005757F7" w:rsidRPr="004B7104" w:rsidRDefault="005757F7" w:rsidP="005757F7">
      <w:pPr>
        <w:bidi/>
        <w:jc w:val="both"/>
        <w:rPr>
          <w:rFonts w:cs="David" w:hint="cs"/>
          <w:rtl/>
        </w:rPr>
      </w:pPr>
      <w:r w:rsidRPr="00584755">
        <w:rPr>
          <w:rFonts w:cs="David" w:hint="cs"/>
          <w:u w:val="single"/>
          <w:rtl/>
        </w:rPr>
        <w:t>סהר פינטו:</w:t>
      </w:r>
    </w:p>
    <w:p w14:paraId="4A8AA4ED" w14:textId="77777777" w:rsidR="005757F7" w:rsidRPr="004B7104" w:rsidRDefault="005757F7" w:rsidP="005757F7">
      <w:pPr>
        <w:bidi/>
        <w:jc w:val="both"/>
        <w:rPr>
          <w:rFonts w:cs="David" w:hint="cs"/>
          <w:rtl/>
        </w:rPr>
      </w:pPr>
    </w:p>
    <w:p w14:paraId="43E5E533" w14:textId="77777777" w:rsidR="005757F7" w:rsidRPr="004B7104" w:rsidRDefault="005757F7" w:rsidP="005757F7">
      <w:pPr>
        <w:bidi/>
        <w:ind w:firstLine="720"/>
        <w:jc w:val="both"/>
        <w:rPr>
          <w:rFonts w:cs="David" w:hint="cs"/>
          <w:rtl/>
        </w:rPr>
      </w:pPr>
      <w:r w:rsidRPr="004B7104">
        <w:rPr>
          <w:rFonts w:cs="David" w:hint="cs"/>
          <w:rtl/>
        </w:rPr>
        <w:t>אבל בפועל</w:t>
      </w:r>
      <w:r>
        <w:rPr>
          <w:rFonts w:cs="David" w:hint="cs"/>
          <w:rtl/>
        </w:rPr>
        <w:t xml:space="preserve"> </w:t>
      </w:r>
      <w:r w:rsidRPr="004B7104">
        <w:rPr>
          <w:rFonts w:cs="David" w:hint="cs"/>
          <w:rtl/>
        </w:rPr>
        <w:t xml:space="preserve">יש לה עמדה. </w:t>
      </w:r>
    </w:p>
    <w:p w14:paraId="6596ABD8" w14:textId="77777777" w:rsidR="005757F7" w:rsidRDefault="005757F7" w:rsidP="005757F7">
      <w:pPr>
        <w:bidi/>
        <w:jc w:val="both"/>
        <w:rPr>
          <w:rFonts w:cs="David" w:hint="cs"/>
          <w:rtl/>
        </w:rPr>
      </w:pPr>
    </w:p>
    <w:p w14:paraId="604B60E6"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6D132D1" w14:textId="77777777" w:rsidR="005757F7" w:rsidRDefault="005757F7" w:rsidP="005757F7">
      <w:pPr>
        <w:bidi/>
        <w:jc w:val="both"/>
        <w:rPr>
          <w:rFonts w:cs="David" w:hint="cs"/>
          <w:rtl/>
        </w:rPr>
      </w:pPr>
    </w:p>
    <w:p w14:paraId="62975EE7" w14:textId="77777777" w:rsidR="005757F7" w:rsidRDefault="005757F7" w:rsidP="005757F7">
      <w:pPr>
        <w:bidi/>
        <w:jc w:val="both"/>
        <w:rPr>
          <w:rFonts w:cs="David" w:hint="cs"/>
          <w:rtl/>
        </w:rPr>
      </w:pPr>
      <w:r>
        <w:rPr>
          <w:rFonts w:cs="David" w:hint="cs"/>
          <w:rtl/>
        </w:rPr>
        <w:tab/>
        <w:t xml:space="preserve">הרי כל ההוראה של נושא חדש לא מתייחסת לטרומית מלכתחילה כי רואים את הטרומית כמשהו מקדמי. </w:t>
      </w:r>
    </w:p>
    <w:p w14:paraId="6420C218" w14:textId="77777777" w:rsidR="005757F7" w:rsidRDefault="005757F7" w:rsidP="005757F7">
      <w:pPr>
        <w:bidi/>
        <w:jc w:val="both"/>
        <w:rPr>
          <w:rFonts w:cs="David" w:hint="cs"/>
          <w:rtl/>
        </w:rPr>
      </w:pPr>
    </w:p>
    <w:p w14:paraId="57C30E6D" w14:textId="77777777" w:rsidR="005757F7" w:rsidRDefault="005757F7" w:rsidP="005757F7">
      <w:pPr>
        <w:bidi/>
        <w:jc w:val="both"/>
        <w:rPr>
          <w:rFonts w:cs="David" w:hint="cs"/>
          <w:u w:val="single"/>
          <w:rtl/>
        </w:rPr>
      </w:pPr>
      <w:r>
        <w:rPr>
          <w:rFonts w:cs="David" w:hint="cs"/>
          <w:u w:val="single"/>
          <w:rtl/>
        </w:rPr>
        <w:t>איל ינון:</w:t>
      </w:r>
    </w:p>
    <w:p w14:paraId="710D412A" w14:textId="77777777" w:rsidR="005757F7" w:rsidRDefault="005757F7" w:rsidP="005757F7">
      <w:pPr>
        <w:bidi/>
        <w:jc w:val="both"/>
        <w:rPr>
          <w:rFonts w:cs="David" w:hint="cs"/>
          <w:u w:val="single"/>
          <w:rtl/>
        </w:rPr>
      </w:pPr>
    </w:p>
    <w:p w14:paraId="2489D2BC" w14:textId="77777777" w:rsidR="005757F7" w:rsidRDefault="005757F7" w:rsidP="005757F7">
      <w:pPr>
        <w:bidi/>
        <w:jc w:val="both"/>
        <w:rPr>
          <w:rFonts w:cs="David" w:hint="cs"/>
          <w:rtl/>
        </w:rPr>
      </w:pPr>
      <w:r>
        <w:rPr>
          <w:rFonts w:cs="David" w:hint="cs"/>
          <w:rtl/>
        </w:rPr>
        <w:tab/>
        <w:t xml:space="preserve">זאת הצעה. </w:t>
      </w:r>
    </w:p>
    <w:p w14:paraId="56662E1E" w14:textId="77777777" w:rsidR="005757F7" w:rsidRDefault="005757F7" w:rsidP="005757F7">
      <w:pPr>
        <w:bidi/>
        <w:jc w:val="both"/>
        <w:rPr>
          <w:rFonts w:cs="David" w:hint="cs"/>
          <w:rtl/>
        </w:rPr>
      </w:pPr>
    </w:p>
    <w:p w14:paraId="29041B1A"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D9084FF" w14:textId="77777777" w:rsidR="005757F7" w:rsidRDefault="005757F7" w:rsidP="005757F7">
      <w:pPr>
        <w:bidi/>
        <w:jc w:val="both"/>
        <w:rPr>
          <w:rFonts w:cs="David" w:hint="cs"/>
          <w:rtl/>
        </w:rPr>
      </w:pPr>
    </w:p>
    <w:p w14:paraId="4C4AE83A" w14:textId="77777777" w:rsidR="005757F7" w:rsidRDefault="005757F7" w:rsidP="005757F7">
      <w:pPr>
        <w:bidi/>
        <w:jc w:val="both"/>
        <w:rPr>
          <w:rFonts w:cs="David" w:hint="cs"/>
          <w:rtl/>
        </w:rPr>
      </w:pPr>
      <w:r>
        <w:rPr>
          <w:rFonts w:cs="David" w:hint="cs"/>
          <w:rtl/>
        </w:rPr>
        <w:tab/>
        <w:t>לכן בטרומית הסיפור של נושא חדש לא קיים.</w:t>
      </w:r>
    </w:p>
    <w:p w14:paraId="70BBDEBF" w14:textId="77777777" w:rsidR="005757F7" w:rsidRDefault="005757F7" w:rsidP="005757F7">
      <w:pPr>
        <w:bidi/>
        <w:jc w:val="both"/>
        <w:rPr>
          <w:rFonts w:cs="David" w:hint="cs"/>
          <w:rtl/>
        </w:rPr>
      </w:pPr>
    </w:p>
    <w:p w14:paraId="725D31E1" w14:textId="77777777" w:rsidR="005757F7" w:rsidRDefault="005757F7" w:rsidP="005757F7">
      <w:pPr>
        <w:bidi/>
        <w:jc w:val="both"/>
        <w:rPr>
          <w:rFonts w:cs="David" w:hint="cs"/>
          <w:rtl/>
        </w:rPr>
      </w:pPr>
      <w:r>
        <w:rPr>
          <w:rFonts w:cs="David" w:hint="cs"/>
          <w:rtl/>
        </w:rPr>
        <w:tab/>
        <w:t>מאידך, כאשר אני בא לפני קריאה שלישית להכריז עליה כהצבעת אמון, אז אני אלך למה שהממשלה אמרה בטרומית ואייחס את העמדה? זה לא נכון.</w:t>
      </w:r>
    </w:p>
    <w:p w14:paraId="7C4F8589" w14:textId="77777777" w:rsidR="005757F7" w:rsidRDefault="005757F7" w:rsidP="005757F7">
      <w:pPr>
        <w:bidi/>
        <w:jc w:val="both"/>
        <w:rPr>
          <w:rFonts w:cs="David" w:hint="cs"/>
          <w:rtl/>
        </w:rPr>
      </w:pPr>
    </w:p>
    <w:p w14:paraId="11C2E244" w14:textId="77777777" w:rsidR="005757F7" w:rsidRPr="004B7104" w:rsidRDefault="005757F7" w:rsidP="005757F7">
      <w:pPr>
        <w:bidi/>
        <w:jc w:val="both"/>
        <w:rPr>
          <w:rFonts w:cs="David" w:hint="cs"/>
          <w:rtl/>
        </w:rPr>
      </w:pPr>
      <w:r w:rsidRPr="00584755">
        <w:rPr>
          <w:rFonts w:cs="David" w:hint="cs"/>
          <w:u w:val="single"/>
          <w:rtl/>
        </w:rPr>
        <w:t>סהר פינטו:</w:t>
      </w:r>
    </w:p>
    <w:p w14:paraId="7C6F0A2A" w14:textId="77777777" w:rsidR="005757F7" w:rsidRDefault="005757F7" w:rsidP="005757F7">
      <w:pPr>
        <w:bidi/>
        <w:jc w:val="both"/>
        <w:rPr>
          <w:rFonts w:cs="David" w:hint="cs"/>
          <w:rtl/>
        </w:rPr>
      </w:pPr>
    </w:p>
    <w:p w14:paraId="4AE5E7B1" w14:textId="77777777" w:rsidR="005757F7" w:rsidRDefault="005757F7" w:rsidP="005757F7">
      <w:pPr>
        <w:bidi/>
        <w:jc w:val="both"/>
        <w:rPr>
          <w:rFonts w:cs="David" w:hint="cs"/>
          <w:rtl/>
        </w:rPr>
      </w:pPr>
      <w:r>
        <w:rPr>
          <w:rFonts w:cs="David" w:hint="cs"/>
          <w:rtl/>
        </w:rPr>
        <w:tab/>
        <w:t xml:space="preserve">הממשלה משנה את עמדתה. יש לא פעם על סדר היום של ועדת שרים הצעות חוק שהן כבר בהכנה לקריאה שנייה ושלישית ונעשה בהן איזה שינוי וועדת שרים לוקחת את זה עוד פעם לדיון ומגבשת עמדה. </w:t>
      </w:r>
    </w:p>
    <w:p w14:paraId="70F643A5" w14:textId="77777777" w:rsidR="005757F7" w:rsidRDefault="005757F7" w:rsidP="005757F7">
      <w:pPr>
        <w:bidi/>
        <w:jc w:val="both"/>
        <w:rPr>
          <w:rFonts w:cs="David" w:hint="cs"/>
          <w:rtl/>
        </w:rPr>
      </w:pPr>
    </w:p>
    <w:p w14:paraId="328E02AF" w14:textId="77777777" w:rsidR="005757F7" w:rsidRDefault="005757F7" w:rsidP="005757F7">
      <w:pPr>
        <w:bidi/>
        <w:jc w:val="both"/>
        <w:rPr>
          <w:rFonts w:cs="David" w:hint="cs"/>
          <w:u w:val="single"/>
          <w:rtl/>
        </w:rPr>
      </w:pPr>
      <w:r>
        <w:rPr>
          <w:rFonts w:cs="David" w:hint="cs"/>
          <w:u w:val="single"/>
          <w:rtl/>
        </w:rPr>
        <w:t>זאב אלקין:</w:t>
      </w:r>
    </w:p>
    <w:p w14:paraId="0D09C33A" w14:textId="77777777" w:rsidR="005757F7" w:rsidRDefault="005757F7" w:rsidP="005757F7">
      <w:pPr>
        <w:bidi/>
        <w:jc w:val="both"/>
        <w:rPr>
          <w:rFonts w:cs="David" w:hint="cs"/>
          <w:u w:val="single"/>
          <w:rtl/>
        </w:rPr>
      </w:pPr>
    </w:p>
    <w:p w14:paraId="4A933EC5" w14:textId="77777777" w:rsidR="005757F7" w:rsidRDefault="005757F7" w:rsidP="005757F7">
      <w:pPr>
        <w:bidi/>
        <w:jc w:val="both"/>
        <w:rPr>
          <w:rFonts w:cs="David" w:hint="cs"/>
          <w:rtl/>
        </w:rPr>
      </w:pPr>
      <w:r>
        <w:rPr>
          <w:rFonts w:cs="David" w:hint="cs"/>
          <w:rtl/>
        </w:rPr>
        <w:tab/>
        <w:t xml:space="preserve">ועדת שרים זה לא פונקציה. מבחינת הכנסת, זה כלי של הממשלה לקבלת - - - </w:t>
      </w:r>
    </w:p>
    <w:p w14:paraId="0DDBD5F9" w14:textId="77777777" w:rsidR="005757F7" w:rsidRPr="00F04C34" w:rsidRDefault="005757F7" w:rsidP="005757F7">
      <w:pPr>
        <w:bidi/>
        <w:jc w:val="both"/>
        <w:rPr>
          <w:rFonts w:cs="David" w:hint="cs"/>
          <w:rtl/>
        </w:rPr>
      </w:pPr>
    </w:p>
    <w:p w14:paraId="45AC7318" w14:textId="77777777" w:rsidR="005757F7" w:rsidRDefault="005757F7" w:rsidP="005757F7">
      <w:pPr>
        <w:keepNext/>
        <w:bidi/>
        <w:jc w:val="both"/>
        <w:rPr>
          <w:rFonts w:cs="David" w:hint="cs"/>
          <w:u w:val="single"/>
          <w:rtl/>
        </w:rPr>
      </w:pPr>
      <w:r>
        <w:rPr>
          <w:rFonts w:cs="David" w:hint="cs"/>
          <w:u w:val="single"/>
          <w:rtl/>
        </w:rPr>
        <w:t>דוד רותם:</w:t>
      </w:r>
    </w:p>
    <w:p w14:paraId="03C83E0F" w14:textId="77777777" w:rsidR="005757F7" w:rsidRDefault="005757F7" w:rsidP="005757F7">
      <w:pPr>
        <w:keepNext/>
        <w:bidi/>
        <w:jc w:val="both"/>
        <w:rPr>
          <w:rFonts w:cs="David" w:hint="cs"/>
          <w:u w:val="single"/>
          <w:rtl/>
        </w:rPr>
      </w:pPr>
    </w:p>
    <w:p w14:paraId="34016CDD" w14:textId="77777777" w:rsidR="005757F7" w:rsidRPr="004B7104" w:rsidRDefault="005757F7" w:rsidP="005757F7">
      <w:pPr>
        <w:bidi/>
        <w:jc w:val="both"/>
        <w:rPr>
          <w:rFonts w:cs="David" w:hint="cs"/>
          <w:rtl/>
        </w:rPr>
      </w:pPr>
      <w:r>
        <w:rPr>
          <w:rFonts w:cs="David" w:hint="cs"/>
          <w:rtl/>
        </w:rPr>
        <w:tab/>
        <w:t xml:space="preserve">יעלה שר ויגיד: הממשלה בעד או נגד. </w:t>
      </w:r>
    </w:p>
    <w:p w14:paraId="35BA2298" w14:textId="77777777" w:rsidR="005757F7" w:rsidRDefault="005757F7" w:rsidP="005757F7">
      <w:pPr>
        <w:bidi/>
        <w:jc w:val="both"/>
        <w:rPr>
          <w:rFonts w:cs="David" w:hint="cs"/>
          <w:u w:val="single"/>
          <w:rtl/>
        </w:rPr>
      </w:pPr>
    </w:p>
    <w:p w14:paraId="40CDDF8F" w14:textId="77777777" w:rsidR="005757F7" w:rsidRPr="00747244" w:rsidRDefault="005757F7" w:rsidP="005757F7">
      <w:pPr>
        <w:bidi/>
        <w:jc w:val="both"/>
        <w:rPr>
          <w:rFonts w:cs="David" w:hint="cs"/>
          <w:u w:val="single"/>
          <w:rtl/>
        </w:rPr>
      </w:pPr>
      <w:r w:rsidRPr="00747244">
        <w:rPr>
          <w:rFonts w:cs="David" w:hint="cs"/>
          <w:u w:val="single"/>
          <w:rtl/>
        </w:rPr>
        <w:t>סהר פינטו:</w:t>
      </w:r>
    </w:p>
    <w:p w14:paraId="35064F96" w14:textId="77777777" w:rsidR="005757F7" w:rsidRDefault="005757F7" w:rsidP="005757F7">
      <w:pPr>
        <w:bidi/>
        <w:jc w:val="both"/>
        <w:rPr>
          <w:rFonts w:cs="David" w:hint="cs"/>
          <w:rtl/>
        </w:rPr>
      </w:pPr>
    </w:p>
    <w:p w14:paraId="4E27F0C7" w14:textId="77777777" w:rsidR="005757F7" w:rsidRDefault="005757F7" w:rsidP="005757F7">
      <w:pPr>
        <w:bidi/>
        <w:jc w:val="both"/>
        <w:rPr>
          <w:rFonts w:cs="David" w:hint="cs"/>
          <w:rtl/>
        </w:rPr>
      </w:pPr>
      <w:r>
        <w:rPr>
          <w:rFonts w:cs="David" w:hint="cs"/>
          <w:rtl/>
        </w:rPr>
        <w:tab/>
        <w:t xml:space="preserve">אז יעשו בדיוק את אותו תרגיל. הממשלה לא תעשה, בפועל יש לה עמדה, אתה פשוט מנעת אפשרות להגיש אי-אמון, וזאת כשבפועל יש עמדה. בפועל יאכפו את העמדה. </w:t>
      </w:r>
    </w:p>
    <w:p w14:paraId="6D4CE07A" w14:textId="77777777" w:rsidR="005757F7" w:rsidRDefault="005757F7" w:rsidP="005757F7">
      <w:pPr>
        <w:bidi/>
        <w:jc w:val="both"/>
        <w:rPr>
          <w:rFonts w:cs="David" w:hint="cs"/>
          <w:rtl/>
        </w:rPr>
      </w:pPr>
    </w:p>
    <w:p w14:paraId="394C8E86" w14:textId="77777777" w:rsidR="005757F7" w:rsidRDefault="005757F7" w:rsidP="005757F7">
      <w:pPr>
        <w:keepNext/>
        <w:bidi/>
        <w:jc w:val="both"/>
        <w:rPr>
          <w:rFonts w:cs="David" w:hint="cs"/>
          <w:u w:val="single"/>
          <w:rtl/>
        </w:rPr>
      </w:pPr>
      <w:r>
        <w:rPr>
          <w:rFonts w:cs="David" w:hint="cs"/>
          <w:u w:val="single"/>
          <w:rtl/>
        </w:rPr>
        <w:t>דוד רותם:</w:t>
      </w:r>
    </w:p>
    <w:p w14:paraId="49047B3A" w14:textId="77777777" w:rsidR="005757F7" w:rsidRDefault="005757F7" w:rsidP="005757F7">
      <w:pPr>
        <w:keepNext/>
        <w:bidi/>
        <w:jc w:val="both"/>
        <w:rPr>
          <w:rFonts w:cs="David" w:hint="cs"/>
          <w:u w:val="single"/>
          <w:rtl/>
        </w:rPr>
      </w:pPr>
    </w:p>
    <w:p w14:paraId="4BF84406" w14:textId="77777777" w:rsidR="005757F7" w:rsidRPr="00F04C34" w:rsidRDefault="005757F7" w:rsidP="005757F7">
      <w:pPr>
        <w:bidi/>
        <w:jc w:val="both"/>
        <w:rPr>
          <w:rFonts w:cs="David" w:hint="cs"/>
          <w:rtl/>
        </w:rPr>
      </w:pPr>
      <w:r>
        <w:rPr>
          <w:rFonts w:cs="David" w:hint="cs"/>
          <w:rtl/>
        </w:rPr>
        <w:tab/>
        <w:t xml:space="preserve">העמדה היא איננה העמדה שהיא הביעה אותה בכנסת ולכן היא לא מעניינת אותי. </w:t>
      </w:r>
    </w:p>
    <w:p w14:paraId="0E567FDC" w14:textId="77777777" w:rsidR="005757F7" w:rsidRDefault="005757F7" w:rsidP="005757F7">
      <w:pPr>
        <w:bidi/>
        <w:jc w:val="both"/>
        <w:rPr>
          <w:rFonts w:cs="David" w:hint="cs"/>
          <w:u w:val="single"/>
          <w:rtl/>
        </w:rPr>
      </w:pPr>
    </w:p>
    <w:p w14:paraId="2773E10E" w14:textId="77777777" w:rsidR="005757F7" w:rsidRDefault="005757F7" w:rsidP="005757F7">
      <w:pPr>
        <w:bidi/>
        <w:jc w:val="both"/>
        <w:rPr>
          <w:rFonts w:cs="David" w:hint="cs"/>
          <w:u w:val="single"/>
          <w:rtl/>
        </w:rPr>
      </w:pPr>
      <w:r>
        <w:rPr>
          <w:rFonts w:cs="David" w:hint="cs"/>
          <w:u w:val="single"/>
          <w:rtl/>
        </w:rPr>
        <w:t>זאב אלקין:</w:t>
      </w:r>
    </w:p>
    <w:p w14:paraId="238DB087" w14:textId="77777777" w:rsidR="005757F7" w:rsidRDefault="005757F7" w:rsidP="005757F7">
      <w:pPr>
        <w:bidi/>
        <w:jc w:val="both"/>
        <w:rPr>
          <w:rFonts w:cs="David" w:hint="cs"/>
          <w:u w:val="single"/>
          <w:rtl/>
        </w:rPr>
      </w:pPr>
    </w:p>
    <w:p w14:paraId="0DB9E7BD" w14:textId="77777777" w:rsidR="005757F7" w:rsidRDefault="005757F7" w:rsidP="005757F7">
      <w:pPr>
        <w:bidi/>
        <w:jc w:val="both"/>
        <w:rPr>
          <w:rFonts w:cs="David" w:hint="cs"/>
          <w:rtl/>
        </w:rPr>
      </w:pPr>
      <w:r>
        <w:rPr>
          <w:rFonts w:cs="David" w:hint="cs"/>
          <w:rtl/>
        </w:rPr>
        <w:tab/>
        <w:t xml:space="preserve">ועדת שרים זה כלי פורמאלי מבחינת הכנסת. קורה לא פעם, אפילו במהלך דיונים בטרומית ובמקרים אחרים, שלוועדת שרים יש עמדה. על המקום מחליט שר - - - </w:t>
      </w:r>
    </w:p>
    <w:p w14:paraId="2FFBF615" w14:textId="77777777" w:rsidR="005757F7" w:rsidRDefault="005757F7" w:rsidP="005757F7">
      <w:pPr>
        <w:bidi/>
        <w:jc w:val="both"/>
        <w:rPr>
          <w:rFonts w:cs="David" w:hint="cs"/>
          <w:rtl/>
        </w:rPr>
      </w:pPr>
    </w:p>
    <w:p w14:paraId="701C54D9" w14:textId="77777777" w:rsidR="005757F7" w:rsidRDefault="005757F7" w:rsidP="005757F7">
      <w:pPr>
        <w:bidi/>
        <w:jc w:val="both"/>
        <w:rPr>
          <w:rFonts w:cs="David" w:hint="cs"/>
          <w:u w:val="single"/>
          <w:rtl/>
        </w:rPr>
      </w:pPr>
      <w:r>
        <w:rPr>
          <w:rFonts w:cs="David" w:hint="cs"/>
          <w:u w:val="single"/>
          <w:rtl/>
        </w:rPr>
        <w:t>סהר פינטו:</w:t>
      </w:r>
    </w:p>
    <w:p w14:paraId="09F00524" w14:textId="77777777" w:rsidR="005757F7" w:rsidRDefault="005757F7" w:rsidP="005757F7">
      <w:pPr>
        <w:bidi/>
        <w:jc w:val="both"/>
        <w:rPr>
          <w:rFonts w:cs="David" w:hint="cs"/>
          <w:u w:val="single"/>
          <w:rtl/>
        </w:rPr>
      </w:pPr>
    </w:p>
    <w:p w14:paraId="5801F6BD" w14:textId="77777777" w:rsidR="005757F7" w:rsidRDefault="005757F7" w:rsidP="005757F7">
      <w:pPr>
        <w:bidi/>
        <w:jc w:val="both"/>
        <w:rPr>
          <w:rFonts w:cs="David" w:hint="cs"/>
          <w:rtl/>
        </w:rPr>
      </w:pPr>
      <w:r>
        <w:rPr>
          <w:rFonts w:cs="David" w:hint="cs"/>
          <w:rtl/>
        </w:rPr>
        <w:tab/>
        <w:t xml:space="preserve">אם מודיעים על שינוי זה בסדר. </w:t>
      </w:r>
    </w:p>
    <w:p w14:paraId="5E63A77F" w14:textId="77777777" w:rsidR="005757F7" w:rsidRDefault="005757F7" w:rsidP="005757F7">
      <w:pPr>
        <w:bidi/>
        <w:jc w:val="both"/>
        <w:rPr>
          <w:rFonts w:cs="David" w:hint="cs"/>
          <w:rtl/>
        </w:rPr>
      </w:pPr>
    </w:p>
    <w:p w14:paraId="301D9020" w14:textId="77777777" w:rsidR="005757F7" w:rsidRDefault="005757F7" w:rsidP="005757F7">
      <w:pPr>
        <w:bidi/>
        <w:jc w:val="both"/>
        <w:rPr>
          <w:rFonts w:cs="David" w:hint="cs"/>
          <w:u w:val="single"/>
          <w:rtl/>
        </w:rPr>
      </w:pPr>
      <w:r>
        <w:rPr>
          <w:rFonts w:cs="David" w:hint="cs"/>
          <w:u w:val="single"/>
          <w:rtl/>
        </w:rPr>
        <w:t>זאב אלקין:</w:t>
      </w:r>
    </w:p>
    <w:p w14:paraId="792EDF0F" w14:textId="77777777" w:rsidR="005757F7" w:rsidRDefault="005757F7" w:rsidP="005757F7">
      <w:pPr>
        <w:bidi/>
        <w:jc w:val="both"/>
        <w:rPr>
          <w:rFonts w:cs="David" w:hint="cs"/>
          <w:u w:val="single"/>
          <w:rtl/>
        </w:rPr>
      </w:pPr>
    </w:p>
    <w:p w14:paraId="16302E93" w14:textId="77777777" w:rsidR="005757F7" w:rsidRDefault="005757F7" w:rsidP="005757F7">
      <w:pPr>
        <w:bidi/>
        <w:jc w:val="both"/>
        <w:rPr>
          <w:rFonts w:cs="David" w:hint="cs"/>
          <w:rtl/>
        </w:rPr>
      </w:pPr>
      <w:r>
        <w:rPr>
          <w:rFonts w:cs="David" w:hint="cs"/>
          <w:rtl/>
        </w:rPr>
        <w:tab/>
        <w:t xml:space="preserve">לא מודיעים על שינוי. הוא פשוט עולה על הדוכן. היה משא ומתן בצד, עולה שר על הדוכן ואומר: הממשלה תומכת בחוק. </w:t>
      </w:r>
    </w:p>
    <w:p w14:paraId="51777513" w14:textId="77777777" w:rsidR="005757F7" w:rsidRDefault="005757F7" w:rsidP="005757F7">
      <w:pPr>
        <w:bidi/>
        <w:jc w:val="both"/>
        <w:rPr>
          <w:rFonts w:cs="David" w:hint="cs"/>
          <w:rtl/>
        </w:rPr>
      </w:pPr>
    </w:p>
    <w:p w14:paraId="6ED3322A" w14:textId="77777777" w:rsidR="005757F7" w:rsidRDefault="005757F7" w:rsidP="005757F7">
      <w:pPr>
        <w:bidi/>
        <w:jc w:val="both"/>
        <w:rPr>
          <w:rFonts w:cs="David" w:hint="cs"/>
          <w:u w:val="single"/>
          <w:rtl/>
        </w:rPr>
      </w:pPr>
      <w:r>
        <w:rPr>
          <w:rFonts w:cs="David" w:hint="cs"/>
          <w:u w:val="single"/>
          <w:rtl/>
        </w:rPr>
        <w:t>קריאה:</w:t>
      </w:r>
    </w:p>
    <w:p w14:paraId="37387469" w14:textId="77777777" w:rsidR="005757F7" w:rsidRDefault="005757F7" w:rsidP="005757F7">
      <w:pPr>
        <w:bidi/>
        <w:jc w:val="both"/>
        <w:rPr>
          <w:rFonts w:cs="David" w:hint="cs"/>
          <w:u w:val="single"/>
          <w:rtl/>
        </w:rPr>
      </w:pPr>
    </w:p>
    <w:p w14:paraId="0BD6C36E" w14:textId="77777777" w:rsidR="005757F7" w:rsidRDefault="005757F7" w:rsidP="005757F7">
      <w:pPr>
        <w:bidi/>
        <w:jc w:val="both"/>
        <w:rPr>
          <w:rFonts w:cs="David" w:hint="cs"/>
          <w:rtl/>
        </w:rPr>
      </w:pPr>
      <w:r>
        <w:rPr>
          <w:rFonts w:cs="David" w:hint="cs"/>
          <w:rtl/>
        </w:rPr>
        <w:tab/>
        <w:t>מי אומר שהוא מוסמך?</w:t>
      </w:r>
    </w:p>
    <w:p w14:paraId="4913F9EC" w14:textId="77777777" w:rsidR="005757F7" w:rsidRDefault="005757F7" w:rsidP="005757F7">
      <w:pPr>
        <w:bidi/>
        <w:jc w:val="both"/>
        <w:rPr>
          <w:rFonts w:cs="David" w:hint="cs"/>
          <w:rtl/>
        </w:rPr>
      </w:pPr>
    </w:p>
    <w:p w14:paraId="1E67BDF6" w14:textId="77777777" w:rsidR="005757F7" w:rsidRDefault="005757F7" w:rsidP="005757F7">
      <w:pPr>
        <w:keepNext/>
        <w:bidi/>
        <w:jc w:val="both"/>
        <w:rPr>
          <w:rFonts w:cs="David" w:hint="cs"/>
          <w:u w:val="single"/>
          <w:rtl/>
        </w:rPr>
      </w:pPr>
      <w:r>
        <w:rPr>
          <w:rFonts w:cs="David" w:hint="cs"/>
          <w:u w:val="single"/>
          <w:rtl/>
        </w:rPr>
        <w:t>דוד רותם:</w:t>
      </w:r>
    </w:p>
    <w:p w14:paraId="0CEF3713" w14:textId="77777777" w:rsidR="005757F7" w:rsidRDefault="005757F7" w:rsidP="005757F7">
      <w:pPr>
        <w:bidi/>
        <w:jc w:val="both"/>
        <w:rPr>
          <w:rFonts w:cs="David" w:hint="cs"/>
          <w:rtl/>
        </w:rPr>
      </w:pPr>
    </w:p>
    <w:p w14:paraId="502089ED" w14:textId="77777777" w:rsidR="005757F7" w:rsidRDefault="005757F7" w:rsidP="005757F7">
      <w:pPr>
        <w:bidi/>
        <w:jc w:val="both"/>
        <w:rPr>
          <w:rFonts w:cs="David" w:hint="cs"/>
          <w:rtl/>
        </w:rPr>
      </w:pPr>
      <w:r>
        <w:rPr>
          <w:rFonts w:cs="David" w:hint="cs"/>
          <w:rtl/>
        </w:rPr>
        <w:tab/>
        <w:t xml:space="preserve">זה הרבה יותר גרוע מזה. </w:t>
      </w:r>
    </w:p>
    <w:p w14:paraId="0B582184" w14:textId="77777777" w:rsidR="005757F7" w:rsidRDefault="005757F7" w:rsidP="005757F7">
      <w:pPr>
        <w:bidi/>
        <w:jc w:val="both"/>
        <w:rPr>
          <w:rFonts w:cs="David" w:hint="cs"/>
          <w:rtl/>
        </w:rPr>
      </w:pPr>
    </w:p>
    <w:p w14:paraId="4F0A8551" w14:textId="77777777" w:rsidR="005757F7" w:rsidRDefault="005757F7" w:rsidP="005757F7">
      <w:pPr>
        <w:bidi/>
        <w:jc w:val="both"/>
        <w:rPr>
          <w:rFonts w:cs="David" w:hint="cs"/>
          <w:u w:val="single"/>
          <w:rtl/>
        </w:rPr>
      </w:pPr>
      <w:r>
        <w:rPr>
          <w:rFonts w:cs="David" w:hint="cs"/>
          <w:u w:val="single"/>
          <w:rtl/>
        </w:rPr>
        <w:t>זאב אלקין:</w:t>
      </w:r>
    </w:p>
    <w:p w14:paraId="61A94F63" w14:textId="77777777" w:rsidR="005757F7" w:rsidRDefault="005757F7" w:rsidP="005757F7">
      <w:pPr>
        <w:bidi/>
        <w:jc w:val="both"/>
        <w:rPr>
          <w:rFonts w:cs="David" w:hint="cs"/>
          <w:u w:val="single"/>
          <w:rtl/>
        </w:rPr>
      </w:pPr>
    </w:p>
    <w:p w14:paraId="37577670" w14:textId="77777777" w:rsidR="005757F7" w:rsidRDefault="005757F7" w:rsidP="005757F7">
      <w:pPr>
        <w:bidi/>
        <w:jc w:val="both"/>
        <w:rPr>
          <w:rFonts w:cs="David" w:hint="cs"/>
          <w:rtl/>
        </w:rPr>
      </w:pPr>
      <w:r>
        <w:rPr>
          <w:rFonts w:cs="David" w:hint="cs"/>
          <w:rtl/>
        </w:rPr>
        <w:tab/>
        <w:t>בקדנציה הקודמת זה קרה כל יום רביעי.</w:t>
      </w:r>
    </w:p>
    <w:p w14:paraId="316768A0" w14:textId="77777777" w:rsidR="005757F7" w:rsidRPr="00747244" w:rsidRDefault="005757F7" w:rsidP="005757F7">
      <w:pPr>
        <w:bidi/>
        <w:jc w:val="both"/>
        <w:rPr>
          <w:rFonts w:cs="David" w:hint="cs"/>
          <w:rtl/>
        </w:rPr>
      </w:pPr>
    </w:p>
    <w:p w14:paraId="672595F8" w14:textId="77777777" w:rsidR="005757F7" w:rsidRDefault="005757F7" w:rsidP="005757F7">
      <w:pPr>
        <w:keepNext/>
        <w:bidi/>
        <w:jc w:val="both"/>
        <w:rPr>
          <w:rFonts w:cs="David" w:hint="cs"/>
          <w:u w:val="single"/>
          <w:rtl/>
        </w:rPr>
      </w:pPr>
      <w:r>
        <w:rPr>
          <w:rFonts w:cs="David" w:hint="cs"/>
          <w:u w:val="single"/>
          <w:rtl/>
        </w:rPr>
        <w:t>דוד רותם:</w:t>
      </w:r>
    </w:p>
    <w:p w14:paraId="27F72EC0" w14:textId="77777777" w:rsidR="005757F7" w:rsidRDefault="005757F7" w:rsidP="005757F7">
      <w:pPr>
        <w:keepNext/>
        <w:bidi/>
        <w:jc w:val="both"/>
        <w:rPr>
          <w:rFonts w:cs="David" w:hint="cs"/>
          <w:u w:val="single"/>
          <w:rtl/>
        </w:rPr>
      </w:pPr>
    </w:p>
    <w:p w14:paraId="50C9458E" w14:textId="77777777" w:rsidR="005757F7" w:rsidRDefault="005757F7" w:rsidP="005757F7">
      <w:pPr>
        <w:bidi/>
        <w:jc w:val="both"/>
        <w:rPr>
          <w:rFonts w:cs="David" w:hint="cs"/>
          <w:rtl/>
        </w:rPr>
      </w:pPr>
      <w:r>
        <w:rPr>
          <w:rFonts w:cs="David" w:hint="cs"/>
          <w:rtl/>
        </w:rPr>
        <w:tab/>
        <w:t xml:space="preserve">הממשלה מתנגדת לחוק ואני חבר קואליציה מחליט ללכת לה על הראש. אילו רק לי היתה זכות לבקש בהצבעה הזאת אמון, אז מילא. אבל כשאתה נותן לכל חבר כנסת </w:t>
      </w:r>
      <w:r>
        <w:rPr>
          <w:rFonts w:cs="David"/>
          <w:rtl/>
        </w:rPr>
        <w:t>–</w:t>
      </w:r>
      <w:r>
        <w:rPr>
          <w:rFonts w:cs="David" w:hint="cs"/>
          <w:rtl/>
        </w:rPr>
        <w:t xml:space="preserve"> אני החלטתי ללכת לממשלה על הראש. אז מה אתה מנצל את זה?</w:t>
      </w:r>
    </w:p>
    <w:p w14:paraId="547E2F34" w14:textId="77777777" w:rsidR="005757F7" w:rsidRDefault="005757F7" w:rsidP="005757F7">
      <w:pPr>
        <w:bidi/>
        <w:jc w:val="both"/>
        <w:rPr>
          <w:rFonts w:cs="David" w:hint="cs"/>
          <w:rtl/>
        </w:rPr>
      </w:pPr>
    </w:p>
    <w:p w14:paraId="07E5B6D6" w14:textId="77777777" w:rsidR="005757F7" w:rsidRPr="00747244" w:rsidRDefault="005757F7" w:rsidP="005757F7">
      <w:pPr>
        <w:bidi/>
        <w:jc w:val="both"/>
        <w:rPr>
          <w:rFonts w:cs="David" w:hint="cs"/>
          <w:rtl/>
        </w:rPr>
      </w:pPr>
      <w:r>
        <w:rPr>
          <w:rFonts w:cs="David" w:hint="cs"/>
          <w:rtl/>
        </w:rPr>
        <w:tab/>
        <w:t xml:space="preserve">לכן אני אומר, או שהממשלה תביע עמדה בכנסת או שהעמדה שלא לא מעניינת אותי והיא לא הביעה עמדה. </w:t>
      </w:r>
    </w:p>
    <w:p w14:paraId="12A3D429" w14:textId="77777777" w:rsidR="005757F7" w:rsidRDefault="005757F7" w:rsidP="005757F7">
      <w:pPr>
        <w:bidi/>
        <w:jc w:val="both"/>
        <w:rPr>
          <w:rFonts w:cs="David" w:hint="cs"/>
          <w:u w:val="single"/>
          <w:rtl/>
        </w:rPr>
      </w:pPr>
    </w:p>
    <w:p w14:paraId="320EE703" w14:textId="77777777" w:rsidR="005757F7" w:rsidRDefault="005757F7" w:rsidP="005757F7">
      <w:pPr>
        <w:bidi/>
        <w:jc w:val="both"/>
        <w:rPr>
          <w:rFonts w:cs="David" w:hint="cs"/>
          <w:rtl/>
        </w:rPr>
      </w:pPr>
      <w:r w:rsidRPr="00797D4E">
        <w:rPr>
          <w:rFonts w:cs="David" w:hint="cs"/>
          <w:u w:val="single"/>
          <w:rtl/>
        </w:rPr>
        <w:t>ארבל אסטרחן:</w:t>
      </w:r>
    </w:p>
    <w:p w14:paraId="00C127D3" w14:textId="77777777" w:rsidR="005757F7" w:rsidRDefault="005757F7" w:rsidP="005757F7">
      <w:pPr>
        <w:bidi/>
        <w:jc w:val="both"/>
        <w:rPr>
          <w:rFonts w:cs="David" w:hint="cs"/>
          <w:u w:val="single"/>
          <w:rtl/>
        </w:rPr>
      </w:pPr>
    </w:p>
    <w:p w14:paraId="0D2172F1" w14:textId="77777777" w:rsidR="005757F7" w:rsidRDefault="005757F7" w:rsidP="005757F7">
      <w:pPr>
        <w:bidi/>
        <w:jc w:val="both"/>
        <w:rPr>
          <w:rFonts w:cs="David" w:hint="cs"/>
          <w:rtl/>
        </w:rPr>
      </w:pPr>
      <w:r>
        <w:rPr>
          <w:rFonts w:cs="David" w:hint="cs"/>
          <w:rtl/>
        </w:rPr>
        <w:tab/>
      </w:r>
      <w:r w:rsidRPr="00F06173">
        <w:rPr>
          <w:rFonts w:cs="David" w:hint="cs"/>
          <w:rtl/>
        </w:rPr>
        <w:t>אי-אמון</w:t>
      </w:r>
      <w:r>
        <w:rPr>
          <w:rFonts w:cs="David" w:hint="cs"/>
          <w:rtl/>
        </w:rPr>
        <w:t xml:space="preserve"> זה מכשיר חוקתי. בכנסת לפעמים מתייחסים לזה כאל מכשיר משחק כדי לדחות הצבעות, להאריך דיונים.  לא, זה מכשיר חוקתי. </w:t>
      </w:r>
    </w:p>
    <w:p w14:paraId="57433E40" w14:textId="77777777" w:rsidR="005757F7" w:rsidRDefault="005757F7" w:rsidP="005757F7">
      <w:pPr>
        <w:bidi/>
        <w:jc w:val="both"/>
        <w:rPr>
          <w:rFonts w:cs="David" w:hint="cs"/>
          <w:rtl/>
        </w:rPr>
      </w:pPr>
    </w:p>
    <w:p w14:paraId="49B7F328" w14:textId="77777777" w:rsidR="005757F7" w:rsidRDefault="005757F7" w:rsidP="005757F7">
      <w:pPr>
        <w:bidi/>
        <w:jc w:val="both"/>
        <w:rPr>
          <w:rFonts w:cs="David" w:hint="cs"/>
          <w:u w:val="single"/>
          <w:rtl/>
        </w:rPr>
      </w:pPr>
      <w:r>
        <w:rPr>
          <w:rFonts w:cs="David" w:hint="cs"/>
          <w:u w:val="single"/>
          <w:rtl/>
        </w:rPr>
        <w:t>זאב אלקין:</w:t>
      </w:r>
    </w:p>
    <w:p w14:paraId="30F815DB" w14:textId="77777777" w:rsidR="005757F7" w:rsidRDefault="005757F7" w:rsidP="005757F7">
      <w:pPr>
        <w:bidi/>
        <w:jc w:val="both"/>
        <w:rPr>
          <w:rFonts w:cs="David" w:hint="cs"/>
          <w:u w:val="single"/>
          <w:rtl/>
        </w:rPr>
      </w:pPr>
    </w:p>
    <w:p w14:paraId="386B419C" w14:textId="77777777" w:rsidR="005757F7" w:rsidRDefault="005757F7" w:rsidP="005757F7">
      <w:pPr>
        <w:bidi/>
        <w:jc w:val="both"/>
        <w:rPr>
          <w:rFonts w:cs="David" w:hint="cs"/>
          <w:rtl/>
        </w:rPr>
      </w:pPr>
      <w:r>
        <w:rPr>
          <w:rFonts w:cs="David" w:hint="cs"/>
          <w:rtl/>
        </w:rPr>
        <w:tab/>
        <w:t>יכול להיות שהמסר מכל החידוד בדיון הזה, שבאמת הכלי הזה של שימוש באמון בנושאים כמו חקיקה פרטית בקריאה ראשונה, וקריאה שנייה ושלישית הוא כמעט בלתי אפקטיבי, כי ממשלה בדיונים פרטיים בקריאה ראשונה, שנייה או שלישית לא חייבת להביע עמדה במהלך הדיון. אם היא במקרה לא הביעה עמדה במהלך הדיון, אין דרך להכריז על זה כאי-אמון.</w:t>
      </w:r>
    </w:p>
    <w:p w14:paraId="05C0C95A" w14:textId="77777777" w:rsidR="005757F7" w:rsidRDefault="005757F7" w:rsidP="005757F7">
      <w:pPr>
        <w:bidi/>
        <w:jc w:val="both"/>
        <w:rPr>
          <w:rFonts w:cs="David" w:hint="cs"/>
          <w:rtl/>
        </w:rPr>
      </w:pPr>
    </w:p>
    <w:p w14:paraId="4FF946B4" w14:textId="77777777" w:rsidR="005757F7" w:rsidRDefault="005757F7" w:rsidP="005757F7">
      <w:pPr>
        <w:bidi/>
        <w:jc w:val="both"/>
        <w:rPr>
          <w:rFonts w:cs="David" w:hint="cs"/>
          <w:u w:val="single"/>
          <w:rtl/>
        </w:rPr>
      </w:pPr>
      <w:r>
        <w:rPr>
          <w:rFonts w:cs="David" w:hint="cs"/>
          <w:u w:val="single"/>
          <w:rtl/>
        </w:rPr>
        <w:t>סהר פינטו:</w:t>
      </w:r>
    </w:p>
    <w:p w14:paraId="291A4C65" w14:textId="77777777" w:rsidR="005757F7" w:rsidRDefault="005757F7" w:rsidP="005757F7">
      <w:pPr>
        <w:bidi/>
        <w:jc w:val="both"/>
        <w:rPr>
          <w:rFonts w:cs="David" w:hint="cs"/>
          <w:u w:val="single"/>
          <w:rtl/>
        </w:rPr>
      </w:pPr>
    </w:p>
    <w:p w14:paraId="70F192D5" w14:textId="77777777" w:rsidR="005757F7" w:rsidRDefault="005757F7" w:rsidP="005757F7">
      <w:pPr>
        <w:bidi/>
        <w:jc w:val="both"/>
        <w:rPr>
          <w:rFonts w:cs="David" w:hint="cs"/>
          <w:rtl/>
        </w:rPr>
      </w:pPr>
      <w:r>
        <w:rPr>
          <w:rFonts w:cs="David" w:hint="cs"/>
          <w:rtl/>
        </w:rPr>
        <w:tab/>
        <w:t xml:space="preserve">אבל בפועל יש לה עמדה. </w:t>
      </w:r>
    </w:p>
    <w:p w14:paraId="7E9AF4E7" w14:textId="77777777" w:rsidR="005757F7" w:rsidRDefault="005757F7" w:rsidP="005757F7">
      <w:pPr>
        <w:bidi/>
        <w:jc w:val="both"/>
        <w:rPr>
          <w:rFonts w:cs="David" w:hint="cs"/>
          <w:rtl/>
        </w:rPr>
      </w:pPr>
    </w:p>
    <w:p w14:paraId="19B2481E" w14:textId="77777777" w:rsidR="005757F7" w:rsidRDefault="005757F7" w:rsidP="005757F7">
      <w:pPr>
        <w:bidi/>
        <w:jc w:val="both"/>
        <w:rPr>
          <w:rFonts w:cs="David" w:hint="cs"/>
          <w:u w:val="single"/>
          <w:rtl/>
        </w:rPr>
      </w:pPr>
      <w:r>
        <w:rPr>
          <w:rFonts w:cs="David" w:hint="cs"/>
          <w:u w:val="single"/>
          <w:rtl/>
        </w:rPr>
        <w:t>זאב אלקין:</w:t>
      </w:r>
    </w:p>
    <w:p w14:paraId="678566A9" w14:textId="77777777" w:rsidR="005757F7" w:rsidRDefault="005757F7" w:rsidP="005757F7">
      <w:pPr>
        <w:bidi/>
        <w:jc w:val="both"/>
        <w:rPr>
          <w:rFonts w:cs="David" w:hint="cs"/>
          <w:u w:val="single"/>
          <w:rtl/>
        </w:rPr>
      </w:pPr>
    </w:p>
    <w:p w14:paraId="03C05157" w14:textId="77777777" w:rsidR="005757F7" w:rsidRDefault="005757F7" w:rsidP="005757F7">
      <w:pPr>
        <w:bidi/>
        <w:jc w:val="both"/>
        <w:rPr>
          <w:rFonts w:cs="David" w:hint="cs"/>
          <w:rtl/>
        </w:rPr>
      </w:pPr>
      <w:r>
        <w:rPr>
          <w:rFonts w:cs="David" w:hint="cs"/>
          <w:rtl/>
        </w:rPr>
        <w:tab/>
        <w:t xml:space="preserve">אבל אין דבר כזה בפועל. נניח, אם היא לא דיברה במהלך הדיון ומישהו אומר: אני רוצה לעשות את זה אי-אמון, אני שואל את הממשלה אם יש לה עמדה, היא יכולה להתייצב בראש מורם ולהגיד שיש לה עמדה. אבל אם היא תחליט שהיא לא עושה את זה, אי-אפשר לכפות עליה לעשות את זה. </w:t>
      </w:r>
    </w:p>
    <w:p w14:paraId="03FD3852" w14:textId="77777777" w:rsidR="005757F7" w:rsidRDefault="005757F7" w:rsidP="005757F7">
      <w:pPr>
        <w:bidi/>
        <w:jc w:val="both"/>
        <w:rPr>
          <w:rFonts w:cs="David" w:hint="cs"/>
          <w:rtl/>
        </w:rPr>
      </w:pPr>
    </w:p>
    <w:p w14:paraId="246660BB" w14:textId="77777777" w:rsidR="005757F7" w:rsidRDefault="005757F7" w:rsidP="005757F7">
      <w:pPr>
        <w:keepNext/>
        <w:bidi/>
        <w:jc w:val="both"/>
        <w:rPr>
          <w:rFonts w:cs="David" w:hint="cs"/>
          <w:u w:val="single"/>
          <w:rtl/>
        </w:rPr>
      </w:pPr>
      <w:r>
        <w:rPr>
          <w:rFonts w:cs="David" w:hint="cs"/>
          <w:u w:val="single"/>
          <w:rtl/>
        </w:rPr>
        <w:t>סהר פינטו:</w:t>
      </w:r>
    </w:p>
    <w:p w14:paraId="0699AF98" w14:textId="77777777" w:rsidR="005757F7" w:rsidRDefault="005757F7" w:rsidP="005757F7">
      <w:pPr>
        <w:keepNext/>
        <w:bidi/>
        <w:jc w:val="both"/>
        <w:rPr>
          <w:rFonts w:cs="David" w:hint="cs"/>
          <w:u w:val="single"/>
          <w:rtl/>
        </w:rPr>
      </w:pPr>
    </w:p>
    <w:p w14:paraId="50F1FC89" w14:textId="77777777" w:rsidR="005757F7" w:rsidRDefault="005757F7" w:rsidP="005757F7">
      <w:pPr>
        <w:bidi/>
        <w:jc w:val="both"/>
        <w:rPr>
          <w:rFonts w:cs="David" w:hint="cs"/>
          <w:rtl/>
        </w:rPr>
      </w:pPr>
      <w:r>
        <w:rPr>
          <w:rFonts w:cs="David" w:hint="cs"/>
          <w:rtl/>
        </w:rPr>
        <w:tab/>
        <w:t xml:space="preserve">אבל ממילא זה נדחה בשבוע, אלא אם כן הממשלה אומרת שעכשיו היא כן רוצה לקיים את ההצבעה. לכן יש לך עניין של פנייה לממשלה. זה בדיוק מקיים את המנגנון הזה. הממשלה יכולה או להגיד לעצמה שהיא החליטה - - - </w:t>
      </w:r>
    </w:p>
    <w:p w14:paraId="6E71F4F3" w14:textId="77777777" w:rsidR="005757F7" w:rsidRDefault="005757F7" w:rsidP="005757F7">
      <w:pPr>
        <w:bidi/>
        <w:jc w:val="both"/>
        <w:rPr>
          <w:rFonts w:cs="David" w:hint="cs"/>
          <w:rtl/>
        </w:rPr>
      </w:pPr>
    </w:p>
    <w:p w14:paraId="24CEFEAC" w14:textId="77777777" w:rsidR="005757F7" w:rsidRDefault="005757F7" w:rsidP="005757F7">
      <w:pPr>
        <w:bidi/>
        <w:jc w:val="both"/>
        <w:rPr>
          <w:rFonts w:cs="David" w:hint="cs"/>
          <w:u w:val="single"/>
          <w:rtl/>
        </w:rPr>
      </w:pPr>
      <w:r>
        <w:rPr>
          <w:rFonts w:cs="David" w:hint="cs"/>
          <w:u w:val="single"/>
          <w:rtl/>
        </w:rPr>
        <w:t>זאב אלקין:</w:t>
      </w:r>
    </w:p>
    <w:p w14:paraId="340CD1A5" w14:textId="77777777" w:rsidR="005757F7" w:rsidRDefault="005757F7" w:rsidP="005757F7">
      <w:pPr>
        <w:bidi/>
        <w:jc w:val="both"/>
        <w:rPr>
          <w:rFonts w:cs="David" w:hint="cs"/>
          <w:u w:val="single"/>
          <w:rtl/>
        </w:rPr>
      </w:pPr>
    </w:p>
    <w:p w14:paraId="6AD37384" w14:textId="77777777" w:rsidR="005757F7" w:rsidRDefault="005757F7" w:rsidP="005757F7">
      <w:pPr>
        <w:bidi/>
        <w:jc w:val="both"/>
        <w:rPr>
          <w:rFonts w:cs="David" w:hint="cs"/>
          <w:rtl/>
        </w:rPr>
      </w:pPr>
      <w:r>
        <w:rPr>
          <w:rFonts w:cs="David" w:hint="cs"/>
          <w:rtl/>
        </w:rPr>
        <w:tab/>
        <w:t xml:space="preserve">אתה מתייחס לזה כמשהו טכני, שזאת דרך לדחות בשבוע. </w:t>
      </w:r>
    </w:p>
    <w:p w14:paraId="4D038138" w14:textId="77777777" w:rsidR="005757F7" w:rsidRDefault="005757F7" w:rsidP="005757F7">
      <w:pPr>
        <w:bidi/>
        <w:jc w:val="both"/>
        <w:rPr>
          <w:rFonts w:cs="David" w:hint="cs"/>
          <w:rtl/>
        </w:rPr>
      </w:pPr>
    </w:p>
    <w:p w14:paraId="1A811B56" w14:textId="77777777" w:rsidR="005757F7" w:rsidRPr="00C111CC" w:rsidRDefault="005757F7" w:rsidP="005757F7">
      <w:pPr>
        <w:bidi/>
        <w:jc w:val="both"/>
        <w:rPr>
          <w:rFonts w:cs="David" w:hint="cs"/>
          <w:u w:val="single"/>
          <w:rtl/>
        </w:rPr>
      </w:pPr>
      <w:r>
        <w:rPr>
          <w:rFonts w:cs="David" w:hint="cs"/>
          <w:u w:val="single"/>
          <w:rtl/>
        </w:rPr>
        <w:t>סהר פינטו:</w:t>
      </w:r>
    </w:p>
    <w:p w14:paraId="66026B7C" w14:textId="77777777" w:rsidR="005757F7" w:rsidRDefault="005757F7" w:rsidP="005757F7">
      <w:pPr>
        <w:bidi/>
        <w:jc w:val="both"/>
        <w:rPr>
          <w:rFonts w:cs="David" w:hint="cs"/>
          <w:rtl/>
        </w:rPr>
      </w:pPr>
    </w:p>
    <w:p w14:paraId="05E26B90" w14:textId="77777777" w:rsidR="005757F7" w:rsidRDefault="005757F7" w:rsidP="005757F7">
      <w:pPr>
        <w:bidi/>
        <w:jc w:val="both"/>
        <w:rPr>
          <w:rFonts w:cs="David" w:hint="cs"/>
          <w:rtl/>
        </w:rPr>
      </w:pPr>
      <w:r>
        <w:rPr>
          <w:rFonts w:cs="David" w:hint="cs"/>
          <w:rtl/>
        </w:rPr>
        <w:tab/>
        <w:t xml:space="preserve">להיפך, אני אומר שהמנגנון של השבוע נותן לממשלה את האפשרות להחליט האם יש עמדה, אין לה עמדה. </w:t>
      </w:r>
    </w:p>
    <w:p w14:paraId="5A451BEC" w14:textId="77777777" w:rsidR="005757F7" w:rsidRDefault="005757F7" w:rsidP="005757F7">
      <w:pPr>
        <w:bidi/>
        <w:jc w:val="both"/>
        <w:rPr>
          <w:rFonts w:cs="David" w:hint="cs"/>
          <w:rtl/>
        </w:rPr>
      </w:pPr>
    </w:p>
    <w:p w14:paraId="284D17CF" w14:textId="77777777" w:rsidR="005757F7" w:rsidRPr="00C111CC" w:rsidRDefault="005757F7" w:rsidP="005757F7">
      <w:pPr>
        <w:bidi/>
        <w:jc w:val="both"/>
        <w:rPr>
          <w:rFonts w:cs="David" w:hint="cs"/>
          <w:u w:val="single"/>
          <w:rtl/>
        </w:rPr>
      </w:pPr>
      <w:r w:rsidRPr="00C111CC">
        <w:rPr>
          <w:rFonts w:cs="David" w:hint="cs"/>
          <w:u w:val="single"/>
          <w:rtl/>
        </w:rPr>
        <w:t>זאב אלקין:</w:t>
      </w:r>
    </w:p>
    <w:p w14:paraId="30972955" w14:textId="77777777" w:rsidR="005757F7" w:rsidRDefault="005757F7" w:rsidP="005757F7">
      <w:pPr>
        <w:bidi/>
        <w:jc w:val="both"/>
        <w:rPr>
          <w:rFonts w:cs="David" w:hint="cs"/>
          <w:rtl/>
        </w:rPr>
      </w:pPr>
    </w:p>
    <w:p w14:paraId="32196025" w14:textId="77777777" w:rsidR="005757F7" w:rsidRDefault="005757F7" w:rsidP="005757F7">
      <w:pPr>
        <w:bidi/>
        <w:jc w:val="both"/>
        <w:rPr>
          <w:rFonts w:cs="David" w:hint="cs"/>
          <w:rtl/>
        </w:rPr>
      </w:pPr>
      <w:r>
        <w:rPr>
          <w:rFonts w:cs="David" w:hint="cs"/>
          <w:rtl/>
        </w:rPr>
        <w:tab/>
        <w:t xml:space="preserve">המנגנון של השבוע עובד כי יש לה עמדה. אם אין לה עמדה, אין לה את המנגנון של השבוע. </w:t>
      </w:r>
    </w:p>
    <w:p w14:paraId="128A431C" w14:textId="77777777" w:rsidR="005757F7" w:rsidRPr="00747244" w:rsidRDefault="005757F7" w:rsidP="005757F7">
      <w:pPr>
        <w:bidi/>
        <w:jc w:val="both"/>
        <w:rPr>
          <w:rFonts w:cs="David" w:hint="cs"/>
          <w:rtl/>
        </w:rPr>
      </w:pPr>
    </w:p>
    <w:p w14:paraId="5D3D5094" w14:textId="77777777" w:rsidR="005757F7" w:rsidRPr="00584755" w:rsidRDefault="005757F7" w:rsidP="005757F7">
      <w:pPr>
        <w:bidi/>
        <w:jc w:val="both"/>
        <w:rPr>
          <w:rFonts w:cs="David" w:hint="cs"/>
          <w:u w:val="single"/>
          <w:rtl/>
        </w:rPr>
      </w:pPr>
      <w:r w:rsidRPr="00584755">
        <w:rPr>
          <w:rFonts w:cs="David" w:hint="cs"/>
          <w:u w:val="single"/>
          <w:rtl/>
        </w:rPr>
        <w:t>תמי כנפו:</w:t>
      </w:r>
    </w:p>
    <w:p w14:paraId="14491B94" w14:textId="77777777" w:rsidR="005757F7" w:rsidRDefault="005757F7" w:rsidP="005757F7">
      <w:pPr>
        <w:bidi/>
        <w:jc w:val="both"/>
        <w:rPr>
          <w:rFonts w:cs="David" w:hint="cs"/>
          <w:rtl/>
        </w:rPr>
      </w:pPr>
    </w:p>
    <w:p w14:paraId="53B3C020" w14:textId="77777777" w:rsidR="005757F7" w:rsidRPr="004B7104" w:rsidRDefault="005757F7" w:rsidP="005757F7">
      <w:pPr>
        <w:bidi/>
        <w:ind w:firstLine="720"/>
        <w:jc w:val="both"/>
        <w:rPr>
          <w:rFonts w:cs="David" w:hint="cs"/>
          <w:rtl/>
        </w:rPr>
      </w:pPr>
      <w:r w:rsidRPr="004B7104">
        <w:rPr>
          <w:rFonts w:cs="David" w:hint="cs"/>
          <w:rtl/>
        </w:rPr>
        <w:t>ואם הממשלה הגישה הסתייגויות זאת עמדה?</w:t>
      </w:r>
    </w:p>
    <w:p w14:paraId="31DE70C8" w14:textId="77777777" w:rsidR="005757F7" w:rsidRDefault="005757F7" w:rsidP="005757F7">
      <w:pPr>
        <w:bidi/>
        <w:jc w:val="both"/>
        <w:rPr>
          <w:rFonts w:cs="David" w:hint="cs"/>
          <w:rtl/>
        </w:rPr>
      </w:pPr>
    </w:p>
    <w:p w14:paraId="3D996460" w14:textId="77777777" w:rsidR="005757F7" w:rsidRDefault="005757F7" w:rsidP="005757F7">
      <w:pPr>
        <w:bidi/>
        <w:jc w:val="both"/>
        <w:rPr>
          <w:rFonts w:cs="David" w:hint="cs"/>
          <w:u w:val="single"/>
          <w:rtl/>
        </w:rPr>
      </w:pPr>
      <w:r>
        <w:rPr>
          <w:rFonts w:cs="David" w:hint="cs"/>
          <w:u w:val="single"/>
          <w:rtl/>
        </w:rPr>
        <w:t>זאב אלקין:</w:t>
      </w:r>
    </w:p>
    <w:p w14:paraId="40AC87CC" w14:textId="77777777" w:rsidR="005757F7" w:rsidRDefault="005757F7" w:rsidP="005757F7">
      <w:pPr>
        <w:bidi/>
        <w:jc w:val="both"/>
        <w:rPr>
          <w:rFonts w:cs="David" w:hint="cs"/>
          <w:u w:val="single"/>
          <w:rtl/>
        </w:rPr>
      </w:pPr>
    </w:p>
    <w:p w14:paraId="35E27D8B" w14:textId="77777777" w:rsidR="005757F7" w:rsidRDefault="005757F7" w:rsidP="005757F7">
      <w:pPr>
        <w:bidi/>
        <w:jc w:val="both"/>
        <w:rPr>
          <w:rFonts w:cs="David" w:hint="cs"/>
          <w:rtl/>
        </w:rPr>
      </w:pPr>
      <w:r>
        <w:rPr>
          <w:rFonts w:cs="David" w:hint="cs"/>
          <w:rtl/>
        </w:rPr>
        <w:tab/>
        <w:t xml:space="preserve">אם לממשלה אין עמדה, אין שבוע כי זה לא </w:t>
      </w:r>
      <w:r w:rsidRPr="00F06173">
        <w:rPr>
          <w:rFonts w:cs="David" w:hint="cs"/>
          <w:rtl/>
        </w:rPr>
        <w:t>אי-אמון</w:t>
      </w:r>
      <w:r>
        <w:rPr>
          <w:rFonts w:cs="David" w:hint="cs"/>
          <w:rtl/>
        </w:rPr>
        <w:t>.</w:t>
      </w:r>
    </w:p>
    <w:p w14:paraId="4CF70E91" w14:textId="77777777" w:rsidR="005757F7" w:rsidRDefault="005757F7" w:rsidP="005757F7">
      <w:pPr>
        <w:bidi/>
        <w:jc w:val="both"/>
        <w:rPr>
          <w:rFonts w:cs="David" w:hint="cs"/>
          <w:rtl/>
        </w:rPr>
      </w:pPr>
    </w:p>
    <w:p w14:paraId="3CF6BF0C" w14:textId="77777777" w:rsidR="005757F7" w:rsidRDefault="005757F7" w:rsidP="005757F7">
      <w:pPr>
        <w:bidi/>
        <w:jc w:val="both"/>
        <w:rPr>
          <w:rFonts w:cs="David" w:hint="cs"/>
          <w:u w:val="single"/>
          <w:rtl/>
        </w:rPr>
      </w:pPr>
      <w:r>
        <w:rPr>
          <w:rFonts w:cs="David" w:hint="cs"/>
          <w:u w:val="single"/>
          <w:rtl/>
        </w:rPr>
        <w:t>סהר פינטו:</w:t>
      </w:r>
    </w:p>
    <w:p w14:paraId="610BF830" w14:textId="77777777" w:rsidR="005757F7" w:rsidRDefault="005757F7" w:rsidP="005757F7">
      <w:pPr>
        <w:bidi/>
        <w:jc w:val="both"/>
        <w:rPr>
          <w:rFonts w:cs="David" w:hint="cs"/>
          <w:u w:val="single"/>
          <w:rtl/>
        </w:rPr>
      </w:pPr>
    </w:p>
    <w:p w14:paraId="233D388F" w14:textId="77777777" w:rsidR="005757F7" w:rsidRDefault="005757F7" w:rsidP="005757F7">
      <w:pPr>
        <w:bidi/>
        <w:jc w:val="both"/>
        <w:rPr>
          <w:rFonts w:cs="David" w:hint="cs"/>
          <w:rtl/>
        </w:rPr>
      </w:pPr>
      <w:r>
        <w:rPr>
          <w:rFonts w:cs="David" w:hint="cs"/>
          <w:rtl/>
        </w:rPr>
        <w:tab/>
        <w:t xml:space="preserve">זה נכון אם אין עמדה. אבל אם יש עמדה והיא שינתה אותה או שפתאום היא מחליטה שהיא משנה אותה </w:t>
      </w:r>
      <w:r>
        <w:rPr>
          <w:rFonts w:cs="David"/>
          <w:rtl/>
        </w:rPr>
        <w:t>–</w:t>
      </w:r>
      <w:r>
        <w:rPr>
          <w:rFonts w:cs="David" w:hint="cs"/>
          <w:rtl/>
        </w:rPr>
        <w:t xml:space="preserve"> הרי אם היא תמכה בהצעת חוק בקריאה הטרומית, ועדת שרים תמכה והקואליציה תמכה - - - - </w:t>
      </w:r>
    </w:p>
    <w:p w14:paraId="7EAF87BC" w14:textId="77777777" w:rsidR="005757F7" w:rsidRDefault="005757F7" w:rsidP="005757F7">
      <w:pPr>
        <w:bidi/>
        <w:jc w:val="both"/>
        <w:rPr>
          <w:rFonts w:cs="David" w:hint="cs"/>
          <w:rtl/>
        </w:rPr>
      </w:pPr>
    </w:p>
    <w:p w14:paraId="2EF72392" w14:textId="77777777" w:rsidR="005757F7" w:rsidRDefault="005757F7" w:rsidP="005757F7">
      <w:pPr>
        <w:bidi/>
        <w:jc w:val="both"/>
        <w:rPr>
          <w:rFonts w:cs="David" w:hint="cs"/>
          <w:u w:val="single"/>
          <w:rtl/>
        </w:rPr>
      </w:pPr>
      <w:r>
        <w:rPr>
          <w:rFonts w:cs="David" w:hint="cs"/>
          <w:u w:val="single"/>
          <w:rtl/>
        </w:rPr>
        <w:t>זאב אלקין:</w:t>
      </w:r>
    </w:p>
    <w:p w14:paraId="5A1C5DA5" w14:textId="77777777" w:rsidR="005757F7" w:rsidRDefault="005757F7" w:rsidP="005757F7">
      <w:pPr>
        <w:bidi/>
        <w:jc w:val="both"/>
        <w:rPr>
          <w:rFonts w:cs="David" w:hint="cs"/>
          <w:u w:val="single"/>
          <w:rtl/>
        </w:rPr>
      </w:pPr>
    </w:p>
    <w:p w14:paraId="0D417955" w14:textId="77777777" w:rsidR="005757F7" w:rsidRPr="006959F6" w:rsidRDefault="005757F7" w:rsidP="005757F7">
      <w:pPr>
        <w:bidi/>
        <w:jc w:val="both"/>
        <w:rPr>
          <w:rFonts w:cs="David" w:hint="cs"/>
          <w:rtl/>
        </w:rPr>
      </w:pPr>
      <w:r>
        <w:rPr>
          <w:rFonts w:cs="David" w:hint="cs"/>
          <w:rtl/>
        </w:rPr>
        <w:tab/>
        <w:t xml:space="preserve">יש ממשלה כאשר היא מדברת לפרוטוקול הכנסת. </w:t>
      </w:r>
    </w:p>
    <w:p w14:paraId="23D8650F" w14:textId="77777777" w:rsidR="005757F7" w:rsidRPr="00BE5FFE" w:rsidRDefault="005757F7" w:rsidP="005757F7">
      <w:pPr>
        <w:bidi/>
        <w:jc w:val="both"/>
        <w:rPr>
          <w:rFonts w:cs="David" w:hint="cs"/>
          <w:rtl/>
        </w:rPr>
      </w:pPr>
    </w:p>
    <w:p w14:paraId="3FA9A640" w14:textId="77777777" w:rsidR="005757F7" w:rsidRPr="004B7104" w:rsidRDefault="005757F7" w:rsidP="005757F7">
      <w:pPr>
        <w:bidi/>
        <w:jc w:val="both"/>
        <w:rPr>
          <w:rFonts w:cs="David" w:hint="cs"/>
          <w:u w:val="single"/>
          <w:rtl/>
        </w:rPr>
      </w:pPr>
      <w:r w:rsidRPr="004B7104">
        <w:rPr>
          <w:rFonts w:cs="David" w:hint="cs"/>
          <w:u w:val="single"/>
          <w:rtl/>
        </w:rPr>
        <w:t>אברהם מיכאלי:</w:t>
      </w:r>
    </w:p>
    <w:p w14:paraId="6A5BA8C2" w14:textId="77777777" w:rsidR="005757F7" w:rsidRDefault="005757F7" w:rsidP="005757F7">
      <w:pPr>
        <w:bidi/>
        <w:jc w:val="both"/>
        <w:rPr>
          <w:rFonts w:cs="David" w:hint="cs"/>
          <w:u w:val="single"/>
          <w:rtl/>
        </w:rPr>
      </w:pPr>
    </w:p>
    <w:p w14:paraId="59660D91" w14:textId="77777777" w:rsidR="005757F7" w:rsidRDefault="005757F7" w:rsidP="005757F7">
      <w:pPr>
        <w:bidi/>
        <w:jc w:val="both"/>
        <w:rPr>
          <w:rFonts w:cs="David" w:hint="cs"/>
          <w:rtl/>
        </w:rPr>
      </w:pPr>
      <w:r>
        <w:rPr>
          <w:rFonts w:cs="David" w:hint="cs"/>
          <w:rtl/>
        </w:rPr>
        <w:tab/>
        <w:t>השר הוא המוסמך. הרבה פעמים קרה שברשימה אצלכם מופיע שר איקס ומישהו אחר עלה במקומו. מי אמר שאותו שר מוסמך בשם ראש הממשלה?</w:t>
      </w:r>
    </w:p>
    <w:p w14:paraId="3B234D84" w14:textId="77777777" w:rsidR="005757F7" w:rsidRPr="006959F6" w:rsidRDefault="005757F7" w:rsidP="005757F7">
      <w:pPr>
        <w:bidi/>
        <w:jc w:val="both"/>
        <w:rPr>
          <w:rFonts w:cs="David" w:hint="cs"/>
          <w:rtl/>
        </w:rPr>
      </w:pPr>
    </w:p>
    <w:p w14:paraId="546192A0" w14:textId="77777777" w:rsidR="005757F7" w:rsidRPr="004B7104" w:rsidRDefault="005757F7" w:rsidP="005757F7">
      <w:pPr>
        <w:bidi/>
        <w:jc w:val="both"/>
        <w:rPr>
          <w:rFonts w:cs="David" w:hint="cs"/>
          <w:rtl/>
        </w:rPr>
      </w:pPr>
      <w:r w:rsidRPr="00584755">
        <w:rPr>
          <w:rFonts w:cs="David" w:hint="cs"/>
          <w:u w:val="single"/>
          <w:rtl/>
        </w:rPr>
        <w:t>סהר פינטו:</w:t>
      </w:r>
    </w:p>
    <w:p w14:paraId="3E42DD84" w14:textId="77777777" w:rsidR="005757F7" w:rsidRDefault="005757F7" w:rsidP="005757F7">
      <w:pPr>
        <w:bidi/>
        <w:jc w:val="both"/>
        <w:rPr>
          <w:rFonts w:cs="David" w:hint="cs"/>
          <w:rtl/>
        </w:rPr>
      </w:pPr>
    </w:p>
    <w:p w14:paraId="2638DF2E" w14:textId="77777777" w:rsidR="005757F7" w:rsidRDefault="005757F7" w:rsidP="005757F7">
      <w:pPr>
        <w:bidi/>
        <w:jc w:val="both"/>
        <w:rPr>
          <w:rFonts w:cs="David" w:hint="cs"/>
          <w:rtl/>
        </w:rPr>
      </w:pPr>
      <w:r>
        <w:rPr>
          <w:rFonts w:cs="David" w:hint="cs"/>
          <w:rtl/>
        </w:rPr>
        <w:tab/>
        <w:t>ייווצ</w:t>
      </w:r>
      <w:r>
        <w:rPr>
          <w:rFonts w:cs="David" w:hint="eastAsia"/>
          <w:rtl/>
        </w:rPr>
        <w:t>ר</w:t>
      </w:r>
      <w:r>
        <w:rPr>
          <w:rFonts w:cs="David" w:hint="cs"/>
          <w:rtl/>
        </w:rPr>
        <w:t xml:space="preserve"> מצב שיש עמדת ממשלה אבל בגלל שלא הודיעו פורמאלית, אז אין עמדת ממשלה. אנחנו עוצמים עיניים ומשחקים כאילו אין עמדת ממשלה, כשבפועל יש עמדת ממשלה. ועדת שרים שהיא מוסמכת - - - </w:t>
      </w:r>
    </w:p>
    <w:p w14:paraId="6ED6B376" w14:textId="77777777" w:rsidR="005757F7" w:rsidRDefault="005757F7" w:rsidP="005757F7">
      <w:pPr>
        <w:bidi/>
        <w:jc w:val="both"/>
        <w:rPr>
          <w:rFonts w:cs="David" w:hint="cs"/>
          <w:rtl/>
        </w:rPr>
      </w:pPr>
    </w:p>
    <w:p w14:paraId="3DAFA835"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6D4DA4A" w14:textId="77777777" w:rsidR="005757F7" w:rsidRDefault="005757F7" w:rsidP="005757F7">
      <w:pPr>
        <w:bidi/>
        <w:jc w:val="both"/>
        <w:rPr>
          <w:rFonts w:cs="David" w:hint="cs"/>
          <w:rtl/>
        </w:rPr>
      </w:pPr>
    </w:p>
    <w:p w14:paraId="7EC704F9" w14:textId="77777777" w:rsidR="005757F7" w:rsidRDefault="005757F7" w:rsidP="005757F7">
      <w:pPr>
        <w:bidi/>
        <w:jc w:val="both"/>
        <w:rPr>
          <w:rFonts w:cs="David" w:hint="cs"/>
          <w:rtl/>
        </w:rPr>
      </w:pPr>
      <w:r>
        <w:rPr>
          <w:rFonts w:cs="David" w:hint="cs"/>
          <w:rtl/>
        </w:rPr>
        <w:tab/>
        <w:t xml:space="preserve">אני מוכן ללכת בקו שלך. </w:t>
      </w:r>
    </w:p>
    <w:p w14:paraId="3416B839" w14:textId="77777777" w:rsidR="005757F7" w:rsidRDefault="005757F7" w:rsidP="005757F7">
      <w:pPr>
        <w:bidi/>
        <w:jc w:val="both"/>
        <w:rPr>
          <w:rFonts w:cs="David" w:hint="cs"/>
          <w:rtl/>
        </w:rPr>
      </w:pPr>
    </w:p>
    <w:p w14:paraId="66A62E9B" w14:textId="77777777" w:rsidR="005757F7" w:rsidRDefault="005757F7" w:rsidP="005757F7">
      <w:pPr>
        <w:bidi/>
        <w:jc w:val="both"/>
        <w:rPr>
          <w:rFonts w:cs="David" w:hint="cs"/>
          <w:rtl/>
        </w:rPr>
      </w:pPr>
      <w:r>
        <w:rPr>
          <w:rFonts w:cs="David" w:hint="cs"/>
          <w:rtl/>
        </w:rPr>
        <w:tab/>
        <w:t xml:space="preserve">תיראו, בואו נגיד כך. אם היתה עמדה בוועדת שרים שמועברת במכתב מסודר - - - </w:t>
      </w:r>
    </w:p>
    <w:p w14:paraId="1056F097" w14:textId="77777777" w:rsidR="005757F7" w:rsidRDefault="005757F7" w:rsidP="005757F7">
      <w:pPr>
        <w:bidi/>
        <w:jc w:val="both"/>
        <w:rPr>
          <w:rFonts w:cs="David" w:hint="cs"/>
          <w:rtl/>
        </w:rPr>
      </w:pPr>
    </w:p>
    <w:p w14:paraId="72588321" w14:textId="77777777" w:rsidR="005757F7" w:rsidRDefault="005757F7" w:rsidP="005757F7">
      <w:pPr>
        <w:bidi/>
        <w:jc w:val="both"/>
        <w:rPr>
          <w:rFonts w:cs="David" w:hint="cs"/>
          <w:u w:val="single"/>
          <w:rtl/>
        </w:rPr>
      </w:pPr>
      <w:r w:rsidRPr="004F63E0">
        <w:rPr>
          <w:rFonts w:cs="David" w:hint="cs"/>
          <w:u w:val="single"/>
          <w:rtl/>
        </w:rPr>
        <w:t>אברהם מיכאלי:</w:t>
      </w:r>
    </w:p>
    <w:p w14:paraId="48AB849F" w14:textId="77777777" w:rsidR="005757F7" w:rsidRDefault="005757F7" w:rsidP="005757F7">
      <w:pPr>
        <w:bidi/>
        <w:jc w:val="both"/>
        <w:rPr>
          <w:rFonts w:cs="David" w:hint="cs"/>
          <w:rtl/>
        </w:rPr>
      </w:pPr>
    </w:p>
    <w:p w14:paraId="770B9682" w14:textId="77777777" w:rsidR="005757F7" w:rsidRDefault="005757F7" w:rsidP="005757F7">
      <w:pPr>
        <w:bidi/>
        <w:jc w:val="both"/>
        <w:rPr>
          <w:rFonts w:cs="David" w:hint="cs"/>
          <w:rtl/>
        </w:rPr>
      </w:pPr>
      <w:r>
        <w:rPr>
          <w:rFonts w:cs="David" w:hint="cs"/>
          <w:rtl/>
        </w:rPr>
        <w:tab/>
        <w:t xml:space="preserve">לא מועבר כלום. </w:t>
      </w:r>
    </w:p>
    <w:p w14:paraId="1299F5C3" w14:textId="77777777" w:rsidR="005757F7" w:rsidRDefault="005757F7" w:rsidP="005757F7">
      <w:pPr>
        <w:bidi/>
        <w:jc w:val="both"/>
        <w:rPr>
          <w:rFonts w:cs="David" w:hint="cs"/>
          <w:rtl/>
        </w:rPr>
      </w:pPr>
    </w:p>
    <w:p w14:paraId="3775E91F" w14:textId="77777777" w:rsidR="005757F7" w:rsidRDefault="005757F7" w:rsidP="005757F7">
      <w:pPr>
        <w:bidi/>
        <w:jc w:val="both"/>
        <w:rPr>
          <w:rFonts w:cs="David" w:hint="cs"/>
          <w:u w:val="single"/>
          <w:rtl/>
        </w:rPr>
      </w:pPr>
      <w:r>
        <w:rPr>
          <w:rFonts w:cs="David" w:hint="cs"/>
          <w:u w:val="single"/>
          <w:rtl/>
        </w:rPr>
        <w:t>סהר פינטו:</w:t>
      </w:r>
    </w:p>
    <w:p w14:paraId="417D1557" w14:textId="77777777" w:rsidR="005757F7" w:rsidRDefault="005757F7" w:rsidP="005757F7">
      <w:pPr>
        <w:bidi/>
        <w:jc w:val="both"/>
        <w:rPr>
          <w:rFonts w:cs="David" w:hint="cs"/>
          <w:u w:val="single"/>
          <w:rtl/>
        </w:rPr>
      </w:pPr>
    </w:p>
    <w:p w14:paraId="76A88497" w14:textId="77777777" w:rsidR="005757F7" w:rsidRDefault="005757F7" w:rsidP="005757F7">
      <w:pPr>
        <w:bidi/>
        <w:jc w:val="both"/>
        <w:rPr>
          <w:rFonts w:cs="David" w:hint="cs"/>
          <w:rtl/>
        </w:rPr>
      </w:pPr>
      <w:r>
        <w:rPr>
          <w:rFonts w:cs="David" w:hint="cs"/>
          <w:rtl/>
        </w:rPr>
        <w:tab/>
        <w:t xml:space="preserve">כן מועבר. </w:t>
      </w:r>
    </w:p>
    <w:p w14:paraId="39F39AD4" w14:textId="77777777" w:rsidR="005757F7" w:rsidRDefault="005757F7" w:rsidP="005757F7">
      <w:pPr>
        <w:bidi/>
        <w:jc w:val="both"/>
        <w:rPr>
          <w:rFonts w:cs="David" w:hint="cs"/>
          <w:rtl/>
        </w:rPr>
      </w:pPr>
    </w:p>
    <w:p w14:paraId="5187882A" w14:textId="77777777" w:rsidR="005757F7" w:rsidRDefault="005757F7" w:rsidP="005757F7">
      <w:pPr>
        <w:bidi/>
        <w:jc w:val="both"/>
        <w:rPr>
          <w:rFonts w:cs="David" w:hint="cs"/>
          <w:u w:val="single"/>
          <w:rtl/>
        </w:rPr>
      </w:pPr>
      <w:r>
        <w:rPr>
          <w:rFonts w:cs="David" w:hint="cs"/>
          <w:u w:val="single"/>
          <w:rtl/>
        </w:rPr>
        <w:t>זאב אלקין:</w:t>
      </w:r>
    </w:p>
    <w:p w14:paraId="577F823B" w14:textId="77777777" w:rsidR="005757F7" w:rsidRDefault="005757F7" w:rsidP="005757F7">
      <w:pPr>
        <w:bidi/>
        <w:jc w:val="both"/>
        <w:rPr>
          <w:rFonts w:cs="David" w:hint="cs"/>
          <w:u w:val="single"/>
          <w:rtl/>
        </w:rPr>
      </w:pPr>
    </w:p>
    <w:p w14:paraId="51B3FC81" w14:textId="77777777" w:rsidR="005757F7" w:rsidRDefault="005757F7" w:rsidP="005757F7">
      <w:pPr>
        <w:bidi/>
        <w:jc w:val="both"/>
        <w:rPr>
          <w:rFonts w:cs="David" w:hint="cs"/>
          <w:rtl/>
        </w:rPr>
      </w:pPr>
      <w:r>
        <w:rPr>
          <w:rFonts w:cs="David" w:hint="cs"/>
          <w:rtl/>
        </w:rPr>
        <w:tab/>
        <w:t xml:space="preserve">זה בלתי אפשרי. 60% מהמקרים, העמדה של ועדת השרים, כשהיא תומכת, זה בתיאום ובתנאים. במסגרת התנאים האלה, בחצי מהמקרים התנאים לא מתמלאים. לכן להודעה הזאת בטרומית - - - </w:t>
      </w:r>
    </w:p>
    <w:p w14:paraId="00EAD05C" w14:textId="77777777" w:rsidR="005757F7" w:rsidRDefault="005757F7" w:rsidP="005757F7">
      <w:pPr>
        <w:bidi/>
        <w:jc w:val="both"/>
        <w:rPr>
          <w:rFonts w:cs="David" w:hint="cs"/>
          <w:rtl/>
        </w:rPr>
      </w:pPr>
    </w:p>
    <w:p w14:paraId="4B4817B0" w14:textId="77777777" w:rsidR="005757F7" w:rsidRDefault="005757F7" w:rsidP="005757F7">
      <w:pPr>
        <w:bidi/>
        <w:jc w:val="both"/>
        <w:rPr>
          <w:rFonts w:cs="David" w:hint="cs"/>
          <w:u w:val="single"/>
          <w:rtl/>
        </w:rPr>
      </w:pPr>
      <w:r>
        <w:rPr>
          <w:rFonts w:cs="David" w:hint="cs"/>
          <w:u w:val="single"/>
          <w:rtl/>
        </w:rPr>
        <w:t>סהר פינטו:</w:t>
      </w:r>
    </w:p>
    <w:p w14:paraId="27C1929B" w14:textId="77777777" w:rsidR="005757F7" w:rsidRDefault="005757F7" w:rsidP="005757F7">
      <w:pPr>
        <w:bidi/>
        <w:jc w:val="both"/>
        <w:rPr>
          <w:rFonts w:cs="David" w:hint="cs"/>
          <w:u w:val="single"/>
          <w:rtl/>
        </w:rPr>
      </w:pPr>
    </w:p>
    <w:p w14:paraId="4822172E" w14:textId="77777777" w:rsidR="005757F7" w:rsidRDefault="005757F7" w:rsidP="005757F7">
      <w:pPr>
        <w:bidi/>
        <w:jc w:val="both"/>
        <w:rPr>
          <w:rFonts w:cs="David" w:hint="cs"/>
          <w:rtl/>
        </w:rPr>
      </w:pPr>
      <w:r>
        <w:rPr>
          <w:rFonts w:cs="David" w:hint="cs"/>
          <w:rtl/>
        </w:rPr>
        <w:tab/>
        <w:t>אבל אז מביאים את זה שוב פעם לוועדת שרים. זה קרה לא פעם.</w:t>
      </w:r>
    </w:p>
    <w:p w14:paraId="5EE01581" w14:textId="77777777" w:rsidR="005757F7" w:rsidRDefault="005757F7" w:rsidP="005757F7">
      <w:pPr>
        <w:bidi/>
        <w:jc w:val="both"/>
        <w:rPr>
          <w:rFonts w:cs="David" w:hint="cs"/>
          <w:rtl/>
        </w:rPr>
      </w:pPr>
    </w:p>
    <w:p w14:paraId="55A5CEE1" w14:textId="77777777" w:rsidR="005757F7" w:rsidRDefault="005757F7" w:rsidP="005757F7">
      <w:pPr>
        <w:bidi/>
        <w:jc w:val="both"/>
        <w:rPr>
          <w:rFonts w:cs="David" w:hint="cs"/>
          <w:u w:val="single"/>
          <w:rtl/>
        </w:rPr>
      </w:pPr>
      <w:r>
        <w:rPr>
          <w:rFonts w:cs="David" w:hint="cs"/>
          <w:u w:val="single"/>
          <w:rtl/>
        </w:rPr>
        <w:t>זאב אלקין:</w:t>
      </w:r>
    </w:p>
    <w:p w14:paraId="54FE5F7C" w14:textId="77777777" w:rsidR="005757F7" w:rsidRDefault="005757F7" w:rsidP="005757F7">
      <w:pPr>
        <w:bidi/>
        <w:jc w:val="both"/>
        <w:rPr>
          <w:rFonts w:cs="David" w:hint="cs"/>
          <w:u w:val="single"/>
          <w:rtl/>
        </w:rPr>
      </w:pPr>
    </w:p>
    <w:p w14:paraId="3DA1F868" w14:textId="77777777" w:rsidR="005757F7" w:rsidRDefault="005757F7" w:rsidP="005757F7">
      <w:pPr>
        <w:bidi/>
        <w:jc w:val="both"/>
        <w:rPr>
          <w:rFonts w:cs="David" w:hint="cs"/>
          <w:rtl/>
        </w:rPr>
      </w:pPr>
      <w:r>
        <w:rPr>
          <w:rFonts w:cs="David" w:hint="cs"/>
          <w:rtl/>
        </w:rPr>
        <w:tab/>
        <w:t xml:space="preserve">הרבה פעמים לא. </w:t>
      </w:r>
    </w:p>
    <w:p w14:paraId="09C377E4" w14:textId="77777777" w:rsidR="005757F7" w:rsidRDefault="005757F7" w:rsidP="005757F7">
      <w:pPr>
        <w:bidi/>
        <w:jc w:val="both"/>
        <w:rPr>
          <w:rFonts w:cs="David" w:hint="cs"/>
          <w:rtl/>
        </w:rPr>
      </w:pPr>
    </w:p>
    <w:p w14:paraId="2ADB0B98" w14:textId="77777777" w:rsidR="005757F7" w:rsidRDefault="005757F7" w:rsidP="005757F7">
      <w:pPr>
        <w:bidi/>
        <w:jc w:val="both"/>
        <w:rPr>
          <w:rFonts w:cs="David" w:hint="cs"/>
          <w:u w:val="single"/>
          <w:rtl/>
        </w:rPr>
      </w:pPr>
      <w:r>
        <w:rPr>
          <w:rFonts w:cs="David" w:hint="cs"/>
          <w:u w:val="single"/>
          <w:rtl/>
        </w:rPr>
        <w:t>סהר פינטו:</w:t>
      </w:r>
    </w:p>
    <w:p w14:paraId="30588EAD" w14:textId="77777777" w:rsidR="005757F7" w:rsidRDefault="005757F7" w:rsidP="005757F7">
      <w:pPr>
        <w:bidi/>
        <w:jc w:val="both"/>
        <w:rPr>
          <w:rFonts w:cs="David" w:hint="cs"/>
          <w:u w:val="single"/>
          <w:rtl/>
        </w:rPr>
      </w:pPr>
    </w:p>
    <w:p w14:paraId="50664F20" w14:textId="77777777" w:rsidR="005757F7" w:rsidRDefault="005757F7" w:rsidP="005757F7">
      <w:pPr>
        <w:bidi/>
        <w:jc w:val="both"/>
        <w:rPr>
          <w:rFonts w:cs="David" w:hint="cs"/>
          <w:rtl/>
        </w:rPr>
      </w:pPr>
      <w:r>
        <w:rPr>
          <w:rFonts w:cs="David" w:hint="cs"/>
          <w:rtl/>
        </w:rPr>
        <w:tab/>
        <w:t xml:space="preserve">אם הממשלה מחליטה שהשינוי הוא לא כזה שמצדיק דיון מחדש, אז זה בסדר. זה אומר שהיא לא שינתה את עמדתה. כשהיא רוצה לשנות את עמדתה זה חוזר לוועדת שרים. </w:t>
      </w:r>
    </w:p>
    <w:p w14:paraId="7FF65504" w14:textId="77777777" w:rsidR="005757F7" w:rsidRDefault="005757F7" w:rsidP="005757F7">
      <w:pPr>
        <w:bidi/>
        <w:jc w:val="both"/>
        <w:rPr>
          <w:rFonts w:cs="David" w:hint="cs"/>
          <w:rtl/>
        </w:rPr>
      </w:pPr>
    </w:p>
    <w:p w14:paraId="282864DA" w14:textId="77777777" w:rsidR="005757F7" w:rsidRDefault="005757F7" w:rsidP="005757F7">
      <w:pPr>
        <w:bidi/>
        <w:jc w:val="both"/>
        <w:rPr>
          <w:rFonts w:cs="David" w:hint="cs"/>
          <w:u w:val="single"/>
          <w:rtl/>
        </w:rPr>
      </w:pPr>
      <w:r>
        <w:rPr>
          <w:rFonts w:cs="David" w:hint="cs"/>
          <w:u w:val="single"/>
          <w:rtl/>
        </w:rPr>
        <w:t>זאב אלקין:</w:t>
      </w:r>
    </w:p>
    <w:p w14:paraId="30B1D657" w14:textId="77777777" w:rsidR="005757F7" w:rsidRDefault="005757F7" w:rsidP="005757F7">
      <w:pPr>
        <w:bidi/>
        <w:jc w:val="both"/>
        <w:rPr>
          <w:rFonts w:cs="David" w:hint="cs"/>
          <w:u w:val="single"/>
          <w:rtl/>
        </w:rPr>
      </w:pPr>
    </w:p>
    <w:p w14:paraId="31788499" w14:textId="77777777" w:rsidR="005757F7" w:rsidRDefault="005757F7" w:rsidP="005757F7">
      <w:pPr>
        <w:bidi/>
        <w:jc w:val="both"/>
        <w:rPr>
          <w:rFonts w:cs="David" w:hint="cs"/>
          <w:rtl/>
        </w:rPr>
      </w:pPr>
      <w:r>
        <w:rPr>
          <w:rFonts w:cs="David" w:hint="cs"/>
          <w:rtl/>
        </w:rPr>
        <w:tab/>
        <w:t>לא נכון. אני אומר לך כיו"ר קואליציה שהרבה פעמים ממשלה מודיעה לי: שתדע, בחוק הזה לא התבצע איתנו תיאום ולכן אם הם מביאים אותו כפי שאישרו אותו בקריאה ראשונה, אנחנו מתנגדים.</w:t>
      </w:r>
    </w:p>
    <w:p w14:paraId="7783B5E0" w14:textId="77777777" w:rsidR="005757F7" w:rsidRDefault="005757F7" w:rsidP="005757F7">
      <w:pPr>
        <w:bidi/>
        <w:jc w:val="both"/>
        <w:rPr>
          <w:rFonts w:cs="David" w:hint="cs"/>
          <w:rtl/>
        </w:rPr>
      </w:pPr>
    </w:p>
    <w:p w14:paraId="12E5397B" w14:textId="77777777" w:rsidR="005757F7" w:rsidRDefault="005757F7" w:rsidP="005757F7">
      <w:pPr>
        <w:bidi/>
        <w:jc w:val="both"/>
        <w:rPr>
          <w:rFonts w:cs="David" w:hint="cs"/>
          <w:u w:val="single"/>
          <w:rtl/>
        </w:rPr>
      </w:pPr>
      <w:r>
        <w:rPr>
          <w:rFonts w:cs="David" w:hint="cs"/>
          <w:u w:val="single"/>
          <w:rtl/>
        </w:rPr>
        <w:t>סהר פינטו:</w:t>
      </w:r>
    </w:p>
    <w:p w14:paraId="7EDAD4C2" w14:textId="77777777" w:rsidR="005757F7" w:rsidRDefault="005757F7" w:rsidP="005757F7">
      <w:pPr>
        <w:bidi/>
        <w:jc w:val="both"/>
        <w:rPr>
          <w:rFonts w:cs="David" w:hint="cs"/>
          <w:u w:val="single"/>
          <w:rtl/>
        </w:rPr>
      </w:pPr>
    </w:p>
    <w:p w14:paraId="2C2115B5" w14:textId="77777777" w:rsidR="005757F7" w:rsidRDefault="005757F7" w:rsidP="005757F7">
      <w:pPr>
        <w:bidi/>
        <w:jc w:val="both"/>
        <w:rPr>
          <w:rFonts w:cs="David" w:hint="cs"/>
          <w:rtl/>
        </w:rPr>
      </w:pPr>
      <w:r w:rsidRPr="00502D60">
        <w:rPr>
          <w:rFonts w:cs="David" w:hint="cs"/>
          <w:rtl/>
        </w:rPr>
        <w:tab/>
        <w:t xml:space="preserve">אז תעלו ותודיעו. </w:t>
      </w:r>
    </w:p>
    <w:p w14:paraId="0C4A84B8" w14:textId="77777777" w:rsidR="005757F7" w:rsidRDefault="005757F7" w:rsidP="005757F7">
      <w:pPr>
        <w:bidi/>
        <w:jc w:val="both"/>
        <w:rPr>
          <w:rFonts w:cs="David" w:hint="cs"/>
          <w:rtl/>
        </w:rPr>
      </w:pPr>
    </w:p>
    <w:p w14:paraId="21D230A8" w14:textId="77777777" w:rsidR="005757F7" w:rsidRDefault="005757F7" w:rsidP="005757F7">
      <w:pPr>
        <w:bidi/>
        <w:jc w:val="both"/>
        <w:rPr>
          <w:rFonts w:cs="David" w:hint="cs"/>
          <w:u w:val="single"/>
          <w:rtl/>
        </w:rPr>
      </w:pPr>
      <w:r>
        <w:rPr>
          <w:rFonts w:cs="David" w:hint="cs"/>
          <w:u w:val="single"/>
          <w:rtl/>
        </w:rPr>
        <w:t>זאב אלקין:</w:t>
      </w:r>
    </w:p>
    <w:p w14:paraId="17A15E26" w14:textId="77777777" w:rsidR="005757F7" w:rsidRDefault="005757F7" w:rsidP="005757F7">
      <w:pPr>
        <w:bidi/>
        <w:jc w:val="both"/>
        <w:rPr>
          <w:rFonts w:cs="David" w:hint="cs"/>
          <w:u w:val="single"/>
          <w:rtl/>
        </w:rPr>
      </w:pPr>
    </w:p>
    <w:p w14:paraId="24A5855D" w14:textId="77777777" w:rsidR="005757F7" w:rsidRDefault="005757F7" w:rsidP="005757F7">
      <w:pPr>
        <w:bidi/>
        <w:jc w:val="both"/>
        <w:rPr>
          <w:rFonts w:cs="David" w:hint="cs"/>
          <w:rtl/>
        </w:rPr>
      </w:pPr>
      <w:r>
        <w:rPr>
          <w:rFonts w:cs="David" w:hint="cs"/>
          <w:rtl/>
        </w:rPr>
        <w:tab/>
        <w:t xml:space="preserve">מי זאת ממשלה? אני לא ממשלה. </w:t>
      </w:r>
    </w:p>
    <w:p w14:paraId="7CFA050B" w14:textId="77777777" w:rsidR="005757F7" w:rsidRDefault="005757F7" w:rsidP="005757F7">
      <w:pPr>
        <w:bidi/>
        <w:jc w:val="both"/>
        <w:rPr>
          <w:rFonts w:cs="David" w:hint="cs"/>
          <w:rtl/>
        </w:rPr>
      </w:pPr>
    </w:p>
    <w:p w14:paraId="1EA0630C" w14:textId="77777777" w:rsidR="005757F7" w:rsidRDefault="005757F7" w:rsidP="005757F7">
      <w:pPr>
        <w:bidi/>
        <w:jc w:val="both"/>
        <w:rPr>
          <w:rFonts w:cs="David" w:hint="cs"/>
          <w:u w:val="single"/>
          <w:rtl/>
        </w:rPr>
      </w:pPr>
      <w:r>
        <w:rPr>
          <w:rFonts w:cs="David" w:hint="cs"/>
          <w:u w:val="single"/>
          <w:rtl/>
        </w:rPr>
        <w:t>סהר פינטו:</w:t>
      </w:r>
    </w:p>
    <w:p w14:paraId="0A047424" w14:textId="77777777" w:rsidR="005757F7" w:rsidRDefault="005757F7" w:rsidP="005757F7">
      <w:pPr>
        <w:bidi/>
        <w:jc w:val="both"/>
        <w:rPr>
          <w:rFonts w:cs="David" w:hint="cs"/>
          <w:u w:val="single"/>
          <w:rtl/>
        </w:rPr>
      </w:pPr>
    </w:p>
    <w:p w14:paraId="67E84611" w14:textId="77777777" w:rsidR="005757F7" w:rsidRDefault="005757F7" w:rsidP="005757F7">
      <w:pPr>
        <w:bidi/>
        <w:jc w:val="both"/>
        <w:rPr>
          <w:rFonts w:cs="David" w:hint="cs"/>
          <w:rtl/>
        </w:rPr>
      </w:pPr>
      <w:r>
        <w:rPr>
          <w:rFonts w:cs="David" w:hint="cs"/>
          <w:rtl/>
        </w:rPr>
        <w:tab/>
        <w:t xml:space="preserve">אם הממשלה שינתה את עמדתה שתעלה ותודיע. </w:t>
      </w:r>
    </w:p>
    <w:p w14:paraId="54D4F4D5" w14:textId="77777777" w:rsidR="005757F7" w:rsidRDefault="005757F7" w:rsidP="005757F7">
      <w:pPr>
        <w:bidi/>
        <w:jc w:val="both"/>
        <w:rPr>
          <w:rFonts w:cs="David" w:hint="cs"/>
          <w:rtl/>
        </w:rPr>
      </w:pPr>
    </w:p>
    <w:p w14:paraId="08C1767C" w14:textId="77777777" w:rsidR="005757F7" w:rsidRDefault="005757F7" w:rsidP="005757F7">
      <w:pPr>
        <w:bidi/>
        <w:jc w:val="both"/>
        <w:rPr>
          <w:rFonts w:cs="David" w:hint="cs"/>
          <w:u w:val="single"/>
          <w:rtl/>
        </w:rPr>
      </w:pPr>
      <w:r>
        <w:rPr>
          <w:rFonts w:cs="David" w:hint="cs"/>
          <w:u w:val="single"/>
          <w:rtl/>
        </w:rPr>
        <w:t>זאב אלקין:</w:t>
      </w:r>
    </w:p>
    <w:p w14:paraId="00EB2421" w14:textId="77777777" w:rsidR="005757F7" w:rsidRDefault="005757F7" w:rsidP="005757F7">
      <w:pPr>
        <w:bidi/>
        <w:jc w:val="both"/>
        <w:rPr>
          <w:rFonts w:cs="David" w:hint="cs"/>
          <w:rtl/>
        </w:rPr>
      </w:pPr>
    </w:p>
    <w:p w14:paraId="57D5B87D" w14:textId="77777777" w:rsidR="005757F7" w:rsidRDefault="005757F7" w:rsidP="005757F7">
      <w:pPr>
        <w:bidi/>
        <w:jc w:val="both"/>
        <w:rPr>
          <w:rFonts w:cs="David" w:hint="cs"/>
          <w:rtl/>
        </w:rPr>
      </w:pPr>
      <w:r>
        <w:rPr>
          <w:rFonts w:cs="David" w:hint="cs"/>
          <w:rtl/>
        </w:rPr>
        <w:tab/>
        <w:t xml:space="preserve">אבל היא לא חייבת לעשות את זה. לכן להתבסס פה על תיאוריות, זה ממש לא נכון. </w:t>
      </w:r>
    </w:p>
    <w:p w14:paraId="3D137D96" w14:textId="77777777" w:rsidR="005757F7" w:rsidRDefault="005757F7" w:rsidP="005757F7">
      <w:pPr>
        <w:bidi/>
        <w:jc w:val="both"/>
        <w:rPr>
          <w:rFonts w:cs="David" w:hint="cs"/>
          <w:rtl/>
        </w:rPr>
      </w:pPr>
    </w:p>
    <w:p w14:paraId="2FC5B132" w14:textId="77777777" w:rsidR="005757F7" w:rsidRDefault="005757F7" w:rsidP="005757F7">
      <w:pPr>
        <w:bidi/>
        <w:jc w:val="both"/>
        <w:rPr>
          <w:rFonts w:cs="David" w:hint="cs"/>
          <w:rtl/>
        </w:rPr>
      </w:pPr>
      <w:r w:rsidRPr="00797D4E">
        <w:rPr>
          <w:rFonts w:cs="David" w:hint="cs"/>
          <w:u w:val="single"/>
          <w:rtl/>
        </w:rPr>
        <w:t>ארבל אסטרחן:</w:t>
      </w:r>
    </w:p>
    <w:p w14:paraId="4E2B8C80" w14:textId="77777777" w:rsidR="005757F7" w:rsidRDefault="005757F7" w:rsidP="005757F7">
      <w:pPr>
        <w:bidi/>
        <w:jc w:val="both"/>
        <w:rPr>
          <w:rFonts w:cs="David" w:hint="cs"/>
          <w:rtl/>
        </w:rPr>
      </w:pPr>
    </w:p>
    <w:p w14:paraId="77B9F352" w14:textId="77777777" w:rsidR="005757F7" w:rsidRDefault="005757F7" w:rsidP="005757F7">
      <w:pPr>
        <w:bidi/>
        <w:jc w:val="both"/>
        <w:rPr>
          <w:rFonts w:cs="David" w:hint="cs"/>
          <w:rtl/>
        </w:rPr>
      </w:pPr>
      <w:r>
        <w:rPr>
          <w:rFonts w:cs="David" w:hint="cs"/>
          <w:rtl/>
        </w:rPr>
        <w:tab/>
        <w:t>התקנון גם לא חייב להקל בדברים האלה, כשאנחנו זוכרים מה המשמעות של האי-אמון.</w:t>
      </w:r>
    </w:p>
    <w:p w14:paraId="33B8956A" w14:textId="77777777" w:rsidR="005757F7" w:rsidRDefault="005757F7" w:rsidP="005757F7">
      <w:pPr>
        <w:bidi/>
        <w:jc w:val="both"/>
        <w:rPr>
          <w:rFonts w:cs="David" w:hint="cs"/>
          <w:rtl/>
        </w:rPr>
      </w:pPr>
    </w:p>
    <w:p w14:paraId="4B48CA77"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28C1198" w14:textId="77777777" w:rsidR="005757F7" w:rsidRDefault="005757F7" w:rsidP="005757F7">
      <w:pPr>
        <w:bidi/>
        <w:jc w:val="both"/>
        <w:rPr>
          <w:rFonts w:cs="David" w:hint="cs"/>
          <w:rtl/>
        </w:rPr>
      </w:pPr>
    </w:p>
    <w:p w14:paraId="128BD04F" w14:textId="77777777" w:rsidR="005757F7" w:rsidRDefault="005757F7" w:rsidP="005757F7">
      <w:pPr>
        <w:bidi/>
        <w:jc w:val="both"/>
        <w:rPr>
          <w:rFonts w:cs="David" w:hint="cs"/>
          <w:rtl/>
        </w:rPr>
      </w:pPr>
      <w:r>
        <w:rPr>
          <w:rFonts w:cs="David" w:hint="cs"/>
          <w:rtl/>
        </w:rPr>
        <w:tab/>
        <w:t xml:space="preserve">אני רוצה לשאול שאלה אחת. לכאורה נראה שדרך המלך היא לאפשר לממשלה להודיע הודעה בסמוך לזה שמודיעים אי-אמון, האם היא בעד, נגד או שאין לה עמדה. </w:t>
      </w:r>
    </w:p>
    <w:p w14:paraId="18C3233E" w14:textId="77777777" w:rsidR="005757F7" w:rsidRDefault="005757F7" w:rsidP="005757F7">
      <w:pPr>
        <w:bidi/>
        <w:jc w:val="both"/>
        <w:rPr>
          <w:rFonts w:cs="David" w:hint="cs"/>
          <w:rtl/>
        </w:rPr>
      </w:pPr>
    </w:p>
    <w:p w14:paraId="112BD260" w14:textId="77777777" w:rsidR="005757F7" w:rsidRDefault="005757F7" w:rsidP="005757F7">
      <w:pPr>
        <w:bidi/>
        <w:jc w:val="both"/>
        <w:rPr>
          <w:rFonts w:cs="David" w:hint="cs"/>
          <w:rtl/>
        </w:rPr>
      </w:pPr>
      <w:r>
        <w:rPr>
          <w:rFonts w:cs="David" w:hint="cs"/>
          <w:rtl/>
        </w:rPr>
        <w:tab/>
        <w:t xml:space="preserve">אומר סהר דבר אחד נכון. הוא חושש שבמצבים האלה הממשלה תודיע שאין לה עמדה, אלא שההודעה הזאת באה מהפנים לחוץ כי בעצם יש להם עמדה ברורה ומחייבת, היא רק תעשה את זה כדי להימלט מהאפשרות - - - </w:t>
      </w:r>
    </w:p>
    <w:p w14:paraId="59325FFA" w14:textId="77777777" w:rsidR="005757F7" w:rsidRDefault="005757F7" w:rsidP="005757F7">
      <w:pPr>
        <w:bidi/>
        <w:jc w:val="both"/>
        <w:rPr>
          <w:rFonts w:cs="David" w:hint="cs"/>
          <w:rtl/>
        </w:rPr>
      </w:pPr>
    </w:p>
    <w:p w14:paraId="7C98CF03" w14:textId="77777777" w:rsidR="005757F7" w:rsidRDefault="005757F7" w:rsidP="005757F7">
      <w:pPr>
        <w:bidi/>
        <w:jc w:val="both"/>
        <w:rPr>
          <w:rFonts w:cs="David" w:hint="cs"/>
          <w:u w:val="single"/>
          <w:rtl/>
        </w:rPr>
      </w:pPr>
      <w:r>
        <w:rPr>
          <w:rFonts w:cs="David" w:hint="cs"/>
          <w:u w:val="single"/>
          <w:rtl/>
        </w:rPr>
        <w:t>זאב אלקין:</w:t>
      </w:r>
    </w:p>
    <w:p w14:paraId="0D4A9417" w14:textId="77777777" w:rsidR="005757F7" w:rsidRDefault="005757F7" w:rsidP="005757F7">
      <w:pPr>
        <w:bidi/>
        <w:jc w:val="both"/>
        <w:rPr>
          <w:rFonts w:cs="David" w:hint="cs"/>
          <w:rtl/>
        </w:rPr>
      </w:pPr>
    </w:p>
    <w:p w14:paraId="011FDC59" w14:textId="77777777" w:rsidR="005757F7" w:rsidRDefault="005757F7" w:rsidP="005757F7">
      <w:pPr>
        <w:bidi/>
        <w:jc w:val="both"/>
        <w:rPr>
          <w:rFonts w:cs="David" w:hint="cs"/>
          <w:rtl/>
        </w:rPr>
      </w:pPr>
      <w:r>
        <w:rPr>
          <w:rFonts w:cs="David" w:hint="cs"/>
          <w:rtl/>
        </w:rPr>
        <w:tab/>
        <w:t>זה רק בחוקים הפרטיים.</w:t>
      </w:r>
    </w:p>
    <w:p w14:paraId="3E54F954" w14:textId="77777777" w:rsidR="005757F7" w:rsidRDefault="005757F7" w:rsidP="005757F7">
      <w:pPr>
        <w:bidi/>
        <w:jc w:val="both"/>
        <w:rPr>
          <w:rFonts w:cs="David" w:hint="cs"/>
          <w:rtl/>
        </w:rPr>
      </w:pPr>
    </w:p>
    <w:p w14:paraId="5CEDF1CB"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F61DBBA" w14:textId="77777777" w:rsidR="005757F7" w:rsidRDefault="005757F7" w:rsidP="005757F7">
      <w:pPr>
        <w:bidi/>
        <w:jc w:val="both"/>
        <w:rPr>
          <w:rFonts w:cs="David" w:hint="cs"/>
          <w:rtl/>
        </w:rPr>
      </w:pPr>
    </w:p>
    <w:p w14:paraId="58374663" w14:textId="77777777" w:rsidR="005757F7" w:rsidRDefault="005757F7" w:rsidP="005757F7">
      <w:pPr>
        <w:bidi/>
        <w:jc w:val="both"/>
        <w:rPr>
          <w:rFonts w:cs="David" w:hint="cs"/>
          <w:rtl/>
        </w:rPr>
      </w:pPr>
      <w:r>
        <w:rPr>
          <w:rFonts w:cs="David" w:hint="cs"/>
          <w:rtl/>
        </w:rPr>
        <w:tab/>
        <w:t xml:space="preserve">ברור. </w:t>
      </w:r>
    </w:p>
    <w:p w14:paraId="5B94194F" w14:textId="77777777" w:rsidR="005757F7" w:rsidRDefault="005757F7" w:rsidP="005757F7">
      <w:pPr>
        <w:bidi/>
        <w:jc w:val="both"/>
        <w:rPr>
          <w:rFonts w:cs="David" w:hint="cs"/>
          <w:rtl/>
        </w:rPr>
      </w:pPr>
    </w:p>
    <w:p w14:paraId="5B9BC144" w14:textId="77777777" w:rsidR="005757F7" w:rsidRDefault="005757F7" w:rsidP="005757F7">
      <w:pPr>
        <w:bidi/>
        <w:jc w:val="both"/>
        <w:rPr>
          <w:rFonts w:cs="David" w:hint="cs"/>
          <w:u w:val="single"/>
          <w:rtl/>
        </w:rPr>
      </w:pPr>
      <w:r>
        <w:rPr>
          <w:rFonts w:cs="David" w:hint="cs"/>
          <w:u w:val="single"/>
          <w:rtl/>
        </w:rPr>
        <w:t>איל ינון:</w:t>
      </w:r>
    </w:p>
    <w:p w14:paraId="0152382E" w14:textId="77777777" w:rsidR="005757F7" w:rsidRDefault="005757F7" w:rsidP="005757F7">
      <w:pPr>
        <w:bidi/>
        <w:jc w:val="both"/>
        <w:rPr>
          <w:rFonts w:cs="David" w:hint="cs"/>
          <w:u w:val="single"/>
          <w:rtl/>
        </w:rPr>
      </w:pPr>
    </w:p>
    <w:p w14:paraId="4A41F475" w14:textId="77777777" w:rsidR="005757F7" w:rsidRDefault="005757F7" w:rsidP="005757F7">
      <w:pPr>
        <w:bidi/>
        <w:jc w:val="both"/>
        <w:rPr>
          <w:rFonts w:cs="David" w:hint="cs"/>
          <w:rtl/>
        </w:rPr>
      </w:pPr>
      <w:r>
        <w:rPr>
          <w:rFonts w:cs="David" w:hint="cs"/>
          <w:rtl/>
        </w:rPr>
        <w:tab/>
        <w:t xml:space="preserve">הרבה דברים שהם מביכים לממשלה עוברים במסלול הפרטי. </w:t>
      </w:r>
    </w:p>
    <w:p w14:paraId="5F4C0BBD" w14:textId="77777777" w:rsidR="005757F7" w:rsidRDefault="005757F7" w:rsidP="005757F7">
      <w:pPr>
        <w:bidi/>
        <w:jc w:val="both"/>
        <w:rPr>
          <w:rFonts w:cs="David" w:hint="cs"/>
          <w:rtl/>
        </w:rPr>
      </w:pPr>
    </w:p>
    <w:p w14:paraId="036B31CC"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262144F" w14:textId="77777777" w:rsidR="005757F7" w:rsidRDefault="005757F7" w:rsidP="005757F7">
      <w:pPr>
        <w:bidi/>
        <w:jc w:val="both"/>
        <w:rPr>
          <w:rFonts w:cs="David" w:hint="cs"/>
          <w:rtl/>
        </w:rPr>
      </w:pPr>
    </w:p>
    <w:p w14:paraId="47B1F330" w14:textId="77777777" w:rsidR="005757F7" w:rsidRDefault="005757F7" w:rsidP="005757F7">
      <w:pPr>
        <w:bidi/>
        <w:jc w:val="both"/>
        <w:rPr>
          <w:rFonts w:cs="David" w:hint="cs"/>
          <w:rtl/>
        </w:rPr>
      </w:pPr>
      <w:r>
        <w:rPr>
          <w:rFonts w:cs="David" w:hint="cs"/>
          <w:rtl/>
        </w:rPr>
        <w:tab/>
        <w:t xml:space="preserve">בוודאי. כדי להימלט מהסיטואציה שאנשים יצטרכו להחליט בין החוק לבין האי-אמון וכן הלאה. זאת בעיה אמיתית. </w:t>
      </w:r>
    </w:p>
    <w:p w14:paraId="10CB6623" w14:textId="77777777" w:rsidR="005757F7" w:rsidRDefault="005757F7" w:rsidP="005757F7">
      <w:pPr>
        <w:bidi/>
        <w:jc w:val="both"/>
        <w:rPr>
          <w:rFonts w:cs="David" w:hint="cs"/>
          <w:rtl/>
        </w:rPr>
      </w:pPr>
    </w:p>
    <w:p w14:paraId="6619FD31" w14:textId="77777777" w:rsidR="005757F7" w:rsidRDefault="005757F7" w:rsidP="005757F7">
      <w:pPr>
        <w:bidi/>
        <w:jc w:val="both"/>
        <w:rPr>
          <w:rFonts w:cs="David" w:hint="cs"/>
          <w:u w:val="single"/>
          <w:rtl/>
        </w:rPr>
      </w:pPr>
      <w:r>
        <w:rPr>
          <w:rFonts w:cs="David" w:hint="cs"/>
          <w:u w:val="single"/>
          <w:rtl/>
        </w:rPr>
        <w:t>זאב אלקין:</w:t>
      </w:r>
    </w:p>
    <w:p w14:paraId="0E132EA6" w14:textId="77777777" w:rsidR="005757F7" w:rsidRDefault="005757F7" w:rsidP="005757F7">
      <w:pPr>
        <w:bidi/>
        <w:jc w:val="both"/>
        <w:rPr>
          <w:rFonts w:cs="David" w:hint="cs"/>
          <w:rtl/>
        </w:rPr>
      </w:pPr>
    </w:p>
    <w:p w14:paraId="10F154B9" w14:textId="77777777" w:rsidR="005757F7" w:rsidRPr="001A70E9" w:rsidRDefault="005757F7" w:rsidP="005757F7">
      <w:pPr>
        <w:bidi/>
        <w:jc w:val="both"/>
        <w:rPr>
          <w:rFonts w:cs="David" w:hint="cs"/>
          <w:rtl/>
        </w:rPr>
      </w:pPr>
      <w:r>
        <w:rPr>
          <w:rFonts w:cs="David" w:hint="cs"/>
          <w:rtl/>
        </w:rPr>
        <w:tab/>
        <w:t xml:space="preserve">אני לא רואה את זה כבעיה. </w:t>
      </w:r>
    </w:p>
    <w:p w14:paraId="154BFC73" w14:textId="77777777" w:rsidR="005757F7" w:rsidRDefault="005757F7" w:rsidP="005757F7">
      <w:pPr>
        <w:bidi/>
        <w:jc w:val="both"/>
        <w:rPr>
          <w:rFonts w:cs="David" w:hint="cs"/>
          <w:rtl/>
        </w:rPr>
      </w:pPr>
    </w:p>
    <w:p w14:paraId="1F2086F2" w14:textId="77777777" w:rsidR="005757F7" w:rsidRDefault="005757F7" w:rsidP="005757F7">
      <w:pPr>
        <w:bidi/>
        <w:jc w:val="both"/>
        <w:rPr>
          <w:rFonts w:cs="David" w:hint="cs"/>
          <w:u w:val="single"/>
          <w:rtl/>
        </w:rPr>
      </w:pPr>
      <w:r>
        <w:rPr>
          <w:rFonts w:cs="David" w:hint="cs"/>
          <w:u w:val="single"/>
          <w:rtl/>
        </w:rPr>
        <w:t>סהר פינטו:</w:t>
      </w:r>
    </w:p>
    <w:p w14:paraId="3DE5AA1C" w14:textId="77777777" w:rsidR="005757F7" w:rsidRDefault="005757F7" w:rsidP="005757F7">
      <w:pPr>
        <w:bidi/>
        <w:jc w:val="both"/>
        <w:rPr>
          <w:rFonts w:cs="David" w:hint="cs"/>
          <w:u w:val="single"/>
          <w:rtl/>
        </w:rPr>
      </w:pPr>
    </w:p>
    <w:p w14:paraId="2EBBD6DB" w14:textId="77777777" w:rsidR="005757F7" w:rsidRDefault="005757F7" w:rsidP="005757F7">
      <w:pPr>
        <w:bidi/>
        <w:jc w:val="both"/>
        <w:rPr>
          <w:rFonts w:cs="David" w:hint="cs"/>
          <w:rtl/>
        </w:rPr>
      </w:pPr>
      <w:r>
        <w:rPr>
          <w:rFonts w:cs="David" w:hint="cs"/>
          <w:rtl/>
        </w:rPr>
        <w:tab/>
        <w:t xml:space="preserve">אתם תעלו ותגידו שאין עמדה ורגע אחר-כך הנציגים שלכם יצעקו מאחור: נגד, נגד. זה מה שיקרה בפועל. </w:t>
      </w:r>
    </w:p>
    <w:p w14:paraId="772E4B80" w14:textId="77777777" w:rsidR="005757F7" w:rsidRDefault="005757F7" w:rsidP="005757F7">
      <w:pPr>
        <w:bidi/>
        <w:jc w:val="both"/>
        <w:rPr>
          <w:rFonts w:cs="David" w:hint="cs"/>
          <w:rtl/>
        </w:rPr>
      </w:pPr>
    </w:p>
    <w:p w14:paraId="46135354" w14:textId="77777777" w:rsidR="005757F7" w:rsidRDefault="005757F7" w:rsidP="005757F7">
      <w:pPr>
        <w:bidi/>
        <w:jc w:val="both"/>
        <w:rPr>
          <w:rFonts w:cs="David" w:hint="cs"/>
          <w:u w:val="single"/>
          <w:rtl/>
        </w:rPr>
      </w:pPr>
      <w:r>
        <w:rPr>
          <w:rFonts w:cs="David" w:hint="cs"/>
          <w:u w:val="single"/>
          <w:rtl/>
        </w:rPr>
        <w:t>זאב אלקין:</w:t>
      </w:r>
    </w:p>
    <w:p w14:paraId="6E7091A8" w14:textId="77777777" w:rsidR="005757F7" w:rsidRDefault="005757F7" w:rsidP="005757F7">
      <w:pPr>
        <w:bidi/>
        <w:jc w:val="both"/>
        <w:rPr>
          <w:rFonts w:cs="David" w:hint="cs"/>
          <w:rtl/>
        </w:rPr>
      </w:pPr>
    </w:p>
    <w:p w14:paraId="6F90D98E" w14:textId="77777777" w:rsidR="005757F7" w:rsidRDefault="005757F7" w:rsidP="005757F7">
      <w:pPr>
        <w:bidi/>
        <w:jc w:val="both"/>
        <w:rPr>
          <w:rFonts w:cs="David" w:hint="cs"/>
          <w:rtl/>
        </w:rPr>
      </w:pPr>
      <w:r>
        <w:rPr>
          <w:rFonts w:cs="David" w:hint="cs"/>
          <w:rtl/>
        </w:rPr>
        <w:tab/>
        <w:t xml:space="preserve">קורה הרבה פעמים שלממשלה אין עמדה ולקואליציה יש עמדה. </w:t>
      </w:r>
    </w:p>
    <w:p w14:paraId="22F722C9" w14:textId="77777777" w:rsidR="005757F7" w:rsidRDefault="005757F7" w:rsidP="005757F7">
      <w:pPr>
        <w:bidi/>
        <w:jc w:val="both"/>
        <w:rPr>
          <w:rFonts w:cs="David" w:hint="cs"/>
          <w:rtl/>
        </w:rPr>
      </w:pPr>
    </w:p>
    <w:p w14:paraId="7DFE38C8" w14:textId="77777777" w:rsidR="005757F7" w:rsidRDefault="005757F7" w:rsidP="005757F7">
      <w:pPr>
        <w:bidi/>
        <w:jc w:val="both"/>
        <w:rPr>
          <w:rFonts w:cs="David" w:hint="cs"/>
          <w:rtl/>
        </w:rPr>
      </w:pPr>
      <w:r>
        <w:rPr>
          <w:rFonts w:cs="David" w:hint="cs"/>
          <w:rtl/>
        </w:rPr>
        <w:tab/>
        <w:t xml:space="preserve">הרבה פעמים משתמשים בכלי הזה של אי-אמון, באמת כפי שאמרתם בצדק, לא ככלי חוקתי שלשם זה הוא נועד אלא ככלי טכני לדחות דיון בשבוע או להביך מי שמצביע שרוצה להצביע לגופו של עניין ולשים אותו במצב שבו הוא לא יכול להצביע. </w:t>
      </w:r>
    </w:p>
    <w:p w14:paraId="1CD5409A" w14:textId="77777777" w:rsidR="005757F7" w:rsidRDefault="005757F7" w:rsidP="005757F7">
      <w:pPr>
        <w:bidi/>
        <w:jc w:val="both"/>
        <w:rPr>
          <w:rFonts w:cs="David" w:hint="cs"/>
          <w:rtl/>
        </w:rPr>
      </w:pPr>
    </w:p>
    <w:p w14:paraId="3C1C15CF" w14:textId="77777777" w:rsidR="005757F7" w:rsidRDefault="005757F7" w:rsidP="005757F7">
      <w:pPr>
        <w:bidi/>
        <w:jc w:val="both"/>
        <w:rPr>
          <w:rFonts w:cs="David" w:hint="cs"/>
          <w:rtl/>
        </w:rPr>
      </w:pPr>
      <w:r>
        <w:rPr>
          <w:rFonts w:cs="David" w:hint="cs"/>
          <w:rtl/>
        </w:rPr>
        <w:tab/>
        <w:t xml:space="preserve">לכן אני לא רואה שום אסון אם במצבים כאלה, כשבאמת ממשלה לא מחויבת להביע עמדה, והיא רוצה לברוח, שהכלי הזה לא יעבוד. אז הוא לא יעבוד, מה נורא? אם באמת הממשלה טוענת שאין עמדה או לא הביעה עמדה במהלך הדיון ולא רצתה להביע. שואלים אותה אם יש לה עמדה - - - </w:t>
      </w:r>
    </w:p>
    <w:p w14:paraId="1C7D7314" w14:textId="77777777" w:rsidR="005757F7" w:rsidRDefault="005757F7" w:rsidP="005757F7">
      <w:pPr>
        <w:bidi/>
        <w:jc w:val="both"/>
        <w:rPr>
          <w:rFonts w:cs="David" w:hint="cs"/>
          <w:rtl/>
        </w:rPr>
      </w:pPr>
    </w:p>
    <w:p w14:paraId="13B487AE"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0FC5E7A5" w14:textId="77777777" w:rsidR="005757F7" w:rsidRDefault="005757F7" w:rsidP="005757F7">
      <w:pPr>
        <w:bidi/>
        <w:jc w:val="both"/>
        <w:rPr>
          <w:rFonts w:cs="David" w:hint="cs"/>
          <w:rtl/>
        </w:rPr>
      </w:pPr>
    </w:p>
    <w:p w14:paraId="365458B8" w14:textId="77777777" w:rsidR="005757F7" w:rsidRDefault="005757F7" w:rsidP="005757F7">
      <w:pPr>
        <w:bidi/>
        <w:jc w:val="both"/>
        <w:rPr>
          <w:rFonts w:cs="David" w:hint="cs"/>
          <w:rtl/>
        </w:rPr>
      </w:pPr>
      <w:r>
        <w:rPr>
          <w:rFonts w:cs="David" w:hint="cs"/>
          <w:rtl/>
        </w:rPr>
        <w:tab/>
        <w:t xml:space="preserve">זה יהפוך לשיטה, זה ברור לך. </w:t>
      </w:r>
    </w:p>
    <w:p w14:paraId="5CDC5206" w14:textId="77777777" w:rsidR="005757F7" w:rsidRPr="00F33BD5" w:rsidRDefault="005757F7" w:rsidP="005757F7">
      <w:pPr>
        <w:bidi/>
        <w:jc w:val="both"/>
        <w:rPr>
          <w:rFonts w:cs="David" w:hint="cs"/>
          <w:rtl/>
        </w:rPr>
      </w:pPr>
    </w:p>
    <w:p w14:paraId="0B439F74" w14:textId="77777777" w:rsidR="005757F7" w:rsidRPr="00584755" w:rsidRDefault="005757F7" w:rsidP="005757F7">
      <w:pPr>
        <w:bidi/>
        <w:jc w:val="both"/>
        <w:rPr>
          <w:rFonts w:cs="David" w:hint="cs"/>
          <w:u w:val="single"/>
          <w:rtl/>
        </w:rPr>
      </w:pPr>
      <w:r w:rsidRPr="00584755">
        <w:rPr>
          <w:rFonts w:cs="David" w:hint="cs"/>
          <w:u w:val="single"/>
          <w:rtl/>
        </w:rPr>
        <w:t>ירדנה מלר-הורוביץ:</w:t>
      </w:r>
    </w:p>
    <w:p w14:paraId="3C48CE80" w14:textId="77777777" w:rsidR="005757F7" w:rsidRDefault="005757F7" w:rsidP="005757F7">
      <w:pPr>
        <w:bidi/>
        <w:jc w:val="both"/>
        <w:rPr>
          <w:rFonts w:cs="David" w:hint="cs"/>
          <w:rtl/>
        </w:rPr>
      </w:pPr>
    </w:p>
    <w:p w14:paraId="5026E887" w14:textId="77777777" w:rsidR="005757F7" w:rsidRDefault="005757F7" w:rsidP="005757F7">
      <w:pPr>
        <w:bidi/>
        <w:jc w:val="both"/>
        <w:rPr>
          <w:rFonts w:cs="David" w:hint="cs"/>
          <w:rtl/>
        </w:rPr>
      </w:pPr>
      <w:r>
        <w:rPr>
          <w:rFonts w:cs="David" w:hint="cs"/>
          <w:rtl/>
        </w:rPr>
        <w:tab/>
        <w:t xml:space="preserve">לשיטה ולויכוחים. </w:t>
      </w:r>
    </w:p>
    <w:p w14:paraId="7FB36FAF" w14:textId="77777777" w:rsidR="005757F7" w:rsidRPr="004B7104" w:rsidRDefault="005757F7" w:rsidP="005757F7">
      <w:pPr>
        <w:bidi/>
        <w:jc w:val="both"/>
        <w:rPr>
          <w:rFonts w:cs="David" w:hint="cs"/>
          <w:rtl/>
        </w:rPr>
      </w:pPr>
    </w:p>
    <w:p w14:paraId="21D09B51" w14:textId="77777777" w:rsidR="005757F7" w:rsidRPr="004B7104" w:rsidRDefault="005757F7" w:rsidP="005757F7">
      <w:pPr>
        <w:bidi/>
        <w:jc w:val="both"/>
        <w:rPr>
          <w:rFonts w:cs="David" w:hint="cs"/>
          <w:u w:val="single"/>
          <w:rtl/>
        </w:rPr>
      </w:pPr>
      <w:r w:rsidRPr="004B7104">
        <w:rPr>
          <w:rFonts w:cs="David" w:hint="cs"/>
          <w:u w:val="single"/>
          <w:rtl/>
        </w:rPr>
        <w:t>זאב אלקין:</w:t>
      </w:r>
    </w:p>
    <w:p w14:paraId="5AE326F3" w14:textId="77777777" w:rsidR="005757F7" w:rsidRDefault="005757F7" w:rsidP="005757F7">
      <w:pPr>
        <w:bidi/>
        <w:jc w:val="both"/>
        <w:rPr>
          <w:rFonts w:cs="David" w:hint="cs"/>
          <w:u w:val="single"/>
          <w:rtl/>
        </w:rPr>
      </w:pPr>
    </w:p>
    <w:p w14:paraId="575A1EC7" w14:textId="77777777" w:rsidR="005757F7" w:rsidRDefault="005757F7" w:rsidP="005757F7">
      <w:pPr>
        <w:bidi/>
        <w:jc w:val="both"/>
        <w:rPr>
          <w:rFonts w:cs="David" w:hint="cs"/>
          <w:rtl/>
        </w:rPr>
      </w:pPr>
      <w:r>
        <w:rPr>
          <w:rFonts w:cs="David" w:hint="cs"/>
          <w:rtl/>
        </w:rPr>
        <w:tab/>
        <w:t>זה יקרה במקרה שלא בטוח שהוא רלוונטי. כשיש דיון על חוק פרטי, אני לא בטוח שהרצון להשתמש בכלי הזה של אי-אמון כדי לחייב אנשים להצביע לא לגופו של עניין, הוא מצב רלוונטי.</w:t>
      </w:r>
    </w:p>
    <w:p w14:paraId="375BA4B7" w14:textId="77777777" w:rsidR="005757F7" w:rsidRDefault="005757F7" w:rsidP="005757F7">
      <w:pPr>
        <w:bidi/>
        <w:jc w:val="both"/>
        <w:rPr>
          <w:rFonts w:cs="David" w:hint="cs"/>
          <w:rtl/>
        </w:rPr>
      </w:pPr>
    </w:p>
    <w:p w14:paraId="51CAD3F3" w14:textId="77777777" w:rsidR="005757F7" w:rsidRDefault="005757F7" w:rsidP="005757F7">
      <w:pPr>
        <w:bidi/>
        <w:jc w:val="both"/>
        <w:rPr>
          <w:rFonts w:cs="David" w:hint="cs"/>
          <w:u w:val="single"/>
          <w:rtl/>
        </w:rPr>
      </w:pPr>
      <w:r w:rsidRPr="004F63E0">
        <w:rPr>
          <w:rFonts w:cs="David" w:hint="cs"/>
          <w:u w:val="single"/>
          <w:rtl/>
        </w:rPr>
        <w:t>אברהם מיכאלי:</w:t>
      </w:r>
    </w:p>
    <w:p w14:paraId="6D31F873" w14:textId="77777777" w:rsidR="005757F7" w:rsidRDefault="005757F7" w:rsidP="005757F7">
      <w:pPr>
        <w:bidi/>
        <w:jc w:val="both"/>
        <w:rPr>
          <w:rFonts w:cs="David" w:hint="cs"/>
          <w:rtl/>
        </w:rPr>
      </w:pPr>
    </w:p>
    <w:p w14:paraId="3115588D" w14:textId="77777777" w:rsidR="005757F7" w:rsidRDefault="005757F7" w:rsidP="005757F7">
      <w:pPr>
        <w:bidi/>
        <w:jc w:val="both"/>
        <w:rPr>
          <w:rFonts w:cs="David" w:hint="cs"/>
          <w:rtl/>
        </w:rPr>
      </w:pPr>
      <w:r>
        <w:rPr>
          <w:rFonts w:cs="David" w:hint="cs"/>
          <w:rtl/>
        </w:rPr>
        <w:tab/>
        <w:t>קרה כמה פעמים במליאה, ששר מסוים שהיה שם לא היה מוסמך.</w:t>
      </w:r>
    </w:p>
    <w:p w14:paraId="1AF2EDF8" w14:textId="77777777" w:rsidR="005757F7" w:rsidRDefault="005757F7" w:rsidP="005757F7">
      <w:pPr>
        <w:bidi/>
        <w:jc w:val="both"/>
        <w:rPr>
          <w:rFonts w:cs="David" w:hint="cs"/>
          <w:rtl/>
        </w:rPr>
      </w:pPr>
    </w:p>
    <w:p w14:paraId="74A00747" w14:textId="77777777" w:rsidR="005757F7" w:rsidRDefault="005757F7" w:rsidP="005757F7">
      <w:pPr>
        <w:bidi/>
        <w:jc w:val="both"/>
        <w:rPr>
          <w:rFonts w:cs="David" w:hint="cs"/>
          <w:u w:val="single"/>
          <w:rtl/>
        </w:rPr>
      </w:pPr>
      <w:r>
        <w:rPr>
          <w:rFonts w:cs="David" w:hint="cs"/>
          <w:u w:val="single"/>
          <w:rtl/>
        </w:rPr>
        <w:t>איל ינון:</w:t>
      </w:r>
    </w:p>
    <w:p w14:paraId="3A4413DF" w14:textId="77777777" w:rsidR="005757F7" w:rsidRDefault="005757F7" w:rsidP="005757F7">
      <w:pPr>
        <w:bidi/>
        <w:jc w:val="both"/>
        <w:rPr>
          <w:rFonts w:cs="David" w:hint="cs"/>
          <w:u w:val="single"/>
          <w:rtl/>
        </w:rPr>
      </w:pPr>
    </w:p>
    <w:p w14:paraId="60BB2D33" w14:textId="77777777" w:rsidR="005757F7" w:rsidRDefault="005757F7" w:rsidP="005757F7">
      <w:pPr>
        <w:bidi/>
        <w:jc w:val="both"/>
        <w:rPr>
          <w:rFonts w:cs="David" w:hint="cs"/>
          <w:rtl/>
        </w:rPr>
      </w:pPr>
      <w:r>
        <w:rPr>
          <w:rFonts w:cs="David" w:hint="cs"/>
          <w:rtl/>
        </w:rPr>
        <w:tab/>
        <w:t xml:space="preserve">לכאורה זה רלוונטי כי הממשלה עושה שימוש לפעמים פאסיבי בכלי החקיקה הפרטית כדי להעביר דברים שכממשלה הם מביכים אותה להביא את זה כהצעת חוק ממשלתית. כל מיני הצעות לצרכים קואליציוניים ולדברים כאלה. </w:t>
      </w:r>
    </w:p>
    <w:p w14:paraId="07C1D98B" w14:textId="77777777" w:rsidR="005757F7" w:rsidRPr="00DD72F6" w:rsidRDefault="005757F7" w:rsidP="005757F7">
      <w:pPr>
        <w:bidi/>
        <w:jc w:val="both"/>
        <w:rPr>
          <w:rFonts w:cs="David" w:hint="cs"/>
          <w:rtl/>
        </w:rPr>
      </w:pPr>
    </w:p>
    <w:p w14:paraId="32C35F12" w14:textId="77777777" w:rsidR="005757F7" w:rsidRPr="004B7104" w:rsidRDefault="005757F7" w:rsidP="005757F7">
      <w:pPr>
        <w:bidi/>
        <w:jc w:val="both"/>
        <w:rPr>
          <w:rFonts w:cs="David" w:hint="cs"/>
          <w:rtl/>
        </w:rPr>
      </w:pPr>
      <w:r w:rsidRPr="00584755">
        <w:rPr>
          <w:rFonts w:cs="David" w:hint="cs"/>
          <w:u w:val="single"/>
          <w:rtl/>
        </w:rPr>
        <w:t>סהר פינטו:</w:t>
      </w:r>
    </w:p>
    <w:p w14:paraId="0C230A83" w14:textId="77777777" w:rsidR="005757F7" w:rsidRDefault="005757F7" w:rsidP="005757F7">
      <w:pPr>
        <w:bidi/>
        <w:jc w:val="both"/>
        <w:rPr>
          <w:rFonts w:cs="David" w:hint="cs"/>
          <w:rtl/>
        </w:rPr>
      </w:pPr>
    </w:p>
    <w:p w14:paraId="3756F651" w14:textId="77777777" w:rsidR="005757F7" w:rsidRPr="004B7104" w:rsidRDefault="005757F7" w:rsidP="005757F7">
      <w:pPr>
        <w:bidi/>
        <w:jc w:val="both"/>
        <w:rPr>
          <w:rFonts w:cs="David" w:hint="cs"/>
          <w:rtl/>
        </w:rPr>
      </w:pPr>
      <w:r>
        <w:rPr>
          <w:rFonts w:cs="David" w:hint="cs"/>
          <w:rtl/>
        </w:rPr>
        <w:tab/>
        <w:t xml:space="preserve">היא יכולה מלכתחילה לעשות את זה עם חופש הצבעה. </w:t>
      </w:r>
    </w:p>
    <w:p w14:paraId="1E345A25" w14:textId="77777777" w:rsidR="005757F7" w:rsidRDefault="005757F7" w:rsidP="005757F7">
      <w:pPr>
        <w:bidi/>
        <w:jc w:val="both"/>
        <w:rPr>
          <w:rFonts w:cs="David" w:hint="cs"/>
          <w:u w:val="single"/>
          <w:rtl/>
        </w:rPr>
      </w:pPr>
    </w:p>
    <w:p w14:paraId="5972F350" w14:textId="77777777" w:rsidR="005757F7" w:rsidRDefault="005757F7" w:rsidP="005757F7">
      <w:pPr>
        <w:bidi/>
        <w:jc w:val="both"/>
        <w:rPr>
          <w:rFonts w:cs="David" w:hint="cs"/>
          <w:u w:val="single"/>
          <w:rtl/>
        </w:rPr>
      </w:pPr>
      <w:r>
        <w:rPr>
          <w:rFonts w:cs="David" w:hint="cs"/>
          <w:u w:val="single"/>
          <w:rtl/>
        </w:rPr>
        <w:t>איל ינון:</w:t>
      </w:r>
    </w:p>
    <w:p w14:paraId="29ED34E8" w14:textId="77777777" w:rsidR="005757F7" w:rsidRDefault="005757F7" w:rsidP="005757F7">
      <w:pPr>
        <w:bidi/>
        <w:jc w:val="both"/>
        <w:rPr>
          <w:rFonts w:cs="David" w:hint="cs"/>
          <w:u w:val="single"/>
          <w:rtl/>
        </w:rPr>
      </w:pPr>
    </w:p>
    <w:p w14:paraId="0C1370E4" w14:textId="77777777" w:rsidR="005757F7" w:rsidRDefault="005757F7" w:rsidP="005757F7">
      <w:pPr>
        <w:bidi/>
        <w:jc w:val="both"/>
        <w:rPr>
          <w:rFonts w:cs="David" w:hint="cs"/>
          <w:rtl/>
        </w:rPr>
      </w:pPr>
      <w:r>
        <w:rPr>
          <w:rFonts w:cs="David" w:hint="cs"/>
          <w:rtl/>
        </w:rPr>
        <w:tab/>
        <w:t xml:space="preserve">היא לא רוצה לעשות את זה כחופש הצבעה. </w:t>
      </w:r>
    </w:p>
    <w:p w14:paraId="60DE8EAD" w14:textId="77777777" w:rsidR="005757F7" w:rsidRPr="00D95DF7" w:rsidRDefault="005757F7" w:rsidP="005757F7">
      <w:pPr>
        <w:bidi/>
        <w:jc w:val="both"/>
        <w:rPr>
          <w:rFonts w:cs="David" w:hint="cs"/>
          <w:rtl/>
        </w:rPr>
      </w:pPr>
    </w:p>
    <w:p w14:paraId="5514775C" w14:textId="77777777" w:rsidR="005757F7" w:rsidRPr="004B7104" w:rsidRDefault="005757F7" w:rsidP="005757F7">
      <w:pPr>
        <w:bidi/>
        <w:jc w:val="both"/>
        <w:rPr>
          <w:rFonts w:cs="David" w:hint="cs"/>
          <w:u w:val="single"/>
          <w:rtl/>
        </w:rPr>
      </w:pPr>
      <w:r w:rsidRPr="004B7104">
        <w:rPr>
          <w:rFonts w:cs="David" w:hint="cs"/>
          <w:u w:val="single"/>
          <w:rtl/>
        </w:rPr>
        <w:t>זאב אלקין:</w:t>
      </w:r>
    </w:p>
    <w:p w14:paraId="0D33EF93" w14:textId="77777777" w:rsidR="005757F7" w:rsidRDefault="005757F7" w:rsidP="005757F7">
      <w:pPr>
        <w:bidi/>
        <w:jc w:val="both"/>
        <w:rPr>
          <w:rFonts w:cs="David" w:hint="cs"/>
          <w:u w:val="single"/>
          <w:rtl/>
        </w:rPr>
      </w:pPr>
    </w:p>
    <w:p w14:paraId="1C7A8424" w14:textId="77777777" w:rsidR="005757F7" w:rsidRPr="00D95DF7" w:rsidRDefault="005757F7" w:rsidP="005757F7">
      <w:pPr>
        <w:bidi/>
        <w:jc w:val="both"/>
        <w:rPr>
          <w:rFonts w:cs="David" w:hint="cs"/>
          <w:rtl/>
        </w:rPr>
      </w:pPr>
      <w:r>
        <w:rPr>
          <w:rFonts w:cs="David" w:hint="cs"/>
          <w:rtl/>
        </w:rPr>
        <w:tab/>
        <w:t xml:space="preserve">במצבים שאתה מדבר עליהם, גם זה קורה, היא יכולה מראש להריץ בחקיקה פרטית. לקבוע פורמאלית שכממשלה אין לה עמדה. הקואליציה תחליט שיש לה עמדה ואז, לפי הסעיף הזה, בוודאי שאי-אפשר לעשות את זה. </w:t>
      </w:r>
    </w:p>
    <w:p w14:paraId="232C1339" w14:textId="77777777" w:rsidR="005757F7" w:rsidRPr="004B7104" w:rsidRDefault="005757F7" w:rsidP="005757F7">
      <w:pPr>
        <w:bidi/>
        <w:jc w:val="both"/>
        <w:rPr>
          <w:rFonts w:cs="David" w:hint="cs"/>
          <w:rtl/>
        </w:rPr>
      </w:pPr>
    </w:p>
    <w:p w14:paraId="6CEA49BF" w14:textId="77777777" w:rsidR="005757F7" w:rsidRPr="004B7104" w:rsidRDefault="005757F7" w:rsidP="005757F7">
      <w:pPr>
        <w:bidi/>
        <w:jc w:val="both"/>
        <w:rPr>
          <w:rFonts w:cs="David" w:hint="cs"/>
          <w:rtl/>
        </w:rPr>
      </w:pPr>
      <w:r w:rsidRPr="004B7104">
        <w:rPr>
          <w:rFonts w:cs="David" w:hint="cs"/>
          <w:u w:val="single"/>
          <w:rtl/>
        </w:rPr>
        <w:t>ארבל אסטרחן:</w:t>
      </w:r>
    </w:p>
    <w:p w14:paraId="731C0EA2" w14:textId="77777777" w:rsidR="005757F7" w:rsidRDefault="005757F7" w:rsidP="005757F7">
      <w:pPr>
        <w:bidi/>
        <w:jc w:val="both"/>
        <w:rPr>
          <w:rFonts w:cs="David" w:hint="cs"/>
          <w:rtl/>
        </w:rPr>
      </w:pPr>
    </w:p>
    <w:p w14:paraId="166A4C93" w14:textId="77777777" w:rsidR="005757F7" w:rsidRDefault="005757F7" w:rsidP="005757F7">
      <w:pPr>
        <w:bidi/>
        <w:jc w:val="both"/>
        <w:rPr>
          <w:rFonts w:cs="David" w:hint="cs"/>
          <w:rtl/>
        </w:rPr>
      </w:pPr>
      <w:r>
        <w:rPr>
          <w:rFonts w:cs="David" w:hint="cs"/>
          <w:rtl/>
        </w:rPr>
        <w:tab/>
        <w:t xml:space="preserve">אי-אפשר להפיל את הממשלה. </w:t>
      </w:r>
    </w:p>
    <w:p w14:paraId="0708504A" w14:textId="77777777" w:rsidR="005757F7" w:rsidRDefault="005757F7" w:rsidP="005757F7">
      <w:pPr>
        <w:bidi/>
        <w:jc w:val="both"/>
        <w:rPr>
          <w:rFonts w:cs="David" w:hint="cs"/>
          <w:rtl/>
        </w:rPr>
      </w:pPr>
    </w:p>
    <w:p w14:paraId="64FCD2CA" w14:textId="77777777" w:rsidR="005757F7" w:rsidRDefault="005757F7" w:rsidP="005757F7">
      <w:pPr>
        <w:bidi/>
        <w:jc w:val="both"/>
        <w:rPr>
          <w:rFonts w:cs="David" w:hint="cs"/>
          <w:u w:val="single"/>
          <w:rtl/>
        </w:rPr>
      </w:pPr>
      <w:r>
        <w:rPr>
          <w:rFonts w:cs="David" w:hint="cs"/>
          <w:u w:val="single"/>
          <w:rtl/>
        </w:rPr>
        <w:t>זאב אלקין:</w:t>
      </w:r>
    </w:p>
    <w:p w14:paraId="522F7A28" w14:textId="77777777" w:rsidR="005757F7" w:rsidRDefault="005757F7" w:rsidP="005757F7">
      <w:pPr>
        <w:bidi/>
        <w:jc w:val="both"/>
        <w:rPr>
          <w:rFonts w:cs="David" w:hint="cs"/>
          <w:rtl/>
        </w:rPr>
      </w:pPr>
    </w:p>
    <w:p w14:paraId="026E2428" w14:textId="77777777" w:rsidR="005757F7" w:rsidRPr="004B7104" w:rsidRDefault="005757F7" w:rsidP="005757F7">
      <w:pPr>
        <w:bidi/>
        <w:jc w:val="both"/>
        <w:rPr>
          <w:rFonts w:cs="David" w:hint="cs"/>
          <w:rtl/>
        </w:rPr>
      </w:pPr>
      <w:r>
        <w:rPr>
          <w:rFonts w:cs="David" w:hint="cs"/>
          <w:rtl/>
        </w:rPr>
        <w:tab/>
        <w:t>לכן, מבחינה זאת, מה שלא תעשה, האופציה הזאת קיימת.</w:t>
      </w:r>
    </w:p>
    <w:p w14:paraId="566DBAEB" w14:textId="77777777" w:rsidR="005757F7" w:rsidRPr="004B7104" w:rsidRDefault="005757F7" w:rsidP="005757F7">
      <w:pPr>
        <w:bidi/>
        <w:jc w:val="both"/>
        <w:rPr>
          <w:rFonts w:cs="David" w:hint="cs"/>
          <w:u w:val="single"/>
          <w:rtl/>
        </w:rPr>
      </w:pPr>
      <w:r>
        <w:rPr>
          <w:rFonts w:cs="David" w:hint="cs"/>
          <w:u w:val="single"/>
          <w:rtl/>
        </w:rPr>
        <w:t xml:space="preserve">היו"ר </w:t>
      </w:r>
      <w:r w:rsidRPr="004B7104">
        <w:rPr>
          <w:rFonts w:cs="David" w:hint="cs"/>
          <w:u w:val="single"/>
          <w:rtl/>
        </w:rPr>
        <w:t>יריב לוין:</w:t>
      </w:r>
    </w:p>
    <w:p w14:paraId="4AA89F8A" w14:textId="77777777" w:rsidR="005757F7" w:rsidRPr="004B7104" w:rsidRDefault="005757F7" w:rsidP="005757F7">
      <w:pPr>
        <w:bidi/>
        <w:jc w:val="both"/>
        <w:rPr>
          <w:rFonts w:cs="David" w:hint="cs"/>
          <w:u w:val="single"/>
          <w:rtl/>
        </w:rPr>
      </w:pPr>
    </w:p>
    <w:p w14:paraId="41FD5DA1" w14:textId="77777777" w:rsidR="005757F7" w:rsidRDefault="005757F7" w:rsidP="005757F7">
      <w:pPr>
        <w:bidi/>
        <w:ind w:firstLine="720"/>
        <w:jc w:val="both"/>
        <w:rPr>
          <w:rFonts w:cs="David" w:hint="cs"/>
          <w:rtl/>
        </w:rPr>
      </w:pPr>
      <w:r>
        <w:rPr>
          <w:rFonts w:cs="David" w:hint="cs"/>
          <w:rtl/>
        </w:rPr>
        <w:t xml:space="preserve">אגיד לך איפה השוני. השוני הוא מה קורה כאשר הדבר הזה קורה במהלך התהליך? זאת הנקודה. </w:t>
      </w:r>
    </w:p>
    <w:p w14:paraId="2FFDC3EE" w14:textId="77777777" w:rsidR="005757F7" w:rsidRDefault="005757F7" w:rsidP="005757F7">
      <w:pPr>
        <w:bidi/>
        <w:ind w:firstLine="720"/>
        <w:jc w:val="both"/>
        <w:rPr>
          <w:rFonts w:cs="David" w:hint="cs"/>
          <w:rtl/>
        </w:rPr>
      </w:pPr>
    </w:p>
    <w:p w14:paraId="35523E27" w14:textId="77777777" w:rsidR="005757F7" w:rsidRDefault="005757F7" w:rsidP="005757F7">
      <w:pPr>
        <w:bidi/>
        <w:ind w:firstLine="720"/>
        <w:jc w:val="both"/>
        <w:rPr>
          <w:rFonts w:cs="David" w:hint="cs"/>
          <w:rtl/>
        </w:rPr>
      </w:pPr>
      <w:r>
        <w:rPr>
          <w:rFonts w:cs="David" w:hint="cs"/>
          <w:rtl/>
        </w:rPr>
        <w:t>אתה צודק, אבל אם זה קרה במהלך התהליך, מלכתחילה הממשלה התנגדה במלוא העוז לאיזו הצעה ובכל זאת היא איכשהו עברה והתקדמה. בשלב מסוים הלחץ הציבורי הוא כזה שהממשלה לא רוצה פתאום לאמץ את ההצעה ומצד שני היא פוחדת להתנגד. אז מישהו בא ואומר: אני שם את זה כהצעת אי-אמון כי אתם התנגדתם.</w:t>
      </w:r>
    </w:p>
    <w:p w14:paraId="2F273CF4" w14:textId="77777777" w:rsidR="005757F7" w:rsidRDefault="005757F7" w:rsidP="005757F7">
      <w:pPr>
        <w:bidi/>
        <w:jc w:val="both"/>
        <w:rPr>
          <w:rFonts w:cs="David" w:hint="cs"/>
          <w:rtl/>
        </w:rPr>
      </w:pPr>
    </w:p>
    <w:p w14:paraId="0F5A2DDE" w14:textId="77777777" w:rsidR="005757F7" w:rsidRDefault="005757F7" w:rsidP="005757F7">
      <w:pPr>
        <w:bidi/>
        <w:jc w:val="both"/>
        <w:rPr>
          <w:rFonts w:cs="David" w:hint="cs"/>
          <w:u w:val="single"/>
          <w:rtl/>
        </w:rPr>
      </w:pPr>
      <w:r>
        <w:rPr>
          <w:rFonts w:cs="David" w:hint="cs"/>
          <w:u w:val="single"/>
          <w:rtl/>
        </w:rPr>
        <w:t>רונית חייקין:</w:t>
      </w:r>
    </w:p>
    <w:p w14:paraId="119E4D3B" w14:textId="77777777" w:rsidR="005757F7" w:rsidRDefault="005757F7" w:rsidP="005757F7">
      <w:pPr>
        <w:bidi/>
        <w:jc w:val="both"/>
        <w:rPr>
          <w:rFonts w:cs="David" w:hint="cs"/>
          <w:u w:val="single"/>
          <w:rtl/>
        </w:rPr>
      </w:pPr>
    </w:p>
    <w:p w14:paraId="01059107" w14:textId="77777777" w:rsidR="005757F7" w:rsidRDefault="005757F7" w:rsidP="005757F7">
      <w:pPr>
        <w:bidi/>
        <w:jc w:val="both"/>
        <w:rPr>
          <w:rFonts w:cs="David" w:hint="cs"/>
          <w:rtl/>
        </w:rPr>
      </w:pPr>
      <w:r>
        <w:rPr>
          <w:rFonts w:cs="David" w:hint="cs"/>
          <w:rtl/>
        </w:rPr>
        <w:tab/>
        <w:t xml:space="preserve">חוק רמת הגולן, הממשלה התנגד, הוא עבר והתקדם. זאת דוגמה קלאסית. </w:t>
      </w:r>
    </w:p>
    <w:p w14:paraId="4D995CAF" w14:textId="77777777" w:rsidR="005757F7" w:rsidRDefault="005757F7" w:rsidP="005757F7">
      <w:pPr>
        <w:bidi/>
        <w:jc w:val="both"/>
        <w:rPr>
          <w:rFonts w:cs="David" w:hint="cs"/>
          <w:rtl/>
        </w:rPr>
      </w:pPr>
    </w:p>
    <w:p w14:paraId="0F8586B0" w14:textId="77777777" w:rsidR="005757F7" w:rsidRDefault="005757F7" w:rsidP="005757F7">
      <w:pPr>
        <w:bidi/>
        <w:jc w:val="both"/>
        <w:rPr>
          <w:rFonts w:cs="David" w:hint="cs"/>
          <w:rtl/>
        </w:rPr>
      </w:pPr>
      <w:r w:rsidRPr="00797D4E">
        <w:rPr>
          <w:rFonts w:cs="David" w:hint="cs"/>
          <w:u w:val="single"/>
          <w:rtl/>
        </w:rPr>
        <w:t>ארבל אסטרחן:</w:t>
      </w:r>
    </w:p>
    <w:p w14:paraId="108CB61A" w14:textId="77777777" w:rsidR="005757F7" w:rsidRDefault="005757F7" w:rsidP="005757F7">
      <w:pPr>
        <w:bidi/>
        <w:jc w:val="both"/>
        <w:rPr>
          <w:rFonts w:cs="David" w:hint="cs"/>
          <w:rtl/>
        </w:rPr>
      </w:pPr>
    </w:p>
    <w:p w14:paraId="0132C4B6" w14:textId="77777777" w:rsidR="005757F7" w:rsidRDefault="005757F7" w:rsidP="005757F7">
      <w:pPr>
        <w:bidi/>
        <w:jc w:val="both"/>
        <w:rPr>
          <w:rFonts w:cs="David" w:hint="cs"/>
          <w:rtl/>
        </w:rPr>
      </w:pPr>
      <w:r>
        <w:rPr>
          <w:rFonts w:cs="David" w:hint="cs"/>
          <w:rtl/>
        </w:rPr>
        <w:tab/>
        <w:t xml:space="preserve">לרציפות היא הסכימה. </w:t>
      </w:r>
    </w:p>
    <w:p w14:paraId="13B1359D" w14:textId="77777777" w:rsidR="005757F7" w:rsidRDefault="005757F7" w:rsidP="005757F7">
      <w:pPr>
        <w:bidi/>
        <w:jc w:val="both"/>
        <w:rPr>
          <w:rFonts w:cs="David" w:hint="cs"/>
          <w:rtl/>
        </w:rPr>
      </w:pPr>
    </w:p>
    <w:p w14:paraId="1062840F" w14:textId="77777777" w:rsidR="005757F7" w:rsidRDefault="005757F7" w:rsidP="005757F7">
      <w:pPr>
        <w:bidi/>
        <w:jc w:val="both"/>
        <w:rPr>
          <w:rFonts w:cs="David" w:hint="cs"/>
          <w:u w:val="single"/>
          <w:rtl/>
        </w:rPr>
      </w:pPr>
      <w:r>
        <w:rPr>
          <w:rFonts w:cs="David" w:hint="cs"/>
          <w:u w:val="single"/>
          <w:rtl/>
        </w:rPr>
        <w:t>זאב אלקין:</w:t>
      </w:r>
    </w:p>
    <w:p w14:paraId="2E70DF05" w14:textId="77777777" w:rsidR="005757F7" w:rsidRDefault="005757F7" w:rsidP="005757F7">
      <w:pPr>
        <w:bidi/>
        <w:jc w:val="both"/>
        <w:rPr>
          <w:rFonts w:cs="David" w:hint="cs"/>
          <w:rtl/>
        </w:rPr>
      </w:pPr>
    </w:p>
    <w:p w14:paraId="3B28A16A" w14:textId="77777777" w:rsidR="005757F7" w:rsidRDefault="005757F7" w:rsidP="005757F7">
      <w:pPr>
        <w:bidi/>
        <w:jc w:val="both"/>
        <w:rPr>
          <w:rFonts w:cs="David" w:hint="cs"/>
          <w:rtl/>
        </w:rPr>
      </w:pPr>
      <w:r>
        <w:rPr>
          <w:rFonts w:cs="David" w:hint="cs"/>
          <w:rtl/>
        </w:rPr>
        <w:tab/>
        <w:t xml:space="preserve">בהווה היא תומכת. </w:t>
      </w:r>
    </w:p>
    <w:p w14:paraId="20C5327E" w14:textId="77777777" w:rsidR="005757F7" w:rsidRDefault="005757F7" w:rsidP="005757F7">
      <w:pPr>
        <w:bidi/>
        <w:jc w:val="both"/>
        <w:rPr>
          <w:rFonts w:cs="David" w:hint="cs"/>
          <w:rtl/>
        </w:rPr>
      </w:pPr>
    </w:p>
    <w:p w14:paraId="482ED8CD" w14:textId="77777777" w:rsidR="005757F7" w:rsidRDefault="005757F7" w:rsidP="005757F7">
      <w:pPr>
        <w:bidi/>
        <w:jc w:val="both"/>
        <w:rPr>
          <w:rFonts w:cs="David" w:hint="cs"/>
          <w:u w:val="single"/>
          <w:rtl/>
        </w:rPr>
      </w:pPr>
      <w:r>
        <w:rPr>
          <w:rFonts w:cs="David" w:hint="cs"/>
          <w:u w:val="single"/>
          <w:rtl/>
        </w:rPr>
        <w:t>רונית חייקין:</w:t>
      </w:r>
    </w:p>
    <w:p w14:paraId="483FFFD2" w14:textId="77777777" w:rsidR="005757F7" w:rsidRDefault="005757F7" w:rsidP="005757F7">
      <w:pPr>
        <w:bidi/>
        <w:jc w:val="both"/>
        <w:rPr>
          <w:rFonts w:cs="David" w:hint="cs"/>
          <w:u w:val="single"/>
          <w:rtl/>
        </w:rPr>
      </w:pPr>
    </w:p>
    <w:p w14:paraId="5A4602D7" w14:textId="77777777" w:rsidR="005757F7" w:rsidRDefault="005757F7" w:rsidP="005757F7">
      <w:pPr>
        <w:bidi/>
        <w:jc w:val="both"/>
        <w:rPr>
          <w:rFonts w:cs="David" w:hint="cs"/>
          <w:rtl/>
        </w:rPr>
      </w:pPr>
      <w:r>
        <w:rPr>
          <w:rFonts w:cs="David" w:hint="cs"/>
          <w:rtl/>
        </w:rPr>
        <w:tab/>
        <w:t>אני לא בטוחה שהיא תומכת.</w:t>
      </w:r>
    </w:p>
    <w:p w14:paraId="4AE7CCFE" w14:textId="77777777" w:rsidR="005757F7" w:rsidRDefault="005757F7" w:rsidP="005757F7">
      <w:pPr>
        <w:bidi/>
        <w:jc w:val="both"/>
        <w:rPr>
          <w:rFonts w:cs="David" w:hint="cs"/>
          <w:rtl/>
        </w:rPr>
      </w:pPr>
    </w:p>
    <w:p w14:paraId="39B012C7"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2CD225A" w14:textId="77777777" w:rsidR="005757F7" w:rsidRDefault="005757F7" w:rsidP="005757F7">
      <w:pPr>
        <w:bidi/>
        <w:jc w:val="both"/>
        <w:rPr>
          <w:rFonts w:cs="David" w:hint="cs"/>
          <w:rtl/>
        </w:rPr>
      </w:pPr>
    </w:p>
    <w:p w14:paraId="02ABAA2B" w14:textId="77777777" w:rsidR="005757F7" w:rsidRDefault="005757F7" w:rsidP="005757F7">
      <w:pPr>
        <w:bidi/>
        <w:jc w:val="both"/>
        <w:rPr>
          <w:rFonts w:cs="David" w:hint="cs"/>
          <w:rtl/>
        </w:rPr>
      </w:pPr>
      <w:r>
        <w:rPr>
          <w:rFonts w:cs="David" w:hint="cs"/>
          <w:rtl/>
        </w:rPr>
        <w:tab/>
        <w:t xml:space="preserve">לתמיכה יש כל מיני צורות ביטוי. </w:t>
      </w:r>
    </w:p>
    <w:p w14:paraId="0EABF470" w14:textId="77777777" w:rsidR="005757F7" w:rsidRDefault="005757F7" w:rsidP="005757F7">
      <w:pPr>
        <w:bidi/>
        <w:jc w:val="both"/>
        <w:rPr>
          <w:rFonts w:cs="David" w:hint="cs"/>
          <w:rtl/>
        </w:rPr>
      </w:pPr>
    </w:p>
    <w:p w14:paraId="75CD24BC" w14:textId="77777777" w:rsidR="005757F7" w:rsidRDefault="005757F7" w:rsidP="005757F7">
      <w:pPr>
        <w:bidi/>
        <w:jc w:val="both"/>
        <w:rPr>
          <w:rFonts w:cs="David" w:hint="cs"/>
          <w:u w:val="single"/>
          <w:rtl/>
        </w:rPr>
      </w:pPr>
      <w:r>
        <w:rPr>
          <w:rFonts w:cs="David" w:hint="cs"/>
          <w:u w:val="single"/>
          <w:rtl/>
        </w:rPr>
        <w:t>זאב אלקין:</w:t>
      </w:r>
    </w:p>
    <w:p w14:paraId="5A072C0B" w14:textId="77777777" w:rsidR="005757F7" w:rsidRDefault="005757F7" w:rsidP="005757F7">
      <w:pPr>
        <w:bidi/>
        <w:jc w:val="both"/>
        <w:rPr>
          <w:rFonts w:cs="David" w:hint="cs"/>
          <w:rtl/>
        </w:rPr>
      </w:pPr>
    </w:p>
    <w:p w14:paraId="603183A0" w14:textId="77777777" w:rsidR="005757F7" w:rsidRDefault="005757F7" w:rsidP="005757F7">
      <w:pPr>
        <w:bidi/>
        <w:jc w:val="both"/>
        <w:rPr>
          <w:rFonts w:cs="David" w:hint="cs"/>
          <w:rtl/>
        </w:rPr>
      </w:pPr>
      <w:r>
        <w:rPr>
          <w:rFonts w:cs="David" w:hint="cs"/>
          <w:rtl/>
        </w:rPr>
        <w:tab/>
        <w:t xml:space="preserve">זאת דוגמה קלאסית. אף אחד לא יודע מה תהיה עמדת ממשלה בחוק הזה בקריאה שנייה ושלישית. להגיד שהיא נחשבת כתומכת רק בגלל שהיא תמכה ברציפות, זה לא נכון. </w:t>
      </w:r>
    </w:p>
    <w:p w14:paraId="669384F6" w14:textId="77777777" w:rsidR="005757F7" w:rsidRDefault="005757F7" w:rsidP="005757F7">
      <w:pPr>
        <w:bidi/>
        <w:jc w:val="both"/>
        <w:rPr>
          <w:rFonts w:cs="David" w:hint="cs"/>
          <w:rtl/>
        </w:rPr>
      </w:pPr>
    </w:p>
    <w:p w14:paraId="4460CA87"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0466BDE" w14:textId="77777777" w:rsidR="005757F7" w:rsidRDefault="005757F7" w:rsidP="005757F7">
      <w:pPr>
        <w:bidi/>
        <w:jc w:val="both"/>
        <w:rPr>
          <w:rFonts w:cs="David" w:hint="cs"/>
          <w:rtl/>
        </w:rPr>
      </w:pPr>
    </w:p>
    <w:p w14:paraId="38A500C9" w14:textId="77777777" w:rsidR="005757F7" w:rsidRDefault="005757F7" w:rsidP="005757F7">
      <w:pPr>
        <w:bidi/>
        <w:jc w:val="both"/>
        <w:rPr>
          <w:rFonts w:cs="David" w:hint="cs"/>
          <w:rtl/>
        </w:rPr>
      </w:pPr>
      <w:r>
        <w:rPr>
          <w:rFonts w:cs="David" w:hint="cs"/>
          <w:rtl/>
        </w:rPr>
        <w:tab/>
        <w:t xml:space="preserve">ברור לגמרי שזה לא יכול להיות. </w:t>
      </w:r>
    </w:p>
    <w:p w14:paraId="2D1BF065" w14:textId="77777777" w:rsidR="005757F7" w:rsidRDefault="005757F7" w:rsidP="005757F7">
      <w:pPr>
        <w:bidi/>
        <w:jc w:val="both"/>
        <w:rPr>
          <w:rFonts w:cs="David" w:hint="cs"/>
          <w:rtl/>
        </w:rPr>
      </w:pPr>
    </w:p>
    <w:p w14:paraId="23E21036" w14:textId="77777777" w:rsidR="005757F7" w:rsidRDefault="005757F7" w:rsidP="005757F7">
      <w:pPr>
        <w:bidi/>
        <w:jc w:val="both"/>
        <w:rPr>
          <w:rFonts w:cs="David" w:hint="cs"/>
          <w:rtl/>
        </w:rPr>
      </w:pPr>
      <w:r>
        <w:rPr>
          <w:rFonts w:cs="David" w:hint="cs"/>
          <w:rtl/>
        </w:rPr>
        <w:tab/>
        <w:t xml:space="preserve">השאלה, איך אנחנו פותרים - - - </w:t>
      </w:r>
    </w:p>
    <w:p w14:paraId="32949FF7" w14:textId="77777777" w:rsidR="005757F7" w:rsidRDefault="005757F7" w:rsidP="005757F7">
      <w:pPr>
        <w:bidi/>
        <w:jc w:val="both"/>
        <w:rPr>
          <w:rFonts w:cs="David" w:hint="cs"/>
          <w:rtl/>
        </w:rPr>
      </w:pPr>
    </w:p>
    <w:p w14:paraId="0AC990FD" w14:textId="77777777" w:rsidR="005757F7" w:rsidRDefault="005757F7" w:rsidP="005757F7">
      <w:pPr>
        <w:bidi/>
        <w:jc w:val="both"/>
        <w:rPr>
          <w:rFonts w:cs="David" w:hint="cs"/>
          <w:u w:val="single"/>
          <w:rtl/>
        </w:rPr>
      </w:pPr>
      <w:r>
        <w:rPr>
          <w:rFonts w:cs="David" w:hint="cs"/>
          <w:u w:val="single"/>
          <w:rtl/>
        </w:rPr>
        <w:t>זאב אלקין:</w:t>
      </w:r>
    </w:p>
    <w:p w14:paraId="71CBED9C" w14:textId="77777777" w:rsidR="005757F7" w:rsidRDefault="005757F7" w:rsidP="005757F7">
      <w:pPr>
        <w:bidi/>
        <w:jc w:val="both"/>
        <w:rPr>
          <w:rFonts w:cs="David" w:hint="cs"/>
          <w:rtl/>
        </w:rPr>
      </w:pPr>
    </w:p>
    <w:p w14:paraId="37676040" w14:textId="77777777" w:rsidR="005757F7" w:rsidRDefault="005757F7" w:rsidP="005757F7">
      <w:pPr>
        <w:bidi/>
        <w:jc w:val="both"/>
        <w:rPr>
          <w:rFonts w:cs="David" w:hint="cs"/>
          <w:rtl/>
        </w:rPr>
      </w:pPr>
      <w:r>
        <w:rPr>
          <w:rFonts w:cs="David" w:hint="cs"/>
          <w:rtl/>
        </w:rPr>
        <w:tab/>
        <w:t xml:space="preserve">במצבים כאלה, אם במהלך הדיון לא דיבר שר ולא הביע את עמדת הממשלה </w:t>
      </w:r>
      <w:r>
        <w:rPr>
          <w:rFonts w:cs="David"/>
          <w:rtl/>
        </w:rPr>
        <w:t>–</w:t>
      </w:r>
      <w:r>
        <w:rPr>
          <w:rFonts w:cs="David" w:hint="cs"/>
          <w:rtl/>
        </w:rPr>
        <w:t xml:space="preserve"> יכול להיות שהוא דיבר ואז כן יש לה עמדה ולא צריך לשאול אותה. </w:t>
      </w:r>
    </w:p>
    <w:p w14:paraId="13E4445B" w14:textId="77777777" w:rsidR="005757F7" w:rsidRDefault="005757F7" w:rsidP="005757F7">
      <w:pPr>
        <w:bidi/>
        <w:jc w:val="both"/>
        <w:rPr>
          <w:rFonts w:cs="David" w:hint="cs"/>
          <w:rtl/>
        </w:rPr>
      </w:pPr>
    </w:p>
    <w:p w14:paraId="371F0703"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C5CE185" w14:textId="77777777" w:rsidR="005757F7" w:rsidRDefault="005757F7" w:rsidP="005757F7">
      <w:pPr>
        <w:bidi/>
        <w:jc w:val="both"/>
        <w:rPr>
          <w:rFonts w:cs="David" w:hint="cs"/>
          <w:rtl/>
        </w:rPr>
      </w:pPr>
    </w:p>
    <w:p w14:paraId="52448694" w14:textId="77777777" w:rsidR="005757F7" w:rsidRDefault="005757F7" w:rsidP="005757F7">
      <w:pPr>
        <w:bidi/>
        <w:jc w:val="both"/>
        <w:rPr>
          <w:rFonts w:cs="David" w:hint="cs"/>
          <w:rtl/>
        </w:rPr>
      </w:pPr>
      <w:r>
        <w:rPr>
          <w:rFonts w:cs="David" w:hint="cs"/>
          <w:rtl/>
        </w:rPr>
        <w:tab/>
        <w:t xml:space="preserve">זה כבר רעיון אחר. זאב אומר, אם במהלך הדיון </w:t>
      </w:r>
      <w:r>
        <w:rPr>
          <w:rFonts w:cs="David"/>
          <w:rtl/>
        </w:rPr>
        <w:t>–</w:t>
      </w:r>
      <w:r>
        <w:rPr>
          <w:rFonts w:cs="David" w:hint="cs"/>
          <w:rtl/>
        </w:rPr>
        <w:t xml:space="preserve"> במהלך מה?</w:t>
      </w:r>
    </w:p>
    <w:p w14:paraId="29EBBEBF" w14:textId="77777777" w:rsidR="005757F7" w:rsidRDefault="005757F7" w:rsidP="005757F7">
      <w:pPr>
        <w:bidi/>
        <w:jc w:val="both"/>
        <w:rPr>
          <w:rFonts w:cs="David" w:hint="cs"/>
          <w:rtl/>
        </w:rPr>
      </w:pPr>
    </w:p>
    <w:p w14:paraId="54017D34" w14:textId="77777777" w:rsidR="005757F7" w:rsidRDefault="005757F7" w:rsidP="005757F7">
      <w:pPr>
        <w:bidi/>
        <w:jc w:val="both"/>
        <w:rPr>
          <w:rFonts w:cs="David" w:hint="cs"/>
          <w:u w:val="single"/>
          <w:rtl/>
        </w:rPr>
      </w:pPr>
      <w:r>
        <w:rPr>
          <w:rFonts w:cs="David" w:hint="cs"/>
          <w:u w:val="single"/>
          <w:rtl/>
        </w:rPr>
        <w:t>זאב אלקין:</w:t>
      </w:r>
    </w:p>
    <w:p w14:paraId="582D093C" w14:textId="77777777" w:rsidR="005757F7" w:rsidRDefault="005757F7" w:rsidP="005757F7">
      <w:pPr>
        <w:bidi/>
        <w:jc w:val="both"/>
        <w:rPr>
          <w:rFonts w:cs="David" w:hint="cs"/>
          <w:rtl/>
        </w:rPr>
      </w:pPr>
    </w:p>
    <w:p w14:paraId="52C8185D" w14:textId="77777777" w:rsidR="005757F7" w:rsidRDefault="005757F7" w:rsidP="005757F7">
      <w:pPr>
        <w:bidi/>
        <w:jc w:val="both"/>
        <w:rPr>
          <w:rFonts w:cs="David" w:hint="cs"/>
          <w:rtl/>
        </w:rPr>
      </w:pPr>
      <w:r>
        <w:rPr>
          <w:rFonts w:cs="David" w:hint="cs"/>
          <w:rtl/>
        </w:rPr>
        <w:tab/>
        <w:t xml:space="preserve">בסעיף הספציפי. הרי יש סעיף על סדר-היום. זה יכול להיות בקריאה ראשונה או בקריאה שנייה ושלישית, אותו סעיף שעליו מכריזים אי-אמון. אם במהלך הדיון בסעיף הזה, השר שיש לו זכות לדבר על כל סעיף בסדר-היום, ניצל את הזכות הזאת ודיבר בשם הממשלה והביע עמדה בשם הממשלה, אז יש לה עמדה. </w:t>
      </w:r>
    </w:p>
    <w:p w14:paraId="615B9242" w14:textId="77777777" w:rsidR="005757F7" w:rsidRDefault="005757F7" w:rsidP="005757F7">
      <w:pPr>
        <w:bidi/>
        <w:jc w:val="both"/>
        <w:rPr>
          <w:rFonts w:cs="David" w:hint="cs"/>
          <w:rtl/>
        </w:rPr>
      </w:pPr>
    </w:p>
    <w:p w14:paraId="1106CC17" w14:textId="77777777" w:rsidR="005757F7" w:rsidRDefault="005757F7" w:rsidP="005757F7">
      <w:pPr>
        <w:bidi/>
        <w:jc w:val="both"/>
        <w:rPr>
          <w:rFonts w:cs="David" w:hint="cs"/>
          <w:rtl/>
        </w:rPr>
      </w:pPr>
      <w:r>
        <w:rPr>
          <w:rFonts w:cs="David" w:hint="cs"/>
          <w:rtl/>
        </w:rPr>
        <w:tab/>
        <w:t xml:space="preserve">במידה והוא לא עשה את זה, הדרך היחידה להשתמש בכלי של האמון זה באמת לשאול את הממשלה, מי שרוצה להשתמש, האם לממשלה יש עמדה. אז הממשלה מחליטה, או שהיא מתייצבת מאחורי העמדה או לא. </w:t>
      </w:r>
    </w:p>
    <w:p w14:paraId="4CD0473A" w14:textId="77777777" w:rsidR="005757F7" w:rsidRDefault="005757F7" w:rsidP="005757F7">
      <w:pPr>
        <w:bidi/>
        <w:jc w:val="both"/>
        <w:rPr>
          <w:rFonts w:cs="David" w:hint="cs"/>
          <w:rtl/>
        </w:rPr>
      </w:pPr>
    </w:p>
    <w:p w14:paraId="6D4950BD" w14:textId="77777777" w:rsidR="005757F7" w:rsidRDefault="005757F7" w:rsidP="005757F7">
      <w:pPr>
        <w:bidi/>
        <w:jc w:val="both"/>
        <w:rPr>
          <w:rFonts w:cs="David" w:hint="cs"/>
          <w:u w:val="single"/>
          <w:rtl/>
        </w:rPr>
      </w:pPr>
      <w:r>
        <w:rPr>
          <w:rFonts w:cs="David" w:hint="cs"/>
          <w:u w:val="single"/>
          <w:rtl/>
        </w:rPr>
        <w:t>רונית חייקין:</w:t>
      </w:r>
    </w:p>
    <w:p w14:paraId="30AB463E" w14:textId="77777777" w:rsidR="005757F7" w:rsidRDefault="005757F7" w:rsidP="005757F7">
      <w:pPr>
        <w:bidi/>
        <w:jc w:val="both"/>
        <w:rPr>
          <w:rFonts w:cs="David" w:hint="cs"/>
          <w:u w:val="single"/>
          <w:rtl/>
        </w:rPr>
      </w:pPr>
    </w:p>
    <w:p w14:paraId="35B27B6F" w14:textId="77777777" w:rsidR="005757F7" w:rsidRDefault="005757F7" w:rsidP="005757F7">
      <w:pPr>
        <w:bidi/>
        <w:jc w:val="both"/>
        <w:rPr>
          <w:rFonts w:cs="David" w:hint="cs"/>
          <w:rtl/>
        </w:rPr>
      </w:pPr>
      <w:r>
        <w:rPr>
          <w:rFonts w:cs="David" w:hint="cs"/>
          <w:rtl/>
        </w:rPr>
        <w:tab/>
        <w:t xml:space="preserve">אם השר לא הביע עמדה, אז תחזור לעמדה של הטרומית. </w:t>
      </w:r>
    </w:p>
    <w:p w14:paraId="1B363309" w14:textId="77777777" w:rsidR="005757F7" w:rsidRDefault="005757F7" w:rsidP="005757F7">
      <w:pPr>
        <w:bidi/>
        <w:jc w:val="both"/>
        <w:rPr>
          <w:rFonts w:cs="David" w:hint="cs"/>
          <w:rtl/>
        </w:rPr>
      </w:pPr>
    </w:p>
    <w:p w14:paraId="09508E5B" w14:textId="77777777" w:rsidR="005757F7" w:rsidRDefault="005757F7" w:rsidP="005757F7">
      <w:pPr>
        <w:bidi/>
        <w:jc w:val="both"/>
        <w:rPr>
          <w:rFonts w:cs="David" w:hint="cs"/>
          <w:u w:val="single"/>
          <w:rtl/>
        </w:rPr>
      </w:pPr>
      <w:r>
        <w:rPr>
          <w:rFonts w:cs="David" w:hint="cs"/>
          <w:u w:val="single"/>
          <w:rtl/>
        </w:rPr>
        <w:t>זאב אלקין:</w:t>
      </w:r>
    </w:p>
    <w:p w14:paraId="7271E15E" w14:textId="77777777" w:rsidR="005757F7" w:rsidRDefault="005757F7" w:rsidP="005757F7">
      <w:pPr>
        <w:bidi/>
        <w:jc w:val="both"/>
        <w:rPr>
          <w:rFonts w:cs="David" w:hint="cs"/>
          <w:rtl/>
        </w:rPr>
      </w:pPr>
    </w:p>
    <w:p w14:paraId="15DFC8B7" w14:textId="77777777" w:rsidR="005757F7" w:rsidRDefault="005757F7" w:rsidP="005757F7">
      <w:pPr>
        <w:bidi/>
        <w:jc w:val="both"/>
        <w:rPr>
          <w:rFonts w:cs="David" w:hint="cs"/>
          <w:rtl/>
        </w:rPr>
      </w:pPr>
      <w:r>
        <w:rPr>
          <w:rFonts w:cs="David" w:hint="cs"/>
          <w:rtl/>
        </w:rPr>
        <w:tab/>
        <w:t xml:space="preserve">זה לא נכון. אני אומר שזה ממש לא נכון. </w:t>
      </w:r>
    </w:p>
    <w:p w14:paraId="4523C7CE" w14:textId="77777777" w:rsidR="005757F7" w:rsidRDefault="005757F7" w:rsidP="005757F7">
      <w:pPr>
        <w:bidi/>
        <w:jc w:val="both"/>
        <w:rPr>
          <w:rFonts w:cs="David" w:hint="cs"/>
          <w:rtl/>
        </w:rPr>
      </w:pPr>
    </w:p>
    <w:p w14:paraId="08B513F0" w14:textId="77777777" w:rsidR="005757F7" w:rsidRDefault="005757F7" w:rsidP="005757F7">
      <w:pPr>
        <w:bidi/>
        <w:jc w:val="both"/>
        <w:rPr>
          <w:rFonts w:cs="David" w:hint="cs"/>
          <w:rtl/>
        </w:rPr>
      </w:pPr>
      <w:r>
        <w:rPr>
          <w:rFonts w:cs="David" w:hint="cs"/>
          <w:rtl/>
        </w:rPr>
        <w:tab/>
        <w:t>ומה אני עושה ברציפויות?</w:t>
      </w:r>
    </w:p>
    <w:p w14:paraId="25CA9975" w14:textId="77777777" w:rsidR="005757F7" w:rsidRDefault="005757F7" w:rsidP="005757F7">
      <w:pPr>
        <w:bidi/>
        <w:jc w:val="both"/>
        <w:rPr>
          <w:rFonts w:cs="David" w:hint="cs"/>
          <w:rtl/>
        </w:rPr>
      </w:pPr>
    </w:p>
    <w:p w14:paraId="686DEAFA" w14:textId="77777777" w:rsidR="005757F7" w:rsidRDefault="005757F7" w:rsidP="005757F7">
      <w:pPr>
        <w:bidi/>
        <w:jc w:val="both"/>
        <w:rPr>
          <w:rFonts w:cs="David" w:hint="cs"/>
          <w:u w:val="single"/>
          <w:rtl/>
        </w:rPr>
      </w:pPr>
      <w:r>
        <w:rPr>
          <w:rFonts w:cs="David" w:hint="cs"/>
          <w:u w:val="single"/>
          <w:rtl/>
        </w:rPr>
        <w:t>רונית חייקין:</w:t>
      </w:r>
    </w:p>
    <w:p w14:paraId="5BDC71FA" w14:textId="77777777" w:rsidR="005757F7" w:rsidRDefault="005757F7" w:rsidP="005757F7">
      <w:pPr>
        <w:bidi/>
        <w:jc w:val="both"/>
        <w:rPr>
          <w:rFonts w:cs="David" w:hint="cs"/>
          <w:u w:val="single"/>
          <w:rtl/>
        </w:rPr>
      </w:pPr>
    </w:p>
    <w:p w14:paraId="330D7902" w14:textId="77777777" w:rsidR="005757F7" w:rsidRDefault="005757F7" w:rsidP="005757F7">
      <w:pPr>
        <w:bidi/>
        <w:jc w:val="both"/>
        <w:rPr>
          <w:rFonts w:cs="David" w:hint="cs"/>
          <w:rtl/>
        </w:rPr>
      </w:pPr>
      <w:r>
        <w:rPr>
          <w:rFonts w:cs="David" w:hint="cs"/>
          <w:rtl/>
        </w:rPr>
        <w:tab/>
        <w:t xml:space="preserve">חוק רמת הגולן, למשל, עבר מכנסת לכנסת. </w:t>
      </w:r>
    </w:p>
    <w:p w14:paraId="26E81EDD" w14:textId="77777777" w:rsidR="005757F7" w:rsidRDefault="005757F7" w:rsidP="005757F7">
      <w:pPr>
        <w:bidi/>
        <w:jc w:val="both"/>
        <w:rPr>
          <w:rFonts w:cs="David" w:hint="cs"/>
          <w:rtl/>
        </w:rPr>
      </w:pPr>
    </w:p>
    <w:p w14:paraId="31F4D5A9" w14:textId="77777777" w:rsidR="005757F7" w:rsidRDefault="005757F7" w:rsidP="005757F7">
      <w:pPr>
        <w:bidi/>
        <w:jc w:val="both"/>
        <w:rPr>
          <w:rFonts w:cs="David" w:hint="cs"/>
          <w:u w:val="single"/>
          <w:rtl/>
        </w:rPr>
      </w:pPr>
      <w:r>
        <w:rPr>
          <w:rFonts w:cs="David" w:hint="cs"/>
          <w:u w:val="single"/>
          <w:rtl/>
        </w:rPr>
        <w:t>זאב אלקין:</w:t>
      </w:r>
    </w:p>
    <w:p w14:paraId="18B571EA" w14:textId="77777777" w:rsidR="005757F7" w:rsidRDefault="005757F7" w:rsidP="005757F7">
      <w:pPr>
        <w:bidi/>
        <w:jc w:val="both"/>
        <w:rPr>
          <w:rFonts w:cs="David" w:hint="cs"/>
          <w:rtl/>
        </w:rPr>
      </w:pPr>
    </w:p>
    <w:p w14:paraId="03DFD65C" w14:textId="77777777" w:rsidR="005757F7" w:rsidRDefault="005757F7" w:rsidP="005757F7">
      <w:pPr>
        <w:bidi/>
        <w:jc w:val="both"/>
        <w:rPr>
          <w:rFonts w:cs="David" w:hint="cs"/>
          <w:rtl/>
        </w:rPr>
      </w:pPr>
      <w:r>
        <w:rPr>
          <w:rFonts w:cs="David" w:hint="cs"/>
          <w:rtl/>
        </w:rPr>
        <w:tab/>
        <w:t xml:space="preserve">אז בוודאי. העמדה היחידה שיש לממשלה זה היה לתמוך ברציפות. </w:t>
      </w:r>
    </w:p>
    <w:p w14:paraId="3D2F2B50" w14:textId="77777777" w:rsidR="005757F7" w:rsidRDefault="005757F7" w:rsidP="005757F7">
      <w:pPr>
        <w:bidi/>
        <w:jc w:val="both"/>
        <w:rPr>
          <w:rFonts w:cs="David" w:hint="cs"/>
          <w:rtl/>
        </w:rPr>
      </w:pPr>
    </w:p>
    <w:p w14:paraId="559D7620"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4C99034" w14:textId="77777777" w:rsidR="005757F7" w:rsidRDefault="005757F7" w:rsidP="005757F7">
      <w:pPr>
        <w:bidi/>
        <w:jc w:val="both"/>
        <w:rPr>
          <w:rFonts w:cs="David" w:hint="cs"/>
          <w:rtl/>
        </w:rPr>
      </w:pPr>
    </w:p>
    <w:p w14:paraId="13ADE7EC" w14:textId="77777777" w:rsidR="005757F7" w:rsidRDefault="005757F7" w:rsidP="005757F7">
      <w:pPr>
        <w:bidi/>
        <w:jc w:val="both"/>
        <w:rPr>
          <w:rFonts w:cs="David" w:hint="cs"/>
          <w:rtl/>
        </w:rPr>
      </w:pPr>
      <w:r>
        <w:rPr>
          <w:rFonts w:cs="David" w:hint="cs"/>
          <w:rtl/>
        </w:rPr>
        <w:tab/>
        <w:t xml:space="preserve">היא אמרה במפורש שהיא תומכת ברציפות ולפני שנייה ושלישית - - - </w:t>
      </w:r>
    </w:p>
    <w:p w14:paraId="11A6F1B9" w14:textId="77777777" w:rsidR="005757F7" w:rsidRDefault="005757F7" w:rsidP="005757F7">
      <w:pPr>
        <w:bidi/>
        <w:jc w:val="both"/>
        <w:rPr>
          <w:rFonts w:cs="David" w:hint="cs"/>
          <w:rtl/>
        </w:rPr>
      </w:pPr>
    </w:p>
    <w:p w14:paraId="4C940765" w14:textId="77777777" w:rsidR="005757F7" w:rsidRDefault="005757F7" w:rsidP="005757F7">
      <w:pPr>
        <w:bidi/>
        <w:jc w:val="both"/>
        <w:rPr>
          <w:rFonts w:cs="David" w:hint="cs"/>
          <w:u w:val="single"/>
          <w:rtl/>
        </w:rPr>
      </w:pPr>
      <w:r>
        <w:rPr>
          <w:rFonts w:cs="David" w:hint="cs"/>
          <w:u w:val="single"/>
          <w:rtl/>
        </w:rPr>
        <w:t>זאב אלקין:</w:t>
      </w:r>
    </w:p>
    <w:p w14:paraId="65EC8894" w14:textId="77777777" w:rsidR="005757F7" w:rsidRDefault="005757F7" w:rsidP="005757F7">
      <w:pPr>
        <w:bidi/>
        <w:jc w:val="both"/>
        <w:rPr>
          <w:rFonts w:cs="David" w:hint="cs"/>
          <w:rtl/>
        </w:rPr>
      </w:pPr>
    </w:p>
    <w:p w14:paraId="3E407C45" w14:textId="77777777" w:rsidR="005757F7" w:rsidRDefault="005757F7" w:rsidP="005757F7">
      <w:pPr>
        <w:bidi/>
        <w:jc w:val="both"/>
        <w:rPr>
          <w:rFonts w:cs="David" w:hint="cs"/>
          <w:rtl/>
        </w:rPr>
      </w:pPr>
      <w:r>
        <w:rPr>
          <w:rFonts w:cs="David" w:hint="cs"/>
          <w:rtl/>
        </w:rPr>
        <w:tab/>
        <w:t xml:space="preserve">תמיכה ברציפות לא אומרת תמיכה בחוק, זה אומר תכנית להחזיר את הדיון לאיפה שהוא היה. </w:t>
      </w:r>
    </w:p>
    <w:p w14:paraId="4AEC2920" w14:textId="77777777" w:rsidR="005757F7" w:rsidRDefault="005757F7" w:rsidP="005757F7">
      <w:pPr>
        <w:bidi/>
        <w:jc w:val="both"/>
        <w:rPr>
          <w:rFonts w:cs="David" w:hint="cs"/>
          <w:rtl/>
        </w:rPr>
      </w:pPr>
    </w:p>
    <w:p w14:paraId="60F28418" w14:textId="77777777" w:rsidR="005757F7" w:rsidRDefault="005757F7" w:rsidP="005757F7">
      <w:pPr>
        <w:bidi/>
        <w:jc w:val="both"/>
        <w:rPr>
          <w:rFonts w:cs="David" w:hint="cs"/>
          <w:u w:val="single"/>
          <w:rtl/>
        </w:rPr>
      </w:pPr>
      <w:r>
        <w:rPr>
          <w:rFonts w:cs="David" w:hint="cs"/>
          <w:u w:val="single"/>
          <w:rtl/>
        </w:rPr>
        <w:t>סהר פינטו:</w:t>
      </w:r>
    </w:p>
    <w:p w14:paraId="52C273E5" w14:textId="77777777" w:rsidR="005757F7" w:rsidRDefault="005757F7" w:rsidP="005757F7">
      <w:pPr>
        <w:bidi/>
        <w:jc w:val="both"/>
        <w:rPr>
          <w:rFonts w:cs="David" w:hint="cs"/>
          <w:u w:val="single"/>
          <w:rtl/>
        </w:rPr>
      </w:pPr>
    </w:p>
    <w:p w14:paraId="08E4F69B" w14:textId="77777777" w:rsidR="005757F7" w:rsidRDefault="005757F7" w:rsidP="005757F7">
      <w:pPr>
        <w:bidi/>
        <w:jc w:val="both"/>
        <w:rPr>
          <w:rFonts w:cs="David" w:hint="cs"/>
          <w:rtl/>
        </w:rPr>
      </w:pPr>
      <w:r>
        <w:rPr>
          <w:rFonts w:cs="David" w:hint="cs"/>
          <w:rtl/>
        </w:rPr>
        <w:tab/>
        <w:t xml:space="preserve">מפה אנחנו באמת מבינים שאין עמדה. </w:t>
      </w:r>
    </w:p>
    <w:p w14:paraId="52D546B0" w14:textId="77777777" w:rsidR="005757F7" w:rsidRDefault="005757F7" w:rsidP="005757F7">
      <w:pPr>
        <w:bidi/>
        <w:jc w:val="both"/>
        <w:rPr>
          <w:rFonts w:cs="David" w:hint="cs"/>
          <w:rtl/>
        </w:rPr>
      </w:pPr>
    </w:p>
    <w:p w14:paraId="5B05B87C" w14:textId="77777777" w:rsidR="005757F7" w:rsidRDefault="005757F7" w:rsidP="005757F7">
      <w:pPr>
        <w:bidi/>
        <w:jc w:val="both"/>
        <w:rPr>
          <w:rFonts w:cs="David" w:hint="cs"/>
          <w:u w:val="single"/>
          <w:rtl/>
        </w:rPr>
      </w:pPr>
      <w:r>
        <w:rPr>
          <w:rFonts w:cs="David" w:hint="cs"/>
          <w:u w:val="single"/>
          <w:rtl/>
        </w:rPr>
        <w:t>זאב אלקין:</w:t>
      </w:r>
    </w:p>
    <w:p w14:paraId="05835221" w14:textId="77777777" w:rsidR="005757F7" w:rsidRDefault="005757F7" w:rsidP="005757F7">
      <w:pPr>
        <w:bidi/>
        <w:jc w:val="both"/>
        <w:rPr>
          <w:rFonts w:cs="David" w:hint="cs"/>
          <w:rtl/>
        </w:rPr>
      </w:pPr>
    </w:p>
    <w:p w14:paraId="19F270BE" w14:textId="77777777" w:rsidR="005757F7" w:rsidRDefault="005757F7" w:rsidP="005757F7">
      <w:pPr>
        <w:bidi/>
        <w:jc w:val="both"/>
        <w:rPr>
          <w:rFonts w:cs="David" w:hint="cs"/>
          <w:rtl/>
        </w:rPr>
      </w:pPr>
      <w:r>
        <w:rPr>
          <w:rFonts w:cs="David" w:hint="cs"/>
          <w:rtl/>
        </w:rPr>
        <w:tab/>
        <w:t xml:space="preserve">אבל גם בטרומית זה אותו דבר. אם הייתי חי במצב שתמיכת הממשלה בטרומית בתיאום, זה אוטומטית תמיכת ממשלה לאורך כל הדרך, זה ממש לא כך. תמיד יש מחלוקות, האם התיאום היה מספיק או לא. זה קורה ב-90% מהמקרים. </w:t>
      </w:r>
    </w:p>
    <w:p w14:paraId="04DBD7B5" w14:textId="77777777" w:rsidR="005757F7" w:rsidRDefault="005757F7" w:rsidP="005757F7">
      <w:pPr>
        <w:bidi/>
        <w:jc w:val="both"/>
        <w:rPr>
          <w:rFonts w:cs="David" w:hint="cs"/>
          <w:rtl/>
        </w:rPr>
      </w:pPr>
    </w:p>
    <w:p w14:paraId="00EEF474"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A24B45E" w14:textId="77777777" w:rsidR="005757F7" w:rsidRDefault="005757F7" w:rsidP="005757F7">
      <w:pPr>
        <w:bidi/>
        <w:jc w:val="both"/>
        <w:rPr>
          <w:rFonts w:cs="David" w:hint="cs"/>
          <w:rtl/>
        </w:rPr>
      </w:pPr>
    </w:p>
    <w:p w14:paraId="1D287D20" w14:textId="77777777" w:rsidR="005757F7" w:rsidRDefault="005757F7" w:rsidP="005757F7">
      <w:pPr>
        <w:bidi/>
        <w:jc w:val="both"/>
        <w:rPr>
          <w:rFonts w:cs="David" w:hint="cs"/>
          <w:rtl/>
        </w:rPr>
      </w:pPr>
      <w:r>
        <w:rPr>
          <w:rFonts w:cs="David" w:hint="cs"/>
          <w:rtl/>
        </w:rPr>
        <w:tab/>
        <w:t xml:space="preserve">זה ברור, בזה אין ויכוח. </w:t>
      </w:r>
    </w:p>
    <w:p w14:paraId="3555070C" w14:textId="77777777" w:rsidR="005757F7" w:rsidRDefault="005757F7" w:rsidP="005757F7">
      <w:pPr>
        <w:bidi/>
        <w:jc w:val="both"/>
        <w:rPr>
          <w:rFonts w:cs="David" w:hint="cs"/>
          <w:rtl/>
        </w:rPr>
      </w:pPr>
    </w:p>
    <w:p w14:paraId="19FC29B5" w14:textId="77777777" w:rsidR="005757F7" w:rsidRDefault="005757F7" w:rsidP="005757F7">
      <w:pPr>
        <w:bidi/>
        <w:jc w:val="both"/>
        <w:rPr>
          <w:rFonts w:cs="David" w:hint="cs"/>
          <w:u w:val="single"/>
          <w:rtl/>
        </w:rPr>
      </w:pPr>
      <w:r>
        <w:rPr>
          <w:rFonts w:cs="David" w:hint="cs"/>
          <w:u w:val="single"/>
          <w:rtl/>
        </w:rPr>
        <w:t>זאב אלקין:</w:t>
      </w:r>
    </w:p>
    <w:p w14:paraId="79D8D021" w14:textId="77777777" w:rsidR="005757F7" w:rsidRDefault="005757F7" w:rsidP="005757F7">
      <w:pPr>
        <w:bidi/>
        <w:jc w:val="both"/>
        <w:rPr>
          <w:rFonts w:cs="David" w:hint="cs"/>
          <w:rtl/>
        </w:rPr>
      </w:pPr>
    </w:p>
    <w:p w14:paraId="0DB577DB" w14:textId="77777777" w:rsidR="005757F7" w:rsidRDefault="005757F7" w:rsidP="005757F7">
      <w:pPr>
        <w:bidi/>
        <w:jc w:val="both"/>
        <w:rPr>
          <w:rFonts w:cs="David" w:hint="cs"/>
          <w:rtl/>
        </w:rPr>
      </w:pPr>
      <w:r>
        <w:rPr>
          <w:rFonts w:cs="David" w:hint="cs"/>
          <w:rtl/>
        </w:rPr>
        <w:tab/>
        <w:t xml:space="preserve">לפעמים, כתוצאה מזה, ממשלה נוקטת בפעילות אקטיבית, היא אומרת משהו. הרבה פעמים היא פשוט לא מגיבה. היא משאירה את כך וזה מתגלגל. בפועל אין לממשלה עמדה כי תשאל משרד אלף, הוא יגיד שהוא התנגד בוועדה. משרד בית אומר לך משהו אחר וועדת שרים לא דנה בזה בכלל. </w:t>
      </w:r>
    </w:p>
    <w:p w14:paraId="05C3B566" w14:textId="77777777" w:rsidR="005757F7" w:rsidRDefault="005757F7" w:rsidP="005757F7">
      <w:pPr>
        <w:bidi/>
        <w:jc w:val="both"/>
        <w:rPr>
          <w:rFonts w:cs="David" w:hint="cs"/>
          <w:rtl/>
        </w:rPr>
      </w:pPr>
    </w:p>
    <w:p w14:paraId="4012BD4E" w14:textId="77777777" w:rsidR="005757F7" w:rsidRDefault="005757F7" w:rsidP="005757F7">
      <w:pPr>
        <w:bidi/>
        <w:jc w:val="both"/>
        <w:rPr>
          <w:rFonts w:cs="David" w:hint="cs"/>
          <w:u w:val="single"/>
          <w:rtl/>
        </w:rPr>
      </w:pPr>
      <w:r w:rsidRPr="004F63E0">
        <w:rPr>
          <w:rFonts w:cs="David" w:hint="cs"/>
          <w:u w:val="single"/>
          <w:rtl/>
        </w:rPr>
        <w:t>אברהם מיכאלי:</w:t>
      </w:r>
    </w:p>
    <w:p w14:paraId="29F53C78" w14:textId="77777777" w:rsidR="005757F7" w:rsidRDefault="005757F7" w:rsidP="005757F7">
      <w:pPr>
        <w:bidi/>
        <w:jc w:val="both"/>
        <w:rPr>
          <w:rFonts w:cs="David" w:hint="cs"/>
          <w:rtl/>
        </w:rPr>
      </w:pPr>
    </w:p>
    <w:p w14:paraId="401D86FC" w14:textId="77777777" w:rsidR="005757F7" w:rsidRPr="00B408F1" w:rsidRDefault="005757F7" w:rsidP="005757F7">
      <w:pPr>
        <w:bidi/>
        <w:jc w:val="both"/>
        <w:rPr>
          <w:rFonts w:cs="David" w:hint="cs"/>
          <w:rtl/>
        </w:rPr>
      </w:pPr>
      <w:r>
        <w:rPr>
          <w:rFonts w:cs="David" w:hint="cs"/>
          <w:rtl/>
        </w:rPr>
        <w:tab/>
        <w:t xml:space="preserve">- - - </w:t>
      </w:r>
    </w:p>
    <w:p w14:paraId="47D03EA6" w14:textId="77777777" w:rsidR="005757F7" w:rsidRDefault="005757F7" w:rsidP="005757F7">
      <w:pPr>
        <w:bidi/>
        <w:jc w:val="both"/>
        <w:rPr>
          <w:rFonts w:cs="David" w:hint="cs"/>
          <w:rtl/>
        </w:rPr>
      </w:pPr>
    </w:p>
    <w:p w14:paraId="1B003CA0" w14:textId="77777777" w:rsidR="005757F7" w:rsidRDefault="005757F7" w:rsidP="005757F7">
      <w:pPr>
        <w:bidi/>
        <w:jc w:val="both"/>
        <w:rPr>
          <w:rFonts w:cs="David" w:hint="cs"/>
          <w:u w:val="single"/>
          <w:rtl/>
        </w:rPr>
      </w:pPr>
      <w:r>
        <w:rPr>
          <w:rFonts w:cs="David" w:hint="cs"/>
          <w:u w:val="single"/>
          <w:rtl/>
        </w:rPr>
        <w:t>סהר פינטו:</w:t>
      </w:r>
    </w:p>
    <w:p w14:paraId="73228330" w14:textId="77777777" w:rsidR="005757F7" w:rsidRDefault="005757F7" w:rsidP="005757F7">
      <w:pPr>
        <w:bidi/>
        <w:jc w:val="both"/>
        <w:rPr>
          <w:rFonts w:cs="David" w:hint="cs"/>
          <w:u w:val="single"/>
          <w:rtl/>
        </w:rPr>
      </w:pPr>
    </w:p>
    <w:p w14:paraId="0E0FCA11" w14:textId="77777777" w:rsidR="005757F7" w:rsidRDefault="005757F7" w:rsidP="005757F7">
      <w:pPr>
        <w:bidi/>
        <w:jc w:val="both"/>
        <w:rPr>
          <w:rFonts w:cs="David" w:hint="cs"/>
          <w:rtl/>
        </w:rPr>
      </w:pPr>
      <w:r>
        <w:rPr>
          <w:rFonts w:cs="David" w:hint="cs"/>
          <w:rtl/>
        </w:rPr>
        <w:tab/>
        <w:t xml:space="preserve">זה שני דברים שונים. כל העניין של ועדת שרים ומה עמדת הממשלה ואיך היא עוברת בצורה מסודרת או לא מסודרת, זה דבר אחד. </w:t>
      </w:r>
    </w:p>
    <w:p w14:paraId="0EC7AAF2" w14:textId="77777777" w:rsidR="005757F7" w:rsidRDefault="005757F7" w:rsidP="005757F7">
      <w:pPr>
        <w:bidi/>
        <w:jc w:val="both"/>
        <w:rPr>
          <w:rFonts w:cs="David" w:hint="cs"/>
          <w:rtl/>
        </w:rPr>
      </w:pPr>
    </w:p>
    <w:p w14:paraId="1CF5C54E" w14:textId="77777777" w:rsidR="005757F7" w:rsidRPr="00D20085" w:rsidRDefault="005757F7" w:rsidP="005757F7">
      <w:pPr>
        <w:bidi/>
        <w:rPr>
          <w:rFonts w:cs="David" w:hint="cs"/>
          <w:u w:val="single"/>
          <w:rtl/>
        </w:rPr>
      </w:pPr>
      <w:r>
        <w:rPr>
          <w:rFonts w:cs="David" w:hint="cs"/>
          <w:u w:val="single"/>
          <w:rtl/>
        </w:rPr>
        <w:t>קריאה:</w:t>
      </w:r>
    </w:p>
    <w:p w14:paraId="1B9F0E71" w14:textId="77777777" w:rsidR="005757F7" w:rsidRDefault="005757F7" w:rsidP="005757F7">
      <w:pPr>
        <w:bidi/>
        <w:jc w:val="both"/>
        <w:rPr>
          <w:rFonts w:cs="David" w:hint="cs"/>
          <w:rtl/>
        </w:rPr>
      </w:pPr>
    </w:p>
    <w:p w14:paraId="3FF9B501" w14:textId="77777777" w:rsidR="005757F7" w:rsidRDefault="005757F7" w:rsidP="005757F7">
      <w:pPr>
        <w:bidi/>
        <w:jc w:val="both"/>
        <w:rPr>
          <w:rFonts w:cs="David" w:hint="cs"/>
          <w:rtl/>
        </w:rPr>
      </w:pPr>
      <w:r>
        <w:rPr>
          <w:rFonts w:cs="David" w:hint="cs"/>
          <w:rtl/>
        </w:rPr>
        <w:tab/>
        <w:t xml:space="preserve">אי-אפשר לפתור את הבעיה הזאת על הגב של האי-אמון. </w:t>
      </w:r>
    </w:p>
    <w:p w14:paraId="69A1CACA" w14:textId="77777777" w:rsidR="005757F7" w:rsidRDefault="005757F7" w:rsidP="005757F7">
      <w:pPr>
        <w:bidi/>
        <w:jc w:val="both"/>
        <w:rPr>
          <w:rFonts w:cs="David" w:hint="cs"/>
          <w:rtl/>
        </w:rPr>
      </w:pPr>
    </w:p>
    <w:p w14:paraId="7EEDA901" w14:textId="77777777" w:rsidR="005757F7" w:rsidRDefault="005757F7" w:rsidP="005757F7">
      <w:pPr>
        <w:bidi/>
        <w:jc w:val="both"/>
        <w:rPr>
          <w:rFonts w:cs="David" w:hint="cs"/>
          <w:rtl/>
        </w:rPr>
      </w:pPr>
      <w:r w:rsidRPr="00797D4E">
        <w:rPr>
          <w:rFonts w:cs="David" w:hint="cs"/>
          <w:u w:val="single"/>
          <w:rtl/>
        </w:rPr>
        <w:t>ארבל אסטרחן:</w:t>
      </w:r>
    </w:p>
    <w:p w14:paraId="7E7994B4" w14:textId="77777777" w:rsidR="005757F7" w:rsidRDefault="005757F7" w:rsidP="005757F7">
      <w:pPr>
        <w:bidi/>
        <w:jc w:val="both"/>
        <w:rPr>
          <w:rFonts w:cs="David" w:hint="cs"/>
          <w:rtl/>
        </w:rPr>
      </w:pPr>
    </w:p>
    <w:p w14:paraId="194ABBA6" w14:textId="77777777" w:rsidR="005757F7" w:rsidRDefault="005757F7" w:rsidP="005757F7">
      <w:pPr>
        <w:bidi/>
        <w:jc w:val="both"/>
        <w:rPr>
          <w:rFonts w:cs="David" w:hint="cs"/>
          <w:rtl/>
        </w:rPr>
      </w:pPr>
      <w:r>
        <w:rPr>
          <w:rFonts w:cs="David" w:hint="cs"/>
          <w:rtl/>
        </w:rPr>
        <w:tab/>
        <w:t xml:space="preserve">אין ברירה, זה צריך להיות מאוד פורמאלי, מה עמדת הממשלה? צריך שמישהו יגיד את זה לכנסת. </w:t>
      </w:r>
    </w:p>
    <w:p w14:paraId="630D8554" w14:textId="77777777" w:rsidR="005757F7" w:rsidRDefault="005757F7" w:rsidP="005757F7">
      <w:pPr>
        <w:bidi/>
        <w:jc w:val="both"/>
        <w:rPr>
          <w:rFonts w:cs="David" w:hint="cs"/>
          <w:rtl/>
        </w:rPr>
      </w:pPr>
    </w:p>
    <w:p w14:paraId="18C0BFEF" w14:textId="77777777" w:rsidR="005757F7" w:rsidRDefault="005757F7" w:rsidP="005757F7">
      <w:pPr>
        <w:bidi/>
        <w:jc w:val="both"/>
        <w:rPr>
          <w:rFonts w:cs="David" w:hint="cs"/>
          <w:u w:val="single"/>
          <w:rtl/>
        </w:rPr>
      </w:pPr>
      <w:r>
        <w:rPr>
          <w:rFonts w:cs="David" w:hint="cs"/>
          <w:u w:val="single"/>
          <w:rtl/>
        </w:rPr>
        <w:t>זאב אלקין:</w:t>
      </w:r>
    </w:p>
    <w:p w14:paraId="358FF430" w14:textId="77777777" w:rsidR="005757F7" w:rsidRDefault="005757F7" w:rsidP="005757F7">
      <w:pPr>
        <w:bidi/>
        <w:jc w:val="both"/>
        <w:rPr>
          <w:rFonts w:cs="David" w:hint="cs"/>
          <w:rtl/>
        </w:rPr>
      </w:pPr>
    </w:p>
    <w:p w14:paraId="6E97B066" w14:textId="77777777" w:rsidR="005757F7" w:rsidRDefault="005757F7" w:rsidP="005757F7">
      <w:pPr>
        <w:bidi/>
        <w:jc w:val="both"/>
        <w:rPr>
          <w:rFonts w:cs="David" w:hint="cs"/>
          <w:rtl/>
        </w:rPr>
      </w:pPr>
      <w:r>
        <w:rPr>
          <w:rFonts w:cs="David" w:hint="cs"/>
          <w:rtl/>
        </w:rPr>
        <w:tab/>
        <w:t xml:space="preserve">אם השר דיבר זה ברור. אם השר לא דיבר אז צריך לשאול אותו. </w:t>
      </w:r>
    </w:p>
    <w:p w14:paraId="4C572686" w14:textId="77777777" w:rsidR="005757F7" w:rsidRDefault="005757F7" w:rsidP="005757F7">
      <w:pPr>
        <w:bidi/>
        <w:jc w:val="both"/>
        <w:rPr>
          <w:rFonts w:cs="David" w:hint="cs"/>
          <w:rtl/>
        </w:rPr>
      </w:pPr>
    </w:p>
    <w:p w14:paraId="466DCB0E" w14:textId="77777777" w:rsidR="005757F7" w:rsidRDefault="005757F7" w:rsidP="005757F7">
      <w:pPr>
        <w:bidi/>
        <w:jc w:val="both"/>
        <w:rPr>
          <w:rFonts w:cs="David" w:hint="cs"/>
          <w:u w:val="single"/>
          <w:rtl/>
        </w:rPr>
      </w:pPr>
      <w:r>
        <w:rPr>
          <w:rFonts w:cs="David" w:hint="cs"/>
          <w:u w:val="single"/>
          <w:rtl/>
        </w:rPr>
        <w:t>סהר פינטו:</w:t>
      </w:r>
    </w:p>
    <w:p w14:paraId="7D13B2E5" w14:textId="77777777" w:rsidR="005757F7" w:rsidRDefault="005757F7" w:rsidP="005757F7">
      <w:pPr>
        <w:bidi/>
        <w:jc w:val="both"/>
        <w:rPr>
          <w:rFonts w:cs="David" w:hint="cs"/>
          <w:u w:val="single"/>
          <w:rtl/>
        </w:rPr>
      </w:pPr>
    </w:p>
    <w:p w14:paraId="77C30116" w14:textId="77777777" w:rsidR="005757F7" w:rsidRDefault="005757F7" w:rsidP="005757F7">
      <w:pPr>
        <w:bidi/>
        <w:jc w:val="both"/>
        <w:rPr>
          <w:rFonts w:cs="David" w:hint="cs"/>
          <w:rtl/>
        </w:rPr>
      </w:pPr>
      <w:r>
        <w:rPr>
          <w:rFonts w:cs="David" w:hint="cs"/>
          <w:rtl/>
        </w:rPr>
        <w:tab/>
        <w:t xml:space="preserve">אנחנו מנסים לתקן משהו שלא נראה לי שהוא מקולקל. </w:t>
      </w:r>
    </w:p>
    <w:p w14:paraId="0F0D999D" w14:textId="77777777" w:rsidR="005757F7" w:rsidRDefault="005757F7" w:rsidP="005757F7">
      <w:pPr>
        <w:bidi/>
        <w:jc w:val="both"/>
        <w:rPr>
          <w:rFonts w:cs="David" w:hint="cs"/>
          <w:rtl/>
        </w:rPr>
      </w:pPr>
    </w:p>
    <w:p w14:paraId="17CACFD0" w14:textId="77777777" w:rsidR="005757F7" w:rsidRDefault="005757F7" w:rsidP="005757F7">
      <w:pPr>
        <w:bidi/>
        <w:jc w:val="both"/>
        <w:rPr>
          <w:rFonts w:cs="David" w:hint="cs"/>
          <w:rtl/>
        </w:rPr>
      </w:pPr>
      <w:r w:rsidRPr="00797D4E">
        <w:rPr>
          <w:rFonts w:cs="David" w:hint="cs"/>
          <w:u w:val="single"/>
          <w:rtl/>
        </w:rPr>
        <w:t>ארבל אסטרחן:</w:t>
      </w:r>
    </w:p>
    <w:p w14:paraId="5A9325BE" w14:textId="77777777" w:rsidR="005757F7" w:rsidRDefault="005757F7" w:rsidP="005757F7">
      <w:pPr>
        <w:bidi/>
        <w:jc w:val="both"/>
        <w:rPr>
          <w:rFonts w:cs="David" w:hint="cs"/>
          <w:rtl/>
        </w:rPr>
      </w:pPr>
    </w:p>
    <w:p w14:paraId="5A1BD94A" w14:textId="77777777" w:rsidR="005757F7" w:rsidRDefault="005757F7" w:rsidP="005757F7">
      <w:pPr>
        <w:bidi/>
        <w:jc w:val="both"/>
        <w:rPr>
          <w:rFonts w:cs="David" w:hint="cs"/>
          <w:rtl/>
        </w:rPr>
      </w:pPr>
      <w:r>
        <w:rPr>
          <w:rFonts w:cs="David" w:hint="cs"/>
          <w:rtl/>
        </w:rPr>
        <w:tab/>
        <w:t xml:space="preserve">לא מזמן היה איזה </w:t>
      </w:r>
      <w:r w:rsidRPr="00F06173">
        <w:rPr>
          <w:rFonts w:cs="David" w:hint="cs"/>
          <w:rtl/>
        </w:rPr>
        <w:t>אי-אמון</w:t>
      </w:r>
      <w:r>
        <w:rPr>
          <w:rFonts w:cs="David" w:hint="cs"/>
          <w:rtl/>
        </w:rPr>
        <w:t xml:space="preserve"> ואז דודו רותם קם ואמר שהממשלה תמכה בוועדה. </w:t>
      </w:r>
    </w:p>
    <w:p w14:paraId="796BE1F7" w14:textId="77777777" w:rsidR="005757F7" w:rsidRDefault="005757F7" w:rsidP="005757F7">
      <w:pPr>
        <w:bidi/>
        <w:jc w:val="both"/>
        <w:rPr>
          <w:rFonts w:cs="David" w:hint="cs"/>
          <w:rtl/>
        </w:rPr>
      </w:pPr>
    </w:p>
    <w:p w14:paraId="3AC8CB20" w14:textId="77777777" w:rsidR="005757F7" w:rsidRDefault="005757F7" w:rsidP="005757F7">
      <w:pPr>
        <w:bidi/>
        <w:jc w:val="both"/>
        <w:rPr>
          <w:rFonts w:cs="David" w:hint="cs"/>
          <w:u w:val="single"/>
          <w:rtl/>
        </w:rPr>
      </w:pPr>
      <w:r>
        <w:rPr>
          <w:rFonts w:cs="David" w:hint="cs"/>
          <w:u w:val="single"/>
          <w:rtl/>
        </w:rPr>
        <w:t>זאב אלקין:</w:t>
      </w:r>
    </w:p>
    <w:p w14:paraId="442550FC" w14:textId="77777777" w:rsidR="005757F7" w:rsidRDefault="005757F7" w:rsidP="005757F7">
      <w:pPr>
        <w:bidi/>
        <w:jc w:val="both"/>
        <w:rPr>
          <w:rFonts w:cs="David" w:hint="cs"/>
          <w:rtl/>
        </w:rPr>
      </w:pPr>
    </w:p>
    <w:p w14:paraId="66A09C86" w14:textId="77777777" w:rsidR="005757F7" w:rsidRDefault="005757F7" w:rsidP="005757F7">
      <w:pPr>
        <w:bidi/>
        <w:jc w:val="both"/>
        <w:rPr>
          <w:rFonts w:cs="David" w:hint="cs"/>
          <w:rtl/>
        </w:rPr>
      </w:pPr>
      <w:r>
        <w:rPr>
          <w:rFonts w:cs="David" w:hint="cs"/>
          <w:rtl/>
        </w:rPr>
        <w:tab/>
        <w:t>למשל, היה דיון בחוק זוגיות שלב א'. בדיון על החוק הזה, בזמנו, כאשר עבר בקריאה טרומית בכנסת, הממשלה בכלל לא דיברה כי העבירו את זה מהר. זה בכלל לא עבר בוועדת שרים והממשלה הסכימה בשתיקה שזה לא יעבור לוועדת שרים. יש לה זכות לעשות את זה. זה בדיוק מסוג הדברים שאיל דיבר עליהם, כל מיני מצבים, לפעמי בגלל הדחיפות, לפעמים בגלל הרגישות, שלפעמים הממשלה אפילו לא מעלה לוועדת שרים חוק כזה או אחר.</w:t>
      </w:r>
    </w:p>
    <w:p w14:paraId="3AA1BDBC" w14:textId="77777777" w:rsidR="005757F7" w:rsidRDefault="005757F7" w:rsidP="005757F7">
      <w:pPr>
        <w:bidi/>
        <w:jc w:val="both"/>
        <w:rPr>
          <w:rFonts w:cs="David" w:hint="cs"/>
          <w:rtl/>
        </w:rPr>
      </w:pPr>
    </w:p>
    <w:p w14:paraId="69F8B534" w14:textId="77777777" w:rsidR="005757F7" w:rsidRDefault="005757F7" w:rsidP="005757F7">
      <w:pPr>
        <w:bidi/>
        <w:jc w:val="both"/>
        <w:rPr>
          <w:rFonts w:cs="David" w:hint="cs"/>
          <w:rtl/>
        </w:rPr>
      </w:pPr>
      <w:r>
        <w:rPr>
          <w:rFonts w:cs="David" w:hint="cs"/>
          <w:rtl/>
        </w:rPr>
        <w:tab/>
        <w:t xml:space="preserve">אז היתה שאלה אם בכלל אפשר להכריז על זה אי-אמון. היה מי ששקל להכריז על זה אי-אמון. ברור שהממשלה תמכה בהמשך וכו' אבל כל עוד שהממשלה לא דיברה מפורשות </w:t>
      </w:r>
      <w:r>
        <w:rPr>
          <w:rFonts w:cs="David"/>
          <w:rtl/>
        </w:rPr>
        <w:t>–</w:t>
      </w:r>
      <w:r>
        <w:rPr>
          <w:rFonts w:cs="David" w:hint="cs"/>
          <w:rtl/>
        </w:rPr>
        <w:t xml:space="preserve"> אי-אפשר לגרור מהטרומית. כל-כך אין קשר בין טרומית לבין שלב אחר. </w:t>
      </w:r>
    </w:p>
    <w:p w14:paraId="054C78EA" w14:textId="77777777" w:rsidR="005757F7" w:rsidRDefault="005757F7" w:rsidP="005757F7">
      <w:pPr>
        <w:bidi/>
        <w:jc w:val="both"/>
        <w:rPr>
          <w:rFonts w:cs="David" w:hint="cs"/>
          <w:rtl/>
        </w:rPr>
      </w:pPr>
    </w:p>
    <w:p w14:paraId="61C7677F" w14:textId="77777777" w:rsidR="005757F7" w:rsidRDefault="005757F7" w:rsidP="005757F7">
      <w:pPr>
        <w:bidi/>
        <w:jc w:val="both"/>
        <w:rPr>
          <w:rFonts w:cs="David" w:hint="cs"/>
          <w:u w:val="single"/>
          <w:rtl/>
        </w:rPr>
      </w:pPr>
      <w:r>
        <w:rPr>
          <w:rFonts w:cs="David" w:hint="cs"/>
          <w:u w:val="single"/>
          <w:rtl/>
        </w:rPr>
        <w:t>ירדנה מלר-הורוביץ:</w:t>
      </w:r>
    </w:p>
    <w:p w14:paraId="39DA5FB5" w14:textId="77777777" w:rsidR="005757F7" w:rsidRDefault="005757F7" w:rsidP="005757F7">
      <w:pPr>
        <w:bidi/>
        <w:jc w:val="both"/>
        <w:rPr>
          <w:rFonts w:cs="David" w:hint="cs"/>
          <w:rtl/>
        </w:rPr>
      </w:pPr>
    </w:p>
    <w:p w14:paraId="0996842A" w14:textId="77777777" w:rsidR="005757F7" w:rsidRDefault="005757F7" w:rsidP="005757F7">
      <w:pPr>
        <w:bidi/>
        <w:jc w:val="both"/>
        <w:rPr>
          <w:rFonts w:cs="David" w:hint="cs"/>
          <w:rtl/>
        </w:rPr>
      </w:pPr>
      <w:r>
        <w:rPr>
          <w:rFonts w:cs="David" w:hint="cs"/>
          <w:rtl/>
        </w:rPr>
        <w:tab/>
        <w:t xml:space="preserve">טרומית זאת הצהרת כוונות כי אחרת היא יכולה לבקש להסיר את זה מסדר-היום. עובדה שיש הצעות בטרומית שהיא כן אומרת - - - </w:t>
      </w:r>
    </w:p>
    <w:p w14:paraId="6E58F7D4" w14:textId="77777777" w:rsidR="005757F7" w:rsidRDefault="005757F7" w:rsidP="005757F7">
      <w:pPr>
        <w:bidi/>
        <w:jc w:val="both"/>
        <w:rPr>
          <w:rFonts w:cs="David" w:hint="cs"/>
          <w:rtl/>
        </w:rPr>
      </w:pPr>
    </w:p>
    <w:p w14:paraId="66285F2C" w14:textId="77777777" w:rsidR="005757F7" w:rsidRDefault="005757F7" w:rsidP="005757F7">
      <w:pPr>
        <w:bidi/>
        <w:jc w:val="both"/>
        <w:rPr>
          <w:rFonts w:cs="David" w:hint="cs"/>
          <w:u w:val="single"/>
          <w:rtl/>
        </w:rPr>
      </w:pPr>
      <w:r>
        <w:rPr>
          <w:rFonts w:cs="David" w:hint="cs"/>
          <w:u w:val="single"/>
          <w:rtl/>
        </w:rPr>
        <w:t>זאב אלקין:</w:t>
      </w:r>
    </w:p>
    <w:p w14:paraId="35D80F33" w14:textId="77777777" w:rsidR="005757F7" w:rsidRDefault="005757F7" w:rsidP="005757F7">
      <w:pPr>
        <w:bidi/>
        <w:jc w:val="both"/>
        <w:rPr>
          <w:rFonts w:cs="David" w:hint="cs"/>
          <w:rtl/>
        </w:rPr>
      </w:pPr>
    </w:p>
    <w:p w14:paraId="3CCBE6CD" w14:textId="77777777" w:rsidR="005757F7" w:rsidRDefault="005757F7" w:rsidP="005757F7">
      <w:pPr>
        <w:bidi/>
        <w:jc w:val="both"/>
        <w:rPr>
          <w:rFonts w:cs="David" w:hint="cs"/>
          <w:rtl/>
        </w:rPr>
      </w:pPr>
      <w:r>
        <w:rPr>
          <w:rFonts w:cs="David" w:hint="cs"/>
          <w:rtl/>
        </w:rPr>
        <w:tab/>
        <w:t>אבל תמיכה בתיאום זה לא אומר שום דבר לגבי ההמשך. לא ברור מי קובע האם התיאום התקיים ואיך קובעים?</w:t>
      </w:r>
    </w:p>
    <w:p w14:paraId="7562270D" w14:textId="77777777" w:rsidR="005757F7" w:rsidRDefault="005757F7" w:rsidP="005757F7">
      <w:pPr>
        <w:bidi/>
        <w:jc w:val="both"/>
        <w:rPr>
          <w:rFonts w:cs="David" w:hint="cs"/>
          <w:rtl/>
        </w:rPr>
      </w:pPr>
    </w:p>
    <w:p w14:paraId="51812318" w14:textId="77777777" w:rsidR="005757F7" w:rsidRDefault="005757F7" w:rsidP="005757F7">
      <w:pPr>
        <w:bidi/>
        <w:jc w:val="both"/>
        <w:rPr>
          <w:rFonts w:cs="David" w:hint="cs"/>
          <w:u w:val="single"/>
          <w:rtl/>
        </w:rPr>
      </w:pPr>
      <w:r>
        <w:rPr>
          <w:rFonts w:cs="David" w:hint="cs"/>
          <w:u w:val="single"/>
          <w:rtl/>
        </w:rPr>
        <w:t>סהר פינטו:</w:t>
      </w:r>
    </w:p>
    <w:p w14:paraId="622C35D8" w14:textId="77777777" w:rsidR="005757F7" w:rsidRDefault="005757F7" w:rsidP="005757F7">
      <w:pPr>
        <w:bidi/>
        <w:jc w:val="both"/>
        <w:rPr>
          <w:rFonts w:cs="David" w:hint="cs"/>
          <w:u w:val="single"/>
          <w:rtl/>
        </w:rPr>
      </w:pPr>
    </w:p>
    <w:p w14:paraId="551A8F69" w14:textId="77777777" w:rsidR="005757F7" w:rsidRPr="00285ACB" w:rsidRDefault="005757F7" w:rsidP="005757F7">
      <w:pPr>
        <w:bidi/>
        <w:jc w:val="both"/>
        <w:rPr>
          <w:rFonts w:cs="David" w:hint="cs"/>
          <w:rtl/>
        </w:rPr>
      </w:pPr>
      <w:r w:rsidRPr="00285ACB">
        <w:rPr>
          <w:rFonts w:cs="David" w:hint="cs"/>
          <w:rtl/>
        </w:rPr>
        <w:tab/>
        <w:t xml:space="preserve">אז זה יחזור לוועדת שרים וישנו שוב. </w:t>
      </w:r>
    </w:p>
    <w:p w14:paraId="76FC9738" w14:textId="77777777" w:rsidR="005757F7" w:rsidRPr="00285ACB" w:rsidRDefault="005757F7" w:rsidP="005757F7">
      <w:pPr>
        <w:bidi/>
        <w:jc w:val="both"/>
        <w:rPr>
          <w:rFonts w:cs="David" w:hint="cs"/>
          <w:rtl/>
        </w:rPr>
      </w:pPr>
    </w:p>
    <w:p w14:paraId="534224A5" w14:textId="77777777" w:rsidR="005757F7" w:rsidRDefault="005757F7" w:rsidP="005757F7">
      <w:pPr>
        <w:bidi/>
        <w:jc w:val="both"/>
        <w:rPr>
          <w:rFonts w:cs="David" w:hint="cs"/>
          <w:u w:val="single"/>
          <w:rtl/>
        </w:rPr>
      </w:pPr>
      <w:r>
        <w:rPr>
          <w:rFonts w:cs="David" w:hint="cs"/>
          <w:u w:val="single"/>
          <w:rtl/>
        </w:rPr>
        <w:t>זאב אלקין:</w:t>
      </w:r>
    </w:p>
    <w:p w14:paraId="2B84BDF6" w14:textId="77777777" w:rsidR="005757F7" w:rsidRDefault="005757F7" w:rsidP="005757F7">
      <w:pPr>
        <w:bidi/>
        <w:jc w:val="both"/>
        <w:rPr>
          <w:rFonts w:cs="David" w:hint="cs"/>
          <w:rtl/>
        </w:rPr>
      </w:pPr>
    </w:p>
    <w:p w14:paraId="1E784F0D" w14:textId="77777777" w:rsidR="005757F7" w:rsidRDefault="005757F7" w:rsidP="005757F7">
      <w:pPr>
        <w:bidi/>
        <w:jc w:val="both"/>
        <w:rPr>
          <w:rFonts w:cs="David" w:hint="cs"/>
          <w:rtl/>
        </w:rPr>
      </w:pPr>
      <w:r>
        <w:rPr>
          <w:rFonts w:cs="David" w:hint="cs"/>
          <w:rtl/>
        </w:rPr>
        <w:tab/>
        <w:t xml:space="preserve">אבל 90% - - - </w:t>
      </w:r>
    </w:p>
    <w:p w14:paraId="087D608C" w14:textId="77777777" w:rsidR="005757F7" w:rsidRDefault="005757F7" w:rsidP="005757F7">
      <w:pPr>
        <w:bidi/>
        <w:jc w:val="both"/>
        <w:rPr>
          <w:rFonts w:cs="David" w:hint="cs"/>
          <w:rtl/>
        </w:rPr>
      </w:pPr>
    </w:p>
    <w:p w14:paraId="4CED7E86" w14:textId="77777777" w:rsidR="005757F7" w:rsidRDefault="005757F7" w:rsidP="005757F7">
      <w:pPr>
        <w:bidi/>
        <w:jc w:val="both"/>
        <w:rPr>
          <w:rFonts w:cs="David" w:hint="cs"/>
          <w:u w:val="single"/>
          <w:rtl/>
        </w:rPr>
      </w:pPr>
      <w:r>
        <w:rPr>
          <w:rFonts w:cs="David" w:hint="cs"/>
          <w:u w:val="single"/>
          <w:rtl/>
        </w:rPr>
        <w:t>סהר פינטו:</w:t>
      </w:r>
    </w:p>
    <w:p w14:paraId="4E1BC634" w14:textId="77777777" w:rsidR="005757F7" w:rsidRDefault="005757F7" w:rsidP="005757F7">
      <w:pPr>
        <w:bidi/>
        <w:jc w:val="both"/>
        <w:rPr>
          <w:rFonts w:cs="David" w:hint="cs"/>
          <w:u w:val="single"/>
          <w:rtl/>
        </w:rPr>
      </w:pPr>
    </w:p>
    <w:p w14:paraId="1A8F8578" w14:textId="77777777" w:rsidR="005757F7" w:rsidRDefault="005757F7" w:rsidP="005757F7">
      <w:pPr>
        <w:bidi/>
        <w:jc w:val="both"/>
        <w:rPr>
          <w:rFonts w:cs="David" w:hint="cs"/>
          <w:rtl/>
        </w:rPr>
      </w:pPr>
      <w:r>
        <w:rPr>
          <w:rFonts w:cs="David" w:hint="cs"/>
          <w:rtl/>
        </w:rPr>
        <w:tab/>
        <w:t xml:space="preserve">בגלל שהם לא עושים את זה אנחנו - - - </w:t>
      </w:r>
    </w:p>
    <w:p w14:paraId="0F001880" w14:textId="77777777" w:rsidR="005757F7" w:rsidRDefault="005757F7" w:rsidP="005757F7">
      <w:pPr>
        <w:bidi/>
        <w:jc w:val="both"/>
        <w:rPr>
          <w:rFonts w:cs="David" w:hint="cs"/>
          <w:rtl/>
        </w:rPr>
      </w:pPr>
    </w:p>
    <w:p w14:paraId="11B89A0E" w14:textId="77777777" w:rsidR="005757F7" w:rsidRDefault="005757F7" w:rsidP="005757F7">
      <w:pPr>
        <w:bidi/>
        <w:jc w:val="both"/>
        <w:rPr>
          <w:rFonts w:cs="David" w:hint="cs"/>
          <w:u w:val="single"/>
          <w:rtl/>
        </w:rPr>
      </w:pPr>
      <w:r>
        <w:rPr>
          <w:rFonts w:cs="David" w:hint="cs"/>
          <w:u w:val="single"/>
          <w:rtl/>
        </w:rPr>
        <w:t>זאב אלקין:</w:t>
      </w:r>
    </w:p>
    <w:p w14:paraId="71FABD5C" w14:textId="77777777" w:rsidR="005757F7" w:rsidRDefault="005757F7" w:rsidP="005757F7">
      <w:pPr>
        <w:bidi/>
        <w:jc w:val="both"/>
        <w:rPr>
          <w:rFonts w:cs="David" w:hint="cs"/>
          <w:rtl/>
        </w:rPr>
      </w:pPr>
    </w:p>
    <w:p w14:paraId="3B3F6E0E" w14:textId="77777777" w:rsidR="005757F7" w:rsidRDefault="005757F7" w:rsidP="005757F7">
      <w:pPr>
        <w:bidi/>
        <w:jc w:val="both"/>
        <w:rPr>
          <w:rFonts w:cs="David" w:hint="cs"/>
          <w:rtl/>
        </w:rPr>
      </w:pPr>
      <w:r>
        <w:rPr>
          <w:rFonts w:cs="David" w:hint="cs"/>
          <w:rtl/>
        </w:rPr>
        <w:tab/>
        <w:t xml:space="preserve">הרבה פעמים הם גם לא יכולים לעשות את זה. זה קרה בוועדה - - - </w:t>
      </w:r>
    </w:p>
    <w:p w14:paraId="0B6DDDD7" w14:textId="77777777" w:rsidR="005757F7" w:rsidRDefault="005757F7" w:rsidP="005757F7">
      <w:pPr>
        <w:bidi/>
        <w:jc w:val="both"/>
        <w:rPr>
          <w:rFonts w:cs="David" w:hint="cs"/>
          <w:rtl/>
        </w:rPr>
      </w:pPr>
    </w:p>
    <w:p w14:paraId="10E430EA" w14:textId="77777777" w:rsidR="005757F7" w:rsidRDefault="005757F7" w:rsidP="005757F7">
      <w:pPr>
        <w:bidi/>
        <w:jc w:val="both"/>
        <w:rPr>
          <w:rFonts w:cs="David" w:hint="cs"/>
          <w:u w:val="single"/>
          <w:rtl/>
        </w:rPr>
      </w:pPr>
      <w:r>
        <w:rPr>
          <w:rFonts w:cs="David" w:hint="cs"/>
          <w:u w:val="single"/>
          <w:rtl/>
        </w:rPr>
        <w:t>סהר פינטו:</w:t>
      </w:r>
    </w:p>
    <w:p w14:paraId="1D353024" w14:textId="77777777" w:rsidR="005757F7" w:rsidRDefault="005757F7" w:rsidP="005757F7">
      <w:pPr>
        <w:bidi/>
        <w:jc w:val="both"/>
        <w:rPr>
          <w:rFonts w:cs="David" w:hint="cs"/>
          <w:u w:val="single"/>
          <w:rtl/>
        </w:rPr>
      </w:pPr>
    </w:p>
    <w:p w14:paraId="1C849239" w14:textId="77777777" w:rsidR="005757F7" w:rsidRDefault="005757F7" w:rsidP="005757F7">
      <w:pPr>
        <w:bidi/>
        <w:jc w:val="both"/>
        <w:rPr>
          <w:rFonts w:cs="David" w:hint="cs"/>
          <w:rtl/>
        </w:rPr>
      </w:pPr>
      <w:r>
        <w:rPr>
          <w:rFonts w:cs="David" w:hint="cs"/>
          <w:rtl/>
        </w:rPr>
        <w:tab/>
        <w:t xml:space="preserve">ב-95% מתוך ה-90% הם מצביעים בדיוק כמו שהם הצביעו בטרומית. </w:t>
      </w:r>
    </w:p>
    <w:p w14:paraId="24EA5094" w14:textId="77777777" w:rsidR="005757F7" w:rsidRDefault="005757F7" w:rsidP="005757F7">
      <w:pPr>
        <w:bidi/>
        <w:jc w:val="both"/>
        <w:rPr>
          <w:rFonts w:cs="David" w:hint="cs"/>
          <w:rtl/>
        </w:rPr>
      </w:pPr>
    </w:p>
    <w:p w14:paraId="4C21F643" w14:textId="77777777" w:rsidR="005757F7" w:rsidRDefault="005757F7" w:rsidP="005757F7">
      <w:pPr>
        <w:bidi/>
        <w:jc w:val="both"/>
        <w:rPr>
          <w:rFonts w:cs="David" w:hint="cs"/>
          <w:u w:val="single"/>
          <w:rtl/>
        </w:rPr>
      </w:pPr>
      <w:r>
        <w:rPr>
          <w:rFonts w:cs="David" w:hint="cs"/>
          <w:u w:val="single"/>
          <w:rtl/>
        </w:rPr>
        <w:t>זאב אלקין:</w:t>
      </w:r>
    </w:p>
    <w:p w14:paraId="4DF14088" w14:textId="77777777" w:rsidR="005757F7" w:rsidRDefault="005757F7" w:rsidP="005757F7">
      <w:pPr>
        <w:bidi/>
        <w:jc w:val="both"/>
        <w:rPr>
          <w:rFonts w:cs="David" w:hint="cs"/>
          <w:u w:val="single"/>
          <w:rtl/>
        </w:rPr>
      </w:pPr>
    </w:p>
    <w:p w14:paraId="3B45733B" w14:textId="77777777" w:rsidR="005757F7" w:rsidRPr="00285ACB" w:rsidRDefault="005757F7" w:rsidP="005757F7">
      <w:pPr>
        <w:bidi/>
        <w:jc w:val="both"/>
        <w:rPr>
          <w:rFonts w:cs="David" w:hint="cs"/>
          <w:rtl/>
        </w:rPr>
      </w:pPr>
      <w:r w:rsidRPr="00285ACB">
        <w:rPr>
          <w:rFonts w:cs="David" w:hint="cs"/>
          <w:rtl/>
        </w:rPr>
        <w:tab/>
        <w:t xml:space="preserve">לא. </w:t>
      </w:r>
    </w:p>
    <w:p w14:paraId="72625F65" w14:textId="77777777" w:rsidR="005757F7" w:rsidRDefault="005757F7" w:rsidP="005757F7">
      <w:pPr>
        <w:bidi/>
        <w:jc w:val="both"/>
        <w:rPr>
          <w:rFonts w:cs="David" w:hint="cs"/>
          <w:u w:val="single"/>
          <w:rtl/>
        </w:rPr>
      </w:pPr>
    </w:p>
    <w:p w14:paraId="42F2920A" w14:textId="77777777" w:rsidR="005757F7" w:rsidRDefault="005757F7" w:rsidP="005757F7">
      <w:pPr>
        <w:bidi/>
        <w:jc w:val="both"/>
        <w:rPr>
          <w:rFonts w:cs="David" w:hint="cs"/>
          <w:u w:val="single"/>
          <w:rtl/>
        </w:rPr>
      </w:pPr>
      <w:r>
        <w:rPr>
          <w:rFonts w:cs="David" w:hint="cs"/>
          <w:u w:val="single"/>
          <w:rtl/>
        </w:rPr>
        <w:t>איל ינון:</w:t>
      </w:r>
    </w:p>
    <w:p w14:paraId="6ED95648" w14:textId="77777777" w:rsidR="005757F7" w:rsidRDefault="005757F7" w:rsidP="005757F7">
      <w:pPr>
        <w:bidi/>
        <w:jc w:val="both"/>
        <w:rPr>
          <w:rFonts w:cs="David" w:hint="cs"/>
          <w:u w:val="single"/>
          <w:rtl/>
        </w:rPr>
      </w:pPr>
    </w:p>
    <w:p w14:paraId="22D00164" w14:textId="77777777" w:rsidR="005757F7" w:rsidRDefault="005757F7" w:rsidP="005757F7">
      <w:pPr>
        <w:bidi/>
        <w:jc w:val="both"/>
        <w:rPr>
          <w:rFonts w:cs="David" w:hint="cs"/>
          <w:rtl/>
        </w:rPr>
      </w:pPr>
      <w:r>
        <w:rPr>
          <w:rFonts w:cs="David" w:hint="cs"/>
          <w:rtl/>
        </w:rPr>
        <w:tab/>
        <w:t xml:space="preserve">בכל שורה אנחנו מעלים כל-כך הרבה בעיות והנה הדברים מתנהלים בסדר. </w:t>
      </w:r>
    </w:p>
    <w:p w14:paraId="20D22F46" w14:textId="77777777" w:rsidR="005757F7" w:rsidRDefault="005757F7" w:rsidP="005757F7">
      <w:pPr>
        <w:bidi/>
        <w:jc w:val="both"/>
        <w:rPr>
          <w:rFonts w:cs="David" w:hint="cs"/>
          <w:rtl/>
        </w:rPr>
      </w:pPr>
    </w:p>
    <w:p w14:paraId="3A6C5105" w14:textId="77777777" w:rsidR="005757F7" w:rsidRDefault="005757F7" w:rsidP="005757F7">
      <w:pPr>
        <w:bidi/>
        <w:jc w:val="both"/>
        <w:rPr>
          <w:rFonts w:cs="David" w:hint="cs"/>
          <w:u w:val="single"/>
          <w:rtl/>
        </w:rPr>
      </w:pPr>
      <w:r>
        <w:rPr>
          <w:rFonts w:cs="David" w:hint="cs"/>
          <w:u w:val="single"/>
          <w:rtl/>
        </w:rPr>
        <w:t>ירדנה מלר-הורוביץ:</w:t>
      </w:r>
    </w:p>
    <w:p w14:paraId="686CF652" w14:textId="77777777" w:rsidR="005757F7" w:rsidRDefault="005757F7" w:rsidP="005757F7">
      <w:pPr>
        <w:bidi/>
        <w:jc w:val="both"/>
        <w:rPr>
          <w:rFonts w:cs="David" w:hint="cs"/>
          <w:rtl/>
        </w:rPr>
      </w:pPr>
    </w:p>
    <w:p w14:paraId="373288E6" w14:textId="77777777" w:rsidR="005757F7" w:rsidRDefault="005757F7" w:rsidP="005757F7">
      <w:pPr>
        <w:bidi/>
        <w:jc w:val="both"/>
        <w:rPr>
          <w:rFonts w:cs="David" w:hint="cs"/>
          <w:rtl/>
        </w:rPr>
      </w:pPr>
      <w:r>
        <w:rPr>
          <w:rFonts w:cs="David" w:hint="cs"/>
          <w:rtl/>
        </w:rPr>
        <w:tab/>
        <w:t xml:space="preserve">בתקנון הישן, במקרה של עמדת ממשלה התחייבנו ללכת </w:t>
      </w:r>
      <w:r>
        <w:rPr>
          <w:rFonts w:cs="David"/>
          <w:rtl/>
        </w:rPr>
        <w:t>–</w:t>
      </w:r>
      <w:r>
        <w:rPr>
          <w:rFonts w:cs="David" w:hint="cs"/>
          <w:rtl/>
        </w:rPr>
        <w:t xml:space="preserve"> מה זה עמדת ממשלה? כמו שהביעה אותה בטרומית. זה היה נוהג. </w:t>
      </w:r>
    </w:p>
    <w:p w14:paraId="28BAA29E" w14:textId="77777777" w:rsidR="005757F7" w:rsidRDefault="005757F7" w:rsidP="005757F7">
      <w:pPr>
        <w:bidi/>
        <w:jc w:val="both"/>
        <w:rPr>
          <w:rFonts w:cs="David" w:hint="cs"/>
          <w:rtl/>
        </w:rPr>
      </w:pPr>
    </w:p>
    <w:p w14:paraId="1AFD50AE" w14:textId="77777777" w:rsidR="005757F7" w:rsidRDefault="005757F7" w:rsidP="005757F7">
      <w:pPr>
        <w:bidi/>
        <w:jc w:val="both"/>
        <w:rPr>
          <w:rFonts w:cs="David" w:hint="cs"/>
          <w:rtl/>
        </w:rPr>
      </w:pPr>
      <w:r w:rsidRPr="00797D4E">
        <w:rPr>
          <w:rFonts w:cs="David" w:hint="cs"/>
          <w:u w:val="single"/>
          <w:rtl/>
        </w:rPr>
        <w:t>ארבל אסטרחן:</w:t>
      </w:r>
    </w:p>
    <w:p w14:paraId="030CEF6B" w14:textId="77777777" w:rsidR="005757F7" w:rsidRDefault="005757F7" w:rsidP="005757F7">
      <w:pPr>
        <w:bidi/>
        <w:jc w:val="both"/>
        <w:rPr>
          <w:rFonts w:cs="David" w:hint="cs"/>
          <w:rtl/>
        </w:rPr>
      </w:pPr>
    </w:p>
    <w:p w14:paraId="224984EF" w14:textId="77777777" w:rsidR="005757F7" w:rsidRDefault="005757F7" w:rsidP="005757F7">
      <w:pPr>
        <w:bidi/>
        <w:jc w:val="both"/>
        <w:rPr>
          <w:rFonts w:cs="David" w:hint="cs"/>
          <w:rtl/>
        </w:rPr>
      </w:pPr>
      <w:r>
        <w:rPr>
          <w:rFonts w:cs="David" w:hint="cs"/>
          <w:rtl/>
        </w:rPr>
        <w:tab/>
        <w:t xml:space="preserve">האם בהכרח מעניין אותנו מהי עמדת הממשלה? האם אנחנו דורשים שהסיעה שמבקשת אי-אמון - - - </w:t>
      </w:r>
    </w:p>
    <w:p w14:paraId="797D8CFB" w14:textId="77777777" w:rsidR="005757F7" w:rsidRDefault="005757F7" w:rsidP="005757F7">
      <w:pPr>
        <w:bidi/>
        <w:jc w:val="both"/>
        <w:rPr>
          <w:rFonts w:cs="David" w:hint="cs"/>
          <w:rtl/>
        </w:rPr>
      </w:pPr>
    </w:p>
    <w:p w14:paraId="609666F4" w14:textId="77777777" w:rsidR="005757F7" w:rsidRDefault="005757F7" w:rsidP="005757F7">
      <w:pPr>
        <w:bidi/>
        <w:jc w:val="both"/>
        <w:rPr>
          <w:rFonts w:cs="David" w:hint="cs"/>
          <w:u w:val="single"/>
          <w:rtl/>
        </w:rPr>
      </w:pPr>
      <w:r>
        <w:rPr>
          <w:rFonts w:cs="David" w:hint="cs"/>
          <w:u w:val="single"/>
          <w:rtl/>
        </w:rPr>
        <w:t>ירדנה מלר-הורוביץ:</w:t>
      </w:r>
    </w:p>
    <w:p w14:paraId="04F87C88" w14:textId="77777777" w:rsidR="005757F7" w:rsidRDefault="005757F7" w:rsidP="005757F7">
      <w:pPr>
        <w:bidi/>
        <w:jc w:val="both"/>
        <w:rPr>
          <w:rFonts w:cs="David" w:hint="cs"/>
          <w:rtl/>
        </w:rPr>
      </w:pPr>
    </w:p>
    <w:p w14:paraId="4BCE115F" w14:textId="77777777" w:rsidR="005757F7" w:rsidRDefault="005757F7" w:rsidP="005757F7">
      <w:pPr>
        <w:bidi/>
        <w:jc w:val="both"/>
        <w:rPr>
          <w:rFonts w:cs="David" w:hint="cs"/>
          <w:rtl/>
        </w:rPr>
      </w:pPr>
      <w:r>
        <w:rPr>
          <w:rFonts w:cs="David" w:hint="cs"/>
          <w:rtl/>
        </w:rPr>
        <w:tab/>
        <w:t xml:space="preserve">את יכולה לעשות את זה - - - </w:t>
      </w:r>
    </w:p>
    <w:p w14:paraId="3B7D4A8B" w14:textId="77777777" w:rsidR="005757F7" w:rsidRDefault="005757F7" w:rsidP="005757F7">
      <w:pPr>
        <w:bidi/>
        <w:jc w:val="both"/>
        <w:rPr>
          <w:rFonts w:cs="David" w:hint="cs"/>
          <w:rtl/>
        </w:rPr>
      </w:pPr>
    </w:p>
    <w:p w14:paraId="50A198F4" w14:textId="77777777" w:rsidR="005757F7" w:rsidRDefault="005757F7" w:rsidP="005757F7">
      <w:pPr>
        <w:bidi/>
        <w:jc w:val="both"/>
        <w:rPr>
          <w:rFonts w:cs="David" w:hint="cs"/>
          <w:rtl/>
        </w:rPr>
      </w:pPr>
      <w:r w:rsidRPr="00797D4E">
        <w:rPr>
          <w:rFonts w:cs="David" w:hint="cs"/>
          <w:u w:val="single"/>
          <w:rtl/>
        </w:rPr>
        <w:t>ארבל אסטרחן:</w:t>
      </w:r>
    </w:p>
    <w:p w14:paraId="6275960A" w14:textId="77777777" w:rsidR="005757F7" w:rsidRDefault="005757F7" w:rsidP="005757F7">
      <w:pPr>
        <w:bidi/>
        <w:jc w:val="both"/>
        <w:rPr>
          <w:rFonts w:cs="David" w:hint="cs"/>
          <w:rtl/>
        </w:rPr>
      </w:pPr>
    </w:p>
    <w:p w14:paraId="5409EFD3" w14:textId="77777777" w:rsidR="005757F7" w:rsidRDefault="005757F7" w:rsidP="005757F7">
      <w:pPr>
        <w:bidi/>
        <w:jc w:val="both"/>
        <w:rPr>
          <w:rFonts w:cs="David" w:hint="cs"/>
          <w:rtl/>
        </w:rPr>
      </w:pPr>
      <w:r>
        <w:rPr>
          <w:rFonts w:cs="David" w:hint="cs"/>
          <w:rtl/>
        </w:rPr>
        <w:tab/>
        <w:t>רק סיעה שמתנגדת היא תוכל להביע אמון רק אם הממשלה תומכת או שזה כבר?</w:t>
      </w:r>
    </w:p>
    <w:p w14:paraId="1C42449A" w14:textId="77777777" w:rsidR="005757F7" w:rsidRDefault="005757F7" w:rsidP="005757F7">
      <w:pPr>
        <w:bidi/>
        <w:jc w:val="both"/>
        <w:rPr>
          <w:rFonts w:cs="David" w:hint="cs"/>
          <w:rtl/>
        </w:rPr>
      </w:pPr>
    </w:p>
    <w:p w14:paraId="354E7E58" w14:textId="77777777" w:rsidR="005757F7" w:rsidRDefault="005757F7" w:rsidP="005757F7">
      <w:pPr>
        <w:bidi/>
        <w:jc w:val="both"/>
        <w:rPr>
          <w:rFonts w:cs="David" w:hint="cs"/>
          <w:u w:val="single"/>
          <w:rtl/>
        </w:rPr>
      </w:pPr>
      <w:r>
        <w:rPr>
          <w:rFonts w:cs="David" w:hint="cs"/>
          <w:u w:val="single"/>
          <w:rtl/>
        </w:rPr>
        <w:t>סהר פינטו:</w:t>
      </w:r>
    </w:p>
    <w:p w14:paraId="1F51CADD" w14:textId="77777777" w:rsidR="005757F7" w:rsidRDefault="005757F7" w:rsidP="005757F7">
      <w:pPr>
        <w:bidi/>
        <w:jc w:val="both"/>
        <w:rPr>
          <w:rFonts w:cs="David" w:hint="cs"/>
          <w:u w:val="single"/>
          <w:rtl/>
        </w:rPr>
      </w:pPr>
    </w:p>
    <w:p w14:paraId="1FE05269" w14:textId="77777777" w:rsidR="005757F7" w:rsidRDefault="005757F7" w:rsidP="005757F7">
      <w:pPr>
        <w:bidi/>
        <w:jc w:val="both"/>
        <w:rPr>
          <w:rFonts w:cs="David" w:hint="cs"/>
          <w:rtl/>
        </w:rPr>
      </w:pPr>
      <w:r>
        <w:rPr>
          <w:rFonts w:cs="David" w:hint="cs"/>
          <w:rtl/>
        </w:rPr>
        <w:tab/>
        <w:t>אולי צריך להוריד את "לאחר שהובעה עמדת הממשלה".</w:t>
      </w:r>
    </w:p>
    <w:p w14:paraId="7BC63C9D" w14:textId="77777777" w:rsidR="005757F7" w:rsidRDefault="005757F7" w:rsidP="005757F7">
      <w:pPr>
        <w:bidi/>
        <w:jc w:val="both"/>
        <w:rPr>
          <w:rFonts w:cs="David" w:hint="cs"/>
          <w:rtl/>
        </w:rPr>
      </w:pPr>
    </w:p>
    <w:p w14:paraId="7F105542" w14:textId="77777777" w:rsidR="005757F7" w:rsidRDefault="005757F7" w:rsidP="005757F7">
      <w:pPr>
        <w:bidi/>
        <w:jc w:val="both"/>
        <w:rPr>
          <w:rFonts w:cs="David" w:hint="cs"/>
          <w:rtl/>
        </w:rPr>
      </w:pPr>
      <w:r w:rsidRPr="00797D4E">
        <w:rPr>
          <w:rFonts w:cs="David" w:hint="cs"/>
          <w:u w:val="single"/>
          <w:rtl/>
        </w:rPr>
        <w:t>ארבל אסטרחן:</w:t>
      </w:r>
    </w:p>
    <w:p w14:paraId="30A3B97E" w14:textId="77777777" w:rsidR="005757F7" w:rsidRDefault="005757F7" w:rsidP="005757F7">
      <w:pPr>
        <w:bidi/>
        <w:jc w:val="both"/>
        <w:rPr>
          <w:rFonts w:cs="David" w:hint="cs"/>
          <w:rtl/>
        </w:rPr>
      </w:pPr>
    </w:p>
    <w:p w14:paraId="140FDBA3" w14:textId="77777777" w:rsidR="005757F7" w:rsidRDefault="005757F7" w:rsidP="005757F7">
      <w:pPr>
        <w:bidi/>
        <w:jc w:val="both"/>
        <w:rPr>
          <w:rFonts w:cs="David" w:hint="cs"/>
          <w:rtl/>
        </w:rPr>
      </w:pPr>
      <w:r>
        <w:rPr>
          <w:rFonts w:cs="David" w:hint="cs"/>
          <w:rtl/>
        </w:rPr>
        <w:tab/>
        <w:t xml:space="preserve">לא, מה פתאום. זה המהות של האי-אמון. זה סעיף שנוסף - - - </w:t>
      </w:r>
    </w:p>
    <w:p w14:paraId="3F69ACEB" w14:textId="77777777" w:rsidR="005757F7" w:rsidRDefault="005757F7" w:rsidP="005757F7">
      <w:pPr>
        <w:bidi/>
        <w:jc w:val="both"/>
        <w:rPr>
          <w:rFonts w:cs="David" w:hint="cs"/>
          <w:rtl/>
        </w:rPr>
      </w:pPr>
    </w:p>
    <w:p w14:paraId="541B8FC2"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066DDE4" w14:textId="77777777" w:rsidR="005757F7" w:rsidRDefault="005757F7" w:rsidP="005757F7">
      <w:pPr>
        <w:bidi/>
        <w:jc w:val="both"/>
        <w:rPr>
          <w:rFonts w:cs="David" w:hint="cs"/>
          <w:rtl/>
        </w:rPr>
      </w:pPr>
    </w:p>
    <w:p w14:paraId="455B5A8E" w14:textId="77777777" w:rsidR="005757F7" w:rsidRDefault="005757F7" w:rsidP="005757F7">
      <w:pPr>
        <w:bidi/>
        <w:jc w:val="both"/>
        <w:rPr>
          <w:rFonts w:cs="David" w:hint="cs"/>
          <w:rtl/>
        </w:rPr>
      </w:pPr>
      <w:r>
        <w:rPr>
          <w:rFonts w:cs="David" w:hint="cs"/>
          <w:rtl/>
        </w:rPr>
        <w:tab/>
        <w:t>אם הממשלה בעד החוק ועכשיו אתה תגיד שאתה רוצה לראות בזה הצבעת אמון, זה לא יכול להיות מנותק. נניח שלממשלה אין עמדה, אז אם יצביעו בעד החוק, זה אמון ואם יצביעו נגד החוק זה אי-אמון? ברור שזה לא יכול להיות. עמדת הממשלה היא נקודת המוצא לכל התהליך הזה אחרת אין כלום.</w:t>
      </w:r>
    </w:p>
    <w:p w14:paraId="5CADD48C" w14:textId="77777777" w:rsidR="005757F7" w:rsidRDefault="005757F7" w:rsidP="005757F7">
      <w:pPr>
        <w:bidi/>
        <w:jc w:val="both"/>
        <w:rPr>
          <w:rFonts w:cs="David" w:hint="cs"/>
          <w:rtl/>
        </w:rPr>
      </w:pPr>
    </w:p>
    <w:p w14:paraId="13BFEC55" w14:textId="77777777" w:rsidR="005757F7" w:rsidRDefault="005757F7" w:rsidP="005757F7">
      <w:pPr>
        <w:bidi/>
        <w:jc w:val="both"/>
        <w:rPr>
          <w:rFonts w:cs="David" w:hint="cs"/>
          <w:rtl/>
        </w:rPr>
      </w:pPr>
      <w:r w:rsidRPr="00797D4E">
        <w:rPr>
          <w:rFonts w:cs="David" w:hint="cs"/>
          <w:u w:val="single"/>
          <w:rtl/>
        </w:rPr>
        <w:t>ארבל אסטרחן:</w:t>
      </w:r>
    </w:p>
    <w:p w14:paraId="44DA3AD1" w14:textId="77777777" w:rsidR="005757F7" w:rsidRDefault="005757F7" w:rsidP="005757F7">
      <w:pPr>
        <w:bidi/>
        <w:jc w:val="both"/>
        <w:rPr>
          <w:rFonts w:cs="David" w:hint="cs"/>
          <w:rtl/>
        </w:rPr>
      </w:pPr>
    </w:p>
    <w:p w14:paraId="030F37C6" w14:textId="77777777" w:rsidR="005757F7" w:rsidRDefault="005757F7" w:rsidP="005757F7">
      <w:pPr>
        <w:bidi/>
        <w:jc w:val="both"/>
        <w:rPr>
          <w:rFonts w:cs="David" w:hint="cs"/>
          <w:rtl/>
        </w:rPr>
      </w:pPr>
      <w:r>
        <w:rPr>
          <w:rFonts w:cs="David" w:hint="cs"/>
          <w:rtl/>
        </w:rPr>
        <w:tab/>
        <w:t>מה הוא אומר? אני רוצה להפיל את הממשלה כי היא תומכת בחוק הזה ואני מתנגד.</w:t>
      </w:r>
    </w:p>
    <w:p w14:paraId="79DB6438" w14:textId="77777777" w:rsidR="005757F7" w:rsidRDefault="005757F7" w:rsidP="005757F7">
      <w:pPr>
        <w:bidi/>
        <w:jc w:val="both"/>
        <w:rPr>
          <w:rFonts w:cs="David" w:hint="cs"/>
          <w:rtl/>
        </w:rPr>
      </w:pPr>
    </w:p>
    <w:p w14:paraId="70A0A883" w14:textId="77777777" w:rsidR="005757F7" w:rsidRDefault="005757F7" w:rsidP="005757F7">
      <w:pPr>
        <w:bidi/>
        <w:jc w:val="both"/>
        <w:rPr>
          <w:rFonts w:cs="David" w:hint="cs"/>
          <w:u w:val="single"/>
          <w:rtl/>
        </w:rPr>
      </w:pPr>
      <w:r w:rsidRPr="004F63E0">
        <w:rPr>
          <w:rFonts w:cs="David" w:hint="cs"/>
          <w:u w:val="single"/>
          <w:rtl/>
        </w:rPr>
        <w:t>אברהם מיכאלי:</w:t>
      </w:r>
    </w:p>
    <w:p w14:paraId="5E6D9735" w14:textId="77777777" w:rsidR="005757F7" w:rsidRDefault="005757F7" w:rsidP="005757F7">
      <w:pPr>
        <w:bidi/>
        <w:jc w:val="both"/>
        <w:rPr>
          <w:rFonts w:cs="David" w:hint="cs"/>
          <w:rtl/>
        </w:rPr>
      </w:pPr>
    </w:p>
    <w:p w14:paraId="2D4EC291" w14:textId="77777777" w:rsidR="005757F7" w:rsidRDefault="005757F7" w:rsidP="005757F7">
      <w:pPr>
        <w:bidi/>
        <w:jc w:val="both"/>
        <w:rPr>
          <w:rFonts w:cs="David" w:hint="cs"/>
          <w:rtl/>
        </w:rPr>
      </w:pPr>
      <w:r>
        <w:rPr>
          <w:rFonts w:cs="David" w:hint="cs"/>
          <w:rtl/>
        </w:rPr>
        <w:tab/>
        <w:t xml:space="preserve">בגלל האי בהירות הזאת היו הרבה פעמים במליאה. </w:t>
      </w:r>
    </w:p>
    <w:p w14:paraId="418B073F" w14:textId="77777777" w:rsidR="005757F7" w:rsidRDefault="005757F7" w:rsidP="005757F7">
      <w:pPr>
        <w:bidi/>
        <w:jc w:val="both"/>
        <w:rPr>
          <w:rFonts w:cs="David" w:hint="cs"/>
          <w:rtl/>
        </w:rPr>
      </w:pPr>
    </w:p>
    <w:p w14:paraId="0DA1DC2C" w14:textId="77777777" w:rsidR="005757F7" w:rsidRDefault="005757F7" w:rsidP="005757F7">
      <w:pPr>
        <w:bidi/>
        <w:jc w:val="both"/>
        <w:rPr>
          <w:rFonts w:cs="David" w:hint="cs"/>
          <w:u w:val="single"/>
          <w:rtl/>
        </w:rPr>
      </w:pPr>
      <w:r>
        <w:rPr>
          <w:rFonts w:cs="David" w:hint="cs"/>
          <w:u w:val="single"/>
          <w:rtl/>
        </w:rPr>
        <w:t>זאב אלקין:</w:t>
      </w:r>
    </w:p>
    <w:p w14:paraId="1588471F" w14:textId="77777777" w:rsidR="005757F7" w:rsidRDefault="005757F7" w:rsidP="005757F7">
      <w:pPr>
        <w:bidi/>
        <w:jc w:val="both"/>
        <w:rPr>
          <w:rFonts w:cs="David" w:hint="cs"/>
          <w:rtl/>
        </w:rPr>
      </w:pPr>
    </w:p>
    <w:p w14:paraId="281D4083" w14:textId="77777777" w:rsidR="005757F7" w:rsidRDefault="005757F7" w:rsidP="005757F7">
      <w:pPr>
        <w:bidi/>
        <w:jc w:val="both"/>
        <w:rPr>
          <w:rFonts w:cs="David" w:hint="cs"/>
          <w:rtl/>
        </w:rPr>
      </w:pPr>
      <w:r>
        <w:rPr>
          <w:rFonts w:cs="David" w:hint="cs"/>
          <w:rtl/>
        </w:rPr>
        <w:tab/>
        <w:t>לכן צריך להסדיר את זה ואני לא רואה דרך אחרת להסדיר את זה מהמסלול שאני מציע, דהיינו, או שהממשלה דיברה או שנותנים לה הזדמנות להביע דעה במידה והיא לא עשתה אלף ולא עשתה את בית.</w:t>
      </w:r>
    </w:p>
    <w:p w14:paraId="0540A9AD" w14:textId="77777777" w:rsidR="005757F7" w:rsidRDefault="005757F7" w:rsidP="005757F7">
      <w:pPr>
        <w:bidi/>
        <w:jc w:val="both"/>
        <w:rPr>
          <w:rFonts w:cs="David" w:hint="cs"/>
          <w:rtl/>
        </w:rPr>
      </w:pPr>
    </w:p>
    <w:p w14:paraId="1CB9FB49" w14:textId="77777777" w:rsidR="005757F7" w:rsidRDefault="005757F7" w:rsidP="005757F7">
      <w:pPr>
        <w:bidi/>
        <w:jc w:val="both"/>
        <w:rPr>
          <w:rFonts w:cs="David" w:hint="cs"/>
          <w:u w:val="single"/>
          <w:rtl/>
        </w:rPr>
      </w:pPr>
      <w:r>
        <w:rPr>
          <w:rFonts w:cs="David" w:hint="cs"/>
          <w:u w:val="single"/>
          <w:rtl/>
        </w:rPr>
        <w:t>סהר פינטו:</w:t>
      </w:r>
    </w:p>
    <w:p w14:paraId="25E9E428" w14:textId="77777777" w:rsidR="005757F7" w:rsidRDefault="005757F7" w:rsidP="005757F7">
      <w:pPr>
        <w:bidi/>
        <w:jc w:val="both"/>
        <w:rPr>
          <w:rFonts w:cs="David" w:hint="cs"/>
          <w:u w:val="single"/>
          <w:rtl/>
        </w:rPr>
      </w:pPr>
    </w:p>
    <w:p w14:paraId="18E294B2" w14:textId="77777777" w:rsidR="005757F7" w:rsidRDefault="005757F7" w:rsidP="005757F7">
      <w:pPr>
        <w:bidi/>
        <w:jc w:val="both"/>
        <w:rPr>
          <w:rFonts w:cs="David" w:hint="cs"/>
          <w:rtl/>
        </w:rPr>
      </w:pPr>
      <w:r>
        <w:rPr>
          <w:rFonts w:cs="David" w:hint="cs"/>
          <w:rtl/>
        </w:rPr>
        <w:tab/>
        <w:t xml:space="preserve">זה נשמע לי כמו עצימת עיניים. יש עמדה ברורה לממשלה. בדפים הפנימיים שמחלקים יודעים בדיוק מה להצביע. </w:t>
      </w:r>
    </w:p>
    <w:p w14:paraId="476F330D" w14:textId="77777777" w:rsidR="005757F7" w:rsidRDefault="005757F7" w:rsidP="005757F7">
      <w:pPr>
        <w:bidi/>
        <w:jc w:val="both"/>
        <w:rPr>
          <w:rFonts w:cs="David" w:hint="cs"/>
          <w:rtl/>
        </w:rPr>
      </w:pPr>
    </w:p>
    <w:p w14:paraId="10065104" w14:textId="77777777" w:rsidR="005757F7" w:rsidRDefault="005757F7" w:rsidP="005757F7">
      <w:pPr>
        <w:bidi/>
        <w:jc w:val="both"/>
        <w:rPr>
          <w:rFonts w:cs="David" w:hint="cs"/>
          <w:u w:val="single"/>
          <w:rtl/>
        </w:rPr>
      </w:pPr>
      <w:r>
        <w:rPr>
          <w:rFonts w:cs="David" w:hint="cs"/>
          <w:u w:val="single"/>
          <w:rtl/>
        </w:rPr>
        <w:t>זאב אלקין:</w:t>
      </w:r>
    </w:p>
    <w:p w14:paraId="5D5ED161" w14:textId="77777777" w:rsidR="005757F7" w:rsidRDefault="005757F7" w:rsidP="005757F7">
      <w:pPr>
        <w:bidi/>
        <w:jc w:val="both"/>
        <w:rPr>
          <w:rFonts w:cs="David" w:hint="cs"/>
          <w:rtl/>
        </w:rPr>
      </w:pPr>
    </w:p>
    <w:p w14:paraId="199368A8" w14:textId="77777777" w:rsidR="005757F7" w:rsidRDefault="005757F7" w:rsidP="005757F7">
      <w:pPr>
        <w:bidi/>
        <w:jc w:val="both"/>
        <w:rPr>
          <w:rFonts w:cs="David" w:hint="cs"/>
          <w:rtl/>
        </w:rPr>
      </w:pPr>
      <w:r>
        <w:rPr>
          <w:rFonts w:cs="David" w:hint="cs"/>
          <w:rtl/>
        </w:rPr>
        <w:tab/>
        <w:t xml:space="preserve">זה ממש לא. </w:t>
      </w:r>
    </w:p>
    <w:p w14:paraId="4722B685" w14:textId="77777777" w:rsidR="005757F7" w:rsidRDefault="005757F7" w:rsidP="005757F7">
      <w:pPr>
        <w:bidi/>
        <w:jc w:val="both"/>
        <w:rPr>
          <w:rFonts w:cs="David" w:hint="cs"/>
          <w:rtl/>
        </w:rPr>
      </w:pPr>
    </w:p>
    <w:p w14:paraId="19C0DCB8" w14:textId="77777777" w:rsidR="005757F7" w:rsidRDefault="005757F7" w:rsidP="005757F7">
      <w:pPr>
        <w:bidi/>
        <w:jc w:val="both"/>
        <w:rPr>
          <w:rFonts w:cs="David" w:hint="cs"/>
          <w:u w:val="single"/>
          <w:rtl/>
        </w:rPr>
      </w:pPr>
      <w:r>
        <w:rPr>
          <w:rFonts w:cs="David" w:hint="cs"/>
          <w:u w:val="single"/>
          <w:rtl/>
        </w:rPr>
        <w:t>סהר פינטו:</w:t>
      </w:r>
    </w:p>
    <w:p w14:paraId="16E02E80" w14:textId="77777777" w:rsidR="005757F7" w:rsidRDefault="005757F7" w:rsidP="005757F7">
      <w:pPr>
        <w:bidi/>
        <w:jc w:val="both"/>
        <w:rPr>
          <w:rFonts w:cs="David" w:hint="cs"/>
          <w:u w:val="single"/>
          <w:rtl/>
        </w:rPr>
      </w:pPr>
    </w:p>
    <w:p w14:paraId="3164AC0F" w14:textId="77777777" w:rsidR="005757F7" w:rsidRDefault="005757F7" w:rsidP="005757F7">
      <w:pPr>
        <w:bidi/>
        <w:jc w:val="both"/>
        <w:rPr>
          <w:rFonts w:cs="David" w:hint="cs"/>
          <w:rtl/>
        </w:rPr>
      </w:pPr>
      <w:r>
        <w:rPr>
          <w:rFonts w:cs="David" w:hint="cs"/>
          <w:rtl/>
        </w:rPr>
        <w:tab/>
        <w:t xml:space="preserve">הצעות פרטיות לא מגיעות לקריאה ראשונה, שנייה ושלישית אם הממשלה לא מסכימה. </w:t>
      </w:r>
    </w:p>
    <w:p w14:paraId="7E2980D4" w14:textId="77777777" w:rsidR="005757F7" w:rsidRDefault="005757F7" w:rsidP="005757F7">
      <w:pPr>
        <w:bidi/>
        <w:jc w:val="both"/>
        <w:rPr>
          <w:rFonts w:cs="David" w:hint="cs"/>
          <w:rtl/>
        </w:rPr>
      </w:pPr>
    </w:p>
    <w:p w14:paraId="19404CDD" w14:textId="77777777" w:rsidR="005757F7" w:rsidRDefault="005757F7" w:rsidP="005757F7">
      <w:pPr>
        <w:bidi/>
        <w:jc w:val="both"/>
        <w:rPr>
          <w:rFonts w:cs="David" w:hint="cs"/>
          <w:u w:val="single"/>
          <w:rtl/>
        </w:rPr>
      </w:pPr>
      <w:r>
        <w:rPr>
          <w:rFonts w:cs="David" w:hint="cs"/>
          <w:u w:val="single"/>
          <w:rtl/>
        </w:rPr>
        <w:t>זאב אלקין:</w:t>
      </w:r>
    </w:p>
    <w:p w14:paraId="52D179E6" w14:textId="77777777" w:rsidR="005757F7" w:rsidRDefault="005757F7" w:rsidP="005757F7">
      <w:pPr>
        <w:bidi/>
        <w:jc w:val="both"/>
        <w:rPr>
          <w:rFonts w:cs="David" w:hint="cs"/>
          <w:rtl/>
        </w:rPr>
      </w:pPr>
    </w:p>
    <w:p w14:paraId="493E4E90" w14:textId="77777777" w:rsidR="005757F7" w:rsidRDefault="005757F7" w:rsidP="005757F7">
      <w:pPr>
        <w:bidi/>
        <w:jc w:val="both"/>
        <w:rPr>
          <w:rFonts w:cs="David" w:hint="cs"/>
          <w:rtl/>
        </w:rPr>
      </w:pPr>
      <w:r>
        <w:rPr>
          <w:rFonts w:cs="David" w:hint="cs"/>
          <w:rtl/>
        </w:rPr>
        <w:tab/>
        <w:t xml:space="preserve">מה פתאום? </w:t>
      </w:r>
    </w:p>
    <w:p w14:paraId="7658B444" w14:textId="77777777" w:rsidR="005757F7" w:rsidRDefault="005757F7" w:rsidP="005757F7">
      <w:pPr>
        <w:bidi/>
        <w:jc w:val="both"/>
        <w:rPr>
          <w:rFonts w:cs="David" w:hint="cs"/>
          <w:rtl/>
        </w:rPr>
      </w:pPr>
    </w:p>
    <w:p w14:paraId="44087942" w14:textId="77777777" w:rsidR="005757F7" w:rsidRDefault="005757F7" w:rsidP="005757F7">
      <w:pPr>
        <w:bidi/>
        <w:jc w:val="both"/>
        <w:rPr>
          <w:rFonts w:cs="David" w:hint="cs"/>
          <w:u w:val="single"/>
          <w:rtl/>
        </w:rPr>
      </w:pPr>
      <w:r>
        <w:rPr>
          <w:rFonts w:cs="David" w:hint="cs"/>
          <w:u w:val="single"/>
          <w:rtl/>
        </w:rPr>
        <w:t>סהר פינטו:</w:t>
      </w:r>
    </w:p>
    <w:p w14:paraId="1420A9D4" w14:textId="77777777" w:rsidR="005757F7" w:rsidRDefault="005757F7" w:rsidP="005757F7">
      <w:pPr>
        <w:bidi/>
        <w:jc w:val="both"/>
        <w:rPr>
          <w:rFonts w:cs="David" w:hint="cs"/>
          <w:u w:val="single"/>
          <w:rtl/>
        </w:rPr>
      </w:pPr>
    </w:p>
    <w:p w14:paraId="441FDD1E" w14:textId="77777777" w:rsidR="005757F7" w:rsidRDefault="005757F7" w:rsidP="005757F7">
      <w:pPr>
        <w:bidi/>
        <w:jc w:val="both"/>
        <w:rPr>
          <w:rFonts w:cs="David" w:hint="cs"/>
          <w:rtl/>
        </w:rPr>
      </w:pPr>
      <w:r>
        <w:rPr>
          <w:rFonts w:cs="David" w:hint="cs"/>
          <w:rtl/>
        </w:rPr>
        <w:tab/>
        <w:t xml:space="preserve">אלקין, בהצעה שלך זה אומר שבהצעות חוק פרטיות </w:t>
      </w:r>
      <w:r>
        <w:rPr>
          <w:rFonts w:cs="David"/>
          <w:rtl/>
        </w:rPr>
        <w:t>–</w:t>
      </w:r>
      <w:r>
        <w:rPr>
          <w:rFonts w:cs="David" w:hint="cs"/>
          <w:rtl/>
        </w:rPr>
        <w:t xml:space="preserve"> בוא נכתוב שבהצעות חוק פרטיות אי-אפשר לבקש סעיף אי-אמון. למה? כי בטרומית, ששם כן יש עמדת ממשלה ברורה, שם אי-אפשר, שם זה מוחרג. ואז כשזה מגיע לקריאה ראשונה הממשלה כבר נתנה אור ירוק ויצאה מהתמונה. עכשיו זה כבר הקואליציה. ואז בראשונה, בשנייה ובשלישית, הממשלה כבר לא צריכה לדבר, לא צריכה לעלות.</w:t>
      </w:r>
    </w:p>
    <w:p w14:paraId="15729D18" w14:textId="77777777" w:rsidR="005757F7" w:rsidRDefault="005757F7" w:rsidP="005757F7">
      <w:pPr>
        <w:bidi/>
        <w:jc w:val="both"/>
        <w:rPr>
          <w:rFonts w:cs="David" w:hint="cs"/>
          <w:rtl/>
        </w:rPr>
      </w:pPr>
    </w:p>
    <w:p w14:paraId="69016959" w14:textId="77777777" w:rsidR="005757F7" w:rsidRDefault="005757F7" w:rsidP="005757F7">
      <w:pPr>
        <w:bidi/>
        <w:jc w:val="both"/>
        <w:rPr>
          <w:rFonts w:cs="David" w:hint="cs"/>
          <w:u w:val="single"/>
          <w:rtl/>
        </w:rPr>
      </w:pPr>
      <w:r>
        <w:rPr>
          <w:rFonts w:cs="David" w:hint="cs"/>
          <w:u w:val="single"/>
          <w:rtl/>
        </w:rPr>
        <w:t>זאב אלקין:</w:t>
      </w:r>
    </w:p>
    <w:p w14:paraId="76336E0B" w14:textId="77777777" w:rsidR="005757F7" w:rsidRDefault="005757F7" w:rsidP="005757F7">
      <w:pPr>
        <w:bidi/>
        <w:jc w:val="both"/>
        <w:rPr>
          <w:rFonts w:cs="David" w:hint="cs"/>
          <w:rtl/>
        </w:rPr>
      </w:pPr>
    </w:p>
    <w:p w14:paraId="2E119FB9" w14:textId="77777777" w:rsidR="005757F7" w:rsidRDefault="005757F7" w:rsidP="005757F7">
      <w:pPr>
        <w:bidi/>
        <w:jc w:val="both"/>
        <w:rPr>
          <w:rFonts w:cs="David" w:hint="cs"/>
          <w:rtl/>
        </w:rPr>
      </w:pPr>
      <w:r>
        <w:rPr>
          <w:rFonts w:cs="David" w:hint="cs"/>
          <w:rtl/>
        </w:rPr>
        <w:tab/>
        <w:t xml:space="preserve">גם בטרומית כשלממשלה אין עמדה היא לא מדברת. הרבה פעמים בטרומית הממשלה לא טרומית. </w:t>
      </w:r>
    </w:p>
    <w:p w14:paraId="75293C45" w14:textId="77777777" w:rsidR="005757F7" w:rsidRDefault="005757F7" w:rsidP="005757F7">
      <w:pPr>
        <w:bidi/>
        <w:jc w:val="both"/>
        <w:rPr>
          <w:rFonts w:cs="David" w:hint="cs"/>
          <w:rtl/>
        </w:rPr>
      </w:pPr>
    </w:p>
    <w:p w14:paraId="49FA0885" w14:textId="77777777" w:rsidR="005757F7" w:rsidRDefault="005757F7" w:rsidP="005757F7">
      <w:pPr>
        <w:bidi/>
        <w:jc w:val="both"/>
        <w:rPr>
          <w:rFonts w:cs="David" w:hint="cs"/>
          <w:u w:val="single"/>
          <w:rtl/>
        </w:rPr>
      </w:pPr>
      <w:r>
        <w:rPr>
          <w:rFonts w:cs="David" w:hint="cs"/>
          <w:u w:val="single"/>
          <w:rtl/>
        </w:rPr>
        <w:t>סהר פינטו:</w:t>
      </w:r>
    </w:p>
    <w:p w14:paraId="1825AE0F" w14:textId="77777777" w:rsidR="005757F7" w:rsidRDefault="005757F7" w:rsidP="005757F7">
      <w:pPr>
        <w:bidi/>
        <w:jc w:val="both"/>
        <w:rPr>
          <w:rFonts w:cs="David" w:hint="cs"/>
          <w:u w:val="single"/>
          <w:rtl/>
        </w:rPr>
      </w:pPr>
    </w:p>
    <w:p w14:paraId="789343D2" w14:textId="77777777" w:rsidR="005757F7" w:rsidRDefault="005757F7" w:rsidP="005757F7">
      <w:pPr>
        <w:bidi/>
        <w:jc w:val="both"/>
        <w:rPr>
          <w:rFonts w:cs="David" w:hint="cs"/>
          <w:rtl/>
        </w:rPr>
      </w:pPr>
      <w:r>
        <w:rPr>
          <w:rFonts w:cs="David" w:hint="cs"/>
          <w:rtl/>
        </w:rPr>
        <w:tab/>
        <w:t xml:space="preserve">בסדר, אם אין לה עמדה אז אין לה עמדה. אבל אם יש לה עמדה בוועדת שרים - - - </w:t>
      </w:r>
    </w:p>
    <w:p w14:paraId="449DCF57" w14:textId="77777777" w:rsidR="005757F7" w:rsidRDefault="005757F7" w:rsidP="005757F7">
      <w:pPr>
        <w:bidi/>
        <w:jc w:val="both"/>
        <w:rPr>
          <w:rFonts w:cs="David" w:hint="cs"/>
          <w:rtl/>
        </w:rPr>
      </w:pPr>
    </w:p>
    <w:p w14:paraId="752826C7" w14:textId="77777777" w:rsidR="005757F7" w:rsidRDefault="005757F7" w:rsidP="005757F7">
      <w:pPr>
        <w:bidi/>
        <w:jc w:val="both"/>
        <w:rPr>
          <w:rFonts w:cs="David" w:hint="cs"/>
          <w:u w:val="single"/>
          <w:rtl/>
        </w:rPr>
      </w:pPr>
      <w:r>
        <w:rPr>
          <w:rFonts w:cs="David" w:hint="cs"/>
          <w:u w:val="single"/>
          <w:rtl/>
        </w:rPr>
        <w:t>זאב אלקין:</w:t>
      </w:r>
    </w:p>
    <w:p w14:paraId="206488E5" w14:textId="77777777" w:rsidR="005757F7" w:rsidRDefault="005757F7" w:rsidP="005757F7">
      <w:pPr>
        <w:bidi/>
        <w:jc w:val="both"/>
        <w:rPr>
          <w:rFonts w:cs="David" w:hint="cs"/>
          <w:rtl/>
        </w:rPr>
      </w:pPr>
    </w:p>
    <w:p w14:paraId="4BE4828C" w14:textId="77777777" w:rsidR="005757F7" w:rsidRDefault="005757F7" w:rsidP="005757F7">
      <w:pPr>
        <w:bidi/>
        <w:jc w:val="both"/>
        <w:rPr>
          <w:rFonts w:cs="David" w:hint="cs"/>
          <w:rtl/>
        </w:rPr>
      </w:pPr>
      <w:r>
        <w:rPr>
          <w:rFonts w:cs="David" w:hint="cs"/>
          <w:rtl/>
        </w:rPr>
        <w:tab/>
        <w:t>אז זה אותו דבר בקריאה ראשונה. בטרומית דיבור ממשלה זאת זכות, היא לא חייבת לנצל אותו. בקריאה ראשונה דיבור השר זאת זכות, הוא לא חייב לנצל אותה. בקריאה שניי</w:t>
      </w:r>
      <w:r>
        <w:rPr>
          <w:rFonts w:cs="David" w:hint="eastAsia"/>
          <w:rtl/>
        </w:rPr>
        <w:t>ה</w:t>
      </w:r>
      <w:r>
        <w:rPr>
          <w:rFonts w:cs="David" w:hint="cs"/>
          <w:rtl/>
        </w:rPr>
        <w:t xml:space="preserve"> ושלישית דיבור השר בכלל לא קיים.</w:t>
      </w:r>
    </w:p>
    <w:p w14:paraId="18710808" w14:textId="77777777" w:rsidR="005757F7" w:rsidRDefault="005757F7" w:rsidP="005757F7">
      <w:pPr>
        <w:bidi/>
        <w:jc w:val="both"/>
        <w:rPr>
          <w:rFonts w:cs="David" w:hint="cs"/>
          <w:rtl/>
        </w:rPr>
      </w:pPr>
    </w:p>
    <w:p w14:paraId="434DE636" w14:textId="77777777" w:rsidR="005757F7" w:rsidRDefault="005757F7" w:rsidP="005757F7">
      <w:pPr>
        <w:bidi/>
        <w:jc w:val="both"/>
        <w:rPr>
          <w:rFonts w:cs="David" w:hint="cs"/>
          <w:u w:val="single"/>
          <w:rtl/>
        </w:rPr>
      </w:pPr>
      <w:r>
        <w:rPr>
          <w:rFonts w:cs="David" w:hint="cs"/>
          <w:u w:val="single"/>
          <w:rtl/>
        </w:rPr>
        <w:t>סהר פינטו:</w:t>
      </w:r>
    </w:p>
    <w:p w14:paraId="1E856E26" w14:textId="77777777" w:rsidR="005757F7" w:rsidRDefault="005757F7" w:rsidP="005757F7">
      <w:pPr>
        <w:bidi/>
        <w:jc w:val="both"/>
        <w:rPr>
          <w:rFonts w:cs="David" w:hint="cs"/>
          <w:u w:val="single"/>
          <w:rtl/>
        </w:rPr>
      </w:pPr>
    </w:p>
    <w:p w14:paraId="7FDF7B0C" w14:textId="77777777" w:rsidR="005757F7" w:rsidRDefault="005757F7" w:rsidP="005757F7">
      <w:pPr>
        <w:bidi/>
        <w:jc w:val="both"/>
        <w:rPr>
          <w:rFonts w:cs="David" w:hint="cs"/>
          <w:rtl/>
        </w:rPr>
      </w:pPr>
      <w:r>
        <w:rPr>
          <w:rFonts w:cs="David" w:hint="cs"/>
          <w:rtl/>
        </w:rPr>
        <w:tab/>
        <w:t xml:space="preserve">זה בדיוק מה שיקרה. תהיה עמדת ממשלה </w:t>
      </w:r>
      <w:r>
        <w:rPr>
          <w:rFonts w:cs="David"/>
          <w:rtl/>
        </w:rPr>
        <w:t>–</w:t>
      </w:r>
      <w:r>
        <w:rPr>
          <w:rFonts w:cs="David" w:hint="cs"/>
          <w:rtl/>
        </w:rPr>
        <w:t xml:space="preserve">  אז בוא נכתוב שבהצעות חוק פרטיות זה לא יחול.</w:t>
      </w:r>
    </w:p>
    <w:p w14:paraId="3B8073FF" w14:textId="77777777" w:rsidR="005757F7" w:rsidRDefault="005757F7" w:rsidP="005757F7">
      <w:pPr>
        <w:bidi/>
        <w:jc w:val="both"/>
        <w:rPr>
          <w:rFonts w:cs="David" w:hint="cs"/>
          <w:rtl/>
        </w:rPr>
      </w:pPr>
    </w:p>
    <w:p w14:paraId="49EEC232" w14:textId="77777777" w:rsidR="005757F7" w:rsidRDefault="005757F7" w:rsidP="005757F7">
      <w:pPr>
        <w:bidi/>
        <w:jc w:val="both"/>
        <w:rPr>
          <w:rFonts w:cs="David" w:hint="cs"/>
          <w:u w:val="single"/>
          <w:rtl/>
        </w:rPr>
      </w:pPr>
      <w:r>
        <w:rPr>
          <w:rFonts w:cs="David" w:hint="cs"/>
          <w:u w:val="single"/>
          <w:rtl/>
        </w:rPr>
        <w:t>זאב אלקין:</w:t>
      </w:r>
    </w:p>
    <w:p w14:paraId="679CD9B8" w14:textId="77777777" w:rsidR="005757F7" w:rsidRDefault="005757F7" w:rsidP="005757F7">
      <w:pPr>
        <w:bidi/>
        <w:jc w:val="both"/>
        <w:rPr>
          <w:rFonts w:cs="David" w:hint="cs"/>
          <w:rtl/>
        </w:rPr>
      </w:pPr>
    </w:p>
    <w:p w14:paraId="075954B8" w14:textId="77777777" w:rsidR="005757F7" w:rsidRDefault="005757F7" w:rsidP="005757F7">
      <w:pPr>
        <w:bidi/>
        <w:jc w:val="both"/>
        <w:rPr>
          <w:rFonts w:cs="David" w:hint="cs"/>
          <w:rtl/>
        </w:rPr>
      </w:pPr>
      <w:r>
        <w:rPr>
          <w:rFonts w:cs="David" w:hint="cs"/>
          <w:rtl/>
        </w:rPr>
        <w:tab/>
        <w:t xml:space="preserve">לא. הרבה פעמים בקריאה ראשונה השר עולה ומדבר. </w:t>
      </w:r>
    </w:p>
    <w:p w14:paraId="0913C767" w14:textId="77777777" w:rsidR="005757F7" w:rsidRDefault="005757F7" w:rsidP="005757F7">
      <w:pPr>
        <w:bidi/>
        <w:jc w:val="both"/>
        <w:rPr>
          <w:rFonts w:cs="David" w:hint="cs"/>
          <w:rtl/>
        </w:rPr>
      </w:pPr>
    </w:p>
    <w:p w14:paraId="56D56281" w14:textId="77777777" w:rsidR="005757F7" w:rsidRDefault="005757F7" w:rsidP="005757F7">
      <w:pPr>
        <w:bidi/>
        <w:jc w:val="both"/>
        <w:rPr>
          <w:rFonts w:cs="David" w:hint="cs"/>
          <w:u w:val="single"/>
          <w:rtl/>
        </w:rPr>
      </w:pPr>
      <w:r>
        <w:rPr>
          <w:rFonts w:cs="David" w:hint="cs"/>
          <w:u w:val="single"/>
          <w:rtl/>
        </w:rPr>
        <w:t>סהר פינטו:</w:t>
      </w:r>
    </w:p>
    <w:p w14:paraId="5330CF85" w14:textId="77777777" w:rsidR="005757F7" w:rsidRDefault="005757F7" w:rsidP="005757F7">
      <w:pPr>
        <w:bidi/>
        <w:jc w:val="both"/>
        <w:rPr>
          <w:rFonts w:cs="David" w:hint="cs"/>
          <w:u w:val="single"/>
          <w:rtl/>
        </w:rPr>
      </w:pPr>
    </w:p>
    <w:p w14:paraId="1296074C" w14:textId="77777777" w:rsidR="005757F7" w:rsidRDefault="005757F7" w:rsidP="005757F7">
      <w:pPr>
        <w:bidi/>
        <w:jc w:val="both"/>
        <w:rPr>
          <w:rFonts w:cs="David" w:hint="cs"/>
          <w:rtl/>
        </w:rPr>
      </w:pPr>
      <w:r>
        <w:rPr>
          <w:rFonts w:cs="David" w:hint="cs"/>
          <w:rtl/>
        </w:rPr>
        <w:tab/>
        <w:t>מתי זה קורה?</w:t>
      </w:r>
    </w:p>
    <w:p w14:paraId="20A2AA41" w14:textId="77777777" w:rsidR="005757F7" w:rsidRDefault="005757F7" w:rsidP="005757F7">
      <w:pPr>
        <w:bidi/>
        <w:jc w:val="both"/>
        <w:rPr>
          <w:rFonts w:cs="David" w:hint="cs"/>
          <w:rtl/>
        </w:rPr>
      </w:pPr>
    </w:p>
    <w:p w14:paraId="1B6A4992" w14:textId="77777777" w:rsidR="005757F7" w:rsidRDefault="005757F7" w:rsidP="005757F7">
      <w:pPr>
        <w:bidi/>
        <w:jc w:val="both"/>
        <w:rPr>
          <w:rFonts w:cs="David" w:hint="cs"/>
          <w:u w:val="single"/>
          <w:rtl/>
        </w:rPr>
      </w:pPr>
      <w:r>
        <w:rPr>
          <w:rFonts w:cs="David" w:hint="cs"/>
          <w:u w:val="single"/>
          <w:rtl/>
        </w:rPr>
        <w:t>זאב אלקין:</w:t>
      </w:r>
    </w:p>
    <w:p w14:paraId="5795243A" w14:textId="77777777" w:rsidR="005757F7" w:rsidRDefault="005757F7" w:rsidP="005757F7">
      <w:pPr>
        <w:bidi/>
        <w:jc w:val="both"/>
        <w:rPr>
          <w:rFonts w:cs="David" w:hint="cs"/>
          <w:rtl/>
        </w:rPr>
      </w:pPr>
    </w:p>
    <w:p w14:paraId="0F9BBC22" w14:textId="77777777" w:rsidR="005757F7" w:rsidRDefault="005757F7" w:rsidP="005757F7">
      <w:pPr>
        <w:bidi/>
        <w:jc w:val="both"/>
        <w:rPr>
          <w:rFonts w:cs="David" w:hint="cs"/>
          <w:rtl/>
        </w:rPr>
      </w:pPr>
      <w:r>
        <w:rPr>
          <w:rFonts w:cs="David" w:hint="cs"/>
          <w:rtl/>
        </w:rPr>
        <w:tab/>
        <w:t xml:space="preserve">בקריאה שנייה ושלישית, כשיש הסתייגויות, הרבה פעמים השר עולה ומדבר. </w:t>
      </w:r>
    </w:p>
    <w:p w14:paraId="648D2FE1" w14:textId="77777777" w:rsidR="005757F7" w:rsidRDefault="005757F7" w:rsidP="005757F7">
      <w:pPr>
        <w:bidi/>
        <w:jc w:val="both"/>
        <w:rPr>
          <w:rFonts w:cs="David" w:hint="cs"/>
          <w:rtl/>
        </w:rPr>
      </w:pPr>
    </w:p>
    <w:p w14:paraId="1772A82D" w14:textId="77777777" w:rsidR="005757F7" w:rsidRDefault="005757F7" w:rsidP="005757F7">
      <w:pPr>
        <w:bidi/>
        <w:jc w:val="both"/>
        <w:rPr>
          <w:rFonts w:cs="David" w:hint="cs"/>
          <w:u w:val="single"/>
          <w:rtl/>
        </w:rPr>
      </w:pPr>
      <w:r>
        <w:rPr>
          <w:rFonts w:cs="David" w:hint="cs"/>
          <w:u w:val="single"/>
          <w:rtl/>
        </w:rPr>
        <w:t>ירדנה מלר-הורוביץ:</w:t>
      </w:r>
    </w:p>
    <w:p w14:paraId="24AA8D3B" w14:textId="77777777" w:rsidR="005757F7" w:rsidRDefault="005757F7" w:rsidP="005757F7">
      <w:pPr>
        <w:bidi/>
        <w:jc w:val="both"/>
        <w:rPr>
          <w:rFonts w:cs="David" w:hint="cs"/>
          <w:rtl/>
        </w:rPr>
      </w:pPr>
    </w:p>
    <w:p w14:paraId="3DF8E3D4" w14:textId="77777777" w:rsidR="005757F7" w:rsidRDefault="005757F7" w:rsidP="005757F7">
      <w:pPr>
        <w:bidi/>
        <w:jc w:val="both"/>
        <w:rPr>
          <w:rFonts w:cs="David" w:hint="cs"/>
          <w:rtl/>
        </w:rPr>
      </w:pPr>
      <w:r>
        <w:rPr>
          <w:rFonts w:cs="David" w:hint="cs"/>
          <w:rtl/>
        </w:rPr>
        <w:tab/>
        <w:t xml:space="preserve">השר מציג את החוק. </w:t>
      </w:r>
    </w:p>
    <w:p w14:paraId="10491C3A" w14:textId="77777777" w:rsidR="005757F7" w:rsidRDefault="005757F7" w:rsidP="005757F7">
      <w:pPr>
        <w:bidi/>
        <w:jc w:val="both"/>
        <w:rPr>
          <w:rFonts w:cs="David" w:hint="cs"/>
          <w:rtl/>
        </w:rPr>
      </w:pPr>
    </w:p>
    <w:p w14:paraId="5FCC993C" w14:textId="77777777" w:rsidR="005757F7" w:rsidRDefault="005757F7" w:rsidP="005757F7">
      <w:pPr>
        <w:bidi/>
        <w:jc w:val="both"/>
        <w:rPr>
          <w:rFonts w:cs="David" w:hint="cs"/>
          <w:u w:val="single"/>
          <w:rtl/>
        </w:rPr>
      </w:pPr>
      <w:r>
        <w:rPr>
          <w:rFonts w:cs="David" w:hint="cs"/>
          <w:u w:val="single"/>
          <w:rtl/>
        </w:rPr>
        <w:t>זאב אלקין:</w:t>
      </w:r>
    </w:p>
    <w:p w14:paraId="471F8D88" w14:textId="77777777" w:rsidR="005757F7" w:rsidRDefault="005757F7" w:rsidP="005757F7">
      <w:pPr>
        <w:bidi/>
        <w:jc w:val="both"/>
        <w:rPr>
          <w:rFonts w:cs="David" w:hint="cs"/>
          <w:rtl/>
        </w:rPr>
      </w:pPr>
    </w:p>
    <w:p w14:paraId="2085621D" w14:textId="77777777" w:rsidR="005757F7" w:rsidRDefault="005757F7" w:rsidP="005757F7">
      <w:pPr>
        <w:bidi/>
        <w:jc w:val="both"/>
        <w:rPr>
          <w:rFonts w:cs="David" w:hint="cs"/>
          <w:rtl/>
        </w:rPr>
      </w:pPr>
      <w:r>
        <w:rPr>
          <w:rFonts w:cs="David" w:hint="cs"/>
          <w:rtl/>
        </w:rPr>
        <w:tab/>
        <w:t xml:space="preserve">אם יש דיון, השר מדבר. </w:t>
      </w:r>
    </w:p>
    <w:p w14:paraId="3811C5DB" w14:textId="77777777" w:rsidR="005757F7" w:rsidRDefault="005757F7" w:rsidP="005757F7">
      <w:pPr>
        <w:bidi/>
        <w:jc w:val="both"/>
        <w:rPr>
          <w:rFonts w:cs="David" w:hint="cs"/>
          <w:rtl/>
        </w:rPr>
      </w:pPr>
    </w:p>
    <w:p w14:paraId="1CE03BCD"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162E7C2" w14:textId="77777777" w:rsidR="005757F7" w:rsidRDefault="005757F7" w:rsidP="005757F7">
      <w:pPr>
        <w:bidi/>
        <w:jc w:val="both"/>
        <w:rPr>
          <w:rFonts w:cs="David" w:hint="cs"/>
          <w:rtl/>
        </w:rPr>
      </w:pPr>
    </w:p>
    <w:p w14:paraId="2A61F7D6" w14:textId="77777777" w:rsidR="005757F7" w:rsidRDefault="005757F7" w:rsidP="005757F7">
      <w:pPr>
        <w:bidi/>
        <w:jc w:val="both"/>
        <w:rPr>
          <w:rFonts w:cs="David" w:hint="cs"/>
          <w:rtl/>
        </w:rPr>
      </w:pPr>
      <w:r>
        <w:rPr>
          <w:rFonts w:cs="David" w:hint="cs"/>
          <w:rtl/>
        </w:rPr>
        <w:tab/>
        <w:t>רבותיי, תיראו. עם חוק ממשלתי אין לנו בעיה. הבעיה שלנו נמצאת רק בסוגיה של הצעות החוק הפרטיות.</w:t>
      </w:r>
    </w:p>
    <w:p w14:paraId="0B6D97F9" w14:textId="77777777" w:rsidR="005757F7" w:rsidRDefault="005757F7" w:rsidP="005757F7">
      <w:pPr>
        <w:bidi/>
        <w:jc w:val="both"/>
        <w:rPr>
          <w:rFonts w:cs="David" w:hint="cs"/>
          <w:rtl/>
        </w:rPr>
      </w:pPr>
    </w:p>
    <w:p w14:paraId="066BED06" w14:textId="77777777" w:rsidR="005757F7" w:rsidRDefault="005757F7" w:rsidP="005757F7">
      <w:pPr>
        <w:bidi/>
        <w:jc w:val="both"/>
        <w:rPr>
          <w:rFonts w:cs="David" w:hint="cs"/>
          <w:u w:val="single"/>
          <w:rtl/>
        </w:rPr>
      </w:pPr>
      <w:r>
        <w:rPr>
          <w:rFonts w:cs="David" w:hint="cs"/>
          <w:u w:val="single"/>
          <w:rtl/>
        </w:rPr>
        <w:t>זאב אלקין:</w:t>
      </w:r>
    </w:p>
    <w:p w14:paraId="7570B02E" w14:textId="77777777" w:rsidR="005757F7" w:rsidRDefault="005757F7" w:rsidP="005757F7">
      <w:pPr>
        <w:bidi/>
        <w:jc w:val="both"/>
        <w:rPr>
          <w:rFonts w:cs="David" w:hint="cs"/>
          <w:rtl/>
        </w:rPr>
      </w:pPr>
    </w:p>
    <w:p w14:paraId="7F23CCF8" w14:textId="77777777" w:rsidR="005757F7" w:rsidRDefault="005757F7" w:rsidP="005757F7">
      <w:pPr>
        <w:bidi/>
        <w:jc w:val="both"/>
        <w:rPr>
          <w:rFonts w:cs="David" w:hint="cs"/>
          <w:rtl/>
        </w:rPr>
      </w:pPr>
      <w:r>
        <w:rPr>
          <w:rFonts w:cs="David" w:hint="cs"/>
          <w:rtl/>
        </w:rPr>
        <w:tab/>
        <w:t xml:space="preserve">או סוגיות סדר-היום, שהן בכלל לא קשורות לנושא. למשל, הצבעה על שינוי תקנון הכנסת. </w:t>
      </w:r>
    </w:p>
    <w:p w14:paraId="1B7B3477" w14:textId="77777777" w:rsidR="005757F7" w:rsidRDefault="005757F7" w:rsidP="005757F7">
      <w:pPr>
        <w:bidi/>
        <w:jc w:val="both"/>
        <w:rPr>
          <w:rFonts w:cs="David" w:hint="cs"/>
          <w:rtl/>
        </w:rPr>
      </w:pPr>
    </w:p>
    <w:p w14:paraId="60988222" w14:textId="77777777" w:rsidR="005757F7" w:rsidRDefault="005757F7" w:rsidP="005757F7">
      <w:pPr>
        <w:bidi/>
        <w:jc w:val="both"/>
        <w:rPr>
          <w:rFonts w:cs="David" w:hint="cs"/>
          <w:u w:val="single"/>
          <w:rtl/>
        </w:rPr>
      </w:pPr>
      <w:r>
        <w:rPr>
          <w:rFonts w:cs="David" w:hint="cs"/>
          <w:u w:val="single"/>
          <w:rtl/>
        </w:rPr>
        <w:t>ירדנה מלר-הורוביץ:</w:t>
      </w:r>
    </w:p>
    <w:p w14:paraId="55C54870" w14:textId="77777777" w:rsidR="005757F7" w:rsidRDefault="005757F7" w:rsidP="005757F7">
      <w:pPr>
        <w:bidi/>
        <w:jc w:val="both"/>
        <w:rPr>
          <w:rFonts w:cs="David" w:hint="cs"/>
          <w:rtl/>
        </w:rPr>
      </w:pPr>
    </w:p>
    <w:p w14:paraId="0C78D4B8" w14:textId="77777777" w:rsidR="005757F7" w:rsidRDefault="005757F7" w:rsidP="005757F7">
      <w:pPr>
        <w:bidi/>
        <w:jc w:val="both"/>
        <w:rPr>
          <w:rFonts w:cs="David" w:hint="cs"/>
          <w:rtl/>
        </w:rPr>
      </w:pPr>
      <w:r>
        <w:rPr>
          <w:rFonts w:cs="David" w:hint="cs"/>
          <w:rtl/>
        </w:rPr>
        <w:tab/>
        <w:t xml:space="preserve">גם בדרך כלל בחוק יסוד הכנסת היא משתדלת - - - </w:t>
      </w:r>
    </w:p>
    <w:p w14:paraId="12855D21" w14:textId="77777777" w:rsidR="005757F7" w:rsidRDefault="005757F7" w:rsidP="005757F7">
      <w:pPr>
        <w:bidi/>
        <w:jc w:val="both"/>
        <w:rPr>
          <w:rFonts w:cs="David" w:hint="cs"/>
          <w:rtl/>
        </w:rPr>
      </w:pPr>
    </w:p>
    <w:p w14:paraId="21527D01" w14:textId="77777777" w:rsidR="005757F7" w:rsidRDefault="005757F7" w:rsidP="005757F7">
      <w:pPr>
        <w:bidi/>
        <w:jc w:val="both"/>
        <w:rPr>
          <w:rFonts w:cs="David" w:hint="cs"/>
          <w:u w:val="single"/>
          <w:rtl/>
        </w:rPr>
      </w:pPr>
      <w:r>
        <w:rPr>
          <w:rFonts w:cs="David" w:hint="cs"/>
          <w:u w:val="single"/>
          <w:rtl/>
        </w:rPr>
        <w:t>זאב אלקין:</w:t>
      </w:r>
    </w:p>
    <w:p w14:paraId="749243CF" w14:textId="77777777" w:rsidR="005757F7" w:rsidRDefault="005757F7" w:rsidP="005757F7">
      <w:pPr>
        <w:bidi/>
        <w:jc w:val="both"/>
        <w:rPr>
          <w:rFonts w:cs="David" w:hint="cs"/>
          <w:rtl/>
        </w:rPr>
      </w:pPr>
    </w:p>
    <w:p w14:paraId="2A406219" w14:textId="77777777" w:rsidR="005757F7" w:rsidRDefault="005757F7" w:rsidP="005757F7">
      <w:pPr>
        <w:bidi/>
        <w:jc w:val="both"/>
        <w:rPr>
          <w:rFonts w:cs="David" w:hint="cs"/>
          <w:rtl/>
        </w:rPr>
      </w:pPr>
      <w:r>
        <w:rPr>
          <w:rFonts w:cs="David" w:hint="cs"/>
          <w:rtl/>
        </w:rPr>
        <w:tab/>
        <w:t xml:space="preserve">יש פה פרקים שקשורים לממשלה. בהחלט יכול להיות מצב שעל שינוי מסוים לממשלה יש עמדה, מותר לה. </w:t>
      </w:r>
    </w:p>
    <w:p w14:paraId="03002357" w14:textId="77777777" w:rsidR="005757F7" w:rsidRDefault="005757F7" w:rsidP="005757F7">
      <w:pPr>
        <w:bidi/>
        <w:jc w:val="both"/>
        <w:rPr>
          <w:rFonts w:cs="David" w:hint="cs"/>
          <w:rtl/>
        </w:rPr>
      </w:pPr>
    </w:p>
    <w:p w14:paraId="3758744F" w14:textId="77777777" w:rsidR="005757F7" w:rsidRDefault="005757F7" w:rsidP="005757F7">
      <w:pPr>
        <w:bidi/>
        <w:jc w:val="both"/>
        <w:rPr>
          <w:rFonts w:cs="David" w:hint="cs"/>
          <w:u w:val="single"/>
          <w:rtl/>
        </w:rPr>
      </w:pPr>
      <w:r>
        <w:rPr>
          <w:rFonts w:cs="David" w:hint="cs"/>
          <w:u w:val="single"/>
          <w:rtl/>
        </w:rPr>
        <w:t>תמי כנפו:</w:t>
      </w:r>
    </w:p>
    <w:p w14:paraId="5772BAEA" w14:textId="77777777" w:rsidR="005757F7" w:rsidRDefault="005757F7" w:rsidP="005757F7">
      <w:pPr>
        <w:bidi/>
        <w:jc w:val="both"/>
        <w:rPr>
          <w:rFonts w:cs="David" w:hint="cs"/>
          <w:u w:val="single"/>
          <w:rtl/>
        </w:rPr>
      </w:pPr>
    </w:p>
    <w:p w14:paraId="67798709" w14:textId="77777777" w:rsidR="005757F7" w:rsidRDefault="005757F7" w:rsidP="005757F7">
      <w:pPr>
        <w:bidi/>
        <w:jc w:val="both"/>
        <w:rPr>
          <w:rFonts w:cs="David" w:hint="cs"/>
          <w:rtl/>
        </w:rPr>
      </w:pPr>
      <w:r>
        <w:rPr>
          <w:rFonts w:cs="David" w:hint="cs"/>
          <w:rtl/>
        </w:rPr>
        <w:tab/>
        <w:t xml:space="preserve">פעם הלכו לבג"צ על שינוי סדר-היום. </w:t>
      </w:r>
    </w:p>
    <w:p w14:paraId="3C3E50EB" w14:textId="77777777" w:rsidR="005757F7" w:rsidRPr="00F2085D" w:rsidRDefault="005757F7" w:rsidP="005757F7">
      <w:pPr>
        <w:bidi/>
        <w:jc w:val="both"/>
        <w:rPr>
          <w:rFonts w:cs="David" w:hint="cs"/>
          <w:rtl/>
        </w:rPr>
      </w:pPr>
    </w:p>
    <w:p w14:paraId="3DB30962"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87BCF6B" w14:textId="77777777" w:rsidR="005757F7" w:rsidRPr="00CB00EE" w:rsidRDefault="005757F7" w:rsidP="005757F7">
      <w:pPr>
        <w:bidi/>
        <w:jc w:val="both"/>
        <w:rPr>
          <w:rFonts w:cs="David" w:hint="cs"/>
          <w:rtl/>
        </w:rPr>
      </w:pPr>
    </w:p>
    <w:p w14:paraId="60D0F50A" w14:textId="77777777" w:rsidR="005757F7" w:rsidRDefault="005757F7" w:rsidP="005757F7">
      <w:pPr>
        <w:bidi/>
        <w:ind w:firstLine="720"/>
        <w:jc w:val="both"/>
        <w:rPr>
          <w:rFonts w:cs="David" w:hint="cs"/>
          <w:rtl/>
        </w:rPr>
      </w:pPr>
      <w:r>
        <w:rPr>
          <w:rFonts w:cs="David" w:hint="cs"/>
          <w:rtl/>
        </w:rPr>
        <w:t xml:space="preserve">אין ספק שצריך ליצור מנגנון שמאפשר לדעת מה עמדת הממשלה ברגע שמתבקש אי-אמון כזה. </w:t>
      </w:r>
    </w:p>
    <w:p w14:paraId="4B55712D" w14:textId="77777777" w:rsidR="005757F7" w:rsidRDefault="005757F7" w:rsidP="005757F7">
      <w:pPr>
        <w:bidi/>
        <w:ind w:firstLine="720"/>
        <w:jc w:val="both"/>
        <w:rPr>
          <w:rFonts w:cs="David" w:hint="cs"/>
          <w:rtl/>
        </w:rPr>
      </w:pPr>
    </w:p>
    <w:p w14:paraId="27E39E72" w14:textId="77777777" w:rsidR="005757F7" w:rsidRDefault="005757F7" w:rsidP="005757F7">
      <w:pPr>
        <w:bidi/>
        <w:jc w:val="both"/>
        <w:rPr>
          <w:rFonts w:cs="David" w:hint="cs"/>
          <w:u w:val="single"/>
          <w:rtl/>
        </w:rPr>
      </w:pPr>
      <w:r>
        <w:rPr>
          <w:rFonts w:cs="David" w:hint="cs"/>
          <w:u w:val="single"/>
          <w:rtl/>
        </w:rPr>
        <w:t>סהר פינטו:</w:t>
      </w:r>
    </w:p>
    <w:p w14:paraId="62423FBF" w14:textId="77777777" w:rsidR="005757F7" w:rsidRDefault="005757F7" w:rsidP="005757F7">
      <w:pPr>
        <w:bidi/>
        <w:jc w:val="both"/>
        <w:rPr>
          <w:rFonts w:cs="David" w:hint="cs"/>
          <w:u w:val="single"/>
          <w:rtl/>
        </w:rPr>
      </w:pPr>
    </w:p>
    <w:p w14:paraId="22947567" w14:textId="77777777" w:rsidR="005757F7" w:rsidRDefault="005757F7" w:rsidP="005757F7">
      <w:pPr>
        <w:bidi/>
        <w:jc w:val="both"/>
        <w:rPr>
          <w:rFonts w:cs="David" w:hint="cs"/>
          <w:rtl/>
        </w:rPr>
      </w:pPr>
      <w:r>
        <w:rPr>
          <w:rFonts w:cs="David" w:hint="cs"/>
          <w:rtl/>
        </w:rPr>
        <w:tab/>
        <w:t xml:space="preserve">לי יש ספק אם צריך לשנות. המצב הקיים הוא שאם לא ברור עמדת הממשלה, ברור יש לה את העניין שהיא תחליט אם להצביע עכשיו או לא, כן תבהיר או לא תבהיר את העמדה. נציג הממשלה נמצא שם. נציג הממשלה יגיד שהם לא עונשים לסעיף כי אין להם עמדה. </w:t>
      </w:r>
    </w:p>
    <w:p w14:paraId="3468C34A" w14:textId="77777777" w:rsidR="005757F7" w:rsidRDefault="005757F7" w:rsidP="005757F7">
      <w:pPr>
        <w:bidi/>
        <w:jc w:val="both"/>
        <w:rPr>
          <w:rFonts w:cs="David" w:hint="cs"/>
          <w:rtl/>
        </w:rPr>
      </w:pPr>
    </w:p>
    <w:p w14:paraId="3218C3AD" w14:textId="77777777" w:rsidR="005757F7" w:rsidRDefault="005757F7" w:rsidP="005757F7">
      <w:pPr>
        <w:bidi/>
        <w:jc w:val="both"/>
        <w:rPr>
          <w:rFonts w:cs="David" w:hint="cs"/>
          <w:u w:val="single"/>
          <w:rtl/>
        </w:rPr>
      </w:pPr>
      <w:r>
        <w:rPr>
          <w:rFonts w:cs="David" w:hint="cs"/>
          <w:u w:val="single"/>
          <w:rtl/>
        </w:rPr>
        <w:t>זאב אלקין:</w:t>
      </w:r>
    </w:p>
    <w:p w14:paraId="7B179CDC" w14:textId="77777777" w:rsidR="005757F7" w:rsidRDefault="005757F7" w:rsidP="005757F7">
      <w:pPr>
        <w:bidi/>
        <w:jc w:val="both"/>
        <w:rPr>
          <w:rFonts w:cs="David" w:hint="cs"/>
          <w:rtl/>
        </w:rPr>
      </w:pPr>
    </w:p>
    <w:p w14:paraId="53E99C08" w14:textId="77777777" w:rsidR="005757F7" w:rsidRDefault="005757F7" w:rsidP="005757F7">
      <w:pPr>
        <w:bidi/>
        <w:jc w:val="both"/>
        <w:rPr>
          <w:rFonts w:cs="David" w:hint="cs"/>
          <w:rtl/>
        </w:rPr>
      </w:pPr>
      <w:r>
        <w:rPr>
          <w:rFonts w:cs="David" w:hint="cs"/>
          <w:rtl/>
        </w:rPr>
        <w:tab/>
        <w:t>זה נכון גם היום. היום יש אי בהירות שיכולה לייצר מחלוקת.</w:t>
      </w:r>
    </w:p>
    <w:p w14:paraId="4413BF57" w14:textId="77777777" w:rsidR="005757F7" w:rsidRDefault="005757F7" w:rsidP="005757F7">
      <w:pPr>
        <w:bidi/>
        <w:jc w:val="both"/>
        <w:rPr>
          <w:rFonts w:cs="David" w:hint="cs"/>
          <w:rtl/>
        </w:rPr>
      </w:pPr>
    </w:p>
    <w:p w14:paraId="44A03DAE" w14:textId="77777777" w:rsidR="005757F7" w:rsidRDefault="005757F7" w:rsidP="005757F7">
      <w:pPr>
        <w:bidi/>
        <w:jc w:val="both"/>
        <w:rPr>
          <w:rFonts w:cs="David" w:hint="cs"/>
          <w:rtl/>
        </w:rPr>
      </w:pPr>
      <w:r w:rsidRPr="00797D4E">
        <w:rPr>
          <w:rFonts w:cs="David" w:hint="cs"/>
          <w:u w:val="single"/>
          <w:rtl/>
        </w:rPr>
        <w:t>ארבל אסטרחן:</w:t>
      </w:r>
    </w:p>
    <w:p w14:paraId="526B0437" w14:textId="77777777" w:rsidR="005757F7" w:rsidRDefault="005757F7" w:rsidP="005757F7">
      <w:pPr>
        <w:bidi/>
        <w:jc w:val="both"/>
        <w:rPr>
          <w:rFonts w:cs="David" w:hint="cs"/>
          <w:rtl/>
        </w:rPr>
      </w:pPr>
    </w:p>
    <w:p w14:paraId="6E8DA12C" w14:textId="77777777" w:rsidR="005757F7" w:rsidRDefault="005757F7" w:rsidP="005757F7">
      <w:pPr>
        <w:bidi/>
        <w:jc w:val="both"/>
        <w:rPr>
          <w:rFonts w:cs="David" w:hint="cs"/>
          <w:rtl/>
        </w:rPr>
      </w:pPr>
      <w:r>
        <w:rPr>
          <w:rFonts w:cs="David" w:hint="cs"/>
          <w:rtl/>
        </w:rPr>
        <w:tab/>
        <w:t>אולי במזל איכשהו התחמקנו.</w:t>
      </w:r>
    </w:p>
    <w:p w14:paraId="4A6D041A" w14:textId="77777777" w:rsidR="005757F7" w:rsidRDefault="005757F7" w:rsidP="005757F7">
      <w:pPr>
        <w:bidi/>
        <w:jc w:val="both"/>
        <w:rPr>
          <w:rFonts w:cs="David" w:hint="cs"/>
          <w:rtl/>
        </w:rPr>
      </w:pPr>
    </w:p>
    <w:p w14:paraId="534341AB" w14:textId="77777777" w:rsidR="005757F7" w:rsidRDefault="005757F7" w:rsidP="005757F7">
      <w:pPr>
        <w:bidi/>
        <w:jc w:val="both"/>
        <w:rPr>
          <w:rFonts w:cs="David" w:hint="cs"/>
          <w:u w:val="single"/>
          <w:rtl/>
        </w:rPr>
      </w:pPr>
      <w:r>
        <w:rPr>
          <w:rFonts w:cs="David" w:hint="cs"/>
          <w:u w:val="single"/>
          <w:rtl/>
        </w:rPr>
        <w:t>זאב אלקין:</w:t>
      </w:r>
    </w:p>
    <w:p w14:paraId="563B305C" w14:textId="77777777" w:rsidR="005757F7" w:rsidRDefault="005757F7" w:rsidP="005757F7">
      <w:pPr>
        <w:bidi/>
        <w:jc w:val="both"/>
        <w:rPr>
          <w:rFonts w:cs="David" w:hint="cs"/>
          <w:rtl/>
        </w:rPr>
      </w:pPr>
    </w:p>
    <w:p w14:paraId="37BB2133" w14:textId="77777777" w:rsidR="005757F7" w:rsidRDefault="005757F7" w:rsidP="005757F7">
      <w:pPr>
        <w:bidi/>
        <w:jc w:val="both"/>
        <w:rPr>
          <w:rFonts w:cs="David" w:hint="cs"/>
          <w:rtl/>
        </w:rPr>
      </w:pPr>
      <w:r>
        <w:rPr>
          <w:rFonts w:cs="David" w:hint="cs"/>
          <w:rtl/>
        </w:rPr>
        <w:tab/>
        <w:t xml:space="preserve">זה יכול לקרות. גם היום, כשהולכים על-פי טרומית, ילכו ויבדקו את הטרומית ואז יתברר שבטרומית הממשלה תמכה בתיאום. אז יעמוד שר ויגיד: רגע, אבל זה היה בתיאום, זה לא בדיוק התיאום הזה ולכן אין לנו עמדה. </w:t>
      </w:r>
    </w:p>
    <w:p w14:paraId="20F56AF6" w14:textId="77777777" w:rsidR="005757F7" w:rsidRDefault="005757F7" w:rsidP="005757F7">
      <w:pPr>
        <w:bidi/>
        <w:jc w:val="both"/>
        <w:rPr>
          <w:rFonts w:cs="David" w:hint="cs"/>
          <w:rtl/>
        </w:rPr>
      </w:pPr>
    </w:p>
    <w:p w14:paraId="02151326" w14:textId="77777777" w:rsidR="005757F7" w:rsidRDefault="005757F7" w:rsidP="005757F7">
      <w:pPr>
        <w:bidi/>
        <w:jc w:val="both"/>
        <w:rPr>
          <w:rFonts w:cs="David" w:hint="cs"/>
          <w:rtl/>
        </w:rPr>
      </w:pPr>
      <w:r w:rsidRPr="00797D4E">
        <w:rPr>
          <w:rFonts w:cs="David" w:hint="cs"/>
          <w:u w:val="single"/>
          <w:rtl/>
        </w:rPr>
        <w:t>ארבל אסטרחן:</w:t>
      </w:r>
    </w:p>
    <w:p w14:paraId="7D8C399F" w14:textId="77777777" w:rsidR="005757F7" w:rsidRDefault="005757F7" w:rsidP="005757F7">
      <w:pPr>
        <w:bidi/>
        <w:jc w:val="both"/>
        <w:rPr>
          <w:rFonts w:cs="David" w:hint="cs"/>
          <w:rtl/>
        </w:rPr>
      </w:pPr>
    </w:p>
    <w:p w14:paraId="078B7809" w14:textId="77777777" w:rsidR="005757F7" w:rsidRDefault="005757F7" w:rsidP="005757F7">
      <w:pPr>
        <w:bidi/>
        <w:jc w:val="both"/>
        <w:rPr>
          <w:rFonts w:cs="David" w:hint="cs"/>
          <w:rtl/>
        </w:rPr>
      </w:pPr>
      <w:r>
        <w:rPr>
          <w:rFonts w:cs="David" w:hint="cs"/>
          <w:rtl/>
        </w:rPr>
        <w:tab/>
        <w:t xml:space="preserve">גם הנוסח השתנה מאז. </w:t>
      </w:r>
    </w:p>
    <w:p w14:paraId="0C88B1A3" w14:textId="77777777" w:rsidR="005757F7" w:rsidRDefault="005757F7" w:rsidP="005757F7">
      <w:pPr>
        <w:bidi/>
        <w:jc w:val="both"/>
        <w:rPr>
          <w:rFonts w:cs="David" w:hint="cs"/>
          <w:rtl/>
        </w:rPr>
      </w:pPr>
    </w:p>
    <w:p w14:paraId="73136ED0" w14:textId="77777777" w:rsidR="005757F7" w:rsidRDefault="005757F7" w:rsidP="005757F7">
      <w:pPr>
        <w:bidi/>
        <w:jc w:val="both"/>
        <w:rPr>
          <w:rFonts w:cs="David" w:hint="cs"/>
          <w:u w:val="single"/>
          <w:rtl/>
        </w:rPr>
      </w:pPr>
      <w:r>
        <w:rPr>
          <w:rFonts w:cs="David" w:hint="cs"/>
          <w:u w:val="single"/>
          <w:rtl/>
        </w:rPr>
        <w:t>רונית חייקין:</w:t>
      </w:r>
    </w:p>
    <w:p w14:paraId="4B8F0F08" w14:textId="77777777" w:rsidR="005757F7" w:rsidRDefault="005757F7" w:rsidP="005757F7">
      <w:pPr>
        <w:bidi/>
        <w:jc w:val="both"/>
        <w:rPr>
          <w:rFonts w:cs="David" w:hint="cs"/>
          <w:u w:val="single"/>
          <w:rtl/>
        </w:rPr>
      </w:pPr>
    </w:p>
    <w:p w14:paraId="4A408E48" w14:textId="77777777" w:rsidR="005757F7" w:rsidRDefault="005757F7" w:rsidP="005757F7">
      <w:pPr>
        <w:bidi/>
        <w:jc w:val="both"/>
        <w:rPr>
          <w:rFonts w:cs="David" w:hint="cs"/>
          <w:rtl/>
        </w:rPr>
      </w:pPr>
      <w:r>
        <w:rPr>
          <w:rFonts w:cs="David" w:hint="cs"/>
          <w:rtl/>
        </w:rPr>
        <w:tab/>
        <w:t xml:space="preserve">אם זה לא היה בתיאום, אז הוא צריך להגיד שהוא מתנגד. </w:t>
      </w:r>
    </w:p>
    <w:p w14:paraId="299F3AF9" w14:textId="77777777" w:rsidR="005757F7" w:rsidRDefault="005757F7" w:rsidP="005757F7">
      <w:pPr>
        <w:bidi/>
        <w:jc w:val="both"/>
        <w:rPr>
          <w:rFonts w:cs="David" w:hint="cs"/>
          <w:rtl/>
        </w:rPr>
      </w:pPr>
    </w:p>
    <w:p w14:paraId="5CA61BA0" w14:textId="77777777" w:rsidR="005757F7" w:rsidRDefault="005757F7" w:rsidP="005757F7">
      <w:pPr>
        <w:bidi/>
        <w:jc w:val="both"/>
        <w:rPr>
          <w:rFonts w:cs="David" w:hint="cs"/>
          <w:u w:val="single"/>
          <w:rtl/>
        </w:rPr>
      </w:pPr>
      <w:r>
        <w:rPr>
          <w:rFonts w:cs="David" w:hint="cs"/>
          <w:u w:val="single"/>
          <w:rtl/>
        </w:rPr>
        <w:t>זאב אלקין:</w:t>
      </w:r>
    </w:p>
    <w:p w14:paraId="6B7EB9AA" w14:textId="77777777" w:rsidR="005757F7" w:rsidRDefault="005757F7" w:rsidP="005757F7">
      <w:pPr>
        <w:bidi/>
        <w:jc w:val="both"/>
        <w:rPr>
          <w:rFonts w:cs="David" w:hint="cs"/>
          <w:rtl/>
        </w:rPr>
      </w:pPr>
    </w:p>
    <w:p w14:paraId="77A5A837" w14:textId="77777777" w:rsidR="005757F7" w:rsidRDefault="005757F7" w:rsidP="005757F7">
      <w:pPr>
        <w:bidi/>
        <w:jc w:val="both"/>
        <w:rPr>
          <w:rFonts w:cs="David" w:hint="cs"/>
          <w:rtl/>
        </w:rPr>
      </w:pPr>
      <w:r>
        <w:rPr>
          <w:rFonts w:cs="David" w:hint="cs"/>
          <w:rtl/>
        </w:rPr>
        <w:tab/>
        <w:t xml:space="preserve">אני אהבתי את החוק ואם היו מתאמים איתי - זה לא ברמה כזאת שאני אתנגד לו אבל זה ברמה כזאת שלא אכפת לי. </w:t>
      </w:r>
    </w:p>
    <w:p w14:paraId="293330C1" w14:textId="77777777" w:rsidR="005757F7" w:rsidRDefault="005757F7" w:rsidP="005757F7">
      <w:pPr>
        <w:bidi/>
        <w:jc w:val="both"/>
        <w:rPr>
          <w:rFonts w:cs="David" w:hint="cs"/>
          <w:rtl/>
        </w:rPr>
      </w:pPr>
    </w:p>
    <w:p w14:paraId="2BE22FCF"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F50EDEB" w14:textId="77777777" w:rsidR="005757F7" w:rsidRDefault="005757F7" w:rsidP="005757F7">
      <w:pPr>
        <w:bidi/>
        <w:jc w:val="both"/>
        <w:rPr>
          <w:rFonts w:cs="David" w:hint="cs"/>
          <w:rtl/>
        </w:rPr>
      </w:pPr>
    </w:p>
    <w:p w14:paraId="7EC4226A" w14:textId="77777777" w:rsidR="005757F7" w:rsidRDefault="005757F7" w:rsidP="005757F7">
      <w:pPr>
        <w:bidi/>
        <w:jc w:val="both"/>
        <w:rPr>
          <w:rFonts w:cs="David" w:hint="cs"/>
          <w:rtl/>
        </w:rPr>
      </w:pPr>
      <w:r>
        <w:rPr>
          <w:rFonts w:cs="David" w:hint="cs"/>
          <w:rtl/>
        </w:rPr>
        <w:tab/>
        <w:t xml:space="preserve">אני כממשלה לא מכריז שאני תומך בזה. </w:t>
      </w:r>
    </w:p>
    <w:p w14:paraId="456938BD" w14:textId="77777777" w:rsidR="005757F7" w:rsidRDefault="005757F7" w:rsidP="005757F7">
      <w:pPr>
        <w:bidi/>
        <w:jc w:val="both"/>
        <w:rPr>
          <w:rFonts w:cs="David" w:hint="cs"/>
          <w:rtl/>
        </w:rPr>
      </w:pPr>
    </w:p>
    <w:p w14:paraId="70B28ACA" w14:textId="77777777" w:rsidR="005757F7" w:rsidRDefault="005757F7" w:rsidP="005757F7">
      <w:pPr>
        <w:bidi/>
        <w:jc w:val="both"/>
        <w:rPr>
          <w:rFonts w:cs="David" w:hint="cs"/>
          <w:u w:val="single"/>
          <w:rtl/>
        </w:rPr>
      </w:pPr>
      <w:r>
        <w:rPr>
          <w:rFonts w:cs="David" w:hint="cs"/>
          <w:u w:val="single"/>
          <w:rtl/>
        </w:rPr>
        <w:t>זאב אלקין:</w:t>
      </w:r>
    </w:p>
    <w:p w14:paraId="0C836950" w14:textId="77777777" w:rsidR="005757F7" w:rsidRDefault="005757F7" w:rsidP="005757F7">
      <w:pPr>
        <w:bidi/>
        <w:jc w:val="both"/>
        <w:rPr>
          <w:rFonts w:cs="David" w:hint="cs"/>
          <w:rtl/>
        </w:rPr>
      </w:pPr>
    </w:p>
    <w:p w14:paraId="286BD457" w14:textId="77777777" w:rsidR="005757F7" w:rsidRDefault="005757F7" w:rsidP="005757F7">
      <w:pPr>
        <w:bidi/>
        <w:jc w:val="both"/>
        <w:rPr>
          <w:rFonts w:cs="David" w:hint="cs"/>
          <w:rtl/>
        </w:rPr>
      </w:pPr>
      <w:r>
        <w:rPr>
          <w:rFonts w:cs="David" w:hint="cs"/>
          <w:rtl/>
        </w:rPr>
        <w:tab/>
        <w:t>לכן, גם היום היכולת לברוח בפתח הזה היא קיימת.</w:t>
      </w:r>
    </w:p>
    <w:p w14:paraId="4BBDE2E0" w14:textId="77777777" w:rsidR="005757F7" w:rsidRDefault="005757F7" w:rsidP="005757F7">
      <w:pPr>
        <w:bidi/>
        <w:jc w:val="both"/>
        <w:rPr>
          <w:rFonts w:cs="David" w:hint="cs"/>
          <w:rtl/>
        </w:rPr>
      </w:pPr>
    </w:p>
    <w:p w14:paraId="4EB579F9" w14:textId="77777777" w:rsidR="005757F7" w:rsidRDefault="005757F7" w:rsidP="005757F7">
      <w:pPr>
        <w:bidi/>
        <w:jc w:val="both"/>
        <w:rPr>
          <w:rFonts w:cs="David" w:hint="cs"/>
          <w:u w:val="single"/>
          <w:rtl/>
        </w:rPr>
      </w:pPr>
      <w:r>
        <w:rPr>
          <w:rFonts w:cs="David" w:hint="cs"/>
          <w:u w:val="single"/>
          <w:rtl/>
        </w:rPr>
        <w:t>סהר פינטו:</w:t>
      </w:r>
    </w:p>
    <w:p w14:paraId="2315340E" w14:textId="77777777" w:rsidR="005757F7" w:rsidRDefault="005757F7" w:rsidP="005757F7">
      <w:pPr>
        <w:bidi/>
        <w:jc w:val="both"/>
        <w:rPr>
          <w:rFonts w:cs="David" w:hint="cs"/>
          <w:u w:val="single"/>
          <w:rtl/>
        </w:rPr>
      </w:pPr>
    </w:p>
    <w:p w14:paraId="7F7AB474" w14:textId="77777777" w:rsidR="005757F7" w:rsidRDefault="005757F7" w:rsidP="005757F7">
      <w:pPr>
        <w:bidi/>
        <w:jc w:val="both"/>
        <w:rPr>
          <w:rFonts w:cs="David" w:hint="cs"/>
          <w:rtl/>
        </w:rPr>
      </w:pPr>
      <w:r>
        <w:rPr>
          <w:rFonts w:cs="David" w:hint="cs"/>
          <w:rtl/>
        </w:rPr>
        <w:tab/>
        <w:t xml:space="preserve">הפער בין מה שאנחנו מדברים לפרקטיקה </w:t>
      </w:r>
      <w:r>
        <w:rPr>
          <w:rFonts w:cs="David"/>
          <w:rtl/>
        </w:rPr>
        <w:t>–</w:t>
      </w:r>
      <w:r>
        <w:rPr>
          <w:rFonts w:cs="David" w:hint="cs"/>
          <w:rtl/>
        </w:rPr>
        <w:t xml:space="preserve"> זה לא קורה. יש כל-כך הרבה הצעות שלא אמורות להפריע לממשלה והם מתנגדים.</w:t>
      </w:r>
    </w:p>
    <w:p w14:paraId="2169CF43" w14:textId="77777777" w:rsidR="005757F7" w:rsidRDefault="005757F7" w:rsidP="005757F7">
      <w:pPr>
        <w:bidi/>
        <w:jc w:val="both"/>
        <w:rPr>
          <w:rFonts w:cs="David" w:hint="cs"/>
          <w:rtl/>
        </w:rPr>
      </w:pPr>
    </w:p>
    <w:p w14:paraId="73410066"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FB938B3" w14:textId="77777777" w:rsidR="005757F7" w:rsidRDefault="005757F7" w:rsidP="005757F7">
      <w:pPr>
        <w:bidi/>
        <w:jc w:val="both"/>
        <w:rPr>
          <w:rFonts w:cs="David" w:hint="cs"/>
          <w:rtl/>
        </w:rPr>
      </w:pPr>
    </w:p>
    <w:p w14:paraId="1FC0F762" w14:textId="77777777" w:rsidR="005757F7" w:rsidRDefault="005757F7" w:rsidP="005757F7">
      <w:pPr>
        <w:bidi/>
        <w:jc w:val="both"/>
        <w:rPr>
          <w:rFonts w:cs="David" w:hint="cs"/>
          <w:rtl/>
        </w:rPr>
      </w:pPr>
      <w:r>
        <w:rPr>
          <w:rFonts w:cs="David" w:hint="cs"/>
          <w:rtl/>
        </w:rPr>
        <w:tab/>
        <w:t xml:space="preserve">לא, אין בעיה. אם הוא יתנגד, אז הוא יתנגד. </w:t>
      </w:r>
    </w:p>
    <w:p w14:paraId="48DF2199" w14:textId="77777777" w:rsidR="005757F7" w:rsidRDefault="005757F7" w:rsidP="005757F7">
      <w:pPr>
        <w:bidi/>
        <w:jc w:val="both"/>
        <w:rPr>
          <w:rFonts w:cs="David" w:hint="cs"/>
          <w:rtl/>
        </w:rPr>
      </w:pPr>
    </w:p>
    <w:p w14:paraId="3318D0DC" w14:textId="77777777" w:rsidR="005757F7" w:rsidRPr="00D20085" w:rsidRDefault="005757F7" w:rsidP="005757F7">
      <w:pPr>
        <w:bidi/>
        <w:rPr>
          <w:rFonts w:cs="David" w:hint="cs"/>
          <w:u w:val="single"/>
          <w:rtl/>
        </w:rPr>
      </w:pPr>
      <w:r>
        <w:rPr>
          <w:rFonts w:cs="David" w:hint="cs"/>
          <w:u w:val="single"/>
          <w:rtl/>
        </w:rPr>
        <w:t>איל ינון:</w:t>
      </w:r>
    </w:p>
    <w:p w14:paraId="5A115F70" w14:textId="77777777" w:rsidR="005757F7" w:rsidRDefault="005757F7" w:rsidP="005757F7">
      <w:pPr>
        <w:bidi/>
        <w:jc w:val="both"/>
        <w:rPr>
          <w:rFonts w:cs="David" w:hint="cs"/>
          <w:rtl/>
        </w:rPr>
      </w:pPr>
    </w:p>
    <w:p w14:paraId="67872B85" w14:textId="77777777" w:rsidR="005757F7" w:rsidRDefault="005757F7" w:rsidP="005757F7">
      <w:pPr>
        <w:bidi/>
        <w:jc w:val="both"/>
        <w:rPr>
          <w:rFonts w:cs="David" w:hint="cs"/>
          <w:rtl/>
        </w:rPr>
      </w:pPr>
      <w:r>
        <w:rPr>
          <w:rFonts w:cs="David" w:hint="cs"/>
          <w:rtl/>
        </w:rPr>
        <w:tab/>
        <w:t xml:space="preserve">אז אין לך בעיה. </w:t>
      </w:r>
    </w:p>
    <w:p w14:paraId="479D735E" w14:textId="77777777" w:rsidR="005757F7" w:rsidRPr="007D06E0" w:rsidRDefault="005757F7" w:rsidP="005757F7">
      <w:pPr>
        <w:bidi/>
        <w:jc w:val="both"/>
        <w:rPr>
          <w:rFonts w:cs="David" w:hint="cs"/>
          <w:rtl/>
        </w:rPr>
      </w:pPr>
    </w:p>
    <w:p w14:paraId="7E5FC61F"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B407F75" w14:textId="77777777" w:rsidR="005757F7" w:rsidRDefault="005757F7" w:rsidP="005757F7">
      <w:pPr>
        <w:bidi/>
        <w:jc w:val="both"/>
        <w:rPr>
          <w:rFonts w:cs="David" w:hint="cs"/>
          <w:rtl/>
        </w:rPr>
      </w:pPr>
    </w:p>
    <w:p w14:paraId="3466906F" w14:textId="77777777" w:rsidR="005757F7" w:rsidRDefault="005757F7" w:rsidP="005757F7">
      <w:pPr>
        <w:bidi/>
        <w:jc w:val="both"/>
        <w:rPr>
          <w:rFonts w:cs="David" w:hint="cs"/>
          <w:rtl/>
        </w:rPr>
      </w:pPr>
      <w:r>
        <w:rPr>
          <w:rFonts w:cs="David" w:hint="cs"/>
          <w:rtl/>
        </w:rPr>
        <w:tab/>
        <w:t xml:space="preserve">אין ספק שרעיונית, הדרך שמציע זאב, זאת הדרך הנכונה, בזה בכלל לא יכול להיות ספק. הבעיה היחידה שזה יוצר - - - </w:t>
      </w:r>
    </w:p>
    <w:p w14:paraId="5DBFBF80" w14:textId="77777777" w:rsidR="005757F7" w:rsidRDefault="005757F7" w:rsidP="005757F7">
      <w:pPr>
        <w:bidi/>
        <w:jc w:val="both"/>
        <w:rPr>
          <w:rFonts w:cs="David" w:hint="cs"/>
          <w:rtl/>
        </w:rPr>
      </w:pPr>
    </w:p>
    <w:p w14:paraId="20226ECA" w14:textId="77777777" w:rsidR="005757F7" w:rsidRDefault="005757F7" w:rsidP="005757F7">
      <w:pPr>
        <w:bidi/>
        <w:jc w:val="both"/>
        <w:rPr>
          <w:rFonts w:cs="David" w:hint="cs"/>
          <w:u w:val="single"/>
          <w:rtl/>
        </w:rPr>
      </w:pPr>
      <w:r>
        <w:rPr>
          <w:rFonts w:cs="David" w:hint="cs"/>
          <w:u w:val="single"/>
          <w:rtl/>
        </w:rPr>
        <w:t>סהר פינטו:</w:t>
      </w:r>
    </w:p>
    <w:p w14:paraId="6400F454" w14:textId="77777777" w:rsidR="005757F7" w:rsidRDefault="005757F7" w:rsidP="005757F7">
      <w:pPr>
        <w:bidi/>
        <w:jc w:val="both"/>
        <w:rPr>
          <w:rFonts w:cs="David" w:hint="cs"/>
          <w:u w:val="single"/>
          <w:rtl/>
        </w:rPr>
      </w:pPr>
    </w:p>
    <w:p w14:paraId="13AA1628" w14:textId="77777777" w:rsidR="005757F7" w:rsidRDefault="005757F7" w:rsidP="005757F7">
      <w:pPr>
        <w:bidi/>
        <w:jc w:val="both"/>
        <w:rPr>
          <w:rFonts w:cs="David" w:hint="cs"/>
          <w:rtl/>
        </w:rPr>
      </w:pPr>
      <w:r>
        <w:rPr>
          <w:rFonts w:cs="David" w:hint="cs"/>
          <w:rtl/>
        </w:rPr>
        <w:tab/>
        <w:t xml:space="preserve">אתה תראה את התוצאות דקה אחרי וזה יהיה ברור מה עמדת הממשלה. </w:t>
      </w:r>
    </w:p>
    <w:p w14:paraId="7F20B5A0" w14:textId="77777777" w:rsidR="005757F7" w:rsidRDefault="005757F7" w:rsidP="005757F7">
      <w:pPr>
        <w:bidi/>
        <w:jc w:val="both"/>
        <w:rPr>
          <w:rFonts w:cs="David" w:hint="cs"/>
          <w:rtl/>
        </w:rPr>
      </w:pPr>
    </w:p>
    <w:p w14:paraId="24E4A4B3"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728F3E51" w14:textId="77777777" w:rsidR="005757F7" w:rsidRPr="00E35027" w:rsidRDefault="005757F7" w:rsidP="005757F7">
      <w:pPr>
        <w:bidi/>
        <w:jc w:val="both"/>
        <w:rPr>
          <w:rFonts w:cs="David" w:hint="cs"/>
          <w:rtl/>
        </w:rPr>
      </w:pPr>
    </w:p>
    <w:p w14:paraId="7C569AB7" w14:textId="77777777" w:rsidR="005757F7" w:rsidRDefault="005757F7" w:rsidP="005757F7">
      <w:pPr>
        <w:bidi/>
        <w:ind w:firstLine="720"/>
        <w:jc w:val="both"/>
        <w:rPr>
          <w:rFonts w:cs="David" w:hint="cs"/>
          <w:rtl/>
        </w:rPr>
      </w:pPr>
      <w:r>
        <w:rPr>
          <w:rFonts w:cs="David" w:hint="cs"/>
          <w:rtl/>
        </w:rPr>
        <w:t xml:space="preserve">אלף, לא בטוח שזה נכון. ברמה הרעיונית - - - </w:t>
      </w:r>
    </w:p>
    <w:p w14:paraId="217A50E6" w14:textId="77777777" w:rsidR="005757F7" w:rsidRDefault="005757F7" w:rsidP="005757F7">
      <w:pPr>
        <w:bidi/>
        <w:ind w:firstLine="720"/>
        <w:jc w:val="both"/>
        <w:rPr>
          <w:rFonts w:cs="David" w:hint="cs"/>
          <w:rtl/>
        </w:rPr>
      </w:pPr>
    </w:p>
    <w:p w14:paraId="6C7E491D" w14:textId="77777777" w:rsidR="005757F7" w:rsidRDefault="005757F7" w:rsidP="005757F7">
      <w:pPr>
        <w:bidi/>
        <w:jc w:val="both"/>
        <w:rPr>
          <w:rFonts w:cs="David" w:hint="cs"/>
          <w:u w:val="single"/>
          <w:rtl/>
        </w:rPr>
      </w:pPr>
      <w:r>
        <w:rPr>
          <w:rFonts w:cs="David" w:hint="cs"/>
          <w:u w:val="single"/>
          <w:rtl/>
        </w:rPr>
        <w:t>זאב אלקין:</w:t>
      </w:r>
    </w:p>
    <w:p w14:paraId="43C7DB44" w14:textId="77777777" w:rsidR="005757F7" w:rsidRDefault="005757F7" w:rsidP="005757F7">
      <w:pPr>
        <w:bidi/>
        <w:jc w:val="both"/>
        <w:rPr>
          <w:rFonts w:cs="David" w:hint="cs"/>
          <w:rtl/>
        </w:rPr>
      </w:pPr>
    </w:p>
    <w:p w14:paraId="653391BF" w14:textId="77777777" w:rsidR="005757F7" w:rsidRDefault="005757F7" w:rsidP="005757F7">
      <w:pPr>
        <w:bidi/>
        <w:jc w:val="both"/>
        <w:rPr>
          <w:rFonts w:cs="David" w:hint="cs"/>
          <w:rtl/>
        </w:rPr>
      </w:pPr>
      <w:r>
        <w:rPr>
          <w:rFonts w:cs="David" w:hint="cs"/>
          <w:rtl/>
        </w:rPr>
        <w:tab/>
        <w:t xml:space="preserve">אתה לא יכול להגיד שקואליציה וממשלה זה אותו דבר. הרבה פעמים זה לא עובד כך. </w:t>
      </w:r>
    </w:p>
    <w:p w14:paraId="066B489F" w14:textId="77777777" w:rsidR="005757F7" w:rsidRDefault="005757F7" w:rsidP="005757F7">
      <w:pPr>
        <w:bidi/>
        <w:jc w:val="both"/>
        <w:rPr>
          <w:rFonts w:cs="David" w:hint="cs"/>
          <w:rtl/>
        </w:rPr>
      </w:pPr>
    </w:p>
    <w:p w14:paraId="5CCDB561" w14:textId="77777777" w:rsidR="005757F7" w:rsidRDefault="005757F7" w:rsidP="005757F7">
      <w:pPr>
        <w:bidi/>
        <w:jc w:val="both"/>
        <w:rPr>
          <w:rFonts w:cs="David" w:hint="cs"/>
          <w:rtl/>
        </w:rPr>
      </w:pPr>
      <w:r>
        <w:rPr>
          <w:rFonts w:cs="David" w:hint="cs"/>
          <w:rtl/>
        </w:rPr>
        <w:tab/>
        <w:t xml:space="preserve">כתוב בתקנון שלקואליציה יש זכות להפוך את עמדת הממשלה. זה לא צריך לעבוד כך, זה בדיוק המשמעות של הקואליציה. </w:t>
      </w:r>
    </w:p>
    <w:p w14:paraId="5AB43E3A" w14:textId="77777777" w:rsidR="005757F7" w:rsidRDefault="005757F7" w:rsidP="005757F7">
      <w:pPr>
        <w:bidi/>
        <w:jc w:val="both"/>
        <w:rPr>
          <w:rFonts w:cs="David" w:hint="cs"/>
          <w:rtl/>
        </w:rPr>
      </w:pPr>
    </w:p>
    <w:p w14:paraId="4FC417CD"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0D2006B" w14:textId="77777777" w:rsidR="005757F7" w:rsidRDefault="005757F7" w:rsidP="005757F7">
      <w:pPr>
        <w:bidi/>
        <w:jc w:val="both"/>
        <w:rPr>
          <w:rFonts w:cs="David" w:hint="cs"/>
          <w:rtl/>
        </w:rPr>
      </w:pPr>
    </w:p>
    <w:p w14:paraId="0366E6C3" w14:textId="77777777" w:rsidR="005757F7" w:rsidRDefault="005757F7" w:rsidP="005757F7">
      <w:pPr>
        <w:bidi/>
        <w:ind w:firstLine="720"/>
        <w:jc w:val="both"/>
        <w:rPr>
          <w:rFonts w:cs="David" w:hint="cs"/>
          <w:rtl/>
        </w:rPr>
      </w:pPr>
      <w:r>
        <w:rPr>
          <w:rFonts w:cs="David" w:hint="cs"/>
          <w:rtl/>
        </w:rPr>
        <w:t xml:space="preserve">ברור שמבחינה רעיונית מה שמתווה זאב הוא נכון. זה גם נכון שמבחינה מעשית יש חשש אמיתי שזה ינוצל כדי להתחמק. אם כי אני חייב לומר שגם מצב שבו הממשלה פתאום מודיעה קבל עם ועולם שכביכול אין לה עמדה ביחס להצעת חוק מסוימת, שהיא מן הסתם עניין שהוא משמעותי, זה גם כן לא כל-כך פשוט לקום ולהצהיר הצהרה כזאת. </w:t>
      </w:r>
    </w:p>
    <w:p w14:paraId="1DAF6ACF" w14:textId="77777777" w:rsidR="005757F7" w:rsidRDefault="005757F7" w:rsidP="005757F7">
      <w:pPr>
        <w:bidi/>
        <w:ind w:firstLine="720"/>
        <w:jc w:val="both"/>
        <w:rPr>
          <w:rFonts w:cs="David" w:hint="cs"/>
          <w:rtl/>
        </w:rPr>
      </w:pPr>
    </w:p>
    <w:p w14:paraId="6DA141DE" w14:textId="77777777" w:rsidR="005757F7" w:rsidRDefault="005757F7" w:rsidP="005757F7">
      <w:pPr>
        <w:bidi/>
        <w:jc w:val="both"/>
        <w:rPr>
          <w:rFonts w:cs="David" w:hint="cs"/>
          <w:u w:val="single"/>
          <w:rtl/>
        </w:rPr>
      </w:pPr>
      <w:r>
        <w:rPr>
          <w:rFonts w:cs="David" w:hint="cs"/>
          <w:u w:val="single"/>
          <w:rtl/>
        </w:rPr>
        <w:t>רונית חייקין:</w:t>
      </w:r>
    </w:p>
    <w:p w14:paraId="5E68C41A" w14:textId="77777777" w:rsidR="005757F7" w:rsidRDefault="005757F7" w:rsidP="005757F7">
      <w:pPr>
        <w:bidi/>
        <w:jc w:val="both"/>
        <w:rPr>
          <w:rFonts w:cs="David" w:hint="cs"/>
          <w:u w:val="single"/>
          <w:rtl/>
        </w:rPr>
      </w:pPr>
    </w:p>
    <w:p w14:paraId="74380D5B" w14:textId="77777777" w:rsidR="005757F7" w:rsidRDefault="005757F7" w:rsidP="005757F7">
      <w:pPr>
        <w:bidi/>
        <w:jc w:val="both"/>
        <w:rPr>
          <w:rFonts w:cs="David" w:hint="cs"/>
          <w:rtl/>
        </w:rPr>
      </w:pPr>
      <w:r>
        <w:rPr>
          <w:rFonts w:cs="David" w:hint="cs"/>
          <w:rtl/>
        </w:rPr>
        <w:tab/>
        <w:t>בשביל התרגיל היא יכולה להצהיר.</w:t>
      </w:r>
    </w:p>
    <w:p w14:paraId="25655C30" w14:textId="77777777" w:rsidR="005757F7" w:rsidRDefault="005757F7" w:rsidP="005757F7">
      <w:pPr>
        <w:bidi/>
        <w:jc w:val="both"/>
        <w:rPr>
          <w:rFonts w:cs="David" w:hint="cs"/>
          <w:rtl/>
        </w:rPr>
      </w:pPr>
    </w:p>
    <w:p w14:paraId="3C8E684B"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E43CA55" w14:textId="77777777" w:rsidR="005757F7" w:rsidRPr="000D03D0" w:rsidRDefault="005757F7" w:rsidP="005757F7">
      <w:pPr>
        <w:bidi/>
        <w:jc w:val="both"/>
        <w:rPr>
          <w:rFonts w:cs="David" w:hint="cs"/>
          <w:rtl/>
        </w:rPr>
      </w:pPr>
    </w:p>
    <w:p w14:paraId="49B5E47D" w14:textId="77777777" w:rsidR="005757F7" w:rsidRDefault="005757F7" w:rsidP="005757F7">
      <w:pPr>
        <w:bidi/>
        <w:ind w:firstLine="720"/>
        <w:jc w:val="both"/>
        <w:rPr>
          <w:rFonts w:cs="David" w:hint="cs"/>
          <w:rtl/>
        </w:rPr>
      </w:pPr>
      <w:r>
        <w:rPr>
          <w:rFonts w:cs="David" w:hint="cs"/>
          <w:rtl/>
        </w:rPr>
        <w:t xml:space="preserve">המשמעות של ההצהרה הזאת היא שיש חופש הצבעה לחברי הקואליציה במצב הזה. </w:t>
      </w:r>
    </w:p>
    <w:p w14:paraId="620B5F6F" w14:textId="77777777" w:rsidR="005757F7" w:rsidRDefault="005757F7" w:rsidP="005757F7">
      <w:pPr>
        <w:bidi/>
        <w:ind w:firstLine="720"/>
        <w:jc w:val="both"/>
        <w:rPr>
          <w:rFonts w:cs="David" w:hint="cs"/>
          <w:rtl/>
        </w:rPr>
      </w:pPr>
    </w:p>
    <w:p w14:paraId="6958FEDD" w14:textId="77777777" w:rsidR="005757F7" w:rsidRDefault="005757F7" w:rsidP="005757F7">
      <w:pPr>
        <w:bidi/>
        <w:jc w:val="both"/>
        <w:rPr>
          <w:rFonts w:cs="David" w:hint="cs"/>
          <w:u w:val="single"/>
          <w:rtl/>
        </w:rPr>
      </w:pPr>
      <w:r>
        <w:rPr>
          <w:rFonts w:cs="David" w:hint="cs"/>
          <w:u w:val="single"/>
          <w:rtl/>
        </w:rPr>
        <w:t>זאב אלקין:</w:t>
      </w:r>
    </w:p>
    <w:p w14:paraId="16364073" w14:textId="77777777" w:rsidR="005757F7" w:rsidRDefault="005757F7" w:rsidP="005757F7">
      <w:pPr>
        <w:bidi/>
        <w:ind w:firstLine="720"/>
        <w:jc w:val="both"/>
        <w:rPr>
          <w:rFonts w:cs="David" w:hint="cs"/>
          <w:rtl/>
        </w:rPr>
      </w:pPr>
    </w:p>
    <w:p w14:paraId="3A533F4A" w14:textId="77777777" w:rsidR="005757F7" w:rsidRDefault="005757F7" w:rsidP="005757F7">
      <w:pPr>
        <w:bidi/>
        <w:ind w:firstLine="720"/>
        <w:jc w:val="both"/>
        <w:rPr>
          <w:rFonts w:cs="David" w:hint="cs"/>
          <w:rtl/>
        </w:rPr>
      </w:pPr>
      <w:r>
        <w:rPr>
          <w:rFonts w:cs="David" w:hint="cs"/>
          <w:rtl/>
        </w:rPr>
        <w:t>אלא אם כן הנהלת קואליציה תעשה משהו אחר.</w:t>
      </w:r>
    </w:p>
    <w:p w14:paraId="26AFC69C" w14:textId="77777777" w:rsidR="005757F7" w:rsidRDefault="005757F7" w:rsidP="005757F7">
      <w:pPr>
        <w:bidi/>
        <w:ind w:firstLine="720"/>
        <w:jc w:val="both"/>
        <w:rPr>
          <w:rFonts w:cs="David" w:hint="cs"/>
          <w:rtl/>
        </w:rPr>
      </w:pPr>
    </w:p>
    <w:p w14:paraId="40632883"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715FB43" w14:textId="77777777" w:rsidR="005757F7" w:rsidRDefault="005757F7" w:rsidP="005757F7">
      <w:pPr>
        <w:bidi/>
        <w:ind w:firstLine="720"/>
        <w:jc w:val="both"/>
        <w:rPr>
          <w:rFonts w:cs="David" w:hint="cs"/>
          <w:rtl/>
        </w:rPr>
      </w:pPr>
    </w:p>
    <w:p w14:paraId="615512BA" w14:textId="77777777" w:rsidR="005757F7" w:rsidRDefault="005757F7" w:rsidP="005757F7">
      <w:pPr>
        <w:bidi/>
        <w:ind w:firstLine="720"/>
        <w:jc w:val="both"/>
        <w:rPr>
          <w:rFonts w:cs="David" w:hint="cs"/>
          <w:rtl/>
        </w:rPr>
      </w:pPr>
      <w:r>
        <w:rPr>
          <w:rFonts w:cs="David" w:hint="cs"/>
          <w:rtl/>
        </w:rPr>
        <w:t xml:space="preserve">אלא אם הנהלת קואליציה תעשיה משהו אחר. אל תשכחו שגם הכול קורה כל דקה. הרי מתי זה יקרה? כאשר יש משהו שהוא קונטרברסאלי  והוא בעייתי. אז ברגע שמכריזים אז בדקה הזאת יכול להגיד מיכאלי: אני יכול להגיד. אם זה המצב ואין עמדה </w:t>
      </w:r>
      <w:r>
        <w:rPr>
          <w:rFonts w:cs="David"/>
          <w:rtl/>
        </w:rPr>
        <w:t>–</w:t>
      </w:r>
      <w:r>
        <w:rPr>
          <w:rFonts w:cs="David" w:hint="cs"/>
          <w:rtl/>
        </w:rPr>
        <w:t xml:space="preserve"> מצוין, נפתרה לי הבעיה. אז השגת בדיוק את מה שאתה רוצה להשיג במצב הזה. </w:t>
      </w:r>
    </w:p>
    <w:p w14:paraId="17BC5E29" w14:textId="77777777" w:rsidR="005757F7" w:rsidRDefault="005757F7" w:rsidP="005757F7">
      <w:pPr>
        <w:bidi/>
        <w:jc w:val="both"/>
        <w:rPr>
          <w:rFonts w:cs="David" w:hint="cs"/>
          <w:rtl/>
        </w:rPr>
      </w:pPr>
    </w:p>
    <w:p w14:paraId="307516A6" w14:textId="77777777" w:rsidR="005757F7" w:rsidRDefault="005757F7" w:rsidP="005757F7">
      <w:pPr>
        <w:bidi/>
        <w:jc w:val="both"/>
        <w:rPr>
          <w:rFonts w:cs="David" w:hint="cs"/>
          <w:rtl/>
        </w:rPr>
      </w:pPr>
      <w:r>
        <w:rPr>
          <w:rFonts w:cs="David" w:hint="cs"/>
          <w:rtl/>
        </w:rPr>
        <w:tab/>
        <w:t xml:space="preserve">כלומר, אין ספק שהחשש שאתה מעלה הוא חשש אמיתי. העניין הוא שבצידו יש גם את תיאור המצב שאני מתאר. אני לא רואה דרך אחרת. אני לא רואה איך יכול לכבול את הממשלה לעמדה שהיא הביעה בקריאה טרומית. זה לא הגיוני. </w:t>
      </w:r>
    </w:p>
    <w:p w14:paraId="16F2AA49" w14:textId="77777777" w:rsidR="005757F7" w:rsidRPr="004B7104" w:rsidRDefault="005757F7" w:rsidP="005757F7">
      <w:pPr>
        <w:bidi/>
        <w:jc w:val="both"/>
        <w:rPr>
          <w:rFonts w:cs="David" w:hint="cs"/>
          <w:rtl/>
        </w:rPr>
      </w:pPr>
    </w:p>
    <w:p w14:paraId="767B6D09" w14:textId="77777777" w:rsidR="005757F7" w:rsidRPr="004B7104" w:rsidRDefault="005757F7" w:rsidP="005757F7">
      <w:pPr>
        <w:bidi/>
        <w:jc w:val="both"/>
        <w:rPr>
          <w:rFonts w:cs="David" w:hint="cs"/>
          <w:u w:val="single"/>
          <w:rtl/>
        </w:rPr>
      </w:pPr>
      <w:r w:rsidRPr="004B7104">
        <w:rPr>
          <w:rFonts w:cs="David" w:hint="cs"/>
          <w:u w:val="single"/>
          <w:rtl/>
        </w:rPr>
        <w:t>זאב אלקין:</w:t>
      </w:r>
    </w:p>
    <w:p w14:paraId="7812ED26" w14:textId="77777777" w:rsidR="005757F7" w:rsidRDefault="005757F7" w:rsidP="005757F7">
      <w:pPr>
        <w:bidi/>
        <w:jc w:val="both"/>
        <w:rPr>
          <w:rFonts w:cs="David" w:hint="cs"/>
          <w:u w:val="single"/>
          <w:rtl/>
        </w:rPr>
      </w:pPr>
    </w:p>
    <w:p w14:paraId="0920C6D1" w14:textId="77777777" w:rsidR="005757F7" w:rsidRDefault="005757F7" w:rsidP="005757F7">
      <w:pPr>
        <w:bidi/>
        <w:jc w:val="both"/>
        <w:rPr>
          <w:rFonts w:cs="David" w:hint="cs"/>
          <w:rtl/>
        </w:rPr>
      </w:pPr>
      <w:r>
        <w:rPr>
          <w:rFonts w:cs="David" w:hint="cs"/>
          <w:rtl/>
        </w:rPr>
        <w:tab/>
        <w:t xml:space="preserve">החשש שלו קיים גם היום. שוב אני אומר, זה פשוט לא נוסה. היום, בהחלט, ברגע שהולכים על הנתיב הזה והלכו ובדקו את הטרומית. אם ממשלה תרצה לבוא ולטעון שהטרומית לא מחייבת אותה כי לא התקיים תיאום, זה קיים גם היום. </w:t>
      </w:r>
    </w:p>
    <w:p w14:paraId="4977E4B7" w14:textId="77777777" w:rsidR="005757F7" w:rsidRDefault="005757F7" w:rsidP="005757F7">
      <w:pPr>
        <w:bidi/>
        <w:jc w:val="both"/>
        <w:rPr>
          <w:rFonts w:cs="David" w:hint="cs"/>
          <w:rtl/>
        </w:rPr>
      </w:pPr>
    </w:p>
    <w:p w14:paraId="178E2171" w14:textId="77777777" w:rsidR="005757F7" w:rsidRDefault="005757F7" w:rsidP="005757F7">
      <w:pPr>
        <w:bidi/>
        <w:jc w:val="both"/>
        <w:rPr>
          <w:rFonts w:cs="David" w:hint="cs"/>
          <w:u w:val="single"/>
          <w:rtl/>
        </w:rPr>
      </w:pPr>
      <w:r>
        <w:rPr>
          <w:rFonts w:cs="David" w:hint="cs"/>
          <w:u w:val="single"/>
          <w:rtl/>
        </w:rPr>
        <w:t>סהר פינטו:</w:t>
      </w:r>
    </w:p>
    <w:p w14:paraId="42A5A12D" w14:textId="77777777" w:rsidR="005757F7" w:rsidRDefault="005757F7" w:rsidP="005757F7">
      <w:pPr>
        <w:bidi/>
        <w:jc w:val="both"/>
        <w:rPr>
          <w:rFonts w:cs="David" w:hint="cs"/>
          <w:u w:val="single"/>
          <w:rtl/>
        </w:rPr>
      </w:pPr>
    </w:p>
    <w:p w14:paraId="67250CDE" w14:textId="77777777" w:rsidR="005757F7" w:rsidRDefault="005757F7" w:rsidP="005757F7">
      <w:pPr>
        <w:bidi/>
        <w:jc w:val="both"/>
        <w:rPr>
          <w:rFonts w:cs="David" w:hint="cs"/>
          <w:rtl/>
        </w:rPr>
      </w:pPr>
      <w:r>
        <w:rPr>
          <w:rFonts w:cs="David" w:hint="cs"/>
          <w:rtl/>
        </w:rPr>
        <w:tab/>
        <w:t xml:space="preserve">אז זה ממילא קיים היום. אז הממשלה תעלה ותגיד. </w:t>
      </w:r>
    </w:p>
    <w:p w14:paraId="136B9278" w14:textId="77777777" w:rsidR="005757F7" w:rsidRDefault="005757F7" w:rsidP="005757F7">
      <w:pPr>
        <w:bidi/>
        <w:jc w:val="both"/>
        <w:rPr>
          <w:rFonts w:cs="David" w:hint="cs"/>
          <w:rtl/>
        </w:rPr>
      </w:pPr>
    </w:p>
    <w:p w14:paraId="20DEB5B3" w14:textId="77777777" w:rsidR="005757F7" w:rsidRDefault="005757F7" w:rsidP="005757F7">
      <w:pPr>
        <w:bidi/>
        <w:jc w:val="both"/>
        <w:rPr>
          <w:rFonts w:cs="David" w:hint="cs"/>
          <w:u w:val="single"/>
          <w:rtl/>
        </w:rPr>
      </w:pPr>
      <w:r>
        <w:rPr>
          <w:rFonts w:cs="David" w:hint="cs"/>
          <w:u w:val="single"/>
          <w:rtl/>
        </w:rPr>
        <w:t>זאב אלקין:</w:t>
      </w:r>
    </w:p>
    <w:p w14:paraId="1AED5F08" w14:textId="77777777" w:rsidR="005757F7" w:rsidRDefault="005757F7" w:rsidP="005757F7">
      <w:pPr>
        <w:bidi/>
        <w:jc w:val="both"/>
        <w:rPr>
          <w:rFonts w:cs="David" w:hint="cs"/>
          <w:rtl/>
        </w:rPr>
      </w:pPr>
    </w:p>
    <w:p w14:paraId="1F6388EE" w14:textId="77777777" w:rsidR="005757F7" w:rsidRDefault="005757F7" w:rsidP="005757F7">
      <w:pPr>
        <w:bidi/>
        <w:jc w:val="both"/>
        <w:rPr>
          <w:rFonts w:cs="David" w:hint="cs"/>
          <w:rtl/>
        </w:rPr>
      </w:pPr>
      <w:r>
        <w:rPr>
          <w:rFonts w:cs="David" w:hint="cs"/>
          <w:rtl/>
        </w:rPr>
        <w:tab/>
        <w:t xml:space="preserve">רק אנחנו מציעים להסדיר את זה. </w:t>
      </w:r>
    </w:p>
    <w:p w14:paraId="4888CFD4" w14:textId="77777777" w:rsidR="005757F7" w:rsidRDefault="005757F7" w:rsidP="005757F7">
      <w:pPr>
        <w:bidi/>
        <w:jc w:val="both"/>
        <w:rPr>
          <w:rFonts w:cs="David" w:hint="cs"/>
          <w:rtl/>
        </w:rPr>
      </w:pPr>
    </w:p>
    <w:p w14:paraId="4399C8CA"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7DB8BFE0" w14:textId="77777777" w:rsidR="005757F7" w:rsidRDefault="005757F7" w:rsidP="005757F7">
      <w:pPr>
        <w:bidi/>
        <w:jc w:val="both"/>
        <w:rPr>
          <w:rFonts w:cs="David" w:hint="cs"/>
          <w:rtl/>
        </w:rPr>
      </w:pPr>
    </w:p>
    <w:p w14:paraId="33A5F40E" w14:textId="77777777" w:rsidR="005757F7" w:rsidRDefault="005757F7" w:rsidP="005757F7">
      <w:pPr>
        <w:bidi/>
        <w:jc w:val="both"/>
        <w:rPr>
          <w:rFonts w:cs="David" w:hint="cs"/>
          <w:rtl/>
        </w:rPr>
      </w:pPr>
      <w:r>
        <w:rPr>
          <w:rFonts w:cs="David" w:hint="cs"/>
          <w:rtl/>
        </w:rPr>
        <w:tab/>
        <w:t xml:space="preserve">אנחנו מציעים להיפך. אנחנו אומרים שהם יאלצו לענות על שאלה כזאת. </w:t>
      </w:r>
    </w:p>
    <w:p w14:paraId="00908459" w14:textId="77777777" w:rsidR="005757F7" w:rsidRDefault="005757F7" w:rsidP="005757F7">
      <w:pPr>
        <w:bidi/>
        <w:jc w:val="both"/>
        <w:rPr>
          <w:rFonts w:cs="David" w:hint="cs"/>
          <w:u w:val="single"/>
          <w:rtl/>
        </w:rPr>
      </w:pPr>
    </w:p>
    <w:p w14:paraId="4331F3D8" w14:textId="77777777" w:rsidR="005757F7" w:rsidRDefault="005757F7" w:rsidP="005757F7">
      <w:pPr>
        <w:bidi/>
        <w:jc w:val="both"/>
        <w:rPr>
          <w:rFonts w:cs="David" w:hint="cs"/>
          <w:rtl/>
        </w:rPr>
      </w:pPr>
      <w:r w:rsidRPr="00797D4E">
        <w:rPr>
          <w:rFonts w:cs="David" w:hint="cs"/>
          <w:u w:val="single"/>
          <w:rtl/>
        </w:rPr>
        <w:t>ארבל אסטרחן:</w:t>
      </w:r>
    </w:p>
    <w:p w14:paraId="6E647112" w14:textId="77777777" w:rsidR="005757F7" w:rsidRDefault="005757F7" w:rsidP="005757F7">
      <w:pPr>
        <w:bidi/>
        <w:jc w:val="both"/>
        <w:rPr>
          <w:rFonts w:cs="David" w:hint="cs"/>
          <w:rtl/>
        </w:rPr>
      </w:pPr>
    </w:p>
    <w:p w14:paraId="1E52AF69" w14:textId="77777777" w:rsidR="005757F7" w:rsidRDefault="005757F7" w:rsidP="005757F7">
      <w:pPr>
        <w:bidi/>
        <w:jc w:val="both"/>
        <w:rPr>
          <w:rFonts w:cs="David" w:hint="cs"/>
          <w:rtl/>
        </w:rPr>
      </w:pPr>
      <w:r>
        <w:rPr>
          <w:rFonts w:cs="David" w:hint="cs"/>
          <w:rtl/>
        </w:rPr>
        <w:tab/>
        <w:t>איך מייד יודעים מה הם אמרו בטרומית?</w:t>
      </w:r>
    </w:p>
    <w:p w14:paraId="652009F6" w14:textId="77777777" w:rsidR="005757F7" w:rsidRDefault="005757F7" w:rsidP="005757F7">
      <w:pPr>
        <w:bidi/>
        <w:jc w:val="both"/>
        <w:rPr>
          <w:rFonts w:cs="David" w:hint="cs"/>
          <w:rtl/>
        </w:rPr>
      </w:pPr>
    </w:p>
    <w:p w14:paraId="192B12C3"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47B8800" w14:textId="77777777" w:rsidR="005757F7" w:rsidRDefault="005757F7" w:rsidP="005757F7">
      <w:pPr>
        <w:bidi/>
        <w:jc w:val="both"/>
        <w:rPr>
          <w:rFonts w:cs="David" w:hint="cs"/>
          <w:rtl/>
        </w:rPr>
      </w:pPr>
    </w:p>
    <w:p w14:paraId="321D3494" w14:textId="77777777" w:rsidR="005757F7" w:rsidRDefault="005757F7" w:rsidP="005757F7">
      <w:pPr>
        <w:bidi/>
        <w:jc w:val="both"/>
        <w:rPr>
          <w:rFonts w:cs="David" w:hint="cs"/>
          <w:rtl/>
        </w:rPr>
      </w:pPr>
      <w:r>
        <w:rPr>
          <w:rFonts w:cs="David" w:hint="cs"/>
          <w:rtl/>
        </w:rPr>
        <w:tab/>
        <w:t xml:space="preserve">תבדוק את זה, אני חושב שזה יותר נכון. </w:t>
      </w:r>
    </w:p>
    <w:p w14:paraId="2576DDAC" w14:textId="77777777" w:rsidR="005757F7" w:rsidRDefault="005757F7" w:rsidP="005757F7">
      <w:pPr>
        <w:bidi/>
        <w:jc w:val="both"/>
        <w:rPr>
          <w:rFonts w:cs="David" w:hint="cs"/>
          <w:rtl/>
        </w:rPr>
      </w:pPr>
    </w:p>
    <w:p w14:paraId="5C22C309" w14:textId="77777777" w:rsidR="005757F7" w:rsidRDefault="005757F7" w:rsidP="005757F7">
      <w:pPr>
        <w:bidi/>
        <w:jc w:val="both"/>
        <w:rPr>
          <w:rFonts w:cs="David" w:hint="cs"/>
          <w:u w:val="single"/>
          <w:rtl/>
        </w:rPr>
      </w:pPr>
      <w:r>
        <w:rPr>
          <w:rFonts w:cs="David" w:hint="cs"/>
          <w:u w:val="single"/>
          <w:rtl/>
        </w:rPr>
        <w:t>סהר פינטו:</w:t>
      </w:r>
    </w:p>
    <w:p w14:paraId="3CA108E9" w14:textId="77777777" w:rsidR="005757F7" w:rsidRDefault="005757F7" w:rsidP="005757F7">
      <w:pPr>
        <w:bidi/>
        <w:jc w:val="both"/>
        <w:rPr>
          <w:rFonts w:cs="David" w:hint="cs"/>
          <w:u w:val="single"/>
          <w:rtl/>
        </w:rPr>
      </w:pPr>
    </w:p>
    <w:p w14:paraId="08DFA7EB" w14:textId="77777777" w:rsidR="005757F7" w:rsidRDefault="005757F7" w:rsidP="005757F7">
      <w:pPr>
        <w:bidi/>
        <w:jc w:val="both"/>
        <w:rPr>
          <w:rFonts w:cs="David" w:hint="cs"/>
          <w:rtl/>
        </w:rPr>
      </w:pPr>
      <w:r>
        <w:rPr>
          <w:rFonts w:cs="David" w:hint="cs"/>
          <w:rtl/>
        </w:rPr>
        <w:tab/>
        <w:t xml:space="preserve">מה המנגנון המוצע? עלתה הצעת חוק פרטית בקריאה ראשונה ואז אנחנו מבקשים להצביע אי-אמון. </w:t>
      </w:r>
    </w:p>
    <w:p w14:paraId="07398A9D" w14:textId="77777777" w:rsidR="005757F7" w:rsidRDefault="005757F7" w:rsidP="005757F7">
      <w:pPr>
        <w:bidi/>
        <w:jc w:val="both"/>
        <w:rPr>
          <w:rFonts w:cs="David" w:hint="cs"/>
          <w:rtl/>
        </w:rPr>
      </w:pPr>
    </w:p>
    <w:p w14:paraId="45874AE7" w14:textId="77777777" w:rsidR="005757F7" w:rsidRDefault="005757F7" w:rsidP="005757F7">
      <w:pPr>
        <w:bidi/>
        <w:jc w:val="both"/>
        <w:rPr>
          <w:rFonts w:cs="David" w:hint="cs"/>
          <w:u w:val="single"/>
          <w:rtl/>
        </w:rPr>
      </w:pPr>
      <w:r>
        <w:rPr>
          <w:rFonts w:cs="David" w:hint="cs"/>
          <w:u w:val="single"/>
          <w:rtl/>
        </w:rPr>
        <w:t>זאב אלקין:</w:t>
      </w:r>
    </w:p>
    <w:p w14:paraId="72515DA7" w14:textId="77777777" w:rsidR="005757F7" w:rsidRDefault="005757F7" w:rsidP="005757F7">
      <w:pPr>
        <w:bidi/>
        <w:jc w:val="both"/>
        <w:rPr>
          <w:rFonts w:cs="David" w:hint="cs"/>
          <w:u w:val="single"/>
          <w:rtl/>
        </w:rPr>
      </w:pPr>
    </w:p>
    <w:p w14:paraId="3682B26D" w14:textId="77777777" w:rsidR="005757F7" w:rsidRDefault="005757F7" w:rsidP="005757F7">
      <w:pPr>
        <w:bidi/>
        <w:jc w:val="both"/>
        <w:rPr>
          <w:rFonts w:cs="David" w:hint="cs"/>
          <w:rtl/>
        </w:rPr>
      </w:pPr>
      <w:r>
        <w:rPr>
          <w:rFonts w:cs="David" w:hint="cs"/>
          <w:rtl/>
        </w:rPr>
        <w:tab/>
        <w:t xml:space="preserve">לא. מתקיים דיון. אם במהלך הדיון שר לא השתתף, עולה מישהו לפני ההצבעה ואומר: אנחנו רוצים לעשות מזה אי-אמון לכן אנחנו שואלים את הממשלה אם יש לה עמדה או לא ואז הממשלה עונה. היא יכולה לענות כן, היא יכולה לענות לא. </w:t>
      </w:r>
    </w:p>
    <w:p w14:paraId="4F03C2A8" w14:textId="77777777" w:rsidR="005757F7" w:rsidRDefault="005757F7" w:rsidP="005757F7">
      <w:pPr>
        <w:bidi/>
        <w:jc w:val="both"/>
        <w:rPr>
          <w:rFonts w:cs="David" w:hint="cs"/>
          <w:rtl/>
        </w:rPr>
      </w:pPr>
    </w:p>
    <w:p w14:paraId="5E4F96AC" w14:textId="77777777" w:rsidR="005757F7" w:rsidRDefault="005757F7" w:rsidP="005757F7">
      <w:pPr>
        <w:bidi/>
        <w:jc w:val="both"/>
        <w:rPr>
          <w:rFonts w:cs="David" w:hint="cs"/>
          <w:rtl/>
        </w:rPr>
      </w:pPr>
      <w:r>
        <w:rPr>
          <w:rFonts w:cs="David" w:hint="cs"/>
          <w:rtl/>
        </w:rPr>
        <w:tab/>
        <w:t xml:space="preserve">ברגע שהממשלה נמנעה מלנקוט עמדה, אז אי-אפשר לעשות את זה אי-אמון. </w:t>
      </w:r>
    </w:p>
    <w:p w14:paraId="2E54370D" w14:textId="77777777" w:rsidR="005757F7" w:rsidRDefault="005757F7" w:rsidP="005757F7">
      <w:pPr>
        <w:bidi/>
        <w:jc w:val="both"/>
        <w:rPr>
          <w:rFonts w:cs="David" w:hint="cs"/>
          <w:rtl/>
        </w:rPr>
      </w:pPr>
    </w:p>
    <w:p w14:paraId="6FD0BD25"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5F522F6" w14:textId="77777777" w:rsidR="005757F7" w:rsidRDefault="005757F7" w:rsidP="005757F7">
      <w:pPr>
        <w:bidi/>
        <w:jc w:val="both"/>
        <w:rPr>
          <w:rFonts w:cs="David" w:hint="cs"/>
          <w:rtl/>
        </w:rPr>
      </w:pPr>
    </w:p>
    <w:p w14:paraId="184B0E36" w14:textId="77777777" w:rsidR="005757F7" w:rsidRDefault="005757F7" w:rsidP="005757F7">
      <w:pPr>
        <w:bidi/>
        <w:jc w:val="both"/>
        <w:rPr>
          <w:rFonts w:cs="David" w:hint="cs"/>
          <w:rtl/>
        </w:rPr>
      </w:pPr>
      <w:r>
        <w:rPr>
          <w:rFonts w:cs="David" w:hint="cs"/>
          <w:rtl/>
        </w:rPr>
        <w:tab/>
        <w:t xml:space="preserve">אבל אז למעשה יש חופש הצבעה. אל תשכח שהכול קורה תוך דקה. זה לא פשוט. הרי הממשלה תבוא ותגיד: אין לי עמדה. </w:t>
      </w:r>
    </w:p>
    <w:p w14:paraId="126CF51A" w14:textId="77777777" w:rsidR="005757F7" w:rsidRDefault="005757F7" w:rsidP="005757F7">
      <w:pPr>
        <w:bidi/>
        <w:jc w:val="both"/>
        <w:rPr>
          <w:rFonts w:cs="David" w:hint="cs"/>
          <w:rtl/>
        </w:rPr>
      </w:pPr>
    </w:p>
    <w:p w14:paraId="7903A4DC" w14:textId="77777777" w:rsidR="005757F7" w:rsidRDefault="005757F7" w:rsidP="005757F7">
      <w:pPr>
        <w:bidi/>
        <w:jc w:val="both"/>
        <w:rPr>
          <w:rFonts w:cs="David" w:hint="cs"/>
          <w:u w:val="single"/>
          <w:rtl/>
        </w:rPr>
      </w:pPr>
      <w:r>
        <w:rPr>
          <w:rFonts w:cs="David" w:hint="cs"/>
          <w:u w:val="single"/>
          <w:rtl/>
        </w:rPr>
        <w:t>סהר פינטו:</w:t>
      </w:r>
    </w:p>
    <w:p w14:paraId="1BD87187" w14:textId="77777777" w:rsidR="005757F7" w:rsidRDefault="005757F7" w:rsidP="005757F7">
      <w:pPr>
        <w:bidi/>
        <w:jc w:val="both"/>
        <w:rPr>
          <w:rFonts w:cs="David" w:hint="cs"/>
          <w:u w:val="single"/>
          <w:rtl/>
        </w:rPr>
      </w:pPr>
    </w:p>
    <w:p w14:paraId="59880735" w14:textId="77777777" w:rsidR="005757F7" w:rsidRDefault="005757F7" w:rsidP="005757F7">
      <w:pPr>
        <w:bidi/>
        <w:jc w:val="both"/>
        <w:rPr>
          <w:rFonts w:cs="David" w:hint="cs"/>
          <w:rtl/>
        </w:rPr>
      </w:pPr>
      <w:r>
        <w:rPr>
          <w:rFonts w:cs="David" w:hint="cs"/>
          <w:rtl/>
        </w:rPr>
        <w:tab/>
        <w:t xml:space="preserve">נכון, אבל יש לה את הדף עם העמדה שלה - - - - </w:t>
      </w:r>
    </w:p>
    <w:p w14:paraId="52895AD0" w14:textId="77777777" w:rsidR="005757F7" w:rsidRDefault="005757F7" w:rsidP="005757F7">
      <w:pPr>
        <w:bidi/>
        <w:jc w:val="both"/>
        <w:rPr>
          <w:rFonts w:cs="David" w:hint="cs"/>
          <w:rtl/>
        </w:rPr>
      </w:pPr>
    </w:p>
    <w:p w14:paraId="7A6DC03D"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F74ECD4" w14:textId="77777777" w:rsidR="005757F7" w:rsidRDefault="005757F7" w:rsidP="005757F7">
      <w:pPr>
        <w:bidi/>
        <w:jc w:val="both"/>
        <w:rPr>
          <w:rFonts w:cs="David" w:hint="cs"/>
          <w:rtl/>
        </w:rPr>
      </w:pPr>
    </w:p>
    <w:p w14:paraId="23AE66D8" w14:textId="77777777" w:rsidR="005757F7" w:rsidRDefault="005757F7" w:rsidP="005757F7">
      <w:pPr>
        <w:bidi/>
        <w:jc w:val="both"/>
        <w:rPr>
          <w:rFonts w:cs="David" w:hint="cs"/>
          <w:rtl/>
        </w:rPr>
      </w:pPr>
      <w:r>
        <w:rPr>
          <w:rFonts w:cs="David" w:hint="cs"/>
          <w:rtl/>
        </w:rPr>
        <w:tab/>
        <w:t>תראה דבר פשוט. איפה הממשלה תגיד שאין לה עמדה? היא תגיד שאין לה עמדה כשהנושא או מביך או שנוי במחלוקת. בשני המקרים השגת שני דברים. אחד, יצרת מצב שבאה הממשלה והיא פתאום מהאו"ם ואין לה עמדה. כבר הרווחת משהו שהוא משמעותי.</w:t>
      </w:r>
    </w:p>
    <w:p w14:paraId="74AC4089" w14:textId="77777777" w:rsidR="005757F7" w:rsidRDefault="005757F7" w:rsidP="005757F7">
      <w:pPr>
        <w:bidi/>
        <w:jc w:val="both"/>
        <w:rPr>
          <w:rFonts w:cs="David" w:hint="cs"/>
          <w:rtl/>
        </w:rPr>
      </w:pPr>
    </w:p>
    <w:p w14:paraId="0F34C055" w14:textId="77777777" w:rsidR="005757F7" w:rsidRDefault="005757F7" w:rsidP="005757F7">
      <w:pPr>
        <w:bidi/>
        <w:jc w:val="both"/>
        <w:rPr>
          <w:rFonts w:cs="David" w:hint="cs"/>
          <w:rtl/>
        </w:rPr>
      </w:pPr>
      <w:r>
        <w:rPr>
          <w:rFonts w:cs="David" w:hint="cs"/>
          <w:rtl/>
        </w:rPr>
        <w:tab/>
        <w:t xml:space="preserve">שנית, כאשר הכול קורה תוך דקה, בסיטואציות האלה, אתה מכניס את הממשלה לפינה לא פשוטה. זה לא כל-כך קל לשלוט בקואליציה בנקודה כזאת. </w:t>
      </w:r>
    </w:p>
    <w:p w14:paraId="75C33A64" w14:textId="77777777" w:rsidR="005757F7" w:rsidRDefault="005757F7" w:rsidP="005757F7">
      <w:pPr>
        <w:bidi/>
        <w:jc w:val="both"/>
        <w:rPr>
          <w:rFonts w:cs="David" w:hint="cs"/>
          <w:rtl/>
        </w:rPr>
      </w:pPr>
    </w:p>
    <w:p w14:paraId="5DA41366" w14:textId="77777777" w:rsidR="005757F7" w:rsidRDefault="005757F7" w:rsidP="005757F7">
      <w:pPr>
        <w:bidi/>
        <w:jc w:val="both"/>
        <w:rPr>
          <w:rFonts w:cs="David" w:hint="cs"/>
          <w:rtl/>
        </w:rPr>
      </w:pPr>
      <w:r>
        <w:rPr>
          <w:rFonts w:cs="David" w:hint="cs"/>
          <w:rtl/>
        </w:rPr>
        <w:tab/>
        <w:t xml:space="preserve">אני אתן לך דוגמה. יש לך הצעת חוק שהממשלה מתנגדת בטרומית. אז מגיעים ברגע האחרון להסכמה עם המציע שיראו בזה הצעה לסדר והופכים את זה לתמיכת ממשלה. כמה חבר'ה אצלנו מתבלבלים? הרי כתוב לנו, והממשלה בעד? כתוב לך נגד ופתאום עולה השר ומודיע: אין עמדה. </w:t>
      </w:r>
    </w:p>
    <w:p w14:paraId="7A8920AB" w14:textId="77777777" w:rsidR="005757F7" w:rsidRDefault="005757F7" w:rsidP="005757F7">
      <w:pPr>
        <w:bidi/>
        <w:jc w:val="both"/>
        <w:rPr>
          <w:rFonts w:cs="David" w:hint="cs"/>
          <w:rtl/>
        </w:rPr>
      </w:pPr>
    </w:p>
    <w:p w14:paraId="79B7408C" w14:textId="77777777" w:rsidR="005757F7" w:rsidRDefault="005757F7" w:rsidP="005757F7">
      <w:pPr>
        <w:bidi/>
        <w:jc w:val="both"/>
        <w:rPr>
          <w:rFonts w:cs="David" w:hint="cs"/>
          <w:u w:val="single"/>
          <w:rtl/>
        </w:rPr>
      </w:pPr>
      <w:r>
        <w:rPr>
          <w:rFonts w:cs="David" w:hint="cs"/>
          <w:u w:val="single"/>
          <w:rtl/>
        </w:rPr>
        <w:t>רונית חייקין:</w:t>
      </w:r>
    </w:p>
    <w:p w14:paraId="06342197" w14:textId="77777777" w:rsidR="005757F7" w:rsidRDefault="005757F7" w:rsidP="005757F7">
      <w:pPr>
        <w:bidi/>
        <w:jc w:val="both"/>
        <w:rPr>
          <w:rFonts w:cs="David" w:hint="cs"/>
          <w:u w:val="single"/>
          <w:rtl/>
        </w:rPr>
      </w:pPr>
    </w:p>
    <w:p w14:paraId="18F95288" w14:textId="77777777" w:rsidR="005757F7" w:rsidRDefault="005757F7" w:rsidP="005757F7">
      <w:pPr>
        <w:bidi/>
        <w:jc w:val="both"/>
        <w:rPr>
          <w:rFonts w:cs="David" w:hint="cs"/>
          <w:rtl/>
        </w:rPr>
      </w:pPr>
      <w:r>
        <w:rPr>
          <w:rFonts w:cs="David" w:hint="cs"/>
          <w:rtl/>
        </w:rPr>
        <w:tab/>
        <w:t>יש מזכיר סיעה שאומר איך להצביע.</w:t>
      </w:r>
    </w:p>
    <w:p w14:paraId="2FDFF97C" w14:textId="77777777" w:rsidR="005757F7" w:rsidRDefault="005757F7" w:rsidP="005757F7">
      <w:pPr>
        <w:bidi/>
        <w:jc w:val="both"/>
        <w:rPr>
          <w:rFonts w:cs="David" w:hint="cs"/>
          <w:rtl/>
        </w:rPr>
      </w:pPr>
    </w:p>
    <w:p w14:paraId="3E72C7DD"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46A3D81" w14:textId="77777777" w:rsidR="005757F7" w:rsidRDefault="005757F7" w:rsidP="005757F7">
      <w:pPr>
        <w:bidi/>
        <w:jc w:val="both"/>
        <w:rPr>
          <w:rFonts w:cs="David" w:hint="cs"/>
          <w:rtl/>
        </w:rPr>
      </w:pPr>
    </w:p>
    <w:p w14:paraId="0AC65E00" w14:textId="77777777" w:rsidR="005757F7" w:rsidRDefault="005757F7" w:rsidP="005757F7">
      <w:pPr>
        <w:bidi/>
        <w:jc w:val="both"/>
        <w:rPr>
          <w:rFonts w:cs="David" w:hint="cs"/>
          <w:rtl/>
        </w:rPr>
      </w:pPr>
      <w:r>
        <w:rPr>
          <w:rFonts w:cs="David" w:hint="cs"/>
          <w:rtl/>
        </w:rPr>
        <w:tab/>
        <w:t xml:space="preserve">את יודעת שזה לא פשוט. בסיעה של 27 זה לא קל. אני לא מחפש לייצר מנגנון, להיפך, אני רוצה לשרת את הכלי הזה כיוון שהוא אפקטיבי. אני חושב באמת שאתה יוצר פה יכולת - - - </w:t>
      </w:r>
    </w:p>
    <w:p w14:paraId="7710DB32" w14:textId="77777777" w:rsidR="005757F7" w:rsidRDefault="005757F7" w:rsidP="005757F7">
      <w:pPr>
        <w:bidi/>
        <w:jc w:val="both"/>
        <w:rPr>
          <w:rFonts w:cs="David" w:hint="cs"/>
          <w:rtl/>
        </w:rPr>
      </w:pPr>
    </w:p>
    <w:p w14:paraId="5CB60C04" w14:textId="77777777" w:rsidR="005757F7" w:rsidRDefault="005757F7" w:rsidP="005757F7">
      <w:pPr>
        <w:bidi/>
        <w:jc w:val="both"/>
        <w:rPr>
          <w:rFonts w:cs="David" w:hint="cs"/>
          <w:u w:val="single"/>
          <w:rtl/>
        </w:rPr>
      </w:pPr>
      <w:r>
        <w:rPr>
          <w:rFonts w:cs="David" w:hint="cs"/>
          <w:u w:val="single"/>
          <w:rtl/>
        </w:rPr>
        <w:t>רונית חייקין:</w:t>
      </w:r>
    </w:p>
    <w:p w14:paraId="4EF7E339" w14:textId="77777777" w:rsidR="005757F7" w:rsidRDefault="005757F7" w:rsidP="005757F7">
      <w:pPr>
        <w:bidi/>
        <w:jc w:val="both"/>
        <w:rPr>
          <w:rFonts w:cs="David" w:hint="cs"/>
          <w:u w:val="single"/>
          <w:rtl/>
        </w:rPr>
      </w:pPr>
    </w:p>
    <w:p w14:paraId="16D4DF85" w14:textId="77777777" w:rsidR="005757F7" w:rsidRDefault="005757F7" w:rsidP="005757F7">
      <w:pPr>
        <w:bidi/>
        <w:jc w:val="both"/>
        <w:rPr>
          <w:rFonts w:cs="David" w:hint="cs"/>
          <w:rtl/>
        </w:rPr>
      </w:pPr>
      <w:r>
        <w:rPr>
          <w:rFonts w:cs="David" w:hint="cs"/>
          <w:rtl/>
        </w:rPr>
        <w:tab/>
        <w:t xml:space="preserve">ישתמשו בזה נגד האופוזיציה שאין עמדה ולא נוכל להגיש </w:t>
      </w:r>
      <w:r w:rsidRPr="00F06173">
        <w:rPr>
          <w:rFonts w:cs="David" w:hint="cs"/>
          <w:rtl/>
        </w:rPr>
        <w:t>אי-אמון</w:t>
      </w:r>
      <w:r>
        <w:rPr>
          <w:rFonts w:cs="David" w:hint="cs"/>
          <w:rtl/>
        </w:rPr>
        <w:t xml:space="preserve"> וזה בעייתי. </w:t>
      </w:r>
    </w:p>
    <w:p w14:paraId="7F8FB4AC" w14:textId="77777777" w:rsidR="005757F7" w:rsidRDefault="005757F7" w:rsidP="005757F7">
      <w:pPr>
        <w:bidi/>
        <w:jc w:val="both"/>
        <w:rPr>
          <w:rFonts w:cs="David" w:hint="cs"/>
          <w:rtl/>
        </w:rPr>
      </w:pPr>
    </w:p>
    <w:p w14:paraId="47133600" w14:textId="77777777" w:rsidR="005757F7" w:rsidRDefault="005757F7" w:rsidP="005757F7">
      <w:pPr>
        <w:bidi/>
        <w:jc w:val="both"/>
        <w:rPr>
          <w:rFonts w:cs="David" w:hint="cs"/>
          <w:u w:val="single"/>
          <w:rtl/>
        </w:rPr>
      </w:pPr>
      <w:r>
        <w:rPr>
          <w:rFonts w:cs="David" w:hint="cs"/>
          <w:u w:val="single"/>
          <w:rtl/>
        </w:rPr>
        <w:t>סהר פינטו:</w:t>
      </w:r>
    </w:p>
    <w:p w14:paraId="470B803B" w14:textId="77777777" w:rsidR="005757F7" w:rsidRDefault="005757F7" w:rsidP="005757F7">
      <w:pPr>
        <w:bidi/>
        <w:jc w:val="both"/>
        <w:rPr>
          <w:rFonts w:cs="David" w:hint="cs"/>
          <w:u w:val="single"/>
          <w:rtl/>
        </w:rPr>
      </w:pPr>
    </w:p>
    <w:p w14:paraId="1F43364C" w14:textId="77777777" w:rsidR="005757F7" w:rsidRDefault="005757F7" w:rsidP="005757F7">
      <w:pPr>
        <w:bidi/>
        <w:jc w:val="both"/>
        <w:rPr>
          <w:rFonts w:cs="David" w:hint="cs"/>
          <w:rtl/>
        </w:rPr>
      </w:pPr>
      <w:r>
        <w:rPr>
          <w:rFonts w:cs="David" w:hint="cs"/>
          <w:rtl/>
        </w:rPr>
        <w:tab/>
        <w:t xml:space="preserve">ראש הממשלה לא יהיה והשר המקשר לא יהיה. נרד במדרג ונגיע לשר שיגיד שאין לו עמדה. </w:t>
      </w:r>
    </w:p>
    <w:p w14:paraId="7086B36F" w14:textId="77777777" w:rsidR="005757F7" w:rsidRDefault="005757F7" w:rsidP="005757F7">
      <w:pPr>
        <w:bidi/>
        <w:jc w:val="both"/>
        <w:rPr>
          <w:rFonts w:cs="David" w:hint="cs"/>
          <w:rtl/>
        </w:rPr>
      </w:pPr>
    </w:p>
    <w:p w14:paraId="7A9EA182"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2A6DF8E" w14:textId="77777777" w:rsidR="005757F7" w:rsidRDefault="005757F7" w:rsidP="005757F7">
      <w:pPr>
        <w:bidi/>
        <w:jc w:val="both"/>
        <w:rPr>
          <w:rFonts w:cs="David" w:hint="cs"/>
          <w:rtl/>
        </w:rPr>
      </w:pPr>
    </w:p>
    <w:p w14:paraId="46DB10A5" w14:textId="77777777" w:rsidR="005757F7" w:rsidRDefault="005757F7" w:rsidP="005757F7">
      <w:pPr>
        <w:bidi/>
        <w:jc w:val="both"/>
        <w:rPr>
          <w:rFonts w:cs="David" w:hint="cs"/>
          <w:rtl/>
        </w:rPr>
      </w:pPr>
      <w:r>
        <w:rPr>
          <w:rFonts w:cs="David" w:hint="cs"/>
          <w:rtl/>
        </w:rPr>
        <w:tab/>
        <w:t xml:space="preserve">מעולה. </w:t>
      </w:r>
    </w:p>
    <w:p w14:paraId="5D1A5D69" w14:textId="77777777" w:rsidR="005757F7" w:rsidRDefault="005757F7" w:rsidP="005757F7">
      <w:pPr>
        <w:bidi/>
        <w:jc w:val="both"/>
        <w:rPr>
          <w:rFonts w:cs="David" w:hint="cs"/>
          <w:rtl/>
        </w:rPr>
      </w:pPr>
    </w:p>
    <w:p w14:paraId="577E6C52" w14:textId="77777777" w:rsidR="005757F7" w:rsidRDefault="005757F7" w:rsidP="005757F7">
      <w:pPr>
        <w:bidi/>
        <w:jc w:val="both"/>
        <w:rPr>
          <w:rFonts w:cs="David" w:hint="cs"/>
          <w:u w:val="single"/>
          <w:rtl/>
        </w:rPr>
      </w:pPr>
      <w:r>
        <w:rPr>
          <w:rFonts w:cs="David" w:hint="cs"/>
          <w:u w:val="single"/>
          <w:rtl/>
        </w:rPr>
        <w:t>רונית חייקין:</w:t>
      </w:r>
    </w:p>
    <w:p w14:paraId="280E6433" w14:textId="77777777" w:rsidR="005757F7" w:rsidRDefault="005757F7" w:rsidP="005757F7">
      <w:pPr>
        <w:bidi/>
        <w:jc w:val="both"/>
        <w:rPr>
          <w:rFonts w:cs="David" w:hint="cs"/>
          <w:u w:val="single"/>
          <w:rtl/>
        </w:rPr>
      </w:pPr>
    </w:p>
    <w:p w14:paraId="4B26CD45" w14:textId="77777777" w:rsidR="005757F7" w:rsidRDefault="005757F7" w:rsidP="005757F7">
      <w:pPr>
        <w:bidi/>
        <w:jc w:val="both"/>
        <w:rPr>
          <w:rFonts w:cs="David" w:hint="cs"/>
          <w:rtl/>
        </w:rPr>
      </w:pPr>
      <w:r>
        <w:rPr>
          <w:rFonts w:cs="David" w:hint="cs"/>
          <w:rtl/>
        </w:rPr>
        <w:tab/>
        <w:t xml:space="preserve">התקשרו לשרון כשהוא היה ב"שיבא". נתנו את זה ליושב ראש  - - - </w:t>
      </w:r>
    </w:p>
    <w:p w14:paraId="2A9DBA9E" w14:textId="77777777" w:rsidR="005757F7" w:rsidRDefault="005757F7" w:rsidP="005757F7">
      <w:pPr>
        <w:bidi/>
        <w:jc w:val="both"/>
        <w:rPr>
          <w:rFonts w:cs="David" w:hint="cs"/>
          <w:rtl/>
        </w:rPr>
      </w:pPr>
    </w:p>
    <w:p w14:paraId="000CFE1E" w14:textId="77777777" w:rsidR="005757F7" w:rsidRDefault="005757F7" w:rsidP="005757F7">
      <w:pPr>
        <w:bidi/>
        <w:jc w:val="both"/>
        <w:rPr>
          <w:rFonts w:cs="David" w:hint="cs"/>
          <w:u w:val="single"/>
          <w:rtl/>
        </w:rPr>
      </w:pPr>
      <w:r>
        <w:rPr>
          <w:rFonts w:cs="David" w:hint="cs"/>
          <w:u w:val="single"/>
          <w:rtl/>
        </w:rPr>
        <w:t>זאב אלקין:</w:t>
      </w:r>
    </w:p>
    <w:p w14:paraId="0D7D79A7" w14:textId="77777777" w:rsidR="005757F7" w:rsidRDefault="005757F7" w:rsidP="005757F7">
      <w:pPr>
        <w:bidi/>
        <w:jc w:val="both"/>
        <w:rPr>
          <w:rFonts w:cs="David" w:hint="cs"/>
          <w:rtl/>
        </w:rPr>
      </w:pPr>
    </w:p>
    <w:p w14:paraId="21B0AA5A" w14:textId="77777777" w:rsidR="005757F7" w:rsidRDefault="005757F7" w:rsidP="005757F7">
      <w:pPr>
        <w:bidi/>
        <w:jc w:val="both"/>
        <w:rPr>
          <w:rFonts w:cs="David" w:hint="cs"/>
          <w:rtl/>
        </w:rPr>
      </w:pPr>
      <w:r>
        <w:rPr>
          <w:rFonts w:cs="David" w:hint="cs"/>
          <w:rtl/>
        </w:rPr>
        <w:tab/>
        <w:t xml:space="preserve">זה היה כשהיתה מחלוקת. </w:t>
      </w:r>
    </w:p>
    <w:p w14:paraId="1184060D" w14:textId="77777777" w:rsidR="005757F7" w:rsidRDefault="005757F7" w:rsidP="005757F7">
      <w:pPr>
        <w:bidi/>
        <w:jc w:val="both"/>
        <w:rPr>
          <w:rFonts w:cs="David" w:hint="cs"/>
          <w:rtl/>
        </w:rPr>
      </w:pPr>
    </w:p>
    <w:p w14:paraId="10E8C956" w14:textId="77777777" w:rsidR="005757F7" w:rsidRDefault="005757F7" w:rsidP="005757F7">
      <w:pPr>
        <w:bidi/>
        <w:jc w:val="both"/>
        <w:rPr>
          <w:rFonts w:cs="David" w:hint="cs"/>
          <w:u w:val="single"/>
          <w:rtl/>
        </w:rPr>
      </w:pPr>
      <w:r w:rsidRPr="004F63E0">
        <w:rPr>
          <w:rFonts w:cs="David" w:hint="cs"/>
          <w:u w:val="single"/>
          <w:rtl/>
        </w:rPr>
        <w:t>אברהם מיכאלי:</w:t>
      </w:r>
    </w:p>
    <w:p w14:paraId="4D80ACF3" w14:textId="77777777" w:rsidR="005757F7" w:rsidRPr="00282341" w:rsidRDefault="005757F7" w:rsidP="005757F7">
      <w:pPr>
        <w:bidi/>
        <w:jc w:val="both"/>
        <w:rPr>
          <w:rFonts w:cs="David" w:hint="cs"/>
          <w:rtl/>
        </w:rPr>
      </w:pPr>
    </w:p>
    <w:p w14:paraId="5C77D5C5" w14:textId="77777777" w:rsidR="005757F7" w:rsidRDefault="005757F7" w:rsidP="005757F7">
      <w:pPr>
        <w:bidi/>
        <w:jc w:val="both"/>
        <w:rPr>
          <w:rFonts w:cs="David" w:hint="cs"/>
          <w:rtl/>
        </w:rPr>
      </w:pPr>
      <w:r>
        <w:rPr>
          <w:rFonts w:cs="David" w:hint="cs"/>
          <w:rtl/>
        </w:rPr>
        <w:tab/>
        <w:t xml:space="preserve">היה סיפור עם כחלון. פעם כחלון אמר: אני הממשלה ואמרו לו שירים טלפון. </w:t>
      </w:r>
    </w:p>
    <w:p w14:paraId="7C50CB31" w14:textId="77777777" w:rsidR="005757F7" w:rsidRPr="00955A55" w:rsidRDefault="005757F7" w:rsidP="005757F7">
      <w:pPr>
        <w:bidi/>
        <w:jc w:val="both"/>
        <w:rPr>
          <w:rFonts w:cs="David" w:hint="cs"/>
          <w:rtl/>
        </w:rPr>
      </w:pPr>
    </w:p>
    <w:p w14:paraId="429014D5"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C7BF6F0" w14:textId="77777777" w:rsidR="005757F7" w:rsidRDefault="005757F7" w:rsidP="005757F7">
      <w:pPr>
        <w:bidi/>
        <w:jc w:val="both"/>
        <w:rPr>
          <w:rFonts w:cs="David" w:hint="cs"/>
          <w:rtl/>
        </w:rPr>
      </w:pPr>
    </w:p>
    <w:p w14:paraId="2ABD1A93" w14:textId="77777777" w:rsidR="005757F7" w:rsidRDefault="005757F7" w:rsidP="005757F7">
      <w:pPr>
        <w:bidi/>
        <w:jc w:val="both"/>
        <w:rPr>
          <w:rFonts w:cs="David" w:hint="cs"/>
          <w:rtl/>
        </w:rPr>
      </w:pPr>
      <w:r>
        <w:rPr>
          <w:rFonts w:cs="David" w:hint="cs"/>
          <w:rtl/>
        </w:rPr>
        <w:tab/>
        <w:t xml:space="preserve">נניח שלשר אין מושג והוא לא יודע מה עמדת הממשלה, מה שלא סביר </w:t>
      </w:r>
      <w:r>
        <w:rPr>
          <w:rFonts w:cs="David"/>
          <w:rtl/>
        </w:rPr>
        <w:t>–</w:t>
      </w:r>
      <w:r>
        <w:rPr>
          <w:rFonts w:cs="David" w:hint="cs"/>
          <w:rtl/>
        </w:rPr>
        <w:t xml:space="preserve"> השר יודע האם תומכים בחוק או לא? אל תגזים, אם הוא לא יודע, אז יו"ר הקואליציה אומר לו. </w:t>
      </w:r>
    </w:p>
    <w:p w14:paraId="33B13486" w14:textId="77777777" w:rsidR="005757F7" w:rsidRDefault="005757F7" w:rsidP="005757F7">
      <w:pPr>
        <w:bidi/>
        <w:jc w:val="both"/>
        <w:rPr>
          <w:rFonts w:cs="David" w:hint="cs"/>
          <w:rtl/>
        </w:rPr>
      </w:pPr>
    </w:p>
    <w:p w14:paraId="3038B838" w14:textId="77777777" w:rsidR="005757F7" w:rsidRDefault="005757F7" w:rsidP="005757F7">
      <w:pPr>
        <w:bidi/>
        <w:jc w:val="both"/>
        <w:rPr>
          <w:rFonts w:cs="David" w:hint="cs"/>
          <w:rtl/>
        </w:rPr>
      </w:pPr>
      <w:r>
        <w:rPr>
          <w:rFonts w:cs="David" w:hint="cs"/>
          <w:rtl/>
        </w:rPr>
        <w:tab/>
        <w:t xml:space="preserve">נניח שזה קרה. גם היום בסיטואציה הזאת אומרים שדוחים את הדיון לשבוע. </w:t>
      </w:r>
    </w:p>
    <w:p w14:paraId="0B001763" w14:textId="77777777" w:rsidR="005757F7" w:rsidRPr="00EE3937" w:rsidRDefault="005757F7" w:rsidP="005757F7">
      <w:pPr>
        <w:bidi/>
        <w:jc w:val="both"/>
        <w:rPr>
          <w:rFonts w:cs="David" w:hint="cs"/>
          <w:rtl/>
        </w:rPr>
      </w:pPr>
    </w:p>
    <w:p w14:paraId="1D8DD8AE" w14:textId="77777777" w:rsidR="005757F7" w:rsidRDefault="005757F7" w:rsidP="005757F7">
      <w:pPr>
        <w:bidi/>
        <w:jc w:val="both"/>
        <w:rPr>
          <w:rFonts w:cs="David" w:hint="cs"/>
          <w:rtl/>
        </w:rPr>
      </w:pPr>
      <w:r>
        <w:rPr>
          <w:rFonts w:cs="David"/>
          <w:u w:val="single"/>
          <w:rtl/>
        </w:rPr>
        <w:softHyphen/>
      </w:r>
      <w:r>
        <w:rPr>
          <w:rFonts w:cs="David" w:hint="cs"/>
          <w:rtl/>
        </w:rPr>
        <w:tab/>
        <w:t xml:space="preserve">להיפך, אתה מעמיד אותו במקום שאם הוא אומר: אין לי עמדה, אין דחיית דיון </w:t>
      </w:r>
      <w:r>
        <w:rPr>
          <w:rFonts w:cs="David"/>
          <w:rtl/>
        </w:rPr>
        <w:t>–</w:t>
      </w:r>
      <w:r>
        <w:rPr>
          <w:rFonts w:cs="David" w:hint="cs"/>
          <w:rtl/>
        </w:rPr>
        <w:t xml:space="preserve"> תסתכל גם על הצד השני של העניין. אתה מכניס אותו למערבולת, הרי זה מה שאתה רוצה להשיג. אתה מכניס אותו לבעיה. </w:t>
      </w:r>
    </w:p>
    <w:p w14:paraId="65BE4906" w14:textId="77777777" w:rsidR="005757F7" w:rsidRDefault="005757F7" w:rsidP="005757F7">
      <w:pPr>
        <w:bidi/>
        <w:jc w:val="both"/>
        <w:rPr>
          <w:rFonts w:cs="David" w:hint="cs"/>
          <w:rtl/>
        </w:rPr>
      </w:pPr>
    </w:p>
    <w:p w14:paraId="500465C3" w14:textId="77777777" w:rsidR="005757F7" w:rsidRDefault="005757F7" w:rsidP="005757F7">
      <w:pPr>
        <w:bidi/>
        <w:jc w:val="both"/>
        <w:rPr>
          <w:rFonts w:cs="David" w:hint="cs"/>
          <w:u w:val="single"/>
          <w:rtl/>
        </w:rPr>
      </w:pPr>
      <w:r>
        <w:rPr>
          <w:rFonts w:cs="David" w:hint="cs"/>
          <w:u w:val="single"/>
          <w:rtl/>
        </w:rPr>
        <w:t>סהר פינטו:</w:t>
      </w:r>
    </w:p>
    <w:p w14:paraId="53C0C9F9" w14:textId="77777777" w:rsidR="005757F7" w:rsidRDefault="005757F7" w:rsidP="005757F7">
      <w:pPr>
        <w:bidi/>
        <w:jc w:val="both"/>
        <w:rPr>
          <w:rFonts w:cs="David" w:hint="cs"/>
          <w:u w:val="single"/>
          <w:rtl/>
        </w:rPr>
      </w:pPr>
    </w:p>
    <w:p w14:paraId="26113105" w14:textId="77777777" w:rsidR="005757F7" w:rsidRDefault="005757F7" w:rsidP="005757F7">
      <w:pPr>
        <w:bidi/>
        <w:jc w:val="both"/>
        <w:rPr>
          <w:rFonts w:cs="David" w:hint="cs"/>
          <w:rtl/>
        </w:rPr>
      </w:pPr>
      <w:r>
        <w:rPr>
          <w:rFonts w:cs="David" w:hint="cs"/>
          <w:rtl/>
        </w:rPr>
        <w:tab/>
        <w:t>אם אין לו תשובה ברורה הוא יגיד שאין עמדה.</w:t>
      </w:r>
    </w:p>
    <w:p w14:paraId="7C92654E" w14:textId="77777777" w:rsidR="005757F7" w:rsidRDefault="005757F7" w:rsidP="005757F7">
      <w:pPr>
        <w:bidi/>
        <w:jc w:val="both"/>
        <w:rPr>
          <w:rFonts w:cs="David" w:hint="cs"/>
          <w:rtl/>
        </w:rPr>
      </w:pPr>
    </w:p>
    <w:p w14:paraId="17454F09"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8F5BCBF" w14:textId="77777777" w:rsidR="005757F7" w:rsidRDefault="005757F7" w:rsidP="005757F7">
      <w:pPr>
        <w:bidi/>
        <w:jc w:val="both"/>
        <w:rPr>
          <w:rFonts w:cs="David" w:hint="cs"/>
          <w:rtl/>
        </w:rPr>
      </w:pPr>
    </w:p>
    <w:p w14:paraId="6656D93B" w14:textId="77777777" w:rsidR="005757F7" w:rsidRDefault="005757F7" w:rsidP="005757F7">
      <w:pPr>
        <w:bidi/>
        <w:jc w:val="both"/>
        <w:rPr>
          <w:rFonts w:cs="David" w:hint="cs"/>
          <w:rtl/>
        </w:rPr>
      </w:pPr>
      <w:r>
        <w:rPr>
          <w:rFonts w:cs="David" w:hint="cs"/>
          <w:rtl/>
        </w:rPr>
        <w:tab/>
        <w:t xml:space="preserve">אם הוא יגיד שאין עמדה, אז הוא מאבד את היכולת שלו לדחות את הדיון בשבוע, באותה הזדמנות. השגת כך - - - </w:t>
      </w:r>
    </w:p>
    <w:p w14:paraId="2CD89137" w14:textId="77777777" w:rsidR="005757F7" w:rsidRDefault="005757F7" w:rsidP="005757F7">
      <w:pPr>
        <w:bidi/>
        <w:jc w:val="both"/>
        <w:rPr>
          <w:rFonts w:cs="David" w:hint="cs"/>
          <w:rtl/>
        </w:rPr>
      </w:pPr>
    </w:p>
    <w:p w14:paraId="0B47AA39" w14:textId="77777777" w:rsidR="005757F7" w:rsidRDefault="005757F7" w:rsidP="005757F7">
      <w:pPr>
        <w:bidi/>
        <w:jc w:val="both"/>
        <w:rPr>
          <w:rFonts w:cs="David" w:hint="cs"/>
          <w:u w:val="single"/>
          <w:rtl/>
        </w:rPr>
      </w:pPr>
      <w:r>
        <w:rPr>
          <w:rFonts w:cs="David" w:hint="cs"/>
          <w:u w:val="single"/>
          <w:rtl/>
        </w:rPr>
        <w:t>סהר פינטו:</w:t>
      </w:r>
    </w:p>
    <w:p w14:paraId="575A0BDF" w14:textId="77777777" w:rsidR="005757F7" w:rsidRDefault="005757F7" w:rsidP="005757F7">
      <w:pPr>
        <w:bidi/>
        <w:jc w:val="both"/>
        <w:rPr>
          <w:rFonts w:cs="David" w:hint="cs"/>
          <w:u w:val="single"/>
          <w:rtl/>
        </w:rPr>
      </w:pPr>
    </w:p>
    <w:p w14:paraId="34864892" w14:textId="77777777" w:rsidR="005757F7" w:rsidRDefault="005757F7" w:rsidP="005757F7">
      <w:pPr>
        <w:bidi/>
        <w:jc w:val="both"/>
        <w:rPr>
          <w:rFonts w:cs="David" w:hint="cs"/>
          <w:rtl/>
        </w:rPr>
      </w:pPr>
      <w:r>
        <w:rPr>
          <w:rFonts w:cs="David" w:hint="cs"/>
          <w:rtl/>
        </w:rPr>
        <w:tab/>
        <w:t xml:space="preserve">לא השגתי כלום. מנעת ממני אי-אמון כשיש עמדת ממשלה ברורה. </w:t>
      </w:r>
    </w:p>
    <w:p w14:paraId="1E9AEBB9" w14:textId="77777777" w:rsidR="005757F7" w:rsidRDefault="005757F7" w:rsidP="005757F7">
      <w:pPr>
        <w:bidi/>
        <w:jc w:val="both"/>
        <w:rPr>
          <w:rFonts w:cs="David" w:hint="cs"/>
          <w:rtl/>
        </w:rPr>
      </w:pPr>
    </w:p>
    <w:p w14:paraId="3851D427"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6449BA2" w14:textId="77777777" w:rsidR="005757F7" w:rsidRDefault="005757F7" w:rsidP="005757F7">
      <w:pPr>
        <w:bidi/>
        <w:jc w:val="both"/>
        <w:rPr>
          <w:rFonts w:cs="David" w:hint="cs"/>
          <w:rtl/>
        </w:rPr>
      </w:pPr>
    </w:p>
    <w:p w14:paraId="011369ED" w14:textId="77777777" w:rsidR="005757F7" w:rsidRDefault="005757F7" w:rsidP="005757F7">
      <w:pPr>
        <w:bidi/>
        <w:jc w:val="both"/>
        <w:rPr>
          <w:rFonts w:cs="David" w:hint="cs"/>
          <w:rtl/>
        </w:rPr>
      </w:pPr>
      <w:r>
        <w:rPr>
          <w:rFonts w:cs="David" w:hint="cs"/>
          <w:rtl/>
        </w:rPr>
        <w:tab/>
        <w:t>אני מציע שתעשו חשיבה על זה. צריך לזכור שגם במצב הקיים היום, הרי אם יקום השר ויגיד: רבותיי, לממשלה אין עמדה. אז מה, צריך לכפות עליו לקיים אי-אמון? מה תעשה?</w:t>
      </w:r>
    </w:p>
    <w:p w14:paraId="60D354EE" w14:textId="77777777" w:rsidR="005757F7" w:rsidRDefault="005757F7" w:rsidP="005757F7">
      <w:pPr>
        <w:bidi/>
        <w:jc w:val="both"/>
        <w:rPr>
          <w:rFonts w:cs="David" w:hint="cs"/>
          <w:rtl/>
        </w:rPr>
      </w:pPr>
    </w:p>
    <w:p w14:paraId="266E1245" w14:textId="77777777" w:rsidR="005757F7" w:rsidRDefault="005757F7" w:rsidP="005757F7">
      <w:pPr>
        <w:bidi/>
        <w:jc w:val="both"/>
        <w:rPr>
          <w:rFonts w:cs="David" w:hint="cs"/>
          <w:u w:val="single"/>
          <w:rtl/>
        </w:rPr>
      </w:pPr>
      <w:r>
        <w:rPr>
          <w:rFonts w:cs="David" w:hint="cs"/>
          <w:u w:val="single"/>
          <w:rtl/>
        </w:rPr>
        <w:t>סהר פינטו:</w:t>
      </w:r>
    </w:p>
    <w:p w14:paraId="67BF9DE8" w14:textId="77777777" w:rsidR="005757F7" w:rsidRDefault="005757F7" w:rsidP="005757F7">
      <w:pPr>
        <w:bidi/>
        <w:jc w:val="both"/>
        <w:rPr>
          <w:rFonts w:cs="David" w:hint="cs"/>
          <w:u w:val="single"/>
          <w:rtl/>
        </w:rPr>
      </w:pPr>
    </w:p>
    <w:p w14:paraId="3D19BA01" w14:textId="77777777" w:rsidR="005757F7" w:rsidRDefault="005757F7" w:rsidP="005757F7">
      <w:pPr>
        <w:bidi/>
        <w:jc w:val="both"/>
        <w:rPr>
          <w:rFonts w:cs="David" w:hint="cs"/>
          <w:rtl/>
        </w:rPr>
      </w:pPr>
      <w:r>
        <w:rPr>
          <w:rFonts w:cs="David" w:hint="cs"/>
          <w:rtl/>
        </w:rPr>
        <w:tab/>
        <w:t xml:space="preserve">זה משהו אחר. </w:t>
      </w:r>
    </w:p>
    <w:p w14:paraId="1F018159" w14:textId="77777777" w:rsidR="005757F7" w:rsidRDefault="005757F7" w:rsidP="005757F7">
      <w:pPr>
        <w:bidi/>
        <w:jc w:val="both"/>
        <w:rPr>
          <w:rFonts w:cs="David" w:hint="cs"/>
          <w:rtl/>
        </w:rPr>
      </w:pPr>
    </w:p>
    <w:p w14:paraId="17CBE3AA"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03E9AA4F" w14:textId="77777777" w:rsidR="005757F7" w:rsidRDefault="005757F7" w:rsidP="005757F7">
      <w:pPr>
        <w:bidi/>
        <w:jc w:val="both"/>
        <w:rPr>
          <w:rFonts w:cs="David" w:hint="cs"/>
          <w:rtl/>
        </w:rPr>
      </w:pPr>
    </w:p>
    <w:p w14:paraId="363738FF" w14:textId="77777777" w:rsidR="005757F7" w:rsidRDefault="005757F7" w:rsidP="005757F7">
      <w:pPr>
        <w:bidi/>
        <w:jc w:val="both"/>
        <w:rPr>
          <w:rFonts w:cs="David" w:hint="cs"/>
          <w:rtl/>
        </w:rPr>
      </w:pPr>
      <w:r>
        <w:rPr>
          <w:rFonts w:cs="David" w:hint="cs"/>
          <w:rtl/>
        </w:rPr>
        <w:tab/>
        <w:t xml:space="preserve">זה בדיוק אותו דבר. </w:t>
      </w:r>
    </w:p>
    <w:p w14:paraId="7F924D20" w14:textId="77777777" w:rsidR="005757F7" w:rsidRDefault="005757F7" w:rsidP="005757F7">
      <w:pPr>
        <w:bidi/>
        <w:jc w:val="both"/>
        <w:rPr>
          <w:rFonts w:cs="David" w:hint="cs"/>
          <w:rtl/>
        </w:rPr>
      </w:pPr>
    </w:p>
    <w:p w14:paraId="2AA5B133" w14:textId="77777777" w:rsidR="005757F7" w:rsidRDefault="005757F7" w:rsidP="005757F7">
      <w:pPr>
        <w:bidi/>
        <w:jc w:val="both"/>
        <w:rPr>
          <w:rFonts w:cs="David" w:hint="cs"/>
          <w:u w:val="single"/>
          <w:rtl/>
        </w:rPr>
      </w:pPr>
      <w:r>
        <w:rPr>
          <w:rFonts w:cs="David" w:hint="cs"/>
          <w:u w:val="single"/>
          <w:rtl/>
        </w:rPr>
        <w:t>סהר פינטו:</w:t>
      </w:r>
    </w:p>
    <w:p w14:paraId="318BACA6" w14:textId="77777777" w:rsidR="005757F7" w:rsidRDefault="005757F7" w:rsidP="005757F7">
      <w:pPr>
        <w:bidi/>
        <w:jc w:val="both"/>
        <w:rPr>
          <w:rFonts w:cs="David" w:hint="cs"/>
          <w:u w:val="single"/>
          <w:rtl/>
        </w:rPr>
      </w:pPr>
    </w:p>
    <w:p w14:paraId="566B1BD8" w14:textId="77777777" w:rsidR="005757F7" w:rsidRPr="00CD1E04" w:rsidRDefault="005757F7" w:rsidP="005757F7">
      <w:pPr>
        <w:bidi/>
        <w:jc w:val="both"/>
        <w:rPr>
          <w:rFonts w:cs="David" w:hint="cs"/>
          <w:rtl/>
        </w:rPr>
      </w:pPr>
      <w:r w:rsidRPr="00CD1E04">
        <w:rPr>
          <w:rFonts w:cs="David" w:hint="cs"/>
          <w:rtl/>
        </w:rPr>
        <w:tab/>
        <w:t xml:space="preserve">אתה יוצר בעיה בגלל חשש - - - </w:t>
      </w:r>
    </w:p>
    <w:p w14:paraId="66180881" w14:textId="77777777" w:rsidR="005757F7" w:rsidRDefault="005757F7" w:rsidP="005757F7">
      <w:pPr>
        <w:bidi/>
        <w:jc w:val="both"/>
        <w:rPr>
          <w:rFonts w:cs="David" w:hint="cs"/>
          <w:u w:val="single"/>
          <w:rtl/>
        </w:rPr>
      </w:pPr>
    </w:p>
    <w:p w14:paraId="430B314D"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F6F3B27" w14:textId="77777777" w:rsidR="005757F7" w:rsidRDefault="005757F7" w:rsidP="005757F7">
      <w:pPr>
        <w:bidi/>
        <w:jc w:val="both"/>
        <w:rPr>
          <w:rFonts w:cs="David" w:hint="cs"/>
          <w:u w:val="single"/>
          <w:rtl/>
        </w:rPr>
      </w:pPr>
    </w:p>
    <w:p w14:paraId="093D1B64" w14:textId="77777777" w:rsidR="005757F7" w:rsidRPr="00CD1E04" w:rsidRDefault="005757F7" w:rsidP="005757F7">
      <w:pPr>
        <w:bidi/>
        <w:jc w:val="both"/>
        <w:rPr>
          <w:rFonts w:cs="David" w:hint="cs"/>
          <w:rtl/>
        </w:rPr>
      </w:pPr>
      <w:r>
        <w:rPr>
          <w:rFonts w:cs="David" w:hint="cs"/>
          <w:rtl/>
        </w:rPr>
        <w:tab/>
        <w:t xml:space="preserve">מה זאת אומרת שזה לא קורה היום? זה לא קורה כי לא היתה סיטואציה - - - </w:t>
      </w:r>
    </w:p>
    <w:p w14:paraId="0850851A" w14:textId="77777777" w:rsidR="005757F7" w:rsidRDefault="005757F7" w:rsidP="005757F7">
      <w:pPr>
        <w:bidi/>
        <w:jc w:val="both"/>
        <w:rPr>
          <w:rFonts w:cs="David" w:hint="cs"/>
          <w:u w:val="single"/>
          <w:rtl/>
        </w:rPr>
      </w:pPr>
    </w:p>
    <w:p w14:paraId="140EEBA6" w14:textId="77777777" w:rsidR="005757F7" w:rsidRPr="004B7104" w:rsidRDefault="005757F7" w:rsidP="005757F7">
      <w:pPr>
        <w:bidi/>
        <w:jc w:val="both"/>
        <w:rPr>
          <w:rFonts w:cs="David" w:hint="cs"/>
          <w:u w:val="single"/>
          <w:rtl/>
        </w:rPr>
      </w:pPr>
      <w:r w:rsidRPr="004B7104">
        <w:rPr>
          <w:rFonts w:cs="David" w:hint="cs"/>
          <w:u w:val="single"/>
          <w:rtl/>
        </w:rPr>
        <w:t>זאב אלקין:</w:t>
      </w:r>
    </w:p>
    <w:p w14:paraId="1B72F16F" w14:textId="77777777" w:rsidR="005757F7" w:rsidRDefault="005757F7" w:rsidP="005757F7">
      <w:pPr>
        <w:bidi/>
        <w:jc w:val="both"/>
        <w:rPr>
          <w:rFonts w:cs="David" w:hint="cs"/>
          <w:u w:val="single"/>
          <w:rtl/>
        </w:rPr>
      </w:pPr>
    </w:p>
    <w:p w14:paraId="23A4F6A8" w14:textId="77777777" w:rsidR="005757F7" w:rsidRDefault="005757F7" w:rsidP="005757F7">
      <w:pPr>
        <w:bidi/>
        <w:jc w:val="both"/>
        <w:rPr>
          <w:rFonts w:cs="David" w:hint="cs"/>
          <w:rtl/>
        </w:rPr>
      </w:pPr>
      <w:r>
        <w:rPr>
          <w:rFonts w:cs="David" w:hint="cs"/>
          <w:rtl/>
        </w:rPr>
        <w:tab/>
        <w:t>כי היום פשוט להגיד לא תצביעו עכשיו כי לא איכפת לו. אם היה אכפת לו, בוודאי היה עושה.</w:t>
      </w:r>
    </w:p>
    <w:p w14:paraId="0A9761E0" w14:textId="77777777" w:rsidR="005757F7" w:rsidRDefault="005757F7" w:rsidP="005757F7">
      <w:pPr>
        <w:bidi/>
        <w:jc w:val="both"/>
        <w:rPr>
          <w:rFonts w:cs="David" w:hint="cs"/>
          <w:rtl/>
        </w:rPr>
      </w:pPr>
    </w:p>
    <w:p w14:paraId="6C9295DB"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E8BD756" w14:textId="77777777" w:rsidR="005757F7" w:rsidRDefault="005757F7" w:rsidP="005757F7">
      <w:pPr>
        <w:bidi/>
        <w:jc w:val="both"/>
        <w:rPr>
          <w:rFonts w:cs="David" w:hint="cs"/>
          <w:rtl/>
        </w:rPr>
      </w:pPr>
    </w:p>
    <w:p w14:paraId="65D0E3EB" w14:textId="77777777" w:rsidR="005757F7" w:rsidRDefault="005757F7" w:rsidP="005757F7">
      <w:pPr>
        <w:bidi/>
        <w:jc w:val="both"/>
        <w:rPr>
          <w:rFonts w:cs="David" w:hint="cs"/>
          <w:rtl/>
        </w:rPr>
      </w:pPr>
      <w:r>
        <w:rPr>
          <w:rFonts w:cs="David" w:hint="cs"/>
          <w:rtl/>
        </w:rPr>
        <w:tab/>
        <w:t>הוא יגיד שאין להם עמדה ואין אי-אמון ונגמר העניין. מה, תכפה עליו אי-אמון כשאין לו עמדה? אז במה תביע אי-אמון, בעמדה שאין?</w:t>
      </w:r>
    </w:p>
    <w:p w14:paraId="19C49ADF" w14:textId="77777777" w:rsidR="005757F7" w:rsidRPr="00CD1E04" w:rsidRDefault="005757F7" w:rsidP="005757F7">
      <w:pPr>
        <w:bidi/>
        <w:jc w:val="both"/>
        <w:rPr>
          <w:rFonts w:cs="David" w:hint="cs"/>
          <w:rtl/>
        </w:rPr>
      </w:pPr>
    </w:p>
    <w:p w14:paraId="26761117" w14:textId="77777777" w:rsidR="005757F7" w:rsidRPr="004B7104" w:rsidRDefault="005757F7" w:rsidP="005757F7">
      <w:pPr>
        <w:bidi/>
        <w:jc w:val="both"/>
        <w:rPr>
          <w:rFonts w:cs="David" w:hint="cs"/>
          <w:rtl/>
        </w:rPr>
      </w:pPr>
      <w:r w:rsidRPr="00584755">
        <w:rPr>
          <w:rFonts w:cs="David" w:hint="cs"/>
          <w:u w:val="single"/>
          <w:rtl/>
        </w:rPr>
        <w:t>סהר פינטו:</w:t>
      </w:r>
    </w:p>
    <w:p w14:paraId="1A7A5C0D" w14:textId="77777777" w:rsidR="005757F7" w:rsidRDefault="005757F7" w:rsidP="005757F7">
      <w:pPr>
        <w:bidi/>
        <w:jc w:val="both"/>
        <w:rPr>
          <w:rFonts w:cs="David" w:hint="cs"/>
          <w:rtl/>
        </w:rPr>
      </w:pPr>
    </w:p>
    <w:p w14:paraId="632A1724" w14:textId="77777777" w:rsidR="005757F7" w:rsidRDefault="005757F7" w:rsidP="005757F7">
      <w:pPr>
        <w:bidi/>
        <w:jc w:val="both"/>
        <w:rPr>
          <w:rFonts w:cs="David" w:hint="cs"/>
          <w:rtl/>
        </w:rPr>
      </w:pPr>
      <w:r>
        <w:rPr>
          <w:rFonts w:cs="David" w:hint="cs"/>
          <w:rtl/>
        </w:rPr>
        <w:tab/>
        <w:t xml:space="preserve">אבל בפועל יש עמדה. </w:t>
      </w:r>
    </w:p>
    <w:p w14:paraId="60C6B7A9" w14:textId="77777777" w:rsidR="005757F7" w:rsidRDefault="005757F7" w:rsidP="005757F7">
      <w:pPr>
        <w:bidi/>
        <w:jc w:val="both"/>
        <w:rPr>
          <w:rFonts w:cs="David" w:hint="cs"/>
          <w:rtl/>
        </w:rPr>
      </w:pPr>
    </w:p>
    <w:p w14:paraId="4280CAB3"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1ED1BFA" w14:textId="77777777" w:rsidR="005757F7" w:rsidRDefault="005757F7" w:rsidP="005757F7">
      <w:pPr>
        <w:bidi/>
        <w:jc w:val="both"/>
        <w:rPr>
          <w:rFonts w:cs="David" w:hint="cs"/>
          <w:rtl/>
        </w:rPr>
      </w:pPr>
    </w:p>
    <w:p w14:paraId="605735B0" w14:textId="77777777" w:rsidR="005757F7" w:rsidRPr="004B7104" w:rsidRDefault="005757F7" w:rsidP="005757F7">
      <w:pPr>
        <w:bidi/>
        <w:jc w:val="both"/>
        <w:rPr>
          <w:rFonts w:cs="David" w:hint="cs"/>
          <w:rtl/>
        </w:rPr>
      </w:pPr>
      <w:r>
        <w:rPr>
          <w:rFonts w:cs="David" w:hint="cs"/>
          <w:rtl/>
        </w:rPr>
        <w:tab/>
        <w:t xml:space="preserve">עזוב בפועל, אבל על מה אתה מביע אי-אמון? עלה השר ואומר: רבותיי, אין לנו עמדה. במה תצביע עכשיו אי-אמון. אתה עכשיו יושב ראש הכנסת. תגיד לו: אני יודע מהידע שלי שאתם נגד ולכן - - - </w:t>
      </w:r>
    </w:p>
    <w:p w14:paraId="0CB3820C" w14:textId="77777777" w:rsidR="005757F7" w:rsidRPr="004B7104" w:rsidRDefault="005757F7" w:rsidP="005757F7">
      <w:pPr>
        <w:bidi/>
        <w:jc w:val="both"/>
        <w:rPr>
          <w:rFonts w:cs="David" w:hint="cs"/>
          <w:rtl/>
        </w:rPr>
      </w:pPr>
    </w:p>
    <w:p w14:paraId="5D90C96B" w14:textId="77777777" w:rsidR="005757F7" w:rsidRPr="004B7104" w:rsidRDefault="005757F7" w:rsidP="005757F7">
      <w:pPr>
        <w:bidi/>
        <w:jc w:val="both"/>
        <w:rPr>
          <w:rFonts w:cs="David" w:hint="cs"/>
          <w:rtl/>
        </w:rPr>
      </w:pPr>
      <w:r w:rsidRPr="00584755">
        <w:rPr>
          <w:rFonts w:cs="David" w:hint="cs"/>
          <w:u w:val="single"/>
          <w:rtl/>
        </w:rPr>
        <w:t>רונית חייקין:</w:t>
      </w:r>
    </w:p>
    <w:p w14:paraId="168BFD84" w14:textId="77777777" w:rsidR="005757F7" w:rsidRDefault="005757F7" w:rsidP="005757F7">
      <w:pPr>
        <w:bidi/>
        <w:jc w:val="both"/>
        <w:rPr>
          <w:rFonts w:cs="David" w:hint="cs"/>
          <w:rtl/>
        </w:rPr>
      </w:pPr>
    </w:p>
    <w:p w14:paraId="13897D29" w14:textId="77777777" w:rsidR="005757F7" w:rsidRDefault="005757F7" w:rsidP="005757F7">
      <w:pPr>
        <w:bidi/>
        <w:jc w:val="both"/>
        <w:rPr>
          <w:rFonts w:cs="David" w:hint="cs"/>
          <w:rtl/>
        </w:rPr>
      </w:pPr>
      <w:r>
        <w:rPr>
          <w:rFonts w:cs="David" w:hint="cs"/>
          <w:rtl/>
        </w:rPr>
        <w:tab/>
        <w:t xml:space="preserve">אתם מצרים פה את יכולת העבודה של האופוזיציה. </w:t>
      </w:r>
    </w:p>
    <w:p w14:paraId="1C9336F5" w14:textId="77777777" w:rsidR="005757F7" w:rsidRDefault="005757F7" w:rsidP="005757F7">
      <w:pPr>
        <w:bidi/>
        <w:jc w:val="both"/>
        <w:rPr>
          <w:rFonts w:cs="David" w:hint="cs"/>
          <w:rtl/>
        </w:rPr>
      </w:pPr>
    </w:p>
    <w:p w14:paraId="56B01D29"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D5B84A9" w14:textId="77777777" w:rsidR="005757F7" w:rsidRDefault="005757F7" w:rsidP="005757F7">
      <w:pPr>
        <w:bidi/>
        <w:jc w:val="both"/>
        <w:rPr>
          <w:rFonts w:cs="David" w:hint="cs"/>
          <w:rtl/>
        </w:rPr>
      </w:pPr>
    </w:p>
    <w:p w14:paraId="7AFD2E45" w14:textId="77777777" w:rsidR="005757F7" w:rsidRDefault="005757F7" w:rsidP="005757F7">
      <w:pPr>
        <w:bidi/>
        <w:jc w:val="both"/>
        <w:rPr>
          <w:rFonts w:cs="David" w:hint="cs"/>
          <w:rtl/>
        </w:rPr>
      </w:pPr>
      <w:r>
        <w:rPr>
          <w:rFonts w:cs="David" w:hint="cs"/>
          <w:rtl/>
        </w:rPr>
        <w:tab/>
        <w:t xml:space="preserve">לא נכון. </w:t>
      </w:r>
    </w:p>
    <w:p w14:paraId="5DE4F5F7" w14:textId="77777777" w:rsidR="005757F7" w:rsidRDefault="005757F7" w:rsidP="005757F7">
      <w:pPr>
        <w:bidi/>
        <w:jc w:val="both"/>
        <w:rPr>
          <w:rFonts w:cs="David" w:hint="cs"/>
          <w:rtl/>
        </w:rPr>
      </w:pPr>
    </w:p>
    <w:p w14:paraId="33BCE9F6" w14:textId="77777777" w:rsidR="005757F7" w:rsidRDefault="005757F7" w:rsidP="005757F7">
      <w:pPr>
        <w:bidi/>
        <w:jc w:val="both"/>
        <w:rPr>
          <w:rFonts w:cs="David" w:hint="cs"/>
          <w:u w:val="single"/>
          <w:rtl/>
        </w:rPr>
      </w:pPr>
      <w:r>
        <w:rPr>
          <w:rFonts w:cs="David" w:hint="cs"/>
          <w:u w:val="single"/>
          <w:rtl/>
        </w:rPr>
        <w:t>רונית חייקין:</w:t>
      </w:r>
    </w:p>
    <w:p w14:paraId="7168450D" w14:textId="77777777" w:rsidR="005757F7" w:rsidRDefault="005757F7" w:rsidP="005757F7">
      <w:pPr>
        <w:bidi/>
        <w:jc w:val="both"/>
        <w:rPr>
          <w:rFonts w:cs="David" w:hint="cs"/>
          <w:u w:val="single"/>
          <w:rtl/>
        </w:rPr>
      </w:pPr>
    </w:p>
    <w:p w14:paraId="482DF6E3" w14:textId="77777777" w:rsidR="005757F7" w:rsidRDefault="005757F7" w:rsidP="005757F7">
      <w:pPr>
        <w:bidi/>
        <w:jc w:val="both"/>
        <w:rPr>
          <w:rFonts w:cs="David" w:hint="cs"/>
          <w:rtl/>
        </w:rPr>
      </w:pPr>
      <w:r>
        <w:rPr>
          <w:rFonts w:cs="David" w:hint="cs"/>
          <w:rtl/>
        </w:rPr>
        <w:tab/>
        <w:t xml:space="preserve">אם הוא באמת עולה לצורך תרגיל? </w:t>
      </w:r>
    </w:p>
    <w:p w14:paraId="26654359" w14:textId="77777777" w:rsidR="005757F7" w:rsidRDefault="005757F7" w:rsidP="005757F7">
      <w:pPr>
        <w:bidi/>
        <w:jc w:val="both"/>
        <w:rPr>
          <w:rFonts w:cs="David" w:hint="cs"/>
          <w:rtl/>
        </w:rPr>
      </w:pPr>
    </w:p>
    <w:p w14:paraId="15D581DB" w14:textId="77777777" w:rsidR="005757F7" w:rsidRDefault="005757F7" w:rsidP="005757F7">
      <w:pPr>
        <w:bidi/>
        <w:jc w:val="both"/>
        <w:rPr>
          <w:rFonts w:cs="David" w:hint="cs"/>
          <w:rtl/>
        </w:rPr>
      </w:pPr>
      <w:r w:rsidRPr="00797D4E">
        <w:rPr>
          <w:rFonts w:cs="David" w:hint="cs"/>
          <w:u w:val="single"/>
          <w:rtl/>
        </w:rPr>
        <w:t>ארבל אסטרחן:</w:t>
      </w:r>
    </w:p>
    <w:p w14:paraId="3AE35DD7" w14:textId="77777777" w:rsidR="005757F7" w:rsidRDefault="005757F7" w:rsidP="005757F7">
      <w:pPr>
        <w:bidi/>
        <w:jc w:val="both"/>
        <w:rPr>
          <w:rFonts w:cs="David" w:hint="cs"/>
          <w:rtl/>
        </w:rPr>
      </w:pPr>
      <w:r>
        <w:rPr>
          <w:rFonts w:cs="David" w:hint="cs"/>
          <w:rtl/>
        </w:rPr>
        <w:tab/>
      </w:r>
    </w:p>
    <w:p w14:paraId="3F93CC2F" w14:textId="77777777" w:rsidR="005757F7" w:rsidRDefault="005757F7" w:rsidP="005757F7">
      <w:pPr>
        <w:bidi/>
        <w:jc w:val="both"/>
        <w:rPr>
          <w:rFonts w:cs="David" w:hint="cs"/>
          <w:rtl/>
        </w:rPr>
      </w:pPr>
      <w:r>
        <w:rPr>
          <w:rFonts w:cs="David" w:hint="cs"/>
          <w:rtl/>
        </w:rPr>
        <w:tab/>
        <w:t xml:space="preserve">אז אי-אפשר יהיה להגיש אי-אמון. </w:t>
      </w:r>
    </w:p>
    <w:p w14:paraId="240D0111" w14:textId="77777777" w:rsidR="005757F7" w:rsidRPr="00CD1E04" w:rsidRDefault="005757F7" w:rsidP="005757F7">
      <w:pPr>
        <w:bidi/>
        <w:jc w:val="both"/>
        <w:rPr>
          <w:rFonts w:cs="David" w:hint="cs"/>
          <w:rtl/>
        </w:rPr>
      </w:pPr>
    </w:p>
    <w:p w14:paraId="21EEA26C"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AD9DA61" w14:textId="77777777" w:rsidR="005757F7" w:rsidRDefault="005757F7" w:rsidP="005757F7">
      <w:pPr>
        <w:bidi/>
        <w:jc w:val="both"/>
        <w:rPr>
          <w:rFonts w:cs="David" w:hint="cs"/>
          <w:u w:val="single"/>
          <w:rtl/>
        </w:rPr>
      </w:pPr>
    </w:p>
    <w:p w14:paraId="729BB093" w14:textId="77777777" w:rsidR="005757F7" w:rsidRDefault="005757F7" w:rsidP="005757F7">
      <w:pPr>
        <w:bidi/>
        <w:jc w:val="both"/>
        <w:rPr>
          <w:rFonts w:cs="David" w:hint="cs"/>
          <w:rtl/>
        </w:rPr>
      </w:pPr>
      <w:r>
        <w:rPr>
          <w:rFonts w:cs="David" w:hint="cs"/>
          <w:rtl/>
        </w:rPr>
        <w:tab/>
        <w:t xml:space="preserve">גם היום הוא יכול לעשות את זה. מה מונע ממנו לעשות את זה היום. </w:t>
      </w:r>
    </w:p>
    <w:p w14:paraId="59D1E279" w14:textId="77777777" w:rsidR="005757F7" w:rsidRDefault="005757F7" w:rsidP="005757F7">
      <w:pPr>
        <w:bidi/>
        <w:jc w:val="both"/>
        <w:rPr>
          <w:rFonts w:cs="David" w:hint="cs"/>
          <w:rtl/>
        </w:rPr>
      </w:pPr>
    </w:p>
    <w:p w14:paraId="63EA2B86" w14:textId="77777777" w:rsidR="005757F7" w:rsidRDefault="005757F7" w:rsidP="005757F7">
      <w:pPr>
        <w:bidi/>
        <w:jc w:val="both"/>
        <w:rPr>
          <w:rFonts w:cs="David" w:hint="cs"/>
          <w:rtl/>
        </w:rPr>
      </w:pPr>
      <w:r>
        <w:rPr>
          <w:rFonts w:cs="David" w:hint="cs"/>
          <w:rtl/>
        </w:rPr>
        <w:tab/>
        <w:t xml:space="preserve">הרי מה את משיגה בזה? מה המטרה של הכלי הזה? מכיוון שיש אפשרות לדחות בשבוע </w:t>
      </w:r>
      <w:r>
        <w:rPr>
          <w:rFonts w:cs="David"/>
          <w:rtl/>
        </w:rPr>
        <w:t>–</w:t>
      </w:r>
      <w:r>
        <w:rPr>
          <w:rFonts w:cs="David" w:hint="cs"/>
          <w:rtl/>
        </w:rPr>
        <w:t xml:space="preserve"> הרי הכלי לא מפיל את הממשלה. מטרת הכלי היא להביך את הממשלה. לפעמים לגרום למצב שאתה מייצר שינוי בהצבעה. בדיוק את זה אתה משיג. </w:t>
      </w:r>
    </w:p>
    <w:p w14:paraId="29949F47" w14:textId="77777777" w:rsidR="005757F7" w:rsidRDefault="005757F7" w:rsidP="005757F7">
      <w:pPr>
        <w:bidi/>
        <w:jc w:val="both"/>
        <w:rPr>
          <w:rFonts w:cs="David" w:hint="cs"/>
          <w:rtl/>
        </w:rPr>
      </w:pPr>
    </w:p>
    <w:p w14:paraId="45AF3A57" w14:textId="77777777" w:rsidR="005757F7" w:rsidRDefault="005757F7" w:rsidP="005757F7">
      <w:pPr>
        <w:bidi/>
        <w:jc w:val="both"/>
        <w:rPr>
          <w:rFonts w:cs="David" w:hint="cs"/>
          <w:u w:val="single"/>
          <w:rtl/>
        </w:rPr>
      </w:pPr>
      <w:r>
        <w:rPr>
          <w:rFonts w:cs="David" w:hint="cs"/>
          <w:u w:val="single"/>
          <w:rtl/>
        </w:rPr>
        <w:t>רונית חייקין:</w:t>
      </w:r>
    </w:p>
    <w:p w14:paraId="6E5DE362" w14:textId="77777777" w:rsidR="005757F7" w:rsidRDefault="005757F7" w:rsidP="005757F7">
      <w:pPr>
        <w:bidi/>
        <w:jc w:val="both"/>
        <w:rPr>
          <w:rFonts w:cs="David" w:hint="cs"/>
          <w:u w:val="single"/>
          <w:rtl/>
        </w:rPr>
      </w:pPr>
    </w:p>
    <w:p w14:paraId="22E92741" w14:textId="77777777" w:rsidR="005757F7" w:rsidRDefault="005757F7" w:rsidP="005757F7">
      <w:pPr>
        <w:bidi/>
        <w:jc w:val="both"/>
        <w:rPr>
          <w:rFonts w:cs="David" w:hint="cs"/>
          <w:rtl/>
        </w:rPr>
      </w:pPr>
      <w:r>
        <w:rPr>
          <w:rFonts w:cs="David" w:hint="cs"/>
          <w:rtl/>
        </w:rPr>
        <w:tab/>
        <w:t xml:space="preserve">אתה מונע ממנה לדחות בשבוע. </w:t>
      </w:r>
    </w:p>
    <w:p w14:paraId="6593BDCE" w14:textId="77777777" w:rsidR="005757F7" w:rsidRDefault="005757F7" w:rsidP="005757F7">
      <w:pPr>
        <w:bidi/>
        <w:jc w:val="both"/>
        <w:rPr>
          <w:rFonts w:cs="David" w:hint="cs"/>
          <w:rtl/>
        </w:rPr>
      </w:pPr>
    </w:p>
    <w:p w14:paraId="6FE575D4"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0E638BB" w14:textId="77777777" w:rsidR="005757F7" w:rsidRDefault="005757F7" w:rsidP="005757F7">
      <w:pPr>
        <w:bidi/>
        <w:jc w:val="both"/>
        <w:rPr>
          <w:rFonts w:cs="David" w:hint="cs"/>
          <w:rtl/>
        </w:rPr>
      </w:pPr>
    </w:p>
    <w:p w14:paraId="2B1B3B5F" w14:textId="77777777" w:rsidR="005757F7" w:rsidRDefault="005757F7" w:rsidP="005757F7">
      <w:pPr>
        <w:bidi/>
        <w:jc w:val="both"/>
        <w:rPr>
          <w:rFonts w:cs="David" w:hint="cs"/>
          <w:rtl/>
        </w:rPr>
      </w:pPr>
      <w:r>
        <w:rPr>
          <w:rFonts w:cs="David" w:hint="cs"/>
          <w:rtl/>
        </w:rPr>
        <w:tab/>
        <w:t xml:space="preserve">ומונע ממנה לדחות בשבוע כשהיא באה ואומרת שאין לה עמדה. </w:t>
      </w:r>
    </w:p>
    <w:p w14:paraId="4EC17265" w14:textId="77777777" w:rsidR="005757F7" w:rsidRDefault="005757F7" w:rsidP="005757F7">
      <w:pPr>
        <w:bidi/>
        <w:jc w:val="both"/>
        <w:rPr>
          <w:rFonts w:cs="David" w:hint="cs"/>
          <w:rtl/>
        </w:rPr>
      </w:pPr>
    </w:p>
    <w:p w14:paraId="6E4E6016" w14:textId="77777777" w:rsidR="005757F7" w:rsidRPr="007520BD" w:rsidRDefault="005757F7" w:rsidP="005757F7">
      <w:pPr>
        <w:bidi/>
        <w:jc w:val="both"/>
        <w:rPr>
          <w:rFonts w:cs="David" w:hint="cs"/>
          <w:u w:val="single"/>
          <w:rtl/>
        </w:rPr>
      </w:pPr>
      <w:r w:rsidRPr="007520BD">
        <w:rPr>
          <w:rFonts w:cs="David" w:hint="cs"/>
          <w:u w:val="single"/>
          <w:rtl/>
        </w:rPr>
        <w:t>רונית חייקין</w:t>
      </w:r>
      <w:r>
        <w:rPr>
          <w:rFonts w:cs="David" w:hint="cs"/>
          <w:u w:val="single"/>
          <w:rtl/>
        </w:rPr>
        <w:t>:</w:t>
      </w:r>
    </w:p>
    <w:p w14:paraId="4FC90C33" w14:textId="77777777" w:rsidR="005757F7" w:rsidRDefault="005757F7" w:rsidP="005757F7">
      <w:pPr>
        <w:bidi/>
        <w:jc w:val="both"/>
        <w:rPr>
          <w:rFonts w:cs="David" w:hint="cs"/>
          <w:rtl/>
        </w:rPr>
      </w:pPr>
    </w:p>
    <w:p w14:paraId="6EE5E30E" w14:textId="77777777" w:rsidR="005757F7" w:rsidRDefault="005757F7" w:rsidP="005757F7">
      <w:pPr>
        <w:bidi/>
        <w:jc w:val="both"/>
        <w:rPr>
          <w:rFonts w:cs="David" w:hint="cs"/>
          <w:rtl/>
        </w:rPr>
      </w:pPr>
      <w:r>
        <w:rPr>
          <w:rFonts w:cs="David" w:hint="cs"/>
          <w:rtl/>
        </w:rPr>
        <w:tab/>
        <w:t xml:space="preserve">אני רציתי לדחות בשבוע, אתה לא נותן לי לדחות בשבוע. </w:t>
      </w:r>
    </w:p>
    <w:p w14:paraId="04448AD3" w14:textId="77777777" w:rsidR="005757F7" w:rsidRDefault="005757F7" w:rsidP="005757F7">
      <w:pPr>
        <w:keepLines/>
        <w:bidi/>
        <w:jc w:val="both"/>
        <w:rPr>
          <w:rFonts w:cs="David" w:hint="cs"/>
          <w:rtl/>
        </w:rPr>
      </w:pPr>
    </w:p>
    <w:p w14:paraId="548E6225" w14:textId="77777777" w:rsidR="005757F7" w:rsidRPr="00D20085" w:rsidRDefault="005757F7" w:rsidP="005757F7">
      <w:pPr>
        <w:keepLines/>
        <w:bidi/>
        <w:jc w:val="both"/>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755806B2" w14:textId="77777777" w:rsidR="005757F7" w:rsidRDefault="005757F7" w:rsidP="005757F7">
      <w:pPr>
        <w:keepLines/>
        <w:bidi/>
        <w:jc w:val="both"/>
        <w:rPr>
          <w:rFonts w:cs="David" w:hint="cs"/>
          <w:rtl/>
        </w:rPr>
      </w:pPr>
    </w:p>
    <w:p w14:paraId="4D05D206" w14:textId="77777777" w:rsidR="005757F7" w:rsidRDefault="005757F7" w:rsidP="005757F7">
      <w:pPr>
        <w:keepLines/>
        <w:bidi/>
        <w:jc w:val="both"/>
        <w:rPr>
          <w:rFonts w:cs="David" w:hint="cs"/>
          <w:rtl/>
        </w:rPr>
      </w:pPr>
      <w:r>
        <w:rPr>
          <w:rFonts w:cs="David" w:hint="cs"/>
          <w:rtl/>
        </w:rPr>
        <w:tab/>
        <w:t xml:space="preserve">אבל זה ממילא בשליטת הממשלה. הרי הממשלה היום יכולה להגיד שהיא רוצה להצביע עכשיו, אז מה זה עזר לך? הרי ברור לך לגמרי שאם יש לך רוב, הממשלה תגיד להצביע בעוד שבוע ואם אין לך רוב היא תגיד להצביע עכשיו, אז מה זה עזר. </w:t>
      </w:r>
    </w:p>
    <w:p w14:paraId="735717A7" w14:textId="77777777" w:rsidR="005757F7" w:rsidRDefault="005757F7" w:rsidP="005757F7">
      <w:pPr>
        <w:bidi/>
        <w:jc w:val="both"/>
        <w:rPr>
          <w:rFonts w:cs="David" w:hint="cs"/>
          <w:rtl/>
        </w:rPr>
      </w:pPr>
    </w:p>
    <w:p w14:paraId="6F335BF3" w14:textId="77777777" w:rsidR="005757F7" w:rsidRDefault="005757F7" w:rsidP="005757F7">
      <w:pPr>
        <w:bidi/>
        <w:jc w:val="both"/>
        <w:rPr>
          <w:rFonts w:cs="David" w:hint="cs"/>
          <w:u w:val="single"/>
          <w:rtl/>
        </w:rPr>
      </w:pPr>
      <w:r>
        <w:rPr>
          <w:rFonts w:cs="David" w:hint="cs"/>
          <w:u w:val="single"/>
          <w:rtl/>
        </w:rPr>
        <w:t>רונית חייקין:</w:t>
      </w:r>
    </w:p>
    <w:p w14:paraId="205B63E7" w14:textId="77777777" w:rsidR="005757F7" w:rsidRDefault="005757F7" w:rsidP="005757F7">
      <w:pPr>
        <w:bidi/>
        <w:jc w:val="both"/>
        <w:rPr>
          <w:rFonts w:cs="David" w:hint="cs"/>
          <w:u w:val="single"/>
          <w:rtl/>
        </w:rPr>
      </w:pPr>
    </w:p>
    <w:p w14:paraId="6D145AAC" w14:textId="77777777" w:rsidR="005757F7" w:rsidRPr="00B07041" w:rsidRDefault="005757F7" w:rsidP="005757F7">
      <w:pPr>
        <w:bidi/>
        <w:jc w:val="both"/>
        <w:rPr>
          <w:rFonts w:cs="David" w:hint="cs"/>
          <w:rtl/>
        </w:rPr>
      </w:pPr>
      <w:r>
        <w:rPr>
          <w:rFonts w:cs="David" w:hint="cs"/>
          <w:rtl/>
        </w:rPr>
        <w:tab/>
        <w:t xml:space="preserve">אנחנו נחשוב על זה. </w:t>
      </w:r>
    </w:p>
    <w:p w14:paraId="40E77CCF" w14:textId="77777777" w:rsidR="005757F7" w:rsidRPr="004B7104" w:rsidRDefault="005757F7" w:rsidP="005757F7">
      <w:pPr>
        <w:bidi/>
        <w:jc w:val="both"/>
        <w:rPr>
          <w:rFonts w:cs="David" w:hint="cs"/>
          <w:u w:val="single"/>
          <w:rtl/>
        </w:rPr>
      </w:pPr>
    </w:p>
    <w:p w14:paraId="0BABE2A6"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C22BECA" w14:textId="77777777" w:rsidR="005757F7" w:rsidRDefault="005757F7" w:rsidP="005757F7">
      <w:pPr>
        <w:bidi/>
        <w:jc w:val="both"/>
        <w:rPr>
          <w:rFonts w:cs="David" w:hint="cs"/>
          <w:rtl/>
        </w:rPr>
      </w:pPr>
    </w:p>
    <w:p w14:paraId="3BFE25F9" w14:textId="77777777" w:rsidR="005757F7" w:rsidRDefault="005757F7" w:rsidP="005757F7">
      <w:pPr>
        <w:bidi/>
        <w:jc w:val="both"/>
        <w:rPr>
          <w:rFonts w:cs="David" w:hint="cs"/>
          <w:rtl/>
        </w:rPr>
      </w:pPr>
      <w:r>
        <w:rPr>
          <w:rFonts w:cs="David" w:hint="cs"/>
          <w:rtl/>
        </w:rPr>
        <w:tab/>
        <w:t xml:space="preserve">אני חושב שהמנגנון הזה הוא מנגנון נכון. אני אומר עוד פעם, גם אם מישהו יעשה תרגיל, ואני לא מבטל את האפשרות שהוא יעשה, התוצאות הנלוות של התרגיל הזה הן כאלה, שאני לא בטוח שכדאי לו להיכנס לשם. </w:t>
      </w:r>
    </w:p>
    <w:p w14:paraId="20038C16" w14:textId="77777777" w:rsidR="005757F7" w:rsidRDefault="005757F7" w:rsidP="005757F7">
      <w:pPr>
        <w:bidi/>
        <w:jc w:val="both"/>
        <w:rPr>
          <w:rFonts w:cs="David" w:hint="cs"/>
          <w:rtl/>
        </w:rPr>
      </w:pPr>
    </w:p>
    <w:p w14:paraId="4321FE89" w14:textId="77777777" w:rsidR="005757F7" w:rsidRDefault="005757F7" w:rsidP="005757F7">
      <w:pPr>
        <w:bidi/>
        <w:jc w:val="both"/>
        <w:rPr>
          <w:rFonts w:cs="David" w:hint="cs"/>
          <w:u w:val="single"/>
          <w:rtl/>
        </w:rPr>
      </w:pPr>
      <w:r>
        <w:rPr>
          <w:rFonts w:cs="David" w:hint="cs"/>
          <w:u w:val="single"/>
          <w:rtl/>
        </w:rPr>
        <w:t>סהר פינטו:</w:t>
      </w:r>
    </w:p>
    <w:p w14:paraId="0A2E9FBF" w14:textId="77777777" w:rsidR="005757F7" w:rsidRDefault="005757F7" w:rsidP="005757F7">
      <w:pPr>
        <w:bidi/>
        <w:jc w:val="both"/>
        <w:rPr>
          <w:rFonts w:cs="David" w:hint="cs"/>
          <w:u w:val="single"/>
          <w:rtl/>
        </w:rPr>
      </w:pPr>
    </w:p>
    <w:p w14:paraId="39B30AEC" w14:textId="77777777" w:rsidR="005757F7" w:rsidRDefault="005757F7" w:rsidP="005757F7">
      <w:pPr>
        <w:bidi/>
        <w:jc w:val="both"/>
        <w:rPr>
          <w:rFonts w:cs="David" w:hint="cs"/>
          <w:rtl/>
        </w:rPr>
      </w:pPr>
      <w:r>
        <w:rPr>
          <w:rFonts w:cs="David" w:hint="cs"/>
          <w:rtl/>
        </w:rPr>
        <w:tab/>
        <w:t xml:space="preserve">שיהיה ברור, המנגנון הוא שתהיה אפשרות לעלות ומפנים את השאלה לממשלה. </w:t>
      </w:r>
    </w:p>
    <w:p w14:paraId="24B6E3D7" w14:textId="77777777" w:rsidR="005757F7" w:rsidRDefault="005757F7" w:rsidP="005757F7">
      <w:pPr>
        <w:bidi/>
        <w:jc w:val="both"/>
        <w:rPr>
          <w:rFonts w:cs="David" w:hint="cs"/>
          <w:rtl/>
        </w:rPr>
      </w:pPr>
    </w:p>
    <w:p w14:paraId="174F7C5C"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F629350" w14:textId="77777777" w:rsidR="005757F7" w:rsidRDefault="005757F7" w:rsidP="005757F7">
      <w:pPr>
        <w:bidi/>
        <w:jc w:val="both"/>
        <w:rPr>
          <w:rFonts w:cs="David" w:hint="cs"/>
          <w:rtl/>
        </w:rPr>
      </w:pPr>
    </w:p>
    <w:p w14:paraId="63BA3F40" w14:textId="77777777" w:rsidR="005757F7" w:rsidRDefault="005757F7" w:rsidP="005757F7">
      <w:pPr>
        <w:bidi/>
        <w:jc w:val="both"/>
        <w:rPr>
          <w:rFonts w:cs="David" w:hint="cs"/>
          <w:rtl/>
        </w:rPr>
      </w:pPr>
      <w:r>
        <w:rPr>
          <w:rFonts w:cs="David" w:hint="cs"/>
          <w:rtl/>
        </w:rPr>
        <w:tab/>
        <w:t xml:space="preserve">בוודאי. אדם בא ואומר, באותו רגע השר שלי נמצא. אתה מתאר לך את המבוכה אם יש שר שלא יודע מה קורה? אתה יודע איזה בלגאן אתה יוצר לו? אני לא בטוח שזה לא מיטיב מאוד - - - </w:t>
      </w:r>
    </w:p>
    <w:p w14:paraId="7B195642" w14:textId="77777777" w:rsidR="005757F7" w:rsidRDefault="005757F7" w:rsidP="005757F7">
      <w:pPr>
        <w:bidi/>
        <w:jc w:val="both"/>
        <w:rPr>
          <w:rFonts w:cs="David" w:hint="cs"/>
          <w:rtl/>
        </w:rPr>
      </w:pPr>
    </w:p>
    <w:p w14:paraId="160F2448" w14:textId="77777777" w:rsidR="005757F7" w:rsidRDefault="005757F7" w:rsidP="005757F7">
      <w:pPr>
        <w:bidi/>
        <w:jc w:val="both"/>
        <w:rPr>
          <w:rFonts w:cs="David" w:hint="cs"/>
          <w:u w:val="single"/>
          <w:rtl/>
        </w:rPr>
      </w:pPr>
      <w:r>
        <w:rPr>
          <w:rFonts w:cs="David" w:hint="cs"/>
          <w:u w:val="single"/>
          <w:rtl/>
        </w:rPr>
        <w:t>ירדנה מלר-הורוביץ:</w:t>
      </w:r>
    </w:p>
    <w:p w14:paraId="5DEF8CD6" w14:textId="77777777" w:rsidR="005757F7" w:rsidRDefault="005757F7" w:rsidP="005757F7">
      <w:pPr>
        <w:bidi/>
        <w:jc w:val="both"/>
        <w:rPr>
          <w:rFonts w:cs="David" w:hint="cs"/>
          <w:rtl/>
        </w:rPr>
      </w:pPr>
    </w:p>
    <w:p w14:paraId="49FACDCD" w14:textId="77777777" w:rsidR="005757F7" w:rsidRDefault="005757F7" w:rsidP="005757F7">
      <w:pPr>
        <w:bidi/>
        <w:jc w:val="both"/>
        <w:rPr>
          <w:rFonts w:cs="David" w:hint="cs"/>
          <w:rtl/>
        </w:rPr>
      </w:pPr>
      <w:r>
        <w:rPr>
          <w:rFonts w:cs="David" w:hint="cs"/>
          <w:rtl/>
        </w:rPr>
        <w:tab/>
        <w:t xml:space="preserve">מייד קופצים עליו: אין לכם עמדה, אין לכם עמדה. </w:t>
      </w:r>
    </w:p>
    <w:p w14:paraId="35B60611" w14:textId="77777777" w:rsidR="005757F7" w:rsidRDefault="005757F7" w:rsidP="005757F7">
      <w:pPr>
        <w:bidi/>
        <w:jc w:val="both"/>
        <w:rPr>
          <w:rFonts w:cs="David" w:hint="cs"/>
          <w:rtl/>
        </w:rPr>
      </w:pPr>
    </w:p>
    <w:p w14:paraId="231396CA" w14:textId="77777777" w:rsidR="005757F7" w:rsidRPr="00D20085" w:rsidRDefault="005757F7" w:rsidP="005757F7">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18C8A57" w14:textId="77777777" w:rsidR="005757F7" w:rsidRDefault="005757F7" w:rsidP="005757F7">
      <w:pPr>
        <w:bidi/>
        <w:jc w:val="both"/>
        <w:rPr>
          <w:rFonts w:cs="David" w:hint="cs"/>
          <w:rtl/>
        </w:rPr>
      </w:pPr>
    </w:p>
    <w:p w14:paraId="47A405F8" w14:textId="77777777" w:rsidR="005757F7" w:rsidRDefault="005757F7" w:rsidP="005757F7">
      <w:pPr>
        <w:bidi/>
        <w:jc w:val="both"/>
        <w:rPr>
          <w:rFonts w:cs="David" w:hint="cs"/>
          <w:rtl/>
        </w:rPr>
      </w:pPr>
      <w:r>
        <w:rPr>
          <w:rFonts w:cs="David" w:hint="cs"/>
          <w:rtl/>
        </w:rPr>
        <w:tab/>
        <w:t xml:space="preserve">תחשבו על זה. </w:t>
      </w:r>
    </w:p>
    <w:p w14:paraId="7A85D72D" w14:textId="77777777" w:rsidR="005757F7" w:rsidRDefault="005757F7" w:rsidP="005757F7">
      <w:pPr>
        <w:bidi/>
        <w:jc w:val="both"/>
        <w:rPr>
          <w:rFonts w:cs="David" w:hint="cs"/>
          <w:rtl/>
        </w:rPr>
      </w:pPr>
    </w:p>
    <w:p w14:paraId="7B9CE29D" w14:textId="77777777" w:rsidR="005757F7" w:rsidRDefault="005757F7" w:rsidP="005757F7">
      <w:pPr>
        <w:bidi/>
        <w:jc w:val="both"/>
        <w:rPr>
          <w:rFonts w:cs="David" w:hint="cs"/>
          <w:rtl/>
        </w:rPr>
      </w:pPr>
      <w:r>
        <w:rPr>
          <w:rFonts w:cs="David" w:hint="cs"/>
          <w:rtl/>
        </w:rPr>
        <w:tab/>
        <w:t xml:space="preserve">תודה רבה, המשך בשבוע הבא באותה שעה. </w:t>
      </w:r>
    </w:p>
    <w:p w14:paraId="4CAE983F" w14:textId="77777777" w:rsidR="005757F7" w:rsidRDefault="005757F7" w:rsidP="005757F7">
      <w:pPr>
        <w:bidi/>
        <w:jc w:val="both"/>
        <w:rPr>
          <w:rFonts w:cs="David" w:hint="cs"/>
          <w:rtl/>
        </w:rPr>
      </w:pPr>
    </w:p>
    <w:p w14:paraId="6113826D" w14:textId="77777777" w:rsidR="005757F7" w:rsidRPr="004B7104" w:rsidRDefault="005757F7" w:rsidP="005757F7">
      <w:pPr>
        <w:bidi/>
        <w:jc w:val="both"/>
        <w:rPr>
          <w:rFonts w:cs="David" w:hint="cs"/>
          <w:rtl/>
        </w:rPr>
      </w:pPr>
    </w:p>
    <w:p w14:paraId="447F6BC2" w14:textId="77777777" w:rsidR="005757F7" w:rsidRPr="00B07041" w:rsidRDefault="005757F7" w:rsidP="005757F7">
      <w:pPr>
        <w:bidi/>
        <w:jc w:val="both"/>
        <w:rPr>
          <w:rFonts w:cs="David" w:hint="cs"/>
          <w:b/>
          <w:bCs/>
          <w:u w:val="single"/>
          <w:rtl/>
        </w:rPr>
      </w:pPr>
      <w:r w:rsidRPr="00B07041">
        <w:rPr>
          <w:rFonts w:cs="David" w:hint="cs"/>
          <w:b/>
          <w:bCs/>
          <w:u w:val="single"/>
          <w:rtl/>
        </w:rPr>
        <w:t>(הישיבה ננעלה בשעה 14:30)</w:t>
      </w:r>
    </w:p>
    <w:p w14:paraId="6755DB59" w14:textId="77777777" w:rsidR="005757F7" w:rsidRPr="00B07041" w:rsidRDefault="005757F7" w:rsidP="005757F7">
      <w:pPr>
        <w:bidi/>
        <w:jc w:val="both"/>
        <w:rPr>
          <w:rFonts w:cs="David" w:hint="cs"/>
          <w:b/>
          <w:bCs/>
          <w:u w:val="single"/>
          <w:rtl/>
        </w:rPr>
      </w:pPr>
    </w:p>
    <w:p w14:paraId="63CCD86C" w14:textId="77777777" w:rsidR="005757F7" w:rsidRPr="006A14E3" w:rsidRDefault="005757F7" w:rsidP="005757F7">
      <w:pPr>
        <w:bidi/>
        <w:jc w:val="both"/>
        <w:rPr>
          <w:rFonts w:cs="David" w:hint="cs"/>
          <w:sz w:val="28"/>
          <w:szCs w:val="28"/>
          <w:rtl/>
        </w:rPr>
      </w:pPr>
      <w:r w:rsidRPr="004B7104">
        <w:rPr>
          <w:rFonts w:cs="David" w:hint="cs"/>
          <w:rtl/>
        </w:rPr>
        <w:t xml:space="preserve">                                                                                                                         </w:t>
      </w:r>
      <w:r>
        <w:rPr>
          <w:rFonts w:cs="David" w:hint="cs"/>
          <w:sz w:val="28"/>
          <w:szCs w:val="28"/>
          <w:rtl/>
        </w:rPr>
        <w:t xml:space="preserve">                                                    </w:t>
      </w:r>
    </w:p>
    <w:p w14:paraId="44978113" w14:textId="77777777" w:rsidR="00552A80" w:rsidRPr="005757F7" w:rsidRDefault="00552A80" w:rsidP="005757F7">
      <w:pPr>
        <w:bidi/>
      </w:pPr>
    </w:p>
    <w:sectPr w:rsidR="00552A80" w:rsidRPr="005757F7" w:rsidSect="005757F7">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4DFE5" w14:textId="77777777" w:rsidR="005757F7" w:rsidRDefault="005757F7">
      <w:r>
        <w:separator/>
      </w:r>
    </w:p>
  </w:endnote>
  <w:endnote w:type="continuationSeparator" w:id="0">
    <w:p w14:paraId="4436CF37" w14:textId="77777777" w:rsidR="005757F7" w:rsidRDefault="00575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F8794" w14:textId="77777777" w:rsidR="005757F7" w:rsidRDefault="005757F7">
      <w:r>
        <w:separator/>
      </w:r>
    </w:p>
  </w:footnote>
  <w:footnote w:type="continuationSeparator" w:id="0">
    <w:p w14:paraId="50A298F9" w14:textId="77777777" w:rsidR="005757F7" w:rsidRDefault="00575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EDF3C" w14:textId="77777777" w:rsidR="005757F7" w:rsidRDefault="005757F7" w:rsidP="005757F7">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076B40D" w14:textId="77777777" w:rsidR="005757F7" w:rsidRDefault="005757F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6882B" w14:textId="77777777" w:rsidR="005757F7" w:rsidRDefault="005757F7" w:rsidP="005757F7">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44</w:t>
    </w:r>
    <w:r>
      <w:rPr>
        <w:rStyle w:val="PageNumber"/>
        <w:rFonts w:cs="David"/>
        <w:szCs w:val="24"/>
      </w:rPr>
      <w:fldChar w:fldCharType="end"/>
    </w:r>
  </w:p>
  <w:p w14:paraId="0922805D" w14:textId="77777777" w:rsidR="005757F7" w:rsidRDefault="005757F7" w:rsidP="005757F7">
    <w:pPr>
      <w:pStyle w:val="Header"/>
      <w:ind w:right="360"/>
      <w:rPr>
        <w:rFonts w:cs="David" w:hint="cs"/>
        <w:sz w:val="24"/>
        <w:szCs w:val="24"/>
        <w:rtl/>
      </w:rPr>
    </w:pPr>
    <w:r>
      <w:rPr>
        <w:rFonts w:cs="David" w:hint="cs"/>
        <w:sz w:val="24"/>
        <w:szCs w:val="24"/>
        <w:rtl/>
      </w:rPr>
      <w:t>ועדת הכנסת</w:t>
    </w:r>
  </w:p>
  <w:p w14:paraId="0BA31FBE" w14:textId="77777777" w:rsidR="005757F7" w:rsidRDefault="005757F7" w:rsidP="005757F7">
    <w:pPr>
      <w:pStyle w:val="Header"/>
      <w:ind w:right="360"/>
      <w:rPr>
        <w:rFonts w:cs="David" w:hint="cs"/>
        <w:sz w:val="24"/>
        <w:szCs w:val="24"/>
        <w:rtl/>
      </w:rPr>
    </w:pPr>
    <w:r>
      <w:rPr>
        <w:rFonts w:cs="David" w:hint="cs"/>
        <w:sz w:val="24"/>
        <w:szCs w:val="24"/>
        <w:rtl/>
      </w:rPr>
      <w:t>25/05/2010</w:t>
    </w:r>
  </w:p>
  <w:p w14:paraId="0C057918" w14:textId="77777777" w:rsidR="005757F7" w:rsidRDefault="005757F7">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7547"/>
    <w:multiLevelType w:val="hybridMultilevel"/>
    <w:tmpl w:val="9BD85BFA"/>
    <w:lvl w:ilvl="0" w:tplc="E9EEDEC8">
      <w:start w:val="1"/>
      <w:numFmt w:val="decimal"/>
      <w:lvlText w:val="%1."/>
      <w:lvlJc w:val="left"/>
      <w:pPr>
        <w:tabs>
          <w:tab w:val="num" w:pos="540"/>
        </w:tabs>
        <w:ind w:left="540" w:hanging="360"/>
      </w:pPr>
      <w:rPr>
        <w:rFonts w:hint="default"/>
        <w:u w:val="none"/>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 w15:restartNumberingAfterBreak="0">
    <w:nsid w:val="29710B79"/>
    <w:multiLevelType w:val="hybridMultilevel"/>
    <w:tmpl w:val="94CCE428"/>
    <w:lvl w:ilvl="0" w:tplc="E11A245E">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401904605">
    <w:abstractNumId w:val="2"/>
  </w:num>
  <w:num w:numId="2" w16cid:durableId="584149036">
    <w:abstractNumId w:val="0"/>
  </w:num>
  <w:num w:numId="3" w16cid:durableId="700739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53295פרוטוקול_ישיבת_ועדה.doc"/>
    <w:docVar w:name="StartMode" w:val="3"/>
  </w:docVars>
  <w:rsids>
    <w:rsidRoot w:val="003F6100"/>
    <w:rsid w:val="003F6100"/>
    <w:rsid w:val="004760ED"/>
    <w:rsid w:val="00552A80"/>
    <w:rsid w:val="005757F7"/>
    <w:rsid w:val="00965806"/>
    <w:rsid w:val="00D435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0C856E"/>
  <w15:chartTrackingRefBased/>
  <w15:docId w15:val="{DB3BACBC-B072-4D66-A191-DB82B987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757F7"/>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5757F7"/>
    <w:rPr>
      <w:rFonts w:cs="Miriam"/>
      <w:lang w:bidi="he-IL"/>
    </w:rPr>
  </w:style>
  <w:style w:type="paragraph" w:styleId="Footer">
    <w:name w:val="footer"/>
    <w:basedOn w:val="Normal"/>
    <w:rsid w:val="005757F7"/>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8248</Words>
  <Characters>47019</Characters>
  <Application>Microsoft Office Word</Application>
  <DocSecurity>0</DocSecurity>
  <Lines>391</Lines>
  <Paragraphs>110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