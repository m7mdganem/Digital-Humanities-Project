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11C95" w14:textId="77777777" w:rsidR="00F43A8E" w:rsidRPr="00F43A8E" w:rsidRDefault="00F43A8E" w:rsidP="00F43A8E">
      <w:pPr>
        <w:pStyle w:val="Heading5"/>
        <w:jc w:val="left"/>
        <w:rPr>
          <w:b/>
          <w:bCs/>
          <w:rtl/>
        </w:rPr>
      </w:pPr>
      <w:r w:rsidRPr="00F43A8E">
        <w:rPr>
          <w:b/>
          <w:bCs/>
          <w:rtl/>
        </w:rPr>
        <w:t xml:space="preserve">הכנסת </w:t>
      </w:r>
      <w:r w:rsidRPr="00F43A8E">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43A8E">
        <w:rPr>
          <w:b/>
          <w:bCs/>
          <w:rtl/>
        </w:rPr>
        <w:tab/>
        <w:t>נוסח לא מתוקן</w:t>
      </w:r>
    </w:p>
    <w:p w14:paraId="48624151" w14:textId="77777777" w:rsidR="00F43A8E" w:rsidRPr="00F43A8E" w:rsidRDefault="00F43A8E" w:rsidP="00F43A8E">
      <w:pPr>
        <w:bidi/>
        <w:jc w:val="both"/>
        <w:rPr>
          <w:rFonts w:cs="David" w:hint="cs"/>
          <w:b/>
          <w:bCs/>
          <w:rtl/>
        </w:rPr>
      </w:pPr>
      <w:r w:rsidRPr="00F43A8E">
        <w:rPr>
          <w:rFonts w:cs="David"/>
          <w:b/>
          <w:bCs/>
          <w:rtl/>
        </w:rPr>
        <w:t xml:space="preserve">מושב </w:t>
      </w:r>
      <w:r w:rsidRPr="00F43A8E">
        <w:rPr>
          <w:rFonts w:cs="David" w:hint="cs"/>
          <w:b/>
          <w:bCs/>
          <w:rtl/>
        </w:rPr>
        <w:t>שני</w:t>
      </w:r>
    </w:p>
    <w:p w14:paraId="7C709B50" w14:textId="77777777" w:rsidR="00F43A8E" w:rsidRPr="00F43A8E" w:rsidRDefault="00F43A8E" w:rsidP="00F43A8E">
      <w:pPr>
        <w:bidi/>
        <w:jc w:val="both"/>
        <w:rPr>
          <w:rFonts w:cs="David"/>
          <w:b/>
          <w:bCs/>
          <w:rtl/>
        </w:rPr>
      </w:pPr>
    </w:p>
    <w:p w14:paraId="07034992" w14:textId="77777777" w:rsidR="00F43A8E" w:rsidRPr="00F43A8E" w:rsidRDefault="00F43A8E" w:rsidP="00F43A8E">
      <w:pPr>
        <w:bidi/>
        <w:jc w:val="both"/>
        <w:rPr>
          <w:rFonts w:cs="David"/>
          <w:b/>
          <w:bCs/>
          <w:rtl/>
        </w:rPr>
      </w:pPr>
    </w:p>
    <w:p w14:paraId="242A231C" w14:textId="77777777" w:rsidR="00F43A8E" w:rsidRPr="00F43A8E" w:rsidRDefault="00F43A8E" w:rsidP="00F43A8E">
      <w:pPr>
        <w:bidi/>
        <w:jc w:val="both"/>
        <w:rPr>
          <w:rFonts w:cs="David"/>
          <w:b/>
          <w:bCs/>
          <w:rtl/>
        </w:rPr>
      </w:pPr>
    </w:p>
    <w:p w14:paraId="7F919E11" w14:textId="77777777" w:rsidR="00F43A8E" w:rsidRPr="00F43A8E" w:rsidRDefault="00F43A8E" w:rsidP="00F43A8E">
      <w:pPr>
        <w:bidi/>
        <w:jc w:val="both"/>
        <w:rPr>
          <w:rFonts w:cs="David"/>
          <w:b/>
          <w:bCs/>
          <w:rtl/>
        </w:rPr>
      </w:pPr>
    </w:p>
    <w:p w14:paraId="1069FB86" w14:textId="77777777" w:rsidR="00F43A8E" w:rsidRPr="00F43A8E" w:rsidRDefault="00F43A8E" w:rsidP="00F43A8E">
      <w:pPr>
        <w:bidi/>
        <w:jc w:val="center"/>
        <w:rPr>
          <w:rFonts w:cs="David" w:hint="cs"/>
          <w:b/>
          <w:bCs/>
          <w:rtl/>
        </w:rPr>
      </w:pPr>
      <w:r w:rsidRPr="00F43A8E">
        <w:rPr>
          <w:rFonts w:cs="David"/>
          <w:b/>
          <w:bCs/>
          <w:rtl/>
        </w:rPr>
        <w:t>פרוטוקול מס'</w:t>
      </w:r>
      <w:r w:rsidRPr="00F43A8E">
        <w:rPr>
          <w:rFonts w:cs="David" w:hint="cs"/>
          <w:b/>
          <w:bCs/>
          <w:rtl/>
        </w:rPr>
        <w:t xml:space="preserve"> 92</w:t>
      </w:r>
    </w:p>
    <w:p w14:paraId="4CE2F535" w14:textId="77777777" w:rsidR="00F43A8E" w:rsidRPr="00F43A8E" w:rsidRDefault="00F43A8E" w:rsidP="00F43A8E">
      <w:pPr>
        <w:bidi/>
        <w:jc w:val="center"/>
        <w:rPr>
          <w:rFonts w:cs="David" w:hint="cs"/>
          <w:b/>
          <w:bCs/>
          <w:rtl/>
        </w:rPr>
      </w:pPr>
      <w:r w:rsidRPr="00F43A8E">
        <w:rPr>
          <w:rFonts w:cs="David" w:hint="cs"/>
          <w:b/>
          <w:bCs/>
          <w:rtl/>
        </w:rPr>
        <w:t>מישיבת ועדת הכנסת</w:t>
      </w:r>
    </w:p>
    <w:p w14:paraId="39E5CE91" w14:textId="77777777" w:rsidR="00F43A8E" w:rsidRPr="00F43A8E" w:rsidRDefault="00F43A8E" w:rsidP="00F43A8E">
      <w:pPr>
        <w:bidi/>
        <w:jc w:val="center"/>
        <w:rPr>
          <w:rFonts w:cs="David" w:hint="cs"/>
          <w:b/>
          <w:bCs/>
          <w:rtl/>
        </w:rPr>
      </w:pPr>
      <w:r w:rsidRPr="00F43A8E">
        <w:rPr>
          <w:rFonts w:cs="David" w:hint="cs"/>
          <w:b/>
          <w:bCs/>
          <w:u w:val="single"/>
          <w:rtl/>
        </w:rPr>
        <w:t xml:space="preserve">יום שלישי, ב' באדר </w:t>
      </w:r>
      <w:proofErr w:type="spellStart"/>
      <w:r w:rsidRPr="00F43A8E">
        <w:rPr>
          <w:rFonts w:cs="David" w:hint="cs"/>
          <w:b/>
          <w:bCs/>
          <w:u w:val="single"/>
          <w:rtl/>
        </w:rPr>
        <w:t>התשס"ז</w:t>
      </w:r>
      <w:proofErr w:type="spellEnd"/>
      <w:r w:rsidRPr="00F43A8E">
        <w:rPr>
          <w:rFonts w:cs="David" w:hint="cs"/>
          <w:b/>
          <w:bCs/>
          <w:u w:val="single"/>
          <w:rtl/>
        </w:rPr>
        <w:t xml:space="preserve"> (20 בפברואר 2007), שעה 09:30</w:t>
      </w:r>
    </w:p>
    <w:p w14:paraId="40326220" w14:textId="77777777" w:rsidR="00F43A8E" w:rsidRPr="00F43A8E" w:rsidRDefault="00F43A8E" w:rsidP="00F43A8E">
      <w:pPr>
        <w:bidi/>
        <w:jc w:val="both"/>
        <w:rPr>
          <w:rFonts w:cs="David"/>
          <w:b/>
          <w:bCs/>
          <w:rtl/>
        </w:rPr>
      </w:pPr>
    </w:p>
    <w:p w14:paraId="67EB2A1B" w14:textId="77777777" w:rsidR="00F43A8E" w:rsidRPr="00F43A8E" w:rsidRDefault="00F43A8E" w:rsidP="00F43A8E">
      <w:pPr>
        <w:bidi/>
        <w:jc w:val="both"/>
        <w:rPr>
          <w:rFonts w:cs="David"/>
          <w:b/>
          <w:bCs/>
          <w:rtl/>
        </w:rPr>
      </w:pPr>
    </w:p>
    <w:p w14:paraId="43BB4EC3" w14:textId="77777777" w:rsidR="00F43A8E" w:rsidRPr="00F43A8E" w:rsidRDefault="00F43A8E" w:rsidP="00F43A8E">
      <w:pPr>
        <w:tabs>
          <w:tab w:val="left" w:pos="1221"/>
        </w:tabs>
        <w:bidi/>
        <w:jc w:val="both"/>
        <w:rPr>
          <w:rFonts w:cs="David" w:hint="cs"/>
          <w:b/>
          <w:bCs/>
          <w:u w:val="single"/>
          <w:rtl/>
        </w:rPr>
      </w:pPr>
    </w:p>
    <w:p w14:paraId="03C95979" w14:textId="77777777" w:rsidR="00F43A8E" w:rsidRPr="00F43A8E" w:rsidRDefault="00F43A8E" w:rsidP="00F43A8E">
      <w:pPr>
        <w:tabs>
          <w:tab w:val="left" w:pos="1221"/>
        </w:tabs>
        <w:bidi/>
        <w:jc w:val="both"/>
        <w:rPr>
          <w:rFonts w:cs="David" w:hint="cs"/>
          <w:b/>
          <w:bCs/>
          <w:rtl/>
        </w:rPr>
      </w:pPr>
      <w:r w:rsidRPr="00F43A8E">
        <w:rPr>
          <w:rFonts w:cs="David"/>
          <w:b/>
          <w:bCs/>
          <w:u w:val="single"/>
          <w:rtl/>
        </w:rPr>
        <w:t>סדר היום</w:t>
      </w:r>
      <w:r w:rsidRPr="00F43A8E">
        <w:rPr>
          <w:rFonts w:cs="David"/>
          <w:rtl/>
        </w:rPr>
        <w:t>:</w:t>
      </w:r>
    </w:p>
    <w:p w14:paraId="5E7A2722" w14:textId="77777777" w:rsidR="00F43A8E" w:rsidRPr="00F43A8E" w:rsidRDefault="00F43A8E" w:rsidP="00F43A8E">
      <w:pPr>
        <w:bidi/>
        <w:jc w:val="both"/>
        <w:rPr>
          <w:rFonts w:cs="David" w:hint="cs"/>
          <w:b/>
          <w:bCs/>
          <w:rtl/>
        </w:rPr>
      </w:pPr>
    </w:p>
    <w:p w14:paraId="0F3C3BB1" w14:textId="77777777" w:rsidR="00F43A8E" w:rsidRPr="00F43A8E" w:rsidRDefault="00F43A8E" w:rsidP="00F43A8E">
      <w:pPr>
        <w:bidi/>
        <w:jc w:val="both"/>
        <w:rPr>
          <w:rFonts w:cs="David" w:hint="cs"/>
          <w:rtl/>
        </w:rPr>
      </w:pPr>
      <w:r w:rsidRPr="00F43A8E">
        <w:rPr>
          <w:rFonts w:cs="David" w:hint="cs"/>
          <w:rtl/>
        </w:rPr>
        <w:t>1. ערעורים על החלטת יו"ר הכנסת והסגנים שלא לאשר דחיפות הצעות לסדר-היום.</w:t>
      </w:r>
    </w:p>
    <w:p w14:paraId="14CA9DD7" w14:textId="77777777" w:rsidR="00F43A8E" w:rsidRPr="00F43A8E" w:rsidRDefault="00F43A8E" w:rsidP="00F43A8E">
      <w:pPr>
        <w:bidi/>
        <w:jc w:val="both"/>
        <w:rPr>
          <w:rFonts w:cs="David" w:hint="cs"/>
          <w:rtl/>
        </w:rPr>
      </w:pPr>
      <w:r w:rsidRPr="00F43A8E">
        <w:rPr>
          <w:rFonts w:cs="David" w:hint="cs"/>
          <w:rtl/>
        </w:rPr>
        <w:t xml:space="preserve">2. הצעת חוק הכנסת (תיקון </w:t>
      </w:r>
      <w:r w:rsidRPr="00F43A8E">
        <w:rPr>
          <w:rFonts w:cs="David"/>
          <w:rtl/>
        </w:rPr>
        <w:t>–</w:t>
      </w:r>
      <w:r w:rsidRPr="00F43A8E">
        <w:rPr>
          <w:rFonts w:cs="David" w:hint="cs"/>
          <w:rtl/>
        </w:rPr>
        <w:t xml:space="preserve"> צמצום מספר החברים בוועדות הכנסת הקבועות), </w:t>
      </w:r>
      <w:proofErr w:type="spellStart"/>
      <w:r w:rsidRPr="00F43A8E">
        <w:rPr>
          <w:rFonts w:cs="David" w:hint="cs"/>
          <w:rtl/>
        </w:rPr>
        <w:t>התשס"ז</w:t>
      </w:r>
      <w:proofErr w:type="spellEnd"/>
      <w:r w:rsidRPr="00F43A8E">
        <w:rPr>
          <w:rFonts w:cs="David" w:hint="cs"/>
          <w:rtl/>
        </w:rPr>
        <w:t>-</w:t>
      </w:r>
    </w:p>
    <w:p w14:paraId="3C15FED9" w14:textId="77777777" w:rsidR="00F43A8E" w:rsidRPr="00F43A8E" w:rsidRDefault="00F43A8E" w:rsidP="00F43A8E">
      <w:pPr>
        <w:bidi/>
        <w:jc w:val="both"/>
        <w:rPr>
          <w:rFonts w:cs="David" w:hint="cs"/>
          <w:rtl/>
        </w:rPr>
      </w:pPr>
      <w:r w:rsidRPr="00F43A8E">
        <w:rPr>
          <w:rFonts w:cs="David" w:hint="cs"/>
          <w:rtl/>
        </w:rPr>
        <w:t xml:space="preserve">    2006, פ/1870 </w:t>
      </w:r>
      <w:r w:rsidRPr="00F43A8E">
        <w:rPr>
          <w:rFonts w:cs="David"/>
          <w:rtl/>
        </w:rPr>
        <w:t>–</w:t>
      </w:r>
      <w:r w:rsidRPr="00F43A8E">
        <w:rPr>
          <w:rFonts w:cs="David" w:hint="cs"/>
          <w:rtl/>
        </w:rPr>
        <w:t xml:space="preserve"> הצעת חה"כ גדעון סער וקבוצת ח"כים </w:t>
      </w:r>
      <w:r w:rsidRPr="00F43A8E">
        <w:rPr>
          <w:rFonts w:cs="David"/>
          <w:rtl/>
        </w:rPr>
        <w:t>–</w:t>
      </w:r>
      <w:r w:rsidRPr="00F43A8E">
        <w:rPr>
          <w:rFonts w:cs="David" w:hint="cs"/>
          <w:rtl/>
        </w:rPr>
        <w:t xml:space="preserve"> הכנה לקריאה ראשונה, רביזיה. </w:t>
      </w:r>
    </w:p>
    <w:p w14:paraId="32DE9816" w14:textId="77777777" w:rsidR="00F43A8E" w:rsidRPr="00F43A8E" w:rsidRDefault="00F43A8E" w:rsidP="00F43A8E">
      <w:pPr>
        <w:bidi/>
        <w:jc w:val="both"/>
        <w:rPr>
          <w:rFonts w:cs="David" w:hint="cs"/>
          <w:rtl/>
        </w:rPr>
      </w:pPr>
      <w:r w:rsidRPr="00F43A8E">
        <w:rPr>
          <w:rFonts w:cs="David" w:hint="cs"/>
          <w:rtl/>
        </w:rPr>
        <w:t>3. בקשת יו"ר ועדת החוקה, חוק ומשפט להעברת הצעות החוק הבאות מוועדת החוקה,</w:t>
      </w:r>
    </w:p>
    <w:p w14:paraId="207D41E3" w14:textId="77777777" w:rsidR="00F43A8E" w:rsidRPr="00F43A8E" w:rsidRDefault="00F43A8E" w:rsidP="00F43A8E">
      <w:pPr>
        <w:bidi/>
        <w:jc w:val="both"/>
        <w:rPr>
          <w:rFonts w:cs="David" w:hint="cs"/>
          <w:rtl/>
        </w:rPr>
      </w:pPr>
      <w:r w:rsidRPr="00F43A8E">
        <w:rPr>
          <w:rFonts w:cs="David" w:hint="cs"/>
          <w:rtl/>
        </w:rPr>
        <w:t xml:space="preserve">     חוק ומשפט לדיון בוועדת החוץ והביטחון:</w:t>
      </w:r>
    </w:p>
    <w:p w14:paraId="0055564B" w14:textId="77777777" w:rsidR="00F43A8E" w:rsidRPr="00F43A8E" w:rsidRDefault="00F43A8E" w:rsidP="00F43A8E">
      <w:pPr>
        <w:bidi/>
        <w:jc w:val="both"/>
        <w:rPr>
          <w:rFonts w:cs="David" w:hint="cs"/>
          <w:rtl/>
        </w:rPr>
      </w:pPr>
      <w:r w:rsidRPr="00F43A8E">
        <w:rPr>
          <w:rFonts w:cs="David" w:hint="cs"/>
          <w:rtl/>
        </w:rPr>
        <w:t xml:space="preserve">     א. הצעת חוק השיפוט הצבאי (תיקון </w:t>
      </w:r>
      <w:r w:rsidRPr="00F43A8E">
        <w:rPr>
          <w:rFonts w:cs="David"/>
          <w:rtl/>
        </w:rPr>
        <w:t>–</w:t>
      </w:r>
      <w:r w:rsidRPr="00F43A8E">
        <w:rPr>
          <w:rFonts w:cs="David" w:hint="cs"/>
          <w:rtl/>
        </w:rPr>
        <w:t xml:space="preserve"> הוראות בדבר רישום במרשם הפלילי), </w:t>
      </w:r>
      <w:proofErr w:type="spellStart"/>
      <w:r w:rsidRPr="00F43A8E">
        <w:rPr>
          <w:rFonts w:cs="David" w:hint="cs"/>
          <w:rtl/>
        </w:rPr>
        <w:t>התשס"ו</w:t>
      </w:r>
      <w:proofErr w:type="spellEnd"/>
      <w:r w:rsidRPr="00F43A8E">
        <w:rPr>
          <w:rFonts w:cs="David" w:hint="cs"/>
          <w:rtl/>
        </w:rPr>
        <w:t xml:space="preserve">- </w:t>
      </w:r>
    </w:p>
    <w:p w14:paraId="64DC30E5" w14:textId="77777777" w:rsidR="00F43A8E" w:rsidRPr="00F43A8E" w:rsidRDefault="00F43A8E" w:rsidP="00F43A8E">
      <w:pPr>
        <w:bidi/>
        <w:jc w:val="both"/>
        <w:rPr>
          <w:rFonts w:cs="David" w:hint="cs"/>
          <w:rtl/>
        </w:rPr>
      </w:pPr>
      <w:r w:rsidRPr="00F43A8E">
        <w:rPr>
          <w:rFonts w:cs="David" w:hint="cs"/>
          <w:rtl/>
        </w:rPr>
        <w:t xml:space="preserve">          2006 (פ/635/17), הצעת חבר הכנסת אורי אריאל.</w:t>
      </w:r>
    </w:p>
    <w:p w14:paraId="6E4C9D21" w14:textId="77777777" w:rsidR="00F43A8E" w:rsidRPr="00F43A8E" w:rsidRDefault="00F43A8E" w:rsidP="00F43A8E">
      <w:pPr>
        <w:bidi/>
        <w:jc w:val="both"/>
        <w:rPr>
          <w:rFonts w:cs="David" w:hint="cs"/>
          <w:rtl/>
        </w:rPr>
      </w:pPr>
      <w:r w:rsidRPr="00F43A8E">
        <w:rPr>
          <w:rFonts w:cs="David" w:hint="cs"/>
          <w:rtl/>
        </w:rPr>
        <w:t xml:space="preserve">     ב. הצעת חוק השיפוט הצבאי (תיקון </w:t>
      </w:r>
      <w:r w:rsidRPr="00F43A8E">
        <w:rPr>
          <w:rFonts w:cs="David"/>
          <w:rtl/>
        </w:rPr>
        <w:t>–</w:t>
      </w:r>
      <w:r w:rsidRPr="00F43A8E">
        <w:rPr>
          <w:rFonts w:cs="David" w:hint="cs"/>
          <w:rtl/>
        </w:rPr>
        <w:t xml:space="preserve"> סייג לרישום במרשם הפלילי), </w:t>
      </w:r>
      <w:proofErr w:type="spellStart"/>
      <w:r w:rsidRPr="00F43A8E">
        <w:rPr>
          <w:rFonts w:cs="David" w:hint="cs"/>
          <w:rtl/>
        </w:rPr>
        <w:t>התשס"ו</w:t>
      </w:r>
      <w:proofErr w:type="spellEnd"/>
      <w:r w:rsidRPr="00F43A8E">
        <w:rPr>
          <w:rFonts w:cs="David" w:hint="cs"/>
          <w:rtl/>
        </w:rPr>
        <w:t xml:space="preserve">-2006, </w:t>
      </w:r>
    </w:p>
    <w:p w14:paraId="0C34DE59" w14:textId="77777777" w:rsidR="00F43A8E" w:rsidRPr="00F43A8E" w:rsidRDefault="00F43A8E" w:rsidP="00F43A8E">
      <w:pPr>
        <w:bidi/>
        <w:jc w:val="both"/>
        <w:rPr>
          <w:rFonts w:cs="David" w:hint="cs"/>
          <w:rtl/>
        </w:rPr>
      </w:pPr>
      <w:r w:rsidRPr="00F43A8E">
        <w:rPr>
          <w:rFonts w:cs="David" w:hint="cs"/>
          <w:rtl/>
        </w:rPr>
        <w:t xml:space="preserve">         (פ/1413/17), הצעת חבר הכנסת דני יתום.</w:t>
      </w:r>
    </w:p>
    <w:p w14:paraId="6342AA69" w14:textId="77777777" w:rsidR="00F43A8E" w:rsidRPr="00F43A8E" w:rsidRDefault="00F43A8E" w:rsidP="00F43A8E">
      <w:pPr>
        <w:bidi/>
        <w:jc w:val="both"/>
        <w:rPr>
          <w:rFonts w:cs="David" w:hint="cs"/>
          <w:rtl/>
        </w:rPr>
      </w:pPr>
      <w:r w:rsidRPr="00F43A8E">
        <w:rPr>
          <w:rFonts w:cs="David" w:hint="cs"/>
          <w:rtl/>
        </w:rPr>
        <w:t xml:space="preserve">     ג. הצעת חוק השיפוט הצבאי (תיקון </w:t>
      </w:r>
      <w:r w:rsidRPr="00F43A8E">
        <w:rPr>
          <w:rFonts w:cs="David"/>
          <w:rtl/>
        </w:rPr>
        <w:t>–</w:t>
      </w:r>
      <w:r w:rsidRPr="00F43A8E">
        <w:rPr>
          <w:rFonts w:cs="David" w:hint="cs"/>
          <w:rtl/>
        </w:rPr>
        <w:t xml:space="preserve"> הוראות בדבר רישום), </w:t>
      </w:r>
      <w:proofErr w:type="spellStart"/>
      <w:r w:rsidRPr="00F43A8E">
        <w:rPr>
          <w:rFonts w:cs="David" w:hint="cs"/>
          <w:rtl/>
        </w:rPr>
        <w:t>התשס"ו</w:t>
      </w:r>
      <w:proofErr w:type="spellEnd"/>
      <w:r w:rsidRPr="00F43A8E">
        <w:rPr>
          <w:rFonts w:cs="David" w:hint="cs"/>
          <w:rtl/>
        </w:rPr>
        <w:t>-2006 (פ/470/17)</w:t>
      </w:r>
    </w:p>
    <w:p w14:paraId="0F907330" w14:textId="77777777" w:rsidR="00F43A8E" w:rsidRPr="00F43A8E" w:rsidRDefault="00F43A8E" w:rsidP="00F43A8E">
      <w:pPr>
        <w:bidi/>
        <w:jc w:val="both"/>
        <w:rPr>
          <w:rFonts w:cs="David" w:hint="cs"/>
          <w:rtl/>
        </w:rPr>
      </w:pPr>
      <w:r w:rsidRPr="00F43A8E">
        <w:rPr>
          <w:rFonts w:cs="David" w:hint="cs"/>
          <w:rtl/>
        </w:rPr>
        <w:t xml:space="preserve">         הצעת חברת הכנסת אורית נוקד. </w:t>
      </w:r>
    </w:p>
    <w:p w14:paraId="339FA146" w14:textId="77777777" w:rsidR="00F43A8E" w:rsidRPr="00F43A8E" w:rsidRDefault="00F43A8E" w:rsidP="00F43A8E">
      <w:pPr>
        <w:bidi/>
        <w:jc w:val="both"/>
        <w:rPr>
          <w:rFonts w:cs="David" w:hint="cs"/>
          <w:rtl/>
        </w:rPr>
      </w:pPr>
      <w:r w:rsidRPr="00F43A8E">
        <w:rPr>
          <w:rFonts w:cs="David" w:hint="cs"/>
          <w:rtl/>
        </w:rPr>
        <w:t xml:space="preserve">4. בקשת יו"ר ועדת החוקה, חוק ומשפט להעברת הצעות החוק הבאות מוועדת הכספים </w:t>
      </w:r>
    </w:p>
    <w:p w14:paraId="0DFAD40C" w14:textId="77777777" w:rsidR="00F43A8E" w:rsidRPr="00F43A8E" w:rsidRDefault="00F43A8E" w:rsidP="00F43A8E">
      <w:pPr>
        <w:bidi/>
        <w:jc w:val="both"/>
        <w:rPr>
          <w:rFonts w:cs="David" w:hint="cs"/>
          <w:rtl/>
        </w:rPr>
      </w:pPr>
      <w:r w:rsidRPr="00F43A8E">
        <w:rPr>
          <w:rFonts w:cs="David" w:hint="cs"/>
          <w:rtl/>
        </w:rPr>
        <w:t xml:space="preserve">    לדיון בוועדת החוקה, חוק ומשפט:</w:t>
      </w:r>
    </w:p>
    <w:p w14:paraId="6AA58D20" w14:textId="77777777" w:rsidR="00F43A8E" w:rsidRPr="00F43A8E" w:rsidRDefault="00F43A8E" w:rsidP="00F43A8E">
      <w:pPr>
        <w:bidi/>
        <w:jc w:val="both"/>
        <w:rPr>
          <w:rFonts w:cs="David" w:hint="cs"/>
          <w:rtl/>
        </w:rPr>
      </w:pPr>
      <w:r w:rsidRPr="00F43A8E">
        <w:rPr>
          <w:rFonts w:cs="David" w:hint="cs"/>
          <w:rtl/>
        </w:rPr>
        <w:t xml:space="preserve">    א. הצעת חוק העונשין (תיקון </w:t>
      </w:r>
      <w:r w:rsidRPr="00F43A8E">
        <w:rPr>
          <w:rFonts w:cs="David"/>
          <w:rtl/>
        </w:rPr>
        <w:t>–</w:t>
      </w:r>
      <w:r w:rsidRPr="00F43A8E">
        <w:rPr>
          <w:rFonts w:cs="David" w:hint="cs"/>
          <w:rtl/>
        </w:rPr>
        <w:t xml:space="preserve"> איסור מכירת כרטיסי הגרלה לקטינים), </w:t>
      </w:r>
      <w:proofErr w:type="spellStart"/>
      <w:r w:rsidRPr="00F43A8E">
        <w:rPr>
          <w:rFonts w:cs="David" w:hint="cs"/>
          <w:rtl/>
        </w:rPr>
        <w:t>התשס"ו</w:t>
      </w:r>
      <w:proofErr w:type="spellEnd"/>
      <w:r w:rsidRPr="00F43A8E">
        <w:rPr>
          <w:rFonts w:cs="David" w:hint="cs"/>
          <w:rtl/>
        </w:rPr>
        <w:t xml:space="preserve">-2006 </w:t>
      </w:r>
    </w:p>
    <w:p w14:paraId="6C23EA60" w14:textId="77777777" w:rsidR="00F43A8E" w:rsidRPr="00F43A8E" w:rsidRDefault="00F43A8E" w:rsidP="00F43A8E">
      <w:pPr>
        <w:bidi/>
        <w:jc w:val="both"/>
        <w:rPr>
          <w:rFonts w:cs="David" w:hint="cs"/>
          <w:rtl/>
        </w:rPr>
      </w:pPr>
      <w:r w:rsidRPr="00F43A8E">
        <w:rPr>
          <w:rFonts w:cs="David" w:hint="cs"/>
          <w:rtl/>
        </w:rPr>
        <w:t xml:space="preserve">         (פ/390/17), הצעת חבר הכנסת </w:t>
      </w:r>
      <w:proofErr w:type="spellStart"/>
      <w:r w:rsidRPr="00F43A8E">
        <w:rPr>
          <w:rFonts w:cs="David" w:hint="cs"/>
          <w:rtl/>
        </w:rPr>
        <w:t>אחמד</w:t>
      </w:r>
      <w:proofErr w:type="spellEnd"/>
      <w:r w:rsidRPr="00F43A8E">
        <w:rPr>
          <w:rFonts w:cs="David" w:hint="cs"/>
          <w:rtl/>
        </w:rPr>
        <w:t xml:space="preserve"> טיבי וקבוצת חברי הכנסת. </w:t>
      </w:r>
    </w:p>
    <w:p w14:paraId="38E35857" w14:textId="77777777" w:rsidR="00F43A8E" w:rsidRPr="00F43A8E" w:rsidRDefault="00F43A8E" w:rsidP="00F43A8E">
      <w:pPr>
        <w:bidi/>
        <w:jc w:val="both"/>
        <w:rPr>
          <w:rFonts w:cs="David" w:hint="cs"/>
          <w:rtl/>
        </w:rPr>
      </w:pPr>
      <w:r w:rsidRPr="00F43A8E">
        <w:rPr>
          <w:rFonts w:cs="David" w:hint="cs"/>
          <w:rtl/>
        </w:rPr>
        <w:t xml:space="preserve">    ב. הצעת חוק העונשין (תיקון </w:t>
      </w:r>
      <w:r w:rsidRPr="00F43A8E">
        <w:rPr>
          <w:rFonts w:cs="David"/>
          <w:rtl/>
        </w:rPr>
        <w:t>–</w:t>
      </w:r>
      <w:r w:rsidRPr="00F43A8E">
        <w:rPr>
          <w:rFonts w:cs="David" w:hint="cs"/>
          <w:rtl/>
        </w:rPr>
        <w:t xml:space="preserve"> איסור הגרלות לקטינים), </w:t>
      </w:r>
      <w:proofErr w:type="spellStart"/>
      <w:r w:rsidRPr="00F43A8E">
        <w:rPr>
          <w:rFonts w:cs="David" w:hint="cs"/>
          <w:rtl/>
        </w:rPr>
        <w:t>התשס"ז</w:t>
      </w:r>
      <w:proofErr w:type="spellEnd"/>
      <w:r w:rsidRPr="00F43A8E">
        <w:rPr>
          <w:rFonts w:cs="David" w:hint="cs"/>
          <w:rtl/>
        </w:rPr>
        <w:t xml:space="preserve">-2006 (פ/1837/17), </w:t>
      </w:r>
    </w:p>
    <w:p w14:paraId="04C0D800" w14:textId="77777777" w:rsidR="00F43A8E" w:rsidRPr="00F43A8E" w:rsidRDefault="00F43A8E" w:rsidP="00F43A8E">
      <w:pPr>
        <w:bidi/>
        <w:jc w:val="both"/>
        <w:rPr>
          <w:rFonts w:cs="David" w:hint="cs"/>
          <w:rtl/>
        </w:rPr>
      </w:pPr>
      <w:r w:rsidRPr="00F43A8E">
        <w:rPr>
          <w:rFonts w:cs="David" w:hint="cs"/>
          <w:rtl/>
        </w:rPr>
        <w:t xml:space="preserve">         הצעת חבר הכנסת זבולון </w:t>
      </w:r>
      <w:proofErr w:type="spellStart"/>
      <w:r w:rsidRPr="00F43A8E">
        <w:rPr>
          <w:rFonts w:cs="David" w:hint="cs"/>
          <w:rtl/>
        </w:rPr>
        <w:t>אורלב</w:t>
      </w:r>
      <w:proofErr w:type="spellEnd"/>
      <w:r w:rsidRPr="00F43A8E">
        <w:rPr>
          <w:rFonts w:cs="David" w:hint="cs"/>
          <w:rtl/>
        </w:rPr>
        <w:t xml:space="preserve">. </w:t>
      </w:r>
    </w:p>
    <w:p w14:paraId="752B3C08" w14:textId="77777777" w:rsidR="00F43A8E" w:rsidRPr="00F43A8E" w:rsidRDefault="00F43A8E" w:rsidP="00F43A8E">
      <w:pPr>
        <w:bidi/>
        <w:jc w:val="both"/>
        <w:rPr>
          <w:rFonts w:cs="David" w:hint="cs"/>
          <w:rtl/>
        </w:rPr>
      </w:pPr>
      <w:r w:rsidRPr="00F43A8E">
        <w:rPr>
          <w:rFonts w:cs="David" w:hint="cs"/>
          <w:rtl/>
        </w:rPr>
        <w:t xml:space="preserve">    ג. הצעת חוק העונשין (תיקון </w:t>
      </w:r>
      <w:r w:rsidRPr="00F43A8E">
        <w:rPr>
          <w:rFonts w:cs="David"/>
          <w:rtl/>
        </w:rPr>
        <w:t>–</w:t>
      </w:r>
      <w:r w:rsidRPr="00F43A8E">
        <w:rPr>
          <w:rFonts w:cs="David" w:hint="cs"/>
          <w:rtl/>
        </w:rPr>
        <w:t xml:space="preserve"> איסור מכירת כרטיסי הגרלה לקטינים), </w:t>
      </w:r>
      <w:proofErr w:type="spellStart"/>
      <w:r w:rsidRPr="00F43A8E">
        <w:rPr>
          <w:rFonts w:cs="David" w:hint="cs"/>
          <w:rtl/>
        </w:rPr>
        <w:t>התשס"ו</w:t>
      </w:r>
      <w:proofErr w:type="spellEnd"/>
      <w:r w:rsidRPr="00F43A8E">
        <w:rPr>
          <w:rFonts w:cs="David" w:hint="cs"/>
          <w:rtl/>
        </w:rPr>
        <w:t xml:space="preserve">-2006 </w:t>
      </w:r>
    </w:p>
    <w:p w14:paraId="16AAFC6A" w14:textId="77777777" w:rsidR="00F43A8E" w:rsidRPr="00F43A8E" w:rsidRDefault="00F43A8E" w:rsidP="00F43A8E">
      <w:pPr>
        <w:bidi/>
        <w:jc w:val="both"/>
        <w:rPr>
          <w:rFonts w:cs="David" w:hint="cs"/>
          <w:rtl/>
        </w:rPr>
      </w:pPr>
      <w:r w:rsidRPr="00F43A8E">
        <w:rPr>
          <w:rFonts w:cs="David" w:hint="cs"/>
          <w:rtl/>
        </w:rPr>
        <w:t xml:space="preserve">         (פ/1065/17), הצעת חבר הכנסת דב </w:t>
      </w:r>
      <w:proofErr w:type="spellStart"/>
      <w:r w:rsidRPr="00F43A8E">
        <w:rPr>
          <w:rFonts w:cs="David" w:hint="cs"/>
          <w:rtl/>
        </w:rPr>
        <w:t>חנין</w:t>
      </w:r>
      <w:proofErr w:type="spellEnd"/>
      <w:r w:rsidRPr="00F43A8E">
        <w:rPr>
          <w:rFonts w:cs="David" w:hint="cs"/>
          <w:rtl/>
        </w:rPr>
        <w:t xml:space="preserve"> וקבוצת חברי הכנסת. </w:t>
      </w:r>
    </w:p>
    <w:p w14:paraId="38A22B93" w14:textId="77777777" w:rsidR="00F43A8E" w:rsidRPr="00F43A8E" w:rsidRDefault="00F43A8E" w:rsidP="00F43A8E">
      <w:pPr>
        <w:bidi/>
        <w:jc w:val="both"/>
        <w:rPr>
          <w:rFonts w:cs="David" w:hint="cs"/>
          <w:rtl/>
        </w:rPr>
      </w:pPr>
      <w:r w:rsidRPr="00F43A8E">
        <w:rPr>
          <w:rFonts w:cs="David" w:hint="cs"/>
          <w:rtl/>
        </w:rPr>
        <w:t>5. בקשות חברי הכנסת להקדמת הדיון בהצעות חוק, לפני הקריאה הטרומית:</w:t>
      </w:r>
    </w:p>
    <w:p w14:paraId="406E81AA" w14:textId="77777777" w:rsidR="00F43A8E" w:rsidRPr="00F43A8E" w:rsidRDefault="00F43A8E" w:rsidP="00F43A8E">
      <w:pPr>
        <w:bidi/>
        <w:jc w:val="both"/>
        <w:rPr>
          <w:rFonts w:cs="David" w:hint="cs"/>
          <w:rtl/>
        </w:rPr>
      </w:pPr>
      <w:r w:rsidRPr="00F43A8E">
        <w:rPr>
          <w:rFonts w:cs="David" w:hint="cs"/>
          <w:rtl/>
        </w:rPr>
        <w:t xml:space="preserve">    א. הצעת חוק זכויות המורה, </w:t>
      </w:r>
      <w:proofErr w:type="spellStart"/>
      <w:r w:rsidRPr="00F43A8E">
        <w:rPr>
          <w:rFonts w:cs="David" w:hint="cs"/>
          <w:rtl/>
        </w:rPr>
        <w:t>התשס"ז</w:t>
      </w:r>
      <w:proofErr w:type="spellEnd"/>
      <w:r w:rsidRPr="00F43A8E">
        <w:rPr>
          <w:rFonts w:cs="David" w:hint="cs"/>
          <w:rtl/>
        </w:rPr>
        <w:t xml:space="preserve">-2007 (פ/2119/17), הצעת ח"כ רונית תירוש. </w:t>
      </w:r>
    </w:p>
    <w:p w14:paraId="6A7139BC" w14:textId="77777777" w:rsidR="00F43A8E" w:rsidRPr="00F43A8E" w:rsidRDefault="00F43A8E" w:rsidP="00F43A8E">
      <w:pPr>
        <w:bidi/>
        <w:jc w:val="both"/>
        <w:rPr>
          <w:rFonts w:cs="David" w:hint="cs"/>
          <w:rtl/>
        </w:rPr>
      </w:pPr>
      <w:r w:rsidRPr="00F43A8E">
        <w:rPr>
          <w:rFonts w:cs="David" w:hint="cs"/>
          <w:rtl/>
        </w:rPr>
        <w:t xml:space="preserve">    ב. הצעת חוק התקשורת (בזק ושידורים) (תיקון </w:t>
      </w:r>
      <w:r w:rsidRPr="00F43A8E">
        <w:rPr>
          <w:rFonts w:cs="David"/>
          <w:rtl/>
        </w:rPr>
        <w:t>–</w:t>
      </w:r>
      <w:r w:rsidRPr="00F43A8E">
        <w:rPr>
          <w:rFonts w:cs="David" w:hint="cs"/>
          <w:rtl/>
        </w:rPr>
        <w:t xml:space="preserve"> הגבלת סכום תשלומים בעד שירותים), </w:t>
      </w:r>
    </w:p>
    <w:p w14:paraId="14C0DF7B" w14:textId="77777777" w:rsidR="00F43A8E" w:rsidRPr="00F43A8E" w:rsidRDefault="00F43A8E" w:rsidP="00F43A8E">
      <w:pPr>
        <w:bidi/>
        <w:jc w:val="both"/>
        <w:rPr>
          <w:rFonts w:cs="David" w:hint="cs"/>
          <w:rtl/>
        </w:rPr>
      </w:pPr>
      <w:r w:rsidRPr="00F43A8E">
        <w:rPr>
          <w:rFonts w:cs="David" w:hint="cs"/>
          <w:rtl/>
        </w:rPr>
        <w:t xml:space="preserve">         </w:t>
      </w:r>
      <w:proofErr w:type="spellStart"/>
      <w:r w:rsidRPr="00F43A8E">
        <w:rPr>
          <w:rFonts w:cs="David" w:hint="cs"/>
          <w:rtl/>
        </w:rPr>
        <w:t>התשס"ז</w:t>
      </w:r>
      <w:proofErr w:type="spellEnd"/>
      <w:r w:rsidRPr="00F43A8E">
        <w:rPr>
          <w:rFonts w:cs="David" w:hint="cs"/>
          <w:rtl/>
        </w:rPr>
        <w:t xml:space="preserve">-2007 (פ/2133/17), הצעת ח"כ רוחמה אברהם. </w:t>
      </w:r>
    </w:p>
    <w:p w14:paraId="464A20AA" w14:textId="77777777" w:rsidR="00F43A8E" w:rsidRPr="00F43A8E" w:rsidRDefault="00F43A8E" w:rsidP="00F43A8E">
      <w:pPr>
        <w:bidi/>
        <w:jc w:val="both"/>
        <w:rPr>
          <w:rFonts w:cs="David" w:hint="cs"/>
          <w:rtl/>
        </w:rPr>
      </w:pPr>
      <w:r w:rsidRPr="00F43A8E">
        <w:rPr>
          <w:rFonts w:cs="David" w:hint="cs"/>
          <w:rtl/>
        </w:rPr>
        <w:t xml:space="preserve">    ג. הצעת חוק האזרחות והכניסה לישראל (תיקון </w:t>
      </w:r>
      <w:r w:rsidRPr="00F43A8E">
        <w:rPr>
          <w:rFonts w:cs="David"/>
          <w:rtl/>
        </w:rPr>
        <w:t>–</w:t>
      </w:r>
      <w:r w:rsidRPr="00F43A8E">
        <w:rPr>
          <w:rFonts w:cs="David" w:hint="cs"/>
          <w:rtl/>
        </w:rPr>
        <w:t xml:space="preserve"> מעמד להורי חייל), </w:t>
      </w:r>
      <w:proofErr w:type="spellStart"/>
      <w:r w:rsidRPr="00F43A8E">
        <w:rPr>
          <w:rFonts w:cs="David" w:hint="cs"/>
          <w:rtl/>
        </w:rPr>
        <w:t>התשס"ז</w:t>
      </w:r>
      <w:proofErr w:type="spellEnd"/>
      <w:r w:rsidRPr="00F43A8E">
        <w:rPr>
          <w:rFonts w:cs="David" w:hint="cs"/>
          <w:rtl/>
        </w:rPr>
        <w:t xml:space="preserve">-2007, </w:t>
      </w:r>
    </w:p>
    <w:p w14:paraId="24D3EF54" w14:textId="77777777" w:rsidR="00F43A8E" w:rsidRPr="00F43A8E" w:rsidRDefault="00F43A8E" w:rsidP="00F43A8E">
      <w:pPr>
        <w:bidi/>
        <w:jc w:val="both"/>
        <w:rPr>
          <w:rFonts w:cs="David" w:hint="cs"/>
          <w:rtl/>
        </w:rPr>
      </w:pPr>
      <w:r w:rsidRPr="00F43A8E">
        <w:rPr>
          <w:rFonts w:cs="David" w:hint="cs"/>
          <w:rtl/>
        </w:rPr>
        <w:t xml:space="preserve">        (פ/2013/17), הצעת ח"כ יצחק </w:t>
      </w:r>
      <w:proofErr w:type="spellStart"/>
      <w:r w:rsidRPr="00F43A8E">
        <w:rPr>
          <w:rFonts w:cs="David" w:hint="cs"/>
          <w:rtl/>
        </w:rPr>
        <w:t>אהרונוביץ</w:t>
      </w:r>
      <w:proofErr w:type="spellEnd"/>
      <w:r w:rsidRPr="00F43A8E">
        <w:rPr>
          <w:rFonts w:cs="David" w:hint="cs"/>
          <w:rtl/>
        </w:rPr>
        <w:t>.</w:t>
      </w:r>
    </w:p>
    <w:p w14:paraId="71912D9F" w14:textId="77777777" w:rsidR="00F43A8E" w:rsidRPr="00F43A8E" w:rsidRDefault="00F43A8E" w:rsidP="00F43A8E">
      <w:pPr>
        <w:bidi/>
        <w:jc w:val="both"/>
        <w:rPr>
          <w:rFonts w:cs="David" w:hint="cs"/>
          <w:rtl/>
        </w:rPr>
      </w:pPr>
      <w:r w:rsidRPr="00F43A8E">
        <w:rPr>
          <w:rFonts w:cs="David" w:hint="cs"/>
          <w:rtl/>
        </w:rPr>
        <w:t xml:space="preserve">6. בקשת ח"כ </w:t>
      </w:r>
      <w:proofErr w:type="spellStart"/>
      <w:r w:rsidRPr="00F43A8E">
        <w:rPr>
          <w:rFonts w:cs="David" w:hint="cs"/>
          <w:rtl/>
        </w:rPr>
        <w:t>סטס</w:t>
      </w:r>
      <w:proofErr w:type="spellEnd"/>
      <w:r w:rsidRPr="00F43A8E">
        <w:rPr>
          <w:rFonts w:cs="David" w:hint="cs"/>
          <w:rtl/>
        </w:rPr>
        <w:t xml:space="preserve"> </w:t>
      </w:r>
      <w:proofErr w:type="spellStart"/>
      <w:r w:rsidRPr="00F43A8E">
        <w:rPr>
          <w:rFonts w:cs="David" w:hint="cs"/>
          <w:rtl/>
        </w:rPr>
        <w:t>מיסז'ניקוב</w:t>
      </w:r>
      <w:proofErr w:type="spellEnd"/>
      <w:r w:rsidRPr="00F43A8E">
        <w:rPr>
          <w:rFonts w:cs="David" w:hint="cs"/>
          <w:rtl/>
        </w:rPr>
        <w:t xml:space="preserve"> להעברת הצעת חוק הפיצויים לנפגעי תאונות דרכים (תיקון- </w:t>
      </w:r>
    </w:p>
    <w:p w14:paraId="6990313C" w14:textId="77777777" w:rsidR="00F43A8E" w:rsidRPr="00F43A8E" w:rsidRDefault="00F43A8E" w:rsidP="00F43A8E">
      <w:pPr>
        <w:bidi/>
        <w:jc w:val="both"/>
        <w:rPr>
          <w:rFonts w:cs="David" w:hint="cs"/>
          <w:rtl/>
        </w:rPr>
      </w:pPr>
      <w:r w:rsidRPr="00F43A8E">
        <w:rPr>
          <w:rFonts w:cs="David" w:hint="cs"/>
          <w:rtl/>
        </w:rPr>
        <w:t xml:space="preserve">    מספר כלי רכב המעורבים בתאונה), </w:t>
      </w:r>
      <w:proofErr w:type="spellStart"/>
      <w:r w:rsidRPr="00F43A8E">
        <w:rPr>
          <w:rFonts w:cs="David" w:hint="cs"/>
          <w:rtl/>
        </w:rPr>
        <w:t>התשס"ז</w:t>
      </w:r>
      <w:proofErr w:type="spellEnd"/>
      <w:r w:rsidRPr="00F43A8E">
        <w:rPr>
          <w:rFonts w:cs="David" w:hint="cs"/>
          <w:rtl/>
        </w:rPr>
        <w:t>-2006 (פ/1801/17), מוועדת חוקה, חוק ומשפט</w:t>
      </w:r>
    </w:p>
    <w:p w14:paraId="5BBDAA08" w14:textId="77777777" w:rsidR="00F43A8E" w:rsidRPr="00F43A8E" w:rsidRDefault="00F43A8E" w:rsidP="00F43A8E">
      <w:pPr>
        <w:bidi/>
        <w:jc w:val="both"/>
        <w:rPr>
          <w:rFonts w:cs="David" w:hint="cs"/>
          <w:rtl/>
        </w:rPr>
      </w:pPr>
      <w:r w:rsidRPr="00F43A8E">
        <w:rPr>
          <w:rFonts w:cs="David" w:hint="cs"/>
          <w:rtl/>
        </w:rPr>
        <w:t xml:space="preserve">    לדיון בוועדת הכלכלה. </w:t>
      </w:r>
    </w:p>
    <w:p w14:paraId="1630C994" w14:textId="77777777" w:rsidR="00F43A8E" w:rsidRPr="00F43A8E" w:rsidRDefault="00F43A8E" w:rsidP="00F43A8E">
      <w:pPr>
        <w:bidi/>
        <w:jc w:val="both"/>
        <w:rPr>
          <w:rFonts w:cs="David" w:hint="cs"/>
          <w:rtl/>
        </w:rPr>
      </w:pPr>
      <w:r w:rsidRPr="00F43A8E">
        <w:rPr>
          <w:rFonts w:cs="David" w:hint="cs"/>
          <w:rtl/>
        </w:rPr>
        <w:t xml:space="preserve">7. קביעת ועדה לדיון בהצעת חוק חסינות חברי הכנסת, זכויותיהם וחובותיהם (תיקון </w:t>
      </w:r>
      <w:r w:rsidRPr="00F43A8E">
        <w:rPr>
          <w:rFonts w:cs="David"/>
          <w:rtl/>
        </w:rPr>
        <w:t>–</w:t>
      </w:r>
      <w:r w:rsidRPr="00F43A8E">
        <w:rPr>
          <w:rFonts w:cs="David" w:hint="cs"/>
          <w:rtl/>
        </w:rPr>
        <w:t xml:space="preserve"> תעודה</w:t>
      </w:r>
    </w:p>
    <w:p w14:paraId="68B1EFFB" w14:textId="77777777" w:rsidR="00F43A8E" w:rsidRPr="00F43A8E" w:rsidRDefault="00F43A8E" w:rsidP="00F43A8E">
      <w:pPr>
        <w:bidi/>
        <w:jc w:val="both"/>
        <w:rPr>
          <w:rFonts w:cs="David" w:hint="cs"/>
          <w:rtl/>
        </w:rPr>
      </w:pPr>
      <w:r w:rsidRPr="00F43A8E">
        <w:rPr>
          <w:rFonts w:cs="David" w:hint="cs"/>
          <w:rtl/>
        </w:rPr>
        <w:t xml:space="preserve">    וסיכת חבר הכנסת), </w:t>
      </w:r>
      <w:proofErr w:type="spellStart"/>
      <w:r w:rsidRPr="00F43A8E">
        <w:rPr>
          <w:rFonts w:cs="David" w:hint="cs"/>
          <w:rtl/>
        </w:rPr>
        <w:t>התשס"ז</w:t>
      </w:r>
      <w:proofErr w:type="spellEnd"/>
      <w:r w:rsidRPr="00F43A8E">
        <w:rPr>
          <w:rFonts w:cs="David" w:hint="cs"/>
          <w:rtl/>
        </w:rPr>
        <w:t>-2006, הצעת ח"כ אלכס מילר (פ/1869/17).</w:t>
      </w:r>
    </w:p>
    <w:p w14:paraId="0D505963" w14:textId="77777777" w:rsidR="00F43A8E" w:rsidRPr="00F43A8E" w:rsidRDefault="00F43A8E" w:rsidP="00F43A8E">
      <w:pPr>
        <w:bidi/>
        <w:jc w:val="both"/>
        <w:rPr>
          <w:rFonts w:cs="David" w:hint="cs"/>
          <w:rtl/>
        </w:rPr>
      </w:pPr>
      <w:r w:rsidRPr="00F43A8E">
        <w:rPr>
          <w:rFonts w:cs="David" w:hint="cs"/>
          <w:rtl/>
        </w:rPr>
        <w:t xml:space="preserve">8. בקשת הממשלה להקדמת הדיון בהצעת חוק משק החשמל (תיקון מס' 5), </w:t>
      </w:r>
      <w:proofErr w:type="spellStart"/>
      <w:r w:rsidRPr="00F43A8E">
        <w:rPr>
          <w:rFonts w:cs="David" w:hint="cs"/>
          <w:rtl/>
        </w:rPr>
        <w:t>התשס"ז</w:t>
      </w:r>
      <w:proofErr w:type="spellEnd"/>
      <w:r w:rsidRPr="00F43A8E">
        <w:rPr>
          <w:rFonts w:cs="David" w:hint="cs"/>
          <w:rtl/>
        </w:rPr>
        <w:t>-2007</w:t>
      </w:r>
    </w:p>
    <w:p w14:paraId="5E81DF57" w14:textId="77777777" w:rsidR="00F43A8E" w:rsidRPr="00F43A8E" w:rsidRDefault="00F43A8E" w:rsidP="00F43A8E">
      <w:pPr>
        <w:bidi/>
        <w:jc w:val="both"/>
        <w:rPr>
          <w:rFonts w:cs="David" w:hint="cs"/>
          <w:rtl/>
        </w:rPr>
      </w:pPr>
      <w:r w:rsidRPr="00F43A8E">
        <w:rPr>
          <w:rFonts w:cs="David" w:hint="cs"/>
          <w:rtl/>
        </w:rPr>
        <w:t xml:space="preserve">    לפני הקריאה הראשונה. </w:t>
      </w:r>
    </w:p>
    <w:p w14:paraId="3761E52C" w14:textId="77777777" w:rsidR="00F43A8E" w:rsidRPr="00F43A8E" w:rsidRDefault="00F43A8E" w:rsidP="00F43A8E">
      <w:pPr>
        <w:bidi/>
        <w:jc w:val="both"/>
        <w:rPr>
          <w:rFonts w:cs="David" w:hint="cs"/>
          <w:rtl/>
        </w:rPr>
      </w:pPr>
    </w:p>
    <w:p w14:paraId="41A19749" w14:textId="77777777" w:rsidR="00F43A8E" w:rsidRPr="00F43A8E" w:rsidRDefault="00F43A8E" w:rsidP="00F43A8E">
      <w:pPr>
        <w:bidi/>
        <w:jc w:val="both"/>
        <w:rPr>
          <w:rFonts w:cs="David"/>
          <w:rtl/>
        </w:rPr>
      </w:pPr>
    </w:p>
    <w:p w14:paraId="6F359E3D" w14:textId="77777777" w:rsidR="00F43A8E" w:rsidRPr="00F43A8E" w:rsidRDefault="00F43A8E" w:rsidP="00F43A8E">
      <w:pPr>
        <w:bidi/>
        <w:jc w:val="both"/>
        <w:rPr>
          <w:rFonts w:cs="David"/>
          <w:b/>
          <w:bCs/>
          <w:u w:val="single"/>
          <w:rtl/>
        </w:rPr>
      </w:pPr>
      <w:r w:rsidRPr="00F43A8E">
        <w:rPr>
          <w:rFonts w:cs="David"/>
          <w:b/>
          <w:bCs/>
          <w:u w:val="single"/>
          <w:rtl/>
        </w:rPr>
        <w:t>נכחו</w:t>
      </w:r>
      <w:r w:rsidRPr="00F43A8E">
        <w:rPr>
          <w:rFonts w:cs="David"/>
          <w:rtl/>
        </w:rPr>
        <w:t>:</w:t>
      </w:r>
    </w:p>
    <w:p w14:paraId="77047860" w14:textId="77777777" w:rsidR="00F43A8E" w:rsidRPr="00F43A8E" w:rsidRDefault="00F43A8E" w:rsidP="00F43A8E">
      <w:pPr>
        <w:bidi/>
        <w:jc w:val="both"/>
        <w:rPr>
          <w:rFonts w:cs="David"/>
          <w:rtl/>
        </w:rPr>
      </w:pPr>
    </w:p>
    <w:p w14:paraId="018B0293" w14:textId="77777777" w:rsidR="00F43A8E" w:rsidRPr="00F43A8E" w:rsidRDefault="00F43A8E" w:rsidP="00F43A8E">
      <w:pPr>
        <w:tabs>
          <w:tab w:val="left" w:pos="1788"/>
        </w:tabs>
        <w:bidi/>
        <w:jc w:val="both"/>
        <w:rPr>
          <w:rFonts w:cs="David"/>
          <w:rtl/>
        </w:rPr>
      </w:pPr>
      <w:r w:rsidRPr="00F43A8E">
        <w:rPr>
          <w:rFonts w:cs="David"/>
          <w:b/>
          <w:bCs/>
          <w:u w:val="single"/>
          <w:rtl/>
        </w:rPr>
        <w:t>חברי הוועדה</w:t>
      </w:r>
      <w:r w:rsidRPr="00F43A8E">
        <w:rPr>
          <w:rFonts w:cs="David"/>
          <w:rtl/>
        </w:rPr>
        <w:t>:</w:t>
      </w:r>
    </w:p>
    <w:p w14:paraId="4CEE7314" w14:textId="77777777" w:rsidR="00F43A8E" w:rsidRPr="00F43A8E" w:rsidRDefault="00F43A8E" w:rsidP="00F43A8E">
      <w:pPr>
        <w:bidi/>
        <w:jc w:val="both"/>
        <w:rPr>
          <w:rFonts w:cs="David" w:hint="cs"/>
          <w:rtl/>
        </w:rPr>
      </w:pPr>
    </w:p>
    <w:p w14:paraId="72C1B083" w14:textId="77777777" w:rsidR="00F43A8E" w:rsidRPr="00F43A8E" w:rsidRDefault="00F43A8E" w:rsidP="00F43A8E">
      <w:pPr>
        <w:bidi/>
        <w:jc w:val="both"/>
        <w:rPr>
          <w:rFonts w:cs="David" w:hint="cs"/>
          <w:rtl/>
        </w:rPr>
      </w:pPr>
      <w:r w:rsidRPr="00F43A8E">
        <w:rPr>
          <w:rFonts w:cs="David" w:hint="cs"/>
          <w:rtl/>
        </w:rPr>
        <w:t>היו"ר רוחמה אברהם</w:t>
      </w:r>
    </w:p>
    <w:p w14:paraId="0B9D8CA0" w14:textId="77777777" w:rsidR="00F43A8E" w:rsidRPr="00F43A8E" w:rsidRDefault="00F43A8E" w:rsidP="00F43A8E">
      <w:pPr>
        <w:bidi/>
        <w:jc w:val="both"/>
        <w:rPr>
          <w:rFonts w:cs="David" w:hint="cs"/>
          <w:rtl/>
        </w:rPr>
      </w:pPr>
      <w:r w:rsidRPr="00F43A8E">
        <w:rPr>
          <w:rFonts w:cs="David" w:hint="cs"/>
          <w:rtl/>
        </w:rPr>
        <w:t>קולט אביטל</w:t>
      </w:r>
    </w:p>
    <w:p w14:paraId="3628937E" w14:textId="77777777" w:rsidR="00F43A8E" w:rsidRPr="00F43A8E" w:rsidRDefault="00F43A8E" w:rsidP="00F43A8E">
      <w:pPr>
        <w:bidi/>
        <w:jc w:val="both"/>
        <w:rPr>
          <w:rFonts w:cs="David" w:hint="cs"/>
          <w:rtl/>
        </w:rPr>
      </w:pPr>
      <w:r w:rsidRPr="00F43A8E">
        <w:rPr>
          <w:rFonts w:cs="David" w:hint="cs"/>
          <w:rtl/>
        </w:rPr>
        <w:t>דוד אזולאי</w:t>
      </w:r>
    </w:p>
    <w:p w14:paraId="4DAF198C" w14:textId="77777777" w:rsidR="00F43A8E" w:rsidRPr="00F43A8E" w:rsidRDefault="00F43A8E" w:rsidP="00F43A8E">
      <w:pPr>
        <w:bidi/>
        <w:jc w:val="both"/>
        <w:rPr>
          <w:rFonts w:cs="David" w:hint="cs"/>
          <w:rtl/>
        </w:rPr>
      </w:pPr>
      <w:r w:rsidRPr="00F43A8E">
        <w:rPr>
          <w:rFonts w:cs="David" w:hint="cs"/>
          <w:rtl/>
        </w:rPr>
        <w:t xml:space="preserve">גלעד </w:t>
      </w:r>
      <w:proofErr w:type="spellStart"/>
      <w:r w:rsidRPr="00F43A8E">
        <w:rPr>
          <w:rFonts w:cs="David" w:hint="cs"/>
          <w:rtl/>
        </w:rPr>
        <w:t>ארדן</w:t>
      </w:r>
      <w:proofErr w:type="spellEnd"/>
    </w:p>
    <w:p w14:paraId="5173E25B" w14:textId="77777777" w:rsidR="00F43A8E" w:rsidRPr="00F43A8E" w:rsidRDefault="00F43A8E" w:rsidP="00F43A8E">
      <w:pPr>
        <w:bidi/>
        <w:jc w:val="both"/>
        <w:rPr>
          <w:rFonts w:cs="David" w:hint="cs"/>
          <w:rtl/>
        </w:rPr>
      </w:pPr>
      <w:r w:rsidRPr="00F43A8E">
        <w:rPr>
          <w:rFonts w:cs="David" w:hint="cs"/>
          <w:rtl/>
        </w:rPr>
        <w:t>אורי אריאל</w:t>
      </w:r>
    </w:p>
    <w:p w14:paraId="65BF965F" w14:textId="77777777" w:rsidR="00F43A8E" w:rsidRPr="00F43A8E" w:rsidRDefault="00F43A8E" w:rsidP="00F43A8E">
      <w:pPr>
        <w:bidi/>
        <w:jc w:val="both"/>
        <w:rPr>
          <w:rFonts w:cs="David" w:hint="cs"/>
          <w:rtl/>
        </w:rPr>
      </w:pPr>
      <w:r w:rsidRPr="00F43A8E">
        <w:rPr>
          <w:rFonts w:cs="David" w:hint="cs"/>
          <w:rtl/>
        </w:rPr>
        <w:t>אליהו גבאי</w:t>
      </w:r>
    </w:p>
    <w:p w14:paraId="01F8A823" w14:textId="77777777" w:rsidR="00F43A8E" w:rsidRPr="00F43A8E" w:rsidRDefault="00F43A8E" w:rsidP="00F43A8E">
      <w:pPr>
        <w:bidi/>
        <w:jc w:val="both"/>
        <w:rPr>
          <w:rFonts w:cs="David" w:hint="cs"/>
          <w:rtl/>
        </w:rPr>
      </w:pPr>
      <w:r w:rsidRPr="00F43A8E">
        <w:rPr>
          <w:rFonts w:cs="David" w:hint="cs"/>
          <w:rtl/>
        </w:rPr>
        <w:t xml:space="preserve">זהבה </w:t>
      </w:r>
      <w:proofErr w:type="spellStart"/>
      <w:r w:rsidRPr="00F43A8E">
        <w:rPr>
          <w:rFonts w:cs="David" w:hint="cs"/>
          <w:rtl/>
        </w:rPr>
        <w:t>גלאון</w:t>
      </w:r>
      <w:proofErr w:type="spellEnd"/>
    </w:p>
    <w:p w14:paraId="3B56F03A" w14:textId="77777777" w:rsidR="00F43A8E" w:rsidRPr="00F43A8E" w:rsidRDefault="00F43A8E" w:rsidP="00F43A8E">
      <w:pPr>
        <w:bidi/>
        <w:jc w:val="both"/>
        <w:rPr>
          <w:rFonts w:cs="David" w:hint="cs"/>
          <w:rtl/>
        </w:rPr>
      </w:pPr>
      <w:r w:rsidRPr="00F43A8E">
        <w:rPr>
          <w:rFonts w:cs="David" w:hint="cs"/>
          <w:rtl/>
        </w:rPr>
        <w:lastRenderedPageBreak/>
        <w:t xml:space="preserve">אבשלום </w:t>
      </w:r>
      <w:proofErr w:type="spellStart"/>
      <w:r w:rsidRPr="00F43A8E">
        <w:rPr>
          <w:rFonts w:cs="David" w:hint="cs"/>
          <w:rtl/>
        </w:rPr>
        <w:t>וילן</w:t>
      </w:r>
      <w:proofErr w:type="spellEnd"/>
    </w:p>
    <w:p w14:paraId="114AACAE" w14:textId="77777777" w:rsidR="00F43A8E" w:rsidRPr="00F43A8E" w:rsidRDefault="00F43A8E" w:rsidP="00F43A8E">
      <w:pPr>
        <w:bidi/>
        <w:jc w:val="both"/>
        <w:rPr>
          <w:rFonts w:cs="David" w:hint="cs"/>
          <w:rtl/>
        </w:rPr>
      </w:pPr>
      <w:r w:rsidRPr="00F43A8E">
        <w:rPr>
          <w:rFonts w:cs="David" w:hint="cs"/>
          <w:rtl/>
        </w:rPr>
        <w:t>יצחק גלנטי</w:t>
      </w:r>
    </w:p>
    <w:p w14:paraId="78CF3DE3" w14:textId="77777777" w:rsidR="00F43A8E" w:rsidRPr="00F43A8E" w:rsidRDefault="00F43A8E" w:rsidP="00F43A8E">
      <w:pPr>
        <w:bidi/>
        <w:jc w:val="both"/>
        <w:rPr>
          <w:rFonts w:cs="David" w:hint="cs"/>
          <w:rtl/>
        </w:rPr>
      </w:pPr>
      <w:r w:rsidRPr="00F43A8E">
        <w:rPr>
          <w:rFonts w:cs="David" w:hint="cs"/>
          <w:rtl/>
        </w:rPr>
        <w:t>נסים זאב</w:t>
      </w:r>
    </w:p>
    <w:p w14:paraId="418633E3" w14:textId="77777777" w:rsidR="00F43A8E" w:rsidRPr="00F43A8E" w:rsidRDefault="00F43A8E" w:rsidP="00F43A8E">
      <w:pPr>
        <w:bidi/>
        <w:jc w:val="both"/>
        <w:rPr>
          <w:rFonts w:cs="David" w:hint="cs"/>
          <w:rtl/>
        </w:rPr>
      </w:pPr>
      <w:proofErr w:type="spellStart"/>
      <w:r w:rsidRPr="00F43A8E">
        <w:rPr>
          <w:rFonts w:cs="David" w:hint="cs"/>
          <w:rtl/>
        </w:rPr>
        <w:t>נדיה</w:t>
      </w:r>
      <w:proofErr w:type="spellEnd"/>
      <w:r w:rsidRPr="00F43A8E">
        <w:rPr>
          <w:rFonts w:cs="David" w:hint="cs"/>
          <w:rtl/>
        </w:rPr>
        <w:t xml:space="preserve"> חילו</w:t>
      </w:r>
    </w:p>
    <w:p w14:paraId="54816035" w14:textId="77777777" w:rsidR="00F43A8E" w:rsidRPr="00F43A8E" w:rsidRDefault="00F43A8E" w:rsidP="00F43A8E">
      <w:pPr>
        <w:bidi/>
        <w:jc w:val="both"/>
        <w:rPr>
          <w:rFonts w:cs="David" w:hint="cs"/>
          <w:rtl/>
        </w:rPr>
      </w:pPr>
      <w:r w:rsidRPr="00F43A8E">
        <w:rPr>
          <w:rFonts w:cs="David" w:hint="cs"/>
          <w:rtl/>
        </w:rPr>
        <w:t>יואל חסון</w:t>
      </w:r>
    </w:p>
    <w:p w14:paraId="0254BBCE" w14:textId="77777777" w:rsidR="00F43A8E" w:rsidRPr="00F43A8E" w:rsidRDefault="00F43A8E" w:rsidP="00F43A8E">
      <w:pPr>
        <w:bidi/>
        <w:jc w:val="both"/>
        <w:rPr>
          <w:rFonts w:cs="David" w:hint="cs"/>
          <w:rtl/>
        </w:rPr>
      </w:pPr>
      <w:r w:rsidRPr="00F43A8E">
        <w:rPr>
          <w:rFonts w:cs="David" w:hint="cs"/>
          <w:rtl/>
        </w:rPr>
        <w:t>שי חרמש</w:t>
      </w:r>
    </w:p>
    <w:p w14:paraId="07B58C8E" w14:textId="77777777" w:rsidR="00F43A8E" w:rsidRPr="00F43A8E" w:rsidRDefault="00F43A8E" w:rsidP="00F43A8E">
      <w:pPr>
        <w:bidi/>
        <w:jc w:val="both"/>
        <w:rPr>
          <w:rFonts w:cs="David" w:hint="cs"/>
          <w:rtl/>
        </w:rPr>
      </w:pPr>
      <w:proofErr w:type="spellStart"/>
      <w:r w:rsidRPr="00F43A8E">
        <w:rPr>
          <w:rFonts w:cs="David" w:hint="cs"/>
          <w:rtl/>
        </w:rPr>
        <w:t>אחמד</w:t>
      </w:r>
      <w:proofErr w:type="spellEnd"/>
      <w:r w:rsidRPr="00F43A8E">
        <w:rPr>
          <w:rFonts w:cs="David" w:hint="cs"/>
          <w:rtl/>
        </w:rPr>
        <w:t xml:space="preserve"> טיבי</w:t>
      </w:r>
    </w:p>
    <w:p w14:paraId="5ADDD856" w14:textId="77777777" w:rsidR="00F43A8E" w:rsidRPr="00F43A8E" w:rsidRDefault="00F43A8E" w:rsidP="00F43A8E">
      <w:pPr>
        <w:bidi/>
        <w:jc w:val="both"/>
        <w:rPr>
          <w:rFonts w:cs="David" w:hint="cs"/>
          <w:rtl/>
        </w:rPr>
      </w:pPr>
      <w:proofErr w:type="spellStart"/>
      <w:r w:rsidRPr="00F43A8E">
        <w:rPr>
          <w:rFonts w:cs="David" w:hint="cs"/>
          <w:rtl/>
        </w:rPr>
        <w:t>אסתרינה</w:t>
      </w:r>
      <w:proofErr w:type="spellEnd"/>
      <w:r w:rsidRPr="00F43A8E">
        <w:rPr>
          <w:rFonts w:cs="David" w:hint="cs"/>
          <w:rtl/>
        </w:rPr>
        <w:t xml:space="preserve"> </w:t>
      </w:r>
      <w:proofErr w:type="spellStart"/>
      <w:r w:rsidRPr="00F43A8E">
        <w:rPr>
          <w:rFonts w:cs="David" w:hint="cs"/>
          <w:rtl/>
        </w:rPr>
        <w:t>טרטמן</w:t>
      </w:r>
      <w:proofErr w:type="spellEnd"/>
    </w:p>
    <w:p w14:paraId="0BC14748" w14:textId="77777777" w:rsidR="00F43A8E" w:rsidRPr="00F43A8E" w:rsidRDefault="00F43A8E" w:rsidP="00F43A8E">
      <w:pPr>
        <w:bidi/>
        <w:jc w:val="both"/>
        <w:rPr>
          <w:rFonts w:cs="David" w:hint="cs"/>
          <w:rtl/>
        </w:rPr>
      </w:pPr>
      <w:r w:rsidRPr="00F43A8E">
        <w:rPr>
          <w:rFonts w:cs="David" w:hint="cs"/>
          <w:rtl/>
        </w:rPr>
        <w:t xml:space="preserve">שלי </w:t>
      </w:r>
      <w:proofErr w:type="spellStart"/>
      <w:r w:rsidRPr="00F43A8E">
        <w:rPr>
          <w:rFonts w:cs="David" w:hint="cs"/>
          <w:rtl/>
        </w:rPr>
        <w:t>יחימוביץ</w:t>
      </w:r>
      <w:proofErr w:type="spellEnd"/>
    </w:p>
    <w:p w14:paraId="10D85CDE" w14:textId="77777777" w:rsidR="00F43A8E" w:rsidRPr="00F43A8E" w:rsidRDefault="00F43A8E" w:rsidP="00F43A8E">
      <w:pPr>
        <w:bidi/>
        <w:jc w:val="both"/>
        <w:rPr>
          <w:rFonts w:cs="David" w:hint="cs"/>
          <w:rtl/>
        </w:rPr>
      </w:pPr>
      <w:r w:rsidRPr="00F43A8E">
        <w:rPr>
          <w:rFonts w:cs="David" w:hint="cs"/>
          <w:rtl/>
        </w:rPr>
        <w:t xml:space="preserve">אביגדור </w:t>
      </w:r>
      <w:proofErr w:type="spellStart"/>
      <w:r w:rsidRPr="00F43A8E">
        <w:rPr>
          <w:rFonts w:cs="David" w:hint="cs"/>
          <w:rtl/>
        </w:rPr>
        <w:t>יצחקי</w:t>
      </w:r>
      <w:proofErr w:type="spellEnd"/>
    </w:p>
    <w:p w14:paraId="576F5D9B" w14:textId="77777777" w:rsidR="00F43A8E" w:rsidRPr="00F43A8E" w:rsidRDefault="00F43A8E" w:rsidP="00F43A8E">
      <w:pPr>
        <w:bidi/>
        <w:jc w:val="both"/>
        <w:rPr>
          <w:rFonts w:cs="David" w:hint="cs"/>
          <w:rtl/>
        </w:rPr>
      </w:pPr>
      <w:r w:rsidRPr="00F43A8E">
        <w:rPr>
          <w:rFonts w:cs="David" w:hint="cs"/>
          <w:rtl/>
        </w:rPr>
        <w:t>יעקב כהן</w:t>
      </w:r>
    </w:p>
    <w:p w14:paraId="6666DC8C" w14:textId="77777777" w:rsidR="00F43A8E" w:rsidRPr="00F43A8E" w:rsidRDefault="00F43A8E" w:rsidP="00F43A8E">
      <w:pPr>
        <w:bidi/>
        <w:jc w:val="both"/>
        <w:rPr>
          <w:rFonts w:cs="David" w:hint="cs"/>
          <w:rtl/>
        </w:rPr>
      </w:pPr>
      <w:proofErr w:type="spellStart"/>
      <w:r w:rsidRPr="00F43A8E">
        <w:rPr>
          <w:rFonts w:cs="David" w:hint="cs"/>
          <w:rtl/>
        </w:rPr>
        <w:t>סטס</w:t>
      </w:r>
      <w:proofErr w:type="spellEnd"/>
      <w:r w:rsidRPr="00F43A8E">
        <w:rPr>
          <w:rFonts w:cs="David" w:hint="cs"/>
          <w:rtl/>
        </w:rPr>
        <w:t xml:space="preserve"> </w:t>
      </w:r>
      <w:proofErr w:type="spellStart"/>
      <w:r w:rsidRPr="00F43A8E">
        <w:rPr>
          <w:rFonts w:cs="David" w:hint="cs"/>
          <w:rtl/>
        </w:rPr>
        <w:t>מיסז'ניקוב</w:t>
      </w:r>
      <w:proofErr w:type="spellEnd"/>
    </w:p>
    <w:p w14:paraId="1327CD84" w14:textId="77777777" w:rsidR="00F43A8E" w:rsidRPr="00F43A8E" w:rsidRDefault="00F43A8E" w:rsidP="00F43A8E">
      <w:pPr>
        <w:bidi/>
        <w:jc w:val="both"/>
        <w:rPr>
          <w:rFonts w:cs="David" w:hint="cs"/>
          <w:rtl/>
        </w:rPr>
      </w:pPr>
      <w:r w:rsidRPr="00F43A8E">
        <w:rPr>
          <w:rFonts w:cs="David" w:hint="cs"/>
          <w:rtl/>
        </w:rPr>
        <w:t xml:space="preserve">יעקב </w:t>
      </w:r>
      <w:proofErr w:type="spellStart"/>
      <w:r w:rsidRPr="00F43A8E">
        <w:rPr>
          <w:rFonts w:cs="David" w:hint="cs"/>
          <w:rtl/>
        </w:rPr>
        <w:t>מרגי</w:t>
      </w:r>
      <w:proofErr w:type="spellEnd"/>
    </w:p>
    <w:p w14:paraId="7903EE95" w14:textId="77777777" w:rsidR="00F43A8E" w:rsidRPr="00F43A8E" w:rsidRDefault="00F43A8E" w:rsidP="00F43A8E">
      <w:pPr>
        <w:bidi/>
        <w:jc w:val="both"/>
        <w:rPr>
          <w:rFonts w:cs="David" w:hint="cs"/>
          <w:rtl/>
        </w:rPr>
      </w:pPr>
      <w:r w:rsidRPr="00F43A8E">
        <w:rPr>
          <w:rFonts w:cs="David" w:hint="cs"/>
          <w:rtl/>
        </w:rPr>
        <w:t>גדעון סער</w:t>
      </w:r>
    </w:p>
    <w:p w14:paraId="26E4BBB9" w14:textId="77777777" w:rsidR="00F43A8E" w:rsidRPr="00F43A8E" w:rsidRDefault="00F43A8E" w:rsidP="00F43A8E">
      <w:pPr>
        <w:bidi/>
        <w:jc w:val="both"/>
        <w:rPr>
          <w:rFonts w:cs="David" w:hint="cs"/>
          <w:rtl/>
        </w:rPr>
      </w:pPr>
      <w:r w:rsidRPr="00F43A8E">
        <w:rPr>
          <w:rFonts w:cs="David" w:hint="cs"/>
          <w:rtl/>
        </w:rPr>
        <w:t>מאיר פרוש</w:t>
      </w:r>
    </w:p>
    <w:p w14:paraId="300269C5" w14:textId="77777777" w:rsidR="00F43A8E" w:rsidRPr="00F43A8E" w:rsidRDefault="00F43A8E" w:rsidP="00F43A8E">
      <w:pPr>
        <w:bidi/>
        <w:jc w:val="both"/>
        <w:rPr>
          <w:rFonts w:cs="David" w:hint="cs"/>
          <w:rtl/>
        </w:rPr>
      </w:pPr>
      <w:r w:rsidRPr="00F43A8E">
        <w:rPr>
          <w:rFonts w:cs="David" w:hint="cs"/>
          <w:rtl/>
        </w:rPr>
        <w:t>ראובן ריבלין</w:t>
      </w:r>
    </w:p>
    <w:p w14:paraId="67A081EE" w14:textId="77777777" w:rsidR="00F43A8E" w:rsidRPr="00F43A8E" w:rsidRDefault="00F43A8E" w:rsidP="00F43A8E">
      <w:pPr>
        <w:bidi/>
        <w:jc w:val="both"/>
        <w:rPr>
          <w:rFonts w:cs="David" w:hint="cs"/>
          <w:rtl/>
        </w:rPr>
      </w:pPr>
      <w:r w:rsidRPr="00F43A8E">
        <w:rPr>
          <w:rFonts w:cs="David" w:hint="cs"/>
          <w:rtl/>
        </w:rPr>
        <w:t xml:space="preserve">משה </w:t>
      </w:r>
      <w:proofErr w:type="spellStart"/>
      <w:r w:rsidRPr="00F43A8E">
        <w:rPr>
          <w:rFonts w:cs="David" w:hint="cs"/>
          <w:rtl/>
        </w:rPr>
        <w:t>שרוני</w:t>
      </w:r>
      <w:proofErr w:type="spellEnd"/>
    </w:p>
    <w:p w14:paraId="13A57FB9" w14:textId="77777777" w:rsidR="00F43A8E" w:rsidRPr="00F43A8E" w:rsidRDefault="00F43A8E" w:rsidP="00F43A8E">
      <w:pPr>
        <w:bidi/>
        <w:jc w:val="both"/>
        <w:rPr>
          <w:rFonts w:cs="David" w:hint="cs"/>
          <w:rtl/>
        </w:rPr>
      </w:pPr>
    </w:p>
    <w:p w14:paraId="4F21A423" w14:textId="77777777" w:rsidR="00F43A8E" w:rsidRPr="00F43A8E" w:rsidRDefault="00F43A8E" w:rsidP="00F43A8E">
      <w:pPr>
        <w:bidi/>
        <w:jc w:val="both"/>
        <w:rPr>
          <w:rFonts w:cs="David" w:hint="cs"/>
          <w:rtl/>
        </w:rPr>
      </w:pPr>
      <w:r w:rsidRPr="00F43A8E">
        <w:rPr>
          <w:rFonts w:cs="David" w:hint="cs"/>
          <w:rtl/>
        </w:rPr>
        <w:t xml:space="preserve">יצחק </w:t>
      </w:r>
      <w:proofErr w:type="spellStart"/>
      <w:r w:rsidRPr="00F43A8E">
        <w:rPr>
          <w:rFonts w:cs="David" w:hint="cs"/>
          <w:rtl/>
        </w:rPr>
        <w:t>אהרונוביץ</w:t>
      </w:r>
      <w:proofErr w:type="spellEnd"/>
    </w:p>
    <w:p w14:paraId="58A2BAF0" w14:textId="77777777" w:rsidR="00F43A8E" w:rsidRPr="00F43A8E" w:rsidRDefault="00F43A8E" w:rsidP="00F43A8E">
      <w:pPr>
        <w:bidi/>
        <w:jc w:val="both"/>
        <w:rPr>
          <w:rFonts w:cs="David" w:hint="cs"/>
          <w:rtl/>
        </w:rPr>
      </w:pPr>
      <w:r w:rsidRPr="00F43A8E">
        <w:rPr>
          <w:rFonts w:cs="David" w:hint="cs"/>
          <w:rtl/>
        </w:rPr>
        <w:t>דוד טל</w:t>
      </w:r>
    </w:p>
    <w:p w14:paraId="75EA7C6D" w14:textId="77777777" w:rsidR="00F43A8E" w:rsidRPr="00F43A8E" w:rsidRDefault="00F43A8E" w:rsidP="00F43A8E">
      <w:pPr>
        <w:bidi/>
        <w:jc w:val="both"/>
        <w:rPr>
          <w:rFonts w:cs="David" w:hint="cs"/>
          <w:rtl/>
        </w:rPr>
      </w:pPr>
      <w:r w:rsidRPr="00F43A8E">
        <w:rPr>
          <w:rFonts w:cs="David" w:hint="cs"/>
          <w:rtl/>
        </w:rPr>
        <w:t>אלכס מילר</w:t>
      </w:r>
    </w:p>
    <w:p w14:paraId="3FB44960" w14:textId="77777777" w:rsidR="00F43A8E" w:rsidRPr="00F43A8E" w:rsidRDefault="00F43A8E" w:rsidP="00F43A8E">
      <w:pPr>
        <w:bidi/>
        <w:jc w:val="both"/>
        <w:rPr>
          <w:rFonts w:cs="David" w:hint="cs"/>
          <w:rtl/>
        </w:rPr>
      </w:pPr>
    </w:p>
    <w:p w14:paraId="026FB162" w14:textId="77777777" w:rsidR="00F43A8E" w:rsidRPr="00F43A8E" w:rsidRDefault="00F43A8E" w:rsidP="00F43A8E">
      <w:pPr>
        <w:bidi/>
        <w:jc w:val="both"/>
        <w:rPr>
          <w:rFonts w:cs="David" w:hint="cs"/>
          <w:rtl/>
        </w:rPr>
      </w:pPr>
    </w:p>
    <w:p w14:paraId="11F4B759" w14:textId="77777777" w:rsidR="00F43A8E" w:rsidRPr="00F43A8E" w:rsidRDefault="00F43A8E" w:rsidP="00F43A8E">
      <w:pPr>
        <w:tabs>
          <w:tab w:val="left" w:pos="1788"/>
          <w:tab w:val="left" w:pos="3631"/>
        </w:tabs>
        <w:bidi/>
        <w:jc w:val="both"/>
        <w:rPr>
          <w:rFonts w:cs="David" w:hint="cs"/>
          <w:rtl/>
        </w:rPr>
      </w:pPr>
      <w:r w:rsidRPr="00F43A8E">
        <w:rPr>
          <w:rFonts w:cs="David"/>
          <w:b/>
          <w:bCs/>
          <w:u w:val="single"/>
          <w:rtl/>
        </w:rPr>
        <w:t>מוזמנים</w:t>
      </w:r>
      <w:r w:rsidRPr="00F43A8E">
        <w:rPr>
          <w:rFonts w:cs="David"/>
          <w:rtl/>
        </w:rPr>
        <w:t>:</w:t>
      </w:r>
    </w:p>
    <w:p w14:paraId="742A9464" w14:textId="77777777" w:rsidR="00F43A8E" w:rsidRPr="00F43A8E" w:rsidRDefault="00F43A8E" w:rsidP="00F43A8E">
      <w:pPr>
        <w:bidi/>
        <w:jc w:val="both"/>
        <w:rPr>
          <w:rFonts w:cs="David" w:hint="cs"/>
          <w:rtl/>
        </w:rPr>
      </w:pPr>
    </w:p>
    <w:p w14:paraId="208BC6FA" w14:textId="77777777" w:rsidR="00F43A8E" w:rsidRPr="00F43A8E" w:rsidRDefault="00F43A8E" w:rsidP="00F43A8E">
      <w:pPr>
        <w:bidi/>
        <w:jc w:val="both"/>
        <w:rPr>
          <w:rFonts w:cs="David" w:hint="cs"/>
          <w:rtl/>
        </w:rPr>
      </w:pPr>
      <w:r w:rsidRPr="00F43A8E">
        <w:rPr>
          <w:rFonts w:cs="David" w:hint="cs"/>
          <w:rtl/>
        </w:rPr>
        <w:t xml:space="preserve">אריה </w:t>
      </w:r>
      <w:proofErr w:type="spellStart"/>
      <w:r w:rsidRPr="00F43A8E">
        <w:rPr>
          <w:rFonts w:cs="David" w:hint="cs"/>
          <w:rtl/>
        </w:rPr>
        <w:t>האן</w:t>
      </w:r>
      <w:proofErr w:type="spellEnd"/>
      <w:r w:rsidRPr="00F43A8E">
        <w:rPr>
          <w:rFonts w:cs="David" w:hint="cs"/>
          <w:rtl/>
        </w:rPr>
        <w:t xml:space="preserve"> </w:t>
      </w:r>
      <w:r w:rsidRPr="00F43A8E">
        <w:rPr>
          <w:rFonts w:cs="David"/>
          <w:rtl/>
        </w:rPr>
        <w:t>–</w:t>
      </w:r>
      <w:r w:rsidRPr="00F43A8E">
        <w:rPr>
          <w:rFonts w:cs="David" w:hint="cs"/>
          <w:rtl/>
        </w:rPr>
        <w:t xml:space="preserve"> מזכיר הכנסת</w:t>
      </w:r>
    </w:p>
    <w:p w14:paraId="2D5D2808" w14:textId="77777777" w:rsidR="00F43A8E" w:rsidRPr="00F43A8E" w:rsidRDefault="00F43A8E" w:rsidP="00F43A8E">
      <w:pPr>
        <w:bidi/>
        <w:jc w:val="both"/>
        <w:rPr>
          <w:rFonts w:cs="David" w:hint="cs"/>
          <w:rtl/>
        </w:rPr>
      </w:pPr>
      <w:r w:rsidRPr="00F43A8E">
        <w:rPr>
          <w:rFonts w:cs="David" w:hint="cs"/>
          <w:rtl/>
        </w:rPr>
        <w:t xml:space="preserve">חזי </w:t>
      </w:r>
      <w:proofErr w:type="spellStart"/>
      <w:r w:rsidRPr="00F43A8E">
        <w:rPr>
          <w:rFonts w:cs="David" w:hint="cs"/>
          <w:rtl/>
        </w:rPr>
        <w:t>קוגלר</w:t>
      </w:r>
      <w:proofErr w:type="spellEnd"/>
      <w:r w:rsidRPr="00F43A8E">
        <w:rPr>
          <w:rFonts w:cs="David" w:hint="cs"/>
          <w:rtl/>
        </w:rPr>
        <w:t xml:space="preserve"> </w:t>
      </w:r>
      <w:r w:rsidRPr="00F43A8E">
        <w:rPr>
          <w:rFonts w:cs="David"/>
          <w:rtl/>
        </w:rPr>
        <w:t>–</w:t>
      </w:r>
      <w:r w:rsidRPr="00F43A8E">
        <w:rPr>
          <w:rFonts w:cs="David" w:hint="cs"/>
          <w:rtl/>
        </w:rPr>
        <w:t xml:space="preserve"> מנכ"ל משרד התשתיות הלאומיות</w:t>
      </w:r>
    </w:p>
    <w:p w14:paraId="69D5921F" w14:textId="77777777" w:rsidR="00F43A8E" w:rsidRPr="00F43A8E" w:rsidRDefault="00F43A8E" w:rsidP="00F43A8E">
      <w:pPr>
        <w:bidi/>
        <w:jc w:val="both"/>
        <w:rPr>
          <w:rFonts w:cs="David" w:hint="cs"/>
          <w:rtl/>
        </w:rPr>
      </w:pPr>
      <w:r w:rsidRPr="00F43A8E">
        <w:rPr>
          <w:rFonts w:cs="David" w:hint="cs"/>
          <w:rtl/>
        </w:rPr>
        <w:t xml:space="preserve">עו"ד דרורה ליפשיץ </w:t>
      </w:r>
      <w:r w:rsidRPr="00F43A8E">
        <w:rPr>
          <w:rFonts w:cs="David"/>
          <w:rtl/>
        </w:rPr>
        <w:t>–</w:t>
      </w:r>
      <w:r w:rsidRPr="00F43A8E">
        <w:rPr>
          <w:rFonts w:cs="David" w:hint="cs"/>
          <w:rtl/>
        </w:rPr>
        <w:t xml:space="preserve"> יועצת משפטית, המשרד לתשתיות לאומיות</w:t>
      </w:r>
    </w:p>
    <w:p w14:paraId="41539996" w14:textId="77777777" w:rsidR="00F43A8E" w:rsidRPr="00F43A8E" w:rsidRDefault="00F43A8E" w:rsidP="00F43A8E">
      <w:pPr>
        <w:bidi/>
        <w:jc w:val="both"/>
        <w:rPr>
          <w:rFonts w:cs="David" w:hint="cs"/>
          <w:rtl/>
        </w:rPr>
      </w:pPr>
    </w:p>
    <w:p w14:paraId="3F37DFAA" w14:textId="77777777" w:rsidR="00F43A8E" w:rsidRPr="00F43A8E" w:rsidRDefault="00F43A8E" w:rsidP="00F43A8E">
      <w:pPr>
        <w:bidi/>
        <w:jc w:val="both"/>
        <w:rPr>
          <w:rFonts w:cs="David" w:hint="cs"/>
          <w:rtl/>
        </w:rPr>
      </w:pPr>
    </w:p>
    <w:p w14:paraId="5D8C643B" w14:textId="77777777" w:rsidR="00F43A8E" w:rsidRPr="00F43A8E" w:rsidRDefault="00F43A8E" w:rsidP="00F43A8E">
      <w:pPr>
        <w:bidi/>
        <w:jc w:val="both"/>
        <w:rPr>
          <w:rFonts w:cs="David" w:hint="cs"/>
          <w:rtl/>
        </w:rPr>
      </w:pPr>
    </w:p>
    <w:p w14:paraId="6DEE25B7" w14:textId="77777777" w:rsidR="00F43A8E" w:rsidRPr="00F43A8E" w:rsidRDefault="00F43A8E" w:rsidP="00F43A8E">
      <w:pPr>
        <w:tabs>
          <w:tab w:val="left" w:pos="1930"/>
        </w:tabs>
        <w:bidi/>
        <w:jc w:val="both"/>
        <w:rPr>
          <w:rFonts w:cs="David" w:hint="cs"/>
          <w:rtl/>
        </w:rPr>
      </w:pPr>
      <w:r w:rsidRPr="00F43A8E">
        <w:rPr>
          <w:rFonts w:cs="David"/>
          <w:b/>
          <w:bCs/>
          <w:u w:val="single"/>
          <w:rtl/>
        </w:rPr>
        <w:t>יוע</w:t>
      </w:r>
      <w:r w:rsidRPr="00F43A8E">
        <w:rPr>
          <w:rFonts w:cs="David" w:hint="cs"/>
          <w:b/>
          <w:bCs/>
          <w:u w:val="single"/>
          <w:rtl/>
        </w:rPr>
        <w:t>צת</w:t>
      </w:r>
      <w:r w:rsidRPr="00F43A8E">
        <w:rPr>
          <w:rFonts w:cs="David"/>
          <w:b/>
          <w:bCs/>
          <w:u w:val="single"/>
          <w:rtl/>
        </w:rPr>
        <w:t xml:space="preserve"> משפטי</w:t>
      </w:r>
      <w:r w:rsidRPr="00F43A8E">
        <w:rPr>
          <w:rFonts w:cs="David" w:hint="cs"/>
          <w:b/>
          <w:bCs/>
          <w:u w:val="single"/>
          <w:rtl/>
        </w:rPr>
        <w:t>ת</w:t>
      </w:r>
      <w:r w:rsidRPr="00F43A8E">
        <w:rPr>
          <w:rFonts w:cs="David"/>
          <w:rtl/>
        </w:rPr>
        <w:t>:</w:t>
      </w:r>
      <w:r w:rsidRPr="00F43A8E">
        <w:rPr>
          <w:rFonts w:cs="David" w:hint="cs"/>
          <w:rtl/>
        </w:rPr>
        <w:tab/>
        <w:t xml:space="preserve">עו"ד ארבל </w:t>
      </w:r>
      <w:proofErr w:type="spellStart"/>
      <w:r w:rsidRPr="00F43A8E">
        <w:rPr>
          <w:rFonts w:cs="David" w:hint="cs"/>
          <w:rtl/>
        </w:rPr>
        <w:t>אסטרחן</w:t>
      </w:r>
      <w:proofErr w:type="spellEnd"/>
    </w:p>
    <w:p w14:paraId="6429C81A" w14:textId="77777777" w:rsidR="00F43A8E" w:rsidRPr="00F43A8E" w:rsidRDefault="00F43A8E" w:rsidP="00F43A8E">
      <w:pPr>
        <w:bidi/>
        <w:jc w:val="both"/>
        <w:rPr>
          <w:rFonts w:cs="David"/>
          <w:rtl/>
        </w:rPr>
      </w:pPr>
    </w:p>
    <w:p w14:paraId="31EE7991" w14:textId="77777777" w:rsidR="00F43A8E" w:rsidRPr="00F43A8E" w:rsidRDefault="00F43A8E" w:rsidP="00F43A8E">
      <w:pPr>
        <w:tabs>
          <w:tab w:val="left" w:pos="1930"/>
        </w:tabs>
        <w:bidi/>
        <w:jc w:val="both"/>
        <w:rPr>
          <w:rFonts w:cs="David" w:hint="cs"/>
          <w:b/>
          <w:bCs/>
          <w:rtl/>
        </w:rPr>
      </w:pPr>
      <w:r w:rsidRPr="00F43A8E">
        <w:rPr>
          <w:rFonts w:cs="David"/>
          <w:b/>
          <w:bCs/>
          <w:u w:val="single"/>
          <w:rtl/>
        </w:rPr>
        <w:t>מנהלת הוועדה</w:t>
      </w:r>
      <w:r w:rsidRPr="00F43A8E">
        <w:rPr>
          <w:rFonts w:cs="David"/>
          <w:rtl/>
        </w:rPr>
        <w:t>:</w:t>
      </w:r>
      <w:r w:rsidRPr="00F43A8E">
        <w:rPr>
          <w:rFonts w:cs="David" w:hint="cs"/>
          <w:rtl/>
        </w:rPr>
        <w:tab/>
        <w:t>אתי בן-יוסף</w:t>
      </w:r>
    </w:p>
    <w:p w14:paraId="24BA8DA3" w14:textId="77777777" w:rsidR="00F43A8E" w:rsidRPr="00F43A8E" w:rsidRDefault="00F43A8E" w:rsidP="00F43A8E">
      <w:pPr>
        <w:bidi/>
        <w:jc w:val="both"/>
        <w:rPr>
          <w:rFonts w:cs="David"/>
          <w:rtl/>
        </w:rPr>
      </w:pPr>
    </w:p>
    <w:p w14:paraId="23D87784" w14:textId="77777777" w:rsidR="00F43A8E" w:rsidRPr="00F43A8E" w:rsidRDefault="00F43A8E" w:rsidP="00F43A8E">
      <w:pPr>
        <w:tabs>
          <w:tab w:val="left" w:pos="1930"/>
        </w:tabs>
        <w:bidi/>
        <w:jc w:val="both"/>
        <w:rPr>
          <w:rFonts w:cs="David" w:hint="cs"/>
          <w:rtl/>
        </w:rPr>
      </w:pPr>
      <w:r w:rsidRPr="00F43A8E">
        <w:rPr>
          <w:rFonts w:cs="David" w:hint="cs"/>
          <w:b/>
          <w:bCs/>
          <w:u w:val="single"/>
          <w:rtl/>
        </w:rPr>
        <w:t>רשמת פרלמנטרית</w:t>
      </w:r>
      <w:r w:rsidRPr="00F43A8E">
        <w:rPr>
          <w:rFonts w:cs="David"/>
          <w:rtl/>
        </w:rPr>
        <w:t>:</w:t>
      </w:r>
      <w:r w:rsidRPr="00F43A8E">
        <w:rPr>
          <w:rFonts w:cs="David" w:hint="cs"/>
          <w:rtl/>
        </w:rPr>
        <w:tab/>
        <w:t>שלומית כהן</w:t>
      </w:r>
    </w:p>
    <w:p w14:paraId="426DB980" w14:textId="77777777" w:rsidR="00F43A8E" w:rsidRPr="00F43A8E" w:rsidRDefault="00F43A8E" w:rsidP="00F43A8E">
      <w:pPr>
        <w:bidi/>
        <w:jc w:val="both"/>
        <w:rPr>
          <w:rFonts w:cs="David" w:hint="cs"/>
          <w:b/>
          <w:bCs/>
          <w:rtl/>
        </w:rPr>
      </w:pPr>
    </w:p>
    <w:p w14:paraId="06724656" w14:textId="77777777" w:rsidR="00F43A8E" w:rsidRPr="00F43A8E" w:rsidRDefault="00F43A8E" w:rsidP="00F43A8E">
      <w:pPr>
        <w:pStyle w:val="Heading5"/>
        <w:rPr>
          <w:rFonts w:hint="cs"/>
          <w:rtl/>
        </w:rPr>
      </w:pPr>
    </w:p>
    <w:p w14:paraId="6900F4C2" w14:textId="77777777" w:rsidR="00F43A8E" w:rsidRPr="00F43A8E" w:rsidRDefault="00F43A8E" w:rsidP="00F43A8E">
      <w:pPr>
        <w:pStyle w:val="Heading5"/>
        <w:rPr>
          <w:rtl/>
        </w:rPr>
      </w:pPr>
      <w:r w:rsidRPr="00F43A8E">
        <w:rPr>
          <w:rtl/>
        </w:rPr>
        <w:t xml:space="preserve"> </w:t>
      </w:r>
    </w:p>
    <w:p w14:paraId="64BA940F" w14:textId="77777777" w:rsidR="00F43A8E" w:rsidRPr="00F43A8E" w:rsidRDefault="00F43A8E" w:rsidP="00F43A8E">
      <w:pPr>
        <w:bidi/>
        <w:jc w:val="both"/>
        <w:rPr>
          <w:rFonts w:cs="David" w:hint="cs"/>
          <w:rtl/>
        </w:rPr>
      </w:pPr>
    </w:p>
    <w:p w14:paraId="64CEFEA1" w14:textId="77777777" w:rsidR="00F43A8E" w:rsidRPr="00F43A8E" w:rsidRDefault="00F43A8E" w:rsidP="00F43A8E">
      <w:pPr>
        <w:bidi/>
        <w:jc w:val="both"/>
        <w:rPr>
          <w:rFonts w:cs="David" w:hint="cs"/>
          <w:b/>
          <w:bCs/>
          <w:u w:val="single"/>
          <w:rtl/>
        </w:rPr>
      </w:pPr>
      <w:r w:rsidRPr="00F43A8E">
        <w:rPr>
          <w:rFonts w:cs="David"/>
          <w:rtl/>
        </w:rPr>
        <w:br w:type="page"/>
      </w:r>
      <w:r w:rsidRPr="00F43A8E">
        <w:rPr>
          <w:rFonts w:cs="David" w:hint="cs"/>
          <w:b/>
          <w:bCs/>
          <w:u w:val="single"/>
          <w:rtl/>
        </w:rPr>
        <w:lastRenderedPageBreak/>
        <w:t>1. ערעורים על החלטת יו"ר הכנסת והסגנים שלא לאשר דחיפות הצעות לסדר-היום</w:t>
      </w:r>
    </w:p>
    <w:p w14:paraId="740B5800" w14:textId="77777777" w:rsidR="00F43A8E" w:rsidRPr="00F43A8E" w:rsidRDefault="00F43A8E" w:rsidP="00F43A8E">
      <w:pPr>
        <w:bidi/>
        <w:jc w:val="both"/>
        <w:rPr>
          <w:rFonts w:cs="David" w:hint="cs"/>
          <w:u w:val="single"/>
          <w:rtl/>
        </w:rPr>
      </w:pPr>
    </w:p>
    <w:p w14:paraId="723BFF51" w14:textId="77777777" w:rsidR="00F43A8E" w:rsidRPr="00F43A8E" w:rsidRDefault="00F43A8E" w:rsidP="00F43A8E">
      <w:pPr>
        <w:bidi/>
        <w:jc w:val="both"/>
        <w:rPr>
          <w:rFonts w:cs="David" w:hint="cs"/>
          <w:u w:val="single"/>
          <w:rtl/>
        </w:rPr>
      </w:pPr>
    </w:p>
    <w:p w14:paraId="02BEC86E" w14:textId="77777777" w:rsidR="00F43A8E" w:rsidRPr="00F43A8E" w:rsidRDefault="00F43A8E" w:rsidP="00F43A8E">
      <w:pPr>
        <w:bidi/>
        <w:jc w:val="both"/>
        <w:rPr>
          <w:rFonts w:cs="David" w:hint="cs"/>
          <w:rtl/>
        </w:rPr>
      </w:pPr>
      <w:r w:rsidRPr="00F43A8E">
        <w:rPr>
          <w:rFonts w:cs="David" w:hint="cs"/>
          <w:u w:val="single"/>
          <w:rtl/>
        </w:rPr>
        <w:t>היו</w:t>
      </w:r>
      <w:r w:rsidRPr="00F43A8E">
        <w:rPr>
          <w:rFonts w:cs="David"/>
          <w:u w:val="single"/>
          <w:rtl/>
        </w:rPr>
        <w:t>"</w:t>
      </w:r>
      <w:r w:rsidRPr="00F43A8E">
        <w:rPr>
          <w:rFonts w:cs="David" w:hint="cs"/>
          <w:u w:val="single"/>
          <w:rtl/>
        </w:rPr>
        <w:t>ר רוחמה אברהם:</w:t>
      </w:r>
    </w:p>
    <w:p w14:paraId="6C1BDD21" w14:textId="77777777" w:rsidR="00F43A8E" w:rsidRPr="00F43A8E" w:rsidRDefault="00F43A8E" w:rsidP="00F43A8E">
      <w:pPr>
        <w:bidi/>
        <w:jc w:val="both"/>
        <w:rPr>
          <w:rFonts w:cs="David" w:hint="cs"/>
          <w:rtl/>
        </w:rPr>
      </w:pPr>
    </w:p>
    <w:p w14:paraId="03FF2B89" w14:textId="77777777" w:rsidR="00F43A8E" w:rsidRPr="00F43A8E" w:rsidRDefault="00F43A8E" w:rsidP="00F43A8E">
      <w:pPr>
        <w:bidi/>
        <w:jc w:val="both"/>
        <w:rPr>
          <w:rFonts w:cs="David" w:hint="cs"/>
          <w:rtl/>
        </w:rPr>
      </w:pPr>
      <w:r w:rsidRPr="00F43A8E">
        <w:rPr>
          <w:rFonts w:cs="David" w:hint="cs"/>
          <w:rtl/>
        </w:rPr>
        <w:tab/>
        <w:t xml:space="preserve">בוקר טוב. אני פותחת ישיבה של ועדת הכנסת. הנושא הראשון הוא ערעורים על החלטת יו"ר הכנסת והסגנים שלא לאשר דחיפות הצעות לסדר-היום. </w:t>
      </w:r>
    </w:p>
    <w:p w14:paraId="6F35EA94" w14:textId="77777777" w:rsidR="00F43A8E" w:rsidRPr="00F43A8E" w:rsidRDefault="00F43A8E" w:rsidP="00F43A8E">
      <w:pPr>
        <w:bidi/>
        <w:jc w:val="both"/>
        <w:rPr>
          <w:rFonts w:cs="David" w:hint="cs"/>
          <w:rtl/>
        </w:rPr>
      </w:pPr>
    </w:p>
    <w:p w14:paraId="0275185F" w14:textId="77777777" w:rsidR="00F43A8E" w:rsidRPr="00F43A8E" w:rsidRDefault="00F43A8E" w:rsidP="00F43A8E">
      <w:pPr>
        <w:bidi/>
        <w:jc w:val="both"/>
        <w:rPr>
          <w:rFonts w:cs="David" w:hint="cs"/>
          <w:rtl/>
        </w:rPr>
      </w:pPr>
      <w:r w:rsidRPr="00F43A8E">
        <w:rPr>
          <w:rFonts w:cs="David" w:hint="cs"/>
          <w:rtl/>
        </w:rPr>
        <w:tab/>
        <w:t xml:space="preserve">על סדר-היום שני ערעורים, ערעורו של חבר הכנסת יעקב כהן בנושא "זיהום מבתי הזיקוק בחיפה" וערעורו של חבר הכנסת </w:t>
      </w:r>
      <w:proofErr w:type="spellStart"/>
      <w:r w:rsidRPr="00F43A8E">
        <w:rPr>
          <w:rFonts w:cs="David" w:hint="cs"/>
          <w:rtl/>
        </w:rPr>
        <w:t>סטס</w:t>
      </w:r>
      <w:proofErr w:type="spellEnd"/>
      <w:r w:rsidRPr="00F43A8E">
        <w:rPr>
          <w:rFonts w:cs="David" w:hint="cs"/>
          <w:rtl/>
        </w:rPr>
        <w:t xml:space="preserve"> </w:t>
      </w:r>
      <w:proofErr w:type="spellStart"/>
      <w:r w:rsidRPr="00F43A8E">
        <w:rPr>
          <w:rFonts w:cs="David" w:hint="cs"/>
          <w:rtl/>
        </w:rPr>
        <w:t>מיסז'ניקוב</w:t>
      </w:r>
      <w:proofErr w:type="spellEnd"/>
      <w:r w:rsidRPr="00F43A8E">
        <w:rPr>
          <w:rFonts w:cs="David" w:hint="cs"/>
          <w:rtl/>
        </w:rPr>
        <w:t xml:space="preserve"> "זיהום האוויר על-ידי בתי הזיקוק בחיפה". </w:t>
      </w:r>
    </w:p>
    <w:p w14:paraId="61349780" w14:textId="77777777" w:rsidR="00F43A8E" w:rsidRPr="00F43A8E" w:rsidRDefault="00F43A8E" w:rsidP="00F43A8E">
      <w:pPr>
        <w:bidi/>
        <w:jc w:val="both"/>
        <w:rPr>
          <w:rFonts w:cs="David" w:hint="cs"/>
          <w:rtl/>
        </w:rPr>
      </w:pPr>
    </w:p>
    <w:p w14:paraId="39A50309" w14:textId="77777777" w:rsidR="00F43A8E" w:rsidRPr="00F43A8E" w:rsidRDefault="00F43A8E" w:rsidP="00F43A8E">
      <w:pPr>
        <w:bidi/>
        <w:jc w:val="both"/>
        <w:rPr>
          <w:rFonts w:cs="David" w:hint="cs"/>
          <w:rtl/>
        </w:rPr>
      </w:pPr>
      <w:r w:rsidRPr="00F43A8E">
        <w:rPr>
          <w:rFonts w:cs="David" w:hint="cs"/>
          <w:rtl/>
        </w:rPr>
        <w:tab/>
        <w:t xml:space="preserve">אינני רואה שמישהו מחברי הכנסת אשר ערער נמצא, ולפיכך אנחנו עוברים לנושא הבא. </w:t>
      </w:r>
    </w:p>
    <w:p w14:paraId="0A725294" w14:textId="77777777" w:rsidR="00F43A8E" w:rsidRPr="00F43A8E" w:rsidRDefault="00F43A8E" w:rsidP="00F43A8E">
      <w:pPr>
        <w:bidi/>
        <w:jc w:val="both"/>
        <w:rPr>
          <w:rFonts w:cs="David" w:hint="cs"/>
          <w:b/>
          <w:bCs/>
          <w:rtl/>
        </w:rPr>
      </w:pPr>
      <w:r w:rsidRPr="00F43A8E">
        <w:rPr>
          <w:rFonts w:cs="David"/>
          <w:rtl/>
        </w:rPr>
        <w:br w:type="page"/>
      </w:r>
      <w:r w:rsidRPr="00F43A8E">
        <w:rPr>
          <w:rFonts w:cs="David" w:hint="cs"/>
          <w:b/>
          <w:bCs/>
          <w:rtl/>
        </w:rPr>
        <w:t xml:space="preserve">2. הצעת חוק הכנסת (תיקון </w:t>
      </w:r>
      <w:r w:rsidRPr="00F43A8E">
        <w:rPr>
          <w:rFonts w:cs="David"/>
          <w:b/>
          <w:bCs/>
          <w:rtl/>
        </w:rPr>
        <w:t>–</w:t>
      </w:r>
      <w:r w:rsidRPr="00F43A8E">
        <w:rPr>
          <w:rFonts w:cs="David" w:hint="cs"/>
          <w:b/>
          <w:bCs/>
          <w:rtl/>
        </w:rPr>
        <w:t xml:space="preserve"> צמצום מספר החברים בוועדות הכנסת הקבועות), </w:t>
      </w:r>
      <w:proofErr w:type="spellStart"/>
      <w:r w:rsidRPr="00F43A8E">
        <w:rPr>
          <w:rFonts w:cs="David" w:hint="cs"/>
          <w:b/>
          <w:bCs/>
          <w:rtl/>
        </w:rPr>
        <w:t>התשס"ז</w:t>
      </w:r>
      <w:proofErr w:type="spellEnd"/>
      <w:r w:rsidRPr="00F43A8E">
        <w:rPr>
          <w:rFonts w:cs="David" w:hint="cs"/>
          <w:b/>
          <w:bCs/>
          <w:rtl/>
        </w:rPr>
        <w:t>-</w:t>
      </w:r>
    </w:p>
    <w:p w14:paraId="5ED6B73A" w14:textId="77777777" w:rsidR="00F43A8E" w:rsidRPr="00F43A8E" w:rsidRDefault="00F43A8E" w:rsidP="00F43A8E">
      <w:pPr>
        <w:bidi/>
        <w:jc w:val="both"/>
        <w:rPr>
          <w:rFonts w:cs="David" w:hint="cs"/>
          <w:b/>
          <w:bCs/>
          <w:u w:val="single"/>
          <w:rtl/>
        </w:rPr>
      </w:pPr>
      <w:r w:rsidRPr="00F43A8E">
        <w:rPr>
          <w:rFonts w:cs="David" w:hint="cs"/>
          <w:b/>
          <w:bCs/>
          <w:u w:val="single"/>
          <w:rtl/>
        </w:rPr>
        <w:t xml:space="preserve">2006, פ/1870 </w:t>
      </w:r>
      <w:r w:rsidRPr="00F43A8E">
        <w:rPr>
          <w:rFonts w:cs="David"/>
          <w:b/>
          <w:bCs/>
          <w:u w:val="single"/>
          <w:rtl/>
        </w:rPr>
        <w:t>–</w:t>
      </w:r>
      <w:r w:rsidRPr="00F43A8E">
        <w:rPr>
          <w:rFonts w:cs="David" w:hint="cs"/>
          <w:b/>
          <w:bCs/>
          <w:u w:val="single"/>
          <w:rtl/>
        </w:rPr>
        <w:t xml:space="preserve"> הצעת חה"כ גדעון סער וקבוצת ח"כים </w:t>
      </w:r>
      <w:r w:rsidRPr="00F43A8E">
        <w:rPr>
          <w:rFonts w:cs="David"/>
          <w:b/>
          <w:bCs/>
          <w:u w:val="single"/>
          <w:rtl/>
        </w:rPr>
        <w:t>–</w:t>
      </w:r>
      <w:r w:rsidRPr="00F43A8E">
        <w:rPr>
          <w:rFonts w:cs="David" w:hint="cs"/>
          <w:b/>
          <w:bCs/>
          <w:u w:val="single"/>
          <w:rtl/>
        </w:rPr>
        <w:t xml:space="preserve"> הכנה לקריאה ראשונה, רביזיה</w:t>
      </w:r>
    </w:p>
    <w:p w14:paraId="6E402680" w14:textId="77777777" w:rsidR="00F43A8E" w:rsidRPr="00F43A8E" w:rsidRDefault="00F43A8E" w:rsidP="00F43A8E">
      <w:pPr>
        <w:bidi/>
        <w:jc w:val="both"/>
        <w:rPr>
          <w:rFonts w:cs="David" w:hint="cs"/>
          <w:rtl/>
        </w:rPr>
      </w:pPr>
    </w:p>
    <w:p w14:paraId="2E11F510"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1F32455" w14:textId="77777777" w:rsidR="00F43A8E" w:rsidRPr="00F43A8E" w:rsidRDefault="00F43A8E" w:rsidP="00F43A8E">
      <w:pPr>
        <w:bidi/>
        <w:jc w:val="both"/>
        <w:rPr>
          <w:rFonts w:cs="David" w:hint="cs"/>
          <w:rtl/>
        </w:rPr>
      </w:pPr>
    </w:p>
    <w:p w14:paraId="67C58939" w14:textId="77777777" w:rsidR="00F43A8E" w:rsidRPr="00F43A8E" w:rsidRDefault="00F43A8E" w:rsidP="00F43A8E">
      <w:pPr>
        <w:bidi/>
        <w:jc w:val="both"/>
        <w:rPr>
          <w:rFonts w:cs="David" w:hint="cs"/>
          <w:rtl/>
        </w:rPr>
      </w:pPr>
      <w:r w:rsidRPr="00F43A8E">
        <w:rPr>
          <w:rFonts w:cs="David" w:hint="cs"/>
          <w:rtl/>
        </w:rPr>
        <w:tab/>
        <w:t xml:space="preserve">הנושא הבא הוא הרביזיה על הצבעה שהיתה בשבוע שעבר בנושא הצעת חוק הכנסת (תיקון </w:t>
      </w:r>
      <w:r w:rsidRPr="00F43A8E">
        <w:rPr>
          <w:rFonts w:cs="David"/>
          <w:rtl/>
        </w:rPr>
        <w:t>–</w:t>
      </w:r>
      <w:r w:rsidRPr="00F43A8E">
        <w:rPr>
          <w:rFonts w:cs="David" w:hint="cs"/>
          <w:rtl/>
        </w:rPr>
        <w:t xml:space="preserve"> צמצום מספר החברים בוועדות הכנסת הקבועות), </w:t>
      </w:r>
      <w:proofErr w:type="spellStart"/>
      <w:r w:rsidRPr="00F43A8E">
        <w:rPr>
          <w:rFonts w:cs="David" w:hint="cs"/>
          <w:rtl/>
        </w:rPr>
        <w:t>התשס"ז</w:t>
      </w:r>
      <w:proofErr w:type="spellEnd"/>
      <w:r w:rsidRPr="00F43A8E">
        <w:rPr>
          <w:rFonts w:cs="David" w:hint="cs"/>
          <w:rtl/>
        </w:rPr>
        <w:t xml:space="preserve">- 2006, פ/1870 </w:t>
      </w:r>
      <w:r w:rsidRPr="00F43A8E">
        <w:rPr>
          <w:rFonts w:cs="David"/>
          <w:rtl/>
        </w:rPr>
        <w:t>–</w:t>
      </w:r>
      <w:r w:rsidRPr="00F43A8E">
        <w:rPr>
          <w:rFonts w:cs="David" w:hint="cs"/>
          <w:rtl/>
        </w:rPr>
        <w:t xml:space="preserve"> הצעת חה"כ גדעון סער וקבוצת ח"כים. בשבוע שעבר היה לנו דיון בנושא הזה, וחברי הכנסת זהבה </w:t>
      </w:r>
      <w:proofErr w:type="spellStart"/>
      <w:r w:rsidRPr="00F43A8E">
        <w:rPr>
          <w:rFonts w:cs="David" w:hint="cs"/>
          <w:rtl/>
        </w:rPr>
        <w:t>גלאון</w:t>
      </w:r>
      <w:proofErr w:type="spellEnd"/>
      <w:r w:rsidRPr="00F43A8E">
        <w:rPr>
          <w:rFonts w:cs="David" w:hint="cs"/>
          <w:rtl/>
        </w:rPr>
        <w:t xml:space="preserve"> </w:t>
      </w:r>
      <w:proofErr w:type="spellStart"/>
      <w:r w:rsidRPr="00F43A8E">
        <w:rPr>
          <w:rFonts w:cs="David" w:hint="cs"/>
          <w:rtl/>
        </w:rPr>
        <w:t>ואחמד</w:t>
      </w:r>
      <w:proofErr w:type="spellEnd"/>
      <w:r w:rsidRPr="00F43A8E">
        <w:rPr>
          <w:rFonts w:cs="David" w:hint="cs"/>
          <w:rtl/>
        </w:rPr>
        <w:t xml:space="preserve"> טיבי ביקשו רביזיה. </w:t>
      </w:r>
    </w:p>
    <w:p w14:paraId="202E4054" w14:textId="77777777" w:rsidR="00F43A8E" w:rsidRPr="00F43A8E" w:rsidRDefault="00F43A8E" w:rsidP="00F43A8E">
      <w:pPr>
        <w:bidi/>
        <w:jc w:val="both"/>
        <w:rPr>
          <w:rFonts w:cs="David" w:hint="cs"/>
          <w:rtl/>
        </w:rPr>
      </w:pPr>
    </w:p>
    <w:p w14:paraId="2966A139" w14:textId="77777777" w:rsidR="00F43A8E" w:rsidRPr="00F43A8E" w:rsidRDefault="00F43A8E" w:rsidP="00F43A8E">
      <w:pPr>
        <w:bidi/>
        <w:jc w:val="both"/>
        <w:rPr>
          <w:rFonts w:cs="David" w:hint="cs"/>
          <w:rtl/>
        </w:rPr>
      </w:pPr>
      <w:r w:rsidRPr="00F43A8E">
        <w:rPr>
          <w:rFonts w:cs="David" w:hint="cs"/>
          <w:rtl/>
        </w:rPr>
        <w:tab/>
        <w:t>אני מבקשת לעבור להצבעה על הרביזיה. מי בעד הרביזיה? מי נגד?</w:t>
      </w:r>
    </w:p>
    <w:p w14:paraId="6143BEDA" w14:textId="77777777" w:rsidR="00F43A8E" w:rsidRPr="00F43A8E" w:rsidRDefault="00F43A8E" w:rsidP="00F43A8E">
      <w:pPr>
        <w:bidi/>
        <w:jc w:val="both"/>
        <w:rPr>
          <w:rFonts w:cs="David" w:hint="cs"/>
          <w:rtl/>
        </w:rPr>
      </w:pPr>
    </w:p>
    <w:p w14:paraId="7EFDA568" w14:textId="77777777" w:rsidR="00F43A8E" w:rsidRPr="00F43A8E" w:rsidRDefault="00F43A8E" w:rsidP="00F43A8E">
      <w:pPr>
        <w:bidi/>
        <w:jc w:val="both"/>
        <w:rPr>
          <w:rFonts w:cs="David" w:hint="cs"/>
          <w:rtl/>
        </w:rPr>
      </w:pPr>
      <w:r w:rsidRPr="00F43A8E">
        <w:rPr>
          <w:rFonts w:cs="David" w:hint="cs"/>
          <w:u w:val="single"/>
          <w:rtl/>
        </w:rPr>
        <w:t>נסים זאב:</w:t>
      </w:r>
    </w:p>
    <w:p w14:paraId="63BF7C6B" w14:textId="77777777" w:rsidR="00F43A8E" w:rsidRPr="00F43A8E" w:rsidRDefault="00F43A8E" w:rsidP="00F43A8E">
      <w:pPr>
        <w:bidi/>
        <w:jc w:val="both"/>
        <w:rPr>
          <w:rFonts w:cs="David" w:hint="cs"/>
          <w:rtl/>
        </w:rPr>
      </w:pPr>
    </w:p>
    <w:p w14:paraId="4414F59B" w14:textId="77777777" w:rsidR="00F43A8E" w:rsidRPr="00F43A8E" w:rsidRDefault="00F43A8E" w:rsidP="00F43A8E">
      <w:pPr>
        <w:bidi/>
        <w:jc w:val="both"/>
        <w:rPr>
          <w:rFonts w:cs="David" w:hint="cs"/>
          <w:rtl/>
        </w:rPr>
      </w:pPr>
      <w:r w:rsidRPr="00F43A8E">
        <w:rPr>
          <w:rFonts w:cs="David" w:hint="cs"/>
          <w:rtl/>
        </w:rPr>
        <w:tab/>
        <w:t xml:space="preserve">אנחנו נגד החוק בכלל. </w:t>
      </w:r>
    </w:p>
    <w:p w14:paraId="731F01E3" w14:textId="77777777" w:rsidR="00F43A8E" w:rsidRPr="00F43A8E" w:rsidRDefault="00F43A8E" w:rsidP="00F43A8E">
      <w:pPr>
        <w:bidi/>
        <w:jc w:val="both"/>
        <w:rPr>
          <w:rFonts w:cs="David" w:hint="cs"/>
          <w:rtl/>
        </w:rPr>
      </w:pPr>
    </w:p>
    <w:p w14:paraId="079865B8" w14:textId="77777777" w:rsidR="00F43A8E" w:rsidRPr="00F43A8E" w:rsidRDefault="00F43A8E" w:rsidP="00F43A8E">
      <w:pPr>
        <w:bidi/>
        <w:jc w:val="center"/>
        <w:rPr>
          <w:rFonts w:cs="David" w:hint="cs"/>
          <w:rtl/>
        </w:rPr>
      </w:pPr>
      <w:r w:rsidRPr="00F43A8E">
        <w:rPr>
          <w:rFonts w:cs="David" w:hint="cs"/>
          <w:rtl/>
        </w:rPr>
        <w:t>ה צ ב ע ה</w:t>
      </w:r>
    </w:p>
    <w:p w14:paraId="7C82E7E2"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5</w:t>
      </w:r>
    </w:p>
    <w:p w14:paraId="4506B11A"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12</w:t>
      </w:r>
    </w:p>
    <w:p w14:paraId="2CC510C8"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1F21966F" w14:textId="77777777" w:rsidR="00F43A8E" w:rsidRPr="00F43A8E" w:rsidRDefault="00F43A8E" w:rsidP="00F43A8E">
      <w:pPr>
        <w:bidi/>
        <w:jc w:val="both"/>
        <w:rPr>
          <w:rFonts w:cs="David" w:hint="cs"/>
          <w:rtl/>
        </w:rPr>
      </w:pPr>
    </w:p>
    <w:p w14:paraId="6694E8A1"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9AD4D30" w14:textId="77777777" w:rsidR="00F43A8E" w:rsidRPr="00F43A8E" w:rsidRDefault="00F43A8E" w:rsidP="00F43A8E">
      <w:pPr>
        <w:bidi/>
        <w:jc w:val="both"/>
        <w:rPr>
          <w:rFonts w:cs="David" w:hint="cs"/>
          <w:rtl/>
        </w:rPr>
      </w:pPr>
    </w:p>
    <w:p w14:paraId="08772F70" w14:textId="77777777" w:rsidR="00F43A8E" w:rsidRPr="00F43A8E" w:rsidRDefault="00F43A8E" w:rsidP="00F43A8E">
      <w:pPr>
        <w:bidi/>
        <w:jc w:val="both"/>
        <w:rPr>
          <w:rFonts w:cs="David" w:hint="cs"/>
          <w:rtl/>
        </w:rPr>
      </w:pPr>
      <w:r w:rsidRPr="00F43A8E">
        <w:rPr>
          <w:rFonts w:cs="David" w:hint="cs"/>
          <w:rtl/>
        </w:rPr>
        <w:tab/>
        <w:t xml:space="preserve">בעד 5, נגד 12, לא היו נמנעים. לפיכך אני קובעת שהרביזיה לא התקבלה, והצעת החוק תפורסם לקריאה ראשונה. </w:t>
      </w:r>
    </w:p>
    <w:p w14:paraId="5F639F0C" w14:textId="77777777" w:rsidR="00F43A8E" w:rsidRPr="00F43A8E" w:rsidRDefault="00F43A8E" w:rsidP="00F43A8E">
      <w:pPr>
        <w:bidi/>
        <w:jc w:val="both"/>
        <w:rPr>
          <w:rFonts w:cs="David" w:hint="cs"/>
          <w:rtl/>
        </w:rPr>
      </w:pPr>
    </w:p>
    <w:p w14:paraId="0BD97484" w14:textId="77777777" w:rsidR="00F43A8E" w:rsidRPr="00F43A8E" w:rsidRDefault="00F43A8E" w:rsidP="00F43A8E">
      <w:pPr>
        <w:bidi/>
        <w:jc w:val="both"/>
        <w:rPr>
          <w:rFonts w:cs="David" w:hint="cs"/>
          <w:rtl/>
        </w:rPr>
      </w:pPr>
      <w:r w:rsidRPr="00F43A8E">
        <w:rPr>
          <w:rFonts w:cs="David" w:hint="cs"/>
          <w:rtl/>
        </w:rPr>
        <w:tab/>
        <w:t xml:space="preserve">בשבוע שעבר אמרתי במהלך הדיון, ואני חוזרת ואומרת, שאינני רואה את הסיטואציה שבה המפלגות הקטנות תיפגענה, ולפיכך לקראת הקריאה השנייה והקריאה השלישית נקיים דיון חוזר בסוגיה הזאת ונמצא את הנוסחה. מצד שני, מאז ומתמיד </w:t>
      </w:r>
      <w:r w:rsidRPr="00F43A8E">
        <w:rPr>
          <w:rFonts w:cs="David"/>
          <w:rtl/>
        </w:rPr>
        <w:t>–</w:t>
      </w:r>
      <w:r w:rsidRPr="00F43A8E">
        <w:rPr>
          <w:rFonts w:cs="David" w:hint="cs"/>
          <w:rtl/>
        </w:rPr>
        <w:t xml:space="preserve"> בדקתי את הנושא הזה היסטורית והתייעצתי עם מזכיר הכנסת ועם עוד כמה אנשים </w:t>
      </w:r>
      <w:r w:rsidRPr="00F43A8E">
        <w:rPr>
          <w:rFonts w:cs="David"/>
          <w:rtl/>
        </w:rPr>
        <w:t>–</w:t>
      </w:r>
      <w:r w:rsidRPr="00F43A8E">
        <w:rPr>
          <w:rFonts w:cs="David" w:hint="cs"/>
          <w:rtl/>
        </w:rPr>
        <w:t xml:space="preserve"> כאשר היה מצב שבו סיעה אשר היה לה מספר קטן של חברים, תמיד היה מצב של הוראת שעה, ותמיד ידענו להסתדר כך או אחרת. גם אם אנחנו הולכים לקראת רפורמה מסוימת כזו או אחרת, תמיד אפשר להגיע לעמק השווה. אם ועדה מסוימת חשובה מאוד לסיעה, תמיד אפשר לגשר. </w:t>
      </w:r>
    </w:p>
    <w:p w14:paraId="3057A7AC" w14:textId="77777777" w:rsidR="00F43A8E" w:rsidRPr="00F43A8E" w:rsidRDefault="00F43A8E" w:rsidP="00F43A8E">
      <w:pPr>
        <w:bidi/>
        <w:jc w:val="both"/>
        <w:rPr>
          <w:rFonts w:cs="David" w:hint="cs"/>
          <w:rtl/>
        </w:rPr>
      </w:pPr>
    </w:p>
    <w:p w14:paraId="2DC84269" w14:textId="77777777" w:rsidR="00F43A8E" w:rsidRPr="00F43A8E" w:rsidRDefault="00F43A8E" w:rsidP="00F43A8E">
      <w:pPr>
        <w:bidi/>
        <w:jc w:val="both"/>
        <w:rPr>
          <w:rFonts w:cs="David" w:hint="cs"/>
          <w:rtl/>
        </w:rPr>
      </w:pPr>
      <w:r w:rsidRPr="00F43A8E">
        <w:rPr>
          <w:rFonts w:cs="David" w:hint="cs"/>
          <w:u w:val="single"/>
          <w:rtl/>
        </w:rPr>
        <w:t xml:space="preserve">זהבה </w:t>
      </w:r>
      <w:proofErr w:type="spellStart"/>
      <w:r w:rsidRPr="00F43A8E">
        <w:rPr>
          <w:rFonts w:cs="David" w:hint="cs"/>
          <w:u w:val="single"/>
          <w:rtl/>
        </w:rPr>
        <w:t>גלאון</w:t>
      </w:r>
      <w:proofErr w:type="spellEnd"/>
      <w:r w:rsidRPr="00F43A8E">
        <w:rPr>
          <w:rFonts w:cs="David" w:hint="cs"/>
          <w:u w:val="single"/>
          <w:rtl/>
        </w:rPr>
        <w:t>:</w:t>
      </w:r>
    </w:p>
    <w:p w14:paraId="76A87036" w14:textId="77777777" w:rsidR="00F43A8E" w:rsidRPr="00F43A8E" w:rsidRDefault="00F43A8E" w:rsidP="00F43A8E">
      <w:pPr>
        <w:bidi/>
        <w:jc w:val="both"/>
        <w:rPr>
          <w:rFonts w:cs="David" w:hint="cs"/>
          <w:rtl/>
        </w:rPr>
      </w:pPr>
    </w:p>
    <w:p w14:paraId="36E5BF0E" w14:textId="77777777" w:rsidR="00F43A8E" w:rsidRPr="00F43A8E" w:rsidRDefault="00F43A8E" w:rsidP="00F43A8E">
      <w:pPr>
        <w:bidi/>
        <w:jc w:val="both"/>
        <w:rPr>
          <w:rFonts w:cs="David" w:hint="cs"/>
          <w:rtl/>
        </w:rPr>
      </w:pPr>
      <w:r w:rsidRPr="00F43A8E">
        <w:rPr>
          <w:rFonts w:cs="David" w:hint="cs"/>
          <w:rtl/>
        </w:rPr>
        <w:tab/>
        <w:t>אנחנו צריכים להיות תלויים בנדיבות ובחסדים של שליט זה או אחר?</w:t>
      </w:r>
    </w:p>
    <w:p w14:paraId="26DF443E" w14:textId="77777777" w:rsidR="00F43A8E" w:rsidRPr="00F43A8E" w:rsidRDefault="00F43A8E" w:rsidP="00F43A8E">
      <w:pPr>
        <w:bidi/>
        <w:jc w:val="both"/>
        <w:rPr>
          <w:rFonts w:cs="David" w:hint="cs"/>
          <w:rtl/>
        </w:rPr>
      </w:pPr>
    </w:p>
    <w:p w14:paraId="5E49D54A"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51885EC2" w14:textId="77777777" w:rsidR="00F43A8E" w:rsidRPr="00F43A8E" w:rsidRDefault="00F43A8E" w:rsidP="00F43A8E">
      <w:pPr>
        <w:bidi/>
        <w:jc w:val="both"/>
        <w:rPr>
          <w:rFonts w:cs="David" w:hint="cs"/>
          <w:rtl/>
        </w:rPr>
      </w:pPr>
    </w:p>
    <w:p w14:paraId="77A82160" w14:textId="77777777" w:rsidR="00F43A8E" w:rsidRPr="00F43A8E" w:rsidRDefault="00F43A8E" w:rsidP="00F43A8E">
      <w:pPr>
        <w:bidi/>
        <w:jc w:val="both"/>
        <w:rPr>
          <w:rFonts w:cs="David" w:hint="cs"/>
          <w:rtl/>
        </w:rPr>
      </w:pPr>
      <w:r w:rsidRPr="00F43A8E">
        <w:rPr>
          <w:rFonts w:cs="David" w:hint="cs"/>
          <w:rtl/>
        </w:rPr>
        <w:tab/>
        <w:t xml:space="preserve"> חברת הכנסת </w:t>
      </w:r>
      <w:proofErr w:type="spellStart"/>
      <w:r w:rsidRPr="00F43A8E">
        <w:rPr>
          <w:rFonts w:cs="David" w:hint="cs"/>
          <w:rtl/>
        </w:rPr>
        <w:t>גלאון</w:t>
      </w:r>
      <w:proofErr w:type="spellEnd"/>
      <w:r w:rsidRPr="00F43A8E">
        <w:rPr>
          <w:rFonts w:cs="David" w:hint="cs"/>
          <w:rtl/>
        </w:rPr>
        <w:t xml:space="preserve">, לא שאלתי אותך. </w:t>
      </w:r>
    </w:p>
    <w:p w14:paraId="0815451B" w14:textId="77777777" w:rsidR="00F43A8E" w:rsidRPr="00F43A8E" w:rsidRDefault="00F43A8E" w:rsidP="00F43A8E">
      <w:pPr>
        <w:bidi/>
        <w:jc w:val="both"/>
        <w:rPr>
          <w:rFonts w:cs="David" w:hint="cs"/>
          <w:rtl/>
        </w:rPr>
      </w:pPr>
    </w:p>
    <w:p w14:paraId="3308DF92" w14:textId="77777777" w:rsidR="00F43A8E" w:rsidRPr="00F43A8E" w:rsidRDefault="00F43A8E" w:rsidP="00F43A8E">
      <w:pPr>
        <w:bidi/>
        <w:jc w:val="both"/>
        <w:rPr>
          <w:rFonts w:cs="David" w:hint="cs"/>
          <w:rtl/>
        </w:rPr>
      </w:pPr>
      <w:r w:rsidRPr="00F43A8E">
        <w:rPr>
          <w:rFonts w:cs="David" w:hint="cs"/>
          <w:u w:val="single"/>
          <w:rtl/>
        </w:rPr>
        <w:t xml:space="preserve">זהבה </w:t>
      </w:r>
      <w:proofErr w:type="spellStart"/>
      <w:r w:rsidRPr="00F43A8E">
        <w:rPr>
          <w:rFonts w:cs="David" w:hint="cs"/>
          <w:u w:val="single"/>
          <w:rtl/>
        </w:rPr>
        <w:t>גלאון</w:t>
      </w:r>
      <w:proofErr w:type="spellEnd"/>
      <w:r w:rsidRPr="00F43A8E">
        <w:rPr>
          <w:rFonts w:cs="David" w:hint="cs"/>
          <w:u w:val="single"/>
          <w:rtl/>
        </w:rPr>
        <w:t>:</w:t>
      </w:r>
    </w:p>
    <w:p w14:paraId="7675B7CE" w14:textId="77777777" w:rsidR="00F43A8E" w:rsidRPr="00F43A8E" w:rsidRDefault="00F43A8E" w:rsidP="00F43A8E">
      <w:pPr>
        <w:bidi/>
        <w:jc w:val="both"/>
        <w:rPr>
          <w:rFonts w:cs="David" w:hint="cs"/>
          <w:rtl/>
        </w:rPr>
      </w:pPr>
    </w:p>
    <w:p w14:paraId="1D195CE3" w14:textId="77777777" w:rsidR="00F43A8E" w:rsidRPr="00F43A8E" w:rsidRDefault="00F43A8E" w:rsidP="00F43A8E">
      <w:pPr>
        <w:bidi/>
        <w:jc w:val="both"/>
        <w:rPr>
          <w:rFonts w:cs="David" w:hint="cs"/>
          <w:rtl/>
        </w:rPr>
      </w:pPr>
      <w:r w:rsidRPr="00F43A8E">
        <w:rPr>
          <w:rFonts w:cs="David" w:hint="cs"/>
          <w:rtl/>
        </w:rPr>
        <w:tab/>
        <w:t xml:space="preserve">אז אל תתני את זה בתור נימוק, אני לא צריכה שמישהו יעשה לי טובה. </w:t>
      </w:r>
    </w:p>
    <w:p w14:paraId="710D3E76" w14:textId="77777777" w:rsidR="00F43A8E" w:rsidRPr="00F43A8E" w:rsidRDefault="00F43A8E" w:rsidP="00F43A8E">
      <w:pPr>
        <w:bidi/>
        <w:jc w:val="both"/>
        <w:rPr>
          <w:rFonts w:cs="David" w:hint="cs"/>
          <w:rtl/>
        </w:rPr>
      </w:pPr>
    </w:p>
    <w:p w14:paraId="24223871"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4FDC1F64" w14:textId="77777777" w:rsidR="00F43A8E" w:rsidRPr="00F43A8E" w:rsidRDefault="00F43A8E" w:rsidP="00F43A8E">
      <w:pPr>
        <w:bidi/>
        <w:jc w:val="both"/>
        <w:rPr>
          <w:rFonts w:cs="David" w:hint="cs"/>
          <w:rtl/>
        </w:rPr>
      </w:pPr>
    </w:p>
    <w:p w14:paraId="4AAD1F16" w14:textId="77777777" w:rsidR="00F43A8E" w:rsidRPr="00F43A8E" w:rsidRDefault="00F43A8E" w:rsidP="00F43A8E">
      <w:pPr>
        <w:bidi/>
        <w:jc w:val="both"/>
        <w:rPr>
          <w:rFonts w:cs="David" w:hint="cs"/>
          <w:rtl/>
        </w:rPr>
      </w:pPr>
      <w:r w:rsidRPr="00F43A8E">
        <w:rPr>
          <w:rFonts w:cs="David" w:hint="cs"/>
          <w:rtl/>
        </w:rPr>
        <w:tab/>
        <w:t xml:space="preserve"> לא תגידי לי מה לומר. </w:t>
      </w:r>
    </w:p>
    <w:p w14:paraId="6E8E6E13" w14:textId="77777777" w:rsidR="00F43A8E" w:rsidRPr="00F43A8E" w:rsidRDefault="00F43A8E" w:rsidP="00F43A8E">
      <w:pPr>
        <w:bidi/>
        <w:jc w:val="both"/>
        <w:rPr>
          <w:rFonts w:cs="David" w:hint="cs"/>
          <w:rtl/>
        </w:rPr>
      </w:pPr>
    </w:p>
    <w:p w14:paraId="6921BBFF" w14:textId="77777777" w:rsidR="00F43A8E" w:rsidRPr="00F43A8E" w:rsidRDefault="00F43A8E" w:rsidP="00F43A8E">
      <w:pPr>
        <w:bidi/>
        <w:jc w:val="both"/>
        <w:rPr>
          <w:rFonts w:cs="David" w:hint="cs"/>
          <w:rtl/>
        </w:rPr>
      </w:pPr>
      <w:r w:rsidRPr="00F43A8E">
        <w:rPr>
          <w:rFonts w:cs="David" w:hint="cs"/>
          <w:u w:val="single"/>
          <w:rtl/>
        </w:rPr>
        <w:t xml:space="preserve">זהבה </w:t>
      </w:r>
      <w:proofErr w:type="spellStart"/>
      <w:r w:rsidRPr="00F43A8E">
        <w:rPr>
          <w:rFonts w:cs="David" w:hint="cs"/>
          <w:u w:val="single"/>
          <w:rtl/>
        </w:rPr>
        <w:t>גלאון</w:t>
      </w:r>
      <w:proofErr w:type="spellEnd"/>
      <w:r w:rsidRPr="00F43A8E">
        <w:rPr>
          <w:rFonts w:cs="David" w:hint="cs"/>
          <w:u w:val="single"/>
          <w:rtl/>
        </w:rPr>
        <w:t>:</w:t>
      </w:r>
    </w:p>
    <w:p w14:paraId="4E361175" w14:textId="77777777" w:rsidR="00F43A8E" w:rsidRPr="00F43A8E" w:rsidRDefault="00F43A8E" w:rsidP="00F43A8E">
      <w:pPr>
        <w:bidi/>
        <w:jc w:val="both"/>
        <w:rPr>
          <w:rFonts w:cs="David" w:hint="cs"/>
          <w:rtl/>
        </w:rPr>
      </w:pPr>
    </w:p>
    <w:p w14:paraId="0B489DF5" w14:textId="77777777" w:rsidR="00F43A8E" w:rsidRPr="00F43A8E" w:rsidRDefault="00F43A8E" w:rsidP="00F43A8E">
      <w:pPr>
        <w:bidi/>
        <w:jc w:val="both"/>
        <w:rPr>
          <w:rFonts w:cs="David" w:hint="cs"/>
          <w:rtl/>
        </w:rPr>
      </w:pPr>
      <w:r w:rsidRPr="00F43A8E">
        <w:rPr>
          <w:rFonts w:cs="David" w:hint="cs"/>
          <w:rtl/>
        </w:rPr>
        <w:tab/>
        <w:t xml:space="preserve">אני מגיבה למה שאת אומרת. </w:t>
      </w:r>
    </w:p>
    <w:p w14:paraId="7BE07B6B" w14:textId="77777777" w:rsidR="00F43A8E" w:rsidRPr="00F43A8E" w:rsidRDefault="00F43A8E" w:rsidP="00F43A8E">
      <w:pPr>
        <w:bidi/>
        <w:jc w:val="both"/>
        <w:rPr>
          <w:rFonts w:cs="David" w:hint="cs"/>
          <w:rtl/>
        </w:rPr>
      </w:pPr>
    </w:p>
    <w:p w14:paraId="6DEBB9A5" w14:textId="77777777" w:rsidR="00F43A8E" w:rsidRPr="00F43A8E" w:rsidRDefault="00F43A8E" w:rsidP="00F43A8E">
      <w:pPr>
        <w:bidi/>
        <w:jc w:val="both"/>
        <w:rPr>
          <w:rFonts w:cs="David" w:hint="cs"/>
          <w:u w:val="single"/>
          <w:rtl/>
        </w:rPr>
      </w:pPr>
      <w:r w:rsidRPr="00F43A8E">
        <w:rPr>
          <w:rFonts w:cs="David"/>
          <w:u w:val="single"/>
          <w:rtl/>
        </w:rPr>
        <w:br w:type="page"/>
      </w:r>
      <w:r w:rsidRPr="00F43A8E">
        <w:rPr>
          <w:rFonts w:cs="David" w:hint="cs"/>
          <w:u w:val="single"/>
          <w:rtl/>
        </w:rPr>
        <w:t>מאיר פרוש:</w:t>
      </w:r>
    </w:p>
    <w:p w14:paraId="073DDFDD" w14:textId="77777777" w:rsidR="00F43A8E" w:rsidRPr="00F43A8E" w:rsidRDefault="00F43A8E" w:rsidP="00F43A8E">
      <w:pPr>
        <w:bidi/>
        <w:jc w:val="both"/>
        <w:rPr>
          <w:rFonts w:cs="David" w:hint="cs"/>
          <w:u w:val="single"/>
        </w:rPr>
      </w:pPr>
    </w:p>
    <w:p w14:paraId="6BC1CA91" w14:textId="77777777" w:rsidR="00F43A8E" w:rsidRPr="00F43A8E" w:rsidRDefault="00F43A8E" w:rsidP="00F43A8E">
      <w:pPr>
        <w:bidi/>
        <w:jc w:val="both"/>
        <w:rPr>
          <w:rFonts w:cs="David" w:hint="cs"/>
          <w:rtl/>
        </w:rPr>
      </w:pPr>
      <w:r w:rsidRPr="00F43A8E">
        <w:rPr>
          <w:rFonts w:cs="David" w:hint="cs"/>
          <w:rtl/>
        </w:rPr>
        <w:tab/>
        <w:t xml:space="preserve">מה הצעקות האלה? אפשר לקום וללכת. מה ההתנהגות הזאת? כל ישיבה יש ההתנהגות הזאת. </w:t>
      </w:r>
    </w:p>
    <w:p w14:paraId="0485201B" w14:textId="77777777" w:rsidR="00F43A8E" w:rsidRPr="00F43A8E" w:rsidRDefault="00F43A8E" w:rsidP="00F43A8E">
      <w:pPr>
        <w:bidi/>
        <w:jc w:val="both"/>
        <w:rPr>
          <w:rFonts w:cs="David" w:hint="cs"/>
          <w:rtl/>
        </w:rPr>
      </w:pPr>
    </w:p>
    <w:p w14:paraId="022D5001" w14:textId="77777777" w:rsidR="00F43A8E" w:rsidRPr="00F43A8E" w:rsidRDefault="00F43A8E" w:rsidP="00F43A8E">
      <w:pPr>
        <w:bidi/>
        <w:jc w:val="both"/>
        <w:rPr>
          <w:rFonts w:cs="David" w:hint="cs"/>
          <w:rtl/>
        </w:rPr>
      </w:pPr>
      <w:r w:rsidRPr="00F43A8E">
        <w:rPr>
          <w:rFonts w:cs="David" w:hint="cs"/>
          <w:u w:val="single"/>
          <w:rtl/>
        </w:rPr>
        <w:t>נסים זאב:</w:t>
      </w:r>
    </w:p>
    <w:p w14:paraId="1F62DF93" w14:textId="77777777" w:rsidR="00F43A8E" w:rsidRPr="00F43A8E" w:rsidRDefault="00F43A8E" w:rsidP="00F43A8E">
      <w:pPr>
        <w:bidi/>
        <w:jc w:val="both"/>
        <w:rPr>
          <w:rFonts w:cs="David" w:hint="cs"/>
          <w:rtl/>
        </w:rPr>
      </w:pPr>
    </w:p>
    <w:p w14:paraId="2F27E080" w14:textId="77777777" w:rsidR="00F43A8E" w:rsidRPr="00F43A8E" w:rsidRDefault="00F43A8E" w:rsidP="00F43A8E">
      <w:pPr>
        <w:bidi/>
        <w:jc w:val="both"/>
        <w:rPr>
          <w:rFonts w:cs="David" w:hint="cs"/>
          <w:rtl/>
        </w:rPr>
      </w:pPr>
      <w:r w:rsidRPr="00F43A8E">
        <w:rPr>
          <w:rFonts w:cs="David" w:hint="cs"/>
          <w:rtl/>
        </w:rPr>
        <w:tab/>
        <w:t xml:space="preserve"> קצת כבוד ליושבת-ראש, הרב פרוש. </w:t>
      </w:r>
    </w:p>
    <w:p w14:paraId="27DC4DAB" w14:textId="77777777" w:rsidR="00F43A8E" w:rsidRPr="00F43A8E" w:rsidRDefault="00F43A8E" w:rsidP="00F43A8E">
      <w:pPr>
        <w:bidi/>
        <w:jc w:val="both"/>
        <w:rPr>
          <w:rFonts w:cs="David" w:hint="cs"/>
          <w:rtl/>
        </w:rPr>
      </w:pPr>
    </w:p>
    <w:p w14:paraId="499C5151" w14:textId="77777777" w:rsidR="00F43A8E" w:rsidRPr="00F43A8E" w:rsidRDefault="00F43A8E" w:rsidP="00F43A8E">
      <w:pPr>
        <w:bidi/>
        <w:jc w:val="both"/>
        <w:rPr>
          <w:rFonts w:cs="David" w:hint="cs"/>
          <w:u w:val="single"/>
          <w:rtl/>
        </w:rPr>
      </w:pPr>
      <w:r w:rsidRPr="00F43A8E">
        <w:rPr>
          <w:rFonts w:cs="David" w:hint="cs"/>
          <w:u w:val="single"/>
          <w:rtl/>
        </w:rPr>
        <w:t>מאיר פרוש:</w:t>
      </w:r>
    </w:p>
    <w:p w14:paraId="0CE8731C" w14:textId="77777777" w:rsidR="00F43A8E" w:rsidRPr="00F43A8E" w:rsidRDefault="00F43A8E" w:rsidP="00F43A8E">
      <w:pPr>
        <w:bidi/>
        <w:jc w:val="both"/>
        <w:rPr>
          <w:rFonts w:cs="David" w:hint="cs"/>
          <w:u w:val="single"/>
        </w:rPr>
      </w:pPr>
    </w:p>
    <w:p w14:paraId="4C94B51D" w14:textId="77777777" w:rsidR="00F43A8E" w:rsidRPr="00F43A8E" w:rsidRDefault="00F43A8E" w:rsidP="00F43A8E">
      <w:pPr>
        <w:bidi/>
        <w:jc w:val="both"/>
        <w:rPr>
          <w:rFonts w:cs="David" w:hint="cs"/>
          <w:rtl/>
        </w:rPr>
      </w:pPr>
      <w:r w:rsidRPr="00F43A8E">
        <w:rPr>
          <w:rFonts w:cs="David" w:hint="cs"/>
          <w:rtl/>
        </w:rPr>
        <w:tab/>
        <w:t xml:space="preserve"> בתור מה?</w:t>
      </w:r>
    </w:p>
    <w:p w14:paraId="7FF4FF5C" w14:textId="77777777" w:rsidR="00F43A8E" w:rsidRPr="00F43A8E" w:rsidRDefault="00F43A8E" w:rsidP="00F43A8E">
      <w:pPr>
        <w:bidi/>
        <w:jc w:val="both"/>
        <w:rPr>
          <w:rFonts w:cs="David" w:hint="cs"/>
          <w:rtl/>
        </w:rPr>
      </w:pPr>
    </w:p>
    <w:p w14:paraId="74F566DA"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577B1E9" w14:textId="77777777" w:rsidR="00F43A8E" w:rsidRPr="00F43A8E" w:rsidRDefault="00F43A8E" w:rsidP="00F43A8E">
      <w:pPr>
        <w:bidi/>
        <w:jc w:val="both"/>
        <w:rPr>
          <w:rFonts w:cs="David" w:hint="cs"/>
          <w:rtl/>
        </w:rPr>
      </w:pPr>
    </w:p>
    <w:p w14:paraId="5BF0DCBC" w14:textId="77777777" w:rsidR="00F43A8E" w:rsidRPr="00F43A8E" w:rsidRDefault="00F43A8E" w:rsidP="00F43A8E">
      <w:pPr>
        <w:bidi/>
        <w:jc w:val="both"/>
        <w:rPr>
          <w:rFonts w:cs="David" w:hint="cs"/>
          <w:rtl/>
        </w:rPr>
      </w:pPr>
      <w:r w:rsidRPr="00F43A8E">
        <w:rPr>
          <w:rFonts w:cs="David" w:hint="cs"/>
          <w:rtl/>
        </w:rPr>
        <w:tab/>
        <w:t xml:space="preserve">אני קוראת אותך לסדר. </w:t>
      </w:r>
    </w:p>
    <w:p w14:paraId="4250EEC4" w14:textId="77777777" w:rsidR="00F43A8E" w:rsidRPr="00F43A8E" w:rsidRDefault="00F43A8E" w:rsidP="00F43A8E">
      <w:pPr>
        <w:bidi/>
        <w:jc w:val="both"/>
        <w:rPr>
          <w:rFonts w:cs="David" w:hint="cs"/>
          <w:rtl/>
        </w:rPr>
      </w:pPr>
    </w:p>
    <w:p w14:paraId="35E4A035" w14:textId="77777777" w:rsidR="00F43A8E" w:rsidRPr="00F43A8E" w:rsidRDefault="00F43A8E" w:rsidP="00F43A8E">
      <w:pPr>
        <w:bidi/>
        <w:jc w:val="both"/>
        <w:rPr>
          <w:rFonts w:cs="David" w:hint="cs"/>
          <w:rtl/>
        </w:rPr>
      </w:pPr>
      <w:r w:rsidRPr="00F43A8E">
        <w:rPr>
          <w:rFonts w:cs="David" w:hint="cs"/>
          <w:u w:val="single"/>
          <w:rtl/>
        </w:rPr>
        <w:t>נסים זאב:</w:t>
      </w:r>
    </w:p>
    <w:p w14:paraId="1EE2E447" w14:textId="77777777" w:rsidR="00F43A8E" w:rsidRPr="00F43A8E" w:rsidRDefault="00F43A8E" w:rsidP="00F43A8E">
      <w:pPr>
        <w:bidi/>
        <w:jc w:val="both"/>
        <w:rPr>
          <w:rFonts w:cs="David" w:hint="cs"/>
          <w:rtl/>
        </w:rPr>
      </w:pPr>
    </w:p>
    <w:p w14:paraId="015C352A" w14:textId="77777777" w:rsidR="00F43A8E" w:rsidRPr="00F43A8E" w:rsidRDefault="00F43A8E" w:rsidP="00F43A8E">
      <w:pPr>
        <w:bidi/>
        <w:jc w:val="both"/>
        <w:rPr>
          <w:rFonts w:cs="David" w:hint="cs"/>
          <w:rtl/>
        </w:rPr>
      </w:pPr>
      <w:r w:rsidRPr="00F43A8E">
        <w:rPr>
          <w:rFonts w:cs="David" w:hint="cs"/>
          <w:rtl/>
        </w:rPr>
        <w:tab/>
        <w:t xml:space="preserve"> זה דבר מינימאלי שמתבקש. </w:t>
      </w:r>
    </w:p>
    <w:p w14:paraId="497036AB" w14:textId="77777777" w:rsidR="00F43A8E" w:rsidRPr="00F43A8E" w:rsidRDefault="00F43A8E" w:rsidP="00F43A8E">
      <w:pPr>
        <w:bidi/>
        <w:jc w:val="both"/>
        <w:rPr>
          <w:rFonts w:cs="David" w:hint="cs"/>
          <w:rtl/>
        </w:rPr>
      </w:pPr>
    </w:p>
    <w:p w14:paraId="70EE109E" w14:textId="77777777" w:rsidR="00F43A8E" w:rsidRPr="00F43A8E" w:rsidRDefault="00F43A8E" w:rsidP="00F43A8E">
      <w:pPr>
        <w:bidi/>
        <w:jc w:val="both"/>
        <w:rPr>
          <w:rFonts w:cs="David" w:hint="cs"/>
          <w:u w:val="single"/>
          <w:rtl/>
        </w:rPr>
      </w:pPr>
      <w:r w:rsidRPr="00F43A8E">
        <w:rPr>
          <w:rFonts w:cs="David" w:hint="cs"/>
          <w:u w:val="single"/>
          <w:rtl/>
        </w:rPr>
        <w:t>מאיר פרוש:</w:t>
      </w:r>
    </w:p>
    <w:p w14:paraId="7800622D" w14:textId="77777777" w:rsidR="00F43A8E" w:rsidRPr="00F43A8E" w:rsidRDefault="00F43A8E" w:rsidP="00F43A8E">
      <w:pPr>
        <w:bidi/>
        <w:jc w:val="both"/>
        <w:rPr>
          <w:rFonts w:cs="David" w:hint="cs"/>
          <w:u w:val="single"/>
        </w:rPr>
      </w:pPr>
    </w:p>
    <w:p w14:paraId="41C33E07" w14:textId="77777777" w:rsidR="00F43A8E" w:rsidRPr="00F43A8E" w:rsidRDefault="00F43A8E" w:rsidP="00F43A8E">
      <w:pPr>
        <w:bidi/>
        <w:jc w:val="both"/>
        <w:rPr>
          <w:rFonts w:cs="David" w:hint="cs"/>
          <w:rtl/>
        </w:rPr>
      </w:pPr>
      <w:r w:rsidRPr="00F43A8E">
        <w:rPr>
          <w:rFonts w:cs="David" w:hint="cs"/>
          <w:rtl/>
        </w:rPr>
        <w:tab/>
        <w:t xml:space="preserve"> איזו אווירה היא צריכה להשרות פה? מה קרה פה?</w:t>
      </w:r>
    </w:p>
    <w:p w14:paraId="7A2F58BF" w14:textId="77777777" w:rsidR="00F43A8E" w:rsidRPr="00F43A8E" w:rsidRDefault="00F43A8E" w:rsidP="00F43A8E">
      <w:pPr>
        <w:bidi/>
        <w:jc w:val="both"/>
        <w:rPr>
          <w:rFonts w:cs="David" w:hint="cs"/>
          <w:rtl/>
        </w:rPr>
      </w:pPr>
    </w:p>
    <w:p w14:paraId="056C9F29"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3322A077" w14:textId="77777777" w:rsidR="00F43A8E" w:rsidRPr="00F43A8E" w:rsidRDefault="00F43A8E" w:rsidP="00F43A8E">
      <w:pPr>
        <w:bidi/>
        <w:jc w:val="both"/>
        <w:rPr>
          <w:rFonts w:cs="David" w:hint="cs"/>
          <w:rtl/>
        </w:rPr>
      </w:pPr>
    </w:p>
    <w:p w14:paraId="5272D463" w14:textId="77777777" w:rsidR="00F43A8E" w:rsidRPr="00F43A8E" w:rsidRDefault="00F43A8E" w:rsidP="00F43A8E">
      <w:pPr>
        <w:bidi/>
        <w:jc w:val="both"/>
        <w:rPr>
          <w:rFonts w:cs="David" w:hint="cs"/>
          <w:rtl/>
        </w:rPr>
      </w:pPr>
      <w:r w:rsidRPr="00F43A8E">
        <w:rPr>
          <w:rFonts w:cs="David" w:hint="cs"/>
          <w:rtl/>
        </w:rPr>
        <w:tab/>
        <w:t xml:space="preserve"> חבר הכנסת פרוש, אני קוראת אותך לסדר פעם שנייה. </w:t>
      </w:r>
    </w:p>
    <w:p w14:paraId="1A4ACE08" w14:textId="77777777" w:rsidR="00F43A8E" w:rsidRPr="00F43A8E" w:rsidRDefault="00F43A8E" w:rsidP="00F43A8E">
      <w:pPr>
        <w:bidi/>
        <w:jc w:val="both"/>
        <w:rPr>
          <w:rFonts w:cs="David" w:hint="cs"/>
          <w:rtl/>
        </w:rPr>
      </w:pPr>
    </w:p>
    <w:p w14:paraId="42CECA3E" w14:textId="77777777" w:rsidR="00F43A8E" w:rsidRPr="00F43A8E" w:rsidRDefault="00F43A8E" w:rsidP="00F43A8E">
      <w:pPr>
        <w:bidi/>
        <w:jc w:val="center"/>
        <w:rPr>
          <w:rFonts w:cs="David" w:hint="cs"/>
          <w:b/>
          <w:bCs/>
          <w:rtl/>
        </w:rPr>
      </w:pPr>
      <w:r w:rsidRPr="00F43A8E">
        <w:rPr>
          <w:rFonts w:cs="David"/>
          <w:rtl/>
        </w:rPr>
        <w:br w:type="page"/>
      </w:r>
      <w:r w:rsidRPr="00F43A8E">
        <w:rPr>
          <w:rFonts w:cs="David" w:hint="cs"/>
          <w:b/>
          <w:bCs/>
          <w:rtl/>
        </w:rPr>
        <w:t>3. בקשת יו"ר ועדת החוקה, חוק ומשפט להעברת הצעות החוק הבאות מוועדת החוקה,</w:t>
      </w:r>
    </w:p>
    <w:p w14:paraId="1231955A" w14:textId="77777777" w:rsidR="00F43A8E" w:rsidRPr="00F43A8E" w:rsidRDefault="00F43A8E" w:rsidP="00F43A8E">
      <w:pPr>
        <w:bidi/>
        <w:jc w:val="center"/>
        <w:rPr>
          <w:rFonts w:cs="David" w:hint="cs"/>
          <w:b/>
          <w:bCs/>
          <w:rtl/>
        </w:rPr>
      </w:pPr>
      <w:r w:rsidRPr="00F43A8E">
        <w:rPr>
          <w:rFonts w:cs="David" w:hint="cs"/>
          <w:b/>
          <w:bCs/>
          <w:rtl/>
        </w:rPr>
        <w:t>חוק ומשפט לדיון בוועדת החוץ והביטחון:</w:t>
      </w:r>
    </w:p>
    <w:p w14:paraId="133B5598" w14:textId="77777777" w:rsidR="00F43A8E" w:rsidRPr="00F43A8E" w:rsidRDefault="00F43A8E" w:rsidP="00F43A8E">
      <w:pPr>
        <w:bidi/>
        <w:jc w:val="center"/>
        <w:rPr>
          <w:rFonts w:cs="David" w:hint="cs"/>
          <w:b/>
          <w:bCs/>
          <w:rtl/>
        </w:rPr>
      </w:pPr>
      <w:r w:rsidRPr="00F43A8E">
        <w:rPr>
          <w:rFonts w:cs="David" w:hint="cs"/>
          <w:b/>
          <w:bCs/>
          <w:rtl/>
        </w:rPr>
        <w:t xml:space="preserve">א. הצעת חוק השיפוט הצבאי (תיקון </w:t>
      </w:r>
      <w:r w:rsidRPr="00F43A8E">
        <w:rPr>
          <w:rFonts w:cs="David"/>
          <w:b/>
          <w:bCs/>
          <w:rtl/>
        </w:rPr>
        <w:t>–</w:t>
      </w:r>
      <w:r w:rsidRPr="00F43A8E">
        <w:rPr>
          <w:rFonts w:cs="David" w:hint="cs"/>
          <w:b/>
          <w:bCs/>
          <w:rtl/>
        </w:rPr>
        <w:t xml:space="preserve"> הוראות בדבר רישום במרשם הפלילי), </w:t>
      </w:r>
      <w:proofErr w:type="spellStart"/>
      <w:r w:rsidRPr="00F43A8E">
        <w:rPr>
          <w:rFonts w:cs="David" w:hint="cs"/>
          <w:b/>
          <w:bCs/>
          <w:rtl/>
        </w:rPr>
        <w:t>התשס"ו</w:t>
      </w:r>
      <w:proofErr w:type="spellEnd"/>
      <w:r w:rsidRPr="00F43A8E">
        <w:rPr>
          <w:rFonts w:cs="David" w:hint="cs"/>
          <w:b/>
          <w:bCs/>
          <w:rtl/>
        </w:rPr>
        <w:t>-</w:t>
      </w:r>
    </w:p>
    <w:p w14:paraId="664F6F06" w14:textId="77777777" w:rsidR="00F43A8E" w:rsidRPr="00F43A8E" w:rsidRDefault="00F43A8E" w:rsidP="00F43A8E">
      <w:pPr>
        <w:bidi/>
        <w:jc w:val="center"/>
        <w:rPr>
          <w:rFonts w:cs="David" w:hint="cs"/>
          <w:b/>
          <w:bCs/>
          <w:rtl/>
        </w:rPr>
      </w:pPr>
      <w:r w:rsidRPr="00F43A8E">
        <w:rPr>
          <w:rFonts w:cs="David" w:hint="cs"/>
          <w:b/>
          <w:bCs/>
          <w:rtl/>
        </w:rPr>
        <w:t>2006 (פ/635/17), הצעת חבר הכנסת אורי אריאל;</w:t>
      </w:r>
    </w:p>
    <w:p w14:paraId="10632BF9" w14:textId="77777777" w:rsidR="00F43A8E" w:rsidRPr="00F43A8E" w:rsidRDefault="00F43A8E" w:rsidP="00F43A8E">
      <w:pPr>
        <w:bidi/>
        <w:jc w:val="center"/>
        <w:rPr>
          <w:rFonts w:cs="David" w:hint="cs"/>
          <w:b/>
          <w:bCs/>
          <w:rtl/>
        </w:rPr>
      </w:pPr>
      <w:r w:rsidRPr="00F43A8E">
        <w:rPr>
          <w:rFonts w:cs="David" w:hint="cs"/>
          <w:b/>
          <w:bCs/>
          <w:rtl/>
        </w:rPr>
        <w:t xml:space="preserve">ב. הצעת חוק השיפוט הצבאי (תיקון </w:t>
      </w:r>
      <w:r w:rsidRPr="00F43A8E">
        <w:rPr>
          <w:rFonts w:cs="David"/>
          <w:b/>
          <w:bCs/>
          <w:rtl/>
        </w:rPr>
        <w:t>–</w:t>
      </w:r>
      <w:r w:rsidRPr="00F43A8E">
        <w:rPr>
          <w:rFonts w:cs="David" w:hint="cs"/>
          <w:b/>
          <w:bCs/>
          <w:rtl/>
        </w:rPr>
        <w:t xml:space="preserve"> סייג לרישום במרשם הפלילי), </w:t>
      </w:r>
      <w:proofErr w:type="spellStart"/>
      <w:r w:rsidRPr="00F43A8E">
        <w:rPr>
          <w:rFonts w:cs="David" w:hint="cs"/>
          <w:b/>
          <w:bCs/>
          <w:rtl/>
        </w:rPr>
        <w:t>התשס"ו</w:t>
      </w:r>
      <w:proofErr w:type="spellEnd"/>
      <w:r w:rsidRPr="00F43A8E">
        <w:rPr>
          <w:rFonts w:cs="David" w:hint="cs"/>
          <w:b/>
          <w:bCs/>
          <w:rtl/>
        </w:rPr>
        <w:t>-2006,</w:t>
      </w:r>
    </w:p>
    <w:p w14:paraId="479AAD6C" w14:textId="77777777" w:rsidR="00F43A8E" w:rsidRPr="00F43A8E" w:rsidRDefault="00F43A8E" w:rsidP="00F43A8E">
      <w:pPr>
        <w:bidi/>
        <w:jc w:val="center"/>
        <w:rPr>
          <w:rFonts w:cs="David" w:hint="cs"/>
          <w:b/>
          <w:bCs/>
          <w:rtl/>
        </w:rPr>
      </w:pPr>
      <w:r w:rsidRPr="00F43A8E">
        <w:rPr>
          <w:rFonts w:cs="David" w:hint="cs"/>
          <w:b/>
          <w:bCs/>
          <w:rtl/>
        </w:rPr>
        <w:t>(פ/1413/17), הצעת חבר הכנסת דני יתום;</w:t>
      </w:r>
    </w:p>
    <w:p w14:paraId="13FBEA65" w14:textId="77777777" w:rsidR="00F43A8E" w:rsidRPr="00F43A8E" w:rsidRDefault="00F43A8E" w:rsidP="00F43A8E">
      <w:pPr>
        <w:bidi/>
        <w:jc w:val="center"/>
        <w:rPr>
          <w:rFonts w:cs="David" w:hint="cs"/>
          <w:b/>
          <w:bCs/>
          <w:rtl/>
        </w:rPr>
      </w:pPr>
      <w:r w:rsidRPr="00F43A8E">
        <w:rPr>
          <w:rFonts w:cs="David" w:hint="cs"/>
          <w:b/>
          <w:bCs/>
          <w:rtl/>
        </w:rPr>
        <w:t xml:space="preserve">ג. הצעת חוק השיפוט הצבאי (תיקון </w:t>
      </w:r>
      <w:r w:rsidRPr="00F43A8E">
        <w:rPr>
          <w:rFonts w:cs="David"/>
          <w:b/>
          <w:bCs/>
          <w:rtl/>
        </w:rPr>
        <w:t>–</w:t>
      </w:r>
      <w:r w:rsidRPr="00F43A8E">
        <w:rPr>
          <w:rFonts w:cs="David" w:hint="cs"/>
          <w:b/>
          <w:bCs/>
          <w:rtl/>
        </w:rPr>
        <w:t xml:space="preserve"> הוראות בדבר רישום),</w:t>
      </w:r>
    </w:p>
    <w:p w14:paraId="425BD638" w14:textId="77777777" w:rsidR="00F43A8E" w:rsidRPr="00F43A8E" w:rsidRDefault="00F43A8E" w:rsidP="00F43A8E">
      <w:pPr>
        <w:bidi/>
        <w:jc w:val="center"/>
        <w:rPr>
          <w:rFonts w:cs="David" w:hint="cs"/>
          <w:b/>
          <w:bCs/>
          <w:u w:val="single"/>
          <w:rtl/>
        </w:rPr>
      </w:pPr>
      <w:proofErr w:type="spellStart"/>
      <w:r w:rsidRPr="00F43A8E">
        <w:rPr>
          <w:rFonts w:cs="David" w:hint="cs"/>
          <w:b/>
          <w:bCs/>
          <w:u w:val="single"/>
          <w:rtl/>
        </w:rPr>
        <w:t>התשס"ו</w:t>
      </w:r>
      <w:proofErr w:type="spellEnd"/>
      <w:r w:rsidRPr="00F43A8E">
        <w:rPr>
          <w:rFonts w:cs="David" w:hint="cs"/>
          <w:b/>
          <w:bCs/>
          <w:u w:val="single"/>
          <w:rtl/>
        </w:rPr>
        <w:t>-2006 (פ/470/17), הצעת חברת הכנסת אורית נוקד</w:t>
      </w:r>
    </w:p>
    <w:p w14:paraId="5835FEA7" w14:textId="77777777" w:rsidR="00F43A8E" w:rsidRPr="00F43A8E" w:rsidRDefault="00F43A8E" w:rsidP="00F43A8E">
      <w:pPr>
        <w:bidi/>
        <w:jc w:val="both"/>
        <w:rPr>
          <w:rFonts w:cs="David" w:hint="cs"/>
          <w:rtl/>
        </w:rPr>
      </w:pPr>
    </w:p>
    <w:p w14:paraId="2A77447B" w14:textId="77777777" w:rsidR="00F43A8E" w:rsidRPr="00F43A8E" w:rsidRDefault="00F43A8E" w:rsidP="00F43A8E">
      <w:pPr>
        <w:bidi/>
        <w:jc w:val="both"/>
        <w:rPr>
          <w:rFonts w:cs="David" w:hint="cs"/>
          <w:rtl/>
        </w:rPr>
      </w:pPr>
    </w:p>
    <w:p w14:paraId="3C8AE72B"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37D33736" w14:textId="77777777" w:rsidR="00F43A8E" w:rsidRPr="00F43A8E" w:rsidRDefault="00F43A8E" w:rsidP="00F43A8E">
      <w:pPr>
        <w:bidi/>
        <w:jc w:val="both"/>
        <w:rPr>
          <w:rFonts w:cs="David" w:hint="cs"/>
          <w:rtl/>
        </w:rPr>
      </w:pPr>
    </w:p>
    <w:p w14:paraId="3CF9DD3F" w14:textId="77777777" w:rsidR="00F43A8E" w:rsidRPr="00F43A8E" w:rsidRDefault="00F43A8E" w:rsidP="00F43A8E">
      <w:pPr>
        <w:bidi/>
        <w:jc w:val="both"/>
        <w:rPr>
          <w:rFonts w:cs="David" w:hint="cs"/>
          <w:rtl/>
        </w:rPr>
      </w:pPr>
      <w:r w:rsidRPr="00F43A8E">
        <w:rPr>
          <w:rFonts w:cs="David" w:hint="cs"/>
          <w:rtl/>
        </w:rPr>
        <w:tab/>
        <w:t xml:space="preserve">הנושא הבא: בקשת יו"ר ועדת החוקה, חוק ומשפט להעברת הצעות החוק הבאות מוועדת החוקה, חוק ומשפט לדיון בוועדת החוץ והביטחון: א. הצעת חוק השיפוט הצבאי (תיקון </w:t>
      </w:r>
      <w:r w:rsidRPr="00F43A8E">
        <w:rPr>
          <w:rFonts w:cs="David"/>
          <w:rtl/>
        </w:rPr>
        <w:t>–</w:t>
      </w:r>
      <w:r w:rsidRPr="00F43A8E">
        <w:rPr>
          <w:rFonts w:cs="David" w:hint="cs"/>
          <w:rtl/>
        </w:rPr>
        <w:t xml:space="preserve"> הוראות בדבר רישום במרשם הפלילי), </w:t>
      </w:r>
      <w:proofErr w:type="spellStart"/>
      <w:r w:rsidRPr="00F43A8E">
        <w:rPr>
          <w:rFonts w:cs="David" w:hint="cs"/>
          <w:rtl/>
        </w:rPr>
        <w:t>התשס"ו</w:t>
      </w:r>
      <w:proofErr w:type="spellEnd"/>
      <w:r w:rsidRPr="00F43A8E">
        <w:rPr>
          <w:rFonts w:cs="David" w:hint="cs"/>
          <w:rtl/>
        </w:rPr>
        <w:t xml:space="preserve">-2006 (פ/635/17), הצעת חבר הכנסת אורי אריאל. ב. הצעת חוק השיפוט הצבאי (תיקון </w:t>
      </w:r>
      <w:r w:rsidRPr="00F43A8E">
        <w:rPr>
          <w:rFonts w:cs="David"/>
          <w:rtl/>
        </w:rPr>
        <w:t>–</w:t>
      </w:r>
      <w:r w:rsidRPr="00F43A8E">
        <w:rPr>
          <w:rFonts w:cs="David" w:hint="cs"/>
          <w:rtl/>
        </w:rPr>
        <w:t xml:space="preserve"> סייג לרישום במרשם הפלילי), </w:t>
      </w:r>
      <w:proofErr w:type="spellStart"/>
      <w:r w:rsidRPr="00F43A8E">
        <w:rPr>
          <w:rFonts w:cs="David" w:hint="cs"/>
          <w:rtl/>
        </w:rPr>
        <w:t>התשס"ו</w:t>
      </w:r>
      <w:proofErr w:type="spellEnd"/>
      <w:r w:rsidRPr="00F43A8E">
        <w:rPr>
          <w:rFonts w:cs="David" w:hint="cs"/>
          <w:rtl/>
        </w:rPr>
        <w:t xml:space="preserve">-2006,          (פ/1413/17), הצעת חבר הכנסת דני יתום. ג. הצעת חוק השיפוט הצבאי (תיקון </w:t>
      </w:r>
      <w:r w:rsidRPr="00F43A8E">
        <w:rPr>
          <w:rFonts w:cs="David"/>
          <w:rtl/>
        </w:rPr>
        <w:t>–</w:t>
      </w:r>
      <w:r w:rsidRPr="00F43A8E">
        <w:rPr>
          <w:rFonts w:cs="David" w:hint="cs"/>
          <w:rtl/>
        </w:rPr>
        <w:t xml:space="preserve"> הוראות בדבר רישום), </w:t>
      </w:r>
      <w:proofErr w:type="spellStart"/>
      <w:r w:rsidRPr="00F43A8E">
        <w:rPr>
          <w:rFonts w:cs="David" w:hint="cs"/>
          <w:rtl/>
        </w:rPr>
        <w:t>התשס"ו</w:t>
      </w:r>
      <w:proofErr w:type="spellEnd"/>
      <w:r w:rsidRPr="00F43A8E">
        <w:rPr>
          <w:rFonts w:cs="David" w:hint="cs"/>
          <w:rtl/>
        </w:rPr>
        <w:t xml:space="preserve">-2006 (פ/470/17), הצעת חברת הכנסת אורית נוקד. </w:t>
      </w:r>
    </w:p>
    <w:p w14:paraId="58A9906D" w14:textId="77777777" w:rsidR="00F43A8E" w:rsidRPr="00F43A8E" w:rsidRDefault="00F43A8E" w:rsidP="00F43A8E">
      <w:pPr>
        <w:bidi/>
        <w:jc w:val="both"/>
        <w:rPr>
          <w:rFonts w:cs="David" w:hint="cs"/>
          <w:rtl/>
        </w:rPr>
      </w:pPr>
    </w:p>
    <w:p w14:paraId="7C169DEE" w14:textId="77777777" w:rsidR="00F43A8E" w:rsidRPr="00F43A8E" w:rsidRDefault="00F43A8E" w:rsidP="00F43A8E">
      <w:pPr>
        <w:bidi/>
        <w:jc w:val="both"/>
        <w:rPr>
          <w:rFonts w:cs="David" w:hint="cs"/>
          <w:rtl/>
        </w:rPr>
      </w:pPr>
      <w:r w:rsidRPr="00F43A8E">
        <w:rPr>
          <w:rFonts w:cs="David" w:hint="cs"/>
          <w:rtl/>
        </w:rPr>
        <w:tab/>
        <w:t>בעניין שלוש ההצעות שמונחות לפנינו כאן הגענו להסכמה שוועדת החוץ וביטחון מוכנה שהן ידונו במסגרתה. מי בעד להעביר את הצעת החוק של חבר הכנסת אורי אריאל לדיון בוועדת החוץ והביטחון? מי נגד? מי נמנע?</w:t>
      </w:r>
    </w:p>
    <w:p w14:paraId="0AB5A8BA" w14:textId="77777777" w:rsidR="00F43A8E" w:rsidRPr="00F43A8E" w:rsidRDefault="00F43A8E" w:rsidP="00F43A8E">
      <w:pPr>
        <w:bidi/>
        <w:jc w:val="both"/>
        <w:rPr>
          <w:rFonts w:cs="David" w:hint="cs"/>
          <w:rtl/>
        </w:rPr>
      </w:pPr>
    </w:p>
    <w:p w14:paraId="7616A562" w14:textId="77777777" w:rsidR="00F43A8E" w:rsidRPr="00F43A8E" w:rsidRDefault="00F43A8E" w:rsidP="00F43A8E">
      <w:pPr>
        <w:bidi/>
        <w:jc w:val="center"/>
        <w:rPr>
          <w:rFonts w:cs="David" w:hint="cs"/>
          <w:rtl/>
        </w:rPr>
      </w:pPr>
      <w:r w:rsidRPr="00F43A8E">
        <w:rPr>
          <w:rFonts w:cs="David" w:hint="cs"/>
          <w:rtl/>
        </w:rPr>
        <w:t>ה צ ב ע ה</w:t>
      </w:r>
    </w:p>
    <w:p w14:paraId="5DD39B2F"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11</w:t>
      </w:r>
    </w:p>
    <w:p w14:paraId="19F53A36"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1</w:t>
      </w:r>
    </w:p>
    <w:p w14:paraId="6FC6DED0"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3B5ED06B" w14:textId="77777777" w:rsidR="00F43A8E" w:rsidRPr="00F43A8E" w:rsidRDefault="00F43A8E" w:rsidP="00F43A8E">
      <w:pPr>
        <w:bidi/>
        <w:jc w:val="center"/>
        <w:rPr>
          <w:rFonts w:cs="David" w:hint="cs"/>
          <w:rtl/>
        </w:rPr>
      </w:pPr>
    </w:p>
    <w:p w14:paraId="3F6E6047" w14:textId="77777777" w:rsidR="00F43A8E" w:rsidRPr="00F43A8E" w:rsidRDefault="00F43A8E" w:rsidP="00F43A8E">
      <w:pPr>
        <w:bidi/>
        <w:ind w:firstLine="567"/>
        <w:jc w:val="both"/>
        <w:rPr>
          <w:rFonts w:cs="David" w:hint="cs"/>
          <w:rtl/>
        </w:rPr>
      </w:pPr>
      <w:r w:rsidRPr="00F43A8E">
        <w:rPr>
          <w:rFonts w:cs="David" w:hint="cs"/>
          <w:rtl/>
        </w:rPr>
        <w:t>11 הצביעו בעד, מתנגד אחד, אין נמנעים. אני קובעת שהצעת החוק עוברת להידון בוועדת החוץ וביטחון.</w:t>
      </w:r>
    </w:p>
    <w:p w14:paraId="0870619B" w14:textId="77777777" w:rsidR="00F43A8E" w:rsidRPr="00F43A8E" w:rsidRDefault="00F43A8E" w:rsidP="00F43A8E">
      <w:pPr>
        <w:bidi/>
        <w:jc w:val="both"/>
        <w:rPr>
          <w:rFonts w:cs="David" w:hint="cs"/>
          <w:rtl/>
        </w:rPr>
      </w:pPr>
    </w:p>
    <w:p w14:paraId="5A5D3AAB" w14:textId="77777777" w:rsidR="00F43A8E" w:rsidRPr="00F43A8E" w:rsidRDefault="00F43A8E" w:rsidP="00F43A8E">
      <w:pPr>
        <w:bidi/>
        <w:jc w:val="both"/>
        <w:rPr>
          <w:rFonts w:cs="David" w:hint="cs"/>
          <w:rtl/>
        </w:rPr>
      </w:pPr>
      <w:r w:rsidRPr="00F43A8E">
        <w:rPr>
          <w:rFonts w:cs="David" w:hint="cs"/>
          <w:rtl/>
        </w:rPr>
        <w:tab/>
        <w:t>מי בעד להעביר את הצעת החוק של חבר הכנסת דני יתום והצעת החוק של חברת הכנסת אורית נוקד לדיון בוועדת החוץ והביטחון? מי נגד? מי נמנע?</w:t>
      </w:r>
    </w:p>
    <w:p w14:paraId="45A09746" w14:textId="77777777" w:rsidR="00F43A8E" w:rsidRPr="00F43A8E" w:rsidRDefault="00F43A8E" w:rsidP="00F43A8E">
      <w:pPr>
        <w:bidi/>
        <w:jc w:val="both"/>
        <w:rPr>
          <w:rFonts w:cs="David" w:hint="cs"/>
          <w:rtl/>
        </w:rPr>
      </w:pPr>
    </w:p>
    <w:p w14:paraId="3CD83A83" w14:textId="77777777" w:rsidR="00F43A8E" w:rsidRPr="00F43A8E" w:rsidRDefault="00F43A8E" w:rsidP="00F43A8E">
      <w:pPr>
        <w:bidi/>
        <w:jc w:val="center"/>
        <w:rPr>
          <w:rFonts w:cs="David" w:hint="cs"/>
          <w:rtl/>
        </w:rPr>
      </w:pPr>
      <w:r w:rsidRPr="00F43A8E">
        <w:rPr>
          <w:rFonts w:cs="David" w:hint="cs"/>
          <w:rtl/>
        </w:rPr>
        <w:t>ה צ ב ע ה</w:t>
      </w:r>
    </w:p>
    <w:p w14:paraId="4E498483"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10</w:t>
      </w:r>
    </w:p>
    <w:p w14:paraId="756D7605"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אין</w:t>
      </w:r>
    </w:p>
    <w:p w14:paraId="03559542"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054BA6C6" w14:textId="77777777" w:rsidR="00F43A8E" w:rsidRPr="00F43A8E" w:rsidRDefault="00F43A8E" w:rsidP="00F43A8E">
      <w:pPr>
        <w:bidi/>
        <w:jc w:val="both"/>
        <w:rPr>
          <w:rFonts w:cs="David" w:hint="cs"/>
          <w:rtl/>
        </w:rPr>
      </w:pPr>
    </w:p>
    <w:p w14:paraId="4249AA55" w14:textId="77777777" w:rsidR="00F43A8E" w:rsidRPr="00F43A8E" w:rsidRDefault="00F43A8E" w:rsidP="00F43A8E">
      <w:pPr>
        <w:bidi/>
        <w:jc w:val="both"/>
        <w:rPr>
          <w:rFonts w:cs="David" w:hint="cs"/>
          <w:rtl/>
        </w:rPr>
      </w:pPr>
      <w:r w:rsidRPr="00F43A8E">
        <w:rPr>
          <w:rFonts w:cs="David" w:hint="cs"/>
          <w:rtl/>
        </w:rPr>
        <w:tab/>
        <w:t xml:space="preserve">10 בעד, אין מתנגדים ואין נמנעים. לפיכך אני קובעת ששתי הצעות החוק יעברו מוועדת החוקה, חוק ומשפט לוועדת החוץ והביטחון. </w:t>
      </w:r>
    </w:p>
    <w:p w14:paraId="1F1865C2" w14:textId="77777777" w:rsidR="00F43A8E" w:rsidRPr="00F43A8E" w:rsidRDefault="00F43A8E" w:rsidP="00F43A8E">
      <w:pPr>
        <w:bidi/>
        <w:jc w:val="center"/>
        <w:rPr>
          <w:rFonts w:cs="David" w:hint="cs"/>
          <w:b/>
          <w:bCs/>
          <w:rtl/>
        </w:rPr>
      </w:pPr>
      <w:r w:rsidRPr="00F43A8E">
        <w:rPr>
          <w:rFonts w:cs="David"/>
          <w:rtl/>
        </w:rPr>
        <w:br w:type="page"/>
      </w:r>
      <w:r w:rsidRPr="00F43A8E">
        <w:rPr>
          <w:rFonts w:cs="David" w:hint="cs"/>
          <w:b/>
          <w:bCs/>
          <w:rtl/>
        </w:rPr>
        <w:t>4. בקשת יו"ר ועדת החוקה, חוק ומשפט להעברת הצעות החוק הבאות מוועדת הכספים</w:t>
      </w:r>
    </w:p>
    <w:p w14:paraId="06048604" w14:textId="77777777" w:rsidR="00F43A8E" w:rsidRPr="00F43A8E" w:rsidRDefault="00F43A8E" w:rsidP="00F43A8E">
      <w:pPr>
        <w:bidi/>
        <w:jc w:val="center"/>
        <w:rPr>
          <w:rFonts w:cs="David" w:hint="cs"/>
          <w:b/>
          <w:bCs/>
          <w:rtl/>
        </w:rPr>
      </w:pPr>
      <w:r w:rsidRPr="00F43A8E">
        <w:rPr>
          <w:rFonts w:cs="David" w:hint="cs"/>
          <w:b/>
          <w:bCs/>
          <w:rtl/>
        </w:rPr>
        <w:t>לדיון בוועדת החוקה, חוק ומשפט:</w:t>
      </w:r>
    </w:p>
    <w:p w14:paraId="76960651" w14:textId="77777777" w:rsidR="00F43A8E" w:rsidRPr="00F43A8E" w:rsidRDefault="00F43A8E" w:rsidP="00F43A8E">
      <w:pPr>
        <w:bidi/>
        <w:jc w:val="center"/>
        <w:rPr>
          <w:rFonts w:cs="David" w:hint="cs"/>
          <w:b/>
          <w:bCs/>
          <w:rtl/>
        </w:rPr>
      </w:pPr>
      <w:r w:rsidRPr="00F43A8E">
        <w:rPr>
          <w:rFonts w:cs="David" w:hint="cs"/>
          <w:b/>
          <w:bCs/>
          <w:rtl/>
        </w:rPr>
        <w:t xml:space="preserve">א. הצעת חוק העונשין (תיקון </w:t>
      </w:r>
      <w:r w:rsidRPr="00F43A8E">
        <w:rPr>
          <w:rFonts w:cs="David"/>
          <w:b/>
          <w:bCs/>
          <w:rtl/>
        </w:rPr>
        <w:t>–</w:t>
      </w:r>
      <w:r w:rsidRPr="00F43A8E">
        <w:rPr>
          <w:rFonts w:cs="David" w:hint="cs"/>
          <w:b/>
          <w:bCs/>
          <w:rtl/>
        </w:rPr>
        <w:t xml:space="preserve"> איסור מכירת כרטיסי הגרלה לקטינים), </w:t>
      </w:r>
      <w:proofErr w:type="spellStart"/>
      <w:r w:rsidRPr="00F43A8E">
        <w:rPr>
          <w:rFonts w:cs="David" w:hint="cs"/>
          <w:b/>
          <w:bCs/>
          <w:rtl/>
        </w:rPr>
        <w:t>התשס"ו</w:t>
      </w:r>
      <w:proofErr w:type="spellEnd"/>
      <w:r w:rsidRPr="00F43A8E">
        <w:rPr>
          <w:rFonts w:cs="David" w:hint="cs"/>
          <w:b/>
          <w:bCs/>
          <w:rtl/>
        </w:rPr>
        <w:t>-2006</w:t>
      </w:r>
    </w:p>
    <w:p w14:paraId="747D3A79" w14:textId="77777777" w:rsidR="00F43A8E" w:rsidRPr="00F43A8E" w:rsidRDefault="00F43A8E" w:rsidP="00F43A8E">
      <w:pPr>
        <w:bidi/>
        <w:jc w:val="center"/>
        <w:rPr>
          <w:rFonts w:cs="David" w:hint="cs"/>
          <w:b/>
          <w:bCs/>
          <w:rtl/>
        </w:rPr>
      </w:pPr>
      <w:r w:rsidRPr="00F43A8E">
        <w:rPr>
          <w:rFonts w:cs="David" w:hint="cs"/>
          <w:b/>
          <w:bCs/>
          <w:rtl/>
        </w:rPr>
        <w:t xml:space="preserve">(פ/390/17), הצעת חבר הכנסת </w:t>
      </w:r>
      <w:proofErr w:type="spellStart"/>
      <w:r w:rsidRPr="00F43A8E">
        <w:rPr>
          <w:rFonts w:cs="David" w:hint="cs"/>
          <w:b/>
          <w:bCs/>
          <w:rtl/>
        </w:rPr>
        <w:t>אחמד</w:t>
      </w:r>
      <w:proofErr w:type="spellEnd"/>
      <w:r w:rsidRPr="00F43A8E">
        <w:rPr>
          <w:rFonts w:cs="David" w:hint="cs"/>
          <w:b/>
          <w:bCs/>
          <w:rtl/>
        </w:rPr>
        <w:t xml:space="preserve"> טיבי וקבוצת חברי הכנסת;</w:t>
      </w:r>
    </w:p>
    <w:p w14:paraId="03392747" w14:textId="77777777" w:rsidR="00F43A8E" w:rsidRPr="00F43A8E" w:rsidRDefault="00F43A8E" w:rsidP="00F43A8E">
      <w:pPr>
        <w:bidi/>
        <w:jc w:val="center"/>
        <w:rPr>
          <w:rFonts w:cs="David" w:hint="cs"/>
          <w:b/>
          <w:bCs/>
          <w:rtl/>
        </w:rPr>
      </w:pPr>
      <w:r w:rsidRPr="00F43A8E">
        <w:rPr>
          <w:rFonts w:cs="David" w:hint="cs"/>
          <w:b/>
          <w:bCs/>
          <w:rtl/>
        </w:rPr>
        <w:t xml:space="preserve">ב. הצעת חוק העונשין (תיקון </w:t>
      </w:r>
      <w:r w:rsidRPr="00F43A8E">
        <w:rPr>
          <w:rFonts w:cs="David"/>
          <w:b/>
          <w:bCs/>
          <w:rtl/>
        </w:rPr>
        <w:t>–</w:t>
      </w:r>
      <w:r w:rsidRPr="00F43A8E">
        <w:rPr>
          <w:rFonts w:cs="David" w:hint="cs"/>
          <w:b/>
          <w:bCs/>
          <w:rtl/>
        </w:rPr>
        <w:t xml:space="preserve"> איסור הגרלות לקטינים), </w:t>
      </w:r>
      <w:proofErr w:type="spellStart"/>
      <w:r w:rsidRPr="00F43A8E">
        <w:rPr>
          <w:rFonts w:cs="David" w:hint="cs"/>
          <w:b/>
          <w:bCs/>
          <w:rtl/>
        </w:rPr>
        <w:t>התשס"ז</w:t>
      </w:r>
      <w:proofErr w:type="spellEnd"/>
      <w:r w:rsidRPr="00F43A8E">
        <w:rPr>
          <w:rFonts w:cs="David" w:hint="cs"/>
          <w:b/>
          <w:bCs/>
          <w:rtl/>
        </w:rPr>
        <w:t>-2006 (פ/1837/17),</w:t>
      </w:r>
    </w:p>
    <w:p w14:paraId="42A470E3" w14:textId="77777777" w:rsidR="00F43A8E" w:rsidRPr="00F43A8E" w:rsidRDefault="00F43A8E" w:rsidP="00F43A8E">
      <w:pPr>
        <w:bidi/>
        <w:jc w:val="center"/>
        <w:rPr>
          <w:rFonts w:cs="David" w:hint="cs"/>
          <w:b/>
          <w:bCs/>
          <w:rtl/>
        </w:rPr>
      </w:pPr>
      <w:r w:rsidRPr="00F43A8E">
        <w:rPr>
          <w:rFonts w:cs="David" w:hint="cs"/>
          <w:b/>
          <w:bCs/>
          <w:rtl/>
        </w:rPr>
        <w:t xml:space="preserve">הצעת חבר הכנסת זבולון </w:t>
      </w:r>
      <w:proofErr w:type="spellStart"/>
      <w:r w:rsidRPr="00F43A8E">
        <w:rPr>
          <w:rFonts w:cs="David" w:hint="cs"/>
          <w:b/>
          <w:bCs/>
          <w:rtl/>
        </w:rPr>
        <w:t>אורלב</w:t>
      </w:r>
      <w:proofErr w:type="spellEnd"/>
      <w:r w:rsidRPr="00F43A8E">
        <w:rPr>
          <w:rFonts w:cs="David" w:hint="cs"/>
          <w:b/>
          <w:bCs/>
          <w:rtl/>
        </w:rPr>
        <w:t>;</w:t>
      </w:r>
    </w:p>
    <w:p w14:paraId="398B80BF" w14:textId="77777777" w:rsidR="00F43A8E" w:rsidRPr="00F43A8E" w:rsidRDefault="00F43A8E" w:rsidP="00F43A8E">
      <w:pPr>
        <w:bidi/>
        <w:jc w:val="center"/>
        <w:rPr>
          <w:rFonts w:cs="David" w:hint="cs"/>
          <w:b/>
          <w:bCs/>
          <w:rtl/>
        </w:rPr>
      </w:pPr>
      <w:r w:rsidRPr="00F43A8E">
        <w:rPr>
          <w:rFonts w:cs="David" w:hint="cs"/>
          <w:b/>
          <w:bCs/>
          <w:rtl/>
        </w:rPr>
        <w:t xml:space="preserve">ג. הצעת חוק העונשין (תיקון </w:t>
      </w:r>
      <w:r w:rsidRPr="00F43A8E">
        <w:rPr>
          <w:rFonts w:cs="David"/>
          <w:b/>
          <w:bCs/>
          <w:rtl/>
        </w:rPr>
        <w:t>–</w:t>
      </w:r>
      <w:r w:rsidRPr="00F43A8E">
        <w:rPr>
          <w:rFonts w:cs="David" w:hint="cs"/>
          <w:b/>
          <w:bCs/>
          <w:rtl/>
        </w:rPr>
        <w:t xml:space="preserve"> איסור מכירת כרטיסי הגרלה לקטינים), </w:t>
      </w:r>
      <w:proofErr w:type="spellStart"/>
      <w:r w:rsidRPr="00F43A8E">
        <w:rPr>
          <w:rFonts w:cs="David" w:hint="cs"/>
          <w:b/>
          <w:bCs/>
          <w:rtl/>
        </w:rPr>
        <w:t>התשס"ו</w:t>
      </w:r>
      <w:proofErr w:type="spellEnd"/>
      <w:r w:rsidRPr="00F43A8E">
        <w:rPr>
          <w:rFonts w:cs="David" w:hint="cs"/>
          <w:b/>
          <w:bCs/>
          <w:rtl/>
        </w:rPr>
        <w:t>-2006</w:t>
      </w:r>
    </w:p>
    <w:p w14:paraId="37D6E66B" w14:textId="77777777" w:rsidR="00F43A8E" w:rsidRPr="00F43A8E" w:rsidRDefault="00F43A8E" w:rsidP="00F43A8E">
      <w:pPr>
        <w:bidi/>
        <w:jc w:val="center"/>
        <w:rPr>
          <w:rFonts w:cs="David" w:hint="cs"/>
          <w:b/>
          <w:bCs/>
          <w:u w:val="single"/>
          <w:rtl/>
        </w:rPr>
      </w:pPr>
      <w:r w:rsidRPr="00F43A8E">
        <w:rPr>
          <w:rFonts w:cs="David" w:hint="cs"/>
          <w:b/>
          <w:bCs/>
          <w:u w:val="single"/>
          <w:rtl/>
        </w:rPr>
        <w:t xml:space="preserve">(פ/1065/17), הצעת חבר הכנסת דב </w:t>
      </w:r>
      <w:proofErr w:type="spellStart"/>
      <w:r w:rsidRPr="00F43A8E">
        <w:rPr>
          <w:rFonts w:cs="David" w:hint="cs"/>
          <w:b/>
          <w:bCs/>
          <w:u w:val="single"/>
          <w:rtl/>
        </w:rPr>
        <w:t>חנין</w:t>
      </w:r>
      <w:proofErr w:type="spellEnd"/>
      <w:r w:rsidRPr="00F43A8E">
        <w:rPr>
          <w:rFonts w:cs="David" w:hint="cs"/>
          <w:b/>
          <w:bCs/>
          <w:u w:val="single"/>
          <w:rtl/>
        </w:rPr>
        <w:t xml:space="preserve"> וקבוצת חברי הכנסת</w:t>
      </w:r>
    </w:p>
    <w:p w14:paraId="4A527834" w14:textId="77777777" w:rsidR="00F43A8E" w:rsidRPr="00F43A8E" w:rsidRDefault="00F43A8E" w:rsidP="00F43A8E">
      <w:pPr>
        <w:bidi/>
        <w:jc w:val="center"/>
        <w:rPr>
          <w:rFonts w:cs="David" w:hint="cs"/>
          <w:rtl/>
        </w:rPr>
      </w:pPr>
    </w:p>
    <w:p w14:paraId="58DA3ADB"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4710C6D7" w14:textId="77777777" w:rsidR="00F43A8E" w:rsidRPr="00F43A8E" w:rsidRDefault="00F43A8E" w:rsidP="00F43A8E">
      <w:pPr>
        <w:bidi/>
        <w:jc w:val="both"/>
        <w:rPr>
          <w:rFonts w:cs="David" w:hint="cs"/>
          <w:rtl/>
        </w:rPr>
      </w:pPr>
    </w:p>
    <w:p w14:paraId="69A8F36E" w14:textId="77777777" w:rsidR="00F43A8E" w:rsidRPr="00F43A8E" w:rsidRDefault="00F43A8E" w:rsidP="00F43A8E">
      <w:pPr>
        <w:bidi/>
        <w:jc w:val="both"/>
        <w:rPr>
          <w:rFonts w:cs="David" w:hint="cs"/>
          <w:rtl/>
        </w:rPr>
      </w:pPr>
      <w:r w:rsidRPr="00F43A8E">
        <w:rPr>
          <w:rFonts w:cs="David" w:hint="cs"/>
          <w:rtl/>
        </w:rPr>
        <w:tab/>
        <w:t xml:space="preserve"> הנושא הבא: בקשת יו"ר ועדת החוקה, חוק ומשפט להעברת הצעות החוק הבאות מוועדת הכספים לדיון בוועדת החוקה, חוק ומשפט: א. הצעת חוק העונשין (תיקון </w:t>
      </w:r>
      <w:r w:rsidRPr="00F43A8E">
        <w:rPr>
          <w:rFonts w:cs="David"/>
          <w:rtl/>
        </w:rPr>
        <w:t>–</w:t>
      </w:r>
      <w:r w:rsidRPr="00F43A8E">
        <w:rPr>
          <w:rFonts w:cs="David" w:hint="cs"/>
          <w:rtl/>
        </w:rPr>
        <w:t xml:space="preserve"> איסור מכירת כרטיסי הגרלה לקטינים), </w:t>
      </w:r>
      <w:proofErr w:type="spellStart"/>
      <w:r w:rsidRPr="00F43A8E">
        <w:rPr>
          <w:rFonts w:cs="David" w:hint="cs"/>
          <w:rtl/>
        </w:rPr>
        <w:t>התשס"ו</w:t>
      </w:r>
      <w:proofErr w:type="spellEnd"/>
      <w:r w:rsidRPr="00F43A8E">
        <w:rPr>
          <w:rFonts w:cs="David" w:hint="cs"/>
          <w:rtl/>
        </w:rPr>
        <w:t xml:space="preserve">-2006 (פ/390/17), הצעת חבר הכנסת </w:t>
      </w:r>
      <w:proofErr w:type="spellStart"/>
      <w:r w:rsidRPr="00F43A8E">
        <w:rPr>
          <w:rFonts w:cs="David" w:hint="cs"/>
          <w:rtl/>
        </w:rPr>
        <w:t>אחמד</w:t>
      </w:r>
      <w:proofErr w:type="spellEnd"/>
      <w:r w:rsidRPr="00F43A8E">
        <w:rPr>
          <w:rFonts w:cs="David" w:hint="cs"/>
          <w:rtl/>
        </w:rPr>
        <w:t xml:space="preserve"> טיבי וקבוצת חברי הכנסת. ב. הצעת חוק העונשין (תיקון </w:t>
      </w:r>
      <w:r w:rsidRPr="00F43A8E">
        <w:rPr>
          <w:rFonts w:cs="David"/>
          <w:rtl/>
        </w:rPr>
        <w:t>–</w:t>
      </w:r>
      <w:r w:rsidRPr="00F43A8E">
        <w:rPr>
          <w:rFonts w:cs="David" w:hint="cs"/>
          <w:rtl/>
        </w:rPr>
        <w:t xml:space="preserve"> איסור הגרלות לקטינים), </w:t>
      </w:r>
      <w:proofErr w:type="spellStart"/>
      <w:r w:rsidRPr="00F43A8E">
        <w:rPr>
          <w:rFonts w:cs="David" w:hint="cs"/>
          <w:rtl/>
        </w:rPr>
        <w:t>התשס"ז</w:t>
      </w:r>
      <w:proofErr w:type="spellEnd"/>
      <w:r w:rsidRPr="00F43A8E">
        <w:rPr>
          <w:rFonts w:cs="David" w:hint="cs"/>
          <w:rtl/>
        </w:rPr>
        <w:t xml:space="preserve">-2006 (פ/1837/17), הצעת חבר הכנסת זבולון </w:t>
      </w:r>
      <w:proofErr w:type="spellStart"/>
      <w:r w:rsidRPr="00F43A8E">
        <w:rPr>
          <w:rFonts w:cs="David" w:hint="cs"/>
          <w:rtl/>
        </w:rPr>
        <w:t>אורלב</w:t>
      </w:r>
      <w:proofErr w:type="spellEnd"/>
      <w:r w:rsidRPr="00F43A8E">
        <w:rPr>
          <w:rFonts w:cs="David" w:hint="cs"/>
          <w:rtl/>
        </w:rPr>
        <w:t xml:space="preserve">. ג. הצעת חוק העונשין (תיקון </w:t>
      </w:r>
      <w:r w:rsidRPr="00F43A8E">
        <w:rPr>
          <w:rFonts w:cs="David"/>
          <w:rtl/>
        </w:rPr>
        <w:t>–</w:t>
      </w:r>
      <w:r w:rsidRPr="00F43A8E">
        <w:rPr>
          <w:rFonts w:cs="David" w:hint="cs"/>
          <w:rtl/>
        </w:rPr>
        <w:t xml:space="preserve"> איסור מכירת כרטיסי הגרלה לקטינים), </w:t>
      </w:r>
      <w:proofErr w:type="spellStart"/>
      <w:r w:rsidRPr="00F43A8E">
        <w:rPr>
          <w:rFonts w:cs="David" w:hint="cs"/>
          <w:rtl/>
        </w:rPr>
        <w:t>התשס"ו</w:t>
      </w:r>
      <w:proofErr w:type="spellEnd"/>
      <w:r w:rsidRPr="00F43A8E">
        <w:rPr>
          <w:rFonts w:cs="David" w:hint="cs"/>
          <w:rtl/>
        </w:rPr>
        <w:t xml:space="preserve">-2006 (פ/1065/17), הצעת חבר הכנסת דב </w:t>
      </w:r>
      <w:proofErr w:type="spellStart"/>
      <w:r w:rsidRPr="00F43A8E">
        <w:rPr>
          <w:rFonts w:cs="David" w:hint="cs"/>
          <w:rtl/>
        </w:rPr>
        <w:t>חנין</w:t>
      </w:r>
      <w:proofErr w:type="spellEnd"/>
      <w:r w:rsidRPr="00F43A8E">
        <w:rPr>
          <w:rFonts w:cs="David" w:hint="cs"/>
          <w:rtl/>
        </w:rPr>
        <w:t xml:space="preserve"> וקבוצת חברי הכנסת. </w:t>
      </w:r>
    </w:p>
    <w:p w14:paraId="118FAE30" w14:textId="77777777" w:rsidR="00F43A8E" w:rsidRPr="00F43A8E" w:rsidRDefault="00F43A8E" w:rsidP="00F43A8E">
      <w:pPr>
        <w:bidi/>
        <w:jc w:val="both"/>
        <w:rPr>
          <w:rFonts w:cs="David" w:hint="cs"/>
          <w:rtl/>
        </w:rPr>
      </w:pPr>
    </w:p>
    <w:p w14:paraId="501A1824" w14:textId="77777777" w:rsidR="00F43A8E" w:rsidRPr="00F43A8E" w:rsidRDefault="00F43A8E" w:rsidP="00F43A8E">
      <w:pPr>
        <w:bidi/>
        <w:jc w:val="both"/>
        <w:rPr>
          <w:rFonts w:cs="David" w:hint="cs"/>
          <w:rtl/>
        </w:rPr>
      </w:pPr>
      <w:r w:rsidRPr="00F43A8E">
        <w:rPr>
          <w:rFonts w:cs="David" w:hint="cs"/>
          <w:rtl/>
        </w:rPr>
        <w:tab/>
        <w:t>גם בעניין זה היתה הסכמה של יושב-ראש ועדת הכספים להעביר את שלוש הצעות החוק לוועדת חוקה, חוק ומשפט. נצביע על כולן במקשה אחת.</w:t>
      </w:r>
    </w:p>
    <w:p w14:paraId="141CF978" w14:textId="77777777" w:rsidR="00F43A8E" w:rsidRPr="00F43A8E" w:rsidRDefault="00F43A8E" w:rsidP="00F43A8E">
      <w:pPr>
        <w:bidi/>
        <w:jc w:val="both"/>
        <w:rPr>
          <w:rFonts w:cs="David" w:hint="cs"/>
          <w:rtl/>
        </w:rPr>
      </w:pPr>
    </w:p>
    <w:p w14:paraId="369B22A6" w14:textId="77777777" w:rsidR="00F43A8E" w:rsidRPr="00F43A8E" w:rsidRDefault="00F43A8E" w:rsidP="00F43A8E">
      <w:pPr>
        <w:bidi/>
        <w:jc w:val="both"/>
        <w:rPr>
          <w:rFonts w:cs="David" w:hint="cs"/>
          <w:rtl/>
        </w:rPr>
      </w:pPr>
      <w:r w:rsidRPr="00F43A8E">
        <w:rPr>
          <w:rFonts w:cs="David" w:hint="cs"/>
          <w:rtl/>
        </w:rPr>
        <w:tab/>
        <w:t>מי בעד להעביר את שלוש הצעות החוק מוועדת הכספים לוועדת החוקה, חוק ומשפט? מי נגד? מי נמנע?</w:t>
      </w:r>
    </w:p>
    <w:p w14:paraId="788CFAAA" w14:textId="77777777" w:rsidR="00F43A8E" w:rsidRPr="00F43A8E" w:rsidRDefault="00F43A8E" w:rsidP="00F43A8E">
      <w:pPr>
        <w:bidi/>
        <w:jc w:val="both"/>
        <w:rPr>
          <w:rFonts w:cs="David" w:hint="cs"/>
          <w:rtl/>
        </w:rPr>
      </w:pPr>
    </w:p>
    <w:p w14:paraId="53794D15" w14:textId="77777777" w:rsidR="00F43A8E" w:rsidRPr="00F43A8E" w:rsidRDefault="00F43A8E" w:rsidP="00F43A8E">
      <w:pPr>
        <w:bidi/>
        <w:jc w:val="center"/>
        <w:rPr>
          <w:rFonts w:cs="David" w:hint="cs"/>
          <w:rtl/>
        </w:rPr>
      </w:pPr>
      <w:r w:rsidRPr="00F43A8E">
        <w:rPr>
          <w:rFonts w:cs="David" w:hint="cs"/>
          <w:rtl/>
        </w:rPr>
        <w:t>ה צ ב ע ה</w:t>
      </w:r>
    </w:p>
    <w:p w14:paraId="6F8F0C3F"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12</w:t>
      </w:r>
    </w:p>
    <w:p w14:paraId="5DD5C31F" w14:textId="77777777" w:rsidR="00F43A8E" w:rsidRPr="00F43A8E" w:rsidRDefault="00F43A8E" w:rsidP="00F43A8E">
      <w:pPr>
        <w:bidi/>
        <w:jc w:val="center"/>
        <w:rPr>
          <w:rFonts w:cs="David" w:hint="cs"/>
          <w:rtl/>
        </w:rPr>
      </w:pPr>
      <w:r w:rsidRPr="00F43A8E">
        <w:rPr>
          <w:rFonts w:cs="David" w:hint="cs"/>
          <w:rtl/>
        </w:rPr>
        <w:t>נגד - אין</w:t>
      </w:r>
    </w:p>
    <w:p w14:paraId="6CAB6E60"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07B64B38" w14:textId="77777777" w:rsidR="00F43A8E" w:rsidRPr="00F43A8E" w:rsidRDefault="00F43A8E" w:rsidP="00F43A8E">
      <w:pPr>
        <w:bidi/>
        <w:jc w:val="both"/>
        <w:rPr>
          <w:rFonts w:cs="David" w:hint="cs"/>
          <w:rtl/>
        </w:rPr>
      </w:pPr>
    </w:p>
    <w:p w14:paraId="77705E02" w14:textId="77777777" w:rsidR="00F43A8E" w:rsidRPr="00F43A8E" w:rsidRDefault="00F43A8E" w:rsidP="00F43A8E">
      <w:pPr>
        <w:bidi/>
        <w:jc w:val="both"/>
        <w:rPr>
          <w:rFonts w:cs="David" w:hint="cs"/>
          <w:rtl/>
        </w:rPr>
      </w:pPr>
      <w:r w:rsidRPr="00F43A8E">
        <w:rPr>
          <w:rFonts w:cs="David" w:hint="cs"/>
          <w:rtl/>
        </w:rPr>
        <w:tab/>
        <w:t>12 הצביעו בעד, אין מתנגדים ואין נמנעים. לפיכך אני קובעת שהצעות החוק עוברות להידון בוועדת חוקה, חוק ומשפט.</w:t>
      </w:r>
    </w:p>
    <w:p w14:paraId="2CD37B8C" w14:textId="77777777" w:rsidR="00F43A8E" w:rsidRPr="00F43A8E" w:rsidRDefault="00F43A8E" w:rsidP="00F43A8E">
      <w:pPr>
        <w:bidi/>
        <w:jc w:val="center"/>
        <w:rPr>
          <w:rFonts w:cs="David" w:hint="cs"/>
          <w:b/>
          <w:bCs/>
          <w:rtl/>
        </w:rPr>
      </w:pPr>
      <w:r w:rsidRPr="00F43A8E">
        <w:rPr>
          <w:rFonts w:cs="David"/>
          <w:rtl/>
        </w:rPr>
        <w:br w:type="page"/>
      </w:r>
      <w:r w:rsidRPr="00F43A8E">
        <w:rPr>
          <w:rFonts w:cs="David" w:hint="cs"/>
          <w:b/>
          <w:bCs/>
          <w:rtl/>
        </w:rPr>
        <w:t>5. בקשות חברי הכנסת להקדמת הדיון בהצעות חוק, לפני הקריאה הטרומית:</w:t>
      </w:r>
    </w:p>
    <w:p w14:paraId="48377769" w14:textId="77777777" w:rsidR="00F43A8E" w:rsidRPr="00F43A8E" w:rsidRDefault="00F43A8E" w:rsidP="00F43A8E">
      <w:pPr>
        <w:bidi/>
        <w:jc w:val="center"/>
        <w:rPr>
          <w:rFonts w:cs="David" w:hint="cs"/>
          <w:b/>
          <w:bCs/>
          <w:rtl/>
        </w:rPr>
      </w:pPr>
      <w:r w:rsidRPr="00F43A8E">
        <w:rPr>
          <w:rFonts w:cs="David" w:hint="cs"/>
          <w:b/>
          <w:bCs/>
          <w:rtl/>
        </w:rPr>
        <w:t xml:space="preserve">א. הצעת חוק זכויות המורה, </w:t>
      </w:r>
      <w:proofErr w:type="spellStart"/>
      <w:r w:rsidRPr="00F43A8E">
        <w:rPr>
          <w:rFonts w:cs="David" w:hint="cs"/>
          <w:b/>
          <w:bCs/>
          <w:rtl/>
        </w:rPr>
        <w:t>התשס"ז</w:t>
      </w:r>
      <w:proofErr w:type="spellEnd"/>
      <w:r w:rsidRPr="00F43A8E">
        <w:rPr>
          <w:rFonts w:cs="David" w:hint="cs"/>
          <w:b/>
          <w:bCs/>
          <w:rtl/>
        </w:rPr>
        <w:t>-2007 (פ/2119/17), הצעת ח"כ רונית תירוש;</w:t>
      </w:r>
    </w:p>
    <w:p w14:paraId="12ECD0E9" w14:textId="77777777" w:rsidR="00F43A8E" w:rsidRPr="00F43A8E" w:rsidRDefault="00F43A8E" w:rsidP="00F43A8E">
      <w:pPr>
        <w:bidi/>
        <w:jc w:val="center"/>
        <w:rPr>
          <w:rFonts w:cs="David" w:hint="cs"/>
          <w:b/>
          <w:bCs/>
          <w:rtl/>
        </w:rPr>
      </w:pPr>
      <w:r w:rsidRPr="00F43A8E">
        <w:rPr>
          <w:rFonts w:cs="David" w:hint="cs"/>
          <w:b/>
          <w:bCs/>
          <w:rtl/>
        </w:rPr>
        <w:t xml:space="preserve">ב. הצעת חוק התקשורת (בזק ושידורים) (תיקון </w:t>
      </w:r>
      <w:r w:rsidRPr="00F43A8E">
        <w:rPr>
          <w:rFonts w:cs="David"/>
          <w:b/>
          <w:bCs/>
          <w:rtl/>
        </w:rPr>
        <w:t>–</w:t>
      </w:r>
      <w:r w:rsidRPr="00F43A8E">
        <w:rPr>
          <w:rFonts w:cs="David" w:hint="cs"/>
          <w:b/>
          <w:bCs/>
          <w:rtl/>
        </w:rPr>
        <w:t xml:space="preserve"> הגבלת סכום תשלומים בעד שירותים),</w:t>
      </w:r>
    </w:p>
    <w:p w14:paraId="2217455A" w14:textId="77777777" w:rsidR="00F43A8E" w:rsidRPr="00F43A8E" w:rsidRDefault="00F43A8E" w:rsidP="00F43A8E">
      <w:pPr>
        <w:bidi/>
        <w:jc w:val="center"/>
        <w:rPr>
          <w:rFonts w:cs="David" w:hint="cs"/>
          <w:b/>
          <w:bCs/>
          <w:rtl/>
        </w:rPr>
      </w:pPr>
      <w:proofErr w:type="spellStart"/>
      <w:r w:rsidRPr="00F43A8E">
        <w:rPr>
          <w:rFonts w:cs="David" w:hint="cs"/>
          <w:b/>
          <w:bCs/>
          <w:rtl/>
        </w:rPr>
        <w:t>התשס"ז</w:t>
      </w:r>
      <w:proofErr w:type="spellEnd"/>
      <w:r w:rsidRPr="00F43A8E">
        <w:rPr>
          <w:rFonts w:cs="David" w:hint="cs"/>
          <w:b/>
          <w:bCs/>
          <w:rtl/>
        </w:rPr>
        <w:t>-2007 (פ/2133/17), הצעת ח"כ רוחמה אברהם;</w:t>
      </w:r>
    </w:p>
    <w:p w14:paraId="71CC44D7" w14:textId="77777777" w:rsidR="00F43A8E" w:rsidRPr="00F43A8E" w:rsidRDefault="00F43A8E" w:rsidP="00F43A8E">
      <w:pPr>
        <w:bidi/>
        <w:jc w:val="center"/>
        <w:rPr>
          <w:rFonts w:cs="David" w:hint="cs"/>
          <w:b/>
          <w:bCs/>
          <w:rtl/>
        </w:rPr>
      </w:pPr>
      <w:r w:rsidRPr="00F43A8E">
        <w:rPr>
          <w:rFonts w:cs="David" w:hint="cs"/>
          <w:b/>
          <w:bCs/>
          <w:rtl/>
        </w:rPr>
        <w:t xml:space="preserve">ג. הצעת חוק האזרחות והכניסה לישראל (תיקון </w:t>
      </w:r>
      <w:r w:rsidRPr="00F43A8E">
        <w:rPr>
          <w:rFonts w:cs="David"/>
          <w:b/>
          <w:bCs/>
          <w:rtl/>
        </w:rPr>
        <w:t>–</w:t>
      </w:r>
      <w:r w:rsidRPr="00F43A8E">
        <w:rPr>
          <w:rFonts w:cs="David" w:hint="cs"/>
          <w:b/>
          <w:bCs/>
          <w:rtl/>
        </w:rPr>
        <w:t xml:space="preserve"> מעמד להורי חייל), </w:t>
      </w:r>
      <w:proofErr w:type="spellStart"/>
      <w:r w:rsidRPr="00F43A8E">
        <w:rPr>
          <w:rFonts w:cs="David" w:hint="cs"/>
          <w:b/>
          <w:bCs/>
          <w:rtl/>
        </w:rPr>
        <w:t>התשס"ז</w:t>
      </w:r>
      <w:proofErr w:type="spellEnd"/>
      <w:r w:rsidRPr="00F43A8E">
        <w:rPr>
          <w:rFonts w:cs="David" w:hint="cs"/>
          <w:b/>
          <w:bCs/>
          <w:rtl/>
        </w:rPr>
        <w:t>-2007,</w:t>
      </w:r>
    </w:p>
    <w:p w14:paraId="4479E052" w14:textId="77777777" w:rsidR="00F43A8E" w:rsidRPr="00F43A8E" w:rsidRDefault="00F43A8E" w:rsidP="00F43A8E">
      <w:pPr>
        <w:bidi/>
        <w:jc w:val="center"/>
        <w:rPr>
          <w:rFonts w:cs="David" w:hint="cs"/>
          <w:b/>
          <w:bCs/>
          <w:u w:val="single"/>
          <w:rtl/>
        </w:rPr>
      </w:pPr>
      <w:r w:rsidRPr="00F43A8E">
        <w:rPr>
          <w:rFonts w:cs="David" w:hint="cs"/>
          <w:b/>
          <w:bCs/>
          <w:u w:val="single"/>
          <w:rtl/>
        </w:rPr>
        <w:t xml:space="preserve">(פ/2013/17), הצעת ח"כ יצחק </w:t>
      </w:r>
      <w:proofErr w:type="spellStart"/>
      <w:r w:rsidRPr="00F43A8E">
        <w:rPr>
          <w:rFonts w:cs="David" w:hint="cs"/>
          <w:b/>
          <w:bCs/>
          <w:u w:val="single"/>
          <w:rtl/>
        </w:rPr>
        <w:t>אהרונוביץ</w:t>
      </w:r>
      <w:proofErr w:type="spellEnd"/>
    </w:p>
    <w:p w14:paraId="129F7924" w14:textId="77777777" w:rsidR="00F43A8E" w:rsidRPr="00F43A8E" w:rsidRDefault="00F43A8E" w:rsidP="00F43A8E">
      <w:pPr>
        <w:bidi/>
        <w:jc w:val="both"/>
        <w:rPr>
          <w:rFonts w:cs="David" w:hint="cs"/>
          <w:rtl/>
        </w:rPr>
      </w:pPr>
    </w:p>
    <w:p w14:paraId="0AF71B45"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44DDDA97" w14:textId="77777777" w:rsidR="00F43A8E" w:rsidRPr="00F43A8E" w:rsidRDefault="00F43A8E" w:rsidP="00F43A8E">
      <w:pPr>
        <w:bidi/>
        <w:jc w:val="both"/>
        <w:rPr>
          <w:rFonts w:cs="David" w:hint="cs"/>
          <w:rtl/>
        </w:rPr>
      </w:pPr>
    </w:p>
    <w:p w14:paraId="0E17B95C" w14:textId="77777777" w:rsidR="00F43A8E" w:rsidRPr="00F43A8E" w:rsidRDefault="00F43A8E" w:rsidP="00F43A8E">
      <w:pPr>
        <w:bidi/>
        <w:jc w:val="both"/>
        <w:rPr>
          <w:rFonts w:cs="David" w:hint="cs"/>
          <w:rtl/>
        </w:rPr>
      </w:pPr>
      <w:r w:rsidRPr="00F43A8E">
        <w:rPr>
          <w:rFonts w:cs="David" w:hint="cs"/>
          <w:rtl/>
        </w:rPr>
        <w:tab/>
        <w:t xml:space="preserve">הנושא הבא הוא בקשות חברי הכנסת להקדמת הדיון בהצעות חוק, לפני הקריאה הטרומית. אנחנו עוברים להצעה הראשונה של חברת הכנסת רונית תירוש, הצעת חוק זכויות המורה, </w:t>
      </w:r>
      <w:proofErr w:type="spellStart"/>
      <w:r w:rsidRPr="00F43A8E">
        <w:rPr>
          <w:rFonts w:cs="David" w:hint="cs"/>
          <w:rtl/>
        </w:rPr>
        <w:t>התשס"ז</w:t>
      </w:r>
      <w:proofErr w:type="spellEnd"/>
      <w:r w:rsidRPr="00F43A8E">
        <w:rPr>
          <w:rFonts w:cs="David" w:hint="cs"/>
          <w:rtl/>
        </w:rPr>
        <w:t xml:space="preserve">-2007 (פ/2119/17). אנא נמקי לוועדה מדוע את סבורה שיש צורך בהקדמת הדיון. </w:t>
      </w:r>
    </w:p>
    <w:p w14:paraId="3F2EC47B" w14:textId="77777777" w:rsidR="00F43A8E" w:rsidRPr="00F43A8E" w:rsidRDefault="00F43A8E" w:rsidP="00F43A8E">
      <w:pPr>
        <w:bidi/>
        <w:jc w:val="both"/>
        <w:rPr>
          <w:rFonts w:cs="David" w:hint="cs"/>
          <w:rtl/>
        </w:rPr>
      </w:pPr>
    </w:p>
    <w:p w14:paraId="00347628" w14:textId="77777777" w:rsidR="00F43A8E" w:rsidRPr="00F43A8E" w:rsidRDefault="00F43A8E" w:rsidP="00F43A8E">
      <w:pPr>
        <w:bidi/>
        <w:jc w:val="both"/>
        <w:rPr>
          <w:rFonts w:cs="David" w:hint="cs"/>
          <w:u w:val="single"/>
          <w:rtl/>
        </w:rPr>
      </w:pPr>
      <w:r w:rsidRPr="00F43A8E">
        <w:rPr>
          <w:rFonts w:cs="David" w:hint="cs"/>
          <w:u w:val="single"/>
          <w:rtl/>
        </w:rPr>
        <w:t>רונית תירוש:</w:t>
      </w:r>
    </w:p>
    <w:p w14:paraId="77A59D57" w14:textId="77777777" w:rsidR="00F43A8E" w:rsidRPr="00F43A8E" w:rsidRDefault="00F43A8E" w:rsidP="00F43A8E">
      <w:pPr>
        <w:bidi/>
        <w:jc w:val="both"/>
        <w:rPr>
          <w:rFonts w:cs="David" w:hint="cs"/>
          <w:u w:val="single"/>
          <w:rtl/>
        </w:rPr>
      </w:pPr>
    </w:p>
    <w:p w14:paraId="27921762" w14:textId="77777777" w:rsidR="00F43A8E" w:rsidRPr="00F43A8E" w:rsidRDefault="00F43A8E" w:rsidP="00F43A8E">
      <w:pPr>
        <w:bidi/>
        <w:jc w:val="both"/>
        <w:rPr>
          <w:rFonts w:cs="David" w:hint="cs"/>
          <w:rtl/>
        </w:rPr>
      </w:pPr>
      <w:r w:rsidRPr="00F43A8E">
        <w:rPr>
          <w:rFonts w:cs="David" w:hint="cs"/>
          <w:rtl/>
        </w:rPr>
        <w:tab/>
        <w:t xml:space="preserve">גברתי היושבת-ראש, לפני שבועיים או שלושה הבאתי לכאן את הבקשה, וזכיתי לתמיכת החברים בהצבעה. יחד עם זאת, כאשר ניגשתי למליאה להעלות את הנושא במסגרת הצעה טרומית הגיש השר משולם נהרי ערר. דנו בעניין ולבסוף החלטתי </w:t>
      </w:r>
      <w:proofErr w:type="spellStart"/>
      <w:r w:rsidRPr="00F43A8E">
        <w:rPr>
          <w:rFonts w:cs="David" w:hint="cs"/>
          <w:rtl/>
        </w:rPr>
        <w:t>להחריג</w:t>
      </w:r>
      <w:proofErr w:type="spellEnd"/>
      <w:r w:rsidRPr="00F43A8E">
        <w:rPr>
          <w:rFonts w:cs="David" w:hint="cs"/>
          <w:rtl/>
        </w:rPr>
        <w:t xml:space="preserve"> מההצעה את שני הזרמים, גם מעיין החינוך התורני וגם הזרם העצמאי, שעל פניו נראה שאופי או נוסח ההצעה לא מתאים לאופיים של שני הזרמים. נעבוד על זה בנפרד. לפיכך החזרתי את הצעת החוק למחלקה המשפטית, הם נתנו לי מספר חדש להצעת החוק. זאת בעצם אותה הצעה, עם </w:t>
      </w:r>
      <w:proofErr w:type="spellStart"/>
      <w:r w:rsidRPr="00F43A8E">
        <w:rPr>
          <w:rFonts w:cs="David" w:hint="cs"/>
          <w:rtl/>
        </w:rPr>
        <w:t>ההחרגה</w:t>
      </w:r>
      <w:proofErr w:type="spellEnd"/>
      <w:r w:rsidRPr="00F43A8E">
        <w:rPr>
          <w:rFonts w:cs="David" w:hint="cs"/>
          <w:rtl/>
        </w:rPr>
        <w:t xml:space="preserve"> המסוימת הזאת. אני מבקשת את תמיכת החברים. </w:t>
      </w:r>
    </w:p>
    <w:p w14:paraId="2A97C75F" w14:textId="77777777" w:rsidR="00F43A8E" w:rsidRPr="00F43A8E" w:rsidRDefault="00F43A8E" w:rsidP="00F43A8E">
      <w:pPr>
        <w:bidi/>
        <w:jc w:val="both"/>
        <w:rPr>
          <w:rFonts w:cs="David" w:hint="cs"/>
          <w:rtl/>
        </w:rPr>
      </w:pPr>
    </w:p>
    <w:p w14:paraId="1BC846E7" w14:textId="77777777" w:rsidR="00F43A8E" w:rsidRPr="00F43A8E" w:rsidRDefault="00F43A8E" w:rsidP="00F43A8E">
      <w:pPr>
        <w:bidi/>
        <w:jc w:val="both"/>
        <w:rPr>
          <w:rFonts w:cs="David" w:hint="cs"/>
          <w:u w:val="single"/>
          <w:rtl/>
        </w:rPr>
      </w:pPr>
      <w:r w:rsidRPr="00F43A8E">
        <w:rPr>
          <w:rFonts w:cs="David" w:hint="cs"/>
          <w:u w:val="single"/>
          <w:rtl/>
        </w:rPr>
        <w:t>מאיר פרוש:</w:t>
      </w:r>
    </w:p>
    <w:p w14:paraId="6D54D904" w14:textId="77777777" w:rsidR="00F43A8E" w:rsidRPr="00F43A8E" w:rsidRDefault="00F43A8E" w:rsidP="00F43A8E">
      <w:pPr>
        <w:bidi/>
        <w:jc w:val="both"/>
        <w:rPr>
          <w:rFonts w:cs="David" w:hint="cs"/>
          <w:u w:val="single"/>
        </w:rPr>
      </w:pPr>
    </w:p>
    <w:p w14:paraId="6B166B22" w14:textId="77777777" w:rsidR="00F43A8E" w:rsidRPr="00F43A8E" w:rsidRDefault="00F43A8E" w:rsidP="00F43A8E">
      <w:pPr>
        <w:bidi/>
        <w:jc w:val="both"/>
        <w:rPr>
          <w:rFonts w:cs="David" w:hint="cs"/>
          <w:rtl/>
        </w:rPr>
      </w:pPr>
      <w:r w:rsidRPr="00F43A8E">
        <w:rPr>
          <w:rFonts w:cs="David" w:hint="cs"/>
          <w:rtl/>
        </w:rPr>
        <w:tab/>
        <w:t xml:space="preserve"> אני מודה לחברת הכנסת תירוש על התיקון שהיא מסרה. אני מבקש להעיר לתשומת לבה, והיא בוודאי מודעת לכך מתפקידה הקודם, שהיא לא מבקשת להוריד את המוכר שאינו רשמי, דהיינו תלמודי התורה. יש 70-60 אלף ילדים שמוגדרים בתלמודי התורה, וגם הם לא יכולים להיות בחוק הזה.  </w:t>
      </w:r>
    </w:p>
    <w:p w14:paraId="5618DAC8" w14:textId="77777777" w:rsidR="00F43A8E" w:rsidRPr="00F43A8E" w:rsidRDefault="00F43A8E" w:rsidP="00F43A8E">
      <w:pPr>
        <w:bidi/>
        <w:jc w:val="both"/>
        <w:rPr>
          <w:rFonts w:cs="David" w:hint="cs"/>
          <w:rtl/>
        </w:rPr>
      </w:pPr>
    </w:p>
    <w:p w14:paraId="128E05FF" w14:textId="77777777" w:rsidR="00F43A8E" w:rsidRPr="00F43A8E" w:rsidRDefault="00F43A8E" w:rsidP="00F43A8E">
      <w:pPr>
        <w:bidi/>
        <w:jc w:val="both"/>
        <w:rPr>
          <w:rFonts w:cs="David" w:hint="cs"/>
          <w:rtl/>
        </w:rPr>
      </w:pPr>
      <w:r w:rsidRPr="00F43A8E">
        <w:rPr>
          <w:rFonts w:cs="David" w:hint="cs"/>
          <w:u w:val="single"/>
          <w:rtl/>
        </w:rPr>
        <w:t>רונית תירוש:</w:t>
      </w:r>
    </w:p>
    <w:p w14:paraId="6D88CB38" w14:textId="77777777" w:rsidR="00F43A8E" w:rsidRPr="00F43A8E" w:rsidRDefault="00F43A8E" w:rsidP="00F43A8E">
      <w:pPr>
        <w:bidi/>
        <w:jc w:val="both"/>
        <w:rPr>
          <w:rFonts w:cs="David" w:hint="cs"/>
          <w:rtl/>
        </w:rPr>
      </w:pPr>
    </w:p>
    <w:p w14:paraId="33E91D67" w14:textId="77777777" w:rsidR="00F43A8E" w:rsidRPr="00F43A8E" w:rsidRDefault="00F43A8E" w:rsidP="00F43A8E">
      <w:pPr>
        <w:bidi/>
        <w:jc w:val="both"/>
        <w:rPr>
          <w:rFonts w:cs="David" w:hint="cs"/>
          <w:rtl/>
        </w:rPr>
      </w:pPr>
      <w:r w:rsidRPr="00F43A8E">
        <w:rPr>
          <w:rFonts w:cs="David" w:hint="cs"/>
          <w:rtl/>
        </w:rPr>
        <w:tab/>
        <w:t xml:space="preserve">במסגרת דיוני הוועדה, ככל שיעלה הצורך הזה, והרציונל קיים, לא תהיה מניעה מלהוריד אותם. אבל ככלל גם במוכר יש הרבה יותר מאותם מספר תלמידים בתלמודי התורה שאתה מזכיר, שהם בזרמים כמו הדמוקרטי ואחרים, שאין מניעה שהחוק הזה יחול עליהם. לפיכך הדקויות הללו תידונה במסגרת דיוני הוועדה. </w:t>
      </w:r>
    </w:p>
    <w:p w14:paraId="1119CE37" w14:textId="77777777" w:rsidR="00F43A8E" w:rsidRPr="00F43A8E" w:rsidRDefault="00F43A8E" w:rsidP="00F43A8E">
      <w:pPr>
        <w:bidi/>
        <w:jc w:val="both"/>
        <w:rPr>
          <w:rFonts w:cs="David" w:hint="cs"/>
          <w:rtl/>
        </w:rPr>
      </w:pPr>
    </w:p>
    <w:p w14:paraId="2608C6A2"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39B90699" w14:textId="77777777" w:rsidR="00F43A8E" w:rsidRPr="00F43A8E" w:rsidRDefault="00F43A8E" w:rsidP="00F43A8E">
      <w:pPr>
        <w:bidi/>
        <w:jc w:val="both"/>
        <w:rPr>
          <w:rFonts w:cs="David" w:hint="cs"/>
          <w:rtl/>
        </w:rPr>
      </w:pPr>
    </w:p>
    <w:p w14:paraId="0A3EFBF2" w14:textId="77777777" w:rsidR="00F43A8E" w:rsidRPr="00F43A8E" w:rsidRDefault="00F43A8E" w:rsidP="00F43A8E">
      <w:pPr>
        <w:bidi/>
        <w:jc w:val="both"/>
        <w:rPr>
          <w:rFonts w:cs="David" w:hint="cs"/>
          <w:rtl/>
        </w:rPr>
      </w:pPr>
      <w:r w:rsidRPr="00F43A8E">
        <w:rPr>
          <w:rFonts w:cs="David" w:hint="cs"/>
          <w:rtl/>
        </w:rPr>
        <w:tab/>
        <w:t xml:space="preserve">אנחנו לא דנים לגופה של הצעת החוק, אנחנו דנים בשאלה אם לתת לה פטור או לא. </w:t>
      </w:r>
    </w:p>
    <w:p w14:paraId="2D5416A8" w14:textId="77777777" w:rsidR="00F43A8E" w:rsidRPr="00F43A8E" w:rsidRDefault="00F43A8E" w:rsidP="00F43A8E">
      <w:pPr>
        <w:bidi/>
        <w:jc w:val="both"/>
        <w:rPr>
          <w:rFonts w:cs="David" w:hint="cs"/>
          <w:rtl/>
        </w:rPr>
      </w:pPr>
    </w:p>
    <w:p w14:paraId="0DF5F729" w14:textId="77777777" w:rsidR="00F43A8E" w:rsidRPr="00F43A8E" w:rsidRDefault="00F43A8E" w:rsidP="00F43A8E">
      <w:pPr>
        <w:bidi/>
        <w:jc w:val="both"/>
        <w:rPr>
          <w:rFonts w:cs="David" w:hint="cs"/>
          <w:rtl/>
        </w:rPr>
      </w:pPr>
      <w:r w:rsidRPr="00F43A8E">
        <w:rPr>
          <w:rFonts w:cs="David" w:hint="cs"/>
          <w:u w:val="single"/>
          <w:rtl/>
        </w:rPr>
        <w:t>נסים זאב:</w:t>
      </w:r>
    </w:p>
    <w:p w14:paraId="3017A85A" w14:textId="77777777" w:rsidR="00F43A8E" w:rsidRPr="00F43A8E" w:rsidRDefault="00F43A8E" w:rsidP="00F43A8E">
      <w:pPr>
        <w:bidi/>
        <w:jc w:val="both"/>
        <w:rPr>
          <w:rFonts w:cs="David" w:hint="cs"/>
          <w:rtl/>
        </w:rPr>
      </w:pPr>
    </w:p>
    <w:p w14:paraId="16A250FA" w14:textId="77777777" w:rsidR="00F43A8E" w:rsidRPr="00F43A8E" w:rsidRDefault="00F43A8E" w:rsidP="00F43A8E">
      <w:pPr>
        <w:bidi/>
        <w:jc w:val="both"/>
        <w:rPr>
          <w:rFonts w:cs="David" w:hint="cs"/>
          <w:rtl/>
        </w:rPr>
      </w:pPr>
      <w:r w:rsidRPr="00F43A8E">
        <w:rPr>
          <w:rFonts w:cs="David" w:hint="cs"/>
          <w:rtl/>
        </w:rPr>
        <w:tab/>
        <w:t xml:space="preserve">אני רוצה שהיא תשכנע אותי למה זה דחוף. 50 שנה לא היו זכויות המורה, פתאום צצה בעיה של זכות המורה. חברת הכנסת תירוש באה להציל את המורים במדינת ישראל. זה חלק מהדיון, כן צריך לגעת במהות. </w:t>
      </w:r>
    </w:p>
    <w:p w14:paraId="6C0936D9" w14:textId="77777777" w:rsidR="00F43A8E" w:rsidRPr="00F43A8E" w:rsidRDefault="00F43A8E" w:rsidP="00F43A8E">
      <w:pPr>
        <w:bidi/>
        <w:jc w:val="both"/>
        <w:rPr>
          <w:rFonts w:cs="David" w:hint="cs"/>
          <w:rtl/>
        </w:rPr>
      </w:pPr>
    </w:p>
    <w:p w14:paraId="388A0D3B" w14:textId="77777777" w:rsidR="00F43A8E" w:rsidRPr="00F43A8E" w:rsidRDefault="00F43A8E" w:rsidP="00F43A8E">
      <w:pPr>
        <w:bidi/>
        <w:jc w:val="both"/>
        <w:rPr>
          <w:rFonts w:cs="David" w:hint="cs"/>
          <w:rtl/>
        </w:rPr>
      </w:pPr>
      <w:r w:rsidRPr="00F43A8E">
        <w:rPr>
          <w:rFonts w:cs="David" w:hint="cs"/>
          <w:u w:val="single"/>
          <w:rtl/>
        </w:rPr>
        <w:t>רונית תירוש:</w:t>
      </w:r>
    </w:p>
    <w:p w14:paraId="232A6794" w14:textId="77777777" w:rsidR="00F43A8E" w:rsidRPr="00F43A8E" w:rsidRDefault="00F43A8E" w:rsidP="00F43A8E">
      <w:pPr>
        <w:bidi/>
        <w:jc w:val="both"/>
        <w:rPr>
          <w:rFonts w:cs="David" w:hint="cs"/>
          <w:rtl/>
        </w:rPr>
      </w:pPr>
    </w:p>
    <w:p w14:paraId="2CD455C2" w14:textId="77777777" w:rsidR="00F43A8E" w:rsidRPr="00F43A8E" w:rsidRDefault="00F43A8E" w:rsidP="00F43A8E">
      <w:pPr>
        <w:bidi/>
        <w:jc w:val="both"/>
        <w:rPr>
          <w:rFonts w:cs="David" w:hint="cs"/>
          <w:rtl/>
        </w:rPr>
      </w:pPr>
      <w:r w:rsidRPr="00F43A8E">
        <w:rPr>
          <w:rFonts w:cs="David" w:hint="cs"/>
          <w:rtl/>
        </w:rPr>
        <w:tab/>
        <w:t>כשאני הסברתי בדיון הקודם, לא שאלת אותי למה, והסברתי בדיוק מדוע אני מבקשת וזה התקבל על כל חברי הוועדה. אם אתה רוצה הסבר נוסף ואם היושבת-ראש תרשה לי להסביר עכשיו, בבקשה. אם לא, אסביר לך בנפרד.</w:t>
      </w:r>
    </w:p>
    <w:p w14:paraId="68EAC7C5" w14:textId="77777777" w:rsidR="00F43A8E" w:rsidRPr="00F43A8E" w:rsidRDefault="00F43A8E" w:rsidP="00F43A8E">
      <w:pPr>
        <w:bidi/>
        <w:jc w:val="both"/>
        <w:rPr>
          <w:rFonts w:cs="David" w:hint="cs"/>
          <w:rtl/>
        </w:rPr>
      </w:pPr>
    </w:p>
    <w:p w14:paraId="11FEB7AC"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3D8F28F" w14:textId="77777777" w:rsidR="00F43A8E" w:rsidRPr="00F43A8E" w:rsidRDefault="00F43A8E" w:rsidP="00F43A8E">
      <w:pPr>
        <w:bidi/>
        <w:jc w:val="both"/>
        <w:rPr>
          <w:rFonts w:cs="David" w:hint="cs"/>
          <w:rtl/>
        </w:rPr>
      </w:pPr>
    </w:p>
    <w:p w14:paraId="64DE572D" w14:textId="77777777" w:rsidR="00F43A8E" w:rsidRPr="00F43A8E" w:rsidRDefault="00F43A8E" w:rsidP="00F43A8E">
      <w:pPr>
        <w:bidi/>
        <w:jc w:val="both"/>
        <w:rPr>
          <w:rFonts w:cs="David" w:hint="cs"/>
          <w:rtl/>
        </w:rPr>
      </w:pPr>
      <w:r w:rsidRPr="00F43A8E">
        <w:rPr>
          <w:rFonts w:cs="David" w:hint="cs"/>
          <w:rtl/>
        </w:rPr>
        <w:tab/>
        <w:t>בקצרה.</w:t>
      </w:r>
    </w:p>
    <w:p w14:paraId="40C343AC" w14:textId="77777777" w:rsidR="00F43A8E" w:rsidRPr="00F43A8E" w:rsidRDefault="00F43A8E" w:rsidP="00F43A8E">
      <w:pPr>
        <w:bidi/>
        <w:jc w:val="both"/>
        <w:rPr>
          <w:rFonts w:cs="David" w:hint="cs"/>
          <w:rtl/>
        </w:rPr>
      </w:pPr>
    </w:p>
    <w:p w14:paraId="1E07EDA9" w14:textId="77777777" w:rsidR="00F43A8E" w:rsidRPr="00F43A8E" w:rsidRDefault="00F43A8E" w:rsidP="00F43A8E">
      <w:pPr>
        <w:bidi/>
        <w:jc w:val="both"/>
        <w:rPr>
          <w:rFonts w:cs="David" w:hint="cs"/>
          <w:rtl/>
        </w:rPr>
      </w:pPr>
      <w:r w:rsidRPr="00F43A8E">
        <w:rPr>
          <w:rFonts w:cs="David" w:hint="cs"/>
          <w:u w:val="single"/>
          <w:rtl/>
        </w:rPr>
        <w:t>רונית תירוש:</w:t>
      </w:r>
    </w:p>
    <w:p w14:paraId="31352D82" w14:textId="77777777" w:rsidR="00F43A8E" w:rsidRPr="00F43A8E" w:rsidRDefault="00F43A8E" w:rsidP="00F43A8E">
      <w:pPr>
        <w:bidi/>
        <w:jc w:val="both"/>
        <w:rPr>
          <w:rFonts w:cs="David" w:hint="cs"/>
          <w:rtl/>
        </w:rPr>
      </w:pPr>
    </w:p>
    <w:p w14:paraId="601FA825" w14:textId="77777777" w:rsidR="00F43A8E" w:rsidRPr="00F43A8E" w:rsidRDefault="00F43A8E" w:rsidP="00F43A8E">
      <w:pPr>
        <w:bidi/>
        <w:jc w:val="both"/>
        <w:rPr>
          <w:rFonts w:cs="David" w:hint="cs"/>
          <w:rtl/>
        </w:rPr>
      </w:pPr>
      <w:r w:rsidRPr="00F43A8E">
        <w:rPr>
          <w:rFonts w:cs="David" w:hint="cs"/>
          <w:rtl/>
        </w:rPr>
        <w:tab/>
        <w:t xml:space="preserve">אני רוצה להזכיר לאדוני, שבימים אלה מתנהל משא-ומתן מאוד קשה עם ארגוני המורים, וכבר הודיעו שהשבוע תתקיים שביתה, כי חלק מהתחושות שלהם הן שאין מעמד למורה. הם טוענים שהתלמיד הוא במרכז במשך שנים, לא התייחסו למורים עצמם, והחוק הזה התקבל על ידיהם בברכה כי הם אומרים שסוף-סוף מכירים בזכותו של המורה, במעמדו כפרופסיה בפני עצמה. לפיכך זה מאוד סמלי שדווקא בימים אלו החוק הזה יבוא לידי ביטוי, ולכן ביקשתי את ההקדמה. </w:t>
      </w:r>
    </w:p>
    <w:p w14:paraId="39827E11" w14:textId="77777777" w:rsidR="00F43A8E" w:rsidRPr="00F43A8E" w:rsidRDefault="00F43A8E" w:rsidP="00F43A8E">
      <w:pPr>
        <w:bidi/>
        <w:jc w:val="both"/>
        <w:rPr>
          <w:rFonts w:cs="David" w:hint="cs"/>
          <w:rtl/>
        </w:rPr>
      </w:pPr>
    </w:p>
    <w:p w14:paraId="5E2B17DC" w14:textId="77777777" w:rsidR="00F43A8E" w:rsidRPr="00F43A8E" w:rsidRDefault="00F43A8E" w:rsidP="00F43A8E">
      <w:pPr>
        <w:bidi/>
        <w:jc w:val="both"/>
        <w:rPr>
          <w:rFonts w:cs="David" w:hint="cs"/>
          <w:rtl/>
        </w:rPr>
      </w:pPr>
      <w:r w:rsidRPr="00F43A8E">
        <w:rPr>
          <w:rFonts w:cs="David" w:hint="cs"/>
          <w:u w:val="single"/>
          <w:rtl/>
        </w:rPr>
        <w:t>נסים זאב:</w:t>
      </w:r>
    </w:p>
    <w:p w14:paraId="363F29EA" w14:textId="77777777" w:rsidR="00F43A8E" w:rsidRPr="00F43A8E" w:rsidRDefault="00F43A8E" w:rsidP="00F43A8E">
      <w:pPr>
        <w:bidi/>
        <w:jc w:val="both"/>
        <w:rPr>
          <w:rFonts w:cs="David" w:hint="cs"/>
          <w:rtl/>
        </w:rPr>
      </w:pPr>
    </w:p>
    <w:p w14:paraId="3037CB6D" w14:textId="77777777" w:rsidR="00F43A8E" w:rsidRPr="00F43A8E" w:rsidRDefault="00F43A8E" w:rsidP="00F43A8E">
      <w:pPr>
        <w:bidi/>
        <w:jc w:val="both"/>
        <w:rPr>
          <w:rFonts w:cs="David" w:hint="cs"/>
          <w:rtl/>
        </w:rPr>
      </w:pPr>
      <w:r w:rsidRPr="00F43A8E">
        <w:rPr>
          <w:rFonts w:cs="David" w:hint="cs"/>
          <w:rtl/>
        </w:rPr>
        <w:tab/>
        <w:t xml:space="preserve">אני מסכים עם מה שאמרה חברת הכנסת תירוש. השאלה היא איך היא תוכל לחלק את הסעיף הזה לשניים. </w:t>
      </w:r>
    </w:p>
    <w:p w14:paraId="6783F122" w14:textId="77777777" w:rsidR="00F43A8E" w:rsidRPr="00F43A8E" w:rsidRDefault="00F43A8E" w:rsidP="00F43A8E">
      <w:pPr>
        <w:bidi/>
        <w:jc w:val="both"/>
        <w:rPr>
          <w:rFonts w:cs="David" w:hint="cs"/>
          <w:rtl/>
        </w:rPr>
      </w:pPr>
    </w:p>
    <w:p w14:paraId="4BC68BB4" w14:textId="77777777" w:rsidR="00F43A8E" w:rsidRPr="00F43A8E" w:rsidRDefault="00F43A8E" w:rsidP="00F43A8E">
      <w:pPr>
        <w:bidi/>
        <w:jc w:val="both"/>
        <w:rPr>
          <w:rFonts w:cs="David" w:hint="cs"/>
          <w:rtl/>
        </w:rPr>
      </w:pPr>
      <w:r w:rsidRPr="00F43A8E">
        <w:rPr>
          <w:rFonts w:cs="David" w:hint="cs"/>
          <w:u w:val="single"/>
          <w:rtl/>
        </w:rPr>
        <w:t>רונית תירוש:</w:t>
      </w:r>
    </w:p>
    <w:p w14:paraId="1AEA56E1" w14:textId="77777777" w:rsidR="00F43A8E" w:rsidRPr="00F43A8E" w:rsidRDefault="00F43A8E" w:rsidP="00F43A8E">
      <w:pPr>
        <w:bidi/>
        <w:jc w:val="both"/>
        <w:rPr>
          <w:rFonts w:cs="David" w:hint="cs"/>
          <w:rtl/>
        </w:rPr>
      </w:pPr>
    </w:p>
    <w:p w14:paraId="2B13AB17" w14:textId="77777777" w:rsidR="00F43A8E" w:rsidRPr="00F43A8E" w:rsidRDefault="00F43A8E" w:rsidP="00F43A8E">
      <w:pPr>
        <w:bidi/>
        <w:jc w:val="both"/>
        <w:rPr>
          <w:rFonts w:cs="David" w:hint="cs"/>
          <w:rtl/>
        </w:rPr>
      </w:pPr>
      <w:r w:rsidRPr="00F43A8E">
        <w:rPr>
          <w:rFonts w:cs="David" w:hint="cs"/>
          <w:rtl/>
        </w:rPr>
        <w:tab/>
        <w:t xml:space="preserve">אין לי שום בעיה </w:t>
      </w:r>
      <w:proofErr w:type="spellStart"/>
      <w:r w:rsidRPr="00F43A8E">
        <w:rPr>
          <w:rFonts w:cs="David" w:hint="cs"/>
          <w:rtl/>
        </w:rPr>
        <w:t>להחריג</w:t>
      </w:r>
      <w:proofErr w:type="spellEnd"/>
      <w:r w:rsidRPr="00F43A8E">
        <w:rPr>
          <w:rFonts w:cs="David" w:hint="cs"/>
          <w:rtl/>
        </w:rPr>
        <w:t xml:space="preserve"> את הזרמים החרדיים. זה אותו רציונל. </w:t>
      </w:r>
    </w:p>
    <w:p w14:paraId="2C97516C" w14:textId="77777777" w:rsidR="00F43A8E" w:rsidRPr="00F43A8E" w:rsidRDefault="00F43A8E" w:rsidP="00F43A8E">
      <w:pPr>
        <w:bidi/>
        <w:jc w:val="both"/>
        <w:rPr>
          <w:rFonts w:cs="David" w:hint="cs"/>
          <w:rtl/>
        </w:rPr>
      </w:pPr>
    </w:p>
    <w:p w14:paraId="441B5B5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688B56BE" w14:textId="77777777" w:rsidR="00F43A8E" w:rsidRPr="00F43A8E" w:rsidRDefault="00F43A8E" w:rsidP="00F43A8E">
      <w:pPr>
        <w:bidi/>
        <w:jc w:val="both"/>
        <w:rPr>
          <w:rFonts w:cs="David" w:hint="cs"/>
          <w:rtl/>
        </w:rPr>
      </w:pPr>
    </w:p>
    <w:p w14:paraId="448B9DD3" w14:textId="77777777" w:rsidR="00F43A8E" w:rsidRPr="00F43A8E" w:rsidRDefault="00F43A8E" w:rsidP="00F43A8E">
      <w:pPr>
        <w:bidi/>
        <w:jc w:val="both"/>
        <w:rPr>
          <w:rFonts w:cs="David" w:hint="cs"/>
          <w:rtl/>
        </w:rPr>
      </w:pPr>
      <w:r w:rsidRPr="00F43A8E">
        <w:rPr>
          <w:rFonts w:cs="David" w:hint="cs"/>
          <w:rtl/>
        </w:rPr>
        <w:tab/>
        <w:t>מי בעד לפטור את הצעת החוק מחובת הנחה? מי נגד? מי נמנע?</w:t>
      </w:r>
    </w:p>
    <w:p w14:paraId="3B328996" w14:textId="77777777" w:rsidR="00F43A8E" w:rsidRPr="00F43A8E" w:rsidRDefault="00F43A8E" w:rsidP="00F43A8E">
      <w:pPr>
        <w:bidi/>
        <w:jc w:val="both"/>
        <w:rPr>
          <w:rFonts w:cs="David" w:hint="cs"/>
          <w:rtl/>
        </w:rPr>
      </w:pPr>
    </w:p>
    <w:p w14:paraId="1CD5027B" w14:textId="77777777" w:rsidR="00F43A8E" w:rsidRPr="00F43A8E" w:rsidRDefault="00F43A8E" w:rsidP="00F43A8E">
      <w:pPr>
        <w:bidi/>
        <w:jc w:val="center"/>
        <w:rPr>
          <w:rFonts w:cs="David" w:hint="cs"/>
          <w:rtl/>
        </w:rPr>
      </w:pPr>
      <w:r w:rsidRPr="00F43A8E">
        <w:rPr>
          <w:rFonts w:cs="David" w:hint="cs"/>
          <w:rtl/>
        </w:rPr>
        <w:t>ה צ ב ע ה</w:t>
      </w:r>
    </w:p>
    <w:p w14:paraId="32CCEAFF" w14:textId="77777777" w:rsidR="00F43A8E" w:rsidRPr="00F43A8E" w:rsidRDefault="00F43A8E" w:rsidP="00F43A8E">
      <w:pPr>
        <w:bidi/>
        <w:jc w:val="center"/>
        <w:rPr>
          <w:rFonts w:cs="David" w:hint="cs"/>
          <w:rtl/>
        </w:rPr>
      </w:pPr>
      <w:r w:rsidRPr="00F43A8E">
        <w:rPr>
          <w:rFonts w:cs="David" w:hint="cs"/>
          <w:rtl/>
        </w:rPr>
        <w:t>בעד - 12</w:t>
      </w:r>
    </w:p>
    <w:p w14:paraId="7A6008F5" w14:textId="77777777" w:rsidR="00F43A8E" w:rsidRPr="00F43A8E" w:rsidRDefault="00F43A8E" w:rsidP="00F43A8E">
      <w:pPr>
        <w:bidi/>
        <w:jc w:val="center"/>
        <w:rPr>
          <w:rFonts w:cs="David" w:hint="cs"/>
          <w:rtl/>
        </w:rPr>
      </w:pPr>
      <w:r w:rsidRPr="00F43A8E">
        <w:rPr>
          <w:rFonts w:cs="David" w:hint="cs"/>
          <w:rtl/>
        </w:rPr>
        <w:t>נגד - אין</w:t>
      </w:r>
    </w:p>
    <w:p w14:paraId="5144946A"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2</w:t>
      </w:r>
    </w:p>
    <w:p w14:paraId="4EFE989F" w14:textId="77777777" w:rsidR="00F43A8E" w:rsidRPr="00F43A8E" w:rsidRDefault="00F43A8E" w:rsidP="00F43A8E">
      <w:pPr>
        <w:bidi/>
        <w:jc w:val="both"/>
        <w:rPr>
          <w:rFonts w:cs="David" w:hint="cs"/>
          <w:rtl/>
        </w:rPr>
      </w:pPr>
    </w:p>
    <w:p w14:paraId="1831FE1B" w14:textId="77777777" w:rsidR="00F43A8E" w:rsidRPr="00F43A8E" w:rsidRDefault="00F43A8E" w:rsidP="00F43A8E">
      <w:pPr>
        <w:bidi/>
        <w:jc w:val="both"/>
        <w:rPr>
          <w:rFonts w:cs="David" w:hint="cs"/>
          <w:rtl/>
        </w:rPr>
      </w:pPr>
      <w:r w:rsidRPr="00F43A8E">
        <w:rPr>
          <w:rFonts w:cs="David" w:hint="cs"/>
          <w:rtl/>
        </w:rPr>
        <w:tab/>
        <w:t>12 בעד, אין מתנגדים, שני נמנעים. אני קובעת שהצעתך קיבלה פטור מחובת הנחה.</w:t>
      </w:r>
    </w:p>
    <w:p w14:paraId="50EE0C54" w14:textId="77777777" w:rsidR="00F43A8E" w:rsidRPr="00F43A8E" w:rsidRDefault="00F43A8E" w:rsidP="00F43A8E">
      <w:pPr>
        <w:bidi/>
        <w:jc w:val="both"/>
        <w:rPr>
          <w:rFonts w:cs="David" w:hint="cs"/>
          <w:rtl/>
        </w:rPr>
      </w:pPr>
    </w:p>
    <w:p w14:paraId="575BC709" w14:textId="77777777" w:rsidR="00F43A8E" w:rsidRPr="00F43A8E" w:rsidRDefault="00F43A8E" w:rsidP="00F43A8E">
      <w:pPr>
        <w:bidi/>
        <w:jc w:val="both"/>
        <w:rPr>
          <w:rFonts w:cs="David" w:hint="cs"/>
          <w:rtl/>
        </w:rPr>
      </w:pPr>
      <w:r w:rsidRPr="00F43A8E">
        <w:rPr>
          <w:rFonts w:cs="David" w:hint="cs"/>
          <w:rtl/>
        </w:rPr>
        <w:tab/>
        <w:t xml:space="preserve">אנחנו עוברים להצעת חוק התקשורת (בזק ושידורים) (תיקון </w:t>
      </w:r>
      <w:r w:rsidRPr="00F43A8E">
        <w:rPr>
          <w:rFonts w:cs="David"/>
          <w:rtl/>
        </w:rPr>
        <w:t>–</w:t>
      </w:r>
      <w:r w:rsidRPr="00F43A8E">
        <w:rPr>
          <w:rFonts w:cs="David" w:hint="cs"/>
          <w:rtl/>
        </w:rPr>
        <w:t xml:space="preserve"> הגבלת סכום תשלומים בעד שירותים), </w:t>
      </w:r>
      <w:proofErr w:type="spellStart"/>
      <w:r w:rsidRPr="00F43A8E">
        <w:rPr>
          <w:rFonts w:cs="David" w:hint="cs"/>
          <w:rtl/>
        </w:rPr>
        <w:t>התשס"ז</w:t>
      </w:r>
      <w:proofErr w:type="spellEnd"/>
      <w:r w:rsidRPr="00F43A8E">
        <w:rPr>
          <w:rFonts w:cs="David" w:hint="cs"/>
          <w:rtl/>
        </w:rPr>
        <w:t>-2007 (פ/2133/17). הצעת החוק הזאת היא שלי ושל קבוצת חברי כנסת נוספים, ויסביר אותה לוועדה חבר הכנסת דוד טל.</w:t>
      </w:r>
    </w:p>
    <w:p w14:paraId="76EF79E9" w14:textId="77777777" w:rsidR="00F43A8E" w:rsidRPr="00F43A8E" w:rsidRDefault="00F43A8E" w:rsidP="00F43A8E">
      <w:pPr>
        <w:bidi/>
        <w:jc w:val="both"/>
        <w:rPr>
          <w:rFonts w:cs="David" w:hint="cs"/>
          <w:rtl/>
        </w:rPr>
      </w:pPr>
    </w:p>
    <w:p w14:paraId="5C24D116" w14:textId="77777777" w:rsidR="00F43A8E" w:rsidRPr="00F43A8E" w:rsidRDefault="00F43A8E" w:rsidP="00F43A8E">
      <w:pPr>
        <w:bidi/>
        <w:jc w:val="both"/>
        <w:rPr>
          <w:rFonts w:cs="David" w:hint="cs"/>
          <w:u w:val="single"/>
          <w:rtl/>
        </w:rPr>
      </w:pPr>
      <w:r w:rsidRPr="00F43A8E">
        <w:rPr>
          <w:rFonts w:cs="David" w:hint="cs"/>
          <w:u w:val="single"/>
          <w:rtl/>
        </w:rPr>
        <w:t>דוד טל:</w:t>
      </w:r>
    </w:p>
    <w:p w14:paraId="0B761322" w14:textId="77777777" w:rsidR="00F43A8E" w:rsidRPr="00F43A8E" w:rsidRDefault="00F43A8E" w:rsidP="00F43A8E">
      <w:pPr>
        <w:bidi/>
        <w:jc w:val="both"/>
        <w:rPr>
          <w:rFonts w:cs="David" w:hint="cs"/>
          <w:u w:val="single"/>
          <w:rtl/>
        </w:rPr>
      </w:pPr>
    </w:p>
    <w:p w14:paraId="4BC8C688" w14:textId="77777777" w:rsidR="00F43A8E" w:rsidRPr="00F43A8E" w:rsidRDefault="00F43A8E" w:rsidP="00F43A8E">
      <w:pPr>
        <w:bidi/>
        <w:jc w:val="both"/>
        <w:rPr>
          <w:rFonts w:cs="David" w:hint="cs"/>
          <w:rtl/>
        </w:rPr>
      </w:pPr>
      <w:r w:rsidRPr="00F43A8E">
        <w:rPr>
          <w:rFonts w:cs="David" w:hint="cs"/>
          <w:rtl/>
        </w:rPr>
        <w:tab/>
        <w:t xml:space="preserve">גברתי היושבת ראש, הצעת החוק היא פשוטה מאוד. לי יש שישה ילדים, ולכולם אני נותן פלאפונים. אין לי שום בקרה ויכולת לשלוט על ההוצאות הכספיות של הפלאפונים. הצעת החוק הזאת באה לשים רף עליון עד כמה כל ילד יוכל להתקשר, ואז אני אדע שאחרי שהוא יגיע לרף הזה חברת </w:t>
      </w:r>
      <w:proofErr w:type="spellStart"/>
      <w:r w:rsidRPr="00F43A8E">
        <w:rPr>
          <w:rFonts w:cs="David" w:hint="cs"/>
          <w:rtl/>
        </w:rPr>
        <w:t>הסלולר</w:t>
      </w:r>
      <w:proofErr w:type="spellEnd"/>
      <w:r w:rsidRPr="00F43A8E">
        <w:rPr>
          <w:rFonts w:cs="David" w:hint="cs"/>
          <w:rtl/>
        </w:rPr>
        <w:t xml:space="preserve"> לא תיתן לו שירותם ולא תחייב אותו. אנחנו גם אומרים שמעבר לרף הזה, בכל הנושאים של מספרי חירום ומספרים שהצרכן ירצה, הוא יוכל עדיין לקבל את השירותים. </w:t>
      </w:r>
    </w:p>
    <w:p w14:paraId="70753EAC" w14:textId="77777777" w:rsidR="00F43A8E" w:rsidRPr="00F43A8E" w:rsidRDefault="00F43A8E" w:rsidP="00F43A8E">
      <w:pPr>
        <w:bidi/>
        <w:jc w:val="both"/>
        <w:rPr>
          <w:rFonts w:cs="David" w:hint="cs"/>
          <w:rtl/>
        </w:rPr>
      </w:pPr>
    </w:p>
    <w:p w14:paraId="5CF24292" w14:textId="77777777" w:rsidR="00F43A8E" w:rsidRPr="00F43A8E" w:rsidRDefault="00F43A8E" w:rsidP="00F43A8E">
      <w:pPr>
        <w:bidi/>
        <w:ind w:firstLine="567"/>
        <w:jc w:val="both"/>
        <w:rPr>
          <w:rFonts w:cs="David" w:hint="cs"/>
          <w:rtl/>
        </w:rPr>
      </w:pPr>
      <w:r w:rsidRPr="00F43A8E">
        <w:rPr>
          <w:rFonts w:cs="David" w:hint="cs"/>
          <w:rtl/>
        </w:rPr>
        <w:t xml:space="preserve">אני חושב שההצעה הזאת היא חשובה ודחופה, משום שאנשים משלמים הרבה מאוד כסף, ואין להם פיקוח ובקרה על ההוצאות של הפלאפונים האלה. מעבר לכך, אני רואה את האופק של העבודה שלנו מתקרב במהירות כזאת גדולה, שהיה חשוב מאוד שנעביר את בזמן לפני תום המושב הזה. </w:t>
      </w:r>
    </w:p>
    <w:p w14:paraId="54F0BF11" w14:textId="77777777" w:rsidR="00F43A8E" w:rsidRPr="00F43A8E" w:rsidRDefault="00F43A8E" w:rsidP="00F43A8E">
      <w:pPr>
        <w:bidi/>
        <w:ind w:firstLine="567"/>
        <w:jc w:val="both"/>
        <w:rPr>
          <w:rFonts w:cs="David" w:hint="cs"/>
          <w:rtl/>
        </w:rPr>
      </w:pPr>
    </w:p>
    <w:p w14:paraId="32DEDBD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2AA3EFAA" w14:textId="77777777" w:rsidR="00F43A8E" w:rsidRPr="00F43A8E" w:rsidRDefault="00F43A8E" w:rsidP="00F43A8E">
      <w:pPr>
        <w:bidi/>
        <w:jc w:val="both"/>
        <w:rPr>
          <w:rFonts w:cs="David" w:hint="cs"/>
          <w:rtl/>
        </w:rPr>
      </w:pPr>
    </w:p>
    <w:p w14:paraId="6E2E2792" w14:textId="77777777" w:rsidR="00F43A8E" w:rsidRPr="00F43A8E" w:rsidRDefault="00F43A8E" w:rsidP="00F43A8E">
      <w:pPr>
        <w:bidi/>
        <w:jc w:val="both"/>
        <w:rPr>
          <w:rFonts w:cs="David" w:hint="cs"/>
          <w:rtl/>
        </w:rPr>
      </w:pPr>
      <w:r w:rsidRPr="00F43A8E">
        <w:rPr>
          <w:rFonts w:cs="David" w:hint="cs"/>
          <w:rtl/>
        </w:rPr>
        <w:tab/>
        <w:t xml:space="preserve"> מי בעד לפטור את הצעת החוק הזאת מחובת הנחה? מי נגד? מי נמנע?</w:t>
      </w:r>
    </w:p>
    <w:p w14:paraId="7BB0EB92" w14:textId="77777777" w:rsidR="00F43A8E" w:rsidRPr="00F43A8E" w:rsidRDefault="00F43A8E" w:rsidP="00F43A8E">
      <w:pPr>
        <w:bidi/>
        <w:jc w:val="center"/>
        <w:rPr>
          <w:rFonts w:cs="David" w:hint="cs"/>
          <w:rtl/>
        </w:rPr>
      </w:pPr>
    </w:p>
    <w:p w14:paraId="4D4A30A8" w14:textId="77777777" w:rsidR="00F43A8E" w:rsidRPr="00F43A8E" w:rsidRDefault="00F43A8E" w:rsidP="00F43A8E">
      <w:pPr>
        <w:bidi/>
        <w:jc w:val="center"/>
        <w:rPr>
          <w:rFonts w:cs="David" w:hint="cs"/>
          <w:rtl/>
        </w:rPr>
      </w:pPr>
      <w:r w:rsidRPr="00F43A8E">
        <w:rPr>
          <w:rFonts w:cs="David" w:hint="cs"/>
          <w:rtl/>
        </w:rPr>
        <w:t>ה צ ב ע ה</w:t>
      </w:r>
    </w:p>
    <w:p w14:paraId="3239772C"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15</w:t>
      </w:r>
    </w:p>
    <w:p w14:paraId="619D9A2A"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אין</w:t>
      </w:r>
    </w:p>
    <w:p w14:paraId="76302C86"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312906C5" w14:textId="77777777" w:rsidR="00F43A8E" w:rsidRPr="00F43A8E" w:rsidRDefault="00F43A8E" w:rsidP="00F43A8E">
      <w:pPr>
        <w:bidi/>
        <w:jc w:val="both"/>
        <w:rPr>
          <w:rFonts w:cs="David" w:hint="cs"/>
          <w:rtl/>
        </w:rPr>
      </w:pPr>
    </w:p>
    <w:p w14:paraId="0DF5713C" w14:textId="77777777" w:rsidR="00F43A8E" w:rsidRPr="00F43A8E" w:rsidRDefault="00F43A8E" w:rsidP="00F43A8E">
      <w:pPr>
        <w:bidi/>
        <w:jc w:val="both"/>
        <w:rPr>
          <w:rFonts w:cs="David" w:hint="cs"/>
          <w:rtl/>
        </w:rPr>
      </w:pPr>
      <w:r w:rsidRPr="00F43A8E">
        <w:rPr>
          <w:rFonts w:cs="David" w:hint="cs"/>
          <w:rtl/>
        </w:rPr>
        <w:tab/>
        <w:t xml:space="preserve">15 בעד, אין מתנגדים ואין נמנעים. לפיכך אני קובעת שהצעת החוק הזאת קיבלה פטור מחובת הנחה. </w:t>
      </w:r>
    </w:p>
    <w:p w14:paraId="1C05D115" w14:textId="77777777" w:rsidR="00F43A8E" w:rsidRPr="00F43A8E" w:rsidRDefault="00F43A8E" w:rsidP="00F43A8E">
      <w:pPr>
        <w:bidi/>
        <w:jc w:val="both"/>
        <w:rPr>
          <w:rFonts w:cs="David" w:hint="cs"/>
          <w:rtl/>
        </w:rPr>
      </w:pPr>
    </w:p>
    <w:p w14:paraId="2632D4A5" w14:textId="77777777" w:rsidR="00F43A8E" w:rsidRPr="00F43A8E" w:rsidRDefault="00F43A8E" w:rsidP="00F43A8E">
      <w:pPr>
        <w:bidi/>
        <w:jc w:val="both"/>
        <w:rPr>
          <w:rFonts w:cs="David" w:hint="cs"/>
          <w:rtl/>
        </w:rPr>
      </w:pPr>
      <w:r w:rsidRPr="00F43A8E">
        <w:rPr>
          <w:rFonts w:cs="David" w:hint="cs"/>
          <w:rtl/>
        </w:rPr>
        <w:tab/>
        <w:t xml:space="preserve">אני עוברת להצעת החוק השלישית, של חבר הכנסת יצחק </w:t>
      </w:r>
      <w:proofErr w:type="spellStart"/>
      <w:r w:rsidRPr="00F43A8E">
        <w:rPr>
          <w:rFonts w:cs="David" w:hint="cs"/>
          <w:rtl/>
        </w:rPr>
        <w:t>אהרונוביץ</w:t>
      </w:r>
      <w:proofErr w:type="spellEnd"/>
      <w:r w:rsidRPr="00F43A8E">
        <w:rPr>
          <w:rFonts w:cs="David" w:hint="cs"/>
          <w:rtl/>
        </w:rPr>
        <w:t xml:space="preserve">, הצעת חוק האזרחות והכניסה לישראל (תיקון </w:t>
      </w:r>
      <w:r w:rsidRPr="00F43A8E">
        <w:rPr>
          <w:rFonts w:cs="David"/>
          <w:rtl/>
        </w:rPr>
        <w:t>–</w:t>
      </w:r>
      <w:r w:rsidRPr="00F43A8E">
        <w:rPr>
          <w:rFonts w:cs="David" w:hint="cs"/>
          <w:rtl/>
        </w:rPr>
        <w:t xml:space="preserve"> מעמד להורי חייל), </w:t>
      </w:r>
      <w:proofErr w:type="spellStart"/>
      <w:r w:rsidRPr="00F43A8E">
        <w:rPr>
          <w:rFonts w:cs="David" w:hint="cs"/>
          <w:rtl/>
        </w:rPr>
        <w:t>התשס"ז</w:t>
      </w:r>
      <w:proofErr w:type="spellEnd"/>
      <w:r w:rsidRPr="00F43A8E">
        <w:rPr>
          <w:rFonts w:cs="David" w:hint="cs"/>
          <w:rtl/>
        </w:rPr>
        <w:t xml:space="preserve">-2007. אנא הסבר לוועדה, חבר הכנסת </w:t>
      </w:r>
      <w:proofErr w:type="spellStart"/>
      <w:r w:rsidRPr="00F43A8E">
        <w:rPr>
          <w:rFonts w:cs="David" w:hint="cs"/>
          <w:rtl/>
        </w:rPr>
        <w:t>אהרונוביץ</w:t>
      </w:r>
      <w:proofErr w:type="spellEnd"/>
      <w:r w:rsidRPr="00F43A8E">
        <w:rPr>
          <w:rFonts w:cs="David" w:hint="cs"/>
          <w:rtl/>
        </w:rPr>
        <w:t xml:space="preserve">. </w:t>
      </w:r>
    </w:p>
    <w:p w14:paraId="07147265" w14:textId="77777777" w:rsidR="00F43A8E" w:rsidRPr="00F43A8E" w:rsidRDefault="00F43A8E" w:rsidP="00F43A8E">
      <w:pPr>
        <w:bidi/>
        <w:jc w:val="both"/>
        <w:rPr>
          <w:rFonts w:cs="David" w:hint="cs"/>
          <w:rtl/>
        </w:rPr>
      </w:pPr>
    </w:p>
    <w:p w14:paraId="367545DD" w14:textId="77777777" w:rsidR="00F43A8E" w:rsidRPr="00F43A8E" w:rsidRDefault="00F43A8E" w:rsidP="00F43A8E">
      <w:pPr>
        <w:bidi/>
        <w:jc w:val="both"/>
        <w:rPr>
          <w:rFonts w:cs="David" w:hint="cs"/>
          <w:rtl/>
        </w:rPr>
      </w:pPr>
      <w:r w:rsidRPr="00F43A8E">
        <w:rPr>
          <w:rFonts w:cs="David" w:hint="cs"/>
          <w:u w:val="single"/>
          <w:rtl/>
        </w:rPr>
        <w:t xml:space="preserve">יצחק </w:t>
      </w:r>
      <w:proofErr w:type="spellStart"/>
      <w:r w:rsidRPr="00F43A8E">
        <w:rPr>
          <w:rFonts w:cs="David" w:hint="cs"/>
          <w:u w:val="single"/>
          <w:rtl/>
        </w:rPr>
        <w:t>אהרונוביץ</w:t>
      </w:r>
      <w:proofErr w:type="spellEnd"/>
      <w:r w:rsidRPr="00F43A8E">
        <w:rPr>
          <w:rFonts w:cs="David" w:hint="cs"/>
          <w:u w:val="single"/>
          <w:rtl/>
        </w:rPr>
        <w:t>:</w:t>
      </w:r>
    </w:p>
    <w:p w14:paraId="4C05F977" w14:textId="77777777" w:rsidR="00F43A8E" w:rsidRPr="00F43A8E" w:rsidRDefault="00F43A8E" w:rsidP="00F43A8E">
      <w:pPr>
        <w:bidi/>
        <w:jc w:val="both"/>
        <w:rPr>
          <w:rFonts w:cs="David" w:hint="cs"/>
          <w:rtl/>
        </w:rPr>
      </w:pPr>
    </w:p>
    <w:p w14:paraId="1C401D54" w14:textId="77777777" w:rsidR="00F43A8E" w:rsidRPr="00F43A8E" w:rsidRDefault="00F43A8E" w:rsidP="00F43A8E">
      <w:pPr>
        <w:bidi/>
        <w:jc w:val="both"/>
        <w:rPr>
          <w:rFonts w:cs="David" w:hint="cs"/>
          <w:rtl/>
        </w:rPr>
      </w:pPr>
      <w:r w:rsidRPr="00F43A8E">
        <w:rPr>
          <w:rFonts w:cs="David" w:hint="cs"/>
          <w:rtl/>
        </w:rPr>
        <w:tab/>
        <w:t xml:space="preserve"> גברתי, אנחנו מדברים על הצעת חוק שהתחילה כבר לפני כמה שנים. אני חושב שידידי גדעון סער היה מזכיר הממשלה והוא התחיל לגלגל את הצעת החוק. אנחנו רואים שבכל פעם זה עולה בכנסת ועובר תיקונים. הפעם ישבתי גם עם משרד הפנים וגם עם יושב-ראש הקואליציה ועשינו כמה תיקונים כדי שהחוק הזה יעבור. הכוונה היא לפתור בעיה של חיילים שבאים לפה ולמעשה ההורים לא יכולים לעלות עם אותו חייל או חיילת. אחד מההורים רשאי לעלות, אחד מההורים לא רשאי לעלות. הכוונה היא שההורים לא יתפצלו אלא שניהם יעלו ארצה במעמד של תושב עראי, ולאחר מכן, אחרי כל הקריטריונים, יקבלו את תושבות הקבע. אנחנו מנסים לפתור בעיה הומאנית, בעיה של חיילים שנמצאים עם הורה אחד בארץ וההורה האחר נמצא בחו"ל. </w:t>
      </w:r>
    </w:p>
    <w:p w14:paraId="62B1E3D9" w14:textId="77777777" w:rsidR="00F43A8E" w:rsidRPr="00F43A8E" w:rsidRDefault="00F43A8E" w:rsidP="00F43A8E">
      <w:pPr>
        <w:bidi/>
        <w:jc w:val="both"/>
        <w:rPr>
          <w:rFonts w:cs="David" w:hint="cs"/>
          <w:rtl/>
        </w:rPr>
      </w:pPr>
    </w:p>
    <w:p w14:paraId="5D7EEED8"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699DCDB3" w14:textId="77777777" w:rsidR="00F43A8E" w:rsidRPr="00F43A8E" w:rsidRDefault="00F43A8E" w:rsidP="00F43A8E">
      <w:pPr>
        <w:bidi/>
        <w:jc w:val="both"/>
        <w:rPr>
          <w:rFonts w:cs="David" w:hint="cs"/>
          <w:rtl/>
        </w:rPr>
      </w:pPr>
    </w:p>
    <w:p w14:paraId="65E9482E" w14:textId="77777777" w:rsidR="00F43A8E" w:rsidRPr="00F43A8E" w:rsidRDefault="00F43A8E" w:rsidP="00F43A8E">
      <w:pPr>
        <w:bidi/>
        <w:jc w:val="both"/>
        <w:rPr>
          <w:rFonts w:cs="David" w:hint="cs"/>
          <w:rtl/>
        </w:rPr>
      </w:pPr>
      <w:r w:rsidRPr="00F43A8E">
        <w:rPr>
          <w:rFonts w:cs="David" w:hint="cs"/>
          <w:rtl/>
        </w:rPr>
        <w:tab/>
        <w:t>מה הדחיפות לפטור מחובת הנחה?</w:t>
      </w:r>
    </w:p>
    <w:p w14:paraId="41830C17" w14:textId="77777777" w:rsidR="00F43A8E" w:rsidRPr="00F43A8E" w:rsidRDefault="00F43A8E" w:rsidP="00F43A8E">
      <w:pPr>
        <w:bidi/>
        <w:jc w:val="both"/>
        <w:rPr>
          <w:rFonts w:cs="David" w:hint="cs"/>
          <w:rtl/>
        </w:rPr>
      </w:pPr>
    </w:p>
    <w:p w14:paraId="5B73A01A" w14:textId="77777777" w:rsidR="00F43A8E" w:rsidRPr="00F43A8E" w:rsidRDefault="00F43A8E" w:rsidP="00F43A8E">
      <w:pPr>
        <w:bidi/>
        <w:jc w:val="both"/>
        <w:rPr>
          <w:rFonts w:cs="David" w:hint="cs"/>
          <w:rtl/>
        </w:rPr>
      </w:pPr>
      <w:r w:rsidRPr="00F43A8E">
        <w:rPr>
          <w:rFonts w:cs="David" w:hint="cs"/>
          <w:u w:val="single"/>
          <w:rtl/>
        </w:rPr>
        <w:t xml:space="preserve">יצחק </w:t>
      </w:r>
      <w:proofErr w:type="spellStart"/>
      <w:r w:rsidRPr="00F43A8E">
        <w:rPr>
          <w:rFonts w:cs="David" w:hint="cs"/>
          <w:u w:val="single"/>
          <w:rtl/>
        </w:rPr>
        <w:t>אהרונוביץ</w:t>
      </w:r>
      <w:proofErr w:type="spellEnd"/>
      <w:r w:rsidRPr="00F43A8E">
        <w:rPr>
          <w:rFonts w:cs="David" w:hint="cs"/>
          <w:u w:val="single"/>
          <w:rtl/>
        </w:rPr>
        <w:t>:</w:t>
      </w:r>
    </w:p>
    <w:p w14:paraId="7DD1E5CD" w14:textId="77777777" w:rsidR="00F43A8E" w:rsidRPr="00F43A8E" w:rsidRDefault="00F43A8E" w:rsidP="00F43A8E">
      <w:pPr>
        <w:bidi/>
        <w:jc w:val="both"/>
        <w:rPr>
          <w:rFonts w:cs="David" w:hint="cs"/>
          <w:rtl/>
        </w:rPr>
      </w:pPr>
    </w:p>
    <w:p w14:paraId="7869D9F0" w14:textId="77777777" w:rsidR="00F43A8E" w:rsidRPr="00F43A8E" w:rsidRDefault="00F43A8E" w:rsidP="00F43A8E">
      <w:pPr>
        <w:bidi/>
        <w:jc w:val="both"/>
        <w:rPr>
          <w:rFonts w:cs="David" w:hint="cs"/>
          <w:rtl/>
        </w:rPr>
      </w:pPr>
      <w:r w:rsidRPr="00F43A8E">
        <w:rPr>
          <w:rFonts w:cs="David" w:hint="cs"/>
          <w:rtl/>
        </w:rPr>
        <w:tab/>
        <w:t xml:space="preserve">זאת מצוקה של עשרות אלפי חיילים שנמצאים בארץ וההורים מפוצלים. הקשר ביניהם הוא קשר טלפוני. אחרי שעשינו את התיקונים ועשינו את העבודה המשלימה, אני רוצה לקדם את הנושא. </w:t>
      </w:r>
    </w:p>
    <w:p w14:paraId="0FDABEC2" w14:textId="77777777" w:rsidR="00F43A8E" w:rsidRPr="00F43A8E" w:rsidRDefault="00F43A8E" w:rsidP="00F43A8E">
      <w:pPr>
        <w:bidi/>
        <w:jc w:val="both"/>
        <w:rPr>
          <w:rFonts w:cs="David" w:hint="cs"/>
          <w:rtl/>
        </w:rPr>
      </w:pPr>
    </w:p>
    <w:p w14:paraId="55D4C19C"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5E147328" w14:textId="77777777" w:rsidR="00F43A8E" w:rsidRPr="00F43A8E" w:rsidRDefault="00F43A8E" w:rsidP="00F43A8E">
      <w:pPr>
        <w:bidi/>
        <w:jc w:val="both"/>
        <w:rPr>
          <w:rFonts w:cs="David" w:hint="cs"/>
          <w:rtl/>
        </w:rPr>
      </w:pPr>
    </w:p>
    <w:p w14:paraId="5192BE8A" w14:textId="77777777" w:rsidR="00F43A8E" w:rsidRPr="00F43A8E" w:rsidRDefault="00F43A8E" w:rsidP="00F43A8E">
      <w:pPr>
        <w:bidi/>
        <w:jc w:val="both"/>
        <w:rPr>
          <w:rFonts w:cs="David" w:hint="cs"/>
          <w:rtl/>
        </w:rPr>
      </w:pPr>
      <w:r w:rsidRPr="00F43A8E">
        <w:rPr>
          <w:rFonts w:cs="David" w:hint="cs"/>
          <w:rtl/>
        </w:rPr>
        <w:tab/>
        <w:t>אני מודה לך, אדוני. אני עוברת להצבעה. מי בעד לפטור את הצעת החוק מחובת הנחה? מי נגד? מי נמנע?</w:t>
      </w:r>
    </w:p>
    <w:p w14:paraId="05A49B63" w14:textId="77777777" w:rsidR="00F43A8E" w:rsidRPr="00F43A8E" w:rsidRDefault="00F43A8E" w:rsidP="00F43A8E">
      <w:pPr>
        <w:bidi/>
        <w:jc w:val="both"/>
        <w:rPr>
          <w:rFonts w:cs="David" w:hint="cs"/>
          <w:rtl/>
        </w:rPr>
      </w:pPr>
    </w:p>
    <w:p w14:paraId="16E9E3FB" w14:textId="77777777" w:rsidR="00F43A8E" w:rsidRPr="00F43A8E" w:rsidRDefault="00F43A8E" w:rsidP="00F43A8E">
      <w:pPr>
        <w:bidi/>
        <w:jc w:val="center"/>
        <w:rPr>
          <w:rFonts w:cs="David" w:hint="cs"/>
          <w:rtl/>
        </w:rPr>
      </w:pPr>
      <w:r w:rsidRPr="00F43A8E">
        <w:rPr>
          <w:rFonts w:cs="David" w:hint="cs"/>
          <w:rtl/>
        </w:rPr>
        <w:t>ה צ ב ע ה</w:t>
      </w:r>
    </w:p>
    <w:p w14:paraId="25DBE4CF"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15</w:t>
      </w:r>
    </w:p>
    <w:p w14:paraId="7FE59DC1"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1</w:t>
      </w:r>
    </w:p>
    <w:p w14:paraId="26E1FD09"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46B508ED" w14:textId="77777777" w:rsidR="00F43A8E" w:rsidRPr="00F43A8E" w:rsidRDefault="00F43A8E" w:rsidP="00F43A8E">
      <w:pPr>
        <w:bidi/>
        <w:jc w:val="both"/>
        <w:rPr>
          <w:rFonts w:cs="David" w:hint="cs"/>
          <w:rtl/>
        </w:rPr>
      </w:pPr>
      <w:r w:rsidRPr="00F43A8E">
        <w:rPr>
          <w:rFonts w:cs="David" w:hint="cs"/>
          <w:rtl/>
        </w:rPr>
        <w:t xml:space="preserve"> </w:t>
      </w:r>
    </w:p>
    <w:p w14:paraId="2A2450F4" w14:textId="77777777" w:rsidR="00F43A8E" w:rsidRPr="00F43A8E" w:rsidRDefault="00F43A8E" w:rsidP="00F43A8E">
      <w:pPr>
        <w:bidi/>
        <w:jc w:val="both"/>
        <w:rPr>
          <w:rFonts w:cs="David" w:hint="cs"/>
          <w:rtl/>
        </w:rPr>
      </w:pPr>
      <w:r w:rsidRPr="00F43A8E">
        <w:rPr>
          <w:rFonts w:cs="David" w:hint="cs"/>
          <w:rtl/>
        </w:rPr>
        <w:tab/>
        <w:t xml:space="preserve">15 בעד, מתנגד, אין נמנעים. לפיכך אני קובעת שהצעת החוק קיבלה פטור מחובת הנחה. </w:t>
      </w:r>
    </w:p>
    <w:p w14:paraId="4E4266D9" w14:textId="77777777" w:rsidR="00F43A8E" w:rsidRPr="00F43A8E" w:rsidRDefault="00F43A8E" w:rsidP="00F43A8E">
      <w:pPr>
        <w:bidi/>
        <w:jc w:val="center"/>
        <w:rPr>
          <w:rFonts w:cs="David" w:hint="cs"/>
          <w:b/>
          <w:bCs/>
          <w:rtl/>
        </w:rPr>
      </w:pPr>
      <w:r w:rsidRPr="00F43A8E">
        <w:rPr>
          <w:rFonts w:cs="David"/>
          <w:rtl/>
        </w:rPr>
        <w:br w:type="page"/>
      </w:r>
      <w:r w:rsidRPr="00F43A8E">
        <w:rPr>
          <w:rFonts w:cs="David" w:hint="cs"/>
          <w:b/>
          <w:bCs/>
          <w:rtl/>
        </w:rPr>
        <w:t xml:space="preserve">6. בקשת ח"כ </w:t>
      </w:r>
      <w:proofErr w:type="spellStart"/>
      <w:r w:rsidRPr="00F43A8E">
        <w:rPr>
          <w:rFonts w:cs="David" w:hint="cs"/>
          <w:b/>
          <w:bCs/>
          <w:rtl/>
        </w:rPr>
        <w:t>סטס</w:t>
      </w:r>
      <w:proofErr w:type="spellEnd"/>
      <w:r w:rsidRPr="00F43A8E">
        <w:rPr>
          <w:rFonts w:cs="David" w:hint="cs"/>
          <w:b/>
          <w:bCs/>
          <w:rtl/>
        </w:rPr>
        <w:t xml:space="preserve"> </w:t>
      </w:r>
      <w:proofErr w:type="spellStart"/>
      <w:r w:rsidRPr="00F43A8E">
        <w:rPr>
          <w:rFonts w:cs="David" w:hint="cs"/>
          <w:b/>
          <w:bCs/>
          <w:rtl/>
        </w:rPr>
        <w:t>מיסז'ניקוב</w:t>
      </w:r>
      <w:proofErr w:type="spellEnd"/>
      <w:r w:rsidRPr="00F43A8E">
        <w:rPr>
          <w:rFonts w:cs="David" w:hint="cs"/>
          <w:b/>
          <w:bCs/>
          <w:rtl/>
        </w:rPr>
        <w:t xml:space="preserve"> להעברת הצעת חוק הפיצויים לנפגעי תאונות דרכים</w:t>
      </w:r>
    </w:p>
    <w:p w14:paraId="6470743D" w14:textId="77777777" w:rsidR="00F43A8E" w:rsidRPr="00F43A8E" w:rsidRDefault="00F43A8E" w:rsidP="00F43A8E">
      <w:pPr>
        <w:bidi/>
        <w:jc w:val="center"/>
        <w:rPr>
          <w:rFonts w:cs="David" w:hint="cs"/>
          <w:b/>
          <w:bCs/>
          <w:rtl/>
        </w:rPr>
      </w:pPr>
      <w:r w:rsidRPr="00F43A8E">
        <w:rPr>
          <w:rFonts w:cs="David" w:hint="cs"/>
          <w:b/>
          <w:bCs/>
          <w:rtl/>
        </w:rPr>
        <w:t xml:space="preserve">(תיקון - מספר כלי רכב המעורבים בתאונה), </w:t>
      </w:r>
      <w:proofErr w:type="spellStart"/>
      <w:r w:rsidRPr="00F43A8E">
        <w:rPr>
          <w:rFonts w:cs="David" w:hint="cs"/>
          <w:b/>
          <w:bCs/>
          <w:rtl/>
        </w:rPr>
        <w:t>התשס"ז</w:t>
      </w:r>
      <w:proofErr w:type="spellEnd"/>
      <w:r w:rsidRPr="00F43A8E">
        <w:rPr>
          <w:rFonts w:cs="David" w:hint="cs"/>
          <w:b/>
          <w:bCs/>
          <w:rtl/>
        </w:rPr>
        <w:t>-2006 (פ/1801/17),</w:t>
      </w:r>
    </w:p>
    <w:p w14:paraId="49282718" w14:textId="77777777" w:rsidR="00F43A8E" w:rsidRPr="00F43A8E" w:rsidRDefault="00F43A8E" w:rsidP="00F43A8E">
      <w:pPr>
        <w:bidi/>
        <w:jc w:val="center"/>
        <w:rPr>
          <w:rFonts w:cs="David" w:hint="cs"/>
          <w:b/>
          <w:bCs/>
          <w:u w:val="single"/>
          <w:rtl/>
        </w:rPr>
      </w:pPr>
      <w:r w:rsidRPr="00F43A8E">
        <w:rPr>
          <w:rFonts w:cs="David" w:hint="cs"/>
          <w:b/>
          <w:bCs/>
          <w:u w:val="single"/>
          <w:rtl/>
        </w:rPr>
        <w:t>מוועדת חוקה, חוק ומשפט לדיון בוועדת הכלכלה</w:t>
      </w:r>
    </w:p>
    <w:p w14:paraId="2470A2E1" w14:textId="77777777" w:rsidR="00F43A8E" w:rsidRPr="00F43A8E" w:rsidRDefault="00F43A8E" w:rsidP="00F43A8E">
      <w:pPr>
        <w:bidi/>
        <w:jc w:val="both"/>
        <w:rPr>
          <w:rFonts w:cs="David" w:hint="cs"/>
          <w:rtl/>
        </w:rPr>
      </w:pPr>
    </w:p>
    <w:p w14:paraId="10255F71"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4CB3364" w14:textId="77777777" w:rsidR="00F43A8E" w:rsidRPr="00F43A8E" w:rsidRDefault="00F43A8E" w:rsidP="00F43A8E">
      <w:pPr>
        <w:bidi/>
        <w:jc w:val="both"/>
        <w:rPr>
          <w:rFonts w:cs="David" w:hint="cs"/>
          <w:rtl/>
        </w:rPr>
      </w:pPr>
    </w:p>
    <w:p w14:paraId="027F45CB" w14:textId="77777777" w:rsidR="00F43A8E" w:rsidRPr="00F43A8E" w:rsidRDefault="00F43A8E" w:rsidP="00F43A8E">
      <w:pPr>
        <w:bidi/>
        <w:jc w:val="both"/>
        <w:rPr>
          <w:rFonts w:cs="David" w:hint="cs"/>
          <w:rtl/>
        </w:rPr>
      </w:pPr>
      <w:r w:rsidRPr="00F43A8E">
        <w:rPr>
          <w:rFonts w:cs="David" w:hint="cs"/>
          <w:rtl/>
        </w:rPr>
        <w:tab/>
        <w:t xml:space="preserve">אנחנו עוברים לבקשת ח"כ </w:t>
      </w:r>
      <w:proofErr w:type="spellStart"/>
      <w:r w:rsidRPr="00F43A8E">
        <w:rPr>
          <w:rFonts w:cs="David" w:hint="cs"/>
          <w:rtl/>
        </w:rPr>
        <w:t>סטס</w:t>
      </w:r>
      <w:proofErr w:type="spellEnd"/>
      <w:r w:rsidRPr="00F43A8E">
        <w:rPr>
          <w:rFonts w:cs="David" w:hint="cs"/>
          <w:rtl/>
        </w:rPr>
        <w:t xml:space="preserve"> </w:t>
      </w:r>
      <w:proofErr w:type="spellStart"/>
      <w:r w:rsidRPr="00F43A8E">
        <w:rPr>
          <w:rFonts w:cs="David" w:hint="cs"/>
          <w:rtl/>
        </w:rPr>
        <w:t>מיסז'ניקוב</w:t>
      </w:r>
      <w:proofErr w:type="spellEnd"/>
      <w:r w:rsidRPr="00F43A8E">
        <w:rPr>
          <w:rFonts w:cs="David" w:hint="cs"/>
          <w:rtl/>
        </w:rPr>
        <w:t xml:space="preserve"> להעברת הצעת חוק הפיצויים לנפגעי תאונות דרכים (תיקון - מספר כלי רכב המעורבים בתאונה), </w:t>
      </w:r>
      <w:proofErr w:type="spellStart"/>
      <w:r w:rsidRPr="00F43A8E">
        <w:rPr>
          <w:rFonts w:cs="David" w:hint="cs"/>
          <w:rtl/>
        </w:rPr>
        <w:t>התשס"ז</w:t>
      </w:r>
      <w:proofErr w:type="spellEnd"/>
      <w:r w:rsidRPr="00F43A8E">
        <w:rPr>
          <w:rFonts w:cs="David" w:hint="cs"/>
          <w:rtl/>
        </w:rPr>
        <w:t xml:space="preserve">-2006 (פ/1801/17), מוועדת חוקה, חוק ומשפט לדיון בוועדת הכלכלה. </w:t>
      </w:r>
    </w:p>
    <w:p w14:paraId="67A534A4" w14:textId="77777777" w:rsidR="00F43A8E" w:rsidRPr="00F43A8E" w:rsidRDefault="00F43A8E" w:rsidP="00F43A8E">
      <w:pPr>
        <w:bidi/>
        <w:jc w:val="both"/>
        <w:rPr>
          <w:rFonts w:cs="David" w:hint="cs"/>
          <w:rtl/>
        </w:rPr>
      </w:pPr>
    </w:p>
    <w:p w14:paraId="47E164C0" w14:textId="77777777" w:rsidR="00F43A8E" w:rsidRPr="00F43A8E" w:rsidRDefault="00F43A8E" w:rsidP="00F43A8E">
      <w:pPr>
        <w:bidi/>
        <w:jc w:val="both"/>
        <w:rPr>
          <w:rFonts w:cs="David" w:hint="cs"/>
          <w:rtl/>
        </w:rPr>
      </w:pPr>
      <w:r w:rsidRPr="00F43A8E">
        <w:rPr>
          <w:rFonts w:cs="David" w:hint="cs"/>
          <w:rtl/>
        </w:rPr>
        <w:tab/>
        <w:t>יושב-ראש הוועדה מסכים להעביר את הצעת החוק מוועדת החוקה לוועדת הכלכלה, ולפיכך עוברים להצבעה. מי בעד להעביר את הצעת החוק מוועדת חוקה לוועדת כלכלה? מי נגד? מי נמנע?</w:t>
      </w:r>
    </w:p>
    <w:p w14:paraId="2CE2FD2E" w14:textId="77777777" w:rsidR="00F43A8E" w:rsidRPr="00F43A8E" w:rsidRDefault="00F43A8E" w:rsidP="00F43A8E">
      <w:pPr>
        <w:bidi/>
        <w:jc w:val="both"/>
        <w:rPr>
          <w:rFonts w:cs="David" w:hint="cs"/>
          <w:rtl/>
        </w:rPr>
      </w:pPr>
    </w:p>
    <w:p w14:paraId="1B17A8FA" w14:textId="77777777" w:rsidR="00F43A8E" w:rsidRPr="00F43A8E" w:rsidRDefault="00F43A8E" w:rsidP="00F43A8E">
      <w:pPr>
        <w:bidi/>
        <w:jc w:val="center"/>
        <w:rPr>
          <w:rFonts w:cs="David" w:hint="cs"/>
          <w:rtl/>
        </w:rPr>
      </w:pPr>
      <w:r w:rsidRPr="00F43A8E">
        <w:rPr>
          <w:rFonts w:cs="David" w:hint="cs"/>
          <w:rtl/>
        </w:rPr>
        <w:t>ה צ ב ע ה</w:t>
      </w:r>
    </w:p>
    <w:p w14:paraId="75BA3B6F"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16</w:t>
      </w:r>
    </w:p>
    <w:p w14:paraId="04870F82"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אין</w:t>
      </w:r>
    </w:p>
    <w:p w14:paraId="4C6A9D35"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311DCFD3" w14:textId="77777777" w:rsidR="00F43A8E" w:rsidRPr="00F43A8E" w:rsidRDefault="00F43A8E" w:rsidP="00F43A8E">
      <w:pPr>
        <w:bidi/>
        <w:jc w:val="both"/>
        <w:rPr>
          <w:rFonts w:cs="David" w:hint="cs"/>
          <w:rtl/>
        </w:rPr>
      </w:pPr>
    </w:p>
    <w:p w14:paraId="5FBA95C3" w14:textId="77777777" w:rsidR="00F43A8E" w:rsidRPr="00F43A8E" w:rsidRDefault="00F43A8E" w:rsidP="00F43A8E">
      <w:pPr>
        <w:bidi/>
        <w:jc w:val="both"/>
        <w:rPr>
          <w:rFonts w:cs="David" w:hint="cs"/>
          <w:rtl/>
        </w:rPr>
      </w:pPr>
      <w:r w:rsidRPr="00F43A8E">
        <w:rPr>
          <w:rFonts w:cs="David" w:hint="cs"/>
          <w:rtl/>
        </w:rPr>
        <w:tab/>
        <w:t xml:space="preserve">16 בעד, אין מתנגדים ואין נמנעים. לפיכך אני קובעת שהצעת החוק עברה לדיון מוועדת החוקה לוועדת הכלכלה. </w:t>
      </w:r>
    </w:p>
    <w:p w14:paraId="141037F4" w14:textId="77777777" w:rsidR="00F43A8E" w:rsidRPr="00F43A8E" w:rsidRDefault="00F43A8E" w:rsidP="00F43A8E">
      <w:pPr>
        <w:bidi/>
        <w:jc w:val="center"/>
        <w:rPr>
          <w:rFonts w:cs="David" w:hint="cs"/>
          <w:b/>
          <w:bCs/>
          <w:rtl/>
        </w:rPr>
      </w:pPr>
      <w:r w:rsidRPr="00F43A8E">
        <w:rPr>
          <w:rFonts w:cs="David"/>
          <w:rtl/>
        </w:rPr>
        <w:br w:type="page"/>
      </w:r>
      <w:r w:rsidRPr="00F43A8E">
        <w:rPr>
          <w:rFonts w:cs="David" w:hint="cs"/>
          <w:b/>
          <w:bCs/>
          <w:rtl/>
        </w:rPr>
        <w:t xml:space="preserve">7. קביעת ועדה לדיון בהצעת חוק חסינות חברי הכנסת, זכויותיהם וחובותיהם (תיקון </w:t>
      </w:r>
      <w:r w:rsidRPr="00F43A8E">
        <w:rPr>
          <w:rFonts w:cs="David"/>
          <w:b/>
          <w:bCs/>
          <w:rtl/>
        </w:rPr>
        <w:t>–</w:t>
      </w:r>
      <w:r w:rsidRPr="00F43A8E">
        <w:rPr>
          <w:rFonts w:cs="David" w:hint="cs"/>
          <w:b/>
          <w:bCs/>
          <w:rtl/>
        </w:rPr>
        <w:t xml:space="preserve"> תעודה</w:t>
      </w:r>
    </w:p>
    <w:p w14:paraId="4D3F4483" w14:textId="77777777" w:rsidR="00F43A8E" w:rsidRPr="00F43A8E" w:rsidRDefault="00F43A8E" w:rsidP="00F43A8E">
      <w:pPr>
        <w:bidi/>
        <w:jc w:val="center"/>
        <w:rPr>
          <w:rFonts w:cs="David" w:hint="cs"/>
          <w:b/>
          <w:bCs/>
          <w:u w:val="single"/>
          <w:rtl/>
        </w:rPr>
      </w:pPr>
      <w:r w:rsidRPr="00F43A8E">
        <w:rPr>
          <w:rFonts w:cs="David" w:hint="cs"/>
          <w:b/>
          <w:bCs/>
          <w:u w:val="single"/>
          <w:rtl/>
        </w:rPr>
        <w:t xml:space="preserve">וסיכת חבר הכנסת), </w:t>
      </w:r>
      <w:proofErr w:type="spellStart"/>
      <w:r w:rsidRPr="00F43A8E">
        <w:rPr>
          <w:rFonts w:cs="David" w:hint="cs"/>
          <w:b/>
          <w:bCs/>
          <w:u w:val="single"/>
          <w:rtl/>
        </w:rPr>
        <w:t>התשס"ז</w:t>
      </w:r>
      <w:proofErr w:type="spellEnd"/>
      <w:r w:rsidRPr="00F43A8E">
        <w:rPr>
          <w:rFonts w:cs="David" w:hint="cs"/>
          <w:b/>
          <w:bCs/>
          <w:u w:val="single"/>
          <w:rtl/>
        </w:rPr>
        <w:t>-2006, הצעת ח"כ אלכס מילר (פ/1869/17)</w:t>
      </w:r>
    </w:p>
    <w:p w14:paraId="0F342A43" w14:textId="77777777" w:rsidR="00F43A8E" w:rsidRPr="00F43A8E" w:rsidRDefault="00F43A8E" w:rsidP="00F43A8E">
      <w:pPr>
        <w:bidi/>
        <w:jc w:val="both"/>
        <w:rPr>
          <w:rFonts w:cs="David" w:hint="cs"/>
          <w:rtl/>
        </w:rPr>
      </w:pPr>
    </w:p>
    <w:p w14:paraId="5F46098E"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1CE975CA" w14:textId="77777777" w:rsidR="00F43A8E" w:rsidRPr="00F43A8E" w:rsidRDefault="00F43A8E" w:rsidP="00F43A8E">
      <w:pPr>
        <w:bidi/>
        <w:jc w:val="both"/>
        <w:rPr>
          <w:rFonts w:cs="David" w:hint="cs"/>
          <w:rtl/>
        </w:rPr>
      </w:pPr>
    </w:p>
    <w:p w14:paraId="43587AC2" w14:textId="77777777" w:rsidR="00F43A8E" w:rsidRPr="00F43A8E" w:rsidRDefault="00F43A8E" w:rsidP="00F43A8E">
      <w:pPr>
        <w:bidi/>
        <w:jc w:val="both"/>
        <w:rPr>
          <w:rFonts w:cs="David" w:hint="cs"/>
          <w:rtl/>
        </w:rPr>
      </w:pPr>
      <w:r w:rsidRPr="00F43A8E">
        <w:rPr>
          <w:rFonts w:cs="David" w:hint="cs"/>
          <w:rtl/>
        </w:rPr>
        <w:tab/>
        <w:t xml:space="preserve">הנושא הבא הוא קביעת ועדה לדיון בהצעת חוק חסינות חברי הכנסת, זכויותיהם וחובותיהם (תיקון </w:t>
      </w:r>
      <w:r w:rsidRPr="00F43A8E">
        <w:rPr>
          <w:rFonts w:cs="David"/>
          <w:rtl/>
        </w:rPr>
        <w:t>–</w:t>
      </w:r>
      <w:r w:rsidRPr="00F43A8E">
        <w:rPr>
          <w:rFonts w:cs="David" w:hint="cs"/>
          <w:rtl/>
        </w:rPr>
        <w:t xml:space="preserve"> תעודה וסיכת חבר הכנסת), </w:t>
      </w:r>
      <w:proofErr w:type="spellStart"/>
      <w:r w:rsidRPr="00F43A8E">
        <w:rPr>
          <w:rFonts w:cs="David" w:hint="cs"/>
          <w:rtl/>
        </w:rPr>
        <w:t>התשס"ז</w:t>
      </w:r>
      <w:proofErr w:type="spellEnd"/>
      <w:r w:rsidRPr="00F43A8E">
        <w:rPr>
          <w:rFonts w:cs="David" w:hint="cs"/>
          <w:rtl/>
        </w:rPr>
        <w:t xml:space="preserve">-2006, הצעת ח"כ אלכס מילר (פ/1869/17). </w:t>
      </w:r>
    </w:p>
    <w:p w14:paraId="346A3D0B" w14:textId="77777777" w:rsidR="00F43A8E" w:rsidRPr="00F43A8E" w:rsidRDefault="00F43A8E" w:rsidP="00F43A8E">
      <w:pPr>
        <w:bidi/>
        <w:jc w:val="both"/>
        <w:rPr>
          <w:rFonts w:cs="David" w:hint="cs"/>
          <w:rtl/>
        </w:rPr>
      </w:pPr>
      <w:r w:rsidRPr="00F43A8E">
        <w:rPr>
          <w:rFonts w:cs="David" w:hint="cs"/>
          <w:rtl/>
        </w:rPr>
        <w:t xml:space="preserve"> </w:t>
      </w:r>
    </w:p>
    <w:p w14:paraId="6AB49D4B" w14:textId="77777777" w:rsidR="00F43A8E" w:rsidRPr="00F43A8E" w:rsidRDefault="00F43A8E" w:rsidP="00F43A8E">
      <w:pPr>
        <w:bidi/>
        <w:ind w:firstLine="567"/>
        <w:jc w:val="both"/>
        <w:rPr>
          <w:rFonts w:cs="David" w:hint="cs"/>
          <w:rtl/>
        </w:rPr>
      </w:pPr>
      <w:r w:rsidRPr="00F43A8E">
        <w:rPr>
          <w:rFonts w:cs="David" w:hint="cs"/>
          <w:rtl/>
        </w:rPr>
        <w:t xml:space="preserve">הצעת החוק הזאת נידונה ב-14 בפברואר 2007. הצעת חוק חסינות חברי הכנסת, זכויותיהם וחובותיהם, אשר נידונה במליאה </w:t>
      </w:r>
      <w:r w:rsidRPr="00F43A8E">
        <w:rPr>
          <w:rFonts w:cs="David"/>
          <w:rtl/>
        </w:rPr>
        <w:t>–</w:t>
      </w:r>
      <w:r w:rsidRPr="00F43A8E">
        <w:rPr>
          <w:rFonts w:cs="David" w:hint="cs"/>
          <w:rtl/>
        </w:rPr>
        <w:t xml:space="preserve"> נשמעו הצעות להעביר את ההצעה לדיון בוועדת החוץ והביטחון או בוועדת הכספים, או בוועדת הכנסת. </w:t>
      </w:r>
    </w:p>
    <w:p w14:paraId="2E033F55" w14:textId="77777777" w:rsidR="00F43A8E" w:rsidRPr="00F43A8E" w:rsidRDefault="00F43A8E" w:rsidP="00F43A8E">
      <w:pPr>
        <w:bidi/>
        <w:ind w:firstLine="567"/>
        <w:jc w:val="both"/>
        <w:rPr>
          <w:rFonts w:cs="David" w:hint="cs"/>
          <w:rtl/>
        </w:rPr>
      </w:pPr>
    </w:p>
    <w:p w14:paraId="4DA167BC" w14:textId="77777777" w:rsidR="00F43A8E" w:rsidRPr="00F43A8E" w:rsidRDefault="00F43A8E" w:rsidP="00F43A8E">
      <w:pPr>
        <w:bidi/>
        <w:ind w:firstLine="567"/>
        <w:jc w:val="both"/>
        <w:rPr>
          <w:rFonts w:cs="David" w:hint="cs"/>
          <w:rtl/>
        </w:rPr>
      </w:pPr>
      <w:r w:rsidRPr="00F43A8E">
        <w:rPr>
          <w:rFonts w:cs="David" w:hint="cs"/>
          <w:rtl/>
        </w:rPr>
        <w:t xml:space="preserve">חבר הכנסת אלכס מילר, אני מציעה שתסביר לחברי הכנסת מה תוכנה של הצעת החוק, ולאחר מכן נקבע היכן הצעת החוק הזאת תידון. </w:t>
      </w:r>
    </w:p>
    <w:p w14:paraId="4415788E" w14:textId="77777777" w:rsidR="00F43A8E" w:rsidRPr="00F43A8E" w:rsidRDefault="00F43A8E" w:rsidP="00F43A8E">
      <w:pPr>
        <w:bidi/>
        <w:jc w:val="both"/>
        <w:rPr>
          <w:rFonts w:cs="David" w:hint="cs"/>
          <w:rtl/>
        </w:rPr>
      </w:pPr>
    </w:p>
    <w:p w14:paraId="06BEB096" w14:textId="77777777" w:rsidR="00F43A8E" w:rsidRPr="00F43A8E" w:rsidRDefault="00F43A8E" w:rsidP="00F43A8E">
      <w:pPr>
        <w:bidi/>
        <w:jc w:val="both"/>
        <w:rPr>
          <w:rFonts w:cs="David" w:hint="cs"/>
          <w:rtl/>
        </w:rPr>
      </w:pPr>
      <w:r w:rsidRPr="00F43A8E">
        <w:rPr>
          <w:rFonts w:cs="David" w:hint="cs"/>
          <w:u w:val="single"/>
          <w:rtl/>
        </w:rPr>
        <w:t>אלכס מילר:</w:t>
      </w:r>
    </w:p>
    <w:p w14:paraId="5C892B87" w14:textId="77777777" w:rsidR="00F43A8E" w:rsidRPr="00F43A8E" w:rsidRDefault="00F43A8E" w:rsidP="00F43A8E">
      <w:pPr>
        <w:bidi/>
        <w:jc w:val="both"/>
        <w:rPr>
          <w:rFonts w:cs="David" w:hint="cs"/>
          <w:rtl/>
        </w:rPr>
      </w:pPr>
    </w:p>
    <w:p w14:paraId="1557CD5C" w14:textId="77777777" w:rsidR="00F43A8E" w:rsidRPr="00F43A8E" w:rsidRDefault="00F43A8E" w:rsidP="00F43A8E">
      <w:pPr>
        <w:bidi/>
        <w:jc w:val="both"/>
        <w:rPr>
          <w:rFonts w:cs="David" w:hint="cs"/>
          <w:rtl/>
        </w:rPr>
      </w:pPr>
      <w:r w:rsidRPr="00F43A8E">
        <w:rPr>
          <w:rFonts w:cs="David" w:hint="cs"/>
          <w:rtl/>
        </w:rPr>
        <w:tab/>
        <w:t xml:space="preserve">כרגע בחוק מופיעה תעודת חבר הכנסת. הרעיון הוא להרחיב ולהוסיף לתוך החוק סיכת חבר הכנסת. בדקתי בכמה מדינות בעולם, זה מופיע בתוך החוק, שלכל חבר הכנסת יש סיכה בצורה של דגל המדינה, שכתוב בה שהוא חבר הפרלמנט של אותה מדינה, עם הסמלים של המדינה. הרעיון של החוק הוא לתת דוגמה אישית לכל אזרח, עם אהבה לסמלים ולדגל של המדינה. </w:t>
      </w:r>
    </w:p>
    <w:p w14:paraId="646E0ACD" w14:textId="77777777" w:rsidR="00F43A8E" w:rsidRPr="00F43A8E" w:rsidRDefault="00F43A8E" w:rsidP="00F43A8E">
      <w:pPr>
        <w:bidi/>
        <w:jc w:val="both"/>
        <w:rPr>
          <w:rFonts w:cs="David" w:hint="cs"/>
          <w:rtl/>
        </w:rPr>
      </w:pPr>
    </w:p>
    <w:p w14:paraId="6CA14624"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20CD3F5" w14:textId="77777777" w:rsidR="00F43A8E" w:rsidRPr="00F43A8E" w:rsidRDefault="00F43A8E" w:rsidP="00F43A8E">
      <w:pPr>
        <w:bidi/>
        <w:jc w:val="both"/>
        <w:rPr>
          <w:rFonts w:cs="David" w:hint="cs"/>
          <w:rtl/>
        </w:rPr>
      </w:pPr>
    </w:p>
    <w:p w14:paraId="412C21AA" w14:textId="77777777" w:rsidR="00F43A8E" w:rsidRPr="00F43A8E" w:rsidRDefault="00F43A8E" w:rsidP="00F43A8E">
      <w:pPr>
        <w:bidi/>
        <w:jc w:val="both"/>
        <w:rPr>
          <w:rFonts w:cs="David" w:hint="cs"/>
          <w:rtl/>
        </w:rPr>
      </w:pPr>
      <w:r w:rsidRPr="00F43A8E">
        <w:rPr>
          <w:rFonts w:cs="David" w:hint="cs"/>
          <w:rtl/>
        </w:rPr>
        <w:tab/>
        <w:t>מה קורה אם חבר כנסת שוכח לענוד את הסיכה, הוא נענש?</w:t>
      </w:r>
    </w:p>
    <w:p w14:paraId="5514516C" w14:textId="77777777" w:rsidR="00F43A8E" w:rsidRPr="00F43A8E" w:rsidRDefault="00F43A8E" w:rsidP="00F43A8E">
      <w:pPr>
        <w:bidi/>
        <w:jc w:val="both"/>
        <w:rPr>
          <w:rFonts w:cs="David" w:hint="cs"/>
          <w:rtl/>
        </w:rPr>
      </w:pPr>
    </w:p>
    <w:p w14:paraId="078484D7" w14:textId="77777777" w:rsidR="00F43A8E" w:rsidRPr="00F43A8E" w:rsidRDefault="00F43A8E" w:rsidP="00F43A8E">
      <w:pPr>
        <w:bidi/>
        <w:jc w:val="both"/>
        <w:rPr>
          <w:rFonts w:cs="David" w:hint="cs"/>
          <w:u w:val="single"/>
          <w:rtl/>
        </w:rPr>
      </w:pPr>
      <w:r w:rsidRPr="00F43A8E">
        <w:rPr>
          <w:rFonts w:cs="David" w:hint="cs"/>
          <w:u w:val="single"/>
          <w:rtl/>
        </w:rPr>
        <w:t>מאיר פרוש:</w:t>
      </w:r>
    </w:p>
    <w:p w14:paraId="01E8CF1A" w14:textId="77777777" w:rsidR="00F43A8E" w:rsidRPr="00F43A8E" w:rsidRDefault="00F43A8E" w:rsidP="00F43A8E">
      <w:pPr>
        <w:bidi/>
        <w:jc w:val="both"/>
        <w:rPr>
          <w:rFonts w:cs="David" w:hint="cs"/>
          <w:u w:val="single"/>
        </w:rPr>
      </w:pPr>
    </w:p>
    <w:p w14:paraId="5B5DC540" w14:textId="77777777" w:rsidR="00F43A8E" w:rsidRPr="00F43A8E" w:rsidRDefault="00F43A8E" w:rsidP="00F43A8E">
      <w:pPr>
        <w:bidi/>
        <w:jc w:val="both"/>
        <w:rPr>
          <w:rFonts w:cs="David" w:hint="cs"/>
          <w:rtl/>
        </w:rPr>
      </w:pPr>
      <w:r w:rsidRPr="00F43A8E">
        <w:rPr>
          <w:rFonts w:cs="David" w:hint="cs"/>
          <w:rtl/>
        </w:rPr>
        <w:tab/>
        <w:t xml:space="preserve"> או חבר כנסת שלפי ההלכה לא הולך עם סיכות. </w:t>
      </w:r>
    </w:p>
    <w:p w14:paraId="376519EB" w14:textId="77777777" w:rsidR="00F43A8E" w:rsidRPr="00F43A8E" w:rsidRDefault="00F43A8E" w:rsidP="00F43A8E">
      <w:pPr>
        <w:bidi/>
        <w:jc w:val="both"/>
        <w:rPr>
          <w:rFonts w:cs="David" w:hint="cs"/>
          <w:rtl/>
        </w:rPr>
      </w:pPr>
    </w:p>
    <w:p w14:paraId="3CA02BE8"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67C12D75" w14:textId="77777777" w:rsidR="00F43A8E" w:rsidRPr="00F43A8E" w:rsidRDefault="00F43A8E" w:rsidP="00F43A8E">
      <w:pPr>
        <w:pStyle w:val="Heading5"/>
        <w:rPr>
          <w:rFonts w:hint="cs"/>
          <w:rtl/>
        </w:rPr>
      </w:pPr>
    </w:p>
    <w:p w14:paraId="78F9DAF6" w14:textId="77777777" w:rsidR="00F43A8E" w:rsidRPr="00F43A8E" w:rsidRDefault="00F43A8E" w:rsidP="00F43A8E">
      <w:pPr>
        <w:bidi/>
        <w:jc w:val="both"/>
        <w:rPr>
          <w:rFonts w:cs="David" w:hint="cs"/>
          <w:rtl/>
        </w:rPr>
      </w:pPr>
      <w:r w:rsidRPr="00F43A8E">
        <w:rPr>
          <w:rFonts w:cs="David" w:hint="cs"/>
          <w:rtl/>
        </w:rPr>
        <w:tab/>
        <w:t xml:space="preserve"> מאסר בפועל. </w:t>
      </w:r>
    </w:p>
    <w:p w14:paraId="2451FA11" w14:textId="77777777" w:rsidR="00F43A8E" w:rsidRPr="00F43A8E" w:rsidRDefault="00F43A8E" w:rsidP="00F43A8E">
      <w:pPr>
        <w:bidi/>
        <w:jc w:val="both"/>
        <w:rPr>
          <w:rFonts w:cs="David" w:hint="cs"/>
          <w:rtl/>
        </w:rPr>
      </w:pPr>
    </w:p>
    <w:p w14:paraId="77F32AD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46BED9E3" w14:textId="77777777" w:rsidR="00F43A8E" w:rsidRPr="00F43A8E" w:rsidRDefault="00F43A8E" w:rsidP="00F43A8E">
      <w:pPr>
        <w:bidi/>
        <w:jc w:val="both"/>
        <w:rPr>
          <w:rFonts w:cs="David" w:hint="cs"/>
          <w:rtl/>
        </w:rPr>
      </w:pPr>
    </w:p>
    <w:p w14:paraId="22B9AF69" w14:textId="77777777" w:rsidR="00F43A8E" w:rsidRPr="00F43A8E" w:rsidRDefault="00F43A8E" w:rsidP="00F43A8E">
      <w:pPr>
        <w:bidi/>
        <w:jc w:val="both"/>
        <w:rPr>
          <w:rFonts w:cs="David" w:hint="cs"/>
          <w:rtl/>
        </w:rPr>
      </w:pPr>
      <w:r w:rsidRPr="00F43A8E">
        <w:rPr>
          <w:rFonts w:cs="David" w:hint="cs"/>
          <w:rtl/>
        </w:rPr>
        <w:tab/>
        <w:t xml:space="preserve">כתוב בחוק שהוא חייב. </w:t>
      </w:r>
    </w:p>
    <w:p w14:paraId="488B0FBC" w14:textId="77777777" w:rsidR="00F43A8E" w:rsidRPr="00F43A8E" w:rsidRDefault="00F43A8E" w:rsidP="00F43A8E">
      <w:pPr>
        <w:bidi/>
        <w:jc w:val="both"/>
        <w:rPr>
          <w:rFonts w:cs="David" w:hint="cs"/>
          <w:rtl/>
        </w:rPr>
      </w:pPr>
    </w:p>
    <w:p w14:paraId="19E768CE" w14:textId="77777777" w:rsidR="00F43A8E" w:rsidRPr="00F43A8E" w:rsidRDefault="00F43A8E" w:rsidP="00F43A8E">
      <w:pPr>
        <w:bidi/>
        <w:jc w:val="both"/>
        <w:rPr>
          <w:rFonts w:cs="David" w:hint="cs"/>
          <w:rtl/>
        </w:rPr>
      </w:pPr>
      <w:r w:rsidRPr="00F43A8E">
        <w:rPr>
          <w:rFonts w:cs="David" w:hint="cs"/>
          <w:u w:val="single"/>
          <w:rtl/>
        </w:rPr>
        <w:t>אלכס מילר:</w:t>
      </w:r>
    </w:p>
    <w:p w14:paraId="5DAC6194" w14:textId="77777777" w:rsidR="00F43A8E" w:rsidRPr="00F43A8E" w:rsidRDefault="00F43A8E" w:rsidP="00F43A8E">
      <w:pPr>
        <w:bidi/>
        <w:jc w:val="both"/>
        <w:rPr>
          <w:rFonts w:cs="David" w:hint="cs"/>
          <w:rtl/>
        </w:rPr>
      </w:pPr>
    </w:p>
    <w:p w14:paraId="39285431" w14:textId="77777777" w:rsidR="00F43A8E" w:rsidRPr="00F43A8E" w:rsidRDefault="00F43A8E" w:rsidP="00F43A8E">
      <w:pPr>
        <w:bidi/>
        <w:jc w:val="both"/>
        <w:rPr>
          <w:rFonts w:cs="David" w:hint="cs"/>
          <w:rtl/>
        </w:rPr>
      </w:pPr>
      <w:r w:rsidRPr="00F43A8E">
        <w:rPr>
          <w:rFonts w:cs="David" w:hint="cs"/>
          <w:rtl/>
        </w:rPr>
        <w:tab/>
        <w:t xml:space="preserve">אני משאיר את זה לדיון באותה ועדה. חברי הכנסת יחליטו מה יהיו הסנקציות למי שלא יענוד את הסיכה. לא נכנסתי לעניין של הסנקציות. הרעיון הוא שחברי הכנסת יהיו מודעים וייתנו דוגמה אישית בכל מקום שהם מייצגים את מדינת ישראל והם חברי הפרלמנט. </w:t>
      </w:r>
    </w:p>
    <w:p w14:paraId="5B32A514" w14:textId="77777777" w:rsidR="00F43A8E" w:rsidRPr="00F43A8E" w:rsidRDefault="00F43A8E" w:rsidP="00F43A8E">
      <w:pPr>
        <w:bidi/>
        <w:jc w:val="both"/>
        <w:rPr>
          <w:rFonts w:cs="David" w:hint="cs"/>
          <w:rtl/>
        </w:rPr>
      </w:pPr>
    </w:p>
    <w:p w14:paraId="40F3E2D5"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6751D4CD" w14:textId="77777777" w:rsidR="00F43A8E" w:rsidRPr="00F43A8E" w:rsidRDefault="00F43A8E" w:rsidP="00F43A8E">
      <w:pPr>
        <w:bidi/>
        <w:jc w:val="both"/>
        <w:rPr>
          <w:rFonts w:cs="David" w:hint="cs"/>
          <w:rtl/>
        </w:rPr>
      </w:pPr>
    </w:p>
    <w:p w14:paraId="495DAAFE" w14:textId="77777777" w:rsidR="00F43A8E" w:rsidRPr="00F43A8E" w:rsidRDefault="00F43A8E" w:rsidP="00F43A8E">
      <w:pPr>
        <w:bidi/>
        <w:jc w:val="both"/>
        <w:rPr>
          <w:rFonts w:cs="David" w:hint="cs"/>
          <w:rtl/>
        </w:rPr>
      </w:pPr>
      <w:r w:rsidRPr="00F43A8E">
        <w:rPr>
          <w:rFonts w:cs="David" w:hint="cs"/>
          <w:rtl/>
        </w:rPr>
        <w:tab/>
        <w:t xml:space="preserve">אני מודה לך, אדוני. ראשון הדוברים, חבר הכנסת גדעון סער, בבקשה. </w:t>
      </w:r>
    </w:p>
    <w:p w14:paraId="2975A90B" w14:textId="77777777" w:rsidR="00F43A8E" w:rsidRPr="00F43A8E" w:rsidRDefault="00F43A8E" w:rsidP="00F43A8E">
      <w:pPr>
        <w:bidi/>
        <w:jc w:val="both"/>
        <w:rPr>
          <w:rFonts w:cs="David" w:hint="cs"/>
          <w:rtl/>
        </w:rPr>
      </w:pPr>
    </w:p>
    <w:p w14:paraId="21E2CB83"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14A62321" w14:textId="77777777" w:rsidR="00F43A8E" w:rsidRPr="00F43A8E" w:rsidRDefault="00F43A8E" w:rsidP="00F43A8E">
      <w:pPr>
        <w:bidi/>
        <w:jc w:val="both"/>
        <w:rPr>
          <w:rFonts w:cs="David" w:hint="cs"/>
          <w:u w:val="single"/>
          <w:rtl/>
        </w:rPr>
      </w:pPr>
    </w:p>
    <w:p w14:paraId="449E67DA" w14:textId="77777777" w:rsidR="00F43A8E" w:rsidRPr="00F43A8E" w:rsidRDefault="00F43A8E" w:rsidP="00F43A8E">
      <w:pPr>
        <w:bidi/>
        <w:jc w:val="both"/>
        <w:rPr>
          <w:rFonts w:cs="David" w:hint="cs"/>
          <w:rtl/>
        </w:rPr>
      </w:pPr>
      <w:r w:rsidRPr="00F43A8E">
        <w:rPr>
          <w:rFonts w:cs="David" w:hint="cs"/>
          <w:rtl/>
        </w:rPr>
        <w:tab/>
        <w:t xml:space="preserve">גברתי, אני מודה שאני מאוד אוהב את חבר הכנסת מילר. מכיוון שכך, ניגשתי אליו באותו בוקר, והצעתי לו, מכל הבחינות הרלוונטיות, לחזור בו מהצעת החוק הזאת, כי הצעת החוק הזאת </w:t>
      </w:r>
    </w:p>
    <w:p w14:paraId="0C02FF40" w14:textId="77777777" w:rsidR="00F43A8E" w:rsidRPr="00F43A8E" w:rsidRDefault="00F43A8E" w:rsidP="00F43A8E">
      <w:pPr>
        <w:bidi/>
        <w:jc w:val="both"/>
        <w:rPr>
          <w:rFonts w:cs="David" w:hint="cs"/>
          <w:rtl/>
        </w:rPr>
      </w:pPr>
      <w:r w:rsidRPr="00F43A8E">
        <w:rPr>
          <w:rFonts w:cs="David" w:hint="cs"/>
          <w:rtl/>
        </w:rPr>
        <w:t xml:space="preserve">דינה להפוך למשל ולשנינה, ללעג ולקלס. </w:t>
      </w:r>
    </w:p>
    <w:p w14:paraId="6A06E0B0" w14:textId="77777777" w:rsidR="00F43A8E" w:rsidRPr="00F43A8E" w:rsidRDefault="00F43A8E" w:rsidP="00F43A8E">
      <w:pPr>
        <w:bidi/>
        <w:jc w:val="both"/>
        <w:rPr>
          <w:rFonts w:cs="David" w:hint="cs"/>
          <w:rtl/>
        </w:rPr>
      </w:pPr>
    </w:p>
    <w:p w14:paraId="24E6A0BF" w14:textId="77777777" w:rsidR="00F43A8E" w:rsidRPr="00F43A8E" w:rsidRDefault="00F43A8E" w:rsidP="00F43A8E">
      <w:pPr>
        <w:bidi/>
        <w:jc w:val="both"/>
        <w:rPr>
          <w:rFonts w:cs="David" w:hint="cs"/>
          <w:rtl/>
        </w:rPr>
      </w:pPr>
      <w:r w:rsidRPr="00F43A8E">
        <w:rPr>
          <w:rFonts w:cs="David"/>
          <w:u w:val="single"/>
          <w:rtl/>
        </w:rPr>
        <w:br w:type="page"/>
      </w:r>
      <w:r w:rsidRPr="00F43A8E">
        <w:rPr>
          <w:rFonts w:cs="David" w:hint="cs"/>
          <w:u w:val="single"/>
          <w:rtl/>
        </w:rPr>
        <w:t>היו"ר רוחמה אברהם:</w:t>
      </w:r>
    </w:p>
    <w:p w14:paraId="3EB18CF0" w14:textId="77777777" w:rsidR="00F43A8E" w:rsidRPr="00F43A8E" w:rsidRDefault="00F43A8E" w:rsidP="00F43A8E">
      <w:pPr>
        <w:bidi/>
        <w:jc w:val="both"/>
        <w:rPr>
          <w:rFonts w:cs="David" w:hint="cs"/>
          <w:rtl/>
        </w:rPr>
      </w:pPr>
    </w:p>
    <w:p w14:paraId="3C78ACF4" w14:textId="77777777" w:rsidR="00F43A8E" w:rsidRPr="00F43A8E" w:rsidRDefault="00F43A8E" w:rsidP="00F43A8E">
      <w:pPr>
        <w:bidi/>
        <w:jc w:val="both"/>
        <w:rPr>
          <w:rFonts w:cs="David" w:hint="cs"/>
          <w:rtl/>
        </w:rPr>
      </w:pPr>
      <w:r w:rsidRPr="00F43A8E">
        <w:rPr>
          <w:rFonts w:cs="David" w:hint="cs"/>
          <w:rtl/>
        </w:rPr>
        <w:tab/>
        <w:t xml:space="preserve"> אנחנו צריכים לקבוע את הוועדה שתדון בנושא. אנחנו לא יכולים לומר לחבר הכנסת שהצעת החוק עברה בקריאה טרומית, ואנחנו דוחים אותה מכל וכל. </w:t>
      </w:r>
    </w:p>
    <w:p w14:paraId="7C8FD757" w14:textId="77777777" w:rsidR="00F43A8E" w:rsidRPr="00F43A8E" w:rsidRDefault="00F43A8E" w:rsidP="00F43A8E">
      <w:pPr>
        <w:bidi/>
        <w:jc w:val="both"/>
        <w:rPr>
          <w:rFonts w:cs="David" w:hint="cs"/>
          <w:rtl/>
        </w:rPr>
      </w:pPr>
    </w:p>
    <w:p w14:paraId="3545287B"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392EC489" w14:textId="77777777" w:rsidR="00F43A8E" w:rsidRPr="00F43A8E" w:rsidRDefault="00F43A8E" w:rsidP="00F43A8E">
      <w:pPr>
        <w:bidi/>
        <w:jc w:val="both"/>
        <w:rPr>
          <w:rFonts w:cs="David" w:hint="cs"/>
          <w:u w:val="single"/>
          <w:rtl/>
        </w:rPr>
      </w:pPr>
    </w:p>
    <w:p w14:paraId="52368B0B" w14:textId="77777777" w:rsidR="00F43A8E" w:rsidRPr="00F43A8E" w:rsidRDefault="00F43A8E" w:rsidP="00F43A8E">
      <w:pPr>
        <w:bidi/>
        <w:jc w:val="both"/>
        <w:rPr>
          <w:rFonts w:cs="David" w:hint="cs"/>
          <w:rtl/>
        </w:rPr>
      </w:pPr>
      <w:r w:rsidRPr="00F43A8E">
        <w:rPr>
          <w:rFonts w:cs="David" w:hint="cs"/>
          <w:rtl/>
        </w:rPr>
        <w:tab/>
        <w:t xml:space="preserve"> לצערנו הצעת החוק עברה ברוב של 13 נגד 12, כי שני חברים נמנעו. גם אם תחוקק, היא לא תיושם. אני מודיע מראש, שגם אם היא תעבור והיא תכלול חיוב, אני אפר את החיוב, ויהיה עונש המאסר אשר יהיה. זה דבר מגוחך לחייב חברי כנסת לענוד סיכות שייתפסו כמעין סמל </w:t>
      </w:r>
      <w:proofErr w:type="spellStart"/>
      <w:r w:rsidRPr="00F43A8E">
        <w:rPr>
          <w:rFonts w:cs="David" w:hint="cs"/>
          <w:rtl/>
        </w:rPr>
        <w:t>סטטוס</w:t>
      </w:r>
      <w:proofErr w:type="spellEnd"/>
      <w:r w:rsidRPr="00F43A8E">
        <w:rPr>
          <w:rFonts w:cs="David" w:hint="cs"/>
          <w:rtl/>
        </w:rPr>
        <w:t xml:space="preserve">. הדבר הזה לא יסייע לתדמיתה של הכנסת. לכן אני מודה שאם הדיון יהיה בוועדת הכנסת, אני איאבק בדיון בוועדת הכנסת, אבל יהיה לי הרבה יותר נוח אם החוק יעבור לוועדה לקידום מעמד האישה. </w:t>
      </w:r>
    </w:p>
    <w:p w14:paraId="11810595" w14:textId="77777777" w:rsidR="00F43A8E" w:rsidRPr="00F43A8E" w:rsidRDefault="00F43A8E" w:rsidP="00F43A8E">
      <w:pPr>
        <w:bidi/>
        <w:jc w:val="both"/>
        <w:rPr>
          <w:rFonts w:cs="David" w:hint="cs"/>
          <w:rtl/>
        </w:rPr>
      </w:pPr>
    </w:p>
    <w:p w14:paraId="1DBFDDC7"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64ABDB0E" w14:textId="77777777" w:rsidR="00F43A8E" w:rsidRPr="00F43A8E" w:rsidRDefault="00F43A8E" w:rsidP="00F43A8E">
      <w:pPr>
        <w:bidi/>
        <w:jc w:val="both"/>
        <w:rPr>
          <w:rFonts w:cs="David" w:hint="cs"/>
          <w:rtl/>
        </w:rPr>
      </w:pPr>
    </w:p>
    <w:p w14:paraId="2FFF9808" w14:textId="77777777" w:rsidR="00F43A8E" w:rsidRPr="00F43A8E" w:rsidRDefault="00F43A8E" w:rsidP="00F43A8E">
      <w:pPr>
        <w:bidi/>
        <w:jc w:val="both"/>
        <w:rPr>
          <w:rFonts w:cs="David" w:hint="cs"/>
          <w:rtl/>
        </w:rPr>
      </w:pPr>
      <w:r w:rsidRPr="00F43A8E">
        <w:rPr>
          <w:rFonts w:cs="David" w:hint="cs"/>
          <w:rtl/>
        </w:rPr>
        <w:tab/>
        <w:t>את זה אי-אפשר לעשות זאת.</w:t>
      </w:r>
    </w:p>
    <w:p w14:paraId="7B782C9D" w14:textId="77777777" w:rsidR="00F43A8E" w:rsidRPr="00F43A8E" w:rsidRDefault="00F43A8E" w:rsidP="00F43A8E">
      <w:pPr>
        <w:bidi/>
        <w:jc w:val="both"/>
        <w:rPr>
          <w:rFonts w:cs="David" w:hint="cs"/>
          <w:rtl/>
        </w:rPr>
      </w:pPr>
    </w:p>
    <w:p w14:paraId="4C548EB3"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62F3590B" w14:textId="77777777" w:rsidR="00F43A8E" w:rsidRPr="00F43A8E" w:rsidRDefault="00F43A8E" w:rsidP="00F43A8E">
      <w:pPr>
        <w:bidi/>
        <w:jc w:val="both"/>
        <w:rPr>
          <w:rFonts w:cs="David" w:hint="cs"/>
          <w:u w:val="single"/>
          <w:rtl/>
        </w:rPr>
      </w:pPr>
    </w:p>
    <w:p w14:paraId="2CABEA0B" w14:textId="77777777" w:rsidR="00F43A8E" w:rsidRPr="00F43A8E" w:rsidRDefault="00F43A8E" w:rsidP="00F43A8E">
      <w:pPr>
        <w:bidi/>
        <w:jc w:val="both"/>
        <w:rPr>
          <w:rFonts w:cs="David" w:hint="cs"/>
          <w:rtl/>
        </w:rPr>
      </w:pPr>
      <w:r w:rsidRPr="00F43A8E">
        <w:rPr>
          <w:rFonts w:cs="David" w:hint="cs"/>
          <w:rtl/>
        </w:rPr>
        <w:tab/>
        <w:t xml:space="preserve">אם כך, אני עומד על כך שההצעה תעבור לוועדת החוץ והביטחון של הכנסת, שכן בכך אני חושב </w:t>
      </w:r>
      <w:proofErr w:type="spellStart"/>
      <w:r w:rsidRPr="00F43A8E">
        <w:rPr>
          <w:rFonts w:cs="David" w:hint="cs"/>
          <w:rtl/>
        </w:rPr>
        <w:t>שיוקצן</w:t>
      </w:r>
      <w:proofErr w:type="spellEnd"/>
      <w:r w:rsidRPr="00F43A8E">
        <w:rPr>
          <w:rFonts w:cs="David" w:hint="cs"/>
          <w:rtl/>
        </w:rPr>
        <w:t xml:space="preserve"> האבסורד שממילא טמון בהצעה. </w:t>
      </w:r>
    </w:p>
    <w:p w14:paraId="5A3E62D0" w14:textId="77777777" w:rsidR="00F43A8E" w:rsidRPr="00F43A8E" w:rsidRDefault="00F43A8E" w:rsidP="00F43A8E">
      <w:pPr>
        <w:bidi/>
        <w:jc w:val="both"/>
        <w:rPr>
          <w:rFonts w:cs="David" w:hint="cs"/>
          <w:rtl/>
        </w:rPr>
      </w:pPr>
    </w:p>
    <w:p w14:paraId="2661B5F5"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D8E3D2B" w14:textId="77777777" w:rsidR="00F43A8E" w:rsidRPr="00F43A8E" w:rsidRDefault="00F43A8E" w:rsidP="00F43A8E">
      <w:pPr>
        <w:bidi/>
        <w:jc w:val="both"/>
        <w:rPr>
          <w:rFonts w:cs="David" w:hint="cs"/>
          <w:rtl/>
        </w:rPr>
      </w:pPr>
    </w:p>
    <w:p w14:paraId="24CD40D6" w14:textId="77777777" w:rsidR="00F43A8E" w:rsidRPr="00F43A8E" w:rsidRDefault="00F43A8E" w:rsidP="00F43A8E">
      <w:pPr>
        <w:bidi/>
        <w:jc w:val="both"/>
        <w:rPr>
          <w:rFonts w:cs="David" w:hint="cs"/>
          <w:rtl/>
        </w:rPr>
      </w:pPr>
      <w:r w:rsidRPr="00F43A8E">
        <w:rPr>
          <w:rFonts w:cs="David" w:hint="cs"/>
          <w:rtl/>
        </w:rPr>
        <w:tab/>
        <w:t xml:space="preserve">אבל אתה לא חבר בוועדת החוץ והביטחון. </w:t>
      </w:r>
    </w:p>
    <w:p w14:paraId="713D1DA4" w14:textId="77777777" w:rsidR="00F43A8E" w:rsidRPr="00F43A8E" w:rsidRDefault="00F43A8E" w:rsidP="00F43A8E">
      <w:pPr>
        <w:bidi/>
        <w:jc w:val="both"/>
        <w:rPr>
          <w:rFonts w:cs="David" w:hint="cs"/>
          <w:rtl/>
        </w:rPr>
      </w:pPr>
    </w:p>
    <w:p w14:paraId="50A71CDB"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360AD633" w14:textId="77777777" w:rsidR="00F43A8E" w:rsidRPr="00F43A8E" w:rsidRDefault="00F43A8E" w:rsidP="00F43A8E">
      <w:pPr>
        <w:bidi/>
        <w:jc w:val="both"/>
        <w:rPr>
          <w:rFonts w:cs="David" w:hint="cs"/>
          <w:u w:val="single"/>
          <w:rtl/>
        </w:rPr>
      </w:pPr>
    </w:p>
    <w:p w14:paraId="58C837CB" w14:textId="77777777" w:rsidR="00F43A8E" w:rsidRPr="00F43A8E" w:rsidRDefault="00F43A8E" w:rsidP="00F43A8E">
      <w:pPr>
        <w:bidi/>
        <w:jc w:val="both"/>
        <w:rPr>
          <w:rFonts w:cs="David" w:hint="cs"/>
          <w:rtl/>
        </w:rPr>
      </w:pPr>
      <w:r w:rsidRPr="00F43A8E">
        <w:rPr>
          <w:rFonts w:cs="David" w:hint="cs"/>
          <w:rtl/>
        </w:rPr>
        <w:tab/>
        <w:t xml:space="preserve"> אם כך אני חוזר בי ואני מסכים לכך שהיא תידון בוועדת הכנסת.</w:t>
      </w:r>
    </w:p>
    <w:p w14:paraId="14115BB6" w14:textId="77777777" w:rsidR="00F43A8E" w:rsidRPr="00F43A8E" w:rsidRDefault="00F43A8E" w:rsidP="00F43A8E">
      <w:pPr>
        <w:bidi/>
        <w:jc w:val="both"/>
        <w:rPr>
          <w:rFonts w:cs="David" w:hint="cs"/>
          <w:rtl/>
        </w:rPr>
      </w:pPr>
    </w:p>
    <w:p w14:paraId="78F81D58"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618ABD11" w14:textId="77777777" w:rsidR="00F43A8E" w:rsidRPr="00F43A8E" w:rsidRDefault="00F43A8E" w:rsidP="00F43A8E">
      <w:pPr>
        <w:bidi/>
        <w:jc w:val="both"/>
        <w:rPr>
          <w:rFonts w:cs="David" w:hint="cs"/>
          <w:rtl/>
        </w:rPr>
      </w:pPr>
    </w:p>
    <w:p w14:paraId="22841802" w14:textId="77777777" w:rsidR="00F43A8E" w:rsidRPr="00F43A8E" w:rsidRDefault="00F43A8E" w:rsidP="00F43A8E">
      <w:pPr>
        <w:bidi/>
        <w:jc w:val="both"/>
        <w:rPr>
          <w:rFonts w:cs="David" w:hint="cs"/>
          <w:rtl/>
        </w:rPr>
      </w:pPr>
      <w:r w:rsidRPr="00F43A8E">
        <w:rPr>
          <w:rFonts w:cs="David" w:hint="cs"/>
          <w:rtl/>
        </w:rPr>
        <w:tab/>
        <w:t xml:space="preserve">תודה. חבר הכנסת טיבי, בבקשה. </w:t>
      </w:r>
    </w:p>
    <w:p w14:paraId="4099CE9B" w14:textId="77777777" w:rsidR="00F43A8E" w:rsidRPr="00F43A8E" w:rsidRDefault="00F43A8E" w:rsidP="00F43A8E">
      <w:pPr>
        <w:bidi/>
        <w:jc w:val="both"/>
        <w:rPr>
          <w:rFonts w:cs="David" w:hint="cs"/>
          <w:rtl/>
        </w:rPr>
      </w:pPr>
    </w:p>
    <w:p w14:paraId="6797EDE4" w14:textId="77777777" w:rsidR="00F43A8E" w:rsidRPr="00F43A8E" w:rsidRDefault="00F43A8E" w:rsidP="00F43A8E">
      <w:pPr>
        <w:bidi/>
        <w:jc w:val="both"/>
        <w:rPr>
          <w:rFonts w:cs="David" w:hint="cs"/>
          <w:rtl/>
        </w:rPr>
      </w:pPr>
      <w:proofErr w:type="spellStart"/>
      <w:r w:rsidRPr="00F43A8E">
        <w:rPr>
          <w:rFonts w:cs="David" w:hint="cs"/>
          <w:u w:val="single"/>
          <w:rtl/>
        </w:rPr>
        <w:t>אחמד</w:t>
      </w:r>
      <w:proofErr w:type="spellEnd"/>
      <w:r w:rsidRPr="00F43A8E">
        <w:rPr>
          <w:rFonts w:cs="David" w:hint="cs"/>
          <w:u w:val="single"/>
          <w:rtl/>
        </w:rPr>
        <w:t xml:space="preserve"> טיבי:</w:t>
      </w:r>
    </w:p>
    <w:p w14:paraId="4A8E3F03" w14:textId="77777777" w:rsidR="00F43A8E" w:rsidRPr="00F43A8E" w:rsidRDefault="00F43A8E" w:rsidP="00F43A8E">
      <w:pPr>
        <w:bidi/>
        <w:jc w:val="both"/>
        <w:rPr>
          <w:rFonts w:cs="David" w:hint="cs"/>
          <w:rtl/>
        </w:rPr>
      </w:pPr>
    </w:p>
    <w:p w14:paraId="4E14213E" w14:textId="77777777" w:rsidR="00F43A8E" w:rsidRPr="00F43A8E" w:rsidRDefault="00F43A8E" w:rsidP="00F43A8E">
      <w:pPr>
        <w:bidi/>
        <w:jc w:val="both"/>
        <w:rPr>
          <w:rFonts w:cs="David" w:hint="cs"/>
          <w:rtl/>
        </w:rPr>
      </w:pPr>
      <w:r w:rsidRPr="00F43A8E">
        <w:rPr>
          <w:rFonts w:cs="David" w:hint="cs"/>
          <w:rtl/>
        </w:rPr>
        <w:tab/>
        <w:t>עם כל הכבוד, חבר הכנסת מילר, הבעיה היא לא רק עם ההצעה שלך, אלא עם אלה שתמכו בה. הצעה כזאת שזוכה לרוב היא אמירה לא רצינית של אלה שהצביעו בעבור ההצעה הזאת, ראשית בשל העובדה שמדובר בדבר של מה בכך. דבר שני, זה דבר שטחי. דבר שלישי, זה דבר שבא להבדיל חברי כנסת מאחרים. למה לא לשים לוחיות זיהוי על הרכבים, למשל, שיכירו בעובדה שהם חברי כנסת המייצגים את המדינה? למה באמצעות סיכה?</w:t>
      </w:r>
    </w:p>
    <w:p w14:paraId="754C287A" w14:textId="77777777" w:rsidR="00F43A8E" w:rsidRPr="00F43A8E" w:rsidRDefault="00F43A8E" w:rsidP="00F43A8E">
      <w:pPr>
        <w:bidi/>
        <w:jc w:val="both"/>
        <w:rPr>
          <w:rFonts w:cs="David" w:hint="cs"/>
          <w:rtl/>
        </w:rPr>
      </w:pPr>
    </w:p>
    <w:p w14:paraId="05B9D22D" w14:textId="77777777" w:rsidR="00F43A8E" w:rsidRPr="00F43A8E" w:rsidRDefault="00F43A8E" w:rsidP="00F43A8E">
      <w:pPr>
        <w:bidi/>
        <w:jc w:val="both"/>
        <w:rPr>
          <w:rFonts w:cs="David" w:hint="cs"/>
          <w:rtl/>
        </w:rPr>
      </w:pPr>
      <w:r w:rsidRPr="00F43A8E">
        <w:rPr>
          <w:rFonts w:cs="David" w:hint="cs"/>
          <w:u w:val="single"/>
          <w:rtl/>
        </w:rPr>
        <w:t>רונית תירוש:</w:t>
      </w:r>
    </w:p>
    <w:p w14:paraId="44C0B395" w14:textId="77777777" w:rsidR="00F43A8E" w:rsidRPr="00F43A8E" w:rsidRDefault="00F43A8E" w:rsidP="00F43A8E">
      <w:pPr>
        <w:bidi/>
        <w:jc w:val="both"/>
        <w:rPr>
          <w:rFonts w:cs="David" w:hint="cs"/>
          <w:rtl/>
        </w:rPr>
      </w:pPr>
    </w:p>
    <w:p w14:paraId="2FB62D8D" w14:textId="77777777" w:rsidR="00F43A8E" w:rsidRPr="00F43A8E" w:rsidRDefault="00F43A8E" w:rsidP="00F43A8E">
      <w:pPr>
        <w:bidi/>
        <w:jc w:val="both"/>
        <w:rPr>
          <w:rFonts w:cs="David" w:hint="cs"/>
          <w:rtl/>
        </w:rPr>
      </w:pPr>
      <w:r w:rsidRPr="00F43A8E">
        <w:rPr>
          <w:rFonts w:cs="David" w:hint="cs"/>
          <w:rtl/>
        </w:rPr>
        <w:tab/>
        <w:t xml:space="preserve"> זה רק בכנסת. </w:t>
      </w:r>
    </w:p>
    <w:p w14:paraId="7AFE4C91" w14:textId="77777777" w:rsidR="00F43A8E" w:rsidRPr="00F43A8E" w:rsidRDefault="00F43A8E" w:rsidP="00F43A8E">
      <w:pPr>
        <w:bidi/>
        <w:jc w:val="both"/>
        <w:rPr>
          <w:rFonts w:cs="David" w:hint="cs"/>
          <w:rtl/>
        </w:rPr>
      </w:pPr>
    </w:p>
    <w:p w14:paraId="08CC486C" w14:textId="77777777" w:rsidR="00F43A8E" w:rsidRPr="00F43A8E" w:rsidRDefault="00F43A8E" w:rsidP="00F43A8E">
      <w:pPr>
        <w:bidi/>
        <w:jc w:val="both"/>
        <w:rPr>
          <w:rFonts w:cs="David" w:hint="cs"/>
          <w:rtl/>
        </w:rPr>
      </w:pPr>
      <w:proofErr w:type="spellStart"/>
      <w:r w:rsidRPr="00F43A8E">
        <w:rPr>
          <w:rFonts w:cs="David" w:hint="cs"/>
          <w:u w:val="single"/>
          <w:rtl/>
        </w:rPr>
        <w:t>אחמד</w:t>
      </w:r>
      <w:proofErr w:type="spellEnd"/>
      <w:r w:rsidRPr="00F43A8E">
        <w:rPr>
          <w:rFonts w:cs="David" w:hint="cs"/>
          <w:u w:val="single"/>
          <w:rtl/>
        </w:rPr>
        <w:t xml:space="preserve"> טיבי:</w:t>
      </w:r>
    </w:p>
    <w:p w14:paraId="20030086" w14:textId="77777777" w:rsidR="00F43A8E" w:rsidRPr="00F43A8E" w:rsidRDefault="00F43A8E" w:rsidP="00F43A8E">
      <w:pPr>
        <w:bidi/>
        <w:jc w:val="both"/>
        <w:rPr>
          <w:rFonts w:cs="David" w:hint="cs"/>
          <w:rtl/>
        </w:rPr>
      </w:pPr>
    </w:p>
    <w:p w14:paraId="2E37CB61" w14:textId="77777777" w:rsidR="00F43A8E" w:rsidRPr="00F43A8E" w:rsidRDefault="00F43A8E" w:rsidP="00F43A8E">
      <w:pPr>
        <w:bidi/>
        <w:jc w:val="both"/>
        <w:rPr>
          <w:rFonts w:cs="David" w:hint="cs"/>
          <w:rtl/>
        </w:rPr>
      </w:pPr>
      <w:r w:rsidRPr="00F43A8E">
        <w:rPr>
          <w:rFonts w:cs="David" w:hint="cs"/>
          <w:rtl/>
        </w:rPr>
        <w:tab/>
        <w:t xml:space="preserve"> הוא אמר בחוץ-לארץ לשים סיכות. לכן אני חושב שרבים מחברי הכנסת רוצים לפנות אליך כדי שתמשוך את הצעת החוק שלך, שהיא הצעה לא רצינית. אני רגיל להסרת חסינות, אבל לא מתכוון לכבד את הצעת החוק שלך, גם אם תוסר חסינותי המהותית. אני ממליץ להעביר את הצעת החוק לוועדת הכנסת.</w:t>
      </w:r>
    </w:p>
    <w:p w14:paraId="2D8212A5" w14:textId="77777777" w:rsidR="00F43A8E" w:rsidRPr="00F43A8E" w:rsidRDefault="00F43A8E" w:rsidP="00F43A8E">
      <w:pPr>
        <w:bidi/>
        <w:jc w:val="both"/>
        <w:rPr>
          <w:rFonts w:cs="David" w:hint="cs"/>
          <w:rtl/>
        </w:rPr>
      </w:pPr>
    </w:p>
    <w:p w14:paraId="7212059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386CDD1A" w14:textId="77777777" w:rsidR="00F43A8E" w:rsidRPr="00F43A8E" w:rsidRDefault="00F43A8E" w:rsidP="00F43A8E">
      <w:pPr>
        <w:bidi/>
        <w:jc w:val="both"/>
        <w:rPr>
          <w:rFonts w:cs="David" w:hint="cs"/>
          <w:rtl/>
        </w:rPr>
      </w:pPr>
    </w:p>
    <w:p w14:paraId="436AFC4C" w14:textId="77777777" w:rsidR="00F43A8E" w:rsidRPr="00F43A8E" w:rsidRDefault="00F43A8E" w:rsidP="00F43A8E">
      <w:pPr>
        <w:bidi/>
        <w:jc w:val="both"/>
        <w:rPr>
          <w:rFonts w:cs="David" w:hint="cs"/>
          <w:rtl/>
        </w:rPr>
      </w:pPr>
      <w:r w:rsidRPr="00F43A8E">
        <w:rPr>
          <w:rFonts w:cs="David" w:hint="cs"/>
          <w:rtl/>
        </w:rPr>
        <w:tab/>
        <w:t xml:space="preserve">תודה רבה. חבר הכנסת יואל חסון, בבקשה. </w:t>
      </w:r>
    </w:p>
    <w:p w14:paraId="7A5DBEE1" w14:textId="77777777" w:rsidR="00F43A8E" w:rsidRPr="00F43A8E" w:rsidRDefault="00F43A8E" w:rsidP="00F43A8E">
      <w:pPr>
        <w:bidi/>
        <w:jc w:val="both"/>
        <w:rPr>
          <w:rFonts w:cs="David" w:hint="cs"/>
          <w:rtl/>
        </w:rPr>
      </w:pPr>
    </w:p>
    <w:p w14:paraId="7970C4AE" w14:textId="77777777" w:rsidR="00F43A8E" w:rsidRPr="00F43A8E" w:rsidRDefault="00F43A8E" w:rsidP="00F43A8E">
      <w:pPr>
        <w:pStyle w:val="Heading5"/>
        <w:rPr>
          <w:rFonts w:hint="cs"/>
          <w:rtl/>
        </w:rPr>
      </w:pPr>
      <w:r w:rsidRPr="00F43A8E">
        <w:rPr>
          <w:rFonts w:hint="cs"/>
          <w:u w:val="single"/>
          <w:rtl/>
        </w:rPr>
        <w:t>יואל חסון:</w:t>
      </w:r>
    </w:p>
    <w:p w14:paraId="76364CA8" w14:textId="77777777" w:rsidR="00F43A8E" w:rsidRPr="00F43A8E" w:rsidRDefault="00F43A8E" w:rsidP="00F43A8E">
      <w:pPr>
        <w:pStyle w:val="Heading5"/>
        <w:rPr>
          <w:rFonts w:hint="cs"/>
          <w:rtl/>
        </w:rPr>
      </w:pPr>
    </w:p>
    <w:p w14:paraId="1C27B634" w14:textId="77777777" w:rsidR="00F43A8E" w:rsidRPr="00F43A8E" w:rsidRDefault="00F43A8E" w:rsidP="00F43A8E">
      <w:pPr>
        <w:bidi/>
        <w:jc w:val="both"/>
        <w:rPr>
          <w:rFonts w:cs="David" w:hint="cs"/>
          <w:rtl/>
        </w:rPr>
      </w:pPr>
      <w:r w:rsidRPr="00F43A8E">
        <w:rPr>
          <w:rFonts w:cs="David" w:hint="cs"/>
          <w:rtl/>
        </w:rPr>
        <w:tab/>
        <w:t xml:space="preserve">אני חושב שהדיון צריך להיות בוועדת הכנסת. אבל אני קצת יודע את המניעים שמהם הגיע חבר הכנסת מילר להצעה הזאת, והיא באה לא מרצון שהסיכה הזאת תהיה סמל </w:t>
      </w:r>
      <w:proofErr w:type="spellStart"/>
      <w:r w:rsidRPr="00F43A8E">
        <w:rPr>
          <w:rFonts w:cs="David" w:hint="cs"/>
          <w:rtl/>
        </w:rPr>
        <w:t>סטטוס</w:t>
      </w:r>
      <w:proofErr w:type="spellEnd"/>
      <w:r w:rsidRPr="00F43A8E">
        <w:rPr>
          <w:rFonts w:cs="David" w:hint="cs"/>
          <w:rtl/>
        </w:rPr>
        <w:t xml:space="preserve"> או מרצון שיזהו חברי הכנסת, אלא מעניין לאומי, עניין של כבוד. רבים מחברי הכנסת היו בפרלמנטים שונים בעולם. כמעט בכל הפרלמנטים בעולם זה קיים. </w:t>
      </w:r>
    </w:p>
    <w:p w14:paraId="3A85B565" w14:textId="77777777" w:rsidR="00F43A8E" w:rsidRPr="00F43A8E" w:rsidRDefault="00F43A8E" w:rsidP="00F43A8E">
      <w:pPr>
        <w:bidi/>
        <w:jc w:val="both"/>
        <w:rPr>
          <w:rFonts w:cs="David" w:hint="cs"/>
          <w:rtl/>
        </w:rPr>
      </w:pPr>
    </w:p>
    <w:p w14:paraId="368CA8A0"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4D2DE029" w14:textId="77777777" w:rsidR="00F43A8E" w:rsidRPr="00F43A8E" w:rsidRDefault="00F43A8E" w:rsidP="00F43A8E">
      <w:pPr>
        <w:bidi/>
        <w:jc w:val="both"/>
        <w:rPr>
          <w:rFonts w:cs="David" w:hint="cs"/>
          <w:u w:val="single"/>
          <w:rtl/>
        </w:rPr>
      </w:pPr>
    </w:p>
    <w:p w14:paraId="73FD5D28" w14:textId="77777777" w:rsidR="00F43A8E" w:rsidRPr="00F43A8E" w:rsidRDefault="00F43A8E" w:rsidP="00F43A8E">
      <w:pPr>
        <w:bidi/>
        <w:jc w:val="both"/>
        <w:rPr>
          <w:rFonts w:cs="David" w:hint="cs"/>
          <w:rtl/>
        </w:rPr>
      </w:pPr>
      <w:r w:rsidRPr="00F43A8E">
        <w:rPr>
          <w:rFonts w:cs="David" w:hint="cs"/>
          <w:rtl/>
        </w:rPr>
        <w:tab/>
        <w:t xml:space="preserve">ברוב הפרלמנטים המערביים זה לא קיים. </w:t>
      </w:r>
    </w:p>
    <w:p w14:paraId="59EBC6AF" w14:textId="77777777" w:rsidR="00F43A8E" w:rsidRPr="00F43A8E" w:rsidRDefault="00F43A8E" w:rsidP="00F43A8E">
      <w:pPr>
        <w:bidi/>
        <w:jc w:val="both"/>
        <w:rPr>
          <w:rFonts w:cs="David" w:hint="cs"/>
          <w:rtl/>
        </w:rPr>
      </w:pPr>
    </w:p>
    <w:p w14:paraId="45320ADB" w14:textId="77777777" w:rsidR="00F43A8E" w:rsidRPr="00F43A8E" w:rsidRDefault="00F43A8E" w:rsidP="00F43A8E">
      <w:pPr>
        <w:pStyle w:val="Heading5"/>
        <w:rPr>
          <w:rFonts w:hint="cs"/>
          <w:rtl/>
        </w:rPr>
      </w:pPr>
      <w:r w:rsidRPr="00F43A8E">
        <w:rPr>
          <w:rFonts w:hint="cs"/>
          <w:u w:val="single"/>
          <w:rtl/>
        </w:rPr>
        <w:t>יואל חסון:</w:t>
      </w:r>
    </w:p>
    <w:p w14:paraId="2BD740E3" w14:textId="77777777" w:rsidR="00F43A8E" w:rsidRPr="00F43A8E" w:rsidRDefault="00F43A8E" w:rsidP="00F43A8E">
      <w:pPr>
        <w:pStyle w:val="Heading5"/>
        <w:rPr>
          <w:rFonts w:hint="cs"/>
          <w:rtl/>
        </w:rPr>
      </w:pPr>
    </w:p>
    <w:p w14:paraId="7BE10952" w14:textId="77777777" w:rsidR="00F43A8E" w:rsidRPr="00F43A8E" w:rsidRDefault="00F43A8E" w:rsidP="00F43A8E">
      <w:pPr>
        <w:bidi/>
        <w:jc w:val="both"/>
        <w:rPr>
          <w:rFonts w:cs="David" w:hint="cs"/>
          <w:rtl/>
        </w:rPr>
      </w:pPr>
      <w:r w:rsidRPr="00F43A8E">
        <w:rPr>
          <w:rFonts w:cs="David" w:hint="cs"/>
          <w:rtl/>
        </w:rPr>
        <w:tab/>
        <w:t xml:space="preserve"> אני אוכיח לך אחרת. אפשר לארגן משלחת שתבדוק את זה. בסנט האמריקני, בקונגרס, בפרלמנט היפני, בדנמרק, בהרבה מקומות זה קיים. אף אחד שם לא שוקל לא לשים את הסיכה, כי זה מנהג של עשרות ומאות שנים, והם מכבדים אותו כי זה המנהג של המדינה. הגיע הזמן שפה אנשים לא ידברו בכזה חוסר משמעת, שאם יחייבו אותם לשים סיכה הם לא ישימו, לא משנה מה המחיר. יש עניין של משמעת ושל מנהגים, אז גם אם קובעים מנהג בתקופה כזאת, כדאי שהאנשים יהיו ממושמעים. אם אנשים רוצים להילחם נגד הסיכה הזאת, שיילחמו. אבל אם הצעת החוק הזאת תעבור, ראוי שיעמדו במנהגים שהכנסת קובעת.</w:t>
      </w:r>
    </w:p>
    <w:p w14:paraId="032F8C39" w14:textId="77777777" w:rsidR="00F43A8E" w:rsidRPr="00F43A8E" w:rsidRDefault="00F43A8E" w:rsidP="00F43A8E">
      <w:pPr>
        <w:bidi/>
        <w:jc w:val="both"/>
        <w:rPr>
          <w:rFonts w:cs="David" w:hint="cs"/>
          <w:u w:val="single"/>
          <w:rtl/>
        </w:rPr>
      </w:pPr>
    </w:p>
    <w:p w14:paraId="52231CE1"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2817CA18" w14:textId="77777777" w:rsidR="00F43A8E" w:rsidRPr="00F43A8E" w:rsidRDefault="00F43A8E" w:rsidP="00F43A8E">
      <w:pPr>
        <w:bidi/>
        <w:jc w:val="both"/>
        <w:rPr>
          <w:rFonts w:cs="David" w:hint="cs"/>
          <w:rtl/>
        </w:rPr>
      </w:pPr>
    </w:p>
    <w:p w14:paraId="33B0C9D8" w14:textId="77777777" w:rsidR="00F43A8E" w:rsidRPr="00F43A8E" w:rsidRDefault="00F43A8E" w:rsidP="00F43A8E">
      <w:pPr>
        <w:bidi/>
        <w:jc w:val="both"/>
        <w:rPr>
          <w:rFonts w:cs="David" w:hint="cs"/>
          <w:rtl/>
        </w:rPr>
      </w:pPr>
      <w:r w:rsidRPr="00F43A8E">
        <w:rPr>
          <w:rFonts w:cs="David" w:hint="cs"/>
          <w:rtl/>
        </w:rPr>
        <w:tab/>
        <w:t xml:space="preserve">תודה, אדוני. חברת הכנסת </w:t>
      </w:r>
      <w:proofErr w:type="spellStart"/>
      <w:r w:rsidRPr="00F43A8E">
        <w:rPr>
          <w:rFonts w:cs="David" w:hint="cs"/>
          <w:rtl/>
        </w:rPr>
        <w:t>אסתרינה</w:t>
      </w:r>
      <w:proofErr w:type="spellEnd"/>
      <w:r w:rsidRPr="00F43A8E">
        <w:rPr>
          <w:rFonts w:cs="David" w:hint="cs"/>
          <w:rtl/>
        </w:rPr>
        <w:t xml:space="preserve"> </w:t>
      </w:r>
      <w:proofErr w:type="spellStart"/>
      <w:r w:rsidRPr="00F43A8E">
        <w:rPr>
          <w:rFonts w:cs="David" w:hint="cs"/>
          <w:rtl/>
        </w:rPr>
        <w:t>טרטמן</w:t>
      </w:r>
      <w:proofErr w:type="spellEnd"/>
      <w:r w:rsidRPr="00F43A8E">
        <w:rPr>
          <w:rFonts w:cs="David" w:hint="cs"/>
          <w:rtl/>
        </w:rPr>
        <w:t xml:space="preserve">. </w:t>
      </w:r>
    </w:p>
    <w:p w14:paraId="203C361E" w14:textId="77777777" w:rsidR="00F43A8E" w:rsidRPr="00F43A8E" w:rsidRDefault="00F43A8E" w:rsidP="00F43A8E">
      <w:pPr>
        <w:bidi/>
        <w:jc w:val="both"/>
        <w:rPr>
          <w:rFonts w:cs="David" w:hint="cs"/>
          <w:rtl/>
        </w:rPr>
      </w:pPr>
    </w:p>
    <w:p w14:paraId="40F4DDC9" w14:textId="77777777" w:rsidR="00F43A8E" w:rsidRPr="00F43A8E" w:rsidRDefault="00F43A8E" w:rsidP="00F43A8E">
      <w:pPr>
        <w:pStyle w:val="Heading5"/>
        <w:rPr>
          <w:rFonts w:hint="cs"/>
          <w:rtl/>
        </w:rPr>
      </w:pPr>
      <w:proofErr w:type="spellStart"/>
      <w:r w:rsidRPr="00F43A8E">
        <w:rPr>
          <w:rFonts w:hint="cs"/>
          <w:u w:val="single"/>
          <w:rtl/>
        </w:rPr>
        <w:t>אסתרינה</w:t>
      </w:r>
      <w:proofErr w:type="spellEnd"/>
      <w:r w:rsidRPr="00F43A8E">
        <w:rPr>
          <w:rFonts w:hint="cs"/>
          <w:u w:val="single"/>
          <w:rtl/>
        </w:rPr>
        <w:t xml:space="preserve"> </w:t>
      </w:r>
      <w:proofErr w:type="spellStart"/>
      <w:r w:rsidRPr="00F43A8E">
        <w:rPr>
          <w:rFonts w:hint="cs"/>
          <w:u w:val="single"/>
          <w:rtl/>
        </w:rPr>
        <w:t>טרטמן</w:t>
      </w:r>
      <w:proofErr w:type="spellEnd"/>
      <w:r w:rsidRPr="00F43A8E">
        <w:rPr>
          <w:rFonts w:hint="cs"/>
          <w:u w:val="single"/>
          <w:rtl/>
        </w:rPr>
        <w:t>:</w:t>
      </w:r>
    </w:p>
    <w:p w14:paraId="0CED4D67" w14:textId="77777777" w:rsidR="00F43A8E" w:rsidRPr="00F43A8E" w:rsidRDefault="00F43A8E" w:rsidP="00F43A8E">
      <w:pPr>
        <w:pStyle w:val="Heading5"/>
        <w:rPr>
          <w:rFonts w:hint="cs"/>
          <w:rtl/>
        </w:rPr>
      </w:pPr>
    </w:p>
    <w:p w14:paraId="06BF12AE" w14:textId="77777777" w:rsidR="00F43A8E" w:rsidRPr="00F43A8E" w:rsidRDefault="00F43A8E" w:rsidP="00F43A8E">
      <w:pPr>
        <w:bidi/>
        <w:jc w:val="both"/>
        <w:rPr>
          <w:rFonts w:cs="David" w:hint="cs"/>
          <w:rtl/>
        </w:rPr>
      </w:pPr>
      <w:r w:rsidRPr="00F43A8E">
        <w:rPr>
          <w:rFonts w:cs="David" w:hint="cs"/>
          <w:rtl/>
        </w:rPr>
        <w:tab/>
        <w:t xml:space="preserve">גברתי היושבת-ראש, הצטערתי לשמוע פה אמירות מחברי כנסת על הכבוד של הבית. הכוונה של הצעת החוק הזאת היא לא לבצע בידול בין חבר כנסת לבין אחד העם. כך גם כולנו מכירים את זה שמזהים את חברי הכנסת, ובקרב האוכלוסייה יש הבחנה מיהו חבר כנסת ומיהו לא. יש בזה גם מן הטוב, כי אנחנו מהווים במצב כזה כתובת לציבור בישראל לפנות אלינו למלא את תפקידנו, כי אנחנו בעצם מייצגים את האוכלוסייה בישראל.  </w:t>
      </w:r>
    </w:p>
    <w:p w14:paraId="6B3C61C5" w14:textId="77777777" w:rsidR="00F43A8E" w:rsidRPr="00F43A8E" w:rsidRDefault="00F43A8E" w:rsidP="00F43A8E">
      <w:pPr>
        <w:bidi/>
        <w:jc w:val="both"/>
        <w:rPr>
          <w:rFonts w:cs="David" w:hint="cs"/>
          <w:rtl/>
        </w:rPr>
      </w:pPr>
    </w:p>
    <w:p w14:paraId="067FA420"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69C82648" w14:textId="77777777" w:rsidR="00F43A8E" w:rsidRPr="00F43A8E" w:rsidRDefault="00F43A8E" w:rsidP="00F43A8E">
      <w:pPr>
        <w:bidi/>
        <w:jc w:val="both"/>
        <w:rPr>
          <w:rFonts w:cs="David" w:hint="cs"/>
          <w:u w:val="single"/>
          <w:rtl/>
        </w:rPr>
      </w:pPr>
    </w:p>
    <w:p w14:paraId="3E717D03" w14:textId="77777777" w:rsidR="00F43A8E" w:rsidRPr="00F43A8E" w:rsidRDefault="00F43A8E" w:rsidP="00F43A8E">
      <w:pPr>
        <w:bidi/>
        <w:jc w:val="both"/>
        <w:rPr>
          <w:rFonts w:cs="David" w:hint="cs"/>
          <w:rtl/>
        </w:rPr>
      </w:pPr>
      <w:r w:rsidRPr="00F43A8E">
        <w:rPr>
          <w:rFonts w:cs="David" w:hint="cs"/>
          <w:rtl/>
        </w:rPr>
        <w:tab/>
        <w:t>גם מחוץ לכנסת צריך ללכת עם זה?</w:t>
      </w:r>
    </w:p>
    <w:p w14:paraId="22D5A24D" w14:textId="77777777" w:rsidR="00F43A8E" w:rsidRPr="00F43A8E" w:rsidRDefault="00F43A8E" w:rsidP="00F43A8E">
      <w:pPr>
        <w:bidi/>
        <w:jc w:val="both"/>
        <w:rPr>
          <w:rFonts w:cs="David" w:hint="cs"/>
          <w:rtl/>
        </w:rPr>
      </w:pPr>
    </w:p>
    <w:p w14:paraId="78C01F03" w14:textId="77777777" w:rsidR="00F43A8E" w:rsidRPr="00F43A8E" w:rsidRDefault="00F43A8E" w:rsidP="00F43A8E">
      <w:pPr>
        <w:pStyle w:val="Heading5"/>
        <w:rPr>
          <w:rFonts w:hint="cs"/>
          <w:rtl/>
        </w:rPr>
      </w:pPr>
      <w:proofErr w:type="spellStart"/>
      <w:r w:rsidRPr="00F43A8E">
        <w:rPr>
          <w:rFonts w:hint="cs"/>
          <w:u w:val="single"/>
          <w:rtl/>
        </w:rPr>
        <w:t>אסתרינה</w:t>
      </w:r>
      <w:proofErr w:type="spellEnd"/>
      <w:r w:rsidRPr="00F43A8E">
        <w:rPr>
          <w:rFonts w:hint="cs"/>
          <w:u w:val="single"/>
          <w:rtl/>
        </w:rPr>
        <w:t xml:space="preserve"> </w:t>
      </w:r>
      <w:proofErr w:type="spellStart"/>
      <w:r w:rsidRPr="00F43A8E">
        <w:rPr>
          <w:rFonts w:hint="cs"/>
          <w:u w:val="single"/>
          <w:rtl/>
        </w:rPr>
        <w:t>טרטמן</w:t>
      </w:r>
      <w:proofErr w:type="spellEnd"/>
      <w:r w:rsidRPr="00F43A8E">
        <w:rPr>
          <w:rFonts w:hint="cs"/>
          <w:u w:val="single"/>
          <w:rtl/>
        </w:rPr>
        <w:t>:</w:t>
      </w:r>
    </w:p>
    <w:p w14:paraId="7D72BB62" w14:textId="77777777" w:rsidR="00F43A8E" w:rsidRPr="00F43A8E" w:rsidRDefault="00F43A8E" w:rsidP="00F43A8E">
      <w:pPr>
        <w:pStyle w:val="Heading5"/>
        <w:rPr>
          <w:rFonts w:hint="cs"/>
          <w:rtl/>
        </w:rPr>
      </w:pPr>
    </w:p>
    <w:p w14:paraId="358BA433" w14:textId="77777777" w:rsidR="00F43A8E" w:rsidRPr="00F43A8E" w:rsidRDefault="00F43A8E" w:rsidP="00F43A8E">
      <w:pPr>
        <w:bidi/>
        <w:jc w:val="both"/>
        <w:rPr>
          <w:rFonts w:cs="David" w:hint="cs"/>
          <w:rtl/>
        </w:rPr>
      </w:pPr>
      <w:r w:rsidRPr="00F43A8E">
        <w:rPr>
          <w:rFonts w:cs="David" w:hint="cs"/>
          <w:rtl/>
        </w:rPr>
        <w:tab/>
        <w:t xml:space="preserve"> לא. </w:t>
      </w:r>
    </w:p>
    <w:p w14:paraId="49270D45" w14:textId="77777777" w:rsidR="00F43A8E" w:rsidRPr="00F43A8E" w:rsidRDefault="00F43A8E" w:rsidP="00F43A8E">
      <w:pPr>
        <w:bidi/>
        <w:jc w:val="both"/>
        <w:rPr>
          <w:rFonts w:cs="David" w:hint="cs"/>
          <w:rtl/>
        </w:rPr>
      </w:pPr>
    </w:p>
    <w:p w14:paraId="7A34FA9C"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5D7F3E1D" w14:textId="77777777" w:rsidR="00F43A8E" w:rsidRPr="00F43A8E" w:rsidRDefault="00F43A8E" w:rsidP="00F43A8E">
      <w:pPr>
        <w:bidi/>
        <w:jc w:val="both"/>
        <w:rPr>
          <w:rFonts w:cs="David" w:hint="cs"/>
          <w:u w:val="single"/>
          <w:rtl/>
        </w:rPr>
      </w:pPr>
    </w:p>
    <w:p w14:paraId="757EB9B8" w14:textId="77777777" w:rsidR="00F43A8E" w:rsidRPr="00F43A8E" w:rsidRDefault="00F43A8E" w:rsidP="00F43A8E">
      <w:pPr>
        <w:bidi/>
        <w:jc w:val="both"/>
        <w:rPr>
          <w:rFonts w:cs="David" w:hint="cs"/>
          <w:rtl/>
        </w:rPr>
      </w:pPr>
      <w:r w:rsidRPr="00F43A8E">
        <w:rPr>
          <w:rFonts w:cs="David" w:hint="cs"/>
          <w:rtl/>
        </w:rPr>
        <w:tab/>
        <w:t xml:space="preserve"> אבל אנחנו כתובת. </w:t>
      </w:r>
    </w:p>
    <w:p w14:paraId="19A7CA39" w14:textId="77777777" w:rsidR="00F43A8E" w:rsidRPr="00F43A8E" w:rsidRDefault="00F43A8E" w:rsidP="00F43A8E">
      <w:pPr>
        <w:bidi/>
        <w:jc w:val="both"/>
        <w:rPr>
          <w:rFonts w:cs="David" w:hint="cs"/>
          <w:rtl/>
        </w:rPr>
      </w:pPr>
    </w:p>
    <w:p w14:paraId="5505A248" w14:textId="77777777" w:rsidR="00F43A8E" w:rsidRPr="00F43A8E" w:rsidRDefault="00F43A8E" w:rsidP="00F43A8E">
      <w:pPr>
        <w:bidi/>
        <w:jc w:val="both"/>
        <w:rPr>
          <w:rFonts w:cs="David" w:hint="cs"/>
          <w:rtl/>
        </w:rPr>
      </w:pPr>
      <w:r w:rsidRPr="00F43A8E">
        <w:rPr>
          <w:rFonts w:cs="David" w:hint="cs"/>
          <w:u w:val="single"/>
          <w:rtl/>
        </w:rPr>
        <w:t>אלכס מילר:</w:t>
      </w:r>
    </w:p>
    <w:p w14:paraId="542F7920" w14:textId="77777777" w:rsidR="00F43A8E" w:rsidRPr="00F43A8E" w:rsidRDefault="00F43A8E" w:rsidP="00F43A8E">
      <w:pPr>
        <w:bidi/>
        <w:jc w:val="both"/>
        <w:rPr>
          <w:rFonts w:cs="David" w:hint="cs"/>
          <w:rtl/>
        </w:rPr>
      </w:pPr>
    </w:p>
    <w:p w14:paraId="3C4699B7" w14:textId="77777777" w:rsidR="00F43A8E" w:rsidRPr="00F43A8E" w:rsidRDefault="00F43A8E" w:rsidP="00F43A8E">
      <w:pPr>
        <w:bidi/>
        <w:jc w:val="both"/>
        <w:rPr>
          <w:rFonts w:cs="David" w:hint="cs"/>
          <w:rtl/>
        </w:rPr>
      </w:pPr>
      <w:r w:rsidRPr="00F43A8E">
        <w:rPr>
          <w:rFonts w:cs="David" w:hint="cs"/>
          <w:rtl/>
        </w:rPr>
        <w:tab/>
        <w:t>מי שרוצה שילך אתה, מה הבעיה?</w:t>
      </w:r>
    </w:p>
    <w:p w14:paraId="7B83DA31" w14:textId="77777777" w:rsidR="00F43A8E" w:rsidRPr="00F43A8E" w:rsidRDefault="00F43A8E" w:rsidP="00F43A8E">
      <w:pPr>
        <w:bidi/>
        <w:jc w:val="both"/>
        <w:rPr>
          <w:rFonts w:cs="David" w:hint="cs"/>
          <w:rtl/>
        </w:rPr>
      </w:pPr>
    </w:p>
    <w:p w14:paraId="0C568C67" w14:textId="77777777" w:rsidR="00F43A8E" w:rsidRPr="00F43A8E" w:rsidRDefault="00F43A8E" w:rsidP="00F43A8E">
      <w:pPr>
        <w:pStyle w:val="Heading5"/>
        <w:rPr>
          <w:rFonts w:hint="cs"/>
          <w:rtl/>
        </w:rPr>
      </w:pPr>
      <w:proofErr w:type="spellStart"/>
      <w:r w:rsidRPr="00F43A8E">
        <w:rPr>
          <w:rFonts w:hint="cs"/>
          <w:u w:val="single"/>
          <w:rtl/>
        </w:rPr>
        <w:t>אסתרינה</w:t>
      </w:r>
      <w:proofErr w:type="spellEnd"/>
      <w:r w:rsidRPr="00F43A8E">
        <w:rPr>
          <w:rFonts w:hint="cs"/>
          <w:u w:val="single"/>
          <w:rtl/>
        </w:rPr>
        <w:t xml:space="preserve"> </w:t>
      </w:r>
      <w:proofErr w:type="spellStart"/>
      <w:r w:rsidRPr="00F43A8E">
        <w:rPr>
          <w:rFonts w:hint="cs"/>
          <w:u w:val="single"/>
          <w:rtl/>
        </w:rPr>
        <w:t>טרטמן</w:t>
      </w:r>
      <w:proofErr w:type="spellEnd"/>
      <w:r w:rsidRPr="00F43A8E">
        <w:rPr>
          <w:rFonts w:hint="cs"/>
          <w:u w:val="single"/>
          <w:rtl/>
        </w:rPr>
        <w:t>:</w:t>
      </w:r>
    </w:p>
    <w:p w14:paraId="6F5515F8" w14:textId="77777777" w:rsidR="00F43A8E" w:rsidRPr="00F43A8E" w:rsidRDefault="00F43A8E" w:rsidP="00F43A8E">
      <w:pPr>
        <w:pStyle w:val="Heading5"/>
        <w:rPr>
          <w:rFonts w:hint="cs"/>
          <w:rtl/>
        </w:rPr>
      </w:pPr>
    </w:p>
    <w:p w14:paraId="2E38C108" w14:textId="77777777" w:rsidR="00F43A8E" w:rsidRPr="00F43A8E" w:rsidRDefault="00F43A8E" w:rsidP="00F43A8E">
      <w:pPr>
        <w:bidi/>
        <w:jc w:val="both"/>
        <w:rPr>
          <w:rFonts w:cs="David" w:hint="cs"/>
          <w:rtl/>
        </w:rPr>
      </w:pPr>
      <w:r w:rsidRPr="00F43A8E">
        <w:rPr>
          <w:rFonts w:cs="David" w:hint="cs"/>
          <w:rtl/>
        </w:rPr>
        <w:tab/>
        <w:t xml:space="preserve">חבר הכנסת סער, התייחסתי לאמירה שטחית שהמטרה שלה לבדל את חברי הכנסת. התייחסתי נקודתית למה שנאמר פה. </w:t>
      </w:r>
    </w:p>
    <w:p w14:paraId="52522626" w14:textId="77777777" w:rsidR="00F43A8E" w:rsidRPr="00F43A8E" w:rsidRDefault="00F43A8E" w:rsidP="00F43A8E">
      <w:pPr>
        <w:bidi/>
        <w:jc w:val="both"/>
        <w:rPr>
          <w:rFonts w:cs="David" w:hint="cs"/>
          <w:rtl/>
        </w:rPr>
      </w:pPr>
    </w:p>
    <w:p w14:paraId="348E5C44"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54767C16" w14:textId="77777777" w:rsidR="00F43A8E" w:rsidRPr="00F43A8E" w:rsidRDefault="00F43A8E" w:rsidP="00F43A8E">
      <w:pPr>
        <w:bidi/>
        <w:jc w:val="both"/>
        <w:rPr>
          <w:rFonts w:cs="David" w:hint="cs"/>
          <w:u w:val="single"/>
          <w:rtl/>
        </w:rPr>
      </w:pPr>
    </w:p>
    <w:p w14:paraId="60833A99" w14:textId="77777777" w:rsidR="00F43A8E" w:rsidRPr="00F43A8E" w:rsidRDefault="00F43A8E" w:rsidP="00F43A8E">
      <w:pPr>
        <w:bidi/>
        <w:jc w:val="both"/>
        <w:rPr>
          <w:rFonts w:cs="David" w:hint="cs"/>
          <w:rtl/>
        </w:rPr>
      </w:pPr>
      <w:r w:rsidRPr="00F43A8E">
        <w:rPr>
          <w:rFonts w:cs="David" w:hint="cs"/>
          <w:rtl/>
        </w:rPr>
        <w:tab/>
        <w:t xml:space="preserve"> לא אמרתי את המילה "שטחית". </w:t>
      </w:r>
    </w:p>
    <w:p w14:paraId="256BDAEC" w14:textId="77777777" w:rsidR="00F43A8E" w:rsidRPr="00F43A8E" w:rsidRDefault="00F43A8E" w:rsidP="00F43A8E">
      <w:pPr>
        <w:bidi/>
        <w:jc w:val="both"/>
        <w:rPr>
          <w:rFonts w:cs="David" w:hint="cs"/>
          <w:rtl/>
        </w:rPr>
      </w:pPr>
    </w:p>
    <w:p w14:paraId="35BA5352" w14:textId="77777777" w:rsidR="00F43A8E" w:rsidRPr="00F43A8E" w:rsidRDefault="00F43A8E" w:rsidP="00F43A8E">
      <w:pPr>
        <w:pStyle w:val="Heading5"/>
        <w:rPr>
          <w:rFonts w:hint="cs"/>
          <w:rtl/>
        </w:rPr>
      </w:pPr>
      <w:proofErr w:type="spellStart"/>
      <w:r w:rsidRPr="00F43A8E">
        <w:rPr>
          <w:rFonts w:hint="cs"/>
          <w:u w:val="single"/>
          <w:rtl/>
        </w:rPr>
        <w:t>אסתרינה</w:t>
      </w:r>
      <w:proofErr w:type="spellEnd"/>
      <w:r w:rsidRPr="00F43A8E">
        <w:rPr>
          <w:rFonts w:hint="cs"/>
          <w:u w:val="single"/>
          <w:rtl/>
        </w:rPr>
        <w:t xml:space="preserve"> </w:t>
      </w:r>
      <w:proofErr w:type="spellStart"/>
      <w:r w:rsidRPr="00F43A8E">
        <w:rPr>
          <w:rFonts w:hint="cs"/>
          <w:u w:val="single"/>
          <w:rtl/>
        </w:rPr>
        <w:t>טרטמן</w:t>
      </w:r>
      <w:proofErr w:type="spellEnd"/>
      <w:r w:rsidRPr="00F43A8E">
        <w:rPr>
          <w:rFonts w:hint="cs"/>
          <w:u w:val="single"/>
          <w:rtl/>
        </w:rPr>
        <w:t>:</w:t>
      </w:r>
    </w:p>
    <w:p w14:paraId="481B447C" w14:textId="77777777" w:rsidR="00F43A8E" w:rsidRPr="00F43A8E" w:rsidRDefault="00F43A8E" w:rsidP="00F43A8E">
      <w:pPr>
        <w:pStyle w:val="Heading5"/>
        <w:rPr>
          <w:rFonts w:hint="cs"/>
          <w:rtl/>
        </w:rPr>
      </w:pPr>
    </w:p>
    <w:p w14:paraId="591F1EC3" w14:textId="77777777" w:rsidR="00F43A8E" w:rsidRPr="00F43A8E" w:rsidRDefault="00F43A8E" w:rsidP="00F43A8E">
      <w:pPr>
        <w:bidi/>
        <w:jc w:val="both"/>
        <w:rPr>
          <w:rFonts w:cs="David" w:hint="cs"/>
          <w:rtl/>
        </w:rPr>
      </w:pPr>
      <w:r w:rsidRPr="00F43A8E">
        <w:rPr>
          <w:rFonts w:cs="David" w:hint="cs"/>
          <w:rtl/>
        </w:rPr>
        <w:tab/>
        <w:t xml:space="preserve"> לא דיברתי עליך. היו אחרים שדיברו. </w:t>
      </w:r>
    </w:p>
    <w:p w14:paraId="19EC1741" w14:textId="77777777" w:rsidR="00F43A8E" w:rsidRPr="00F43A8E" w:rsidRDefault="00F43A8E" w:rsidP="00F43A8E">
      <w:pPr>
        <w:bidi/>
        <w:jc w:val="both"/>
        <w:rPr>
          <w:rFonts w:cs="David" w:hint="cs"/>
          <w:rtl/>
        </w:rPr>
      </w:pPr>
    </w:p>
    <w:p w14:paraId="1144C81F" w14:textId="77777777" w:rsidR="00F43A8E" w:rsidRPr="00F43A8E" w:rsidRDefault="00F43A8E" w:rsidP="00F43A8E">
      <w:pPr>
        <w:bidi/>
        <w:jc w:val="both"/>
        <w:rPr>
          <w:rFonts w:cs="David" w:hint="cs"/>
          <w:rtl/>
        </w:rPr>
      </w:pPr>
      <w:r w:rsidRPr="00F43A8E">
        <w:rPr>
          <w:rFonts w:cs="David" w:hint="cs"/>
          <w:rtl/>
        </w:rPr>
        <w:tab/>
        <w:t>הרעיון פה הוא כבוד למדינת ישראל. אני לא נכנסת כרגע לפרטים, כי הוועדה שתדון בסוגיה הזאת תחליט אם זה יהיה השם או אם זה יהיה כדוגמת הסיכה שגם כך חלק מחברי הכנסת עונדים, שיש בה עניין של כבוד לאומי וגאווה לאומית. לצערי הרב, אנחנו קצת לוקים בחסר בסוגיה הזאת של הכבוד הלאומי. הדבר הזה מקובל בפרלמנטים בעולם.</w:t>
      </w:r>
    </w:p>
    <w:p w14:paraId="16BE06E2" w14:textId="77777777" w:rsidR="00F43A8E" w:rsidRPr="00F43A8E" w:rsidRDefault="00F43A8E" w:rsidP="00F43A8E">
      <w:pPr>
        <w:bidi/>
        <w:jc w:val="both"/>
        <w:rPr>
          <w:rFonts w:cs="David" w:hint="cs"/>
          <w:rtl/>
        </w:rPr>
      </w:pPr>
    </w:p>
    <w:p w14:paraId="131AD9BB"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81F954E" w14:textId="77777777" w:rsidR="00F43A8E" w:rsidRPr="00F43A8E" w:rsidRDefault="00F43A8E" w:rsidP="00F43A8E">
      <w:pPr>
        <w:bidi/>
        <w:jc w:val="both"/>
        <w:rPr>
          <w:rFonts w:cs="David" w:hint="cs"/>
          <w:rtl/>
        </w:rPr>
      </w:pPr>
    </w:p>
    <w:p w14:paraId="3EAF97EB" w14:textId="77777777" w:rsidR="00F43A8E" w:rsidRPr="00F43A8E" w:rsidRDefault="00F43A8E" w:rsidP="00F43A8E">
      <w:pPr>
        <w:bidi/>
        <w:jc w:val="both"/>
        <w:rPr>
          <w:rFonts w:cs="David" w:hint="cs"/>
          <w:rtl/>
        </w:rPr>
      </w:pPr>
      <w:r w:rsidRPr="00F43A8E">
        <w:rPr>
          <w:rFonts w:cs="David" w:hint="cs"/>
          <w:rtl/>
        </w:rPr>
        <w:tab/>
        <w:t>כשנדון לגופה של הצעת החוק תעלי את הסוגיות האלה. לאיזו ועדה גברתי ממליצה?</w:t>
      </w:r>
    </w:p>
    <w:p w14:paraId="7163F041" w14:textId="77777777" w:rsidR="00F43A8E" w:rsidRPr="00F43A8E" w:rsidRDefault="00F43A8E" w:rsidP="00F43A8E">
      <w:pPr>
        <w:bidi/>
        <w:jc w:val="both"/>
        <w:rPr>
          <w:rFonts w:cs="David" w:hint="cs"/>
          <w:rtl/>
        </w:rPr>
      </w:pPr>
    </w:p>
    <w:p w14:paraId="2204DE4F" w14:textId="77777777" w:rsidR="00F43A8E" w:rsidRPr="00F43A8E" w:rsidRDefault="00F43A8E" w:rsidP="00F43A8E">
      <w:pPr>
        <w:bidi/>
        <w:jc w:val="both"/>
        <w:rPr>
          <w:rFonts w:cs="David" w:hint="cs"/>
          <w:rtl/>
        </w:rPr>
      </w:pPr>
      <w:proofErr w:type="spellStart"/>
      <w:r w:rsidRPr="00F43A8E">
        <w:rPr>
          <w:rFonts w:cs="David" w:hint="cs"/>
          <w:u w:val="single"/>
          <w:rtl/>
        </w:rPr>
        <w:t>אחמד</w:t>
      </w:r>
      <w:proofErr w:type="spellEnd"/>
      <w:r w:rsidRPr="00F43A8E">
        <w:rPr>
          <w:rFonts w:cs="David" w:hint="cs"/>
          <w:u w:val="single"/>
          <w:rtl/>
        </w:rPr>
        <w:t xml:space="preserve"> טיבי:</w:t>
      </w:r>
    </w:p>
    <w:p w14:paraId="2FD1375F" w14:textId="77777777" w:rsidR="00F43A8E" w:rsidRPr="00F43A8E" w:rsidRDefault="00F43A8E" w:rsidP="00F43A8E">
      <w:pPr>
        <w:bidi/>
        <w:jc w:val="both"/>
        <w:rPr>
          <w:rFonts w:cs="David" w:hint="cs"/>
          <w:rtl/>
        </w:rPr>
      </w:pPr>
    </w:p>
    <w:p w14:paraId="0845F39C" w14:textId="77777777" w:rsidR="00F43A8E" w:rsidRPr="00F43A8E" w:rsidRDefault="00F43A8E" w:rsidP="00F43A8E">
      <w:pPr>
        <w:bidi/>
        <w:jc w:val="both"/>
        <w:rPr>
          <w:rFonts w:cs="David" w:hint="cs"/>
          <w:rtl/>
        </w:rPr>
      </w:pPr>
      <w:r w:rsidRPr="00F43A8E">
        <w:rPr>
          <w:rFonts w:cs="David" w:hint="cs"/>
          <w:rtl/>
        </w:rPr>
        <w:tab/>
        <w:t xml:space="preserve"> אפשר להתעטף בדגל, אגב. </w:t>
      </w:r>
    </w:p>
    <w:p w14:paraId="7E9F4EB5" w14:textId="77777777" w:rsidR="00F43A8E" w:rsidRPr="00F43A8E" w:rsidRDefault="00F43A8E" w:rsidP="00F43A8E">
      <w:pPr>
        <w:bidi/>
        <w:jc w:val="both"/>
        <w:rPr>
          <w:rFonts w:cs="David" w:hint="cs"/>
          <w:rtl/>
        </w:rPr>
      </w:pPr>
    </w:p>
    <w:p w14:paraId="409B67F2" w14:textId="77777777" w:rsidR="00F43A8E" w:rsidRPr="00F43A8E" w:rsidRDefault="00F43A8E" w:rsidP="00F43A8E">
      <w:pPr>
        <w:pStyle w:val="Heading5"/>
        <w:rPr>
          <w:rFonts w:hint="cs"/>
          <w:rtl/>
        </w:rPr>
      </w:pPr>
      <w:proofErr w:type="spellStart"/>
      <w:r w:rsidRPr="00F43A8E">
        <w:rPr>
          <w:rFonts w:hint="cs"/>
          <w:u w:val="single"/>
          <w:rtl/>
        </w:rPr>
        <w:t>אסתרינה</w:t>
      </w:r>
      <w:proofErr w:type="spellEnd"/>
      <w:r w:rsidRPr="00F43A8E">
        <w:rPr>
          <w:rFonts w:hint="cs"/>
          <w:u w:val="single"/>
          <w:rtl/>
        </w:rPr>
        <w:t xml:space="preserve"> </w:t>
      </w:r>
      <w:proofErr w:type="spellStart"/>
      <w:r w:rsidRPr="00F43A8E">
        <w:rPr>
          <w:rFonts w:hint="cs"/>
          <w:u w:val="single"/>
          <w:rtl/>
        </w:rPr>
        <w:t>טרטמן</w:t>
      </w:r>
      <w:proofErr w:type="spellEnd"/>
      <w:r w:rsidRPr="00F43A8E">
        <w:rPr>
          <w:rFonts w:hint="cs"/>
          <w:u w:val="single"/>
          <w:rtl/>
        </w:rPr>
        <w:t>:</w:t>
      </w:r>
    </w:p>
    <w:p w14:paraId="24EF81DD" w14:textId="77777777" w:rsidR="00F43A8E" w:rsidRPr="00F43A8E" w:rsidRDefault="00F43A8E" w:rsidP="00F43A8E">
      <w:pPr>
        <w:pStyle w:val="Heading5"/>
        <w:rPr>
          <w:rFonts w:hint="cs"/>
          <w:rtl/>
        </w:rPr>
      </w:pPr>
    </w:p>
    <w:p w14:paraId="1355B1B0" w14:textId="77777777" w:rsidR="00F43A8E" w:rsidRPr="00F43A8E" w:rsidRDefault="00F43A8E" w:rsidP="00F43A8E">
      <w:pPr>
        <w:bidi/>
        <w:jc w:val="both"/>
        <w:rPr>
          <w:rFonts w:cs="David" w:hint="cs"/>
          <w:rtl/>
        </w:rPr>
      </w:pPr>
      <w:r w:rsidRPr="00F43A8E">
        <w:rPr>
          <w:rFonts w:cs="David" w:hint="cs"/>
          <w:rtl/>
        </w:rPr>
        <w:tab/>
        <w:t>אני חושבת שנכון שזה יהיה בוועדת הכנסת.</w:t>
      </w:r>
    </w:p>
    <w:p w14:paraId="598E5B77" w14:textId="77777777" w:rsidR="00F43A8E" w:rsidRPr="00F43A8E" w:rsidRDefault="00F43A8E" w:rsidP="00F43A8E">
      <w:pPr>
        <w:bidi/>
        <w:jc w:val="both"/>
        <w:rPr>
          <w:rFonts w:cs="David" w:hint="cs"/>
          <w:rtl/>
        </w:rPr>
      </w:pPr>
    </w:p>
    <w:p w14:paraId="4557DCB7"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56BB3551" w14:textId="77777777" w:rsidR="00F43A8E" w:rsidRPr="00F43A8E" w:rsidRDefault="00F43A8E" w:rsidP="00F43A8E">
      <w:pPr>
        <w:bidi/>
        <w:jc w:val="both"/>
        <w:rPr>
          <w:rFonts w:cs="David" w:hint="cs"/>
          <w:rtl/>
        </w:rPr>
      </w:pPr>
    </w:p>
    <w:p w14:paraId="66F94049" w14:textId="77777777" w:rsidR="00F43A8E" w:rsidRPr="00F43A8E" w:rsidRDefault="00F43A8E" w:rsidP="00F43A8E">
      <w:pPr>
        <w:bidi/>
        <w:jc w:val="both"/>
        <w:rPr>
          <w:rFonts w:cs="David" w:hint="cs"/>
          <w:rtl/>
        </w:rPr>
      </w:pPr>
      <w:r w:rsidRPr="00F43A8E">
        <w:rPr>
          <w:rFonts w:cs="David" w:hint="cs"/>
          <w:rtl/>
        </w:rPr>
        <w:tab/>
        <w:t xml:space="preserve">אני מודה לך, גברתי. חברת הכנסת שלי </w:t>
      </w:r>
      <w:proofErr w:type="spellStart"/>
      <w:r w:rsidRPr="00F43A8E">
        <w:rPr>
          <w:rFonts w:cs="David" w:hint="cs"/>
          <w:rtl/>
        </w:rPr>
        <w:t>יחימוביץ</w:t>
      </w:r>
      <w:proofErr w:type="spellEnd"/>
      <w:r w:rsidRPr="00F43A8E">
        <w:rPr>
          <w:rFonts w:cs="David" w:hint="cs"/>
          <w:rtl/>
        </w:rPr>
        <w:t xml:space="preserve">, בבקשה. </w:t>
      </w:r>
    </w:p>
    <w:p w14:paraId="032424E3" w14:textId="77777777" w:rsidR="00F43A8E" w:rsidRPr="00F43A8E" w:rsidRDefault="00F43A8E" w:rsidP="00F43A8E">
      <w:pPr>
        <w:bidi/>
        <w:jc w:val="both"/>
        <w:rPr>
          <w:rFonts w:cs="David" w:hint="cs"/>
          <w:rtl/>
        </w:rPr>
      </w:pPr>
    </w:p>
    <w:p w14:paraId="1CA7CF51"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6CC90867" w14:textId="77777777" w:rsidR="00F43A8E" w:rsidRPr="00F43A8E" w:rsidRDefault="00F43A8E" w:rsidP="00F43A8E">
      <w:pPr>
        <w:pStyle w:val="Heading5"/>
        <w:rPr>
          <w:rFonts w:hint="cs"/>
          <w:rtl/>
        </w:rPr>
      </w:pPr>
    </w:p>
    <w:p w14:paraId="77544E2D" w14:textId="77777777" w:rsidR="00F43A8E" w:rsidRPr="00F43A8E" w:rsidRDefault="00F43A8E" w:rsidP="00F43A8E">
      <w:pPr>
        <w:bidi/>
        <w:jc w:val="both"/>
        <w:rPr>
          <w:rFonts w:cs="David" w:hint="cs"/>
          <w:rtl/>
        </w:rPr>
      </w:pPr>
      <w:r w:rsidRPr="00F43A8E">
        <w:rPr>
          <w:rFonts w:cs="David" w:hint="cs"/>
          <w:rtl/>
        </w:rPr>
        <w:tab/>
        <w:t xml:space="preserve">כבוד, הערכה </w:t>
      </w:r>
      <w:proofErr w:type="spellStart"/>
      <w:r w:rsidRPr="00F43A8E">
        <w:rPr>
          <w:rFonts w:cs="David" w:hint="cs"/>
          <w:rtl/>
        </w:rPr>
        <w:t>וסטטוס</w:t>
      </w:r>
      <w:proofErr w:type="spellEnd"/>
      <w:r w:rsidRPr="00F43A8E">
        <w:rPr>
          <w:rFonts w:cs="David" w:hint="cs"/>
          <w:rtl/>
        </w:rPr>
        <w:t xml:space="preserve"> לא רוכשים באמצעות סימבוליים חיצוניים, אלא באמצעות עבודה </w:t>
      </w:r>
      <w:proofErr w:type="spellStart"/>
      <w:r w:rsidRPr="00F43A8E">
        <w:rPr>
          <w:rFonts w:cs="David" w:hint="cs"/>
          <w:rtl/>
        </w:rPr>
        <w:t>פרלמנטרית</w:t>
      </w:r>
      <w:proofErr w:type="spellEnd"/>
      <w:r w:rsidRPr="00F43A8E">
        <w:rPr>
          <w:rFonts w:cs="David" w:hint="cs"/>
          <w:rtl/>
        </w:rPr>
        <w:t xml:space="preserve"> יסודית ומעמיקה. על כן מי שמבקש לרכוש כבוד כזה, מוטב שיתמקד בעבודה </w:t>
      </w:r>
      <w:proofErr w:type="spellStart"/>
      <w:r w:rsidRPr="00F43A8E">
        <w:rPr>
          <w:rFonts w:cs="David" w:hint="cs"/>
          <w:rtl/>
        </w:rPr>
        <w:t>הפרלמנטרית</w:t>
      </w:r>
      <w:proofErr w:type="spellEnd"/>
      <w:r w:rsidRPr="00F43A8E">
        <w:rPr>
          <w:rFonts w:cs="David" w:hint="cs"/>
          <w:rtl/>
        </w:rPr>
        <w:t xml:space="preserve">. אני לא מזלזלת בעבודתך </w:t>
      </w:r>
      <w:proofErr w:type="spellStart"/>
      <w:r w:rsidRPr="00F43A8E">
        <w:rPr>
          <w:rFonts w:cs="David" w:hint="cs"/>
          <w:rtl/>
        </w:rPr>
        <w:t>הפרלמנטרית</w:t>
      </w:r>
      <w:proofErr w:type="spellEnd"/>
      <w:r w:rsidRPr="00F43A8E">
        <w:rPr>
          <w:rFonts w:cs="David" w:hint="cs"/>
          <w:rtl/>
        </w:rPr>
        <w:t xml:space="preserve">, חבר הכנסת מילר, אני מעריכה אותה מאוד ועל כן אני מצטערת שהגשת את הצעת החוק הזאת. </w:t>
      </w:r>
    </w:p>
    <w:p w14:paraId="784810CD" w14:textId="77777777" w:rsidR="00F43A8E" w:rsidRPr="00F43A8E" w:rsidRDefault="00F43A8E" w:rsidP="00F43A8E">
      <w:pPr>
        <w:bidi/>
        <w:jc w:val="both"/>
        <w:rPr>
          <w:rFonts w:cs="David" w:hint="cs"/>
          <w:rtl/>
        </w:rPr>
      </w:pPr>
    </w:p>
    <w:p w14:paraId="7FB97D6F" w14:textId="77777777" w:rsidR="00F43A8E" w:rsidRPr="00F43A8E" w:rsidRDefault="00F43A8E" w:rsidP="00F43A8E">
      <w:pPr>
        <w:bidi/>
        <w:jc w:val="both"/>
        <w:rPr>
          <w:rFonts w:cs="David" w:hint="cs"/>
          <w:rtl/>
        </w:rPr>
      </w:pPr>
      <w:r w:rsidRPr="00F43A8E">
        <w:rPr>
          <w:rFonts w:cs="David" w:hint="cs"/>
          <w:rtl/>
        </w:rPr>
        <w:tab/>
        <w:t xml:space="preserve">אני מצרפת לזה, בהזדמנות זאת, את ההוראה הבלתי נסבלת בעיני לעובדי הכנסת שלא לבוא בג'ינס. אני דוגלת בפשטות הליכות כערך. גם הצעת החוק הזאת וגם ההנחיה של מנכ"ל הכנסת חד הם. זאת התמקדות בחיצוני. אני חושבת שפשטות הליכות, לבוש פשוט, לא רק שהם נאותים אלא הם אפילו סוג של ערך. כדאי שנתמקד במהות ובתוכן, ולא בסימבולים חיצוניים.  </w:t>
      </w:r>
    </w:p>
    <w:p w14:paraId="0A0DF9FF" w14:textId="77777777" w:rsidR="00F43A8E" w:rsidRPr="00F43A8E" w:rsidRDefault="00F43A8E" w:rsidP="00F43A8E">
      <w:pPr>
        <w:bidi/>
        <w:jc w:val="both"/>
        <w:rPr>
          <w:rFonts w:cs="David" w:hint="cs"/>
          <w:rtl/>
        </w:rPr>
      </w:pPr>
    </w:p>
    <w:p w14:paraId="553C6A0D" w14:textId="77777777" w:rsidR="00F43A8E" w:rsidRPr="00F43A8E" w:rsidRDefault="00F43A8E" w:rsidP="00F43A8E">
      <w:pPr>
        <w:bidi/>
        <w:ind w:firstLine="567"/>
        <w:jc w:val="both"/>
        <w:rPr>
          <w:rFonts w:cs="David" w:hint="cs"/>
          <w:rtl/>
        </w:rPr>
      </w:pPr>
      <w:r w:rsidRPr="00F43A8E">
        <w:rPr>
          <w:rFonts w:cs="David" w:hint="cs"/>
          <w:rtl/>
        </w:rPr>
        <w:t xml:space="preserve">יתרה מזה, כיוון שהבית הזה מכיל בתוכו תרבויות שונות, אמונות שונות, קבוצות אתניות שונות, בוודאי הוא לא יכול לכפות סמל אחד חיצוני על כל הקבוצות בבית. </w:t>
      </w:r>
    </w:p>
    <w:p w14:paraId="09BD5A54" w14:textId="77777777" w:rsidR="00F43A8E" w:rsidRPr="00F43A8E" w:rsidRDefault="00F43A8E" w:rsidP="00F43A8E">
      <w:pPr>
        <w:bidi/>
        <w:ind w:firstLine="567"/>
        <w:jc w:val="both"/>
        <w:rPr>
          <w:rFonts w:cs="David" w:hint="cs"/>
          <w:rtl/>
        </w:rPr>
      </w:pPr>
    </w:p>
    <w:p w14:paraId="403F07AE" w14:textId="77777777" w:rsidR="00F43A8E" w:rsidRPr="00F43A8E" w:rsidRDefault="00F43A8E" w:rsidP="00F43A8E">
      <w:pPr>
        <w:pStyle w:val="Heading5"/>
        <w:rPr>
          <w:rFonts w:hint="cs"/>
          <w:rtl/>
        </w:rPr>
      </w:pPr>
      <w:r w:rsidRPr="00F43A8E">
        <w:rPr>
          <w:rFonts w:hint="cs"/>
          <w:u w:val="single"/>
          <w:rtl/>
        </w:rPr>
        <w:t>יואל חסון:</w:t>
      </w:r>
    </w:p>
    <w:p w14:paraId="4D167CC5" w14:textId="77777777" w:rsidR="00F43A8E" w:rsidRPr="00F43A8E" w:rsidRDefault="00F43A8E" w:rsidP="00F43A8E">
      <w:pPr>
        <w:pStyle w:val="Heading5"/>
        <w:rPr>
          <w:rFonts w:hint="cs"/>
          <w:rtl/>
        </w:rPr>
      </w:pPr>
    </w:p>
    <w:p w14:paraId="72BD743F" w14:textId="77777777" w:rsidR="00F43A8E" w:rsidRPr="00F43A8E" w:rsidRDefault="00F43A8E" w:rsidP="00F43A8E">
      <w:pPr>
        <w:bidi/>
        <w:jc w:val="both"/>
        <w:rPr>
          <w:rFonts w:cs="David" w:hint="cs"/>
          <w:rtl/>
        </w:rPr>
      </w:pPr>
      <w:r w:rsidRPr="00F43A8E">
        <w:rPr>
          <w:rFonts w:cs="David" w:hint="cs"/>
          <w:rtl/>
        </w:rPr>
        <w:tab/>
        <w:t>סמל מדינת ישראל? מי שהוא חבר בכנסת ישראל הוא לא מקבל את סמל המדינה?</w:t>
      </w:r>
    </w:p>
    <w:p w14:paraId="69217731" w14:textId="77777777" w:rsidR="00F43A8E" w:rsidRPr="00F43A8E" w:rsidRDefault="00F43A8E" w:rsidP="00F43A8E">
      <w:pPr>
        <w:bidi/>
        <w:jc w:val="both"/>
        <w:rPr>
          <w:rFonts w:cs="David" w:hint="cs"/>
          <w:rtl/>
        </w:rPr>
      </w:pPr>
    </w:p>
    <w:p w14:paraId="43E678A1"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7BAE8C8E" w14:textId="77777777" w:rsidR="00F43A8E" w:rsidRPr="00F43A8E" w:rsidRDefault="00F43A8E" w:rsidP="00F43A8E">
      <w:pPr>
        <w:pStyle w:val="Heading5"/>
        <w:rPr>
          <w:rFonts w:hint="cs"/>
          <w:rtl/>
        </w:rPr>
      </w:pPr>
    </w:p>
    <w:p w14:paraId="72531C25" w14:textId="77777777" w:rsidR="00F43A8E" w:rsidRPr="00F43A8E" w:rsidRDefault="00F43A8E" w:rsidP="00F43A8E">
      <w:pPr>
        <w:bidi/>
        <w:jc w:val="both"/>
        <w:rPr>
          <w:rFonts w:cs="David" w:hint="cs"/>
          <w:rtl/>
        </w:rPr>
      </w:pPr>
      <w:r w:rsidRPr="00F43A8E">
        <w:rPr>
          <w:rFonts w:cs="David" w:hint="cs"/>
          <w:rtl/>
        </w:rPr>
        <w:tab/>
        <w:t>אני אפילו רואה חדירה לתחום הפרט, כיוון שאני חושבת שהלבוש של הפרט, לרבות הסימבולים שהוא עונש על בגדיו, הם מתחום חירויות הפרט שהוא יכול לברור אותן לעצמו, ובוודאי לא לקבל אותן בכפייה. גם אני מצטרפת לחוסר המשמעת של חלק מחבריי ומודיעה חד-משמעית, שאם החוק הזה יעבור אין לי שמץ של כוונה לענוד את הסיכה הזאת.</w:t>
      </w:r>
    </w:p>
    <w:p w14:paraId="796B9B51" w14:textId="77777777" w:rsidR="00F43A8E" w:rsidRPr="00F43A8E" w:rsidRDefault="00F43A8E" w:rsidP="00F43A8E">
      <w:pPr>
        <w:bidi/>
        <w:jc w:val="both"/>
        <w:rPr>
          <w:rFonts w:cs="David" w:hint="cs"/>
          <w:rtl/>
        </w:rPr>
      </w:pPr>
    </w:p>
    <w:p w14:paraId="30327793" w14:textId="77777777" w:rsidR="00F43A8E" w:rsidRPr="00F43A8E" w:rsidRDefault="00F43A8E" w:rsidP="00F43A8E">
      <w:pPr>
        <w:bidi/>
        <w:jc w:val="both"/>
        <w:rPr>
          <w:rFonts w:cs="David" w:hint="cs"/>
          <w:rtl/>
        </w:rPr>
      </w:pPr>
      <w:r w:rsidRPr="00F43A8E">
        <w:rPr>
          <w:rFonts w:cs="David" w:hint="cs"/>
          <w:rtl/>
        </w:rPr>
        <w:tab/>
        <w:t xml:space="preserve">אני מבקשת להעביר את הדיון לוועדה לזכויות הילד. אני מבטיחה, אגב, לדון בנושא בכובד ראש. אני לא אומרת את זה בציניות. חבר הכנסת מילר, אתה חבר בוועדה. אני מציעה שנזמין תלמידים וילדים ונדון בסימבוליים ובמשמעותם. </w:t>
      </w:r>
    </w:p>
    <w:p w14:paraId="1B2213B4" w14:textId="77777777" w:rsidR="00F43A8E" w:rsidRPr="00F43A8E" w:rsidRDefault="00F43A8E" w:rsidP="00F43A8E">
      <w:pPr>
        <w:bidi/>
        <w:jc w:val="both"/>
        <w:rPr>
          <w:rFonts w:cs="David" w:hint="cs"/>
          <w:rtl/>
        </w:rPr>
      </w:pPr>
    </w:p>
    <w:p w14:paraId="055A96F1"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F5D5804" w14:textId="77777777" w:rsidR="00F43A8E" w:rsidRPr="00F43A8E" w:rsidRDefault="00F43A8E" w:rsidP="00F43A8E">
      <w:pPr>
        <w:bidi/>
        <w:jc w:val="both"/>
        <w:rPr>
          <w:rFonts w:cs="David" w:hint="cs"/>
          <w:rtl/>
        </w:rPr>
      </w:pPr>
    </w:p>
    <w:p w14:paraId="3B0681B2" w14:textId="77777777" w:rsidR="00F43A8E" w:rsidRPr="00F43A8E" w:rsidRDefault="00F43A8E" w:rsidP="00F43A8E">
      <w:pPr>
        <w:bidi/>
        <w:jc w:val="both"/>
        <w:rPr>
          <w:rFonts w:cs="David" w:hint="cs"/>
          <w:rtl/>
        </w:rPr>
      </w:pPr>
      <w:r w:rsidRPr="00F43A8E">
        <w:rPr>
          <w:rFonts w:cs="David" w:hint="cs"/>
          <w:rtl/>
        </w:rPr>
        <w:tab/>
        <w:t xml:space="preserve">את לא יכולה להציע הצעה כזאת, גברתי, משום שלא נשמעה הצעה כזאת במליאה. </w:t>
      </w:r>
    </w:p>
    <w:p w14:paraId="03AA6767" w14:textId="77777777" w:rsidR="00F43A8E" w:rsidRPr="00F43A8E" w:rsidRDefault="00F43A8E" w:rsidP="00F43A8E">
      <w:pPr>
        <w:bidi/>
        <w:jc w:val="both"/>
        <w:rPr>
          <w:rFonts w:cs="David" w:hint="cs"/>
          <w:rtl/>
        </w:rPr>
      </w:pPr>
    </w:p>
    <w:p w14:paraId="3B4D96D0"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2A9F6C7A" w14:textId="77777777" w:rsidR="00F43A8E" w:rsidRPr="00F43A8E" w:rsidRDefault="00F43A8E" w:rsidP="00F43A8E">
      <w:pPr>
        <w:pStyle w:val="Heading5"/>
        <w:rPr>
          <w:rFonts w:hint="cs"/>
          <w:rtl/>
        </w:rPr>
      </w:pPr>
    </w:p>
    <w:p w14:paraId="41113FAA" w14:textId="77777777" w:rsidR="00F43A8E" w:rsidRPr="00F43A8E" w:rsidRDefault="00F43A8E" w:rsidP="00F43A8E">
      <w:pPr>
        <w:bidi/>
        <w:jc w:val="both"/>
        <w:rPr>
          <w:rFonts w:cs="David" w:hint="cs"/>
          <w:rtl/>
        </w:rPr>
      </w:pPr>
      <w:r w:rsidRPr="00F43A8E">
        <w:rPr>
          <w:rFonts w:cs="David" w:hint="cs"/>
          <w:rtl/>
        </w:rPr>
        <w:tab/>
        <w:t>בכל זאת אני מציעה.</w:t>
      </w:r>
    </w:p>
    <w:p w14:paraId="4DC43134" w14:textId="77777777" w:rsidR="00F43A8E" w:rsidRPr="00F43A8E" w:rsidRDefault="00F43A8E" w:rsidP="00F43A8E">
      <w:pPr>
        <w:bidi/>
        <w:jc w:val="both"/>
        <w:rPr>
          <w:rFonts w:cs="David" w:hint="cs"/>
          <w:rtl/>
        </w:rPr>
      </w:pPr>
    </w:p>
    <w:p w14:paraId="7AA06690"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68B97DF" w14:textId="77777777" w:rsidR="00F43A8E" w:rsidRPr="00F43A8E" w:rsidRDefault="00F43A8E" w:rsidP="00F43A8E">
      <w:pPr>
        <w:bidi/>
        <w:jc w:val="both"/>
        <w:rPr>
          <w:rFonts w:cs="David" w:hint="cs"/>
          <w:rtl/>
        </w:rPr>
      </w:pPr>
    </w:p>
    <w:p w14:paraId="644E4610" w14:textId="77777777" w:rsidR="00F43A8E" w:rsidRPr="00F43A8E" w:rsidRDefault="00F43A8E" w:rsidP="00F43A8E">
      <w:pPr>
        <w:bidi/>
        <w:jc w:val="both"/>
        <w:rPr>
          <w:rFonts w:cs="David" w:hint="cs"/>
          <w:rtl/>
        </w:rPr>
      </w:pPr>
      <w:r w:rsidRPr="00F43A8E">
        <w:rPr>
          <w:rFonts w:cs="David" w:hint="cs"/>
          <w:rtl/>
        </w:rPr>
        <w:tab/>
        <w:t xml:space="preserve">חבר הכנסת אביגדור </w:t>
      </w:r>
      <w:proofErr w:type="spellStart"/>
      <w:r w:rsidRPr="00F43A8E">
        <w:rPr>
          <w:rFonts w:cs="David" w:hint="cs"/>
          <w:rtl/>
        </w:rPr>
        <w:t>יצחקי</w:t>
      </w:r>
      <w:proofErr w:type="spellEnd"/>
      <w:r w:rsidRPr="00F43A8E">
        <w:rPr>
          <w:rFonts w:cs="David" w:hint="cs"/>
          <w:rtl/>
        </w:rPr>
        <w:t xml:space="preserve">, בבקשה. </w:t>
      </w:r>
      <w:r w:rsidRPr="00F43A8E">
        <w:rPr>
          <w:rFonts w:cs="David" w:hint="cs"/>
          <w:rtl/>
        </w:rPr>
        <w:tab/>
        <w:t xml:space="preserve"> </w:t>
      </w:r>
    </w:p>
    <w:p w14:paraId="29E2BDFD" w14:textId="77777777" w:rsidR="00F43A8E" w:rsidRPr="00F43A8E" w:rsidRDefault="00F43A8E" w:rsidP="00F43A8E">
      <w:pPr>
        <w:bidi/>
        <w:jc w:val="both"/>
        <w:rPr>
          <w:rFonts w:cs="David" w:hint="cs"/>
          <w:rtl/>
        </w:rPr>
      </w:pPr>
    </w:p>
    <w:p w14:paraId="7A9F5525"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4D925C29" w14:textId="77777777" w:rsidR="00F43A8E" w:rsidRPr="00F43A8E" w:rsidRDefault="00F43A8E" w:rsidP="00F43A8E">
      <w:pPr>
        <w:pStyle w:val="Heading5"/>
        <w:rPr>
          <w:rFonts w:hint="cs"/>
          <w:rtl/>
        </w:rPr>
      </w:pPr>
    </w:p>
    <w:p w14:paraId="02E66425" w14:textId="77777777" w:rsidR="00F43A8E" w:rsidRPr="00F43A8E" w:rsidRDefault="00F43A8E" w:rsidP="00F43A8E">
      <w:pPr>
        <w:bidi/>
        <w:jc w:val="both"/>
        <w:rPr>
          <w:rFonts w:cs="David" w:hint="cs"/>
          <w:rtl/>
        </w:rPr>
      </w:pPr>
      <w:r w:rsidRPr="00F43A8E">
        <w:rPr>
          <w:rFonts w:cs="David" w:hint="cs"/>
          <w:rtl/>
        </w:rPr>
        <w:tab/>
        <w:t xml:space="preserve">אני חושב שההצעה לדון בזה בוועדה לזכויות הילד היא לא רצינית. אני חושב שלסימבוליקה גם יש משמעות. ביקרתי בשבוע שעבר בפרלמנט שבו חברי הפרלמנט הולכים עם סיכה. </w:t>
      </w:r>
    </w:p>
    <w:p w14:paraId="5B9C8B59" w14:textId="77777777" w:rsidR="00F43A8E" w:rsidRPr="00F43A8E" w:rsidRDefault="00F43A8E" w:rsidP="00F43A8E">
      <w:pPr>
        <w:bidi/>
        <w:jc w:val="both"/>
        <w:rPr>
          <w:rFonts w:cs="David" w:hint="cs"/>
          <w:rtl/>
        </w:rPr>
      </w:pPr>
    </w:p>
    <w:p w14:paraId="1F9AC01C" w14:textId="77777777" w:rsidR="00F43A8E" w:rsidRPr="00F43A8E" w:rsidRDefault="00F43A8E" w:rsidP="00F43A8E">
      <w:pPr>
        <w:bidi/>
        <w:jc w:val="both"/>
        <w:rPr>
          <w:rFonts w:cs="David" w:hint="cs"/>
          <w:u w:val="single"/>
          <w:rtl/>
        </w:rPr>
      </w:pPr>
      <w:r w:rsidRPr="00F43A8E">
        <w:rPr>
          <w:rFonts w:cs="David" w:hint="cs"/>
          <w:u w:val="single"/>
          <w:rtl/>
        </w:rPr>
        <w:t>מאיר פרוש:</w:t>
      </w:r>
    </w:p>
    <w:p w14:paraId="0EC8B66F" w14:textId="77777777" w:rsidR="00F43A8E" w:rsidRPr="00F43A8E" w:rsidRDefault="00F43A8E" w:rsidP="00F43A8E">
      <w:pPr>
        <w:bidi/>
        <w:jc w:val="both"/>
        <w:rPr>
          <w:rFonts w:cs="David" w:hint="cs"/>
          <w:u w:val="single"/>
        </w:rPr>
      </w:pPr>
    </w:p>
    <w:p w14:paraId="450B8602" w14:textId="77777777" w:rsidR="00F43A8E" w:rsidRPr="00F43A8E" w:rsidRDefault="00F43A8E" w:rsidP="00F43A8E">
      <w:pPr>
        <w:bidi/>
        <w:jc w:val="both"/>
        <w:rPr>
          <w:rFonts w:cs="David" w:hint="cs"/>
          <w:rtl/>
        </w:rPr>
      </w:pPr>
      <w:r w:rsidRPr="00F43A8E">
        <w:rPr>
          <w:rFonts w:cs="David" w:hint="cs"/>
          <w:rtl/>
        </w:rPr>
        <w:tab/>
        <w:t xml:space="preserve"> אבל לא בכפייה. </w:t>
      </w:r>
    </w:p>
    <w:p w14:paraId="6620D1B7" w14:textId="77777777" w:rsidR="00F43A8E" w:rsidRPr="00F43A8E" w:rsidRDefault="00F43A8E" w:rsidP="00F43A8E">
      <w:pPr>
        <w:bidi/>
        <w:jc w:val="both"/>
        <w:rPr>
          <w:rFonts w:cs="David" w:hint="cs"/>
          <w:rtl/>
        </w:rPr>
      </w:pPr>
    </w:p>
    <w:p w14:paraId="141A5544" w14:textId="77777777" w:rsidR="00F43A8E" w:rsidRPr="00F43A8E" w:rsidRDefault="00F43A8E" w:rsidP="00F43A8E">
      <w:pPr>
        <w:pStyle w:val="Heading5"/>
        <w:rPr>
          <w:rFonts w:hint="cs"/>
          <w:rtl/>
        </w:rPr>
      </w:pPr>
      <w:r w:rsidRPr="00F43A8E">
        <w:rPr>
          <w:rFonts w:hint="cs"/>
          <w:u w:val="single"/>
          <w:rtl/>
        </w:rPr>
        <w:t>יואל חסון:</w:t>
      </w:r>
    </w:p>
    <w:p w14:paraId="5145C7E0" w14:textId="77777777" w:rsidR="00F43A8E" w:rsidRPr="00F43A8E" w:rsidRDefault="00F43A8E" w:rsidP="00F43A8E">
      <w:pPr>
        <w:pStyle w:val="Heading5"/>
        <w:rPr>
          <w:rFonts w:hint="cs"/>
          <w:rtl/>
        </w:rPr>
      </w:pPr>
    </w:p>
    <w:p w14:paraId="7D11C2B9" w14:textId="77777777" w:rsidR="00F43A8E" w:rsidRPr="00F43A8E" w:rsidRDefault="00F43A8E" w:rsidP="00F43A8E">
      <w:pPr>
        <w:bidi/>
        <w:jc w:val="both"/>
        <w:rPr>
          <w:rFonts w:cs="David" w:hint="cs"/>
          <w:rtl/>
        </w:rPr>
      </w:pPr>
      <w:r w:rsidRPr="00F43A8E">
        <w:rPr>
          <w:rFonts w:cs="David" w:hint="cs"/>
          <w:rtl/>
        </w:rPr>
        <w:tab/>
        <w:t>יותר מזה, זה רקום על הז'קט.</w:t>
      </w:r>
    </w:p>
    <w:p w14:paraId="2D68380E" w14:textId="77777777" w:rsidR="00F43A8E" w:rsidRPr="00F43A8E" w:rsidRDefault="00F43A8E" w:rsidP="00F43A8E">
      <w:pPr>
        <w:bidi/>
        <w:jc w:val="both"/>
        <w:rPr>
          <w:rFonts w:cs="David" w:hint="cs"/>
          <w:rtl/>
        </w:rPr>
      </w:pPr>
    </w:p>
    <w:p w14:paraId="123B4CE0"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0800F469" w14:textId="77777777" w:rsidR="00F43A8E" w:rsidRPr="00F43A8E" w:rsidRDefault="00F43A8E" w:rsidP="00F43A8E">
      <w:pPr>
        <w:bidi/>
        <w:jc w:val="both"/>
        <w:rPr>
          <w:rFonts w:cs="David" w:hint="cs"/>
          <w:u w:val="single"/>
          <w:rtl/>
        </w:rPr>
      </w:pPr>
    </w:p>
    <w:p w14:paraId="27AD1B1D" w14:textId="77777777" w:rsidR="00F43A8E" w:rsidRPr="00F43A8E" w:rsidRDefault="00F43A8E" w:rsidP="00F43A8E">
      <w:pPr>
        <w:bidi/>
        <w:jc w:val="both"/>
        <w:rPr>
          <w:rFonts w:cs="David" w:hint="cs"/>
          <w:rtl/>
        </w:rPr>
      </w:pPr>
      <w:r w:rsidRPr="00F43A8E">
        <w:rPr>
          <w:rFonts w:cs="David" w:hint="cs"/>
          <w:rtl/>
        </w:rPr>
        <w:tab/>
        <w:t xml:space="preserve">ברוב הפרלמנטים באירופה לא הולכים עם סיכות. ברוב המדינות יוצאי ברית-המועצות לשעבר לא הולכים עם סיכות. </w:t>
      </w:r>
    </w:p>
    <w:p w14:paraId="36F5FF80" w14:textId="77777777" w:rsidR="00F43A8E" w:rsidRPr="00F43A8E" w:rsidRDefault="00F43A8E" w:rsidP="00F43A8E">
      <w:pPr>
        <w:bidi/>
        <w:jc w:val="both"/>
        <w:rPr>
          <w:rFonts w:cs="David" w:hint="cs"/>
          <w:rtl/>
        </w:rPr>
      </w:pPr>
    </w:p>
    <w:p w14:paraId="1657B4C8"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3DBF29FC" w14:textId="77777777" w:rsidR="00F43A8E" w:rsidRPr="00F43A8E" w:rsidRDefault="00F43A8E" w:rsidP="00F43A8E">
      <w:pPr>
        <w:bidi/>
        <w:jc w:val="both"/>
        <w:rPr>
          <w:rFonts w:cs="David" w:hint="cs"/>
          <w:rtl/>
        </w:rPr>
      </w:pPr>
    </w:p>
    <w:p w14:paraId="69BA6D67" w14:textId="77777777" w:rsidR="00F43A8E" w:rsidRPr="00F43A8E" w:rsidRDefault="00F43A8E" w:rsidP="00F43A8E">
      <w:pPr>
        <w:bidi/>
        <w:jc w:val="both"/>
        <w:rPr>
          <w:rFonts w:cs="David" w:hint="cs"/>
          <w:rtl/>
        </w:rPr>
      </w:pPr>
      <w:r w:rsidRPr="00F43A8E">
        <w:rPr>
          <w:rFonts w:cs="David" w:hint="cs"/>
          <w:rtl/>
        </w:rPr>
        <w:tab/>
        <w:t xml:space="preserve">אנחנו צריכים רק לקבוע. </w:t>
      </w:r>
    </w:p>
    <w:p w14:paraId="300405D9" w14:textId="77777777" w:rsidR="00F43A8E" w:rsidRPr="00F43A8E" w:rsidRDefault="00F43A8E" w:rsidP="00F43A8E">
      <w:pPr>
        <w:bidi/>
        <w:jc w:val="both"/>
        <w:rPr>
          <w:rFonts w:cs="David" w:hint="cs"/>
          <w:rtl/>
        </w:rPr>
      </w:pPr>
    </w:p>
    <w:p w14:paraId="25613238" w14:textId="77777777" w:rsidR="00F43A8E" w:rsidRPr="00F43A8E" w:rsidRDefault="00F43A8E" w:rsidP="00F43A8E">
      <w:pPr>
        <w:bidi/>
        <w:jc w:val="both"/>
        <w:rPr>
          <w:rFonts w:cs="David" w:hint="cs"/>
          <w:rtl/>
        </w:rPr>
      </w:pPr>
      <w:r w:rsidRPr="00F43A8E">
        <w:rPr>
          <w:rFonts w:cs="David" w:hint="cs"/>
          <w:u w:val="single"/>
          <w:rtl/>
        </w:rPr>
        <w:t>יעקב כהן:</w:t>
      </w:r>
    </w:p>
    <w:p w14:paraId="1CD066C3" w14:textId="77777777" w:rsidR="00F43A8E" w:rsidRPr="00F43A8E" w:rsidRDefault="00F43A8E" w:rsidP="00F43A8E">
      <w:pPr>
        <w:bidi/>
        <w:jc w:val="both"/>
        <w:rPr>
          <w:rFonts w:cs="David" w:hint="cs"/>
          <w:rtl/>
        </w:rPr>
      </w:pPr>
    </w:p>
    <w:p w14:paraId="02030735" w14:textId="77777777" w:rsidR="00F43A8E" w:rsidRPr="00F43A8E" w:rsidRDefault="00F43A8E" w:rsidP="00F43A8E">
      <w:pPr>
        <w:bidi/>
        <w:jc w:val="both"/>
        <w:rPr>
          <w:rFonts w:cs="David" w:hint="cs"/>
          <w:rtl/>
        </w:rPr>
      </w:pPr>
      <w:r w:rsidRPr="00F43A8E">
        <w:rPr>
          <w:rFonts w:cs="David" w:hint="cs"/>
          <w:rtl/>
        </w:rPr>
        <w:tab/>
        <w:t>אולי נעשה משאל-עם על דבר כזה קריטי.</w:t>
      </w:r>
    </w:p>
    <w:p w14:paraId="493830DA" w14:textId="77777777" w:rsidR="00F43A8E" w:rsidRPr="00F43A8E" w:rsidRDefault="00F43A8E" w:rsidP="00F43A8E">
      <w:pPr>
        <w:bidi/>
        <w:jc w:val="both"/>
        <w:rPr>
          <w:rFonts w:cs="David" w:hint="cs"/>
          <w:rtl/>
        </w:rPr>
      </w:pPr>
    </w:p>
    <w:p w14:paraId="0BB708AC"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07D46111" w14:textId="77777777" w:rsidR="00F43A8E" w:rsidRPr="00F43A8E" w:rsidRDefault="00F43A8E" w:rsidP="00F43A8E">
      <w:pPr>
        <w:pStyle w:val="Heading5"/>
        <w:rPr>
          <w:rFonts w:hint="cs"/>
          <w:rtl/>
        </w:rPr>
      </w:pPr>
    </w:p>
    <w:p w14:paraId="799C6D96" w14:textId="77777777" w:rsidR="00F43A8E" w:rsidRPr="00F43A8E" w:rsidRDefault="00F43A8E" w:rsidP="00F43A8E">
      <w:pPr>
        <w:bidi/>
        <w:jc w:val="both"/>
        <w:rPr>
          <w:rFonts w:cs="David" w:hint="cs"/>
          <w:rtl/>
        </w:rPr>
      </w:pPr>
      <w:r w:rsidRPr="00F43A8E">
        <w:rPr>
          <w:rFonts w:cs="David" w:hint="cs"/>
          <w:rtl/>
        </w:rPr>
        <w:tab/>
        <w:t xml:space="preserve">אני לא חושב שהצעת החוק הזאת היא לא ראויה. היא הצעה ראויה. יחד עם זה, צריך לבדוק את ההיתכנות של כל דבר. חבר הכנסת מילר, גם אני מתנגד להצעה, משום שאני לא שם עליי שום דבר. אתנגד להצעה הזאת, כי אני חושב שהיא לא פרקטית בציבוריות הישראלית, היא גם לא פרקטית בהרכב חברי הכנסת הנוכחית. אם להצעת חוק יש היתכנות, שווה ללכת עליה. אבל אם רואים שיש התנגדות גורפת, אני לא חושבת שכדאי להמשיך בזה. אני מציע שוועדת הכנסת תדון בהצעת החוק, זה המקום הראוי. אבל אני אשוחח בנפרד עם חבר הכנסת מילר. </w:t>
      </w:r>
    </w:p>
    <w:p w14:paraId="01251E57" w14:textId="77777777" w:rsidR="00F43A8E" w:rsidRPr="00F43A8E" w:rsidRDefault="00F43A8E" w:rsidP="00F43A8E">
      <w:pPr>
        <w:bidi/>
        <w:jc w:val="both"/>
        <w:rPr>
          <w:rFonts w:cs="David" w:hint="cs"/>
          <w:rtl/>
        </w:rPr>
      </w:pPr>
    </w:p>
    <w:p w14:paraId="0809930D"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25B09FA" w14:textId="77777777" w:rsidR="00F43A8E" w:rsidRPr="00F43A8E" w:rsidRDefault="00F43A8E" w:rsidP="00F43A8E">
      <w:pPr>
        <w:bidi/>
        <w:jc w:val="both"/>
        <w:rPr>
          <w:rFonts w:cs="David" w:hint="cs"/>
          <w:rtl/>
        </w:rPr>
      </w:pPr>
    </w:p>
    <w:p w14:paraId="299AA043" w14:textId="77777777" w:rsidR="00F43A8E" w:rsidRPr="00F43A8E" w:rsidRDefault="00F43A8E" w:rsidP="00F43A8E">
      <w:pPr>
        <w:bidi/>
        <w:jc w:val="both"/>
        <w:rPr>
          <w:rFonts w:cs="David" w:hint="cs"/>
          <w:rtl/>
        </w:rPr>
      </w:pPr>
      <w:r w:rsidRPr="00F43A8E">
        <w:rPr>
          <w:rFonts w:cs="David" w:hint="cs"/>
          <w:rtl/>
        </w:rPr>
        <w:tab/>
        <w:t>אני מודה לך, אדוני. מי בעד להעביר את הדיון בהצעת החוק לוועדת הכנסת? מי נגד? מי נמנע?</w:t>
      </w:r>
    </w:p>
    <w:p w14:paraId="2C0303E1" w14:textId="77777777" w:rsidR="00F43A8E" w:rsidRPr="00F43A8E" w:rsidRDefault="00F43A8E" w:rsidP="00F43A8E">
      <w:pPr>
        <w:bidi/>
        <w:jc w:val="center"/>
        <w:rPr>
          <w:rFonts w:cs="David" w:hint="cs"/>
          <w:rtl/>
        </w:rPr>
      </w:pPr>
    </w:p>
    <w:p w14:paraId="0AB8AAE7" w14:textId="77777777" w:rsidR="00F43A8E" w:rsidRPr="00F43A8E" w:rsidRDefault="00F43A8E" w:rsidP="00F43A8E">
      <w:pPr>
        <w:bidi/>
        <w:jc w:val="center"/>
        <w:rPr>
          <w:rFonts w:cs="David" w:hint="cs"/>
          <w:rtl/>
        </w:rPr>
      </w:pPr>
      <w:r w:rsidRPr="00F43A8E">
        <w:rPr>
          <w:rFonts w:cs="David" w:hint="cs"/>
          <w:rtl/>
        </w:rPr>
        <w:t>ה צ ב ע ה</w:t>
      </w:r>
    </w:p>
    <w:p w14:paraId="6981236D" w14:textId="77777777" w:rsidR="00F43A8E" w:rsidRPr="00F43A8E" w:rsidRDefault="00F43A8E" w:rsidP="00F43A8E">
      <w:pPr>
        <w:bidi/>
        <w:jc w:val="center"/>
        <w:rPr>
          <w:rFonts w:cs="David" w:hint="cs"/>
          <w:rtl/>
        </w:rPr>
      </w:pPr>
      <w:r w:rsidRPr="00F43A8E">
        <w:rPr>
          <w:rFonts w:cs="David" w:hint="cs"/>
          <w:rtl/>
        </w:rPr>
        <w:t>בעד - 15</w:t>
      </w:r>
    </w:p>
    <w:p w14:paraId="1A38FFB1" w14:textId="77777777" w:rsidR="00F43A8E" w:rsidRPr="00F43A8E" w:rsidRDefault="00F43A8E" w:rsidP="00F43A8E">
      <w:pPr>
        <w:bidi/>
        <w:jc w:val="center"/>
        <w:rPr>
          <w:rFonts w:cs="David" w:hint="cs"/>
          <w:rtl/>
        </w:rPr>
      </w:pPr>
      <w:r w:rsidRPr="00F43A8E">
        <w:rPr>
          <w:rFonts w:cs="David" w:hint="cs"/>
          <w:rtl/>
        </w:rPr>
        <w:t>נגד - 1</w:t>
      </w:r>
    </w:p>
    <w:p w14:paraId="17B5DCC8"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36E38FF7" w14:textId="77777777" w:rsidR="00F43A8E" w:rsidRPr="00F43A8E" w:rsidRDefault="00F43A8E" w:rsidP="00F43A8E">
      <w:pPr>
        <w:bidi/>
        <w:jc w:val="both"/>
        <w:rPr>
          <w:rFonts w:cs="David" w:hint="cs"/>
          <w:rtl/>
        </w:rPr>
      </w:pPr>
    </w:p>
    <w:p w14:paraId="5316D01E" w14:textId="77777777" w:rsidR="00F43A8E" w:rsidRPr="00F43A8E" w:rsidRDefault="00F43A8E" w:rsidP="00F43A8E">
      <w:pPr>
        <w:bidi/>
        <w:jc w:val="both"/>
        <w:rPr>
          <w:rFonts w:cs="David" w:hint="cs"/>
          <w:rtl/>
        </w:rPr>
      </w:pPr>
      <w:r w:rsidRPr="00F43A8E">
        <w:rPr>
          <w:rFonts w:cs="David" w:hint="cs"/>
          <w:rtl/>
        </w:rPr>
        <w:tab/>
        <w:t xml:space="preserve">15 בעד, מתנגד אחד, אין נמנעים. לפיכך אני קובעת שהצעת החוק תועבר לדיון בוועדת הכנסת. </w:t>
      </w:r>
    </w:p>
    <w:p w14:paraId="2D3B037D" w14:textId="77777777" w:rsidR="00F43A8E" w:rsidRPr="00F43A8E" w:rsidRDefault="00F43A8E" w:rsidP="00F43A8E">
      <w:pPr>
        <w:bidi/>
        <w:jc w:val="both"/>
        <w:rPr>
          <w:rFonts w:cs="David" w:hint="cs"/>
          <w:rtl/>
        </w:rPr>
      </w:pPr>
      <w:r w:rsidRPr="00F43A8E">
        <w:rPr>
          <w:rFonts w:cs="David"/>
          <w:rtl/>
        </w:rPr>
        <w:br w:type="page"/>
      </w:r>
    </w:p>
    <w:p w14:paraId="4C019E2A" w14:textId="77777777" w:rsidR="00F43A8E" w:rsidRPr="00F43A8E" w:rsidRDefault="00F43A8E" w:rsidP="00F43A8E">
      <w:pPr>
        <w:bidi/>
        <w:jc w:val="center"/>
        <w:rPr>
          <w:rFonts w:cs="David" w:hint="cs"/>
          <w:b/>
          <w:bCs/>
          <w:rtl/>
        </w:rPr>
      </w:pPr>
      <w:r w:rsidRPr="00F43A8E">
        <w:rPr>
          <w:rFonts w:cs="David" w:hint="cs"/>
          <w:b/>
          <w:bCs/>
          <w:rtl/>
        </w:rPr>
        <w:t>8. בקשת הממשלה להקדמת הדיון בהצעת חוק משק החשמל</w:t>
      </w:r>
    </w:p>
    <w:p w14:paraId="751D7D3B" w14:textId="77777777" w:rsidR="00F43A8E" w:rsidRPr="00F43A8E" w:rsidRDefault="00F43A8E" w:rsidP="00F43A8E">
      <w:pPr>
        <w:bidi/>
        <w:jc w:val="center"/>
        <w:rPr>
          <w:rFonts w:cs="David" w:hint="cs"/>
          <w:b/>
          <w:bCs/>
          <w:u w:val="single"/>
          <w:rtl/>
        </w:rPr>
      </w:pPr>
      <w:r w:rsidRPr="00F43A8E">
        <w:rPr>
          <w:rFonts w:cs="David" w:hint="cs"/>
          <w:b/>
          <w:bCs/>
          <w:u w:val="single"/>
          <w:rtl/>
        </w:rPr>
        <w:t xml:space="preserve">(תיקון מס' 5), </w:t>
      </w:r>
      <w:proofErr w:type="spellStart"/>
      <w:r w:rsidRPr="00F43A8E">
        <w:rPr>
          <w:rFonts w:cs="David" w:hint="cs"/>
          <w:b/>
          <w:bCs/>
          <w:u w:val="single"/>
          <w:rtl/>
        </w:rPr>
        <w:t>התשס"ז</w:t>
      </w:r>
      <w:proofErr w:type="spellEnd"/>
      <w:r w:rsidRPr="00F43A8E">
        <w:rPr>
          <w:rFonts w:cs="David" w:hint="cs"/>
          <w:b/>
          <w:bCs/>
          <w:u w:val="single"/>
          <w:rtl/>
        </w:rPr>
        <w:t>-2007, לפני הקריאה הראשונה</w:t>
      </w:r>
    </w:p>
    <w:p w14:paraId="075A47AF" w14:textId="77777777" w:rsidR="00F43A8E" w:rsidRPr="00F43A8E" w:rsidRDefault="00F43A8E" w:rsidP="00F43A8E">
      <w:pPr>
        <w:bidi/>
        <w:jc w:val="both"/>
        <w:rPr>
          <w:rFonts w:cs="David" w:hint="cs"/>
          <w:rtl/>
        </w:rPr>
      </w:pPr>
    </w:p>
    <w:p w14:paraId="2D7CB2CE"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23E46573" w14:textId="77777777" w:rsidR="00F43A8E" w:rsidRPr="00F43A8E" w:rsidRDefault="00F43A8E" w:rsidP="00F43A8E">
      <w:pPr>
        <w:bidi/>
        <w:jc w:val="both"/>
        <w:rPr>
          <w:rFonts w:cs="David" w:hint="cs"/>
          <w:rtl/>
        </w:rPr>
      </w:pPr>
    </w:p>
    <w:p w14:paraId="0C14B3BD" w14:textId="77777777" w:rsidR="00F43A8E" w:rsidRPr="00F43A8E" w:rsidRDefault="00F43A8E" w:rsidP="00F43A8E">
      <w:pPr>
        <w:bidi/>
        <w:jc w:val="both"/>
        <w:rPr>
          <w:rFonts w:cs="David" w:hint="cs"/>
          <w:rtl/>
        </w:rPr>
      </w:pPr>
      <w:r w:rsidRPr="00F43A8E">
        <w:rPr>
          <w:rFonts w:cs="David" w:hint="cs"/>
          <w:rtl/>
        </w:rPr>
        <w:tab/>
        <w:t xml:space="preserve"> הנושא האחרון, בקשת הממשלה להקדמת הדיון בהצעת חוק משק החשמל (תיקון מס' 5), </w:t>
      </w:r>
      <w:proofErr w:type="spellStart"/>
      <w:r w:rsidRPr="00F43A8E">
        <w:rPr>
          <w:rFonts w:cs="David" w:hint="cs"/>
          <w:rtl/>
        </w:rPr>
        <w:t>התשס"ז</w:t>
      </w:r>
      <w:proofErr w:type="spellEnd"/>
      <w:r w:rsidRPr="00F43A8E">
        <w:rPr>
          <w:rFonts w:cs="David" w:hint="cs"/>
          <w:rtl/>
        </w:rPr>
        <w:t xml:space="preserve">-2007, לפני הקריאה הראשונה. </w:t>
      </w:r>
    </w:p>
    <w:p w14:paraId="11400DAA" w14:textId="77777777" w:rsidR="00F43A8E" w:rsidRPr="00F43A8E" w:rsidRDefault="00F43A8E" w:rsidP="00F43A8E">
      <w:pPr>
        <w:bidi/>
        <w:jc w:val="both"/>
        <w:rPr>
          <w:rFonts w:cs="David" w:hint="cs"/>
          <w:rtl/>
        </w:rPr>
      </w:pPr>
    </w:p>
    <w:p w14:paraId="6158E87B" w14:textId="77777777" w:rsidR="00F43A8E" w:rsidRPr="00F43A8E" w:rsidRDefault="00F43A8E" w:rsidP="00F43A8E">
      <w:pPr>
        <w:bidi/>
        <w:jc w:val="both"/>
        <w:rPr>
          <w:rFonts w:cs="David" w:hint="cs"/>
          <w:rtl/>
        </w:rPr>
      </w:pPr>
      <w:r w:rsidRPr="00F43A8E">
        <w:rPr>
          <w:rFonts w:cs="David" w:hint="cs"/>
          <w:rtl/>
        </w:rPr>
        <w:tab/>
        <w:t xml:space="preserve">קיבלתי אתמול מכתב ממזכיר הממשלה, בבקשה לפטור את הצעת חוק משק החשמל. יסביר אותה לוועדה המנכ"ל משרד התשתיות, מר חזי </w:t>
      </w:r>
      <w:proofErr w:type="spellStart"/>
      <w:r w:rsidRPr="00F43A8E">
        <w:rPr>
          <w:rFonts w:cs="David" w:hint="cs"/>
          <w:rtl/>
        </w:rPr>
        <w:t>קוגלר</w:t>
      </w:r>
      <w:proofErr w:type="spellEnd"/>
      <w:r w:rsidRPr="00F43A8E">
        <w:rPr>
          <w:rFonts w:cs="David" w:hint="cs"/>
          <w:rtl/>
        </w:rPr>
        <w:t xml:space="preserve">. </w:t>
      </w:r>
    </w:p>
    <w:p w14:paraId="2ADB9997" w14:textId="77777777" w:rsidR="00F43A8E" w:rsidRPr="00F43A8E" w:rsidRDefault="00F43A8E" w:rsidP="00F43A8E">
      <w:pPr>
        <w:bidi/>
        <w:jc w:val="both"/>
        <w:rPr>
          <w:rFonts w:cs="David" w:hint="cs"/>
          <w:rtl/>
        </w:rPr>
      </w:pPr>
    </w:p>
    <w:p w14:paraId="45A006B4" w14:textId="77777777" w:rsidR="00F43A8E" w:rsidRPr="00F43A8E" w:rsidRDefault="00F43A8E" w:rsidP="00F43A8E">
      <w:pPr>
        <w:bidi/>
        <w:jc w:val="both"/>
        <w:rPr>
          <w:rFonts w:cs="David" w:hint="cs"/>
          <w:rtl/>
        </w:rPr>
      </w:pPr>
      <w:r w:rsidRPr="00F43A8E">
        <w:rPr>
          <w:rFonts w:cs="David" w:hint="cs"/>
          <w:rtl/>
        </w:rPr>
        <w:tab/>
        <w:t xml:space="preserve">לשון המכתב: "אני מתכבד להגיש לכנסת את הצעת חוק משק החשמל (תיקון מס' 5), </w:t>
      </w:r>
      <w:proofErr w:type="spellStart"/>
      <w:r w:rsidRPr="00F43A8E">
        <w:rPr>
          <w:rFonts w:cs="David" w:hint="cs"/>
          <w:rtl/>
        </w:rPr>
        <w:t>התשס"ז</w:t>
      </w:r>
      <w:proofErr w:type="spellEnd"/>
      <w:r w:rsidRPr="00F43A8E">
        <w:rPr>
          <w:rFonts w:cs="David" w:hint="cs"/>
          <w:rtl/>
        </w:rPr>
        <w:t xml:space="preserve">-2007. בהתאם לסעיף 113(ג) מבקשת הממשלה כי ועדת הכנסת תחליט על הקדמת הדיון בהצעת החוק. עוד מבקשת הממשלה, בהתאם לסעיף 125 לתקנון הכנסת, כי ועדת הכנסת תתיר את הקריאה השנייה והשלישית בהצעת החוק ביום הנחתה על שולחן הכנסת על-ידי הוועדה בפניה היא תידון". </w:t>
      </w:r>
    </w:p>
    <w:p w14:paraId="272E00DB" w14:textId="77777777" w:rsidR="00F43A8E" w:rsidRPr="00F43A8E" w:rsidRDefault="00F43A8E" w:rsidP="00F43A8E">
      <w:pPr>
        <w:bidi/>
        <w:jc w:val="both"/>
        <w:rPr>
          <w:rFonts w:cs="David" w:hint="cs"/>
          <w:rtl/>
        </w:rPr>
      </w:pPr>
    </w:p>
    <w:p w14:paraId="2AE3A6C1" w14:textId="77777777" w:rsidR="00F43A8E" w:rsidRPr="00F43A8E" w:rsidRDefault="00F43A8E" w:rsidP="00F43A8E">
      <w:pPr>
        <w:bidi/>
        <w:jc w:val="both"/>
        <w:rPr>
          <w:rFonts w:cs="David" w:hint="cs"/>
          <w:rtl/>
        </w:rPr>
      </w:pPr>
      <w:r w:rsidRPr="00F43A8E">
        <w:rPr>
          <w:rFonts w:cs="David" w:hint="cs"/>
          <w:rtl/>
        </w:rPr>
        <w:tab/>
        <w:t xml:space="preserve">חבריי חברי הכנסת, נפתח את הנושא לדיון. ראשון הדוברים, מנכ"ל משרד התשתיות, בבקשה. </w:t>
      </w:r>
    </w:p>
    <w:p w14:paraId="7A8101BE" w14:textId="77777777" w:rsidR="00F43A8E" w:rsidRPr="00F43A8E" w:rsidRDefault="00F43A8E" w:rsidP="00F43A8E">
      <w:pPr>
        <w:bidi/>
        <w:jc w:val="both"/>
        <w:rPr>
          <w:rFonts w:cs="David" w:hint="cs"/>
          <w:rtl/>
        </w:rPr>
      </w:pPr>
    </w:p>
    <w:p w14:paraId="422CC8BD" w14:textId="77777777" w:rsidR="00F43A8E" w:rsidRPr="00F43A8E" w:rsidRDefault="00F43A8E" w:rsidP="00F43A8E">
      <w:pPr>
        <w:pStyle w:val="Heading1"/>
        <w:jc w:val="both"/>
        <w:rPr>
          <w:rFonts w:cs="David" w:hint="cs"/>
          <w:b/>
          <w:bCs/>
          <w:rtl/>
        </w:rPr>
      </w:pPr>
      <w:r w:rsidRPr="00F43A8E">
        <w:rPr>
          <w:rFonts w:cs="David" w:hint="cs"/>
          <w:b/>
          <w:bCs/>
          <w:rtl/>
        </w:rPr>
        <w:t xml:space="preserve">חזי </w:t>
      </w:r>
      <w:proofErr w:type="spellStart"/>
      <w:r w:rsidRPr="00F43A8E">
        <w:rPr>
          <w:rFonts w:cs="David" w:hint="cs"/>
          <w:b/>
          <w:bCs/>
          <w:rtl/>
        </w:rPr>
        <w:t>קוגלר</w:t>
      </w:r>
      <w:proofErr w:type="spellEnd"/>
      <w:r w:rsidRPr="00F43A8E">
        <w:rPr>
          <w:rFonts w:cs="David" w:hint="cs"/>
          <w:b/>
          <w:bCs/>
          <w:rtl/>
        </w:rPr>
        <w:t>:</w:t>
      </w:r>
    </w:p>
    <w:p w14:paraId="4B1DD818" w14:textId="77777777" w:rsidR="00F43A8E" w:rsidRPr="00F43A8E" w:rsidRDefault="00F43A8E" w:rsidP="00F43A8E">
      <w:pPr>
        <w:bidi/>
        <w:jc w:val="both"/>
        <w:rPr>
          <w:rFonts w:cs="David" w:hint="cs"/>
          <w:rtl/>
        </w:rPr>
      </w:pPr>
    </w:p>
    <w:p w14:paraId="52F7FDF7" w14:textId="77777777" w:rsidR="00F43A8E" w:rsidRPr="00F43A8E" w:rsidRDefault="00F43A8E" w:rsidP="00F43A8E">
      <w:pPr>
        <w:bidi/>
        <w:jc w:val="both"/>
        <w:rPr>
          <w:rFonts w:cs="David" w:hint="cs"/>
          <w:rtl/>
        </w:rPr>
      </w:pPr>
      <w:r w:rsidRPr="00F43A8E">
        <w:rPr>
          <w:rFonts w:cs="David" w:hint="cs"/>
          <w:rtl/>
        </w:rPr>
        <w:tab/>
        <w:t>גברתי יושבת-ראש הוועדה, על-פי החוק מותר לייצר ולספק חשמל רק תחת משטר של רישיונות. מאחר שהרישיונות הקיימים של חברת החשמל פוקעים ב-3 במארס 2007, יש צורך לחדש או להאריך את הרשימות הקיימות באמצעות התיקון לחוק שאנחנו מניחים בפניכם. כמובן, הדבר דחוף. אחרת זה בלתי חוקי להמשיך לספק חשמל לכלל הציבור.</w:t>
      </w:r>
    </w:p>
    <w:p w14:paraId="0ED6C021" w14:textId="77777777" w:rsidR="00F43A8E" w:rsidRPr="00F43A8E" w:rsidRDefault="00F43A8E" w:rsidP="00F43A8E">
      <w:pPr>
        <w:bidi/>
        <w:jc w:val="both"/>
        <w:rPr>
          <w:rFonts w:cs="David" w:hint="cs"/>
          <w:rtl/>
        </w:rPr>
      </w:pPr>
    </w:p>
    <w:p w14:paraId="5F956BD5" w14:textId="77777777" w:rsidR="00F43A8E" w:rsidRPr="00F43A8E" w:rsidRDefault="00F43A8E" w:rsidP="00F43A8E">
      <w:pPr>
        <w:bidi/>
        <w:jc w:val="both"/>
        <w:rPr>
          <w:rFonts w:cs="David" w:hint="cs"/>
          <w:rtl/>
        </w:rPr>
      </w:pPr>
      <w:r w:rsidRPr="00F43A8E">
        <w:rPr>
          <w:rFonts w:cs="David" w:hint="cs"/>
          <w:u w:val="single"/>
          <w:rtl/>
        </w:rPr>
        <w:t>דוד טל:</w:t>
      </w:r>
    </w:p>
    <w:p w14:paraId="0256ACEA" w14:textId="77777777" w:rsidR="00F43A8E" w:rsidRPr="00F43A8E" w:rsidRDefault="00F43A8E" w:rsidP="00F43A8E">
      <w:pPr>
        <w:bidi/>
        <w:jc w:val="both"/>
        <w:rPr>
          <w:rFonts w:cs="David" w:hint="cs"/>
          <w:rtl/>
        </w:rPr>
      </w:pPr>
    </w:p>
    <w:p w14:paraId="52343B03" w14:textId="77777777" w:rsidR="00F43A8E" w:rsidRPr="00F43A8E" w:rsidRDefault="00F43A8E" w:rsidP="00F43A8E">
      <w:pPr>
        <w:bidi/>
        <w:jc w:val="both"/>
        <w:rPr>
          <w:rFonts w:cs="David" w:hint="cs"/>
          <w:rtl/>
        </w:rPr>
      </w:pPr>
      <w:r w:rsidRPr="00F43A8E">
        <w:rPr>
          <w:rFonts w:cs="David" w:hint="cs"/>
          <w:rtl/>
        </w:rPr>
        <w:tab/>
        <w:t>מה יקרה, אדוני, אם תעלו את זה ביום שני הבא? אתם לא צריכים פטור מחובת הנחה. מה הדחיפות?</w:t>
      </w:r>
    </w:p>
    <w:p w14:paraId="38C8D02A" w14:textId="77777777" w:rsidR="00F43A8E" w:rsidRPr="00F43A8E" w:rsidRDefault="00F43A8E" w:rsidP="00F43A8E">
      <w:pPr>
        <w:bidi/>
        <w:jc w:val="both"/>
        <w:rPr>
          <w:rFonts w:cs="David" w:hint="cs"/>
          <w:rtl/>
        </w:rPr>
      </w:pPr>
    </w:p>
    <w:p w14:paraId="0AE69F39" w14:textId="77777777" w:rsidR="00F43A8E" w:rsidRPr="00F43A8E" w:rsidRDefault="00F43A8E" w:rsidP="00F43A8E">
      <w:pPr>
        <w:pStyle w:val="Heading1"/>
        <w:jc w:val="both"/>
        <w:rPr>
          <w:rFonts w:cs="David" w:hint="cs"/>
          <w:b/>
          <w:bCs/>
          <w:rtl/>
        </w:rPr>
      </w:pPr>
      <w:r w:rsidRPr="00F43A8E">
        <w:rPr>
          <w:rFonts w:cs="David" w:hint="cs"/>
          <w:b/>
          <w:bCs/>
          <w:rtl/>
        </w:rPr>
        <w:t xml:space="preserve">חזי </w:t>
      </w:r>
      <w:proofErr w:type="spellStart"/>
      <w:r w:rsidRPr="00F43A8E">
        <w:rPr>
          <w:rFonts w:cs="David" w:hint="cs"/>
          <w:b/>
          <w:bCs/>
          <w:rtl/>
        </w:rPr>
        <w:t>קוגלר</w:t>
      </w:r>
      <w:proofErr w:type="spellEnd"/>
      <w:r w:rsidRPr="00F43A8E">
        <w:rPr>
          <w:rFonts w:cs="David" w:hint="cs"/>
          <w:b/>
          <w:bCs/>
          <w:rtl/>
        </w:rPr>
        <w:t>:</w:t>
      </w:r>
    </w:p>
    <w:p w14:paraId="4C76F784" w14:textId="77777777" w:rsidR="00F43A8E" w:rsidRPr="00F43A8E" w:rsidRDefault="00F43A8E" w:rsidP="00F43A8E">
      <w:pPr>
        <w:bidi/>
        <w:jc w:val="both"/>
        <w:rPr>
          <w:rFonts w:cs="David" w:hint="cs"/>
          <w:rtl/>
        </w:rPr>
      </w:pPr>
    </w:p>
    <w:p w14:paraId="0B026A6F" w14:textId="77777777" w:rsidR="00F43A8E" w:rsidRPr="00F43A8E" w:rsidRDefault="00F43A8E" w:rsidP="00F43A8E">
      <w:pPr>
        <w:bidi/>
        <w:jc w:val="both"/>
        <w:rPr>
          <w:rFonts w:cs="David" w:hint="cs"/>
          <w:rtl/>
        </w:rPr>
      </w:pPr>
      <w:r w:rsidRPr="00F43A8E">
        <w:rPr>
          <w:rFonts w:cs="David" w:hint="cs"/>
          <w:rtl/>
        </w:rPr>
        <w:tab/>
        <w:t xml:space="preserve">הדחיפות כרוכה בכך שהמשך הספקת חשמל מחייב רישיון, ובמסגרת של הרישיון שאנחנו מבקשים להעניק, אנחנו חייבים להתייחס אל המבנה שבו חברת החשמל תמשיך לפעול. זה מה שמפורט בתיקון לחוק. </w:t>
      </w:r>
    </w:p>
    <w:p w14:paraId="76B9D1E1" w14:textId="77777777" w:rsidR="00F43A8E" w:rsidRPr="00F43A8E" w:rsidRDefault="00F43A8E" w:rsidP="00F43A8E">
      <w:pPr>
        <w:bidi/>
        <w:jc w:val="both"/>
        <w:rPr>
          <w:rFonts w:cs="David" w:hint="cs"/>
          <w:rtl/>
        </w:rPr>
      </w:pPr>
    </w:p>
    <w:p w14:paraId="51B58F5C" w14:textId="77777777" w:rsidR="00F43A8E" w:rsidRPr="00F43A8E" w:rsidRDefault="00F43A8E" w:rsidP="00F43A8E">
      <w:pPr>
        <w:bidi/>
        <w:jc w:val="both"/>
        <w:rPr>
          <w:rFonts w:cs="David" w:hint="cs"/>
          <w:rtl/>
        </w:rPr>
      </w:pPr>
      <w:r w:rsidRPr="00F43A8E">
        <w:rPr>
          <w:rFonts w:cs="David" w:hint="cs"/>
          <w:u w:val="single"/>
          <w:rtl/>
        </w:rPr>
        <w:t>דוד טל:</w:t>
      </w:r>
    </w:p>
    <w:p w14:paraId="3D49A88B" w14:textId="77777777" w:rsidR="00F43A8E" w:rsidRPr="00F43A8E" w:rsidRDefault="00F43A8E" w:rsidP="00F43A8E">
      <w:pPr>
        <w:bidi/>
        <w:jc w:val="both"/>
        <w:rPr>
          <w:rFonts w:cs="David" w:hint="cs"/>
          <w:rtl/>
        </w:rPr>
      </w:pPr>
    </w:p>
    <w:p w14:paraId="4DD3BA75" w14:textId="77777777" w:rsidR="00F43A8E" w:rsidRPr="00F43A8E" w:rsidRDefault="00F43A8E" w:rsidP="00F43A8E">
      <w:pPr>
        <w:bidi/>
        <w:jc w:val="both"/>
        <w:rPr>
          <w:rFonts w:cs="David" w:hint="cs"/>
          <w:rtl/>
        </w:rPr>
      </w:pPr>
      <w:r w:rsidRPr="00F43A8E">
        <w:rPr>
          <w:rFonts w:cs="David" w:hint="cs"/>
          <w:rtl/>
        </w:rPr>
        <w:tab/>
        <w:t>מה שאתה אומר, אדוני, שבכל מקרה זה יהיה מחר ולא ביום שני הבא.</w:t>
      </w:r>
    </w:p>
    <w:p w14:paraId="4EA4EBCD" w14:textId="77777777" w:rsidR="00F43A8E" w:rsidRPr="00F43A8E" w:rsidRDefault="00F43A8E" w:rsidP="00F43A8E">
      <w:pPr>
        <w:bidi/>
        <w:jc w:val="both"/>
        <w:rPr>
          <w:rFonts w:cs="David" w:hint="cs"/>
          <w:rtl/>
        </w:rPr>
      </w:pPr>
    </w:p>
    <w:p w14:paraId="27F6F46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480A366F" w14:textId="77777777" w:rsidR="00F43A8E" w:rsidRPr="00F43A8E" w:rsidRDefault="00F43A8E" w:rsidP="00F43A8E">
      <w:pPr>
        <w:bidi/>
        <w:jc w:val="both"/>
        <w:rPr>
          <w:rFonts w:cs="David" w:hint="cs"/>
          <w:rtl/>
        </w:rPr>
      </w:pPr>
    </w:p>
    <w:p w14:paraId="4AD70A34" w14:textId="77777777" w:rsidR="00F43A8E" w:rsidRPr="00F43A8E" w:rsidRDefault="00F43A8E" w:rsidP="00F43A8E">
      <w:pPr>
        <w:bidi/>
        <w:jc w:val="both"/>
        <w:rPr>
          <w:rFonts w:cs="David" w:hint="cs"/>
          <w:rtl/>
        </w:rPr>
      </w:pPr>
      <w:r w:rsidRPr="00F43A8E">
        <w:rPr>
          <w:rFonts w:cs="David" w:hint="cs"/>
          <w:rtl/>
        </w:rPr>
        <w:tab/>
        <w:t xml:space="preserve"> היום ההצבעה בקריאה ראשונה. </w:t>
      </w:r>
    </w:p>
    <w:p w14:paraId="36AF4A7A" w14:textId="77777777" w:rsidR="00F43A8E" w:rsidRPr="00F43A8E" w:rsidRDefault="00F43A8E" w:rsidP="00F43A8E">
      <w:pPr>
        <w:bidi/>
        <w:jc w:val="both"/>
        <w:rPr>
          <w:rFonts w:cs="David" w:hint="cs"/>
          <w:rtl/>
        </w:rPr>
      </w:pPr>
    </w:p>
    <w:p w14:paraId="7DC8FF23" w14:textId="77777777" w:rsidR="00F43A8E" w:rsidRPr="00F43A8E" w:rsidRDefault="00F43A8E" w:rsidP="00F43A8E">
      <w:pPr>
        <w:bidi/>
        <w:jc w:val="both"/>
        <w:rPr>
          <w:rFonts w:cs="David" w:hint="cs"/>
          <w:u w:val="single"/>
          <w:rtl/>
        </w:rPr>
      </w:pPr>
      <w:r w:rsidRPr="00F43A8E">
        <w:rPr>
          <w:rFonts w:cs="David" w:hint="cs"/>
          <w:u w:val="single"/>
          <w:rtl/>
        </w:rPr>
        <w:t>דרורה ליפשיץ:</w:t>
      </w:r>
    </w:p>
    <w:p w14:paraId="22F0D33C" w14:textId="77777777" w:rsidR="00F43A8E" w:rsidRPr="00F43A8E" w:rsidRDefault="00F43A8E" w:rsidP="00F43A8E">
      <w:pPr>
        <w:bidi/>
        <w:jc w:val="both"/>
        <w:rPr>
          <w:rFonts w:cs="David" w:hint="cs"/>
          <w:rtl/>
        </w:rPr>
      </w:pPr>
    </w:p>
    <w:p w14:paraId="0BE45F78" w14:textId="77777777" w:rsidR="00F43A8E" w:rsidRPr="00F43A8E" w:rsidRDefault="00F43A8E" w:rsidP="00F43A8E">
      <w:pPr>
        <w:bidi/>
        <w:jc w:val="both"/>
        <w:rPr>
          <w:rFonts w:cs="David" w:hint="cs"/>
          <w:rtl/>
        </w:rPr>
      </w:pPr>
      <w:r w:rsidRPr="00F43A8E">
        <w:rPr>
          <w:rFonts w:cs="David" w:hint="cs"/>
          <w:rtl/>
        </w:rPr>
        <w:tab/>
        <w:t xml:space="preserve">הרישיונות של חברת החשמל אמורים לפקוע בתחילת חודש מארס. בהתאם למבנה הנוכחי של החברה, אי-אפשר לאור הוראות החוק לתת רישיונות פעם נוספת ולהאריך את הרישיונות. כיוון שכך, וכדי שלא להגיע לשבוע האחרון, אנחנו מבקשים לקבל פטור משלוש הקריאות כדי להסדיר את הנושא הזה עד תחילת חודש מארס. ההצעה שמונחת לפניכם מדברת על הארכת הרישיונות לתקופה של ארבעה חודשים, על-מנת לסיים במהלכם את כל המשאים-ומתנים עם החברה, עם העובדים, כדי לקבוע את אופן יישום השינוי המבני באופן מדויק, כדי שנוכל לצאת לדרך. </w:t>
      </w:r>
    </w:p>
    <w:p w14:paraId="532F3AAF" w14:textId="77777777" w:rsidR="00F43A8E" w:rsidRPr="00F43A8E" w:rsidRDefault="00F43A8E" w:rsidP="00F43A8E">
      <w:pPr>
        <w:bidi/>
        <w:jc w:val="both"/>
        <w:rPr>
          <w:rFonts w:cs="David" w:hint="cs"/>
          <w:rtl/>
        </w:rPr>
      </w:pPr>
    </w:p>
    <w:p w14:paraId="55EB3F56" w14:textId="77777777" w:rsidR="00F43A8E" w:rsidRPr="00F43A8E" w:rsidRDefault="00F43A8E" w:rsidP="00F43A8E">
      <w:pPr>
        <w:bidi/>
        <w:jc w:val="both"/>
        <w:rPr>
          <w:rFonts w:cs="David" w:hint="cs"/>
          <w:rtl/>
        </w:rPr>
      </w:pPr>
      <w:r w:rsidRPr="00F43A8E">
        <w:rPr>
          <w:rFonts w:cs="David"/>
          <w:u w:val="single"/>
          <w:rtl/>
        </w:rPr>
        <w:br w:type="page"/>
      </w: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3CE9B86F" w14:textId="77777777" w:rsidR="00F43A8E" w:rsidRPr="00F43A8E" w:rsidRDefault="00F43A8E" w:rsidP="00F43A8E">
      <w:pPr>
        <w:bidi/>
        <w:jc w:val="both"/>
        <w:rPr>
          <w:rFonts w:cs="David" w:hint="cs"/>
          <w:rtl/>
        </w:rPr>
      </w:pPr>
    </w:p>
    <w:p w14:paraId="6D554D44" w14:textId="77777777" w:rsidR="00F43A8E" w:rsidRPr="00F43A8E" w:rsidRDefault="00F43A8E" w:rsidP="00F43A8E">
      <w:pPr>
        <w:bidi/>
        <w:jc w:val="both"/>
        <w:rPr>
          <w:rFonts w:cs="David" w:hint="cs"/>
          <w:rtl/>
        </w:rPr>
      </w:pPr>
      <w:r w:rsidRPr="00F43A8E">
        <w:rPr>
          <w:rFonts w:cs="David" w:hint="cs"/>
          <w:rtl/>
        </w:rPr>
        <w:tab/>
        <w:t>למה לא עשיתם את זה עד היום?</w:t>
      </w:r>
    </w:p>
    <w:p w14:paraId="7C822CD3" w14:textId="77777777" w:rsidR="00F43A8E" w:rsidRPr="00F43A8E" w:rsidRDefault="00F43A8E" w:rsidP="00F43A8E">
      <w:pPr>
        <w:bidi/>
        <w:jc w:val="both"/>
        <w:rPr>
          <w:rFonts w:cs="David" w:hint="cs"/>
          <w:rtl/>
        </w:rPr>
      </w:pPr>
    </w:p>
    <w:p w14:paraId="28FE9610" w14:textId="77777777" w:rsidR="00F43A8E" w:rsidRPr="00F43A8E" w:rsidRDefault="00F43A8E" w:rsidP="00F43A8E">
      <w:pPr>
        <w:bidi/>
        <w:jc w:val="both"/>
        <w:rPr>
          <w:rFonts w:cs="David" w:hint="cs"/>
          <w:u w:val="single"/>
          <w:rtl/>
        </w:rPr>
      </w:pPr>
      <w:r w:rsidRPr="00F43A8E">
        <w:rPr>
          <w:rFonts w:cs="David" w:hint="cs"/>
          <w:u w:val="single"/>
          <w:rtl/>
        </w:rPr>
        <w:t>דרורה ליפשיץ:</w:t>
      </w:r>
    </w:p>
    <w:p w14:paraId="49CF9D95" w14:textId="77777777" w:rsidR="00F43A8E" w:rsidRPr="00F43A8E" w:rsidRDefault="00F43A8E" w:rsidP="00F43A8E">
      <w:pPr>
        <w:bidi/>
        <w:jc w:val="both"/>
        <w:rPr>
          <w:rFonts w:cs="David" w:hint="cs"/>
          <w:rtl/>
        </w:rPr>
      </w:pPr>
    </w:p>
    <w:p w14:paraId="3CDD38B1" w14:textId="77777777" w:rsidR="00F43A8E" w:rsidRPr="00F43A8E" w:rsidRDefault="00F43A8E" w:rsidP="00F43A8E">
      <w:pPr>
        <w:bidi/>
        <w:jc w:val="both"/>
        <w:rPr>
          <w:rFonts w:cs="David" w:hint="cs"/>
          <w:rtl/>
        </w:rPr>
      </w:pPr>
      <w:r w:rsidRPr="00F43A8E">
        <w:rPr>
          <w:rFonts w:cs="David" w:hint="cs"/>
          <w:rtl/>
        </w:rPr>
        <w:tab/>
        <w:t xml:space="preserve">במהלך כל התקופה נעשו ניסיונות להגיע להסכמות עם כל הגורמים הנוגעים בדבר, ולכן לא הגשנו את זה קודם לכן, כי חיכינו להגיע להסכמות. </w:t>
      </w:r>
    </w:p>
    <w:p w14:paraId="0DD4B6CB" w14:textId="77777777" w:rsidR="00F43A8E" w:rsidRPr="00F43A8E" w:rsidRDefault="00F43A8E" w:rsidP="00F43A8E">
      <w:pPr>
        <w:bidi/>
        <w:jc w:val="both"/>
        <w:rPr>
          <w:rFonts w:cs="David" w:hint="cs"/>
          <w:rtl/>
        </w:rPr>
      </w:pPr>
    </w:p>
    <w:p w14:paraId="34755114"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13B4431C" w14:textId="77777777" w:rsidR="00F43A8E" w:rsidRPr="00F43A8E" w:rsidRDefault="00F43A8E" w:rsidP="00F43A8E">
      <w:pPr>
        <w:pStyle w:val="Heading5"/>
        <w:rPr>
          <w:rFonts w:hint="cs"/>
          <w:rtl/>
        </w:rPr>
      </w:pPr>
    </w:p>
    <w:p w14:paraId="057F50A8" w14:textId="77777777" w:rsidR="00F43A8E" w:rsidRPr="00F43A8E" w:rsidRDefault="00F43A8E" w:rsidP="00F43A8E">
      <w:pPr>
        <w:bidi/>
        <w:jc w:val="both"/>
        <w:rPr>
          <w:rFonts w:cs="David" w:hint="cs"/>
          <w:rtl/>
        </w:rPr>
      </w:pPr>
      <w:r w:rsidRPr="00F43A8E">
        <w:rPr>
          <w:rFonts w:cs="David" w:hint="cs"/>
          <w:rtl/>
        </w:rPr>
        <w:tab/>
        <w:t xml:space="preserve">יש הסכמות? אני רוצה לדעת אם הושגו הסכמות. </w:t>
      </w:r>
    </w:p>
    <w:p w14:paraId="0045FB73" w14:textId="77777777" w:rsidR="00F43A8E" w:rsidRPr="00F43A8E" w:rsidRDefault="00F43A8E" w:rsidP="00F43A8E">
      <w:pPr>
        <w:bidi/>
        <w:jc w:val="both"/>
        <w:rPr>
          <w:rFonts w:cs="David" w:hint="cs"/>
          <w:rtl/>
        </w:rPr>
      </w:pPr>
    </w:p>
    <w:p w14:paraId="17CC2A05"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E74C0FC" w14:textId="77777777" w:rsidR="00F43A8E" w:rsidRPr="00F43A8E" w:rsidRDefault="00F43A8E" w:rsidP="00F43A8E">
      <w:pPr>
        <w:bidi/>
        <w:jc w:val="both"/>
        <w:rPr>
          <w:rFonts w:cs="David" w:hint="cs"/>
          <w:rtl/>
        </w:rPr>
      </w:pPr>
    </w:p>
    <w:p w14:paraId="301C4A1D" w14:textId="77777777" w:rsidR="00F43A8E" w:rsidRPr="00F43A8E" w:rsidRDefault="00F43A8E" w:rsidP="00F43A8E">
      <w:pPr>
        <w:bidi/>
        <w:jc w:val="both"/>
        <w:rPr>
          <w:rFonts w:cs="David" w:hint="cs"/>
          <w:rtl/>
        </w:rPr>
      </w:pPr>
      <w:r w:rsidRPr="00F43A8E">
        <w:rPr>
          <w:rFonts w:cs="David" w:hint="cs"/>
          <w:rtl/>
        </w:rPr>
        <w:tab/>
        <w:t>ברגע שתקבלי את רשות הדיבור תזכי לקבל תשובות.</w:t>
      </w:r>
    </w:p>
    <w:p w14:paraId="4853F9E8" w14:textId="77777777" w:rsidR="00F43A8E" w:rsidRPr="00F43A8E" w:rsidRDefault="00F43A8E" w:rsidP="00F43A8E">
      <w:pPr>
        <w:bidi/>
        <w:jc w:val="both"/>
        <w:rPr>
          <w:rFonts w:cs="David" w:hint="cs"/>
          <w:rtl/>
        </w:rPr>
      </w:pPr>
    </w:p>
    <w:p w14:paraId="58A70E40" w14:textId="77777777" w:rsidR="00F43A8E" w:rsidRPr="00F43A8E" w:rsidRDefault="00F43A8E" w:rsidP="00F43A8E">
      <w:pPr>
        <w:bidi/>
        <w:jc w:val="both"/>
        <w:rPr>
          <w:rFonts w:cs="David" w:hint="cs"/>
          <w:u w:val="single"/>
          <w:rtl/>
        </w:rPr>
      </w:pPr>
      <w:r w:rsidRPr="00F43A8E">
        <w:rPr>
          <w:rFonts w:cs="David" w:hint="cs"/>
          <w:u w:val="single"/>
          <w:rtl/>
        </w:rPr>
        <w:t>דרורה ליפשיץ:</w:t>
      </w:r>
    </w:p>
    <w:p w14:paraId="1BDA8658" w14:textId="77777777" w:rsidR="00F43A8E" w:rsidRPr="00F43A8E" w:rsidRDefault="00F43A8E" w:rsidP="00F43A8E">
      <w:pPr>
        <w:bidi/>
        <w:jc w:val="both"/>
        <w:rPr>
          <w:rFonts w:cs="David" w:hint="cs"/>
          <w:rtl/>
        </w:rPr>
      </w:pPr>
    </w:p>
    <w:p w14:paraId="29609053" w14:textId="77777777" w:rsidR="00F43A8E" w:rsidRPr="00F43A8E" w:rsidRDefault="00F43A8E" w:rsidP="00F43A8E">
      <w:pPr>
        <w:bidi/>
        <w:jc w:val="both"/>
        <w:rPr>
          <w:rFonts w:cs="David" w:hint="cs"/>
          <w:rtl/>
        </w:rPr>
      </w:pPr>
      <w:r w:rsidRPr="00F43A8E">
        <w:rPr>
          <w:rFonts w:cs="David" w:hint="cs"/>
          <w:rtl/>
        </w:rPr>
        <w:tab/>
        <w:t>ההצעה הזאת היא להארכת הרישיונות לארבעה חודשים, על-מנת לסיים את גיבוש כל המתווה של השינוי המבני והוצאת צו באופן שיאפשר את הביצוע. אם המאמצים לא ישאו פרי, יש אפשרות להאריך תקופה נוספת על-מנת שנוכל בחודשים הקרובים לצאת לדרך עם הרפורמה.</w:t>
      </w:r>
    </w:p>
    <w:p w14:paraId="788D7606" w14:textId="77777777" w:rsidR="00F43A8E" w:rsidRPr="00F43A8E" w:rsidRDefault="00F43A8E" w:rsidP="00F43A8E">
      <w:pPr>
        <w:bidi/>
        <w:jc w:val="both"/>
        <w:rPr>
          <w:rFonts w:cs="David" w:hint="cs"/>
          <w:rtl/>
        </w:rPr>
      </w:pPr>
    </w:p>
    <w:p w14:paraId="65F5B505"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1E2E6FF0" w14:textId="77777777" w:rsidR="00F43A8E" w:rsidRPr="00F43A8E" w:rsidRDefault="00F43A8E" w:rsidP="00F43A8E">
      <w:pPr>
        <w:bidi/>
        <w:jc w:val="both"/>
        <w:rPr>
          <w:rFonts w:cs="David" w:hint="cs"/>
          <w:rtl/>
        </w:rPr>
      </w:pPr>
    </w:p>
    <w:p w14:paraId="76890BF9" w14:textId="77777777" w:rsidR="00F43A8E" w:rsidRPr="00F43A8E" w:rsidRDefault="00F43A8E" w:rsidP="00F43A8E">
      <w:pPr>
        <w:bidi/>
        <w:jc w:val="both"/>
        <w:rPr>
          <w:rFonts w:cs="David" w:hint="cs"/>
          <w:rtl/>
        </w:rPr>
      </w:pPr>
      <w:r w:rsidRPr="00F43A8E">
        <w:rPr>
          <w:rFonts w:cs="David" w:hint="cs"/>
          <w:rtl/>
        </w:rPr>
        <w:tab/>
        <w:t xml:space="preserve">אני מודה לך, גברתי. חבר הכנסת </w:t>
      </w:r>
      <w:proofErr w:type="spellStart"/>
      <w:r w:rsidRPr="00F43A8E">
        <w:rPr>
          <w:rFonts w:cs="David" w:hint="cs"/>
          <w:rtl/>
        </w:rPr>
        <w:t>מרגי</w:t>
      </w:r>
      <w:proofErr w:type="spellEnd"/>
      <w:r w:rsidRPr="00F43A8E">
        <w:rPr>
          <w:rFonts w:cs="David" w:hint="cs"/>
          <w:rtl/>
        </w:rPr>
        <w:t xml:space="preserve">, בבקשה. </w:t>
      </w:r>
    </w:p>
    <w:p w14:paraId="029D3BBC" w14:textId="77777777" w:rsidR="00F43A8E" w:rsidRPr="00F43A8E" w:rsidRDefault="00F43A8E" w:rsidP="00F43A8E">
      <w:pPr>
        <w:bidi/>
        <w:jc w:val="both"/>
        <w:rPr>
          <w:rFonts w:cs="David" w:hint="cs"/>
          <w:rtl/>
        </w:rPr>
      </w:pPr>
    </w:p>
    <w:p w14:paraId="65093A8A"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2E17B686" w14:textId="77777777" w:rsidR="00F43A8E" w:rsidRPr="00F43A8E" w:rsidRDefault="00F43A8E" w:rsidP="00F43A8E">
      <w:pPr>
        <w:bidi/>
        <w:jc w:val="both"/>
        <w:rPr>
          <w:rFonts w:cs="David" w:hint="cs"/>
          <w:rtl/>
        </w:rPr>
      </w:pPr>
    </w:p>
    <w:p w14:paraId="5EC1FCDB" w14:textId="77777777" w:rsidR="00F43A8E" w:rsidRPr="00F43A8E" w:rsidRDefault="00F43A8E" w:rsidP="00F43A8E">
      <w:pPr>
        <w:bidi/>
        <w:jc w:val="both"/>
        <w:rPr>
          <w:rFonts w:cs="David" w:hint="cs"/>
          <w:rtl/>
        </w:rPr>
      </w:pPr>
      <w:r w:rsidRPr="00F43A8E">
        <w:rPr>
          <w:rFonts w:cs="David" w:hint="cs"/>
          <w:rtl/>
        </w:rPr>
        <w:tab/>
        <w:t xml:space="preserve">אני מצר על כך שלא הגיעו להסכמות עם העובדים עד לרגע זה. חברת החשמל גררה רגליים, הביאה את עצמה למצב הזה. גברתי, חברת החשמל לא נתקעה ולא הולכת להיתקע. היא תדבר עם העובדים, תגיע אתם להבנות על הזכויות שלהם. תופעת ההפרטות המרתוניות שיש במדינה בלי </w:t>
      </w:r>
      <w:proofErr w:type="spellStart"/>
      <w:r w:rsidRPr="00F43A8E">
        <w:rPr>
          <w:rFonts w:cs="David" w:hint="cs"/>
          <w:rtl/>
        </w:rPr>
        <w:t>בז"ן</w:t>
      </w:r>
      <w:proofErr w:type="spellEnd"/>
      <w:r w:rsidRPr="00F43A8E">
        <w:rPr>
          <w:rFonts w:cs="David" w:hint="cs"/>
          <w:rtl/>
        </w:rPr>
        <w:t xml:space="preserve"> </w:t>
      </w:r>
      <w:r w:rsidRPr="00F43A8E">
        <w:rPr>
          <w:rFonts w:cs="David"/>
          <w:rtl/>
        </w:rPr>
        <w:t>–</w:t>
      </w:r>
      <w:r w:rsidRPr="00F43A8E">
        <w:rPr>
          <w:rFonts w:cs="David" w:hint="cs"/>
          <w:rtl/>
        </w:rPr>
        <w:t xml:space="preserve"> אנחנו היינו צריכים להתערב. מה קרה? עוד חודשיים, אז יגיעו להסדר עם העובדים. </w:t>
      </w:r>
    </w:p>
    <w:p w14:paraId="530E5704" w14:textId="77777777" w:rsidR="00F43A8E" w:rsidRPr="00F43A8E" w:rsidRDefault="00F43A8E" w:rsidP="00F43A8E">
      <w:pPr>
        <w:bidi/>
        <w:jc w:val="both"/>
        <w:rPr>
          <w:rFonts w:cs="David" w:hint="cs"/>
          <w:rtl/>
        </w:rPr>
      </w:pPr>
    </w:p>
    <w:p w14:paraId="682D1F26" w14:textId="77777777" w:rsidR="00F43A8E" w:rsidRPr="00F43A8E" w:rsidRDefault="00F43A8E" w:rsidP="00F43A8E">
      <w:pPr>
        <w:bidi/>
        <w:jc w:val="both"/>
        <w:rPr>
          <w:rFonts w:cs="David" w:hint="cs"/>
          <w:rtl/>
        </w:rPr>
      </w:pPr>
      <w:r w:rsidRPr="00F43A8E">
        <w:rPr>
          <w:rFonts w:cs="David" w:hint="cs"/>
          <w:u w:val="single"/>
          <w:rtl/>
        </w:rPr>
        <w:t>רונית תירוש:</w:t>
      </w:r>
    </w:p>
    <w:p w14:paraId="2610E7D2" w14:textId="77777777" w:rsidR="00F43A8E" w:rsidRPr="00F43A8E" w:rsidRDefault="00F43A8E" w:rsidP="00F43A8E">
      <w:pPr>
        <w:bidi/>
        <w:jc w:val="both"/>
        <w:rPr>
          <w:rFonts w:cs="David" w:hint="cs"/>
          <w:rtl/>
        </w:rPr>
      </w:pPr>
    </w:p>
    <w:p w14:paraId="719A3628" w14:textId="77777777" w:rsidR="00F43A8E" w:rsidRPr="00F43A8E" w:rsidRDefault="00F43A8E" w:rsidP="00F43A8E">
      <w:pPr>
        <w:bidi/>
        <w:jc w:val="both"/>
        <w:rPr>
          <w:rFonts w:cs="David" w:hint="cs"/>
          <w:rtl/>
        </w:rPr>
      </w:pPr>
      <w:r w:rsidRPr="00F43A8E">
        <w:rPr>
          <w:rFonts w:cs="David" w:hint="cs"/>
          <w:rtl/>
        </w:rPr>
        <w:tab/>
        <w:t xml:space="preserve"> לא יגיעו. אני יודעת איך זה מתנהל.</w:t>
      </w:r>
    </w:p>
    <w:p w14:paraId="441C98B0" w14:textId="77777777" w:rsidR="00F43A8E" w:rsidRPr="00F43A8E" w:rsidRDefault="00F43A8E" w:rsidP="00F43A8E">
      <w:pPr>
        <w:bidi/>
        <w:jc w:val="both"/>
        <w:rPr>
          <w:rFonts w:cs="David" w:hint="cs"/>
          <w:rtl/>
        </w:rPr>
      </w:pPr>
    </w:p>
    <w:p w14:paraId="181A7108"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496EF242" w14:textId="77777777" w:rsidR="00F43A8E" w:rsidRPr="00F43A8E" w:rsidRDefault="00F43A8E" w:rsidP="00F43A8E">
      <w:pPr>
        <w:bidi/>
        <w:jc w:val="both"/>
        <w:rPr>
          <w:rFonts w:cs="David" w:hint="cs"/>
          <w:rtl/>
        </w:rPr>
      </w:pPr>
    </w:p>
    <w:p w14:paraId="4050AA37" w14:textId="77777777" w:rsidR="00F43A8E" w:rsidRPr="00F43A8E" w:rsidRDefault="00F43A8E" w:rsidP="00F43A8E">
      <w:pPr>
        <w:bidi/>
        <w:jc w:val="both"/>
        <w:rPr>
          <w:rFonts w:cs="David" w:hint="cs"/>
          <w:rtl/>
        </w:rPr>
      </w:pPr>
      <w:r w:rsidRPr="00F43A8E">
        <w:rPr>
          <w:rFonts w:cs="David" w:hint="cs"/>
          <w:rtl/>
        </w:rPr>
        <w:tab/>
        <w:t xml:space="preserve">חברת החשמל מתנהלת כמונופול כמעט 70 שנה, לא ייתכן שעכשיו החודשיים האלה הם הכי קריטיים. </w:t>
      </w:r>
    </w:p>
    <w:p w14:paraId="719ECA75" w14:textId="77777777" w:rsidR="00F43A8E" w:rsidRPr="00F43A8E" w:rsidRDefault="00F43A8E" w:rsidP="00F43A8E">
      <w:pPr>
        <w:bidi/>
        <w:jc w:val="both"/>
        <w:rPr>
          <w:rFonts w:cs="David" w:hint="cs"/>
          <w:rtl/>
        </w:rPr>
      </w:pPr>
    </w:p>
    <w:p w14:paraId="73C9D978" w14:textId="77777777" w:rsidR="00F43A8E" w:rsidRPr="00F43A8E" w:rsidRDefault="00F43A8E" w:rsidP="00F43A8E">
      <w:pPr>
        <w:bidi/>
        <w:jc w:val="both"/>
        <w:rPr>
          <w:rFonts w:cs="David" w:hint="cs"/>
          <w:rtl/>
        </w:rPr>
      </w:pPr>
      <w:r w:rsidRPr="00F43A8E">
        <w:rPr>
          <w:rFonts w:cs="David" w:hint="cs"/>
          <w:u w:val="single"/>
          <w:rtl/>
        </w:rPr>
        <w:t>רונית תירוש:</w:t>
      </w:r>
    </w:p>
    <w:p w14:paraId="21A8D13F" w14:textId="77777777" w:rsidR="00F43A8E" w:rsidRPr="00F43A8E" w:rsidRDefault="00F43A8E" w:rsidP="00F43A8E">
      <w:pPr>
        <w:bidi/>
        <w:jc w:val="both"/>
        <w:rPr>
          <w:rFonts w:cs="David" w:hint="cs"/>
          <w:rtl/>
        </w:rPr>
      </w:pPr>
    </w:p>
    <w:p w14:paraId="64703314" w14:textId="77777777" w:rsidR="00F43A8E" w:rsidRPr="00F43A8E" w:rsidRDefault="00F43A8E" w:rsidP="00F43A8E">
      <w:pPr>
        <w:bidi/>
        <w:jc w:val="both"/>
        <w:rPr>
          <w:rFonts w:cs="David" w:hint="cs"/>
          <w:rtl/>
        </w:rPr>
      </w:pPr>
      <w:r w:rsidRPr="00F43A8E">
        <w:rPr>
          <w:rFonts w:cs="David" w:hint="cs"/>
          <w:rtl/>
        </w:rPr>
        <w:tab/>
        <w:t xml:space="preserve">זה קריטי, כי הם הולכים לעשות שיבושים. </w:t>
      </w:r>
    </w:p>
    <w:p w14:paraId="3F647443" w14:textId="77777777" w:rsidR="00F43A8E" w:rsidRPr="00F43A8E" w:rsidRDefault="00F43A8E" w:rsidP="00F43A8E">
      <w:pPr>
        <w:bidi/>
        <w:jc w:val="both"/>
        <w:rPr>
          <w:rFonts w:cs="David" w:hint="cs"/>
          <w:rtl/>
        </w:rPr>
      </w:pPr>
    </w:p>
    <w:p w14:paraId="0BCCFAB2"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51BA35A9" w14:textId="77777777" w:rsidR="00F43A8E" w:rsidRPr="00F43A8E" w:rsidRDefault="00F43A8E" w:rsidP="00F43A8E">
      <w:pPr>
        <w:bidi/>
        <w:jc w:val="both"/>
        <w:rPr>
          <w:rFonts w:cs="David" w:hint="cs"/>
          <w:rtl/>
        </w:rPr>
      </w:pPr>
    </w:p>
    <w:p w14:paraId="6FA97AAB" w14:textId="77777777" w:rsidR="00F43A8E" w:rsidRPr="00F43A8E" w:rsidRDefault="00F43A8E" w:rsidP="00F43A8E">
      <w:pPr>
        <w:bidi/>
        <w:jc w:val="both"/>
        <w:rPr>
          <w:rFonts w:cs="David" w:hint="cs"/>
          <w:rtl/>
        </w:rPr>
      </w:pPr>
      <w:r w:rsidRPr="00F43A8E">
        <w:rPr>
          <w:rFonts w:cs="David" w:hint="cs"/>
          <w:rtl/>
        </w:rPr>
        <w:tab/>
        <w:t xml:space="preserve"> שום שיבושים. שידברו עם העובדים. העובדים לא מתנגדים ויש התקדמות. גם אצלם חלה התקדמות. כדאי לבוא ולדבר איתם. </w:t>
      </w:r>
    </w:p>
    <w:p w14:paraId="53D3F000" w14:textId="77777777" w:rsidR="00F43A8E" w:rsidRPr="00F43A8E" w:rsidRDefault="00F43A8E" w:rsidP="00F43A8E">
      <w:pPr>
        <w:bidi/>
        <w:jc w:val="both"/>
        <w:rPr>
          <w:rFonts w:cs="David" w:hint="cs"/>
          <w:rtl/>
        </w:rPr>
      </w:pPr>
    </w:p>
    <w:p w14:paraId="04AB0FD6"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318B446F" w14:textId="77777777" w:rsidR="00F43A8E" w:rsidRPr="00F43A8E" w:rsidRDefault="00F43A8E" w:rsidP="00F43A8E">
      <w:pPr>
        <w:pStyle w:val="Heading5"/>
        <w:rPr>
          <w:rFonts w:hint="cs"/>
          <w:rtl/>
        </w:rPr>
      </w:pPr>
    </w:p>
    <w:p w14:paraId="46CD18EF" w14:textId="77777777" w:rsidR="00F43A8E" w:rsidRPr="00F43A8E" w:rsidRDefault="00F43A8E" w:rsidP="00F43A8E">
      <w:pPr>
        <w:bidi/>
        <w:jc w:val="both"/>
        <w:rPr>
          <w:rFonts w:cs="David" w:hint="cs"/>
          <w:rtl/>
        </w:rPr>
      </w:pPr>
      <w:r w:rsidRPr="00F43A8E">
        <w:rPr>
          <w:rFonts w:cs="David" w:hint="cs"/>
          <w:rtl/>
        </w:rPr>
        <w:tab/>
        <w:t xml:space="preserve">אני מודעת לזה שכאן בוועדה אנחנו לא מצביעים כרגע על הסוגיה האם תופרט חברת החשמל או לא, ואנחנו מדברים על הארכת הרישיונות לארבעה חודשים שבהם ייושרו הקווים לשינוי המבני. אבל לא יכול להיות שבאמצעות הארכת הרישיונות ייפתח הסדק בדלת שדרכו בפועל יתחיל התהליך של הפרטת חברת חשמל, ועל כן אני מתכוונת להצביע נגד בקשת הפטור בכל מקרה. זאת הצבעה עקרונית. מעכשיו אני מתכוונת להצביע נגד הרפורמה בחברת החשמל. חברת החשמל הישראלית היא אחת מחברות החשמל הטובות בעולם. שלא יספרו לי שהמדינה לא יודעת לנהל, כי כאן המדינה ניהלה באופן מופלא את חברת החשמל. מחירי החשמל בישראל הם למטה מן הממוצע בעולם, ואזרחי מדינת ישראל מקבלים שירות מצוין מחברת חשמל. נכון שאנחנו לא מדברים כאן על ההפרטה. אנחנו מדברים כאן על תהליכים ארוכי טווח, עם משמעות מבנית עצומה למשק הישראלי. משמעות שהיא גם אסטרטגית, גם ביטחונית, גם חברתית וגם כלכלית. לתת פטור מחובת הנחה דרך העניין הזה של הארכת רישיונות על דבר כל כך מהותי, זה נראה לי פסול ושלא במקומו. אגב, בעיני עובדי חברת החשמל, גם אם היו מראים לי הסכם חתום, מבחינתי הם אומנם צד חשוב בעניין, אבל לא הצד היחיד. חברת חשמל היא של כולנו, של כל אזרחי מדינת ישראל. לכן העובדים הם צד אחד בעניין, אבל אנחנו מייצגים כאן את האינטרסים של כל אזרחי מדינת ישראל, שלא ייהנו מהורדת תעריפי החשמל באמצעות המהלך הזה. כולנו יודעים את זה. אבל על אחת כמה וכמה מקומם הדבר, שאין הסדר עם עובדי חברת החשמל, וגם במקום הזה, בחדר הזה, אין להם נציג. נכון שאנחנו מדברים על פטור מחובת הנחה, אבל אנחנו לא שומעים פה את עמדתם. לכן אני מתכוונת להצביע נגד, וכך גם בשלבים הבאים של הדיונים ברפורמה. </w:t>
      </w:r>
    </w:p>
    <w:p w14:paraId="45427505" w14:textId="77777777" w:rsidR="00F43A8E" w:rsidRPr="00F43A8E" w:rsidRDefault="00F43A8E" w:rsidP="00F43A8E">
      <w:pPr>
        <w:bidi/>
        <w:jc w:val="both"/>
        <w:rPr>
          <w:rFonts w:cs="David" w:hint="cs"/>
          <w:rtl/>
        </w:rPr>
      </w:pPr>
    </w:p>
    <w:p w14:paraId="219025BF"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3204DD90" w14:textId="77777777" w:rsidR="00F43A8E" w:rsidRPr="00F43A8E" w:rsidRDefault="00F43A8E" w:rsidP="00F43A8E">
      <w:pPr>
        <w:bidi/>
        <w:jc w:val="both"/>
        <w:rPr>
          <w:rFonts w:cs="David" w:hint="cs"/>
          <w:rtl/>
        </w:rPr>
      </w:pPr>
    </w:p>
    <w:p w14:paraId="7FB4BA98" w14:textId="77777777" w:rsidR="00F43A8E" w:rsidRPr="00F43A8E" w:rsidRDefault="00F43A8E" w:rsidP="00F43A8E">
      <w:pPr>
        <w:bidi/>
        <w:jc w:val="both"/>
        <w:rPr>
          <w:rFonts w:cs="David" w:hint="cs"/>
          <w:rtl/>
        </w:rPr>
      </w:pPr>
      <w:r w:rsidRPr="00F43A8E">
        <w:rPr>
          <w:rFonts w:cs="David" w:hint="cs"/>
          <w:rtl/>
        </w:rPr>
        <w:tab/>
        <w:t xml:space="preserve">תודה רבה. חברת הכנסת רונית תירוש, בבקשה. </w:t>
      </w:r>
    </w:p>
    <w:p w14:paraId="53675EE4" w14:textId="77777777" w:rsidR="00F43A8E" w:rsidRPr="00F43A8E" w:rsidRDefault="00F43A8E" w:rsidP="00F43A8E">
      <w:pPr>
        <w:bidi/>
        <w:jc w:val="both"/>
        <w:rPr>
          <w:rFonts w:cs="David" w:hint="cs"/>
          <w:rtl/>
        </w:rPr>
      </w:pPr>
    </w:p>
    <w:p w14:paraId="3FB02C77" w14:textId="77777777" w:rsidR="00F43A8E" w:rsidRPr="00F43A8E" w:rsidRDefault="00F43A8E" w:rsidP="00F43A8E">
      <w:pPr>
        <w:bidi/>
        <w:jc w:val="both"/>
        <w:rPr>
          <w:rFonts w:cs="David" w:hint="cs"/>
          <w:rtl/>
        </w:rPr>
      </w:pPr>
      <w:r w:rsidRPr="00F43A8E">
        <w:rPr>
          <w:rFonts w:cs="David" w:hint="cs"/>
          <w:u w:val="single"/>
          <w:rtl/>
        </w:rPr>
        <w:t>רונית תירוש:</w:t>
      </w:r>
    </w:p>
    <w:p w14:paraId="64A6B0B0" w14:textId="77777777" w:rsidR="00F43A8E" w:rsidRPr="00F43A8E" w:rsidRDefault="00F43A8E" w:rsidP="00F43A8E">
      <w:pPr>
        <w:bidi/>
        <w:jc w:val="both"/>
        <w:rPr>
          <w:rFonts w:cs="David" w:hint="cs"/>
          <w:rtl/>
        </w:rPr>
      </w:pPr>
    </w:p>
    <w:p w14:paraId="69D53982" w14:textId="77777777" w:rsidR="00F43A8E" w:rsidRPr="00F43A8E" w:rsidRDefault="00F43A8E" w:rsidP="00F43A8E">
      <w:pPr>
        <w:bidi/>
        <w:jc w:val="both"/>
        <w:rPr>
          <w:rFonts w:cs="David" w:hint="cs"/>
          <w:rtl/>
        </w:rPr>
      </w:pPr>
      <w:r w:rsidRPr="00F43A8E">
        <w:rPr>
          <w:rFonts w:cs="David" w:hint="cs"/>
          <w:rtl/>
        </w:rPr>
        <w:tab/>
        <w:t xml:space="preserve">תודה, גברתי היושבת-ראש. אני חברה בוועדת הכלכלה, ונכחתי בכמה וכמה ישיבות בנושא הרפורמה של חברת החשמל. היו שם גם נציגי ועד העובדים, וגם ישבתי אתם בנפרד כדי להבין קצת יותר. </w:t>
      </w:r>
    </w:p>
    <w:p w14:paraId="340C2DCF" w14:textId="77777777" w:rsidR="00F43A8E" w:rsidRPr="00F43A8E" w:rsidRDefault="00F43A8E" w:rsidP="00F43A8E">
      <w:pPr>
        <w:bidi/>
        <w:jc w:val="both"/>
        <w:rPr>
          <w:rFonts w:cs="David" w:hint="cs"/>
          <w:rtl/>
        </w:rPr>
      </w:pPr>
    </w:p>
    <w:p w14:paraId="52462229" w14:textId="77777777" w:rsidR="00F43A8E" w:rsidRPr="00F43A8E" w:rsidRDefault="00F43A8E" w:rsidP="00F43A8E">
      <w:pPr>
        <w:bidi/>
        <w:jc w:val="both"/>
        <w:rPr>
          <w:rFonts w:cs="David" w:hint="cs"/>
          <w:rtl/>
        </w:rPr>
      </w:pPr>
      <w:r w:rsidRPr="00F43A8E">
        <w:rPr>
          <w:rFonts w:cs="David" w:hint="cs"/>
          <w:rtl/>
        </w:rPr>
        <w:tab/>
        <w:t>ראשית, תנוח דעתם של החברים מהתוכן והמהות של הרפורמה והשגת הסכמים אל מול ועדי העובדים השונים, משום שוועדת הכלכלה, כמי שרואה לנגד עיניה בעיקר את טובת הצרכן, וגם את טובת העובדים, אני מעריכה שתדאג לנושא הזה, שבסופו של יום העובדים לא יינזקו. או לפחות, אם יצטרכו לפרוש או לעבור לחברות-בת, הם יעברו בתנאים ראויים ואנושיים ומכובדים,  כמו בבזק.</w:t>
      </w:r>
    </w:p>
    <w:p w14:paraId="67994F11" w14:textId="77777777" w:rsidR="00F43A8E" w:rsidRPr="00F43A8E" w:rsidRDefault="00F43A8E" w:rsidP="00F43A8E">
      <w:pPr>
        <w:bidi/>
        <w:jc w:val="both"/>
        <w:rPr>
          <w:rFonts w:cs="David" w:hint="cs"/>
          <w:rtl/>
        </w:rPr>
      </w:pPr>
    </w:p>
    <w:p w14:paraId="7F7B26A6"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3286A897" w14:textId="77777777" w:rsidR="00F43A8E" w:rsidRPr="00F43A8E" w:rsidRDefault="00F43A8E" w:rsidP="00F43A8E">
      <w:pPr>
        <w:bidi/>
        <w:jc w:val="both"/>
        <w:rPr>
          <w:rFonts w:cs="David" w:hint="cs"/>
          <w:rtl/>
        </w:rPr>
      </w:pPr>
    </w:p>
    <w:p w14:paraId="72FE6D1D" w14:textId="77777777" w:rsidR="00F43A8E" w:rsidRPr="00F43A8E" w:rsidRDefault="00F43A8E" w:rsidP="00F43A8E">
      <w:pPr>
        <w:bidi/>
        <w:jc w:val="both"/>
        <w:rPr>
          <w:rFonts w:cs="David" w:hint="cs"/>
          <w:rtl/>
        </w:rPr>
      </w:pPr>
      <w:r w:rsidRPr="00F43A8E">
        <w:rPr>
          <w:rFonts w:cs="David" w:hint="cs"/>
          <w:rtl/>
        </w:rPr>
        <w:tab/>
        <w:t xml:space="preserve">כמו ב"אגד". </w:t>
      </w:r>
    </w:p>
    <w:p w14:paraId="25ACDD95" w14:textId="77777777" w:rsidR="00F43A8E" w:rsidRPr="00F43A8E" w:rsidRDefault="00F43A8E" w:rsidP="00F43A8E">
      <w:pPr>
        <w:bidi/>
        <w:jc w:val="both"/>
        <w:rPr>
          <w:rFonts w:cs="David" w:hint="cs"/>
          <w:rtl/>
        </w:rPr>
      </w:pPr>
    </w:p>
    <w:p w14:paraId="73BD7445" w14:textId="77777777" w:rsidR="00F43A8E" w:rsidRPr="00F43A8E" w:rsidRDefault="00F43A8E" w:rsidP="00F43A8E">
      <w:pPr>
        <w:bidi/>
        <w:jc w:val="both"/>
        <w:rPr>
          <w:rFonts w:cs="David" w:hint="cs"/>
          <w:rtl/>
        </w:rPr>
      </w:pPr>
      <w:r w:rsidRPr="00F43A8E">
        <w:rPr>
          <w:rFonts w:cs="David" w:hint="cs"/>
          <w:u w:val="single"/>
          <w:rtl/>
        </w:rPr>
        <w:t>רונית תירוש:</w:t>
      </w:r>
    </w:p>
    <w:p w14:paraId="46225E6C" w14:textId="77777777" w:rsidR="00F43A8E" w:rsidRPr="00F43A8E" w:rsidRDefault="00F43A8E" w:rsidP="00F43A8E">
      <w:pPr>
        <w:bidi/>
        <w:jc w:val="both"/>
        <w:rPr>
          <w:rFonts w:cs="David" w:hint="cs"/>
          <w:rtl/>
        </w:rPr>
      </w:pPr>
    </w:p>
    <w:p w14:paraId="2F8D29AE" w14:textId="77777777" w:rsidR="00F43A8E" w:rsidRPr="00F43A8E" w:rsidRDefault="00F43A8E" w:rsidP="00F43A8E">
      <w:pPr>
        <w:bidi/>
        <w:jc w:val="both"/>
        <w:rPr>
          <w:rFonts w:cs="David" w:hint="cs"/>
          <w:rtl/>
        </w:rPr>
      </w:pPr>
      <w:r w:rsidRPr="00F43A8E">
        <w:rPr>
          <w:rFonts w:cs="David" w:hint="cs"/>
          <w:rtl/>
        </w:rPr>
        <w:tab/>
        <w:t xml:space="preserve"> חבר הכנסת </w:t>
      </w:r>
      <w:proofErr w:type="spellStart"/>
      <w:r w:rsidRPr="00F43A8E">
        <w:rPr>
          <w:rFonts w:cs="David" w:hint="cs"/>
          <w:rtl/>
        </w:rPr>
        <w:t>מרגי</w:t>
      </w:r>
      <w:proofErr w:type="spellEnd"/>
      <w:r w:rsidRPr="00F43A8E">
        <w:rPr>
          <w:rFonts w:cs="David" w:hint="cs"/>
          <w:rtl/>
        </w:rPr>
        <w:t xml:space="preserve">, אל תהיה ציני. נכחתי שם וראיתי. </w:t>
      </w:r>
    </w:p>
    <w:p w14:paraId="5584C6E2" w14:textId="77777777" w:rsidR="00F43A8E" w:rsidRPr="00F43A8E" w:rsidRDefault="00F43A8E" w:rsidP="00F43A8E">
      <w:pPr>
        <w:bidi/>
        <w:jc w:val="both"/>
        <w:rPr>
          <w:rFonts w:cs="David" w:hint="cs"/>
          <w:rtl/>
        </w:rPr>
      </w:pPr>
    </w:p>
    <w:p w14:paraId="61CEC1AA"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53E8705F" w14:textId="77777777" w:rsidR="00F43A8E" w:rsidRPr="00F43A8E" w:rsidRDefault="00F43A8E" w:rsidP="00F43A8E">
      <w:pPr>
        <w:bidi/>
        <w:jc w:val="both"/>
        <w:rPr>
          <w:rFonts w:cs="David" w:hint="cs"/>
          <w:rtl/>
        </w:rPr>
      </w:pPr>
    </w:p>
    <w:p w14:paraId="172BCFA5" w14:textId="77777777" w:rsidR="00F43A8E" w:rsidRPr="00F43A8E" w:rsidRDefault="00F43A8E" w:rsidP="00F43A8E">
      <w:pPr>
        <w:bidi/>
        <w:jc w:val="both"/>
        <w:rPr>
          <w:rFonts w:cs="David" w:hint="cs"/>
          <w:rtl/>
        </w:rPr>
      </w:pPr>
      <w:r w:rsidRPr="00F43A8E">
        <w:rPr>
          <w:rFonts w:cs="David" w:hint="cs"/>
          <w:rtl/>
        </w:rPr>
        <w:tab/>
        <w:t xml:space="preserve"> אלפי נהגים של "אגד" מופרטים מדי יום ועוברים לשכר עבדות של 3,000 שקלים בעבור עבודה של 12 שעות ביום. </w:t>
      </w:r>
    </w:p>
    <w:p w14:paraId="06C9AC56" w14:textId="77777777" w:rsidR="00F43A8E" w:rsidRPr="00F43A8E" w:rsidRDefault="00F43A8E" w:rsidP="00F43A8E">
      <w:pPr>
        <w:bidi/>
        <w:jc w:val="both"/>
        <w:rPr>
          <w:rFonts w:cs="David" w:hint="cs"/>
          <w:rtl/>
        </w:rPr>
      </w:pPr>
    </w:p>
    <w:p w14:paraId="01E505FC" w14:textId="77777777" w:rsidR="00F43A8E" w:rsidRPr="00F43A8E" w:rsidRDefault="00F43A8E" w:rsidP="00F43A8E">
      <w:pPr>
        <w:bidi/>
        <w:jc w:val="both"/>
        <w:rPr>
          <w:rFonts w:cs="David" w:hint="cs"/>
          <w:rtl/>
        </w:rPr>
      </w:pPr>
      <w:r w:rsidRPr="00F43A8E">
        <w:rPr>
          <w:rFonts w:cs="David" w:hint="cs"/>
          <w:u w:val="single"/>
          <w:rtl/>
        </w:rPr>
        <w:t>רונית תירוש:</w:t>
      </w:r>
    </w:p>
    <w:p w14:paraId="4A234480" w14:textId="77777777" w:rsidR="00F43A8E" w:rsidRPr="00F43A8E" w:rsidRDefault="00F43A8E" w:rsidP="00F43A8E">
      <w:pPr>
        <w:bidi/>
        <w:jc w:val="both"/>
        <w:rPr>
          <w:rFonts w:cs="David" w:hint="cs"/>
          <w:rtl/>
        </w:rPr>
      </w:pPr>
    </w:p>
    <w:p w14:paraId="4607C5EF" w14:textId="77777777" w:rsidR="00F43A8E" w:rsidRPr="00F43A8E" w:rsidRDefault="00F43A8E" w:rsidP="00F43A8E">
      <w:pPr>
        <w:bidi/>
        <w:jc w:val="both"/>
        <w:rPr>
          <w:rFonts w:cs="David" w:hint="cs"/>
          <w:rtl/>
        </w:rPr>
      </w:pPr>
      <w:r w:rsidRPr="00F43A8E">
        <w:rPr>
          <w:rFonts w:cs="David" w:hint="cs"/>
          <w:rtl/>
        </w:rPr>
        <w:tab/>
        <w:t xml:space="preserve"> אני חושבת שניתן ללמוד מניסיוני בעבר, וכשם שחבר הכנסת </w:t>
      </w:r>
      <w:proofErr w:type="spellStart"/>
      <w:r w:rsidRPr="00F43A8E">
        <w:rPr>
          <w:rFonts w:cs="David" w:hint="cs"/>
          <w:rtl/>
        </w:rPr>
        <w:t>מרגי</w:t>
      </w:r>
      <w:proofErr w:type="spellEnd"/>
      <w:r w:rsidRPr="00F43A8E">
        <w:rPr>
          <w:rFonts w:cs="David" w:hint="cs"/>
          <w:rtl/>
        </w:rPr>
        <w:t xml:space="preserve"> הוא פתוח וקשוב לרחשי הלב של ציבור עובדים, יושבים בוועדת הכלכלה אנשים דומים. אתה גם מוזמן להגיע לשם ולהשמיע טיעוניך לגבי מה שקרה ב"אגד". אבל אני גם התרשמתי שבחברת החשמל אין שום רצון </w:t>
      </w:r>
    </w:p>
    <w:p w14:paraId="33412DBA" w14:textId="77777777" w:rsidR="00F43A8E" w:rsidRPr="00F43A8E" w:rsidRDefault="00F43A8E" w:rsidP="00F43A8E">
      <w:pPr>
        <w:bidi/>
        <w:jc w:val="both"/>
        <w:rPr>
          <w:rFonts w:cs="David" w:hint="cs"/>
          <w:rtl/>
        </w:rPr>
      </w:pPr>
      <w:r w:rsidRPr="00F43A8E">
        <w:rPr>
          <w:rFonts w:cs="David" w:hint="cs"/>
          <w:rtl/>
        </w:rPr>
        <w:t xml:space="preserve">לשתף פעולה גם עם צעדי התייעלות. לא נכון שיש שם פתיחות. הראיה, שכבר השבוע הם הודיעו על עיצומים. אני חושבת שיש פה מסר גם מבחינת מדוע להעביר את זה דחוף השבוע. יש מסר שצריך לעבור לעובדים, והוא שהולכים לרפורמה. עכשיו בואו נשב ונדבר איך עושים אותה במינימום של נזקים. </w:t>
      </w:r>
    </w:p>
    <w:p w14:paraId="6684127B" w14:textId="77777777" w:rsidR="00F43A8E" w:rsidRPr="00F43A8E" w:rsidRDefault="00F43A8E" w:rsidP="00F43A8E">
      <w:pPr>
        <w:bidi/>
        <w:jc w:val="both"/>
        <w:rPr>
          <w:rFonts w:cs="David" w:hint="cs"/>
          <w:rtl/>
        </w:rPr>
      </w:pPr>
    </w:p>
    <w:p w14:paraId="73C5F7AF" w14:textId="77777777" w:rsidR="00F43A8E" w:rsidRPr="00F43A8E" w:rsidRDefault="00F43A8E" w:rsidP="00F43A8E">
      <w:pPr>
        <w:bidi/>
        <w:jc w:val="both"/>
        <w:rPr>
          <w:rFonts w:cs="David" w:hint="cs"/>
          <w:rtl/>
        </w:rPr>
      </w:pPr>
      <w:r w:rsidRPr="00F43A8E">
        <w:rPr>
          <w:rFonts w:cs="David"/>
          <w:u w:val="single"/>
          <w:rtl/>
        </w:rPr>
        <w:br w:type="page"/>
      </w:r>
      <w:r w:rsidRPr="00F43A8E">
        <w:rPr>
          <w:rFonts w:cs="David" w:hint="cs"/>
          <w:u w:val="single"/>
          <w:rtl/>
        </w:rPr>
        <w:t>דוד טל:</w:t>
      </w:r>
    </w:p>
    <w:p w14:paraId="0CBBF036" w14:textId="77777777" w:rsidR="00F43A8E" w:rsidRPr="00F43A8E" w:rsidRDefault="00F43A8E" w:rsidP="00F43A8E">
      <w:pPr>
        <w:bidi/>
        <w:jc w:val="both"/>
        <w:rPr>
          <w:rFonts w:cs="David" w:hint="cs"/>
          <w:rtl/>
        </w:rPr>
      </w:pPr>
    </w:p>
    <w:p w14:paraId="20FAF001" w14:textId="77777777" w:rsidR="00F43A8E" w:rsidRPr="00F43A8E" w:rsidRDefault="00F43A8E" w:rsidP="00F43A8E">
      <w:pPr>
        <w:bidi/>
        <w:jc w:val="both"/>
        <w:rPr>
          <w:rFonts w:cs="David" w:hint="cs"/>
          <w:rtl/>
        </w:rPr>
      </w:pPr>
      <w:r w:rsidRPr="00F43A8E">
        <w:rPr>
          <w:rFonts w:cs="David" w:hint="cs"/>
          <w:rtl/>
        </w:rPr>
        <w:tab/>
        <w:t>מה יקרה אם זה יהיה ביום שני?</w:t>
      </w:r>
    </w:p>
    <w:p w14:paraId="55D62C88" w14:textId="77777777" w:rsidR="00F43A8E" w:rsidRPr="00F43A8E" w:rsidRDefault="00F43A8E" w:rsidP="00F43A8E">
      <w:pPr>
        <w:bidi/>
        <w:jc w:val="both"/>
        <w:rPr>
          <w:rFonts w:cs="David" w:hint="cs"/>
          <w:rtl/>
        </w:rPr>
      </w:pPr>
    </w:p>
    <w:p w14:paraId="147732E7" w14:textId="77777777" w:rsidR="00F43A8E" w:rsidRPr="00F43A8E" w:rsidRDefault="00F43A8E" w:rsidP="00F43A8E">
      <w:pPr>
        <w:bidi/>
        <w:jc w:val="both"/>
        <w:rPr>
          <w:rFonts w:cs="David" w:hint="cs"/>
          <w:rtl/>
        </w:rPr>
      </w:pPr>
      <w:r w:rsidRPr="00F43A8E">
        <w:rPr>
          <w:rFonts w:cs="David" w:hint="cs"/>
          <w:u w:val="single"/>
          <w:rtl/>
        </w:rPr>
        <w:t>רונית תירוש:</w:t>
      </w:r>
    </w:p>
    <w:p w14:paraId="3BE8850F" w14:textId="77777777" w:rsidR="00F43A8E" w:rsidRPr="00F43A8E" w:rsidRDefault="00F43A8E" w:rsidP="00F43A8E">
      <w:pPr>
        <w:bidi/>
        <w:jc w:val="both"/>
        <w:rPr>
          <w:rFonts w:cs="David" w:hint="cs"/>
          <w:rtl/>
        </w:rPr>
      </w:pPr>
    </w:p>
    <w:p w14:paraId="624572AE" w14:textId="77777777" w:rsidR="00F43A8E" w:rsidRPr="00F43A8E" w:rsidRDefault="00F43A8E" w:rsidP="00F43A8E">
      <w:pPr>
        <w:bidi/>
        <w:jc w:val="both"/>
        <w:rPr>
          <w:rFonts w:cs="David" w:hint="cs"/>
          <w:rtl/>
        </w:rPr>
      </w:pPr>
      <w:r w:rsidRPr="00F43A8E">
        <w:rPr>
          <w:rFonts w:cs="David" w:hint="cs"/>
          <w:rtl/>
        </w:rPr>
        <w:tab/>
        <w:t>זה בדיוק מה שאני משמיעה. בגלל שהם הכריזו על עיצומים, אני חושבת שיש תוקף משנה לכך שצריך להביא את זה היום, כדי להעביר מסר לעובדים: רבותי, הכנסת מקדמת את זה. כמובן שזה יהיה בדיונים של ועדת הכלכלה. אבל המסר הזה, שנותנים גיבוי למהלך של שר, בעיקר כשיושב שם מנכ"ל שיש לי הרבה השגות על דרך ההתנהלות וההתבטאות שלו, שאומר שאם הוא עובר על חוקי שבת אז הוא גם יעבור על חוקי מדינה - - -</w:t>
      </w:r>
    </w:p>
    <w:p w14:paraId="1D4D5C13" w14:textId="77777777" w:rsidR="00F43A8E" w:rsidRPr="00F43A8E" w:rsidRDefault="00F43A8E" w:rsidP="00F43A8E">
      <w:pPr>
        <w:bidi/>
        <w:jc w:val="both"/>
        <w:rPr>
          <w:rFonts w:cs="David" w:hint="cs"/>
          <w:rtl/>
        </w:rPr>
      </w:pPr>
    </w:p>
    <w:p w14:paraId="3BD1F6BB" w14:textId="77777777" w:rsidR="00F43A8E" w:rsidRPr="00F43A8E" w:rsidRDefault="00F43A8E" w:rsidP="00F43A8E">
      <w:pPr>
        <w:bidi/>
        <w:jc w:val="both"/>
        <w:rPr>
          <w:rFonts w:cs="David" w:hint="cs"/>
          <w:rtl/>
        </w:rPr>
      </w:pPr>
      <w:r w:rsidRPr="00F43A8E">
        <w:rPr>
          <w:rFonts w:cs="David" w:hint="cs"/>
          <w:u w:val="single"/>
          <w:rtl/>
        </w:rPr>
        <w:t>דוד טל:</w:t>
      </w:r>
    </w:p>
    <w:p w14:paraId="00F335C2" w14:textId="77777777" w:rsidR="00F43A8E" w:rsidRPr="00F43A8E" w:rsidRDefault="00F43A8E" w:rsidP="00F43A8E">
      <w:pPr>
        <w:bidi/>
        <w:jc w:val="both"/>
        <w:rPr>
          <w:rFonts w:cs="David" w:hint="cs"/>
          <w:rtl/>
        </w:rPr>
      </w:pPr>
    </w:p>
    <w:p w14:paraId="0D621471" w14:textId="77777777" w:rsidR="00F43A8E" w:rsidRPr="00F43A8E" w:rsidRDefault="00F43A8E" w:rsidP="00F43A8E">
      <w:pPr>
        <w:bidi/>
        <w:jc w:val="both"/>
        <w:rPr>
          <w:rFonts w:cs="David" w:hint="cs"/>
          <w:rtl/>
        </w:rPr>
      </w:pPr>
      <w:r w:rsidRPr="00F43A8E">
        <w:rPr>
          <w:rFonts w:cs="David" w:hint="cs"/>
          <w:rtl/>
        </w:rPr>
        <w:tab/>
        <w:t xml:space="preserve"> אנחנו תמימי דעים. </w:t>
      </w:r>
    </w:p>
    <w:p w14:paraId="06B6F90A" w14:textId="77777777" w:rsidR="00F43A8E" w:rsidRPr="00F43A8E" w:rsidRDefault="00F43A8E" w:rsidP="00F43A8E">
      <w:pPr>
        <w:bidi/>
        <w:jc w:val="both"/>
        <w:rPr>
          <w:rFonts w:cs="David" w:hint="cs"/>
          <w:rtl/>
        </w:rPr>
      </w:pPr>
    </w:p>
    <w:p w14:paraId="347CA646" w14:textId="77777777" w:rsidR="00F43A8E" w:rsidRPr="00F43A8E" w:rsidRDefault="00F43A8E" w:rsidP="00F43A8E">
      <w:pPr>
        <w:bidi/>
        <w:jc w:val="both"/>
        <w:rPr>
          <w:rFonts w:cs="David" w:hint="cs"/>
          <w:rtl/>
        </w:rPr>
      </w:pPr>
      <w:r w:rsidRPr="00F43A8E">
        <w:rPr>
          <w:rFonts w:cs="David" w:hint="cs"/>
          <w:u w:val="single"/>
          <w:rtl/>
        </w:rPr>
        <w:t>רונית תירוש:</w:t>
      </w:r>
    </w:p>
    <w:p w14:paraId="2D039F04" w14:textId="77777777" w:rsidR="00F43A8E" w:rsidRPr="00F43A8E" w:rsidRDefault="00F43A8E" w:rsidP="00F43A8E">
      <w:pPr>
        <w:bidi/>
        <w:jc w:val="both"/>
        <w:rPr>
          <w:rFonts w:cs="David" w:hint="cs"/>
          <w:rtl/>
        </w:rPr>
      </w:pPr>
    </w:p>
    <w:p w14:paraId="7EF81489" w14:textId="77777777" w:rsidR="00F43A8E" w:rsidRPr="00F43A8E" w:rsidRDefault="00F43A8E" w:rsidP="00F43A8E">
      <w:pPr>
        <w:bidi/>
        <w:jc w:val="both"/>
        <w:rPr>
          <w:rFonts w:cs="David" w:hint="cs"/>
          <w:rtl/>
        </w:rPr>
      </w:pPr>
      <w:r w:rsidRPr="00F43A8E">
        <w:rPr>
          <w:rFonts w:cs="David" w:hint="cs"/>
          <w:rtl/>
        </w:rPr>
        <w:tab/>
        <w:t xml:space="preserve"> המסר הזה של בית המחוקקים כן חשוב שייאמר, אבל כן הייתי נותנת קרדיט לבקשה שמביא משרד התשתיות. </w:t>
      </w:r>
    </w:p>
    <w:p w14:paraId="0E38B72F" w14:textId="77777777" w:rsidR="00F43A8E" w:rsidRPr="00F43A8E" w:rsidRDefault="00F43A8E" w:rsidP="00F43A8E">
      <w:pPr>
        <w:bidi/>
        <w:jc w:val="both"/>
        <w:rPr>
          <w:rFonts w:cs="David" w:hint="cs"/>
          <w:rtl/>
        </w:rPr>
      </w:pPr>
    </w:p>
    <w:p w14:paraId="30D8350E"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1782FA7" w14:textId="77777777" w:rsidR="00F43A8E" w:rsidRPr="00F43A8E" w:rsidRDefault="00F43A8E" w:rsidP="00F43A8E">
      <w:pPr>
        <w:bidi/>
        <w:jc w:val="both"/>
        <w:rPr>
          <w:rFonts w:cs="David" w:hint="cs"/>
          <w:rtl/>
        </w:rPr>
      </w:pPr>
    </w:p>
    <w:p w14:paraId="2AC90425" w14:textId="77777777" w:rsidR="00F43A8E" w:rsidRPr="00F43A8E" w:rsidRDefault="00F43A8E" w:rsidP="00F43A8E">
      <w:pPr>
        <w:bidi/>
        <w:jc w:val="both"/>
        <w:rPr>
          <w:rFonts w:cs="David" w:hint="cs"/>
          <w:rtl/>
        </w:rPr>
      </w:pPr>
      <w:r w:rsidRPr="00F43A8E">
        <w:rPr>
          <w:rFonts w:cs="David" w:hint="cs"/>
          <w:rtl/>
        </w:rPr>
        <w:tab/>
        <w:t xml:space="preserve"> אני מודה לך, גברתי. חבר הכנסת סער, בבקשה. </w:t>
      </w:r>
    </w:p>
    <w:p w14:paraId="7CB0B742" w14:textId="77777777" w:rsidR="00F43A8E" w:rsidRPr="00F43A8E" w:rsidRDefault="00F43A8E" w:rsidP="00F43A8E">
      <w:pPr>
        <w:bidi/>
        <w:jc w:val="both"/>
        <w:rPr>
          <w:rFonts w:cs="David" w:hint="cs"/>
          <w:rtl/>
        </w:rPr>
      </w:pPr>
    </w:p>
    <w:p w14:paraId="22736B8B"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40F1840B" w14:textId="77777777" w:rsidR="00F43A8E" w:rsidRPr="00F43A8E" w:rsidRDefault="00F43A8E" w:rsidP="00F43A8E">
      <w:pPr>
        <w:bidi/>
        <w:jc w:val="both"/>
        <w:rPr>
          <w:rFonts w:cs="David" w:hint="cs"/>
          <w:u w:val="single"/>
          <w:rtl/>
        </w:rPr>
      </w:pPr>
    </w:p>
    <w:p w14:paraId="0C637DF4" w14:textId="77777777" w:rsidR="00F43A8E" w:rsidRPr="00F43A8E" w:rsidRDefault="00F43A8E" w:rsidP="00F43A8E">
      <w:pPr>
        <w:bidi/>
        <w:jc w:val="both"/>
        <w:rPr>
          <w:rFonts w:cs="David" w:hint="cs"/>
          <w:rtl/>
        </w:rPr>
      </w:pPr>
      <w:r w:rsidRPr="00F43A8E">
        <w:rPr>
          <w:rFonts w:cs="David" w:hint="cs"/>
          <w:rtl/>
        </w:rPr>
        <w:tab/>
        <w:t xml:space="preserve"> תודה, גברתי היושבת-ראש. מהדיון כפי שהתקיים כאן עכשיו, ההתרשמות שלי היא שאין אחדות דעות בתוך הקואליציה. להפך, ההתרשמות שלי היא שיש פערים מאוד גדולים בנושא הזה, שהוא בוודאי נושא מאוד יסודי, וגם העובדה שהתקבלה החלטה בממשלה לעניין זה היא אינה משנה את חילוקי הדעות התהומיים בעמדות בתוך הקואליציה בנושא הזה.</w:t>
      </w:r>
    </w:p>
    <w:p w14:paraId="5FE3B8F4" w14:textId="77777777" w:rsidR="00F43A8E" w:rsidRPr="00F43A8E" w:rsidRDefault="00F43A8E" w:rsidP="00F43A8E">
      <w:pPr>
        <w:bidi/>
        <w:jc w:val="both"/>
        <w:rPr>
          <w:rFonts w:cs="David" w:hint="cs"/>
          <w:rtl/>
        </w:rPr>
      </w:pPr>
    </w:p>
    <w:p w14:paraId="3E3B5523" w14:textId="77777777" w:rsidR="00F43A8E" w:rsidRPr="00F43A8E" w:rsidRDefault="00F43A8E" w:rsidP="00F43A8E">
      <w:pPr>
        <w:bidi/>
        <w:jc w:val="both"/>
        <w:rPr>
          <w:rFonts w:cs="David" w:hint="cs"/>
          <w:rtl/>
        </w:rPr>
      </w:pPr>
      <w:r w:rsidRPr="00F43A8E">
        <w:rPr>
          <w:rFonts w:cs="David" w:hint="cs"/>
          <w:rtl/>
        </w:rPr>
        <w:tab/>
        <w:t>אתמול קיימנו דיון בסיעת הליכוד בנושא הזה. אני חייב לומר שפנה אלי שר התשתיות הלאומיות, וקיבלנו החלטה שאנחנו נתמוך בהצעת החוק, לפחות בקריאה הראשונה, שתתקיים היום אם הוועדה תקבל את בקשת הממשלה.</w:t>
      </w:r>
    </w:p>
    <w:p w14:paraId="053DFA28" w14:textId="77777777" w:rsidR="00F43A8E" w:rsidRPr="00F43A8E" w:rsidRDefault="00F43A8E" w:rsidP="00F43A8E">
      <w:pPr>
        <w:bidi/>
        <w:jc w:val="both"/>
        <w:rPr>
          <w:rFonts w:cs="David" w:hint="cs"/>
          <w:rtl/>
        </w:rPr>
      </w:pPr>
    </w:p>
    <w:p w14:paraId="35B28D39" w14:textId="77777777" w:rsidR="00F43A8E" w:rsidRPr="00F43A8E" w:rsidRDefault="00F43A8E" w:rsidP="00F43A8E">
      <w:pPr>
        <w:bidi/>
        <w:ind w:firstLine="567"/>
        <w:jc w:val="both"/>
        <w:rPr>
          <w:rFonts w:cs="David" w:hint="cs"/>
          <w:rtl/>
        </w:rPr>
      </w:pPr>
      <w:r w:rsidRPr="00F43A8E">
        <w:rPr>
          <w:rFonts w:cs="David" w:hint="cs"/>
          <w:rtl/>
        </w:rPr>
        <w:t xml:space="preserve">צריך לזכור שב-3 במארס מסתיים התוקף של הרישיון. חברת הכנסת </w:t>
      </w:r>
      <w:proofErr w:type="spellStart"/>
      <w:r w:rsidRPr="00F43A8E">
        <w:rPr>
          <w:rFonts w:cs="David" w:hint="cs"/>
          <w:rtl/>
        </w:rPr>
        <w:t>יחימוביץ</w:t>
      </w:r>
      <w:proofErr w:type="spellEnd"/>
      <w:r w:rsidRPr="00F43A8E">
        <w:rPr>
          <w:rFonts w:cs="David" w:hint="cs"/>
          <w:rtl/>
        </w:rPr>
        <w:t xml:space="preserve"> התייחסה לכך שכאן יש מעין סדק בדלת, אבל צריך לזכור את ההיסטוריה החקיקתית. הרי זו רפורמה שהובאה בחוק ההסדרים ב-2005 ועברה, על אף שהיו אז חילוקי דעות מסוימים בין שר התשתיות לבין שר האוצר, שבתפקידי הקודם הייתי צריך לסייע ביישובם. לאחר מכן, ערב הבחירות האחרונות, הביא שר התשתיות הזמני, השר בראון, את הארכה של השנה שגם היא פגה. לכן מדובר גם בעניין של תוקף הרישיון של חברת החשמל. האם יש פה מישהו שבעד זה שאו-</w:t>
      </w:r>
      <w:proofErr w:type="spellStart"/>
      <w:r w:rsidRPr="00F43A8E">
        <w:rPr>
          <w:rFonts w:cs="David" w:hint="cs"/>
          <w:rtl/>
        </w:rPr>
        <w:t>טו</w:t>
      </w:r>
      <w:proofErr w:type="spellEnd"/>
      <w:r w:rsidRPr="00F43A8E">
        <w:rPr>
          <w:rFonts w:cs="David" w:hint="cs"/>
          <w:rtl/>
        </w:rPr>
        <w:t>-</w:t>
      </w:r>
      <w:proofErr w:type="spellStart"/>
      <w:r w:rsidRPr="00F43A8E">
        <w:rPr>
          <w:rFonts w:cs="David" w:hint="cs"/>
          <w:rtl/>
        </w:rPr>
        <w:t>טו</w:t>
      </w:r>
      <w:proofErr w:type="spellEnd"/>
      <w:r w:rsidRPr="00F43A8E">
        <w:rPr>
          <w:rFonts w:cs="David" w:hint="cs"/>
          <w:rtl/>
        </w:rPr>
        <w:t xml:space="preserve"> לא יהיה רישיון לחברת החשמל?</w:t>
      </w:r>
    </w:p>
    <w:p w14:paraId="1DE0A27E" w14:textId="77777777" w:rsidR="00F43A8E" w:rsidRPr="00F43A8E" w:rsidRDefault="00F43A8E" w:rsidP="00F43A8E">
      <w:pPr>
        <w:bidi/>
        <w:ind w:firstLine="567"/>
        <w:jc w:val="both"/>
        <w:rPr>
          <w:rFonts w:cs="David" w:hint="cs"/>
          <w:rtl/>
        </w:rPr>
      </w:pPr>
    </w:p>
    <w:p w14:paraId="4DC68CFF" w14:textId="77777777" w:rsidR="00F43A8E" w:rsidRPr="00F43A8E" w:rsidRDefault="00F43A8E" w:rsidP="00F43A8E">
      <w:pPr>
        <w:bidi/>
        <w:ind w:firstLine="567"/>
        <w:jc w:val="both"/>
        <w:rPr>
          <w:rFonts w:cs="David" w:hint="cs"/>
          <w:rtl/>
        </w:rPr>
      </w:pPr>
      <w:r w:rsidRPr="00F43A8E">
        <w:rPr>
          <w:rFonts w:cs="David" w:hint="cs"/>
          <w:rtl/>
        </w:rPr>
        <w:t xml:space="preserve">אני תומך בהידברות עם העובדים. אגב, אנחנו עצמנו בליכוד מקיימים איתם הידברות מאוד טובה. קיימתי יחד עם יושב-ראש הליכוד סיור במתקן "אורות </w:t>
      </w:r>
      <w:proofErr w:type="spellStart"/>
      <w:r w:rsidRPr="00F43A8E">
        <w:rPr>
          <w:rFonts w:cs="David" w:hint="cs"/>
          <w:rtl/>
        </w:rPr>
        <w:t>רבין</w:t>
      </w:r>
      <w:proofErr w:type="spellEnd"/>
      <w:r w:rsidRPr="00F43A8E">
        <w:rPr>
          <w:rFonts w:cs="David" w:hint="cs"/>
          <w:rtl/>
        </w:rPr>
        <w:t>" של חברת החשמל, לפני כמה שבועות. אני מתרשם שעדיין קיים איזשהו סוג של דיאלוג. אני גם לא בטוח שבקרב העובדים עצמם יש דעה אחת או קו אחד שכולם מקבלים אותו. אבל אני חושב שניתן יהיה בהחלט להמשיך ולקיים הידברות כדי להגיע להבנה.</w:t>
      </w:r>
    </w:p>
    <w:p w14:paraId="551BE894" w14:textId="77777777" w:rsidR="00F43A8E" w:rsidRPr="00F43A8E" w:rsidRDefault="00F43A8E" w:rsidP="00F43A8E">
      <w:pPr>
        <w:bidi/>
        <w:jc w:val="both"/>
        <w:rPr>
          <w:rFonts w:cs="David" w:hint="cs"/>
          <w:rtl/>
        </w:rPr>
      </w:pPr>
    </w:p>
    <w:p w14:paraId="2AB65CB8" w14:textId="77777777" w:rsidR="00F43A8E" w:rsidRPr="00F43A8E" w:rsidRDefault="00F43A8E" w:rsidP="00F43A8E">
      <w:pPr>
        <w:bidi/>
        <w:jc w:val="both"/>
        <w:rPr>
          <w:rFonts w:cs="David" w:hint="cs"/>
          <w:rtl/>
        </w:rPr>
      </w:pPr>
      <w:r w:rsidRPr="00F43A8E">
        <w:rPr>
          <w:rFonts w:cs="David" w:hint="cs"/>
          <w:rtl/>
        </w:rPr>
        <w:tab/>
        <w:t xml:space="preserve">אנחנו הצבענו בעד בקדנציה הקודמת. חשבנו שנכון לנקוט בעניין הזה גישה עניינית וגישה ממלכתית, שאינה מבוססת רק על החלוקה בין אופוזיציה לקואליציה, בין היתר כי אנחנו יודעים שיש בתוך הקואליציה מעת לעת כאלה שאין להם הגישה הזאת. חשוב לפעמים לאזן את הדברים. </w:t>
      </w:r>
    </w:p>
    <w:p w14:paraId="310FC85A" w14:textId="77777777" w:rsidR="00F43A8E" w:rsidRPr="00F43A8E" w:rsidRDefault="00F43A8E" w:rsidP="00F43A8E">
      <w:pPr>
        <w:bidi/>
        <w:jc w:val="both"/>
        <w:rPr>
          <w:rFonts w:cs="David" w:hint="cs"/>
          <w:rtl/>
        </w:rPr>
      </w:pPr>
    </w:p>
    <w:p w14:paraId="4585DF70" w14:textId="77777777" w:rsidR="00F43A8E" w:rsidRPr="00F43A8E" w:rsidRDefault="00F43A8E" w:rsidP="00F43A8E">
      <w:pPr>
        <w:bidi/>
        <w:jc w:val="both"/>
        <w:rPr>
          <w:rFonts w:cs="David" w:hint="cs"/>
          <w:rtl/>
        </w:rPr>
      </w:pPr>
      <w:r w:rsidRPr="00F43A8E">
        <w:rPr>
          <w:rFonts w:cs="David" w:hint="cs"/>
          <w:rtl/>
        </w:rPr>
        <w:tab/>
        <w:t xml:space="preserve">אני רוצה להזכיר לכולם שהחוק יועבר לוועדת הכלכלה בראשותו של חבר הכנסת משה כחלון, אשר הוא בין אלה שאף אחד לא יוכל לומר, בלשון הווה או עתיד, שאין לו רגישות לציבור העובדים. נהפוך הוא, יש לו יחסים טובים עם ועדי עובדים. </w:t>
      </w:r>
    </w:p>
    <w:p w14:paraId="3BD9B51D" w14:textId="77777777" w:rsidR="00F43A8E" w:rsidRPr="00F43A8E" w:rsidRDefault="00F43A8E" w:rsidP="00F43A8E">
      <w:pPr>
        <w:bidi/>
        <w:jc w:val="both"/>
        <w:rPr>
          <w:rFonts w:cs="David" w:hint="cs"/>
          <w:rtl/>
        </w:rPr>
      </w:pPr>
    </w:p>
    <w:p w14:paraId="2A05E2D1"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3EDB3821" w14:textId="77777777" w:rsidR="00F43A8E" w:rsidRPr="00F43A8E" w:rsidRDefault="00F43A8E" w:rsidP="00F43A8E">
      <w:pPr>
        <w:bidi/>
        <w:jc w:val="both"/>
        <w:rPr>
          <w:rFonts w:cs="David" w:hint="cs"/>
          <w:rtl/>
        </w:rPr>
      </w:pPr>
    </w:p>
    <w:p w14:paraId="7B051969" w14:textId="77777777" w:rsidR="00F43A8E" w:rsidRPr="00F43A8E" w:rsidRDefault="00F43A8E" w:rsidP="00F43A8E">
      <w:pPr>
        <w:bidi/>
        <w:jc w:val="both"/>
        <w:rPr>
          <w:rFonts w:cs="David" w:hint="cs"/>
          <w:rtl/>
        </w:rPr>
      </w:pPr>
      <w:r w:rsidRPr="00F43A8E">
        <w:rPr>
          <w:rFonts w:cs="David" w:hint="cs"/>
          <w:rtl/>
        </w:rPr>
        <w:tab/>
        <w:t xml:space="preserve">בעניין עובדי "אגד" זה לא עמד לנגד עיניו. </w:t>
      </w:r>
    </w:p>
    <w:p w14:paraId="0DACBFAB" w14:textId="77777777" w:rsidR="00F43A8E" w:rsidRPr="00F43A8E" w:rsidRDefault="00F43A8E" w:rsidP="00F43A8E">
      <w:pPr>
        <w:bidi/>
        <w:jc w:val="both"/>
        <w:rPr>
          <w:rFonts w:cs="David" w:hint="cs"/>
          <w:rtl/>
        </w:rPr>
      </w:pPr>
    </w:p>
    <w:p w14:paraId="3741B39A"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6E93E26D" w14:textId="77777777" w:rsidR="00F43A8E" w:rsidRPr="00F43A8E" w:rsidRDefault="00F43A8E" w:rsidP="00F43A8E">
      <w:pPr>
        <w:bidi/>
        <w:jc w:val="both"/>
        <w:rPr>
          <w:rFonts w:cs="David" w:hint="cs"/>
          <w:u w:val="single"/>
          <w:rtl/>
        </w:rPr>
      </w:pPr>
    </w:p>
    <w:p w14:paraId="3A625460" w14:textId="77777777" w:rsidR="00F43A8E" w:rsidRPr="00F43A8E" w:rsidRDefault="00F43A8E" w:rsidP="00F43A8E">
      <w:pPr>
        <w:bidi/>
        <w:jc w:val="both"/>
        <w:rPr>
          <w:rFonts w:cs="David" w:hint="cs"/>
          <w:rtl/>
        </w:rPr>
      </w:pPr>
      <w:r w:rsidRPr="00F43A8E">
        <w:rPr>
          <w:rFonts w:cs="David" w:hint="cs"/>
          <w:rtl/>
        </w:rPr>
        <w:tab/>
        <w:t xml:space="preserve">על כן אנחנו סומכים על גישתו הממלכתית ועל כך שיוכל לנווט את הצעת החוק בצורה הנכונה והראויה. מאחר שכך, אנחנו גם צפויים לתמוך כאן בבקשה שהגישה הממשלה. </w:t>
      </w:r>
    </w:p>
    <w:p w14:paraId="694BCC8D" w14:textId="77777777" w:rsidR="00F43A8E" w:rsidRPr="00F43A8E" w:rsidRDefault="00F43A8E" w:rsidP="00F43A8E">
      <w:pPr>
        <w:bidi/>
        <w:jc w:val="both"/>
        <w:rPr>
          <w:rFonts w:cs="David" w:hint="cs"/>
          <w:rtl/>
        </w:rPr>
      </w:pPr>
    </w:p>
    <w:p w14:paraId="1BF329B9"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5A945248" w14:textId="77777777" w:rsidR="00F43A8E" w:rsidRPr="00F43A8E" w:rsidRDefault="00F43A8E" w:rsidP="00F43A8E">
      <w:pPr>
        <w:bidi/>
        <w:jc w:val="both"/>
        <w:rPr>
          <w:rFonts w:cs="David" w:hint="cs"/>
          <w:rtl/>
        </w:rPr>
      </w:pPr>
    </w:p>
    <w:p w14:paraId="07257737" w14:textId="77777777" w:rsidR="00F43A8E" w:rsidRPr="00F43A8E" w:rsidRDefault="00F43A8E" w:rsidP="00F43A8E">
      <w:pPr>
        <w:bidi/>
        <w:jc w:val="both"/>
        <w:rPr>
          <w:rFonts w:cs="David" w:hint="cs"/>
          <w:rtl/>
        </w:rPr>
      </w:pPr>
      <w:r w:rsidRPr="00F43A8E">
        <w:rPr>
          <w:rFonts w:cs="David" w:hint="cs"/>
          <w:rtl/>
        </w:rPr>
        <w:tab/>
        <w:t xml:space="preserve"> תודה. חבר הכנסת גלנטי, בבקשה. </w:t>
      </w:r>
    </w:p>
    <w:p w14:paraId="435B3167" w14:textId="77777777" w:rsidR="00F43A8E" w:rsidRPr="00F43A8E" w:rsidRDefault="00F43A8E" w:rsidP="00F43A8E">
      <w:pPr>
        <w:bidi/>
        <w:jc w:val="both"/>
        <w:rPr>
          <w:rFonts w:cs="David" w:hint="cs"/>
          <w:rtl/>
        </w:rPr>
      </w:pPr>
    </w:p>
    <w:p w14:paraId="1C830DA5" w14:textId="77777777" w:rsidR="00F43A8E" w:rsidRPr="00F43A8E" w:rsidRDefault="00F43A8E" w:rsidP="00F43A8E">
      <w:pPr>
        <w:pStyle w:val="Heading5"/>
        <w:rPr>
          <w:rFonts w:hint="cs"/>
          <w:rtl/>
        </w:rPr>
      </w:pPr>
      <w:r w:rsidRPr="00F43A8E">
        <w:rPr>
          <w:rFonts w:hint="cs"/>
          <w:u w:val="single"/>
          <w:rtl/>
        </w:rPr>
        <w:t>יצחק גלנטי:</w:t>
      </w:r>
    </w:p>
    <w:p w14:paraId="6AAF2285" w14:textId="77777777" w:rsidR="00F43A8E" w:rsidRPr="00F43A8E" w:rsidRDefault="00F43A8E" w:rsidP="00F43A8E">
      <w:pPr>
        <w:pStyle w:val="Heading5"/>
        <w:rPr>
          <w:rFonts w:hint="cs"/>
          <w:rtl/>
        </w:rPr>
      </w:pPr>
    </w:p>
    <w:p w14:paraId="5BCC2F44" w14:textId="77777777" w:rsidR="00F43A8E" w:rsidRPr="00F43A8E" w:rsidRDefault="00F43A8E" w:rsidP="00F43A8E">
      <w:pPr>
        <w:bidi/>
        <w:jc w:val="both"/>
        <w:rPr>
          <w:rFonts w:cs="David" w:hint="cs"/>
          <w:rtl/>
        </w:rPr>
      </w:pPr>
      <w:r w:rsidRPr="00F43A8E">
        <w:rPr>
          <w:rFonts w:cs="David" w:hint="cs"/>
          <w:rtl/>
        </w:rPr>
        <w:tab/>
        <w:t xml:space="preserve">אני חוזר על דברים שאמרתי בעבר, אבל על-מנת לעורר את זיכרונכם אני מבקש שתשימו לב לכך שחברת חשמל היא לא </w:t>
      </w:r>
      <w:proofErr w:type="spellStart"/>
      <w:r w:rsidRPr="00F43A8E">
        <w:rPr>
          <w:rFonts w:cs="David" w:hint="cs"/>
          <w:rtl/>
        </w:rPr>
        <w:t>בז"ן</w:t>
      </w:r>
      <w:proofErr w:type="spellEnd"/>
      <w:r w:rsidRPr="00F43A8E">
        <w:rPr>
          <w:rFonts w:cs="David" w:hint="cs"/>
          <w:rtl/>
        </w:rPr>
        <w:t xml:space="preserve">, היא נמל. חברת חשמל היא של כולנו, של מדינת ישראל, היא גם לא של העובדים. לעובדים אמנם יש חלק ניכר בהקמה ובבנייה ובטיפול, אבל היא לא של העובדים. קודם כל היא של המדינה. יש לנו בעיה, והבעיה היא פשוטה </w:t>
      </w:r>
      <w:r w:rsidRPr="00F43A8E">
        <w:rPr>
          <w:rFonts w:cs="David"/>
          <w:rtl/>
        </w:rPr>
        <w:t>–</w:t>
      </w:r>
      <w:r w:rsidRPr="00F43A8E">
        <w:rPr>
          <w:rFonts w:cs="David" w:hint="cs"/>
          <w:rtl/>
        </w:rPr>
        <w:t xml:space="preserve"> האם ניתן לייבא חשמל? לא. האם ניתן לקנות חשמל? לא. האם ניתן לצבור חשמל? לא. </w:t>
      </w:r>
    </w:p>
    <w:p w14:paraId="433E3392" w14:textId="77777777" w:rsidR="00F43A8E" w:rsidRPr="00F43A8E" w:rsidRDefault="00F43A8E" w:rsidP="00F43A8E">
      <w:pPr>
        <w:bidi/>
        <w:jc w:val="both"/>
        <w:rPr>
          <w:rFonts w:cs="David" w:hint="cs"/>
          <w:rtl/>
        </w:rPr>
      </w:pPr>
    </w:p>
    <w:p w14:paraId="444D4925" w14:textId="77777777" w:rsidR="00F43A8E" w:rsidRPr="00F43A8E" w:rsidRDefault="00F43A8E" w:rsidP="00F43A8E">
      <w:pPr>
        <w:bidi/>
        <w:jc w:val="both"/>
        <w:rPr>
          <w:rFonts w:cs="David"/>
          <w:rtl/>
        </w:rPr>
      </w:pPr>
      <w:r w:rsidRPr="00F43A8E">
        <w:rPr>
          <w:rFonts w:cs="David" w:hint="eastAsia"/>
          <w:u w:val="single"/>
          <w:rtl/>
        </w:rPr>
        <w:t>אורי</w:t>
      </w:r>
      <w:r w:rsidRPr="00F43A8E">
        <w:rPr>
          <w:rFonts w:cs="David"/>
          <w:u w:val="single"/>
          <w:rtl/>
        </w:rPr>
        <w:t xml:space="preserve"> אריאל:</w:t>
      </w:r>
    </w:p>
    <w:p w14:paraId="63FBF9DD" w14:textId="77777777" w:rsidR="00F43A8E" w:rsidRPr="00F43A8E" w:rsidRDefault="00F43A8E" w:rsidP="00F43A8E">
      <w:pPr>
        <w:bidi/>
        <w:jc w:val="both"/>
        <w:rPr>
          <w:rFonts w:cs="David"/>
          <w:rtl/>
        </w:rPr>
      </w:pPr>
    </w:p>
    <w:p w14:paraId="54AD82ED" w14:textId="77777777" w:rsidR="00F43A8E" w:rsidRPr="00F43A8E" w:rsidRDefault="00F43A8E" w:rsidP="00F43A8E">
      <w:pPr>
        <w:bidi/>
        <w:jc w:val="both"/>
        <w:rPr>
          <w:rFonts w:cs="David" w:hint="cs"/>
          <w:rtl/>
        </w:rPr>
      </w:pPr>
      <w:r w:rsidRPr="00F43A8E">
        <w:rPr>
          <w:rFonts w:cs="David"/>
          <w:rtl/>
        </w:rPr>
        <w:tab/>
      </w:r>
      <w:r w:rsidRPr="00F43A8E">
        <w:rPr>
          <w:rFonts w:cs="David" w:hint="cs"/>
          <w:rtl/>
        </w:rPr>
        <w:t xml:space="preserve"> מי אמר לך את זה? אפשר לקנות. </w:t>
      </w:r>
    </w:p>
    <w:p w14:paraId="1F84B0AA" w14:textId="77777777" w:rsidR="00F43A8E" w:rsidRPr="00F43A8E" w:rsidRDefault="00F43A8E" w:rsidP="00F43A8E">
      <w:pPr>
        <w:bidi/>
        <w:jc w:val="both"/>
        <w:rPr>
          <w:rFonts w:cs="David" w:hint="cs"/>
          <w:rtl/>
        </w:rPr>
      </w:pPr>
    </w:p>
    <w:p w14:paraId="407A392F" w14:textId="77777777" w:rsidR="00F43A8E" w:rsidRPr="00F43A8E" w:rsidRDefault="00F43A8E" w:rsidP="00F43A8E">
      <w:pPr>
        <w:pStyle w:val="Heading5"/>
        <w:rPr>
          <w:rFonts w:hint="cs"/>
          <w:rtl/>
        </w:rPr>
      </w:pPr>
      <w:r w:rsidRPr="00F43A8E">
        <w:rPr>
          <w:rFonts w:hint="cs"/>
          <w:u w:val="single"/>
          <w:rtl/>
        </w:rPr>
        <w:t>יצחק גלנטי:</w:t>
      </w:r>
    </w:p>
    <w:p w14:paraId="2BF0883B" w14:textId="77777777" w:rsidR="00F43A8E" w:rsidRPr="00F43A8E" w:rsidRDefault="00F43A8E" w:rsidP="00F43A8E">
      <w:pPr>
        <w:pStyle w:val="Heading5"/>
        <w:rPr>
          <w:rFonts w:hint="cs"/>
          <w:rtl/>
        </w:rPr>
      </w:pPr>
    </w:p>
    <w:p w14:paraId="45A71633" w14:textId="77777777" w:rsidR="00F43A8E" w:rsidRPr="00F43A8E" w:rsidRDefault="00F43A8E" w:rsidP="00F43A8E">
      <w:pPr>
        <w:bidi/>
        <w:jc w:val="both"/>
        <w:rPr>
          <w:rFonts w:cs="David" w:hint="cs"/>
          <w:rtl/>
        </w:rPr>
      </w:pPr>
      <w:r w:rsidRPr="00F43A8E">
        <w:rPr>
          <w:rFonts w:cs="David" w:hint="cs"/>
          <w:rtl/>
        </w:rPr>
        <w:tab/>
        <w:t xml:space="preserve"> ממי? לכן אני חוזר ואומר, שגם אם פג תוקף רישיון החשמל, ניתן לחדש את רישיון החשמל לעוד שנה, לעוד שנתיים, כפי שפה יוחלט. אין בעיה עם זה. אבל ניתן ללכת ולתפוס טרמפ על חשבון אותו חוזה הייצור ולבצע בהזדמנות זו גם אי אילו שינויים מבניים או רפורמה חלקית או הפרטה חלקית, וכל זה מבלי להגיע להסכמה עם העובדים, המרחק הוא גדול. </w:t>
      </w:r>
    </w:p>
    <w:p w14:paraId="360B8968" w14:textId="77777777" w:rsidR="00F43A8E" w:rsidRPr="00F43A8E" w:rsidRDefault="00F43A8E" w:rsidP="00F43A8E">
      <w:pPr>
        <w:bidi/>
        <w:jc w:val="both"/>
        <w:rPr>
          <w:rFonts w:cs="David" w:hint="cs"/>
          <w:rtl/>
        </w:rPr>
      </w:pPr>
    </w:p>
    <w:p w14:paraId="73A31D51" w14:textId="77777777" w:rsidR="00F43A8E" w:rsidRPr="00F43A8E" w:rsidRDefault="00F43A8E" w:rsidP="00F43A8E">
      <w:pPr>
        <w:bidi/>
        <w:jc w:val="both"/>
        <w:rPr>
          <w:rFonts w:cs="David" w:hint="cs"/>
          <w:rtl/>
        </w:rPr>
      </w:pPr>
      <w:r w:rsidRPr="00F43A8E">
        <w:rPr>
          <w:rFonts w:cs="David" w:hint="cs"/>
          <w:rtl/>
        </w:rPr>
        <w:tab/>
        <w:t xml:space="preserve">מאחר שארגון העובדים כבר הכריז על עיצומים, אני מציע לא להגיע למצב שצד אחד ינסה לכופף את היד של הצד השני, ומי פה ינצח בכיפופי ידיים. זה לא בריא לאף אחד </w:t>
      </w:r>
      <w:r w:rsidRPr="00F43A8E">
        <w:rPr>
          <w:rFonts w:cs="David"/>
          <w:rtl/>
        </w:rPr>
        <w:t>–</w:t>
      </w:r>
      <w:r w:rsidRPr="00F43A8E">
        <w:rPr>
          <w:rFonts w:cs="David" w:hint="cs"/>
          <w:rtl/>
        </w:rPr>
        <w:t xml:space="preserve"> לא לכנסת, לא לממשלה ולא לחברת החשמל. בואו ניכנס חזרה לחשיבה הגיונית בדברים. קחו בחשבון שכל ההצעות לרפורמה למיניה יש להן מטרה אחת, והיא להביא לייעול משק החשמל ולהורדת המחיר לצרכן. נכון לרגע זה, בישיבות קודמות לא הוכח שהפעולות האלה אכן יביאו להורדת העלויות ולהורדת המחיר לצרכן. </w:t>
      </w:r>
    </w:p>
    <w:p w14:paraId="53A891A7" w14:textId="77777777" w:rsidR="00F43A8E" w:rsidRPr="00F43A8E" w:rsidRDefault="00F43A8E" w:rsidP="00F43A8E">
      <w:pPr>
        <w:bidi/>
        <w:jc w:val="both"/>
        <w:rPr>
          <w:rFonts w:cs="David" w:hint="cs"/>
          <w:rtl/>
        </w:rPr>
      </w:pPr>
    </w:p>
    <w:p w14:paraId="04E89CCC" w14:textId="77777777" w:rsidR="00F43A8E" w:rsidRPr="00F43A8E" w:rsidRDefault="00F43A8E" w:rsidP="00F43A8E">
      <w:pPr>
        <w:bidi/>
        <w:jc w:val="both"/>
        <w:rPr>
          <w:rFonts w:cs="David" w:hint="cs"/>
          <w:rtl/>
        </w:rPr>
      </w:pPr>
      <w:r w:rsidRPr="00F43A8E">
        <w:rPr>
          <w:rFonts w:cs="David" w:hint="cs"/>
          <w:rtl/>
        </w:rPr>
        <w:tab/>
        <w:t xml:space="preserve">אני מבקש לא להדביק לעובדי החברה דברים שבהם הם לא אשמים. קחו בחשבון ששיבושים במערכת החשמל יהיו. הם יהיו מן הסיבה הפשוטה, כיוון שרזרבות הייצור של החברה עומדות היום על פחות מ-4%, וגם אם יהיה שינוי כלשהו במערך המבני של החברה, גם אם ילכו להפרטת החברה, על-מנת למנוע את השיבושים, נחוצה לפחות תקופה של בין שש לעשר שנים על-מנת לבנות מערכת ייצוב שתמנע את השיבושים הצפויים. אי לזאת, אני אצביע נגד ההצעה. תודה. </w:t>
      </w:r>
    </w:p>
    <w:p w14:paraId="6AD3EB83" w14:textId="77777777" w:rsidR="00F43A8E" w:rsidRPr="00F43A8E" w:rsidRDefault="00F43A8E" w:rsidP="00F43A8E">
      <w:pPr>
        <w:bidi/>
        <w:jc w:val="both"/>
        <w:rPr>
          <w:rFonts w:cs="David" w:hint="cs"/>
          <w:rtl/>
        </w:rPr>
      </w:pPr>
    </w:p>
    <w:p w14:paraId="5EFF03A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83B7893" w14:textId="77777777" w:rsidR="00F43A8E" w:rsidRPr="00F43A8E" w:rsidRDefault="00F43A8E" w:rsidP="00F43A8E">
      <w:pPr>
        <w:bidi/>
        <w:jc w:val="both"/>
        <w:rPr>
          <w:rFonts w:cs="David" w:hint="cs"/>
          <w:rtl/>
        </w:rPr>
      </w:pPr>
    </w:p>
    <w:p w14:paraId="1C8DA2FB" w14:textId="77777777" w:rsidR="00F43A8E" w:rsidRPr="00F43A8E" w:rsidRDefault="00F43A8E" w:rsidP="00F43A8E">
      <w:pPr>
        <w:bidi/>
        <w:jc w:val="both"/>
        <w:rPr>
          <w:rFonts w:cs="David" w:hint="cs"/>
          <w:rtl/>
        </w:rPr>
      </w:pPr>
      <w:r w:rsidRPr="00F43A8E">
        <w:rPr>
          <w:rFonts w:cs="David" w:hint="cs"/>
          <w:rtl/>
        </w:rPr>
        <w:tab/>
        <w:t xml:space="preserve">אני מודה לך, אדוני. חבר הכנסת גבאי, בבקשה. </w:t>
      </w:r>
    </w:p>
    <w:p w14:paraId="00B2292A" w14:textId="77777777" w:rsidR="00F43A8E" w:rsidRPr="00F43A8E" w:rsidRDefault="00F43A8E" w:rsidP="00F43A8E">
      <w:pPr>
        <w:bidi/>
        <w:jc w:val="both"/>
        <w:rPr>
          <w:rFonts w:cs="David" w:hint="cs"/>
          <w:rtl/>
        </w:rPr>
      </w:pPr>
    </w:p>
    <w:p w14:paraId="4DE1E9A7" w14:textId="77777777" w:rsidR="00F43A8E" w:rsidRPr="00F43A8E" w:rsidRDefault="00F43A8E" w:rsidP="00F43A8E">
      <w:pPr>
        <w:bidi/>
        <w:jc w:val="both"/>
        <w:rPr>
          <w:rFonts w:cs="David" w:hint="cs"/>
          <w:u w:val="single"/>
          <w:rtl/>
        </w:rPr>
      </w:pPr>
      <w:r w:rsidRPr="00F43A8E">
        <w:rPr>
          <w:rFonts w:cs="David" w:hint="cs"/>
          <w:u w:val="single"/>
          <w:rtl/>
        </w:rPr>
        <w:t>אליהו גבאי:</w:t>
      </w:r>
    </w:p>
    <w:p w14:paraId="6ECD8AC0" w14:textId="77777777" w:rsidR="00F43A8E" w:rsidRPr="00F43A8E" w:rsidRDefault="00F43A8E" w:rsidP="00F43A8E">
      <w:pPr>
        <w:bidi/>
        <w:jc w:val="both"/>
        <w:rPr>
          <w:rFonts w:cs="David" w:hint="cs"/>
          <w:u w:val="single"/>
          <w:rtl/>
        </w:rPr>
      </w:pPr>
    </w:p>
    <w:p w14:paraId="5E50E04F" w14:textId="77777777" w:rsidR="00F43A8E" w:rsidRPr="00F43A8E" w:rsidRDefault="00F43A8E" w:rsidP="00F43A8E">
      <w:pPr>
        <w:bidi/>
        <w:jc w:val="both"/>
        <w:rPr>
          <w:rFonts w:cs="David" w:hint="cs"/>
          <w:rtl/>
        </w:rPr>
      </w:pPr>
      <w:r w:rsidRPr="00F43A8E">
        <w:rPr>
          <w:rFonts w:cs="David" w:hint="cs"/>
          <w:rtl/>
        </w:rPr>
        <w:tab/>
        <w:t>רבותי, כל פעם ששרי האנרגיה רצו להגיש שינוי במבנה חברת החשמל, כל השרים נסוגו בגלל לחץ של העובדים. קיבלו רגליים קרות ונסוגו. אם בא שר אחד ומגיש הצעה לשינוי, אנחנו צריכים לתת לו את מלוא הגיבוי, את מלוא ההערכה ואת מלוא האומץ שהוא קיבל בגלל הלחץ של חברה גדולה ענקית, שיש לה השפעה פוליטית על ההמשך. לדעתי אנחנו צריכים לתת גיבוי לשר ולהיענות לבקשתו. המבנים הארגוניים והכלכליים נעשו בכל החברות במדינה. אם זה בבזק ואם זה בנמלים ואם זה במשק הדלק. אין כל סיבה שאותו מבנה ארגוני של חברת חשמל שהתחיל לפני קום המדינה יישאר אותו דבר ולא יחול בו שינוי, בגלל שהעובדים, שהם אנשים רציניים, חשובים, עשו עבודה טובה, ראויים לעזרה ולתמיכה והם מחזיקים את החברה. גם על חברת "אל על" אמרו שאי-אפשר למכור חברה עם מוביל לאומי, ובזק לאומי מוביל טלפונים. הכול עבר שינוי מבני ארגוני וכלכלי.</w:t>
      </w:r>
    </w:p>
    <w:p w14:paraId="5FBA1A94" w14:textId="77777777" w:rsidR="00F43A8E" w:rsidRPr="00F43A8E" w:rsidRDefault="00F43A8E" w:rsidP="00F43A8E">
      <w:pPr>
        <w:bidi/>
        <w:jc w:val="both"/>
        <w:rPr>
          <w:rFonts w:cs="David" w:hint="cs"/>
          <w:rtl/>
        </w:rPr>
      </w:pPr>
    </w:p>
    <w:p w14:paraId="019A7E7B" w14:textId="77777777" w:rsidR="00F43A8E" w:rsidRPr="00F43A8E" w:rsidRDefault="00F43A8E" w:rsidP="00F43A8E">
      <w:pPr>
        <w:bidi/>
        <w:ind w:firstLine="567"/>
        <w:jc w:val="both"/>
        <w:rPr>
          <w:rFonts w:cs="David" w:hint="cs"/>
          <w:rtl/>
        </w:rPr>
      </w:pPr>
      <w:r w:rsidRPr="00F43A8E">
        <w:rPr>
          <w:rFonts w:cs="David" w:hint="cs"/>
          <w:rtl/>
        </w:rPr>
        <w:t xml:space="preserve">גם לחברת החשמל מגיע שיבוא אליה משב רוח לשינוי מבני וארגוני. לכן אני מצטרף לחבריי, ונעשה לבקשתו של השר. אני מחזק אותו שימשיך ברפורמה במשק הדלק. </w:t>
      </w:r>
    </w:p>
    <w:p w14:paraId="1EF2D894" w14:textId="77777777" w:rsidR="00F43A8E" w:rsidRPr="00F43A8E" w:rsidRDefault="00F43A8E" w:rsidP="00F43A8E">
      <w:pPr>
        <w:bidi/>
        <w:ind w:firstLine="567"/>
        <w:jc w:val="both"/>
        <w:rPr>
          <w:rFonts w:cs="David" w:hint="cs"/>
          <w:rtl/>
        </w:rPr>
      </w:pPr>
      <w:r w:rsidRPr="00F43A8E">
        <w:rPr>
          <w:rFonts w:cs="David" w:hint="cs"/>
          <w:rtl/>
        </w:rPr>
        <w:t xml:space="preserve"> </w:t>
      </w:r>
    </w:p>
    <w:p w14:paraId="656B5977" w14:textId="77777777" w:rsidR="00F43A8E" w:rsidRPr="00F43A8E" w:rsidRDefault="00F43A8E" w:rsidP="00F43A8E">
      <w:pPr>
        <w:bidi/>
        <w:ind w:firstLine="567"/>
        <w:jc w:val="both"/>
        <w:rPr>
          <w:rFonts w:cs="David" w:hint="cs"/>
          <w:rtl/>
        </w:rPr>
      </w:pPr>
      <w:r w:rsidRPr="00F43A8E">
        <w:rPr>
          <w:rFonts w:cs="David" w:hint="cs"/>
          <w:rtl/>
        </w:rPr>
        <w:t xml:space="preserve">חבר הכנסת </w:t>
      </w:r>
      <w:proofErr w:type="spellStart"/>
      <w:r w:rsidRPr="00F43A8E">
        <w:rPr>
          <w:rFonts w:cs="David" w:hint="cs"/>
          <w:rtl/>
        </w:rPr>
        <w:t>מרגי</w:t>
      </w:r>
      <w:proofErr w:type="spellEnd"/>
      <w:r w:rsidRPr="00F43A8E">
        <w:rPr>
          <w:rFonts w:cs="David" w:hint="cs"/>
          <w:rtl/>
        </w:rPr>
        <w:t xml:space="preserve">, עובדי "אגד" הם לא עובדי מדינה שהלכו לעשות הפרטה, הם חברה פרטית. הם לא הפריטו את חברת "אגד". אנחנו צריכים לשמור עליהם. </w:t>
      </w:r>
    </w:p>
    <w:p w14:paraId="62541C4F" w14:textId="77777777" w:rsidR="00F43A8E" w:rsidRPr="00F43A8E" w:rsidRDefault="00F43A8E" w:rsidP="00F43A8E">
      <w:pPr>
        <w:bidi/>
        <w:jc w:val="both"/>
        <w:rPr>
          <w:rFonts w:cs="David" w:hint="cs"/>
          <w:rtl/>
        </w:rPr>
      </w:pPr>
    </w:p>
    <w:p w14:paraId="4FCEDE69"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4E374892" w14:textId="77777777" w:rsidR="00F43A8E" w:rsidRPr="00F43A8E" w:rsidRDefault="00F43A8E" w:rsidP="00F43A8E">
      <w:pPr>
        <w:bidi/>
        <w:jc w:val="both"/>
        <w:rPr>
          <w:rFonts w:cs="David" w:hint="cs"/>
          <w:rtl/>
        </w:rPr>
      </w:pPr>
    </w:p>
    <w:p w14:paraId="39E7EE7E" w14:textId="77777777" w:rsidR="00F43A8E" w:rsidRPr="00F43A8E" w:rsidRDefault="00F43A8E" w:rsidP="00F43A8E">
      <w:pPr>
        <w:bidi/>
        <w:jc w:val="both"/>
        <w:rPr>
          <w:rFonts w:cs="David" w:hint="cs"/>
          <w:rtl/>
        </w:rPr>
      </w:pPr>
      <w:r w:rsidRPr="00F43A8E">
        <w:rPr>
          <w:rFonts w:cs="David" w:hint="cs"/>
          <w:rtl/>
        </w:rPr>
        <w:tab/>
        <w:t xml:space="preserve">בגלל "אגד" אני חושש. </w:t>
      </w:r>
    </w:p>
    <w:p w14:paraId="11B52F5E" w14:textId="77777777" w:rsidR="00F43A8E" w:rsidRPr="00F43A8E" w:rsidRDefault="00F43A8E" w:rsidP="00F43A8E">
      <w:pPr>
        <w:bidi/>
        <w:jc w:val="both"/>
        <w:rPr>
          <w:rFonts w:cs="David" w:hint="cs"/>
          <w:rtl/>
        </w:rPr>
      </w:pPr>
    </w:p>
    <w:p w14:paraId="6EE6E996" w14:textId="77777777" w:rsidR="00F43A8E" w:rsidRPr="00F43A8E" w:rsidRDefault="00F43A8E" w:rsidP="00F43A8E">
      <w:pPr>
        <w:pStyle w:val="Heading5"/>
        <w:rPr>
          <w:rFonts w:hint="cs"/>
          <w:rtl/>
        </w:rPr>
      </w:pPr>
      <w:r w:rsidRPr="00F43A8E">
        <w:rPr>
          <w:rFonts w:hint="cs"/>
          <w:u w:val="single"/>
          <w:rtl/>
        </w:rPr>
        <w:t>אליהו גבאי:</w:t>
      </w:r>
    </w:p>
    <w:p w14:paraId="2B9C016D" w14:textId="77777777" w:rsidR="00F43A8E" w:rsidRPr="00F43A8E" w:rsidRDefault="00F43A8E" w:rsidP="00F43A8E">
      <w:pPr>
        <w:pStyle w:val="Heading5"/>
        <w:rPr>
          <w:rFonts w:hint="cs"/>
          <w:rtl/>
        </w:rPr>
      </w:pPr>
    </w:p>
    <w:p w14:paraId="1AEF75A9" w14:textId="77777777" w:rsidR="00F43A8E" w:rsidRPr="00F43A8E" w:rsidRDefault="00F43A8E" w:rsidP="00F43A8E">
      <w:pPr>
        <w:bidi/>
        <w:jc w:val="both"/>
        <w:rPr>
          <w:rFonts w:cs="David" w:hint="cs"/>
          <w:rtl/>
        </w:rPr>
      </w:pPr>
      <w:r w:rsidRPr="00F43A8E">
        <w:rPr>
          <w:rFonts w:cs="David" w:hint="cs"/>
          <w:rtl/>
        </w:rPr>
        <w:tab/>
        <w:t xml:space="preserve">גם "אגד" יזכה לטיפול , אם צריך. בבקשה, תביא את זה לוועדת הכלכלה. פה זה לא אותו הדבר. העובדה שעובדי חברת החשמל הם מובילים בשכר, רק לקרובי משפחה מותר להחליט אם יעסיקו או לא יעסיקו. איפה חברה ציבורית יכולה לקבוע לחברה את מי להעסיק? זאת לא חברה פרטית, זאת חברה של כולנו, של כל אזרחי מדינת ישראל ושל הממשלה. בואו נשחרר אותה מהכבלים של ועד העובדים בצורה חזקה. נבוא לקראת ועד העובדים, נתמוך בהם, אבל החברה שייכת למדינה ושייכת לציבור. </w:t>
      </w:r>
    </w:p>
    <w:p w14:paraId="6F819DAC" w14:textId="77777777" w:rsidR="00F43A8E" w:rsidRPr="00F43A8E" w:rsidRDefault="00F43A8E" w:rsidP="00F43A8E">
      <w:pPr>
        <w:bidi/>
        <w:jc w:val="both"/>
        <w:rPr>
          <w:rFonts w:cs="David" w:hint="cs"/>
          <w:rtl/>
        </w:rPr>
      </w:pPr>
    </w:p>
    <w:p w14:paraId="5A8AC20C"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18433C39" w14:textId="77777777" w:rsidR="00F43A8E" w:rsidRPr="00F43A8E" w:rsidRDefault="00F43A8E" w:rsidP="00F43A8E">
      <w:pPr>
        <w:bidi/>
        <w:jc w:val="both"/>
        <w:rPr>
          <w:rFonts w:cs="David" w:hint="cs"/>
          <w:rtl/>
        </w:rPr>
      </w:pPr>
    </w:p>
    <w:p w14:paraId="666A25D4" w14:textId="77777777" w:rsidR="00F43A8E" w:rsidRPr="00F43A8E" w:rsidRDefault="00F43A8E" w:rsidP="00F43A8E">
      <w:pPr>
        <w:bidi/>
        <w:jc w:val="both"/>
        <w:rPr>
          <w:rFonts w:cs="David" w:hint="cs"/>
          <w:rtl/>
        </w:rPr>
      </w:pPr>
      <w:r w:rsidRPr="00F43A8E">
        <w:rPr>
          <w:rFonts w:cs="David" w:hint="cs"/>
          <w:rtl/>
        </w:rPr>
        <w:tab/>
        <w:t xml:space="preserve">תודה רבה, אדוני. חבר הכנסת אורי אריאל, בבקשה.  </w:t>
      </w:r>
    </w:p>
    <w:p w14:paraId="113A2F07" w14:textId="77777777" w:rsidR="00F43A8E" w:rsidRPr="00F43A8E" w:rsidRDefault="00F43A8E" w:rsidP="00F43A8E">
      <w:pPr>
        <w:bidi/>
        <w:jc w:val="both"/>
        <w:rPr>
          <w:rFonts w:cs="David" w:hint="cs"/>
          <w:rtl/>
        </w:rPr>
      </w:pPr>
    </w:p>
    <w:p w14:paraId="002AE06F" w14:textId="77777777" w:rsidR="00F43A8E" w:rsidRPr="00F43A8E" w:rsidRDefault="00F43A8E" w:rsidP="00F43A8E">
      <w:pPr>
        <w:bidi/>
        <w:jc w:val="both"/>
        <w:rPr>
          <w:rFonts w:cs="David"/>
          <w:rtl/>
        </w:rPr>
      </w:pPr>
      <w:r w:rsidRPr="00F43A8E">
        <w:rPr>
          <w:rFonts w:cs="David" w:hint="eastAsia"/>
          <w:u w:val="single"/>
          <w:rtl/>
        </w:rPr>
        <w:t>אורי</w:t>
      </w:r>
      <w:r w:rsidRPr="00F43A8E">
        <w:rPr>
          <w:rFonts w:cs="David"/>
          <w:u w:val="single"/>
          <w:rtl/>
        </w:rPr>
        <w:t xml:space="preserve"> אריאל:</w:t>
      </w:r>
    </w:p>
    <w:p w14:paraId="07F0C158" w14:textId="77777777" w:rsidR="00F43A8E" w:rsidRPr="00F43A8E" w:rsidRDefault="00F43A8E" w:rsidP="00F43A8E">
      <w:pPr>
        <w:bidi/>
        <w:jc w:val="both"/>
        <w:rPr>
          <w:rFonts w:cs="David"/>
          <w:rtl/>
        </w:rPr>
      </w:pPr>
    </w:p>
    <w:p w14:paraId="3A35F73B" w14:textId="77777777" w:rsidR="00F43A8E" w:rsidRPr="00F43A8E" w:rsidRDefault="00F43A8E" w:rsidP="00F43A8E">
      <w:pPr>
        <w:bidi/>
        <w:jc w:val="both"/>
        <w:rPr>
          <w:rFonts w:cs="David" w:hint="cs"/>
          <w:rtl/>
        </w:rPr>
      </w:pPr>
      <w:r w:rsidRPr="00F43A8E">
        <w:rPr>
          <w:rFonts w:cs="David"/>
          <w:rtl/>
        </w:rPr>
        <w:tab/>
      </w:r>
      <w:r w:rsidRPr="00F43A8E">
        <w:rPr>
          <w:rFonts w:cs="David" w:hint="cs"/>
          <w:rtl/>
        </w:rPr>
        <w:t xml:space="preserve">תודה. בסך הכול בחברת חשמל יש עובדים טובים, וראוי לעודד אותם, לא לדרוך עליהם. </w:t>
      </w:r>
    </w:p>
    <w:p w14:paraId="435A655F" w14:textId="77777777" w:rsidR="00F43A8E" w:rsidRPr="00F43A8E" w:rsidRDefault="00F43A8E" w:rsidP="00F43A8E">
      <w:pPr>
        <w:bidi/>
        <w:jc w:val="both"/>
        <w:rPr>
          <w:rFonts w:cs="David" w:hint="cs"/>
          <w:rtl/>
        </w:rPr>
      </w:pPr>
    </w:p>
    <w:p w14:paraId="7DEFBAFC" w14:textId="77777777" w:rsidR="00F43A8E" w:rsidRPr="00F43A8E" w:rsidRDefault="00F43A8E" w:rsidP="00F43A8E">
      <w:pPr>
        <w:pStyle w:val="Heading5"/>
        <w:rPr>
          <w:rFonts w:hint="cs"/>
          <w:rtl/>
        </w:rPr>
      </w:pPr>
      <w:r w:rsidRPr="00F43A8E">
        <w:rPr>
          <w:rFonts w:hint="cs"/>
          <w:u w:val="single"/>
          <w:rtl/>
        </w:rPr>
        <w:t>אליהו גבאי:</w:t>
      </w:r>
    </w:p>
    <w:p w14:paraId="70E54EB4" w14:textId="77777777" w:rsidR="00F43A8E" w:rsidRPr="00F43A8E" w:rsidRDefault="00F43A8E" w:rsidP="00F43A8E">
      <w:pPr>
        <w:pStyle w:val="Heading5"/>
        <w:rPr>
          <w:rFonts w:hint="cs"/>
          <w:rtl/>
        </w:rPr>
      </w:pPr>
    </w:p>
    <w:p w14:paraId="280944A8" w14:textId="77777777" w:rsidR="00F43A8E" w:rsidRPr="00F43A8E" w:rsidRDefault="00F43A8E" w:rsidP="00F43A8E">
      <w:pPr>
        <w:bidi/>
        <w:jc w:val="both"/>
        <w:rPr>
          <w:rFonts w:cs="David" w:hint="cs"/>
          <w:rtl/>
        </w:rPr>
      </w:pPr>
      <w:r w:rsidRPr="00F43A8E">
        <w:rPr>
          <w:rFonts w:cs="David" w:hint="cs"/>
          <w:rtl/>
        </w:rPr>
        <w:tab/>
        <w:t xml:space="preserve"> כל מה שאמרתי לא נועד לפגוע, אלא לעודד. </w:t>
      </w:r>
    </w:p>
    <w:p w14:paraId="069B9EDA" w14:textId="77777777" w:rsidR="00F43A8E" w:rsidRPr="00F43A8E" w:rsidRDefault="00F43A8E" w:rsidP="00F43A8E">
      <w:pPr>
        <w:bidi/>
        <w:jc w:val="both"/>
        <w:rPr>
          <w:rFonts w:cs="David" w:hint="cs"/>
          <w:rtl/>
        </w:rPr>
      </w:pPr>
    </w:p>
    <w:p w14:paraId="1B29BF0E" w14:textId="77777777" w:rsidR="00F43A8E" w:rsidRPr="00F43A8E" w:rsidRDefault="00F43A8E" w:rsidP="00F43A8E">
      <w:pPr>
        <w:bidi/>
        <w:jc w:val="both"/>
        <w:rPr>
          <w:rFonts w:cs="David"/>
          <w:rtl/>
        </w:rPr>
      </w:pPr>
      <w:r w:rsidRPr="00F43A8E">
        <w:rPr>
          <w:rFonts w:cs="David" w:hint="eastAsia"/>
          <w:u w:val="single"/>
          <w:rtl/>
        </w:rPr>
        <w:t>אורי</w:t>
      </w:r>
      <w:r w:rsidRPr="00F43A8E">
        <w:rPr>
          <w:rFonts w:cs="David"/>
          <w:u w:val="single"/>
          <w:rtl/>
        </w:rPr>
        <w:t xml:space="preserve"> אריאל:</w:t>
      </w:r>
    </w:p>
    <w:p w14:paraId="2B9335DB" w14:textId="77777777" w:rsidR="00F43A8E" w:rsidRPr="00F43A8E" w:rsidRDefault="00F43A8E" w:rsidP="00F43A8E">
      <w:pPr>
        <w:bidi/>
        <w:jc w:val="both"/>
        <w:rPr>
          <w:rFonts w:cs="David"/>
          <w:rtl/>
        </w:rPr>
      </w:pPr>
    </w:p>
    <w:p w14:paraId="4985EE1F" w14:textId="77777777" w:rsidR="00F43A8E" w:rsidRPr="00F43A8E" w:rsidRDefault="00F43A8E" w:rsidP="00F43A8E">
      <w:pPr>
        <w:bidi/>
        <w:jc w:val="both"/>
        <w:rPr>
          <w:rFonts w:cs="David" w:hint="cs"/>
          <w:rtl/>
        </w:rPr>
      </w:pPr>
      <w:r w:rsidRPr="00F43A8E">
        <w:rPr>
          <w:rFonts w:cs="David"/>
          <w:rtl/>
        </w:rPr>
        <w:tab/>
      </w:r>
      <w:r w:rsidRPr="00F43A8E">
        <w:rPr>
          <w:rFonts w:cs="David" w:hint="cs"/>
          <w:rtl/>
        </w:rPr>
        <w:t>הבעיה העיקרית היא בהנהלה של החברה. הבעיה הנוספת היא במיניסטריו</w:t>
      </w:r>
      <w:r w:rsidRPr="00F43A8E">
        <w:rPr>
          <w:rFonts w:cs="David" w:hint="eastAsia"/>
          <w:rtl/>
        </w:rPr>
        <w:t>ן</w:t>
      </w:r>
      <w:r w:rsidRPr="00F43A8E">
        <w:rPr>
          <w:rFonts w:cs="David" w:hint="cs"/>
          <w:rtl/>
        </w:rPr>
        <w:t xml:space="preserve">, שפעמים רבות מתחלף לפני שהוא מבין, הדברים מוכרים. חייבים ללכת להפרטה. מה תהיה מהות ההפרטה זאת שאלה טובה. ועדת הכלכלה תשקוד על זה ותעשה את זה. בניגוד ל"אגד", חבר הכנסת </w:t>
      </w:r>
      <w:proofErr w:type="spellStart"/>
      <w:r w:rsidRPr="00F43A8E">
        <w:rPr>
          <w:rFonts w:cs="David" w:hint="cs"/>
          <w:rtl/>
        </w:rPr>
        <w:t>מרגי</w:t>
      </w:r>
      <w:proofErr w:type="spellEnd"/>
      <w:r w:rsidRPr="00F43A8E">
        <w:rPr>
          <w:rFonts w:cs="David" w:hint="cs"/>
          <w:rtl/>
        </w:rPr>
        <w:t xml:space="preserve">, יש דוגמה שכבר נאמרה פה, בזק ואחרים, שכולם מבינים שבלעדי ההפרטה היינו בעולם - - - </w:t>
      </w:r>
    </w:p>
    <w:p w14:paraId="320CF3C1" w14:textId="77777777" w:rsidR="00F43A8E" w:rsidRPr="00F43A8E" w:rsidRDefault="00F43A8E" w:rsidP="00F43A8E">
      <w:pPr>
        <w:bidi/>
        <w:jc w:val="both"/>
        <w:rPr>
          <w:rFonts w:cs="David" w:hint="cs"/>
          <w:rtl/>
        </w:rPr>
      </w:pPr>
    </w:p>
    <w:p w14:paraId="35EFFA72"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5267BE41" w14:textId="77777777" w:rsidR="00F43A8E" w:rsidRPr="00F43A8E" w:rsidRDefault="00F43A8E" w:rsidP="00F43A8E">
      <w:pPr>
        <w:bidi/>
        <w:jc w:val="both"/>
        <w:rPr>
          <w:rFonts w:cs="David" w:hint="cs"/>
          <w:rtl/>
        </w:rPr>
      </w:pPr>
    </w:p>
    <w:p w14:paraId="70FAB175" w14:textId="77777777" w:rsidR="00F43A8E" w:rsidRPr="00F43A8E" w:rsidRDefault="00F43A8E" w:rsidP="00F43A8E">
      <w:pPr>
        <w:bidi/>
        <w:jc w:val="both"/>
        <w:rPr>
          <w:rFonts w:cs="David" w:hint="cs"/>
          <w:rtl/>
        </w:rPr>
      </w:pPr>
      <w:r w:rsidRPr="00F43A8E">
        <w:rPr>
          <w:rFonts w:cs="David" w:hint="cs"/>
          <w:rtl/>
        </w:rPr>
        <w:tab/>
        <w:t>יש קדחת פיטורין בבזק.</w:t>
      </w:r>
    </w:p>
    <w:p w14:paraId="5C76BA48" w14:textId="77777777" w:rsidR="00F43A8E" w:rsidRPr="00F43A8E" w:rsidRDefault="00F43A8E" w:rsidP="00F43A8E">
      <w:pPr>
        <w:bidi/>
        <w:jc w:val="both"/>
        <w:rPr>
          <w:rFonts w:cs="David" w:hint="cs"/>
          <w:rtl/>
        </w:rPr>
      </w:pPr>
    </w:p>
    <w:p w14:paraId="51D541D5" w14:textId="77777777" w:rsidR="00F43A8E" w:rsidRPr="00F43A8E" w:rsidRDefault="00F43A8E" w:rsidP="00F43A8E">
      <w:pPr>
        <w:bidi/>
        <w:jc w:val="both"/>
        <w:rPr>
          <w:rFonts w:cs="David"/>
          <w:rtl/>
        </w:rPr>
      </w:pPr>
      <w:r w:rsidRPr="00F43A8E">
        <w:rPr>
          <w:rFonts w:cs="David" w:hint="eastAsia"/>
          <w:u w:val="single"/>
          <w:rtl/>
        </w:rPr>
        <w:t>אורי</w:t>
      </w:r>
      <w:r w:rsidRPr="00F43A8E">
        <w:rPr>
          <w:rFonts w:cs="David"/>
          <w:u w:val="single"/>
          <w:rtl/>
        </w:rPr>
        <w:t xml:space="preserve"> אריאל:</w:t>
      </w:r>
    </w:p>
    <w:p w14:paraId="7D4B74DF" w14:textId="77777777" w:rsidR="00F43A8E" w:rsidRPr="00F43A8E" w:rsidRDefault="00F43A8E" w:rsidP="00F43A8E">
      <w:pPr>
        <w:bidi/>
        <w:jc w:val="both"/>
        <w:rPr>
          <w:rFonts w:cs="David"/>
          <w:rtl/>
        </w:rPr>
      </w:pPr>
    </w:p>
    <w:p w14:paraId="52CF8FD0" w14:textId="77777777" w:rsidR="00F43A8E" w:rsidRPr="00F43A8E" w:rsidRDefault="00F43A8E" w:rsidP="00F43A8E">
      <w:pPr>
        <w:bidi/>
        <w:jc w:val="both"/>
        <w:rPr>
          <w:rFonts w:cs="David" w:hint="cs"/>
          <w:rtl/>
        </w:rPr>
      </w:pPr>
      <w:r w:rsidRPr="00F43A8E">
        <w:rPr>
          <w:rFonts w:cs="David"/>
          <w:rtl/>
        </w:rPr>
        <w:tab/>
      </w:r>
      <w:r w:rsidRPr="00F43A8E">
        <w:rPr>
          <w:rFonts w:cs="David" w:hint="cs"/>
          <w:rtl/>
        </w:rPr>
        <w:t xml:space="preserve"> השאלה העומדת בפנינו בעיקרה היא מה יקרה אם עובדי חברת החשמל יחליטו להתפקד למישהו, האם המערכת תעמוד יציבה. </w:t>
      </w:r>
    </w:p>
    <w:p w14:paraId="7FCD01B0" w14:textId="77777777" w:rsidR="00F43A8E" w:rsidRPr="00F43A8E" w:rsidRDefault="00F43A8E" w:rsidP="00F43A8E">
      <w:pPr>
        <w:bidi/>
        <w:jc w:val="both"/>
        <w:rPr>
          <w:rFonts w:cs="David" w:hint="cs"/>
          <w:rtl/>
        </w:rPr>
      </w:pPr>
    </w:p>
    <w:p w14:paraId="76C6C90D" w14:textId="77777777" w:rsidR="00F43A8E" w:rsidRPr="00F43A8E" w:rsidRDefault="00F43A8E" w:rsidP="00F43A8E">
      <w:pPr>
        <w:bidi/>
        <w:jc w:val="both"/>
        <w:rPr>
          <w:rFonts w:cs="David" w:hint="cs"/>
          <w:rtl/>
        </w:rPr>
      </w:pPr>
      <w:r w:rsidRPr="00F43A8E">
        <w:rPr>
          <w:rFonts w:cs="David" w:hint="cs"/>
          <w:u w:val="single"/>
          <w:rtl/>
        </w:rPr>
        <w:t xml:space="preserve">יעקב </w:t>
      </w:r>
      <w:proofErr w:type="spellStart"/>
      <w:r w:rsidRPr="00F43A8E">
        <w:rPr>
          <w:rFonts w:cs="David" w:hint="cs"/>
          <w:u w:val="single"/>
          <w:rtl/>
        </w:rPr>
        <w:t>מרגי</w:t>
      </w:r>
      <w:proofErr w:type="spellEnd"/>
      <w:r w:rsidRPr="00F43A8E">
        <w:rPr>
          <w:rFonts w:cs="David" w:hint="cs"/>
          <w:u w:val="single"/>
          <w:rtl/>
        </w:rPr>
        <w:t>:</w:t>
      </w:r>
    </w:p>
    <w:p w14:paraId="431BEB56" w14:textId="77777777" w:rsidR="00F43A8E" w:rsidRPr="00F43A8E" w:rsidRDefault="00F43A8E" w:rsidP="00F43A8E">
      <w:pPr>
        <w:bidi/>
        <w:jc w:val="both"/>
        <w:rPr>
          <w:rFonts w:cs="David" w:hint="cs"/>
          <w:rtl/>
        </w:rPr>
      </w:pPr>
    </w:p>
    <w:p w14:paraId="21202693" w14:textId="77777777" w:rsidR="00F43A8E" w:rsidRPr="00F43A8E" w:rsidRDefault="00F43A8E" w:rsidP="00F43A8E">
      <w:pPr>
        <w:bidi/>
        <w:jc w:val="both"/>
        <w:rPr>
          <w:rFonts w:cs="David" w:hint="cs"/>
          <w:rtl/>
        </w:rPr>
      </w:pPr>
      <w:r w:rsidRPr="00F43A8E">
        <w:rPr>
          <w:rFonts w:cs="David" w:hint="cs"/>
          <w:rtl/>
        </w:rPr>
        <w:tab/>
        <w:t>אבל המפקד הסתיים.</w:t>
      </w:r>
    </w:p>
    <w:p w14:paraId="69749131" w14:textId="77777777" w:rsidR="00F43A8E" w:rsidRPr="00F43A8E" w:rsidRDefault="00F43A8E" w:rsidP="00F43A8E">
      <w:pPr>
        <w:bidi/>
        <w:jc w:val="both"/>
        <w:rPr>
          <w:rFonts w:cs="David" w:hint="cs"/>
          <w:rtl/>
        </w:rPr>
      </w:pPr>
    </w:p>
    <w:p w14:paraId="37F3030E" w14:textId="77777777" w:rsidR="00F43A8E" w:rsidRPr="00F43A8E" w:rsidRDefault="00F43A8E" w:rsidP="00F43A8E">
      <w:pPr>
        <w:bidi/>
        <w:jc w:val="both"/>
        <w:rPr>
          <w:rFonts w:cs="David"/>
          <w:rtl/>
        </w:rPr>
      </w:pPr>
      <w:r w:rsidRPr="00F43A8E">
        <w:rPr>
          <w:rFonts w:cs="David"/>
          <w:u w:val="single"/>
          <w:rtl/>
        </w:rPr>
        <w:br w:type="page"/>
      </w:r>
      <w:r w:rsidRPr="00F43A8E">
        <w:rPr>
          <w:rFonts w:cs="David" w:hint="eastAsia"/>
          <w:u w:val="single"/>
          <w:rtl/>
        </w:rPr>
        <w:t>אורי</w:t>
      </w:r>
      <w:r w:rsidRPr="00F43A8E">
        <w:rPr>
          <w:rFonts w:cs="David"/>
          <w:u w:val="single"/>
          <w:rtl/>
        </w:rPr>
        <w:t xml:space="preserve"> אריאל:</w:t>
      </w:r>
    </w:p>
    <w:p w14:paraId="00C90C67" w14:textId="77777777" w:rsidR="00F43A8E" w:rsidRPr="00F43A8E" w:rsidRDefault="00F43A8E" w:rsidP="00F43A8E">
      <w:pPr>
        <w:bidi/>
        <w:jc w:val="both"/>
        <w:rPr>
          <w:rFonts w:cs="David"/>
          <w:rtl/>
        </w:rPr>
      </w:pPr>
    </w:p>
    <w:p w14:paraId="3BED7681" w14:textId="77777777" w:rsidR="00F43A8E" w:rsidRPr="00F43A8E" w:rsidRDefault="00F43A8E" w:rsidP="00F43A8E">
      <w:pPr>
        <w:bidi/>
        <w:jc w:val="both"/>
        <w:rPr>
          <w:rFonts w:cs="David" w:hint="cs"/>
          <w:rtl/>
        </w:rPr>
      </w:pPr>
      <w:r w:rsidRPr="00F43A8E">
        <w:rPr>
          <w:rFonts w:cs="David"/>
          <w:rtl/>
        </w:rPr>
        <w:tab/>
      </w:r>
      <w:r w:rsidRPr="00F43A8E">
        <w:rPr>
          <w:rFonts w:cs="David" w:hint="cs"/>
          <w:rtl/>
        </w:rPr>
        <w:t xml:space="preserve"> הוועדה הזאת צריכה לאשר היום את הבקשה לפטור, והכנסת צריכה לעשות עבודה טובה ולאשר שחברת החשמל תעבוד לפי חוק ותתייעל ותגיע להישגים נוספים מעבר לכל מה שהגיעה עד היום. </w:t>
      </w:r>
    </w:p>
    <w:p w14:paraId="1FE7F75A" w14:textId="77777777" w:rsidR="00F43A8E" w:rsidRPr="00F43A8E" w:rsidRDefault="00F43A8E" w:rsidP="00F43A8E">
      <w:pPr>
        <w:bidi/>
        <w:jc w:val="both"/>
        <w:rPr>
          <w:rFonts w:cs="David" w:hint="cs"/>
          <w:rtl/>
        </w:rPr>
      </w:pPr>
    </w:p>
    <w:p w14:paraId="2108F76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0075393" w14:textId="77777777" w:rsidR="00F43A8E" w:rsidRPr="00F43A8E" w:rsidRDefault="00F43A8E" w:rsidP="00F43A8E">
      <w:pPr>
        <w:bidi/>
        <w:jc w:val="both"/>
        <w:rPr>
          <w:rFonts w:cs="David" w:hint="cs"/>
          <w:rtl/>
        </w:rPr>
      </w:pPr>
    </w:p>
    <w:p w14:paraId="641E1A99" w14:textId="77777777" w:rsidR="00F43A8E" w:rsidRPr="00F43A8E" w:rsidRDefault="00F43A8E" w:rsidP="00F43A8E">
      <w:pPr>
        <w:bidi/>
        <w:jc w:val="both"/>
        <w:rPr>
          <w:rFonts w:cs="David" w:hint="cs"/>
          <w:rtl/>
        </w:rPr>
      </w:pPr>
      <w:r w:rsidRPr="00F43A8E">
        <w:rPr>
          <w:rFonts w:cs="David" w:hint="cs"/>
          <w:rtl/>
        </w:rPr>
        <w:tab/>
        <w:t xml:space="preserve"> תודה. חבר הכנסת </w:t>
      </w:r>
      <w:proofErr w:type="spellStart"/>
      <w:r w:rsidRPr="00F43A8E">
        <w:rPr>
          <w:rFonts w:cs="David" w:hint="cs"/>
          <w:rtl/>
        </w:rPr>
        <w:t>יצחקי</w:t>
      </w:r>
      <w:proofErr w:type="spellEnd"/>
      <w:r w:rsidRPr="00F43A8E">
        <w:rPr>
          <w:rFonts w:cs="David" w:hint="cs"/>
          <w:rtl/>
        </w:rPr>
        <w:t xml:space="preserve">, בבקשה. </w:t>
      </w:r>
    </w:p>
    <w:p w14:paraId="71EF4482" w14:textId="77777777" w:rsidR="00F43A8E" w:rsidRPr="00F43A8E" w:rsidRDefault="00F43A8E" w:rsidP="00F43A8E">
      <w:pPr>
        <w:bidi/>
        <w:jc w:val="both"/>
        <w:rPr>
          <w:rFonts w:cs="David" w:hint="cs"/>
          <w:rtl/>
        </w:rPr>
      </w:pPr>
    </w:p>
    <w:p w14:paraId="032422C5"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1C5696A4" w14:textId="77777777" w:rsidR="00F43A8E" w:rsidRPr="00F43A8E" w:rsidRDefault="00F43A8E" w:rsidP="00F43A8E">
      <w:pPr>
        <w:pStyle w:val="Heading5"/>
        <w:rPr>
          <w:rFonts w:hint="cs"/>
          <w:rtl/>
        </w:rPr>
      </w:pPr>
    </w:p>
    <w:p w14:paraId="40DDD877" w14:textId="77777777" w:rsidR="00F43A8E" w:rsidRPr="00F43A8E" w:rsidRDefault="00F43A8E" w:rsidP="00F43A8E">
      <w:pPr>
        <w:bidi/>
        <w:jc w:val="both"/>
        <w:rPr>
          <w:rFonts w:cs="David" w:hint="cs"/>
          <w:rtl/>
        </w:rPr>
      </w:pPr>
      <w:r w:rsidRPr="00F43A8E">
        <w:rPr>
          <w:rFonts w:cs="David" w:hint="cs"/>
          <w:rtl/>
        </w:rPr>
        <w:tab/>
        <w:t xml:space="preserve">תודה, גברתי. כמי שהיה מנכ"ל משרד ראש הממשלה, עסקתי הרבה בנושא של השינוי המבני, ואפילו הייתי חבר הוועדה שעמד בראשה מנכ"ל משרד האוצר הקודם, יוסי בכר. לחברת חשמל יש ועד עובדים מאוד טוב, מאוד רציני ומאוד אחראי. אני רוצה להזכיר לכולכם ש-30 שנה לא נסגר השלטר במדינת ישראל, וגם היושב-ראש המנוח </w:t>
      </w:r>
      <w:proofErr w:type="spellStart"/>
      <w:r w:rsidRPr="00F43A8E">
        <w:rPr>
          <w:rFonts w:cs="David" w:hint="cs"/>
          <w:rtl/>
        </w:rPr>
        <w:t>אוברקוביץ</w:t>
      </w:r>
      <w:proofErr w:type="spellEnd"/>
      <w:r w:rsidRPr="00F43A8E">
        <w:rPr>
          <w:rFonts w:cs="David" w:hint="cs"/>
          <w:rtl/>
        </w:rPr>
        <w:t xml:space="preserve"> וגם היושב-ראש הנוכחי צרפתי הם בהחלט אנשים מאוד רציניים, מאוד מכובדים ומאוד אחראיים בכל מה שקשור למשק החשמל בישראל. </w:t>
      </w:r>
    </w:p>
    <w:p w14:paraId="19C61145" w14:textId="77777777" w:rsidR="00F43A8E" w:rsidRPr="00F43A8E" w:rsidRDefault="00F43A8E" w:rsidP="00F43A8E">
      <w:pPr>
        <w:bidi/>
        <w:jc w:val="both"/>
        <w:rPr>
          <w:rFonts w:cs="David" w:hint="cs"/>
          <w:rtl/>
        </w:rPr>
      </w:pPr>
    </w:p>
    <w:p w14:paraId="5E9134D8" w14:textId="77777777" w:rsidR="00F43A8E" w:rsidRPr="00F43A8E" w:rsidRDefault="00F43A8E" w:rsidP="00F43A8E">
      <w:pPr>
        <w:bidi/>
        <w:jc w:val="both"/>
        <w:rPr>
          <w:rFonts w:cs="David" w:hint="cs"/>
          <w:rtl/>
        </w:rPr>
      </w:pPr>
      <w:r w:rsidRPr="00F43A8E">
        <w:rPr>
          <w:rFonts w:cs="David" w:hint="cs"/>
          <w:rtl/>
        </w:rPr>
        <w:tab/>
        <w:t>אני עצמי, ללא קשר לעובדים, לא כל כך אוהב את השינוי המבני, כי אני חושש שהוא לא יצליח. כי בתוך השינוי המבני הזה יש מונופול שהוא ההולכה. זאת אומרת המונופול הטבעי הוא זה שלמעשה ישלוט. ומה קורה בייצור ומה קורה בחלוקה?</w:t>
      </w:r>
    </w:p>
    <w:p w14:paraId="03A525D4" w14:textId="77777777" w:rsidR="00F43A8E" w:rsidRPr="00F43A8E" w:rsidRDefault="00F43A8E" w:rsidP="00F43A8E">
      <w:pPr>
        <w:bidi/>
        <w:jc w:val="both"/>
        <w:rPr>
          <w:rFonts w:cs="David" w:hint="cs"/>
          <w:rtl/>
        </w:rPr>
      </w:pPr>
    </w:p>
    <w:p w14:paraId="71A8E3F2" w14:textId="77777777" w:rsidR="00F43A8E" w:rsidRPr="00F43A8E" w:rsidRDefault="00F43A8E" w:rsidP="00F43A8E">
      <w:pPr>
        <w:bidi/>
        <w:jc w:val="both"/>
        <w:rPr>
          <w:rFonts w:cs="David" w:hint="cs"/>
          <w:rtl/>
        </w:rPr>
      </w:pPr>
      <w:r w:rsidRPr="00F43A8E">
        <w:rPr>
          <w:rFonts w:cs="David" w:hint="cs"/>
          <w:rtl/>
        </w:rPr>
        <w:tab/>
        <w:t xml:space="preserve">יחד עם זאת אני חושב שני דברים. האחד, שצריך להיכנס לדיון ציבורי בסוגיה הזאת. אי-אפשר כך לדחות אותו שוב ושוב. לעצם העניין, אני חושב שצריך לקיים את הדיון הציבורי. הדיון הציבורי הוא חשוב, הוא צריך להתנהל בכנסת, עם כל המשמעויות שקשורות להשפעה על משק החשמל בישראל. </w:t>
      </w:r>
    </w:p>
    <w:p w14:paraId="773DA203" w14:textId="77777777" w:rsidR="00F43A8E" w:rsidRPr="00F43A8E" w:rsidRDefault="00F43A8E" w:rsidP="00F43A8E">
      <w:pPr>
        <w:bidi/>
        <w:jc w:val="both"/>
        <w:rPr>
          <w:rFonts w:cs="David" w:hint="cs"/>
          <w:rtl/>
        </w:rPr>
      </w:pPr>
    </w:p>
    <w:p w14:paraId="127D4AE6"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6BAF0C21" w14:textId="77777777" w:rsidR="00F43A8E" w:rsidRPr="00F43A8E" w:rsidRDefault="00F43A8E" w:rsidP="00F43A8E">
      <w:pPr>
        <w:pStyle w:val="Heading5"/>
        <w:rPr>
          <w:rFonts w:hint="cs"/>
          <w:rtl/>
        </w:rPr>
      </w:pPr>
    </w:p>
    <w:p w14:paraId="35713F22" w14:textId="77777777" w:rsidR="00F43A8E" w:rsidRPr="00F43A8E" w:rsidRDefault="00F43A8E" w:rsidP="00F43A8E">
      <w:pPr>
        <w:bidi/>
        <w:jc w:val="both"/>
        <w:rPr>
          <w:rFonts w:cs="David" w:hint="cs"/>
          <w:rtl/>
        </w:rPr>
      </w:pPr>
      <w:r w:rsidRPr="00F43A8E">
        <w:rPr>
          <w:rFonts w:cs="David" w:hint="cs"/>
          <w:rtl/>
        </w:rPr>
        <w:tab/>
        <w:t xml:space="preserve"> אני מסכימה אתך. </w:t>
      </w:r>
    </w:p>
    <w:p w14:paraId="548FB99E" w14:textId="77777777" w:rsidR="00F43A8E" w:rsidRPr="00F43A8E" w:rsidRDefault="00F43A8E" w:rsidP="00F43A8E">
      <w:pPr>
        <w:bidi/>
        <w:jc w:val="both"/>
        <w:rPr>
          <w:rFonts w:cs="David" w:hint="cs"/>
          <w:rtl/>
        </w:rPr>
      </w:pPr>
    </w:p>
    <w:p w14:paraId="28D0BA11"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6A7EE595" w14:textId="77777777" w:rsidR="00F43A8E" w:rsidRPr="00F43A8E" w:rsidRDefault="00F43A8E" w:rsidP="00F43A8E">
      <w:pPr>
        <w:pStyle w:val="Heading5"/>
        <w:rPr>
          <w:rFonts w:hint="cs"/>
          <w:rtl/>
        </w:rPr>
      </w:pPr>
    </w:p>
    <w:p w14:paraId="213A62F1" w14:textId="77777777" w:rsidR="00F43A8E" w:rsidRPr="00F43A8E" w:rsidRDefault="00F43A8E" w:rsidP="00F43A8E">
      <w:pPr>
        <w:bidi/>
        <w:jc w:val="both"/>
        <w:rPr>
          <w:rFonts w:cs="David" w:hint="cs"/>
          <w:rtl/>
        </w:rPr>
      </w:pPr>
      <w:r w:rsidRPr="00F43A8E">
        <w:rPr>
          <w:rFonts w:cs="David" w:hint="cs"/>
          <w:rtl/>
        </w:rPr>
        <w:tab/>
        <w:t xml:space="preserve"> יחד עם זאת, לא היה שינוי מבני אחד בישראל שלא סוכם עם עובדים. בזמנו, סיכמו ההסתדרות, ועד העובדים, האוצר והחברה, לדחות את הדברים האלה לצורך קיום משא-ומתן. המשא-ומתן הזה התנהל, היו פגישות, קבעו פגישות, דיברו ודיברו. כרגע הבקשה היא לא לעשות שינוי מבני, הבקשה היא כולה להאריך את הרישיון בארבעה חודשים. </w:t>
      </w:r>
    </w:p>
    <w:p w14:paraId="57F27AE9" w14:textId="77777777" w:rsidR="00F43A8E" w:rsidRPr="00F43A8E" w:rsidRDefault="00F43A8E" w:rsidP="00F43A8E">
      <w:pPr>
        <w:bidi/>
        <w:jc w:val="both"/>
        <w:rPr>
          <w:rFonts w:cs="David" w:hint="cs"/>
          <w:rtl/>
        </w:rPr>
      </w:pPr>
    </w:p>
    <w:p w14:paraId="0C6221CD" w14:textId="77777777" w:rsidR="00F43A8E" w:rsidRPr="00F43A8E" w:rsidRDefault="00F43A8E" w:rsidP="00F43A8E">
      <w:pPr>
        <w:pStyle w:val="Heading5"/>
        <w:rPr>
          <w:rFonts w:hint="cs"/>
          <w:rtl/>
        </w:rPr>
      </w:pPr>
      <w:r w:rsidRPr="00F43A8E">
        <w:rPr>
          <w:rFonts w:hint="cs"/>
          <w:u w:val="single"/>
          <w:rtl/>
        </w:rPr>
        <w:t>יצחק גלנטי:</w:t>
      </w:r>
    </w:p>
    <w:p w14:paraId="2BB77131" w14:textId="77777777" w:rsidR="00F43A8E" w:rsidRPr="00F43A8E" w:rsidRDefault="00F43A8E" w:rsidP="00F43A8E">
      <w:pPr>
        <w:pStyle w:val="Heading5"/>
        <w:rPr>
          <w:rFonts w:hint="cs"/>
          <w:rtl/>
        </w:rPr>
      </w:pPr>
    </w:p>
    <w:p w14:paraId="377E35B9" w14:textId="77777777" w:rsidR="00F43A8E" w:rsidRPr="00F43A8E" w:rsidRDefault="00F43A8E" w:rsidP="00F43A8E">
      <w:pPr>
        <w:bidi/>
        <w:jc w:val="both"/>
        <w:rPr>
          <w:rFonts w:cs="David" w:hint="cs"/>
          <w:rtl/>
        </w:rPr>
      </w:pPr>
      <w:r w:rsidRPr="00F43A8E">
        <w:rPr>
          <w:rFonts w:cs="David" w:hint="cs"/>
          <w:rtl/>
        </w:rPr>
        <w:tab/>
        <w:t>זה לא מה שכתוב פה.</w:t>
      </w:r>
    </w:p>
    <w:p w14:paraId="7FDFDAA3" w14:textId="77777777" w:rsidR="00F43A8E" w:rsidRPr="00F43A8E" w:rsidRDefault="00F43A8E" w:rsidP="00F43A8E">
      <w:pPr>
        <w:bidi/>
        <w:jc w:val="both"/>
        <w:rPr>
          <w:rFonts w:cs="David" w:hint="cs"/>
          <w:rtl/>
        </w:rPr>
      </w:pPr>
    </w:p>
    <w:p w14:paraId="49D396A6"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55474CD3" w14:textId="77777777" w:rsidR="00F43A8E" w:rsidRPr="00F43A8E" w:rsidRDefault="00F43A8E" w:rsidP="00F43A8E">
      <w:pPr>
        <w:pStyle w:val="Heading5"/>
        <w:rPr>
          <w:rFonts w:hint="cs"/>
          <w:rtl/>
        </w:rPr>
      </w:pPr>
    </w:p>
    <w:p w14:paraId="2B5B116C" w14:textId="77777777" w:rsidR="00F43A8E" w:rsidRPr="00F43A8E" w:rsidRDefault="00F43A8E" w:rsidP="00F43A8E">
      <w:pPr>
        <w:bidi/>
        <w:jc w:val="both"/>
        <w:rPr>
          <w:rFonts w:cs="David" w:hint="cs"/>
          <w:rtl/>
        </w:rPr>
      </w:pPr>
      <w:r w:rsidRPr="00F43A8E">
        <w:rPr>
          <w:rFonts w:cs="David" w:hint="cs"/>
          <w:rtl/>
        </w:rPr>
        <w:tab/>
        <w:t xml:space="preserve"> הבקשה היא לקבל תוספת של ארבעה חודשים לצורך הרישיון, על-מנת לאפשר. חבר הכנסת גלנטי, לא יהיה דבר כזה בישראל. לא היה דבר כזה בישראל. </w:t>
      </w:r>
      <w:proofErr w:type="spellStart"/>
      <w:r w:rsidRPr="00F43A8E">
        <w:rPr>
          <w:rFonts w:cs="David" w:hint="cs"/>
          <w:rtl/>
        </w:rPr>
        <w:t>תע"ש</w:t>
      </w:r>
      <w:proofErr w:type="spellEnd"/>
      <w:r w:rsidRPr="00F43A8E">
        <w:rPr>
          <w:rFonts w:cs="David" w:hint="cs"/>
          <w:rtl/>
        </w:rPr>
        <w:t xml:space="preserve"> לא מופרטת כי אין הסכמה עם העובדים. "</w:t>
      </w:r>
      <w:proofErr w:type="spellStart"/>
      <w:r w:rsidRPr="00F43A8E">
        <w:rPr>
          <w:rFonts w:cs="David" w:hint="cs"/>
          <w:rtl/>
        </w:rPr>
        <w:t>עשות</w:t>
      </w:r>
      <w:proofErr w:type="spellEnd"/>
      <w:r w:rsidRPr="00F43A8E">
        <w:rPr>
          <w:rFonts w:cs="David" w:hint="cs"/>
          <w:rtl/>
        </w:rPr>
        <w:t xml:space="preserve"> אשקלון" היא חברה שמנסים להפריט אותה כבר הרבה שנים. אני, דרך אגב, סגרתי כבר הסכם עם העובדים ולאחר מכן הם חזרו בהם. אבל "</w:t>
      </w:r>
      <w:proofErr w:type="spellStart"/>
      <w:r w:rsidRPr="00F43A8E">
        <w:rPr>
          <w:rFonts w:cs="David" w:hint="cs"/>
          <w:rtl/>
        </w:rPr>
        <w:t>עשות</w:t>
      </w:r>
      <w:proofErr w:type="spellEnd"/>
      <w:r w:rsidRPr="00F43A8E">
        <w:rPr>
          <w:rFonts w:cs="David" w:hint="cs"/>
          <w:rtl/>
        </w:rPr>
        <w:t xml:space="preserve"> אשקלון" עד היום לא נמכרה רק בגלל דבר אחד, אין הסכמה עם העובדים. בכל חברה אחרת, לא "אל על", לא "בזק", אף אחד אחר, אפילו לא הנמלים, לא נעשו הסכמים בלי סיכום עם העובדים. אני חושב שראויים חברי הכנסת שישבו במהלך כל ההפרטות </w:t>
      </w:r>
      <w:r w:rsidRPr="00F43A8E">
        <w:rPr>
          <w:rFonts w:cs="David"/>
          <w:rtl/>
        </w:rPr>
        <w:t>–</w:t>
      </w:r>
      <w:r w:rsidRPr="00F43A8E">
        <w:rPr>
          <w:rFonts w:cs="David" w:hint="cs"/>
          <w:rtl/>
        </w:rPr>
        <w:t xml:space="preserve"> דרך אגב, גם בנקים, כולם בסוף בהסכמה עם העובדים. אני  יצרתי חברה ממשלתית לרכבת, הפעלתי אותה ברשות הנמלים בהסכמה עם העובדים. אין דבר כזה במדינת ישראל שאפשר לעשות משהו, במיוחד לא עם חברת חשמל, ללא הסכמה עם העובדים. כי אם יש כוח לאיזשהו ועד עובדים לעשות איזשהו איום שיש בו משמעות למשק הישראלי ולציבור הישראלי, זה עובדי חברת חשמל. </w:t>
      </w:r>
    </w:p>
    <w:p w14:paraId="5FB81CBF" w14:textId="77777777" w:rsidR="00F43A8E" w:rsidRPr="00F43A8E" w:rsidRDefault="00F43A8E" w:rsidP="00F43A8E">
      <w:pPr>
        <w:bidi/>
        <w:jc w:val="both"/>
        <w:rPr>
          <w:rFonts w:cs="David" w:hint="cs"/>
          <w:rtl/>
        </w:rPr>
      </w:pPr>
    </w:p>
    <w:p w14:paraId="3533B44A" w14:textId="77777777" w:rsidR="00F43A8E" w:rsidRPr="00F43A8E" w:rsidRDefault="00F43A8E" w:rsidP="00F43A8E">
      <w:pPr>
        <w:pStyle w:val="Heading5"/>
        <w:rPr>
          <w:rFonts w:hint="cs"/>
          <w:rtl/>
        </w:rPr>
      </w:pPr>
      <w:r w:rsidRPr="00F43A8E">
        <w:rPr>
          <w:rFonts w:hint="cs"/>
          <w:u w:val="single"/>
          <w:rtl/>
        </w:rPr>
        <w:t>יצחק גלנטי:</w:t>
      </w:r>
    </w:p>
    <w:p w14:paraId="1B9839C0" w14:textId="77777777" w:rsidR="00F43A8E" w:rsidRPr="00F43A8E" w:rsidRDefault="00F43A8E" w:rsidP="00F43A8E">
      <w:pPr>
        <w:pStyle w:val="Heading5"/>
        <w:rPr>
          <w:rFonts w:hint="cs"/>
          <w:rtl/>
        </w:rPr>
      </w:pPr>
    </w:p>
    <w:p w14:paraId="39EC3D70" w14:textId="77777777" w:rsidR="00F43A8E" w:rsidRPr="00F43A8E" w:rsidRDefault="00F43A8E" w:rsidP="00F43A8E">
      <w:pPr>
        <w:bidi/>
        <w:jc w:val="both"/>
        <w:rPr>
          <w:rFonts w:cs="David" w:hint="cs"/>
          <w:rtl/>
        </w:rPr>
      </w:pPr>
      <w:r w:rsidRPr="00F43A8E">
        <w:rPr>
          <w:rFonts w:cs="David" w:hint="cs"/>
          <w:rtl/>
        </w:rPr>
        <w:tab/>
        <w:t xml:space="preserve"> אתה לא יכול לשנות את החוק. </w:t>
      </w:r>
    </w:p>
    <w:p w14:paraId="36FDBE7D" w14:textId="77777777" w:rsidR="00F43A8E" w:rsidRPr="00F43A8E" w:rsidRDefault="00F43A8E" w:rsidP="00F43A8E">
      <w:pPr>
        <w:bidi/>
        <w:jc w:val="both"/>
        <w:rPr>
          <w:rFonts w:cs="David" w:hint="cs"/>
          <w:rtl/>
        </w:rPr>
      </w:pPr>
    </w:p>
    <w:p w14:paraId="3F81A238"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6B390BE4" w14:textId="77777777" w:rsidR="00F43A8E" w:rsidRPr="00F43A8E" w:rsidRDefault="00F43A8E" w:rsidP="00F43A8E">
      <w:pPr>
        <w:pStyle w:val="Heading5"/>
        <w:rPr>
          <w:rFonts w:hint="cs"/>
          <w:rtl/>
        </w:rPr>
      </w:pPr>
    </w:p>
    <w:p w14:paraId="068A29F6" w14:textId="77777777" w:rsidR="00F43A8E" w:rsidRPr="00F43A8E" w:rsidRDefault="00F43A8E" w:rsidP="00F43A8E">
      <w:pPr>
        <w:bidi/>
        <w:jc w:val="both"/>
        <w:rPr>
          <w:rFonts w:cs="David" w:hint="cs"/>
          <w:rtl/>
        </w:rPr>
      </w:pPr>
      <w:r w:rsidRPr="00F43A8E">
        <w:rPr>
          <w:rFonts w:cs="David" w:hint="cs"/>
          <w:rtl/>
        </w:rPr>
        <w:tab/>
        <w:t xml:space="preserve">קודם כל אתה צריך להעלות את זה לדיון הציבורי. כגמלאי אתה צריך להיות מעוניין בזה שזה יעלה לדיון ציבורי. השיטה הזאת של לדחות ואו שהפריץ ימות או שהכלב ימות היא שיטה שלא מתאימה, בטח לא לעובדי חברת חשמל. לכן צריך להתחיל את התהליך, צריך לקיים את התהליך, צריך להביא למצב שהנושא יעלה לדיון. </w:t>
      </w:r>
    </w:p>
    <w:p w14:paraId="7D7866DB" w14:textId="77777777" w:rsidR="00F43A8E" w:rsidRPr="00F43A8E" w:rsidRDefault="00F43A8E" w:rsidP="00F43A8E">
      <w:pPr>
        <w:bidi/>
        <w:jc w:val="both"/>
        <w:rPr>
          <w:rFonts w:cs="David" w:hint="cs"/>
          <w:rtl/>
        </w:rPr>
      </w:pPr>
    </w:p>
    <w:p w14:paraId="0F0ECB02" w14:textId="77777777" w:rsidR="00F43A8E" w:rsidRPr="00F43A8E" w:rsidRDefault="00F43A8E" w:rsidP="00F43A8E">
      <w:pPr>
        <w:pStyle w:val="Heading5"/>
        <w:rPr>
          <w:rFonts w:hint="cs"/>
          <w:rtl/>
        </w:rPr>
      </w:pPr>
      <w:r w:rsidRPr="00F43A8E">
        <w:rPr>
          <w:rFonts w:hint="cs"/>
          <w:u w:val="single"/>
          <w:rtl/>
        </w:rPr>
        <w:t>יצחק גלנטי:</w:t>
      </w:r>
    </w:p>
    <w:p w14:paraId="458ED17C" w14:textId="77777777" w:rsidR="00F43A8E" w:rsidRPr="00F43A8E" w:rsidRDefault="00F43A8E" w:rsidP="00F43A8E">
      <w:pPr>
        <w:pStyle w:val="Heading5"/>
        <w:rPr>
          <w:rFonts w:hint="cs"/>
          <w:rtl/>
        </w:rPr>
      </w:pPr>
    </w:p>
    <w:p w14:paraId="13076003" w14:textId="77777777" w:rsidR="00F43A8E" w:rsidRPr="00F43A8E" w:rsidRDefault="00F43A8E" w:rsidP="00F43A8E">
      <w:pPr>
        <w:bidi/>
        <w:jc w:val="both"/>
        <w:rPr>
          <w:rFonts w:cs="David" w:hint="cs"/>
          <w:rtl/>
        </w:rPr>
      </w:pPr>
      <w:r w:rsidRPr="00F43A8E">
        <w:rPr>
          <w:rFonts w:cs="David" w:hint="cs"/>
          <w:rtl/>
        </w:rPr>
        <w:tab/>
        <w:t>מה הדחיפות?</w:t>
      </w:r>
    </w:p>
    <w:p w14:paraId="1CFAFE07" w14:textId="77777777" w:rsidR="00F43A8E" w:rsidRPr="00F43A8E" w:rsidRDefault="00F43A8E" w:rsidP="00F43A8E">
      <w:pPr>
        <w:bidi/>
        <w:jc w:val="both"/>
        <w:rPr>
          <w:rFonts w:cs="David" w:hint="cs"/>
          <w:rtl/>
        </w:rPr>
      </w:pPr>
    </w:p>
    <w:p w14:paraId="63F00917"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0A999A31" w14:textId="77777777" w:rsidR="00F43A8E" w:rsidRPr="00F43A8E" w:rsidRDefault="00F43A8E" w:rsidP="00F43A8E">
      <w:pPr>
        <w:pStyle w:val="Heading5"/>
        <w:rPr>
          <w:rFonts w:hint="cs"/>
          <w:rtl/>
        </w:rPr>
      </w:pPr>
    </w:p>
    <w:p w14:paraId="41BCED51" w14:textId="77777777" w:rsidR="00F43A8E" w:rsidRPr="00F43A8E" w:rsidRDefault="00F43A8E" w:rsidP="00F43A8E">
      <w:pPr>
        <w:bidi/>
        <w:jc w:val="both"/>
        <w:rPr>
          <w:rFonts w:cs="David" w:hint="cs"/>
          <w:rtl/>
        </w:rPr>
      </w:pPr>
      <w:r w:rsidRPr="00F43A8E">
        <w:rPr>
          <w:rFonts w:cs="David" w:hint="cs"/>
          <w:rtl/>
        </w:rPr>
        <w:tab/>
        <w:t xml:space="preserve">אז עכשיו אתה מעניש? זה בדיוק כמו עם הנבצרות בזמנו, שאנשים אמרו: או נבצרות או הדחה. אני עוד לא רואה קצה קצהו של הדחה. אלה לא היו האופציות בכלל. שיקרתם את הציבור, אמרתם לציבור או נבצרות או הדחה, שטות ממדרגה ראשונה. זה לזרות מלח בעיני הציבור. </w:t>
      </w:r>
    </w:p>
    <w:p w14:paraId="07E91A04" w14:textId="77777777" w:rsidR="00F43A8E" w:rsidRPr="00F43A8E" w:rsidRDefault="00F43A8E" w:rsidP="00F43A8E">
      <w:pPr>
        <w:bidi/>
        <w:jc w:val="both"/>
        <w:rPr>
          <w:rFonts w:cs="David" w:hint="cs"/>
          <w:rtl/>
        </w:rPr>
      </w:pPr>
    </w:p>
    <w:p w14:paraId="1497B9E9" w14:textId="77777777" w:rsidR="00F43A8E" w:rsidRPr="00F43A8E" w:rsidRDefault="00F43A8E" w:rsidP="00F43A8E">
      <w:pPr>
        <w:bidi/>
        <w:jc w:val="both"/>
        <w:rPr>
          <w:rFonts w:cs="David" w:hint="cs"/>
          <w:rtl/>
        </w:rPr>
      </w:pPr>
      <w:r w:rsidRPr="00F43A8E">
        <w:rPr>
          <w:rFonts w:cs="David" w:hint="cs"/>
          <w:rtl/>
        </w:rPr>
        <w:tab/>
        <w:t xml:space="preserve">אני מציע לך, בואו נקיים את הדיון, נשמור על כל מה שקשור לזכויות העובדים, נעשה כל מה שצריך, אבל בואו נקיים את הדיון הזה אחת ולתמיד ונוריד אותו מסדר-היום. </w:t>
      </w:r>
    </w:p>
    <w:p w14:paraId="1BC3EACD" w14:textId="77777777" w:rsidR="00F43A8E" w:rsidRPr="00F43A8E" w:rsidRDefault="00F43A8E" w:rsidP="00F43A8E">
      <w:pPr>
        <w:bidi/>
        <w:jc w:val="both"/>
        <w:rPr>
          <w:rFonts w:cs="David" w:hint="cs"/>
          <w:rtl/>
        </w:rPr>
      </w:pPr>
    </w:p>
    <w:p w14:paraId="46137511"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737EE8A9" w14:textId="77777777" w:rsidR="00F43A8E" w:rsidRPr="00F43A8E" w:rsidRDefault="00F43A8E" w:rsidP="00F43A8E">
      <w:pPr>
        <w:bidi/>
        <w:jc w:val="both"/>
        <w:rPr>
          <w:rFonts w:cs="David" w:hint="cs"/>
          <w:rtl/>
        </w:rPr>
      </w:pPr>
    </w:p>
    <w:p w14:paraId="66B09347" w14:textId="77777777" w:rsidR="00F43A8E" w:rsidRPr="00F43A8E" w:rsidRDefault="00F43A8E" w:rsidP="00F43A8E">
      <w:pPr>
        <w:bidi/>
        <w:jc w:val="both"/>
        <w:rPr>
          <w:rFonts w:cs="David" w:hint="cs"/>
          <w:rtl/>
        </w:rPr>
      </w:pPr>
      <w:r w:rsidRPr="00F43A8E">
        <w:rPr>
          <w:rFonts w:cs="David" w:hint="cs"/>
          <w:rtl/>
        </w:rPr>
        <w:tab/>
        <w:t xml:space="preserve">אני מודה לך, אדוני. חברת הכנסת קולט אביטל, בבקשה. </w:t>
      </w:r>
    </w:p>
    <w:p w14:paraId="1F0EFC9D" w14:textId="77777777" w:rsidR="00F43A8E" w:rsidRPr="00F43A8E" w:rsidRDefault="00F43A8E" w:rsidP="00F43A8E">
      <w:pPr>
        <w:bidi/>
        <w:jc w:val="both"/>
        <w:rPr>
          <w:rFonts w:cs="David" w:hint="cs"/>
          <w:rtl/>
        </w:rPr>
      </w:pPr>
    </w:p>
    <w:p w14:paraId="1CFDC324" w14:textId="77777777" w:rsidR="00F43A8E" w:rsidRPr="00F43A8E" w:rsidRDefault="00F43A8E" w:rsidP="00F43A8E">
      <w:pPr>
        <w:bidi/>
        <w:jc w:val="both"/>
        <w:rPr>
          <w:rFonts w:cs="David" w:hint="cs"/>
          <w:i/>
          <w:iCs/>
          <w:rtl/>
        </w:rPr>
      </w:pPr>
      <w:r w:rsidRPr="00F43A8E">
        <w:rPr>
          <w:rFonts w:cs="David" w:hint="cs"/>
          <w:u w:val="single"/>
          <w:rtl/>
        </w:rPr>
        <w:t>קולט אביטל:</w:t>
      </w:r>
    </w:p>
    <w:p w14:paraId="4E340715" w14:textId="77777777" w:rsidR="00F43A8E" w:rsidRPr="00F43A8E" w:rsidRDefault="00F43A8E" w:rsidP="00F43A8E">
      <w:pPr>
        <w:bidi/>
        <w:jc w:val="both"/>
        <w:rPr>
          <w:rFonts w:cs="David" w:hint="cs"/>
          <w:i/>
          <w:iCs/>
          <w:rtl/>
        </w:rPr>
      </w:pPr>
    </w:p>
    <w:p w14:paraId="3D0083A6" w14:textId="77777777" w:rsidR="00F43A8E" w:rsidRPr="00F43A8E" w:rsidRDefault="00F43A8E" w:rsidP="00F43A8E">
      <w:pPr>
        <w:bidi/>
        <w:jc w:val="both"/>
        <w:rPr>
          <w:rFonts w:cs="David" w:hint="cs"/>
          <w:rtl/>
        </w:rPr>
      </w:pPr>
      <w:r w:rsidRPr="00F43A8E">
        <w:rPr>
          <w:rFonts w:cs="David" w:hint="cs"/>
          <w:i/>
          <w:iCs/>
          <w:rtl/>
        </w:rPr>
        <w:tab/>
      </w:r>
      <w:r w:rsidRPr="00F43A8E">
        <w:rPr>
          <w:rFonts w:cs="David" w:hint="cs"/>
          <w:rtl/>
        </w:rPr>
        <w:t xml:space="preserve">אני מודה שלא נוח לי כשבאים עם הצעה כזאת כמה ימים לפני שפג הרישיון. אפשר היה לעשות את זה לפני כמה שבועות. כיוון שמדובר בארכת רישיון, אצביע בעד. יחד עם זאת, אני מבקשת שיתקיים דיון רציני על השינוי, על הרפורמה שרוצים לעשות. </w:t>
      </w:r>
    </w:p>
    <w:p w14:paraId="57C75B08" w14:textId="77777777" w:rsidR="00F43A8E" w:rsidRPr="00F43A8E" w:rsidRDefault="00F43A8E" w:rsidP="00F43A8E">
      <w:pPr>
        <w:bidi/>
        <w:jc w:val="both"/>
        <w:rPr>
          <w:rFonts w:cs="David" w:hint="cs"/>
          <w:rtl/>
        </w:rPr>
      </w:pPr>
    </w:p>
    <w:p w14:paraId="15FC390C" w14:textId="77777777" w:rsidR="00F43A8E" w:rsidRPr="00F43A8E" w:rsidRDefault="00F43A8E" w:rsidP="00F43A8E">
      <w:pPr>
        <w:pStyle w:val="Heading5"/>
        <w:rPr>
          <w:rFonts w:hint="cs"/>
          <w:rtl/>
        </w:rPr>
      </w:pPr>
      <w:r w:rsidRPr="00F43A8E">
        <w:rPr>
          <w:rFonts w:hint="cs"/>
          <w:u w:val="single"/>
          <w:rtl/>
        </w:rPr>
        <w:t xml:space="preserve">שלי </w:t>
      </w:r>
      <w:proofErr w:type="spellStart"/>
      <w:r w:rsidRPr="00F43A8E">
        <w:rPr>
          <w:rFonts w:hint="cs"/>
          <w:u w:val="single"/>
          <w:rtl/>
        </w:rPr>
        <w:t>יחימוביץ</w:t>
      </w:r>
      <w:proofErr w:type="spellEnd"/>
      <w:r w:rsidRPr="00F43A8E">
        <w:rPr>
          <w:rFonts w:hint="cs"/>
          <w:u w:val="single"/>
          <w:rtl/>
        </w:rPr>
        <w:t>:</w:t>
      </w:r>
    </w:p>
    <w:p w14:paraId="08252D7F" w14:textId="77777777" w:rsidR="00F43A8E" w:rsidRPr="00F43A8E" w:rsidRDefault="00F43A8E" w:rsidP="00F43A8E">
      <w:pPr>
        <w:pStyle w:val="Heading5"/>
        <w:rPr>
          <w:rFonts w:hint="cs"/>
          <w:rtl/>
        </w:rPr>
      </w:pPr>
    </w:p>
    <w:p w14:paraId="154F1417" w14:textId="77777777" w:rsidR="00F43A8E" w:rsidRPr="00F43A8E" w:rsidRDefault="00F43A8E" w:rsidP="00F43A8E">
      <w:pPr>
        <w:bidi/>
        <w:jc w:val="both"/>
        <w:rPr>
          <w:rFonts w:cs="David" w:hint="cs"/>
          <w:rtl/>
        </w:rPr>
      </w:pPr>
      <w:r w:rsidRPr="00F43A8E">
        <w:rPr>
          <w:rFonts w:cs="David" w:hint="cs"/>
          <w:rtl/>
        </w:rPr>
        <w:tab/>
        <w:t xml:space="preserve"> פטור מחובת הנחה זה בסתירה לדיון רציני. </w:t>
      </w:r>
    </w:p>
    <w:p w14:paraId="15C27D9D" w14:textId="77777777" w:rsidR="00F43A8E" w:rsidRPr="00F43A8E" w:rsidRDefault="00F43A8E" w:rsidP="00F43A8E">
      <w:pPr>
        <w:bidi/>
        <w:jc w:val="both"/>
        <w:rPr>
          <w:rFonts w:cs="David" w:hint="cs"/>
          <w:rtl/>
        </w:rPr>
      </w:pPr>
    </w:p>
    <w:p w14:paraId="6159BFE8" w14:textId="77777777" w:rsidR="00F43A8E" w:rsidRPr="00F43A8E" w:rsidRDefault="00F43A8E" w:rsidP="00F43A8E">
      <w:pPr>
        <w:bidi/>
        <w:jc w:val="both"/>
        <w:rPr>
          <w:rFonts w:cs="David" w:hint="cs"/>
          <w:i/>
          <w:iCs/>
          <w:rtl/>
        </w:rPr>
      </w:pPr>
      <w:r w:rsidRPr="00F43A8E">
        <w:rPr>
          <w:rFonts w:cs="David" w:hint="cs"/>
          <w:u w:val="single"/>
          <w:rtl/>
        </w:rPr>
        <w:t>קולט אביטל:</w:t>
      </w:r>
    </w:p>
    <w:p w14:paraId="4B24193F" w14:textId="77777777" w:rsidR="00F43A8E" w:rsidRPr="00F43A8E" w:rsidRDefault="00F43A8E" w:rsidP="00F43A8E">
      <w:pPr>
        <w:bidi/>
        <w:jc w:val="both"/>
        <w:rPr>
          <w:rFonts w:cs="David" w:hint="cs"/>
          <w:i/>
          <w:iCs/>
          <w:rtl/>
        </w:rPr>
      </w:pPr>
    </w:p>
    <w:p w14:paraId="42E96A4A" w14:textId="77777777" w:rsidR="00F43A8E" w:rsidRPr="00F43A8E" w:rsidRDefault="00F43A8E" w:rsidP="00F43A8E">
      <w:pPr>
        <w:bidi/>
        <w:jc w:val="both"/>
        <w:rPr>
          <w:rFonts w:cs="David" w:hint="cs"/>
          <w:rtl/>
        </w:rPr>
      </w:pPr>
      <w:r w:rsidRPr="00F43A8E">
        <w:rPr>
          <w:rFonts w:cs="David" w:hint="cs"/>
          <w:i/>
          <w:iCs/>
          <w:rtl/>
        </w:rPr>
        <w:tab/>
      </w:r>
      <w:r w:rsidRPr="00F43A8E">
        <w:rPr>
          <w:rFonts w:cs="David" w:hint="cs"/>
          <w:rtl/>
        </w:rPr>
        <w:t>נעשה עכשיו את התהליכים שיאפשרו לחברת החשמל לעבוד ברישיון בארבעה החודשים הקרובים. כפי שהיושבת-ראש, בצדק, הוציאה דברים מחוק ההסדרים שעליהם אין לנו זמן לדון, זה נושא רציני, זה נושא כבד. אני לא מרימה אוטומטית, אני מבקשת שיהיה דיון רציני בשאלה  אם יש מקום להפרטה או לא, בוועדת הכלכלה, ואני אשתתף.</w:t>
      </w:r>
    </w:p>
    <w:p w14:paraId="0F9F8203" w14:textId="77777777" w:rsidR="00F43A8E" w:rsidRPr="00F43A8E" w:rsidRDefault="00F43A8E" w:rsidP="00F43A8E">
      <w:pPr>
        <w:bidi/>
        <w:jc w:val="both"/>
        <w:rPr>
          <w:rFonts w:cs="David" w:hint="cs"/>
          <w:rtl/>
        </w:rPr>
      </w:pPr>
    </w:p>
    <w:p w14:paraId="754B5A7E"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66DB96D2" w14:textId="77777777" w:rsidR="00F43A8E" w:rsidRPr="00F43A8E" w:rsidRDefault="00F43A8E" w:rsidP="00F43A8E">
      <w:pPr>
        <w:bidi/>
        <w:jc w:val="both"/>
        <w:rPr>
          <w:rFonts w:cs="David" w:hint="cs"/>
          <w:rtl/>
        </w:rPr>
      </w:pPr>
    </w:p>
    <w:p w14:paraId="1135EAA8" w14:textId="77777777" w:rsidR="00F43A8E" w:rsidRPr="00F43A8E" w:rsidRDefault="00F43A8E" w:rsidP="00F43A8E">
      <w:pPr>
        <w:bidi/>
        <w:jc w:val="both"/>
        <w:rPr>
          <w:rFonts w:cs="David" w:hint="cs"/>
          <w:rtl/>
        </w:rPr>
      </w:pPr>
      <w:r w:rsidRPr="00F43A8E">
        <w:rPr>
          <w:rFonts w:cs="David" w:hint="cs"/>
          <w:rtl/>
        </w:rPr>
        <w:tab/>
        <w:t xml:space="preserve">תודה רבה, גברתי. חברת הכנסת </w:t>
      </w:r>
      <w:proofErr w:type="spellStart"/>
      <w:r w:rsidRPr="00F43A8E">
        <w:rPr>
          <w:rFonts w:cs="David" w:hint="cs"/>
          <w:rtl/>
        </w:rPr>
        <w:t>אסתרינה</w:t>
      </w:r>
      <w:proofErr w:type="spellEnd"/>
      <w:r w:rsidRPr="00F43A8E">
        <w:rPr>
          <w:rFonts w:cs="David" w:hint="cs"/>
          <w:rtl/>
        </w:rPr>
        <w:t xml:space="preserve"> </w:t>
      </w:r>
      <w:proofErr w:type="spellStart"/>
      <w:r w:rsidRPr="00F43A8E">
        <w:rPr>
          <w:rFonts w:cs="David" w:hint="cs"/>
          <w:rtl/>
        </w:rPr>
        <w:t>טרטמן</w:t>
      </w:r>
      <w:proofErr w:type="spellEnd"/>
      <w:r w:rsidRPr="00F43A8E">
        <w:rPr>
          <w:rFonts w:cs="David" w:hint="cs"/>
          <w:rtl/>
        </w:rPr>
        <w:t xml:space="preserve">, בבקשה. </w:t>
      </w:r>
    </w:p>
    <w:p w14:paraId="5C77E5E1" w14:textId="77777777" w:rsidR="00F43A8E" w:rsidRPr="00F43A8E" w:rsidRDefault="00F43A8E" w:rsidP="00F43A8E">
      <w:pPr>
        <w:bidi/>
        <w:jc w:val="both"/>
        <w:rPr>
          <w:rFonts w:cs="David" w:hint="cs"/>
          <w:rtl/>
        </w:rPr>
      </w:pPr>
    </w:p>
    <w:p w14:paraId="7EBAC113" w14:textId="77777777" w:rsidR="00F43A8E" w:rsidRPr="00F43A8E" w:rsidRDefault="00F43A8E" w:rsidP="00F43A8E">
      <w:pPr>
        <w:pStyle w:val="Heading5"/>
        <w:rPr>
          <w:rFonts w:hint="cs"/>
          <w:rtl/>
        </w:rPr>
      </w:pPr>
      <w:proofErr w:type="spellStart"/>
      <w:r w:rsidRPr="00F43A8E">
        <w:rPr>
          <w:rFonts w:hint="cs"/>
          <w:u w:val="single"/>
          <w:rtl/>
        </w:rPr>
        <w:t>אסתרינה</w:t>
      </w:r>
      <w:proofErr w:type="spellEnd"/>
      <w:r w:rsidRPr="00F43A8E">
        <w:rPr>
          <w:rFonts w:hint="cs"/>
          <w:u w:val="single"/>
          <w:rtl/>
        </w:rPr>
        <w:t xml:space="preserve"> </w:t>
      </w:r>
      <w:proofErr w:type="spellStart"/>
      <w:r w:rsidRPr="00F43A8E">
        <w:rPr>
          <w:rFonts w:hint="cs"/>
          <w:u w:val="single"/>
          <w:rtl/>
        </w:rPr>
        <w:t>טרטמן</w:t>
      </w:r>
      <w:proofErr w:type="spellEnd"/>
      <w:r w:rsidRPr="00F43A8E">
        <w:rPr>
          <w:rFonts w:hint="cs"/>
          <w:u w:val="single"/>
          <w:rtl/>
        </w:rPr>
        <w:t>:</w:t>
      </w:r>
    </w:p>
    <w:p w14:paraId="5D8DFC06" w14:textId="77777777" w:rsidR="00F43A8E" w:rsidRPr="00F43A8E" w:rsidRDefault="00F43A8E" w:rsidP="00F43A8E">
      <w:pPr>
        <w:pStyle w:val="Heading5"/>
        <w:rPr>
          <w:rFonts w:hint="cs"/>
          <w:rtl/>
        </w:rPr>
      </w:pPr>
    </w:p>
    <w:p w14:paraId="2B0A516A" w14:textId="77777777" w:rsidR="00F43A8E" w:rsidRPr="00F43A8E" w:rsidRDefault="00F43A8E" w:rsidP="00F43A8E">
      <w:pPr>
        <w:bidi/>
        <w:jc w:val="both"/>
        <w:rPr>
          <w:rFonts w:cs="David" w:hint="cs"/>
          <w:rtl/>
        </w:rPr>
      </w:pPr>
      <w:r w:rsidRPr="00F43A8E">
        <w:rPr>
          <w:rFonts w:cs="David" w:hint="cs"/>
          <w:rtl/>
        </w:rPr>
        <w:tab/>
        <w:t xml:space="preserve">צדק חבר הכנסת סער שאמר שהוא לא מזהה תמימות דעים מוחלטת בקואליציה. אין תמימות דעים בקואליציה, ואני דווקא גאה בזה. זה מוכיח שההחלטה או ההצבעה שתיעשה פה היא באמת עניינית, ולא משמעתית. הראייה פה היא ראייה ממלכתית. בתקופת כהונתי כחברת הנהגה בהסתדרות, במשך שתי קדנציות כחברת הנהגה, הזדמן לי להיות שותפה עמוק בכל נבכי העניין. כמו שאתם יודעים, לחברת החשמל יש משקל כבד מאוד בהנהגת ההסתדרות. </w:t>
      </w:r>
    </w:p>
    <w:p w14:paraId="45E2242D" w14:textId="77777777" w:rsidR="00F43A8E" w:rsidRPr="00F43A8E" w:rsidRDefault="00F43A8E" w:rsidP="00F43A8E">
      <w:pPr>
        <w:bidi/>
        <w:jc w:val="both"/>
        <w:rPr>
          <w:rFonts w:cs="David" w:hint="cs"/>
          <w:rtl/>
        </w:rPr>
      </w:pPr>
    </w:p>
    <w:p w14:paraId="0F92B5EE"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0A5A2E4D" w14:textId="77777777" w:rsidR="00F43A8E" w:rsidRPr="00F43A8E" w:rsidRDefault="00F43A8E" w:rsidP="00F43A8E">
      <w:pPr>
        <w:bidi/>
        <w:jc w:val="both"/>
        <w:rPr>
          <w:rFonts w:cs="David" w:hint="cs"/>
          <w:u w:val="single"/>
          <w:rtl/>
        </w:rPr>
      </w:pPr>
    </w:p>
    <w:p w14:paraId="40AEF459" w14:textId="77777777" w:rsidR="00F43A8E" w:rsidRPr="00F43A8E" w:rsidRDefault="00F43A8E" w:rsidP="00F43A8E">
      <w:pPr>
        <w:bidi/>
        <w:jc w:val="both"/>
        <w:rPr>
          <w:rFonts w:cs="David" w:hint="cs"/>
          <w:rtl/>
        </w:rPr>
      </w:pPr>
      <w:r w:rsidRPr="00F43A8E">
        <w:rPr>
          <w:rFonts w:cs="David" w:hint="cs"/>
          <w:rtl/>
        </w:rPr>
        <w:tab/>
        <w:t xml:space="preserve"> כבר אז היית בקואליציה עם עמיר פרץ.  </w:t>
      </w:r>
    </w:p>
    <w:p w14:paraId="12E0D2E6" w14:textId="77777777" w:rsidR="00F43A8E" w:rsidRPr="00F43A8E" w:rsidRDefault="00F43A8E" w:rsidP="00F43A8E">
      <w:pPr>
        <w:bidi/>
        <w:jc w:val="both"/>
        <w:rPr>
          <w:rFonts w:cs="David" w:hint="cs"/>
          <w:rtl/>
        </w:rPr>
      </w:pPr>
    </w:p>
    <w:p w14:paraId="56078FDB" w14:textId="77777777" w:rsidR="00F43A8E" w:rsidRPr="00F43A8E" w:rsidRDefault="00F43A8E" w:rsidP="00F43A8E">
      <w:pPr>
        <w:pStyle w:val="Heading5"/>
        <w:rPr>
          <w:rFonts w:hint="cs"/>
          <w:rtl/>
        </w:rPr>
      </w:pPr>
      <w:proofErr w:type="spellStart"/>
      <w:r w:rsidRPr="00F43A8E">
        <w:rPr>
          <w:rFonts w:hint="cs"/>
          <w:u w:val="single"/>
          <w:rtl/>
        </w:rPr>
        <w:t>אסתרינה</w:t>
      </w:r>
      <w:proofErr w:type="spellEnd"/>
      <w:r w:rsidRPr="00F43A8E">
        <w:rPr>
          <w:rFonts w:hint="cs"/>
          <w:u w:val="single"/>
          <w:rtl/>
        </w:rPr>
        <w:t xml:space="preserve"> </w:t>
      </w:r>
      <w:proofErr w:type="spellStart"/>
      <w:r w:rsidRPr="00F43A8E">
        <w:rPr>
          <w:rFonts w:hint="cs"/>
          <w:u w:val="single"/>
          <w:rtl/>
        </w:rPr>
        <w:t>טרטמן</w:t>
      </w:r>
      <w:proofErr w:type="spellEnd"/>
      <w:r w:rsidRPr="00F43A8E">
        <w:rPr>
          <w:rFonts w:hint="cs"/>
          <w:u w:val="single"/>
          <w:rtl/>
        </w:rPr>
        <w:t>:</w:t>
      </w:r>
    </w:p>
    <w:p w14:paraId="7B269747" w14:textId="77777777" w:rsidR="00F43A8E" w:rsidRPr="00F43A8E" w:rsidRDefault="00F43A8E" w:rsidP="00F43A8E">
      <w:pPr>
        <w:pStyle w:val="Heading5"/>
        <w:rPr>
          <w:rFonts w:hint="cs"/>
          <w:rtl/>
        </w:rPr>
      </w:pPr>
    </w:p>
    <w:p w14:paraId="12866D04" w14:textId="77777777" w:rsidR="00F43A8E" w:rsidRPr="00F43A8E" w:rsidRDefault="00F43A8E" w:rsidP="00F43A8E">
      <w:pPr>
        <w:bidi/>
        <w:jc w:val="both"/>
        <w:rPr>
          <w:rFonts w:cs="David" w:hint="cs"/>
          <w:rtl/>
        </w:rPr>
      </w:pPr>
      <w:r w:rsidRPr="00F43A8E">
        <w:rPr>
          <w:rFonts w:cs="David" w:hint="cs"/>
          <w:rtl/>
        </w:rPr>
        <w:tab/>
        <w:t xml:space="preserve">עד היום אני בקואליציה עם עמיר פרץ. </w:t>
      </w:r>
    </w:p>
    <w:p w14:paraId="4A10ED6C" w14:textId="77777777" w:rsidR="00F43A8E" w:rsidRPr="00F43A8E" w:rsidRDefault="00F43A8E" w:rsidP="00F43A8E">
      <w:pPr>
        <w:bidi/>
        <w:jc w:val="both"/>
        <w:rPr>
          <w:rFonts w:cs="David" w:hint="cs"/>
          <w:rtl/>
        </w:rPr>
      </w:pPr>
    </w:p>
    <w:p w14:paraId="06712034" w14:textId="77777777" w:rsidR="00F43A8E" w:rsidRPr="00F43A8E" w:rsidRDefault="00F43A8E" w:rsidP="00F43A8E">
      <w:pPr>
        <w:bidi/>
        <w:jc w:val="both"/>
        <w:rPr>
          <w:rFonts w:cs="David" w:hint="cs"/>
          <w:rtl/>
        </w:rPr>
      </w:pPr>
      <w:r w:rsidRPr="00F43A8E">
        <w:rPr>
          <w:rFonts w:cs="David" w:hint="cs"/>
          <w:rtl/>
        </w:rPr>
        <w:tab/>
        <w:t xml:space="preserve">אני מכירה היטב את הסוגיה הזאת. הכרתי את </w:t>
      </w:r>
      <w:proofErr w:type="spellStart"/>
      <w:r w:rsidRPr="00F43A8E">
        <w:rPr>
          <w:rFonts w:cs="David" w:hint="cs"/>
          <w:rtl/>
        </w:rPr>
        <w:t>אוברקוביץ</w:t>
      </w:r>
      <w:proofErr w:type="spellEnd"/>
      <w:r w:rsidRPr="00F43A8E">
        <w:rPr>
          <w:rFonts w:cs="David" w:hint="cs"/>
          <w:rtl/>
        </w:rPr>
        <w:t xml:space="preserve"> בזמנו ואני מכירה את צרפתי היום. הם באמת עושים עבודה נאמנה למען ציבור העובדים, ואין לי ספק שהם ימשיכו לעשות את העבודה בנאמנות. יתרה מכך, למדתי את החומר לקראת הדיון הזה, ואין כוונה למשרד התשתיות למנוע את הזכויות של העובדים. יתרה מכך, גם צמרת העובדים בתוך חברת החשמל מכירים  בצורך של ההפרדה בין הפעלת ההולכה לבין ייעול המערכת. הם בעצמם מודים שקיים צורך בכך. המלחמה פה היא יותר לוודא, אפילו כשלב מקדם בנושא ההתרעה, שלא ניפגע בהמשך. חובתנו כחברי כנסת להסתכל על הראייה הזאת כראייה ממלכתית, כמובן תוך שמירה ופיקוח בדרכים נוספות לזכויותיהם של העובדים, ואין לי ספק שזה ייעשה הן מצד העובדים והן מצד הכוונה האמיתית של נבחרי הציבור. </w:t>
      </w:r>
    </w:p>
    <w:p w14:paraId="3CED27CF" w14:textId="77777777" w:rsidR="00F43A8E" w:rsidRPr="00F43A8E" w:rsidRDefault="00F43A8E" w:rsidP="00F43A8E">
      <w:pPr>
        <w:bidi/>
        <w:jc w:val="both"/>
        <w:rPr>
          <w:rFonts w:cs="David" w:hint="cs"/>
          <w:rtl/>
        </w:rPr>
      </w:pPr>
    </w:p>
    <w:p w14:paraId="711CFD86"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036E8E8" w14:textId="77777777" w:rsidR="00F43A8E" w:rsidRPr="00F43A8E" w:rsidRDefault="00F43A8E" w:rsidP="00F43A8E">
      <w:pPr>
        <w:bidi/>
        <w:jc w:val="both"/>
        <w:rPr>
          <w:rFonts w:cs="David" w:hint="cs"/>
          <w:rtl/>
        </w:rPr>
      </w:pPr>
    </w:p>
    <w:p w14:paraId="5591BD0F" w14:textId="77777777" w:rsidR="00F43A8E" w:rsidRPr="00F43A8E" w:rsidRDefault="00F43A8E" w:rsidP="00F43A8E">
      <w:pPr>
        <w:bidi/>
        <w:jc w:val="both"/>
        <w:rPr>
          <w:rFonts w:cs="David" w:hint="cs"/>
          <w:rtl/>
        </w:rPr>
      </w:pPr>
      <w:r w:rsidRPr="00F43A8E">
        <w:rPr>
          <w:rFonts w:cs="David" w:hint="cs"/>
          <w:rtl/>
        </w:rPr>
        <w:tab/>
        <w:t xml:space="preserve">אני מודה לך, גברתי. אני עוברת להצבעה. מי בעד לפטור את הצעת החוק מחובת הנחה בכל הקריאות </w:t>
      </w:r>
      <w:r w:rsidRPr="00F43A8E">
        <w:rPr>
          <w:rFonts w:cs="David"/>
          <w:rtl/>
        </w:rPr>
        <w:t>–</w:t>
      </w:r>
      <w:r w:rsidRPr="00F43A8E">
        <w:rPr>
          <w:rFonts w:cs="David" w:hint="cs"/>
          <w:rtl/>
        </w:rPr>
        <w:t xml:space="preserve"> קריאה ראשונה, קריאה שנייה וקריאה שלישית? מי נגד? מי נמנע?</w:t>
      </w:r>
    </w:p>
    <w:p w14:paraId="530ECBCE" w14:textId="77777777" w:rsidR="00F43A8E" w:rsidRPr="00F43A8E" w:rsidRDefault="00F43A8E" w:rsidP="00F43A8E">
      <w:pPr>
        <w:bidi/>
        <w:jc w:val="both"/>
        <w:rPr>
          <w:rFonts w:cs="David" w:hint="cs"/>
          <w:rtl/>
        </w:rPr>
      </w:pPr>
    </w:p>
    <w:p w14:paraId="79AD8083" w14:textId="77777777" w:rsidR="00F43A8E" w:rsidRPr="00F43A8E" w:rsidRDefault="00F43A8E" w:rsidP="00F43A8E">
      <w:pPr>
        <w:bidi/>
        <w:jc w:val="center"/>
        <w:rPr>
          <w:rFonts w:cs="David" w:hint="cs"/>
          <w:rtl/>
        </w:rPr>
      </w:pPr>
      <w:r w:rsidRPr="00F43A8E">
        <w:rPr>
          <w:rFonts w:cs="David" w:hint="cs"/>
          <w:rtl/>
        </w:rPr>
        <w:t>ה צ ב ע ה</w:t>
      </w:r>
    </w:p>
    <w:p w14:paraId="10282A43"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רוב</w:t>
      </w:r>
    </w:p>
    <w:p w14:paraId="6FEA0BCD"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מיעוט</w:t>
      </w:r>
    </w:p>
    <w:p w14:paraId="00D3B1E9"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545CE3A0" w14:textId="77777777" w:rsidR="00F43A8E" w:rsidRPr="00F43A8E" w:rsidRDefault="00F43A8E" w:rsidP="00F43A8E">
      <w:pPr>
        <w:bidi/>
        <w:jc w:val="center"/>
        <w:rPr>
          <w:rFonts w:cs="David" w:hint="cs"/>
          <w:rtl/>
        </w:rPr>
      </w:pPr>
    </w:p>
    <w:p w14:paraId="0A9562DF"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1FFEB99D" w14:textId="77777777" w:rsidR="00F43A8E" w:rsidRPr="00F43A8E" w:rsidRDefault="00F43A8E" w:rsidP="00F43A8E">
      <w:pPr>
        <w:bidi/>
        <w:jc w:val="both"/>
        <w:rPr>
          <w:rFonts w:cs="David" w:hint="cs"/>
          <w:u w:val="single"/>
          <w:rtl/>
        </w:rPr>
      </w:pPr>
    </w:p>
    <w:p w14:paraId="0A238325" w14:textId="77777777" w:rsidR="00F43A8E" w:rsidRPr="00F43A8E" w:rsidRDefault="00F43A8E" w:rsidP="00F43A8E">
      <w:pPr>
        <w:bidi/>
        <w:jc w:val="both"/>
        <w:rPr>
          <w:rFonts w:cs="David" w:hint="cs"/>
          <w:rtl/>
        </w:rPr>
      </w:pPr>
      <w:r w:rsidRPr="00F43A8E">
        <w:rPr>
          <w:rFonts w:cs="David" w:hint="cs"/>
          <w:rtl/>
        </w:rPr>
        <w:tab/>
        <w:t xml:space="preserve"> למה אנחנו צריכים להצביע על קריאה שנייה וקריאה שלישית?</w:t>
      </w:r>
    </w:p>
    <w:p w14:paraId="0F6AE462" w14:textId="77777777" w:rsidR="00F43A8E" w:rsidRPr="00F43A8E" w:rsidRDefault="00F43A8E" w:rsidP="00F43A8E">
      <w:pPr>
        <w:bidi/>
        <w:jc w:val="both"/>
        <w:rPr>
          <w:rFonts w:cs="David" w:hint="cs"/>
          <w:rtl/>
        </w:rPr>
      </w:pPr>
    </w:p>
    <w:p w14:paraId="12C83116"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250FD649" w14:textId="77777777" w:rsidR="00F43A8E" w:rsidRPr="00F43A8E" w:rsidRDefault="00F43A8E" w:rsidP="00F43A8E">
      <w:pPr>
        <w:bidi/>
        <w:jc w:val="both"/>
        <w:rPr>
          <w:rFonts w:cs="David" w:hint="cs"/>
          <w:rtl/>
        </w:rPr>
      </w:pPr>
    </w:p>
    <w:p w14:paraId="6B9C7852" w14:textId="77777777" w:rsidR="00F43A8E" w:rsidRPr="00F43A8E" w:rsidRDefault="00F43A8E" w:rsidP="00F43A8E">
      <w:pPr>
        <w:bidi/>
        <w:jc w:val="both"/>
        <w:rPr>
          <w:rFonts w:cs="David" w:hint="cs"/>
          <w:rtl/>
        </w:rPr>
      </w:pPr>
      <w:r w:rsidRPr="00F43A8E">
        <w:rPr>
          <w:rFonts w:cs="David" w:hint="cs"/>
          <w:rtl/>
        </w:rPr>
        <w:tab/>
        <w:t xml:space="preserve">כי זו הבקשה, ואמרתי את זה לפני ההצבעה. </w:t>
      </w:r>
    </w:p>
    <w:p w14:paraId="6CC0DEC4" w14:textId="77777777" w:rsidR="00F43A8E" w:rsidRPr="00F43A8E" w:rsidRDefault="00F43A8E" w:rsidP="00F43A8E">
      <w:pPr>
        <w:bidi/>
        <w:jc w:val="both"/>
        <w:rPr>
          <w:rFonts w:cs="David" w:hint="cs"/>
          <w:rtl/>
        </w:rPr>
      </w:pPr>
    </w:p>
    <w:p w14:paraId="3E2F0482"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2CCCBA15" w14:textId="77777777" w:rsidR="00F43A8E" w:rsidRPr="00F43A8E" w:rsidRDefault="00F43A8E" w:rsidP="00F43A8E">
      <w:pPr>
        <w:bidi/>
        <w:jc w:val="both"/>
        <w:rPr>
          <w:rFonts w:cs="David" w:hint="cs"/>
          <w:u w:val="single"/>
          <w:rtl/>
        </w:rPr>
      </w:pPr>
    </w:p>
    <w:p w14:paraId="450B7CB6" w14:textId="77777777" w:rsidR="00F43A8E" w:rsidRPr="00F43A8E" w:rsidRDefault="00F43A8E" w:rsidP="00F43A8E">
      <w:pPr>
        <w:bidi/>
        <w:jc w:val="both"/>
        <w:rPr>
          <w:rFonts w:cs="David" w:hint="cs"/>
          <w:rtl/>
        </w:rPr>
      </w:pPr>
      <w:r w:rsidRPr="00F43A8E">
        <w:rPr>
          <w:rFonts w:cs="David" w:hint="cs"/>
          <w:rtl/>
        </w:rPr>
        <w:tab/>
        <w:t xml:space="preserve"> אני מבקש רביזיה, גברתי. </w:t>
      </w:r>
    </w:p>
    <w:p w14:paraId="64BC3E16" w14:textId="77777777" w:rsidR="00F43A8E" w:rsidRPr="00F43A8E" w:rsidRDefault="00F43A8E" w:rsidP="00F43A8E">
      <w:pPr>
        <w:bidi/>
        <w:jc w:val="both"/>
        <w:rPr>
          <w:rFonts w:cs="David" w:hint="cs"/>
          <w:rtl/>
        </w:rPr>
      </w:pPr>
    </w:p>
    <w:p w14:paraId="24A6C862"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2D620AC7" w14:textId="77777777" w:rsidR="00F43A8E" w:rsidRPr="00F43A8E" w:rsidRDefault="00F43A8E" w:rsidP="00F43A8E">
      <w:pPr>
        <w:bidi/>
        <w:jc w:val="both"/>
        <w:rPr>
          <w:rFonts w:cs="David" w:hint="cs"/>
          <w:rtl/>
        </w:rPr>
      </w:pPr>
    </w:p>
    <w:p w14:paraId="25445075" w14:textId="77777777" w:rsidR="00F43A8E" w:rsidRPr="00F43A8E" w:rsidRDefault="00F43A8E" w:rsidP="00F43A8E">
      <w:pPr>
        <w:bidi/>
        <w:jc w:val="both"/>
        <w:rPr>
          <w:rFonts w:cs="David" w:hint="cs"/>
          <w:rtl/>
        </w:rPr>
      </w:pPr>
      <w:r w:rsidRPr="00F43A8E">
        <w:rPr>
          <w:rFonts w:cs="David" w:hint="cs"/>
          <w:rtl/>
        </w:rPr>
        <w:tab/>
        <w:t xml:space="preserve">דקה לרביזיה. </w:t>
      </w:r>
    </w:p>
    <w:p w14:paraId="48CF5C04" w14:textId="77777777" w:rsidR="00F43A8E" w:rsidRPr="00F43A8E" w:rsidRDefault="00F43A8E" w:rsidP="00F43A8E">
      <w:pPr>
        <w:bidi/>
        <w:jc w:val="both"/>
        <w:rPr>
          <w:rFonts w:cs="David" w:hint="cs"/>
          <w:rtl/>
        </w:rPr>
      </w:pPr>
    </w:p>
    <w:p w14:paraId="5609D22E"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51D1088D" w14:textId="77777777" w:rsidR="00F43A8E" w:rsidRPr="00F43A8E" w:rsidRDefault="00F43A8E" w:rsidP="00F43A8E">
      <w:pPr>
        <w:bidi/>
        <w:jc w:val="both"/>
        <w:rPr>
          <w:rFonts w:cs="David" w:hint="cs"/>
          <w:u w:val="single"/>
          <w:rtl/>
        </w:rPr>
      </w:pPr>
    </w:p>
    <w:p w14:paraId="5B41DAE5" w14:textId="77777777" w:rsidR="00F43A8E" w:rsidRPr="00F43A8E" w:rsidRDefault="00F43A8E" w:rsidP="00F43A8E">
      <w:pPr>
        <w:bidi/>
        <w:jc w:val="both"/>
        <w:rPr>
          <w:rFonts w:cs="David" w:hint="cs"/>
          <w:rtl/>
        </w:rPr>
      </w:pPr>
      <w:r w:rsidRPr="00F43A8E">
        <w:rPr>
          <w:rFonts w:cs="David" w:hint="cs"/>
          <w:rtl/>
        </w:rPr>
        <w:tab/>
        <w:t xml:space="preserve"> אני רוצה לנמק. למה צריך פטור מחובת הנחה לקריאה שנייה ולקריאה שלישית? אני רוצה להבין את נציגי הממשלה. מה הצורך בזה? אתם רוצים כללי משחק אחרים, אנחנו יכולים לנקוט בדרך אחרת. מה העניין הזה? </w:t>
      </w:r>
    </w:p>
    <w:p w14:paraId="08775C96" w14:textId="77777777" w:rsidR="00F43A8E" w:rsidRPr="00F43A8E" w:rsidRDefault="00F43A8E" w:rsidP="00F43A8E">
      <w:pPr>
        <w:bidi/>
        <w:jc w:val="both"/>
        <w:rPr>
          <w:rFonts w:cs="David" w:hint="cs"/>
          <w:rtl/>
        </w:rPr>
      </w:pPr>
    </w:p>
    <w:p w14:paraId="66278E5A"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168D04D0" w14:textId="77777777" w:rsidR="00F43A8E" w:rsidRPr="00F43A8E" w:rsidRDefault="00F43A8E" w:rsidP="00F43A8E">
      <w:pPr>
        <w:bidi/>
        <w:jc w:val="both"/>
        <w:rPr>
          <w:rFonts w:cs="David" w:hint="cs"/>
          <w:rtl/>
        </w:rPr>
      </w:pPr>
    </w:p>
    <w:p w14:paraId="3AFE6B8A" w14:textId="77777777" w:rsidR="00F43A8E" w:rsidRPr="00F43A8E" w:rsidRDefault="00F43A8E" w:rsidP="00F43A8E">
      <w:pPr>
        <w:bidi/>
        <w:jc w:val="both"/>
        <w:rPr>
          <w:rFonts w:cs="David" w:hint="cs"/>
          <w:rtl/>
        </w:rPr>
      </w:pPr>
      <w:r w:rsidRPr="00F43A8E">
        <w:rPr>
          <w:rFonts w:cs="David" w:hint="cs"/>
          <w:rtl/>
        </w:rPr>
        <w:tab/>
        <w:t xml:space="preserve"> בקשת הממשלה היתה לפטור את הצעת החוק משלוש הקריאות. </w:t>
      </w:r>
    </w:p>
    <w:p w14:paraId="4D706E04" w14:textId="77777777" w:rsidR="00F43A8E" w:rsidRPr="00F43A8E" w:rsidRDefault="00F43A8E" w:rsidP="00F43A8E">
      <w:pPr>
        <w:bidi/>
        <w:jc w:val="both"/>
        <w:rPr>
          <w:rFonts w:cs="David" w:hint="cs"/>
          <w:rtl/>
        </w:rPr>
      </w:pPr>
    </w:p>
    <w:p w14:paraId="6D3963F8"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4DBD1D19" w14:textId="77777777" w:rsidR="00F43A8E" w:rsidRPr="00F43A8E" w:rsidRDefault="00F43A8E" w:rsidP="00F43A8E">
      <w:pPr>
        <w:pStyle w:val="Heading5"/>
        <w:rPr>
          <w:rFonts w:hint="cs"/>
          <w:rtl/>
        </w:rPr>
      </w:pPr>
    </w:p>
    <w:p w14:paraId="6B123999" w14:textId="77777777" w:rsidR="00F43A8E" w:rsidRPr="00F43A8E" w:rsidRDefault="00F43A8E" w:rsidP="00F43A8E">
      <w:pPr>
        <w:bidi/>
        <w:jc w:val="both"/>
        <w:rPr>
          <w:rFonts w:cs="David" w:hint="cs"/>
          <w:rtl/>
        </w:rPr>
      </w:pPr>
      <w:r w:rsidRPr="00F43A8E">
        <w:rPr>
          <w:rFonts w:cs="David" w:hint="cs"/>
          <w:rtl/>
        </w:rPr>
        <w:tab/>
        <w:t xml:space="preserve"> למה? הבנו למה קריאה ראשונה. </w:t>
      </w:r>
    </w:p>
    <w:p w14:paraId="3538838A" w14:textId="77777777" w:rsidR="00F43A8E" w:rsidRPr="00F43A8E" w:rsidRDefault="00F43A8E" w:rsidP="00F43A8E">
      <w:pPr>
        <w:bidi/>
        <w:jc w:val="both"/>
        <w:rPr>
          <w:rFonts w:cs="David" w:hint="cs"/>
          <w:rtl/>
        </w:rPr>
      </w:pPr>
    </w:p>
    <w:p w14:paraId="541B20C5"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2FC50507" w14:textId="77777777" w:rsidR="00F43A8E" w:rsidRPr="00F43A8E" w:rsidRDefault="00F43A8E" w:rsidP="00F43A8E">
      <w:pPr>
        <w:bidi/>
        <w:jc w:val="both"/>
        <w:rPr>
          <w:rFonts w:cs="David" w:hint="cs"/>
          <w:rtl/>
        </w:rPr>
      </w:pPr>
    </w:p>
    <w:p w14:paraId="345EA0C1" w14:textId="77777777" w:rsidR="00F43A8E" w:rsidRPr="00F43A8E" w:rsidRDefault="00F43A8E" w:rsidP="00F43A8E">
      <w:pPr>
        <w:bidi/>
        <w:jc w:val="both"/>
        <w:rPr>
          <w:rFonts w:cs="David" w:hint="cs"/>
          <w:rtl/>
        </w:rPr>
      </w:pPr>
      <w:r w:rsidRPr="00F43A8E">
        <w:rPr>
          <w:rFonts w:cs="David" w:hint="cs"/>
          <w:rtl/>
        </w:rPr>
        <w:tab/>
        <w:t xml:space="preserve">במקום שהיום יהיה דיון במליאה ומחר הם יבואו שוב לוועדת הכנסת, ונצטרך להצביע שוב, אנחנו עושים את זה היום. </w:t>
      </w:r>
    </w:p>
    <w:p w14:paraId="2D49E355" w14:textId="77777777" w:rsidR="00F43A8E" w:rsidRPr="00F43A8E" w:rsidRDefault="00F43A8E" w:rsidP="00F43A8E">
      <w:pPr>
        <w:bidi/>
        <w:jc w:val="both"/>
        <w:rPr>
          <w:rFonts w:cs="David" w:hint="cs"/>
          <w:rtl/>
        </w:rPr>
      </w:pPr>
    </w:p>
    <w:p w14:paraId="06A2F7D8"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350AC348" w14:textId="77777777" w:rsidR="00F43A8E" w:rsidRPr="00F43A8E" w:rsidRDefault="00F43A8E" w:rsidP="00F43A8E">
      <w:pPr>
        <w:bidi/>
        <w:jc w:val="both"/>
        <w:rPr>
          <w:rFonts w:cs="David" w:hint="cs"/>
          <w:u w:val="single"/>
          <w:rtl/>
        </w:rPr>
      </w:pPr>
    </w:p>
    <w:p w14:paraId="78F26244" w14:textId="77777777" w:rsidR="00F43A8E" w:rsidRPr="00F43A8E" w:rsidRDefault="00F43A8E" w:rsidP="00F43A8E">
      <w:pPr>
        <w:bidi/>
        <w:jc w:val="both"/>
        <w:rPr>
          <w:rFonts w:cs="David" w:hint="cs"/>
          <w:rtl/>
        </w:rPr>
      </w:pPr>
      <w:r w:rsidRPr="00F43A8E">
        <w:rPr>
          <w:rFonts w:cs="David" w:hint="cs"/>
          <w:rtl/>
        </w:rPr>
        <w:tab/>
        <w:t xml:space="preserve"> יהיה דיון בוועדת הכלכלה. </w:t>
      </w:r>
    </w:p>
    <w:p w14:paraId="05B0C4FD" w14:textId="77777777" w:rsidR="00F43A8E" w:rsidRPr="00F43A8E" w:rsidRDefault="00F43A8E" w:rsidP="00F43A8E">
      <w:pPr>
        <w:bidi/>
        <w:jc w:val="both"/>
        <w:rPr>
          <w:rFonts w:cs="David" w:hint="cs"/>
          <w:rtl/>
        </w:rPr>
      </w:pPr>
    </w:p>
    <w:p w14:paraId="6981E22B"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36CE77AB" w14:textId="77777777" w:rsidR="00F43A8E" w:rsidRPr="00F43A8E" w:rsidRDefault="00F43A8E" w:rsidP="00F43A8E">
      <w:pPr>
        <w:pStyle w:val="Heading5"/>
        <w:rPr>
          <w:rFonts w:hint="cs"/>
          <w:rtl/>
        </w:rPr>
      </w:pPr>
    </w:p>
    <w:p w14:paraId="29D1B21D" w14:textId="77777777" w:rsidR="00F43A8E" w:rsidRPr="00F43A8E" w:rsidRDefault="00F43A8E" w:rsidP="00F43A8E">
      <w:pPr>
        <w:bidi/>
        <w:jc w:val="both"/>
        <w:rPr>
          <w:rFonts w:cs="David" w:hint="cs"/>
          <w:rtl/>
        </w:rPr>
      </w:pPr>
      <w:r w:rsidRPr="00F43A8E">
        <w:rPr>
          <w:rFonts w:cs="David" w:hint="cs"/>
          <w:rtl/>
        </w:rPr>
        <w:tab/>
        <w:t xml:space="preserve"> כמה זמן צריך בין קריאה ראשונה לקריאה שנייה?</w:t>
      </w:r>
    </w:p>
    <w:p w14:paraId="6CAAD7F3" w14:textId="77777777" w:rsidR="00F43A8E" w:rsidRPr="00F43A8E" w:rsidRDefault="00F43A8E" w:rsidP="00F43A8E">
      <w:pPr>
        <w:bidi/>
        <w:jc w:val="both"/>
        <w:rPr>
          <w:rFonts w:cs="David" w:hint="cs"/>
          <w:rtl/>
        </w:rPr>
      </w:pPr>
    </w:p>
    <w:p w14:paraId="712B882D"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2E140CC7" w14:textId="77777777" w:rsidR="00F43A8E" w:rsidRPr="00F43A8E" w:rsidRDefault="00F43A8E" w:rsidP="00F43A8E">
      <w:pPr>
        <w:bidi/>
        <w:jc w:val="both"/>
        <w:rPr>
          <w:rFonts w:cs="David" w:hint="cs"/>
          <w:rtl/>
        </w:rPr>
      </w:pPr>
    </w:p>
    <w:p w14:paraId="523AED75" w14:textId="77777777" w:rsidR="00F43A8E" w:rsidRPr="00F43A8E" w:rsidRDefault="00F43A8E" w:rsidP="00F43A8E">
      <w:pPr>
        <w:bidi/>
        <w:jc w:val="both"/>
        <w:rPr>
          <w:rFonts w:cs="David" w:hint="cs"/>
          <w:rtl/>
        </w:rPr>
      </w:pPr>
      <w:r w:rsidRPr="00F43A8E">
        <w:rPr>
          <w:rFonts w:cs="David" w:hint="cs"/>
          <w:rtl/>
        </w:rPr>
        <w:tab/>
        <w:t xml:space="preserve"> אחרי ההנחה צריך 24 שעות. </w:t>
      </w:r>
    </w:p>
    <w:p w14:paraId="39B48010" w14:textId="77777777" w:rsidR="00F43A8E" w:rsidRPr="00F43A8E" w:rsidRDefault="00F43A8E" w:rsidP="00F43A8E">
      <w:pPr>
        <w:bidi/>
        <w:jc w:val="both"/>
        <w:rPr>
          <w:rFonts w:cs="David" w:hint="cs"/>
          <w:rtl/>
        </w:rPr>
      </w:pPr>
    </w:p>
    <w:p w14:paraId="5CA1C87E"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45956C14" w14:textId="77777777" w:rsidR="00F43A8E" w:rsidRPr="00F43A8E" w:rsidRDefault="00F43A8E" w:rsidP="00F43A8E">
      <w:pPr>
        <w:bidi/>
        <w:jc w:val="both"/>
        <w:rPr>
          <w:rFonts w:cs="David" w:hint="cs"/>
          <w:u w:val="single"/>
          <w:rtl/>
        </w:rPr>
      </w:pPr>
    </w:p>
    <w:p w14:paraId="10602119" w14:textId="77777777" w:rsidR="00F43A8E" w:rsidRPr="00F43A8E" w:rsidRDefault="00F43A8E" w:rsidP="00F43A8E">
      <w:pPr>
        <w:bidi/>
        <w:jc w:val="both"/>
        <w:rPr>
          <w:rFonts w:cs="David" w:hint="cs"/>
          <w:rtl/>
        </w:rPr>
      </w:pPr>
      <w:r w:rsidRPr="00F43A8E">
        <w:rPr>
          <w:rFonts w:cs="David" w:hint="cs"/>
          <w:rtl/>
        </w:rPr>
        <w:tab/>
        <w:t xml:space="preserve"> אני בעד פטור בקריאה הראשונה. אני לא יודע מדוע דורשים מאתנו, בעורמה, פטור שהוא לא נחוץ לקריאה שנייה ולקריאה שלישית. מלבד זה, אם נגיע ל-3 במארס ותהיה בעיה, ועדת הכנסת מוסמכת לשבת שוב ולהחליט. אנחנו לא אוטומטים. לכן אני מבקש להצביע מחדש, כי הדבר הזה לא מובן לכולם. </w:t>
      </w:r>
    </w:p>
    <w:p w14:paraId="52E269CA" w14:textId="77777777" w:rsidR="00F43A8E" w:rsidRPr="00F43A8E" w:rsidRDefault="00F43A8E" w:rsidP="00F43A8E">
      <w:pPr>
        <w:bidi/>
        <w:jc w:val="both"/>
        <w:rPr>
          <w:rFonts w:cs="David" w:hint="cs"/>
          <w:rtl/>
        </w:rPr>
      </w:pPr>
    </w:p>
    <w:p w14:paraId="53013C94" w14:textId="77777777" w:rsidR="00F43A8E" w:rsidRPr="00F43A8E" w:rsidRDefault="00F43A8E" w:rsidP="00F43A8E">
      <w:pPr>
        <w:bidi/>
        <w:jc w:val="both"/>
        <w:rPr>
          <w:rFonts w:cs="David" w:hint="cs"/>
          <w:rtl/>
        </w:rPr>
      </w:pPr>
      <w:r w:rsidRPr="00F43A8E">
        <w:rPr>
          <w:rFonts w:cs="David" w:hint="cs"/>
          <w:u w:val="single"/>
          <w:rtl/>
        </w:rPr>
        <w:t>ראובן ריבלין:</w:t>
      </w:r>
    </w:p>
    <w:p w14:paraId="717DDD91" w14:textId="77777777" w:rsidR="00F43A8E" w:rsidRPr="00F43A8E" w:rsidRDefault="00F43A8E" w:rsidP="00F43A8E">
      <w:pPr>
        <w:bidi/>
        <w:jc w:val="both"/>
        <w:rPr>
          <w:rFonts w:cs="David" w:hint="cs"/>
          <w:rtl/>
        </w:rPr>
      </w:pPr>
    </w:p>
    <w:p w14:paraId="04AA01C9" w14:textId="77777777" w:rsidR="00F43A8E" w:rsidRPr="00F43A8E" w:rsidRDefault="00F43A8E" w:rsidP="00F43A8E">
      <w:pPr>
        <w:bidi/>
        <w:jc w:val="both"/>
        <w:rPr>
          <w:rFonts w:cs="David" w:hint="cs"/>
          <w:rtl/>
        </w:rPr>
      </w:pPr>
      <w:r w:rsidRPr="00F43A8E">
        <w:rPr>
          <w:rFonts w:cs="David" w:hint="cs"/>
          <w:rtl/>
        </w:rPr>
        <w:tab/>
        <w:t xml:space="preserve"> אין צורך לפטור הנחה בקריאה שנייה ובקריאה שלישית. ברגע שאת מניחה את זה אחר הצהריים, למחרת בבוקר אפשר להצביע. </w:t>
      </w:r>
    </w:p>
    <w:p w14:paraId="0913241C" w14:textId="77777777" w:rsidR="00F43A8E" w:rsidRPr="00F43A8E" w:rsidRDefault="00F43A8E" w:rsidP="00F43A8E">
      <w:pPr>
        <w:bidi/>
        <w:jc w:val="both"/>
        <w:rPr>
          <w:rFonts w:cs="David" w:hint="cs"/>
          <w:rtl/>
        </w:rPr>
      </w:pPr>
    </w:p>
    <w:p w14:paraId="3E5D0077"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10E7BB36" w14:textId="77777777" w:rsidR="00F43A8E" w:rsidRPr="00F43A8E" w:rsidRDefault="00F43A8E" w:rsidP="00F43A8E">
      <w:pPr>
        <w:pStyle w:val="Heading5"/>
        <w:rPr>
          <w:rFonts w:hint="cs"/>
          <w:rtl/>
        </w:rPr>
      </w:pPr>
    </w:p>
    <w:p w14:paraId="2505C243" w14:textId="77777777" w:rsidR="00F43A8E" w:rsidRPr="00F43A8E" w:rsidRDefault="00F43A8E" w:rsidP="00F43A8E">
      <w:pPr>
        <w:bidi/>
        <w:jc w:val="both"/>
        <w:rPr>
          <w:rFonts w:cs="David" w:hint="cs"/>
          <w:rtl/>
        </w:rPr>
      </w:pPr>
      <w:r w:rsidRPr="00F43A8E">
        <w:rPr>
          <w:rFonts w:cs="David" w:hint="cs"/>
          <w:rtl/>
        </w:rPr>
        <w:tab/>
        <w:t xml:space="preserve">מנכ"ל משרד התשתיות, אני ממש מתרה בכם. אם זה לא יבוא היום וזה יידחה ליום שני, אתם פשוט מבזים את ועדת הכנסת. אחד השרים אמר שאו שזה יהיה ביום רביעי או שזה יהיה ביום שני. זה חייב להיות היום. </w:t>
      </w:r>
    </w:p>
    <w:p w14:paraId="68FA4E4B" w14:textId="77777777" w:rsidR="00F43A8E" w:rsidRPr="00F43A8E" w:rsidRDefault="00F43A8E" w:rsidP="00F43A8E">
      <w:pPr>
        <w:bidi/>
        <w:jc w:val="both"/>
        <w:rPr>
          <w:rFonts w:cs="David" w:hint="cs"/>
          <w:rtl/>
        </w:rPr>
      </w:pPr>
    </w:p>
    <w:p w14:paraId="659A77CC" w14:textId="77777777" w:rsidR="00F43A8E" w:rsidRPr="00F43A8E" w:rsidRDefault="00F43A8E" w:rsidP="00F43A8E">
      <w:pPr>
        <w:bidi/>
        <w:jc w:val="both"/>
        <w:rPr>
          <w:rFonts w:cs="David" w:hint="cs"/>
          <w:u w:val="single"/>
          <w:rtl/>
        </w:rPr>
      </w:pPr>
      <w:r w:rsidRPr="00F43A8E">
        <w:rPr>
          <w:rFonts w:cs="David" w:hint="cs"/>
          <w:u w:val="single"/>
          <w:rtl/>
        </w:rPr>
        <w:t xml:space="preserve">חזי </w:t>
      </w:r>
      <w:proofErr w:type="spellStart"/>
      <w:r w:rsidRPr="00F43A8E">
        <w:rPr>
          <w:rFonts w:cs="David" w:hint="cs"/>
          <w:u w:val="single"/>
          <w:rtl/>
        </w:rPr>
        <w:t>קוגלר</w:t>
      </w:r>
      <w:proofErr w:type="spellEnd"/>
      <w:r w:rsidRPr="00F43A8E">
        <w:rPr>
          <w:rFonts w:cs="David" w:hint="cs"/>
          <w:u w:val="single"/>
          <w:rtl/>
        </w:rPr>
        <w:t>:</w:t>
      </w:r>
    </w:p>
    <w:p w14:paraId="71F2C42B" w14:textId="77777777" w:rsidR="00F43A8E" w:rsidRPr="00F43A8E" w:rsidRDefault="00F43A8E" w:rsidP="00F43A8E">
      <w:pPr>
        <w:bidi/>
        <w:jc w:val="both"/>
        <w:rPr>
          <w:rFonts w:cs="David" w:hint="cs"/>
          <w:rtl/>
        </w:rPr>
      </w:pPr>
    </w:p>
    <w:p w14:paraId="095C9784" w14:textId="77777777" w:rsidR="00F43A8E" w:rsidRPr="00F43A8E" w:rsidRDefault="00F43A8E" w:rsidP="00F43A8E">
      <w:pPr>
        <w:bidi/>
        <w:jc w:val="both"/>
        <w:rPr>
          <w:rFonts w:cs="David" w:hint="cs"/>
          <w:rtl/>
        </w:rPr>
      </w:pPr>
      <w:r w:rsidRPr="00F43A8E">
        <w:rPr>
          <w:rFonts w:cs="David" w:hint="cs"/>
          <w:rtl/>
        </w:rPr>
        <w:tab/>
        <w:t xml:space="preserve">זה יונח היום. </w:t>
      </w:r>
    </w:p>
    <w:p w14:paraId="402D5A07" w14:textId="77777777" w:rsidR="00F43A8E" w:rsidRPr="00F43A8E" w:rsidRDefault="00F43A8E" w:rsidP="00F43A8E">
      <w:pPr>
        <w:bidi/>
        <w:jc w:val="both"/>
        <w:rPr>
          <w:rFonts w:cs="David" w:hint="cs"/>
          <w:rtl/>
        </w:rPr>
      </w:pPr>
    </w:p>
    <w:p w14:paraId="26E3856D" w14:textId="77777777" w:rsidR="00F43A8E" w:rsidRPr="00F43A8E" w:rsidRDefault="00F43A8E" w:rsidP="00F43A8E">
      <w:pPr>
        <w:pStyle w:val="Heading5"/>
        <w:rPr>
          <w:rFonts w:hint="cs"/>
          <w:rtl/>
        </w:rPr>
      </w:pPr>
      <w:r w:rsidRPr="00F43A8E">
        <w:rPr>
          <w:rFonts w:hint="cs"/>
          <w:u w:val="single"/>
          <w:rtl/>
        </w:rPr>
        <w:t xml:space="preserve">אביגדור </w:t>
      </w:r>
      <w:proofErr w:type="spellStart"/>
      <w:r w:rsidRPr="00F43A8E">
        <w:rPr>
          <w:rFonts w:hint="cs"/>
          <w:u w:val="single"/>
          <w:rtl/>
        </w:rPr>
        <w:t>יצחקי</w:t>
      </w:r>
      <w:proofErr w:type="spellEnd"/>
      <w:r w:rsidRPr="00F43A8E">
        <w:rPr>
          <w:rFonts w:hint="cs"/>
          <w:u w:val="single"/>
          <w:rtl/>
        </w:rPr>
        <w:t>:</w:t>
      </w:r>
    </w:p>
    <w:p w14:paraId="018279FF" w14:textId="77777777" w:rsidR="00F43A8E" w:rsidRPr="00F43A8E" w:rsidRDefault="00F43A8E" w:rsidP="00F43A8E">
      <w:pPr>
        <w:pStyle w:val="Heading5"/>
        <w:rPr>
          <w:rFonts w:hint="cs"/>
          <w:rtl/>
        </w:rPr>
      </w:pPr>
    </w:p>
    <w:p w14:paraId="058EE57C" w14:textId="77777777" w:rsidR="00F43A8E" w:rsidRPr="00F43A8E" w:rsidRDefault="00F43A8E" w:rsidP="00F43A8E">
      <w:pPr>
        <w:bidi/>
        <w:jc w:val="both"/>
        <w:rPr>
          <w:rFonts w:cs="David" w:hint="cs"/>
          <w:rtl/>
        </w:rPr>
      </w:pPr>
      <w:r w:rsidRPr="00F43A8E">
        <w:rPr>
          <w:rFonts w:cs="David" w:hint="cs"/>
          <w:rtl/>
        </w:rPr>
        <w:tab/>
        <w:t xml:space="preserve"> אחרי שזה יונח היום, הרי זה צריך להידון בסופו של דבר בוועדה. אי-אפשר בוועדה לנהל דיון של שעה על העניין הזה, זה צריך דיון של כמה שעות בוועדת הכלכלה. אני פונה אלייך, היועצת המשפטית של משרד התשתיות, שיש לך כל כך הרבה ניסיון, להגיד שבעניין הזה של 24 שעות בין קריאה ראשונה לקריאה שנייה ולקריאה שלישית, על-מנת שיהיה קונצנזוס לפטור מחובת הנחה, לוותר על קריאה שנייה וקריאה שלישית ולבקש פטור מחובת הנחה על הקריאה הראשונה. תביאו היום, מחר תדונו וביום שני נאשר את החוק. </w:t>
      </w:r>
    </w:p>
    <w:p w14:paraId="56068237" w14:textId="77777777" w:rsidR="00F43A8E" w:rsidRPr="00F43A8E" w:rsidRDefault="00F43A8E" w:rsidP="00F43A8E">
      <w:pPr>
        <w:bidi/>
        <w:jc w:val="both"/>
        <w:rPr>
          <w:rFonts w:cs="David" w:hint="cs"/>
          <w:rtl/>
        </w:rPr>
      </w:pPr>
    </w:p>
    <w:p w14:paraId="52BE57D9" w14:textId="77777777" w:rsidR="00F43A8E" w:rsidRPr="00F43A8E" w:rsidRDefault="00F43A8E" w:rsidP="00F43A8E">
      <w:pPr>
        <w:bidi/>
        <w:jc w:val="both"/>
        <w:rPr>
          <w:rFonts w:cs="David" w:hint="cs"/>
          <w:rtl/>
        </w:rPr>
      </w:pPr>
      <w:r w:rsidRPr="00F43A8E">
        <w:rPr>
          <w:rFonts w:cs="David" w:hint="cs"/>
          <w:u w:val="single"/>
          <w:rtl/>
        </w:rPr>
        <w:t xml:space="preserve">יורם </w:t>
      </w:r>
      <w:proofErr w:type="spellStart"/>
      <w:r w:rsidRPr="00F43A8E">
        <w:rPr>
          <w:rFonts w:cs="David" w:hint="cs"/>
          <w:u w:val="single"/>
          <w:rtl/>
        </w:rPr>
        <w:t>מרציאנו</w:t>
      </w:r>
      <w:proofErr w:type="spellEnd"/>
      <w:r w:rsidRPr="00F43A8E">
        <w:rPr>
          <w:rFonts w:cs="David" w:hint="cs"/>
          <w:u w:val="single"/>
          <w:rtl/>
        </w:rPr>
        <w:t>:</w:t>
      </w:r>
    </w:p>
    <w:p w14:paraId="6B3CEE94" w14:textId="77777777" w:rsidR="00F43A8E" w:rsidRPr="00F43A8E" w:rsidRDefault="00F43A8E" w:rsidP="00F43A8E">
      <w:pPr>
        <w:bidi/>
        <w:jc w:val="both"/>
        <w:rPr>
          <w:rFonts w:cs="David" w:hint="cs"/>
          <w:rtl/>
        </w:rPr>
      </w:pPr>
    </w:p>
    <w:p w14:paraId="1B99A04D" w14:textId="77777777" w:rsidR="00F43A8E" w:rsidRPr="00F43A8E" w:rsidRDefault="00F43A8E" w:rsidP="00F43A8E">
      <w:pPr>
        <w:bidi/>
        <w:jc w:val="both"/>
        <w:rPr>
          <w:rFonts w:cs="David" w:hint="cs"/>
          <w:rtl/>
        </w:rPr>
      </w:pPr>
      <w:r w:rsidRPr="00F43A8E">
        <w:rPr>
          <w:rFonts w:cs="David" w:hint="cs"/>
          <w:rtl/>
        </w:rPr>
        <w:tab/>
        <w:t xml:space="preserve">אני לא מבין מה המהירות הזאת, לאן כולם נחפזים. יש ועדת כלכלה מחר, לא כל כך מהר עושים פה דברים. לא מבין מה המחטף הזה. </w:t>
      </w:r>
    </w:p>
    <w:p w14:paraId="6FA75940" w14:textId="77777777" w:rsidR="00F43A8E" w:rsidRPr="00F43A8E" w:rsidRDefault="00F43A8E" w:rsidP="00F43A8E">
      <w:pPr>
        <w:bidi/>
        <w:jc w:val="both"/>
        <w:rPr>
          <w:rFonts w:cs="David" w:hint="cs"/>
          <w:rtl/>
        </w:rPr>
      </w:pPr>
    </w:p>
    <w:p w14:paraId="0217DDB2" w14:textId="77777777" w:rsidR="00F43A8E" w:rsidRPr="00F43A8E" w:rsidRDefault="00F43A8E" w:rsidP="00F43A8E">
      <w:pPr>
        <w:bidi/>
        <w:jc w:val="both"/>
        <w:rPr>
          <w:rFonts w:cs="David" w:hint="cs"/>
          <w:rtl/>
        </w:rPr>
      </w:pPr>
      <w:r w:rsidRPr="00F43A8E">
        <w:rPr>
          <w:rFonts w:cs="David" w:hint="cs"/>
          <w:u w:val="single"/>
          <w:rtl/>
        </w:rPr>
        <w:t xml:space="preserve">אבשלום </w:t>
      </w:r>
      <w:proofErr w:type="spellStart"/>
      <w:r w:rsidRPr="00F43A8E">
        <w:rPr>
          <w:rFonts w:cs="David" w:hint="cs"/>
          <w:u w:val="single"/>
          <w:rtl/>
        </w:rPr>
        <w:t>וילן</w:t>
      </w:r>
      <w:proofErr w:type="spellEnd"/>
      <w:r w:rsidRPr="00F43A8E">
        <w:rPr>
          <w:rFonts w:cs="David" w:hint="cs"/>
          <w:u w:val="single"/>
          <w:rtl/>
        </w:rPr>
        <w:t>:</w:t>
      </w:r>
    </w:p>
    <w:p w14:paraId="68A0A970" w14:textId="77777777" w:rsidR="00F43A8E" w:rsidRPr="00F43A8E" w:rsidRDefault="00F43A8E" w:rsidP="00F43A8E">
      <w:pPr>
        <w:bidi/>
        <w:jc w:val="both"/>
        <w:rPr>
          <w:rFonts w:cs="David" w:hint="cs"/>
          <w:rtl/>
        </w:rPr>
      </w:pPr>
    </w:p>
    <w:p w14:paraId="76911B3B" w14:textId="77777777" w:rsidR="00F43A8E" w:rsidRPr="00F43A8E" w:rsidRDefault="00F43A8E" w:rsidP="00F43A8E">
      <w:pPr>
        <w:bidi/>
        <w:jc w:val="both"/>
        <w:rPr>
          <w:rFonts w:cs="David" w:hint="cs"/>
          <w:rtl/>
        </w:rPr>
      </w:pPr>
      <w:r w:rsidRPr="00F43A8E">
        <w:rPr>
          <w:rFonts w:cs="David" w:hint="cs"/>
          <w:rtl/>
        </w:rPr>
        <w:tab/>
        <w:t xml:space="preserve"> יורם, אתה מקדימה?</w:t>
      </w:r>
    </w:p>
    <w:p w14:paraId="37CEACB5" w14:textId="77777777" w:rsidR="00F43A8E" w:rsidRPr="00F43A8E" w:rsidRDefault="00F43A8E" w:rsidP="00F43A8E">
      <w:pPr>
        <w:bidi/>
        <w:jc w:val="both"/>
        <w:rPr>
          <w:rFonts w:cs="David" w:hint="cs"/>
          <w:rtl/>
        </w:rPr>
      </w:pPr>
    </w:p>
    <w:p w14:paraId="0EC4626A" w14:textId="77777777" w:rsidR="00F43A8E" w:rsidRPr="00F43A8E" w:rsidRDefault="00F43A8E" w:rsidP="00F43A8E">
      <w:pPr>
        <w:bidi/>
        <w:jc w:val="both"/>
        <w:rPr>
          <w:rFonts w:cs="David" w:hint="cs"/>
          <w:rtl/>
        </w:rPr>
      </w:pPr>
      <w:r w:rsidRPr="00F43A8E">
        <w:rPr>
          <w:rFonts w:cs="David"/>
          <w:u w:val="single"/>
          <w:rtl/>
        </w:rPr>
        <w:br w:type="page"/>
      </w:r>
      <w:r w:rsidRPr="00F43A8E">
        <w:rPr>
          <w:rFonts w:cs="David" w:hint="cs"/>
          <w:u w:val="single"/>
          <w:rtl/>
        </w:rPr>
        <w:t xml:space="preserve">יורם </w:t>
      </w:r>
      <w:proofErr w:type="spellStart"/>
      <w:r w:rsidRPr="00F43A8E">
        <w:rPr>
          <w:rFonts w:cs="David" w:hint="cs"/>
          <w:u w:val="single"/>
          <w:rtl/>
        </w:rPr>
        <w:t>מרציאנו</w:t>
      </w:r>
      <w:proofErr w:type="spellEnd"/>
      <w:r w:rsidRPr="00F43A8E">
        <w:rPr>
          <w:rFonts w:cs="David" w:hint="cs"/>
          <w:u w:val="single"/>
          <w:rtl/>
        </w:rPr>
        <w:t>:</w:t>
      </w:r>
    </w:p>
    <w:p w14:paraId="1F003B00" w14:textId="77777777" w:rsidR="00F43A8E" w:rsidRPr="00F43A8E" w:rsidRDefault="00F43A8E" w:rsidP="00F43A8E">
      <w:pPr>
        <w:bidi/>
        <w:jc w:val="both"/>
        <w:rPr>
          <w:rFonts w:cs="David" w:hint="cs"/>
          <w:rtl/>
        </w:rPr>
      </w:pPr>
    </w:p>
    <w:p w14:paraId="66E43535" w14:textId="77777777" w:rsidR="00F43A8E" w:rsidRPr="00F43A8E" w:rsidRDefault="00F43A8E" w:rsidP="00F43A8E">
      <w:pPr>
        <w:bidi/>
        <w:jc w:val="both"/>
        <w:rPr>
          <w:rFonts w:cs="David" w:hint="cs"/>
          <w:rtl/>
        </w:rPr>
      </w:pPr>
      <w:r w:rsidRPr="00F43A8E">
        <w:rPr>
          <w:rFonts w:cs="David" w:hint="cs"/>
          <w:rtl/>
        </w:rPr>
        <w:tab/>
        <w:t xml:space="preserve"> אתה תפתור קודם את הבעיות של </w:t>
      </w:r>
      <w:proofErr w:type="spellStart"/>
      <w:r w:rsidRPr="00F43A8E">
        <w:rPr>
          <w:rFonts w:cs="David" w:hint="cs"/>
          <w:rtl/>
        </w:rPr>
        <w:t>מרצ</w:t>
      </w:r>
      <w:proofErr w:type="spellEnd"/>
      <w:r w:rsidRPr="00F43A8E">
        <w:rPr>
          <w:rFonts w:cs="David" w:hint="cs"/>
          <w:rtl/>
        </w:rPr>
        <w:t xml:space="preserve">. </w:t>
      </w:r>
    </w:p>
    <w:p w14:paraId="5BDA13A9" w14:textId="77777777" w:rsidR="00F43A8E" w:rsidRPr="00F43A8E" w:rsidRDefault="00F43A8E" w:rsidP="00F43A8E">
      <w:pPr>
        <w:bidi/>
        <w:jc w:val="both"/>
        <w:rPr>
          <w:rFonts w:cs="David" w:hint="cs"/>
          <w:rtl/>
        </w:rPr>
      </w:pPr>
    </w:p>
    <w:p w14:paraId="58311954" w14:textId="77777777" w:rsidR="00F43A8E" w:rsidRPr="00F43A8E" w:rsidRDefault="00F43A8E" w:rsidP="00F43A8E">
      <w:pPr>
        <w:bidi/>
        <w:jc w:val="both"/>
        <w:rPr>
          <w:rFonts w:cs="David" w:hint="cs"/>
          <w:rtl/>
        </w:rPr>
      </w:pPr>
      <w:r w:rsidRPr="00F43A8E">
        <w:rPr>
          <w:rFonts w:cs="David" w:hint="cs"/>
          <w:u w:val="single"/>
          <w:rtl/>
        </w:rPr>
        <w:t xml:space="preserve">אבשלום </w:t>
      </w:r>
      <w:proofErr w:type="spellStart"/>
      <w:r w:rsidRPr="00F43A8E">
        <w:rPr>
          <w:rFonts w:cs="David" w:hint="cs"/>
          <w:u w:val="single"/>
          <w:rtl/>
        </w:rPr>
        <w:t>וילן</w:t>
      </w:r>
      <w:proofErr w:type="spellEnd"/>
      <w:r w:rsidRPr="00F43A8E">
        <w:rPr>
          <w:rFonts w:cs="David" w:hint="cs"/>
          <w:u w:val="single"/>
          <w:rtl/>
        </w:rPr>
        <w:t>:</w:t>
      </w:r>
    </w:p>
    <w:p w14:paraId="6EA58AAC" w14:textId="77777777" w:rsidR="00F43A8E" w:rsidRPr="00F43A8E" w:rsidRDefault="00F43A8E" w:rsidP="00F43A8E">
      <w:pPr>
        <w:bidi/>
        <w:jc w:val="both"/>
        <w:rPr>
          <w:rFonts w:cs="David" w:hint="cs"/>
          <w:rtl/>
        </w:rPr>
      </w:pPr>
    </w:p>
    <w:p w14:paraId="5FC5DC8C" w14:textId="77777777" w:rsidR="00F43A8E" w:rsidRPr="00F43A8E" w:rsidRDefault="00F43A8E" w:rsidP="00F43A8E">
      <w:pPr>
        <w:bidi/>
        <w:jc w:val="both"/>
        <w:rPr>
          <w:rFonts w:cs="David" w:hint="cs"/>
          <w:rtl/>
        </w:rPr>
      </w:pPr>
      <w:r w:rsidRPr="00F43A8E">
        <w:rPr>
          <w:rFonts w:cs="David" w:hint="cs"/>
          <w:rtl/>
        </w:rPr>
        <w:tab/>
        <w:t xml:space="preserve">אני לא פותר את הבעיות של העבודה. אצלנו יושב-ראש סיעה שתוקף שרים עף מתפקידו. </w:t>
      </w:r>
    </w:p>
    <w:p w14:paraId="44AACEA3" w14:textId="77777777" w:rsidR="00F43A8E" w:rsidRPr="00F43A8E" w:rsidRDefault="00F43A8E" w:rsidP="00F43A8E">
      <w:pPr>
        <w:bidi/>
        <w:jc w:val="both"/>
        <w:rPr>
          <w:rFonts w:cs="David" w:hint="cs"/>
          <w:rtl/>
        </w:rPr>
      </w:pPr>
    </w:p>
    <w:p w14:paraId="67C60CA4"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33DFF015" w14:textId="77777777" w:rsidR="00F43A8E" w:rsidRPr="00F43A8E" w:rsidRDefault="00F43A8E" w:rsidP="00F43A8E">
      <w:pPr>
        <w:bidi/>
        <w:jc w:val="both"/>
        <w:rPr>
          <w:rFonts w:cs="David" w:hint="cs"/>
          <w:rtl/>
        </w:rPr>
      </w:pPr>
    </w:p>
    <w:p w14:paraId="310A1CD0" w14:textId="77777777" w:rsidR="00F43A8E" w:rsidRPr="00F43A8E" w:rsidRDefault="00F43A8E" w:rsidP="00F43A8E">
      <w:pPr>
        <w:bidi/>
        <w:jc w:val="both"/>
        <w:rPr>
          <w:rFonts w:cs="David" w:hint="cs"/>
          <w:rtl/>
        </w:rPr>
      </w:pPr>
      <w:r w:rsidRPr="00F43A8E">
        <w:rPr>
          <w:rFonts w:cs="David" w:hint="cs"/>
          <w:rtl/>
        </w:rPr>
        <w:tab/>
        <w:t xml:space="preserve"> היועצת המשפטית, בבקשה. </w:t>
      </w:r>
    </w:p>
    <w:p w14:paraId="6C002077" w14:textId="77777777" w:rsidR="00F43A8E" w:rsidRPr="00F43A8E" w:rsidRDefault="00F43A8E" w:rsidP="00F43A8E">
      <w:pPr>
        <w:bidi/>
        <w:jc w:val="both"/>
        <w:rPr>
          <w:rFonts w:cs="David" w:hint="cs"/>
          <w:rtl/>
        </w:rPr>
      </w:pPr>
    </w:p>
    <w:p w14:paraId="5BEA6B51" w14:textId="77777777" w:rsidR="00F43A8E" w:rsidRPr="00F43A8E" w:rsidRDefault="00F43A8E" w:rsidP="00F43A8E">
      <w:pPr>
        <w:bidi/>
        <w:jc w:val="both"/>
        <w:rPr>
          <w:rFonts w:cs="David" w:hint="cs"/>
          <w:u w:val="single"/>
          <w:rtl/>
        </w:rPr>
      </w:pPr>
      <w:r w:rsidRPr="00F43A8E">
        <w:rPr>
          <w:rFonts w:cs="David" w:hint="cs"/>
          <w:u w:val="single"/>
          <w:rtl/>
        </w:rPr>
        <w:t>דרורה ליפשיץ:</w:t>
      </w:r>
    </w:p>
    <w:p w14:paraId="4B23E674" w14:textId="77777777" w:rsidR="00F43A8E" w:rsidRPr="00F43A8E" w:rsidRDefault="00F43A8E" w:rsidP="00F43A8E">
      <w:pPr>
        <w:bidi/>
        <w:jc w:val="both"/>
        <w:rPr>
          <w:rFonts w:cs="David" w:hint="cs"/>
          <w:rtl/>
        </w:rPr>
      </w:pPr>
    </w:p>
    <w:p w14:paraId="3B4CDCCA" w14:textId="77777777" w:rsidR="00F43A8E" w:rsidRPr="00F43A8E" w:rsidRDefault="00F43A8E" w:rsidP="00F43A8E">
      <w:pPr>
        <w:bidi/>
        <w:jc w:val="both"/>
        <w:rPr>
          <w:rFonts w:cs="David" w:hint="cs"/>
          <w:rtl/>
        </w:rPr>
      </w:pPr>
      <w:r w:rsidRPr="00F43A8E">
        <w:rPr>
          <w:rFonts w:cs="David" w:hint="cs"/>
          <w:rtl/>
        </w:rPr>
        <w:tab/>
        <w:t>הממשלה ביקשה, ולא בפעם הראשונה, וחבר הכנסת גדעון סער גם מתפקידו הקודם זוכר את זה שהממשלה מבקשת פטור מחובת הנחה לעתים משלוש קריאות, כי לוח הזמנים צפוף ודחוף.</w:t>
      </w:r>
    </w:p>
    <w:p w14:paraId="0EBEF366" w14:textId="77777777" w:rsidR="00F43A8E" w:rsidRPr="00F43A8E" w:rsidRDefault="00F43A8E" w:rsidP="00F43A8E">
      <w:pPr>
        <w:bidi/>
        <w:jc w:val="both"/>
        <w:rPr>
          <w:rFonts w:cs="David" w:hint="cs"/>
          <w:rtl/>
        </w:rPr>
      </w:pPr>
    </w:p>
    <w:p w14:paraId="4E8C4481" w14:textId="77777777" w:rsidR="00F43A8E" w:rsidRPr="00F43A8E" w:rsidRDefault="00F43A8E" w:rsidP="00F43A8E">
      <w:pPr>
        <w:bidi/>
        <w:jc w:val="both"/>
        <w:rPr>
          <w:rFonts w:cs="David" w:hint="cs"/>
          <w:rtl/>
        </w:rPr>
      </w:pPr>
      <w:r w:rsidRPr="00F43A8E">
        <w:rPr>
          <w:rFonts w:cs="David" w:hint="cs"/>
          <w:u w:val="single"/>
          <w:rtl/>
        </w:rPr>
        <w:t>ראובן ריבלין:</w:t>
      </w:r>
    </w:p>
    <w:p w14:paraId="762CE865" w14:textId="77777777" w:rsidR="00F43A8E" w:rsidRPr="00F43A8E" w:rsidRDefault="00F43A8E" w:rsidP="00F43A8E">
      <w:pPr>
        <w:bidi/>
        <w:jc w:val="both"/>
        <w:rPr>
          <w:rFonts w:cs="David" w:hint="cs"/>
          <w:rtl/>
        </w:rPr>
      </w:pPr>
    </w:p>
    <w:p w14:paraId="33DC5B3C" w14:textId="77777777" w:rsidR="00F43A8E" w:rsidRPr="00F43A8E" w:rsidRDefault="00F43A8E" w:rsidP="00F43A8E">
      <w:pPr>
        <w:bidi/>
        <w:jc w:val="both"/>
        <w:rPr>
          <w:rFonts w:cs="David" w:hint="cs"/>
          <w:rtl/>
        </w:rPr>
      </w:pPr>
      <w:r w:rsidRPr="00F43A8E">
        <w:rPr>
          <w:rFonts w:cs="David" w:hint="cs"/>
          <w:rtl/>
        </w:rPr>
        <w:tab/>
        <w:t xml:space="preserve"> כשהיא רוצה להעביר את החוק באותו יום. </w:t>
      </w:r>
    </w:p>
    <w:p w14:paraId="27A4E00B" w14:textId="77777777" w:rsidR="00F43A8E" w:rsidRPr="00F43A8E" w:rsidRDefault="00F43A8E" w:rsidP="00F43A8E">
      <w:pPr>
        <w:bidi/>
        <w:jc w:val="both"/>
        <w:rPr>
          <w:rFonts w:cs="David" w:hint="cs"/>
          <w:rtl/>
        </w:rPr>
      </w:pPr>
    </w:p>
    <w:p w14:paraId="7B33D844" w14:textId="77777777" w:rsidR="00F43A8E" w:rsidRPr="00F43A8E" w:rsidRDefault="00F43A8E" w:rsidP="00F43A8E">
      <w:pPr>
        <w:bidi/>
        <w:jc w:val="both"/>
        <w:rPr>
          <w:rFonts w:cs="David" w:hint="cs"/>
          <w:u w:val="single"/>
          <w:rtl/>
        </w:rPr>
      </w:pPr>
      <w:r w:rsidRPr="00F43A8E">
        <w:rPr>
          <w:rFonts w:cs="David" w:hint="cs"/>
          <w:u w:val="single"/>
          <w:rtl/>
        </w:rPr>
        <w:t>דרורה ליפשיץ:</w:t>
      </w:r>
    </w:p>
    <w:p w14:paraId="0EFC937B" w14:textId="77777777" w:rsidR="00F43A8E" w:rsidRPr="00F43A8E" w:rsidRDefault="00F43A8E" w:rsidP="00F43A8E">
      <w:pPr>
        <w:bidi/>
        <w:jc w:val="both"/>
        <w:rPr>
          <w:rFonts w:cs="David" w:hint="cs"/>
          <w:rtl/>
        </w:rPr>
      </w:pPr>
    </w:p>
    <w:p w14:paraId="0AB28305" w14:textId="77777777" w:rsidR="00F43A8E" w:rsidRPr="00F43A8E" w:rsidRDefault="00F43A8E" w:rsidP="00F43A8E">
      <w:pPr>
        <w:bidi/>
        <w:jc w:val="both"/>
        <w:rPr>
          <w:rFonts w:cs="David" w:hint="cs"/>
          <w:rtl/>
        </w:rPr>
      </w:pPr>
      <w:r w:rsidRPr="00F43A8E">
        <w:rPr>
          <w:rFonts w:cs="David" w:hint="cs"/>
          <w:rtl/>
        </w:rPr>
        <w:tab/>
        <w:t xml:space="preserve">כיוון שהרישיונות אמורים להסתיים בתחילת חודש מארס, ואנחנו לא יודעים מתי יסתיים הדיון בוועדת הכלכלה, ביקשה הממשלה לקבל פטור מחובת הנחה בשלוש קריאות, כדי שאם נגיע לדקה ה-90 לא נצטרך לבקש פעם נוספת מוועדת הכנסת. </w:t>
      </w:r>
    </w:p>
    <w:p w14:paraId="7D59062B" w14:textId="77777777" w:rsidR="00F43A8E" w:rsidRPr="00F43A8E" w:rsidRDefault="00F43A8E" w:rsidP="00F43A8E">
      <w:pPr>
        <w:bidi/>
        <w:jc w:val="both"/>
        <w:rPr>
          <w:rFonts w:cs="David" w:hint="cs"/>
          <w:rtl/>
        </w:rPr>
      </w:pPr>
    </w:p>
    <w:p w14:paraId="5B4E9808" w14:textId="77777777" w:rsidR="00F43A8E" w:rsidRPr="00F43A8E" w:rsidRDefault="00F43A8E" w:rsidP="00F43A8E">
      <w:pPr>
        <w:bidi/>
        <w:jc w:val="both"/>
        <w:rPr>
          <w:rFonts w:cs="David"/>
          <w:rtl/>
        </w:rPr>
      </w:pPr>
      <w:r w:rsidRPr="00F43A8E">
        <w:rPr>
          <w:rFonts w:cs="David" w:hint="eastAsia"/>
          <w:u w:val="single"/>
          <w:rtl/>
        </w:rPr>
        <w:t>אורי</w:t>
      </w:r>
      <w:r w:rsidRPr="00F43A8E">
        <w:rPr>
          <w:rFonts w:cs="David"/>
          <w:u w:val="single"/>
          <w:rtl/>
        </w:rPr>
        <w:t xml:space="preserve"> אריאל:</w:t>
      </w:r>
    </w:p>
    <w:p w14:paraId="712B40D9" w14:textId="77777777" w:rsidR="00F43A8E" w:rsidRPr="00F43A8E" w:rsidRDefault="00F43A8E" w:rsidP="00F43A8E">
      <w:pPr>
        <w:bidi/>
        <w:jc w:val="both"/>
        <w:rPr>
          <w:rFonts w:cs="David"/>
          <w:rtl/>
        </w:rPr>
      </w:pPr>
    </w:p>
    <w:p w14:paraId="2363ABC9" w14:textId="77777777" w:rsidR="00F43A8E" w:rsidRPr="00F43A8E" w:rsidRDefault="00F43A8E" w:rsidP="00F43A8E">
      <w:pPr>
        <w:bidi/>
        <w:jc w:val="both"/>
        <w:rPr>
          <w:rFonts w:cs="David" w:hint="cs"/>
          <w:rtl/>
        </w:rPr>
      </w:pPr>
      <w:r w:rsidRPr="00F43A8E">
        <w:rPr>
          <w:rFonts w:cs="David"/>
          <w:rtl/>
        </w:rPr>
        <w:tab/>
      </w:r>
      <w:r w:rsidRPr="00F43A8E">
        <w:rPr>
          <w:rFonts w:cs="David" w:hint="cs"/>
          <w:rtl/>
        </w:rPr>
        <w:t xml:space="preserve"> לא יקום ולא יהיה. </w:t>
      </w:r>
    </w:p>
    <w:p w14:paraId="41C207AD" w14:textId="77777777" w:rsidR="00F43A8E" w:rsidRPr="00F43A8E" w:rsidRDefault="00F43A8E" w:rsidP="00F43A8E">
      <w:pPr>
        <w:bidi/>
        <w:jc w:val="both"/>
        <w:rPr>
          <w:rFonts w:cs="David" w:hint="cs"/>
          <w:rtl/>
        </w:rPr>
      </w:pPr>
    </w:p>
    <w:p w14:paraId="4BAD4087"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50915C39" w14:textId="77777777" w:rsidR="00F43A8E" w:rsidRPr="00F43A8E" w:rsidRDefault="00F43A8E" w:rsidP="00F43A8E">
      <w:pPr>
        <w:bidi/>
        <w:jc w:val="both"/>
        <w:rPr>
          <w:rFonts w:cs="David" w:hint="cs"/>
          <w:u w:val="single"/>
          <w:rtl/>
        </w:rPr>
      </w:pPr>
    </w:p>
    <w:p w14:paraId="738BE719" w14:textId="77777777" w:rsidR="00F43A8E" w:rsidRPr="00F43A8E" w:rsidRDefault="00F43A8E" w:rsidP="00F43A8E">
      <w:pPr>
        <w:bidi/>
        <w:jc w:val="both"/>
        <w:rPr>
          <w:rFonts w:cs="David" w:hint="cs"/>
          <w:rtl/>
        </w:rPr>
      </w:pPr>
      <w:r w:rsidRPr="00F43A8E">
        <w:rPr>
          <w:rFonts w:cs="David" w:hint="cs"/>
          <w:rtl/>
        </w:rPr>
        <w:tab/>
        <w:t xml:space="preserve"> לא ניתן. </w:t>
      </w:r>
    </w:p>
    <w:p w14:paraId="592D959A" w14:textId="77777777" w:rsidR="00F43A8E" w:rsidRPr="00F43A8E" w:rsidRDefault="00F43A8E" w:rsidP="00F43A8E">
      <w:pPr>
        <w:bidi/>
        <w:jc w:val="both"/>
        <w:rPr>
          <w:rFonts w:cs="David" w:hint="cs"/>
          <w:rtl/>
        </w:rPr>
      </w:pPr>
    </w:p>
    <w:p w14:paraId="44D127F6" w14:textId="77777777" w:rsidR="00F43A8E" w:rsidRPr="00F43A8E" w:rsidRDefault="00F43A8E" w:rsidP="00F43A8E">
      <w:pPr>
        <w:bidi/>
        <w:jc w:val="both"/>
        <w:rPr>
          <w:rFonts w:cs="David" w:hint="cs"/>
          <w:u w:val="single"/>
          <w:rtl/>
        </w:rPr>
      </w:pPr>
      <w:r w:rsidRPr="00F43A8E">
        <w:rPr>
          <w:rFonts w:cs="David" w:hint="cs"/>
          <w:u w:val="single"/>
          <w:rtl/>
        </w:rPr>
        <w:t>דרורה ליפשיץ:</w:t>
      </w:r>
    </w:p>
    <w:p w14:paraId="26F6DB3D" w14:textId="77777777" w:rsidR="00F43A8E" w:rsidRPr="00F43A8E" w:rsidRDefault="00F43A8E" w:rsidP="00F43A8E">
      <w:pPr>
        <w:bidi/>
        <w:jc w:val="both"/>
        <w:rPr>
          <w:rFonts w:cs="David" w:hint="cs"/>
          <w:rtl/>
        </w:rPr>
      </w:pPr>
    </w:p>
    <w:p w14:paraId="674588F3" w14:textId="77777777" w:rsidR="00F43A8E" w:rsidRPr="00F43A8E" w:rsidRDefault="00F43A8E" w:rsidP="00F43A8E">
      <w:pPr>
        <w:bidi/>
        <w:jc w:val="both"/>
        <w:rPr>
          <w:rFonts w:cs="David" w:hint="cs"/>
          <w:rtl/>
        </w:rPr>
      </w:pPr>
      <w:r w:rsidRPr="00F43A8E">
        <w:rPr>
          <w:rFonts w:cs="David" w:hint="cs"/>
          <w:rtl/>
        </w:rPr>
        <w:tab/>
        <w:t>נאמר פה שהדבר נעשה בעורמה ובתחכום, וחייבים להגיד שהדברים מצוינים במכתב שקראה יושבת-ראש הוועדה, זאת בקשה שאמרנו אותה כל הזמן, ולכן אני חושבת שהמלים "בעורמה ובתחכום" לא היו במקום.</w:t>
      </w:r>
    </w:p>
    <w:p w14:paraId="71A3D1A7" w14:textId="77777777" w:rsidR="00F43A8E" w:rsidRPr="00F43A8E" w:rsidRDefault="00F43A8E" w:rsidP="00F43A8E">
      <w:pPr>
        <w:bidi/>
        <w:jc w:val="both"/>
        <w:rPr>
          <w:rFonts w:cs="David" w:hint="cs"/>
          <w:rtl/>
        </w:rPr>
      </w:pPr>
    </w:p>
    <w:p w14:paraId="34AEEBC7" w14:textId="77777777" w:rsidR="00F43A8E" w:rsidRPr="00F43A8E" w:rsidRDefault="00F43A8E" w:rsidP="00F43A8E">
      <w:pPr>
        <w:bidi/>
        <w:jc w:val="both"/>
        <w:rPr>
          <w:rFonts w:cs="David" w:hint="cs"/>
          <w:rtl/>
        </w:rPr>
      </w:pPr>
      <w:r w:rsidRPr="00F43A8E">
        <w:rPr>
          <w:rFonts w:cs="David" w:hint="cs"/>
          <w:u w:val="single"/>
          <w:rtl/>
        </w:rPr>
        <w:t>ראובן ריבלין:</w:t>
      </w:r>
    </w:p>
    <w:p w14:paraId="359811BA" w14:textId="77777777" w:rsidR="00F43A8E" w:rsidRPr="00F43A8E" w:rsidRDefault="00F43A8E" w:rsidP="00F43A8E">
      <w:pPr>
        <w:bidi/>
        <w:jc w:val="both"/>
        <w:rPr>
          <w:rFonts w:cs="David" w:hint="cs"/>
          <w:rtl/>
        </w:rPr>
      </w:pPr>
    </w:p>
    <w:p w14:paraId="25ECDDA5" w14:textId="77777777" w:rsidR="00F43A8E" w:rsidRPr="00F43A8E" w:rsidRDefault="00F43A8E" w:rsidP="00F43A8E">
      <w:pPr>
        <w:bidi/>
        <w:jc w:val="both"/>
        <w:rPr>
          <w:rFonts w:cs="David" w:hint="cs"/>
          <w:rtl/>
        </w:rPr>
      </w:pPr>
      <w:r w:rsidRPr="00F43A8E">
        <w:rPr>
          <w:rFonts w:cs="David" w:hint="cs"/>
          <w:rtl/>
        </w:rPr>
        <w:tab/>
        <w:t xml:space="preserve">הואיל ואין כוונה לקיים את ההצבעות בקריאה ראשונה, בקריאה שנייה ובקריאה שלישית היום,  מטבע הדברים שרוב הדיון שכאן נסב על הפטור מחובת הנחה לגבי קריאה ראשונה. כל חברי הוועדה התרשמו שמדובר בקידום הדיון בקריאה ראשונה. נדמה לי שרק תוך כדי הצבעה, כאשר כבר הרמנו את ידינו, התברר הדבר. </w:t>
      </w:r>
    </w:p>
    <w:p w14:paraId="0AFFCAF3" w14:textId="77777777" w:rsidR="00F43A8E" w:rsidRPr="00F43A8E" w:rsidRDefault="00F43A8E" w:rsidP="00F43A8E">
      <w:pPr>
        <w:bidi/>
        <w:jc w:val="both"/>
        <w:rPr>
          <w:rFonts w:cs="David" w:hint="cs"/>
          <w:rtl/>
        </w:rPr>
      </w:pPr>
    </w:p>
    <w:p w14:paraId="1219951C" w14:textId="77777777" w:rsidR="00F43A8E" w:rsidRPr="00F43A8E" w:rsidRDefault="00F43A8E" w:rsidP="00F43A8E">
      <w:pPr>
        <w:bidi/>
        <w:jc w:val="both"/>
        <w:rPr>
          <w:rFonts w:cs="David" w:hint="cs"/>
          <w:rtl/>
        </w:rPr>
      </w:pPr>
      <w:proofErr w:type="spellStart"/>
      <w:r w:rsidRPr="00F43A8E">
        <w:rPr>
          <w:rFonts w:cs="David" w:hint="cs"/>
          <w:u w:val="single"/>
          <w:rtl/>
        </w:rPr>
        <w:t>אחמד</w:t>
      </w:r>
      <w:proofErr w:type="spellEnd"/>
      <w:r w:rsidRPr="00F43A8E">
        <w:rPr>
          <w:rFonts w:cs="David" w:hint="cs"/>
          <w:u w:val="single"/>
          <w:rtl/>
        </w:rPr>
        <w:t xml:space="preserve"> טיבי:</w:t>
      </w:r>
    </w:p>
    <w:p w14:paraId="7A7A1BED" w14:textId="77777777" w:rsidR="00F43A8E" w:rsidRPr="00F43A8E" w:rsidRDefault="00F43A8E" w:rsidP="00F43A8E">
      <w:pPr>
        <w:bidi/>
        <w:jc w:val="both"/>
        <w:rPr>
          <w:rFonts w:cs="David" w:hint="cs"/>
          <w:rtl/>
        </w:rPr>
      </w:pPr>
    </w:p>
    <w:p w14:paraId="398E3B40" w14:textId="77777777" w:rsidR="00F43A8E" w:rsidRPr="00F43A8E" w:rsidRDefault="00F43A8E" w:rsidP="00F43A8E">
      <w:pPr>
        <w:bidi/>
        <w:jc w:val="both"/>
        <w:rPr>
          <w:rFonts w:cs="David" w:hint="cs"/>
          <w:rtl/>
        </w:rPr>
      </w:pPr>
      <w:r w:rsidRPr="00F43A8E">
        <w:rPr>
          <w:rFonts w:cs="David" w:hint="cs"/>
          <w:rtl/>
        </w:rPr>
        <w:tab/>
        <w:t xml:space="preserve">זה לא נכון, כי גם המנכ"ל אמר קריאה ראשונה, קריאה שנייה וקריאה שלישית, וגם יושבת-ראש הוועדה אמרה כך.  </w:t>
      </w:r>
    </w:p>
    <w:p w14:paraId="2083CC4F" w14:textId="77777777" w:rsidR="00F43A8E" w:rsidRPr="00F43A8E" w:rsidRDefault="00F43A8E" w:rsidP="00F43A8E">
      <w:pPr>
        <w:bidi/>
        <w:jc w:val="both"/>
        <w:rPr>
          <w:rFonts w:cs="David" w:hint="cs"/>
          <w:rtl/>
        </w:rPr>
      </w:pPr>
    </w:p>
    <w:p w14:paraId="7B41C62B" w14:textId="77777777" w:rsidR="00F43A8E" w:rsidRPr="00F43A8E" w:rsidRDefault="00F43A8E" w:rsidP="00F43A8E">
      <w:pPr>
        <w:bidi/>
        <w:jc w:val="both"/>
        <w:rPr>
          <w:rFonts w:cs="David" w:hint="cs"/>
          <w:rtl/>
        </w:rPr>
      </w:pPr>
      <w:r w:rsidRPr="00F43A8E">
        <w:rPr>
          <w:rFonts w:cs="David" w:hint="cs"/>
          <w:u w:val="single"/>
          <w:rtl/>
        </w:rPr>
        <w:t>ראובן ריבלין:</w:t>
      </w:r>
    </w:p>
    <w:p w14:paraId="255C46CD" w14:textId="77777777" w:rsidR="00F43A8E" w:rsidRPr="00F43A8E" w:rsidRDefault="00F43A8E" w:rsidP="00F43A8E">
      <w:pPr>
        <w:bidi/>
        <w:jc w:val="both"/>
        <w:rPr>
          <w:rFonts w:cs="David" w:hint="cs"/>
          <w:rtl/>
        </w:rPr>
      </w:pPr>
    </w:p>
    <w:p w14:paraId="6014DE98" w14:textId="77777777" w:rsidR="00F43A8E" w:rsidRPr="00F43A8E" w:rsidRDefault="00F43A8E" w:rsidP="00F43A8E">
      <w:pPr>
        <w:bidi/>
        <w:jc w:val="both"/>
        <w:rPr>
          <w:rFonts w:cs="David" w:hint="cs"/>
          <w:rtl/>
        </w:rPr>
      </w:pPr>
      <w:r w:rsidRPr="00F43A8E">
        <w:rPr>
          <w:rFonts w:cs="David" w:hint="cs"/>
          <w:rtl/>
        </w:rPr>
        <w:tab/>
        <w:t xml:space="preserve">הואיל ופרקטית בדרך כלל הממשלה מבקשת פטור מכל הדיונים כאשר מבקשים להעביר את החוק כולו באותו יום, ולא נדע מה ילד יום, אין כוונה של הממשלה להעביר היום מעבר לדיון בקריאה הראשונה. לכן אני מציע ליושבת-ראש הוועדה לקבל את הרביזיה ולהצביע מיד על פטור מחובת הנחה רק על קריאה ראשונה. </w:t>
      </w:r>
    </w:p>
    <w:p w14:paraId="1BAC48EF" w14:textId="77777777" w:rsidR="00F43A8E" w:rsidRPr="00F43A8E" w:rsidRDefault="00F43A8E" w:rsidP="00F43A8E">
      <w:pPr>
        <w:bidi/>
        <w:jc w:val="both"/>
        <w:rPr>
          <w:rFonts w:cs="David" w:hint="cs"/>
          <w:rtl/>
        </w:rPr>
      </w:pPr>
    </w:p>
    <w:p w14:paraId="3B76B8E3"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549FC1EB" w14:textId="77777777" w:rsidR="00F43A8E" w:rsidRPr="00F43A8E" w:rsidRDefault="00F43A8E" w:rsidP="00F43A8E">
      <w:pPr>
        <w:bidi/>
        <w:jc w:val="both"/>
        <w:rPr>
          <w:rFonts w:cs="David" w:hint="cs"/>
          <w:rtl/>
        </w:rPr>
      </w:pPr>
    </w:p>
    <w:p w14:paraId="0FDF2BF7" w14:textId="77777777" w:rsidR="00F43A8E" w:rsidRPr="00F43A8E" w:rsidRDefault="00F43A8E" w:rsidP="00F43A8E">
      <w:pPr>
        <w:bidi/>
        <w:jc w:val="both"/>
        <w:rPr>
          <w:rFonts w:cs="David" w:hint="cs"/>
          <w:rtl/>
        </w:rPr>
      </w:pPr>
      <w:r w:rsidRPr="00F43A8E">
        <w:rPr>
          <w:rFonts w:cs="David" w:hint="cs"/>
          <w:rtl/>
        </w:rPr>
        <w:tab/>
        <w:t xml:space="preserve"> מי שיצביע בעד הרביזיה זה אומר שאנחנו מבטלים את ההצבעה הקודמת, ולאחר מכן נעבור להצבעה רק על פטור מחובת הנחה לקריאה ראשונה. </w:t>
      </w:r>
    </w:p>
    <w:p w14:paraId="7FA6632A" w14:textId="77777777" w:rsidR="00F43A8E" w:rsidRPr="00F43A8E" w:rsidRDefault="00F43A8E" w:rsidP="00F43A8E">
      <w:pPr>
        <w:bidi/>
        <w:jc w:val="both"/>
        <w:rPr>
          <w:rFonts w:cs="David" w:hint="cs"/>
          <w:rtl/>
        </w:rPr>
      </w:pPr>
    </w:p>
    <w:p w14:paraId="2D374A8E" w14:textId="77777777" w:rsidR="00F43A8E" w:rsidRPr="00F43A8E" w:rsidRDefault="00F43A8E" w:rsidP="00F43A8E">
      <w:pPr>
        <w:bidi/>
        <w:jc w:val="both"/>
        <w:rPr>
          <w:rFonts w:cs="David" w:hint="cs"/>
          <w:u w:val="single"/>
          <w:rtl/>
        </w:rPr>
      </w:pPr>
      <w:r w:rsidRPr="00F43A8E">
        <w:rPr>
          <w:rFonts w:cs="David" w:hint="cs"/>
          <w:u w:val="single"/>
          <w:rtl/>
        </w:rPr>
        <w:t>גדעון סער:</w:t>
      </w:r>
    </w:p>
    <w:p w14:paraId="3D33ECA6" w14:textId="77777777" w:rsidR="00F43A8E" w:rsidRPr="00F43A8E" w:rsidRDefault="00F43A8E" w:rsidP="00F43A8E">
      <w:pPr>
        <w:bidi/>
        <w:jc w:val="both"/>
        <w:rPr>
          <w:rFonts w:cs="David" w:hint="cs"/>
          <w:u w:val="single"/>
          <w:rtl/>
        </w:rPr>
      </w:pPr>
    </w:p>
    <w:p w14:paraId="0C0A6597" w14:textId="77777777" w:rsidR="00F43A8E" w:rsidRPr="00F43A8E" w:rsidRDefault="00F43A8E" w:rsidP="00F43A8E">
      <w:pPr>
        <w:bidi/>
        <w:jc w:val="both"/>
        <w:rPr>
          <w:rFonts w:cs="David" w:hint="cs"/>
          <w:rtl/>
        </w:rPr>
      </w:pPr>
      <w:r w:rsidRPr="00F43A8E">
        <w:rPr>
          <w:rFonts w:cs="David" w:hint="cs"/>
          <w:rtl/>
        </w:rPr>
        <w:tab/>
        <w:t xml:space="preserve">אני רוצה להבין את החיוניות בדרישה לקריאה השנייה והקריאה השלישית. </w:t>
      </w:r>
    </w:p>
    <w:p w14:paraId="05E7F7B3" w14:textId="77777777" w:rsidR="00F43A8E" w:rsidRPr="00F43A8E" w:rsidRDefault="00F43A8E" w:rsidP="00F43A8E">
      <w:pPr>
        <w:bidi/>
        <w:jc w:val="both"/>
        <w:rPr>
          <w:rFonts w:cs="David" w:hint="cs"/>
          <w:rtl/>
        </w:rPr>
      </w:pPr>
    </w:p>
    <w:p w14:paraId="2F163717" w14:textId="77777777" w:rsidR="00F43A8E" w:rsidRPr="00F43A8E" w:rsidRDefault="00F43A8E" w:rsidP="00F43A8E">
      <w:pPr>
        <w:bidi/>
        <w:jc w:val="both"/>
        <w:rPr>
          <w:rFonts w:cs="David" w:hint="cs"/>
          <w:rtl/>
        </w:rPr>
      </w:pPr>
      <w:r w:rsidRPr="00F43A8E">
        <w:rPr>
          <w:rFonts w:cs="David" w:hint="cs"/>
          <w:u w:val="single"/>
          <w:rtl/>
        </w:rPr>
        <w:t>היו"ר רוחמה אברהם:</w:t>
      </w:r>
    </w:p>
    <w:p w14:paraId="024C3584" w14:textId="77777777" w:rsidR="00F43A8E" w:rsidRPr="00F43A8E" w:rsidRDefault="00F43A8E" w:rsidP="00F43A8E">
      <w:pPr>
        <w:bidi/>
        <w:jc w:val="both"/>
        <w:rPr>
          <w:rFonts w:cs="David" w:hint="cs"/>
          <w:rtl/>
        </w:rPr>
      </w:pPr>
    </w:p>
    <w:p w14:paraId="40ADB95B" w14:textId="77777777" w:rsidR="00F43A8E" w:rsidRPr="00F43A8E" w:rsidRDefault="00F43A8E" w:rsidP="00F43A8E">
      <w:pPr>
        <w:bidi/>
        <w:jc w:val="both"/>
        <w:rPr>
          <w:rFonts w:cs="David" w:hint="cs"/>
          <w:rtl/>
        </w:rPr>
      </w:pPr>
      <w:r w:rsidRPr="00F43A8E">
        <w:rPr>
          <w:rFonts w:cs="David" w:hint="cs"/>
          <w:rtl/>
        </w:rPr>
        <w:tab/>
        <w:t xml:space="preserve"> אנחנו עוברים להצבעה על הרביזיה. מי בעד הרביזיה? מי נגד? מי נמנע? </w:t>
      </w:r>
    </w:p>
    <w:p w14:paraId="63ACBEF0" w14:textId="77777777" w:rsidR="00F43A8E" w:rsidRPr="00F43A8E" w:rsidRDefault="00F43A8E" w:rsidP="00F43A8E">
      <w:pPr>
        <w:bidi/>
        <w:jc w:val="both"/>
        <w:rPr>
          <w:rFonts w:cs="David" w:hint="cs"/>
          <w:rtl/>
        </w:rPr>
      </w:pPr>
    </w:p>
    <w:p w14:paraId="7525D6B9" w14:textId="77777777" w:rsidR="00F43A8E" w:rsidRPr="00F43A8E" w:rsidRDefault="00F43A8E" w:rsidP="00F43A8E">
      <w:pPr>
        <w:bidi/>
        <w:jc w:val="center"/>
        <w:rPr>
          <w:rFonts w:cs="David" w:hint="cs"/>
          <w:rtl/>
        </w:rPr>
      </w:pPr>
      <w:r w:rsidRPr="00F43A8E">
        <w:rPr>
          <w:rFonts w:cs="David" w:hint="cs"/>
          <w:rtl/>
        </w:rPr>
        <w:t>ה צ ב ע ה</w:t>
      </w:r>
    </w:p>
    <w:p w14:paraId="47AB79BB"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14</w:t>
      </w:r>
    </w:p>
    <w:p w14:paraId="1869E4F6"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אין</w:t>
      </w:r>
    </w:p>
    <w:p w14:paraId="318165AB"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4C2622B8" w14:textId="77777777" w:rsidR="00F43A8E" w:rsidRPr="00F43A8E" w:rsidRDefault="00F43A8E" w:rsidP="00F43A8E">
      <w:pPr>
        <w:bidi/>
        <w:jc w:val="both"/>
        <w:rPr>
          <w:rFonts w:cs="David" w:hint="cs"/>
          <w:rtl/>
        </w:rPr>
      </w:pPr>
    </w:p>
    <w:p w14:paraId="6E0EBF43" w14:textId="77777777" w:rsidR="00F43A8E" w:rsidRPr="00F43A8E" w:rsidRDefault="00F43A8E" w:rsidP="00F43A8E">
      <w:pPr>
        <w:bidi/>
        <w:ind w:firstLine="567"/>
        <w:jc w:val="both"/>
        <w:rPr>
          <w:rFonts w:cs="David" w:hint="cs"/>
          <w:rtl/>
        </w:rPr>
      </w:pPr>
      <w:r w:rsidRPr="00F43A8E">
        <w:rPr>
          <w:rFonts w:cs="David" w:hint="cs"/>
          <w:rtl/>
        </w:rPr>
        <w:t xml:space="preserve">הרביזיה התקבלה. </w:t>
      </w:r>
    </w:p>
    <w:p w14:paraId="46CC660D" w14:textId="77777777" w:rsidR="00F43A8E" w:rsidRPr="00F43A8E" w:rsidRDefault="00F43A8E" w:rsidP="00F43A8E">
      <w:pPr>
        <w:bidi/>
        <w:ind w:firstLine="567"/>
        <w:jc w:val="both"/>
        <w:rPr>
          <w:rFonts w:cs="David" w:hint="cs"/>
          <w:rtl/>
        </w:rPr>
      </w:pPr>
    </w:p>
    <w:p w14:paraId="2A73CC2D" w14:textId="77777777" w:rsidR="00F43A8E" w:rsidRPr="00F43A8E" w:rsidRDefault="00F43A8E" w:rsidP="00F43A8E">
      <w:pPr>
        <w:bidi/>
        <w:ind w:firstLine="567"/>
        <w:jc w:val="both"/>
        <w:rPr>
          <w:rFonts w:cs="David" w:hint="cs"/>
          <w:rtl/>
        </w:rPr>
      </w:pPr>
      <w:r w:rsidRPr="00F43A8E">
        <w:rPr>
          <w:rFonts w:cs="David" w:hint="cs"/>
          <w:rtl/>
        </w:rPr>
        <w:t>אני עוברת להצבעה על פטור מחובת הנחה לקריאה ראשונה. מי בעד? מי נגד? מי נמנע?</w:t>
      </w:r>
    </w:p>
    <w:p w14:paraId="376CB0D1" w14:textId="77777777" w:rsidR="00F43A8E" w:rsidRPr="00F43A8E" w:rsidRDefault="00F43A8E" w:rsidP="00F43A8E">
      <w:pPr>
        <w:bidi/>
        <w:ind w:firstLine="567"/>
        <w:jc w:val="both"/>
        <w:rPr>
          <w:rFonts w:cs="David" w:hint="cs"/>
          <w:rtl/>
        </w:rPr>
      </w:pPr>
    </w:p>
    <w:p w14:paraId="5FC80CED" w14:textId="77777777" w:rsidR="00F43A8E" w:rsidRPr="00F43A8E" w:rsidRDefault="00F43A8E" w:rsidP="00F43A8E">
      <w:pPr>
        <w:bidi/>
        <w:jc w:val="center"/>
        <w:rPr>
          <w:rFonts w:cs="David" w:hint="cs"/>
          <w:rtl/>
        </w:rPr>
      </w:pPr>
      <w:r w:rsidRPr="00F43A8E">
        <w:rPr>
          <w:rFonts w:cs="David" w:hint="cs"/>
          <w:rtl/>
        </w:rPr>
        <w:t>ה צ ב ע ה</w:t>
      </w:r>
    </w:p>
    <w:p w14:paraId="18A4D97C" w14:textId="77777777" w:rsidR="00F43A8E" w:rsidRPr="00F43A8E" w:rsidRDefault="00F43A8E" w:rsidP="00F43A8E">
      <w:pPr>
        <w:bidi/>
        <w:jc w:val="center"/>
        <w:rPr>
          <w:rFonts w:cs="David" w:hint="cs"/>
          <w:rtl/>
        </w:rPr>
      </w:pPr>
      <w:r w:rsidRPr="00F43A8E">
        <w:rPr>
          <w:rFonts w:cs="David" w:hint="cs"/>
          <w:rtl/>
        </w:rPr>
        <w:t xml:space="preserve">בעד </w:t>
      </w:r>
      <w:r w:rsidRPr="00F43A8E">
        <w:rPr>
          <w:rFonts w:cs="David"/>
          <w:rtl/>
        </w:rPr>
        <w:t>–</w:t>
      </w:r>
      <w:r w:rsidRPr="00F43A8E">
        <w:rPr>
          <w:rFonts w:cs="David" w:hint="cs"/>
          <w:rtl/>
        </w:rPr>
        <w:t xml:space="preserve"> 14</w:t>
      </w:r>
    </w:p>
    <w:p w14:paraId="0738276B" w14:textId="77777777" w:rsidR="00F43A8E" w:rsidRPr="00F43A8E" w:rsidRDefault="00F43A8E" w:rsidP="00F43A8E">
      <w:pPr>
        <w:bidi/>
        <w:jc w:val="center"/>
        <w:rPr>
          <w:rFonts w:cs="David" w:hint="cs"/>
          <w:rtl/>
        </w:rPr>
      </w:pPr>
      <w:r w:rsidRPr="00F43A8E">
        <w:rPr>
          <w:rFonts w:cs="David" w:hint="cs"/>
          <w:rtl/>
        </w:rPr>
        <w:t xml:space="preserve">נגד </w:t>
      </w:r>
      <w:r w:rsidRPr="00F43A8E">
        <w:rPr>
          <w:rFonts w:cs="David"/>
          <w:rtl/>
        </w:rPr>
        <w:t>–</w:t>
      </w:r>
      <w:r w:rsidRPr="00F43A8E">
        <w:rPr>
          <w:rFonts w:cs="David" w:hint="cs"/>
          <w:rtl/>
        </w:rPr>
        <w:t xml:space="preserve"> 3</w:t>
      </w:r>
    </w:p>
    <w:p w14:paraId="104CDE49" w14:textId="77777777" w:rsidR="00F43A8E" w:rsidRPr="00F43A8E" w:rsidRDefault="00F43A8E" w:rsidP="00F43A8E">
      <w:pPr>
        <w:bidi/>
        <w:jc w:val="center"/>
        <w:rPr>
          <w:rFonts w:cs="David" w:hint="cs"/>
          <w:rtl/>
        </w:rPr>
      </w:pPr>
      <w:r w:rsidRPr="00F43A8E">
        <w:rPr>
          <w:rFonts w:cs="David" w:hint="cs"/>
          <w:rtl/>
        </w:rPr>
        <w:t xml:space="preserve">נמנעים </w:t>
      </w:r>
      <w:r w:rsidRPr="00F43A8E">
        <w:rPr>
          <w:rFonts w:cs="David"/>
          <w:rtl/>
        </w:rPr>
        <w:t>–</w:t>
      </w:r>
      <w:r w:rsidRPr="00F43A8E">
        <w:rPr>
          <w:rFonts w:cs="David" w:hint="cs"/>
          <w:rtl/>
        </w:rPr>
        <w:t xml:space="preserve"> אין</w:t>
      </w:r>
    </w:p>
    <w:p w14:paraId="6FF842A6" w14:textId="77777777" w:rsidR="00F43A8E" w:rsidRPr="00F43A8E" w:rsidRDefault="00F43A8E" w:rsidP="00F43A8E">
      <w:pPr>
        <w:bidi/>
        <w:jc w:val="both"/>
        <w:rPr>
          <w:rFonts w:cs="David" w:hint="cs"/>
          <w:rtl/>
        </w:rPr>
      </w:pPr>
    </w:p>
    <w:p w14:paraId="2221D9FC" w14:textId="77777777" w:rsidR="00F43A8E" w:rsidRPr="00F43A8E" w:rsidRDefault="00F43A8E" w:rsidP="00F43A8E">
      <w:pPr>
        <w:bidi/>
        <w:ind w:firstLine="567"/>
        <w:jc w:val="both"/>
        <w:rPr>
          <w:rFonts w:cs="David" w:hint="cs"/>
          <w:rtl/>
        </w:rPr>
      </w:pPr>
      <w:r w:rsidRPr="00F43A8E">
        <w:rPr>
          <w:rFonts w:cs="David" w:hint="cs"/>
          <w:rtl/>
        </w:rPr>
        <w:t xml:space="preserve">14 בעד, שלושה מתנגדים, אין נמנעים. לפיכך אני קובעת שהצעת החוק קיבלה פטור מחובת הנחה לקריאה הראשונה. תודה רבה. </w:t>
      </w:r>
    </w:p>
    <w:p w14:paraId="07B45FCF" w14:textId="77777777" w:rsidR="00F43A8E" w:rsidRPr="00F43A8E" w:rsidRDefault="00F43A8E" w:rsidP="00F43A8E">
      <w:pPr>
        <w:bidi/>
        <w:ind w:firstLine="567"/>
        <w:jc w:val="both"/>
        <w:rPr>
          <w:rFonts w:cs="David" w:hint="cs"/>
          <w:rtl/>
        </w:rPr>
      </w:pPr>
    </w:p>
    <w:p w14:paraId="2DCC31B6" w14:textId="77777777" w:rsidR="00F43A8E" w:rsidRPr="00F43A8E" w:rsidRDefault="00F43A8E" w:rsidP="00F43A8E">
      <w:pPr>
        <w:bidi/>
        <w:ind w:firstLine="567"/>
        <w:jc w:val="both"/>
        <w:rPr>
          <w:rFonts w:cs="David" w:hint="cs"/>
          <w:rtl/>
        </w:rPr>
      </w:pPr>
    </w:p>
    <w:p w14:paraId="0D9BDEB9" w14:textId="77777777" w:rsidR="00F43A8E" w:rsidRPr="00F43A8E" w:rsidRDefault="00F43A8E" w:rsidP="00F43A8E">
      <w:pPr>
        <w:bidi/>
        <w:jc w:val="both"/>
        <w:rPr>
          <w:rFonts w:cs="David" w:hint="cs"/>
          <w:rtl/>
        </w:rPr>
      </w:pPr>
    </w:p>
    <w:p w14:paraId="2FBC1D40" w14:textId="77777777" w:rsidR="00552A80" w:rsidRPr="00F43A8E" w:rsidRDefault="00F43A8E" w:rsidP="00F43A8E">
      <w:pPr>
        <w:bidi/>
        <w:jc w:val="both"/>
        <w:rPr>
          <w:rFonts w:cs="David"/>
        </w:rPr>
      </w:pPr>
      <w:r w:rsidRPr="00F43A8E">
        <w:rPr>
          <w:rFonts w:cs="David" w:hint="cs"/>
          <w:u w:val="single"/>
          <w:rtl/>
        </w:rPr>
        <w:t>הישיבה ננעלה בשעה 13:00</w:t>
      </w:r>
    </w:p>
    <w:sectPr w:rsidR="00552A80" w:rsidRPr="00F43A8E" w:rsidSect="00F43A8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9ED3" w14:textId="77777777" w:rsidR="00000000" w:rsidRDefault="00320B84">
      <w:r>
        <w:separator/>
      </w:r>
    </w:p>
  </w:endnote>
  <w:endnote w:type="continuationSeparator" w:id="0">
    <w:p w14:paraId="0444034F" w14:textId="77777777" w:rsidR="00000000" w:rsidRDefault="00320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E302" w14:textId="77777777" w:rsidR="00000000" w:rsidRDefault="00320B84">
      <w:r>
        <w:separator/>
      </w:r>
    </w:p>
  </w:footnote>
  <w:footnote w:type="continuationSeparator" w:id="0">
    <w:p w14:paraId="1EB77D9C" w14:textId="77777777" w:rsidR="00000000" w:rsidRDefault="00320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662A" w14:textId="77777777" w:rsidR="00F43A8E" w:rsidRDefault="00F43A8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7EF3E69" w14:textId="77777777" w:rsidR="00F43A8E" w:rsidRDefault="00F43A8E">
    <w:pPr>
      <w:pStyle w:val="Header"/>
      <w:ind w:right="360"/>
      <w:jc w:val="both"/>
      <w:rPr>
        <w:rtl/>
      </w:rPr>
    </w:pPr>
  </w:p>
  <w:p w14:paraId="703A2439" w14:textId="77777777" w:rsidR="00F43A8E" w:rsidRDefault="00F43A8E"/>
  <w:p w14:paraId="018C95FF" w14:textId="77777777" w:rsidR="00F43A8E" w:rsidRDefault="00F43A8E"/>
  <w:p w14:paraId="096311B6" w14:textId="77777777" w:rsidR="00F43A8E" w:rsidRDefault="00F43A8E"/>
  <w:p w14:paraId="38AB1DD4" w14:textId="77777777" w:rsidR="00F43A8E" w:rsidRDefault="00F43A8E"/>
  <w:p w14:paraId="17A42187" w14:textId="77777777" w:rsidR="00F43A8E" w:rsidRDefault="00F43A8E"/>
  <w:p w14:paraId="0EA6E933" w14:textId="77777777" w:rsidR="00F43A8E" w:rsidRDefault="00F43A8E"/>
  <w:p w14:paraId="344D0300" w14:textId="77777777" w:rsidR="00F43A8E" w:rsidRDefault="00F43A8E"/>
  <w:p w14:paraId="0978D6B1" w14:textId="77777777" w:rsidR="00F43A8E" w:rsidRDefault="00F43A8E"/>
  <w:p w14:paraId="7BD106E9" w14:textId="77777777" w:rsidR="00F43A8E" w:rsidRDefault="00F43A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9109" w14:textId="77777777" w:rsidR="00F43A8E" w:rsidRDefault="00F43A8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28</w:t>
    </w:r>
    <w:r>
      <w:rPr>
        <w:rStyle w:val="PageNumber"/>
        <w:rtl/>
      </w:rPr>
      <w:fldChar w:fldCharType="end"/>
    </w:r>
  </w:p>
  <w:p w14:paraId="2A11D373" w14:textId="77777777" w:rsidR="00F43A8E" w:rsidRDefault="00F43A8E">
    <w:pPr>
      <w:pStyle w:val="Header"/>
      <w:ind w:right="360"/>
      <w:jc w:val="both"/>
      <w:rPr>
        <w:rStyle w:val="PageNumber"/>
        <w:rFonts w:hint="cs"/>
        <w:rtl/>
      </w:rPr>
    </w:pPr>
    <w:r>
      <w:rPr>
        <w:rtl/>
      </w:rPr>
      <w:t>ועדת</w:t>
    </w:r>
    <w:r>
      <w:rPr>
        <w:rStyle w:val="PageNumber"/>
        <w:rFonts w:hint="cs"/>
        <w:rtl/>
      </w:rPr>
      <w:t xml:space="preserve"> הכנסת</w:t>
    </w:r>
  </w:p>
  <w:p w14:paraId="08E999B4" w14:textId="77777777" w:rsidR="00F43A8E" w:rsidRDefault="00F43A8E">
    <w:pPr>
      <w:pStyle w:val="Header"/>
      <w:ind w:right="360"/>
      <w:jc w:val="both"/>
      <w:rPr>
        <w:rStyle w:val="PageNumber"/>
        <w:rFonts w:hint="cs"/>
        <w:rtl/>
      </w:rPr>
    </w:pPr>
    <w:r>
      <w:rPr>
        <w:rStyle w:val="PageNumber"/>
        <w:rFonts w:hint="cs"/>
        <w:rtl/>
      </w:rPr>
      <w:t>20.2.2007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9841פרוטוקול_ישיבת_ועדה.doc"/>
    <w:docVar w:name="StartMode" w:val="3"/>
  </w:docVars>
  <w:rsids>
    <w:rsidRoot w:val="00F13CF0"/>
    <w:rsid w:val="00320B84"/>
    <w:rsid w:val="00552A80"/>
    <w:rsid w:val="00965806"/>
    <w:rsid w:val="00F060FA"/>
    <w:rsid w:val="00F13CF0"/>
    <w:rsid w:val="00F43A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02D3E4"/>
  <w15:chartTrackingRefBased/>
  <w15:docId w15:val="{C3B1CFD6-9CF6-4B60-AF3E-DE1E49D2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43A8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43A8E"/>
  </w:style>
  <w:style w:type="paragraph" w:styleId="Header">
    <w:name w:val="header"/>
    <w:basedOn w:val="Normal"/>
    <w:rsid w:val="00F43A8E"/>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6732</Words>
  <Characters>38377</Characters>
  <Application>Microsoft Office Word</Application>
  <DocSecurity>0</DocSecurity>
  <Lines>319</Lines>
  <Paragraphs>90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