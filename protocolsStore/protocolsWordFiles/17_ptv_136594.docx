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DFFAE" w14:textId="77777777" w:rsidR="0060262A" w:rsidRPr="0060262A" w:rsidRDefault="0060262A" w:rsidP="0060262A">
      <w:pPr>
        <w:pStyle w:val="Heading5"/>
        <w:jc w:val="left"/>
        <w:rPr>
          <w:rFonts w:hint="cs"/>
          <w:b/>
          <w:bCs/>
          <w:sz w:val="24"/>
          <w:rtl/>
        </w:rPr>
      </w:pPr>
    </w:p>
    <w:p w14:paraId="740694B1" w14:textId="77777777" w:rsidR="0060262A" w:rsidRPr="0060262A" w:rsidRDefault="0060262A" w:rsidP="0060262A">
      <w:pPr>
        <w:pStyle w:val="Heading5"/>
        <w:jc w:val="left"/>
        <w:rPr>
          <w:b/>
          <w:bCs/>
          <w:sz w:val="24"/>
          <w:rtl/>
        </w:rPr>
      </w:pPr>
      <w:r w:rsidRPr="0060262A">
        <w:rPr>
          <w:b/>
          <w:bCs/>
          <w:sz w:val="24"/>
          <w:rtl/>
        </w:rPr>
        <w:t xml:space="preserve">הכנסת </w:t>
      </w:r>
      <w:r w:rsidRPr="0060262A">
        <w:rPr>
          <w:rFonts w:hint="cs"/>
          <w:b/>
          <w:bCs/>
          <w:sz w:val="24"/>
          <w:rtl/>
        </w:rPr>
        <w:t>השבע-עשרה</w:t>
      </w:r>
      <w:r w:rsidRPr="0060262A">
        <w:rPr>
          <w:b/>
          <w:bCs/>
          <w:sz w:val="24"/>
          <w:rtl/>
        </w:rPr>
        <w:tab/>
      </w:r>
      <w:r w:rsidRPr="0060262A">
        <w:rPr>
          <w:b/>
          <w:bCs/>
          <w:sz w:val="24"/>
          <w:rtl/>
        </w:rPr>
        <w:tab/>
      </w:r>
      <w:r w:rsidRPr="0060262A">
        <w:rPr>
          <w:b/>
          <w:bCs/>
          <w:sz w:val="24"/>
          <w:rtl/>
        </w:rPr>
        <w:tab/>
      </w:r>
      <w:r w:rsidRPr="0060262A">
        <w:rPr>
          <w:b/>
          <w:bCs/>
          <w:sz w:val="24"/>
          <w:rtl/>
        </w:rPr>
        <w:tab/>
      </w:r>
      <w:r w:rsidRPr="0060262A">
        <w:rPr>
          <w:b/>
          <w:bCs/>
          <w:sz w:val="24"/>
          <w:rtl/>
        </w:rPr>
        <w:tab/>
      </w:r>
      <w:r w:rsidRPr="0060262A">
        <w:rPr>
          <w:b/>
          <w:bCs/>
          <w:sz w:val="24"/>
          <w:rtl/>
        </w:rPr>
        <w:tab/>
      </w:r>
      <w:r w:rsidRPr="0060262A">
        <w:rPr>
          <w:b/>
          <w:bCs/>
          <w:sz w:val="24"/>
          <w:rtl/>
        </w:rPr>
        <w:tab/>
        <w:t>נוסח לא מתוקן</w:t>
      </w:r>
    </w:p>
    <w:p w14:paraId="3B834C60" w14:textId="77777777" w:rsidR="0060262A" w:rsidRPr="0060262A" w:rsidRDefault="0060262A" w:rsidP="0060262A">
      <w:pPr>
        <w:bidi/>
        <w:rPr>
          <w:rFonts w:cs="David" w:hint="cs"/>
          <w:b/>
          <w:bCs/>
          <w:rtl/>
        </w:rPr>
      </w:pPr>
      <w:r w:rsidRPr="0060262A">
        <w:rPr>
          <w:rFonts w:cs="David"/>
          <w:b/>
          <w:bCs/>
          <w:rtl/>
        </w:rPr>
        <w:t xml:space="preserve">מושב </w:t>
      </w:r>
      <w:r w:rsidRPr="0060262A">
        <w:rPr>
          <w:rFonts w:cs="David" w:hint="cs"/>
          <w:b/>
          <w:bCs/>
          <w:rtl/>
        </w:rPr>
        <w:t>שלישי</w:t>
      </w:r>
    </w:p>
    <w:p w14:paraId="3715E54E" w14:textId="77777777" w:rsidR="0060262A" w:rsidRPr="0060262A" w:rsidRDefault="0060262A" w:rsidP="0060262A">
      <w:pPr>
        <w:bidi/>
        <w:rPr>
          <w:rFonts w:cs="David" w:hint="cs"/>
          <w:b/>
          <w:bCs/>
          <w:rtl/>
        </w:rPr>
      </w:pPr>
    </w:p>
    <w:p w14:paraId="5E0AA06D" w14:textId="77777777" w:rsidR="0060262A" w:rsidRPr="0060262A" w:rsidRDefault="0060262A" w:rsidP="0060262A">
      <w:pPr>
        <w:bidi/>
        <w:jc w:val="center"/>
        <w:rPr>
          <w:rFonts w:cs="David" w:hint="cs"/>
          <w:b/>
          <w:bCs/>
          <w:rtl/>
        </w:rPr>
      </w:pPr>
      <w:r w:rsidRPr="0060262A">
        <w:rPr>
          <w:rFonts w:cs="David"/>
          <w:b/>
          <w:bCs/>
          <w:rtl/>
        </w:rPr>
        <w:t>פרוטוקול מס'</w:t>
      </w:r>
      <w:r w:rsidRPr="0060262A">
        <w:rPr>
          <w:rFonts w:cs="David" w:hint="cs"/>
          <w:b/>
          <w:bCs/>
          <w:rtl/>
        </w:rPr>
        <w:t xml:space="preserve"> 248</w:t>
      </w:r>
    </w:p>
    <w:p w14:paraId="58B94D30" w14:textId="77777777" w:rsidR="0060262A" w:rsidRPr="0060262A" w:rsidRDefault="0060262A" w:rsidP="0060262A">
      <w:pPr>
        <w:bidi/>
        <w:jc w:val="center"/>
        <w:rPr>
          <w:rFonts w:cs="David" w:hint="cs"/>
          <w:b/>
          <w:bCs/>
          <w:rtl/>
        </w:rPr>
      </w:pPr>
      <w:r w:rsidRPr="0060262A">
        <w:rPr>
          <w:rFonts w:cs="David" w:hint="cs"/>
          <w:b/>
          <w:bCs/>
          <w:rtl/>
        </w:rPr>
        <w:t xml:space="preserve">מישיבת ועדת הכנסת </w:t>
      </w:r>
    </w:p>
    <w:p w14:paraId="57D3113D" w14:textId="77777777" w:rsidR="0060262A" w:rsidRPr="0060262A" w:rsidRDefault="0060262A" w:rsidP="0060262A">
      <w:pPr>
        <w:bidi/>
        <w:jc w:val="center"/>
        <w:rPr>
          <w:rFonts w:cs="David" w:hint="cs"/>
          <w:b/>
          <w:bCs/>
          <w:u w:val="single"/>
          <w:rtl/>
        </w:rPr>
      </w:pPr>
      <w:r w:rsidRPr="0060262A">
        <w:rPr>
          <w:rFonts w:cs="David" w:hint="cs"/>
          <w:b/>
          <w:bCs/>
          <w:u w:val="single"/>
          <w:rtl/>
        </w:rPr>
        <w:t xml:space="preserve">יום שלישי כ"ח בסיוון </w:t>
      </w:r>
      <w:proofErr w:type="spellStart"/>
      <w:r w:rsidRPr="0060262A">
        <w:rPr>
          <w:rFonts w:cs="David" w:hint="cs"/>
          <w:b/>
          <w:bCs/>
          <w:u w:val="single"/>
          <w:rtl/>
        </w:rPr>
        <w:t>התשס"ח</w:t>
      </w:r>
      <w:proofErr w:type="spellEnd"/>
      <w:r w:rsidRPr="0060262A">
        <w:rPr>
          <w:rFonts w:cs="David" w:hint="cs"/>
          <w:b/>
          <w:bCs/>
          <w:u w:val="single"/>
          <w:rtl/>
        </w:rPr>
        <w:t xml:space="preserve"> (1 ביולי 2008), שעה 09:30</w:t>
      </w:r>
    </w:p>
    <w:p w14:paraId="57493317" w14:textId="77777777" w:rsidR="0060262A" w:rsidRPr="0060262A" w:rsidRDefault="0060262A" w:rsidP="0060262A">
      <w:pPr>
        <w:bidi/>
        <w:rPr>
          <w:rFonts w:cs="David"/>
          <w:b/>
          <w:bCs/>
          <w:rtl/>
        </w:rPr>
      </w:pPr>
    </w:p>
    <w:p w14:paraId="2E39E2B5" w14:textId="77777777" w:rsidR="0060262A" w:rsidRPr="0060262A" w:rsidRDefault="0060262A" w:rsidP="0060262A">
      <w:pPr>
        <w:tabs>
          <w:tab w:val="left" w:pos="1221"/>
        </w:tabs>
        <w:bidi/>
        <w:rPr>
          <w:rFonts w:cs="David" w:hint="cs"/>
          <w:b/>
          <w:bCs/>
          <w:rtl/>
        </w:rPr>
      </w:pPr>
      <w:r w:rsidRPr="0060262A">
        <w:rPr>
          <w:rFonts w:cs="David"/>
          <w:b/>
          <w:bCs/>
          <w:u w:val="single"/>
          <w:rtl/>
        </w:rPr>
        <w:t>סדר היום</w:t>
      </w:r>
      <w:r w:rsidRPr="0060262A">
        <w:rPr>
          <w:rFonts w:cs="David"/>
          <w:rtl/>
        </w:rPr>
        <w:t>:</w:t>
      </w:r>
    </w:p>
    <w:p w14:paraId="7DBAFC10" w14:textId="77777777" w:rsidR="0060262A" w:rsidRPr="0060262A" w:rsidRDefault="0060262A" w:rsidP="0060262A">
      <w:pPr>
        <w:bidi/>
        <w:rPr>
          <w:rFonts w:cs="David" w:hint="cs"/>
          <w:b/>
          <w:bCs/>
          <w:rtl/>
        </w:rPr>
      </w:pPr>
    </w:p>
    <w:p w14:paraId="0964E881" w14:textId="77777777" w:rsidR="0060262A" w:rsidRPr="0060262A" w:rsidRDefault="0060262A" w:rsidP="0060262A">
      <w:pPr>
        <w:numPr>
          <w:ilvl w:val="0"/>
          <w:numId w:val="1"/>
        </w:numPr>
        <w:overflowPunct w:val="0"/>
        <w:autoSpaceDE w:val="0"/>
        <w:autoSpaceDN w:val="0"/>
        <w:bidi/>
        <w:adjustRightInd w:val="0"/>
        <w:ind w:right="0"/>
        <w:jc w:val="both"/>
        <w:textAlignment w:val="baseline"/>
        <w:rPr>
          <w:rFonts w:cs="David" w:hint="cs"/>
        </w:rPr>
      </w:pPr>
      <w:r w:rsidRPr="0060262A">
        <w:rPr>
          <w:rFonts w:cs="David" w:hint="cs"/>
          <w:rtl/>
        </w:rPr>
        <w:t>בקשות חברי הכנסת להקדמת דיון בהצעות חוק.</w:t>
      </w:r>
    </w:p>
    <w:p w14:paraId="7F38458C" w14:textId="77777777" w:rsidR="0060262A" w:rsidRPr="0060262A" w:rsidRDefault="0060262A" w:rsidP="0060262A">
      <w:pPr>
        <w:numPr>
          <w:ilvl w:val="0"/>
          <w:numId w:val="1"/>
        </w:numPr>
        <w:overflowPunct w:val="0"/>
        <w:autoSpaceDE w:val="0"/>
        <w:autoSpaceDN w:val="0"/>
        <w:bidi/>
        <w:adjustRightInd w:val="0"/>
        <w:ind w:right="0"/>
        <w:jc w:val="both"/>
        <w:textAlignment w:val="baseline"/>
        <w:rPr>
          <w:rFonts w:cs="David" w:hint="cs"/>
        </w:rPr>
      </w:pPr>
      <w:r w:rsidRPr="0060262A">
        <w:rPr>
          <w:rFonts w:cs="David" w:hint="cs"/>
          <w:rtl/>
        </w:rPr>
        <w:t>קביעת ועדות לדיון בהצעות חוק.</w:t>
      </w:r>
    </w:p>
    <w:p w14:paraId="2CD0FDE7" w14:textId="77777777" w:rsidR="0060262A" w:rsidRPr="0060262A" w:rsidRDefault="0060262A" w:rsidP="0060262A">
      <w:pPr>
        <w:numPr>
          <w:ilvl w:val="0"/>
          <w:numId w:val="1"/>
        </w:numPr>
        <w:overflowPunct w:val="0"/>
        <w:autoSpaceDE w:val="0"/>
        <w:autoSpaceDN w:val="0"/>
        <w:bidi/>
        <w:adjustRightInd w:val="0"/>
        <w:ind w:right="0"/>
        <w:jc w:val="both"/>
        <w:textAlignment w:val="baseline"/>
        <w:rPr>
          <w:rFonts w:cs="David" w:hint="cs"/>
          <w:rtl/>
        </w:rPr>
      </w:pPr>
      <w:r w:rsidRPr="0060262A">
        <w:rPr>
          <w:rFonts w:cs="David" w:hint="cs"/>
          <w:rtl/>
        </w:rPr>
        <w:t xml:space="preserve">הצעה לסדר היום בנושא:"הצורך בהקמת ועדת חקירה פרלמנטארית בנושא התשתית והתחזוקה של אתר </w:t>
      </w:r>
      <w:proofErr w:type="spellStart"/>
      <w:r w:rsidRPr="0060262A">
        <w:rPr>
          <w:rFonts w:cs="David" w:hint="cs"/>
          <w:rtl/>
        </w:rPr>
        <w:t>הרשב"י</w:t>
      </w:r>
      <w:proofErr w:type="spellEnd"/>
      <w:r w:rsidRPr="0060262A">
        <w:rPr>
          <w:rFonts w:cs="David" w:hint="cs"/>
          <w:rtl/>
        </w:rPr>
        <w:t xml:space="preserve"> </w:t>
      </w:r>
      <w:proofErr w:type="spellStart"/>
      <w:r w:rsidRPr="0060262A">
        <w:rPr>
          <w:rFonts w:cs="David" w:hint="cs"/>
          <w:rtl/>
        </w:rPr>
        <w:t>במירון</w:t>
      </w:r>
      <w:proofErr w:type="spellEnd"/>
      <w:r w:rsidRPr="0060262A">
        <w:rPr>
          <w:rFonts w:cs="David" w:hint="cs"/>
          <w:rtl/>
        </w:rPr>
        <w:t>", הצעת חבר הכנסת גפני.</w:t>
      </w:r>
    </w:p>
    <w:p w14:paraId="68A94C13" w14:textId="77777777" w:rsidR="0060262A" w:rsidRPr="0060262A" w:rsidRDefault="0060262A" w:rsidP="0060262A">
      <w:pPr>
        <w:numPr>
          <w:ilvl w:val="0"/>
          <w:numId w:val="1"/>
        </w:numPr>
        <w:overflowPunct w:val="0"/>
        <w:autoSpaceDE w:val="0"/>
        <w:autoSpaceDN w:val="0"/>
        <w:bidi/>
        <w:adjustRightInd w:val="0"/>
        <w:ind w:right="0"/>
        <w:jc w:val="both"/>
        <w:textAlignment w:val="baseline"/>
        <w:rPr>
          <w:rFonts w:cs="David" w:hint="cs"/>
        </w:rPr>
      </w:pPr>
      <w:r w:rsidRPr="0060262A">
        <w:rPr>
          <w:rFonts w:cs="David" w:hint="cs"/>
          <w:rtl/>
        </w:rPr>
        <w:t>קביעת ועדות לצורך דיווח חצי שנתי של שרי הממשלה לפי סעיף 106(א) לתקנון הכנסת</w:t>
      </w:r>
    </w:p>
    <w:p w14:paraId="41D867D8" w14:textId="77777777" w:rsidR="0060262A" w:rsidRPr="0060262A" w:rsidRDefault="0060262A" w:rsidP="0060262A">
      <w:pPr>
        <w:numPr>
          <w:ilvl w:val="0"/>
          <w:numId w:val="1"/>
        </w:numPr>
        <w:overflowPunct w:val="0"/>
        <w:autoSpaceDE w:val="0"/>
        <w:autoSpaceDN w:val="0"/>
        <w:bidi/>
        <w:adjustRightInd w:val="0"/>
        <w:ind w:right="0"/>
        <w:jc w:val="both"/>
        <w:textAlignment w:val="baseline"/>
        <w:rPr>
          <w:rFonts w:cs="David" w:hint="cs"/>
          <w:rtl/>
        </w:rPr>
      </w:pPr>
      <w:r w:rsidRPr="0060262A">
        <w:rPr>
          <w:rFonts w:cs="David" w:hint="cs"/>
          <w:rtl/>
        </w:rPr>
        <w:t xml:space="preserve">הצעת חברת הכנסת שלי </w:t>
      </w:r>
      <w:proofErr w:type="spellStart"/>
      <w:r w:rsidRPr="0060262A">
        <w:rPr>
          <w:rFonts w:cs="David" w:hint="cs"/>
          <w:rtl/>
        </w:rPr>
        <w:t>יחימוביץ</w:t>
      </w:r>
      <w:proofErr w:type="spellEnd"/>
      <w:r w:rsidRPr="0060262A">
        <w:rPr>
          <w:rFonts w:cs="David" w:hint="cs"/>
          <w:rtl/>
        </w:rPr>
        <w:t xml:space="preserve"> להוספת סעיף 106ד(1) לתקנון הכנסת בדבר הצעות בוועדות הכנסת ללא נוכחות מוזמנים.</w:t>
      </w:r>
    </w:p>
    <w:p w14:paraId="2614955F" w14:textId="77777777" w:rsidR="0060262A" w:rsidRPr="0060262A" w:rsidRDefault="0060262A" w:rsidP="0060262A">
      <w:pPr>
        <w:bidi/>
        <w:rPr>
          <w:rFonts w:cs="David"/>
          <w:rtl/>
        </w:rPr>
      </w:pPr>
    </w:p>
    <w:p w14:paraId="7EB3376C" w14:textId="77777777" w:rsidR="0060262A" w:rsidRPr="0060262A" w:rsidRDefault="0060262A" w:rsidP="0060262A">
      <w:pPr>
        <w:bidi/>
        <w:rPr>
          <w:rFonts w:cs="David"/>
          <w:b/>
          <w:bCs/>
          <w:u w:val="single"/>
          <w:rtl/>
        </w:rPr>
      </w:pPr>
      <w:r w:rsidRPr="0060262A">
        <w:rPr>
          <w:rFonts w:cs="David"/>
          <w:b/>
          <w:bCs/>
          <w:u w:val="single"/>
          <w:rtl/>
        </w:rPr>
        <w:t>נכחו</w:t>
      </w:r>
      <w:r w:rsidRPr="0060262A">
        <w:rPr>
          <w:rFonts w:cs="David"/>
          <w:rtl/>
        </w:rPr>
        <w:t>:</w:t>
      </w:r>
    </w:p>
    <w:p w14:paraId="3C62293D" w14:textId="77777777" w:rsidR="0060262A" w:rsidRPr="0060262A" w:rsidRDefault="0060262A" w:rsidP="0060262A">
      <w:pPr>
        <w:bidi/>
        <w:rPr>
          <w:rFonts w:cs="David"/>
          <w:rtl/>
        </w:rPr>
      </w:pPr>
    </w:p>
    <w:p w14:paraId="1CD4DE82" w14:textId="77777777" w:rsidR="0060262A" w:rsidRPr="0060262A" w:rsidRDefault="0060262A" w:rsidP="0060262A">
      <w:pPr>
        <w:tabs>
          <w:tab w:val="left" w:pos="1788"/>
        </w:tabs>
        <w:bidi/>
        <w:rPr>
          <w:rFonts w:cs="David"/>
          <w:rtl/>
        </w:rPr>
      </w:pPr>
      <w:r w:rsidRPr="0060262A">
        <w:rPr>
          <w:rFonts w:cs="David"/>
          <w:b/>
          <w:bCs/>
          <w:u w:val="single"/>
          <w:rtl/>
        </w:rPr>
        <w:t>חברי הוועדה</w:t>
      </w:r>
      <w:r w:rsidRPr="0060262A">
        <w:rPr>
          <w:rFonts w:cs="David"/>
          <w:rtl/>
        </w:rPr>
        <w:t>:</w:t>
      </w:r>
    </w:p>
    <w:p w14:paraId="2D68D06F" w14:textId="77777777" w:rsidR="0060262A" w:rsidRPr="0060262A" w:rsidRDefault="0060262A" w:rsidP="0060262A">
      <w:pPr>
        <w:bidi/>
        <w:rPr>
          <w:rFonts w:cs="David" w:hint="cs"/>
          <w:rtl/>
        </w:rPr>
      </w:pPr>
      <w:r w:rsidRPr="0060262A">
        <w:rPr>
          <w:rFonts w:cs="David" w:hint="cs"/>
          <w:rtl/>
        </w:rPr>
        <w:t xml:space="preserve">דוד טל </w:t>
      </w:r>
      <w:r w:rsidRPr="0060262A">
        <w:rPr>
          <w:rFonts w:cs="David"/>
          <w:rtl/>
        </w:rPr>
        <w:t>–</w:t>
      </w:r>
      <w:r w:rsidRPr="0060262A">
        <w:rPr>
          <w:rFonts w:cs="David" w:hint="cs"/>
          <w:rtl/>
        </w:rPr>
        <w:t xml:space="preserve"> היו"ר</w:t>
      </w:r>
    </w:p>
    <w:p w14:paraId="2910F670" w14:textId="77777777" w:rsidR="0060262A" w:rsidRPr="0060262A" w:rsidRDefault="0060262A" w:rsidP="0060262A">
      <w:pPr>
        <w:bidi/>
        <w:rPr>
          <w:rFonts w:cs="David" w:hint="cs"/>
          <w:rtl/>
        </w:rPr>
      </w:pPr>
      <w:r w:rsidRPr="0060262A">
        <w:rPr>
          <w:rFonts w:cs="David" w:hint="cs"/>
          <w:rtl/>
        </w:rPr>
        <w:t>אמנון כהו</w:t>
      </w:r>
    </w:p>
    <w:p w14:paraId="0ACADE70" w14:textId="77777777" w:rsidR="0060262A" w:rsidRPr="0060262A" w:rsidRDefault="0060262A" w:rsidP="0060262A">
      <w:pPr>
        <w:bidi/>
        <w:rPr>
          <w:rFonts w:cs="David" w:hint="cs"/>
          <w:rtl/>
        </w:rPr>
      </w:pPr>
      <w:proofErr w:type="spellStart"/>
      <w:r w:rsidRPr="0060262A">
        <w:rPr>
          <w:rFonts w:cs="David" w:hint="cs"/>
          <w:rtl/>
        </w:rPr>
        <w:t>מוחמד</w:t>
      </w:r>
      <w:proofErr w:type="spellEnd"/>
      <w:r w:rsidRPr="0060262A">
        <w:rPr>
          <w:rFonts w:cs="David" w:hint="cs"/>
          <w:rtl/>
        </w:rPr>
        <w:t xml:space="preserve"> ברכה</w:t>
      </w:r>
    </w:p>
    <w:p w14:paraId="23C4278F" w14:textId="77777777" w:rsidR="0060262A" w:rsidRPr="0060262A" w:rsidRDefault="0060262A" w:rsidP="0060262A">
      <w:pPr>
        <w:bidi/>
        <w:rPr>
          <w:rFonts w:cs="David" w:hint="cs"/>
          <w:rtl/>
        </w:rPr>
      </w:pPr>
      <w:r w:rsidRPr="0060262A">
        <w:rPr>
          <w:rFonts w:cs="David" w:hint="cs"/>
          <w:rtl/>
        </w:rPr>
        <w:t xml:space="preserve">זאב </w:t>
      </w:r>
      <w:proofErr w:type="spellStart"/>
      <w:r w:rsidRPr="0060262A">
        <w:rPr>
          <w:rFonts w:cs="David" w:hint="cs"/>
          <w:rtl/>
        </w:rPr>
        <w:t>אלקין</w:t>
      </w:r>
      <w:proofErr w:type="spellEnd"/>
    </w:p>
    <w:p w14:paraId="372E6D9E" w14:textId="77777777" w:rsidR="0060262A" w:rsidRPr="0060262A" w:rsidRDefault="0060262A" w:rsidP="0060262A">
      <w:pPr>
        <w:bidi/>
        <w:rPr>
          <w:rFonts w:cs="David" w:hint="cs"/>
          <w:rtl/>
        </w:rPr>
      </w:pPr>
      <w:proofErr w:type="spellStart"/>
      <w:r w:rsidRPr="0060262A">
        <w:rPr>
          <w:rFonts w:cs="David" w:hint="cs"/>
          <w:rtl/>
        </w:rPr>
        <w:t>נדיה</w:t>
      </w:r>
      <w:proofErr w:type="spellEnd"/>
      <w:r w:rsidRPr="0060262A">
        <w:rPr>
          <w:rFonts w:cs="David" w:hint="cs"/>
          <w:rtl/>
        </w:rPr>
        <w:t xml:space="preserve"> חילו</w:t>
      </w:r>
    </w:p>
    <w:p w14:paraId="0B3029FB" w14:textId="77777777" w:rsidR="0060262A" w:rsidRPr="0060262A" w:rsidRDefault="0060262A" w:rsidP="0060262A">
      <w:pPr>
        <w:bidi/>
        <w:rPr>
          <w:rFonts w:cs="David" w:hint="cs"/>
          <w:rtl/>
        </w:rPr>
      </w:pPr>
      <w:r w:rsidRPr="0060262A">
        <w:rPr>
          <w:rFonts w:cs="David" w:hint="cs"/>
          <w:rtl/>
        </w:rPr>
        <w:t>איתן כבל</w:t>
      </w:r>
    </w:p>
    <w:p w14:paraId="51C74505" w14:textId="77777777" w:rsidR="0060262A" w:rsidRPr="0060262A" w:rsidRDefault="0060262A" w:rsidP="0060262A">
      <w:pPr>
        <w:bidi/>
        <w:rPr>
          <w:rFonts w:cs="David" w:hint="cs"/>
          <w:rtl/>
        </w:rPr>
      </w:pPr>
      <w:r w:rsidRPr="0060262A">
        <w:rPr>
          <w:rFonts w:cs="David" w:hint="cs"/>
          <w:rtl/>
        </w:rPr>
        <w:t>אברהם רביץ</w:t>
      </w:r>
    </w:p>
    <w:p w14:paraId="64AFAB8D" w14:textId="77777777" w:rsidR="0060262A" w:rsidRPr="0060262A" w:rsidRDefault="0060262A" w:rsidP="0060262A">
      <w:pPr>
        <w:bidi/>
        <w:rPr>
          <w:rFonts w:cs="David" w:hint="cs"/>
          <w:rtl/>
        </w:rPr>
      </w:pPr>
      <w:r w:rsidRPr="0060262A">
        <w:rPr>
          <w:rFonts w:cs="David" w:hint="cs"/>
          <w:rtl/>
        </w:rPr>
        <w:t xml:space="preserve">יולי </w:t>
      </w:r>
      <w:proofErr w:type="spellStart"/>
      <w:r w:rsidRPr="0060262A">
        <w:rPr>
          <w:rFonts w:cs="David" w:hint="cs"/>
          <w:rtl/>
        </w:rPr>
        <w:t>אדלשטיין</w:t>
      </w:r>
      <w:proofErr w:type="spellEnd"/>
    </w:p>
    <w:p w14:paraId="42553F27" w14:textId="77777777" w:rsidR="0060262A" w:rsidRPr="0060262A" w:rsidRDefault="0060262A" w:rsidP="0060262A">
      <w:pPr>
        <w:bidi/>
        <w:rPr>
          <w:rFonts w:cs="David" w:hint="cs"/>
          <w:rtl/>
        </w:rPr>
      </w:pPr>
      <w:r w:rsidRPr="0060262A">
        <w:rPr>
          <w:rFonts w:cs="David" w:hint="cs"/>
          <w:rtl/>
        </w:rPr>
        <w:t xml:space="preserve">אבשלום </w:t>
      </w:r>
      <w:proofErr w:type="spellStart"/>
      <w:r w:rsidRPr="0060262A">
        <w:rPr>
          <w:rFonts w:cs="David" w:hint="cs"/>
          <w:rtl/>
        </w:rPr>
        <w:t>וילן</w:t>
      </w:r>
      <w:proofErr w:type="spellEnd"/>
    </w:p>
    <w:p w14:paraId="5B648977" w14:textId="77777777" w:rsidR="0060262A" w:rsidRPr="0060262A" w:rsidRDefault="0060262A" w:rsidP="0060262A">
      <w:pPr>
        <w:bidi/>
        <w:rPr>
          <w:rFonts w:cs="David" w:hint="cs"/>
          <w:rtl/>
        </w:rPr>
      </w:pPr>
      <w:r w:rsidRPr="0060262A">
        <w:rPr>
          <w:rFonts w:cs="David" w:hint="cs"/>
          <w:rtl/>
        </w:rPr>
        <w:t>שלמה מולא</w:t>
      </w:r>
    </w:p>
    <w:p w14:paraId="3AFA9351" w14:textId="77777777" w:rsidR="0060262A" w:rsidRPr="0060262A" w:rsidRDefault="0060262A" w:rsidP="0060262A">
      <w:pPr>
        <w:bidi/>
        <w:rPr>
          <w:rFonts w:cs="David" w:hint="cs"/>
          <w:rtl/>
        </w:rPr>
      </w:pPr>
      <w:r w:rsidRPr="0060262A">
        <w:rPr>
          <w:rFonts w:cs="David" w:hint="cs"/>
          <w:rtl/>
        </w:rPr>
        <w:t xml:space="preserve">מזור </w:t>
      </w:r>
      <w:proofErr w:type="spellStart"/>
      <w:r w:rsidRPr="0060262A">
        <w:rPr>
          <w:rFonts w:cs="David" w:hint="cs"/>
          <w:rtl/>
        </w:rPr>
        <w:t>בהיינה</w:t>
      </w:r>
      <w:proofErr w:type="spellEnd"/>
    </w:p>
    <w:p w14:paraId="39F25248" w14:textId="77777777" w:rsidR="0060262A" w:rsidRPr="0060262A" w:rsidRDefault="0060262A" w:rsidP="0060262A">
      <w:pPr>
        <w:bidi/>
        <w:rPr>
          <w:rFonts w:cs="David" w:hint="cs"/>
          <w:rtl/>
        </w:rPr>
      </w:pPr>
      <w:r w:rsidRPr="0060262A">
        <w:rPr>
          <w:rFonts w:cs="David" w:hint="cs"/>
          <w:rtl/>
        </w:rPr>
        <w:t>צבי הנדל</w:t>
      </w:r>
    </w:p>
    <w:p w14:paraId="204B756A" w14:textId="77777777" w:rsidR="0060262A" w:rsidRPr="0060262A" w:rsidRDefault="0060262A" w:rsidP="0060262A">
      <w:pPr>
        <w:bidi/>
        <w:rPr>
          <w:rFonts w:cs="David" w:hint="cs"/>
          <w:rtl/>
        </w:rPr>
      </w:pPr>
      <w:r w:rsidRPr="0060262A">
        <w:rPr>
          <w:rFonts w:cs="David" w:hint="cs"/>
          <w:rtl/>
        </w:rPr>
        <w:t xml:space="preserve">אלי </w:t>
      </w:r>
      <w:proofErr w:type="spellStart"/>
      <w:r w:rsidRPr="0060262A">
        <w:rPr>
          <w:rFonts w:cs="David" w:hint="cs"/>
          <w:rtl/>
        </w:rPr>
        <w:t>אפללו</w:t>
      </w:r>
      <w:proofErr w:type="spellEnd"/>
    </w:p>
    <w:p w14:paraId="09E43482" w14:textId="77777777" w:rsidR="0060262A" w:rsidRPr="0060262A" w:rsidRDefault="0060262A" w:rsidP="0060262A">
      <w:pPr>
        <w:bidi/>
        <w:rPr>
          <w:rFonts w:cs="David" w:hint="cs"/>
          <w:rtl/>
        </w:rPr>
      </w:pPr>
      <w:r w:rsidRPr="0060262A">
        <w:rPr>
          <w:rFonts w:cs="David" w:hint="cs"/>
          <w:rtl/>
        </w:rPr>
        <w:t>חיים כץ</w:t>
      </w:r>
    </w:p>
    <w:p w14:paraId="12BF2044" w14:textId="77777777" w:rsidR="0060262A" w:rsidRPr="0060262A" w:rsidRDefault="0060262A" w:rsidP="0060262A">
      <w:pPr>
        <w:bidi/>
        <w:rPr>
          <w:rFonts w:cs="David" w:hint="cs"/>
          <w:rtl/>
        </w:rPr>
      </w:pPr>
      <w:proofErr w:type="spellStart"/>
      <w:r w:rsidRPr="0060262A">
        <w:rPr>
          <w:rFonts w:cs="David" w:hint="cs"/>
          <w:rtl/>
        </w:rPr>
        <w:t>אסתרינה</w:t>
      </w:r>
      <w:proofErr w:type="spellEnd"/>
      <w:r w:rsidRPr="0060262A">
        <w:rPr>
          <w:rFonts w:cs="David" w:hint="cs"/>
          <w:rtl/>
        </w:rPr>
        <w:t xml:space="preserve"> </w:t>
      </w:r>
      <w:proofErr w:type="spellStart"/>
      <w:r w:rsidRPr="0060262A">
        <w:rPr>
          <w:rFonts w:cs="David" w:hint="cs"/>
          <w:rtl/>
        </w:rPr>
        <w:t>טרטמן</w:t>
      </w:r>
      <w:proofErr w:type="spellEnd"/>
    </w:p>
    <w:p w14:paraId="49459DA7" w14:textId="77777777" w:rsidR="0060262A" w:rsidRPr="0060262A" w:rsidRDefault="0060262A" w:rsidP="0060262A">
      <w:pPr>
        <w:bidi/>
        <w:rPr>
          <w:rFonts w:cs="David" w:hint="cs"/>
          <w:rtl/>
        </w:rPr>
      </w:pPr>
      <w:r w:rsidRPr="0060262A">
        <w:rPr>
          <w:rFonts w:cs="David" w:hint="cs"/>
          <w:rtl/>
        </w:rPr>
        <w:t>גדעון סער</w:t>
      </w:r>
    </w:p>
    <w:p w14:paraId="0EBDFE6A" w14:textId="77777777" w:rsidR="0060262A" w:rsidRPr="0060262A" w:rsidRDefault="0060262A" w:rsidP="0060262A">
      <w:pPr>
        <w:bidi/>
        <w:rPr>
          <w:rFonts w:cs="David" w:hint="cs"/>
          <w:rtl/>
        </w:rPr>
      </w:pPr>
      <w:r w:rsidRPr="0060262A">
        <w:rPr>
          <w:rFonts w:cs="David" w:hint="cs"/>
          <w:rtl/>
        </w:rPr>
        <w:t>סופה לנדבר</w:t>
      </w:r>
    </w:p>
    <w:p w14:paraId="29D5EDD1" w14:textId="77777777" w:rsidR="0060262A" w:rsidRPr="0060262A" w:rsidRDefault="0060262A" w:rsidP="0060262A">
      <w:pPr>
        <w:bidi/>
        <w:rPr>
          <w:rFonts w:cs="David" w:hint="cs"/>
          <w:rtl/>
        </w:rPr>
      </w:pPr>
      <w:r w:rsidRPr="0060262A">
        <w:rPr>
          <w:rFonts w:cs="David" w:hint="cs"/>
          <w:rtl/>
        </w:rPr>
        <w:t>ליה שמטוב</w:t>
      </w:r>
    </w:p>
    <w:p w14:paraId="0F114571" w14:textId="77777777" w:rsidR="0060262A" w:rsidRPr="0060262A" w:rsidRDefault="0060262A" w:rsidP="0060262A">
      <w:pPr>
        <w:bidi/>
        <w:rPr>
          <w:rFonts w:cs="David" w:hint="cs"/>
          <w:rtl/>
        </w:rPr>
      </w:pPr>
      <w:smartTag w:uri="urn:schemas-microsoft-com:office:smarttags" w:element="PersonName">
        <w:r w:rsidRPr="0060262A">
          <w:rPr>
            <w:rFonts w:cs="David" w:hint="cs"/>
            <w:rtl/>
          </w:rPr>
          <w:t>דוד אזולאי</w:t>
        </w:r>
      </w:smartTag>
    </w:p>
    <w:p w14:paraId="24A1C3B7" w14:textId="77777777" w:rsidR="0060262A" w:rsidRPr="0060262A" w:rsidRDefault="0060262A" w:rsidP="0060262A">
      <w:pPr>
        <w:bidi/>
        <w:rPr>
          <w:rFonts w:cs="David" w:hint="cs"/>
          <w:rtl/>
        </w:rPr>
      </w:pPr>
      <w:r w:rsidRPr="0060262A">
        <w:rPr>
          <w:rFonts w:cs="David" w:hint="cs"/>
          <w:rtl/>
        </w:rPr>
        <w:t xml:space="preserve">יעקב </w:t>
      </w:r>
      <w:proofErr w:type="spellStart"/>
      <w:r w:rsidRPr="0060262A">
        <w:rPr>
          <w:rFonts w:cs="David" w:hint="cs"/>
          <w:rtl/>
        </w:rPr>
        <w:t>מרגי</w:t>
      </w:r>
      <w:proofErr w:type="spellEnd"/>
    </w:p>
    <w:p w14:paraId="6CDDF7C7" w14:textId="77777777" w:rsidR="0060262A" w:rsidRPr="0060262A" w:rsidRDefault="0060262A" w:rsidP="0060262A">
      <w:pPr>
        <w:bidi/>
        <w:rPr>
          <w:rFonts w:cs="David" w:hint="cs"/>
          <w:rtl/>
        </w:rPr>
      </w:pPr>
      <w:r w:rsidRPr="0060262A">
        <w:rPr>
          <w:rFonts w:cs="David" w:hint="cs"/>
          <w:rtl/>
        </w:rPr>
        <w:t>נסים זאב</w:t>
      </w:r>
    </w:p>
    <w:p w14:paraId="1A778541" w14:textId="77777777" w:rsidR="0060262A" w:rsidRPr="0060262A" w:rsidRDefault="0060262A" w:rsidP="0060262A">
      <w:pPr>
        <w:bidi/>
        <w:rPr>
          <w:rFonts w:cs="David" w:hint="cs"/>
          <w:rtl/>
        </w:rPr>
      </w:pPr>
      <w:r w:rsidRPr="0060262A">
        <w:rPr>
          <w:rFonts w:cs="David" w:hint="cs"/>
          <w:rtl/>
        </w:rPr>
        <w:t xml:space="preserve">שלי </w:t>
      </w:r>
      <w:proofErr w:type="spellStart"/>
      <w:r w:rsidRPr="0060262A">
        <w:rPr>
          <w:rFonts w:cs="David" w:hint="cs"/>
          <w:rtl/>
        </w:rPr>
        <w:t>יחימוביץ</w:t>
      </w:r>
      <w:proofErr w:type="spellEnd"/>
    </w:p>
    <w:p w14:paraId="763FE11B" w14:textId="77777777" w:rsidR="0060262A" w:rsidRPr="0060262A" w:rsidRDefault="0060262A" w:rsidP="0060262A">
      <w:pPr>
        <w:bidi/>
        <w:rPr>
          <w:rFonts w:cs="David" w:hint="cs"/>
          <w:rtl/>
        </w:rPr>
      </w:pPr>
      <w:r w:rsidRPr="0060262A">
        <w:rPr>
          <w:rFonts w:cs="David" w:hint="cs"/>
          <w:rtl/>
        </w:rPr>
        <w:t xml:space="preserve">משה </w:t>
      </w:r>
      <w:proofErr w:type="spellStart"/>
      <w:r w:rsidRPr="0060262A">
        <w:rPr>
          <w:rFonts w:cs="David" w:hint="cs"/>
          <w:rtl/>
        </w:rPr>
        <w:t>שרוני</w:t>
      </w:r>
      <w:proofErr w:type="spellEnd"/>
    </w:p>
    <w:p w14:paraId="0BABC87D" w14:textId="77777777" w:rsidR="0060262A" w:rsidRPr="0060262A" w:rsidRDefault="0060262A" w:rsidP="0060262A">
      <w:pPr>
        <w:bidi/>
        <w:rPr>
          <w:rFonts w:cs="David" w:hint="cs"/>
          <w:rtl/>
        </w:rPr>
      </w:pPr>
      <w:r w:rsidRPr="0060262A">
        <w:rPr>
          <w:rFonts w:cs="David" w:hint="cs"/>
          <w:rtl/>
        </w:rPr>
        <w:t>יצחק גלנטי</w:t>
      </w:r>
    </w:p>
    <w:p w14:paraId="58372AAA" w14:textId="77777777" w:rsidR="0060262A" w:rsidRPr="0060262A" w:rsidRDefault="0060262A" w:rsidP="0060262A">
      <w:pPr>
        <w:bidi/>
        <w:rPr>
          <w:rFonts w:cs="David" w:hint="cs"/>
          <w:rtl/>
        </w:rPr>
      </w:pPr>
      <w:r w:rsidRPr="0060262A">
        <w:rPr>
          <w:rFonts w:cs="David" w:hint="cs"/>
          <w:rtl/>
        </w:rPr>
        <w:t xml:space="preserve">יורם </w:t>
      </w:r>
      <w:proofErr w:type="spellStart"/>
      <w:r w:rsidRPr="0060262A">
        <w:rPr>
          <w:rFonts w:cs="David" w:hint="cs"/>
          <w:rtl/>
        </w:rPr>
        <w:t>מרציאנו</w:t>
      </w:r>
      <w:proofErr w:type="spellEnd"/>
    </w:p>
    <w:p w14:paraId="576CB1FE" w14:textId="77777777" w:rsidR="0060262A" w:rsidRPr="0060262A" w:rsidRDefault="0060262A" w:rsidP="0060262A">
      <w:pPr>
        <w:bidi/>
        <w:rPr>
          <w:rFonts w:cs="David" w:hint="cs"/>
          <w:rtl/>
        </w:rPr>
      </w:pPr>
      <w:smartTag w:uri="urn:schemas-microsoft-com:office:smarttags" w:element="PersonName">
        <w:r w:rsidRPr="0060262A">
          <w:rPr>
            <w:rFonts w:cs="David" w:hint="cs"/>
            <w:rtl/>
          </w:rPr>
          <w:t>משה גפני</w:t>
        </w:r>
      </w:smartTag>
    </w:p>
    <w:p w14:paraId="7FF54F3C" w14:textId="77777777" w:rsidR="0060262A" w:rsidRPr="0060262A" w:rsidRDefault="0060262A" w:rsidP="0060262A">
      <w:pPr>
        <w:bidi/>
        <w:rPr>
          <w:rFonts w:cs="David" w:hint="cs"/>
          <w:rtl/>
        </w:rPr>
      </w:pPr>
      <w:proofErr w:type="spellStart"/>
      <w:r w:rsidRPr="0060262A">
        <w:rPr>
          <w:rFonts w:cs="David" w:hint="cs"/>
          <w:rtl/>
        </w:rPr>
        <w:t>רוברט</w:t>
      </w:r>
      <w:proofErr w:type="spellEnd"/>
      <w:r w:rsidRPr="0060262A">
        <w:rPr>
          <w:rFonts w:cs="David" w:hint="cs"/>
          <w:rtl/>
        </w:rPr>
        <w:t xml:space="preserve"> </w:t>
      </w:r>
      <w:proofErr w:type="spellStart"/>
      <w:r w:rsidRPr="0060262A">
        <w:rPr>
          <w:rFonts w:cs="David" w:hint="cs"/>
          <w:rtl/>
        </w:rPr>
        <w:t>אילטוב</w:t>
      </w:r>
      <w:proofErr w:type="spellEnd"/>
    </w:p>
    <w:p w14:paraId="00EDBB91" w14:textId="77777777" w:rsidR="0060262A" w:rsidRPr="0060262A" w:rsidRDefault="0060262A" w:rsidP="0060262A">
      <w:pPr>
        <w:bidi/>
        <w:rPr>
          <w:rFonts w:cs="David" w:hint="cs"/>
          <w:rtl/>
        </w:rPr>
      </w:pPr>
    </w:p>
    <w:p w14:paraId="3B416C70" w14:textId="77777777" w:rsidR="0060262A" w:rsidRPr="0060262A" w:rsidRDefault="0060262A" w:rsidP="0060262A">
      <w:pPr>
        <w:tabs>
          <w:tab w:val="left" w:pos="1788"/>
          <w:tab w:val="left" w:pos="3631"/>
        </w:tabs>
        <w:bidi/>
        <w:rPr>
          <w:rFonts w:cs="David" w:hint="cs"/>
          <w:rtl/>
        </w:rPr>
      </w:pPr>
      <w:r w:rsidRPr="0060262A">
        <w:rPr>
          <w:rFonts w:cs="David"/>
          <w:b/>
          <w:bCs/>
          <w:u w:val="single"/>
          <w:rtl/>
        </w:rPr>
        <w:t>מוזמנים</w:t>
      </w:r>
      <w:r w:rsidRPr="0060262A">
        <w:rPr>
          <w:rFonts w:cs="David"/>
          <w:rtl/>
        </w:rPr>
        <w:t>:</w:t>
      </w:r>
    </w:p>
    <w:p w14:paraId="57E9D875" w14:textId="77777777" w:rsidR="0060262A" w:rsidRPr="0060262A" w:rsidRDefault="0060262A" w:rsidP="0060262A">
      <w:pPr>
        <w:bidi/>
        <w:rPr>
          <w:rFonts w:cs="David" w:hint="cs"/>
          <w:rtl/>
        </w:rPr>
      </w:pPr>
      <w:r w:rsidRPr="0060262A">
        <w:rPr>
          <w:rFonts w:cs="David" w:hint="cs"/>
          <w:rtl/>
        </w:rPr>
        <w:t>אמיר בכר</w:t>
      </w:r>
      <w:r w:rsidRPr="0060262A">
        <w:rPr>
          <w:rFonts w:cs="David" w:hint="cs"/>
          <w:rtl/>
        </w:rPr>
        <w:tab/>
      </w:r>
      <w:r w:rsidRPr="0060262A">
        <w:rPr>
          <w:rFonts w:cs="David" w:hint="cs"/>
          <w:rtl/>
        </w:rPr>
        <w:tab/>
        <w:t>- משרד האוצר</w:t>
      </w:r>
    </w:p>
    <w:p w14:paraId="4121E8A8" w14:textId="77777777" w:rsidR="0060262A" w:rsidRPr="0060262A" w:rsidRDefault="0060262A" w:rsidP="0060262A">
      <w:pPr>
        <w:bidi/>
        <w:rPr>
          <w:rFonts w:cs="David"/>
          <w:rtl/>
        </w:rPr>
      </w:pPr>
    </w:p>
    <w:p w14:paraId="4CE73AF0" w14:textId="77777777" w:rsidR="0060262A" w:rsidRPr="0060262A" w:rsidRDefault="0060262A" w:rsidP="0060262A">
      <w:pPr>
        <w:tabs>
          <w:tab w:val="left" w:pos="1930"/>
        </w:tabs>
        <w:bidi/>
        <w:rPr>
          <w:rFonts w:cs="David" w:hint="cs"/>
          <w:rtl/>
        </w:rPr>
      </w:pPr>
      <w:r w:rsidRPr="0060262A">
        <w:rPr>
          <w:rFonts w:cs="David"/>
          <w:b/>
          <w:bCs/>
          <w:u w:val="single"/>
          <w:rtl/>
        </w:rPr>
        <w:t>יוע</w:t>
      </w:r>
      <w:r w:rsidRPr="0060262A">
        <w:rPr>
          <w:rFonts w:cs="David" w:hint="cs"/>
          <w:b/>
          <w:bCs/>
          <w:u w:val="single"/>
          <w:rtl/>
        </w:rPr>
        <w:t>צת</w:t>
      </w:r>
      <w:r w:rsidRPr="0060262A">
        <w:rPr>
          <w:rFonts w:cs="David"/>
          <w:b/>
          <w:bCs/>
          <w:u w:val="single"/>
          <w:rtl/>
        </w:rPr>
        <w:t xml:space="preserve"> משפטי</w:t>
      </w:r>
      <w:r w:rsidRPr="0060262A">
        <w:rPr>
          <w:rFonts w:cs="David" w:hint="cs"/>
          <w:b/>
          <w:bCs/>
          <w:u w:val="single"/>
          <w:rtl/>
        </w:rPr>
        <w:t>ת</w:t>
      </w:r>
      <w:r w:rsidRPr="0060262A">
        <w:rPr>
          <w:rFonts w:cs="David"/>
          <w:rtl/>
        </w:rPr>
        <w:t>:</w:t>
      </w:r>
      <w:r w:rsidRPr="0060262A">
        <w:rPr>
          <w:rFonts w:cs="David" w:hint="cs"/>
          <w:rtl/>
        </w:rPr>
        <w:tab/>
        <w:t xml:space="preserve">ארבל </w:t>
      </w:r>
      <w:proofErr w:type="spellStart"/>
      <w:r w:rsidRPr="0060262A">
        <w:rPr>
          <w:rFonts w:cs="David" w:hint="cs"/>
          <w:rtl/>
        </w:rPr>
        <w:t>אסטרחן</w:t>
      </w:r>
      <w:proofErr w:type="spellEnd"/>
    </w:p>
    <w:p w14:paraId="5DCCF515" w14:textId="77777777" w:rsidR="0060262A" w:rsidRPr="0060262A" w:rsidRDefault="0060262A" w:rsidP="0060262A">
      <w:pPr>
        <w:bidi/>
        <w:rPr>
          <w:rFonts w:cs="David"/>
          <w:rtl/>
        </w:rPr>
      </w:pPr>
    </w:p>
    <w:p w14:paraId="1AE3160D" w14:textId="77777777" w:rsidR="0060262A" w:rsidRPr="0060262A" w:rsidRDefault="0060262A" w:rsidP="0060262A">
      <w:pPr>
        <w:tabs>
          <w:tab w:val="left" w:pos="1930"/>
        </w:tabs>
        <w:bidi/>
        <w:rPr>
          <w:rFonts w:cs="David" w:hint="cs"/>
          <w:b/>
          <w:bCs/>
          <w:rtl/>
        </w:rPr>
      </w:pPr>
      <w:r w:rsidRPr="0060262A">
        <w:rPr>
          <w:rFonts w:cs="David"/>
          <w:b/>
          <w:bCs/>
          <w:u w:val="single"/>
          <w:rtl/>
        </w:rPr>
        <w:t>מנהל/ת הוועדה</w:t>
      </w:r>
      <w:r w:rsidRPr="0060262A">
        <w:rPr>
          <w:rFonts w:cs="David"/>
          <w:rtl/>
        </w:rPr>
        <w:t>:</w:t>
      </w:r>
      <w:r w:rsidRPr="0060262A">
        <w:rPr>
          <w:rFonts w:cs="David" w:hint="cs"/>
          <w:rtl/>
        </w:rPr>
        <w:tab/>
        <w:t>אתי בן יוסף</w:t>
      </w:r>
    </w:p>
    <w:p w14:paraId="14D1A806" w14:textId="77777777" w:rsidR="0060262A" w:rsidRPr="0060262A" w:rsidRDefault="0060262A" w:rsidP="0060262A">
      <w:pPr>
        <w:bidi/>
        <w:rPr>
          <w:rFonts w:cs="David"/>
          <w:rtl/>
        </w:rPr>
      </w:pPr>
    </w:p>
    <w:p w14:paraId="4A27A39A" w14:textId="77777777" w:rsidR="0060262A" w:rsidRPr="0060262A" w:rsidRDefault="0060262A" w:rsidP="0060262A">
      <w:pPr>
        <w:tabs>
          <w:tab w:val="left" w:pos="1930"/>
        </w:tabs>
        <w:bidi/>
        <w:rPr>
          <w:rFonts w:cs="David" w:hint="cs"/>
          <w:rtl/>
        </w:rPr>
      </w:pPr>
      <w:r w:rsidRPr="0060262A">
        <w:rPr>
          <w:rFonts w:cs="David" w:hint="cs"/>
          <w:b/>
          <w:bCs/>
          <w:u w:val="single"/>
          <w:rtl/>
        </w:rPr>
        <w:t>קצרנית פרלמנטרית</w:t>
      </w:r>
      <w:r w:rsidRPr="0060262A">
        <w:rPr>
          <w:rFonts w:cs="David"/>
          <w:rtl/>
        </w:rPr>
        <w:t>:</w:t>
      </w:r>
      <w:r w:rsidRPr="0060262A">
        <w:rPr>
          <w:rFonts w:cs="David" w:hint="cs"/>
          <w:rtl/>
        </w:rPr>
        <w:tab/>
        <w:t xml:space="preserve">איה </w:t>
      </w:r>
      <w:proofErr w:type="spellStart"/>
      <w:r w:rsidRPr="0060262A">
        <w:rPr>
          <w:rFonts w:cs="David" w:hint="cs"/>
          <w:rtl/>
        </w:rPr>
        <w:t>לינצ'בסקי</w:t>
      </w:r>
      <w:proofErr w:type="spellEnd"/>
    </w:p>
    <w:p w14:paraId="6DBC3857" w14:textId="77777777" w:rsidR="0060262A" w:rsidRPr="0060262A" w:rsidRDefault="0060262A" w:rsidP="0060262A">
      <w:pPr>
        <w:bidi/>
        <w:rPr>
          <w:rFonts w:cs="David" w:hint="cs"/>
          <w:b/>
          <w:bCs/>
          <w:rtl/>
        </w:rPr>
      </w:pPr>
    </w:p>
    <w:p w14:paraId="68CA42EF" w14:textId="77777777" w:rsidR="0060262A" w:rsidRPr="0060262A" w:rsidRDefault="0060262A" w:rsidP="0060262A">
      <w:pPr>
        <w:pStyle w:val="Heading5"/>
        <w:jc w:val="left"/>
        <w:rPr>
          <w:rFonts w:hint="cs"/>
          <w:sz w:val="24"/>
          <w:rtl/>
        </w:rPr>
      </w:pPr>
    </w:p>
    <w:p w14:paraId="3276C93B" w14:textId="77777777" w:rsidR="0060262A" w:rsidRPr="0060262A" w:rsidRDefault="0060262A" w:rsidP="0060262A">
      <w:pPr>
        <w:pStyle w:val="Heading5"/>
        <w:jc w:val="left"/>
        <w:rPr>
          <w:sz w:val="24"/>
          <w:rtl/>
        </w:rPr>
      </w:pPr>
      <w:r w:rsidRPr="0060262A">
        <w:rPr>
          <w:sz w:val="24"/>
          <w:rtl/>
        </w:rPr>
        <w:t xml:space="preserve"> </w:t>
      </w:r>
    </w:p>
    <w:p w14:paraId="1212A052" w14:textId="77777777" w:rsidR="0060262A" w:rsidRPr="0060262A" w:rsidRDefault="0060262A" w:rsidP="0060262A">
      <w:pPr>
        <w:bidi/>
        <w:rPr>
          <w:rFonts w:cs="David" w:hint="cs"/>
          <w:rtl/>
        </w:rPr>
      </w:pPr>
    </w:p>
    <w:p w14:paraId="6F9D32FE" w14:textId="77777777" w:rsidR="0060262A" w:rsidRDefault="0060262A" w:rsidP="0060262A">
      <w:pPr>
        <w:bidi/>
        <w:jc w:val="center"/>
        <w:rPr>
          <w:rFonts w:cs="David" w:hint="cs"/>
          <w:b/>
          <w:bCs/>
          <w:rtl/>
        </w:rPr>
      </w:pPr>
    </w:p>
    <w:p w14:paraId="7CBA25DE" w14:textId="77777777" w:rsidR="0060262A" w:rsidRPr="0060262A" w:rsidRDefault="0060262A" w:rsidP="0060262A">
      <w:pPr>
        <w:bidi/>
        <w:jc w:val="center"/>
        <w:rPr>
          <w:rFonts w:cs="David" w:hint="cs"/>
          <w:b/>
          <w:bCs/>
          <w:u w:val="single"/>
          <w:rtl/>
        </w:rPr>
      </w:pPr>
      <w:r w:rsidRPr="0060262A">
        <w:rPr>
          <w:rFonts w:cs="David" w:hint="eastAsia"/>
          <w:b/>
          <w:bCs/>
          <w:u w:val="single"/>
          <w:rtl/>
        </w:rPr>
        <w:t>בקשות</w:t>
      </w:r>
      <w:r w:rsidRPr="0060262A">
        <w:rPr>
          <w:rFonts w:cs="David"/>
          <w:b/>
          <w:bCs/>
          <w:u w:val="single"/>
          <w:rtl/>
        </w:rPr>
        <w:t xml:space="preserve"> </w:t>
      </w:r>
      <w:r w:rsidRPr="0060262A">
        <w:rPr>
          <w:rFonts w:cs="David" w:hint="eastAsia"/>
          <w:b/>
          <w:bCs/>
          <w:u w:val="single"/>
          <w:rtl/>
        </w:rPr>
        <w:t>חברי</w:t>
      </w:r>
      <w:r w:rsidRPr="0060262A">
        <w:rPr>
          <w:rFonts w:cs="David"/>
          <w:b/>
          <w:bCs/>
          <w:u w:val="single"/>
        </w:rPr>
        <w:t xml:space="preserve"> </w:t>
      </w:r>
      <w:r w:rsidRPr="0060262A">
        <w:rPr>
          <w:rFonts w:cs="David"/>
          <w:b/>
          <w:bCs/>
          <w:u w:val="single"/>
          <w:rtl/>
        </w:rPr>
        <w:t>הכנסת להקדמת דיון בהצעות חוק.</w:t>
      </w:r>
    </w:p>
    <w:p w14:paraId="0C4BAF8F" w14:textId="77777777" w:rsidR="0060262A" w:rsidRPr="0060262A" w:rsidRDefault="0060262A" w:rsidP="0060262A">
      <w:pPr>
        <w:bidi/>
        <w:rPr>
          <w:rFonts w:cs="David"/>
          <w:rtl/>
        </w:rPr>
      </w:pPr>
    </w:p>
    <w:p w14:paraId="4E9AC8CE" w14:textId="77777777" w:rsidR="0060262A" w:rsidRDefault="0060262A" w:rsidP="0060262A">
      <w:pPr>
        <w:bidi/>
        <w:rPr>
          <w:rFonts w:cs="David" w:hint="cs"/>
          <w:u w:val="single"/>
          <w:rtl/>
        </w:rPr>
      </w:pPr>
    </w:p>
    <w:p w14:paraId="23166818" w14:textId="77777777" w:rsidR="0060262A" w:rsidRDefault="0060262A" w:rsidP="0060262A">
      <w:pPr>
        <w:bidi/>
        <w:rPr>
          <w:rFonts w:cs="David" w:hint="cs"/>
          <w:u w:val="single"/>
          <w:rtl/>
        </w:rPr>
      </w:pPr>
    </w:p>
    <w:p w14:paraId="2DA431B8" w14:textId="77777777" w:rsidR="0060262A" w:rsidRPr="0060262A" w:rsidRDefault="0060262A" w:rsidP="0060262A">
      <w:pPr>
        <w:bidi/>
        <w:rPr>
          <w:rFonts w:cs="David" w:hint="cs"/>
          <w:rtl/>
        </w:rPr>
      </w:pPr>
      <w:r w:rsidRPr="0060262A">
        <w:rPr>
          <w:rFonts w:cs="David" w:hint="cs"/>
          <w:u w:val="single"/>
          <w:rtl/>
        </w:rPr>
        <w:t>היו"ר דוד טל:</w:t>
      </w:r>
    </w:p>
    <w:p w14:paraId="0F1420E3" w14:textId="77777777" w:rsidR="0060262A" w:rsidRPr="0060262A" w:rsidRDefault="0060262A" w:rsidP="0060262A">
      <w:pPr>
        <w:bidi/>
        <w:rPr>
          <w:rFonts w:cs="David" w:hint="cs"/>
          <w:rtl/>
        </w:rPr>
      </w:pPr>
    </w:p>
    <w:p w14:paraId="123E4B0E" w14:textId="77777777" w:rsidR="0060262A" w:rsidRPr="0060262A" w:rsidRDefault="0060262A" w:rsidP="0060262A">
      <w:pPr>
        <w:bidi/>
        <w:rPr>
          <w:rFonts w:cs="David" w:hint="cs"/>
          <w:rtl/>
        </w:rPr>
      </w:pPr>
      <w:r w:rsidRPr="0060262A">
        <w:rPr>
          <w:rFonts w:cs="David" w:hint="cs"/>
          <w:rtl/>
        </w:rPr>
        <w:tab/>
        <w:t xml:space="preserve">בוקר טוב, אני מתכבד לפתוח את ישיבת ועדת הכנסת, על סדר  היום </w:t>
      </w:r>
      <w:r w:rsidRPr="0060262A">
        <w:rPr>
          <w:rFonts w:cs="David" w:hint="eastAsia"/>
          <w:rtl/>
        </w:rPr>
        <w:t>בקשות</w:t>
      </w:r>
      <w:r w:rsidRPr="0060262A">
        <w:rPr>
          <w:rFonts w:cs="David"/>
          <w:rtl/>
        </w:rPr>
        <w:t xml:space="preserve"> </w:t>
      </w:r>
      <w:r w:rsidRPr="0060262A">
        <w:rPr>
          <w:rFonts w:cs="David" w:hint="eastAsia"/>
          <w:rtl/>
        </w:rPr>
        <w:t>חברי</w:t>
      </w:r>
      <w:r w:rsidRPr="0060262A">
        <w:rPr>
          <w:rFonts w:cs="David"/>
        </w:rPr>
        <w:t xml:space="preserve"> </w:t>
      </w:r>
      <w:r w:rsidRPr="0060262A">
        <w:rPr>
          <w:rFonts w:cs="David"/>
          <w:rtl/>
        </w:rPr>
        <w:t>הכנסת להקדמת דיון בהצעות חוק</w:t>
      </w:r>
      <w:r w:rsidRPr="0060262A">
        <w:rPr>
          <w:rFonts w:cs="David" w:hint="cs"/>
          <w:rtl/>
        </w:rPr>
        <w:t xml:space="preserve"> הבאות</w:t>
      </w:r>
      <w:r w:rsidRPr="0060262A">
        <w:rPr>
          <w:rFonts w:cs="David" w:hint="cs"/>
          <w:b/>
          <w:bCs/>
          <w:rtl/>
        </w:rPr>
        <w:t xml:space="preserve">: הצעת חוק עבודת נשים (תיקון- הארכת חופשת הלידה בגין אשפוז ילד בפגיה), </w:t>
      </w:r>
      <w:proofErr w:type="spellStart"/>
      <w:r w:rsidRPr="0060262A">
        <w:rPr>
          <w:rFonts w:cs="David" w:hint="cs"/>
          <w:b/>
          <w:bCs/>
          <w:rtl/>
        </w:rPr>
        <w:t>התשס"ח</w:t>
      </w:r>
      <w:proofErr w:type="spellEnd"/>
      <w:r w:rsidRPr="0060262A">
        <w:rPr>
          <w:rFonts w:cs="David" w:hint="cs"/>
          <w:b/>
          <w:bCs/>
          <w:rtl/>
        </w:rPr>
        <w:t>-2008, (פ/ 17/3716) של חברת הכנסת ליה שמטוב וקבוצת חברי כנסת.</w:t>
      </w:r>
      <w:r w:rsidRPr="0060262A">
        <w:rPr>
          <w:rFonts w:cs="David" w:hint="cs"/>
          <w:rtl/>
        </w:rPr>
        <w:t xml:space="preserve"> </w:t>
      </w:r>
    </w:p>
    <w:p w14:paraId="7AD22077" w14:textId="77777777" w:rsidR="0060262A" w:rsidRPr="0060262A" w:rsidRDefault="0060262A" w:rsidP="0060262A">
      <w:pPr>
        <w:bidi/>
        <w:rPr>
          <w:rFonts w:cs="David" w:hint="cs"/>
          <w:rtl/>
        </w:rPr>
      </w:pPr>
    </w:p>
    <w:p w14:paraId="6A3460E6" w14:textId="77777777" w:rsidR="0060262A" w:rsidRPr="0060262A" w:rsidRDefault="0060262A" w:rsidP="0060262A">
      <w:pPr>
        <w:bidi/>
        <w:rPr>
          <w:rFonts w:cs="David" w:hint="cs"/>
          <w:rtl/>
        </w:rPr>
      </w:pPr>
      <w:r w:rsidRPr="0060262A">
        <w:rPr>
          <w:rFonts w:cs="David" w:hint="cs"/>
          <w:u w:val="single"/>
          <w:rtl/>
        </w:rPr>
        <w:t>ליה שמטוב:</w:t>
      </w:r>
    </w:p>
    <w:p w14:paraId="76765881" w14:textId="77777777" w:rsidR="0060262A" w:rsidRPr="0060262A" w:rsidRDefault="0060262A" w:rsidP="0060262A">
      <w:pPr>
        <w:bidi/>
        <w:rPr>
          <w:rFonts w:cs="David" w:hint="cs"/>
          <w:rtl/>
        </w:rPr>
      </w:pPr>
    </w:p>
    <w:p w14:paraId="352E3DDB" w14:textId="77777777" w:rsidR="0060262A" w:rsidRPr="0060262A" w:rsidRDefault="0060262A" w:rsidP="0060262A">
      <w:pPr>
        <w:bidi/>
        <w:rPr>
          <w:rFonts w:cs="David" w:hint="cs"/>
          <w:rtl/>
        </w:rPr>
      </w:pPr>
      <w:r w:rsidRPr="0060262A">
        <w:rPr>
          <w:rFonts w:cs="David" w:hint="cs"/>
          <w:rtl/>
        </w:rPr>
        <w:tab/>
        <w:t xml:space="preserve">תודה רבה ליושב ראש ולחברי הוועדה. ההצעה שלי מאד חשובה, להאריך את חופשת הלידה. </w:t>
      </w:r>
    </w:p>
    <w:p w14:paraId="4A07D11A" w14:textId="77777777" w:rsidR="0060262A" w:rsidRPr="0060262A" w:rsidRDefault="0060262A" w:rsidP="0060262A">
      <w:pPr>
        <w:bidi/>
        <w:rPr>
          <w:rFonts w:cs="David" w:hint="cs"/>
          <w:rtl/>
        </w:rPr>
      </w:pPr>
    </w:p>
    <w:p w14:paraId="28EDA46B" w14:textId="77777777" w:rsidR="0060262A" w:rsidRPr="0060262A" w:rsidRDefault="0060262A" w:rsidP="0060262A">
      <w:pPr>
        <w:bidi/>
        <w:rPr>
          <w:rFonts w:cs="David" w:hint="cs"/>
          <w:rtl/>
        </w:rPr>
      </w:pPr>
      <w:r w:rsidRPr="0060262A">
        <w:rPr>
          <w:rFonts w:cs="David" w:hint="cs"/>
          <w:u w:val="single"/>
          <w:rtl/>
        </w:rPr>
        <w:t>היו"ר דוד טל:</w:t>
      </w:r>
    </w:p>
    <w:p w14:paraId="3FC96BC5" w14:textId="77777777" w:rsidR="0060262A" w:rsidRPr="0060262A" w:rsidRDefault="0060262A" w:rsidP="0060262A">
      <w:pPr>
        <w:bidi/>
        <w:rPr>
          <w:rFonts w:cs="David" w:hint="cs"/>
          <w:rtl/>
        </w:rPr>
      </w:pPr>
    </w:p>
    <w:p w14:paraId="2D3848AC" w14:textId="77777777" w:rsidR="0060262A" w:rsidRPr="0060262A" w:rsidRDefault="0060262A" w:rsidP="0060262A">
      <w:pPr>
        <w:bidi/>
        <w:rPr>
          <w:rFonts w:cs="David" w:hint="cs"/>
          <w:rtl/>
        </w:rPr>
      </w:pPr>
      <w:r w:rsidRPr="0060262A">
        <w:rPr>
          <w:rFonts w:cs="David" w:hint="cs"/>
          <w:rtl/>
        </w:rPr>
        <w:tab/>
        <w:t xml:space="preserve">כל ההצעות חשובות, למה זה דחוף עכשיו? </w:t>
      </w:r>
    </w:p>
    <w:p w14:paraId="6348BBBC" w14:textId="77777777" w:rsidR="0060262A" w:rsidRPr="0060262A" w:rsidRDefault="0060262A" w:rsidP="0060262A">
      <w:pPr>
        <w:bidi/>
        <w:rPr>
          <w:rFonts w:cs="David" w:hint="cs"/>
          <w:rtl/>
        </w:rPr>
      </w:pPr>
    </w:p>
    <w:p w14:paraId="7856FF8C" w14:textId="77777777" w:rsidR="0060262A" w:rsidRPr="0060262A" w:rsidRDefault="0060262A" w:rsidP="0060262A">
      <w:pPr>
        <w:bidi/>
        <w:rPr>
          <w:rFonts w:cs="David" w:hint="cs"/>
          <w:rtl/>
        </w:rPr>
      </w:pPr>
      <w:r w:rsidRPr="0060262A">
        <w:rPr>
          <w:rFonts w:cs="David" w:hint="cs"/>
          <w:u w:val="single"/>
          <w:rtl/>
        </w:rPr>
        <w:t>גדעון סער:</w:t>
      </w:r>
    </w:p>
    <w:p w14:paraId="3C969F69" w14:textId="77777777" w:rsidR="0060262A" w:rsidRPr="0060262A" w:rsidRDefault="0060262A" w:rsidP="0060262A">
      <w:pPr>
        <w:bidi/>
        <w:rPr>
          <w:rFonts w:cs="David" w:hint="cs"/>
          <w:rtl/>
        </w:rPr>
      </w:pPr>
    </w:p>
    <w:p w14:paraId="796E5B3A" w14:textId="77777777" w:rsidR="0060262A" w:rsidRPr="0060262A" w:rsidRDefault="0060262A" w:rsidP="0060262A">
      <w:pPr>
        <w:bidi/>
        <w:rPr>
          <w:rFonts w:cs="David" w:hint="cs"/>
          <w:rtl/>
        </w:rPr>
      </w:pPr>
      <w:r w:rsidRPr="0060262A">
        <w:rPr>
          <w:rFonts w:cs="David" w:hint="cs"/>
          <w:rtl/>
        </w:rPr>
        <w:tab/>
        <w:t xml:space="preserve"> כי עכשיו יש רוב.</w:t>
      </w:r>
    </w:p>
    <w:p w14:paraId="19AEC957" w14:textId="77777777" w:rsidR="0060262A" w:rsidRPr="0060262A" w:rsidRDefault="0060262A" w:rsidP="0060262A">
      <w:pPr>
        <w:bidi/>
        <w:rPr>
          <w:rFonts w:cs="David" w:hint="cs"/>
          <w:rtl/>
        </w:rPr>
      </w:pPr>
    </w:p>
    <w:p w14:paraId="616EDF74" w14:textId="77777777" w:rsidR="0060262A" w:rsidRPr="0060262A" w:rsidRDefault="0060262A" w:rsidP="0060262A">
      <w:pPr>
        <w:bidi/>
        <w:rPr>
          <w:rFonts w:cs="David" w:hint="cs"/>
          <w:rtl/>
        </w:rPr>
      </w:pPr>
      <w:r w:rsidRPr="0060262A">
        <w:rPr>
          <w:rFonts w:cs="David" w:hint="cs"/>
          <w:u w:val="single"/>
          <w:rtl/>
        </w:rPr>
        <w:t>היו"ר דוד טל:</w:t>
      </w:r>
    </w:p>
    <w:p w14:paraId="757F3E9A" w14:textId="77777777" w:rsidR="0060262A" w:rsidRPr="0060262A" w:rsidRDefault="0060262A" w:rsidP="0060262A">
      <w:pPr>
        <w:bidi/>
        <w:rPr>
          <w:rFonts w:cs="David" w:hint="cs"/>
          <w:rtl/>
        </w:rPr>
      </w:pPr>
    </w:p>
    <w:p w14:paraId="2D919581" w14:textId="77777777" w:rsidR="0060262A" w:rsidRPr="0060262A" w:rsidRDefault="0060262A" w:rsidP="0060262A">
      <w:pPr>
        <w:bidi/>
        <w:ind w:firstLine="567"/>
        <w:rPr>
          <w:rFonts w:cs="David" w:hint="cs"/>
          <w:rtl/>
        </w:rPr>
      </w:pPr>
      <w:r w:rsidRPr="0060262A">
        <w:rPr>
          <w:rFonts w:cs="David" w:hint="cs"/>
          <w:rtl/>
        </w:rPr>
        <w:t>את יכולה לענות את התשובה הזו ונעבור להצבעה.</w:t>
      </w:r>
    </w:p>
    <w:p w14:paraId="45213D92" w14:textId="77777777" w:rsidR="0060262A" w:rsidRPr="0060262A" w:rsidRDefault="0060262A" w:rsidP="0060262A">
      <w:pPr>
        <w:bidi/>
        <w:rPr>
          <w:rFonts w:cs="David" w:hint="cs"/>
          <w:rtl/>
        </w:rPr>
      </w:pPr>
    </w:p>
    <w:p w14:paraId="2743DD5C" w14:textId="77777777" w:rsidR="0060262A" w:rsidRPr="0060262A" w:rsidRDefault="0060262A" w:rsidP="0060262A">
      <w:pPr>
        <w:bidi/>
        <w:rPr>
          <w:rFonts w:cs="David" w:hint="cs"/>
          <w:rtl/>
        </w:rPr>
      </w:pPr>
      <w:r w:rsidRPr="0060262A">
        <w:rPr>
          <w:rFonts w:cs="David" w:hint="cs"/>
          <w:u w:val="single"/>
          <w:rtl/>
        </w:rPr>
        <w:t>ליה שמטוב:</w:t>
      </w:r>
    </w:p>
    <w:p w14:paraId="718FEBA9" w14:textId="77777777" w:rsidR="0060262A" w:rsidRPr="0060262A" w:rsidRDefault="0060262A" w:rsidP="0060262A">
      <w:pPr>
        <w:bidi/>
        <w:rPr>
          <w:rFonts w:cs="David" w:hint="cs"/>
          <w:rtl/>
        </w:rPr>
      </w:pPr>
    </w:p>
    <w:p w14:paraId="3950990C" w14:textId="77777777" w:rsidR="0060262A" w:rsidRPr="0060262A" w:rsidRDefault="0060262A" w:rsidP="0060262A">
      <w:pPr>
        <w:bidi/>
        <w:rPr>
          <w:rFonts w:cs="David" w:hint="cs"/>
          <w:rtl/>
        </w:rPr>
      </w:pPr>
      <w:r w:rsidRPr="0060262A">
        <w:rPr>
          <w:rFonts w:cs="David" w:hint="cs"/>
          <w:rtl/>
        </w:rPr>
        <w:tab/>
        <w:t xml:space="preserve"> בגלל כל מה שקורה בכנסת. לפי מחקר, 1,500  נשים מאושפזות עולה למדינה 3 מיליון ₪, זה לא תקציבי, אני מבקשת להצביע.</w:t>
      </w:r>
    </w:p>
    <w:p w14:paraId="640C3581" w14:textId="77777777" w:rsidR="0060262A" w:rsidRPr="0060262A" w:rsidRDefault="0060262A" w:rsidP="0060262A">
      <w:pPr>
        <w:bidi/>
        <w:rPr>
          <w:rFonts w:cs="David" w:hint="cs"/>
          <w:rtl/>
        </w:rPr>
      </w:pPr>
    </w:p>
    <w:p w14:paraId="436D6F07" w14:textId="77777777" w:rsidR="0060262A" w:rsidRPr="0060262A" w:rsidRDefault="0060262A" w:rsidP="0060262A">
      <w:pPr>
        <w:bidi/>
        <w:rPr>
          <w:rFonts w:cs="David" w:hint="cs"/>
          <w:u w:val="single"/>
          <w:rtl/>
        </w:rPr>
      </w:pPr>
      <w:r w:rsidRPr="0060262A">
        <w:rPr>
          <w:rFonts w:cs="David" w:hint="cs"/>
          <w:u w:val="single"/>
          <w:rtl/>
        </w:rPr>
        <w:t>היו"ר דוד טל:</w:t>
      </w:r>
    </w:p>
    <w:p w14:paraId="58493F3A" w14:textId="77777777" w:rsidR="0060262A" w:rsidRPr="0060262A" w:rsidRDefault="0060262A" w:rsidP="0060262A">
      <w:pPr>
        <w:bidi/>
        <w:rPr>
          <w:rFonts w:cs="David" w:hint="cs"/>
          <w:rtl/>
        </w:rPr>
      </w:pPr>
    </w:p>
    <w:p w14:paraId="0D0B6C30" w14:textId="77777777" w:rsidR="0060262A" w:rsidRPr="0060262A" w:rsidRDefault="0060262A" w:rsidP="0060262A">
      <w:pPr>
        <w:bidi/>
        <w:rPr>
          <w:rFonts w:cs="David" w:hint="cs"/>
          <w:rtl/>
        </w:rPr>
      </w:pPr>
      <w:r w:rsidRPr="0060262A">
        <w:rPr>
          <w:rFonts w:cs="David" w:hint="cs"/>
          <w:rtl/>
        </w:rPr>
        <w:tab/>
        <w:t xml:space="preserve"> אדוני יושב ראש האופוזיציה רוצה להתייחס?</w:t>
      </w:r>
    </w:p>
    <w:p w14:paraId="0A42384B" w14:textId="77777777" w:rsidR="0060262A" w:rsidRPr="0060262A" w:rsidRDefault="0060262A" w:rsidP="0060262A">
      <w:pPr>
        <w:bidi/>
        <w:rPr>
          <w:rFonts w:cs="David" w:hint="cs"/>
          <w:rtl/>
        </w:rPr>
      </w:pPr>
    </w:p>
    <w:p w14:paraId="29765A55" w14:textId="77777777" w:rsidR="0060262A" w:rsidRPr="0060262A" w:rsidRDefault="0060262A" w:rsidP="0060262A">
      <w:pPr>
        <w:bidi/>
        <w:rPr>
          <w:rFonts w:cs="David" w:hint="cs"/>
          <w:rtl/>
        </w:rPr>
      </w:pPr>
      <w:r w:rsidRPr="0060262A">
        <w:rPr>
          <w:rFonts w:cs="David" w:hint="cs"/>
          <w:u w:val="single"/>
          <w:rtl/>
        </w:rPr>
        <w:t>גדעון סער:</w:t>
      </w:r>
    </w:p>
    <w:p w14:paraId="3C74347D" w14:textId="77777777" w:rsidR="0060262A" w:rsidRPr="0060262A" w:rsidRDefault="0060262A" w:rsidP="0060262A">
      <w:pPr>
        <w:bidi/>
        <w:rPr>
          <w:rFonts w:cs="David" w:hint="cs"/>
          <w:rtl/>
        </w:rPr>
      </w:pPr>
    </w:p>
    <w:p w14:paraId="510E6F6F" w14:textId="77777777" w:rsidR="0060262A" w:rsidRPr="0060262A" w:rsidRDefault="0060262A" w:rsidP="0060262A">
      <w:pPr>
        <w:bidi/>
        <w:rPr>
          <w:rFonts w:cs="David" w:hint="cs"/>
          <w:rtl/>
        </w:rPr>
      </w:pPr>
      <w:r w:rsidRPr="0060262A">
        <w:rPr>
          <w:rFonts w:cs="David" w:hint="cs"/>
          <w:rtl/>
        </w:rPr>
        <w:tab/>
        <w:t xml:space="preserve"> אני בעד.</w:t>
      </w:r>
    </w:p>
    <w:p w14:paraId="31D5CEDD" w14:textId="77777777" w:rsidR="0060262A" w:rsidRPr="0060262A" w:rsidRDefault="0060262A" w:rsidP="0060262A">
      <w:pPr>
        <w:bidi/>
        <w:rPr>
          <w:rFonts w:cs="David" w:hint="cs"/>
          <w:rtl/>
        </w:rPr>
      </w:pPr>
    </w:p>
    <w:p w14:paraId="726DD072" w14:textId="77777777" w:rsidR="0060262A" w:rsidRPr="0060262A" w:rsidRDefault="0060262A" w:rsidP="0060262A">
      <w:pPr>
        <w:bidi/>
        <w:rPr>
          <w:rFonts w:cs="David" w:hint="cs"/>
          <w:rtl/>
        </w:rPr>
      </w:pPr>
      <w:r w:rsidRPr="0060262A">
        <w:rPr>
          <w:rFonts w:cs="David" w:hint="cs"/>
          <w:u w:val="single"/>
          <w:rtl/>
        </w:rPr>
        <w:t>היו"ר דוד טל:</w:t>
      </w:r>
    </w:p>
    <w:p w14:paraId="79E28F49" w14:textId="77777777" w:rsidR="0060262A" w:rsidRPr="0060262A" w:rsidRDefault="0060262A" w:rsidP="0060262A">
      <w:pPr>
        <w:bidi/>
        <w:rPr>
          <w:rFonts w:cs="David" w:hint="cs"/>
          <w:rtl/>
        </w:rPr>
      </w:pPr>
    </w:p>
    <w:p w14:paraId="039FD6B0" w14:textId="77777777" w:rsidR="0060262A" w:rsidRPr="0060262A" w:rsidRDefault="0060262A" w:rsidP="0060262A">
      <w:pPr>
        <w:bidi/>
        <w:rPr>
          <w:rFonts w:cs="David" w:hint="cs"/>
          <w:rtl/>
        </w:rPr>
      </w:pPr>
      <w:r w:rsidRPr="0060262A">
        <w:rPr>
          <w:rFonts w:cs="David" w:hint="cs"/>
          <w:rtl/>
        </w:rPr>
        <w:tab/>
        <w:t>מי בעד פטור מחובת הנחה?</w:t>
      </w:r>
    </w:p>
    <w:p w14:paraId="25FBD875" w14:textId="77777777" w:rsidR="0060262A" w:rsidRPr="0060262A" w:rsidRDefault="0060262A" w:rsidP="0060262A">
      <w:pPr>
        <w:bidi/>
        <w:rPr>
          <w:rFonts w:cs="David" w:hint="cs"/>
          <w:rtl/>
        </w:rPr>
      </w:pPr>
    </w:p>
    <w:p w14:paraId="49ABD506" w14:textId="77777777" w:rsidR="0060262A" w:rsidRPr="0060262A" w:rsidRDefault="0060262A" w:rsidP="0060262A">
      <w:pPr>
        <w:pStyle w:val="Heading8"/>
        <w:rPr>
          <w:rFonts w:hint="cs"/>
          <w:sz w:val="24"/>
          <w:rtl/>
        </w:rPr>
      </w:pPr>
      <w:r w:rsidRPr="0060262A">
        <w:rPr>
          <w:rFonts w:hint="cs"/>
          <w:sz w:val="24"/>
          <w:rtl/>
        </w:rPr>
        <w:t>הצבעה</w:t>
      </w:r>
    </w:p>
    <w:p w14:paraId="60181CD2" w14:textId="77777777" w:rsidR="0060262A" w:rsidRPr="0060262A" w:rsidRDefault="0060262A" w:rsidP="0060262A">
      <w:pPr>
        <w:bidi/>
        <w:jc w:val="center"/>
        <w:rPr>
          <w:rFonts w:cs="David" w:hint="cs"/>
          <w:rtl/>
        </w:rPr>
      </w:pPr>
    </w:p>
    <w:p w14:paraId="181695BC" w14:textId="77777777" w:rsidR="0060262A" w:rsidRPr="0060262A" w:rsidRDefault="0060262A" w:rsidP="0060262A">
      <w:pPr>
        <w:bidi/>
        <w:jc w:val="center"/>
        <w:rPr>
          <w:rFonts w:cs="David" w:hint="cs"/>
          <w:rtl/>
        </w:rPr>
      </w:pPr>
      <w:r w:rsidRPr="0060262A">
        <w:rPr>
          <w:rFonts w:cs="David" w:hint="cs"/>
          <w:rtl/>
        </w:rPr>
        <w:t>בעד-רוב</w:t>
      </w:r>
    </w:p>
    <w:p w14:paraId="357B00EC" w14:textId="77777777" w:rsidR="0060262A" w:rsidRPr="0060262A" w:rsidRDefault="0060262A" w:rsidP="0060262A">
      <w:pPr>
        <w:bidi/>
        <w:jc w:val="center"/>
        <w:rPr>
          <w:rFonts w:cs="David" w:hint="cs"/>
          <w:rtl/>
        </w:rPr>
      </w:pPr>
      <w:r w:rsidRPr="0060262A">
        <w:rPr>
          <w:rFonts w:cs="David" w:hint="cs"/>
          <w:rtl/>
        </w:rPr>
        <w:t>נגד-אין</w:t>
      </w:r>
    </w:p>
    <w:p w14:paraId="4ADF3D58" w14:textId="77777777" w:rsidR="0060262A" w:rsidRPr="0060262A" w:rsidRDefault="0060262A" w:rsidP="0060262A">
      <w:pPr>
        <w:bidi/>
        <w:jc w:val="center"/>
        <w:rPr>
          <w:rFonts w:cs="David" w:hint="cs"/>
          <w:rtl/>
        </w:rPr>
      </w:pPr>
      <w:r w:rsidRPr="0060262A">
        <w:rPr>
          <w:rFonts w:cs="David" w:hint="cs"/>
          <w:rtl/>
        </w:rPr>
        <w:t>נמנעים- אין</w:t>
      </w:r>
    </w:p>
    <w:p w14:paraId="71412A1D" w14:textId="77777777" w:rsidR="0060262A" w:rsidRPr="0060262A" w:rsidRDefault="0060262A" w:rsidP="0060262A">
      <w:pPr>
        <w:bidi/>
        <w:jc w:val="center"/>
        <w:rPr>
          <w:rFonts w:cs="David" w:hint="cs"/>
          <w:rtl/>
        </w:rPr>
      </w:pPr>
    </w:p>
    <w:p w14:paraId="6BF98FDF" w14:textId="77777777" w:rsidR="0060262A" w:rsidRPr="0060262A" w:rsidRDefault="0060262A" w:rsidP="0060262A">
      <w:pPr>
        <w:bidi/>
        <w:jc w:val="center"/>
        <w:rPr>
          <w:rFonts w:cs="David" w:hint="cs"/>
          <w:rtl/>
        </w:rPr>
      </w:pPr>
      <w:r w:rsidRPr="0060262A">
        <w:rPr>
          <w:rFonts w:cs="David" w:hint="cs"/>
          <w:rtl/>
        </w:rPr>
        <w:t>הבקשה אושרה</w:t>
      </w:r>
    </w:p>
    <w:p w14:paraId="6011493C" w14:textId="77777777" w:rsidR="0060262A" w:rsidRPr="0060262A" w:rsidRDefault="0060262A" w:rsidP="0060262A">
      <w:pPr>
        <w:bidi/>
        <w:rPr>
          <w:rFonts w:cs="David" w:hint="cs"/>
          <w:rtl/>
        </w:rPr>
      </w:pPr>
    </w:p>
    <w:p w14:paraId="123359F1" w14:textId="77777777" w:rsidR="0060262A" w:rsidRPr="0060262A" w:rsidRDefault="0060262A" w:rsidP="0060262A">
      <w:pPr>
        <w:bidi/>
        <w:rPr>
          <w:rFonts w:cs="David" w:hint="cs"/>
          <w:rtl/>
        </w:rPr>
      </w:pPr>
    </w:p>
    <w:p w14:paraId="570E2F8B" w14:textId="77777777" w:rsidR="0060262A" w:rsidRPr="0060262A" w:rsidRDefault="0060262A" w:rsidP="0060262A">
      <w:pPr>
        <w:bidi/>
        <w:rPr>
          <w:rFonts w:cs="David" w:hint="cs"/>
          <w:rtl/>
        </w:rPr>
      </w:pPr>
    </w:p>
    <w:p w14:paraId="5642BBCA" w14:textId="77777777" w:rsidR="0060262A" w:rsidRPr="0060262A" w:rsidRDefault="0060262A" w:rsidP="0060262A">
      <w:pPr>
        <w:bidi/>
        <w:rPr>
          <w:rFonts w:cs="David" w:hint="cs"/>
          <w:rtl/>
        </w:rPr>
      </w:pPr>
    </w:p>
    <w:p w14:paraId="592B1B7C" w14:textId="77777777" w:rsidR="0060262A" w:rsidRPr="0060262A" w:rsidRDefault="0060262A" w:rsidP="0060262A">
      <w:pPr>
        <w:bidi/>
        <w:rPr>
          <w:rFonts w:cs="David" w:hint="cs"/>
          <w:rtl/>
        </w:rPr>
      </w:pPr>
      <w:r w:rsidRPr="0060262A">
        <w:rPr>
          <w:rFonts w:cs="David" w:hint="cs"/>
          <w:u w:val="single"/>
          <w:rtl/>
        </w:rPr>
        <w:t>היו"ר דוד טל:</w:t>
      </w:r>
    </w:p>
    <w:p w14:paraId="65CA3B7C" w14:textId="77777777" w:rsidR="0060262A" w:rsidRPr="0060262A" w:rsidRDefault="0060262A" w:rsidP="0060262A">
      <w:pPr>
        <w:bidi/>
        <w:rPr>
          <w:rFonts w:cs="David" w:hint="cs"/>
          <w:rtl/>
        </w:rPr>
      </w:pPr>
    </w:p>
    <w:p w14:paraId="1A590347" w14:textId="77777777" w:rsidR="0060262A" w:rsidRPr="0060262A" w:rsidRDefault="0060262A" w:rsidP="0060262A">
      <w:pPr>
        <w:bidi/>
        <w:ind w:firstLine="567"/>
        <w:rPr>
          <w:rFonts w:cs="David" w:hint="cs"/>
          <w:rtl/>
        </w:rPr>
      </w:pPr>
      <w:r w:rsidRPr="0060262A">
        <w:rPr>
          <w:rFonts w:cs="David" w:hint="cs"/>
          <w:rtl/>
        </w:rPr>
        <w:t>אני מאשר את בקשתה של חברת הכנסת ליה שמטוב. הבקשה הבאה</w:t>
      </w:r>
      <w:r w:rsidRPr="0060262A">
        <w:rPr>
          <w:rFonts w:cs="David" w:hint="cs"/>
          <w:b/>
          <w:bCs/>
          <w:rtl/>
        </w:rPr>
        <w:t xml:space="preserve">, הצעת חוק בינוי ופינוי של אשורי שיקום (כפר שלם), </w:t>
      </w:r>
      <w:proofErr w:type="spellStart"/>
      <w:r w:rsidRPr="0060262A">
        <w:rPr>
          <w:rFonts w:cs="David" w:hint="cs"/>
          <w:b/>
          <w:bCs/>
          <w:rtl/>
        </w:rPr>
        <w:t>התשס"ח</w:t>
      </w:r>
      <w:proofErr w:type="spellEnd"/>
      <w:r w:rsidRPr="0060262A">
        <w:rPr>
          <w:rFonts w:cs="David" w:hint="cs"/>
          <w:b/>
          <w:bCs/>
          <w:rtl/>
        </w:rPr>
        <w:t xml:space="preserve">-2008 (פ/17/3792) של חבר הכנסת דב </w:t>
      </w:r>
      <w:proofErr w:type="spellStart"/>
      <w:r w:rsidRPr="0060262A">
        <w:rPr>
          <w:rFonts w:cs="David" w:hint="cs"/>
          <w:b/>
          <w:bCs/>
          <w:rtl/>
        </w:rPr>
        <w:t>חנין</w:t>
      </w:r>
      <w:proofErr w:type="spellEnd"/>
      <w:r w:rsidRPr="0060262A">
        <w:rPr>
          <w:rFonts w:cs="David" w:hint="cs"/>
          <w:b/>
          <w:bCs/>
          <w:rtl/>
        </w:rPr>
        <w:t xml:space="preserve"> וקבוצת חברי כנסת .</w:t>
      </w:r>
    </w:p>
    <w:p w14:paraId="63DF7E9A" w14:textId="77777777" w:rsidR="0060262A" w:rsidRPr="0060262A" w:rsidRDefault="0060262A" w:rsidP="0060262A">
      <w:pPr>
        <w:bidi/>
        <w:rPr>
          <w:rFonts w:cs="David" w:hint="cs"/>
          <w:rtl/>
        </w:rPr>
      </w:pPr>
    </w:p>
    <w:p w14:paraId="1008C28C" w14:textId="77777777" w:rsidR="0060262A" w:rsidRPr="0060262A" w:rsidRDefault="0060262A" w:rsidP="0060262A">
      <w:pPr>
        <w:bidi/>
        <w:rPr>
          <w:rFonts w:cs="David" w:hint="cs"/>
          <w:rtl/>
        </w:rPr>
      </w:pPr>
      <w:r w:rsidRPr="0060262A">
        <w:rPr>
          <w:rFonts w:cs="David" w:hint="cs"/>
          <w:u w:val="single"/>
          <w:rtl/>
        </w:rPr>
        <w:t xml:space="preserve">דב </w:t>
      </w:r>
      <w:proofErr w:type="spellStart"/>
      <w:r w:rsidRPr="0060262A">
        <w:rPr>
          <w:rFonts w:cs="David" w:hint="cs"/>
          <w:u w:val="single"/>
          <w:rtl/>
        </w:rPr>
        <w:t>חנין</w:t>
      </w:r>
      <w:proofErr w:type="spellEnd"/>
      <w:r w:rsidRPr="0060262A">
        <w:rPr>
          <w:rFonts w:cs="David" w:hint="cs"/>
          <w:u w:val="single"/>
          <w:rtl/>
        </w:rPr>
        <w:t>:</w:t>
      </w:r>
    </w:p>
    <w:p w14:paraId="3B1C3E37" w14:textId="77777777" w:rsidR="0060262A" w:rsidRPr="0060262A" w:rsidRDefault="0060262A" w:rsidP="0060262A">
      <w:pPr>
        <w:bidi/>
        <w:rPr>
          <w:rFonts w:cs="David" w:hint="cs"/>
          <w:rtl/>
        </w:rPr>
      </w:pPr>
    </w:p>
    <w:p w14:paraId="458B9727" w14:textId="77777777" w:rsidR="0060262A" w:rsidRPr="0060262A" w:rsidRDefault="0060262A" w:rsidP="0060262A">
      <w:pPr>
        <w:bidi/>
        <w:rPr>
          <w:rFonts w:cs="David" w:hint="cs"/>
          <w:rtl/>
        </w:rPr>
      </w:pPr>
      <w:r w:rsidRPr="0060262A">
        <w:rPr>
          <w:rFonts w:cs="David" w:hint="cs"/>
          <w:rtl/>
        </w:rPr>
        <w:tab/>
        <w:t xml:space="preserve"> החוק הזה מאד דחוף לעלות בקריאה טרומית מכיוון שמנהל מקרקעי ישראל מנהל מהלך שהמשמעות שלו היא נישול כל תושבי כפר שלם מזכויותיהם, לכן זה מאד דחוף לקריאה טרומית.</w:t>
      </w:r>
    </w:p>
    <w:p w14:paraId="17327E79" w14:textId="77777777" w:rsidR="0060262A" w:rsidRPr="0060262A" w:rsidRDefault="0060262A" w:rsidP="0060262A">
      <w:pPr>
        <w:bidi/>
        <w:rPr>
          <w:rFonts w:cs="David" w:hint="cs"/>
          <w:rtl/>
        </w:rPr>
      </w:pPr>
    </w:p>
    <w:p w14:paraId="072AB07E" w14:textId="77777777" w:rsidR="0060262A" w:rsidRPr="0060262A" w:rsidRDefault="0060262A" w:rsidP="0060262A">
      <w:pPr>
        <w:bidi/>
        <w:rPr>
          <w:rFonts w:cs="David" w:hint="cs"/>
          <w:rtl/>
        </w:rPr>
      </w:pPr>
      <w:r w:rsidRPr="0060262A">
        <w:rPr>
          <w:rFonts w:cs="David" w:hint="cs"/>
          <w:u w:val="single"/>
          <w:rtl/>
        </w:rPr>
        <w:t>היו"ר דוד טל:</w:t>
      </w:r>
    </w:p>
    <w:p w14:paraId="0BC17EA9" w14:textId="77777777" w:rsidR="0060262A" w:rsidRPr="0060262A" w:rsidRDefault="0060262A" w:rsidP="0060262A">
      <w:pPr>
        <w:bidi/>
        <w:rPr>
          <w:rFonts w:cs="David" w:hint="cs"/>
          <w:rtl/>
        </w:rPr>
      </w:pPr>
    </w:p>
    <w:p w14:paraId="1924C54E" w14:textId="77777777" w:rsidR="0060262A" w:rsidRPr="0060262A" w:rsidRDefault="0060262A" w:rsidP="0060262A">
      <w:pPr>
        <w:bidi/>
        <w:rPr>
          <w:rFonts w:cs="David" w:hint="cs"/>
          <w:rtl/>
        </w:rPr>
      </w:pPr>
      <w:r w:rsidRPr="0060262A">
        <w:rPr>
          <w:rFonts w:cs="David" w:hint="cs"/>
          <w:rtl/>
        </w:rPr>
        <w:tab/>
        <w:t>מי בעד פטור מחובת הנחה להצעת החוק?</w:t>
      </w:r>
    </w:p>
    <w:p w14:paraId="32B205BF" w14:textId="77777777" w:rsidR="0060262A" w:rsidRPr="0060262A" w:rsidRDefault="0060262A" w:rsidP="0060262A">
      <w:pPr>
        <w:bidi/>
        <w:rPr>
          <w:rFonts w:cs="David" w:hint="cs"/>
          <w:rtl/>
        </w:rPr>
      </w:pPr>
    </w:p>
    <w:p w14:paraId="72934401" w14:textId="77777777" w:rsidR="0060262A" w:rsidRPr="0060262A" w:rsidRDefault="0060262A" w:rsidP="0060262A">
      <w:pPr>
        <w:bidi/>
        <w:rPr>
          <w:rFonts w:cs="David" w:hint="cs"/>
          <w:rtl/>
        </w:rPr>
      </w:pPr>
    </w:p>
    <w:p w14:paraId="16A4CF7B" w14:textId="77777777" w:rsidR="0060262A" w:rsidRPr="0060262A" w:rsidRDefault="0060262A" w:rsidP="0060262A">
      <w:pPr>
        <w:pStyle w:val="Heading8"/>
        <w:rPr>
          <w:rFonts w:hint="cs"/>
          <w:sz w:val="24"/>
          <w:rtl/>
        </w:rPr>
      </w:pPr>
      <w:r w:rsidRPr="0060262A">
        <w:rPr>
          <w:rFonts w:hint="cs"/>
          <w:sz w:val="24"/>
          <w:rtl/>
        </w:rPr>
        <w:t>הצבעה</w:t>
      </w:r>
    </w:p>
    <w:p w14:paraId="4BB85190" w14:textId="77777777" w:rsidR="0060262A" w:rsidRPr="0060262A" w:rsidRDefault="0060262A" w:rsidP="0060262A">
      <w:pPr>
        <w:bidi/>
        <w:jc w:val="center"/>
        <w:rPr>
          <w:rFonts w:cs="David" w:hint="cs"/>
          <w:rtl/>
        </w:rPr>
      </w:pPr>
    </w:p>
    <w:p w14:paraId="791DDDC5" w14:textId="77777777" w:rsidR="0060262A" w:rsidRPr="0060262A" w:rsidRDefault="0060262A" w:rsidP="0060262A">
      <w:pPr>
        <w:bidi/>
        <w:jc w:val="center"/>
        <w:rPr>
          <w:rFonts w:cs="David" w:hint="cs"/>
          <w:rtl/>
        </w:rPr>
      </w:pPr>
      <w:r w:rsidRPr="0060262A">
        <w:rPr>
          <w:rFonts w:cs="David" w:hint="cs"/>
          <w:rtl/>
        </w:rPr>
        <w:t>בעד-רוב</w:t>
      </w:r>
    </w:p>
    <w:p w14:paraId="09D1D451" w14:textId="77777777" w:rsidR="0060262A" w:rsidRPr="0060262A" w:rsidRDefault="0060262A" w:rsidP="0060262A">
      <w:pPr>
        <w:bidi/>
        <w:jc w:val="center"/>
        <w:rPr>
          <w:rFonts w:cs="David" w:hint="cs"/>
          <w:rtl/>
        </w:rPr>
      </w:pPr>
      <w:r w:rsidRPr="0060262A">
        <w:rPr>
          <w:rFonts w:cs="David" w:hint="cs"/>
          <w:rtl/>
        </w:rPr>
        <w:t>נגד-אין</w:t>
      </w:r>
    </w:p>
    <w:p w14:paraId="51CAE3BE" w14:textId="77777777" w:rsidR="0060262A" w:rsidRPr="0060262A" w:rsidRDefault="0060262A" w:rsidP="0060262A">
      <w:pPr>
        <w:bidi/>
        <w:jc w:val="center"/>
        <w:rPr>
          <w:rFonts w:cs="David" w:hint="cs"/>
          <w:rtl/>
        </w:rPr>
      </w:pPr>
      <w:r w:rsidRPr="0060262A">
        <w:rPr>
          <w:rFonts w:cs="David" w:hint="cs"/>
          <w:rtl/>
        </w:rPr>
        <w:t>נמנעים- אין</w:t>
      </w:r>
    </w:p>
    <w:p w14:paraId="6F8FD254" w14:textId="77777777" w:rsidR="0060262A" w:rsidRPr="0060262A" w:rsidRDefault="0060262A" w:rsidP="0060262A">
      <w:pPr>
        <w:bidi/>
        <w:jc w:val="center"/>
        <w:rPr>
          <w:rFonts w:cs="David" w:hint="cs"/>
          <w:rtl/>
        </w:rPr>
      </w:pPr>
    </w:p>
    <w:p w14:paraId="7B84C657" w14:textId="77777777" w:rsidR="0060262A" w:rsidRPr="0060262A" w:rsidRDefault="0060262A" w:rsidP="0060262A">
      <w:pPr>
        <w:bidi/>
        <w:jc w:val="center"/>
        <w:rPr>
          <w:rFonts w:cs="David" w:hint="cs"/>
          <w:rtl/>
        </w:rPr>
      </w:pPr>
      <w:r w:rsidRPr="0060262A">
        <w:rPr>
          <w:rFonts w:cs="David" w:hint="cs"/>
          <w:rtl/>
        </w:rPr>
        <w:t>הבקשה אושרה</w:t>
      </w:r>
    </w:p>
    <w:p w14:paraId="2FB9F21D" w14:textId="77777777" w:rsidR="0060262A" w:rsidRPr="0060262A" w:rsidRDefault="0060262A" w:rsidP="0060262A">
      <w:pPr>
        <w:bidi/>
        <w:rPr>
          <w:rFonts w:cs="David" w:hint="cs"/>
          <w:rtl/>
        </w:rPr>
      </w:pPr>
    </w:p>
    <w:p w14:paraId="0B8A1BC7" w14:textId="77777777" w:rsidR="0060262A" w:rsidRPr="0060262A" w:rsidRDefault="0060262A" w:rsidP="0060262A">
      <w:pPr>
        <w:bidi/>
        <w:rPr>
          <w:rFonts w:cs="David" w:hint="cs"/>
          <w:rtl/>
        </w:rPr>
      </w:pPr>
    </w:p>
    <w:p w14:paraId="4C586195" w14:textId="77777777" w:rsidR="0060262A" w:rsidRPr="0060262A" w:rsidRDefault="0060262A" w:rsidP="0060262A">
      <w:pPr>
        <w:bidi/>
        <w:rPr>
          <w:rFonts w:cs="David" w:hint="cs"/>
          <w:u w:val="single"/>
          <w:rtl/>
        </w:rPr>
      </w:pPr>
      <w:r w:rsidRPr="0060262A">
        <w:rPr>
          <w:rFonts w:cs="David" w:hint="cs"/>
          <w:u w:val="single"/>
          <w:rtl/>
        </w:rPr>
        <w:t>היו"ר דוד טל:</w:t>
      </w:r>
    </w:p>
    <w:p w14:paraId="75A4651F" w14:textId="77777777" w:rsidR="0060262A" w:rsidRPr="0060262A" w:rsidRDefault="0060262A" w:rsidP="0060262A">
      <w:pPr>
        <w:bidi/>
        <w:rPr>
          <w:rFonts w:cs="David" w:hint="cs"/>
          <w:rtl/>
        </w:rPr>
      </w:pPr>
    </w:p>
    <w:p w14:paraId="3EC847DA" w14:textId="77777777" w:rsidR="0060262A" w:rsidRPr="0060262A" w:rsidRDefault="0060262A" w:rsidP="0060262A">
      <w:pPr>
        <w:bidi/>
        <w:rPr>
          <w:rFonts w:cs="David" w:hint="cs"/>
          <w:b/>
          <w:bCs/>
          <w:rtl/>
        </w:rPr>
      </w:pPr>
      <w:r w:rsidRPr="0060262A">
        <w:rPr>
          <w:rFonts w:cs="David" w:hint="cs"/>
          <w:rtl/>
        </w:rPr>
        <w:tab/>
        <w:t xml:space="preserve">אני מאשר שהצעת החוק של חבר הכנסת גלעד </w:t>
      </w:r>
      <w:proofErr w:type="spellStart"/>
      <w:r w:rsidRPr="0060262A">
        <w:rPr>
          <w:rFonts w:cs="David" w:hint="cs"/>
          <w:rtl/>
        </w:rPr>
        <w:t>ארדן</w:t>
      </w:r>
      <w:proofErr w:type="spellEnd"/>
      <w:r w:rsidRPr="0060262A">
        <w:rPr>
          <w:rFonts w:cs="David" w:hint="cs"/>
          <w:rtl/>
        </w:rPr>
        <w:t xml:space="preserve"> דב </w:t>
      </w:r>
      <w:proofErr w:type="spellStart"/>
      <w:r w:rsidRPr="0060262A">
        <w:rPr>
          <w:rFonts w:cs="David" w:hint="cs"/>
          <w:rtl/>
        </w:rPr>
        <w:t>חנין</w:t>
      </w:r>
      <w:proofErr w:type="spellEnd"/>
      <w:r w:rsidRPr="0060262A">
        <w:rPr>
          <w:rFonts w:cs="David" w:hint="cs"/>
          <w:rtl/>
        </w:rPr>
        <w:t xml:space="preserve"> אושרה וקיבלה פטור מחובת הנחה. הצעת החוק הבאה, </w:t>
      </w:r>
      <w:r w:rsidRPr="0060262A">
        <w:rPr>
          <w:rFonts w:cs="David" w:hint="cs"/>
          <w:b/>
          <w:bCs/>
          <w:rtl/>
        </w:rPr>
        <w:t xml:space="preserve">העלאת שארית יהודי אתיופיה, </w:t>
      </w:r>
      <w:proofErr w:type="spellStart"/>
      <w:r w:rsidRPr="0060262A">
        <w:rPr>
          <w:rFonts w:cs="David" w:hint="cs"/>
          <w:b/>
          <w:bCs/>
          <w:rtl/>
        </w:rPr>
        <w:t>התשס"ח</w:t>
      </w:r>
      <w:proofErr w:type="spellEnd"/>
      <w:r w:rsidRPr="0060262A">
        <w:rPr>
          <w:rFonts w:cs="David" w:hint="cs"/>
          <w:b/>
          <w:bCs/>
          <w:rtl/>
        </w:rPr>
        <w:t xml:space="preserve">-2008 (פ/17/3783), של חבר הכנסת מזור </w:t>
      </w:r>
      <w:proofErr w:type="spellStart"/>
      <w:r w:rsidRPr="0060262A">
        <w:rPr>
          <w:rFonts w:cs="David" w:hint="cs"/>
          <w:b/>
          <w:bCs/>
          <w:rtl/>
        </w:rPr>
        <w:t>בהיינה</w:t>
      </w:r>
      <w:proofErr w:type="spellEnd"/>
      <w:r w:rsidRPr="0060262A">
        <w:rPr>
          <w:rFonts w:cs="David" w:hint="cs"/>
          <w:b/>
          <w:bCs/>
          <w:rtl/>
        </w:rPr>
        <w:t xml:space="preserve">. </w:t>
      </w:r>
    </w:p>
    <w:p w14:paraId="24795E1F" w14:textId="77777777" w:rsidR="0060262A" w:rsidRPr="0060262A" w:rsidRDefault="0060262A" w:rsidP="0060262A">
      <w:pPr>
        <w:bidi/>
        <w:rPr>
          <w:rFonts w:cs="David" w:hint="cs"/>
          <w:rtl/>
        </w:rPr>
      </w:pPr>
    </w:p>
    <w:p w14:paraId="5F1CA2A0" w14:textId="77777777" w:rsidR="0060262A" w:rsidRPr="0060262A" w:rsidRDefault="0060262A" w:rsidP="0060262A">
      <w:pPr>
        <w:bidi/>
        <w:rPr>
          <w:rFonts w:cs="David" w:hint="cs"/>
          <w:u w:val="single"/>
          <w:rtl/>
        </w:rPr>
      </w:pPr>
      <w:r w:rsidRPr="0060262A">
        <w:rPr>
          <w:rFonts w:cs="David" w:hint="cs"/>
          <w:u w:val="single"/>
          <w:rtl/>
        </w:rPr>
        <w:t xml:space="preserve">יעקב </w:t>
      </w:r>
      <w:proofErr w:type="spellStart"/>
      <w:r w:rsidRPr="0060262A">
        <w:rPr>
          <w:rFonts w:cs="David" w:hint="cs"/>
          <w:u w:val="single"/>
          <w:rtl/>
        </w:rPr>
        <w:t>מרגי</w:t>
      </w:r>
      <w:proofErr w:type="spellEnd"/>
      <w:r w:rsidRPr="0060262A">
        <w:rPr>
          <w:rFonts w:cs="David" w:hint="cs"/>
          <w:u w:val="single"/>
          <w:rtl/>
        </w:rPr>
        <w:t>:</w:t>
      </w:r>
    </w:p>
    <w:p w14:paraId="6897CC62" w14:textId="77777777" w:rsidR="0060262A" w:rsidRPr="0060262A" w:rsidRDefault="0060262A" w:rsidP="0060262A">
      <w:pPr>
        <w:bidi/>
        <w:rPr>
          <w:rFonts w:cs="David" w:hint="cs"/>
          <w:rtl/>
        </w:rPr>
      </w:pPr>
    </w:p>
    <w:p w14:paraId="2288B9E6" w14:textId="77777777" w:rsidR="0060262A" w:rsidRPr="0060262A" w:rsidRDefault="0060262A" w:rsidP="0060262A">
      <w:pPr>
        <w:pStyle w:val="BodyText"/>
        <w:rPr>
          <w:rFonts w:hint="cs"/>
          <w:sz w:val="24"/>
          <w:rtl/>
        </w:rPr>
      </w:pPr>
      <w:r w:rsidRPr="0060262A">
        <w:rPr>
          <w:rFonts w:hint="cs"/>
          <w:sz w:val="24"/>
          <w:rtl/>
        </w:rPr>
        <w:tab/>
        <w:t xml:space="preserve"> הצעת החוק הזו חשובה, כי כל יום שהסוגיה הזו לא מסתיימת, המחנות באתיופיה גורמים למחלות ולאובדן חיי אדם, כל יום זה נזק בלתי הפיך לקהילה. זה דיני נפשות. </w:t>
      </w:r>
    </w:p>
    <w:p w14:paraId="72506E6A" w14:textId="77777777" w:rsidR="0060262A" w:rsidRPr="0060262A" w:rsidRDefault="0060262A" w:rsidP="0060262A">
      <w:pPr>
        <w:bidi/>
        <w:rPr>
          <w:rFonts w:cs="David" w:hint="cs"/>
          <w:rtl/>
        </w:rPr>
      </w:pPr>
    </w:p>
    <w:p w14:paraId="12A8CBC0" w14:textId="77777777" w:rsidR="0060262A" w:rsidRPr="0060262A" w:rsidRDefault="0060262A" w:rsidP="0060262A">
      <w:pPr>
        <w:bidi/>
        <w:rPr>
          <w:rFonts w:cs="David" w:hint="cs"/>
          <w:rtl/>
        </w:rPr>
      </w:pPr>
      <w:r w:rsidRPr="0060262A">
        <w:rPr>
          <w:rFonts w:cs="David" w:hint="cs"/>
          <w:u w:val="single"/>
          <w:rtl/>
        </w:rPr>
        <w:t>היו"ר דוד טל:</w:t>
      </w:r>
    </w:p>
    <w:p w14:paraId="709D464F" w14:textId="77777777" w:rsidR="0060262A" w:rsidRPr="0060262A" w:rsidRDefault="0060262A" w:rsidP="0060262A">
      <w:pPr>
        <w:bidi/>
        <w:rPr>
          <w:rFonts w:cs="David" w:hint="cs"/>
          <w:rtl/>
        </w:rPr>
      </w:pPr>
    </w:p>
    <w:p w14:paraId="5C9F426D" w14:textId="77777777" w:rsidR="0060262A" w:rsidRPr="0060262A" w:rsidRDefault="0060262A" w:rsidP="0060262A">
      <w:pPr>
        <w:bidi/>
        <w:rPr>
          <w:rFonts w:cs="David" w:hint="cs"/>
          <w:rtl/>
        </w:rPr>
      </w:pPr>
      <w:r w:rsidRPr="0060262A">
        <w:rPr>
          <w:rFonts w:cs="David" w:hint="cs"/>
          <w:rtl/>
        </w:rPr>
        <w:tab/>
        <w:t>תודה. מי בעד פטור מחובת הנחה להצעת החוק של חבר הכנסת החדש?</w:t>
      </w:r>
    </w:p>
    <w:p w14:paraId="64C44801" w14:textId="77777777" w:rsidR="0060262A" w:rsidRPr="0060262A" w:rsidRDefault="0060262A" w:rsidP="0060262A">
      <w:pPr>
        <w:bidi/>
        <w:rPr>
          <w:rFonts w:cs="David" w:hint="cs"/>
          <w:rtl/>
        </w:rPr>
      </w:pPr>
    </w:p>
    <w:p w14:paraId="590B4A98" w14:textId="77777777" w:rsidR="0060262A" w:rsidRPr="0060262A" w:rsidRDefault="0060262A" w:rsidP="0060262A">
      <w:pPr>
        <w:bidi/>
        <w:rPr>
          <w:rFonts w:cs="David" w:hint="cs"/>
          <w:rtl/>
        </w:rPr>
      </w:pPr>
    </w:p>
    <w:p w14:paraId="21398934" w14:textId="77777777" w:rsidR="0060262A" w:rsidRPr="0060262A" w:rsidRDefault="0060262A" w:rsidP="0060262A">
      <w:pPr>
        <w:pStyle w:val="Heading8"/>
        <w:rPr>
          <w:rFonts w:hint="cs"/>
          <w:sz w:val="24"/>
          <w:rtl/>
        </w:rPr>
      </w:pPr>
      <w:r w:rsidRPr="0060262A">
        <w:rPr>
          <w:rFonts w:hint="cs"/>
          <w:sz w:val="24"/>
          <w:rtl/>
        </w:rPr>
        <w:t>הצבעה</w:t>
      </w:r>
    </w:p>
    <w:p w14:paraId="37515D84" w14:textId="77777777" w:rsidR="0060262A" w:rsidRPr="0060262A" w:rsidRDefault="0060262A" w:rsidP="0060262A">
      <w:pPr>
        <w:bidi/>
        <w:jc w:val="center"/>
        <w:rPr>
          <w:rFonts w:cs="David" w:hint="cs"/>
          <w:rtl/>
        </w:rPr>
      </w:pPr>
    </w:p>
    <w:p w14:paraId="477D71AF" w14:textId="77777777" w:rsidR="0060262A" w:rsidRPr="0060262A" w:rsidRDefault="0060262A" w:rsidP="0060262A">
      <w:pPr>
        <w:bidi/>
        <w:jc w:val="center"/>
        <w:rPr>
          <w:rFonts w:cs="David" w:hint="cs"/>
          <w:rtl/>
        </w:rPr>
      </w:pPr>
      <w:r w:rsidRPr="0060262A">
        <w:rPr>
          <w:rFonts w:cs="David" w:hint="cs"/>
          <w:rtl/>
        </w:rPr>
        <w:t>בעד-רוב</w:t>
      </w:r>
    </w:p>
    <w:p w14:paraId="327F3385" w14:textId="77777777" w:rsidR="0060262A" w:rsidRPr="0060262A" w:rsidRDefault="0060262A" w:rsidP="0060262A">
      <w:pPr>
        <w:bidi/>
        <w:jc w:val="center"/>
        <w:rPr>
          <w:rFonts w:cs="David" w:hint="cs"/>
          <w:rtl/>
        </w:rPr>
      </w:pPr>
      <w:r w:rsidRPr="0060262A">
        <w:rPr>
          <w:rFonts w:cs="David" w:hint="cs"/>
          <w:rtl/>
        </w:rPr>
        <w:t>נגד-אין</w:t>
      </w:r>
    </w:p>
    <w:p w14:paraId="54E85333" w14:textId="77777777" w:rsidR="0060262A" w:rsidRPr="0060262A" w:rsidRDefault="0060262A" w:rsidP="0060262A">
      <w:pPr>
        <w:bidi/>
        <w:jc w:val="center"/>
        <w:rPr>
          <w:rFonts w:cs="David" w:hint="cs"/>
          <w:rtl/>
        </w:rPr>
      </w:pPr>
      <w:r w:rsidRPr="0060262A">
        <w:rPr>
          <w:rFonts w:cs="David" w:hint="cs"/>
          <w:rtl/>
        </w:rPr>
        <w:t>נמנעים- אין</w:t>
      </w:r>
    </w:p>
    <w:p w14:paraId="6FCCBC38" w14:textId="77777777" w:rsidR="0060262A" w:rsidRPr="0060262A" w:rsidRDefault="0060262A" w:rsidP="0060262A">
      <w:pPr>
        <w:bidi/>
        <w:jc w:val="center"/>
        <w:rPr>
          <w:rFonts w:cs="David" w:hint="cs"/>
          <w:rtl/>
        </w:rPr>
      </w:pPr>
    </w:p>
    <w:p w14:paraId="1C5D9161" w14:textId="77777777" w:rsidR="0060262A" w:rsidRPr="0060262A" w:rsidRDefault="0060262A" w:rsidP="0060262A">
      <w:pPr>
        <w:bidi/>
        <w:jc w:val="center"/>
        <w:rPr>
          <w:rFonts w:cs="David" w:hint="cs"/>
          <w:rtl/>
        </w:rPr>
      </w:pPr>
      <w:r w:rsidRPr="0060262A">
        <w:rPr>
          <w:rFonts w:cs="David" w:hint="cs"/>
          <w:rtl/>
        </w:rPr>
        <w:t>הבקשה אושרה</w:t>
      </w:r>
    </w:p>
    <w:p w14:paraId="4C9EF268" w14:textId="77777777" w:rsidR="0060262A" w:rsidRPr="0060262A" w:rsidRDefault="0060262A" w:rsidP="0060262A">
      <w:pPr>
        <w:bidi/>
        <w:rPr>
          <w:rFonts w:cs="David" w:hint="cs"/>
          <w:rtl/>
        </w:rPr>
      </w:pPr>
    </w:p>
    <w:p w14:paraId="08C65427" w14:textId="77777777" w:rsidR="0060262A" w:rsidRDefault="0060262A" w:rsidP="0060262A">
      <w:pPr>
        <w:bidi/>
        <w:rPr>
          <w:rFonts w:cs="David" w:hint="cs"/>
          <w:rtl/>
        </w:rPr>
      </w:pPr>
    </w:p>
    <w:p w14:paraId="3B9723E0" w14:textId="77777777" w:rsidR="0060262A" w:rsidRDefault="0060262A" w:rsidP="0060262A">
      <w:pPr>
        <w:bidi/>
        <w:rPr>
          <w:rFonts w:cs="David" w:hint="cs"/>
          <w:rtl/>
        </w:rPr>
      </w:pPr>
    </w:p>
    <w:p w14:paraId="30481BB2" w14:textId="77777777" w:rsidR="0060262A" w:rsidRDefault="0060262A" w:rsidP="0060262A">
      <w:pPr>
        <w:bidi/>
        <w:rPr>
          <w:rFonts w:cs="David" w:hint="cs"/>
          <w:rtl/>
        </w:rPr>
      </w:pPr>
    </w:p>
    <w:p w14:paraId="595B54E7" w14:textId="77777777" w:rsidR="0060262A" w:rsidRDefault="0060262A" w:rsidP="0060262A">
      <w:pPr>
        <w:bidi/>
        <w:rPr>
          <w:rFonts w:cs="David" w:hint="cs"/>
          <w:rtl/>
        </w:rPr>
      </w:pPr>
    </w:p>
    <w:p w14:paraId="1FD50892" w14:textId="77777777" w:rsidR="0060262A" w:rsidRDefault="0060262A" w:rsidP="0060262A">
      <w:pPr>
        <w:bidi/>
        <w:rPr>
          <w:rFonts w:cs="David" w:hint="cs"/>
          <w:rtl/>
        </w:rPr>
      </w:pPr>
    </w:p>
    <w:p w14:paraId="4AB69D09" w14:textId="77777777" w:rsidR="0060262A" w:rsidRDefault="0060262A" w:rsidP="0060262A">
      <w:pPr>
        <w:bidi/>
        <w:rPr>
          <w:rFonts w:cs="David" w:hint="cs"/>
          <w:rtl/>
        </w:rPr>
      </w:pPr>
    </w:p>
    <w:p w14:paraId="5AB32D7F" w14:textId="77777777" w:rsidR="0060262A" w:rsidRDefault="0060262A" w:rsidP="0060262A">
      <w:pPr>
        <w:bidi/>
        <w:rPr>
          <w:rFonts w:cs="David" w:hint="cs"/>
          <w:rtl/>
        </w:rPr>
      </w:pPr>
    </w:p>
    <w:p w14:paraId="26E54910" w14:textId="77777777" w:rsidR="0060262A" w:rsidRPr="0060262A" w:rsidRDefault="0060262A" w:rsidP="0060262A">
      <w:pPr>
        <w:bidi/>
        <w:rPr>
          <w:rFonts w:cs="David" w:hint="cs"/>
          <w:rtl/>
        </w:rPr>
      </w:pPr>
    </w:p>
    <w:p w14:paraId="4530C22E" w14:textId="77777777" w:rsidR="0060262A" w:rsidRPr="0060262A" w:rsidRDefault="0060262A" w:rsidP="0060262A">
      <w:pPr>
        <w:bidi/>
        <w:rPr>
          <w:rFonts w:cs="David" w:hint="cs"/>
          <w:u w:val="single"/>
          <w:rtl/>
        </w:rPr>
      </w:pPr>
      <w:r w:rsidRPr="0060262A">
        <w:rPr>
          <w:rFonts w:cs="David" w:hint="cs"/>
          <w:u w:val="single"/>
          <w:rtl/>
        </w:rPr>
        <w:t>היו"ר דוד טל:</w:t>
      </w:r>
    </w:p>
    <w:p w14:paraId="7A96309B" w14:textId="77777777" w:rsidR="0060262A" w:rsidRPr="0060262A" w:rsidRDefault="0060262A" w:rsidP="0060262A">
      <w:pPr>
        <w:bidi/>
        <w:rPr>
          <w:rFonts w:cs="David" w:hint="cs"/>
          <w:rtl/>
        </w:rPr>
      </w:pPr>
    </w:p>
    <w:p w14:paraId="6ED3989A" w14:textId="77777777" w:rsidR="0060262A" w:rsidRPr="0060262A" w:rsidRDefault="0060262A" w:rsidP="0060262A">
      <w:pPr>
        <w:bidi/>
        <w:rPr>
          <w:rFonts w:cs="David" w:hint="cs"/>
          <w:rtl/>
        </w:rPr>
      </w:pPr>
      <w:r w:rsidRPr="0060262A">
        <w:rPr>
          <w:rFonts w:cs="David" w:hint="cs"/>
          <w:rtl/>
        </w:rPr>
        <w:tab/>
        <w:t xml:space="preserve"> הצעת החוק קיבלה פטור מחובת הנחה. הצעת החוק הבאה, </w:t>
      </w:r>
      <w:r w:rsidRPr="0060262A">
        <w:rPr>
          <w:rFonts w:cs="David" w:hint="cs"/>
          <w:b/>
          <w:bCs/>
          <w:rtl/>
        </w:rPr>
        <w:t xml:space="preserve">הצעת חוק הבנקאות (שירות ללקוח)(תיקון-הגבלת סכומי עמלות) </w:t>
      </w:r>
      <w:proofErr w:type="spellStart"/>
      <w:r w:rsidRPr="0060262A">
        <w:rPr>
          <w:rFonts w:cs="David" w:hint="cs"/>
          <w:b/>
          <w:bCs/>
          <w:rtl/>
        </w:rPr>
        <w:t>התשס"ח</w:t>
      </w:r>
      <w:proofErr w:type="spellEnd"/>
      <w:r w:rsidRPr="0060262A">
        <w:rPr>
          <w:rFonts w:cs="David" w:hint="cs"/>
          <w:b/>
          <w:bCs/>
          <w:rtl/>
        </w:rPr>
        <w:t>-2008 (פ/17/ 3816), של חבר הכנסת אמנון כהן</w:t>
      </w:r>
      <w:r w:rsidRPr="0060262A">
        <w:rPr>
          <w:rFonts w:cs="David" w:hint="cs"/>
          <w:rtl/>
        </w:rPr>
        <w:t xml:space="preserve">. </w:t>
      </w:r>
    </w:p>
    <w:p w14:paraId="4692342C" w14:textId="77777777" w:rsidR="0060262A" w:rsidRPr="0060262A" w:rsidRDefault="0060262A" w:rsidP="0060262A">
      <w:pPr>
        <w:bidi/>
        <w:rPr>
          <w:rFonts w:cs="David" w:hint="cs"/>
          <w:rtl/>
        </w:rPr>
      </w:pPr>
    </w:p>
    <w:p w14:paraId="71E848EF" w14:textId="77777777" w:rsidR="0060262A" w:rsidRPr="0060262A" w:rsidRDefault="0060262A" w:rsidP="0060262A">
      <w:pPr>
        <w:bidi/>
        <w:ind w:firstLine="567"/>
        <w:rPr>
          <w:rFonts w:cs="David" w:hint="cs"/>
          <w:rtl/>
        </w:rPr>
      </w:pPr>
      <w:r w:rsidRPr="0060262A">
        <w:rPr>
          <w:rFonts w:cs="David" w:hint="cs"/>
          <w:rtl/>
        </w:rPr>
        <w:t>אולי אדוני מוכן למשוך את ההצעה הזו, ההצעה הזו, בניגוד להצעת החוק שאישרנו, שהסמכנו את המפקח על הבנקים לצאת עם רפורמה ולהציג שקיפות, לקדם את הנושא, להוריד עמלות, אולי יהיה אפשר למשוך את הצעת החוק  ולתת הזדמנות למפקח על הבנקים.</w:t>
      </w:r>
    </w:p>
    <w:p w14:paraId="7742E791" w14:textId="77777777" w:rsidR="0060262A" w:rsidRPr="0060262A" w:rsidRDefault="0060262A" w:rsidP="0060262A">
      <w:pPr>
        <w:bidi/>
        <w:ind w:firstLine="567"/>
        <w:rPr>
          <w:rFonts w:cs="David" w:hint="cs"/>
          <w:rtl/>
        </w:rPr>
      </w:pPr>
    </w:p>
    <w:p w14:paraId="5CBA917F" w14:textId="77777777" w:rsidR="0060262A" w:rsidRPr="0060262A" w:rsidRDefault="0060262A" w:rsidP="0060262A">
      <w:pPr>
        <w:bidi/>
        <w:ind w:firstLine="567"/>
        <w:rPr>
          <w:rFonts w:cs="David" w:hint="cs"/>
          <w:rtl/>
        </w:rPr>
      </w:pPr>
      <w:r w:rsidRPr="0060262A">
        <w:rPr>
          <w:rFonts w:cs="David" w:hint="cs"/>
          <w:rtl/>
        </w:rPr>
        <w:t>למען הגילוי הנאות, הוא דיבר אתי אתמול ושכנע אותי, השאלה אם לא נכון למשוך את הצעת החוק כדי לאפשר למפקח על הבנקים לרוץ עם התכנית שהוא תכנן, ואם התכנית לא תעלה יפה תמיד נוכל להביא אותה שוב.</w:t>
      </w:r>
    </w:p>
    <w:p w14:paraId="7C6C9DA9" w14:textId="77777777" w:rsidR="0060262A" w:rsidRPr="0060262A" w:rsidRDefault="0060262A" w:rsidP="0060262A">
      <w:pPr>
        <w:bidi/>
        <w:rPr>
          <w:rFonts w:cs="David" w:hint="cs"/>
          <w:rtl/>
        </w:rPr>
      </w:pPr>
    </w:p>
    <w:p w14:paraId="6DE94524" w14:textId="77777777" w:rsidR="0060262A" w:rsidRPr="0060262A" w:rsidRDefault="0060262A" w:rsidP="0060262A">
      <w:pPr>
        <w:bidi/>
        <w:rPr>
          <w:rFonts w:cs="David" w:hint="cs"/>
          <w:rtl/>
        </w:rPr>
      </w:pPr>
      <w:r w:rsidRPr="0060262A">
        <w:rPr>
          <w:rFonts w:cs="David" w:hint="cs"/>
          <w:u w:val="single"/>
          <w:rtl/>
        </w:rPr>
        <w:t>אמנון כהן:</w:t>
      </w:r>
    </w:p>
    <w:p w14:paraId="290E73E2" w14:textId="77777777" w:rsidR="0060262A" w:rsidRPr="0060262A" w:rsidRDefault="0060262A" w:rsidP="0060262A">
      <w:pPr>
        <w:bidi/>
        <w:rPr>
          <w:rFonts w:cs="David" w:hint="cs"/>
          <w:rtl/>
        </w:rPr>
      </w:pPr>
    </w:p>
    <w:p w14:paraId="2A807E0B" w14:textId="77777777" w:rsidR="0060262A" w:rsidRPr="0060262A" w:rsidRDefault="0060262A" w:rsidP="0060262A">
      <w:pPr>
        <w:bidi/>
        <w:rPr>
          <w:rFonts w:cs="David" w:hint="cs"/>
          <w:rtl/>
        </w:rPr>
      </w:pPr>
      <w:r w:rsidRPr="0060262A">
        <w:rPr>
          <w:rFonts w:cs="David" w:hint="cs"/>
          <w:rtl/>
        </w:rPr>
        <w:tab/>
        <w:t>תודה אדוני היושב ראש. טוב שאמרת את מה שאמרת לפרוטוקול, כבודו היה שותף אתי לקידום הצעת החוק, יחד עם חבר הכנסת חיים כץ, קידמנו הצעת חוק במשך כשמונה שנים לטובת משקי הבית.</w:t>
      </w:r>
    </w:p>
    <w:p w14:paraId="1E7036C7" w14:textId="77777777" w:rsidR="0060262A" w:rsidRPr="0060262A" w:rsidRDefault="0060262A" w:rsidP="0060262A">
      <w:pPr>
        <w:bidi/>
        <w:rPr>
          <w:rFonts w:cs="David" w:hint="cs"/>
          <w:rtl/>
        </w:rPr>
      </w:pPr>
    </w:p>
    <w:p w14:paraId="51F22E68" w14:textId="77777777" w:rsidR="0060262A" w:rsidRPr="0060262A" w:rsidRDefault="0060262A" w:rsidP="0060262A">
      <w:pPr>
        <w:bidi/>
        <w:ind w:firstLine="567"/>
        <w:rPr>
          <w:rFonts w:cs="David" w:hint="cs"/>
          <w:rtl/>
        </w:rPr>
      </w:pPr>
      <w:r w:rsidRPr="0060262A">
        <w:rPr>
          <w:rFonts w:cs="David" w:hint="cs"/>
          <w:rtl/>
        </w:rPr>
        <w:t>דחיפות ההצעה היא כי היום נכנסה הרפורמה לעבודה ואני אומר לך אדוני היושב ראש שהחוק שלי למעשה עוזר לאוכלוסיות החלשות, לקשישים, שיבואו לקבל את הפנסיה שלהם, לא יגבו מהם 7 ₪, אלא רק 1.5 שקל. אני חושב שהאמרה שלנו לא באה לידי ביטוי ברפורמה של המפקח על הבנקים, אני מאוכזב אישית מהעבודה שנעשתה שם, לכן אני חושב שצריכה להיות פה אמרה של הכנסת שאנחנו אל מרוצים מהעבודה שלהם. לקשישים אין אינטרנט והם חייבים להגיע.</w:t>
      </w:r>
    </w:p>
    <w:p w14:paraId="52EB3BE0" w14:textId="77777777" w:rsidR="0060262A" w:rsidRPr="0060262A" w:rsidRDefault="0060262A" w:rsidP="0060262A">
      <w:pPr>
        <w:bidi/>
        <w:rPr>
          <w:rFonts w:cs="David" w:hint="cs"/>
          <w:rtl/>
        </w:rPr>
      </w:pPr>
    </w:p>
    <w:p w14:paraId="2564D007" w14:textId="77777777" w:rsidR="0060262A" w:rsidRPr="0060262A" w:rsidRDefault="0060262A" w:rsidP="0060262A">
      <w:pPr>
        <w:bidi/>
        <w:rPr>
          <w:rFonts w:cs="David" w:hint="cs"/>
          <w:u w:val="single"/>
          <w:rtl/>
        </w:rPr>
      </w:pPr>
      <w:r w:rsidRPr="0060262A">
        <w:rPr>
          <w:rFonts w:cs="David" w:hint="cs"/>
          <w:u w:val="single"/>
          <w:rtl/>
        </w:rPr>
        <w:t>אמיר בכר:</w:t>
      </w:r>
    </w:p>
    <w:p w14:paraId="278D533E" w14:textId="77777777" w:rsidR="0060262A" w:rsidRPr="0060262A" w:rsidRDefault="0060262A" w:rsidP="0060262A">
      <w:pPr>
        <w:bidi/>
        <w:rPr>
          <w:rFonts w:cs="David" w:hint="cs"/>
          <w:rtl/>
        </w:rPr>
      </w:pPr>
    </w:p>
    <w:p w14:paraId="73BF3BED" w14:textId="77777777" w:rsidR="0060262A" w:rsidRPr="0060262A" w:rsidRDefault="0060262A" w:rsidP="0060262A">
      <w:pPr>
        <w:bidi/>
        <w:rPr>
          <w:rFonts w:cs="David" w:hint="cs"/>
          <w:rtl/>
        </w:rPr>
      </w:pPr>
      <w:r w:rsidRPr="0060262A">
        <w:rPr>
          <w:rFonts w:cs="David" w:hint="cs"/>
          <w:rtl/>
        </w:rPr>
        <w:tab/>
        <w:t>כידוע, בשנתיים האחרונות ועדת הכלכלה של הכנסת, בשיתוף כל הגורמים, עבדה קשות ממושכות ובאופן פרטני על רפורמה בעמלות. אחרי שהוועדה עסקה בה, בנק ישראל הכין את עצמו חצי שנה ואחרי כן חצי שנה הבנקים והרפורמה הזו היום יוצאת לדרך.</w:t>
      </w:r>
    </w:p>
    <w:p w14:paraId="0A6ADB1A" w14:textId="77777777" w:rsidR="0060262A" w:rsidRPr="0060262A" w:rsidRDefault="0060262A" w:rsidP="0060262A">
      <w:pPr>
        <w:bidi/>
        <w:rPr>
          <w:rFonts w:cs="David" w:hint="cs"/>
          <w:rtl/>
        </w:rPr>
      </w:pPr>
    </w:p>
    <w:p w14:paraId="40642C6B" w14:textId="77777777" w:rsidR="0060262A" w:rsidRPr="0060262A" w:rsidRDefault="0060262A" w:rsidP="0060262A">
      <w:pPr>
        <w:bidi/>
        <w:rPr>
          <w:rFonts w:cs="David" w:hint="cs"/>
          <w:rtl/>
        </w:rPr>
      </w:pPr>
      <w:r w:rsidRPr="0060262A">
        <w:rPr>
          <w:rFonts w:cs="David" w:hint="cs"/>
          <w:rtl/>
        </w:rPr>
        <w:tab/>
        <w:t>הצעת החוק הזו פירושה לא לתת הזדמנות אפילו מינימאלית לרפורמה כי מדובר פה בפטור מחובת הנחה, כלומר בדחיפות עכשיו, בעצם ההצעה לא נותנת הזדמנות הכי קטנה לרפורמה הזו, כי היא מטילה פיקוח על כל העמלות המרכזיות הרלוונטיות, ולא מדובר פה רק על קשישים אלא על כל העמלות.</w:t>
      </w:r>
    </w:p>
    <w:p w14:paraId="5E08D2A5" w14:textId="77777777" w:rsidR="0060262A" w:rsidRPr="0060262A" w:rsidRDefault="0060262A" w:rsidP="0060262A">
      <w:pPr>
        <w:bidi/>
        <w:rPr>
          <w:rFonts w:cs="David" w:hint="cs"/>
          <w:rtl/>
        </w:rPr>
      </w:pPr>
    </w:p>
    <w:p w14:paraId="1385F29D" w14:textId="77777777" w:rsidR="0060262A" w:rsidRPr="0060262A" w:rsidRDefault="0060262A" w:rsidP="0060262A">
      <w:pPr>
        <w:bidi/>
        <w:rPr>
          <w:rFonts w:cs="David" w:hint="cs"/>
          <w:rtl/>
        </w:rPr>
      </w:pPr>
      <w:r w:rsidRPr="0060262A">
        <w:rPr>
          <w:rFonts w:cs="David" w:hint="cs"/>
          <w:rtl/>
        </w:rPr>
        <w:tab/>
        <w:t>כל הרעיון של ניסיון לתת לתחרות לעשות מהלך הכי קטן ולצאת לדרך היום, אחרי שפישטנו את התעריף ויש סך הכול שתי עמלות בתעריפון היום שרלוונטיות למשקי בית, אז בעצם ההצעה הזו מייתרת את העניין הזה וכל העבודה שנעשתה יורדת לטמיון</w:t>
      </w:r>
    </w:p>
    <w:p w14:paraId="14B92F61" w14:textId="77777777" w:rsidR="0060262A" w:rsidRPr="0060262A" w:rsidRDefault="0060262A" w:rsidP="0060262A">
      <w:pPr>
        <w:bidi/>
        <w:rPr>
          <w:rFonts w:cs="David" w:hint="cs"/>
          <w:rtl/>
        </w:rPr>
      </w:pPr>
    </w:p>
    <w:p w14:paraId="1F5B5483" w14:textId="77777777" w:rsidR="0060262A" w:rsidRPr="0060262A" w:rsidRDefault="0060262A" w:rsidP="0060262A">
      <w:pPr>
        <w:bidi/>
        <w:rPr>
          <w:rFonts w:cs="David" w:hint="cs"/>
          <w:rtl/>
        </w:rPr>
      </w:pPr>
      <w:r w:rsidRPr="0060262A">
        <w:rPr>
          <w:rFonts w:cs="David" w:hint="cs"/>
          <w:u w:val="single"/>
          <w:rtl/>
        </w:rPr>
        <w:t>היו"ר דוד טל:</w:t>
      </w:r>
    </w:p>
    <w:p w14:paraId="0DC5E8E1" w14:textId="77777777" w:rsidR="0060262A" w:rsidRPr="0060262A" w:rsidRDefault="0060262A" w:rsidP="0060262A">
      <w:pPr>
        <w:bidi/>
        <w:rPr>
          <w:rFonts w:cs="David" w:hint="cs"/>
          <w:rtl/>
        </w:rPr>
      </w:pPr>
    </w:p>
    <w:p w14:paraId="7C83B78E" w14:textId="77777777" w:rsidR="0060262A" w:rsidRPr="0060262A" w:rsidRDefault="0060262A" w:rsidP="0060262A">
      <w:pPr>
        <w:bidi/>
        <w:ind w:firstLine="567"/>
        <w:rPr>
          <w:rFonts w:cs="David" w:hint="cs"/>
          <w:rtl/>
        </w:rPr>
      </w:pPr>
      <w:r w:rsidRPr="0060262A">
        <w:rPr>
          <w:rFonts w:cs="David" w:hint="cs"/>
          <w:rtl/>
        </w:rPr>
        <w:t>אמרתי אתמול למפקח על הבנקים, ואמר את זה חבר הכנסת אמנון כהן, שכנראה זה נובע מאי אימון לגבי התכנית שהגשתם, היו לנו ציפיות גדולות ובסוף ראינו שזה לא זה.</w:t>
      </w:r>
    </w:p>
    <w:p w14:paraId="6425CF26" w14:textId="77777777" w:rsidR="0060262A" w:rsidRPr="0060262A" w:rsidRDefault="0060262A" w:rsidP="0060262A">
      <w:pPr>
        <w:bidi/>
        <w:rPr>
          <w:rFonts w:cs="David" w:hint="cs"/>
          <w:rtl/>
        </w:rPr>
      </w:pPr>
    </w:p>
    <w:p w14:paraId="1988DBB8" w14:textId="77777777" w:rsidR="0060262A" w:rsidRPr="0060262A" w:rsidRDefault="0060262A" w:rsidP="0060262A">
      <w:pPr>
        <w:bidi/>
        <w:rPr>
          <w:rFonts w:cs="David" w:hint="cs"/>
          <w:rtl/>
        </w:rPr>
      </w:pPr>
      <w:r w:rsidRPr="0060262A">
        <w:rPr>
          <w:rFonts w:cs="David" w:hint="cs"/>
          <w:u w:val="single"/>
          <w:rtl/>
        </w:rPr>
        <w:t>אמנון כהן:</w:t>
      </w:r>
    </w:p>
    <w:p w14:paraId="3261DF70" w14:textId="77777777" w:rsidR="0060262A" w:rsidRPr="0060262A" w:rsidRDefault="0060262A" w:rsidP="0060262A">
      <w:pPr>
        <w:bidi/>
        <w:rPr>
          <w:rFonts w:cs="David" w:hint="cs"/>
          <w:rtl/>
        </w:rPr>
      </w:pPr>
    </w:p>
    <w:p w14:paraId="6FC58B00" w14:textId="77777777" w:rsidR="0060262A" w:rsidRPr="0060262A" w:rsidRDefault="0060262A" w:rsidP="0060262A">
      <w:pPr>
        <w:bidi/>
        <w:rPr>
          <w:rFonts w:cs="David" w:hint="cs"/>
          <w:rtl/>
        </w:rPr>
      </w:pPr>
      <w:r w:rsidRPr="0060262A">
        <w:rPr>
          <w:rFonts w:cs="David" w:hint="cs"/>
          <w:rtl/>
        </w:rPr>
        <w:tab/>
        <w:t xml:space="preserve"> יש פגיעה במשקי הבית, לאנשים שלא משתמשים באינטרנט וחייבים להגיע לבנק.</w:t>
      </w:r>
    </w:p>
    <w:p w14:paraId="08726B80" w14:textId="77777777" w:rsidR="0060262A" w:rsidRPr="0060262A" w:rsidRDefault="0060262A" w:rsidP="0060262A">
      <w:pPr>
        <w:bidi/>
        <w:rPr>
          <w:rFonts w:cs="David" w:hint="cs"/>
          <w:rtl/>
        </w:rPr>
      </w:pPr>
    </w:p>
    <w:p w14:paraId="2892C194" w14:textId="77777777" w:rsidR="0060262A" w:rsidRPr="0060262A" w:rsidRDefault="0060262A" w:rsidP="0060262A">
      <w:pPr>
        <w:bidi/>
        <w:rPr>
          <w:rFonts w:cs="David" w:hint="cs"/>
          <w:u w:val="single"/>
          <w:rtl/>
        </w:rPr>
      </w:pPr>
      <w:r w:rsidRPr="0060262A">
        <w:rPr>
          <w:rFonts w:cs="David" w:hint="cs"/>
          <w:u w:val="single"/>
          <w:rtl/>
        </w:rPr>
        <w:t>אמיר בכר:</w:t>
      </w:r>
    </w:p>
    <w:p w14:paraId="21190776" w14:textId="77777777" w:rsidR="0060262A" w:rsidRPr="0060262A" w:rsidRDefault="0060262A" w:rsidP="0060262A">
      <w:pPr>
        <w:bidi/>
        <w:rPr>
          <w:rFonts w:cs="David" w:hint="cs"/>
          <w:rtl/>
        </w:rPr>
      </w:pPr>
    </w:p>
    <w:p w14:paraId="583FF249" w14:textId="77777777" w:rsidR="0060262A" w:rsidRPr="0060262A" w:rsidRDefault="0060262A" w:rsidP="0060262A">
      <w:pPr>
        <w:bidi/>
        <w:rPr>
          <w:rFonts w:cs="David" w:hint="cs"/>
          <w:rtl/>
        </w:rPr>
      </w:pPr>
      <w:r w:rsidRPr="0060262A">
        <w:rPr>
          <w:rFonts w:cs="David" w:hint="cs"/>
          <w:rtl/>
        </w:rPr>
        <w:tab/>
        <w:t xml:space="preserve">העובדות אינן נכונות. </w:t>
      </w:r>
    </w:p>
    <w:p w14:paraId="283ED21B" w14:textId="77777777" w:rsidR="0060262A" w:rsidRPr="0060262A" w:rsidRDefault="0060262A" w:rsidP="0060262A">
      <w:pPr>
        <w:bidi/>
        <w:rPr>
          <w:rFonts w:cs="David" w:hint="cs"/>
          <w:rtl/>
        </w:rPr>
      </w:pPr>
    </w:p>
    <w:p w14:paraId="0D0F2BC1" w14:textId="77777777" w:rsidR="0060262A" w:rsidRPr="0060262A" w:rsidRDefault="0060262A" w:rsidP="0060262A">
      <w:pPr>
        <w:bidi/>
        <w:rPr>
          <w:rFonts w:cs="David" w:hint="cs"/>
          <w:u w:val="single"/>
          <w:rtl/>
        </w:rPr>
      </w:pPr>
      <w:r w:rsidRPr="0060262A">
        <w:rPr>
          <w:rFonts w:cs="David" w:hint="cs"/>
          <w:u w:val="single"/>
          <w:rtl/>
        </w:rPr>
        <w:t xml:space="preserve">יעקב </w:t>
      </w:r>
      <w:proofErr w:type="spellStart"/>
      <w:r w:rsidRPr="0060262A">
        <w:rPr>
          <w:rFonts w:cs="David" w:hint="cs"/>
          <w:u w:val="single"/>
          <w:rtl/>
        </w:rPr>
        <w:t>מרגי</w:t>
      </w:r>
      <w:proofErr w:type="spellEnd"/>
      <w:r w:rsidRPr="0060262A">
        <w:rPr>
          <w:rFonts w:cs="David" w:hint="cs"/>
          <w:u w:val="single"/>
          <w:rtl/>
        </w:rPr>
        <w:t>:</w:t>
      </w:r>
    </w:p>
    <w:p w14:paraId="1A0E4BB4" w14:textId="77777777" w:rsidR="0060262A" w:rsidRPr="0060262A" w:rsidRDefault="0060262A" w:rsidP="0060262A">
      <w:pPr>
        <w:bidi/>
        <w:rPr>
          <w:rFonts w:cs="David" w:hint="cs"/>
          <w:rtl/>
        </w:rPr>
      </w:pPr>
    </w:p>
    <w:p w14:paraId="317B01E6" w14:textId="77777777" w:rsidR="0060262A" w:rsidRPr="0060262A" w:rsidRDefault="0060262A" w:rsidP="0060262A">
      <w:pPr>
        <w:bidi/>
        <w:rPr>
          <w:rFonts w:cs="David" w:hint="cs"/>
          <w:rtl/>
        </w:rPr>
      </w:pPr>
      <w:r w:rsidRPr="0060262A">
        <w:rPr>
          <w:rFonts w:cs="David" w:hint="cs"/>
          <w:rtl/>
        </w:rPr>
        <w:tab/>
        <w:t>אני מבקש להיצמד לדחיפות לא למהות.</w:t>
      </w:r>
    </w:p>
    <w:p w14:paraId="57048F4C" w14:textId="77777777" w:rsidR="0060262A" w:rsidRPr="0060262A" w:rsidRDefault="0060262A" w:rsidP="0060262A">
      <w:pPr>
        <w:bidi/>
        <w:rPr>
          <w:rFonts w:cs="David" w:hint="cs"/>
          <w:rtl/>
        </w:rPr>
      </w:pPr>
    </w:p>
    <w:p w14:paraId="64FA4008" w14:textId="77777777" w:rsidR="0060262A" w:rsidRPr="0060262A" w:rsidRDefault="0060262A" w:rsidP="0060262A">
      <w:pPr>
        <w:bidi/>
        <w:rPr>
          <w:rFonts w:cs="David" w:hint="cs"/>
          <w:rtl/>
        </w:rPr>
      </w:pPr>
    </w:p>
    <w:p w14:paraId="6F77628C" w14:textId="77777777" w:rsidR="0060262A" w:rsidRPr="0060262A" w:rsidRDefault="0060262A" w:rsidP="0060262A">
      <w:pPr>
        <w:bidi/>
        <w:rPr>
          <w:rFonts w:cs="David" w:hint="cs"/>
          <w:u w:val="single"/>
          <w:rtl/>
        </w:rPr>
      </w:pPr>
      <w:r w:rsidRPr="0060262A">
        <w:rPr>
          <w:rFonts w:cs="David" w:hint="cs"/>
          <w:u w:val="single"/>
          <w:rtl/>
        </w:rPr>
        <w:t>אמיר בכר:</w:t>
      </w:r>
    </w:p>
    <w:p w14:paraId="520C876D" w14:textId="77777777" w:rsidR="0060262A" w:rsidRPr="0060262A" w:rsidRDefault="0060262A" w:rsidP="0060262A">
      <w:pPr>
        <w:bidi/>
        <w:rPr>
          <w:rFonts w:cs="David" w:hint="cs"/>
          <w:rtl/>
        </w:rPr>
      </w:pPr>
    </w:p>
    <w:p w14:paraId="45B43019" w14:textId="77777777" w:rsidR="0060262A" w:rsidRPr="0060262A" w:rsidRDefault="0060262A" w:rsidP="0060262A">
      <w:pPr>
        <w:bidi/>
        <w:rPr>
          <w:rFonts w:cs="David" w:hint="cs"/>
          <w:rtl/>
        </w:rPr>
      </w:pPr>
      <w:r w:rsidRPr="0060262A">
        <w:rPr>
          <w:rFonts w:cs="David" w:hint="cs"/>
          <w:rtl/>
        </w:rPr>
        <w:tab/>
        <w:t>ברפורמה זה כתוב ובתקנות זה כתוב, אפשר לעיין ולא צריך לשאול אותי בשביל זה.</w:t>
      </w:r>
    </w:p>
    <w:p w14:paraId="2CA5FE35" w14:textId="77777777" w:rsidR="0060262A" w:rsidRPr="0060262A" w:rsidRDefault="0060262A" w:rsidP="0060262A">
      <w:pPr>
        <w:bidi/>
        <w:rPr>
          <w:rFonts w:cs="David" w:hint="cs"/>
          <w:rtl/>
        </w:rPr>
      </w:pPr>
    </w:p>
    <w:p w14:paraId="771609E6" w14:textId="77777777" w:rsidR="0060262A" w:rsidRPr="0060262A" w:rsidRDefault="0060262A" w:rsidP="0060262A">
      <w:pPr>
        <w:bidi/>
        <w:rPr>
          <w:rFonts w:cs="David" w:hint="cs"/>
          <w:u w:val="single"/>
          <w:rtl/>
        </w:rPr>
      </w:pPr>
      <w:r w:rsidRPr="0060262A">
        <w:rPr>
          <w:rFonts w:cs="David" w:hint="cs"/>
          <w:u w:val="single"/>
          <w:rtl/>
        </w:rPr>
        <w:t xml:space="preserve">יעקב </w:t>
      </w:r>
      <w:proofErr w:type="spellStart"/>
      <w:r w:rsidRPr="0060262A">
        <w:rPr>
          <w:rFonts w:cs="David" w:hint="cs"/>
          <w:u w:val="single"/>
          <w:rtl/>
        </w:rPr>
        <w:t>מרגי</w:t>
      </w:r>
      <w:proofErr w:type="spellEnd"/>
      <w:r w:rsidRPr="0060262A">
        <w:rPr>
          <w:rFonts w:cs="David" w:hint="cs"/>
          <w:u w:val="single"/>
          <w:rtl/>
        </w:rPr>
        <w:t>:</w:t>
      </w:r>
    </w:p>
    <w:p w14:paraId="2386A3CF" w14:textId="77777777" w:rsidR="0060262A" w:rsidRPr="0060262A" w:rsidRDefault="0060262A" w:rsidP="0060262A">
      <w:pPr>
        <w:bidi/>
        <w:rPr>
          <w:rFonts w:cs="David" w:hint="cs"/>
          <w:rtl/>
        </w:rPr>
      </w:pPr>
    </w:p>
    <w:p w14:paraId="7F46FB5C" w14:textId="77777777" w:rsidR="0060262A" w:rsidRPr="0060262A" w:rsidRDefault="0060262A" w:rsidP="0060262A">
      <w:pPr>
        <w:bidi/>
        <w:rPr>
          <w:rFonts w:cs="David" w:hint="cs"/>
          <w:rtl/>
        </w:rPr>
      </w:pPr>
      <w:r w:rsidRPr="0060262A">
        <w:rPr>
          <w:rFonts w:cs="David" w:hint="cs"/>
          <w:rtl/>
        </w:rPr>
        <w:tab/>
        <w:t xml:space="preserve">ועדת הכלכלה עבדה קשות המפקח על הבנקים הפעיל את כל כוחו וברוך השם זכינו לחיסכון וירטואלי שבסוף יעלה לנו בהתייקרות של 200% בעמלות מי שמנהל חשבון בנק ועוקב רואה את המגמה. </w:t>
      </w:r>
    </w:p>
    <w:p w14:paraId="6125FD58" w14:textId="77777777" w:rsidR="0060262A" w:rsidRPr="0060262A" w:rsidRDefault="0060262A" w:rsidP="0060262A">
      <w:pPr>
        <w:bidi/>
        <w:rPr>
          <w:rFonts w:cs="David" w:hint="cs"/>
          <w:rtl/>
        </w:rPr>
      </w:pPr>
    </w:p>
    <w:p w14:paraId="0974FBCE" w14:textId="77777777" w:rsidR="0060262A" w:rsidRPr="0060262A" w:rsidRDefault="0060262A" w:rsidP="0060262A">
      <w:pPr>
        <w:bidi/>
        <w:rPr>
          <w:rFonts w:cs="David" w:hint="cs"/>
          <w:rtl/>
        </w:rPr>
      </w:pPr>
      <w:r w:rsidRPr="0060262A">
        <w:rPr>
          <w:rFonts w:cs="David" w:hint="cs"/>
          <w:rtl/>
        </w:rPr>
        <w:tab/>
        <w:t>מה שברור הוא שאין מקום לתת צ'אנס לבחון את הרפורמה, זה ברור מאד שהקשישים נפגעים. יש פגיעה ברורה של הרפורמה שמייקרת את העמלות לקשישים, שהם האוכלוסייה היחידה שלא תוכל לנצל את ההטבה הזו של ערוצים האחרים שלא מול הפקיד, יאלץ אותם לקחת את הקצבאות במכה אחת, להסתובב עם מזומנים.</w:t>
      </w:r>
    </w:p>
    <w:p w14:paraId="67ECB15A" w14:textId="77777777" w:rsidR="0060262A" w:rsidRPr="0060262A" w:rsidRDefault="0060262A" w:rsidP="0060262A">
      <w:pPr>
        <w:bidi/>
        <w:rPr>
          <w:rFonts w:cs="David" w:hint="cs"/>
          <w:rtl/>
        </w:rPr>
      </w:pPr>
    </w:p>
    <w:p w14:paraId="7E5CA747" w14:textId="77777777" w:rsidR="0060262A" w:rsidRPr="0060262A" w:rsidRDefault="0060262A" w:rsidP="0060262A">
      <w:pPr>
        <w:bidi/>
        <w:rPr>
          <w:rFonts w:cs="David" w:hint="cs"/>
          <w:rtl/>
        </w:rPr>
      </w:pPr>
      <w:r w:rsidRPr="0060262A">
        <w:rPr>
          <w:rFonts w:cs="David" w:hint="cs"/>
          <w:rtl/>
        </w:rPr>
        <w:tab/>
        <w:t xml:space="preserve">אני חושב שיש מקום לדחיפות ואין מקום לבחון את הרפורמה, הדברים ברורים ויש מקום לתקן את מה שנעשה.  </w:t>
      </w:r>
    </w:p>
    <w:p w14:paraId="438A49FA" w14:textId="77777777" w:rsidR="0060262A" w:rsidRPr="0060262A" w:rsidRDefault="0060262A" w:rsidP="0060262A">
      <w:pPr>
        <w:bidi/>
        <w:rPr>
          <w:rFonts w:cs="David" w:hint="cs"/>
          <w:rtl/>
        </w:rPr>
      </w:pPr>
    </w:p>
    <w:p w14:paraId="2B44C6FA" w14:textId="77777777" w:rsidR="0060262A" w:rsidRPr="0060262A" w:rsidRDefault="0060262A" w:rsidP="0060262A">
      <w:pPr>
        <w:bidi/>
        <w:rPr>
          <w:rFonts w:cs="David" w:hint="cs"/>
          <w:rtl/>
        </w:rPr>
      </w:pPr>
      <w:r w:rsidRPr="0060262A">
        <w:rPr>
          <w:rFonts w:cs="David" w:hint="cs"/>
          <w:u w:val="single"/>
          <w:rtl/>
        </w:rPr>
        <w:t>היו"ר דוד טל:</w:t>
      </w:r>
    </w:p>
    <w:p w14:paraId="08921F6B" w14:textId="77777777" w:rsidR="0060262A" w:rsidRPr="0060262A" w:rsidRDefault="0060262A" w:rsidP="0060262A">
      <w:pPr>
        <w:bidi/>
        <w:rPr>
          <w:rFonts w:cs="David" w:hint="cs"/>
          <w:rtl/>
        </w:rPr>
      </w:pPr>
    </w:p>
    <w:p w14:paraId="68CC00FE" w14:textId="77777777" w:rsidR="0060262A" w:rsidRPr="0060262A" w:rsidRDefault="0060262A" w:rsidP="0060262A">
      <w:pPr>
        <w:bidi/>
        <w:ind w:firstLine="567"/>
        <w:rPr>
          <w:rFonts w:cs="David" w:hint="cs"/>
          <w:rtl/>
        </w:rPr>
      </w:pPr>
      <w:r w:rsidRPr="0060262A">
        <w:rPr>
          <w:rFonts w:cs="David" w:hint="cs"/>
          <w:rtl/>
        </w:rPr>
        <w:t>הצעת החוק גם לא תעבור כל כך מהר.</w:t>
      </w:r>
    </w:p>
    <w:p w14:paraId="754F0828" w14:textId="77777777" w:rsidR="0060262A" w:rsidRPr="0060262A" w:rsidRDefault="0060262A" w:rsidP="0060262A">
      <w:pPr>
        <w:bidi/>
        <w:rPr>
          <w:rFonts w:cs="David" w:hint="cs"/>
          <w:rtl/>
        </w:rPr>
      </w:pPr>
    </w:p>
    <w:p w14:paraId="73F8D858" w14:textId="77777777" w:rsidR="0060262A" w:rsidRPr="0060262A" w:rsidRDefault="0060262A" w:rsidP="0060262A">
      <w:pPr>
        <w:bidi/>
        <w:rPr>
          <w:rFonts w:cs="David" w:hint="cs"/>
          <w:u w:val="single"/>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2C90A4E0" w14:textId="77777777" w:rsidR="0060262A" w:rsidRPr="0060262A" w:rsidRDefault="0060262A" w:rsidP="0060262A">
      <w:pPr>
        <w:bidi/>
        <w:rPr>
          <w:rFonts w:cs="David" w:hint="cs"/>
          <w:rtl/>
        </w:rPr>
      </w:pPr>
    </w:p>
    <w:p w14:paraId="4411F76C" w14:textId="77777777" w:rsidR="0060262A" w:rsidRPr="0060262A" w:rsidRDefault="0060262A" w:rsidP="0060262A">
      <w:pPr>
        <w:bidi/>
        <w:rPr>
          <w:rFonts w:cs="David" w:hint="cs"/>
          <w:rtl/>
        </w:rPr>
      </w:pPr>
      <w:r w:rsidRPr="0060262A">
        <w:rPr>
          <w:rFonts w:cs="David" w:hint="cs"/>
          <w:rtl/>
        </w:rPr>
        <w:tab/>
        <w:t>אני חושב שאנחנו מבזבזים זמן לריק, הצעת החוק של חבר הכנסת כהן צריכה לצאת מיד לדרך, אני לא מאמין למפקח על הבנקים, הכול דיבורים.</w:t>
      </w:r>
    </w:p>
    <w:p w14:paraId="004DC01B" w14:textId="77777777" w:rsidR="0060262A" w:rsidRPr="0060262A" w:rsidRDefault="0060262A" w:rsidP="0060262A">
      <w:pPr>
        <w:bidi/>
        <w:rPr>
          <w:rFonts w:cs="David" w:hint="cs"/>
          <w:rtl/>
        </w:rPr>
      </w:pPr>
    </w:p>
    <w:p w14:paraId="41CF856E" w14:textId="77777777" w:rsidR="0060262A" w:rsidRPr="0060262A" w:rsidRDefault="0060262A" w:rsidP="0060262A">
      <w:pPr>
        <w:bidi/>
        <w:rPr>
          <w:rFonts w:cs="David" w:hint="cs"/>
          <w:rtl/>
        </w:rPr>
      </w:pPr>
      <w:r w:rsidRPr="0060262A">
        <w:rPr>
          <w:rFonts w:cs="David" w:hint="cs"/>
          <w:u w:val="single"/>
          <w:rtl/>
        </w:rPr>
        <w:t>צבי הנדל:</w:t>
      </w:r>
    </w:p>
    <w:p w14:paraId="513E9A96" w14:textId="77777777" w:rsidR="0060262A" w:rsidRPr="0060262A" w:rsidRDefault="0060262A" w:rsidP="0060262A">
      <w:pPr>
        <w:bidi/>
        <w:rPr>
          <w:rFonts w:cs="David" w:hint="cs"/>
          <w:rtl/>
        </w:rPr>
      </w:pPr>
    </w:p>
    <w:p w14:paraId="69BD5B9C" w14:textId="77777777" w:rsidR="0060262A" w:rsidRPr="0060262A" w:rsidRDefault="0060262A" w:rsidP="0060262A">
      <w:pPr>
        <w:bidi/>
        <w:rPr>
          <w:rFonts w:cs="David" w:hint="cs"/>
          <w:rtl/>
        </w:rPr>
      </w:pPr>
      <w:r w:rsidRPr="0060262A">
        <w:rPr>
          <w:rFonts w:cs="David" w:hint="cs"/>
          <w:rtl/>
        </w:rPr>
        <w:tab/>
        <w:t xml:space="preserve"> למרות דבריו של חבר הכנסת </w:t>
      </w:r>
      <w:proofErr w:type="spellStart"/>
      <w:r w:rsidRPr="0060262A">
        <w:rPr>
          <w:rFonts w:cs="David" w:hint="cs"/>
          <w:rtl/>
        </w:rPr>
        <w:t>שרוני</w:t>
      </w:r>
      <w:proofErr w:type="spellEnd"/>
      <w:r w:rsidRPr="0060262A">
        <w:rPr>
          <w:rFonts w:cs="David" w:hint="cs"/>
          <w:rtl/>
        </w:rPr>
        <w:t xml:space="preserve">, אני לא רוצה שיתפרש שהכנסת בועטת בכל עובדי המדינה, המפקח על הבנקים הוא לא עוד פקיד. </w:t>
      </w:r>
    </w:p>
    <w:p w14:paraId="207057D3" w14:textId="77777777" w:rsidR="0060262A" w:rsidRPr="0060262A" w:rsidRDefault="0060262A" w:rsidP="0060262A">
      <w:pPr>
        <w:bidi/>
        <w:rPr>
          <w:rFonts w:cs="David" w:hint="cs"/>
          <w:rtl/>
        </w:rPr>
      </w:pPr>
    </w:p>
    <w:p w14:paraId="10E5FF90"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6289FCD8" w14:textId="77777777" w:rsidR="0060262A" w:rsidRPr="0060262A" w:rsidRDefault="0060262A" w:rsidP="0060262A">
      <w:pPr>
        <w:bidi/>
        <w:rPr>
          <w:rFonts w:cs="David" w:hint="cs"/>
          <w:rtl/>
        </w:rPr>
      </w:pPr>
      <w:r w:rsidRPr="0060262A">
        <w:rPr>
          <w:rFonts w:cs="David" w:hint="cs"/>
          <w:rtl/>
        </w:rPr>
        <w:tab/>
      </w:r>
    </w:p>
    <w:p w14:paraId="62B5D9E3" w14:textId="77777777" w:rsidR="0060262A" w:rsidRPr="0060262A" w:rsidRDefault="0060262A" w:rsidP="0060262A">
      <w:pPr>
        <w:bidi/>
        <w:rPr>
          <w:rFonts w:cs="David" w:hint="cs"/>
          <w:rtl/>
        </w:rPr>
      </w:pPr>
      <w:r w:rsidRPr="0060262A">
        <w:rPr>
          <w:rFonts w:cs="David" w:hint="cs"/>
          <w:rtl/>
        </w:rPr>
        <w:tab/>
        <w:t>בועטת כמו שהם בועטים בנו.</w:t>
      </w:r>
    </w:p>
    <w:p w14:paraId="7574B71F" w14:textId="77777777" w:rsidR="0060262A" w:rsidRPr="0060262A" w:rsidRDefault="0060262A" w:rsidP="0060262A">
      <w:pPr>
        <w:bidi/>
        <w:rPr>
          <w:rFonts w:cs="David" w:hint="cs"/>
          <w:rtl/>
        </w:rPr>
      </w:pPr>
    </w:p>
    <w:p w14:paraId="19A2226A" w14:textId="77777777" w:rsidR="0060262A" w:rsidRPr="0060262A" w:rsidRDefault="0060262A" w:rsidP="0060262A">
      <w:pPr>
        <w:bidi/>
        <w:rPr>
          <w:rFonts w:cs="David" w:hint="cs"/>
          <w:rtl/>
        </w:rPr>
      </w:pPr>
      <w:r w:rsidRPr="0060262A">
        <w:rPr>
          <w:rFonts w:cs="David" w:hint="cs"/>
          <w:u w:val="single"/>
          <w:rtl/>
        </w:rPr>
        <w:t>צבי הנדל:</w:t>
      </w:r>
    </w:p>
    <w:p w14:paraId="7C0F039D" w14:textId="77777777" w:rsidR="0060262A" w:rsidRPr="0060262A" w:rsidRDefault="0060262A" w:rsidP="0060262A">
      <w:pPr>
        <w:bidi/>
        <w:rPr>
          <w:rFonts w:cs="David" w:hint="cs"/>
          <w:rtl/>
        </w:rPr>
      </w:pPr>
    </w:p>
    <w:p w14:paraId="670A8655" w14:textId="77777777" w:rsidR="0060262A" w:rsidRPr="0060262A" w:rsidRDefault="0060262A" w:rsidP="0060262A">
      <w:pPr>
        <w:bidi/>
        <w:rPr>
          <w:rFonts w:cs="David" w:hint="cs"/>
          <w:rtl/>
        </w:rPr>
      </w:pPr>
      <w:r w:rsidRPr="0060262A">
        <w:rPr>
          <w:rFonts w:cs="David" w:hint="cs"/>
          <w:rtl/>
        </w:rPr>
        <w:tab/>
        <w:t>מאחר ובסוף אנחנו רוצים תוצאה, אני בעד לאשר את הפטור מהנחה, אבל אני רוצה שתתחייב שתתן שהות למפקח הבנקים, במהלך שלוש הקריאות שזה צריך לעבור, שאם הוא יתקן באמצע, אז החוק יהיה מיותר. אנחנו מאותתים למפקח על הבנקים על אי שביעות הרצון ממה שנראה, אבל זה בר תיקון.</w:t>
      </w:r>
    </w:p>
    <w:p w14:paraId="19D06517" w14:textId="77777777" w:rsidR="0060262A" w:rsidRPr="0060262A" w:rsidRDefault="0060262A" w:rsidP="0060262A">
      <w:pPr>
        <w:bidi/>
        <w:rPr>
          <w:rFonts w:cs="David" w:hint="cs"/>
          <w:rtl/>
        </w:rPr>
      </w:pPr>
      <w:r w:rsidRPr="0060262A">
        <w:rPr>
          <w:rFonts w:cs="David" w:hint="cs"/>
          <w:rtl/>
        </w:rPr>
        <w:t xml:space="preserve"> </w:t>
      </w:r>
    </w:p>
    <w:p w14:paraId="6AC2E0A5" w14:textId="77777777" w:rsidR="0060262A" w:rsidRPr="0060262A" w:rsidRDefault="0060262A" w:rsidP="0060262A">
      <w:pPr>
        <w:bidi/>
        <w:rPr>
          <w:rFonts w:cs="David" w:hint="cs"/>
          <w:rtl/>
        </w:rPr>
      </w:pPr>
      <w:r w:rsidRPr="0060262A">
        <w:rPr>
          <w:rFonts w:cs="David" w:hint="cs"/>
          <w:u w:val="single"/>
          <w:rtl/>
        </w:rPr>
        <w:t>אמנון כהן:</w:t>
      </w:r>
    </w:p>
    <w:p w14:paraId="51310A1C" w14:textId="77777777" w:rsidR="0060262A" w:rsidRPr="0060262A" w:rsidRDefault="0060262A" w:rsidP="0060262A">
      <w:pPr>
        <w:bidi/>
        <w:rPr>
          <w:rFonts w:cs="David" w:hint="cs"/>
          <w:rtl/>
        </w:rPr>
      </w:pPr>
    </w:p>
    <w:p w14:paraId="615DAACA" w14:textId="77777777" w:rsidR="0060262A" w:rsidRPr="0060262A" w:rsidRDefault="0060262A" w:rsidP="0060262A">
      <w:pPr>
        <w:bidi/>
        <w:rPr>
          <w:rFonts w:cs="David" w:hint="cs"/>
          <w:rtl/>
        </w:rPr>
      </w:pPr>
      <w:r w:rsidRPr="0060262A">
        <w:rPr>
          <w:rFonts w:cs="David" w:hint="cs"/>
          <w:rtl/>
        </w:rPr>
        <w:tab/>
        <w:t xml:space="preserve"> אנחנו האחרונים שמתערבים, רק כשאנחנו רואים כשל שוק, פה גילינו שיש כשל שוק. מאחר ועשינו עבודה מאומצת, וכל חברי הכנסת חתומים על הצעת החוק, היה תחקיר בעיתון בידיעות אחרונות שיש תיאום מחירים בין הבנקים רק כלפי מעלה. יש פה בעיה אמיתית מובנית לכן המחוקק צריך להתערב ולהגביל את העמלות.</w:t>
      </w:r>
    </w:p>
    <w:p w14:paraId="616DE052" w14:textId="77777777" w:rsidR="0060262A" w:rsidRDefault="0060262A" w:rsidP="0060262A">
      <w:pPr>
        <w:bidi/>
        <w:rPr>
          <w:rFonts w:cs="David" w:hint="cs"/>
          <w:rtl/>
        </w:rPr>
      </w:pPr>
    </w:p>
    <w:p w14:paraId="4F439AEE" w14:textId="77777777" w:rsidR="0060262A" w:rsidRDefault="0060262A" w:rsidP="0060262A">
      <w:pPr>
        <w:bidi/>
        <w:rPr>
          <w:rFonts w:cs="David" w:hint="cs"/>
          <w:rtl/>
        </w:rPr>
      </w:pPr>
    </w:p>
    <w:p w14:paraId="6F9B80F0" w14:textId="77777777" w:rsidR="0060262A" w:rsidRDefault="0060262A" w:rsidP="0060262A">
      <w:pPr>
        <w:bidi/>
        <w:rPr>
          <w:rFonts w:cs="David" w:hint="cs"/>
          <w:rtl/>
        </w:rPr>
      </w:pPr>
    </w:p>
    <w:p w14:paraId="3BAE6748" w14:textId="77777777" w:rsidR="0060262A" w:rsidRDefault="0060262A" w:rsidP="0060262A">
      <w:pPr>
        <w:bidi/>
        <w:rPr>
          <w:rFonts w:cs="David" w:hint="cs"/>
          <w:rtl/>
        </w:rPr>
      </w:pPr>
    </w:p>
    <w:p w14:paraId="2CBD04CE" w14:textId="77777777" w:rsidR="0060262A" w:rsidRDefault="0060262A" w:rsidP="0060262A">
      <w:pPr>
        <w:bidi/>
        <w:rPr>
          <w:rFonts w:cs="David" w:hint="cs"/>
          <w:rtl/>
        </w:rPr>
      </w:pPr>
    </w:p>
    <w:p w14:paraId="6A6E2FE5" w14:textId="77777777" w:rsidR="0060262A" w:rsidRDefault="0060262A" w:rsidP="0060262A">
      <w:pPr>
        <w:bidi/>
        <w:rPr>
          <w:rFonts w:cs="David" w:hint="cs"/>
          <w:rtl/>
        </w:rPr>
      </w:pPr>
    </w:p>
    <w:p w14:paraId="203054F6" w14:textId="77777777" w:rsidR="0060262A" w:rsidRPr="0060262A" w:rsidRDefault="0060262A" w:rsidP="0060262A">
      <w:pPr>
        <w:bidi/>
        <w:rPr>
          <w:rFonts w:cs="David" w:hint="cs"/>
          <w:rtl/>
        </w:rPr>
      </w:pPr>
    </w:p>
    <w:p w14:paraId="79382300" w14:textId="77777777" w:rsidR="0060262A" w:rsidRPr="0060262A" w:rsidRDefault="0060262A" w:rsidP="0060262A">
      <w:pPr>
        <w:bidi/>
        <w:rPr>
          <w:rFonts w:cs="David" w:hint="cs"/>
          <w:rtl/>
        </w:rPr>
      </w:pPr>
      <w:r w:rsidRPr="0060262A">
        <w:rPr>
          <w:rFonts w:cs="David" w:hint="cs"/>
          <w:u w:val="single"/>
          <w:rtl/>
        </w:rPr>
        <w:t>היו"ר דוד טל:</w:t>
      </w:r>
    </w:p>
    <w:p w14:paraId="79A3BBB2" w14:textId="77777777" w:rsidR="0060262A" w:rsidRPr="0060262A" w:rsidRDefault="0060262A" w:rsidP="0060262A">
      <w:pPr>
        <w:bidi/>
        <w:rPr>
          <w:rFonts w:cs="David" w:hint="cs"/>
          <w:rtl/>
        </w:rPr>
      </w:pPr>
    </w:p>
    <w:p w14:paraId="19648FE1" w14:textId="77777777" w:rsidR="0060262A" w:rsidRPr="0060262A" w:rsidRDefault="0060262A" w:rsidP="0060262A">
      <w:pPr>
        <w:bidi/>
        <w:rPr>
          <w:rFonts w:cs="David" w:hint="cs"/>
          <w:rtl/>
        </w:rPr>
      </w:pPr>
      <w:r w:rsidRPr="0060262A">
        <w:rPr>
          <w:rFonts w:cs="David" w:hint="cs"/>
          <w:rtl/>
        </w:rPr>
        <w:tab/>
        <w:t>אנחנו עובדים אחרת מוועדת העבודה, אני חושב שחבר הכנסת הנדל צודק אבל חבר הכנסת מולא רוצה לדבר.</w:t>
      </w:r>
    </w:p>
    <w:p w14:paraId="41F07A16" w14:textId="77777777" w:rsidR="0060262A" w:rsidRPr="0060262A" w:rsidRDefault="0060262A" w:rsidP="0060262A">
      <w:pPr>
        <w:bidi/>
        <w:rPr>
          <w:rFonts w:cs="David" w:hint="cs"/>
          <w:rtl/>
        </w:rPr>
      </w:pPr>
    </w:p>
    <w:p w14:paraId="4188858B" w14:textId="77777777" w:rsidR="0060262A" w:rsidRPr="0060262A" w:rsidRDefault="0060262A" w:rsidP="0060262A">
      <w:pPr>
        <w:bidi/>
        <w:rPr>
          <w:rFonts w:cs="David" w:hint="cs"/>
          <w:rtl/>
        </w:rPr>
      </w:pPr>
    </w:p>
    <w:p w14:paraId="2D780063" w14:textId="77777777" w:rsidR="0060262A" w:rsidRPr="0060262A" w:rsidRDefault="0060262A" w:rsidP="0060262A">
      <w:pPr>
        <w:bidi/>
        <w:rPr>
          <w:rFonts w:cs="David" w:hint="cs"/>
          <w:u w:val="single"/>
          <w:rtl/>
        </w:rPr>
      </w:pPr>
      <w:r w:rsidRPr="0060262A">
        <w:rPr>
          <w:rFonts w:cs="David" w:hint="cs"/>
          <w:u w:val="single"/>
          <w:rtl/>
        </w:rPr>
        <w:t>שלמה מולא:</w:t>
      </w:r>
    </w:p>
    <w:p w14:paraId="6FB3961A" w14:textId="77777777" w:rsidR="0060262A" w:rsidRPr="0060262A" w:rsidRDefault="0060262A" w:rsidP="0060262A">
      <w:pPr>
        <w:bidi/>
        <w:rPr>
          <w:rFonts w:cs="David" w:hint="cs"/>
          <w:rtl/>
        </w:rPr>
      </w:pPr>
    </w:p>
    <w:p w14:paraId="57924FDE" w14:textId="77777777" w:rsidR="0060262A" w:rsidRPr="0060262A" w:rsidRDefault="0060262A" w:rsidP="0060262A">
      <w:pPr>
        <w:bidi/>
        <w:rPr>
          <w:rFonts w:cs="David" w:hint="cs"/>
          <w:rtl/>
        </w:rPr>
      </w:pPr>
      <w:r w:rsidRPr="0060262A">
        <w:rPr>
          <w:rFonts w:cs="David" w:hint="cs"/>
          <w:rtl/>
        </w:rPr>
        <w:tab/>
        <w:t>אדוני היושב ראש, אחרי שראינו מה שהיה לפני שבועיים, בכל רפורמת הבנקים, הלקוח מרוויח 5 ₪ בשנה. הגיע הזמן לא רק לחוקק חוקים אלא  צריך לחשוב איך האזרח ירוויח מהחוקים שאנחנו מחוקקים. על כן אני חושב שצריך במהירות הבזק לקדם את הצעת החוק של חבר הכנסת כהן.</w:t>
      </w:r>
    </w:p>
    <w:p w14:paraId="230ECB32" w14:textId="77777777" w:rsidR="0060262A" w:rsidRPr="0060262A" w:rsidRDefault="0060262A" w:rsidP="0060262A">
      <w:pPr>
        <w:bidi/>
        <w:rPr>
          <w:rFonts w:cs="David" w:hint="cs"/>
          <w:rtl/>
        </w:rPr>
      </w:pPr>
    </w:p>
    <w:p w14:paraId="099604F3" w14:textId="77777777" w:rsidR="0060262A" w:rsidRPr="0060262A" w:rsidRDefault="0060262A" w:rsidP="0060262A">
      <w:pPr>
        <w:bidi/>
        <w:rPr>
          <w:rFonts w:cs="David" w:hint="cs"/>
          <w:rtl/>
        </w:rPr>
      </w:pPr>
      <w:r w:rsidRPr="0060262A">
        <w:rPr>
          <w:rFonts w:cs="David" w:hint="cs"/>
          <w:u w:val="single"/>
          <w:rtl/>
        </w:rPr>
        <w:t>היו"ר דוד טל:</w:t>
      </w:r>
    </w:p>
    <w:p w14:paraId="5B489234" w14:textId="77777777" w:rsidR="0060262A" w:rsidRPr="0060262A" w:rsidRDefault="0060262A" w:rsidP="0060262A">
      <w:pPr>
        <w:bidi/>
        <w:rPr>
          <w:rFonts w:cs="David" w:hint="cs"/>
          <w:rtl/>
        </w:rPr>
      </w:pPr>
    </w:p>
    <w:p w14:paraId="0A1DAA03" w14:textId="77777777" w:rsidR="0060262A" w:rsidRPr="0060262A" w:rsidRDefault="0060262A" w:rsidP="0060262A">
      <w:pPr>
        <w:bidi/>
        <w:rPr>
          <w:rFonts w:cs="David" w:hint="cs"/>
          <w:rtl/>
        </w:rPr>
      </w:pPr>
      <w:r w:rsidRPr="0060262A">
        <w:rPr>
          <w:rFonts w:cs="David" w:hint="cs"/>
          <w:rtl/>
        </w:rPr>
        <w:tab/>
        <w:t xml:space="preserve">אנחנו עוברים להצבעה מתוך תקווה שחבר הכנסת אמנון כהן יריץ ויוליך את הצעת החוק אבל במקביל נראה איך מתפתחת הרפורמה כדי שאפשר יהיה לעכב את הצעת החוק במידה ולא יהיה בה צורך. מי בעד לאשר פטור מחובת הנחה לחבר הכנסת אמנון כהן? </w:t>
      </w:r>
    </w:p>
    <w:p w14:paraId="2F0FF5C1" w14:textId="77777777" w:rsidR="0060262A" w:rsidRPr="0060262A" w:rsidRDefault="0060262A" w:rsidP="0060262A">
      <w:pPr>
        <w:bidi/>
        <w:rPr>
          <w:rFonts w:cs="David" w:hint="cs"/>
          <w:rtl/>
        </w:rPr>
      </w:pPr>
    </w:p>
    <w:p w14:paraId="1253BD97" w14:textId="77777777" w:rsidR="0060262A" w:rsidRPr="0060262A" w:rsidRDefault="0060262A" w:rsidP="0060262A">
      <w:pPr>
        <w:bidi/>
        <w:rPr>
          <w:rFonts w:cs="David" w:hint="cs"/>
          <w:rtl/>
        </w:rPr>
      </w:pPr>
    </w:p>
    <w:p w14:paraId="319D007B" w14:textId="77777777" w:rsidR="0060262A" w:rsidRPr="0060262A" w:rsidRDefault="0060262A" w:rsidP="0060262A">
      <w:pPr>
        <w:pStyle w:val="Heading8"/>
        <w:rPr>
          <w:rFonts w:hint="cs"/>
          <w:sz w:val="24"/>
          <w:rtl/>
        </w:rPr>
      </w:pPr>
      <w:r w:rsidRPr="0060262A">
        <w:rPr>
          <w:rFonts w:hint="cs"/>
          <w:sz w:val="24"/>
          <w:rtl/>
        </w:rPr>
        <w:t>הצבעה</w:t>
      </w:r>
    </w:p>
    <w:p w14:paraId="6F28321E" w14:textId="77777777" w:rsidR="0060262A" w:rsidRPr="0060262A" w:rsidRDefault="0060262A" w:rsidP="0060262A">
      <w:pPr>
        <w:bidi/>
        <w:jc w:val="center"/>
        <w:rPr>
          <w:rFonts w:cs="David" w:hint="cs"/>
          <w:rtl/>
        </w:rPr>
      </w:pPr>
    </w:p>
    <w:p w14:paraId="74179504" w14:textId="77777777" w:rsidR="0060262A" w:rsidRPr="0060262A" w:rsidRDefault="0060262A" w:rsidP="0060262A">
      <w:pPr>
        <w:bidi/>
        <w:jc w:val="center"/>
        <w:rPr>
          <w:rFonts w:cs="David" w:hint="cs"/>
          <w:rtl/>
        </w:rPr>
      </w:pPr>
      <w:r w:rsidRPr="0060262A">
        <w:rPr>
          <w:rFonts w:cs="David" w:hint="cs"/>
          <w:rtl/>
        </w:rPr>
        <w:t>בעד-רוב</w:t>
      </w:r>
    </w:p>
    <w:p w14:paraId="47BCBEDA" w14:textId="77777777" w:rsidR="0060262A" w:rsidRPr="0060262A" w:rsidRDefault="0060262A" w:rsidP="0060262A">
      <w:pPr>
        <w:bidi/>
        <w:jc w:val="center"/>
        <w:rPr>
          <w:rFonts w:cs="David" w:hint="cs"/>
          <w:rtl/>
        </w:rPr>
      </w:pPr>
      <w:r w:rsidRPr="0060262A">
        <w:rPr>
          <w:rFonts w:cs="David" w:hint="cs"/>
          <w:rtl/>
        </w:rPr>
        <w:t>נגד-אין</w:t>
      </w:r>
    </w:p>
    <w:p w14:paraId="2EF2898A" w14:textId="77777777" w:rsidR="0060262A" w:rsidRPr="0060262A" w:rsidRDefault="0060262A" w:rsidP="0060262A">
      <w:pPr>
        <w:bidi/>
        <w:jc w:val="center"/>
        <w:rPr>
          <w:rFonts w:cs="David" w:hint="cs"/>
          <w:rtl/>
        </w:rPr>
      </w:pPr>
      <w:r w:rsidRPr="0060262A">
        <w:rPr>
          <w:rFonts w:cs="David" w:hint="cs"/>
          <w:rtl/>
        </w:rPr>
        <w:t>נמנעים- אין</w:t>
      </w:r>
    </w:p>
    <w:p w14:paraId="29932C88" w14:textId="77777777" w:rsidR="0060262A" w:rsidRPr="0060262A" w:rsidRDefault="0060262A" w:rsidP="0060262A">
      <w:pPr>
        <w:bidi/>
        <w:jc w:val="center"/>
        <w:rPr>
          <w:rFonts w:cs="David" w:hint="cs"/>
          <w:rtl/>
        </w:rPr>
      </w:pPr>
    </w:p>
    <w:p w14:paraId="0E201621" w14:textId="77777777" w:rsidR="0060262A" w:rsidRPr="0060262A" w:rsidRDefault="0060262A" w:rsidP="0060262A">
      <w:pPr>
        <w:bidi/>
        <w:jc w:val="center"/>
        <w:rPr>
          <w:rFonts w:cs="David" w:hint="cs"/>
          <w:rtl/>
        </w:rPr>
      </w:pPr>
      <w:r w:rsidRPr="0060262A">
        <w:rPr>
          <w:rFonts w:cs="David" w:hint="cs"/>
          <w:rtl/>
        </w:rPr>
        <w:t>הבקשה אושרה</w:t>
      </w:r>
    </w:p>
    <w:p w14:paraId="7FFDB6B8" w14:textId="77777777" w:rsidR="0060262A" w:rsidRPr="0060262A" w:rsidRDefault="0060262A" w:rsidP="0060262A">
      <w:pPr>
        <w:bidi/>
        <w:rPr>
          <w:rFonts w:cs="David" w:hint="cs"/>
          <w:rtl/>
        </w:rPr>
      </w:pPr>
    </w:p>
    <w:p w14:paraId="43579CAA" w14:textId="77777777" w:rsidR="0060262A" w:rsidRPr="0060262A" w:rsidRDefault="0060262A" w:rsidP="0060262A">
      <w:pPr>
        <w:bidi/>
        <w:rPr>
          <w:rFonts w:cs="David" w:hint="cs"/>
          <w:rtl/>
        </w:rPr>
      </w:pPr>
      <w:r w:rsidRPr="0060262A">
        <w:rPr>
          <w:rFonts w:cs="David" w:hint="cs"/>
          <w:u w:val="single"/>
          <w:rtl/>
        </w:rPr>
        <w:t>היו"ר דוד טל:</w:t>
      </w:r>
    </w:p>
    <w:p w14:paraId="13220E49" w14:textId="77777777" w:rsidR="0060262A" w:rsidRPr="0060262A" w:rsidRDefault="0060262A" w:rsidP="0060262A">
      <w:pPr>
        <w:bidi/>
        <w:rPr>
          <w:rFonts w:cs="David" w:hint="cs"/>
          <w:rtl/>
        </w:rPr>
      </w:pPr>
    </w:p>
    <w:p w14:paraId="1C8AC8E9" w14:textId="77777777" w:rsidR="0060262A" w:rsidRPr="0060262A" w:rsidRDefault="0060262A" w:rsidP="0060262A">
      <w:pPr>
        <w:bidi/>
        <w:ind w:firstLine="567"/>
        <w:rPr>
          <w:rFonts w:cs="David" w:hint="cs"/>
          <w:b/>
          <w:bCs/>
          <w:rtl/>
        </w:rPr>
      </w:pPr>
      <w:r w:rsidRPr="0060262A">
        <w:rPr>
          <w:rFonts w:cs="David" w:hint="cs"/>
          <w:rtl/>
        </w:rPr>
        <w:t>הבקשה אושרה פה אחד. אנחנו עוברים להצעה הבאה</w:t>
      </w:r>
      <w:r w:rsidRPr="0060262A">
        <w:rPr>
          <w:rFonts w:cs="David" w:hint="cs"/>
          <w:b/>
          <w:bCs/>
          <w:rtl/>
        </w:rPr>
        <w:t xml:space="preserve">, הצעת חוק המדיניות הכלכלית לשנת הכספים 2004 (תיקוני חקיקה) (תיקון- הפעלת מרכזי התעסוקה על ידי שירות התעסוקה), </w:t>
      </w:r>
      <w:proofErr w:type="spellStart"/>
      <w:r w:rsidRPr="0060262A">
        <w:rPr>
          <w:rFonts w:cs="David" w:hint="cs"/>
          <w:b/>
          <w:bCs/>
          <w:rtl/>
        </w:rPr>
        <w:t>התשס"ח</w:t>
      </w:r>
      <w:proofErr w:type="spellEnd"/>
      <w:r w:rsidRPr="0060262A">
        <w:rPr>
          <w:rFonts w:cs="David" w:hint="cs"/>
          <w:b/>
          <w:bCs/>
          <w:rtl/>
        </w:rPr>
        <w:t xml:space="preserve">-2008 (פ/17/3838) של חבר הכנסת יעקב </w:t>
      </w:r>
      <w:proofErr w:type="spellStart"/>
      <w:r w:rsidRPr="0060262A">
        <w:rPr>
          <w:rFonts w:cs="David" w:hint="cs"/>
          <w:b/>
          <w:bCs/>
          <w:rtl/>
        </w:rPr>
        <w:t>מרגי</w:t>
      </w:r>
      <w:proofErr w:type="spellEnd"/>
      <w:r w:rsidRPr="0060262A">
        <w:rPr>
          <w:rFonts w:cs="David" w:hint="cs"/>
          <w:b/>
          <w:bCs/>
          <w:rtl/>
        </w:rPr>
        <w:t xml:space="preserve"> וקבוצת חברי כנסת.  </w:t>
      </w:r>
    </w:p>
    <w:p w14:paraId="134A4393" w14:textId="77777777" w:rsidR="0060262A" w:rsidRPr="0060262A" w:rsidRDefault="0060262A" w:rsidP="0060262A">
      <w:pPr>
        <w:bidi/>
        <w:rPr>
          <w:rFonts w:cs="David" w:hint="cs"/>
          <w:b/>
          <w:bCs/>
          <w:rtl/>
        </w:rPr>
      </w:pPr>
      <w:r w:rsidRPr="0060262A">
        <w:rPr>
          <w:rFonts w:cs="David" w:hint="cs"/>
          <w:b/>
          <w:bCs/>
          <w:rtl/>
        </w:rPr>
        <w:t xml:space="preserve"> </w:t>
      </w:r>
    </w:p>
    <w:p w14:paraId="230F2955" w14:textId="77777777" w:rsidR="0060262A" w:rsidRPr="0060262A" w:rsidRDefault="0060262A" w:rsidP="0060262A">
      <w:pPr>
        <w:bidi/>
        <w:rPr>
          <w:rFonts w:cs="David" w:hint="cs"/>
          <w:rtl/>
        </w:rPr>
      </w:pPr>
      <w:r w:rsidRPr="0060262A">
        <w:rPr>
          <w:rFonts w:cs="David" w:hint="cs"/>
          <w:u w:val="single"/>
          <w:rtl/>
        </w:rPr>
        <w:t xml:space="preserve">יעקב </w:t>
      </w:r>
      <w:proofErr w:type="spellStart"/>
      <w:r w:rsidRPr="0060262A">
        <w:rPr>
          <w:rFonts w:cs="David" w:hint="cs"/>
          <w:u w:val="single"/>
          <w:rtl/>
        </w:rPr>
        <w:t>מרגי</w:t>
      </w:r>
      <w:proofErr w:type="spellEnd"/>
      <w:r w:rsidRPr="0060262A">
        <w:rPr>
          <w:rFonts w:cs="David" w:hint="cs"/>
          <w:u w:val="single"/>
          <w:rtl/>
        </w:rPr>
        <w:t>:</w:t>
      </w:r>
    </w:p>
    <w:p w14:paraId="17B16DEF" w14:textId="77777777" w:rsidR="0060262A" w:rsidRPr="0060262A" w:rsidRDefault="0060262A" w:rsidP="0060262A">
      <w:pPr>
        <w:bidi/>
        <w:rPr>
          <w:rFonts w:cs="David" w:hint="cs"/>
          <w:rtl/>
        </w:rPr>
      </w:pPr>
    </w:p>
    <w:p w14:paraId="0CD32B51" w14:textId="77777777" w:rsidR="0060262A" w:rsidRPr="0060262A" w:rsidRDefault="0060262A" w:rsidP="0060262A">
      <w:pPr>
        <w:bidi/>
        <w:rPr>
          <w:rFonts w:cs="David" w:hint="cs"/>
          <w:rtl/>
        </w:rPr>
      </w:pPr>
      <w:r w:rsidRPr="0060262A">
        <w:rPr>
          <w:rFonts w:cs="David" w:hint="cs"/>
          <w:rtl/>
        </w:rPr>
        <w:tab/>
        <w:t>אני קודם כל רוצה לציין את חברת הכנסת ליה שמטוב שיש לה הצעת חוק דומה והיא הובילה מאבק נגד אותו דבר נקרא תכנית ויסקונסין, מאחר וזה "הוכיח את עצמו" אנחנו רוצים להחזיר את זה לתוך שירות התעסוקה עם פרמטרים כלכליים ותמריצים שמאלצים את החברות שזכו בזה לעשות בזה שימוש לא הוגן כלפי האוכלוסייה הנזקקת. אני חשוב שהצעת החוק הזו ראויה וצריך לקדם אותה בדחיפות כדי להחזיר את הטיפול במובטלים ומקבלי הקצבאות לשירות התעסוקה ללא מטרות רווח.</w:t>
      </w:r>
    </w:p>
    <w:p w14:paraId="1C316C77" w14:textId="77777777" w:rsidR="0060262A" w:rsidRPr="0060262A" w:rsidRDefault="0060262A" w:rsidP="0060262A">
      <w:pPr>
        <w:bidi/>
        <w:rPr>
          <w:rFonts w:cs="David" w:hint="cs"/>
          <w:rtl/>
        </w:rPr>
      </w:pPr>
    </w:p>
    <w:p w14:paraId="2F1AC0E3" w14:textId="77777777" w:rsidR="0060262A" w:rsidRPr="0060262A" w:rsidRDefault="0060262A" w:rsidP="0060262A">
      <w:pPr>
        <w:bidi/>
        <w:rPr>
          <w:rFonts w:cs="David" w:hint="cs"/>
          <w:rtl/>
        </w:rPr>
      </w:pPr>
      <w:r w:rsidRPr="0060262A">
        <w:rPr>
          <w:rFonts w:cs="David" w:hint="cs"/>
          <w:u w:val="single"/>
          <w:rtl/>
        </w:rPr>
        <w:t>היו"ר דוד טל:</w:t>
      </w:r>
    </w:p>
    <w:p w14:paraId="30668C06" w14:textId="77777777" w:rsidR="0060262A" w:rsidRPr="0060262A" w:rsidRDefault="0060262A" w:rsidP="0060262A">
      <w:pPr>
        <w:bidi/>
        <w:rPr>
          <w:rFonts w:cs="David" w:hint="cs"/>
          <w:rtl/>
        </w:rPr>
      </w:pPr>
    </w:p>
    <w:p w14:paraId="69168790" w14:textId="77777777" w:rsidR="0060262A" w:rsidRPr="0060262A" w:rsidRDefault="0060262A" w:rsidP="0060262A">
      <w:pPr>
        <w:bidi/>
        <w:rPr>
          <w:rFonts w:cs="David" w:hint="cs"/>
          <w:rtl/>
        </w:rPr>
      </w:pPr>
      <w:r w:rsidRPr="0060262A">
        <w:rPr>
          <w:rFonts w:cs="David" w:hint="cs"/>
          <w:rtl/>
        </w:rPr>
        <w:tab/>
        <w:t>תודה. אם אין התייחסויות נעבור להצבעה. מי בעד?</w:t>
      </w:r>
    </w:p>
    <w:p w14:paraId="205B80CC" w14:textId="77777777" w:rsidR="0060262A" w:rsidRPr="0060262A" w:rsidRDefault="0060262A" w:rsidP="0060262A">
      <w:pPr>
        <w:bidi/>
        <w:rPr>
          <w:rFonts w:cs="David" w:hint="cs"/>
          <w:rtl/>
        </w:rPr>
      </w:pPr>
    </w:p>
    <w:p w14:paraId="7168D1A5" w14:textId="77777777" w:rsidR="0060262A" w:rsidRPr="0060262A" w:rsidRDefault="0060262A" w:rsidP="0060262A">
      <w:pPr>
        <w:bidi/>
        <w:rPr>
          <w:rFonts w:cs="David" w:hint="cs"/>
          <w:rtl/>
        </w:rPr>
      </w:pPr>
    </w:p>
    <w:p w14:paraId="5D3FA857" w14:textId="77777777" w:rsidR="0060262A" w:rsidRPr="0060262A" w:rsidRDefault="0060262A" w:rsidP="0060262A">
      <w:pPr>
        <w:pStyle w:val="Heading8"/>
        <w:rPr>
          <w:rFonts w:hint="cs"/>
          <w:sz w:val="24"/>
          <w:rtl/>
        </w:rPr>
      </w:pPr>
      <w:r w:rsidRPr="0060262A">
        <w:rPr>
          <w:rFonts w:hint="cs"/>
          <w:sz w:val="24"/>
          <w:rtl/>
        </w:rPr>
        <w:t>הצבעה</w:t>
      </w:r>
    </w:p>
    <w:p w14:paraId="6E2A061E" w14:textId="77777777" w:rsidR="0060262A" w:rsidRPr="0060262A" w:rsidRDefault="0060262A" w:rsidP="0060262A">
      <w:pPr>
        <w:bidi/>
        <w:jc w:val="center"/>
        <w:rPr>
          <w:rFonts w:cs="David" w:hint="cs"/>
          <w:rtl/>
        </w:rPr>
      </w:pPr>
    </w:p>
    <w:p w14:paraId="5D39980B" w14:textId="77777777" w:rsidR="0060262A" w:rsidRPr="0060262A" w:rsidRDefault="0060262A" w:rsidP="0060262A">
      <w:pPr>
        <w:bidi/>
        <w:jc w:val="center"/>
        <w:rPr>
          <w:rFonts w:cs="David" w:hint="cs"/>
          <w:rtl/>
        </w:rPr>
      </w:pPr>
      <w:r w:rsidRPr="0060262A">
        <w:rPr>
          <w:rFonts w:cs="David" w:hint="cs"/>
          <w:rtl/>
        </w:rPr>
        <w:t>בעד-רוב</w:t>
      </w:r>
    </w:p>
    <w:p w14:paraId="058AD49D" w14:textId="77777777" w:rsidR="0060262A" w:rsidRPr="0060262A" w:rsidRDefault="0060262A" w:rsidP="0060262A">
      <w:pPr>
        <w:bidi/>
        <w:jc w:val="center"/>
        <w:rPr>
          <w:rFonts w:cs="David" w:hint="cs"/>
          <w:rtl/>
        </w:rPr>
      </w:pPr>
      <w:r w:rsidRPr="0060262A">
        <w:rPr>
          <w:rFonts w:cs="David" w:hint="cs"/>
          <w:rtl/>
        </w:rPr>
        <w:t>נגד-אין</w:t>
      </w:r>
    </w:p>
    <w:p w14:paraId="3A0B2CC1" w14:textId="77777777" w:rsidR="0060262A" w:rsidRPr="0060262A" w:rsidRDefault="0060262A" w:rsidP="0060262A">
      <w:pPr>
        <w:bidi/>
        <w:jc w:val="center"/>
        <w:rPr>
          <w:rFonts w:cs="David" w:hint="cs"/>
          <w:rtl/>
        </w:rPr>
      </w:pPr>
      <w:r w:rsidRPr="0060262A">
        <w:rPr>
          <w:rFonts w:cs="David" w:hint="cs"/>
          <w:rtl/>
        </w:rPr>
        <w:t>נמנעים- אין</w:t>
      </w:r>
    </w:p>
    <w:p w14:paraId="59C0B7E9" w14:textId="77777777" w:rsidR="0060262A" w:rsidRPr="0060262A" w:rsidRDefault="0060262A" w:rsidP="0060262A">
      <w:pPr>
        <w:bidi/>
        <w:jc w:val="center"/>
        <w:rPr>
          <w:rFonts w:cs="David" w:hint="cs"/>
          <w:rtl/>
        </w:rPr>
      </w:pPr>
    </w:p>
    <w:p w14:paraId="515C50A4" w14:textId="77777777" w:rsidR="0060262A" w:rsidRPr="0060262A" w:rsidRDefault="0060262A" w:rsidP="0060262A">
      <w:pPr>
        <w:bidi/>
        <w:jc w:val="center"/>
        <w:rPr>
          <w:rFonts w:cs="David" w:hint="cs"/>
          <w:rtl/>
        </w:rPr>
      </w:pPr>
      <w:r w:rsidRPr="0060262A">
        <w:rPr>
          <w:rFonts w:cs="David" w:hint="cs"/>
          <w:rtl/>
        </w:rPr>
        <w:t>הבקשה אושרה</w:t>
      </w:r>
    </w:p>
    <w:p w14:paraId="5D8E8C1A" w14:textId="77777777" w:rsidR="0060262A" w:rsidRPr="0060262A" w:rsidRDefault="0060262A" w:rsidP="0060262A">
      <w:pPr>
        <w:bidi/>
        <w:rPr>
          <w:rFonts w:cs="David" w:hint="cs"/>
          <w:rtl/>
        </w:rPr>
      </w:pPr>
    </w:p>
    <w:p w14:paraId="40A1AA32" w14:textId="77777777" w:rsidR="0060262A" w:rsidRPr="0060262A" w:rsidRDefault="0060262A" w:rsidP="0060262A">
      <w:pPr>
        <w:bidi/>
        <w:rPr>
          <w:rFonts w:cs="David" w:hint="cs"/>
          <w:rtl/>
        </w:rPr>
      </w:pPr>
    </w:p>
    <w:p w14:paraId="150B1775" w14:textId="77777777" w:rsidR="0060262A" w:rsidRPr="0060262A" w:rsidRDefault="0060262A" w:rsidP="0060262A">
      <w:pPr>
        <w:bidi/>
        <w:rPr>
          <w:rFonts w:cs="David" w:hint="cs"/>
          <w:rtl/>
        </w:rPr>
      </w:pPr>
    </w:p>
    <w:p w14:paraId="658FAE6E" w14:textId="77777777" w:rsidR="0060262A" w:rsidRPr="0060262A" w:rsidRDefault="0060262A" w:rsidP="0060262A">
      <w:pPr>
        <w:bidi/>
        <w:rPr>
          <w:rFonts w:cs="David" w:hint="cs"/>
          <w:rtl/>
        </w:rPr>
      </w:pPr>
    </w:p>
    <w:p w14:paraId="5423A460" w14:textId="77777777" w:rsidR="0060262A" w:rsidRPr="0060262A" w:rsidRDefault="0060262A" w:rsidP="0060262A">
      <w:pPr>
        <w:bidi/>
        <w:rPr>
          <w:rFonts w:cs="David" w:hint="cs"/>
          <w:u w:val="single"/>
          <w:rtl/>
        </w:rPr>
      </w:pPr>
      <w:r w:rsidRPr="0060262A">
        <w:rPr>
          <w:rFonts w:cs="David" w:hint="cs"/>
          <w:u w:val="single"/>
          <w:rtl/>
        </w:rPr>
        <w:t>היו"ר דוד טל:</w:t>
      </w:r>
    </w:p>
    <w:p w14:paraId="7665DEB9" w14:textId="77777777" w:rsidR="0060262A" w:rsidRPr="0060262A" w:rsidRDefault="0060262A" w:rsidP="0060262A">
      <w:pPr>
        <w:bidi/>
        <w:rPr>
          <w:rFonts w:cs="David" w:hint="cs"/>
          <w:u w:val="single"/>
          <w:rtl/>
        </w:rPr>
      </w:pPr>
    </w:p>
    <w:p w14:paraId="3D1E55F8" w14:textId="77777777" w:rsidR="0060262A" w:rsidRPr="0060262A" w:rsidRDefault="0060262A" w:rsidP="0060262A">
      <w:pPr>
        <w:bidi/>
        <w:rPr>
          <w:rFonts w:cs="David" w:hint="cs"/>
          <w:rtl/>
        </w:rPr>
      </w:pPr>
      <w:r w:rsidRPr="0060262A">
        <w:rPr>
          <w:rFonts w:cs="David" w:hint="cs"/>
          <w:rtl/>
        </w:rPr>
        <w:tab/>
        <w:t xml:space="preserve">הצעת החוק קיבלה פטור מחובת הנחה, אני מקווה שזו תהיה הצעת החוק האחרונה במושב הזה. מאיפה אתם מקבלים כל כך הרבה מכסות לפטורים? הצעת חוק שלילת גמלה  מחבר הכנסת לשעבר </w:t>
      </w:r>
      <w:proofErr w:type="spellStart"/>
      <w:r w:rsidRPr="0060262A">
        <w:rPr>
          <w:rFonts w:cs="David" w:hint="cs"/>
          <w:rtl/>
        </w:rPr>
        <w:t>עזמי</w:t>
      </w:r>
      <w:proofErr w:type="spellEnd"/>
      <w:r w:rsidRPr="0060262A">
        <w:rPr>
          <w:rFonts w:cs="David" w:hint="cs"/>
          <w:rtl/>
        </w:rPr>
        <w:t xml:space="preserve"> בשארה, </w:t>
      </w:r>
      <w:proofErr w:type="spellStart"/>
      <w:r w:rsidRPr="0060262A">
        <w:rPr>
          <w:rFonts w:cs="David" w:hint="cs"/>
          <w:rtl/>
        </w:rPr>
        <w:t>התשמ"ח</w:t>
      </w:r>
      <w:proofErr w:type="spellEnd"/>
      <w:r w:rsidRPr="0060262A">
        <w:rPr>
          <w:rFonts w:cs="David" w:hint="cs"/>
          <w:rtl/>
        </w:rPr>
        <w:t xml:space="preserve">-2008 (פ/ 17 / 3782) של חבר הכנסת צבי הנדל. כבר דנו בהצעת החוק הזו, יש הצעת חוק דומה, חבר הכנסת הנדל בבקשה. </w:t>
      </w:r>
    </w:p>
    <w:p w14:paraId="4FD4E130" w14:textId="77777777" w:rsidR="0060262A" w:rsidRPr="0060262A" w:rsidRDefault="0060262A" w:rsidP="0060262A">
      <w:pPr>
        <w:bidi/>
        <w:rPr>
          <w:rFonts w:cs="David" w:hint="cs"/>
          <w:rtl/>
        </w:rPr>
      </w:pPr>
    </w:p>
    <w:p w14:paraId="34CFBCF7" w14:textId="77777777" w:rsidR="0060262A" w:rsidRPr="0060262A" w:rsidRDefault="0060262A" w:rsidP="0060262A">
      <w:pPr>
        <w:bidi/>
        <w:rPr>
          <w:rFonts w:cs="David" w:hint="cs"/>
          <w:rtl/>
        </w:rPr>
      </w:pPr>
      <w:r w:rsidRPr="0060262A">
        <w:rPr>
          <w:rFonts w:cs="David" w:hint="cs"/>
          <w:u w:val="single"/>
          <w:rtl/>
        </w:rPr>
        <w:t>צבי הנדל:</w:t>
      </w:r>
    </w:p>
    <w:p w14:paraId="209110FF" w14:textId="77777777" w:rsidR="0060262A" w:rsidRPr="0060262A" w:rsidRDefault="0060262A" w:rsidP="0060262A">
      <w:pPr>
        <w:bidi/>
        <w:rPr>
          <w:rFonts w:cs="David" w:hint="cs"/>
          <w:rtl/>
        </w:rPr>
      </w:pPr>
    </w:p>
    <w:p w14:paraId="7845C220" w14:textId="77777777" w:rsidR="0060262A" w:rsidRPr="0060262A" w:rsidRDefault="0060262A" w:rsidP="0060262A">
      <w:pPr>
        <w:bidi/>
        <w:rPr>
          <w:rFonts w:cs="David" w:hint="cs"/>
          <w:rtl/>
        </w:rPr>
      </w:pPr>
      <w:r w:rsidRPr="0060262A">
        <w:rPr>
          <w:rFonts w:cs="David" w:hint="cs"/>
          <w:rtl/>
        </w:rPr>
        <w:tab/>
        <w:t xml:space="preserve"> אני מבקש פטור מחובת הנחה  מסיבה אחת, מאחר והחוק הזה עומד לעלות ביום רביעי ואני רוצה לצרף את החוק שלי.</w:t>
      </w:r>
    </w:p>
    <w:p w14:paraId="27354E5F" w14:textId="77777777" w:rsidR="0060262A" w:rsidRPr="0060262A" w:rsidRDefault="0060262A" w:rsidP="0060262A">
      <w:pPr>
        <w:bidi/>
        <w:rPr>
          <w:rFonts w:cs="David" w:hint="cs"/>
          <w:rtl/>
        </w:rPr>
      </w:pPr>
    </w:p>
    <w:p w14:paraId="430C5905" w14:textId="77777777" w:rsidR="0060262A" w:rsidRPr="0060262A" w:rsidRDefault="0060262A" w:rsidP="0060262A">
      <w:pPr>
        <w:bidi/>
        <w:rPr>
          <w:rFonts w:cs="David" w:hint="cs"/>
          <w:rtl/>
        </w:rPr>
      </w:pPr>
      <w:proofErr w:type="spellStart"/>
      <w:r w:rsidRPr="0060262A">
        <w:rPr>
          <w:rFonts w:cs="David" w:hint="cs"/>
          <w:u w:val="single"/>
          <w:rtl/>
        </w:rPr>
        <w:t>מוחמד</w:t>
      </w:r>
      <w:proofErr w:type="spellEnd"/>
      <w:r w:rsidRPr="0060262A">
        <w:rPr>
          <w:rFonts w:cs="David" w:hint="cs"/>
          <w:u w:val="single"/>
          <w:rtl/>
        </w:rPr>
        <w:t xml:space="preserve"> ברכה:</w:t>
      </w:r>
    </w:p>
    <w:p w14:paraId="4BBFEBBC" w14:textId="77777777" w:rsidR="0060262A" w:rsidRPr="0060262A" w:rsidRDefault="0060262A" w:rsidP="0060262A">
      <w:pPr>
        <w:bidi/>
        <w:rPr>
          <w:rFonts w:cs="David" w:hint="cs"/>
          <w:rtl/>
        </w:rPr>
      </w:pPr>
    </w:p>
    <w:p w14:paraId="1CC359C0" w14:textId="77777777" w:rsidR="0060262A" w:rsidRPr="0060262A" w:rsidRDefault="0060262A" w:rsidP="0060262A">
      <w:pPr>
        <w:bidi/>
        <w:rPr>
          <w:rFonts w:cs="David" w:hint="cs"/>
          <w:rtl/>
        </w:rPr>
      </w:pPr>
      <w:r w:rsidRPr="0060262A">
        <w:rPr>
          <w:rFonts w:cs="David" w:hint="cs"/>
          <w:rtl/>
        </w:rPr>
        <w:tab/>
        <w:t xml:space="preserve"> אין שום דחיפות להצעת החוק למעט העובדה שחבר הכנסת הנדל רוצה להשתתף בגזירת הקופון לגזילת הכסף שצבר חבר הכנסת לשעבר </w:t>
      </w:r>
      <w:proofErr w:type="spellStart"/>
      <w:r w:rsidRPr="0060262A">
        <w:rPr>
          <w:rFonts w:cs="David" w:hint="cs"/>
          <w:rtl/>
        </w:rPr>
        <w:t>עזמי</w:t>
      </w:r>
      <w:proofErr w:type="spellEnd"/>
      <w:r w:rsidRPr="0060262A">
        <w:rPr>
          <w:rFonts w:cs="David" w:hint="cs"/>
          <w:rtl/>
        </w:rPr>
        <w:t xml:space="preserve"> בשארה בזכות עבודתו. אם רוצים להעניש אותו על דברים אחרים יש משפט.</w:t>
      </w:r>
    </w:p>
    <w:p w14:paraId="0D56D50C" w14:textId="77777777" w:rsidR="0060262A" w:rsidRPr="0060262A" w:rsidRDefault="0060262A" w:rsidP="0060262A">
      <w:pPr>
        <w:bidi/>
        <w:rPr>
          <w:rFonts w:cs="David" w:hint="cs"/>
          <w:rtl/>
        </w:rPr>
      </w:pPr>
    </w:p>
    <w:p w14:paraId="5737ECF9" w14:textId="77777777" w:rsidR="0060262A" w:rsidRPr="0060262A" w:rsidRDefault="0060262A" w:rsidP="0060262A">
      <w:pPr>
        <w:bidi/>
        <w:rPr>
          <w:rFonts w:cs="David" w:hint="cs"/>
          <w:rtl/>
        </w:rPr>
      </w:pPr>
      <w:r w:rsidRPr="0060262A">
        <w:rPr>
          <w:rFonts w:cs="David" w:hint="cs"/>
          <w:u w:val="single"/>
          <w:rtl/>
        </w:rPr>
        <w:t>צבי הנדל:</w:t>
      </w:r>
    </w:p>
    <w:p w14:paraId="178AEE77" w14:textId="77777777" w:rsidR="0060262A" w:rsidRPr="0060262A" w:rsidRDefault="0060262A" w:rsidP="0060262A">
      <w:pPr>
        <w:bidi/>
        <w:rPr>
          <w:rFonts w:cs="David" w:hint="cs"/>
          <w:rtl/>
        </w:rPr>
      </w:pPr>
    </w:p>
    <w:p w14:paraId="47EB152F" w14:textId="77777777" w:rsidR="0060262A" w:rsidRPr="0060262A" w:rsidRDefault="0060262A" w:rsidP="0060262A">
      <w:pPr>
        <w:bidi/>
        <w:rPr>
          <w:rFonts w:cs="David" w:hint="cs"/>
          <w:rtl/>
        </w:rPr>
      </w:pPr>
      <w:r w:rsidRPr="0060262A">
        <w:rPr>
          <w:rFonts w:cs="David" w:hint="cs"/>
          <w:rtl/>
        </w:rPr>
        <w:tab/>
        <w:t xml:space="preserve"> שאש"ף ישלם לו על עבודתו לא אני.</w:t>
      </w:r>
    </w:p>
    <w:p w14:paraId="209890A1" w14:textId="77777777" w:rsidR="0060262A" w:rsidRPr="0060262A" w:rsidRDefault="0060262A" w:rsidP="0060262A">
      <w:pPr>
        <w:bidi/>
        <w:rPr>
          <w:rFonts w:cs="David" w:hint="cs"/>
          <w:rtl/>
        </w:rPr>
      </w:pPr>
    </w:p>
    <w:p w14:paraId="17F14130" w14:textId="77777777" w:rsidR="0060262A" w:rsidRPr="0060262A" w:rsidRDefault="0060262A" w:rsidP="0060262A">
      <w:pPr>
        <w:bidi/>
        <w:rPr>
          <w:rFonts w:cs="David" w:hint="cs"/>
          <w:rtl/>
        </w:rPr>
      </w:pPr>
      <w:proofErr w:type="spellStart"/>
      <w:r w:rsidRPr="0060262A">
        <w:rPr>
          <w:rFonts w:cs="David" w:hint="cs"/>
          <w:u w:val="single"/>
          <w:rtl/>
        </w:rPr>
        <w:t>מוחמד</w:t>
      </w:r>
      <w:proofErr w:type="spellEnd"/>
      <w:r w:rsidRPr="0060262A">
        <w:rPr>
          <w:rFonts w:cs="David" w:hint="cs"/>
          <w:u w:val="single"/>
          <w:rtl/>
        </w:rPr>
        <w:t xml:space="preserve"> ברכה:</w:t>
      </w:r>
    </w:p>
    <w:p w14:paraId="1D5E99F8" w14:textId="77777777" w:rsidR="0060262A" w:rsidRPr="0060262A" w:rsidRDefault="0060262A" w:rsidP="0060262A">
      <w:pPr>
        <w:bidi/>
        <w:rPr>
          <w:rFonts w:cs="David" w:hint="cs"/>
          <w:rtl/>
        </w:rPr>
      </w:pPr>
    </w:p>
    <w:p w14:paraId="5145762A" w14:textId="77777777" w:rsidR="0060262A" w:rsidRPr="0060262A" w:rsidRDefault="0060262A" w:rsidP="0060262A">
      <w:pPr>
        <w:bidi/>
        <w:rPr>
          <w:rFonts w:cs="David" w:hint="cs"/>
          <w:rtl/>
        </w:rPr>
      </w:pPr>
      <w:r w:rsidRPr="0060262A">
        <w:rPr>
          <w:rFonts w:cs="David" w:hint="cs"/>
          <w:rtl/>
        </w:rPr>
        <w:tab/>
        <w:t xml:space="preserve"> לדחוף את הידיים לתוך החסכונות שלו ושל משפחתו זה בזוי, זה נמוך וזו גניבה לשמה. אז חבר הכנסת הנדל רוצה לגזור קופון עם מי שהציע קודם.</w:t>
      </w:r>
    </w:p>
    <w:p w14:paraId="70D31680" w14:textId="77777777" w:rsidR="0060262A" w:rsidRPr="0060262A" w:rsidRDefault="0060262A" w:rsidP="0060262A">
      <w:pPr>
        <w:bidi/>
        <w:rPr>
          <w:rFonts w:cs="David" w:hint="cs"/>
          <w:rtl/>
        </w:rPr>
      </w:pPr>
    </w:p>
    <w:p w14:paraId="6D132642" w14:textId="77777777" w:rsidR="0060262A" w:rsidRPr="0060262A" w:rsidRDefault="0060262A" w:rsidP="0060262A">
      <w:pPr>
        <w:bidi/>
        <w:rPr>
          <w:rFonts w:cs="David" w:hint="cs"/>
          <w:rtl/>
        </w:rPr>
      </w:pPr>
      <w:r w:rsidRPr="0060262A">
        <w:rPr>
          <w:rFonts w:cs="David" w:hint="cs"/>
          <w:u w:val="single"/>
          <w:rtl/>
        </w:rPr>
        <w:t xml:space="preserve">אבשלום </w:t>
      </w:r>
      <w:proofErr w:type="spellStart"/>
      <w:r w:rsidRPr="0060262A">
        <w:rPr>
          <w:rFonts w:cs="David" w:hint="cs"/>
          <w:u w:val="single"/>
          <w:rtl/>
        </w:rPr>
        <w:t>וילן</w:t>
      </w:r>
      <w:proofErr w:type="spellEnd"/>
      <w:r w:rsidRPr="0060262A">
        <w:rPr>
          <w:rFonts w:cs="David" w:hint="cs"/>
          <w:u w:val="single"/>
          <w:rtl/>
        </w:rPr>
        <w:t>:</w:t>
      </w:r>
    </w:p>
    <w:p w14:paraId="12AF9243" w14:textId="77777777" w:rsidR="0060262A" w:rsidRPr="0060262A" w:rsidRDefault="0060262A" w:rsidP="0060262A">
      <w:pPr>
        <w:bidi/>
        <w:rPr>
          <w:rFonts w:cs="David" w:hint="cs"/>
          <w:rtl/>
        </w:rPr>
      </w:pPr>
    </w:p>
    <w:p w14:paraId="748AD78C" w14:textId="77777777" w:rsidR="0060262A" w:rsidRPr="0060262A" w:rsidRDefault="0060262A" w:rsidP="0060262A">
      <w:pPr>
        <w:bidi/>
        <w:rPr>
          <w:rFonts w:cs="David" w:hint="cs"/>
          <w:rtl/>
        </w:rPr>
      </w:pPr>
      <w:r w:rsidRPr="0060262A">
        <w:rPr>
          <w:rFonts w:cs="David" w:hint="cs"/>
          <w:rtl/>
        </w:rPr>
        <w:tab/>
        <w:t xml:space="preserve"> אנחנו מורידים את הכנסת לרמת זילות כל כך נמוכה, העברת בסיטונות שורה של פטורים מחובת הנחה.</w:t>
      </w:r>
    </w:p>
    <w:p w14:paraId="0D7C1371" w14:textId="77777777" w:rsidR="0060262A" w:rsidRPr="0060262A" w:rsidRDefault="0060262A" w:rsidP="0060262A">
      <w:pPr>
        <w:bidi/>
        <w:rPr>
          <w:rFonts w:cs="David" w:hint="cs"/>
          <w:rtl/>
        </w:rPr>
      </w:pPr>
    </w:p>
    <w:p w14:paraId="6C029A02" w14:textId="77777777" w:rsidR="0060262A" w:rsidRPr="0060262A" w:rsidRDefault="0060262A" w:rsidP="0060262A">
      <w:pPr>
        <w:bidi/>
        <w:rPr>
          <w:rFonts w:cs="David" w:hint="cs"/>
          <w:rtl/>
        </w:rPr>
      </w:pPr>
      <w:r w:rsidRPr="0060262A">
        <w:rPr>
          <w:rFonts w:cs="David" w:hint="cs"/>
          <w:u w:val="single"/>
          <w:rtl/>
        </w:rPr>
        <w:t>היו"ר דוד טל:</w:t>
      </w:r>
    </w:p>
    <w:p w14:paraId="3ADB3544" w14:textId="77777777" w:rsidR="0060262A" w:rsidRPr="0060262A" w:rsidRDefault="0060262A" w:rsidP="0060262A">
      <w:pPr>
        <w:bidi/>
        <w:rPr>
          <w:rFonts w:cs="David" w:hint="cs"/>
          <w:rtl/>
        </w:rPr>
      </w:pPr>
    </w:p>
    <w:p w14:paraId="069732F8" w14:textId="77777777" w:rsidR="0060262A" w:rsidRPr="0060262A" w:rsidRDefault="0060262A" w:rsidP="0060262A">
      <w:pPr>
        <w:bidi/>
        <w:rPr>
          <w:rFonts w:cs="David" w:hint="cs"/>
          <w:rtl/>
        </w:rPr>
      </w:pPr>
      <w:r w:rsidRPr="0060262A">
        <w:rPr>
          <w:rFonts w:cs="David" w:hint="cs"/>
          <w:rtl/>
        </w:rPr>
        <w:tab/>
        <w:t>סליחה, אני העברתי? השולחן הזה העביר, לי יש אצבע אחת ולא השתמשתי בה אף לא פעם אחת.</w:t>
      </w:r>
    </w:p>
    <w:p w14:paraId="718B0F96" w14:textId="77777777" w:rsidR="0060262A" w:rsidRPr="0060262A" w:rsidRDefault="0060262A" w:rsidP="0060262A">
      <w:pPr>
        <w:bidi/>
        <w:rPr>
          <w:rFonts w:cs="David" w:hint="cs"/>
          <w:rtl/>
        </w:rPr>
      </w:pPr>
    </w:p>
    <w:p w14:paraId="7EE1CFDF" w14:textId="77777777" w:rsidR="0060262A" w:rsidRPr="0060262A" w:rsidRDefault="0060262A" w:rsidP="0060262A">
      <w:pPr>
        <w:bidi/>
        <w:rPr>
          <w:rFonts w:cs="David" w:hint="cs"/>
          <w:rtl/>
        </w:rPr>
      </w:pPr>
      <w:r w:rsidRPr="0060262A">
        <w:rPr>
          <w:rFonts w:cs="David" w:hint="cs"/>
          <w:u w:val="single"/>
          <w:rtl/>
        </w:rPr>
        <w:t xml:space="preserve">אבשלום </w:t>
      </w:r>
      <w:proofErr w:type="spellStart"/>
      <w:r w:rsidRPr="0060262A">
        <w:rPr>
          <w:rFonts w:cs="David" w:hint="cs"/>
          <w:u w:val="single"/>
          <w:rtl/>
        </w:rPr>
        <w:t>וילן</w:t>
      </w:r>
      <w:proofErr w:type="spellEnd"/>
      <w:r w:rsidRPr="0060262A">
        <w:rPr>
          <w:rFonts w:cs="David" w:hint="cs"/>
          <w:u w:val="single"/>
          <w:rtl/>
        </w:rPr>
        <w:t>:</w:t>
      </w:r>
    </w:p>
    <w:p w14:paraId="37F08AE2" w14:textId="77777777" w:rsidR="0060262A" w:rsidRPr="0060262A" w:rsidRDefault="0060262A" w:rsidP="0060262A">
      <w:pPr>
        <w:bidi/>
        <w:rPr>
          <w:rFonts w:cs="David" w:hint="cs"/>
          <w:rtl/>
        </w:rPr>
      </w:pPr>
    </w:p>
    <w:p w14:paraId="220CD718" w14:textId="77777777" w:rsidR="0060262A" w:rsidRPr="0060262A" w:rsidRDefault="0060262A" w:rsidP="0060262A">
      <w:pPr>
        <w:bidi/>
        <w:rPr>
          <w:rFonts w:cs="David" w:hint="cs"/>
          <w:rtl/>
        </w:rPr>
      </w:pPr>
      <w:r w:rsidRPr="0060262A">
        <w:rPr>
          <w:rFonts w:cs="David" w:hint="cs"/>
          <w:rtl/>
        </w:rPr>
        <w:tab/>
        <w:t xml:space="preserve"> המליאה העבירה אתמול הצעות גזעניות, אנטי דמוקרטיות שכל אדם בר דעת מימין או משמאל, אם היה חושב עליהם היה מבין שאנחנו מתדרדרים בתהום. </w:t>
      </w:r>
    </w:p>
    <w:p w14:paraId="61A48923" w14:textId="77777777" w:rsidR="0060262A" w:rsidRPr="0060262A" w:rsidRDefault="0060262A" w:rsidP="0060262A">
      <w:pPr>
        <w:bidi/>
        <w:rPr>
          <w:rFonts w:cs="David" w:hint="cs"/>
          <w:rtl/>
        </w:rPr>
      </w:pPr>
    </w:p>
    <w:p w14:paraId="002DE041"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7B00DD99" w14:textId="77777777" w:rsidR="0060262A" w:rsidRPr="0060262A" w:rsidRDefault="0060262A" w:rsidP="0060262A">
      <w:pPr>
        <w:bidi/>
        <w:rPr>
          <w:rFonts w:cs="David" w:hint="cs"/>
          <w:rtl/>
        </w:rPr>
      </w:pPr>
    </w:p>
    <w:p w14:paraId="6B423B6E" w14:textId="77777777" w:rsidR="0060262A" w:rsidRPr="0060262A" w:rsidRDefault="0060262A" w:rsidP="0060262A">
      <w:pPr>
        <w:bidi/>
        <w:rPr>
          <w:rFonts w:cs="David" w:hint="cs"/>
          <w:rtl/>
        </w:rPr>
      </w:pPr>
      <w:r w:rsidRPr="0060262A">
        <w:rPr>
          <w:rFonts w:cs="David" w:hint="cs"/>
          <w:rtl/>
        </w:rPr>
        <w:tab/>
        <w:t xml:space="preserve"> מה זו דמוקרטיה? אל תהיו יפי נפש.</w:t>
      </w:r>
    </w:p>
    <w:p w14:paraId="66EED522" w14:textId="77777777" w:rsidR="0060262A" w:rsidRPr="0060262A" w:rsidRDefault="0060262A" w:rsidP="0060262A">
      <w:pPr>
        <w:bidi/>
        <w:rPr>
          <w:rFonts w:cs="David" w:hint="cs"/>
          <w:rtl/>
        </w:rPr>
      </w:pPr>
    </w:p>
    <w:p w14:paraId="73736206" w14:textId="77777777" w:rsidR="0060262A" w:rsidRPr="0060262A" w:rsidRDefault="0060262A" w:rsidP="0060262A">
      <w:pPr>
        <w:bidi/>
        <w:rPr>
          <w:rFonts w:cs="David" w:hint="cs"/>
          <w:rtl/>
        </w:rPr>
      </w:pPr>
      <w:r w:rsidRPr="0060262A">
        <w:rPr>
          <w:rFonts w:cs="David" w:hint="cs"/>
          <w:u w:val="single"/>
          <w:rtl/>
        </w:rPr>
        <w:t xml:space="preserve">אבשלום </w:t>
      </w:r>
      <w:proofErr w:type="spellStart"/>
      <w:r w:rsidRPr="0060262A">
        <w:rPr>
          <w:rFonts w:cs="David" w:hint="cs"/>
          <w:u w:val="single"/>
          <w:rtl/>
        </w:rPr>
        <w:t>וילן</w:t>
      </w:r>
      <w:proofErr w:type="spellEnd"/>
      <w:r w:rsidRPr="0060262A">
        <w:rPr>
          <w:rFonts w:cs="David" w:hint="cs"/>
          <w:u w:val="single"/>
          <w:rtl/>
        </w:rPr>
        <w:t>:</w:t>
      </w:r>
    </w:p>
    <w:p w14:paraId="2C8476DE" w14:textId="77777777" w:rsidR="0060262A" w:rsidRPr="0060262A" w:rsidRDefault="0060262A" w:rsidP="0060262A">
      <w:pPr>
        <w:bidi/>
        <w:rPr>
          <w:rFonts w:cs="David" w:hint="cs"/>
          <w:rtl/>
        </w:rPr>
      </w:pPr>
    </w:p>
    <w:p w14:paraId="70D0F1B2" w14:textId="77777777" w:rsidR="0060262A" w:rsidRPr="0060262A" w:rsidRDefault="0060262A" w:rsidP="0060262A">
      <w:pPr>
        <w:bidi/>
        <w:rPr>
          <w:rFonts w:cs="David" w:hint="cs"/>
          <w:rtl/>
        </w:rPr>
      </w:pPr>
      <w:r w:rsidRPr="0060262A">
        <w:rPr>
          <w:rFonts w:cs="David" w:hint="cs"/>
          <w:rtl/>
        </w:rPr>
        <w:tab/>
        <w:t xml:space="preserve"> אני חושב שזו סוג של הצעה שאין לה מקום, רוצים להעמיד אותו לדין, תעמידו אותו לדין.</w:t>
      </w:r>
    </w:p>
    <w:p w14:paraId="1AD52BB5" w14:textId="77777777" w:rsidR="0060262A" w:rsidRPr="0060262A" w:rsidRDefault="0060262A" w:rsidP="0060262A">
      <w:pPr>
        <w:bidi/>
        <w:rPr>
          <w:rFonts w:cs="David" w:hint="cs"/>
          <w:rtl/>
        </w:rPr>
      </w:pPr>
    </w:p>
    <w:p w14:paraId="7EFA83E9"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6BA37495" w14:textId="77777777" w:rsidR="0060262A" w:rsidRPr="0060262A" w:rsidRDefault="0060262A" w:rsidP="0060262A">
      <w:pPr>
        <w:bidi/>
        <w:rPr>
          <w:rFonts w:cs="David" w:hint="cs"/>
          <w:rtl/>
        </w:rPr>
      </w:pPr>
    </w:p>
    <w:p w14:paraId="78BC6A8B" w14:textId="77777777" w:rsidR="0060262A" w:rsidRPr="0060262A" w:rsidRDefault="0060262A" w:rsidP="0060262A">
      <w:pPr>
        <w:bidi/>
        <w:rPr>
          <w:rFonts w:cs="David" w:hint="cs"/>
          <w:rtl/>
        </w:rPr>
      </w:pPr>
      <w:r w:rsidRPr="0060262A">
        <w:rPr>
          <w:rFonts w:cs="David" w:hint="cs"/>
          <w:rtl/>
        </w:rPr>
        <w:tab/>
        <w:t xml:space="preserve"> שיבוא לארץ.</w:t>
      </w:r>
    </w:p>
    <w:p w14:paraId="6F503E6B" w14:textId="77777777" w:rsidR="0060262A" w:rsidRPr="0060262A" w:rsidRDefault="0060262A" w:rsidP="0060262A">
      <w:pPr>
        <w:bidi/>
        <w:rPr>
          <w:rFonts w:cs="David" w:hint="cs"/>
          <w:rtl/>
        </w:rPr>
      </w:pPr>
    </w:p>
    <w:p w14:paraId="74778CAC" w14:textId="77777777" w:rsidR="0060262A" w:rsidRPr="0060262A" w:rsidRDefault="0060262A" w:rsidP="0060262A">
      <w:pPr>
        <w:bidi/>
        <w:rPr>
          <w:rFonts w:cs="David" w:hint="cs"/>
          <w:rtl/>
        </w:rPr>
      </w:pPr>
      <w:r w:rsidRPr="0060262A">
        <w:rPr>
          <w:rFonts w:cs="David" w:hint="cs"/>
          <w:u w:val="single"/>
          <w:rtl/>
        </w:rPr>
        <w:t xml:space="preserve">אבשלום </w:t>
      </w:r>
      <w:proofErr w:type="spellStart"/>
      <w:r w:rsidRPr="0060262A">
        <w:rPr>
          <w:rFonts w:cs="David" w:hint="cs"/>
          <w:u w:val="single"/>
          <w:rtl/>
        </w:rPr>
        <w:t>וילן</w:t>
      </w:r>
      <w:proofErr w:type="spellEnd"/>
      <w:r w:rsidRPr="0060262A">
        <w:rPr>
          <w:rFonts w:cs="David" w:hint="cs"/>
          <w:u w:val="single"/>
          <w:rtl/>
        </w:rPr>
        <w:t>:</w:t>
      </w:r>
    </w:p>
    <w:p w14:paraId="295CA1CA" w14:textId="77777777" w:rsidR="0060262A" w:rsidRPr="0060262A" w:rsidRDefault="0060262A" w:rsidP="0060262A">
      <w:pPr>
        <w:bidi/>
        <w:rPr>
          <w:rFonts w:cs="David" w:hint="cs"/>
          <w:rtl/>
        </w:rPr>
      </w:pPr>
    </w:p>
    <w:p w14:paraId="61B78D3C" w14:textId="77777777" w:rsidR="0060262A" w:rsidRPr="0060262A" w:rsidRDefault="0060262A" w:rsidP="0060262A">
      <w:pPr>
        <w:bidi/>
        <w:rPr>
          <w:rFonts w:cs="David" w:hint="cs"/>
          <w:rtl/>
        </w:rPr>
      </w:pPr>
      <w:r w:rsidRPr="0060262A">
        <w:rPr>
          <w:rFonts w:cs="David" w:hint="cs"/>
          <w:rtl/>
        </w:rPr>
        <w:tab/>
        <w:t xml:space="preserve"> בתור חבר במפלגת הפנסיונרים אתה צריך להיות הראשון שנלחם על כל גמלה, גם לאסיר ביטחוני יש זכויות.</w:t>
      </w:r>
    </w:p>
    <w:p w14:paraId="59B2223E" w14:textId="77777777" w:rsidR="0060262A" w:rsidRPr="0060262A" w:rsidRDefault="0060262A" w:rsidP="0060262A">
      <w:pPr>
        <w:bidi/>
        <w:rPr>
          <w:rFonts w:cs="David" w:hint="cs"/>
          <w:rtl/>
        </w:rPr>
      </w:pPr>
    </w:p>
    <w:p w14:paraId="21D8907F" w14:textId="77777777" w:rsidR="0060262A" w:rsidRPr="0060262A" w:rsidRDefault="0060262A" w:rsidP="0060262A">
      <w:pPr>
        <w:bidi/>
        <w:rPr>
          <w:rFonts w:cs="David" w:hint="cs"/>
          <w:rtl/>
        </w:rPr>
      </w:pPr>
      <w:r w:rsidRPr="0060262A">
        <w:rPr>
          <w:rFonts w:cs="David" w:hint="cs"/>
          <w:u w:val="single"/>
          <w:rtl/>
        </w:rPr>
        <w:t xml:space="preserve">יעקב </w:t>
      </w:r>
      <w:proofErr w:type="spellStart"/>
      <w:r w:rsidRPr="0060262A">
        <w:rPr>
          <w:rFonts w:cs="David" w:hint="cs"/>
          <w:u w:val="single"/>
          <w:rtl/>
        </w:rPr>
        <w:t>מרגי</w:t>
      </w:r>
      <w:proofErr w:type="spellEnd"/>
      <w:r w:rsidRPr="0060262A">
        <w:rPr>
          <w:rFonts w:cs="David" w:hint="cs"/>
          <w:u w:val="single"/>
          <w:rtl/>
        </w:rPr>
        <w:t>:</w:t>
      </w:r>
    </w:p>
    <w:p w14:paraId="0C2C282A" w14:textId="77777777" w:rsidR="0060262A" w:rsidRPr="0060262A" w:rsidRDefault="0060262A" w:rsidP="0060262A">
      <w:pPr>
        <w:bidi/>
        <w:rPr>
          <w:rFonts w:cs="David" w:hint="cs"/>
          <w:rtl/>
        </w:rPr>
      </w:pPr>
    </w:p>
    <w:p w14:paraId="150D8670" w14:textId="77777777" w:rsidR="0060262A" w:rsidRPr="0060262A" w:rsidRDefault="0060262A" w:rsidP="0060262A">
      <w:pPr>
        <w:bidi/>
        <w:rPr>
          <w:rFonts w:cs="David" w:hint="cs"/>
          <w:rtl/>
        </w:rPr>
      </w:pPr>
      <w:r w:rsidRPr="0060262A">
        <w:rPr>
          <w:rFonts w:cs="David" w:hint="cs"/>
          <w:rtl/>
        </w:rPr>
        <w:tab/>
        <w:t xml:space="preserve"> אני רוצה להתייחס לדבריו של חבר הכנסת </w:t>
      </w:r>
      <w:proofErr w:type="spellStart"/>
      <w:r w:rsidRPr="0060262A">
        <w:rPr>
          <w:rFonts w:cs="David" w:hint="cs"/>
          <w:rtl/>
        </w:rPr>
        <w:t>וילן</w:t>
      </w:r>
      <w:proofErr w:type="spellEnd"/>
      <w:r w:rsidRPr="0060262A">
        <w:rPr>
          <w:rFonts w:cs="David" w:hint="cs"/>
          <w:rtl/>
        </w:rPr>
        <w:t>, הכנסת לא הורידה כלום, אסור למוסר להיות כפול, בשולחן הזה דנו והעברנו ושללנו זכויות והטבות מחברי כנסת ושרים שעברו עבירות שיש עימם קלון. על מה הזעקה והצביעות? אסור שיהיה מוסר כפול.</w:t>
      </w:r>
    </w:p>
    <w:p w14:paraId="42EB2C7C" w14:textId="77777777" w:rsidR="0060262A" w:rsidRPr="0060262A" w:rsidRDefault="0060262A" w:rsidP="0060262A">
      <w:pPr>
        <w:bidi/>
        <w:rPr>
          <w:rFonts w:cs="David" w:hint="cs"/>
          <w:rtl/>
        </w:rPr>
      </w:pPr>
    </w:p>
    <w:p w14:paraId="53167AEB" w14:textId="77777777" w:rsidR="0060262A" w:rsidRPr="0060262A" w:rsidRDefault="0060262A" w:rsidP="0060262A">
      <w:pPr>
        <w:bidi/>
        <w:rPr>
          <w:rFonts w:cs="David" w:hint="cs"/>
          <w:u w:val="single"/>
          <w:rtl/>
        </w:rPr>
      </w:pPr>
      <w:r w:rsidRPr="0060262A">
        <w:rPr>
          <w:rFonts w:cs="David" w:hint="cs"/>
          <w:u w:val="single"/>
          <w:rtl/>
        </w:rPr>
        <w:t>היו"ר דוד טל:</w:t>
      </w:r>
    </w:p>
    <w:p w14:paraId="20767C77" w14:textId="77777777" w:rsidR="0060262A" w:rsidRPr="0060262A" w:rsidRDefault="0060262A" w:rsidP="0060262A">
      <w:pPr>
        <w:bidi/>
        <w:rPr>
          <w:rFonts w:cs="David" w:hint="cs"/>
          <w:rtl/>
        </w:rPr>
      </w:pPr>
    </w:p>
    <w:p w14:paraId="7C9194B4" w14:textId="77777777" w:rsidR="0060262A" w:rsidRPr="0060262A" w:rsidRDefault="0060262A" w:rsidP="0060262A">
      <w:pPr>
        <w:bidi/>
        <w:rPr>
          <w:rFonts w:cs="David" w:hint="cs"/>
          <w:rtl/>
        </w:rPr>
      </w:pPr>
      <w:r w:rsidRPr="0060262A">
        <w:rPr>
          <w:rFonts w:cs="David" w:hint="cs"/>
          <w:rtl/>
        </w:rPr>
        <w:tab/>
        <w:t xml:space="preserve"> חבר הכנסת סער.</w:t>
      </w:r>
    </w:p>
    <w:p w14:paraId="7802B56C" w14:textId="77777777" w:rsidR="0060262A" w:rsidRPr="0060262A" w:rsidRDefault="0060262A" w:rsidP="0060262A">
      <w:pPr>
        <w:bidi/>
        <w:rPr>
          <w:rFonts w:cs="David" w:hint="cs"/>
          <w:rtl/>
        </w:rPr>
      </w:pPr>
    </w:p>
    <w:p w14:paraId="1AF6F024" w14:textId="77777777" w:rsidR="0060262A" w:rsidRPr="0060262A" w:rsidRDefault="0060262A" w:rsidP="0060262A">
      <w:pPr>
        <w:bidi/>
        <w:rPr>
          <w:rFonts w:cs="David" w:hint="cs"/>
          <w:rtl/>
        </w:rPr>
      </w:pPr>
      <w:r w:rsidRPr="0060262A">
        <w:rPr>
          <w:rFonts w:cs="David" w:hint="cs"/>
          <w:u w:val="single"/>
          <w:rtl/>
        </w:rPr>
        <w:t>גדעון סער:</w:t>
      </w:r>
    </w:p>
    <w:p w14:paraId="0E674AF4" w14:textId="77777777" w:rsidR="0060262A" w:rsidRPr="0060262A" w:rsidRDefault="0060262A" w:rsidP="0060262A">
      <w:pPr>
        <w:bidi/>
        <w:rPr>
          <w:rFonts w:cs="David" w:hint="cs"/>
          <w:rtl/>
        </w:rPr>
      </w:pPr>
    </w:p>
    <w:p w14:paraId="2BB33D1F" w14:textId="77777777" w:rsidR="0060262A" w:rsidRPr="0060262A" w:rsidRDefault="0060262A" w:rsidP="0060262A">
      <w:pPr>
        <w:bidi/>
        <w:rPr>
          <w:rFonts w:cs="David" w:hint="cs"/>
          <w:rtl/>
        </w:rPr>
      </w:pPr>
      <w:r w:rsidRPr="0060262A">
        <w:rPr>
          <w:rFonts w:cs="David" w:hint="cs"/>
          <w:rtl/>
        </w:rPr>
        <w:tab/>
        <w:t xml:space="preserve"> אני מוותר. </w:t>
      </w:r>
    </w:p>
    <w:p w14:paraId="163C96DF" w14:textId="77777777" w:rsidR="0060262A" w:rsidRPr="0060262A" w:rsidRDefault="0060262A" w:rsidP="0060262A">
      <w:pPr>
        <w:bidi/>
        <w:rPr>
          <w:rFonts w:cs="David" w:hint="cs"/>
          <w:rtl/>
        </w:rPr>
      </w:pPr>
    </w:p>
    <w:p w14:paraId="2D749CDD" w14:textId="77777777" w:rsidR="0060262A" w:rsidRPr="0060262A" w:rsidRDefault="0060262A" w:rsidP="0060262A">
      <w:pPr>
        <w:bidi/>
        <w:rPr>
          <w:rFonts w:cs="David" w:hint="cs"/>
          <w:rtl/>
        </w:rPr>
      </w:pPr>
      <w:r w:rsidRPr="0060262A">
        <w:rPr>
          <w:rFonts w:cs="David" w:hint="cs"/>
          <w:u w:val="single"/>
          <w:rtl/>
        </w:rPr>
        <w:t>היו"ר דוד טל:</w:t>
      </w:r>
    </w:p>
    <w:p w14:paraId="6DB2986F" w14:textId="77777777" w:rsidR="0060262A" w:rsidRPr="0060262A" w:rsidRDefault="0060262A" w:rsidP="0060262A">
      <w:pPr>
        <w:bidi/>
        <w:rPr>
          <w:rFonts w:cs="David" w:hint="cs"/>
          <w:rtl/>
        </w:rPr>
      </w:pPr>
    </w:p>
    <w:p w14:paraId="778EC578" w14:textId="77777777" w:rsidR="0060262A" w:rsidRPr="0060262A" w:rsidRDefault="0060262A" w:rsidP="0060262A">
      <w:pPr>
        <w:bidi/>
        <w:rPr>
          <w:rFonts w:cs="David" w:hint="cs"/>
          <w:rtl/>
        </w:rPr>
      </w:pPr>
      <w:r w:rsidRPr="0060262A">
        <w:rPr>
          <w:rFonts w:cs="David" w:hint="cs"/>
          <w:rtl/>
        </w:rPr>
        <w:tab/>
        <w:t>מי בעד פטור מחובת הנחה להצעתו של חבר הכנסת הנדל.</w:t>
      </w:r>
    </w:p>
    <w:p w14:paraId="3B3A8335" w14:textId="77777777" w:rsidR="0060262A" w:rsidRPr="0060262A" w:rsidRDefault="0060262A" w:rsidP="0060262A">
      <w:pPr>
        <w:bidi/>
        <w:rPr>
          <w:rFonts w:cs="David" w:hint="cs"/>
          <w:rtl/>
        </w:rPr>
      </w:pPr>
    </w:p>
    <w:p w14:paraId="4EC85069"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75C1A2E9" w14:textId="77777777" w:rsidR="0060262A" w:rsidRPr="0060262A" w:rsidRDefault="0060262A" w:rsidP="0060262A">
      <w:pPr>
        <w:bidi/>
        <w:rPr>
          <w:rFonts w:cs="David" w:hint="cs"/>
          <w:rtl/>
        </w:rPr>
      </w:pPr>
    </w:p>
    <w:p w14:paraId="2093AB86" w14:textId="77777777" w:rsidR="0060262A" w:rsidRPr="0060262A" w:rsidRDefault="0060262A" w:rsidP="0060262A">
      <w:pPr>
        <w:bidi/>
        <w:rPr>
          <w:rFonts w:cs="David" w:hint="cs"/>
          <w:rtl/>
        </w:rPr>
      </w:pPr>
      <w:r w:rsidRPr="0060262A">
        <w:rPr>
          <w:rFonts w:cs="David" w:hint="cs"/>
          <w:rtl/>
        </w:rPr>
        <w:tab/>
        <w:t>אם זה לחבר הכנסת הנדל אני בעד.</w:t>
      </w:r>
    </w:p>
    <w:p w14:paraId="5C27F64A" w14:textId="77777777" w:rsidR="0060262A" w:rsidRPr="0060262A" w:rsidRDefault="0060262A" w:rsidP="0060262A">
      <w:pPr>
        <w:bidi/>
        <w:rPr>
          <w:rFonts w:cs="David" w:hint="cs"/>
          <w:rtl/>
        </w:rPr>
      </w:pPr>
    </w:p>
    <w:p w14:paraId="04206115" w14:textId="77777777" w:rsidR="0060262A" w:rsidRPr="0060262A" w:rsidRDefault="0060262A" w:rsidP="0060262A">
      <w:pPr>
        <w:bidi/>
        <w:rPr>
          <w:rFonts w:cs="David" w:hint="cs"/>
          <w:u w:val="single"/>
          <w:rtl/>
        </w:rPr>
      </w:pPr>
      <w:r w:rsidRPr="0060262A">
        <w:rPr>
          <w:rFonts w:cs="David" w:hint="cs"/>
          <w:u w:val="single"/>
          <w:rtl/>
        </w:rPr>
        <w:t>היו"ר דוד טל:</w:t>
      </w:r>
    </w:p>
    <w:p w14:paraId="69392131" w14:textId="77777777" w:rsidR="0060262A" w:rsidRPr="0060262A" w:rsidRDefault="0060262A" w:rsidP="0060262A">
      <w:pPr>
        <w:bidi/>
        <w:rPr>
          <w:rFonts w:cs="David" w:hint="cs"/>
          <w:rtl/>
        </w:rPr>
      </w:pPr>
    </w:p>
    <w:p w14:paraId="4FBB4857" w14:textId="77777777" w:rsidR="0060262A" w:rsidRPr="0060262A" w:rsidRDefault="0060262A" w:rsidP="0060262A">
      <w:pPr>
        <w:bidi/>
        <w:rPr>
          <w:rFonts w:cs="David" w:hint="cs"/>
          <w:rtl/>
        </w:rPr>
      </w:pPr>
      <w:r w:rsidRPr="0060262A">
        <w:rPr>
          <w:rFonts w:cs="David" w:hint="cs"/>
          <w:rtl/>
        </w:rPr>
        <w:tab/>
        <w:t xml:space="preserve"> איזו קואליציה מדהימה.</w:t>
      </w:r>
    </w:p>
    <w:p w14:paraId="5ED30EE4" w14:textId="77777777" w:rsidR="0060262A" w:rsidRPr="0060262A" w:rsidRDefault="0060262A" w:rsidP="0060262A">
      <w:pPr>
        <w:bidi/>
        <w:rPr>
          <w:rFonts w:cs="David" w:hint="cs"/>
          <w:rtl/>
        </w:rPr>
      </w:pPr>
    </w:p>
    <w:p w14:paraId="61EF2023" w14:textId="77777777" w:rsidR="0060262A" w:rsidRPr="0060262A" w:rsidRDefault="0060262A" w:rsidP="0060262A">
      <w:pPr>
        <w:bidi/>
        <w:rPr>
          <w:rFonts w:cs="David" w:hint="cs"/>
          <w:rtl/>
        </w:rPr>
      </w:pPr>
    </w:p>
    <w:p w14:paraId="2DB0BA5B" w14:textId="77777777" w:rsidR="0060262A" w:rsidRPr="0060262A" w:rsidRDefault="0060262A" w:rsidP="0060262A">
      <w:pPr>
        <w:pStyle w:val="Heading8"/>
        <w:rPr>
          <w:rFonts w:hint="cs"/>
          <w:sz w:val="24"/>
          <w:rtl/>
        </w:rPr>
      </w:pPr>
      <w:r w:rsidRPr="0060262A">
        <w:rPr>
          <w:rFonts w:hint="cs"/>
          <w:sz w:val="24"/>
          <w:rtl/>
        </w:rPr>
        <w:t>הצבעה</w:t>
      </w:r>
    </w:p>
    <w:p w14:paraId="6FE9EE27" w14:textId="77777777" w:rsidR="0060262A" w:rsidRPr="0060262A" w:rsidRDefault="0060262A" w:rsidP="0060262A">
      <w:pPr>
        <w:bidi/>
        <w:jc w:val="center"/>
        <w:rPr>
          <w:rFonts w:cs="David" w:hint="cs"/>
          <w:rtl/>
        </w:rPr>
      </w:pPr>
    </w:p>
    <w:p w14:paraId="7C6237BD" w14:textId="77777777" w:rsidR="0060262A" w:rsidRPr="0060262A" w:rsidRDefault="0060262A" w:rsidP="0060262A">
      <w:pPr>
        <w:bidi/>
        <w:jc w:val="center"/>
        <w:rPr>
          <w:rFonts w:cs="David" w:hint="cs"/>
          <w:rtl/>
        </w:rPr>
      </w:pPr>
      <w:r w:rsidRPr="0060262A">
        <w:rPr>
          <w:rFonts w:cs="David" w:hint="cs"/>
          <w:rtl/>
        </w:rPr>
        <w:t>בעד-12</w:t>
      </w:r>
    </w:p>
    <w:p w14:paraId="5F014B50" w14:textId="77777777" w:rsidR="0060262A" w:rsidRPr="0060262A" w:rsidRDefault="0060262A" w:rsidP="0060262A">
      <w:pPr>
        <w:bidi/>
        <w:jc w:val="center"/>
        <w:rPr>
          <w:rFonts w:cs="David" w:hint="cs"/>
          <w:rtl/>
        </w:rPr>
      </w:pPr>
      <w:r w:rsidRPr="0060262A">
        <w:rPr>
          <w:rFonts w:cs="David" w:hint="cs"/>
          <w:rtl/>
        </w:rPr>
        <w:t>נגד-אין</w:t>
      </w:r>
    </w:p>
    <w:p w14:paraId="4FB32D6E" w14:textId="77777777" w:rsidR="0060262A" w:rsidRPr="0060262A" w:rsidRDefault="0060262A" w:rsidP="0060262A">
      <w:pPr>
        <w:bidi/>
        <w:jc w:val="center"/>
        <w:rPr>
          <w:rFonts w:cs="David" w:hint="cs"/>
          <w:rtl/>
        </w:rPr>
      </w:pPr>
      <w:r w:rsidRPr="0060262A">
        <w:rPr>
          <w:rFonts w:cs="David" w:hint="cs"/>
          <w:rtl/>
        </w:rPr>
        <w:t>נמנעים- 1</w:t>
      </w:r>
    </w:p>
    <w:p w14:paraId="27E2A7FC" w14:textId="77777777" w:rsidR="0060262A" w:rsidRPr="0060262A" w:rsidRDefault="0060262A" w:rsidP="0060262A">
      <w:pPr>
        <w:bidi/>
        <w:jc w:val="center"/>
        <w:rPr>
          <w:rFonts w:cs="David" w:hint="cs"/>
          <w:rtl/>
        </w:rPr>
      </w:pPr>
    </w:p>
    <w:p w14:paraId="3D532BEA" w14:textId="77777777" w:rsidR="0060262A" w:rsidRPr="0060262A" w:rsidRDefault="0060262A" w:rsidP="0060262A">
      <w:pPr>
        <w:bidi/>
        <w:jc w:val="center"/>
        <w:rPr>
          <w:rFonts w:cs="David" w:hint="cs"/>
          <w:rtl/>
        </w:rPr>
      </w:pPr>
      <w:r w:rsidRPr="0060262A">
        <w:rPr>
          <w:rFonts w:cs="David" w:hint="cs"/>
          <w:rtl/>
        </w:rPr>
        <w:t>הבקשה אושרה</w:t>
      </w:r>
    </w:p>
    <w:p w14:paraId="3AC880C8" w14:textId="77777777" w:rsidR="0060262A" w:rsidRPr="0060262A" w:rsidRDefault="0060262A" w:rsidP="0060262A">
      <w:pPr>
        <w:bidi/>
        <w:rPr>
          <w:rFonts w:cs="David" w:hint="cs"/>
          <w:rtl/>
        </w:rPr>
      </w:pPr>
    </w:p>
    <w:p w14:paraId="39014B27" w14:textId="77777777" w:rsidR="0060262A" w:rsidRPr="0060262A" w:rsidRDefault="0060262A" w:rsidP="0060262A">
      <w:pPr>
        <w:bidi/>
        <w:rPr>
          <w:rFonts w:cs="David" w:hint="cs"/>
          <w:rtl/>
        </w:rPr>
      </w:pPr>
    </w:p>
    <w:p w14:paraId="01ACF07D" w14:textId="77777777" w:rsidR="0060262A" w:rsidRPr="0060262A" w:rsidRDefault="0060262A" w:rsidP="0060262A">
      <w:pPr>
        <w:bidi/>
        <w:rPr>
          <w:rFonts w:cs="David" w:hint="cs"/>
          <w:rtl/>
        </w:rPr>
      </w:pPr>
    </w:p>
    <w:p w14:paraId="62928C4D"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2B1D5C37" w14:textId="77777777" w:rsidR="0060262A" w:rsidRPr="0060262A" w:rsidRDefault="0060262A" w:rsidP="0060262A">
      <w:pPr>
        <w:pStyle w:val="Heading5"/>
        <w:jc w:val="left"/>
        <w:rPr>
          <w:rFonts w:hint="cs"/>
          <w:sz w:val="24"/>
          <w:rtl/>
        </w:rPr>
      </w:pPr>
    </w:p>
    <w:p w14:paraId="2067663A" w14:textId="77777777" w:rsidR="0060262A" w:rsidRPr="0060262A" w:rsidRDefault="0060262A" w:rsidP="0060262A">
      <w:pPr>
        <w:bidi/>
        <w:rPr>
          <w:rFonts w:cs="David" w:hint="cs"/>
          <w:rtl/>
        </w:rPr>
      </w:pPr>
      <w:r w:rsidRPr="0060262A">
        <w:rPr>
          <w:rFonts w:cs="David" w:hint="cs"/>
          <w:rtl/>
        </w:rPr>
        <w:tab/>
        <w:t xml:space="preserve"> אני מבקשת להוריד את ההצבעה שלי.</w:t>
      </w:r>
    </w:p>
    <w:p w14:paraId="39C9740C" w14:textId="77777777" w:rsidR="0060262A" w:rsidRPr="0060262A" w:rsidRDefault="0060262A" w:rsidP="0060262A">
      <w:pPr>
        <w:bidi/>
        <w:rPr>
          <w:rFonts w:cs="David" w:hint="cs"/>
          <w:rtl/>
        </w:rPr>
      </w:pPr>
    </w:p>
    <w:p w14:paraId="0075B3F3" w14:textId="77777777" w:rsidR="0060262A" w:rsidRPr="0060262A" w:rsidRDefault="0060262A" w:rsidP="0060262A">
      <w:pPr>
        <w:bidi/>
        <w:rPr>
          <w:rFonts w:cs="David" w:hint="cs"/>
          <w:rtl/>
        </w:rPr>
      </w:pPr>
      <w:r w:rsidRPr="0060262A">
        <w:rPr>
          <w:rFonts w:cs="David" w:hint="cs"/>
          <w:u w:val="single"/>
          <w:rtl/>
        </w:rPr>
        <w:t>היו"ר דוד טל:</w:t>
      </w:r>
    </w:p>
    <w:p w14:paraId="3E851E9C" w14:textId="77777777" w:rsidR="0060262A" w:rsidRPr="0060262A" w:rsidRDefault="0060262A" w:rsidP="0060262A">
      <w:pPr>
        <w:bidi/>
        <w:rPr>
          <w:rFonts w:cs="David" w:hint="cs"/>
          <w:rtl/>
        </w:rPr>
      </w:pPr>
    </w:p>
    <w:p w14:paraId="13F41C65" w14:textId="77777777" w:rsidR="0060262A" w:rsidRPr="0060262A" w:rsidRDefault="0060262A" w:rsidP="0060262A">
      <w:pPr>
        <w:bidi/>
        <w:rPr>
          <w:rFonts w:cs="David" w:hint="cs"/>
          <w:rtl/>
        </w:rPr>
      </w:pPr>
      <w:r w:rsidRPr="0060262A">
        <w:rPr>
          <w:rFonts w:cs="David" w:hint="cs"/>
          <w:rtl/>
        </w:rPr>
        <w:tab/>
        <w:t xml:space="preserve">אמרתי שזו קואליציה מרשימה, לא הבנתי איך זה מסתדר. </w:t>
      </w:r>
    </w:p>
    <w:p w14:paraId="16F205D7" w14:textId="77777777" w:rsidR="0060262A" w:rsidRPr="0060262A" w:rsidRDefault="0060262A" w:rsidP="0060262A">
      <w:pPr>
        <w:bidi/>
        <w:rPr>
          <w:rFonts w:cs="David" w:hint="cs"/>
          <w:rtl/>
        </w:rPr>
      </w:pPr>
    </w:p>
    <w:p w14:paraId="5DD6D6F4" w14:textId="77777777" w:rsidR="0060262A" w:rsidRPr="0060262A" w:rsidRDefault="0060262A" w:rsidP="0060262A">
      <w:pPr>
        <w:bidi/>
        <w:rPr>
          <w:rFonts w:cs="David" w:hint="cs"/>
          <w:u w:val="single"/>
          <w:rtl/>
        </w:rPr>
      </w:pPr>
      <w:r w:rsidRPr="0060262A">
        <w:rPr>
          <w:rFonts w:cs="David" w:hint="cs"/>
          <w:u w:val="single"/>
          <w:rtl/>
        </w:rPr>
        <w:t>צבי הנדל:</w:t>
      </w:r>
    </w:p>
    <w:p w14:paraId="16014448" w14:textId="77777777" w:rsidR="0060262A" w:rsidRPr="0060262A" w:rsidRDefault="0060262A" w:rsidP="0060262A">
      <w:pPr>
        <w:bidi/>
        <w:rPr>
          <w:rFonts w:cs="David" w:hint="cs"/>
          <w:rtl/>
        </w:rPr>
      </w:pPr>
    </w:p>
    <w:p w14:paraId="49A53860" w14:textId="77777777" w:rsidR="0060262A" w:rsidRPr="0060262A" w:rsidRDefault="0060262A" w:rsidP="0060262A">
      <w:pPr>
        <w:bidi/>
        <w:rPr>
          <w:rFonts w:cs="David" w:hint="cs"/>
          <w:rtl/>
        </w:rPr>
      </w:pPr>
      <w:r w:rsidRPr="0060262A">
        <w:rPr>
          <w:rFonts w:cs="David" w:hint="cs"/>
          <w:rtl/>
        </w:rPr>
        <w:tab/>
        <w:t xml:space="preserve"> אנחנו סולחים לך.</w:t>
      </w:r>
    </w:p>
    <w:p w14:paraId="627099E2" w14:textId="77777777" w:rsidR="0060262A" w:rsidRDefault="0060262A" w:rsidP="0060262A">
      <w:pPr>
        <w:bidi/>
        <w:rPr>
          <w:rFonts w:cs="David" w:hint="cs"/>
          <w:rtl/>
        </w:rPr>
      </w:pPr>
    </w:p>
    <w:p w14:paraId="14CC593B" w14:textId="77777777" w:rsidR="0060262A" w:rsidRDefault="0060262A" w:rsidP="0060262A">
      <w:pPr>
        <w:bidi/>
        <w:rPr>
          <w:rFonts w:cs="David" w:hint="cs"/>
          <w:rtl/>
        </w:rPr>
      </w:pPr>
    </w:p>
    <w:p w14:paraId="7E87F602" w14:textId="77777777" w:rsidR="0060262A" w:rsidRDefault="0060262A" w:rsidP="0060262A">
      <w:pPr>
        <w:bidi/>
        <w:rPr>
          <w:rFonts w:cs="David" w:hint="cs"/>
          <w:rtl/>
        </w:rPr>
      </w:pPr>
    </w:p>
    <w:p w14:paraId="40F5B92A" w14:textId="77777777" w:rsidR="0060262A" w:rsidRDefault="0060262A" w:rsidP="0060262A">
      <w:pPr>
        <w:bidi/>
        <w:rPr>
          <w:rFonts w:cs="David" w:hint="cs"/>
          <w:rtl/>
        </w:rPr>
      </w:pPr>
    </w:p>
    <w:p w14:paraId="2DCD65A3" w14:textId="77777777" w:rsidR="0060262A" w:rsidRDefault="0060262A" w:rsidP="0060262A">
      <w:pPr>
        <w:bidi/>
        <w:rPr>
          <w:rFonts w:cs="David" w:hint="cs"/>
          <w:rtl/>
        </w:rPr>
      </w:pPr>
    </w:p>
    <w:p w14:paraId="3BC0EED7" w14:textId="77777777" w:rsidR="0060262A" w:rsidRDefault="0060262A" w:rsidP="0060262A">
      <w:pPr>
        <w:bidi/>
        <w:rPr>
          <w:rFonts w:cs="David" w:hint="cs"/>
          <w:rtl/>
        </w:rPr>
      </w:pPr>
    </w:p>
    <w:p w14:paraId="739772A9" w14:textId="77777777" w:rsidR="0060262A" w:rsidRPr="0060262A" w:rsidRDefault="0060262A" w:rsidP="0060262A">
      <w:pPr>
        <w:bidi/>
        <w:rPr>
          <w:rFonts w:cs="David" w:hint="cs"/>
          <w:rtl/>
        </w:rPr>
      </w:pPr>
    </w:p>
    <w:p w14:paraId="1416C551" w14:textId="77777777" w:rsidR="0060262A" w:rsidRPr="0060262A" w:rsidRDefault="0060262A" w:rsidP="0060262A">
      <w:pPr>
        <w:bidi/>
        <w:rPr>
          <w:rFonts w:cs="David" w:hint="cs"/>
          <w:u w:val="single"/>
          <w:rtl/>
        </w:rPr>
      </w:pPr>
      <w:r w:rsidRPr="0060262A">
        <w:rPr>
          <w:rFonts w:cs="David" w:hint="cs"/>
          <w:u w:val="single"/>
          <w:rtl/>
        </w:rPr>
        <w:t>היו"ר דוד טל:</w:t>
      </w:r>
    </w:p>
    <w:p w14:paraId="489C7B15" w14:textId="77777777" w:rsidR="0060262A" w:rsidRPr="0060262A" w:rsidRDefault="0060262A" w:rsidP="0060262A">
      <w:pPr>
        <w:bidi/>
        <w:rPr>
          <w:rFonts w:cs="David" w:hint="cs"/>
          <w:rtl/>
        </w:rPr>
      </w:pPr>
    </w:p>
    <w:p w14:paraId="362AB97C" w14:textId="77777777" w:rsidR="0060262A" w:rsidRPr="0060262A" w:rsidRDefault="0060262A" w:rsidP="0060262A">
      <w:pPr>
        <w:bidi/>
        <w:rPr>
          <w:rFonts w:cs="David" w:hint="cs"/>
          <w:rtl/>
        </w:rPr>
      </w:pPr>
      <w:r w:rsidRPr="0060262A">
        <w:rPr>
          <w:rFonts w:cs="David" w:hint="cs"/>
          <w:rtl/>
        </w:rPr>
        <w:tab/>
        <w:t xml:space="preserve"> נתקן בפרוטוקול, חברת הכנסת שלי </w:t>
      </w:r>
      <w:proofErr w:type="spellStart"/>
      <w:r w:rsidRPr="0060262A">
        <w:rPr>
          <w:rFonts w:cs="David" w:hint="cs"/>
          <w:rtl/>
        </w:rPr>
        <w:t>יחימוביץ</w:t>
      </w:r>
      <w:proofErr w:type="spellEnd"/>
      <w:r w:rsidRPr="0060262A">
        <w:rPr>
          <w:rFonts w:cs="David" w:hint="cs"/>
          <w:rtl/>
        </w:rPr>
        <w:t xml:space="preserve"> הצביעה בתום לב ובלי משים בעד הצבעת החוק. מה הצבעתך?</w:t>
      </w:r>
    </w:p>
    <w:p w14:paraId="201A9042" w14:textId="77777777" w:rsidR="0060262A" w:rsidRPr="0060262A" w:rsidRDefault="0060262A" w:rsidP="0060262A">
      <w:pPr>
        <w:bidi/>
        <w:rPr>
          <w:rFonts w:cs="David" w:hint="cs"/>
          <w:rtl/>
        </w:rPr>
      </w:pPr>
    </w:p>
    <w:p w14:paraId="361CEF05" w14:textId="77777777" w:rsidR="0060262A" w:rsidRPr="0060262A" w:rsidRDefault="0060262A" w:rsidP="0060262A">
      <w:pPr>
        <w:bidi/>
        <w:rPr>
          <w:rFonts w:cs="David" w:hint="cs"/>
          <w:rtl/>
        </w:rPr>
      </w:pPr>
      <w:r w:rsidRPr="0060262A">
        <w:rPr>
          <w:rFonts w:cs="David" w:hint="cs"/>
          <w:u w:val="single"/>
          <w:rtl/>
        </w:rPr>
        <w:t>צבי הנדל:</w:t>
      </w:r>
    </w:p>
    <w:p w14:paraId="0F0A71C1" w14:textId="77777777" w:rsidR="0060262A" w:rsidRPr="0060262A" w:rsidRDefault="0060262A" w:rsidP="0060262A">
      <w:pPr>
        <w:bidi/>
        <w:rPr>
          <w:rFonts w:cs="David" w:hint="cs"/>
          <w:rtl/>
        </w:rPr>
      </w:pPr>
    </w:p>
    <w:p w14:paraId="1EBAB1E9" w14:textId="77777777" w:rsidR="0060262A" w:rsidRPr="0060262A" w:rsidRDefault="0060262A" w:rsidP="0060262A">
      <w:pPr>
        <w:bidi/>
        <w:rPr>
          <w:rFonts w:cs="David" w:hint="cs"/>
          <w:rtl/>
        </w:rPr>
      </w:pPr>
      <w:r w:rsidRPr="0060262A">
        <w:rPr>
          <w:rFonts w:cs="David" w:hint="cs"/>
          <w:rtl/>
        </w:rPr>
        <w:tab/>
        <w:t xml:space="preserve"> אני מעריך את החברות.</w:t>
      </w:r>
    </w:p>
    <w:p w14:paraId="7B480558" w14:textId="77777777" w:rsidR="0060262A" w:rsidRPr="0060262A" w:rsidRDefault="0060262A" w:rsidP="0060262A">
      <w:pPr>
        <w:bidi/>
        <w:rPr>
          <w:rFonts w:cs="David" w:hint="cs"/>
          <w:rtl/>
        </w:rPr>
      </w:pPr>
    </w:p>
    <w:p w14:paraId="1501E8AC"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0547D0F3" w14:textId="77777777" w:rsidR="0060262A" w:rsidRPr="0060262A" w:rsidRDefault="0060262A" w:rsidP="0060262A">
      <w:pPr>
        <w:bidi/>
        <w:rPr>
          <w:rFonts w:cs="David" w:hint="cs"/>
          <w:rtl/>
        </w:rPr>
      </w:pPr>
    </w:p>
    <w:p w14:paraId="2F27B22D" w14:textId="77777777" w:rsidR="0060262A" w:rsidRPr="0060262A" w:rsidRDefault="0060262A" w:rsidP="0060262A">
      <w:pPr>
        <w:bidi/>
        <w:rPr>
          <w:rFonts w:cs="David" w:hint="cs"/>
          <w:rtl/>
        </w:rPr>
      </w:pPr>
      <w:r w:rsidRPr="0060262A">
        <w:rPr>
          <w:rFonts w:cs="David" w:hint="cs"/>
          <w:rtl/>
        </w:rPr>
        <w:tab/>
        <w:t xml:space="preserve"> אני מתנגדת. </w:t>
      </w:r>
    </w:p>
    <w:p w14:paraId="20EB2F28" w14:textId="77777777" w:rsidR="0060262A" w:rsidRDefault="0060262A" w:rsidP="0060262A">
      <w:pPr>
        <w:bidi/>
        <w:jc w:val="center"/>
        <w:rPr>
          <w:rFonts w:cs="David" w:hint="cs"/>
          <w:b/>
          <w:bCs/>
          <w:rtl/>
        </w:rPr>
      </w:pPr>
      <w:r w:rsidRPr="0060262A">
        <w:rPr>
          <w:rFonts w:cs="David"/>
          <w:rtl/>
        </w:rPr>
        <w:br w:type="page"/>
      </w:r>
    </w:p>
    <w:p w14:paraId="797CDDF4" w14:textId="77777777" w:rsidR="0060262A" w:rsidRDefault="0060262A" w:rsidP="0060262A">
      <w:pPr>
        <w:bidi/>
        <w:jc w:val="center"/>
        <w:rPr>
          <w:rFonts w:cs="David" w:hint="cs"/>
          <w:b/>
          <w:bCs/>
          <w:rtl/>
        </w:rPr>
      </w:pPr>
    </w:p>
    <w:p w14:paraId="465BE455" w14:textId="77777777" w:rsidR="0060262A" w:rsidRPr="0060262A" w:rsidRDefault="0060262A" w:rsidP="0060262A">
      <w:pPr>
        <w:bidi/>
        <w:jc w:val="center"/>
        <w:rPr>
          <w:rFonts w:cs="David"/>
          <w:b/>
          <w:bCs/>
          <w:u w:val="single"/>
        </w:rPr>
      </w:pPr>
      <w:r w:rsidRPr="0060262A">
        <w:rPr>
          <w:rFonts w:cs="David" w:hint="eastAsia"/>
          <w:b/>
          <w:bCs/>
          <w:u w:val="single"/>
          <w:rtl/>
        </w:rPr>
        <w:t>קביעת</w:t>
      </w:r>
      <w:r w:rsidRPr="0060262A">
        <w:rPr>
          <w:rFonts w:cs="David"/>
          <w:b/>
          <w:bCs/>
          <w:u w:val="single"/>
          <w:rtl/>
        </w:rPr>
        <w:t xml:space="preserve"> ועדות לדיון בהצעות חוק.</w:t>
      </w:r>
    </w:p>
    <w:p w14:paraId="4E53731C" w14:textId="77777777" w:rsidR="0060262A" w:rsidRPr="0060262A" w:rsidRDefault="0060262A" w:rsidP="0060262A">
      <w:pPr>
        <w:bidi/>
        <w:rPr>
          <w:rFonts w:cs="David" w:hint="cs"/>
          <w:rtl/>
        </w:rPr>
      </w:pPr>
    </w:p>
    <w:p w14:paraId="7273D807" w14:textId="77777777" w:rsidR="0060262A" w:rsidRDefault="0060262A" w:rsidP="0060262A">
      <w:pPr>
        <w:bidi/>
        <w:rPr>
          <w:rFonts w:cs="David" w:hint="cs"/>
          <w:rtl/>
        </w:rPr>
      </w:pPr>
    </w:p>
    <w:p w14:paraId="61338318" w14:textId="77777777" w:rsidR="0060262A" w:rsidRPr="0060262A" w:rsidRDefault="0060262A" w:rsidP="0060262A">
      <w:pPr>
        <w:bidi/>
        <w:rPr>
          <w:rFonts w:cs="David" w:hint="cs"/>
          <w:rtl/>
        </w:rPr>
      </w:pPr>
    </w:p>
    <w:p w14:paraId="103927FB" w14:textId="77777777" w:rsidR="0060262A" w:rsidRPr="0060262A" w:rsidRDefault="0060262A" w:rsidP="0060262A">
      <w:pPr>
        <w:bidi/>
        <w:rPr>
          <w:rFonts w:cs="David" w:hint="cs"/>
          <w:rtl/>
        </w:rPr>
      </w:pPr>
      <w:r w:rsidRPr="0060262A">
        <w:rPr>
          <w:rFonts w:cs="David" w:hint="cs"/>
          <w:u w:val="single"/>
          <w:rtl/>
        </w:rPr>
        <w:t>היו"ר דוד טל:</w:t>
      </w:r>
    </w:p>
    <w:p w14:paraId="7BBF901D" w14:textId="77777777" w:rsidR="0060262A" w:rsidRPr="0060262A" w:rsidRDefault="0060262A" w:rsidP="0060262A">
      <w:pPr>
        <w:bidi/>
        <w:rPr>
          <w:rFonts w:cs="David" w:hint="cs"/>
          <w:rtl/>
        </w:rPr>
      </w:pPr>
    </w:p>
    <w:p w14:paraId="7F0890C2" w14:textId="77777777" w:rsidR="0060262A" w:rsidRPr="0060262A" w:rsidRDefault="0060262A" w:rsidP="0060262A">
      <w:pPr>
        <w:bidi/>
        <w:ind w:firstLine="567"/>
        <w:rPr>
          <w:rFonts w:cs="David" w:hint="cs"/>
          <w:b/>
          <w:bCs/>
          <w:rtl/>
        </w:rPr>
      </w:pPr>
      <w:r w:rsidRPr="0060262A">
        <w:rPr>
          <w:rFonts w:cs="David" w:hint="cs"/>
          <w:rtl/>
        </w:rPr>
        <w:t>אנחנו עוברים ל</w:t>
      </w:r>
      <w:r w:rsidRPr="0060262A">
        <w:rPr>
          <w:rFonts w:cs="David" w:hint="eastAsia"/>
          <w:rtl/>
        </w:rPr>
        <w:t>קביעת</w:t>
      </w:r>
      <w:r w:rsidRPr="0060262A">
        <w:rPr>
          <w:rFonts w:cs="David"/>
          <w:rtl/>
        </w:rPr>
        <w:t xml:space="preserve"> ועדות לדיון בהצעות חוק.</w:t>
      </w:r>
      <w:r w:rsidRPr="0060262A">
        <w:rPr>
          <w:rFonts w:cs="David" w:hint="cs"/>
          <w:rtl/>
        </w:rPr>
        <w:t xml:space="preserve"> ההצעה הראשונה, </w:t>
      </w:r>
      <w:r w:rsidRPr="0060262A">
        <w:rPr>
          <w:rFonts w:cs="David" w:hint="cs"/>
          <w:b/>
          <w:bCs/>
          <w:rtl/>
        </w:rPr>
        <w:t xml:space="preserve">הצעות חוק האזרחים הוותיקים (פטור מתשלום ארנונה לאזרח מעל גיל 80), </w:t>
      </w:r>
      <w:proofErr w:type="spellStart"/>
      <w:r w:rsidRPr="0060262A">
        <w:rPr>
          <w:rFonts w:cs="David" w:hint="cs"/>
          <w:b/>
          <w:bCs/>
          <w:rtl/>
        </w:rPr>
        <w:t>התשס"ז</w:t>
      </w:r>
      <w:proofErr w:type="spellEnd"/>
      <w:r w:rsidRPr="0060262A">
        <w:rPr>
          <w:rFonts w:cs="David" w:hint="cs"/>
          <w:b/>
          <w:bCs/>
          <w:rtl/>
        </w:rPr>
        <w:t xml:space="preserve">-2007 (פ/17 / 2083) של חבר הכנסת חיים כץ, חברת הכנסת אורית נוקד, סופה לנדבר וקבוצת חברי כנסת.  </w:t>
      </w:r>
    </w:p>
    <w:p w14:paraId="06A655CC" w14:textId="77777777" w:rsidR="0060262A" w:rsidRPr="0060262A" w:rsidRDefault="0060262A" w:rsidP="0060262A">
      <w:pPr>
        <w:bidi/>
        <w:ind w:firstLine="567"/>
        <w:rPr>
          <w:rFonts w:cs="David" w:hint="cs"/>
          <w:b/>
          <w:bCs/>
          <w:rtl/>
        </w:rPr>
      </w:pPr>
    </w:p>
    <w:p w14:paraId="36361534" w14:textId="77777777" w:rsidR="0060262A" w:rsidRPr="0060262A" w:rsidRDefault="0060262A" w:rsidP="0060262A">
      <w:pPr>
        <w:pStyle w:val="BodyTextIndent"/>
        <w:rPr>
          <w:rFonts w:hint="cs"/>
          <w:sz w:val="24"/>
          <w:rtl/>
        </w:rPr>
      </w:pPr>
      <w:r w:rsidRPr="0060262A">
        <w:rPr>
          <w:rFonts w:hint="cs"/>
          <w:sz w:val="24"/>
          <w:rtl/>
        </w:rPr>
        <w:t>בהתאם לתקנון קובעת הלשכה המשפטית שלנו שצריך להעביר את הצעות החוק לוועדת כספים, אבל נשמעו הצעות להעביר את הצעות החוק לוועדת העבודה, ויושב ראש ועדת העבודה מבקש להעביר את הצעות החוק אליו. מה חבר הכנסת כץ רוצה?</w:t>
      </w:r>
    </w:p>
    <w:p w14:paraId="53D8382B" w14:textId="77777777" w:rsidR="0060262A" w:rsidRPr="0060262A" w:rsidRDefault="0060262A" w:rsidP="0060262A">
      <w:pPr>
        <w:bidi/>
        <w:ind w:firstLine="567"/>
        <w:rPr>
          <w:rFonts w:cs="David" w:hint="cs"/>
          <w:rtl/>
        </w:rPr>
      </w:pPr>
    </w:p>
    <w:p w14:paraId="28EFA004" w14:textId="77777777" w:rsidR="0060262A" w:rsidRPr="0060262A" w:rsidRDefault="0060262A" w:rsidP="0060262A">
      <w:pPr>
        <w:bidi/>
        <w:rPr>
          <w:rFonts w:cs="David" w:hint="cs"/>
          <w:u w:val="single"/>
          <w:rtl/>
        </w:rPr>
      </w:pPr>
      <w:r w:rsidRPr="0060262A">
        <w:rPr>
          <w:rFonts w:cs="David" w:hint="cs"/>
          <w:u w:val="single"/>
          <w:rtl/>
        </w:rPr>
        <w:t>חיים כץ:</w:t>
      </w:r>
    </w:p>
    <w:p w14:paraId="0BDA7D7E" w14:textId="77777777" w:rsidR="0060262A" w:rsidRPr="0060262A" w:rsidRDefault="0060262A" w:rsidP="0060262A">
      <w:pPr>
        <w:bidi/>
        <w:rPr>
          <w:rFonts w:cs="David" w:hint="cs"/>
          <w:rtl/>
        </w:rPr>
      </w:pPr>
    </w:p>
    <w:p w14:paraId="580CFB8D" w14:textId="77777777" w:rsidR="0060262A" w:rsidRPr="0060262A" w:rsidRDefault="0060262A" w:rsidP="0060262A">
      <w:pPr>
        <w:bidi/>
        <w:ind w:firstLine="567"/>
        <w:rPr>
          <w:rFonts w:cs="David" w:hint="cs"/>
          <w:rtl/>
        </w:rPr>
      </w:pPr>
      <w:r w:rsidRPr="0060262A">
        <w:rPr>
          <w:rFonts w:cs="David" w:hint="cs"/>
          <w:rtl/>
        </w:rPr>
        <w:t>ועדת העבודה והרווחה.</w:t>
      </w:r>
    </w:p>
    <w:p w14:paraId="051B3395" w14:textId="77777777" w:rsidR="0060262A" w:rsidRPr="0060262A" w:rsidRDefault="0060262A" w:rsidP="0060262A">
      <w:pPr>
        <w:bidi/>
        <w:rPr>
          <w:rFonts w:cs="David" w:hint="cs"/>
          <w:rtl/>
        </w:rPr>
      </w:pPr>
    </w:p>
    <w:p w14:paraId="7F96890E"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4D14EB8D" w14:textId="77777777" w:rsidR="0060262A" w:rsidRPr="0060262A" w:rsidRDefault="0060262A" w:rsidP="0060262A">
      <w:pPr>
        <w:bidi/>
        <w:rPr>
          <w:rFonts w:cs="David" w:hint="cs"/>
          <w:rtl/>
        </w:rPr>
      </w:pPr>
    </w:p>
    <w:p w14:paraId="369D57AA" w14:textId="77777777" w:rsidR="0060262A" w:rsidRPr="0060262A" w:rsidRDefault="0060262A" w:rsidP="0060262A">
      <w:pPr>
        <w:bidi/>
        <w:rPr>
          <w:rFonts w:cs="David" w:hint="cs"/>
          <w:rtl/>
        </w:rPr>
      </w:pPr>
      <w:r w:rsidRPr="0060262A">
        <w:rPr>
          <w:rFonts w:cs="David" w:hint="cs"/>
          <w:rtl/>
        </w:rPr>
        <w:tab/>
        <w:t>הנושא של אזרחים ותיקים הוא באמת בוועדת העבודה אבל עכל הנושא של פטורים מארנונה זה בוועדת הכספים.</w:t>
      </w:r>
    </w:p>
    <w:p w14:paraId="4D38ED9F" w14:textId="77777777" w:rsidR="0060262A" w:rsidRPr="0060262A" w:rsidRDefault="0060262A" w:rsidP="0060262A">
      <w:pPr>
        <w:bidi/>
        <w:rPr>
          <w:rFonts w:cs="David" w:hint="cs"/>
          <w:rtl/>
        </w:rPr>
      </w:pPr>
    </w:p>
    <w:p w14:paraId="1C00D6F0" w14:textId="77777777" w:rsidR="0060262A" w:rsidRPr="0060262A" w:rsidRDefault="0060262A" w:rsidP="0060262A">
      <w:pPr>
        <w:bidi/>
        <w:rPr>
          <w:rFonts w:cs="David" w:hint="cs"/>
          <w:u w:val="single"/>
          <w:rtl/>
        </w:rPr>
      </w:pPr>
      <w:r w:rsidRPr="0060262A">
        <w:rPr>
          <w:rFonts w:cs="David" w:hint="cs"/>
          <w:u w:val="single"/>
          <w:rtl/>
        </w:rPr>
        <w:t>היו"ר דוד טל:</w:t>
      </w:r>
    </w:p>
    <w:p w14:paraId="6742776C" w14:textId="77777777" w:rsidR="0060262A" w:rsidRPr="0060262A" w:rsidRDefault="0060262A" w:rsidP="0060262A">
      <w:pPr>
        <w:bidi/>
        <w:rPr>
          <w:rFonts w:cs="David" w:hint="cs"/>
          <w:rtl/>
        </w:rPr>
      </w:pPr>
    </w:p>
    <w:p w14:paraId="7BEC59F3" w14:textId="77777777" w:rsidR="0060262A" w:rsidRPr="0060262A" w:rsidRDefault="0060262A" w:rsidP="0060262A">
      <w:pPr>
        <w:bidi/>
        <w:rPr>
          <w:rFonts w:cs="David" w:hint="cs"/>
          <w:rtl/>
        </w:rPr>
      </w:pPr>
      <w:r w:rsidRPr="0060262A">
        <w:rPr>
          <w:rFonts w:cs="David" w:hint="cs"/>
          <w:rtl/>
        </w:rPr>
        <w:tab/>
        <w:t xml:space="preserve"> מי בעד להעביר את החוק לו</w:t>
      </w:r>
      <w:smartTag w:uri="urn:schemas-microsoft-com:office:smarttags" w:element="PersonName">
        <w:r w:rsidRPr="0060262A">
          <w:rPr>
            <w:rFonts w:cs="David" w:hint="cs"/>
            <w:rtl/>
          </w:rPr>
          <w:t>ועדת העבודה הרווחה והבריאות</w:t>
        </w:r>
      </w:smartTag>
      <w:r w:rsidRPr="0060262A">
        <w:rPr>
          <w:rFonts w:cs="David" w:hint="cs"/>
          <w:rtl/>
        </w:rPr>
        <w:t>?</w:t>
      </w:r>
    </w:p>
    <w:p w14:paraId="3543B8D0" w14:textId="77777777" w:rsidR="0060262A" w:rsidRPr="0060262A" w:rsidRDefault="0060262A" w:rsidP="0060262A">
      <w:pPr>
        <w:bidi/>
        <w:rPr>
          <w:rFonts w:cs="David" w:hint="cs"/>
          <w:rtl/>
        </w:rPr>
      </w:pPr>
    </w:p>
    <w:p w14:paraId="0215CF05" w14:textId="77777777" w:rsidR="0060262A" w:rsidRPr="0060262A" w:rsidRDefault="0060262A" w:rsidP="0060262A">
      <w:pPr>
        <w:bidi/>
        <w:rPr>
          <w:rFonts w:cs="David"/>
        </w:rPr>
      </w:pPr>
    </w:p>
    <w:p w14:paraId="19B3A2EC" w14:textId="77777777" w:rsidR="0060262A" w:rsidRPr="0060262A" w:rsidRDefault="0060262A" w:rsidP="0060262A">
      <w:pPr>
        <w:pStyle w:val="Heading8"/>
        <w:rPr>
          <w:sz w:val="24"/>
          <w:rtl/>
        </w:rPr>
      </w:pPr>
      <w:r w:rsidRPr="0060262A">
        <w:rPr>
          <w:rFonts w:hint="eastAsia"/>
          <w:sz w:val="24"/>
          <w:rtl/>
        </w:rPr>
        <w:t>הצבעה</w:t>
      </w:r>
    </w:p>
    <w:p w14:paraId="1B7E02BE" w14:textId="77777777" w:rsidR="0060262A" w:rsidRPr="0060262A" w:rsidRDefault="0060262A" w:rsidP="0060262A">
      <w:pPr>
        <w:bidi/>
        <w:jc w:val="center"/>
        <w:rPr>
          <w:rFonts w:cs="David"/>
          <w:rtl/>
        </w:rPr>
      </w:pPr>
    </w:p>
    <w:p w14:paraId="4C3BF6AF" w14:textId="77777777" w:rsidR="0060262A" w:rsidRPr="0060262A" w:rsidRDefault="0060262A" w:rsidP="0060262A">
      <w:pPr>
        <w:bidi/>
        <w:jc w:val="center"/>
        <w:rPr>
          <w:rFonts w:cs="David"/>
          <w:rtl/>
        </w:rPr>
      </w:pPr>
      <w:r w:rsidRPr="0060262A">
        <w:rPr>
          <w:rFonts w:cs="David" w:hint="eastAsia"/>
          <w:rtl/>
        </w:rPr>
        <w:t>בעד</w:t>
      </w:r>
      <w:r w:rsidRPr="0060262A">
        <w:rPr>
          <w:rFonts w:cs="David"/>
          <w:rtl/>
        </w:rPr>
        <w:t>-רוב</w:t>
      </w:r>
    </w:p>
    <w:p w14:paraId="3373723D" w14:textId="77777777" w:rsidR="0060262A" w:rsidRPr="0060262A" w:rsidRDefault="0060262A" w:rsidP="0060262A">
      <w:pPr>
        <w:bidi/>
        <w:jc w:val="center"/>
        <w:rPr>
          <w:rFonts w:cs="David"/>
          <w:rtl/>
        </w:rPr>
      </w:pPr>
      <w:r w:rsidRPr="0060262A">
        <w:rPr>
          <w:rFonts w:cs="David" w:hint="eastAsia"/>
          <w:rtl/>
        </w:rPr>
        <w:t>נגד</w:t>
      </w:r>
      <w:r w:rsidRPr="0060262A">
        <w:rPr>
          <w:rFonts w:cs="David"/>
          <w:rtl/>
        </w:rPr>
        <w:t>-אין</w:t>
      </w:r>
    </w:p>
    <w:p w14:paraId="6EF25FC1" w14:textId="77777777" w:rsidR="0060262A" w:rsidRPr="0060262A" w:rsidRDefault="0060262A" w:rsidP="0060262A">
      <w:pPr>
        <w:bidi/>
        <w:jc w:val="center"/>
        <w:rPr>
          <w:rFonts w:cs="David"/>
          <w:rtl/>
        </w:rPr>
      </w:pPr>
      <w:r w:rsidRPr="0060262A">
        <w:rPr>
          <w:rFonts w:cs="David" w:hint="eastAsia"/>
          <w:rtl/>
        </w:rPr>
        <w:t>נמנעים</w:t>
      </w:r>
      <w:r w:rsidRPr="0060262A">
        <w:rPr>
          <w:rFonts w:cs="David"/>
          <w:rtl/>
        </w:rPr>
        <w:t xml:space="preserve">- </w:t>
      </w:r>
      <w:r w:rsidRPr="0060262A">
        <w:rPr>
          <w:rFonts w:cs="David" w:hint="eastAsia"/>
          <w:rtl/>
        </w:rPr>
        <w:t>אין</w:t>
      </w:r>
    </w:p>
    <w:p w14:paraId="635067E5" w14:textId="77777777" w:rsidR="0060262A" w:rsidRPr="0060262A" w:rsidRDefault="0060262A" w:rsidP="0060262A">
      <w:pPr>
        <w:bidi/>
        <w:jc w:val="center"/>
        <w:rPr>
          <w:rFonts w:cs="David"/>
          <w:rtl/>
        </w:rPr>
      </w:pPr>
    </w:p>
    <w:p w14:paraId="1EAEB4E7" w14:textId="77777777" w:rsidR="0060262A" w:rsidRPr="0060262A" w:rsidRDefault="0060262A" w:rsidP="0060262A">
      <w:pPr>
        <w:bidi/>
        <w:jc w:val="center"/>
        <w:rPr>
          <w:rFonts w:cs="David" w:hint="cs"/>
          <w:rtl/>
        </w:rPr>
      </w:pPr>
      <w:r w:rsidRPr="0060262A">
        <w:rPr>
          <w:rFonts w:cs="David" w:hint="cs"/>
          <w:rtl/>
        </w:rPr>
        <w:t>שלושת הצעות החוק יעברו לדיון בוועדת העבודה והרווחה של הכנסת.</w:t>
      </w:r>
    </w:p>
    <w:p w14:paraId="2F5ECD4C" w14:textId="77777777" w:rsidR="0060262A" w:rsidRPr="0060262A" w:rsidRDefault="0060262A" w:rsidP="0060262A">
      <w:pPr>
        <w:bidi/>
        <w:rPr>
          <w:rFonts w:cs="David" w:hint="cs"/>
          <w:rtl/>
        </w:rPr>
      </w:pPr>
    </w:p>
    <w:p w14:paraId="62F6AC1B" w14:textId="77777777" w:rsidR="0060262A" w:rsidRPr="0060262A" w:rsidRDefault="0060262A" w:rsidP="0060262A">
      <w:pPr>
        <w:bidi/>
        <w:rPr>
          <w:rFonts w:cs="David" w:hint="cs"/>
          <w:u w:val="single"/>
          <w:rtl/>
        </w:rPr>
      </w:pPr>
      <w:r w:rsidRPr="0060262A">
        <w:rPr>
          <w:rFonts w:cs="David" w:hint="cs"/>
          <w:u w:val="single"/>
          <w:rtl/>
        </w:rPr>
        <w:t>היו"ר דוד טל:</w:t>
      </w:r>
    </w:p>
    <w:p w14:paraId="2C357D4C" w14:textId="77777777" w:rsidR="0060262A" w:rsidRPr="0060262A" w:rsidRDefault="0060262A" w:rsidP="0060262A">
      <w:pPr>
        <w:bidi/>
        <w:rPr>
          <w:rFonts w:cs="David" w:hint="cs"/>
          <w:rtl/>
        </w:rPr>
      </w:pPr>
    </w:p>
    <w:p w14:paraId="1B149F42" w14:textId="77777777" w:rsidR="0060262A" w:rsidRPr="0060262A" w:rsidRDefault="0060262A" w:rsidP="0060262A">
      <w:pPr>
        <w:bidi/>
        <w:rPr>
          <w:rFonts w:cs="David" w:hint="cs"/>
          <w:rtl/>
        </w:rPr>
      </w:pPr>
      <w:r w:rsidRPr="0060262A">
        <w:rPr>
          <w:rFonts w:cs="David" w:hint="cs"/>
          <w:rtl/>
        </w:rPr>
        <w:tab/>
        <w:t xml:space="preserve"> ההצעה השנייה, </w:t>
      </w:r>
      <w:r w:rsidRPr="0060262A">
        <w:rPr>
          <w:rFonts w:cs="David" w:hint="cs"/>
          <w:b/>
          <w:bCs/>
          <w:rtl/>
        </w:rPr>
        <w:t xml:space="preserve">הצעת חוק לתיקון פקודת מס הכנסה (הוצאות בהסדרת נגישות לאנשים עם מוגבלויות בבניין), </w:t>
      </w:r>
      <w:proofErr w:type="spellStart"/>
      <w:r w:rsidRPr="0060262A">
        <w:rPr>
          <w:rFonts w:cs="David" w:hint="cs"/>
          <w:b/>
          <w:bCs/>
          <w:rtl/>
        </w:rPr>
        <w:t>התשס"ח</w:t>
      </w:r>
      <w:proofErr w:type="spellEnd"/>
      <w:r w:rsidRPr="0060262A">
        <w:rPr>
          <w:rFonts w:cs="David" w:hint="cs"/>
          <w:b/>
          <w:bCs/>
          <w:rtl/>
        </w:rPr>
        <w:t xml:space="preserve">-2008, של חברי הכנסת גדעון סער וחברת הכנסת שלי </w:t>
      </w:r>
      <w:proofErr w:type="spellStart"/>
      <w:r w:rsidRPr="0060262A">
        <w:rPr>
          <w:rFonts w:cs="David" w:hint="cs"/>
          <w:b/>
          <w:bCs/>
          <w:rtl/>
        </w:rPr>
        <w:t>יחימוביץ</w:t>
      </w:r>
      <w:proofErr w:type="spellEnd"/>
      <w:r w:rsidRPr="0060262A">
        <w:rPr>
          <w:rFonts w:cs="David" w:hint="cs"/>
          <w:rtl/>
        </w:rPr>
        <w:t>.  המלצת הלשכה המשפטית היא להעביר את הצעת החוק לוועדת כספים, נשמעה הצעה להעביר את הצעת החוק לוועדת הכלכלה.</w:t>
      </w:r>
    </w:p>
    <w:p w14:paraId="012E67DE" w14:textId="77777777" w:rsidR="0060262A" w:rsidRPr="0060262A" w:rsidRDefault="0060262A" w:rsidP="0060262A">
      <w:pPr>
        <w:bidi/>
        <w:rPr>
          <w:rFonts w:cs="David" w:hint="cs"/>
          <w:rtl/>
        </w:rPr>
      </w:pPr>
    </w:p>
    <w:p w14:paraId="6C536EA9" w14:textId="77777777" w:rsidR="0060262A" w:rsidRPr="0060262A" w:rsidRDefault="0060262A" w:rsidP="0060262A">
      <w:pPr>
        <w:bidi/>
        <w:rPr>
          <w:rFonts w:cs="David" w:hint="cs"/>
          <w:u w:val="single"/>
          <w:rtl/>
        </w:rPr>
      </w:pPr>
      <w:r w:rsidRPr="0060262A">
        <w:rPr>
          <w:rFonts w:cs="David" w:hint="cs"/>
          <w:u w:val="single"/>
          <w:rtl/>
        </w:rPr>
        <w:t>גדעון סער:</w:t>
      </w:r>
    </w:p>
    <w:p w14:paraId="57C94061" w14:textId="77777777" w:rsidR="0060262A" w:rsidRPr="0060262A" w:rsidRDefault="0060262A" w:rsidP="0060262A">
      <w:pPr>
        <w:bidi/>
        <w:rPr>
          <w:rFonts w:cs="David" w:hint="cs"/>
          <w:u w:val="single"/>
          <w:rtl/>
        </w:rPr>
      </w:pPr>
    </w:p>
    <w:p w14:paraId="5EB7BFB3" w14:textId="77777777" w:rsidR="0060262A" w:rsidRPr="0060262A" w:rsidRDefault="0060262A" w:rsidP="0060262A">
      <w:pPr>
        <w:bidi/>
        <w:rPr>
          <w:rFonts w:cs="David" w:hint="cs"/>
          <w:rtl/>
        </w:rPr>
      </w:pPr>
      <w:r w:rsidRPr="0060262A">
        <w:rPr>
          <w:rFonts w:cs="David" w:hint="cs"/>
          <w:rtl/>
        </w:rPr>
        <w:tab/>
        <w:t xml:space="preserve">אני לא השתכנעתי מהעמדת הלשכה המשפטית משני טעמים, קודם כל אני לא חושב שיש היום ודאות מי יעמוד בראש ועדת הכספים, הנושא הזה קצת מתנדנד, אבל לא צריך שהנושא החשוב הזה לכל כל הרבה נכים יהיה בן ערובה לכל מיני דברים פוליטיים, מאחר ואני משוכנע שבוועדת הכלכלה הוא יקודם, אני בעד להעביר אותו לוועדתה הכלכלה.  </w:t>
      </w:r>
    </w:p>
    <w:p w14:paraId="4A421689" w14:textId="77777777" w:rsidR="0060262A" w:rsidRPr="0060262A" w:rsidRDefault="0060262A" w:rsidP="0060262A">
      <w:pPr>
        <w:bidi/>
        <w:rPr>
          <w:rFonts w:cs="David" w:hint="cs"/>
          <w:rtl/>
        </w:rPr>
      </w:pPr>
    </w:p>
    <w:p w14:paraId="64675DCF"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6C86B872" w14:textId="77777777" w:rsidR="0060262A" w:rsidRPr="0060262A" w:rsidRDefault="0060262A" w:rsidP="0060262A">
      <w:pPr>
        <w:bidi/>
        <w:rPr>
          <w:rFonts w:cs="David" w:hint="cs"/>
          <w:rtl/>
        </w:rPr>
      </w:pPr>
    </w:p>
    <w:p w14:paraId="075EDCFC" w14:textId="77777777" w:rsidR="0060262A" w:rsidRPr="0060262A" w:rsidRDefault="0060262A" w:rsidP="0060262A">
      <w:pPr>
        <w:bidi/>
        <w:rPr>
          <w:rFonts w:cs="David" w:hint="cs"/>
          <w:rtl/>
        </w:rPr>
      </w:pPr>
      <w:r w:rsidRPr="0060262A">
        <w:rPr>
          <w:rFonts w:cs="David" w:hint="cs"/>
          <w:rtl/>
        </w:rPr>
        <w:tab/>
        <w:t>פקודת מס הכנסה הוא נושא שבוודאי שייך אך ורק לוועדת כספים.</w:t>
      </w:r>
    </w:p>
    <w:p w14:paraId="5D5074DB" w14:textId="77777777" w:rsidR="0060262A" w:rsidRDefault="0060262A" w:rsidP="0060262A">
      <w:pPr>
        <w:bidi/>
        <w:rPr>
          <w:rFonts w:cs="David" w:hint="cs"/>
          <w:rtl/>
        </w:rPr>
      </w:pPr>
    </w:p>
    <w:p w14:paraId="729FD012" w14:textId="77777777" w:rsidR="0060262A" w:rsidRDefault="0060262A" w:rsidP="0060262A">
      <w:pPr>
        <w:bidi/>
        <w:rPr>
          <w:rFonts w:cs="David" w:hint="cs"/>
          <w:rtl/>
        </w:rPr>
      </w:pPr>
    </w:p>
    <w:p w14:paraId="77FE2C8F" w14:textId="77777777" w:rsidR="0060262A" w:rsidRDefault="0060262A" w:rsidP="0060262A">
      <w:pPr>
        <w:bidi/>
        <w:rPr>
          <w:rFonts w:cs="David" w:hint="cs"/>
          <w:rtl/>
        </w:rPr>
      </w:pPr>
    </w:p>
    <w:p w14:paraId="6D006B0C" w14:textId="77777777" w:rsidR="0060262A" w:rsidRDefault="0060262A" w:rsidP="0060262A">
      <w:pPr>
        <w:bidi/>
        <w:rPr>
          <w:rFonts w:cs="David" w:hint="cs"/>
          <w:rtl/>
        </w:rPr>
      </w:pPr>
    </w:p>
    <w:p w14:paraId="4417AA5D" w14:textId="77777777" w:rsidR="0060262A" w:rsidRDefault="0060262A" w:rsidP="0060262A">
      <w:pPr>
        <w:bidi/>
        <w:rPr>
          <w:rFonts w:cs="David" w:hint="cs"/>
          <w:rtl/>
        </w:rPr>
      </w:pPr>
    </w:p>
    <w:p w14:paraId="5AEF8721" w14:textId="77777777" w:rsidR="0060262A" w:rsidRDefault="0060262A" w:rsidP="0060262A">
      <w:pPr>
        <w:bidi/>
        <w:rPr>
          <w:rFonts w:cs="David" w:hint="cs"/>
          <w:rtl/>
        </w:rPr>
      </w:pPr>
    </w:p>
    <w:p w14:paraId="321FD28F" w14:textId="77777777" w:rsidR="0060262A" w:rsidRPr="0060262A" w:rsidRDefault="0060262A" w:rsidP="0060262A">
      <w:pPr>
        <w:bidi/>
        <w:rPr>
          <w:rFonts w:cs="David" w:hint="cs"/>
          <w:rtl/>
        </w:rPr>
      </w:pPr>
    </w:p>
    <w:p w14:paraId="09DD7C10" w14:textId="77777777" w:rsidR="0060262A" w:rsidRPr="0060262A" w:rsidRDefault="0060262A" w:rsidP="0060262A">
      <w:pPr>
        <w:bidi/>
        <w:rPr>
          <w:rFonts w:cs="David" w:hint="cs"/>
          <w:rtl/>
        </w:rPr>
      </w:pPr>
    </w:p>
    <w:p w14:paraId="10ED2990" w14:textId="77777777" w:rsidR="0060262A" w:rsidRPr="0060262A" w:rsidRDefault="0060262A" w:rsidP="0060262A">
      <w:pPr>
        <w:bidi/>
        <w:rPr>
          <w:rFonts w:cs="David" w:hint="cs"/>
          <w:u w:val="single"/>
          <w:rtl/>
        </w:rPr>
      </w:pPr>
      <w:r w:rsidRPr="0060262A">
        <w:rPr>
          <w:rFonts w:cs="David" w:hint="cs"/>
          <w:u w:val="single"/>
          <w:rtl/>
        </w:rPr>
        <w:t>גדעון סער:</w:t>
      </w:r>
    </w:p>
    <w:p w14:paraId="7560322E" w14:textId="77777777" w:rsidR="0060262A" w:rsidRPr="0060262A" w:rsidRDefault="0060262A" w:rsidP="0060262A">
      <w:pPr>
        <w:pStyle w:val="BodyText2"/>
        <w:rPr>
          <w:rFonts w:hint="cs"/>
          <w:sz w:val="24"/>
          <w:rtl/>
        </w:rPr>
      </w:pPr>
    </w:p>
    <w:p w14:paraId="067209BF" w14:textId="77777777" w:rsidR="0060262A" w:rsidRPr="0060262A" w:rsidRDefault="0060262A" w:rsidP="0060262A">
      <w:pPr>
        <w:pStyle w:val="BodyText2"/>
        <w:rPr>
          <w:rFonts w:hint="cs"/>
          <w:sz w:val="24"/>
          <w:rtl/>
        </w:rPr>
      </w:pPr>
      <w:r w:rsidRPr="0060262A">
        <w:rPr>
          <w:rFonts w:hint="cs"/>
          <w:sz w:val="24"/>
          <w:rtl/>
        </w:rPr>
        <w:tab/>
        <w:t xml:space="preserve">גם בוועדה לקידום מעמד האישה אנחנו דנים בפקודת מס הכנסה, היום אין ועדה שלא דנה בפקודת מס הכנסה. </w:t>
      </w:r>
    </w:p>
    <w:p w14:paraId="5FECA1C0" w14:textId="77777777" w:rsidR="0060262A" w:rsidRPr="0060262A" w:rsidRDefault="0060262A" w:rsidP="0060262A">
      <w:pPr>
        <w:bidi/>
        <w:rPr>
          <w:rFonts w:cs="David" w:hint="cs"/>
          <w:u w:val="single"/>
          <w:rtl/>
        </w:rPr>
      </w:pPr>
    </w:p>
    <w:p w14:paraId="140639E4"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4DE78BF6" w14:textId="77777777" w:rsidR="0060262A" w:rsidRPr="0060262A" w:rsidRDefault="0060262A" w:rsidP="0060262A">
      <w:pPr>
        <w:bidi/>
        <w:rPr>
          <w:rFonts w:cs="David" w:hint="cs"/>
          <w:rtl/>
        </w:rPr>
      </w:pPr>
    </w:p>
    <w:p w14:paraId="46F135AE" w14:textId="77777777" w:rsidR="0060262A" w:rsidRPr="0060262A" w:rsidRDefault="0060262A" w:rsidP="0060262A">
      <w:pPr>
        <w:bidi/>
        <w:rPr>
          <w:rFonts w:cs="David" w:hint="cs"/>
          <w:rtl/>
        </w:rPr>
      </w:pPr>
      <w:r w:rsidRPr="0060262A">
        <w:rPr>
          <w:rFonts w:cs="David" w:hint="cs"/>
          <w:rtl/>
        </w:rPr>
        <w:tab/>
        <w:t xml:space="preserve">אם כבר, אנשים עם מוגבלות זה נושא שנמצא בוועדת העבודה, הנושא של </w:t>
      </w:r>
      <w:proofErr w:type="spellStart"/>
      <w:r w:rsidRPr="0060262A">
        <w:rPr>
          <w:rFonts w:cs="David" w:hint="cs"/>
          <w:rtl/>
        </w:rPr>
        <w:t>הנגשת</w:t>
      </w:r>
      <w:proofErr w:type="spellEnd"/>
      <w:r w:rsidRPr="0060262A">
        <w:rPr>
          <w:rFonts w:cs="David" w:hint="cs"/>
          <w:rtl/>
        </w:rPr>
        <w:t xml:space="preserve"> מבנים יכול להיות בו</w:t>
      </w:r>
      <w:smartTag w:uri="urn:schemas-microsoft-com:office:smarttags" w:element="PersonName">
        <w:r w:rsidRPr="0060262A">
          <w:rPr>
            <w:rFonts w:cs="David" w:hint="cs"/>
            <w:rtl/>
          </w:rPr>
          <w:t>ועדת הפנים</w:t>
        </w:r>
      </w:smartTag>
      <w:r w:rsidRPr="0060262A">
        <w:rPr>
          <w:rFonts w:cs="David" w:hint="cs"/>
          <w:rtl/>
        </w:rPr>
        <w:t>, בוודאי שלא בוועדת הכלכלה.</w:t>
      </w:r>
    </w:p>
    <w:p w14:paraId="2EA541D5" w14:textId="77777777" w:rsidR="0060262A" w:rsidRPr="0060262A" w:rsidRDefault="0060262A" w:rsidP="0060262A">
      <w:pPr>
        <w:bidi/>
        <w:rPr>
          <w:rFonts w:cs="David" w:hint="cs"/>
          <w:rtl/>
        </w:rPr>
      </w:pPr>
    </w:p>
    <w:p w14:paraId="14DB5841" w14:textId="77777777" w:rsidR="0060262A" w:rsidRPr="0060262A" w:rsidRDefault="0060262A" w:rsidP="0060262A">
      <w:pPr>
        <w:bidi/>
        <w:rPr>
          <w:rFonts w:cs="David" w:hint="cs"/>
          <w:u w:val="single"/>
          <w:rtl/>
        </w:rPr>
      </w:pPr>
      <w:r w:rsidRPr="0060262A">
        <w:rPr>
          <w:rFonts w:cs="David" w:hint="cs"/>
          <w:u w:val="single"/>
          <w:rtl/>
        </w:rPr>
        <w:t>גדעון סער:</w:t>
      </w:r>
    </w:p>
    <w:p w14:paraId="3DD58137" w14:textId="77777777" w:rsidR="0060262A" w:rsidRPr="0060262A" w:rsidRDefault="0060262A" w:rsidP="0060262A">
      <w:pPr>
        <w:bidi/>
        <w:rPr>
          <w:rFonts w:cs="David" w:hint="cs"/>
          <w:u w:val="single"/>
          <w:rtl/>
        </w:rPr>
      </w:pPr>
    </w:p>
    <w:p w14:paraId="42CAFF62" w14:textId="77777777" w:rsidR="0060262A" w:rsidRPr="0060262A" w:rsidRDefault="0060262A" w:rsidP="0060262A">
      <w:pPr>
        <w:bidi/>
        <w:rPr>
          <w:rFonts w:cs="David" w:hint="cs"/>
          <w:rtl/>
        </w:rPr>
      </w:pPr>
      <w:r w:rsidRPr="0060262A">
        <w:rPr>
          <w:rFonts w:cs="David" w:hint="cs"/>
          <w:rtl/>
        </w:rPr>
        <w:tab/>
        <w:t xml:space="preserve">עמדתי היא שהוא יעבור לוועדת הכלכלה. </w:t>
      </w:r>
    </w:p>
    <w:p w14:paraId="00B43BBB" w14:textId="77777777" w:rsidR="0060262A" w:rsidRPr="0060262A" w:rsidRDefault="0060262A" w:rsidP="0060262A">
      <w:pPr>
        <w:bidi/>
        <w:rPr>
          <w:rFonts w:cs="David" w:hint="cs"/>
          <w:rtl/>
        </w:rPr>
      </w:pPr>
    </w:p>
    <w:p w14:paraId="1D642258" w14:textId="77777777" w:rsidR="0060262A" w:rsidRPr="0060262A" w:rsidRDefault="0060262A" w:rsidP="0060262A">
      <w:pPr>
        <w:bidi/>
        <w:rPr>
          <w:rFonts w:cs="David" w:hint="cs"/>
          <w:u w:val="single"/>
          <w:rtl/>
        </w:rPr>
      </w:pPr>
      <w:r w:rsidRPr="0060262A">
        <w:rPr>
          <w:rFonts w:cs="David" w:hint="cs"/>
          <w:u w:val="single"/>
          <w:rtl/>
        </w:rPr>
        <w:t>צבי הנדל:</w:t>
      </w:r>
    </w:p>
    <w:p w14:paraId="2586404B" w14:textId="77777777" w:rsidR="0060262A" w:rsidRPr="0060262A" w:rsidRDefault="0060262A" w:rsidP="0060262A">
      <w:pPr>
        <w:bidi/>
        <w:rPr>
          <w:rFonts w:cs="David" w:hint="cs"/>
          <w:rtl/>
        </w:rPr>
      </w:pPr>
    </w:p>
    <w:p w14:paraId="2A5D56AD" w14:textId="77777777" w:rsidR="0060262A" w:rsidRPr="0060262A" w:rsidRDefault="0060262A" w:rsidP="0060262A">
      <w:pPr>
        <w:bidi/>
        <w:rPr>
          <w:rFonts w:cs="David" w:hint="cs"/>
          <w:rtl/>
        </w:rPr>
      </w:pPr>
      <w:r w:rsidRPr="0060262A">
        <w:rPr>
          <w:rFonts w:cs="David" w:hint="cs"/>
          <w:rtl/>
        </w:rPr>
        <w:tab/>
        <w:t xml:space="preserve"> כדי שלא יריבו, נרכז הכול בוועדת הכלכלה.</w:t>
      </w:r>
    </w:p>
    <w:p w14:paraId="59D2E960" w14:textId="77777777" w:rsidR="0060262A" w:rsidRPr="0060262A" w:rsidRDefault="0060262A" w:rsidP="0060262A">
      <w:pPr>
        <w:bidi/>
        <w:rPr>
          <w:rFonts w:cs="David" w:hint="cs"/>
          <w:rtl/>
        </w:rPr>
      </w:pPr>
      <w:r w:rsidRPr="0060262A">
        <w:rPr>
          <w:rFonts w:cs="David" w:hint="cs"/>
          <w:rtl/>
        </w:rPr>
        <w:t xml:space="preserve"> </w:t>
      </w:r>
    </w:p>
    <w:p w14:paraId="0B4FE4C1" w14:textId="77777777" w:rsidR="0060262A" w:rsidRPr="0060262A" w:rsidRDefault="0060262A" w:rsidP="0060262A">
      <w:pPr>
        <w:bidi/>
        <w:rPr>
          <w:rFonts w:cs="David" w:hint="cs"/>
          <w:rtl/>
        </w:rPr>
      </w:pPr>
      <w:r w:rsidRPr="0060262A">
        <w:rPr>
          <w:rFonts w:cs="David" w:hint="cs"/>
          <w:u w:val="single"/>
          <w:rtl/>
        </w:rPr>
        <w:t>היו"ר דוד טל:</w:t>
      </w:r>
    </w:p>
    <w:p w14:paraId="130765E1" w14:textId="77777777" w:rsidR="0060262A" w:rsidRPr="0060262A" w:rsidRDefault="0060262A" w:rsidP="0060262A">
      <w:pPr>
        <w:bidi/>
        <w:rPr>
          <w:rFonts w:cs="David" w:hint="cs"/>
          <w:rtl/>
        </w:rPr>
      </w:pPr>
    </w:p>
    <w:p w14:paraId="1DDC3132" w14:textId="77777777" w:rsidR="0060262A" w:rsidRPr="0060262A" w:rsidRDefault="0060262A" w:rsidP="0060262A">
      <w:pPr>
        <w:bidi/>
        <w:rPr>
          <w:rFonts w:cs="David" w:hint="cs"/>
          <w:rtl/>
        </w:rPr>
      </w:pPr>
      <w:r w:rsidRPr="0060262A">
        <w:rPr>
          <w:rFonts w:cs="David" w:hint="cs"/>
          <w:rtl/>
        </w:rPr>
        <w:tab/>
        <w:t>נצביע בין ועדת העבודה לוועדת הכלכלה.</w:t>
      </w:r>
    </w:p>
    <w:p w14:paraId="23581771" w14:textId="77777777" w:rsidR="0060262A" w:rsidRPr="0060262A" w:rsidRDefault="0060262A" w:rsidP="0060262A">
      <w:pPr>
        <w:bidi/>
        <w:rPr>
          <w:rFonts w:cs="David" w:hint="cs"/>
          <w:rtl/>
        </w:rPr>
      </w:pPr>
    </w:p>
    <w:p w14:paraId="05882072" w14:textId="77777777" w:rsidR="0060262A" w:rsidRPr="0060262A" w:rsidRDefault="0060262A" w:rsidP="0060262A">
      <w:pPr>
        <w:pStyle w:val="Heading5"/>
        <w:jc w:val="left"/>
        <w:rPr>
          <w:rFonts w:hint="cs"/>
          <w:sz w:val="24"/>
          <w:rtl/>
        </w:rPr>
      </w:pPr>
      <w:r w:rsidRPr="0060262A">
        <w:rPr>
          <w:rFonts w:hint="cs"/>
          <w:sz w:val="24"/>
          <w:u w:val="single"/>
          <w:rtl/>
        </w:rPr>
        <w:t xml:space="preserve">ארבל </w:t>
      </w:r>
      <w:proofErr w:type="spellStart"/>
      <w:r w:rsidRPr="0060262A">
        <w:rPr>
          <w:rFonts w:hint="cs"/>
          <w:sz w:val="24"/>
          <w:u w:val="single"/>
          <w:rtl/>
        </w:rPr>
        <w:t>אסטרחן</w:t>
      </w:r>
      <w:proofErr w:type="spellEnd"/>
      <w:r w:rsidRPr="0060262A">
        <w:rPr>
          <w:rFonts w:hint="cs"/>
          <w:sz w:val="24"/>
          <w:u w:val="single"/>
          <w:rtl/>
        </w:rPr>
        <w:t>:</w:t>
      </w:r>
    </w:p>
    <w:p w14:paraId="52517973" w14:textId="77777777" w:rsidR="0060262A" w:rsidRPr="0060262A" w:rsidRDefault="0060262A" w:rsidP="0060262A">
      <w:pPr>
        <w:pStyle w:val="Heading5"/>
        <w:jc w:val="left"/>
        <w:rPr>
          <w:rFonts w:hint="cs"/>
          <w:sz w:val="24"/>
          <w:rtl/>
        </w:rPr>
      </w:pPr>
    </w:p>
    <w:p w14:paraId="1AAD07EC" w14:textId="77777777" w:rsidR="0060262A" w:rsidRPr="0060262A" w:rsidRDefault="0060262A" w:rsidP="0060262A">
      <w:pPr>
        <w:bidi/>
        <w:rPr>
          <w:rFonts w:cs="David" w:hint="cs"/>
          <w:rtl/>
        </w:rPr>
      </w:pPr>
      <w:r w:rsidRPr="0060262A">
        <w:rPr>
          <w:rFonts w:cs="David" w:hint="cs"/>
          <w:rtl/>
        </w:rPr>
        <w:tab/>
        <w:t xml:space="preserve"> בין ועדת הכלכלה לוועדת כספים.</w:t>
      </w:r>
    </w:p>
    <w:p w14:paraId="7B15A5B9" w14:textId="77777777" w:rsidR="0060262A" w:rsidRPr="0060262A" w:rsidRDefault="0060262A" w:rsidP="0060262A">
      <w:pPr>
        <w:bidi/>
        <w:rPr>
          <w:rFonts w:cs="David" w:hint="cs"/>
          <w:rtl/>
        </w:rPr>
      </w:pPr>
      <w:r w:rsidRPr="0060262A">
        <w:rPr>
          <w:rFonts w:cs="David" w:hint="cs"/>
          <w:rtl/>
        </w:rPr>
        <w:t xml:space="preserve"> </w:t>
      </w:r>
    </w:p>
    <w:p w14:paraId="0883A4DE" w14:textId="77777777" w:rsidR="0060262A" w:rsidRPr="0060262A" w:rsidRDefault="0060262A" w:rsidP="0060262A">
      <w:pPr>
        <w:bidi/>
        <w:rPr>
          <w:rFonts w:cs="David" w:hint="cs"/>
          <w:rtl/>
        </w:rPr>
      </w:pPr>
      <w:r w:rsidRPr="0060262A">
        <w:rPr>
          <w:rFonts w:cs="David" w:hint="cs"/>
          <w:u w:val="single"/>
          <w:rtl/>
        </w:rPr>
        <w:t>גדעון סער:</w:t>
      </w:r>
    </w:p>
    <w:p w14:paraId="3D589976" w14:textId="77777777" w:rsidR="0060262A" w:rsidRPr="0060262A" w:rsidRDefault="0060262A" w:rsidP="0060262A">
      <w:pPr>
        <w:bidi/>
        <w:rPr>
          <w:rFonts w:cs="David" w:hint="cs"/>
          <w:rtl/>
        </w:rPr>
      </w:pPr>
    </w:p>
    <w:p w14:paraId="0B042248" w14:textId="77777777" w:rsidR="0060262A" w:rsidRPr="0060262A" w:rsidRDefault="0060262A" w:rsidP="0060262A">
      <w:pPr>
        <w:bidi/>
        <w:rPr>
          <w:rFonts w:cs="David" w:hint="cs"/>
          <w:rtl/>
        </w:rPr>
      </w:pPr>
      <w:r w:rsidRPr="0060262A">
        <w:rPr>
          <w:rFonts w:cs="David" w:hint="cs"/>
          <w:rtl/>
        </w:rPr>
        <w:tab/>
        <w:t>העמדה של ההצעה הן עמדות בתוך הוועדה. לא שמעתי חוץ מכלכלה אף עמדה אחרת.</w:t>
      </w:r>
    </w:p>
    <w:p w14:paraId="38A3D28A" w14:textId="77777777" w:rsidR="0060262A" w:rsidRPr="0060262A" w:rsidRDefault="0060262A" w:rsidP="0060262A">
      <w:pPr>
        <w:bidi/>
        <w:rPr>
          <w:rFonts w:cs="David" w:hint="cs"/>
          <w:rtl/>
        </w:rPr>
      </w:pPr>
    </w:p>
    <w:p w14:paraId="7FD0BC50" w14:textId="77777777" w:rsidR="0060262A" w:rsidRPr="0060262A" w:rsidRDefault="0060262A" w:rsidP="0060262A">
      <w:pPr>
        <w:bidi/>
        <w:rPr>
          <w:rFonts w:cs="David" w:hint="cs"/>
          <w:rtl/>
        </w:rPr>
      </w:pPr>
      <w:r w:rsidRPr="0060262A">
        <w:rPr>
          <w:rFonts w:cs="David" w:hint="cs"/>
          <w:u w:val="single"/>
          <w:rtl/>
        </w:rPr>
        <w:t>היו"ר דוד טל:</w:t>
      </w:r>
    </w:p>
    <w:p w14:paraId="05D55482" w14:textId="77777777" w:rsidR="0060262A" w:rsidRPr="0060262A" w:rsidRDefault="0060262A" w:rsidP="0060262A">
      <w:pPr>
        <w:bidi/>
        <w:rPr>
          <w:rFonts w:cs="David" w:hint="cs"/>
          <w:rtl/>
        </w:rPr>
      </w:pPr>
    </w:p>
    <w:p w14:paraId="6417B40D" w14:textId="77777777" w:rsidR="0060262A" w:rsidRPr="0060262A" w:rsidRDefault="0060262A" w:rsidP="0060262A">
      <w:pPr>
        <w:bidi/>
        <w:rPr>
          <w:rFonts w:cs="David" w:hint="cs"/>
          <w:rtl/>
        </w:rPr>
      </w:pPr>
      <w:r w:rsidRPr="0060262A">
        <w:rPr>
          <w:rFonts w:cs="David" w:hint="cs"/>
          <w:rtl/>
        </w:rPr>
        <w:tab/>
        <w:t>יש את העמדה של הלשכה המשפטית.</w:t>
      </w:r>
    </w:p>
    <w:p w14:paraId="7C6332BB" w14:textId="77777777" w:rsidR="0060262A" w:rsidRPr="0060262A" w:rsidRDefault="0060262A" w:rsidP="0060262A">
      <w:pPr>
        <w:bidi/>
        <w:rPr>
          <w:rFonts w:cs="David" w:hint="cs"/>
          <w:rtl/>
        </w:rPr>
      </w:pPr>
    </w:p>
    <w:p w14:paraId="049E323D" w14:textId="77777777" w:rsidR="0060262A" w:rsidRPr="0060262A" w:rsidRDefault="0060262A" w:rsidP="0060262A">
      <w:pPr>
        <w:bidi/>
        <w:rPr>
          <w:rFonts w:cs="David" w:hint="cs"/>
          <w:u w:val="single"/>
          <w:rtl/>
        </w:rPr>
      </w:pPr>
      <w:r w:rsidRPr="0060262A">
        <w:rPr>
          <w:rFonts w:cs="David" w:hint="cs"/>
          <w:u w:val="single"/>
          <w:rtl/>
        </w:rPr>
        <w:t>גדעון סער:</w:t>
      </w:r>
    </w:p>
    <w:p w14:paraId="43F9FCD7" w14:textId="77777777" w:rsidR="0060262A" w:rsidRPr="0060262A" w:rsidRDefault="0060262A" w:rsidP="0060262A">
      <w:pPr>
        <w:bidi/>
        <w:rPr>
          <w:rFonts w:cs="David" w:hint="cs"/>
          <w:u w:val="single"/>
          <w:rtl/>
        </w:rPr>
      </w:pPr>
    </w:p>
    <w:p w14:paraId="6865A429" w14:textId="77777777" w:rsidR="0060262A" w:rsidRPr="0060262A" w:rsidRDefault="0060262A" w:rsidP="0060262A">
      <w:pPr>
        <w:bidi/>
        <w:rPr>
          <w:rFonts w:cs="David" w:hint="cs"/>
          <w:rtl/>
        </w:rPr>
      </w:pPr>
      <w:r w:rsidRPr="0060262A">
        <w:rPr>
          <w:rFonts w:cs="David" w:hint="cs"/>
          <w:rtl/>
        </w:rPr>
        <w:tab/>
        <w:t>איך זה עומד להצבעה?</w:t>
      </w:r>
    </w:p>
    <w:p w14:paraId="1E57B3DB" w14:textId="77777777" w:rsidR="0060262A" w:rsidRPr="0060262A" w:rsidRDefault="0060262A" w:rsidP="0060262A">
      <w:pPr>
        <w:bidi/>
        <w:rPr>
          <w:rFonts w:cs="David" w:hint="cs"/>
          <w:rtl/>
        </w:rPr>
      </w:pPr>
    </w:p>
    <w:p w14:paraId="259B8ECF" w14:textId="77777777" w:rsidR="0060262A" w:rsidRPr="0060262A" w:rsidRDefault="0060262A" w:rsidP="0060262A">
      <w:pPr>
        <w:bidi/>
        <w:rPr>
          <w:rFonts w:cs="David" w:hint="cs"/>
          <w:rtl/>
        </w:rPr>
      </w:pPr>
      <w:r w:rsidRPr="0060262A">
        <w:rPr>
          <w:rFonts w:cs="David" w:hint="cs"/>
          <w:u w:val="single"/>
          <w:rtl/>
        </w:rPr>
        <w:t>היו"ר דוד טל:</w:t>
      </w:r>
    </w:p>
    <w:p w14:paraId="5BC26228" w14:textId="77777777" w:rsidR="0060262A" w:rsidRPr="0060262A" w:rsidRDefault="0060262A" w:rsidP="0060262A">
      <w:pPr>
        <w:bidi/>
        <w:rPr>
          <w:rFonts w:cs="David" w:hint="cs"/>
          <w:rtl/>
        </w:rPr>
      </w:pPr>
    </w:p>
    <w:p w14:paraId="4B3C72E5" w14:textId="77777777" w:rsidR="0060262A" w:rsidRPr="0060262A" w:rsidRDefault="0060262A" w:rsidP="0060262A">
      <w:pPr>
        <w:bidi/>
        <w:rPr>
          <w:rFonts w:cs="David" w:hint="cs"/>
          <w:rtl/>
        </w:rPr>
      </w:pPr>
      <w:r w:rsidRPr="0060262A">
        <w:rPr>
          <w:rFonts w:cs="David" w:hint="cs"/>
          <w:rtl/>
        </w:rPr>
        <w:tab/>
        <w:t>חבר הכנסת סער, אפשר להוציא את הפרוטוקול מלפני שבועיים, אני אביא את דבריך לגבי החלטת הלשכה המשפטית שלנו.</w:t>
      </w:r>
    </w:p>
    <w:p w14:paraId="69109747" w14:textId="77777777" w:rsidR="0060262A" w:rsidRPr="0060262A" w:rsidRDefault="0060262A" w:rsidP="0060262A">
      <w:pPr>
        <w:bidi/>
        <w:rPr>
          <w:rFonts w:cs="David" w:hint="cs"/>
          <w:rtl/>
        </w:rPr>
      </w:pPr>
    </w:p>
    <w:p w14:paraId="3C8861B3" w14:textId="77777777" w:rsidR="0060262A" w:rsidRPr="0060262A" w:rsidRDefault="0060262A" w:rsidP="0060262A">
      <w:pPr>
        <w:bidi/>
        <w:rPr>
          <w:rFonts w:cs="David" w:hint="cs"/>
          <w:u w:val="single"/>
          <w:rtl/>
        </w:rPr>
      </w:pPr>
      <w:r w:rsidRPr="0060262A">
        <w:rPr>
          <w:rFonts w:cs="David" w:hint="cs"/>
          <w:u w:val="single"/>
          <w:rtl/>
        </w:rPr>
        <w:t>גדעון סער:</w:t>
      </w:r>
    </w:p>
    <w:p w14:paraId="5718E0E0" w14:textId="77777777" w:rsidR="0060262A" w:rsidRPr="0060262A" w:rsidRDefault="0060262A" w:rsidP="0060262A">
      <w:pPr>
        <w:bidi/>
        <w:rPr>
          <w:rFonts w:cs="David" w:hint="cs"/>
          <w:u w:val="single"/>
          <w:rtl/>
        </w:rPr>
      </w:pPr>
    </w:p>
    <w:p w14:paraId="7077CAD6" w14:textId="77777777" w:rsidR="0060262A" w:rsidRPr="0060262A" w:rsidRDefault="0060262A" w:rsidP="0060262A">
      <w:pPr>
        <w:bidi/>
        <w:rPr>
          <w:rFonts w:cs="David" w:hint="cs"/>
          <w:rtl/>
        </w:rPr>
      </w:pPr>
      <w:r w:rsidRPr="0060262A">
        <w:rPr>
          <w:rFonts w:cs="David" w:hint="cs"/>
          <w:rtl/>
        </w:rPr>
        <w:tab/>
        <w:t>זה לא עומד להצבעה.</w:t>
      </w:r>
    </w:p>
    <w:p w14:paraId="3EAD6F4D" w14:textId="77777777" w:rsidR="0060262A" w:rsidRPr="0060262A" w:rsidRDefault="0060262A" w:rsidP="0060262A">
      <w:pPr>
        <w:bidi/>
        <w:rPr>
          <w:rFonts w:cs="David" w:hint="cs"/>
          <w:rtl/>
        </w:rPr>
      </w:pPr>
    </w:p>
    <w:p w14:paraId="1E93A4AE" w14:textId="77777777" w:rsidR="0060262A" w:rsidRPr="0060262A" w:rsidRDefault="0060262A" w:rsidP="0060262A">
      <w:pPr>
        <w:bidi/>
        <w:rPr>
          <w:rFonts w:cs="David" w:hint="cs"/>
          <w:u w:val="single"/>
          <w:rtl/>
        </w:rPr>
      </w:pPr>
      <w:r w:rsidRPr="0060262A">
        <w:rPr>
          <w:rFonts w:cs="David" w:hint="cs"/>
          <w:u w:val="single"/>
          <w:rtl/>
        </w:rPr>
        <w:t>היו"ר דוד טל:</w:t>
      </w:r>
    </w:p>
    <w:p w14:paraId="21217A89" w14:textId="77777777" w:rsidR="0060262A" w:rsidRPr="0060262A" w:rsidRDefault="0060262A" w:rsidP="0060262A">
      <w:pPr>
        <w:bidi/>
        <w:rPr>
          <w:rFonts w:cs="David" w:hint="cs"/>
          <w:rtl/>
        </w:rPr>
      </w:pPr>
    </w:p>
    <w:p w14:paraId="1C668CA6" w14:textId="77777777" w:rsidR="0060262A" w:rsidRPr="0060262A" w:rsidRDefault="0060262A" w:rsidP="0060262A">
      <w:pPr>
        <w:bidi/>
        <w:rPr>
          <w:rFonts w:cs="David" w:hint="cs"/>
          <w:rtl/>
        </w:rPr>
      </w:pPr>
      <w:r w:rsidRPr="0060262A">
        <w:rPr>
          <w:rFonts w:cs="David" w:hint="cs"/>
          <w:rtl/>
        </w:rPr>
        <w:tab/>
        <w:t xml:space="preserve"> אני מעלה להצבעה בין ועדת כספים לוועדת הכלכלה, כפי שאתה רוצה. מי בעד ועדת כספים?</w:t>
      </w:r>
    </w:p>
    <w:p w14:paraId="252E7C98" w14:textId="77777777" w:rsidR="0060262A" w:rsidRPr="0060262A" w:rsidRDefault="0060262A" w:rsidP="0060262A">
      <w:pPr>
        <w:bidi/>
        <w:rPr>
          <w:rFonts w:cs="David" w:hint="cs"/>
          <w:rtl/>
        </w:rPr>
      </w:pPr>
    </w:p>
    <w:p w14:paraId="036EA738" w14:textId="77777777" w:rsidR="0060262A" w:rsidRPr="0060262A" w:rsidRDefault="0060262A" w:rsidP="0060262A">
      <w:pPr>
        <w:bidi/>
        <w:rPr>
          <w:rFonts w:cs="David"/>
        </w:rPr>
      </w:pPr>
    </w:p>
    <w:p w14:paraId="4711B435" w14:textId="77777777" w:rsidR="0060262A" w:rsidRPr="0060262A" w:rsidRDefault="0060262A" w:rsidP="0060262A">
      <w:pPr>
        <w:pStyle w:val="Heading8"/>
        <w:rPr>
          <w:sz w:val="24"/>
          <w:rtl/>
        </w:rPr>
      </w:pPr>
      <w:r w:rsidRPr="0060262A">
        <w:rPr>
          <w:rFonts w:hint="eastAsia"/>
          <w:sz w:val="24"/>
          <w:rtl/>
        </w:rPr>
        <w:t>הצבעה</w:t>
      </w:r>
    </w:p>
    <w:p w14:paraId="0D3B3D2F" w14:textId="77777777" w:rsidR="0060262A" w:rsidRPr="0060262A" w:rsidRDefault="0060262A" w:rsidP="0060262A">
      <w:pPr>
        <w:bidi/>
        <w:jc w:val="center"/>
        <w:rPr>
          <w:rFonts w:cs="David"/>
          <w:rtl/>
        </w:rPr>
      </w:pPr>
    </w:p>
    <w:p w14:paraId="34A6E514" w14:textId="77777777" w:rsidR="0060262A" w:rsidRPr="0060262A" w:rsidRDefault="0060262A" w:rsidP="0060262A">
      <w:pPr>
        <w:bidi/>
        <w:jc w:val="center"/>
        <w:rPr>
          <w:rFonts w:cs="David" w:hint="cs"/>
          <w:rtl/>
        </w:rPr>
      </w:pPr>
      <w:r w:rsidRPr="0060262A">
        <w:rPr>
          <w:rFonts w:cs="David" w:hint="eastAsia"/>
          <w:rtl/>
        </w:rPr>
        <w:t>בעד</w:t>
      </w:r>
      <w:r w:rsidRPr="0060262A">
        <w:rPr>
          <w:rFonts w:cs="David" w:hint="cs"/>
          <w:rtl/>
        </w:rPr>
        <w:t xml:space="preserve"> כספים </w:t>
      </w:r>
      <w:r w:rsidRPr="0060262A">
        <w:rPr>
          <w:rFonts w:cs="David"/>
          <w:rtl/>
        </w:rPr>
        <w:t>-</w:t>
      </w:r>
      <w:r w:rsidRPr="0060262A">
        <w:rPr>
          <w:rFonts w:cs="David" w:hint="cs"/>
          <w:rtl/>
        </w:rPr>
        <w:t xml:space="preserve"> מיעוט</w:t>
      </w:r>
    </w:p>
    <w:p w14:paraId="01AF022B" w14:textId="77777777" w:rsidR="0060262A" w:rsidRPr="0060262A" w:rsidRDefault="0060262A" w:rsidP="0060262A">
      <w:pPr>
        <w:bidi/>
        <w:jc w:val="center"/>
        <w:rPr>
          <w:rFonts w:cs="David" w:hint="cs"/>
          <w:rtl/>
        </w:rPr>
      </w:pPr>
      <w:r w:rsidRPr="0060262A">
        <w:rPr>
          <w:rFonts w:cs="David" w:hint="cs"/>
          <w:rtl/>
        </w:rPr>
        <w:t>בעד כלכלה - רוב</w:t>
      </w:r>
    </w:p>
    <w:p w14:paraId="31F2CD31" w14:textId="77777777" w:rsidR="0060262A" w:rsidRPr="0060262A" w:rsidRDefault="0060262A" w:rsidP="0060262A">
      <w:pPr>
        <w:bidi/>
        <w:jc w:val="center"/>
        <w:rPr>
          <w:rFonts w:cs="David"/>
          <w:rtl/>
        </w:rPr>
      </w:pPr>
      <w:r w:rsidRPr="0060262A">
        <w:rPr>
          <w:rFonts w:cs="David" w:hint="eastAsia"/>
          <w:rtl/>
        </w:rPr>
        <w:t>נמנעים</w:t>
      </w:r>
      <w:r w:rsidRPr="0060262A">
        <w:rPr>
          <w:rFonts w:cs="David"/>
          <w:rtl/>
        </w:rPr>
        <w:t xml:space="preserve">- </w:t>
      </w:r>
      <w:r w:rsidRPr="0060262A">
        <w:rPr>
          <w:rFonts w:cs="David" w:hint="eastAsia"/>
          <w:rtl/>
        </w:rPr>
        <w:t>אין</w:t>
      </w:r>
    </w:p>
    <w:p w14:paraId="4AB692AA" w14:textId="77777777" w:rsidR="0060262A" w:rsidRPr="0060262A" w:rsidRDefault="0060262A" w:rsidP="0060262A">
      <w:pPr>
        <w:bidi/>
        <w:jc w:val="center"/>
        <w:rPr>
          <w:rFonts w:cs="David"/>
          <w:rtl/>
        </w:rPr>
      </w:pPr>
    </w:p>
    <w:p w14:paraId="592567A3" w14:textId="77777777" w:rsidR="0060262A" w:rsidRPr="0060262A" w:rsidRDefault="0060262A" w:rsidP="0060262A">
      <w:pPr>
        <w:bidi/>
        <w:jc w:val="center"/>
        <w:rPr>
          <w:rFonts w:cs="David" w:hint="cs"/>
          <w:rtl/>
        </w:rPr>
      </w:pPr>
      <w:r w:rsidRPr="0060262A">
        <w:rPr>
          <w:rFonts w:cs="David" w:hint="eastAsia"/>
          <w:rtl/>
        </w:rPr>
        <w:t>ה</w:t>
      </w:r>
      <w:r w:rsidRPr="0060262A">
        <w:rPr>
          <w:rFonts w:cs="David" w:hint="cs"/>
          <w:rtl/>
        </w:rPr>
        <w:t>נושא העובר לוועדת הכלכלה.</w:t>
      </w:r>
    </w:p>
    <w:p w14:paraId="0B05B6EE" w14:textId="77777777" w:rsidR="0060262A" w:rsidRPr="0060262A" w:rsidRDefault="0060262A" w:rsidP="0060262A">
      <w:pPr>
        <w:bidi/>
        <w:rPr>
          <w:rFonts w:cs="David" w:hint="cs"/>
          <w:rtl/>
        </w:rPr>
      </w:pPr>
    </w:p>
    <w:p w14:paraId="75476C59" w14:textId="77777777" w:rsidR="0060262A" w:rsidRPr="0060262A" w:rsidRDefault="0060262A" w:rsidP="0060262A">
      <w:pPr>
        <w:bidi/>
        <w:rPr>
          <w:rFonts w:cs="David" w:hint="cs"/>
          <w:u w:val="single"/>
          <w:rtl/>
        </w:rPr>
      </w:pPr>
      <w:r w:rsidRPr="0060262A">
        <w:rPr>
          <w:rFonts w:cs="David" w:hint="cs"/>
          <w:u w:val="single"/>
          <w:rtl/>
        </w:rPr>
        <w:t>גדעון סער:</w:t>
      </w:r>
    </w:p>
    <w:p w14:paraId="501492C2" w14:textId="77777777" w:rsidR="0060262A" w:rsidRPr="0060262A" w:rsidRDefault="0060262A" w:rsidP="0060262A">
      <w:pPr>
        <w:bidi/>
        <w:rPr>
          <w:rFonts w:cs="David" w:hint="cs"/>
          <w:u w:val="single"/>
          <w:rtl/>
        </w:rPr>
      </w:pPr>
    </w:p>
    <w:p w14:paraId="404F0334" w14:textId="77777777" w:rsidR="0060262A" w:rsidRPr="0060262A" w:rsidRDefault="0060262A" w:rsidP="0060262A">
      <w:pPr>
        <w:bidi/>
        <w:rPr>
          <w:rFonts w:cs="David" w:hint="cs"/>
          <w:rtl/>
        </w:rPr>
      </w:pPr>
      <w:r w:rsidRPr="0060262A">
        <w:rPr>
          <w:rFonts w:cs="David" w:hint="cs"/>
          <w:rtl/>
        </w:rPr>
        <w:tab/>
        <w:t>אני מודה לאדוני.</w:t>
      </w:r>
    </w:p>
    <w:p w14:paraId="323ABCDB" w14:textId="77777777" w:rsidR="0060262A" w:rsidRPr="0060262A" w:rsidRDefault="0060262A" w:rsidP="0060262A">
      <w:pPr>
        <w:bidi/>
        <w:rPr>
          <w:rFonts w:cs="David" w:hint="cs"/>
          <w:rtl/>
        </w:rPr>
      </w:pPr>
    </w:p>
    <w:p w14:paraId="126BE4AB" w14:textId="77777777" w:rsidR="0060262A" w:rsidRPr="0060262A" w:rsidRDefault="0060262A" w:rsidP="0060262A">
      <w:pPr>
        <w:bidi/>
        <w:rPr>
          <w:rFonts w:cs="David" w:hint="cs"/>
          <w:u w:val="single"/>
          <w:rtl/>
        </w:rPr>
      </w:pPr>
      <w:r w:rsidRPr="0060262A">
        <w:rPr>
          <w:rFonts w:cs="David" w:hint="cs"/>
          <w:u w:val="single"/>
          <w:rtl/>
        </w:rPr>
        <w:t>היו"ר דוד טל:</w:t>
      </w:r>
    </w:p>
    <w:p w14:paraId="5030360F" w14:textId="77777777" w:rsidR="0060262A" w:rsidRPr="0060262A" w:rsidRDefault="0060262A" w:rsidP="0060262A">
      <w:pPr>
        <w:bidi/>
        <w:rPr>
          <w:rFonts w:cs="David" w:hint="cs"/>
          <w:b/>
          <w:bCs/>
          <w:rtl/>
        </w:rPr>
      </w:pPr>
    </w:p>
    <w:p w14:paraId="6496B14B" w14:textId="77777777" w:rsidR="0060262A" w:rsidRPr="0060262A" w:rsidRDefault="0060262A" w:rsidP="0060262A">
      <w:pPr>
        <w:pStyle w:val="BodyText3"/>
        <w:rPr>
          <w:rFonts w:hint="cs"/>
          <w:b w:val="0"/>
          <w:bCs w:val="0"/>
          <w:sz w:val="24"/>
          <w:rtl/>
        </w:rPr>
      </w:pPr>
      <w:r w:rsidRPr="0060262A">
        <w:rPr>
          <w:rFonts w:hint="cs"/>
          <w:sz w:val="24"/>
          <w:rtl/>
        </w:rPr>
        <w:tab/>
        <w:t xml:space="preserve"> הצעת חוק לעידוד השקעות הון (תיקון- שמירה על איכות סביבה), </w:t>
      </w:r>
      <w:proofErr w:type="spellStart"/>
      <w:r w:rsidRPr="0060262A">
        <w:rPr>
          <w:rFonts w:hint="cs"/>
          <w:sz w:val="24"/>
          <w:rtl/>
        </w:rPr>
        <w:t>התשס"ו</w:t>
      </w:r>
      <w:proofErr w:type="spellEnd"/>
      <w:r w:rsidRPr="0060262A">
        <w:rPr>
          <w:rFonts w:hint="cs"/>
          <w:sz w:val="24"/>
          <w:rtl/>
        </w:rPr>
        <w:t xml:space="preserve">-2006 (פ/17 /1284) של חבר הכנסת דב </w:t>
      </w:r>
      <w:proofErr w:type="spellStart"/>
      <w:r w:rsidRPr="0060262A">
        <w:rPr>
          <w:rFonts w:hint="cs"/>
          <w:sz w:val="24"/>
          <w:rtl/>
        </w:rPr>
        <w:t>חנין</w:t>
      </w:r>
      <w:proofErr w:type="spellEnd"/>
      <w:r w:rsidRPr="0060262A">
        <w:rPr>
          <w:rFonts w:hint="cs"/>
          <w:sz w:val="24"/>
          <w:rtl/>
        </w:rPr>
        <w:t xml:space="preserve"> וקבוצת חברי כנסת). </w:t>
      </w:r>
      <w:r w:rsidRPr="0060262A">
        <w:rPr>
          <w:rFonts w:hint="cs"/>
          <w:b w:val="0"/>
          <w:bCs w:val="0"/>
          <w:sz w:val="24"/>
          <w:rtl/>
        </w:rPr>
        <w:t xml:space="preserve">נשמעה הצעה להעביר את הצעת החוק לוועדת הכלכלה או לוועדת כספים. יושב ראש </w:t>
      </w:r>
      <w:smartTag w:uri="urn:schemas-microsoft-com:office:smarttags" w:element="PersonName">
        <w:r w:rsidRPr="0060262A">
          <w:rPr>
            <w:rFonts w:hint="cs"/>
            <w:b w:val="0"/>
            <w:bCs w:val="0"/>
            <w:sz w:val="24"/>
            <w:rtl/>
          </w:rPr>
          <w:t>ועדת הפנים</w:t>
        </w:r>
      </w:smartTag>
      <w:r w:rsidRPr="0060262A">
        <w:rPr>
          <w:rFonts w:hint="cs"/>
          <w:b w:val="0"/>
          <w:bCs w:val="0"/>
          <w:sz w:val="24"/>
          <w:rtl/>
        </w:rPr>
        <w:t xml:space="preserve"> מבקש להעביר את זה לו</w:t>
      </w:r>
      <w:smartTag w:uri="urn:schemas-microsoft-com:office:smarttags" w:element="PersonName">
        <w:r w:rsidRPr="0060262A">
          <w:rPr>
            <w:rFonts w:hint="cs"/>
            <w:b w:val="0"/>
            <w:bCs w:val="0"/>
            <w:sz w:val="24"/>
            <w:rtl/>
          </w:rPr>
          <w:t>ועדת הפנים</w:t>
        </w:r>
      </w:smartTag>
      <w:r w:rsidRPr="0060262A">
        <w:rPr>
          <w:rFonts w:hint="cs"/>
          <w:b w:val="0"/>
          <w:bCs w:val="0"/>
          <w:sz w:val="24"/>
          <w:rtl/>
        </w:rPr>
        <w:t xml:space="preserve"> והלשכה המשפטית שלנו מציעה להעביר את החוק לו</w:t>
      </w:r>
      <w:smartTag w:uri="urn:schemas-microsoft-com:office:smarttags" w:element="PersonName">
        <w:r w:rsidRPr="0060262A">
          <w:rPr>
            <w:rFonts w:hint="cs"/>
            <w:b w:val="0"/>
            <w:bCs w:val="0"/>
            <w:sz w:val="24"/>
            <w:rtl/>
          </w:rPr>
          <w:t>ועדת הפנים</w:t>
        </w:r>
      </w:smartTag>
      <w:r w:rsidRPr="0060262A">
        <w:rPr>
          <w:rFonts w:hint="cs"/>
          <w:b w:val="0"/>
          <w:bCs w:val="0"/>
          <w:sz w:val="24"/>
          <w:rtl/>
        </w:rPr>
        <w:t xml:space="preserve"> והגנת הסביבה.  </w:t>
      </w:r>
    </w:p>
    <w:p w14:paraId="041C6DE8" w14:textId="77777777" w:rsidR="0060262A" w:rsidRPr="0060262A" w:rsidRDefault="0060262A" w:rsidP="0060262A">
      <w:pPr>
        <w:bidi/>
        <w:rPr>
          <w:rFonts w:cs="David" w:hint="cs"/>
          <w:rtl/>
        </w:rPr>
      </w:pPr>
    </w:p>
    <w:p w14:paraId="51B100B9" w14:textId="77777777" w:rsidR="0060262A" w:rsidRPr="0060262A" w:rsidRDefault="0060262A" w:rsidP="0060262A">
      <w:pPr>
        <w:bidi/>
        <w:rPr>
          <w:rFonts w:cs="David" w:hint="cs"/>
          <w:rtl/>
        </w:rPr>
      </w:pPr>
      <w:r w:rsidRPr="0060262A">
        <w:rPr>
          <w:rFonts w:cs="David" w:hint="cs"/>
          <w:u w:val="single"/>
          <w:rtl/>
        </w:rPr>
        <w:t xml:space="preserve">דב </w:t>
      </w:r>
      <w:proofErr w:type="spellStart"/>
      <w:r w:rsidRPr="0060262A">
        <w:rPr>
          <w:rFonts w:cs="David" w:hint="cs"/>
          <w:u w:val="single"/>
          <w:rtl/>
        </w:rPr>
        <w:t>חנין</w:t>
      </w:r>
      <w:proofErr w:type="spellEnd"/>
      <w:r w:rsidRPr="0060262A">
        <w:rPr>
          <w:rFonts w:cs="David" w:hint="cs"/>
          <w:u w:val="single"/>
          <w:rtl/>
        </w:rPr>
        <w:t>:</w:t>
      </w:r>
    </w:p>
    <w:p w14:paraId="0E758FD4" w14:textId="77777777" w:rsidR="0060262A" w:rsidRPr="0060262A" w:rsidRDefault="0060262A" w:rsidP="0060262A">
      <w:pPr>
        <w:bidi/>
        <w:rPr>
          <w:rFonts w:cs="David" w:hint="cs"/>
          <w:rtl/>
        </w:rPr>
      </w:pPr>
    </w:p>
    <w:p w14:paraId="4F1B6A97" w14:textId="77777777" w:rsidR="0060262A" w:rsidRPr="0060262A" w:rsidRDefault="0060262A" w:rsidP="0060262A">
      <w:pPr>
        <w:bidi/>
        <w:rPr>
          <w:rFonts w:cs="David" w:hint="cs"/>
          <w:rtl/>
        </w:rPr>
      </w:pPr>
      <w:r w:rsidRPr="0060262A">
        <w:rPr>
          <w:rFonts w:cs="David" w:hint="cs"/>
          <w:rtl/>
        </w:rPr>
        <w:tab/>
        <w:t xml:space="preserve"> אני מציע להעביר את החוק לוועדת הכלכלה, הטעם הוא שהחוק בא להמשיך חקיקה קודמת שחבר הכנסת כבל בזמנו קידם והיא הפכה לחוק, היא נדונה בזמנו בוועדת הכלכלה. כיוון שכך, הדבר הכי נכון זה להמשיך את הדיון בוועדת הכלכלה.</w:t>
      </w:r>
    </w:p>
    <w:p w14:paraId="69D513FF" w14:textId="77777777" w:rsidR="0060262A" w:rsidRPr="0060262A" w:rsidRDefault="0060262A" w:rsidP="0060262A">
      <w:pPr>
        <w:bidi/>
        <w:rPr>
          <w:rFonts w:cs="David" w:hint="cs"/>
          <w:rtl/>
        </w:rPr>
      </w:pPr>
    </w:p>
    <w:p w14:paraId="2E6D021E" w14:textId="77777777" w:rsidR="0060262A" w:rsidRPr="0060262A" w:rsidRDefault="0060262A" w:rsidP="0060262A">
      <w:pPr>
        <w:bidi/>
        <w:rPr>
          <w:rFonts w:cs="David" w:hint="cs"/>
          <w:rtl/>
        </w:rPr>
      </w:pPr>
      <w:r w:rsidRPr="0060262A">
        <w:rPr>
          <w:rFonts w:cs="David" w:hint="cs"/>
          <w:u w:val="single"/>
          <w:rtl/>
        </w:rPr>
        <w:t>היו"ר דוד טל:</w:t>
      </w:r>
    </w:p>
    <w:p w14:paraId="26F702A1" w14:textId="77777777" w:rsidR="0060262A" w:rsidRPr="0060262A" w:rsidRDefault="0060262A" w:rsidP="0060262A">
      <w:pPr>
        <w:bidi/>
        <w:rPr>
          <w:rFonts w:cs="David" w:hint="cs"/>
          <w:rtl/>
        </w:rPr>
      </w:pPr>
    </w:p>
    <w:p w14:paraId="6D2CAA22" w14:textId="77777777" w:rsidR="0060262A" w:rsidRPr="0060262A" w:rsidRDefault="0060262A" w:rsidP="0060262A">
      <w:pPr>
        <w:bidi/>
        <w:rPr>
          <w:rFonts w:cs="David" w:hint="cs"/>
          <w:rtl/>
        </w:rPr>
      </w:pPr>
      <w:r w:rsidRPr="0060262A">
        <w:rPr>
          <w:rFonts w:cs="David" w:hint="cs"/>
          <w:rtl/>
        </w:rPr>
        <w:tab/>
        <w:t>אני מצביע בין ועדת הכלכלה לו</w:t>
      </w:r>
      <w:smartTag w:uri="urn:schemas-microsoft-com:office:smarttags" w:element="PersonName">
        <w:r w:rsidRPr="0060262A">
          <w:rPr>
            <w:rFonts w:cs="David" w:hint="cs"/>
            <w:rtl/>
          </w:rPr>
          <w:t>ועדת הפנים</w:t>
        </w:r>
      </w:smartTag>
      <w:r w:rsidRPr="0060262A">
        <w:rPr>
          <w:rFonts w:cs="David" w:hint="cs"/>
          <w:rtl/>
        </w:rPr>
        <w:t>.</w:t>
      </w:r>
    </w:p>
    <w:p w14:paraId="6587DDC6" w14:textId="77777777" w:rsidR="0060262A" w:rsidRPr="0060262A" w:rsidRDefault="0060262A" w:rsidP="0060262A">
      <w:pPr>
        <w:bidi/>
        <w:rPr>
          <w:rFonts w:cs="David" w:hint="cs"/>
          <w:rtl/>
        </w:rPr>
      </w:pPr>
    </w:p>
    <w:p w14:paraId="2853E5D9" w14:textId="77777777" w:rsidR="0060262A" w:rsidRPr="0060262A" w:rsidRDefault="0060262A" w:rsidP="0060262A">
      <w:pPr>
        <w:bidi/>
        <w:rPr>
          <w:rFonts w:cs="David"/>
        </w:rPr>
      </w:pPr>
    </w:p>
    <w:p w14:paraId="35A58568" w14:textId="77777777" w:rsidR="0060262A" w:rsidRPr="0060262A" w:rsidRDefault="0060262A" w:rsidP="0060262A">
      <w:pPr>
        <w:pStyle w:val="Heading8"/>
        <w:rPr>
          <w:sz w:val="24"/>
          <w:rtl/>
        </w:rPr>
      </w:pPr>
      <w:r w:rsidRPr="0060262A">
        <w:rPr>
          <w:rFonts w:hint="eastAsia"/>
          <w:sz w:val="24"/>
          <w:rtl/>
        </w:rPr>
        <w:t>הצבעה</w:t>
      </w:r>
    </w:p>
    <w:p w14:paraId="29FBBCE0" w14:textId="77777777" w:rsidR="0060262A" w:rsidRPr="0060262A" w:rsidRDefault="0060262A" w:rsidP="0060262A">
      <w:pPr>
        <w:bidi/>
        <w:jc w:val="center"/>
        <w:rPr>
          <w:rFonts w:cs="David"/>
          <w:rtl/>
        </w:rPr>
      </w:pPr>
    </w:p>
    <w:p w14:paraId="3989ABE7" w14:textId="77777777" w:rsidR="0060262A" w:rsidRPr="0060262A" w:rsidRDefault="0060262A" w:rsidP="0060262A">
      <w:pPr>
        <w:bidi/>
        <w:jc w:val="center"/>
        <w:rPr>
          <w:rFonts w:cs="David"/>
          <w:rtl/>
        </w:rPr>
      </w:pPr>
      <w:r w:rsidRPr="0060262A">
        <w:rPr>
          <w:rFonts w:cs="David" w:hint="eastAsia"/>
          <w:rtl/>
        </w:rPr>
        <w:t>בעד</w:t>
      </w:r>
      <w:r w:rsidRPr="0060262A">
        <w:rPr>
          <w:rFonts w:cs="David" w:hint="cs"/>
          <w:rtl/>
        </w:rPr>
        <w:t xml:space="preserve"> ועדת כלכלה </w:t>
      </w:r>
      <w:r w:rsidRPr="0060262A">
        <w:rPr>
          <w:rFonts w:cs="David"/>
          <w:rtl/>
        </w:rPr>
        <w:t>-רוב</w:t>
      </w:r>
    </w:p>
    <w:p w14:paraId="71947E2E" w14:textId="77777777" w:rsidR="0060262A" w:rsidRPr="0060262A" w:rsidRDefault="0060262A" w:rsidP="0060262A">
      <w:pPr>
        <w:bidi/>
        <w:jc w:val="center"/>
        <w:rPr>
          <w:rFonts w:cs="David"/>
          <w:rtl/>
        </w:rPr>
      </w:pPr>
      <w:r w:rsidRPr="0060262A">
        <w:rPr>
          <w:rFonts w:cs="David" w:hint="cs"/>
          <w:rtl/>
        </w:rPr>
        <w:t xml:space="preserve">בעד ועדת פנים </w:t>
      </w:r>
      <w:r w:rsidRPr="0060262A">
        <w:rPr>
          <w:rFonts w:cs="David"/>
          <w:rtl/>
        </w:rPr>
        <w:t>-אין</w:t>
      </w:r>
    </w:p>
    <w:p w14:paraId="68B98C91" w14:textId="77777777" w:rsidR="0060262A" w:rsidRPr="0060262A" w:rsidRDefault="0060262A" w:rsidP="0060262A">
      <w:pPr>
        <w:bidi/>
        <w:jc w:val="center"/>
        <w:rPr>
          <w:rFonts w:cs="David"/>
          <w:rtl/>
        </w:rPr>
      </w:pPr>
      <w:r w:rsidRPr="0060262A">
        <w:rPr>
          <w:rFonts w:cs="David" w:hint="eastAsia"/>
          <w:rtl/>
        </w:rPr>
        <w:t>נמנעים</w:t>
      </w:r>
      <w:r w:rsidRPr="0060262A">
        <w:rPr>
          <w:rFonts w:cs="David"/>
          <w:rtl/>
        </w:rPr>
        <w:t xml:space="preserve">- </w:t>
      </w:r>
      <w:r w:rsidRPr="0060262A">
        <w:rPr>
          <w:rFonts w:cs="David" w:hint="eastAsia"/>
          <w:rtl/>
        </w:rPr>
        <w:t>אין</w:t>
      </w:r>
    </w:p>
    <w:p w14:paraId="31527935" w14:textId="77777777" w:rsidR="0060262A" w:rsidRPr="0060262A" w:rsidRDefault="0060262A" w:rsidP="0060262A">
      <w:pPr>
        <w:bidi/>
        <w:jc w:val="center"/>
        <w:rPr>
          <w:rFonts w:cs="David"/>
          <w:rtl/>
        </w:rPr>
      </w:pPr>
    </w:p>
    <w:p w14:paraId="4400BAA0" w14:textId="77777777" w:rsidR="0060262A" w:rsidRPr="0060262A" w:rsidRDefault="0060262A" w:rsidP="0060262A">
      <w:pPr>
        <w:bidi/>
        <w:jc w:val="center"/>
        <w:rPr>
          <w:rFonts w:cs="David" w:hint="cs"/>
          <w:rtl/>
        </w:rPr>
      </w:pPr>
      <w:r w:rsidRPr="0060262A">
        <w:rPr>
          <w:rFonts w:cs="David" w:hint="eastAsia"/>
          <w:rtl/>
        </w:rPr>
        <w:t>ה</w:t>
      </w:r>
      <w:r w:rsidRPr="0060262A">
        <w:rPr>
          <w:rFonts w:cs="David" w:hint="cs"/>
          <w:rtl/>
        </w:rPr>
        <w:t>נושא יועבר לוועדת הכלכלה.</w:t>
      </w:r>
    </w:p>
    <w:p w14:paraId="6B0453D4" w14:textId="77777777" w:rsidR="0060262A" w:rsidRPr="0060262A" w:rsidRDefault="0060262A" w:rsidP="0060262A">
      <w:pPr>
        <w:bidi/>
        <w:rPr>
          <w:rFonts w:cs="David" w:hint="cs"/>
          <w:rtl/>
        </w:rPr>
      </w:pPr>
    </w:p>
    <w:p w14:paraId="2010E5B4" w14:textId="77777777" w:rsidR="0060262A" w:rsidRDefault="0060262A" w:rsidP="0060262A">
      <w:pPr>
        <w:bidi/>
        <w:jc w:val="center"/>
        <w:rPr>
          <w:rFonts w:cs="David" w:hint="cs"/>
          <w:b/>
          <w:bCs/>
          <w:rtl/>
        </w:rPr>
      </w:pPr>
      <w:r w:rsidRPr="0060262A">
        <w:rPr>
          <w:rFonts w:cs="David"/>
          <w:rtl/>
        </w:rPr>
        <w:br w:type="page"/>
      </w:r>
    </w:p>
    <w:p w14:paraId="4348DD44" w14:textId="77777777" w:rsidR="0060262A" w:rsidRDefault="0060262A" w:rsidP="0060262A">
      <w:pPr>
        <w:bidi/>
        <w:jc w:val="center"/>
        <w:rPr>
          <w:rFonts w:cs="David" w:hint="cs"/>
          <w:b/>
          <w:bCs/>
          <w:rtl/>
        </w:rPr>
      </w:pPr>
    </w:p>
    <w:p w14:paraId="5D5D605A" w14:textId="77777777" w:rsidR="0060262A" w:rsidRDefault="0060262A" w:rsidP="0060262A">
      <w:pPr>
        <w:bidi/>
        <w:jc w:val="center"/>
        <w:rPr>
          <w:rFonts w:cs="David" w:hint="cs"/>
          <w:b/>
          <w:bCs/>
          <w:rtl/>
        </w:rPr>
      </w:pPr>
    </w:p>
    <w:p w14:paraId="6246570D" w14:textId="77777777" w:rsidR="0060262A" w:rsidRPr="0060262A" w:rsidRDefault="0060262A" w:rsidP="0060262A">
      <w:pPr>
        <w:bidi/>
        <w:jc w:val="center"/>
        <w:rPr>
          <w:rFonts w:cs="David" w:hint="cs"/>
          <w:b/>
          <w:bCs/>
          <w:u w:val="single"/>
          <w:rtl/>
        </w:rPr>
      </w:pPr>
      <w:r w:rsidRPr="0060262A">
        <w:rPr>
          <w:rFonts w:cs="David" w:hint="eastAsia"/>
          <w:b/>
          <w:bCs/>
          <w:rtl/>
        </w:rPr>
        <w:t>הצעה</w:t>
      </w:r>
      <w:r w:rsidRPr="0060262A">
        <w:rPr>
          <w:rFonts w:cs="David"/>
          <w:b/>
          <w:bCs/>
        </w:rPr>
        <w:t xml:space="preserve"> </w:t>
      </w:r>
      <w:r w:rsidRPr="0060262A">
        <w:rPr>
          <w:rFonts w:cs="David"/>
          <w:b/>
          <w:bCs/>
          <w:rtl/>
        </w:rPr>
        <w:t xml:space="preserve">לסדר </w:t>
      </w:r>
      <w:r w:rsidRPr="0060262A">
        <w:rPr>
          <w:rFonts w:cs="David" w:hint="eastAsia"/>
          <w:b/>
          <w:bCs/>
          <w:rtl/>
        </w:rPr>
        <w:t>היום</w:t>
      </w:r>
      <w:r w:rsidRPr="0060262A">
        <w:rPr>
          <w:rFonts w:cs="David"/>
          <w:b/>
          <w:bCs/>
        </w:rPr>
        <w:t xml:space="preserve"> </w:t>
      </w:r>
      <w:r w:rsidRPr="0060262A">
        <w:rPr>
          <w:rFonts w:cs="David"/>
          <w:b/>
          <w:bCs/>
          <w:rtl/>
        </w:rPr>
        <w:t>בנושא:</w:t>
      </w:r>
      <w:r w:rsidRPr="0060262A">
        <w:rPr>
          <w:rFonts w:cs="David" w:hint="cs"/>
          <w:b/>
          <w:bCs/>
          <w:rtl/>
        </w:rPr>
        <w:t xml:space="preserve"> </w:t>
      </w:r>
      <w:r w:rsidRPr="0060262A">
        <w:rPr>
          <w:rFonts w:cs="David"/>
          <w:b/>
          <w:bCs/>
        </w:rPr>
        <w:t>"</w:t>
      </w:r>
      <w:r w:rsidRPr="0060262A">
        <w:rPr>
          <w:rFonts w:cs="David" w:hint="eastAsia"/>
          <w:b/>
          <w:bCs/>
          <w:rtl/>
        </w:rPr>
        <w:t>הצורך</w:t>
      </w:r>
      <w:r w:rsidRPr="0060262A">
        <w:rPr>
          <w:rFonts w:cs="David"/>
          <w:b/>
          <w:bCs/>
        </w:rPr>
        <w:t xml:space="preserve"> </w:t>
      </w:r>
      <w:r w:rsidRPr="0060262A">
        <w:rPr>
          <w:rFonts w:cs="David"/>
          <w:b/>
          <w:bCs/>
          <w:rtl/>
        </w:rPr>
        <w:t xml:space="preserve">בהקמת ועדת חקירה פרלמנטארית בנושא התשתית </w:t>
      </w:r>
      <w:r w:rsidRPr="0060262A">
        <w:rPr>
          <w:rFonts w:cs="David"/>
          <w:b/>
          <w:bCs/>
          <w:u w:val="single"/>
          <w:rtl/>
        </w:rPr>
        <w:t xml:space="preserve">והתחזוקה של אתר </w:t>
      </w:r>
      <w:proofErr w:type="spellStart"/>
      <w:r w:rsidRPr="0060262A">
        <w:rPr>
          <w:rFonts w:cs="David" w:hint="eastAsia"/>
          <w:b/>
          <w:bCs/>
          <w:u w:val="single"/>
          <w:rtl/>
        </w:rPr>
        <w:t>הרשב</w:t>
      </w:r>
      <w:proofErr w:type="spellEnd"/>
      <w:r w:rsidRPr="0060262A">
        <w:rPr>
          <w:rFonts w:cs="David"/>
          <w:b/>
          <w:bCs/>
          <w:u w:val="single"/>
        </w:rPr>
        <w:t>"</w:t>
      </w:r>
      <w:r w:rsidRPr="0060262A">
        <w:rPr>
          <w:rFonts w:cs="David" w:hint="eastAsia"/>
          <w:b/>
          <w:bCs/>
          <w:u w:val="single"/>
          <w:rtl/>
        </w:rPr>
        <w:t>י</w:t>
      </w:r>
      <w:r w:rsidRPr="0060262A">
        <w:rPr>
          <w:rFonts w:cs="David"/>
          <w:b/>
          <w:bCs/>
          <w:u w:val="single"/>
        </w:rPr>
        <w:t xml:space="preserve"> </w:t>
      </w:r>
      <w:proofErr w:type="spellStart"/>
      <w:r w:rsidRPr="0060262A">
        <w:rPr>
          <w:rFonts w:cs="David"/>
          <w:b/>
          <w:bCs/>
          <w:u w:val="single"/>
          <w:rtl/>
        </w:rPr>
        <w:t>במירון</w:t>
      </w:r>
      <w:proofErr w:type="spellEnd"/>
      <w:r w:rsidRPr="0060262A">
        <w:rPr>
          <w:rFonts w:cs="David" w:hint="cs"/>
          <w:b/>
          <w:bCs/>
          <w:u w:val="single"/>
          <w:rtl/>
        </w:rPr>
        <w:t>",</w:t>
      </w:r>
      <w:r w:rsidRPr="0060262A">
        <w:rPr>
          <w:rFonts w:cs="David"/>
          <w:b/>
          <w:bCs/>
          <w:u w:val="single"/>
        </w:rPr>
        <w:t xml:space="preserve"> </w:t>
      </w:r>
      <w:r w:rsidRPr="0060262A">
        <w:rPr>
          <w:rFonts w:cs="David"/>
          <w:b/>
          <w:bCs/>
          <w:u w:val="single"/>
          <w:rtl/>
        </w:rPr>
        <w:t>הצעת חבר הכנסת גפני</w:t>
      </w:r>
    </w:p>
    <w:p w14:paraId="3F867F50" w14:textId="77777777" w:rsidR="0060262A" w:rsidRDefault="0060262A" w:rsidP="0060262A">
      <w:pPr>
        <w:bidi/>
        <w:rPr>
          <w:rFonts w:cs="David" w:hint="cs"/>
          <w:rtl/>
        </w:rPr>
      </w:pPr>
    </w:p>
    <w:p w14:paraId="25CF07FD" w14:textId="77777777" w:rsidR="0060262A" w:rsidRDefault="0060262A" w:rsidP="0060262A">
      <w:pPr>
        <w:bidi/>
        <w:rPr>
          <w:rFonts w:cs="David" w:hint="cs"/>
          <w:rtl/>
        </w:rPr>
      </w:pPr>
    </w:p>
    <w:p w14:paraId="12724C48" w14:textId="77777777" w:rsidR="0060262A" w:rsidRPr="0060262A" w:rsidRDefault="0060262A" w:rsidP="0060262A">
      <w:pPr>
        <w:bidi/>
        <w:rPr>
          <w:rFonts w:cs="David" w:hint="cs"/>
          <w:rtl/>
        </w:rPr>
      </w:pPr>
    </w:p>
    <w:p w14:paraId="45E511B1" w14:textId="77777777" w:rsidR="0060262A" w:rsidRPr="0060262A" w:rsidRDefault="0060262A" w:rsidP="0060262A">
      <w:pPr>
        <w:bidi/>
        <w:rPr>
          <w:rFonts w:cs="David" w:hint="cs"/>
          <w:rtl/>
        </w:rPr>
      </w:pPr>
      <w:r w:rsidRPr="0060262A">
        <w:rPr>
          <w:rFonts w:cs="David" w:hint="cs"/>
          <w:u w:val="single"/>
          <w:rtl/>
        </w:rPr>
        <w:t>היו"ר דוד טל:</w:t>
      </w:r>
    </w:p>
    <w:p w14:paraId="7FE47B3A" w14:textId="77777777" w:rsidR="0060262A" w:rsidRPr="0060262A" w:rsidRDefault="0060262A" w:rsidP="0060262A">
      <w:pPr>
        <w:bidi/>
        <w:rPr>
          <w:rFonts w:cs="David" w:hint="cs"/>
          <w:rtl/>
        </w:rPr>
      </w:pPr>
    </w:p>
    <w:p w14:paraId="7B586EA8" w14:textId="77777777" w:rsidR="0060262A" w:rsidRPr="0060262A" w:rsidRDefault="0060262A" w:rsidP="0060262A">
      <w:pPr>
        <w:bidi/>
        <w:ind w:firstLine="567"/>
        <w:rPr>
          <w:rFonts w:cs="David" w:hint="cs"/>
          <w:rtl/>
        </w:rPr>
      </w:pPr>
      <w:r w:rsidRPr="0060262A">
        <w:rPr>
          <w:rFonts w:cs="David" w:hint="cs"/>
          <w:rtl/>
        </w:rPr>
        <w:t xml:space="preserve">אנחנו עוברים לנושא הבא על סדר היום, </w:t>
      </w:r>
      <w:r w:rsidRPr="0060262A">
        <w:rPr>
          <w:rFonts w:cs="David" w:hint="eastAsia"/>
          <w:rtl/>
        </w:rPr>
        <w:t>הצעה</w:t>
      </w:r>
      <w:r w:rsidRPr="0060262A">
        <w:rPr>
          <w:rFonts w:cs="David"/>
        </w:rPr>
        <w:t xml:space="preserve"> </w:t>
      </w:r>
      <w:r w:rsidRPr="0060262A">
        <w:rPr>
          <w:rFonts w:cs="David"/>
          <w:rtl/>
        </w:rPr>
        <w:t xml:space="preserve">לסדר </w:t>
      </w:r>
      <w:r w:rsidRPr="0060262A">
        <w:rPr>
          <w:rFonts w:cs="David" w:hint="eastAsia"/>
          <w:rtl/>
        </w:rPr>
        <w:t>היום</w:t>
      </w:r>
      <w:r w:rsidRPr="0060262A">
        <w:rPr>
          <w:rFonts w:cs="David"/>
        </w:rPr>
        <w:t xml:space="preserve"> </w:t>
      </w:r>
      <w:r w:rsidRPr="0060262A">
        <w:rPr>
          <w:rFonts w:cs="David"/>
          <w:rtl/>
        </w:rPr>
        <w:t>בנושא:</w:t>
      </w:r>
      <w:r w:rsidRPr="0060262A">
        <w:rPr>
          <w:rFonts w:cs="David"/>
        </w:rPr>
        <w:t>"</w:t>
      </w:r>
      <w:r w:rsidRPr="0060262A">
        <w:rPr>
          <w:rFonts w:cs="David" w:hint="eastAsia"/>
          <w:rtl/>
        </w:rPr>
        <w:t>הצורך</w:t>
      </w:r>
      <w:r w:rsidRPr="0060262A">
        <w:rPr>
          <w:rFonts w:cs="David"/>
        </w:rPr>
        <w:t xml:space="preserve"> </w:t>
      </w:r>
      <w:r w:rsidRPr="0060262A">
        <w:rPr>
          <w:rFonts w:cs="David"/>
          <w:rtl/>
        </w:rPr>
        <w:t xml:space="preserve">בהקמת ועדת חקירה פרלמנטארית בנושא התשתית והתחזוקה של אתר </w:t>
      </w:r>
      <w:proofErr w:type="spellStart"/>
      <w:r w:rsidRPr="0060262A">
        <w:rPr>
          <w:rFonts w:cs="David" w:hint="eastAsia"/>
          <w:rtl/>
        </w:rPr>
        <w:t>הרשב</w:t>
      </w:r>
      <w:proofErr w:type="spellEnd"/>
      <w:r w:rsidRPr="0060262A">
        <w:rPr>
          <w:rFonts w:cs="David"/>
        </w:rPr>
        <w:t>"</w:t>
      </w:r>
      <w:r w:rsidRPr="0060262A">
        <w:rPr>
          <w:rFonts w:cs="David" w:hint="eastAsia"/>
          <w:rtl/>
        </w:rPr>
        <w:t>י</w:t>
      </w:r>
      <w:r w:rsidRPr="0060262A">
        <w:rPr>
          <w:rFonts w:cs="David"/>
        </w:rPr>
        <w:t xml:space="preserve"> </w:t>
      </w:r>
      <w:proofErr w:type="spellStart"/>
      <w:r w:rsidRPr="0060262A">
        <w:rPr>
          <w:rFonts w:cs="David"/>
          <w:rtl/>
        </w:rPr>
        <w:t>במירון</w:t>
      </w:r>
      <w:proofErr w:type="spellEnd"/>
      <w:r w:rsidRPr="0060262A">
        <w:rPr>
          <w:rFonts w:cs="David"/>
        </w:rPr>
        <w:t xml:space="preserve">", </w:t>
      </w:r>
      <w:r w:rsidRPr="0060262A">
        <w:rPr>
          <w:rFonts w:cs="David"/>
          <w:rtl/>
        </w:rPr>
        <w:t>הצעת חבר הכנסת גפני</w:t>
      </w:r>
      <w:r w:rsidRPr="0060262A">
        <w:rPr>
          <w:rFonts w:cs="David" w:hint="cs"/>
          <w:rtl/>
        </w:rPr>
        <w:t>, תסביר לנו למה ועדת חקירה פרלמנטארית, מה יהיו תפקידי ועדת החקירה הפרלמנטארית, סמכויותיה וכל השאר.  אדוני, הצבעת אתמול נגד חוק רמת הגולן?</w:t>
      </w:r>
    </w:p>
    <w:p w14:paraId="0A9A1659" w14:textId="77777777" w:rsidR="0060262A" w:rsidRPr="0060262A" w:rsidRDefault="0060262A" w:rsidP="0060262A">
      <w:pPr>
        <w:bidi/>
        <w:rPr>
          <w:rFonts w:cs="David" w:hint="cs"/>
          <w:rtl/>
        </w:rPr>
      </w:pPr>
    </w:p>
    <w:p w14:paraId="54581CC9" w14:textId="77777777" w:rsidR="0060262A" w:rsidRPr="0060262A" w:rsidRDefault="0060262A" w:rsidP="0060262A">
      <w:pPr>
        <w:bidi/>
        <w:rPr>
          <w:rFonts w:cs="David" w:hint="cs"/>
          <w:rtl/>
        </w:rPr>
      </w:pPr>
      <w:r w:rsidRPr="0060262A">
        <w:rPr>
          <w:rFonts w:cs="David" w:hint="cs"/>
          <w:u w:val="single"/>
          <w:rtl/>
        </w:rPr>
        <w:t xml:space="preserve">יעקב </w:t>
      </w:r>
      <w:proofErr w:type="spellStart"/>
      <w:r w:rsidRPr="0060262A">
        <w:rPr>
          <w:rFonts w:cs="David" w:hint="cs"/>
          <w:u w:val="single"/>
          <w:rtl/>
        </w:rPr>
        <w:t>מרגי</w:t>
      </w:r>
      <w:proofErr w:type="spellEnd"/>
      <w:r w:rsidRPr="0060262A">
        <w:rPr>
          <w:rFonts w:cs="David" w:hint="cs"/>
          <w:u w:val="single"/>
          <w:rtl/>
        </w:rPr>
        <w:t>:</w:t>
      </w:r>
    </w:p>
    <w:p w14:paraId="53553DA9" w14:textId="77777777" w:rsidR="0060262A" w:rsidRPr="0060262A" w:rsidRDefault="0060262A" w:rsidP="0060262A">
      <w:pPr>
        <w:bidi/>
        <w:rPr>
          <w:rFonts w:cs="David" w:hint="cs"/>
          <w:rtl/>
        </w:rPr>
      </w:pPr>
    </w:p>
    <w:p w14:paraId="082B52CA" w14:textId="77777777" w:rsidR="0060262A" w:rsidRPr="0060262A" w:rsidRDefault="0060262A" w:rsidP="0060262A">
      <w:pPr>
        <w:bidi/>
        <w:rPr>
          <w:rFonts w:cs="David" w:hint="cs"/>
          <w:rtl/>
        </w:rPr>
      </w:pPr>
      <w:r w:rsidRPr="0060262A">
        <w:rPr>
          <w:rFonts w:cs="David" w:hint="cs"/>
          <w:rtl/>
        </w:rPr>
        <w:tab/>
        <w:t xml:space="preserve"> מה הקשר?</w:t>
      </w:r>
    </w:p>
    <w:p w14:paraId="0113D36C" w14:textId="77777777" w:rsidR="0060262A" w:rsidRPr="0060262A" w:rsidRDefault="0060262A" w:rsidP="0060262A">
      <w:pPr>
        <w:bidi/>
        <w:rPr>
          <w:rFonts w:cs="David" w:hint="cs"/>
          <w:rtl/>
        </w:rPr>
      </w:pPr>
    </w:p>
    <w:p w14:paraId="70A28703" w14:textId="77777777" w:rsidR="0060262A" w:rsidRPr="0060262A" w:rsidRDefault="0060262A" w:rsidP="0060262A">
      <w:pPr>
        <w:bidi/>
        <w:rPr>
          <w:rFonts w:cs="David" w:hint="cs"/>
          <w:u w:val="single"/>
          <w:rtl/>
        </w:rPr>
      </w:pPr>
      <w:r w:rsidRPr="0060262A">
        <w:rPr>
          <w:rFonts w:cs="David" w:hint="cs"/>
          <w:u w:val="single"/>
          <w:rtl/>
        </w:rPr>
        <w:t>היו"ר דוד טל:</w:t>
      </w:r>
    </w:p>
    <w:p w14:paraId="26226173" w14:textId="77777777" w:rsidR="0060262A" w:rsidRPr="0060262A" w:rsidRDefault="0060262A" w:rsidP="0060262A">
      <w:pPr>
        <w:bidi/>
        <w:rPr>
          <w:rFonts w:cs="David" w:hint="cs"/>
          <w:rtl/>
        </w:rPr>
      </w:pPr>
    </w:p>
    <w:p w14:paraId="10013240" w14:textId="77777777" w:rsidR="0060262A" w:rsidRPr="0060262A" w:rsidRDefault="0060262A" w:rsidP="0060262A">
      <w:pPr>
        <w:bidi/>
        <w:rPr>
          <w:rFonts w:cs="David" w:hint="cs"/>
          <w:rtl/>
        </w:rPr>
      </w:pPr>
      <w:r w:rsidRPr="0060262A">
        <w:rPr>
          <w:rFonts w:cs="David" w:hint="cs"/>
          <w:rtl/>
        </w:rPr>
        <w:tab/>
        <w:t xml:space="preserve"> זה קשור לתלמודי התורה בראשון לציון...</w:t>
      </w:r>
    </w:p>
    <w:p w14:paraId="18F180F1" w14:textId="77777777" w:rsidR="0060262A" w:rsidRPr="0060262A" w:rsidRDefault="0060262A" w:rsidP="0060262A">
      <w:pPr>
        <w:bidi/>
        <w:rPr>
          <w:rFonts w:cs="David" w:hint="cs"/>
          <w:rtl/>
        </w:rPr>
      </w:pPr>
    </w:p>
    <w:p w14:paraId="03EC602B"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1E31F118" w14:textId="77777777" w:rsidR="0060262A" w:rsidRPr="0060262A" w:rsidRDefault="0060262A" w:rsidP="0060262A">
      <w:pPr>
        <w:bidi/>
        <w:rPr>
          <w:rFonts w:cs="David" w:hint="cs"/>
          <w:rtl/>
        </w:rPr>
      </w:pPr>
    </w:p>
    <w:p w14:paraId="7CFAE448" w14:textId="77777777" w:rsidR="0060262A" w:rsidRPr="0060262A" w:rsidRDefault="0060262A" w:rsidP="0060262A">
      <w:pPr>
        <w:bidi/>
        <w:rPr>
          <w:rFonts w:cs="David" w:hint="cs"/>
          <w:rtl/>
        </w:rPr>
      </w:pPr>
      <w:r w:rsidRPr="0060262A">
        <w:rPr>
          <w:rFonts w:cs="David" w:hint="cs"/>
          <w:rtl/>
        </w:rPr>
        <w:tab/>
        <w:t>אני מציע שיקימו ועדת חקירה של הרבנות.</w:t>
      </w:r>
    </w:p>
    <w:p w14:paraId="401491B2" w14:textId="77777777" w:rsidR="0060262A" w:rsidRPr="0060262A" w:rsidRDefault="0060262A" w:rsidP="0060262A">
      <w:pPr>
        <w:bidi/>
        <w:rPr>
          <w:rFonts w:cs="David" w:hint="cs"/>
          <w:rtl/>
        </w:rPr>
      </w:pPr>
    </w:p>
    <w:p w14:paraId="70263719" w14:textId="77777777" w:rsidR="0060262A" w:rsidRPr="0060262A" w:rsidRDefault="0060262A" w:rsidP="0060262A">
      <w:pPr>
        <w:bidi/>
        <w:rPr>
          <w:rFonts w:cs="David" w:hint="cs"/>
          <w:rtl/>
        </w:rPr>
      </w:pPr>
      <w:smartTag w:uri="urn:schemas-microsoft-com:office:smarttags" w:element="PersonName">
        <w:r w:rsidRPr="0060262A">
          <w:rPr>
            <w:rFonts w:cs="David" w:hint="cs"/>
            <w:u w:val="single"/>
            <w:rtl/>
          </w:rPr>
          <w:t>משה גפני</w:t>
        </w:r>
      </w:smartTag>
      <w:r w:rsidRPr="0060262A">
        <w:rPr>
          <w:rFonts w:cs="David" w:hint="cs"/>
          <w:u w:val="single"/>
          <w:rtl/>
        </w:rPr>
        <w:t>:</w:t>
      </w:r>
    </w:p>
    <w:p w14:paraId="051CA755" w14:textId="77777777" w:rsidR="0060262A" w:rsidRPr="0060262A" w:rsidRDefault="0060262A" w:rsidP="0060262A">
      <w:pPr>
        <w:bidi/>
        <w:rPr>
          <w:rFonts w:cs="David" w:hint="cs"/>
          <w:rtl/>
        </w:rPr>
      </w:pPr>
    </w:p>
    <w:p w14:paraId="374C1510" w14:textId="77777777" w:rsidR="0060262A" w:rsidRPr="0060262A" w:rsidRDefault="0060262A" w:rsidP="0060262A">
      <w:pPr>
        <w:bidi/>
        <w:rPr>
          <w:rFonts w:cs="David" w:hint="cs"/>
          <w:rtl/>
        </w:rPr>
      </w:pPr>
      <w:r w:rsidRPr="0060262A">
        <w:rPr>
          <w:rFonts w:cs="David" w:hint="cs"/>
          <w:rtl/>
        </w:rPr>
        <w:tab/>
        <w:t xml:space="preserve">מכיוון שהעלית את העניין, אני מבקש להגיד באופן חד משמעי שאני לא נגד רמת הגולן, אני נגד משאל עם. מחר יהיה משאל עם מי ראוי להיות יושב ראש ועדת הכספים בכנסת. </w:t>
      </w:r>
    </w:p>
    <w:p w14:paraId="7CD0CE97" w14:textId="77777777" w:rsidR="0060262A" w:rsidRPr="0060262A" w:rsidRDefault="0060262A" w:rsidP="0060262A">
      <w:pPr>
        <w:bidi/>
        <w:rPr>
          <w:rFonts w:cs="David" w:hint="cs"/>
          <w:rtl/>
        </w:rPr>
      </w:pPr>
    </w:p>
    <w:p w14:paraId="71927781" w14:textId="77777777" w:rsidR="0060262A" w:rsidRPr="0060262A" w:rsidRDefault="0060262A" w:rsidP="0060262A">
      <w:pPr>
        <w:bidi/>
        <w:rPr>
          <w:rFonts w:cs="David" w:hint="cs"/>
          <w:rtl/>
        </w:rPr>
      </w:pPr>
      <w:r w:rsidRPr="0060262A">
        <w:rPr>
          <w:rFonts w:cs="David" w:hint="cs"/>
          <w:u w:val="single"/>
          <w:rtl/>
        </w:rPr>
        <w:t>היו"ר דוד טל:</w:t>
      </w:r>
    </w:p>
    <w:p w14:paraId="1AFF8B6C" w14:textId="77777777" w:rsidR="0060262A" w:rsidRPr="0060262A" w:rsidRDefault="0060262A" w:rsidP="0060262A">
      <w:pPr>
        <w:bidi/>
        <w:rPr>
          <w:rFonts w:cs="David" w:hint="cs"/>
          <w:rtl/>
        </w:rPr>
      </w:pPr>
    </w:p>
    <w:p w14:paraId="589475F1" w14:textId="77777777" w:rsidR="0060262A" w:rsidRPr="0060262A" w:rsidRDefault="0060262A" w:rsidP="0060262A">
      <w:pPr>
        <w:bidi/>
        <w:ind w:firstLine="567"/>
        <w:rPr>
          <w:rFonts w:cs="David" w:hint="cs"/>
          <w:rtl/>
        </w:rPr>
      </w:pPr>
      <w:r w:rsidRPr="0060262A">
        <w:rPr>
          <w:rFonts w:cs="David" w:hint="cs"/>
          <w:rtl/>
        </w:rPr>
        <w:t xml:space="preserve">בפניכם מוצעת הצעה להרכב הוועדה. במקום חבר הכנסת </w:t>
      </w:r>
      <w:proofErr w:type="spellStart"/>
      <w:r w:rsidRPr="0060262A">
        <w:rPr>
          <w:rFonts w:cs="David" w:hint="cs"/>
          <w:rtl/>
        </w:rPr>
        <w:t>מרגי</w:t>
      </w:r>
      <w:proofErr w:type="spellEnd"/>
      <w:r w:rsidRPr="0060262A">
        <w:rPr>
          <w:rFonts w:cs="David" w:hint="cs"/>
          <w:rtl/>
        </w:rPr>
        <w:t xml:space="preserve"> יהיה חבר הכנסת </w:t>
      </w:r>
      <w:smartTag w:uri="urn:schemas-microsoft-com:office:smarttags" w:element="PersonName">
        <w:r w:rsidRPr="0060262A">
          <w:rPr>
            <w:rFonts w:cs="David" w:hint="cs"/>
            <w:rtl/>
          </w:rPr>
          <w:t>דוד אזולאי</w:t>
        </w:r>
      </w:smartTag>
      <w:r w:rsidRPr="0060262A">
        <w:rPr>
          <w:rFonts w:cs="David" w:hint="cs"/>
          <w:rtl/>
        </w:rPr>
        <w:t xml:space="preserve">. היושב ראש יהיה  חבר הכנסת גפני, ויחד אתו חברי הכנסת יורם </w:t>
      </w:r>
      <w:proofErr w:type="spellStart"/>
      <w:r w:rsidRPr="0060262A">
        <w:rPr>
          <w:rFonts w:cs="David" w:hint="cs"/>
          <w:rtl/>
        </w:rPr>
        <w:t>מרציאנו</w:t>
      </w:r>
      <w:proofErr w:type="spellEnd"/>
      <w:r w:rsidRPr="0060262A">
        <w:rPr>
          <w:rFonts w:cs="David" w:hint="cs"/>
          <w:rtl/>
        </w:rPr>
        <w:t xml:space="preserve">, כחלון, </w:t>
      </w:r>
      <w:proofErr w:type="spellStart"/>
      <w:r w:rsidRPr="0060262A">
        <w:rPr>
          <w:rFonts w:cs="David" w:hint="cs"/>
          <w:rtl/>
        </w:rPr>
        <w:t>טרטמן</w:t>
      </w:r>
      <w:proofErr w:type="spellEnd"/>
      <w:r w:rsidRPr="0060262A">
        <w:rPr>
          <w:rFonts w:cs="David" w:hint="cs"/>
          <w:rtl/>
        </w:rPr>
        <w:t>. אפשרתי לחבר הכנסת גפני להסביר אבל הוא התבלבל מחוק רמת הגולן.</w:t>
      </w:r>
    </w:p>
    <w:p w14:paraId="527D71DF" w14:textId="77777777" w:rsidR="0060262A" w:rsidRPr="0060262A" w:rsidRDefault="0060262A" w:rsidP="0060262A">
      <w:pPr>
        <w:bidi/>
        <w:ind w:firstLine="567"/>
        <w:rPr>
          <w:rFonts w:cs="David" w:hint="cs"/>
          <w:rtl/>
        </w:rPr>
      </w:pPr>
    </w:p>
    <w:p w14:paraId="31865141" w14:textId="77777777" w:rsidR="0060262A" w:rsidRPr="0060262A" w:rsidRDefault="0060262A" w:rsidP="0060262A">
      <w:pPr>
        <w:bidi/>
        <w:ind w:firstLine="567"/>
        <w:rPr>
          <w:rFonts w:cs="David" w:hint="cs"/>
          <w:rtl/>
        </w:rPr>
      </w:pPr>
      <w:r w:rsidRPr="0060262A">
        <w:rPr>
          <w:rFonts w:cs="David" w:hint="cs"/>
          <w:rtl/>
        </w:rPr>
        <w:t xml:space="preserve">חבר הכנסת גפני  הגיש הצעה להקמת ועדת חקירה בנושא תשתית והתחזוקה של אתר </w:t>
      </w:r>
      <w:proofErr w:type="spellStart"/>
      <w:r w:rsidRPr="0060262A">
        <w:rPr>
          <w:rFonts w:cs="David" w:hint="cs"/>
          <w:rtl/>
        </w:rPr>
        <w:t>הרשב"י</w:t>
      </w:r>
      <w:proofErr w:type="spellEnd"/>
      <w:r w:rsidRPr="0060262A">
        <w:rPr>
          <w:rFonts w:cs="David" w:hint="cs"/>
          <w:rtl/>
        </w:rPr>
        <w:t xml:space="preserve"> </w:t>
      </w:r>
      <w:r w:rsidRPr="0060262A">
        <w:rPr>
          <w:rFonts w:cs="David"/>
          <w:rtl/>
        </w:rPr>
        <w:t>–</w:t>
      </w:r>
      <w:r w:rsidRPr="0060262A">
        <w:rPr>
          <w:rFonts w:cs="David" w:hint="cs"/>
          <w:rtl/>
        </w:rPr>
        <w:t xml:space="preserve"> אתר רבי שמעון בר יוחאי, מותו יגן עלינו, </w:t>
      </w:r>
      <w:proofErr w:type="spellStart"/>
      <w:r w:rsidRPr="0060262A">
        <w:rPr>
          <w:rFonts w:cs="David" w:hint="cs"/>
          <w:rtl/>
        </w:rPr>
        <w:t>במירון</w:t>
      </w:r>
      <w:proofErr w:type="spellEnd"/>
      <w:r w:rsidRPr="0060262A">
        <w:rPr>
          <w:rFonts w:cs="David" w:hint="cs"/>
          <w:rtl/>
        </w:rPr>
        <w:t xml:space="preserve">.  </w:t>
      </w:r>
    </w:p>
    <w:p w14:paraId="08E7EAE8" w14:textId="77777777" w:rsidR="0060262A" w:rsidRPr="0060262A" w:rsidRDefault="0060262A" w:rsidP="0060262A">
      <w:pPr>
        <w:bidi/>
        <w:rPr>
          <w:rFonts w:cs="David" w:hint="cs"/>
          <w:rtl/>
        </w:rPr>
      </w:pPr>
    </w:p>
    <w:p w14:paraId="442B73EA" w14:textId="77777777" w:rsidR="0060262A" w:rsidRPr="0060262A" w:rsidRDefault="0060262A" w:rsidP="0060262A">
      <w:pPr>
        <w:bidi/>
        <w:rPr>
          <w:rFonts w:cs="David" w:hint="cs"/>
          <w:rtl/>
        </w:rPr>
      </w:pPr>
      <w:r w:rsidRPr="0060262A">
        <w:rPr>
          <w:rFonts w:cs="David" w:hint="cs"/>
          <w:rtl/>
        </w:rPr>
        <w:tab/>
        <w:t xml:space="preserve">תפקידי ועדת החקירה: ועדת החקירה הפרלמנטארית תדון בנושא תשתיות ותחזוקה של אתר </w:t>
      </w:r>
      <w:proofErr w:type="spellStart"/>
      <w:r w:rsidRPr="0060262A">
        <w:rPr>
          <w:rFonts w:cs="David" w:hint="cs"/>
          <w:rtl/>
        </w:rPr>
        <w:t>הרשב"י</w:t>
      </w:r>
      <w:proofErr w:type="spellEnd"/>
      <w:r w:rsidRPr="0060262A">
        <w:rPr>
          <w:rFonts w:cs="David" w:hint="cs"/>
          <w:rtl/>
        </w:rPr>
        <w:t xml:space="preserve"> </w:t>
      </w:r>
      <w:proofErr w:type="spellStart"/>
      <w:r w:rsidRPr="0060262A">
        <w:rPr>
          <w:rFonts w:cs="David" w:hint="cs"/>
          <w:rtl/>
        </w:rPr>
        <w:t>במירון</w:t>
      </w:r>
      <w:proofErr w:type="spellEnd"/>
      <w:r w:rsidRPr="0060262A">
        <w:rPr>
          <w:rFonts w:cs="David" w:hint="cs"/>
          <w:rtl/>
        </w:rPr>
        <w:t xml:space="preserve"> ובקשיים בקליטת מבקרים ומתפללים במהלך כל השנה וביום ל"ג בעומר בפרט, ותבחן את הסוגיות הבאות: </w:t>
      </w:r>
    </w:p>
    <w:p w14:paraId="520AA33C" w14:textId="77777777" w:rsidR="0060262A" w:rsidRPr="0060262A" w:rsidRDefault="0060262A" w:rsidP="0060262A">
      <w:pPr>
        <w:numPr>
          <w:ilvl w:val="0"/>
          <w:numId w:val="3"/>
        </w:numPr>
        <w:overflowPunct w:val="0"/>
        <w:autoSpaceDE w:val="0"/>
        <w:autoSpaceDN w:val="0"/>
        <w:bidi/>
        <w:adjustRightInd w:val="0"/>
        <w:ind w:right="0"/>
        <w:jc w:val="both"/>
        <w:textAlignment w:val="baseline"/>
        <w:rPr>
          <w:rFonts w:cs="David" w:hint="cs"/>
          <w:rtl/>
        </w:rPr>
      </w:pPr>
      <w:r w:rsidRPr="0060262A">
        <w:rPr>
          <w:rFonts w:cs="David" w:hint="cs"/>
          <w:rtl/>
        </w:rPr>
        <w:t>מעורבות המדינה על רשויותיה, וכן גופים נוספים בעלי סמכות לפעול באתר, בפעילותה אתר, תחזוקתו ופיתוח התשתיות שבו.</w:t>
      </w:r>
    </w:p>
    <w:p w14:paraId="7D251CB8" w14:textId="77777777" w:rsidR="0060262A" w:rsidRPr="0060262A" w:rsidRDefault="0060262A" w:rsidP="0060262A">
      <w:pPr>
        <w:numPr>
          <w:ilvl w:val="0"/>
          <w:numId w:val="3"/>
        </w:numPr>
        <w:overflowPunct w:val="0"/>
        <w:autoSpaceDE w:val="0"/>
        <w:autoSpaceDN w:val="0"/>
        <w:bidi/>
        <w:adjustRightInd w:val="0"/>
        <w:ind w:right="0"/>
        <w:jc w:val="both"/>
        <w:textAlignment w:val="baseline"/>
        <w:rPr>
          <w:rFonts w:cs="David" w:hint="cs"/>
        </w:rPr>
      </w:pPr>
      <w:r w:rsidRPr="0060262A">
        <w:rPr>
          <w:rFonts w:cs="David" w:hint="cs"/>
          <w:rtl/>
        </w:rPr>
        <w:t>הדרכים להפיכת האתר למקום אטרקטיבי מסודר מוכשר לקליטת מתפללים ומבקרים במקום.</w:t>
      </w:r>
    </w:p>
    <w:p w14:paraId="13CBBC94" w14:textId="77777777" w:rsidR="0060262A" w:rsidRPr="0060262A" w:rsidRDefault="0060262A" w:rsidP="0060262A">
      <w:pPr>
        <w:numPr>
          <w:ilvl w:val="0"/>
          <w:numId w:val="3"/>
        </w:numPr>
        <w:overflowPunct w:val="0"/>
        <w:autoSpaceDE w:val="0"/>
        <w:autoSpaceDN w:val="0"/>
        <w:bidi/>
        <w:adjustRightInd w:val="0"/>
        <w:ind w:right="0"/>
        <w:jc w:val="both"/>
        <w:textAlignment w:val="baseline"/>
        <w:rPr>
          <w:rFonts w:cs="David" w:hint="cs"/>
        </w:rPr>
      </w:pPr>
      <w:r w:rsidRPr="0060262A">
        <w:rPr>
          <w:rFonts w:cs="David" w:hint="cs"/>
          <w:rtl/>
        </w:rPr>
        <w:t>בחינת הפעילות באתר ביום ל"ג בעומר, לרבות מערך תחבורה ציבורית לאתר וממנו, דרכי גישה, חניונים ופעילות המשטרה.</w:t>
      </w:r>
    </w:p>
    <w:p w14:paraId="0A0E2574" w14:textId="77777777" w:rsidR="0060262A" w:rsidRPr="0060262A" w:rsidRDefault="0060262A" w:rsidP="0060262A">
      <w:pPr>
        <w:numPr>
          <w:ilvl w:val="0"/>
          <w:numId w:val="3"/>
        </w:numPr>
        <w:overflowPunct w:val="0"/>
        <w:autoSpaceDE w:val="0"/>
        <w:autoSpaceDN w:val="0"/>
        <w:bidi/>
        <w:adjustRightInd w:val="0"/>
        <w:ind w:right="0"/>
        <w:jc w:val="both"/>
        <w:textAlignment w:val="baseline"/>
        <w:rPr>
          <w:rFonts w:cs="David" w:hint="cs"/>
        </w:rPr>
      </w:pPr>
      <w:r w:rsidRPr="0060262A">
        <w:rPr>
          <w:rFonts w:cs="David" w:hint="cs"/>
          <w:rtl/>
        </w:rPr>
        <w:t>בחינת פניות הציבור בנושאים האמורים.</w:t>
      </w:r>
    </w:p>
    <w:p w14:paraId="5BBF82A5" w14:textId="77777777" w:rsidR="0060262A" w:rsidRPr="0060262A" w:rsidRDefault="0060262A" w:rsidP="0060262A">
      <w:pPr>
        <w:bidi/>
        <w:rPr>
          <w:rFonts w:cs="David" w:hint="cs"/>
          <w:rtl/>
        </w:rPr>
      </w:pPr>
    </w:p>
    <w:p w14:paraId="5D03D3EC" w14:textId="77777777" w:rsidR="0060262A" w:rsidRPr="0060262A" w:rsidRDefault="0060262A" w:rsidP="0060262A">
      <w:pPr>
        <w:bidi/>
        <w:rPr>
          <w:rFonts w:cs="David" w:hint="cs"/>
          <w:rtl/>
        </w:rPr>
      </w:pPr>
      <w:r w:rsidRPr="0060262A">
        <w:rPr>
          <w:rFonts w:cs="David" w:hint="cs"/>
          <w:rtl/>
        </w:rPr>
        <w:t xml:space="preserve">עם סיום עבודתה תגיש הוועדה דין וחשבון לכנסת. </w:t>
      </w:r>
    </w:p>
    <w:p w14:paraId="76E5F8B8" w14:textId="77777777" w:rsidR="0060262A" w:rsidRPr="0060262A" w:rsidRDefault="0060262A" w:rsidP="0060262A">
      <w:pPr>
        <w:bidi/>
        <w:rPr>
          <w:rFonts w:cs="David" w:hint="cs"/>
          <w:rtl/>
        </w:rPr>
      </w:pPr>
    </w:p>
    <w:p w14:paraId="6F83B1F0" w14:textId="77777777" w:rsidR="0060262A" w:rsidRPr="0060262A" w:rsidRDefault="0060262A" w:rsidP="0060262A">
      <w:pPr>
        <w:bidi/>
        <w:rPr>
          <w:rFonts w:cs="David" w:hint="cs"/>
          <w:rtl/>
        </w:rPr>
      </w:pPr>
      <w:r w:rsidRPr="0060262A">
        <w:rPr>
          <w:rFonts w:cs="David" w:hint="cs"/>
          <w:rtl/>
        </w:rPr>
        <w:t>סמכויות ועדת החקירה הפרלמנטארית: לוועדת החקירה יהיו סמכויות הנתונות לוועדה קבועה של הכנסת בנוגע לזימון, קבלת עבודה וסדרי עבודה.</w:t>
      </w:r>
    </w:p>
    <w:p w14:paraId="2A4E3136" w14:textId="77777777" w:rsidR="0060262A" w:rsidRPr="0060262A" w:rsidRDefault="0060262A" w:rsidP="0060262A">
      <w:pPr>
        <w:bidi/>
        <w:rPr>
          <w:rFonts w:cs="David" w:hint="cs"/>
          <w:rtl/>
        </w:rPr>
      </w:pPr>
    </w:p>
    <w:p w14:paraId="14C2A32F" w14:textId="77777777" w:rsidR="0060262A" w:rsidRPr="0060262A" w:rsidRDefault="0060262A" w:rsidP="0060262A">
      <w:pPr>
        <w:bidi/>
        <w:rPr>
          <w:rFonts w:cs="David" w:hint="cs"/>
          <w:rtl/>
        </w:rPr>
      </w:pPr>
      <w:r w:rsidRPr="0060262A">
        <w:rPr>
          <w:rFonts w:cs="David" w:hint="cs"/>
          <w:rtl/>
        </w:rPr>
        <w:t xml:space="preserve">הרכב ועדת החקירה הפרלמנטארית המוצעת: הוועדה תהיה בת  תשעה חברים, ההרכב שלה כדלהלן: חבר הכנסת </w:t>
      </w:r>
      <w:smartTag w:uri="urn:schemas-microsoft-com:office:smarttags" w:element="PersonName">
        <w:r w:rsidRPr="0060262A">
          <w:rPr>
            <w:rFonts w:cs="David" w:hint="cs"/>
            <w:rtl/>
          </w:rPr>
          <w:t>משה גפני</w:t>
        </w:r>
      </w:smartTag>
      <w:r w:rsidRPr="0060262A">
        <w:rPr>
          <w:rFonts w:cs="David" w:hint="cs"/>
          <w:rtl/>
        </w:rPr>
        <w:t xml:space="preserve"> ישמש כיושב ראש, חבר הכנסת דוד טל, חבר הכנסת יורם </w:t>
      </w:r>
      <w:proofErr w:type="spellStart"/>
      <w:r w:rsidRPr="0060262A">
        <w:rPr>
          <w:rFonts w:cs="David" w:hint="cs"/>
          <w:rtl/>
        </w:rPr>
        <w:t>מרציאנו</w:t>
      </w:r>
      <w:proofErr w:type="spellEnd"/>
      <w:r w:rsidRPr="0060262A">
        <w:rPr>
          <w:rFonts w:cs="David" w:hint="cs"/>
          <w:rtl/>
        </w:rPr>
        <w:t xml:space="preserve"> ממפלגת העבודה, חבר הכנסת כחלון מהליכוד, חבר הכנסת </w:t>
      </w:r>
      <w:smartTag w:uri="urn:schemas-microsoft-com:office:smarttags" w:element="PersonName">
        <w:r w:rsidRPr="0060262A">
          <w:rPr>
            <w:rFonts w:cs="David" w:hint="cs"/>
            <w:rtl/>
          </w:rPr>
          <w:t>דוד אזולאי</w:t>
        </w:r>
      </w:smartTag>
      <w:r w:rsidRPr="0060262A">
        <w:rPr>
          <w:rFonts w:cs="David" w:hint="cs"/>
          <w:rtl/>
        </w:rPr>
        <w:t xml:space="preserve"> כאמור במקום חבר הכנסת </w:t>
      </w:r>
      <w:proofErr w:type="spellStart"/>
      <w:r w:rsidRPr="0060262A">
        <w:rPr>
          <w:rFonts w:cs="David" w:hint="cs"/>
          <w:rtl/>
        </w:rPr>
        <w:t>מרגי</w:t>
      </w:r>
      <w:proofErr w:type="spellEnd"/>
      <w:r w:rsidRPr="0060262A">
        <w:rPr>
          <w:rFonts w:cs="David" w:hint="cs"/>
          <w:rtl/>
        </w:rPr>
        <w:t xml:space="preserve">, חברת הכנסת </w:t>
      </w:r>
      <w:proofErr w:type="spellStart"/>
      <w:r w:rsidRPr="0060262A">
        <w:rPr>
          <w:rFonts w:cs="David" w:hint="cs"/>
          <w:rtl/>
        </w:rPr>
        <w:t>אסתרינה</w:t>
      </w:r>
      <w:proofErr w:type="spellEnd"/>
      <w:r w:rsidRPr="0060262A">
        <w:rPr>
          <w:rFonts w:cs="David" w:hint="cs"/>
          <w:rtl/>
        </w:rPr>
        <w:t xml:space="preserve"> </w:t>
      </w:r>
      <w:proofErr w:type="spellStart"/>
      <w:r w:rsidRPr="0060262A">
        <w:rPr>
          <w:rFonts w:cs="David" w:hint="cs"/>
          <w:rtl/>
        </w:rPr>
        <w:t>טרטמן</w:t>
      </w:r>
      <w:proofErr w:type="spellEnd"/>
      <w:r w:rsidRPr="0060262A">
        <w:rPr>
          <w:rFonts w:cs="David" w:hint="cs"/>
          <w:rtl/>
        </w:rPr>
        <w:t xml:space="preserve">, חבר הכנסת יצחק לוי, חבר הכנסת אבשלום </w:t>
      </w:r>
      <w:proofErr w:type="spellStart"/>
      <w:r w:rsidRPr="0060262A">
        <w:rPr>
          <w:rFonts w:cs="David" w:hint="cs"/>
          <w:rtl/>
        </w:rPr>
        <w:t>וילן</w:t>
      </w:r>
      <w:proofErr w:type="spellEnd"/>
      <w:r w:rsidRPr="0060262A">
        <w:rPr>
          <w:rFonts w:cs="David" w:hint="cs"/>
          <w:rtl/>
        </w:rPr>
        <w:t xml:space="preserve"> וחבר הכנסת יצחק גלנטי. אלה השמות, התייחסויות בבקשה. </w:t>
      </w:r>
    </w:p>
    <w:p w14:paraId="09FB0F41" w14:textId="77777777" w:rsidR="0060262A" w:rsidRPr="0060262A" w:rsidRDefault="0060262A" w:rsidP="0060262A">
      <w:pPr>
        <w:bidi/>
        <w:rPr>
          <w:rFonts w:cs="David" w:hint="cs"/>
          <w:rtl/>
        </w:rPr>
      </w:pPr>
      <w:r w:rsidRPr="0060262A">
        <w:rPr>
          <w:rFonts w:cs="David" w:hint="cs"/>
          <w:rtl/>
        </w:rPr>
        <w:t xml:space="preserve"> </w:t>
      </w:r>
    </w:p>
    <w:p w14:paraId="7F84E788" w14:textId="77777777" w:rsidR="0060262A" w:rsidRPr="0060262A" w:rsidRDefault="0060262A" w:rsidP="0060262A">
      <w:pPr>
        <w:bidi/>
        <w:rPr>
          <w:rFonts w:cs="David" w:hint="cs"/>
          <w:rtl/>
        </w:rPr>
      </w:pPr>
      <w:r w:rsidRPr="0060262A">
        <w:rPr>
          <w:rFonts w:cs="David" w:hint="cs"/>
          <w:u w:val="single"/>
          <w:rtl/>
        </w:rPr>
        <w:t xml:space="preserve">אבשלום </w:t>
      </w:r>
      <w:proofErr w:type="spellStart"/>
      <w:r w:rsidRPr="0060262A">
        <w:rPr>
          <w:rFonts w:cs="David" w:hint="cs"/>
          <w:u w:val="single"/>
          <w:rtl/>
        </w:rPr>
        <w:t>וילן</w:t>
      </w:r>
      <w:proofErr w:type="spellEnd"/>
      <w:r w:rsidRPr="0060262A">
        <w:rPr>
          <w:rFonts w:cs="David" w:hint="cs"/>
          <w:u w:val="single"/>
          <w:rtl/>
        </w:rPr>
        <w:t>:</w:t>
      </w:r>
    </w:p>
    <w:p w14:paraId="28B35214" w14:textId="77777777" w:rsidR="0060262A" w:rsidRPr="0060262A" w:rsidRDefault="0060262A" w:rsidP="0060262A">
      <w:pPr>
        <w:bidi/>
        <w:rPr>
          <w:rFonts w:cs="David" w:hint="cs"/>
          <w:rtl/>
        </w:rPr>
      </w:pPr>
    </w:p>
    <w:p w14:paraId="0260A4E8" w14:textId="77777777" w:rsidR="0060262A" w:rsidRPr="0060262A" w:rsidRDefault="0060262A" w:rsidP="0060262A">
      <w:pPr>
        <w:bidi/>
        <w:rPr>
          <w:rFonts w:cs="David" w:hint="cs"/>
          <w:rtl/>
        </w:rPr>
      </w:pPr>
      <w:r w:rsidRPr="0060262A">
        <w:rPr>
          <w:rFonts w:cs="David" w:hint="cs"/>
          <w:rtl/>
        </w:rPr>
        <w:tab/>
        <w:t xml:space="preserve"> לעונג לי להיות, אבל איש לא דיבר אתי, היו צריכים לשאול אותי.</w:t>
      </w:r>
    </w:p>
    <w:p w14:paraId="50A31160" w14:textId="77777777" w:rsidR="0060262A" w:rsidRPr="0060262A" w:rsidRDefault="0060262A" w:rsidP="0060262A">
      <w:pPr>
        <w:bidi/>
        <w:rPr>
          <w:rFonts w:cs="David" w:hint="cs"/>
          <w:rtl/>
        </w:rPr>
      </w:pPr>
    </w:p>
    <w:p w14:paraId="1ADE7974" w14:textId="77777777" w:rsidR="0060262A" w:rsidRPr="0060262A" w:rsidRDefault="0060262A" w:rsidP="0060262A">
      <w:pPr>
        <w:bidi/>
        <w:rPr>
          <w:rFonts w:cs="David" w:hint="cs"/>
          <w:rtl/>
        </w:rPr>
      </w:pPr>
      <w:smartTag w:uri="urn:schemas-microsoft-com:office:smarttags" w:element="PersonName">
        <w:r w:rsidRPr="0060262A">
          <w:rPr>
            <w:rFonts w:cs="David" w:hint="cs"/>
            <w:u w:val="single"/>
            <w:rtl/>
          </w:rPr>
          <w:t>משה גפני</w:t>
        </w:r>
      </w:smartTag>
      <w:r w:rsidRPr="0060262A">
        <w:rPr>
          <w:rFonts w:cs="David" w:hint="cs"/>
          <w:u w:val="single"/>
          <w:rtl/>
        </w:rPr>
        <w:t>:</w:t>
      </w:r>
    </w:p>
    <w:p w14:paraId="63E61EFF" w14:textId="77777777" w:rsidR="0060262A" w:rsidRPr="0060262A" w:rsidRDefault="0060262A" w:rsidP="0060262A">
      <w:pPr>
        <w:bidi/>
        <w:rPr>
          <w:rFonts w:cs="David" w:hint="cs"/>
          <w:rtl/>
        </w:rPr>
      </w:pPr>
    </w:p>
    <w:p w14:paraId="0E3FFDE6" w14:textId="77777777" w:rsidR="0060262A" w:rsidRPr="0060262A" w:rsidRDefault="0060262A" w:rsidP="0060262A">
      <w:pPr>
        <w:bidi/>
        <w:rPr>
          <w:rFonts w:cs="David" w:hint="cs"/>
          <w:rtl/>
        </w:rPr>
      </w:pPr>
      <w:r w:rsidRPr="0060262A">
        <w:rPr>
          <w:rFonts w:cs="David" w:hint="cs"/>
          <w:rtl/>
        </w:rPr>
        <w:tab/>
        <w:t xml:space="preserve">אתר </w:t>
      </w:r>
      <w:proofErr w:type="spellStart"/>
      <w:r w:rsidRPr="0060262A">
        <w:rPr>
          <w:rFonts w:cs="David" w:hint="cs"/>
          <w:rtl/>
        </w:rPr>
        <w:t>הרשב"י</w:t>
      </w:r>
      <w:proofErr w:type="spellEnd"/>
      <w:r w:rsidRPr="0060262A">
        <w:rPr>
          <w:rFonts w:cs="David" w:hint="cs"/>
          <w:rtl/>
        </w:rPr>
        <w:t xml:space="preserve"> </w:t>
      </w:r>
      <w:proofErr w:type="spellStart"/>
      <w:r w:rsidRPr="0060262A">
        <w:rPr>
          <w:rFonts w:cs="David" w:hint="cs"/>
          <w:rtl/>
        </w:rPr>
        <w:t>במירון</w:t>
      </w:r>
      <w:proofErr w:type="spellEnd"/>
      <w:r w:rsidRPr="0060262A">
        <w:rPr>
          <w:rFonts w:cs="David" w:hint="cs"/>
          <w:rtl/>
        </w:rPr>
        <w:t xml:space="preserve"> הוא האתר השני </w:t>
      </w:r>
      <w:proofErr w:type="spellStart"/>
      <w:r w:rsidRPr="0060262A">
        <w:rPr>
          <w:rFonts w:cs="David" w:hint="cs"/>
          <w:rtl/>
        </w:rPr>
        <w:t>המתויר</w:t>
      </w:r>
      <w:proofErr w:type="spellEnd"/>
      <w:r w:rsidRPr="0060262A">
        <w:rPr>
          <w:rFonts w:cs="David" w:hint="cs"/>
          <w:rtl/>
        </w:rPr>
        <w:t xml:space="preserve"> בישראל. מגיעים לשם מכל העולם למעלה ממיליון איש בשנה מכל שכבות הציבור. דתיים ושאינם דתיים, עולים חדשים וותיקים, ומכל מדינות העולם. המקום מוזנח במשך שנים, אין לאף אחד הסבר ואף אחד לא יודע מי מוסמך לנקות את המקום. </w:t>
      </w:r>
    </w:p>
    <w:p w14:paraId="47FC0B30" w14:textId="77777777" w:rsidR="0060262A" w:rsidRPr="0060262A" w:rsidRDefault="0060262A" w:rsidP="0060262A">
      <w:pPr>
        <w:bidi/>
        <w:rPr>
          <w:rFonts w:cs="David" w:hint="cs"/>
          <w:rtl/>
        </w:rPr>
      </w:pPr>
    </w:p>
    <w:p w14:paraId="2B4617D7" w14:textId="77777777" w:rsidR="0060262A" w:rsidRPr="0060262A" w:rsidRDefault="0060262A" w:rsidP="0060262A">
      <w:pPr>
        <w:bidi/>
        <w:rPr>
          <w:rFonts w:cs="David" w:hint="cs"/>
          <w:u w:val="single"/>
          <w:rtl/>
        </w:rPr>
      </w:pPr>
      <w:r w:rsidRPr="0060262A">
        <w:rPr>
          <w:rFonts w:cs="David" w:hint="cs"/>
          <w:u w:val="single"/>
          <w:rtl/>
        </w:rPr>
        <w:t>היו"ר דוד טל:</w:t>
      </w:r>
    </w:p>
    <w:p w14:paraId="3B0D600F" w14:textId="77777777" w:rsidR="0060262A" w:rsidRPr="0060262A" w:rsidRDefault="0060262A" w:rsidP="0060262A">
      <w:pPr>
        <w:bidi/>
        <w:rPr>
          <w:rFonts w:cs="David" w:hint="cs"/>
          <w:rtl/>
        </w:rPr>
      </w:pPr>
    </w:p>
    <w:p w14:paraId="0B2AE7D5" w14:textId="77777777" w:rsidR="0060262A" w:rsidRPr="0060262A" w:rsidRDefault="0060262A" w:rsidP="0060262A">
      <w:pPr>
        <w:bidi/>
        <w:rPr>
          <w:rFonts w:cs="David" w:hint="cs"/>
          <w:rtl/>
        </w:rPr>
      </w:pPr>
      <w:r w:rsidRPr="0060262A">
        <w:rPr>
          <w:rFonts w:cs="David" w:hint="cs"/>
          <w:rtl/>
        </w:rPr>
        <w:tab/>
        <w:t xml:space="preserve"> אולי אחת הבעיות היא שיש הרבה "בעלי בתים" שם.</w:t>
      </w:r>
    </w:p>
    <w:p w14:paraId="080C9BB1" w14:textId="77777777" w:rsidR="0060262A" w:rsidRPr="0060262A" w:rsidRDefault="0060262A" w:rsidP="0060262A">
      <w:pPr>
        <w:bidi/>
        <w:rPr>
          <w:rFonts w:cs="David" w:hint="cs"/>
          <w:rtl/>
        </w:rPr>
      </w:pPr>
    </w:p>
    <w:p w14:paraId="66BD8973" w14:textId="77777777" w:rsidR="0060262A" w:rsidRPr="0060262A" w:rsidRDefault="0060262A" w:rsidP="0060262A">
      <w:pPr>
        <w:bidi/>
        <w:rPr>
          <w:rFonts w:cs="David" w:hint="cs"/>
          <w:rtl/>
        </w:rPr>
      </w:pPr>
      <w:smartTag w:uri="urn:schemas-microsoft-com:office:smarttags" w:element="PersonName">
        <w:r w:rsidRPr="0060262A">
          <w:rPr>
            <w:rFonts w:cs="David" w:hint="cs"/>
            <w:u w:val="single"/>
            <w:rtl/>
          </w:rPr>
          <w:t>משה גפני</w:t>
        </w:r>
      </w:smartTag>
      <w:r w:rsidRPr="0060262A">
        <w:rPr>
          <w:rFonts w:cs="David" w:hint="cs"/>
          <w:u w:val="single"/>
          <w:rtl/>
        </w:rPr>
        <w:t>:</w:t>
      </w:r>
    </w:p>
    <w:p w14:paraId="104EEACE" w14:textId="77777777" w:rsidR="0060262A" w:rsidRPr="0060262A" w:rsidRDefault="0060262A" w:rsidP="0060262A">
      <w:pPr>
        <w:bidi/>
        <w:rPr>
          <w:rFonts w:cs="David" w:hint="cs"/>
          <w:rtl/>
        </w:rPr>
      </w:pPr>
    </w:p>
    <w:p w14:paraId="3E929523" w14:textId="77777777" w:rsidR="0060262A" w:rsidRPr="0060262A" w:rsidRDefault="0060262A" w:rsidP="0060262A">
      <w:pPr>
        <w:bidi/>
        <w:rPr>
          <w:rFonts w:cs="David" w:hint="cs"/>
          <w:rtl/>
        </w:rPr>
      </w:pPr>
      <w:r w:rsidRPr="0060262A">
        <w:rPr>
          <w:rFonts w:cs="David" w:hint="cs"/>
          <w:rtl/>
        </w:rPr>
        <w:tab/>
        <w:t xml:space="preserve"> אחרת מה פתאום אני מעלה צורך בהקמת ועדת חקירה פרלמנטארית, הרי אני מכיר את עבודת הכנסת ואני מבין שלא על כל דבר  עושים פעולה מהסוג הזה. אין פתרון מכיוון שיש פה ריב סמכויות ובאמת אף אחד לא יודע מי אחראי על מה.  הדבר הכי חמור הוא שהמדינה עומדת מהצד כשהמקום הזה הוא גם מקום שמכניס הרבה מאד כסף.</w:t>
      </w:r>
    </w:p>
    <w:p w14:paraId="18703151" w14:textId="77777777" w:rsidR="0060262A" w:rsidRPr="0060262A" w:rsidRDefault="0060262A" w:rsidP="0060262A">
      <w:pPr>
        <w:bidi/>
        <w:rPr>
          <w:rFonts w:cs="David" w:hint="cs"/>
          <w:rtl/>
        </w:rPr>
      </w:pPr>
    </w:p>
    <w:p w14:paraId="23209C7C"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35201365" w14:textId="77777777" w:rsidR="0060262A" w:rsidRPr="0060262A" w:rsidRDefault="0060262A" w:rsidP="0060262A">
      <w:pPr>
        <w:bidi/>
        <w:rPr>
          <w:rFonts w:cs="David" w:hint="cs"/>
          <w:rtl/>
        </w:rPr>
      </w:pPr>
    </w:p>
    <w:p w14:paraId="2A94D512" w14:textId="77777777" w:rsidR="0060262A" w:rsidRPr="0060262A" w:rsidRDefault="0060262A" w:rsidP="0060262A">
      <w:pPr>
        <w:bidi/>
        <w:rPr>
          <w:rFonts w:cs="David" w:hint="cs"/>
          <w:rtl/>
        </w:rPr>
      </w:pPr>
      <w:r w:rsidRPr="0060262A">
        <w:rPr>
          <w:rFonts w:cs="David" w:hint="cs"/>
          <w:rtl/>
        </w:rPr>
        <w:tab/>
        <w:t xml:space="preserve"> אתם לא נותנים למדינה לטפל בזה, אתם רוצים לטפל בעצמכם.</w:t>
      </w:r>
    </w:p>
    <w:p w14:paraId="2ABEE30A" w14:textId="77777777" w:rsidR="0060262A" w:rsidRPr="0060262A" w:rsidRDefault="0060262A" w:rsidP="0060262A">
      <w:pPr>
        <w:bidi/>
        <w:rPr>
          <w:rFonts w:cs="David" w:hint="cs"/>
          <w:rtl/>
        </w:rPr>
      </w:pPr>
    </w:p>
    <w:p w14:paraId="7818C5C1" w14:textId="77777777" w:rsidR="0060262A" w:rsidRPr="0060262A" w:rsidRDefault="0060262A" w:rsidP="0060262A">
      <w:pPr>
        <w:bidi/>
        <w:rPr>
          <w:rFonts w:cs="David" w:hint="cs"/>
          <w:rtl/>
        </w:rPr>
      </w:pPr>
      <w:smartTag w:uri="urn:schemas-microsoft-com:office:smarttags" w:element="PersonName">
        <w:r w:rsidRPr="0060262A">
          <w:rPr>
            <w:rFonts w:cs="David" w:hint="cs"/>
            <w:u w:val="single"/>
            <w:rtl/>
          </w:rPr>
          <w:t>משה גפני</w:t>
        </w:r>
      </w:smartTag>
      <w:r w:rsidRPr="0060262A">
        <w:rPr>
          <w:rFonts w:cs="David" w:hint="cs"/>
          <w:u w:val="single"/>
          <w:rtl/>
        </w:rPr>
        <w:t>:</w:t>
      </w:r>
    </w:p>
    <w:p w14:paraId="6967761F" w14:textId="77777777" w:rsidR="0060262A" w:rsidRPr="0060262A" w:rsidRDefault="0060262A" w:rsidP="0060262A">
      <w:pPr>
        <w:bidi/>
        <w:rPr>
          <w:rFonts w:cs="David" w:hint="cs"/>
          <w:rtl/>
        </w:rPr>
      </w:pPr>
    </w:p>
    <w:p w14:paraId="412B6A97" w14:textId="77777777" w:rsidR="0060262A" w:rsidRPr="0060262A" w:rsidRDefault="0060262A" w:rsidP="0060262A">
      <w:pPr>
        <w:bidi/>
        <w:rPr>
          <w:rFonts w:cs="David" w:hint="cs"/>
          <w:rtl/>
        </w:rPr>
      </w:pPr>
      <w:r w:rsidRPr="0060262A">
        <w:rPr>
          <w:rFonts w:cs="David" w:hint="cs"/>
          <w:rtl/>
        </w:rPr>
        <w:tab/>
        <w:t xml:space="preserve"> מי זה אתם? אני וגדעון סער?</w:t>
      </w:r>
    </w:p>
    <w:p w14:paraId="39A4E8D7" w14:textId="77777777" w:rsidR="0060262A" w:rsidRPr="0060262A" w:rsidRDefault="0060262A" w:rsidP="0060262A">
      <w:pPr>
        <w:bidi/>
        <w:rPr>
          <w:rFonts w:cs="David" w:hint="cs"/>
          <w:rtl/>
        </w:rPr>
      </w:pPr>
    </w:p>
    <w:p w14:paraId="06854C9C"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42D8C19B" w14:textId="77777777" w:rsidR="0060262A" w:rsidRPr="0060262A" w:rsidRDefault="0060262A" w:rsidP="0060262A">
      <w:pPr>
        <w:bidi/>
        <w:rPr>
          <w:rFonts w:cs="David" w:hint="cs"/>
          <w:rtl/>
        </w:rPr>
      </w:pPr>
    </w:p>
    <w:p w14:paraId="10883559" w14:textId="77777777" w:rsidR="0060262A" w:rsidRPr="0060262A" w:rsidRDefault="0060262A" w:rsidP="0060262A">
      <w:pPr>
        <w:bidi/>
        <w:rPr>
          <w:rFonts w:cs="David" w:hint="cs"/>
          <w:rtl/>
        </w:rPr>
      </w:pPr>
      <w:r w:rsidRPr="0060262A">
        <w:rPr>
          <w:rFonts w:cs="David" w:hint="cs"/>
          <w:rtl/>
        </w:rPr>
        <w:tab/>
        <w:t xml:space="preserve"> אתם, ה"דוסים".</w:t>
      </w:r>
    </w:p>
    <w:p w14:paraId="5473493C" w14:textId="77777777" w:rsidR="0060262A" w:rsidRPr="0060262A" w:rsidRDefault="0060262A" w:rsidP="0060262A">
      <w:pPr>
        <w:bidi/>
        <w:rPr>
          <w:rFonts w:cs="David" w:hint="cs"/>
          <w:rtl/>
        </w:rPr>
      </w:pPr>
    </w:p>
    <w:p w14:paraId="65CD5B96" w14:textId="77777777" w:rsidR="0060262A" w:rsidRPr="0060262A" w:rsidRDefault="0060262A" w:rsidP="0060262A">
      <w:pPr>
        <w:bidi/>
        <w:rPr>
          <w:rFonts w:cs="David" w:hint="cs"/>
          <w:rtl/>
        </w:rPr>
      </w:pPr>
      <w:smartTag w:uri="urn:schemas-microsoft-com:office:smarttags" w:element="PersonName">
        <w:r w:rsidRPr="0060262A">
          <w:rPr>
            <w:rFonts w:cs="David" w:hint="cs"/>
            <w:u w:val="single"/>
            <w:rtl/>
          </w:rPr>
          <w:t>משה גפני</w:t>
        </w:r>
      </w:smartTag>
      <w:r w:rsidRPr="0060262A">
        <w:rPr>
          <w:rFonts w:cs="David" w:hint="cs"/>
          <w:u w:val="single"/>
          <w:rtl/>
        </w:rPr>
        <w:t>:</w:t>
      </w:r>
    </w:p>
    <w:p w14:paraId="123F6CB3" w14:textId="77777777" w:rsidR="0060262A" w:rsidRPr="0060262A" w:rsidRDefault="0060262A" w:rsidP="0060262A">
      <w:pPr>
        <w:bidi/>
        <w:rPr>
          <w:rFonts w:cs="David" w:hint="cs"/>
          <w:rtl/>
        </w:rPr>
      </w:pPr>
    </w:p>
    <w:p w14:paraId="2639D563" w14:textId="77777777" w:rsidR="0060262A" w:rsidRPr="0060262A" w:rsidRDefault="0060262A" w:rsidP="0060262A">
      <w:pPr>
        <w:bidi/>
        <w:rPr>
          <w:rFonts w:cs="David" w:hint="cs"/>
          <w:rtl/>
        </w:rPr>
      </w:pPr>
      <w:r w:rsidRPr="0060262A">
        <w:rPr>
          <w:rFonts w:cs="David" w:hint="cs"/>
          <w:rtl/>
        </w:rPr>
        <w:tab/>
        <w:t xml:space="preserve"> מי שמציע את זה, זה דווקא חבר כנסת דתי, אני רוצה שמדינה תיכנס לעניין ושהכנסת תדון בזה מהר, תקבל החלטות ותעביר את ההחלטות לגורמים הנוגעים בדבר, לכן אני מציע לעבור להצבעה.</w:t>
      </w:r>
    </w:p>
    <w:p w14:paraId="13BBFFF3" w14:textId="77777777" w:rsidR="0060262A" w:rsidRPr="0060262A" w:rsidRDefault="0060262A" w:rsidP="0060262A">
      <w:pPr>
        <w:bidi/>
        <w:rPr>
          <w:rFonts w:cs="David" w:hint="cs"/>
          <w:rtl/>
        </w:rPr>
      </w:pPr>
    </w:p>
    <w:p w14:paraId="2E56BD9C" w14:textId="77777777" w:rsidR="0060262A" w:rsidRPr="0060262A" w:rsidRDefault="0060262A" w:rsidP="0060262A">
      <w:pPr>
        <w:bidi/>
        <w:rPr>
          <w:rFonts w:cs="David" w:hint="cs"/>
          <w:rtl/>
        </w:rPr>
      </w:pPr>
      <w:r w:rsidRPr="0060262A">
        <w:rPr>
          <w:rFonts w:cs="David" w:hint="cs"/>
          <w:u w:val="single"/>
          <w:rtl/>
        </w:rPr>
        <w:t>צבי הנדל:</w:t>
      </w:r>
    </w:p>
    <w:p w14:paraId="50B4C337" w14:textId="77777777" w:rsidR="0060262A" w:rsidRPr="0060262A" w:rsidRDefault="0060262A" w:rsidP="0060262A">
      <w:pPr>
        <w:bidi/>
        <w:rPr>
          <w:rFonts w:cs="David" w:hint="cs"/>
          <w:rtl/>
        </w:rPr>
      </w:pPr>
    </w:p>
    <w:p w14:paraId="41B20200" w14:textId="77777777" w:rsidR="0060262A" w:rsidRPr="0060262A" w:rsidRDefault="0060262A" w:rsidP="0060262A">
      <w:pPr>
        <w:bidi/>
        <w:rPr>
          <w:rFonts w:cs="David" w:hint="cs"/>
          <w:rtl/>
        </w:rPr>
      </w:pPr>
      <w:r w:rsidRPr="0060262A">
        <w:rPr>
          <w:rFonts w:cs="David" w:hint="cs"/>
          <w:rtl/>
        </w:rPr>
        <w:tab/>
        <w:t xml:space="preserve"> לאור דבריו של חבר הכנסת </w:t>
      </w:r>
      <w:proofErr w:type="spellStart"/>
      <w:r w:rsidRPr="0060262A">
        <w:rPr>
          <w:rFonts w:cs="David" w:hint="cs"/>
          <w:rtl/>
        </w:rPr>
        <w:t>שרוני</w:t>
      </w:r>
      <w:proofErr w:type="spellEnd"/>
      <w:r w:rsidRPr="0060262A">
        <w:rPr>
          <w:rFonts w:cs="David" w:hint="cs"/>
          <w:rtl/>
        </w:rPr>
        <w:t xml:space="preserve">, אני מציע שיושב ראש הוועדה יהיה חבר הכנסת </w:t>
      </w:r>
      <w:proofErr w:type="spellStart"/>
      <w:r w:rsidRPr="0060262A">
        <w:rPr>
          <w:rFonts w:cs="David" w:hint="cs"/>
          <w:rtl/>
        </w:rPr>
        <w:t>מרציאנו</w:t>
      </w:r>
      <w:proofErr w:type="spellEnd"/>
      <w:r w:rsidRPr="0060262A">
        <w:rPr>
          <w:rFonts w:cs="David" w:hint="cs"/>
          <w:rtl/>
        </w:rPr>
        <w:t xml:space="preserve">. צריך לקחת יהודי שלא נגוע בדבר. </w:t>
      </w:r>
    </w:p>
    <w:p w14:paraId="65039EDA" w14:textId="77777777" w:rsidR="0060262A" w:rsidRPr="0060262A" w:rsidRDefault="0060262A" w:rsidP="0060262A">
      <w:pPr>
        <w:bidi/>
        <w:rPr>
          <w:rFonts w:cs="David" w:hint="cs"/>
          <w:rtl/>
        </w:rPr>
      </w:pPr>
    </w:p>
    <w:p w14:paraId="56F1FDC4" w14:textId="77777777" w:rsidR="0060262A" w:rsidRPr="0060262A" w:rsidRDefault="0060262A" w:rsidP="0060262A">
      <w:pPr>
        <w:bidi/>
        <w:rPr>
          <w:rFonts w:cs="David" w:hint="cs"/>
          <w:u w:val="single"/>
          <w:rtl/>
        </w:rPr>
      </w:pPr>
      <w:r w:rsidRPr="0060262A">
        <w:rPr>
          <w:rFonts w:cs="David" w:hint="cs"/>
          <w:u w:val="single"/>
          <w:rtl/>
        </w:rPr>
        <w:t>איתן כבל:</w:t>
      </w:r>
    </w:p>
    <w:p w14:paraId="1CA1299D" w14:textId="77777777" w:rsidR="0060262A" w:rsidRPr="0060262A" w:rsidRDefault="0060262A" w:rsidP="0060262A">
      <w:pPr>
        <w:bidi/>
        <w:rPr>
          <w:rFonts w:cs="David" w:hint="cs"/>
          <w:rtl/>
        </w:rPr>
      </w:pPr>
    </w:p>
    <w:p w14:paraId="6DC6249B" w14:textId="77777777" w:rsidR="0060262A" w:rsidRPr="0060262A" w:rsidRDefault="0060262A" w:rsidP="0060262A">
      <w:pPr>
        <w:bidi/>
        <w:rPr>
          <w:rFonts w:cs="David" w:hint="cs"/>
          <w:rtl/>
        </w:rPr>
      </w:pPr>
      <w:r w:rsidRPr="0060262A">
        <w:rPr>
          <w:rFonts w:cs="David" w:hint="cs"/>
          <w:rtl/>
        </w:rPr>
        <w:tab/>
        <w:t>אפשר להרחיב את סמכויות הוועדה ולבדוק גם אם לכל הקברים שעולים אליהם באמת יש שם קברים.</w:t>
      </w:r>
    </w:p>
    <w:p w14:paraId="65772D77" w14:textId="77777777" w:rsidR="0060262A" w:rsidRPr="0060262A" w:rsidRDefault="0060262A" w:rsidP="0060262A">
      <w:pPr>
        <w:bidi/>
        <w:rPr>
          <w:rFonts w:cs="David" w:hint="cs"/>
          <w:rtl/>
        </w:rPr>
      </w:pPr>
    </w:p>
    <w:p w14:paraId="28182272" w14:textId="77777777" w:rsidR="0060262A" w:rsidRPr="0060262A" w:rsidRDefault="0060262A" w:rsidP="0060262A">
      <w:pPr>
        <w:bidi/>
        <w:rPr>
          <w:rFonts w:cs="David" w:hint="cs"/>
          <w:rtl/>
        </w:rPr>
      </w:pPr>
    </w:p>
    <w:p w14:paraId="40EE3EB0" w14:textId="77777777" w:rsidR="0060262A" w:rsidRDefault="0060262A" w:rsidP="0060262A">
      <w:pPr>
        <w:bidi/>
        <w:rPr>
          <w:rFonts w:cs="David" w:hint="cs"/>
          <w:u w:val="single"/>
          <w:rtl/>
        </w:rPr>
      </w:pPr>
    </w:p>
    <w:p w14:paraId="0EE7C686" w14:textId="77777777" w:rsidR="0060262A" w:rsidRDefault="0060262A" w:rsidP="0060262A">
      <w:pPr>
        <w:bidi/>
        <w:rPr>
          <w:rFonts w:cs="David" w:hint="cs"/>
          <w:u w:val="single"/>
          <w:rtl/>
        </w:rPr>
      </w:pPr>
    </w:p>
    <w:p w14:paraId="6CB7BB53" w14:textId="77777777" w:rsidR="0060262A" w:rsidRDefault="0060262A" w:rsidP="0060262A">
      <w:pPr>
        <w:bidi/>
        <w:rPr>
          <w:rFonts w:cs="David" w:hint="cs"/>
          <w:u w:val="single"/>
          <w:rtl/>
        </w:rPr>
      </w:pPr>
    </w:p>
    <w:p w14:paraId="5F9A4547" w14:textId="77777777" w:rsidR="0060262A" w:rsidRDefault="0060262A" w:rsidP="0060262A">
      <w:pPr>
        <w:bidi/>
        <w:rPr>
          <w:rFonts w:cs="David" w:hint="cs"/>
          <w:u w:val="single"/>
          <w:rtl/>
        </w:rPr>
      </w:pPr>
    </w:p>
    <w:p w14:paraId="3C60A4D0" w14:textId="77777777" w:rsidR="0060262A" w:rsidRPr="0060262A" w:rsidRDefault="0060262A" w:rsidP="0060262A">
      <w:pPr>
        <w:bidi/>
        <w:rPr>
          <w:rFonts w:cs="David" w:hint="cs"/>
          <w:rtl/>
        </w:rPr>
      </w:pPr>
      <w:r w:rsidRPr="0060262A">
        <w:rPr>
          <w:rFonts w:cs="David" w:hint="cs"/>
          <w:u w:val="single"/>
          <w:rtl/>
        </w:rPr>
        <w:t>היו"ר דוד טל:</w:t>
      </w:r>
    </w:p>
    <w:p w14:paraId="629F883E" w14:textId="77777777" w:rsidR="0060262A" w:rsidRPr="0060262A" w:rsidRDefault="0060262A" w:rsidP="0060262A">
      <w:pPr>
        <w:bidi/>
        <w:rPr>
          <w:rFonts w:cs="David" w:hint="cs"/>
          <w:rtl/>
        </w:rPr>
      </w:pPr>
    </w:p>
    <w:p w14:paraId="1D3A93B5" w14:textId="77777777" w:rsidR="0060262A" w:rsidRPr="0060262A" w:rsidRDefault="0060262A" w:rsidP="0060262A">
      <w:pPr>
        <w:bidi/>
        <w:ind w:firstLine="567"/>
        <w:rPr>
          <w:rFonts w:cs="David" w:hint="cs"/>
          <w:u w:val="single"/>
          <w:rtl/>
        </w:rPr>
      </w:pPr>
      <w:r w:rsidRPr="0060262A">
        <w:rPr>
          <w:rFonts w:cs="David" w:hint="cs"/>
          <w:rtl/>
        </w:rPr>
        <w:t xml:space="preserve">במידה מסוימת אתה צודק, יש מקומות שהאנשים שהמצוינים שקבורים שם, לא קבורים שם. </w:t>
      </w:r>
    </w:p>
    <w:p w14:paraId="6B4150C8" w14:textId="77777777" w:rsidR="0060262A" w:rsidRPr="0060262A" w:rsidRDefault="0060262A" w:rsidP="0060262A">
      <w:pPr>
        <w:bidi/>
        <w:rPr>
          <w:rFonts w:cs="David" w:hint="cs"/>
          <w:u w:val="single"/>
          <w:rtl/>
        </w:rPr>
      </w:pPr>
    </w:p>
    <w:p w14:paraId="43C4F42E" w14:textId="77777777" w:rsidR="0060262A" w:rsidRPr="0060262A" w:rsidRDefault="0060262A" w:rsidP="0060262A">
      <w:pPr>
        <w:bidi/>
        <w:rPr>
          <w:rFonts w:cs="David" w:hint="cs"/>
          <w:u w:val="single"/>
          <w:rtl/>
        </w:rPr>
      </w:pPr>
      <w:r w:rsidRPr="0060262A">
        <w:rPr>
          <w:rFonts w:cs="David" w:hint="cs"/>
          <w:u w:val="single"/>
          <w:rtl/>
        </w:rPr>
        <w:t>צבי הנדל:</w:t>
      </w:r>
    </w:p>
    <w:p w14:paraId="75D8555C" w14:textId="77777777" w:rsidR="0060262A" w:rsidRPr="0060262A" w:rsidRDefault="0060262A" w:rsidP="0060262A">
      <w:pPr>
        <w:bidi/>
        <w:rPr>
          <w:rFonts w:cs="David" w:hint="cs"/>
          <w:rtl/>
        </w:rPr>
      </w:pPr>
    </w:p>
    <w:p w14:paraId="074FA3A9" w14:textId="77777777" w:rsidR="0060262A" w:rsidRPr="0060262A" w:rsidRDefault="0060262A" w:rsidP="0060262A">
      <w:pPr>
        <w:bidi/>
        <w:rPr>
          <w:rFonts w:cs="David" w:hint="cs"/>
          <w:rtl/>
        </w:rPr>
      </w:pPr>
      <w:r w:rsidRPr="0060262A">
        <w:rPr>
          <w:rFonts w:cs="David" w:hint="cs"/>
          <w:rtl/>
        </w:rPr>
        <w:tab/>
        <w:t xml:space="preserve"> לא דיברתי עם אף אחד לכן לא נעים לי מידידי חבר הכנסת גפני, אבל אני חושב שטובת הדבר, מאחר והוא צודק במאה אחוז, על מנת שהצדק גם יראה ולא רק ייעשה, היה טוב אם מי שהיה עומד בראש הוועדה היה מישהו שכיפת שמיים לראשו. אני מציע את זה בחברות טובה, זה לא הכרחי אבל אני חושב שזה ראוי. </w:t>
      </w:r>
    </w:p>
    <w:p w14:paraId="154639FA" w14:textId="77777777" w:rsidR="0060262A" w:rsidRPr="0060262A" w:rsidRDefault="0060262A" w:rsidP="0060262A">
      <w:pPr>
        <w:bidi/>
        <w:rPr>
          <w:rFonts w:cs="David" w:hint="cs"/>
          <w:u w:val="single"/>
          <w:rtl/>
        </w:rPr>
      </w:pPr>
    </w:p>
    <w:p w14:paraId="422AEC69" w14:textId="77777777" w:rsidR="0060262A" w:rsidRPr="0060262A" w:rsidRDefault="0060262A" w:rsidP="0060262A">
      <w:pPr>
        <w:bidi/>
        <w:rPr>
          <w:rFonts w:cs="David" w:hint="cs"/>
          <w:u w:val="single"/>
          <w:rtl/>
        </w:rPr>
      </w:pPr>
      <w:r w:rsidRPr="0060262A">
        <w:rPr>
          <w:rFonts w:cs="David" w:hint="cs"/>
          <w:u w:val="single"/>
          <w:rtl/>
        </w:rPr>
        <w:t>שלמה מולא:</w:t>
      </w:r>
    </w:p>
    <w:p w14:paraId="03BC41A7" w14:textId="77777777" w:rsidR="0060262A" w:rsidRPr="0060262A" w:rsidRDefault="0060262A" w:rsidP="0060262A">
      <w:pPr>
        <w:bidi/>
        <w:rPr>
          <w:rFonts w:cs="David" w:hint="cs"/>
          <w:rtl/>
        </w:rPr>
      </w:pPr>
    </w:p>
    <w:p w14:paraId="682F5E69" w14:textId="77777777" w:rsidR="0060262A" w:rsidRPr="0060262A" w:rsidRDefault="0060262A" w:rsidP="0060262A">
      <w:pPr>
        <w:bidi/>
        <w:rPr>
          <w:rFonts w:cs="David" w:hint="cs"/>
          <w:rtl/>
        </w:rPr>
      </w:pPr>
      <w:r w:rsidRPr="0060262A">
        <w:rPr>
          <w:rFonts w:cs="David" w:hint="cs"/>
          <w:rtl/>
        </w:rPr>
        <w:tab/>
        <w:t>אני חושב שאין צורך בכלל בהקמת ועדת חקירה פרלמנטארית לנושא הזה.</w:t>
      </w:r>
    </w:p>
    <w:p w14:paraId="7C45CB91" w14:textId="77777777" w:rsidR="0060262A" w:rsidRPr="0060262A" w:rsidRDefault="0060262A" w:rsidP="0060262A">
      <w:pPr>
        <w:bidi/>
        <w:rPr>
          <w:rFonts w:cs="David" w:hint="cs"/>
          <w:rtl/>
        </w:rPr>
      </w:pPr>
    </w:p>
    <w:p w14:paraId="1C9F6952" w14:textId="77777777" w:rsidR="0060262A" w:rsidRPr="0060262A" w:rsidRDefault="0060262A" w:rsidP="0060262A">
      <w:pPr>
        <w:bidi/>
        <w:rPr>
          <w:rFonts w:cs="David" w:hint="cs"/>
          <w:rtl/>
        </w:rPr>
      </w:pPr>
      <w:r w:rsidRPr="0060262A">
        <w:rPr>
          <w:rFonts w:cs="David" w:hint="cs"/>
          <w:u w:val="single"/>
          <w:rtl/>
        </w:rPr>
        <w:t>היו"ר דוד טל:</w:t>
      </w:r>
    </w:p>
    <w:p w14:paraId="2A983B25" w14:textId="77777777" w:rsidR="0060262A" w:rsidRPr="0060262A" w:rsidRDefault="0060262A" w:rsidP="0060262A">
      <w:pPr>
        <w:bidi/>
        <w:rPr>
          <w:rFonts w:cs="David" w:hint="cs"/>
          <w:rtl/>
        </w:rPr>
      </w:pPr>
    </w:p>
    <w:p w14:paraId="2D21B171" w14:textId="77777777" w:rsidR="0060262A" w:rsidRPr="0060262A" w:rsidRDefault="0060262A" w:rsidP="0060262A">
      <w:pPr>
        <w:bidi/>
        <w:rPr>
          <w:rFonts w:cs="David" w:hint="cs"/>
          <w:rtl/>
        </w:rPr>
      </w:pPr>
      <w:r w:rsidRPr="0060262A">
        <w:rPr>
          <w:rFonts w:cs="David" w:hint="cs"/>
          <w:rtl/>
        </w:rPr>
        <w:tab/>
        <w:t>אבל המליאה החליטה שיש צורך.</w:t>
      </w:r>
    </w:p>
    <w:p w14:paraId="00A0FBF8" w14:textId="77777777" w:rsidR="0060262A" w:rsidRPr="0060262A" w:rsidRDefault="0060262A" w:rsidP="0060262A">
      <w:pPr>
        <w:bidi/>
        <w:rPr>
          <w:rFonts w:cs="David" w:hint="cs"/>
          <w:rtl/>
        </w:rPr>
      </w:pPr>
    </w:p>
    <w:p w14:paraId="3AEF0A3F" w14:textId="77777777" w:rsidR="0060262A" w:rsidRPr="0060262A" w:rsidRDefault="0060262A" w:rsidP="0060262A">
      <w:pPr>
        <w:bidi/>
        <w:rPr>
          <w:rFonts w:cs="David" w:hint="cs"/>
          <w:u w:val="single"/>
          <w:rtl/>
        </w:rPr>
      </w:pPr>
      <w:r w:rsidRPr="0060262A">
        <w:rPr>
          <w:rFonts w:cs="David" w:hint="cs"/>
          <w:u w:val="single"/>
          <w:rtl/>
        </w:rPr>
        <w:t>שלמה מולא:</w:t>
      </w:r>
    </w:p>
    <w:p w14:paraId="7F68F2B8" w14:textId="77777777" w:rsidR="0060262A" w:rsidRPr="0060262A" w:rsidRDefault="0060262A" w:rsidP="0060262A">
      <w:pPr>
        <w:bidi/>
        <w:rPr>
          <w:rFonts w:cs="David" w:hint="cs"/>
          <w:rtl/>
        </w:rPr>
      </w:pPr>
    </w:p>
    <w:p w14:paraId="78346E5B" w14:textId="77777777" w:rsidR="0060262A" w:rsidRPr="0060262A" w:rsidRDefault="0060262A" w:rsidP="0060262A">
      <w:pPr>
        <w:bidi/>
        <w:rPr>
          <w:rFonts w:cs="David" w:hint="cs"/>
          <w:rtl/>
        </w:rPr>
      </w:pPr>
      <w:r w:rsidRPr="0060262A">
        <w:rPr>
          <w:rFonts w:cs="David" w:hint="cs"/>
          <w:rtl/>
        </w:rPr>
        <w:tab/>
        <w:t>גם אם המליאה אמרה, אני אומר את דעתי, אין צורך בהקמת ועדת חקירה פרלמנטארית. עם זאת,  השר הממונה על שירותי הדת, צריך היה לדרוש ממנו לעשות את עבודתו.</w:t>
      </w:r>
    </w:p>
    <w:p w14:paraId="0E7AA075" w14:textId="77777777" w:rsidR="0060262A" w:rsidRPr="0060262A" w:rsidRDefault="0060262A" w:rsidP="0060262A">
      <w:pPr>
        <w:bidi/>
        <w:rPr>
          <w:rFonts w:cs="David" w:hint="cs"/>
          <w:rtl/>
        </w:rPr>
      </w:pPr>
    </w:p>
    <w:p w14:paraId="116A64AD" w14:textId="77777777" w:rsidR="0060262A" w:rsidRPr="0060262A" w:rsidRDefault="0060262A" w:rsidP="0060262A">
      <w:pPr>
        <w:bidi/>
        <w:rPr>
          <w:rFonts w:cs="David" w:hint="cs"/>
          <w:rtl/>
        </w:rPr>
      </w:pPr>
      <w:r w:rsidRPr="0060262A">
        <w:rPr>
          <w:rFonts w:cs="David" w:hint="cs"/>
          <w:u w:val="single"/>
          <w:rtl/>
        </w:rPr>
        <w:t>היו"ר דוד טל:</w:t>
      </w:r>
    </w:p>
    <w:p w14:paraId="39A4EEDB" w14:textId="77777777" w:rsidR="0060262A" w:rsidRPr="0060262A" w:rsidRDefault="0060262A" w:rsidP="0060262A">
      <w:pPr>
        <w:bidi/>
        <w:rPr>
          <w:rFonts w:cs="David" w:hint="cs"/>
          <w:rtl/>
        </w:rPr>
      </w:pPr>
    </w:p>
    <w:p w14:paraId="076C0F45" w14:textId="77777777" w:rsidR="0060262A" w:rsidRPr="0060262A" w:rsidRDefault="0060262A" w:rsidP="0060262A">
      <w:pPr>
        <w:bidi/>
        <w:ind w:firstLine="567"/>
        <w:rPr>
          <w:rFonts w:cs="David" w:hint="cs"/>
          <w:rtl/>
        </w:rPr>
      </w:pPr>
      <w:r w:rsidRPr="0060262A">
        <w:rPr>
          <w:rFonts w:cs="David" w:hint="cs"/>
          <w:rtl/>
        </w:rPr>
        <w:t xml:space="preserve">מי בעד לאשר את ההצעה הזו כפי שהעליתי, עם השינויים המתבקשים, במקום חבר הכנסת </w:t>
      </w:r>
      <w:proofErr w:type="spellStart"/>
      <w:r w:rsidRPr="0060262A">
        <w:rPr>
          <w:rFonts w:cs="David" w:hint="cs"/>
          <w:rtl/>
        </w:rPr>
        <w:t>מרגי</w:t>
      </w:r>
      <w:proofErr w:type="spellEnd"/>
      <w:r w:rsidRPr="0060262A">
        <w:rPr>
          <w:rFonts w:cs="David" w:hint="cs"/>
          <w:rtl/>
        </w:rPr>
        <w:t xml:space="preserve">, חבר הכנסת אזולאי. במקום חבר הכנסת יצחק גלנטי, חבר הכנסת יצחק זיו. </w:t>
      </w:r>
    </w:p>
    <w:p w14:paraId="57927706" w14:textId="77777777" w:rsidR="0060262A" w:rsidRPr="0060262A" w:rsidRDefault="0060262A" w:rsidP="0060262A">
      <w:pPr>
        <w:bidi/>
        <w:rPr>
          <w:rFonts w:cs="David" w:hint="cs"/>
          <w:rtl/>
        </w:rPr>
      </w:pPr>
    </w:p>
    <w:p w14:paraId="28ECFA6C" w14:textId="77777777" w:rsidR="0060262A" w:rsidRPr="0060262A" w:rsidRDefault="0060262A" w:rsidP="0060262A">
      <w:pPr>
        <w:bidi/>
        <w:rPr>
          <w:rFonts w:cs="David"/>
        </w:rPr>
      </w:pPr>
    </w:p>
    <w:p w14:paraId="264FC186" w14:textId="77777777" w:rsidR="0060262A" w:rsidRPr="0060262A" w:rsidRDefault="0060262A" w:rsidP="0060262A">
      <w:pPr>
        <w:pStyle w:val="Heading8"/>
        <w:rPr>
          <w:sz w:val="24"/>
          <w:rtl/>
        </w:rPr>
      </w:pPr>
      <w:r w:rsidRPr="0060262A">
        <w:rPr>
          <w:rFonts w:hint="eastAsia"/>
          <w:sz w:val="24"/>
          <w:rtl/>
        </w:rPr>
        <w:t>הצבעה</w:t>
      </w:r>
    </w:p>
    <w:p w14:paraId="5CC005AC" w14:textId="77777777" w:rsidR="0060262A" w:rsidRPr="0060262A" w:rsidRDefault="0060262A" w:rsidP="0060262A">
      <w:pPr>
        <w:bidi/>
        <w:jc w:val="center"/>
        <w:rPr>
          <w:rFonts w:cs="David"/>
          <w:rtl/>
        </w:rPr>
      </w:pPr>
    </w:p>
    <w:p w14:paraId="4DA68913" w14:textId="77777777" w:rsidR="0060262A" w:rsidRPr="0060262A" w:rsidRDefault="0060262A" w:rsidP="0060262A">
      <w:pPr>
        <w:bidi/>
        <w:jc w:val="center"/>
        <w:rPr>
          <w:rFonts w:cs="David"/>
          <w:rtl/>
        </w:rPr>
      </w:pPr>
      <w:r w:rsidRPr="0060262A">
        <w:rPr>
          <w:rFonts w:cs="David" w:hint="eastAsia"/>
          <w:rtl/>
        </w:rPr>
        <w:t>בעד</w:t>
      </w:r>
      <w:r w:rsidRPr="0060262A">
        <w:rPr>
          <w:rFonts w:cs="David"/>
          <w:rtl/>
        </w:rPr>
        <w:t>-רוב</w:t>
      </w:r>
    </w:p>
    <w:p w14:paraId="08E585D5" w14:textId="77777777" w:rsidR="0060262A" w:rsidRPr="0060262A" w:rsidRDefault="0060262A" w:rsidP="0060262A">
      <w:pPr>
        <w:bidi/>
        <w:jc w:val="center"/>
        <w:rPr>
          <w:rFonts w:cs="David"/>
          <w:rtl/>
        </w:rPr>
      </w:pPr>
      <w:r w:rsidRPr="0060262A">
        <w:rPr>
          <w:rFonts w:cs="David" w:hint="eastAsia"/>
          <w:rtl/>
        </w:rPr>
        <w:t>נגד</w:t>
      </w:r>
      <w:r w:rsidRPr="0060262A">
        <w:rPr>
          <w:rFonts w:cs="David"/>
          <w:rtl/>
        </w:rPr>
        <w:t>-אין</w:t>
      </w:r>
    </w:p>
    <w:p w14:paraId="684BED61" w14:textId="77777777" w:rsidR="0060262A" w:rsidRPr="0060262A" w:rsidRDefault="0060262A" w:rsidP="0060262A">
      <w:pPr>
        <w:bidi/>
        <w:jc w:val="center"/>
        <w:rPr>
          <w:rFonts w:cs="David"/>
          <w:rtl/>
        </w:rPr>
      </w:pPr>
      <w:r w:rsidRPr="0060262A">
        <w:rPr>
          <w:rFonts w:cs="David" w:hint="eastAsia"/>
          <w:rtl/>
        </w:rPr>
        <w:t>נמנעים</w:t>
      </w:r>
      <w:r w:rsidRPr="0060262A">
        <w:rPr>
          <w:rFonts w:cs="David"/>
          <w:rtl/>
        </w:rPr>
        <w:t xml:space="preserve">- </w:t>
      </w:r>
      <w:r w:rsidRPr="0060262A">
        <w:rPr>
          <w:rFonts w:cs="David" w:hint="eastAsia"/>
          <w:rtl/>
        </w:rPr>
        <w:t>אין</w:t>
      </w:r>
    </w:p>
    <w:p w14:paraId="43DE9A80" w14:textId="77777777" w:rsidR="0060262A" w:rsidRPr="0060262A" w:rsidRDefault="0060262A" w:rsidP="0060262A">
      <w:pPr>
        <w:bidi/>
        <w:jc w:val="center"/>
        <w:rPr>
          <w:rFonts w:cs="David"/>
          <w:rtl/>
        </w:rPr>
      </w:pPr>
    </w:p>
    <w:p w14:paraId="4DD9E86E" w14:textId="77777777" w:rsidR="0060262A" w:rsidRPr="0060262A" w:rsidRDefault="0060262A" w:rsidP="0060262A">
      <w:pPr>
        <w:bidi/>
        <w:jc w:val="center"/>
        <w:rPr>
          <w:rFonts w:cs="David"/>
          <w:rtl/>
        </w:rPr>
      </w:pPr>
      <w:r w:rsidRPr="0060262A">
        <w:rPr>
          <w:rFonts w:cs="David" w:hint="eastAsia"/>
          <w:rtl/>
        </w:rPr>
        <w:t>הבקשה</w:t>
      </w:r>
      <w:r w:rsidRPr="0060262A">
        <w:rPr>
          <w:rFonts w:cs="David"/>
          <w:rtl/>
        </w:rPr>
        <w:t xml:space="preserve"> </w:t>
      </w:r>
      <w:r w:rsidRPr="0060262A">
        <w:rPr>
          <w:rFonts w:cs="David" w:hint="eastAsia"/>
          <w:rtl/>
        </w:rPr>
        <w:t>אושרה</w:t>
      </w:r>
    </w:p>
    <w:p w14:paraId="3BB6AC30" w14:textId="77777777" w:rsidR="0060262A" w:rsidRPr="0060262A" w:rsidRDefault="0060262A" w:rsidP="0060262A">
      <w:pPr>
        <w:bidi/>
        <w:rPr>
          <w:rFonts w:cs="David"/>
          <w:rtl/>
        </w:rPr>
      </w:pPr>
    </w:p>
    <w:p w14:paraId="69F87A50" w14:textId="77777777" w:rsidR="0060262A" w:rsidRPr="0060262A" w:rsidRDefault="0060262A" w:rsidP="0060262A">
      <w:pPr>
        <w:bidi/>
        <w:rPr>
          <w:rFonts w:cs="David" w:hint="cs"/>
          <w:rtl/>
        </w:rPr>
      </w:pPr>
    </w:p>
    <w:p w14:paraId="7C7936D6" w14:textId="77777777" w:rsidR="0060262A" w:rsidRPr="0060262A" w:rsidRDefault="0060262A" w:rsidP="0060262A">
      <w:pPr>
        <w:bidi/>
        <w:rPr>
          <w:rFonts w:cs="David" w:hint="cs"/>
          <w:u w:val="single"/>
          <w:rtl/>
        </w:rPr>
      </w:pPr>
      <w:r w:rsidRPr="0060262A">
        <w:rPr>
          <w:rFonts w:cs="David" w:hint="cs"/>
          <w:u w:val="single"/>
          <w:rtl/>
        </w:rPr>
        <w:t>היו"ר דוד טל:</w:t>
      </w:r>
    </w:p>
    <w:p w14:paraId="51399F89" w14:textId="77777777" w:rsidR="0060262A" w:rsidRPr="0060262A" w:rsidRDefault="0060262A" w:rsidP="0060262A">
      <w:pPr>
        <w:bidi/>
        <w:rPr>
          <w:rFonts w:cs="David" w:hint="cs"/>
          <w:rtl/>
        </w:rPr>
      </w:pPr>
    </w:p>
    <w:p w14:paraId="2AAA24E9" w14:textId="77777777" w:rsidR="0060262A" w:rsidRPr="0060262A" w:rsidRDefault="0060262A" w:rsidP="0060262A">
      <w:pPr>
        <w:bidi/>
        <w:rPr>
          <w:rFonts w:cs="David" w:hint="cs"/>
          <w:rtl/>
        </w:rPr>
      </w:pPr>
      <w:r w:rsidRPr="0060262A">
        <w:rPr>
          <w:rFonts w:cs="David" w:hint="cs"/>
          <w:rtl/>
        </w:rPr>
        <w:tab/>
        <w:t>ההצעה מאושרת ותבוא לאישור המליאה.</w:t>
      </w:r>
    </w:p>
    <w:p w14:paraId="5C56C5D3" w14:textId="77777777" w:rsidR="0060262A" w:rsidRPr="0060262A" w:rsidRDefault="0060262A" w:rsidP="0060262A">
      <w:pPr>
        <w:bidi/>
        <w:rPr>
          <w:rFonts w:cs="David" w:hint="cs"/>
          <w:rtl/>
        </w:rPr>
      </w:pPr>
    </w:p>
    <w:p w14:paraId="07F01EED" w14:textId="77777777" w:rsidR="0060262A" w:rsidRDefault="0060262A" w:rsidP="0060262A">
      <w:pPr>
        <w:bidi/>
        <w:jc w:val="center"/>
        <w:rPr>
          <w:rFonts w:cs="David" w:hint="cs"/>
          <w:b/>
          <w:bCs/>
          <w:rtl/>
        </w:rPr>
      </w:pPr>
      <w:r w:rsidRPr="0060262A">
        <w:rPr>
          <w:rFonts w:cs="David"/>
          <w:rtl/>
        </w:rPr>
        <w:br w:type="page"/>
      </w:r>
    </w:p>
    <w:p w14:paraId="21DF1376" w14:textId="77777777" w:rsidR="0060262A" w:rsidRDefault="0060262A" w:rsidP="0060262A">
      <w:pPr>
        <w:bidi/>
        <w:jc w:val="center"/>
        <w:rPr>
          <w:rFonts w:cs="David" w:hint="cs"/>
          <w:b/>
          <w:bCs/>
          <w:rtl/>
        </w:rPr>
      </w:pPr>
    </w:p>
    <w:p w14:paraId="05FA5389" w14:textId="77777777" w:rsidR="0060262A" w:rsidRDefault="0060262A" w:rsidP="0060262A">
      <w:pPr>
        <w:bidi/>
        <w:jc w:val="center"/>
        <w:rPr>
          <w:rFonts w:cs="David" w:hint="cs"/>
          <w:b/>
          <w:bCs/>
          <w:rtl/>
        </w:rPr>
      </w:pPr>
    </w:p>
    <w:p w14:paraId="6F63750D" w14:textId="77777777" w:rsidR="0060262A" w:rsidRDefault="0060262A" w:rsidP="0060262A">
      <w:pPr>
        <w:bidi/>
        <w:jc w:val="center"/>
        <w:rPr>
          <w:rFonts w:cs="David" w:hint="cs"/>
          <w:b/>
          <w:bCs/>
          <w:rtl/>
        </w:rPr>
      </w:pPr>
    </w:p>
    <w:p w14:paraId="558E5C19" w14:textId="77777777" w:rsidR="0060262A" w:rsidRPr="0060262A" w:rsidRDefault="0060262A" w:rsidP="0060262A">
      <w:pPr>
        <w:bidi/>
        <w:jc w:val="center"/>
        <w:rPr>
          <w:rFonts w:cs="David" w:hint="cs"/>
          <w:b/>
          <w:bCs/>
          <w:u w:val="single"/>
          <w:rtl/>
        </w:rPr>
      </w:pPr>
      <w:r w:rsidRPr="0060262A">
        <w:rPr>
          <w:rFonts w:cs="David" w:hint="eastAsia"/>
          <w:b/>
          <w:bCs/>
          <w:u w:val="single"/>
          <w:rtl/>
        </w:rPr>
        <w:t>קביעת</w:t>
      </w:r>
      <w:r w:rsidRPr="0060262A">
        <w:rPr>
          <w:rFonts w:cs="David"/>
          <w:b/>
          <w:bCs/>
          <w:u w:val="single"/>
          <w:rtl/>
        </w:rPr>
        <w:t xml:space="preserve"> </w:t>
      </w:r>
      <w:r w:rsidRPr="0060262A">
        <w:rPr>
          <w:rFonts w:cs="David" w:hint="eastAsia"/>
          <w:b/>
          <w:bCs/>
          <w:u w:val="single"/>
          <w:rtl/>
        </w:rPr>
        <w:t>ועדות</w:t>
      </w:r>
      <w:r w:rsidRPr="0060262A">
        <w:rPr>
          <w:rFonts w:cs="David"/>
          <w:b/>
          <w:bCs/>
          <w:u w:val="single"/>
        </w:rPr>
        <w:t xml:space="preserve"> </w:t>
      </w:r>
      <w:r w:rsidRPr="0060262A">
        <w:rPr>
          <w:rFonts w:cs="David"/>
          <w:b/>
          <w:bCs/>
          <w:u w:val="single"/>
          <w:rtl/>
        </w:rPr>
        <w:t>לצורך דיווח חצי שנתי של שרי הממשלה לפי סעיף 106(א) לתקנון הכנסת</w:t>
      </w:r>
    </w:p>
    <w:p w14:paraId="517005F8" w14:textId="77777777" w:rsidR="0060262A" w:rsidRPr="0060262A" w:rsidRDefault="0060262A" w:rsidP="0060262A">
      <w:pPr>
        <w:bidi/>
        <w:rPr>
          <w:rFonts w:cs="David" w:hint="cs"/>
          <w:rtl/>
        </w:rPr>
      </w:pPr>
    </w:p>
    <w:p w14:paraId="51A1E198" w14:textId="77777777" w:rsidR="0060262A" w:rsidRDefault="0060262A" w:rsidP="0060262A">
      <w:pPr>
        <w:bidi/>
        <w:rPr>
          <w:rFonts w:cs="David" w:hint="cs"/>
          <w:u w:val="single"/>
          <w:rtl/>
        </w:rPr>
      </w:pPr>
    </w:p>
    <w:p w14:paraId="4A5870A4" w14:textId="77777777" w:rsidR="0060262A" w:rsidRDefault="0060262A" w:rsidP="0060262A">
      <w:pPr>
        <w:bidi/>
        <w:rPr>
          <w:rFonts w:cs="David" w:hint="cs"/>
          <w:u w:val="single"/>
          <w:rtl/>
        </w:rPr>
      </w:pPr>
    </w:p>
    <w:p w14:paraId="3DE6170C" w14:textId="77777777" w:rsidR="0060262A" w:rsidRPr="0060262A" w:rsidRDefault="0060262A" w:rsidP="0060262A">
      <w:pPr>
        <w:bidi/>
        <w:rPr>
          <w:rFonts w:cs="David" w:hint="cs"/>
          <w:u w:val="single"/>
          <w:rtl/>
        </w:rPr>
      </w:pPr>
      <w:r w:rsidRPr="0060262A">
        <w:rPr>
          <w:rFonts w:cs="David" w:hint="cs"/>
          <w:u w:val="single"/>
          <w:rtl/>
        </w:rPr>
        <w:t>היו"ר דוד טל:</w:t>
      </w:r>
    </w:p>
    <w:p w14:paraId="3F0F0E89" w14:textId="77777777" w:rsidR="0060262A" w:rsidRPr="0060262A" w:rsidRDefault="0060262A" w:rsidP="0060262A">
      <w:pPr>
        <w:bidi/>
        <w:rPr>
          <w:rFonts w:cs="David" w:hint="cs"/>
          <w:rtl/>
        </w:rPr>
      </w:pPr>
    </w:p>
    <w:p w14:paraId="3FAD7C2E" w14:textId="77777777" w:rsidR="0060262A" w:rsidRPr="0060262A" w:rsidRDefault="0060262A" w:rsidP="0060262A">
      <w:pPr>
        <w:bidi/>
        <w:rPr>
          <w:rFonts w:cs="David" w:hint="cs"/>
          <w:rtl/>
        </w:rPr>
      </w:pPr>
      <w:r w:rsidRPr="0060262A">
        <w:rPr>
          <w:rFonts w:cs="David" w:hint="cs"/>
          <w:rtl/>
        </w:rPr>
        <w:tab/>
        <w:t xml:space="preserve"> הנושא הבא, </w:t>
      </w:r>
      <w:r w:rsidRPr="0060262A">
        <w:rPr>
          <w:rFonts w:cs="David" w:hint="eastAsia"/>
          <w:rtl/>
        </w:rPr>
        <w:t>קביעת</w:t>
      </w:r>
      <w:r w:rsidRPr="0060262A">
        <w:rPr>
          <w:rFonts w:cs="David"/>
          <w:rtl/>
        </w:rPr>
        <w:t xml:space="preserve"> </w:t>
      </w:r>
      <w:r w:rsidRPr="0060262A">
        <w:rPr>
          <w:rFonts w:cs="David" w:hint="eastAsia"/>
          <w:rtl/>
        </w:rPr>
        <w:t>ועדות</w:t>
      </w:r>
      <w:r w:rsidRPr="0060262A">
        <w:rPr>
          <w:rFonts w:cs="David"/>
        </w:rPr>
        <w:t xml:space="preserve"> </w:t>
      </w:r>
      <w:r w:rsidRPr="0060262A">
        <w:rPr>
          <w:rFonts w:cs="David"/>
          <w:rtl/>
        </w:rPr>
        <w:t>לצורך דיווח חצי שנתי של שרי הממשלה לפי סעיף 106(א) לתקנון הכנסת</w:t>
      </w:r>
      <w:r w:rsidRPr="0060262A">
        <w:rPr>
          <w:rFonts w:cs="David" w:hint="cs"/>
          <w:rtl/>
        </w:rPr>
        <w:t>. היועצת המשפטית בבקשה.</w:t>
      </w:r>
    </w:p>
    <w:p w14:paraId="7D81C574" w14:textId="77777777" w:rsidR="0060262A" w:rsidRPr="0060262A" w:rsidRDefault="0060262A" w:rsidP="0060262A">
      <w:pPr>
        <w:bidi/>
        <w:rPr>
          <w:rFonts w:cs="David" w:hint="cs"/>
          <w:rtl/>
        </w:rPr>
      </w:pPr>
    </w:p>
    <w:p w14:paraId="7680DDB0"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48C58E2A" w14:textId="77777777" w:rsidR="0060262A" w:rsidRPr="0060262A" w:rsidRDefault="0060262A" w:rsidP="0060262A">
      <w:pPr>
        <w:bidi/>
        <w:rPr>
          <w:rFonts w:cs="David" w:hint="cs"/>
          <w:rtl/>
        </w:rPr>
      </w:pPr>
    </w:p>
    <w:p w14:paraId="5DEBCA61" w14:textId="77777777" w:rsidR="0060262A" w:rsidRPr="0060262A" w:rsidRDefault="0060262A" w:rsidP="0060262A">
      <w:pPr>
        <w:bidi/>
        <w:rPr>
          <w:rFonts w:cs="David" w:hint="cs"/>
          <w:rtl/>
        </w:rPr>
      </w:pPr>
      <w:r w:rsidRPr="0060262A">
        <w:rPr>
          <w:rFonts w:cs="David" w:hint="cs"/>
          <w:rtl/>
        </w:rPr>
        <w:tab/>
        <w:t>לאחרונה תיקנה ועדת הכנסת, בעקבות יוזמה של יושבת ראש כנסת את התקנון וקבעה את הסעיף המופיע בפניכם בתחתית הדף, סעיף 106ו שאומר, שר שענייני משרדו נדונים בוועדה קבועה של הכנסת, יופיע בפניה לדווח על ענייני משרדו אחת לכנס ונקבע שוועדת הכנסת תקבע לגבי כל שר מהי הוועדה שבה יתקיים הדיווח. זו הקביעה שנדרשת כעת.</w:t>
      </w:r>
    </w:p>
    <w:p w14:paraId="39BFE55F" w14:textId="77777777" w:rsidR="0060262A" w:rsidRPr="0060262A" w:rsidRDefault="0060262A" w:rsidP="0060262A">
      <w:pPr>
        <w:bidi/>
        <w:rPr>
          <w:rFonts w:cs="David" w:hint="cs"/>
          <w:rtl/>
        </w:rPr>
      </w:pPr>
    </w:p>
    <w:p w14:paraId="11CF4A33" w14:textId="77777777" w:rsidR="0060262A" w:rsidRPr="0060262A" w:rsidRDefault="0060262A" w:rsidP="0060262A">
      <w:pPr>
        <w:bidi/>
        <w:rPr>
          <w:rFonts w:cs="David" w:hint="cs"/>
          <w:rtl/>
        </w:rPr>
      </w:pPr>
      <w:r w:rsidRPr="0060262A">
        <w:rPr>
          <w:rFonts w:cs="David" w:hint="cs"/>
          <w:rtl/>
        </w:rPr>
        <w:tab/>
        <w:t xml:space="preserve">בנוסף נקבע שלא יוזמן שר לדיווח לפני יותר מוועדה אחת באותו כנס אלא אם כן קבעה ועדת הכנסת אחרת. לגבי שר אחד, שר המדע התרבות והספורט, ציינו שלגביו יש שתי ועדות רלוונטיות ויכולה ועדת הכנסת לקבוע כן שתי ועדות לאותו כנס. מונחת הצעה שמפרטת את תפקידי השרים מול ועדות הכנסת הרלוונטיים. </w:t>
      </w:r>
    </w:p>
    <w:p w14:paraId="585E5474" w14:textId="77777777" w:rsidR="0060262A" w:rsidRPr="0060262A" w:rsidRDefault="0060262A" w:rsidP="0060262A">
      <w:pPr>
        <w:bidi/>
        <w:rPr>
          <w:rFonts w:cs="David" w:hint="cs"/>
          <w:rtl/>
        </w:rPr>
      </w:pPr>
    </w:p>
    <w:p w14:paraId="35DABC62" w14:textId="77777777" w:rsidR="0060262A" w:rsidRPr="0060262A" w:rsidRDefault="0060262A" w:rsidP="0060262A">
      <w:pPr>
        <w:bidi/>
        <w:rPr>
          <w:rFonts w:cs="David" w:hint="cs"/>
          <w:u w:val="single"/>
          <w:rtl/>
        </w:rPr>
      </w:pPr>
      <w:r w:rsidRPr="0060262A">
        <w:rPr>
          <w:rFonts w:cs="David" w:hint="cs"/>
          <w:u w:val="single"/>
          <w:rtl/>
        </w:rPr>
        <w:t>היו"ר דוד טל:</w:t>
      </w:r>
    </w:p>
    <w:p w14:paraId="2379D811" w14:textId="77777777" w:rsidR="0060262A" w:rsidRPr="0060262A" w:rsidRDefault="0060262A" w:rsidP="0060262A">
      <w:pPr>
        <w:bidi/>
        <w:rPr>
          <w:rFonts w:cs="David" w:hint="cs"/>
          <w:rtl/>
        </w:rPr>
      </w:pPr>
    </w:p>
    <w:p w14:paraId="1462BD33" w14:textId="77777777" w:rsidR="0060262A" w:rsidRPr="0060262A" w:rsidRDefault="0060262A" w:rsidP="0060262A">
      <w:pPr>
        <w:bidi/>
        <w:rPr>
          <w:rFonts w:cs="David" w:hint="cs"/>
          <w:rtl/>
        </w:rPr>
      </w:pPr>
      <w:r w:rsidRPr="0060262A">
        <w:rPr>
          <w:rFonts w:cs="David" w:hint="cs"/>
          <w:rtl/>
        </w:rPr>
        <w:tab/>
        <w:t xml:space="preserve"> אתם רואים בפניכם את הרשימה, שר הביטחון ושר החוץ לוועדת החוץ והביטחון. שר הבינוי והשיכון, שר החקלאות ופיתוח הכפר, שר התחבורה והבטיחות בדרכים, שר התיירות, שר התעשייה המסחר והתעסוקה, שר התקשורת, שר התשתיות הלאומיות והשר לפיתוח הגליל והנגב- לוועדת הכלכלה. </w:t>
      </w:r>
    </w:p>
    <w:p w14:paraId="2B0109C5" w14:textId="77777777" w:rsidR="0060262A" w:rsidRPr="0060262A" w:rsidRDefault="0060262A" w:rsidP="0060262A">
      <w:pPr>
        <w:bidi/>
        <w:rPr>
          <w:rFonts w:cs="David" w:hint="cs"/>
          <w:rtl/>
        </w:rPr>
      </w:pPr>
    </w:p>
    <w:p w14:paraId="61E0A5E7" w14:textId="77777777" w:rsidR="0060262A" w:rsidRPr="0060262A" w:rsidRDefault="0060262A" w:rsidP="0060262A">
      <w:pPr>
        <w:bidi/>
        <w:rPr>
          <w:rFonts w:cs="David" w:hint="cs"/>
          <w:rtl/>
        </w:rPr>
      </w:pPr>
      <w:r w:rsidRPr="0060262A">
        <w:rPr>
          <w:rFonts w:cs="David" w:hint="cs"/>
          <w:rtl/>
        </w:rPr>
        <w:tab/>
        <w:t>שר הפנים, השר לביטחון פנים, השר להגנת הסביבה והשר לשירותי דת-לו</w:t>
      </w:r>
      <w:smartTag w:uri="urn:schemas-microsoft-com:office:smarttags" w:element="PersonName">
        <w:r w:rsidRPr="0060262A">
          <w:rPr>
            <w:rFonts w:cs="David" w:hint="cs"/>
            <w:rtl/>
          </w:rPr>
          <w:t>ועדת הפנים</w:t>
        </w:r>
      </w:smartTag>
      <w:r w:rsidRPr="0060262A">
        <w:rPr>
          <w:rFonts w:cs="David" w:hint="cs"/>
          <w:rtl/>
        </w:rPr>
        <w:t xml:space="preserve"> והגנת הסביבה. שר הבריאות, שר הרווחה והשירותים החברתיים, והשר לענייני גמלאים-לו</w:t>
      </w:r>
      <w:smartTag w:uri="urn:schemas-microsoft-com:office:smarttags" w:element="PersonName">
        <w:r w:rsidRPr="0060262A">
          <w:rPr>
            <w:rFonts w:cs="David" w:hint="cs"/>
            <w:rtl/>
          </w:rPr>
          <w:t>ועדת העבודה הרווחה והבריאות</w:t>
        </w:r>
      </w:smartTag>
      <w:r w:rsidRPr="0060262A">
        <w:rPr>
          <w:rFonts w:cs="David" w:hint="cs"/>
          <w:rtl/>
        </w:rPr>
        <w:t>.</w:t>
      </w:r>
    </w:p>
    <w:p w14:paraId="024978DF" w14:textId="77777777" w:rsidR="0060262A" w:rsidRPr="0060262A" w:rsidRDefault="0060262A" w:rsidP="0060262A">
      <w:pPr>
        <w:bidi/>
        <w:rPr>
          <w:rFonts w:cs="David" w:hint="cs"/>
          <w:rtl/>
        </w:rPr>
      </w:pPr>
    </w:p>
    <w:p w14:paraId="57AEB058" w14:textId="77777777" w:rsidR="0060262A" w:rsidRPr="0060262A" w:rsidRDefault="0060262A" w:rsidP="0060262A">
      <w:pPr>
        <w:bidi/>
        <w:rPr>
          <w:rFonts w:cs="David" w:hint="cs"/>
          <w:rtl/>
        </w:rPr>
      </w:pPr>
      <w:r w:rsidRPr="0060262A">
        <w:rPr>
          <w:rFonts w:cs="David" w:hint="cs"/>
          <w:rtl/>
        </w:rPr>
        <w:tab/>
        <w:t xml:space="preserve">שר האוצר לוועדתה כספים, שר המשפטים לוועדת החוקה חוק ומשפט, השר לקליטת העלייה לוועדת העלייה והתפוצות, שר החינוך לוועדת החינוך והתרבות ושר המדע התרבות והספורט לוועדת החינוך תרבות והספורט ולוועדת המדע והטכנולוגיה. </w:t>
      </w:r>
    </w:p>
    <w:p w14:paraId="63AFF5B0" w14:textId="77777777" w:rsidR="0060262A" w:rsidRPr="0060262A" w:rsidRDefault="0060262A" w:rsidP="0060262A">
      <w:pPr>
        <w:bidi/>
        <w:rPr>
          <w:rFonts w:cs="David" w:hint="cs"/>
          <w:rtl/>
        </w:rPr>
      </w:pPr>
      <w:r w:rsidRPr="0060262A">
        <w:rPr>
          <w:rFonts w:cs="David" w:hint="cs"/>
          <w:rtl/>
        </w:rPr>
        <w:t xml:space="preserve">   </w:t>
      </w:r>
    </w:p>
    <w:p w14:paraId="707149FC" w14:textId="77777777" w:rsidR="0060262A" w:rsidRPr="0060262A" w:rsidRDefault="0060262A" w:rsidP="0060262A">
      <w:pPr>
        <w:bidi/>
        <w:rPr>
          <w:rFonts w:cs="David" w:hint="cs"/>
          <w:rtl/>
        </w:rPr>
      </w:pPr>
      <w:r w:rsidRPr="0060262A">
        <w:rPr>
          <w:rFonts w:cs="David" w:hint="cs"/>
          <w:u w:val="single"/>
          <w:rtl/>
        </w:rPr>
        <w:t>נסים זאב:</w:t>
      </w:r>
    </w:p>
    <w:p w14:paraId="45303BB6" w14:textId="77777777" w:rsidR="0060262A" w:rsidRPr="0060262A" w:rsidRDefault="0060262A" w:rsidP="0060262A">
      <w:pPr>
        <w:bidi/>
        <w:rPr>
          <w:rFonts w:cs="David" w:hint="cs"/>
          <w:rtl/>
        </w:rPr>
      </w:pPr>
    </w:p>
    <w:p w14:paraId="666F95FF" w14:textId="77777777" w:rsidR="0060262A" w:rsidRPr="0060262A" w:rsidRDefault="0060262A" w:rsidP="0060262A">
      <w:pPr>
        <w:bidi/>
        <w:rPr>
          <w:rFonts w:cs="David" w:hint="cs"/>
          <w:rtl/>
        </w:rPr>
      </w:pPr>
      <w:r w:rsidRPr="0060262A">
        <w:rPr>
          <w:rFonts w:cs="David" w:hint="cs"/>
          <w:rtl/>
        </w:rPr>
        <w:tab/>
        <w:t>אני רוצה לומר שיש הבדל בין ועדה שמזמינה את השר הרלוונטי, ששייך לוועדה, למשל שר המשפטים לוועדת החוקה חוק ומשפט או שר הביטחון לוועדת חוץ וביטחון. אי אפשר לומר ששר מחויב לבוא פעם אחת בכנס אחד, כאשר הנושאים רבים ורציניים.</w:t>
      </w:r>
    </w:p>
    <w:p w14:paraId="61DA5284" w14:textId="77777777" w:rsidR="0060262A" w:rsidRPr="0060262A" w:rsidRDefault="0060262A" w:rsidP="0060262A">
      <w:pPr>
        <w:bidi/>
        <w:rPr>
          <w:rFonts w:cs="David" w:hint="cs"/>
          <w:rtl/>
        </w:rPr>
      </w:pPr>
    </w:p>
    <w:p w14:paraId="0F9C8DF6" w14:textId="77777777" w:rsidR="0060262A" w:rsidRPr="0060262A" w:rsidRDefault="0060262A" w:rsidP="0060262A">
      <w:pPr>
        <w:bidi/>
        <w:rPr>
          <w:rFonts w:cs="David" w:hint="cs"/>
          <w:u w:val="single"/>
          <w:rtl/>
        </w:rPr>
      </w:pPr>
      <w:r w:rsidRPr="0060262A">
        <w:rPr>
          <w:rFonts w:cs="David" w:hint="cs"/>
          <w:u w:val="single"/>
          <w:rtl/>
        </w:rPr>
        <w:t>היו"ר דוד טל:</w:t>
      </w:r>
    </w:p>
    <w:p w14:paraId="03FEE173" w14:textId="77777777" w:rsidR="0060262A" w:rsidRPr="0060262A" w:rsidRDefault="0060262A" w:rsidP="0060262A">
      <w:pPr>
        <w:bidi/>
        <w:rPr>
          <w:rFonts w:cs="David" w:hint="cs"/>
          <w:rtl/>
        </w:rPr>
      </w:pPr>
    </w:p>
    <w:p w14:paraId="641BAC67" w14:textId="77777777" w:rsidR="0060262A" w:rsidRPr="0060262A" w:rsidRDefault="0060262A" w:rsidP="0060262A">
      <w:pPr>
        <w:bidi/>
        <w:rPr>
          <w:rFonts w:cs="David" w:hint="cs"/>
          <w:rtl/>
        </w:rPr>
      </w:pPr>
      <w:r w:rsidRPr="0060262A">
        <w:rPr>
          <w:rFonts w:cs="David" w:hint="cs"/>
          <w:rtl/>
        </w:rPr>
        <w:tab/>
        <w:t xml:space="preserve"> זה בנוסף, תראה את התקנון.</w:t>
      </w:r>
    </w:p>
    <w:p w14:paraId="14B1CB08" w14:textId="77777777" w:rsidR="0060262A" w:rsidRPr="0060262A" w:rsidRDefault="0060262A" w:rsidP="0060262A">
      <w:pPr>
        <w:bidi/>
        <w:rPr>
          <w:rFonts w:cs="David" w:hint="cs"/>
          <w:rtl/>
        </w:rPr>
      </w:pPr>
    </w:p>
    <w:p w14:paraId="03C69CB2" w14:textId="77777777" w:rsidR="0060262A" w:rsidRPr="0060262A" w:rsidRDefault="0060262A" w:rsidP="0060262A">
      <w:pPr>
        <w:bidi/>
        <w:rPr>
          <w:rFonts w:cs="David" w:hint="cs"/>
          <w:u w:val="single"/>
          <w:rtl/>
        </w:rPr>
      </w:pPr>
      <w:r w:rsidRPr="0060262A">
        <w:rPr>
          <w:rFonts w:cs="David" w:hint="cs"/>
          <w:u w:val="single"/>
          <w:rtl/>
        </w:rPr>
        <w:t>נסים זאב:</w:t>
      </w:r>
    </w:p>
    <w:p w14:paraId="75760146" w14:textId="77777777" w:rsidR="0060262A" w:rsidRPr="0060262A" w:rsidRDefault="0060262A" w:rsidP="0060262A">
      <w:pPr>
        <w:bidi/>
        <w:rPr>
          <w:rFonts w:cs="David" w:hint="cs"/>
          <w:rtl/>
        </w:rPr>
      </w:pPr>
    </w:p>
    <w:p w14:paraId="4B1BC580" w14:textId="77777777" w:rsidR="0060262A" w:rsidRPr="0060262A" w:rsidRDefault="0060262A" w:rsidP="0060262A">
      <w:pPr>
        <w:bidi/>
        <w:rPr>
          <w:rFonts w:cs="David" w:hint="cs"/>
          <w:rtl/>
        </w:rPr>
      </w:pPr>
      <w:r w:rsidRPr="0060262A">
        <w:rPr>
          <w:rFonts w:cs="David" w:hint="cs"/>
          <w:rtl/>
        </w:rPr>
        <w:tab/>
        <w:t xml:space="preserve"> עד היום השר לא מחויב לבוא, אם הוא מתבקש לבוא הוא בא.</w:t>
      </w:r>
    </w:p>
    <w:p w14:paraId="0374AF12" w14:textId="77777777" w:rsidR="0060262A" w:rsidRPr="0060262A" w:rsidRDefault="0060262A" w:rsidP="0060262A">
      <w:pPr>
        <w:bidi/>
        <w:rPr>
          <w:rFonts w:cs="David" w:hint="cs"/>
          <w:rtl/>
        </w:rPr>
      </w:pPr>
    </w:p>
    <w:p w14:paraId="2E6D0AC6" w14:textId="77777777" w:rsidR="0060262A" w:rsidRPr="0060262A" w:rsidRDefault="0060262A" w:rsidP="0060262A">
      <w:pPr>
        <w:bidi/>
        <w:rPr>
          <w:rFonts w:cs="David" w:hint="cs"/>
          <w:u w:val="single"/>
          <w:rtl/>
        </w:rPr>
      </w:pPr>
      <w:r w:rsidRPr="0060262A">
        <w:rPr>
          <w:rFonts w:cs="David" w:hint="cs"/>
          <w:u w:val="single"/>
          <w:rtl/>
        </w:rPr>
        <w:t>היו"ר דוד טל:</w:t>
      </w:r>
    </w:p>
    <w:p w14:paraId="2843217A" w14:textId="77777777" w:rsidR="0060262A" w:rsidRPr="0060262A" w:rsidRDefault="0060262A" w:rsidP="0060262A">
      <w:pPr>
        <w:bidi/>
        <w:rPr>
          <w:rFonts w:cs="David" w:hint="cs"/>
          <w:rtl/>
        </w:rPr>
      </w:pPr>
    </w:p>
    <w:p w14:paraId="32680D1A" w14:textId="77777777" w:rsidR="0060262A" w:rsidRPr="0060262A" w:rsidRDefault="0060262A" w:rsidP="0060262A">
      <w:pPr>
        <w:bidi/>
        <w:rPr>
          <w:rFonts w:cs="David" w:hint="cs"/>
          <w:rtl/>
        </w:rPr>
      </w:pPr>
      <w:r w:rsidRPr="0060262A">
        <w:rPr>
          <w:rFonts w:cs="David" w:hint="cs"/>
          <w:rtl/>
        </w:rPr>
        <w:tab/>
        <w:t xml:space="preserve"> או שהוא לא בא. </w:t>
      </w:r>
    </w:p>
    <w:p w14:paraId="5CCB78BC" w14:textId="77777777" w:rsidR="0060262A" w:rsidRPr="0060262A" w:rsidRDefault="0060262A" w:rsidP="0060262A">
      <w:pPr>
        <w:bidi/>
        <w:rPr>
          <w:rFonts w:cs="David" w:hint="cs"/>
          <w:rtl/>
        </w:rPr>
      </w:pPr>
    </w:p>
    <w:p w14:paraId="04E3996B" w14:textId="77777777" w:rsidR="0060262A" w:rsidRPr="0060262A" w:rsidRDefault="0060262A" w:rsidP="0060262A">
      <w:pPr>
        <w:bidi/>
        <w:rPr>
          <w:rFonts w:cs="David" w:hint="cs"/>
          <w:rtl/>
        </w:rPr>
      </w:pPr>
    </w:p>
    <w:p w14:paraId="2A815E89" w14:textId="77777777" w:rsidR="0060262A" w:rsidRPr="0060262A" w:rsidRDefault="0060262A" w:rsidP="0060262A">
      <w:pPr>
        <w:bidi/>
        <w:rPr>
          <w:rFonts w:cs="David" w:hint="cs"/>
          <w:rtl/>
        </w:rPr>
      </w:pPr>
    </w:p>
    <w:p w14:paraId="40147E3E" w14:textId="77777777" w:rsidR="0060262A" w:rsidRPr="0060262A" w:rsidRDefault="0060262A" w:rsidP="0060262A">
      <w:pPr>
        <w:bidi/>
        <w:rPr>
          <w:rFonts w:cs="David" w:hint="cs"/>
          <w:rtl/>
        </w:rPr>
      </w:pPr>
    </w:p>
    <w:p w14:paraId="6D3BED82" w14:textId="77777777" w:rsidR="0060262A" w:rsidRPr="0060262A" w:rsidRDefault="0060262A" w:rsidP="0060262A">
      <w:pPr>
        <w:bidi/>
        <w:rPr>
          <w:rFonts w:cs="David" w:hint="cs"/>
          <w:u w:val="single"/>
          <w:rtl/>
        </w:rPr>
      </w:pPr>
      <w:r w:rsidRPr="0060262A">
        <w:rPr>
          <w:rFonts w:cs="David" w:hint="cs"/>
          <w:u w:val="single"/>
          <w:rtl/>
        </w:rPr>
        <w:t>נסים זאב:</w:t>
      </w:r>
    </w:p>
    <w:p w14:paraId="2F137E07" w14:textId="77777777" w:rsidR="0060262A" w:rsidRPr="0060262A" w:rsidRDefault="0060262A" w:rsidP="0060262A">
      <w:pPr>
        <w:bidi/>
        <w:rPr>
          <w:rFonts w:cs="David" w:hint="cs"/>
          <w:rtl/>
        </w:rPr>
      </w:pPr>
    </w:p>
    <w:p w14:paraId="19D6984E" w14:textId="77777777" w:rsidR="0060262A" w:rsidRPr="0060262A" w:rsidRDefault="0060262A" w:rsidP="0060262A">
      <w:pPr>
        <w:bidi/>
        <w:rPr>
          <w:rFonts w:cs="David" w:hint="cs"/>
          <w:rtl/>
        </w:rPr>
      </w:pPr>
      <w:r w:rsidRPr="0060262A">
        <w:rPr>
          <w:rFonts w:cs="David" w:hint="cs"/>
          <w:rtl/>
        </w:rPr>
        <w:tab/>
        <w:t xml:space="preserve"> היום אתה רוצה לחייב אותו. אני אומר, אם זה השר הרלוונטי לאותה ועדה, צריך לעשות את זה פעמיים בכנס. אם זה לא השר הרלוונטי, למשל בוועדת חוקה חוק ומשפט רוצים להזמין את שר הפנים, יכול להיות בנושא רלוונטי הקשור לוועדת חוקה חוק ומשפט, נושא של תקנות בתי סוהר אסירים וכו'. אני אומר לחייב פעמיים בכנס את השר הרלוונטי, ופעם בכנס שר שהוא לא רלוונטי לאותה ועדה.   </w:t>
      </w:r>
    </w:p>
    <w:p w14:paraId="589D9FEE" w14:textId="77777777" w:rsidR="0060262A" w:rsidRPr="0060262A" w:rsidRDefault="0060262A" w:rsidP="0060262A">
      <w:pPr>
        <w:bidi/>
        <w:rPr>
          <w:rFonts w:cs="David" w:hint="cs"/>
          <w:rtl/>
        </w:rPr>
      </w:pPr>
    </w:p>
    <w:p w14:paraId="320D651F" w14:textId="77777777" w:rsidR="0060262A" w:rsidRPr="0060262A" w:rsidRDefault="0060262A" w:rsidP="0060262A">
      <w:pPr>
        <w:bidi/>
        <w:rPr>
          <w:rFonts w:cs="David" w:hint="cs"/>
          <w:u w:val="single"/>
          <w:rtl/>
        </w:rPr>
      </w:pPr>
      <w:r w:rsidRPr="0060262A">
        <w:rPr>
          <w:rFonts w:cs="David" w:hint="cs"/>
          <w:u w:val="single"/>
          <w:rtl/>
        </w:rPr>
        <w:t>היו"ר דוד טל:</w:t>
      </w:r>
    </w:p>
    <w:p w14:paraId="46ED332C" w14:textId="77777777" w:rsidR="0060262A" w:rsidRPr="0060262A" w:rsidRDefault="0060262A" w:rsidP="0060262A">
      <w:pPr>
        <w:bidi/>
        <w:rPr>
          <w:rFonts w:cs="David" w:hint="cs"/>
          <w:rtl/>
        </w:rPr>
      </w:pPr>
    </w:p>
    <w:p w14:paraId="14D101D1" w14:textId="77777777" w:rsidR="0060262A" w:rsidRPr="0060262A" w:rsidRDefault="0060262A" w:rsidP="0060262A">
      <w:pPr>
        <w:bidi/>
        <w:rPr>
          <w:rFonts w:cs="David" w:hint="cs"/>
          <w:rtl/>
        </w:rPr>
      </w:pPr>
      <w:r w:rsidRPr="0060262A">
        <w:rPr>
          <w:rFonts w:cs="David" w:hint="cs"/>
          <w:rtl/>
        </w:rPr>
        <w:tab/>
        <w:t xml:space="preserve"> אני מבקש מחבר הכנסת </w:t>
      </w:r>
      <w:proofErr w:type="spellStart"/>
      <w:r w:rsidRPr="0060262A">
        <w:rPr>
          <w:rFonts w:cs="David" w:hint="cs"/>
          <w:rtl/>
        </w:rPr>
        <w:t>מרגי</w:t>
      </w:r>
      <w:proofErr w:type="spellEnd"/>
      <w:r w:rsidRPr="0060262A">
        <w:rPr>
          <w:rFonts w:cs="David" w:hint="cs"/>
          <w:rtl/>
        </w:rPr>
        <w:t xml:space="preserve"> להחליף את מקומי. </w:t>
      </w:r>
    </w:p>
    <w:p w14:paraId="313F78CE" w14:textId="77777777" w:rsidR="0060262A" w:rsidRPr="0060262A" w:rsidRDefault="0060262A" w:rsidP="0060262A">
      <w:pPr>
        <w:bidi/>
        <w:rPr>
          <w:rFonts w:cs="David" w:hint="cs"/>
          <w:rtl/>
        </w:rPr>
      </w:pPr>
    </w:p>
    <w:p w14:paraId="6B0A546B" w14:textId="77777777" w:rsidR="0060262A" w:rsidRPr="0060262A" w:rsidRDefault="0060262A" w:rsidP="0060262A">
      <w:pPr>
        <w:bidi/>
        <w:rPr>
          <w:rFonts w:cs="David" w:hint="cs"/>
          <w:u w:val="single"/>
          <w:rtl/>
        </w:rPr>
      </w:pPr>
      <w:r w:rsidRPr="0060262A">
        <w:rPr>
          <w:rFonts w:cs="David" w:hint="cs"/>
          <w:u w:val="single"/>
          <w:rtl/>
        </w:rPr>
        <w:t>נסים זאב:</w:t>
      </w:r>
    </w:p>
    <w:p w14:paraId="0655880F" w14:textId="77777777" w:rsidR="0060262A" w:rsidRPr="0060262A" w:rsidRDefault="0060262A" w:rsidP="0060262A">
      <w:pPr>
        <w:bidi/>
        <w:rPr>
          <w:rFonts w:cs="David" w:hint="cs"/>
          <w:rtl/>
        </w:rPr>
      </w:pPr>
    </w:p>
    <w:p w14:paraId="1A514C3E" w14:textId="77777777" w:rsidR="0060262A" w:rsidRPr="0060262A" w:rsidRDefault="0060262A" w:rsidP="0060262A">
      <w:pPr>
        <w:bidi/>
        <w:rPr>
          <w:rFonts w:cs="David" w:hint="cs"/>
          <w:rtl/>
        </w:rPr>
      </w:pPr>
      <w:r w:rsidRPr="0060262A">
        <w:rPr>
          <w:rFonts w:cs="David" w:hint="cs"/>
          <w:rtl/>
        </w:rPr>
        <w:tab/>
        <w:t xml:space="preserve"> מה שיקרה, כל שר, אם כל ועדה תזמן אותו, הוא יצטרך להיות לפחות פעם בשבוע בוועדה. </w:t>
      </w:r>
    </w:p>
    <w:p w14:paraId="3BE6A11E" w14:textId="77777777" w:rsidR="0060262A" w:rsidRPr="0060262A" w:rsidRDefault="0060262A" w:rsidP="0060262A">
      <w:pPr>
        <w:bidi/>
        <w:rPr>
          <w:rFonts w:cs="David" w:hint="cs"/>
          <w:u w:val="single"/>
          <w:rtl/>
        </w:rPr>
      </w:pPr>
    </w:p>
    <w:p w14:paraId="19BFD763" w14:textId="77777777" w:rsidR="0060262A" w:rsidRPr="0060262A" w:rsidRDefault="0060262A" w:rsidP="0060262A">
      <w:pPr>
        <w:bidi/>
        <w:rPr>
          <w:rFonts w:cs="David" w:hint="cs"/>
          <w:rtl/>
        </w:rPr>
      </w:pPr>
      <w:r w:rsidRPr="0060262A">
        <w:rPr>
          <w:rFonts w:cs="David" w:hint="cs"/>
          <w:u w:val="single"/>
          <w:rtl/>
        </w:rPr>
        <w:t xml:space="preserve">משה </w:t>
      </w:r>
      <w:proofErr w:type="spellStart"/>
      <w:r w:rsidRPr="0060262A">
        <w:rPr>
          <w:rFonts w:cs="David" w:hint="cs"/>
          <w:u w:val="single"/>
          <w:rtl/>
        </w:rPr>
        <w:t>שרוני</w:t>
      </w:r>
      <w:proofErr w:type="spellEnd"/>
      <w:r w:rsidRPr="0060262A">
        <w:rPr>
          <w:rFonts w:cs="David" w:hint="cs"/>
          <w:u w:val="single"/>
          <w:rtl/>
        </w:rPr>
        <w:t>:</w:t>
      </w:r>
    </w:p>
    <w:p w14:paraId="6FB6C27C" w14:textId="77777777" w:rsidR="0060262A" w:rsidRPr="0060262A" w:rsidRDefault="0060262A" w:rsidP="0060262A">
      <w:pPr>
        <w:bidi/>
        <w:rPr>
          <w:rFonts w:cs="David" w:hint="cs"/>
          <w:rtl/>
        </w:rPr>
      </w:pPr>
    </w:p>
    <w:p w14:paraId="515000DD" w14:textId="77777777" w:rsidR="0060262A" w:rsidRPr="0060262A" w:rsidRDefault="0060262A" w:rsidP="0060262A">
      <w:pPr>
        <w:bidi/>
        <w:rPr>
          <w:rFonts w:cs="David" w:hint="cs"/>
          <w:rtl/>
        </w:rPr>
      </w:pPr>
      <w:r w:rsidRPr="0060262A">
        <w:rPr>
          <w:rFonts w:cs="David" w:hint="cs"/>
          <w:rtl/>
        </w:rPr>
        <w:tab/>
        <w:t xml:space="preserve">צריך להוסיף ששר האוצר צריך להופיע ולדווח בפני </w:t>
      </w:r>
      <w:smartTag w:uri="urn:schemas-microsoft-com:office:smarttags" w:element="PersonName">
        <w:r w:rsidRPr="0060262A">
          <w:rPr>
            <w:rFonts w:cs="David" w:hint="cs"/>
            <w:rtl/>
          </w:rPr>
          <w:t>ועדת העבודה הרווחה והבריאות</w:t>
        </w:r>
      </w:smartTag>
      <w:r w:rsidRPr="0060262A">
        <w:rPr>
          <w:rFonts w:cs="David" w:hint="cs"/>
          <w:rtl/>
        </w:rPr>
        <w:t>.</w:t>
      </w:r>
    </w:p>
    <w:p w14:paraId="053DF4D5" w14:textId="77777777" w:rsidR="0060262A" w:rsidRPr="0060262A" w:rsidRDefault="0060262A" w:rsidP="0060262A">
      <w:pPr>
        <w:bidi/>
        <w:rPr>
          <w:rFonts w:cs="David" w:hint="cs"/>
          <w:rtl/>
        </w:rPr>
      </w:pPr>
    </w:p>
    <w:p w14:paraId="34E63AFD" w14:textId="77777777" w:rsidR="0060262A" w:rsidRPr="0060262A" w:rsidRDefault="0060262A" w:rsidP="0060262A">
      <w:pPr>
        <w:bidi/>
        <w:rPr>
          <w:rFonts w:cs="David" w:hint="cs"/>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7F71CACE" w14:textId="77777777" w:rsidR="0060262A" w:rsidRPr="0060262A" w:rsidRDefault="0060262A" w:rsidP="0060262A">
      <w:pPr>
        <w:bidi/>
        <w:rPr>
          <w:rFonts w:cs="David" w:hint="cs"/>
          <w:rtl/>
        </w:rPr>
      </w:pPr>
    </w:p>
    <w:p w14:paraId="4B7E4B4E" w14:textId="77777777" w:rsidR="0060262A" w:rsidRPr="0060262A" w:rsidRDefault="0060262A" w:rsidP="0060262A">
      <w:pPr>
        <w:bidi/>
        <w:rPr>
          <w:rFonts w:cs="David" w:hint="cs"/>
          <w:rtl/>
        </w:rPr>
      </w:pPr>
      <w:r w:rsidRPr="0060262A">
        <w:rPr>
          <w:rFonts w:cs="David" w:hint="cs"/>
          <w:rtl/>
        </w:rPr>
        <w:tab/>
        <w:t xml:space="preserve">בדרכו המיוחדת, חבר הכנסת נסים זאב מיד עלה על הבעיה, הדברים האלה נאמרו גם בנשיאות ואני מעוניין שירשמו בפרוטוקול. חששנו משתי נקודות, הראשונה, פירוש הדבר של דיווח חצי שנתי של שר לוועדה הרלוונטית לא אומר שהתשובה לשאר ההזמנות לאותה וועדה תהיה, אני כבר הייתי אצלכם או שאני עתיד להיות בעוד שלושה חודשים, זה חשש אחד.  חשוב שמזכירות הכנסת ויושבת ראש הכנסת יבהירו למזכירות הממשלה ולשרים שזאת לא הכוונה. </w:t>
      </w:r>
      <w:r w:rsidRPr="0060262A">
        <w:rPr>
          <w:rFonts w:cs="David" w:hint="cs"/>
          <w:rtl/>
        </w:rPr>
        <w:tab/>
      </w:r>
    </w:p>
    <w:p w14:paraId="471BBC96" w14:textId="77777777" w:rsidR="0060262A" w:rsidRPr="0060262A" w:rsidRDefault="0060262A" w:rsidP="0060262A">
      <w:pPr>
        <w:bidi/>
        <w:rPr>
          <w:rFonts w:cs="David" w:hint="cs"/>
          <w:rtl/>
        </w:rPr>
      </w:pPr>
      <w:r w:rsidRPr="0060262A">
        <w:rPr>
          <w:rFonts w:cs="David" w:hint="cs"/>
          <w:rtl/>
        </w:rPr>
        <w:tab/>
        <w:t xml:space="preserve">החשש השני, שברגע שתיקבע פעם נוספת שהוועדה הרלוונטית לשר הביטחון, היא ועדת חוץ וביטחון, זה לא אומר שאוטומטית התשובה לשאר הוועדות תהיה תראו את ההחלטה של יושבת ראש הכנסת ושל ועדת הכנסת , הוועדה הזו בכלל לא נוגעת לי. </w:t>
      </w:r>
    </w:p>
    <w:p w14:paraId="0E1EAAC0" w14:textId="77777777" w:rsidR="0060262A" w:rsidRPr="0060262A" w:rsidRDefault="0060262A" w:rsidP="0060262A">
      <w:pPr>
        <w:bidi/>
        <w:rPr>
          <w:rFonts w:cs="David" w:hint="cs"/>
          <w:rtl/>
        </w:rPr>
      </w:pPr>
    </w:p>
    <w:p w14:paraId="49893C93" w14:textId="77777777" w:rsidR="0060262A" w:rsidRPr="0060262A" w:rsidRDefault="0060262A" w:rsidP="0060262A">
      <w:pPr>
        <w:bidi/>
        <w:rPr>
          <w:rFonts w:cs="David" w:hint="cs"/>
          <w:rtl/>
        </w:rPr>
      </w:pPr>
      <w:r w:rsidRPr="0060262A">
        <w:rPr>
          <w:rFonts w:cs="David" w:hint="cs"/>
          <w:rtl/>
        </w:rPr>
        <w:tab/>
        <w:t>אלה שתי הנקודות שאם  יתקבל השינוי הזה, הן חייבות להיות מובהרות באותיות קידוש לבנה למזכירות הממשלה ולשרים.</w:t>
      </w:r>
    </w:p>
    <w:p w14:paraId="30E5AF6A" w14:textId="77777777" w:rsidR="0060262A" w:rsidRPr="0060262A" w:rsidRDefault="0060262A" w:rsidP="0060262A">
      <w:pPr>
        <w:bidi/>
        <w:rPr>
          <w:rFonts w:cs="David" w:hint="cs"/>
          <w:u w:val="single"/>
          <w:rtl/>
        </w:rPr>
      </w:pPr>
    </w:p>
    <w:p w14:paraId="76875171" w14:textId="77777777" w:rsidR="0060262A" w:rsidRPr="0060262A" w:rsidRDefault="0060262A" w:rsidP="0060262A">
      <w:pPr>
        <w:bidi/>
        <w:rPr>
          <w:rFonts w:cs="David" w:hint="cs"/>
          <w:u w:val="single"/>
          <w:rtl/>
        </w:rPr>
      </w:pPr>
      <w:r w:rsidRPr="0060262A">
        <w:rPr>
          <w:rFonts w:cs="David" w:hint="cs"/>
          <w:u w:val="single"/>
          <w:rtl/>
        </w:rPr>
        <w:t xml:space="preserve">מ"מ היו"ר יעקב </w:t>
      </w:r>
      <w:proofErr w:type="spellStart"/>
      <w:r w:rsidRPr="0060262A">
        <w:rPr>
          <w:rFonts w:cs="David" w:hint="cs"/>
          <w:u w:val="single"/>
          <w:rtl/>
        </w:rPr>
        <w:t>מרגי</w:t>
      </w:r>
      <w:proofErr w:type="spellEnd"/>
      <w:r w:rsidRPr="0060262A">
        <w:rPr>
          <w:rFonts w:cs="David" w:hint="cs"/>
          <w:u w:val="single"/>
          <w:rtl/>
        </w:rPr>
        <w:t>:</w:t>
      </w:r>
    </w:p>
    <w:p w14:paraId="404C5762" w14:textId="77777777" w:rsidR="0060262A" w:rsidRPr="0060262A" w:rsidRDefault="0060262A" w:rsidP="0060262A">
      <w:pPr>
        <w:bidi/>
        <w:rPr>
          <w:rFonts w:cs="David" w:hint="cs"/>
          <w:rtl/>
        </w:rPr>
      </w:pPr>
    </w:p>
    <w:p w14:paraId="4BC123D7" w14:textId="77777777" w:rsidR="0060262A" w:rsidRPr="0060262A" w:rsidRDefault="0060262A" w:rsidP="0060262A">
      <w:pPr>
        <w:bidi/>
        <w:rPr>
          <w:rFonts w:cs="David" w:hint="cs"/>
          <w:rtl/>
        </w:rPr>
      </w:pPr>
      <w:r w:rsidRPr="0060262A">
        <w:rPr>
          <w:rFonts w:cs="David" w:hint="cs"/>
          <w:rtl/>
        </w:rPr>
        <w:tab/>
        <w:t xml:space="preserve">תודה. אין ספק שאם היינו מקבלים את זה ללא ההבהרות האלה היה יוצא שבאנו לברך ויצאנו מקללים. קיים העיוות שכביכול שר האוצר לא יהיה מחויב לבוא, רק לוועדת הכספים. </w:t>
      </w:r>
    </w:p>
    <w:p w14:paraId="4B88D5C2" w14:textId="77777777" w:rsidR="0060262A" w:rsidRPr="0060262A" w:rsidRDefault="0060262A" w:rsidP="0060262A">
      <w:pPr>
        <w:bidi/>
        <w:rPr>
          <w:rFonts w:cs="David" w:hint="cs"/>
          <w:rtl/>
        </w:rPr>
      </w:pPr>
      <w:r w:rsidRPr="0060262A">
        <w:rPr>
          <w:rFonts w:cs="David" w:hint="cs"/>
          <w:rtl/>
        </w:rPr>
        <w:tab/>
      </w:r>
    </w:p>
    <w:p w14:paraId="5B7D4778" w14:textId="77777777" w:rsidR="0060262A" w:rsidRPr="0060262A" w:rsidRDefault="0060262A" w:rsidP="0060262A">
      <w:pPr>
        <w:bidi/>
        <w:rPr>
          <w:rFonts w:cs="David" w:hint="cs"/>
          <w:u w:val="single"/>
          <w:rtl/>
        </w:rPr>
      </w:pPr>
      <w:r w:rsidRPr="0060262A">
        <w:rPr>
          <w:rFonts w:cs="David" w:hint="cs"/>
          <w:u w:val="single"/>
          <w:rtl/>
        </w:rPr>
        <w:t>אייל יינון:</w:t>
      </w:r>
    </w:p>
    <w:p w14:paraId="702BB82F" w14:textId="77777777" w:rsidR="0060262A" w:rsidRPr="0060262A" w:rsidRDefault="0060262A" w:rsidP="0060262A">
      <w:pPr>
        <w:bidi/>
        <w:rPr>
          <w:rFonts w:cs="David" w:hint="cs"/>
          <w:rtl/>
        </w:rPr>
      </w:pPr>
    </w:p>
    <w:p w14:paraId="5845CB00" w14:textId="77777777" w:rsidR="0060262A" w:rsidRPr="0060262A" w:rsidRDefault="0060262A" w:rsidP="0060262A">
      <w:pPr>
        <w:bidi/>
        <w:rPr>
          <w:rFonts w:cs="David" w:hint="cs"/>
          <w:rtl/>
        </w:rPr>
      </w:pPr>
      <w:r w:rsidRPr="0060262A">
        <w:rPr>
          <w:rFonts w:cs="David" w:hint="cs"/>
          <w:rtl/>
        </w:rPr>
        <w:tab/>
        <w:t xml:space="preserve">הדברים של חבר הכנסת </w:t>
      </w:r>
      <w:proofErr w:type="spellStart"/>
      <w:r w:rsidRPr="0060262A">
        <w:rPr>
          <w:rFonts w:cs="David" w:hint="cs"/>
          <w:rtl/>
        </w:rPr>
        <w:t>אדלשטיין</w:t>
      </w:r>
      <w:proofErr w:type="spellEnd"/>
      <w:r w:rsidRPr="0060262A">
        <w:rPr>
          <w:rFonts w:cs="David" w:hint="cs"/>
          <w:rtl/>
        </w:rPr>
        <w:t xml:space="preserve"> מקובלים לחלוטין, נפעל על פי עצתו ונפנה בכתב גם לשרים וגם למזכירות הממשלה ונבהיר שמדובר על הליך שהוא מעבר להזמנות השגרתיות הרגלות שבאות מוועדות הכנסת השונות לשרים.</w:t>
      </w:r>
    </w:p>
    <w:p w14:paraId="08899672" w14:textId="77777777" w:rsidR="0060262A" w:rsidRPr="0060262A" w:rsidRDefault="0060262A" w:rsidP="0060262A">
      <w:pPr>
        <w:bidi/>
        <w:rPr>
          <w:rFonts w:cs="David" w:hint="cs"/>
          <w:rtl/>
        </w:rPr>
      </w:pPr>
    </w:p>
    <w:p w14:paraId="215D45EB" w14:textId="77777777" w:rsidR="0060262A" w:rsidRPr="0060262A" w:rsidRDefault="0060262A" w:rsidP="0060262A">
      <w:pPr>
        <w:bidi/>
        <w:ind w:firstLine="567"/>
        <w:rPr>
          <w:rFonts w:cs="David" w:hint="cs"/>
          <w:rtl/>
        </w:rPr>
      </w:pPr>
      <w:r w:rsidRPr="0060262A">
        <w:rPr>
          <w:rFonts w:cs="David" w:hint="cs"/>
          <w:rtl/>
        </w:rPr>
        <w:t>מדובר פה על הליך חדש של דיווח חצי שנתי, שלגבי ההליך הזה, השרים משויכים ספציפית לוועדה ספציפית.</w:t>
      </w:r>
    </w:p>
    <w:p w14:paraId="12500C2F" w14:textId="77777777" w:rsidR="0060262A" w:rsidRDefault="0060262A" w:rsidP="0060262A">
      <w:pPr>
        <w:bidi/>
        <w:rPr>
          <w:rFonts w:cs="David" w:hint="cs"/>
          <w:rtl/>
        </w:rPr>
      </w:pPr>
    </w:p>
    <w:p w14:paraId="23F02950" w14:textId="77777777" w:rsidR="0060262A" w:rsidRDefault="0060262A" w:rsidP="0060262A">
      <w:pPr>
        <w:bidi/>
        <w:rPr>
          <w:rFonts w:cs="David" w:hint="cs"/>
          <w:rtl/>
        </w:rPr>
      </w:pPr>
    </w:p>
    <w:p w14:paraId="4F6DAB6B" w14:textId="77777777" w:rsidR="0060262A" w:rsidRDefault="0060262A" w:rsidP="0060262A">
      <w:pPr>
        <w:bidi/>
        <w:rPr>
          <w:rFonts w:cs="David" w:hint="cs"/>
          <w:rtl/>
        </w:rPr>
      </w:pPr>
    </w:p>
    <w:p w14:paraId="3D55FB0B" w14:textId="77777777" w:rsidR="0060262A" w:rsidRDefault="0060262A" w:rsidP="0060262A">
      <w:pPr>
        <w:bidi/>
        <w:rPr>
          <w:rFonts w:cs="David" w:hint="cs"/>
          <w:rtl/>
        </w:rPr>
      </w:pPr>
    </w:p>
    <w:p w14:paraId="268CA04D" w14:textId="77777777" w:rsidR="0060262A" w:rsidRDefault="0060262A" w:rsidP="0060262A">
      <w:pPr>
        <w:bidi/>
        <w:rPr>
          <w:rFonts w:cs="David" w:hint="cs"/>
          <w:rtl/>
        </w:rPr>
      </w:pPr>
    </w:p>
    <w:p w14:paraId="7BEE7280" w14:textId="77777777" w:rsidR="0060262A" w:rsidRDefault="0060262A" w:rsidP="0060262A">
      <w:pPr>
        <w:bidi/>
        <w:rPr>
          <w:rFonts w:cs="David" w:hint="cs"/>
          <w:rtl/>
        </w:rPr>
      </w:pPr>
    </w:p>
    <w:p w14:paraId="05AB921D" w14:textId="77777777" w:rsidR="0060262A" w:rsidRDefault="0060262A" w:rsidP="0060262A">
      <w:pPr>
        <w:bidi/>
        <w:rPr>
          <w:rFonts w:cs="David" w:hint="cs"/>
          <w:rtl/>
        </w:rPr>
      </w:pPr>
    </w:p>
    <w:p w14:paraId="22110E85" w14:textId="77777777" w:rsidR="0060262A" w:rsidRDefault="0060262A" w:rsidP="0060262A">
      <w:pPr>
        <w:bidi/>
        <w:rPr>
          <w:rFonts w:cs="David" w:hint="cs"/>
          <w:rtl/>
        </w:rPr>
      </w:pPr>
    </w:p>
    <w:p w14:paraId="0366CFB3" w14:textId="77777777" w:rsidR="0060262A" w:rsidRDefault="0060262A" w:rsidP="0060262A">
      <w:pPr>
        <w:bidi/>
        <w:rPr>
          <w:rFonts w:cs="David" w:hint="cs"/>
          <w:rtl/>
        </w:rPr>
      </w:pPr>
    </w:p>
    <w:p w14:paraId="1A3AAF2A" w14:textId="77777777" w:rsidR="0060262A" w:rsidRPr="0060262A" w:rsidRDefault="0060262A" w:rsidP="0060262A">
      <w:pPr>
        <w:bidi/>
        <w:rPr>
          <w:rFonts w:cs="David" w:hint="cs"/>
          <w:rtl/>
        </w:rPr>
      </w:pPr>
    </w:p>
    <w:p w14:paraId="585EAD62" w14:textId="77777777" w:rsidR="0060262A" w:rsidRPr="0060262A" w:rsidRDefault="0060262A" w:rsidP="0060262A">
      <w:pPr>
        <w:bidi/>
        <w:rPr>
          <w:rFonts w:cs="David" w:hint="cs"/>
          <w:rtl/>
        </w:rPr>
      </w:pPr>
      <w:r w:rsidRPr="0060262A">
        <w:rPr>
          <w:rFonts w:cs="David" w:hint="cs"/>
          <w:u w:val="single"/>
          <w:rtl/>
        </w:rPr>
        <w:t xml:space="preserve">מ"מ היו"ר יעקב </w:t>
      </w:r>
      <w:proofErr w:type="spellStart"/>
      <w:r w:rsidRPr="0060262A">
        <w:rPr>
          <w:rFonts w:cs="David" w:hint="cs"/>
          <w:u w:val="single"/>
          <w:rtl/>
        </w:rPr>
        <w:t>מרגי</w:t>
      </w:r>
      <w:proofErr w:type="spellEnd"/>
      <w:r w:rsidRPr="0060262A">
        <w:rPr>
          <w:rFonts w:cs="David" w:hint="cs"/>
          <w:u w:val="single"/>
          <w:rtl/>
        </w:rPr>
        <w:t>:</w:t>
      </w:r>
    </w:p>
    <w:p w14:paraId="432E5B3F" w14:textId="77777777" w:rsidR="0060262A" w:rsidRPr="0060262A" w:rsidRDefault="0060262A" w:rsidP="0060262A">
      <w:pPr>
        <w:bidi/>
        <w:rPr>
          <w:rFonts w:cs="David" w:hint="cs"/>
          <w:rtl/>
        </w:rPr>
      </w:pPr>
    </w:p>
    <w:p w14:paraId="646F6723" w14:textId="77777777" w:rsidR="0060262A" w:rsidRPr="0060262A" w:rsidRDefault="0060262A" w:rsidP="0060262A">
      <w:pPr>
        <w:bidi/>
        <w:rPr>
          <w:rFonts w:cs="David" w:hint="cs"/>
          <w:rtl/>
        </w:rPr>
      </w:pPr>
      <w:r w:rsidRPr="0060262A">
        <w:rPr>
          <w:rFonts w:cs="David" w:hint="cs"/>
          <w:rtl/>
        </w:rPr>
        <w:tab/>
        <w:t xml:space="preserve">  מי בעד ההצעה לוועדת הכנסת לפי סעיף 106ו(א) לתיקון תקנון הכנסת, חובת דיווח חצי שנתית לשרים לוועדות הכנסת?</w:t>
      </w:r>
    </w:p>
    <w:p w14:paraId="20D48F18" w14:textId="77777777" w:rsidR="0060262A" w:rsidRPr="0060262A" w:rsidRDefault="0060262A" w:rsidP="0060262A">
      <w:pPr>
        <w:bidi/>
        <w:rPr>
          <w:rFonts w:cs="David" w:hint="cs"/>
          <w:rtl/>
        </w:rPr>
      </w:pPr>
    </w:p>
    <w:p w14:paraId="15825C58" w14:textId="77777777" w:rsidR="0060262A" w:rsidRPr="0060262A" w:rsidRDefault="0060262A" w:rsidP="0060262A">
      <w:pPr>
        <w:bidi/>
        <w:rPr>
          <w:rFonts w:cs="David"/>
        </w:rPr>
      </w:pPr>
    </w:p>
    <w:p w14:paraId="451D6087" w14:textId="77777777" w:rsidR="0060262A" w:rsidRPr="0060262A" w:rsidRDefault="0060262A" w:rsidP="0060262A">
      <w:pPr>
        <w:pStyle w:val="Heading8"/>
        <w:rPr>
          <w:sz w:val="24"/>
          <w:rtl/>
        </w:rPr>
      </w:pPr>
      <w:r w:rsidRPr="0060262A">
        <w:rPr>
          <w:rFonts w:hint="eastAsia"/>
          <w:sz w:val="24"/>
          <w:rtl/>
        </w:rPr>
        <w:t>הצבעה</w:t>
      </w:r>
    </w:p>
    <w:p w14:paraId="130CFC9A" w14:textId="77777777" w:rsidR="0060262A" w:rsidRPr="0060262A" w:rsidRDefault="0060262A" w:rsidP="0060262A">
      <w:pPr>
        <w:bidi/>
        <w:jc w:val="center"/>
        <w:rPr>
          <w:rFonts w:cs="David"/>
          <w:rtl/>
        </w:rPr>
      </w:pPr>
    </w:p>
    <w:p w14:paraId="74436673" w14:textId="77777777" w:rsidR="0060262A" w:rsidRPr="0060262A" w:rsidRDefault="0060262A" w:rsidP="0060262A">
      <w:pPr>
        <w:bidi/>
        <w:jc w:val="center"/>
        <w:rPr>
          <w:rFonts w:cs="David"/>
          <w:rtl/>
        </w:rPr>
      </w:pPr>
      <w:r w:rsidRPr="0060262A">
        <w:rPr>
          <w:rFonts w:cs="David" w:hint="eastAsia"/>
          <w:rtl/>
        </w:rPr>
        <w:t>בעד</w:t>
      </w:r>
      <w:r w:rsidRPr="0060262A">
        <w:rPr>
          <w:rFonts w:cs="David"/>
          <w:rtl/>
        </w:rPr>
        <w:t>-רוב</w:t>
      </w:r>
    </w:p>
    <w:p w14:paraId="58BE470E" w14:textId="77777777" w:rsidR="0060262A" w:rsidRPr="0060262A" w:rsidRDefault="0060262A" w:rsidP="0060262A">
      <w:pPr>
        <w:bidi/>
        <w:jc w:val="center"/>
        <w:rPr>
          <w:rFonts w:cs="David"/>
          <w:rtl/>
        </w:rPr>
      </w:pPr>
      <w:r w:rsidRPr="0060262A">
        <w:rPr>
          <w:rFonts w:cs="David" w:hint="eastAsia"/>
          <w:rtl/>
        </w:rPr>
        <w:t>נגד</w:t>
      </w:r>
      <w:r w:rsidRPr="0060262A">
        <w:rPr>
          <w:rFonts w:cs="David"/>
          <w:rtl/>
        </w:rPr>
        <w:t>-אין</w:t>
      </w:r>
    </w:p>
    <w:p w14:paraId="16B8D8E7" w14:textId="77777777" w:rsidR="0060262A" w:rsidRPr="0060262A" w:rsidRDefault="0060262A" w:rsidP="0060262A">
      <w:pPr>
        <w:bidi/>
        <w:jc w:val="center"/>
        <w:rPr>
          <w:rFonts w:cs="David"/>
          <w:rtl/>
        </w:rPr>
      </w:pPr>
      <w:r w:rsidRPr="0060262A">
        <w:rPr>
          <w:rFonts w:cs="David" w:hint="eastAsia"/>
          <w:rtl/>
        </w:rPr>
        <w:t>נמנעים</w:t>
      </w:r>
      <w:r w:rsidRPr="0060262A">
        <w:rPr>
          <w:rFonts w:cs="David"/>
          <w:rtl/>
        </w:rPr>
        <w:t xml:space="preserve">- </w:t>
      </w:r>
      <w:r w:rsidRPr="0060262A">
        <w:rPr>
          <w:rFonts w:cs="David" w:hint="eastAsia"/>
          <w:rtl/>
        </w:rPr>
        <w:t>אין</w:t>
      </w:r>
    </w:p>
    <w:p w14:paraId="4C65D036" w14:textId="77777777" w:rsidR="0060262A" w:rsidRPr="0060262A" w:rsidRDefault="0060262A" w:rsidP="0060262A">
      <w:pPr>
        <w:bidi/>
        <w:jc w:val="center"/>
        <w:rPr>
          <w:rFonts w:cs="David"/>
          <w:rtl/>
        </w:rPr>
      </w:pPr>
    </w:p>
    <w:p w14:paraId="78F18D97" w14:textId="77777777" w:rsidR="0060262A" w:rsidRPr="0060262A" w:rsidRDefault="0060262A" w:rsidP="0060262A">
      <w:pPr>
        <w:bidi/>
        <w:jc w:val="center"/>
        <w:rPr>
          <w:rFonts w:cs="David"/>
          <w:rtl/>
        </w:rPr>
      </w:pPr>
      <w:r w:rsidRPr="0060262A">
        <w:rPr>
          <w:rFonts w:cs="David" w:hint="cs"/>
          <w:rtl/>
        </w:rPr>
        <w:t xml:space="preserve">ההצעה </w:t>
      </w:r>
      <w:r w:rsidRPr="0060262A">
        <w:rPr>
          <w:rFonts w:cs="David"/>
          <w:rtl/>
        </w:rPr>
        <w:t xml:space="preserve"> </w:t>
      </w:r>
      <w:r w:rsidRPr="0060262A">
        <w:rPr>
          <w:rFonts w:cs="David" w:hint="eastAsia"/>
          <w:rtl/>
        </w:rPr>
        <w:t>אושרה</w:t>
      </w:r>
    </w:p>
    <w:p w14:paraId="65D1E239" w14:textId="77777777" w:rsidR="0060262A" w:rsidRPr="0060262A" w:rsidRDefault="0060262A" w:rsidP="0060262A">
      <w:pPr>
        <w:bidi/>
        <w:rPr>
          <w:rFonts w:cs="David" w:hint="cs"/>
          <w:rtl/>
        </w:rPr>
      </w:pPr>
    </w:p>
    <w:p w14:paraId="3FE09506" w14:textId="77777777" w:rsidR="0060262A" w:rsidRDefault="0060262A" w:rsidP="0060262A">
      <w:pPr>
        <w:bidi/>
        <w:jc w:val="center"/>
        <w:rPr>
          <w:rFonts w:cs="David" w:hint="cs"/>
          <w:b/>
          <w:bCs/>
          <w:rtl/>
        </w:rPr>
      </w:pPr>
      <w:r w:rsidRPr="0060262A">
        <w:rPr>
          <w:rFonts w:cs="David"/>
          <w:rtl/>
        </w:rPr>
        <w:br w:type="page"/>
      </w:r>
    </w:p>
    <w:p w14:paraId="25C1EBBC" w14:textId="77777777" w:rsidR="0060262A" w:rsidRDefault="0060262A" w:rsidP="0060262A">
      <w:pPr>
        <w:bidi/>
        <w:jc w:val="center"/>
        <w:rPr>
          <w:rFonts w:cs="David" w:hint="cs"/>
          <w:b/>
          <w:bCs/>
          <w:rtl/>
        </w:rPr>
      </w:pPr>
    </w:p>
    <w:p w14:paraId="1B7D5BFF" w14:textId="77777777" w:rsidR="0060262A" w:rsidRDefault="0060262A" w:rsidP="0060262A">
      <w:pPr>
        <w:bidi/>
        <w:jc w:val="center"/>
        <w:rPr>
          <w:rFonts w:cs="David" w:hint="cs"/>
          <w:b/>
          <w:bCs/>
          <w:rtl/>
        </w:rPr>
      </w:pPr>
    </w:p>
    <w:p w14:paraId="333F112A" w14:textId="77777777" w:rsidR="0060262A" w:rsidRDefault="0060262A" w:rsidP="0060262A">
      <w:pPr>
        <w:bidi/>
        <w:jc w:val="center"/>
        <w:rPr>
          <w:rFonts w:cs="David" w:hint="cs"/>
          <w:b/>
          <w:bCs/>
          <w:rtl/>
        </w:rPr>
      </w:pPr>
    </w:p>
    <w:p w14:paraId="158255B2" w14:textId="77777777" w:rsidR="0060262A" w:rsidRDefault="0060262A" w:rsidP="0060262A">
      <w:pPr>
        <w:bidi/>
        <w:jc w:val="center"/>
        <w:rPr>
          <w:rFonts w:cs="David" w:hint="cs"/>
          <w:b/>
          <w:bCs/>
          <w:rtl/>
        </w:rPr>
      </w:pPr>
      <w:r w:rsidRPr="0060262A">
        <w:rPr>
          <w:rFonts w:cs="David" w:hint="eastAsia"/>
          <w:b/>
          <w:bCs/>
          <w:rtl/>
        </w:rPr>
        <w:t>הצעת</w:t>
      </w:r>
      <w:r w:rsidRPr="0060262A">
        <w:rPr>
          <w:rFonts w:cs="David"/>
          <w:b/>
          <w:bCs/>
          <w:rtl/>
        </w:rPr>
        <w:t xml:space="preserve"> </w:t>
      </w:r>
      <w:r w:rsidRPr="0060262A">
        <w:rPr>
          <w:rFonts w:cs="David" w:hint="eastAsia"/>
          <w:b/>
          <w:bCs/>
          <w:rtl/>
        </w:rPr>
        <w:t>חברת</w:t>
      </w:r>
      <w:r w:rsidRPr="0060262A">
        <w:rPr>
          <w:rFonts w:cs="David"/>
          <w:b/>
          <w:bCs/>
          <w:rtl/>
        </w:rPr>
        <w:t xml:space="preserve"> הכנסת שלי </w:t>
      </w:r>
      <w:proofErr w:type="spellStart"/>
      <w:r w:rsidRPr="0060262A">
        <w:rPr>
          <w:rFonts w:cs="David"/>
          <w:b/>
          <w:bCs/>
          <w:rtl/>
        </w:rPr>
        <w:t>יחימוביץ</w:t>
      </w:r>
      <w:proofErr w:type="spellEnd"/>
      <w:r w:rsidRPr="0060262A">
        <w:rPr>
          <w:rFonts w:cs="David"/>
          <w:b/>
          <w:bCs/>
          <w:rtl/>
        </w:rPr>
        <w:t xml:space="preserve"> להוספת סעיף 106ד(1) לתקנון הכנסת </w:t>
      </w:r>
    </w:p>
    <w:p w14:paraId="441E548C" w14:textId="77777777" w:rsidR="0060262A" w:rsidRPr="0060262A" w:rsidRDefault="0060262A" w:rsidP="0060262A">
      <w:pPr>
        <w:bidi/>
        <w:jc w:val="center"/>
        <w:rPr>
          <w:rFonts w:cs="David"/>
          <w:u w:val="single"/>
        </w:rPr>
      </w:pPr>
      <w:r w:rsidRPr="0060262A">
        <w:rPr>
          <w:rFonts w:cs="David"/>
          <w:b/>
          <w:bCs/>
          <w:u w:val="single"/>
          <w:rtl/>
        </w:rPr>
        <w:t xml:space="preserve">בדבר הצעות בוועדות </w:t>
      </w:r>
      <w:r w:rsidRPr="0060262A">
        <w:rPr>
          <w:rFonts w:cs="David" w:hint="eastAsia"/>
          <w:b/>
          <w:bCs/>
          <w:u w:val="single"/>
          <w:rtl/>
        </w:rPr>
        <w:t>הכנסת</w:t>
      </w:r>
      <w:r w:rsidRPr="0060262A">
        <w:rPr>
          <w:rFonts w:cs="David"/>
          <w:b/>
          <w:bCs/>
          <w:u w:val="single"/>
          <w:rtl/>
        </w:rPr>
        <w:t xml:space="preserve"> ללא נוכחות מוזמנים</w:t>
      </w:r>
      <w:r w:rsidRPr="0060262A">
        <w:rPr>
          <w:rFonts w:cs="David"/>
          <w:u w:val="single"/>
          <w:rtl/>
        </w:rPr>
        <w:t>.</w:t>
      </w:r>
    </w:p>
    <w:p w14:paraId="5A9E5241" w14:textId="77777777" w:rsidR="0060262A" w:rsidRPr="0060262A" w:rsidRDefault="0060262A" w:rsidP="0060262A">
      <w:pPr>
        <w:bidi/>
        <w:rPr>
          <w:rFonts w:cs="David" w:hint="cs"/>
          <w:rtl/>
        </w:rPr>
      </w:pPr>
    </w:p>
    <w:p w14:paraId="06C667D3" w14:textId="77777777" w:rsidR="0060262A" w:rsidRDefault="0060262A" w:rsidP="0060262A">
      <w:pPr>
        <w:bidi/>
        <w:rPr>
          <w:rFonts w:cs="David" w:hint="cs"/>
          <w:rtl/>
        </w:rPr>
      </w:pPr>
    </w:p>
    <w:p w14:paraId="0489C5D3" w14:textId="77777777" w:rsidR="0060262A" w:rsidRPr="0060262A" w:rsidRDefault="0060262A" w:rsidP="0060262A">
      <w:pPr>
        <w:bidi/>
        <w:rPr>
          <w:rFonts w:cs="David" w:hint="cs"/>
          <w:rtl/>
        </w:rPr>
      </w:pPr>
    </w:p>
    <w:p w14:paraId="3476DDA9"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4F22641A" w14:textId="77777777" w:rsidR="0060262A" w:rsidRPr="0060262A" w:rsidRDefault="0060262A" w:rsidP="0060262A">
      <w:pPr>
        <w:bidi/>
        <w:rPr>
          <w:rFonts w:cs="David"/>
          <w:rtl/>
        </w:rPr>
      </w:pPr>
    </w:p>
    <w:p w14:paraId="75670CC3" w14:textId="77777777" w:rsidR="0060262A" w:rsidRPr="0060262A" w:rsidRDefault="0060262A" w:rsidP="0060262A">
      <w:pPr>
        <w:bidi/>
        <w:ind w:firstLine="567"/>
        <w:rPr>
          <w:rFonts w:cs="David"/>
        </w:rPr>
      </w:pPr>
      <w:r w:rsidRPr="0060262A">
        <w:rPr>
          <w:rFonts w:cs="David" w:hint="cs"/>
          <w:rtl/>
        </w:rPr>
        <w:t xml:space="preserve">אנחנו עוברים לנושא הבא, </w:t>
      </w:r>
      <w:r w:rsidRPr="0060262A">
        <w:rPr>
          <w:rFonts w:cs="David" w:hint="eastAsia"/>
          <w:rtl/>
        </w:rPr>
        <w:t>הצעת</w:t>
      </w:r>
      <w:r w:rsidRPr="0060262A">
        <w:rPr>
          <w:rFonts w:cs="David"/>
          <w:rtl/>
        </w:rPr>
        <w:t xml:space="preserve"> </w:t>
      </w:r>
      <w:r w:rsidRPr="0060262A">
        <w:rPr>
          <w:rFonts w:cs="David" w:hint="eastAsia"/>
          <w:rtl/>
        </w:rPr>
        <w:t>חברת</w:t>
      </w:r>
      <w:r w:rsidRPr="0060262A">
        <w:rPr>
          <w:rFonts w:cs="David"/>
          <w:rtl/>
        </w:rPr>
        <w:t xml:space="preserve"> הכנסת שלי </w:t>
      </w:r>
      <w:proofErr w:type="spellStart"/>
      <w:r w:rsidRPr="0060262A">
        <w:rPr>
          <w:rFonts w:cs="David"/>
          <w:rtl/>
        </w:rPr>
        <w:t>יחימוביץ</w:t>
      </w:r>
      <w:proofErr w:type="spellEnd"/>
      <w:r w:rsidRPr="0060262A">
        <w:rPr>
          <w:rFonts w:cs="David"/>
          <w:rtl/>
        </w:rPr>
        <w:t xml:space="preserve"> להוספת סעיף 106ד(1) לתקנון הכנסת בדבר הצעות בוועדות </w:t>
      </w:r>
      <w:r w:rsidRPr="0060262A">
        <w:rPr>
          <w:rFonts w:cs="David" w:hint="eastAsia"/>
          <w:rtl/>
        </w:rPr>
        <w:t>הכנסת</w:t>
      </w:r>
      <w:r w:rsidRPr="0060262A">
        <w:rPr>
          <w:rFonts w:cs="David"/>
          <w:rtl/>
        </w:rPr>
        <w:t xml:space="preserve"> ללא נוכחות מוזמנים.</w:t>
      </w:r>
    </w:p>
    <w:p w14:paraId="0D619472" w14:textId="77777777" w:rsidR="0060262A" w:rsidRPr="0060262A" w:rsidRDefault="0060262A" w:rsidP="0060262A">
      <w:pPr>
        <w:bidi/>
        <w:rPr>
          <w:rFonts w:cs="David" w:hint="cs"/>
          <w:rtl/>
        </w:rPr>
      </w:pPr>
    </w:p>
    <w:p w14:paraId="738899C6"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5A804241" w14:textId="77777777" w:rsidR="0060262A" w:rsidRPr="0060262A" w:rsidRDefault="0060262A" w:rsidP="0060262A">
      <w:pPr>
        <w:bidi/>
        <w:rPr>
          <w:rFonts w:cs="David"/>
          <w:rtl/>
        </w:rPr>
      </w:pPr>
    </w:p>
    <w:p w14:paraId="057AA53D" w14:textId="77777777" w:rsidR="0060262A" w:rsidRPr="0060262A" w:rsidRDefault="0060262A" w:rsidP="0060262A">
      <w:pPr>
        <w:bidi/>
        <w:rPr>
          <w:rFonts w:cs="David" w:hint="cs"/>
          <w:rtl/>
        </w:rPr>
      </w:pPr>
      <w:r w:rsidRPr="0060262A">
        <w:rPr>
          <w:rFonts w:cs="David" w:hint="cs"/>
          <w:rtl/>
        </w:rPr>
        <w:tab/>
        <w:t xml:space="preserve"> במקור תיקון התקנון היה בהצעת חוק </w:t>
      </w:r>
      <w:proofErr w:type="spellStart"/>
      <w:r w:rsidRPr="0060262A">
        <w:rPr>
          <w:rFonts w:cs="David" w:hint="cs"/>
          <w:rtl/>
        </w:rPr>
        <w:t>הלביסטים</w:t>
      </w:r>
      <w:proofErr w:type="spellEnd"/>
      <w:r w:rsidRPr="0060262A">
        <w:rPr>
          <w:rFonts w:cs="David" w:hint="cs"/>
          <w:rtl/>
        </w:rPr>
        <w:t xml:space="preserve"> של חבר הכנסת גדעון סער ושלי. היועצת המשפטית המליצה שהוא לא יהיה בחקיקה אלא בשינוי תקנון. נכון להיום יו"ר ועדה רשאי להוציא את הנוכחים ולקיים דיון והצבעה בנוכחות חברי כנסת בלבד, אנחנו מרחיבים בהצעה הזו את היכולת לאפשר לחברי כנסת לקיים דיון בלי לחצים מיותרים ואני מבקשת לבצע שינוי שאומר ששליש מחברי הכנסת הנוכחים בוועדה יכולים לבקש בקשה שכזו.</w:t>
      </w:r>
    </w:p>
    <w:p w14:paraId="4D21BEAC" w14:textId="77777777" w:rsidR="0060262A" w:rsidRPr="0060262A" w:rsidRDefault="0060262A" w:rsidP="0060262A">
      <w:pPr>
        <w:bidi/>
        <w:rPr>
          <w:rFonts w:cs="David" w:hint="cs"/>
          <w:rtl/>
        </w:rPr>
      </w:pPr>
    </w:p>
    <w:p w14:paraId="229C9817"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6C836865" w14:textId="77777777" w:rsidR="0060262A" w:rsidRPr="0060262A" w:rsidRDefault="0060262A" w:rsidP="0060262A">
      <w:pPr>
        <w:bidi/>
        <w:rPr>
          <w:rFonts w:cs="David"/>
          <w:rtl/>
        </w:rPr>
      </w:pPr>
    </w:p>
    <w:p w14:paraId="0848D3D2" w14:textId="77777777" w:rsidR="0060262A" w:rsidRPr="0060262A" w:rsidRDefault="0060262A" w:rsidP="0060262A">
      <w:pPr>
        <w:bidi/>
        <w:rPr>
          <w:rFonts w:cs="David" w:hint="cs"/>
          <w:rtl/>
        </w:rPr>
      </w:pPr>
      <w:r w:rsidRPr="0060262A">
        <w:rPr>
          <w:rFonts w:cs="David"/>
        </w:rPr>
        <w:tab/>
      </w:r>
      <w:r w:rsidRPr="0060262A">
        <w:rPr>
          <w:rFonts w:cs="David" w:hint="cs"/>
          <w:rtl/>
        </w:rPr>
        <w:t>מהנוכחים או מחברי הוועדה?</w:t>
      </w:r>
    </w:p>
    <w:p w14:paraId="6CF2CCC5" w14:textId="77777777" w:rsidR="0060262A" w:rsidRPr="0060262A" w:rsidRDefault="0060262A" w:rsidP="0060262A">
      <w:pPr>
        <w:bidi/>
        <w:rPr>
          <w:rFonts w:cs="David"/>
          <w:rtl/>
        </w:rPr>
      </w:pPr>
    </w:p>
    <w:p w14:paraId="39A68539"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4451A5A9" w14:textId="77777777" w:rsidR="0060262A" w:rsidRPr="0060262A" w:rsidRDefault="0060262A" w:rsidP="0060262A">
      <w:pPr>
        <w:bidi/>
        <w:rPr>
          <w:rFonts w:cs="David" w:hint="cs"/>
          <w:rtl/>
        </w:rPr>
      </w:pPr>
    </w:p>
    <w:p w14:paraId="0B4D28F4" w14:textId="77777777" w:rsidR="0060262A" w:rsidRPr="0060262A" w:rsidRDefault="0060262A" w:rsidP="0060262A">
      <w:pPr>
        <w:bidi/>
        <w:rPr>
          <w:rFonts w:cs="David" w:hint="cs"/>
          <w:rtl/>
        </w:rPr>
      </w:pPr>
      <w:r w:rsidRPr="0060262A">
        <w:rPr>
          <w:rFonts w:cs="David" w:hint="cs"/>
          <w:rtl/>
        </w:rPr>
        <w:tab/>
        <w:t>אני חושבת מחברי הוועדה, יש 15 חברים בוועדה, אז צריכים לפחות חמישה שיחליטו את זה.</w:t>
      </w:r>
    </w:p>
    <w:p w14:paraId="2A28C2FA" w14:textId="77777777" w:rsidR="0060262A" w:rsidRPr="0060262A" w:rsidRDefault="0060262A" w:rsidP="0060262A">
      <w:pPr>
        <w:bidi/>
        <w:rPr>
          <w:rFonts w:cs="David" w:hint="cs"/>
          <w:rtl/>
        </w:rPr>
      </w:pPr>
    </w:p>
    <w:p w14:paraId="78CCBC58" w14:textId="77777777" w:rsidR="0060262A" w:rsidRPr="0060262A" w:rsidRDefault="0060262A" w:rsidP="0060262A">
      <w:pPr>
        <w:bidi/>
        <w:rPr>
          <w:rFonts w:cs="David" w:hint="cs"/>
          <w:u w:val="single"/>
          <w:rtl/>
        </w:rPr>
      </w:pPr>
      <w:r w:rsidRPr="0060262A">
        <w:rPr>
          <w:rFonts w:cs="David" w:hint="cs"/>
          <w:u w:val="single"/>
          <w:rtl/>
        </w:rPr>
        <w:t>אייל יינון:</w:t>
      </w:r>
    </w:p>
    <w:p w14:paraId="61627FC4" w14:textId="77777777" w:rsidR="0060262A" w:rsidRPr="0060262A" w:rsidRDefault="0060262A" w:rsidP="0060262A">
      <w:pPr>
        <w:bidi/>
        <w:rPr>
          <w:rFonts w:cs="David" w:hint="cs"/>
          <w:rtl/>
        </w:rPr>
      </w:pPr>
    </w:p>
    <w:p w14:paraId="1ACC6F87" w14:textId="77777777" w:rsidR="0060262A" w:rsidRPr="0060262A" w:rsidRDefault="0060262A" w:rsidP="0060262A">
      <w:pPr>
        <w:bidi/>
        <w:rPr>
          <w:rFonts w:cs="David" w:hint="cs"/>
          <w:rtl/>
        </w:rPr>
      </w:pPr>
      <w:r w:rsidRPr="0060262A">
        <w:rPr>
          <w:rFonts w:cs="David" w:hint="cs"/>
          <w:rtl/>
        </w:rPr>
        <w:tab/>
        <w:t>זו הייתה הכוונה משום שמהנוכחים זה רוב רגיל.</w:t>
      </w:r>
    </w:p>
    <w:p w14:paraId="2FDF420B" w14:textId="77777777" w:rsidR="0060262A" w:rsidRPr="0060262A" w:rsidRDefault="0060262A" w:rsidP="0060262A">
      <w:pPr>
        <w:bidi/>
        <w:rPr>
          <w:rFonts w:cs="David" w:hint="cs"/>
          <w:rtl/>
        </w:rPr>
      </w:pPr>
    </w:p>
    <w:p w14:paraId="22F57C16"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3EA61489" w14:textId="77777777" w:rsidR="0060262A" w:rsidRPr="0060262A" w:rsidRDefault="0060262A" w:rsidP="0060262A">
      <w:pPr>
        <w:bidi/>
        <w:rPr>
          <w:rFonts w:cs="David" w:hint="cs"/>
          <w:rtl/>
        </w:rPr>
      </w:pPr>
    </w:p>
    <w:p w14:paraId="046E9C9F" w14:textId="77777777" w:rsidR="0060262A" w:rsidRPr="0060262A" w:rsidRDefault="0060262A" w:rsidP="0060262A">
      <w:pPr>
        <w:bidi/>
        <w:rPr>
          <w:rFonts w:cs="David" w:hint="cs"/>
          <w:rtl/>
        </w:rPr>
      </w:pPr>
      <w:r w:rsidRPr="0060262A">
        <w:rPr>
          <w:rFonts w:cs="David" w:hint="cs"/>
          <w:rtl/>
        </w:rPr>
        <w:tab/>
        <w:t>אתם הופכים את זה לבלתי אפשרי בצורה הזו. אני רוצה מהנוכחים.</w:t>
      </w:r>
    </w:p>
    <w:p w14:paraId="227B32DD" w14:textId="77777777" w:rsidR="0060262A" w:rsidRPr="0060262A" w:rsidRDefault="0060262A" w:rsidP="0060262A">
      <w:pPr>
        <w:bidi/>
        <w:rPr>
          <w:rFonts w:cs="David" w:hint="cs"/>
          <w:rtl/>
        </w:rPr>
      </w:pPr>
    </w:p>
    <w:p w14:paraId="6B5B1D7A"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2186BF51" w14:textId="77777777" w:rsidR="0060262A" w:rsidRPr="0060262A" w:rsidRDefault="0060262A" w:rsidP="0060262A">
      <w:pPr>
        <w:bidi/>
        <w:rPr>
          <w:rFonts w:cs="David"/>
          <w:rtl/>
        </w:rPr>
      </w:pPr>
    </w:p>
    <w:p w14:paraId="496652C7" w14:textId="77777777" w:rsidR="0060262A" w:rsidRPr="0060262A" w:rsidRDefault="0060262A" w:rsidP="0060262A">
      <w:pPr>
        <w:bidi/>
        <w:rPr>
          <w:rFonts w:cs="David" w:hint="cs"/>
          <w:rtl/>
        </w:rPr>
      </w:pPr>
      <w:r w:rsidRPr="0060262A">
        <w:rPr>
          <w:rFonts w:cs="David"/>
        </w:rPr>
        <w:tab/>
      </w:r>
      <w:r w:rsidRPr="0060262A">
        <w:rPr>
          <w:rFonts w:cs="David" w:hint="cs"/>
          <w:rtl/>
        </w:rPr>
        <w:t>את מקשה על הכוונה, כי אותו לוביסט יראה שיש שלושה חברי כנסת, מספיק שיביא עוד שלושה שתומכים בו ולא תוכלי להעביר את הבקשה שלך.</w:t>
      </w:r>
    </w:p>
    <w:p w14:paraId="758279A7" w14:textId="77777777" w:rsidR="0060262A" w:rsidRPr="0060262A" w:rsidRDefault="0060262A" w:rsidP="0060262A">
      <w:pPr>
        <w:bidi/>
        <w:rPr>
          <w:rFonts w:cs="David" w:hint="cs"/>
          <w:rtl/>
        </w:rPr>
      </w:pPr>
    </w:p>
    <w:p w14:paraId="2981E1F2"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76C5D881" w14:textId="77777777" w:rsidR="0060262A" w:rsidRPr="0060262A" w:rsidRDefault="0060262A" w:rsidP="0060262A">
      <w:pPr>
        <w:pStyle w:val="Heading5"/>
        <w:jc w:val="left"/>
        <w:rPr>
          <w:rFonts w:hint="cs"/>
          <w:sz w:val="24"/>
          <w:rtl/>
        </w:rPr>
      </w:pPr>
    </w:p>
    <w:p w14:paraId="1F0FB3AB" w14:textId="77777777" w:rsidR="0060262A" w:rsidRPr="0060262A" w:rsidRDefault="0060262A" w:rsidP="0060262A">
      <w:pPr>
        <w:bidi/>
        <w:rPr>
          <w:rFonts w:cs="David" w:hint="cs"/>
          <w:rtl/>
        </w:rPr>
      </w:pPr>
      <w:r w:rsidRPr="0060262A">
        <w:rPr>
          <w:rFonts w:cs="David" w:hint="cs"/>
          <w:rtl/>
        </w:rPr>
        <w:tab/>
        <w:t xml:space="preserve"> אנחנו יודעים בפרקטיקה שתמיד, כל חברי הוועדה אינם נוכחים. חברי הוועדה שנמצאים מקיימים דיון שטוב להם מעניין אותם והם מעוניינים להשתתף בו. אותם נוכחים, מפריע להם שבעלי אינטרסים מסוימים נושפים בעורפם ויושבים מאחוריהם.</w:t>
      </w:r>
    </w:p>
    <w:p w14:paraId="386C62B1" w14:textId="77777777" w:rsidR="0060262A" w:rsidRPr="0060262A" w:rsidRDefault="0060262A" w:rsidP="0060262A">
      <w:pPr>
        <w:bidi/>
        <w:rPr>
          <w:rFonts w:cs="David" w:hint="cs"/>
          <w:rtl/>
        </w:rPr>
      </w:pPr>
    </w:p>
    <w:p w14:paraId="3112E34A"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3CA65032" w14:textId="77777777" w:rsidR="0060262A" w:rsidRPr="0060262A" w:rsidRDefault="0060262A" w:rsidP="0060262A">
      <w:pPr>
        <w:bidi/>
        <w:rPr>
          <w:rFonts w:cs="David"/>
          <w:rtl/>
        </w:rPr>
      </w:pPr>
    </w:p>
    <w:p w14:paraId="535F5E7D" w14:textId="77777777" w:rsidR="0060262A" w:rsidRPr="0060262A" w:rsidRDefault="0060262A" w:rsidP="0060262A">
      <w:pPr>
        <w:bidi/>
        <w:rPr>
          <w:rFonts w:cs="David" w:hint="cs"/>
          <w:rtl/>
        </w:rPr>
      </w:pPr>
      <w:r w:rsidRPr="0060262A">
        <w:rPr>
          <w:rFonts w:cs="David"/>
        </w:rPr>
        <w:tab/>
      </w:r>
      <w:r w:rsidRPr="0060262A">
        <w:rPr>
          <w:rFonts w:cs="David" w:hint="cs"/>
          <w:rtl/>
        </w:rPr>
        <w:t>בתיקון שאת מציעה את כותבת שליש מחברי ועדה הנוכחים בדיון.</w:t>
      </w:r>
    </w:p>
    <w:p w14:paraId="0CB8B077" w14:textId="77777777" w:rsidR="0060262A" w:rsidRPr="0060262A" w:rsidRDefault="0060262A" w:rsidP="0060262A">
      <w:pPr>
        <w:bidi/>
        <w:rPr>
          <w:rFonts w:cs="David"/>
          <w:rtl/>
        </w:rPr>
      </w:pPr>
    </w:p>
    <w:p w14:paraId="24566A8C"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224241DF" w14:textId="77777777" w:rsidR="0060262A" w:rsidRPr="0060262A" w:rsidRDefault="0060262A" w:rsidP="0060262A">
      <w:pPr>
        <w:pStyle w:val="Heading5"/>
        <w:jc w:val="left"/>
        <w:rPr>
          <w:rFonts w:hint="cs"/>
          <w:sz w:val="24"/>
          <w:rtl/>
        </w:rPr>
      </w:pPr>
    </w:p>
    <w:p w14:paraId="62E5C6A6" w14:textId="77777777" w:rsidR="0060262A" w:rsidRPr="0060262A" w:rsidRDefault="0060262A" w:rsidP="0060262A">
      <w:pPr>
        <w:bidi/>
        <w:rPr>
          <w:rFonts w:cs="David" w:hint="cs"/>
          <w:rtl/>
        </w:rPr>
      </w:pPr>
      <w:r w:rsidRPr="0060262A">
        <w:rPr>
          <w:rFonts w:cs="David" w:hint="cs"/>
          <w:rtl/>
        </w:rPr>
        <w:tab/>
        <w:t xml:space="preserve"> זה מה שאני רוצה.</w:t>
      </w:r>
    </w:p>
    <w:p w14:paraId="2402C8D1" w14:textId="77777777" w:rsidR="0060262A" w:rsidRPr="0060262A" w:rsidRDefault="0060262A" w:rsidP="0060262A">
      <w:pPr>
        <w:bidi/>
        <w:rPr>
          <w:rFonts w:cs="David" w:hint="cs"/>
          <w:rtl/>
        </w:rPr>
      </w:pPr>
    </w:p>
    <w:p w14:paraId="19DEACBB" w14:textId="77777777" w:rsidR="0060262A" w:rsidRPr="0060262A" w:rsidRDefault="0060262A" w:rsidP="0060262A">
      <w:pPr>
        <w:bidi/>
        <w:rPr>
          <w:rFonts w:cs="David" w:hint="cs"/>
          <w:rtl/>
        </w:rPr>
      </w:pPr>
    </w:p>
    <w:p w14:paraId="0E953B42"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0E0F04BB" w14:textId="77777777" w:rsidR="0060262A" w:rsidRPr="0060262A" w:rsidRDefault="0060262A" w:rsidP="0060262A">
      <w:pPr>
        <w:bidi/>
        <w:rPr>
          <w:rFonts w:cs="David" w:hint="cs"/>
          <w:rtl/>
        </w:rPr>
      </w:pPr>
    </w:p>
    <w:p w14:paraId="713544C9" w14:textId="77777777" w:rsidR="0060262A" w:rsidRPr="0060262A" w:rsidRDefault="0060262A" w:rsidP="0060262A">
      <w:pPr>
        <w:bidi/>
        <w:rPr>
          <w:rFonts w:cs="David" w:hint="cs"/>
          <w:rtl/>
        </w:rPr>
      </w:pPr>
      <w:r w:rsidRPr="0060262A">
        <w:rPr>
          <w:rFonts w:cs="David" w:hint="cs"/>
          <w:rtl/>
        </w:rPr>
        <w:tab/>
        <w:t>אפ יש ארבעה, מספיק ששניים יחליטו על כך.</w:t>
      </w:r>
    </w:p>
    <w:p w14:paraId="239CBE78" w14:textId="77777777" w:rsidR="0060262A" w:rsidRPr="0060262A" w:rsidRDefault="0060262A" w:rsidP="0060262A">
      <w:pPr>
        <w:bidi/>
        <w:rPr>
          <w:rFonts w:cs="David" w:hint="cs"/>
          <w:rtl/>
        </w:rPr>
      </w:pPr>
    </w:p>
    <w:p w14:paraId="4F43C75A" w14:textId="77777777" w:rsidR="0060262A" w:rsidRPr="0060262A" w:rsidRDefault="0060262A" w:rsidP="0060262A">
      <w:pPr>
        <w:bidi/>
        <w:rPr>
          <w:rFonts w:cs="David" w:hint="cs"/>
          <w:rtl/>
        </w:rPr>
      </w:pPr>
      <w:r w:rsidRPr="0060262A">
        <w:rPr>
          <w:rFonts w:cs="David" w:hint="cs"/>
          <w:u w:val="single"/>
          <w:rtl/>
        </w:rPr>
        <w:t>גדעון סער:</w:t>
      </w:r>
    </w:p>
    <w:p w14:paraId="7643A5A7" w14:textId="77777777" w:rsidR="0060262A" w:rsidRPr="0060262A" w:rsidRDefault="0060262A" w:rsidP="0060262A">
      <w:pPr>
        <w:bidi/>
        <w:rPr>
          <w:rFonts w:cs="David" w:hint="cs"/>
          <w:rtl/>
        </w:rPr>
      </w:pPr>
    </w:p>
    <w:p w14:paraId="1C36EF55" w14:textId="77777777" w:rsidR="0060262A" w:rsidRPr="0060262A" w:rsidRDefault="0060262A" w:rsidP="0060262A">
      <w:pPr>
        <w:bidi/>
        <w:rPr>
          <w:rFonts w:cs="David" w:hint="cs"/>
          <w:rtl/>
        </w:rPr>
      </w:pPr>
      <w:r w:rsidRPr="0060262A">
        <w:rPr>
          <w:rFonts w:cs="David" w:hint="cs"/>
          <w:rtl/>
        </w:rPr>
        <w:tab/>
        <w:t xml:space="preserve">יש כאן שני חלקים שצריך להפריד בניהם, האחד זה  מי יכול לבקש והשני זה מי יכול להחליט. לפי הנוסח שמונח בפנינו, שליש יכול להחליט, זאת אומרת מיעוט יכול להחליט והמיעוט יכול להחליט על דברים מאד קיצוניים, זאת אומרת לסגור את הוועדות. כל העיקרון של פומביות דיוני הוועדות הולך כאן לאיבוד. </w:t>
      </w:r>
    </w:p>
    <w:p w14:paraId="02884681" w14:textId="77777777" w:rsidR="0060262A" w:rsidRPr="0060262A" w:rsidRDefault="0060262A" w:rsidP="0060262A">
      <w:pPr>
        <w:bidi/>
        <w:rPr>
          <w:rFonts w:cs="David" w:hint="cs"/>
          <w:rtl/>
        </w:rPr>
      </w:pPr>
    </w:p>
    <w:p w14:paraId="4105864D" w14:textId="77777777" w:rsidR="0060262A" w:rsidRPr="0060262A" w:rsidRDefault="0060262A" w:rsidP="0060262A">
      <w:pPr>
        <w:bidi/>
        <w:rPr>
          <w:rFonts w:cs="David" w:hint="cs"/>
          <w:rtl/>
        </w:rPr>
      </w:pPr>
      <w:r w:rsidRPr="0060262A">
        <w:rPr>
          <w:rFonts w:cs="David" w:hint="cs"/>
          <w:rtl/>
        </w:rPr>
        <w:tab/>
        <w:t xml:space="preserve">אז קודם כל הנוסח הקיים הוא בלתי סביר, אי אפשר להגיע למצב ששליש יחליט, רק רוב יחליט, אני לא מתייחס לכמה מבקשים, אני מדבר על מי מחליט, הרוב יכול להחליט. </w:t>
      </w:r>
    </w:p>
    <w:p w14:paraId="0BFDFDBD" w14:textId="77777777" w:rsidR="0060262A" w:rsidRPr="0060262A" w:rsidRDefault="0060262A" w:rsidP="0060262A">
      <w:pPr>
        <w:bidi/>
        <w:rPr>
          <w:rFonts w:cs="David" w:hint="cs"/>
          <w:rtl/>
        </w:rPr>
      </w:pPr>
    </w:p>
    <w:p w14:paraId="29FBE3E6" w14:textId="77777777" w:rsidR="0060262A" w:rsidRPr="0060262A" w:rsidRDefault="0060262A" w:rsidP="0060262A">
      <w:pPr>
        <w:bidi/>
        <w:ind w:firstLine="567"/>
        <w:rPr>
          <w:rFonts w:cs="David" w:hint="cs"/>
          <w:rtl/>
        </w:rPr>
      </w:pPr>
      <w:r w:rsidRPr="0060262A">
        <w:rPr>
          <w:rFonts w:cs="David" w:hint="cs"/>
          <w:rtl/>
        </w:rPr>
        <w:t xml:space="preserve">נקודה שנייה, צריך לחשוב על מגבלה, כי בסופו של דבר אמנם זה נראה כרגע דמיוני אבל נניח שהקואליציה תחליט שבדיוני התקציב יותר נוח לה שלא יהיו מוזמנים וגם שלא תהיה תקשורת, אל תחשבו שזה דמיוני כי לפי הנוסח פה מוזמנים אחרים, כולם או חלקם, זה יכול להיות גם כולם. לכן אני מאד חושש שנעביר דבר שהוא מאד קיצוני. </w:t>
      </w:r>
    </w:p>
    <w:p w14:paraId="3F62B6C9" w14:textId="77777777" w:rsidR="0060262A" w:rsidRPr="0060262A" w:rsidRDefault="0060262A" w:rsidP="0060262A">
      <w:pPr>
        <w:bidi/>
        <w:rPr>
          <w:rFonts w:cs="David" w:hint="cs"/>
          <w:rtl/>
        </w:rPr>
      </w:pPr>
    </w:p>
    <w:p w14:paraId="490B1AC1" w14:textId="77777777" w:rsidR="0060262A" w:rsidRPr="0060262A" w:rsidRDefault="0060262A" w:rsidP="0060262A">
      <w:pPr>
        <w:bidi/>
        <w:rPr>
          <w:rFonts w:cs="David" w:hint="cs"/>
          <w:rtl/>
        </w:rPr>
      </w:pPr>
      <w:r w:rsidRPr="0060262A">
        <w:rPr>
          <w:rFonts w:cs="David" w:hint="cs"/>
          <w:u w:val="single"/>
          <w:rtl/>
        </w:rPr>
        <w:t>איתן כבל:</w:t>
      </w:r>
    </w:p>
    <w:p w14:paraId="4A0E40DE" w14:textId="77777777" w:rsidR="0060262A" w:rsidRPr="0060262A" w:rsidRDefault="0060262A" w:rsidP="0060262A">
      <w:pPr>
        <w:bidi/>
        <w:rPr>
          <w:rFonts w:cs="David" w:hint="cs"/>
          <w:rtl/>
        </w:rPr>
      </w:pPr>
    </w:p>
    <w:p w14:paraId="1FDB6DED" w14:textId="77777777" w:rsidR="0060262A" w:rsidRPr="0060262A" w:rsidRDefault="0060262A" w:rsidP="0060262A">
      <w:pPr>
        <w:bidi/>
        <w:rPr>
          <w:rFonts w:cs="David" w:hint="cs"/>
          <w:rtl/>
        </w:rPr>
      </w:pPr>
      <w:r w:rsidRPr="0060262A">
        <w:rPr>
          <w:rFonts w:cs="David" w:hint="cs"/>
          <w:rtl/>
        </w:rPr>
        <w:tab/>
        <w:t xml:space="preserve"> ההצעה לתיקון נכונה כי לא פעם אנחנו מוצאים את עצמנו בסיטואציות לא נעימות הרוב מכירים אותן. זה דבר נכון לעשות, אז בואו נצביע.</w:t>
      </w:r>
    </w:p>
    <w:p w14:paraId="4014D871" w14:textId="77777777" w:rsidR="0060262A" w:rsidRPr="0060262A" w:rsidRDefault="0060262A" w:rsidP="0060262A">
      <w:pPr>
        <w:bidi/>
        <w:rPr>
          <w:rFonts w:cs="David" w:hint="cs"/>
          <w:rtl/>
        </w:rPr>
      </w:pPr>
    </w:p>
    <w:p w14:paraId="7AC03B7E"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3BB745D0" w14:textId="77777777" w:rsidR="0060262A" w:rsidRPr="0060262A" w:rsidRDefault="0060262A" w:rsidP="0060262A">
      <w:pPr>
        <w:bidi/>
        <w:rPr>
          <w:rFonts w:cs="David" w:hint="cs"/>
          <w:rtl/>
        </w:rPr>
      </w:pPr>
    </w:p>
    <w:p w14:paraId="00FE0BEA" w14:textId="77777777" w:rsidR="0060262A" w:rsidRPr="0060262A" w:rsidRDefault="0060262A" w:rsidP="0060262A">
      <w:pPr>
        <w:bidi/>
        <w:rPr>
          <w:rFonts w:cs="David" w:hint="cs"/>
          <w:rtl/>
        </w:rPr>
      </w:pPr>
      <w:r w:rsidRPr="0060262A">
        <w:rPr>
          <w:rFonts w:cs="David" w:hint="cs"/>
          <w:rtl/>
        </w:rPr>
        <w:tab/>
        <w:t xml:space="preserve"> אני מבינה את הדברים, חשבתי עליהם בעצמי אבל אם אנחנו שוקלים את הסיטואציה האוטנטית שמתרחשת בוועדות ואת הלחצים שחברי הכנסת נתונים בהם, כשאנחנו שוקלים את שני הדברים האלה זה מול זה, ההצעה שלי יותר </w:t>
      </w:r>
      <w:proofErr w:type="spellStart"/>
      <w:r w:rsidRPr="0060262A">
        <w:rPr>
          <w:rFonts w:cs="David" w:hint="cs"/>
          <w:rtl/>
        </w:rPr>
        <w:t>מידתית</w:t>
      </w:r>
      <w:proofErr w:type="spellEnd"/>
      <w:r w:rsidRPr="0060262A">
        <w:rPr>
          <w:rFonts w:cs="David" w:hint="cs"/>
          <w:rtl/>
        </w:rPr>
        <w:t xml:space="preserve"> וסבירה ואם היא חלילה תנוצל לרעה, דבר שאני לא מאמינה שיקרה, נתקן אותה. </w:t>
      </w:r>
    </w:p>
    <w:p w14:paraId="2D1BD132" w14:textId="77777777" w:rsidR="0060262A" w:rsidRPr="0060262A" w:rsidRDefault="0060262A" w:rsidP="0060262A">
      <w:pPr>
        <w:bidi/>
        <w:rPr>
          <w:rFonts w:cs="David" w:hint="cs"/>
          <w:rtl/>
        </w:rPr>
      </w:pPr>
    </w:p>
    <w:p w14:paraId="1F35460E"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59CD52BA" w14:textId="77777777" w:rsidR="0060262A" w:rsidRPr="0060262A" w:rsidRDefault="0060262A" w:rsidP="0060262A">
      <w:pPr>
        <w:bidi/>
        <w:rPr>
          <w:rFonts w:cs="David"/>
          <w:rtl/>
        </w:rPr>
      </w:pPr>
    </w:p>
    <w:p w14:paraId="34EB7E47" w14:textId="77777777" w:rsidR="0060262A" w:rsidRPr="0060262A" w:rsidRDefault="0060262A" w:rsidP="0060262A">
      <w:pPr>
        <w:bidi/>
        <w:rPr>
          <w:rFonts w:cs="David" w:hint="cs"/>
          <w:rtl/>
        </w:rPr>
      </w:pPr>
      <w:r w:rsidRPr="0060262A">
        <w:rPr>
          <w:rFonts w:cs="David"/>
        </w:rPr>
        <w:tab/>
      </w:r>
      <w:r w:rsidRPr="0060262A">
        <w:rPr>
          <w:rFonts w:cs="David" w:hint="cs"/>
          <w:rtl/>
        </w:rPr>
        <w:t>אף פעם אל תגידי אי אפשר על דבר שהוא אפשרי כי הוא יקרה.</w:t>
      </w:r>
    </w:p>
    <w:p w14:paraId="49583DB6" w14:textId="77777777" w:rsidR="0060262A" w:rsidRPr="0060262A" w:rsidRDefault="0060262A" w:rsidP="0060262A">
      <w:pPr>
        <w:bidi/>
        <w:rPr>
          <w:rFonts w:cs="David"/>
          <w:rtl/>
        </w:rPr>
      </w:pPr>
    </w:p>
    <w:p w14:paraId="594459BD" w14:textId="77777777" w:rsidR="0060262A" w:rsidRPr="0060262A" w:rsidRDefault="0060262A" w:rsidP="0060262A">
      <w:pPr>
        <w:bidi/>
        <w:rPr>
          <w:rFonts w:cs="David" w:hint="cs"/>
          <w:u w:val="single"/>
          <w:rtl/>
        </w:rPr>
      </w:pPr>
      <w:proofErr w:type="spellStart"/>
      <w:r w:rsidRPr="0060262A">
        <w:rPr>
          <w:rFonts w:cs="David" w:hint="cs"/>
          <w:u w:val="single"/>
          <w:rtl/>
        </w:rPr>
        <w:t>רוברט</w:t>
      </w:r>
      <w:proofErr w:type="spellEnd"/>
      <w:r w:rsidRPr="0060262A">
        <w:rPr>
          <w:rFonts w:cs="David" w:hint="cs"/>
          <w:u w:val="single"/>
          <w:rtl/>
        </w:rPr>
        <w:t xml:space="preserve"> </w:t>
      </w:r>
      <w:proofErr w:type="spellStart"/>
      <w:r w:rsidRPr="0060262A">
        <w:rPr>
          <w:rFonts w:cs="David" w:hint="cs"/>
          <w:u w:val="single"/>
          <w:rtl/>
        </w:rPr>
        <w:t>אילטוב</w:t>
      </w:r>
      <w:proofErr w:type="spellEnd"/>
      <w:r w:rsidRPr="0060262A">
        <w:rPr>
          <w:rFonts w:cs="David" w:hint="cs"/>
          <w:u w:val="single"/>
          <w:rtl/>
        </w:rPr>
        <w:t>:</w:t>
      </w:r>
    </w:p>
    <w:p w14:paraId="2E3393B5" w14:textId="77777777" w:rsidR="0060262A" w:rsidRPr="0060262A" w:rsidRDefault="0060262A" w:rsidP="0060262A">
      <w:pPr>
        <w:bidi/>
        <w:rPr>
          <w:rFonts w:cs="David" w:hint="cs"/>
          <w:rtl/>
        </w:rPr>
      </w:pPr>
    </w:p>
    <w:p w14:paraId="0BB65DC0" w14:textId="77777777" w:rsidR="0060262A" w:rsidRPr="0060262A" w:rsidRDefault="0060262A" w:rsidP="0060262A">
      <w:pPr>
        <w:bidi/>
        <w:rPr>
          <w:rFonts w:cs="David" w:hint="cs"/>
          <w:rtl/>
        </w:rPr>
      </w:pPr>
      <w:r w:rsidRPr="0060262A">
        <w:rPr>
          <w:rFonts w:cs="David" w:hint="cs"/>
          <w:rtl/>
        </w:rPr>
        <w:tab/>
        <w:t xml:space="preserve">אני חושב שהרעיון הכללי של חברת הכנסת </w:t>
      </w:r>
      <w:proofErr w:type="spellStart"/>
      <w:r w:rsidRPr="0060262A">
        <w:rPr>
          <w:rFonts w:cs="David" w:hint="cs"/>
          <w:rtl/>
        </w:rPr>
        <w:t>יחימוביץ</w:t>
      </w:r>
      <w:proofErr w:type="spellEnd"/>
      <w:r w:rsidRPr="0060262A">
        <w:rPr>
          <w:rFonts w:cs="David" w:hint="cs"/>
          <w:rtl/>
        </w:rPr>
        <w:t xml:space="preserve"> הוא רעיון טוב אבל גם דבריו של חבר הנסת סער חשובים וצריך להתייחס אליהם ברצינות. יכול להיות שננסח את זה אחרת כדי שזה יעמוד ואז נתמוך בזה, סך הכול ההצעה טובה. נכון אומר חבר הכנסת סער שיכול להיות מצב הפוך ולא רצוי שנגיע אליו.</w:t>
      </w:r>
    </w:p>
    <w:p w14:paraId="6E373DCD" w14:textId="77777777" w:rsidR="0060262A" w:rsidRPr="0060262A" w:rsidRDefault="0060262A" w:rsidP="0060262A">
      <w:pPr>
        <w:bidi/>
        <w:rPr>
          <w:rFonts w:cs="David" w:hint="cs"/>
          <w:rtl/>
        </w:rPr>
      </w:pPr>
    </w:p>
    <w:p w14:paraId="584AE45F" w14:textId="77777777" w:rsidR="0060262A" w:rsidRPr="0060262A" w:rsidRDefault="0060262A" w:rsidP="0060262A">
      <w:pPr>
        <w:bidi/>
        <w:rPr>
          <w:rFonts w:cs="David" w:hint="cs"/>
          <w:rtl/>
        </w:rPr>
      </w:pPr>
      <w:r w:rsidRPr="0060262A">
        <w:rPr>
          <w:rFonts w:cs="David" w:hint="cs"/>
          <w:u w:val="single"/>
          <w:rtl/>
        </w:rPr>
        <w:t>נסים זאב:</w:t>
      </w:r>
    </w:p>
    <w:p w14:paraId="4C27F6F0" w14:textId="77777777" w:rsidR="0060262A" w:rsidRPr="0060262A" w:rsidRDefault="0060262A" w:rsidP="0060262A">
      <w:pPr>
        <w:bidi/>
        <w:rPr>
          <w:rFonts w:cs="David" w:hint="cs"/>
          <w:rtl/>
        </w:rPr>
      </w:pPr>
    </w:p>
    <w:p w14:paraId="34393AA4" w14:textId="77777777" w:rsidR="0060262A" w:rsidRPr="0060262A" w:rsidRDefault="0060262A" w:rsidP="0060262A">
      <w:pPr>
        <w:bidi/>
        <w:rPr>
          <w:rFonts w:cs="David" w:hint="cs"/>
          <w:rtl/>
        </w:rPr>
      </w:pPr>
      <w:r w:rsidRPr="0060262A">
        <w:rPr>
          <w:rFonts w:cs="David" w:hint="cs"/>
          <w:rtl/>
        </w:rPr>
        <w:tab/>
        <w:t xml:space="preserve"> אני מבין שהבעת נכונות שיהיה שליש במקום שני שליש.</w:t>
      </w:r>
    </w:p>
    <w:p w14:paraId="128B7D2C" w14:textId="77777777" w:rsidR="0060262A" w:rsidRPr="0060262A" w:rsidRDefault="0060262A" w:rsidP="0060262A">
      <w:pPr>
        <w:bidi/>
        <w:rPr>
          <w:rFonts w:cs="David" w:hint="cs"/>
          <w:rtl/>
        </w:rPr>
      </w:pPr>
    </w:p>
    <w:p w14:paraId="0C4DC16D"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1E022E2B" w14:textId="77777777" w:rsidR="0060262A" w:rsidRPr="0060262A" w:rsidRDefault="0060262A" w:rsidP="0060262A">
      <w:pPr>
        <w:pStyle w:val="Heading5"/>
        <w:jc w:val="left"/>
        <w:rPr>
          <w:rFonts w:hint="cs"/>
          <w:sz w:val="24"/>
          <w:rtl/>
        </w:rPr>
      </w:pPr>
    </w:p>
    <w:p w14:paraId="54B1EA9B" w14:textId="77777777" w:rsidR="0060262A" w:rsidRPr="0060262A" w:rsidRDefault="0060262A" w:rsidP="0060262A">
      <w:pPr>
        <w:bidi/>
        <w:rPr>
          <w:rFonts w:cs="David" w:hint="cs"/>
          <w:rtl/>
        </w:rPr>
      </w:pPr>
      <w:r w:rsidRPr="0060262A">
        <w:rPr>
          <w:rFonts w:cs="David" w:hint="cs"/>
          <w:rtl/>
        </w:rPr>
        <w:tab/>
        <w:t xml:space="preserve">שליש במקום יו"ר הוועדה. </w:t>
      </w:r>
    </w:p>
    <w:p w14:paraId="488224FC" w14:textId="77777777" w:rsidR="0060262A" w:rsidRPr="0060262A" w:rsidRDefault="0060262A" w:rsidP="0060262A">
      <w:pPr>
        <w:bidi/>
        <w:rPr>
          <w:rFonts w:cs="David" w:hint="cs"/>
          <w:rtl/>
        </w:rPr>
      </w:pPr>
    </w:p>
    <w:p w14:paraId="43D1A7DF" w14:textId="77777777" w:rsidR="0060262A" w:rsidRPr="0060262A" w:rsidRDefault="0060262A" w:rsidP="0060262A">
      <w:pPr>
        <w:bidi/>
        <w:rPr>
          <w:rFonts w:cs="David" w:hint="cs"/>
          <w:u w:val="single"/>
          <w:rtl/>
        </w:rPr>
      </w:pPr>
      <w:r w:rsidRPr="0060262A">
        <w:rPr>
          <w:rFonts w:cs="David" w:hint="cs"/>
          <w:u w:val="single"/>
          <w:rtl/>
        </w:rPr>
        <w:t>נסים זאב:</w:t>
      </w:r>
    </w:p>
    <w:p w14:paraId="5D21E50F" w14:textId="77777777" w:rsidR="0060262A" w:rsidRPr="0060262A" w:rsidRDefault="0060262A" w:rsidP="0060262A">
      <w:pPr>
        <w:bidi/>
        <w:rPr>
          <w:rFonts w:cs="David" w:hint="cs"/>
          <w:rtl/>
        </w:rPr>
      </w:pPr>
    </w:p>
    <w:p w14:paraId="785D627D" w14:textId="77777777" w:rsidR="0060262A" w:rsidRPr="0060262A" w:rsidRDefault="0060262A" w:rsidP="0060262A">
      <w:pPr>
        <w:bidi/>
        <w:rPr>
          <w:rFonts w:cs="David" w:hint="cs"/>
          <w:rtl/>
        </w:rPr>
      </w:pPr>
      <w:r w:rsidRPr="0060262A">
        <w:rPr>
          <w:rFonts w:cs="David" w:hint="cs"/>
          <w:rtl/>
        </w:rPr>
        <w:tab/>
        <w:t xml:space="preserve"> אם כך הסבירות לדברי חבר הכנסת סער גבוה, צריך להיות ברוב. </w:t>
      </w:r>
    </w:p>
    <w:p w14:paraId="319840C9" w14:textId="77777777" w:rsidR="0060262A" w:rsidRPr="0060262A" w:rsidRDefault="0060262A" w:rsidP="0060262A">
      <w:pPr>
        <w:bidi/>
        <w:rPr>
          <w:rFonts w:cs="David" w:hint="cs"/>
          <w:rtl/>
        </w:rPr>
      </w:pPr>
    </w:p>
    <w:p w14:paraId="38FA1DBC" w14:textId="77777777" w:rsidR="0060262A" w:rsidRDefault="0060262A" w:rsidP="0060262A">
      <w:pPr>
        <w:bidi/>
        <w:rPr>
          <w:rFonts w:cs="David" w:hint="cs"/>
          <w:rtl/>
        </w:rPr>
      </w:pPr>
    </w:p>
    <w:p w14:paraId="6E539068" w14:textId="77777777" w:rsidR="0060262A" w:rsidRDefault="0060262A" w:rsidP="0060262A">
      <w:pPr>
        <w:bidi/>
        <w:rPr>
          <w:rFonts w:cs="David" w:hint="cs"/>
          <w:rtl/>
        </w:rPr>
      </w:pPr>
    </w:p>
    <w:p w14:paraId="16D7E131" w14:textId="77777777" w:rsidR="0060262A" w:rsidRDefault="0060262A" w:rsidP="0060262A">
      <w:pPr>
        <w:bidi/>
        <w:rPr>
          <w:rFonts w:cs="David" w:hint="cs"/>
          <w:rtl/>
        </w:rPr>
      </w:pPr>
    </w:p>
    <w:p w14:paraId="72E6CE91" w14:textId="77777777" w:rsidR="0060262A" w:rsidRDefault="0060262A" w:rsidP="0060262A">
      <w:pPr>
        <w:bidi/>
        <w:rPr>
          <w:rFonts w:cs="David" w:hint="cs"/>
          <w:rtl/>
        </w:rPr>
      </w:pPr>
    </w:p>
    <w:p w14:paraId="1B8F929B" w14:textId="77777777" w:rsidR="0060262A" w:rsidRDefault="0060262A" w:rsidP="0060262A">
      <w:pPr>
        <w:bidi/>
        <w:rPr>
          <w:rFonts w:cs="David" w:hint="cs"/>
          <w:rtl/>
        </w:rPr>
      </w:pPr>
    </w:p>
    <w:p w14:paraId="6DF7F695" w14:textId="77777777" w:rsidR="0060262A" w:rsidRDefault="0060262A" w:rsidP="0060262A">
      <w:pPr>
        <w:bidi/>
        <w:rPr>
          <w:rFonts w:cs="David" w:hint="cs"/>
          <w:rtl/>
        </w:rPr>
      </w:pPr>
    </w:p>
    <w:p w14:paraId="5CBBADC2" w14:textId="77777777" w:rsidR="0060262A" w:rsidRPr="0060262A" w:rsidRDefault="0060262A" w:rsidP="0060262A">
      <w:pPr>
        <w:bidi/>
        <w:rPr>
          <w:rFonts w:cs="David" w:hint="cs"/>
          <w:rtl/>
        </w:rPr>
      </w:pPr>
    </w:p>
    <w:p w14:paraId="2705E097"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2785D706" w14:textId="77777777" w:rsidR="0060262A" w:rsidRPr="0060262A" w:rsidRDefault="0060262A" w:rsidP="0060262A">
      <w:pPr>
        <w:bidi/>
        <w:rPr>
          <w:rFonts w:cs="David"/>
          <w:rtl/>
        </w:rPr>
      </w:pPr>
    </w:p>
    <w:p w14:paraId="5496D6AC" w14:textId="77777777" w:rsidR="0060262A" w:rsidRPr="0060262A" w:rsidRDefault="0060262A" w:rsidP="0060262A">
      <w:pPr>
        <w:bidi/>
        <w:rPr>
          <w:rFonts w:cs="David" w:hint="cs"/>
          <w:rtl/>
        </w:rPr>
      </w:pPr>
      <w:r w:rsidRPr="0060262A">
        <w:rPr>
          <w:rFonts w:cs="David"/>
        </w:rPr>
        <w:tab/>
      </w:r>
      <w:r w:rsidRPr="0060262A">
        <w:rPr>
          <w:rFonts w:cs="David" w:hint="cs"/>
          <w:rtl/>
        </w:rPr>
        <w:t>זה בנוסף או במקום יו"ר הוועדה?</w:t>
      </w:r>
    </w:p>
    <w:p w14:paraId="39B667FD" w14:textId="77777777" w:rsidR="0060262A" w:rsidRPr="0060262A" w:rsidRDefault="0060262A" w:rsidP="0060262A">
      <w:pPr>
        <w:bidi/>
        <w:rPr>
          <w:rFonts w:cs="David"/>
          <w:rtl/>
        </w:rPr>
      </w:pPr>
    </w:p>
    <w:p w14:paraId="25C03725"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5A103EF0" w14:textId="77777777" w:rsidR="0060262A" w:rsidRPr="0060262A" w:rsidRDefault="0060262A" w:rsidP="0060262A">
      <w:pPr>
        <w:pStyle w:val="Heading5"/>
        <w:jc w:val="left"/>
        <w:rPr>
          <w:rFonts w:hint="cs"/>
          <w:sz w:val="24"/>
          <w:rtl/>
        </w:rPr>
      </w:pPr>
    </w:p>
    <w:p w14:paraId="3C4B5561" w14:textId="77777777" w:rsidR="0060262A" w:rsidRPr="0060262A" w:rsidRDefault="0060262A" w:rsidP="0060262A">
      <w:pPr>
        <w:bidi/>
        <w:rPr>
          <w:rFonts w:cs="David" w:hint="cs"/>
          <w:rtl/>
        </w:rPr>
      </w:pPr>
      <w:r w:rsidRPr="0060262A">
        <w:rPr>
          <w:rFonts w:cs="David" w:hint="cs"/>
          <w:rtl/>
        </w:rPr>
        <w:tab/>
        <w:t xml:space="preserve"> זה לא פוגע בסמכות של יו"ר הוועדה לקבל החלטה, זה בנוסף.</w:t>
      </w:r>
    </w:p>
    <w:p w14:paraId="31173C10" w14:textId="77777777" w:rsidR="0060262A" w:rsidRPr="0060262A" w:rsidRDefault="0060262A" w:rsidP="0060262A">
      <w:pPr>
        <w:bidi/>
        <w:rPr>
          <w:rFonts w:cs="David" w:hint="cs"/>
          <w:rtl/>
        </w:rPr>
      </w:pPr>
    </w:p>
    <w:p w14:paraId="6367F2C6"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25D98247" w14:textId="77777777" w:rsidR="0060262A" w:rsidRPr="0060262A" w:rsidRDefault="0060262A" w:rsidP="0060262A">
      <w:pPr>
        <w:bidi/>
        <w:rPr>
          <w:rFonts w:cs="David"/>
          <w:rtl/>
        </w:rPr>
      </w:pPr>
    </w:p>
    <w:p w14:paraId="2467AA4C" w14:textId="77777777" w:rsidR="0060262A" w:rsidRPr="0060262A" w:rsidRDefault="0060262A" w:rsidP="0060262A">
      <w:pPr>
        <w:bidi/>
        <w:rPr>
          <w:rFonts w:cs="David" w:hint="cs"/>
          <w:rtl/>
        </w:rPr>
      </w:pPr>
      <w:r w:rsidRPr="0060262A">
        <w:rPr>
          <w:rFonts w:cs="David"/>
        </w:rPr>
        <w:tab/>
      </w:r>
      <w:r w:rsidRPr="0060262A">
        <w:rPr>
          <w:rFonts w:cs="David" w:hint="cs"/>
          <w:rtl/>
        </w:rPr>
        <w:t>צריך להתייחס לסוגיית הרוב.</w:t>
      </w:r>
    </w:p>
    <w:p w14:paraId="37FCEA8B" w14:textId="77777777" w:rsidR="0060262A" w:rsidRPr="0060262A" w:rsidRDefault="0060262A" w:rsidP="0060262A">
      <w:pPr>
        <w:bidi/>
        <w:rPr>
          <w:rFonts w:cs="David"/>
          <w:rtl/>
        </w:rPr>
      </w:pPr>
    </w:p>
    <w:p w14:paraId="7CBEB487" w14:textId="77777777" w:rsidR="0060262A" w:rsidRPr="0060262A" w:rsidRDefault="0060262A" w:rsidP="0060262A">
      <w:pPr>
        <w:bidi/>
        <w:rPr>
          <w:rFonts w:cs="David" w:hint="cs"/>
          <w:u w:val="single"/>
          <w:rtl/>
        </w:rPr>
      </w:pPr>
      <w:r w:rsidRPr="0060262A">
        <w:rPr>
          <w:rFonts w:cs="David" w:hint="cs"/>
          <w:u w:val="single"/>
          <w:rtl/>
        </w:rPr>
        <w:t>נסים זאב:</w:t>
      </w:r>
    </w:p>
    <w:p w14:paraId="3B209DAC" w14:textId="77777777" w:rsidR="0060262A" w:rsidRPr="0060262A" w:rsidRDefault="0060262A" w:rsidP="0060262A">
      <w:pPr>
        <w:bidi/>
        <w:rPr>
          <w:rFonts w:cs="David" w:hint="cs"/>
          <w:rtl/>
        </w:rPr>
      </w:pPr>
    </w:p>
    <w:p w14:paraId="6D4DA86C" w14:textId="77777777" w:rsidR="0060262A" w:rsidRPr="0060262A" w:rsidRDefault="0060262A" w:rsidP="0060262A">
      <w:pPr>
        <w:bidi/>
        <w:rPr>
          <w:rFonts w:cs="David" w:hint="cs"/>
          <w:rtl/>
        </w:rPr>
      </w:pPr>
      <w:r w:rsidRPr="0060262A">
        <w:rPr>
          <w:rFonts w:cs="David" w:hint="cs"/>
          <w:rtl/>
        </w:rPr>
        <w:tab/>
        <w:t xml:space="preserve"> אני חושב שאין לחצים על חברי כנסת, אני לא מכיר דבר כזה, או שהלחצים משפיעים עליהם עד כדי כך שזה פוגע בתפקודם או בשיקול דעתם. זה בדיוק כמו שאתה אומר ששופט, שיש עליו לחצים, אז שיקול הדעת והפסיקה שלו לא תהיה בהתאם לדיונים שנשמעו.</w:t>
      </w:r>
    </w:p>
    <w:p w14:paraId="57432860" w14:textId="77777777" w:rsidR="0060262A" w:rsidRPr="0060262A" w:rsidRDefault="0060262A" w:rsidP="0060262A">
      <w:pPr>
        <w:bidi/>
        <w:rPr>
          <w:rFonts w:cs="David" w:hint="cs"/>
          <w:u w:val="single"/>
          <w:rtl/>
        </w:rPr>
      </w:pPr>
    </w:p>
    <w:p w14:paraId="4670CF81"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70D55F87" w14:textId="77777777" w:rsidR="0060262A" w:rsidRPr="0060262A" w:rsidRDefault="0060262A" w:rsidP="0060262A">
      <w:pPr>
        <w:bidi/>
        <w:rPr>
          <w:rFonts w:cs="David"/>
          <w:rtl/>
        </w:rPr>
      </w:pPr>
    </w:p>
    <w:p w14:paraId="44BEABD0" w14:textId="77777777" w:rsidR="0060262A" w:rsidRPr="0060262A" w:rsidRDefault="0060262A" w:rsidP="0060262A">
      <w:pPr>
        <w:bidi/>
        <w:rPr>
          <w:rFonts w:cs="David" w:hint="cs"/>
          <w:rtl/>
        </w:rPr>
      </w:pPr>
      <w:r w:rsidRPr="0060262A">
        <w:rPr>
          <w:rFonts w:cs="David"/>
        </w:rPr>
        <w:tab/>
      </w:r>
      <w:r w:rsidRPr="0060262A">
        <w:rPr>
          <w:rFonts w:cs="David" w:hint="cs"/>
          <w:rtl/>
        </w:rPr>
        <w:t>אתה לא מצפה לתשובה?</w:t>
      </w:r>
    </w:p>
    <w:p w14:paraId="61D22872" w14:textId="77777777" w:rsidR="0060262A" w:rsidRPr="0060262A" w:rsidRDefault="0060262A" w:rsidP="0060262A">
      <w:pPr>
        <w:bidi/>
        <w:rPr>
          <w:rFonts w:cs="David"/>
          <w:rtl/>
        </w:rPr>
      </w:pPr>
    </w:p>
    <w:p w14:paraId="56668E1B" w14:textId="77777777" w:rsidR="0060262A" w:rsidRPr="0060262A" w:rsidRDefault="0060262A" w:rsidP="0060262A">
      <w:pPr>
        <w:bidi/>
        <w:rPr>
          <w:rFonts w:cs="David" w:hint="cs"/>
          <w:u w:val="single"/>
          <w:rtl/>
        </w:rPr>
      </w:pPr>
      <w:r w:rsidRPr="0060262A">
        <w:rPr>
          <w:rFonts w:cs="David" w:hint="cs"/>
          <w:u w:val="single"/>
          <w:rtl/>
        </w:rPr>
        <w:t>נסים זאב:</w:t>
      </w:r>
    </w:p>
    <w:p w14:paraId="376682D7" w14:textId="77777777" w:rsidR="0060262A" w:rsidRPr="0060262A" w:rsidRDefault="0060262A" w:rsidP="0060262A">
      <w:pPr>
        <w:bidi/>
        <w:rPr>
          <w:rFonts w:cs="David" w:hint="cs"/>
          <w:rtl/>
        </w:rPr>
      </w:pPr>
    </w:p>
    <w:p w14:paraId="72B6548F" w14:textId="77777777" w:rsidR="0060262A" w:rsidRPr="0060262A" w:rsidRDefault="0060262A" w:rsidP="0060262A">
      <w:pPr>
        <w:bidi/>
        <w:rPr>
          <w:rFonts w:cs="David" w:hint="cs"/>
          <w:rtl/>
        </w:rPr>
      </w:pPr>
      <w:r w:rsidRPr="0060262A">
        <w:rPr>
          <w:rFonts w:cs="David" w:hint="cs"/>
          <w:rtl/>
        </w:rPr>
        <w:tab/>
        <w:t xml:space="preserve"> אני לא מצפה, אני רק אומר שאם כבר רוצים לעשות משהו, צריך שיהיה רוב. מה שיקרה הוא שהאופוזיציה תמיד נמצאת במיעוט וככה ישתקו אותנו בכלל, בכל הדיונים, הכול יהיה דיסקרטי וסגור.</w:t>
      </w:r>
    </w:p>
    <w:p w14:paraId="57D6E5B6" w14:textId="77777777" w:rsidR="0060262A" w:rsidRPr="0060262A" w:rsidRDefault="0060262A" w:rsidP="0060262A">
      <w:pPr>
        <w:bidi/>
        <w:rPr>
          <w:rFonts w:cs="David" w:hint="cs"/>
          <w:u w:val="single"/>
          <w:rtl/>
        </w:rPr>
      </w:pPr>
    </w:p>
    <w:p w14:paraId="6A376961" w14:textId="77777777" w:rsidR="0060262A" w:rsidRPr="0060262A" w:rsidRDefault="0060262A" w:rsidP="0060262A">
      <w:pPr>
        <w:bidi/>
        <w:rPr>
          <w:rFonts w:cs="David" w:hint="cs"/>
          <w:rtl/>
        </w:rPr>
      </w:pPr>
      <w:r w:rsidRPr="0060262A">
        <w:rPr>
          <w:rFonts w:cs="David" w:hint="cs"/>
          <w:u w:val="single"/>
          <w:rtl/>
        </w:rPr>
        <w:t>איתן כבל:</w:t>
      </w:r>
    </w:p>
    <w:p w14:paraId="6AD2AE83" w14:textId="77777777" w:rsidR="0060262A" w:rsidRPr="0060262A" w:rsidRDefault="0060262A" w:rsidP="0060262A">
      <w:pPr>
        <w:bidi/>
        <w:rPr>
          <w:rFonts w:cs="David" w:hint="cs"/>
          <w:rtl/>
        </w:rPr>
      </w:pPr>
    </w:p>
    <w:p w14:paraId="2F7DD698" w14:textId="77777777" w:rsidR="0060262A" w:rsidRPr="0060262A" w:rsidRDefault="0060262A" w:rsidP="0060262A">
      <w:pPr>
        <w:bidi/>
        <w:rPr>
          <w:rFonts w:cs="David" w:hint="cs"/>
          <w:rtl/>
        </w:rPr>
      </w:pPr>
      <w:r w:rsidRPr="0060262A">
        <w:rPr>
          <w:rFonts w:cs="David" w:hint="cs"/>
          <w:rtl/>
        </w:rPr>
        <w:tab/>
        <w:t xml:space="preserve"> זה לא עניין של אופוזיציה קואליציה, רוב הבעיות לא מתקיימות אלא בנושאים כלכליים ונושאים מהסוג הזה. אני מציע, שליש זה כשאתה נותן לקבוצה מסוימת את הכלים כדי שתוכל להתנהל בהצבעות.</w:t>
      </w:r>
    </w:p>
    <w:p w14:paraId="099E5A91" w14:textId="77777777" w:rsidR="0060262A" w:rsidRPr="0060262A" w:rsidRDefault="0060262A" w:rsidP="0060262A">
      <w:pPr>
        <w:bidi/>
        <w:rPr>
          <w:rFonts w:cs="David" w:hint="cs"/>
          <w:rtl/>
        </w:rPr>
      </w:pPr>
    </w:p>
    <w:p w14:paraId="1B051BE2" w14:textId="77777777" w:rsidR="0060262A" w:rsidRPr="0060262A" w:rsidRDefault="0060262A" w:rsidP="0060262A">
      <w:pPr>
        <w:bidi/>
        <w:rPr>
          <w:rFonts w:cs="David" w:hint="cs"/>
          <w:rtl/>
        </w:rPr>
      </w:pPr>
      <w:r w:rsidRPr="0060262A">
        <w:rPr>
          <w:rFonts w:cs="David" w:hint="cs"/>
          <w:u w:val="single"/>
          <w:rtl/>
        </w:rPr>
        <w:t>גדעון סער:</w:t>
      </w:r>
    </w:p>
    <w:p w14:paraId="2E0B7136" w14:textId="77777777" w:rsidR="0060262A" w:rsidRPr="0060262A" w:rsidRDefault="0060262A" w:rsidP="0060262A">
      <w:pPr>
        <w:bidi/>
        <w:rPr>
          <w:rFonts w:cs="David" w:hint="cs"/>
          <w:rtl/>
        </w:rPr>
      </w:pPr>
    </w:p>
    <w:p w14:paraId="080302BB" w14:textId="77777777" w:rsidR="0060262A" w:rsidRPr="0060262A" w:rsidRDefault="0060262A" w:rsidP="0060262A">
      <w:pPr>
        <w:bidi/>
        <w:rPr>
          <w:rFonts w:cs="David" w:hint="cs"/>
          <w:rtl/>
        </w:rPr>
      </w:pPr>
      <w:r w:rsidRPr="0060262A">
        <w:rPr>
          <w:rFonts w:cs="David" w:hint="cs"/>
          <w:rtl/>
        </w:rPr>
        <w:tab/>
        <w:t xml:space="preserve"> בית משפט דן בפומבי, עכשיו יגידו שאם אחד משלושת השופטים חושב כך, סוגרים את הדיון, זה הזוי. גם נוטלים את סמכות היושב ראש, ולא נותנים אותה לרוב, נותנים אותה למיעוט, זה רציני?  </w:t>
      </w:r>
    </w:p>
    <w:p w14:paraId="768C78CD" w14:textId="77777777" w:rsidR="0060262A" w:rsidRPr="0060262A" w:rsidRDefault="0060262A" w:rsidP="0060262A">
      <w:pPr>
        <w:bidi/>
        <w:rPr>
          <w:rFonts w:cs="David" w:hint="cs"/>
          <w:rtl/>
        </w:rPr>
      </w:pPr>
    </w:p>
    <w:p w14:paraId="06034B82"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47747798" w14:textId="77777777" w:rsidR="0060262A" w:rsidRPr="0060262A" w:rsidRDefault="0060262A" w:rsidP="0060262A">
      <w:pPr>
        <w:bidi/>
        <w:rPr>
          <w:rFonts w:cs="David"/>
          <w:rtl/>
        </w:rPr>
      </w:pPr>
    </w:p>
    <w:p w14:paraId="5A1CD2FD" w14:textId="77777777" w:rsidR="0060262A" w:rsidRPr="0060262A" w:rsidRDefault="0060262A" w:rsidP="0060262A">
      <w:pPr>
        <w:bidi/>
        <w:rPr>
          <w:rFonts w:cs="David" w:hint="cs"/>
          <w:rtl/>
        </w:rPr>
      </w:pPr>
      <w:r w:rsidRPr="0060262A">
        <w:rPr>
          <w:rFonts w:cs="David"/>
        </w:rPr>
        <w:tab/>
      </w:r>
      <w:r w:rsidRPr="0060262A">
        <w:rPr>
          <w:rFonts w:cs="David" w:hint="cs"/>
          <w:rtl/>
        </w:rPr>
        <w:t>הדרישה של חבר הכנסת סער סבירה לגבי הרוב.</w:t>
      </w:r>
    </w:p>
    <w:p w14:paraId="1ED72CC6" w14:textId="77777777" w:rsidR="0060262A" w:rsidRPr="0060262A" w:rsidRDefault="0060262A" w:rsidP="0060262A">
      <w:pPr>
        <w:bidi/>
        <w:rPr>
          <w:rFonts w:cs="David" w:hint="cs"/>
          <w:rtl/>
        </w:rPr>
      </w:pPr>
    </w:p>
    <w:p w14:paraId="3FDD5AE2" w14:textId="77777777" w:rsidR="0060262A" w:rsidRPr="0060262A" w:rsidRDefault="0060262A" w:rsidP="0060262A">
      <w:pPr>
        <w:bidi/>
        <w:rPr>
          <w:rFonts w:cs="David" w:hint="cs"/>
          <w:u w:val="single"/>
          <w:rtl/>
        </w:rPr>
      </w:pPr>
      <w:r w:rsidRPr="0060262A">
        <w:rPr>
          <w:rFonts w:cs="David" w:hint="cs"/>
          <w:u w:val="single"/>
          <w:rtl/>
        </w:rPr>
        <w:t>גדעון סער:</w:t>
      </w:r>
    </w:p>
    <w:p w14:paraId="29F4575C" w14:textId="77777777" w:rsidR="0060262A" w:rsidRPr="0060262A" w:rsidRDefault="0060262A" w:rsidP="0060262A">
      <w:pPr>
        <w:bidi/>
        <w:rPr>
          <w:rFonts w:cs="David" w:hint="cs"/>
          <w:u w:val="single"/>
          <w:rtl/>
        </w:rPr>
      </w:pPr>
    </w:p>
    <w:p w14:paraId="1DC8344C" w14:textId="77777777" w:rsidR="0060262A" w:rsidRPr="0060262A" w:rsidRDefault="0060262A" w:rsidP="0060262A">
      <w:pPr>
        <w:bidi/>
        <w:rPr>
          <w:rFonts w:cs="David" w:hint="cs"/>
          <w:rtl/>
        </w:rPr>
      </w:pPr>
      <w:r w:rsidRPr="0060262A">
        <w:rPr>
          <w:rFonts w:cs="David" w:hint="cs"/>
          <w:rtl/>
        </w:rPr>
        <w:tab/>
        <w:t xml:space="preserve"> קודם כל הרוב צריך להכריע ודבר שני, גם לרוב צריך שיהיו מגבלות.</w:t>
      </w:r>
    </w:p>
    <w:p w14:paraId="248B1337" w14:textId="77777777" w:rsidR="0060262A" w:rsidRPr="0060262A" w:rsidRDefault="0060262A" w:rsidP="0060262A">
      <w:pPr>
        <w:bidi/>
        <w:rPr>
          <w:rFonts w:cs="David" w:hint="cs"/>
          <w:rtl/>
        </w:rPr>
      </w:pPr>
    </w:p>
    <w:p w14:paraId="066CE306" w14:textId="77777777" w:rsidR="0060262A" w:rsidRPr="0060262A" w:rsidRDefault="0060262A" w:rsidP="0060262A">
      <w:pPr>
        <w:bidi/>
        <w:rPr>
          <w:rFonts w:cs="David" w:hint="cs"/>
          <w:u w:val="single"/>
          <w:rtl/>
        </w:rPr>
      </w:pPr>
      <w:r w:rsidRPr="0060262A">
        <w:rPr>
          <w:rFonts w:cs="David" w:hint="cs"/>
          <w:u w:val="single"/>
          <w:rtl/>
        </w:rPr>
        <w:t>אייל יינון:</w:t>
      </w:r>
    </w:p>
    <w:p w14:paraId="1A4E1FF2" w14:textId="77777777" w:rsidR="0060262A" w:rsidRPr="0060262A" w:rsidRDefault="0060262A" w:rsidP="0060262A">
      <w:pPr>
        <w:bidi/>
        <w:rPr>
          <w:rFonts w:cs="David" w:hint="cs"/>
          <w:rtl/>
        </w:rPr>
      </w:pPr>
    </w:p>
    <w:p w14:paraId="422C3452" w14:textId="77777777" w:rsidR="0060262A" w:rsidRPr="0060262A" w:rsidRDefault="0060262A" w:rsidP="0060262A">
      <w:pPr>
        <w:bidi/>
        <w:rPr>
          <w:rFonts w:cs="David" w:hint="cs"/>
          <w:rtl/>
        </w:rPr>
      </w:pPr>
      <w:r w:rsidRPr="0060262A">
        <w:rPr>
          <w:rFonts w:cs="David" w:hint="cs"/>
          <w:rtl/>
        </w:rPr>
        <w:tab/>
        <w:t xml:space="preserve">יש פה התנגשות בין שני אינטרסים חשובים ומשמעותיים, יש את נושא השקיפות ואת חופש הפרסום והמידע ומצד שני יש את עיקרון שחברת הכנסת </w:t>
      </w:r>
      <w:proofErr w:type="spellStart"/>
      <w:r w:rsidRPr="0060262A">
        <w:rPr>
          <w:rFonts w:cs="David" w:hint="cs"/>
          <w:rtl/>
        </w:rPr>
        <w:t>יחימוביץ</w:t>
      </w:r>
      <w:proofErr w:type="spellEnd"/>
      <w:r w:rsidRPr="0060262A">
        <w:rPr>
          <w:rFonts w:cs="David" w:hint="cs"/>
          <w:rtl/>
        </w:rPr>
        <w:t xml:space="preserve"> בשלו מנסה לקדם את ההצעה הזו וזה הנושא של לחצים המופעלים על חברי הכנסת. בכל מקרה צריך לעשות איזון עדין בין שני הנושאים ואני חושב שהעיקרון של המיעוט מחליט זה דבר חריג ביותר שאני לא מכיר בשום סיטואציה אחרת.</w:t>
      </w:r>
    </w:p>
    <w:p w14:paraId="34E00A7A" w14:textId="77777777" w:rsidR="0060262A" w:rsidRPr="0060262A" w:rsidRDefault="0060262A" w:rsidP="0060262A">
      <w:pPr>
        <w:bidi/>
        <w:rPr>
          <w:rFonts w:cs="David" w:hint="cs"/>
          <w:rtl/>
        </w:rPr>
      </w:pPr>
    </w:p>
    <w:p w14:paraId="11FEB840" w14:textId="77777777" w:rsidR="0060262A" w:rsidRPr="0060262A" w:rsidRDefault="0060262A" w:rsidP="0060262A">
      <w:pPr>
        <w:bidi/>
        <w:ind w:firstLine="567"/>
        <w:rPr>
          <w:rFonts w:cs="David" w:hint="cs"/>
          <w:rtl/>
        </w:rPr>
      </w:pPr>
      <w:r w:rsidRPr="0060262A">
        <w:rPr>
          <w:rFonts w:cs="David" w:hint="cs"/>
          <w:rtl/>
        </w:rPr>
        <w:t>אני מציע שלפני שמצביעים, ההערות של חבר הכנסת סער נכונות מאד מבחינת השיטה העיקרון והתיאוריה לכן אני חושב שכדאי לעשות חשיבה נוספת, לא על העיקרון שההצעה מציעה אלא  על המנגנון שלה ולהביא להתייעצות שנביא הצעה יותר מעודנת לפה.</w:t>
      </w:r>
    </w:p>
    <w:p w14:paraId="73EF1F20" w14:textId="77777777" w:rsidR="0060262A" w:rsidRPr="0060262A" w:rsidRDefault="0060262A" w:rsidP="0060262A">
      <w:pPr>
        <w:bidi/>
        <w:rPr>
          <w:rFonts w:cs="David" w:hint="cs"/>
          <w:rtl/>
        </w:rPr>
      </w:pPr>
    </w:p>
    <w:p w14:paraId="378A1173"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46CC4850" w14:textId="77777777" w:rsidR="0060262A" w:rsidRPr="0060262A" w:rsidRDefault="0060262A" w:rsidP="0060262A">
      <w:pPr>
        <w:bidi/>
        <w:rPr>
          <w:rFonts w:cs="David" w:hint="cs"/>
          <w:rtl/>
        </w:rPr>
      </w:pPr>
    </w:p>
    <w:p w14:paraId="25FEEF3E" w14:textId="77777777" w:rsidR="0060262A" w:rsidRPr="0060262A" w:rsidRDefault="0060262A" w:rsidP="0060262A">
      <w:pPr>
        <w:bidi/>
        <w:rPr>
          <w:rFonts w:cs="David" w:hint="cs"/>
          <w:rtl/>
        </w:rPr>
      </w:pPr>
      <w:r w:rsidRPr="0060262A">
        <w:rPr>
          <w:rFonts w:cs="David" w:hint="cs"/>
          <w:rtl/>
        </w:rPr>
        <w:tab/>
        <w:t xml:space="preserve"> ההערות מקובלות עלי ואני מודעת לכובד משקלן. ההצעה באה לגונן על חבר הכנסת הבודד שנלחץ מהדיון, הן מצד בעלי אינטרסים כלכליים או באי כוחם.</w:t>
      </w:r>
    </w:p>
    <w:p w14:paraId="402CF09F" w14:textId="77777777" w:rsidR="0060262A" w:rsidRPr="0060262A" w:rsidRDefault="0060262A" w:rsidP="0060262A">
      <w:pPr>
        <w:bidi/>
        <w:rPr>
          <w:rFonts w:cs="David" w:hint="cs"/>
          <w:rtl/>
        </w:rPr>
      </w:pPr>
    </w:p>
    <w:p w14:paraId="1717C819" w14:textId="77777777" w:rsidR="0060262A" w:rsidRPr="0060262A" w:rsidRDefault="0060262A" w:rsidP="0060262A">
      <w:pPr>
        <w:bidi/>
        <w:rPr>
          <w:rFonts w:cs="David" w:hint="cs"/>
          <w:rtl/>
        </w:rPr>
      </w:pPr>
      <w:r w:rsidRPr="0060262A">
        <w:rPr>
          <w:rFonts w:cs="David" w:hint="cs"/>
          <w:u w:val="single"/>
          <w:rtl/>
        </w:rPr>
        <w:t>נסים זאב:</w:t>
      </w:r>
    </w:p>
    <w:p w14:paraId="066433BD" w14:textId="77777777" w:rsidR="0060262A" w:rsidRPr="0060262A" w:rsidRDefault="0060262A" w:rsidP="0060262A">
      <w:pPr>
        <w:bidi/>
        <w:rPr>
          <w:rFonts w:cs="David" w:hint="cs"/>
          <w:rtl/>
        </w:rPr>
      </w:pPr>
    </w:p>
    <w:p w14:paraId="4D21862B" w14:textId="77777777" w:rsidR="0060262A" w:rsidRPr="0060262A" w:rsidRDefault="0060262A" w:rsidP="0060262A">
      <w:pPr>
        <w:bidi/>
        <w:rPr>
          <w:rFonts w:cs="David" w:hint="cs"/>
          <w:rtl/>
        </w:rPr>
      </w:pPr>
      <w:r w:rsidRPr="0060262A">
        <w:rPr>
          <w:rFonts w:cs="David" w:hint="cs"/>
          <w:rtl/>
        </w:rPr>
        <w:tab/>
        <w:t xml:space="preserve"> תני דוגמה איזה חבר נסת נלחץ בדיונים.</w:t>
      </w:r>
    </w:p>
    <w:p w14:paraId="1A24F56B" w14:textId="77777777" w:rsidR="0060262A" w:rsidRPr="0060262A" w:rsidRDefault="0060262A" w:rsidP="0060262A">
      <w:pPr>
        <w:bidi/>
        <w:rPr>
          <w:rFonts w:cs="David" w:hint="cs"/>
          <w:rtl/>
        </w:rPr>
      </w:pPr>
    </w:p>
    <w:p w14:paraId="16E7BC87"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5338326D" w14:textId="77777777" w:rsidR="0060262A" w:rsidRPr="0060262A" w:rsidRDefault="0060262A" w:rsidP="0060262A">
      <w:pPr>
        <w:pStyle w:val="Heading5"/>
        <w:jc w:val="left"/>
        <w:rPr>
          <w:rFonts w:hint="cs"/>
          <w:sz w:val="24"/>
          <w:rtl/>
        </w:rPr>
      </w:pPr>
    </w:p>
    <w:p w14:paraId="2DF35FF5" w14:textId="77777777" w:rsidR="0060262A" w:rsidRPr="0060262A" w:rsidRDefault="0060262A" w:rsidP="0060262A">
      <w:pPr>
        <w:bidi/>
        <w:rPr>
          <w:rFonts w:cs="David" w:hint="cs"/>
          <w:rtl/>
        </w:rPr>
      </w:pPr>
      <w:r w:rsidRPr="0060262A">
        <w:rPr>
          <w:rFonts w:cs="David" w:hint="cs"/>
          <w:rtl/>
        </w:rPr>
        <w:tab/>
        <w:t xml:space="preserve"> אני מעדיפה לא לעשות את זה פרסונאלי.</w:t>
      </w:r>
    </w:p>
    <w:p w14:paraId="6CB5041B" w14:textId="77777777" w:rsidR="0060262A" w:rsidRPr="0060262A" w:rsidRDefault="0060262A" w:rsidP="0060262A">
      <w:pPr>
        <w:bidi/>
        <w:rPr>
          <w:rFonts w:cs="David" w:hint="cs"/>
          <w:rtl/>
        </w:rPr>
      </w:pPr>
    </w:p>
    <w:p w14:paraId="776B724C" w14:textId="77777777" w:rsidR="0060262A" w:rsidRPr="0060262A" w:rsidRDefault="0060262A" w:rsidP="0060262A">
      <w:pPr>
        <w:bidi/>
        <w:rPr>
          <w:rFonts w:cs="David" w:hint="cs"/>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700CBC6D" w14:textId="77777777" w:rsidR="0060262A" w:rsidRPr="0060262A" w:rsidRDefault="0060262A" w:rsidP="0060262A">
      <w:pPr>
        <w:bidi/>
        <w:rPr>
          <w:rFonts w:cs="David" w:hint="cs"/>
          <w:rtl/>
        </w:rPr>
      </w:pPr>
    </w:p>
    <w:p w14:paraId="33A59450" w14:textId="77777777" w:rsidR="0060262A" w:rsidRPr="0060262A" w:rsidRDefault="0060262A" w:rsidP="0060262A">
      <w:pPr>
        <w:bidi/>
        <w:rPr>
          <w:rFonts w:cs="David" w:hint="cs"/>
          <w:rtl/>
        </w:rPr>
      </w:pPr>
      <w:r w:rsidRPr="0060262A">
        <w:rPr>
          <w:rFonts w:cs="David" w:hint="cs"/>
          <w:rtl/>
        </w:rPr>
        <w:tab/>
        <w:t xml:space="preserve"> אני. ביקשתי לדבר לפני חמש דקות ואתה מתפרץ כל הזמן ואני נלחץ.</w:t>
      </w:r>
    </w:p>
    <w:p w14:paraId="72379E7F" w14:textId="77777777" w:rsidR="0060262A" w:rsidRPr="0060262A" w:rsidRDefault="0060262A" w:rsidP="0060262A">
      <w:pPr>
        <w:bidi/>
        <w:rPr>
          <w:rFonts w:cs="David" w:hint="cs"/>
          <w:rtl/>
        </w:rPr>
      </w:pPr>
    </w:p>
    <w:p w14:paraId="5AC85B62" w14:textId="77777777" w:rsidR="0060262A" w:rsidRPr="0060262A" w:rsidRDefault="0060262A" w:rsidP="0060262A">
      <w:pPr>
        <w:bidi/>
        <w:rPr>
          <w:rFonts w:cs="David" w:hint="cs"/>
          <w:u w:val="single"/>
          <w:rtl/>
        </w:rPr>
      </w:pPr>
      <w:r w:rsidRPr="0060262A">
        <w:rPr>
          <w:rFonts w:cs="David" w:hint="cs"/>
          <w:u w:val="single"/>
          <w:rtl/>
        </w:rPr>
        <w:t>נסים זאב:</w:t>
      </w:r>
    </w:p>
    <w:p w14:paraId="53669225" w14:textId="77777777" w:rsidR="0060262A" w:rsidRPr="0060262A" w:rsidRDefault="0060262A" w:rsidP="0060262A">
      <w:pPr>
        <w:bidi/>
        <w:rPr>
          <w:rFonts w:cs="David" w:hint="cs"/>
          <w:rtl/>
        </w:rPr>
      </w:pPr>
    </w:p>
    <w:p w14:paraId="21018397" w14:textId="77777777" w:rsidR="0060262A" w:rsidRPr="0060262A" w:rsidRDefault="0060262A" w:rsidP="0060262A">
      <w:pPr>
        <w:bidi/>
        <w:rPr>
          <w:rFonts w:cs="David" w:hint="cs"/>
          <w:rtl/>
        </w:rPr>
      </w:pPr>
      <w:r w:rsidRPr="0060262A">
        <w:rPr>
          <w:rFonts w:cs="David" w:hint="cs"/>
          <w:rtl/>
        </w:rPr>
        <w:tab/>
        <w:t xml:space="preserve"> חברי כנסת נלחצים וזה משפיע על הצבעתם? מה זה הדבר הזה?</w:t>
      </w:r>
    </w:p>
    <w:p w14:paraId="5221EBC8" w14:textId="77777777" w:rsidR="0060262A" w:rsidRPr="0060262A" w:rsidRDefault="0060262A" w:rsidP="0060262A">
      <w:pPr>
        <w:bidi/>
        <w:rPr>
          <w:rFonts w:cs="David" w:hint="cs"/>
          <w:rtl/>
        </w:rPr>
      </w:pPr>
    </w:p>
    <w:p w14:paraId="7A5F2CC6"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30458EF5" w14:textId="77777777" w:rsidR="0060262A" w:rsidRPr="0060262A" w:rsidRDefault="0060262A" w:rsidP="0060262A">
      <w:pPr>
        <w:bidi/>
        <w:rPr>
          <w:rFonts w:cs="David"/>
          <w:rtl/>
        </w:rPr>
      </w:pPr>
    </w:p>
    <w:p w14:paraId="778A1D8C" w14:textId="77777777" w:rsidR="0060262A" w:rsidRPr="0060262A" w:rsidRDefault="0060262A" w:rsidP="0060262A">
      <w:pPr>
        <w:bidi/>
        <w:rPr>
          <w:rFonts w:cs="David" w:hint="cs"/>
          <w:rtl/>
        </w:rPr>
      </w:pPr>
      <w:r w:rsidRPr="0060262A">
        <w:rPr>
          <w:rFonts w:cs="David"/>
        </w:rPr>
        <w:tab/>
      </w:r>
      <w:r w:rsidRPr="0060262A">
        <w:rPr>
          <w:rFonts w:cs="David" w:hint="cs"/>
          <w:rtl/>
        </w:rPr>
        <w:t>חבר הכנסת זאב אתה לא ברשות דיבור.</w:t>
      </w:r>
    </w:p>
    <w:p w14:paraId="089C8E2E" w14:textId="77777777" w:rsidR="0060262A" w:rsidRPr="0060262A" w:rsidRDefault="0060262A" w:rsidP="0060262A">
      <w:pPr>
        <w:bidi/>
        <w:rPr>
          <w:rFonts w:cs="David"/>
          <w:rtl/>
        </w:rPr>
      </w:pPr>
    </w:p>
    <w:p w14:paraId="79073A2C"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254FA46B" w14:textId="77777777" w:rsidR="0060262A" w:rsidRPr="0060262A" w:rsidRDefault="0060262A" w:rsidP="0060262A">
      <w:pPr>
        <w:bidi/>
        <w:rPr>
          <w:rFonts w:cs="David" w:hint="cs"/>
          <w:rtl/>
        </w:rPr>
      </w:pPr>
    </w:p>
    <w:p w14:paraId="7B636F37" w14:textId="77777777" w:rsidR="0060262A" w:rsidRPr="0060262A" w:rsidRDefault="0060262A" w:rsidP="0060262A">
      <w:pPr>
        <w:bidi/>
        <w:rPr>
          <w:rFonts w:cs="David" w:hint="cs"/>
          <w:rtl/>
        </w:rPr>
      </w:pPr>
      <w:r w:rsidRPr="0060262A">
        <w:rPr>
          <w:rFonts w:cs="David" w:hint="cs"/>
          <w:rtl/>
        </w:rPr>
        <w:tab/>
        <w:t xml:space="preserve">הרציונאל היה לגונן על חבר הכנסת הבודד, אבל לא כתבנו בודד כי רצינו להשאיר את זה מידתי לכן כתבנו שליש,  שמרגיש שהוא לא יכול לנהל בחירות גמורה את הדיון מכל מיני סיבות, אם בגלל שיש במקום בעלי אינטרסים או אנשים פוליטיים שהוא קצת חושש מהם ואולי אפילו עיתונאים ויסלחו לי חברי העיתונאים. </w:t>
      </w:r>
    </w:p>
    <w:p w14:paraId="30AE82B9" w14:textId="77777777" w:rsidR="0060262A" w:rsidRPr="0060262A" w:rsidRDefault="0060262A" w:rsidP="0060262A">
      <w:pPr>
        <w:bidi/>
        <w:rPr>
          <w:rFonts w:cs="David" w:hint="cs"/>
          <w:rtl/>
        </w:rPr>
      </w:pPr>
    </w:p>
    <w:p w14:paraId="31D9C2DB" w14:textId="77777777" w:rsidR="0060262A" w:rsidRPr="0060262A" w:rsidRDefault="0060262A" w:rsidP="0060262A">
      <w:pPr>
        <w:bidi/>
        <w:ind w:firstLine="567"/>
        <w:rPr>
          <w:rFonts w:cs="David" w:hint="cs"/>
          <w:rtl/>
        </w:rPr>
      </w:pPr>
      <w:r w:rsidRPr="0060262A">
        <w:rPr>
          <w:rFonts w:cs="David" w:hint="cs"/>
          <w:rtl/>
        </w:rPr>
        <w:t>במקור, כיוון שזה היה במסגרת חוק הלוביסטים במקור הכוונה הייתה ללוביסטים, אבל אני לא מייחדת את זה רק להם. אני ערה לבעייתיות.</w:t>
      </w:r>
    </w:p>
    <w:p w14:paraId="0A1528A0" w14:textId="77777777" w:rsidR="0060262A" w:rsidRPr="0060262A" w:rsidRDefault="0060262A" w:rsidP="0060262A">
      <w:pPr>
        <w:bidi/>
        <w:ind w:firstLine="567"/>
        <w:rPr>
          <w:rFonts w:cs="David" w:hint="cs"/>
          <w:rtl/>
        </w:rPr>
      </w:pPr>
    </w:p>
    <w:p w14:paraId="68C4262A" w14:textId="77777777" w:rsidR="0060262A" w:rsidRPr="0060262A" w:rsidRDefault="0060262A" w:rsidP="0060262A">
      <w:pPr>
        <w:bidi/>
        <w:rPr>
          <w:rFonts w:cs="David" w:hint="cs"/>
          <w:u w:val="single"/>
          <w:rtl/>
        </w:rPr>
      </w:pPr>
      <w:r w:rsidRPr="0060262A">
        <w:rPr>
          <w:rFonts w:cs="David" w:hint="cs"/>
          <w:u w:val="single"/>
          <w:rtl/>
        </w:rPr>
        <w:t>איל יינון:</w:t>
      </w:r>
    </w:p>
    <w:p w14:paraId="47F90142" w14:textId="77777777" w:rsidR="0060262A" w:rsidRPr="0060262A" w:rsidRDefault="0060262A" w:rsidP="0060262A">
      <w:pPr>
        <w:bidi/>
        <w:rPr>
          <w:rFonts w:cs="David" w:hint="cs"/>
          <w:rtl/>
        </w:rPr>
      </w:pPr>
    </w:p>
    <w:p w14:paraId="36B21F50" w14:textId="77777777" w:rsidR="0060262A" w:rsidRPr="0060262A" w:rsidRDefault="0060262A" w:rsidP="0060262A">
      <w:pPr>
        <w:bidi/>
        <w:rPr>
          <w:rFonts w:cs="David" w:hint="cs"/>
          <w:rtl/>
        </w:rPr>
      </w:pPr>
      <w:r w:rsidRPr="0060262A">
        <w:rPr>
          <w:rFonts w:cs="David" w:hint="cs"/>
          <w:rtl/>
        </w:rPr>
        <w:tab/>
        <w:t>זה יכול להוביל לתוצאות מניפולטיביות שאת עצמך לא מתכוונת אליהם, זה מסוכן, גם מבחינת האינטרסים שאת חושבת עליהם.</w:t>
      </w:r>
    </w:p>
    <w:p w14:paraId="6A680DD6" w14:textId="77777777" w:rsidR="0060262A" w:rsidRPr="0060262A" w:rsidRDefault="0060262A" w:rsidP="0060262A">
      <w:pPr>
        <w:bidi/>
        <w:rPr>
          <w:rFonts w:cs="David" w:hint="cs"/>
          <w:rtl/>
        </w:rPr>
      </w:pPr>
    </w:p>
    <w:p w14:paraId="34E7B96A"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38C0D5D9" w14:textId="77777777" w:rsidR="0060262A" w:rsidRPr="0060262A" w:rsidRDefault="0060262A" w:rsidP="0060262A">
      <w:pPr>
        <w:pStyle w:val="Heading5"/>
        <w:jc w:val="left"/>
        <w:rPr>
          <w:rFonts w:hint="cs"/>
          <w:sz w:val="24"/>
          <w:rtl/>
        </w:rPr>
      </w:pPr>
    </w:p>
    <w:p w14:paraId="58D8C477" w14:textId="77777777" w:rsidR="0060262A" w:rsidRPr="0060262A" w:rsidRDefault="0060262A" w:rsidP="0060262A">
      <w:pPr>
        <w:bidi/>
        <w:rPr>
          <w:rFonts w:cs="David" w:hint="cs"/>
          <w:rtl/>
        </w:rPr>
      </w:pPr>
      <w:r w:rsidRPr="0060262A">
        <w:rPr>
          <w:rFonts w:cs="David" w:hint="cs"/>
          <w:rtl/>
        </w:rPr>
        <w:tab/>
        <w:t xml:space="preserve"> אני יודעת, אני ערה לזה לחלוטין, ובכל זאת אני חושבת שהיכולת לאפשר לחברי הכנסת לקיים דיון בלי לוביסטים, בלי אינטרסנטים, בלי פעילים פוליטיים הוא קריטי.</w:t>
      </w:r>
    </w:p>
    <w:p w14:paraId="0EF5F2E2" w14:textId="77777777" w:rsidR="0060262A" w:rsidRPr="0060262A" w:rsidRDefault="0060262A" w:rsidP="0060262A">
      <w:pPr>
        <w:bidi/>
        <w:rPr>
          <w:rFonts w:cs="David" w:hint="cs"/>
          <w:rtl/>
        </w:rPr>
      </w:pPr>
    </w:p>
    <w:p w14:paraId="0C737FED" w14:textId="77777777" w:rsidR="0060262A" w:rsidRPr="0060262A" w:rsidRDefault="0060262A" w:rsidP="0060262A">
      <w:pPr>
        <w:bidi/>
        <w:rPr>
          <w:rFonts w:cs="David" w:hint="cs"/>
          <w:u w:val="single"/>
          <w:rtl/>
        </w:rPr>
      </w:pPr>
      <w:r w:rsidRPr="0060262A">
        <w:rPr>
          <w:rFonts w:cs="David" w:hint="cs"/>
          <w:u w:val="single"/>
          <w:rtl/>
        </w:rPr>
        <w:t>איל יינון:</w:t>
      </w:r>
    </w:p>
    <w:p w14:paraId="45FF66F0" w14:textId="77777777" w:rsidR="0060262A" w:rsidRPr="0060262A" w:rsidRDefault="0060262A" w:rsidP="0060262A">
      <w:pPr>
        <w:bidi/>
        <w:rPr>
          <w:rFonts w:cs="David" w:hint="cs"/>
          <w:rtl/>
        </w:rPr>
      </w:pPr>
    </w:p>
    <w:p w14:paraId="721CD5BC" w14:textId="77777777" w:rsidR="0060262A" w:rsidRPr="0060262A" w:rsidRDefault="0060262A" w:rsidP="0060262A">
      <w:pPr>
        <w:bidi/>
        <w:rPr>
          <w:rFonts w:cs="David" w:hint="cs"/>
          <w:rtl/>
        </w:rPr>
      </w:pPr>
      <w:r w:rsidRPr="0060262A">
        <w:rPr>
          <w:rFonts w:cs="David" w:hint="cs"/>
          <w:rtl/>
        </w:rPr>
        <w:tab/>
        <w:t>את צודקת אבל צריך לעשות "</w:t>
      </w:r>
      <w:proofErr w:type="spellStart"/>
      <w:r w:rsidRPr="0060262A">
        <w:rPr>
          <w:rFonts w:cs="David" w:hint="cs"/>
          <w:rtl/>
        </w:rPr>
        <w:t>פיין</w:t>
      </w:r>
      <w:proofErr w:type="spellEnd"/>
      <w:r w:rsidRPr="0060262A">
        <w:rPr>
          <w:rFonts w:cs="David" w:hint="cs"/>
          <w:rtl/>
        </w:rPr>
        <w:t xml:space="preserve"> </w:t>
      </w:r>
      <w:proofErr w:type="spellStart"/>
      <w:r w:rsidRPr="0060262A">
        <w:rPr>
          <w:rFonts w:cs="David" w:hint="cs"/>
          <w:rtl/>
        </w:rPr>
        <w:t>טונינג</w:t>
      </w:r>
      <w:proofErr w:type="spellEnd"/>
      <w:r w:rsidRPr="0060262A">
        <w:rPr>
          <w:rFonts w:cs="David" w:hint="cs"/>
          <w:rtl/>
        </w:rPr>
        <w:t>" של זה כי אחרת זה יביא לתוצאות שאתה לא רוצה אותן. אין לי כרגע הצעה, צריך לשבת על זה.</w:t>
      </w:r>
    </w:p>
    <w:p w14:paraId="57407140" w14:textId="77777777" w:rsidR="0060262A" w:rsidRDefault="0060262A" w:rsidP="0060262A">
      <w:pPr>
        <w:bidi/>
        <w:rPr>
          <w:rFonts w:cs="David" w:hint="cs"/>
          <w:rtl/>
        </w:rPr>
      </w:pPr>
    </w:p>
    <w:p w14:paraId="5E458A13" w14:textId="77777777" w:rsidR="0060262A" w:rsidRDefault="0060262A" w:rsidP="0060262A">
      <w:pPr>
        <w:bidi/>
        <w:rPr>
          <w:rFonts w:cs="David" w:hint="cs"/>
          <w:rtl/>
        </w:rPr>
      </w:pPr>
    </w:p>
    <w:p w14:paraId="2CCEF556" w14:textId="77777777" w:rsidR="0060262A" w:rsidRDefault="0060262A" w:rsidP="0060262A">
      <w:pPr>
        <w:bidi/>
        <w:rPr>
          <w:rFonts w:cs="David" w:hint="cs"/>
          <w:rtl/>
        </w:rPr>
      </w:pPr>
    </w:p>
    <w:p w14:paraId="1AA6B671" w14:textId="77777777" w:rsidR="0060262A" w:rsidRDefault="0060262A" w:rsidP="0060262A">
      <w:pPr>
        <w:bidi/>
        <w:rPr>
          <w:rFonts w:cs="David" w:hint="cs"/>
          <w:rtl/>
        </w:rPr>
      </w:pPr>
    </w:p>
    <w:p w14:paraId="08B1CA7F" w14:textId="77777777" w:rsidR="0060262A" w:rsidRDefault="0060262A" w:rsidP="0060262A">
      <w:pPr>
        <w:bidi/>
        <w:rPr>
          <w:rFonts w:cs="David" w:hint="cs"/>
          <w:rtl/>
        </w:rPr>
      </w:pPr>
    </w:p>
    <w:p w14:paraId="27B21B84" w14:textId="77777777" w:rsidR="0060262A" w:rsidRPr="0060262A" w:rsidRDefault="0060262A" w:rsidP="0060262A">
      <w:pPr>
        <w:bidi/>
        <w:rPr>
          <w:rFonts w:cs="David" w:hint="cs"/>
          <w:rtl/>
        </w:rPr>
      </w:pPr>
    </w:p>
    <w:p w14:paraId="76D66553"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19FA2135" w14:textId="77777777" w:rsidR="0060262A" w:rsidRPr="0060262A" w:rsidRDefault="0060262A" w:rsidP="0060262A">
      <w:pPr>
        <w:bidi/>
        <w:rPr>
          <w:rFonts w:cs="David"/>
          <w:rtl/>
        </w:rPr>
      </w:pPr>
    </w:p>
    <w:p w14:paraId="2BD8B211" w14:textId="77777777" w:rsidR="0060262A" w:rsidRPr="0060262A" w:rsidRDefault="0060262A" w:rsidP="0060262A">
      <w:pPr>
        <w:bidi/>
        <w:rPr>
          <w:rFonts w:cs="David" w:hint="cs"/>
          <w:rtl/>
        </w:rPr>
      </w:pPr>
      <w:r w:rsidRPr="0060262A">
        <w:rPr>
          <w:rFonts w:cs="David"/>
        </w:rPr>
        <w:tab/>
      </w:r>
      <w:r w:rsidRPr="0060262A">
        <w:rPr>
          <w:rFonts w:cs="David" w:hint="cs"/>
          <w:rtl/>
        </w:rPr>
        <w:t>לפחות רוב.</w:t>
      </w:r>
    </w:p>
    <w:p w14:paraId="3333F86A" w14:textId="77777777" w:rsidR="0060262A" w:rsidRPr="0060262A" w:rsidRDefault="0060262A" w:rsidP="0060262A">
      <w:pPr>
        <w:bidi/>
        <w:rPr>
          <w:rFonts w:cs="David"/>
          <w:rtl/>
        </w:rPr>
      </w:pPr>
    </w:p>
    <w:p w14:paraId="6BCDC3DC"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4FDFC874" w14:textId="77777777" w:rsidR="0060262A" w:rsidRPr="0060262A" w:rsidRDefault="0060262A" w:rsidP="0060262A">
      <w:pPr>
        <w:pStyle w:val="Heading5"/>
        <w:jc w:val="left"/>
        <w:rPr>
          <w:rFonts w:hint="cs"/>
          <w:sz w:val="24"/>
          <w:rtl/>
        </w:rPr>
      </w:pPr>
    </w:p>
    <w:p w14:paraId="5719FBF5" w14:textId="77777777" w:rsidR="0060262A" w:rsidRPr="0060262A" w:rsidRDefault="0060262A" w:rsidP="0060262A">
      <w:pPr>
        <w:bidi/>
        <w:rPr>
          <w:rFonts w:cs="David" w:hint="cs"/>
          <w:rtl/>
        </w:rPr>
      </w:pPr>
      <w:r w:rsidRPr="0060262A">
        <w:rPr>
          <w:rFonts w:cs="David" w:hint="cs"/>
          <w:rtl/>
        </w:rPr>
        <w:tab/>
        <w:t xml:space="preserve"> אני מוכנה לכתוב רוב.</w:t>
      </w:r>
    </w:p>
    <w:p w14:paraId="1AE3BC79" w14:textId="77777777" w:rsidR="0060262A" w:rsidRPr="0060262A" w:rsidRDefault="0060262A" w:rsidP="0060262A">
      <w:pPr>
        <w:bidi/>
        <w:rPr>
          <w:rFonts w:cs="David" w:hint="cs"/>
          <w:rtl/>
        </w:rPr>
      </w:pPr>
    </w:p>
    <w:p w14:paraId="2DC238F6"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0F100864" w14:textId="77777777" w:rsidR="0060262A" w:rsidRPr="0060262A" w:rsidRDefault="0060262A" w:rsidP="0060262A">
      <w:pPr>
        <w:bidi/>
        <w:rPr>
          <w:rFonts w:cs="David" w:hint="cs"/>
          <w:rtl/>
        </w:rPr>
      </w:pPr>
    </w:p>
    <w:p w14:paraId="751EA1B1" w14:textId="77777777" w:rsidR="0060262A" w:rsidRPr="0060262A" w:rsidRDefault="0060262A" w:rsidP="0060262A">
      <w:pPr>
        <w:bidi/>
        <w:rPr>
          <w:rFonts w:cs="David" w:hint="cs"/>
          <w:rtl/>
        </w:rPr>
      </w:pPr>
      <w:r w:rsidRPr="0060262A">
        <w:rPr>
          <w:rFonts w:cs="David" w:hint="cs"/>
          <w:rtl/>
        </w:rPr>
        <w:tab/>
        <w:t>זה כבר קיים היום. כבר היום סעיף 101 לתקנון קובע שישיבות הוועדה פומביות אלא אם הוועדה החליטה אחרת. היום ועדה יכולה להחליט שהישיבה אינה פומבית.</w:t>
      </w:r>
    </w:p>
    <w:p w14:paraId="332DFA70" w14:textId="77777777" w:rsidR="0060262A" w:rsidRPr="0060262A" w:rsidRDefault="0060262A" w:rsidP="0060262A">
      <w:pPr>
        <w:bidi/>
        <w:rPr>
          <w:rFonts w:cs="David" w:hint="cs"/>
          <w:rtl/>
        </w:rPr>
      </w:pPr>
    </w:p>
    <w:p w14:paraId="05ED6D56"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00883D22" w14:textId="77777777" w:rsidR="0060262A" w:rsidRPr="0060262A" w:rsidRDefault="0060262A" w:rsidP="0060262A">
      <w:pPr>
        <w:pStyle w:val="Heading5"/>
        <w:jc w:val="left"/>
        <w:rPr>
          <w:rFonts w:hint="cs"/>
          <w:sz w:val="24"/>
          <w:rtl/>
        </w:rPr>
      </w:pPr>
    </w:p>
    <w:p w14:paraId="059E005F" w14:textId="77777777" w:rsidR="0060262A" w:rsidRPr="0060262A" w:rsidRDefault="0060262A" w:rsidP="0060262A">
      <w:pPr>
        <w:bidi/>
        <w:rPr>
          <w:rFonts w:cs="David" w:hint="cs"/>
          <w:rtl/>
        </w:rPr>
      </w:pPr>
      <w:r w:rsidRPr="0060262A">
        <w:rPr>
          <w:rFonts w:cs="David" w:hint="cs"/>
          <w:rtl/>
        </w:rPr>
        <w:tab/>
        <w:t xml:space="preserve"> אבל מי שמעלה את ההצעה זה יו"ר הוועדה ולא חברי הכנסת.</w:t>
      </w:r>
    </w:p>
    <w:p w14:paraId="1980E6C6" w14:textId="77777777" w:rsidR="0060262A" w:rsidRPr="0060262A" w:rsidRDefault="0060262A" w:rsidP="0060262A">
      <w:pPr>
        <w:bidi/>
        <w:rPr>
          <w:rFonts w:cs="David" w:hint="cs"/>
          <w:rtl/>
        </w:rPr>
      </w:pPr>
    </w:p>
    <w:p w14:paraId="012209FD"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11E5F122" w14:textId="77777777" w:rsidR="0060262A" w:rsidRPr="0060262A" w:rsidRDefault="0060262A" w:rsidP="0060262A">
      <w:pPr>
        <w:bidi/>
        <w:rPr>
          <w:rFonts w:cs="David"/>
          <w:rtl/>
        </w:rPr>
      </w:pPr>
    </w:p>
    <w:p w14:paraId="3D605032" w14:textId="77777777" w:rsidR="0060262A" w:rsidRPr="0060262A" w:rsidRDefault="0060262A" w:rsidP="0060262A">
      <w:pPr>
        <w:bidi/>
        <w:rPr>
          <w:rFonts w:cs="David" w:hint="cs"/>
          <w:rtl/>
        </w:rPr>
      </w:pPr>
      <w:r w:rsidRPr="0060262A">
        <w:rPr>
          <w:rFonts w:cs="David"/>
        </w:rPr>
        <w:tab/>
      </w:r>
      <w:r w:rsidRPr="0060262A">
        <w:rPr>
          <w:rFonts w:cs="David" w:hint="cs"/>
          <w:rtl/>
        </w:rPr>
        <w:t>אז נעשה רוב.</w:t>
      </w:r>
    </w:p>
    <w:p w14:paraId="32F15118" w14:textId="77777777" w:rsidR="0060262A" w:rsidRPr="0060262A" w:rsidRDefault="0060262A" w:rsidP="0060262A">
      <w:pPr>
        <w:bidi/>
        <w:rPr>
          <w:rFonts w:cs="David"/>
          <w:rtl/>
        </w:rPr>
      </w:pPr>
    </w:p>
    <w:p w14:paraId="6EC0DF8E"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784D429E" w14:textId="77777777" w:rsidR="0060262A" w:rsidRPr="0060262A" w:rsidRDefault="0060262A" w:rsidP="0060262A">
      <w:pPr>
        <w:bidi/>
        <w:rPr>
          <w:rFonts w:cs="David" w:hint="cs"/>
          <w:rtl/>
        </w:rPr>
      </w:pPr>
    </w:p>
    <w:p w14:paraId="4701A74D" w14:textId="77777777" w:rsidR="0060262A" w:rsidRPr="0060262A" w:rsidRDefault="0060262A" w:rsidP="0060262A">
      <w:pPr>
        <w:bidi/>
        <w:rPr>
          <w:rFonts w:cs="David" w:hint="cs"/>
          <w:rtl/>
        </w:rPr>
      </w:pPr>
      <w:r w:rsidRPr="0060262A">
        <w:rPr>
          <w:rFonts w:cs="David" w:hint="cs"/>
          <w:rtl/>
        </w:rPr>
        <w:tab/>
        <w:t xml:space="preserve"> או היו"ר או הרוב הנוכחי.</w:t>
      </w:r>
    </w:p>
    <w:p w14:paraId="257C1136" w14:textId="77777777" w:rsidR="0060262A" w:rsidRPr="0060262A" w:rsidRDefault="0060262A" w:rsidP="0060262A">
      <w:pPr>
        <w:bidi/>
        <w:rPr>
          <w:rFonts w:cs="David" w:hint="cs"/>
          <w:rtl/>
        </w:rPr>
      </w:pPr>
    </w:p>
    <w:p w14:paraId="23AD0F19"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4128FAB0" w14:textId="77777777" w:rsidR="0060262A" w:rsidRPr="0060262A" w:rsidRDefault="0060262A" w:rsidP="0060262A">
      <w:pPr>
        <w:bidi/>
        <w:rPr>
          <w:rFonts w:cs="David" w:hint="cs"/>
          <w:rtl/>
        </w:rPr>
      </w:pPr>
    </w:p>
    <w:p w14:paraId="5C260C26" w14:textId="77777777" w:rsidR="0060262A" w:rsidRPr="0060262A" w:rsidRDefault="0060262A" w:rsidP="0060262A">
      <w:pPr>
        <w:bidi/>
        <w:rPr>
          <w:rFonts w:cs="David" w:hint="cs"/>
          <w:rtl/>
        </w:rPr>
      </w:pPr>
      <w:r w:rsidRPr="0060262A">
        <w:rPr>
          <w:rFonts w:cs="David" w:hint="cs"/>
          <w:rtl/>
        </w:rPr>
        <w:tab/>
        <w:t>ההצעה הזו מאפשרת לעשות הפרדה, ציינת שזה לא בנוכחות מוזמנים אחרים, כולם או חלקם, כלומר אפשר להפריד בין נציגי משרדי ממשלה לתקשורת.  היום, נציג ממשלה שמוזמן לוועדה  יכול לבקש שהופעתו תהיה שלא בנוכחות מוזמנים אחרים שאינם נציגי ממשלה. זה משהו שגם קיים כבר יום.</w:t>
      </w:r>
    </w:p>
    <w:p w14:paraId="3AAD0252" w14:textId="77777777" w:rsidR="0060262A" w:rsidRPr="0060262A" w:rsidRDefault="0060262A" w:rsidP="0060262A">
      <w:pPr>
        <w:bidi/>
        <w:rPr>
          <w:rFonts w:cs="David" w:hint="cs"/>
          <w:rtl/>
        </w:rPr>
      </w:pPr>
    </w:p>
    <w:p w14:paraId="1A3EC893"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75A17F7F" w14:textId="77777777" w:rsidR="0060262A" w:rsidRPr="0060262A" w:rsidRDefault="0060262A" w:rsidP="0060262A">
      <w:pPr>
        <w:bidi/>
        <w:rPr>
          <w:rFonts w:cs="David" w:hint="cs"/>
          <w:rtl/>
        </w:rPr>
      </w:pPr>
    </w:p>
    <w:p w14:paraId="4FA53202" w14:textId="77777777" w:rsidR="0060262A" w:rsidRPr="0060262A" w:rsidRDefault="0060262A" w:rsidP="0060262A">
      <w:pPr>
        <w:bidi/>
        <w:rPr>
          <w:rFonts w:cs="David" w:hint="cs"/>
          <w:rtl/>
        </w:rPr>
      </w:pPr>
      <w:r w:rsidRPr="0060262A">
        <w:rPr>
          <w:rFonts w:cs="David" w:hint="cs"/>
          <w:rtl/>
        </w:rPr>
        <w:tab/>
        <w:t xml:space="preserve"> נלך על רוב מהנוכחים, בנוסף ליו"ר.</w:t>
      </w:r>
    </w:p>
    <w:p w14:paraId="0F7C4EC5" w14:textId="77777777" w:rsidR="0060262A" w:rsidRPr="0060262A" w:rsidRDefault="0060262A" w:rsidP="0060262A">
      <w:pPr>
        <w:bidi/>
        <w:rPr>
          <w:rFonts w:cs="David" w:hint="cs"/>
          <w:rtl/>
        </w:rPr>
      </w:pPr>
    </w:p>
    <w:p w14:paraId="2EE69F74" w14:textId="77777777" w:rsidR="0060262A" w:rsidRPr="0060262A" w:rsidRDefault="0060262A" w:rsidP="0060262A">
      <w:pPr>
        <w:bidi/>
        <w:rPr>
          <w:rFonts w:cs="David" w:hint="cs"/>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607FEE58" w14:textId="77777777" w:rsidR="0060262A" w:rsidRPr="0060262A" w:rsidRDefault="0060262A" w:rsidP="0060262A">
      <w:pPr>
        <w:bidi/>
        <w:rPr>
          <w:rFonts w:cs="David" w:hint="cs"/>
          <w:rtl/>
        </w:rPr>
      </w:pPr>
    </w:p>
    <w:p w14:paraId="26E79191" w14:textId="77777777" w:rsidR="0060262A" w:rsidRPr="0060262A" w:rsidRDefault="0060262A" w:rsidP="0060262A">
      <w:pPr>
        <w:bidi/>
        <w:rPr>
          <w:rFonts w:cs="David" w:hint="cs"/>
          <w:rtl/>
        </w:rPr>
      </w:pPr>
      <w:r w:rsidRPr="0060262A">
        <w:rPr>
          <w:rFonts w:cs="David" w:hint="cs"/>
          <w:rtl/>
        </w:rPr>
        <w:tab/>
        <w:t xml:space="preserve"> נאמרו דברים בעניינים של קואליציה אופוזיציה, בודאי שלא הייתה כוונה למערך הכוחות הנוכחי, אם אנחנו רוצים לעשות תיקון זה לא לחודש הקרוב, זה לכמה כנסות ויש חשש סביר שהדברים ינוצלו לרעה, כפי שגם היה בעבר, אפילו על ידי כוחו של ראש הוועדה, אבל הוא מטבע הדברים מרגיש קצת יותר אחריות מחבר כנסת בודד.</w:t>
      </w:r>
    </w:p>
    <w:p w14:paraId="1CC83B39" w14:textId="77777777" w:rsidR="0060262A" w:rsidRPr="0060262A" w:rsidRDefault="0060262A" w:rsidP="0060262A">
      <w:pPr>
        <w:bidi/>
        <w:rPr>
          <w:rFonts w:cs="David" w:hint="cs"/>
          <w:rtl/>
        </w:rPr>
      </w:pPr>
    </w:p>
    <w:p w14:paraId="4894C17D" w14:textId="77777777" w:rsidR="0060262A" w:rsidRPr="0060262A" w:rsidRDefault="0060262A" w:rsidP="0060262A">
      <w:pPr>
        <w:bidi/>
        <w:ind w:firstLine="567"/>
        <w:rPr>
          <w:rFonts w:cs="David" w:hint="cs"/>
          <w:rtl/>
        </w:rPr>
      </w:pPr>
      <w:r w:rsidRPr="0060262A">
        <w:rPr>
          <w:rFonts w:cs="David" w:hint="cs"/>
          <w:rtl/>
        </w:rPr>
        <w:t xml:space="preserve">במצב הזה של שליש מהנוכחים, בהרבה מקרים יהיה מדובר בחבר הכנסת בודד שמבקש את הבקשה. הסכנה כאן היא כפולה. </w:t>
      </w:r>
    </w:p>
    <w:p w14:paraId="0DCFB2B4" w14:textId="77777777" w:rsidR="0060262A" w:rsidRPr="0060262A" w:rsidRDefault="0060262A" w:rsidP="0060262A">
      <w:pPr>
        <w:bidi/>
        <w:rPr>
          <w:rFonts w:cs="David" w:hint="cs"/>
          <w:rtl/>
        </w:rPr>
      </w:pPr>
    </w:p>
    <w:p w14:paraId="74075225"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57E73C77" w14:textId="77777777" w:rsidR="0060262A" w:rsidRPr="0060262A" w:rsidRDefault="0060262A" w:rsidP="0060262A">
      <w:pPr>
        <w:pStyle w:val="Heading5"/>
        <w:jc w:val="left"/>
        <w:rPr>
          <w:rFonts w:hint="cs"/>
          <w:sz w:val="24"/>
          <w:rtl/>
        </w:rPr>
      </w:pPr>
    </w:p>
    <w:p w14:paraId="5D079824" w14:textId="77777777" w:rsidR="0060262A" w:rsidRPr="0060262A" w:rsidRDefault="0060262A" w:rsidP="0060262A">
      <w:pPr>
        <w:bidi/>
        <w:rPr>
          <w:rFonts w:cs="David" w:hint="cs"/>
          <w:rtl/>
        </w:rPr>
      </w:pPr>
      <w:r w:rsidRPr="0060262A">
        <w:rPr>
          <w:rFonts w:cs="David" w:hint="cs"/>
          <w:rtl/>
        </w:rPr>
        <w:tab/>
        <w:t xml:space="preserve"> הסכמנו על תיקון.</w:t>
      </w:r>
    </w:p>
    <w:p w14:paraId="07648109" w14:textId="77777777" w:rsidR="0060262A" w:rsidRPr="0060262A" w:rsidRDefault="0060262A" w:rsidP="0060262A">
      <w:pPr>
        <w:bidi/>
        <w:rPr>
          <w:rFonts w:cs="David" w:hint="cs"/>
          <w:rtl/>
        </w:rPr>
      </w:pPr>
    </w:p>
    <w:p w14:paraId="35B6F596" w14:textId="77777777" w:rsidR="0060262A" w:rsidRPr="0060262A" w:rsidRDefault="0060262A" w:rsidP="0060262A">
      <w:pPr>
        <w:bidi/>
        <w:rPr>
          <w:rFonts w:cs="David" w:hint="cs"/>
          <w:u w:val="single"/>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46F841A0" w14:textId="77777777" w:rsidR="0060262A" w:rsidRPr="0060262A" w:rsidRDefault="0060262A" w:rsidP="0060262A">
      <w:pPr>
        <w:bidi/>
        <w:rPr>
          <w:rFonts w:cs="David" w:hint="cs"/>
          <w:rtl/>
        </w:rPr>
      </w:pPr>
    </w:p>
    <w:p w14:paraId="3CFA7190" w14:textId="77777777" w:rsidR="0060262A" w:rsidRPr="0060262A" w:rsidRDefault="0060262A" w:rsidP="0060262A">
      <w:pPr>
        <w:bidi/>
        <w:rPr>
          <w:rFonts w:cs="David" w:hint="cs"/>
          <w:rtl/>
        </w:rPr>
      </w:pPr>
      <w:r w:rsidRPr="0060262A">
        <w:rPr>
          <w:rFonts w:cs="David" w:hint="cs"/>
          <w:rtl/>
        </w:rPr>
        <w:tab/>
        <w:t xml:space="preserve"> את מדברת על ההחלטה לשבש את הדיון לפרק זמן.</w:t>
      </w:r>
    </w:p>
    <w:p w14:paraId="6EE3845D" w14:textId="77777777" w:rsidR="0060262A" w:rsidRDefault="0060262A" w:rsidP="0060262A">
      <w:pPr>
        <w:pStyle w:val="Heading5"/>
        <w:jc w:val="left"/>
        <w:rPr>
          <w:rFonts w:hint="cs"/>
          <w:sz w:val="24"/>
          <w:u w:val="single"/>
          <w:rtl/>
        </w:rPr>
      </w:pPr>
    </w:p>
    <w:p w14:paraId="2959E8EF" w14:textId="77777777" w:rsidR="0060262A" w:rsidRDefault="0060262A" w:rsidP="0060262A">
      <w:pPr>
        <w:pStyle w:val="Heading5"/>
        <w:jc w:val="left"/>
        <w:rPr>
          <w:rFonts w:hint="cs"/>
          <w:sz w:val="24"/>
          <w:u w:val="single"/>
          <w:rtl/>
        </w:rPr>
      </w:pPr>
    </w:p>
    <w:p w14:paraId="7949EA1E" w14:textId="77777777" w:rsidR="0060262A" w:rsidRDefault="0060262A" w:rsidP="0060262A">
      <w:pPr>
        <w:pStyle w:val="Heading5"/>
        <w:jc w:val="left"/>
        <w:rPr>
          <w:rFonts w:hint="cs"/>
          <w:sz w:val="24"/>
          <w:u w:val="single"/>
          <w:rtl/>
        </w:rPr>
      </w:pPr>
    </w:p>
    <w:p w14:paraId="23A7842D"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6C866ED0" w14:textId="77777777" w:rsidR="0060262A" w:rsidRPr="0060262A" w:rsidRDefault="0060262A" w:rsidP="0060262A">
      <w:pPr>
        <w:pStyle w:val="Heading5"/>
        <w:jc w:val="left"/>
        <w:rPr>
          <w:rFonts w:hint="cs"/>
          <w:sz w:val="24"/>
          <w:rtl/>
        </w:rPr>
      </w:pPr>
    </w:p>
    <w:p w14:paraId="7C5611CD" w14:textId="77777777" w:rsidR="0060262A" w:rsidRPr="0060262A" w:rsidRDefault="0060262A" w:rsidP="0060262A">
      <w:pPr>
        <w:bidi/>
        <w:rPr>
          <w:rFonts w:cs="David" w:hint="cs"/>
          <w:rtl/>
        </w:rPr>
      </w:pPr>
      <w:r w:rsidRPr="0060262A">
        <w:rPr>
          <w:rFonts w:cs="David" w:hint="cs"/>
          <w:rtl/>
        </w:rPr>
        <w:tab/>
        <w:t xml:space="preserve"> אמרתי שאני חוזרת בי מעניין השליש, סיכמנו כרגע על רוב.</w:t>
      </w:r>
    </w:p>
    <w:p w14:paraId="0CF5E993" w14:textId="77777777" w:rsidR="0060262A" w:rsidRPr="0060262A" w:rsidRDefault="0060262A" w:rsidP="0060262A">
      <w:pPr>
        <w:bidi/>
        <w:rPr>
          <w:rFonts w:cs="David" w:hint="cs"/>
          <w:rtl/>
        </w:rPr>
      </w:pPr>
    </w:p>
    <w:p w14:paraId="510E68DE"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30D9FCE4" w14:textId="77777777" w:rsidR="0060262A" w:rsidRPr="0060262A" w:rsidRDefault="0060262A" w:rsidP="0060262A">
      <w:pPr>
        <w:bidi/>
        <w:rPr>
          <w:rFonts w:cs="David" w:hint="cs"/>
          <w:rtl/>
        </w:rPr>
      </w:pPr>
    </w:p>
    <w:p w14:paraId="35C7946A" w14:textId="77777777" w:rsidR="0060262A" w:rsidRPr="0060262A" w:rsidRDefault="0060262A" w:rsidP="0060262A">
      <w:pPr>
        <w:bidi/>
        <w:rPr>
          <w:rFonts w:cs="David" w:hint="cs"/>
          <w:rtl/>
        </w:rPr>
      </w:pPr>
      <w:r w:rsidRPr="0060262A">
        <w:rPr>
          <w:rFonts w:cs="David" w:hint="cs"/>
          <w:rtl/>
        </w:rPr>
        <w:tab/>
        <w:t>כל אחד יכול לבקש, הרוב צריך להצביע.</w:t>
      </w:r>
    </w:p>
    <w:p w14:paraId="44957B54" w14:textId="77777777" w:rsidR="0060262A" w:rsidRPr="0060262A" w:rsidRDefault="0060262A" w:rsidP="0060262A">
      <w:pPr>
        <w:bidi/>
        <w:rPr>
          <w:rFonts w:cs="David" w:hint="cs"/>
          <w:rtl/>
        </w:rPr>
      </w:pPr>
    </w:p>
    <w:p w14:paraId="35A910AB" w14:textId="77777777" w:rsidR="0060262A" w:rsidRPr="0060262A" w:rsidRDefault="0060262A" w:rsidP="0060262A">
      <w:pPr>
        <w:bidi/>
        <w:rPr>
          <w:rFonts w:cs="David" w:hint="cs"/>
          <w:u w:val="single"/>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31F15114" w14:textId="77777777" w:rsidR="0060262A" w:rsidRPr="0060262A" w:rsidRDefault="0060262A" w:rsidP="0060262A">
      <w:pPr>
        <w:bidi/>
        <w:rPr>
          <w:rFonts w:cs="David" w:hint="cs"/>
          <w:rtl/>
        </w:rPr>
      </w:pPr>
    </w:p>
    <w:p w14:paraId="11C047C2" w14:textId="77777777" w:rsidR="0060262A" w:rsidRPr="0060262A" w:rsidRDefault="0060262A" w:rsidP="0060262A">
      <w:pPr>
        <w:bidi/>
        <w:rPr>
          <w:rFonts w:cs="David" w:hint="cs"/>
          <w:rtl/>
        </w:rPr>
      </w:pPr>
      <w:r w:rsidRPr="0060262A">
        <w:rPr>
          <w:rFonts w:cs="David" w:hint="cs"/>
          <w:rtl/>
        </w:rPr>
        <w:tab/>
        <w:t>לכן אני מבקש להבהיר, במצב שנוכחים בדיון הרבה חברי כנסת, קרי, שלושה, שזה הרבה לדיונים בהרבה ועדות, חבר כנסת בודד משני טעמים, אחד, כי דרכו לו על הרגל והוא כועס על זה שיש הרבה אנשים בחדר והוא דורש מיד לסלק את כולם,  זה קורה והייתי עד לדברים האלה. אבל מה שהרבה יותר מהותי, חבר כנסת בודד שמייצג אינטרסים של בעל מפעל חמדן, שמתכוון לפטר הרבה עובדים, וועד העובדים הכועס יושב ונציגי אותה רשות יושבים, וכולם הוועדה ומפריעים לאותו חבר כנסת בודד, נציג הלוביסטים, נציג בעל המפעל החמדן, הוא יכול כיחיד להתחיל לשבש את התהליך.</w:t>
      </w:r>
    </w:p>
    <w:p w14:paraId="188D88A3" w14:textId="77777777" w:rsidR="0060262A" w:rsidRPr="0060262A" w:rsidRDefault="0060262A" w:rsidP="0060262A">
      <w:pPr>
        <w:bidi/>
        <w:rPr>
          <w:rFonts w:cs="David" w:hint="cs"/>
          <w:rtl/>
        </w:rPr>
      </w:pPr>
    </w:p>
    <w:p w14:paraId="08BFA0AC" w14:textId="77777777" w:rsidR="0060262A" w:rsidRPr="0060262A" w:rsidRDefault="0060262A" w:rsidP="0060262A">
      <w:pPr>
        <w:bidi/>
        <w:rPr>
          <w:rFonts w:cs="David" w:hint="cs"/>
          <w:rtl/>
        </w:rPr>
      </w:pPr>
      <w:r w:rsidRPr="0060262A">
        <w:rPr>
          <w:rFonts w:cs="David" w:hint="cs"/>
          <w:rtl/>
        </w:rPr>
        <w:tab/>
        <w:t xml:space="preserve">מה שאני מציע, שכפי שיש במקומות אחרים שלא שייכים לעניין, למשל בנושא פיצולים, ששליש, לא אומר אחד. זה יכול להיות שליש שמבקשים, אבל יותר מחבר כנסת אחד, שזו כבר התקדמות בעיני, שליש, אבל לא חבר כנסת בודד. </w:t>
      </w:r>
    </w:p>
    <w:p w14:paraId="3A839697" w14:textId="77777777" w:rsidR="0060262A" w:rsidRPr="0060262A" w:rsidRDefault="0060262A" w:rsidP="0060262A">
      <w:pPr>
        <w:bidi/>
        <w:rPr>
          <w:rFonts w:cs="David" w:hint="cs"/>
          <w:rtl/>
        </w:rPr>
      </w:pPr>
    </w:p>
    <w:p w14:paraId="6534E9DB"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39FC6FF1" w14:textId="77777777" w:rsidR="0060262A" w:rsidRPr="0060262A" w:rsidRDefault="0060262A" w:rsidP="0060262A">
      <w:pPr>
        <w:bidi/>
        <w:rPr>
          <w:rFonts w:cs="David"/>
          <w:rtl/>
        </w:rPr>
      </w:pPr>
    </w:p>
    <w:p w14:paraId="245F5448" w14:textId="77777777" w:rsidR="0060262A" w:rsidRPr="0060262A" w:rsidRDefault="0060262A" w:rsidP="0060262A">
      <w:pPr>
        <w:bidi/>
        <w:rPr>
          <w:rFonts w:cs="David" w:hint="cs"/>
          <w:rtl/>
        </w:rPr>
      </w:pPr>
      <w:r w:rsidRPr="0060262A">
        <w:rPr>
          <w:rFonts w:cs="David"/>
        </w:rPr>
        <w:tab/>
      </w:r>
      <w:r w:rsidRPr="0060262A">
        <w:rPr>
          <w:rFonts w:cs="David" w:hint="cs"/>
          <w:rtl/>
        </w:rPr>
        <w:t>כדרכך, הטבת להסביר.</w:t>
      </w:r>
    </w:p>
    <w:p w14:paraId="78311EED" w14:textId="77777777" w:rsidR="0060262A" w:rsidRPr="0060262A" w:rsidRDefault="0060262A" w:rsidP="0060262A">
      <w:pPr>
        <w:bidi/>
        <w:rPr>
          <w:rFonts w:cs="David" w:hint="cs"/>
          <w:rtl/>
        </w:rPr>
      </w:pPr>
    </w:p>
    <w:p w14:paraId="0F7C62F6" w14:textId="77777777" w:rsidR="0060262A" w:rsidRPr="0060262A" w:rsidRDefault="0060262A" w:rsidP="0060262A">
      <w:pPr>
        <w:bidi/>
        <w:rPr>
          <w:rFonts w:cs="David" w:hint="cs"/>
          <w:u w:val="single"/>
          <w:rtl/>
        </w:rPr>
      </w:pPr>
      <w:r w:rsidRPr="0060262A">
        <w:rPr>
          <w:rFonts w:cs="David" w:hint="cs"/>
          <w:u w:val="single"/>
          <w:rtl/>
        </w:rPr>
        <w:t>אייל יינון:</w:t>
      </w:r>
    </w:p>
    <w:p w14:paraId="31ED2A65" w14:textId="77777777" w:rsidR="0060262A" w:rsidRPr="0060262A" w:rsidRDefault="0060262A" w:rsidP="0060262A">
      <w:pPr>
        <w:bidi/>
        <w:rPr>
          <w:rFonts w:cs="David" w:hint="cs"/>
          <w:rtl/>
        </w:rPr>
      </w:pPr>
    </w:p>
    <w:p w14:paraId="728032EA" w14:textId="77777777" w:rsidR="0060262A" w:rsidRPr="0060262A" w:rsidRDefault="0060262A" w:rsidP="0060262A">
      <w:pPr>
        <w:bidi/>
        <w:rPr>
          <w:rFonts w:cs="David" w:hint="cs"/>
          <w:rtl/>
        </w:rPr>
      </w:pPr>
      <w:r w:rsidRPr="0060262A">
        <w:rPr>
          <w:rFonts w:cs="David" w:hint="cs"/>
          <w:rtl/>
        </w:rPr>
        <w:tab/>
        <w:t>דבר נוסף, לא קשור לעניין של מכסת ההצבעה. כתוב שזה גם לגבי דיונים וגם לגבי הצבעות, אולי ראוי לצמצם את זה רק להצבעות שזה הקטע הרגיש.</w:t>
      </w:r>
    </w:p>
    <w:p w14:paraId="3B2E2D20" w14:textId="77777777" w:rsidR="0060262A" w:rsidRPr="0060262A" w:rsidRDefault="0060262A" w:rsidP="0060262A">
      <w:pPr>
        <w:bidi/>
        <w:rPr>
          <w:rFonts w:cs="David" w:hint="cs"/>
          <w:rtl/>
        </w:rPr>
      </w:pPr>
    </w:p>
    <w:p w14:paraId="7585F0AD" w14:textId="77777777" w:rsidR="0060262A" w:rsidRPr="0060262A" w:rsidRDefault="0060262A" w:rsidP="0060262A">
      <w:pPr>
        <w:bidi/>
        <w:rPr>
          <w:rFonts w:cs="David" w:hint="cs"/>
          <w:rtl/>
        </w:rPr>
      </w:pPr>
      <w:r w:rsidRPr="0060262A">
        <w:rPr>
          <w:rFonts w:cs="David" w:hint="cs"/>
          <w:u w:val="single"/>
          <w:rtl/>
        </w:rPr>
        <w:t xml:space="preserve">שלי </w:t>
      </w:r>
      <w:proofErr w:type="spellStart"/>
      <w:r w:rsidRPr="0060262A">
        <w:rPr>
          <w:rFonts w:cs="David" w:hint="cs"/>
          <w:u w:val="single"/>
          <w:rtl/>
        </w:rPr>
        <w:t>יחימוביץ</w:t>
      </w:r>
      <w:proofErr w:type="spellEnd"/>
      <w:r w:rsidRPr="0060262A">
        <w:rPr>
          <w:rFonts w:cs="David" w:hint="cs"/>
          <w:u w:val="single"/>
          <w:rtl/>
        </w:rPr>
        <w:t>:</w:t>
      </w:r>
    </w:p>
    <w:p w14:paraId="2E6F04B3" w14:textId="77777777" w:rsidR="0060262A" w:rsidRPr="0060262A" w:rsidRDefault="0060262A" w:rsidP="0060262A">
      <w:pPr>
        <w:bidi/>
        <w:rPr>
          <w:rFonts w:cs="David" w:hint="cs"/>
          <w:rtl/>
        </w:rPr>
      </w:pPr>
    </w:p>
    <w:p w14:paraId="74141793" w14:textId="77777777" w:rsidR="0060262A" w:rsidRPr="0060262A" w:rsidRDefault="0060262A" w:rsidP="0060262A">
      <w:pPr>
        <w:bidi/>
        <w:rPr>
          <w:rFonts w:cs="David" w:hint="cs"/>
          <w:rtl/>
        </w:rPr>
      </w:pPr>
      <w:r w:rsidRPr="0060262A">
        <w:rPr>
          <w:rFonts w:cs="David" w:hint="cs"/>
          <w:rtl/>
        </w:rPr>
        <w:tab/>
        <w:t xml:space="preserve"> הכוונה הייתה גם לדיונים. תוכל לחזור על התיקון שאתה מציע.</w:t>
      </w:r>
    </w:p>
    <w:p w14:paraId="41D9465B" w14:textId="77777777" w:rsidR="0060262A" w:rsidRPr="0060262A" w:rsidRDefault="0060262A" w:rsidP="0060262A">
      <w:pPr>
        <w:bidi/>
        <w:rPr>
          <w:rFonts w:cs="David" w:hint="cs"/>
          <w:rtl/>
        </w:rPr>
      </w:pPr>
    </w:p>
    <w:p w14:paraId="476CF6E3" w14:textId="77777777" w:rsidR="0060262A" w:rsidRPr="0060262A" w:rsidRDefault="0060262A" w:rsidP="0060262A">
      <w:pPr>
        <w:bidi/>
        <w:rPr>
          <w:rFonts w:cs="David" w:hint="cs"/>
          <w:u w:val="single"/>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3A483689" w14:textId="77777777" w:rsidR="0060262A" w:rsidRPr="0060262A" w:rsidRDefault="0060262A" w:rsidP="0060262A">
      <w:pPr>
        <w:bidi/>
        <w:rPr>
          <w:rFonts w:cs="David" w:hint="cs"/>
          <w:rtl/>
        </w:rPr>
      </w:pPr>
    </w:p>
    <w:p w14:paraId="7F60F7F6" w14:textId="77777777" w:rsidR="0060262A" w:rsidRPr="0060262A" w:rsidRDefault="0060262A" w:rsidP="0060262A">
      <w:pPr>
        <w:bidi/>
        <w:rPr>
          <w:rFonts w:cs="David" w:hint="cs"/>
          <w:rtl/>
        </w:rPr>
      </w:pPr>
      <w:r w:rsidRPr="0060262A">
        <w:rPr>
          <w:rFonts w:cs="David" w:hint="cs"/>
          <w:rtl/>
        </w:rPr>
        <w:tab/>
        <w:t>התיקון אומר שגם אם מתקיים שליש, זה לא יכול להיות חבר כנסת בודד שמבקש.</w:t>
      </w:r>
    </w:p>
    <w:p w14:paraId="4615A289" w14:textId="77777777" w:rsidR="0060262A" w:rsidRPr="0060262A" w:rsidRDefault="0060262A" w:rsidP="0060262A">
      <w:pPr>
        <w:bidi/>
        <w:rPr>
          <w:rFonts w:cs="David" w:hint="cs"/>
          <w:rtl/>
        </w:rPr>
      </w:pPr>
    </w:p>
    <w:p w14:paraId="47093983"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47F024F7" w14:textId="77777777" w:rsidR="0060262A" w:rsidRPr="0060262A" w:rsidRDefault="0060262A" w:rsidP="0060262A">
      <w:pPr>
        <w:pStyle w:val="Heading5"/>
        <w:jc w:val="left"/>
        <w:rPr>
          <w:rFonts w:hint="cs"/>
          <w:sz w:val="24"/>
          <w:rtl/>
        </w:rPr>
      </w:pPr>
    </w:p>
    <w:p w14:paraId="62C6F16B" w14:textId="77777777" w:rsidR="0060262A" w:rsidRPr="0060262A" w:rsidRDefault="0060262A" w:rsidP="0060262A">
      <w:pPr>
        <w:bidi/>
        <w:rPr>
          <w:rFonts w:cs="David" w:hint="cs"/>
          <w:rtl/>
        </w:rPr>
      </w:pPr>
      <w:r w:rsidRPr="0060262A">
        <w:rPr>
          <w:rFonts w:cs="David" w:hint="cs"/>
          <w:rtl/>
        </w:rPr>
        <w:tab/>
        <w:t xml:space="preserve">מקובל עלי. </w:t>
      </w:r>
    </w:p>
    <w:p w14:paraId="05287FF9" w14:textId="77777777" w:rsidR="0060262A" w:rsidRPr="0060262A" w:rsidRDefault="0060262A" w:rsidP="0060262A">
      <w:pPr>
        <w:bidi/>
        <w:rPr>
          <w:rFonts w:cs="David" w:hint="cs"/>
          <w:rtl/>
        </w:rPr>
      </w:pPr>
    </w:p>
    <w:p w14:paraId="7DC22EB9" w14:textId="77777777" w:rsidR="0060262A" w:rsidRPr="0060262A" w:rsidRDefault="0060262A" w:rsidP="0060262A">
      <w:pPr>
        <w:bidi/>
        <w:rPr>
          <w:rFonts w:cs="David" w:hint="cs"/>
          <w:rtl/>
        </w:rPr>
      </w:pPr>
      <w:proofErr w:type="spellStart"/>
      <w:r w:rsidRPr="0060262A">
        <w:rPr>
          <w:rFonts w:cs="David" w:hint="cs"/>
          <w:u w:val="single"/>
          <w:rtl/>
        </w:rPr>
        <w:t>אסתרינה</w:t>
      </w:r>
      <w:proofErr w:type="spellEnd"/>
      <w:r w:rsidRPr="0060262A">
        <w:rPr>
          <w:rFonts w:cs="David" w:hint="cs"/>
          <w:u w:val="single"/>
          <w:rtl/>
        </w:rPr>
        <w:t xml:space="preserve"> </w:t>
      </w:r>
      <w:proofErr w:type="spellStart"/>
      <w:r w:rsidRPr="0060262A">
        <w:rPr>
          <w:rFonts w:cs="David" w:hint="cs"/>
          <w:u w:val="single"/>
          <w:rtl/>
        </w:rPr>
        <w:t>טרטמן</w:t>
      </w:r>
      <w:proofErr w:type="spellEnd"/>
      <w:r w:rsidRPr="0060262A">
        <w:rPr>
          <w:rFonts w:cs="David" w:hint="cs"/>
          <w:u w:val="single"/>
          <w:rtl/>
        </w:rPr>
        <w:t>:</w:t>
      </w:r>
    </w:p>
    <w:p w14:paraId="1D87630C" w14:textId="77777777" w:rsidR="0060262A" w:rsidRPr="0060262A" w:rsidRDefault="0060262A" w:rsidP="0060262A">
      <w:pPr>
        <w:bidi/>
        <w:rPr>
          <w:rFonts w:cs="David" w:hint="cs"/>
          <w:rtl/>
        </w:rPr>
      </w:pPr>
    </w:p>
    <w:p w14:paraId="6DEF964D" w14:textId="77777777" w:rsidR="0060262A" w:rsidRPr="0060262A" w:rsidRDefault="0060262A" w:rsidP="0060262A">
      <w:pPr>
        <w:bidi/>
        <w:rPr>
          <w:rFonts w:cs="David" w:hint="cs"/>
          <w:rtl/>
        </w:rPr>
      </w:pPr>
      <w:r w:rsidRPr="0060262A">
        <w:rPr>
          <w:rFonts w:cs="David" w:hint="cs"/>
          <w:rtl/>
        </w:rPr>
        <w:tab/>
        <w:t xml:space="preserve"> אני מצטרפת לדעת רוב החברים סביב השולחן  שיש היגיון בבקשה. אני מרגישה צורך למחות על האמירה בנושא הלחץ על חברי הכנסת שקשה להם להתבטא. אני מוחה על זה כי אני חושבת שאנחנו, חברי הכנסת, נבחרי ציבור, אם אנחנו כל כך לחיצים, אנחנו לא ראויים לקבל סמכות לחקיקה.   </w:t>
      </w:r>
    </w:p>
    <w:p w14:paraId="1B660B1A" w14:textId="77777777" w:rsidR="0060262A" w:rsidRPr="0060262A" w:rsidRDefault="0060262A" w:rsidP="0060262A">
      <w:pPr>
        <w:bidi/>
        <w:rPr>
          <w:rFonts w:cs="David" w:hint="cs"/>
          <w:rtl/>
        </w:rPr>
      </w:pPr>
    </w:p>
    <w:p w14:paraId="34C49320" w14:textId="77777777" w:rsidR="0060262A" w:rsidRPr="0060262A" w:rsidRDefault="0060262A" w:rsidP="0060262A">
      <w:pPr>
        <w:bidi/>
        <w:rPr>
          <w:rFonts w:cs="David" w:hint="cs"/>
          <w:rtl/>
        </w:rPr>
      </w:pPr>
      <w:r w:rsidRPr="0060262A">
        <w:rPr>
          <w:rFonts w:cs="David" w:hint="cs"/>
          <w:rtl/>
        </w:rPr>
        <w:tab/>
        <w:t>יחד עם זאת, בהחלט יש מקום לבצע הבחנה בין המבקש לבין המחליטים. מבקש בהחלט יכול להיות חבר כנסת אחד שמרגיש לא נוח ומגיש את הבקשה, קבלת ההחלטה חייבת להיות ברוב גדול של חברי הוועדה, מכיוון שאנחנו חייבים להגן על הזכויות של ועדות פתוחות.</w:t>
      </w:r>
    </w:p>
    <w:p w14:paraId="744D12AE" w14:textId="77777777" w:rsidR="0060262A" w:rsidRPr="0060262A" w:rsidRDefault="0060262A" w:rsidP="0060262A">
      <w:pPr>
        <w:bidi/>
        <w:rPr>
          <w:rFonts w:cs="David" w:hint="cs"/>
          <w:rtl/>
        </w:rPr>
      </w:pPr>
    </w:p>
    <w:p w14:paraId="4BD2982B" w14:textId="77777777" w:rsidR="0060262A" w:rsidRPr="0060262A" w:rsidRDefault="0060262A" w:rsidP="0060262A">
      <w:pPr>
        <w:bidi/>
        <w:rPr>
          <w:rFonts w:cs="David" w:hint="cs"/>
          <w:rtl/>
        </w:rPr>
      </w:pPr>
      <w:r w:rsidRPr="0060262A">
        <w:rPr>
          <w:rFonts w:cs="David" w:hint="cs"/>
          <w:rtl/>
        </w:rPr>
        <w:t xml:space="preserve"> </w:t>
      </w:r>
    </w:p>
    <w:p w14:paraId="6924864E" w14:textId="77777777" w:rsidR="0060262A" w:rsidRDefault="0060262A" w:rsidP="0060262A">
      <w:pPr>
        <w:bidi/>
        <w:rPr>
          <w:rFonts w:cs="David" w:hint="cs"/>
          <w:u w:val="single"/>
          <w:rtl/>
        </w:rPr>
      </w:pPr>
    </w:p>
    <w:p w14:paraId="394152A0" w14:textId="77777777" w:rsidR="0060262A" w:rsidRDefault="0060262A" w:rsidP="0060262A">
      <w:pPr>
        <w:bidi/>
        <w:rPr>
          <w:rFonts w:cs="David" w:hint="cs"/>
          <w:u w:val="single"/>
          <w:rtl/>
        </w:rPr>
      </w:pPr>
    </w:p>
    <w:p w14:paraId="1A0B9A5F" w14:textId="77777777" w:rsidR="0060262A" w:rsidRDefault="0060262A" w:rsidP="0060262A">
      <w:pPr>
        <w:bidi/>
        <w:rPr>
          <w:rFonts w:cs="David" w:hint="cs"/>
          <w:u w:val="single"/>
          <w:rtl/>
        </w:rPr>
      </w:pPr>
    </w:p>
    <w:p w14:paraId="4A2DE49C" w14:textId="77777777" w:rsidR="0060262A" w:rsidRPr="0060262A" w:rsidRDefault="0060262A" w:rsidP="0060262A">
      <w:pPr>
        <w:bidi/>
        <w:rPr>
          <w:rFonts w:cs="David" w:hint="cs"/>
          <w:rtl/>
        </w:rPr>
      </w:pPr>
      <w:r w:rsidRPr="0060262A">
        <w:rPr>
          <w:rFonts w:cs="David" w:hint="cs"/>
          <w:u w:val="single"/>
          <w:rtl/>
        </w:rPr>
        <w:t>גדעון סער:</w:t>
      </w:r>
    </w:p>
    <w:p w14:paraId="5DA8140E" w14:textId="77777777" w:rsidR="0060262A" w:rsidRPr="0060262A" w:rsidRDefault="0060262A" w:rsidP="0060262A">
      <w:pPr>
        <w:bidi/>
        <w:rPr>
          <w:rFonts w:cs="David" w:hint="cs"/>
          <w:rtl/>
        </w:rPr>
      </w:pPr>
    </w:p>
    <w:p w14:paraId="14163FB2" w14:textId="77777777" w:rsidR="0060262A" w:rsidRPr="0060262A" w:rsidRDefault="0060262A" w:rsidP="0060262A">
      <w:pPr>
        <w:bidi/>
        <w:rPr>
          <w:rFonts w:cs="David" w:hint="cs"/>
          <w:rtl/>
        </w:rPr>
      </w:pPr>
      <w:r w:rsidRPr="0060262A">
        <w:rPr>
          <w:rFonts w:cs="David" w:hint="cs"/>
          <w:rtl/>
        </w:rPr>
        <w:tab/>
        <w:t xml:space="preserve"> אני חייב להגיד שככל שהדיון מתקדם אני נהיה יותר מוטרד כי בקלות דעת אנחנו יכולים לשנות את הכנסת כפי שאנחנו מכירים אותה ולהביא למצב הרבה יותר מסוכן מהבעיות שהן ביסוד המצב הקיים שמטרידות את חברת הכנסת </w:t>
      </w:r>
      <w:proofErr w:type="spellStart"/>
      <w:r w:rsidRPr="0060262A">
        <w:rPr>
          <w:rFonts w:cs="David" w:hint="cs"/>
          <w:rtl/>
        </w:rPr>
        <w:t>יחימוביץ</w:t>
      </w:r>
      <w:proofErr w:type="spellEnd"/>
      <w:r w:rsidRPr="0060262A">
        <w:rPr>
          <w:rFonts w:cs="David" w:hint="cs"/>
          <w:rtl/>
        </w:rPr>
        <w:t>.</w:t>
      </w:r>
    </w:p>
    <w:p w14:paraId="349644A4" w14:textId="77777777" w:rsidR="0060262A" w:rsidRPr="0060262A" w:rsidRDefault="0060262A" w:rsidP="0060262A">
      <w:pPr>
        <w:bidi/>
        <w:rPr>
          <w:rFonts w:cs="David" w:hint="cs"/>
          <w:rtl/>
        </w:rPr>
      </w:pPr>
    </w:p>
    <w:p w14:paraId="03D40B2B" w14:textId="77777777" w:rsidR="0060262A" w:rsidRPr="0060262A" w:rsidRDefault="0060262A" w:rsidP="0060262A">
      <w:pPr>
        <w:bidi/>
        <w:rPr>
          <w:rFonts w:cs="David" w:hint="cs"/>
          <w:rtl/>
        </w:rPr>
      </w:pPr>
      <w:r w:rsidRPr="0060262A">
        <w:rPr>
          <w:rFonts w:cs="David" w:hint="cs"/>
          <w:rtl/>
        </w:rPr>
        <w:tab/>
        <w:t>מליא לעשות מנגנון כזה לגבי הגבלה בהצבעות. כאשר אנחנו מדברים גם על הגבלה בדיונים, עם כל הכבוד, חבר כנסת מרגיש לחוץ, אז יהיו פה דיונים סודיים? יהיו פה דיונים מחתרתיים? יהיו פה דיונים חשאיים? יש ערך מסוים של פומביות הדיון.</w:t>
      </w:r>
    </w:p>
    <w:p w14:paraId="78BD1DF3" w14:textId="77777777" w:rsidR="0060262A" w:rsidRPr="0060262A" w:rsidRDefault="0060262A" w:rsidP="0060262A">
      <w:pPr>
        <w:bidi/>
        <w:rPr>
          <w:rFonts w:cs="David" w:hint="cs"/>
          <w:rtl/>
        </w:rPr>
      </w:pPr>
    </w:p>
    <w:p w14:paraId="0A32EF5D" w14:textId="77777777" w:rsidR="0060262A" w:rsidRPr="0060262A" w:rsidRDefault="0060262A" w:rsidP="0060262A">
      <w:pPr>
        <w:bidi/>
        <w:rPr>
          <w:rFonts w:cs="David" w:hint="cs"/>
          <w:rtl/>
        </w:rPr>
      </w:pPr>
      <w:r w:rsidRPr="0060262A">
        <w:rPr>
          <w:rFonts w:cs="David" w:hint="cs"/>
          <w:rtl/>
        </w:rPr>
        <w:tab/>
        <w:t>לגבי הנושא של דיונים, שום שליש ושום חצי, רק יו"ר הוועדה. לגבי הנושא של הצבעות, אם יש רוב שחושש אז שהרוב יגביל את הנוכחות בהצבעה, זה הרבה יותר מאוזן.</w:t>
      </w:r>
    </w:p>
    <w:p w14:paraId="5F156E77" w14:textId="77777777" w:rsidR="0060262A" w:rsidRPr="0060262A" w:rsidRDefault="0060262A" w:rsidP="0060262A">
      <w:pPr>
        <w:bidi/>
        <w:rPr>
          <w:rFonts w:cs="David" w:hint="cs"/>
          <w:rtl/>
        </w:rPr>
      </w:pPr>
    </w:p>
    <w:p w14:paraId="543BC776"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145FD9DA" w14:textId="77777777" w:rsidR="0060262A" w:rsidRPr="0060262A" w:rsidRDefault="0060262A" w:rsidP="0060262A">
      <w:pPr>
        <w:bidi/>
        <w:rPr>
          <w:rFonts w:cs="David" w:hint="cs"/>
          <w:rtl/>
        </w:rPr>
      </w:pPr>
    </w:p>
    <w:p w14:paraId="3C354DD2" w14:textId="77777777" w:rsidR="0060262A" w:rsidRPr="0060262A" w:rsidRDefault="0060262A" w:rsidP="0060262A">
      <w:pPr>
        <w:bidi/>
        <w:rPr>
          <w:rFonts w:cs="David" w:hint="cs"/>
          <w:rtl/>
        </w:rPr>
      </w:pPr>
      <w:r w:rsidRPr="0060262A">
        <w:rPr>
          <w:rFonts w:cs="David" w:hint="cs"/>
          <w:rtl/>
        </w:rPr>
        <w:tab/>
        <w:t>כרגע סעיף 101  קובע שהישיבות פומביות, אלא אם הוועדה החליטה אחרת, זה סעיף חדש שתוקן לאחרונה, בעבר היה הפוך, הן לא היו פומביות אלא אם הוועדה החליטה אחרת, בפועל הן היו פומביות גם קודם. זה יהיה קיים, ועדה תוכל תמיד להחליט שהישיבה אינה פומבית.</w:t>
      </w:r>
    </w:p>
    <w:p w14:paraId="63F75205" w14:textId="77777777" w:rsidR="0060262A" w:rsidRPr="0060262A" w:rsidRDefault="0060262A" w:rsidP="0060262A">
      <w:pPr>
        <w:bidi/>
        <w:rPr>
          <w:rFonts w:cs="David" w:hint="cs"/>
          <w:rtl/>
        </w:rPr>
      </w:pPr>
    </w:p>
    <w:p w14:paraId="221276C4" w14:textId="77777777" w:rsidR="0060262A" w:rsidRPr="0060262A" w:rsidRDefault="0060262A" w:rsidP="0060262A">
      <w:pPr>
        <w:bidi/>
        <w:rPr>
          <w:rFonts w:cs="David" w:hint="cs"/>
          <w:rtl/>
        </w:rPr>
      </w:pPr>
      <w:r w:rsidRPr="0060262A">
        <w:rPr>
          <w:rFonts w:cs="David" w:hint="cs"/>
          <w:rtl/>
        </w:rPr>
        <w:tab/>
        <w:t>לפי מה שמוצע כעת, יוכלו שליש מחברי הוועדה הנוכחים, שהם יותר מאחד, לפחות שניים, לבקש כי הדיון או ההצבעה יערכו לא בנוכחות מוזמנים אחרים כולם או חלקם.</w:t>
      </w:r>
    </w:p>
    <w:p w14:paraId="3962F4BA" w14:textId="77777777" w:rsidR="0060262A" w:rsidRPr="0060262A" w:rsidRDefault="0060262A" w:rsidP="0060262A">
      <w:pPr>
        <w:bidi/>
        <w:rPr>
          <w:rFonts w:cs="David" w:hint="cs"/>
          <w:rtl/>
        </w:rPr>
      </w:pPr>
    </w:p>
    <w:p w14:paraId="24534DE7" w14:textId="77777777" w:rsidR="0060262A" w:rsidRPr="0060262A" w:rsidRDefault="0060262A" w:rsidP="0060262A">
      <w:pPr>
        <w:bidi/>
        <w:rPr>
          <w:rFonts w:cs="David" w:hint="cs"/>
          <w:u w:val="single"/>
          <w:rtl/>
        </w:rPr>
      </w:pPr>
      <w:r w:rsidRPr="0060262A">
        <w:rPr>
          <w:rFonts w:cs="David" w:hint="cs"/>
          <w:u w:val="single"/>
          <w:rtl/>
        </w:rPr>
        <w:t>גדעון סער:</w:t>
      </w:r>
    </w:p>
    <w:p w14:paraId="2AE05197" w14:textId="77777777" w:rsidR="0060262A" w:rsidRPr="0060262A" w:rsidRDefault="0060262A" w:rsidP="0060262A">
      <w:pPr>
        <w:bidi/>
        <w:rPr>
          <w:rFonts w:cs="David" w:hint="cs"/>
          <w:u w:val="single"/>
          <w:rtl/>
        </w:rPr>
      </w:pPr>
    </w:p>
    <w:p w14:paraId="7AA6C9F2" w14:textId="77777777" w:rsidR="0060262A" w:rsidRPr="0060262A" w:rsidRDefault="0060262A" w:rsidP="0060262A">
      <w:pPr>
        <w:bidi/>
        <w:rPr>
          <w:rFonts w:cs="David" w:hint="cs"/>
          <w:rtl/>
        </w:rPr>
      </w:pPr>
      <w:r w:rsidRPr="0060262A">
        <w:rPr>
          <w:rFonts w:cs="David" w:hint="cs"/>
          <w:rtl/>
        </w:rPr>
        <w:tab/>
        <w:t>לא הדיון .</w:t>
      </w:r>
    </w:p>
    <w:p w14:paraId="6B9E3CAD" w14:textId="77777777" w:rsidR="0060262A" w:rsidRPr="0060262A" w:rsidRDefault="0060262A" w:rsidP="0060262A">
      <w:pPr>
        <w:bidi/>
        <w:rPr>
          <w:rFonts w:cs="David" w:hint="cs"/>
          <w:rtl/>
        </w:rPr>
      </w:pPr>
    </w:p>
    <w:p w14:paraId="308AAB1D"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52D35186" w14:textId="77777777" w:rsidR="0060262A" w:rsidRPr="0060262A" w:rsidRDefault="0060262A" w:rsidP="0060262A">
      <w:pPr>
        <w:pStyle w:val="Heading5"/>
        <w:jc w:val="left"/>
        <w:rPr>
          <w:rFonts w:hint="cs"/>
          <w:sz w:val="24"/>
          <w:rtl/>
        </w:rPr>
      </w:pPr>
    </w:p>
    <w:p w14:paraId="0FEB614B" w14:textId="77777777" w:rsidR="0060262A" w:rsidRPr="0060262A" w:rsidRDefault="0060262A" w:rsidP="0060262A">
      <w:pPr>
        <w:bidi/>
        <w:rPr>
          <w:rFonts w:cs="David" w:hint="cs"/>
          <w:rtl/>
        </w:rPr>
      </w:pPr>
      <w:r w:rsidRPr="0060262A">
        <w:rPr>
          <w:rFonts w:cs="David" w:hint="cs"/>
          <w:rtl/>
        </w:rPr>
        <w:tab/>
        <w:t xml:space="preserve"> אני רוצה גם את הדיון.</w:t>
      </w:r>
    </w:p>
    <w:p w14:paraId="54002507" w14:textId="77777777" w:rsidR="0060262A" w:rsidRPr="0060262A" w:rsidRDefault="0060262A" w:rsidP="0060262A">
      <w:pPr>
        <w:bidi/>
        <w:rPr>
          <w:rFonts w:cs="David" w:hint="cs"/>
          <w:rtl/>
        </w:rPr>
      </w:pPr>
    </w:p>
    <w:p w14:paraId="249972E2"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2DD90CD0" w14:textId="77777777" w:rsidR="0060262A" w:rsidRPr="0060262A" w:rsidRDefault="0060262A" w:rsidP="0060262A">
      <w:pPr>
        <w:bidi/>
        <w:rPr>
          <w:rFonts w:cs="David" w:hint="cs"/>
          <w:rtl/>
        </w:rPr>
      </w:pPr>
    </w:p>
    <w:p w14:paraId="7ACD50B0" w14:textId="77777777" w:rsidR="0060262A" w:rsidRPr="0060262A" w:rsidRDefault="0060262A" w:rsidP="0060262A">
      <w:pPr>
        <w:bidi/>
        <w:rPr>
          <w:rFonts w:cs="David" w:hint="cs"/>
          <w:rtl/>
        </w:rPr>
      </w:pPr>
      <w:r w:rsidRPr="0060262A">
        <w:rPr>
          <w:rFonts w:cs="David" w:hint="cs"/>
          <w:rtl/>
        </w:rPr>
        <w:tab/>
        <w:t xml:space="preserve"> צריך להחליט על זה. אני שמה כרגע שהדיון וההצבעה, או רק ההצבעה, יערכו שלא בנוכחות מוזמנים אחרים, כולם או חלקם, מה שמאפשר להבחין בין תקשורת משרדי ממשלה וכו', והוועדה ברוב רגיל של המשתפים, תידרש להחליט על כך. היא תחליט שהישיבה כן פומבית, כי היא יכולה להחליט גם שהישיבה אינה פומבית בכלל, אבל חלק מהמוזמנים לא יהיו בחלק מהדיון או בכל הדיון, או כל המזומנים.</w:t>
      </w:r>
    </w:p>
    <w:p w14:paraId="319D7AEE" w14:textId="77777777" w:rsidR="0060262A" w:rsidRPr="0060262A" w:rsidRDefault="0060262A" w:rsidP="0060262A">
      <w:pPr>
        <w:bidi/>
        <w:rPr>
          <w:rFonts w:cs="David" w:hint="cs"/>
          <w:rtl/>
        </w:rPr>
      </w:pPr>
    </w:p>
    <w:p w14:paraId="0181D435" w14:textId="77777777" w:rsidR="0060262A" w:rsidRPr="0060262A" w:rsidRDefault="0060262A" w:rsidP="0060262A">
      <w:pPr>
        <w:bidi/>
        <w:rPr>
          <w:rFonts w:cs="David" w:hint="cs"/>
          <w:u w:val="single"/>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6CB69D43" w14:textId="77777777" w:rsidR="0060262A" w:rsidRPr="0060262A" w:rsidRDefault="0060262A" w:rsidP="0060262A">
      <w:pPr>
        <w:bidi/>
        <w:rPr>
          <w:rFonts w:cs="David" w:hint="cs"/>
          <w:rtl/>
        </w:rPr>
      </w:pPr>
    </w:p>
    <w:p w14:paraId="34BC1365" w14:textId="77777777" w:rsidR="0060262A" w:rsidRPr="0060262A" w:rsidRDefault="0060262A" w:rsidP="0060262A">
      <w:pPr>
        <w:bidi/>
        <w:rPr>
          <w:rFonts w:cs="David" w:hint="cs"/>
          <w:rtl/>
        </w:rPr>
      </w:pPr>
      <w:r w:rsidRPr="0060262A">
        <w:rPr>
          <w:rFonts w:cs="David" w:hint="cs"/>
          <w:rtl/>
        </w:rPr>
        <w:tab/>
        <w:t>לחלופין זה לא פוגע בקיצוניות השנייה, זה לא פוגע בסמכות הוועדה להחליט על כך שהדיון לא פומבי.</w:t>
      </w:r>
    </w:p>
    <w:p w14:paraId="2E40D90B" w14:textId="77777777" w:rsidR="0060262A" w:rsidRPr="0060262A" w:rsidRDefault="0060262A" w:rsidP="0060262A">
      <w:pPr>
        <w:bidi/>
        <w:rPr>
          <w:rFonts w:cs="David" w:hint="cs"/>
          <w:rtl/>
        </w:rPr>
      </w:pPr>
    </w:p>
    <w:p w14:paraId="08D33C30" w14:textId="77777777" w:rsidR="0060262A" w:rsidRPr="0060262A" w:rsidRDefault="0060262A" w:rsidP="0060262A">
      <w:pPr>
        <w:bidi/>
        <w:rPr>
          <w:rFonts w:cs="David" w:hint="cs"/>
          <w:rtl/>
        </w:rPr>
      </w:pPr>
      <w:proofErr w:type="spellStart"/>
      <w:r w:rsidRPr="0060262A">
        <w:rPr>
          <w:rFonts w:cs="David" w:hint="cs"/>
          <w:u w:val="single"/>
          <w:rtl/>
        </w:rPr>
        <w:t>אסתרינה</w:t>
      </w:r>
      <w:proofErr w:type="spellEnd"/>
      <w:r w:rsidRPr="0060262A">
        <w:rPr>
          <w:rFonts w:cs="David" w:hint="cs"/>
          <w:u w:val="single"/>
          <w:rtl/>
        </w:rPr>
        <w:t xml:space="preserve"> </w:t>
      </w:r>
      <w:proofErr w:type="spellStart"/>
      <w:r w:rsidRPr="0060262A">
        <w:rPr>
          <w:rFonts w:cs="David" w:hint="cs"/>
          <w:u w:val="single"/>
          <w:rtl/>
        </w:rPr>
        <w:t>טרטמן</w:t>
      </w:r>
      <w:proofErr w:type="spellEnd"/>
      <w:r w:rsidRPr="0060262A">
        <w:rPr>
          <w:rFonts w:cs="David" w:hint="cs"/>
          <w:u w:val="single"/>
          <w:rtl/>
        </w:rPr>
        <w:t>:</w:t>
      </w:r>
    </w:p>
    <w:p w14:paraId="2AB8B1F7" w14:textId="77777777" w:rsidR="0060262A" w:rsidRPr="0060262A" w:rsidRDefault="0060262A" w:rsidP="0060262A">
      <w:pPr>
        <w:bidi/>
        <w:rPr>
          <w:rFonts w:cs="David" w:hint="cs"/>
          <w:rtl/>
        </w:rPr>
      </w:pPr>
    </w:p>
    <w:p w14:paraId="0A9010DF" w14:textId="77777777" w:rsidR="0060262A" w:rsidRPr="0060262A" w:rsidRDefault="0060262A" w:rsidP="0060262A">
      <w:pPr>
        <w:bidi/>
        <w:rPr>
          <w:rFonts w:cs="David" w:hint="cs"/>
          <w:rtl/>
        </w:rPr>
      </w:pPr>
      <w:r w:rsidRPr="0060262A">
        <w:rPr>
          <w:rFonts w:cs="David" w:hint="cs"/>
          <w:rtl/>
        </w:rPr>
        <w:tab/>
        <w:t>לפי דברייך אפשר שהוועדה תחליט שהמוזמנים האלה יצאו החוצה ואחרים יישארו בוועדה?</w:t>
      </w:r>
    </w:p>
    <w:p w14:paraId="53E40112" w14:textId="77777777" w:rsidR="0060262A" w:rsidRPr="0060262A" w:rsidRDefault="0060262A" w:rsidP="0060262A">
      <w:pPr>
        <w:bidi/>
        <w:rPr>
          <w:rFonts w:cs="David" w:hint="cs"/>
          <w:rtl/>
        </w:rPr>
      </w:pPr>
    </w:p>
    <w:p w14:paraId="6D09E302" w14:textId="77777777" w:rsidR="0060262A" w:rsidRPr="0060262A" w:rsidRDefault="0060262A" w:rsidP="0060262A">
      <w:pPr>
        <w:bidi/>
        <w:rPr>
          <w:rFonts w:cs="David" w:hint="cs"/>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2F56AAE7" w14:textId="77777777" w:rsidR="0060262A" w:rsidRPr="0060262A" w:rsidRDefault="0060262A" w:rsidP="0060262A">
      <w:pPr>
        <w:bidi/>
        <w:rPr>
          <w:rFonts w:cs="David" w:hint="cs"/>
          <w:rtl/>
        </w:rPr>
      </w:pPr>
    </w:p>
    <w:p w14:paraId="2AE73E67" w14:textId="77777777" w:rsidR="0060262A" w:rsidRPr="0060262A" w:rsidRDefault="0060262A" w:rsidP="0060262A">
      <w:pPr>
        <w:bidi/>
        <w:rPr>
          <w:rFonts w:cs="David" w:hint="cs"/>
          <w:rtl/>
        </w:rPr>
      </w:pPr>
      <w:r w:rsidRPr="0060262A">
        <w:rPr>
          <w:rFonts w:cs="David" w:hint="cs"/>
          <w:rtl/>
        </w:rPr>
        <w:tab/>
        <w:t xml:space="preserve"> זה מצב מקובל. אומרים נציגי הממשלה וחברי הכנסת נשארים, שאר האנשים מתבקשים לצאת זה דבר מקובל ונכון שיהיה. אם נגרש את נציג המפקח על הבנקים אז זה באמת בעיה.</w:t>
      </w:r>
    </w:p>
    <w:p w14:paraId="0451D122" w14:textId="77777777" w:rsidR="0060262A" w:rsidRPr="0060262A" w:rsidRDefault="0060262A" w:rsidP="0060262A">
      <w:pPr>
        <w:bidi/>
        <w:rPr>
          <w:rFonts w:cs="David" w:hint="cs"/>
          <w:rtl/>
        </w:rPr>
      </w:pPr>
    </w:p>
    <w:p w14:paraId="51D0C56A" w14:textId="77777777" w:rsidR="0060262A" w:rsidRPr="0060262A" w:rsidRDefault="0060262A" w:rsidP="0060262A">
      <w:pPr>
        <w:bidi/>
        <w:rPr>
          <w:rFonts w:cs="David" w:hint="cs"/>
          <w:rtl/>
        </w:rPr>
      </w:pPr>
    </w:p>
    <w:p w14:paraId="513258F6" w14:textId="77777777" w:rsidR="0060262A" w:rsidRPr="0060262A" w:rsidRDefault="0060262A" w:rsidP="0060262A">
      <w:pPr>
        <w:bidi/>
        <w:rPr>
          <w:rFonts w:cs="David" w:hint="cs"/>
          <w:rtl/>
        </w:rPr>
      </w:pPr>
    </w:p>
    <w:p w14:paraId="138BACF6" w14:textId="77777777" w:rsidR="0060262A" w:rsidRPr="0060262A" w:rsidRDefault="0060262A" w:rsidP="0060262A">
      <w:pPr>
        <w:bidi/>
        <w:rPr>
          <w:rFonts w:cs="David" w:hint="cs"/>
          <w:u w:val="single"/>
          <w:rtl/>
        </w:rPr>
      </w:pPr>
      <w:proofErr w:type="spellStart"/>
      <w:r w:rsidRPr="0060262A">
        <w:rPr>
          <w:rFonts w:cs="David" w:hint="cs"/>
          <w:u w:val="single"/>
          <w:rtl/>
        </w:rPr>
        <w:t>אסתרינה</w:t>
      </w:r>
      <w:proofErr w:type="spellEnd"/>
      <w:r w:rsidRPr="0060262A">
        <w:rPr>
          <w:rFonts w:cs="David" w:hint="cs"/>
          <w:u w:val="single"/>
          <w:rtl/>
        </w:rPr>
        <w:t xml:space="preserve"> </w:t>
      </w:r>
      <w:proofErr w:type="spellStart"/>
      <w:r w:rsidRPr="0060262A">
        <w:rPr>
          <w:rFonts w:cs="David" w:hint="cs"/>
          <w:u w:val="single"/>
          <w:rtl/>
        </w:rPr>
        <w:t>טרטמן</w:t>
      </w:r>
      <w:proofErr w:type="spellEnd"/>
      <w:r w:rsidRPr="0060262A">
        <w:rPr>
          <w:rFonts w:cs="David" w:hint="cs"/>
          <w:u w:val="single"/>
          <w:rtl/>
        </w:rPr>
        <w:t>:</w:t>
      </w:r>
    </w:p>
    <w:p w14:paraId="707719CE" w14:textId="77777777" w:rsidR="0060262A" w:rsidRPr="0060262A" w:rsidRDefault="0060262A" w:rsidP="0060262A">
      <w:pPr>
        <w:bidi/>
        <w:rPr>
          <w:rFonts w:cs="David" w:hint="cs"/>
          <w:rtl/>
        </w:rPr>
      </w:pPr>
    </w:p>
    <w:p w14:paraId="2425D5C5" w14:textId="77777777" w:rsidR="0060262A" w:rsidRPr="0060262A" w:rsidRDefault="0060262A" w:rsidP="0060262A">
      <w:pPr>
        <w:bidi/>
        <w:rPr>
          <w:rFonts w:cs="David" w:hint="cs"/>
          <w:rtl/>
        </w:rPr>
      </w:pPr>
      <w:r w:rsidRPr="0060262A">
        <w:rPr>
          <w:rFonts w:cs="David" w:hint="cs"/>
          <w:rtl/>
        </w:rPr>
        <w:tab/>
        <w:t xml:space="preserve"> לכן צריך להתנסח בתבונה בדברים האלה כי זה עלול להוביל אותנו למקומות שאף אחד לא התכוון להגיע לשם.</w:t>
      </w:r>
    </w:p>
    <w:p w14:paraId="5A86A9A0" w14:textId="77777777" w:rsidR="0060262A" w:rsidRPr="0060262A" w:rsidRDefault="0060262A" w:rsidP="0060262A">
      <w:pPr>
        <w:bidi/>
        <w:rPr>
          <w:rFonts w:cs="David" w:hint="cs"/>
          <w:rtl/>
        </w:rPr>
      </w:pPr>
    </w:p>
    <w:p w14:paraId="7B264EC4"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07A8A7C6" w14:textId="77777777" w:rsidR="0060262A" w:rsidRPr="0060262A" w:rsidRDefault="0060262A" w:rsidP="0060262A">
      <w:pPr>
        <w:bidi/>
        <w:rPr>
          <w:rFonts w:cs="David" w:hint="cs"/>
          <w:rtl/>
        </w:rPr>
      </w:pPr>
    </w:p>
    <w:p w14:paraId="6C390010" w14:textId="77777777" w:rsidR="0060262A" w:rsidRPr="0060262A" w:rsidRDefault="0060262A" w:rsidP="0060262A">
      <w:pPr>
        <w:bidi/>
        <w:rPr>
          <w:rFonts w:cs="David" w:hint="cs"/>
          <w:rtl/>
        </w:rPr>
      </w:pPr>
      <w:r w:rsidRPr="0060262A">
        <w:rPr>
          <w:rFonts w:cs="David" w:hint="cs"/>
          <w:rtl/>
        </w:rPr>
        <w:tab/>
        <w:t>שליש מחברי הוועדה הנוכחים, שהם יותר מאחד, לפחות שניים, יוכלו לבקש שהוועדה תצביע על כך ותחליט ברוב רגיל שהדיון או רק ההצבעה יערכו שלא בנוכחות מוזמנים אחרים כולם או חלקם.</w:t>
      </w:r>
    </w:p>
    <w:p w14:paraId="61C45B4C" w14:textId="77777777" w:rsidR="0060262A" w:rsidRPr="0060262A" w:rsidRDefault="0060262A" w:rsidP="0060262A">
      <w:pPr>
        <w:bidi/>
        <w:rPr>
          <w:rFonts w:cs="David" w:hint="cs"/>
          <w:u w:val="single"/>
          <w:rtl/>
        </w:rPr>
      </w:pPr>
    </w:p>
    <w:p w14:paraId="44EF6B9E" w14:textId="77777777" w:rsidR="0060262A" w:rsidRPr="0060262A" w:rsidRDefault="0060262A" w:rsidP="0060262A">
      <w:pPr>
        <w:bidi/>
        <w:rPr>
          <w:rFonts w:cs="David" w:hint="cs"/>
          <w:rtl/>
        </w:rPr>
      </w:pPr>
      <w:r w:rsidRPr="0060262A">
        <w:rPr>
          <w:rFonts w:cs="David" w:hint="cs"/>
          <w:u w:val="single"/>
          <w:rtl/>
        </w:rPr>
        <w:t>גדעון סער:</w:t>
      </w:r>
    </w:p>
    <w:p w14:paraId="300073A7" w14:textId="77777777" w:rsidR="0060262A" w:rsidRPr="0060262A" w:rsidRDefault="0060262A" w:rsidP="0060262A">
      <w:pPr>
        <w:bidi/>
        <w:rPr>
          <w:rFonts w:cs="David" w:hint="cs"/>
          <w:rtl/>
        </w:rPr>
      </w:pPr>
    </w:p>
    <w:p w14:paraId="1C618CAF" w14:textId="77777777" w:rsidR="0060262A" w:rsidRPr="0060262A" w:rsidRDefault="0060262A" w:rsidP="0060262A">
      <w:pPr>
        <w:bidi/>
        <w:rPr>
          <w:rFonts w:cs="David" w:hint="cs"/>
          <w:rtl/>
        </w:rPr>
      </w:pPr>
      <w:r w:rsidRPr="0060262A">
        <w:rPr>
          <w:rFonts w:cs="David" w:hint="cs"/>
          <w:rtl/>
        </w:rPr>
        <w:tab/>
        <w:t xml:space="preserve"> בשניים נגד אחד יסגרו פה דיונים, הנוסח הזה הוא בלתי סביר וקיצוני ואנחנו גורמים נזק כבד לכנסת.</w:t>
      </w:r>
    </w:p>
    <w:p w14:paraId="655EE632" w14:textId="77777777" w:rsidR="0060262A" w:rsidRPr="0060262A" w:rsidRDefault="0060262A" w:rsidP="0060262A">
      <w:pPr>
        <w:bidi/>
        <w:rPr>
          <w:rFonts w:cs="David" w:hint="cs"/>
          <w:rtl/>
        </w:rPr>
      </w:pPr>
    </w:p>
    <w:p w14:paraId="04B1F717" w14:textId="77777777" w:rsidR="0060262A" w:rsidRPr="0060262A" w:rsidRDefault="0060262A" w:rsidP="0060262A">
      <w:pPr>
        <w:bidi/>
        <w:rPr>
          <w:rFonts w:cs="David" w:hint="cs"/>
          <w:rtl/>
        </w:rPr>
      </w:pPr>
      <w:r w:rsidRPr="0060262A">
        <w:rPr>
          <w:rFonts w:cs="David" w:hint="cs"/>
          <w:u w:val="single"/>
          <w:rtl/>
        </w:rPr>
        <w:t>איתן כבל:</w:t>
      </w:r>
    </w:p>
    <w:p w14:paraId="3A60E88D" w14:textId="77777777" w:rsidR="0060262A" w:rsidRPr="0060262A" w:rsidRDefault="0060262A" w:rsidP="0060262A">
      <w:pPr>
        <w:bidi/>
        <w:rPr>
          <w:rFonts w:cs="David" w:hint="cs"/>
          <w:rtl/>
        </w:rPr>
      </w:pPr>
    </w:p>
    <w:p w14:paraId="32C62FBB" w14:textId="77777777" w:rsidR="0060262A" w:rsidRPr="0060262A" w:rsidRDefault="0060262A" w:rsidP="0060262A">
      <w:pPr>
        <w:bidi/>
        <w:rPr>
          <w:rFonts w:cs="David" w:hint="cs"/>
          <w:rtl/>
        </w:rPr>
      </w:pPr>
      <w:r w:rsidRPr="0060262A">
        <w:rPr>
          <w:rFonts w:cs="David" w:hint="cs"/>
          <w:rtl/>
        </w:rPr>
        <w:tab/>
        <w:t xml:space="preserve"> גם היום על פי התקנון הנוכחי אפשר. ההפך, אנחנו עכשיו מקשים.</w:t>
      </w:r>
    </w:p>
    <w:p w14:paraId="7821EFD9" w14:textId="77777777" w:rsidR="0060262A" w:rsidRPr="0060262A" w:rsidRDefault="0060262A" w:rsidP="0060262A">
      <w:pPr>
        <w:bidi/>
        <w:rPr>
          <w:rFonts w:cs="David" w:hint="cs"/>
          <w:rtl/>
        </w:rPr>
      </w:pPr>
    </w:p>
    <w:p w14:paraId="48FB4CA5" w14:textId="77777777" w:rsidR="0060262A" w:rsidRPr="0060262A" w:rsidRDefault="0060262A" w:rsidP="0060262A">
      <w:pPr>
        <w:bidi/>
        <w:rPr>
          <w:rFonts w:cs="David" w:hint="cs"/>
          <w:u w:val="single"/>
          <w:rtl/>
        </w:rPr>
      </w:pPr>
      <w:r w:rsidRPr="0060262A">
        <w:rPr>
          <w:rFonts w:cs="David" w:hint="cs"/>
          <w:u w:val="single"/>
          <w:rtl/>
        </w:rPr>
        <w:t>אייל יינון:</w:t>
      </w:r>
    </w:p>
    <w:p w14:paraId="6BB836AC" w14:textId="77777777" w:rsidR="0060262A" w:rsidRPr="0060262A" w:rsidRDefault="0060262A" w:rsidP="0060262A">
      <w:pPr>
        <w:bidi/>
        <w:rPr>
          <w:rFonts w:cs="David" w:hint="cs"/>
          <w:rtl/>
        </w:rPr>
      </w:pPr>
    </w:p>
    <w:p w14:paraId="1516516F" w14:textId="77777777" w:rsidR="0060262A" w:rsidRPr="0060262A" w:rsidRDefault="0060262A" w:rsidP="0060262A">
      <w:pPr>
        <w:bidi/>
        <w:ind w:firstLine="567"/>
        <w:rPr>
          <w:rFonts w:cs="David" w:hint="cs"/>
          <w:rtl/>
        </w:rPr>
      </w:pPr>
      <w:r w:rsidRPr="0060262A">
        <w:rPr>
          <w:rFonts w:cs="David" w:hint="cs"/>
          <w:rtl/>
        </w:rPr>
        <w:t>ההצעה הזו מקשה כי צריך עכשיו שליש.</w:t>
      </w:r>
    </w:p>
    <w:p w14:paraId="143EC700" w14:textId="77777777" w:rsidR="0060262A" w:rsidRPr="0060262A" w:rsidRDefault="0060262A" w:rsidP="0060262A">
      <w:pPr>
        <w:bidi/>
        <w:rPr>
          <w:rFonts w:cs="David" w:hint="cs"/>
          <w:rtl/>
        </w:rPr>
      </w:pPr>
    </w:p>
    <w:p w14:paraId="4764FCE7" w14:textId="77777777" w:rsidR="0060262A" w:rsidRPr="0060262A" w:rsidRDefault="0060262A" w:rsidP="0060262A">
      <w:pPr>
        <w:bidi/>
        <w:rPr>
          <w:rFonts w:cs="David" w:hint="cs"/>
          <w:u w:val="single"/>
          <w:rtl/>
        </w:rPr>
      </w:pPr>
      <w:r w:rsidRPr="0060262A">
        <w:rPr>
          <w:rFonts w:cs="David" w:hint="cs"/>
          <w:u w:val="single"/>
          <w:rtl/>
        </w:rPr>
        <w:t>היו"ר גדעון סער:</w:t>
      </w:r>
    </w:p>
    <w:p w14:paraId="084702B6" w14:textId="77777777" w:rsidR="0060262A" w:rsidRPr="0060262A" w:rsidRDefault="0060262A" w:rsidP="0060262A">
      <w:pPr>
        <w:bidi/>
        <w:rPr>
          <w:rFonts w:cs="David" w:hint="cs"/>
          <w:u w:val="single"/>
          <w:rtl/>
        </w:rPr>
      </w:pPr>
    </w:p>
    <w:p w14:paraId="273FBCF6" w14:textId="77777777" w:rsidR="0060262A" w:rsidRPr="0060262A" w:rsidRDefault="0060262A" w:rsidP="0060262A">
      <w:pPr>
        <w:bidi/>
        <w:rPr>
          <w:rFonts w:cs="David" w:hint="cs"/>
          <w:rtl/>
        </w:rPr>
      </w:pPr>
      <w:r w:rsidRPr="0060262A">
        <w:rPr>
          <w:rFonts w:cs="David" w:hint="cs"/>
          <w:rtl/>
        </w:rPr>
        <w:tab/>
        <w:t xml:space="preserve"> אם היא מקשה אז בסדר.</w:t>
      </w:r>
    </w:p>
    <w:p w14:paraId="5340EFB9" w14:textId="77777777" w:rsidR="0060262A" w:rsidRPr="0060262A" w:rsidRDefault="0060262A" w:rsidP="0060262A">
      <w:pPr>
        <w:bidi/>
        <w:rPr>
          <w:rFonts w:cs="David" w:hint="cs"/>
          <w:rtl/>
        </w:rPr>
      </w:pPr>
    </w:p>
    <w:p w14:paraId="7D397B8C" w14:textId="77777777" w:rsidR="0060262A" w:rsidRPr="0060262A" w:rsidRDefault="0060262A" w:rsidP="0060262A">
      <w:pPr>
        <w:bidi/>
        <w:rPr>
          <w:rFonts w:cs="David" w:hint="cs"/>
          <w:u w:val="single"/>
          <w:rtl/>
        </w:rPr>
      </w:pPr>
      <w:proofErr w:type="spellStart"/>
      <w:r w:rsidRPr="0060262A">
        <w:rPr>
          <w:rFonts w:cs="David" w:hint="cs"/>
          <w:u w:val="single"/>
          <w:rtl/>
        </w:rPr>
        <w:t>אסתרינה</w:t>
      </w:r>
      <w:proofErr w:type="spellEnd"/>
      <w:r w:rsidRPr="0060262A">
        <w:rPr>
          <w:rFonts w:cs="David" w:hint="cs"/>
          <w:u w:val="single"/>
          <w:rtl/>
        </w:rPr>
        <w:t xml:space="preserve"> </w:t>
      </w:r>
      <w:proofErr w:type="spellStart"/>
      <w:r w:rsidRPr="0060262A">
        <w:rPr>
          <w:rFonts w:cs="David" w:hint="cs"/>
          <w:u w:val="single"/>
          <w:rtl/>
        </w:rPr>
        <w:t>טרטמן</w:t>
      </w:r>
      <w:proofErr w:type="spellEnd"/>
      <w:r w:rsidRPr="0060262A">
        <w:rPr>
          <w:rFonts w:cs="David" w:hint="cs"/>
          <w:u w:val="single"/>
          <w:rtl/>
        </w:rPr>
        <w:t>:</w:t>
      </w:r>
    </w:p>
    <w:p w14:paraId="2145A6EB" w14:textId="77777777" w:rsidR="0060262A" w:rsidRPr="0060262A" w:rsidRDefault="0060262A" w:rsidP="0060262A">
      <w:pPr>
        <w:bidi/>
        <w:rPr>
          <w:rFonts w:cs="David" w:hint="cs"/>
          <w:rtl/>
        </w:rPr>
      </w:pPr>
    </w:p>
    <w:p w14:paraId="08213EFF" w14:textId="77777777" w:rsidR="0060262A" w:rsidRPr="0060262A" w:rsidRDefault="0060262A" w:rsidP="0060262A">
      <w:pPr>
        <w:bidi/>
        <w:rPr>
          <w:rFonts w:cs="David" w:hint="cs"/>
          <w:rtl/>
        </w:rPr>
      </w:pPr>
      <w:r w:rsidRPr="0060262A">
        <w:rPr>
          <w:rFonts w:cs="David" w:hint="cs"/>
          <w:rtl/>
        </w:rPr>
        <w:tab/>
        <w:t xml:space="preserve"> השינוי הוא רק במינון המבקשים, כי ממילא יש לנו היום במצב הקיים רוב שיכול להחליט על זה. הפוקוס הוא על מינון המבקשים.</w:t>
      </w:r>
    </w:p>
    <w:p w14:paraId="7E7A63E5" w14:textId="77777777" w:rsidR="0060262A" w:rsidRPr="0060262A" w:rsidRDefault="0060262A" w:rsidP="0060262A">
      <w:pPr>
        <w:bidi/>
        <w:rPr>
          <w:rFonts w:cs="David" w:hint="cs"/>
          <w:rtl/>
        </w:rPr>
      </w:pPr>
    </w:p>
    <w:p w14:paraId="38574F4A"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0889908B" w14:textId="77777777" w:rsidR="0060262A" w:rsidRPr="0060262A" w:rsidRDefault="0060262A" w:rsidP="0060262A">
      <w:pPr>
        <w:bidi/>
        <w:rPr>
          <w:rFonts w:cs="David" w:hint="cs"/>
          <w:rtl/>
        </w:rPr>
      </w:pPr>
    </w:p>
    <w:p w14:paraId="207AE2FD" w14:textId="77777777" w:rsidR="0060262A" w:rsidRPr="0060262A" w:rsidRDefault="0060262A" w:rsidP="0060262A">
      <w:pPr>
        <w:bidi/>
        <w:rPr>
          <w:rFonts w:cs="David" w:hint="cs"/>
          <w:rtl/>
        </w:rPr>
      </w:pPr>
      <w:r w:rsidRPr="0060262A">
        <w:rPr>
          <w:rFonts w:cs="David" w:hint="cs"/>
          <w:rtl/>
        </w:rPr>
        <w:tab/>
        <w:t>והאפשרות להוציא חלק מהאנשים לחלק מהזמן, גם אם הישיבה פומבית. זה יכול להיות בעייתי עם ערוץ הכנסת, אם מתאמים מראש ועדה מצולמת ופתאום הוועדה תחליט אחרת.</w:t>
      </w:r>
    </w:p>
    <w:p w14:paraId="2562CA1F" w14:textId="77777777" w:rsidR="0060262A" w:rsidRPr="0060262A" w:rsidRDefault="0060262A" w:rsidP="0060262A">
      <w:pPr>
        <w:bidi/>
        <w:rPr>
          <w:rFonts w:cs="David" w:hint="cs"/>
          <w:rtl/>
        </w:rPr>
      </w:pPr>
    </w:p>
    <w:p w14:paraId="59F0C24E" w14:textId="77777777" w:rsidR="0060262A" w:rsidRPr="0060262A" w:rsidRDefault="0060262A" w:rsidP="0060262A">
      <w:pPr>
        <w:bidi/>
        <w:rPr>
          <w:rFonts w:cs="David" w:hint="cs"/>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045B0946" w14:textId="77777777" w:rsidR="0060262A" w:rsidRPr="0060262A" w:rsidRDefault="0060262A" w:rsidP="0060262A">
      <w:pPr>
        <w:bidi/>
        <w:rPr>
          <w:rFonts w:cs="David" w:hint="cs"/>
          <w:rtl/>
        </w:rPr>
      </w:pPr>
    </w:p>
    <w:p w14:paraId="337F7B3A" w14:textId="77777777" w:rsidR="0060262A" w:rsidRPr="0060262A" w:rsidRDefault="0060262A" w:rsidP="0060262A">
      <w:pPr>
        <w:bidi/>
        <w:rPr>
          <w:rFonts w:cs="David" w:hint="cs"/>
          <w:rtl/>
        </w:rPr>
      </w:pPr>
      <w:r w:rsidRPr="0060262A">
        <w:rPr>
          <w:rFonts w:cs="David" w:hint="cs"/>
          <w:rtl/>
        </w:rPr>
        <w:tab/>
        <w:t>אם מראש הוועדה אמורה להיות מצולמת קשה למצוא שליש מחברי הכנסת שירצו לסגור אותה. קשה עד בלתי אפשרי.</w:t>
      </w:r>
    </w:p>
    <w:p w14:paraId="3CA72DC5" w14:textId="77777777" w:rsidR="0060262A" w:rsidRPr="0060262A" w:rsidRDefault="0060262A" w:rsidP="0060262A">
      <w:pPr>
        <w:bidi/>
        <w:rPr>
          <w:rFonts w:cs="David" w:hint="cs"/>
          <w:rtl/>
        </w:rPr>
      </w:pPr>
    </w:p>
    <w:p w14:paraId="7493C644"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642A0787" w14:textId="77777777" w:rsidR="0060262A" w:rsidRPr="0060262A" w:rsidRDefault="0060262A" w:rsidP="0060262A">
      <w:pPr>
        <w:bidi/>
        <w:rPr>
          <w:rFonts w:cs="David"/>
          <w:rtl/>
        </w:rPr>
      </w:pPr>
    </w:p>
    <w:p w14:paraId="3B6FA461" w14:textId="77777777" w:rsidR="0060262A" w:rsidRPr="0060262A" w:rsidRDefault="0060262A" w:rsidP="0060262A">
      <w:pPr>
        <w:bidi/>
        <w:rPr>
          <w:rFonts w:cs="David" w:hint="cs"/>
          <w:rtl/>
        </w:rPr>
      </w:pPr>
      <w:r w:rsidRPr="0060262A">
        <w:rPr>
          <w:rFonts w:cs="David"/>
        </w:rPr>
        <w:tab/>
      </w:r>
      <w:r w:rsidRPr="0060262A">
        <w:rPr>
          <w:rFonts w:cs="David" w:hint="cs"/>
          <w:rtl/>
        </w:rPr>
        <w:t>מה הניסוח הסופי?</w:t>
      </w:r>
    </w:p>
    <w:p w14:paraId="4501EB04" w14:textId="77777777" w:rsidR="0060262A" w:rsidRPr="0060262A" w:rsidRDefault="0060262A" w:rsidP="0060262A">
      <w:pPr>
        <w:bidi/>
        <w:rPr>
          <w:rFonts w:cs="David"/>
          <w:rtl/>
        </w:rPr>
      </w:pPr>
    </w:p>
    <w:p w14:paraId="75A1C0C2"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596CB72E" w14:textId="77777777" w:rsidR="0060262A" w:rsidRPr="0060262A" w:rsidRDefault="0060262A" w:rsidP="0060262A">
      <w:pPr>
        <w:bidi/>
        <w:rPr>
          <w:rFonts w:cs="David" w:hint="cs"/>
          <w:rtl/>
        </w:rPr>
      </w:pPr>
    </w:p>
    <w:p w14:paraId="3ABC3E59" w14:textId="77777777" w:rsidR="0060262A" w:rsidRPr="0060262A" w:rsidRDefault="0060262A" w:rsidP="0060262A">
      <w:pPr>
        <w:bidi/>
        <w:rPr>
          <w:rFonts w:cs="David" w:hint="cs"/>
          <w:rtl/>
        </w:rPr>
      </w:pPr>
      <w:r w:rsidRPr="0060262A">
        <w:rPr>
          <w:rFonts w:cs="David" w:hint="cs"/>
          <w:rtl/>
        </w:rPr>
        <w:tab/>
        <w:t>זה יתוקן בסעיף שאומר שייבות הוועדה פומביות אלא אם הוועדה החליטה אחרת ויתווסף ש</w:t>
      </w:r>
      <w:r w:rsidRPr="0060262A">
        <w:rPr>
          <w:rFonts w:cs="David" w:hint="eastAsia"/>
          <w:rtl/>
        </w:rPr>
        <w:t>שליש</w:t>
      </w:r>
      <w:r w:rsidRPr="0060262A">
        <w:rPr>
          <w:rFonts w:cs="David"/>
          <w:rtl/>
        </w:rPr>
        <w:t xml:space="preserve"> </w:t>
      </w:r>
      <w:r w:rsidRPr="0060262A">
        <w:rPr>
          <w:rFonts w:cs="David" w:hint="eastAsia"/>
          <w:rtl/>
        </w:rPr>
        <w:t>מחברי</w:t>
      </w:r>
      <w:r w:rsidRPr="0060262A">
        <w:rPr>
          <w:rFonts w:cs="David"/>
        </w:rPr>
        <w:t xml:space="preserve"> </w:t>
      </w:r>
      <w:r w:rsidRPr="0060262A">
        <w:rPr>
          <w:rFonts w:cs="David"/>
          <w:rtl/>
        </w:rPr>
        <w:t xml:space="preserve">הוועדה הנוכחים, שהם יותר מאחד, לפחות שניים, </w:t>
      </w:r>
      <w:r w:rsidRPr="0060262A">
        <w:rPr>
          <w:rFonts w:cs="David" w:hint="cs"/>
          <w:rtl/>
        </w:rPr>
        <w:t xml:space="preserve">יוכלו </w:t>
      </w:r>
      <w:r w:rsidRPr="0060262A">
        <w:rPr>
          <w:rFonts w:cs="David"/>
          <w:rtl/>
        </w:rPr>
        <w:t xml:space="preserve">לבקש </w:t>
      </w:r>
      <w:r w:rsidRPr="0060262A">
        <w:rPr>
          <w:rFonts w:cs="David" w:hint="cs"/>
          <w:rtl/>
        </w:rPr>
        <w:t>שהוועדה תחליט ברוב רגיל של הנוכחים בישיבה ש</w:t>
      </w:r>
      <w:r w:rsidRPr="0060262A">
        <w:rPr>
          <w:rFonts w:cs="David"/>
          <w:rtl/>
        </w:rPr>
        <w:t xml:space="preserve">הדיון או ההצבעה יערכו </w:t>
      </w:r>
      <w:r w:rsidRPr="0060262A">
        <w:rPr>
          <w:rFonts w:cs="David" w:hint="cs"/>
          <w:rtl/>
        </w:rPr>
        <w:t>ש</w:t>
      </w:r>
      <w:r w:rsidRPr="0060262A">
        <w:rPr>
          <w:rFonts w:cs="David" w:hint="eastAsia"/>
          <w:rtl/>
        </w:rPr>
        <w:t>לא</w:t>
      </w:r>
      <w:r w:rsidRPr="0060262A">
        <w:rPr>
          <w:rFonts w:cs="David"/>
        </w:rPr>
        <w:t xml:space="preserve"> </w:t>
      </w:r>
      <w:r w:rsidRPr="0060262A">
        <w:rPr>
          <w:rFonts w:cs="David"/>
          <w:rtl/>
        </w:rPr>
        <w:t>בנוכחות מוזמנים אחרים</w:t>
      </w:r>
      <w:r w:rsidRPr="0060262A">
        <w:rPr>
          <w:rFonts w:cs="David" w:hint="cs"/>
          <w:rtl/>
        </w:rPr>
        <w:t>,</w:t>
      </w:r>
      <w:r w:rsidRPr="0060262A">
        <w:rPr>
          <w:rFonts w:cs="David"/>
          <w:rtl/>
        </w:rPr>
        <w:t xml:space="preserve"> כולם או חלקם</w:t>
      </w:r>
      <w:r w:rsidRPr="0060262A">
        <w:rPr>
          <w:rFonts w:cs="David" w:hint="cs"/>
          <w:rtl/>
        </w:rPr>
        <w:t>.</w:t>
      </w:r>
    </w:p>
    <w:p w14:paraId="62B09F9E" w14:textId="77777777" w:rsidR="0060262A" w:rsidRDefault="0060262A" w:rsidP="0060262A">
      <w:pPr>
        <w:bidi/>
        <w:rPr>
          <w:rFonts w:cs="David" w:hint="cs"/>
          <w:rtl/>
        </w:rPr>
      </w:pPr>
    </w:p>
    <w:p w14:paraId="2CE84E96" w14:textId="77777777" w:rsidR="0060262A" w:rsidRDefault="0060262A" w:rsidP="0060262A">
      <w:pPr>
        <w:bidi/>
        <w:rPr>
          <w:rFonts w:cs="David" w:hint="cs"/>
          <w:rtl/>
        </w:rPr>
      </w:pPr>
    </w:p>
    <w:p w14:paraId="671B9054" w14:textId="77777777" w:rsidR="0060262A" w:rsidRDefault="0060262A" w:rsidP="0060262A">
      <w:pPr>
        <w:bidi/>
        <w:rPr>
          <w:rFonts w:cs="David" w:hint="cs"/>
          <w:rtl/>
        </w:rPr>
      </w:pPr>
    </w:p>
    <w:p w14:paraId="277CDD6E" w14:textId="77777777" w:rsidR="0060262A" w:rsidRDefault="0060262A" w:rsidP="0060262A">
      <w:pPr>
        <w:bidi/>
        <w:rPr>
          <w:rFonts w:cs="David" w:hint="cs"/>
          <w:rtl/>
        </w:rPr>
      </w:pPr>
    </w:p>
    <w:p w14:paraId="7C47828C" w14:textId="77777777" w:rsidR="0060262A" w:rsidRDefault="0060262A" w:rsidP="0060262A">
      <w:pPr>
        <w:bidi/>
        <w:rPr>
          <w:rFonts w:cs="David" w:hint="cs"/>
          <w:rtl/>
        </w:rPr>
      </w:pPr>
    </w:p>
    <w:p w14:paraId="5E6840E6" w14:textId="77777777" w:rsidR="0060262A" w:rsidRDefault="0060262A" w:rsidP="0060262A">
      <w:pPr>
        <w:bidi/>
        <w:rPr>
          <w:rFonts w:cs="David" w:hint="cs"/>
          <w:rtl/>
        </w:rPr>
      </w:pPr>
    </w:p>
    <w:p w14:paraId="608EA420" w14:textId="77777777" w:rsidR="0060262A" w:rsidRPr="0060262A" w:rsidRDefault="0060262A" w:rsidP="0060262A">
      <w:pPr>
        <w:bidi/>
        <w:rPr>
          <w:rFonts w:cs="David" w:hint="cs"/>
          <w:rtl/>
        </w:rPr>
      </w:pPr>
    </w:p>
    <w:p w14:paraId="5B3B4108" w14:textId="77777777" w:rsidR="0060262A" w:rsidRPr="0060262A" w:rsidRDefault="0060262A" w:rsidP="0060262A">
      <w:pPr>
        <w:bidi/>
        <w:rPr>
          <w:rFonts w:cs="David" w:hint="cs"/>
          <w:u w:val="single"/>
          <w:rtl/>
        </w:rPr>
      </w:pPr>
      <w:r w:rsidRPr="0060262A">
        <w:rPr>
          <w:rFonts w:cs="David" w:hint="cs"/>
          <w:u w:val="single"/>
          <w:rtl/>
        </w:rPr>
        <w:t xml:space="preserve">יולי-יואל  </w:t>
      </w:r>
      <w:proofErr w:type="spellStart"/>
      <w:r w:rsidRPr="0060262A">
        <w:rPr>
          <w:rFonts w:cs="David" w:hint="cs"/>
          <w:u w:val="single"/>
          <w:rtl/>
        </w:rPr>
        <w:t>אדלשטיין</w:t>
      </w:r>
      <w:proofErr w:type="spellEnd"/>
      <w:r w:rsidRPr="0060262A">
        <w:rPr>
          <w:rFonts w:cs="David" w:hint="cs"/>
          <w:u w:val="single"/>
          <w:rtl/>
        </w:rPr>
        <w:t>:</w:t>
      </w:r>
    </w:p>
    <w:p w14:paraId="0B3AAED8" w14:textId="77777777" w:rsidR="0060262A" w:rsidRPr="0060262A" w:rsidRDefault="0060262A" w:rsidP="0060262A">
      <w:pPr>
        <w:bidi/>
        <w:rPr>
          <w:rFonts w:cs="David" w:hint="cs"/>
          <w:rtl/>
        </w:rPr>
      </w:pPr>
    </w:p>
    <w:p w14:paraId="65524D43" w14:textId="77777777" w:rsidR="0060262A" w:rsidRPr="0060262A" w:rsidRDefault="0060262A" w:rsidP="0060262A">
      <w:pPr>
        <w:bidi/>
        <w:rPr>
          <w:rFonts w:cs="David" w:hint="cs"/>
          <w:rtl/>
        </w:rPr>
      </w:pPr>
      <w:r w:rsidRPr="0060262A">
        <w:rPr>
          <w:rFonts w:cs="David" w:hint="cs"/>
          <w:rtl/>
        </w:rPr>
        <w:tab/>
        <w:t>שהוועדה עצמה תחליט אם היא מכילה את זה על כל הפרוצדורה או רק על ההצבעה או רק על הדיון.</w:t>
      </w:r>
    </w:p>
    <w:p w14:paraId="216AF768" w14:textId="77777777" w:rsidR="0060262A" w:rsidRPr="0060262A" w:rsidRDefault="0060262A" w:rsidP="0060262A">
      <w:pPr>
        <w:bidi/>
        <w:rPr>
          <w:rFonts w:cs="David" w:hint="cs"/>
          <w:rtl/>
        </w:rPr>
      </w:pPr>
    </w:p>
    <w:p w14:paraId="1FA2121F"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279DF1BA" w14:textId="77777777" w:rsidR="0060262A" w:rsidRPr="0060262A" w:rsidRDefault="0060262A" w:rsidP="0060262A">
      <w:pPr>
        <w:bidi/>
        <w:rPr>
          <w:rFonts w:cs="David"/>
          <w:rtl/>
        </w:rPr>
      </w:pPr>
    </w:p>
    <w:p w14:paraId="714F2477" w14:textId="77777777" w:rsidR="0060262A" w:rsidRPr="0060262A" w:rsidRDefault="0060262A" w:rsidP="0060262A">
      <w:pPr>
        <w:bidi/>
        <w:rPr>
          <w:rFonts w:cs="David" w:hint="cs"/>
          <w:rtl/>
        </w:rPr>
      </w:pPr>
      <w:r w:rsidRPr="0060262A">
        <w:rPr>
          <w:rFonts w:cs="David"/>
        </w:rPr>
        <w:tab/>
      </w:r>
      <w:r w:rsidRPr="0060262A">
        <w:rPr>
          <w:rFonts w:cs="David" w:hint="cs"/>
          <w:rtl/>
        </w:rPr>
        <w:t xml:space="preserve">ייאמר לזכותה של חברתה כנסת </w:t>
      </w:r>
      <w:proofErr w:type="spellStart"/>
      <w:r w:rsidRPr="0060262A">
        <w:rPr>
          <w:rFonts w:cs="David" w:hint="cs"/>
          <w:rtl/>
        </w:rPr>
        <w:t>יחימוביץ</w:t>
      </w:r>
      <w:proofErr w:type="spellEnd"/>
      <w:r w:rsidRPr="0060262A">
        <w:rPr>
          <w:rFonts w:cs="David" w:hint="cs"/>
          <w:rtl/>
        </w:rPr>
        <w:t xml:space="preserve"> שלא כדרכה, היא התפשרה.</w:t>
      </w:r>
    </w:p>
    <w:p w14:paraId="0436D668" w14:textId="77777777" w:rsidR="0060262A" w:rsidRPr="0060262A" w:rsidRDefault="0060262A" w:rsidP="0060262A">
      <w:pPr>
        <w:bidi/>
        <w:rPr>
          <w:rFonts w:cs="David"/>
          <w:rtl/>
        </w:rPr>
      </w:pPr>
    </w:p>
    <w:p w14:paraId="46CBF9EB" w14:textId="77777777" w:rsidR="0060262A" w:rsidRPr="0060262A" w:rsidRDefault="0060262A" w:rsidP="0060262A">
      <w:pPr>
        <w:pStyle w:val="Heading5"/>
        <w:jc w:val="left"/>
        <w:rPr>
          <w:rFonts w:hint="cs"/>
          <w:sz w:val="24"/>
          <w:rtl/>
        </w:rPr>
      </w:pPr>
      <w:r w:rsidRPr="0060262A">
        <w:rPr>
          <w:rFonts w:hint="cs"/>
          <w:sz w:val="24"/>
          <w:u w:val="single"/>
          <w:rtl/>
        </w:rPr>
        <w:t xml:space="preserve">שלי </w:t>
      </w:r>
      <w:proofErr w:type="spellStart"/>
      <w:r w:rsidRPr="0060262A">
        <w:rPr>
          <w:rFonts w:hint="cs"/>
          <w:sz w:val="24"/>
          <w:u w:val="single"/>
          <w:rtl/>
        </w:rPr>
        <w:t>יחימוביץ</w:t>
      </w:r>
      <w:proofErr w:type="spellEnd"/>
      <w:r w:rsidRPr="0060262A">
        <w:rPr>
          <w:rFonts w:hint="cs"/>
          <w:sz w:val="24"/>
          <w:u w:val="single"/>
          <w:rtl/>
        </w:rPr>
        <w:t>:</w:t>
      </w:r>
    </w:p>
    <w:p w14:paraId="1A3F97AC" w14:textId="77777777" w:rsidR="0060262A" w:rsidRPr="0060262A" w:rsidRDefault="0060262A" w:rsidP="0060262A">
      <w:pPr>
        <w:pStyle w:val="Heading5"/>
        <w:jc w:val="left"/>
        <w:rPr>
          <w:rFonts w:hint="cs"/>
          <w:sz w:val="24"/>
          <w:rtl/>
        </w:rPr>
      </w:pPr>
    </w:p>
    <w:p w14:paraId="14AA5929" w14:textId="77777777" w:rsidR="0060262A" w:rsidRPr="0060262A" w:rsidRDefault="0060262A" w:rsidP="0060262A">
      <w:pPr>
        <w:bidi/>
        <w:rPr>
          <w:rFonts w:cs="David" w:hint="cs"/>
          <w:rtl/>
        </w:rPr>
      </w:pPr>
      <w:r w:rsidRPr="0060262A">
        <w:rPr>
          <w:rFonts w:cs="David" w:hint="cs"/>
          <w:rtl/>
        </w:rPr>
        <w:tab/>
        <w:t xml:space="preserve"> מתוך הכרה בבעייתיות שיש כאן. תקראי את זה שוב בבקשה.</w:t>
      </w:r>
    </w:p>
    <w:p w14:paraId="662B2BCB" w14:textId="77777777" w:rsidR="0060262A" w:rsidRPr="0060262A" w:rsidRDefault="0060262A" w:rsidP="0060262A">
      <w:pPr>
        <w:bidi/>
        <w:rPr>
          <w:rFonts w:cs="David" w:hint="cs"/>
          <w:rtl/>
        </w:rPr>
      </w:pPr>
    </w:p>
    <w:p w14:paraId="213C09E7" w14:textId="77777777" w:rsidR="0060262A" w:rsidRPr="0060262A" w:rsidRDefault="0060262A" w:rsidP="0060262A">
      <w:pPr>
        <w:bidi/>
        <w:rPr>
          <w:rFonts w:cs="David" w:hint="cs"/>
          <w:u w:val="single"/>
          <w:rtl/>
        </w:rPr>
      </w:pPr>
      <w:r w:rsidRPr="0060262A">
        <w:rPr>
          <w:rFonts w:cs="David" w:hint="cs"/>
          <w:u w:val="single"/>
          <w:rtl/>
        </w:rPr>
        <w:t xml:space="preserve">ארבל </w:t>
      </w:r>
      <w:proofErr w:type="spellStart"/>
      <w:r w:rsidRPr="0060262A">
        <w:rPr>
          <w:rFonts w:cs="David" w:hint="cs"/>
          <w:u w:val="single"/>
          <w:rtl/>
        </w:rPr>
        <w:t>אסטרחן</w:t>
      </w:r>
      <w:proofErr w:type="spellEnd"/>
      <w:r w:rsidRPr="0060262A">
        <w:rPr>
          <w:rFonts w:cs="David" w:hint="cs"/>
          <w:u w:val="single"/>
          <w:rtl/>
        </w:rPr>
        <w:t>:</w:t>
      </w:r>
    </w:p>
    <w:p w14:paraId="17549FC3" w14:textId="77777777" w:rsidR="0060262A" w:rsidRPr="0060262A" w:rsidRDefault="0060262A" w:rsidP="0060262A">
      <w:pPr>
        <w:bidi/>
        <w:rPr>
          <w:rFonts w:cs="David" w:hint="cs"/>
          <w:rtl/>
        </w:rPr>
      </w:pPr>
    </w:p>
    <w:p w14:paraId="2481C233" w14:textId="77777777" w:rsidR="0060262A" w:rsidRPr="0060262A" w:rsidRDefault="0060262A" w:rsidP="0060262A">
      <w:pPr>
        <w:bidi/>
        <w:rPr>
          <w:rFonts w:cs="David" w:hint="cs"/>
          <w:rtl/>
        </w:rPr>
      </w:pPr>
      <w:r w:rsidRPr="0060262A">
        <w:rPr>
          <w:rFonts w:cs="David" w:hint="cs"/>
          <w:rtl/>
        </w:rPr>
        <w:tab/>
      </w:r>
      <w:r w:rsidRPr="0060262A">
        <w:rPr>
          <w:rFonts w:cs="David" w:hint="eastAsia"/>
          <w:rtl/>
        </w:rPr>
        <w:t>שליש</w:t>
      </w:r>
      <w:r w:rsidRPr="0060262A">
        <w:rPr>
          <w:rFonts w:cs="David"/>
          <w:rtl/>
        </w:rPr>
        <w:t xml:space="preserve"> </w:t>
      </w:r>
      <w:r w:rsidRPr="0060262A">
        <w:rPr>
          <w:rFonts w:cs="David" w:hint="eastAsia"/>
          <w:rtl/>
        </w:rPr>
        <w:t>מחברי</w:t>
      </w:r>
      <w:r w:rsidRPr="0060262A">
        <w:rPr>
          <w:rFonts w:cs="David"/>
        </w:rPr>
        <w:t xml:space="preserve"> </w:t>
      </w:r>
      <w:r w:rsidRPr="0060262A">
        <w:rPr>
          <w:rFonts w:cs="David"/>
          <w:rtl/>
        </w:rPr>
        <w:t xml:space="preserve">הוועדה הנוכחים, שהם יותר מאחד, לפחות שניים, </w:t>
      </w:r>
      <w:r w:rsidRPr="0060262A">
        <w:rPr>
          <w:rFonts w:cs="David" w:hint="cs"/>
          <w:rtl/>
        </w:rPr>
        <w:t xml:space="preserve">יכולים </w:t>
      </w:r>
      <w:r w:rsidRPr="0060262A">
        <w:rPr>
          <w:rFonts w:cs="David"/>
          <w:rtl/>
        </w:rPr>
        <w:t xml:space="preserve">לבקש </w:t>
      </w:r>
      <w:r w:rsidRPr="0060262A">
        <w:rPr>
          <w:rFonts w:cs="David" w:hint="cs"/>
          <w:rtl/>
        </w:rPr>
        <w:t>מהוועדה שתחליט ברוב רגיל של הנוכחים בה ש</w:t>
      </w:r>
      <w:r w:rsidRPr="0060262A">
        <w:rPr>
          <w:rFonts w:cs="David"/>
          <w:rtl/>
        </w:rPr>
        <w:t xml:space="preserve">הדיון או ההצבעה יערכו </w:t>
      </w:r>
      <w:r w:rsidRPr="0060262A">
        <w:rPr>
          <w:rFonts w:cs="David" w:hint="cs"/>
          <w:rtl/>
        </w:rPr>
        <w:t>ש</w:t>
      </w:r>
      <w:r w:rsidRPr="0060262A">
        <w:rPr>
          <w:rFonts w:cs="David" w:hint="eastAsia"/>
          <w:rtl/>
        </w:rPr>
        <w:t>לא</w:t>
      </w:r>
      <w:r w:rsidRPr="0060262A">
        <w:rPr>
          <w:rFonts w:cs="David"/>
        </w:rPr>
        <w:t xml:space="preserve"> </w:t>
      </w:r>
      <w:r w:rsidRPr="0060262A">
        <w:rPr>
          <w:rFonts w:cs="David"/>
          <w:rtl/>
        </w:rPr>
        <w:t>בנוכחות מוזמנים</w:t>
      </w:r>
      <w:r w:rsidRPr="0060262A">
        <w:rPr>
          <w:rFonts w:cs="David" w:hint="cs"/>
          <w:rtl/>
        </w:rPr>
        <w:t xml:space="preserve"> שאינם חברי כנסת</w:t>
      </w:r>
      <w:r w:rsidRPr="0060262A">
        <w:rPr>
          <w:rFonts w:cs="David"/>
          <w:rtl/>
        </w:rPr>
        <w:t xml:space="preserve"> כולם או חלקם</w:t>
      </w:r>
      <w:r w:rsidRPr="0060262A">
        <w:rPr>
          <w:rFonts w:cs="David" w:hint="cs"/>
          <w:rtl/>
        </w:rPr>
        <w:t>.</w:t>
      </w:r>
    </w:p>
    <w:p w14:paraId="2103E782" w14:textId="77777777" w:rsidR="0060262A" w:rsidRPr="0060262A" w:rsidRDefault="0060262A" w:rsidP="0060262A">
      <w:pPr>
        <w:bidi/>
        <w:rPr>
          <w:rFonts w:cs="David" w:hint="cs"/>
          <w:rtl/>
        </w:rPr>
      </w:pPr>
    </w:p>
    <w:p w14:paraId="2DD53CEC"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688EE347" w14:textId="77777777" w:rsidR="0060262A" w:rsidRPr="0060262A" w:rsidRDefault="0060262A" w:rsidP="0060262A">
      <w:pPr>
        <w:bidi/>
        <w:rPr>
          <w:rFonts w:cs="David"/>
          <w:rtl/>
        </w:rPr>
      </w:pPr>
    </w:p>
    <w:p w14:paraId="4CB207D0" w14:textId="77777777" w:rsidR="0060262A" w:rsidRPr="0060262A" w:rsidRDefault="0060262A" w:rsidP="0060262A">
      <w:pPr>
        <w:bidi/>
        <w:rPr>
          <w:rFonts w:cs="David" w:hint="cs"/>
          <w:rtl/>
        </w:rPr>
      </w:pPr>
      <w:r w:rsidRPr="0060262A">
        <w:rPr>
          <w:rFonts w:cs="David"/>
        </w:rPr>
        <w:tab/>
      </w:r>
      <w:r w:rsidRPr="0060262A">
        <w:rPr>
          <w:rFonts w:cs="David" w:hint="cs"/>
          <w:rtl/>
        </w:rPr>
        <w:t>מי בעד?</w:t>
      </w:r>
    </w:p>
    <w:p w14:paraId="64E29B6A" w14:textId="77777777" w:rsidR="0060262A" w:rsidRPr="0060262A" w:rsidRDefault="0060262A" w:rsidP="0060262A">
      <w:pPr>
        <w:bidi/>
        <w:rPr>
          <w:rFonts w:cs="David"/>
          <w:rtl/>
        </w:rPr>
      </w:pPr>
    </w:p>
    <w:p w14:paraId="64711E14" w14:textId="77777777" w:rsidR="0060262A" w:rsidRPr="0060262A" w:rsidRDefault="0060262A" w:rsidP="0060262A">
      <w:pPr>
        <w:bidi/>
        <w:rPr>
          <w:rFonts w:cs="David"/>
        </w:rPr>
      </w:pPr>
    </w:p>
    <w:p w14:paraId="629BC6AC" w14:textId="77777777" w:rsidR="0060262A" w:rsidRPr="0060262A" w:rsidRDefault="0060262A" w:rsidP="0060262A">
      <w:pPr>
        <w:pStyle w:val="Heading8"/>
        <w:rPr>
          <w:sz w:val="24"/>
          <w:rtl/>
        </w:rPr>
      </w:pPr>
      <w:r w:rsidRPr="0060262A">
        <w:rPr>
          <w:rFonts w:hint="eastAsia"/>
          <w:sz w:val="24"/>
          <w:rtl/>
        </w:rPr>
        <w:t>הצבעה</w:t>
      </w:r>
    </w:p>
    <w:p w14:paraId="0D21936C" w14:textId="77777777" w:rsidR="0060262A" w:rsidRPr="0060262A" w:rsidRDefault="0060262A" w:rsidP="0060262A">
      <w:pPr>
        <w:bidi/>
        <w:jc w:val="center"/>
        <w:rPr>
          <w:rFonts w:cs="David"/>
          <w:rtl/>
        </w:rPr>
      </w:pPr>
    </w:p>
    <w:p w14:paraId="5C214F07" w14:textId="77777777" w:rsidR="0060262A" w:rsidRPr="0060262A" w:rsidRDefault="0060262A" w:rsidP="0060262A">
      <w:pPr>
        <w:bidi/>
        <w:jc w:val="center"/>
        <w:rPr>
          <w:rFonts w:cs="David"/>
          <w:rtl/>
        </w:rPr>
      </w:pPr>
      <w:r w:rsidRPr="0060262A">
        <w:rPr>
          <w:rFonts w:cs="David" w:hint="eastAsia"/>
          <w:rtl/>
        </w:rPr>
        <w:t>בעד</w:t>
      </w:r>
      <w:r w:rsidRPr="0060262A">
        <w:rPr>
          <w:rFonts w:cs="David"/>
          <w:rtl/>
        </w:rPr>
        <w:t>-רוב</w:t>
      </w:r>
    </w:p>
    <w:p w14:paraId="04E1B39C" w14:textId="77777777" w:rsidR="0060262A" w:rsidRPr="0060262A" w:rsidRDefault="0060262A" w:rsidP="0060262A">
      <w:pPr>
        <w:bidi/>
        <w:jc w:val="center"/>
        <w:rPr>
          <w:rFonts w:cs="David"/>
          <w:rtl/>
        </w:rPr>
      </w:pPr>
      <w:r w:rsidRPr="0060262A">
        <w:rPr>
          <w:rFonts w:cs="David" w:hint="eastAsia"/>
          <w:rtl/>
        </w:rPr>
        <w:t>נגד</w:t>
      </w:r>
      <w:r w:rsidRPr="0060262A">
        <w:rPr>
          <w:rFonts w:cs="David"/>
          <w:rtl/>
        </w:rPr>
        <w:t>-אין</w:t>
      </w:r>
    </w:p>
    <w:p w14:paraId="61B42902" w14:textId="77777777" w:rsidR="0060262A" w:rsidRPr="0060262A" w:rsidRDefault="0060262A" w:rsidP="0060262A">
      <w:pPr>
        <w:bidi/>
        <w:jc w:val="center"/>
        <w:rPr>
          <w:rFonts w:cs="David"/>
          <w:rtl/>
        </w:rPr>
      </w:pPr>
      <w:r w:rsidRPr="0060262A">
        <w:rPr>
          <w:rFonts w:cs="David" w:hint="eastAsia"/>
          <w:rtl/>
        </w:rPr>
        <w:t>נמנעים</w:t>
      </w:r>
      <w:r w:rsidRPr="0060262A">
        <w:rPr>
          <w:rFonts w:cs="David"/>
          <w:rtl/>
        </w:rPr>
        <w:t xml:space="preserve">- </w:t>
      </w:r>
      <w:r w:rsidRPr="0060262A">
        <w:rPr>
          <w:rFonts w:cs="David" w:hint="eastAsia"/>
          <w:rtl/>
        </w:rPr>
        <w:t>אין</w:t>
      </w:r>
    </w:p>
    <w:p w14:paraId="57961A8D" w14:textId="77777777" w:rsidR="0060262A" w:rsidRPr="0060262A" w:rsidRDefault="0060262A" w:rsidP="0060262A">
      <w:pPr>
        <w:bidi/>
        <w:jc w:val="center"/>
        <w:rPr>
          <w:rFonts w:cs="David"/>
          <w:rtl/>
        </w:rPr>
      </w:pPr>
    </w:p>
    <w:p w14:paraId="3485717C" w14:textId="77777777" w:rsidR="0060262A" w:rsidRPr="0060262A" w:rsidRDefault="0060262A" w:rsidP="0060262A">
      <w:pPr>
        <w:bidi/>
        <w:jc w:val="center"/>
        <w:rPr>
          <w:rFonts w:cs="David"/>
          <w:rtl/>
        </w:rPr>
      </w:pPr>
      <w:r w:rsidRPr="0060262A">
        <w:rPr>
          <w:rFonts w:cs="David" w:hint="eastAsia"/>
          <w:rtl/>
        </w:rPr>
        <w:t>הבקשה</w:t>
      </w:r>
      <w:r w:rsidRPr="0060262A">
        <w:rPr>
          <w:rFonts w:cs="David"/>
          <w:rtl/>
        </w:rPr>
        <w:t xml:space="preserve"> </w:t>
      </w:r>
      <w:r w:rsidRPr="0060262A">
        <w:rPr>
          <w:rFonts w:cs="David" w:hint="eastAsia"/>
          <w:rtl/>
        </w:rPr>
        <w:t>אושרה</w:t>
      </w:r>
    </w:p>
    <w:p w14:paraId="7E5F68DA" w14:textId="77777777" w:rsidR="0060262A" w:rsidRPr="0060262A" w:rsidRDefault="0060262A" w:rsidP="0060262A">
      <w:pPr>
        <w:bidi/>
        <w:rPr>
          <w:rFonts w:cs="David"/>
          <w:rtl/>
        </w:rPr>
      </w:pPr>
    </w:p>
    <w:p w14:paraId="2D4665FD" w14:textId="77777777" w:rsidR="0060262A" w:rsidRPr="0060262A" w:rsidRDefault="0060262A" w:rsidP="0060262A">
      <w:pPr>
        <w:bidi/>
        <w:rPr>
          <w:rFonts w:cs="David"/>
          <w:u w:val="single"/>
        </w:rPr>
      </w:pPr>
      <w:r w:rsidRPr="0060262A">
        <w:rPr>
          <w:rFonts w:cs="David" w:hint="eastAsia"/>
          <w:u w:val="single"/>
          <w:rtl/>
        </w:rPr>
        <w:t>מ</w:t>
      </w:r>
      <w:r w:rsidRPr="0060262A">
        <w:rPr>
          <w:rFonts w:cs="David"/>
          <w:u w:val="single"/>
          <w:rtl/>
        </w:rPr>
        <w:t>"</w:t>
      </w:r>
      <w:r w:rsidRPr="0060262A">
        <w:rPr>
          <w:rFonts w:cs="David" w:hint="eastAsia"/>
          <w:u w:val="single"/>
          <w:rtl/>
        </w:rPr>
        <w:t>מ</w:t>
      </w:r>
      <w:r w:rsidRPr="0060262A">
        <w:rPr>
          <w:rFonts w:cs="David"/>
          <w:u w:val="single"/>
          <w:rtl/>
        </w:rPr>
        <w:t xml:space="preserve"> היו"</w:t>
      </w:r>
      <w:r w:rsidRPr="0060262A">
        <w:rPr>
          <w:rFonts w:cs="David" w:hint="eastAsia"/>
          <w:u w:val="single"/>
          <w:rtl/>
        </w:rPr>
        <w:t>ר</w:t>
      </w:r>
      <w:r w:rsidRPr="0060262A">
        <w:rPr>
          <w:rFonts w:cs="David"/>
          <w:u w:val="single"/>
          <w:rtl/>
        </w:rPr>
        <w:t xml:space="preserve"> יעקב </w:t>
      </w:r>
      <w:proofErr w:type="spellStart"/>
      <w:r w:rsidRPr="0060262A">
        <w:rPr>
          <w:rFonts w:cs="David"/>
          <w:u w:val="single"/>
          <w:rtl/>
        </w:rPr>
        <w:t>מרגי</w:t>
      </w:r>
      <w:proofErr w:type="spellEnd"/>
      <w:r w:rsidRPr="0060262A">
        <w:rPr>
          <w:rFonts w:cs="David"/>
          <w:u w:val="single"/>
          <w:rtl/>
        </w:rPr>
        <w:t>:</w:t>
      </w:r>
    </w:p>
    <w:p w14:paraId="00C358E1" w14:textId="77777777" w:rsidR="0060262A" w:rsidRPr="0060262A" w:rsidRDefault="0060262A" w:rsidP="0060262A">
      <w:pPr>
        <w:bidi/>
        <w:rPr>
          <w:rFonts w:cs="David"/>
          <w:rtl/>
        </w:rPr>
      </w:pPr>
    </w:p>
    <w:p w14:paraId="61356B88" w14:textId="77777777" w:rsidR="0060262A" w:rsidRPr="0060262A" w:rsidRDefault="0060262A" w:rsidP="0060262A">
      <w:pPr>
        <w:bidi/>
        <w:rPr>
          <w:rFonts w:cs="David" w:hint="cs"/>
          <w:rtl/>
        </w:rPr>
      </w:pPr>
      <w:r w:rsidRPr="0060262A">
        <w:rPr>
          <w:rFonts w:cs="David"/>
        </w:rPr>
        <w:tab/>
      </w:r>
      <w:r w:rsidRPr="0060262A">
        <w:rPr>
          <w:rFonts w:cs="David" w:hint="cs"/>
          <w:rtl/>
        </w:rPr>
        <w:t>ההצעה תונח על שולחן הכנסת בשביל הגשת הסגות. תם סדר היום של ועדת הכנסת, תודה לכולם הישיבה נעולה.</w:t>
      </w:r>
    </w:p>
    <w:p w14:paraId="596B184C" w14:textId="77777777" w:rsidR="0060262A" w:rsidRDefault="0060262A" w:rsidP="0060262A">
      <w:pPr>
        <w:bidi/>
        <w:rPr>
          <w:rFonts w:cs="David" w:hint="cs"/>
          <w:rtl/>
        </w:rPr>
      </w:pPr>
    </w:p>
    <w:p w14:paraId="7C900362" w14:textId="77777777" w:rsidR="0060262A" w:rsidRDefault="0060262A" w:rsidP="0060262A">
      <w:pPr>
        <w:bidi/>
        <w:rPr>
          <w:rFonts w:cs="David" w:hint="cs"/>
          <w:rtl/>
        </w:rPr>
      </w:pPr>
    </w:p>
    <w:p w14:paraId="3BDEB665" w14:textId="77777777" w:rsidR="0060262A" w:rsidRDefault="0060262A" w:rsidP="0060262A">
      <w:pPr>
        <w:bidi/>
        <w:rPr>
          <w:rFonts w:cs="David" w:hint="cs"/>
          <w:rtl/>
        </w:rPr>
      </w:pPr>
    </w:p>
    <w:p w14:paraId="6A081AD4" w14:textId="77777777" w:rsidR="0060262A" w:rsidRDefault="0060262A" w:rsidP="0060262A">
      <w:pPr>
        <w:bidi/>
        <w:rPr>
          <w:rFonts w:cs="David" w:hint="cs"/>
          <w:rtl/>
        </w:rPr>
      </w:pPr>
    </w:p>
    <w:p w14:paraId="53FA248F" w14:textId="77777777" w:rsidR="0060262A" w:rsidRDefault="0060262A" w:rsidP="0060262A">
      <w:pPr>
        <w:bidi/>
        <w:rPr>
          <w:rFonts w:cs="David" w:hint="cs"/>
          <w:rtl/>
        </w:rPr>
      </w:pPr>
    </w:p>
    <w:p w14:paraId="3E597138" w14:textId="77777777" w:rsidR="0060262A" w:rsidRPr="0060262A" w:rsidRDefault="0060262A" w:rsidP="0060262A">
      <w:pPr>
        <w:bidi/>
        <w:rPr>
          <w:rFonts w:cs="David" w:hint="cs"/>
          <w:rtl/>
        </w:rPr>
      </w:pPr>
    </w:p>
    <w:p w14:paraId="08594112" w14:textId="77777777" w:rsidR="0060262A" w:rsidRPr="0060262A" w:rsidRDefault="0060262A" w:rsidP="0060262A">
      <w:pPr>
        <w:pStyle w:val="Heading9"/>
        <w:jc w:val="left"/>
        <w:rPr>
          <w:rFonts w:hint="cs"/>
          <w:sz w:val="24"/>
          <w:u w:val="single"/>
          <w:rtl/>
        </w:rPr>
      </w:pPr>
      <w:r w:rsidRPr="0060262A">
        <w:rPr>
          <w:rFonts w:hint="cs"/>
          <w:sz w:val="24"/>
          <w:u w:val="single"/>
          <w:rtl/>
        </w:rPr>
        <w:t>הישיבה ננעלה בשעה 10:40</w:t>
      </w:r>
    </w:p>
    <w:p w14:paraId="63220D34" w14:textId="77777777" w:rsidR="0060262A" w:rsidRPr="0060262A" w:rsidRDefault="0060262A" w:rsidP="0060262A">
      <w:pPr>
        <w:bidi/>
        <w:rPr>
          <w:rFonts w:cs="David" w:hint="cs"/>
          <w:rtl/>
        </w:rPr>
      </w:pPr>
      <w:r w:rsidRPr="0060262A">
        <w:rPr>
          <w:rFonts w:cs="David" w:hint="cs"/>
          <w:rtl/>
        </w:rPr>
        <w:t xml:space="preserve"> </w:t>
      </w:r>
    </w:p>
    <w:p w14:paraId="2C61708A" w14:textId="77777777" w:rsidR="0060262A" w:rsidRPr="0060262A" w:rsidRDefault="0060262A" w:rsidP="0060262A">
      <w:pPr>
        <w:bidi/>
        <w:rPr>
          <w:rFonts w:cs="David" w:hint="cs"/>
          <w:rtl/>
        </w:rPr>
      </w:pPr>
    </w:p>
    <w:p w14:paraId="31272025" w14:textId="77777777" w:rsidR="0060262A" w:rsidRPr="0060262A" w:rsidRDefault="0060262A" w:rsidP="0060262A">
      <w:pPr>
        <w:bidi/>
        <w:rPr>
          <w:rFonts w:cs="David" w:hint="cs"/>
          <w:rtl/>
        </w:rPr>
      </w:pPr>
      <w:r w:rsidRPr="0060262A">
        <w:rPr>
          <w:rFonts w:cs="David" w:hint="cs"/>
          <w:rtl/>
        </w:rPr>
        <w:t xml:space="preserve"> </w:t>
      </w:r>
    </w:p>
    <w:p w14:paraId="45090641" w14:textId="77777777" w:rsidR="00552A80" w:rsidRPr="0060262A" w:rsidRDefault="00552A80" w:rsidP="0060262A">
      <w:pPr>
        <w:bidi/>
        <w:rPr>
          <w:rFonts w:cs="David"/>
        </w:rPr>
      </w:pPr>
    </w:p>
    <w:sectPr w:rsidR="00552A80" w:rsidRPr="0060262A" w:rsidSect="0060262A">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81E71" w14:textId="77777777" w:rsidR="00000000" w:rsidRDefault="00187103">
      <w:r>
        <w:separator/>
      </w:r>
    </w:p>
  </w:endnote>
  <w:endnote w:type="continuationSeparator" w:id="0">
    <w:p w14:paraId="481AA7DA" w14:textId="77777777" w:rsidR="00000000" w:rsidRDefault="0018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CB27" w14:textId="77777777" w:rsidR="00000000" w:rsidRDefault="00187103">
      <w:r>
        <w:separator/>
      </w:r>
    </w:p>
  </w:footnote>
  <w:footnote w:type="continuationSeparator" w:id="0">
    <w:p w14:paraId="20B2A8A5" w14:textId="77777777" w:rsidR="00000000" w:rsidRDefault="00187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5BE2D" w14:textId="77777777" w:rsidR="0060262A" w:rsidRDefault="0060262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19D91AC" w14:textId="77777777" w:rsidR="0060262A" w:rsidRDefault="0060262A">
    <w:pPr>
      <w:pStyle w:val="Header"/>
      <w:ind w:right="360"/>
      <w:jc w:val="both"/>
      <w:rPr>
        <w:rtl/>
      </w:rPr>
    </w:pPr>
  </w:p>
  <w:p w14:paraId="24EA5EB5" w14:textId="77777777" w:rsidR="0060262A" w:rsidRDefault="0060262A"/>
  <w:p w14:paraId="4E401CD2" w14:textId="77777777" w:rsidR="0060262A" w:rsidRDefault="0060262A"/>
  <w:p w14:paraId="0C9E80AE" w14:textId="77777777" w:rsidR="0060262A" w:rsidRDefault="0060262A"/>
  <w:p w14:paraId="37BB4544" w14:textId="77777777" w:rsidR="0060262A" w:rsidRDefault="0060262A"/>
  <w:p w14:paraId="265D0212" w14:textId="77777777" w:rsidR="0060262A" w:rsidRDefault="0060262A"/>
  <w:p w14:paraId="59252123" w14:textId="77777777" w:rsidR="0060262A" w:rsidRDefault="0060262A"/>
  <w:p w14:paraId="00752930" w14:textId="77777777" w:rsidR="0060262A" w:rsidRDefault="0060262A"/>
  <w:p w14:paraId="29B9D860" w14:textId="77777777" w:rsidR="0060262A" w:rsidRDefault="0060262A"/>
  <w:p w14:paraId="59AEAEB8" w14:textId="77777777" w:rsidR="0060262A" w:rsidRDefault="0060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B06B" w14:textId="77777777" w:rsidR="0060262A" w:rsidRDefault="0060262A">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27</w:t>
    </w:r>
    <w:r>
      <w:rPr>
        <w:rStyle w:val="PageNumber"/>
        <w:rtl/>
      </w:rPr>
      <w:fldChar w:fldCharType="end"/>
    </w:r>
  </w:p>
  <w:p w14:paraId="31F8B93C" w14:textId="77777777" w:rsidR="0060262A" w:rsidRDefault="0060262A">
    <w:pPr>
      <w:pStyle w:val="Header"/>
      <w:ind w:right="360"/>
      <w:jc w:val="both"/>
      <w:rPr>
        <w:rFonts w:hint="cs"/>
        <w:rtl/>
      </w:rPr>
    </w:pPr>
    <w:r>
      <w:rPr>
        <w:rtl/>
      </w:rPr>
      <w:t>ועדת</w:t>
    </w:r>
    <w:r>
      <w:rPr>
        <w:rFonts w:hint="cs"/>
        <w:rtl/>
      </w:rPr>
      <w:t xml:space="preserve"> הכנסת</w:t>
    </w:r>
  </w:p>
  <w:p w14:paraId="2DE70DC3" w14:textId="77777777" w:rsidR="0060262A" w:rsidRDefault="0060262A">
    <w:pPr>
      <w:pStyle w:val="Header"/>
      <w:ind w:right="360"/>
      <w:jc w:val="both"/>
      <w:rPr>
        <w:rStyle w:val="PageNumber"/>
        <w:rFonts w:hint="cs"/>
        <w:rtl/>
      </w:rPr>
    </w:pPr>
    <w:r>
      <w:rPr>
        <w:rFonts w:hint="cs"/>
        <w:rtl/>
      </w:rPr>
      <w:t>1/7/2008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7DE"/>
    <w:multiLevelType w:val="hybridMultilevel"/>
    <w:tmpl w:val="71AC3430"/>
    <w:lvl w:ilvl="0" w:tplc="3AF2A1B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56C34D03"/>
    <w:multiLevelType w:val="hybridMultilevel"/>
    <w:tmpl w:val="085E800C"/>
    <w:lvl w:ilvl="0" w:tplc="DD520F72">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824593859">
    <w:abstractNumId w:val="1"/>
  </w:num>
  <w:num w:numId="2" w16cid:durableId="1905220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248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0058פרוטוקול_ישיבת_ועדה.doc"/>
    <w:docVar w:name="StartMode" w:val="3"/>
  </w:docVars>
  <w:rsids>
    <w:rsidRoot w:val="00946A93"/>
    <w:rsid w:val="00187103"/>
    <w:rsid w:val="00552A80"/>
    <w:rsid w:val="0060262A"/>
    <w:rsid w:val="00803EC8"/>
    <w:rsid w:val="00946A93"/>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2157D34F"/>
  <w15:chartTrackingRefBased/>
  <w15:docId w15:val="{FE67A710-CAD7-427B-BDD6-C90654C52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60262A"/>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60262A"/>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60262A"/>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60262A"/>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60262A"/>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60262A"/>
    <w:pPr>
      <w:keepNext/>
      <w:overflowPunct w:val="0"/>
      <w:autoSpaceDE w:val="0"/>
      <w:autoSpaceDN w:val="0"/>
      <w:bidi/>
      <w:adjustRightInd w:val="0"/>
      <w:jc w:val="center"/>
      <w:textAlignment w:val="baseline"/>
      <w:outlineLvl w:val="8"/>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0262A"/>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60262A"/>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0262A"/>
  </w:style>
  <w:style w:type="paragraph" w:styleId="BodyText">
    <w:name w:val="Body Text"/>
    <w:basedOn w:val="Normal"/>
    <w:rsid w:val="0060262A"/>
    <w:pPr>
      <w:overflowPunct w:val="0"/>
      <w:autoSpaceDE w:val="0"/>
      <w:autoSpaceDN w:val="0"/>
      <w:bidi/>
      <w:adjustRightInd w:val="0"/>
      <w:jc w:val="both"/>
      <w:textAlignment w:val="baseline"/>
    </w:pPr>
    <w:rPr>
      <w:rFonts w:cs="David"/>
      <w:sz w:val="22"/>
      <w:lang w:eastAsia="he-IL"/>
    </w:rPr>
  </w:style>
  <w:style w:type="paragraph" w:styleId="BodyTextIndent">
    <w:name w:val="Body Text Indent"/>
    <w:basedOn w:val="Normal"/>
    <w:rsid w:val="0060262A"/>
    <w:pPr>
      <w:overflowPunct w:val="0"/>
      <w:autoSpaceDE w:val="0"/>
      <w:autoSpaceDN w:val="0"/>
      <w:bidi/>
      <w:adjustRightInd w:val="0"/>
      <w:ind w:firstLine="567"/>
      <w:jc w:val="both"/>
    </w:pPr>
    <w:rPr>
      <w:rFonts w:cs="David"/>
      <w:sz w:val="22"/>
      <w:lang w:eastAsia="he-IL"/>
    </w:rPr>
  </w:style>
  <w:style w:type="paragraph" w:styleId="BodyText2">
    <w:name w:val="Body Text 2"/>
    <w:basedOn w:val="Normal"/>
    <w:rsid w:val="0060262A"/>
    <w:pPr>
      <w:overflowPunct w:val="0"/>
      <w:autoSpaceDE w:val="0"/>
      <w:autoSpaceDN w:val="0"/>
      <w:bidi/>
      <w:adjustRightInd w:val="0"/>
      <w:jc w:val="both"/>
      <w:textAlignment w:val="baseline"/>
    </w:pPr>
    <w:rPr>
      <w:rFonts w:cs="David"/>
      <w:sz w:val="22"/>
      <w:lang w:eastAsia="he-IL"/>
    </w:rPr>
  </w:style>
  <w:style w:type="paragraph" w:styleId="BodyText3">
    <w:name w:val="Body Text 3"/>
    <w:basedOn w:val="Normal"/>
    <w:rsid w:val="0060262A"/>
    <w:pPr>
      <w:overflowPunct w:val="0"/>
      <w:autoSpaceDE w:val="0"/>
      <w:autoSpaceDN w:val="0"/>
      <w:bidi/>
      <w:adjustRightInd w:val="0"/>
      <w:jc w:val="both"/>
      <w:textAlignment w:val="baseline"/>
    </w:pPr>
    <w:rPr>
      <w:rFonts w:cs="David"/>
      <w:b/>
      <w:bCs/>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5194</Words>
  <Characters>29606</Characters>
  <Application>Microsoft Office Word</Application>
  <DocSecurity>0</DocSecurity>
  <Lines>246</Lines>
  <Paragraphs>69</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