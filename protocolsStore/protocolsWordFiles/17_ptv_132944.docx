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349A" w14:textId="77777777" w:rsidR="006477DB" w:rsidRPr="006477DB" w:rsidRDefault="006477DB" w:rsidP="006477DB">
      <w:pPr>
        <w:bidi/>
        <w:jc w:val="both"/>
        <w:rPr>
          <w:rFonts w:cs="David" w:hint="cs"/>
          <w:b/>
          <w:bCs/>
          <w:rtl/>
        </w:rPr>
      </w:pPr>
      <w:r w:rsidRPr="006477DB">
        <w:rPr>
          <w:rFonts w:cs="David" w:hint="cs"/>
          <w:b/>
          <w:bCs/>
          <w:rtl/>
        </w:rPr>
        <w:t>הכנ</w:t>
      </w:r>
      <w:r>
        <w:rPr>
          <w:rFonts w:cs="David" w:hint="cs"/>
          <w:b/>
          <w:bCs/>
          <w:rtl/>
        </w:rPr>
        <w:t>סת השבע עשרה</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נוסח לא מתו</w:t>
      </w:r>
    </w:p>
    <w:p w14:paraId="0D52BA43" w14:textId="77777777" w:rsidR="006477DB" w:rsidRPr="006477DB" w:rsidRDefault="006477DB" w:rsidP="006477DB">
      <w:pPr>
        <w:bidi/>
        <w:jc w:val="both"/>
        <w:rPr>
          <w:rFonts w:cs="David" w:hint="cs"/>
          <w:b/>
          <w:bCs/>
          <w:rtl/>
        </w:rPr>
      </w:pPr>
      <w:r w:rsidRPr="006477DB">
        <w:rPr>
          <w:rFonts w:cs="David" w:hint="cs"/>
          <w:b/>
          <w:bCs/>
          <w:rtl/>
        </w:rPr>
        <w:t>מושב שני</w:t>
      </w:r>
    </w:p>
    <w:p w14:paraId="39C051CD" w14:textId="77777777" w:rsidR="006477DB" w:rsidRPr="006477DB" w:rsidRDefault="006477DB" w:rsidP="006477DB">
      <w:pPr>
        <w:bidi/>
        <w:jc w:val="both"/>
        <w:rPr>
          <w:rFonts w:cs="David" w:hint="cs"/>
          <w:b/>
          <w:bCs/>
          <w:rtl/>
        </w:rPr>
      </w:pPr>
    </w:p>
    <w:p w14:paraId="220F032C" w14:textId="77777777" w:rsidR="006477DB" w:rsidRPr="006477DB" w:rsidRDefault="006477DB" w:rsidP="006477DB">
      <w:pPr>
        <w:bidi/>
        <w:jc w:val="center"/>
        <w:rPr>
          <w:rFonts w:cs="David" w:hint="cs"/>
          <w:b/>
          <w:bCs/>
          <w:rtl/>
        </w:rPr>
      </w:pPr>
      <w:r w:rsidRPr="006477DB">
        <w:rPr>
          <w:rFonts w:cs="David" w:hint="cs"/>
          <w:b/>
          <w:bCs/>
          <w:rtl/>
        </w:rPr>
        <w:t>פרוטוקול מס' 8</w:t>
      </w:r>
    </w:p>
    <w:p w14:paraId="34F97B1D" w14:textId="77777777" w:rsidR="006477DB" w:rsidRPr="006477DB" w:rsidRDefault="006477DB" w:rsidP="006477DB">
      <w:pPr>
        <w:bidi/>
        <w:jc w:val="center"/>
        <w:rPr>
          <w:rFonts w:cs="David" w:hint="cs"/>
          <w:b/>
          <w:bCs/>
          <w:rtl/>
        </w:rPr>
      </w:pPr>
      <w:r w:rsidRPr="006477DB">
        <w:rPr>
          <w:rFonts w:cs="David" w:hint="cs"/>
          <w:b/>
          <w:bCs/>
          <w:rtl/>
        </w:rPr>
        <w:t>מישיבת הוועדה המשותפת (של ועדת הכנסת וועדת הכספים) לתקציב הכנסת</w:t>
      </w:r>
    </w:p>
    <w:p w14:paraId="61F4CFFD" w14:textId="77777777" w:rsidR="006477DB" w:rsidRPr="006477DB" w:rsidRDefault="006477DB" w:rsidP="006477DB">
      <w:pPr>
        <w:bidi/>
        <w:jc w:val="center"/>
        <w:rPr>
          <w:rFonts w:cs="David" w:hint="cs"/>
          <w:b/>
          <w:bCs/>
          <w:u w:val="single"/>
          <w:rtl/>
        </w:rPr>
      </w:pPr>
      <w:r w:rsidRPr="006477DB">
        <w:rPr>
          <w:rFonts w:cs="David" w:hint="cs"/>
          <w:b/>
          <w:bCs/>
          <w:u w:val="single"/>
          <w:rtl/>
        </w:rPr>
        <w:t>יום שלישי, ה' בטבת התשס"ז (26 בדצמבר 2006), בשעה 15:15</w:t>
      </w:r>
    </w:p>
    <w:p w14:paraId="07DC0F8E" w14:textId="77777777" w:rsidR="006477DB" w:rsidRPr="006477DB" w:rsidRDefault="006477DB" w:rsidP="006477DB">
      <w:pPr>
        <w:bidi/>
        <w:jc w:val="center"/>
        <w:rPr>
          <w:rFonts w:cs="David" w:hint="cs"/>
          <w:rtl/>
        </w:rPr>
      </w:pPr>
    </w:p>
    <w:p w14:paraId="204D6A9E" w14:textId="77777777" w:rsidR="006477DB" w:rsidRPr="006477DB" w:rsidRDefault="006477DB" w:rsidP="006477DB">
      <w:pPr>
        <w:bidi/>
        <w:jc w:val="both"/>
        <w:rPr>
          <w:rFonts w:cs="David" w:hint="cs"/>
          <w:b/>
          <w:bCs/>
          <w:u w:val="single"/>
          <w:rtl/>
        </w:rPr>
      </w:pPr>
    </w:p>
    <w:p w14:paraId="54FFF36F" w14:textId="77777777" w:rsidR="006477DB" w:rsidRPr="006477DB" w:rsidRDefault="006477DB" w:rsidP="006477DB">
      <w:pPr>
        <w:bidi/>
        <w:jc w:val="both"/>
        <w:rPr>
          <w:rFonts w:cs="David" w:hint="cs"/>
          <w:b/>
          <w:bCs/>
          <w:u w:val="single"/>
          <w:rtl/>
        </w:rPr>
      </w:pPr>
      <w:r w:rsidRPr="006477DB">
        <w:rPr>
          <w:rFonts w:cs="David" w:hint="cs"/>
          <w:b/>
          <w:bCs/>
          <w:u w:val="single"/>
          <w:rtl/>
        </w:rPr>
        <w:t>ס ד ר   ה י ו ם</w:t>
      </w:r>
    </w:p>
    <w:p w14:paraId="7A2AC076" w14:textId="77777777" w:rsidR="006477DB" w:rsidRPr="006477DB" w:rsidRDefault="006477DB" w:rsidP="006477DB">
      <w:pPr>
        <w:bidi/>
        <w:jc w:val="both"/>
        <w:rPr>
          <w:rFonts w:cs="David" w:hint="cs"/>
          <w:b/>
          <w:bCs/>
          <w:rtl/>
        </w:rPr>
      </w:pPr>
    </w:p>
    <w:p w14:paraId="55267896" w14:textId="77777777" w:rsidR="006477DB" w:rsidRPr="006477DB" w:rsidRDefault="006477DB" w:rsidP="006477DB">
      <w:pPr>
        <w:bidi/>
        <w:jc w:val="both"/>
        <w:rPr>
          <w:rFonts w:cs="David" w:hint="cs"/>
          <w:b/>
          <w:bCs/>
          <w:u w:val="single"/>
          <w:rtl/>
        </w:rPr>
      </w:pPr>
      <w:r w:rsidRPr="006477DB">
        <w:rPr>
          <w:rFonts w:cs="David" w:hint="cs"/>
          <w:b/>
          <w:bCs/>
          <w:u w:val="single"/>
          <w:rtl/>
        </w:rPr>
        <w:t xml:space="preserve">שינויים בתקציב הכנסת לשנת 2006 </w:t>
      </w:r>
      <w:r w:rsidRPr="006477DB">
        <w:rPr>
          <w:rFonts w:cs="David"/>
          <w:b/>
          <w:bCs/>
          <w:u w:val="single"/>
          <w:rtl/>
        </w:rPr>
        <w:t>–</w:t>
      </w:r>
      <w:r w:rsidRPr="006477DB">
        <w:rPr>
          <w:rFonts w:cs="David" w:hint="cs"/>
          <w:b/>
          <w:bCs/>
          <w:u w:val="single"/>
          <w:rtl/>
        </w:rPr>
        <w:t xml:space="preserve"> הצבעה</w:t>
      </w:r>
    </w:p>
    <w:p w14:paraId="3FECE6F0" w14:textId="77777777" w:rsidR="006477DB" w:rsidRPr="006477DB" w:rsidRDefault="006477DB" w:rsidP="006477DB">
      <w:pPr>
        <w:bidi/>
        <w:jc w:val="both"/>
        <w:rPr>
          <w:rFonts w:cs="David" w:hint="cs"/>
          <w:b/>
          <w:bCs/>
          <w:u w:val="single"/>
          <w:rtl/>
        </w:rPr>
      </w:pPr>
    </w:p>
    <w:p w14:paraId="7E6453DC" w14:textId="77777777" w:rsidR="006477DB" w:rsidRPr="006477DB" w:rsidRDefault="006477DB" w:rsidP="006477DB">
      <w:pPr>
        <w:bidi/>
        <w:jc w:val="both"/>
        <w:rPr>
          <w:rFonts w:cs="David" w:hint="cs"/>
          <w:b/>
          <w:bCs/>
          <w:u w:val="single"/>
          <w:rtl/>
        </w:rPr>
      </w:pPr>
      <w:r w:rsidRPr="006477DB">
        <w:rPr>
          <w:rFonts w:cs="David" w:hint="cs"/>
          <w:b/>
          <w:bCs/>
          <w:u w:val="single"/>
          <w:rtl/>
        </w:rPr>
        <w:t xml:space="preserve">הצעת תקציב הכנסת לשנת 2007 </w:t>
      </w:r>
      <w:r w:rsidRPr="006477DB">
        <w:rPr>
          <w:rFonts w:cs="David"/>
          <w:b/>
          <w:bCs/>
          <w:u w:val="single"/>
          <w:rtl/>
        </w:rPr>
        <w:t>–</w:t>
      </w:r>
      <w:r w:rsidRPr="006477DB">
        <w:rPr>
          <w:rFonts w:cs="David" w:hint="cs"/>
          <w:b/>
          <w:bCs/>
          <w:u w:val="single"/>
          <w:rtl/>
        </w:rPr>
        <w:t xml:space="preserve"> הצבעה</w:t>
      </w:r>
    </w:p>
    <w:p w14:paraId="69F2147B" w14:textId="77777777" w:rsidR="006477DB" w:rsidRPr="006477DB" w:rsidRDefault="006477DB" w:rsidP="006477DB">
      <w:pPr>
        <w:bidi/>
        <w:jc w:val="both"/>
        <w:rPr>
          <w:rFonts w:cs="David" w:hint="cs"/>
          <w:b/>
          <w:bCs/>
          <w:rtl/>
        </w:rPr>
      </w:pPr>
    </w:p>
    <w:p w14:paraId="0708B2BD" w14:textId="77777777" w:rsidR="006477DB" w:rsidRPr="006477DB" w:rsidRDefault="006477DB" w:rsidP="006477DB">
      <w:pPr>
        <w:bidi/>
        <w:jc w:val="both"/>
        <w:rPr>
          <w:rFonts w:cs="David" w:hint="cs"/>
          <w:b/>
          <w:bCs/>
          <w:rtl/>
        </w:rPr>
      </w:pPr>
    </w:p>
    <w:p w14:paraId="73BDC064" w14:textId="77777777" w:rsidR="006477DB" w:rsidRPr="006477DB" w:rsidRDefault="006477DB" w:rsidP="006477DB">
      <w:pPr>
        <w:bidi/>
        <w:jc w:val="both"/>
        <w:rPr>
          <w:rFonts w:cs="David" w:hint="cs"/>
          <w:b/>
          <w:bCs/>
          <w:rtl/>
        </w:rPr>
      </w:pPr>
    </w:p>
    <w:p w14:paraId="518AC452" w14:textId="77777777" w:rsidR="006477DB" w:rsidRPr="006477DB" w:rsidRDefault="006477DB" w:rsidP="006477DB">
      <w:pPr>
        <w:bidi/>
        <w:jc w:val="both"/>
        <w:rPr>
          <w:rFonts w:cs="David" w:hint="cs"/>
          <w:b/>
          <w:bCs/>
          <w:rtl/>
        </w:rPr>
      </w:pPr>
    </w:p>
    <w:p w14:paraId="539A71B4" w14:textId="77777777" w:rsidR="006477DB" w:rsidRPr="006477DB" w:rsidRDefault="006477DB" w:rsidP="006477DB">
      <w:pPr>
        <w:bidi/>
        <w:jc w:val="both"/>
        <w:rPr>
          <w:rFonts w:cs="David" w:hint="cs"/>
          <w:b/>
          <w:bCs/>
          <w:rtl/>
        </w:rPr>
      </w:pPr>
    </w:p>
    <w:p w14:paraId="6708E027" w14:textId="77777777" w:rsidR="006477DB" w:rsidRPr="006477DB" w:rsidRDefault="006477DB" w:rsidP="006477DB">
      <w:pPr>
        <w:bidi/>
        <w:jc w:val="both"/>
        <w:rPr>
          <w:rFonts w:cs="David" w:hint="cs"/>
          <w:b/>
          <w:bCs/>
          <w:rtl/>
        </w:rPr>
      </w:pPr>
    </w:p>
    <w:p w14:paraId="5A8C293C" w14:textId="77777777" w:rsidR="006477DB" w:rsidRPr="006477DB" w:rsidRDefault="006477DB" w:rsidP="006477DB">
      <w:pPr>
        <w:bidi/>
        <w:jc w:val="both"/>
        <w:rPr>
          <w:rFonts w:cs="David" w:hint="cs"/>
          <w:b/>
          <w:bCs/>
          <w:u w:val="single"/>
          <w:rtl/>
        </w:rPr>
      </w:pPr>
      <w:r w:rsidRPr="006477DB">
        <w:rPr>
          <w:rFonts w:cs="David" w:hint="cs"/>
          <w:b/>
          <w:bCs/>
          <w:u w:val="single"/>
          <w:rtl/>
        </w:rPr>
        <w:t>נכחו:</w:t>
      </w:r>
    </w:p>
    <w:p w14:paraId="4E16C04F" w14:textId="77777777" w:rsidR="006477DB" w:rsidRPr="006477DB" w:rsidRDefault="006477DB" w:rsidP="006477DB">
      <w:pPr>
        <w:bidi/>
        <w:jc w:val="both"/>
        <w:rPr>
          <w:rFonts w:cs="David" w:hint="cs"/>
          <w:rtl/>
          <w:lang w:val="bg-BG"/>
        </w:rPr>
      </w:pPr>
      <w:r w:rsidRPr="006477DB">
        <w:rPr>
          <w:rFonts w:cs="David" w:hint="cs"/>
          <w:b/>
          <w:bCs/>
          <w:u w:val="single"/>
          <w:rtl/>
        </w:rPr>
        <w:t>חברי הוועדה</w:t>
      </w:r>
      <w:r w:rsidRPr="006477DB">
        <w:rPr>
          <w:rFonts w:cs="David" w:hint="cs"/>
          <w:rtl/>
        </w:rPr>
        <w:t>:</w:t>
      </w:r>
      <w:r w:rsidRPr="006477DB">
        <w:rPr>
          <w:rFonts w:cs="David" w:hint="cs"/>
          <w:rtl/>
        </w:rPr>
        <w:tab/>
        <w:t xml:space="preserve">רוחמה אברהם </w:t>
      </w:r>
      <w:r w:rsidRPr="006477DB">
        <w:rPr>
          <w:rFonts w:cs="David"/>
          <w:rtl/>
        </w:rPr>
        <w:t>–</w:t>
      </w:r>
      <w:r w:rsidRPr="006477DB">
        <w:rPr>
          <w:rFonts w:cs="David" w:hint="cs"/>
          <w:rtl/>
        </w:rPr>
        <w:t xml:space="preserve"> היו"</w:t>
      </w:r>
      <w:r w:rsidRPr="006477DB">
        <w:rPr>
          <w:rFonts w:cs="David" w:hint="cs"/>
          <w:rtl/>
          <w:lang w:val="bg-BG"/>
        </w:rPr>
        <w:t>ר</w:t>
      </w:r>
    </w:p>
    <w:p w14:paraId="59DC648C" w14:textId="77777777" w:rsidR="006477DB" w:rsidRPr="006477DB" w:rsidRDefault="006477DB" w:rsidP="006477DB">
      <w:pPr>
        <w:bidi/>
        <w:ind w:left="1440"/>
        <w:jc w:val="both"/>
        <w:rPr>
          <w:rFonts w:cs="David" w:hint="cs"/>
          <w:rtl/>
          <w:lang w:val="bg-BG"/>
        </w:rPr>
      </w:pPr>
      <w:r w:rsidRPr="006477DB">
        <w:rPr>
          <w:rFonts w:cs="David" w:hint="cs"/>
          <w:rtl/>
          <w:lang w:val="bg-BG"/>
        </w:rPr>
        <w:t>דוד אזולאי</w:t>
      </w:r>
    </w:p>
    <w:p w14:paraId="770A447E" w14:textId="77777777" w:rsidR="006477DB" w:rsidRPr="006477DB" w:rsidRDefault="006477DB" w:rsidP="006477DB">
      <w:pPr>
        <w:bidi/>
        <w:ind w:left="1440"/>
        <w:jc w:val="both"/>
        <w:rPr>
          <w:rFonts w:cs="David" w:hint="cs"/>
          <w:rtl/>
          <w:lang w:val="bg-BG"/>
        </w:rPr>
      </w:pPr>
      <w:r w:rsidRPr="006477DB">
        <w:rPr>
          <w:rFonts w:cs="David" w:hint="cs"/>
          <w:rtl/>
          <w:lang w:val="bg-BG"/>
        </w:rPr>
        <w:t>רוברט אילטוב</w:t>
      </w:r>
    </w:p>
    <w:p w14:paraId="5FF29CB8" w14:textId="77777777" w:rsidR="006477DB" w:rsidRPr="006477DB" w:rsidRDefault="006477DB" w:rsidP="006477DB">
      <w:pPr>
        <w:bidi/>
        <w:ind w:left="1440"/>
        <w:jc w:val="both"/>
        <w:rPr>
          <w:rFonts w:cs="David" w:hint="cs"/>
          <w:rtl/>
          <w:lang w:val="bg-BG"/>
        </w:rPr>
      </w:pPr>
      <w:r w:rsidRPr="006477DB">
        <w:rPr>
          <w:rFonts w:cs="David" w:hint="cs"/>
          <w:rtl/>
          <w:lang w:val="bg-BG"/>
        </w:rPr>
        <w:t>גלעד ארדן</w:t>
      </w:r>
    </w:p>
    <w:p w14:paraId="79731DED" w14:textId="77777777" w:rsidR="006477DB" w:rsidRPr="006477DB" w:rsidRDefault="006477DB" w:rsidP="006477DB">
      <w:pPr>
        <w:bidi/>
        <w:ind w:left="1440"/>
        <w:jc w:val="both"/>
        <w:rPr>
          <w:rFonts w:cs="David" w:hint="cs"/>
          <w:rtl/>
          <w:lang w:val="bg-BG"/>
        </w:rPr>
      </w:pPr>
      <w:r w:rsidRPr="006477DB">
        <w:rPr>
          <w:rFonts w:cs="David" w:hint="cs"/>
          <w:rtl/>
          <w:lang w:val="bg-BG"/>
        </w:rPr>
        <w:t>מנחם בן-ששון</w:t>
      </w:r>
    </w:p>
    <w:p w14:paraId="504FFA31" w14:textId="77777777" w:rsidR="006477DB" w:rsidRPr="006477DB" w:rsidRDefault="006477DB" w:rsidP="006477DB">
      <w:pPr>
        <w:bidi/>
        <w:ind w:left="1440"/>
        <w:jc w:val="both"/>
        <w:rPr>
          <w:rFonts w:cs="David" w:hint="cs"/>
          <w:rtl/>
          <w:lang w:val="bg-BG"/>
        </w:rPr>
      </w:pPr>
      <w:r w:rsidRPr="006477DB">
        <w:rPr>
          <w:rFonts w:cs="David" w:hint="cs"/>
          <w:rtl/>
          <w:lang w:val="bg-BG"/>
        </w:rPr>
        <w:t>זהבה גלאון</w:t>
      </w:r>
    </w:p>
    <w:p w14:paraId="273E15A0" w14:textId="77777777" w:rsidR="006477DB" w:rsidRPr="006477DB" w:rsidRDefault="006477DB" w:rsidP="006477DB">
      <w:pPr>
        <w:bidi/>
        <w:ind w:left="1440"/>
        <w:jc w:val="both"/>
        <w:rPr>
          <w:rFonts w:cs="David" w:hint="cs"/>
          <w:rtl/>
          <w:lang w:val="bg-BG"/>
        </w:rPr>
      </w:pPr>
      <w:r w:rsidRPr="006477DB">
        <w:rPr>
          <w:rFonts w:cs="David" w:hint="cs"/>
          <w:rtl/>
          <w:lang w:val="bg-BG"/>
        </w:rPr>
        <w:t>נדיה חילו</w:t>
      </w:r>
    </w:p>
    <w:p w14:paraId="13D05D37" w14:textId="77777777" w:rsidR="006477DB" w:rsidRPr="006477DB" w:rsidRDefault="006477DB" w:rsidP="006477DB">
      <w:pPr>
        <w:bidi/>
        <w:ind w:left="1440"/>
        <w:jc w:val="both"/>
        <w:rPr>
          <w:rFonts w:cs="David" w:hint="cs"/>
          <w:rtl/>
          <w:lang w:val="bg-BG"/>
        </w:rPr>
      </w:pPr>
      <w:r w:rsidRPr="006477DB">
        <w:rPr>
          <w:rFonts w:cs="David" w:hint="cs"/>
          <w:rtl/>
          <w:lang w:val="bg-BG"/>
        </w:rPr>
        <w:t>יואל חסון</w:t>
      </w:r>
    </w:p>
    <w:p w14:paraId="3B94C266" w14:textId="77777777" w:rsidR="006477DB" w:rsidRPr="006477DB" w:rsidRDefault="006477DB" w:rsidP="006477DB">
      <w:pPr>
        <w:bidi/>
        <w:ind w:left="1440"/>
        <w:jc w:val="both"/>
        <w:rPr>
          <w:rFonts w:cs="David" w:hint="cs"/>
          <w:rtl/>
          <w:lang w:val="bg-BG"/>
        </w:rPr>
      </w:pPr>
      <w:r w:rsidRPr="006477DB">
        <w:rPr>
          <w:rFonts w:cs="David" w:hint="cs"/>
          <w:rtl/>
          <w:lang w:val="bg-BG"/>
        </w:rPr>
        <w:t>אחמד טיבי</w:t>
      </w:r>
    </w:p>
    <w:p w14:paraId="54F29E77" w14:textId="77777777" w:rsidR="006477DB" w:rsidRPr="006477DB" w:rsidRDefault="006477DB" w:rsidP="006477DB">
      <w:pPr>
        <w:bidi/>
        <w:ind w:left="1440"/>
        <w:jc w:val="both"/>
        <w:rPr>
          <w:rFonts w:cs="David" w:hint="cs"/>
          <w:rtl/>
          <w:lang w:val="bg-BG"/>
        </w:rPr>
      </w:pPr>
      <w:r w:rsidRPr="006477DB">
        <w:rPr>
          <w:rFonts w:cs="David" w:hint="cs"/>
          <w:rtl/>
          <w:lang w:val="bg-BG"/>
        </w:rPr>
        <w:t>אסתרינה טרטמן</w:t>
      </w:r>
    </w:p>
    <w:p w14:paraId="7AB62C25" w14:textId="77777777" w:rsidR="006477DB" w:rsidRPr="006477DB" w:rsidRDefault="006477DB" w:rsidP="006477DB">
      <w:pPr>
        <w:bidi/>
        <w:ind w:left="1440"/>
        <w:jc w:val="both"/>
        <w:rPr>
          <w:rFonts w:cs="David" w:hint="cs"/>
          <w:rtl/>
          <w:lang w:val="bg-BG"/>
        </w:rPr>
      </w:pPr>
      <w:r w:rsidRPr="006477DB">
        <w:rPr>
          <w:rFonts w:cs="David" w:hint="cs"/>
          <w:rtl/>
          <w:lang w:val="bg-BG"/>
        </w:rPr>
        <w:t>אמנון כהן</w:t>
      </w:r>
    </w:p>
    <w:p w14:paraId="39C87D61" w14:textId="77777777" w:rsidR="006477DB" w:rsidRPr="006477DB" w:rsidRDefault="006477DB" w:rsidP="006477DB">
      <w:pPr>
        <w:bidi/>
        <w:ind w:left="1440"/>
        <w:jc w:val="both"/>
        <w:rPr>
          <w:rFonts w:cs="David" w:hint="cs"/>
          <w:rtl/>
          <w:lang w:val="bg-BG"/>
        </w:rPr>
      </w:pPr>
      <w:r w:rsidRPr="006477DB">
        <w:rPr>
          <w:rFonts w:cs="David" w:hint="cs"/>
          <w:rtl/>
          <w:lang w:val="bg-BG"/>
        </w:rPr>
        <w:t>יורם מרציאנו</w:t>
      </w:r>
    </w:p>
    <w:p w14:paraId="5B7EC87B" w14:textId="77777777" w:rsidR="006477DB" w:rsidRPr="006477DB" w:rsidRDefault="006477DB" w:rsidP="006477DB">
      <w:pPr>
        <w:bidi/>
        <w:ind w:left="1440"/>
        <w:jc w:val="both"/>
        <w:rPr>
          <w:rFonts w:cs="David" w:hint="cs"/>
          <w:rtl/>
          <w:lang w:val="bg-BG"/>
        </w:rPr>
      </w:pPr>
      <w:r w:rsidRPr="006477DB">
        <w:rPr>
          <w:rFonts w:cs="David" w:hint="cs"/>
          <w:rtl/>
          <w:lang w:val="bg-BG"/>
        </w:rPr>
        <w:t>גדעון סער</w:t>
      </w:r>
    </w:p>
    <w:p w14:paraId="29DDF326" w14:textId="77777777" w:rsidR="006477DB" w:rsidRPr="006477DB" w:rsidRDefault="006477DB" w:rsidP="006477DB">
      <w:pPr>
        <w:bidi/>
        <w:ind w:left="1440"/>
        <w:jc w:val="both"/>
        <w:rPr>
          <w:rFonts w:cs="David" w:hint="cs"/>
          <w:rtl/>
          <w:lang w:val="bg-BG"/>
        </w:rPr>
      </w:pPr>
      <w:r w:rsidRPr="006477DB">
        <w:rPr>
          <w:rFonts w:cs="David" w:hint="cs"/>
          <w:rtl/>
          <w:lang w:val="bg-BG"/>
        </w:rPr>
        <w:t>משה שרוני</w:t>
      </w:r>
    </w:p>
    <w:p w14:paraId="42C5B1D3" w14:textId="77777777" w:rsidR="006477DB" w:rsidRPr="006477DB" w:rsidRDefault="006477DB" w:rsidP="006477DB">
      <w:pPr>
        <w:bidi/>
        <w:jc w:val="both"/>
        <w:rPr>
          <w:rFonts w:cs="David" w:hint="cs"/>
          <w:rtl/>
        </w:rPr>
      </w:pPr>
    </w:p>
    <w:p w14:paraId="3543CE42" w14:textId="77777777" w:rsidR="006477DB" w:rsidRPr="006477DB" w:rsidRDefault="006477DB" w:rsidP="006477DB">
      <w:pPr>
        <w:bidi/>
        <w:jc w:val="both"/>
        <w:rPr>
          <w:rFonts w:cs="David" w:hint="cs"/>
          <w:rtl/>
        </w:rPr>
      </w:pPr>
      <w:r w:rsidRPr="006477DB">
        <w:rPr>
          <w:rFonts w:cs="David" w:hint="cs"/>
          <w:b/>
          <w:bCs/>
          <w:u w:val="single"/>
          <w:rtl/>
        </w:rPr>
        <w:t>מוזמנים</w:t>
      </w:r>
      <w:r w:rsidRPr="006477DB">
        <w:rPr>
          <w:rFonts w:cs="David" w:hint="cs"/>
          <w:rtl/>
        </w:rPr>
        <w:t>:</w:t>
      </w:r>
      <w:r w:rsidRPr="006477DB">
        <w:rPr>
          <w:rFonts w:cs="David" w:hint="cs"/>
          <w:rtl/>
        </w:rPr>
        <w:tab/>
        <w:t>אבי בלשניקוב</w:t>
      </w:r>
      <w:r w:rsidRPr="006477DB">
        <w:rPr>
          <w:rFonts w:cs="David" w:hint="cs"/>
          <w:rtl/>
        </w:rPr>
        <w:tab/>
      </w:r>
      <w:r w:rsidRPr="006477DB">
        <w:rPr>
          <w:rFonts w:cs="David" w:hint="cs"/>
          <w:rtl/>
        </w:rPr>
        <w:tab/>
        <w:t>- מנכ"ל הכנסת</w:t>
      </w:r>
    </w:p>
    <w:p w14:paraId="054C9551" w14:textId="77777777" w:rsidR="006477DB" w:rsidRPr="006477DB" w:rsidRDefault="006477DB" w:rsidP="006477DB">
      <w:pPr>
        <w:bidi/>
        <w:jc w:val="both"/>
        <w:rPr>
          <w:rFonts w:cs="David" w:hint="cs"/>
          <w:rtl/>
        </w:rPr>
      </w:pPr>
      <w:r w:rsidRPr="006477DB">
        <w:rPr>
          <w:rFonts w:cs="David" w:hint="cs"/>
          <w:rtl/>
        </w:rPr>
        <w:tab/>
      </w:r>
      <w:r w:rsidRPr="006477DB">
        <w:rPr>
          <w:rFonts w:cs="David" w:hint="cs"/>
          <w:rtl/>
        </w:rPr>
        <w:tab/>
        <w:t>עו"ד נורית אלשטיין</w:t>
      </w:r>
      <w:r w:rsidRPr="006477DB">
        <w:rPr>
          <w:rFonts w:cs="David" w:hint="cs"/>
          <w:rtl/>
        </w:rPr>
        <w:tab/>
        <w:t>- היועצת המשפטית של הכנסת</w:t>
      </w:r>
    </w:p>
    <w:p w14:paraId="66090802" w14:textId="77777777" w:rsidR="006477DB" w:rsidRPr="006477DB" w:rsidRDefault="006477DB" w:rsidP="006477DB">
      <w:pPr>
        <w:bidi/>
        <w:jc w:val="both"/>
        <w:rPr>
          <w:rFonts w:cs="David" w:hint="cs"/>
          <w:rtl/>
        </w:rPr>
      </w:pPr>
      <w:r w:rsidRPr="006477DB">
        <w:rPr>
          <w:rFonts w:cs="David" w:hint="cs"/>
          <w:rtl/>
        </w:rPr>
        <w:tab/>
      </w:r>
      <w:r w:rsidRPr="006477DB">
        <w:rPr>
          <w:rFonts w:cs="David" w:hint="cs"/>
          <w:rtl/>
        </w:rPr>
        <w:tab/>
        <w:t>אריה האן</w:t>
      </w:r>
      <w:r w:rsidRPr="006477DB">
        <w:rPr>
          <w:rFonts w:cs="David" w:hint="cs"/>
          <w:rtl/>
        </w:rPr>
        <w:tab/>
      </w:r>
      <w:r w:rsidRPr="006477DB">
        <w:rPr>
          <w:rFonts w:cs="David" w:hint="cs"/>
          <w:rtl/>
        </w:rPr>
        <w:tab/>
        <w:t>- מזכיר הכנסת</w:t>
      </w:r>
    </w:p>
    <w:p w14:paraId="03852ECA" w14:textId="77777777" w:rsidR="006477DB" w:rsidRPr="006477DB" w:rsidRDefault="006477DB" w:rsidP="006477DB">
      <w:pPr>
        <w:bidi/>
        <w:jc w:val="both"/>
        <w:rPr>
          <w:rFonts w:cs="David" w:hint="cs"/>
          <w:rtl/>
        </w:rPr>
      </w:pPr>
      <w:r w:rsidRPr="006477DB">
        <w:rPr>
          <w:rFonts w:cs="David" w:hint="cs"/>
          <w:rtl/>
        </w:rPr>
        <w:tab/>
      </w:r>
      <w:r w:rsidRPr="006477DB">
        <w:rPr>
          <w:rFonts w:cs="David" w:hint="cs"/>
          <w:rtl/>
        </w:rPr>
        <w:tab/>
        <w:t>עו"ד יואל הדר</w:t>
      </w:r>
      <w:r w:rsidRPr="006477DB">
        <w:rPr>
          <w:rFonts w:cs="David" w:hint="cs"/>
          <w:rtl/>
        </w:rPr>
        <w:tab/>
      </w:r>
      <w:r w:rsidRPr="006477DB">
        <w:rPr>
          <w:rFonts w:cs="David" w:hint="cs"/>
          <w:rtl/>
        </w:rPr>
        <w:tab/>
        <w:t>- יועץ משפטי, משרד הביטחון</w:t>
      </w:r>
    </w:p>
    <w:p w14:paraId="2760AABD" w14:textId="77777777" w:rsidR="006477DB" w:rsidRPr="006477DB" w:rsidRDefault="006477DB" w:rsidP="006477DB">
      <w:pPr>
        <w:bidi/>
        <w:jc w:val="both"/>
        <w:rPr>
          <w:rFonts w:cs="David" w:hint="cs"/>
          <w:rtl/>
        </w:rPr>
      </w:pPr>
    </w:p>
    <w:p w14:paraId="4282E6B5" w14:textId="77777777" w:rsidR="006477DB" w:rsidRPr="006477DB" w:rsidRDefault="006477DB" w:rsidP="006477DB">
      <w:pPr>
        <w:bidi/>
        <w:jc w:val="both"/>
        <w:rPr>
          <w:rFonts w:cs="David" w:hint="cs"/>
          <w:rtl/>
        </w:rPr>
      </w:pPr>
    </w:p>
    <w:p w14:paraId="32D9839F" w14:textId="77777777" w:rsidR="006477DB" w:rsidRPr="006477DB" w:rsidRDefault="006477DB" w:rsidP="006477DB">
      <w:pPr>
        <w:bidi/>
        <w:jc w:val="both"/>
        <w:rPr>
          <w:rFonts w:cs="David" w:hint="cs"/>
          <w:rtl/>
        </w:rPr>
      </w:pPr>
      <w:r w:rsidRPr="006477DB">
        <w:rPr>
          <w:rFonts w:cs="David" w:hint="cs"/>
          <w:b/>
          <w:bCs/>
          <w:u w:val="single"/>
          <w:rtl/>
        </w:rPr>
        <w:t>ייעוץ משפטי</w:t>
      </w:r>
      <w:r w:rsidRPr="006477DB">
        <w:rPr>
          <w:rFonts w:cs="David" w:hint="cs"/>
          <w:rtl/>
        </w:rPr>
        <w:t>:</w:t>
      </w:r>
      <w:r w:rsidRPr="006477DB">
        <w:rPr>
          <w:rFonts w:cs="David" w:hint="cs"/>
          <w:rtl/>
        </w:rPr>
        <w:tab/>
        <w:t>ארבל אסטרחן</w:t>
      </w:r>
    </w:p>
    <w:p w14:paraId="5D9B4ABE" w14:textId="77777777" w:rsidR="006477DB" w:rsidRPr="006477DB" w:rsidRDefault="006477DB" w:rsidP="006477DB">
      <w:pPr>
        <w:bidi/>
        <w:jc w:val="both"/>
        <w:rPr>
          <w:rFonts w:cs="David" w:hint="cs"/>
          <w:rtl/>
        </w:rPr>
      </w:pPr>
    </w:p>
    <w:p w14:paraId="298F4F04" w14:textId="77777777" w:rsidR="006477DB" w:rsidRPr="006477DB" w:rsidRDefault="006477DB" w:rsidP="006477DB">
      <w:pPr>
        <w:bidi/>
        <w:jc w:val="both"/>
        <w:rPr>
          <w:rFonts w:cs="David" w:hint="cs"/>
          <w:rtl/>
        </w:rPr>
      </w:pPr>
      <w:r w:rsidRPr="006477DB">
        <w:rPr>
          <w:rFonts w:cs="David" w:hint="cs"/>
          <w:b/>
          <w:bCs/>
          <w:u w:val="single"/>
          <w:rtl/>
        </w:rPr>
        <w:t>מנהלת הוועדה</w:t>
      </w:r>
      <w:r w:rsidRPr="006477DB">
        <w:rPr>
          <w:rFonts w:cs="David" w:hint="cs"/>
          <w:rtl/>
        </w:rPr>
        <w:t>:</w:t>
      </w:r>
      <w:r w:rsidRPr="006477DB">
        <w:rPr>
          <w:rFonts w:cs="David" w:hint="cs"/>
          <w:rtl/>
        </w:rPr>
        <w:tab/>
        <w:t>אתי בן-יוסף</w:t>
      </w:r>
    </w:p>
    <w:p w14:paraId="79D706D2" w14:textId="77777777" w:rsidR="006477DB" w:rsidRPr="006477DB" w:rsidRDefault="006477DB" w:rsidP="006477DB">
      <w:pPr>
        <w:bidi/>
        <w:jc w:val="both"/>
        <w:rPr>
          <w:rFonts w:cs="David" w:hint="cs"/>
          <w:rtl/>
        </w:rPr>
      </w:pPr>
    </w:p>
    <w:p w14:paraId="492D933C" w14:textId="77777777" w:rsidR="006477DB" w:rsidRPr="006477DB" w:rsidRDefault="006477DB" w:rsidP="006477DB">
      <w:pPr>
        <w:bidi/>
        <w:jc w:val="both"/>
        <w:rPr>
          <w:rFonts w:cs="David" w:hint="cs"/>
          <w:rtl/>
        </w:rPr>
      </w:pPr>
      <w:r w:rsidRPr="006477DB">
        <w:rPr>
          <w:rFonts w:cs="David" w:hint="cs"/>
          <w:b/>
          <w:bCs/>
          <w:u w:val="single"/>
          <w:rtl/>
        </w:rPr>
        <w:t>רשמה וערכה</w:t>
      </w:r>
      <w:r w:rsidRPr="006477DB">
        <w:rPr>
          <w:rFonts w:cs="David" w:hint="cs"/>
          <w:rtl/>
        </w:rPr>
        <w:t>:</w:t>
      </w:r>
      <w:r w:rsidRPr="006477DB">
        <w:rPr>
          <w:rFonts w:cs="David" w:hint="cs"/>
          <w:rtl/>
        </w:rPr>
        <w:tab/>
        <w:t xml:space="preserve">אהובה שרון </w:t>
      </w:r>
      <w:r w:rsidRPr="006477DB">
        <w:rPr>
          <w:rFonts w:cs="David"/>
          <w:rtl/>
        </w:rPr>
        <w:t>–</w:t>
      </w:r>
      <w:r w:rsidRPr="006477DB">
        <w:rPr>
          <w:rFonts w:cs="David" w:hint="cs"/>
          <w:rtl/>
        </w:rPr>
        <w:t xml:space="preserve"> חבר המתרגמים בע"מ</w:t>
      </w:r>
    </w:p>
    <w:p w14:paraId="747642D4" w14:textId="77777777" w:rsidR="006477DB" w:rsidRPr="006477DB" w:rsidRDefault="006477DB" w:rsidP="006477DB">
      <w:pPr>
        <w:bidi/>
        <w:jc w:val="both"/>
        <w:rPr>
          <w:rFonts w:cs="David" w:hint="cs"/>
          <w:rtl/>
        </w:rPr>
      </w:pPr>
    </w:p>
    <w:p w14:paraId="77EEBDA4" w14:textId="77777777" w:rsidR="006477DB" w:rsidRPr="006477DB" w:rsidRDefault="006477DB" w:rsidP="006477DB">
      <w:pPr>
        <w:bidi/>
        <w:jc w:val="both"/>
        <w:rPr>
          <w:rFonts w:cs="David" w:hint="cs"/>
          <w:rtl/>
        </w:rPr>
      </w:pPr>
      <w:r w:rsidRPr="006477DB">
        <w:rPr>
          <w:rFonts w:cs="David"/>
          <w:rtl/>
        </w:rPr>
        <w:br w:type="page"/>
      </w:r>
    </w:p>
    <w:p w14:paraId="1CEE3BE2" w14:textId="77777777" w:rsidR="006477DB" w:rsidRPr="006477DB" w:rsidRDefault="006477DB" w:rsidP="006477DB">
      <w:pPr>
        <w:bidi/>
        <w:jc w:val="both"/>
        <w:rPr>
          <w:rFonts w:cs="David" w:hint="cs"/>
          <w:b/>
          <w:bCs/>
          <w:u w:val="single"/>
          <w:rtl/>
        </w:rPr>
      </w:pPr>
      <w:r w:rsidRPr="006477DB">
        <w:rPr>
          <w:rFonts w:cs="David" w:hint="cs"/>
          <w:b/>
          <w:bCs/>
          <w:u w:val="single"/>
          <w:rtl/>
        </w:rPr>
        <w:t xml:space="preserve">שינויים בתקציב הכנסת לשנת 2006 </w:t>
      </w:r>
      <w:r w:rsidRPr="006477DB">
        <w:rPr>
          <w:rFonts w:cs="David"/>
          <w:b/>
          <w:bCs/>
          <w:u w:val="single"/>
          <w:rtl/>
        </w:rPr>
        <w:t>–</w:t>
      </w:r>
      <w:r w:rsidRPr="006477DB">
        <w:rPr>
          <w:rFonts w:cs="David" w:hint="cs"/>
          <w:b/>
          <w:bCs/>
          <w:u w:val="single"/>
          <w:rtl/>
        </w:rPr>
        <w:t xml:space="preserve"> הצבעה</w:t>
      </w:r>
    </w:p>
    <w:p w14:paraId="7A7C17F4" w14:textId="77777777" w:rsidR="006477DB" w:rsidRPr="006477DB" w:rsidRDefault="006477DB" w:rsidP="006477DB">
      <w:pPr>
        <w:bidi/>
        <w:jc w:val="both"/>
        <w:rPr>
          <w:rFonts w:cs="David" w:hint="cs"/>
          <w:b/>
          <w:bCs/>
          <w:u w:val="single"/>
          <w:rtl/>
        </w:rPr>
      </w:pPr>
    </w:p>
    <w:p w14:paraId="05AFD717" w14:textId="77777777" w:rsidR="006477DB" w:rsidRPr="006477DB" w:rsidRDefault="006477DB" w:rsidP="006477DB">
      <w:pPr>
        <w:bidi/>
        <w:jc w:val="both"/>
        <w:rPr>
          <w:rFonts w:cs="David" w:hint="cs"/>
          <w:b/>
          <w:bCs/>
          <w:u w:val="single"/>
          <w:rtl/>
        </w:rPr>
      </w:pPr>
      <w:r w:rsidRPr="006477DB">
        <w:rPr>
          <w:rFonts w:cs="David" w:hint="cs"/>
          <w:b/>
          <w:bCs/>
          <w:u w:val="single"/>
          <w:rtl/>
        </w:rPr>
        <w:t xml:space="preserve">הצעת תקציב הכנסת לשנת 2007 </w:t>
      </w:r>
      <w:r w:rsidRPr="006477DB">
        <w:rPr>
          <w:rFonts w:cs="David"/>
          <w:b/>
          <w:bCs/>
          <w:u w:val="single"/>
          <w:rtl/>
        </w:rPr>
        <w:t>–</w:t>
      </w:r>
      <w:r w:rsidRPr="006477DB">
        <w:rPr>
          <w:rFonts w:cs="David" w:hint="cs"/>
          <w:b/>
          <w:bCs/>
          <w:u w:val="single"/>
          <w:rtl/>
        </w:rPr>
        <w:t xml:space="preserve"> הצבעה</w:t>
      </w:r>
    </w:p>
    <w:p w14:paraId="45DB531D" w14:textId="77777777" w:rsidR="006477DB" w:rsidRPr="006477DB" w:rsidRDefault="006477DB" w:rsidP="006477DB">
      <w:pPr>
        <w:bidi/>
        <w:jc w:val="both"/>
        <w:rPr>
          <w:rFonts w:cs="David" w:hint="cs"/>
          <w:b/>
          <w:bCs/>
          <w:rtl/>
        </w:rPr>
      </w:pPr>
    </w:p>
    <w:p w14:paraId="0A105D80" w14:textId="77777777" w:rsidR="006477DB" w:rsidRPr="006477DB" w:rsidRDefault="006477DB" w:rsidP="006477DB">
      <w:pPr>
        <w:bidi/>
        <w:jc w:val="both"/>
        <w:rPr>
          <w:rFonts w:cs="David" w:hint="cs"/>
          <w:b/>
          <w:bCs/>
          <w:rtl/>
        </w:rPr>
      </w:pPr>
    </w:p>
    <w:p w14:paraId="30DFA26F" w14:textId="77777777" w:rsidR="006477DB" w:rsidRPr="006477DB" w:rsidRDefault="006477DB" w:rsidP="006477DB">
      <w:pPr>
        <w:bidi/>
        <w:jc w:val="both"/>
        <w:rPr>
          <w:rFonts w:cs="David" w:hint="cs"/>
          <w:b/>
          <w:bCs/>
          <w:rtl/>
        </w:rPr>
      </w:pPr>
    </w:p>
    <w:p w14:paraId="0E67593D" w14:textId="77777777" w:rsidR="006477DB" w:rsidRPr="006477DB" w:rsidRDefault="006477DB" w:rsidP="006477DB">
      <w:pPr>
        <w:bidi/>
        <w:jc w:val="both"/>
        <w:rPr>
          <w:rFonts w:cs="David" w:hint="cs"/>
          <w:b/>
          <w:bCs/>
          <w:rtl/>
        </w:rPr>
      </w:pPr>
    </w:p>
    <w:p w14:paraId="2DD735A1" w14:textId="77777777" w:rsidR="006477DB" w:rsidRPr="006477DB" w:rsidRDefault="006477DB" w:rsidP="006477DB">
      <w:pPr>
        <w:bidi/>
        <w:jc w:val="both"/>
        <w:rPr>
          <w:rFonts w:cs="David" w:hint="cs"/>
          <w:b/>
          <w:bCs/>
          <w:rtl/>
        </w:rPr>
      </w:pPr>
    </w:p>
    <w:p w14:paraId="34312B5E" w14:textId="77777777" w:rsidR="006477DB" w:rsidRPr="006477DB" w:rsidRDefault="006477DB" w:rsidP="006477DB">
      <w:pPr>
        <w:bidi/>
        <w:jc w:val="both"/>
        <w:rPr>
          <w:rFonts w:cs="David" w:hint="cs"/>
          <w:rtl/>
          <w:lang w:val="bg-BG"/>
        </w:rPr>
      </w:pPr>
      <w:r w:rsidRPr="006477DB">
        <w:rPr>
          <w:rFonts w:cs="David" w:hint="cs"/>
          <w:u w:val="single"/>
          <w:rtl/>
        </w:rPr>
        <w:t>היו"</w:t>
      </w:r>
      <w:r w:rsidRPr="006477DB">
        <w:rPr>
          <w:rFonts w:cs="David" w:hint="cs"/>
          <w:u w:val="single"/>
          <w:rtl/>
          <w:lang w:val="bg-BG"/>
        </w:rPr>
        <w:t>ר רוחמה אברהם</w:t>
      </w:r>
      <w:r w:rsidRPr="006477DB">
        <w:rPr>
          <w:rFonts w:cs="David" w:hint="cs"/>
          <w:rtl/>
          <w:lang w:val="bg-BG"/>
        </w:rPr>
        <w:t>:</w:t>
      </w:r>
    </w:p>
    <w:p w14:paraId="5D5992BB" w14:textId="77777777" w:rsidR="006477DB" w:rsidRPr="006477DB" w:rsidRDefault="006477DB" w:rsidP="006477DB">
      <w:pPr>
        <w:bidi/>
        <w:jc w:val="both"/>
        <w:rPr>
          <w:rFonts w:cs="David" w:hint="cs"/>
          <w:rtl/>
          <w:lang w:val="bg-BG"/>
        </w:rPr>
      </w:pPr>
    </w:p>
    <w:p w14:paraId="505F0B1D" w14:textId="77777777" w:rsidR="006477DB" w:rsidRPr="006477DB" w:rsidRDefault="006477DB" w:rsidP="006477DB">
      <w:pPr>
        <w:bidi/>
        <w:jc w:val="both"/>
        <w:rPr>
          <w:rFonts w:cs="David" w:hint="cs"/>
          <w:rtl/>
          <w:lang w:val="bg-BG"/>
        </w:rPr>
      </w:pPr>
      <w:r w:rsidRPr="006477DB">
        <w:rPr>
          <w:rFonts w:cs="David" w:hint="cs"/>
          <w:rtl/>
          <w:lang w:val="bg-BG"/>
        </w:rPr>
        <w:tab/>
        <w:t>אנחנו דנים בתקציב הכנסת, בסוגיה שהייתה צריכה להגיע להכרעה בכל מה שקשור גם לקרנות וגם לחקיקה. אני רוצה להביא את זה לסיום ולהצבעה.</w:t>
      </w:r>
    </w:p>
    <w:p w14:paraId="693A490D" w14:textId="77777777" w:rsidR="006477DB" w:rsidRPr="006477DB" w:rsidRDefault="006477DB" w:rsidP="006477DB">
      <w:pPr>
        <w:bidi/>
        <w:jc w:val="both"/>
        <w:rPr>
          <w:rFonts w:cs="David" w:hint="cs"/>
          <w:rtl/>
          <w:lang w:val="bg-BG"/>
        </w:rPr>
      </w:pPr>
    </w:p>
    <w:p w14:paraId="7C1158AD" w14:textId="77777777" w:rsidR="006477DB" w:rsidRPr="006477DB" w:rsidRDefault="006477DB" w:rsidP="006477DB">
      <w:pPr>
        <w:bidi/>
        <w:jc w:val="both"/>
        <w:rPr>
          <w:rFonts w:cs="David" w:hint="cs"/>
          <w:rtl/>
          <w:lang w:val="bg-BG"/>
        </w:rPr>
      </w:pPr>
      <w:r w:rsidRPr="006477DB">
        <w:rPr>
          <w:rFonts w:cs="David" w:hint="cs"/>
          <w:rtl/>
          <w:lang w:val="bg-BG"/>
        </w:rPr>
        <w:tab/>
        <w:t>נשמע את הצעת  מנכ"ל הכנסת.</w:t>
      </w:r>
    </w:p>
    <w:p w14:paraId="4083E6B3" w14:textId="77777777" w:rsidR="006477DB" w:rsidRPr="006477DB" w:rsidRDefault="006477DB" w:rsidP="006477DB">
      <w:pPr>
        <w:bidi/>
        <w:jc w:val="both"/>
        <w:rPr>
          <w:rFonts w:cs="David" w:hint="cs"/>
          <w:rtl/>
          <w:lang w:val="bg-BG"/>
        </w:rPr>
      </w:pPr>
    </w:p>
    <w:p w14:paraId="1F3632A0" w14:textId="77777777" w:rsidR="006477DB" w:rsidRPr="006477DB" w:rsidRDefault="006477DB" w:rsidP="006477DB">
      <w:pPr>
        <w:bidi/>
        <w:jc w:val="both"/>
        <w:rPr>
          <w:rFonts w:cs="David" w:hint="cs"/>
          <w:u w:val="single"/>
          <w:rtl/>
          <w:lang w:val="bg-BG"/>
        </w:rPr>
      </w:pPr>
      <w:r w:rsidRPr="006477DB">
        <w:rPr>
          <w:rFonts w:cs="David" w:hint="cs"/>
          <w:u w:val="single"/>
          <w:rtl/>
          <w:lang w:val="bg-BG"/>
        </w:rPr>
        <w:t>אבי בלשניקוב:</w:t>
      </w:r>
    </w:p>
    <w:p w14:paraId="7D40F68B" w14:textId="77777777" w:rsidR="006477DB" w:rsidRPr="006477DB" w:rsidRDefault="006477DB" w:rsidP="006477DB">
      <w:pPr>
        <w:bidi/>
        <w:jc w:val="both"/>
        <w:rPr>
          <w:rFonts w:cs="David" w:hint="cs"/>
          <w:rtl/>
          <w:lang w:val="bg-BG"/>
        </w:rPr>
      </w:pPr>
    </w:p>
    <w:p w14:paraId="403F2B35" w14:textId="77777777" w:rsidR="006477DB" w:rsidRPr="006477DB" w:rsidRDefault="006477DB" w:rsidP="006477DB">
      <w:pPr>
        <w:bidi/>
        <w:jc w:val="both"/>
        <w:rPr>
          <w:rFonts w:cs="David" w:hint="cs"/>
          <w:rtl/>
          <w:lang w:val="bg-BG"/>
        </w:rPr>
      </w:pPr>
      <w:r w:rsidRPr="006477DB">
        <w:rPr>
          <w:rFonts w:cs="David" w:hint="cs"/>
          <w:rtl/>
          <w:lang w:val="bg-BG"/>
        </w:rPr>
        <w:tab/>
        <w:t xml:space="preserve">גברתי יושבת-ראש הוועדה, אני מבקש לאשר את התקציב כפי שהוא עם אותו סעיף של 2 מיליון ו-200 אלף שקלים לטובת הקרנות, כאשר כפי שידוע לכם, מדי שנה קרן המלות מתקצבת ומחלקת 2 מיליון שקלים. כך שבעצם נותר כרגע באישור שלכם כאן 200 אלף שקלים, כאשר הייתה בכוונתי להביא במהלך החודשים הקרובים </w:t>
      </w:r>
      <w:r w:rsidRPr="006477DB">
        <w:rPr>
          <w:rFonts w:cs="David"/>
          <w:rtl/>
          <w:lang w:val="bg-BG"/>
        </w:rPr>
        <w:t>–</w:t>
      </w:r>
      <w:r w:rsidRPr="006477DB">
        <w:rPr>
          <w:rFonts w:cs="David" w:hint="cs"/>
          <w:rtl/>
          <w:lang w:val="bg-BG"/>
        </w:rPr>
        <w:t xml:space="preserve"> כשם שעשיתי בשנה החולפת </w:t>
      </w:r>
      <w:r w:rsidRPr="006477DB">
        <w:rPr>
          <w:rFonts w:cs="David"/>
          <w:rtl/>
          <w:lang w:val="bg-BG"/>
        </w:rPr>
        <w:t>–</w:t>
      </w:r>
      <w:r w:rsidRPr="006477DB">
        <w:rPr>
          <w:rFonts w:cs="David" w:hint="cs"/>
          <w:rtl/>
          <w:lang w:val="bg-BG"/>
        </w:rPr>
        <w:t xml:space="preserve"> בקשה להעברה תקציבית מעודפים בקרנות משנת 2006 לטובת 2007. אני מניח שעם המנה הראשונה הזו של ה-200 אלף שקלים אני אסתדר בקרן הנזקקים, אבל כאשר אני אגיע לכאן על-מנת לבקש את ההעברה התקציבית של העודפים, של עוד 800 אלף שקלים, אני אגיע לכאן על-פי סיכום מראש ואני אביא - על דעת היועצת המשפטית של הכנסת, כמובן הכול על דעת יושבת ראש הכנסת </w:t>
      </w:r>
      <w:r w:rsidRPr="006477DB">
        <w:rPr>
          <w:rFonts w:cs="David"/>
          <w:rtl/>
          <w:lang w:val="bg-BG"/>
        </w:rPr>
        <w:t>–</w:t>
      </w:r>
      <w:r w:rsidRPr="006477DB">
        <w:rPr>
          <w:rFonts w:cs="David" w:hint="cs"/>
          <w:rtl/>
          <w:lang w:val="bg-BG"/>
        </w:rPr>
        <w:t xml:space="preserve"> תוכנית כוללת שתיתן מענה הולם לכל סוגיית הקרנות.</w:t>
      </w:r>
    </w:p>
    <w:p w14:paraId="52695BB5" w14:textId="77777777" w:rsidR="006477DB" w:rsidRPr="006477DB" w:rsidRDefault="006477DB" w:rsidP="006477DB">
      <w:pPr>
        <w:bidi/>
        <w:jc w:val="both"/>
        <w:rPr>
          <w:rFonts w:cs="David" w:hint="cs"/>
          <w:rtl/>
          <w:lang w:val="bg-BG"/>
        </w:rPr>
      </w:pPr>
    </w:p>
    <w:p w14:paraId="2EF00539" w14:textId="77777777" w:rsidR="006477DB" w:rsidRPr="006477DB" w:rsidRDefault="006477DB" w:rsidP="006477DB">
      <w:pPr>
        <w:bidi/>
        <w:jc w:val="both"/>
        <w:rPr>
          <w:rFonts w:cs="David" w:hint="cs"/>
          <w:rtl/>
          <w:lang w:val="bg-BG"/>
        </w:rPr>
      </w:pPr>
      <w:r w:rsidRPr="006477DB">
        <w:rPr>
          <w:rFonts w:cs="David" w:hint="cs"/>
          <w:rtl/>
          <w:lang w:val="bg-BG"/>
        </w:rPr>
        <w:tab/>
        <w:t>אשר על כן אני מבקש לאשר את התקציב כפי שהוא.</w:t>
      </w:r>
    </w:p>
    <w:p w14:paraId="490526B6" w14:textId="77777777" w:rsidR="006477DB" w:rsidRPr="006477DB" w:rsidRDefault="006477DB" w:rsidP="006477DB">
      <w:pPr>
        <w:bidi/>
        <w:jc w:val="both"/>
        <w:rPr>
          <w:rFonts w:cs="David" w:hint="cs"/>
          <w:rtl/>
          <w:lang w:val="bg-BG"/>
        </w:rPr>
      </w:pPr>
    </w:p>
    <w:p w14:paraId="65AAE723" w14:textId="77777777" w:rsidR="006477DB" w:rsidRPr="006477DB" w:rsidRDefault="006477DB" w:rsidP="006477DB">
      <w:pPr>
        <w:bidi/>
        <w:jc w:val="both"/>
        <w:rPr>
          <w:rFonts w:cs="David" w:hint="cs"/>
          <w:rtl/>
          <w:lang w:val="bg-BG"/>
        </w:rPr>
      </w:pPr>
      <w:r w:rsidRPr="006477DB">
        <w:rPr>
          <w:rFonts w:cs="David" w:hint="cs"/>
          <w:u w:val="single"/>
          <w:rtl/>
        </w:rPr>
        <w:t>היו"</w:t>
      </w:r>
      <w:r w:rsidRPr="006477DB">
        <w:rPr>
          <w:rFonts w:cs="David" w:hint="cs"/>
          <w:u w:val="single"/>
          <w:rtl/>
          <w:lang w:val="bg-BG"/>
        </w:rPr>
        <w:t>ר רוחמה אברהם</w:t>
      </w:r>
      <w:r w:rsidRPr="006477DB">
        <w:rPr>
          <w:rFonts w:cs="David" w:hint="cs"/>
          <w:rtl/>
          <w:lang w:val="bg-BG"/>
        </w:rPr>
        <w:t>:</w:t>
      </w:r>
    </w:p>
    <w:p w14:paraId="68720D71" w14:textId="77777777" w:rsidR="006477DB" w:rsidRPr="006477DB" w:rsidRDefault="006477DB" w:rsidP="006477DB">
      <w:pPr>
        <w:bidi/>
        <w:jc w:val="both"/>
        <w:rPr>
          <w:rFonts w:cs="David" w:hint="cs"/>
          <w:rtl/>
          <w:lang w:val="bg-BG"/>
        </w:rPr>
      </w:pPr>
    </w:p>
    <w:p w14:paraId="7A7A9F2F" w14:textId="77777777" w:rsidR="006477DB" w:rsidRPr="006477DB" w:rsidRDefault="006477DB" w:rsidP="006477DB">
      <w:pPr>
        <w:bidi/>
        <w:jc w:val="both"/>
        <w:rPr>
          <w:rFonts w:cs="David" w:hint="cs"/>
          <w:rtl/>
          <w:lang w:val="bg-BG"/>
        </w:rPr>
      </w:pPr>
      <w:r w:rsidRPr="006477DB">
        <w:rPr>
          <w:rFonts w:cs="David" w:hint="cs"/>
          <w:rtl/>
          <w:lang w:val="bg-BG"/>
        </w:rPr>
        <w:tab/>
        <w:t>האם ליועצת המשפטית יש משהו לומר בעניין הזה?</w:t>
      </w:r>
    </w:p>
    <w:p w14:paraId="4D39C6EF" w14:textId="77777777" w:rsidR="006477DB" w:rsidRPr="006477DB" w:rsidRDefault="006477DB" w:rsidP="006477DB">
      <w:pPr>
        <w:bidi/>
        <w:jc w:val="both"/>
        <w:rPr>
          <w:rFonts w:cs="David" w:hint="cs"/>
          <w:rtl/>
          <w:lang w:val="bg-BG"/>
        </w:rPr>
      </w:pPr>
    </w:p>
    <w:p w14:paraId="3C919837" w14:textId="77777777" w:rsidR="006477DB" w:rsidRPr="006477DB" w:rsidRDefault="006477DB" w:rsidP="006477DB">
      <w:pPr>
        <w:bidi/>
        <w:jc w:val="both"/>
        <w:rPr>
          <w:rFonts w:cs="David" w:hint="cs"/>
          <w:u w:val="single"/>
          <w:rtl/>
          <w:lang w:val="bg-BG"/>
        </w:rPr>
      </w:pPr>
      <w:r w:rsidRPr="006477DB">
        <w:rPr>
          <w:rFonts w:cs="David" w:hint="cs"/>
          <w:u w:val="single"/>
          <w:rtl/>
          <w:lang w:val="bg-BG"/>
        </w:rPr>
        <w:t>נורית אלשטיין:</w:t>
      </w:r>
    </w:p>
    <w:p w14:paraId="38894435" w14:textId="77777777" w:rsidR="006477DB" w:rsidRPr="006477DB" w:rsidRDefault="006477DB" w:rsidP="006477DB">
      <w:pPr>
        <w:bidi/>
        <w:jc w:val="both"/>
        <w:rPr>
          <w:rFonts w:cs="David" w:hint="cs"/>
          <w:rtl/>
          <w:lang w:val="bg-BG"/>
        </w:rPr>
      </w:pPr>
    </w:p>
    <w:p w14:paraId="050A7103" w14:textId="77777777" w:rsidR="006477DB" w:rsidRPr="006477DB" w:rsidRDefault="006477DB" w:rsidP="006477DB">
      <w:pPr>
        <w:bidi/>
        <w:jc w:val="both"/>
        <w:rPr>
          <w:rFonts w:cs="David" w:hint="cs"/>
          <w:rtl/>
          <w:lang w:val="bg-BG"/>
        </w:rPr>
      </w:pPr>
      <w:r w:rsidRPr="006477DB">
        <w:rPr>
          <w:rFonts w:cs="David" w:hint="cs"/>
          <w:rtl/>
          <w:lang w:val="bg-BG"/>
        </w:rPr>
        <w:tab/>
        <w:t>כן. נוכח כך שמתוך ה-2,200 מיליון שקלים שמבקשים, שני מיליון הם מקרן המלגות שממילא אמרנו שהשנה אנחנו מבקשים לתקצב את זה כי התחייבנו. נוכח ההודעה של המנכ"ל שהוא לא יבקש אישור הוועדה להעברה של 800 אלף שקלים שנשארו לו משנה שעברה לקרן הנזקקים אלא בכפוף להסדר משפטי שיושג על-דעתנו, אינני רואה בעיה לאשר את התקציב כפי שהוא, אבל ראיתי כאן דבר אחר שאני מבקשת את ההסבר, אלא אם כן אתה מוריד את זה, שזה סעיף 36. מה זה קרן יושב-ראש הכנסת, 50 אלף שקלים?</w:t>
      </w:r>
    </w:p>
    <w:p w14:paraId="7C9E25B3" w14:textId="77777777" w:rsidR="006477DB" w:rsidRPr="006477DB" w:rsidRDefault="006477DB" w:rsidP="006477DB">
      <w:pPr>
        <w:bidi/>
        <w:jc w:val="both"/>
        <w:rPr>
          <w:rFonts w:cs="David" w:hint="cs"/>
          <w:rtl/>
          <w:lang w:val="bg-BG"/>
        </w:rPr>
      </w:pPr>
    </w:p>
    <w:p w14:paraId="5A194B46" w14:textId="77777777" w:rsidR="006477DB" w:rsidRPr="006477DB" w:rsidRDefault="006477DB" w:rsidP="006477DB">
      <w:pPr>
        <w:bidi/>
        <w:jc w:val="both"/>
        <w:rPr>
          <w:rFonts w:cs="David" w:hint="cs"/>
          <w:u w:val="single"/>
          <w:rtl/>
          <w:lang w:val="bg-BG"/>
        </w:rPr>
      </w:pPr>
      <w:r w:rsidRPr="006477DB">
        <w:rPr>
          <w:rFonts w:cs="David" w:hint="cs"/>
          <w:u w:val="single"/>
          <w:rtl/>
          <w:lang w:val="bg-BG"/>
        </w:rPr>
        <w:t>אבי בלשניקוב:</w:t>
      </w:r>
    </w:p>
    <w:p w14:paraId="17699107" w14:textId="77777777" w:rsidR="006477DB" w:rsidRPr="006477DB" w:rsidRDefault="006477DB" w:rsidP="006477DB">
      <w:pPr>
        <w:bidi/>
        <w:jc w:val="both"/>
        <w:rPr>
          <w:rFonts w:cs="David" w:hint="cs"/>
          <w:rtl/>
          <w:lang w:val="bg-BG"/>
        </w:rPr>
      </w:pPr>
    </w:p>
    <w:p w14:paraId="47ED6FCA" w14:textId="77777777" w:rsidR="006477DB" w:rsidRPr="006477DB" w:rsidRDefault="006477DB" w:rsidP="006477DB">
      <w:pPr>
        <w:bidi/>
        <w:jc w:val="both"/>
        <w:rPr>
          <w:rFonts w:cs="David" w:hint="cs"/>
          <w:rtl/>
          <w:lang w:val="bg-BG"/>
        </w:rPr>
      </w:pPr>
      <w:r w:rsidRPr="006477DB">
        <w:rPr>
          <w:rFonts w:cs="David" w:hint="cs"/>
          <w:rtl/>
          <w:lang w:val="bg-BG"/>
        </w:rPr>
        <w:tab/>
        <w:t>זוהי קרן שקיימת מזה שנים רבות. במשך שנים רבות, לפני תקופתו של אריה האן, קיימת קרן שנקראת קרן יושב-ראש הכנסת. זוהי קרן קטנה שנועדה למקרים של מצוקות, גם של עובדי כנסת, גם מקרים מאוד חריגים.</w:t>
      </w:r>
    </w:p>
    <w:p w14:paraId="7AE685B3" w14:textId="77777777" w:rsidR="006477DB" w:rsidRPr="006477DB" w:rsidRDefault="006477DB" w:rsidP="006477DB">
      <w:pPr>
        <w:bidi/>
        <w:jc w:val="both"/>
        <w:rPr>
          <w:rFonts w:cs="David" w:hint="cs"/>
          <w:rtl/>
          <w:lang w:val="bg-BG"/>
        </w:rPr>
      </w:pPr>
    </w:p>
    <w:p w14:paraId="78A424C0" w14:textId="77777777" w:rsidR="006477DB" w:rsidRPr="006477DB" w:rsidRDefault="006477DB" w:rsidP="006477DB">
      <w:pPr>
        <w:bidi/>
        <w:ind w:firstLine="720"/>
        <w:jc w:val="both"/>
        <w:rPr>
          <w:rFonts w:cs="David" w:hint="cs"/>
          <w:rtl/>
          <w:lang w:val="bg-BG"/>
        </w:rPr>
      </w:pPr>
      <w:r w:rsidRPr="006477DB">
        <w:rPr>
          <w:rFonts w:cs="David" w:hint="cs"/>
          <w:rtl/>
          <w:lang w:val="bg-BG"/>
        </w:rPr>
        <w:t>שוחחה אתי על כך היועצת המשפטית של הכנסת. אני נענה לפנייתה לגבי הקרן הזאת ואני מוחק אותה.</w:t>
      </w:r>
    </w:p>
    <w:p w14:paraId="4C22DC59" w14:textId="77777777" w:rsidR="006477DB" w:rsidRPr="006477DB" w:rsidRDefault="006477DB" w:rsidP="006477DB">
      <w:pPr>
        <w:bidi/>
        <w:jc w:val="both"/>
        <w:rPr>
          <w:rFonts w:cs="David" w:hint="cs"/>
          <w:rtl/>
          <w:lang w:val="bg-BG"/>
        </w:rPr>
      </w:pPr>
    </w:p>
    <w:p w14:paraId="706C333F" w14:textId="77777777" w:rsidR="006477DB" w:rsidRPr="006477DB" w:rsidRDefault="006477DB" w:rsidP="006477DB">
      <w:pPr>
        <w:bidi/>
        <w:jc w:val="both"/>
        <w:rPr>
          <w:rFonts w:cs="David" w:hint="cs"/>
          <w:rtl/>
          <w:lang w:val="bg-BG"/>
        </w:rPr>
      </w:pPr>
      <w:r w:rsidRPr="006477DB">
        <w:rPr>
          <w:rFonts w:cs="David" w:hint="cs"/>
          <w:u w:val="single"/>
          <w:rtl/>
        </w:rPr>
        <w:t>היו"</w:t>
      </w:r>
      <w:r w:rsidRPr="006477DB">
        <w:rPr>
          <w:rFonts w:cs="David" w:hint="cs"/>
          <w:u w:val="single"/>
          <w:rtl/>
          <w:lang w:val="bg-BG"/>
        </w:rPr>
        <w:t>ר רוחמה אברהם</w:t>
      </w:r>
      <w:r w:rsidRPr="006477DB">
        <w:rPr>
          <w:rFonts w:cs="David" w:hint="cs"/>
          <w:rtl/>
          <w:lang w:val="bg-BG"/>
        </w:rPr>
        <w:t>:</w:t>
      </w:r>
    </w:p>
    <w:p w14:paraId="01F6EDD4" w14:textId="77777777" w:rsidR="006477DB" w:rsidRPr="006477DB" w:rsidRDefault="006477DB" w:rsidP="006477DB">
      <w:pPr>
        <w:bidi/>
        <w:jc w:val="both"/>
        <w:rPr>
          <w:rFonts w:cs="David" w:hint="cs"/>
          <w:rtl/>
          <w:lang w:val="bg-BG"/>
        </w:rPr>
      </w:pPr>
    </w:p>
    <w:p w14:paraId="790E8DE4" w14:textId="77777777" w:rsidR="006477DB" w:rsidRPr="006477DB" w:rsidRDefault="006477DB" w:rsidP="006477DB">
      <w:pPr>
        <w:bidi/>
        <w:jc w:val="both"/>
        <w:rPr>
          <w:rFonts w:cs="David" w:hint="cs"/>
          <w:rtl/>
          <w:lang w:val="bg-BG"/>
        </w:rPr>
      </w:pPr>
      <w:r w:rsidRPr="006477DB">
        <w:rPr>
          <w:rFonts w:cs="David" w:hint="cs"/>
          <w:rtl/>
          <w:lang w:val="bg-BG"/>
        </w:rPr>
        <w:tab/>
        <w:t>לאור ההודעה של מנכ"ל הכנסת, אנחנו עוברים להצבעה.</w:t>
      </w:r>
    </w:p>
    <w:p w14:paraId="3E6666A8" w14:textId="77777777" w:rsidR="006477DB" w:rsidRPr="006477DB" w:rsidRDefault="006477DB" w:rsidP="006477DB">
      <w:pPr>
        <w:bidi/>
        <w:jc w:val="both"/>
        <w:rPr>
          <w:rFonts w:cs="David" w:hint="cs"/>
          <w:rtl/>
          <w:lang w:val="bg-BG"/>
        </w:rPr>
      </w:pPr>
      <w:r w:rsidRPr="006477DB">
        <w:rPr>
          <w:rFonts w:cs="David" w:hint="cs"/>
          <w:rtl/>
          <w:lang w:val="bg-BG"/>
        </w:rPr>
        <w:t xml:space="preserve">אנחנו מצביעים על שני דברים. ההצבעה הראשונה היא על שינויים בתקציב הכנסת לשנת 2006  והשנייה, הצעת תקציב הכנסת לשנת 2007.  ההצבעה תהיה בהתאם לסעיף 11(ב)(1) לחוק יסודות </w:t>
      </w:r>
      <w:r w:rsidRPr="006477DB">
        <w:rPr>
          <w:rFonts w:cs="David" w:hint="cs"/>
          <w:rtl/>
          <w:lang w:val="bg-BG"/>
        </w:rPr>
        <w:lastRenderedPageBreak/>
        <w:t xml:space="preserve">התקציב, התשמ"א-1985. יושבת-ראש הכנסת מבקשת את אישור הוועדה להעביר את הסכומים המפורטים מטה מסעיף הרזרבה לסעיפים אחרים כמפורט להלן. מתוכנית פברואר 020401 </w:t>
      </w:r>
      <w:r w:rsidRPr="006477DB">
        <w:rPr>
          <w:rFonts w:cs="David"/>
          <w:rtl/>
          <w:lang w:val="bg-BG"/>
        </w:rPr>
        <w:t>–</w:t>
      </w:r>
      <w:r w:rsidRPr="006477DB">
        <w:rPr>
          <w:rFonts w:cs="David" w:hint="cs"/>
          <w:rtl/>
          <w:lang w:val="bg-BG"/>
        </w:rPr>
        <w:t xml:space="preserve"> מיליון שקלים </w:t>
      </w:r>
      <w:r w:rsidRPr="006477DB">
        <w:rPr>
          <w:rFonts w:cs="David"/>
          <w:rtl/>
          <w:lang w:val="bg-BG"/>
        </w:rPr>
        <w:t>–</w:t>
      </w:r>
      <w:r w:rsidRPr="006477DB">
        <w:rPr>
          <w:rFonts w:cs="David" w:hint="cs"/>
          <w:rtl/>
          <w:lang w:val="bg-BG"/>
        </w:rPr>
        <w:t xml:space="preserve"> לתוכנית 020201, מרכיבי שכר, חברי כנסת.</w:t>
      </w:r>
    </w:p>
    <w:p w14:paraId="797D0B20" w14:textId="77777777" w:rsidR="006477DB" w:rsidRPr="006477DB" w:rsidRDefault="006477DB" w:rsidP="006477DB">
      <w:pPr>
        <w:bidi/>
        <w:jc w:val="both"/>
        <w:rPr>
          <w:rFonts w:cs="David" w:hint="cs"/>
          <w:rtl/>
          <w:lang w:val="bg-BG"/>
        </w:rPr>
      </w:pPr>
    </w:p>
    <w:p w14:paraId="4D20D17F" w14:textId="77777777" w:rsidR="006477DB" w:rsidRPr="006477DB" w:rsidRDefault="006477DB" w:rsidP="006477DB">
      <w:pPr>
        <w:bidi/>
        <w:ind w:firstLine="720"/>
        <w:jc w:val="both"/>
        <w:rPr>
          <w:rFonts w:cs="David" w:hint="cs"/>
          <w:rtl/>
          <w:lang w:val="bg-BG"/>
        </w:rPr>
      </w:pPr>
      <w:r w:rsidRPr="006477DB">
        <w:rPr>
          <w:rFonts w:cs="David" w:hint="cs"/>
          <w:rtl/>
          <w:lang w:val="bg-BG"/>
        </w:rPr>
        <w:t>כפי שאמרנו בתחילת הישיבה, העברה זו מתבקשת משום שבשנת 2006, שהיא הייתה גם שנת הבחירות, הייתה תחלופה רבה של חברי כנסת ולכן נצטרך לאשר את זה.</w:t>
      </w:r>
    </w:p>
    <w:p w14:paraId="7F11CD2D" w14:textId="77777777" w:rsidR="006477DB" w:rsidRPr="006477DB" w:rsidRDefault="006477DB" w:rsidP="006477DB">
      <w:pPr>
        <w:bidi/>
        <w:ind w:firstLine="720"/>
        <w:jc w:val="both"/>
        <w:rPr>
          <w:rFonts w:cs="David" w:hint="cs"/>
          <w:rtl/>
          <w:lang w:val="bg-BG"/>
        </w:rPr>
      </w:pPr>
    </w:p>
    <w:p w14:paraId="68F92198" w14:textId="77777777" w:rsidR="006477DB" w:rsidRPr="006477DB" w:rsidRDefault="006477DB" w:rsidP="006477DB">
      <w:pPr>
        <w:bidi/>
        <w:ind w:firstLine="720"/>
        <w:jc w:val="both"/>
        <w:rPr>
          <w:rFonts w:cs="David" w:hint="cs"/>
          <w:rtl/>
          <w:lang w:val="bg-BG"/>
        </w:rPr>
      </w:pPr>
      <w:r w:rsidRPr="006477DB">
        <w:rPr>
          <w:rFonts w:cs="David" w:hint="cs"/>
          <w:rtl/>
          <w:lang w:val="bg-BG"/>
        </w:rPr>
        <w:t>לאחר מכן נאשר את התקציב.</w:t>
      </w:r>
    </w:p>
    <w:p w14:paraId="388AB3F0" w14:textId="77777777" w:rsidR="006477DB" w:rsidRPr="006477DB" w:rsidRDefault="006477DB" w:rsidP="006477DB">
      <w:pPr>
        <w:bidi/>
        <w:jc w:val="both"/>
        <w:rPr>
          <w:rFonts w:cs="David" w:hint="cs"/>
          <w:rtl/>
          <w:lang w:val="bg-BG"/>
        </w:rPr>
      </w:pPr>
    </w:p>
    <w:p w14:paraId="3C25D15C" w14:textId="77777777" w:rsidR="006477DB" w:rsidRPr="006477DB" w:rsidRDefault="006477DB" w:rsidP="006477DB">
      <w:pPr>
        <w:bidi/>
        <w:jc w:val="both"/>
        <w:rPr>
          <w:rFonts w:cs="David" w:hint="cs"/>
          <w:u w:val="single"/>
          <w:rtl/>
          <w:lang w:val="bg-BG"/>
        </w:rPr>
      </w:pPr>
      <w:r w:rsidRPr="006477DB">
        <w:rPr>
          <w:rFonts w:cs="David" w:hint="cs"/>
          <w:u w:val="single"/>
          <w:rtl/>
          <w:lang w:val="bg-BG"/>
        </w:rPr>
        <w:t>גדעון סער:</w:t>
      </w:r>
    </w:p>
    <w:p w14:paraId="11DD81BA" w14:textId="77777777" w:rsidR="006477DB" w:rsidRPr="006477DB" w:rsidRDefault="006477DB" w:rsidP="006477DB">
      <w:pPr>
        <w:bidi/>
        <w:jc w:val="both"/>
        <w:rPr>
          <w:rFonts w:cs="David" w:hint="cs"/>
          <w:rtl/>
          <w:lang w:val="bg-BG"/>
        </w:rPr>
      </w:pPr>
    </w:p>
    <w:p w14:paraId="79C68519" w14:textId="77777777" w:rsidR="006477DB" w:rsidRPr="006477DB" w:rsidRDefault="006477DB" w:rsidP="006477DB">
      <w:pPr>
        <w:bidi/>
        <w:jc w:val="both"/>
        <w:rPr>
          <w:rFonts w:cs="David" w:hint="cs"/>
          <w:rtl/>
          <w:lang w:val="bg-BG"/>
        </w:rPr>
      </w:pPr>
      <w:r w:rsidRPr="006477DB">
        <w:rPr>
          <w:rFonts w:cs="David" w:hint="cs"/>
          <w:rtl/>
          <w:lang w:val="bg-BG"/>
        </w:rPr>
        <w:tab/>
        <w:t>התיקון שלי לגבי קשרי חוץ.</w:t>
      </w:r>
    </w:p>
    <w:p w14:paraId="4FED09B1" w14:textId="77777777" w:rsidR="006477DB" w:rsidRPr="006477DB" w:rsidRDefault="006477DB" w:rsidP="006477DB">
      <w:pPr>
        <w:bidi/>
        <w:jc w:val="both"/>
        <w:rPr>
          <w:rFonts w:cs="David" w:hint="cs"/>
          <w:rtl/>
          <w:lang w:val="bg-BG"/>
        </w:rPr>
      </w:pPr>
    </w:p>
    <w:p w14:paraId="53999DA5" w14:textId="77777777" w:rsidR="006477DB" w:rsidRPr="006477DB" w:rsidRDefault="006477DB" w:rsidP="006477DB">
      <w:pPr>
        <w:bidi/>
        <w:jc w:val="both"/>
        <w:rPr>
          <w:rFonts w:cs="David" w:hint="cs"/>
          <w:rtl/>
          <w:lang w:val="bg-BG"/>
        </w:rPr>
      </w:pPr>
      <w:r w:rsidRPr="006477DB">
        <w:rPr>
          <w:rFonts w:cs="David" w:hint="cs"/>
          <w:u w:val="single"/>
          <w:rtl/>
        </w:rPr>
        <w:t>היו"</w:t>
      </w:r>
      <w:r w:rsidRPr="006477DB">
        <w:rPr>
          <w:rFonts w:cs="David" w:hint="cs"/>
          <w:u w:val="single"/>
          <w:rtl/>
          <w:lang w:val="bg-BG"/>
        </w:rPr>
        <w:t>ר רוחמה אברהם</w:t>
      </w:r>
      <w:r w:rsidRPr="006477DB">
        <w:rPr>
          <w:rFonts w:cs="David" w:hint="cs"/>
          <w:rtl/>
          <w:lang w:val="bg-BG"/>
        </w:rPr>
        <w:t>:</w:t>
      </w:r>
    </w:p>
    <w:p w14:paraId="4741B4AF" w14:textId="77777777" w:rsidR="006477DB" w:rsidRPr="006477DB" w:rsidRDefault="006477DB" w:rsidP="006477DB">
      <w:pPr>
        <w:bidi/>
        <w:jc w:val="both"/>
        <w:rPr>
          <w:rFonts w:cs="David" w:hint="cs"/>
          <w:rtl/>
          <w:lang w:val="bg-BG"/>
        </w:rPr>
      </w:pPr>
    </w:p>
    <w:p w14:paraId="3EBD6D13" w14:textId="77777777" w:rsidR="006477DB" w:rsidRPr="006477DB" w:rsidRDefault="006477DB" w:rsidP="006477DB">
      <w:pPr>
        <w:bidi/>
        <w:jc w:val="both"/>
        <w:rPr>
          <w:rFonts w:cs="David" w:hint="cs"/>
          <w:rtl/>
          <w:lang w:val="bg-BG"/>
        </w:rPr>
      </w:pPr>
      <w:r w:rsidRPr="006477DB">
        <w:rPr>
          <w:rFonts w:cs="David" w:hint="cs"/>
          <w:rtl/>
          <w:lang w:val="bg-BG"/>
        </w:rPr>
        <w:tab/>
        <w:t>הוא אמר שהוא מכניס את התיקון הזה.</w:t>
      </w:r>
    </w:p>
    <w:p w14:paraId="040E4108" w14:textId="77777777" w:rsidR="006477DB" w:rsidRPr="006477DB" w:rsidRDefault="006477DB" w:rsidP="006477DB">
      <w:pPr>
        <w:bidi/>
        <w:jc w:val="both"/>
        <w:rPr>
          <w:rFonts w:cs="David" w:hint="cs"/>
          <w:rtl/>
          <w:lang w:val="bg-BG"/>
        </w:rPr>
      </w:pPr>
    </w:p>
    <w:p w14:paraId="31E17C31" w14:textId="77777777" w:rsidR="006477DB" w:rsidRPr="006477DB" w:rsidRDefault="006477DB" w:rsidP="006477DB">
      <w:pPr>
        <w:bidi/>
        <w:jc w:val="both"/>
        <w:rPr>
          <w:rFonts w:cs="David" w:hint="cs"/>
          <w:u w:val="single"/>
          <w:rtl/>
          <w:lang w:val="bg-BG"/>
        </w:rPr>
      </w:pPr>
      <w:r w:rsidRPr="006477DB">
        <w:rPr>
          <w:rFonts w:cs="David" w:hint="cs"/>
          <w:u w:val="single"/>
          <w:rtl/>
          <w:lang w:val="bg-BG"/>
        </w:rPr>
        <w:t>גדעון סער:</w:t>
      </w:r>
    </w:p>
    <w:p w14:paraId="326624B1" w14:textId="77777777" w:rsidR="006477DB" w:rsidRPr="006477DB" w:rsidRDefault="006477DB" w:rsidP="006477DB">
      <w:pPr>
        <w:bidi/>
        <w:jc w:val="both"/>
        <w:rPr>
          <w:rFonts w:cs="David" w:hint="cs"/>
          <w:rtl/>
          <w:lang w:val="bg-BG"/>
        </w:rPr>
      </w:pPr>
    </w:p>
    <w:p w14:paraId="139A5952" w14:textId="77777777" w:rsidR="006477DB" w:rsidRPr="006477DB" w:rsidRDefault="006477DB" w:rsidP="006477DB">
      <w:pPr>
        <w:bidi/>
        <w:jc w:val="both"/>
        <w:rPr>
          <w:rFonts w:cs="David" w:hint="cs"/>
          <w:rtl/>
          <w:lang w:val="bg-BG"/>
        </w:rPr>
      </w:pPr>
      <w:r w:rsidRPr="006477DB">
        <w:rPr>
          <w:rFonts w:cs="David" w:hint="cs"/>
          <w:rtl/>
          <w:lang w:val="bg-BG"/>
        </w:rPr>
        <w:tab/>
        <w:t>אני לא יודע ממה למה מוסיפים את זה.</w:t>
      </w:r>
    </w:p>
    <w:p w14:paraId="2361490D" w14:textId="77777777" w:rsidR="006477DB" w:rsidRPr="006477DB" w:rsidRDefault="006477DB" w:rsidP="006477DB">
      <w:pPr>
        <w:bidi/>
        <w:jc w:val="both"/>
        <w:rPr>
          <w:rFonts w:cs="David" w:hint="cs"/>
          <w:rtl/>
          <w:lang w:val="bg-BG"/>
        </w:rPr>
      </w:pPr>
    </w:p>
    <w:p w14:paraId="663C3C48" w14:textId="77777777" w:rsidR="006477DB" w:rsidRPr="006477DB" w:rsidRDefault="006477DB" w:rsidP="006477DB">
      <w:pPr>
        <w:bidi/>
        <w:jc w:val="both"/>
        <w:rPr>
          <w:rFonts w:cs="David" w:hint="cs"/>
          <w:rtl/>
          <w:lang w:val="bg-BG"/>
        </w:rPr>
      </w:pPr>
      <w:r w:rsidRPr="006477DB">
        <w:rPr>
          <w:rFonts w:cs="David" w:hint="cs"/>
          <w:u w:val="single"/>
          <w:rtl/>
        </w:rPr>
        <w:t>היו"</w:t>
      </w:r>
      <w:r w:rsidRPr="006477DB">
        <w:rPr>
          <w:rFonts w:cs="David" w:hint="cs"/>
          <w:u w:val="single"/>
          <w:rtl/>
          <w:lang w:val="bg-BG"/>
        </w:rPr>
        <w:t>ר רוחמה אברהם</w:t>
      </w:r>
      <w:r w:rsidRPr="006477DB">
        <w:rPr>
          <w:rFonts w:cs="David" w:hint="cs"/>
          <w:rtl/>
          <w:lang w:val="bg-BG"/>
        </w:rPr>
        <w:t>:</w:t>
      </w:r>
    </w:p>
    <w:p w14:paraId="2FE177B7" w14:textId="77777777" w:rsidR="006477DB" w:rsidRPr="006477DB" w:rsidRDefault="006477DB" w:rsidP="006477DB">
      <w:pPr>
        <w:bidi/>
        <w:jc w:val="both"/>
        <w:rPr>
          <w:rFonts w:cs="David" w:hint="cs"/>
          <w:rtl/>
          <w:lang w:val="bg-BG"/>
        </w:rPr>
      </w:pPr>
    </w:p>
    <w:p w14:paraId="77BA6DFC" w14:textId="77777777" w:rsidR="006477DB" w:rsidRPr="006477DB" w:rsidRDefault="006477DB" w:rsidP="006477DB">
      <w:pPr>
        <w:bidi/>
        <w:jc w:val="both"/>
        <w:rPr>
          <w:rFonts w:cs="David" w:hint="cs"/>
          <w:rtl/>
          <w:lang w:val="bg-BG"/>
        </w:rPr>
      </w:pPr>
      <w:r w:rsidRPr="006477DB">
        <w:rPr>
          <w:rFonts w:cs="David" w:hint="cs"/>
          <w:rtl/>
          <w:lang w:val="bg-BG"/>
        </w:rPr>
        <w:tab/>
        <w:t>אני מבקשת ממנכ"ל הכנסת.</w:t>
      </w:r>
    </w:p>
    <w:p w14:paraId="461A59D4" w14:textId="77777777" w:rsidR="006477DB" w:rsidRPr="006477DB" w:rsidRDefault="006477DB" w:rsidP="006477DB">
      <w:pPr>
        <w:bidi/>
        <w:jc w:val="both"/>
        <w:rPr>
          <w:rFonts w:cs="David" w:hint="cs"/>
          <w:rtl/>
          <w:lang w:val="bg-BG"/>
        </w:rPr>
      </w:pPr>
    </w:p>
    <w:p w14:paraId="7BF4E876" w14:textId="77777777" w:rsidR="006477DB" w:rsidRPr="006477DB" w:rsidRDefault="006477DB" w:rsidP="006477DB">
      <w:pPr>
        <w:bidi/>
        <w:jc w:val="both"/>
        <w:rPr>
          <w:rFonts w:cs="David" w:hint="cs"/>
          <w:u w:val="single"/>
          <w:rtl/>
          <w:lang w:val="bg-BG"/>
        </w:rPr>
      </w:pPr>
      <w:r w:rsidRPr="006477DB">
        <w:rPr>
          <w:rFonts w:cs="David" w:hint="cs"/>
          <w:u w:val="single"/>
          <w:rtl/>
          <w:lang w:val="bg-BG"/>
        </w:rPr>
        <w:t>אבי בלשניקוב:</w:t>
      </w:r>
    </w:p>
    <w:p w14:paraId="7D86FDE2" w14:textId="77777777" w:rsidR="006477DB" w:rsidRPr="006477DB" w:rsidRDefault="006477DB" w:rsidP="006477DB">
      <w:pPr>
        <w:bidi/>
        <w:jc w:val="both"/>
        <w:rPr>
          <w:rFonts w:cs="David" w:hint="cs"/>
          <w:rtl/>
          <w:lang w:val="bg-BG"/>
        </w:rPr>
      </w:pPr>
    </w:p>
    <w:p w14:paraId="3EC6D398" w14:textId="77777777" w:rsidR="006477DB" w:rsidRPr="006477DB" w:rsidRDefault="006477DB" w:rsidP="006477DB">
      <w:pPr>
        <w:bidi/>
        <w:jc w:val="both"/>
        <w:rPr>
          <w:rFonts w:cs="David" w:hint="cs"/>
          <w:rtl/>
          <w:lang w:val="bg-BG"/>
        </w:rPr>
      </w:pPr>
      <w:r w:rsidRPr="006477DB">
        <w:rPr>
          <w:rFonts w:cs="David" w:hint="cs"/>
          <w:rtl/>
          <w:lang w:val="bg-BG"/>
        </w:rPr>
        <w:tab/>
        <w:t>אני מודיע שאני נענה לפנייתו הצודקת והנכונה של חבר הכנסת גדעון סער לגבי תוספת של 500 אלף שקלים לתקציב של קשרי החוץ. הסעיף הזה יגדל מ-2 מיליון שקלים ל-2.5 מיליון שקלים ובמקביל אני מפחית סכום של 500 אלף שקלים.</w:t>
      </w:r>
    </w:p>
    <w:p w14:paraId="6CB037DF" w14:textId="77777777" w:rsidR="006477DB" w:rsidRPr="006477DB" w:rsidRDefault="006477DB" w:rsidP="006477DB">
      <w:pPr>
        <w:bidi/>
        <w:jc w:val="both"/>
        <w:rPr>
          <w:rFonts w:cs="David" w:hint="cs"/>
          <w:rtl/>
          <w:lang w:val="bg-BG"/>
        </w:rPr>
      </w:pPr>
    </w:p>
    <w:p w14:paraId="3F5C550E" w14:textId="77777777" w:rsidR="006477DB" w:rsidRPr="006477DB" w:rsidRDefault="006477DB" w:rsidP="006477DB">
      <w:pPr>
        <w:bidi/>
        <w:jc w:val="both"/>
        <w:rPr>
          <w:rFonts w:cs="David" w:hint="cs"/>
          <w:u w:val="single"/>
          <w:rtl/>
          <w:lang w:val="bg-BG"/>
        </w:rPr>
      </w:pPr>
      <w:r w:rsidRPr="006477DB">
        <w:rPr>
          <w:rFonts w:cs="David" w:hint="cs"/>
          <w:u w:val="single"/>
          <w:rtl/>
          <w:lang w:val="bg-BG"/>
        </w:rPr>
        <w:t>נדיה חילו:</w:t>
      </w:r>
    </w:p>
    <w:p w14:paraId="5437DB6B" w14:textId="77777777" w:rsidR="006477DB" w:rsidRPr="006477DB" w:rsidRDefault="006477DB" w:rsidP="006477DB">
      <w:pPr>
        <w:bidi/>
        <w:jc w:val="both"/>
        <w:rPr>
          <w:rFonts w:cs="David" w:hint="cs"/>
          <w:rtl/>
          <w:lang w:val="bg-BG"/>
        </w:rPr>
      </w:pPr>
    </w:p>
    <w:p w14:paraId="7DE96FD5" w14:textId="77777777" w:rsidR="006477DB" w:rsidRPr="006477DB" w:rsidRDefault="006477DB" w:rsidP="006477DB">
      <w:pPr>
        <w:bidi/>
        <w:jc w:val="both"/>
        <w:rPr>
          <w:rFonts w:cs="David" w:hint="cs"/>
          <w:rtl/>
          <w:lang w:val="bg-BG"/>
        </w:rPr>
      </w:pPr>
      <w:r w:rsidRPr="006477DB">
        <w:rPr>
          <w:rFonts w:cs="David" w:hint="cs"/>
          <w:rtl/>
          <w:lang w:val="bg-BG"/>
        </w:rPr>
        <w:tab/>
        <w:t>אני יכולה לשאול מה הכללים לנסיעות?</w:t>
      </w:r>
    </w:p>
    <w:p w14:paraId="7F744805" w14:textId="77777777" w:rsidR="006477DB" w:rsidRPr="006477DB" w:rsidRDefault="006477DB" w:rsidP="006477DB">
      <w:pPr>
        <w:bidi/>
        <w:jc w:val="both"/>
        <w:rPr>
          <w:rFonts w:cs="David" w:hint="cs"/>
          <w:rtl/>
          <w:lang w:val="bg-BG"/>
        </w:rPr>
      </w:pPr>
    </w:p>
    <w:p w14:paraId="2AFBDB95" w14:textId="77777777" w:rsidR="006477DB" w:rsidRPr="006477DB" w:rsidRDefault="006477DB" w:rsidP="006477DB">
      <w:pPr>
        <w:bidi/>
        <w:jc w:val="both"/>
        <w:rPr>
          <w:rFonts w:cs="David" w:hint="cs"/>
          <w:rtl/>
          <w:lang w:val="bg-BG"/>
        </w:rPr>
      </w:pPr>
      <w:r w:rsidRPr="006477DB">
        <w:rPr>
          <w:rFonts w:cs="David" w:hint="cs"/>
          <w:u w:val="single"/>
          <w:rtl/>
        </w:rPr>
        <w:t>היו"</w:t>
      </w:r>
      <w:r w:rsidRPr="006477DB">
        <w:rPr>
          <w:rFonts w:cs="David" w:hint="cs"/>
          <w:u w:val="single"/>
          <w:rtl/>
          <w:lang w:val="bg-BG"/>
        </w:rPr>
        <w:t>ר רוחמה אברהם</w:t>
      </w:r>
      <w:r w:rsidRPr="006477DB">
        <w:rPr>
          <w:rFonts w:cs="David" w:hint="cs"/>
          <w:rtl/>
          <w:lang w:val="bg-BG"/>
        </w:rPr>
        <w:t>:</w:t>
      </w:r>
    </w:p>
    <w:p w14:paraId="1B23AF09" w14:textId="77777777" w:rsidR="006477DB" w:rsidRPr="006477DB" w:rsidRDefault="006477DB" w:rsidP="006477DB">
      <w:pPr>
        <w:bidi/>
        <w:jc w:val="both"/>
        <w:rPr>
          <w:rFonts w:cs="David" w:hint="cs"/>
          <w:rtl/>
          <w:lang w:val="bg-BG"/>
        </w:rPr>
      </w:pPr>
    </w:p>
    <w:p w14:paraId="42FE9FD2" w14:textId="77777777" w:rsidR="006477DB" w:rsidRPr="006477DB" w:rsidRDefault="006477DB" w:rsidP="006477DB">
      <w:pPr>
        <w:bidi/>
        <w:jc w:val="both"/>
        <w:rPr>
          <w:rFonts w:cs="David" w:hint="cs"/>
          <w:rtl/>
          <w:lang w:val="bg-BG"/>
        </w:rPr>
      </w:pPr>
      <w:r w:rsidRPr="006477DB">
        <w:rPr>
          <w:rFonts w:cs="David" w:hint="cs"/>
          <w:rtl/>
          <w:lang w:val="bg-BG"/>
        </w:rPr>
        <w:tab/>
        <w:t>אנחנו לא מקיימים דיון. את יכולה לשלוח מכתב למנכ"ל הכנסת, לשאול ותקבלי ממנו תשובה. זה לא המקום.</w:t>
      </w:r>
    </w:p>
    <w:p w14:paraId="3D4613EE" w14:textId="77777777" w:rsidR="006477DB" w:rsidRPr="006477DB" w:rsidRDefault="006477DB" w:rsidP="006477DB">
      <w:pPr>
        <w:bidi/>
        <w:jc w:val="both"/>
        <w:rPr>
          <w:rFonts w:cs="David" w:hint="cs"/>
          <w:rtl/>
          <w:lang w:val="bg-BG"/>
        </w:rPr>
      </w:pPr>
    </w:p>
    <w:p w14:paraId="447766BB" w14:textId="77777777" w:rsidR="006477DB" w:rsidRPr="006477DB" w:rsidRDefault="006477DB" w:rsidP="006477DB">
      <w:pPr>
        <w:bidi/>
        <w:jc w:val="both"/>
        <w:rPr>
          <w:rFonts w:cs="David" w:hint="cs"/>
          <w:rtl/>
          <w:lang w:val="bg-BG"/>
        </w:rPr>
      </w:pPr>
      <w:r w:rsidRPr="006477DB">
        <w:rPr>
          <w:rFonts w:cs="David" w:hint="cs"/>
          <w:rtl/>
          <w:lang w:val="bg-BG"/>
        </w:rPr>
        <w:tab/>
        <w:t>אנחנו עוברים להצבעה על הסעיף הראשון, תקצוב של מיליון שקלים לשכר חברי הכנסת. מי בעד העברה? 7. מי נגד? אין. מי נמנע? אין.</w:t>
      </w:r>
    </w:p>
    <w:p w14:paraId="33ACE289" w14:textId="77777777" w:rsidR="006477DB" w:rsidRPr="006477DB" w:rsidRDefault="006477DB" w:rsidP="006477DB">
      <w:pPr>
        <w:bidi/>
        <w:jc w:val="both"/>
        <w:rPr>
          <w:rFonts w:cs="David" w:hint="cs"/>
          <w:rtl/>
          <w:lang w:val="bg-BG"/>
        </w:rPr>
      </w:pPr>
    </w:p>
    <w:p w14:paraId="0A7B6A01" w14:textId="77777777" w:rsidR="006477DB" w:rsidRPr="006477DB" w:rsidRDefault="006477DB" w:rsidP="006477DB">
      <w:pPr>
        <w:bidi/>
        <w:jc w:val="both"/>
        <w:rPr>
          <w:rFonts w:cs="David" w:hint="cs"/>
          <w:b/>
          <w:bCs/>
          <w:u w:val="single"/>
          <w:rtl/>
          <w:lang w:val="bg-BG"/>
        </w:rPr>
      </w:pPr>
      <w:r w:rsidRPr="006477DB">
        <w:rPr>
          <w:rFonts w:cs="David" w:hint="cs"/>
          <w:b/>
          <w:bCs/>
          <w:u w:val="single"/>
          <w:rtl/>
          <w:lang w:val="bg-BG"/>
        </w:rPr>
        <w:t>אושרו השינויים בתקציב הכנסת לשנת 2006</w:t>
      </w:r>
    </w:p>
    <w:p w14:paraId="3B9E5FBC" w14:textId="77777777" w:rsidR="006477DB" w:rsidRPr="006477DB" w:rsidRDefault="006477DB" w:rsidP="006477DB">
      <w:pPr>
        <w:bidi/>
        <w:jc w:val="both"/>
        <w:rPr>
          <w:rFonts w:cs="David" w:hint="cs"/>
          <w:rtl/>
          <w:lang w:val="bg-BG"/>
        </w:rPr>
      </w:pPr>
    </w:p>
    <w:p w14:paraId="45CB920D" w14:textId="77777777" w:rsidR="006477DB" w:rsidRPr="006477DB" w:rsidRDefault="006477DB" w:rsidP="006477DB">
      <w:pPr>
        <w:bidi/>
        <w:jc w:val="both"/>
        <w:rPr>
          <w:rFonts w:cs="David" w:hint="cs"/>
          <w:rtl/>
          <w:lang w:val="bg-BG"/>
        </w:rPr>
      </w:pPr>
      <w:r w:rsidRPr="006477DB">
        <w:rPr>
          <w:rFonts w:cs="David" w:hint="cs"/>
          <w:rtl/>
          <w:lang w:val="bg-BG"/>
        </w:rPr>
        <w:t>אני קובעת שההעברה אושרה.</w:t>
      </w:r>
    </w:p>
    <w:p w14:paraId="2DAEE600" w14:textId="77777777" w:rsidR="006477DB" w:rsidRPr="006477DB" w:rsidRDefault="006477DB" w:rsidP="006477DB">
      <w:pPr>
        <w:bidi/>
        <w:jc w:val="both"/>
        <w:rPr>
          <w:rFonts w:cs="David" w:hint="cs"/>
          <w:rtl/>
          <w:lang w:val="bg-BG"/>
        </w:rPr>
      </w:pPr>
    </w:p>
    <w:p w14:paraId="29BA4958" w14:textId="77777777" w:rsidR="006477DB" w:rsidRPr="006477DB" w:rsidRDefault="006477DB" w:rsidP="006477DB">
      <w:pPr>
        <w:bidi/>
        <w:ind w:firstLine="720"/>
        <w:jc w:val="both"/>
        <w:rPr>
          <w:rFonts w:cs="David" w:hint="cs"/>
          <w:rtl/>
          <w:lang w:val="bg-BG"/>
        </w:rPr>
      </w:pPr>
      <w:r w:rsidRPr="006477DB">
        <w:rPr>
          <w:rFonts w:cs="David" w:hint="cs"/>
          <w:rtl/>
          <w:lang w:val="bg-BG"/>
        </w:rPr>
        <w:t>אנחנו מצביעים על תקציב הכנסת, עם כל ההערות שנרשמו בפרוטוקול, כולל הערתו של המנכ"ל בנוגע לסוגיה של תקציבי הסיעות. סיכמנו לגבי הסיעות שתוגש הצעת חוק  ונגרום למהלך של חקיקה מהיר. הסוגיה של הקרן לעמותות בוטלה מהתקציב. הסוגיה של הקרן לנזקקים, כפי שאמר המנכ"ל, הוא ימציא בעוד חודש את הפתרון לסוגיה של ה-800 אלף שקלים הנותרים.</w:t>
      </w:r>
    </w:p>
    <w:p w14:paraId="6A9C8969" w14:textId="77777777" w:rsidR="006477DB" w:rsidRPr="006477DB" w:rsidRDefault="006477DB" w:rsidP="006477DB">
      <w:pPr>
        <w:bidi/>
        <w:ind w:firstLine="720"/>
        <w:jc w:val="both"/>
        <w:rPr>
          <w:rFonts w:cs="David" w:hint="cs"/>
          <w:rtl/>
          <w:lang w:val="bg-BG"/>
        </w:rPr>
      </w:pPr>
    </w:p>
    <w:p w14:paraId="12507630" w14:textId="77777777" w:rsidR="006477DB" w:rsidRPr="006477DB" w:rsidRDefault="006477DB" w:rsidP="006477DB">
      <w:pPr>
        <w:bidi/>
        <w:ind w:firstLine="720"/>
        <w:jc w:val="both"/>
        <w:rPr>
          <w:rFonts w:cs="David" w:hint="cs"/>
          <w:rtl/>
          <w:lang w:val="bg-BG"/>
        </w:rPr>
      </w:pPr>
      <w:r w:rsidRPr="006477DB">
        <w:rPr>
          <w:rFonts w:cs="David" w:hint="cs"/>
          <w:rtl/>
          <w:lang w:val="bg-BG"/>
        </w:rPr>
        <w:t>מי בעד העברת תקציב הכנסת לשנת הכספים 2007? 6. מי נגד? מי נמנע?</w:t>
      </w:r>
    </w:p>
    <w:p w14:paraId="33D2B846" w14:textId="77777777" w:rsidR="006477DB" w:rsidRPr="006477DB" w:rsidRDefault="006477DB" w:rsidP="006477DB">
      <w:pPr>
        <w:bidi/>
        <w:jc w:val="both"/>
        <w:rPr>
          <w:rFonts w:cs="David" w:hint="cs"/>
          <w:rtl/>
          <w:lang w:val="bg-BG"/>
        </w:rPr>
      </w:pPr>
    </w:p>
    <w:p w14:paraId="35F42F0B" w14:textId="77777777" w:rsidR="006477DB" w:rsidRPr="006477DB" w:rsidRDefault="006477DB" w:rsidP="006477DB">
      <w:pPr>
        <w:bidi/>
        <w:jc w:val="both"/>
        <w:rPr>
          <w:rFonts w:cs="David" w:hint="cs"/>
          <w:b/>
          <w:bCs/>
          <w:u w:val="single"/>
          <w:rtl/>
          <w:lang w:val="bg-BG"/>
        </w:rPr>
      </w:pPr>
      <w:r w:rsidRPr="006477DB">
        <w:rPr>
          <w:rFonts w:cs="David" w:hint="cs"/>
          <w:b/>
          <w:bCs/>
          <w:u w:val="single"/>
          <w:rtl/>
          <w:lang w:val="bg-BG"/>
        </w:rPr>
        <w:t xml:space="preserve">תקציב הכנסת לשנת הכספים 2007 </w:t>
      </w:r>
      <w:r w:rsidRPr="006477DB">
        <w:rPr>
          <w:rFonts w:cs="David"/>
          <w:b/>
          <w:bCs/>
          <w:u w:val="single"/>
          <w:rtl/>
          <w:lang w:val="bg-BG"/>
        </w:rPr>
        <w:t>–</w:t>
      </w:r>
      <w:r w:rsidRPr="006477DB">
        <w:rPr>
          <w:rFonts w:cs="David" w:hint="cs"/>
          <w:b/>
          <w:bCs/>
          <w:u w:val="single"/>
          <w:rtl/>
          <w:lang w:val="bg-BG"/>
        </w:rPr>
        <w:t xml:space="preserve"> אושר</w:t>
      </w:r>
    </w:p>
    <w:p w14:paraId="73BD9C20" w14:textId="77777777" w:rsidR="006477DB" w:rsidRPr="006477DB" w:rsidRDefault="006477DB" w:rsidP="006477DB">
      <w:pPr>
        <w:bidi/>
        <w:jc w:val="both"/>
        <w:rPr>
          <w:rFonts w:cs="David" w:hint="cs"/>
          <w:rtl/>
          <w:lang w:val="bg-BG"/>
        </w:rPr>
      </w:pPr>
    </w:p>
    <w:p w14:paraId="4C1B5D61" w14:textId="77777777" w:rsidR="006477DB" w:rsidRPr="006477DB" w:rsidRDefault="006477DB" w:rsidP="006477DB">
      <w:pPr>
        <w:bidi/>
        <w:jc w:val="both"/>
        <w:rPr>
          <w:rFonts w:cs="David" w:hint="cs"/>
          <w:rtl/>
          <w:lang w:val="bg-BG"/>
        </w:rPr>
      </w:pPr>
      <w:r w:rsidRPr="006477DB">
        <w:rPr>
          <w:rFonts w:cs="David" w:hint="cs"/>
          <w:rtl/>
          <w:lang w:val="bg-BG"/>
        </w:rPr>
        <w:lastRenderedPageBreak/>
        <w:t>העברתם כאן תקציב שהוא נכון ומאוזן. סיימנו תהליך של הצבעה על תקציב הכנסת. מתוך השעות שישבנו כאן, אין ספק שהפעם הזו יצאתם עם תקציב שהוא חסכוני, נכון וראוי, ואני מאחלת לכם שתמשיכו לפעול מתוך הראייה הזו וגם מתוך הראייה העתידי.</w:t>
      </w:r>
    </w:p>
    <w:p w14:paraId="50DA1F7D" w14:textId="77777777" w:rsidR="006477DB" w:rsidRPr="006477DB" w:rsidRDefault="006477DB" w:rsidP="006477DB">
      <w:pPr>
        <w:bidi/>
        <w:jc w:val="both"/>
        <w:rPr>
          <w:rFonts w:cs="David" w:hint="cs"/>
          <w:rtl/>
          <w:lang w:val="bg-BG"/>
        </w:rPr>
      </w:pPr>
    </w:p>
    <w:p w14:paraId="5AF6E2AA" w14:textId="77777777" w:rsidR="006477DB" w:rsidRPr="006477DB" w:rsidRDefault="006477DB" w:rsidP="006477DB">
      <w:pPr>
        <w:bidi/>
        <w:jc w:val="both"/>
        <w:rPr>
          <w:rFonts w:cs="David" w:hint="cs"/>
          <w:rtl/>
          <w:lang w:val="bg-BG"/>
        </w:rPr>
      </w:pPr>
      <w:r w:rsidRPr="006477DB">
        <w:rPr>
          <w:rFonts w:cs="David" w:hint="cs"/>
          <w:rtl/>
          <w:lang w:val="bg-BG"/>
        </w:rPr>
        <w:tab/>
        <w:t>אני עומדת על בקשתי שבמהלך שבוע הבא, או מיד לאחר שנסיים את תקציב המדינה וחברי הכנסת יהיו יותר פנויים, מאוד הייתי רוצה שיגיע לכאן מנכ"ל הכנסת וייתן לנו פירוט יתר על כל השינויים המבניים שאתם עומדים לעשות בכנסת ומה התוכניות העתידיות שלכם.</w:t>
      </w:r>
    </w:p>
    <w:p w14:paraId="4C626EF2" w14:textId="77777777" w:rsidR="006477DB" w:rsidRPr="006477DB" w:rsidRDefault="006477DB" w:rsidP="006477DB">
      <w:pPr>
        <w:bidi/>
        <w:jc w:val="both"/>
        <w:rPr>
          <w:rFonts w:cs="David" w:hint="cs"/>
          <w:rtl/>
          <w:lang w:val="bg-BG"/>
        </w:rPr>
      </w:pPr>
    </w:p>
    <w:p w14:paraId="774715EC" w14:textId="77777777" w:rsidR="006477DB" w:rsidRPr="006477DB" w:rsidRDefault="006477DB" w:rsidP="006477DB">
      <w:pPr>
        <w:bidi/>
        <w:jc w:val="both"/>
        <w:rPr>
          <w:rFonts w:cs="David" w:hint="cs"/>
          <w:rtl/>
          <w:lang w:val="bg-BG"/>
        </w:rPr>
      </w:pPr>
      <w:r w:rsidRPr="006477DB">
        <w:rPr>
          <w:rFonts w:cs="David" w:hint="cs"/>
          <w:rtl/>
          <w:lang w:val="bg-BG"/>
        </w:rPr>
        <w:tab/>
        <w:t>אני מודה לחברי ועדת הכנסת והכספים המשותפת.</w:t>
      </w:r>
    </w:p>
    <w:p w14:paraId="7D210108" w14:textId="77777777" w:rsidR="006477DB" w:rsidRPr="006477DB" w:rsidRDefault="006477DB" w:rsidP="006477DB">
      <w:pPr>
        <w:bidi/>
        <w:jc w:val="both"/>
        <w:rPr>
          <w:rFonts w:cs="David" w:hint="cs"/>
          <w:rtl/>
          <w:lang w:val="bg-BG"/>
        </w:rPr>
      </w:pPr>
    </w:p>
    <w:p w14:paraId="76318B4F" w14:textId="77777777" w:rsidR="006477DB" w:rsidRPr="006477DB" w:rsidRDefault="006477DB" w:rsidP="006477DB">
      <w:pPr>
        <w:bidi/>
        <w:jc w:val="both"/>
        <w:rPr>
          <w:rFonts w:cs="David" w:hint="cs"/>
          <w:rtl/>
          <w:lang w:val="bg-BG"/>
        </w:rPr>
      </w:pPr>
    </w:p>
    <w:p w14:paraId="65BA5C32" w14:textId="77777777" w:rsidR="006477DB" w:rsidRPr="006477DB" w:rsidRDefault="006477DB" w:rsidP="006477DB">
      <w:pPr>
        <w:bidi/>
        <w:jc w:val="both"/>
        <w:rPr>
          <w:rFonts w:cs="David" w:hint="cs"/>
          <w:rtl/>
          <w:lang w:val="bg-BG"/>
        </w:rPr>
      </w:pPr>
    </w:p>
    <w:p w14:paraId="396FC5CD" w14:textId="77777777" w:rsidR="006477DB" w:rsidRPr="006477DB" w:rsidRDefault="006477DB" w:rsidP="006477DB">
      <w:pPr>
        <w:bidi/>
        <w:jc w:val="both"/>
        <w:rPr>
          <w:rFonts w:cs="David" w:hint="cs"/>
        </w:rPr>
      </w:pPr>
      <w:r w:rsidRPr="006477DB">
        <w:rPr>
          <w:rFonts w:cs="David" w:hint="cs"/>
          <w:b/>
          <w:bCs/>
          <w:u w:val="single"/>
          <w:rtl/>
          <w:lang w:val="bg-BG"/>
        </w:rPr>
        <w:t>הישיבה ננעלה בשעה 15:40</w:t>
      </w:r>
    </w:p>
    <w:p w14:paraId="100428EF" w14:textId="77777777" w:rsidR="00552A80" w:rsidRPr="006477DB" w:rsidRDefault="00552A80" w:rsidP="006477DB">
      <w:pPr>
        <w:bidi/>
        <w:rPr>
          <w:rFonts w:cs="David" w:hint="cs"/>
          <w:rtl/>
        </w:rPr>
      </w:pPr>
    </w:p>
    <w:sectPr w:rsidR="00552A80" w:rsidRPr="006477DB" w:rsidSect="006477DB">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000D" w14:textId="77777777" w:rsidR="00000000" w:rsidRDefault="00640151">
      <w:r>
        <w:separator/>
      </w:r>
    </w:p>
  </w:endnote>
  <w:endnote w:type="continuationSeparator" w:id="0">
    <w:p w14:paraId="66C46C33" w14:textId="77777777" w:rsidR="00000000" w:rsidRDefault="0064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1C0A" w14:textId="77777777" w:rsidR="00000000" w:rsidRDefault="00640151">
      <w:r>
        <w:separator/>
      </w:r>
    </w:p>
  </w:footnote>
  <w:footnote w:type="continuationSeparator" w:id="0">
    <w:p w14:paraId="3423EB5F" w14:textId="77777777" w:rsidR="00000000" w:rsidRDefault="00640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FA65" w14:textId="77777777" w:rsidR="006477DB" w:rsidRDefault="006477DB">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F65CA1B" w14:textId="77777777" w:rsidR="006477DB" w:rsidRDefault="006477D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B62E" w14:textId="77777777" w:rsidR="006477DB" w:rsidRDefault="006477DB">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3408E83D" w14:textId="77777777" w:rsidR="006477DB" w:rsidRDefault="006477DB">
    <w:pPr>
      <w:pStyle w:val="Header"/>
      <w:ind w:right="360"/>
      <w:rPr>
        <w:rFonts w:cs="David" w:hint="cs"/>
        <w:rtl/>
      </w:rPr>
    </w:pPr>
    <w:r>
      <w:rPr>
        <w:rFonts w:cs="David" w:hint="cs"/>
        <w:rtl/>
      </w:rPr>
      <w:t>הוועדה המשותפת לתקציב הכנסת</w:t>
    </w:r>
  </w:p>
  <w:p w14:paraId="54C24AB8" w14:textId="77777777" w:rsidR="006477DB" w:rsidRDefault="006477DB">
    <w:pPr>
      <w:pStyle w:val="Header"/>
      <w:rPr>
        <w:rFonts w:cs="David" w:hint="cs"/>
        <w:rtl/>
      </w:rPr>
    </w:pPr>
    <w:r>
      <w:rPr>
        <w:rFonts w:cs="David" w:hint="cs"/>
        <w:rtl/>
      </w:rPr>
      <w:t>26.12.2006</w:t>
    </w:r>
  </w:p>
  <w:p w14:paraId="3CB95786" w14:textId="77777777" w:rsidR="006477DB" w:rsidRDefault="006477DB">
    <w:pPr>
      <w:pStyle w:val="Header"/>
      <w:rPr>
        <w:rFonts w:hint="cs"/>
        <w:rtl/>
      </w:rPr>
    </w:pPr>
  </w:p>
  <w:p w14:paraId="2D5F91FD" w14:textId="77777777" w:rsidR="006477DB" w:rsidRDefault="006477DB">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761פרוטוקול_ישיבת_ועדה.doc"/>
    <w:docVar w:name="StartMode" w:val="3"/>
  </w:docVars>
  <w:rsids>
    <w:rsidRoot w:val="00E82FDE"/>
    <w:rsid w:val="00552A80"/>
    <w:rsid w:val="00640151"/>
    <w:rsid w:val="006477DB"/>
    <w:rsid w:val="00965806"/>
    <w:rsid w:val="00A8160C"/>
    <w:rsid w:val="00E82F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C727F9"/>
  <w15:chartTrackingRefBased/>
  <w15:docId w15:val="{BE918EC0-15BC-4E43-A079-88BDFDFB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477DB"/>
    <w:pPr>
      <w:tabs>
        <w:tab w:val="center" w:pos="4153"/>
        <w:tab w:val="right" w:pos="8306"/>
      </w:tabs>
      <w:bidi/>
    </w:pPr>
    <w:rPr>
      <w:rFonts w:eastAsia="SimSun"/>
      <w:lang w:eastAsia="zh-CN"/>
    </w:rPr>
  </w:style>
  <w:style w:type="character" w:styleId="PageNumber">
    <w:name w:val="page number"/>
    <w:basedOn w:val="DefaultParagraphFont"/>
    <w:rsid w:val="0064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727</Words>
  <Characters>4146</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