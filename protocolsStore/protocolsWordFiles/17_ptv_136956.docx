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80474" w14:textId="77777777" w:rsidR="00DC37E3" w:rsidRPr="00DC37E3" w:rsidRDefault="00DC37E3" w:rsidP="00DC37E3">
      <w:pPr>
        <w:pStyle w:val="Heading5"/>
        <w:jc w:val="left"/>
        <w:rPr>
          <w:b/>
          <w:bCs/>
          <w:sz w:val="24"/>
          <w:rtl/>
        </w:rPr>
      </w:pPr>
      <w:r w:rsidRPr="00DC37E3">
        <w:rPr>
          <w:b/>
          <w:bCs/>
          <w:sz w:val="24"/>
          <w:rtl/>
        </w:rPr>
        <w:t xml:space="preserve">הכנסת </w:t>
      </w:r>
      <w:r w:rsidRPr="00DC37E3">
        <w:rPr>
          <w:rFonts w:hint="cs"/>
          <w:b/>
          <w:bCs/>
          <w:sz w:val="24"/>
          <w:rtl/>
        </w:rPr>
        <w:t>השבע-עשרה</w:t>
      </w:r>
      <w:r w:rsidRPr="00DC37E3">
        <w:rPr>
          <w:b/>
          <w:bCs/>
          <w:sz w:val="24"/>
          <w:rtl/>
        </w:rPr>
        <w:tab/>
      </w:r>
      <w:r w:rsidRPr="00DC37E3">
        <w:rPr>
          <w:b/>
          <w:bCs/>
          <w:sz w:val="24"/>
          <w:rtl/>
        </w:rPr>
        <w:tab/>
      </w:r>
      <w:r w:rsidRPr="00DC37E3">
        <w:rPr>
          <w:b/>
          <w:bCs/>
          <w:sz w:val="24"/>
          <w:rtl/>
        </w:rPr>
        <w:tab/>
      </w:r>
      <w:r w:rsidRPr="00DC37E3">
        <w:rPr>
          <w:b/>
          <w:bCs/>
          <w:sz w:val="24"/>
          <w:rtl/>
        </w:rPr>
        <w:tab/>
      </w:r>
      <w:r w:rsidRPr="00DC37E3">
        <w:rPr>
          <w:b/>
          <w:bCs/>
          <w:sz w:val="24"/>
          <w:rtl/>
        </w:rPr>
        <w:tab/>
      </w:r>
      <w:r w:rsidRPr="00DC37E3">
        <w:rPr>
          <w:b/>
          <w:bCs/>
          <w:sz w:val="24"/>
          <w:rtl/>
        </w:rPr>
        <w:tab/>
      </w:r>
      <w:r w:rsidRPr="00DC37E3">
        <w:rPr>
          <w:b/>
          <w:bCs/>
          <w:sz w:val="24"/>
          <w:rtl/>
        </w:rPr>
        <w:tab/>
        <w:t>נוסח לא מתוקן</w:t>
      </w:r>
    </w:p>
    <w:p w14:paraId="510F9022" w14:textId="77777777" w:rsidR="00DC37E3" w:rsidRPr="00DC37E3" w:rsidRDefault="00DC37E3" w:rsidP="00DC37E3">
      <w:pPr>
        <w:bidi/>
        <w:rPr>
          <w:rFonts w:cs="David"/>
          <w:b/>
          <w:bCs/>
          <w:rtl/>
        </w:rPr>
      </w:pPr>
      <w:r w:rsidRPr="00DC37E3">
        <w:rPr>
          <w:rFonts w:cs="David"/>
          <w:b/>
          <w:bCs/>
          <w:rtl/>
        </w:rPr>
        <w:t xml:space="preserve">מושב </w:t>
      </w:r>
      <w:r w:rsidRPr="00DC37E3">
        <w:rPr>
          <w:rFonts w:cs="David" w:hint="cs"/>
          <w:b/>
          <w:bCs/>
          <w:rtl/>
        </w:rPr>
        <w:t>שלישי</w:t>
      </w:r>
    </w:p>
    <w:p w14:paraId="5D1958D1" w14:textId="77777777" w:rsidR="00DC37E3" w:rsidRPr="00DC37E3" w:rsidRDefault="00DC37E3" w:rsidP="00DC37E3">
      <w:pPr>
        <w:bidi/>
        <w:rPr>
          <w:rFonts w:cs="David"/>
          <w:b/>
          <w:bCs/>
          <w:rtl/>
        </w:rPr>
      </w:pPr>
    </w:p>
    <w:p w14:paraId="30713C6B" w14:textId="77777777" w:rsidR="00DC37E3" w:rsidRPr="00DC37E3" w:rsidRDefault="00DC37E3" w:rsidP="00DC37E3">
      <w:pPr>
        <w:bidi/>
        <w:jc w:val="center"/>
        <w:rPr>
          <w:rFonts w:cs="David" w:hint="cs"/>
          <w:b/>
          <w:bCs/>
          <w:rtl/>
        </w:rPr>
      </w:pPr>
      <w:r w:rsidRPr="00DC37E3">
        <w:rPr>
          <w:rFonts w:cs="David"/>
          <w:b/>
          <w:bCs/>
          <w:rtl/>
        </w:rPr>
        <w:t>פרוטוקול מס'</w:t>
      </w:r>
      <w:r w:rsidRPr="00DC37E3">
        <w:rPr>
          <w:rFonts w:cs="David" w:hint="cs"/>
          <w:b/>
          <w:bCs/>
          <w:rtl/>
        </w:rPr>
        <w:t xml:space="preserve"> 12</w:t>
      </w:r>
    </w:p>
    <w:p w14:paraId="03279D55" w14:textId="77777777" w:rsidR="00DC37E3" w:rsidRPr="00DC37E3" w:rsidRDefault="00DC37E3" w:rsidP="00DC37E3">
      <w:pPr>
        <w:bidi/>
        <w:jc w:val="center"/>
        <w:rPr>
          <w:rFonts w:cs="David" w:hint="cs"/>
          <w:b/>
          <w:bCs/>
          <w:rtl/>
        </w:rPr>
      </w:pPr>
      <w:r w:rsidRPr="00DC37E3">
        <w:rPr>
          <w:rFonts w:cs="David" w:hint="cs"/>
          <w:b/>
          <w:bCs/>
          <w:rtl/>
        </w:rPr>
        <w:t>מישיבת הוועדה המשותפת לוועדת הכנסת ולוועדת החוקה, חוק ומשפט</w:t>
      </w:r>
    </w:p>
    <w:p w14:paraId="21CB6BCB" w14:textId="77777777" w:rsidR="00DC37E3" w:rsidRPr="00DC37E3" w:rsidRDefault="00DC37E3" w:rsidP="00DC37E3">
      <w:pPr>
        <w:bidi/>
        <w:jc w:val="center"/>
        <w:rPr>
          <w:rFonts w:cs="David" w:hint="cs"/>
          <w:b/>
          <w:bCs/>
          <w:rtl/>
        </w:rPr>
      </w:pPr>
      <w:r w:rsidRPr="00DC37E3">
        <w:rPr>
          <w:rFonts w:cs="David" w:hint="cs"/>
          <w:b/>
          <w:bCs/>
          <w:rtl/>
        </w:rPr>
        <w:t>לדיון בהצעת חוק סדרי השלטון והמשפט (ביטול החלת המשפט, השיפוט והמינהל)</w:t>
      </w:r>
    </w:p>
    <w:p w14:paraId="13F32125" w14:textId="77777777" w:rsidR="00DC37E3" w:rsidRPr="00DC37E3" w:rsidRDefault="00DC37E3" w:rsidP="00DC37E3">
      <w:pPr>
        <w:bidi/>
        <w:jc w:val="center"/>
        <w:rPr>
          <w:rFonts w:cs="David" w:hint="cs"/>
          <w:b/>
          <w:bCs/>
          <w:rtl/>
        </w:rPr>
      </w:pPr>
      <w:r w:rsidRPr="00DC37E3">
        <w:rPr>
          <w:rFonts w:cs="David" w:hint="cs"/>
          <w:b/>
          <w:bCs/>
          <w:rtl/>
        </w:rPr>
        <w:t>(תיקון)(עריכת משאל עם), התשס"ח-2008</w:t>
      </w:r>
    </w:p>
    <w:p w14:paraId="714B3D1D" w14:textId="77777777" w:rsidR="00DC37E3" w:rsidRPr="00DC37E3" w:rsidRDefault="00DC37E3" w:rsidP="00DC37E3">
      <w:pPr>
        <w:bidi/>
        <w:jc w:val="center"/>
        <w:rPr>
          <w:rFonts w:cs="David" w:hint="cs"/>
          <w:b/>
          <w:bCs/>
          <w:u w:val="single"/>
          <w:rtl/>
        </w:rPr>
      </w:pPr>
      <w:r w:rsidRPr="00DC37E3">
        <w:rPr>
          <w:rFonts w:cs="David" w:hint="cs"/>
          <w:b/>
          <w:bCs/>
          <w:u w:val="single"/>
          <w:rtl/>
        </w:rPr>
        <w:t>יום שלישי, ד'  באב התשס"ח (5 באוגוסט 2008), שעה 09:30</w:t>
      </w:r>
    </w:p>
    <w:p w14:paraId="6E7475F9" w14:textId="77777777" w:rsidR="00DC37E3" w:rsidRPr="00DC37E3" w:rsidRDefault="00DC37E3" w:rsidP="00DC37E3">
      <w:pPr>
        <w:tabs>
          <w:tab w:val="left" w:pos="1221"/>
        </w:tabs>
        <w:bidi/>
        <w:rPr>
          <w:rFonts w:cs="David" w:hint="cs"/>
          <w:b/>
          <w:bCs/>
          <w:u w:val="single"/>
          <w:rtl/>
        </w:rPr>
      </w:pPr>
    </w:p>
    <w:p w14:paraId="04DEB5CA" w14:textId="77777777" w:rsidR="00DC37E3" w:rsidRPr="00DC37E3" w:rsidRDefault="00DC37E3" w:rsidP="00DC37E3">
      <w:pPr>
        <w:tabs>
          <w:tab w:val="left" w:pos="1221"/>
        </w:tabs>
        <w:bidi/>
        <w:rPr>
          <w:rFonts w:cs="David" w:hint="cs"/>
          <w:b/>
          <w:bCs/>
          <w:rtl/>
        </w:rPr>
      </w:pPr>
      <w:r w:rsidRPr="00DC37E3">
        <w:rPr>
          <w:rFonts w:cs="David"/>
          <w:b/>
          <w:bCs/>
          <w:u w:val="single"/>
          <w:rtl/>
        </w:rPr>
        <w:t>סדר היום</w:t>
      </w:r>
      <w:r w:rsidRPr="00DC37E3">
        <w:rPr>
          <w:rFonts w:cs="David"/>
          <w:rtl/>
        </w:rPr>
        <w:t>:</w:t>
      </w:r>
    </w:p>
    <w:p w14:paraId="6EF0C23F" w14:textId="77777777" w:rsidR="00DC37E3" w:rsidRPr="00DC37E3" w:rsidRDefault="00DC37E3" w:rsidP="00DC37E3">
      <w:pPr>
        <w:pStyle w:val="BodyText"/>
        <w:rPr>
          <w:rFonts w:hint="cs"/>
          <w:sz w:val="24"/>
          <w:rtl/>
        </w:rPr>
      </w:pPr>
      <w:r w:rsidRPr="00DC37E3">
        <w:rPr>
          <w:rFonts w:hint="cs"/>
          <w:sz w:val="24"/>
          <w:rtl/>
        </w:rPr>
        <w:t>הצעת חוק סדרי השלטון והמשפט (ביטול החלת המשפט, השיפוט והמינהל) (תיקון) (עריכת משאל עם), התשס"ח-2008, הכנה לקריאה שנייה ולקריאה שלישית.</w:t>
      </w:r>
    </w:p>
    <w:p w14:paraId="2558F01C" w14:textId="77777777" w:rsidR="00DC37E3" w:rsidRPr="00DC37E3" w:rsidRDefault="00DC37E3" w:rsidP="00DC37E3">
      <w:pPr>
        <w:bidi/>
        <w:rPr>
          <w:rFonts w:cs="David" w:hint="cs"/>
          <w:rtl/>
        </w:rPr>
      </w:pPr>
      <w:r w:rsidRPr="00DC37E3">
        <w:rPr>
          <w:rFonts w:cs="David" w:hint="cs"/>
          <w:rtl/>
        </w:rPr>
        <w:t>דיון בנושא מימון משאל עם (מימון ממלכתי, תרומות, מי זכאי למימון).</w:t>
      </w:r>
    </w:p>
    <w:p w14:paraId="60003A83" w14:textId="77777777" w:rsidR="00DC37E3" w:rsidRPr="00DC37E3" w:rsidRDefault="00DC37E3" w:rsidP="00DC37E3">
      <w:pPr>
        <w:bidi/>
        <w:rPr>
          <w:rFonts w:cs="David" w:hint="cs"/>
          <w:rtl/>
        </w:rPr>
      </w:pPr>
      <w:r w:rsidRPr="00DC37E3">
        <w:rPr>
          <w:rFonts w:cs="David" w:hint="cs"/>
          <w:rtl/>
        </w:rPr>
        <w:t>- תעמולה (בטלוויזיה, ברדיו, בעיתונים ובאמצעי תקשורת אחרים, שידורי תעמולה במימון                                                     ציבורי, שלטי חוצות, שימוש בנכסי ציבור, פרסום סקרים).</w:t>
      </w:r>
    </w:p>
    <w:p w14:paraId="03D1935A" w14:textId="77777777" w:rsidR="00DC37E3" w:rsidRPr="00DC37E3" w:rsidRDefault="00DC37E3" w:rsidP="00DC37E3">
      <w:pPr>
        <w:bidi/>
        <w:rPr>
          <w:rFonts w:cs="David" w:hint="cs"/>
          <w:rtl/>
        </w:rPr>
      </w:pPr>
      <w:r w:rsidRPr="00DC37E3">
        <w:rPr>
          <w:rFonts w:cs="David" w:hint="cs"/>
          <w:rtl/>
        </w:rPr>
        <w:t>- החלטת הממשלה שעליה יתקיים משאל עם.</w:t>
      </w:r>
    </w:p>
    <w:p w14:paraId="1A0E9C6B" w14:textId="77777777" w:rsidR="00DC37E3" w:rsidRPr="00DC37E3" w:rsidRDefault="00DC37E3" w:rsidP="00DC37E3">
      <w:pPr>
        <w:bidi/>
        <w:rPr>
          <w:rFonts w:cs="David" w:hint="cs"/>
          <w:rtl/>
        </w:rPr>
      </w:pPr>
      <w:r w:rsidRPr="00DC37E3">
        <w:rPr>
          <w:rFonts w:cs="David" w:hint="cs"/>
          <w:rtl/>
        </w:rPr>
        <w:t>- פתקי הצבעה ומשמעותם.</w:t>
      </w:r>
    </w:p>
    <w:p w14:paraId="3D937B9B" w14:textId="77777777" w:rsidR="00DC37E3" w:rsidRPr="00DC37E3" w:rsidRDefault="00DC37E3" w:rsidP="00DC37E3">
      <w:pPr>
        <w:bidi/>
        <w:rPr>
          <w:rFonts w:cs="David" w:hint="cs"/>
          <w:rtl/>
        </w:rPr>
      </w:pPr>
      <w:r w:rsidRPr="00DC37E3">
        <w:rPr>
          <w:rFonts w:cs="David" w:hint="cs"/>
          <w:rtl/>
        </w:rPr>
        <w:t>- הרוב בכנסת שייתר עריכת משאל עם.</w:t>
      </w:r>
    </w:p>
    <w:p w14:paraId="5DF9AEC4" w14:textId="77777777" w:rsidR="00DC37E3" w:rsidRPr="00DC37E3" w:rsidRDefault="00DC37E3" w:rsidP="00DC37E3">
      <w:pPr>
        <w:bidi/>
        <w:rPr>
          <w:rFonts w:cs="David" w:hint="cs"/>
          <w:rtl/>
        </w:rPr>
      </w:pPr>
      <w:r w:rsidRPr="00DC37E3">
        <w:rPr>
          <w:rFonts w:cs="David" w:hint="cs"/>
          <w:rtl/>
        </w:rPr>
        <w:t>- מועד עריכת משאל עם.</w:t>
      </w:r>
    </w:p>
    <w:p w14:paraId="4EB27DA7" w14:textId="77777777" w:rsidR="00DC37E3" w:rsidRPr="00DC37E3" w:rsidRDefault="00DC37E3" w:rsidP="00DC37E3">
      <w:pPr>
        <w:bidi/>
        <w:rPr>
          <w:rFonts w:cs="David" w:hint="cs"/>
          <w:rtl/>
        </w:rPr>
      </w:pPr>
      <w:r w:rsidRPr="00DC37E3">
        <w:rPr>
          <w:rFonts w:cs="David" w:hint="cs"/>
          <w:rtl/>
        </w:rPr>
        <w:t>- היחס בין משאל עם לבין בחירות כלליות.</w:t>
      </w:r>
    </w:p>
    <w:p w14:paraId="308B5173" w14:textId="77777777" w:rsidR="00DC37E3" w:rsidRPr="00DC37E3" w:rsidRDefault="00DC37E3" w:rsidP="00DC37E3">
      <w:pPr>
        <w:bidi/>
        <w:rPr>
          <w:rFonts w:cs="David" w:hint="cs"/>
          <w:rtl/>
        </w:rPr>
      </w:pPr>
      <w:r w:rsidRPr="00DC37E3">
        <w:rPr>
          <w:rFonts w:cs="David" w:hint="cs"/>
          <w:rtl/>
        </w:rPr>
        <w:t xml:space="preserve">- היחס בין משאל עם לבין בחירות מוניציפאליות. </w:t>
      </w:r>
    </w:p>
    <w:p w14:paraId="6BC08430" w14:textId="77777777" w:rsidR="00DC37E3" w:rsidRPr="00DC37E3" w:rsidRDefault="00DC37E3" w:rsidP="00DC37E3">
      <w:pPr>
        <w:bidi/>
        <w:rPr>
          <w:rFonts w:cs="David" w:hint="cs"/>
          <w:rtl/>
        </w:rPr>
      </w:pPr>
    </w:p>
    <w:p w14:paraId="539C165B" w14:textId="77777777" w:rsidR="00DC37E3" w:rsidRPr="00DC37E3" w:rsidRDefault="00DC37E3" w:rsidP="00DC37E3">
      <w:pPr>
        <w:bidi/>
        <w:rPr>
          <w:rFonts w:cs="David"/>
          <w:b/>
          <w:bCs/>
          <w:u w:val="single"/>
          <w:rtl/>
        </w:rPr>
      </w:pPr>
      <w:r w:rsidRPr="00DC37E3">
        <w:rPr>
          <w:rFonts w:cs="David"/>
          <w:b/>
          <w:bCs/>
          <w:u w:val="single"/>
          <w:rtl/>
        </w:rPr>
        <w:t>נכחו</w:t>
      </w:r>
      <w:r w:rsidRPr="00DC37E3">
        <w:rPr>
          <w:rFonts w:cs="David"/>
          <w:rtl/>
        </w:rPr>
        <w:t>:</w:t>
      </w:r>
    </w:p>
    <w:p w14:paraId="261270B6" w14:textId="77777777" w:rsidR="00DC37E3" w:rsidRPr="00DC37E3" w:rsidRDefault="00DC37E3" w:rsidP="00DC37E3">
      <w:pPr>
        <w:bidi/>
        <w:rPr>
          <w:rFonts w:cs="David"/>
          <w:rtl/>
        </w:rPr>
      </w:pPr>
    </w:p>
    <w:p w14:paraId="2C7AACD1" w14:textId="77777777" w:rsidR="00DC37E3" w:rsidRPr="00DC37E3" w:rsidRDefault="00DC37E3" w:rsidP="00DC37E3">
      <w:pPr>
        <w:tabs>
          <w:tab w:val="left" w:pos="1788"/>
        </w:tabs>
        <w:bidi/>
        <w:rPr>
          <w:rFonts w:cs="David"/>
          <w:rtl/>
        </w:rPr>
      </w:pPr>
      <w:r w:rsidRPr="00DC37E3">
        <w:rPr>
          <w:rFonts w:cs="David"/>
          <w:b/>
          <w:bCs/>
          <w:u w:val="single"/>
          <w:rtl/>
        </w:rPr>
        <w:t>חברי הוועדה</w:t>
      </w:r>
      <w:r w:rsidRPr="00DC37E3">
        <w:rPr>
          <w:rFonts w:cs="David"/>
          <w:rtl/>
        </w:rPr>
        <w:t>:</w:t>
      </w:r>
    </w:p>
    <w:p w14:paraId="79449854" w14:textId="77777777" w:rsidR="00DC37E3" w:rsidRPr="00DC37E3" w:rsidRDefault="00DC37E3" w:rsidP="00DC37E3">
      <w:pPr>
        <w:bidi/>
        <w:rPr>
          <w:rFonts w:cs="David" w:hint="cs"/>
          <w:rtl/>
        </w:rPr>
      </w:pPr>
      <w:r w:rsidRPr="00DC37E3">
        <w:rPr>
          <w:rFonts w:cs="David" w:hint="cs"/>
          <w:rtl/>
        </w:rPr>
        <w:t xml:space="preserve">דוד טל </w:t>
      </w:r>
      <w:r w:rsidRPr="00DC37E3">
        <w:rPr>
          <w:rFonts w:cs="David"/>
          <w:rtl/>
        </w:rPr>
        <w:t>–</w:t>
      </w:r>
      <w:r w:rsidRPr="00DC37E3">
        <w:rPr>
          <w:rFonts w:cs="David" w:hint="cs"/>
          <w:rtl/>
        </w:rPr>
        <w:t xml:space="preserve"> היו"ר</w:t>
      </w:r>
    </w:p>
    <w:p w14:paraId="5794B684" w14:textId="77777777" w:rsidR="00DC37E3" w:rsidRPr="00DC37E3" w:rsidRDefault="00DC37E3" w:rsidP="00DC37E3">
      <w:pPr>
        <w:bidi/>
        <w:rPr>
          <w:rFonts w:cs="David" w:hint="cs"/>
          <w:rtl/>
        </w:rPr>
      </w:pPr>
      <w:r w:rsidRPr="00DC37E3">
        <w:rPr>
          <w:rFonts w:cs="David" w:hint="cs"/>
          <w:rtl/>
        </w:rPr>
        <w:t xml:space="preserve">יולי יואל אדלשטיין </w:t>
      </w:r>
    </w:p>
    <w:p w14:paraId="7F2AC449" w14:textId="77777777" w:rsidR="00DC37E3" w:rsidRPr="00DC37E3" w:rsidRDefault="00DC37E3" w:rsidP="00DC37E3">
      <w:pPr>
        <w:bidi/>
        <w:rPr>
          <w:rFonts w:cs="David" w:hint="cs"/>
          <w:rtl/>
        </w:rPr>
      </w:pPr>
      <w:r w:rsidRPr="00DC37E3">
        <w:rPr>
          <w:rFonts w:cs="David" w:hint="cs"/>
          <w:rtl/>
        </w:rPr>
        <w:t>מנחם בן-ששון</w:t>
      </w:r>
    </w:p>
    <w:p w14:paraId="26B918A9" w14:textId="77777777" w:rsidR="00DC37E3" w:rsidRPr="00DC37E3" w:rsidRDefault="00DC37E3" w:rsidP="00DC37E3">
      <w:pPr>
        <w:bidi/>
        <w:rPr>
          <w:rFonts w:cs="David" w:hint="cs"/>
          <w:rtl/>
        </w:rPr>
      </w:pPr>
      <w:r w:rsidRPr="00DC37E3">
        <w:rPr>
          <w:rFonts w:cs="David" w:hint="cs"/>
          <w:rtl/>
        </w:rPr>
        <w:t>זהבה גלאון</w:t>
      </w:r>
    </w:p>
    <w:p w14:paraId="25F3D3DA" w14:textId="77777777" w:rsidR="00DC37E3" w:rsidRPr="00DC37E3" w:rsidRDefault="00DC37E3" w:rsidP="00DC37E3">
      <w:pPr>
        <w:bidi/>
        <w:rPr>
          <w:rFonts w:cs="David" w:hint="cs"/>
          <w:rtl/>
        </w:rPr>
      </w:pPr>
      <w:r w:rsidRPr="00DC37E3">
        <w:rPr>
          <w:rFonts w:cs="David" w:hint="cs"/>
          <w:rtl/>
        </w:rPr>
        <w:t>אסתרינה טרטמן</w:t>
      </w:r>
    </w:p>
    <w:p w14:paraId="16131E7A" w14:textId="77777777" w:rsidR="00DC37E3" w:rsidRPr="00DC37E3" w:rsidRDefault="00DC37E3" w:rsidP="00DC37E3">
      <w:pPr>
        <w:bidi/>
        <w:rPr>
          <w:rFonts w:cs="David" w:hint="cs"/>
          <w:rtl/>
        </w:rPr>
      </w:pPr>
      <w:r w:rsidRPr="00DC37E3">
        <w:rPr>
          <w:rFonts w:cs="David" w:hint="cs"/>
          <w:rtl/>
        </w:rPr>
        <w:t>יצחק לוי</w:t>
      </w:r>
    </w:p>
    <w:p w14:paraId="7684DE59" w14:textId="77777777" w:rsidR="00DC37E3" w:rsidRDefault="00DC37E3" w:rsidP="00DC37E3">
      <w:pPr>
        <w:bidi/>
        <w:rPr>
          <w:rFonts w:cs="David" w:hint="cs"/>
          <w:rtl/>
        </w:rPr>
      </w:pPr>
      <w:r w:rsidRPr="00DC37E3">
        <w:rPr>
          <w:rFonts w:cs="David" w:hint="cs"/>
          <w:rtl/>
        </w:rPr>
        <w:t>שלמה מולה</w:t>
      </w:r>
    </w:p>
    <w:p w14:paraId="6252E6BA" w14:textId="77777777" w:rsidR="00DC37E3" w:rsidRPr="00DC37E3" w:rsidRDefault="00DC37E3" w:rsidP="00DC37E3">
      <w:pPr>
        <w:bidi/>
        <w:rPr>
          <w:rFonts w:cs="David" w:hint="cs"/>
          <w:rtl/>
        </w:rPr>
      </w:pPr>
      <w:r>
        <w:rPr>
          <w:rFonts w:cs="David" w:hint="cs"/>
          <w:rtl/>
        </w:rPr>
        <w:t>אברהם מיכאלי</w:t>
      </w:r>
    </w:p>
    <w:p w14:paraId="216A6B14" w14:textId="77777777" w:rsidR="00DC37E3" w:rsidRPr="00DC37E3" w:rsidRDefault="00DC37E3" w:rsidP="00DC37E3">
      <w:pPr>
        <w:bidi/>
        <w:rPr>
          <w:rFonts w:cs="David" w:hint="cs"/>
          <w:rtl/>
        </w:rPr>
      </w:pPr>
      <w:r w:rsidRPr="00DC37E3">
        <w:rPr>
          <w:rFonts w:cs="David" w:hint="cs"/>
          <w:rtl/>
        </w:rPr>
        <w:t>אופיר פינס-פז</w:t>
      </w:r>
    </w:p>
    <w:p w14:paraId="0A9A9B43" w14:textId="77777777" w:rsidR="00DC37E3" w:rsidRPr="00DC37E3" w:rsidRDefault="00DC37E3" w:rsidP="00DC37E3">
      <w:pPr>
        <w:bidi/>
        <w:rPr>
          <w:rFonts w:cs="David" w:hint="cs"/>
          <w:rtl/>
        </w:rPr>
      </w:pPr>
      <w:r w:rsidRPr="00DC37E3">
        <w:rPr>
          <w:rFonts w:cs="David" w:hint="cs"/>
          <w:rtl/>
        </w:rPr>
        <w:t>דוד רותם</w:t>
      </w:r>
    </w:p>
    <w:p w14:paraId="68430745" w14:textId="77777777" w:rsidR="00DC37E3" w:rsidRPr="00DC37E3" w:rsidRDefault="00DC37E3" w:rsidP="00DC37E3">
      <w:pPr>
        <w:bidi/>
        <w:rPr>
          <w:rFonts w:cs="David" w:hint="cs"/>
          <w:rtl/>
        </w:rPr>
      </w:pPr>
      <w:r w:rsidRPr="00DC37E3">
        <w:rPr>
          <w:rFonts w:cs="David" w:hint="cs"/>
          <w:rtl/>
        </w:rPr>
        <w:t>ראובן ריבלין</w:t>
      </w:r>
    </w:p>
    <w:p w14:paraId="6E7AC92A" w14:textId="77777777" w:rsidR="00DC37E3" w:rsidRPr="00DC37E3" w:rsidRDefault="00DC37E3" w:rsidP="00DC37E3">
      <w:pPr>
        <w:bidi/>
        <w:rPr>
          <w:rFonts w:cs="David"/>
          <w:rtl/>
        </w:rPr>
      </w:pPr>
    </w:p>
    <w:p w14:paraId="77844E0F" w14:textId="77777777" w:rsidR="00DC37E3" w:rsidRPr="00DC37E3" w:rsidRDefault="00DC37E3" w:rsidP="00DC37E3">
      <w:pPr>
        <w:tabs>
          <w:tab w:val="left" w:pos="1788"/>
          <w:tab w:val="left" w:pos="3631"/>
        </w:tabs>
        <w:bidi/>
        <w:rPr>
          <w:rFonts w:cs="David" w:hint="cs"/>
          <w:rtl/>
        </w:rPr>
      </w:pPr>
      <w:r w:rsidRPr="00DC37E3">
        <w:rPr>
          <w:rFonts w:cs="David"/>
          <w:b/>
          <w:bCs/>
          <w:u w:val="single"/>
          <w:rtl/>
        </w:rPr>
        <w:t>מוזמנים</w:t>
      </w:r>
      <w:r w:rsidRPr="00DC37E3">
        <w:rPr>
          <w:rFonts w:cs="David"/>
          <w:rtl/>
        </w:rPr>
        <w:t>:</w:t>
      </w:r>
    </w:p>
    <w:p w14:paraId="29B394C1" w14:textId="77777777" w:rsidR="00DC37E3" w:rsidRPr="00DC37E3" w:rsidRDefault="00DC37E3" w:rsidP="00DC37E3">
      <w:pPr>
        <w:bidi/>
        <w:rPr>
          <w:rFonts w:cs="David" w:hint="cs"/>
          <w:rtl/>
        </w:rPr>
      </w:pPr>
      <w:r w:rsidRPr="00DC37E3">
        <w:rPr>
          <w:rFonts w:cs="David" w:hint="cs"/>
          <w:rtl/>
        </w:rPr>
        <w:t xml:space="preserve">תמר אדרי </w:t>
      </w:r>
      <w:r w:rsidRPr="00DC37E3">
        <w:rPr>
          <w:rFonts w:cs="David"/>
          <w:rtl/>
        </w:rPr>
        <w:t>–</w:t>
      </w:r>
      <w:r w:rsidRPr="00DC37E3">
        <w:rPr>
          <w:rFonts w:cs="David" w:hint="cs"/>
          <w:rtl/>
        </w:rPr>
        <w:t xml:space="preserve"> מנכ"לית ועדת הבחירות </w:t>
      </w:r>
    </w:p>
    <w:p w14:paraId="695E7AF7" w14:textId="77777777" w:rsidR="00DC37E3" w:rsidRPr="00DC37E3" w:rsidRDefault="00DC37E3" w:rsidP="00DC37E3">
      <w:pPr>
        <w:bidi/>
        <w:rPr>
          <w:rFonts w:cs="David" w:hint="cs"/>
          <w:rtl/>
        </w:rPr>
      </w:pPr>
      <w:r w:rsidRPr="00DC37E3">
        <w:rPr>
          <w:rFonts w:cs="David" w:hint="cs"/>
          <w:rtl/>
        </w:rPr>
        <w:t xml:space="preserve">שילה רולף </w:t>
      </w:r>
      <w:r w:rsidRPr="00DC37E3">
        <w:rPr>
          <w:rFonts w:cs="David"/>
          <w:rtl/>
        </w:rPr>
        <w:t>–</w:t>
      </w:r>
      <w:r w:rsidRPr="00DC37E3">
        <w:rPr>
          <w:rFonts w:cs="David" w:hint="cs"/>
          <w:rtl/>
        </w:rPr>
        <w:t xml:space="preserve"> מרכז מחקר ומידע</w:t>
      </w:r>
    </w:p>
    <w:p w14:paraId="68A0412D" w14:textId="77777777" w:rsidR="00DC37E3" w:rsidRPr="00DC37E3" w:rsidRDefault="00DC37E3" w:rsidP="00DC37E3">
      <w:pPr>
        <w:bidi/>
        <w:rPr>
          <w:rFonts w:cs="David" w:hint="cs"/>
          <w:rtl/>
        </w:rPr>
      </w:pPr>
      <w:r w:rsidRPr="00DC37E3">
        <w:rPr>
          <w:rFonts w:cs="David" w:hint="cs"/>
          <w:rtl/>
        </w:rPr>
        <w:t>פרופ' מנחם הופנונג</w:t>
      </w:r>
    </w:p>
    <w:p w14:paraId="66F14751" w14:textId="77777777" w:rsidR="00DC37E3" w:rsidRPr="00DC37E3" w:rsidRDefault="00DC37E3" w:rsidP="00DC37E3">
      <w:pPr>
        <w:bidi/>
        <w:rPr>
          <w:rFonts w:cs="David" w:hint="cs"/>
          <w:rtl/>
        </w:rPr>
      </w:pPr>
      <w:r w:rsidRPr="00DC37E3">
        <w:rPr>
          <w:rFonts w:cs="David" w:hint="cs"/>
          <w:rtl/>
        </w:rPr>
        <w:t xml:space="preserve">עמי ברקוביץ </w:t>
      </w:r>
      <w:r w:rsidRPr="00DC37E3">
        <w:rPr>
          <w:rFonts w:cs="David"/>
          <w:rtl/>
        </w:rPr>
        <w:t>–</w:t>
      </w:r>
      <w:r w:rsidRPr="00DC37E3">
        <w:rPr>
          <w:rFonts w:cs="David" w:hint="cs"/>
          <w:rtl/>
        </w:rPr>
        <w:t xml:space="preserve"> משרד המשפטים</w:t>
      </w:r>
    </w:p>
    <w:p w14:paraId="5149E4D0" w14:textId="77777777" w:rsidR="00DC37E3" w:rsidRPr="00DC37E3" w:rsidRDefault="00DC37E3" w:rsidP="00DC37E3">
      <w:pPr>
        <w:bidi/>
        <w:rPr>
          <w:rFonts w:cs="David" w:hint="cs"/>
          <w:rtl/>
        </w:rPr>
      </w:pPr>
      <w:r w:rsidRPr="00DC37E3">
        <w:rPr>
          <w:rFonts w:cs="David" w:hint="cs"/>
          <w:rtl/>
        </w:rPr>
        <w:t xml:space="preserve">אסתר אפרת סמילג </w:t>
      </w:r>
      <w:r w:rsidRPr="00DC37E3">
        <w:rPr>
          <w:rFonts w:cs="David"/>
          <w:rtl/>
        </w:rPr>
        <w:t>–</w:t>
      </w:r>
      <w:r w:rsidRPr="00DC37E3">
        <w:rPr>
          <w:rFonts w:cs="David" w:hint="cs"/>
          <w:rtl/>
        </w:rPr>
        <w:t xml:space="preserve"> משרד החוץ</w:t>
      </w:r>
    </w:p>
    <w:p w14:paraId="1ADBD91B" w14:textId="77777777" w:rsidR="00DC37E3" w:rsidRPr="00DC37E3" w:rsidRDefault="00DC37E3" w:rsidP="00DC37E3">
      <w:pPr>
        <w:bidi/>
        <w:rPr>
          <w:rFonts w:cs="David" w:hint="cs"/>
          <w:rtl/>
        </w:rPr>
      </w:pPr>
      <w:r w:rsidRPr="00DC37E3">
        <w:rPr>
          <w:rFonts w:cs="David" w:hint="cs"/>
          <w:rtl/>
        </w:rPr>
        <w:t xml:space="preserve">נטליה אייזנפלד </w:t>
      </w:r>
      <w:r w:rsidRPr="00DC37E3">
        <w:rPr>
          <w:rFonts w:cs="David"/>
          <w:rtl/>
        </w:rPr>
        <w:t>–</w:t>
      </w:r>
      <w:r w:rsidRPr="00DC37E3">
        <w:rPr>
          <w:rFonts w:cs="David" w:hint="cs"/>
          <w:rtl/>
        </w:rPr>
        <w:t xml:space="preserve"> מתמחה, משרד החוץ</w:t>
      </w:r>
    </w:p>
    <w:p w14:paraId="7F24969B" w14:textId="77777777" w:rsidR="00DC37E3" w:rsidRPr="00DC37E3" w:rsidRDefault="00DC37E3" w:rsidP="00DC37E3">
      <w:pPr>
        <w:bidi/>
        <w:rPr>
          <w:rFonts w:cs="David" w:hint="cs"/>
          <w:rtl/>
        </w:rPr>
      </w:pPr>
      <w:r w:rsidRPr="00DC37E3">
        <w:rPr>
          <w:rFonts w:cs="David" w:hint="cs"/>
          <w:rtl/>
        </w:rPr>
        <w:t xml:space="preserve">עו"ד נורית ישראלי </w:t>
      </w:r>
      <w:r w:rsidRPr="00DC37E3">
        <w:rPr>
          <w:rFonts w:cs="David"/>
          <w:rtl/>
        </w:rPr>
        <w:t>–</w:t>
      </w:r>
      <w:r w:rsidRPr="00DC37E3">
        <w:rPr>
          <w:rFonts w:cs="David" w:hint="cs"/>
          <w:rtl/>
        </w:rPr>
        <w:t xml:space="preserve"> יועצת משפטית, משרד מבקר המדינה</w:t>
      </w:r>
    </w:p>
    <w:p w14:paraId="39B2A22F" w14:textId="77777777" w:rsidR="00DC37E3" w:rsidRPr="00DC37E3" w:rsidRDefault="00DC37E3" w:rsidP="00DC37E3">
      <w:pPr>
        <w:bidi/>
        <w:rPr>
          <w:rFonts w:cs="David" w:hint="cs"/>
          <w:rtl/>
        </w:rPr>
      </w:pPr>
      <w:r w:rsidRPr="00DC37E3">
        <w:rPr>
          <w:rFonts w:cs="David" w:hint="cs"/>
          <w:rtl/>
        </w:rPr>
        <w:t xml:space="preserve">עו"ד ניבה כובשי </w:t>
      </w:r>
      <w:r w:rsidRPr="00DC37E3">
        <w:rPr>
          <w:rFonts w:cs="David"/>
          <w:rtl/>
        </w:rPr>
        <w:t>–</w:t>
      </w:r>
      <w:r w:rsidRPr="00DC37E3">
        <w:rPr>
          <w:rFonts w:cs="David" w:hint="cs"/>
          <w:rtl/>
        </w:rPr>
        <w:t xml:space="preserve"> יועצת משפטית, שידורי קשת</w:t>
      </w:r>
    </w:p>
    <w:p w14:paraId="1504B1E1" w14:textId="77777777" w:rsidR="00DC37E3" w:rsidRPr="00DC37E3" w:rsidRDefault="00DC37E3" w:rsidP="00DC37E3">
      <w:pPr>
        <w:bidi/>
        <w:rPr>
          <w:rFonts w:cs="David" w:hint="cs"/>
          <w:rtl/>
        </w:rPr>
      </w:pPr>
      <w:r w:rsidRPr="00DC37E3">
        <w:rPr>
          <w:rFonts w:cs="David" w:hint="cs"/>
          <w:rtl/>
        </w:rPr>
        <w:t xml:space="preserve">עו"ד שחף קליינמן </w:t>
      </w:r>
      <w:r w:rsidRPr="00DC37E3">
        <w:rPr>
          <w:rFonts w:cs="David"/>
          <w:rtl/>
        </w:rPr>
        <w:t>–</w:t>
      </w:r>
      <w:r w:rsidRPr="00DC37E3">
        <w:rPr>
          <w:rFonts w:cs="David" w:hint="cs"/>
          <w:rtl/>
        </w:rPr>
        <w:t xml:space="preserve"> נציגת הלשכה המשפטית, רשות השידור</w:t>
      </w:r>
    </w:p>
    <w:p w14:paraId="7028BF2E" w14:textId="77777777" w:rsidR="00DC37E3" w:rsidRPr="00DC37E3" w:rsidRDefault="00DC37E3" w:rsidP="00DC37E3">
      <w:pPr>
        <w:bidi/>
        <w:rPr>
          <w:rFonts w:cs="David" w:hint="cs"/>
          <w:rtl/>
        </w:rPr>
      </w:pPr>
      <w:r w:rsidRPr="00DC37E3">
        <w:rPr>
          <w:rFonts w:cs="David" w:hint="cs"/>
          <w:rtl/>
        </w:rPr>
        <w:t xml:space="preserve">תהל דומר </w:t>
      </w:r>
      <w:r w:rsidRPr="00DC37E3">
        <w:rPr>
          <w:rFonts w:cs="David"/>
          <w:rtl/>
        </w:rPr>
        <w:t>–</w:t>
      </w:r>
      <w:r w:rsidRPr="00DC37E3">
        <w:rPr>
          <w:rFonts w:cs="David" w:hint="cs"/>
          <w:rtl/>
        </w:rPr>
        <w:t xml:space="preserve"> מתמחה בלשכה המשפטית, רשות השידור</w:t>
      </w:r>
    </w:p>
    <w:p w14:paraId="663B3B9F" w14:textId="77777777" w:rsidR="00DC37E3" w:rsidRPr="00DC37E3" w:rsidRDefault="00DC37E3" w:rsidP="00DC37E3">
      <w:pPr>
        <w:bidi/>
        <w:rPr>
          <w:rFonts w:cs="David" w:hint="cs"/>
          <w:rtl/>
        </w:rPr>
      </w:pPr>
      <w:r w:rsidRPr="00DC37E3">
        <w:rPr>
          <w:rFonts w:cs="David" w:hint="cs"/>
          <w:rtl/>
        </w:rPr>
        <w:t xml:space="preserve">עזרי לוי </w:t>
      </w:r>
      <w:r w:rsidRPr="00DC37E3">
        <w:rPr>
          <w:rFonts w:cs="David"/>
          <w:rtl/>
        </w:rPr>
        <w:t>–</w:t>
      </w:r>
      <w:r w:rsidRPr="00DC37E3">
        <w:rPr>
          <w:rFonts w:cs="David" w:hint="cs"/>
          <w:rtl/>
        </w:rPr>
        <w:t xml:space="preserve"> יו"ר עמותת "ירושלם"</w:t>
      </w:r>
    </w:p>
    <w:p w14:paraId="096B42F8" w14:textId="77777777" w:rsidR="00DC37E3" w:rsidRPr="00DC37E3" w:rsidRDefault="00DC37E3" w:rsidP="00DC37E3">
      <w:pPr>
        <w:bidi/>
        <w:rPr>
          <w:rFonts w:cs="David" w:hint="cs"/>
          <w:rtl/>
        </w:rPr>
      </w:pPr>
      <w:r w:rsidRPr="00DC37E3">
        <w:rPr>
          <w:rFonts w:cs="David" w:hint="cs"/>
          <w:rtl/>
        </w:rPr>
        <w:t xml:space="preserve">עומר זוהר </w:t>
      </w:r>
      <w:r w:rsidRPr="00DC37E3">
        <w:rPr>
          <w:rFonts w:cs="David"/>
          <w:rtl/>
        </w:rPr>
        <w:t>–</w:t>
      </w:r>
      <w:r w:rsidRPr="00DC37E3">
        <w:rPr>
          <w:rFonts w:cs="David" w:hint="cs"/>
          <w:rtl/>
        </w:rPr>
        <w:t xml:space="preserve"> מנכ"ל עמותת "ירושלם"</w:t>
      </w:r>
    </w:p>
    <w:p w14:paraId="72F4CF66" w14:textId="77777777" w:rsidR="00DC37E3" w:rsidRPr="00DC37E3" w:rsidRDefault="00DC37E3" w:rsidP="00DC37E3">
      <w:pPr>
        <w:bidi/>
        <w:rPr>
          <w:rFonts w:cs="David" w:hint="cs"/>
          <w:rtl/>
        </w:rPr>
      </w:pPr>
      <w:r w:rsidRPr="00DC37E3">
        <w:rPr>
          <w:rFonts w:cs="David" w:hint="cs"/>
          <w:rtl/>
        </w:rPr>
        <w:t xml:space="preserve">ששי קציר </w:t>
      </w:r>
      <w:r w:rsidRPr="00DC37E3">
        <w:rPr>
          <w:rFonts w:cs="David"/>
          <w:rtl/>
        </w:rPr>
        <w:t>–</w:t>
      </w:r>
      <w:r w:rsidRPr="00DC37E3">
        <w:rPr>
          <w:rFonts w:cs="David" w:hint="cs"/>
          <w:rtl/>
        </w:rPr>
        <w:t xml:space="preserve"> המפקח על הבחירות, משרד הפנים</w:t>
      </w:r>
    </w:p>
    <w:p w14:paraId="34C57BCF" w14:textId="77777777" w:rsidR="00DC37E3" w:rsidRPr="00DC37E3" w:rsidRDefault="00DC37E3" w:rsidP="00DC37E3">
      <w:pPr>
        <w:bidi/>
        <w:rPr>
          <w:rFonts w:cs="David"/>
          <w:rtl/>
        </w:rPr>
      </w:pPr>
    </w:p>
    <w:p w14:paraId="172B8281" w14:textId="77777777" w:rsidR="00DC37E3" w:rsidRPr="00DC37E3" w:rsidRDefault="00DC37E3" w:rsidP="00DC37E3">
      <w:pPr>
        <w:tabs>
          <w:tab w:val="left" w:pos="1930"/>
        </w:tabs>
        <w:bidi/>
        <w:rPr>
          <w:rFonts w:cs="David" w:hint="cs"/>
          <w:rtl/>
        </w:rPr>
      </w:pPr>
      <w:r w:rsidRPr="00DC37E3">
        <w:rPr>
          <w:rFonts w:cs="David"/>
          <w:b/>
          <w:bCs/>
          <w:u w:val="single"/>
          <w:rtl/>
        </w:rPr>
        <w:t>יוע</w:t>
      </w:r>
      <w:r w:rsidRPr="00DC37E3">
        <w:rPr>
          <w:rFonts w:cs="David" w:hint="cs"/>
          <w:b/>
          <w:bCs/>
          <w:u w:val="single"/>
          <w:rtl/>
        </w:rPr>
        <w:t>צים</w:t>
      </w:r>
      <w:r w:rsidRPr="00DC37E3">
        <w:rPr>
          <w:rFonts w:cs="David"/>
          <w:b/>
          <w:bCs/>
          <w:u w:val="single"/>
          <w:rtl/>
        </w:rPr>
        <w:t xml:space="preserve"> משפטי</w:t>
      </w:r>
      <w:r w:rsidRPr="00DC37E3">
        <w:rPr>
          <w:rFonts w:cs="David" w:hint="cs"/>
          <w:b/>
          <w:bCs/>
          <w:u w:val="single"/>
          <w:rtl/>
        </w:rPr>
        <w:t>ים</w:t>
      </w:r>
      <w:r w:rsidRPr="00DC37E3">
        <w:rPr>
          <w:rFonts w:cs="David"/>
          <w:rtl/>
        </w:rPr>
        <w:t>:</w:t>
      </w:r>
      <w:r w:rsidRPr="00DC37E3">
        <w:rPr>
          <w:rFonts w:cs="David" w:hint="cs"/>
          <w:rtl/>
        </w:rPr>
        <w:tab/>
        <w:t xml:space="preserve">עו"ד נורית אלשטיין, עו"ד ארבל אסטרחן, </w:t>
      </w:r>
    </w:p>
    <w:p w14:paraId="7B3A3B38" w14:textId="77777777" w:rsidR="00DC37E3" w:rsidRPr="00DC37E3" w:rsidRDefault="00DC37E3" w:rsidP="00DC37E3">
      <w:pPr>
        <w:tabs>
          <w:tab w:val="left" w:pos="1930"/>
        </w:tabs>
        <w:bidi/>
        <w:rPr>
          <w:rFonts w:cs="David" w:hint="cs"/>
          <w:rtl/>
        </w:rPr>
      </w:pPr>
      <w:r w:rsidRPr="00DC37E3">
        <w:rPr>
          <w:rFonts w:cs="David" w:hint="cs"/>
          <w:rtl/>
        </w:rPr>
        <w:t xml:space="preserve">                                     עו"ד איל זנדברג, עו"ד שלומי בלבן </w:t>
      </w:r>
    </w:p>
    <w:p w14:paraId="03FEC191" w14:textId="77777777" w:rsidR="00DC37E3" w:rsidRPr="00DC37E3" w:rsidRDefault="00DC37E3" w:rsidP="00DC37E3">
      <w:pPr>
        <w:bidi/>
        <w:rPr>
          <w:rFonts w:cs="David"/>
          <w:rtl/>
        </w:rPr>
      </w:pPr>
    </w:p>
    <w:p w14:paraId="5F5492A5" w14:textId="77777777" w:rsidR="00DC37E3" w:rsidRPr="00DC37E3" w:rsidRDefault="00DC37E3" w:rsidP="00DC37E3">
      <w:pPr>
        <w:tabs>
          <w:tab w:val="left" w:pos="1930"/>
        </w:tabs>
        <w:bidi/>
        <w:rPr>
          <w:rFonts w:cs="David" w:hint="cs"/>
          <w:b/>
          <w:bCs/>
          <w:rtl/>
        </w:rPr>
      </w:pPr>
      <w:r w:rsidRPr="00DC37E3">
        <w:rPr>
          <w:rFonts w:cs="David"/>
          <w:b/>
          <w:bCs/>
          <w:u w:val="single"/>
          <w:rtl/>
        </w:rPr>
        <w:t>מנהלת הוועדה</w:t>
      </w:r>
      <w:r w:rsidRPr="00DC37E3">
        <w:rPr>
          <w:rFonts w:cs="David"/>
          <w:rtl/>
        </w:rPr>
        <w:t>:</w:t>
      </w:r>
      <w:r w:rsidRPr="00DC37E3">
        <w:rPr>
          <w:rFonts w:cs="David" w:hint="cs"/>
          <w:rtl/>
        </w:rPr>
        <w:tab/>
        <w:t>אתי בן-יוסף</w:t>
      </w:r>
    </w:p>
    <w:p w14:paraId="4A8A9BE8" w14:textId="77777777" w:rsidR="00DC37E3" w:rsidRPr="00DC37E3" w:rsidRDefault="00DC37E3" w:rsidP="00DC37E3">
      <w:pPr>
        <w:bidi/>
        <w:rPr>
          <w:rFonts w:cs="David"/>
          <w:rtl/>
        </w:rPr>
      </w:pPr>
    </w:p>
    <w:p w14:paraId="428BF690" w14:textId="77777777" w:rsidR="00DC37E3" w:rsidRPr="00DC37E3" w:rsidRDefault="00DC37E3" w:rsidP="00DC37E3">
      <w:pPr>
        <w:tabs>
          <w:tab w:val="left" w:pos="1930"/>
        </w:tabs>
        <w:bidi/>
        <w:rPr>
          <w:rFonts w:cs="David" w:hint="cs"/>
          <w:rtl/>
        </w:rPr>
      </w:pPr>
      <w:r w:rsidRPr="00DC37E3">
        <w:rPr>
          <w:rFonts w:cs="David" w:hint="cs"/>
          <w:b/>
          <w:bCs/>
          <w:u w:val="single"/>
          <w:rtl/>
        </w:rPr>
        <w:t>קצרנית פרלמנטרית</w:t>
      </w:r>
      <w:r w:rsidRPr="00DC37E3">
        <w:rPr>
          <w:rFonts w:cs="David"/>
          <w:rtl/>
        </w:rPr>
        <w:t>:</w:t>
      </w:r>
      <w:r w:rsidRPr="00DC37E3">
        <w:rPr>
          <w:rFonts w:cs="David" w:hint="cs"/>
          <w:rtl/>
        </w:rPr>
        <w:tab/>
        <w:t>שלומית כהן</w:t>
      </w:r>
    </w:p>
    <w:p w14:paraId="0E7EBFA4" w14:textId="77777777" w:rsidR="00DC37E3" w:rsidRPr="00DC37E3" w:rsidRDefault="00DC37E3" w:rsidP="00DC37E3">
      <w:pPr>
        <w:pStyle w:val="BodyText"/>
        <w:jc w:val="center"/>
        <w:rPr>
          <w:rFonts w:hint="cs"/>
          <w:b/>
          <w:bCs/>
          <w:sz w:val="24"/>
          <w:rtl/>
        </w:rPr>
      </w:pPr>
      <w:r w:rsidRPr="00DC37E3">
        <w:rPr>
          <w:sz w:val="24"/>
          <w:rtl/>
        </w:rPr>
        <w:br w:type="page"/>
      </w:r>
      <w:r w:rsidRPr="00DC37E3">
        <w:rPr>
          <w:rFonts w:hint="cs"/>
          <w:b/>
          <w:bCs/>
          <w:sz w:val="24"/>
          <w:rtl/>
        </w:rPr>
        <w:lastRenderedPageBreak/>
        <w:t>הצעת חוק סדרי השלטון והמשפט (ביטול החלת המשפט, השיפוט והמינהל)</w:t>
      </w:r>
    </w:p>
    <w:p w14:paraId="2F8ABB70" w14:textId="77777777" w:rsidR="00DC37E3" w:rsidRPr="00DC37E3" w:rsidRDefault="00DC37E3" w:rsidP="00DC37E3">
      <w:pPr>
        <w:pStyle w:val="BodyText"/>
        <w:jc w:val="center"/>
        <w:rPr>
          <w:rFonts w:hint="cs"/>
          <w:b/>
          <w:bCs/>
          <w:sz w:val="24"/>
          <w:u w:val="single"/>
          <w:rtl/>
        </w:rPr>
      </w:pPr>
      <w:r w:rsidRPr="00DC37E3">
        <w:rPr>
          <w:rFonts w:hint="cs"/>
          <w:b/>
          <w:bCs/>
          <w:sz w:val="24"/>
          <w:u w:val="single"/>
          <w:rtl/>
        </w:rPr>
        <w:t>(תיקון) (עריכת משאל עם), התשס"ח-2008</w:t>
      </w:r>
    </w:p>
    <w:p w14:paraId="78458EC0" w14:textId="77777777" w:rsidR="00DC37E3" w:rsidRPr="00DC37E3" w:rsidRDefault="00DC37E3" w:rsidP="00DC37E3">
      <w:pPr>
        <w:bidi/>
        <w:jc w:val="center"/>
        <w:rPr>
          <w:rFonts w:cs="David" w:hint="cs"/>
          <w:b/>
          <w:bCs/>
          <w:rtl/>
        </w:rPr>
      </w:pPr>
    </w:p>
    <w:p w14:paraId="1F825E81" w14:textId="77777777" w:rsidR="00DC37E3" w:rsidRPr="00DC37E3" w:rsidRDefault="00DC37E3" w:rsidP="00DC37E3">
      <w:pPr>
        <w:bidi/>
        <w:rPr>
          <w:rFonts w:cs="David" w:hint="cs"/>
          <w:rtl/>
        </w:rPr>
      </w:pPr>
      <w:r w:rsidRPr="00DC37E3">
        <w:rPr>
          <w:rFonts w:cs="David"/>
          <w:rtl/>
        </w:rPr>
        <w:br/>
      </w:r>
      <w:r w:rsidRPr="00DC37E3">
        <w:rPr>
          <w:rFonts w:cs="David" w:hint="cs"/>
          <w:u w:val="single"/>
          <w:rtl/>
        </w:rPr>
        <w:t>היו"ר דוד טל:</w:t>
      </w:r>
    </w:p>
    <w:p w14:paraId="67702CFD" w14:textId="77777777" w:rsidR="00DC37E3" w:rsidRPr="00DC37E3" w:rsidRDefault="00DC37E3" w:rsidP="00DC37E3">
      <w:pPr>
        <w:bidi/>
        <w:rPr>
          <w:rFonts w:cs="David" w:hint="cs"/>
          <w:rtl/>
        </w:rPr>
      </w:pPr>
    </w:p>
    <w:p w14:paraId="557AD39B" w14:textId="77777777" w:rsidR="00DC37E3" w:rsidRPr="00DC37E3" w:rsidRDefault="00DC37E3" w:rsidP="00DC37E3">
      <w:pPr>
        <w:bidi/>
        <w:rPr>
          <w:rFonts w:cs="David" w:hint="cs"/>
          <w:rtl/>
        </w:rPr>
      </w:pPr>
      <w:r w:rsidRPr="00DC37E3">
        <w:rPr>
          <w:rFonts w:cs="David" w:hint="cs"/>
          <w:rtl/>
        </w:rPr>
        <w:tab/>
        <w:t xml:space="preserve">בוקר טוב. אני מתכבד לפתוח את ישיבת הוועדה המשותפת של ועדת החוקה, חוק ומשפט, בראשותו של חבר הכנסת עמיתי  וידידי בן-ששון, עם ועדת הכנסת. נמשיך היום בנושאים שמופיעים על סדר-היום. לפני שנמשיך בדיון יש הצעה לסדר של ידידתי ועמיתתי זהבה גלאון, בבקשה. </w:t>
      </w:r>
    </w:p>
    <w:p w14:paraId="6414B826" w14:textId="77777777" w:rsidR="00DC37E3" w:rsidRPr="00DC37E3" w:rsidRDefault="00DC37E3" w:rsidP="00DC37E3">
      <w:pPr>
        <w:bidi/>
        <w:rPr>
          <w:rFonts w:cs="David" w:hint="cs"/>
          <w:rtl/>
        </w:rPr>
      </w:pPr>
    </w:p>
    <w:p w14:paraId="09E977A7" w14:textId="77777777" w:rsidR="00DC37E3" w:rsidRPr="00DC37E3" w:rsidRDefault="00DC37E3" w:rsidP="00DC37E3">
      <w:pPr>
        <w:bidi/>
        <w:rPr>
          <w:rFonts w:cs="David" w:hint="cs"/>
          <w:rtl/>
        </w:rPr>
      </w:pPr>
      <w:r w:rsidRPr="00DC37E3">
        <w:rPr>
          <w:rFonts w:cs="David" w:hint="cs"/>
          <w:u w:val="single"/>
          <w:rtl/>
        </w:rPr>
        <w:t>זהבה גלאון:</w:t>
      </w:r>
    </w:p>
    <w:p w14:paraId="5CA00015" w14:textId="77777777" w:rsidR="00DC37E3" w:rsidRPr="00DC37E3" w:rsidRDefault="00DC37E3" w:rsidP="00DC37E3">
      <w:pPr>
        <w:bidi/>
        <w:rPr>
          <w:rFonts w:cs="David" w:hint="cs"/>
          <w:rtl/>
        </w:rPr>
      </w:pPr>
    </w:p>
    <w:p w14:paraId="01300B3C" w14:textId="77777777" w:rsidR="00DC37E3" w:rsidRPr="00DC37E3" w:rsidRDefault="00DC37E3" w:rsidP="00DC37E3">
      <w:pPr>
        <w:bidi/>
        <w:rPr>
          <w:rFonts w:cs="David" w:hint="cs"/>
          <w:rtl/>
        </w:rPr>
      </w:pPr>
      <w:r w:rsidRPr="00DC37E3">
        <w:rPr>
          <w:rFonts w:cs="David" w:hint="cs"/>
          <w:rtl/>
        </w:rPr>
        <w:tab/>
        <w:t xml:space="preserve">אדוני היושב-ראש, תודה. לא יכולתי להגיע לישיבה ביום ראשון, אבל אם הייתי מגיעה הייתי אומרת את הדברים אז. עומדות כאן על הפרק סוגיות כבדות משקל, והיה ויהיה חוק משאל עם, מימון, גובה המימון, תעמולה וכו'. אני רוצה לומר משהו מקדמי שאולי שווה לשקול אותו. הכנסת הזאת היא בדמדומיה. יתחלף ראש ממשלה, ויכול להיות שתתחלף הכנסת, ונראה לי בעייתי מאוד שאנחנו עכשיו מתכנסים בפגרה, וכנסת אחת בלי משאל עם הולכת לחוקק חוק ובאמצעות החוק הזה היא הולכת לכבול את ידיה של הכנסת הבאה. אז זה באמת חשוב מימון ותעמולה וגובה המימון ואיך הוא יינתן ואיזו גרסה תתקבל, אבל זה נראה לי קצת בעייתי. אני לא מצליחה להבין מה החיפזון לעשות את זה בפגרה. </w:t>
      </w:r>
    </w:p>
    <w:p w14:paraId="2B2BBBF7" w14:textId="77777777" w:rsidR="00DC37E3" w:rsidRPr="00DC37E3" w:rsidRDefault="00DC37E3" w:rsidP="00DC37E3">
      <w:pPr>
        <w:bidi/>
        <w:rPr>
          <w:rFonts w:cs="David" w:hint="cs"/>
          <w:rtl/>
        </w:rPr>
      </w:pPr>
    </w:p>
    <w:p w14:paraId="47D6AAED" w14:textId="77777777" w:rsidR="00DC37E3" w:rsidRPr="00DC37E3" w:rsidRDefault="00DC37E3" w:rsidP="00DC37E3">
      <w:pPr>
        <w:bidi/>
        <w:rPr>
          <w:rFonts w:cs="David" w:hint="cs"/>
          <w:rtl/>
        </w:rPr>
      </w:pPr>
      <w:r w:rsidRPr="00DC37E3">
        <w:rPr>
          <w:rFonts w:cs="David" w:hint="cs"/>
          <w:u w:val="single"/>
          <w:rtl/>
        </w:rPr>
        <w:t>היו"ר דוד טל:</w:t>
      </w:r>
    </w:p>
    <w:p w14:paraId="11683448" w14:textId="77777777" w:rsidR="00DC37E3" w:rsidRPr="00DC37E3" w:rsidRDefault="00DC37E3" w:rsidP="00DC37E3">
      <w:pPr>
        <w:bidi/>
        <w:rPr>
          <w:rFonts w:cs="David" w:hint="cs"/>
          <w:rtl/>
        </w:rPr>
      </w:pPr>
    </w:p>
    <w:p w14:paraId="65AA78C8" w14:textId="77777777" w:rsidR="00DC37E3" w:rsidRPr="00DC37E3" w:rsidRDefault="00DC37E3" w:rsidP="00DC37E3">
      <w:pPr>
        <w:bidi/>
        <w:rPr>
          <w:rFonts w:cs="David" w:hint="cs"/>
          <w:rtl/>
        </w:rPr>
      </w:pPr>
      <w:r w:rsidRPr="00DC37E3">
        <w:rPr>
          <w:rFonts w:cs="David" w:hint="cs"/>
          <w:rtl/>
        </w:rPr>
        <w:tab/>
        <w:t xml:space="preserve">אני אסביר מה החיפזון. כל חוק שיתקבל היום, אתמול ומחר, יכבול בצורה כזאת או אחרת את הכנסת הבאה. </w:t>
      </w:r>
    </w:p>
    <w:p w14:paraId="57E88D90" w14:textId="77777777" w:rsidR="00DC37E3" w:rsidRPr="00DC37E3" w:rsidRDefault="00DC37E3" w:rsidP="00DC37E3">
      <w:pPr>
        <w:bidi/>
        <w:rPr>
          <w:rFonts w:cs="David" w:hint="cs"/>
          <w:rtl/>
        </w:rPr>
      </w:pPr>
    </w:p>
    <w:p w14:paraId="0F8B9F4A" w14:textId="77777777" w:rsidR="00DC37E3" w:rsidRPr="00DC37E3" w:rsidRDefault="00DC37E3" w:rsidP="00DC37E3">
      <w:pPr>
        <w:bidi/>
        <w:rPr>
          <w:rFonts w:cs="David" w:hint="cs"/>
          <w:rtl/>
        </w:rPr>
      </w:pPr>
      <w:r w:rsidRPr="00DC37E3">
        <w:rPr>
          <w:rFonts w:cs="David" w:hint="cs"/>
          <w:u w:val="single"/>
          <w:rtl/>
        </w:rPr>
        <w:t>זהבה גלאון:</w:t>
      </w:r>
    </w:p>
    <w:p w14:paraId="7A6A826A" w14:textId="77777777" w:rsidR="00DC37E3" w:rsidRPr="00DC37E3" w:rsidRDefault="00DC37E3" w:rsidP="00DC37E3">
      <w:pPr>
        <w:bidi/>
        <w:rPr>
          <w:rFonts w:cs="David" w:hint="cs"/>
          <w:rtl/>
        </w:rPr>
      </w:pPr>
    </w:p>
    <w:p w14:paraId="631A26F9" w14:textId="77777777" w:rsidR="00DC37E3" w:rsidRPr="00DC37E3" w:rsidRDefault="00DC37E3" w:rsidP="00DC37E3">
      <w:pPr>
        <w:bidi/>
        <w:rPr>
          <w:rFonts w:cs="David" w:hint="cs"/>
          <w:rtl/>
        </w:rPr>
      </w:pPr>
      <w:r w:rsidRPr="00DC37E3">
        <w:rPr>
          <w:rFonts w:cs="David" w:hint="cs"/>
          <w:rtl/>
        </w:rPr>
        <w:tab/>
        <w:t xml:space="preserve"> זה חוק מדיני, זה לא כל חוק. </w:t>
      </w:r>
    </w:p>
    <w:p w14:paraId="7D561211" w14:textId="77777777" w:rsidR="00DC37E3" w:rsidRPr="00DC37E3" w:rsidRDefault="00DC37E3" w:rsidP="00DC37E3">
      <w:pPr>
        <w:bidi/>
        <w:rPr>
          <w:rFonts w:cs="David" w:hint="cs"/>
          <w:rtl/>
        </w:rPr>
      </w:pPr>
    </w:p>
    <w:p w14:paraId="6A0020CA" w14:textId="77777777" w:rsidR="00DC37E3" w:rsidRPr="00DC37E3" w:rsidRDefault="00DC37E3" w:rsidP="00DC37E3">
      <w:pPr>
        <w:bidi/>
        <w:rPr>
          <w:rFonts w:cs="David" w:hint="cs"/>
          <w:rtl/>
        </w:rPr>
      </w:pPr>
      <w:r w:rsidRPr="00DC37E3">
        <w:rPr>
          <w:rFonts w:cs="David" w:hint="cs"/>
          <w:u w:val="single"/>
          <w:rtl/>
        </w:rPr>
        <w:t>היו"ר דוד טל:</w:t>
      </w:r>
    </w:p>
    <w:p w14:paraId="21F6E716" w14:textId="77777777" w:rsidR="00DC37E3" w:rsidRPr="00DC37E3" w:rsidRDefault="00DC37E3" w:rsidP="00DC37E3">
      <w:pPr>
        <w:bidi/>
        <w:rPr>
          <w:rFonts w:cs="David" w:hint="cs"/>
          <w:rtl/>
        </w:rPr>
      </w:pPr>
    </w:p>
    <w:p w14:paraId="180BFA95" w14:textId="77777777" w:rsidR="00DC37E3" w:rsidRPr="00DC37E3" w:rsidRDefault="00DC37E3" w:rsidP="00DC37E3">
      <w:pPr>
        <w:bidi/>
        <w:rPr>
          <w:rFonts w:cs="David" w:hint="cs"/>
          <w:rtl/>
        </w:rPr>
      </w:pPr>
      <w:r w:rsidRPr="00DC37E3">
        <w:rPr>
          <w:rFonts w:cs="David" w:hint="cs"/>
          <w:rtl/>
        </w:rPr>
        <w:tab/>
        <w:t xml:space="preserve">הכנסת סוברנית לדון בהצעת חוק כזאת כמו בהצעות חוק אחרות. מעבר לכך, אני מציע לחברים שלא נוכחים כאן ואלה שעתידים להיות בדיונים, לחבוש את הספסלים כאן, משום שאת צודקת, גברתי, זאת הצעת חוק מאוד חשובה וכבדה וצריך לדון בה לעומק. אם גברתי תבקש, אני אסכים לדון בנושאים שדנו בהם בפעם הקודמת, לפתוח את הנושא שוב כדי שדעתה של גברתי תישמע. אין לי שום כוונה לחטוף כאן הצבעה. יש לי בהחלט כוונה לשמוע את כל הדעות, ואם מישהו יצליח לשכנע אותי אני מוכן לשנות את דעתי ואת עמדתי. כרגע נמשיך בדיונים שלנו, אבל אם חבר כנסת יבקש לשוב לנושא מסוים שדנו בו, חברי הכנסת יוכלו לומר את דברם. כרגע אנחנו ממשיכים בסדר-היום שמונח לפנינו. מעבר לכך, אני אשתמש בארגומנט שהשתמש בו חבר הכנסת בן-ששון. אין לך זמן טוב יותר מאשר הפגרה לדון באמת בעומק, בשום שכל, בנחת, שכן בימים כתיקונם את מוזמנת לכמה ועדות ולא פעם את צריכה לבחור בין ארבע ועדות, את צריכה לבכר ועדה זו או אחרת. כאן הראש שלך לא לחוץ, תוכלי בנחת לדון רק בנושא הזה, ואני חושב שיש לנו כל הזמן שבעולם. נכון לדון בזה בצורה מעמיקה, וזה מה שאנחנו משתדלים לעשות. </w:t>
      </w:r>
    </w:p>
    <w:p w14:paraId="1E98D377" w14:textId="77777777" w:rsidR="00DC37E3" w:rsidRPr="00DC37E3" w:rsidRDefault="00DC37E3" w:rsidP="00DC37E3">
      <w:pPr>
        <w:bidi/>
        <w:rPr>
          <w:rFonts w:cs="David" w:hint="cs"/>
          <w:rtl/>
        </w:rPr>
      </w:pPr>
    </w:p>
    <w:p w14:paraId="67F52B95" w14:textId="77777777" w:rsidR="00DC37E3" w:rsidRPr="00DC37E3" w:rsidRDefault="00DC37E3" w:rsidP="00DC37E3">
      <w:pPr>
        <w:bidi/>
        <w:rPr>
          <w:rFonts w:cs="David" w:hint="cs"/>
          <w:rtl/>
        </w:rPr>
      </w:pPr>
      <w:r w:rsidRPr="00DC37E3">
        <w:rPr>
          <w:rFonts w:cs="David" w:hint="cs"/>
          <w:u w:val="single"/>
          <w:rtl/>
        </w:rPr>
        <w:t>זהבה גלאון:</w:t>
      </w:r>
    </w:p>
    <w:p w14:paraId="4395EB8A" w14:textId="77777777" w:rsidR="00DC37E3" w:rsidRPr="00DC37E3" w:rsidRDefault="00DC37E3" w:rsidP="00DC37E3">
      <w:pPr>
        <w:bidi/>
        <w:rPr>
          <w:rFonts w:cs="David" w:hint="cs"/>
          <w:rtl/>
        </w:rPr>
      </w:pPr>
    </w:p>
    <w:p w14:paraId="6979E300" w14:textId="77777777" w:rsidR="00DC37E3" w:rsidRPr="00DC37E3" w:rsidRDefault="00DC37E3" w:rsidP="00DC37E3">
      <w:pPr>
        <w:bidi/>
        <w:rPr>
          <w:rFonts w:cs="David" w:hint="cs"/>
          <w:rtl/>
        </w:rPr>
      </w:pPr>
      <w:r w:rsidRPr="00DC37E3">
        <w:rPr>
          <w:rFonts w:cs="David" w:hint="cs"/>
          <w:rtl/>
        </w:rPr>
        <w:tab/>
        <w:t xml:space="preserve"> תהיה הצבעה היום?</w:t>
      </w:r>
    </w:p>
    <w:p w14:paraId="040656FD" w14:textId="77777777" w:rsidR="00DC37E3" w:rsidRPr="00DC37E3" w:rsidRDefault="00DC37E3" w:rsidP="00DC37E3">
      <w:pPr>
        <w:bidi/>
        <w:rPr>
          <w:rFonts w:cs="David" w:hint="cs"/>
          <w:rtl/>
        </w:rPr>
      </w:pPr>
    </w:p>
    <w:p w14:paraId="0243CF2D" w14:textId="77777777" w:rsidR="00DC37E3" w:rsidRPr="00DC37E3" w:rsidRDefault="00DC37E3" w:rsidP="00DC37E3">
      <w:pPr>
        <w:bidi/>
        <w:rPr>
          <w:rFonts w:cs="David" w:hint="cs"/>
          <w:rtl/>
        </w:rPr>
      </w:pPr>
      <w:r w:rsidRPr="00DC37E3">
        <w:rPr>
          <w:rFonts w:cs="David" w:hint="cs"/>
          <w:u w:val="single"/>
          <w:rtl/>
        </w:rPr>
        <w:t>היו"ר דוד טל:</w:t>
      </w:r>
    </w:p>
    <w:p w14:paraId="7E6FABB7" w14:textId="77777777" w:rsidR="00DC37E3" w:rsidRPr="00DC37E3" w:rsidRDefault="00DC37E3" w:rsidP="00DC37E3">
      <w:pPr>
        <w:bidi/>
        <w:rPr>
          <w:rFonts w:cs="David" w:hint="cs"/>
          <w:rtl/>
        </w:rPr>
      </w:pPr>
    </w:p>
    <w:p w14:paraId="1D1B786E" w14:textId="77777777" w:rsidR="00DC37E3" w:rsidRPr="00DC37E3" w:rsidRDefault="00DC37E3" w:rsidP="00DC37E3">
      <w:pPr>
        <w:bidi/>
        <w:rPr>
          <w:rFonts w:cs="David" w:hint="cs"/>
          <w:rtl/>
        </w:rPr>
      </w:pPr>
      <w:r w:rsidRPr="00DC37E3">
        <w:rPr>
          <w:rFonts w:cs="David" w:hint="cs"/>
          <w:rtl/>
        </w:rPr>
        <w:tab/>
        <w:t xml:space="preserve">לא תהיה הצבעה היום, אבל חשוב שחברי הוועדה ישתתפו בדיונים, שכן כנראה שאקיים את ההצבעה בסוף הדיונים, שאז נעשה את כל הסיכום והתיקונים הנדרשים.  </w:t>
      </w:r>
    </w:p>
    <w:p w14:paraId="41E7E290" w14:textId="77777777" w:rsidR="00DC37E3" w:rsidRPr="00DC37E3" w:rsidRDefault="00DC37E3" w:rsidP="00DC37E3">
      <w:pPr>
        <w:bidi/>
        <w:rPr>
          <w:rFonts w:cs="David" w:hint="cs"/>
          <w:rtl/>
        </w:rPr>
      </w:pPr>
    </w:p>
    <w:p w14:paraId="77EB768A" w14:textId="77777777" w:rsidR="00DC37E3" w:rsidRPr="00DC37E3" w:rsidRDefault="00DC37E3" w:rsidP="00DC37E3">
      <w:pPr>
        <w:bidi/>
        <w:rPr>
          <w:rFonts w:cs="David" w:hint="cs"/>
          <w:u w:val="single"/>
          <w:rtl/>
        </w:rPr>
      </w:pPr>
    </w:p>
    <w:p w14:paraId="1F2F903C" w14:textId="77777777" w:rsidR="00DC37E3" w:rsidRPr="00DC37E3" w:rsidRDefault="00DC37E3" w:rsidP="00DC37E3">
      <w:pPr>
        <w:bidi/>
        <w:rPr>
          <w:rFonts w:cs="David" w:hint="cs"/>
          <w:u w:val="single"/>
          <w:rtl/>
        </w:rPr>
      </w:pPr>
    </w:p>
    <w:p w14:paraId="7EBD0A43" w14:textId="77777777" w:rsidR="00DC37E3" w:rsidRPr="00DC37E3" w:rsidRDefault="00DC37E3" w:rsidP="00DC37E3">
      <w:pPr>
        <w:bidi/>
        <w:rPr>
          <w:rFonts w:cs="David" w:hint="cs"/>
          <w:u w:val="single"/>
          <w:rtl/>
        </w:rPr>
      </w:pPr>
    </w:p>
    <w:p w14:paraId="353F9C95" w14:textId="77777777" w:rsidR="00DC37E3" w:rsidRPr="00DC37E3" w:rsidRDefault="00DC37E3" w:rsidP="00DC37E3">
      <w:pPr>
        <w:bidi/>
        <w:rPr>
          <w:rFonts w:cs="David" w:hint="cs"/>
          <w:rtl/>
        </w:rPr>
      </w:pPr>
      <w:r w:rsidRPr="00DC37E3">
        <w:rPr>
          <w:rFonts w:cs="David" w:hint="cs"/>
          <w:u w:val="single"/>
          <w:rtl/>
        </w:rPr>
        <w:t>דוד רותם:</w:t>
      </w:r>
    </w:p>
    <w:p w14:paraId="6466DDDD" w14:textId="77777777" w:rsidR="00DC37E3" w:rsidRPr="00DC37E3" w:rsidRDefault="00DC37E3" w:rsidP="00DC37E3">
      <w:pPr>
        <w:bidi/>
        <w:rPr>
          <w:rFonts w:cs="David" w:hint="cs"/>
          <w:rtl/>
        </w:rPr>
      </w:pPr>
    </w:p>
    <w:p w14:paraId="595A4A0A" w14:textId="77777777" w:rsidR="00DC37E3" w:rsidRPr="00DC37E3" w:rsidRDefault="00DC37E3" w:rsidP="00DC37E3">
      <w:pPr>
        <w:bidi/>
        <w:rPr>
          <w:rFonts w:cs="David" w:hint="cs"/>
          <w:rtl/>
        </w:rPr>
      </w:pPr>
      <w:r w:rsidRPr="00DC37E3">
        <w:rPr>
          <w:rFonts w:cs="David" w:hint="cs"/>
          <w:rtl/>
        </w:rPr>
        <w:tab/>
        <w:t xml:space="preserve"> מן הראוי שחברת הכנסת גלאון, כשהיא מציעה את ההצעה, תודיע גם שהיא חושבת שהממשלה והכנסת הזאת אינם מוסמכים לנהל משא-ומתן.</w:t>
      </w:r>
    </w:p>
    <w:p w14:paraId="77D74AE7" w14:textId="77777777" w:rsidR="00DC37E3" w:rsidRPr="00DC37E3" w:rsidRDefault="00DC37E3" w:rsidP="00DC37E3">
      <w:pPr>
        <w:bidi/>
        <w:rPr>
          <w:rFonts w:cs="David" w:hint="cs"/>
          <w:rtl/>
        </w:rPr>
      </w:pPr>
    </w:p>
    <w:p w14:paraId="196187FE" w14:textId="77777777" w:rsidR="00DC37E3" w:rsidRPr="00DC37E3" w:rsidRDefault="00DC37E3" w:rsidP="00DC37E3">
      <w:pPr>
        <w:bidi/>
        <w:rPr>
          <w:rFonts w:cs="David" w:hint="cs"/>
          <w:rtl/>
        </w:rPr>
      </w:pPr>
      <w:r w:rsidRPr="00DC37E3">
        <w:rPr>
          <w:rFonts w:cs="David" w:hint="cs"/>
          <w:u w:val="single"/>
          <w:rtl/>
        </w:rPr>
        <w:t>זהבה גלאון:</w:t>
      </w:r>
    </w:p>
    <w:p w14:paraId="4DAAC95B" w14:textId="77777777" w:rsidR="00DC37E3" w:rsidRPr="00DC37E3" w:rsidRDefault="00DC37E3" w:rsidP="00DC37E3">
      <w:pPr>
        <w:bidi/>
        <w:rPr>
          <w:rFonts w:cs="David" w:hint="cs"/>
          <w:rtl/>
        </w:rPr>
      </w:pPr>
    </w:p>
    <w:p w14:paraId="2BFB76BC" w14:textId="77777777" w:rsidR="00DC37E3" w:rsidRPr="00DC37E3" w:rsidRDefault="00DC37E3" w:rsidP="00DC37E3">
      <w:pPr>
        <w:bidi/>
        <w:rPr>
          <w:rFonts w:cs="David" w:hint="cs"/>
          <w:rtl/>
        </w:rPr>
      </w:pPr>
      <w:r w:rsidRPr="00DC37E3">
        <w:rPr>
          <w:rFonts w:cs="David" w:hint="cs"/>
          <w:rtl/>
        </w:rPr>
        <w:tab/>
        <w:t xml:space="preserve">כך אני חושבת. אני חושבת שלממשלה הזאת היום אין תוקף לעשות משא-ומתן והסדרים מדיניים. אני קונסיסטנטית, אדוני. </w:t>
      </w:r>
    </w:p>
    <w:p w14:paraId="6906D97E" w14:textId="77777777" w:rsidR="00DC37E3" w:rsidRPr="00DC37E3" w:rsidRDefault="00DC37E3" w:rsidP="00DC37E3">
      <w:pPr>
        <w:bidi/>
        <w:rPr>
          <w:rFonts w:cs="David" w:hint="cs"/>
          <w:rtl/>
        </w:rPr>
      </w:pPr>
    </w:p>
    <w:p w14:paraId="46D2B6C0" w14:textId="77777777" w:rsidR="00DC37E3" w:rsidRPr="00DC37E3" w:rsidRDefault="00DC37E3" w:rsidP="00DC37E3">
      <w:pPr>
        <w:bidi/>
        <w:rPr>
          <w:rFonts w:cs="David" w:hint="cs"/>
          <w:rtl/>
        </w:rPr>
      </w:pPr>
      <w:r w:rsidRPr="00DC37E3">
        <w:rPr>
          <w:rFonts w:cs="David" w:hint="cs"/>
          <w:u w:val="single"/>
          <w:rtl/>
        </w:rPr>
        <w:t>היו"ר דוד טל:</w:t>
      </w:r>
    </w:p>
    <w:p w14:paraId="1CB9C6E2" w14:textId="77777777" w:rsidR="00DC37E3" w:rsidRPr="00DC37E3" w:rsidRDefault="00DC37E3" w:rsidP="00DC37E3">
      <w:pPr>
        <w:bidi/>
        <w:rPr>
          <w:rFonts w:cs="David" w:hint="cs"/>
          <w:rtl/>
        </w:rPr>
      </w:pPr>
    </w:p>
    <w:p w14:paraId="1E0F8B7E" w14:textId="77777777" w:rsidR="00DC37E3" w:rsidRPr="00DC37E3" w:rsidRDefault="00DC37E3" w:rsidP="00DC37E3">
      <w:pPr>
        <w:bidi/>
        <w:rPr>
          <w:rFonts w:cs="David" w:hint="cs"/>
          <w:rtl/>
        </w:rPr>
      </w:pPr>
      <w:r w:rsidRPr="00DC37E3">
        <w:rPr>
          <w:rFonts w:cs="David" w:hint="cs"/>
          <w:rtl/>
        </w:rPr>
        <w:tab/>
        <w:t xml:space="preserve">בסדר-היום מונח כאן דיון בנושא מימון לגבי משאל עם, ולצורך העניין הזמנו את פרופ' מנחם הופנונג. בבקשה אדוני. נשמח שתשכיל אותנו בכל מה שקשור לנושא מימון, בפרט במשאל עם, ואם יש לך נתוני השוואה לגבי ארצות אחרות. </w:t>
      </w:r>
    </w:p>
    <w:p w14:paraId="55672DE0" w14:textId="77777777" w:rsidR="00DC37E3" w:rsidRPr="00DC37E3" w:rsidRDefault="00DC37E3" w:rsidP="00DC37E3">
      <w:pPr>
        <w:bidi/>
        <w:rPr>
          <w:rFonts w:cs="David" w:hint="cs"/>
          <w:rtl/>
        </w:rPr>
      </w:pPr>
    </w:p>
    <w:p w14:paraId="7257C0B1" w14:textId="77777777" w:rsidR="00DC37E3" w:rsidRPr="00DC37E3" w:rsidRDefault="00DC37E3" w:rsidP="00DC37E3">
      <w:pPr>
        <w:bidi/>
        <w:rPr>
          <w:rFonts w:cs="David" w:hint="cs"/>
          <w:u w:val="single"/>
          <w:rtl/>
        </w:rPr>
      </w:pPr>
      <w:r w:rsidRPr="00DC37E3">
        <w:rPr>
          <w:rFonts w:cs="David" w:hint="cs"/>
          <w:u w:val="single"/>
          <w:rtl/>
        </w:rPr>
        <w:t>פרופ' מנחם הופנונג:</w:t>
      </w:r>
    </w:p>
    <w:p w14:paraId="2B8829BB" w14:textId="77777777" w:rsidR="00DC37E3" w:rsidRPr="00DC37E3" w:rsidRDefault="00DC37E3" w:rsidP="00DC37E3">
      <w:pPr>
        <w:bidi/>
        <w:rPr>
          <w:rFonts w:cs="David" w:hint="cs"/>
          <w:rtl/>
        </w:rPr>
      </w:pPr>
    </w:p>
    <w:p w14:paraId="21B5C646" w14:textId="77777777" w:rsidR="00DC37E3" w:rsidRPr="00DC37E3" w:rsidRDefault="00DC37E3" w:rsidP="00DC37E3">
      <w:pPr>
        <w:bidi/>
        <w:rPr>
          <w:rFonts w:cs="David" w:hint="cs"/>
          <w:rtl/>
        </w:rPr>
      </w:pPr>
      <w:r w:rsidRPr="00DC37E3">
        <w:rPr>
          <w:rFonts w:cs="David" w:hint="cs"/>
          <w:rtl/>
        </w:rPr>
        <w:tab/>
        <w:t xml:space="preserve">יש לי נתונים השוואתיים שהם לא הכי מעודכנים, מדוח ועדת לוין שהגישה את הדוח שלה לפני כשבע שנים וחצי. הייתי חבר בוועדה ושם עשינו בדיקה די רצינית של סוגי המימון שקיימים. אני חושב שזה די סוקר את האופציות, גם אם היו שינויים במדינות. באופן כללי יש לנו מידע לא רע על האופציות שקיימות. </w:t>
      </w:r>
    </w:p>
    <w:p w14:paraId="55842F04" w14:textId="77777777" w:rsidR="00DC37E3" w:rsidRPr="00DC37E3" w:rsidRDefault="00DC37E3" w:rsidP="00DC37E3">
      <w:pPr>
        <w:bidi/>
        <w:rPr>
          <w:rFonts w:cs="David" w:hint="cs"/>
          <w:rtl/>
        </w:rPr>
      </w:pPr>
    </w:p>
    <w:p w14:paraId="4B0C8026" w14:textId="77777777" w:rsidR="00DC37E3" w:rsidRPr="00DC37E3" w:rsidRDefault="00DC37E3" w:rsidP="00DC37E3">
      <w:pPr>
        <w:bidi/>
        <w:ind w:firstLine="512"/>
        <w:rPr>
          <w:rFonts w:cs="David" w:hint="cs"/>
          <w:rtl/>
        </w:rPr>
      </w:pPr>
      <w:r w:rsidRPr="00DC37E3">
        <w:rPr>
          <w:rFonts w:cs="David" w:hint="cs"/>
          <w:rtl/>
        </w:rPr>
        <w:t xml:space="preserve">מימון למפלגות, כפי שמוצע בהצעת החוק, לא קיים. עם זאת, אני אומר מאוחר יותר שאני חושב שההצעה הזאת טובה, אם כבר הולכים למשאל עם. דעתי האישית היא שמשאל עם זה לא דבר טוב בדמוקרטיה הישראלית. </w:t>
      </w:r>
    </w:p>
    <w:p w14:paraId="399D0786" w14:textId="77777777" w:rsidR="00DC37E3" w:rsidRPr="00DC37E3" w:rsidRDefault="00DC37E3" w:rsidP="00DC37E3">
      <w:pPr>
        <w:bidi/>
        <w:rPr>
          <w:rFonts w:cs="David" w:hint="cs"/>
          <w:rtl/>
        </w:rPr>
      </w:pPr>
    </w:p>
    <w:p w14:paraId="583671BA" w14:textId="77777777" w:rsidR="00DC37E3" w:rsidRPr="00DC37E3" w:rsidRDefault="00DC37E3" w:rsidP="00DC37E3">
      <w:pPr>
        <w:bidi/>
        <w:rPr>
          <w:rFonts w:cs="David" w:hint="cs"/>
          <w:rtl/>
        </w:rPr>
      </w:pPr>
      <w:r w:rsidRPr="00DC37E3">
        <w:rPr>
          <w:rFonts w:cs="David" w:hint="cs"/>
          <w:u w:val="single"/>
          <w:rtl/>
        </w:rPr>
        <w:t>היו"ר דוד טל:</w:t>
      </w:r>
    </w:p>
    <w:p w14:paraId="3BB5C270" w14:textId="77777777" w:rsidR="00DC37E3" w:rsidRPr="00DC37E3" w:rsidRDefault="00DC37E3" w:rsidP="00DC37E3">
      <w:pPr>
        <w:bidi/>
        <w:rPr>
          <w:rFonts w:cs="David" w:hint="cs"/>
          <w:rtl/>
        </w:rPr>
      </w:pPr>
    </w:p>
    <w:p w14:paraId="46F122AC" w14:textId="77777777" w:rsidR="00DC37E3" w:rsidRPr="00DC37E3" w:rsidRDefault="00DC37E3" w:rsidP="00DC37E3">
      <w:pPr>
        <w:bidi/>
        <w:rPr>
          <w:rFonts w:cs="David" w:hint="cs"/>
          <w:rtl/>
        </w:rPr>
      </w:pPr>
      <w:r w:rsidRPr="00DC37E3">
        <w:rPr>
          <w:rFonts w:cs="David" w:hint="cs"/>
          <w:rtl/>
        </w:rPr>
        <w:tab/>
        <w:t xml:space="preserve">חבל שלא הציעו לי להזמין אותך בדיונים הקודמים, אבל דובר שאתה מומחה למימון מפלגות ולא  לגבי החוקתיות או האם זה נכון או לא נכון חוק יסוד וחוק רגיל. </w:t>
      </w:r>
    </w:p>
    <w:p w14:paraId="2BCBEE1D" w14:textId="77777777" w:rsidR="00DC37E3" w:rsidRPr="00DC37E3" w:rsidRDefault="00DC37E3" w:rsidP="00DC37E3">
      <w:pPr>
        <w:bidi/>
        <w:rPr>
          <w:rFonts w:cs="David" w:hint="cs"/>
          <w:rtl/>
        </w:rPr>
      </w:pPr>
    </w:p>
    <w:p w14:paraId="497A88E7" w14:textId="77777777" w:rsidR="00DC37E3" w:rsidRPr="00DC37E3" w:rsidRDefault="00DC37E3" w:rsidP="00DC37E3">
      <w:pPr>
        <w:bidi/>
        <w:rPr>
          <w:rFonts w:cs="David" w:hint="cs"/>
          <w:u w:val="single"/>
          <w:rtl/>
        </w:rPr>
      </w:pPr>
      <w:r w:rsidRPr="00DC37E3">
        <w:rPr>
          <w:rFonts w:cs="David" w:hint="cs"/>
          <w:u w:val="single"/>
          <w:rtl/>
        </w:rPr>
        <w:t>פרופ' מנחם הופנונג:</w:t>
      </w:r>
    </w:p>
    <w:p w14:paraId="7CE2F2DC" w14:textId="77777777" w:rsidR="00DC37E3" w:rsidRPr="00DC37E3" w:rsidRDefault="00DC37E3" w:rsidP="00DC37E3">
      <w:pPr>
        <w:bidi/>
        <w:rPr>
          <w:rFonts w:cs="David" w:hint="cs"/>
          <w:rtl/>
        </w:rPr>
      </w:pPr>
    </w:p>
    <w:p w14:paraId="298BE62C" w14:textId="77777777" w:rsidR="00DC37E3" w:rsidRPr="00DC37E3" w:rsidRDefault="00DC37E3" w:rsidP="00DC37E3">
      <w:pPr>
        <w:bidi/>
        <w:rPr>
          <w:rFonts w:cs="David" w:hint="cs"/>
          <w:rtl/>
        </w:rPr>
      </w:pPr>
      <w:r w:rsidRPr="00DC37E3">
        <w:rPr>
          <w:rFonts w:cs="David" w:hint="cs"/>
          <w:rtl/>
        </w:rPr>
        <w:tab/>
        <w:t xml:space="preserve"> נכון שיש לי השכלה משפטית, אבל ביסודו של דבר אני איש מדע המדינה, ועל כן רציתי להתייחס לאו דווקא לסוגיה של חוק יסוד או חוק רגיל, אלא לסוגיה איך זה משפיע על מעמד המפלגות ועל דפוסי ההצבעה ודברים מהסוג הזה. אני חושב שההשפעה של זה על מעמד המפלגות תהיה הרסנית, כיוון שבשאלות הכי חשובות אתה אומר למפלגות: עכשיו שבו בצד ויבואו גופים אחרים, גופים שהם מרכזי מפלגות, שואבי מפלגות, שזה יכול להיות מועצת יש"ע או המועצות ברמת הגולן או שלום עכשיו. לטעמי זה יפגע במפלגות. </w:t>
      </w:r>
    </w:p>
    <w:p w14:paraId="7709F063" w14:textId="77777777" w:rsidR="00DC37E3" w:rsidRPr="00DC37E3" w:rsidRDefault="00DC37E3" w:rsidP="00DC37E3">
      <w:pPr>
        <w:bidi/>
        <w:rPr>
          <w:rFonts w:cs="David" w:hint="cs"/>
          <w:rtl/>
        </w:rPr>
      </w:pPr>
    </w:p>
    <w:p w14:paraId="5357EDF7" w14:textId="77777777" w:rsidR="00DC37E3" w:rsidRPr="00DC37E3" w:rsidRDefault="00DC37E3" w:rsidP="00DC37E3">
      <w:pPr>
        <w:bidi/>
        <w:rPr>
          <w:rFonts w:cs="David" w:hint="cs"/>
          <w:rtl/>
        </w:rPr>
      </w:pPr>
      <w:r w:rsidRPr="00DC37E3">
        <w:rPr>
          <w:rFonts w:cs="David" w:hint="cs"/>
          <w:u w:val="single"/>
          <w:rtl/>
        </w:rPr>
        <w:t>היו"ר דוד טל:</w:t>
      </w:r>
    </w:p>
    <w:p w14:paraId="6F50FB10" w14:textId="77777777" w:rsidR="00DC37E3" w:rsidRPr="00DC37E3" w:rsidRDefault="00DC37E3" w:rsidP="00DC37E3">
      <w:pPr>
        <w:bidi/>
        <w:rPr>
          <w:rFonts w:cs="David" w:hint="cs"/>
          <w:rtl/>
        </w:rPr>
      </w:pPr>
    </w:p>
    <w:p w14:paraId="10BC88F4" w14:textId="77777777" w:rsidR="00DC37E3" w:rsidRPr="00DC37E3" w:rsidRDefault="00DC37E3" w:rsidP="00DC37E3">
      <w:pPr>
        <w:bidi/>
        <w:rPr>
          <w:rFonts w:cs="David" w:hint="cs"/>
          <w:rtl/>
        </w:rPr>
      </w:pPr>
      <w:r w:rsidRPr="00DC37E3">
        <w:rPr>
          <w:rFonts w:cs="David" w:hint="cs"/>
          <w:rtl/>
        </w:rPr>
        <w:tab/>
        <w:t xml:space="preserve">איפה זה מגיע להרסנות המפלגות? אתה מדבר על הרס. </w:t>
      </w:r>
    </w:p>
    <w:p w14:paraId="2BDEC119" w14:textId="77777777" w:rsidR="00DC37E3" w:rsidRPr="00DC37E3" w:rsidRDefault="00DC37E3" w:rsidP="00DC37E3">
      <w:pPr>
        <w:bidi/>
        <w:rPr>
          <w:rFonts w:cs="David" w:hint="cs"/>
          <w:rtl/>
        </w:rPr>
      </w:pPr>
    </w:p>
    <w:p w14:paraId="1BA2A85D" w14:textId="77777777" w:rsidR="00DC37E3" w:rsidRPr="00DC37E3" w:rsidRDefault="00DC37E3" w:rsidP="00DC37E3">
      <w:pPr>
        <w:bidi/>
        <w:rPr>
          <w:rFonts w:cs="David" w:hint="cs"/>
          <w:u w:val="single"/>
          <w:rtl/>
        </w:rPr>
      </w:pPr>
      <w:r w:rsidRPr="00DC37E3">
        <w:rPr>
          <w:rFonts w:cs="David" w:hint="cs"/>
          <w:u w:val="single"/>
          <w:rtl/>
        </w:rPr>
        <w:t>פרופ' מנחם הופנונג:</w:t>
      </w:r>
    </w:p>
    <w:p w14:paraId="4A21A7D0" w14:textId="77777777" w:rsidR="00DC37E3" w:rsidRPr="00DC37E3" w:rsidRDefault="00DC37E3" w:rsidP="00DC37E3">
      <w:pPr>
        <w:bidi/>
        <w:rPr>
          <w:rFonts w:cs="David" w:hint="cs"/>
          <w:rtl/>
        </w:rPr>
      </w:pPr>
    </w:p>
    <w:p w14:paraId="082FC0F7" w14:textId="77777777" w:rsidR="00DC37E3" w:rsidRPr="00DC37E3" w:rsidRDefault="00DC37E3" w:rsidP="00DC37E3">
      <w:pPr>
        <w:bidi/>
        <w:rPr>
          <w:rFonts w:cs="David" w:hint="cs"/>
          <w:rtl/>
        </w:rPr>
      </w:pPr>
      <w:r w:rsidRPr="00DC37E3">
        <w:rPr>
          <w:rFonts w:cs="David" w:hint="cs"/>
          <w:rtl/>
        </w:rPr>
        <w:tab/>
        <w:t xml:space="preserve">בשאלות הכי חשובות המפלגות נחשבות כגורם לא רלוונטי. </w:t>
      </w:r>
    </w:p>
    <w:p w14:paraId="2B0A7483" w14:textId="77777777" w:rsidR="00DC37E3" w:rsidRPr="00DC37E3" w:rsidRDefault="00DC37E3" w:rsidP="00DC37E3">
      <w:pPr>
        <w:bidi/>
        <w:rPr>
          <w:rFonts w:cs="David" w:hint="cs"/>
          <w:rtl/>
        </w:rPr>
      </w:pPr>
    </w:p>
    <w:p w14:paraId="4B248295" w14:textId="77777777" w:rsidR="00DC37E3" w:rsidRPr="00DC37E3" w:rsidRDefault="00DC37E3" w:rsidP="00DC37E3">
      <w:pPr>
        <w:bidi/>
        <w:rPr>
          <w:rFonts w:cs="David" w:hint="cs"/>
          <w:rtl/>
        </w:rPr>
      </w:pPr>
      <w:r w:rsidRPr="00DC37E3">
        <w:rPr>
          <w:rFonts w:cs="David" w:hint="cs"/>
          <w:u w:val="single"/>
          <w:rtl/>
        </w:rPr>
        <w:t>היו"ר דוד טל:</w:t>
      </w:r>
    </w:p>
    <w:p w14:paraId="52B2626C" w14:textId="77777777" w:rsidR="00DC37E3" w:rsidRPr="00DC37E3" w:rsidRDefault="00DC37E3" w:rsidP="00DC37E3">
      <w:pPr>
        <w:bidi/>
        <w:rPr>
          <w:rFonts w:cs="David" w:hint="cs"/>
          <w:rtl/>
        </w:rPr>
      </w:pPr>
    </w:p>
    <w:p w14:paraId="2076B057" w14:textId="77777777" w:rsidR="00DC37E3" w:rsidRPr="00DC37E3" w:rsidRDefault="00DC37E3" w:rsidP="00DC37E3">
      <w:pPr>
        <w:bidi/>
        <w:rPr>
          <w:rFonts w:cs="David" w:hint="cs"/>
          <w:rtl/>
        </w:rPr>
      </w:pPr>
      <w:r w:rsidRPr="00DC37E3">
        <w:rPr>
          <w:rFonts w:cs="David" w:hint="cs"/>
          <w:rtl/>
        </w:rPr>
        <w:tab/>
        <w:t>מה יכולת  ההשפעה של מועצת יש"ע עלי? מה יכולת ההשפעה של שלום עכשיו עלי? מה יכולת ההשפעה של שלום אחר-כך עלי?</w:t>
      </w:r>
    </w:p>
    <w:p w14:paraId="0457AAB0" w14:textId="77777777" w:rsidR="00DC37E3" w:rsidRPr="00DC37E3" w:rsidRDefault="00DC37E3" w:rsidP="00DC37E3">
      <w:pPr>
        <w:bidi/>
        <w:rPr>
          <w:rFonts w:cs="David" w:hint="cs"/>
          <w:rtl/>
        </w:rPr>
      </w:pPr>
    </w:p>
    <w:p w14:paraId="323BD471" w14:textId="77777777" w:rsidR="00DC37E3" w:rsidRPr="00DC37E3" w:rsidRDefault="00DC37E3" w:rsidP="00DC37E3">
      <w:pPr>
        <w:bidi/>
        <w:rPr>
          <w:rFonts w:cs="David" w:hint="cs"/>
          <w:rtl/>
        </w:rPr>
      </w:pPr>
      <w:r w:rsidRPr="00DC37E3">
        <w:rPr>
          <w:rFonts w:cs="David" w:hint="cs"/>
          <w:u w:val="single"/>
          <w:rtl/>
        </w:rPr>
        <w:t>דוד רותם:</w:t>
      </w:r>
    </w:p>
    <w:p w14:paraId="3C51B6DD" w14:textId="77777777" w:rsidR="00DC37E3" w:rsidRPr="00DC37E3" w:rsidRDefault="00DC37E3" w:rsidP="00DC37E3">
      <w:pPr>
        <w:bidi/>
        <w:rPr>
          <w:rFonts w:cs="David" w:hint="cs"/>
          <w:rtl/>
        </w:rPr>
      </w:pPr>
    </w:p>
    <w:p w14:paraId="25E0FE86" w14:textId="77777777" w:rsidR="00DC37E3" w:rsidRPr="00DC37E3" w:rsidRDefault="00DC37E3" w:rsidP="00DC37E3">
      <w:pPr>
        <w:bidi/>
        <w:rPr>
          <w:rFonts w:cs="David" w:hint="cs"/>
          <w:rtl/>
        </w:rPr>
      </w:pPr>
      <w:r w:rsidRPr="00DC37E3">
        <w:rPr>
          <w:rFonts w:cs="David" w:hint="cs"/>
          <w:rtl/>
        </w:rPr>
        <w:tab/>
        <w:t xml:space="preserve">לשלום עכשיו ולשלום אחר-כך אולי אין השפעה, אבל למועצת יש"ע יש השפעה. </w:t>
      </w:r>
    </w:p>
    <w:p w14:paraId="43912409" w14:textId="77777777" w:rsidR="00DC37E3" w:rsidRPr="00DC37E3" w:rsidRDefault="00DC37E3" w:rsidP="00DC37E3">
      <w:pPr>
        <w:bidi/>
        <w:rPr>
          <w:rFonts w:cs="David" w:hint="cs"/>
          <w:rtl/>
        </w:rPr>
      </w:pPr>
    </w:p>
    <w:p w14:paraId="32204071" w14:textId="77777777" w:rsidR="00DC37E3" w:rsidRPr="00DC37E3" w:rsidRDefault="00DC37E3" w:rsidP="00DC37E3">
      <w:pPr>
        <w:bidi/>
        <w:rPr>
          <w:rFonts w:cs="David" w:hint="cs"/>
          <w:rtl/>
        </w:rPr>
      </w:pPr>
      <w:r w:rsidRPr="00DC37E3">
        <w:rPr>
          <w:rFonts w:cs="David" w:hint="cs"/>
          <w:u w:val="single"/>
          <w:rtl/>
        </w:rPr>
        <w:t>היו"ר דוד טל:</w:t>
      </w:r>
    </w:p>
    <w:p w14:paraId="1A54FA5B" w14:textId="77777777" w:rsidR="00DC37E3" w:rsidRPr="00DC37E3" w:rsidRDefault="00DC37E3" w:rsidP="00DC37E3">
      <w:pPr>
        <w:bidi/>
        <w:rPr>
          <w:rFonts w:cs="David" w:hint="cs"/>
          <w:rtl/>
        </w:rPr>
      </w:pPr>
    </w:p>
    <w:p w14:paraId="49153D97" w14:textId="77777777" w:rsidR="00DC37E3" w:rsidRPr="00DC37E3" w:rsidRDefault="00DC37E3" w:rsidP="00DC37E3">
      <w:pPr>
        <w:bidi/>
        <w:rPr>
          <w:rFonts w:cs="David" w:hint="cs"/>
          <w:rtl/>
        </w:rPr>
      </w:pPr>
      <w:r w:rsidRPr="00DC37E3">
        <w:rPr>
          <w:rFonts w:cs="David" w:hint="cs"/>
          <w:rtl/>
        </w:rPr>
        <w:tab/>
        <w:t xml:space="preserve">אני מצהיר שגם מועצת יש"ע לא משפיעה עלי. </w:t>
      </w:r>
    </w:p>
    <w:p w14:paraId="4EE89D1A" w14:textId="77777777" w:rsidR="00DC37E3" w:rsidRPr="00DC37E3" w:rsidRDefault="00DC37E3" w:rsidP="00DC37E3">
      <w:pPr>
        <w:bidi/>
        <w:rPr>
          <w:rFonts w:cs="David" w:hint="cs"/>
          <w:rtl/>
        </w:rPr>
      </w:pPr>
    </w:p>
    <w:p w14:paraId="4CDFC0B7" w14:textId="77777777" w:rsidR="00DC37E3" w:rsidRPr="00DC37E3" w:rsidRDefault="00DC37E3" w:rsidP="00DC37E3">
      <w:pPr>
        <w:bidi/>
        <w:rPr>
          <w:rFonts w:cs="David" w:hint="cs"/>
          <w:u w:val="single"/>
          <w:rtl/>
        </w:rPr>
      </w:pPr>
      <w:r w:rsidRPr="00DC37E3">
        <w:rPr>
          <w:rFonts w:cs="David" w:hint="cs"/>
          <w:u w:val="single"/>
          <w:rtl/>
        </w:rPr>
        <w:t>פרופ' מנחם הופנונג:</w:t>
      </w:r>
    </w:p>
    <w:p w14:paraId="3EF11741" w14:textId="77777777" w:rsidR="00DC37E3" w:rsidRPr="00DC37E3" w:rsidRDefault="00DC37E3" w:rsidP="00DC37E3">
      <w:pPr>
        <w:bidi/>
        <w:rPr>
          <w:rFonts w:cs="David" w:hint="cs"/>
          <w:rtl/>
        </w:rPr>
      </w:pPr>
    </w:p>
    <w:p w14:paraId="4215EC3C" w14:textId="77777777" w:rsidR="00DC37E3" w:rsidRPr="00DC37E3" w:rsidRDefault="00DC37E3" w:rsidP="00DC37E3">
      <w:pPr>
        <w:bidi/>
        <w:rPr>
          <w:rFonts w:cs="David" w:hint="cs"/>
          <w:rtl/>
        </w:rPr>
      </w:pPr>
      <w:r w:rsidRPr="00DC37E3">
        <w:rPr>
          <w:rFonts w:cs="David" w:hint="cs"/>
          <w:rtl/>
        </w:rPr>
        <w:tab/>
        <w:t xml:space="preserve">בסוגיות הכי חשובות, על סדר-היום הציבורי הסכמי השלום, אתה אומר למפלגות: עכשיו אתן כמפלגות לא פועלות, אלא אתן תקבלו מימון, אבל זה או בעד או נגד. זאת אומרת, הגופים שיהיו פעילים וימשכו את ההצבעה לשני הכיוונים לא תהיינה המפלגות, אלא אלה יהיו גופים אחרים. </w:t>
      </w:r>
    </w:p>
    <w:p w14:paraId="5E14888C" w14:textId="77777777" w:rsidR="00DC37E3" w:rsidRPr="00DC37E3" w:rsidRDefault="00DC37E3" w:rsidP="00DC37E3">
      <w:pPr>
        <w:bidi/>
        <w:rPr>
          <w:rFonts w:cs="David" w:hint="cs"/>
          <w:rtl/>
        </w:rPr>
      </w:pPr>
    </w:p>
    <w:p w14:paraId="54C73907" w14:textId="77777777" w:rsidR="00DC37E3" w:rsidRPr="00DC37E3" w:rsidRDefault="00DC37E3" w:rsidP="00DC37E3">
      <w:pPr>
        <w:bidi/>
        <w:rPr>
          <w:rFonts w:cs="David" w:hint="cs"/>
          <w:u w:val="single"/>
          <w:rtl/>
        </w:rPr>
      </w:pPr>
      <w:r w:rsidRPr="00DC37E3">
        <w:rPr>
          <w:rFonts w:cs="David" w:hint="cs"/>
          <w:u w:val="single"/>
          <w:rtl/>
        </w:rPr>
        <w:t>דוד רותם:</w:t>
      </w:r>
    </w:p>
    <w:p w14:paraId="79E39708" w14:textId="77777777" w:rsidR="00DC37E3" w:rsidRPr="00DC37E3" w:rsidRDefault="00DC37E3" w:rsidP="00DC37E3">
      <w:pPr>
        <w:bidi/>
        <w:rPr>
          <w:rFonts w:cs="David" w:hint="cs"/>
          <w:rtl/>
        </w:rPr>
      </w:pPr>
    </w:p>
    <w:p w14:paraId="2B2617C7" w14:textId="77777777" w:rsidR="00DC37E3" w:rsidRPr="00DC37E3" w:rsidRDefault="00DC37E3" w:rsidP="00DC37E3">
      <w:pPr>
        <w:bidi/>
        <w:rPr>
          <w:rFonts w:cs="David" w:hint="cs"/>
          <w:rtl/>
        </w:rPr>
      </w:pPr>
      <w:r w:rsidRPr="00DC37E3">
        <w:rPr>
          <w:rFonts w:cs="David" w:hint="cs"/>
          <w:rtl/>
        </w:rPr>
        <w:tab/>
        <w:t xml:space="preserve"> זה אחרי שיש החלטה בכנסת. </w:t>
      </w:r>
    </w:p>
    <w:p w14:paraId="6F6AE928" w14:textId="77777777" w:rsidR="00DC37E3" w:rsidRPr="00DC37E3" w:rsidRDefault="00DC37E3" w:rsidP="00DC37E3">
      <w:pPr>
        <w:bidi/>
        <w:rPr>
          <w:rFonts w:cs="David" w:hint="cs"/>
          <w:rtl/>
        </w:rPr>
      </w:pPr>
    </w:p>
    <w:p w14:paraId="737FA8C0" w14:textId="77777777" w:rsidR="00DC37E3" w:rsidRPr="00DC37E3" w:rsidRDefault="00DC37E3" w:rsidP="00DC37E3">
      <w:pPr>
        <w:bidi/>
        <w:rPr>
          <w:rFonts w:cs="David" w:hint="cs"/>
          <w:u w:val="single"/>
          <w:rtl/>
        </w:rPr>
      </w:pPr>
      <w:r w:rsidRPr="00DC37E3">
        <w:rPr>
          <w:rFonts w:cs="David" w:hint="cs"/>
          <w:u w:val="single"/>
          <w:rtl/>
        </w:rPr>
        <w:t>פרופ' מנחם הופנונג:</w:t>
      </w:r>
    </w:p>
    <w:p w14:paraId="0379CC75" w14:textId="77777777" w:rsidR="00DC37E3" w:rsidRPr="00DC37E3" w:rsidRDefault="00DC37E3" w:rsidP="00DC37E3">
      <w:pPr>
        <w:bidi/>
        <w:rPr>
          <w:rFonts w:cs="David" w:hint="cs"/>
          <w:rtl/>
        </w:rPr>
      </w:pPr>
    </w:p>
    <w:p w14:paraId="72A55DF9" w14:textId="77777777" w:rsidR="00DC37E3" w:rsidRPr="00DC37E3" w:rsidRDefault="00DC37E3" w:rsidP="00DC37E3">
      <w:pPr>
        <w:bidi/>
        <w:rPr>
          <w:rFonts w:cs="David" w:hint="cs"/>
          <w:rtl/>
        </w:rPr>
      </w:pPr>
      <w:r w:rsidRPr="00DC37E3">
        <w:rPr>
          <w:rFonts w:cs="David" w:hint="cs"/>
          <w:rtl/>
        </w:rPr>
        <w:tab/>
        <w:t xml:space="preserve"> נכון. לסוג של משאל עם יש במידה מסוימת קשר למה שראינו גם בשאלת הבחירה הישירה. כשנגמרות בחירות בכנסת ומתפרסמות התוצאות, לא ברור תמיד מי ניצח ומי הפסיד. למנגנון הקואליציוני יש אלמנט שהוא מקהה שסעים במידה מסוימת, כיוון שיש מפלגות שלמשל קטנו, יכולת המיקוח שלהן עולה. יש מפלגות שגדלו, יכולת המיקוח קטנה. מגיעים לכל מיני פשרות שהן מקהות את השסעים. לעומת זאת כשיש לך משאל עם זה נגמר, יש לך מנצח ברור, ומי שמסתגר באבל.  </w:t>
      </w:r>
    </w:p>
    <w:p w14:paraId="4D12FF82" w14:textId="77777777" w:rsidR="00DC37E3" w:rsidRPr="00DC37E3" w:rsidRDefault="00DC37E3" w:rsidP="00DC37E3">
      <w:pPr>
        <w:bidi/>
        <w:rPr>
          <w:rFonts w:cs="David" w:hint="cs"/>
          <w:rtl/>
        </w:rPr>
      </w:pPr>
    </w:p>
    <w:p w14:paraId="6CE10759" w14:textId="77777777" w:rsidR="00DC37E3" w:rsidRPr="00DC37E3" w:rsidRDefault="00DC37E3" w:rsidP="00DC37E3">
      <w:pPr>
        <w:bidi/>
        <w:rPr>
          <w:rFonts w:cs="David" w:hint="cs"/>
          <w:rtl/>
        </w:rPr>
      </w:pPr>
      <w:r w:rsidRPr="00DC37E3">
        <w:rPr>
          <w:rFonts w:cs="David" w:hint="cs"/>
          <w:u w:val="single"/>
          <w:rtl/>
        </w:rPr>
        <w:t>היו"ר דוד טל:</w:t>
      </w:r>
    </w:p>
    <w:p w14:paraId="0FE3DB78" w14:textId="77777777" w:rsidR="00DC37E3" w:rsidRPr="00DC37E3" w:rsidRDefault="00DC37E3" w:rsidP="00DC37E3">
      <w:pPr>
        <w:bidi/>
        <w:rPr>
          <w:rFonts w:cs="David" w:hint="cs"/>
          <w:rtl/>
        </w:rPr>
      </w:pPr>
    </w:p>
    <w:p w14:paraId="33674111" w14:textId="77777777" w:rsidR="00DC37E3" w:rsidRPr="00DC37E3" w:rsidRDefault="00DC37E3" w:rsidP="00DC37E3">
      <w:pPr>
        <w:bidi/>
        <w:rPr>
          <w:rFonts w:cs="David" w:hint="cs"/>
          <w:rtl/>
        </w:rPr>
      </w:pPr>
      <w:r w:rsidRPr="00DC37E3">
        <w:rPr>
          <w:rFonts w:cs="David" w:hint="cs"/>
          <w:rtl/>
        </w:rPr>
        <w:tab/>
        <w:t>אם תצביע בעד ויתור על רמת הגולן והרוב יצביע נגד, האם תהיה באבל?</w:t>
      </w:r>
    </w:p>
    <w:p w14:paraId="1B38050A" w14:textId="77777777" w:rsidR="00DC37E3" w:rsidRPr="00DC37E3" w:rsidRDefault="00DC37E3" w:rsidP="00DC37E3">
      <w:pPr>
        <w:bidi/>
        <w:rPr>
          <w:rFonts w:cs="David" w:hint="cs"/>
          <w:rtl/>
        </w:rPr>
      </w:pPr>
    </w:p>
    <w:p w14:paraId="4F261EA2" w14:textId="77777777" w:rsidR="00DC37E3" w:rsidRPr="00DC37E3" w:rsidRDefault="00DC37E3" w:rsidP="00DC37E3">
      <w:pPr>
        <w:bidi/>
        <w:rPr>
          <w:rFonts w:cs="David" w:hint="cs"/>
          <w:u w:val="single"/>
          <w:rtl/>
        </w:rPr>
      </w:pPr>
      <w:r w:rsidRPr="00DC37E3">
        <w:rPr>
          <w:rFonts w:cs="David" w:hint="cs"/>
          <w:u w:val="single"/>
          <w:rtl/>
        </w:rPr>
        <w:t>פרופ' מנחם הופנונג:</w:t>
      </w:r>
    </w:p>
    <w:p w14:paraId="04720A11" w14:textId="77777777" w:rsidR="00DC37E3" w:rsidRPr="00DC37E3" w:rsidRDefault="00DC37E3" w:rsidP="00DC37E3">
      <w:pPr>
        <w:bidi/>
        <w:rPr>
          <w:rFonts w:cs="David" w:hint="cs"/>
          <w:rtl/>
        </w:rPr>
      </w:pPr>
    </w:p>
    <w:p w14:paraId="25F8E028" w14:textId="77777777" w:rsidR="00DC37E3" w:rsidRPr="00DC37E3" w:rsidRDefault="00DC37E3" w:rsidP="00DC37E3">
      <w:pPr>
        <w:bidi/>
        <w:rPr>
          <w:rFonts w:cs="David" w:hint="cs"/>
          <w:rtl/>
        </w:rPr>
      </w:pPr>
      <w:r w:rsidRPr="00DC37E3">
        <w:rPr>
          <w:rFonts w:cs="David" w:hint="cs"/>
          <w:rtl/>
        </w:rPr>
        <w:tab/>
        <w:t xml:space="preserve"> אני לא, אבל יהיו אנשים שכן. </w:t>
      </w:r>
    </w:p>
    <w:p w14:paraId="57BC17ED" w14:textId="77777777" w:rsidR="00DC37E3" w:rsidRPr="00DC37E3" w:rsidRDefault="00DC37E3" w:rsidP="00DC37E3">
      <w:pPr>
        <w:bidi/>
        <w:rPr>
          <w:rFonts w:cs="David" w:hint="cs"/>
          <w:rtl/>
        </w:rPr>
      </w:pPr>
    </w:p>
    <w:p w14:paraId="65EEBE2E" w14:textId="77777777" w:rsidR="00DC37E3" w:rsidRPr="00DC37E3" w:rsidRDefault="00DC37E3" w:rsidP="00DC37E3">
      <w:pPr>
        <w:bidi/>
        <w:rPr>
          <w:rFonts w:cs="David" w:hint="cs"/>
          <w:rtl/>
        </w:rPr>
      </w:pPr>
      <w:r w:rsidRPr="00DC37E3">
        <w:rPr>
          <w:rFonts w:cs="David" w:hint="cs"/>
          <w:u w:val="single"/>
          <w:rtl/>
        </w:rPr>
        <w:t>היו"ר דוד טל:</w:t>
      </w:r>
    </w:p>
    <w:p w14:paraId="1302D7CF" w14:textId="77777777" w:rsidR="00DC37E3" w:rsidRPr="00DC37E3" w:rsidRDefault="00DC37E3" w:rsidP="00DC37E3">
      <w:pPr>
        <w:bidi/>
        <w:rPr>
          <w:rFonts w:cs="David" w:hint="cs"/>
          <w:rtl/>
        </w:rPr>
      </w:pPr>
    </w:p>
    <w:p w14:paraId="6F1DE5A8" w14:textId="77777777" w:rsidR="00DC37E3" w:rsidRPr="00DC37E3" w:rsidRDefault="00DC37E3" w:rsidP="00DC37E3">
      <w:pPr>
        <w:bidi/>
        <w:rPr>
          <w:rFonts w:cs="David" w:hint="cs"/>
          <w:rtl/>
        </w:rPr>
      </w:pPr>
      <w:r w:rsidRPr="00DC37E3">
        <w:rPr>
          <w:rFonts w:cs="David" w:hint="cs"/>
          <w:rtl/>
        </w:rPr>
        <w:tab/>
        <w:t>אז למה צריך להלך אימים על המדינה, על האזרחים? על איזה אבל אנחנו מדברים? כשאני מפסיד בחירות, אפילו אם אני שייך לסיעה ואני חבר כנסת ולא נבחרתי, אז לא נבחרתי. אני עגום, עצוב, אבל עד אבל?</w:t>
      </w:r>
    </w:p>
    <w:p w14:paraId="6900467B" w14:textId="77777777" w:rsidR="00DC37E3" w:rsidRPr="00DC37E3" w:rsidRDefault="00DC37E3" w:rsidP="00DC37E3">
      <w:pPr>
        <w:bidi/>
        <w:rPr>
          <w:rFonts w:cs="David" w:hint="cs"/>
          <w:rtl/>
        </w:rPr>
      </w:pPr>
    </w:p>
    <w:p w14:paraId="4A9CBE9D" w14:textId="77777777" w:rsidR="00DC37E3" w:rsidRPr="00DC37E3" w:rsidRDefault="00DC37E3" w:rsidP="00DC37E3">
      <w:pPr>
        <w:bidi/>
        <w:rPr>
          <w:rFonts w:cs="David" w:hint="cs"/>
          <w:u w:val="single"/>
          <w:rtl/>
        </w:rPr>
      </w:pPr>
      <w:r w:rsidRPr="00DC37E3">
        <w:rPr>
          <w:rFonts w:cs="David" w:hint="cs"/>
          <w:u w:val="single"/>
          <w:rtl/>
        </w:rPr>
        <w:t>פרופ' מנחם הופנונג:</w:t>
      </w:r>
    </w:p>
    <w:p w14:paraId="7A497662" w14:textId="77777777" w:rsidR="00DC37E3" w:rsidRPr="00DC37E3" w:rsidRDefault="00DC37E3" w:rsidP="00DC37E3">
      <w:pPr>
        <w:bidi/>
        <w:rPr>
          <w:rFonts w:cs="David" w:hint="cs"/>
          <w:rtl/>
        </w:rPr>
      </w:pPr>
    </w:p>
    <w:p w14:paraId="6F4F7646" w14:textId="77777777" w:rsidR="00DC37E3" w:rsidRPr="00DC37E3" w:rsidRDefault="00DC37E3" w:rsidP="00DC37E3">
      <w:pPr>
        <w:bidi/>
        <w:rPr>
          <w:rFonts w:cs="David" w:hint="cs"/>
          <w:rtl/>
        </w:rPr>
      </w:pPr>
      <w:r w:rsidRPr="00DC37E3">
        <w:rPr>
          <w:rFonts w:cs="David" w:hint="cs"/>
          <w:rtl/>
        </w:rPr>
        <w:tab/>
        <w:t xml:space="preserve"> יושב פה לצדי חבר הכנסת לשעבר יהודה הראל. נניח שההחלטה הזאת תתקבל, שכן נותנים יד להסכם שלום, ותשאל אותו אם הוא יהיה באבל. </w:t>
      </w:r>
    </w:p>
    <w:p w14:paraId="56795231" w14:textId="77777777" w:rsidR="00DC37E3" w:rsidRPr="00DC37E3" w:rsidRDefault="00DC37E3" w:rsidP="00DC37E3">
      <w:pPr>
        <w:bidi/>
        <w:rPr>
          <w:rFonts w:cs="David" w:hint="cs"/>
          <w:rtl/>
        </w:rPr>
      </w:pPr>
    </w:p>
    <w:p w14:paraId="0752F7E6" w14:textId="77777777" w:rsidR="00DC37E3" w:rsidRPr="00DC37E3" w:rsidRDefault="00DC37E3" w:rsidP="00DC37E3">
      <w:pPr>
        <w:bidi/>
        <w:rPr>
          <w:rFonts w:cs="David" w:hint="cs"/>
          <w:rtl/>
        </w:rPr>
      </w:pPr>
      <w:r w:rsidRPr="00DC37E3">
        <w:rPr>
          <w:rFonts w:cs="David" w:hint="cs"/>
          <w:u w:val="single"/>
          <w:rtl/>
        </w:rPr>
        <w:t>היו"ר דוד טל:</w:t>
      </w:r>
    </w:p>
    <w:p w14:paraId="14FCDAB8" w14:textId="77777777" w:rsidR="00DC37E3" w:rsidRPr="00DC37E3" w:rsidRDefault="00DC37E3" w:rsidP="00DC37E3">
      <w:pPr>
        <w:bidi/>
        <w:rPr>
          <w:rFonts w:cs="David" w:hint="cs"/>
          <w:rtl/>
        </w:rPr>
      </w:pPr>
    </w:p>
    <w:p w14:paraId="435F861B" w14:textId="77777777" w:rsidR="00DC37E3" w:rsidRPr="00DC37E3" w:rsidRDefault="00DC37E3" w:rsidP="00DC37E3">
      <w:pPr>
        <w:bidi/>
        <w:rPr>
          <w:rFonts w:cs="David" w:hint="cs"/>
          <w:rtl/>
        </w:rPr>
      </w:pPr>
      <w:r w:rsidRPr="00DC37E3">
        <w:rPr>
          <w:rFonts w:cs="David" w:hint="cs"/>
          <w:rtl/>
        </w:rPr>
        <w:tab/>
        <w:t xml:space="preserve">הוא יהיה עצוב מאוד, הוא לא ישב "שבעה". </w:t>
      </w:r>
    </w:p>
    <w:p w14:paraId="42A89BAA" w14:textId="77777777" w:rsidR="00DC37E3" w:rsidRPr="00DC37E3" w:rsidRDefault="00DC37E3" w:rsidP="00DC37E3">
      <w:pPr>
        <w:bidi/>
        <w:rPr>
          <w:rFonts w:cs="David" w:hint="cs"/>
          <w:rtl/>
        </w:rPr>
      </w:pPr>
    </w:p>
    <w:p w14:paraId="5968AB23" w14:textId="77777777" w:rsidR="00DC37E3" w:rsidRPr="00DC37E3" w:rsidRDefault="00DC37E3" w:rsidP="00DC37E3">
      <w:pPr>
        <w:bidi/>
        <w:rPr>
          <w:rFonts w:cs="David" w:hint="cs"/>
          <w:u w:val="single"/>
          <w:rtl/>
        </w:rPr>
      </w:pPr>
      <w:r w:rsidRPr="00DC37E3">
        <w:rPr>
          <w:rFonts w:cs="David" w:hint="cs"/>
          <w:u w:val="single"/>
          <w:rtl/>
        </w:rPr>
        <w:t>פרופ' מנחם הופנונג:</w:t>
      </w:r>
    </w:p>
    <w:p w14:paraId="1F7A4A83" w14:textId="77777777" w:rsidR="00DC37E3" w:rsidRPr="00DC37E3" w:rsidRDefault="00DC37E3" w:rsidP="00DC37E3">
      <w:pPr>
        <w:bidi/>
        <w:rPr>
          <w:rFonts w:cs="David" w:hint="cs"/>
          <w:rtl/>
        </w:rPr>
      </w:pPr>
    </w:p>
    <w:p w14:paraId="3189538A" w14:textId="77777777" w:rsidR="00DC37E3" w:rsidRPr="00DC37E3" w:rsidRDefault="00DC37E3" w:rsidP="00DC37E3">
      <w:pPr>
        <w:bidi/>
        <w:rPr>
          <w:rFonts w:cs="David" w:hint="cs"/>
          <w:rtl/>
        </w:rPr>
      </w:pPr>
      <w:r w:rsidRPr="00DC37E3">
        <w:rPr>
          <w:rFonts w:cs="David" w:hint="cs"/>
          <w:rtl/>
        </w:rPr>
        <w:tab/>
        <w:t xml:space="preserve"> אני חושב שהוא יקבל את זה קשה. </w:t>
      </w:r>
    </w:p>
    <w:p w14:paraId="7C56A7B3" w14:textId="77777777" w:rsidR="00DC37E3" w:rsidRPr="00DC37E3" w:rsidRDefault="00DC37E3" w:rsidP="00DC37E3">
      <w:pPr>
        <w:bidi/>
        <w:rPr>
          <w:rFonts w:cs="David" w:hint="cs"/>
          <w:rtl/>
        </w:rPr>
      </w:pPr>
    </w:p>
    <w:p w14:paraId="236C84AD" w14:textId="77777777" w:rsidR="00DC37E3" w:rsidRPr="00DC37E3" w:rsidRDefault="00DC37E3" w:rsidP="00DC37E3">
      <w:pPr>
        <w:bidi/>
        <w:rPr>
          <w:rFonts w:cs="David" w:hint="cs"/>
          <w:u w:val="single"/>
          <w:rtl/>
        </w:rPr>
      </w:pPr>
      <w:r w:rsidRPr="00DC37E3">
        <w:rPr>
          <w:rFonts w:cs="David" w:hint="cs"/>
          <w:u w:val="single"/>
          <w:rtl/>
        </w:rPr>
        <w:t>יהודה הראל:</w:t>
      </w:r>
    </w:p>
    <w:p w14:paraId="152AA410" w14:textId="77777777" w:rsidR="00DC37E3" w:rsidRPr="00DC37E3" w:rsidRDefault="00DC37E3" w:rsidP="00DC37E3">
      <w:pPr>
        <w:bidi/>
        <w:rPr>
          <w:rFonts w:cs="David" w:hint="cs"/>
          <w:rtl/>
        </w:rPr>
      </w:pPr>
    </w:p>
    <w:p w14:paraId="1FE4AAAB" w14:textId="77777777" w:rsidR="00DC37E3" w:rsidRPr="00DC37E3" w:rsidRDefault="00DC37E3" w:rsidP="00DC37E3">
      <w:pPr>
        <w:bidi/>
        <w:rPr>
          <w:rFonts w:cs="David" w:hint="cs"/>
          <w:rtl/>
        </w:rPr>
      </w:pPr>
      <w:r w:rsidRPr="00DC37E3">
        <w:rPr>
          <w:rFonts w:cs="David" w:hint="cs"/>
          <w:rtl/>
        </w:rPr>
        <w:tab/>
        <w:t xml:space="preserve">אני לא חושב שזה רלוונטי. </w:t>
      </w:r>
    </w:p>
    <w:p w14:paraId="22742615" w14:textId="77777777" w:rsidR="00DC37E3" w:rsidRPr="00DC37E3" w:rsidRDefault="00DC37E3" w:rsidP="00DC37E3">
      <w:pPr>
        <w:bidi/>
        <w:rPr>
          <w:rFonts w:cs="David" w:hint="cs"/>
          <w:rtl/>
        </w:rPr>
      </w:pPr>
    </w:p>
    <w:p w14:paraId="5CE5C3CD" w14:textId="77777777" w:rsidR="00DC37E3" w:rsidRPr="00DC37E3" w:rsidRDefault="00DC37E3" w:rsidP="00DC37E3">
      <w:pPr>
        <w:bidi/>
        <w:rPr>
          <w:rFonts w:cs="David" w:hint="cs"/>
          <w:rtl/>
        </w:rPr>
      </w:pPr>
      <w:r w:rsidRPr="00DC37E3">
        <w:rPr>
          <w:rFonts w:cs="David" w:hint="cs"/>
          <w:u w:val="single"/>
          <w:rtl/>
        </w:rPr>
        <w:t>זהבה גלאון:</w:t>
      </w:r>
    </w:p>
    <w:p w14:paraId="759576F2" w14:textId="77777777" w:rsidR="00DC37E3" w:rsidRPr="00DC37E3" w:rsidRDefault="00DC37E3" w:rsidP="00DC37E3">
      <w:pPr>
        <w:bidi/>
        <w:rPr>
          <w:rFonts w:cs="David" w:hint="cs"/>
          <w:rtl/>
        </w:rPr>
      </w:pPr>
    </w:p>
    <w:p w14:paraId="02011C33" w14:textId="77777777" w:rsidR="00DC37E3" w:rsidRPr="00DC37E3" w:rsidRDefault="00DC37E3" w:rsidP="00DC37E3">
      <w:pPr>
        <w:bidi/>
        <w:rPr>
          <w:rFonts w:cs="David" w:hint="cs"/>
          <w:rtl/>
        </w:rPr>
      </w:pPr>
      <w:r w:rsidRPr="00DC37E3">
        <w:rPr>
          <w:rFonts w:cs="David" w:hint="cs"/>
          <w:rtl/>
        </w:rPr>
        <w:tab/>
        <w:t xml:space="preserve"> הוויכוח הוא לא על הסמנטיקה בין צער לאבל. </w:t>
      </w:r>
    </w:p>
    <w:p w14:paraId="7FA394C9" w14:textId="77777777" w:rsidR="00DC37E3" w:rsidRPr="00DC37E3" w:rsidRDefault="00DC37E3" w:rsidP="00DC37E3">
      <w:pPr>
        <w:bidi/>
        <w:rPr>
          <w:rFonts w:cs="David" w:hint="cs"/>
          <w:rtl/>
        </w:rPr>
      </w:pPr>
    </w:p>
    <w:p w14:paraId="418FCF12" w14:textId="77777777" w:rsidR="00DC37E3" w:rsidRPr="00DC37E3" w:rsidRDefault="00DC37E3" w:rsidP="00DC37E3">
      <w:pPr>
        <w:bidi/>
        <w:rPr>
          <w:rFonts w:cs="David" w:hint="cs"/>
          <w:rtl/>
        </w:rPr>
      </w:pPr>
      <w:r w:rsidRPr="00DC37E3">
        <w:rPr>
          <w:rFonts w:cs="David" w:hint="cs"/>
          <w:u w:val="single"/>
          <w:rtl/>
        </w:rPr>
        <w:t>היו"ר דוד טל:</w:t>
      </w:r>
    </w:p>
    <w:p w14:paraId="4507AD3F" w14:textId="77777777" w:rsidR="00DC37E3" w:rsidRPr="00DC37E3" w:rsidRDefault="00DC37E3" w:rsidP="00DC37E3">
      <w:pPr>
        <w:bidi/>
        <w:rPr>
          <w:rFonts w:cs="David" w:hint="cs"/>
          <w:rtl/>
        </w:rPr>
      </w:pPr>
    </w:p>
    <w:p w14:paraId="528E1D35" w14:textId="77777777" w:rsidR="00DC37E3" w:rsidRPr="00DC37E3" w:rsidRDefault="00DC37E3" w:rsidP="00DC37E3">
      <w:pPr>
        <w:bidi/>
        <w:rPr>
          <w:rFonts w:cs="David" w:hint="cs"/>
          <w:rtl/>
        </w:rPr>
      </w:pPr>
      <w:r w:rsidRPr="00DC37E3">
        <w:rPr>
          <w:rFonts w:cs="David" w:hint="cs"/>
          <w:rtl/>
        </w:rPr>
        <w:tab/>
        <w:t>הפרופסור השתמש קודם במילה "הרסניות" ו"אבל".</w:t>
      </w:r>
    </w:p>
    <w:p w14:paraId="3103537F" w14:textId="77777777" w:rsidR="00DC37E3" w:rsidRPr="00DC37E3" w:rsidRDefault="00DC37E3" w:rsidP="00DC37E3">
      <w:pPr>
        <w:bidi/>
        <w:rPr>
          <w:rFonts w:cs="David" w:hint="cs"/>
          <w:rtl/>
        </w:rPr>
      </w:pPr>
    </w:p>
    <w:p w14:paraId="67A6EF6C" w14:textId="77777777" w:rsidR="00DC37E3" w:rsidRPr="00DC37E3" w:rsidRDefault="00DC37E3" w:rsidP="00DC37E3">
      <w:pPr>
        <w:bidi/>
        <w:rPr>
          <w:rFonts w:cs="David" w:hint="cs"/>
          <w:rtl/>
        </w:rPr>
      </w:pPr>
      <w:r w:rsidRPr="00DC37E3">
        <w:rPr>
          <w:rFonts w:cs="David" w:hint="cs"/>
          <w:u w:val="single"/>
          <w:rtl/>
        </w:rPr>
        <w:t>זהבה גלאון:</w:t>
      </w:r>
    </w:p>
    <w:p w14:paraId="0A3BFC99" w14:textId="77777777" w:rsidR="00DC37E3" w:rsidRPr="00DC37E3" w:rsidRDefault="00DC37E3" w:rsidP="00DC37E3">
      <w:pPr>
        <w:bidi/>
        <w:rPr>
          <w:rFonts w:cs="David" w:hint="cs"/>
          <w:rtl/>
        </w:rPr>
      </w:pPr>
    </w:p>
    <w:p w14:paraId="3A561E73" w14:textId="77777777" w:rsidR="00DC37E3" w:rsidRPr="00DC37E3" w:rsidRDefault="00DC37E3" w:rsidP="00DC37E3">
      <w:pPr>
        <w:bidi/>
        <w:rPr>
          <w:rFonts w:cs="David" w:hint="cs"/>
          <w:rtl/>
        </w:rPr>
      </w:pPr>
      <w:r w:rsidRPr="00DC37E3">
        <w:rPr>
          <w:rFonts w:cs="David" w:hint="cs"/>
          <w:rtl/>
        </w:rPr>
        <w:tab/>
        <w:t xml:space="preserve"> נכון, זה הרסני. </w:t>
      </w:r>
    </w:p>
    <w:p w14:paraId="14DAE358" w14:textId="77777777" w:rsidR="00DC37E3" w:rsidRPr="00DC37E3" w:rsidRDefault="00DC37E3" w:rsidP="00DC37E3">
      <w:pPr>
        <w:bidi/>
        <w:rPr>
          <w:rFonts w:cs="David" w:hint="cs"/>
          <w:rtl/>
        </w:rPr>
      </w:pPr>
    </w:p>
    <w:p w14:paraId="2C5057F9" w14:textId="77777777" w:rsidR="00DC37E3" w:rsidRPr="00DC37E3" w:rsidRDefault="00DC37E3" w:rsidP="00DC37E3">
      <w:pPr>
        <w:bidi/>
        <w:rPr>
          <w:rFonts w:cs="David" w:hint="cs"/>
          <w:rtl/>
        </w:rPr>
      </w:pPr>
      <w:r w:rsidRPr="00DC37E3">
        <w:rPr>
          <w:rFonts w:cs="David" w:hint="cs"/>
          <w:u w:val="single"/>
          <w:rtl/>
        </w:rPr>
        <w:t>היו"ר דוד טל:</w:t>
      </w:r>
    </w:p>
    <w:p w14:paraId="214BBD5B" w14:textId="77777777" w:rsidR="00DC37E3" w:rsidRPr="00DC37E3" w:rsidRDefault="00DC37E3" w:rsidP="00DC37E3">
      <w:pPr>
        <w:bidi/>
        <w:rPr>
          <w:rFonts w:cs="David" w:hint="cs"/>
          <w:rtl/>
        </w:rPr>
      </w:pPr>
    </w:p>
    <w:p w14:paraId="71AC13FD" w14:textId="77777777" w:rsidR="00DC37E3" w:rsidRPr="00DC37E3" w:rsidRDefault="00DC37E3" w:rsidP="00DC37E3">
      <w:pPr>
        <w:bidi/>
        <w:rPr>
          <w:rFonts w:cs="David" w:hint="cs"/>
          <w:rtl/>
        </w:rPr>
      </w:pPr>
      <w:r w:rsidRPr="00DC37E3">
        <w:rPr>
          <w:rFonts w:cs="David" w:hint="cs"/>
          <w:rtl/>
        </w:rPr>
        <w:tab/>
        <w:t xml:space="preserve">אני חושב שמקצינים את זה. </w:t>
      </w:r>
    </w:p>
    <w:p w14:paraId="7187B922" w14:textId="77777777" w:rsidR="00DC37E3" w:rsidRPr="00DC37E3" w:rsidRDefault="00DC37E3" w:rsidP="00DC37E3">
      <w:pPr>
        <w:bidi/>
        <w:rPr>
          <w:rFonts w:cs="David" w:hint="cs"/>
          <w:rtl/>
        </w:rPr>
      </w:pPr>
    </w:p>
    <w:p w14:paraId="7ED640AA" w14:textId="77777777" w:rsidR="00DC37E3" w:rsidRPr="00DC37E3" w:rsidRDefault="00DC37E3" w:rsidP="00DC37E3">
      <w:pPr>
        <w:bidi/>
        <w:rPr>
          <w:rFonts w:cs="David" w:hint="cs"/>
          <w:u w:val="single"/>
          <w:rtl/>
        </w:rPr>
      </w:pPr>
      <w:r w:rsidRPr="00DC37E3">
        <w:rPr>
          <w:rFonts w:cs="David" w:hint="cs"/>
          <w:u w:val="single"/>
          <w:rtl/>
        </w:rPr>
        <w:t>פרופ' מנחם הופנונג:</w:t>
      </w:r>
    </w:p>
    <w:p w14:paraId="7C7BA893" w14:textId="77777777" w:rsidR="00DC37E3" w:rsidRPr="00DC37E3" w:rsidRDefault="00DC37E3" w:rsidP="00DC37E3">
      <w:pPr>
        <w:bidi/>
        <w:rPr>
          <w:rFonts w:cs="David" w:hint="cs"/>
          <w:rtl/>
        </w:rPr>
      </w:pPr>
    </w:p>
    <w:p w14:paraId="2EFF021E" w14:textId="77777777" w:rsidR="00DC37E3" w:rsidRPr="00DC37E3" w:rsidRDefault="00DC37E3" w:rsidP="00DC37E3">
      <w:pPr>
        <w:bidi/>
        <w:rPr>
          <w:rFonts w:cs="David" w:hint="cs"/>
          <w:rtl/>
        </w:rPr>
      </w:pPr>
      <w:r w:rsidRPr="00DC37E3">
        <w:rPr>
          <w:rFonts w:cs="David" w:hint="cs"/>
          <w:rtl/>
        </w:rPr>
        <w:tab/>
        <w:t xml:space="preserve">אני מוכן למתן. אני אומר שיהיו עצובים. </w:t>
      </w:r>
    </w:p>
    <w:p w14:paraId="08011656" w14:textId="77777777" w:rsidR="00DC37E3" w:rsidRPr="00DC37E3" w:rsidRDefault="00DC37E3" w:rsidP="00DC37E3">
      <w:pPr>
        <w:bidi/>
        <w:rPr>
          <w:rFonts w:cs="David" w:hint="cs"/>
          <w:rtl/>
        </w:rPr>
      </w:pPr>
    </w:p>
    <w:p w14:paraId="2CC2A820" w14:textId="77777777" w:rsidR="00DC37E3" w:rsidRPr="00DC37E3" w:rsidRDefault="00DC37E3" w:rsidP="00DC37E3">
      <w:pPr>
        <w:bidi/>
        <w:ind w:firstLine="567"/>
        <w:rPr>
          <w:rFonts w:cs="David" w:hint="cs"/>
          <w:u w:val="single"/>
          <w:rtl/>
        </w:rPr>
      </w:pPr>
      <w:r w:rsidRPr="00DC37E3">
        <w:rPr>
          <w:rFonts w:cs="David" w:hint="cs"/>
          <w:rtl/>
        </w:rPr>
        <w:t xml:space="preserve">דבר נוסף, זה הכנסה של אלמנט חדש שצריך להרהר בצורך של הדמוקרטיה הישירה. עד עכשיו היתה לנו דמוקרטיה ייצוגית, כך עבדנו במשך שישים שנה. האלמנט הזה, במיוחד לאחר ההתנסות בשיטת הבחירה הישירה </w:t>
      </w:r>
      <w:r w:rsidRPr="00DC37E3">
        <w:rPr>
          <w:rFonts w:cs="David"/>
          <w:rtl/>
        </w:rPr>
        <w:t>–</w:t>
      </w:r>
      <w:r w:rsidRPr="00DC37E3">
        <w:rPr>
          <w:rFonts w:cs="David" w:hint="cs"/>
          <w:rtl/>
        </w:rPr>
        <w:t xml:space="preserve"> אני מציע להרהר בו מחדש. אני חושב שזה לא טוב. קראתי גם את הדיון הקודם, חלק מהדברים עלו בדיון הקודם, בעניין ההשפעות האפשריות על דפוסי ההצבעה, על שיעורי ההצבעה.</w:t>
      </w:r>
    </w:p>
    <w:p w14:paraId="42B8A705" w14:textId="77777777" w:rsidR="00DC37E3" w:rsidRPr="00DC37E3" w:rsidRDefault="00DC37E3" w:rsidP="00DC37E3">
      <w:pPr>
        <w:bidi/>
        <w:rPr>
          <w:rFonts w:cs="David" w:hint="cs"/>
          <w:rtl/>
        </w:rPr>
      </w:pPr>
      <w:r w:rsidRPr="00DC37E3">
        <w:rPr>
          <w:rFonts w:cs="David" w:hint="cs"/>
          <w:rtl/>
        </w:rPr>
        <w:tab/>
      </w:r>
    </w:p>
    <w:p w14:paraId="40EC4B06" w14:textId="77777777" w:rsidR="00DC37E3" w:rsidRPr="00DC37E3" w:rsidRDefault="00DC37E3" w:rsidP="00DC37E3">
      <w:pPr>
        <w:bidi/>
        <w:rPr>
          <w:rFonts w:cs="David" w:hint="cs"/>
          <w:rtl/>
        </w:rPr>
      </w:pPr>
      <w:r w:rsidRPr="00DC37E3">
        <w:rPr>
          <w:rFonts w:cs="David" w:hint="cs"/>
          <w:rtl/>
        </w:rPr>
        <w:tab/>
        <w:t xml:space="preserve">אני רוצה לעבור לשאלת המימון, שעליה נשאלתי. בהנחה שכן תלכו לשאלה של משאל עם, במרבית המדינות, ויש לנו פה טבלה שאפשר להעמיד אותה לרשות הכנסת, אין כמעט מימון למשאלי העם בצורה הזאת שזה ניתן למפלגות. יש כן מימון לתנועות, שזה מצביע על אותה תופעה שאני לא אהבתי, שאומרים למפלגות: עכשיו שבו בצד, יש לנו שתי תנועות עיקריות שמקבלות תמיד. כן יש בכמה מדינות דבר שאם הולכים למשאל עם הייתי מציע לשקול אותו. </w:t>
      </w:r>
    </w:p>
    <w:p w14:paraId="440707B6" w14:textId="77777777" w:rsidR="00DC37E3" w:rsidRPr="00DC37E3" w:rsidRDefault="00DC37E3" w:rsidP="00DC37E3">
      <w:pPr>
        <w:bidi/>
        <w:rPr>
          <w:rFonts w:cs="David" w:hint="cs"/>
          <w:rtl/>
        </w:rPr>
      </w:pPr>
    </w:p>
    <w:p w14:paraId="5CBFA57C" w14:textId="77777777" w:rsidR="00DC37E3" w:rsidRPr="00DC37E3" w:rsidRDefault="00DC37E3" w:rsidP="00DC37E3">
      <w:pPr>
        <w:bidi/>
        <w:rPr>
          <w:rFonts w:cs="David" w:hint="cs"/>
          <w:rtl/>
        </w:rPr>
      </w:pPr>
      <w:r w:rsidRPr="00DC37E3">
        <w:rPr>
          <w:rFonts w:cs="David" w:hint="cs"/>
          <w:u w:val="single"/>
          <w:rtl/>
        </w:rPr>
        <w:t>היו"ר דוד טל:</w:t>
      </w:r>
    </w:p>
    <w:p w14:paraId="3F3C741E" w14:textId="77777777" w:rsidR="00DC37E3" w:rsidRPr="00DC37E3" w:rsidRDefault="00DC37E3" w:rsidP="00DC37E3">
      <w:pPr>
        <w:bidi/>
        <w:rPr>
          <w:rFonts w:cs="David" w:hint="cs"/>
          <w:rtl/>
        </w:rPr>
      </w:pPr>
    </w:p>
    <w:p w14:paraId="0D3F7639" w14:textId="77777777" w:rsidR="00DC37E3" w:rsidRPr="00DC37E3" w:rsidRDefault="00DC37E3" w:rsidP="00DC37E3">
      <w:pPr>
        <w:bidi/>
        <w:rPr>
          <w:rFonts w:cs="David" w:hint="cs"/>
          <w:rtl/>
        </w:rPr>
      </w:pPr>
      <w:r w:rsidRPr="00DC37E3">
        <w:rPr>
          <w:rFonts w:cs="David" w:hint="cs"/>
          <w:rtl/>
        </w:rPr>
        <w:tab/>
        <w:t xml:space="preserve">אתה אומר שאין מימון מפלגות, אבל יש מימון לתנועות. </w:t>
      </w:r>
    </w:p>
    <w:p w14:paraId="56A71B95" w14:textId="77777777" w:rsidR="00DC37E3" w:rsidRPr="00DC37E3" w:rsidRDefault="00DC37E3" w:rsidP="00DC37E3">
      <w:pPr>
        <w:bidi/>
        <w:rPr>
          <w:rFonts w:cs="David" w:hint="cs"/>
          <w:rtl/>
        </w:rPr>
      </w:pPr>
    </w:p>
    <w:p w14:paraId="63DA09C7" w14:textId="77777777" w:rsidR="00DC37E3" w:rsidRPr="00DC37E3" w:rsidRDefault="00DC37E3" w:rsidP="00DC37E3">
      <w:pPr>
        <w:bidi/>
        <w:rPr>
          <w:rFonts w:cs="David" w:hint="cs"/>
          <w:u w:val="single"/>
          <w:rtl/>
        </w:rPr>
      </w:pPr>
      <w:r w:rsidRPr="00DC37E3">
        <w:rPr>
          <w:rFonts w:cs="David" w:hint="cs"/>
          <w:u w:val="single"/>
          <w:rtl/>
        </w:rPr>
        <w:t>פרופ' מנחם הופנונג:</w:t>
      </w:r>
    </w:p>
    <w:p w14:paraId="3EB611A7" w14:textId="77777777" w:rsidR="00DC37E3" w:rsidRPr="00DC37E3" w:rsidRDefault="00DC37E3" w:rsidP="00DC37E3">
      <w:pPr>
        <w:bidi/>
        <w:rPr>
          <w:rFonts w:cs="David" w:hint="cs"/>
          <w:rtl/>
        </w:rPr>
      </w:pPr>
    </w:p>
    <w:p w14:paraId="69CFFEE5" w14:textId="77777777" w:rsidR="00DC37E3" w:rsidRPr="00DC37E3" w:rsidRDefault="00DC37E3" w:rsidP="00DC37E3">
      <w:pPr>
        <w:bidi/>
        <w:rPr>
          <w:rFonts w:cs="David" w:hint="cs"/>
          <w:rtl/>
        </w:rPr>
      </w:pPr>
      <w:r w:rsidRPr="00DC37E3">
        <w:rPr>
          <w:rFonts w:cs="David" w:hint="cs"/>
          <w:rtl/>
        </w:rPr>
        <w:tab/>
        <w:t xml:space="preserve"> כן, לשני גושים גדולים. </w:t>
      </w:r>
    </w:p>
    <w:p w14:paraId="6B727F1D" w14:textId="77777777" w:rsidR="00DC37E3" w:rsidRPr="00DC37E3" w:rsidRDefault="00DC37E3" w:rsidP="00DC37E3">
      <w:pPr>
        <w:bidi/>
        <w:rPr>
          <w:rFonts w:cs="David" w:hint="cs"/>
          <w:rtl/>
        </w:rPr>
      </w:pPr>
    </w:p>
    <w:p w14:paraId="22837944" w14:textId="77777777" w:rsidR="00DC37E3" w:rsidRPr="00DC37E3" w:rsidRDefault="00DC37E3" w:rsidP="00DC37E3">
      <w:pPr>
        <w:bidi/>
        <w:rPr>
          <w:rFonts w:cs="David" w:hint="cs"/>
          <w:rtl/>
        </w:rPr>
      </w:pPr>
      <w:r w:rsidRPr="00DC37E3">
        <w:rPr>
          <w:rFonts w:cs="David" w:hint="cs"/>
          <w:u w:val="single"/>
          <w:rtl/>
        </w:rPr>
        <w:t>מנחם בן-ששון:</w:t>
      </w:r>
    </w:p>
    <w:p w14:paraId="28CFF7C0" w14:textId="77777777" w:rsidR="00DC37E3" w:rsidRPr="00DC37E3" w:rsidRDefault="00DC37E3" w:rsidP="00DC37E3">
      <w:pPr>
        <w:bidi/>
        <w:rPr>
          <w:rFonts w:cs="David" w:hint="cs"/>
          <w:rtl/>
        </w:rPr>
      </w:pPr>
    </w:p>
    <w:p w14:paraId="4D60569E" w14:textId="77777777" w:rsidR="00DC37E3" w:rsidRPr="00DC37E3" w:rsidRDefault="00DC37E3" w:rsidP="00DC37E3">
      <w:pPr>
        <w:bidi/>
        <w:rPr>
          <w:rFonts w:cs="David" w:hint="cs"/>
          <w:rtl/>
        </w:rPr>
      </w:pPr>
      <w:r w:rsidRPr="00DC37E3">
        <w:rPr>
          <w:rFonts w:cs="David" w:hint="cs"/>
          <w:rtl/>
        </w:rPr>
        <w:tab/>
        <w:t xml:space="preserve"> בעד ונגד, כמו שאמרנו אז. </w:t>
      </w:r>
    </w:p>
    <w:p w14:paraId="03E7CB63" w14:textId="77777777" w:rsidR="00DC37E3" w:rsidRPr="00DC37E3" w:rsidRDefault="00DC37E3" w:rsidP="00DC37E3">
      <w:pPr>
        <w:bidi/>
        <w:rPr>
          <w:rFonts w:cs="David" w:hint="cs"/>
          <w:rtl/>
        </w:rPr>
      </w:pPr>
    </w:p>
    <w:p w14:paraId="6E723C3A" w14:textId="77777777" w:rsidR="00DC37E3" w:rsidRPr="00DC37E3" w:rsidRDefault="00DC37E3" w:rsidP="00DC37E3">
      <w:pPr>
        <w:bidi/>
        <w:rPr>
          <w:rFonts w:cs="David" w:hint="cs"/>
          <w:rtl/>
        </w:rPr>
      </w:pPr>
      <w:r w:rsidRPr="00DC37E3">
        <w:rPr>
          <w:rFonts w:cs="David" w:hint="cs"/>
          <w:u w:val="single"/>
          <w:rtl/>
        </w:rPr>
        <w:t>היו"ר דוד טל:</w:t>
      </w:r>
    </w:p>
    <w:p w14:paraId="2F7D5DCE" w14:textId="77777777" w:rsidR="00DC37E3" w:rsidRPr="00DC37E3" w:rsidRDefault="00DC37E3" w:rsidP="00DC37E3">
      <w:pPr>
        <w:bidi/>
        <w:rPr>
          <w:rFonts w:cs="David" w:hint="cs"/>
          <w:rtl/>
        </w:rPr>
      </w:pPr>
    </w:p>
    <w:p w14:paraId="77846E7E" w14:textId="77777777" w:rsidR="00DC37E3" w:rsidRPr="00DC37E3" w:rsidRDefault="00DC37E3" w:rsidP="00DC37E3">
      <w:pPr>
        <w:bidi/>
        <w:rPr>
          <w:rFonts w:cs="David" w:hint="cs"/>
          <w:rtl/>
        </w:rPr>
      </w:pPr>
      <w:r w:rsidRPr="00DC37E3">
        <w:rPr>
          <w:rFonts w:cs="David" w:hint="cs"/>
          <w:rtl/>
        </w:rPr>
        <w:tab/>
        <w:t xml:space="preserve">התנועות הללו מורכבות ממפלגות. </w:t>
      </w:r>
    </w:p>
    <w:p w14:paraId="2E8FBCA1" w14:textId="77777777" w:rsidR="00DC37E3" w:rsidRPr="00DC37E3" w:rsidRDefault="00DC37E3" w:rsidP="00DC37E3">
      <w:pPr>
        <w:bidi/>
        <w:rPr>
          <w:rFonts w:cs="David" w:hint="cs"/>
          <w:rtl/>
        </w:rPr>
      </w:pPr>
    </w:p>
    <w:p w14:paraId="5B4432D8" w14:textId="77777777" w:rsidR="00DC37E3" w:rsidRPr="00DC37E3" w:rsidRDefault="00DC37E3" w:rsidP="00DC37E3">
      <w:pPr>
        <w:bidi/>
        <w:rPr>
          <w:rFonts w:cs="David" w:hint="cs"/>
          <w:rtl/>
        </w:rPr>
      </w:pPr>
      <w:r w:rsidRPr="00DC37E3">
        <w:rPr>
          <w:rFonts w:cs="David" w:hint="cs"/>
          <w:u w:val="single"/>
          <w:rtl/>
        </w:rPr>
        <w:t>אסתרינה טרטמן:</w:t>
      </w:r>
    </w:p>
    <w:p w14:paraId="625F77CF" w14:textId="77777777" w:rsidR="00DC37E3" w:rsidRPr="00DC37E3" w:rsidRDefault="00DC37E3" w:rsidP="00DC37E3">
      <w:pPr>
        <w:bidi/>
        <w:rPr>
          <w:rFonts w:cs="David" w:hint="cs"/>
          <w:rtl/>
        </w:rPr>
      </w:pPr>
    </w:p>
    <w:p w14:paraId="03843D42" w14:textId="77777777" w:rsidR="00DC37E3" w:rsidRPr="00DC37E3" w:rsidRDefault="00DC37E3" w:rsidP="00DC37E3">
      <w:pPr>
        <w:bidi/>
        <w:rPr>
          <w:rFonts w:cs="David" w:hint="cs"/>
          <w:rtl/>
        </w:rPr>
      </w:pPr>
      <w:r w:rsidRPr="00DC37E3">
        <w:rPr>
          <w:rFonts w:cs="David" w:hint="cs"/>
          <w:rtl/>
        </w:rPr>
        <w:tab/>
        <w:t xml:space="preserve"> לא בהכרח. </w:t>
      </w:r>
    </w:p>
    <w:p w14:paraId="032EC687" w14:textId="77777777" w:rsidR="00DC37E3" w:rsidRPr="00DC37E3" w:rsidRDefault="00DC37E3" w:rsidP="00DC37E3">
      <w:pPr>
        <w:bidi/>
        <w:rPr>
          <w:rFonts w:cs="David" w:hint="cs"/>
          <w:rtl/>
        </w:rPr>
      </w:pPr>
    </w:p>
    <w:p w14:paraId="3482C957" w14:textId="77777777" w:rsidR="00DC37E3" w:rsidRPr="00DC37E3" w:rsidRDefault="00DC37E3" w:rsidP="00DC37E3">
      <w:pPr>
        <w:bidi/>
        <w:rPr>
          <w:rFonts w:cs="David" w:hint="cs"/>
          <w:u w:val="single"/>
          <w:rtl/>
        </w:rPr>
      </w:pPr>
      <w:r w:rsidRPr="00DC37E3">
        <w:rPr>
          <w:rFonts w:cs="David" w:hint="cs"/>
          <w:u w:val="single"/>
          <w:rtl/>
        </w:rPr>
        <w:t>פרופ' מנחם הופנונג:</w:t>
      </w:r>
    </w:p>
    <w:p w14:paraId="1872CD1A" w14:textId="77777777" w:rsidR="00DC37E3" w:rsidRPr="00DC37E3" w:rsidRDefault="00DC37E3" w:rsidP="00DC37E3">
      <w:pPr>
        <w:bidi/>
        <w:rPr>
          <w:rFonts w:cs="David" w:hint="cs"/>
          <w:rtl/>
        </w:rPr>
      </w:pPr>
    </w:p>
    <w:p w14:paraId="0733154C" w14:textId="77777777" w:rsidR="00DC37E3" w:rsidRPr="00DC37E3" w:rsidRDefault="00DC37E3" w:rsidP="00DC37E3">
      <w:pPr>
        <w:bidi/>
        <w:rPr>
          <w:rFonts w:cs="David" w:hint="cs"/>
          <w:rtl/>
        </w:rPr>
      </w:pPr>
      <w:r w:rsidRPr="00DC37E3">
        <w:rPr>
          <w:rFonts w:cs="David" w:hint="cs"/>
          <w:rtl/>
        </w:rPr>
        <w:tab/>
        <w:t xml:space="preserve"> אבל מי שמקבל את המימון זה לא המפלגות. </w:t>
      </w:r>
    </w:p>
    <w:p w14:paraId="4DC4B696" w14:textId="77777777" w:rsidR="00DC37E3" w:rsidRPr="00DC37E3" w:rsidRDefault="00DC37E3" w:rsidP="00DC37E3">
      <w:pPr>
        <w:bidi/>
        <w:rPr>
          <w:rFonts w:cs="David" w:hint="cs"/>
          <w:rtl/>
        </w:rPr>
      </w:pPr>
    </w:p>
    <w:p w14:paraId="0E9D7841" w14:textId="77777777" w:rsidR="00DC37E3" w:rsidRPr="00DC37E3" w:rsidRDefault="00DC37E3" w:rsidP="00DC37E3">
      <w:pPr>
        <w:bidi/>
        <w:rPr>
          <w:rFonts w:cs="David" w:hint="cs"/>
          <w:rtl/>
        </w:rPr>
      </w:pPr>
      <w:r w:rsidRPr="00DC37E3">
        <w:rPr>
          <w:rFonts w:cs="David" w:hint="cs"/>
          <w:u w:val="single"/>
          <w:rtl/>
        </w:rPr>
        <w:t>היו"ר דוד טל:</w:t>
      </w:r>
    </w:p>
    <w:p w14:paraId="4A1B0E55" w14:textId="77777777" w:rsidR="00DC37E3" w:rsidRPr="00DC37E3" w:rsidRDefault="00DC37E3" w:rsidP="00DC37E3">
      <w:pPr>
        <w:bidi/>
        <w:rPr>
          <w:rFonts w:cs="David" w:hint="cs"/>
          <w:rtl/>
        </w:rPr>
      </w:pPr>
    </w:p>
    <w:p w14:paraId="0B01BFFA" w14:textId="77777777" w:rsidR="00DC37E3" w:rsidRPr="00DC37E3" w:rsidRDefault="00DC37E3" w:rsidP="00DC37E3">
      <w:pPr>
        <w:bidi/>
        <w:rPr>
          <w:rFonts w:cs="David" w:hint="cs"/>
          <w:rtl/>
        </w:rPr>
      </w:pPr>
      <w:r w:rsidRPr="00DC37E3">
        <w:rPr>
          <w:rFonts w:cs="David" w:hint="cs"/>
          <w:rtl/>
        </w:rPr>
        <w:tab/>
        <w:t xml:space="preserve">אבל הן מורכבות ממפלגות. אני מניח שאלה שיהיו בעד יהיו בצד הזה, ואלה שיהיו נגד יהיו בצד האחר. </w:t>
      </w:r>
    </w:p>
    <w:p w14:paraId="5D2E9F47" w14:textId="77777777" w:rsidR="00DC37E3" w:rsidRPr="00DC37E3" w:rsidRDefault="00DC37E3" w:rsidP="00DC37E3">
      <w:pPr>
        <w:bidi/>
        <w:rPr>
          <w:rFonts w:cs="David" w:hint="cs"/>
          <w:rtl/>
        </w:rPr>
      </w:pPr>
    </w:p>
    <w:p w14:paraId="60A14F3E" w14:textId="77777777" w:rsidR="00DC37E3" w:rsidRPr="00DC37E3" w:rsidRDefault="00DC37E3" w:rsidP="00DC37E3">
      <w:pPr>
        <w:bidi/>
        <w:rPr>
          <w:rFonts w:cs="David" w:hint="cs"/>
          <w:rtl/>
        </w:rPr>
      </w:pPr>
      <w:r w:rsidRPr="00DC37E3">
        <w:rPr>
          <w:rFonts w:cs="David" w:hint="cs"/>
          <w:u w:val="single"/>
          <w:rtl/>
        </w:rPr>
        <w:t>מנחם בן-ששון:</w:t>
      </w:r>
    </w:p>
    <w:p w14:paraId="2769DF4F" w14:textId="77777777" w:rsidR="00DC37E3" w:rsidRPr="00DC37E3" w:rsidRDefault="00DC37E3" w:rsidP="00DC37E3">
      <w:pPr>
        <w:bidi/>
        <w:rPr>
          <w:rFonts w:cs="David" w:hint="cs"/>
          <w:rtl/>
        </w:rPr>
      </w:pPr>
    </w:p>
    <w:p w14:paraId="23A88EC0" w14:textId="77777777" w:rsidR="00DC37E3" w:rsidRPr="00DC37E3" w:rsidRDefault="00DC37E3" w:rsidP="00DC37E3">
      <w:pPr>
        <w:bidi/>
        <w:rPr>
          <w:rFonts w:cs="David" w:hint="cs"/>
          <w:rtl/>
        </w:rPr>
      </w:pPr>
      <w:r w:rsidRPr="00DC37E3">
        <w:rPr>
          <w:rFonts w:cs="David" w:hint="cs"/>
          <w:rtl/>
        </w:rPr>
        <w:tab/>
        <w:t xml:space="preserve"> יהודה אמר לך בפעם הקודמת דברים ברורים. הוא אמר שמפלגת העבודה היא מפלגה שיש לה גישה מסוימת. לשיטתו המחנה יתפלג, חלק ילך לכאן וחלק ילך לכאן. </w:t>
      </w:r>
    </w:p>
    <w:p w14:paraId="1479264E" w14:textId="77777777" w:rsidR="00DC37E3" w:rsidRPr="00DC37E3" w:rsidRDefault="00DC37E3" w:rsidP="00DC37E3">
      <w:pPr>
        <w:bidi/>
        <w:rPr>
          <w:rFonts w:cs="David" w:hint="cs"/>
          <w:rtl/>
        </w:rPr>
      </w:pPr>
    </w:p>
    <w:p w14:paraId="06BF4DEA" w14:textId="77777777" w:rsidR="00DC37E3" w:rsidRPr="00DC37E3" w:rsidRDefault="00DC37E3" w:rsidP="00DC37E3">
      <w:pPr>
        <w:bidi/>
        <w:rPr>
          <w:rFonts w:cs="David" w:hint="cs"/>
          <w:u w:val="single"/>
          <w:rtl/>
        </w:rPr>
      </w:pPr>
      <w:r w:rsidRPr="00DC37E3">
        <w:rPr>
          <w:rFonts w:cs="David" w:hint="cs"/>
          <w:u w:val="single"/>
          <w:rtl/>
        </w:rPr>
        <w:t>יהודה הראל:</w:t>
      </w:r>
    </w:p>
    <w:p w14:paraId="741CB9BC" w14:textId="77777777" w:rsidR="00DC37E3" w:rsidRPr="00DC37E3" w:rsidRDefault="00DC37E3" w:rsidP="00DC37E3">
      <w:pPr>
        <w:bidi/>
        <w:rPr>
          <w:rFonts w:cs="David" w:hint="cs"/>
          <w:rtl/>
        </w:rPr>
      </w:pPr>
    </w:p>
    <w:p w14:paraId="0D0E5630" w14:textId="77777777" w:rsidR="00DC37E3" w:rsidRPr="00DC37E3" w:rsidRDefault="00DC37E3" w:rsidP="00DC37E3">
      <w:pPr>
        <w:bidi/>
        <w:rPr>
          <w:rFonts w:cs="David" w:hint="cs"/>
          <w:rtl/>
        </w:rPr>
      </w:pPr>
      <w:r w:rsidRPr="00DC37E3">
        <w:rPr>
          <w:rFonts w:cs="David" w:hint="cs"/>
          <w:rtl/>
        </w:rPr>
        <w:tab/>
        <w:t xml:space="preserve">כמו נציגי קדימה בוועדה הזאת. </w:t>
      </w:r>
    </w:p>
    <w:p w14:paraId="7A0D30B2" w14:textId="77777777" w:rsidR="00DC37E3" w:rsidRPr="00DC37E3" w:rsidRDefault="00DC37E3" w:rsidP="00DC37E3">
      <w:pPr>
        <w:bidi/>
        <w:rPr>
          <w:rFonts w:cs="David" w:hint="cs"/>
          <w:rtl/>
        </w:rPr>
      </w:pPr>
    </w:p>
    <w:p w14:paraId="671224E2" w14:textId="77777777" w:rsidR="00DC37E3" w:rsidRPr="00DC37E3" w:rsidRDefault="00DC37E3" w:rsidP="00DC37E3">
      <w:pPr>
        <w:bidi/>
        <w:rPr>
          <w:rFonts w:cs="David" w:hint="cs"/>
          <w:u w:val="single"/>
          <w:rtl/>
        </w:rPr>
      </w:pPr>
      <w:r w:rsidRPr="00DC37E3">
        <w:rPr>
          <w:rFonts w:cs="David" w:hint="cs"/>
          <w:u w:val="single"/>
          <w:rtl/>
        </w:rPr>
        <w:t>פרופ' מנחם הופנונג:</w:t>
      </w:r>
    </w:p>
    <w:p w14:paraId="3E1DD4A2" w14:textId="77777777" w:rsidR="00DC37E3" w:rsidRPr="00DC37E3" w:rsidRDefault="00DC37E3" w:rsidP="00DC37E3">
      <w:pPr>
        <w:bidi/>
        <w:rPr>
          <w:rFonts w:cs="David" w:hint="cs"/>
          <w:rtl/>
        </w:rPr>
      </w:pPr>
    </w:p>
    <w:p w14:paraId="19731F39" w14:textId="77777777" w:rsidR="00DC37E3" w:rsidRPr="00DC37E3" w:rsidRDefault="00DC37E3" w:rsidP="00DC37E3">
      <w:pPr>
        <w:bidi/>
        <w:rPr>
          <w:rFonts w:cs="David" w:hint="cs"/>
          <w:rtl/>
        </w:rPr>
      </w:pPr>
      <w:r w:rsidRPr="00DC37E3">
        <w:rPr>
          <w:rFonts w:cs="David" w:hint="cs"/>
          <w:rtl/>
        </w:rPr>
        <w:tab/>
        <w:t xml:space="preserve"> מה שקיים בצורה של מימון ציבורי, ואת זה אני מציע לשקול, הוא שהממשלה עצמה או המדינה שולחת מידע בצורה של דואר לכל הבוחרים על השאלות שעומדות על הפרק. זה יכול להפחית את מימון המפלגות, ועדיין הוא משמש הסברה, אם ניתן להגיע למנגנון מוסכם מה יישלח. שווה לשקול את זה, כי אז יש משלוח מסודר שכל אזרח מקבל את החומרים אליו  הביתה, וזה עוזר לגבש את דעתו. </w:t>
      </w:r>
    </w:p>
    <w:p w14:paraId="70819569" w14:textId="77777777" w:rsidR="00DC37E3" w:rsidRPr="00DC37E3" w:rsidRDefault="00DC37E3" w:rsidP="00DC37E3">
      <w:pPr>
        <w:bidi/>
        <w:rPr>
          <w:rFonts w:cs="David" w:hint="cs"/>
          <w:rtl/>
        </w:rPr>
      </w:pPr>
    </w:p>
    <w:p w14:paraId="364DD6D4" w14:textId="77777777" w:rsidR="00DC37E3" w:rsidRPr="00DC37E3" w:rsidRDefault="00DC37E3" w:rsidP="00DC37E3">
      <w:pPr>
        <w:bidi/>
        <w:rPr>
          <w:rFonts w:cs="David" w:hint="cs"/>
          <w:rtl/>
        </w:rPr>
      </w:pPr>
      <w:r w:rsidRPr="00DC37E3">
        <w:rPr>
          <w:rFonts w:cs="David" w:hint="cs"/>
          <w:u w:val="single"/>
          <w:rtl/>
        </w:rPr>
        <w:t>היו"ר דוד טל:</w:t>
      </w:r>
    </w:p>
    <w:p w14:paraId="63375C41" w14:textId="77777777" w:rsidR="00DC37E3" w:rsidRPr="00DC37E3" w:rsidRDefault="00DC37E3" w:rsidP="00DC37E3">
      <w:pPr>
        <w:bidi/>
        <w:rPr>
          <w:rFonts w:cs="David" w:hint="cs"/>
          <w:rtl/>
        </w:rPr>
      </w:pPr>
    </w:p>
    <w:p w14:paraId="5DDB1043" w14:textId="77777777" w:rsidR="00DC37E3" w:rsidRPr="00DC37E3" w:rsidRDefault="00DC37E3" w:rsidP="00DC37E3">
      <w:pPr>
        <w:bidi/>
        <w:rPr>
          <w:rFonts w:cs="David" w:hint="cs"/>
          <w:rtl/>
        </w:rPr>
      </w:pPr>
      <w:r w:rsidRPr="00DC37E3">
        <w:rPr>
          <w:rFonts w:cs="David" w:hint="cs"/>
          <w:rtl/>
        </w:rPr>
        <w:tab/>
        <w:t xml:space="preserve">אתה מדבר על תקציר, אתה לא מדבר על כל ההסכם. </w:t>
      </w:r>
    </w:p>
    <w:p w14:paraId="380BD4B3" w14:textId="77777777" w:rsidR="00DC37E3" w:rsidRPr="00DC37E3" w:rsidRDefault="00DC37E3" w:rsidP="00DC37E3">
      <w:pPr>
        <w:bidi/>
        <w:rPr>
          <w:rFonts w:cs="David" w:hint="cs"/>
          <w:rtl/>
        </w:rPr>
      </w:pPr>
    </w:p>
    <w:p w14:paraId="38EBA242" w14:textId="77777777" w:rsidR="00DC37E3" w:rsidRPr="00DC37E3" w:rsidRDefault="00DC37E3" w:rsidP="00DC37E3">
      <w:pPr>
        <w:bidi/>
        <w:rPr>
          <w:rFonts w:cs="David" w:hint="cs"/>
          <w:u w:val="single"/>
          <w:rtl/>
        </w:rPr>
      </w:pPr>
      <w:r w:rsidRPr="00DC37E3">
        <w:rPr>
          <w:rFonts w:cs="David" w:hint="cs"/>
          <w:u w:val="single"/>
          <w:rtl/>
        </w:rPr>
        <w:t>פרופ' מנחם הופנונג:</w:t>
      </w:r>
    </w:p>
    <w:p w14:paraId="42BC7F8A" w14:textId="77777777" w:rsidR="00DC37E3" w:rsidRPr="00DC37E3" w:rsidRDefault="00DC37E3" w:rsidP="00DC37E3">
      <w:pPr>
        <w:bidi/>
        <w:rPr>
          <w:rFonts w:cs="David" w:hint="cs"/>
          <w:rtl/>
        </w:rPr>
      </w:pPr>
    </w:p>
    <w:p w14:paraId="5475A880" w14:textId="77777777" w:rsidR="00DC37E3" w:rsidRPr="00DC37E3" w:rsidRDefault="00DC37E3" w:rsidP="00DC37E3">
      <w:pPr>
        <w:bidi/>
        <w:rPr>
          <w:rFonts w:cs="David" w:hint="cs"/>
          <w:rtl/>
        </w:rPr>
      </w:pPr>
      <w:r w:rsidRPr="00DC37E3">
        <w:rPr>
          <w:rFonts w:cs="David" w:hint="cs"/>
          <w:rtl/>
        </w:rPr>
        <w:tab/>
        <w:t xml:space="preserve">יחליטו מה לשלוח. אפשר לשלוח תקציר ואפשר לשלוח את כל ההסכם. אפשר גם לשלוח את שניהם. </w:t>
      </w:r>
    </w:p>
    <w:p w14:paraId="40CE0866" w14:textId="77777777" w:rsidR="00DC37E3" w:rsidRPr="00DC37E3" w:rsidRDefault="00DC37E3" w:rsidP="00DC37E3">
      <w:pPr>
        <w:bidi/>
        <w:rPr>
          <w:rFonts w:cs="David" w:hint="cs"/>
          <w:rtl/>
        </w:rPr>
      </w:pPr>
    </w:p>
    <w:p w14:paraId="3B24F8FD" w14:textId="77777777" w:rsidR="00DC37E3" w:rsidRPr="00DC37E3" w:rsidRDefault="00DC37E3" w:rsidP="00DC37E3">
      <w:pPr>
        <w:bidi/>
        <w:rPr>
          <w:rFonts w:cs="David" w:hint="cs"/>
          <w:rtl/>
        </w:rPr>
      </w:pPr>
      <w:r w:rsidRPr="00DC37E3">
        <w:rPr>
          <w:rFonts w:cs="David" w:hint="cs"/>
          <w:u w:val="single"/>
          <w:rtl/>
        </w:rPr>
        <w:t>היו"ר דוד טל:</w:t>
      </w:r>
    </w:p>
    <w:p w14:paraId="1470C3C6" w14:textId="77777777" w:rsidR="00DC37E3" w:rsidRPr="00DC37E3" w:rsidRDefault="00DC37E3" w:rsidP="00DC37E3">
      <w:pPr>
        <w:bidi/>
        <w:rPr>
          <w:rFonts w:cs="David" w:hint="cs"/>
          <w:rtl/>
        </w:rPr>
      </w:pPr>
    </w:p>
    <w:p w14:paraId="45134FCE" w14:textId="77777777" w:rsidR="00DC37E3" w:rsidRPr="00DC37E3" w:rsidRDefault="00DC37E3" w:rsidP="00DC37E3">
      <w:pPr>
        <w:bidi/>
        <w:rPr>
          <w:rFonts w:cs="David" w:hint="cs"/>
          <w:rtl/>
        </w:rPr>
      </w:pPr>
      <w:r w:rsidRPr="00DC37E3">
        <w:rPr>
          <w:rFonts w:cs="David" w:hint="cs"/>
          <w:rtl/>
        </w:rPr>
        <w:tab/>
        <w:t xml:space="preserve"> אדוני מתאר לעצמו שנשלח לכל אזרח במדינת ישראל שלושה-ארבעה קלסרים?</w:t>
      </w:r>
    </w:p>
    <w:p w14:paraId="10E9799D" w14:textId="77777777" w:rsidR="00DC37E3" w:rsidRPr="00DC37E3" w:rsidRDefault="00DC37E3" w:rsidP="00DC37E3">
      <w:pPr>
        <w:bidi/>
        <w:rPr>
          <w:rFonts w:cs="David" w:hint="cs"/>
          <w:rtl/>
        </w:rPr>
      </w:pPr>
    </w:p>
    <w:p w14:paraId="67EB4576" w14:textId="77777777" w:rsidR="00DC37E3" w:rsidRPr="00DC37E3" w:rsidRDefault="00DC37E3" w:rsidP="00DC37E3">
      <w:pPr>
        <w:bidi/>
        <w:rPr>
          <w:rFonts w:cs="David" w:hint="cs"/>
          <w:u w:val="single"/>
          <w:rtl/>
        </w:rPr>
      </w:pPr>
      <w:r w:rsidRPr="00DC37E3">
        <w:rPr>
          <w:rFonts w:cs="David" w:hint="cs"/>
          <w:u w:val="single"/>
          <w:rtl/>
        </w:rPr>
        <w:t>פרופ' מנחם הופנונג:</w:t>
      </w:r>
    </w:p>
    <w:p w14:paraId="47D4C05E" w14:textId="77777777" w:rsidR="00DC37E3" w:rsidRPr="00DC37E3" w:rsidRDefault="00DC37E3" w:rsidP="00DC37E3">
      <w:pPr>
        <w:bidi/>
        <w:rPr>
          <w:rFonts w:cs="David" w:hint="cs"/>
          <w:rtl/>
        </w:rPr>
      </w:pPr>
    </w:p>
    <w:p w14:paraId="47E4C3B2" w14:textId="77777777" w:rsidR="00DC37E3" w:rsidRPr="00DC37E3" w:rsidRDefault="00DC37E3" w:rsidP="00DC37E3">
      <w:pPr>
        <w:bidi/>
        <w:rPr>
          <w:rFonts w:cs="David" w:hint="cs"/>
          <w:rtl/>
        </w:rPr>
      </w:pPr>
      <w:r w:rsidRPr="00DC37E3">
        <w:rPr>
          <w:rFonts w:cs="David" w:hint="cs"/>
          <w:rtl/>
        </w:rPr>
        <w:tab/>
        <w:t xml:space="preserve"> אני לא רוצה להיכנס לרמת פירוט כזאת. </w:t>
      </w:r>
    </w:p>
    <w:p w14:paraId="2E344C92" w14:textId="77777777" w:rsidR="00DC37E3" w:rsidRPr="00DC37E3" w:rsidRDefault="00DC37E3" w:rsidP="00DC37E3">
      <w:pPr>
        <w:bidi/>
        <w:rPr>
          <w:rFonts w:cs="David" w:hint="cs"/>
          <w:rtl/>
        </w:rPr>
      </w:pPr>
    </w:p>
    <w:p w14:paraId="276A4CC4" w14:textId="77777777" w:rsidR="00DC37E3" w:rsidRPr="00DC37E3" w:rsidRDefault="00DC37E3" w:rsidP="00DC37E3">
      <w:pPr>
        <w:bidi/>
        <w:rPr>
          <w:rFonts w:cs="David" w:hint="cs"/>
          <w:rtl/>
        </w:rPr>
      </w:pPr>
      <w:r w:rsidRPr="00DC37E3">
        <w:rPr>
          <w:rFonts w:cs="David" w:hint="cs"/>
          <w:u w:val="single"/>
          <w:rtl/>
        </w:rPr>
        <w:t>היו"ר דוד טל:</w:t>
      </w:r>
    </w:p>
    <w:p w14:paraId="340FB8DF" w14:textId="77777777" w:rsidR="00DC37E3" w:rsidRPr="00DC37E3" w:rsidRDefault="00DC37E3" w:rsidP="00DC37E3">
      <w:pPr>
        <w:bidi/>
        <w:rPr>
          <w:rFonts w:cs="David" w:hint="cs"/>
          <w:rtl/>
        </w:rPr>
      </w:pPr>
    </w:p>
    <w:p w14:paraId="5A34094B" w14:textId="77777777" w:rsidR="00DC37E3" w:rsidRPr="00DC37E3" w:rsidRDefault="00DC37E3" w:rsidP="00DC37E3">
      <w:pPr>
        <w:bidi/>
        <w:rPr>
          <w:rFonts w:cs="David" w:hint="cs"/>
          <w:rtl/>
        </w:rPr>
      </w:pPr>
      <w:r w:rsidRPr="00DC37E3">
        <w:rPr>
          <w:rFonts w:cs="David" w:hint="cs"/>
          <w:rtl/>
        </w:rPr>
        <w:tab/>
        <w:t xml:space="preserve">דנו בנושא הזה בדיון הקודם. </w:t>
      </w:r>
    </w:p>
    <w:p w14:paraId="19556AA0" w14:textId="77777777" w:rsidR="00DC37E3" w:rsidRPr="00DC37E3" w:rsidRDefault="00DC37E3" w:rsidP="00DC37E3">
      <w:pPr>
        <w:bidi/>
        <w:rPr>
          <w:rFonts w:cs="David" w:hint="cs"/>
          <w:rtl/>
        </w:rPr>
      </w:pPr>
    </w:p>
    <w:p w14:paraId="7CE83092" w14:textId="77777777" w:rsidR="00DC37E3" w:rsidRPr="00DC37E3" w:rsidRDefault="00DC37E3" w:rsidP="00DC37E3">
      <w:pPr>
        <w:bidi/>
        <w:rPr>
          <w:rFonts w:cs="David" w:hint="cs"/>
          <w:u w:val="single"/>
          <w:rtl/>
        </w:rPr>
      </w:pPr>
      <w:r w:rsidRPr="00DC37E3">
        <w:rPr>
          <w:rFonts w:cs="David" w:hint="cs"/>
          <w:u w:val="single"/>
          <w:rtl/>
        </w:rPr>
        <w:t>פרופ' מנחם הופנונג:</w:t>
      </w:r>
    </w:p>
    <w:p w14:paraId="729C56EF" w14:textId="77777777" w:rsidR="00DC37E3" w:rsidRPr="00DC37E3" w:rsidRDefault="00DC37E3" w:rsidP="00DC37E3">
      <w:pPr>
        <w:bidi/>
        <w:rPr>
          <w:rFonts w:cs="David" w:hint="cs"/>
          <w:rtl/>
        </w:rPr>
      </w:pPr>
    </w:p>
    <w:p w14:paraId="72BFFF70" w14:textId="77777777" w:rsidR="00DC37E3" w:rsidRPr="00DC37E3" w:rsidRDefault="00DC37E3" w:rsidP="00DC37E3">
      <w:pPr>
        <w:bidi/>
        <w:rPr>
          <w:rFonts w:cs="David" w:hint="cs"/>
          <w:rtl/>
        </w:rPr>
      </w:pPr>
      <w:r w:rsidRPr="00DC37E3">
        <w:rPr>
          <w:rFonts w:cs="David" w:hint="cs"/>
          <w:rtl/>
        </w:rPr>
        <w:tab/>
        <w:t xml:space="preserve">בגלל התופעות שהצבעתי עליהן קודם, שאני חושש מהפיחות במעמד המפלגות, אם כבר ניתן מימון כן הייתי מציע לעשות אותו דרך המפלגות על-מנת לחזק אותן, וכן לתת להן רלוונטיות מהבחינה הזאת שלפחות יהיה למפלגות תקציב שהן תוכלנה לנצל אותו ושהן תהיינה גורם בעל משקל על סדר-היום. מפני שאם לא יינתן תקציב למפלגות ויינתן לגופים אחרים, זאת תהיה החלשה נוספת של המפלגות. </w:t>
      </w:r>
    </w:p>
    <w:p w14:paraId="4AB76C30" w14:textId="77777777" w:rsidR="00DC37E3" w:rsidRPr="00DC37E3" w:rsidRDefault="00DC37E3" w:rsidP="00DC37E3">
      <w:pPr>
        <w:bidi/>
        <w:rPr>
          <w:rFonts w:cs="David" w:hint="cs"/>
          <w:rtl/>
        </w:rPr>
      </w:pPr>
    </w:p>
    <w:p w14:paraId="79BE5B0E" w14:textId="77777777" w:rsidR="00DC37E3" w:rsidRPr="00DC37E3" w:rsidRDefault="00DC37E3" w:rsidP="00DC37E3">
      <w:pPr>
        <w:bidi/>
        <w:rPr>
          <w:rFonts w:cs="David" w:hint="cs"/>
          <w:rtl/>
        </w:rPr>
      </w:pPr>
      <w:r w:rsidRPr="00DC37E3">
        <w:rPr>
          <w:rFonts w:cs="David" w:hint="cs"/>
          <w:u w:val="single"/>
          <w:rtl/>
        </w:rPr>
        <w:t>יצחק לוי:</w:t>
      </w:r>
    </w:p>
    <w:p w14:paraId="16B81E53" w14:textId="77777777" w:rsidR="00DC37E3" w:rsidRPr="00DC37E3" w:rsidRDefault="00DC37E3" w:rsidP="00DC37E3">
      <w:pPr>
        <w:bidi/>
        <w:rPr>
          <w:rFonts w:cs="David" w:hint="cs"/>
          <w:rtl/>
        </w:rPr>
      </w:pPr>
    </w:p>
    <w:p w14:paraId="307021E8" w14:textId="77777777" w:rsidR="00DC37E3" w:rsidRPr="00DC37E3" w:rsidRDefault="00DC37E3" w:rsidP="00DC37E3">
      <w:pPr>
        <w:bidi/>
        <w:rPr>
          <w:rFonts w:cs="David" w:hint="cs"/>
          <w:rtl/>
        </w:rPr>
      </w:pPr>
      <w:r w:rsidRPr="00DC37E3">
        <w:rPr>
          <w:rFonts w:cs="David" w:hint="cs"/>
          <w:rtl/>
        </w:rPr>
        <w:tab/>
        <w:t xml:space="preserve"> מה קורה אם מפלגות חצויות?</w:t>
      </w:r>
    </w:p>
    <w:p w14:paraId="58D18D42" w14:textId="77777777" w:rsidR="00DC37E3" w:rsidRPr="00DC37E3" w:rsidRDefault="00DC37E3" w:rsidP="00DC37E3">
      <w:pPr>
        <w:bidi/>
        <w:rPr>
          <w:rFonts w:cs="David" w:hint="cs"/>
          <w:rtl/>
        </w:rPr>
      </w:pPr>
    </w:p>
    <w:p w14:paraId="7A24FDDB" w14:textId="77777777" w:rsidR="00DC37E3" w:rsidRPr="00DC37E3" w:rsidRDefault="00DC37E3" w:rsidP="00DC37E3">
      <w:pPr>
        <w:bidi/>
        <w:rPr>
          <w:rFonts w:cs="David" w:hint="cs"/>
          <w:u w:val="single"/>
          <w:rtl/>
        </w:rPr>
      </w:pPr>
      <w:r w:rsidRPr="00DC37E3">
        <w:rPr>
          <w:rFonts w:cs="David" w:hint="cs"/>
          <w:u w:val="single"/>
          <w:rtl/>
        </w:rPr>
        <w:t>פרופ' מנחם הופנונג:</w:t>
      </w:r>
    </w:p>
    <w:p w14:paraId="782BB570" w14:textId="77777777" w:rsidR="00DC37E3" w:rsidRPr="00DC37E3" w:rsidRDefault="00DC37E3" w:rsidP="00DC37E3">
      <w:pPr>
        <w:bidi/>
        <w:rPr>
          <w:rFonts w:cs="David" w:hint="cs"/>
          <w:rtl/>
        </w:rPr>
      </w:pPr>
    </w:p>
    <w:p w14:paraId="3FDC85B2" w14:textId="77777777" w:rsidR="00DC37E3" w:rsidRPr="00DC37E3" w:rsidRDefault="00DC37E3" w:rsidP="00DC37E3">
      <w:pPr>
        <w:bidi/>
        <w:rPr>
          <w:rFonts w:cs="David" w:hint="cs"/>
          <w:rtl/>
        </w:rPr>
      </w:pPr>
      <w:r w:rsidRPr="00DC37E3">
        <w:rPr>
          <w:rFonts w:cs="David" w:hint="cs"/>
          <w:rtl/>
        </w:rPr>
        <w:tab/>
        <w:t xml:space="preserve"> שהמפלגה תחליט בעצמה מה היא עושה עם זה. </w:t>
      </w:r>
    </w:p>
    <w:p w14:paraId="0A01C8D2" w14:textId="77777777" w:rsidR="00DC37E3" w:rsidRPr="00DC37E3" w:rsidRDefault="00DC37E3" w:rsidP="00DC37E3">
      <w:pPr>
        <w:bidi/>
        <w:rPr>
          <w:rFonts w:cs="David" w:hint="cs"/>
          <w:rtl/>
        </w:rPr>
      </w:pPr>
    </w:p>
    <w:p w14:paraId="0181DAE3" w14:textId="77777777" w:rsidR="00DC37E3" w:rsidRPr="00DC37E3" w:rsidRDefault="00DC37E3" w:rsidP="00DC37E3">
      <w:pPr>
        <w:bidi/>
        <w:rPr>
          <w:rFonts w:cs="David" w:hint="cs"/>
          <w:rtl/>
        </w:rPr>
      </w:pPr>
      <w:r w:rsidRPr="00DC37E3">
        <w:rPr>
          <w:rFonts w:cs="David" w:hint="cs"/>
          <w:u w:val="single"/>
          <w:rtl/>
        </w:rPr>
        <w:t>יצחק לוי:</w:t>
      </w:r>
    </w:p>
    <w:p w14:paraId="6DB6EB96" w14:textId="77777777" w:rsidR="00DC37E3" w:rsidRPr="00DC37E3" w:rsidRDefault="00DC37E3" w:rsidP="00DC37E3">
      <w:pPr>
        <w:bidi/>
        <w:rPr>
          <w:rFonts w:cs="David" w:hint="cs"/>
          <w:rtl/>
        </w:rPr>
      </w:pPr>
    </w:p>
    <w:p w14:paraId="1D78D162" w14:textId="77777777" w:rsidR="00DC37E3" w:rsidRPr="00DC37E3" w:rsidRDefault="00DC37E3" w:rsidP="00DC37E3">
      <w:pPr>
        <w:bidi/>
        <w:rPr>
          <w:rFonts w:cs="David" w:hint="cs"/>
          <w:rtl/>
        </w:rPr>
      </w:pPr>
      <w:r w:rsidRPr="00DC37E3">
        <w:rPr>
          <w:rFonts w:cs="David" w:hint="cs"/>
          <w:rtl/>
        </w:rPr>
        <w:tab/>
        <w:t xml:space="preserve"> כלומר, המוסד המפלגתי הוא המחליט, ללא קשר מה קורה אם יש חברי כנסת כאלה וכאלה. </w:t>
      </w:r>
    </w:p>
    <w:p w14:paraId="3F054D3B" w14:textId="77777777" w:rsidR="00DC37E3" w:rsidRPr="00DC37E3" w:rsidRDefault="00DC37E3" w:rsidP="00DC37E3">
      <w:pPr>
        <w:bidi/>
        <w:rPr>
          <w:rFonts w:cs="David" w:hint="cs"/>
          <w:rtl/>
        </w:rPr>
      </w:pPr>
    </w:p>
    <w:p w14:paraId="4970A5DA" w14:textId="77777777" w:rsidR="00DC37E3" w:rsidRPr="00DC37E3" w:rsidRDefault="00DC37E3" w:rsidP="00DC37E3">
      <w:pPr>
        <w:bidi/>
        <w:rPr>
          <w:rFonts w:cs="David" w:hint="cs"/>
          <w:u w:val="single"/>
          <w:rtl/>
        </w:rPr>
      </w:pPr>
      <w:r w:rsidRPr="00DC37E3">
        <w:rPr>
          <w:rFonts w:cs="David" w:hint="cs"/>
          <w:u w:val="single"/>
          <w:rtl/>
        </w:rPr>
        <w:t>פרופ' מנחם הופנונג:</w:t>
      </w:r>
    </w:p>
    <w:p w14:paraId="019778BC" w14:textId="77777777" w:rsidR="00DC37E3" w:rsidRPr="00DC37E3" w:rsidRDefault="00DC37E3" w:rsidP="00DC37E3">
      <w:pPr>
        <w:bidi/>
        <w:rPr>
          <w:rFonts w:cs="David" w:hint="cs"/>
          <w:rtl/>
        </w:rPr>
      </w:pPr>
    </w:p>
    <w:p w14:paraId="2AFF844A" w14:textId="77777777" w:rsidR="00DC37E3" w:rsidRPr="00DC37E3" w:rsidRDefault="00DC37E3" w:rsidP="00DC37E3">
      <w:pPr>
        <w:bidi/>
        <w:rPr>
          <w:rFonts w:cs="David" w:hint="cs"/>
          <w:rtl/>
        </w:rPr>
      </w:pPr>
      <w:r w:rsidRPr="00DC37E3">
        <w:rPr>
          <w:rFonts w:cs="David" w:hint="cs"/>
          <w:rtl/>
        </w:rPr>
        <w:tab/>
        <w:t xml:space="preserve"> התנסינו הרי בדבר דומה במערכת הבחירות המיוחדות לראשות הממשלה ב-2001. </w:t>
      </w:r>
    </w:p>
    <w:p w14:paraId="2782C302" w14:textId="77777777" w:rsidR="00DC37E3" w:rsidRPr="00DC37E3" w:rsidRDefault="00DC37E3" w:rsidP="00DC37E3">
      <w:pPr>
        <w:bidi/>
        <w:rPr>
          <w:rFonts w:cs="David" w:hint="cs"/>
          <w:rtl/>
        </w:rPr>
      </w:pPr>
    </w:p>
    <w:p w14:paraId="5E7FE493" w14:textId="77777777" w:rsidR="00DC37E3" w:rsidRPr="00DC37E3" w:rsidRDefault="00DC37E3" w:rsidP="00DC37E3">
      <w:pPr>
        <w:bidi/>
        <w:rPr>
          <w:rFonts w:cs="David" w:hint="cs"/>
          <w:rtl/>
        </w:rPr>
      </w:pPr>
      <w:r w:rsidRPr="00DC37E3">
        <w:rPr>
          <w:rFonts w:cs="David" w:hint="cs"/>
          <w:u w:val="single"/>
          <w:rtl/>
        </w:rPr>
        <w:t>יצחק לוי:</w:t>
      </w:r>
    </w:p>
    <w:p w14:paraId="6B70D07A" w14:textId="77777777" w:rsidR="00DC37E3" w:rsidRPr="00DC37E3" w:rsidRDefault="00DC37E3" w:rsidP="00DC37E3">
      <w:pPr>
        <w:bidi/>
        <w:rPr>
          <w:rFonts w:cs="David" w:hint="cs"/>
          <w:rtl/>
        </w:rPr>
      </w:pPr>
    </w:p>
    <w:p w14:paraId="61FABE39" w14:textId="77777777" w:rsidR="00DC37E3" w:rsidRPr="00DC37E3" w:rsidRDefault="00DC37E3" w:rsidP="00DC37E3">
      <w:pPr>
        <w:bidi/>
        <w:rPr>
          <w:rFonts w:cs="David" w:hint="cs"/>
          <w:rtl/>
        </w:rPr>
      </w:pPr>
      <w:r w:rsidRPr="00DC37E3">
        <w:rPr>
          <w:rFonts w:cs="David" w:hint="cs"/>
          <w:rtl/>
        </w:rPr>
        <w:tab/>
        <w:t xml:space="preserve"> אני לא זוכר שהיתה מחלוקת. </w:t>
      </w:r>
    </w:p>
    <w:p w14:paraId="6B606BBE" w14:textId="77777777" w:rsidR="00DC37E3" w:rsidRPr="00DC37E3" w:rsidRDefault="00DC37E3" w:rsidP="00DC37E3">
      <w:pPr>
        <w:bidi/>
        <w:rPr>
          <w:rFonts w:cs="David" w:hint="cs"/>
          <w:rtl/>
        </w:rPr>
      </w:pPr>
    </w:p>
    <w:p w14:paraId="6D124C76" w14:textId="77777777" w:rsidR="00DC37E3" w:rsidRPr="00DC37E3" w:rsidRDefault="00DC37E3" w:rsidP="00DC37E3">
      <w:pPr>
        <w:bidi/>
        <w:rPr>
          <w:rFonts w:cs="David" w:hint="cs"/>
          <w:u w:val="single"/>
          <w:rtl/>
        </w:rPr>
      </w:pPr>
      <w:r w:rsidRPr="00DC37E3">
        <w:rPr>
          <w:rFonts w:cs="David" w:hint="cs"/>
          <w:u w:val="single"/>
          <w:rtl/>
        </w:rPr>
        <w:t>פרופ' מנחם הופנונג:</w:t>
      </w:r>
    </w:p>
    <w:p w14:paraId="720C2F32" w14:textId="77777777" w:rsidR="00DC37E3" w:rsidRPr="00DC37E3" w:rsidRDefault="00DC37E3" w:rsidP="00DC37E3">
      <w:pPr>
        <w:bidi/>
        <w:rPr>
          <w:rFonts w:cs="David" w:hint="cs"/>
          <w:rtl/>
        </w:rPr>
      </w:pPr>
    </w:p>
    <w:p w14:paraId="587B7365" w14:textId="77777777" w:rsidR="00DC37E3" w:rsidRPr="00DC37E3" w:rsidRDefault="00DC37E3" w:rsidP="00DC37E3">
      <w:pPr>
        <w:bidi/>
        <w:rPr>
          <w:rFonts w:cs="David" w:hint="cs"/>
          <w:rtl/>
        </w:rPr>
      </w:pPr>
      <w:r w:rsidRPr="00DC37E3">
        <w:rPr>
          <w:rFonts w:cs="David" w:hint="cs"/>
          <w:rtl/>
        </w:rPr>
        <w:tab/>
        <w:t xml:space="preserve"> המנגנון של המימון. </w:t>
      </w:r>
    </w:p>
    <w:p w14:paraId="1306C8A1" w14:textId="77777777" w:rsidR="00DC37E3" w:rsidRPr="00DC37E3" w:rsidRDefault="00DC37E3" w:rsidP="00DC37E3">
      <w:pPr>
        <w:bidi/>
        <w:rPr>
          <w:rFonts w:cs="David" w:hint="cs"/>
          <w:rtl/>
        </w:rPr>
      </w:pPr>
    </w:p>
    <w:p w14:paraId="064B814A" w14:textId="77777777" w:rsidR="00DC37E3" w:rsidRPr="00DC37E3" w:rsidRDefault="00DC37E3" w:rsidP="00DC37E3">
      <w:pPr>
        <w:bidi/>
        <w:rPr>
          <w:rFonts w:cs="David" w:hint="cs"/>
          <w:rtl/>
        </w:rPr>
      </w:pPr>
      <w:r w:rsidRPr="00DC37E3">
        <w:rPr>
          <w:rFonts w:cs="David" w:hint="cs"/>
          <w:u w:val="single"/>
          <w:rtl/>
        </w:rPr>
        <w:t>יצחק לוי:</w:t>
      </w:r>
    </w:p>
    <w:p w14:paraId="19AB9B39" w14:textId="77777777" w:rsidR="00DC37E3" w:rsidRPr="00DC37E3" w:rsidRDefault="00DC37E3" w:rsidP="00DC37E3">
      <w:pPr>
        <w:bidi/>
        <w:rPr>
          <w:rFonts w:cs="David" w:hint="cs"/>
          <w:rtl/>
        </w:rPr>
      </w:pPr>
    </w:p>
    <w:p w14:paraId="676E9B0B" w14:textId="77777777" w:rsidR="00DC37E3" w:rsidRPr="00DC37E3" w:rsidRDefault="00DC37E3" w:rsidP="00DC37E3">
      <w:pPr>
        <w:bidi/>
        <w:rPr>
          <w:rFonts w:cs="David" w:hint="cs"/>
          <w:rtl/>
        </w:rPr>
      </w:pPr>
      <w:r w:rsidRPr="00DC37E3">
        <w:rPr>
          <w:rFonts w:cs="David" w:hint="cs"/>
          <w:rtl/>
        </w:rPr>
        <w:tab/>
        <w:t xml:space="preserve"> הצענו את אותו מנגנון. </w:t>
      </w:r>
    </w:p>
    <w:p w14:paraId="193EDDD3" w14:textId="77777777" w:rsidR="00DC37E3" w:rsidRPr="00DC37E3" w:rsidRDefault="00DC37E3" w:rsidP="00DC37E3">
      <w:pPr>
        <w:bidi/>
        <w:rPr>
          <w:rFonts w:cs="David" w:hint="cs"/>
          <w:rtl/>
        </w:rPr>
      </w:pPr>
    </w:p>
    <w:p w14:paraId="1BD09F8D" w14:textId="77777777" w:rsidR="00DC37E3" w:rsidRPr="00DC37E3" w:rsidRDefault="00DC37E3" w:rsidP="00DC37E3">
      <w:pPr>
        <w:bidi/>
        <w:rPr>
          <w:rFonts w:cs="David" w:hint="cs"/>
          <w:rtl/>
        </w:rPr>
      </w:pPr>
      <w:r w:rsidRPr="00DC37E3">
        <w:rPr>
          <w:rFonts w:cs="David" w:hint="cs"/>
          <w:u w:val="single"/>
          <w:rtl/>
        </w:rPr>
        <w:t>היו"ר דוד טל:</w:t>
      </w:r>
    </w:p>
    <w:p w14:paraId="2D85AB08" w14:textId="77777777" w:rsidR="00DC37E3" w:rsidRPr="00DC37E3" w:rsidRDefault="00DC37E3" w:rsidP="00DC37E3">
      <w:pPr>
        <w:bidi/>
        <w:rPr>
          <w:rFonts w:cs="David" w:hint="cs"/>
          <w:rtl/>
        </w:rPr>
      </w:pPr>
    </w:p>
    <w:p w14:paraId="7BFF1E54" w14:textId="77777777" w:rsidR="00DC37E3" w:rsidRPr="00DC37E3" w:rsidRDefault="00DC37E3" w:rsidP="00DC37E3">
      <w:pPr>
        <w:bidi/>
        <w:rPr>
          <w:rFonts w:cs="David" w:hint="cs"/>
          <w:rtl/>
        </w:rPr>
      </w:pPr>
      <w:r w:rsidRPr="00DC37E3">
        <w:rPr>
          <w:rFonts w:cs="David" w:hint="cs"/>
          <w:rtl/>
        </w:rPr>
        <w:tab/>
        <w:t xml:space="preserve">המרכז של כל מפלגה יצטרך להחליט בעד או נגד. </w:t>
      </w:r>
    </w:p>
    <w:p w14:paraId="053B8736" w14:textId="77777777" w:rsidR="00DC37E3" w:rsidRPr="00DC37E3" w:rsidRDefault="00DC37E3" w:rsidP="00DC37E3">
      <w:pPr>
        <w:bidi/>
        <w:rPr>
          <w:rFonts w:cs="David" w:hint="cs"/>
          <w:rtl/>
        </w:rPr>
      </w:pPr>
    </w:p>
    <w:p w14:paraId="57BEDE7C" w14:textId="77777777" w:rsidR="00DC37E3" w:rsidRPr="00DC37E3" w:rsidRDefault="00DC37E3" w:rsidP="00DC37E3">
      <w:pPr>
        <w:bidi/>
        <w:rPr>
          <w:rFonts w:cs="David" w:hint="cs"/>
          <w:rtl/>
        </w:rPr>
      </w:pPr>
      <w:r w:rsidRPr="00DC37E3">
        <w:rPr>
          <w:rFonts w:cs="David" w:hint="cs"/>
          <w:u w:val="single"/>
          <w:rtl/>
        </w:rPr>
        <w:t>יצחק לוי:</w:t>
      </w:r>
    </w:p>
    <w:p w14:paraId="506A19E8" w14:textId="77777777" w:rsidR="00DC37E3" w:rsidRPr="00DC37E3" w:rsidRDefault="00DC37E3" w:rsidP="00DC37E3">
      <w:pPr>
        <w:bidi/>
        <w:rPr>
          <w:rFonts w:cs="David" w:hint="cs"/>
          <w:rtl/>
        </w:rPr>
      </w:pPr>
    </w:p>
    <w:p w14:paraId="1170B17A" w14:textId="77777777" w:rsidR="00DC37E3" w:rsidRPr="00DC37E3" w:rsidRDefault="00DC37E3" w:rsidP="00DC37E3">
      <w:pPr>
        <w:bidi/>
        <w:rPr>
          <w:rFonts w:cs="David" w:hint="cs"/>
          <w:rtl/>
        </w:rPr>
      </w:pPr>
      <w:r w:rsidRPr="00DC37E3">
        <w:rPr>
          <w:rFonts w:cs="David" w:hint="cs"/>
          <w:rtl/>
        </w:rPr>
        <w:tab/>
        <w:t xml:space="preserve">אתה אומר שלמשל בקדימה, ששני נציגי קדימה כאן חלוקים זה על זה, אתה נגד נסיגה מהגולן והמפלגה שלך תחליט שהיא בעד, אז אתה תראה את כספך נאכל על-ידי מתנגדיך. </w:t>
      </w:r>
    </w:p>
    <w:p w14:paraId="2B5540C8" w14:textId="77777777" w:rsidR="00DC37E3" w:rsidRPr="00DC37E3" w:rsidRDefault="00DC37E3" w:rsidP="00DC37E3">
      <w:pPr>
        <w:bidi/>
        <w:rPr>
          <w:rFonts w:cs="David" w:hint="cs"/>
          <w:rtl/>
        </w:rPr>
      </w:pPr>
    </w:p>
    <w:p w14:paraId="00A2F9A0" w14:textId="77777777" w:rsidR="00DC37E3" w:rsidRPr="00DC37E3" w:rsidRDefault="00DC37E3" w:rsidP="00DC37E3">
      <w:pPr>
        <w:bidi/>
        <w:rPr>
          <w:rFonts w:cs="David" w:hint="cs"/>
          <w:rtl/>
        </w:rPr>
      </w:pPr>
      <w:r w:rsidRPr="00DC37E3">
        <w:rPr>
          <w:rFonts w:cs="David" w:hint="cs"/>
          <w:u w:val="single"/>
          <w:rtl/>
        </w:rPr>
        <w:t>זהבה גלאון:</w:t>
      </w:r>
    </w:p>
    <w:p w14:paraId="074F0EC0" w14:textId="77777777" w:rsidR="00DC37E3" w:rsidRPr="00DC37E3" w:rsidRDefault="00DC37E3" w:rsidP="00DC37E3">
      <w:pPr>
        <w:bidi/>
        <w:rPr>
          <w:rFonts w:cs="David" w:hint="cs"/>
          <w:rtl/>
        </w:rPr>
      </w:pPr>
    </w:p>
    <w:p w14:paraId="7EF581E3" w14:textId="77777777" w:rsidR="00DC37E3" w:rsidRPr="00DC37E3" w:rsidRDefault="00DC37E3" w:rsidP="00DC37E3">
      <w:pPr>
        <w:bidi/>
        <w:rPr>
          <w:rFonts w:cs="David" w:hint="cs"/>
          <w:rtl/>
        </w:rPr>
      </w:pPr>
      <w:r w:rsidRPr="00DC37E3">
        <w:rPr>
          <w:rFonts w:cs="David" w:hint="cs"/>
          <w:rtl/>
        </w:rPr>
        <w:tab/>
        <w:t xml:space="preserve"> ולא בפעם הראשונה. </w:t>
      </w:r>
    </w:p>
    <w:p w14:paraId="2B84D844" w14:textId="77777777" w:rsidR="00DC37E3" w:rsidRPr="00DC37E3" w:rsidRDefault="00DC37E3" w:rsidP="00DC37E3">
      <w:pPr>
        <w:bidi/>
        <w:rPr>
          <w:rFonts w:cs="David" w:hint="cs"/>
          <w:rtl/>
        </w:rPr>
      </w:pPr>
    </w:p>
    <w:p w14:paraId="22696F10" w14:textId="77777777" w:rsidR="00DC37E3" w:rsidRPr="00DC37E3" w:rsidRDefault="00DC37E3" w:rsidP="00DC37E3">
      <w:pPr>
        <w:bidi/>
        <w:rPr>
          <w:rFonts w:cs="David" w:hint="cs"/>
          <w:rtl/>
        </w:rPr>
      </w:pPr>
      <w:r w:rsidRPr="00DC37E3">
        <w:rPr>
          <w:rFonts w:cs="David" w:hint="cs"/>
          <w:u w:val="single"/>
          <w:rtl/>
        </w:rPr>
        <w:t>היו"ר דוד טל:</w:t>
      </w:r>
    </w:p>
    <w:p w14:paraId="41D681CB" w14:textId="77777777" w:rsidR="00DC37E3" w:rsidRPr="00DC37E3" w:rsidRDefault="00DC37E3" w:rsidP="00DC37E3">
      <w:pPr>
        <w:bidi/>
        <w:rPr>
          <w:rFonts w:cs="David" w:hint="cs"/>
          <w:rtl/>
        </w:rPr>
      </w:pPr>
    </w:p>
    <w:p w14:paraId="5D3E1F70" w14:textId="77777777" w:rsidR="00DC37E3" w:rsidRPr="00DC37E3" w:rsidRDefault="00DC37E3" w:rsidP="00DC37E3">
      <w:pPr>
        <w:bidi/>
        <w:rPr>
          <w:rFonts w:cs="David" w:hint="cs"/>
          <w:rtl/>
        </w:rPr>
      </w:pPr>
      <w:r w:rsidRPr="00DC37E3">
        <w:rPr>
          <w:rFonts w:cs="David" w:hint="cs"/>
          <w:rtl/>
        </w:rPr>
        <w:tab/>
        <w:t xml:space="preserve">אני אראה את כספי הולך ואוזל, ושמשתמשים בו כדי לאמץ את דעתו של ידידי חבר הכנסת בן-ששון, אבל זה לא ימנע ממני לחבור למפלגות אחרות ולומר את דעתי במפלגות אחרות, לתמוך ולחזק. </w:t>
      </w:r>
    </w:p>
    <w:p w14:paraId="3348EB99" w14:textId="77777777" w:rsidR="00DC37E3" w:rsidRPr="00DC37E3" w:rsidRDefault="00DC37E3" w:rsidP="00DC37E3">
      <w:pPr>
        <w:bidi/>
        <w:rPr>
          <w:rFonts w:cs="David" w:hint="cs"/>
          <w:rtl/>
        </w:rPr>
      </w:pPr>
    </w:p>
    <w:p w14:paraId="0F83133E" w14:textId="77777777" w:rsidR="00DC37E3" w:rsidRPr="00DC37E3" w:rsidRDefault="00DC37E3" w:rsidP="00DC37E3">
      <w:pPr>
        <w:bidi/>
        <w:rPr>
          <w:rFonts w:cs="David" w:hint="cs"/>
          <w:rtl/>
        </w:rPr>
      </w:pPr>
      <w:r w:rsidRPr="00DC37E3">
        <w:rPr>
          <w:rFonts w:cs="David" w:hint="cs"/>
          <w:u w:val="single"/>
          <w:rtl/>
        </w:rPr>
        <w:t>מנחם בן-ששון:</w:t>
      </w:r>
    </w:p>
    <w:p w14:paraId="3285F004" w14:textId="77777777" w:rsidR="00DC37E3" w:rsidRPr="00DC37E3" w:rsidRDefault="00DC37E3" w:rsidP="00DC37E3">
      <w:pPr>
        <w:bidi/>
        <w:rPr>
          <w:rFonts w:cs="David" w:hint="cs"/>
          <w:rtl/>
        </w:rPr>
      </w:pPr>
    </w:p>
    <w:p w14:paraId="57558FA9" w14:textId="77777777" w:rsidR="00DC37E3" w:rsidRPr="00DC37E3" w:rsidRDefault="00DC37E3" w:rsidP="00DC37E3">
      <w:pPr>
        <w:bidi/>
        <w:rPr>
          <w:rFonts w:cs="David" w:hint="cs"/>
          <w:rtl/>
        </w:rPr>
      </w:pPr>
      <w:r w:rsidRPr="00DC37E3">
        <w:rPr>
          <w:rFonts w:cs="David" w:hint="cs"/>
          <w:rtl/>
        </w:rPr>
        <w:tab/>
        <w:t xml:space="preserve"> אני מזכיר לכם שכאשר רצנו לחקיקת החוק לפני חודשיים אמרתי שלפי הבנתי, אם בכלל צריך מימון </w:t>
      </w:r>
      <w:r w:rsidRPr="00DC37E3">
        <w:rPr>
          <w:rFonts w:cs="David"/>
          <w:rtl/>
        </w:rPr>
        <w:t>–</w:t>
      </w:r>
      <w:r w:rsidRPr="00DC37E3">
        <w:rPr>
          <w:rFonts w:cs="David" w:hint="cs"/>
          <w:rtl/>
        </w:rPr>
        <w:t xml:space="preserve"> אני חושב שלא צריך </w:t>
      </w:r>
      <w:r w:rsidRPr="00DC37E3">
        <w:rPr>
          <w:rFonts w:cs="David"/>
          <w:rtl/>
        </w:rPr>
        <w:t>–</w:t>
      </w:r>
      <w:r w:rsidRPr="00DC37E3">
        <w:rPr>
          <w:rFonts w:cs="David" w:hint="cs"/>
          <w:rtl/>
        </w:rPr>
        <w:t xml:space="preserve"> צריך לחשוב על  גושים ולא על מפלגות. </w:t>
      </w:r>
    </w:p>
    <w:p w14:paraId="087527CE" w14:textId="77777777" w:rsidR="00DC37E3" w:rsidRPr="00DC37E3" w:rsidRDefault="00DC37E3" w:rsidP="00DC37E3">
      <w:pPr>
        <w:bidi/>
        <w:rPr>
          <w:rFonts w:cs="David" w:hint="cs"/>
          <w:rtl/>
        </w:rPr>
      </w:pPr>
    </w:p>
    <w:p w14:paraId="1184C269" w14:textId="77777777" w:rsidR="00DC37E3" w:rsidRPr="00DC37E3" w:rsidRDefault="00DC37E3" w:rsidP="00DC37E3">
      <w:pPr>
        <w:bidi/>
        <w:rPr>
          <w:rFonts w:cs="David" w:hint="cs"/>
          <w:rtl/>
        </w:rPr>
      </w:pPr>
      <w:r w:rsidRPr="00DC37E3">
        <w:rPr>
          <w:rFonts w:cs="David" w:hint="cs"/>
          <w:u w:val="single"/>
          <w:rtl/>
        </w:rPr>
        <w:t>היו"ר דוד טל:</w:t>
      </w:r>
    </w:p>
    <w:p w14:paraId="2D22EEF1" w14:textId="77777777" w:rsidR="00DC37E3" w:rsidRPr="00DC37E3" w:rsidRDefault="00DC37E3" w:rsidP="00DC37E3">
      <w:pPr>
        <w:bidi/>
        <w:rPr>
          <w:rFonts w:cs="David" w:hint="cs"/>
          <w:rtl/>
        </w:rPr>
      </w:pPr>
    </w:p>
    <w:p w14:paraId="30356141" w14:textId="77777777" w:rsidR="00DC37E3" w:rsidRPr="00DC37E3" w:rsidRDefault="00DC37E3" w:rsidP="00DC37E3">
      <w:pPr>
        <w:bidi/>
        <w:rPr>
          <w:rFonts w:cs="David" w:hint="cs"/>
          <w:rtl/>
        </w:rPr>
      </w:pPr>
      <w:r w:rsidRPr="00DC37E3">
        <w:rPr>
          <w:rFonts w:cs="David" w:hint="cs"/>
          <w:rtl/>
        </w:rPr>
        <w:tab/>
        <w:t xml:space="preserve">האם אדוני חשב למשל, אם אנחנו מדברים על מימון מפלגות, באיזה סדרי גודל, האם חצי יחידת מימון, האם יחידת מימון שלמה? </w:t>
      </w:r>
    </w:p>
    <w:p w14:paraId="0AE0BBF4" w14:textId="77777777" w:rsidR="00DC37E3" w:rsidRPr="00DC37E3" w:rsidRDefault="00DC37E3" w:rsidP="00DC37E3">
      <w:pPr>
        <w:bidi/>
        <w:rPr>
          <w:rFonts w:cs="David" w:hint="cs"/>
          <w:rtl/>
        </w:rPr>
      </w:pPr>
    </w:p>
    <w:p w14:paraId="6A97421A" w14:textId="77777777" w:rsidR="00DC37E3" w:rsidRPr="00DC37E3" w:rsidRDefault="00DC37E3" w:rsidP="00DC37E3">
      <w:pPr>
        <w:bidi/>
        <w:rPr>
          <w:rFonts w:cs="David" w:hint="cs"/>
          <w:u w:val="single"/>
          <w:rtl/>
        </w:rPr>
      </w:pPr>
      <w:r w:rsidRPr="00DC37E3">
        <w:rPr>
          <w:rFonts w:cs="David" w:hint="cs"/>
          <w:u w:val="single"/>
          <w:rtl/>
        </w:rPr>
        <w:t>פרופ' מנחם הופנונג:</w:t>
      </w:r>
    </w:p>
    <w:p w14:paraId="47CFBDB4" w14:textId="77777777" w:rsidR="00DC37E3" w:rsidRPr="00DC37E3" w:rsidRDefault="00DC37E3" w:rsidP="00DC37E3">
      <w:pPr>
        <w:bidi/>
        <w:rPr>
          <w:rFonts w:cs="David" w:hint="cs"/>
          <w:rtl/>
        </w:rPr>
      </w:pPr>
    </w:p>
    <w:p w14:paraId="07AD8F91" w14:textId="77777777" w:rsidR="00DC37E3" w:rsidRPr="00DC37E3" w:rsidRDefault="00DC37E3" w:rsidP="00DC37E3">
      <w:pPr>
        <w:bidi/>
        <w:rPr>
          <w:rFonts w:cs="David" w:hint="cs"/>
          <w:rtl/>
        </w:rPr>
      </w:pPr>
      <w:r w:rsidRPr="00DC37E3">
        <w:rPr>
          <w:rFonts w:cs="David" w:hint="cs"/>
          <w:rtl/>
        </w:rPr>
        <w:tab/>
        <w:t xml:space="preserve"> ההצעה  מדברת על חצי  יחידת מימון. זה סכום די גדול. חצי יחידת מימון שווה 600,000 שקל, וכשאנחנו מכפילים את זה, זה אומר שכל גוש יקבל סדר גודל של 35 מיליון שקלים. כשנגיע לשאלת התרומות זה יעלה עוד, אבל עם 35 מיליון שקלים ניתן לקיים מערכת בחירות ארצית ברמה מספיקה. אני לא חושב שצריך להעלות את זה. זה הרבה יותר ממה שכל מפלגה מקבלת בבחירות מבחינת המימון. זאת אומרת, אם אנחנו מדברים על כל גוש, ובהנחה שזה יהיה כמעט שווה, יכול להיות שהחלוקה תצא 40-30 או סדרי גודל מהסוג הזה, כך שהמימון הזה מהבחינה הזאת נראה לי נאות. בתנאים של ישראל, 35-40 מיליון שקל לניהול מערכת בחירות ארצית או לניהול מערכה ארצית על משאל עם, זה בהחלט סכום נאות. יש לנו ניסיון שאפשר להסתדר עם זה. </w:t>
      </w:r>
    </w:p>
    <w:p w14:paraId="286953BE" w14:textId="77777777" w:rsidR="00DC37E3" w:rsidRPr="00DC37E3" w:rsidRDefault="00DC37E3" w:rsidP="00DC37E3">
      <w:pPr>
        <w:bidi/>
        <w:rPr>
          <w:rFonts w:cs="David" w:hint="cs"/>
          <w:rtl/>
        </w:rPr>
      </w:pPr>
    </w:p>
    <w:p w14:paraId="6BBE5DFD" w14:textId="77777777" w:rsidR="00DC37E3" w:rsidRPr="00DC37E3" w:rsidRDefault="00DC37E3" w:rsidP="00DC37E3">
      <w:pPr>
        <w:bidi/>
        <w:rPr>
          <w:rFonts w:cs="David" w:hint="cs"/>
          <w:rtl/>
        </w:rPr>
      </w:pPr>
      <w:r w:rsidRPr="00DC37E3">
        <w:rPr>
          <w:rFonts w:cs="David" w:hint="cs"/>
          <w:u w:val="single"/>
          <w:rtl/>
        </w:rPr>
        <w:t>היו"ר דוד טל:</w:t>
      </w:r>
    </w:p>
    <w:p w14:paraId="01289512" w14:textId="77777777" w:rsidR="00DC37E3" w:rsidRPr="00DC37E3" w:rsidRDefault="00DC37E3" w:rsidP="00DC37E3">
      <w:pPr>
        <w:bidi/>
        <w:rPr>
          <w:rFonts w:cs="David" w:hint="cs"/>
          <w:rtl/>
        </w:rPr>
      </w:pPr>
    </w:p>
    <w:p w14:paraId="0CEB8538" w14:textId="77777777" w:rsidR="00DC37E3" w:rsidRPr="00DC37E3" w:rsidRDefault="00DC37E3" w:rsidP="00DC37E3">
      <w:pPr>
        <w:bidi/>
        <w:rPr>
          <w:rFonts w:cs="David" w:hint="cs"/>
          <w:rtl/>
        </w:rPr>
      </w:pPr>
      <w:r w:rsidRPr="00DC37E3">
        <w:rPr>
          <w:rFonts w:cs="David" w:hint="cs"/>
          <w:rtl/>
        </w:rPr>
        <w:tab/>
        <w:t xml:space="preserve">אם אדוני אומר שזה סכום נאות, אז אולי אפשר לוותר על התרומות. </w:t>
      </w:r>
    </w:p>
    <w:p w14:paraId="4262793B" w14:textId="77777777" w:rsidR="00DC37E3" w:rsidRPr="00DC37E3" w:rsidRDefault="00DC37E3" w:rsidP="00DC37E3">
      <w:pPr>
        <w:bidi/>
        <w:rPr>
          <w:rFonts w:cs="David" w:hint="cs"/>
          <w:rtl/>
        </w:rPr>
      </w:pPr>
    </w:p>
    <w:p w14:paraId="56D1A124" w14:textId="77777777" w:rsidR="00DC37E3" w:rsidRPr="00DC37E3" w:rsidRDefault="00DC37E3" w:rsidP="00DC37E3">
      <w:pPr>
        <w:bidi/>
        <w:rPr>
          <w:rFonts w:cs="David" w:hint="cs"/>
          <w:u w:val="single"/>
          <w:rtl/>
        </w:rPr>
      </w:pPr>
      <w:r w:rsidRPr="00DC37E3">
        <w:rPr>
          <w:rFonts w:cs="David" w:hint="cs"/>
          <w:u w:val="single"/>
          <w:rtl/>
        </w:rPr>
        <w:t>פרופ' מנחם הופנונג:</w:t>
      </w:r>
    </w:p>
    <w:p w14:paraId="431FB5FF" w14:textId="77777777" w:rsidR="00DC37E3" w:rsidRPr="00DC37E3" w:rsidRDefault="00DC37E3" w:rsidP="00DC37E3">
      <w:pPr>
        <w:bidi/>
        <w:rPr>
          <w:rFonts w:cs="David" w:hint="cs"/>
          <w:rtl/>
        </w:rPr>
      </w:pPr>
    </w:p>
    <w:p w14:paraId="3295E243" w14:textId="77777777" w:rsidR="00DC37E3" w:rsidRPr="00DC37E3" w:rsidRDefault="00DC37E3" w:rsidP="00DC37E3">
      <w:pPr>
        <w:bidi/>
        <w:rPr>
          <w:rFonts w:cs="David" w:hint="cs"/>
          <w:rtl/>
        </w:rPr>
      </w:pPr>
      <w:r w:rsidRPr="00DC37E3">
        <w:rPr>
          <w:rFonts w:cs="David" w:hint="cs"/>
          <w:rtl/>
        </w:rPr>
        <w:tab/>
        <w:t xml:space="preserve"> אני מציע כן לשקול את נושא התרומות לא מפני שזה מאוד הכרחי לגייס תרומות, אלא בגלל שאני פוחד מהאלמנט של האיסור. בדרך כלל אנשים אוהבים להיות מעורבים. עדיף לאפשר תרומות קטנות וחוקיות בסכומים שאפשר לקבוע אותם. מהבחינה הזאת אפשר להצמיד את זה למימון שניתן בבחירות לכנסת, פה השיעורים דומים, ולא לסגור לגמרי, מפני שכאשר סוגרים לגמרי הסיר מתחיל לבעבע באיזשהו מקום ולהתפרץ במקום אחר, וזה החשש שלי. כך שאם יש אזרחים שכן רוצים להיות מעורבים ולתרום סכומים קטנים, אני לא חושב שזה ישפיע בצורה דרמטית. בתרומות בסדר גודל של 2,000 שקל לא תוסיף לשום גוש שיעור מימון של 50% ממה שהוא מקבל מאוצר המדינה, תוסיף תוספת מסוימת. היא אפשרית, והיא אומרת שזה מותר. אנשים יודעים שזה מותר, אם ירצו יתרמו ואם לא ירצו לא יתרמו. </w:t>
      </w:r>
    </w:p>
    <w:p w14:paraId="3B15EA06" w14:textId="77777777" w:rsidR="00DC37E3" w:rsidRPr="00DC37E3" w:rsidRDefault="00DC37E3" w:rsidP="00DC37E3">
      <w:pPr>
        <w:bidi/>
        <w:rPr>
          <w:rFonts w:cs="David" w:hint="cs"/>
          <w:rtl/>
        </w:rPr>
      </w:pPr>
    </w:p>
    <w:p w14:paraId="52BFBF2C" w14:textId="77777777" w:rsidR="00DC37E3" w:rsidRPr="00DC37E3" w:rsidRDefault="00DC37E3" w:rsidP="00DC37E3">
      <w:pPr>
        <w:bidi/>
        <w:rPr>
          <w:rFonts w:cs="David" w:hint="cs"/>
          <w:u w:val="single"/>
          <w:rtl/>
        </w:rPr>
      </w:pPr>
      <w:r w:rsidRPr="00DC37E3">
        <w:rPr>
          <w:rFonts w:cs="David" w:hint="cs"/>
          <w:u w:val="single"/>
          <w:rtl/>
        </w:rPr>
        <w:t>דוד רותם:</w:t>
      </w:r>
    </w:p>
    <w:p w14:paraId="2115D068" w14:textId="77777777" w:rsidR="00DC37E3" w:rsidRPr="00DC37E3" w:rsidRDefault="00DC37E3" w:rsidP="00DC37E3">
      <w:pPr>
        <w:bidi/>
        <w:rPr>
          <w:rFonts w:cs="David" w:hint="cs"/>
          <w:rtl/>
        </w:rPr>
      </w:pPr>
    </w:p>
    <w:p w14:paraId="5CE8DBF4" w14:textId="77777777" w:rsidR="00DC37E3" w:rsidRPr="00DC37E3" w:rsidRDefault="00DC37E3" w:rsidP="00DC37E3">
      <w:pPr>
        <w:bidi/>
        <w:rPr>
          <w:rFonts w:cs="David" w:hint="cs"/>
          <w:rtl/>
        </w:rPr>
      </w:pPr>
      <w:r w:rsidRPr="00DC37E3">
        <w:rPr>
          <w:rFonts w:cs="David" w:hint="cs"/>
          <w:rtl/>
        </w:rPr>
        <w:tab/>
        <w:t xml:space="preserve"> השאלה היא אם אתה הופך את זה לעניין של מפלגות. </w:t>
      </w:r>
    </w:p>
    <w:p w14:paraId="6C4B05FE" w14:textId="77777777" w:rsidR="00DC37E3" w:rsidRPr="00DC37E3" w:rsidRDefault="00DC37E3" w:rsidP="00DC37E3">
      <w:pPr>
        <w:bidi/>
        <w:rPr>
          <w:rFonts w:cs="David" w:hint="cs"/>
          <w:rtl/>
        </w:rPr>
      </w:pPr>
    </w:p>
    <w:p w14:paraId="1531BFC3" w14:textId="77777777" w:rsidR="00DC37E3" w:rsidRPr="00DC37E3" w:rsidRDefault="00DC37E3" w:rsidP="00DC37E3">
      <w:pPr>
        <w:bidi/>
        <w:rPr>
          <w:rFonts w:cs="David" w:hint="cs"/>
          <w:u w:val="single"/>
          <w:rtl/>
        </w:rPr>
      </w:pPr>
      <w:r w:rsidRPr="00DC37E3">
        <w:rPr>
          <w:rFonts w:cs="David" w:hint="cs"/>
          <w:u w:val="single"/>
          <w:rtl/>
        </w:rPr>
        <w:t>פרופ' מנחם הופנונג:</w:t>
      </w:r>
    </w:p>
    <w:p w14:paraId="30965144" w14:textId="77777777" w:rsidR="00DC37E3" w:rsidRPr="00DC37E3" w:rsidRDefault="00DC37E3" w:rsidP="00DC37E3">
      <w:pPr>
        <w:bidi/>
        <w:rPr>
          <w:rFonts w:cs="David" w:hint="cs"/>
          <w:rtl/>
        </w:rPr>
      </w:pPr>
    </w:p>
    <w:p w14:paraId="11B864BD" w14:textId="77777777" w:rsidR="00DC37E3" w:rsidRPr="00DC37E3" w:rsidRDefault="00DC37E3" w:rsidP="00DC37E3">
      <w:pPr>
        <w:bidi/>
        <w:rPr>
          <w:rFonts w:cs="David" w:hint="cs"/>
          <w:rtl/>
        </w:rPr>
      </w:pPr>
      <w:r w:rsidRPr="00DC37E3">
        <w:rPr>
          <w:rFonts w:cs="David" w:hint="cs"/>
          <w:rtl/>
        </w:rPr>
        <w:tab/>
        <w:t xml:space="preserve">אני כן הייתי רוצה דווקא לחזק את  המפלגות.  </w:t>
      </w:r>
    </w:p>
    <w:p w14:paraId="69FD61A0" w14:textId="77777777" w:rsidR="00DC37E3" w:rsidRPr="00DC37E3" w:rsidRDefault="00DC37E3" w:rsidP="00DC37E3">
      <w:pPr>
        <w:bidi/>
        <w:rPr>
          <w:rFonts w:cs="David" w:hint="cs"/>
          <w:rtl/>
        </w:rPr>
      </w:pPr>
    </w:p>
    <w:p w14:paraId="38973574" w14:textId="77777777" w:rsidR="00DC37E3" w:rsidRPr="00DC37E3" w:rsidRDefault="00DC37E3" w:rsidP="00DC37E3">
      <w:pPr>
        <w:bidi/>
        <w:rPr>
          <w:rFonts w:cs="David" w:hint="cs"/>
          <w:rtl/>
        </w:rPr>
      </w:pPr>
      <w:r w:rsidRPr="00DC37E3">
        <w:rPr>
          <w:rFonts w:cs="David" w:hint="cs"/>
          <w:u w:val="single"/>
          <w:rtl/>
        </w:rPr>
        <w:t>דוד רותם:</w:t>
      </w:r>
    </w:p>
    <w:p w14:paraId="1BEA866C" w14:textId="77777777" w:rsidR="00DC37E3" w:rsidRPr="00DC37E3" w:rsidRDefault="00DC37E3" w:rsidP="00DC37E3">
      <w:pPr>
        <w:bidi/>
        <w:rPr>
          <w:rFonts w:cs="David" w:hint="cs"/>
          <w:rtl/>
        </w:rPr>
      </w:pPr>
    </w:p>
    <w:p w14:paraId="0F33AA90" w14:textId="77777777" w:rsidR="00DC37E3" w:rsidRPr="00DC37E3" w:rsidRDefault="00DC37E3" w:rsidP="00DC37E3">
      <w:pPr>
        <w:bidi/>
        <w:rPr>
          <w:rFonts w:cs="David" w:hint="cs"/>
          <w:rtl/>
        </w:rPr>
      </w:pPr>
      <w:r w:rsidRPr="00DC37E3">
        <w:rPr>
          <w:rFonts w:cs="David" w:hint="cs"/>
          <w:rtl/>
        </w:rPr>
        <w:tab/>
        <w:t xml:space="preserve"> יש פסיקה של  בית המשפט העליון, לפחות על ועד יישובי רמת הגולן, בשני מקרים. </w:t>
      </w:r>
    </w:p>
    <w:p w14:paraId="4C231B2C" w14:textId="77777777" w:rsidR="00DC37E3" w:rsidRPr="00DC37E3" w:rsidRDefault="00DC37E3" w:rsidP="00DC37E3">
      <w:pPr>
        <w:bidi/>
        <w:rPr>
          <w:rFonts w:cs="David" w:hint="cs"/>
          <w:rtl/>
        </w:rPr>
      </w:pPr>
    </w:p>
    <w:p w14:paraId="79D63E0C" w14:textId="77777777" w:rsidR="00DC37E3" w:rsidRPr="00DC37E3" w:rsidRDefault="00DC37E3" w:rsidP="00DC37E3">
      <w:pPr>
        <w:bidi/>
        <w:rPr>
          <w:rFonts w:cs="David" w:hint="cs"/>
          <w:u w:val="single"/>
          <w:rtl/>
        </w:rPr>
      </w:pPr>
      <w:r w:rsidRPr="00DC37E3">
        <w:rPr>
          <w:rFonts w:cs="David" w:hint="cs"/>
          <w:u w:val="single"/>
          <w:rtl/>
        </w:rPr>
        <w:t>פרופ' מנחם הופנונג:</w:t>
      </w:r>
    </w:p>
    <w:p w14:paraId="2B17551C" w14:textId="77777777" w:rsidR="00DC37E3" w:rsidRPr="00DC37E3" w:rsidRDefault="00DC37E3" w:rsidP="00DC37E3">
      <w:pPr>
        <w:bidi/>
        <w:rPr>
          <w:rFonts w:cs="David" w:hint="cs"/>
          <w:rtl/>
        </w:rPr>
      </w:pPr>
    </w:p>
    <w:p w14:paraId="3928EBAA" w14:textId="77777777" w:rsidR="00DC37E3" w:rsidRPr="00DC37E3" w:rsidRDefault="00DC37E3" w:rsidP="00DC37E3">
      <w:pPr>
        <w:bidi/>
        <w:rPr>
          <w:rFonts w:cs="David" w:hint="cs"/>
          <w:rtl/>
        </w:rPr>
      </w:pPr>
      <w:r w:rsidRPr="00DC37E3">
        <w:rPr>
          <w:rFonts w:cs="David" w:hint="cs"/>
          <w:rtl/>
        </w:rPr>
        <w:tab/>
        <w:t xml:space="preserve"> אני מכיר  אותה, היא אפילו נמצאת פה במחשב שלי. </w:t>
      </w:r>
    </w:p>
    <w:p w14:paraId="71E5A016" w14:textId="77777777" w:rsidR="00DC37E3" w:rsidRPr="00DC37E3" w:rsidRDefault="00DC37E3" w:rsidP="00DC37E3">
      <w:pPr>
        <w:bidi/>
        <w:rPr>
          <w:rFonts w:cs="David" w:hint="cs"/>
          <w:rtl/>
        </w:rPr>
      </w:pPr>
    </w:p>
    <w:p w14:paraId="113B6933" w14:textId="77777777" w:rsidR="00DC37E3" w:rsidRPr="00DC37E3" w:rsidRDefault="00DC37E3" w:rsidP="00DC37E3">
      <w:pPr>
        <w:bidi/>
        <w:rPr>
          <w:rFonts w:cs="David" w:hint="cs"/>
          <w:rtl/>
        </w:rPr>
      </w:pPr>
      <w:r w:rsidRPr="00DC37E3">
        <w:rPr>
          <w:rFonts w:cs="David" w:hint="cs"/>
          <w:u w:val="single"/>
          <w:rtl/>
        </w:rPr>
        <w:t>דוד רותם:</w:t>
      </w:r>
    </w:p>
    <w:p w14:paraId="2F3F9116" w14:textId="77777777" w:rsidR="00DC37E3" w:rsidRPr="00DC37E3" w:rsidRDefault="00DC37E3" w:rsidP="00DC37E3">
      <w:pPr>
        <w:bidi/>
        <w:rPr>
          <w:rFonts w:cs="David" w:hint="cs"/>
          <w:rtl/>
        </w:rPr>
      </w:pPr>
    </w:p>
    <w:p w14:paraId="34ADBE60" w14:textId="77777777" w:rsidR="00DC37E3" w:rsidRPr="00DC37E3" w:rsidRDefault="00DC37E3" w:rsidP="00DC37E3">
      <w:pPr>
        <w:bidi/>
        <w:rPr>
          <w:rFonts w:cs="David" w:hint="cs"/>
          <w:rtl/>
        </w:rPr>
      </w:pPr>
      <w:r w:rsidRPr="00DC37E3">
        <w:rPr>
          <w:rFonts w:cs="David" w:hint="cs"/>
          <w:rtl/>
        </w:rPr>
        <w:tab/>
        <w:t xml:space="preserve">יש אחת של איתן כבל ושלום עכשיו נגד המועצות האזוריות לגבי גוש קטיף. בית המשפט העליון אמר, שלא יעלה על הדעת שגוף ציבורי, שהולכים לפגוע בעצם קיומו, לא יוכל להתמודד עם זה. כשאתה אומר שוועד יישובי רמת הגולן יהיה מנוע, כי הכול ייעשה דרך המפלגות, על-מנת לחזק את המפלגות, אין בזה היגיון. משום שזה הבית של האנשים האלה, זה לא הבית שלי. </w:t>
      </w:r>
    </w:p>
    <w:p w14:paraId="086D4A5C" w14:textId="77777777" w:rsidR="00DC37E3" w:rsidRPr="00DC37E3" w:rsidRDefault="00DC37E3" w:rsidP="00DC37E3">
      <w:pPr>
        <w:bidi/>
        <w:rPr>
          <w:rFonts w:cs="David" w:hint="cs"/>
          <w:rtl/>
        </w:rPr>
      </w:pPr>
    </w:p>
    <w:p w14:paraId="63CA6AF6" w14:textId="77777777" w:rsidR="00DC37E3" w:rsidRPr="00DC37E3" w:rsidRDefault="00DC37E3" w:rsidP="00DC37E3">
      <w:pPr>
        <w:bidi/>
        <w:rPr>
          <w:rFonts w:cs="David" w:hint="cs"/>
          <w:u w:val="single"/>
          <w:rtl/>
        </w:rPr>
      </w:pPr>
      <w:r w:rsidRPr="00DC37E3">
        <w:rPr>
          <w:rFonts w:cs="David" w:hint="cs"/>
          <w:u w:val="single"/>
          <w:rtl/>
        </w:rPr>
        <w:t>פרופ' מנחם הופנונג:</w:t>
      </w:r>
    </w:p>
    <w:p w14:paraId="67763A67" w14:textId="77777777" w:rsidR="00DC37E3" w:rsidRPr="00DC37E3" w:rsidRDefault="00DC37E3" w:rsidP="00DC37E3">
      <w:pPr>
        <w:bidi/>
        <w:rPr>
          <w:rFonts w:cs="David" w:hint="cs"/>
          <w:rtl/>
        </w:rPr>
      </w:pPr>
    </w:p>
    <w:p w14:paraId="3DAB75DB" w14:textId="77777777" w:rsidR="00DC37E3" w:rsidRPr="00DC37E3" w:rsidRDefault="00DC37E3" w:rsidP="00DC37E3">
      <w:pPr>
        <w:bidi/>
        <w:rPr>
          <w:rFonts w:cs="David" w:hint="cs"/>
          <w:rtl/>
        </w:rPr>
      </w:pPr>
      <w:r w:rsidRPr="00DC37E3">
        <w:rPr>
          <w:rFonts w:cs="David" w:hint="cs"/>
          <w:rtl/>
        </w:rPr>
        <w:tab/>
        <w:t xml:space="preserve"> אתם עכשיו מחוקקים חוק חדש, יש לכם הפסיקה של בית המשפט העליון.  אתם יכולים גם לחוקק חוק שהוא יטפל במה שאז בית המשפט העליון חשב שמסתבר מהחקיקה הקיימת. הרי עצם הכנסת משאל העם זה גם אלמנט חדש לפוליטיקה הישראלית. אז אם אתה מכניס את משאל העם, אתה גם יכול לתקן. הסיבה  שאני לא אוהב את המעורבות של גושים היא שעל-ידי כך אתה מאבד את כל הבקרה על ההוצאות. אם אתה רוצה, עם זה אתה יכול לאבד את זה. באותם פסקי דין שנידונו היה מדובר במקרים מסוימים על מס חובה שהוטל על תושבים ביישובים מסוימים, זאת אומרת תרומה כפויה. </w:t>
      </w:r>
    </w:p>
    <w:p w14:paraId="75D536BC" w14:textId="77777777" w:rsidR="00DC37E3" w:rsidRPr="00DC37E3" w:rsidRDefault="00DC37E3" w:rsidP="00DC37E3">
      <w:pPr>
        <w:bidi/>
        <w:rPr>
          <w:rFonts w:cs="David" w:hint="cs"/>
          <w:rtl/>
        </w:rPr>
      </w:pPr>
    </w:p>
    <w:p w14:paraId="0FA1C4E2" w14:textId="77777777" w:rsidR="00DC37E3" w:rsidRPr="00DC37E3" w:rsidRDefault="00DC37E3" w:rsidP="00DC37E3">
      <w:pPr>
        <w:bidi/>
        <w:rPr>
          <w:rFonts w:cs="David" w:hint="cs"/>
          <w:u w:val="single"/>
          <w:rtl/>
        </w:rPr>
      </w:pPr>
      <w:r w:rsidRPr="00DC37E3">
        <w:rPr>
          <w:rFonts w:cs="David" w:hint="cs"/>
          <w:u w:val="single"/>
          <w:rtl/>
        </w:rPr>
        <w:t>עו"ד איל זנדברג:</w:t>
      </w:r>
    </w:p>
    <w:p w14:paraId="4C0ACBDF" w14:textId="77777777" w:rsidR="00DC37E3" w:rsidRPr="00DC37E3" w:rsidRDefault="00DC37E3" w:rsidP="00DC37E3">
      <w:pPr>
        <w:bidi/>
        <w:rPr>
          <w:rFonts w:cs="David" w:hint="cs"/>
          <w:rtl/>
        </w:rPr>
      </w:pPr>
    </w:p>
    <w:p w14:paraId="553C0593" w14:textId="77777777" w:rsidR="00DC37E3" w:rsidRPr="00DC37E3" w:rsidRDefault="00DC37E3" w:rsidP="00DC37E3">
      <w:pPr>
        <w:bidi/>
        <w:rPr>
          <w:rFonts w:cs="David" w:hint="cs"/>
          <w:rtl/>
        </w:rPr>
      </w:pPr>
      <w:r w:rsidRPr="00DC37E3">
        <w:rPr>
          <w:rFonts w:cs="David" w:hint="cs"/>
          <w:rtl/>
        </w:rPr>
        <w:tab/>
        <w:t xml:space="preserve">היה מדובר בגוף ציבורי, שהפיקוח עליו הוא יותר קל ויותר מסודר. </w:t>
      </w:r>
    </w:p>
    <w:p w14:paraId="7AAEB0E4" w14:textId="77777777" w:rsidR="00DC37E3" w:rsidRPr="00DC37E3" w:rsidRDefault="00DC37E3" w:rsidP="00DC37E3">
      <w:pPr>
        <w:bidi/>
        <w:rPr>
          <w:rFonts w:cs="David" w:hint="cs"/>
          <w:rtl/>
        </w:rPr>
      </w:pPr>
    </w:p>
    <w:p w14:paraId="1AC50887" w14:textId="77777777" w:rsidR="00DC37E3" w:rsidRPr="00DC37E3" w:rsidRDefault="00DC37E3" w:rsidP="00DC37E3">
      <w:pPr>
        <w:bidi/>
        <w:rPr>
          <w:rFonts w:cs="David" w:hint="cs"/>
          <w:u w:val="single"/>
          <w:rtl/>
        </w:rPr>
      </w:pPr>
      <w:r w:rsidRPr="00DC37E3">
        <w:rPr>
          <w:rFonts w:cs="David" w:hint="cs"/>
          <w:u w:val="single"/>
          <w:rtl/>
        </w:rPr>
        <w:t>פרופ' מנחם הופנונג:</w:t>
      </w:r>
    </w:p>
    <w:p w14:paraId="13E4D386" w14:textId="77777777" w:rsidR="00DC37E3" w:rsidRPr="00DC37E3" w:rsidRDefault="00DC37E3" w:rsidP="00DC37E3">
      <w:pPr>
        <w:bidi/>
        <w:rPr>
          <w:rFonts w:cs="David" w:hint="cs"/>
          <w:rtl/>
        </w:rPr>
      </w:pPr>
    </w:p>
    <w:p w14:paraId="4C938329" w14:textId="77777777" w:rsidR="00DC37E3" w:rsidRPr="00DC37E3" w:rsidRDefault="00DC37E3" w:rsidP="00DC37E3">
      <w:pPr>
        <w:bidi/>
        <w:rPr>
          <w:rFonts w:cs="David" w:hint="cs"/>
          <w:rtl/>
        </w:rPr>
      </w:pPr>
      <w:r w:rsidRPr="00DC37E3">
        <w:rPr>
          <w:rFonts w:cs="David" w:hint="cs"/>
          <w:rtl/>
        </w:rPr>
        <w:tab/>
        <w:t xml:space="preserve">לכן אני מציע להרהר בזה. אני מודע לעניין שאפשר לומר שגם ועד יישובי רמת הגולן וגם מועצת יש"ע וגם שלום עכשיו אלה גופים שעוסקים בזה כל הזמן וזה בנשמתם. אם אנחנו לוקחים את דוח מבקר המדינה בשנת 2000, גם הוא התיר להם לפעול בנסיבות מסוימות כשהוא בדק את הפעילות של עמותות שונות. הוא אמר שיש מצבים שהוא יתיר לעמותות לפעול. </w:t>
      </w:r>
    </w:p>
    <w:p w14:paraId="521BA0AC" w14:textId="77777777" w:rsidR="00DC37E3" w:rsidRPr="00DC37E3" w:rsidRDefault="00DC37E3" w:rsidP="00DC37E3">
      <w:pPr>
        <w:bidi/>
        <w:rPr>
          <w:rFonts w:cs="David" w:hint="cs"/>
          <w:rtl/>
        </w:rPr>
      </w:pPr>
    </w:p>
    <w:p w14:paraId="08EFCC17" w14:textId="77777777" w:rsidR="00DC37E3" w:rsidRPr="00DC37E3" w:rsidRDefault="00DC37E3" w:rsidP="00DC37E3">
      <w:pPr>
        <w:bidi/>
        <w:rPr>
          <w:rFonts w:cs="David" w:hint="cs"/>
          <w:rtl/>
        </w:rPr>
      </w:pPr>
      <w:r w:rsidRPr="00DC37E3">
        <w:rPr>
          <w:rFonts w:cs="David" w:hint="cs"/>
          <w:u w:val="single"/>
          <w:rtl/>
        </w:rPr>
        <w:t>מנחם בן-ששון:</w:t>
      </w:r>
    </w:p>
    <w:p w14:paraId="72754D84" w14:textId="77777777" w:rsidR="00DC37E3" w:rsidRPr="00DC37E3" w:rsidRDefault="00DC37E3" w:rsidP="00DC37E3">
      <w:pPr>
        <w:bidi/>
        <w:rPr>
          <w:rFonts w:cs="David" w:hint="cs"/>
          <w:rtl/>
        </w:rPr>
      </w:pPr>
    </w:p>
    <w:p w14:paraId="192BC5E1" w14:textId="77777777" w:rsidR="00DC37E3" w:rsidRPr="00DC37E3" w:rsidRDefault="00DC37E3" w:rsidP="00DC37E3">
      <w:pPr>
        <w:bidi/>
        <w:rPr>
          <w:rFonts w:cs="David" w:hint="cs"/>
          <w:rtl/>
        </w:rPr>
      </w:pPr>
      <w:r w:rsidRPr="00DC37E3">
        <w:rPr>
          <w:rFonts w:cs="David" w:hint="cs"/>
          <w:rtl/>
        </w:rPr>
        <w:tab/>
        <w:t xml:space="preserve"> זה השתנה היום בעקבות חוקים שעשינו. נמצאת פה הגברת ישראלי, השלמנו לא מזמן חקיקה בענייני פריימריס ושם הבענו את דעתנו לגבי זיקת גופי העמותות.  </w:t>
      </w:r>
    </w:p>
    <w:p w14:paraId="3F530535" w14:textId="77777777" w:rsidR="00DC37E3" w:rsidRPr="00DC37E3" w:rsidRDefault="00DC37E3" w:rsidP="00DC37E3">
      <w:pPr>
        <w:bidi/>
        <w:rPr>
          <w:rFonts w:cs="David" w:hint="cs"/>
          <w:rtl/>
        </w:rPr>
      </w:pPr>
    </w:p>
    <w:p w14:paraId="6EFB8C21" w14:textId="77777777" w:rsidR="00DC37E3" w:rsidRPr="00DC37E3" w:rsidRDefault="00DC37E3" w:rsidP="00DC37E3">
      <w:pPr>
        <w:bidi/>
        <w:rPr>
          <w:rFonts w:cs="David" w:hint="cs"/>
          <w:rtl/>
        </w:rPr>
      </w:pPr>
      <w:r w:rsidRPr="00DC37E3">
        <w:rPr>
          <w:rFonts w:cs="David" w:hint="cs"/>
          <w:u w:val="single"/>
          <w:rtl/>
        </w:rPr>
        <w:t>דוד רותם:</w:t>
      </w:r>
    </w:p>
    <w:p w14:paraId="433BD1F0" w14:textId="77777777" w:rsidR="00DC37E3" w:rsidRPr="00DC37E3" w:rsidRDefault="00DC37E3" w:rsidP="00DC37E3">
      <w:pPr>
        <w:bidi/>
        <w:rPr>
          <w:rFonts w:cs="David" w:hint="cs"/>
          <w:rtl/>
        </w:rPr>
      </w:pPr>
    </w:p>
    <w:p w14:paraId="68F1B914" w14:textId="77777777" w:rsidR="00DC37E3" w:rsidRPr="00DC37E3" w:rsidRDefault="00DC37E3" w:rsidP="00DC37E3">
      <w:pPr>
        <w:bidi/>
        <w:rPr>
          <w:rFonts w:cs="David" w:hint="cs"/>
          <w:rtl/>
        </w:rPr>
      </w:pPr>
      <w:r w:rsidRPr="00DC37E3">
        <w:rPr>
          <w:rFonts w:cs="David" w:hint="cs"/>
          <w:rtl/>
        </w:rPr>
        <w:tab/>
        <w:t xml:space="preserve"> אבל לשלום עכשיו ולמועצת יש"ע ולוועד יישובי רמת הגולן אין זיקה לשום מפלגה. לא תמצא זיקה. </w:t>
      </w:r>
    </w:p>
    <w:p w14:paraId="1C562CC1" w14:textId="77777777" w:rsidR="00DC37E3" w:rsidRPr="00DC37E3" w:rsidRDefault="00DC37E3" w:rsidP="00DC37E3">
      <w:pPr>
        <w:bidi/>
        <w:rPr>
          <w:rFonts w:cs="David" w:hint="cs"/>
          <w:rtl/>
        </w:rPr>
      </w:pPr>
    </w:p>
    <w:p w14:paraId="30FF9E96" w14:textId="77777777" w:rsidR="00DC37E3" w:rsidRPr="00DC37E3" w:rsidRDefault="00DC37E3" w:rsidP="00DC37E3">
      <w:pPr>
        <w:bidi/>
        <w:rPr>
          <w:rFonts w:cs="David" w:hint="cs"/>
          <w:rtl/>
        </w:rPr>
      </w:pPr>
      <w:r w:rsidRPr="00DC37E3">
        <w:rPr>
          <w:rFonts w:cs="David" w:hint="cs"/>
          <w:u w:val="single"/>
          <w:rtl/>
        </w:rPr>
        <w:t>מנחם בן-ששון:</w:t>
      </w:r>
    </w:p>
    <w:p w14:paraId="5973BC5A" w14:textId="77777777" w:rsidR="00DC37E3" w:rsidRPr="00DC37E3" w:rsidRDefault="00DC37E3" w:rsidP="00DC37E3">
      <w:pPr>
        <w:bidi/>
        <w:rPr>
          <w:rFonts w:cs="David" w:hint="cs"/>
          <w:rtl/>
        </w:rPr>
      </w:pPr>
    </w:p>
    <w:p w14:paraId="480DBD0F" w14:textId="77777777" w:rsidR="00DC37E3" w:rsidRPr="00DC37E3" w:rsidRDefault="00DC37E3" w:rsidP="00DC37E3">
      <w:pPr>
        <w:bidi/>
        <w:rPr>
          <w:rFonts w:cs="David" w:hint="cs"/>
          <w:rtl/>
        </w:rPr>
      </w:pPr>
      <w:r w:rsidRPr="00DC37E3">
        <w:rPr>
          <w:rFonts w:cs="David" w:hint="cs"/>
          <w:rtl/>
        </w:rPr>
        <w:tab/>
        <w:t xml:space="preserve">מבחינתי זה פתרון טוב. הוא הולך להרוויח. </w:t>
      </w:r>
    </w:p>
    <w:p w14:paraId="521AC5A9" w14:textId="77777777" w:rsidR="00DC37E3" w:rsidRPr="00DC37E3" w:rsidRDefault="00DC37E3" w:rsidP="00DC37E3">
      <w:pPr>
        <w:bidi/>
        <w:rPr>
          <w:rFonts w:cs="David" w:hint="cs"/>
          <w:rtl/>
        </w:rPr>
      </w:pPr>
    </w:p>
    <w:p w14:paraId="681DBCBC" w14:textId="77777777" w:rsidR="00DC37E3" w:rsidRPr="00DC37E3" w:rsidRDefault="00DC37E3" w:rsidP="00DC37E3">
      <w:pPr>
        <w:bidi/>
        <w:rPr>
          <w:rFonts w:cs="David" w:hint="cs"/>
          <w:rtl/>
        </w:rPr>
      </w:pPr>
      <w:r w:rsidRPr="00DC37E3">
        <w:rPr>
          <w:rFonts w:cs="David" w:hint="cs"/>
          <w:u w:val="single"/>
          <w:rtl/>
        </w:rPr>
        <w:t>היו"ר דוד טל:</w:t>
      </w:r>
    </w:p>
    <w:p w14:paraId="57DE580E" w14:textId="77777777" w:rsidR="00DC37E3" w:rsidRPr="00DC37E3" w:rsidRDefault="00DC37E3" w:rsidP="00DC37E3">
      <w:pPr>
        <w:bidi/>
        <w:rPr>
          <w:rFonts w:cs="David" w:hint="cs"/>
          <w:rtl/>
        </w:rPr>
      </w:pPr>
    </w:p>
    <w:p w14:paraId="07E4F02C" w14:textId="77777777" w:rsidR="00DC37E3" w:rsidRPr="00DC37E3" w:rsidRDefault="00DC37E3" w:rsidP="00DC37E3">
      <w:pPr>
        <w:bidi/>
        <w:rPr>
          <w:rFonts w:cs="David" w:hint="cs"/>
          <w:rtl/>
        </w:rPr>
      </w:pPr>
      <w:r w:rsidRPr="00DC37E3">
        <w:rPr>
          <w:rFonts w:cs="David" w:hint="cs"/>
          <w:rtl/>
        </w:rPr>
        <w:tab/>
        <w:t xml:space="preserve">זיקה לא תמצא, אבל זיק תמצא. </w:t>
      </w:r>
    </w:p>
    <w:p w14:paraId="74DE8EB7" w14:textId="77777777" w:rsidR="00DC37E3" w:rsidRPr="00DC37E3" w:rsidRDefault="00DC37E3" w:rsidP="00DC37E3">
      <w:pPr>
        <w:bidi/>
        <w:rPr>
          <w:rFonts w:cs="David" w:hint="cs"/>
          <w:rtl/>
        </w:rPr>
      </w:pPr>
    </w:p>
    <w:p w14:paraId="1915EE4E" w14:textId="77777777" w:rsidR="00DC37E3" w:rsidRPr="00DC37E3" w:rsidRDefault="00DC37E3" w:rsidP="00DC37E3">
      <w:pPr>
        <w:bidi/>
        <w:rPr>
          <w:rFonts w:cs="David" w:hint="cs"/>
          <w:u w:val="single"/>
          <w:rtl/>
        </w:rPr>
      </w:pPr>
      <w:r w:rsidRPr="00DC37E3">
        <w:rPr>
          <w:rFonts w:cs="David" w:hint="cs"/>
          <w:u w:val="single"/>
          <w:rtl/>
        </w:rPr>
        <w:t>דוד רותם:</w:t>
      </w:r>
    </w:p>
    <w:p w14:paraId="7963E87F" w14:textId="77777777" w:rsidR="00DC37E3" w:rsidRPr="00DC37E3" w:rsidRDefault="00DC37E3" w:rsidP="00DC37E3">
      <w:pPr>
        <w:bidi/>
        <w:rPr>
          <w:rFonts w:cs="David" w:hint="cs"/>
          <w:rtl/>
        </w:rPr>
      </w:pPr>
    </w:p>
    <w:p w14:paraId="08DB38E4" w14:textId="77777777" w:rsidR="00DC37E3" w:rsidRPr="00DC37E3" w:rsidRDefault="00DC37E3" w:rsidP="00DC37E3">
      <w:pPr>
        <w:bidi/>
        <w:rPr>
          <w:rFonts w:cs="David" w:hint="cs"/>
          <w:rtl/>
        </w:rPr>
      </w:pPr>
      <w:r w:rsidRPr="00DC37E3">
        <w:rPr>
          <w:rFonts w:cs="David" w:hint="cs"/>
          <w:rtl/>
        </w:rPr>
        <w:tab/>
        <w:t xml:space="preserve"> אפילו לא זיק. אולי זיק בעיניים. </w:t>
      </w:r>
    </w:p>
    <w:p w14:paraId="5D2233E8" w14:textId="77777777" w:rsidR="00DC37E3" w:rsidRPr="00DC37E3" w:rsidRDefault="00DC37E3" w:rsidP="00DC37E3">
      <w:pPr>
        <w:bidi/>
        <w:rPr>
          <w:rFonts w:cs="David" w:hint="cs"/>
          <w:rtl/>
        </w:rPr>
      </w:pPr>
    </w:p>
    <w:p w14:paraId="042E2426" w14:textId="77777777" w:rsidR="00DC37E3" w:rsidRPr="00DC37E3" w:rsidRDefault="00DC37E3" w:rsidP="00DC37E3">
      <w:pPr>
        <w:bidi/>
        <w:rPr>
          <w:rFonts w:cs="David" w:hint="cs"/>
          <w:u w:val="single"/>
          <w:rtl/>
        </w:rPr>
      </w:pPr>
      <w:r w:rsidRPr="00DC37E3">
        <w:rPr>
          <w:rFonts w:cs="David" w:hint="cs"/>
          <w:u w:val="single"/>
          <w:rtl/>
        </w:rPr>
        <w:t>פרופ' מנחם הופנונג:</w:t>
      </w:r>
    </w:p>
    <w:p w14:paraId="792D899D" w14:textId="77777777" w:rsidR="00DC37E3" w:rsidRPr="00DC37E3" w:rsidRDefault="00DC37E3" w:rsidP="00DC37E3">
      <w:pPr>
        <w:bidi/>
        <w:rPr>
          <w:rFonts w:cs="David" w:hint="cs"/>
          <w:rtl/>
        </w:rPr>
      </w:pPr>
    </w:p>
    <w:p w14:paraId="630534A2" w14:textId="77777777" w:rsidR="00DC37E3" w:rsidRPr="00DC37E3" w:rsidRDefault="00DC37E3" w:rsidP="00DC37E3">
      <w:pPr>
        <w:bidi/>
        <w:rPr>
          <w:rFonts w:cs="David" w:hint="cs"/>
          <w:rtl/>
        </w:rPr>
      </w:pPr>
      <w:r w:rsidRPr="00DC37E3">
        <w:rPr>
          <w:rFonts w:cs="David" w:hint="cs"/>
          <w:rtl/>
        </w:rPr>
        <w:tab/>
        <w:t xml:space="preserve"> אם אנחנו נכנסים על כך שמי שפעיל זה מפלגות, ושהוועדים והעמותות, אם הם רוצים לפעול, יביאו את אנשיהם ויפעלו דרך המפלגות, יש לנו בקרה על ההוצאות. זאת אומרת, אנחנו יודעים שהמפלגות תקבלנה 70 מיליון שקל מאוצר המדינה, ממקורות שונים תוכל לגייס עוד כספים, סדר גודל של מערכת המימון תהיה פלוס מינוס 100 מיליון שקלים. ברגע שאפשרת לעמותות, פרצת את זה לגבולות אין-סופיים. העלויות תהיינה בשמים. </w:t>
      </w:r>
    </w:p>
    <w:p w14:paraId="59C11A92" w14:textId="77777777" w:rsidR="00DC37E3" w:rsidRPr="00DC37E3" w:rsidRDefault="00DC37E3" w:rsidP="00DC37E3">
      <w:pPr>
        <w:bidi/>
        <w:rPr>
          <w:rFonts w:cs="David" w:hint="cs"/>
          <w:rtl/>
        </w:rPr>
      </w:pPr>
    </w:p>
    <w:p w14:paraId="60252635" w14:textId="77777777" w:rsidR="00DC37E3" w:rsidRPr="00DC37E3" w:rsidRDefault="00DC37E3" w:rsidP="00DC37E3">
      <w:pPr>
        <w:bidi/>
        <w:rPr>
          <w:rFonts w:cs="David" w:hint="cs"/>
          <w:rtl/>
        </w:rPr>
      </w:pPr>
      <w:r w:rsidRPr="00DC37E3">
        <w:rPr>
          <w:rFonts w:cs="David" w:hint="cs"/>
          <w:u w:val="single"/>
          <w:rtl/>
        </w:rPr>
        <w:t>יצחק לוי:</w:t>
      </w:r>
    </w:p>
    <w:p w14:paraId="0C37B0EC" w14:textId="77777777" w:rsidR="00DC37E3" w:rsidRPr="00DC37E3" w:rsidRDefault="00DC37E3" w:rsidP="00DC37E3">
      <w:pPr>
        <w:bidi/>
        <w:rPr>
          <w:rFonts w:cs="David" w:hint="cs"/>
          <w:rtl/>
        </w:rPr>
      </w:pPr>
    </w:p>
    <w:p w14:paraId="4F8B1644" w14:textId="77777777" w:rsidR="00DC37E3" w:rsidRPr="00DC37E3" w:rsidRDefault="00DC37E3" w:rsidP="00DC37E3">
      <w:pPr>
        <w:bidi/>
        <w:rPr>
          <w:rFonts w:cs="David" w:hint="cs"/>
          <w:rtl/>
        </w:rPr>
      </w:pPr>
      <w:r w:rsidRPr="00DC37E3">
        <w:rPr>
          <w:rFonts w:cs="David" w:hint="cs"/>
          <w:rtl/>
        </w:rPr>
        <w:tab/>
        <w:t xml:space="preserve"> אפשר להגביל עמותות?</w:t>
      </w:r>
    </w:p>
    <w:p w14:paraId="25E201F3" w14:textId="77777777" w:rsidR="00DC37E3" w:rsidRPr="00DC37E3" w:rsidRDefault="00DC37E3" w:rsidP="00DC37E3">
      <w:pPr>
        <w:bidi/>
        <w:rPr>
          <w:rFonts w:cs="David" w:hint="cs"/>
          <w:rtl/>
        </w:rPr>
      </w:pPr>
    </w:p>
    <w:p w14:paraId="6A71998C" w14:textId="77777777" w:rsidR="00DC37E3" w:rsidRPr="00DC37E3" w:rsidRDefault="00DC37E3" w:rsidP="00DC37E3">
      <w:pPr>
        <w:bidi/>
        <w:rPr>
          <w:rFonts w:cs="David" w:hint="cs"/>
          <w:u w:val="single"/>
          <w:rtl/>
        </w:rPr>
      </w:pPr>
      <w:r w:rsidRPr="00DC37E3">
        <w:rPr>
          <w:rFonts w:cs="David" w:hint="cs"/>
          <w:u w:val="single"/>
          <w:rtl/>
        </w:rPr>
        <w:t>פרופ' מנחם הופנונג:</w:t>
      </w:r>
    </w:p>
    <w:p w14:paraId="231C7AA2" w14:textId="77777777" w:rsidR="00DC37E3" w:rsidRPr="00DC37E3" w:rsidRDefault="00DC37E3" w:rsidP="00DC37E3">
      <w:pPr>
        <w:bidi/>
        <w:rPr>
          <w:rFonts w:cs="David" w:hint="cs"/>
          <w:rtl/>
        </w:rPr>
      </w:pPr>
    </w:p>
    <w:p w14:paraId="16996C79" w14:textId="77777777" w:rsidR="00DC37E3" w:rsidRPr="00DC37E3" w:rsidRDefault="00DC37E3" w:rsidP="00DC37E3">
      <w:pPr>
        <w:bidi/>
        <w:rPr>
          <w:rFonts w:cs="David" w:hint="cs"/>
          <w:rtl/>
        </w:rPr>
      </w:pPr>
      <w:r w:rsidRPr="00DC37E3">
        <w:rPr>
          <w:rFonts w:cs="David" w:hint="cs"/>
          <w:rtl/>
        </w:rPr>
        <w:tab/>
        <w:t xml:space="preserve"> בחוק חדש אתה יכול להגביל. </w:t>
      </w:r>
    </w:p>
    <w:p w14:paraId="16E32CB6" w14:textId="77777777" w:rsidR="00DC37E3" w:rsidRPr="00DC37E3" w:rsidRDefault="00DC37E3" w:rsidP="00DC37E3">
      <w:pPr>
        <w:bidi/>
        <w:rPr>
          <w:rFonts w:cs="David" w:hint="cs"/>
          <w:rtl/>
        </w:rPr>
      </w:pPr>
    </w:p>
    <w:p w14:paraId="2436F1EC" w14:textId="77777777" w:rsidR="00DC37E3" w:rsidRPr="00DC37E3" w:rsidRDefault="00DC37E3" w:rsidP="00DC37E3">
      <w:pPr>
        <w:bidi/>
        <w:rPr>
          <w:rFonts w:cs="David" w:hint="cs"/>
          <w:rtl/>
        </w:rPr>
      </w:pPr>
      <w:r w:rsidRPr="00DC37E3">
        <w:rPr>
          <w:rFonts w:cs="David" w:hint="cs"/>
          <w:u w:val="single"/>
          <w:rtl/>
        </w:rPr>
        <w:t>מנחם בן-ששון:</w:t>
      </w:r>
    </w:p>
    <w:p w14:paraId="6AEBC03A" w14:textId="77777777" w:rsidR="00DC37E3" w:rsidRPr="00DC37E3" w:rsidRDefault="00DC37E3" w:rsidP="00DC37E3">
      <w:pPr>
        <w:bidi/>
        <w:rPr>
          <w:rFonts w:cs="David" w:hint="cs"/>
          <w:rtl/>
        </w:rPr>
      </w:pPr>
    </w:p>
    <w:p w14:paraId="713A5493" w14:textId="77777777" w:rsidR="00DC37E3" w:rsidRPr="00DC37E3" w:rsidRDefault="00DC37E3" w:rsidP="00DC37E3">
      <w:pPr>
        <w:bidi/>
        <w:rPr>
          <w:rFonts w:cs="David" w:hint="cs"/>
          <w:rtl/>
        </w:rPr>
      </w:pPr>
      <w:r w:rsidRPr="00DC37E3">
        <w:rPr>
          <w:rFonts w:cs="David" w:hint="cs"/>
          <w:rtl/>
        </w:rPr>
        <w:tab/>
        <w:t xml:space="preserve"> אנחנו עוסקים בכסף, אבל אנחנו עוסקים בכסף עם שתי שאלות רגישות מאוד. השאלה האחת היא חופש העיסוק או חופש המימון, כי ברגע שנאסור כל מיני דברים תהיינה שאלות חוקתיות. השאלה האחרת היא מהו המנגנון להביא לעזרת התושבים את ההסבר הנכון, לפי דעת כל אחד מהצדדים, למשמעותו של ההסכם ההולך ומתרקם או הטעון אישור. השאלה האחת היא שאלת מימון ממשלתית, היא לא בהכרח קשורה לשאלה השנייה, שהיא שאלה תרומות, שהיא לא בהכרח קשורה לשאלה השלישית של עמותות. אבל שלוש השאלות הללו קשורות ברמת הפיקוח שאני מעוניין שיהיה לי כגוף ציבורי על הכספים המוזרמים לסוגיה על הפרק, מתוך נקודת המבט של שוויון מצד אחד, ונקודה שנייה שהיא לא פחות חשובה היא חופש העיסוק וההשקעות, מה אני עושה עם הכסף שלי. </w:t>
      </w:r>
    </w:p>
    <w:p w14:paraId="65CB6DA2" w14:textId="77777777" w:rsidR="00DC37E3" w:rsidRPr="00DC37E3" w:rsidRDefault="00DC37E3" w:rsidP="00DC37E3">
      <w:pPr>
        <w:bidi/>
        <w:rPr>
          <w:rFonts w:cs="David" w:hint="cs"/>
          <w:rtl/>
        </w:rPr>
      </w:pPr>
    </w:p>
    <w:p w14:paraId="4839BEC9" w14:textId="77777777" w:rsidR="00DC37E3" w:rsidRPr="00DC37E3" w:rsidRDefault="00DC37E3" w:rsidP="00DC37E3">
      <w:pPr>
        <w:bidi/>
        <w:rPr>
          <w:rFonts w:cs="David" w:hint="cs"/>
          <w:rtl/>
        </w:rPr>
      </w:pPr>
      <w:r w:rsidRPr="00DC37E3">
        <w:rPr>
          <w:rFonts w:cs="David" w:hint="cs"/>
          <w:rtl/>
        </w:rPr>
        <w:tab/>
        <w:t xml:space="preserve">נתחיל עם המימון הממשלתי. למה אני עושה מימון ממשלתי או מימון ציבורי? משום שאני רוצה כתוצאה מהמימון הזה לומר: זה מה שאתה מקבל, ולא יותר. ברגע שנתתי לך כסף, אני אומר שמותר לך עוד איקס אחוזים שתקבל אותם כתרומות ואני אפקח עליהן. אז אני מגיע למעגל השלישי, וזה המעגל של תרומת העמותות. אני אומר שאני משגיח על העמותה, ואם העמותה אומרת שזה טוב לבוחרים, אז מחר בבוקר מי ששייך למפלגה שלך צריך יהיה לשלם ואני אנקה את זה מכספי המפלגה, כי התעמולה הזאת היא ישירה למפלגה, למרות שהגוף שמימן אותה הוא לא גוף מפלגתי מובהק. הרי זה המשחק בין שני הדברים, האם הגוף מובהק והאם התעמולה מובהקת. ככל שהגוף מובהק יותר, התעמולה יכולה להיות פחות מובהקת, אבל הגוף המובהק יוצר את הקשר. או אם הגוף לא מובהק, אם התעמולה מובהקת, אז בוודאי שאני גם יכול ליצור את הקשר. אם שניהם מובהקים, כמבקר המדינה אני מניח שיהיה לכם עוד יותר קל, כי גם הגוף המובהק וגם התעמולה המובהקת מבהירים לי שהתעמולה היתה לתכלית המפלגה. ואני שואל את עצמי בסוגיה שלפנינו, ואני אומר את זה לכל אורך הדרך, למה אני צריך בכלל להגדיר את הדברים פר מפלגה. פרופ' הופנונג מוטרד, גם אני מוטרד ממעמדן של מפלגות בישראל, וזאת בעיה. הייתי יכול לחדד עוד יותר. בצורה של פריימריס הרבה פעמים אתה רואה איך מצביעים בבית. הרבה פעמים אני  רואה איך מצביעים בבית, שאנשים לא חייבים למפלגה, הם חייבים לבוחרים הישירים שלהם. אני לא רוצה לקבוע עמדה אם זה רע או טוב, איך אנשים מתנהגים במליאה, אבל אני כן בטוח שהמפלגות ניזוקות, וזה חבל. אני מבקש שלא נעשה היום את הרווח המשני ממשאל עם בעבור קופת המפלגות. אגיד את זה בצורה הכי בוטה, נכשלתי בכנסת בניסיון להוביל מהלך לאסור על יושבת-ראש הכנסת למחול או לפזר את חובות המפלגות. </w:t>
      </w:r>
    </w:p>
    <w:p w14:paraId="6A59042D" w14:textId="77777777" w:rsidR="00DC37E3" w:rsidRPr="00DC37E3" w:rsidRDefault="00DC37E3" w:rsidP="00DC37E3">
      <w:pPr>
        <w:bidi/>
        <w:rPr>
          <w:rFonts w:cs="David" w:hint="cs"/>
          <w:rtl/>
        </w:rPr>
      </w:pPr>
    </w:p>
    <w:p w14:paraId="74022669" w14:textId="77777777" w:rsidR="00DC37E3" w:rsidRPr="00DC37E3" w:rsidRDefault="00DC37E3" w:rsidP="00DC37E3">
      <w:pPr>
        <w:bidi/>
        <w:rPr>
          <w:rFonts w:cs="David" w:hint="cs"/>
          <w:rtl/>
        </w:rPr>
      </w:pPr>
      <w:r w:rsidRPr="00DC37E3">
        <w:rPr>
          <w:rFonts w:cs="David" w:hint="cs"/>
          <w:u w:val="single"/>
          <w:rtl/>
        </w:rPr>
        <w:t>דוד רותם:</w:t>
      </w:r>
    </w:p>
    <w:p w14:paraId="118871D9" w14:textId="77777777" w:rsidR="00DC37E3" w:rsidRPr="00DC37E3" w:rsidRDefault="00DC37E3" w:rsidP="00DC37E3">
      <w:pPr>
        <w:bidi/>
        <w:rPr>
          <w:rFonts w:cs="David" w:hint="cs"/>
          <w:rtl/>
        </w:rPr>
      </w:pPr>
    </w:p>
    <w:p w14:paraId="3A84544B" w14:textId="77777777" w:rsidR="00DC37E3" w:rsidRPr="00DC37E3" w:rsidRDefault="00DC37E3" w:rsidP="00DC37E3">
      <w:pPr>
        <w:bidi/>
        <w:rPr>
          <w:rFonts w:cs="David" w:hint="cs"/>
          <w:rtl/>
        </w:rPr>
      </w:pPr>
      <w:r w:rsidRPr="00DC37E3">
        <w:rPr>
          <w:rFonts w:cs="David" w:hint="cs"/>
          <w:rtl/>
        </w:rPr>
        <w:tab/>
        <w:t xml:space="preserve"> לא נכשלת, כי גם היום אין לה סמכות. </w:t>
      </w:r>
    </w:p>
    <w:p w14:paraId="01A29F83" w14:textId="77777777" w:rsidR="00DC37E3" w:rsidRPr="00DC37E3" w:rsidRDefault="00DC37E3" w:rsidP="00DC37E3">
      <w:pPr>
        <w:bidi/>
        <w:rPr>
          <w:rFonts w:cs="David" w:hint="cs"/>
          <w:rtl/>
        </w:rPr>
      </w:pPr>
    </w:p>
    <w:p w14:paraId="56CE0508" w14:textId="77777777" w:rsidR="00DC37E3" w:rsidRPr="00DC37E3" w:rsidRDefault="00DC37E3" w:rsidP="00DC37E3">
      <w:pPr>
        <w:bidi/>
        <w:rPr>
          <w:rFonts w:cs="David" w:hint="cs"/>
          <w:rtl/>
        </w:rPr>
      </w:pPr>
      <w:r w:rsidRPr="00DC37E3">
        <w:rPr>
          <w:rFonts w:cs="David" w:hint="cs"/>
          <w:u w:val="single"/>
          <w:rtl/>
        </w:rPr>
        <w:t>מנחם בן-ששון:</w:t>
      </w:r>
    </w:p>
    <w:p w14:paraId="38A3F6B3" w14:textId="77777777" w:rsidR="00DC37E3" w:rsidRPr="00DC37E3" w:rsidRDefault="00DC37E3" w:rsidP="00DC37E3">
      <w:pPr>
        <w:bidi/>
        <w:rPr>
          <w:rFonts w:cs="David" w:hint="cs"/>
          <w:rtl/>
        </w:rPr>
      </w:pPr>
    </w:p>
    <w:p w14:paraId="053BFA76" w14:textId="77777777" w:rsidR="00DC37E3" w:rsidRPr="00DC37E3" w:rsidRDefault="00DC37E3" w:rsidP="00DC37E3">
      <w:pPr>
        <w:bidi/>
        <w:rPr>
          <w:rFonts w:cs="David" w:hint="cs"/>
          <w:rtl/>
        </w:rPr>
      </w:pPr>
      <w:r w:rsidRPr="00DC37E3">
        <w:rPr>
          <w:rFonts w:cs="David" w:hint="cs"/>
          <w:rtl/>
        </w:rPr>
        <w:tab/>
        <w:t xml:space="preserve">נכון, אני טוען שגם היום אין לה סמכות. אגב, היא מסכימה לזה גם כן. </w:t>
      </w:r>
    </w:p>
    <w:p w14:paraId="690434A4" w14:textId="77777777" w:rsidR="00DC37E3" w:rsidRPr="00DC37E3" w:rsidRDefault="00DC37E3" w:rsidP="00DC37E3">
      <w:pPr>
        <w:bidi/>
        <w:rPr>
          <w:rFonts w:cs="David" w:hint="cs"/>
          <w:rtl/>
        </w:rPr>
      </w:pPr>
    </w:p>
    <w:p w14:paraId="6164651F" w14:textId="77777777" w:rsidR="00DC37E3" w:rsidRPr="00DC37E3" w:rsidRDefault="00DC37E3" w:rsidP="00DC37E3">
      <w:pPr>
        <w:bidi/>
        <w:rPr>
          <w:rFonts w:cs="David" w:hint="cs"/>
          <w:u w:val="single"/>
          <w:rtl/>
        </w:rPr>
      </w:pPr>
      <w:r w:rsidRPr="00DC37E3">
        <w:rPr>
          <w:rFonts w:cs="David" w:hint="cs"/>
          <w:u w:val="single"/>
          <w:rtl/>
        </w:rPr>
        <w:t>דוד רותם:</w:t>
      </w:r>
    </w:p>
    <w:p w14:paraId="63884587" w14:textId="77777777" w:rsidR="00DC37E3" w:rsidRPr="00DC37E3" w:rsidRDefault="00DC37E3" w:rsidP="00DC37E3">
      <w:pPr>
        <w:bidi/>
        <w:rPr>
          <w:rFonts w:cs="David" w:hint="cs"/>
          <w:rtl/>
        </w:rPr>
      </w:pPr>
    </w:p>
    <w:p w14:paraId="7DE04220" w14:textId="77777777" w:rsidR="00DC37E3" w:rsidRPr="00DC37E3" w:rsidRDefault="00DC37E3" w:rsidP="00DC37E3">
      <w:pPr>
        <w:bidi/>
        <w:rPr>
          <w:rFonts w:cs="David" w:hint="cs"/>
          <w:rtl/>
        </w:rPr>
      </w:pPr>
      <w:r w:rsidRPr="00DC37E3">
        <w:rPr>
          <w:rFonts w:cs="David" w:hint="cs"/>
          <w:rtl/>
        </w:rPr>
        <w:tab/>
        <w:t xml:space="preserve"> אתה רצית להעביר את זה למישהו אחר כדי שהיא לא תעבור על החוק. </w:t>
      </w:r>
    </w:p>
    <w:p w14:paraId="1F55D005" w14:textId="77777777" w:rsidR="00DC37E3" w:rsidRPr="00DC37E3" w:rsidRDefault="00DC37E3" w:rsidP="00DC37E3">
      <w:pPr>
        <w:bidi/>
        <w:rPr>
          <w:rFonts w:cs="David" w:hint="cs"/>
          <w:rtl/>
        </w:rPr>
      </w:pPr>
    </w:p>
    <w:p w14:paraId="3A1A162D" w14:textId="77777777" w:rsidR="00DC37E3" w:rsidRPr="00DC37E3" w:rsidRDefault="00DC37E3" w:rsidP="00DC37E3">
      <w:pPr>
        <w:pStyle w:val="Heading5"/>
        <w:jc w:val="left"/>
        <w:rPr>
          <w:rFonts w:hint="cs"/>
          <w:sz w:val="24"/>
          <w:rtl/>
        </w:rPr>
      </w:pPr>
      <w:r w:rsidRPr="00DC37E3">
        <w:rPr>
          <w:rFonts w:hint="cs"/>
          <w:sz w:val="24"/>
          <w:u w:val="single"/>
          <w:rtl/>
        </w:rPr>
        <w:t>מנחם בן-ששון:</w:t>
      </w:r>
    </w:p>
    <w:p w14:paraId="15D18555" w14:textId="77777777" w:rsidR="00DC37E3" w:rsidRPr="00DC37E3" w:rsidRDefault="00DC37E3" w:rsidP="00DC37E3">
      <w:pPr>
        <w:pStyle w:val="Heading5"/>
        <w:jc w:val="left"/>
        <w:rPr>
          <w:rFonts w:hint="cs"/>
          <w:sz w:val="24"/>
          <w:rtl/>
        </w:rPr>
      </w:pPr>
    </w:p>
    <w:p w14:paraId="21F4BE36" w14:textId="77777777" w:rsidR="00DC37E3" w:rsidRPr="00DC37E3" w:rsidRDefault="00DC37E3" w:rsidP="00DC37E3">
      <w:pPr>
        <w:bidi/>
        <w:rPr>
          <w:rFonts w:cs="David" w:hint="cs"/>
          <w:rtl/>
        </w:rPr>
      </w:pPr>
      <w:r w:rsidRPr="00DC37E3">
        <w:rPr>
          <w:rFonts w:cs="David" w:hint="cs"/>
          <w:rtl/>
        </w:rPr>
        <w:tab/>
        <w:t xml:space="preserve">במקרה הזה, נלך עכשיו עם מימון ממשלתי, 60 מיליון שקל, ואת 60 המיליון הללו נחלק למפלגות לפי גודלן. איפה נמצאים החובות, פרט למפלגות חדשות? במפלגות הגדולות. מה הם יעשו עם זה? הם יגידו שאת הצד האידיאולוגי יכסה גוף א' או גוף ב', אבל אנחנו עכשיו נממן בזה את הגירעונות. אגב, הגירעונות נוצרו מהמערכות המוניציפאליות. מי שלא יודע, שיקרא את הדוח של המבקר. זאת אומרת, אתה מזרים חמצן למקומות חנוקים בגלל מדיניות פיסקלית לא תקינה, שהיא קשורה בעיקר במערכה המוניציפאלית, והם יסתמו בזה את החורים ההם. לכן בראש ובראשונה תפיסת היסוד שלי היא בשום פנים ואופן לא לתת מימון דרך המפלגות. דבר שני, אם לתת בכלל מימון ציבורי, שזה ילך לפי גושים. אני לא בטוח שזה טוב, אבל אם בכלל. אני לא רוצה לתת מימון ציבורי. בהנחה שיש לנו היום מספיק יכולות להביא את הדברים אל הציבור, ואני יודע איך אפשר להביא </w:t>
      </w:r>
      <w:r w:rsidRPr="00DC37E3">
        <w:rPr>
          <w:rFonts w:cs="David"/>
          <w:rtl/>
        </w:rPr>
        <w:t>–</w:t>
      </w:r>
      <w:r w:rsidRPr="00DC37E3">
        <w:rPr>
          <w:rFonts w:cs="David" w:hint="cs"/>
          <w:rtl/>
        </w:rPr>
        <w:t xml:space="preserve"> הממשלה תביא את דברה בטכניקה של חדשות ובשיח עם הציבור ובאמצעות מה שיש לממשלה ואין לאף אחד אחר, ותמיד מתרגזת האופוזיציה שלממשלה יש יותר מדי חשיפה ולכן אני צריך לפצות את זה ברגעי שידור מלאכותיים ערב בחירות, שאף אחד לא מאזין להם. בסוגיה הזאת, לפחות על פניו, אם רצית לתקן כלכלה של קריסת המפלגות, פרופ' הופנונג,  תבוא אלינו לוועדת החוקה או לוועדה אחרת ותגיד שניתן עוד למפלגות, נשקול את זה. אבל לא לעשות את זה בדרך כזאת, לא דרך משאל עם. </w:t>
      </w:r>
    </w:p>
    <w:p w14:paraId="4531D72A" w14:textId="77777777" w:rsidR="00DC37E3" w:rsidRPr="00DC37E3" w:rsidRDefault="00DC37E3" w:rsidP="00DC37E3">
      <w:pPr>
        <w:bidi/>
        <w:rPr>
          <w:rFonts w:cs="David" w:hint="cs"/>
          <w:rtl/>
        </w:rPr>
      </w:pPr>
    </w:p>
    <w:p w14:paraId="24182CEB" w14:textId="77777777" w:rsidR="00DC37E3" w:rsidRPr="00DC37E3" w:rsidRDefault="00DC37E3" w:rsidP="00DC37E3">
      <w:pPr>
        <w:bidi/>
        <w:rPr>
          <w:rFonts w:cs="David" w:hint="cs"/>
          <w:rtl/>
        </w:rPr>
      </w:pPr>
      <w:r w:rsidRPr="00DC37E3">
        <w:rPr>
          <w:rFonts w:cs="David" w:hint="cs"/>
          <w:u w:val="single"/>
          <w:rtl/>
        </w:rPr>
        <w:t>זהבה גלאון:</w:t>
      </w:r>
    </w:p>
    <w:p w14:paraId="4E7FF1DC" w14:textId="77777777" w:rsidR="00DC37E3" w:rsidRPr="00DC37E3" w:rsidRDefault="00DC37E3" w:rsidP="00DC37E3">
      <w:pPr>
        <w:bidi/>
        <w:rPr>
          <w:rFonts w:cs="David" w:hint="cs"/>
          <w:rtl/>
        </w:rPr>
      </w:pPr>
    </w:p>
    <w:p w14:paraId="1D6E717F" w14:textId="77777777" w:rsidR="00DC37E3" w:rsidRPr="00DC37E3" w:rsidRDefault="00DC37E3" w:rsidP="00DC37E3">
      <w:pPr>
        <w:bidi/>
        <w:rPr>
          <w:rFonts w:cs="David" w:hint="cs"/>
          <w:rtl/>
        </w:rPr>
      </w:pPr>
      <w:r w:rsidRPr="00DC37E3">
        <w:rPr>
          <w:rFonts w:cs="David" w:hint="cs"/>
          <w:rtl/>
        </w:rPr>
        <w:tab/>
        <w:t xml:space="preserve"> בהנחה שאני מקבלת את הגישה שלך שאנחנו לא צריכים עכשיו לממן את קופת המפלגות,  יש יתרון מובנה לגוף, קרי הממשלה, שרוצה לעשות משאל עם. נניח שאני מוועד יישובי רמת הגולן, אני בעמדת נחיתות. אין לי המנגנונים של הממשלה, אין לי היכולות של הממשלה לנהל קמפיין, אני הצד שרוצה להתגונן. </w:t>
      </w:r>
    </w:p>
    <w:p w14:paraId="3104D02E" w14:textId="77777777" w:rsidR="00DC37E3" w:rsidRPr="00DC37E3" w:rsidRDefault="00DC37E3" w:rsidP="00DC37E3">
      <w:pPr>
        <w:bidi/>
        <w:rPr>
          <w:rFonts w:cs="David" w:hint="cs"/>
          <w:rtl/>
        </w:rPr>
      </w:pPr>
    </w:p>
    <w:p w14:paraId="20B353A6" w14:textId="77777777" w:rsidR="00DC37E3" w:rsidRPr="00DC37E3" w:rsidRDefault="00DC37E3" w:rsidP="00DC37E3">
      <w:pPr>
        <w:bidi/>
        <w:rPr>
          <w:rFonts w:cs="David" w:hint="cs"/>
          <w:rtl/>
        </w:rPr>
      </w:pPr>
      <w:r w:rsidRPr="00DC37E3">
        <w:rPr>
          <w:rFonts w:cs="David" w:hint="cs"/>
          <w:u w:val="single"/>
          <w:rtl/>
        </w:rPr>
        <w:t>מנחם בן-ששון:</w:t>
      </w:r>
    </w:p>
    <w:p w14:paraId="1A9CC01A" w14:textId="77777777" w:rsidR="00DC37E3" w:rsidRPr="00DC37E3" w:rsidRDefault="00DC37E3" w:rsidP="00DC37E3">
      <w:pPr>
        <w:bidi/>
        <w:rPr>
          <w:rFonts w:cs="David" w:hint="cs"/>
          <w:rtl/>
        </w:rPr>
      </w:pPr>
    </w:p>
    <w:p w14:paraId="0A827326" w14:textId="77777777" w:rsidR="00DC37E3" w:rsidRPr="00DC37E3" w:rsidRDefault="00DC37E3" w:rsidP="00DC37E3">
      <w:pPr>
        <w:bidi/>
        <w:rPr>
          <w:rFonts w:cs="David" w:hint="cs"/>
          <w:rtl/>
        </w:rPr>
      </w:pPr>
      <w:r w:rsidRPr="00DC37E3">
        <w:rPr>
          <w:rFonts w:cs="David" w:hint="cs"/>
          <w:rtl/>
        </w:rPr>
        <w:tab/>
        <w:t xml:space="preserve"> זה  המעגל  השני. אני אומר לא לתת כסף ממשלתי. נדמה לי שלהכניס מימון ציבורי לתוך המנגנון הזה עלול להכניס כסף למפלגות לכסות על חובות. תשאלו אותי איך אני עושה את הדבר בצורה דמוקרטית, והתשובה היא שפתחתי לתרומות. אני יכול לתרום, אבל לא למפלגה, אלא לגוף. יש מחנה הבעד ומחנה הנגד, והם יתארגנו לעצמם בגוף על-מפלגתי. </w:t>
      </w:r>
    </w:p>
    <w:p w14:paraId="49883A24" w14:textId="77777777" w:rsidR="00DC37E3" w:rsidRPr="00DC37E3" w:rsidRDefault="00DC37E3" w:rsidP="00DC37E3">
      <w:pPr>
        <w:bidi/>
        <w:rPr>
          <w:rFonts w:cs="David" w:hint="cs"/>
          <w:rtl/>
        </w:rPr>
      </w:pPr>
    </w:p>
    <w:p w14:paraId="0A2B5FE8" w14:textId="77777777" w:rsidR="00DC37E3" w:rsidRPr="00DC37E3" w:rsidRDefault="00DC37E3" w:rsidP="00DC37E3">
      <w:pPr>
        <w:bidi/>
        <w:rPr>
          <w:rFonts w:cs="David" w:hint="cs"/>
          <w:rtl/>
        </w:rPr>
      </w:pPr>
      <w:r w:rsidRPr="00DC37E3">
        <w:rPr>
          <w:rFonts w:cs="David" w:hint="cs"/>
          <w:u w:val="single"/>
          <w:rtl/>
        </w:rPr>
        <w:t>אופיר פינס-פז:</w:t>
      </w:r>
    </w:p>
    <w:p w14:paraId="3D0AFF2E" w14:textId="77777777" w:rsidR="00DC37E3" w:rsidRPr="00DC37E3" w:rsidRDefault="00DC37E3" w:rsidP="00DC37E3">
      <w:pPr>
        <w:bidi/>
        <w:rPr>
          <w:rFonts w:cs="David" w:hint="cs"/>
          <w:rtl/>
        </w:rPr>
      </w:pPr>
    </w:p>
    <w:p w14:paraId="69EC4E84" w14:textId="77777777" w:rsidR="00DC37E3" w:rsidRPr="00DC37E3" w:rsidRDefault="00DC37E3" w:rsidP="00DC37E3">
      <w:pPr>
        <w:bidi/>
        <w:rPr>
          <w:rFonts w:cs="David" w:hint="cs"/>
          <w:rtl/>
        </w:rPr>
      </w:pPr>
      <w:r w:rsidRPr="00DC37E3">
        <w:rPr>
          <w:rFonts w:cs="David" w:hint="cs"/>
          <w:rtl/>
        </w:rPr>
        <w:tab/>
        <w:t xml:space="preserve"> תרומות רק מהארץ. </w:t>
      </w:r>
    </w:p>
    <w:p w14:paraId="298D10BF" w14:textId="77777777" w:rsidR="00DC37E3" w:rsidRPr="00DC37E3" w:rsidRDefault="00DC37E3" w:rsidP="00DC37E3">
      <w:pPr>
        <w:bidi/>
        <w:rPr>
          <w:rFonts w:cs="David" w:hint="cs"/>
          <w:rtl/>
        </w:rPr>
      </w:pPr>
    </w:p>
    <w:p w14:paraId="23C82D5B" w14:textId="77777777" w:rsidR="00DC37E3" w:rsidRPr="00DC37E3" w:rsidRDefault="00DC37E3" w:rsidP="00DC37E3">
      <w:pPr>
        <w:bidi/>
        <w:rPr>
          <w:rFonts w:cs="David" w:hint="cs"/>
          <w:rtl/>
        </w:rPr>
      </w:pPr>
      <w:r w:rsidRPr="00DC37E3">
        <w:rPr>
          <w:rFonts w:cs="David" w:hint="cs"/>
          <w:u w:val="single"/>
          <w:rtl/>
        </w:rPr>
        <w:t>מנחם בן-ששון:</w:t>
      </w:r>
    </w:p>
    <w:p w14:paraId="5180B7DA" w14:textId="77777777" w:rsidR="00DC37E3" w:rsidRPr="00DC37E3" w:rsidRDefault="00DC37E3" w:rsidP="00DC37E3">
      <w:pPr>
        <w:bidi/>
        <w:rPr>
          <w:rFonts w:cs="David" w:hint="cs"/>
          <w:rtl/>
        </w:rPr>
      </w:pPr>
    </w:p>
    <w:p w14:paraId="5219FE16" w14:textId="77777777" w:rsidR="00DC37E3" w:rsidRPr="00DC37E3" w:rsidRDefault="00DC37E3" w:rsidP="00DC37E3">
      <w:pPr>
        <w:bidi/>
        <w:rPr>
          <w:rFonts w:cs="David" w:hint="cs"/>
          <w:rtl/>
        </w:rPr>
      </w:pPr>
      <w:r w:rsidRPr="00DC37E3">
        <w:rPr>
          <w:rFonts w:cs="David" w:hint="cs"/>
          <w:rtl/>
        </w:rPr>
        <w:tab/>
        <w:t xml:space="preserve">נגיע לזה אחר-כך. אני מדבר בינתיים על התרומות המותרות בהיקף המוגדר, כי ארוויח ממנו את מנגנון הפיקוח של המבקר. אני חושב שמנגנון הפיקוח הוא חיוני, המדדים הם חשובים.  אי אפשר לאסור, כי כפי שאמר פרופ' הופנונג, אם תאסור לא יהיה שום דבר  וכולם יגנבו, אז לכן אני בהחלט מסכים שתרומות כן, האזרחים יוכלו לתת לא רק את קולם אלא גם את ממונם ויוכלו להשקיע בזה. </w:t>
      </w:r>
    </w:p>
    <w:p w14:paraId="4A356E4E" w14:textId="77777777" w:rsidR="00DC37E3" w:rsidRPr="00DC37E3" w:rsidRDefault="00DC37E3" w:rsidP="00DC37E3">
      <w:pPr>
        <w:bidi/>
        <w:rPr>
          <w:rFonts w:cs="David" w:hint="cs"/>
          <w:rtl/>
        </w:rPr>
      </w:pPr>
    </w:p>
    <w:p w14:paraId="7ED577C8" w14:textId="77777777" w:rsidR="00DC37E3" w:rsidRPr="00DC37E3" w:rsidRDefault="00DC37E3" w:rsidP="00DC37E3">
      <w:pPr>
        <w:bidi/>
        <w:rPr>
          <w:rFonts w:cs="David" w:hint="cs"/>
          <w:rtl/>
        </w:rPr>
      </w:pPr>
      <w:r w:rsidRPr="00DC37E3">
        <w:rPr>
          <w:rFonts w:cs="David" w:hint="cs"/>
          <w:u w:val="single"/>
          <w:rtl/>
        </w:rPr>
        <w:t>יצחק לוי:</w:t>
      </w:r>
    </w:p>
    <w:p w14:paraId="5E611E81" w14:textId="77777777" w:rsidR="00DC37E3" w:rsidRPr="00DC37E3" w:rsidRDefault="00DC37E3" w:rsidP="00DC37E3">
      <w:pPr>
        <w:bidi/>
        <w:rPr>
          <w:rFonts w:cs="David" w:hint="cs"/>
          <w:rtl/>
        </w:rPr>
      </w:pPr>
    </w:p>
    <w:p w14:paraId="4EDC159A" w14:textId="77777777" w:rsidR="00DC37E3" w:rsidRPr="00DC37E3" w:rsidRDefault="00DC37E3" w:rsidP="00DC37E3">
      <w:pPr>
        <w:bidi/>
        <w:rPr>
          <w:rFonts w:cs="David" w:hint="cs"/>
          <w:rtl/>
        </w:rPr>
      </w:pPr>
      <w:r w:rsidRPr="00DC37E3">
        <w:rPr>
          <w:rFonts w:cs="David" w:hint="cs"/>
          <w:rtl/>
        </w:rPr>
        <w:tab/>
        <w:t xml:space="preserve"> למי?</w:t>
      </w:r>
    </w:p>
    <w:p w14:paraId="6C358D82" w14:textId="77777777" w:rsidR="00DC37E3" w:rsidRPr="00DC37E3" w:rsidRDefault="00DC37E3" w:rsidP="00DC37E3">
      <w:pPr>
        <w:bidi/>
        <w:rPr>
          <w:rFonts w:cs="David" w:hint="cs"/>
          <w:rtl/>
        </w:rPr>
      </w:pPr>
    </w:p>
    <w:p w14:paraId="5D82A8E3" w14:textId="77777777" w:rsidR="00DC37E3" w:rsidRPr="00DC37E3" w:rsidRDefault="00DC37E3" w:rsidP="00DC37E3">
      <w:pPr>
        <w:pStyle w:val="Heading5"/>
        <w:jc w:val="left"/>
        <w:rPr>
          <w:rFonts w:hint="cs"/>
          <w:sz w:val="24"/>
          <w:rtl/>
        </w:rPr>
      </w:pPr>
      <w:r w:rsidRPr="00DC37E3">
        <w:rPr>
          <w:rFonts w:hint="cs"/>
          <w:sz w:val="24"/>
          <w:u w:val="single"/>
          <w:rtl/>
        </w:rPr>
        <w:t>מנחם בן-ששון:</w:t>
      </w:r>
    </w:p>
    <w:p w14:paraId="7896059F" w14:textId="77777777" w:rsidR="00DC37E3" w:rsidRPr="00DC37E3" w:rsidRDefault="00DC37E3" w:rsidP="00DC37E3">
      <w:pPr>
        <w:pStyle w:val="Heading5"/>
        <w:jc w:val="left"/>
        <w:rPr>
          <w:rFonts w:hint="cs"/>
          <w:sz w:val="24"/>
          <w:rtl/>
        </w:rPr>
      </w:pPr>
    </w:p>
    <w:p w14:paraId="2E6299F3" w14:textId="77777777" w:rsidR="00DC37E3" w:rsidRPr="00DC37E3" w:rsidRDefault="00DC37E3" w:rsidP="00DC37E3">
      <w:pPr>
        <w:bidi/>
        <w:rPr>
          <w:rFonts w:cs="David" w:hint="cs"/>
          <w:rtl/>
        </w:rPr>
      </w:pPr>
      <w:r w:rsidRPr="00DC37E3">
        <w:rPr>
          <w:rFonts w:cs="David" w:hint="cs"/>
          <w:rtl/>
        </w:rPr>
        <w:tab/>
        <w:t xml:space="preserve">לשני גופי-על. </w:t>
      </w:r>
    </w:p>
    <w:p w14:paraId="17B8DC6A" w14:textId="77777777" w:rsidR="00DC37E3" w:rsidRPr="00DC37E3" w:rsidRDefault="00DC37E3" w:rsidP="00DC37E3">
      <w:pPr>
        <w:bidi/>
        <w:rPr>
          <w:rFonts w:cs="David" w:hint="cs"/>
          <w:rtl/>
        </w:rPr>
      </w:pPr>
    </w:p>
    <w:p w14:paraId="29EC9FE2" w14:textId="77777777" w:rsidR="00DC37E3" w:rsidRPr="00DC37E3" w:rsidRDefault="00DC37E3" w:rsidP="00DC37E3">
      <w:pPr>
        <w:bidi/>
        <w:rPr>
          <w:rFonts w:cs="David" w:hint="cs"/>
          <w:rtl/>
        </w:rPr>
      </w:pPr>
      <w:r w:rsidRPr="00DC37E3">
        <w:rPr>
          <w:rFonts w:cs="David" w:hint="cs"/>
          <w:u w:val="single"/>
          <w:rtl/>
        </w:rPr>
        <w:t>יצחק לוי:</w:t>
      </w:r>
    </w:p>
    <w:p w14:paraId="75BE5E9D" w14:textId="77777777" w:rsidR="00DC37E3" w:rsidRPr="00DC37E3" w:rsidRDefault="00DC37E3" w:rsidP="00DC37E3">
      <w:pPr>
        <w:bidi/>
        <w:rPr>
          <w:rFonts w:cs="David" w:hint="cs"/>
          <w:rtl/>
        </w:rPr>
      </w:pPr>
    </w:p>
    <w:p w14:paraId="2340B21C" w14:textId="77777777" w:rsidR="00DC37E3" w:rsidRPr="00DC37E3" w:rsidRDefault="00DC37E3" w:rsidP="00DC37E3">
      <w:pPr>
        <w:bidi/>
        <w:rPr>
          <w:rFonts w:cs="David" w:hint="cs"/>
          <w:rtl/>
        </w:rPr>
      </w:pPr>
      <w:r w:rsidRPr="00DC37E3">
        <w:rPr>
          <w:rFonts w:cs="David" w:hint="cs"/>
          <w:rtl/>
        </w:rPr>
        <w:tab/>
        <w:t xml:space="preserve"> מי יקבע מי גופי-העל?</w:t>
      </w:r>
    </w:p>
    <w:p w14:paraId="03FDA66E" w14:textId="77777777" w:rsidR="00DC37E3" w:rsidRPr="00DC37E3" w:rsidRDefault="00DC37E3" w:rsidP="00DC37E3">
      <w:pPr>
        <w:bidi/>
        <w:rPr>
          <w:rFonts w:cs="David" w:hint="cs"/>
          <w:rtl/>
        </w:rPr>
      </w:pPr>
    </w:p>
    <w:p w14:paraId="34E67DAA" w14:textId="77777777" w:rsidR="00DC37E3" w:rsidRPr="00DC37E3" w:rsidRDefault="00DC37E3" w:rsidP="00DC37E3">
      <w:pPr>
        <w:bidi/>
        <w:rPr>
          <w:rFonts w:cs="David" w:hint="cs"/>
          <w:rtl/>
        </w:rPr>
      </w:pPr>
      <w:r w:rsidRPr="00DC37E3">
        <w:rPr>
          <w:rFonts w:cs="David" w:hint="cs"/>
          <w:u w:val="single"/>
          <w:rtl/>
        </w:rPr>
        <w:t>היו"ר דוד טל:</w:t>
      </w:r>
    </w:p>
    <w:p w14:paraId="096FA2FA" w14:textId="77777777" w:rsidR="00DC37E3" w:rsidRPr="00DC37E3" w:rsidRDefault="00DC37E3" w:rsidP="00DC37E3">
      <w:pPr>
        <w:bidi/>
        <w:rPr>
          <w:rFonts w:cs="David" w:hint="cs"/>
          <w:rtl/>
        </w:rPr>
      </w:pPr>
    </w:p>
    <w:p w14:paraId="1ACBF77C" w14:textId="77777777" w:rsidR="00DC37E3" w:rsidRPr="00DC37E3" w:rsidRDefault="00DC37E3" w:rsidP="00DC37E3">
      <w:pPr>
        <w:bidi/>
        <w:rPr>
          <w:rFonts w:cs="David" w:hint="cs"/>
          <w:rtl/>
        </w:rPr>
      </w:pPr>
      <w:r w:rsidRPr="00DC37E3">
        <w:rPr>
          <w:rFonts w:cs="David" w:hint="cs"/>
          <w:rtl/>
        </w:rPr>
        <w:tab/>
        <w:t xml:space="preserve">ש"ס רוצה להקים גוף משלה, ישראל ביתנו רוצה להקים גוף משלה, הליכוד רוצה להקים  גוף משלו ויש"ע רוצה להקים גוף משלו. </w:t>
      </w:r>
    </w:p>
    <w:p w14:paraId="1DE21F66" w14:textId="77777777" w:rsidR="00DC37E3" w:rsidRPr="00DC37E3" w:rsidRDefault="00DC37E3" w:rsidP="00DC37E3">
      <w:pPr>
        <w:bidi/>
        <w:rPr>
          <w:rFonts w:cs="David" w:hint="cs"/>
          <w:rtl/>
        </w:rPr>
      </w:pPr>
    </w:p>
    <w:p w14:paraId="06DB4D3F" w14:textId="77777777" w:rsidR="00DC37E3" w:rsidRPr="00DC37E3" w:rsidRDefault="00DC37E3" w:rsidP="00DC37E3">
      <w:pPr>
        <w:bidi/>
        <w:rPr>
          <w:rFonts w:cs="David" w:hint="cs"/>
          <w:rtl/>
        </w:rPr>
      </w:pPr>
      <w:r w:rsidRPr="00DC37E3">
        <w:rPr>
          <w:rFonts w:cs="David" w:hint="cs"/>
          <w:u w:val="single"/>
          <w:rtl/>
        </w:rPr>
        <w:t>זהבה גלאון:</w:t>
      </w:r>
    </w:p>
    <w:p w14:paraId="262F1E6A" w14:textId="77777777" w:rsidR="00DC37E3" w:rsidRPr="00DC37E3" w:rsidRDefault="00DC37E3" w:rsidP="00DC37E3">
      <w:pPr>
        <w:bidi/>
        <w:rPr>
          <w:rFonts w:cs="David" w:hint="cs"/>
          <w:rtl/>
        </w:rPr>
      </w:pPr>
    </w:p>
    <w:p w14:paraId="78AE88A5" w14:textId="77777777" w:rsidR="00DC37E3" w:rsidRPr="00DC37E3" w:rsidRDefault="00DC37E3" w:rsidP="00DC37E3">
      <w:pPr>
        <w:bidi/>
        <w:rPr>
          <w:rFonts w:cs="David" w:hint="cs"/>
          <w:rtl/>
        </w:rPr>
      </w:pPr>
      <w:r w:rsidRPr="00DC37E3">
        <w:rPr>
          <w:rFonts w:cs="David" w:hint="cs"/>
          <w:rtl/>
        </w:rPr>
        <w:tab/>
        <w:t xml:space="preserve"> זה  רק מראה כמה  זה עקום כל  המשאל עם. </w:t>
      </w:r>
    </w:p>
    <w:p w14:paraId="5ABD0E5D" w14:textId="77777777" w:rsidR="00DC37E3" w:rsidRPr="00DC37E3" w:rsidRDefault="00DC37E3" w:rsidP="00DC37E3">
      <w:pPr>
        <w:bidi/>
        <w:rPr>
          <w:rFonts w:cs="David" w:hint="cs"/>
          <w:rtl/>
        </w:rPr>
      </w:pPr>
    </w:p>
    <w:p w14:paraId="21DCD955" w14:textId="77777777" w:rsidR="00DC37E3" w:rsidRPr="00DC37E3" w:rsidRDefault="00DC37E3" w:rsidP="00DC37E3">
      <w:pPr>
        <w:bidi/>
        <w:rPr>
          <w:rFonts w:cs="David" w:hint="cs"/>
          <w:rtl/>
        </w:rPr>
      </w:pPr>
      <w:r w:rsidRPr="00DC37E3">
        <w:rPr>
          <w:rFonts w:cs="David" w:hint="cs"/>
          <w:u w:val="single"/>
          <w:rtl/>
        </w:rPr>
        <w:t>מנחם בן-ששון:</w:t>
      </w:r>
    </w:p>
    <w:p w14:paraId="308A59A9" w14:textId="77777777" w:rsidR="00DC37E3" w:rsidRPr="00DC37E3" w:rsidRDefault="00DC37E3" w:rsidP="00DC37E3">
      <w:pPr>
        <w:bidi/>
        <w:rPr>
          <w:rFonts w:cs="David" w:hint="cs"/>
          <w:rtl/>
        </w:rPr>
      </w:pPr>
    </w:p>
    <w:p w14:paraId="469E82AF" w14:textId="77777777" w:rsidR="00DC37E3" w:rsidRPr="00DC37E3" w:rsidRDefault="00DC37E3" w:rsidP="00DC37E3">
      <w:pPr>
        <w:bidi/>
        <w:rPr>
          <w:rFonts w:cs="David" w:hint="cs"/>
          <w:rtl/>
        </w:rPr>
      </w:pPr>
      <w:r w:rsidRPr="00DC37E3">
        <w:rPr>
          <w:rFonts w:cs="David" w:hint="cs"/>
          <w:rtl/>
        </w:rPr>
        <w:tab/>
        <w:t>אני מוכן גם למחוק את המימון הציבורי. אני גם מוכן להגיד שלא תהיינה תרומות לשום דבר, כל אחד שירצה יעשה מה שהוא רוצה. חופש העיסוק.</w:t>
      </w:r>
    </w:p>
    <w:p w14:paraId="4A0848B1" w14:textId="77777777" w:rsidR="00DC37E3" w:rsidRPr="00DC37E3" w:rsidRDefault="00DC37E3" w:rsidP="00DC37E3">
      <w:pPr>
        <w:bidi/>
        <w:rPr>
          <w:rFonts w:cs="David" w:hint="cs"/>
          <w:rtl/>
        </w:rPr>
      </w:pPr>
    </w:p>
    <w:p w14:paraId="3AD99554" w14:textId="77777777" w:rsidR="00DC37E3" w:rsidRPr="00DC37E3" w:rsidRDefault="00DC37E3" w:rsidP="00DC37E3">
      <w:pPr>
        <w:bidi/>
        <w:rPr>
          <w:rFonts w:cs="David" w:hint="cs"/>
          <w:rtl/>
        </w:rPr>
      </w:pPr>
      <w:r w:rsidRPr="00DC37E3">
        <w:rPr>
          <w:rFonts w:cs="David" w:hint="cs"/>
          <w:u w:val="single"/>
          <w:rtl/>
        </w:rPr>
        <w:t>יצחק לוי:</w:t>
      </w:r>
    </w:p>
    <w:p w14:paraId="484287FD" w14:textId="77777777" w:rsidR="00DC37E3" w:rsidRPr="00DC37E3" w:rsidRDefault="00DC37E3" w:rsidP="00DC37E3">
      <w:pPr>
        <w:bidi/>
        <w:rPr>
          <w:rFonts w:cs="David" w:hint="cs"/>
          <w:rtl/>
        </w:rPr>
      </w:pPr>
    </w:p>
    <w:p w14:paraId="3B67D1E6" w14:textId="77777777" w:rsidR="00DC37E3" w:rsidRPr="00DC37E3" w:rsidRDefault="00DC37E3" w:rsidP="00DC37E3">
      <w:pPr>
        <w:bidi/>
        <w:rPr>
          <w:rFonts w:cs="David" w:hint="cs"/>
          <w:rtl/>
        </w:rPr>
      </w:pPr>
      <w:r w:rsidRPr="00DC37E3">
        <w:rPr>
          <w:rFonts w:cs="David" w:hint="cs"/>
          <w:rtl/>
        </w:rPr>
        <w:tab/>
        <w:t xml:space="preserve"> לשום דבר מפלגתי. </w:t>
      </w:r>
    </w:p>
    <w:p w14:paraId="18EC27FE" w14:textId="77777777" w:rsidR="00DC37E3" w:rsidRPr="00DC37E3" w:rsidRDefault="00DC37E3" w:rsidP="00DC37E3">
      <w:pPr>
        <w:bidi/>
        <w:rPr>
          <w:rFonts w:cs="David" w:hint="cs"/>
          <w:rtl/>
        </w:rPr>
      </w:pPr>
    </w:p>
    <w:p w14:paraId="36C70108" w14:textId="77777777" w:rsidR="00DC37E3" w:rsidRPr="00DC37E3" w:rsidRDefault="00DC37E3" w:rsidP="00DC37E3">
      <w:pPr>
        <w:pStyle w:val="Heading5"/>
        <w:jc w:val="left"/>
        <w:rPr>
          <w:rFonts w:hint="cs"/>
          <w:sz w:val="24"/>
          <w:rtl/>
        </w:rPr>
      </w:pPr>
      <w:r w:rsidRPr="00DC37E3">
        <w:rPr>
          <w:rFonts w:hint="cs"/>
          <w:sz w:val="24"/>
          <w:u w:val="single"/>
          <w:rtl/>
        </w:rPr>
        <w:t>מנחם בן-ששון:</w:t>
      </w:r>
    </w:p>
    <w:p w14:paraId="0B7F6DDF" w14:textId="77777777" w:rsidR="00DC37E3" w:rsidRPr="00DC37E3" w:rsidRDefault="00DC37E3" w:rsidP="00DC37E3">
      <w:pPr>
        <w:pStyle w:val="Heading5"/>
        <w:jc w:val="left"/>
        <w:rPr>
          <w:rFonts w:hint="cs"/>
          <w:sz w:val="24"/>
          <w:rtl/>
        </w:rPr>
      </w:pPr>
    </w:p>
    <w:p w14:paraId="32A6AEF2" w14:textId="77777777" w:rsidR="00DC37E3" w:rsidRPr="00DC37E3" w:rsidRDefault="00DC37E3" w:rsidP="00DC37E3">
      <w:pPr>
        <w:bidi/>
        <w:rPr>
          <w:rFonts w:cs="David" w:hint="cs"/>
          <w:rtl/>
        </w:rPr>
      </w:pPr>
      <w:r w:rsidRPr="00DC37E3">
        <w:rPr>
          <w:rFonts w:cs="David" w:hint="cs"/>
          <w:rtl/>
        </w:rPr>
        <w:tab/>
        <w:t>לא למפלגתי. אבל אז יש שתי שאלות שלא הזכרנו אותן. מה קורה אם תורם איקס רוצה להקים גוף למען הגולן. אני לא חושב שצריך להפריע  לו. תורם אחר רוצה להקים גוף שנקרא "אזרחים למען השלום".</w:t>
      </w:r>
    </w:p>
    <w:p w14:paraId="3F9256D3" w14:textId="77777777" w:rsidR="00DC37E3" w:rsidRPr="00DC37E3" w:rsidRDefault="00DC37E3" w:rsidP="00DC37E3">
      <w:pPr>
        <w:bidi/>
        <w:rPr>
          <w:rFonts w:cs="David" w:hint="cs"/>
          <w:rtl/>
        </w:rPr>
      </w:pPr>
    </w:p>
    <w:p w14:paraId="6C19BF7B" w14:textId="77777777" w:rsidR="00DC37E3" w:rsidRPr="00DC37E3" w:rsidRDefault="00DC37E3" w:rsidP="00DC37E3">
      <w:pPr>
        <w:bidi/>
        <w:rPr>
          <w:rFonts w:cs="David" w:hint="cs"/>
          <w:rtl/>
        </w:rPr>
      </w:pPr>
      <w:r w:rsidRPr="00DC37E3">
        <w:rPr>
          <w:rFonts w:cs="David" w:hint="cs"/>
          <w:u w:val="single"/>
          <w:rtl/>
        </w:rPr>
        <w:t>היו"ר דוד טל:</w:t>
      </w:r>
    </w:p>
    <w:p w14:paraId="32D3C1ED" w14:textId="77777777" w:rsidR="00DC37E3" w:rsidRPr="00DC37E3" w:rsidRDefault="00DC37E3" w:rsidP="00DC37E3">
      <w:pPr>
        <w:bidi/>
        <w:rPr>
          <w:rFonts w:cs="David" w:hint="cs"/>
          <w:rtl/>
        </w:rPr>
      </w:pPr>
    </w:p>
    <w:p w14:paraId="00C37ED6" w14:textId="77777777" w:rsidR="00DC37E3" w:rsidRPr="00DC37E3" w:rsidRDefault="00DC37E3" w:rsidP="00DC37E3">
      <w:pPr>
        <w:bidi/>
        <w:rPr>
          <w:rFonts w:cs="David" w:hint="cs"/>
          <w:rtl/>
        </w:rPr>
      </w:pPr>
      <w:r w:rsidRPr="00DC37E3">
        <w:rPr>
          <w:rFonts w:cs="David" w:hint="cs"/>
          <w:rtl/>
        </w:rPr>
        <w:tab/>
        <w:t xml:space="preserve">חופש ההתארגנות. </w:t>
      </w:r>
    </w:p>
    <w:p w14:paraId="66E59422" w14:textId="77777777" w:rsidR="00DC37E3" w:rsidRPr="00DC37E3" w:rsidRDefault="00DC37E3" w:rsidP="00DC37E3">
      <w:pPr>
        <w:bidi/>
        <w:rPr>
          <w:rFonts w:cs="David" w:hint="cs"/>
          <w:rtl/>
        </w:rPr>
      </w:pPr>
    </w:p>
    <w:p w14:paraId="1070C5A1" w14:textId="77777777" w:rsidR="00DC37E3" w:rsidRPr="00DC37E3" w:rsidRDefault="00DC37E3" w:rsidP="00DC37E3">
      <w:pPr>
        <w:pStyle w:val="Heading5"/>
        <w:jc w:val="left"/>
        <w:rPr>
          <w:rFonts w:hint="cs"/>
          <w:sz w:val="24"/>
          <w:rtl/>
        </w:rPr>
      </w:pPr>
      <w:r w:rsidRPr="00DC37E3">
        <w:rPr>
          <w:rFonts w:hint="cs"/>
          <w:sz w:val="24"/>
          <w:u w:val="single"/>
          <w:rtl/>
        </w:rPr>
        <w:t>מנחם בן-ששון:</w:t>
      </w:r>
    </w:p>
    <w:p w14:paraId="515A784B" w14:textId="77777777" w:rsidR="00DC37E3" w:rsidRPr="00DC37E3" w:rsidRDefault="00DC37E3" w:rsidP="00DC37E3">
      <w:pPr>
        <w:pStyle w:val="Heading5"/>
        <w:jc w:val="left"/>
        <w:rPr>
          <w:rFonts w:hint="cs"/>
          <w:sz w:val="24"/>
          <w:rtl/>
        </w:rPr>
      </w:pPr>
    </w:p>
    <w:p w14:paraId="16C5C80A" w14:textId="77777777" w:rsidR="00DC37E3" w:rsidRPr="00DC37E3" w:rsidRDefault="00DC37E3" w:rsidP="00DC37E3">
      <w:pPr>
        <w:bidi/>
        <w:rPr>
          <w:rFonts w:cs="David" w:hint="cs"/>
          <w:rtl/>
        </w:rPr>
      </w:pPr>
      <w:r w:rsidRPr="00DC37E3">
        <w:rPr>
          <w:rFonts w:cs="David" w:hint="cs"/>
          <w:rtl/>
        </w:rPr>
        <w:tab/>
        <w:t xml:space="preserve">זה גם חופש ההתארגנות, ושאנשים ישקיעו לא מיליונים אלא מיליארדים. זה לא מפריע לי, אם זה לא מגיע לקופת המפלגות. לכן אני לא רוצה את המפלגות בתוך המערכת הזאת, כי אני לא רוצה שתזרים בדרך עקיפה בצורה הזאת למפלגה. אז מגיעה  השאלה הבאה. נניח שבקדימה נהיה מאוזנים כמו פה, חלק בעד וחלק נגד, והמפלגה אומרת שהיא לא רוצה להשקיע בזה כלום. אבל יש מפלגה שאומרת שהיא רוצה שלום בכל מחיר והיא רוצה גם להשקיע מכספי המפלגה.  התשובה שלי במקרה הזה: בסדר  גמור, תעשי את זה תחת הכותרת מפלגת העבודה או מפלגת מרצ או מפלגת הליכוד, ויהיה ברור שזוהי תעמולה מפלגתית. </w:t>
      </w:r>
    </w:p>
    <w:p w14:paraId="3C97E599" w14:textId="77777777" w:rsidR="00DC37E3" w:rsidRPr="00DC37E3" w:rsidRDefault="00DC37E3" w:rsidP="00DC37E3">
      <w:pPr>
        <w:bidi/>
        <w:rPr>
          <w:rFonts w:cs="David" w:hint="cs"/>
          <w:rtl/>
        </w:rPr>
      </w:pPr>
    </w:p>
    <w:p w14:paraId="2A5000BD" w14:textId="77777777" w:rsidR="00DC37E3" w:rsidRPr="00DC37E3" w:rsidRDefault="00DC37E3" w:rsidP="00DC37E3">
      <w:pPr>
        <w:bidi/>
        <w:rPr>
          <w:rFonts w:cs="David" w:hint="cs"/>
          <w:rtl/>
        </w:rPr>
      </w:pPr>
      <w:r w:rsidRPr="00DC37E3">
        <w:rPr>
          <w:rFonts w:cs="David" w:hint="cs"/>
          <w:u w:val="single"/>
          <w:rtl/>
        </w:rPr>
        <w:t>זהבה גלאון:</w:t>
      </w:r>
    </w:p>
    <w:p w14:paraId="5A392A8D" w14:textId="77777777" w:rsidR="00DC37E3" w:rsidRPr="00DC37E3" w:rsidRDefault="00DC37E3" w:rsidP="00DC37E3">
      <w:pPr>
        <w:bidi/>
        <w:rPr>
          <w:rFonts w:cs="David" w:hint="cs"/>
          <w:rtl/>
        </w:rPr>
      </w:pPr>
    </w:p>
    <w:p w14:paraId="5E223F88" w14:textId="77777777" w:rsidR="00DC37E3" w:rsidRPr="00DC37E3" w:rsidRDefault="00DC37E3" w:rsidP="00DC37E3">
      <w:pPr>
        <w:bidi/>
        <w:rPr>
          <w:rFonts w:cs="David" w:hint="cs"/>
          <w:rtl/>
        </w:rPr>
      </w:pPr>
      <w:r w:rsidRPr="00DC37E3">
        <w:rPr>
          <w:rFonts w:cs="David" w:hint="cs"/>
          <w:rtl/>
        </w:rPr>
        <w:tab/>
        <w:t xml:space="preserve"> אסור לי.</w:t>
      </w:r>
    </w:p>
    <w:p w14:paraId="62EC3C37" w14:textId="77777777" w:rsidR="00DC37E3" w:rsidRPr="00DC37E3" w:rsidRDefault="00DC37E3" w:rsidP="00DC37E3">
      <w:pPr>
        <w:bidi/>
        <w:rPr>
          <w:rFonts w:cs="David" w:hint="cs"/>
          <w:rtl/>
        </w:rPr>
      </w:pPr>
    </w:p>
    <w:p w14:paraId="1BCEF4D5" w14:textId="77777777" w:rsidR="00DC37E3" w:rsidRPr="00DC37E3" w:rsidRDefault="00DC37E3" w:rsidP="00DC37E3">
      <w:pPr>
        <w:pStyle w:val="Heading5"/>
        <w:jc w:val="left"/>
        <w:rPr>
          <w:rFonts w:hint="cs"/>
          <w:sz w:val="24"/>
          <w:rtl/>
        </w:rPr>
      </w:pPr>
      <w:r w:rsidRPr="00DC37E3">
        <w:rPr>
          <w:rFonts w:hint="cs"/>
          <w:sz w:val="24"/>
          <w:u w:val="single"/>
          <w:rtl/>
        </w:rPr>
        <w:t>מנחם בן-ששון:</w:t>
      </w:r>
    </w:p>
    <w:p w14:paraId="6D93439A" w14:textId="77777777" w:rsidR="00DC37E3" w:rsidRPr="00DC37E3" w:rsidRDefault="00DC37E3" w:rsidP="00DC37E3">
      <w:pPr>
        <w:pStyle w:val="Heading5"/>
        <w:jc w:val="left"/>
        <w:rPr>
          <w:rFonts w:hint="cs"/>
          <w:sz w:val="24"/>
          <w:rtl/>
        </w:rPr>
      </w:pPr>
    </w:p>
    <w:p w14:paraId="45955BF0" w14:textId="77777777" w:rsidR="00DC37E3" w:rsidRPr="00DC37E3" w:rsidRDefault="00DC37E3" w:rsidP="00DC37E3">
      <w:pPr>
        <w:bidi/>
        <w:rPr>
          <w:rFonts w:cs="David" w:hint="cs"/>
          <w:rtl/>
        </w:rPr>
      </w:pPr>
      <w:r w:rsidRPr="00DC37E3">
        <w:rPr>
          <w:rFonts w:cs="David" w:hint="cs"/>
          <w:rtl/>
        </w:rPr>
        <w:tab/>
        <w:t xml:space="preserve"> מותר לך. לפי חוק מימון מפלגות מותר לך בכסף שלך לעשות תעמולה בעניינים חברתיים. </w:t>
      </w:r>
    </w:p>
    <w:p w14:paraId="0DF4DCBC" w14:textId="77777777" w:rsidR="00DC37E3" w:rsidRPr="00DC37E3" w:rsidRDefault="00DC37E3" w:rsidP="00DC37E3">
      <w:pPr>
        <w:bidi/>
        <w:rPr>
          <w:rFonts w:cs="David" w:hint="cs"/>
          <w:rtl/>
        </w:rPr>
      </w:pPr>
    </w:p>
    <w:p w14:paraId="05C4C3E9" w14:textId="77777777" w:rsidR="00DC37E3" w:rsidRPr="00DC37E3" w:rsidRDefault="00DC37E3" w:rsidP="00DC37E3">
      <w:pPr>
        <w:bidi/>
        <w:rPr>
          <w:rFonts w:cs="David" w:hint="cs"/>
          <w:rtl/>
        </w:rPr>
      </w:pPr>
      <w:r w:rsidRPr="00DC37E3">
        <w:rPr>
          <w:rFonts w:cs="David" w:hint="cs"/>
          <w:u w:val="single"/>
          <w:rtl/>
        </w:rPr>
        <w:t>זהבה גלאון:</w:t>
      </w:r>
    </w:p>
    <w:p w14:paraId="689C6A2E" w14:textId="77777777" w:rsidR="00DC37E3" w:rsidRPr="00DC37E3" w:rsidRDefault="00DC37E3" w:rsidP="00DC37E3">
      <w:pPr>
        <w:bidi/>
        <w:rPr>
          <w:rFonts w:cs="David" w:hint="cs"/>
          <w:rtl/>
        </w:rPr>
      </w:pPr>
    </w:p>
    <w:p w14:paraId="53A24AD0" w14:textId="77777777" w:rsidR="00DC37E3" w:rsidRPr="00DC37E3" w:rsidRDefault="00DC37E3" w:rsidP="00DC37E3">
      <w:pPr>
        <w:bidi/>
        <w:rPr>
          <w:rFonts w:cs="David" w:hint="cs"/>
          <w:rtl/>
        </w:rPr>
      </w:pPr>
      <w:r w:rsidRPr="00DC37E3">
        <w:rPr>
          <w:rFonts w:cs="David" w:hint="cs"/>
          <w:rtl/>
        </w:rPr>
        <w:tab/>
        <w:t xml:space="preserve">אז נניח אני רוצה לתמוך בגוש הזה, שהוא גוש שלום עכשיו, ואז אומר מבקר המדינה שנעשה שימוש בכספי המפלגה. </w:t>
      </w:r>
    </w:p>
    <w:p w14:paraId="141D012E" w14:textId="77777777" w:rsidR="00DC37E3" w:rsidRPr="00DC37E3" w:rsidRDefault="00DC37E3" w:rsidP="00DC37E3">
      <w:pPr>
        <w:bidi/>
        <w:rPr>
          <w:rFonts w:cs="David" w:hint="cs"/>
          <w:rtl/>
        </w:rPr>
      </w:pPr>
    </w:p>
    <w:p w14:paraId="37C2FF9A" w14:textId="77777777" w:rsidR="00DC37E3" w:rsidRPr="00DC37E3" w:rsidRDefault="00DC37E3" w:rsidP="00DC37E3">
      <w:pPr>
        <w:bidi/>
        <w:rPr>
          <w:rFonts w:cs="David" w:hint="cs"/>
          <w:rtl/>
        </w:rPr>
      </w:pPr>
      <w:r w:rsidRPr="00DC37E3">
        <w:rPr>
          <w:rFonts w:cs="David" w:hint="cs"/>
          <w:u w:val="single"/>
          <w:rtl/>
        </w:rPr>
        <w:t>יצחק לוי:</w:t>
      </w:r>
    </w:p>
    <w:p w14:paraId="4ED49222" w14:textId="77777777" w:rsidR="00DC37E3" w:rsidRPr="00DC37E3" w:rsidRDefault="00DC37E3" w:rsidP="00DC37E3">
      <w:pPr>
        <w:bidi/>
        <w:rPr>
          <w:rFonts w:cs="David" w:hint="cs"/>
          <w:rtl/>
        </w:rPr>
      </w:pPr>
    </w:p>
    <w:p w14:paraId="4BF6FE5D" w14:textId="77777777" w:rsidR="00DC37E3" w:rsidRPr="00DC37E3" w:rsidRDefault="00DC37E3" w:rsidP="00DC37E3">
      <w:pPr>
        <w:bidi/>
        <w:rPr>
          <w:rFonts w:cs="David" w:hint="cs"/>
          <w:rtl/>
        </w:rPr>
      </w:pPr>
      <w:r w:rsidRPr="00DC37E3">
        <w:rPr>
          <w:rFonts w:cs="David" w:hint="cs"/>
          <w:rtl/>
        </w:rPr>
        <w:tab/>
        <w:t xml:space="preserve"> אל תתמכי בשלום עכשיו, תתמכי בהסכם. </w:t>
      </w:r>
    </w:p>
    <w:p w14:paraId="5D8911B8" w14:textId="77777777" w:rsidR="00DC37E3" w:rsidRPr="00DC37E3" w:rsidRDefault="00DC37E3" w:rsidP="00DC37E3">
      <w:pPr>
        <w:bidi/>
        <w:rPr>
          <w:rFonts w:cs="David" w:hint="cs"/>
          <w:rtl/>
        </w:rPr>
      </w:pPr>
    </w:p>
    <w:p w14:paraId="6E79BB2C" w14:textId="77777777" w:rsidR="00DC37E3" w:rsidRPr="00DC37E3" w:rsidRDefault="00DC37E3" w:rsidP="00DC37E3">
      <w:pPr>
        <w:bidi/>
        <w:rPr>
          <w:rFonts w:cs="David" w:hint="cs"/>
          <w:rtl/>
        </w:rPr>
      </w:pPr>
      <w:r w:rsidRPr="00DC37E3">
        <w:rPr>
          <w:rFonts w:cs="David" w:hint="cs"/>
          <w:u w:val="single"/>
          <w:rtl/>
        </w:rPr>
        <w:t>מנחם בן-ששון:</w:t>
      </w:r>
    </w:p>
    <w:p w14:paraId="4F0E8670" w14:textId="77777777" w:rsidR="00DC37E3" w:rsidRPr="00DC37E3" w:rsidRDefault="00DC37E3" w:rsidP="00DC37E3">
      <w:pPr>
        <w:bidi/>
        <w:rPr>
          <w:rFonts w:cs="David" w:hint="cs"/>
          <w:rtl/>
        </w:rPr>
      </w:pPr>
    </w:p>
    <w:p w14:paraId="7B484F79" w14:textId="77777777" w:rsidR="00DC37E3" w:rsidRPr="00DC37E3" w:rsidRDefault="00DC37E3" w:rsidP="00DC37E3">
      <w:pPr>
        <w:bidi/>
        <w:rPr>
          <w:rFonts w:cs="David" w:hint="cs"/>
          <w:rtl/>
        </w:rPr>
      </w:pPr>
      <w:r w:rsidRPr="00DC37E3">
        <w:rPr>
          <w:rFonts w:cs="David" w:hint="cs"/>
          <w:rtl/>
        </w:rPr>
        <w:tab/>
        <w:t xml:space="preserve"> תתמכי בהסכם. את יכולה לתמוך היום בעניינים חברתיים ויש לך עניינים חברתיים שאת תומכת בהם ויש עוד עשר עמותות שדואגות לזה, אבל תחת כותרת מרצ כתוב: אני דואגת לאנשים שצריך לעזור להם, ואף אחד לא פוצה פה ומצפצף. זה חלק מתפיסת המפלגות. לכן אני בעד גישה שלפי הבנתי כשתראו את סעיף התעמולה תבינו שזה משרת היטב גם את סעיף התעמולה: תנו למערכת האזרחית לפעול חופשי. מפלגה שרוצה לעבוד, תשקיע מכספיה. אל תערבבו אחד עם השני, ואתה לא תבנה את המפלגות מכאן. </w:t>
      </w:r>
    </w:p>
    <w:p w14:paraId="201DDE87" w14:textId="77777777" w:rsidR="00DC37E3" w:rsidRPr="00DC37E3" w:rsidRDefault="00DC37E3" w:rsidP="00DC37E3">
      <w:pPr>
        <w:bidi/>
        <w:rPr>
          <w:rFonts w:cs="David" w:hint="cs"/>
          <w:rtl/>
        </w:rPr>
      </w:pPr>
    </w:p>
    <w:p w14:paraId="34EEA767" w14:textId="77777777" w:rsidR="00DC37E3" w:rsidRPr="00DC37E3" w:rsidRDefault="00DC37E3" w:rsidP="00DC37E3">
      <w:pPr>
        <w:bidi/>
        <w:rPr>
          <w:rFonts w:cs="David" w:hint="cs"/>
          <w:rtl/>
        </w:rPr>
      </w:pPr>
      <w:r w:rsidRPr="00DC37E3">
        <w:rPr>
          <w:rFonts w:cs="David" w:hint="cs"/>
          <w:u w:val="single"/>
          <w:rtl/>
        </w:rPr>
        <w:t>היו"ר דוד טל:</w:t>
      </w:r>
    </w:p>
    <w:p w14:paraId="4298E366" w14:textId="77777777" w:rsidR="00DC37E3" w:rsidRPr="00DC37E3" w:rsidRDefault="00DC37E3" w:rsidP="00DC37E3">
      <w:pPr>
        <w:bidi/>
        <w:rPr>
          <w:rFonts w:cs="David" w:hint="cs"/>
          <w:rtl/>
        </w:rPr>
      </w:pPr>
    </w:p>
    <w:p w14:paraId="7E5896BE" w14:textId="77777777" w:rsidR="00DC37E3" w:rsidRPr="00DC37E3" w:rsidRDefault="00DC37E3" w:rsidP="00DC37E3">
      <w:pPr>
        <w:bidi/>
        <w:rPr>
          <w:rFonts w:cs="David" w:hint="cs"/>
          <w:rtl/>
        </w:rPr>
      </w:pPr>
      <w:r w:rsidRPr="00DC37E3">
        <w:rPr>
          <w:rFonts w:cs="David" w:hint="cs"/>
          <w:rtl/>
        </w:rPr>
        <w:tab/>
        <w:t xml:space="preserve">תודה. חבר הכנסת רותם, בבקשה. </w:t>
      </w:r>
    </w:p>
    <w:p w14:paraId="279BFD4C" w14:textId="77777777" w:rsidR="00DC37E3" w:rsidRPr="00DC37E3" w:rsidRDefault="00DC37E3" w:rsidP="00DC37E3">
      <w:pPr>
        <w:bidi/>
        <w:rPr>
          <w:rFonts w:cs="David" w:hint="cs"/>
          <w:rtl/>
        </w:rPr>
      </w:pPr>
    </w:p>
    <w:p w14:paraId="26511345" w14:textId="77777777" w:rsidR="00DC37E3" w:rsidRPr="00DC37E3" w:rsidRDefault="00DC37E3" w:rsidP="00DC37E3">
      <w:pPr>
        <w:bidi/>
        <w:rPr>
          <w:rFonts w:cs="David" w:hint="cs"/>
          <w:rtl/>
        </w:rPr>
      </w:pPr>
      <w:r w:rsidRPr="00DC37E3">
        <w:rPr>
          <w:rFonts w:cs="David" w:hint="cs"/>
          <w:u w:val="single"/>
          <w:rtl/>
        </w:rPr>
        <w:t>דוד רותם:</w:t>
      </w:r>
    </w:p>
    <w:p w14:paraId="0F5CFC8F" w14:textId="77777777" w:rsidR="00DC37E3" w:rsidRPr="00DC37E3" w:rsidRDefault="00DC37E3" w:rsidP="00DC37E3">
      <w:pPr>
        <w:bidi/>
        <w:rPr>
          <w:rFonts w:cs="David" w:hint="cs"/>
          <w:rtl/>
        </w:rPr>
      </w:pPr>
    </w:p>
    <w:p w14:paraId="7D51C027" w14:textId="77777777" w:rsidR="00DC37E3" w:rsidRPr="00DC37E3" w:rsidRDefault="00DC37E3" w:rsidP="00DC37E3">
      <w:pPr>
        <w:bidi/>
        <w:rPr>
          <w:rFonts w:cs="David" w:hint="cs"/>
          <w:rtl/>
        </w:rPr>
      </w:pPr>
      <w:r w:rsidRPr="00DC37E3">
        <w:rPr>
          <w:rFonts w:cs="David" w:hint="cs"/>
          <w:rtl/>
        </w:rPr>
        <w:tab/>
        <w:t xml:space="preserve"> אנחנו מתעלמים מהשאלה באיזו מציאות אנחנו נמצאים. נניח שמחר בבוקר מקים שר הפנים ועדת בדיקה, כי הוא רוצה לקצץ בתחום עיריית תל-אביב, הוא רוצה להוציא שטחים מתחום עיריית תל-אביב ולהעביר אותם לעיריית בת-ים. מה שיקרה הוא שעיריית תל-אביב תנהל מאבק נגד זה, והיא תשתמש בכספי ציבור כדי להכשיל את העניין הזה. פירושו של דבר שאנחנו מאפשרים להשתמש בכסף ציבורי על-מנת לשמור על שלמותה של רשות מקומית. האם עולה על הדעת שכאשר אנחנו מדברים על כך שהולכים לחסל רשויות מקומיות, הולכים לחסל ועדים מקומיים, הולכים להרוס לאנשים את הבתים שלהם, לגרש אותם מביתם, ואז אנחנו אומרים להם להביא רק כסף פרטי שלהם או תרומות מוגבלות כדי להגן על הבית שלהם. על-ידי כך אנחנו יוצרים, עם כל הרצון להגן על המפלגות ולחזק את המפלגות, מחויבות של אדם לרמות. אם לאדם יש במשפחה מישהו חולה מאוד והוא צריך לשלוח אותו לחו"ל לניתוח דחוף, הוא  יעשה  כל מה שהוא יכול כדי להשיג את הכסף. אז הוא יקבל תרומות מפה  ומשם. אותו הדבר  פה, הולכים להרוס לאנשים את הבית, הולכים להגלות אותם מביתם. נתחיל למצוא כל מיני פעולות שבסופו של דבר יבוא המבקר ויגיד שהן לא היו חוקיות. אני חושב שהנכון הוא שיהיה מימון </w:t>
      </w:r>
      <w:r w:rsidRPr="00DC37E3">
        <w:rPr>
          <w:rFonts w:cs="David"/>
          <w:rtl/>
        </w:rPr>
        <w:t>–</w:t>
      </w:r>
      <w:r w:rsidRPr="00DC37E3">
        <w:rPr>
          <w:rFonts w:cs="David" w:hint="cs"/>
          <w:rtl/>
        </w:rPr>
        <w:t xml:space="preserve"> אני לא יודע אם מפלגתי או לגופים ציבוריים שיגידו שהם מעוניינים להתעסק בנושא. הם יצטרכו להראות חשבונות על כל אגורה ויגידו להם שאם הם יוציאו 10 מיליון שקלים, אנחנו המדינה  ניתן להם חמישה, אפילו אולי למפלגות. אם תבוא מפלגה ותגיד שהיא הוציאה על הקמפיין,  והיא תוכיח שהיא הוציאה איקס ויקבעו לה מקסימום,  היא תוכל לקבל 50% מזה או מקסימום שייקבע.  </w:t>
      </w:r>
    </w:p>
    <w:p w14:paraId="44459FF0" w14:textId="77777777" w:rsidR="00DC37E3" w:rsidRPr="00DC37E3" w:rsidRDefault="00DC37E3" w:rsidP="00DC37E3">
      <w:pPr>
        <w:bidi/>
        <w:rPr>
          <w:rFonts w:cs="David" w:hint="cs"/>
          <w:rtl/>
        </w:rPr>
      </w:pPr>
    </w:p>
    <w:p w14:paraId="3E15991F" w14:textId="77777777" w:rsidR="00DC37E3" w:rsidRPr="00DC37E3" w:rsidRDefault="00DC37E3" w:rsidP="00DC37E3">
      <w:pPr>
        <w:bidi/>
        <w:rPr>
          <w:rFonts w:cs="David" w:hint="cs"/>
          <w:rtl/>
        </w:rPr>
      </w:pPr>
      <w:r w:rsidRPr="00DC37E3">
        <w:rPr>
          <w:rFonts w:cs="David" w:hint="cs"/>
          <w:rtl/>
        </w:rPr>
        <w:tab/>
        <w:t xml:space="preserve">לגבי תרומות, כשמדובר בביתם של אנשים </w:t>
      </w:r>
      <w:r w:rsidRPr="00DC37E3">
        <w:rPr>
          <w:rFonts w:cs="David"/>
          <w:rtl/>
        </w:rPr>
        <w:t>–</w:t>
      </w:r>
      <w:r w:rsidRPr="00DC37E3">
        <w:rPr>
          <w:rFonts w:cs="David" w:hint="cs"/>
          <w:rtl/>
        </w:rPr>
        <w:t xml:space="preserve"> אמר גם בית המשפט העליון </w:t>
      </w:r>
      <w:r w:rsidRPr="00DC37E3">
        <w:rPr>
          <w:rFonts w:cs="David"/>
          <w:rtl/>
        </w:rPr>
        <w:t>–</w:t>
      </w:r>
      <w:r w:rsidRPr="00DC37E3">
        <w:rPr>
          <w:rFonts w:cs="David" w:hint="cs"/>
          <w:rtl/>
        </w:rPr>
        <w:t xml:space="preserve"> אתה לא להגיד לאדם שיראה את הבית שלו נהרס ולא להיאבק. לכן אני חושב שבנושא התרומות הדבר צריך להיות בטוח.  </w:t>
      </w:r>
    </w:p>
    <w:p w14:paraId="5DA0196B" w14:textId="77777777" w:rsidR="00DC37E3" w:rsidRPr="00DC37E3" w:rsidRDefault="00DC37E3" w:rsidP="00DC37E3">
      <w:pPr>
        <w:bidi/>
        <w:rPr>
          <w:rFonts w:cs="David" w:hint="cs"/>
          <w:rtl/>
        </w:rPr>
      </w:pPr>
    </w:p>
    <w:p w14:paraId="61FC11EF" w14:textId="77777777" w:rsidR="00DC37E3" w:rsidRPr="00DC37E3" w:rsidRDefault="00DC37E3" w:rsidP="00DC37E3">
      <w:pPr>
        <w:bidi/>
        <w:rPr>
          <w:rFonts w:cs="David" w:hint="cs"/>
          <w:rtl/>
        </w:rPr>
      </w:pPr>
      <w:r w:rsidRPr="00DC37E3">
        <w:rPr>
          <w:rFonts w:cs="David" w:hint="cs"/>
          <w:u w:val="single"/>
          <w:rtl/>
        </w:rPr>
        <w:t>יצחק לוי:</w:t>
      </w:r>
    </w:p>
    <w:p w14:paraId="1E48E587" w14:textId="77777777" w:rsidR="00DC37E3" w:rsidRPr="00DC37E3" w:rsidRDefault="00DC37E3" w:rsidP="00DC37E3">
      <w:pPr>
        <w:bidi/>
        <w:rPr>
          <w:rFonts w:cs="David" w:hint="cs"/>
          <w:rtl/>
        </w:rPr>
      </w:pPr>
    </w:p>
    <w:p w14:paraId="6D9A2E80" w14:textId="77777777" w:rsidR="00DC37E3" w:rsidRPr="00DC37E3" w:rsidRDefault="00DC37E3" w:rsidP="00DC37E3">
      <w:pPr>
        <w:bidi/>
        <w:rPr>
          <w:rFonts w:cs="David" w:hint="cs"/>
          <w:rtl/>
        </w:rPr>
      </w:pPr>
      <w:r w:rsidRPr="00DC37E3">
        <w:rPr>
          <w:rFonts w:cs="David" w:hint="cs"/>
          <w:rtl/>
        </w:rPr>
        <w:tab/>
        <w:t xml:space="preserve"> תרומות למי?</w:t>
      </w:r>
    </w:p>
    <w:p w14:paraId="4EF6E91F" w14:textId="77777777" w:rsidR="00DC37E3" w:rsidRPr="00DC37E3" w:rsidRDefault="00DC37E3" w:rsidP="00DC37E3">
      <w:pPr>
        <w:bidi/>
        <w:rPr>
          <w:rFonts w:cs="David" w:hint="cs"/>
          <w:rtl/>
        </w:rPr>
      </w:pPr>
    </w:p>
    <w:p w14:paraId="715A3794" w14:textId="77777777" w:rsidR="00DC37E3" w:rsidRPr="00DC37E3" w:rsidRDefault="00DC37E3" w:rsidP="00DC37E3">
      <w:pPr>
        <w:bidi/>
        <w:rPr>
          <w:rFonts w:cs="David" w:hint="cs"/>
          <w:rtl/>
        </w:rPr>
      </w:pPr>
      <w:r w:rsidRPr="00DC37E3">
        <w:rPr>
          <w:rFonts w:cs="David" w:hint="cs"/>
          <w:u w:val="single"/>
          <w:rtl/>
        </w:rPr>
        <w:t>דוד רותם:</w:t>
      </w:r>
    </w:p>
    <w:p w14:paraId="2D13297E" w14:textId="77777777" w:rsidR="00DC37E3" w:rsidRPr="00DC37E3" w:rsidRDefault="00DC37E3" w:rsidP="00DC37E3">
      <w:pPr>
        <w:bidi/>
        <w:rPr>
          <w:rFonts w:cs="David" w:hint="cs"/>
          <w:rtl/>
        </w:rPr>
      </w:pPr>
    </w:p>
    <w:p w14:paraId="532BA302" w14:textId="77777777" w:rsidR="00DC37E3" w:rsidRPr="00DC37E3" w:rsidRDefault="00DC37E3" w:rsidP="00DC37E3">
      <w:pPr>
        <w:bidi/>
        <w:rPr>
          <w:rFonts w:cs="David" w:hint="cs"/>
          <w:rtl/>
        </w:rPr>
      </w:pPr>
      <w:r w:rsidRPr="00DC37E3">
        <w:rPr>
          <w:rFonts w:cs="David" w:hint="cs"/>
          <w:rtl/>
        </w:rPr>
        <w:tab/>
        <w:t xml:space="preserve"> למי שרוצה </w:t>
      </w:r>
      <w:r w:rsidRPr="00DC37E3">
        <w:rPr>
          <w:rFonts w:cs="David"/>
          <w:rtl/>
        </w:rPr>
        <w:t>–</w:t>
      </w:r>
      <w:r w:rsidRPr="00DC37E3">
        <w:rPr>
          <w:rFonts w:cs="David" w:hint="cs"/>
          <w:rtl/>
        </w:rPr>
        <w:t xml:space="preserve"> ועד יישובי רמת הגולן, שלום עכשיו. </w:t>
      </w:r>
    </w:p>
    <w:p w14:paraId="4C197491" w14:textId="77777777" w:rsidR="00DC37E3" w:rsidRPr="00DC37E3" w:rsidRDefault="00DC37E3" w:rsidP="00DC37E3">
      <w:pPr>
        <w:bidi/>
        <w:rPr>
          <w:rFonts w:cs="David" w:hint="cs"/>
          <w:rtl/>
        </w:rPr>
      </w:pPr>
    </w:p>
    <w:p w14:paraId="0799CDA6" w14:textId="77777777" w:rsidR="00DC37E3" w:rsidRPr="00DC37E3" w:rsidRDefault="00DC37E3" w:rsidP="00DC37E3">
      <w:pPr>
        <w:bidi/>
        <w:rPr>
          <w:rFonts w:cs="David" w:hint="cs"/>
          <w:rtl/>
        </w:rPr>
      </w:pPr>
      <w:r w:rsidRPr="00DC37E3">
        <w:rPr>
          <w:rFonts w:cs="David" w:hint="cs"/>
          <w:u w:val="single"/>
          <w:rtl/>
        </w:rPr>
        <w:t>היו"ר דוד טל:</w:t>
      </w:r>
    </w:p>
    <w:p w14:paraId="32730D28" w14:textId="77777777" w:rsidR="00DC37E3" w:rsidRPr="00DC37E3" w:rsidRDefault="00DC37E3" w:rsidP="00DC37E3">
      <w:pPr>
        <w:bidi/>
        <w:rPr>
          <w:rFonts w:cs="David" w:hint="cs"/>
          <w:rtl/>
        </w:rPr>
      </w:pPr>
    </w:p>
    <w:p w14:paraId="02CC85AF" w14:textId="77777777" w:rsidR="00DC37E3" w:rsidRPr="00DC37E3" w:rsidRDefault="00DC37E3" w:rsidP="00DC37E3">
      <w:pPr>
        <w:bidi/>
        <w:rPr>
          <w:rFonts w:cs="David" w:hint="cs"/>
          <w:rtl/>
        </w:rPr>
      </w:pPr>
      <w:r w:rsidRPr="00DC37E3">
        <w:rPr>
          <w:rFonts w:cs="David" w:hint="cs"/>
          <w:rtl/>
        </w:rPr>
        <w:tab/>
        <w:t>האם למפלגות?</w:t>
      </w:r>
    </w:p>
    <w:p w14:paraId="7B314F5B" w14:textId="77777777" w:rsidR="00DC37E3" w:rsidRPr="00DC37E3" w:rsidRDefault="00DC37E3" w:rsidP="00DC37E3">
      <w:pPr>
        <w:bidi/>
        <w:rPr>
          <w:rFonts w:cs="David" w:hint="cs"/>
          <w:rtl/>
        </w:rPr>
      </w:pPr>
    </w:p>
    <w:p w14:paraId="2DBE4C86" w14:textId="77777777" w:rsidR="00DC37E3" w:rsidRPr="00DC37E3" w:rsidRDefault="00DC37E3" w:rsidP="00DC37E3">
      <w:pPr>
        <w:bidi/>
        <w:rPr>
          <w:rFonts w:cs="David" w:hint="cs"/>
          <w:rtl/>
        </w:rPr>
      </w:pPr>
      <w:r w:rsidRPr="00DC37E3">
        <w:rPr>
          <w:rFonts w:cs="David" w:hint="cs"/>
          <w:u w:val="single"/>
          <w:rtl/>
        </w:rPr>
        <w:t>דוד רותם:</w:t>
      </w:r>
    </w:p>
    <w:p w14:paraId="788A81D3" w14:textId="77777777" w:rsidR="00DC37E3" w:rsidRPr="00DC37E3" w:rsidRDefault="00DC37E3" w:rsidP="00DC37E3">
      <w:pPr>
        <w:bidi/>
        <w:rPr>
          <w:rFonts w:cs="David" w:hint="cs"/>
          <w:rtl/>
        </w:rPr>
      </w:pPr>
    </w:p>
    <w:p w14:paraId="74A370FD" w14:textId="77777777" w:rsidR="00DC37E3" w:rsidRPr="00DC37E3" w:rsidRDefault="00DC37E3" w:rsidP="00DC37E3">
      <w:pPr>
        <w:bidi/>
        <w:rPr>
          <w:rFonts w:cs="David" w:hint="cs"/>
          <w:rtl/>
        </w:rPr>
      </w:pPr>
      <w:r w:rsidRPr="00DC37E3">
        <w:rPr>
          <w:rFonts w:cs="David" w:hint="cs"/>
          <w:rtl/>
        </w:rPr>
        <w:tab/>
        <w:t>לא מפלגות.</w:t>
      </w:r>
    </w:p>
    <w:p w14:paraId="3D328522" w14:textId="77777777" w:rsidR="00DC37E3" w:rsidRPr="00DC37E3" w:rsidRDefault="00DC37E3" w:rsidP="00DC37E3">
      <w:pPr>
        <w:bidi/>
        <w:rPr>
          <w:rFonts w:cs="David" w:hint="cs"/>
          <w:rtl/>
        </w:rPr>
      </w:pPr>
    </w:p>
    <w:p w14:paraId="562A407E" w14:textId="77777777" w:rsidR="00DC37E3" w:rsidRPr="00DC37E3" w:rsidRDefault="00DC37E3" w:rsidP="00DC37E3">
      <w:pPr>
        <w:pStyle w:val="Heading5"/>
        <w:jc w:val="left"/>
        <w:rPr>
          <w:rFonts w:hint="cs"/>
          <w:sz w:val="24"/>
          <w:rtl/>
        </w:rPr>
      </w:pPr>
      <w:r w:rsidRPr="00DC37E3">
        <w:rPr>
          <w:rFonts w:hint="cs"/>
          <w:sz w:val="24"/>
          <w:u w:val="single"/>
          <w:rtl/>
        </w:rPr>
        <w:t>מנחם בן-ששון:</w:t>
      </w:r>
    </w:p>
    <w:p w14:paraId="2DF90521" w14:textId="77777777" w:rsidR="00DC37E3" w:rsidRPr="00DC37E3" w:rsidRDefault="00DC37E3" w:rsidP="00DC37E3">
      <w:pPr>
        <w:pStyle w:val="Heading5"/>
        <w:jc w:val="left"/>
        <w:rPr>
          <w:rFonts w:hint="cs"/>
          <w:sz w:val="24"/>
          <w:rtl/>
        </w:rPr>
      </w:pPr>
    </w:p>
    <w:p w14:paraId="45469748" w14:textId="77777777" w:rsidR="00DC37E3" w:rsidRPr="00DC37E3" w:rsidRDefault="00DC37E3" w:rsidP="00DC37E3">
      <w:pPr>
        <w:bidi/>
        <w:rPr>
          <w:rFonts w:cs="David" w:hint="cs"/>
          <w:rtl/>
        </w:rPr>
      </w:pPr>
      <w:r w:rsidRPr="00DC37E3">
        <w:rPr>
          <w:rFonts w:cs="David" w:hint="cs"/>
          <w:rtl/>
        </w:rPr>
        <w:tab/>
        <w:t xml:space="preserve"> גם אני אמרתי תרומות חופשי, אבל בשום פנים ואופן לא מימון ציבורי. </w:t>
      </w:r>
    </w:p>
    <w:p w14:paraId="40268C42" w14:textId="77777777" w:rsidR="00DC37E3" w:rsidRPr="00DC37E3" w:rsidRDefault="00DC37E3" w:rsidP="00DC37E3">
      <w:pPr>
        <w:bidi/>
        <w:rPr>
          <w:rFonts w:cs="David" w:hint="cs"/>
          <w:rtl/>
        </w:rPr>
      </w:pPr>
    </w:p>
    <w:p w14:paraId="21DF976C" w14:textId="77777777" w:rsidR="00DC37E3" w:rsidRPr="00DC37E3" w:rsidRDefault="00DC37E3" w:rsidP="00DC37E3">
      <w:pPr>
        <w:bidi/>
        <w:rPr>
          <w:rFonts w:cs="David" w:hint="cs"/>
          <w:u w:val="single"/>
          <w:rtl/>
        </w:rPr>
      </w:pPr>
      <w:r w:rsidRPr="00DC37E3">
        <w:rPr>
          <w:rFonts w:cs="David" w:hint="cs"/>
          <w:u w:val="single"/>
          <w:rtl/>
        </w:rPr>
        <w:t>דוד רותם:</w:t>
      </w:r>
    </w:p>
    <w:p w14:paraId="19C0BCBD" w14:textId="77777777" w:rsidR="00DC37E3" w:rsidRPr="00DC37E3" w:rsidRDefault="00DC37E3" w:rsidP="00DC37E3">
      <w:pPr>
        <w:bidi/>
        <w:rPr>
          <w:rFonts w:cs="David" w:hint="cs"/>
          <w:rtl/>
        </w:rPr>
      </w:pPr>
    </w:p>
    <w:p w14:paraId="12156279" w14:textId="77777777" w:rsidR="00DC37E3" w:rsidRPr="00DC37E3" w:rsidRDefault="00DC37E3" w:rsidP="00DC37E3">
      <w:pPr>
        <w:bidi/>
        <w:rPr>
          <w:rFonts w:cs="David" w:hint="cs"/>
          <w:rtl/>
        </w:rPr>
      </w:pPr>
      <w:r w:rsidRPr="00DC37E3">
        <w:rPr>
          <w:rFonts w:cs="David" w:hint="cs"/>
          <w:rtl/>
        </w:rPr>
        <w:tab/>
        <w:t xml:space="preserve">תרומות בלי זיקה, בלי קשר, שום דבר. כל  מי שרוצה לתרום. </w:t>
      </w:r>
    </w:p>
    <w:p w14:paraId="596F7E31" w14:textId="77777777" w:rsidR="00DC37E3" w:rsidRPr="00DC37E3" w:rsidRDefault="00DC37E3" w:rsidP="00DC37E3">
      <w:pPr>
        <w:bidi/>
        <w:rPr>
          <w:rFonts w:cs="David" w:hint="cs"/>
          <w:rtl/>
        </w:rPr>
      </w:pPr>
    </w:p>
    <w:p w14:paraId="25490D85" w14:textId="77777777" w:rsidR="00DC37E3" w:rsidRPr="00DC37E3" w:rsidRDefault="00DC37E3" w:rsidP="00DC37E3">
      <w:pPr>
        <w:pStyle w:val="Heading5"/>
        <w:jc w:val="left"/>
        <w:rPr>
          <w:rFonts w:hint="cs"/>
          <w:sz w:val="24"/>
          <w:rtl/>
        </w:rPr>
      </w:pPr>
      <w:r w:rsidRPr="00DC37E3">
        <w:rPr>
          <w:rFonts w:hint="cs"/>
          <w:sz w:val="24"/>
          <w:u w:val="single"/>
          <w:rtl/>
        </w:rPr>
        <w:t>מנחם בן-ששון:</w:t>
      </w:r>
    </w:p>
    <w:p w14:paraId="7E987A7C" w14:textId="77777777" w:rsidR="00DC37E3" w:rsidRPr="00DC37E3" w:rsidRDefault="00DC37E3" w:rsidP="00DC37E3">
      <w:pPr>
        <w:pStyle w:val="Heading5"/>
        <w:jc w:val="left"/>
        <w:rPr>
          <w:rFonts w:hint="cs"/>
          <w:sz w:val="24"/>
          <w:rtl/>
        </w:rPr>
      </w:pPr>
    </w:p>
    <w:p w14:paraId="3A9FD8B7" w14:textId="77777777" w:rsidR="00DC37E3" w:rsidRPr="00DC37E3" w:rsidRDefault="00DC37E3" w:rsidP="00DC37E3">
      <w:pPr>
        <w:bidi/>
        <w:rPr>
          <w:rFonts w:cs="David" w:hint="cs"/>
          <w:rtl/>
        </w:rPr>
      </w:pPr>
      <w:r w:rsidRPr="00DC37E3">
        <w:rPr>
          <w:rFonts w:cs="David" w:hint="cs"/>
          <w:rtl/>
        </w:rPr>
        <w:tab/>
        <w:t xml:space="preserve"> חופש העיסוק. תרום כמה שאתה רוצה למי שאתה רוצה. </w:t>
      </w:r>
    </w:p>
    <w:p w14:paraId="2149AD17" w14:textId="77777777" w:rsidR="00DC37E3" w:rsidRPr="00DC37E3" w:rsidRDefault="00DC37E3" w:rsidP="00DC37E3">
      <w:pPr>
        <w:bidi/>
        <w:rPr>
          <w:rFonts w:cs="David" w:hint="cs"/>
          <w:rtl/>
        </w:rPr>
      </w:pPr>
    </w:p>
    <w:p w14:paraId="2281FF35" w14:textId="77777777" w:rsidR="00DC37E3" w:rsidRPr="00DC37E3" w:rsidRDefault="00DC37E3" w:rsidP="00DC37E3">
      <w:pPr>
        <w:bidi/>
        <w:rPr>
          <w:rFonts w:cs="David" w:hint="cs"/>
          <w:u w:val="single"/>
          <w:rtl/>
        </w:rPr>
      </w:pPr>
      <w:r w:rsidRPr="00DC37E3">
        <w:rPr>
          <w:rFonts w:cs="David" w:hint="cs"/>
          <w:u w:val="single"/>
          <w:rtl/>
        </w:rPr>
        <w:t>אופיר פינס-פז:</w:t>
      </w:r>
    </w:p>
    <w:p w14:paraId="70286267" w14:textId="77777777" w:rsidR="00DC37E3" w:rsidRPr="00DC37E3" w:rsidRDefault="00DC37E3" w:rsidP="00DC37E3">
      <w:pPr>
        <w:bidi/>
        <w:rPr>
          <w:rFonts w:cs="David" w:hint="cs"/>
          <w:rtl/>
        </w:rPr>
      </w:pPr>
    </w:p>
    <w:p w14:paraId="5853F490" w14:textId="77777777" w:rsidR="00DC37E3" w:rsidRPr="00DC37E3" w:rsidRDefault="00DC37E3" w:rsidP="00DC37E3">
      <w:pPr>
        <w:bidi/>
        <w:rPr>
          <w:rFonts w:cs="David" w:hint="cs"/>
          <w:rtl/>
        </w:rPr>
      </w:pPr>
      <w:r w:rsidRPr="00DC37E3">
        <w:rPr>
          <w:rFonts w:cs="David" w:hint="cs"/>
          <w:rtl/>
        </w:rPr>
        <w:tab/>
        <w:t xml:space="preserve"> מה פירוש כמה שאתה רוצה?</w:t>
      </w:r>
    </w:p>
    <w:p w14:paraId="27DA2EED" w14:textId="77777777" w:rsidR="00DC37E3" w:rsidRPr="00DC37E3" w:rsidRDefault="00DC37E3" w:rsidP="00DC37E3">
      <w:pPr>
        <w:bidi/>
        <w:rPr>
          <w:rFonts w:cs="David" w:hint="cs"/>
          <w:rtl/>
        </w:rPr>
      </w:pPr>
    </w:p>
    <w:p w14:paraId="7847022D" w14:textId="77777777" w:rsidR="00DC37E3" w:rsidRPr="00DC37E3" w:rsidRDefault="00DC37E3" w:rsidP="00DC37E3">
      <w:pPr>
        <w:bidi/>
        <w:rPr>
          <w:rFonts w:cs="David" w:hint="cs"/>
          <w:u w:val="single"/>
          <w:rtl/>
        </w:rPr>
      </w:pPr>
      <w:r w:rsidRPr="00DC37E3">
        <w:rPr>
          <w:rFonts w:cs="David" w:hint="cs"/>
          <w:u w:val="single"/>
          <w:rtl/>
        </w:rPr>
        <w:t>דוד רותם:</w:t>
      </w:r>
    </w:p>
    <w:p w14:paraId="572B6E82" w14:textId="77777777" w:rsidR="00DC37E3" w:rsidRPr="00DC37E3" w:rsidRDefault="00DC37E3" w:rsidP="00DC37E3">
      <w:pPr>
        <w:bidi/>
        <w:rPr>
          <w:rFonts w:cs="David" w:hint="cs"/>
          <w:rtl/>
        </w:rPr>
      </w:pPr>
    </w:p>
    <w:p w14:paraId="383B5C4D" w14:textId="77777777" w:rsidR="00DC37E3" w:rsidRPr="00DC37E3" w:rsidRDefault="00DC37E3" w:rsidP="00DC37E3">
      <w:pPr>
        <w:bidi/>
        <w:rPr>
          <w:rFonts w:cs="David" w:hint="cs"/>
          <w:rtl/>
        </w:rPr>
      </w:pPr>
      <w:r w:rsidRPr="00DC37E3">
        <w:rPr>
          <w:rFonts w:cs="David" w:hint="cs"/>
          <w:rtl/>
        </w:rPr>
        <w:tab/>
        <w:t xml:space="preserve"> אני רוצה למכור את הבית שלי ולתת את כל הכסף. </w:t>
      </w:r>
    </w:p>
    <w:p w14:paraId="5850BF1A" w14:textId="77777777" w:rsidR="00DC37E3" w:rsidRPr="00DC37E3" w:rsidRDefault="00DC37E3" w:rsidP="00DC37E3">
      <w:pPr>
        <w:bidi/>
        <w:rPr>
          <w:rFonts w:cs="David" w:hint="cs"/>
          <w:rtl/>
        </w:rPr>
      </w:pPr>
    </w:p>
    <w:p w14:paraId="2CC02D13" w14:textId="77777777" w:rsidR="00DC37E3" w:rsidRPr="00DC37E3" w:rsidRDefault="00DC37E3" w:rsidP="00DC37E3">
      <w:pPr>
        <w:bidi/>
        <w:rPr>
          <w:rFonts w:cs="David" w:hint="cs"/>
          <w:rtl/>
        </w:rPr>
      </w:pPr>
      <w:r w:rsidRPr="00DC37E3">
        <w:rPr>
          <w:rFonts w:cs="David" w:hint="cs"/>
          <w:u w:val="single"/>
          <w:rtl/>
        </w:rPr>
        <w:t>אופיר פינס-פז:</w:t>
      </w:r>
    </w:p>
    <w:p w14:paraId="638E0991" w14:textId="77777777" w:rsidR="00DC37E3" w:rsidRPr="00DC37E3" w:rsidRDefault="00DC37E3" w:rsidP="00DC37E3">
      <w:pPr>
        <w:bidi/>
        <w:rPr>
          <w:rFonts w:cs="David" w:hint="cs"/>
          <w:rtl/>
        </w:rPr>
      </w:pPr>
    </w:p>
    <w:p w14:paraId="5B11ED72" w14:textId="77777777" w:rsidR="00DC37E3" w:rsidRPr="00DC37E3" w:rsidRDefault="00DC37E3" w:rsidP="00DC37E3">
      <w:pPr>
        <w:bidi/>
        <w:rPr>
          <w:rFonts w:cs="David" w:hint="cs"/>
          <w:rtl/>
        </w:rPr>
      </w:pPr>
      <w:r w:rsidRPr="00DC37E3">
        <w:rPr>
          <w:rFonts w:cs="David" w:hint="cs"/>
          <w:rtl/>
        </w:rPr>
        <w:tab/>
        <w:t xml:space="preserve"> תן את הכסף לצדקה. </w:t>
      </w:r>
    </w:p>
    <w:p w14:paraId="59CF0C39" w14:textId="77777777" w:rsidR="00DC37E3" w:rsidRPr="00DC37E3" w:rsidRDefault="00DC37E3" w:rsidP="00DC37E3">
      <w:pPr>
        <w:bidi/>
        <w:rPr>
          <w:rFonts w:cs="David" w:hint="cs"/>
          <w:rtl/>
        </w:rPr>
      </w:pPr>
    </w:p>
    <w:p w14:paraId="7714D06E" w14:textId="77777777" w:rsidR="00DC37E3" w:rsidRPr="00DC37E3" w:rsidRDefault="00DC37E3" w:rsidP="00DC37E3">
      <w:pPr>
        <w:bidi/>
        <w:rPr>
          <w:rFonts w:cs="David" w:hint="cs"/>
          <w:u w:val="single"/>
          <w:rtl/>
        </w:rPr>
      </w:pPr>
      <w:r w:rsidRPr="00DC37E3">
        <w:rPr>
          <w:rFonts w:cs="David" w:hint="cs"/>
          <w:u w:val="single"/>
          <w:rtl/>
        </w:rPr>
        <w:t>דוד רותם:</w:t>
      </w:r>
    </w:p>
    <w:p w14:paraId="748CF11C" w14:textId="77777777" w:rsidR="00DC37E3" w:rsidRPr="00DC37E3" w:rsidRDefault="00DC37E3" w:rsidP="00DC37E3">
      <w:pPr>
        <w:bidi/>
        <w:rPr>
          <w:rFonts w:cs="David" w:hint="cs"/>
          <w:rtl/>
        </w:rPr>
      </w:pPr>
    </w:p>
    <w:p w14:paraId="5E0AC7C4" w14:textId="77777777" w:rsidR="00DC37E3" w:rsidRPr="00DC37E3" w:rsidRDefault="00DC37E3" w:rsidP="00DC37E3">
      <w:pPr>
        <w:bidi/>
        <w:rPr>
          <w:rFonts w:cs="David" w:hint="cs"/>
          <w:rtl/>
        </w:rPr>
      </w:pPr>
      <w:r w:rsidRPr="00DC37E3">
        <w:rPr>
          <w:rFonts w:cs="David" w:hint="cs"/>
          <w:rtl/>
        </w:rPr>
        <w:tab/>
        <w:t xml:space="preserve"> ועד יישובי רמת הגולן זה צדקה. </w:t>
      </w:r>
    </w:p>
    <w:p w14:paraId="5E9E8923" w14:textId="77777777" w:rsidR="00DC37E3" w:rsidRPr="00DC37E3" w:rsidRDefault="00DC37E3" w:rsidP="00DC37E3">
      <w:pPr>
        <w:bidi/>
        <w:rPr>
          <w:rFonts w:cs="David" w:hint="cs"/>
          <w:rtl/>
        </w:rPr>
      </w:pPr>
    </w:p>
    <w:p w14:paraId="02FFE2E1" w14:textId="77777777" w:rsidR="00DC37E3" w:rsidRPr="00DC37E3" w:rsidRDefault="00DC37E3" w:rsidP="00DC37E3">
      <w:pPr>
        <w:bidi/>
        <w:rPr>
          <w:rFonts w:cs="David" w:hint="cs"/>
          <w:u w:val="single"/>
          <w:rtl/>
        </w:rPr>
      </w:pPr>
      <w:r w:rsidRPr="00DC37E3">
        <w:rPr>
          <w:rFonts w:cs="David" w:hint="cs"/>
          <w:u w:val="single"/>
          <w:rtl/>
        </w:rPr>
        <w:t>אופיר פינס-פז:</w:t>
      </w:r>
    </w:p>
    <w:p w14:paraId="2DAF7914" w14:textId="77777777" w:rsidR="00DC37E3" w:rsidRPr="00DC37E3" w:rsidRDefault="00DC37E3" w:rsidP="00DC37E3">
      <w:pPr>
        <w:bidi/>
        <w:rPr>
          <w:rFonts w:cs="David" w:hint="cs"/>
          <w:rtl/>
        </w:rPr>
      </w:pPr>
    </w:p>
    <w:p w14:paraId="3FC4B59B" w14:textId="77777777" w:rsidR="00DC37E3" w:rsidRPr="00DC37E3" w:rsidRDefault="00DC37E3" w:rsidP="00DC37E3">
      <w:pPr>
        <w:bidi/>
        <w:rPr>
          <w:rFonts w:cs="David" w:hint="cs"/>
          <w:rtl/>
        </w:rPr>
      </w:pPr>
      <w:r w:rsidRPr="00DC37E3">
        <w:rPr>
          <w:rFonts w:cs="David" w:hint="cs"/>
          <w:rtl/>
        </w:rPr>
        <w:tab/>
        <w:t xml:space="preserve">זה לא יהיה, חבל על הדיבורים. לא תהיה פה הפקרות. </w:t>
      </w:r>
    </w:p>
    <w:p w14:paraId="7877D4C5" w14:textId="77777777" w:rsidR="00DC37E3" w:rsidRPr="00DC37E3" w:rsidRDefault="00DC37E3" w:rsidP="00DC37E3">
      <w:pPr>
        <w:bidi/>
        <w:rPr>
          <w:rFonts w:cs="David" w:hint="cs"/>
          <w:rtl/>
        </w:rPr>
      </w:pPr>
    </w:p>
    <w:p w14:paraId="282A8520" w14:textId="77777777" w:rsidR="00DC37E3" w:rsidRPr="00DC37E3" w:rsidRDefault="00DC37E3" w:rsidP="00DC37E3">
      <w:pPr>
        <w:bidi/>
        <w:rPr>
          <w:rFonts w:cs="David" w:hint="cs"/>
          <w:rtl/>
        </w:rPr>
      </w:pPr>
      <w:r w:rsidRPr="00DC37E3">
        <w:rPr>
          <w:rFonts w:cs="David" w:hint="cs"/>
          <w:u w:val="single"/>
          <w:rtl/>
        </w:rPr>
        <w:t>דוד רותם:</w:t>
      </w:r>
    </w:p>
    <w:p w14:paraId="0241E456" w14:textId="77777777" w:rsidR="00DC37E3" w:rsidRPr="00DC37E3" w:rsidRDefault="00DC37E3" w:rsidP="00DC37E3">
      <w:pPr>
        <w:bidi/>
        <w:rPr>
          <w:rFonts w:cs="David" w:hint="cs"/>
          <w:rtl/>
        </w:rPr>
      </w:pPr>
    </w:p>
    <w:p w14:paraId="34E16433" w14:textId="77777777" w:rsidR="00DC37E3" w:rsidRPr="00DC37E3" w:rsidRDefault="00DC37E3" w:rsidP="00DC37E3">
      <w:pPr>
        <w:bidi/>
        <w:rPr>
          <w:rFonts w:cs="David" w:hint="cs"/>
          <w:rtl/>
        </w:rPr>
      </w:pPr>
      <w:r w:rsidRPr="00DC37E3">
        <w:rPr>
          <w:rFonts w:cs="David" w:hint="cs"/>
          <w:rtl/>
        </w:rPr>
        <w:tab/>
        <w:t xml:space="preserve"> אז תגיד שאתה נגד החזרת רמת הגולן, לא תהיה פה הפקרות. כשאתה תומך בהחזרת רמת הגולן, זאת ההפקרות. </w:t>
      </w:r>
    </w:p>
    <w:p w14:paraId="45CDD1C5" w14:textId="77777777" w:rsidR="00DC37E3" w:rsidRPr="00DC37E3" w:rsidRDefault="00DC37E3" w:rsidP="00DC37E3">
      <w:pPr>
        <w:bidi/>
        <w:rPr>
          <w:rFonts w:cs="David" w:hint="cs"/>
          <w:rtl/>
        </w:rPr>
      </w:pPr>
    </w:p>
    <w:p w14:paraId="03F549DD" w14:textId="77777777" w:rsidR="00DC37E3" w:rsidRPr="00DC37E3" w:rsidRDefault="00DC37E3" w:rsidP="00DC37E3">
      <w:pPr>
        <w:bidi/>
        <w:rPr>
          <w:rFonts w:cs="David" w:hint="cs"/>
          <w:u w:val="single"/>
          <w:rtl/>
        </w:rPr>
      </w:pPr>
    </w:p>
    <w:p w14:paraId="741F47D9" w14:textId="77777777" w:rsidR="00DC37E3" w:rsidRPr="00DC37E3" w:rsidRDefault="00DC37E3" w:rsidP="00DC37E3">
      <w:pPr>
        <w:bidi/>
        <w:rPr>
          <w:rFonts w:cs="David" w:hint="cs"/>
          <w:rtl/>
        </w:rPr>
      </w:pPr>
      <w:r w:rsidRPr="00DC37E3">
        <w:rPr>
          <w:rFonts w:cs="David" w:hint="cs"/>
          <w:u w:val="single"/>
          <w:rtl/>
        </w:rPr>
        <w:t>יצחק לוי:</w:t>
      </w:r>
    </w:p>
    <w:p w14:paraId="6F14423F" w14:textId="77777777" w:rsidR="00DC37E3" w:rsidRPr="00DC37E3" w:rsidRDefault="00DC37E3" w:rsidP="00DC37E3">
      <w:pPr>
        <w:bidi/>
        <w:rPr>
          <w:rFonts w:cs="David" w:hint="cs"/>
          <w:rtl/>
        </w:rPr>
      </w:pPr>
    </w:p>
    <w:p w14:paraId="773E52CF" w14:textId="77777777" w:rsidR="00DC37E3" w:rsidRPr="00DC37E3" w:rsidRDefault="00DC37E3" w:rsidP="00DC37E3">
      <w:pPr>
        <w:bidi/>
        <w:rPr>
          <w:rFonts w:cs="David" w:hint="cs"/>
          <w:rtl/>
        </w:rPr>
      </w:pPr>
      <w:r w:rsidRPr="00DC37E3">
        <w:rPr>
          <w:rFonts w:cs="David" w:hint="cs"/>
          <w:rtl/>
        </w:rPr>
        <w:tab/>
        <w:t xml:space="preserve"> אבל למי? למפלגות אסור. </w:t>
      </w:r>
    </w:p>
    <w:p w14:paraId="2CFBCD01" w14:textId="77777777" w:rsidR="00DC37E3" w:rsidRPr="00DC37E3" w:rsidRDefault="00DC37E3" w:rsidP="00DC37E3">
      <w:pPr>
        <w:bidi/>
        <w:rPr>
          <w:rFonts w:cs="David" w:hint="cs"/>
          <w:rtl/>
        </w:rPr>
      </w:pPr>
    </w:p>
    <w:p w14:paraId="52F4784D" w14:textId="77777777" w:rsidR="00DC37E3" w:rsidRPr="00DC37E3" w:rsidRDefault="00DC37E3" w:rsidP="00DC37E3">
      <w:pPr>
        <w:bidi/>
        <w:rPr>
          <w:rFonts w:cs="David" w:hint="cs"/>
          <w:u w:val="single"/>
          <w:rtl/>
        </w:rPr>
      </w:pPr>
      <w:r w:rsidRPr="00DC37E3">
        <w:rPr>
          <w:rFonts w:cs="David" w:hint="cs"/>
          <w:u w:val="single"/>
          <w:rtl/>
        </w:rPr>
        <w:t>דוד רותם:</w:t>
      </w:r>
    </w:p>
    <w:p w14:paraId="07B8131E" w14:textId="77777777" w:rsidR="00DC37E3" w:rsidRPr="00DC37E3" w:rsidRDefault="00DC37E3" w:rsidP="00DC37E3">
      <w:pPr>
        <w:bidi/>
        <w:rPr>
          <w:rFonts w:cs="David" w:hint="cs"/>
          <w:rtl/>
        </w:rPr>
      </w:pPr>
    </w:p>
    <w:p w14:paraId="3BC22404" w14:textId="77777777" w:rsidR="00DC37E3" w:rsidRPr="00DC37E3" w:rsidRDefault="00DC37E3" w:rsidP="00DC37E3">
      <w:pPr>
        <w:bidi/>
        <w:rPr>
          <w:rFonts w:cs="David" w:hint="cs"/>
          <w:rtl/>
        </w:rPr>
      </w:pPr>
      <w:r w:rsidRPr="00DC37E3">
        <w:rPr>
          <w:rFonts w:cs="David" w:hint="cs"/>
          <w:rtl/>
        </w:rPr>
        <w:tab/>
        <w:t xml:space="preserve"> לגופים ציבוריים שאינם מפלגות. </w:t>
      </w:r>
    </w:p>
    <w:p w14:paraId="21EC772F" w14:textId="77777777" w:rsidR="00DC37E3" w:rsidRPr="00DC37E3" w:rsidRDefault="00DC37E3" w:rsidP="00DC37E3">
      <w:pPr>
        <w:bidi/>
        <w:rPr>
          <w:rFonts w:cs="David" w:hint="cs"/>
          <w:rtl/>
        </w:rPr>
      </w:pPr>
    </w:p>
    <w:p w14:paraId="07A515BA" w14:textId="77777777" w:rsidR="00DC37E3" w:rsidRPr="00DC37E3" w:rsidRDefault="00DC37E3" w:rsidP="00DC37E3">
      <w:pPr>
        <w:bidi/>
        <w:rPr>
          <w:rFonts w:cs="David" w:hint="cs"/>
          <w:rtl/>
        </w:rPr>
      </w:pPr>
      <w:r w:rsidRPr="00DC37E3">
        <w:rPr>
          <w:rFonts w:cs="David" w:hint="cs"/>
          <w:u w:val="single"/>
          <w:rtl/>
        </w:rPr>
        <w:t>אופיר פינס-פז:</w:t>
      </w:r>
    </w:p>
    <w:p w14:paraId="633F3744" w14:textId="77777777" w:rsidR="00DC37E3" w:rsidRPr="00DC37E3" w:rsidRDefault="00DC37E3" w:rsidP="00DC37E3">
      <w:pPr>
        <w:bidi/>
        <w:rPr>
          <w:rFonts w:cs="David" w:hint="cs"/>
          <w:rtl/>
        </w:rPr>
      </w:pPr>
    </w:p>
    <w:p w14:paraId="0B381C79" w14:textId="77777777" w:rsidR="00DC37E3" w:rsidRPr="00DC37E3" w:rsidRDefault="00DC37E3" w:rsidP="00DC37E3">
      <w:pPr>
        <w:bidi/>
        <w:rPr>
          <w:rFonts w:cs="David" w:hint="cs"/>
          <w:rtl/>
        </w:rPr>
      </w:pPr>
      <w:r w:rsidRPr="00DC37E3">
        <w:rPr>
          <w:rFonts w:cs="David" w:hint="cs"/>
          <w:rtl/>
        </w:rPr>
        <w:tab/>
        <w:t xml:space="preserve"> בלי תקרת תקציב?</w:t>
      </w:r>
    </w:p>
    <w:p w14:paraId="02A90F99" w14:textId="77777777" w:rsidR="00DC37E3" w:rsidRPr="00DC37E3" w:rsidRDefault="00DC37E3" w:rsidP="00DC37E3">
      <w:pPr>
        <w:bidi/>
        <w:rPr>
          <w:rFonts w:cs="David" w:hint="cs"/>
          <w:rtl/>
        </w:rPr>
      </w:pPr>
    </w:p>
    <w:p w14:paraId="2AC8188E" w14:textId="77777777" w:rsidR="00DC37E3" w:rsidRPr="00DC37E3" w:rsidRDefault="00DC37E3" w:rsidP="00DC37E3">
      <w:pPr>
        <w:bidi/>
        <w:rPr>
          <w:rFonts w:cs="David" w:hint="cs"/>
          <w:rtl/>
        </w:rPr>
      </w:pPr>
      <w:r w:rsidRPr="00DC37E3">
        <w:rPr>
          <w:rFonts w:cs="David" w:hint="cs"/>
          <w:u w:val="single"/>
          <w:rtl/>
        </w:rPr>
        <w:t>דוד רותם:</w:t>
      </w:r>
    </w:p>
    <w:p w14:paraId="5962CD5D" w14:textId="77777777" w:rsidR="00DC37E3" w:rsidRPr="00DC37E3" w:rsidRDefault="00DC37E3" w:rsidP="00DC37E3">
      <w:pPr>
        <w:bidi/>
        <w:rPr>
          <w:rFonts w:cs="David" w:hint="cs"/>
          <w:rtl/>
        </w:rPr>
      </w:pPr>
    </w:p>
    <w:p w14:paraId="3E6D4818" w14:textId="77777777" w:rsidR="00DC37E3" w:rsidRPr="00DC37E3" w:rsidRDefault="00DC37E3" w:rsidP="00DC37E3">
      <w:pPr>
        <w:bidi/>
        <w:rPr>
          <w:rFonts w:cs="David" w:hint="cs"/>
          <w:rtl/>
        </w:rPr>
      </w:pPr>
      <w:r w:rsidRPr="00DC37E3">
        <w:rPr>
          <w:rFonts w:cs="David" w:hint="cs"/>
          <w:rtl/>
        </w:rPr>
        <w:tab/>
        <w:t xml:space="preserve"> בלי תקרת תקציב. כשאדם נאבק על ביתו, מותר לו להשקיע כל מה שהוא רוצה. נושא חיזוק המפלגות לא כל כך חשוב לי במקרה הזה, כי אנחנו לא רואים עשרות משאלי עם. אנחנו  הולכים לדבר על  משאל עם בדבר מאוד ספציפי. </w:t>
      </w:r>
    </w:p>
    <w:p w14:paraId="01739C5C" w14:textId="77777777" w:rsidR="00DC37E3" w:rsidRPr="00DC37E3" w:rsidRDefault="00DC37E3" w:rsidP="00DC37E3">
      <w:pPr>
        <w:bidi/>
        <w:rPr>
          <w:rFonts w:cs="David" w:hint="cs"/>
          <w:rtl/>
        </w:rPr>
      </w:pPr>
    </w:p>
    <w:p w14:paraId="4B422E84" w14:textId="77777777" w:rsidR="00DC37E3" w:rsidRPr="00DC37E3" w:rsidRDefault="00DC37E3" w:rsidP="00DC37E3">
      <w:pPr>
        <w:bidi/>
        <w:rPr>
          <w:rFonts w:cs="David" w:hint="cs"/>
          <w:rtl/>
        </w:rPr>
      </w:pPr>
      <w:r w:rsidRPr="00DC37E3">
        <w:rPr>
          <w:rFonts w:cs="David" w:hint="cs"/>
          <w:u w:val="single"/>
          <w:rtl/>
        </w:rPr>
        <w:t>היו"ר דוד טל:</w:t>
      </w:r>
    </w:p>
    <w:p w14:paraId="44FF6787" w14:textId="77777777" w:rsidR="00DC37E3" w:rsidRPr="00DC37E3" w:rsidRDefault="00DC37E3" w:rsidP="00DC37E3">
      <w:pPr>
        <w:bidi/>
        <w:rPr>
          <w:rFonts w:cs="David" w:hint="cs"/>
          <w:rtl/>
        </w:rPr>
      </w:pPr>
    </w:p>
    <w:p w14:paraId="153388BA" w14:textId="77777777" w:rsidR="00DC37E3" w:rsidRPr="00DC37E3" w:rsidRDefault="00DC37E3" w:rsidP="00DC37E3">
      <w:pPr>
        <w:bidi/>
        <w:rPr>
          <w:rFonts w:cs="David" w:hint="cs"/>
          <w:rtl/>
        </w:rPr>
      </w:pPr>
      <w:r w:rsidRPr="00DC37E3">
        <w:rPr>
          <w:rFonts w:cs="David" w:hint="cs"/>
          <w:rtl/>
        </w:rPr>
        <w:tab/>
        <w:t xml:space="preserve">חיזוק המפלגות לא נמדד רק בכסף. הרושם שנתן לי חבר הכנסת בן-ששון, שבגלל הגירעונות שצברו מהבחירות לרשויות המקומיות, למפלגות אין כסף. </w:t>
      </w:r>
    </w:p>
    <w:p w14:paraId="75110383" w14:textId="77777777" w:rsidR="00DC37E3" w:rsidRPr="00DC37E3" w:rsidRDefault="00DC37E3" w:rsidP="00DC37E3">
      <w:pPr>
        <w:bidi/>
        <w:rPr>
          <w:rFonts w:cs="David" w:hint="cs"/>
          <w:rtl/>
        </w:rPr>
      </w:pPr>
    </w:p>
    <w:p w14:paraId="28C09E6B" w14:textId="77777777" w:rsidR="00DC37E3" w:rsidRPr="00DC37E3" w:rsidRDefault="00DC37E3" w:rsidP="00DC37E3">
      <w:pPr>
        <w:bidi/>
        <w:rPr>
          <w:rFonts w:cs="David" w:hint="cs"/>
          <w:rtl/>
        </w:rPr>
      </w:pPr>
      <w:r w:rsidRPr="00DC37E3">
        <w:rPr>
          <w:rFonts w:cs="David" w:hint="cs"/>
          <w:u w:val="single"/>
          <w:rtl/>
        </w:rPr>
        <w:t>דוד רותם:</w:t>
      </w:r>
    </w:p>
    <w:p w14:paraId="008A4305" w14:textId="77777777" w:rsidR="00DC37E3" w:rsidRPr="00DC37E3" w:rsidRDefault="00DC37E3" w:rsidP="00DC37E3">
      <w:pPr>
        <w:bidi/>
        <w:rPr>
          <w:rFonts w:cs="David" w:hint="cs"/>
          <w:rtl/>
        </w:rPr>
      </w:pPr>
    </w:p>
    <w:p w14:paraId="5339C99E" w14:textId="77777777" w:rsidR="00DC37E3" w:rsidRPr="00DC37E3" w:rsidRDefault="00DC37E3" w:rsidP="00DC37E3">
      <w:pPr>
        <w:bidi/>
        <w:rPr>
          <w:rFonts w:cs="David" w:hint="cs"/>
          <w:rtl/>
        </w:rPr>
      </w:pPr>
      <w:r w:rsidRPr="00DC37E3">
        <w:rPr>
          <w:rFonts w:cs="David" w:hint="cs"/>
          <w:rtl/>
        </w:rPr>
        <w:tab/>
        <w:t xml:space="preserve"> אני מדבר על מה שאמר פרופ' הופנונג. כשאני שם על כפות המאזניים כשאנחנו הולכים למשאל עם כזה את חיזוק המפלגות או את הזכות של אנשים להגן על ביתם, הזכות הזאת חזקה יותר. </w:t>
      </w:r>
    </w:p>
    <w:p w14:paraId="6AF89215" w14:textId="77777777" w:rsidR="00DC37E3" w:rsidRPr="00DC37E3" w:rsidRDefault="00DC37E3" w:rsidP="00DC37E3">
      <w:pPr>
        <w:bidi/>
        <w:rPr>
          <w:rFonts w:cs="David" w:hint="cs"/>
          <w:rtl/>
        </w:rPr>
      </w:pPr>
    </w:p>
    <w:p w14:paraId="5D091335" w14:textId="77777777" w:rsidR="00DC37E3" w:rsidRPr="00DC37E3" w:rsidRDefault="00DC37E3" w:rsidP="00DC37E3">
      <w:pPr>
        <w:bidi/>
        <w:rPr>
          <w:rFonts w:cs="David" w:hint="cs"/>
          <w:rtl/>
        </w:rPr>
      </w:pPr>
      <w:r w:rsidRPr="00DC37E3">
        <w:rPr>
          <w:rFonts w:cs="David" w:hint="cs"/>
          <w:u w:val="single"/>
          <w:rtl/>
        </w:rPr>
        <w:t>היו"ר דוד טל:</w:t>
      </w:r>
    </w:p>
    <w:p w14:paraId="4032C187" w14:textId="77777777" w:rsidR="00DC37E3" w:rsidRPr="00DC37E3" w:rsidRDefault="00DC37E3" w:rsidP="00DC37E3">
      <w:pPr>
        <w:bidi/>
        <w:rPr>
          <w:rFonts w:cs="David" w:hint="cs"/>
          <w:rtl/>
        </w:rPr>
      </w:pPr>
    </w:p>
    <w:p w14:paraId="763739BF" w14:textId="77777777" w:rsidR="00DC37E3" w:rsidRPr="00DC37E3" w:rsidRDefault="00DC37E3" w:rsidP="00DC37E3">
      <w:pPr>
        <w:bidi/>
        <w:rPr>
          <w:rFonts w:cs="David" w:hint="cs"/>
          <w:rtl/>
        </w:rPr>
      </w:pPr>
      <w:r w:rsidRPr="00DC37E3">
        <w:rPr>
          <w:rFonts w:cs="David" w:hint="cs"/>
          <w:rtl/>
        </w:rPr>
        <w:tab/>
        <w:t xml:space="preserve">תודה רבה. יהודה הראל, בבקשה. </w:t>
      </w:r>
    </w:p>
    <w:p w14:paraId="3FAF4F32" w14:textId="77777777" w:rsidR="00DC37E3" w:rsidRPr="00DC37E3" w:rsidRDefault="00DC37E3" w:rsidP="00DC37E3">
      <w:pPr>
        <w:bidi/>
        <w:rPr>
          <w:rFonts w:cs="David" w:hint="cs"/>
          <w:rtl/>
        </w:rPr>
      </w:pPr>
    </w:p>
    <w:p w14:paraId="437DFFEA" w14:textId="77777777" w:rsidR="00DC37E3" w:rsidRPr="00DC37E3" w:rsidRDefault="00DC37E3" w:rsidP="00DC37E3">
      <w:pPr>
        <w:bidi/>
        <w:rPr>
          <w:rFonts w:cs="David" w:hint="cs"/>
          <w:u w:val="single"/>
          <w:rtl/>
        </w:rPr>
      </w:pPr>
      <w:r w:rsidRPr="00DC37E3">
        <w:rPr>
          <w:rFonts w:cs="David" w:hint="cs"/>
          <w:u w:val="single"/>
          <w:rtl/>
        </w:rPr>
        <w:t>יהודה הראל:</w:t>
      </w:r>
    </w:p>
    <w:p w14:paraId="53CF8A2D" w14:textId="77777777" w:rsidR="00DC37E3" w:rsidRPr="00DC37E3" w:rsidRDefault="00DC37E3" w:rsidP="00DC37E3">
      <w:pPr>
        <w:bidi/>
        <w:rPr>
          <w:rFonts w:cs="David" w:hint="cs"/>
          <w:rtl/>
        </w:rPr>
      </w:pPr>
    </w:p>
    <w:p w14:paraId="5BF4B5D7" w14:textId="77777777" w:rsidR="00DC37E3" w:rsidRPr="00DC37E3" w:rsidRDefault="00DC37E3" w:rsidP="00DC37E3">
      <w:pPr>
        <w:bidi/>
        <w:rPr>
          <w:rFonts w:cs="David" w:hint="cs"/>
          <w:rtl/>
        </w:rPr>
      </w:pPr>
      <w:r w:rsidRPr="00DC37E3">
        <w:rPr>
          <w:rFonts w:cs="David" w:hint="cs"/>
          <w:rtl/>
        </w:rPr>
        <w:tab/>
        <w:t xml:space="preserve">את משאל העם בנושא רמת הגולן צריך לראות כדרך היחידה להעביר ויתור על רמת הגולן. אין דרך אחרת לוותר על רמת הגולן פרט למשאל עם בלי שזה יגרום נזקים שעולים על כל תועלת שאפשר להעלות על הדעת. שנית, זאת הדרך היחידה שגורמת לכך שהמאבק על רמת הגולן יהיה מאבק על דעת הקהל, נקודה. לא מאבק של הפחדה, לא מאבק של סגירת כבישים, לא מאבק של פיצוץ גשרים, אלא מאבק על דעת הקהל באמצעים יותר לגיטימיים מהאמצעים של המצילים היום בחופי הים. אי לזאת אני מכיר רבים, בעיקר במפלגת העבודה, שתומכים בהסכם שלום עם סוריה ונאבקים בעד משאל עם. </w:t>
      </w:r>
    </w:p>
    <w:p w14:paraId="55F0DC9C" w14:textId="77777777" w:rsidR="00DC37E3" w:rsidRPr="00DC37E3" w:rsidRDefault="00DC37E3" w:rsidP="00DC37E3">
      <w:pPr>
        <w:bidi/>
        <w:rPr>
          <w:rFonts w:cs="David" w:hint="cs"/>
          <w:rtl/>
        </w:rPr>
      </w:pPr>
    </w:p>
    <w:p w14:paraId="144C2EE8" w14:textId="77777777" w:rsidR="00DC37E3" w:rsidRPr="00DC37E3" w:rsidRDefault="00DC37E3" w:rsidP="00DC37E3">
      <w:pPr>
        <w:bidi/>
        <w:rPr>
          <w:rFonts w:cs="David" w:hint="cs"/>
          <w:u w:val="single"/>
          <w:rtl/>
        </w:rPr>
      </w:pPr>
      <w:r w:rsidRPr="00DC37E3">
        <w:rPr>
          <w:rFonts w:cs="David" w:hint="cs"/>
          <w:u w:val="single"/>
          <w:rtl/>
        </w:rPr>
        <w:t>אופיר פינס-פז:</w:t>
      </w:r>
    </w:p>
    <w:p w14:paraId="49B032C7" w14:textId="77777777" w:rsidR="00DC37E3" w:rsidRPr="00DC37E3" w:rsidRDefault="00DC37E3" w:rsidP="00DC37E3">
      <w:pPr>
        <w:bidi/>
        <w:rPr>
          <w:rFonts w:cs="David" w:hint="cs"/>
          <w:rtl/>
        </w:rPr>
      </w:pPr>
    </w:p>
    <w:p w14:paraId="0798D47D" w14:textId="77777777" w:rsidR="00DC37E3" w:rsidRPr="00DC37E3" w:rsidRDefault="00DC37E3" w:rsidP="00DC37E3">
      <w:pPr>
        <w:bidi/>
        <w:rPr>
          <w:rFonts w:cs="David" w:hint="cs"/>
          <w:rtl/>
        </w:rPr>
      </w:pPr>
      <w:r w:rsidRPr="00DC37E3">
        <w:rPr>
          <w:rFonts w:cs="David" w:hint="cs"/>
          <w:rtl/>
        </w:rPr>
        <w:tab/>
        <w:t xml:space="preserve"> זה בסדר או לא בסדר?</w:t>
      </w:r>
    </w:p>
    <w:p w14:paraId="0D1C6ADF" w14:textId="77777777" w:rsidR="00DC37E3" w:rsidRPr="00DC37E3" w:rsidRDefault="00DC37E3" w:rsidP="00DC37E3">
      <w:pPr>
        <w:bidi/>
        <w:rPr>
          <w:rFonts w:cs="David" w:hint="cs"/>
          <w:rtl/>
        </w:rPr>
      </w:pPr>
    </w:p>
    <w:p w14:paraId="163CADFA" w14:textId="77777777" w:rsidR="00DC37E3" w:rsidRPr="00DC37E3" w:rsidRDefault="00DC37E3" w:rsidP="00DC37E3">
      <w:pPr>
        <w:bidi/>
        <w:rPr>
          <w:rFonts w:cs="David" w:hint="cs"/>
          <w:u w:val="single"/>
          <w:rtl/>
        </w:rPr>
      </w:pPr>
      <w:r w:rsidRPr="00DC37E3">
        <w:rPr>
          <w:rFonts w:cs="David" w:hint="cs"/>
          <w:u w:val="single"/>
          <w:rtl/>
        </w:rPr>
        <w:t>יהודה הראל:</w:t>
      </w:r>
    </w:p>
    <w:p w14:paraId="30EB15CE" w14:textId="77777777" w:rsidR="00DC37E3" w:rsidRPr="00DC37E3" w:rsidRDefault="00DC37E3" w:rsidP="00DC37E3">
      <w:pPr>
        <w:bidi/>
        <w:rPr>
          <w:rFonts w:cs="David" w:hint="cs"/>
          <w:rtl/>
        </w:rPr>
      </w:pPr>
    </w:p>
    <w:p w14:paraId="45B04C56" w14:textId="77777777" w:rsidR="00DC37E3" w:rsidRPr="00DC37E3" w:rsidRDefault="00DC37E3" w:rsidP="00DC37E3">
      <w:pPr>
        <w:bidi/>
        <w:rPr>
          <w:rFonts w:cs="David" w:hint="cs"/>
          <w:rtl/>
        </w:rPr>
      </w:pPr>
      <w:r w:rsidRPr="00DC37E3">
        <w:rPr>
          <w:rFonts w:cs="David" w:hint="cs"/>
          <w:rtl/>
        </w:rPr>
        <w:tab/>
        <w:t xml:space="preserve"> אני מעריך את זה מאוד. אני גם יודע שהגשת הצעת חוק יסוד משאל עם, ואני מכיר את עמדתך לגבי שלום עם סוריה, וזה לא סותר אחד את השני. </w:t>
      </w:r>
    </w:p>
    <w:p w14:paraId="176D6A8B" w14:textId="77777777" w:rsidR="00DC37E3" w:rsidRPr="00DC37E3" w:rsidRDefault="00DC37E3" w:rsidP="00DC37E3">
      <w:pPr>
        <w:bidi/>
        <w:rPr>
          <w:rFonts w:cs="David" w:hint="cs"/>
          <w:rtl/>
        </w:rPr>
      </w:pPr>
    </w:p>
    <w:p w14:paraId="5B9D0E2B" w14:textId="77777777" w:rsidR="00DC37E3" w:rsidRPr="00DC37E3" w:rsidRDefault="00DC37E3" w:rsidP="00DC37E3">
      <w:pPr>
        <w:bidi/>
        <w:rPr>
          <w:rFonts w:cs="David" w:hint="cs"/>
          <w:rtl/>
        </w:rPr>
      </w:pPr>
      <w:r w:rsidRPr="00DC37E3">
        <w:rPr>
          <w:rFonts w:cs="David" w:hint="cs"/>
          <w:rtl/>
        </w:rPr>
        <w:tab/>
        <w:t xml:space="preserve">אנחנו בדעה אחת עם חבר הכנסת בן ששון, שאין מקום למימון מפלגות בנושא הזה. אני מציע למפלגות, כדי לשפר את מעמד המפלגות, לעסוק בשיפור מעמד המפלגות לא  על-ידי הגדלת תקציבן. יש להן הרבה דרכים לשפר את מעמדן.  </w:t>
      </w:r>
    </w:p>
    <w:p w14:paraId="33355FE3" w14:textId="77777777" w:rsidR="00DC37E3" w:rsidRPr="00DC37E3" w:rsidRDefault="00DC37E3" w:rsidP="00DC37E3">
      <w:pPr>
        <w:bidi/>
        <w:rPr>
          <w:rFonts w:cs="David" w:hint="cs"/>
          <w:rtl/>
        </w:rPr>
      </w:pPr>
    </w:p>
    <w:p w14:paraId="21AC6042" w14:textId="77777777" w:rsidR="00DC37E3" w:rsidRPr="00DC37E3" w:rsidRDefault="00DC37E3" w:rsidP="00DC37E3">
      <w:pPr>
        <w:bidi/>
        <w:rPr>
          <w:rFonts w:cs="David" w:hint="cs"/>
          <w:u w:val="single"/>
          <w:rtl/>
        </w:rPr>
      </w:pPr>
    </w:p>
    <w:p w14:paraId="6CF580D1" w14:textId="77777777" w:rsidR="00DC37E3" w:rsidRPr="00DC37E3" w:rsidRDefault="00DC37E3" w:rsidP="00DC37E3">
      <w:pPr>
        <w:bidi/>
        <w:rPr>
          <w:rFonts w:cs="David" w:hint="cs"/>
          <w:u w:val="single"/>
          <w:rtl/>
        </w:rPr>
      </w:pPr>
    </w:p>
    <w:p w14:paraId="215BBEA6" w14:textId="77777777" w:rsidR="00DC37E3" w:rsidRPr="00DC37E3" w:rsidRDefault="00DC37E3" w:rsidP="00DC37E3">
      <w:pPr>
        <w:bidi/>
        <w:rPr>
          <w:rFonts w:cs="David" w:hint="cs"/>
          <w:rtl/>
        </w:rPr>
      </w:pPr>
      <w:r w:rsidRPr="00DC37E3">
        <w:rPr>
          <w:rFonts w:cs="David" w:hint="cs"/>
          <w:u w:val="single"/>
          <w:rtl/>
        </w:rPr>
        <w:t>היו"ר דוד טל:</w:t>
      </w:r>
    </w:p>
    <w:p w14:paraId="57ADAF5C" w14:textId="77777777" w:rsidR="00DC37E3" w:rsidRPr="00DC37E3" w:rsidRDefault="00DC37E3" w:rsidP="00DC37E3">
      <w:pPr>
        <w:bidi/>
        <w:rPr>
          <w:rFonts w:cs="David" w:hint="cs"/>
          <w:rtl/>
        </w:rPr>
      </w:pPr>
    </w:p>
    <w:p w14:paraId="3D2D3A15" w14:textId="77777777" w:rsidR="00DC37E3" w:rsidRPr="00DC37E3" w:rsidRDefault="00DC37E3" w:rsidP="00DC37E3">
      <w:pPr>
        <w:bidi/>
        <w:rPr>
          <w:rFonts w:cs="David" w:hint="cs"/>
          <w:rtl/>
        </w:rPr>
      </w:pPr>
      <w:r w:rsidRPr="00DC37E3">
        <w:rPr>
          <w:rFonts w:cs="David" w:hint="cs"/>
          <w:rtl/>
        </w:rPr>
        <w:tab/>
        <w:t>איפה יש מקום למימון, אם יש?</w:t>
      </w:r>
    </w:p>
    <w:p w14:paraId="0B1A136B" w14:textId="77777777" w:rsidR="00DC37E3" w:rsidRPr="00DC37E3" w:rsidRDefault="00DC37E3" w:rsidP="00DC37E3">
      <w:pPr>
        <w:bidi/>
        <w:rPr>
          <w:rFonts w:cs="David" w:hint="cs"/>
          <w:rtl/>
        </w:rPr>
      </w:pPr>
    </w:p>
    <w:p w14:paraId="0267B6E8" w14:textId="77777777" w:rsidR="00DC37E3" w:rsidRPr="00DC37E3" w:rsidRDefault="00DC37E3" w:rsidP="00DC37E3">
      <w:pPr>
        <w:bidi/>
        <w:rPr>
          <w:rFonts w:cs="David" w:hint="cs"/>
          <w:u w:val="single"/>
          <w:rtl/>
        </w:rPr>
      </w:pPr>
      <w:r w:rsidRPr="00DC37E3">
        <w:rPr>
          <w:rFonts w:cs="David" w:hint="cs"/>
          <w:u w:val="single"/>
          <w:rtl/>
        </w:rPr>
        <w:t>יהודה הראל:</w:t>
      </w:r>
    </w:p>
    <w:p w14:paraId="5FE09D40" w14:textId="77777777" w:rsidR="00DC37E3" w:rsidRPr="00DC37E3" w:rsidRDefault="00DC37E3" w:rsidP="00DC37E3">
      <w:pPr>
        <w:bidi/>
        <w:rPr>
          <w:rFonts w:cs="David" w:hint="cs"/>
          <w:rtl/>
        </w:rPr>
      </w:pPr>
    </w:p>
    <w:p w14:paraId="46FD7838" w14:textId="77777777" w:rsidR="00DC37E3" w:rsidRPr="00DC37E3" w:rsidRDefault="00DC37E3" w:rsidP="00DC37E3">
      <w:pPr>
        <w:bidi/>
        <w:rPr>
          <w:rFonts w:cs="David" w:hint="cs"/>
          <w:rtl/>
        </w:rPr>
      </w:pPr>
      <w:r w:rsidRPr="00DC37E3">
        <w:rPr>
          <w:rFonts w:cs="David" w:hint="cs"/>
          <w:rtl/>
        </w:rPr>
        <w:tab/>
        <w:t xml:space="preserve">יש מקום למימון עמותות שיש עליהן פיקוח  הדוק. קראתי את הדוח המעודכן, לא מלפני שבע שנים, ואני מציע ללכת בעקבות הדוח. כמו שמקובל ברוב המדינות, כמו שקבע  בית המשפט העליון בארצות-הברית, אין מקום להגבלה של תרומות לעמותות. זה כמובן צריך להיות מבוקר. זה קודם כל בגלל שזאת הצבעה שלא עוסקת לא במפלגות ולא בבחירת אנשים. אגיד משהו לגבי העמותות, ואני לא אוהב להביא את הדוגמה של רמת הגולן. כשם שיש הצעה לקחת  את יישובי ואדי עארה ולהעביר אותם לרשות הפלסטינית, חס וחלילה, לא יעלה על הדעת שעיריית אום אל-פאחם לא תוכל להיאבק  נגדו. אותו הדבר לגבי מקומות אחרים. זה לא נושא מפלגתי. </w:t>
      </w:r>
    </w:p>
    <w:p w14:paraId="04F9D044" w14:textId="77777777" w:rsidR="00DC37E3" w:rsidRPr="00DC37E3" w:rsidRDefault="00DC37E3" w:rsidP="00DC37E3">
      <w:pPr>
        <w:bidi/>
        <w:rPr>
          <w:rFonts w:cs="David" w:hint="cs"/>
          <w:rtl/>
        </w:rPr>
      </w:pPr>
    </w:p>
    <w:p w14:paraId="7EB784F6" w14:textId="77777777" w:rsidR="00DC37E3" w:rsidRPr="00DC37E3" w:rsidRDefault="00DC37E3" w:rsidP="00DC37E3">
      <w:pPr>
        <w:bidi/>
        <w:rPr>
          <w:rFonts w:cs="David" w:hint="cs"/>
          <w:rtl/>
        </w:rPr>
      </w:pPr>
      <w:r w:rsidRPr="00DC37E3">
        <w:rPr>
          <w:rFonts w:cs="David" w:hint="cs"/>
          <w:u w:val="single"/>
          <w:rtl/>
        </w:rPr>
        <w:t>היו"ר דוד טל:</w:t>
      </w:r>
    </w:p>
    <w:p w14:paraId="6174BD69" w14:textId="77777777" w:rsidR="00DC37E3" w:rsidRPr="00DC37E3" w:rsidRDefault="00DC37E3" w:rsidP="00DC37E3">
      <w:pPr>
        <w:bidi/>
        <w:rPr>
          <w:rFonts w:cs="David" w:hint="cs"/>
          <w:rtl/>
        </w:rPr>
      </w:pPr>
    </w:p>
    <w:p w14:paraId="569362A6" w14:textId="77777777" w:rsidR="00DC37E3" w:rsidRPr="00DC37E3" w:rsidRDefault="00DC37E3" w:rsidP="00DC37E3">
      <w:pPr>
        <w:bidi/>
        <w:rPr>
          <w:rFonts w:cs="David" w:hint="cs"/>
          <w:rtl/>
        </w:rPr>
      </w:pPr>
      <w:r w:rsidRPr="00DC37E3">
        <w:rPr>
          <w:rFonts w:cs="David" w:hint="cs"/>
          <w:rtl/>
        </w:rPr>
        <w:tab/>
        <w:t xml:space="preserve">אתה עלול להסתבך פה, כי אז יהיה צודק חבר  הכנסת בן-ששון שאמר באחד הדיונים הקודמים, שהיות שזה נוגע לדרוזים, ניתן לדרוזים אפשרות להצביע. </w:t>
      </w:r>
    </w:p>
    <w:p w14:paraId="6F3C5DA8" w14:textId="77777777" w:rsidR="00DC37E3" w:rsidRPr="00DC37E3" w:rsidRDefault="00DC37E3" w:rsidP="00DC37E3">
      <w:pPr>
        <w:bidi/>
        <w:rPr>
          <w:rFonts w:cs="David" w:hint="cs"/>
          <w:rtl/>
        </w:rPr>
      </w:pPr>
    </w:p>
    <w:p w14:paraId="79E1F0B0" w14:textId="77777777" w:rsidR="00DC37E3" w:rsidRPr="00DC37E3" w:rsidRDefault="00DC37E3" w:rsidP="00DC37E3">
      <w:pPr>
        <w:bidi/>
        <w:rPr>
          <w:rFonts w:cs="David" w:hint="cs"/>
          <w:u w:val="single"/>
          <w:rtl/>
        </w:rPr>
      </w:pPr>
      <w:r w:rsidRPr="00DC37E3">
        <w:rPr>
          <w:rFonts w:cs="David" w:hint="cs"/>
          <w:u w:val="single"/>
          <w:rtl/>
        </w:rPr>
        <w:t>יהודה הראל:</w:t>
      </w:r>
    </w:p>
    <w:p w14:paraId="6BDB771D" w14:textId="77777777" w:rsidR="00DC37E3" w:rsidRPr="00DC37E3" w:rsidRDefault="00DC37E3" w:rsidP="00DC37E3">
      <w:pPr>
        <w:bidi/>
        <w:rPr>
          <w:rFonts w:cs="David" w:hint="cs"/>
          <w:rtl/>
        </w:rPr>
      </w:pPr>
    </w:p>
    <w:p w14:paraId="5D757205" w14:textId="77777777" w:rsidR="00DC37E3" w:rsidRPr="00DC37E3" w:rsidRDefault="00DC37E3" w:rsidP="00DC37E3">
      <w:pPr>
        <w:bidi/>
        <w:rPr>
          <w:rFonts w:cs="David" w:hint="cs"/>
          <w:rtl/>
        </w:rPr>
      </w:pPr>
      <w:r w:rsidRPr="00DC37E3">
        <w:rPr>
          <w:rFonts w:cs="David" w:hint="cs"/>
          <w:rtl/>
        </w:rPr>
        <w:tab/>
        <w:t>זה לא רלוונטי כרגע, כי אם היה מדובר על הדרוזים ברמת הגולן, הייתי שמח מאוד אילו ניתנה להם זכות ההצבעה במשאל עם, כי אני מכיר את עמדתם האמיתית.</w:t>
      </w:r>
    </w:p>
    <w:p w14:paraId="7DA4059A" w14:textId="77777777" w:rsidR="00DC37E3" w:rsidRPr="00DC37E3" w:rsidRDefault="00DC37E3" w:rsidP="00DC37E3">
      <w:pPr>
        <w:bidi/>
        <w:rPr>
          <w:rFonts w:cs="David" w:hint="cs"/>
          <w:rtl/>
        </w:rPr>
      </w:pPr>
    </w:p>
    <w:p w14:paraId="1877D258" w14:textId="77777777" w:rsidR="00DC37E3" w:rsidRPr="00DC37E3" w:rsidRDefault="00DC37E3" w:rsidP="00DC37E3">
      <w:pPr>
        <w:bidi/>
        <w:rPr>
          <w:rFonts w:cs="David" w:hint="cs"/>
          <w:rtl/>
        </w:rPr>
      </w:pPr>
      <w:r w:rsidRPr="00DC37E3">
        <w:rPr>
          <w:rFonts w:cs="David" w:hint="cs"/>
          <w:u w:val="single"/>
          <w:rtl/>
        </w:rPr>
        <w:t>היו"ר דוד טל:</w:t>
      </w:r>
    </w:p>
    <w:p w14:paraId="47CD34F0" w14:textId="77777777" w:rsidR="00DC37E3" w:rsidRPr="00DC37E3" w:rsidRDefault="00DC37E3" w:rsidP="00DC37E3">
      <w:pPr>
        <w:bidi/>
        <w:rPr>
          <w:rFonts w:cs="David" w:hint="cs"/>
          <w:rtl/>
        </w:rPr>
      </w:pPr>
    </w:p>
    <w:p w14:paraId="2674B328" w14:textId="77777777" w:rsidR="00DC37E3" w:rsidRPr="00DC37E3" w:rsidRDefault="00DC37E3" w:rsidP="00DC37E3">
      <w:pPr>
        <w:bidi/>
        <w:rPr>
          <w:rFonts w:cs="David" w:hint="cs"/>
          <w:rtl/>
        </w:rPr>
      </w:pPr>
      <w:r w:rsidRPr="00DC37E3">
        <w:rPr>
          <w:rFonts w:cs="David" w:hint="cs"/>
          <w:rtl/>
        </w:rPr>
        <w:tab/>
        <w:t>הם היו רוצים להישאר בשטחה של מדינת ישראל?</w:t>
      </w:r>
    </w:p>
    <w:p w14:paraId="6609C272" w14:textId="77777777" w:rsidR="00DC37E3" w:rsidRPr="00DC37E3" w:rsidRDefault="00DC37E3" w:rsidP="00DC37E3">
      <w:pPr>
        <w:bidi/>
        <w:rPr>
          <w:rFonts w:cs="David" w:hint="cs"/>
          <w:rtl/>
        </w:rPr>
      </w:pPr>
    </w:p>
    <w:p w14:paraId="1F75831B" w14:textId="77777777" w:rsidR="00DC37E3" w:rsidRPr="00DC37E3" w:rsidRDefault="00DC37E3" w:rsidP="00DC37E3">
      <w:pPr>
        <w:bidi/>
        <w:rPr>
          <w:rFonts w:cs="David" w:hint="cs"/>
          <w:u w:val="single"/>
          <w:rtl/>
        </w:rPr>
      </w:pPr>
      <w:r w:rsidRPr="00DC37E3">
        <w:rPr>
          <w:rFonts w:cs="David" w:hint="cs"/>
          <w:u w:val="single"/>
          <w:rtl/>
        </w:rPr>
        <w:t>יהודה הראל:</w:t>
      </w:r>
    </w:p>
    <w:p w14:paraId="7A3367AA" w14:textId="77777777" w:rsidR="00DC37E3" w:rsidRPr="00DC37E3" w:rsidRDefault="00DC37E3" w:rsidP="00DC37E3">
      <w:pPr>
        <w:bidi/>
        <w:rPr>
          <w:rFonts w:cs="David" w:hint="cs"/>
          <w:rtl/>
        </w:rPr>
      </w:pPr>
    </w:p>
    <w:p w14:paraId="211CE231" w14:textId="77777777" w:rsidR="00DC37E3" w:rsidRPr="00DC37E3" w:rsidRDefault="00DC37E3" w:rsidP="00DC37E3">
      <w:pPr>
        <w:bidi/>
        <w:rPr>
          <w:rFonts w:cs="David" w:hint="cs"/>
          <w:rtl/>
        </w:rPr>
      </w:pPr>
      <w:r w:rsidRPr="00DC37E3">
        <w:rPr>
          <w:rFonts w:cs="David" w:hint="cs"/>
          <w:rtl/>
        </w:rPr>
        <w:tab/>
        <w:t xml:space="preserve"> ללא שום ספק.  מי שרוצה את האינפורמציה הזאת, בבקשה. </w:t>
      </w:r>
    </w:p>
    <w:p w14:paraId="6C1E27F9" w14:textId="77777777" w:rsidR="00DC37E3" w:rsidRPr="00DC37E3" w:rsidRDefault="00DC37E3" w:rsidP="00DC37E3">
      <w:pPr>
        <w:bidi/>
        <w:rPr>
          <w:rFonts w:cs="David" w:hint="cs"/>
          <w:rtl/>
        </w:rPr>
      </w:pPr>
    </w:p>
    <w:p w14:paraId="5BF061CF" w14:textId="77777777" w:rsidR="00DC37E3" w:rsidRPr="00DC37E3" w:rsidRDefault="00DC37E3" w:rsidP="00DC37E3">
      <w:pPr>
        <w:bidi/>
        <w:rPr>
          <w:rFonts w:cs="David" w:hint="cs"/>
          <w:rtl/>
        </w:rPr>
      </w:pPr>
      <w:r w:rsidRPr="00DC37E3">
        <w:rPr>
          <w:rFonts w:cs="David" w:hint="cs"/>
          <w:u w:val="single"/>
          <w:rtl/>
        </w:rPr>
        <w:t>היו"ר דוד טל:</w:t>
      </w:r>
    </w:p>
    <w:p w14:paraId="2FE520D6" w14:textId="77777777" w:rsidR="00DC37E3" w:rsidRPr="00DC37E3" w:rsidRDefault="00DC37E3" w:rsidP="00DC37E3">
      <w:pPr>
        <w:bidi/>
        <w:rPr>
          <w:rFonts w:cs="David" w:hint="cs"/>
          <w:rtl/>
        </w:rPr>
      </w:pPr>
    </w:p>
    <w:p w14:paraId="04297508" w14:textId="77777777" w:rsidR="00DC37E3" w:rsidRPr="00DC37E3" w:rsidRDefault="00DC37E3" w:rsidP="00DC37E3">
      <w:pPr>
        <w:bidi/>
        <w:rPr>
          <w:rFonts w:cs="David" w:hint="cs"/>
          <w:rtl/>
        </w:rPr>
      </w:pPr>
      <w:r w:rsidRPr="00DC37E3">
        <w:rPr>
          <w:rFonts w:cs="David" w:hint="cs"/>
          <w:rtl/>
        </w:rPr>
        <w:tab/>
        <w:t>אתה אומר מימון מפלגות לא, תרומות כמה שרוצים. גם אם יהיה לי אוליגרך מימין שייתן לי מיליארד דולר זה בסדר?</w:t>
      </w:r>
    </w:p>
    <w:p w14:paraId="457B6BBA" w14:textId="77777777" w:rsidR="00DC37E3" w:rsidRPr="00DC37E3" w:rsidRDefault="00DC37E3" w:rsidP="00DC37E3">
      <w:pPr>
        <w:bidi/>
        <w:rPr>
          <w:rFonts w:cs="David" w:hint="cs"/>
          <w:rtl/>
        </w:rPr>
      </w:pPr>
    </w:p>
    <w:p w14:paraId="2AE0A4C6" w14:textId="77777777" w:rsidR="00DC37E3" w:rsidRPr="00DC37E3" w:rsidRDefault="00DC37E3" w:rsidP="00DC37E3">
      <w:pPr>
        <w:bidi/>
        <w:rPr>
          <w:rFonts w:cs="David" w:hint="cs"/>
          <w:u w:val="single"/>
          <w:rtl/>
        </w:rPr>
      </w:pPr>
      <w:r w:rsidRPr="00DC37E3">
        <w:rPr>
          <w:rFonts w:cs="David" w:hint="cs"/>
          <w:u w:val="single"/>
          <w:rtl/>
        </w:rPr>
        <w:t>יהודה הראל:</w:t>
      </w:r>
    </w:p>
    <w:p w14:paraId="071E107B" w14:textId="77777777" w:rsidR="00DC37E3" w:rsidRPr="00DC37E3" w:rsidRDefault="00DC37E3" w:rsidP="00DC37E3">
      <w:pPr>
        <w:bidi/>
        <w:rPr>
          <w:rFonts w:cs="David" w:hint="cs"/>
          <w:rtl/>
        </w:rPr>
      </w:pPr>
    </w:p>
    <w:p w14:paraId="276AFC47" w14:textId="77777777" w:rsidR="00DC37E3" w:rsidRPr="00DC37E3" w:rsidRDefault="00DC37E3" w:rsidP="00DC37E3">
      <w:pPr>
        <w:bidi/>
        <w:rPr>
          <w:rFonts w:cs="David" w:hint="cs"/>
          <w:rtl/>
        </w:rPr>
      </w:pPr>
      <w:r w:rsidRPr="00DC37E3">
        <w:rPr>
          <w:rFonts w:cs="David" w:hint="cs"/>
          <w:rtl/>
        </w:rPr>
        <w:tab/>
        <w:t xml:space="preserve">כפי שאנחנו יודעים, רוב עשירי מדינת ישראל הם  לא בצד שלנו,  לצערי. יש אחרים שכן. </w:t>
      </w:r>
    </w:p>
    <w:p w14:paraId="4E5CEF1B" w14:textId="77777777" w:rsidR="00DC37E3" w:rsidRPr="00DC37E3" w:rsidRDefault="00DC37E3" w:rsidP="00DC37E3">
      <w:pPr>
        <w:bidi/>
        <w:rPr>
          <w:rFonts w:cs="David" w:hint="cs"/>
          <w:rtl/>
        </w:rPr>
      </w:pPr>
    </w:p>
    <w:p w14:paraId="5E4DCB4E" w14:textId="77777777" w:rsidR="00DC37E3" w:rsidRPr="00DC37E3" w:rsidRDefault="00DC37E3" w:rsidP="00DC37E3">
      <w:pPr>
        <w:bidi/>
        <w:rPr>
          <w:rFonts w:cs="David" w:hint="cs"/>
          <w:rtl/>
        </w:rPr>
      </w:pPr>
      <w:r w:rsidRPr="00DC37E3">
        <w:rPr>
          <w:rFonts w:cs="David" w:hint="cs"/>
          <w:u w:val="single"/>
          <w:rtl/>
        </w:rPr>
        <w:t>היו"ר דוד טל:</w:t>
      </w:r>
    </w:p>
    <w:p w14:paraId="697D49C6" w14:textId="77777777" w:rsidR="00DC37E3" w:rsidRPr="00DC37E3" w:rsidRDefault="00DC37E3" w:rsidP="00DC37E3">
      <w:pPr>
        <w:bidi/>
        <w:rPr>
          <w:rFonts w:cs="David" w:hint="cs"/>
          <w:rtl/>
        </w:rPr>
      </w:pPr>
    </w:p>
    <w:p w14:paraId="068413FD" w14:textId="77777777" w:rsidR="00DC37E3" w:rsidRPr="00DC37E3" w:rsidRDefault="00DC37E3" w:rsidP="00DC37E3">
      <w:pPr>
        <w:bidi/>
        <w:rPr>
          <w:rFonts w:cs="David" w:hint="cs"/>
          <w:rtl/>
        </w:rPr>
      </w:pPr>
      <w:r w:rsidRPr="00DC37E3">
        <w:rPr>
          <w:rFonts w:cs="David" w:hint="cs"/>
          <w:rtl/>
        </w:rPr>
        <w:tab/>
        <w:t xml:space="preserve">ברמה העקרונית אתה אומר שאפשר תרומות לעמותות, וזה יהיה תחת הפיקוח רשם העמותות או מבקר המדינה, כל אחד והתחום שלו. אגב, נציגים של מבקר המדינה נמצאים כאן, הם נמצאים כרגע בפוזיציה כזאת שהם רק שומעים. אני מניח שהם יגבשו עמדה לדיון הבא,  לאחר  שנרחיב כאן לגבי המימון. </w:t>
      </w:r>
    </w:p>
    <w:p w14:paraId="13FF8956" w14:textId="77777777" w:rsidR="00DC37E3" w:rsidRPr="00DC37E3" w:rsidRDefault="00DC37E3" w:rsidP="00DC37E3">
      <w:pPr>
        <w:bidi/>
        <w:rPr>
          <w:rFonts w:cs="David" w:hint="cs"/>
          <w:rtl/>
        </w:rPr>
      </w:pPr>
    </w:p>
    <w:p w14:paraId="4D44531A" w14:textId="77777777" w:rsidR="00DC37E3" w:rsidRPr="00DC37E3" w:rsidRDefault="00DC37E3" w:rsidP="00DC37E3">
      <w:pPr>
        <w:bidi/>
        <w:rPr>
          <w:rFonts w:cs="David" w:hint="cs"/>
          <w:u w:val="single"/>
          <w:rtl/>
        </w:rPr>
      </w:pPr>
      <w:r w:rsidRPr="00DC37E3">
        <w:rPr>
          <w:rFonts w:cs="David" w:hint="cs"/>
          <w:u w:val="single"/>
          <w:rtl/>
        </w:rPr>
        <w:t>עו"ד ארבל אסטרחן:</w:t>
      </w:r>
    </w:p>
    <w:p w14:paraId="5134E263" w14:textId="77777777" w:rsidR="00DC37E3" w:rsidRPr="00DC37E3" w:rsidRDefault="00DC37E3" w:rsidP="00DC37E3">
      <w:pPr>
        <w:bidi/>
        <w:rPr>
          <w:rFonts w:cs="David" w:hint="cs"/>
          <w:rtl/>
        </w:rPr>
      </w:pPr>
    </w:p>
    <w:p w14:paraId="74DDD6EA" w14:textId="77777777" w:rsidR="00DC37E3" w:rsidRPr="00DC37E3" w:rsidRDefault="00DC37E3" w:rsidP="00DC37E3">
      <w:pPr>
        <w:bidi/>
        <w:rPr>
          <w:rFonts w:cs="David" w:hint="cs"/>
          <w:rtl/>
        </w:rPr>
      </w:pPr>
      <w:r w:rsidRPr="00DC37E3">
        <w:rPr>
          <w:rFonts w:cs="David" w:hint="cs"/>
          <w:rtl/>
        </w:rPr>
        <w:tab/>
        <w:t xml:space="preserve"> הם לא מפקחים על העמותות. </w:t>
      </w:r>
    </w:p>
    <w:p w14:paraId="7D8ABEDF" w14:textId="77777777" w:rsidR="00DC37E3" w:rsidRPr="00DC37E3" w:rsidRDefault="00DC37E3" w:rsidP="00DC37E3">
      <w:pPr>
        <w:bidi/>
        <w:rPr>
          <w:rFonts w:cs="David" w:hint="cs"/>
          <w:rtl/>
        </w:rPr>
      </w:pPr>
    </w:p>
    <w:p w14:paraId="4EC9788E" w14:textId="77777777" w:rsidR="00DC37E3" w:rsidRPr="00DC37E3" w:rsidRDefault="00DC37E3" w:rsidP="00DC37E3">
      <w:pPr>
        <w:bidi/>
        <w:rPr>
          <w:rFonts w:cs="David" w:hint="cs"/>
          <w:rtl/>
        </w:rPr>
      </w:pPr>
      <w:r w:rsidRPr="00DC37E3">
        <w:rPr>
          <w:rFonts w:cs="David" w:hint="cs"/>
          <w:u w:val="single"/>
          <w:rtl/>
        </w:rPr>
        <w:t>היו"ר דוד טל:</w:t>
      </w:r>
    </w:p>
    <w:p w14:paraId="2222D00E" w14:textId="77777777" w:rsidR="00DC37E3" w:rsidRPr="00DC37E3" w:rsidRDefault="00DC37E3" w:rsidP="00DC37E3">
      <w:pPr>
        <w:bidi/>
        <w:rPr>
          <w:rFonts w:cs="David" w:hint="cs"/>
          <w:rtl/>
        </w:rPr>
      </w:pPr>
    </w:p>
    <w:p w14:paraId="2C947537" w14:textId="77777777" w:rsidR="00DC37E3" w:rsidRPr="00DC37E3" w:rsidRDefault="00DC37E3" w:rsidP="00DC37E3">
      <w:pPr>
        <w:bidi/>
        <w:rPr>
          <w:rFonts w:cs="David" w:hint="cs"/>
          <w:rtl/>
        </w:rPr>
      </w:pPr>
      <w:r w:rsidRPr="00DC37E3">
        <w:rPr>
          <w:rFonts w:cs="David" w:hint="cs"/>
          <w:rtl/>
        </w:rPr>
        <w:tab/>
        <w:t xml:space="preserve">או המפקח על העמותות או הם, כל אחד בתחומו. אם יהיו תרומות לעמותות, יש רשם העמותות, ואם יחליטו שהכסף יעבור למפלגות, יהיה רשם המבקר. </w:t>
      </w:r>
    </w:p>
    <w:p w14:paraId="5661876F" w14:textId="77777777" w:rsidR="00DC37E3" w:rsidRPr="00DC37E3" w:rsidRDefault="00DC37E3" w:rsidP="00DC37E3">
      <w:pPr>
        <w:bidi/>
        <w:rPr>
          <w:rFonts w:cs="David" w:hint="cs"/>
          <w:rtl/>
        </w:rPr>
      </w:pPr>
    </w:p>
    <w:p w14:paraId="76959FF6" w14:textId="77777777" w:rsidR="00DC37E3" w:rsidRPr="00DC37E3" w:rsidRDefault="00DC37E3" w:rsidP="00DC37E3">
      <w:pPr>
        <w:bidi/>
        <w:rPr>
          <w:rFonts w:cs="David" w:hint="cs"/>
          <w:u w:val="single"/>
          <w:rtl/>
        </w:rPr>
      </w:pPr>
    </w:p>
    <w:p w14:paraId="65269D1F" w14:textId="77777777" w:rsidR="00DC37E3" w:rsidRPr="00DC37E3" w:rsidRDefault="00DC37E3" w:rsidP="00DC37E3">
      <w:pPr>
        <w:bidi/>
        <w:rPr>
          <w:rFonts w:cs="David" w:hint="cs"/>
          <w:rtl/>
        </w:rPr>
      </w:pPr>
      <w:r w:rsidRPr="00DC37E3">
        <w:rPr>
          <w:rFonts w:cs="David" w:hint="cs"/>
          <w:u w:val="single"/>
          <w:rtl/>
        </w:rPr>
        <w:t>מנחם בן-ששון:</w:t>
      </w:r>
    </w:p>
    <w:p w14:paraId="156698BD" w14:textId="77777777" w:rsidR="00DC37E3" w:rsidRPr="00DC37E3" w:rsidRDefault="00DC37E3" w:rsidP="00DC37E3">
      <w:pPr>
        <w:bidi/>
        <w:rPr>
          <w:rFonts w:cs="David" w:hint="cs"/>
          <w:rtl/>
        </w:rPr>
      </w:pPr>
    </w:p>
    <w:p w14:paraId="1BFE4269" w14:textId="77777777" w:rsidR="00DC37E3" w:rsidRPr="00DC37E3" w:rsidRDefault="00DC37E3" w:rsidP="00DC37E3">
      <w:pPr>
        <w:bidi/>
        <w:rPr>
          <w:rFonts w:cs="David" w:hint="cs"/>
          <w:rtl/>
        </w:rPr>
      </w:pPr>
      <w:r w:rsidRPr="00DC37E3">
        <w:rPr>
          <w:rFonts w:cs="David" w:hint="cs"/>
          <w:rtl/>
        </w:rPr>
        <w:tab/>
        <w:t xml:space="preserve"> אני רוצה לומר שצריך להשתדל לעשות מאמץ מיוחד בחקיקה, אם אנחנו מביאים לפתיחה של השערים הללו, שהמבקר יהיה המפקח, משום שהניסיון שהצטבר שם והאפשרות שהצטברה שם היא לא תסולא בפז. </w:t>
      </w:r>
    </w:p>
    <w:p w14:paraId="04466F05" w14:textId="77777777" w:rsidR="00DC37E3" w:rsidRPr="00DC37E3" w:rsidRDefault="00DC37E3" w:rsidP="00DC37E3">
      <w:pPr>
        <w:bidi/>
        <w:rPr>
          <w:rFonts w:cs="David" w:hint="cs"/>
          <w:rtl/>
        </w:rPr>
      </w:pPr>
    </w:p>
    <w:p w14:paraId="1D1DC120" w14:textId="77777777" w:rsidR="00DC37E3" w:rsidRPr="00DC37E3" w:rsidRDefault="00DC37E3" w:rsidP="00DC37E3">
      <w:pPr>
        <w:bidi/>
        <w:rPr>
          <w:rFonts w:cs="David" w:hint="cs"/>
          <w:rtl/>
        </w:rPr>
      </w:pPr>
      <w:r w:rsidRPr="00DC37E3">
        <w:rPr>
          <w:rFonts w:cs="David" w:hint="cs"/>
          <w:u w:val="single"/>
          <w:rtl/>
        </w:rPr>
        <w:t>היו"ר דוד טל:</w:t>
      </w:r>
    </w:p>
    <w:p w14:paraId="1986A5D8" w14:textId="77777777" w:rsidR="00DC37E3" w:rsidRPr="00DC37E3" w:rsidRDefault="00DC37E3" w:rsidP="00DC37E3">
      <w:pPr>
        <w:bidi/>
        <w:rPr>
          <w:rFonts w:cs="David" w:hint="cs"/>
          <w:rtl/>
        </w:rPr>
      </w:pPr>
    </w:p>
    <w:p w14:paraId="5D95124E" w14:textId="77777777" w:rsidR="00DC37E3" w:rsidRPr="00DC37E3" w:rsidRDefault="00DC37E3" w:rsidP="00DC37E3">
      <w:pPr>
        <w:bidi/>
        <w:rPr>
          <w:rFonts w:cs="David" w:hint="cs"/>
          <w:rtl/>
        </w:rPr>
      </w:pPr>
      <w:r w:rsidRPr="00DC37E3">
        <w:rPr>
          <w:rFonts w:cs="David" w:hint="cs"/>
          <w:rtl/>
        </w:rPr>
        <w:tab/>
        <w:t xml:space="preserve">נשמע את משרד המבקר בדיון הבא, אם הוא ירצה לומר את דעתו. יהודה, אתה אומר מפלגות לא, מפלגות כמה שרוצים. </w:t>
      </w:r>
    </w:p>
    <w:p w14:paraId="3AEC1513" w14:textId="77777777" w:rsidR="00DC37E3" w:rsidRPr="00DC37E3" w:rsidRDefault="00DC37E3" w:rsidP="00DC37E3">
      <w:pPr>
        <w:bidi/>
        <w:rPr>
          <w:rFonts w:cs="David" w:hint="cs"/>
          <w:rtl/>
        </w:rPr>
      </w:pPr>
    </w:p>
    <w:p w14:paraId="0DF15279" w14:textId="77777777" w:rsidR="00DC37E3" w:rsidRPr="00DC37E3" w:rsidRDefault="00DC37E3" w:rsidP="00DC37E3">
      <w:pPr>
        <w:bidi/>
        <w:rPr>
          <w:rFonts w:cs="David" w:hint="cs"/>
          <w:u w:val="single"/>
          <w:rtl/>
        </w:rPr>
      </w:pPr>
      <w:r w:rsidRPr="00DC37E3">
        <w:rPr>
          <w:rFonts w:cs="David" w:hint="cs"/>
          <w:u w:val="single"/>
          <w:rtl/>
        </w:rPr>
        <w:t>יהודה הראל:</w:t>
      </w:r>
    </w:p>
    <w:p w14:paraId="7DF593E4" w14:textId="77777777" w:rsidR="00DC37E3" w:rsidRPr="00DC37E3" w:rsidRDefault="00DC37E3" w:rsidP="00DC37E3">
      <w:pPr>
        <w:bidi/>
        <w:rPr>
          <w:rFonts w:cs="David" w:hint="cs"/>
          <w:rtl/>
        </w:rPr>
      </w:pPr>
    </w:p>
    <w:p w14:paraId="51378AE9" w14:textId="77777777" w:rsidR="00DC37E3" w:rsidRPr="00DC37E3" w:rsidRDefault="00DC37E3" w:rsidP="00DC37E3">
      <w:pPr>
        <w:bidi/>
        <w:rPr>
          <w:rFonts w:cs="David" w:hint="cs"/>
          <w:rtl/>
        </w:rPr>
      </w:pPr>
      <w:r w:rsidRPr="00DC37E3">
        <w:rPr>
          <w:rFonts w:cs="David" w:hint="cs"/>
          <w:rtl/>
        </w:rPr>
        <w:tab/>
        <w:t xml:space="preserve">ואין מימון ציבורי גם לעמותות. </w:t>
      </w:r>
    </w:p>
    <w:p w14:paraId="5AD8FADD" w14:textId="77777777" w:rsidR="00DC37E3" w:rsidRPr="00DC37E3" w:rsidRDefault="00DC37E3" w:rsidP="00DC37E3">
      <w:pPr>
        <w:bidi/>
        <w:rPr>
          <w:rFonts w:cs="David" w:hint="cs"/>
          <w:rtl/>
        </w:rPr>
      </w:pPr>
    </w:p>
    <w:p w14:paraId="511CD18B" w14:textId="77777777" w:rsidR="00DC37E3" w:rsidRPr="00DC37E3" w:rsidRDefault="00DC37E3" w:rsidP="00DC37E3">
      <w:pPr>
        <w:bidi/>
        <w:rPr>
          <w:rFonts w:cs="David" w:hint="cs"/>
          <w:rtl/>
        </w:rPr>
      </w:pPr>
      <w:r w:rsidRPr="00DC37E3">
        <w:rPr>
          <w:rFonts w:cs="David" w:hint="cs"/>
          <w:u w:val="single"/>
          <w:rtl/>
        </w:rPr>
        <w:t>היו"ר דוד טל:</w:t>
      </w:r>
    </w:p>
    <w:p w14:paraId="599F927E" w14:textId="77777777" w:rsidR="00DC37E3" w:rsidRPr="00DC37E3" w:rsidRDefault="00DC37E3" w:rsidP="00DC37E3">
      <w:pPr>
        <w:bidi/>
        <w:rPr>
          <w:rFonts w:cs="David" w:hint="cs"/>
          <w:rtl/>
        </w:rPr>
      </w:pPr>
    </w:p>
    <w:p w14:paraId="59C3D32C" w14:textId="77777777" w:rsidR="00DC37E3" w:rsidRPr="00DC37E3" w:rsidRDefault="00DC37E3" w:rsidP="00DC37E3">
      <w:pPr>
        <w:bidi/>
        <w:rPr>
          <w:rFonts w:cs="David" w:hint="cs"/>
          <w:rtl/>
        </w:rPr>
      </w:pPr>
      <w:r w:rsidRPr="00DC37E3">
        <w:rPr>
          <w:rFonts w:cs="David" w:hint="cs"/>
          <w:rtl/>
        </w:rPr>
        <w:tab/>
        <w:t xml:space="preserve">חבר הכנסת מולה, בבקשה. </w:t>
      </w:r>
    </w:p>
    <w:p w14:paraId="4889324C" w14:textId="77777777" w:rsidR="00DC37E3" w:rsidRPr="00DC37E3" w:rsidRDefault="00DC37E3" w:rsidP="00DC37E3">
      <w:pPr>
        <w:bidi/>
        <w:rPr>
          <w:rFonts w:cs="David" w:hint="cs"/>
          <w:rtl/>
        </w:rPr>
      </w:pPr>
    </w:p>
    <w:p w14:paraId="525B7C5A" w14:textId="77777777" w:rsidR="00DC37E3" w:rsidRPr="00DC37E3" w:rsidRDefault="00DC37E3" w:rsidP="00DC37E3">
      <w:pPr>
        <w:bidi/>
        <w:rPr>
          <w:rFonts w:ascii="Arial" w:hAnsi="Arial" w:cs="David" w:hint="cs"/>
          <w:u w:val="single"/>
          <w:rtl/>
        </w:rPr>
      </w:pPr>
      <w:r w:rsidRPr="00DC37E3">
        <w:rPr>
          <w:rFonts w:ascii="Arial" w:hAnsi="Arial" w:cs="David" w:hint="cs"/>
          <w:u w:val="single"/>
          <w:rtl/>
        </w:rPr>
        <w:t>שלמה מולה:</w:t>
      </w:r>
    </w:p>
    <w:p w14:paraId="1ABE745F" w14:textId="77777777" w:rsidR="00DC37E3" w:rsidRPr="00DC37E3" w:rsidRDefault="00DC37E3" w:rsidP="00DC37E3">
      <w:pPr>
        <w:bidi/>
        <w:rPr>
          <w:rFonts w:ascii="Arial" w:hAnsi="Arial" w:cs="David" w:hint="cs"/>
          <w:rtl/>
        </w:rPr>
      </w:pPr>
    </w:p>
    <w:p w14:paraId="178314AA" w14:textId="77777777" w:rsidR="00DC37E3" w:rsidRPr="00DC37E3" w:rsidRDefault="00DC37E3" w:rsidP="00DC37E3">
      <w:pPr>
        <w:bidi/>
        <w:rPr>
          <w:rFonts w:cs="David" w:hint="cs"/>
          <w:rtl/>
        </w:rPr>
      </w:pPr>
      <w:r w:rsidRPr="00DC37E3">
        <w:rPr>
          <w:rFonts w:ascii="Arial" w:hAnsi="Arial" w:cs="David" w:hint="cs"/>
          <w:rtl/>
        </w:rPr>
        <w:tab/>
      </w:r>
      <w:r w:rsidRPr="00DC37E3">
        <w:rPr>
          <w:rFonts w:cs="David" w:hint="cs"/>
          <w:rtl/>
        </w:rPr>
        <w:t>לכולם היה עושה שכל וחיים קלים אילו החוק היה חוק יסוד.</w:t>
      </w:r>
    </w:p>
    <w:p w14:paraId="1ABC816C" w14:textId="77777777" w:rsidR="00DC37E3" w:rsidRPr="00DC37E3" w:rsidRDefault="00DC37E3" w:rsidP="00DC37E3">
      <w:pPr>
        <w:bidi/>
        <w:rPr>
          <w:rFonts w:cs="David" w:hint="cs"/>
          <w:rtl/>
        </w:rPr>
      </w:pPr>
    </w:p>
    <w:p w14:paraId="4CBDC089" w14:textId="77777777" w:rsidR="00DC37E3" w:rsidRPr="00DC37E3" w:rsidRDefault="00DC37E3" w:rsidP="00DC37E3">
      <w:pPr>
        <w:bidi/>
        <w:rPr>
          <w:rFonts w:cs="David" w:hint="cs"/>
          <w:rtl/>
        </w:rPr>
      </w:pPr>
      <w:r w:rsidRPr="00DC37E3">
        <w:rPr>
          <w:rFonts w:cs="David" w:hint="cs"/>
          <w:u w:val="single"/>
          <w:rtl/>
        </w:rPr>
        <w:t>יצחק לוי:</w:t>
      </w:r>
    </w:p>
    <w:p w14:paraId="2690195E" w14:textId="77777777" w:rsidR="00DC37E3" w:rsidRPr="00DC37E3" w:rsidRDefault="00DC37E3" w:rsidP="00DC37E3">
      <w:pPr>
        <w:bidi/>
        <w:rPr>
          <w:rFonts w:cs="David" w:hint="cs"/>
          <w:rtl/>
        </w:rPr>
      </w:pPr>
    </w:p>
    <w:p w14:paraId="0129FD93" w14:textId="77777777" w:rsidR="00DC37E3" w:rsidRPr="00DC37E3" w:rsidRDefault="00DC37E3" w:rsidP="00DC37E3">
      <w:pPr>
        <w:bidi/>
        <w:rPr>
          <w:rFonts w:cs="David" w:hint="cs"/>
          <w:rtl/>
        </w:rPr>
      </w:pPr>
      <w:r w:rsidRPr="00DC37E3">
        <w:rPr>
          <w:rFonts w:cs="David" w:hint="cs"/>
          <w:rtl/>
        </w:rPr>
        <w:tab/>
        <w:t xml:space="preserve"> בגלל שזה חוק יסוד, יותר קל לתת מימון. </w:t>
      </w:r>
    </w:p>
    <w:p w14:paraId="42F19C63" w14:textId="77777777" w:rsidR="00DC37E3" w:rsidRPr="00DC37E3" w:rsidRDefault="00DC37E3" w:rsidP="00DC37E3">
      <w:pPr>
        <w:bidi/>
        <w:rPr>
          <w:rFonts w:cs="David" w:hint="cs"/>
          <w:rtl/>
        </w:rPr>
      </w:pPr>
    </w:p>
    <w:p w14:paraId="4A094D58" w14:textId="77777777" w:rsidR="00DC37E3" w:rsidRPr="00DC37E3" w:rsidRDefault="00DC37E3" w:rsidP="00DC37E3">
      <w:pPr>
        <w:pStyle w:val="Heading5"/>
        <w:jc w:val="left"/>
        <w:rPr>
          <w:rFonts w:hint="cs"/>
          <w:sz w:val="24"/>
          <w:rtl/>
        </w:rPr>
      </w:pPr>
      <w:r w:rsidRPr="00DC37E3">
        <w:rPr>
          <w:rFonts w:hint="cs"/>
          <w:sz w:val="24"/>
          <w:u w:val="single"/>
          <w:rtl/>
        </w:rPr>
        <w:t>מנחם בן-ששון:</w:t>
      </w:r>
    </w:p>
    <w:p w14:paraId="61E903EE" w14:textId="77777777" w:rsidR="00DC37E3" w:rsidRPr="00DC37E3" w:rsidRDefault="00DC37E3" w:rsidP="00DC37E3">
      <w:pPr>
        <w:pStyle w:val="Heading5"/>
        <w:jc w:val="left"/>
        <w:rPr>
          <w:rFonts w:hint="cs"/>
          <w:sz w:val="24"/>
          <w:rtl/>
        </w:rPr>
      </w:pPr>
    </w:p>
    <w:p w14:paraId="4348AEEE" w14:textId="77777777" w:rsidR="00DC37E3" w:rsidRPr="00DC37E3" w:rsidRDefault="00DC37E3" w:rsidP="00DC37E3">
      <w:pPr>
        <w:bidi/>
        <w:rPr>
          <w:rFonts w:cs="David" w:hint="cs"/>
          <w:rtl/>
        </w:rPr>
      </w:pPr>
      <w:r w:rsidRPr="00DC37E3">
        <w:rPr>
          <w:rFonts w:cs="David" w:hint="cs"/>
          <w:rtl/>
        </w:rPr>
        <w:tab/>
        <w:t xml:space="preserve"> כשאתה עושה את זה חוק יסוד, זה תקין יותר. </w:t>
      </w:r>
    </w:p>
    <w:p w14:paraId="566BC8C3" w14:textId="77777777" w:rsidR="00DC37E3" w:rsidRPr="00DC37E3" w:rsidRDefault="00DC37E3" w:rsidP="00DC37E3">
      <w:pPr>
        <w:bidi/>
        <w:rPr>
          <w:rFonts w:cs="David" w:hint="cs"/>
          <w:rtl/>
        </w:rPr>
      </w:pPr>
    </w:p>
    <w:p w14:paraId="0001B4B0" w14:textId="77777777" w:rsidR="00DC37E3" w:rsidRPr="00DC37E3" w:rsidRDefault="00DC37E3" w:rsidP="00DC37E3">
      <w:pPr>
        <w:bidi/>
        <w:rPr>
          <w:rFonts w:ascii="Arial" w:hAnsi="Arial" w:cs="David" w:hint="cs"/>
          <w:u w:val="single"/>
          <w:rtl/>
        </w:rPr>
      </w:pPr>
      <w:r w:rsidRPr="00DC37E3">
        <w:rPr>
          <w:rFonts w:ascii="Arial" w:hAnsi="Arial" w:cs="David" w:hint="cs"/>
          <w:u w:val="single"/>
          <w:rtl/>
        </w:rPr>
        <w:t>שלמה מולה:</w:t>
      </w:r>
    </w:p>
    <w:p w14:paraId="5C7D813A" w14:textId="77777777" w:rsidR="00DC37E3" w:rsidRPr="00DC37E3" w:rsidRDefault="00DC37E3" w:rsidP="00DC37E3">
      <w:pPr>
        <w:bidi/>
        <w:rPr>
          <w:rFonts w:ascii="Arial" w:hAnsi="Arial" w:cs="David" w:hint="cs"/>
          <w:rtl/>
        </w:rPr>
      </w:pPr>
    </w:p>
    <w:p w14:paraId="55D37E3D" w14:textId="77777777" w:rsidR="00DC37E3" w:rsidRPr="00DC37E3" w:rsidRDefault="00DC37E3" w:rsidP="00DC37E3">
      <w:pPr>
        <w:bidi/>
        <w:rPr>
          <w:rFonts w:cs="David" w:hint="cs"/>
          <w:rtl/>
        </w:rPr>
      </w:pPr>
      <w:r w:rsidRPr="00DC37E3">
        <w:rPr>
          <w:rFonts w:ascii="Arial" w:hAnsi="Arial" w:cs="David" w:hint="cs"/>
          <w:rtl/>
        </w:rPr>
        <w:tab/>
      </w:r>
      <w:r w:rsidRPr="00DC37E3">
        <w:rPr>
          <w:rFonts w:cs="David" w:hint="cs"/>
          <w:rtl/>
        </w:rPr>
        <w:t xml:space="preserve">השאלה הזאת עולה שוב ושוב, והיא כנראה תלווה אותנו במהלך כל החקיקה הזאת, וחשוב שהשאלה הזאת תלווה אותנו.  </w:t>
      </w:r>
    </w:p>
    <w:p w14:paraId="2D9ECEA4" w14:textId="77777777" w:rsidR="00DC37E3" w:rsidRPr="00DC37E3" w:rsidRDefault="00DC37E3" w:rsidP="00DC37E3">
      <w:pPr>
        <w:bidi/>
        <w:rPr>
          <w:rFonts w:cs="David" w:hint="cs"/>
          <w:rtl/>
        </w:rPr>
      </w:pPr>
    </w:p>
    <w:p w14:paraId="406A334F" w14:textId="77777777" w:rsidR="00DC37E3" w:rsidRPr="00DC37E3" w:rsidRDefault="00DC37E3" w:rsidP="00DC37E3">
      <w:pPr>
        <w:bidi/>
        <w:rPr>
          <w:rFonts w:cs="David" w:hint="cs"/>
          <w:rtl/>
        </w:rPr>
      </w:pPr>
      <w:r w:rsidRPr="00DC37E3">
        <w:rPr>
          <w:rFonts w:cs="David" w:hint="cs"/>
          <w:u w:val="single"/>
          <w:rtl/>
        </w:rPr>
        <w:t>היו"ר דוד טל:</w:t>
      </w:r>
    </w:p>
    <w:p w14:paraId="453F2D59" w14:textId="77777777" w:rsidR="00DC37E3" w:rsidRPr="00DC37E3" w:rsidRDefault="00DC37E3" w:rsidP="00DC37E3">
      <w:pPr>
        <w:bidi/>
        <w:rPr>
          <w:rFonts w:cs="David" w:hint="cs"/>
          <w:rtl/>
        </w:rPr>
      </w:pPr>
    </w:p>
    <w:p w14:paraId="23BB8C65" w14:textId="77777777" w:rsidR="00DC37E3" w:rsidRPr="00DC37E3" w:rsidRDefault="00DC37E3" w:rsidP="00DC37E3">
      <w:pPr>
        <w:bidi/>
        <w:rPr>
          <w:rFonts w:cs="David" w:hint="cs"/>
          <w:rtl/>
        </w:rPr>
      </w:pPr>
      <w:r w:rsidRPr="00DC37E3">
        <w:rPr>
          <w:rFonts w:cs="David" w:hint="cs"/>
          <w:rtl/>
        </w:rPr>
        <w:tab/>
        <w:t xml:space="preserve">הוועדה אמרה  את  דברה, אין  חוק יסוד בקדנציה הזאת, נקודה. אין חוקה, נקודה. </w:t>
      </w:r>
    </w:p>
    <w:p w14:paraId="6D05C918" w14:textId="77777777" w:rsidR="00DC37E3" w:rsidRPr="00DC37E3" w:rsidRDefault="00DC37E3" w:rsidP="00DC37E3">
      <w:pPr>
        <w:bidi/>
        <w:rPr>
          <w:rFonts w:cs="David" w:hint="cs"/>
          <w:rtl/>
        </w:rPr>
      </w:pPr>
    </w:p>
    <w:p w14:paraId="120085B9" w14:textId="77777777" w:rsidR="00DC37E3" w:rsidRPr="00DC37E3" w:rsidRDefault="00DC37E3" w:rsidP="00DC37E3">
      <w:pPr>
        <w:bidi/>
        <w:rPr>
          <w:rFonts w:ascii="Arial" w:hAnsi="Arial" w:cs="David" w:hint="cs"/>
          <w:u w:val="single"/>
          <w:rtl/>
        </w:rPr>
      </w:pPr>
      <w:r w:rsidRPr="00DC37E3">
        <w:rPr>
          <w:rFonts w:ascii="Arial" w:hAnsi="Arial" w:cs="David" w:hint="cs"/>
          <w:u w:val="single"/>
          <w:rtl/>
        </w:rPr>
        <w:t>שלמה מולה:</w:t>
      </w:r>
    </w:p>
    <w:p w14:paraId="3916C22E" w14:textId="77777777" w:rsidR="00DC37E3" w:rsidRPr="00DC37E3" w:rsidRDefault="00DC37E3" w:rsidP="00DC37E3">
      <w:pPr>
        <w:bidi/>
        <w:rPr>
          <w:rFonts w:ascii="Arial" w:hAnsi="Arial" w:cs="David" w:hint="cs"/>
          <w:rtl/>
        </w:rPr>
      </w:pPr>
    </w:p>
    <w:p w14:paraId="39242C7D" w14:textId="77777777" w:rsidR="00DC37E3" w:rsidRPr="00DC37E3" w:rsidRDefault="00DC37E3" w:rsidP="00DC37E3">
      <w:pPr>
        <w:bidi/>
        <w:rPr>
          <w:rFonts w:cs="David" w:hint="cs"/>
          <w:rtl/>
        </w:rPr>
      </w:pPr>
      <w:r w:rsidRPr="00DC37E3">
        <w:rPr>
          <w:rFonts w:ascii="Arial" w:hAnsi="Arial" w:cs="David" w:hint="cs"/>
          <w:rtl/>
        </w:rPr>
        <w:tab/>
      </w:r>
      <w:r w:rsidRPr="00DC37E3">
        <w:rPr>
          <w:rFonts w:cs="David" w:hint="cs"/>
          <w:rtl/>
        </w:rPr>
        <w:t xml:space="preserve">אני עדיין חושב שתהיה חוקה. אני מאמין שתהיה חוקה. צריך לשאוף שתהיה חוקה. צריך לקוות שתהיה חוקה. </w:t>
      </w:r>
    </w:p>
    <w:p w14:paraId="3BCB7FB7" w14:textId="77777777" w:rsidR="00DC37E3" w:rsidRPr="00DC37E3" w:rsidRDefault="00DC37E3" w:rsidP="00DC37E3">
      <w:pPr>
        <w:bidi/>
        <w:rPr>
          <w:rFonts w:cs="David" w:hint="cs"/>
          <w:rtl/>
        </w:rPr>
      </w:pPr>
    </w:p>
    <w:p w14:paraId="08EF7430" w14:textId="77777777" w:rsidR="00DC37E3" w:rsidRPr="00DC37E3" w:rsidRDefault="00DC37E3" w:rsidP="00DC37E3">
      <w:pPr>
        <w:bidi/>
        <w:rPr>
          <w:rFonts w:cs="David" w:hint="cs"/>
          <w:rtl/>
        </w:rPr>
      </w:pPr>
      <w:r w:rsidRPr="00DC37E3">
        <w:rPr>
          <w:rFonts w:cs="David" w:hint="cs"/>
          <w:rtl/>
        </w:rPr>
        <w:tab/>
        <w:t xml:space="preserve">לגבי המימון, אני נגד גיוס כספים לעמותה כזאת או אחרת, ובעניין הזה אני חולק על פרופ'  בן-ששון. אני חושב שהמימון צריך להיות מימון ציבורי. לא יכול להיות שעמותות יגייסו כסף מאנשים. אני חושב שכל הנושא של מימון מבחוץ, לצורך תעמולת הבחירות או למפלגות או להחלטה כזאת או אחרת שיש בה  אופי פוליטי, זה דבר רע מאוד לחברה הישראלית. אין על זה פיקוח מספיק, וצריכים לאכוף את זה בצורה כזאת או אחרת. צריך להודות על האמת שזאת בעיה. אבל אם יש מימון ציבורי, לא חייב להיות סכומים אדירים או גדולים, ואם המימון יהיה מאזרחי ישראל היושבים כאן, זאת שאלה אחרת, צריך להפריד אותה. לכן אני חושב שגיוס כספים מאנשים עשירים, מיליארדרים שיש להם עניין, לא בהכרח יש להם  עניין אידיאולוגי כזה או אחר, זה לא טוב, זה לא נכון. אם הכנסת תחליט שיהיה משאל עם, בסדר גמור. באותה  מידה שהכנסת החליטה שיהיה משאל עם וצריך לייעד תקציבים, המימון צריך להיות מימון ציבורי נטו. לא ייתכן שהממשלה תחליט, והיא תנסה להשפיע על דעת הקהל. </w:t>
      </w:r>
    </w:p>
    <w:p w14:paraId="65490DB5" w14:textId="77777777" w:rsidR="00DC37E3" w:rsidRPr="00DC37E3" w:rsidRDefault="00DC37E3" w:rsidP="00DC37E3">
      <w:pPr>
        <w:bidi/>
        <w:rPr>
          <w:rFonts w:cs="David" w:hint="cs"/>
          <w:rtl/>
        </w:rPr>
      </w:pPr>
    </w:p>
    <w:p w14:paraId="3E9FC267" w14:textId="77777777" w:rsidR="00DC37E3" w:rsidRPr="00DC37E3" w:rsidRDefault="00DC37E3" w:rsidP="00DC37E3">
      <w:pPr>
        <w:bidi/>
        <w:rPr>
          <w:rFonts w:cs="David" w:hint="cs"/>
          <w:u w:val="single"/>
          <w:rtl/>
        </w:rPr>
      </w:pPr>
    </w:p>
    <w:p w14:paraId="11F1C79B" w14:textId="77777777" w:rsidR="00DC37E3" w:rsidRPr="00DC37E3" w:rsidRDefault="00DC37E3" w:rsidP="00DC37E3">
      <w:pPr>
        <w:bidi/>
        <w:rPr>
          <w:rFonts w:cs="David" w:hint="cs"/>
          <w:rtl/>
        </w:rPr>
      </w:pPr>
      <w:r w:rsidRPr="00DC37E3">
        <w:rPr>
          <w:rFonts w:cs="David" w:hint="cs"/>
          <w:u w:val="single"/>
          <w:rtl/>
        </w:rPr>
        <w:t>היו"ר דוד טל:</w:t>
      </w:r>
    </w:p>
    <w:p w14:paraId="03834527" w14:textId="77777777" w:rsidR="00DC37E3" w:rsidRPr="00DC37E3" w:rsidRDefault="00DC37E3" w:rsidP="00DC37E3">
      <w:pPr>
        <w:bidi/>
        <w:rPr>
          <w:rFonts w:cs="David" w:hint="cs"/>
          <w:rtl/>
        </w:rPr>
      </w:pPr>
    </w:p>
    <w:p w14:paraId="5E00935A" w14:textId="77777777" w:rsidR="00DC37E3" w:rsidRPr="00DC37E3" w:rsidRDefault="00DC37E3" w:rsidP="00DC37E3">
      <w:pPr>
        <w:bidi/>
        <w:rPr>
          <w:rFonts w:cs="David" w:hint="cs"/>
          <w:rtl/>
        </w:rPr>
      </w:pPr>
      <w:r w:rsidRPr="00DC37E3">
        <w:rPr>
          <w:rFonts w:cs="David" w:hint="cs"/>
          <w:rtl/>
        </w:rPr>
        <w:tab/>
        <w:t xml:space="preserve"> דווקא לה יש יותר כלים מאשר לאחרים להשפיע על דעת הקהל. </w:t>
      </w:r>
    </w:p>
    <w:p w14:paraId="5721C7A6" w14:textId="77777777" w:rsidR="00DC37E3" w:rsidRPr="00DC37E3" w:rsidRDefault="00DC37E3" w:rsidP="00DC37E3">
      <w:pPr>
        <w:bidi/>
        <w:rPr>
          <w:rFonts w:cs="David" w:hint="cs"/>
          <w:rtl/>
        </w:rPr>
      </w:pPr>
    </w:p>
    <w:p w14:paraId="45F510FB" w14:textId="77777777" w:rsidR="00DC37E3" w:rsidRPr="00DC37E3" w:rsidRDefault="00DC37E3" w:rsidP="00DC37E3">
      <w:pPr>
        <w:bidi/>
        <w:rPr>
          <w:rFonts w:ascii="Arial" w:hAnsi="Arial" w:cs="David" w:hint="cs"/>
          <w:u w:val="single"/>
          <w:rtl/>
        </w:rPr>
      </w:pPr>
      <w:r w:rsidRPr="00DC37E3">
        <w:rPr>
          <w:rFonts w:ascii="Arial" w:hAnsi="Arial" w:cs="David" w:hint="cs"/>
          <w:u w:val="single"/>
          <w:rtl/>
        </w:rPr>
        <w:t>שלמה מולה:</w:t>
      </w:r>
    </w:p>
    <w:p w14:paraId="659959AE" w14:textId="77777777" w:rsidR="00DC37E3" w:rsidRPr="00DC37E3" w:rsidRDefault="00DC37E3" w:rsidP="00DC37E3">
      <w:pPr>
        <w:bidi/>
        <w:rPr>
          <w:rFonts w:ascii="Arial" w:hAnsi="Arial" w:cs="David" w:hint="cs"/>
          <w:rtl/>
        </w:rPr>
      </w:pPr>
    </w:p>
    <w:p w14:paraId="471242A6" w14:textId="77777777" w:rsidR="00DC37E3" w:rsidRPr="00DC37E3" w:rsidRDefault="00DC37E3" w:rsidP="00DC37E3">
      <w:pPr>
        <w:bidi/>
        <w:rPr>
          <w:rFonts w:cs="David" w:hint="cs"/>
          <w:rtl/>
        </w:rPr>
      </w:pPr>
      <w:r w:rsidRPr="00DC37E3">
        <w:rPr>
          <w:rFonts w:ascii="Arial" w:hAnsi="Arial" w:cs="David" w:hint="cs"/>
          <w:rtl/>
        </w:rPr>
        <w:tab/>
      </w:r>
      <w:r w:rsidRPr="00DC37E3">
        <w:rPr>
          <w:rFonts w:cs="David" w:hint="cs"/>
          <w:rtl/>
        </w:rPr>
        <w:t>לכן אני חושב שגיוס כספים מעמותות, מגופים חיצוניים, במיוחד מחוץ-לארץ, להשפיע על  תהליכים שקורים אצלנו בפנים, זה תהליך רע, ובעיני צריך היה להפסיק גם למועמדי המפלגות    לגייס כסף מחוץ-לארץ. אזרחי ישראל  יכולים, חובתם להתגייס, או באמצעות מימון מפלגות או בצורה אחרת. לכן דעתי היא שגיוס כספים בצורה מופקרת על-ידי בעלי עניין מחוץ-לארץ זה בעייתי.</w:t>
      </w:r>
    </w:p>
    <w:p w14:paraId="2293BD5D" w14:textId="77777777" w:rsidR="00DC37E3" w:rsidRPr="00DC37E3" w:rsidRDefault="00DC37E3" w:rsidP="00DC37E3">
      <w:pPr>
        <w:bidi/>
        <w:rPr>
          <w:rFonts w:cs="David" w:hint="cs"/>
          <w:rtl/>
        </w:rPr>
      </w:pPr>
    </w:p>
    <w:p w14:paraId="18D45135" w14:textId="77777777" w:rsidR="00DC37E3" w:rsidRPr="00DC37E3" w:rsidRDefault="00DC37E3" w:rsidP="00DC37E3">
      <w:pPr>
        <w:bidi/>
        <w:rPr>
          <w:rFonts w:cs="David" w:hint="cs"/>
          <w:rtl/>
        </w:rPr>
      </w:pPr>
      <w:r w:rsidRPr="00DC37E3">
        <w:rPr>
          <w:rFonts w:cs="David" w:hint="cs"/>
          <w:u w:val="single"/>
          <w:rtl/>
        </w:rPr>
        <w:t>היו"ר דוד טל:</w:t>
      </w:r>
    </w:p>
    <w:p w14:paraId="243C2F7A" w14:textId="77777777" w:rsidR="00DC37E3" w:rsidRPr="00DC37E3" w:rsidRDefault="00DC37E3" w:rsidP="00DC37E3">
      <w:pPr>
        <w:bidi/>
        <w:rPr>
          <w:rFonts w:cs="David" w:hint="cs"/>
          <w:rtl/>
        </w:rPr>
      </w:pPr>
    </w:p>
    <w:p w14:paraId="33F63144" w14:textId="77777777" w:rsidR="00DC37E3" w:rsidRPr="00DC37E3" w:rsidRDefault="00DC37E3" w:rsidP="00DC37E3">
      <w:pPr>
        <w:bidi/>
        <w:rPr>
          <w:rFonts w:cs="David" w:hint="cs"/>
          <w:rtl/>
        </w:rPr>
      </w:pPr>
      <w:r w:rsidRPr="00DC37E3">
        <w:rPr>
          <w:rFonts w:cs="David" w:hint="cs"/>
          <w:rtl/>
        </w:rPr>
        <w:tab/>
        <w:t xml:space="preserve">לסיכום, אתה בעד מימון מפלגות ונגד מימון עמותות. </w:t>
      </w:r>
    </w:p>
    <w:p w14:paraId="06CCBE4C" w14:textId="77777777" w:rsidR="00DC37E3" w:rsidRPr="00DC37E3" w:rsidRDefault="00DC37E3" w:rsidP="00DC37E3">
      <w:pPr>
        <w:bidi/>
        <w:rPr>
          <w:rFonts w:cs="David" w:hint="cs"/>
          <w:rtl/>
        </w:rPr>
      </w:pPr>
    </w:p>
    <w:p w14:paraId="77AD0CBF" w14:textId="77777777" w:rsidR="00DC37E3" w:rsidRPr="00DC37E3" w:rsidRDefault="00DC37E3" w:rsidP="00DC37E3">
      <w:pPr>
        <w:bidi/>
        <w:rPr>
          <w:rFonts w:ascii="Arial" w:hAnsi="Arial" w:cs="David" w:hint="cs"/>
          <w:u w:val="single"/>
          <w:rtl/>
        </w:rPr>
      </w:pPr>
      <w:r w:rsidRPr="00DC37E3">
        <w:rPr>
          <w:rFonts w:ascii="Arial" w:hAnsi="Arial" w:cs="David" w:hint="cs"/>
          <w:u w:val="single"/>
          <w:rtl/>
        </w:rPr>
        <w:t>שלמה מולה:</w:t>
      </w:r>
    </w:p>
    <w:p w14:paraId="44CF02DB" w14:textId="77777777" w:rsidR="00DC37E3" w:rsidRPr="00DC37E3" w:rsidRDefault="00DC37E3" w:rsidP="00DC37E3">
      <w:pPr>
        <w:bidi/>
        <w:rPr>
          <w:rFonts w:ascii="Arial" w:hAnsi="Arial" w:cs="David" w:hint="cs"/>
          <w:rtl/>
        </w:rPr>
      </w:pPr>
    </w:p>
    <w:p w14:paraId="54AD74FB" w14:textId="77777777" w:rsidR="00DC37E3" w:rsidRPr="00DC37E3" w:rsidRDefault="00DC37E3" w:rsidP="00DC37E3">
      <w:pPr>
        <w:bidi/>
        <w:rPr>
          <w:rFonts w:cs="David" w:hint="cs"/>
          <w:rtl/>
        </w:rPr>
      </w:pPr>
      <w:r w:rsidRPr="00DC37E3">
        <w:rPr>
          <w:rFonts w:ascii="Arial" w:hAnsi="Arial" w:cs="David" w:hint="cs"/>
          <w:rtl/>
        </w:rPr>
        <w:tab/>
        <w:t xml:space="preserve"> </w:t>
      </w:r>
      <w:r w:rsidRPr="00DC37E3">
        <w:rPr>
          <w:rFonts w:cs="David" w:hint="cs"/>
          <w:rtl/>
        </w:rPr>
        <w:t xml:space="preserve">לא בהכרח דרך מימון מפלגות. צריך למצוא את הדרך. </w:t>
      </w:r>
    </w:p>
    <w:p w14:paraId="1D6DB0D4" w14:textId="77777777" w:rsidR="00DC37E3" w:rsidRPr="00DC37E3" w:rsidRDefault="00DC37E3" w:rsidP="00DC37E3">
      <w:pPr>
        <w:bidi/>
        <w:rPr>
          <w:rFonts w:cs="David" w:hint="cs"/>
          <w:rtl/>
        </w:rPr>
      </w:pPr>
    </w:p>
    <w:p w14:paraId="14258138" w14:textId="77777777" w:rsidR="00DC37E3" w:rsidRPr="00DC37E3" w:rsidRDefault="00DC37E3" w:rsidP="00DC37E3">
      <w:pPr>
        <w:bidi/>
        <w:rPr>
          <w:rFonts w:cs="David" w:hint="cs"/>
          <w:rtl/>
        </w:rPr>
      </w:pPr>
      <w:r w:rsidRPr="00DC37E3">
        <w:rPr>
          <w:rFonts w:cs="David" w:hint="cs"/>
          <w:u w:val="single"/>
          <w:rtl/>
        </w:rPr>
        <w:t>היו"ר דוד טל:</w:t>
      </w:r>
    </w:p>
    <w:p w14:paraId="7DDB10C4" w14:textId="77777777" w:rsidR="00DC37E3" w:rsidRPr="00DC37E3" w:rsidRDefault="00DC37E3" w:rsidP="00DC37E3">
      <w:pPr>
        <w:bidi/>
        <w:rPr>
          <w:rFonts w:cs="David" w:hint="cs"/>
          <w:rtl/>
        </w:rPr>
      </w:pPr>
    </w:p>
    <w:p w14:paraId="581F1DB9" w14:textId="77777777" w:rsidR="00DC37E3" w:rsidRPr="00DC37E3" w:rsidRDefault="00DC37E3" w:rsidP="00DC37E3">
      <w:pPr>
        <w:bidi/>
        <w:rPr>
          <w:rFonts w:cs="David" w:hint="cs"/>
          <w:rtl/>
        </w:rPr>
      </w:pPr>
      <w:r w:rsidRPr="00DC37E3">
        <w:rPr>
          <w:rFonts w:cs="David" w:hint="cs"/>
          <w:rtl/>
        </w:rPr>
        <w:tab/>
        <w:t xml:space="preserve">עכשיו יש אפשרות או מימון לממן את המפלגות או מימון המפלגות ותרומות לעמותות או מימון למפלגות בלא  מימון לעמותות או רק תרומות לעמותות בלי מימון מפלגות. אם אתה רוצה להצביע על דבר אחר, תגיד לנו כדי שנוכל לדון בו.  </w:t>
      </w:r>
    </w:p>
    <w:p w14:paraId="3CC4190D" w14:textId="77777777" w:rsidR="00DC37E3" w:rsidRPr="00DC37E3" w:rsidRDefault="00DC37E3" w:rsidP="00DC37E3">
      <w:pPr>
        <w:bidi/>
        <w:rPr>
          <w:rFonts w:cs="David" w:hint="cs"/>
          <w:rtl/>
        </w:rPr>
      </w:pPr>
    </w:p>
    <w:p w14:paraId="4A01CF34" w14:textId="77777777" w:rsidR="00DC37E3" w:rsidRPr="00DC37E3" w:rsidRDefault="00DC37E3" w:rsidP="00DC37E3">
      <w:pPr>
        <w:bidi/>
        <w:rPr>
          <w:rFonts w:cs="David" w:hint="cs"/>
          <w:rtl/>
        </w:rPr>
      </w:pPr>
      <w:r w:rsidRPr="00DC37E3">
        <w:rPr>
          <w:rFonts w:cs="David" w:hint="cs"/>
          <w:u w:val="single"/>
          <w:rtl/>
        </w:rPr>
        <w:t>מנחם בן-ששון:</w:t>
      </w:r>
    </w:p>
    <w:p w14:paraId="4276E2AB" w14:textId="77777777" w:rsidR="00DC37E3" w:rsidRPr="00DC37E3" w:rsidRDefault="00DC37E3" w:rsidP="00DC37E3">
      <w:pPr>
        <w:bidi/>
        <w:rPr>
          <w:rFonts w:cs="David" w:hint="cs"/>
          <w:rtl/>
        </w:rPr>
      </w:pPr>
    </w:p>
    <w:p w14:paraId="65E29FB9" w14:textId="77777777" w:rsidR="00DC37E3" w:rsidRPr="00DC37E3" w:rsidRDefault="00DC37E3" w:rsidP="00DC37E3">
      <w:pPr>
        <w:bidi/>
        <w:rPr>
          <w:rFonts w:cs="David" w:hint="cs"/>
          <w:rtl/>
        </w:rPr>
      </w:pPr>
      <w:r w:rsidRPr="00DC37E3">
        <w:rPr>
          <w:rFonts w:cs="David" w:hint="cs"/>
          <w:rtl/>
        </w:rPr>
        <w:tab/>
        <w:t xml:space="preserve"> לשיטתך,  חבר  הכנסת  מולה, האם אתה  לא חושש שאם אנחנו נזרים כסף למפלגות, הן ישתמשו בזה לא לתעמולה אלא בסופו של יום לכיסוי הגירעונות שלהן, שנוצרו כתוצאה מהבחירות המוניציפאליות?</w:t>
      </w:r>
    </w:p>
    <w:p w14:paraId="421661BC" w14:textId="77777777" w:rsidR="00DC37E3" w:rsidRPr="00DC37E3" w:rsidRDefault="00DC37E3" w:rsidP="00DC37E3">
      <w:pPr>
        <w:bidi/>
        <w:rPr>
          <w:rFonts w:cs="David" w:hint="cs"/>
          <w:rtl/>
        </w:rPr>
      </w:pPr>
    </w:p>
    <w:p w14:paraId="6FB047DB" w14:textId="77777777" w:rsidR="00DC37E3" w:rsidRPr="00DC37E3" w:rsidRDefault="00DC37E3" w:rsidP="00DC37E3">
      <w:pPr>
        <w:bidi/>
        <w:rPr>
          <w:rFonts w:ascii="Arial" w:hAnsi="Arial" w:cs="David" w:hint="cs"/>
          <w:u w:val="single"/>
          <w:rtl/>
        </w:rPr>
      </w:pPr>
      <w:r w:rsidRPr="00DC37E3">
        <w:rPr>
          <w:rFonts w:ascii="Arial" w:hAnsi="Arial" w:cs="David" w:hint="cs"/>
          <w:u w:val="single"/>
          <w:rtl/>
        </w:rPr>
        <w:t>שלמה מולה:</w:t>
      </w:r>
    </w:p>
    <w:p w14:paraId="58C17F3D" w14:textId="77777777" w:rsidR="00DC37E3" w:rsidRPr="00DC37E3" w:rsidRDefault="00DC37E3" w:rsidP="00DC37E3">
      <w:pPr>
        <w:bidi/>
        <w:rPr>
          <w:rFonts w:ascii="Arial" w:hAnsi="Arial" w:cs="David" w:hint="cs"/>
          <w:rtl/>
        </w:rPr>
      </w:pPr>
    </w:p>
    <w:p w14:paraId="123B298B" w14:textId="77777777" w:rsidR="00DC37E3" w:rsidRPr="00DC37E3" w:rsidRDefault="00DC37E3" w:rsidP="00DC37E3">
      <w:pPr>
        <w:bidi/>
        <w:rPr>
          <w:rFonts w:cs="David" w:hint="cs"/>
          <w:rtl/>
        </w:rPr>
      </w:pPr>
      <w:r w:rsidRPr="00DC37E3">
        <w:rPr>
          <w:rFonts w:ascii="Arial" w:hAnsi="Arial" w:cs="David" w:hint="cs"/>
          <w:rtl/>
        </w:rPr>
        <w:tab/>
      </w:r>
      <w:r w:rsidRPr="00DC37E3">
        <w:rPr>
          <w:rFonts w:cs="David" w:hint="cs"/>
          <w:rtl/>
        </w:rPr>
        <w:t xml:space="preserve">כאן בהחלט יש תפקיד למבקר המדינה. תפקידו להגיד שהכנסת יכולה לפקח, משרד האוצר יכול לפקח, ואתה עשית מימון ולצורך משאל עם אתה מקבל מיליון שקל, ואנחנו רוצים שתראה לנו קבלה שהוצאת שלושה מיליון שקל לצורך העניין הזה בפיקוח של מבקר  המדינה.  בשום פנים ואופן אני לא רוצה  לכסות את הגירעון של  מפלגה שלא קיימת, או שהיא קיימת ואפילו לא משלמת לעובדיה את המשכורת. אני לא רוצה לפגוע דווקא במשאל עם. </w:t>
      </w:r>
    </w:p>
    <w:p w14:paraId="02B57FEF" w14:textId="77777777" w:rsidR="00DC37E3" w:rsidRPr="00DC37E3" w:rsidRDefault="00DC37E3" w:rsidP="00DC37E3">
      <w:pPr>
        <w:bidi/>
        <w:rPr>
          <w:rFonts w:cs="David" w:hint="cs"/>
          <w:rtl/>
        </w:rPr>
      </w:pPr>
    </w:p>
    <w:p w14:paraId="07F99D6A" w14:textId="77777777" w:rsidR="00DC37E3" w:rsidRPr="00DC37E3" w:rsidRDefault="00DC37E3" w:rsidP="00DC37E3">
      <w:pPr>
        <w:bidi/>
        <w:rPr>
          <w:rFonts w:cs="David" w:hint="cs"/>
          <w:rtl/>
        </w:rPr>
      </w:pPr>
      <w:r w:rsidRPr="00DC37E3">
        <w:rPr>
          <w:rFonts w:cs="David" w:hint="cs"/>
          <w:u w:val="single"/>
          <w:rtl/>
        </w:rPr>
        <w:t>היו"ר דוד טל:</w:t>
      </w:r>
    </w:p>
    <w:p w14:paraId="0E1897B9" w14:textId="77777777" w:rsidR="00DC37E3" w:rsidRPr="00DC37E3" w:rsidRDefault="00DC37E3" w:rsidP="00DC37E3">
      <w:pPr>
        <w:bidi/>
        <w:rPr>
          <w:rFonts w:cs="David" w:hint="cs"/>
          <w:rtl/>
        </w:rPr>
      </w:pPr>
    </w:p>
    <w:p w14:paraId="60813EC1" w14:textId="77777777" w:rsidR="00DC37E3" w:rsidRPr="00DC37E3" w:rsidRDefault="00DC37E3" w:rsidP="00DC37E3">
      <w:pPr>
        <w:bidi/>
        <w:rPr>
          <w:rFonts w:cs="David" w:hint="cs"/>
          <w:rtl/>
        </w:rPr>
      </w:pPr>
      <w:r w:rsidRPr="00DC37E3">
        <w:rPr>
          <w:rFonts w:cs="David" w:hint="cs"/>
          <w:rtl/>
        </w:rPr>
        <w:tab/>
        <w:t xml:space="preserve"> תודה רבה. חבר הכנסת אופיר פינס, בבקשה. </w:t>
      </w:r>
    </w:p>
    <w:p w14:paraId="595169A9" w14:textId="77777777" w:rsidR="00DC37E3" w:rsidRPr="00DC37E3" w:rsidRDefault="00DC37E3" w:rsidP="00DC37E3">
      <w:pPr>
        <w:bidi/>
        <w:rPr>
          <w:rFonts w:cs="David" w:hint="cs"/>
          <w:rtl/>
        </w:rPr>
      </w:pPr>
    </w:p>
    <w:p w14:paraId="234F5E00" w14:textId="77777777" w:rsidR="00DC37E3" w:rsidRPr="00DC37E3" w:rsidRDefault="00DC37E3" w:rsidP="00DC37E3">
      <w:pPr>
        <w:bidi/>
        <w:rPr>
          <w:rFonts w:cs="David" w:hint="cs"/>
          <w:rtl/>
        </w:rPr>
      </w:pPr>
      <w:r w:rsidRPr="00DC37E3">
        <w:rPr>
          <w:rFonts w:cs="David" w:hint="cs"/>
          <w:u w:val="single"/>
          <w:rtl/>
        </w:rPr>
        <w:t>אופיר פינס-פז:</w:t>
      </w:r>
    </w:p>
    <w:p w14:paraId="36D5E52A" w14:textId="77777777" w:rsidR="00DC37E3" w:rsidRPr="00DC37E3" w:rsidRDefault="00DC37E3" w:rsidP="00DC37E3">
      <w:pPr>
        <w:bidi/>
        <w:rPr>
          <w:rFonts w:cs="David" w:hint="cs"/>
          <w:rtl/>
        </w:rPr>
      </w:pPr>
    </w:p>
    <w:p w14:paraId="46C55AD1" w14:textId="77777777" w:rsidR="00DC37E3" w:rsidRPr="00DC37E3" w:rsidRDefault="00DC37E3" w:rsidP="00DC37E3">
      <w:pPr>
        <w:bidi/>
        <w:rPr>
          <w:rFonts w:cs="David" w:hint="cs"/>
          <w:rtl/>
        </w:rPr>
      </w:pPr>
      <w:r w:rsidRPr="00DC37E3">
        <w:rPr>
          <w:rFonts w:cs="David" w:hint="cs"/>
          <w:rtl/>
        </w:rPr>
        <w:tab/>
        <w:t xml:space="preserve">תודה, אדוני היושב-ראש. הנושא הזה הוא נושא כבד, וראוי שנקיים עליו דיון מפורט. אני לא יודע אם נמסר לוועדה או שהוועדה אספה נתונים לגבי הדרך שבה מתנהלים משאלי עם בעולם. צריך פה ללמוד גם מניסיונם של אחרים, למרות שלא באופן טוטאלי כי בסופו של דבר אנחנו מדינה אחרת, עם מדיניות אחרת, ולא כל דבר שמתאים בנורבגיה או בשבדיה או באוסטרליה  גם  מתאים לישראל. אבל בהחלט ראוי ללמוד מהניסיון הבין-לאומי בסוגיה הזאת. </w:t>
      </w:r>
    </w:p>
    <w:p w14:paraId="1C39E69C" w14:textId="77777777" w:rsidR="00DC37E3" w:rsidRPr="00DC37E3" w:rsidRDefault="00DC37E3" w:rsidP="00DC37E3">
      <w:pPr>
        <w:bidi/>
        <w:rPr>
          <w:rFonts w:cs="David" w:hint="cs"/>
          <w:rtl/>
        </w:rPr>
      </w:pPr>
    </w:p>
    <w:p w14:paraId="7450AA9D" w14:textId="77777777" w:rsidR="00DC37E3" w:rsidRPr="00DC37E3" w:rsidRDefault="00DC37E3" w:rsidP="00DC37E3">
      <w:pPr>
        <w:bidi/>
        <w:rPr>
          <w:rFonts w:cs="David" w:hint="cs"/>
          <w:rtl/>
        </w:rPr>
      </w:pPr>
      <w:r w:rsidRPr="00DC37E3">
        <w:rPr>
          <w:rFonts w:cs="David" w:hint="cs"/>
          <w:rtl/>
        </w:rPr>
        <w:tab/>
        <w:t xml:space="preserve">לגופו של עניין,  אין ספק שהמשאבים בנושא של משאל עם יכולים להשפיע השפעה עצומה על התוצאות של משאל עם, ולכן צריך להיות מאוד זהירים. השאלה היא לא רק מי מגייס וכמה מגייסים וכדומה, אלא על מה מוציאים. זה החלק השני של המשוואה. האם מותר, למשל, לעשות תשדירים בערוץ 2, בכסף. ברור שהצד הלא פחות מכריע מצד ההכנסה זה צד ההוצאה, למה נתיר  שילך הכסף. יכולים לבוא אנשים ולהגיד לכל דבר, ובתנאי שזה שקוף או אין בו ניגוד עניינים.  יוכלו אנשים, כמוני, לומר שיש לקבוע סייגים מראש שיגבילו את המשחק הזה, כדי שתהיה שליטה או בקרה. אני רוצה להזכיר שישראל מעולם לא קיימה משאל עם. אחד  הדברים שהכי מפחידים אותי, ברמת התהליך ולא ברמת התוצאה, הוא שמשאל העם הראשון, אם יקרה, יקרה  על רמת הגולן. הייתי שמח מאוד אם היה משאל עם על שאלה פחות אקוטית ופחות אסטרטגית. </w:t>
      </w:r>
    </w:p>
    <w:p w14:paraId="55AE2EDD" w14:textId="77777777" w:rsidR="00DC37E3" w:rsidRPr="00DC37E3" w:rsidRDefault="00DC37E3" w:rsidP="00DC37E3">
      <w:pPr>
        <w:bidi/>
        <w:rPr>
          <w:rFonts w:cs="David" w:hint="cs"/>
          <w:rtl/>
        </w:rPr>
      </w:pPr>
    </w:p>
    <w:p w14:paraId="1648A86F" w14:textId="77777777" w:rsidR="00DC37E3" w:rsidRPr="00DC37E3" w:rsidRDefault="00DC37E3" w:rsidP="00DC37E3">
      <w:pPr>
        <w:bidi/>
        <w:rPr>
          <w:rFonts w:cs="David" w:hint="cs"/>
          <w:rtl/>
        </w:rPr>
      </w:pPr>
      <w:r w:rsidRPr="00DC37E3">
        <w:rPr>
          <w:rFonts w:cs="David" w:hint="cs"/>
          <w:u w:val="single"/>
          <w:rtl/>
        </w:rPr>
        <w:t>יצחק לוי:</w:t>
      </w:r>
    </w:p>
    <w:p w14:paraId="7C725D1F" w14:textId="77777777" w:rsidR="00DC37E3" w:rsidRPr="00DC37E3" w:rsidRDefault="00DC37E3" w:rsidP="00DC37E3">
      <w:pPr>
        <w:bidi/>
        <w:rPr>
          <w:rFonts w:cs="David" w:hint="cs"/>
          <w:rtl/>
        </w:rPr>
      </w:pPr>
    </w:p>
    <w:p w14:paraId="4A6B744F" w14:textId="77777777" w:rsidR="00DC37E3" w:rsidRPr="00DC37E3" w:rsidRDefault="00DC37E3" w:rsidP="00DC37E3">
      <w:pPr>
        <w:bidi/>
        <w:rPr>
          <w:rFonts w:cs="David" w:hint="cs"/>
          <w:rtl/>
        </w:rPr>
      </w:pPr>
      <w:r w:rsidRPr="00DC37E3">
        <w:rPr>
          <w:rFonts w:cs="David" w:hint="cs"/>
          <w:rtl/>
        </w:rPr>
        <w:tab/>
        <w:t xml:space="preserve"> אפשר לסדר. </w:t>
      </w:r>
    </w:p>
    <w:p w14:paraId="1759D2E5" w14:textId="77777777" w:rsidR="00DC37E3" w:rsidRPr="00DC37E3" w:rsidRDefault="00DC37E3" w:rsidP="00DC37E3">
      <w:pPr>
        <w:bidi/>
        <w:rPr>
          <w:rFonts w:cs="David" w:hint="cs"/>
          <w:rtl/>
        </w:rPr>
      </w:pPr>
    </w:p>
    <w:p w14:paraId="6BFC46A6" w14:textId="77777777" w:rsidR="00DC37E3" w:rsidRPr="00DC37E3" w:rsidRDefault="00DC37E3" w:rsidP="00DC37E3">
      <w:pPr>
        <w:bidi/>
        <w:rPr>
          <w:rFonts w:cs="David" w:hint="cs"/>
          <w:u w:val="single"/>
          <w:rtl/>
        </w:rPr>
      </w:pPr>
      <w:r w:rsidRPr="00DC37E3">
        <w:rPr>
          <w:rFonts w:cs="David" w:hint="cs"/>
          <w:u w:val="single"/>
          <w:rtl/>
        </w:rPr>
        <w:t>אופיר פינס-פז:</w:t>
      </w:r>
    </w:p>
    <w:p w14:paraId="482F35A1" w14:textId="77777777" w:rsidR="00DC37E3" w:rsidRPr="00DC37E3" w:rsidRDefault="00DC37E3" w:rsidP="00DC37E3">
      <w:pPr>
        <w:bidi/>
        <w:rPr>
          <w:rFonts w:cs="David" w:hint="cs"/>
          <w:rtl/>
        </w:rPr>
      </w:pPr>
    </w:p>
    <w:p w14:paraId="56294DE9" w14:textId="77777777" w:rsidR="00DC37E3" w:rsidRPr="00DC37E3" w:rsidRDefault="00DC37E3" w:rsidP="00DC37E3">
      <w:pPr>
        <w:bidi/>
        <w:rPr>
          <w:rFonts w:cs="David" w:hint="cs"/>
          <w:rtl/>
        </w:rPr>
      </w:pPr>
      <w:r w:rsidRPr="00DC37E3">
        <w:rPr>
          <w:rFonts w:cs="David" w:hint="cs"/>
          <w:rtl/>
        </w:rPr>
        <w:tab/>
        <w:t xml:space="preserve"> אני מציע לסדר. אני מציע שגם אם יעבור החוק הזה, שנעשה קודם משאל עם על נושא שהוא פחות בנפשנו. </w:t>
      </w:r>
    </w:p>
    <w:p w14:paraId="099EB71E" w14:textId="77777777" w:rsidR="00DC37E3" w:rsidRPr="00DC37E3" w:rsidRDefault="00DC37E3" w:rsidP="00DC37E3">
      <w:pPr>
        <w:bidi/>
        <w:rPr>
          <w:rFonts w:cs="David" w:hint="cs"/>
          <w:rtl/>
        </w:rPr>
      </w:pPr>
    </w:p>
    <w:p w14:paraId="28E3BAB7" w14:textId="77777777" w:rsidR="00DC37E3" w:rsidRPr="00DC37E3" w:rsidRDefault="00DC37E3" w:rsidP="00DC37E3">
      <w:pPr>
        <w:pStyle w:val="Heading5"/>
        <w:jc w:val="left"/>
        <w:rPr>
          <w:rFonts w:hint="cs"/>
          <w:sz w:val="24"/>
          <w:rtl/>
        </w:rPr>
      </w:pPr>
      <w:r w:rsidRPr="00DC37E3">
        <w:rPr>
          <w:rFonts w:hint="cs"/>
          <w:sz w:val="24"/>
          <w:u w:val="single"/>
          <w:rtl/>
        </w:rPr>
        <w:t>מנחם בן-ששון:</w:t>
      </w:r>
    </w:p>
    <w:p w14:paraId="437EB687" w14:textId="77777777" w:rsidR="00DC37E3" w:rsidRPr="00DC37E3" w:rsidRDefault="00DC37E3" w:rsidP="00DC37E3">
      <w:pPr>
        <w:pStyle w:val="Heading5"/>
        <w:jc w:val="left"/>
        <w:rPr>
          <w:rFonts w:hint="cs"/>
          <w:sz w:val="24"/>
          <w:rtl/>
        </w:rPr>
      </w:pPr>
    </w:p>
    <w:p w14:paraId="6F2D2DC9" w14:textId="77777777" w:rsidR="00DC37E3" w:rsidRPr="00DC37E3" w:rsidRDefault="00DC37E3" w:rsidP="00DC37E3">
      <w:pPr>
        <w:bidi/>
        <w:rPr>
          <w:rFonts w:cs="David" w:hint="cs"/>
          <w:rtl/>
        </w:rPr>
      </w:pPr>
      <w:r w:rsidRPr="00DC37E3">
        <w:rPr>
          <w:rFonts w:cs="David" w:hint="cs"/>
          <w:rtl/>
        </w:rPr>
        <w:tab/>
        <w:t xml:space="preserve"> למשל חוק טל. </w:t>
      </w:r>
    </w:p>
    <w:p w14:paraId="33426292" w14:textId="77777777" w:rsidR="00DC37E3" w:rsidRPr="00DC37E3" w:rsidRDefault="00DC37E3" w:rsidP="00DC37E3">
      <w:pPr>
        <w:bidi/>
        <w:rPr>
          <w:rFonts w:cs="David" w:hint="cs"/>
          <w:rtl/>
        </w:rPr>
      </w:pPr>
    </w:p>
    <w:p w14:paraId="14CC39E8" w14:textId="77777777" w:rsidR="00DC37E3" w:rsidRPr="00DC37E3" w:rsidRDefault="00DC37E3" w:rsidP="00DC37E3">
      <w:pPr>
        <w:bidi/>
        <w:rPr>
          <w:rFonts w:cs="David" w:hint="cs"/>
          <w:u w:val="single"/>
          <w:rtl/>
        </w:rPr>
      </w:pPr>
      <w:r w:rsidRPr="00DC37E3">
        <w:rPr>
          <w:rFonts w:cs="David" w:hint="cs"/>
          <w:u w:val="single"/>
          <w:rtl/>
        </w:rPr>
        <w:t>אופיר פינס-פז:</w:t>
      </w:r>
    </w:p>
    <w:p w14:paraId="79D63BF7" w14:textId="77777777" w:rsidR="00DC37E3" w:rsidRPr="00DC37E3" w:rsidRDefault="00DC37E3" w:rsidP="00DC37E3">
      <w:pPr>
        <w:bidi/>
        <w:rPr>
          <w:rFonts w:cs="David" w:hint="cs"/>
          <w:rtl/>
        </w:rPr>
      </w:pPr>
    </w:p>
    <w:p w14:paraId="2AC765E6" w14:textId="77777777" w:rsidR="00DC37E3" w:rsidRPr="00DC37E3" w:rsidRDefault="00DC37E3" w:rsidP="00DC37E3">
      <w:pPr>
        <w:bidi/>
        <w:rPr>
          <w:rFonts w:cs="David" w:hint="cs"/>
          <w:rtl/>
        </w:rPr>
      </w:pPr>
      <w:r w:rsidRPr="00DC37E3">
        <w:rPr>
          <w:rFonts w:cs="David" w:hint="cs"/>
          <w:rtl/>
        </w:rPr>
        <w:tab/>
        <w:t xml:space="preserve">איזשהו תרגול על נושא פחות מכריע, כדי לבחון את התהליך הזה לא רק ברמה התיאורטית אלא ברמה המעשית. </w:t>
      </w:r>
    </w:p>
    <w:p w14:paraId="3E9CE313" w14:textId="77777777" w:rsidR="00DC37E3" w:rsidRPr="00DC37E3" w:rsidRDefault="00DC37E3" w:rsidP="00DC37E3">
      <w:pPr>
        <w:bidi/>
        <w:rPr>
          <w:rFonts w:cs="David" w:hint="cs"/>
          <w:rtl/>
        </w:rPr>
      </w:pPr>
    </w:p>
    <w:p w14:paraId="23C0246C" w14:textId="77777777" w:rsidR="00DC37E3" w:rsidRPr="00DC37E3" w:rsidRDefault="00DC37E3" w:rsidP="00DC37E3">
      <w:pPr>
        <w:bidi/>
        <w:rPr>
          <w:rFonts w:cs="David" w:hint="cs"/>
          <w:rtl/>
        </w:rPr>
      </w:pPr>
      <w:r w:rsidRPr="00DC37E3">
        <w:rPr>
          <w:rFonts w:cs="David" w:hint="cs"/>
          <w:rtl/>
        </w:rPr>
        <w:tab/>
        <w:t xml:space="preserve">אני ככלל מציע שתהיינה הגבלות חמורות על גיוס הכספים למשאל עם, וכמובן ביקורת מאוד עמוקה. </w:t>
      </w:r>
    </w:p>
    <w:p w14:paraId="1D4218E1" w14:textId="77777777" w:rsidR="00DC37E3" w:rsidRPr="00DC37E3" w:rsidRDefault="00DC37E3" w:rsidP="00DC37E3">
      <w:pPr>
        <w:bidi/>
        <w:rPr>
          <w:rFonts w:cs="David" w:hint="cs"/>
          <w:rtl/>
        </w:rPr>
      </w:pPr>
    </w:p>
    <w:p w14:paraId="0BC13AD2" w14:textId="77777777" w:rsidR="00DC37E3" w:rsidRPr="00DC37E3" w:rsidRDefault="00DC37E3" w:rsidP="00DC37E3">
      <w:pPr>
        <w:bidi/>
        <w:rPr>
          <w:rFonts w:cs="David" w:hint="cs"/>
          <w:rtl/>
        </w:rPr>
      </w:pPr>
      <w:r w:rsidRPr="00DC37E3">
        <w:rPr>
          <w:rFonts w:cs="David" w:hint="cs"/>
          <w:u w:val="single"/>
          <w:rtl/>
        </w:rPr>
        <w:t>היו"ר דוד טל:</w:t>
      </w:r>
    </w:p>
    <w:p w14:paraId="0EFA3DEB" w14:textId="77777777" w:rsidR="00DC37E3" w:rsidRPr="00DC37E3" w:rsidRDefault="00DC37E3" w:rsidP="00DC37E3">
      <w:pPr>
        <w:bidi/>
        <w:rPr>
          <w:rFonts w:cs="David" w:hint="cs"/>
          <w:rtl/>
        </w:rPr>
      </w:pPr>
    </w:p>
    <w:p w14:paraId="3126199E" w14:textId="77777777" w:rsidR="00DC37E3" w:rsidRPr="00DC37E3" w:rsidRDefault="00DC37E3" w:rsidP="00DC37E3">
      <w:pPr>
        <w:bidi/>
        <w:rPr>
          <w:rFonts w:cs="David" w:hint="cs"/>
          <w:rtl/>
        </w:rPr>
      </w:pPr>
      <w:r w:rsidRPr="00DC37E3">
        <w:rPr>
          <w:rFonts w:cs="David" w:hint="cs"/>
          <w:rtl/>
        </w:rPr>
        <w:tab/>
        <w:t>האם אתה בעד מימון מפלגות למשאל עם?</w:t>
      </w:r>
    </w:p>
    <w:p w14:paraId="1DB1938C" w14:textId="77777777" w:rsidR="00DC37E3" w:rsidRPr="00DC37E3" w:rsidRDefault="00DC37E3" w:rsidP="00DC37E3">
      <w:pPr>
        <w:bidi/>
        <w:rPr>
          <w:rFonts w:cs="David" w:hint="cs"/>
          <w:rtl/>
        </w:rPr>
      </w:pPr>
    </w:p>
    <w:p w14:paraId="407630D6" w14:textId="77777777" w:rsidR="00DC37E3" w:rsidRPr="00DC37E3" w:rsidRDefault="00DC37E3" w:rsidP="00DC37E3">
      <w:pPr>
        <w:bidi/>
        <w:rPr>
          <w:rFonts w:cs="David" w:hint="cs"/>
          <w:rtl/>
        </w:rPr>
      </w:pPr>
      <w:r w:rsidRPr="00DC37E3">
        <w:rPr>
          <w:rFonts w:cs="David" w:hint="cs"/>
          <w:u w:val="single"/>
          <w:rtl/>
        </w:rPr>
        <w:t>אופיר פינס-פז:</w:t>
      </w:r>
    </w:p>
    <w:p w14:paraId="113C4674" w14:textId="77777777" w:rsidR="00DC37E3" w:rsidRPr="00DC37E3" w:rsidRDefault="00DC37E3" w:rsidP="00DC37E3">
      <w:pPr>
        <w:bidi/>
        <w:rPr>
          <w:rFonts w:cs="David" w:hint="cs"/>
          <w:rtl/>
        </w:rPr>
      </w:pPr>
    </w:p>
    <w:p w14:paraId="50679945" w14:textId="77777777" w:rsidR="00DC37E3" w:rsidRPr="00DC37E3" w:rsidRDefault="00DC37E3" w:rsidP="00DC37E3">
      <w:pPr>
        <w:bidi/>
        <w:rPr>
          <w:rFonts w:cs="David" w:hint="cs"/>
          <w:rtl/>
        </w:rPr>
      </w:pPr>
      <w:r w:rsidRPr="00DC37E3">
        <w:rPr>
          <w:rFonts w:cs="David" w:hint="cs"/>
          <w:rtl/>
        </w:rPr>
        <w:tab/>
        <w:t xml:space="preserve"> זאת שאלה שיוצרת פתח לבעייתיות. לדוגמה, תהיינה מפלגות שבאופן אמיתי הן תהיינה ניטראליות בשאלה הספציפית, ואז אתה לא יכול לקפח אותן. זאת אומרת, למרות שהן ניטראליות, אתה צריך לתקצב אותן. ומרגע שהן יתוקצבו, הן יצטרכו לשאול את עצמן מה הן עושות  עם הכסף. האם הן צריכות להיות בעד או נגד, האם הן סתם ישלחו פרחים לכל התושבים, הן סתם יקדמו משנה שלהם בנושאים אחרים באמצעות כספי הממשלה. הדבר  הזה מסובך מאוד. </w:t>
      </w:r>
    </w:p>
    <w:p w14:paraId="316FD0B2" w14:textId="77777777" w:rsidR="00DC37E3" w:rsidRPr="00DC37E3" w:rsidRDefault="00DC37E3" w:rsidP="00DC37E3">
      <w:pPr>
        <w:bidi/>
        <w:rPr>
          <w:rFonts w:cs="David" w:hint="cs"/>
          <w:rtl/>
        </w:rPr>
      </w:pPr>
    </w:p>
    <w:p w14:paraId="29A61455" w14:textId="77777777" w:rsidR="00DC37E3" w:rsidRPr="00DC37E3" w:rsidRDefault="00DC37E3" w:rsidP="00DC37E3">
      <w:pPr>
        <w:bidi/>
        <w:rPr>
          <w:rFonts w:cs="David" w:hint="cs"/>
          <w:rtl/>
        </w:rPr>
      </w:pPr>
      <w:r w:rsidRPr="00DC37E3">
        <w:rPr>
          <w:rFonts w:cs="David" w:hint="cs"/>
          <w:u w:val="single"/>
          <w:rtl/>
        </w:rPr>
        <w:t>היו"ר דוד טל:</w:t>
      </w:r>
    </w:p>
    <w:p w14:paraId="6366C849" w14:textId="77777777" w:rsidR="00DC37E3" w:rsidRPr="00DC37E3" w:rsidRDefault="00DC37E3" w:rsidP="00DC37E3">
      <w:pPr>
        <w:bidi/>
        <w:rPr>
          <w:rFonts w:cs="David" w:hint="cs"/>
          <w:rtl/>
        </w:rPr>
      </w:pPr>
    </w:p>
    <w:p w14:paraId="791E7654" w14:textId="77777777" w:rsidR="00DC37E3" w:rsidRPr="00DC37E3" w:rsidRDefault="00DC37E3" w:rsidP="00DC37E3">
      <w:pPr>
        <w:bidi/>
        <w:rPr>
          <w:rFonts w:cs="David" w:hint="cs"/>
          <w:rtl/>
        </w:rPr>
      </w:pPr>
      <w:r w:rsidRPr="00DC37E3">
        <w:rPr>
          <w:rFonts w:cs="David" w:hint="cs"/>
          <w:rtl/>
        </w:rPr>
        <w:tab/>
        <w:t xml:space="preserve">יש לזה פתרון. זה יהיה מעין משק סגור למשאל עם, וגם כל ההכנסות יעברו לקופה הזאת, וההוצאות יוכיחו שזה יצא רק למשאל עם ואי-אפשר יהיה לערב את הכספים האלה עם כספים של מפלגה ותשלומים כאלה או אחרים. </w:t>
      </w:r>
    </w:p>
    <w:p w14:paraId="20AE5E3E" w14:textId="77777777" w:rsidR="00DC37E3" w:rsidRPr="00DC37E3" w:rsidRDefault="00DC37E3" w:rsidP="00DC37E3">
      <w:pPr>
        <w:bidi/>
        <w:rPr>
          <w:rFonts w:cs="David" w:hint="cs"/>
          <w:rtl/>
        </w:rPr>
      </w:pPr>
    </w:p>
    <w:p w14:paraId="5C622F63" w14:textId="77777777" w:rsidR="00DC37E3" w:rsidRPr="00DC37E3" w:rsidRDefault="00DC37E3" w:rsidP="00DC37E3">
      <w:pPr>
        <w:bidi/>
        <w:rPr>
          <w:rFonts w:cs="David" w:hint="cs"/>
          <w:rtl/>
        </w:rPr>
      </w:pPr>
      <w:r w:rsidRPr="00DC37E3">
        <w:rPr>
          <w:rFonts w:cs="David" w:hint="cs"/>
          <w:u w:val="single"/>
          <w:rtl/>
        </w:rPr>
        <w:t>אופיר פינס-פז:</w:t>
      </w:r>
    </w:p>
    <w:p w14:paraId="3DC0D204" w14:textId="77777777" w:rsidR="00DC37E3" w:rsidRPr="00DC37E3" w:rsidRDefault="00DC37E3" w:rsidP="00DC37E3">
      <w:pPr>
        <w:bidi/>
        <w:rPr>
          <w:rFonts w:cs="David" w:hint="cs"/>
          <w:rtl/>
        </w:rPr>
      </w:pPr>
    </w:p>
    <w:p w14:paraId="2945B042" w14:textId="77777777" w:rsidR="00DC37E3" w:rsidRPr="00DC37E3" w:rsidRDefault="00DC37E3" w:rsidP="00DC37E3">
      <w:pPr>
        <w:bidi/>
        <w:rPr>
          <w:rFonts w:cs="David" w:hint="cs"/>
          <w:rtl/>
        </w:rPr>
      </w:pPr>
      <w:r w:rsidRPr="00DC37E3">
        <w:rPr>
          <w:rFonts w:cs="David" w:hint="cs"/>
          <w:rtl/>
        </w:rPr>
        <w:tab/>
        <w:t xml:space="preserve"> הדבר הזה אפשרי, ואין שום ספק שהמערכת המפלגתית מפוקחת כמו ששום מערכת אחרת לא  מפוקחת. כדאי שהציבור ידע, שאין שום מערכת שמפוקחת על-ידי מבקר המדינה ברמה שמפוקחות  המפלגות. לכן אין שום ספק שאפשר לנטרל ולהפריד בין המימון המיוחד למפלגות לטובת משאל עם לבין המימון השוטף או מימון לצורך בחירות. אני אומר את זה גם מהיכרותי את דרך הפעולה של מבקר המדינה וגם מהיכרותי איך עובדות מפלגות. להזכירכם, הייתי מזכ"ל מפלגת העבודה. אין שום בעיה להפריד באופן מוחלט בין התקציב המיוחד לטובת משאל עם לבין התקציבים שנועדו לנהל את המפלגות באופן שוטף או תקציבי בחירות. לא זאת הבעיה שרציתי לעורר מלכתחילה, למרות שזאת בעיה שהתעוררה על-ידי חברי הכנסת בן-ששון ומולה. הבעיה שרציתי לעורר היא אחרת. תבוא מפלגה שאין לה עניין מיוחד, היא לא רוצה להיות מעורבת בשאלת משאל העם. היא לא בעד רמת הגולן, היא לא נגד, משיקולים שלה. לא בשביל זה היא קמה. אבל לא תוכל לקפח אותה במימון והיא תקבל מימון. ואז היא תעשה את המימון על משאל העם, היא תפנה לכל התושבים ותדבר אתם שאת משאל העם צריך לקיים בנועם הליכות ובדרך ארץ והיא תעשה כנסים ותבזבז כסף ציבורי, בו בזמן שהיא בכלל לא מעורבת. דרך זה היא תעשה שימוש עקיף לצרכיה האחרים, ואת זה לא אתה תוכל למנוע וגם לא מבקר המדינה. כי זה יהיה הכול קשור במשאל העם. </w:t>
      </w:r>
    </w:p>
    <w:p w14:paraId="71878E6B" w14:textId="77777777" w:rsidR="00DC37E3" w:rsidRPr="00DC37E3" w:rsidRDefault="00DC37E3" w:rsidP="00DC37E3">
      <w:pPr>
        <w:bidi/>
        <w:rPr>
          <w:rFonts w:cs="David" w:hint="cs"/>
          <w:rtl/>
        </w:rPr>
      </w:pPr>
    </w:p>
    <w:p w14:paraId="786F92C8" w14:textId="77777777" w:rsidR="00DC37E3" w:rsidRPr="00DC37E3" w:rsidRDefault="00DC37E3" w:rsidP="00DC37E3">
      <w:pPr>
        <w:bidi/>
        <w:ind w:firstLine="567"/>
        <w:rPr>
          <w:rFonts w:cs="David" w:hint="cs"/>
          <w:rtl/>
        </w:rPr>
      </w:pPr>
      <w:r w:rsidRPr="00DC37E3">
        <w:rPr>
          <w:rFonts w:cs="David" w:hint="cs"/>
          <w:rtl/>
        </w:rPr>
        <w:t xml:space="preserve">חברי הכנסת, דעו לכם מניסיון שקיים במדינות אחרות, אתה עושה משאל עם על איקס,  התוצאה היא איקס פלוס ווי. כאשר הציבור מגיע לקלפי הוא לא רק מצביע על-פי השאלה במשאל עם, אלא האם יש לו חשבון עם הממשלה, האם כואבת לו הבטן, האם פיטרו אותו מהעבודה. זה  כבר הוכח. </w:t>
      </w:r>
    </w:p>
    <w:p w14:paraId="6B5F02DB" w14:textId="77777777" w:rsidR="00DC37E3" w:rsidRPr="00DC37E3" w:rsidRDefault="00DC37E3" w:rsidP="00DC37E3">
      <w:pPr>
        <w:bidi/>
        <w:ind w:firstLine="567"/>
        <w:rPr>
          <w:rFonts w:cs="David" w:hint="cs"/>
          <w:rtl/>
        </w:rPr>
      </w:pPr>
    </w:p>
    <w:p w14:paraId="36FD83AB" w14:textId="77777777" w:rsidR="00DC37E3" w:rsidRPr="00DC37E3" w:rsidRDefault="00DC37E3" w:rsidP="00DC37E3">
      <w:pPr>
        <w:bidi/>
        <w:rPr>
          <w:rFonts w:cs="David" w:hint="cs"/>
          <w:rtl/>
        </w:rPr>
      </w:pPr>
      <w:r w:rsidRPr="00DC37E3">
        <w:rPr>
          <w:rFonts w:cs="David" w:hint="cs"/>
          <w:u w:val="single"/>
          <w:rtl/>
        </w:rPr>
        <w:t>היו"ר דוד טל:</w:t>
      </w:r>
    </w:p>
    <w:p w14:paraId="36B1178E" w14:textId="77777777" w:rsidR="00DC37E3" w:rsidRPr="00DC37E3" w:rsidRDefault="00DC37E3" w:rsidP="00DC37E3">
      <w:pPr>
        <w:bidi/>
        <w:rPr>
          <w:rFonts w:cs="David" w:hint="cs"/>
          <w:rtl/>
        </w:rPr>
      </w:pPr>
    </w:p>
    <w:p w14:paraId="42E173A9" w14:textId="77777777" w:rsidR="00DC37E3" w:rsidRPr="00DC37E3" w:rsidRDefault="00DC37E3" w:rsidP="00DC37E3">
      <w:pPr>
        <w:bidi/>
        <w:ind w:firstLine="567"/>
        <w:rPr>
          <w:rFonts w:cs="David" w:hint="cs"/>
          <w:rtl/>
        </w:rPr>
      </w:pPr>
      <w:r w:rsidRPr="00DC37E3">
        <w:rPr>
          <w:rFonts w:cs="David" w:hint="cs"/>
          <w:rtl/>
        </w:rPr>
        <w:t xml:space="preserve">אבל ההצבעה בסופו של יום זה הכוח השקול של כל כאבי הבטן וכאבי הראש. </w:t>
      </w:r>
    </w:p>
    <w:p w14:paraId="5E1EE266" w14:textId="77777777" w:rsidR="00DC37E3" w:rsidRPr="00DC37E3" w:rsidRDefault="00DC37E3" w:rsidP="00DC37E3">
      <w:pPr>
        <w:bidi/>
        <w:ind w:firstLine="567"/>
        <w:rPr>
          <w:rFonts w:cs="David" w:hint="cs"/>
          <w:rtl/>
        </w:rPr>
      </w:pPr>
    </w:p>
    <w:p w14:paraId="61E0523F" w14:textId="77777777" w:rsidR="00DC37E3" w:rsidRPr="00DC37E3" w:rsidRDefault="00DC37E3" w:rsidP="00DC37E3">
      <w:pPr>
        <w:bidi/>
        <w:rPr>
          <w:rFonts w:cs="David" w:hint="cs"/>
          <w:u w:val="single"/>
          <w:rtl/>
        </w:rPr>
      </w:pPr>
      <w:r w:rsidRPr="00DC37E3">
        <w:rPr>
          <w:rFonts w:cs="David" w:hint="cs"/>
          <w:u w:val="single"/>
          <w:rtl/>
        </w:rPr>
        <w:t>אופיר פינס-פז:</w:t>
      </w:r>
    </w:p>
    <w:p w14:paraId="75C02A01" w14:textId="77777777" w:rsidR="00DC37E3" w:rsidRPr="00DC37E3" w:rsidRDefault="00DC37E3" w:rsidP="00DC37E3">
      <w:pPr>
        <w:bidi/>
        <w:rPr>
          <w:rFonts w:cs="David" w:hint="cs"/>
          <w:rtl/>
        </w:rPr>
      </w:pPr>
    </w:p>
    <w:p w14:paraId="68185083" w14:textId="77777777" w:rsidR="00DC37E3" w:rsidRPr="00DC37E3" w:rsidRDefault="00DC37E3" w:rsidP="00DC37E3">
      <w:pPr>
        <w:bidi/>
        <w:ind w:firstLine="567"/>
        <w:rPr>
          <w:rFonts w:cs="David" w:hint="cs"/>
          <w:rtl/>
        </w:rPr>
      </w:pPr>
      <w:r w:rsidRPr="00DC37E3">
        <w:rPr>
          <w:rFonts w:cs="David" w:hint="cs"/>
          <w:rtl/>
        </w:rPr>
        <w:t xml:space="preserve">נכון, כי זה עובד לכל הכיוונים. לכן אני אומר, המפלגות תהיינה מעורבות. </w:t>
      </w:r>
    </w:p>
    <w:p w14:paraId="07D59E04" w14:textId="77777777" w:rsidR="00DC37E3" w:rsidRPr="00DC37E3" w:rsidRDefault="00DC37E3" w:rsidP="00DC37E3">
      <w:pPr>
        <w:bidi/>
        <w:rPr>
          <w:rFonts w:cs="David" w:hint="cs"/>
          <w:rtl/>
        </w:rPr>
      </w:pPr>
    </w:p>
    <w:p w14:paraId="291BAC90" w14:textId="77777777" w:rsidR="00DC37E3" w:rsidRPr="00DC37E3" w:rsidRDefault="00DC37E3" w:rsidP="00DC37E3">
      <w:pPr>
        <w:bidi/>
        <w:rPr>
          <w:rFonts w:cs="David" w:hint="cs"/>
          <w:rtl/>
        </w:rPr>
      </w:pPr>
      <w:r w:rsidRPr="00DC37E3">
        <w:rPr>
          <w:rFonts w:cs="David" w:hint="cs"/>
          <w:rtl/>
        </w:rPr>
        <w:tab/>
        <w:t xml:space="preserve">לגבי גופים אחרים, בעניין הזה צריכים להיות זהירים שבעתיים. הרי כל שאלת משאל  העם יוצרת סוג של דה-לגיטימציה לפוליטיקה הישראלית. הרי זה העברת הכוח וההכרעה  מהממשלה, מהכנסת, לציבור הרחב. אם נוסיף לזה גם את העניין שמפלגות אאוט וגופים ציבוריים אין, זה מכת מוות לכל הפוליטיקה. אני רוצה להזהיר את כולנו. אפשר לנהל מדינה בלי הרבה  דברים. כשהפוליטיקה הישראלית הולכת מדחי אל דחי, ומעמד הכנסת מתערער ומעמד המפלגות מתערער </w:t>
      </w:r>
      <w:r w:rsidRPr="00DC37E3">
        <w:rPr>
          <w:rFonts w:cs="David"/>
          <w:rtl/>
        </w:rPr>
        <w:t>–</w:t>
      </w:r>
      <w:r w:rsidRPr="00DC37E3">
        <w:rPr>
          <w:rFonts w:cs="David" w:hint="cs"/>
          <w:rtl/>
        </w:rPr>
        <w:t xml:space="preserve"> אני הצעתי חוק משאל עם, אבל אני בספק אם הייתי מציע את החוק הזה היום לא על רקע רמת הגולן, אלא על רקע מה שקורה בפוליטיקה הישראלית. משאל עם זה המשך ההידרדרות וההתערערות והחלשת המפלגות והחלשת הפוליטיקה  עד רמה  שהיא  בעיני עלולה להיות מסוכנת. לכן אם יהיה משאל עם, צריך לחשוב על דרך שהמפלגות מעורבות. אפשר לשים עליהן איקס, אבל המחיר יהיה כבד. </w:t>
      </w:r>
    </w:p>
    <w:p w14:paraId="25B7D121" w14:textId="77777777" w:rsidR="00DC37E3" w:rsidRPr="00DC37E3" w:rsidRDefault="00DC37E3" w:rsidP="00DC37E3">
      <w:pPr>
        <w:bidi/>
        <w:rPr>
          <w:rFonts w:cs="David" w:hint="cs"/>
          <w:rtl/>
        </w:rPr>
      </w:pPr>
    </w:p>
    <w:p w14:paraId="17DE970A" w14:textId="77777777" w:rsidR="00DC37E3" w:rsidRPr="00DC37E3" w:rsidRDefault="00DC37E3" w:rsidP="00DC37E3">
      <w:pPr>
        <w:bidi/>
        <w:rPr>
          <w:rFonts w:cs="David" w:hint="cs"/>
          <w:rtl/>
        </w:rPr>
      </w:pPr>
      <w:r w:rsidRPr="00DC37E3">
        <w:rPr>
          <w:rFonts w:cs="David" w:hint="cs"/>
          <w:u w:val="single"/>
          <w:rtl/>
        </w:rPr>
        <w:t>היו"ר דוד טל:</w:t>
      </w:r>
    </w:p>
    <w:p w14:paraId="51550903" w14:textId="77777777" w:rsidR="00DC37E3" w:rsidRPr="00DC37E3" w:rsidRDefault="00DC37E3" w:rsidP="00DC37E3">
      <w:pPr>
        <w:bidi/>
        <w:rPr>
          <w:rFonts w:cs="David" w:hint="cs"/>
          <w:rtl/>
        </w:rPr>
      </w:pPr>
    </w:p>
    <w:p w14:paraId="4647A2A3" w14:textId="77777777" w:rsidR="00DC37E3" w:rsidRPr="00DC37E3" w:rsidRDefault="00DC37E3" w:rsidP="00DC37E3">
      <w:pPr>
        <w:bidi/>
        <w:rPr>
          <w:rFonts w:cs="David" w:hint="cs"/>
          <w:rtl/>
        </w:rPr>
      </w:pPr>
      <w:r w:rsidRPr="00DC37E3">
        <w:rPr>
          <w:rFonts w:cs="David" w:hint="cs"/>
          <w:rtl/>
        </w:rPr>
        <w:tab/>
        <w:t xml:space="preserve">כשאתה אומר מעורבות, הכוונה היא שהן מקבלות מימון והן פעילות.  </w:t>
      </w:r>
    </w:p>
    <w:p w14:paraId="45372C4B" w14:textId="77777777" w:rsidR="00DC37E3" w:rsidRPr="00DC37E3" w:rsidRDefault="00DC37E3" w:rsidP="00DC37E3">
      <w:pPr>
        <w:bidi/>
        <w:rPr>
          <w:rFonts w:cs="David" w:hint="cs"/>
          <w:rtl/>
        </w:rPr>
      </w:pPr>
    </w:p>
    <w:p w14:paraId="70AB145B" w14:textId="77777777" w:rsidR="00DC37E3" w:rsidRPr="00DC37E3" w:rsidRDefault="00DC37E3" w:rsidP="00DC37E3">
      <w:pPr>
        <w:bidi/>
        <w:rPr>
          <w:rFonts w:cs="David" w:hint="cs"/>
          <w:rtl/>
        </w:rPr>
      </w:pPr>
      <w:r w:rsidRPr="00DC37E3">
        <w:rPr>
          <w:rFonts w:cs="David" w:hint="cs"/>
          <w:u w:val="single"/>
          <w:rtl/>
        </w:rPr>
        <w:t>אופיר פינס-פז:</w:t>
      </w:r>
    </w:p>
    <w:p w14:paraId="6E38E277" w14:textId="77777777" w:rsidR="00DC37E3" w:rsidRPr="00DC37E3" w:rsidRDefault="00DC37E3" w:rsidP="00DC37E3">
      <w:pPr>
        <w:bidi/>
        <w:rPr>
          <w:rFonts w:cs="David" w:hint="cs"/>
          <w:rtl/>
        </w:rPr>
      </w:pPr>
    </w:p>
    <w:p w14:paraId="1754CF5E" w14:textId="77777777" w:rsidR="00DC37E3" w:rsidRPr="00DC37E3" w:rsidRDefault="00DC37E3" w:rsidP="00DC37E3">
      <w:pPr>
        <w:bidi/>
        <w:rPr>
          <w:rFonts w:cs="David" w:hint="cs"/>
          <w:rtl/>
        </w:rPr>
      </w:pPr>
      <w:r w:rsidRPr="00DC37E3">
        <w:rPr>
          <w:rFonts w:cs="David" w:hint="cs"/>
          <w:rtl/>
        </w:rPr>
        <w:tab/>
        <w:t xml:space="preserve">והן בקמפיין. מצד שני צריך להיזהר ממצב של מפלגה ניטראלית ומה היא עושה. </w:t>
      </w:r>
    </w:p>
    <w:p w14:paraId="2BA3FE6D" w14:textId="77777777" w:rsidR="00DC37E3" w:rsidRPr="00DC37E3" w:rsidRDefault="00DC37E3" w:rsidP="00DC37E3">
      <w:pPr>
        <w:bidi/>
        <w:rPr>
          <w:rFonts w:cs="David" w:hint="cs"/>
          <w:rtl/>
        </w:rPr>
      </w:pPr>
    </w:p>
    <w:p w14:paraId="4D6454B1" w14:textId="77777777" w:rsidR="00DC37E3" w:rsidRPr="00DC37E3" w:rsidRDefault="00DC37E3" w:rsidP="00DC37E3">
      <w:pPr>
        <w:bidi/>
        <w:rPr>
          <w:rFonts w:cs="David" w:hint="cs"/>
          <w:rtl/>
        </w:rPr>
      </w:pPr>
      <w:r w:rsidRPr="00DC37E3">
        <w:rPr>
          <w:rFonts w:cs="David" w:hint="cs"/>
          <w:u w:val="single"/>
          <w:rtl/>
        </w:rPr>
        <w:t>היו"ר דוד טל:</w:t>
      </w:r>
    </w:p>
    <w:p w14:paraId="1D11F3E1" w14:textId="77777777" w:rsidR="00DC37E3" w:rsidRPr="00DC37E3" w:rsidRDefault="00DC37E3" w:rsidP="00DC37E3">
      <w:pPr>
        <w:bidi/>
        <w:rPr>
          <w:rFonts w:cs="David" w:hint="cs"/>
          <w:rtl/>
        </w:rPr>
      </w:pPr>
    </w:p>
    <w:p w14:paraId="54C5AF97" w14:textId="77777777" w:rsidR="00DC37E3" w:rsidRPr="00DC37E3" w:rsidRDefault="00DC37E3" w:rsidP="00DC37E3">
      <w:pPr>
        <w:bidi/>
        <w:rPr>
          <w:rFonts w:cs="David" w:hint="cs"/>
          <w:rtl/>
        </w:rPr>
      </w:pPr>
      <w:r w:rsidRPr="00DC37E3">
        <w:rPr>
          <w:rFonts w:cs="David" w:hint="cs"/>
          <w:rtl/>
        </w:rPr>
        <w:tab/>
        <w:t xml:space="preserve">אין הרבה כאלה. </w:t>
      </w:r>
    </w:p>
    <w:p w14:paraId="3EEE1E2E" w14:textId="77777777" w:rsidR="00DC37E3" w:rsidRPr="00DC37E3" w:rsidRDefault="00DC37E3" w:rsidP="00DC37E3">
      <w:pPr>
        <w:bidi/>
        <w:rPr>
          <w:rFonts w:cs="David" w:hint="cs"/>
          <w:rtl/>
        </w:rPr>
      </w:pPr>
    </w:p>
    <w:p w14:paraId="50089AE2" w14:textId="77777777" w:rsidR="00DC37E3" w:rsidRPr="00DC37E3" w:rsidRDefault="00DC37E3" w:rsidP="00DC37E3">
      <w:pPr>
        <w:bidi/>
        <w:rPr>
          <w:rFonts w:cs="David" w:hint="cs"/>
          <w:u w:val="single"/>
          <w:rtl/>
        </w:rPr>
      </w:pPr>
      <w:r w:rsidRPr="00DC37E3">
        <w:rPr>
          <w:rFonts w:cs="David" w:hint="cs"/>
          <w:u w:val="single"/>
          <w:rtl/>
        </w:rPr>
        <w:t>אופיר פינס-פז:</w:t>
      </w:r>
    </w:p>
    <w:p w14:paraId="752AB793" w14:textId="77777777" w:rsidR="00DC37E3" w:rsidRPr="00DC37E3" w:rsidRDefault="00DC37E3" w:rsidP="00DC37E3">
      <w:pPr>
        <w:bidi/>
        <w:rPr>
          <w:rFonts w:cs="David" w:hint="cs"/>
          <w:rtl/>
        </w:rPr>
      </w:pPr>
    </w:p>
    <w:p w14:paraId="02D17CB0" w14:textId="77777777" w:rsidR="00DC37E3" w:rsidRPr="00DC37E3" w:rsidRDefault="00DC37E3" w:rsidP="00DC37E3">
      <w:pPr>
        <w:bidi/>
        <w:rPr>
          <w:rFonts w:cs="David" w:hint="cs"/>
          <w:rtl/>
        </w:rPr>
      </w:pPr>
      <w:r w:rsidRPr="00DC37E3">
        <w:rPr>
          <w:rFonts w:cs="David" w:hint="cs"/>
          <w:rtl/>
        </w:rPr>
        <w:tab/>
        <w:t xml:space="preserve"> נכון. אבל אני מזהיר ממצבים שיכולים להתרחש. בכל מקרה אני מתנגד התנגדות נחרצת  למימון חיצוני מחוץ למדינת ישראל בנושא משאל עם, בוודאי לא בפעם הראשונה. אל תשכחו שהפעם הראשונה היא חצי ניסיון. אני מקווה שלא נעשה את זה על רמת הגולן, כי זה מפחיד לעשות ניסיון על רמת הגולן. דבר שני, בלי תרומות מחוץ-לארץ. אני מציע להגביל את גובה התרומה ליחיד. </w:t>
      </w:r>
    </w:p>
    <w:p w14:paraId="39A93033" w14:textId="77777777" w:rsidR="00DC37E3" w:rsidRPr="00DC37E3" w:rsidRDefault="00DC37E3" w:rsidP="00DC37E3">
      <w:pPr>
        <w:bidi/>
        <w:rPr>
          <w:rFonts w:cs="David" w:hint="cs"/>
          <w:rtl/>
        </w:rPr>
      </w:pPr>
    </w:p>
    <w:p w14:paraId="2AAADA37" w14:textId="77777777" w:rsidR="00DC37E3" w:rsidRPr="00DC37E3" w:rsidRDefault="00DC37E3" w:rsidP="00DC37E3">
      <w:pPr>
        <w:bidi/>
        <w:rPr>
          <w:rFonts w:ascii="Arial" w:hAnsi="Arial" w:cs="David" w:hint="cs"/>
          <w:u w:val="single"/>
          <w:rtl/>
        </w:rPr>
      </w:pPr>
      <w:r w:rsidRPr="00DC37E3">
        <w:rPr>
          <w:rFonts w:ascii="Arial" w:hAnsi="Arial" w:cs="David" w:hint="cs"/>
          <w:u w:val="single"/>
          <w:rtl/>
        </w:rPr>
        <w:t>שלמה מולה:</w:t>
      </w:r>
    </w:p>
    <w:p w14:paraId="7782379C" w14:textId="77777777" w:rsidR="00DC37E3" w:rsidRPr="00DC37E3" w:rsidRDefault="00DC37E3" w:rsidP="00DC37E3">
      <w:pPr>
        <w:bidi/>
        <w:rPr>
          <w:rFonts w:ascii="Arial" w:hAnsi="Arial" w:cs="David" w:hint="cs"/>
          <w:rtl/>
        </w:rPr>
      </w:pPr>
    </w:p>
    <w:p w14:paraId="599C4E63" w14:textId="77777777" w:rsidR="00DC37E3" w:rsidRPr="00DC37E3" w:rsidRDefault="00DC37E3" w:rsidP="00DC37E3">
      <w:pPr>
        <w:bidi/>
        <w:rPr>
          <w:rFonts w:cs="David" w:hint="cs"/>
          <w:rtl/>
        </w:rPr>
      </w:pPr>
      <w:r w:rsidRPr="00DC37E3">
        <w:rPr>
          <w:rFonts w:ascii="Arial" w:hAnsi="Arial" w:cs="David" w:hint="cs"/>
          <w:rtl/>
        </w:rPr>
        <w:tab/>
        <w:t xml:space="preserve"> </w:t>
      </w:r>
      <w:r w:rsidRPr="00DC37E3">
        <w:rPr>
          <w:rFonts w:cs="David" w:hint="cs"/>
          <w:rtl/>
        </w:rPr>
        <w:t xml:space="preserve">בארץ, לאזרחי ישראל. </w:t>
      </w:r>
    </w:p>
    <w:p w14:paraId="5C780966" w14:textId="77777777" w:rsidR="00DC37E3" w:rsidRPr="00DC37E3" w:rsidRDefault="00DC37E3" w:rsidP="00DC37E3">
      <w:pPr>
        <w:bidi/>
        <w:rPr>
          <w:rFonts w:cs="David" w:hint="cs"/>
          <w:rtl/>
        </w:rPr>
      </w:pPr>
    </w:p>
    <w:p w14:paraId="040D7B4E" w14:textId="77777777" w:rsidR="00DC37E3" w:rsidRPr="00DC37E3" w:rsidRDefault="00DC37E3" w:rsidP="00DC37E3">
      <w:pPr>
        <w:bidi/>
        <w:rPr>
          <w:rFonts w:cs="David" w:hint="cs"/>
          <w:u w:val="single"/>
          <w:rtl/>
        </w:rPr>
      </w:pPr>
      <w:r w:rsidRPr="00DC37E3">
        <w:rPr>
          <w:rFonts w:cs="David" w:hint="cs"/>
          <w:u w:val="single"/>
          <w:rtl/>
        </w:rPr>
        <w:t>אופיר פינס-פז:</w:t>
      </w:r>
    </w:p>
    <w:p w14:paraId="14400C5F" w14:textId="77777777" w:rsidR="00DC37E3" w:rsidRPr="00DC37E3" w:rsidRDefault="00DC37E3" w:rsidP="00DC37E3">
      <w:pPr>
        <w:bidi/>
        <w:rPr>
          <w:rFonts w:cs="David" w:hint="cs"/>
          <w:rtl/>
        </w:rPr>
      </w:pPr>
    </w:p>
    <w:p w14:paraId="7827525A" w14:textId="77777777" w:rsidR="00DC37E3" w:rsidRPr="00DC37E3" w:rsidRDefault="00DC37E3" w:rsidP="00DC37E3">
      <w:pPr>
        <w:bidi/>
        <w:rPr>
          <w:rFonts w:cs="David" w:hint="cs"/>
          <w:rtl/>
        </w:rPr>
      </w:pPr>
      <w:r w:rsidRPr="00DC37E3">
        <w:rPr>
          <w:rFonts w:cs="David" w:hint="cs"/>
          <w:rtl/>
        </w:rPr>
        <w:tab/>
        <w:t xml:space="preserve"> לאזרחי ישראל. </w:t>
      </w:r>
    </w:p>
    <w:p w14:paraId="178F4F98" w14:textId="77777777" w:rsidR="00DC37E3" w:rsidRPr="00DC37E3" w:rsidRDefault="00DC37E3" w:rsidP="00DC37E3">
      <w:pPr>
        <w:bidi/>
        <w:rPr>
          <w:rFonts w:cs="David" w:hint="cs"/>
          <w:rtl/>
        </w:rPr>
      </w:pPr>
    </w:p>
    <w:p w14:paraId="6FED284C" w14:textId="77777777" w:rsidR="00DC37E3" w:rsidRPr="00DC37E3" w:rsidRDefault="00DC37E3" w:rsidP="00DC37E3">
      <w:pPr>
        <w:bidi/>
        <w:rPr>
          <w:rFonts w:cs="David" w:hint="cs"/>
          <w:u w:val="single"/>
          <w:rtl/>
        </w:rPr>
      </w:pPr>
    </w:p>
    <w:p w14:paraId="782FE0A5" w14:textId="77777777" w:rsidR="00DC37E3" w:rsidRPr="00DC37E3" w:rsidRDefault="00DC37E3" w:rsidP="00DC37E3">
      <w:pPr>
        <w:bidi/>
        <w:rPr>
          <w:rFonts w:cs="David" w:hint="cs"/>
          <w:u w:val="single"/>
          <w:rtl/>
        </w:rPr>
      </w:pPr>
    </w:p>
    <w:p w14:paraId="5FCA0FA7" w14:textId="77777777" w:rsidR="00DC37E3" w:rsidRPr="00DC37E3" w:rsidRDefault="00DC37E3" w:rsidP="00DC37E3">
      <w:pPr>
        <w:bidi/>
        <w:rPr>
          <w:rFonts w:cs="David" w:hint="cs"/>
          <w:u w:val="single"/>
          <w:rtl/>
        </w:rPr>
      </w:pPr>
      <w:r w:rsidRPr="00DC37E3">
        <w:rPr>
          <w:rFonts w:cs="David" w:hint="cs"/>
          <w:u w:val="single"/>
          <w:rtl/>
        </w:rPr>
        <w:t>עו"ד איל זנדברג:</w:t>
      </w:r>
    </w:p>
    <w:p w14:paraId="65C7614B" w14:textId="77777777" w:rsidR="00DC37E3" w:rsidRPr="00DC37E3" w:rsidRDefault="00DC37E3" w:rsidP="00DC37E3">
      <w:pPr>
        <w:bidi/>
        <w:rPr>
          <w:rFonts w:cs="David" w:hint="cs"/>
          <w:rtl/>
        </w:rPr>
      </w:pPr>
    </w:p>
    <w:p w14:paraId="2CEC5C1B" w14:textId="77777777" w:rsidR="00DC37E3" w:rsidRPr="00DC37E3" w:rsidRDefault="00DC37E3" w:rsidP="00DC37E3">
      <w:pPr>
        <w:bidi/>
        <w:rPr>
          <w:rFonts w:cs="David" w:hint="cs"/>
          <w:rtl/>
        </w:rPr>
      </w:pPr>
      <w:r w:rsidRPr="00DC37E3">
        <w:rPr>
          <w:rFonts w:cs="David" w:hint="cs"/>
          <w:rtl/>
        </w:rPr>
        <w:tab/>
        <w:t>תרומה למי, למפלגה או לגוף חיצוני?</w:t>
      </w:r>
    </w:p>
    <w:p w14:paraId="029633D5" w14:textId="77777777" w:rsidR="00DC37E3" w:rsidRPr="00DC37E3" w:rsidRDefault="00DC37E3" w:rsidP="00DC37E3">
      <w:pPr>
        <w:bidi/>
        <w:rPr>
          <w:rFonts w:cs="David" w:hint="cs"/>
          <w:rtl/>
        </w:rPr>
      </w:pPr>
    </w:p>
    <w:p w14:paraId="574F1272" w14:textId="77777777" w:rsidR="00DC37E3" w:rsidRPr="00DC37E3" w:rsidRDefault="00DC37E3" w:rsidP="00DC37E3">
      <w:pPr>
        <w:bidi/>
        <w:rPr>
          <w:rFonts w:cs="David" w:hint="cs"/>
          <w:rtl/>
        </w:rPr>
      </w:pPr>
      <w:r w:rsidRPr="00DC37E3">
        <w:rPr>
          <w:rFonts w:cs="David" w:hint="cs"/>
          <w:u w:val="single"/>
          <w:rtl/>
        </w:rPr>
        <w:t>אופיר פינס-פז:</w:t>
      </w:r>
    </w:p>
    <w:p w14:paraId="0F8395BB" w14:textId="77777777" w:rsidR="00DC37E3" w:rsidRPr="00DC37E3" w:rsidRDefault="00DC37E3" w:rsidP="00DC37E3">
      <w:pPr>
        <w:bidi/>
        <w:rPr>
          <w:rFonts w:cs="David" w:hint="cs"/>
          <w:rtl/>
        </w:rPr>
      </w:pPr>
    </w:p>
    <w:p w14:paraId="4613EA25" w14:textId="77777777" w:rsidR="00DC37E3" w:rsidRPr="00DC37E3" w:rsidRDefault="00DC37E3" w:rsidP="00DC37E3">
      <w:pPr>
        <w:bidi/>
        <w:rPr>
          <w:rFonts w:cs="David" w:hint="cs"/>
          <w:rtl/>
        </w:rPr>
      </w:pPr>
      <w:r w:rsidRPr="00DC37E3">
        <w:rPr>
          <w:rFonts w:cs="David" w:hint="cs"/>
          <w:rtl/>
        </w:rPr>
        <w:tab/>
        <w:t xml:space="preserve">אני מציע לשקול לאפשר למפלגות לגייס תרומות. </w:t>
      </w:r>
    </w:p>
    <w:p w14:paraId="050A64A9" w14:textId="77777777" w:rsidR="00DC37E3" w:rsidRPr="00DC37E3" w:rsidRDefault="00DC37E3" w:rsidP="00DC37E3">
      <w:pPr>
        <w:bidi/>
        <w:rPr>
          <w:rFonts w:cs="David" w:hint="cs"/>
          <w:rtl/>
        </w:rPr>
      </w:pPr>
    </w:p>
    <w:p w14:paraId="7AC46B5A" w14:textId="77777777" w:rsidR="00DC37E3" w:rsidRPr="00DC37E3" w:rsidRDefault="00DC37E3" w:rsidP="00DC37E3">
      <w:pPr>
        <w:bidi/>
        <w:rPr>
          <w:rFonts w:cs="David" w:hint="cs"/>
          <w:rtl/>
        </w:rPr>
      </w:pPr>
      <w:r w:rsidRPr="00DC37E3">
        <w:rPr>
          <w:rFonts w:cs="David" w:hint="cs"/>
          <w:u w:val="single"/>
          <w:rtl/>
        </w:rPr>
        <w:t>היו"ר דוד טל:</w:t>
      </w:r>
    </w:p>
    <w:p w14:paraId="5C57523B" w14:textId="77777777" w:rsidR="00DC37E3" w:rsidRPr="00DC37E3" w:rsidRDefault="00DC37E3" w:rsidP="00DC37E3">
      <w:pPr>
        <w:bidi/>
        <w:rPr>
          <w:rFonts w:cs="David" w:hint="cs"/>
          <w:rtl/>
        </w:rPr>
      </w:pPr>
    </w:p>
    <w:p w14:paraId="1CFA8910" w14:textId="77777777" w:rsidR="00DC37E3" w:rsidRPr="00DC37E3" w:rsidRDefault="00DC37E3" w:rsidP="00DC37E3">
      <w:pPr>
        <w:bidi/>
        <w:rPr>
          <w:rFonts w:cs="David" w:hint="cs"/>
          <w:rtl/>
        </w:rPr>
      </w:pPr>
      <w:r w:rsidRPr="00DC37E3">
        <w:rPr>
          <w:rFonts w:cs="David" w:hint="cs"/>
          <w:rtl/>
        </w:rPr>
        <w:tab/>
        <w:t xml:space="preserve">האם מפלגות יקבלו מימון? האם יקבלו תרומות? האם יקבלו תרומות לעמותות? </w:t>
      </w:r>
    </w:p>
    <w:p w14:paraId="5268E64E" w14:textId="77777777" w:rsidR="00DC37E3" w:rsidRPr="00DC37E3" w:rsidRDefault="00DC37E3" w:rsidP="00DC37E3">
      <w:pPr>
        <w:bidi/>
        <w:rPr>
          <w:rFonts w:cs="David" w:hint="cs"/>
          <w:rtl/>
        </w:rPr>
      </w:pPr>
    </w:p>
    <w:p w14:paraId="1D5820B8" w14:textId="77777777" w:rsidR="00DC37E3" w:rsidRPr="00DC37E3" w:rsidRDefault="00DC37E3" w:rsidP="00DC37E3">
      <w:pPr>
        <w:bidi/>
        <w:rPr>
          <w:rFonts w:cs="David" w:hint="cs"/>
          <w:rtl/>
        </w:rPr>
      </w:pPr>
      <w:r w:rsidRPr="00DC37E3">
        <w:rPr>
          <w:rFonts w:cs="David" w:hint="cs"/>
          <w:u w:val="single"/>
          <w:rtl/>
        </w:rPr>
        <w:t>אופיר פינס-פז:</w:t>
      </w:r>
    </w:p>
    <w:p w14:paraId="58EBF946" w14:textId="77777777" w:rsidR="00DC37E3" w:rsidRPr="00DC37E3" w:rsidRDefault="00DC37E3" w:rsidP="00DC37E3">
      <w:pPr>
        <w:bidi/>
        <w:rPr>
          <w:rFonts w:cs="David" w:hint="cs"/>
          <w:rtl/>
        </w:rPr>
      </w:pPr>
    </w:p>
    <w:p w14:paraId="6FC6E8BD" w14:textId="77777777" w:rsidR="00DC37E3" w:rsidRPr="00DC37E3" w:rsidRDefault="00DC37E3" w:rsidP="00DC37E3">
      <w:pPr>
        <w:bidi/>
        <w:rPr>
          <w:rFonts w:cs="David" w:hint="cs"/>
          <w:rtl/>
        </w:rPr>
      </w:pPr>
      <w:r w:rsidRPr="00DC37E3">
        <w:rPr>
          <w:rFonts w:cs="David" w:hint="cs"/>
          <w:rtl/>
        </w:rPr>
        <w:tab/>
        <w:t xml:space="preserve">כל מה שאני אומר עכשיו אלה דברים ראשוניים. אני לא בטוח שזאת תהיה העמדה של מפלגת העבודה בסופו של עניין. אני מתייחס התייחסות ראשונית לנושא שעל סדר-היום. אני שומר לעצמי את הזכות גם להתייעץ על זה עם חבריי ולבוא עם עמדה שונה או עם העמדה הזאת. אני מתנגד להוציא את המפלגות מחוץ לעניין של משאל עם, כי זאת תהיה טעות. השאלה היא אם דרך מימון ציבורי או דרך אפשרות לגייס תרומות, צריך לחשוב. אין לי תשובה חד-משמעית. לגבי גופים חוץ-פרלמנטריים, אני חושב שלא  צריך לנטרל אותם. בוודאי שהם לא יכולים לקבל מימון ציבורי, אבל אני חושב שאפשר לפתח איזשהו מנגנון של תרומות. אבל בסופו של דבר המחוקק, קרי אנחנו, צריכים להיות  מאוד זהירים להגביל את גובה התרומה ליחיד, להגביל את גובה התרומה הקולקטיבית שאיזשהו גוף מקבל. דבר שלישי, אני אפילו שוקל לקבוע תקרה לכל ה"בעדים" ולכל ה"נגדים", כי מחר אגביל את יהודה הראל, אז הוא יגיד ניקח את אלי מלכה. ואחרי שנגמור עם אלי מלכה ניקח את סמי בר-לב ואחרי זה ניקח את חברי הטוב יהודה וולמן.  וכל אחד יקים עמותה ואת כל אחד נגביל אז הוא יקים עוד עמותה. אגב, את אותו סיפור אני יכול להגיד על המתנגדים, שהם יקימו עמותה. לכן יכול להיות שצריך להגביל את סך כל ההוצאה של ה"בעדים" מול סך כל ההוצאה של המתנגדים, כדי שיהיה שוויון גם בעניין הזה. אבל צריך להקדיש לזה המון מחשבה. </w:t>
      </w:r>
    </w:p>
    <w:p w14:paraId="3CDB9398" w14:textId="77777777" w:rsidR="00DC37E3" w:rsidRPr="00DC37E3" w:rsidRDefault="00DC37E3" w:rsidP="00DC37E3">
      <w:pPr>
        <w:bidi/>
        <w:rPr>
          <w:rFonts w:cs="David" w:hint="cs"/>
          <w:rtl/>
        </w:rPr>
      </w:pPr>
    </w:p>
    <w:p w14:paraId="4EBA0EA7" w14:textId="77777777" w:rsidR="00DC37E3" w:rsidRPr="00DC37E3" w:rsidRDefault="00DC37E3" w:rsidP="00DC37E3">
      <w:pPr>
        <w:bidi/>
        <w:rPr>
          <w:rFonts w:cs="David" w:hint="cs"/>
          <w:rtl/>
        </w:rPr>
      </w:pPr>
      <w:r w:rsidRPr="00DC37E3">
        <w:rPr>
          <w:rFonts w:cs="David" w:hint="cs"/>
          <w:u w:val="single"/>
          <w:rtl/>
        </w:rPr>
        <w:t>היו"ר דוד טל:</w:t>
      </w:r>
    </w:p>
    <w:p w14:paraId="52D0EDBD" w14:textId="77777777" w:rsidR="00DC37E3" w:rsidRPr="00DC37E3" w:rsidRDefault="00DC37E3" w:rsidP="00DC37E3">
      <w:pPr>
        <w:bidi/>
        <w:rPr>
          <w:rFonts w:cs="David" w:hint="cs"/>
          <w:rtl/>
        </w:rPr>
      </w:pPr>
    </w:p>
    <w:p w14:paraId="343D5A08" w14:textId="77777777" w:rsidR="00DC37E3" w:rsidRPr="00DC37E3" w:rsidRDefault="00DC37E3" w:rsidP="00DC37E3">
      <w:pPr>
        <w:bidi/>
        <w:rPr>
          <w:rFonts w:cs="David" w:hint="cs"/>
          <w:rtl/>
        </w:rPr>
      </w:pPr>
      <w:r w:rsidRPr="00DC37E3">
        <w:rPr>
          <w:rFonts w:cs="David" w:hint="cs"/>
          <w:rtl/>
        </w:rPr>
        <w:tab/>
        <w:t xml:space="preserve">למה הכספים מחוץ-לארץ לא ומהארץ כן? אם ניקח את לב לבייב כדוגמה, הוא בארץ ויש לו מספיק כסף לשלם כמו כל אחד מחוץ-לארץ. במה זה שונה? או שתאמר לי שאתה לא רוצה שאנשים יתערבו בעניינינו הפנימיים. </w:t>
      </w:r>
    </w:p>
    <w:p w14:paraId="30B3ADBD" w14:textId="77777777" w:rsidR="00DC37E3" w:rsidRPr="00DC37E3" w:rsidRDefault="00DC37E3" w:rsidP="00DC37E3">
      <w:pPr>
        <w:bidi/>
        <w:rPr>
          <w:rFonts w:cs="David" w:hint="cs"/>
          <w:rtl/>
        </w:rPr>
      </w:pPr>
    </w:p>
    <w:p w14:paraId="781CF46A" w14:textId="77777777" w:rsidR="00DC37E3" w:rsidRPr="00DC37E3" w:rsidRDefault="00DC37E3" w:rsidP="00DC37E3">
      <w:pPr>
        <w:bidi/>
        <w:rPr>
          <w:rFonts w:cs="David" w:hint="cs"/>
          <w:rtl/>
        </w:rPr>
      </w:pPr>
      <w:r w:rsidRPr="00DC37E3">
        <w:rPr>
          <w:rFonts w:cs="David" w:hint="cs"/>
          <w:u w:val="single"/>
          <w:rtl/>
        </w:rPr>
        <w:t>אופיר פינס-פז:</w:t>
      </w:r>
    </w:p>
    <w:p w14:paraId="09D96EA9" w14:textId="77777777" w:rsidR="00DC37E3" w:rsidRPr="00DC37E3" w:rsidRDefault="00DC37E3" w:rsidP="00DC37E3">
      <w:pPr>
        <w:bidi/>
        <w:rPr>
          <w:rFonts w:cs="David" w:hint="cs"/>
          <w:rtl/>
        </w:rPr>
      </w:pPr>
    </w:p>
    <w:p w14:paraId="75770F73" w14:textId="77777777" w:rsidR="00DC37E3" w:rsidRPr="00DC37E3" w:rsidRDefault="00DC37E3" w:rsidP="00DC37E3">
      <w:pPr>
        <w:bidi/>
        <w:rPr>
          <w:rFonts w:cs="David" w:hint="cs"/>
          <w:rtl/>
        </w:rPr>
      </w:pPr>
      <w:r w:rsidRPr="00DC37E3">
        <w:rPr>
          <w:rFonts w:cs="David" w:hint="cs"/>
          <w:rtl/>
        </w:rPr>
        <w:tab/>
        <w:t xml:space="preserve"> היום מפלגות לא יכולות לקבל תרומות מחוץ-לארץ. אני חושב שלא צריך להוסיף מעבר לזה. אז מפלגות לא תוכלנה לקבל תרומות מחוץ-לארץ אבל גופים חוץ פרלמנטריים כן? אני מציע לא לפתוח פתח שלא פתחנו במקומות אחרים. </w:t>
      </w:r>
    </w:p>
    <w:p w14:paraId="7398A89C" w14:textId="77777777" w:rsidR="00DC37E3" w:rsidRPr="00DC37E3" w:rsidRDefault="00DC37E3" w:rsidP="00DC37E3">
      <w:pPr>
        <w:bidi/>
        <w:rPr>
          <w:rFonts w:cs="David" w:hint="cs"/>
          <w:rtl/>
        </w:rPr>
      </w:pPr>
    </w:p>
    <w:p w14:paraId="42895000" w14:textId="77777777" w:rsidR="00DC37E3" w:rsidRPr="00DC37E3" w:rsidRDefault="00DC37E3" w:rsidP="00DC37E3">
      <w:pPr>
        <w:bidi/>
        <w:rPr>
          <w:rFonts w:cs="David" w:hint="cs"/>
          <w:rtl/>
        </w:rPr>
      </w:pPr>
      <w:r w:rsidRPr="00DC37E3">
        <w:rPr>
          <w:rFonts w:cs="David" w:hint="cs"/>
          <w:u w:val="single"/>
          <w:rtl/>
        </w:rPr>
        <w:t>היו"ר דוד טל:</w:t>
      </w:r>
    </w:p>
    <w:p w14:paraId="28CED60F" w14:textId="77777777" w:rsidR="00DC37E3" w:rsidRPr="00DC37E3" w:rsidRDefault="00DC37E3" w:rsidP="00DC37E3">
      <w:pPr>
        <w:bidi/>
        <w:rPr>
          <w:rFonts w:cs="David" w:hint="cs"/>
          <w:rtl/>
        </w:rPr>
      </w:pPr>
    </w:p>
    <w:p w14:paraId="21F6D0EC" w14:textId="77777777" w:rsidR="00DC37E3" w:rsidRPr="00DC37E3" w:rsidRDefault="00DC37E3" w:rsidP="00DC37E3">
      <w:pPr>
        <w:bidi/>
        <w:rPr>
          <w:rFonts w:cs="David" w:hint="cs"/>
          <w:rtl/>
        </w:rPr>
      </w:pPr>
      <w:r w:rsidRPr="00DC37E3">
        <w:rPr>
          <w:rFonts w:cs="David" w:hint="cs"/>
          <w:rtl/>
        </w:rPr>
        <w:tab/>
        <w:t xml:space="preserve">מה הרציונאל? אמרת שמפלגות לא מקבלות. </w:t>
      </w:r>
    </w:p>
    <w:p w14:paraId="14B9AE8D" w14:textId="77777777" w:rsidR="00DC37E3" w:rsidRPr="00DC37E3" w:rsidRDefault="00DC37E3" w:rsidP="00DC37E3">
      <w:pPr>
        <w:bidi/>
        <w:rPr>
          <w:rFonts w:cs="David" w:hint="cs"/>
          <w:rtl/>
        </w:rPr>
      </w:pPr>
    </w:p>
    <w:p w14:paraId="326A0F45" w14:textId="77777777" w:rsidR="00DC37E3" w:rsidRPr="00DC37E3" w:rsidRDefault="00DC37E3" w:rsidP="00DC37E3">
      <w:pPr>
        <w:bidi/>
        <w:rPr>
          <w:rFonts w:cs="David" w:hint="cs"/>
          <w:rtl/>
        </w:rPr>
      </w:pPr>
      <w:r w:rsidRPr="00DC37E3">
        <w:rPr>
          <w:rFonts w:cs="David" w:hint="cs"/>
          <w:u w:val="single"/>
          <w:rtl/>
        </w:rPr>
        <w:t>אופיר פינס-פז:</w:t>
      </w:r>
    </w:p>
    <w:p w14:paraId="29D89ED0" w14:textId="77777777" w:rsidR="00DC37E3" w:rsidRPr="00DC37E3" w:rsidRDefault="00DC37E3" w:rsidP="00DC37E3">
      <w:pPr>
        <w:bidi/>
        <w:rPr>
          <w:rFonts w:cs="David" w:hint="cs"/>
          <w:rtl/>
        </w:rPr>
      </w:pPr>
    </w:p>
    <w:p w14:paraId="765155BF" w14:textId="77777777" w:rsidR="00DC37E3" w:rsidRPr="00DC37E3" w:rsidRDefault="00DC37E3" w:rsidP="00DC37E3">
      <w:pPr>
        <w:bidi/>
        <w:rPr>
          <w:rFonts w:cs="David" w:hint="cs"/>
          <w:rtl/>
        </w:rPr>
      </w:pPr>
      <w:r w:rsidRPr="00DC37E3">
        <w:rPr>
          <w:rFonts w:cs="David" w:hint="cs"/>
          <w:rtl/>
        </w:rPr>
        <w:tab/>
        <w:t xml:space="preserve">אני מעריך שמפלגות לא מקבלות, משום שלא רוצים שתהיה השפעה לגורמים חוץ-ישראלים. לא רוצים שאנשים מחוץ-לארץ ישפיעו על דרכן של מפלגות בארץ. אני מעריך שזאת הסיבה.  </w:t>
      </w:r>
    </w:p>
    <w:p w14:paraId="29536577" w14:textId="77777777" w:rsidR="00DC37E3" w:rsidRPr="00DC37E3" w:rsidRDefault="00DC37E3" w:rsidP="00DC37E3">
      <w:pPr>
        <w:bidi/>
        <w:rPr>
          <w:rFonts w:cs="David" w:hint="cs"/>
          <w:rtl/>
        </w:rPr>
      </w:pPr>
    </w:p>
    <w:p w14:paraId="7F68616A" w14:textId="77777777" w:rsidR="00DC37E3" w:rsidRPr="00DC37E3" w:rsidRDefault="00DC37E3" w:rsidP="00DC37E3">
      <w:pPr>
        <w:bidi/>
        <w:rPr>
          <w:rFonts w:cs="David" w:hint="cs"/>
          <w:u w:val="single"/>
          <w:rtl/>
        </w:rPr>
      </w:pPr>
      <w:r w:rsidRPr="00DC37E3">
        <w:rPr>
          <w:rFonts w:cs="David" w:hint="cs"/>
          <w:u w:val="single"/>
          <w:rtl/>
        </w:rPr>
        <w:t>עו"ד איל זנדברג:</w:t>
      </w:r>
    </w:p>
    <w:p w14:paraId="626E21E2" w14:textId="77777777" w:rsidR="00DC37E3" w:rsidRPr="00DC37E3" w:rsidRDefault="00DC37E3" w:rsidP="00DC37E3">
      <w:pPr>
        <w:bidi/>
        <w:rPr>
          <w:rFonts w:cs="David" w:hint="cs"/>
          <w:rtl/>
        </w:rPr>
      </w:pPr>
    </w:p>
    <w:p w14:paraId="3616B70A" w14:textId="77777777" w:rsidR="00DC37E3" w:rsidRPr="00DC37E3" w:rsidRDefault="00DC37E3" w:rsidP="00DC37E3">
      <w:pPr>
        <w:bidi/>
        <w:rPr>
          <w:rFonts w:cs="David" w:hint="cs"/>
          <w:rtl/>
        </w:rPr>
      </w:pPr>
      <w:r w:rsidRPr="00DC37E3">
        <w:rPr>
          <w:rFonts w:cs="David" w:hint="cs"/>
          <w:rtl/>
        </w:rPr>
        <w:tab/>
        <w:t>חוץ-לארץ זה אזרח או תושב? מי שהוא אזרח ישראלי זה לא חוץ-לארץ?</w:t>
      </w:r>
    </w:p>
    <w:p w14:paraId="2078CF9B" w14:textId="77777777" w:rsidR="00DC37E3" w:rsidRPr="00DC37E3" w:rsidRDefault="00DC37E3" w:rsidP="00DC37E3">
      <w:pPr>
        <w:bidi/>
        <w:rPr>
          <w:rFonts w:cs="David" w:hint="cs"/>
          <w:rtl/>
        </w:rPr>
      </w:pPr>
    </w:p>
    <w:p w14:paraId="55C12009" w14:textId="77777777" w:rsidR="00DC37E3" w:rsidRPr="00DC37E3" w:rsidRDefault="00DC37E3" w:rsidP="00DC37E3">
      <w:pPr>
        <w:bidi/>
        <w:rPr>
          <w:rFonts w:cs="David" w:hint="cs"/>
          <w:u w:val="single"/>
          <w:rtl/>
        </w:rPr>
      </w:pPr>
    </w:p>
    <w:p w14:paraId="6CF6D1FB" w14:textId="77777777" w:rsidR="00DC37E3" w:rsidRPr="00DC37E3" w:rsidRDefault="00DC37E3" w:rsidP="00DC37E3">
      <w:pPr>
        <w:bidi/>
        <w:rPr>
          <w:rFonts w:cs="David" w:hint="cs"/>
          <w:u w:val="single"/>
          <w:rtl/>
        </w:rPr>
      </w:pPr>
    </w:p>
    <w:p w14:paraId="53E28CC8" w14:textId="77777777" w:rsidR="00DC37E3" w:rsidRPr="00DC37E3" w:rsidRDefault="00DC37E3" w:rsidP="00DC37E3">
      <w:pPr>
        <w:bidi/>
        <w:rPr>
          <w:rFonts w:cs="David" w:hint="cs"/>
          <w:rtl/>
        </w:rPr>
      </w:pPr>
      <w:r w:rsidRPr="00DC37E3">
        <w:rPr>
          <w:rFonts w:cs="David" w:hint="cs"/>
          <w:u w:val="single"/>
          <w:rtl/>
        </w:rPr>
        <w:t>היו"ר דוד טל:</w:t>
      </w:r>
    </w:p>
    <w:p w14:paraId="353FC593" w14:textId="77777777" w:rsidR="00DC37E3" w:rsidRPr="00DC37E3" w:rsidRDefault="00DC37E3" w:rsidP="00DC37E3">
      <w:pPr>
        <w:bidi/>
        <w:rPr>
          <w:rFonts w:cs="David" w:hint="cs"/>
          <w:rtl/>
        </w:rPr>
      </w:pPr>
    </w:p>
    <w:p w14:paraId="6A8B67F9" w14:textId="77777777" w:rsidR="00DC37E3" w:rsidRPr="00DC37E3" w:rsidRDefault="00DC37E3" w:rsidP="00DC37E3">
      <w:pPr>
        <w:bidi/>
        <w:rPr>
          <w:rFonts w:cs="David" w:hint="cs"/>
          <w:rtl/>
        </w:rPr>
      </w:pPr>
      <w:r w:rsidRPr="00DC37E3">
        <w:rPr>
          <w:rFonts w:cs="David" w:hint="cs"/>
          <w:rtl/>
        </w:rPr>
        <w:tab/>
        <w:t xml:space="preserve"> אופיר לא קבע עמדה. הוא העלה הרבה שאלות ותהיות, הוא לא רוצה לשאת באחריות של מפלגת העבודה. </w:t>
      </w:r>
    </w:p>
    <w:p w14:paraId="0120B7EB" w14:textId="77777777" w:rsidR="00DC37E3" w:rsidRPr="00DC37E3" w:rsidRDefault="00DC37E3" w:rsidP="00DC37E3">
      <w:pPr>
        <w:bidi/>
        <w:rPr>
          <w:rFonts w:cs="David" w:hint="cs"/>
          <w:rtl/>
        </w:rPr>
      </w:pPr>
    </w:p>
    <w:p w14:paraId="5F3C5A88" w14:textId="77777777" w:rsidR="00DC37E3" w:rsidRPr="00DC37E3" w:rsidRDefault="00DC37E3" w:rsidP="00DC37E3">
      <w:pPr>
        <w:bidi/>
        <w:rPr>
          <w:rFonts w:ascii="Arial" w:hAnsi="Arial" w:cs="David" w:hint="cs"/>
          <w:u w:val="single"/>
          <w:rtl/>
        </w:rPr>
      </w:pPr>
      <w:r w:rsidRPr="00DC37E3">
        <w:rPr>
          <w:rFonts w:ascii="Arial" w:hAnsi="Arial" w:cs="David" w:hint="cs"/>
          <w:u w:val="single"/>
          <w:rtl/>
        </w:rPr>
        <w:t>שלמה מולה:</w:t>
      </w:r>
    </w:p>
    <w:p w14:paraId="2969FB09" w14:textId="77777777" w:rsidR="00DC37E3" w:rsidRPr="00DC37E3" w:rsidRDefault="00DC37E3" w:rsidP="00DC37E3">
      <w:pPr>
        <w:bidi/>
        <w:rPr>
          <w:rFonts w:ascii="Arial" w:hAnsi="Arial" w:cs="David" w:hint="cs"/>
          <w:rtl/>
        </w:rPr>
      </w:pPr>
    </w:p>
    <w:p w14:paraId="61D04F3A" w14:textId="77777777" w:rsidR="00DC37E3" w:rsidRPr="00DC37E3" w:rsidRDefault="00DC37E3" w:rsidP="00DC37E3">
      <w:pPr>
        <w:bidi/>
        <w:rPr>
          <w:rFonts w:cs="David" w:hint="cs"/>
          <w:rtl/>
        </w:rPr>
      </w:pPr>
      <w:r w:rsidRPr="00DC37E3">
        <w:rPr>
          <w:rFonts w:ascii="Arial" w:hAnsi="Arial" w:cs="David" w:hint="cs"/>
          <w:rtl/>
        </w:rPr>
        <w:tab/>
      </w:r>
      <w:r w:rsidRPr="00DC37E3">
        <w:rPr>
          <w:rFonts w:cs="David" w:hint="cs"/>
          <w:rtl/>
        </w:rPr>
        <w:t xml:space="preserve">אחת הבעיות בפוליטיקה הישראלית וההשחתה הציבורית שיש זה מימון מחוץ-לארץ, לאו דווקא בגלל הנושא של משאל עם. בסופו של דבר צריך להביא אותנו לעניין של התלבטות, זאת אומרת  העם מחליט וסביב זה אתה מתלכד. אני חושב שיש טעם לפגם אם מישהו מחוץ-לארץ ייתן כסף והוא יטה את הכף לאחד הצדדים. זה לא תורם. </w:t>
      </w:r>
    </w:p>
    <w:p w14:paraId="0F7C3E70" w14:textId="77777777" w:rsidR="00DC37E3" w:rsidRPr="00DC37E3" w:rsidRDefault="00DC37E3" w:rsidP="00DC37E3">
      <w:pPr>
        <w:bidi/>
        <w:rPr>
          <w:rFonts w:cs="David" w:hint="cs"/>
          <w:rtl/>
        </w:rPr>
      </w:pPr>
    </w:p>
    <w:p w14:paraId="2C74046A" w14:textId="77777777" w:rsidR="00DC37E3" w:rsidRPr="00DC37E3" w:rsidRDefault="00DC37E3" w:rsidP="00DC37E3">
      <w:pPr>
        <w:bidi/>
        <w:rPr>
          <w:rFonts w:cs="David" w:hint="cs"/>
          <w:rtl/>
        </w:rPr>
      </w:pPr>
      <w:r w:rsidRPr="00DC37E3">
        <w:rPr>
          <w:rFonts w:cs="David" w:hint="cs"/>
          <w:u w:val="single"/>
          <w:rtl/>
        </w:rPr>
        <w:t>היו"ר דוד טל:</w:t>
      </w:r>
    </w:p>
    <w:p w14:paraId="79DA130C" w14:textId="77777777" w:rsidR="00DC37E3" w:rsidRPr="00DC37E3" w:rsidRDefault="00DC37E3" w:rsidP="00DC37E3">
      <w:pPr>
        <w:bidi/>
        <w:rPr>
          <w:rFonts w:cs="David" w:hint="cs"/>
          <w:rtl/>
        </w:rPr>
      </w:pPr>
    </w:p>
    <w:p w14:paraId="3E19AA92" w14:textId="77777777" w:rsidR="00DC37E3" w:rsidRPr="00DC37E3" w:rsidRDefault="00DC37E3" w:rsidP="00DC37E3">
      <w:pPr>
        <w:bidi/>
        <w:rPr>
          <w:rFonts w:cs="David" w:hint="cs"/>
          <w:rtl/>
        </w:rPr>
      </w:pPr>
      <w:r w:rsidRPr="00DC37E3">
        <w:rPr>
          <w:rFonts w:cs="David" w:hint="cs"/>
          <w:rtl/>
        </w:rPr>
        <w:tab/>
        <w:t>גם אם הוא יהודי ישראלי שמשתקע בחוץ-לארץ?</w:t>
      </w:r>
    </w:p>
    <w:p w14:paraId="79B17C93" w14:textId="77777777" w:rsidR="00DC37E3" w:rsidRPr="00DC37E3" w:rsidRDefault="00DC37E3" w:rsidP="00DC37E3">
      <w:pPr>
        <w:bidi/>
        <w:rPr>
          <w:rFonts w:cs="David" w:hint="cs"/>
          <w:rtl/>
        </w:rPr>
      </w:pPr>
    </w:p>
    <w:p w14:paraId="290515EE" w14:textId="77777777" w:rsidR="00DC37E3" w:rsidRPr="00DC37E3" w:rsidRDefault="00DC37E3" w:rsidP="00DC37E3">
      <w:pPr>
        <w:bidi/>
        <w:rPr>
          <w:rFonts w:ascii="Arial" w:hAnsi="Arial" w:cs="David" w:hint="cs"/>
          <w:u w:val="single"/>
          <w:rtl/>
        </w:rPr>
      </w:pPr>
      <w:r w:rsidRPr="00DC37E3">
        <w:rPr>
          <w:rFonts w:ascii="Arial" w:hAnsi="Arial" w:cs="David" w:hint="cs"/>
          <w:u w:val="single"/>
          <w:rtl/>
        </w:rPr>
        <w:t>שלמה מולה:</w:t>
      </w:r>
    </w:p>
    <w:p w14:paraId="43270F1F" w14:textId="77777777" w:rsidR="00DC37E3" w:rsidRPr="00DC37E3" w:rsidRDefault="00DC37E3" w:rsidP="00DC37E3">
      <w:pPr>
        <w:bidi/>
        <w:rPr>
          <w:rFonts w:ascii="Arial" w:hAnsi="Arial" w:cs="David" w:hint="cs"/>
          <w:rtl/>
        </w:rPr>
      </w:pPr>
    </w:p>
    <w:p w14:paraId="4C7BF2ED" w14:textId="77777777" w:rsidR="00DC37E3" w:rsidRPr="00DC37E3" w:rsidRDefault="00DC37E3" w:rsidP="00DC37E3">
      <w:pPr>
        <w:bidi/>
        <w:rPr>
          <w:rFonts w:cs="David" w:hint="cs"/>
          <w:rtl/>
        </w:rPr>
      </w:pPr>
      <w:r w:rsidRPr="00DC37E3">
        <w:rPr>
          <w:rFonts w:ascii="Arial" w:hAnsi="Arial" w:cs="David" w:hint="cs"/>
          <w:rtl/>
        </w:rPr>
        <w:tab/>
        <w:t xml:space="preserve"> </w:t>
      </w:r>
      <w:r w:rsidRPr="00DC37E3">
        <w:rPr>
          <w:rFonts w:cs="David" w:hint="cs"/>
          <w:rtl/>
        </w:rPr>
        <w:t xml:space="preserve">אם הוא נמצא בשליחות, שהמדינה שלחה אותו, זה אחרת. </w:t>
      </w:r>
    </w:p>
    <w:p w14:paraId="4A233FB2" w14:textId="77777777" w:rsidR="00DC37E3" w:rsidRPr="00DC37E3" w:rsidRDefault="00DC37E3" w:rsidP="00DC37E3">
      <w:pPr>
        <w:bidi/>
        <w:rPr>
          <w:rFonts w:cs="David" w:hint="cs"/>
          <w:rtl/>
        </w:rPr>
      </w:pPr>
    </w:p>
    <w:p w14:paraId="454F6216" w14:textId="77777777" w:rsidR="00DC37E3" w:rsidRPr="00DC37E3" w:rsidRDefault="00DC37E3" w:rsidP="00DC37E3">
      <w:pPr>
        <w:bidi/>
        <w:rPr>
          <w:rFonts w:cs="David" w:hint="cs"/>
          <w:rtl/>
        </w:rPr>
      </w:pPr>
      <w:r w:rsidRPr="00DC37E3">
        <w:rPr>
          <w:rFonts w:cs="David" w:hint="cs"/>
          <w:u w:val="single"/>
          <w:rtl/>
        </w:rPr>
        <w:t>היו"ר דוד טל:</w:t>
      </w:r>
    </w:p>
    <w:p w14:paraId="1172B857" w14:textId="77777777" w:rsidR="00DC37E3" w:rsidRPr="00DC37E3" w:rsidRDefault="00DC37E3" w:rsidP="00DC37E3">
      <w:pPr>
        <w:bidi/>
        <w:rPr>
          <w:rFonts w:cs="David" w:hint="cs"/>
          <w:rtl/>
        </w:rPr>
      </w:pPr>
    </w:p>
    <w:p w14:paraId="7916ACFB" w14:textId="77777777" w:rsidR="00DC37E3" w:rsidRPr="00DC37E3" w:rsidRDefault="00DC37E3" w:rsidP="00DC37E3">
      <w:pPr>
        <w:bidi/>
        <w:rPr>
          <w:rFonts w:cs="David" w:hint="cs"/>
          <w:rtl/>
        </w:rPr>
      </w:pPr>
      <w:r w:rsidRPr="00DC37E3">
        <w:rPr>
          <w:rFonts w:cs="David" w:hint="cs"/>
          <w:rtl/>
        </w:rPr>
        <w:tab/>
        <w:t xml:space="preserve">לא, הוא שקוע שם.  </w:t>
      </w:r>
    </w:p>
    <w:p w14:paraId="75F70F0B" w14:textId="77777777" w:rsidR="00DC37E3" w:rsidRPr="00DC37E3" w:rsidRDefault="00DC37E3" w:rsidP="00DC37E3">
      <w:pPr>
        <w:bidi/>
        <w:rPr>
          <w:rFonts w:cs="David" w:hint="cs"/>
          <w:rtl/>
        </w:rPr>
      </w:pPr>
    </w:p>
    <w:p w14:paraId="22090E90" w14:textId="77777777" w:rsidR="00DC37E3" w:rsidRPr="00DC37E3" w:rsidRDefault="00DC37E3" w:rsidP="00DC37E3">
      <w:pPr>
        <w:bidi/>
        <w:rPr>
          <w:rFonts w:cs="David" w:hint="cs"/>
          <w:rtl/>
        </w:rPr>
      </w:pPr>
      <w:r w:rsidRPr="00DC37E3">
        <w:rPr>
          <w:rFonts w:cs="David" w:hint="cs"/>
          <w:u w:val="single"/>
          <w:rtl/>
        </w:rPr>
        <w:t>יצחק לוי:</w:t>
      </w:r>
    </w:p>
    <w:p w14:paraId="50805DA3" w14:textId="77777777" w:rsidR="00DC37E3" w:rsidRPr="00DC37E3" w:rsidRDefault="00DC37E3" w:rsidP="00DC37E3">
      <w:pPr>
        <w:bidi/>
        <w:rPr>
          <w:rFonts w:cs="David" w:hint="cs"/>
          <w:rtl/>
        </w:rPr>
      </w:pPr>
    </w:p>
    <w:p w14:paraId="67952050" w14:textId="77777777" w:rsidR="00DC37E3" w:rsidRPr="00DC37E3" w:rsidRDefault="00DC37E3" w:rsidP="00DC37E3">
      <w:pPr>
        <w:bidi/>
        <w:rPr>
          <w:rFonts w:cs="David" w:hint="cs"/>
          <w:rtl/>
        </w:rPr>
      </w:pPr>
      <w:r w:rsidRPr="00DC37E3">
        <w:rPr>
          <w:rFonts w:cs="David" w:hint="cs"/>
          <w:rtl/>
        </w:rPr>
        <w:tab/>
        <w:t xml:space="preserve">הוא עושה לביתו. </w:t>
      </w:r>
    </w:p>
    <w:p w14:paraId="5F057EB1" w14:textId="77777777" w:rsidR="00DC37E3" w:rsidRPr="00DC37E3" w:rsidRDefault="00DC37E3" w:rsidP="00DC37E3">
      <w:pPr>
        <w:bidi/>
        <w:rPr>
          <w:rFonts w:cs="David" w:hint="cs"/>
          <w:rtl/>
        </w:rPr>
      </w:pPr>
    </w:p>
    <w:p w14:paraId="70DA4023" w14:textId="77777777" w:rsidR="00DC37E3" w:rsidRPr="00DC37E3" w:rsidRDefault="00DC37E3" w:rsidP="00DC37E3">
      <w:pPr>
        <w:bidi/>
        <w:rPr>
          <w:rFonts w:cs="David" w:hint="cs"/>
          <w:rtl/>
        </w:rPr>
      </w:pPr>
      <w:r w:rsidRPr="00DC37E3">
        <w:rPr>
          <w:rFonts w:cs="David" w:hint="cs"/>
          <w:u w:val="single"/>
          <w:rtl/>
        </w:rPr>
        <w:t>יולי-יואל אדלשטיין:</w:t>
      </w:r>
    </w:p>
    <w:p w14:paraId="7FDB77DF" w14:textId="77777777" w:rsidR="00DC37E3" w:rsidRPr="00DC37E3" w:rsidRDefault="00DC37E3" w:rsidP="00DC37E3">
      <w:pPr>
        <w:bidi/>
        <w:rPr>
          <w:rFonts w:cs="David" w:hint="cs"/>
          <w:rtl/>
        </w:rPr>
      </w:pPr>
    </w:p>
    <w:p w14:paraId="21929B47" w14:textId="77777777" w:rsidR="00DC37E3" w:rsidRPr="00DC37E3" w:rsidRDefault="00DC37E3" w:rsidP="00DC37E3">
      <w:pPr>
        <w:bidi/>
        <w:rPr>
          <w:rFonts w:cs="David" w:hint="cs"/>
          <w:rtl/>
        </w:rPr>
      </w:pPr>
      <w:r w:rsidRPr="00DC37E3">
        <w:rPr>
          <w:rFonts w:cs="David" w:hint="cs"/>
          <w:rtl/>
        </w:rPr>
        <w:tab/>
        <w:t xml:space="preserve"> הוא בשליחות מתמשכת.  </w:t>
      </w:r>
    </w:p>
    <w:p w14:paraId="105BB09D" w14:textId="77777777" w:rsidR="00DC37E3" w:rsidRPr="00DC37E3" w:rsidRDefault="00DC37E3" w:rsidP="00DC37E3">
      <w:pPr>
        <w:bidi/>
        <w:rPr>
          <w:rFonts w:cs="David" w:hint="cs"/>
          <w:rtl/>
        </w:rPr>
      </w:pPr>
    </w:p>
    <w:p w14:paraId="289324E5" w14:textId="77777777" w:rsidR="00DC37E3" w:rsidRPr="00DC37E3" w:rsidRDefault="00DC37E3" w:rsidP="00DC37E3">
      <w:pPr>
        <w:bidi/>
        <w:rPr>
          <w:rFonts w:ascii="Arial" w:hAnsi="Arial" w:cs="David" w:hint="cs"/>
          <w:u w:val="single"/>
          <w:rtl/>
        </w:rPr>
      </w:pPr>
      <w:r w:rsidRPr="00DC37E3">
        <w:rPr>
          <w:rFonts w:ascii="Arial" w:hAnsi="Arial" w:cs="David" w:hint="cs"/>
          <w:u w:val="single"/>
          <w:rtl/>
        </w:rPr>
        <w:t>שלמה מולה:</w:t>
      </w:r>
    </w:p>
    <w:p w14:paraId="2FFB1EF6" w14:textId="77777777" w:rsidR="00DC37E3" w:rsidRPr="00DC37E3" w:rsidRDefault="00DC37E3" w:rsidP="00DC37E3">
      <w:pPr>
        <w:bidi/>
        <w:rPr>
          <w:rFonts w:ascii="Arial" w:hAnsi="Arial" w:cs="David" w:hint="cs"/>
          <w:rtl/>
        </w:rPr>
      </w:pPr>
    </w:p>
    <w:p w14:paraId="4FDF9EEE" w14:textId="77777777" w:rsidR="00DC37E3" w:rsidRPr="00DC37E3" w:rsidRDefault="00DC37E3" w:rsidP="00DC37E3">
      <w:pPr>
        <w:bidi/>
        <w:rPr>
          <w:rFonts w:cs="David" w:hint="cs"/>
          <w:rtl/>
        </w:rPr>
      </w:pPr>
      <w:r w:rsidRPr="00DC37E3">
        <w:rPr>
          <w:rFonts w:ascii="Arial" w:hAnsi="Arial" w:cs="David" w:hint="cs"/>
          <w:rtl/>
        </w:rPr>
        <w:tab/>
        <w:t xml:space="preserve"> </w:t>
      </w:r>
      <w:r w:rsidRPr="00DC37E3">
        <w:rPr>
          <w:rFonts w:cs="David" w:hint="cs"/>
          <w:rtl/>
        </w:rPr>
        <w:t xml:space="preserve">אם הוא שליח ונמצא בחוץ-לארץ בשליחות של המדינה, אין לי בעיה עם זה. אבל מי שלא קבע את  אורח חייו כאן ובכל זאת רוצה להשפיע דרך הכסף שלו על מה שקורה במדינה, זאת בעיה. </w:t>
      </w:r>
    </w:p>
    <w:p w14:paraId="50E0E8F3" w14:textId="77777777" w:rsidR="00DC37E3" w:rsidRPr="00DC37E3" w:rsidRDefault="00DC37E3" w:rsidP="00DC37E3">
      <w:pPr>
        <w:bidi/>
        <w:rPr>
          <w:rFonts w:cs="David" w:hint="cs"/>
          <w:rtl/>
        </w:rPr>
      </w:pPr>
    </w:p>
    <w:p w14:paraId="5F559FF9" w14:textId="77777777" w:rsidR="00DC37E3" w:rsidRPr="00DC37E3" w:rsidRDefault="00DC37E3" w:rsidP="00DC37E3">
      <w:pPr>
        <w:bidi/>
        <w:rPr>
          <w:rFonts w:cs="David" w:hint="cs"/>
          <w:rtl/>
        </w:rPr>
      </w:pPr>
      <w:r w:rsidRPr="00DC37E3">
        <w:rPr>
          <w:rFonts w:cs="David" w:hint="cs"/>
          <w:u w:val="single"/>
          <w:rtl/>
        </w:rPr>
        <w:t>היו"ר דוד טל:</w:t>
      </w:r>
    </w:p>
    <w:p w14:paraId="72E6EA4C" w14:textId="77777777" w:rsidR="00DC37E3" w:rsidRPr="00DC37E3" w:rsidRDefault="00DC37E3" w:rsidP="00DC37E3">
      <w:pPr>
        <w:bidi/>
        <w:rPr>
          <w:rFonts w:cs="David" w:hint="cs"/>
          <w:rtl/>
        </w:rPr>
      </w:pPr>
    </w:p>
    <w:p w14:paraId="1FB75375" w14:textId="77777777" w:rsidR="00DC37E3" w:rsidRPr="00DC37E3" w:rsidRDefault="00DC37E3" w:rsidP="00DC37E3">
      <w:pPr>
        <w:bidi/>
        <w:rPr>
          <w:rFonts w:cs="David" w:hint="cs"/>
          <w:rtl/>
        </w:rPr>
      </w:pPr>
      <w:r w:rsidRPr="00DC37E3">
        <w:rPr>
          <w:rFonts w:cs="David" w:hint="cs"/>
          <w:rtl/>
        </w:rPr>
        <w:tab/>
        <w:t xml:space="preserve"> זאת שאלה יותר קשה מהשאלה מיהו יהודי. </w:t>
      </w:r>
    </w:p>
    <w:p w14:paraId="57096E11" w14:textId="77777777" w:rsidR="00DC37E3" w:rsidRPr="00DC37E3" w:rsidRDefault="00DC37E3" w:rsidP="00DC37E3">
      <w:pPr>
        <w:bidi/>
        <w:rPr>
          <w:rFonts w:cs="David" w:hint="cs"/>
          <w:rtl/>
        </w:rPr>
      </w:pPr>
    </w:p>
    <w:p w14:paraId="1FD075B8" w14:textId="77777777" w:rsidR="00DC37E3" w:rsidRPr="00DC37E3" w:rsidRDefault="00DC37E3" w:rsidP="00DC37E3">
      <w:pPr>
        <w:bidi/>
        <w:rPr>
          <w:rFonts w:ascii="Arial" w:hAnsi="Arial" w:cs="David" w:hint="cs"/>
          <w:u w:val="single"/>
          <w:rtl/>
        </w:rPr>
      </w:pPr>
      <w:r w:rsidRPr="00DC37E3">
        <w:rPr>
          <w:rFonts w:ascii="Arial" w:hAnsi="Arial" w:cs="David" w:hint="cs"/>
          <w:u w:val="single"/>
          <w:rtl/>
        </w:rPr>
        <w:t>שלמה מולה:</w:t>
      </w:r>
    </w:p>
    <w:p w14:paraId="1B40CAC5" w14:textId="77777777" w:rsidR="00DC37E3" w:rsidRPr="00DC37E3" w:rsidRDefault="00DC37E3" w:rsidP="00DC37E3">
      <w:pPr>
        <w:bidi/>
        <w:rPr>
          <w:rFonts w:ascii="Arial" w:hAnsi="Arial" w:cs="David" w:hint="cs"/>
          <w:rtl/>
        </w:rPr>
      </w:pPr>
    </w:p>
    <w:p w14:paraId="1FAFA084" w14:textId="77777777" w:rsidR="00DC37E3" w:rsidRPr="00DC37E3" w:rsidRDefault="00DC37E3" w:rsidP="00DC37E3">
      <w:pPr>
        <w:bidi/>
        <w:rPr>
          <w:rFonts w:cs="David" w:hint="cs"/>
          <w:rtl/>
        </w:rPr>
      </w:pPr>
      <w:r w:rsidRPr="00DC37E3">
        <w:rPr>
          <w:rFonts w:ascii="Arial" w:hAnsi="Arial" w:cs="David" w:hint="cs"/>
          <w:rtl/>
        </w:rPr>
        <w:tab/>
        <w:t xml:space="preserve"> </w:t>
      </w:r>
      <w:r w:rsidRPr="00DC37E3">
        <w:rPr>
          <w:rFonts w:cs="David" w:hint="cs"/>
          <w:rtl/>
        </w:rPr>
        <w:t xml:space="preserve">אני יודע. יש כאלה שאומרים למשל לאפשר למי שאזרח ישראלי לבחור. זה כמעט אותו דבר, אפילו דומה. לכן אני חושב שזאת שאלה חוצה גבולות, ואני מעדיף שיהיה מימון ציבורי והממשלה תממן ולא אוליגרכים. </w:t>
      </w:r>
    </w:p>
    <w:p w14:paraId="2FAD9D3A" w14:textId="77777777" w:rsidR="00DC37E3" w:rsidRPr="00DC37E3" w:rsidRDefault="00DC37E3" w:rsidP="00DC37E3">
      <w:pPr>
        <w:bidi/>
        <w:rPr>
          <w:rFonts w:cs="David" w:hint="cs"/>
          <w:rtl/>
        </w:rPr>
      </w:pPr>
    </w:p>
    <w:p w14:paraId="32759988" w14:textId="77777777" w:rsidR="00DC37E3" w:rsidRPr="00DC37E3" w:rsidRDefault="00DC37E3" w:rsidP="00DC37E3">
      <w:pPr>
        <w:bidi/>
        <w:rPr>
          <w:rFonts w:cs="David" w:hint="cs"/>
          <w:rtl/>
        </w:rPr>
      </w:pPr>
      <w:r w:rsidRPr="00DC37E3">
        <w:rPr>
          <w:rFonts w:cs="David" w:hint="cs"/>
          <w:u w:val="single"/>
          <w:rtl/>
        </w:rPr>
        <w:t>יולי-יואל אדלשטיין:</w:t>
      </w:r>
    </w:p>
    <w:p w14:paraId="648FB99D" w14:textId="77777777" w:rsidR="00DC37E3" w:rsidRPr="00DC37E3" w:rsidRDefault="00DC37E3" w:rsidP="00DC37E3">
      <w:pPr>
        <w:bidi/>
        <w:rPr>
          <w:rFonts w:cs="David" w:hint="cs"/>
          <w:rtl/>
        </w:rPr>
      </w:pPr>
    </w:p>
    <w:p w14:paraId="78D0B99D" w14:textId="77777777" w:rsidR="00DC37E3" w:rsidRPr="00DC37E3" w:rsidRDefault="00DC37E3" w:rsidP="00DC37E3">
      <w:pPr>
        <w:bidi/>
        <w:rPr>
          <w:rFonts w:cs="David" w:hint="cs"/>
          <w:rtl/>
        </w:rPr>
      </w:pPr>
      <w:r w:rsidRPr="00DC37E3">
        <w:rPr>
          <w:rFonts w:cs="David" w:hint="cs"/>
          <w:rtl/>
        </w:rPr>
        <w:tab/>
        <w:t xml:space="preserve"> אני מסכים מאוד עם מה  שאמר  אופיר פינס, אני לא חושב שצריך לנטרל את המפלגות. זה יוצר מצב מאוד לא בריא, והמפלגות יהיו מעורבות בדרך לא דרך. אני חושב שהמפלגות צריכות להיות חלק מהפעילות במשאל העם. וכאן יש איזושהי סתירה. אם אנחנו רוצים להיצמד עד כמה  שאפשר למצב הקיים, אני מציע לא לפרוץ גבולות. יש מפלגות שיקבלו מימון מהמדינה, ונכון מאוד שלא תוכל לנטרל אף מפלגה, אבל בלי שנתנסה באמת לא נדע. יכולים להיות  אספקטים כאלה או אחרים במשאל עם. אני כן יכול לדמיין לעצמי את הירוקים קובעים איזושהי עמדה לגבי רמת הגולן מזווית הראייה שלהם. אבל גופים ציבוריים, כפי שכבר נאמר </w:t>
      </w:r>
      <w:r w:rsidRPr="00DC37E3">
        <w:rPr>
          <w:rFonts w:cs="David"/>
          <w:rtl/>
        </w:rPr>
        <w:t>–</w:t>
      </w:r>
      <w:r w:rsidRPr="00DC37E3">
        <w:rPr>
          <w:rFonts w:cs="David" w:hint="cs"/>
          <w:rtl/>
        </w:rPr>
        <w:t xml:space="preserve"> אני לא חושב  שאתה יכול להגביל אותם. הם יהיו מעורבים, תנועות, עמותות, והם כן יקבלו תרומות. </w:t>
      </w:r>
    </w:p>
    <w:p w14:paraId="7A6DA65B" w14:textId="77777777" w:rsidR="00DC37E3" w:rsidRPr="00DC37E3" w:rsidRDefault="00DC37E3" w:rsidP="00DC37E3">
      <w:pPr>
        <w:bidi/>
        <w:rPr>
          <w:rFonts w:cs="David" w:hint="cs"/>
          <w:rtl/>
        </w:rPr>
      </w:pPr>
    </w:p>
    <w:p w14:paraId="5B93E7AB" w14:textId="77777777" w:rsidR="00DC37E3" w:rsidRPr="00DC37E3" w:rsidRDefault="00DC37E3" w:rsidP="00DC37E3">
      <w:pPr>
        <w:bidi/>
        <w:rPr>
          <w:rFonts w:cs="David" w:hint="cs"/>
          <w:rtl/>
        </w:rPr>
      </w:pPr>
      <w:r w:rsidRPr="00DC37E3">
        <w:rPr>
          <w:rFonts w:cs="David" w:hint="cs"/>
          <w:u w:val="single"/>
          <w:rtl/>
        </w:rPr>
        <w:t>היו"ר דוד טל:</w:t>
      </w:r>
    </w:p>
    <w:p w14:paraId="542B79A4" w14:textId="77777777" w:rsidR="00DC37E3" w:rsidRPr="00DC37E3" w:rsidRDefault="00DC37E3" w:rsidP="00DC37E3">
      <w:pPr>
        <w:bidi/>
        <w:rPr>
          <w:rFonts w:cs="David" w:hint="cs"/>
          <w:rtl/>
        </w:rPr>
      </w:pPr>
    </w:p>
    <w:p w14:paraId="22E65F59" w14:textId="77777777" w:rsidR="00DC37E3" w:rsidRPr="00DC37E3" w:rsidRDefault="00DC37E3" w:rsidP="00DC37E3">
      <w:pPr>
        <w:bidi/>
        <w:rPr>
          <w:rFonts w:cs="David" w:hint="cs"/>
          <w:rtl/>
        </w:rPr>
      </w:pPr>
      <w:r w:rsidRPr="00DC37E3">
        <w:rPr>
          <w:rFonts w:cs="David" w:hint="cs"/>
          <w:rtl/>
        </w:rPr>
        <w:tab/>
        <w:t xml:space="preserve">אתה  מציע חופשי בלי הגבלה. </w:t>
      </w:r>
    </w:p>
    <w:p w14:paraId="7AE499D8" w14:textId="77777777" w:rsidR="00DC37E3" w:rsidRPr="00DC37E3" w:rsidRDefault="00DC37E3" w:rsidP="00DC37E3">
      <w:pPr>
        <w:bidi/>
        <w:rPr>
          <w:rFonts w:cs="David" w:hint="cs"/>
          <w:rtl/>
        </w:rPr>
      </w:pPr>
    </w:p>
    <w:p w14:paraId="2EEEDC5F" w14:textId="77777777" w:rsidR="00DC37E3" w:rsidRPr="00DC37E3" w:rsidRDefault="00DC37E3" w:rsidP="00DC37E3">
      <w:pPr>
        <w:bidi/>
        <w:rPr>
          <w:rFonts w:cs="David" w:hint="cs"/>
          <w:rtl/>
        </w:rPr>
      </w:pPr>
      <w:r w:rsidRPr="00DC37E3">
        <w:rPr>
          <w:rFonts w:cs="David" w:hint="cs"/>
          <w:u w:val="single"/>
          <w:rtl/>
        </w:rPr>
        <w:t>יולי-יואל אדלשטיין:</w:t>
      </w:r>
    </w:p>
    <w:p w14:paraId="1C88E761" w14:textId="77777777" w:rsidR="00DC37E3" w:rsidRPr="00DC37E3" w:rsidRDefault="00DC37E3" w:rsidP="00DC37E3">
      <w:pPr>
        <w:bidi/>
        <w:rPr>
          <w:rFonts w:cs="David" w:hint="cs"/>
          <w:rtl/>
        </w:rPr>
      </w:pPr>
    </w:p>
    <w:p w14:paraId="4B2136ED" w14:textId="77777777" w:rsidR="00DC37E3" w:rsidRPr="00DC37E3" w:rsidRDefault="00DC37E3" w:rsidP="00DC37E3">
      <w:pPr>
        <w:bidi/>
        <w:rPr>
          <w:rFonts w:cs="David" w:hint="cs"/>
          <w:rtl/>
        </w:rPr>
      </w:pPr>
      <w:r w:rsidRPr="00DC37E3">
        <w:rPr>
          <w:rFonts w:cs="David" w:hint="cs"/>
          <w:rtl/>
        </w:rPr>
        <w:tab/>
        <w:t>אני לא רואה דרך כאן להגביל את הדברים. ההצעה שלי היא פחות אידיאולוגית ויותר מעשית. זה מביא אותי גם לנושא השני והאחרון. אם ניכנס לסד הזה של איסוף תרומות מחוץ-לארץ, אפילו הערת אגב של היועץ המשפטי כאן היתה מאוד נכונה, לא נצא  מזה  אף פעם. מה זה חוץ-לארץ? מה זה אזרח ישראלי ש-20 שנה לא בארץ?</w:t>
      </w:r>
    </w:p>
    <w:p w14:paraId="5444EEE6" w14:textId="77777777" w:rsidR="00DC37E3" w:rsidRPr="00DC37E3" w:rsidRDefault="00DC37E3" w:rsidP="00DC37E3">
      <w:pPr>
        <w:bidi/>
        <w:rPr>
          <w:rFonts w:cs="David" w:hint="cs"/>
          <w:rtl/>
        </w:rPr>
      </w:pPr>
    </w:p>
    <w:p w14:paraId="738DCE5C" w14:textId="77777777" w:rsidR="00DC37E3" w:rsidRPr="00DC37E3" w:rsidRDefault="00DC37E3" w:rsidP="00DC37E3">
      <w:pPr>
        <w:bidi/>
        <w:rPr>
          <w:rFonts w:cs="David" w:hint="cs"/>
          <w:rtl/>
        </w:rPr>
      </w:pPr>
      <w:r w:rsidRPr="00DC37E3">
        <w:rPr>
          <w:rFonts w:cs="David" w:hint="cs"/>
          <w:u w:val="single"/>
          <w:rtl/>
        </w:rPr>
        <w:t>היו"ר דוד טל:</w:t>
      </w:r>
    </w:p>
    <w:p w14:paraId="22329357" w14:textId="77777777" w:rsidR="00DC37E3" w:rsidRPr="00DC37E3" w:rsidRDefault="00DC37E3" w:rsidP="00DC37E3">
      <w:pPr>
        <w:bidi/>
        <w:rPr>
          <w:rFonts w:cs="David" w:hint="cs"/>
          <w:rtl/>
        </w:rPr>
      </w:pPr>
    </w:p>
    <w:p w14:paraId="094B2416" w14:textId="77777777" w:rsidR="00DC37E3" w:rsidRPr="00DC37E3" w:rsidRDefault="00DC37E3" w:rsidP="00DC37E3">
      <w:pPr>
        <w:bidi/>
        <w:rPr>
          <w:rFonts w:cs="David" w:hint="cs"/>
          <w:rtl/>
        </w:rPr>
      </w:pPr>
      <w:r w:rsidRPr="00DC37E3">
        <w:rPr>
          <w:rFonts w:cs="David" w:hint="cs"/>
          <w:rtl/>
        </w:rPr>
        <w:tab/>
        <w:t xml:space="preserve">אין מניעה שאזרח ישראלי יתרום, גם אם כספו כאן או שם. </w:t>
      </w:r>
    </w:p>
    <w:p w14:paraId="22B40B4E" w14:textId="77777777" w:rsidR="00DC37E3" w:rsidRPr="00DC37E3" w:rsidRDefault="00DC37E3" w:rsidP="00DC37E3">
      <w:pPr>
        <w:bidi/>
        <w:rPr>
          <w:rFonts w:cs="David" w:hint="cs"/>
          <w:rtl/>
        </w:rPr>
      </w:pPr>
    </w:p>
    <w:p w14:paraId="7022625C" w14:textId="77777777" w:rsidR="00DC37E3" w:rsidRPr="00DC37E3" w:rsidRDefault="00DC37E3" w:rsidP="00DC37E3">
      <w:pPr>
        <w:bidi/>
        <w:rPr>
          <w:rFonts w:cs="David" w:hint="cs"/>
          <w:rtl/>
        </w:rPr>
      </w:pPr>
      <w:r w:rsidRPr="00DC37E3">
        <w:rPr>
          <w:rFonts w:cs="David" w:hint="cs"/>
          <w:u w:val="single"/>
          <w:rtl/>
        </w:rPr>
        <w:t>יולי-יואל אדלשטיין:</w:t>
      </w:r>
    </w:p>
    <w:p w14:paraId="72245802" w14:textId="77777777" w:rsidR="00DC37E3" w:rsidRPr="00DC37E3" w:rsidRDefault="00DC37E3" w:rsidP="00DC37E3">
      <w:pPr>
        <w:bidi/>
        <w:rPr>
          <w:rFonts w:cs="David" w:hint="cs"/>
          <w:rtl/>
        </w:rPr>
      </w:pPr>
    </w:p>
    <w:p w14:paraId="775136D7" w14:textId="77777777" w:rsidR="00DC37E3" w:rsidRPr="00DC37E3" w:rsidRDefault="00DC37E3" w:rsidP="00DC37E3">
      <w:pPr>
        <w:bidi/>
        <w:rPr>
          <w:rFonts w:cs="David" w:hint="cs"/>
          <w:rtl/>
        </w:rPr>
      </w:pPr>
      <w:r w:rsidRPr="00DC37E3">
        <w:rPr>
          <w:rFonts w:cs="David" w:hint="cs"/>
          <w:rtl/>
        </w:rPr>
        <w:tab/>
        <w:t xml:space="preserve">אני אומר לא לפרוץ גבולות, זה אומר שגם בנושא הזה לא הייתי פורץ גבול ולא הייתי אומר שמפלגה יכולה לקבל תרומה מאזרח מחוץ-לארץ. הייתי נצמד לחוק הקיים. </w:t>
      </w:r>
    </w:p>
    <w:p w14:paraId="01B1C886" w14:textId="77777777" w:rsidR="00DC37E3" w:rsidRPr="00DC37E3" w:rsidRDefault="00DC37E3" w:rsidP="00DC37E3">
      <w:pPr>
        <w:bidi/>
        <w:rPr>
          <w:rFonts w:cs="David" w:hint="cs"/>
          <w:rtl/>
        </w:rPr>
      </w:pPr>
    </w:p>
    <w:p w14:paraId="1C667E3F" w14:textId="77777777" w:rsidR="00DC37E3" w:rsidRPr="00DC37E3" w:rsidRDefault="00DC37E3" w:rsidP="00DC37E3">
      <w:pPr>
        <w:bidi/>
        <w:rPr>
          <w:rFonts w:cs="David" w:hint="cs"/>
          <w:rtl/>
        </w:rPr>
      </w:pPr>
      <w:r w:rsidRPr="00DC37E3">
        <w:rPr>
          <w:rFonts w:cs="David" w:hint="cs"/>
          <w:u w:val="single"/>
          <w:rtl/>
        </w:rPr>
        <w:t>היו"ר דוד טל:</w:t>
      </w:r>
    </w:p>
    <w:p w14:paraId="2305E7E5" w14:textId="77777777" w:rsidR="00DC37E3" w:rsidRPr="00DC37E3" w:rsidRDefault="00DC37E3" w:rsidP="00DC37E3">
      <w:pPr>
        <w:bidi/>
        <w:rPr>
          <w:rFonts w:cs="David" w:hint="cs"/>
          <w:rtl/>
        </w:rPr>
      </w:pPr>
    </w:p>
    <w:p w14:paraId="349DFEBB" w14:textId="77777777" w:rsidR="00DC37E3" w:rsidRPr="00DC37E3" w:rsidRDefault="00DC37E3" w:rsidP="00DC37E3">
      <w:pPr>
        <w:bidi/>
        <w:rPr>
          <w:rFonts w:cs="David" w:hint="cs"/>
          <w:rtl/>
        </w:rPr>
      </w:pPr>
      <w:r w:rsidRPr="00DC37E3">
        <w:rPr>
          <w:rFonts w:cs="David" w:hint="cs"/>
          <w:rtl/>
        </w:rPr>
        <w:tab/>
        <w:t xml:space="preserve"> החוק הקיים אומר היום, שאזרח ישראלי, גם אם הוא בחוץ-לארץ, יכול לתרום. </w:t>
      </w:r>
    </w:p>
    <w:p w14:paraId="2C420ACD" w14:textId="77777777" w:rsidR="00DC37E3" w:rsidRPr="00DC37E3" w:rsidRDefault="00DC37E3" w:rsidP="00DC37E3">
      <w:pPr>
        <w:bidi/>
        <w:rPr>
          <w:rFonts w:cs="David" w:hint="cs"/>
          <w:rtl/>
        </w:rPr>
      </w:pPr>
    </w:p>
    <w:p w14:paraId="7CA51D28" w14:textId="77777777" w:rsidR="00DC37E3" w:rsidRPr="00DC37E3" w:rsidRDefault="00DC37E3" w:rsidP="00DC37E3">
      <w:pPr>
        <w:bidi/>
        <w:rPr>
          <w:rFonts w:cs="David" w:hint="cs"/>
          <w:u w:val="single"/>
          <w:rtl/>
        </w:rPr>
      </w:pPr>
      <w:r w:rsidRPr="00DC37E3">
        <w:rPr>
          <w:rFonts w:cs="David" w:hint="cs"/>
          <w:u w:val="single"/>
          <w:rtl/>
        </w:rPr>
        <w:t>יולי אדלשטיין:</w:t>
      </w:r>
    </w:p>
    <w:p w14:paraId="655C7AB2" w14:textId="77777777" w:rsidR="00DC37E3" w:rsidRPr="00DC37E3" w:rsidRDefault="00DC37E3" w:rsidP="00DC37E3">
      <w:pPr>
        <w:bidi/>
        <w:rPr>
          <w:rFonts w:cs="David" w:hint="cs"/>
          <w:rtl/>
        </w:rPr>
      </w:pPr>
    </w:p>
    <w:p w14:paraId="27DBDF8C" w14:textId="77777777" w:rsidR="00DC37E3" w:rsidRPr="00DC37E3" w:rsidRDefault="00DC37E3" w:rsidP="00DC37E3">
      <w:pPr>
        <w:bidi/>
        <w:rPr>
          <w:rFonts w:cs="David" w:hint="cs"/>
          <w:rtl/>
        </w:rPr>
      </w:pPr>
      <w:r w:rsidRPr="00DC37E3">
        <w:rPr>
          <w:rFonts w:cs="David" w:hint="cs"/>
          <w:rtl/>
        </w:rPr>
        <w:tab/>
        <w:t xml:space="preserve">אם יש לו תעודת זהות ויש לו חשבון בארץ, אז הוא תורם.  </w:t>
      </w:r>
    </w:p>
    <w:p w14:paraId="391BD261" w14:textId="77777777" w:rsidR="00DC37E3" w:rsidRPr="00DC37E3" w:rsidRDefault="00DC37E3" w:rsidP="00DC37E3">
      <w:pPr>
        <w:bidi/>
        <w:rPr>
          <w:rFonts w:cs="David" w:hint="cs"/>
          <w:rtl/>
        </w:rPr>
      </w:pPr>
    </w:p>
    <w:p w14:paraId="7B62A8E1" w14:textId="77777777" w:rsidR="00DC37E3" w:rsidRPr="00DC37E3" w:rsidRDefault="00DC37E3" w:rsidP="00DC37E3">
      <w:pPr>
        <w:bidi/>
        <w:rPr>
          <w:rFonts w:cs="David" w:hint="cs"/>
          <w:rtl/>
        </w:rPr>
      </w:pPr>
      <w:r w:rsidRPr="00DC37E3">
        <w:rPr>
          <w:rFonts w:cs="David" w:hint="cs"/>
          <w:u w:val="single"/>
          <w:rtl/>
        </w:rPr>
        <w:t>אופיר פינס-פז:</w:t>
      </w:r>
    </w:p>
    <w:p w14:paraId="12F5B12F" w14:textId="77777777" w:rsidR="00DC37E3" w:rsidRPr="00DC37E3" w:rsidRDefault="00DC37E3" w:rsidP="00DC37E3">
      <w:pPr>
        <w:bidi/>
        <w:rPr>
          <w:rFonts w:cs="David" w:hint="cs"/>
          <w:rtl/>
        </w:rPr>
      </w:pPr>
    </w:p>
    <w:p w14:paraId="769B0BD9" w14:textId="77777777" w:rsidR="00DC37E3" w:rsidRPr="00DC37E3" w:rsidRDefault="00DC37E3" w:rsidP="00DC37E3">
      <w:pPr>
        <w:bidi/>
        <w:rPr>
          <w:rFonts w:cs="David" w:hint="cs"/>
          <w:rtl/>
        </w:rPr>
      </w:pPr>
      <w:r w:rsidRPr="00DC37E3">
        <w:rPr>
          <w:rFonts w:cs="David" w:hint="cs"/>
          <w:rtl/>
        </w:rPr>
        <w:tab/>
        <w:t xml:space="preserve">אמרת דבר נכון, ניצמד לחוק הישראלי. בואו לא נפרש אותו עכשיו. </w:t>
      </w:r>
    </w:p>
    <w:p w14:paraId="35227161" w14:textId="77777777" w:rsidR="00DC37E3" w:rsidRPr="00DC37E3" w:rsidRDefault="00DC37E3" w:rsidP="00DC37E3">
      <w:pPr>
        <w:bidi/>
        <w:rPr>
          <w:rFonts w:cs="David" w:hint="cs"/>
          <w:rtl/>
        </w:rPr>
      </w:pPr>
    </w:p>
    <w:p w14:paraId="05645F4C" w14:textId="77777777" w:rsidR="00DC37E3" w:rsidRPr="00DC37E3" w:rsidRDefault="00DC37E3" w:rsidP="00DC37E3">
      <w:pPr>
        <w:bidi/>
        <w:rPr>
          <w:rFonts w:cs="David" w:hint="cs"/>
          <w:rtl/>
        </w:rPr>
      </w:pPr>
      <w:r w:rsidRPr="00DC37E3">
        <w:rPr>
          <w:rFonts w:cs="David" w:hint="cs"/>
          <w:u w:val="single"/>
          <w:rtl/>
        </w:rPr>
        <w:t>יולי-יואל אדלשטיין:</w:t>
      </w:r>
    </w:p>
    <w:p w14:paraId="76A89DE7" w14:textId="77777777" w:rsidR="00DC37E3" w:rsidRPr="00DC37E3" w:rsidRDefault="00DC37E3" w:rsidP="00DC37E3">
      <w:pPr>
        <w:bidi/>
        <w:rPr>
          <w:rFonts w:cs="David" w:hint="cs"/>
          <w:rtl/>
        </w:rPr>
      </w:pPr>
    </w:p>
    <w:p w14:paraId="3DBEA912" w14:textId="77777777" w:rsidR="00DC37E3" w:rsidRPr="00DC37E3" w:rsidRDefault="00DC37E3" w:rsidP="00DC37E3">
      <w:pPr>
        <w:bidi/>
        <w:rPr>
          <w:rFonts w:cs="David" w:hint="cs"/>
          <w:rtl/>
        </w:rPr>
      </w:pPr>
      <w:r w:rsidRPr="00DC37E3">
        <w:rPr>
          <w:rFonts w:cs="David" w:hint="cs"/>
          <w:rtl/>
        </w:rPr>
        <w:tab/>
        <w:t xml:space="preserve"> מפלגות לא יקבלו תרומות מחוץ-לארץ, כי גם מזה לא נצא. אבל כל ניסיון שלנו לנטרל את יהדות העולם מן העניין הזה ולומר להם שלא יתרמו לעמותות, שלא יפרסמו מודעה בעיתון, שלא יעשו כלום, לדעתי זה נועד לכישלון וזה יגרום רק לבלבול ואנדרלמוסיה ודרכים אפורות לכניסת כספים, ואת זה תמיד כדאי להזכיר. איסורים  מיותרים שלא כל כך ברור אחר כך איך לאכוף אותם, גורמים לתופעות שאנחנו לא רוצים להגיע אליהן. </w:t>
      </w:r>
    </w:p>
    <w:p w14:paraId="5668DEA5" w14:textId="77777777" w:rsidR="00DC37E3" w:rsidRPr="00DC37E3" w:rsidRDefault="00DC37E3" w:rsidP="00DC37E3">
      <w:pPr>
        <w:bidi/>
        <w:rPr>
          <w:rFonts w:cs="David" w:hint="cs"/>
          <w:rtl/>
        </w:rPr>
      </w:pPr>
    </w:p>
    <w:p w14:paraId="1032483F" w14:textId="77777777" w:rsidR="00DC37E3" w:rsidRPr="00DC37E3" w:rsidRDefault="00DC37E3" w:rsidP="00DC37E3">
      <w:pPr>
        <w:bidi/>
        <w:rPr>
          <w:rFonts w:cs="David" w:hint="cs"/>
          <w:u w:val="single"/>
          <w:rtl/>
        </w:rPr>
      </w:pPr>
      <w:r w:rsidRPr="00DC37E3">
        <w:rPr>
          <w:rFonts w:cs="David" w:hint="cs"/>
          <w:u w:val="single"/>
          <w:rtl/>
        </w:rPr>
        <w:t>נורית ישראלי:</w:t>
      </w:r>
    </w:p>
    <w:p w14:paraId="740A465E" w14:textId="77777777" w:rsidR="00DC37E3" w:rsidRPr="00DC37E3" w:rsidRDefault="00DC37E3" w:rsidP="00DC37E3">
      <w:pPr>
        <w:bidi/>
        <w:rPr>
          <w:rFonts w:cs="David" w:hint="cs"/>
          <w:rtl/>
        </w:rPr>
      </w:pPr>
    </w:p>
    <w:p w14:paraId="493A67CE" w14:textId="77777777" w:rsidR="00DC37E3" w:rsidRPr="00DC37E3" w:rsidRDefault="00DC37E3" w:rsidP="00DC37E3">
      <w:pPr>
        <w:bidi/>
        <w:rPr>
          <w:rFonts w:cs="David" w:hint="cs"/>
          <w:rtl/>
        </w:rPr>
      </w:pPr>
      <w:r w:rsidRPr="00DC37E3">
        <w:rPr>
          <w:rFonts w:cs="David" w:hint="cs"/>
          <w:rtl/>
        </w:rPr>
        <w:tab/>
        <w:t xml:space="preserve"> לפי מיטב זיכרוני העיקרון הוא, שמי שיכול לבחור באותן בחירות גם יכול לתרום להן.  בוחר מוגדר כמשמעותו בחוק הבחירות. אין לי הטקסט מול עיני, למיטב זיכרוני זה אזרחות ותושבות. </w:t>
      </w:r>
    </w:p>
    <w:p w14:paraId="60AD13CA" w14:textId="77777777" w:rsidR="00DC37E3" w:rsidRPr="00DC37E3" w:rsidRDefault="00DC37E3" w:rsidP="00DC37E3">
      <w:pPr>
        <w:bidi/>
        <w:rPr>
          <w:rFonts w:cs="David" w:hint="cs"/>
          <w:rtl/>
        </w:rPr>
      </w:pPr>
    </w:p>
    <w:p w14:paraId="6ADD10EF" w14:textId="77777777" w:rsidR="00DC37E3" w:rsidRPr="00DC37E3" w:rsidRDefault="00DC37E3" w:rsidP="00DC37E3">
      <w:pPr>
        <w:bidi/>
        <w:rPr>
          <w:rFonts w:cs="David" w:hint="cs"/>
          <w:rtl/>
        </w:rPr>
      </w:pPr>
      <w:r w:rsidRPr="00DC37E3">
        <w:rPr>
          <w:rFonts w:cs="David" w:hint="cs"/>
          <w:u w:val="single"/>
          <w:rtl/>
        </w:rPr>
        <w:t>היו"ר דוד טל:</w:t>
      </w:r>
    </w:p>
    <w:p w14:paraId="3DDF97E3" w14:textId="77777777" w:rsidR="00DC37E3" w:rsidRPr="00DC37E3" w:rsidRDefault="00DC37E3" w:rsidP="00DC37E3">
      <w:pPr>
        <w:bidi/>
        <w:rPr>
          <w:rFonts w:cs="David" w:hint="cs"/>
          <w:rtl/>
        </w:rPr>
      </w:pPr>
    </w:p>
    <w:p w14:paraId="45D2AB11" w14:textId="77777777" w:rsidR="00DC37E3" w:rsidRPr="00DC37E3" w:rsidRDefault="00DC37E3" w:rsidP="00DC37E3">
      <w:pPr>
        <w:bidi/>
        <w:rPr>
          <w:rFonts w:cs="David" w:hint="cs"/>
          <w:rtl/>
        </w:rPr>
      </w:pPr>
      <w:r w:rsidRPr="00DC37E3">
        <w:rPr>
          <w:rFonts w:cs="David" w:hint="cs"/>
          <w:rtl/>
        </w:rPr>
        <w:tab/>
        <w:t xml:space="preserve">ולא משנה אם כספו בחוץ-לארץ או בארץ, ולא משנה אם מיקומו בחוץ-לארץ או בארץ? </w:t>
      </w:r>
    </w:p>
    <w:p w14:paraId="3DF98F95" w14:textId="77777777" w:rsidR="00DC37E3" w:rsidRPr="00DC37E3" w:rsidRDefault="00DC37E3" w:rsidP="00DC37E3">
      <w:pPr>
        <w:bidi/>
        <w:rPr>
          <w:rFonts w:cs="David" w:hint="cs"/>
          <w:rtl/>
        </w:rPr>
      </w:pPr>
    </w:p>
    <w:p w14:paraId="2A0609E4" w14:textId="77777777" w:rsidR="00DC37E3" w:rsidRPr="00DC37E3" w:rsidRDefault="00DC37E3" w:rsidP="00DC37E3">
      <w:pPr>
        <w:bidi/>
        <w:rPr>
          <w:rFonts w:cs="David" w:hint="cs"/>
          <w:u w:val="single"/>
          <w:rtl/>
        </w:rPr>
      </w:pPr>
      <w:r w:rsidRPr="00DC37E3">
        <w:rPr>
          <w:rFonts w:cs="David" w:hint="cs"/>
          <w:u w:val="single"/>
          <w:rtl/>
        </w:rPr>
        <w:t>נורית ישראלי:</w:t>
      </w:r>
    </w:p>
    <w:p w14:paraId="44B64399" w14:textId="77777777" w:rsidR="00DC37E3" w:rsidRPr="00DC37E3" w:rsidRDefault="00DC37E3" w:rsidP="00DC37E3">
      <w:pPr>
        <w:bidi/>
        <w:rPr>
          <w:rFonts w:cs="David" w:hint="cs"/>
          <w:rtl/>
        </w:rPr>
      </w:pPr>
    </w:p>
    <w:p w14:paraId="1F4C2145" w14:textId="77777777" w:rsidR="00DC37E3" w:rsidRPr="00DC37E3" w:rsidRDefault="00DC37E3" w:rsidP="00DC37E3">
      <w:pPr>
        <w:bidi/>
        <w:rPr>
          <w:rFonts w:cs="David" w:hint="cs"/>
          <w:rtl/>
        </w:rPr>
      </w:pPr>
      <w:r w:rsidRPr="00DC37E3">
        <w:rPr>
          <w:rFonts w:cs="David" w:hint="cs"/>
          <w:rtl/>
        </w:rPr>
        <w:tab/>
        <w:t xml:space="preserve">המבחן, כמו שאמרתי, הוא מבחן. לכן חבר הכנסת מולה, שדיבר על שליח, דיבר על מבחן שמופיע בחוק הבחירות, שאנשים שנמצאים בשליחות של המדינה, יש להם זכות להצביע גם כשהם בחוץ-לארץ. </w:t>
      </w:r>
    </w:p>
    <w:p w14:paraId="46A521FE" w14:textId="77777777" w:rsidR="00DC37E3" w:rsidRPr="00DC37E3" w:rsidRDefault="00DC37E3" w:rsidP="00DC37E3">
      <w:pPr>
        <w:bidi/>
        <w:rPr>
          <w:rFonts w:cs="David" w:hint="cs"/>
          <w:rtl/>
        </w:rPr>
      </w:pPr>
    </w:p>
    <w:p w14:paraId="4815E384" w14:textId="77777777" w:rsidR="00DC37E3" w:rsidRPr="00DC37E3" w:rsidRDefault="00DC37E3" w:rsidP="00DC37E3">
      <w:pPr>
        <w:bidi/>
        <w:rPr>
          <w:rFonts w:cs="David" w:hint="cs"/>
          <w:u w:val="single"/>
          <w:rtl/>
        </w:rPr>
      </w:pPr>
    </w:p>
    <w:p w14:paraId="0AC61B6B" w14:textId="77777777" w:rsidR="00DC37E3" w:rsidRPr="00DC37E3" w:rsidRDefault="00DC37E3" w:rsidP="00DC37E3">
      <w:pPr>
        <w:bidi/>
        <w:rPr>
          <w:rFonts w:cs="David" w:hint="cs"/>
          <w:rtl/>
        </w:rPr>
      </w:pPr>
      <w:r w:rsidRPr="00DC37E3">
        <w:rPr>
          <w:rFonts w:cs="David" w:hint="cs"/>
          <w:u w:val="single"/>
          <w:rtl/>
        </w:rPr>
        <w:t>היו"ר דוד טל:</w:t>
      </w:r>
    </w:p>
    <w:p w14:paraId="6D1690E4" w14:textId="77777777" w:rsidR="00DC37E3" w:rsidRPr="00DC37E3" w:rsidRDefault="00DC37E3" w:rsidP="00DC37E3">
      <w:pPr>
        <w:bidi/>
        <w:rPr>
          <w:rFonts w:cs="David" w:hint="cs"/>
          <w:rtl/>
        </w:rPr>
      </w:pPr>
    </w:p>
    <w:p w14:paraId="15C15D70" w14:textId="77777777" w:rsidR="00DC37E3" w:rsidRPr="00DC37E3" w:rsidRDefault="00DC37E3" w:rsidP="00DC37E3">
      <w:pPr>
        <w:bidi/>
        <w:rPr>
          <w:rFonts w:cs="David" w:hint="cs"/>
          <w:rtl/>
        </w:rPr>
      </w:pPr>
      <w:r w:rsidRPr="00DC37E3">
        <w:rPr>
          <w:rFonts w:cs="David" w:hint="cs"/>
          <w:rtl/>
        </w:rPr>
        <w:tab/>
        <w:t xml:space="preserve"> אם נגיע לכך, נאמץ את מה שקיים כרגע בחוק. </w:t>
      </w:r>
    </w:p>
    <w:p w14:paraId="362A46AA" w14:textId="77777777" w:rsidR="00DC37E3" w:rsidRPr="00DC37E3" w:rsidRDefault="00DC37E3" w:rsidP="00DC37E3">
      <w:pPr>
        <w:bidi/>
        <w:rPr>
          <w:rFonts w:cs="David" w:hint="cs"/>
          <w:rtl/>
        </w:rPr>
      </w:pPr>
    </w:p>
    <w:p w14:paraId="0EE5AB59" w14:textId="77777777" w:rsidR="00DC37E3" w:rsidRPr="00DC37E3" w:rsidRDefault="00DC37E3" w:rsidP="00DC37E3">
      <w:pPr>
        <w:bidi/>
        <w:rPr>
          <w:rFonts w:cs="David" w:hint="cs"/>
          <w:u w:val="single"/>
          <w:rtl/>
        </w:rPr>
      </w:pPr>
      <w:r w:rsidRPr="00DC37E3">
        <w:rPr>
          <w:rFonts w:cs="David" w:hint="cs"/>
          <w:u w:val="single"/>
          <w:rtl/>
        </w:rPr>
        <w:t>נורית ישראלי:</w:t>
      </w:r>
    </w:p>
    <w:p w14:paraId="1BEB22AB" w14:textId="77777777" w:rsidR="00DC37E3" w:rsidRPr="00DC37E3" w:rsidRDefault="00DC37E3" w:rsidP="00DC37E3">
      <w:pPr>
        <w:bidi/>
        <w:rPr>
          <w:rFonts w:cs="David" w:hint="cs"/>
          <w:rtl/>
        </w:rPr>
      </w:pPr>
    </w:p>
    <w:p w14:paraId="269DA97A" w14:textId="77777777" w:rsidR="00DC37E3" w:rsidRPr="00DC37E3" w:rsidRDefault="00DC37E3" w:rsidP="00DC37E3">
      <w:pPr>
        <w:bidi/>
        <w:rPr>
          <w:rFonts w:cs="David" w:hint="cs"/>
          <w:rtl/>
        </w:rPr>
      </w:pPr>
      <w:r w:rsidRPr="00DC37E3">
        <w:rPr>
          <w:rFonts w:cs="David" w:hint="cs"/>
          <w:rtl/>
        </w:rPr>
        <w:tab/>
        <w:t xml:space="preserve">אני לא מתייחסת באופן ערכי לשאלה של תרומות בחו"ל, למרות שמבקר המדינה התייחס לזה בהזדמנויות שונות. מעבר לבעיות של חשיפה על השפעת גורמים זרים על הדמוקרטיה הישראלית וכו', צריך להבין שככל שמבקשים פיקוח ובקרה על המנגנונים, כשמדובר בתרומות בחוץ-לארץ האפשרויות מאוד מוגבלות, מאוד מצומצמות, והפיקוח קשה מאוד. אין לנו סמכויות בתחום של חוץ-לארץ ואי-אפשר לדעת וקשה להתחקות אחרי הכסף. </w:t>
      </w:r>
    </w:p>
    <w:p w14:paraId="097B7F5F" w14:textId="77777777" w:rsidR="00DC37E3" w:rsidRPr="00DC37E3" w:rsidRDefault="00DC37E3" w:rsidP="00DC37E3">
      <w:pPr>
        <w:bidi/>
        <w:rPr>
          <w:rFonts w:cs="David" w:hint="cs"/>
          <w:rtl/>
        </w:rPr>
      </w:pPr>
    </w:p>
    <w:p w14:paraId="61D20F04" w14:textId="77777777" w:rsidR="00DC37E3" w:rsidRPr="00DC37E3" w:rsidRDefault="00DC37E3" w:rsidP="00DC37E3">
      <w:pPr>
        <w:bidi/>
        <w:rPr>
          <w:rFonts w:cs="David" w:hint="cs"/>
          <w:rtl/>
        </w:rPr>
      </w:pPr>
      <w:r w:rsidRPr="00DC37E3">
        <w:rPr>
          <w:rFonts w:cs="David" w:hint="cs"/>
          <w:u w:val="single"/>
          <w:rtl/>
        </w:rPr>
        <w:t>היו"ר דוד טל:</w:t>
      </w:r>
    </w:p>
    <w:p w14:paraId="5296EC6F" w14:textId="77777777" w:rsidR="00DC37E3" w:rsidRPr="00DC37E3" w:rsidRDefault="00DC37E3" w:rsidP="00DC37E3">
      <w:pPr>
        <w:bidi/>
        <w:rPr>
          <w:rFonts w:cs="David" w:hint="cs"/>
          <w:rtl/>
        </w:rPr>
      </w:pPr>
    </w:p>
    <w:p w14:paraId="02F95251" w14:textId="77777777" w:rsidR="00DC37E3" w:rsidRPr="00DC37E3" w:rsidRDefault="00DC37E3" w:rsidP="00DC37E3">
      <w:pPr>
        <w:bidi/>
        <w:rPr>
          <w:rFonts w:cs="David" w:hint="cs"/>
          <w:rtl/>
        </w:rPr>
      </w:pPr>
      <w:r w:rsidRPr="00DC37E3">
        <w:rPr>
          <w:rFonts w:cs="David" w:hint="cs"/>
          <w:rtl/>
        </w:rPr>
        <w:tab/>
        <w:t xml:space="preserve">אתם יכולים להתחקות אחרי כל דבר חוץ מהדבר הזה, או שגם בנושאים אחרים אתם לא יכולים להתחקות אחרי הכסף? </w:t>
      </w:r>
    </w:p>
    <w:p w14:paraId="31D7A7CC" w14:textId="77777777" w:rsidR="00DC37E3" w:rsidRPr="00DC37E3" w:rsidRDefault="00DC37E3" w:rsidP="00DC37E3">
      <w:pPr>
        <w:bidi/>
        <w:rPr>
          <w:rFonts w:cs="David" w:hint="cs"/>
          <w:rtl/>
        </w:rPr>
      </w:pPr>
    </w:p>
    <w:p w14:paraId="394D03B2" w14:textId="77777777" w:rsidR="00DC37E3" w:rsidRPr="00DC37E3" w:rsidRDefault="00DC37E3" w:rsidP="00DC37E3">
      <w:pPr>
        <w:bidi/>
        <w:rPr>
          <w:rFonts w:cs="David" w:hint="cs"/>
          <w:u w:val="single"/>
          <w:rtl/>
        </w:rPr>
      </w:pPr>
      <w:r w:rsidRPr="00DC37E3">
        <w:rPr>
          <w:rFonts w:cs="David" w:hint="cs"/>
          <w:u w:val="single"/>
          <w:rtl/>
        </w:rPr>
        <w:t>נורית ישראלי:</w:t>
      </w:r>
    </w:p>
    <w:p w14:paraId="5A939230" w14:textId="77777777" w:rsidR="00DC37E3" w:rsidRPr="00DC37E3" w:rsidRDefault="00DC37E3" w:rsidP="00DC37E3">
      <w:pPr>
        <w:bidi/>
        <w:rPr>
          <w:rFonts w:cs="David" w:hint="cs"/>
          <w:rtl/>
        </w:rPr>
      </w:pPr>
    </w:p>
    <w:p w14:paraId="6A5C2310" w14:textId="77777777" w:rsidR="00DC37E3" w:rsidRPr="00DC37E3" w:rsidRDefault="00DC37E3" w:rsidP="00DC37E3">
      <w:pPr>
        <w:bidi/>
        <w:rPr>
          <w:rFonts w:cs="David" w:hint="cs"/>
          <w:rtl/>
        </w:rPr>
      </w:pPr>
      <w:r w:rsidRPr="00DC37E3">
        <w:rPr>
          <w:rFonts w:cs="David" w:hint="cs"/>
          <w:rtl/>
        </w:rPr>
        <w:tab/>
        <w:t xml:space="preserve"> אנחנו יכולים לעשות מאמץ בגבולות הסמכות שלנו.</w:t>
      </w:r>
    </w:p>
    <w:p w14:paraId="6BB9FEAB" w14:textId="77777777" w:rsidR="00DC37E3" w:rsidRPr="00DC37E3" w:rsidRDefault="00DC37E3" w:rsidP="00DC37E3">
      <w:pPr>
        <w:bidi/>
        <w:rPr>
          <w:rFonts w:cs="David" w:hint="cs"/>
          <w:rtl/>
        </w:rPr>
      </w:pPr>
    </w:p>
    <w:p w14:paraId="596BC880" w14:textId="77777777" w:rsidR="00DC37E3" w:rsidRPr="00DC37E3" w:rsidRDefault="00DC37E3" w:rsidP="00DC37E3">
      <w:pPr>
        <w:bidi/>
        <w:rPr>
          <w:rFonts w:cs="David" w:hint="cs"/>
          <w:rtl/>
        </w:rPr>
      </w:pPr>
      <w:r w:rsidRPr="00DC37E3">
        <w:rPr>
          <w:rFonts w:cs="David" w:hint="cs"/>
          <w:u w:val="single"/>
          <w:rtl/>
        </w:rPr>
        <w:t>היו"ר דוד טל:</w:t>
      </w:r>
    </w:p>
    <w:p w14:paraId="16F7C360" w14:textId="77777777" w:rsidR="00DC37E3" w:rsidRPr="00DC37E3" w:rsidRDefault="00DC37E3" w:rsidP="00DC37E3">
      <w:pPr>
        <w:bidi/>
        <w:rPr>
          <w:rFonts w:cs="David" w:hint="cs"/>
          <w:rtl/>
        </w:rPr>
      </w:pPr>
    </w:p>
    <w:p w14:paraId="3A0EEA6E" w14:textId="77777777" w:rsidR="00DC37E3" w:rsidRPr="00DC37E3" w:rsidRDefault="00DC37E3" w:rsidP="00DC37E3">
      <w:pPr>
        <w:bidi/>
        <w:rPr>
          <w:rFonts w:cs="David" w:hint="cs"/>
          <w:rtl/>
        </w:rPr>
      </w:pPr>
      <w:r w:rsidRPr="00DC37E3">
        <w:rPr>
          <w:rFonts w:cs="David" w:hint="cs"/>
          <w:rtl/>
        </w:rPr>
        <w:tab/>
        <w:t xml:space="preserve">אתם עושים מאמץ גדול, אני מוכרח לומר את זה בצורה חיובית, אבל אתם לא יכולים להתחקות אחרי כל אגורה שמישהו תורם. </w:t>
      </w:r>
    </w:p>
    <w:p w14:paraId="69444C69" w14:textId="77777777" w:rsidR="00DC37E3" w:rsidRPr="00DC37E3" w:rsidRDefault="00DC37E3" w:rsidP="00DC37E3">
      <w:pPr>
        <w:bidi/>
        <w:rPr>
          <w:rFonts w:cs="David" w:hint="cs"/>
          <w:rtl/>
        </w:rPr>
      </w:pPr>
    </w:p>
    <w:p w14:paraId="7C3438CC" w14:textId="77777777" w:rsidR="00DC37E3" w:rsidRPr="00DC37E3" w:rsidRDefault="00DC37E3" w:rsidP="00DC37E3">
      <w:pPr>
        <w:bidi/>
        <w:rPr>
          <w:rFonts w:cs="David" w:hint="cs"/>
          <w:u w:val="single"/>
          <w:rtl/>
        </w:rPr>
      </w:pPr>
      <w:r w:rsidRPr="00DC37E3">
        <w:rPr>
          <w:rFonts w:cs="David" w:hint="cs"/>
          <w:u w:val="single"/>
          <w:rtl/>
        </w:rPr>
        <w:t>נורית ישראלי:</w:t>
      </w:r>
    </w:p>
    <w:p w14:paraId="7A73F672" w14:textId="77777777" w:rsidR="00DC37E3" w:rsidRPr="00DC37E3" w:rsidRDefault="00DC37E3" w:rsidP="00DC37E3">
      <w:pPr>
        <w:bidi/>
        <w:rPr>
          <w:rFonts w:cs="David" w:hint="cs"/>
          <w:rtl/>
        </w:rPr>
      </w:pPr>
    </w:p>
    <w:p w14:paraId="4DC27BDC" w14:textId="77777777" w:rsidR="00DC37E3" w:rsidRPr="00DC37E3" w:rsidRDefault="00DC37E3" w:rsidP="00DC37E3">
      <w:pPr>
        <w:bidi/>
        <w:rPr>
          <w:rFonts w:cs="David" w:hint="cs"/>
          <w:rtl/>
        </w:rPr>
      </w:pPr>
      <w:r w:rsidRPr="00DC37E3">
        <w:rPr>
          <w:rFonts w:cs="David" w:hint="cs"/>
          <w:rtl/>
        </w:rPr>
        <w:tab/>
        <w:t xml:space="preserve">כשמדובר בגבולות מדינת ישראל, יש לנו סמכויות לבדוק את הדברים, סמכויות כפי שהמחוקק נתן לנו, ואנחנו מפעילים אותן במקרים הראויים. כשמדובר בחוץ-לארץ, לגורם שלטוני ישראלי אין סמכות בחוץ-לארץ לבדוק דברים, בבנקים בין-לאומיים לבקש תצהירים מאנשים מחוץ-לארץ. יש פה מגבלתיות גדולה מאוד. </w:t>
      </w:r>
    </w:p>
    <w:p w14:paraId="391677EC" w14:textId="77777777" w:rsidR="00DC37E3" w:rsidRPr="00DC37E3" w:rsidRDefault="00DC37E3" w:rsidP="00DC37E3">
      <w:pPr>
        <w:bidi/>
        <w:rPr>
          <w:rFonts w:cs="David" w:hint="cs"/>
          <w:rtl/>
        </w:rPr>
      </w:pPr>
    </w:p>
    <w:p w14:paraId="2E0359C6" w14:textId="77777777" w:rsidR="00DC37E3" w:rsidRPr="00DC37E3" w:rsidRDefault="00DC37E3" w:rsidP="00DC37E3">
      <w:pPr>
        <w:bidi/>
        <w:rPr>
          <w:rFonts w:cs="David" w:hint="cs"/>
          <w:u w:val="single"/>
          <w:rtl/>
        </w:rPr>
      </w:pPr>
      <w:r w:rsidRPr="00DC37E3">
        <w:rPr>
          <w:rFonts w:cs="David" w:hint="cs"/>
          <w:u w:val="single"/>
          <w:rtl/>
        </w:rPr>
        <w:t>עו"ד איל זנדברג:</w:t>
      </w:r>
    </w:p>
    <w:p w14:paraId="5197CDE1" w14:textId="77777777" w:rsidR="00DC37E3" w:rsidRPr="00DC37E3" w:rsidRDefault="00DC37E3" w:rsidP="00DC37E3">
      <w:pPr>
        <w:bidi/>
        <w:rPr>
          <w:rFonts w:cs="David" w:hint="cs"/>
          <w:rtl/>
        </w:rPr>
      </w:pPr>
    </w:p>
    <w:p w14:paraId="47C21F7B" w14:textId="77777777" w:rsidR="00DC37E3" w:rsidRPr="00DC37E3" w:rsidRDefault="00DC37E3" w:rsidP="00DC37E3">
      <w:pPr>
        <w:bidi/>
        <w:rPr>
          <w:rFonts w:cs="David" w:hint="cs"/>
          <w:rtl/>
        </w:rPr>
      </w:pPr>
      <w:r w:rsidRPr="00DC37E3">
        <w:rPr>
          <w:rFonts w:cs="David" w:hint="cs"/>
          <w:rtl/>
        </w:rPr>
        <w:tab/>
        <w:t xml:space="preserve">אני מציע שהוועדה תחשוב בהקשר הזה האם יש טעם מיוחד בהקשר של משאל עם, בשונה מבחירות כלליות, לקבוע הסדר חריג לגבי תרומות מחוץ-לארץ שיוגדרו ככל שיוגדרו. ככל שלא, ההסדר קיים והבעיות קיימות, ואז לא צריך להסתבך עם זה. </w:t>
      </w:r>
    </w:p>
    <w:p w14:paraId="7D3E9D5A" w14:textId="77777777" w:rsidR="00DC37E3" w:rsidRPr="00DC37E3" w:rsidRDefault="00DC37E3" w:rsidP="00DC37E3">
      <w:pPr>
        <w:bidi/>
        <w:rPr>
          <w:rFonts w:cs="David" w:hint="cs"/>
          <w:rtl/>
        </w:rPr>
      </w:pPr>
    </w:p>
    <w:p w14:paraId="66278692" w14:textId="77777777" w:rsidR="00DC37E3" w:rsidRPr="00DC37E3" w:rsidRDefault="00DC37E3" w:rsidP="00DC37E3">
      <w:pPr>
        <w:bidi/>
        <w:rPr>
          <w:rFonts w:cs="David" w:hint="cs"/>
          <w:rtl/>
        </w:rPr>
      </w:pPr>
      <w:r w:rsidRPr="00DC37E3">
        <w:rPr>
          <w:rFonts w:cs="David" w:hint="cs"/>
          <w:u w:val="single"/>
          <w:rtl/>
        </w:rPr>
        <w:t>היו"ר דוד טל:</w:t>
      </w:r>
    </w:p>
    <w:p w14:paraId="15627911" w14:textId="77777777" w:rsidR="00DC37E3" w:rsidRPr="00DC37E3" w:rsidRDefault="00DC37E3" w:rsidP="00DC37E3">
      <w:pPr>
        <w:bidi/>
        <w:rPr>
          <w:rFonts w:cs="David" w:hint="cs"/>
          <w:rtl/>
        </w:rPr>
      </w:pPr>
    </w:p>
    <w:p w14:paraId="7DCB3579" w14:textId="77777777" w:rsidR="00DC37E3" w:rsidRPr="00DC37E3" w:rsidRDefault="00DC37E3" w:rsidP="00DC37E3">
      <w:pPr>
        <w:bidi/>
        <w:rPr>
          <w:rFonts w:cs="David" w:hint="cs"/>
          <w:rtl/>
        </w:rPr>
      </w:pPr>
      <w:r w:rsidRPr="00DC37E3">
        <w:rPr>
          <w:rFonts w:cs="David" w:hint="cs"/>
          <w:rtl/>
        </w:rPr>
        <w:tab/>
        <w:t xml:space="preserve">לכן אמרתי שאם נגיע לכך  ניצמד  לחוק הקיים, ואתה תתנגד. אבל אני חושב שאם החוק הקיים הוא בסדר וטוב, ניצמד לחוק הקיים, אם נגיע לזה. </w:t>
      </w:r>
    </w:p>
    <w:p w14:paraId="77CF5AEA" w14:textId="77777777" w:rsidR="00DC37E3" w:rsidRPr="00DC37E3" w:rsidRDefault="00DC37E3" w:rsidP="00DC37E3">
      <w:pPr>
        <w:bidi/>
        <w:rPr>
          <w:rFonts w:cs="David" w:hint="cs"/>
          <w:rtl/>
        </w:rPr>
      </w:pPr>
    </w:p>
    <w:p w14:paraId="68DFBBDD" w14:textId="77777777" w:rsidR="00DC37E3" w:rsidRPr="00DC37E3" w:rsidRDefault="00DC37E3" w:rsidP="00DC37E3">
      <w:pPr>
        <w:bidi/>
        <w:rPr>
          <w:rFonts w:cs="David" w:hint="cs"/>
          <w:rtl/>
        </w:rPr>
      </w:pPr>
      <w:r w:rsidRPr="00DC37E3">
        <w:rPr>
          <w:rFonts w:cs="David" w:hint="cs"/>
          <w:rtl/>
        </w:rPr>
        <w:tab/>
        <w:t xml:space="preserve">חברת הכנסת טרטמן, בבקשה. </w:t>
      </w:r>
    </w:p>
    <w:p w14:paraId="6A370D09" w14:textId="77777777" w:rsidR="00DC37E3" w:rsidRPr="00DC37E3" w:rsidRDefault="00DC37E3" w:rsidP="00DC37E3">
      <w:pPr>
        <w:bidi/>
        <w:rPr>
          <w:rFonts w:cs="David" w:hint="cs"/>
          <w:rtl/>
        </w:rPr>
      </w:pPr>
    </w:p>
    <w:p w14:paraId="5CFC06DB" w14:textId="77777777" w:rsidR="00DC37E3" w:rsidRPr="00DC37E3" w:rsidRDefault="00DC37E3" w:rsidP="00DC37E3">
      <w:pPr>
        <w:bidi/>
        <w:rPr>
          <w:rFonts w:cs="David" w:hint="cs"/>
          <w:rtl/>
        </w:rPr>
      </w:pPr>
      <w:r w:rsidRPr="00DC37E3">
        <w:rPr>
          <w:rFonts w:cs="David" w:hint="cs"/>
          <w:u w:val="single"/>
          <w:rtl/>
        </w:rPr>
        <w:t>אסתרינה טרטמן:</w:t>
      </w:r>
    </w:p>
    <w:p w14:paraId="4B9FF1AD" w14:textId="77777777" w:rsidR="00DC37E3" w:rsidRPr="00DC37E3" w:rsidRDefault="00DC37E3" w:rsidP="00DC37E3">
      <w:pPr>
        <w:bidi/>
        <w:rPr>
          <w:rFonts w:cs="David" w:hint="cs"/>
          <w:rtl/>
        </w:rPr>
      </w:pPr>
    </w:p>
    <w:p w14:paraId="520745D3" w14:textId="77777777" w:rsidR="00DC37E3" w:rsidRPr="00DC37E3" w:rsidRDefault="00DC37E3" w:rsidP="00DC37E3">
      <w:pPr>
        <w:bidi/>
        <w:rPr>
          <w:rFonts w:cs="David" w:hint="cs"/>
          <w:rtl/>
        </w:rPr>
      </w:pPr>
      <w:r w:rsidRPr="00DC37E3">
        <w:rPr>
          <w:rFonts w:cs="David" w:hint="cs"/>
          <w:rtl/>
        </w:rPr>
        <w:tab/>
        <w:t xml:space="preserve"> אני סבורה שיש מקום למימון ציבורי לנושא של משאל עם. זה תהליך שהממשלה מובילה אותו, ואין סיבה להטיל את התוצאות על הכיס של האזרח. אנחנו מכירים את זה מדברים אחרים לא טובים, ואין סיבה לחזור על התופעה הזאת שוב. כך שיש מקום למימון ציבורי. יש מקום לאפשר תרומות קטנות, אבל אני חושבת שאנחנו צריכים ללמוד גם מהעולם בנושא הגבלת גובה התרומה. לא משום שיש תחרות מי יביא יותר ומי יגייס פחות, אלא דווקא ראינו בקליפורניה, שהיא אלופת משאלי העם, שאחרי 60 שנה של משאלי עם שהם ניהלו, הם העבירו חוק להגביל את גובה  התרומות, משום שהיה מצב של רכישת דעת קהל בכסף. אני לא נכנסת כרגע לשאלה למי התרומות, אני מדברת בכלל על תרומות. יש מקום להגביל, אבל אני לא מדברת על סכומים אלא על היגיון, וכדאי שנלמד ממדינות בעולם שכאשר אין גבול לאפשרות של נתינה כספית, יש מצב של רכישת דעת הקהל, וזה דבר שלכל הדעות, גם במימון מפלגות וגם במימון אזרחי וגם לפי השכל הישר, לא ראוי שנאפשר את זה. נכון שזאת לא הכוונה, אבל אנחנו עלולים לפתוח פתח כזה. </w:t>
      </w:r>
    </w:p>
    <w:p w14:paraId="7C0E9088" w14:textId="77777777" w:rsidR="00DC37E3" w:rsidRPr="00DC37E3" w:rsidRDefault="00DC37E3" w:rsidP="00DC37E3">
      <w:pPr>
        <w:bidi/>
        <w:rPr>
          <w:rFonts w:cs="David" w:hint="cs"/>
          <w:rtl/>
        </w:rPr>
      </w:pPr>
    </w:p>
    <w:p w14:paraId="55CBAC4A" w14:textId="77777777" w:rsidR="00DC37E3" w:rsidRPr="00DC37E3" w:rsidRDefault="00DC37E3" w:rsidP="00DC37E3">
      <w:pPr>
        <w:bidi/>
        <w:ind w:firstLine="567"/>
        <w:rPr>
          <w:rFonts w:cs="David" w:hint="cs"/>
          <w:rtl/>
        </w:rPr>
      </w:pPr>
      <w:r w:rsidRPr="00DC37E3">
        <w:rPr>
          <w:rFonts w:cs="David" w:hint="cs"/>
          <w:rtl/>
        </w:rPr>
        <w:t xml:space="preserve">המימון לדעתי לא אמור להיות מפלגתי, הוא אמור להיות גושי, ובעניין זה אני תומכת בדבריו של חבר הכנסת בן-ששון, משום שיש היגיון פשוט. הרי כל הדיון הזה נעשה בכנסת ישראל, ולמפלגות כמפלגות יש כוח ביטוי בתוך הבית הזה, במסגרת ההצבעה כן ולא. ברגע שעברנו את 80 חברי הכנסת ואנחנו מורידים את זה לעם, אנחנו צריכים לתת ביטוי  וכוח גם לעם לא מכוח האמירה המפלגתית. האמירה המפלגתית אמורה להיעשות בתוך הבית הזה. המימון חייב  להיות גושי. המפלגות חייבות שיהיה להן ביטוי באופן טבעי, כי אנחנו חיים במדינה פוליטית, אני לא אומרת לנטרל את המפלגה. אבל המעורבות המפלגתית לא חייבת לבוא מכוח המימון הרשמי שניתן למשאל עם ישירות למפלגות, אלא זה יהיה הפוך, המימון יהיה של הגושים, המפלגות ייצקו את עצמן פנימה לתוך הגושים בדרך כזאת או אחרת. אולי יש מקום ראוי לשבת ולדון בסוגיה איך עושים את זה. אבל בעיקרון, בגדול, המימון חייב להיות גושי ולא מפלגתי, מה עוד  שאנחנו יודעים שגם בתוך המפלגות יש חילוקי דעות ברמות כאלה או אחרות, והדבר הזה יותר מדי עקרוני ומהותי מכדי ללכת על משמעת סיעתית. עובדה שאנחנו דנים על הסוגיה הזאת פה באופן חריג ויוצא דופן של משאל עם. אז צריכים להתייחס לזה עם כל הכובד של משאל עם, ולא צריך להיבהל לפעמים ללכת עם דפוסים חדשים של התנהלות שלא היו מקובלים 60 שנה במדינת ישראל. אנחנו צעירים, אנחנו רק בני 60, רק הרגע ציינתי את ארצות-הברית שאחרי 60 שנה מצאה לנכון לחוקק חוק אחר. אז זאת לא בעיה, אנחנו הולכים לפתוח פתחים חדשים וזאת לא פריצת גדרות אלא אולי פתיחת שער בתוך גדר. אז תלוי איך מתבוננים על הסוגיה הזאת של מה מקובל ומה לא מקובל. אני שמה דגש על כך שהמימון חייב להיות גושי. </w:t>
      </w:r>
    </w:p>
    <w:p w14:paraId="019D6888" w14:textId="77777777" w:rsidR="00DC37E3" w:rsidRPr="00DC37E3" w:rsidRDefault="00DC37E3" w:rsidP="00DC37E3">
      <w:pPr>
        <w:bidi/>
        <w:rPr>
          <w:rFonts w:cs="David" w:hint="cs"/>
          <w:rtl/>
        </w:rPr>
      </w:pPr>
    </w:p>
    <w:p w14:paraId="0EBFCE20" w14:textId="77777777" w:rsidR="00DC37E3" w:rsidRPr="00DC37E3" w:rsidRDefault="00DC37E3" w:rsidP="00DC37E3">
      <w:pPr>
        <w:bidi/>
        <w:rPr>
          <w:rFonts w:cs="David" w:hint="cs"/>
          <w:rtl/>
        </w:rPr>
      </w:pPr>
      <w:r w:rsidRPr="00DC37E3">
        <w:rPr>
          <w:rFonts w:cs="David" w:hint="cs"/>
          <w:u w:val="single"/>
          <w:rtl/>
        </w:rPr>
        <w:t>יולי-יואל אדלשטיין:</w:t>
      </w:r>
    </w:p>
    <w:p w14:paraId="6F535540" w14:textId="77777777" w:rsidR="00DC37E3" w:rsidRPr="00DC37E3" w:rsidRDefault="00DC37E3" w:rsidP="00DC37E3">
      <w:pPr>
        <w:bidi/>
        <w:rPr>
          <w:rFonts w:cs="David" w:hint="cs"/>
          <w:rtl/>
        </w:rPr>
      </w:pPr>
    </w:p>
    <w:p w14:paraId="6AFA635C" w14:textId="77777777" w:rsidR="00DC37E3" w:rsidRPr="00DC37E3" w:rsidRDefault="00DC37E3" w:rsidP="00DC37E3">
      <w:pPr>
        <w:bidi/>
        <w:rPr>
          <w:rFonts w:cs="David" w:hint="cs"/>
          <w:rtl/>
        </w:rPr>
      </w:pPr>
      <w:r w:rsidRPr="00DC37E3">
        <w:rPr>
          <w:rFonts w:cs="David" w:hint="cs"/>
          <w:rtl/>
        </w:rPr>
        <w:tab/>
        <w:t xml:space="preserve"> איך קובעים את הגושים?</w:t>
      </w:r>
    </w:p>
    <w:p w14:paraId="22C2A042" w14:textId="77777777" w:rsidR="00DC37E3" w:rsidRPr="00DC37E3" w:rsidRDefault="00DC37E3" w:rsidP="00DC37E3">
      <w:pPr>
        <w:bidi/>
        <w:rPr>
          <w:rFonts w:cs="David" w:hint="cs"/>
          <w:rtl/>
        </w:rPr>
      </w:pPr>
    </w:p>
    <w:p w14:paraId="1F8AC3BE" w14:textId="77777777" w:rsidR="00DC37E3" w:rsidRPr="00DC37E3" w:rsidRDefault="00DC37E3" w:rsidP="00DC37E3">
      <w:pPr>
        <w:bidi/>
        <w:rPr>
          <w:rFonts w:cs="David" w:hint="cs"/>
          <w:rtl/>
        </w:rPr>
      </w:pPr>
      <w:r w:rsidRPr="00DC37E3">
        <w:rPr>
          <w:rFonts w:cs="David" w:hint="cs"/>
          <w:u w:val="single"/>
          <w:rtl/>
        </w:rPr>
        <w:t>אסתרינה טרטמן:</w:t>
      </w:r>
    </w:p>
    <w:p w14:paraId="2984199B" w14:textId="77777777" w:rsidR="00DC37E3" w:rsidRPr="00DC37E3" w:rsidRDefault="00DC37E3" w:rsidP="00DC37E3">
      <w:pPr>
        <w:bidi/>
        <w:rPr>
          <w:rFonts w:cs="David" w:hint="cs"/>
          <w:rtl/>
        </w:rPr>
      </w:pPr>
    </w:p>
    <w:p w14:paraId="4BD71105" w14:textId="77777777" w:rsidR="00DC37E3" w:rsidRPr="00DC37E3" w:rsidRDefault="00DC37E3" w:rsidP="00DC37E3">
      <w:pPr>
        <w:bidi/>
        <w:rPr>
          <w:rFonts w:cs="David" w:hint="cs"/>
          <w:rtl/>
        </w:rPr>
      </w:pPr>
      <w:r w:rsidRPr="00DC37E3">
        <w:rPr>
          <w:rFonts w:cs="David" w:hint="cs"/>
          <w:rtl/>
        </w:rPr>
        <w:tab/>
        <w:t xml:space="preserve">אני אתייחס לזה, אבל לא אכנס לפרטים כי אני חושבת שהוועדה הזאת יכולה להשקיע את האנרגיה שלה בצורה מקצועית, עם חוות דעת מקצועיות, עם חוות דעת ענייניות, עם ניסיון של העולם, לראות איך בונים את הדבר הזה. אבל לא צריך להיבהל מלבנות דבר כזה. אנחנו צריכים לדאוג להסתכל על כל הקונספציה ולא להתייחס רק לכך שאני עכשיו מטעם מפלגה. גם אני מייצגת פה מפלגה, גם אני מתואמת עם מפלגה ברמה כזאת או אחרת, וגם אצלנו לפעמים יש חילוקי דעות ולא מקבלים פה-אחד, כפי שאנשים נוטים לקבל, אלא לפי דעת הרוב. אבל אנחנו צריכים להפעיל פה את ההיגיון, כי בסופו של דבר יש פה סוגיה שאנחנו הולכים לעקור אנשים מבתיהם, ויש לנו ניסיון קשה עם מצב כזה שכבר קרה במדינה. אנחנו צריכים לתת ביטוי לאותם אנשים שנפגעים ברמת הבית, החיים, המשפחה, הפסיכולוגיה, ומנגד חובתנו לתת ביטוי למי ששוקל שהצעד הזה הוא נכון. אנחנו צריכים שיהיה איזון בין שני הצדדים. </w:t>
      </w:r>
    </w:p>
    <w:p w14:paraId="14B4D21F" w14:textId="77777777" w:rsidR="00DC37E3" w:rsidRPr="00DC37E3" w:rsidRDefault="00DC37E3" w:rsidP="00DC37E3">
      <w:pPr>
        <w:bidi/>
        <w:rPr>
          <w:rFonts w:cs="David" w:hint="cs"/>
          <w:rtl/>
        </w:rPr>
      </w:pPr>
    </w:p>
    <w:p w14:paraId="77EDB8EA" w14:textId="77777777" w:rsidR="00DC37E3" w:rsidRPr="00DC37E3" w:rsidRDefault="00DC37E3" w:rsidP="00DC37E3">
      <w:pPr>
        <w:bidi/>
        <w:rPr>
          <w:rFonts w:cs="David" w:hint="cs"/>
          <w:rtl/>
        </w:rPr>
      </w:pPr>
      <w:r w:rsidRPr="00DC37E3">
        <w:rPr>
          <w:rFonts w:cs="David" w:hint="cs"/>
          <w:rtl/>
        </w:rPr>
        <w:tab/>
        <w:t xml:space="preserve">הציבור במדינת ישראל לא  מעורה בפרטי הפרטים  כמו שמעורים חברי הממשלה  או חברי הכנסת. הציבור ניזון מדבר אחד, ממה  שהוא שומע, ממה שמביאים לו. לכן הציבור חייב לקבל ברמת ההגינות מזון מאוזן, שייתנו לו את הבעד ואת הנגד ברמה שקולה, שיהיה לו המנדט להחליט איפה הוא עומד באמת ולא שייקנו אותו בגלל שלמישהו יש יותר כסף או פחות כסף. לכן אני סבורה שחייב שיהיה סכום שווה בין שני הגושים, שהוא יהיה  המקסימאלי, מאוזן. </w:t>
      </w:r>
    </w:p>
    <w:p w14:paraId="75DBD80C" w14:textId="77777777" w:rsidR="00DC37E3" w:rsidRPr="00DC37E3" w:rsidRDefault="00DC37E3" w:rsidP="00DC37E3">
      <w:pPr>
        <w:bidi/>
        <w:rPr>
          <w:rFonts w:cs="David" w:hint="cs"/>
          <w:rtl/>
        </w:rPr>
      </w:pPr>
    </w:p>
    <w:p w14:paraId="0DFC4C0F" w14:textId="77777777" w:rsidR="00DC37E3" w:rsidRPr="00DC37E3" w:rsidRDefault="00DC37E3" w:rsidP="00DC37E3">
      <w:pPr>
        <w:bidi/>
        <w:rPr>
          <w:rFonts w:ascii="Arial" w:hAnsi="Arial" w:cs="David" w:hint="cs"/>
          <w:u w:val="single"/>
          <w:rtl/>
        </w:rPr>
      </w:pPr>
      <w:r w:rsidRPr="00DC37E3">
        <w:rPr>
          <w:rFonts w:ascii="Arial" w:hAnsi="Arial" w:cs="David" w:hint="cs"/>
          <w:u w:val="single"/>
          <w:rtl/>
        </w:rPr>
        <w:t>שלמה מולה:</w:t>
      </w:r>
    </w:p>
    <w:p w14:paraId="22FE8D21" w14:textId="77777777" w:rsidR="00DC37E3" w:rsidRPr="00DC37E3" w:rsidRDefault="00DC37E3" w:rsidP="00DC37E3">
      <w:pPr>
        <w:bidi/>
        <w:rPr>
          <w:rFonts w:ascii="Arial" w:hAnsi="Arial" w:cs="David" w:hint="cs"/>
          <w:rtl/>
        </w:rPr>
      </w:pPr>
    </w:p>
    <w:p w14:paraId="1A78EEE0" w14:textId="77777777" w:rsidR="00DC37E3" w:rsidRPr="00DC37E3" w:rsidRDefault="00DC37E3" w:rsidP="00DC37E3">
      <w:pPr>
        <w:bidi/>
        <w:rPr>
          <w:rFonts w:cs="David" w:hint="cs"/>
          <w:rtl/>
        </w:rPr>
      </w:pPr>
      <w:r w:rsidRPr="00DC37E3">
        <w:rPr>
          <w:rFonts w:ascii="Arial" w:hAnsi="Arial" w:cs="David" w:hint="cs"/>
          <w:rtl/>
        </w:rPr>
        <w:tab/>
        <w:t xml:space="preserve">הגושים הם </w:t>
      </w:r>
      <w:r w:rsidRPr="00DC37E3">
        <w:rPr>
          <w:rFonts w:cs="David" w:hint="cs"/>
          <w:rtl/>
        </w:rPr>
        <w:t>ימין ושמאל?</w:t>
      </w:r>
    </w:p>
    <w:p w14:paraId="2C70D095" w14:textId="77777777" w:rsidR="00DC37E3" w:rsidRPr="00DC37E3" w:rsidRDefault="00DC37E3" w:rsidP="00DC37E3">
      <w:pPr>
        <w:bidi/>
        <w:rPr>
          <w:rFonts w:cs="David" w:hint="cs"/>
          <w:rtl/>
        </w:rPr>
      </w:pPr>
    </w:p>
    <w:p w14:paraId="7EFEA95C" w14:textId="77777777" w:rsidR="00DC37E3" w:rsidRPr="00DC37E3" w:rsidRDefault="00DC37E3" w:rsidP="00DC37E3">
      <w:pPr>
        <w:bidi/>
        <w:rPr>
          <w:rFonts w:cs="David" w:hint="cs"/>
          <w:rtl/>
        </w:rPr>
      </w:pPr>
      <w:r w:rsidRPr="00DC37E3">
        <w:rPr>
          <w:rFonts w:cs="David" w:hint="cs"/>
          <w:u w:val="single"/>
          <w:rtl/>
        </w:rPr>
        <w:t>אסתרינה טרטמן:</w:t>
      </w:r>
    </w:p>
    <w:p w14:paraId="0AB42855" w14:textId="77777777" w:rsidR="00DC37E3" w:rsidRPr="00DC37E3" w:rsidRDefault="00DC37E3" w:rsidP="00DC37E3">
      <w:pPr>
        <w:bidi/>
        <w:rPr>
          <w:rFonts w:cs="David" w:hint="cs"/>
          <w:rtl/>
        </w:rPr>
      </w:pPr>
    </w:p>
    <w:p w14:paraId="3C7C0CBC" w14:textId="77777777" w:rsidR="00DC37E3" w:rsidRPr="00DC37E3" w:rsidRDefault="00DC37E3" w:rsidP="00DC37E3">
      <w:pPr>
        <w:bidi/>
        <w:rPr>
          <w:rFonts w:cs="David" w:hint="cs"/>
          <w:rtl/>
        </w:rPr>
      </w:pPr>
      <w:r w:rsidRPr="00DC37E3">
        <w:rPr>
          <w:rFonts w:cs="David" w:hint="cs"/>
          <w:rtl/>
        </w:rPr>
        <w:tab/>
        <w:t xml:space="preserve"> בעד החלטת הממשלה או נגד החלטת הממשלה. כי גם בתוך קואליציה ואופוזיציה יש חילוקי דעות בעד ההחלטה או נגדה. לכן אי-אפשר לעשות את זה מפלגתי נטו, הוא חייב להיות גושי. </w:t>
      </w:r>
    </w:p>
    <w:p w14:paraId="7E01698D" w14:textId="77777777" w:rsidR="00DC37E3" w:rsidRPr="00DC37E3" w:rsidRDefault="00DC37E3" w:rsidP="00DC37E3">
      <w:pPr>
        <w:bidi/>
        <w:rPr>
          <w:rFonts w:cs="David" w:hint="cs"/>
          <w:rtl/>
        </w:rPr>
      </w:pPr>
    </w:p>
    <w:p w14:paraId="173B3D96" w14:textId="77777777" w:rsidR="00DC37E3" w:rsidRPr="00DC37E3" w:rsidRDefault="00DC37E3" w:rsidP="00DC37E3">
      <w:pPr>
        <w:bidi/>
        <w:rPr>
          <w:rFonts w:ascii="Arial" w:hAnsi="Arial" w:cs="David" w:hint="cs"/>
          <w:u w:val="single"/>
          <w:rtl/>
        </w:rPr>
      </w:pPr>
      <w:r w:rsidRPr="00DC37E3">
        <w:rPr>
          <w:rFonts w:ascii="Arial" w:hAnsi="Arial" w:cs="David" w:hint="cs"/>
          <w:u w:val="single"/>
          <w:rtl/>
        </w:rPr>
        <w:t>שלמה מולה:</w:t>
      </w:r>
    </w:p>
    <w:p w14:paraId="56B6649B" w14:textId="77777777" w:rsidR="00DC37E3" w:rsidRPr="00DC37E3" w:rsidRDefault="00DC37E3" w:rsidP="00DC37E3">
      <w:pPr>
        <w:bidi/>
        <w:rPr>
          <w:rFonts w:ascii="Arial" w:hAnsi="Arial" w:cs="David" w:hint="cs"/>
          <w:rtl/>
        </w:rPr>
      </w:pPr>
    </w:p>
    <w:p w14:paraId="2E3E623B" w14:textId="77777777" w:rsidR="00DC37E3" w:rsidRPr="00DC37E3" w:rsidRDefault="00DC37E3" w:rsidP="00DC37E3">
      <w:pPr>
        <w:bidi/>
        <w:rPr>
          <w:rFonts w:cs="David" w:hint="cs"/>
          <w:rtl/>
        </w:rPr>
      </w:pPr>
      <w:r w:rsidRPr="00DC37E3">
        <w:rPr>
          <w:rFonts w:ascii="Arial" w:hAnsi="Arial" w:cs="David" w:hint="cs"/>
          <w:rtl/>
        </w:rPr>
        <w:tab/>
      </w:r>
      <w:r w:rsidRPr="00DC37E3">
        <w:rPr>
          <w:rFonts w:cs="David" w:hint="cs"/>
          <w:rtl/>
        </w:rPr>
        <w:t>איך זה יעבוד בפרקטיקה?</w:t>
      </w:r>
    </w:p>
    <w:p w14:paraId="2A4B35B2" w14:textId="77777777" w:rsidR="00DC37E3" w:rsidRPr="00DC37E3" w:rsidRDefault="00DC37E3" w:rsidP="00DC37E3">
      <w:pPr>
        <w:bidi/>
        <w:rPr>
          <w:rFonts w:cs="David" w:hint="cs"/>
          <w:rtl/>
        </w:rPr>
      </w:pPr>
    </w:p>
    <w:p w14:paraId="2257B359" w14:textId="77777777" w:rsidR="00DC37E3" w:rsidRPr="00DC37E3" w:rsidRDefault="00DC37E3" w:rsidP="00DC37E3">
      <w:pPr>
        <w:bidi/>
        <w:rPr>
          <w:rFonts w:cs="David" w:hint="cs"/>
          <w:rtl/>
        </w:rPr>
      </w:pPr>
      <w:r w:rsidRPr="00DC37E3">
        <w:rPr>
          <w:rFonts w:cs="David" w:hint="cs"/>
          <w:u w:val="single"/>
          <w:rtl/>
        </w:rPr>
        <w:t>אסתרינה טרטמן:</w:t>
      </w:r>
    </w:p>
    <w:p w14:paraId="19883454" w14:textId="77777777" w:rsidR="00DC37E3" w:rsidRPr="00DC37E3" w:rsidRDefault="00DC37E3" w:rsidP="00DC37E3">
      <w:pPr>
        <w:bidi/>
        <w:rPr>
          <w:rFonts w:cs="David" w:hint="cs"/>
          <w:rtl/>
        </w:rPr>
      </w:pPr>
    </w:p>
    <w:p w14:paraId="194C2993" w14:textId="77777777" w:rsidR="00DC37E3" w:rsidRPr="00DC37E3" w:rsidRDefault="00DC37E3" w:rsidP="00DC37E3">
      <w:pPr>
        <w:bidi/>
        <w:rPr>
          <w:rFonts w:cs="David" w:hint="cs"/>
          <w:rtl/>
        </w:rPr>
      </w:pPr>
      <w:r w:rsidRPr="00DC37E3">
        <w:rPr>
          <w:rFonts w:cs="David" w:hint="cs"/>
          <w:rtl/>
        </w:rPr>
        <w:tab/>
        <w:t xml:space="preserve">בפרקטיקה יוקמו שני גושים, והכול חייב להיות תחת פיקוח. כמי שישבה בראשות הוועדה לביקורת המדינה, אני מכירה  את הניסיון הרב שיש למשרד מבקר המדינה, לכן אני תומכת בשתי ידי שהפיקוח יהיה של משרד מבקר המדינה. בשאלה איך לעשות את זה, ברחל בתך הקטנה, אני מציעה שנשקיע פה אנרגיה, עם חוות דעת מקצועיות, לראות איך עושים את זה. זאת לא חכמה שאשלוף עכשיו ונגיד מה לעשות. אנחנו צריכים לתת את הדעת על זה בצורה חכמה, בצורה מבוקרת ומיושבת, אבל שכולנו נעמיד לנגד עינינו באמת את השוויון בין הגושים ואת הדברים שצריכים להיזהר מהם מראש. </w:t>
      </w:r>
    </w:p>
    <w:p w14:paraId="19E3A294" w14:textId="77777777" w:rsidR="00DC37E3" w:rsidRPr="00DC37E3" w:rsidRDefault="00DC37E3" w:rsidP="00DC37E3">
      <w:pPr>
        <w:bidi/>
        <w:rPr>
          <w:rFonts w:cs="David" w:hint="cs"/>
          <w:rtl/>
        </w:rPr>
      </w:pPr>
    </w:p>
    <w:p w14:paraId="4CE0C7C1" w14:textId="77777777" w:rsidR="00DC37E3" w:rsidRPr="00DC37E3" w:rsidRDefault="00DC37E3" w:rsidP="00DC37E3">
      <w:pPr>
        <w:bidi/>
        <w:rPr>
          <w:rFonts w:cs="David" w:hint="cs"/>
          <w:u w:val="single"/>
          <w:rtl/>
        </w:rPr>
      </w:pPr>
      <w:r w:rsidRPr="00DC37E3">
        <w:rPr>
          <w:rFonts w:cs="David" w:hint="cs"/>
          <w:u w:val="single"/>
          <w:rtl/>
        </w:rPr>
        <w:t>פרופ' מנחם הופנונג:</w:t>
      </w:r>
    </w:p>
    <w:p w14:paraId="665C1599" w14:textId="77777777" w:rsidR="00DC37E3" w:rsidRPr="00DC37E3" w:rsidRDefault="00DC37E3" w:rsidP="00DC37E3">
      <w:pPr>
        <w:bidi/>
        <w:rPr>
          <w:rFonts w:cs="David" w:hint="cs"/>
          <w:rtl/>
        </w:rPr>
      </w:pPr>
    </w:p>
    <w:p w14:paraId="75B56A4B" w14:textId="77777777" w:rsidR="00DC37E3" w:rsidRPr="00DC37E3" w:rsidRDefault="00DC37E3" w:rsidP="00DC37E3">
      <w:pPr>
        <w:bidi/>
        <w:rPr>
          <w:rFonts w:cs="David" w:hint="cs"/>
          <w:rtl/>
        </w:rPr>
      </w:pPr>
      <w:r w:rsidRPr="00DC37E3">
        <w:rPr>
          <w:rFonts w:cs="David" w:hint="cs"/>
          <w:rtl/>
        </w:rPr>
        <w:tab/>
        <w:t xml:space="preserve"> אני רוצה להתייחס  לשתי סוגיות שהועלו, כיסוי חובות ותרומות. בעניין כיסוי חובות אני לא חושב שיש פה בעיה רצינית. אמר בצדק חבר הכנסת פינס, שיש במבקר המדינה מנגנונים לבדוק שזה לא יקרה. כאשר מסתכלים על הפריסה של כיסוי החובות, אנחנו רואים שמתוך 255 מיליון השקלים של חובות, זה בעצם שלוש מפלגות, ולמפלגה אחת יש 50% מהחובות של כל המפלגות ביחד, זאת מפלגת העבודה. כך שגם אם מפלגת העבודה תשתמש בכל המימון שיינתן לה לצורך כיסוי חובות, היא עדיין תכסה חלק מזערי של החוב שלה. הסכומים שאנחנו מדברים בהם ביחס לחובות המפלגות הם לא סכומים משמעותיים.</w:t>
      </w:r>
    </w:p>
    <w:p w14:paraId="4BBBA5AC" w14:textId="77777777" w:rsidR="00DC37E3" w:rsidRPr="00DC37E3" w:rsidRDefault="00DC37E3" w:rsidP="00DC37E3">
      <w:pPr>
        <w:bidi/>
        <w:rPr>
          <w:rFonts w:cs="David" w:hint="cs"/>
          <w:rtl/>
        </w:rPr>
      </w:pPr>
    </w:p>
    <w:p w14:paraId="78CF9D02" w14:textId="77777777" w:rsidR="00DC37E3" w:rsidRPr="00DC37E3" w:rsidRDefault="00DC37E3" w:rsidP="00DC37E3">
      <w:pPr>
        <w:bidi/>
        <w:rPr>
          <w:rFonts w:cs="David" w:hint="cs"/>
          <w:rtl/>
        </w:rPr>
      </w:pPr>
      <w:r w:rsidRPr="00DC37E3">
        <w:rPr>
          <w:rFonts w:cs="David" w:hint="cs"/>
          <w:rtl/>
        </w:rPr>
        <w:tab/>
        <w:t xml:space="preserve">מעבר לזה, במערכת הבחירות בשנת 2001 המפלגות בסופו של דבר כן השתמשו במרבית הכספים שניתנו לצורך השתתפות במערכת הבחירות. לכן מכל הסכנות שהועלו פה, זאת לא נראית לי סכנה משמעותית מאוד. הדבר שהוא כן חשוב הוא העניין של התרומות, ובמיוחד תרומות מחוץ-לארץ. אם יש תרומות למפלגות, יש לזה מערכת פיקוח. אם אנחנו מתירים תרומות לעמותות, אין שום דרך לפקח על זה, ופה הבעיה היא לא רק החוקים הישראלים אלא גם החוקים בארצות-הברית. בארצות-הברית, ברגע שתרמת למוסד דתי אתה לא חייב לחשוף את זהות התורם, והמשמעות היא שתרומה שניתנת לבית-כנסת בארצות-הברית, מועברת לבית-כנסת בארץ והיא מגיעה, אין שום דרך להתחקות לא פה ולא שם. </w:t>
      </w:r>
    </w:p>
    <w:p w14:paraId="4FC75AA6" w14:textId="77777777" w:rsidR="00DC37E3" w:rsidRPr="00DC37E3" w:rsidRDefault="00DC37E3" w:rsidP="00DC37E3">
      <w:pPr>
        <w:bidi/>
        <w:rPr>
          <w:rFonts w:cs="David" w:hint="cs"/>
          <w:rtl/>
        </w:rPr>
      </w:pPr>
    </w:p>
    <w:p w14:paraId="2DED7523" w14:textId="77777777" w:rsidR="00DC37E3" w:rsidRPr="00DC37E3" w:rsidRDefault="00DC37E3" w:rsidP="00DC37E3">
      <w:pPr>
        <w:pStyle w:val="Heading5"/>
        <w:jc w:val="left"/>
        <w:rPr>
          <w:rFonts w:hint="cs"/>
          <w:sz w:val="24"/>
          <w:rtl/>
        </w:rPr>
      </w:pPr>
      <w:r w:rsidRPr="00DC37E3">
        <w:rPr>
          <w:rFonts w:hint="cs"/>
          <w:sz w:val="24"/>
          <w:u w:val="single"/>
          <w:rtl/>
        </w:rPr>
        <w:t>מנחם בן-ששון:</w:t>
      </w:r>
    </w:p>
    <w:p w14:paraId="09B38999" w14:textId="77777777" w:rsidR="00DC37E3" w:rsidRPr="00DC37E3" w:rsidRDefault="00DC37E3" w:rsidP="00DC37E3">
      <w:pPr>
        <w:pStyle w:val="Heading5"/>
        <w:jc w:val="left"/>
        <w:rPr>
          <w:rFonts w:hint="cs"/>
          <w:sz w:val="24"/>
          <w:rtl/>
        </w:rPr>
      </w:pPr>
    </w:p>
    <w:p w14:paraId="47B269CE" w14:textId="77777777" w:rsidR="00DC37E3" w:rsidRPr="00DC37E3" w:rsidRDefault="00DC37E3" w:rsidP="00DC37E3">
      <w:pPr>
        <w:bidi/>
        <w:rPr>
          <w:rFonts w:cs="David" w:hint="cs"/>
          <w:rtl/>
        </w:rPr>
      </w:pPr>
      <w:r w:rsidRPr="00DC37E3">
        <w:rPr>
          <w:rFonts w:cs="David" w:hint="cs"/>
          <w:rtl/>
        </w:rPr>
        <w:tab/>
        <w:t xml:space="preserve"> זה פוטר אותך מלוח הנצחה. </w:t>
      </w:r>
    </w:p>
    <w:p w14:paraId="2291D8A8" w14:textId="77777777" w:rsidR="00DC37E3" w:rsidRPr="00DC37E3" w:rsidRDefault="00DC37E3" w:rsidP="00DC37E3">
      <w:pPr>
        <w:bidi/>
        <w:rPr>
          <w:rFonts w:cs="David" w:hint="cs"/>
          <w:rtl/>
        </w:rPr>
      </w:pPr>
    </w:p>
    <w:p w14:paraId="5031702F" w14:textId="77777777" w:rsidR="00DC37E3" w:rsidRPr="00DC37E3" w:rsidRDefault="00DC37E3" w:rsidP="00DC37E3">
      <w:pPr>
        <w:bidi/>
        <w:rPr>
          <w:rFonts w:cs="David" w:hint="cs"/>
          <w:u w:val="single"/>
          <w:rtl/>
        </w:rPr>
      </w:pPr>
      <w:r w:rsidRPr="00DC37E3">
        <w:rPr>
          <w:rFonts w:cs="David" w:hint="cs"/>
          <w:u w:val="single"/>
          <w:rtl/>
        </w:rPr>
        <w:t>פרופ' מנחם הופנונג:</w:t>
      </w:r>
    </w:p>
    <w:p w14:paraId="13A99C09" w14:textId="77777777" w:rsidR="00DC37E3" w:rsidRPr="00DC37E3" w:rsidRDefault="00DC37E3" w:rsidP="00DC37E3">
      <w:pPr>
        <w:bidi/>
        <w:rPr>
          <w:rFonts w:cs="David" w:hint="cs"/>
          <w:rtl/>
        </w:rPr>
      </w:pPr>
    </w:p>
    <w:p w14:paraId="6CD3BA64" w14:textId="77777777" w:rsidR="00DC37E3" w:rsidRPr="00DC37E3" w:rsidRDefault="00DC37E3" w:rsidP="00DC37E3">
      <w:pPr>
        <w:bidi/>
        <w:rPr>
          <w:rFonts w:cs="David" w:hint="cs"/>
          <w:rtl/>
        </w:rPr>
      </w:pPr>
      <w:r w:rsidRPr="00DC37E3">
        <w:rPr>
          <w:rFonts w:cs="David" w:hint="cs"/>
          <w:rtl/>
        </w:rPr>
        <w:tab/>
        <w:t xml:space="preserve">לכן אם יש תרומות, ברגע שהן לא נעשות דרך המפלגות, לא הייתי מתעסק בכלל בהבחנה של תורם ישראלי או תורם לא ישראלי, כי ברגע שזה מוטל על עמותות אין לעניין הזה משמעות. כל תרומה בכל סכום שהוא תוכל להגיע, או במסלול א' או במסלול ב'. </w:t>
      </w:r>
    </w:p>
    <w:p w14:paraId="11A28637" w14:textId="77777777" w:rsidR="00DC37E3" w:rsidRPr="00DC37E3" w:rsidRDefault="00DC37E3" w:rsidP="00DC37E3">
      <w:pPr>
        <w:bidi/>
        <w:rPr>
          <w:rFonts w:cs="David" w:hint="cs"/>
          <w:rtl/>
        </w:rPr>
      </w:pPr>
    </w:p>
    <w:p w14:paraId="2303B76F" w14:textId="77777777" w:rsidR="00DC37E3" w:rsidRPr="00DC37E3" w:rsidRDefault="00DC37E3" w:rsidP="00DC37E3">
      <w:pPr>
        <w:bidi/>
        <w:rPr>
          <w:rFonts w:cs="David" w:hint="cs"/>
          <w:u w:val="single"/>
          <w:rtl/>
        </w:rPr>
      </w:pPr>
      <w:r w:rsidRPr="00DC37E3">
        <w:rPr>
          <w:rFonts w:cs="David" w:hint="cs"/>
          <w:u w:val="single"/>
          <w:rtl/>
        </w:rPr>
        <w:t>עו"ד איל זנדברג:</w:t>
      </w:r>
    </w:p>
    <w:p w14:paraId="60A0F3CA" w14:textId="77777777" w:rsidR="00DC37E3" w:rsidRPr="00DC37E3" w:rsidRDefault="00DC37E3" w:rsidP="00DC37E3">
      <w:pPr>
        <w:bidi/>
        <w:rPr>
          <w:rFonts w:cs="David" w:hint="cs"/>
          <w:rtl/>
        </w:rPr>
      </w:pPr>
    </w:p>
    <w:p w14:paraId="19B57DC1" w14:textId="77777777" w:rsidR="00DC37E3" w:rsidRPr="00DC37E3" w:rsidRDefault="00DC37E3" w:rsidP="00DC37E3">
      <w:pPr>
        <w:bidi/>
        <w:rPr>
          <w:rFonts w:cs="David" w:hint="cs"/>
          <w:rtl/>
        </w:rPr>
      </w:pPr>
      <w:r w:rsidRPr="00DC37E3">
        <w:rPr>
          <w:rFonts w:cs="David" w:hint="cs"/>
          <w:rtl/>
        </w:rPr>
        <w:tab/>
        <w:t>אל המפלגות?</w:t>
      </w:r>
    </w:p>
    <w:p w14:paraId="62A601C5" w14:textId="77777777" w:rsidR="00DC37E3" w:rsidRPr="00DC37E3" w:rsidRDefault="00DC37E3" w:rsidP="00DC37E3">
      <w:pPr>
        <w:bidi/>
        <w:rPr>
          <w:rFonts w:cs="David" w:hint="cs"/>
          <w:rtl/>
        </w:rPr>
      </w:pPr>
    </w:p>
    <w:p w14:paraId="159EC64D" w14:textId="77777777" w:rsidR="00DC37E3" w:rsidRPr="00DC37E3" w:rsidRDefault="00DC37E3" w:rsidP="00DC37E3">
      <w:pPr>
        <w:bidi/>
        <w:rPr>
          <w:rFonts w:cs="David" w:hint="cs"/>
          <w:u w:val="single"/>
          <w:rtl/>
        </w:rPr>
      </w:pPr>
      <w:r w:rsidRPr="00DC37E3">
        <w:rPr>
          <w:rFonts w:cs="David" w:hint="cs"/>
          <w:u w:val="single"/>
          <w:rtl/>
        </w:rPr>
        <w:t>פרופ' מנחם הופנונג:</w:t>
      </w:r>
    </w:p>
    <w:p w14:paraId="072A2263" w14:textId="77777777" w:rsidR="00DC37E3" w:rsidRPr="00DC37E3" w:rsidRDefault="00DC37E3" w:rsidP="00DC37E3">
      <w:pPr>
        <w:bidi/>
        <w:rPr>
          <w:rFonts w:cs="David" w:hint="cs"/>
          <w:rtl/>
        </w:rPr>
      </w:pPr>
    </w:p>
    <w:p w14:paraId="7675DC18" w14:textId="77777777" w:rsidR="00DC37E3" w:rsidRPr="00DC37E3" w:rsidRDefault="00DC37E3" w:rsidP="00DC37E3">
      <w:pPr>
        <w:bidi/>
        <w:rPr>
          <w:rFonts w:cs="David" w:hint="cs"/>
          <w:rtl/>
        </w:rPr>
      </w:pPr>
      <w:r w:rsidRPr="00DC37E3">
        <w:rPr>
          <w:rFonts w:cs="David" w:hint="cs"/>
          <w:rtl/>
        </w:rPr>
        <w:tab/>
        <w:t xml:space="preserve">לא, לגופים ציבוריים. </w:t>
      </w:r>
    </w:p>
    <w:p w14:paraId="22898466" w14:textId="77777777" w:rsidR="00DC37E3" w:rsidRPr="00DC37E3" w:rsidRDefault="00DC37E3" w:rsidP="00DC37E3">
      <w:pPr>
        <w:bidi/>
        <w:rPr>
          <w:rFonts w:cs="David" w:hint="cs"/>
          <w:rtl/>
        </w:rPr>
      </w:pPr>
    </w:p>
    <w:p w14:paraId="10A90451" w14:textId="77777777" w:rsidR="00DC37E3" w:rsidRPr="00DC37E3" w:rsidRDefault="00DC37E3" w:rsidP="00DC37E3">
      <w:pPr>
        <w:bidi/>
        <w:rPr>
          <w:rFonts w:cs="David" w:hint="cs"/>
          <w:rtl/>
        </w:rPr>
      </w:pPr>
      <w:r w:rsidRPr="00DC37E3">
        <w:rPr>
          <w:rFonts w:cs="David" w:hint="cs"/>
          <w:u w:val="single"/>
          <w:rtl/>
        </w:rPr>
        <w:t>אברהם מיכאלי:</w:t>
      </w:r>
    </w:p>
    <w:p w14:paraId="3F1740F0" w14:textId="77777777" w:rsidR="00DC37E3" w:rsidRPr="00DC37E3" w:rsidRDefault="00DC37E3" w:rsidP="00DC37E3">
      <w:pPr>
        <w:bidi/>
        <w:rPr>
          <w:rFonts w:cs="David" w:hint="cs"/>
          <w:rtl/>
        </w:rPr>
      </w:pPr>
    </w:p>
    <w:p w14:paraId="7A2302C9" w14:textId="77777777" w:rsidR="00DC37E3" w:rsidRPr="00DC37E3" w:rsidRDefault="00DC37E3" w:rsidP="00DC37E3">
      <w:pPr>
        <w:bidi/>
        <w:rPr>
          <w:rFonts w:cs="David" w:hint="cs"/>
          <w:rtl/>
        </w:rPr>
      </w:pPr>
      <w:r w:rsidRPr="00DC37E3">
        <w:rPr>
          <w:rFonts w:cs="David" w:hint="cs"/>
          <w:rtl/>
        </w:rPr>
        <w:tab/>
        <w:t xml:space="preserve"> בשלב הזה אני לא רוצה לגבש את העמדה הסופית, אבל אני חושב שכן צריך מימון ציבורי. אני כן בעד לתת ביטוי למעורבות המפלגתית בגלל אותו חשש שהביע אופיר פינס בנושא של המפלגות, כי אחרת זה יהפוך לג'ונגל של גיוס כספים על-ידי גופים כאלה או אחרים,  והמפלגות  גם תיפגענה במובן של השתתפות במשאל  וגם ציבורית זה לא נותן את מה שצריך לתת.  אני כן חושב שיש אפשרות לבנות מנגנון של פיקוח, כאשר שוויוניות מוחלטת או לא מוחלטת. בין המפלגות כן אפשר לתת שוויוניות מוחלטת ולפקח על זה, השאלה היא איך נפקח בין הגושים, אם אנחנו נותנים שם מימון, ונפקח על כל גוש כמה מימון הוא הצליח לגייס או לא. זה עניין שצריך לבדוק את הכלים שיש בידי מבקר המדינה בנושא הזה, כי לדעתי הפרצות שעלולות להיות בגיוס התרומות, אם לא נעביר את זה תחת חשבון אחד ופיקוח אחד כמו במערכות הפוליטיות הרגילות,  עלולות להיות בעיה. אבל בגלל האופי הזה של ההחלטה שלנו, שכן עושים משאל עם בגלל המחלוקת בין המפלגות ובתוך המפלגות, אין מנוס אלא  לתת את המימון הציבורי, כי אחרת אנחנו משאירים לאזרחים להתמודד עם הבעיה מול ההוצאות הגדולות שיש. </w:t>
      </w:r>
    </w:p>
    <w:p w14:paraId="2C2EE3CA" w14:textId="77777777" w:rsidR="00DC37E3" w:rsidRPr="00DC37E3" w:rsidRDefault="00DC37E3" w:rsidP="00DC37E3">
      <w:pPr>
        <w:bidi/>
        <w:rPr>
          <w:rFonts w:cs="David" w:hint="cs"/>
          <w:rtl/>
        </w:rPr>
      </w:pPr>
    </w:p>
    <w:p w14:paraId="1DE57F25" w14:textId="77777777" w:rsidR="00DC37E3" w:rsidRPr="00DC37E3" w:rsidRDefault="00DC37E3" w:rsidP="00DC37E3">
      <w:pPr>
        <w:bidi/>
        <w:rPr>
          <w:rFonts w:cs="David" w:hint="cs"/>
          <w:rtl/>
        </w:rPr>
      </w:pPr>
      <w:r w:rsidRPr="00DC37E3">
        <w:rPr>
          <w:rFonts w:cs="David" w:hint="cs"/>
          <w:u w:val="single"/>
          <w:rtl/>
        </w:rPr>
        <w:t>יצחק לוי:</w:t>
      </w:r>
    </w:p>
    <w:p w14:paraId="084B8237" w14:textId="77777777" w:rsidR="00DC37E3" w:rsidRPr="00DC37E3" w:rsidRDefault="00DC37E3" w:rsidP="00DC37E3">
      <w:pPr>
        <w:bidi/>
        <w:rPr>
          <w:rFonts w:cs="David" w:hint="cs"/>
          <w:rtl/>
        </w:rPr>
      </w:pPr>
    </w:p>
    <w:p w14:paraId="53CF2E4D" w14:textId="77777777" w:rsidR="00DC37E3" w:rsidRPr="00DC37E3" w:rsidRDefault="00DC37E3" w:rsidP="00DC37E3">
      <w:pPr>
        <w:bidi/>
        <w:rPr>
          <w:rFonts w:cs="David" w:hint="cs"/>
          <w:rtl/>
        </w:rPr>
      </w:pPr>
      <w:r w:rsidRPr="00DC37E3">
        <w:rPr>
          <w:rFonts w:cs="David" w:hint="cs"/>
          <w:rtl/>
        </w:rPr>
        <w:tab/>
        <w:t xml:space="preserve"> אני אתמוך  בהצעה של מנחם בן-ששון. לגבי מימון מפלגות, אני חושב שלא צריך מימון מפלגות. חשבתי אחרת בהתחלת הדיונים, אבל כרגע אני משתכנע והולך שזה יהיה מאוד מסובך. אני לא חושש ממה שאופיר פינס חושש, כי לנו יש במה שהיא במת הכנסת, ולממשלה יש במת הממשלה. </w:t>
      </w:r>
    </w:p>
    <w:p w14:paraId="4E303443" w14:textId="77777777" w:rsidR="00DC37E3" w:rsidRPr="00DC37E3" w:rsidRDefault="00DC37E3" w:rsidP="00DC37E3">
      <w:pPr>
        <w:bidi/>
        <w:rPr>
          <w:rFonts w:cs="David" w:hint="cs"/>
          <w:rtl/>
        </w:rPr>
      </w:pPr>
    </w:p>
    <w:p w14:paraId="2A51C495" w14:textId="77777777" w:rsidR="00DC37E3" w:rsidRPr="00DC37E3" w:rsidRDefault="00DC37E3" w:rsidP="00DC37E3">
      <w:pPr>
        <w:bidi/>
        <w:rPr>
          <w:rFonts w:cs="David" w:hint="cs"/>
          <w:rtl/>
        </w:rPr>
      </w:pPr>
      <w:r w:rsidRPr="00DC37E3">
        <w:rPr>
          <w:rFonts w:cs="David" w:hint="cs"/>
          <w:u w:val="single"/>
          <w:rtl/>
        </w:rPr>
        <w:t>יולי-יואל אדלשטיין:</w:t>
      </w:r>
    </w:p>
    <w:p w14:paraId="1DEF6498" w14:textId="77777777" w:rsidR="00DC37E3" w:rsidRPr="00DC37E3" w:rsidRDefault="00DC37E3" w:rsidP="00DC37E3">
      <w:pPr>
        <w:bidi/>
        <w:rPr>
          <w:rFonts w:cs="David" w:hint="cs"/>
          <w:rtl/>
        </w:rPr>
      </w:pPr>
    </w:p>
    <w:p w14:paraId="03F2D43E" w14:textId="77777777" w:rsidR="00DC37E3" w:rsidRPr="00DC37E3" w:rsidRDefault="00DC37E3" w:rsidP="00DC37E3">
      <w:pPr>
        <w:bidi/>
        <w:rPr>
          <w:rFonts w:cs="David" w:hint="cs"/>
          <w:rtl/>
        </w:rPr>
      </w:pPr>
      <w:r w:rsidRPr="00DC37E3">
        <w:rPr>
          <w:rFonts w:cs="David" w:hint="cs"/>
          <w:rtl/>
        </w:rPr>
        <w:tab/>
        <w:t xml:space="preserve"> הכנסת תהיה סגורה. </w:t>
      </w:r>
    </w:p>
    <w:p w14:paraId="15C50AC5" w14:textId="77777777" w:rsidR="00DC37E3" w:rsidRPr="00DC37E3" w:rsidRDefault="00DC37E3" w:rsidP="00DC37E3">
      <w:pPr>
        <w:bidi/>
        <w:rPr>
          <w:rFonts w:cs="David" w:hint="cs"/>
          <w:rtl/>
        </w:rPr>
      </w:pPr>
    </w:p>
    <w:p w14:paraId="433ADC8A" w14:textId="77777777" w:rsidR="00DC37E3" w:rsidRPr="00DC37E3" w:rsidRDefault="00DC37E3" w:rsidP="00DC37E3">
      <w:pPr>
        <w:bidi/>
        <w:rPr>
          <w:rFonts w:cs="David" w:hint="cs"/>
          <w:rtl/>
        </w:rPr>
      </w:pPr>
      <w:r w:rsidRPr="00DC37E3">
        <w:rPr>
          <w:rFonts w:cs="David" w:hint="cs"/>
          <w:u w:val="single"/>
          <w:rtl/>
        </w:rPr>
        <w:t>יצחק לוי:</w:t>
      </w:r>
    </w:p>
    <w:p w14:paraId="442B8415" w14:textId="77777777" w:rsidR="00DC37E3" w:rsidRPr="00DC37E3" w:rsidRDefault="00DC37E3" w:rsidP="00DC37E3">
      <w:pPr>
        <w:bidi/>
        <w:rPr>
          <w:rFonts w:cs="David" w:hint="cs"/>
          <w:rtl/>
        </w:rPr>
      </w:pPr>
    </w:p>
    <w:p w14:paraId="5476ED53" w14:textId="77777777" w:rsidR="00DC37E3" w:rsidRPr="00DC37E3" w:rsidRDefault="00DC37E3" w:rsidP="00DC37E3">
      <w:pPr>
        <w:bidi/>
        <w:rPr>
          <w:rFonts w:cs="David" w:hint="cs"/>
          <w:rtl/>
        </w:rPr>
      </w:pPr>
      <w:r w:rsidRPr="00DC37E3">
        <w:rPr>
          <w:rFonts w:cs="David" w:hint="cs"/>
          <w:rtl/>
        </w:rPr>
        <w:tab/>
        <w:t xml:space="preserve"> אני לא בטוח.  </w:t>
      </w:r>
    </w:p>
    <w:p w14:paraId="717B5EDE" w14:textId="77777777" w:rsidR="00DC37E3" w:rsidRPr="00DC37E3" w:rsidRDefault="00DC37E3" w:rsidP="00DC37E3">
      <w:pPr>
        <w:bidi/>
        <w:rPr>
          <w:rFonts w:cs="David" w:hint="cs"/>
          <w:rtl/>
        </w:rPr>
      </w:pPr>
    </w:p>
    <w:p w14:paraId="24F3630F" w14:textId="77777777" w:rsidR="00DC37E3" w:rsidRPr="00DC37E3" w:rsidRDefault="00DC37E3" w:rsidP="00DC37E3">
      <w:pPr>
        <w:bidi/>
        <w:rPr>
          <w:rFonts w:cs="David" w:hint="cs"/>
          <w:rtl/>
        </w:rPr>
      </w:pPr>
      <w:r w:rsidRPr="00DC37E3">
        <w:rPr>
          <w:rFonts w:cs="David" w:hint="cs"/>
          <w:u w:val="single"/>
          <w:rtl/>
        </w:rPr>
        <w:t>יולי-יואל אדלשטיין:</w:t>
      </w:r>
    </w:p>
    <w:p w14:paraId="282C0C65" w14:textId="77777777" w:rsidR="00DC37E3" w:rsidRPr="00DC37E3" w:rsidRDefault="00DC37E3" w:rsidP="00DC37E3">
      <w:pPr>
        <w:bidi/>
        <w:rPr>
          <w:rFonts w:cs="David" w:hint="cs"/>
          <w:rtl/>
        </w:rPr>
      </w:pPr>
    </w:p>
    <w:p w14:paraId="3CE43F48" w14:textId="77777777" w:rsidR="00DC37E3" w:rsidRPr="00DC37E3" w:rsidRDefault="00DC37E3" w:rsidP="00DC37E3">
      <w:pPr>
        <w:bidi/>
        <w:rPr>
          <w:rFonts w:cs="David" w:hint="cs"/>
          <w:rtl/>
        </w:rPr>
      </w:pPr>
      <w:r w:rsidRPr="00DC37E3">
        <w:rPr>
          <w:rFonts w:cs="David" w:hint="cs"/>
          <w:rtl/>
        </w:rPr>
        <w:tab/>
        <w:t xml:space="preserve">אני מבטיח לך שלא יימצא יושב-ראש כנסת שלא יסגור את הכנסת בתקופה הזאת. </w:t>
      </w:r>
    </w:p>
    <w:p w14:paraId="1B5C76AA" w14:textId="77777777" w:rsidR="00DC37E3" w:rsidRPr="00DC37E3" w:rsidRDefault="00DC37E3" w:rsidP="00DC37E3">
      <w:pPr>
        <w:bidi/>
        <w:rPr>
          <w:rFonts w:cs="David" w:hint="cs"/>
          <w:rtl/>
        </w:rPr>
      </w:pPr>
    </w:p>
    <w:p w14:paraId="45411280" w14:textId="77777777" w:rsidR="00DC37E3" w:rsidRPr="00DC37E3" w:rsidRDefault="00DC37E3" w:rsidP="00DC37E3">
      <w:pPr>
        <w:bidi/>
        <w:rPr>
          <w:rFonts w:cs="David" w:hint="cs"/>
          <w:rtl/>
        </w:rPr>
      </w:pPr>
      <w:r w:rsidRPr="00DC37E3">
        <w:rPr>
          <w:rFonts w:cs="David" w:hint="cs"/>
          <w:u w:val="single"/>
          <w:rtl/>
        </w:rPr>
        <w:t>יצחק לוי:</w:t>
      </w:r>
    </w:p>
    <w:p w14:paraId="6C6FA1EC" w14:textId="77777777" w:rsidR="00DC37E3" w:rsidRPr="00DC37E3" w:rsidRDefault="00DC37E3" w:rsidP="00DC37E3">
      <w:pPr>
        <w:bidi/>
        <w:rPr>
          <w:rFonts w:cs="David" w:hint="cs"/>
          <w:rtl/>
        </w:rPr>
      </w:pPr>
    </w:p>
    <w:p w14:paraId="11A3CA61" w14:textId="77777777" w:rsidR="00DC37E3" w:rsidRPr="00DC37E3" w:rsidRDefault="00DC37E3" w:rsidP="00DC37E3">
      <w:pPr>
        <w:bidi/>
        <w:rPr>
          <w:rFonts w:cs="David" w:hint="cs"/>
          <w:rtl/>
        </w:rPr>
      </w:pPr>
      <w:r w:rsidRPr="00DC37E3">
        <w:rPr>
          <w:rFonts w:cs="David" w:hint="cs"/>
          <w:rtl/>
        </w:rPr>
        <w:tab/>
        <w:t xml:space="preserve"> אני לא בטוח, ואני לא רואה סיבה לכך שהכנסת לא תמשיך לעבוד. אני  לא חושב שאנחנו צריכים להוציא את הכנסת לפגרה. מדובר בשלושה חודשים של עבודה, למה שהכנסת לא תעבוד?  יכול להיות שיצאו בחודש האחרון, בשבועיים האחרונים, אבל לא מעבר לזה. אבל בין כך ובין כך למפלגות ולחברי הכנסת, ולממשלה בוודאי, יש במה כמעט בלי סוף בלי שום מימון. אגב, היום בבחירות הכלליות התעמולה נעשית יותר ויותר בשידורים הרגילים. יש הורדת מגבלות לכל מיני חוקים שהיו קודם. התעמולה מתנהלת ביומני החדשות ופחות בפליירים ובסטיקרים. אז אני לא חושש ממה שאופיר אמר, שהמפלגות תהיינה מחוץ לעניין. אני כן חושש לבעיה הקשה מאוד שמנחם העלה, שנושא שחוצה מפלגות אי-אפשר יהיה לסדר את העניין בתוך המפלגות.</w:t>
      </w:r>
    </w:p>
    <w:p w14:paraId="5397B797" w14:textId="77777777" w:rsidR="00DC37E3" w:rsidRPr="00DC37E3" w:rsidRDefault="00DC37E3" w:rsidP="00DC37E3">
      <w:pPr>
        <w:bidi/>
        <w:rPr>
          <w:rFonts w:cs="David" w:hint="cs"/>
          <w:rtl/>
        </w:rPr>
      </w:pPr>
    </w:p>
    <w:p w14:paraId="7E6AF936" w14:textId="77777777" w:rsidR="00DC37E3" w:rsidRPr="00DC37E3" w:rsidRDefault="00DC37E3" w:rsidP="00DC37E3">
      <w:pPr>
        <w:pStyle w:val="Heading5"/>
        <w:jc w:val="left"/>
        <w:rPr>
          <w:rFonts w:hint="cs"/>
          <w:sz w:val="24"/>
          <w:rtl/>
        </w:rPr>
      </w:pPr>
      <w:r w:rsidRPr="00DC37E3">
        <w:rPr>
          <w:rFonts w:hint="cs"/>
          <w:sz w:val="24"/>
          <w:u w:val="single"/>
          <w:rtl/>
        </w:rPr>
        <w:t>אסתרינה טרטמן:</w:t>
      </w:r>
    </w:p>
    <w:p w14:paraId="68E79941" w14:textId="77777777" w:rsidR="00DC37E3" w:rsidRPr="00DC37E3" w:rsidRDefault="00DC37E3" w:rsidP="00DC37E3">
      <w:pPr>
        <w:pStyle w:val="Heading5"/>
        <w:jc w:val="left"/>
        <w:rPr>
          <w:rFonts w:hint="cs"/>
          <w:sz w:val="24"/>
          <w:rtl/>
        </w:rPr>
      </w:pPr>
    </w:p>
    <w:p w14:paraId="17EF5092" w14:textId="77777777" w:rsidR="00DC37E3" w:rsidRPr="00DC37E3" w:rsidRDefault="00DC37E3" w:rsidP="00DC37E3">
      <w:pPr>
        <w:bidi/>
        <w:rPr>
          <w:rFonts w:cs="David" w:hint="cs"/>
          <w:rtl/>
        </w:rPr>
      </w:pPr>
      <w:r w:rsidRPr="00DC37E3">
        <w:rPr>
          <w:rFonts w:cs="David" w:hint="cs"/>
          <w:rtl/>
        </w:rPr>
        <w:tab/>
        <w:t xml:space="preserve"> לכן זה צריך להיות גושים. </w:t>
      </w:r>
    </w:p>
    <w:p w14:paraId="52F2B17A" w14:textId="77777777" w:rsidR="00DC37E3" w:rsidRPr="00DC37E3" w:rsidRDefault="00DC37E3" w:rsidP="00DC37E3">
      <w:pPr>
        <w:bidi/>
        <w:rPr>
          <w:rFonts w:cs="David" w:hint="cs"/>
          <w:rtl/>
        </w:rPr>
      </w:pPr>
    </w:p>
    <w:p w14:paraId="438F7740" w14:textId="77777777" w:rsidR="00DC37E3" w:rsidRPr="00DC37E3" w:rsidRDefault="00DC37E3" w:rsidP="00DC37E3">
      <w:pPr>
        <w:bidi/>
        <w:rPr>
          <w:rFonts w:cs="David" w:hint="cs"/>
          <w:rtl/>
        </w:rPr>
      </w:pPr>
      <w:r w:rsidRPr="00DC37E3">
        <w:rPr>
          <w:rFonts w:cs="David" w:hint="cs"/>
          <w:u w:val="single"/>
          <w:rtl/>
        </w:rPr>
        <w:t>יצחק לוי:</w:t>
      </w:r>
    </w:p>
    <w:p w14:paraId="71DEBB99" w14:textId="77777777" w:rsidR="00DC37E3" w:rsidRPr="00DC37E3" w:rsidRDefault="00DC37E3" w:rsidP="00DC37E3">
      <w:pPr>
        <w:bidi/>
        <w:rPr>
          <w:rFonts w:cs="David" w:hint="cs"/>
          <w:rtl/>
        </w:rPr>
      </w:pPr>
    </w:p>
    <w:p w14:paraId="08CFC543" w14:textId="77777777" w:rsidR="00DC37E3" w:rsidRPr="00DC37E3" w:rsidRDefault="00DC37E3" w:rsidP="00DC37E3">
      <w:pPr>
        <w:bidi/>
        <w:rPr>
          <w:rFonts w:cs="David" w:hint="cs"/>
          <w:rtl/>
        </w:rPr>
      </w:pPr>
      <w:r w:rsidRPr="00DC37E3">
        <w:rPr>
          <w:rFonts w:cs="David" w:hint="cs"/>
          <w:rtl/>
        </w:rPr>
        <w:tab/>
        <w:t xml:space="preserve"> ההצעה של הגושים היא הצעה מסובכת מאוד. אני לא רואה את זה פשוט, אני רואה את הקושי בצורך הזדהות. כלומר, צריך להיות תאריך של הזדהות. זה דבר בעייתי, אם חבר כנסת מתלבט או שהוא לא רוצה לומר את דעתו. אבל נאמר לו שאין כזה  דבר, אלא  בתאריך מסוים, נניח 90 יום לפני משאל העם, כל חבר כנסת צריך להכריז על  עמדתו, ולפי זה ייווצרו הגושים. </w:t>
      </w:r>
    </w:p>
    <w:p w14:paraId="25CF4560" w14:textId="77777777" w:rsidR="00DC37E3" w:rsidRPr="00DC37E3" w:rsidRDefault="00DC37E3" w:rsidP="00DC37E3">
      <w:pPr>
        <w:bidi/>
        <w:rPr>
          <w:rFonts w:cs="David" w:hint="cs"/>
          <w:rtl/>
        </w:rPr>
      </w:pPr>
    </w:p>
    <w:p w14:paraId="1BA549E5" w14:textId="77777777" w:rsidR="00DC37E3" w:rsidRPr="00DC37E3" w:rsidRDefault="00DC37E3" w:rsidP="00DC37E3">
      <w:pPr>
        <w:bidi/>
        <w:rPr>
          <w:rFonts w:cs="David" w:hint="cs"/>
          <w:rtl/>
        </w:rPr>
      </w:pPr>
      <w:r w:rsidRPr="00DC37E3">
        <w:rPr>
          <w:rFonts w:cs="David" w:hint="cs"/>
          <w:u w:val="single"/>
          <w:rtl/>
        </w:rPr>
        <w:t>יולי-יואל אדלשטיין:</w:t>
      </w:r>
    </w:p>
    <w:p w14:paraId="2F109DC0" w14:textId="77777777" w:rsidR="00DC37E3" w:rsidRPr="00DC37E3" w:rsidRDefault="00DC37E3" w:rsidP="00DC37E3">
      <w:pPr>
        <w:bidi/>
        <w:rPr>
          <w:rFonts w:cs="David" w:hint="cs"/>
          <w:rtl/>
        </w:rPr>
      </w:pPr>
    </w:p>
    <w:p w14:paraId="2B809423" w14:textId="77777777" w:rsidR="00DC37E3" w:rsidRPr="00DC37E3" w:rsidRDefault="00DC37E3" w:rsidP="00DC37E3">
      <w:pPr>
        <w:bidi/>
        <w:rPr>
          <w:rFonts w:cs="David" w:hint="cs"/>
          <w:rtl/>
        </w:rPr>
      </w:pPr>
      <w:r w:rsidRPr="00DC37E3">
        <w:rPr>
          <w:rFonts w:cs="David" w:hint="cs"/>
          <w:rtl/>
        </w:rPr>
        <w:tab/>
        <w:t xml:space="preserve">הזדהות אינדיבידואלית, לא סיעתית. </w:t>
      </w:r>
    </w:p>
    <w:p w14:paraId="7EBFBDD4" w14:textId="77777777" w:rsidR="00DC37E3" w:rsidRPr="00DC37E3" w:rsidRDefault="00DC37E3" w:rsidP="00DC37E3">
      <w:pPr>
        <w:bidi/>
        <w:rPr>
          <w:rFonts w:cs="David" w:hint="cs"/>
          <w:rtl/>
        </w:rPr>
      </w:pPr>
    </w:p>
    <w:p w14:paraId="1CE27A49" w14:textId="77777777" w:rsidR="00DC37E3" w:rsidRPr="00DC37E3" w:rsidRDefault="00DC37E3" w:rsidP="00DC37E3">
      <w:pPr>
        <w:bidi/>
        <w:rPr>
          <w:rFonts w:cs="David" w:hint="cs"/>
          <w:rtl/>
        </w:rPr>
      </w:pPr>
      <w:r w:rsidRPr="00DC37E3">
        <w:rPr>
          <w:rFonts w:cs="David" w:hint="cs"/>
          <w:u w:val="single"/>
          <w:rtl/>
        </w:rPr>
        <w:t>מנחם בן-ששון:</w:t>
      </w:r>
    </w:p>
    <w:p w14:paraId="3779F732" w14:textId="77777777" w:rsidR="00DC37E3" w:rsidRPr="00DC37E3" w:rsidRDefault="00DC37E3" w:rsidP="00DC37E3">
      <w:pPr>
        <w:bidi/>
        <w:rPr>
          <w:rFonts w:cs="David" w:hint="cs"/>
          <w:rtl/>
        </w:rPr>
      </w:pPr>
    </w:p>
    <w:p w14:paraId="5D0D073D" w14:textId="77777777" w:rsidR="00DC37E3" w:rsidRPr="00DC37E3" w:rsidRDefault="00DC37E3" w:rsidP="00DC37E3">
      <w:pPr>
        <w:bidi/>
        <w:rPr>
          <w:rFonts w:cs="David" w:hint="cs"/>
          <w:rtl/>
        </w:rPr>
      </w:pPr>
      <w:r w:rsidRPr="00DC37E3">
        <w:rPr>
          <w:rFonts w:cs="David" w:hint="cs"/>
          <w:rtl/>
        </w:rPr>
        <w:tab/>
        <w:t xml:space="preserve"> הוא עשה  את זה בכנסת. </w:t>
      </w:r>
    </w:p>
    <w:p w14:paraId="57DB9357" w14:textId="77777777" w:rsidR="00DC37E3" w:rsidRPr="00DC37E3" w:rsidRDefault="00DC37E3" w:rsidP="00DC37E3">
      <w:pPr>
        <w:bidi/>
        <w:rPr>
          <w:rFonts w:cs="David" w:hint="cs"/>
          <w:rtl/>
        </w:rPr>
      </w:pPr>
    </w:p>
    <w:p w14:paraId="1DB044D4" w14:textId="77777777" w:rsidR="00DC37E3" w:rsidRPr="00DC37E3" w:rsidRDefault="00DC37E3" w:rsidP="00DC37E3">
      <w:pPr>
        <w:bidi/>
        <w:rPr>
          <w:rFonts w:cs="David" w:hint="cs"/>
          <w:rtl/>
        </w:rPr>
      </w:pPr>
      <w:r w:rsidRPr="00DC37E3">
        <w:rPr>
          <w:rFonts w:cs="David" w:hint="cs"/>
          <w:u w:val="single"/>
          <w:rtl/>
        </w:rPr>
        <w:t>יצחק לוי:</w:t>
      </w:r>
    </w:p>
    <w:p w14:paraId="0E4D32CA" w14:textId="77777777" w:rsidR="00DC37E3" w:rsidRPr="00DC37E3" w:rsidRDefault="00DC37E3" w:rsidP="00DC37E3">
      <w:pPr>
        <w:bidi/>
        <w:rPr>
          <w:rFonts w:cs="David" w:hint="cs"/>
          <w:rtl/>
        </w:rPr>
      </w:pPr>
    </w:p>
    <w:p w14:paraId="42A22495" w14:textId="77777777" w:rsidR="00DC37E3" w:rsidRPr="00DC37E3" w:rsidRDefault="00DC37E3" w:rsidP="00DC37E3">
      <w:pPr>
        <w:bidi/>
        <w:rPr>
          <w:rFonts w:cs="David" w:hint="cs"/>
          <w:rtl/>
        </w:rPr>
      </w:pPr>
      <w:r w:rsidRPr="00DC37E3">
        <w:rPr>
          <w:rFonts w:cs="David" w:hint="cs"/>
          <w:rtl/>
        </w:rPr>
        <w:tab/>
        <w:t xml:space="preserve">יכול להיות שיש נמנעים. אז אותם נמנעים או אותם שלא השתתפו או אותם שלא היו </w:t>
      </w:r>
      <w:r w:rsidRPr="00DC37E3">
        <w:rPr>
          <w:rFonts w:cs="David"/>
          <w:rtl/>
        </w:rPr>
        <w:t>–</w:t>
      </w:r>
      <w:r w:rsidRPr="00DC37E3">
        <w:rPr>
          <w:rFonts w:cs="David" w:hint="cs"/>
          <w:rtl/>
        </w:rPr>
        <w:t xml:space="preserve"> הוא יכול לא להזדהות בהצבעה, הוא יכול להימנע. </w:t>
      </w:r>
    </w:p>
    <w:p w14:paraId="6162409E" w14:textId="77777777" w:rsidR="00DC37E3" w:rsidRPr="00DC37E3" w:rsidRDefault="00DC37E3" w:rsidP="00DC37E3">
      <w:pPr>
        <w:bidi/>
        <w:rPr>
          <w:rFonts w:cs="David" w:hint="cs"/>
          <w:rtl/>
        </w:rPr>
      </w:pPr>
    </w:p>
    <w:p w14:paraId="1155DB19" w14:textId="77777777" w:rsidR="00DC37E3" w:rsidRPr="00DC37E3" w:rsidRDefault="00DC37E3" w:rsidP="00DC37E3">
      <w:pPr>
        <w:bidi/>
        <w:rPr>
          <w:rFonts w:cs="David" w:hint="cs"/>
          <w:rtl/>
        </w:rPr>
      </w:pPr>
      <w:r w:rsidRPr="00DC37E3">
        <w:rPr>
          <w:rFonts w:cs="David" w:hint="cs"/>
          <w:u w:val="single"/>
          <w:rtl/>
        </w:rPr>
        <w:t>מנחם בן-ששון:</w:t>
      </w:r>
    </w:p>
    <w:p w14:paraId="25C2FE90" w14:textId="77777777" w:rsidR="00DC37E3" w:rsidRPr="00DC37E3" w:rsidRDefault="00DC37E3" w:rsidP="00DC37E3">
      <w:pPr>
        <w:bidi/>
        <w:rPr>
          <w:rFonts w:cs="David" w:hint="cs"/>
          <w:rtl/>
        </w:rPr>
      </w:pPr>
    </w:p>
    <w:p w14:paraId="44ACA1CB" w14:textId="77777777" w:rsidR="00DC37E3" w:rsidRPr="00DC37E3" w:rsidRDefault="00DC37E3" w:rsidP="00DC37E3">
      <w:pPr>
        <w:bidi/>
        <w:rPr>
          <w:rFonts w:cs="David" w:hint="cs"/>
          <w:rtl/>
        </w:rPr>
      </w:pPr>
      <w:r w:rsidRPr="00DC37E3">
        <w:rPr>
          <w:rFonts w:cs="David" w:hint="cs"/>
          <w:rtl/>
        </w:rPr>
        <w:tab/>
        <w:t xml:space="preserve"> אז  אני לא חייב לתת לו יחידת מימון. </w:t>
      </w:r>
    </w:p>
    <w:p w14:paraId="2DC7CD87" w14:textId="77777777" w:rsidR="00DC37E3" w:rsidRPr="00DC37E3" w:rsidRDefault="00DC37E3" w:rsidP="00DC37E3">
      <w:pPr>
        <w:bidi/>
        <w:rPr>
          <w:rFonts w:cs="David" w:hint="cs"/>
          <w:rtl/>
        </w:rPr>
      </w:pPr>
    </w:p>
    <w:p w14:paraId="65247348" w14:textId="77777777" w:rsidR="00DC37E3" w:rsidRPr="00DC37E3" w:rsidRDefault="00DC37E3" w:rsidP="00DC37E3">
      <w:pPr>
        <w:bidi/>
        <w:rPr>
          <w:rFonts w:cs="David" w:hint="cs"/>
          <w:rtl/>
        </w:rPr>
      </w:pPr>
      <w:r w:rsidRPr="00DC37E3">
        <w:rPr>
          <w:rFonts w:cs="David" w:hint="cs"/>
          <w:u w:val="single"/>
          <w:rtl/>
        </w:rPr>
        <w:t>יצחק לוי:</w:t>
      </w:r>
    </w:p>
    <w:p w14:paraId="426776AF" w14:textId="77777777" w:rsidR="00DC37E3" w:rsidRPr="00DC37E3" w:rsidRDefault="00DC37E3" w:rsidP="00DC37E3">
      <w:pPr>
        <w:bidi/>
        <w:rPr>
          <w:rFonts w:cs="David" w:hint="cs"/>
          <w:rtl/>
        </w:rPr>
      </w:pPr>
    </w:p>
    <w:p w14:paraId="1640F623" w14:textId="77777777" w:rsidR="00DC37E3" w:rsidRPr="00DC37E3" w:rsidRDefault="00DC37E3" w:rsidP="00DC37E3">
      <w:pPr>
        <w:bidi/>
        <w:rPr>
          <w:rFonts w:cs="David" w:hint="cs"/>
          <w:rtl/>
        </w:rPr>
      </w:pPr>
      <w:r w:rsidRPr="00DC37E3">
        <w:rPr>
          <w:rFonts w:cs="David" w:hint="cs"/>
          <w:rtl/>
        </w:rPr>
        <w:tab/>
        <w:t xml:space="preserve">יכול להיות שאדם הצביע במפלגה הצבעה מסוימת, אבל כרגע הוא רוצה שהכסף ילך למפלגתו, בגלל סיבות שאני לא רוצה לפרט כאן. זה דבר שלדעתי הוא לא ראוי. הבעיה הנוספת  היא איך נחלק את התעמולה בינינו. </w:t>
      </w:r>
    </w:p>
    <w:p w14:paraId="552F5908" w14:textId="77777777" w:rsidR="00DC37E3" w:rsidRPr="00DC37E3" w:rsidRDefault="00DC37E3" w:rsidP="00DC37E3">
      <w:pPr>
        <w:bidi/>
        <w:rPr>
          <w:rFonts w:cs="David" w:hint="cs"/>
          <w:rtl/>
        </w:rPr>
      </w:pPr>
    </w:p>
    <w:p w14:paraId="14776A37" w14:textId="77777777" w:rsidR="00DC37E3" w:rsidRPr="00DC37E3" w:rsidRDefault="00DC37E3" w:rsidP="00DC37E3">
      <w:pPr>
        <w:bidi/>
        <w:rPr>
          <w:rFonts w:cs="David" w:hint="cs"/>
          <w:rtl/>
        </w:rPr>
      </w:pPr>
      <w:r w:rsidRPr="00DC37E3">
        <w:rPr>
          <w:rFonts w:cs="David" w:hint="cs"/>
          <w:u w:val="single"/>
          <w:rtl/>
        </w:rPr>
        <w:t>מנחם בן-ששון:</w:t>
      </w:r>
    </w:p>
    <w:p w14:paraId="44327F72" w14:textId="77777777" w:rsidR="00DC37E3" w:rsidRPr="00DC37E3" w:rsidRDefault="00DC37E3" w:rsidP="00DC37E3">
      <w:pPr>
        <w:bidi/>
        <w:rPr>
          <w:rFonts w:cs="David" w:hint="cs"/>
          <w:rtl/>
        </w:rPr>
      </w:pPr>
    </w:p>
    <w:p w14:paraId="60500C7B" w14:textId="77777777" w:rsidR="00DC37E3" w:rsidRPr="00DC37E3" w:rsidRDefault="00DC37E3" w:rsidP="00DC37E3">
      <w:pPr>
        <w:bidi/>
        <w:rPr>
          <w:rFonts w:cs="David" w:hint="cs"/>
          <w:rtl/>
        </w:rPr>
      </w:pPr>
      <w:r w:rsidRPr="00DC37E3">
        <w:rPr>
          <w:rFonts w:cs="David" w:hint="cs"/>
          <w:rtl/>
        </w:rPr>
        <w:tab/>
        <w:t xml:space="preserve"> עזבת את המפלגות, ובזה נדמה לי אמרת דבר ברור, לא למפלגות. אבל אני חוזר לשאלה של אופציית הגושים. שאלת אותי איך מממנים את הגושים, ולכך הצעתי פתרון בכיוון שחברת הכנסת טרטמן הלכה אליו. המימון של הגושים יהיה לפי חברי כנסת, לפי מידת הזדהותם. חבר כנסת שלא הזדהה, גוש א' לא יקבל מימון. </w:t>
      </w:r>
    </w:p>
    <w:p w14:paraId="79FBC33D" w14:textId="77777777" w:rsidR="00DC37E3" w:rsidRPr="00DC37E3" w:rsidRDefault="00DC37E3" w:rsidP="00DC37E3">
      <w:pPr>
        <w:bidi/>
        <w:rPr>
          <w:rFonts w:cs="David" w:hint="cs"/>
          <w:rtl/>
        </w:rPr>
      </w:pPr>
    </w:p>
    <w:p w14:paraId="4A7E0554" w14:textId="77777777" w:rsidR="00DC37E3" w:rsidRPr="00DC37E3" w:rsidRDefault="00DC37E3" w:rsidP="00DC37E3">
      <w:pPr>
        <w:bidi/>
        <w:rPr>
          <w:rFonts w:cs="David" w:hint="cs"/>
          <w:rtl/>
        </w:rPr>
      </w:pPr>
      <w:r w:rsidRPr="00DC37E3">
        <w:rPr>
          <w:rFonts w:cs="David" w:hint="cs"/>
          <w:u w:val="single"/>
          <w:rtl/>
        </w:rPr>
        <w:t>יצחק לוי:</w:t>
      </w:r>
    </w:p>
    <w:p w14:paraId="5F9F3F41" w14:textId="77777777" w:rsidR="00DC37E3" w:rsidRPr="00DC37E3" w:rsidRDefault="00DC37E3" w:rsidP="00DC37E3">
      <w:pPr>
        <w:bidi/>
        <w:rPr>
          <w:rFonts w:cs="David" w:hint="cs"/>
          <w:rtl/>
        </w:rPr>
      </w:pPr>
    </w:p>
    <w:p w14:paraId="7B4A9559" w14:textId="77777777" w:rsidR="00DC37E3" w:rsidRPr="00DC37E3" w:rsidRDefault="00DC37E3" w:rsidP="00DC37E3">
      <w:pPr>
        <w:bidi/>
        <w:rPr>
          <w:rFonts w:cs="David" w:hint="cs"/>
          <w:rtl/>
        </w:rPr>
      </w:pPr>
      <w:r w:rsidRPr="00DC37E3">
        <w:rPr>
          <w:rFonts w:cs="David" w:hint="cs"/>
          <w:rtl/>
        </w:rPr>
        <w:tab/>
        <w:t xml:space="preserve">הבנתי את העניין. בוודאי שזאת אפשרות שבמקום 120 יחידות שיתחלקו לפי גושים, יתחלקו רק 110 או 108. אבל אתם מבינים שיש פה בעיה. </w:t>
      </w:r>
    </w:p>
    <w:p w14:paraId="77507762" w14:textId="77777777" w:rsidR="00DC37E3" w:rsidRPr="00DC37E3" w:rsidRDefault="00DC37E3" w:rsidP="00DC37E3">
      <w:pPr>
        <w:bidi/>
        <w:rPr>
          <w:rFonts w:cs="David" w:hint="cs"/>
          <w:rtl/>
        </w:rPr>
      </w:pPr>
    </w:p>
    <w:p w14:paraId="6500D4C6" w14:textId="77777777" w:rsidR="00DC37E3" w:rsidRPr="00DC37E3" w:rsidRDefault="00DC37E3" w:rsidP="00DC37E3">
      <w:pPr>
        <w:bidi/>
        <w:ind w:firstLine="512"/>
        <w:rPr>
          <w:rFonts w:cs="David" w:hint="cs"/>
          <w:rtl/>
        </w:rPr>
      </w:pPr>
      <w:r w:rsidRPr="00DC37E3">
        <w:rPr>
          <w:rFonts w:cs="David" w:hint="cs"/>
          <w:rtl/>
        </w:rPr>
        <w:t xml:space="preserve">דבר שני הוא איך נחלק את העבודה בתוך הגוש, מי יארגן את זה. ראש המפלגה הגדולה של הגוש הוא זה שינהל את המטה? הוא זה שיקבע מי מופיע בתמונות ומי מופיע בשידור בתשדירים ומי מדבר בעד ומי מדבר אחרת? אז אפשר לקבוע שנתניהו, ישי, ליברמן ואלון יהיו הוועד המנהל של הגוש והם יחלקו את התשדירים והם יגידו איך מופיעים ומה אומרים ומה המסרים. אני לא מבין איך הדבר הזה ילך. </w:t>
      </w:r>
    </w:p>
    <w:p w14:paraId="6BEF989A" w14:textId="77777777" w:rsidR="00DC37E3" w:rsidRPr="00DC37E3" w:rsidRDefault="00DC37E3" w:rsidP="00DC37E3">
      <w:pPr>
        <w:bidi/>
        <w:ind w:firstLine="512"/>
        <w:rPr>
          <w:rFonts w:cs="David" w:hint="cs"/>
          <w:rtl/>
        </w:rPr>
      </w:pPr>
    </w:p>
    <w:p w14:paraId="61BE42A1" w14:textId="77777777" w:rsidR="00DC37E3" w:rsidRPr="00DC37E3" w:rsidRDefault="00DC37E3" w:rsidP="00DC37E3">
      <w:pPr>
        <w:bidi/>
        <w:rPr>
          <w:rFonts w:cs="David" w:hint="cs"/>
          <w:rtl/>
        </w:rPr>
      </w:pPr>
      <w:r w:rsidRPr="00DC37E3">
        <w:rPr>
          <w:rFonts w:cs="David" w:hint="cs"/>
          <w:u w:val="single"/>
          <w:rtl/>
        </w:rPr>
        <w:t>היו"ר דוד טל:</w:t>
      </w:r>
    </w:p>
    <w:p w14:paraId="5B0F0FE6" w14:textId="77777777" w:rsidR="00DC37E3" w:rsidRPr="00DC37E3" w:rsidRDefault="00DC37E3" w:rsidP="00DC37E3">
      <w:pPr>
        <w:bidi/>
        <w:rPr>
          <w:rFonts w:cs="David" w:hint="cs"/>
          <w:rtl/>
        </w:rPr>
      </w:pPr>
    </w:p>
    <w:p w14:paraId="6BE1DC98" w14:textId="77777777" w:rsidR="00DC37E3" w:rsidRPr="00DC37E3" w:rsidRDefault="00DC37E3" w:rsidP="00DC37E3">
      <w:pPr>
        <w:bidi/>
        <w:ind w:firstLine="512"/>
        <w:rPr>
          <w:rFonts w:cs="David" w:hint="cs"/>
          <w:rtl/>
        </w:rPr>
      </w:pPr>
      <w:r w:rsidRPr="00DC37E3">
        <w:rPr>
          <w:rFonts w:cs="David" w:hint="cs"/>
          <w:rtl/>
        </w:rPr>
        <w:tab/>
        <w:t xml:space="preserve"> מה הבעיה שכל מפלגה תאמר את השקפת עולמה?</w:t>
      </w:r>
    </w:p>
    <w:p w14:paraId="52D89E97" w14:textId="77777777" w:rsidR="00DC37E3" w:rsidRPr="00DC37E3" w:rsidRDefault="00DC37E3" w:rsidP="00DC37E3">
      <w:pPr>
        <w:bidi/>
        <w:ind w:firstLine="512"/>
        <w:rPr>
          <w:rFonts w:cs="David" w:hint="cs"/>
          <w:rtl/>
        </w:rPr>
      </w:pPr>
    </w:p>
    <w:p w14:paraId="5B48EBEF" w14:textId="77777777" w:rsidR="00DC37E3" w:rsidRPr="00DC37E3" w:rsidRDefault="00DC37E3" w:rsidP="00DC37E3">
      <w:pPr>
        <w:bidi/>
        <w:rPr>
          <w:rFonts w:cs="David" w:hint="cs"/>
          <w:rtl/>
        </w:rPr>
      </w:pPr>
      <w:r w:rsidRPr="00DC37E3">
        <w:rPr>
          <w:rFonts w:cs="David" w:hint="cs"/>
          <w:u w:val="single"/>
          <w:rtl/>
        </w:rPr>
        <w:t>יצחק לוי:</w:t>
      </w:r>
    </w:p>
    <w:p w14:paraId="17900AF1" w14:textId="77777777" w:rsidR="00DC37E3" w:rsidRPr="00DC37E3" w:rsidRDefault="00DC37E3" w:rsidP="00DC37E3">
      <w:pPr>
        <w:bidi/>
        <w:rPr>
          <w:rFonts w:cs="David" w:hint="cs"/>
          <w:rtl/>
        </w:rPr>
      </w:pPr>
    </w:p>
    <w:p w14:paraId="0C006E3C" w14:textId="77777777" w:rsidR="00DC37E3" w:rsidRPr="00DC37E3" w:rsidRDefault="00DC37E3" w:rsidP="00DC37E3">
      <w:pPr>
        <w:bidi/>
        <w:ind w:firstLine="512"/>
        <w:rPr>
          <w:rFonts w:cs="David" w:hint="cs"/>
          <w:rtl/>
        </w:rPr>
      </w:pPr>
      <w:r w:rsidRPr="00DC37E3">
        <w:rPr>
          <w:rFonts w:cs="David" w:hint="cs"/>
          <w:rtl/>
        </w:rPr>
        <w:tab/>
        <w:t xml:space="preserve"> חשבתי שזה יהיה כמו בנחלת הארץ, כלומר יש תהליך כפול. קודם כל מחלקים לפי הגוש, אחרי שמחלקים לפי הגוש מחזירים למפלגות. אז מה הרווחנו?</w:t>
      </w:r>
    </w:p>
    <w:p w14:paraId="0791AD7F" w14:textId="77777777" w:rsidR="00DC37E3" w:rsidRPr="00DC37E3" w:rsidRDefault="00DC37E3" w:rsidP="00DC37E3">
      <w:pPr>
        <w:bidi/>
        <w:rPr>
          <w:rFonts w:cs="David" w:hint="cs"/>
          <w:rtl/>
        </w:rPr>
      </w:pPr>
    </w:p>
    <w:p w14:paraId="7AB98F5D" w14:textId="77777777" w:rsidR="00DC37E3" w:rsidRPr="00DC37E3" w:rsidRDefault="00DC37E3" w:rsidP="00DC37E3">
      <w:pPr>
        <w:bidi/>
        <w:rPr>
          <w:rFonts w:cs="David" w:hint="cs"/>
          <w:rtl/>
        </w:rPr>
      </w:pPr>
      <w:r w:rsidRPr="00DC37E3">
        <w:rPr>
          <w:rFonts w:cs="David" w:hint="cs"/>
          <w:u w:val="single"/>
          <w:rtl/>
        </w:rPr>
        <w:t>יולי-יואל אדלשטיין:</w:t>
      </w:r>
    </w:p>
    <w:p w14:paraId="3BBDE5C3" w14:textId="77777777" w:rsidR="00DC37E3" w:rsidRPr="00DC37E3" w:rsidRDefault="00DC37E3" w:rsidP="00DC37E3">
      <w:pPr>
        <w:bidi/>
        <w:rPr>
          <w:rFonts w:cs="David" w:hint="cs"/>
          <w:rtl/>
        </w:rPr>
      </w:pPr>
    </w:p>
    <w:p w14:paraId="7F2430CB" w14:textId="77777777" w:rsidR="00DC37E3" w:rsidRPr="00DC37E3" w:rsidRDefault="00DC37E3" w:rsidP="00DC37E3">
      <w:pPr>
        <w:bidi/>
        <w:rPr>
          <w:rFonts w:cs="David" w:hint="cs"/>
          <w:rtl/>
        </w:rPr>
      </w:pPr>
      <w:r w:rsidRPr="00DC37E3">
        <w:rPr>
          <w:rFonts w:cs="David" w:hint="cs"/>
          <w:rtl/>
        </w:rPr>
        <w:tab/>
        <w:t>אז למה לא לעשות מלכתחילה?</w:t>
      </w:r>
    </w:p>
    <w:p w14:paraId="2A70DC79" w14:textId="77777777" w:rsidR="00DC37E3" w:rsidRPr="00DC37E3" w:rsidRDefault="00DC37E3" w:rsidP="00DC37E3">
      <w:pPr>
        <w:bidi/>
        <w:rPr>
          <w:rFonts w:cs="David" w:hint="cs"/>
          <w:rtl/>
        </w:rPr>
      </w:pPr>
    </w:p>
    <w:p w14:paraId="46C6EA32" w14:textId="77777777" w:rsidR="00DC37E3" w:rsidRPr="00DC37E3" w:rsidRDefault="00DC37E3" w:rsidP="00DC37E3">
      <w:pPr>
        <w:bidi/>
        <w:rPr>
          <w:rFonts w:cs="David" w:hint="cs"/>
          <w:rtl/>
        </w:rPr>
      </w:pPr>
      <w:r w:rsidRPr="00DC37E3">
        <w:rPr>
          <w:rFonts w:cs="David" w:hint="cs"/>
          <w:u w:val="single"/>
          <w:rtl/>
        </w:rPr>
        <w:t>יצחק לוי:</w:t>
      </w:r>
    </w:p>
    <w:p w14:paraId="58134AA4" w14:textId="77777777" w:rsidR="00DC37E3" w:rsidRPr="00DC37E3" w:rsidRDefault="00DC37E3" w:rsidP="00DC37E3">
      <w:pPr>
        <w:bidi/>
        <w:rPr>
          <w:rFonts w:cs="David" w:hint="cs"/>
          <w:rtl/>
        </w:rPr>
      </w:pPr>
    </w:p>
    <w:p w14:paraId="7723648B" w14:textId="77777777" w:rsidR="00DC37E3" w:rsidRPr="00DC37E3" w:rsidRDefault="00DC37E3" w:rsidP="00DC37E3">
      <w:pPr>
        <w:bidi/>
        <w:rPr>
          <w:rFonts w:cs="David" w:hint="cs"/>
          <w:rtl/>
        </w:rPr>
      </w:pPr>
      <w:r w:rsidRPr="00DC37E3">
        <w:rPr>
          <w:rFonts w:cs="David" w:hint="cs"/>
          <w:rtl/>
        </w:rPr>
        <w:tab/>
        <w:t xml:space="preserve">זה היה התהליך שהיה בנחלת ארץ-ישראל. הדבר הזה הוא הגיוני, אבל הוא בלתי מעשי. אני לא רואה אפשרות ביצרים הפוליטיים של האנשים וברצון גם להרוויח רווח פוליטי, ואין ספק שזה יקווה לזה, כלומר אנחנו לא נהיה כולנו ענווים ושפלי-רוח שנבטל את עצמנו רק למען העניין, אלא כל אחד ירצה בולטות וכל אחד ירצה להגיד שהוא הוביל וכל אחד ירצה להגיד שהוא עשה. לכן המסקנה שלי שעניין הגוש הוא בעייתי מאוד. </w:t>
      </w:r>
    </w:p>
    <w:p w14:paraId="23D52913" w14:textId="77777777" w:rsidR="00DC37E3" w:rsidRPr="00DC37E3" w:rsidRDefault="00DC37E3" w:rsidP="00DC37E3">
      <w:pPr>
        <w:bidi/>
        <w:rPr>
          <w:rFonts w:cs="David" w:hint="cs"/>
          <w:rtl/>
        </w:rPr>
      </w:pPr>
    </w:p>
    <w:p w14:paraId="43958C0D" w14:textId="77777777" w:rsidR="00DC37E3" w:rsidRPr="00DC37E3" w:rsidRDefault="00DC37E3" w:rsidP="00DC37E3">
      <w:pPr>
        <w:pStyle w:val="Heading5"/>
        <w:jc w:val="left"/>
        <w:rPr>
          <w:rFonts w:hint="cs"/>
          <w:sz w:val="24"/>
          <w:rtl/>
        </w:rPr>
      </w:pPr>
      <w:r w:rsidRPr="00DC37E3">
        <w:rPr>
          <w:rFonts w:hint="cs"/>
          <w:sz w:val="24"/>
          <w:u w:val="single"/>
          <w:rtl/>
        </w:rPr>
        <w:t>אסתרינה טרטמן:</w:t>
      </w:r>
    </w:p>
    <w:p w14:paraId="5B2AB9DE" w14:textId="77777777" w:rsidR="00DC37E3" w:rsidRPr="00DC37E3" w:rsidRDefault="00DC37E3" w:rsidP="00DC37E3">
      <w:pPr>
        <w:pStyle w:val="Heading5"/>
        <w:jc w:val="left"/>
        <w:rPr>
          <w:rFonts w:hint="cs"/>
          <w:sz w:val="24"/>
          <w:rtl/>
        </w:rPr>
      </w:pPr>
    </w:p>
    <w:p w14:paraId="1129701D" w14:textId="77777777" w:rsidR="00DC37E3" w:rsidRPr="00DC37E3" w:rsidRDefault="00DC37E3" w:rsidP="00DC37E3">
      <w:pPr>
        <w:bidi/>
        <w:rPr>
          <w:rFonts w:cs="David" w:hint="cs"/>
          <w:rtl/>
        </w:rPr>
      </w:pPr>
      <w:r w:rsidRPr="00DC37E3">
        <w:rPr>
          <w:rFonts w:cs="David" w:hint="cs"/>
          <w:rtl/>
        </w:rPr>
        <w:tab/>
        <w:t xml:space="preserve"> אם ננטרל את הגוש מחברי הכנסת, כמובן שחברי הכנסת מזוהים אבל יש ארגונים קיימים. נניח שיהיה גוש שבראשו ארגון שמזוהה נגד וארגון אחר שמזוהה בעד. יש המון עמותות קטנות שמזוהות בעד או נגד. יהיה פיקוח איך מסייעים לכל אחת מהעמותות בתוך המנגנון. </w:t>
      </w:r>
    </w:p>
    <w:p w14:paraId="7DBEC2AD" w14:textId="77777777" w:rsidR="00DC37E3" w:rsidRPr="00DC37E3" w:rsidRDefault="00DC37E3" w:rsidP="00DC37E3">
      <w:pPr>
        <w:bidi/>
        <w:rPr>
          <w:rFonts w:cs="David" w:hint="cs"/>
          <w:rtl/>
        </w:rPr>
      </w:pPr>
    </w:p>
    <w:p w14:paraId="1A3F6541" w14:textId="77777777" w:rsidR="00DC37E3" w:rsidRPr="00DC37E3" w:rsidRDefault="00DC37E3" w:rsidP="00DC37E3">
      <w:pPr>
        <w:bidi/>
        <w:rPr>
          <w:rFonts w:cs="David" w:hint="cs"/>
          <w:u w:val="single"/>
          <w:rtl/>
        </w:rPr>
      </w:pPr>
    </w:p>
    <w:p w14:paraId="0D1C3294" w14:textId="77777777" w:rsidR="00DC37E3" w:rsidRPr="00DC37E3" w:rsidRDefault="00DC37E3" w:rsidP="00DC37E3">
      <w:pPr>
        <w:bidi/>
        <w:rPr>
          <w:rFonts w:cs="David" w:hint="cs"/>
          <w:u w:val="single"/>
          <w:rtl/>
        </w:rPr>
      </w:pPr>
    </w:p>
    <w:p w14:paraId="0DCD0194" w14:textId="77777777" w:rsidR="00DC37E3" w:rsidRPr="00DC37E3" w:rsidRDefault="00DC37E3" w:rsidP="00DC37E3">
      <w:pPr>
        <w:bidi/>
        <w:rPr>
          <w:rFonts w:cs="David" w:hint="cs"/>
          <w:rtl/>
        </w:rPr>
      </w:pPr>
      <w:r w:rsidRPr="00DC37E3">
        <w:rPr>
          <w:rFonts w:cs="David" w:hint="cs"/>
          <w:u w:val="single"/>
          <w:rtl/>
        </w:rPr>
        <w:t>יצחק לוי:</w:t>
      </w:r>
    </w:p>
    <w:p w14:paraId="0CC24BE2" w14:textId="77777777" w:rsidR="00DC37E3" w:rsidRPr="00DC37E3" w:rsidRDefault="00DC37E3" w:rsidP="00DC37E3">
      <w:pPr>
        <w:bidi/>
        <w:rPr>
          <w:rFonts w:cs="David" w:hint="cs"/>
          <w:rtl/>
        </w:rPr>
      </w:pPr>
    </w:p>
    <w:p w14:paraId="14E5CAA9" w14:textId="77777777" w:rsidR="00DC37E3" w:rsidRPr="00DC37E3" w:rsidRDefault="00DC37E3" w:rsidP="00DC37E3">
      <w:pPr>
        <w:bidi/>
        <w:rPr>
          <w:rFonts w:cs="David" w:hint="cs"/>
          <w:rtl/>
        </w:rPr>
      </w:pPr>
      <w:r w:rsidRPr="00DC37E3">
        <w:rPr>
          <w:rFonts w:cs="David" w:hint="cs"/>
          <w:rtl/>
        </w:rPr>
        <w:tab/>
        <w:t xml:space="preserve">את מדברת על גושי עמותות ולא גושי מפלגות, וזה דבר אחר. אז הוצאנו את המפלגות מהעניין. אני מציע להוציא אותן מהעניין לגמרי, ואני מסכים אתך בעניין. </w:t>
      </w:r>
    </w:p>
    <w:p w14:paraId="4E9C79A7" w14:textId="77777777" w:rsidR="00DC37E3" w:rsidRPr="00DC37E3" w:rsidRDefault="00DC37E3" w:rsidP="00DC37E3">
      <w:pPr>
        <w:bidi/>
        <w:rPr>
          <w:rFonts w:cs="David" w:hint="cs"/>
          <w:rtl/>
        </w:rPr>
      </w:pPr>
    </w:p>
    <w:p w14:paraId="63F3E7B6" w14:textId="77777777" w:rsidR="00DC37E3" w:rsidRPr="00DC37E3" w:rsidRDefault="00DC37E3" w:rsidP="00DC37E3">
      <w:pPr>
        <w:bidi/>
        <w:rPr>
          <w:rFonts w:cs="David" w:hint="cs"/>
          <w:rtl/>
        </w:rPr>
      </w:pPr>
      <w:r w:rsidRPr="00DC37E3">
        <w:rPr>
          <w:rFonts w:cs="David" w:hint="cs"/>
          <w:u w:val="single"/>
          <w:rtl/>
        </w:rPr>
        <w:t>יולי-יואל אדלשטיין:</w:t>
      </w:r>
    </w:p>
    <w:p w14:paraId="1F0D2E79" w14:textId="77777777" w:rsidR="00DC37E3" w:rsidRPr="00DC37E3" w:rsidRDefault="00DC37E3" w:rsidP="00DC37E3">
      <w:pPr>
        <w:bidi/>
        <w:rPr>
          <w:rFonts w:cs="David" w:hint="cs"/>
          <w:rtl/>
        </w:rPr>
      </w:pPr>
    </w:p>
    <w:p w14:paraId="57BCAD60" w14:textId="77777777" w:rsidR="00DC37E3" w:rsidRPr="00DC37E3" w:rsidRDefault="00DC37E3" w:rsidP="00DC37E3">
      <w:pPr>
        <w:bidi/>
        <w:rPr>
          <w:rFonts w:cs="David" w:hint="cs"/>
          <w:rtl/>
        </w:rPr>
      </w:pPr>
      <w:r w:rsidRPr="00DC37E3">
        <w:rPr>
          <w:rFonts w:cs="David" w:hint="cs"/>
          <w:rtl/>
        </w:rPr>
        <w:tab/>
        <w:t xml:space="preserve"> לא הבנתי למה, כי הגעת בסופו של התהליך למסקנה שצריך גושים. </w:t>
      </w:r>
    </w:p>
    <w:p w14:paraId="7C541868" w14:textId="77777777" w:rsidR="00DC37E3" w:rsidRPr="00DC37E3" w:rsidRDefault="00DC37E3" w:rsidP="00DC37E3">
      <w:pPr>
        <w:bidi/>
        <w:rPr>
          <w:rFonts w:cs="David" w:hint="cs"/>
          <w:rtl/>
        </w:rPr>
      </w:pPr>
    </w:p>
    <w:p w14:paraId="41395A7F" w14:textId="77777777" w:rsidR="00DC37E3" w:rsidRPr="00DC37E3" w:rsidRDefault="00DC37E3" w:rsidP="00DC37E3">
      <w:pPr>
        <w:pStyle w:val="Heading5"/>
        <w:jc w:val="left"/>
        <w:rPr>
          <w:rFonts w:hint="cs"/>
          <w:sz w:val="24"/>
          <w:rtl/>
        </w:rPr>
      </w:pPr>
      <w:r w:rsidRPr="00DC37E3">
        <w:rPr>
          <w:rFonts w:hint="cs"/>
          <w:sz w:val="24"/>
          <w:u w:val="single"/>
          <w:rtl/>
        </w:rPr>
        <w:t>מנחם בן-ששון:</w:t>
      </w:r>
    </w:p>
    <w:p w14:paraId="505198C5" w14:textId="77777777" w:rsidR="00DC37E3" w:rsidRPr="00DC37E3" w:rsidRDefault="00DC37E3" w:rsidP="00DC37E3">
      <w:pPr>
        <w:pStyle w:val="Heading5"/>
        <w:jc w:val="left"/>
        <w:rPr>
          <w:rFonts w:hint="cs"/>
          <w:sz w:val="24"/>
          <w:rtl/>
        </w:rPr>
      </w:pPr>
    </w:p>
    <w:p w14:paraId="655EA737" w14:textId="77777777" w:rsidR="00DC37E3" w:rsidRPr="00DC37E3" w:rsidRDefault="00DC37E3" w:rsidP="00DC37E3">
      <w:pPr>
        <w:bidi/>
        <w:rPr>
          <w:rFonts w:cs="David" w:hint="cs"/>
          <w:rtl/>
        </w:rPr>
      </w:pPr>
      <w:r w:rsidRPr="00DC37E3">
        <w:rPr>
          <w:rFonts w:cs="David" w:hint="cs"/>
          <w:rtl/>
        </w:rPr>
        <w:tab/>
        <w:t xml:space="preserve"> כי המפלגות חלוקות. </w:t>
      </w:r>
    </w:p>
    <w:p w14:paraId="7B41C729" w14:textId="77777777" w:rsidR="00DC37E3" w:rsidRPr="00DC37E3" w:rsidRDefault="00DC37E3" w:rsidP="00DC37E3">
      <w:pPr>
        <w:bidi/>
        <w:rPr>
          <w:rFonts w:cs="David" w:hint="cs"/>
          <w:rtl/>
        </w:rPr>
      </w:pPr>
    </w:p>
    <w:p w14:paraId="25827C76" w14:textId="77777777" w:rsidR="00DC37E3" w:rsidRPr="00DC37E3" w:rsidRDefault="00DC37E3" w:rsidP="00DC37E3">
      <w:pPr>
        <w:bidi/>
        <w:rPr>
          <w:rFonts w:cs="David" w:hint="cs"/>
          <w:rtl/>
        </w:rPr>
      </w:pPr>
      <w:r w:rsidRPr="00DC37E3">
        <w:rPr>
          <w:rFonts w:cs="David" w:hint="cs"/>
          <w:u w:val="single"/>
          <w:rtl/>
        </w:rPr>
        <w:t>יצחק לוי:</w:t>
      </w:r>
    </w:p>
    <w:p w14:paraId="19ED8B6B" w14:textId="77777777" w:rsidR="00DC37E3" w:rsidRPr="00DC37E3" w:rsidRDefault="00DC37E3" w:rsidP="00DC37E3">
      <w:pPr>
        <w:bidi/>
        <w:rPr>
          <w:rFonts w:cs="David" w:hint="cs"/>
          <w:rtl/>
        </w:rPr>
      </w:pPr>
    </w:p>
    <w:p w14:paraId="490A4576" w14:textId="77777777" w:rsidR="00DC37E3" w:rsidRPr="00DC37E3" w:rsidRDefault="00DC37E3" w:rsidP="00DC37E3">
      <w:pPr>
        <w:bidi/>
        <w:rPr>
          <w:rFonts w:cs="David" w:hint="cs"/>
          <w:rtl/>
        </w:rPr>
      </w:pPr>
      <w:r w:rsidRPr="00DC37E3">
        <w:rPr>
          <w:rFonts w:cs="David" w:hint="cs"/>
          <w:rtl/>
        </w:rPr>
        <w:tab/>
        <w:t xml:space="preserve">דבר נוסף, למפלגות יש ממילא ביטוי בבית הזה בעניין הזה, וכל אחד יודע את העמדות   ואפשר  להופיע בכל מקום, ויזמינו חברי כנסת לדבר  ויזמינו אותם לעצרות ויזמינו אותם ליישובים ונעשה  סיורים בגולן ונצטלם ונכתוב אמנות ונישבע לעד. </w:t>
      </w:r>
    </w:p>
    <w:p w14:paraId="2A17A58C" w14:textId="77777777" w:rsidR="00DC37E3" w:rsidRPr="00DC37E3" w:rsidRDefault="00DC37E3" w:rsidP="00DC37E3">
      <w:pPr>
        <w:bidi/>
        <w:rPr>
          <w:rFonts w:cs="David" w:hint="cs"/>
          <w:rtl/>
        </w:rPr>
      </w:pPr>
    </w:p>
    <w:p w14:paraId="6836B1FD" w14:textId="77777777" w:rsidR="00DC37E3" w:rsidRPr="00DC37E3" w:rsidRDefault="00DC37E3" w:rsidP="00DC37E3">
      <w:pPr>
        <w:bidi/>
        <w:rPr>
          <w:rFonts w:cs="David" w:hint="cs"/>
          <w:rtl/>
        </w:rPr>
      </w:pPr>
      <w:r w:rsidRPr="00DC37E3">
        <w:rPr>
          <w:rFonts w:cs="David" w:hint="cs"/>
          <w:u w:val="single"/>
          <w:rtl/>
        </w:rPr>
        <w:t>יולי-יואל אדלשטיין:</w:t>
      </w:r>
    </w:p>
    <w:p w14:paraId="155737B7" w14:textId="77777777" w:rsidR="00DC37E3" w:rsidRPr="00DC37E3" w:rsidRDefault="00DC37E3" w:rsidP="00DC37E3">
      <w:pPr>
        <w:bidi/>
        <w:rPr>
          <w:rFonts w:cs="David" w:hint="cs"/>
          <w:rtl/>
        </w:rPr>
      </w:pPr>
    </w:p>
    <w:p w14:paraId="4E01242C" w14:textId="77777777" w:rsidR="00DC37E3" w:rsidRPr="00DC37E3" w:rsidRDefault="00DC37E3" w:rsidP="00DC37E3">
      <w:pPr>
        <w:bidi/>
        <w:rPr>
          <w:rFonts w:cs="David" w:hint="cs"/>
          <w:rtl/>
        </w:rPr>
      </w:pPr>
      <w:r w:rsidRPr="00DC37E3">
        <w:rPr>
          <w:rFonts w:cs="David" w:hint="cs"/>
          <w:rtl/>
        </w:rPr>
        <w:tab/>
        <w:t xml:space="preserve"> אנחנו מדברים על הצד הכספי. </w:t>
      </w:r>
    </w:p>
    <w:p w14:paraId="1CD58AC5" w14:textId="77777777" w:rsidR="00DC37E3" w:rsidRPr="00DC37E3" w:rsidRDefault="00DC37E3" w:rsidP="00DC37E3">
      <w:pPr>
        <w:bidi/>
        <w:rPr>
          <w:rFonts w:cs="David" w:hint="cs"/>
          <w:rtl/>
        </w:rPr>
      </w:pPr>
    </w:p>
    <w:p w14:paraId="473978CA" w14:textId="77777777" w:rsidR="00DC37E3" w:rsidRPr="00DC37E3" w:rsidRDefault="00DC37E3" w:rsidP="00DC37E3">
      <w:pPr>
        <w:bidi/>
        <w:rPr>
          <w:rFonts w:cs="David" w:hint="cs"/>
          <w:rtl/>
        </w:rPr>
      </w:pPr>
      <w:r w:rsidRPr="00DC37E3">
        <w:rPr>
          <w:rFonts w:cs="David" w:hint="cs"/>
          <w:u w:val="single"/>
          <w:rtl/>
        </w:rPr>
        <w:t>יצחק לוי:</w:t>
      </w:r>
    </w:p>
    <w:p w14:paraId="02DBB354" w14:textId="77777777" w:rsidR="00DC37E3" w:rsidRPr="00DC37E3" w:rsidRDefault="00DC37E3" w:rsidP="00DC37E3">
      <w:pPr>
        <w:bidi/>
        <w:rPr>
          <w:rFonts w:cs="David" w:hint="cs"/>
          <w:rtl/>
        </w:rPr>
      </w:pPr>
    </w:p>
    <w:p w14:paraId="417B5E1B" w14:textId="77777777" w:rsidR="00DC37E3" w:rsidRPr="00DC37E3" w:rsidRDefault="00DC37E3" w:rsidP="00DC37E3">
      <w:pPr>
        <w:bidi/>
        <w:rPr>
          <w:rFonts w:cs="David" w:hint="cs"/>
          <w:rtl/>
        </w:rPr>
      </w:pPr>
      <w:r w:rsidRPr="00DC37E3">
        <w:rPr>
          <w:rFonts w:cs="David" w:hint="cs"/>
          <w:rtl/>
        </w:rPr>
        <w:tab/>
        <w:t xml:space="preserve"> אנחנו יכולים לעשות את כל התהליכים האלה, ואנחנו לא צריכים להעמיס על המדינה הוצאה  כזאת. אם זה היה פשוט הייתי בעד, הייתי אומר חצי יחידה, אבל זה לא פשוט כי יהיו מפלגות חצויות, ולכן זאת בעיה. </w:t>
      </w:r>
    </w:p>
    <w:p w14:paraId="34D5FB51" w14:textId="77777777" w:rsidR="00DC37E3" w:rsidRPr="00DC37E3" w:rsidRDefault="00DC37E3" w:rsidP="00DC37E3">
      <w:pPr>
        <w:bidi/>
        <w:rPr>
          <w:rFonts w:cs="David" w:hint="cs"/>
          <w:rtl/>
        </w:rPr>
      </w:pPr>
    </w:p>
    <w:p w14:paraId="1017242D" w14:textId="77777777" w:rsidR="00DC37E3" w:rsidRPr="00DC37E3" w:rsidRDefault="00DC37E3" w:rsidP="00DC37E3">
      <w:pPr>
        <w:bidi/>
        <w:rPr>
          <w:rFonts w:cs="David" w:hint="cs"/>
          <w:rtl/>
        </w:rPr>
      </w:pPr>
      <w:r w:rsidRPr="00DC37E3">
        <w:rPr>
          <w:rFonts w:cs="David" w:hint="cs"/>
          <w:rtl/>
        </w:rPr>
        <w:tab/>
        <w:t xml:space="preserve">דבר שני, מי יקבע מי הגוף המרכזי? למי יש יכולת לקבוע כזה דבר? האם אנחנו פה נעשה מכרז ונגיד: בבקשה תירשמו כל העמותות, ואחר כך נשב ונבדוק את כל המאזנים ונגיד שזה המאזן הכי גדול, אלה האנשים הכי ישרים ואלה האנשים הכי אידיאולוגים? אלא מה, שאנחנו הכנסת נכתוב בחוק שנקים גוף. מי ראש הגוף? </w:t>
      </w:r>
    </w:p>
    <w:p w14:paraId="62D38C57" w14:textId="77777777" w:rsidR="00DC37E3" w:rsidRPr="00DC37E3" w:rsidRDefault="00DC37E3" w:rsidP="00DC37E3">
      <w:pPr>
        <w:bidi/>
        <w:rPr>
          <w:rFonts w:cs="David" w:hint="cs"/>
          <w:rtl/>
        </w:rPr>
      </w:pPr>
    </w:p>
    <w:p w14:paraId="68BBD612" w14:textId="77777777" w:rsidR="00DC37E3" w:rsidRPr="00DC37E3" w:rsidRDefault="00DC37E3" w:rsidP="00DC37E3">
      <w:pPr>
        <w:pStyle w:val="Heading5"/>
        <w:jc w:val="left"/>
        <w:rPr>
          <w:rFonts w:hint="cs"/>
          <w:sz w:val="24"/>
          <w:rtl/>
        </w:rPr>
      </w:pPr>
      <w:r w:rsidRPr="00DC37E3">
        <w:rPr>
          <w:rFonts w:hint="cs"/>
          <w:sz w:val="24"/>
          <w:u w:val="single"/>
          <w:rtl/>
        </w:rPr>
        <w:t>אסתרינה טרטמן:</w:t>
      </w:r>
    </w:p>
    <w:p w14:paraId="09106308" w14:textId="77777777" w:rsidR="00DC37E3" w:rsidRPr="00DC37E3" w:rsidRDefault="00DC37E3" w:rsidP="00DC37E3">
      <w:pPr>
        <w:pStyle w:val="Heading5"/>
        <w:jc w:val="left"/>
        <w:rPr>
          <w:rFonts w:hint="cs"/>
          <w:sz w:val="24"/>
          <w:rtl/>
        </w:rPr>
      </w:pPr>
    </w:p>
    <w:p w14:paraId="54B3F25C" w14:textId="77777777" w:rsidR="00DC37E3" w:rsidRPr="00DC37E3" w:rsidRDefault="00DC37E3" w:rsidP="00DC37E3">
      <w:pPr>
        <w:bidi/>
        <w:rPr>
          <w:rFonts w:cs="David" w:hint="cs"/>
          <w:rtl/>
        </w:rPr>
      </w:pPr>
      <w:r w:rsidRPr="00DC37E3">
        <w:rPr>
          <w:rFonts w:cs="David" w:hint="cs"/>
          <w:rtl/>
        </w:rPr>
        <w:tab/>
        <w:t xml:space="preserve"> השטח צריך לתת את דברו, מכיוון שהשטח הוא זה שמבצע. </w:t>
      </w:r>
    </w:p>
    <w:p w14:paraId="1665A611" w14:textId="77777777" w:rsidR="00DC37E3" w:rsidRPr="00DC37E3" w:rsidRDefault="00DC37E3" w:rsidP="00DC37E3">
      <w:pPr>
        <w:bidi/>
        <w:rPr>
          <w:rFonts w:cs="David" w:hint="cs"/>
          <w:rtl/>
        </w:rPr>
      </w:pPr>
    </w:p>
    <w:p w14:paraId="54A08A34" w14:textId="77777777" w:rsidR="00DC37E3" w:rsidRPr="00DC37E3" w:rsidRDefault="00DC37E3" w:rsidP="00DC37E3">
      <w:pPr>
        <w:bidi/>
        <w:rPr>
          <w:rFonts w:cs="David" w:hint="cs"/>
          <w:rtl/>
        </w:rPr>
      </w:pPr>
      <w:r w:rsidRPr="00DC37E3">
        <w:rPr>
          <w:rFonts w:cs="David" w:hint="cs"/>
          <w:u w:val="single"/>
          <w:rtl/>
        </w:rPr>
        <w:t>יצחק לוי:</w:t>
      </w:r>
    </w:p>
    <w:p w14:paraId="2DE2D74A" w14:textId="77777777" w:rsidR="00DC37E3" w:rsidRPr="00DC37E3" w:rsidRDefault="00DC37E3" w:rsidP="00DC37E3">
      <w:pPr>
        <w:bidi/>
        <w:rPr>
          <w:rFonts w:cs="David" w:hint="cs"/>
          <w:rtl/>
        </w:rPr>
      </w:pPr>
    </w:p>
    <w:p w14:paraId="726A0906" w14:textId="77777777" w:rsidR="00DC37E3" w:rsidRPr="00DC37E3" w:rsidRDefault="00DC37E3" w:rsidP="00DC37E3">
      <w:pPr>
        <w:bidi/>
        <w:rPr>
          <w:rFonts w:cs="David" w:hint="cs"/>
          <w:rtl/>
        </w:rPr>
      </w:pPr>
      <w:r w:rsidRPr="00DC37E3">
        <w:rPr>
          <w:rFonts w:cs="David" w:hint="cs"/>
          <w:rtl/>
        </w:rPr>
        <w:tab/>
        <w:t xml:space="preserve"> מי יקים את הגוף, מי יעמוד בראש הגוף? האם ראש הקואליציה וראש האופוזיציה? האם יושב-ראש ועד היישובים? איך אפשר בכלל לקבוע דבר כזה? </w:t>
      </w:r>
    </w:p>
    <w:p w14:paraId="68E90E88" w14:textId="77777777" w:rsidR="00DC37E3" w:rsidRPr="00DC37E3" w:rsidRDefault="00DC37E3" w:rsidP="00DC37E3">
      <w:pPr>
        <w:bidi/>
        <w:rPr>
          <w:rFonts w:cs="David" w:hint="cs"/>
          <w:rtl/>
        </w:rPr>
      </w:pPr>
    </w:p>
    <w:p w14:paraId="4FDF7237" w14:textId="77777777" w:rsidR="00DC37E3" w:rsidRPr="00DC37E3" w:rsidRDefault="00DC37E3" w:rsidP="00DC37E3">
      <w:pPr>
        <w:bidi/>
        <w:rPr>
          <w:rFonts w:cs="David" w:hint="cs"/>
          <w:rtl/>
        </w:rPr>
      </w:pPr>
      <w:r w:rsidRPr="00DC37E3">
        <w:rPr>
          <w:rFonts w:cs="David" w:hint="cs"/>
          <w:u w:val="single"/>
          <w:rtl/>
        </w:rPr>
        <w:t>היו"ר דוד טל:</w:t>
      </w:r>
    </w:p>
    <w:p w14:paraId="4A2D76A8" w14:textId="77777777" w:rsidR="00DC37E3" w:rsidRPr="00DC37E3" w:rsidRDefault="00DC37E3" w:rsidP="00DC37E3">
      <w:pPr>
        <w:bidi/>
        <w:rPr>
          <w:rFonts w:cs="David" w:hint="cs"/>
          <w:rtl/>
        </w:rPr>
      </w:pPr>
    </w:p>
    <w:p w14:paraId="4D2DDA3B" w14:textId="77777777" w:rsidR="00DC37E3" w:rsidRPr="00DC37E3" w:rsidRDefault="00DC37E3" w:rsidP="00DC37E3">
      <w:pPr>
        <w:bidi/>
        <w:rPr>
          <w:rFonts w:cs="David" w:hint="cs"/>
          <w:rtl/>
        </w:rPr>
      </w:pPr>
      <w:r w:rsidRPr="00DC37E3">
        <w:rPr>
          <w:rFonts w:cs="David" w:hint="cs"/>
          <w:rtl/>
        </w:rPr>
        <w:tab/>
        <w:t>מה אתה מציע?</w:t>
      </w:r>
    </w:p>
    <w:p w14:paraId="7319E30C" w14:textId="77777777" w:rsidR="00DC37E3" w:rsidRPr="00DC37E3" w:rsidRDefault="00DC37E3" w:rsidP="00DC37E3">
      <w:pPr>
        <w:bidi/>
        <w:rPr>
          <w:rFonts w:cs="David" w:hint="cs"/>
          <w:rtl/>
        </w:rPr>
      </w:pPr>
    </w:p>
    <w:p w14:paraId="4328267D" w14:textId="77777777" w:rsidR="00DC37E3" w:rsidRPr="00DC37E3" w:rsidRDefault="00DC37E3" w:rsidP="00DC37E3">
      <w:pPr>
        <w:bidi/>
        <w:rPr>
          <w:rFonts w:cs="David" w:hint="cs"/>
          <w:rtl/>
        </w:rPr>
      </w:pPr>
      <w:r w:rsidRPr="00DC37E3">
        <w:rPr>
          <w:rFonts w:cs="David" w:hint="cs"/>
          <w:u w:val="single"/>
          <w:rtl/>
        </w:rPr>
        <w:t>יצחק לוי:</w:t>
      </w:r>
    </w:p>
    <w:p w14:paraId="76596F3C" w14:textId="77777777" w:rsidR="00DC37E3" w:rsidRPr="00DC37E3" w:rsidRDefault="00DC37E3" w:rsidP="00DC37E3">
      <w:pPr>
        <w:bidi/>
        <w:rPr>
          <w:rFonts w:cs="David" w:hint="cs"/>
          <w:rtl/>
        </w:rPr>
      </w:pPr>
    </w:p>
    <w:p w14:paraId="600D4B3A" w14:textId="77777777" w:rsidR="00DC37E3" w:rsidRPr="00DC37E3" w:rsidRDefault="00DC37E3" w:rsidP="00DC37E3">
      <w:pPr>
        <w:bidi/>
        <w:rPr>
          <w:rFonts w:cs="David" w:hint="cs"/>
          <w:rtl/>
        </w:rPr>
      </w:pPr>
      <w:r w:rsidRPr="00DC37E3">
        <w:rPr>
          <w:rFonts w:cs="David" w:hint="cs"/>
          <w:rtl/>
        </w:rPr>
        <w:tab/>
        <w:t xml:space="preserve"> עניין הגוש הוא בלתי אפשרי. נראה לי שיש פה בעיות חוקיות מאוד ראשוניות, שאנחנו לא יכולים להתגבר עליהם. אם כי ההיגיון הוא היגיון, יש  פה צדק  ציבורי, יש פה חלוקה, יש פה הרבה דברים נכונים. אבל מבחינה מעשית אני לא יודע איך עושים את זה. ייוולדו עמותות ללא סוף. הרי יש עמותות שיש להן גם גירעונות. </w:t>
      </w:r>
    </w:p>
    <w:p w14:paraId="790BE8C7" w14:textId="77777777" w:rsidR="00DC37E3" w:rsidRPr="00DC37E3" w:rsidRDefault="00DC37E3" w:rsidP="00DC37E3">
      <w:pPr>
        <w:bidi/>
        <w:rPr>
          <w:rFonts w:cs="David" w:hint="cs"/>
          <w:rtl/>
        </w:rPr>
      </w:pPr>
    </w:p>
    <w:p w14:paraId="58EE0C08" w14:textId="77777777" w:rsidR="00DC37E3" w:rsidRPr="00DC37E3" w:rsidRDefault="00DC37E3" w:rsidP="00DC37E3">
      <w:pPr>
        <w:bidi/>
        <w:rPr>
          <w:rFonts w:cs="David" w:hint="cs"/>
          <w:rtl/>
        </w:rPr>
      </w:pPr>
      <w:r w:rsidRPr="00DC37E3">
        <w:rPr>
          <w:rFonts w:cs="David" w:hint="cs"/>
          <w:u w:val="single"/>
          <w:rtl/>
        </w:rPr>
        <w:t>מנחם בן-ששון:</w:t>
      </w:r>
    </w:p>
    <w:p w14:paraId="3F5084EB" w14:textId="77777777" w:rsidR="00DC37E3" w:rsidRPr="00DC37E3" w:rsidRDefault="00DC37E3" w:rsidP="00DC37E3">
      <w:pPr>
        <w:bidi/>
        <w:rPr>
          <w:rFonts w:cs="David" w:hint="cs"/>
          <w:rtl/>
        </w:rPr>
      </w:pPr>
    </w:p>
    <w:p w14:paraId="0F08086F" w14:textId="77777777" w:rsidR="00DC37E3" w:rsidRPr="00DC37E3" w:rsidRDefault="00DC37E3" w:rsidP="00DC37E3">
      <w:pPr>
        <w:bidi/>
        <w:rPr>
          <w:rFonts w:cs="David" w:hint="cs"/>
          <w:rtl/>
        </w:rPr>
      </w:pPr>
      <w:r w:rsidRPr="00DC37E3">
        <w:rPr>
          <w:rFonts w:cs="David" w:hint="cs"/>
          <w:rtl/>
        </w:rPr>
        <w:tab/>
        <w:t xml:space="preserve">אני אמרתי לא לתת  כסף  ממשלתי, אלא כל מי שרוצה יביא כמה שהוא רוצה. </w:t>
      </w:r>
    </w:p>
    <w:p w14:paraId="423854BA" w14:textId="77777777" w:rsidR="00DC37E3" w:rsidRPr="00DC37E3" w:rsidRDefault="00DC37E3" w:rsidP="00DC37E3">
      <w:pPr>
        <w:bidi/>
        <w:rPr>
          <w:rFonts w:cs="David" w:hint="cs"/>
          <w:rtl/>
        </w:rPr>
      </w:pPr>
    </w:p>
    <w:p w14:paraId="06174B93" w14:textId="77777777" w:rsidR="00DC37E3" w:rsidRPr="00DC37E3" w:rsidRDefault="00DC37E3" w:rsidP="00DC37E3">
      <w:pPr>
        <w:bidi/>
        <w:rPr>
          <w:rFonts w:cs="David" w:hint="cs"/>
          <w:rtl/>
        </w:rPr>
      </w:pPr>
      <w:r w:rsidRPr="00DC37E3">
        <w:rPr>
          <w:rFonts w:cs="David" w:hint="cs"/>
          <w:u w:val="single"/>
          <w:rtl/>
        </w:rPr>
        <w:t>יצחק לוי:</w:t>
      </w:r>
    </w:p>
    <w:p w14:paraId="46BAFE60" w14:textId="77777777" w:rsidR="00DC37E3" w:rsidRPr="00DC37E3" w:rsidRDefault="00DC37E3" w:rsidP="00DC37E3">
      <w:pPr>
        <w:bidi/>
        <w:rPr>
          <w:rFonts w:cs="David" w:hint="cs"/>
          <w:rtl/>
        </w:rPr>
      </w:pPr>
    </w:p>
    <w:p w14:paraId="0EBD76A7" w14:textId="77777777" w:rsidR="00DC37E3" w:rsidRPr="00DC37E3" w:rsidRDefault="00DC37E3" w:rsidP="00DC37E3">
      <w:pPr>
        <w:bidi/>
        <w:rPr>
          <w:rFonts w:cs="David" w:hint="cs"/>
          <w:rtl/>
        </w:rPr>
      </w:pPr>
      <w:r w:rsidRPr="00DC37E3">
        <w:rPr>
          <w:rFonts w:cs="David" w:hint="cs"/>
          <w:rtl/>
        </w:rPr>
        <w:tab/>
        <w:t xml:space="preserve"> בלי גושים. תנו לשוק לעשות. </w:t>
      </w:r>
    </w:p>
    <w:p w14:paraId="157DACFA" w14:textId="77777777" w:rsidR="00DC37E3" w:rsidRPr="00DC37E3" w:rsidRDefault="00DC37E3" w:rsidP="00DC37E3">
      <w:pPr>
        <w:bidi/>
        <w:rPr>
          <w:rFonts w:cs="David" w:hint="cs"/>
          <w:rtl/>
        </w:rPr>
      </w:pPr>
    </w:p>
    <w:p w14:paraId="1161B12A" w14:textId="77777777" w:rsidR="00DC37E3" w:rsidRPr="00DC37E3" w:rsidRDefault="00DC37E3" w:rsidP="00DC37E3">
      <w:pPr>
        <w:bidi/>
        <w:rPr>
          <w:rFonts w:cs="David" w:hint="cs"/>
          <w:rtl/>
        </w:rPr>
      </w:pPr>
      <w:r w:rsidRPr="00DC37E3">
        <w:rPr>
          <w:rFonts w:cs="David" w:hint="cs"/>
          <w:u w:val="single"/>
          <w:rtl/>
        </w:rPr>
        <w:t>היו"ר דוד טל:</w:t>
      </w:r>
    </w:p>
    <w:p w14:paraId="6BD65087" w14:textId="77777777" w:rsidR="00DC37E3" w:rsidRPr="00DC37E3" w:rsidRDefault="00DC37E3" w:rsidP="00DC37E3">
      <w:pPr>
        <w:bidi/>
        <w:rPr>
          <w:rFonts w:cs="David" w:hint="cs"/>
          <w:rtl/>
        </w:rPr>
      </w:pPr>
    </w:p>
    <w:p w14:paraId="17DC34B2" w14:textId="77777777" w:rsidR="00DC37E3" w:rsidRPr="00DC37E3" w:rsidRDefault="00DC37E3" w:rsidP="00DC37E3">
      <w:pPr>
        <w:bidi/>
        <w:rPr>
          <w:rFonts w:cs="David" w:hint="cs"/>
          <w:rtl/>
        </w:rPr>
      </w:pPr>
      <w:r w:rsidRPr="00DC37E3">
        <w:rPr>
          <w:rFonts w:cs="David" w:hint="cs"/>
          <w:rtl/>
        </w:rPr>
        <w:tab/>
        <w:t>השוק לצורך העניין זה המפלגות?</w:t>
      </w:r>
    </w:p>
    <w:p w14:paraId="75DE48A2" w14:textId="77777777" w:rsidR="00DC37E3" w:rsidRPr="00DC37E3" w:rsidRDefault="00DC37E3" w:rsidP="00DC37E3">
      <w:pPr>
        <w:bidi/>
        <w:rPr>
          <w:rFonts w:cs="David" w:hint="cs"/>
          <w:rtl/>
        </w:rPr>
      </w:pPr>
    </w:p>
    <w:p w14:paraId="6B9562FD" w14:textId="77777777" w:rsidR="00DC37E3" w:rsidRPr="00DC37E3" w:rsidRDefault="00DC37E3" w:rsidP="00DC37E3">
      <w:pPr>
        <w:bidi/>
        <w:rPr>
          <w:rFonts w:cs="David" w:hint="cs"/>
          <w:rtl/>
        </w:rPr>
      </w:pPr>
      <w:r w:rsidRPr="00DC37E3">
        <w:rPr>
          <w:rFonts w:cs="David" w:hint="cs"/>
          <w:u w:val="single"/>
          <w:rtl/>
        </w:rPr>
        <w:t>יצחק לוי:</w:t>
      </w:r>
    </w:p>
    <w:p w14:paraId="5D0372BA" w14:textId="77777777" w:rsidR="00DC37E3" w:rsidRPr="00DC37E3" w:rsidRDefault="00DC37E3" w:rsidP="00DC37E3">
      <w:pPr>
        <w:bidi/>
        <w:rPr>
          <w:rFonts w:cs="David" w:hint="cs"/>
          <w:rtl/>
        </w:rPr>
      </w:pPr>
    </w:p>
    <w:p w14:paraId="68553C49" w14:textId="77777777" w:rsidR="00DC37E3" w:rsidRPr="00DC37E3" w:rsidRDefault="00DC37E3" w:rsidP="00DC37E3">
      <w:pPr>
        <w:bidi/>
        <w:rPr>
          <w:rFonts w:cs="David" w:hint="cs"/>
          <w:rtl/>
        </w:rPr>
      </w:pPr>
      <w:r w:rsidRPr="00DC37E3">
        <w:rPr>
          <w:rFonts w:cs="David" w:hint="cs"/>
          <w:rtl/>
        </w:rPr>
        <w:tab/>
        <w:t xml:space="preserve"> לא, עמותות. המפלגות לא. </w:t>
      </w:r>
    </w:p>
    <w:p w14:paraId="28F699E2" w14:textId="77777777" w:rsidR="00DC37E3" w:rsidRPr="00DC37E3" w:rsidRDefault="00DC37E3" w:rsidP="00DC37E3">
      <w:pPr>
        <w:bidi/>
        <w:rPr>
          <w:rFonts w:cs="David" w:hint="cs"/>
          <w:rtl/>
        </w:rPr>
      </w:pPr>
    </w:p>
    <w:p w14:paraId="177A3305" w14:textId="77777777" w:rsidR="00DC37E3" w:rsidRPr="00DC37E3" w:rsidRDefault="00DC37E3" w:rsidP="00DC37E3">
      <w:pPr>
        <w:pStyle w:val="Heading5"/>
        <w:jc w:val="left"/>
        <w:rPr>
          <w:rFonts w:hint="cs"/>
          <w:sz w:val="24"/>
          <w:rtl/>
        </w:rPr>
      </w:pPr>
      <w:r w:rsidRPr="00DC37E3">
        <w:rPr>
          <w:rFonts w:hint="cs"/>
          <w:sz w:val="24"/>
          <w:u w:val="single"/>
          <w:rtl/>
        </w:rPr>
        <w:t>מנחם בן-ששון:</w:t>
      </w:r>
    </w:p>
    <w:p w14:paraId="4603F7F8" w14:textId="77777777" w:rsidR="00DC37E3" w:rsidRPr="00DC37E3" w:rsidRDefault="00DC37E3" w:rsidP="00DC37E3">
      <w:pPr>
        <w:pStyle w:val="Heading5"/>
        <w:jc w:val="left"/>
        <w:rPr>
          <w:rFonts w:hint="cs"/>
          <w:sz w:val="24"/>
          <w:rtl/>
        </w:rPr>
      </w:pPr>
    </w:p>
    <w:p w14:paraId="214CC4EE" w14:textId="77777777" w:rsidR="00DC37E3" w:rsidRPr="00DC37E3" w:rsidRDefault="00DC37E3" w:rsidP="00DC37E3">
      <w:pPr>
        <w:bidi/>
        <w:rPr>
          <w:rFonts w:cs="David" w:hint="cs"/>
          <w:rtl/>
        </w:rPr>
      </w:pPr>
      <w:r w:rsidRPr="00DC37E3">
        <w:rPr>
          <w:rFonts w:cs="David" w:hint="cs"/>
          <w:rtl/>
        </w:rPr>
        <w:tab/>
        <w:t xml:space="preserve"> או תורמים פרטיים. </w:t>
      </w:r>
    </w:p>
    <w:p w14:paraId="192B9E27" w14:textId="77777777" w:rsidR="00DC37E3" w:rsidRPr="00DC37E3" w:rsidRDefault="00DC37E3" w:rsidP="00DC37E3">
      <w:pPr>
        <w:bidi/>
        <w:rPr>
          <w:rFonts w:cs="David" w:hint="cs"/>
          <w:rtl/>
        </w:rPr>
      </w:pPr>
    </w:p>
    <w:p w14:paraId="395F00C8" w14:textId="77777777" w:rsidR="00DC37E3" w:rsidRPr="00DC37E3" w:rsidRDefault="00DC37E3" w:rsidP="00DC37E3">
      <w:pPr>
        <w:bidi/>
        <w:rPr>
          <w:rFonts w:cs="David" w:hint="cs"/>
          <w:rtl/>
        </w:rPr>
      </w:pPr>
      <w:r w:rsidRPr="00DC37E3">
        <w:rPr>
          <w:rFonts w:cs="David" w:hint="cs"/>
          <w:u w:val="single"/>
          <w:rtl/>
        </w:rPr>
        <w:t>יצחק לוי:</w:t>
      </w:r>
    </w:p>
    <w:p w14:paraId="0CADBE7E" w14:textId="77777777" w:rsidR="00DC37E3" w:rsidRPr="00DC37E3" w:rsidRDefault="00DC37E3" w:rsidP="00DC37E3">
      <w:pPr>
        <w:bidi/>
        <w:rPr>
          <w:rFonts w:cs="David" w:hint="cs"/>
          <w:rtl/>
        </w:rPr>
      </w:pPr>
    </w:p>
    <w:p w14:paraId="0071A658" w14:textId="77777777" w:rsidR="00DC37E3" w:rsidRPr="00DC37E3" w:rsidRDefault="00DC37E3" w:rsidP="00DC37E3">
      <w:pPr>
        <w:bidi/>
        <w:rPr>
          <w:rFonts w:cs="David" w:hint="cs"/>
          <w:rtl/>
        </w:rPr>
      </w:pPr>
      <w:r w:rsidRPr="00DC37E3">
        <w:rPr>
          <w:rFonts w:cs="David" w:hint="cs"/>
          <w:rtl/>
        </w:rPr>
        <w:tab/>
        <w:t xml:space="preserve"> נכון. </w:t>
      </w:r>
    </w:p>
    <w:p w14:paraId="230724C9" w14:textId="77777777" w:rsidR="00DC37E3" w:rsidRPr="00DC37E3" w:rsidRDefault="00DC37E3" w:rsidP="00DC37E3">
      <w:pPr>
        <w:bidi/>
        <w:rPr>
          <w:rFonts w:cs="David" w:hint="cs"/>
          <w:rtl/>
        </w:rPr>
      </w:pPr>
    </w:p>
    <w:p w14:paraId="641AE9F1" w14:textId="77777777" w:rsidR="00DC37E3" w:rsidRPr="00DC37E3" w:rsidRDefault="00DC37E3" w:rsidP="00DC37E3">
      <w:pPr>
        <w:bidi/>
        <w:rPr>
          <w:rFonts w:cs="David" w:hint="cs"/>
          <w:rtl/>
        </w:rPr>
      </w:pPr>
      <w:r w:rsidRPr="00DC37E3">
        <w:rPr>
          <w:rFonts w:cs="David" w:hint="cs"/>
          <w:u w:val="single"/>
          <w:rtl/>
        </w:rPr>
        <w:t>היו"ר דוד טל:</w:t>
      </w:r>
    </w:p>
    <w:p w14:paraId="778DAD5C" w14:textId="77777777" w:rsidR="00DC37E3" w:rsidRPr="00DC37E3" w:rsidRDefault="00DC37E3" w:rsidP="00DC37E3">
      <w:pPr>
        <w:bidi/>
        <w:rPr>
          <w:rFonts w:cs="David" w:hint="cs"/>
          <w:rtl/>
        </w:rPr>
      </w:pPr>
    </w:p>
    <w:p w14:paraId="11408CAC" w14:textId="77777777" w:rsidR="00DC37E3" w:rsidRPr="00DC37E3" w:rsidRDefault="00DC37E3" w:rsidP="00DC37E3">
      <w:pPr>
        <w:bidi/>
        <w:rPr>
          <w:rFonts w:cs="David" w:hint="cs"/>
          <w:rtl/>
        </w:rPr>
      </w:pPr>
      <w:r w:rsidRPr="00DC37E3">
        <w:rPr>
          <w:rFonts w:cs="David" w:hint="cs"/>
          <w:rtl/>
        </w:rPr>
        <w:tab/>
        <w:t xml:space="preserve">יכול אדם באופן פרטי להיות בעד או נגד בנושא משאל העם ברמת הגולן, והוא יכול להוציא כמה  כסף שהוא רוצה. </w:t>
      </w:r>
    </w:p>
    <w:p w14:paraId="74616BD6" w14:textId="77777777" w:rsidR="00DC37E3" w:rsidRPr="00DC37E3" w:rsidRDefault="00DC37E3" w:rsidP="00DC37E3">
      <w:pPr>
        <w:bidi/>
        <w:rPr>
          <w:rFonts w:cs="David" w:hint="cs"/>
          <w:rtl/>
        </w:rPr>
      </w:pPr>
    </w:p>
    <w:p w14:paraId="5872EA46" w14:textId="77777777" w:rsidR="00DC37E3" w:rsidRPr="00DC37E3" w:rsidRDefault="00DC37E3" w:rsidP="00DC37E3">
      <w:pPr>
        <w:bidi/>
        <w:rPr>
          <w:rFonts w:cs="David" w:hint="cs"/>
          <w:rtl/>
        </w:rPr>
      </w:pPr>
      <w:r w:rsidRPr="00DC37E3">
        <w:rPr>
          <w:rFonts w:cs="David" w:hint="cs"/>
          <w:u w:val="single"/>
          <w:rtl/>
        </w:rPr>
        <w:t>יצחק לוי:</w:t>
      </w:r>
    </w:p>
    <w:p w14:paraId="4B92713F" w14:textId="77777777" w:rsidR="00DC37E3" w:rsidRPr="00DC37E3" w:rsidRDefault="00DC37E3" w:rsidP="00DC37E3">
      <w:pPr>
        <w:bidi/>
        <w:rPr>
          <w:rFonts w:cs="David" w:hint="cs"/>
          <w:rtl/>
        </w:rPr>
      </w:pPr>
    </w:p>
    <w:p w14:paraId="4C0F545B" w14:textId="77777777" w:rsidR="00DC37E3" w:rsidRPr="00DC37E3" w:rsidRDefault="00DC37E3" w:rsidP="00DC37E3">
      <w:pPr>
        <w:bidi/>
        <w:rPr>
          <w:rFonts w:cs="David" w:hint="cs"/>
          <w:rtl/>
        </w:rPr>
      </w:pPr>
      <w:r w:rsidRPr="00DC37E3">
        <w:rPr>
          <w:rFonts w:cs="David" w:hint="cs"/>
          <w:rtl/>
        </w:rPr>
        <w:tab/>
        <w:t xml:space="preserve"> כולל חוץ-לארץ. מפלגות אסור, כמו שכתוב בחוק היום. מה שכתוב בחוק היום חל גם בעת משאל עם. אם אסור לקבל תרומות מתושב חוץ-לארץ, אסור לקבל תרומות מתושב חוץ-לארץ. </w:t>
      </w:r>
    </w:p>
    <w:p w14:paraId="0323F211" w14:textId="77777777" w:rsidR="00DC37E3" w:rsidRPr="00DC37E3" w:rsidRDefault="00DC37E3" w:rsidP="00DC37E3">
      <w:pPr>
        <w:bidi/>
        <w:rPr>
          <w:rFonts w:cs="David" w:hint="cs"/>
          <w:rtl/>
        </w:rPr>
      </w:pPr>
    </w:p>
    <w:p w14:paraId="150A22D6" w14:textId="77777777" w:rsidR="00DC37E3" w:rsidRPr="00DC37E3" w:rsidRDefault="00DC37E3" w:rsidP="00DC37E3">
      <w:pPr>
        <w:bidi/>
        <w:rPr>
          <w:rFonts w:cs="David" w:hint="cs"/>
          <w:rtl/>
        </w:rPr>
      </w:pPr>
      <w:r w:rsidRPr="00DC37E3">
        <w:rPr>
          <w:rFonts w:cs="David" w:hint="cs"/>
          <w:u w:val="single"/>
          <w:rtl/>
        </w:rPr>
        <w:t>אסתרינה טרטמן:</w:t>
      </w:r>
    </w:p>
    <w:p w14:paraId="40E7291C" w14:textId="77777777" w:rsidR="00DC37E3" w:rsidRPr="00DC37E3" w:rsidRDefault="00DC37E3" w:rsidP="00DC37E3">
      <w:pPr>
        <w:bidi/>
        <w:rPr>
          <w:rFonts w:cs="David" w:hint="cs"/>
          <w:rtl/>
        </w:rPr>
      </w:pPr>
    </w:p>
    <w:p w14:paraId="7F20FEF2" w14:textId="77777777" w:rsidR="00DC37E3" w:rsidRPr="00DC37E3" w:rsidRDefault="00DC37E3" w:rsidP="00DC37E3">
      <w:pPr>
        <w:bidi/>
        <w:rPr>
          <w:rFonts w:cs="David" w:hint="cs"/>
          <w:rtl/>
        </w:rPr>
      </w:pPr>
      <w:r w:rsidRPr="00DC37E3">
        <w:rPr>
          <w:rFonts w:cs="David" w:hint="cs"/>
          <w:rtl/>
        </w:rPr>
        <w:tab/>
        <w:t xml:space="preserve">במלים אחרות, אתה יוצק תוכן למילים משאל עם, בדגש על המילה עם. הכול על העם. </w:t>
      </w:r>
    </w:p>
    <w:p w14:paraId="2FE179B5" w14:textId="77777777" w:rsidR="00DC37E3" w:rsidRPr="00DC37E3" w:rsidRDefault="00DC37E3" w:rsidP="00DC37E3">
      <w:pPr>
        <w:bidi/>
        <w:rPr>
          <w:rFonts w:cs="David" w:hint="cs"/>
          <w:rtl/>
        </w:rPr>
      </w:pPr>
    </w:p>
    <w:p w14:paraId="7806EEE4" w14:textId="77777777" w:rsidR="00DC37E3" w:rsidRPr="00DC37E3" w:rsidRDefault="00DC37E3" w:rsidP="00DC37E3">
      <w:pPr>
        <w:bidi/>
        <w:rPr>
          <w:rFonts w:cs="David" w:hint="cs"/>
          <w:u w:val="single"/>
          <w:rtl/>
        </w:rPr>
      </w:pPr>
      <w:r w:rsidRPr="00DC37E3">
        <w:rPr>
          <w:rFonts w:cs="David" w:hint="cs"/>
          <w:u w:val="single"/>
          <w:rtl/>
        </w:rPr>
        <w:t>עו"ד איל זנדברג:</w:t>
      </w:r>
    </w:p>
    <w:p w14:paraId="3D078E60" w14:textId="77777777" w:rsidR="00DC37E3" w:rsidRPr="00DC37E3" w:rsidRDefault="00DC37E3" w:rsidP="00DC37E3">
      <w:pPr>
        <w:bidi/>
        <w:rPr>
          <w:rFonts w:cs="David" w:hint="cs"/>
          <w:u w:val="single"/>
          <w:rtl/>
        </w:rPr>
      </w:pPr>
    </w:p>
    <w:p w14:paraId="65EDC1EE" w14:textId="77777777" w:rsidR="00DC37E3" w:rsidRPr="00DC37E3" w:rsidRDefault="00DC37E3" w:rsidP="00DC37E3">
      <w:pPr>
        <w:bidi/>
        <w:rPr>
          <w:rFonts w:cs="David" w:hint="cs"/>
          <w:rtl/>
        </w:rPr>
      </w:pPr>
      <w:r w:rsidRPr="00DC37E3">
        <w:rPr>
          <w:rFonts w:cs="David" w:hint="cs"/>
          <w:rtl/>
        </w:rPr>
        <w:tab/>
        <w:t xml:space="preserve"> מותר למפלגות להוציא, אבל אין להן מימון נוסף. </w:t>
      </w:r>
    </w:p>
    <w:p w14:paraId="6D35A51E" w14:textId="77777777" w:rsidR="00DC37E3" w:rsidRPr="00DC37E3" w:rsidRDefault="00DC37E3" w:rsidP="00DC37E3">
      <w:pPr>
        <w:bidi/>
        <w:rPr>
          <w:rFonts w:cs="David" w:hint="cs"/>
          <w:rtl/>
        </w:rPr>
      </w:pPr>
    </w:p>
    <w:p w14:paraId="3E0C720D" w14:textId="77777777" w:rsidR="00DC37E3" w:rsidRPr="00DC37E3" w:rsidRDefault="00DC37E3" w:rsidP="00DC37E3">
      <w:pPr>
        <w:bidi/>
        <w:rPr>
          <w:rFonts w:cs="David" w:hint="cs"/>
          <w:rtl/>
        </w:rPr>
      </w:pPr>
      <w:r w:rsidRPr="00DC37E3">
        <w:rPr>
          <w:rFonts w:cs="David" w:hint="cs"/>
          <w:u w:val="single"/>
          <w:rtl/>
        </w:rPr>
        <w:t>יצחק לוי:</w:t>
      </w:r>
    </w:p>
    <w:p w14:paraId="7E8023D3" w14:textId="77777777" w:rsidR="00DC37E3" w:rsidRPr="00DC37E3" w:rsidRDefault="00DC37E3" w:rsidP="00DC37E3">
      <w:pPr>
        <w:bidi/>
        <w:rPr>
          <w:rFonts w:cs="David" w:hint="cs"/>
          <w:rtl/>
        </w:rPr>
      </w:pPr>
    </w:p>
    <w:p w14:paraId="14EB6452" w14:textId="77777777" w:rsidR="00DC37E3" w:rsidRPr="00DC37E3" w:rsidRDefault="00DC37E3" w:rsidP="00DC37E3">
      <w:pPr>
        <w:bidi/>
        <w:rPr>
          <w:rFonts w:cs="David" w:hint="cs"/>
          <w:rtl/>
        </w:rPr>
      </w:pPr>
      <w:r w:rsidRPr="00DC37E3">
        <w:rPr>
          <w:rFonts w:cs="David" w:hint="cs"/>
          <w:rtl/>
        </w:rPr>
        <w:tab/>
        <w:t xml:space="preserve"> הסיכום הוא לא מימון מפלגות, ולאפשר לעמותות לפעול לפי מה שהיום מאפשר החוק. לא לעשות חוקים מיוחדים למשאל עם. </w:t>
      </w:r>
    </w:p>
    <w:p w14:paraId="25744B46" w14:textId="77777777" w:rsidR="00DC37E3" w:rsidRPr="00DC37E3" w:rsidRDefault="00DC37E3" w:rsidP="00DC37E3">
      <w:pPr>
        <w:bidi/>
        <w:rPr>
          <w:rFonts w:cs="David" w:hint="cs"/>
          <w:rtl/>
        </w:rPr>
      </w:pPr>
    </w:p>
    <w:p w14:paraId="797879B8" w14:textId="77777777" w:rsidR="00DC37E3" w:rsidRPr="00DC37E3" w:rsidRDefault="00DC37E3" w:rsidP="00DC37E3">
      <w:pPr>
        <w:bidi/>
        <w:rPr>
          <w:rFonts w:cs="David" w:hint="cs"/>
          <w:rtl/>
        </w:rPr>
      </w:pPr>
      <w:r w:rsidRPr="00DC37E3">
        <w:rPr>
          <w:rFonts w:cs="David" w:hint="cs"/>
          <w:u w:val="single"/>
          <w:rtl/>
        </w:rPr>
        <w:t>אסתרינה טרטמן:</w:t>
      </w:r>
    </w:p>
    <w:p w14:paraId="1DE27804" w14:textId="77777777" w:rsidR="00DC37E3" w:rsidRPr="00DC37E3" w:rsidRDefault="00DC37E3" w:rsidP="00DC37E3">
      <w:pPr>
        <w:bidi/>
        <w:rPr>
          <w:rFonts w:cs="David" w:hint="cs"/>
          <w:rtl/>
        </w:rPr>
      </w:pPr>
    </w:p>
    <w:p w14:paraId="1422E1C9" w14:textId="77777777" w:rsidR="00DC37E3" w:rsidRPr="00DC37E3" w:rsidRDefault="00DC37E3" w:rsidP="00DC37E3">
      <w:pPr>
        <w:bidi/>
        <w:rPr>
          <w:rFonts w:cs="David" w:hint="cs"/>
          <w:rtl/>
        </w:rPr>
      </w:pPr>
      <w:r w:rsidRPr="00DC37E3">
        <w:rPr>
          <w:rFonts w:cs="David" w:hint="cs"/>
          <w:rtl/>
        </w:rPr>
        <w:tab/>
        <w:t xml:space="preserve"> זה עושה  את זה יותר קל, אבל לא יותר נכון. </w:t>
      </w:r>
    </w:p>
    <w:p w14:paraId="193C9591" w14:textId="77777777" w:rsidR="00DC37E3" w:rsidRPr="00DC37E3" w:rsidRDefault="00DC37E3" w:rsidP="00DC37E3">
      <w:pPr>
        <w:bidi/>
        <w:rPr>
          <w:rFonts w:cs="David" w:hint="cs"/>
          <w:rtl/>
        </w:rPr>
      </w:pPr>
    </w:p>
    <w:p w14:paraId="4442A255" w14:textId="77777777" w:rsidR="00DC37E3" w:rsidRPr="00DC37E3" w:rsidRDefault="00DC37E3" w:rsidP="00DC37E3">
      <w:pPr>
        <w:bidi/>
        <w:rPr>
          <w:rFonts w:cs="David" w:hint="cs"/>
          <w:rtl/>
        </w:rPr>
      </w:pPr>
      <w:r w:rsidRPr="00DC37E3">
        <w:rPr>
          <w:rFonts w:cs="David" w:hint="cs"/>
          <w:u w:val="single"/>
          <w:rtl/>
        </w:rPr>
        <w:t>היו"ר דוד טל:</w:t>
      </w:r>
    </w:p>
    <w:p w14:paraId="4B5A7BBB" w14:textId="77777777" w:rsidR="00DC37E3" w:rsidRPr="00DC37E3" w:rsidRDefault="00DC37E3" w:rsidP="00DC37E3">
      <w:pPr>
        <w:bidi/>
        <w:rPr>
          <w:rFonts w:cs="David" w:hint="cs"/>
          <w:rtl/>
        </w:rPr>
      </w:pPr>
    </w:p>
    <w:p w14:paraId="6949A181" w14:textId="77777777" w:rsidR="00DC37E3" w:rsidRPr="00DC37E3" w:rsidRDefault="00DC37E3" w:rsidP="00DC37E3">
      <w:pPr>
        <w:bidi/>
        <w:rPr>
          <w:rFonts w:cs="David" w:hint="cs"/>
          <w:rtl/>
        </w:rPr>
      </w:pPr>
      <w:r w:rsidRPr="00DC37E3">
        <w:rPr>
          <w:rFonts w:cs="David" w:hint="cs"/>
          <w:rtl/>
        </w:rPr>
        <w:tab/>
        <w:t xml:space="preserve">אז נצטרך לתת פתרונות לכל מיני בעיות קטנות שמתעוררות, ואז לא נצא מזה. </w:t>
      </w:r>
    </w:p>
    <w:p w14:paraId="48C5B345" w14:textId="77777777" w:rsidR="00DC37E3" w:rsidRPr="00DC37E3" w:rsidRDefault="00DC37E3" w:rsidP="00DC37E3">
      <w:pPr>
        <w:bidi/>
        <w:rPr>
          <w:rFonts w:cs="David" w:hint="cs"/>
          <w:rtl/>
        </w:rPr>
      </w:pPr>
    </w:p>
    <w:p w14:paraId="637B3D00" w14:textId="77777777" w:rsidR="00DC37E3" w:rsidRPr="00DC37E3" w:rsidRDefault="00DC37E3" w:rsidP="00DC37E3">
      <w:pPr>
        <w:bidi/>
        <w:rPr>
          <w:rFonts w:cs="David" w:hint="cs"/>
          <w:rtl/>
        </w:rPr>
      </w:pPr>
      <w:r w:rsidRPr="00DC37E3">
        <w:rPr>
          <w:rFonts w:cs="David" w:hint="cs"/>
          <w:u w:val="single"/>
          <w:rtl/>
        </w:rPr>
        <w:t>מנחם בן-ששון:</w:t>
      </w:r>
    </w:p>
    <w:p w14:paraId="09E0082A" w14:textId="77777777" w:rsidR="00DC37E3" w:rsidRPr="00DC37E3" w:rsidRDefault="00DC37E3" w:rsidP="00DC37E3">
      <w:pPr>
        <w:bidi/>
        <w:rPr>
          <w:rFonts w:cs="David" w:hint="cs"/>
          <w:rtl/>
        </w:rPr>
      </w:pPr>
    </w:p>
    <w:p w14:paraId="72A5DA98" w14:textId="77777777" w:rsidR="00DC37E3" w:rsidRPr="00DC37E3" w:rsidRDefault="00DC37E3" w:rsidP="00DC37E3">
      <w:pPr>
        <w:bidi/>
        <w:rPr>
          <w:rFonts w:cs="David" w:hint="cs"/>
          <w:rtl/>
        </w:rPr>
      </w:pPr>
      <w:r w:rsidRPr="00DC37E3">
        <w:rPr>
          <w:rFonts w:cs="David" w:hint="cs"/>
          <w:rtl/>
        </w:rPr>
        <w:tab/>
        <w:t xml:space="preserve"> הרב לוי, כסף לכיסו של האדם, קח אלף שקל ותצביע בעד איקס או בעד ווי, האם זה בסדר?</w:t>
      </w:r>
    </w:p>
    <w:p w14:paraId="5FBFE0EB" w14:textId="77777777" w:rsidR="00DC37E3" w:rsidRPr="00DC37E3" w:rsidRDefault="00DC37E3" w:rsidP="00DC37E3">
      <w:pPr>
        <w:bidi/>
        <w:rPr>
          <w:rFonts w:cs="David" w:hint="cs"/>
          <w:rtl/>
        </w:rPr>
      </w:pPr>
    </w:p>
    <w:p w14:paraId="5F248032" w14:textId="77777777" w:rsidR="00DC37E3" w:rsidRPr="00DC37E3" w:rsidRDefault="00DC37E3" w:rsidP="00DC37E3">
      <w:pPr>
        <w:bidi/>
        <w:rPr>
          <w:rFonts w:cs="David" w:hint="cs"/>
          <w:u w:val="single"/>
          <w:rtl/>
        </w:rPr>
      </w:pPr>
    </w:p>
    <w:p w14:paraId="1656DC6D" w14:textId="77777777" w:rsidR="00DC37E3" w:rsidRPr="00DC37E3" w:rsidRDefault="00DC37E3" w:rsidP="00DC37E3">
      <w:pPr>
        <w:bidi/>
        <w:rPr>
          <w:rFonts w:cs="David" w:hint="cs"/>
          <w:u w:val="single"/>
          <w:rtl/>
        </w:rPr>
      </w:pPr>
    </w:p>
    <w:p w14:paraId="1D530868" w14:textId="77777777" w:rsidR="00DC37E3" w:rsidRPr="00DC37E3" w:rsidRDefault="00DC37E3" w:rsidP="00DC37E3">
      <w:pPr>
        <w:bidi/>
        <w:rPr>
          <w:rFonts w:cs="David" w:hint="cs"/>
          <w:rtl/>
        </w:rPr>
      </w:pPr>
      <w:r w:rsidRPr="00DC37E3">
        <w:rPr>
          <w:rFonts w:cs="David" w:hint="cs"/>
          <w:u w:val="single"/>
          <w:rtl/>
        </w:rPr>
        <w:t>יצחק לוי:</w:t>
      </w:r>
    </w:p>
    <w:p w14:paraId="15764A36" w14:textId="77777777" w:rsidR="00DC37E3" w:rsidRPr="00DC37E3" w:rsidRDefault="00DC37E3" w:rsidP="00DC37E3">
      <w:pPr>
        <w:bidi/>
        <w:rPr>
          <w:rFonts w:cs="David" w:hint="cs"/>
          <w:rtl/>
        </w:rPr>
      </w:pPr>
    </w:p>
    <w:p w14:paraId="7609B794" w14:textId="77777777" w:rsidR="00DC37E3" w:rsidRPr="00DC37E3" w:rsidRDefault="00DC37E3" w:rsidP="00DC37E3">
      <w:pPr>
        <w:bidi/>
        <w:rPr>
          <w:rFonts w:cs="David" w:hint="cs"/>
          <w:rtl/>
        </w:rPr>
      </w:pPr>
      <w:r w:rsidRPr="00DC37E3">
        <w:rPr>
          <w:rFonts w:cs="David" w:hint="cs"/>
          <w:rtl/>
        </w:rPr>
        <w:tab/>
        <w:t xml:space="preserve"> מה קורה במערכת בחירות רגילה? </w:t>
      </w:r>
    </w:p>
    <w:p w14:paraId="6DD4B148" w14:textId="77777777" w:rsidR="00DC37E3" w:rsidRPr="00DC37E3" w:rsidRDefault="00DC37E3" w:rsidP="00DC37E3">
      <w:pPr>
        <w:bidi/>
        <w:rPr>
          <w:rFonts w:cs="David" w:hint="cs"/>
          <w:rtl/>
        </w:rPr>
      </w:pPr>
    </w:p>
    <w:p w14:paraId="13A21590" w14:textId="77777777" w:rsidR="00DC37E3" w:rsidRPr="00DC37E3" w:rsidRDefault="00DC37E3" w:rsidP="00DC37E3">
      <w:pPr>
        <w:bidi/>
        <w:rPr>
          <w:rFonts w:cs="David" w:hint="cs"/>
          <w:rtl/>
        </w:rPr>
      </w:pPr>
      <w:r w:rsidRPr="00DC37E3">
        <w:rPr>
          <w:rFonts w:cs="David" w:hint="cs"/>
          <w:u w:val="single"/>
          <w:rtl/>
        </w:rPr>
        <w:t>היו"ר דוד טל:</w:t>
      </w:r>
    </w:p>
    <w:p w14:paraId="4C21F946" w14:textId="77777777" w:rsidR="00DC37E3" w:rsidRPr="00DC37E3" w:rsidRDefault="00DC37E3" w:rsidP="00DC37E3">
      <w:pPr>
        <w:bidi/>
        <w:rPr>
          <w:rFonts w:cs="David" w:hint="cs"/>
          <w:rtl/>
        </w:rPr>
      </w:pPr>
    </w:p>
    <w:p w14:paraId="4E64C29A" w14:textId="77777777" w:rsidR="00DC37E3" w:rsidRPr="00DC37E3" w:rsidRDefault="00DC37E3" w:rsidP="00DC37E3">
      <w:pPr>
        <w:bidi/>
        <w:rPr>
          <w:rFonts w:cs="David" w:hint="cs"/>
          <w:rtl/>
        </w:rPr>
      </w:pPr>
      <w:r w:rsidRPr="00DC37E3">
        <w:rPr>
          <w:rFonts w:cs="David" w:hint="cs"/>
          <w:rtl/>
        </w:rPr>
        <w:tab/>
        <w:t xml:space="preserve">זה שוחד בחירות. מה שאסור כאן, אסור כאן. </w:t>
      </w:r>
    </w:p>
    <w:p w14:paraId="0A8A756D" w14:textId="77777777" w:rsidR="00DC37E3" w:rsidRPr="00DC37E3" w:rsidRDefault="00DC37E3" w:rsidP="00DC37E3">
      <w:pPr>
        <w:bidi/>
        <w:rPr>
          <w:rFonts w:cs="David" w:hint="cs"/>
          <w:rtl/>
        </w:rPr>
      </w:pPr>
    </w:p>
    <w:p w14:paraId="7CC78427" w14:textId="77777777" w:rsidR="00DC37E3" w:rsidRPr="00DC37E3" w:rsidRDefault="00DC37E3" w:rsidP="00DC37E3">
      <w:pPr>
        <w:bidi/>
        <w:rPr>
          <w:rFonts w:cs="David" w:hint="cs"/>
          <w:rtl/>
        </w:rPr>
      </w:pPr>
      <w:r w:rsidRPr="00DC37E3">
        <w:rPr>
          <w:rFonts w:cs="David" w:hint="cs"/>
          <w:u w:val="single"/>
          <w:rtl/>
        </w:rPr>
        <w:t>אסתרינה טרטמן:</w:t>
      </w:r>
    </w:p>
    <w:p w14:paraId="0D25B6CB" w14:textId="77777777" w:rsidR="00DC37E3" w:rsidRPr="00DC37E3" w:rsidRDefault="00DC37E3" w:rsidP="00DC37E3">
      <w:pPr>
        <w:bidi/>
        <w:rPr>
          <w:rFonts w:cs="David" w:hint="cs"/>
          <w:rtl/>
        </w:rPr>
      </w:pPr>
    </w:p>
    <w:p w14:paraId="7AE24F80" w14:textId="77777777" w:rsidR="00DC37E3" w:rsidRPr="00DC37E3" w:rsidRDefault="00DC37E3" w:rsidP="00DC37E3">
      <w:pPr>
        <w:bidi/>
        <w:rPr>
          <w:rFonts w:cs="David" w:hint="cs"/>
          <w:rtl/>
        </w:rPr>
      </w:pPr>
      <w:r w:rsidRPr="00DC37E3">
        <w:rPr>
          <w:rFonts w:cs="David" w:hint="cs"/>
          <w:rtl/>
        </w:rPr>
        <w:tab/>
        <w:t xml:space="preserve"> אתה אומר שגם פה יהיה אסור שוחד בחירות. </w:t>
      </w:r>
    </w:p>
    <w:p w14:paraId="5710E5D3" w14:textId="77777777" w:rsidR="00DC37E3" w:rsidRPr="00DC37E3" w:rsidRDefault="00DC37E3" w:rsidP="00DC37E3">
      <w:pPr>
        <w:bidi/>
        <w:rPr>
          <w:rFonts w:cs="David" w:hint="cs"/>
          <w:rtl/>
        </w:rPr>
      </w:pPr>
    </w:p>
    <w:p w14:paraId="3E4DA11A" w14:textId="77777777" w:rsidR="00DC37E3" w:rsidRPr="00DC37E3" w:rsidRDefault="00DC37E3" w:rsidP="00DC37E3">
      <w:pPr>
        <w:bidi/>
        <w:rPr>
          <w:rFonts w:cs="David" w:hint="cs"/>
          <w:rtl/>
        </w:rPr>
      </w:pPr>
      <w:r w:rsidRPr="00DC37E3">
        <w:rPr>
          <w:rFonts w:cs="David" w:hint="cs"/>
          <w:u w:val="single"/>
          <w:rtl/>
        </w:rPr>
        <w:t>יצחק לוי:</w:t>
      </w:r>
    </w:p>
    <w:p w14:paraId="432A26EE" w14:textId="77777777" w:rsidR="00DC37E3" w:rsidRPr="00DC37E3" w:rsidRDefault="00DC37E3" w:rsidP="00DC37E3">
      <w:pPr>
        <w:bidi/>
        <w:rPr>
          <w:rFonts w:cs="David" w:hint="cs"/>
          <w:rtl/>
        </w:rPr>
      </w:pPr>
    </w:p>
    <w:p w14:paraId="4324530D" w14:textId="77777777" w:rsidR="00DC37E3" w:rsidRPr="00DC37E3" w:rsidRDefault="00DC37E3" w:rsidP="00DC37E3">
      <w:pPr>
        <w:bidi/>
        <w:rPr>
          <w:rFonts w:cs="David" w:hint="cs"/>
          <w:rtl/>
        </w:rPr>
      </w:pPr>
      <w:r w:rsidRPr="00DC37E3">
        <w:rPr>
          <w:rFonts w:cs="David" w:hint="cs"/>
          <w:rtl/>
        </w:rPr>
        <w:tab/>
        <w:t xml:space="preserve"> אני מדבר לצורך תעמולה, לא לצורך שוחד. </w:t>
      </w:r>
    </w:p>
    <w:p w14:paraId="6392E459" w14:textId="77777777" w:rsidR="00DC37E3" w:rsidRPr="00DC37E3" w:rsidRDefault="00DC37E3" w:rsidP="00DC37E3">
      <w:pPr>
        <w:bidi/>
        <w:rPr>
          <w:rFonts w:cs="David" w:hint="cs"/>
          <w:rtl/>
        </w:rPr>
      </w:pPr>
    </w:p>
    <w:p w14:paraId="154F273E" w14:textId="77777777" w:rsidR="00DC37E3" w:rsidRPr="00DC37E3" w:rsidRDefault="00DC37E3" w:rsidP="00DC37E3">
      <w:pPr>
        <w:bidi/>
        <w:rPr>
          <w:rFonts w:ascii="Arial" w:hAnsi="Arial" w:cs="David" w:hint="cs"/>
          <w:u w:val="single"/>
          <w:rtl/>
        </w:rPr>
      </w:pPr>
      <w:r w:rsidRPr="00DC37E3">
        <w:rPr>
          <w:rFonts w:ascii="Arial" w:hAnsi="Arial" w:cs="David" w:hint="cs"/>
          <w:u w:val="single"/>
          <w:rtl/>
        </w:rPr>
        <w:t>עו"ד נורית אלשטיין:</w:t>
      </w:r>
    </w:p>
    <w:p w14:paraId="18A12122" w14:textId="77777777" w:rsidR="00DC37E3" w:rsidRPr="00DC37E3" w:rsidRDefault="00DC37E3" w:rsidP="00DC37E3">
      <w:pPr>
        <w:bidi/>
        <w:rPr>
          <w:rFonts w:ascii="Arial" w:hAnsi="Arial" w:cs="David" w:hint="cs"/>
          <w:u w:val="single"/>
          <w:rtl/>
        </w:rPr>
      </w:pPr>
    </w:p>
    <w:p w14:paraId="7880E43F" w14:textId="77777777" w:rsidR="00DC37E3" w:rsidRPr="00DC37E3" w:rsidRDefault="00DC37E3" w:rsidP="00DC37E3">
      <w:pPr>
        <w:bidi/>
        <w:rPr>
          <w:rFonts w:cs="David" w:hint="cs"/>
          <w:rtl/>
        </w:rPr>
      </w:pPr>
      <w:r w:rsidRPr="00DC37E3">
        <w:rPr>
          <w:rFonts w:ascii="Arial" w:hAnsi="Arial" w:cs="David" w:hint="cs"/>
          <w:rtl/>
        </w:rPr>
        <w:tab/>
      </w:r>
      <w:r w:rsidRPr="00DC37E3">
        <w:rPr>
          <w:rFonts w:cs="David" w:hint="cs"/>
          <w:rtl/>
        </w:rPr>
        <w:t>מתי תגדיר את זה  כשוחד?</w:t>
      </w:r>
    </w:p>
    <w:p w14:paraId="03C14F5C" w14:textId="77777777" w:rsidR="00DC37E3" w:rsidRPr="00DC37E3" w:rsidRDefault="00DC37E3" w:rsidP="00DC37E3">
      <w:pPr>
        <w:bidi/>
        <w:rPr>
          <w:rFonts w:cs="David" w:hint="cs"/>
          <w:rtl/>
        </w:rPr>
      </w:pPr>
    </w:p>
    <w:p w14:paraId="2A0E2350" w14:textId="77777777" w:rsidR="00DC37E3" w:rsidRPr="00DC37E3" w:rsidRDefault="00DC37E3" w:rsidP="00DC37E3">
      <w:pPr>
        <w:bidi/>
        <w:rPr>
          <w:rFonts w:cs="David" w:hint="cs"/>
          <w:rtl/>
        </w:rPr>
      </w:pPr>
      <w:r w:rsidRPr="00DC37E3">
        <w:rPr>
          <w:rFonts w:cs="David" w:hint="cs"/>
          <w:u w:val="single"/>
          <w:rtl/>
        </w:rPr>
        <w:t>יצחק לוי:</w:t>
      </w:r>
    </w:p>
    <w:p w14:paraId="7B6D71F3" w14:textId="77777777" w:rsidR="00DC37E3" w:rsidRPr="00DC37E3" w:rsidRDefault="00DC37E3" w:rsidP="00DC37E3">
      <w:pPr>
        <w:bidi/>
        <w:rPr>
          <w:rFonts w:cs="David" w:hint="cs"/>
          <w:rtl/>
        </w:rPr>
      </w:pPr>
    </w:p>
    <w:p w14:paraId="30B978D4" w14:textId="77777777" w:rsidR="00DC37E3" w:rsidRPr="00DC37E3" w:rsidRDefault="00DC37E3" w:rsidP="00DC37E3">
      <w:pPr>
        <w:bidi/>
        <w:rPr>
          <w:rFonts w:cs="David" w:hint="cs"/>
          <w:rtl/>
        </w:rPr>
      </w:pPr>
      <w:r w:rsidRPr="00DC37E3">
        <w:rPr>
          <w:rFonts w:cs="David" w:hint="cs"/>
          <w:rtl/>
        </w:rPr>
        <w:tab/>
        <w:t xml:space="preserve"> מתי שאת תגידי. מה שתכתבי בעניין שוחד אני אקבל. </w:t>
      </w:r>
    </w:p>
    <w:p w14:paraId="565D391A" w14:textId="77777777" w:rsidR="00DC37E3" w:rsidRPr="00DC37E3" w:rsidRDefault="00DC37E3" w:rsidP="00DC37E3">
      <w:pPr>
        <w:bidi/>
        <w:rPr>
          <w:rFonts w:cs="David" w:hint="cs"/>
          <w:rtl/>
        </w:rPr>
      </w:pPr>
    </w:p>
    <w:p w14:paraId="51647D5A" w14:textId="77777777" w:rsidR="00DC37E3" w:rsidRPr="00DC37E3" w:rsidRDefault="00DC37E3" w:rsidP="00DC37E3">
      <w:pPr>
        <w:bidi/>
        <w:rPr>
          <w:rFonts w:cs="David" w:hint="cs"/>
          <w:rtl/>
        </w:rPr>
      </w:pPr>
      <w:r w:rsidRPr="00DC37E3">
        <w:rPr>
          <w:rFonts w:cs="David" w:hint="cs"/>
          <w:u w:val="single"/>
          <w:rtl/>
        </w:rPr>
        <w:t>היו"ר דוד טל:</w:t>
      </w:r>
    </w:p>
    <w:p w14:paraId="1729B68C" w14:textId="77777777" w:rsidR="00DC37E3" w:rsidRPr="00DC37E3" w:rsidRDefault="00DC37E3" w:rsidP="00DC37E3">
      <w:pPr>
        <w:bidi/>
        <w:rPr>
          <w:rFonts w:cs="David" w:hint="cs"/>
          <w:rtl/>
        </w:rPr>
      </w:pPr>
    </w:p>
    <w:p w14:paraId="364CCBF6" w14:textId="77777777" w:rsidR="00DC37E3" w:rsidRPr="00DC37E3" w:rsidRDefault="00DC37E3" w:rsidP="00DC37E3">
      <w:pPr>
        <w:bidi/>
        <w:rPr>
          <w:rFonts w:cs="David" w:hint="cs"/>
          <w:rtl/>
        </w:rPr>
      </w:pPr>
      <w:r w:rsidRPr="00DC37E3">
        <w:rPr>
          <w:rFonts w:cs="David" w:hint="cs"/>
          <w:rtl/>
        </w:rPr>
        <w:tab/>
        <w:t xml:space="preserve">חבר הכנסת יולי אדלשטיין, בבקשה. </w:t>
      </w:r>
    </w:p>
    <w:p w14:paraId="3B397190" w14:textId="77777777" w:rsidR="00DC37E3" w:rsidRPr="00DC37E3" w:rsidRDefault="00DC37E3" w:rsidP="00DC37E3">
      <w:pPr>
        <w:bidi/>
        <w:rPr>
          <w:rFonts w:cs="David" w:hint="cs"/>
          <w:rtl/>
        </w:rPr>
      </w:pPr>
    </w:p>
    <w:p w14:paraId="25C668F2" w14:textId="77777777" w:rsidR="00DC37E3" w:rsidRPr="00DC37E3" w:rsidRDefault="00DC37E3" w:rsidP="00DC37E3">
      <w:pPr>
        <w:bidi/>
        <w:rPr>
          <w:rFonts w:cs="David" w:hint="cs"/>
          <w:rtl/>
        </w:rPr>
      </w:pPr>
      <w:r w:rsidRPr="00DC37E3">
        <w:rPr>
          <w:rFonts w:cs="David" w:hint="cs"/>
          <w:u w:val="single"/>
          <w:rtl/>
        </w:rPr>
        <w:t>יולי-יואל אדלשטיין:</w:t>
      </w:r>
    </w:p>
    <w:p w14:paraId="47B4D844" w14:textId="77777777" w:rsidR="00DC37E3" w:rsidRPr="00DC37E3" w:rsidRDefault="00DC37E3" w:rsidP="00DC37E3">
      <w:pPr>
        <w:bidi/>
        <w:rPr>
          <w:rFonts w:cs="David" w:hint="cs"/>
          <w:rtl/>
        </w:rPr>
      </w:pPr>
    </w:p>
    <w:p w14:paraId="7FD9860F" w14:textId="77777777" w:rsidR="00DC37E3" w:rsidRPr="00DC37E3" w:rsidRDefault="00DC37E3" w:rsidP="00DC37E3">
      <w:pPr>
        <w:bidi/>
        <w:rPr>
          <w:rFonts w:cs="David" w:hint="cs"/>
          <w:rtl/>
        </w:rPr>
      </w:pPr>
      <w:r w:rsidRPr="00DC37E3">
        <w:rPr>
          <w:rFonts w:cs="David" w:hint="cs"/>
          <w:rtl/>
        </w:rPr>
        <w:tab/>
        <w:t xml:space="preserve">לגבי עניין של גושים, אני בחרדה מן הסיפור הזה של הזדהות לצורך הקמת גוש, אם זאת הזדהות סיעתית-מפלגתית. אני נבחרתי לכנסת בראש רשימת צעירים, אין לי שום עמדה בנושא הגולן. יש לי חמישה מנדטים בכנסת. אני עושה כזה סחר-מכר עם שני הגושים, שבאמת נוריד את הפוליטיקה שלנו למעמקים כאלה שעוד לא ראינו אפילו בפוליטיקה שלנו. אותו דבר ועוד יותר גרוע הזדהות אינדיבידואלית. אני חבר במפלגה קואליציונית, קופחתי בחלוקת התיקים. אני  מתייצב אצל ראש הרשימה שלי, ראש הממשלה, ואומר: או שאני מחרתיים שר, או שאני על-פי החוק, עם יחידת המימון שלי, הולך לגוש השני, ולא תעשה לי כלום. </w:t>
      </w:r>
    </w:p>
    <w:p w14:paraId="56F8FA17" w14:textId="77777777" w:rsidR="00DC37E3" w:rsidRPr="00DC37E3" w:rsidRDefault="00DC37E3" w:rsidP="00DC37E3">
      <w:pPr>
        <w:bidi/>
        <w:rPr>
          <w:rFonts w:cs="David" w:hint="cs"/>
          <w:rtl/>
        </w:rPr>
      </w:pPr>
    </w:p>
    <w:p w14:paraId="289F1BF3" w14:textId="77777777" w:rsidR="00DC37E3" w:rsidRPr="00DC37E3" w:rsidRDefault="00DC37E3" w:rsidP="00DC37E3">
      <w:pPr>
        <w:bidi/>
        <w:rPr>
          <w:rFonts w:cs="David" w:hint="cs"/>
          <w:rtl/>
        </w:rPr>
      </w:pPr>
      <w:r w:rsidRPr="00DC37E3">
        <w:rPr>
          <w:rFonts w:cs="David" w:hint="cs"/>
          <w:u w:val="single"/>
          <w:rtl/>
        </w:rPr>
        <w:t>אסתרינה טרטמן:</w:t>
      </w:r>
    </w:p>
    <w:p w14:paraId="7AFFF9B6" w14:textId="77777777" w:rsidR="00DC37E3" w:rsidRPr="00DC37E3" w:rsidRDefault="00DC37E3" w:rsidP="00DC37E3">
      <w:pPr>
        <w:bidi/>
        <w:rPr>
          <w:rFonts w:cs="David" w:hint="cs"/>
          <w:rtl/>
        </w:rPr>
      </w:pPr>
    </w:p>
    <w:p w14:paraId="491BC369" w14:textId="77777777" w:rsidR="00DC37E3" w:rsidRPr="00DC37E3" w:rsidRDefault="00DC37E3" w:rsidP="00DC37E3">
      <w:pPr>
        <w:bidi/>
        <w:rPr>
          <w:rFonts w:cs="David" w:hint="cs"/>
          <w:rtl/>
        </w:rPr>
      </w:pPr>
      <w:r w:rsidRPr="00DC37E3">
        <w:rPr>
          <w:rFonts w:cs="David" w:hint="cs"/>
          <w:rtl/>
        </w:rPr>
        <w:tab/>
        <w:t xml:space="preserve"> לא  על הגושים האלה דיברתי. אני דיברתי על גושים של עמותות מתוך העם, לא של הכנסת ולא של נבחרי הציבור. </w:t>
      </w:r>
    </w:p>
    <w:p w14:paraId="49247C92" w14:textId="77777777" w:rsidR="00DC37E3" w:rsidRPr="00DC37E3" w:rsidRDefault="00DC37E3" w:rsidP="00DC37E3">
      <w:pPr>
        <w:bidi/>
        <w:rPr>
          <w:rFonts w:cs="David" w:hint="cs"/>
          <w:rtl/>
        </w:rPr>
      </w:pPr>
    </w:p>
    <w:p w14:paraId="17CBB652" w14:textId="77777777" w:rsidR="00DC37E3" w:rsidRPr="00DC37E3" w:rsidRDefault="00DC37E3" w:rsidP="00DC37E3">
      <w:pPr>
        <w:bidi/>
        <w:rPr>
          <w:rFonts w:cs="David" w:hint="cs"/>
          <w:rtl/>
        </w:rPr>
      </w:pPr>
      <w:r w:rsidRPr="00DC37E3">
        <w:rPr>
          <w:rFonts w:cs="David" w:hint="cs"/>
          <w:u w:val="single"/>
          <w:rtl/>
        </w:rPr>
        <w:t>יולי-יואל אדלשטיין:</w:t>
      </w:r>
    </w:p>
    <w:p w14:paraId="7D1E33FD" w14:textId="77777777" w:rsidR="00DC37E3" w:rsidRPr="00DC37E3" w:rsidRDefault="00DC37E3" w:rsidP="00DC37E3">
      <w:pPr>
        <w:bidi/>
        <w:rPr>
          <w:rFonts w:cs="David" w:hint="cs"/>
          <w:rtl/>
        </w:rPr>
      </w:pPr>
    </w:p>
    <w:p w14:paraId="0ABD66B3" w14:textId="77777777" w:rsidR="00DC37E3" w:rsidRPr="00DC37E3" w:rsidRDefault="00DC37E3" w:rsidP="00DC37E3">
      <w:pPr>
        <w:bidi/>
        <w:rPr>
          <w:rFonts w:cs="David" w:hint="cs"/>
          <w:rtl/>
        </w:rPr>
      </w:pPr>
      <w:r w:rsidRPr="00DC37E3">
        <w:rPr>
          <w:rFonts w:cs="David" w:hint="cs"/>
          <w:rtl/>
        </w:rPr>
        <w:tab/>
        <w:t xml:space="preserve"> מה  שהשתמע, ואמר את זה גם ידידי חבר הכנסת לוי, שיש הזדהות אישית של חבר כנסת להקמת גוש </w:t>
      </w:r>
      <w:r w:rsidRPr="00DC37E3">
        <w:rPr>
          <w:rFonts w:cs="David"/>
          <w:rtl/>
        </w:rPr>
        <w:t>–</w:t>
      </w:r>
      <w:r w:rsidRPr="00DC37E3">
        <w:rPr>
          <w:rFonts w:cs="David" w:hint="cs"/>
          <w:rtl/>
        </w:rPr>
        <w:t xml:space="preserve"> נכון או לא נכון, אני בחרדה מראש מן הסיפור הזה. </w:t>
      </w:r>
    </w:p>
    <w:p w14:paraId="1F19A930" w14:textId="77777777" w:rsidR="00DC37E3" w:rsidRPr="00DC37E3" w:rsidRDefault="00DC37E3" w:rsidP="00DC37E3">
      <w:pPr>
        <w:bidi/>
        <w:rPr>
          <w:rFonts w:cs="David" w:hint="cs"/>
          <w:rtl/>
        </w:rPr>
      </w:pPr>
    </w:p>
    <w:p w14:paraId="367C46D8" w14:textId="77777777" w:rsidR="00DC37E3" w:rsidRPr="00DC37E3" w:rsidRDefault="00DC37E3" w:rsidP="00DC37E3">
      <w:pPr>
        <w:bidi/>
        <w:rPr>
          <w:rFonts w:cs="David" w:hint="cs"/>
          <w:rtl/>
        </w:rPr>
      </w:pPr>
      <w:r w:rsidRPr="00DC37E3">
        <w:rPr>
          <w:rFonts w:cs="David" w:hint="cs"/>
          <w:u w:val="single"/>
          <w:rtl/>
        </w:rPr>
        <w:t>היו"ר דוד טל:</w:t>
      </w:r>
    </w:p>
    <w:p w14:paraId="58B68CFB" w14:textId="77777777" w:rsidR="00DC37E3" w:rsidRPr="00DC37E3" w:rsidRDefault="00DC37E3" w:rsidP="00DC37E3">
      <w:pPr>
        <w:bidi/>
        <w:rPr>
          <w:rFonts w:cs="David" w:hint="cs"/>
          <w:rtl/>
        </w:rPr>
      </w:pPr>
    </w:p>
    <w:p w14:paraId="6E4B6215" w14:textId="77777777" w:rsidR="00DC37E3" w:rsidRPr="00DC37E3" w:rsidRDefault="00DC37E3" w:rsidP="00DC37E3">
      <w:pPr>
        <w:bidi/>
        <w:rPr>
          <w:rFonts w:cs="David" w:hint="cs"/>
          <w:rtl/>
        </w:rPr>
      </w:pPr>
      <w:r w:rsidRPr="00DC37E3">
        <w:rPr>
          <w:rFonts w:cs="David" w:hint="cs"/>
          <w:rtl/>
        </w:rPr>
        <w:tab/>
        <w:t xml:space="preserve">כולנו תמימי דעים לגבי גושים.  </w:t>
      </w:r>
    </w:p>
    <w:p w14:paraId="5CFEA4DB" w14:textId="77777777" w:rsidR="00DC37E3" w:rsidRPr="00DC37E3" w:rsidRDefault="00DC37E3" w:rsidP="00DC37E3">
      <w:pPr>
        <w:bidi/>
        <w:rPr>
          <w:rFonts w:cs="David" w:hint="cs"/>
          <w:rtl/>
        </w:rPr>
      </w:pPr>
    </w:p>
    <w:p w14:paraId="30074EAF" w14:textId="77777777" w:rsidR="00DC37E3" w:rsidRPr="00DC37E3" w:rsidRDefault="00DC37E3" w:rsidP="00DC37E3">
      <w:pPr>
        <w:bidi/>
        <w:rPr>
          <w:rFonts w:cs="David" w:hint="cs"/>
          <w:rtl/>
        </w:rPr>
      </w:pPr>
      <w:r w:rsidRPr="00DC37E3">
        <w:rPr>
          <w:rFonts w:cs="David" w:hint="cs"/>
          <w:u w:val="single"/>
          <w:rtl/>
        </w:rPr>
        <w:t>יולי-יואל אדלשטיין:</w:t>
      </w:r>
    </w:p>
    <w:p w14:paraId="23626359" w14:textId="77777777" w:rsidR="00DC37E3" w:rsidRPr="00DC37E3" w:rsidRDefault="00DC37E3" w:rsidP="00DC37E3">
      <w:pPr>
        <w:bidi/>
        <w:rPr>
          <w:rFonts w:cs="David" w:hint="cs"/>
          <w:rtl/>
        </w:rPr>
      </w:pPr>
    </w:p>
    <w:p w14:paraId="108A03A9" w14:textId="77777777" w:rsidR="00DC37E3" w:rsidRPr="00DC37E3" w:rsidRDefault="00DC37E3" w:rsidP="00DC37E3">
      <w:pPr>
        <w:bidi/>
        <w:rPr>
          <w:rFonts w:cs="David" w:hint="cs"/>
          <w:rtl/>
        </w:rPr>
      </w:pPr>
      <w:r w:rsidRPr="00DC37E3">
        <w:rPr>
          <w:rFonts w:cs="David" w:hint="cs"/>
          <w:rtl/>
        </w:rPr>
        <w:tab/>
        <w:t xml:space="preserve"> לא תמימי דעים. </w:t>
      </w:r>
    </w:p>
    <w:p w14:paraId="19BB11F6" w14:textId="77777777" w:rsidR="00DC37E3" w:rsidRPr="00DC37E3" w:rsidRDefault="00DC37E3" w:rsidP="00DC37E3">
      <w:pPr>
        <w:bidi/>
        <w:rPr>
          <w:rFonts w:cs="David" w:hint="cs"/>
          <w:rtl/>
        </w:rPr>
      </w:pPr>
    </w:p>
    <w:p w14:paraId="38ACBA3F" w14:textId="77777777" w:rsidR="00DC37E3" w:rsidRPr="00DC37E3" w:rsidRDefault="00DC37E3" w:rsidP="00DC37E3">
      <w:pPr>
        <w:bidi/>
        <w:rPr>
          <w:rFonts w:cs="David" w:hint="cs"/>
          <w:u w:val="single"/>
          <w:rtl/>
        </w:rPr>
      </w:pPr>
    </w:p>
    <w:p w14:paraId="5571DF59" w14:textId="77777777" w:rsidR="00DC37E3" w:rsidRPr="00DC37E3" w:rsidRDefault="00DC37E3" w:rsidP="00DC37E3">
      <w:pPr>
        <w:bidi/>
        <w:rPr>
          <w:rFonts w:cs="David" w:hint="cs"/>
          <w:u w:val="single"/>
          <w:rtl/>
        </w:rPr>
      </w:pPr>
    </w:p>
    <w:p w14:paraId="0C9238B8" w14:textId="77777777" w:rsidR="00DC37E3" w:rsidRPr="00DC37E3" w:rsidRDefault="00DC37E3" w:rsidP="00DC37E3">
      <w:pPr>
        <w:bidi/>
        <w:rPr>
          <w:rFonts w:cs="David" w:hint="cs"/>
          <w:rtl/>
        </w:rPr>
      </w:pPr>
      <w:r w:rsidRPr="00DC37E3">
        <w:rPr>
          <w:rFonts w:cs="David" w:hint="cs"/>
          <w:u w:val="single"/>
          <w:rtl/>
        </w:rPr>
        <w:t>אסתרינה טרטמן:</w:t>
      </w:r>
    </w:p>
    <w:p w14:paraId="6096A716" w14:textId="77777777" w:rsidR="00DC37E3" w:rsidRPr="00DC37E3" w:rsidRDefault="00DC37E3" w:rsidP="00DC37E3">
      <w:pPr>
        <w:bidi/>
        <w:rPr>
          <w:rFonts w:cs="David" w:hint="cs"/>
          <w:rtl/>
        </w:rPr>
      </w:pPr>
    </w:p>
    <w:p w14:paraId="0E94D255" w14:textId="77777777" w:rsidR="00DC37E3" w:rsidRPr="00DC37E3" w:rsidRDefault="00DC37E3" w:rsidP="00DC37E3">
      <w:pPr>
        <w:bidi/>
        <w:rPr>
          <w:rFonts w:cs="David" w:hint="cs"/>
          <w:rtl/>
        </w:rPr>
      </w:pPr>
      <w:r w:rsidRPr="00DC37E3">
        <w:rPr>
          <w:rFonts w:cs="David" w:hint="cs"/>
          <w:rtl/>
        </w:rPr>
        <w:tab/>
        <w:t xml:space="preserve"> אני דיברתי על גושים שהם לא תולדה של הכנסת, הם לא תולדה של סיעות או של חברי כנסת, אלא עמותות. </w:t>
      </w:r>
    </w:p>
    <w:p w14:paraId="7E55CA76" w14:textId="77777777" w:rsidR="00DC37E3" w:rsidRPr="00DC37E3" w:rsidRDefault="00DC37E3" w:rsidP="00DC37E3">
      <w:pPr>
        <w:bidi/>
        <w:rPr>
          <w:rFonts w:cs="David" w:hint="cs"/>
          <w:rtl/>
        </w:rPr>
      </w:pPr>
    </w:p>
    <w:p w14:paraId="3C450AED" w14:textId="77777777" w:rsidR="00DC37E3" w:rsidRPr="00DC37E3" w:rsidRDefault="00DC37E3" w:rsidP="00DC37E3">
      <w:pPr>
        <w:bidi/>
        <w:rPr>
          <w:rFonts w:cs="David" w:hint="cs"/>
          <w:rtl/>
        </w:rPr>
      </w:pPr>
      <w:r w:rsidRPr="00DC37E3">
        <w:rPr>
          <w:rFonts w:cs="David" w:hint="cs"/>
          <w:u w:val="single"/>
          <w:rtl/>
        </w:rPr>
        <w:t>יצחק לוי:</w:t>
      </w:r>
    </w:p>
    <w:p w14:paraId="3FC0FBE4" w14:textId="77777777" w:rsidR="00DC37E3" w:rsidRPr="00DC37E3" w:rsidRDefault="00DC37E3" w:rsidP="00DC37E3">
      <w:pPr>
        <w:bidi/>
        <w:rPr>
          <w:rFonts w:cs="David" w:hint="cs"/>
          <w:rtl/>
        </w:rPr>
      </w:pPr>
    </w:p>
    <w:p w14:paraId="698C32D7" w14:textId="77777777" w:rsidR="00DC37E3" w:rsidRPr="00DC37E3" w:rsidRDefault="00DC37E3" w:rsidP="00DC37E3">
      <w:pPr>
        <w:bidi/>
        <w:rPr>
          <w:rFonts w:cs="David" w:hint="cs"/>
          <w:rtl/>
        </w:rPr>
      </w:pPr>
      <w:r w:rsidRPr="00DC37E3">
        <w:rPr>
          <w:rFonts w:cs="David" w:hint="cs"/>
          <w:rtl/>
        </w:rPr>
        <w:tab/>
        <w:t xml:space="preserve"> איך נקבע את גודלן? 50% ו-50%?</w:t>
      </w:r>
    </w:p>
    <w:p w14:paraId="42875A37" w14:textId="77777777" w:rsidR="00DC37E3" w:rsidRPr="00DC37E3" w:rsidRDefault="00DC37E3" w:rsidP="00DC37E3">
      <w:pPr>
        <w:bidi/>
        <w:rPr>
          <w:rFonts w:cs="David" w:hint="cs"/>
          <w:rtl/>
        </w:rPr>
      </w:pPr>
    </w:p>
    <w:p w14:paraId="5D9CD056" w14:textId="77777777" w:rsidR="00DC37E3" w:rsidRPr="00DC37E3" w:rsidRDefault="00DC37E3" w:rsidP="00DC37E3">
      <w:pPr>
        <w:pStyle w:val="Heading5"/>
        <w:jc w:val="left"/>
        <w:rPr>
          <w:rFonts w:hint="cs"/>
          <w:sz w:val="24"/>
          <w:rtl/>
        </w:rPr>
      </w:pPr>
      <w:r w:rsidRPr="00DC37E3">
        <w:rPr>
          <w:rFonts w:hint="cs"/>
          <w:sz w:val="24"/>
          <w:u w:val="single"/>
          <w:rtl/>
        </w:rPr>
        <w:t>אסתרינה טרטמן:</w:t>
      </w:r>
    </w:p>
    <w:p w14:paraId="63F163B5" w14:textId="77777777" w:rsidR="00DC37E3" w:rsidRPr="00DC37E3" w:rsidRDefault="00DC37E3" w:rsidP="00DC37E3">
      <w:pPr>
        <w:pStyle w:val="Heading5"/>
        <w:jc w:val="left"/>
        <w:rPr>
          <w:rFonts w:hint="cs"/>
          <w:sz w:val="24"/>
          <w:rtl/>
        </w:rPr>
      </w:pPr>
    </w:p>
    <w:p w14:paraId="3E8B093F" w14:textId="77777777" w:rsidR="00DC37E3" w:rsidRPr="00DC37E3" w:rsidRDefault="00DC37E3" w:rsidP="00DC37E3">
      <w:pPr>
        <w:bidi/>
        <w:rPr>
          <w:rFonts w:cs="David" w:hint="cs"/>
          <w:rtl/>
        </w:rPr>
      </w:pPr>
      <w:r w:rsidRPr="00DC37E3">
        <w:rPr>
          <w:rFonts w:cs="David" w:hint="cs"/>
          <w:rtl/>
        </w:rPr>
        <w:tab/>
        <w:t xml:space="preserve"> השטח בונה את הגושים. </w:t>
      </w:r>
    </w:p>
    <w:p w14:paraId="76EE7E57" w14:textId="77777777" w:rsidR="00DC37E3" w:rsidRPr="00DC37E3" w:rsidRDefault="00DC37E3" w:rsidP="00DC37E3">
      <w:pPr>
        <w:bidi/>
        <w:rPr>
          <w:rFonts w:cs="David" w:hint="cs"/>
          <w:rtl/>
        </w:rPr>
      </w:pPr>
    </w:p>
    <w:p w14:paraId="3671C23F" w14:textId="77777777" w:rsidR="00DC37E3" w:rsidRPr="00DC37E3" w:rsidRDefault="00DC37E3" w:rsidP="00DC37E3">
      <w:pPr>
        <w:bidi/>
        <w:rPr>
          <w:rFonts w:cs="David" w:hint="cs"/>
          <w:rtl/>
        </w:rPr>
      </w:pPr>
      <w:r w:rsidRPr="00DC37E3">
        <w:rPr>
          <w:rFonts w:cs="David" w:hint="cs"/>
          <w:u w:val="single"/>
          <w:rtl/>
        </w:rPr>
        <w:t>יצחק לוי:</w:t>
      </w:r>
    </w:p>
    <w:p w14:paraId="4535C16E" w14:textId="77777777" w:rsidR="00DC37E3" w:rsidRPr="00DC37E3" w:rsidRDefault="00DC37E3" w:rsidP="00DC37E3">
      <w:pPr>
        <w:bidi/>
        <w:rPr>
          <w:rFonts w:cs="David" w:hint="cs"/>
          <w:rtl/>
        </w:rPr>
      </w:pPr>
    </w:p>
    <w:p w14:paraId="3A4A6AEF" w14:textId="77777777" w:rsidR="00DC37E3" w:rsidRPr="00DC37E3" w:rsidRDefault="00DC37E3" w:rsidP="00DC37E3">
      <w:pPr>
        <w:bidi/>
        <w:rPr>
          <w:rFonts w:cs="David" w:hint="cs"/>
          <w:rtl/>
        </w:rPr>
      </w:pPr>
      <w:r w:rsidRPr="00DC37E3">
        <w:rPr>
          <w:rFonts w:cs="David" w:hint="cs"/>
          <w:rtl/>
        </w:rPr>
        <w:tab/>
        <w:t xml:space="preserve"> איך נחלק  את הכסף?</w:t>
      </w:r>
    </w:p>
    <w:p w14:paraId="53F521B9" w14:textId="77777777" w:rsidR="00DC37E3" w:rsidRPr="00DC37E3" w:rsidRDefault="00DC37E3" w:rsidP="00DC37E3">
      <w:pPr>
        <w:bidi/>
        <w:rPr>
          <w:rFonts w:cs="David" w:hint="cs"/>
          <w:rtl/>
        </w:rPr>
      </w:pPr>
    </w:p>
    <w:p w14:paraId="7E1B9A4F" w14:textId="77777777" w:rsidR="00DC37E3" w:rsidRPr="00DC37E3" w:rsidRDefault="00DC37E3" w:rsidP="00DC37E3">
      <w:pPr>
        <w:pStyle w:val="Heading5"/>
        <w:jc w:val="left"/>
        <w:rPr>
          <w:rFonts w:hint="cs"/>
          <w:sz w:val="24"/>
          <w:rtl/>
        </w:rPr>
      </w:pPr>
      <w:r w:rsidRPr="00DC37E3">
        <w:rPr>
          <w:rFonts w:hint="cs"/>
          <w:sz w:val="24"/>
          <w:u w:val="single"/>
          <w:rtl/>
        </w:rPr>
        <w:t>אסתרינה טרטמן:</w:t>
      </w:r>
    </w:p>
    <w:p w14:paraId="03FBBC51" w14:textId="77777777" w:rsidR="00DC37E3" w:rsidRPr="00DC37E3" w:rsidRDefault="00DC37E3" w:rsidP="00DC37E3">
      <w:pPr>
        <w:pStyle w:val="Heading5"/>
        <w:jc w:val="left"/>
        <w:rPr>
          <w:rFonts w:hint="cs"/>
          <w:sz w:val="24"/>
          <w:rtl/>
        </w:rPr>
      </w:pPr>
    </w:p>
    <w:p w14:paraId="6B742D64" w14:textId="77777777" w:rsidR="00DC37E3" w:rsidRPr="00DC37E3" w:rsidRDefault="00DC37E3" w:rsidP="00DC37E3">
      <w:pPr>
        <w:bidi/>
        <w:rPr>
          <w:rFonts w:cs="David" w:hint="cs"/>
          <w:rtl/>
        </w:rPr>
      </w:pPr>
      <w:r w:rsidRPr="00DC37E3">
        <w:rPr>
          <w:rFonts w:cs="David" w:hint="cs"/>
          <w:rtl/>
        </w:rPr>
        <w:tab/>
        <w:t xml:space="preserve"> אני חושבת שהכסף צריך להיות שוויוני לשניהם. </w:t>
      </w:r>
    </w:p>
    <w:p w14:paraId="62FE377B" w14:textId="77777777" w:rsidR="00DC37E3" w:rsidRPr="00DC37E3" w:rsidRDefault="00DC37E3" w:rsidP="00DC37E3">
      <w:pPr>
        <w:bidi/>
        <w:rPr>
          <w:rFonts w:cs="David" w:hint="cs"/>
          <w:rtl/>
        </w:rPr>
      </w:pPr>
    </w:p>
    <w:p w14:paraId="4DA36816" w14:textId="77777777" w:rsidR="00DC37E3" w:rsidRPr="00DC37E3" w:rsidRDefault="00DC37E3" w:rsidP="00DC37E3">
      <w:pPr>
        <w:bidi/>
        <w:rPr>
          <w:rFonts w:cs="David" w:hint="cs"/>
          <w:rtl/>
        </w:rPr>
      </w:pPr>
      <w:r w:rsidRPr="00DC37E3">
        <w:rPr>
          <w:rFonts w:cs="David" w:hint="cs"/>
          <w:u w:val="single"/>
          <w:rtl/>
        </w:rPr>
        <w:t>היו"ר דוד טל:</w:t>
      </w:r>
    </w:p>
    <w:p w14:paraId="10DCFE3E" w14:textId="77777777" w:rsidR="00DC37E3" w:rsidRPr="00DC37E3" w:rsidRDefault="00DC37E3" w:rsidP="00DC37E3">
      <w:pPr>
        <w:bidi/>
        <w:rPr>
          <w:rFonts w:cs="David" w:hint="cs"/>
          <w:rtl/>
        </w:rPr>
      </w:pPr>
    </w:p>
    <w:p w14:paraId="091259BB" w14:textId="77777777" w:rsidR="00DC37E3" w:rsidRPr="00DC37E3" w:rsidRDefault="00DC37E3" w:rsidP="00DC37E3">
      <w:pPr>
        <w:bidi/>
        <w:rPr>
          <w:rFonts w:cs="David" w:hint="cs"/>
          <w:rtl/>
        </w:rPr>
      </w:pPr>
      <w:r w:rsidRPr="00DC37E3">
        <w:rPr>
          <w:rFonts w:cs="David" w:hint="cs"/>
          <w:rtl/>
        </w:rPr>
        <w:tab/>
        <w:t>את רוצה לחלק לעמותות כסף ציבורי?</w:t>
      </w:r>
    </w:p>
    <w:p w14:paraId="2009202B" w14:textId="77777777" w:rsidR="00DC37E3" w:rsidRPr="00DC37E3" w:rsidRDefault="00DC37E3" w:rsidP="00DC37E3">
      <w:pPr>
        <w:bidi/>
        <w:rPr>
          <w:rFonts w:cs="David" w:hint="cs"/>
          <w:rtl/>
        </w:rPr>
      </w:pPr>
    </w:p>
    <w:p w14:paraId="1923E52B" w14:textId="77777777" w:rsidR="00DC37E3" w:rsidRPr="00DC37E3" w:rsidRDefault="00DC37E3" w:rsidP="00DC37E3">
      <w:pPr>
        <w:pStyle w:val="Heading5"/>
        <w:jc w:val="left"/>
        <w:rPr>
          <w:rFonts w:hint="cs"/>
          <w:sz w:val="24"/>
          <w:rtl/>
        </w:rPr>
      </w:pPr>
      <w:r w:rsidRPr="00DC37E3">
        <w:rPr>
          <w:rFonts w:hint="cs"/>
          <w:sz w:val="24"/>
          <w:u w:val="single"/>
          <w:rtl/>
        </w:rPr>
        <w:t>אסתרינה טרטמן:</w:t>
      </w:r>
    </w:p>
    <w:p w14:paraId="111B6A68" w14:textId="77777777" w:rsidR="00DC37E3" w:rsidRPr="00DC37E3" w:rsidRDefault="00DC37E3" w:rsidP="00DC37E3">
      <w:pPr>
        <w:pStyle w:val="Heading5"/>
        <w:jc w:val="left"/>
        <w:rPr>
          <w:rFonts w:hint="cs"/>
          <w:sz w:val="24"/>
          <w:rtl/>
        </w:rPr>
      </w:pPr>
    </w:p>
    <w:p w14:paraId="63CDCBB4" w14:textId="77777777" w:rsidR="00DC37E3" w:rsidRPr="00DC37E3" w:rsidRDefault="00DC37E3" w:rsidP="00DC37E3">
      <w:pPr>
        <w:bidi/>
        <w:rPr>
          <w:rFonts w:cs="David" w:hint="cs"/>
          <w:rtl/>
        </w:rPr>
      </w:pPr>
      <w:r w:rsidRPr="00DC37E3">
        <w:rPr>
          <w:rFonts w:cs="David" w:hint="cs"/>
          <w:rtl/>
        </w:rPr>
        <w:tab/>
        <w:t xml:space="preserve"> אני רוצה שהכסף יתחלק בצורה שוויונית לשני גושים גדולים שהם בעד או נגד, מכיוון שאנחנו צריכים להעביר לציבור את המידע. </w:t>
      </w:r>
    </w:p>
    <w:p w14:paraId="690CB3DF" w14:textId="77777777" w:rsidR="00DC37E3" w:rsidRPr="00DC37E3" w:rsidRDefault="00DC37E3" w:rsidP="00DC37E3">
      <w:pPr>
        <w:bidi/>
        <w:rPr>
          <w:rFonts w:cs="David" w:hint="cs"/>
          <w:rtl/>
        </w:rPr>
      </w:pPr>
    </w:p>
    <w:p w14:paraId="275D590A" w14:textId="77777777" w:rsidR="00DC37E3" w:rsidRPr="00DC37E3" w:rsidRDefault="00DC37E3" w:rsidP="00DC37E3">
      <w:pPr>
        <w:bidi/>
        <w:rPr>
          <w:rFonts w:cs="David" w:hint="cs"/>
          <w:rtl/>
        </w:rPr>
      </w:pPr>
      <w:r w:rsidRPr="00DC37E3">
        <w:rPr>
          <w:rFonts w:cs="David" w:hint="cs"/>
          <w:u w:val="single"/>
          <w:rtl/>
        </w:rPr>
        <w:t>יולי-יואל אדלשטיין:</w:t>
      </w:r>
    </w:p>
    <w:p w14:paraId="432DA51B" w14:textId="77777777" w:rsidR="00DC37E3" w:rsidRPr="00DC37E3" w:rsidRDefault="00DC37E3" w:rsidP="00DC37E3">
      <w:pPr>
        <w:bidi/>
        <w:rPr>
          <w:rFonts w:cs="David" w:hint="cs"/>
          <w:rtl/>
        </w:rPr>
      </w:pPr>
    </w:p>
    <w:p w14:paraId="4923D9CB" w14:textId="77777777" w:rsidR="00DC37E3" w:rsidRPr="00DC37E3" w:rsidRDefault="00DC37E3" w:rsidP="00DC37E3">
      <w:pPr>
        <w:bidi/>
        <w:rPr>
          <w:rFonts w:cs="David" w:hint="cs"/>
          <w:rtl/>
        </w:rPr>
      </w:pPr>
      <w:r w:rsidRPr="00DC37E3">
        <w:rPr>
          <w:rFonts w:cs="David" w:hint="cs"/>
          <w:rtl/>
        </w:rPr>
        <w:tab/>
        <w:t xml:space="preserve">הערה  שנייה, לנושא של  חוץ-לארץ. דווקא כמי שמצדד בתרומות מחוץ-לארץ ומי שמבקש שכן תהיה אפשרות לגופים ציבוריים לקבל תרומות, ומי שלא כל כך מבין איך אפשר להגביל ולעקוב אחרי תורם אינדיבידואלי בחו"ל, כמה הוא בדיוק תרם </w:t>
      </w:r>
      <w:r w:rsidRPr="00DC37E3">
        <w:rPr>
          <w:rFonts w:cs="David"/>
          <w:rtl/>
        </w:rPr>
        <w:t>–</w:t>
      </w:r>
      <w:r w:rsidRPr="00DC37E3">
        <w:rPr>
          <w:rFonts w:cs="David" w:hint="cs"/>
          <w:rtl/>
        </w:rPr>
        <w:t xml:space="preserve"> לאחר שאמרנו את כל הדברים האלה הייתי נותן את הדעת לסוגיה אחת, והיא תרומות מגופים ממשלתיים או מדינות מחוץ-לארץ. אני יכול לדמיין לעצמי מודעה גדולה של האיחוד האירופי שאומרת מה עמדתה בנושא משאל עם וכן הלאה, ולזה  צריך לתת את הדעת בדיוני הוועדה. </w:t>
      </w:r>
    </w:p>
    <w:p w14:paraId="7F672A8B" w14:textId="77777777" w:rsidR="00DC37E3" w:rsidRPr="00DC37E3" w:rsidRDefault="00DC37E3" w:rsidP="00DC37E3">
      <w:pPr>
        <w:bidi/>
        <w:rPr>
          <w:rFonts w:cs="David" w:hint="cs"/>
          <w:rtl/>
        </w:rPr>
      </w:pPr>
    </w:p>
    <w:p w14:paraId="33D8029E" w14:textId="77777777" w:rsidR="00DC37E3" w:rsidRPr="00DC37E3" w:rsidRDefault="00DC37E3" w:rsidP="00DC37E3">
      <w:pPr>
        <w:bidi/>
        <w:rPr>
          <w:rFonts w:ascii="Arial" w:hAnsi="Arial" w:cs="David" w:hint="cs"/>
          <w:u w:val="single"/>
          <w:rtl/>
        </w:rPr>
      </w:pPr>
      <w:r w:rsidRPr="00DC37E3">
        <w:rPr>
          <w:rFonts w:ascii="Arial" w:hAnsi="Arial" w:cs="David" w:hint="cs"/>
          <w:u w:val="single"/>
          <w:rtl/>
        </w:rPr>
        <w:t>עו"ד נורית אלשטיין:</w:t>
      </w:r>
    </w:p>
    <w:p w14:paraId="00E94570" w14:textId="77777777" w:rsidR="00DC37E3" w:rsidRPr="00DC37E3" w:rsidRDefault="00DC37E3" w:rsidP="00DC37E3">
      <w:pPr>
        <w:bidi/>
        <w:rPr>
          <w:rFonts w:ascii="Arial" w:hAnsi="Arial" w:cs="David" w:hint="cs"/>
          <w:u w:val="single"/>
          <w:rtl/>
        </w:rPr>
      </w:pPr>
    </w:p>
    <w:p w14:paraId="10198B98" w14:textId="77777777" w:rsidR="00DC37E3" w:rsidRPr="00DC37E3" w:rsidRDefault="00DC37E3" w:rsidP="00DC37E3">
      <w:pPr>
        <w:bidi/>
        <w:rPr>
          <w:rFonts w:cs="David" w:hint="cs"/>
          <w:rtl/>
        </w:rPr>
      </w:pPr>
      <w:r w:rsidRPr="00DC37E3">
        <w:rPr>
          <w:rFonts w:ascii="Arial" w:hAnsi="Arial" w:cs="David" w:hint="cs"/>
          <w:rtl/>
        </w:rPr>
        <w:tab/>
      </w:r>
      <w:r w:rsidRPr="00DC37E3">
        <w:rPr>
          <w:rFonts w:cs="David" w:hint="cs"/>
          <w:rtl/>
        </w:rPr>
        <w:t xml:space="preserve">אם ההתייחסות למשאל עם היא התייחסות רצינית, צריך לאפשר לעם לדעת על מה הוא מצביע. כדי שהוא ידע על מה הוא מצביע  צריך להביא בפניו את כל הפרטים. זה אומר שזה מביא אותנו למה שקוראים תעמולה.  </w:t>
      </w:r>
    </w:p>
    <w:p w14:paraId="3F0CF8A6" w14:textId="77777777" w:rsidR="00DC37E3" w:rsidRPr="00DC37E3" w:rsidRDefault="00DC37E3" w:rsidP="00DC37E3">
      <w:pPr>
        <w:bidi/>
        <w:rPr>
          <w:rFonts w:cs="David" w:hint="cs"/>
          <w:rtl/>
        </w:rPr>
      </w:pPr>
    </w:p>
    <w:p w14:paraId="6FABC0A5" w14:textId="77777777" w:rsidR="00DC37E3" w:rsidRPr="00DC37E3" w:rsidRDefault="00DC37E3" w:rsidP="00DC37E3">
      <w:pPr>
        <w:bidi/>
        <w:rPr>
          <w:rFonts w:cs="David" w:hint="cs"/>
          <w:rtl/>
        </w:rPr>
      </w:pPr>
      <w:r w:rsidRPr="00DC37E3">
        <w:rPr>
          <w:rFonts w:cs="David" w:hint="cs"/>
          <w:u w:val="single"/>
          <w:rtl/>
        </w:rPr>
        <w:t>יצחק לוי:</w:t>
      </w:r>
    </w:p>
    <w:p w14:paraId="2B0A7546" w14:textId="77777777" w:rsidR="00DC37E3" w:rsidRPr="00DC37E3" w:rsidRDefault="00DC37E3" w:rsidP="00DC37E3">
      <w:pPr>
        <w:bidi/>
        <w:rPr>
          <w:rFonts w:cs="David" w:hint="cs"/>
          <w:rtl/>
        </w:rPr>
      </w:pPr>
    </w:p>
    <w:p w14:paraId="4B41D7AB" w14:textId="77777777" w:rsidR="00DC37E3" w:rsidRPr="00DC37E3" w:rsidRDefault="00DC37E3" w:rsidP="00DC37E3">
      <w:pPr>
        <w:bidi/>
        <w:rPr>
          <w:rFonts w:cs="David" w:hint="cs"/>
          <w:rtl/>
        </w:rPr>
      </w:pPr>
      <w:r w:rsidRPr="00DC37E3">
        <w:rPr>
          <w:rFonts w:cs="David" w:hint="cs"/>
          <w:rtl/>
        </w:rPr>
        <w:tab/>
        <w:t xml:space="preserve"> זה  לא הדיון של היום, גברתי. על זה דיברנו בישיבה הקודמת. </w:t>
      </w:r>
    </w:p>
    <w:p w14:paraId="37FBA1C6" w14:textId="77777777" w:rsidR="00DC37E3" w:rsidRPr="00DC37E3" w:rsidRDefault="00DC37E3" w:rsidP="00DC37E3">
      <w:pPr>
        <w:bidi/>
        <w:rPr>
          <w:rFonts w:cs="David" w:hint="cs"/>
          <w:rtl/>
        </w:rPr>
      </w:pPr>
    </w:p>
    <w:p w14:paraId="4B79FCED" w14:textId="77777777" w:rsidR="00DC37E3" w:rsidRPr="00DC37E3" w:rsidRDefault="00DC37E3" w:rsidP="00DC37E3">
      <w:pPr>
        <w:bidi/>
        <w:rPr>
          <w:rFonts w:ascii="Arial" w:hAnsi="Arial" w:cs="David" w:hint="cs"/>
          <w:u w:val="single"/>
          <w:rtl/>
        </w:rPr>
      </w:pPr>
      <w:r w:rsidRPr="00DC37E3">
        <w:rPr>
          <w:rFonts w:ascii="Arial" w:hAnsi="Arial" w:cs="David" w:hint="cs"/>
          <w:u w:val="single"/>
          <w:rtl/>
        </w:rPr>
        <w:t>עו"ד נורית אלשטיין:</w:t>
      </w:r>
    </w:p>
    <w:p w14:paraId="21E8DB54" w14:textId="77777777" w:rsidR="00DC37E3" w:rsidRPr="00DC37E3" w:rsidRDefault="00DC37E3" w:rsidP="00DC37E3">
      <w:pPr>
        <w:bidi/>
        <w:rPr>
          <w:rFonts w:ascii="Arial" w:hAnsi="Arial" w:cs="David" w:hint="cs"/>
          <w:u w:val="single"/>
          <w:rtl/>
        </w:rPr>
      </w:pPr>
    </w:p>
    <w:p w14:paraId="7D32E713" w14:textId="77777777" w:rsidR="00DC37E3" w:rsidRPr="00DC37E3" w:rsidRDefault="00DC37E3" w:rsidP="00DC37E3">
      <w:pPr>
        <w:bidi/>
        <w:rPr>
          <w:rFonts w:cs="David" w:hint="cs"/>
          <w:rtl/>
        </w:rPr>
      </w:pPr>
      <w:r w:rsidRPr="00DC37E3">
        <w:rPr>
          <w:rFonts w:ascii="Arial" w:hAnsi="Arial" w:cs="David" w:hint="cs"/>
          <w:rtl/>
        </w:rPr>
        <w:tab/>
      </w:r>
      <w:r w:rsidRPr="00DC37E3">
        <w:rPr>
          <w:rFonts w:cs="David" w:hint="cs"/>
          <w:rtl/>
        </w:rPr>
        <w:t xml:space="preserve">אבל מישהו צריך לממן גם את הבאת הפרטים. </w:t>
      </w:r>
    </w:p>
    <w:p w14:paraId="24D7C1A2" w14:textId="77777777" w:rsidR="00DC37E3" w:rsidRPr="00DC37E3" w:rsidRDefault="00DC37E3" w:rsidP="00DC37E3">
      <w:pPr>
        <w:bidi/>
        <w:rPr>
          <w:rFonts w:cs="David" w:hint="cs"/>
          <w:rtl/>
        </w:rPr>
      </w:pPr>
    </w:p>
    <w:p w14:paraId="042C35E7" w14:textId="77777777" w:rsidR="00DC37E3" w:rsidRPr="00DC37E3" w:rsidRDefault="00DC37E3" w:rsidP="00DC37E3">
      <w:pPr>
        <w:bidi/>
        <w:rPr>
          <w:rFonts w:cs="David" w:hint="cs"/>
          <w:rtl/>
        </w:rPr>
      </w:pPr>
      <w:r w:rsidRPr="00DC37E3">
        <w:rPr>
          <w:rFonts w:cs="David" w:hint="cs"/>
          <w:u w:val="single"/>
          <w:rtl/>
        </w:rPr>
        <w:t>יצחק לוי:</w:t>
      </w:r>
    </w:p>
    <w:p w14:paraId="2F1C8E6D" w14:textId="77777777" w:rsidR="00DC37E3" w:rsidRPr="00DC37E3" w:rsidRDefault="00DC37E3" w:rsidP="00DC37E3">
      <w:pPr>
        <w:bidi/>
        <w:rPr>
          <w:rFonts w:cs="David" w:hint="cs"/>
          <w:rtl/>
        </w:rPr>
      </w:pPr>
    </w:p>
    <w:p w14:paraId="7590A537" w14:textId="77777777" w:rsidR="00DC37E3" w:rsidRPr="00DC37E3" w:rsidRDefault="00DC37E3" w:rsidP="00DC37E3">
      <w:pPr>
        <w:bidi/>
        <w:rPr>
          <w:rFonts w:cs="David" w:hint="cs"/>
          <w:rtl/>
        </w:rPr>
      </w:pPr>
      <w:r w:rsidRPr="00DC37E3">
        <w:rPr>
          <w:rFonts w:cs="David" w:hint="cs"/>
          <w:rtl/>
        </w:rPr>
        <w:tab/>
        <w:t xml:space="preserve">אבל על זה דיברנו שלשום, שההסכם יופץ ושהוא יהיה בכל תאי הדואר ושהוא יהיה בכל מקום, ואנחנו התלבטנו מי כותב תקצירים והאם בכלל יש לכתוב תקציר, ותעמולה  תהיה תעמולה.  </w:t>
      </w:r>
    </w:p>
    <w:p w14:paraId="491F22F8" w14:textId="77777777" w:rsidR="00DC37E3" w:rsidRPr="00DC37E3" w:rsidRDefault="00DC37E3" w:rsidP="00DC37E3">
      <w:pPr>
        <w:bidi/>
        <w:rPr>
          <w:rFonts w:cs="David" w:hint="cs"/>
          <w:rtl/>
        </w:rPr>
      </w:pPr>
    </w:p>
    <w:p w14:paraId="4A8D64D3" w14:textId="77777777" w:rsidR="00DC37E3" w:rsidRPr="00DC37E3" w:rsidRDefault="00DC37E3" w:rsidP="00DC37E3">
      <w:pPr>
        <w:bidi/>
        <w:rPr>
          <w:rFonts w:cs="David" w:hint="cs"/>
          <w:rtl/>
        </w:rPr>
      </w:pPr>
      <w:r w:rsidRPr="00DC37E3">
        <w:rPr>
          <w:rFonts w:cs="David" w:hint="cs"/>
          <w:u w:val="single"/>
          <w:rtl/>
        </w:rPr>
        <w:t>אסתרינה טרטמן:</w:t>
      </w:r>
    </w:p>
    <w:p w14:paraId="2D61DF99" w14:textId="77777777" w:rsidR="00DC37E3" w:rsidRPr="00DC37E3" w:rsidRDefault="00DC37E3" w:rsidP="00DC37E3">
      <w:pPr>
        <w:bidi/>
        <w:rPr>
          <w:rFonts w:cs="David" w:hint="cs"/>
          <w:rtl/>
        </w:rPr>
      </w:pPr>
    </w:p>
    <w:p w14:paraId="1ECBCE78" w14:textId="77777777" w:rsidR="00DC37E3" w:rsidRPr="00DC37E3" w:rsidRDefault="00DC37E3" w:rsidP="00DC37E3">
      <w:pPr>
        <w:bidi/>
        <w:rPr>
          <w:rFonts w:cs="David" w:hint="cs"/>
          <w:rtl/>
        </w:rPr>
      </w:pPr>
      <w:r w:rsidRPr="00DC37E3">
        <w:rPr>
          <w:rFonts w:cs="David" w:hint="cs"/>
          <w:rtl/>
        </w:rPr>
        <w:tab/>
        <w:t xml:space="preserve"> בתוך עמנו אנחנו יושבים. הרי אנחנו יודעים שציבור לא קורא את האותיות הקטנות. </w:t>
      </w:r>
    </w:p>
    <w:p w14:paraId="0BBC9BED" w14:textId="77777777" w:rsidR="00DC37E3" w:rsidRPr="00DC37E3" w:rsidRDefault="00DC37E3" w:rsidP="00DC37E3">
      <w:pPr>
        <w:bidi/>
        <w:rPr>
          <w:rFonts w:cs="David" w:hint="cs"/>
          <w:rtl/>
        </w:rPr>
      </w:pPr>
    </w:p>
    <w:p w14:paraId="5DB68DC4" w14:textId="77777777" w:rsidR="00DC37E3" w:rsidRPr="00DC37E3" w:rsidRDefault="00DC37E3" w:rsidP="00DC37E3">
      <w:pPr>
        <w:bidi/>
        <w:rPr>
          <w:rFonts w:cs="David" w:hint="cs"/>
          <w:rtl/>
        </w:rPr>
      </w:pPr>
      <w:r w:rsidRPr="00DC37E3">
        <w:rPr>
          <w:rFonts w:cs="David" w:hint="cs"/>
          <w:u w:val="single"/>
          <w:rtl/>
        </w:rPr>
        <w:t>היו"ר דוד טל:</w:t>
      </w:r>
    </w:p>
    <w:p w14:paraId="3F697AA9" w14:textId="77777777" w:rsidR="00DC37E3" w:rsidRPr="00DC37E3" w:rsidRDefault="00DC37E3" w:rsidP="00DC37E3">
      <w:pPr>
        <w:bidi/>
        <w:rPr>
          <w:rFonts w:cs="David" w:hint="cs"/>
          <w:rtl/>
        </w:rPr>
      </w:pPr>
    </w:p>
    <w:p w14:paraId="4C9372CC" w14:textId="77777777" w:rsidR="00DC37E3" w:rsidRPr="00DC37E3" w:rsidRDefault="00DC37E3" w:rsidP="00DC37E3">
      <w:pPr>
        <w:bidi/>
        <w:rPr>
          <w:rFonts w:cs="David" w:hint="cs"/>
          <w:rtl/>
        </w:rPr>
      </w:pPr>
      <w:r w:rsidRPr="00DC37E3">
        <w:rPr>
          <w:rFonts w:cs="David" w:hint="cs"/>
          <w:rtl/>
        </w:rPr>
        <w:tab/>
        <w:t xml:space="preserve">מי שלא רוצה לקרוא, שלא יקרא. אני צריך לספק לו את המידע. אני יכול להביא אותו לשוקת, לא יכול  להכריח  אותו  לשתות. </w:t>
      </w:r>
    </w:p>
    <w:p w14:paraId="4FA7C7F0" w14:textId="77777777" w:rsidR="00DC37E3" w:rsidRPr="00DC37E3" w:rsidRDefault="00DC37E3" w:rsidP="00DC37E3">
      <w:pPr>
        <w:bidi/>
        <w:rPr>
          <w:rFonts w:cs="David" w:hint="cs"/>
          <w:rtl/>
        </w:rPr>
      </w:pPr>
    </w:p>
    <w:p w14:paraId="72AE1521" w14:textId="77777777" w:rsidR="00DC37E3" w:rsidRPr="00DC37E3" w:rsidRDefault="00DC37E3" w:rsidP="00DC37E3">
      <w:pPr>
        <w:pStyle w:val="Heading5"/>
        <w:jc w:val="left"/>
        <w:rPr>
          <w:rFonts w:hint="cs"/>
          <w:sz w:val="24"/>
          <w:rtl/>
        </w:rPr>
      </w:pPr>
      <w:r w:rsidRPr="00DC37E3">
        <w:rPr>
          <w:rFonts w:hint="cs"/>
          <w:sz w:val="24"/>
          <w:u w:val="single"/>
          <w:rtl/>
        </w:rPr>
        <w:t>אסתרינה טרטמן:</w:t>
      </w:r>
    </w:p>
    <w:p w14:paraId="1B6D961E" w14:textId="77777777" w:rsidR="00DC37E3" w:rsidRPr="00DC37E3" w:rsidRDefault="00DC37E3" w:rsidP="00DC37E3">
      <w:pPr>
        <w:pStyle w:val="Heading5"/>
        <w:jc w:val="left"/>
        <w:rPr>
          <w:rFonts w:hint="cs"/>
          <w:sz w:val="24"/>
          <w:rtl/>
        </w:rPr>
      </w:pPr>
    </w:p>
    <w:p w14:paraId="5624AB94" w14:textId="77777777" w:rsidR="00DC37E3" w:rsidRPr="00DC37E3" w:rsidRDefault="00DC37E3" w:rsidP="00DC37E3">
      <w:pPr>
        <w:bidi/>
        <w:rPr>
          <w:rFonts w:cs="David" w:hint="cs"/>
          <w:rtl/>
        </w:rPr>
      </w:pPr>
      <w:r w:rsidRPr="00DC37E3">
        <w:rPr>
          <w:rFonts w:cs="David" w:hint="cs"/>
          <w:rtl/>
        </w:rPr>
        <w:tab/>
        <w:t xml:space="preserve"> התעמולה היא לא במקום, היא בנוסף. בסופו של דבר יש לה השפעה הרבה יותר גדולה כלפי הציבור מאשר כל טקסטים כתובים. </w:t>
      </w:r>
    </w:p>
    <w:p w14:paraId="57D72CD3" w14:textId="77777777" w:rsidR="00DC37E3" w:rsidRPr="00DC37E3" w:rsidRDefault="00DC37E3" w:rsidP="00DC37E3">
      <w:pPr>
        <w:bidi/>
        <w:rPr>
          <w:rFonts w:cs="David" w:hint="cs"/>
          <w:rtl/>
        </w:rPr>
      </w:pPr>
    </w:p>
    <w:p w14:paraId="74DF6F3E" w14:textId="77777777" w:rsidR="00DC37E3" w:rsidRPr="00DC37E3" w:rsidRDefault="00DC37E3" w:rsidP="00DC37E3">
      <w:pPr>
        <w:bidi/>
        <w:rPr>
          <w:rFonts w:ascii="Arial" w:hAnsi="Arial" w:cs="David" w:hint="cs"/>
          <w:u w:val="single"/>
          <w:rtl/>
        </w:rPr>
      </w:pPr>
      <w:r w:rsidRPr="00DC37E3">
        <w:rPr>
          <w:rFonts w:ascii="Arial" w:hAnsi="Arial" w:cs="David" w:hint="cs"/>
          <w:u w:val="single"/>
          <w:rtl/>
        </w:rPr>
        <w:t>עו"ד נורית אלשטיין:</w:t>
      </w:r>
    </w:p>
    <w:p w14:paraId="3ABBA080" w14:textId="77777777" w:rsidR="00DC37E3" w:rsidRPr="00DC37E3" w:rsidRDefault="00DC37E3" w:rsidP="00DC37E3">
      <w:pPr>
        <w:bidi/>
        <w:rPr>
          <w:rFonts w:ascii="Arial" w:hAnsi="Arial" w:cs="David" w:hint="cs"/>
          <w:u w:val="single"/>
          <w:rtl/>
        </w:rPr>
      </w:pPr>
    </w:p>
    <w:p w14:paraId="4B091575" w14:textId="77777777" w:rsidR="00DC37E3" w:rsidRPr="00DC37E3" w:rsidRDefault="00DC37E3" w:rsidP="00DC37E3">
      <w:pPr>
        <w:bidi/>
        <w:rPr>
          <w:rFonts w:cs="David" w:hint="cs"/>
          <w:rtl/>
        </w:rPr>
      </w:pPr>
      <w:r w:rsidRPr="00DC37E3">
        <w:rPr>
          <w:rFonts w:ascii="Arial" w:hAnsi="Arial" w:cs="David" w:hint="cs"/>
          <w:rtl/>
        </w:rPr>
        <w:tab/>
      </w:r>
      <w:r w:rsidRPr="00DC37E3">
        <w:rPr>
          <w:rFonts w:cs="David" w:hint="cs"/>
          <w:rtl/>
        </w:rPr>
        <w:t xml:space="preserve">הבאת  הפרטים לציבור כולו עולה כסף, ומייד עולה השאלה אז איפה המימון ומי מביא. </w:t>
      </w:r>
    </w:p>
    <w:p w14:paraId="368903DE" w14:textId="77777777" w:rsidR="00DC37E3" w:rsidRPr="00DC37E3" w:rsidRDefault="00DC37E3" w:rsidP="00DC37E3">
      <w:pPr>
        <w:bidi/>
        <w:rPr>
          <w:rFonts w:cs="David" w:hint="cs"/>
          <w:rtl/>
        </w:rPr>
      </w:pPr>
    </w:p>
    <w:p w14:paraId="416637BC" w14:textId="77777777" w:rsidR="00DC37E3" w:rsidRPr="00DC37E3" w:rsidRDefault="00DC37E3" w:rsidP="00DC37E3">
      <w:pPr>
        <w:bidi/>
        <w:rPr>
          <w:rFonts w:cs="David" w:hint="cs"/>
          <w:rtl/>
        </w:rPr>
      </w:pPr>
      <w:r w:rsidRPr="00DC37E3">
        <w:rPr>
          <w:rFonts w:cs="David" w:hint="cs"/>
          <w:u w:val="single"/>
          <w:rtl/>
        </w:rPr>
        <w:t>יצחק לוי:</w:t>
      </w:r>
    </w:p>
    <w:p w14:paraId="09750A35" w14:textId="77777777" w:rsidR="00DC37E3" w:rsidRPr="00DC37E3" w:rsidRDefault="00DC37E3" w:rsidP="00DC37E3">
      <w:pPr>
        <w:bidi/>
        <w:rPr>
          <w:rFonts w:cs="David" w:hint="cs"/>
          <w:rtl/>
        </w:rPr>
      </w:pPr>
    </w:p>
    <w:p w14:paraId="6A153DBC" w14:textId="77777777" w:rsidR="00DC37E3" w:rsidRPr="00DC37E3" w:rsidRDefault="00DC37E3" w:rsidP="00DC37E3">
      <w:pPr>
        <w:bidi/>
        <w:rPr>
          <w:rFonts w:cs="David" w:hint="cs"/>
          <w:rtl/>
        </w:rPr>
      </w:pPr>
      <w:r w:rsidRPr="00DC37E3">
        <w:rPr>
          <w:rFonts w:cs="David" w:hint="cs"/>
          <w:rtl/>
        </w:rPr>
        <w:tab/>
        <w:t xml:space="preserve">קודם מי מביא, אחר כך המימון. </w:t>
      </w:r>
    </w:p>
    <w:p w14:paraId="4BEE5520" w14:textId="77777777" w:rsidR="00DC37E3" w:rsidRPr="00DC37E3" w:rsidRDefault="00DC37E3" w:rsidP="00DC37E3">
      <w:pPr>
        <w:bidi/>
        <w:rPr>
          <w:rFonts w:cs="David" w:hint="cs"/>
          <w:rtl/>
        </w:rPr>
      </w:pPr>
    </w:p>
    <w:p w14:paraId="114481D2" w14:textId="77777777" w:rsidR="00DC37E3" w:rsidRPr="00DC37E3" w:rsidRDefault="00DC37E3" w:rsidP="00DC37E3">
      <w:pPr>
        <w:bidi/>
        <w:rPr>
          <w:rFonts w:ascii="Arial" w:hAnsi="Arial" w:cs="David" w:hint="cs"/>
          <w:u w:val="single"/>
          <w:rtl/>
        </w:rPr>
      </w:pPr>
      <w:r w:rsidRPr="00DC37E3">
        <w:rPr>
          <w:rFonts w:ascii="Arial" w:hAnsi="Arial" w:cs="David" w:hint="cs"/>
          <w:u w:val="single"/>
          <w:rtl/>
        </w:rPr>
        <w:t>עו"ד נורית אלשטיין:</w:t>
      </w:r>
    </w:p>
    <w:p w14:paraId="0C351CED" w14:textId="77777777" w:rsidR="00DC37E3" w:rsidRPr="00DC37E3" w:rsidRDefault="00DC37E3" w:rsidP="00DC37E3">
      <w:pPr>
        <w:bidi/>
        <w:rPr>
          <w:rFonts w:ascii="Arial" w:hAnsi="Arial" w:cs="David" w:hint="cs"/>
          <w:u w:val="single"/>
          <w:rtl/>
        </w:rPr>
      </w:pPr>
    </w:p>
    <w:p w14:paraId="6CA35615" w14:textId="77777777" w:rsidR="00DC37E3" w:rsidRPr="00DC37E3" w:rsidRDefault="00DC37E3" w:rsidP="00DC37E3">
      <w:pPr>
        <w:bidi/>
        <w:rPr>
          <w:rFonts w:cs="David" w:hint="cs"/>
          <w:rtl/>
        </w:rPr>
      </w:pPr>
      <w:r w:rsidRPr="00DC37E3">
        <w:rPr>
          <w:rFonts w:ascii="Arial" w:hAnsi="Arial" w:cs="David" w:hint="cs"/>
          <w:rtl/>
        </w:rPr>
        <w:tab/>
        <w:t>אמרת שאני אגיד מהו שוחד. אני לא חושבת שכאשר</w:t>
      </w:r>
      <w:r w:rsidRPr="00DC37E3">
        <w:rPr>
          <w:rFonts w:cs="David" w:hint="cs"/>
          <w:rtl/>
        </w:rPr>
        <w:t xml:space="preserve"> מסירים את כל הבלמים אז אפשר לדבר על שוחד. הרי אם מסירים את כל הבלמים, אז אפשר גם לקנות קולות, וקניית קולות תהיה מותרת. </w:t>
      </w:r>
    </w:p>
    <w:p w14:paraId="512A675A" w14:textId="77777777" w:rsidR="00DC37E3" w:rsidRPr="00DC37E3" w:rsidRDefault="00DC37E3" w:rsidP="00DC37E3">
      <w:pPr>
        <w:bidi/>
        <w:rPr>
          <w:rFonts w:cs="David" w:hint="cs"/>
          <w:rtl/>
        </w:rPr>
      </w:pPr>
    </w:p>
    <w:p w14:paraId="62CBCE1F" w14:textId="77777777" w:rsidR="00DC37E3" w:rsidRPr="00DC37E3" w:rsidRDefault="00DC37E3" w:rsidP="00DC37E3">
      <w:pPr>
        <w:bidi/>
        <w:rPr>
          <w:rFonts w:cs="David" w:hint="cs"/>
          <w:rtl/>
        </w:rPr>
      </w:pPr>
      <w:r w:rsidRPr="00DC37E3">
        <w:rPr>
          <w:rFonts w:cs="David" w:hint="cs"/>
          <w:u w:val="single"/>
          <w:rtl/>
        </w:rPr>
        <w:t>יצחק לוי:</w:t>
      </w:r>
    </w:p>
    <w:p w14:paraId="3FAF60B7" w14:textId="77777777" w:rsidR="00DC37E3" w:rsidRPr="00DC37E3" w:rsidRDefault="00DC37E3" w:rsidP="00DC37E3">
      <w:pPr>
        <w:bidi/>
        <w:rPr>
          <w:rFonts w:cs="David" w:hint="cs"/>
          <w:rtl/>
        </w:rPr>
      </w:pPr>
    </w:p>
    <w:p w14:paraId="461E2412" w14:textId="77777777" w:rsidR="00DC37E3" w:rsidRPr="00DC37E3" w:rsidRDefault="00DC37E3" w:rsidP="00DC37E3">
      <w:pPr>
        <w:bidi/>
        <w:rPr>
          <w:rFonts w:cs="David" w:hint="cs"/>
          <w:rtl/>
        </w:rPr>
      </w:pPr>
      <w:r w:rsidRPr="00DC37E3">
        <w:rPr>
          <w:rFonts w:cs="David" w:hint="cs"/>
          <w:rtl/>
        </w:rPr>
        <w:tab/>
        <w:t xml:space="preserve"> מה  ההבדל בין אם יש מימון או אין מימון, או אם יש מיליון שקלים או 50 מיליון שקלים,  לגבי שוחד? בעניין שוחד יש חוק, ואם לא נצטרך לכתוב אותו, שיהיה אסור שוחד בחירות. </w:t>
      </w:r>
    </w:p>
    <w:p w14:paraId="0D5AAD58" w14:textId="77777777" w:rsidR="00DC37E3" w:rsidRPr="00DC37E3" w:rsidRDefault="00DC37E3" w:rsidP="00DC37E3">
      <w:pPr>
        <w:bidi/>
        <w:rPr>
          <w:rFonts w:cs="David" w:hint="cs"/>
          <w:rtl/>
        </w:rPr>
      </w:pPr>
    </w:p>
    <w:p w14:paraId="6AB8C489" w14:textId="77777777" w:rsidR="00DC37E3" w:rsidRPr="00DC37E3" w:rsidRDefault="00DC37E3" w:rsidP="00DC37E3">
      <w:pPr>
        <w:bidi/>
        <w:rPr>
          <w:rFonts w:cs="David" w:hint="cs"/>
          <w:u w:val="single"/>
          <w:rtl/>
        </w:rPr>
      </w:pPr>
      <w:r w:rsidRPr="00DC37E3">
        <w:rPr>
          <w:rFonts w:cs="David" w:hint="cs"/>
          <w:u w:val="single"/>
          <w:rtl/>
        </w:rPr>
        <w:t>יהודה הראל:</w:t>
      </w:r>
    </w:p>
    <w:p w14:paraId="4D58A51E" w14:textId="77777777" w:rsidR="00DC37E3" w:rsidRPr="00DC37E3" w:rsidRDefault="00DC37E3" w:rsidP="00DC37E3">
      <w:pPr>
        <w:bidi/>
        <w:rPr>
          <w:rFonts w:cs="David" w:hint="cs"/>
          <w:rtl/>
        </w:rPr>
      </w:pPr>
    </w:p>
    <w:p w14:paraId="5CC35892" w14:textId="77777777" w:rsidR="00DC37E3" w:rsidRPr="00DC37E3" w:rsidRDefault="00DC37E3" w:rsidP="00DC37E3">
      <w:pPr>
        <w:bidi/>
        <w:rPr>
          <w:rFonts w:cs="David" w:hint="cs"/>
          <w:rtl/>
        </w:rPr>
      </w:pPr>
      <w:r w:rsidRPr="00DC37E3">
        <w:rPr>
          <w:rFonts w:cs="David" w:hint="cs"/>
          <w:rtl/>
        </w:rPr>
        <w:tab/>
        <w:t xml:space="preserve">הוא לא אומר הסרת מימון בהוצאות אלא  רק בהכנסות. </w:t>
      </w:r>
    </w:p>
    <w:p w14:paraId="4D29CFBA" w14:textId="77777777" w:rsidR="00DC37E3" w:rsidRPr="00DC37E3" w:rsidRDefault="00DC37E3" w:rsidP="00DC37E3">
      <w:pPr>
        <w:bidi/>
        <w:rPr>
          <w:rFonts w:cs="David" w:hint="cs"/>
          <w:rtl/>
        </w:rPr>
      </w:pPr>
    </w:p>
    <w:p w14:paraId="5812E19E" w14:textId="77777777" w:rsidR="00DC37E3" w:rsidRPr="00DC37E3" w:rsidRDefault="00DC37E3" w:rsidP="00DC37E3">
      <w:pPr>
        <w:bidi/>
        <w:rPr>
          <w:rFonts w:cs="David" w:hint="cs"/>
          <w:rtl/>
        </w:rPr>
      </w:pPr>
      <w:r w:rsidRPr="00DC37E3">
        <w:rPr>
          <w:rFonts w:cs="David" w:hint="cs"/>
          <w:u w:val="single"/>
          <w:rtl/>
        </w:rPr>
        <w:t>היו"ר דוד טל:</w:t>
      </w:r>
    </w:p>
    <w:p w14:paraId="67665C70" w14:textId="77777777" w:rsidR="00DC37E3" w:rsidRPr="00DC37E3" w:rsidRDefault="00DC37E3" w:rsidP="00DC37E3">
      <w:pPr>
        <w:bidi/>
        <w:rPr>
          <w:rFonts w:cs="David" w:hint="cs"/>
          <w:rtl/>
        </w:rPr>
      </w:pPr>
    </w:p>
    <w:p w14:paraId="5CF5200F" w14:textId="77777777" w:rsidR="00DC37E3" w:rsidRPr="00DC37E3" w:rsidRDefault="00DC37E3" w:rsidP="00DC37E3">
      <w:pPr>
        <w:bidi/>
        <w:rPr>
          <w:rFonts w:cs="David" w:hint="cs"/>
          <w:rtl/>
        </w:rPr>
      </w:pPr>
      <w:r w:rsidRPr="00DC37E3">
        <w:rPr>
          <w:rFonts w:cs="David" w:hint="cs"/>
          <w:rtl/>
        </w:rPr>
        <w:tab/>
        <w:t xml:space="preserve">מה שאסור בבחירות כלליות אסור יהיה במשאל עם לעניין שוחד, לעניין קולות וכל שאר הדברים. </w:t>
      </w:r>
    </w:p>
    <w:p w14:paraId="42DBC474" w14:textId="77777777" w:rsidR="00DC37E3" w:rsidRPr="00DC37E3" w:rsidRDefault="00DC37E3" w:rsidP="00DC37E3">
      <w:pPr>
        <w:bidi/>
        <w:rPr>
          <w:rFonts w:cs="David" w:hint="cs"/>
          <w:rtl/>
        </w:rPr>
      </w:pPr>
    </w:p>
    <w:p w14:paraId="040C6A4A" w14:textId="77777777" w:rsidR="00DC37E3" w:rsidRPr="00DC37E3" w:rsidRDefault="00DC37E3" w:rsidP="00DC37E3">
      <w:pPr>
        <w:bidi/>
        <w:rPr>
          <w:rFonts w:ascii="Arial" w:hAnsi="Arial" w:cs="David" w:hint="cs"/>
          <w:u w:val="single"/>
          <w:rtl/>
        </w:rPr>
      </w:pPr>
      <w:r w:rsidRPr="00DC37E3">
        <w:rPr>
          <w:rFonts w:ascii="Arial" w:hAnsi="Arial" w:cs="David" w:hint="cs"/>
          <w:u w:val="single"/>
          <w:rtl/>
        </w:rPr>
        <w:t>עו"ד נורית אלשטיין:</w:t>
      </w:r>
    </w:p>
    <w:p w14:paraId="6B564BAF" w14:textId="77777777" w:rsidR="00DC37E3" w:rsidRPr="00DC37E3" w:rsidRDefault="00DC37E3" w:rsidP="00DC37E3">
      <w:pPr>
        <w:bidi/>
        <w:rPr>
          <w:rFonts w:ascii="Arial" w:hAnsi="Arial" w:cs="David" w:hint="cs"/>
          <w:u w:val="single"/>
          <w:rtl/>
        </w:rPr>
      </w:pPr>
    </w:p>
    <w:p w14:paraId="68A25841" w14:textId="77777777" w:rsidR="00DC37E3" w:rsidRPr="00DC37E3" w:rsidRDefault="00DC37E3" w:rsidP="00DC37E3">
      <w:pPr>
        <w:bidi/>
        <w:rPr>
          <w:rFonts w:cs="David" w:hint="cs"/>
          <w:rtl/>
        </w:rPr>
      </w:pPr>
      <w:r w:rsidRPr="00DC37E3">
        <w:rPr>
          <w:rFonts w:ascii="Arial" w:hAnsi="Arial" w:cs="David" w:hint="cs"/>
          <w:rtl/>
        </w:rPr>
        <w:tab/>
      </w:r>
      <w:r w:rsidRPr="00DC37E3">
        <w:rPr>
          <w:rFonts w:cs="David" w:hint="cs"/>
          <w:rtl/>
        </w:rPr>
        <w:t>יכול להיות, אבל אם הכול פרוץ והכול פתוח, אם מי שמביא את המימון יכול להיות כל אחד, אז איפה אנחנו מסתכלים על  השוויון?</w:t>
      </w:r>
    </w:p>
    <w:p w14:paraId="3720B42B" w14:textId="77777777" w:rsidR="00DC37E3" w:rsidRPr="00DC37E3" w:rsidRDefault="00DC37E3" w:rsidP="00DC37E3">
      <w:pPr>
        <w:bidi/>
        <w:rPr>
          <w:rFonts w:cs="David" w:hint="cs"/>
          <w:rtl/>
        </w:rPr>
      </w:pPr>
    </w:p>
    <w:p w14:paraId="7CACA770" w14:textId="77777777" w:rsidR="00DC37E3" w:rsidRPr="00DC37E3" w:rsidRDefault="00DC37E3" w:rsidP="00DC37E3">
      <w:pPr>
        <w:pStyle w:val="Heading5"/>
        <w:jc w:val="left"/>
        <w:rPr>
          <w:rFonts w:hint="cs"/>
          <w:sz w:val="24"/>
          <w:rtl/>
        </w:rPr>
      </w:pPr>
      <w:r w:rsidRPr="00DC37E3">
        <w:rPr>
          <w:rFonts w:hint="cs"/>
          <w:sz w:val="24"/>
          <w:u w:val="single"/>
          <w:rtl/>
        </w:rPr>
        <w:t>מנחם בן-ששון:</w:t>
      </w:r>
    </w:p>
    <w:p w14:paraId="06A08161" w14:textId="77777777" w:rsidR="00DC37E3" w:rsidRPr="00DC37E3" w:rsidRDefault="00DC37E3" w:rsidP="00DC37E3">
      <w:pPr>
        <w:pStyle w:val="Heading5"/>
        <w:jc w:val="left"/>
        <w:rPr>
          <w:rFonts w:hint="cs"/>
          <w:sz w:val="24"/>
          <w:rtl/>
        </w:rPr>
      </w:pPr>
    </w:p>
    <w:p w14:paraId="56902C4C" w14:textId="77777777" w:rsidR="00DC37E3" w:rsidRPr="00DC37E3" w:rsidRDefault="00DC37E3" w:rsidP="00DC37E3">
      <w:pPr>
        <w:bidi/>
        <w:rPr>
          <w:rFonts w:cs="David" w:hint="cs"/>
          <w:rtl/>
        </w:rPr>
      </w:pPr>
      <w:r w:rsidRPr="00DC37E3">
        <w:rPr>
          <w:rFonts w:cs="David" w:hint="cs"/>
          <w:rtl/>
        </w:rPr>
        <w:tab/>
        <w:t xml:space="preserve"> אין. השוויון הוא שוויון האפשרויות. יש לך שני מיליארדרים. </w:t>
      </w:r>
    </w:p>
    <w:p w14:paraId="74003314" w14:textId="77777777" w:rsidR="00DC37E3" w:rsidRPr="00DC37E3" w:rsidRDefault="00DC37E3" w:rsidP="00DC37E3">
      <w:pPr>
        <w:bidi/>
        <w:rPr>
          <w:rFonts w:cs="David" w:hint="cs"/>
          <w:rtl/>
        </w:rPr>
      </w:pPr>
    </w:p>
    <w:p w14:paraId="46B46D71" w14:textId="77777777" w:rsidR="00DC37E3" w:rsidRPr="00DC37E3" w:rsidRDefault="00DC37E3" w:rsidP="00DC37E3">
      <w:pPr>
        <w:bidi/>
        <w:rPr>
          <w:rFonts w:cs="David" w:hint="cs"/>
          <w:rtl/>
        </w:rPr>
      </w:pPr>
      <w:r w:rsidRPr="00DC37E3">
        <w:rPr>
          <w:rFonts w:cs="David" w:hint="cs"/>
          <w:u w:val="single"/>
          <w:rtl/>
        </w:rPr>
        <w:t>יצחק לוי:</w:t>
      </w:r>
    </w:p>
    <w:p w14:paraId="12D7668A" w14:textId="77777777" w:rsidR="00DC37E3" w:rsidRPr="00DC37E3" w:rsidRDefault="00DC37E3" w:rsidP="00DC37E3">
      <w:pPr>
        <w:bidi/>
        <w:rPr>
          <w:rFonts w:cs="David" w:hint="cs"/>
          <w:rtl/>
        </w:rPr>
      </w:pPr>
    </w:p>
    <w:p w14:paraId="6C85717B" w14:textId="77777777" w:rsidR="00DC37E3" w:rsidRPr="00DC37E3" w:rsidRDefault="00DC37E3" w:rsidP="00DC37E3">
      <w:pPr>
        <w:bidi/>
        <w:rPr>
          <w:rFonts w:cs="David" w:hint="cs"/>
          <w:rtl/>
        </w:rPr>
      </w:pPr>
      <w:r w:rsidRPr="00DC37E3">
        <w:rPr>
          <w:rFonts w:cs="David" w:hint="cs"/>
          <w:rtl/>
        </w:rPr>
        <w:tab/>
        <w:t xml:space="preserve"> איך מסתכלים על השוויון כאשר הממשלה שולחת כל יום ארבעה שרים ליומנים לדבר על כמה טוב ההסכם?</w:t>
      </w:r>
    </w:p>
    <w:p w14:paraId="565F621C" w14:textId="77777777" w:rsidR="00DC37E3" w:rsidRPr="00DC37E3" w:rsidRDefault="00DC37E3" w:rsidP="00DC37E3">
      <w:pPr>
        <w:bidi/>
        <w:rPr>
          <w:rFonts w:cs="David" w:hint="cs"/>
          <w:rtl/>
        </w:rPr>
      </w:pPr>
    </w:p>
    <w:p w14:paraId="2443B1B4" w14:textId="77777777" w:rsidR="00DC37E3" w:rsidRPr="00DC37E3" w:rsidRDefault="00DC37E3" w:rsidP="00DC37E3">
      <w:pPr>
        <w:bidi/>
        <w:rPr>
          <w:rFonts w:ascii="Arial" w:hAnsi="Arial" w:cs="David" w:hint="cs"/>
          <w:u w:val="single"/>
          <w:rtl/>
        </w:rPr>
      </w:pPr>
    </w:p>
    <w:p w14:paraId="5404FE96" w14:textId="77777777" w:rsidR="00DC37E3" w:rsidRPr="00DC37E3" w:rsidRDefault="00DC37E3" w:rsidP="00DC37E3">
      <w:pPr>
        <w:bidi/>
        <w:rPr>
          <w:rFonts w:ascii="Arial" w:hAnsi="Arial" w:cs="David" w:hint="cs"/>
          <w:u w:val="single"/>
          <w:rtl/>
        </w:rPr>
      </w:pPr>
      <w:r w:rsidRPr="00DC37E3">
        <w:rPr>
          <w:rFonts w:ascii="Arial" w:hAnsi="Arial" w:cs="David" w:hint="cs"/>
          <w:u w:val="single"/>
          <w:rtl/>
        </w:rPr>
        <w:t>עו"ד נורית אלשטיין:</w:t>
      </w:r>
    </w:p>
    <w:p w14:paraId="5EA7A32C" w14:textId="77777777" w:rsidR="00DC37E3" w:rsidRPr="00DC37E3" w:rsidRDefault="00DC37E3" w:rsidP="00DC37E3">
      <w:pPr>
        <w:bidi/>
        <w:rPr>
          <w:rFonts w:ascii="Arial" w:hAnsi="Arial" w:cs="David" w:hint="cs"/>
          <w:u w:val="single"/>
          <w:rtl/>
        </w:rPr>
      </w:pPr>
    </w:p>
    <w:p w14:paraId="602BB14A" w14:textId="77777777" w:rsidR="00DC37E3" w:rsidRPr="00DC37E3" w:rsidRDefault="00DC37E3" w:rsidP="00DC37E3">
      <w:pPr>
        <w:bidi/>
        <w:rPr>
          <w:rFonts w:cs="David" w:hint="cs"/>
          <w:rtl/>
        </w:rPr>
      </w:pPr>
      <w:r w:rsidRPr="00DC37E3">
        <w:rPr>
          <w:rFonts w:ascii="Arial" w:hAnsi="Arial" w:cs="David" w:hint="cs"/>
          <w:rtl/>
        </w:rPr>
        <w:tab/>
      </w:r>
      <w:r w:rsidRPr="00DC37E3">
        <w:rPr>
          <w:rFonts w:cs="David" w:hint="cs"/>
          <w:rtl/>
        </w:rPr>
        <w:t xml:space="preserve">אבל זאת ממשלה לאחר בחירתה. כאן אתה מדבר על פעולה שלפני. </w:t>
      </w:r>
    </w:p>
    <w:p w14:paraId="073D49B7" w14:textId="77777777" w:rsidR="00DC37E3" w:rsidRPr="00DC37E3" w:rsidRDefault="00DC37E3" w:rsidP="00DC37E3">
      <w:pPr>
        <w:bidi/>
        <w:rPr>
          <w:rFonts w:cs="David" w:hint="cs"/>
          <w:rtl/>
        </w:rPr>
      </w:pPr>
    </w:p>
    <w:p w14:paraId="55419F30" w14:textId="77777777" w:rsidR="00DC37E3" w:rsidRPr="00DC37E3" w:rsidRDefault="00DC37E3" w:rsidP="00DC37E3">
      <w:pPr>
        <w:bidi/>
        <w:rPr>
          <w:rFonts w:cs="David" w:hint="cs"/>
          <w:rtl/>
        </w:rPr>
      </w:pPr>
      <w:r w:rsidRPr="00DC37E3">
        <w:rPr>
          <w:rFonts w:cs="David" w:hint="cs"/>
          <w:u w:val="single"/>
          <w:rtl/>
        </w:rPr>
        <w:t>יצחק לוי:</w:t>
      </w:r>
    </w:p>
    <w:p w14:paraId="5184C6A2" w14:textId="77777777" w:rsidR="00DC37E3" w:rsidRPr="00DC37E3" w:rsidRDefault="00DC37E3" w:rsidP="00DC37E3">
      <w:pPr>
        <w:bidi/>
        <w:rPr>
          <w:rFonts w:cs="David" w:hint="cs"/>
          <w:rtl/>
        </w:rPr>
      </w:pPr>
    </w:p>
    <w:p w14:paraId="6DC518A7" w14:textId="77777777" w:rsidR="00DC37E3" w:rsidRPr="00DC37E3" w:rsidRDefault="00DC37E3" w:rsidP="00DC37E3">
      <w:pPr>
        <w:bidi/>
        <w:rPr>
          <w:rFonts w:cs="David" w:hint="cs"/>
          <w:rtl/>
        </w:rPr>
      </w:pPr>
      <w:r w:rsidRPr="00DC37E3">
        <w:rPr>
          <w:rFonts w:cs="David" w:hint="cs"/>
          <w:rtl/>
        </w:rPr>
        <w:tab/>
        <w:t xml:space="preserve"> משאל עם זה הסכם של הממשלה. </w:t>
      </w:r>
    </w:p>
    <w:p w14:paraId="3D4FBCC6" w14:textId="77777777" w:rsidR="00DC37E3" w:rsidRPr="00DC37E3" w:rsidRDefault="00DC37E3" w:rsidP="00DC37E3">
      <w:pPr>
        <w:bidi/>
        <w:rPr>
          <w:rFonts w:cs="David" w:hint="cs"/>
          <w:rtl/>
        </w:rPr>
      </w:pPr>
    </w:p>
    <w:p w14:paraId="3709C661" w14:textId="77777777" w:rsidR="00DC37E3" w:rsidRPr="00DC37E3" w:rsidRDefault="00DC37E3" w:rsidP="00DC37E3">
      <w:pPr>
        <w:bidi/>
        <w:rPr>
          <w:rFonts w:ascii="Arial" w:hAnsi="Arial" w:cs="David" w:hint="cs"/>
          <w:u w:val="single"/>
          <w:rtl/>
        </w:rPr>
      </w:pPr>
      <w:r w:rsidRPr="00DC37E3">
        <w:rPr>
          <w:rFonts w:ascii="Arial" w:hAnsi="Arial" w:cs="David" w:hint="cs"/>
          <w:u w:val="single"/>
          <w:rtl/>
        </w:rPr>
        <w:t>עו"ד נורית אלשטיין:</w:t>
      </w:r>
    </w:p>
    <w:p w14:paraId="0D0C57E6" w14:textId="77777777" w:rsidR="00DC37E3" w:rsidRPr="00DC37E3" w:rsidRDefault="00DC37E3" w:rsidP="00DC37E3">
      <w:pPr>
        <w:bidi/>
        <w:rPr>
          <w:rFonts w:ascii="Arial" w:hAnsi="Arial" w:cs="David" w:hint="cs"/>
          <w:u w:val="single"/>
          <w:rtl/>
        </w:rPr>
      </w:pPr>
    </w:p>
    <w:p w14:paraId="2D94D22C" w14:textId="77777777" w:rsidR="00DC37E3" w:rsidRPr="00DC37E3" w:rsidRDefault="00DC37E3" w:rsidP="00DC37E3">
      <w:pPr>
        <w:bidi/>
        <w:rPr>
          <w:rFonts w:cs="David" w:hint="cs"/>
          <w:rtl/>
        </w:rPr>
      </w:pPr>
      <w:r w:rsidRPr="00DC37E3">
        <w:rPr>
          <w:rFonts w:ascii="Arial" w:hAnsi="Arial" w:cs="David" w:hint="cs"/>
          <w:rtl/>
        </w:rPr>
        <w:tab/>
        <w:t>כשאני אומרת לפני, הכוונה היא ל</w:t>
      </w:r>
      <w:r w:rsidRPr="00DC37E3">
        <w:rPr>
          <w:rFonts w:cs="David" w:hint="cs"/>
          <w:rtl/>
        </w:rPr>
        <w:t xml:space="preserve">גיוס הקולות לעניין ספציפי שאתה מביא אותו להכרעה של העם. </w:t>
      </w:r>
    </w:p>
    <w:p w14:paraId="414F9DA1" w14:textId="77777777" w:rsidR="00DC37E3" w:rsidRPr="00DC37E3" w:rsidRDefault="00DC37E3" w:rsidP="00DC37E3">
      <w:pPr>
        <w:bidi/>
        <w:rPr>
          <w:rFonts w:cs="David" w:hint="cs"/>
          <w:rtl/>
        </w:rPr>
      </w:pPr>
    </w:p>
    <w:p w14:paraId="265EF372" w14:textId="77777777" w:rsidR="00DC37E3" w:rsidRPr="00DC37E3" w:rsidRDefault="00DC37E3" w:rsidP="00DC37E3">
      <w:pPr>
        <w:bidi/>
        <w:rPr>
          <w:rFonts w:cs="David" w:hint="cs"/>
          <w:rtl/>
        </w:rPr>
      </w:pPr>
      <w:r w:rsidRPr="00DC37E3">
        <w:rPr>
          <w:rFonts w:cs="David" w:hint="cs"/>
          <w:u w:val="single"/>
          <w:rtl/>
        </w:rPr>
        <w:t>יצחק לוי:</w:t>
      </w:r>
    </w:p>
    <w:p w14:paraId="23AE1A9B" w14:textId="77777777" w:rsidR="00DC37E3" w:rsidRPr="00DC37E3" w:rsidRDefault="00DC37E3" w:rsidP="00DC37E3">
      <w:pPr>
        <w:bidi/>
        <w:rPr>
          <w:rFonts w:cs="David" w:hint="cs"/>
          <w:rtl/>
        </w:rPr>
      </w:pPr>
    </w:p>
    <w:p w14:paraId="693F7D01" w14:textId="77777777" w:rsidR="00DC37E3" w:rsidRPr="00DC37E3" w:rsidRDefault="00DC37E3" w:rsidP="00DC37E3">
      <w:pPr>
        <w:bidi/>
        <w:rPr>
          <w:rFonts w:cs="David" w:hint="cs"/>
          <w:rtl/>
        </w:rPr>
      </w:pPr>
      <w:r w:rsidRPr="00DC37E3">
        <w:rPr>
          <w:rFonts w:cs="David" w:hint="cs"/>
          <w:rtl/>
        </w:rPr>
        <w:tab/>
        <w:t xml:space="preserve"> מי הגורמים שמממנים את התעמולה? הגורם הראשון זה הממשלה. יש לה הכי הרבה עוצמה, היא יכולה להוציא מיליארד שקל על תעמולה בלי שנדבר מילה. היא יכולה לעשות סיורים, מסיבות  עיתונאים. </w:t>
      </w:r>
    </w:p>
    <w:p w14:paraId="43AB8141" w14:textId="77777777" w:rsidR="00DC37E3" w:rsidRPr="00DC37E3" w:rsidRDefault="00DC37E3" w:rsidP="00DC37E3">
      <w:pPr>
        <w:bidi/>
        <w:rPr>
          <w:rFonts w:cs="David" w:hint="cs"/>
          <w:rtl/>
        </w:rPr>
      </w:pPr>
    </w:p>
    <w:p w14:paraId="258A780D" w14:textId="77777777" w:rsidR="00DC37E3" w:rsidRPr="00DC37E3" w:rsidRDefault="00DC37E3" w:rsidP="00DC37E3">
      <w:pPr>
        <w:bidi/>
        <w:rPr>
          <w:rFonts w:ascii="Arial" w:hAnsi="Arial" w:cs="David" w:hint="cs"/>
          <w:u w:val="single"/>
          <w:rtl/>
        </w:rPr>
      </w:pPr>
      <w:r w:rsidRPr="00DC37E3">
        <w:rPr>
          <w:rFonts w:ascii="Arial" w:hAnsi="Arial" w:cs="David" w:hint="cs"/>
          <w:u w:val="single"/>
          <w:rtl/>
        </w:rPr>
        <w:t>עו"ד נורית אלשטיין:</w:t>
      </w:r>
    </w:p>
    <w:p w14:paraId="4C2C519B" w14:textId="77777777" w:rsidR="00DC37E3" w:rsidRPr="00DC37E3" w:rsidRDefault="00DC37E3" w:rsidP="00DC37E3">
      <w:pPr>
        <w:bidi/>
        <w:rPr>
          <w:rFonts w:ascii="Arial" w:hAnsi="Arial" w:cs="David" w:hint="cs"/>
          <w:u w:val="single"/>
          <w:rtl/>
        </w:rPr>
      </w:pPr>
    </w:p>
    <w:p w14:paraId="5B437AB4" w14:textId="77777777" w:rsidR="00DC37E3" w:rsidRPr="00DC37E3" w:rsidRDefault="00DC37E3" w:rsidP="00DC37E3">
      <w:pPr>
        <w:bidi/>
        <w:rPr>
          <w:rFonts w:cs="David" w:hint="cs"/>
          <w:rtl/>
        </w:rPr>
      </w:pPr>
      <w:r w:rsidRPr="00DC37E3">
        <w:rPr>
          <w:rFonts w:ascii="Arial" w:hAnsi="Arial" w:cs="David" w:hint="cs"/>
          <w:rtl/>
        </w:rPr>
        <w:tab/>
      </w:r>
      <w:r w:rsidRPr="00DC37E3">
        <w:rPr>
          <w:rFonts w:cs="David" w:hint="cs"/>
          <w:rtl/>
        </w:rPr>
        <w:t>הממשלה מוגבלת.</w:t>
      </w:r>
    </w:p>
    <w:p w14:paraId="46C72B99" w14:textId="77777777" w:rsidR="00DC37E3" w:rsidRPr="00DC37E3" w:rsidRDefault="00DC37E3" w:rsidP="00DC37E3">
      <w:pPr>
        <w:bidi/>
        <w:rPr>
          <w:rFonts w:cs="David" w:hint="cs"/>
          <w:rtl/>
        </w:rPr>
      </w:pPr>
    </w:p>
    <w:p w14:paraId="61E06F1C" w14:textId="77777777" w:rsidR="00DC37E3" w:rsidRPr="00DC37E3" w:rsidRDefault="00DC37E3" w:rsidP="00DC37E3">
      <w:pPr>
        <w:bidi/>
        <w:rPr>
          <w:rFonts w:cs="David" w:hint="cs"/>
          <w:rtl/>
        </w:rPr>
      </w:pPr>
      <w:r w:rsidRPr="00DC37E3">
        <w:rPr>
          <w:rFonts w:cs="David" w:hint="cs"/>
          <w:u w:val="single"/>
          <w:rtl/>
        </w:rPr>
        <w:t>יצחק לוי:</w:t>
      </w:r>
    </w:p>
    <w:p w14:paraId="7A137FE7" w14:textId="77777777" w:rsidR="00DC37E3" w:rsidRPr="00DC37E3" w:rsidRDefault="00DC37E3" w:rsidP="00DC37E3">
      <w:pPr>
        <w:bidi/>
        <w:rPr>
          <w:rFonts w:cs="David" w:hint="cs"/>
          <w:rtl/>
        </w:rPr>
      </w:pPr>
    </w:p>
    <w:p w14:paraId="591EAEFD" w14:textId="77777777" w:rsidR="00DC37E3" w:rsidRPr="00DC37E3" w:rsidRDefault="00DC37E3" w:rsidP="00DC37E3">
      <w:pPr>
        <w:bidi/>
        <w:rPr>
          <w:rFonts w:cs="David" w:hint="cs"/>
          <w:rtl/>
        </w:rPr>
      </w:pPr>
      <w:r w:rsidRPr="00DC37E3">
        <w:rPr>
          <w:rFonts w:cs="David" w:hint="cs"/>
          <w:rtl/>
        </w:rPr>
        <w:tab/>
        <w:t xml:space="preserve"> היא לא מוגבלת בכלום. </w:t>
      </w:r>
    </w:p>
    <w:p w14:paraId="092BF34F" w14:textId="77777777" w:rsidR="00DC37E3" w:rsidRPr="00DC37E3" w:rsidRDefault="00DC37E3" w:rsidP="00DC37E3">
      <w:pPr>
        <w:bidi/>
        <w:rPr>
          <w:rFonts w:cs="David" w:hint="cs"/>
          <w:rtl/>
        </w:rPr>
      </w:pPr>
    </w:p>
    <w:p w14:paraId="7621D78A" w14:textId="77777777" w:rsidR="00DC37E3" w:rsidRPr="00DC37E3" w:rsidRDefault="00DC37E3" w:rsidP="00DC37E3">
      <w:pPr>
        <w:bidi/>
        <w:rPr>
          <w:rFonts w:cs="David" w:hint="cs"/>
          <w:rtl/>
        </w:rPr>
      </w:pPr>
      <w:r w:rsidRPr="00DC37E3">
        <w:rPr>
          <w:rFonts w:cs="David" w:hint="cs"/>
          <w:u w:val="single"/>
          <w:rtl/>
        </w:rPr>
        <w:t>יולי-יואל אדלשטיין:</w:t>
      </w:r>
    </w:p>
    <w:p w14:paraId="0B56D208" w14:textId="77777777" w:rsidR="00DC37E3" w:rsidRPr="00DC37E3" w:rsidRDefault="00DC37E3" w:rsidP="00DC37E3">
      <w:pPr>
        <w:bidi/>
        <w:rPr>
          <w:rFonts w:cs="David" w:hint="cs"/>
          <w:rtl/>
        </w:rPr>
      </w:pPr>
    </w:p>
    <w:p w14:paraId="1CC42AFD" w14:textId="77777777" w:rsidR="00DC37E3" w:rsidRPr="00DC37E3" w:rsidRDefault="00DC37E3" w:rsidP="00DC37E3">
      <w:pPr>
        <w:bidi/>
        <w:rPr>
          <w:rFonts w:cs="David" w:hint="cs"/>
          <w:rtl/>
        </w:rPr>
      </w:pPr>
      <w:r w:rsidRPr="00DC37E3">
        <w:rPr>
          <w:rFonts w:cs="David" w:hint="cs"/>
          <w:rtl/>
        </w:rPr>
        <w:tab/>
        <w:t>הממשלה מוגבלת, אבל עדיין יש לה הרבה יותר אמצעים מאשר לציבור.</w:t>
      </w:r>
    </w:p>
    <w:p w14:paraId="2CB1FA96" w14:textId="77777777" w:rsidR="00DC37E3" w:rsidRPr="00DC37E3" w:rsidRDefault="00DC37E3" w:rsidP="00DC37E3">
      <w:pPr>
        <w:bidi/>
        <w:rPr>
          <w:rFonts w:cs="David" w:hint="cs"/>
          <w:rtl/>
        </w:rPr>
      </w:pPr>
    </w:p>
    <w:p w14:paraId="42E71BB1" w14:textId="77777777" w:rsidR="00DC37E3" w:rsidRPr="00DC37E3" w:rsidRDefault="00DC37E3" w:rsidP="00DC37E3">
      <w:pPr>
        <w:bidi/>
        <w:rPr>
          <w:rFonts w:cs="David" w:hint="cs"/>
          <w:rtl/>
        </w:rPr>
      </w:pPr>
      <w:r w:rsidRPr="00DC37E3">
        <w:rPr>
          <w:rFonts w:cs="David" w:hint="cs"/>
          <w:u w:val="single"/>
          <w:rtl/>
        </w:rPr>
        <w:t>היו"ר דוד טל:</w:t>
      </w:r>
    </w:p>
    <w:p w14:paraId="371E2EEA" w14:textId="77777777" w:rsidR="00DC37E3" w:rsidRPr="00DC37E3" w:rsidRDefault="00DC37E3" w:rsidP="00DC37E3">
      <w:pPr>
        <w:bidi/>
        <w:rPr>
          <w:rFonts w:cs="David" w:hint="cs"/>
          <w:rtl/>
        </w:rPr>
      </w:pPr>
    </w:p>
    <w:p w14:paraId="1BFAAA24" w14:textId="77777777" w:rsidR="00DC37E3" w:rsidRPr="00DC37E3" w:rsidRDefault="00DC37E3" w:rsidP="00DC37E3">
      <w:pPr>
        <w:bidi/>
        <w:rPr>
          <w:rFonts w:cs="David" w:hint="cs"/>
          <w:rtl/>
        </w:rPr>
      </w:pPr>
      <w:r w:rsidRPr="00DC37E3">
        <w:rPr>
          <w:rFonts w:cs="David" w:hint="cs"/>
          <w:rtl/>
        </w:rPr>
        <w:tab/>
        <w:t xml:space="preserve">מבחינת הסברה היא מוגבלת? היא לא מוגבלת. </w:t>
      </w:r>
    </w:p>
    <w:p w14:paraId="7A5DE677" w14:textId="77777777" w:rsidR="00DC37E3" w:rsidRPr="00DC37E3" w:rsidRDefault="00DC37E3" w:rsidP="00DC37E3">
      <w:pPr>
        <w:bidi/>
        <w:rPr>
          <w:rFonts w:cs="David" w:hint="cs"/>
          <w:rtl/>
        </w:rPr>
      </w:pPr>
    </w:p>
    <w:p w14:paraId="7F5F56B1" w14:textId="77777777" w:rsidR="00DC37E3" w:rsidRPr="00DC37E3" w:rsidRDefault="00DC37E3" w:rsidP="00DC37E3">
      <w:pPr>
        <w:bidi/>
        <w:rPr>
          <w:rFonts w:ascii="Arial" w:hAnsi="Arial" w:cs="David" w:hint="cs"/>
          <w:u w:val="single"/>
          <w:rtl/>
        </w:rPr>
      </w:pPr>
      <w:r w:rsidRPr="00DC37E3">
        <w:rPr>
          <w:rFonts w:ascii="Arial" w:hAnsi="Arial" w:cs="David" w:hint="cs"/>
          <w:u w:val="single"/>
          <w:rtl/>
        </w:rPr>
        <w:t>עו"ד נורית אלשטיין:</w:t>
      </w:r>
    </w:p>
    <w:p w14:paraId="078DC10F" w14:textId="77777777" w:rsidR="00DC37E3" w:rsidRPr="00DC37E3" w:rsidRDefault="00DC37E3" w:rsidP="00DC37E3">
      <w:pPr>
        <w:bidi/>
        <w:rPr>
          <w:rFonts w:ascii="Arial" w:hAnsi="Arial" w:cs="David" w:hint="cs"/>
          <w:u w:val="single"/>
          <w:rtl/>
        </w:rPr>
      </w:pPr>
    </w:p>
    <w:p w14:paraId="6434208F" w14:textId="77777777" w:rsidR="00DC37E3" w:rsidRPr="00DC37E3" w:rsidRDefault="00DC37E3" w:rsidP="00DC37E3">
      <w:pPr>
        <w:bidi/>
        <w:rPr>
          <w:rFonts w:ascii="Arial" w:hAnsi="Arial" w:cs="David" w:hint="cs"/>
          <w:rtl/>
        </w:rPr>
      </w:pPr>
      <w:r w:rsidRPr="00DC37E3">
        <w:rPr>
          <w:rFonts w:ascii="Arial" w:hAnsi="Arial" w:cs="David" w:hint="cs"/>
          <w:rtl/>
        </w:rPr>
        <w:tab/>
        <w:t xml:space="preserve">מבחינת ההוצאות היא מוגבלת. </w:t>
      </w:r>
    </w:p>
    <w:p w14:paraId="3ED1EC0F" w14:textId="77777777" w:rsidR="00DC37E3" w:rsidRPr="00DC37E3" w:rsidRDefault="00DC37E3" w:rsidP="00DC37E3">
      <w:pPr>
        <w:bidi/>
        <w:rPr>
          <w:rFonts w:ascii="Arial" w:hAnsi="Arial" w:cs="David" w:hint="cs"/>
          <w:rtl/>
        </w:rPr>
      </w:pPr>
    </w:p>
    <w:p w14:paraId="1659DAB0" w14:textId="77777777" w:rsidR="00DC37E3" w:rsidRPr="00DC37E3" w:rsidRDefault="00DC37E3" w:rsidP="00DC37E3">
      <w:pPr>
        <w:pStyle w:val="Heading5"/>
        <w:jc w:val="left"/>
        <w:rPr>
          <w:rFonts w:hint="cs"/>
          <w:sz w:val="24"/>
          <w:rtl/>
        </w:rPr>
      </w:pPr>
      <w:r w:rsidRPr="00DC37E3">
        <w:rPr>
          <w:rFonts w:hint="cs"/>
          <w:sz w:val="24"/>
          <w:u w:val="single"/>
          <w:rtl/>
        </w:rPr>
        <w:t>מנחם בן-ששון:</w:t>
      </w:r>
    </w:p>
    <w:p w14:paraId="1027403F" w14:textId="77777777" w:rsidR="00DC37E3" w:rsidRPr="00DC37E3" w:rsidRDefault="00DC37E3" w:rsidP="00DC37E3">
      <w:pPr>
        <w:pStyle w:val="Heading5"/>
        <w:jc w:val="left"/>
        <w:rPr>
          <w:rFonts w:hint="cs"/>
          <w:sz w:val="24"/>
          <w:rtl/>
        </w:rPr>
      </w:pPr>
    </w:p>
    <w:p w14:paraId="4CD86E1A" w14:textId="77777777" w:rsidR="00DC37E3" w:rsidRPr="00DC37E3" w:rsidRDefault="00DC37E3" w:rsidP="00DC37E3">
      <w:pPr>
        <w:bidi/>
        <w:rPr>
          <w:rFonts w:ascii="Arial" w:hAnsi="Arial" w:cs="David" w:hint="cs"/>
          <w:rtl/>
        </w:rPr>
      </w:pPr>
      <w:r w:rsidRPr="00DC37E3">
        <w:rPr>
          <w:rFonts w:cs="David" w:hint="cs"/>
          <w:rtl/>
        </w:rPr>
        <w:tab/>
        <w:t xml:space="preserve"> </w:t>
      </w:r>
      <w:r w:rsidRPr="00DC37E3">
        <w:rPr>
          <w:rFonts w:ascii="Arial" w:hAnsi="Arial" w:cs="David" w:hint="cs"/>
          <w:rtl/>
        </w:rPr>
        <w:t xml:space="preserve">יבואו תורמים משמאל ומימין. </w:t>
      </w:r>
    </w:p>
    <w:p w14:paraId="2604C4A6" w14:textId="77777777" w:rsidR="00DC37E3" w:rsidRPr="00DC37E3" w:rsidRDefault="00DC37E3" w:rsidP="00DC37E3">
      <w:pPr>
        <w:bidi/>
        <w:rPr>
          <w:rFonts w:ascii="Arial" w:hAnsi="Arial" w:cs="David" w:hint="cs"/>
          <w:rtl/>
        </w:rPr>
      </w:pPr>
    </w:p>
    <w:p w14:paraId="1FF8C8AF" w14:textId="77777777" w:rsidR="00DC37E3" w:rsidRPr="00DC37E3" w:rsidRDefault="00DC37E3" w:rsidP="00DC37E3">
      <w:pPr>
        <w:bidi/>
        <w:rPr>
          <w:rFonts w:ascii="Arial" w:hAnsi="Arial" w:cs="David" w:hint="cs"/>
          <w:u w:val="single"/>
          <w:rtl/>
        </w:rPr>
      </w:pPr>
      <w:r w:rsidRPr="00DC37E3">
        <w:rPr>
          <w:rFonts w:ascii="Arial" w:hAnsi="Arial" w:cs="David" w:hint="cs"/>
          <w:u w:val="single"/>
          <w:rtl/>
        </w:rPr>
        <w:t>עו"ד נורית אלשטיין:</w:t>
      </w:r>
    </w:p>
    <w:p w14:paraId="263793C7" w14:textId="77777777" w:rsidR="00DC37E3" w:rsidRPr="00DC37E3" w:rsidRDefault="00DC37E3" w:rsidP="00DC37E3">
      <w:pPr>
        <w:bidi/>
        <w:rPr>
          <w:rFonts w:ascii="Arial" w:hAnsi="Arial" w:cs="David" w:hint="cs"/>
          <w:u w:val="single"/>
          <w:rtl/>
        </w:rPr>
      </w:pPr>
    </w:p>
    <w:p w14:paraId="3D2D0798" w14:textId="77777777" w:rsidR="00DC37E3" w:rsidRPr="00DC37E3" w:rsidRDefault="00DC37E3" w:rsidP="00DC37E3">
      <w:pPr>
        <w:bidi/>
        <w:rPr>
          <w:rFonts w:cs="David" w:hint="cs"/>
          <w:rtl/>
        </w:rPr>
      </w:pPr>
      <w:r w:rsidRPr="00DC37E3">
        <w:rPr>
          <w:rFonts w:ascii="Arial" w:hAnsi="Arial" w:cs="David" w:hint="cs"/>
          <w:rtl/>
        </w:rPr>
        <w:tab/>
      </w:r>
      <w:r w:rsidRPr="00DC37E3">
        <w:rPr>
          <w:rFonts w:cs="David" w:hint="cs"/>
          <w:rtl/>
        </w:rPr>
        <w:t xml:space="preserve">אני מבינה  את הקשיים ואני מבינה מדוע רוצים לעקוף את הקשיים בפישוט התהליכים. עדיין אני מרגישה שפישוט התהליכים לא יכול לבוא על חשבון בעיות  שיכולות  לצוץ. </w:t>
      </w:r>
    </w:p>
    <w:p w14:paraId="038924F2" w14:textId="77777777" w:rsidR="00DC37E3" w:rsidRPr="00DC37E3" w:rsidRDefault="00DC37E3" w:rsidP="00DC37E3">
      <w:pPr>
        <w:bidi/>
        <w:rPr>
          <w:rFonts w:cs="David" w:hint="cs"/>
          <w:rtl/>
        </w:rPr>
      </w:pPr>
    </w:p>
    <w:p w14:paraId="3F5AF968" w14:textId="77777777" w:rsidR="00DC37E3" w:rsidRPr="00DC37E3" w:rsidRDefault="00DC37E3" w:rsidP="00DC37E3">
      <w:pPr>
        <w:bidi/>
        <w:rPr>
          <w:rFonts w:cs="David" w:hint="cs"/>
          <w:rtl/>
        </w:rPr>
      </w:pPr>
      <w:r w:rsidRPr="00DC37E3">
        <w:rPr>
          <w:rFonts w:cs="David" w:hint="cs"/>
          <w:u w:val="single"/>
          <w:rtl/>
        </w:rPr>
        <w:t>היו"ר דוד טל:</w:t>
      </w:r>
    </w:p>
    <w:p w14:paraId="201EEC0A" w14:textId="77777777" w:rsidR="00DC37E3" w:rsidRPr="00DC37E3" w:rsidRDefault="00DC37E3" w:rsidP="00DC37E3">
      <w:pPr>
        <w:bidi/>
        <w:rPr>
          <w:rFonts w:cs="David" w:hint="cs"/>
          <w:rtl/>
        </w:rPr>
      </w:pPr>
    </w:p>
    <w:p w14:paraId="5D520CA1" w14:textId="77777777" w:rsidR="00DC37E3" w:rsidRPr="00DC37E3" w:rsidRDefault="00DC37E3" w:rsidP="00DC37E3">
      <w:pPr>
        <w:bidi/>
        <w:rPr>
          <w:rFonts w:cs="David" w:hint="cs"/>
          <w:rtl/>
        </w:rPr>
      </w:pPr>
      <w:r w:rsidRPr="00DC37E3">
        <w:rPr>
          <w:rFonts w:cs="David" w:hint="cs"/>
          <w:rtl/>
        </w:rPr>
        <w:tab/>
        <w:t>בחוק הבחירות היום לכנסת, את סבורה שגדרו את כל הפרצות שם?</w:t>
      </w:r>
    </w:p>
    <w:p w14:paraId="2FBB63E4" w14:textId="77777777" w:rsidR="00DC37E3" w:rsidRPr="00DC37E3" w:rsidRDefault="00DC37E3" w:rsidP="00DC37E3">
      <w:pPr>
        <w:bidi/>
        <w:rPr>
          <w:rFonts w:cs="David" w:hint="cs"/>
          <w:rtl/>
        </w:rPr>
      </w:pPr>
    </w:p>
    <w:p w14:paraId="42F3EEC8" w14:textId="77777777" w:rsidR="00DC37E3" w:rsidRPr="00DC37E3" w:rsidRDefault="00DC37E3" w:rsidP="00DC37E3">
      <w:pPr>
        <w:bidi/>
        <w:rPr>
          <w:rFonts w:ascii="Arial" w:hAnsi="Arial" w:cs="David" w:hint="cs"/>
          <w:u w:val="single"/>
          <w:rtl/>
        </w:rPr>
      </w:pPr>
      <w:r w:rsidRPr="00DC37E3">
        <w:rPr>
          <w:rFonts w:ascii="Arial" w:hAnsi="Arial" w:cs="David" w:hint="cs"/>
          <w:u w:val="single"/>
          <w:rtl/>
        </w:rPr>
        <w:t>עו"ד נורית אלשטיין:</w:t>
      </w:r>
    </w:p>
    <w:p w14:paraId="231C370A" w14:textId="77777777" w:rsidR="00DC37E3" w:rsidRPr="00DC37E3" w:rsidRDefault="00DC37E3" w:rsidP="00DC37E3">
      <w:pPr>
        <w:bidi/>
        <w:rPr>
          <w:rFonts w:ascii="Arial" w:hAnsi="Arial" w:cs="David" w:hint="cs"/>
          <w:u w:val="single"/>
          <w:rtl/>
        </w:rPr>
      </w:pPr>
    </w:p>
    <w:p w14:paraId="0C783FF2" w14:textId="77777777" w:rsidR="00DC37E3" w:rsidRPr="00DC37E3" w:rsidRDefault="00DC37E3" w:rsidP="00DC37E3">
      <w:pPr>
        <w:bidi/>
        <w:rPr>
          <w:rFonts w:cs="David" w:hint="cs"/>
          <w:rtl/>
        </w:rPr>
      </w:pPr>
      <w:r w:rsidRPr="00DC37E3">
        <w:rPr>
          <w:rFonts w:ascii="Arial" w:hAnsi="Arial" w:cs="David" w:hint="cs"/>
          <w:rtl/>
        </w:rPr>
        <w:tab/>
        <w:t xml:space="preserve"> </w:t>
      </w:r>
      <w:r w:rsidRPr="00DC37E3">
        <w:rPr>
          <w:rFonts w:cs="David" w:hint="cs"/>
          <w:rtl/>
        </w:rPr>
        <w:t xml:space="preserve">לא. </w:t>
      </w:r>
    </w:p>
    <w:p w14:paraId="7C39DB10" w14:textId="77777777" w:rsidR="00DC37E3" w:rsidRPr="00DC37E3" w:rsidRDefault="00DC37E3" w:rsidP="00DC37E3">
      <w:pPr>
        <w:bidi/>
        <w:rPr>
          <w:rFonts w:cs="David" w:hint="cs"/>
          <w:rtl/>
        </w:rPr>
      </w:pPr>
    </w:p>
    <w:p w14:paraId="5295DED6" w14:textId="77777777" w:rsidR="00DC37E3" w:rsidRPr="00DC37E3" w:rsidRDefault="00DC37E3" w:rsidP="00DC37E3">
      <w:pPr>
        <w:bidi/>
        <w:rPr>
          <w:rFonts w:cs="David" w:hint="cs"/>
          <w:u w:val="single"/>
          <w:rtl/>
        </w:rPr>
      </w:pPr>
    </w:p>
    <w:p w14:paraId="5A92927B" w14:textId="77777777" w:rsidR="00DC37E3" w:rsidRPr="00DC37E3" w:rsidRDefault="00DC37E3" w:rsidP="00DC37E3">
      <w:pPr>
        <w:bidi/>
        <w:rPr>
          <w:rFonts w:cs="David" w:hint="cs"/>
          <w:u w:val="single"/>
          <w:rtl/>
        </w:rPr>
      </w:pPr>
    </w:p>
    <w:p w14:paraId="440A5140" w14:textId="77777777" w:rsidR="00DC37E3" w:rsidRPr="00DC37E3" w:rsidRDefault="00DC37E3" w:rsidP="00DC37E3">
      <w:pPr>
        <w:bidi/>
        <w:rPr>
          <w:rFonts w:cs="David" w:hint="cs"/>
          <w:rtl/>
        </w:rPr>
      </w:pPr>
      <w:r w:rsidRPr="00DC37E3">
        <w:rPr>
          <w:rFonts w:cs="David" w:hint="cs"/>
          <w:u w:val="single"/>
          <w:rtl/>
        </w:rPr>
        <w:t>היו"ר דוד טל:</w:t>
      </w:r>
    </w:p>
    <w:p w14:paraId="5ADBD28C" w14:textId="77777777" w:rsidR="00DC37E3" w:rsidRPr="00DC37E3" w:rsidRDefault="00DC37E3" w:rsidP="00DC37E3">
      <w:pPr>
        <w:bidi/>
        <w:rPr>
          <w:rFonts w:cs="David" w:hint="cs"/>
          <w:rtl/>
        </w:rPr>
      </w:pPr>
    </w:p>
    <w:p w14:paraId="3E293DF2" w14:textId="77777777" w:rsidR="00DC37E3" w:rsidRPr="00DC37E3" w:rsidRDefault="00DC37E3" w:rsidP="00DC37E3">
      <w:pPr>
        <w:bidi/>
        <w:rPr>
          <w:rFonts w:cs="David" w:hint="cs"/>
          <w:rtl/>
        </w:rPr>
      </w:pPr>
      <w:r w:rsidRPr="00DC37E3">
        <w:rPr>
          <w:rFonts w:cs="David" w:hint="cs"/>
          <w:rtl/>
        </w:rPr>
        <w:tab/>
        <w:t xml:space="preserve">יש מצב אבסולוטי שגברתי המלומדת תוכל להשיא לנו עצה כדי לגדור את כל הפרצות? אין. יש אולי מיליון אפשרויות כאלה להתחכם כך ולהתחכם אחרת. לפני כחצי שעה דיברה  כאן נציגת מבקר  המדינה על  דברים שאי-אפשר לעקוב אחריהם. מי שרוצה לתחמן, כנראה בסוף יתחמן. אם יתפסו אותו הוא ישלם. אנחנו לא יכולים לגדור את כל הפרצות. הכי טוב להיצמד לחוק הבחירות הכלליות, שאז לא נצטרך להמציא את הגלגל והדרך סלולה והמשנה סדורה. </w:t>
      </w:r>
    </w:p>
    <w:p w14:paraId="4F3A34C5" w14:textId="77777777" w:rsidR="00DC37E3" w:rsidRPr="00DC37E3" w:rsidRDefault="00DC37E3" w:rsidP="00DC37E3">
      <w:pPr>
        <w:bidi/>
        <w:rPr>
          <w:rFonts w:cs="David" w:hint="cs"/>
          <w:rtl/>
        </w:rPr>
      </w:pPr>
    </w:p>
    <w:p w14:paraId="07074AD4" w14:textId="77777777" w:rsidR="00DC37E3" w:rsidRPr="00DC37E3" w:rsidRDefault="00DC37E3" w:rsidP="00DC37E3">
      <w:pPr>
        <w:bidi/>
        <w:rPr>
          <w:rFonts w:cs="David" w:hint="cs"/>
          <w:rtl/>
        </w:rPr>
      </w:pPr>
      <w:r w:rsidRPr="00DC37E3">
        <w:rPr>
          <w:rFonts w:cs="David" w:hint="cs"/>
          <w:u w:val="single"/>
          <w:rtl/>
        </w:rPr>
        <w:t>מנחם בן-ששון:</w:t>
      </w:r>
    </w:p>
    <w:p w14:paraId="3DCE51A6" w14:textId="77777777" w:rsidR="00DC37E3" w:rsidRPr="00DC37E3" w:rsidRDefault="00DC37E3" w:rsidP="00DC37E3">
      <w:pPr>
        <w:bidi/>
        <w:rPr>
          <w:rFonts w:cs="David" w:hint="cs"/>
          <w:rtl/>
        </w:rPr>
      </w:pPr>
    </w:p>
    <w:p w14:paraId="2F1F34B5" w14:textId="77777777" w:rsidR="00DC37E3" w:rsidRPr="00DC37E3" w:rsidRDefault="00DC37E3" w:rsidP="00DC37E3">
      <w:pPr>
        <w:bidi/>
        <w:rPr>
          <w:rFonts w:cs="David" w:hint="cs"/>
          <w:rtl/>
        </w:rPr>
      </w:pPr>
      <w:r w:rsidRPr="00DC37E3">
        <w:rPr>
          <w:rFonts w:cs="David" w:hint="cs"/>
          <w:rtl/>
        </w:rPr>
        <w:tab/>
        <w:t xml:space="preserve"> הגענו בסעיף הזה לשתי עמדות קיצוניות שונות. יש מי שסבור שצריך מימון ציבורי, יש מי שסבור שאסור שיהיה מימון ציבורי. יש מי שסבור שהמימון צריך ללכת למפלגות, יש מי שסבור שאסור שהמימון ילך למפלגות. יש מי שסבור שצריך לתת יד חופשית לעמותות, יש מי שסבור שצריך לפקח על העמותות. יש מי שסבור שצריך לתת יד חופשית לתורמים, בארץ ובחוץ-לארץ, גם בזה יש התפלגות, ויש מי שסובר שאין לתת יד חופשית. בסוגיה הזאת של המימון יש מחלוקת שהיא חוצה מפלגות וצריך יהיה להגיע אתה לאיזשהו סיכום, אי-אפשר לעלות עם שתי עמדות כל כך קיצוניות בסוגיה הזאת. </w:t>
      </w:r>
    </w:p>
    <w:p w14:paraId="5B35D0B4" w14:textId="77777777" w:rsidR="00DC37E3" w:rsidRPr="00DC37E3" w:rsidRDefault="00DC37E3" w:rsidP="00DC37E3">
      <w:pPr>
        <w:bidi/>
        <w:rPr>
          <w:rFonts w:cs="David" w:hint="cs"/>
          <w:rtl/>
        </w:rPr>
      </w:pPr>
    </w:p>
    <w:p w14:paraId="3A947823" w14:textId="77777777" w:rsidR="00DC37E3" w:rsidRPr="00DC37E3" w:rsidRDefault="00DC37E3" w:rsidP="00DC37E3">
      <w:pPr>
        <w:bidi/>
        <w:rPr>
          <w:rFonts w:cs="David" w:hint="cs"/>
          <w:rtl/>
        </w:rPr>
      </w:pPr>
      <w:r w:rsidRPr="00DC37E3">
        <w:rPr>
          <w:rFonts w:cs="David" w:hint="cs"/>
          <w:u w:val="single"/>
          <w:rtl/>
        </w:rPr>
        <w:t>היו"ר דוד טל:</w:t>
      </w:r>
    </w:p>
    <w:p w14:paraId="6CD19C05" w14:textId="77777777" w:rsidR="00DC37E3" w:rsidRPr="00DC37E3" w:rsidRDefault="00DC37E3" w:rsidP="00DC37E3">
      <w:pPr>
        <w:bidi/>
        <w:rPr>
          <w:rFonts w:cs="David" w:hint="cs"/>
          <w:rtl/>
        </w:rPr>
      </w:pPr>
    </w:p>
    <w:p w14:paraId="405B6CB2" w14:textId="77777777" w:rsidR="00DC37E3" w:rsidRPr="00DC37E3" w:rsidRDefault="00DC37E3" w:rsidP="00DC37E3">
      <w:pPr>
        <w:bidi/>
        <w:rPr>
          <w:rFonts w:cs="David" w:hint="cs"/>
          <w:rtl/>
        </w:rPr>
      </w:pPr>
      <w:r w:rsidRPr="00DC37E3">
        <w:rPr>
          <w:rFonts w:cs="David" w:hint="cs"/>
          <w:rtl/>
        </w:rPr>
        <w:tab/>
        <w:t xml:space="preserve">נעבור לנושא של תעמולה בטלוויזיה, ברדיו, בעיתונים, באמצעי תקשורת ושידורי תעמולה. אני רוצה שהיועצים המשפטיים יציגו לנו מה המצב היום לגבי תעמולה לגבי חוק בחירות כלליות, ומתוך כך נראה  מה אפשר לאמץ ומה אולי להוסיף על מה שקיים.  </w:t>
      </w:r>
    </w:p>
    <w:p w14:paraId="0E65AC54" w14:textId="77777777" w:rsidR="00DC37E3" w:rsidRPr="00DC37E3" w:rsidRDefault="00DC37E3" w:rsidP="00DC37E3">
      <w:pPr>
        <w:bidi/>
        <w:rPr>
          <w:rFonts w:cs="David" w:hint="cs"/>
          <w:rtl/>
        </w:rPr>
      </w:pPr>
    </w:p>
    <w:p w14:paraId="6D90C6D0" w14:textId="77777777" w:rsidR="00DC37E3" w:rsidRPr="00DC37E3" w:rsidRDefault="00DC37E3" w:rsidP="00DC37E3">
      <w:pPr>
        <w:bidi/>
        <w:rPr>
          <w:rFonts w:cs="David" w:hint="cs"/>
          <w:u w:val="single"/>
          <w:rtl/>
        </w:rPr>
      </w:pPr>
      <w:r w:rsidRPr="00DC37E3">
        <w:rPr>
          <w:rFonts w:cs="David" w:hint="cs"/>
          <w:u w:val="single"/>
          <w:rtl/>
        </w:rPr>
        <w:t>עו"ד ארבל אסטרחן:</w:t>
      </w:r>
    </w:p>
    <w:p w14:paraId="66281185" w14:textId="77777777" w:rsidR="00DC37E3" w:rsidRPr="00DC37E3" w:rsidRDefault="00DC37E3" w:rsidP="00DC37E3">
      <w:pPr>
        <w:bidi/>
        <w:rPr>
          <w:rFonts w:cs="David" w:hint="cs"/>
          <w:rtl/>
        </w:rPr>
      </w:pPr>
    </w:p>
    <w:p w14:paraId="2A35142D" w14:textId="77777777" w:rsidR="00DC37E3" w:rsidRPr="00DC37E3" w:rsidRDefault="00DC37E3" w:rsidP="00DC37E3">
      <w:pPr>
        <w:bidi/>
        <w:rPr>
          <w:rFonts w:cs="David" w:hint="cs"/>
          <w:rtl/>
        </w:rPr>
      </w:pPr>
      <w:r w:rsidRPr="00DC37E3">
        <w:rPr>
          <w:rFonts w:cs="David" w:hint="cs"/>
          <w:rtl/>
        </w:rPr>
        <w:tab/>
        <w:t xml:space="preserve">הכנו נייר עם שאלות לדיון, שמונח לפניכם. לקראת הקריאה הראשונה כל הנושאים האלה לא התחדדו, ונקבע רק שעל תעמולה לקראת משאל עם יחולו הוראות חוק הבחירות, דרכי תעמולה. אבל  כמובן שצריך עכשיו לרדת לפרטים ולבחון את הוראות החוק ולראות מה רלוונטי למשאל עם. צריך לזכור שיש הרבה מאוד הבדלים משמעותיים, בעיקר בנושא שאין לנו מפלגות שמתמודדות, וחוק התעמולה בנוי על כך שיש מפלגות וניתן להטיל עליהן חובות ולפעמים קנסות. אחד הנושאים המרכזיים שמופיעים בחוק התעמולה זה הנושא של שידורים בחינם. </w:t>
      </w:r>
    </w:p>
    <w:p w14:paraId="5153DBA9" w14:textId="77777777" w:rsidR="00DC37E3" w:rsidRPr="00DC37E3" w:rsidRDefault="00DC37E3" w:rsidP="00DC37E3">
      <w:pPr>
        <w:bidi/>
        <w:rPr>
          <w:rFonts w:cs="David" w:hint="cs"/>
          <w:rtl/>
        </w:rPr>
      </w:pPr>
    </w:p>
    <w:p w14:paraId="191ED004" w14:textId="77777777" w:rsidR="00DC37E3" w:rsidRPr="00DC37E3" w:rsidRDefault="00DC37E3" w:rsidP="00DC37E3">
      <w:pPr>
        <w:bidi/>
        <w:rPr>
          <w:rFonts w:cs="David" w:hint="cs"/>
          <w:rtl/>
        </w:rPr>
      </w:pPr>
      <w:r w:rsidRPr="00DC37E3">
        <w:rPr>
          <w:rFonts w:cs="David" w:hint="cs"/>
          <w:u w:val="single"/>
          <w:rtl/>
        </w:rPr>
        <w:t>יצחק לוי:</w:t>
      </w:r>
    </w:p>
    <w:p w14:paraId="4E1EF953" w14:textId="77777777" w:rsidR="00DC37E3" w:rsidRPr="00DC37E3" w:rsidRDefault="00DC37E3" w:rsidP="00DC37E3">
      <w:pPr>
        <w:bidi/>
        <w:rPr>
          <w:rFonts w:cs="David" w:hint="cs"/>
          <w:rtl/>
        </w:rPr>
      </w:pPr>
    </w:p>
    <w:p w14:paraId="154FD71F" w14:textId="77777777" w:rsidR="00DC37E3" w:rsidRPr="00DC37E3" w:rsidRDefault="00DC37E3" w:rsidP="00DC37E3">
      <w:pPr>
        <w:bidi/>
        <w:rPr>
          <w:rFonts w:cs="David" w:hint="cs"/>
          <w:rtl/>
        </w:rPr>
      </w:pPr>
      <w:r w:rsidRPr="00DC37E3">
        <w:rPr>
          <w:rFonts w:cs="David" w:hint="cs"/>
          <w:rtl/>
        </w:rPr>
        <w:tab/>
        <w:t xml:space="preserve"> איך היה נושא התעמולה בבחירות המיוחדות לראש הממשלה? מה החוק אמר אז בנושא התעמולה?</w:t>
      </w:r>
    </w:p>
    <w:p w14:paraId="32FC7E4E" w14:textId="77777777" w:rsidR="00DC37E3" w:rsidRPr="00DC37E3" w:rsidRDefault="00DC37E3" w:rsidP="00DC37E3">
      <w:pPr>
        <w:bidi/>
        <w:rPr>
          <w:rFonts w:cs="David" w:hint="cs"/>
          <w:rtl/>
        </w:rPr>
      </w:pPr>
    </w:p>
    <w:p w14:paraId="1B863919" w14:textId="77777777" w:rsidR="00DC37E3" w:rsidRPr="00DC37E3" w:rsidRDefault="00DC37E3" w:rsidP="00DC37E3">
      <w:pPr>
        <w:bidi/>
        <w:rPr>
          <w:rFonts w:ascii="Arial" w:hAnsi="Arial" w:cs="David" w:hint="cs"/>
          <w:u w:val="single"/>
          <w:rtl/>
        </w:rPr>
      </w:pPr>
      <w:r w:rsidRPr="00DC37E3">
        <w:rPr>
          <w:rFonts w:ascii="Arial" w:hAnsi="Arial" w:cs="David" w:hint="cs"/>
          <w:u w:val="single"/>
          <w:rtl/>
        </w:rPr>
        <w:t>עו"ד נורית אלשטיין:</w:t>
      </w:r>
    </w:p>
    <w:p w14:paraId="074947DB" w14:textId="77777777" w:rsidR="00DC37E3" w:rsidRPr="00DC37E3" w:rsidRDefault="00DC37E3" w:rsidP="00DC37E3">
      <w:pPr>
        <w:bidi/>
        <w:rPr>
          <w:rFonts w:ascii="Arial" w:hAnsi="Arial" w:cs="David" w:hint="cs"/>
          <w:u w:val="single"/>
          <w:rtl/>
        </w:rPr>
      </w:pPr>
    </w:p>
    <w:p w14:paraId="215652E2" w14:textId="77777777" w:rsidR="00DC37E3" w:rsidRPr="00DC37E3" w:rsidRDefault="00DC37E3" w:rsidP="00DC37E3">
      <w:pPr>
        <w:bidi/>
        <w:rPr>
          <w:rFonts w:cs="David" w:hint="cs"/>
          <w:rtl/>
        </w:rPr>
      </w:pPr>
      <w:r w:rsidRPr="00DC37E3">
        <w:rPr>
          <w:rFonts w:ascii="Arial" w:hAnsi="Arial" w:cs="David" w:hint="cs"/>
          <w:rtl/>
        </w:rPr>
        <w:tab/>
        <w:t xml:space="preserve"> </w:t>
      </w:r>
      <w:r w:rsidRPr="00DC37E3">
        <w:rPr>
          <w:rFonts w:cs="David" w:hint="cs"/>
          <w:rtl/>
        </w:rPr>
        <w:t xml:space="preserve">אני חושבת שזה לא הוסדר ספציפית. </w:t>
      </w:r>
    </w:p>
    <w:p w14:paraId="07B67608" w14:textId="77777777" w:rsidR="00DC37E3" w:rsidRPr="00DC37E3" w:rsidRDefault="00DC37E3" w:rsidP="00DC37E3">
      <w:pPr>
        <w:bidi/>
        <w:rPr>
          <w:rFonts w:cs="David" w:hint="cs"/>
          <w:rtl/>
        </w:rPr>
      </w:pPr>
    </w:p>
    <w:p w14:paraId="7DDAC0C8" w14:textId="77777777" w:rsidR="00DC37E3" w:rsidRPr="00DC37E3" w:rsidRDefault="00DC37E3" w:rsidP="00DC37E3">
      <w:pPr>
        <w:bidi/>
        <w:rPr>
          <w:rFonts w:cs="David" w:hint="cs"/>
          <w:u w:val="single"/>
          <w:rtl/>
        </w:rPr>
      </w:pPr>
      <w:r w:rsidRPr="00DC37E3">
        <w:rPr>
          <w:rFonts w:cs="David" w:hint="cs"/>
          <w:u w:val="single"/>
          <w:rtl/>
        </w:rPr>
        <w:t>תמר אדרי:</w:t>
      </w:r>
    </w:p>
    <w:p w14:paraId="4C22BB7B" w14:textId="77777777" w:rsidR="00DC37E3" w:rsidRPr="00DC37E3" w:rsidRDefault="00DC37E3" w:rsidP="00DC37E3">
      <w:pPr>
        <w:bidi/>
        <w:rPr>
          <w:rFonts w:cs="David" w:hint="cs"/>
          <w:rtl/>
        </w:rPr>
      </w:pPr>
    </w:p>
    <w:p w14:paraId="6B7F3D37" w14:textId="77777777" w:rsidR="00DC37E3" w:rsidRPr="00DC37E3" w:rsidRDefault="00DC37E3" w:rsidP="00DC37E3">
      <w:pPr>
        <w:bidi/>
        <w:rPr>
          <w:rFonts w:cs="David" w:hint="cs"/>
          <w:rtl/>
        </w:rPr>
      </w:pPr>
      <w:r w:rsidRPr="00DC37E3">
        <w:rPr>
          <w:rFonts w:cs="David" w:hint="cs"/>
          <w:rtl/>
        </w:rPr>
        <w:tab/>
        <w:t xml:space="preserve"> החוק חל והיו זמני שידור למועמדים. בבחירות המיוחדות כשזה היה ביחד, לכנסת ולראש הממשלה, לא היה מימון מיוחד לראש ממשלה. </w:t>
      </w:r>
    </w:p>
    <w:p w14:paraId="0B5C5787" w14:textId="77777777" w:rsidR="00DC37E3" w:rsidRPr="00DC37E3" w:rsidRDefault="00DC37E3" w:rsidP="00DC37E3">
      <w:pPr>
        <w:bidi/>
        <w:rPr>
          <w:rFonts w:cs="David" w:hint="cs"/>
          <w:rtl/>
        </w:rPr>
      </w:pPr>
    </w:p>
    <w:p w14:paraId="709682EC" w14:textId="77777777" w:rsidR="00DC37E3" w:rsidRPr="00DC37E3" w:rsidRDefault="00DC37E3" w:rsidP="00DC37E3">
      <w:pPr>
        <w:bidi/>
        <w:rPr>
          <w:rFonts w:cs="David" w:hint="cs"/>
          <w:rtl/>
        </w:rPr>
      </w:pPr>
      <w:r w:rsidRPr="00DC37E3">
        <w:rPr>
          <w:rFonts w:cs="David" w:hint="cs"/>
          <w:u w:val="single"/>
          <w:rtl/>
        </w:rPr>
        <w:t>דוד טל:</w:t>
      </w:r>
    </w:p>
    <w:p w14:paraId="5929905E" w14:textId="77777777" w:rsidR="00DC37E3" w:rsidRPr="00DC37E3" w:rsidRDefault="00DC37E3" w:rsidP="00DC37E3">
      <w:pPr>
        <w:bidi/>
        <w:rPr>
          <w:rFonts w:cs="David" w:hint="cs"/>
          <w:rtl/>
        </w:rPr>
      </w:pPr>
    </w:p>
    <w:p w14:paraId="2A945113" w14:textId="77777777" w:rsidR="00DC37E3" w:rsidRPr="00DC37E3" w:rsidRDefault="00DC37E3" w:rsidP="00DC37E3">
      <w:pPr>
        <w:bidi/>
        <w:rPr>
          <w:rFonts w:cs="David" w:hint="cs"/>
          <w:rtl/>
        </w:rPr>
      </w:pPr>
      <w:r w:rsidRPr="00DC37E3">
        <w:rPr>
          <w:rFonts w:cs="David" w:hint="cs"/>
          <w:rtl/>
        </w:rPr>
        <w:tab/>
        <w:t xml:space="preserve"> ומה בבחירות המיוחדות שהיו ב-2001?</w:t>
      </w:r>
    </w:p>
    <w:p w14:paraId="16F70119" w14:textId="77777777" w:rsidR="00DC37E3" w:rsidRPr="00DC37E3" w:rsidRDefault="00DC37E3" w:rsidP="00DC37E3">
      <w:pPr>
        <w:bidi/>
        <w:rPr>
          <w:rFonts w:cs="David" w:hint="cs"/>
          <w:rtl/>
        </w:rPr>
      </w:pPr>
    </w:p>
    <w:p w14:paraId="1CF1E298" w14:textId="77777777" w:rsidR="00DC37E3" w:rsidRPr="00DC37E3" w:rsidRDefault="00DC37E3" w:rsidP="00DC37E3">
      <w:pPr>
        <w:bidi/>
        <w:rPr>
          <w:rFonts w:cs="David" w:hint="cs"/>
          <w:u w:val="single"/>
          <w:rtl/>
        </w:rPr>
      </w:pPr>
      <w:r w:rsidRPr="00DC37E3">
        <w:rPr>
          <w:rFonts w:cs="David" w:hint="cs"/>
          <w:u w:val="single"/>
          <w:rtl/>
        </w:rPr>
        <w:t>תמר אדרי:</w:t>
      </w:r>
    </w:p>
    <w:p w14:paraId="068E91C7" w14:textId="77777777" w:rsidR="00DC37E3" w:rsidRPr="00DC37E3" w:rsidRDefault="00DC37E3" w:rsidP="00DC37E3">
      <w:pPr>
        <w:bidi/>
        <w:rPr>
          <w:rFonts w:cs="David" w:hint="cs"/>
          <w:rtl/>
        </w:rPr>
      </w:pPr>
    </w:p>
    <w:p w14:paraId="267B2762" w14:textId="77777777" w:rsidR="00DC37E3" w:rsidRPr="00DC37E3" w:rsidRDefault="00DC37E3" w:rsidP="00DC37E3">
      <w:pPr>
        <w:bidi/>
        <w:rPr>
          <w:rFonts w:cs="David" w:hint="cs"/>
          <w:rtl/>
        </w:rPr>
      </w:pPr>
      <w:r w:rsidRPr="00DC37E3">
        <w:rPr>
          <w:rFonts w:cs="David" w:hint="cs"/>
          <w:rtl/>
        </w:rPr>
        <w:tab/>
        <w:t xml:space="preserve"> היו להם זמני שידור קבועים, רק לשני המועמדים. </w:t>
      </w:r>
    </w:p>
    <w:p w14:paraId="5DA294E5" w14:textId="77777777" w:rsidR="00DC37E3" w:rsidRPr="00DC37E3" w:rsidRDefault="00DC37E3" w:rsidP="00DC37E3">
      <w:pPr>
        <w:bidi/>
        <w:rPr>
          <w:rFonts w:cs="David" w:hint="cs"/>
          <w:rtl/>
        </w:rPr>
      </w:pPr>
    </w:p>
    <w:p w14:paraId="4136FB2B" w14:textId="77777777" w:rsidR="00DC37E3" w:rsidRPr="00DC37E3" w:rsidRDefault="00DC37E3" w:rsidP="00DC37E3">
      <w:pPr>
        <w:bidi/>
        <w:rPr>
          <w:rFonts w:cs="David" w:hint="cs"/>
          <w:rtl/>
        </w:rPr>
      </w:pPr>
      <w:r w:rsidRPr="00DC37E3">
        <w:rPr>
          <w:rFonts w:cs="David" w:hint="cs"/>
          <w:u w:val="single"/>
          <w:rtl/>
        </w:rPr>
        <w:t>היו"ר דוד טל:</w:t>
      </w:r>
    </w:p>
    <w:p w14:paraId="754E82A0" w14:textId="77777777" w:rsidR="00DC37E3" w:rsidRPr="00DC37E3" w:rsidRDefault="00DC37E3" w:rsidP="00DC37E3">
      <w:pPr>
        <w:bidi/>
        <w:rPr>
          <w:rFonts w:cs="David" w:hint="cs"/>
          <w:rtl/>
        </w:rPr>
      </w:pPr>
    </w:p>
    <w:p w14:paraId="5FF62471" w14:textId="77777777" w:rsidR="00DC37E3" w:rsidRPr="00DC37E3" w:rsidRDefault="00DC37E3" w:rsidP="00DC37E3">
      <w:pPr>
        <w:bidi/>
        <w:rPr>
          <w:rFonts w:cs="David" w:hint="cs"/>
          <w:rtl/>
        </w:rPr>
      </w:pPr>
      <w:r w:rsidRPr="00DC37E3">
        <w:rPr>
          <w:rFonts w:cs="David" w:hint="cs"/>
          <w:rtl/>
        </w:rPr>
        <w:tab/>
        <w:t>המפלגות קיבלו גם הן אפשרות לעשות תעמולה?</w:t>
      </w:r>
    </w:p>
    <w:p w14:paraId="00E0E7AF" w14:textId="77777777" w:rsidR="00DC37E3" w:rsidRPr="00DC37E3" w:rsidRDefault="00DC37E3" w:rsidP="00DC37E3">
      <w:pPr>
        <w:bidi/>
        <w:rPr>
          <w:rFonts w:cs="David" w:hint="cs"/>
          <w:rtl/>
        </w:rPr>
      </w:pPr>
    </w:p>
    <w:p w14:paraId="4F24D5E0" w14:textId="77777777" w:rsidR="00DC37E3" w:rsidRPr="00DC37E3" w:rsidRDefault="00DC37E3" w:rsidP="00DC37E3">
      <w:pPr>
        <w:bidi/>
        <w:rPr>
          <w:rFonts w:ascii="Arial" w:hAnsi="Arial" w:cs="David" w:hint="cs"/>
          <w:u w:val="single"/>
          <w:rtl/>
        </w:rPr>
      </w:pPr>
      <w:r w:rsidRPr="00DC37E3">
        <w:rPr>
          <w:rFonts w:ascii="Arial" w:hAnsi="Arial" w:cs="David" w:hint="cs"/>
          <w:u w:val="single"/>
          <w:rtl/>
        </w:rPr>
        <w:t>עו"ד נורית אלשטיין:</w:t>
      </w:r>
    </w:p>
    <w:p w14:paraId="532DE025" w14:textId="77777777" w:rsidR="00DC37E3" w:rsidRPr="00DC37E3" w:rsidRDefault="00DC37E3" w:rsidP="00DC37E3">
      <w:pPr>
        <w:bidi/>
        <w:rPr>
          <w:rFonts w:ascii="Arial" w:hAnsi="Arial" w:cs="David" w:hint="cs"/>
          <w:u w:val="single"/>
          <w:rtl/>
        </w:rPr>
      </w:pPr>
    </w:p>
    <w:p w14:paraId="21FCD4B8" w14:textId="77777777" w:rsidR="00DC37E3" w:rsidRPr="00DC37E3" w:rsidRDefault="00DC37E3" w:rsidP="00DC37E3">
      <w:pPr>
        <w:bidi/>
        <w:rPr>
          <w:rFonts w:cs="David" w:hint="cs"/>
          <w:rtl/>
        </w:rPr>
      </w:pPr>
      <w:r w:rsidRPr="00DC37E3">
        <w:rPr>
          <w:rFonts w:ascii="Arial" w:hAnsi="Arial" w:cs="David" w:hint="cs"/>
          <w:rtl/>
        </w:rPr>
        <w:tab/>
        <w:t xml:space="preserve"> </w:t>
      </w:r>
      <w:r w:rsidRPr="00DC37E3">
        <w:rPr>
          <w:rFonts w:cs="David" w:hint="cs"/>
          <w:rtl/>
        </w:rPr>
        <w:t xml:space="preserve">למיטב ידיעתי לא. </w:t>
      </w:r>
    </w:p>
    <w:p w14:paraId="7B79522F" w14:textId="77777777" w:rsidR="00DC37E3" w:rsidRPr="00DC37E3" w:rsidRDefault="00DC37E3" w:rsidP="00DC37E3">
      <w:pPr>
        <w:bidi/>
        <w:rPr>
          <w:rFonts w:cs="David" w:hint="cs"/>
          <w:rtl/>
        </w:rPr>
      </w:pPr>
    </w:p>
    <w:p w14:paraId="7852CFE1" w14:textId="77777777" w:rsidR="00DC37E3" w:rsidRPr="00DC37E3" w:rsidRDefault="00DC37E3" w:rsidP="00DC37E3">
      <w:pPr>
        <w:bidi/>
        <w:rPr>
          <w:rFonts w:cs="David" w:hint="cs"/>
          <w:u w:val="single"/>
          <w:rtl/>
        </w:rPr>
      </w:pPr>
      <w:r w:rsidRPr="00DC37E3">
        <w:rPr>
          <w:rFonts w:cs="David" w:hint="cs"/>
          <w:u w:val="single"/>
          <w:rtl/>
        </w:rPr>
        <w:t>תמר אדרי:</w:t>
      </w:r>
    </w:p>
    <w:p w14:paraId="1BFDDFDB" w14:textId="77777777" w:rsidR="00DC37E3" w:rsidRPr="00DC37E3" w:rsidRDefault="00DC37E3" w:rsidP="00DC37E3">
      <w:pPr>
        <w:bidi/>
        <w:rPr>
          <w:rFonts w:cs="David" w:hint="cs"/>
          <w:rtl/>
        </w:rPr>
      </w:pPr>
    </w:p>
    <w:p w14:paraId="7581846F" w14:textId="77777777" w:rsidR="00DC37E3" w:rsidRPr="00DC37E3" w:rsidRDefault="00DC37E3" w:rsidP="00DC37E3">
      <w:pPr>
        <w:bidi/>
        <w:rPr>
          <w:rFonts w:cs="David" w:hint="cs"/>
          <w:rtl/>
        </w:rPr>
      </w:pPr>
      <w:r w:rsidRPr="00DC37E3">
        <w:rPr>
          <w:rFonts w:cs="David" w:hint="cs"/>
          <w:rtl/>
        </w:rPr>
        <w:tab/>
        <w:t xml:space="preserve"> היה שידור למועמד, ואני זוכרת שכאשר צפינו לא  הבנו באיזה שידור אנחנו נמצאים מרוב שכל הזמן אחד דיבר על השני. </w:t>
      </w:r>
    </w:p>
    <w:p w14:paraId="04C29927" w14:textId="77777777" w:rsidR="00DC37E3" w:rsidRPr="00DC37E3" w:rsidRDefault="00DC37E3" w:rsidP="00DC37E3">
      <w:pPr>
        <w:bidi/>
        <w:rPr>
          <w:rFonts w:cs="David" w:hint="cs"/>
          <w:rtl/>
        </w:rPr>
      </w:pPr>
    </w:p>
    <w:p w14:paraId="387A2657" w14:textId="77777777" w:rsidR="00DC37E3" w:rsidRPr="00DC37E3" w:rsidRDefault="00DC37E3" w:rsidP="00DC37E3">
      <w:pPr>
        <w:bidi/>
        <w:rPr>
          <w:rFonts w:cs="David" w:hint="cs"/>
          <w:u w:val="single"/>
          <w:rtl/>
        </w:rPr>
      </w:pPr>
      <w:r w:rsidRPr="00DC37E3">
        <w:rPr>
          <w:rFonts w:cs="David" w:hint="cs"/>
          <w:u w:val="single"/>
          <w:rtl/>
        </w:rPr>
        <w:t>עו"ד ארבל אסטרחן:</w:t>
      </w:r>
    </w:p>
    <w:p w14:paraId="411DA1C9" w14:textId="77777777" w:rsidR="00DC37E3" w:rsidRPr="00DC37E3" w:rsidRDefault="00DC37E3" w:rsidP="00DC37E3">
      <w:pPr>
        <w:bidi/>
        <w:rPr>
          <w:rFonts w:cs="David" w:hint="cs"/>
          <w:rtl/>
        </w:rPr>
      </w:pPr>
    </w:p>
    <w:p w14:paraId="28D46F1E" w14:textId="77777777" w:rsidR="00DC37E3" w:rsidRPr="00DC37E3" w:rsidRDefault="00DC37E3" w:rsidP="00DC37E3">
      <w:pPr>
        <w:bidi/>
        <w:rPr>
          <w:rFonts w:cs="David" w:hint="cs"/>
          <w:rtl/>
        </w:rPr>
      </w:pPr>
      <w:r w:rsidRPr="00DC37E3">
        <w:rPr>
          <w:rFonts w:cs="David" w:hint="cs"/>
          <w:rtl/>
        </w:rPr>
        <w:tab/>
        <w:t xml:space="preserve">יש הנושא של תעמולה בחינם, האם זה נדרש לעניין משאל עם. צריך לזכור שרבות מההוראות של חוק התעמולה הן הוראות ישנות שנשמעה עליהן ביקורת מחברי כנסת ומיושבי-ראש ועדת הבחירות, שהן כבר קצת אנכרוניסטיות. כידוע לאחרונה  צומצמו זמני השידור. היום יש זמן בסיס פלוס דקות לפי כל חבר כנסת. צריך לראות אם זה רלוונטי, כי לא מדובר על קידום רשימות. גם אם מחליטים שאין זמן שידור בחינם, אלא מפלגות או כל מיני גופים רוצים לקנות  זמן שידור מגופי השידור, נניח זמן פרסומות, האם רוצים לקבוע מגבלות לעניין הזה. צריך לזכור שהיום גופי השידור מטילים מגבלות על פרסומות פוליטיות או על  נושאים  ששנויים במחלוקת. יש גם פסיקה בעניין הזה. ואם רוצים כן לאפשר פרסומות בעניין של משאל עם, צריך לקבוע את העניין הזה במפורש. בנוסף האם רוצים לקבוע מגבלות לעניין אפשרות הגבלות על זמן הפרסום, איזונים. צריך לחשוב על מצב קיצוני שגוף מסוים רוכש את כל זמני השידור בשבוע מסוים. נשמח לשמוע מגופי השידור אילו מגבלות קיימות היום, האם רוצים להגביל סכומים ודברים מהסוג הזה. חוק התעמולה היום קובע איזונים שמטרתם למנוע השתלטות של מפלגה אחת או של צד אחד על כל זמני השידור. למשל, לעניין עיתונים נקבע היום, לקביעות על גודל המודעות, שמפלגה לא יכולה לפרסם יותר ממודעה אחת ביום בעיתון. האם רוצים להתייחס לסוגי המגבלות האלה? מפלגה לא יכולה בסך הכול לפרסם למעלה מ-10,000 אינץ'. צריך להתייחס לכל המגבלות האלה ולחשוב האם הן רלוונטיות. כנ"ל יש הוראות על פרסום חוצות, על פרסום על גבי אוטובוסים. למשל משווק של פרסום חוצות לא יכול להפלות בין מועמדים. האם רוצים לקבוע הוראות בעניין הזה? כנ"ל פרסומות ברדיו האזורי, תשדירים לבחירות מוניציפאליות. יש הוראות למשל, שלמפרסם אסור להפלות במחיר, בזמני שידור, בשיבוץ תשדירים. שלא יגידו לצד אחד שנותנים לו תשדירים אבל במחיר מופקע או רק בלילה. יש הוראות בחוק התעמולה לגבי פרסום סקרים. היום, למשל, לא ניתן לפרסם סקרים 24 שעות לפני פתיחת הקלפיות ועד סגירתן.  </w:t>
      </w:r>
    </w:p>
    <w:p w14:paraId="78B7963B" w14:textId="77777777" w:rsidR="00DC37E3" w:rsidRPr="00DC37E3" w:rsidRDefault="00DC37E3" w:rsidP="00DC37E3">
      <w:pPr>
        <w:bidi/>
        <w:rPr>
          <w:rFonts w:cs="David" w:hint="cs"/>
          <w:rtl/>
        </w:rPr>
      </w:pPr>
    </w:p>
    <w:p w14:paraId="360B4873" w14:textId="77777777" w:rsidR="00DC37E3" w:rsidRPr="00DC37E3" w:rsidRDefault="00DC37E3" w:rsidP="00DC37E3">
      <w:pPr>
        <w:bidi/>
        <w:rPr>
          <w:rFonts w:cs="David" w:hint="cs"/>
          <w:rtl/>
        </w:rPr>
      </w:pPr>
      <w:r w:rsidRPr="00DC37E3">
        <w:rPr>
          <w:rFonts w:cs="David" w:hint="cs"/>
          <w:u w:val="single"/>
          <w:rtl/>
        </w:rPr>
        <w:t>יצחק לוי:</w:t>
      </w:r>
    </w:p>
    <w:p w14:paraId="69E736B9" w14:textId="77777777" w:rsidR="00DC37E3" w:rsidRPr="00DC37E3" w:rsidRDefault="00DC37E3" w:rsidP="00DC37E3">
      <w:pPr>
        <w:bidi/>
        <w:rPr>
          <w:rFonts w:cs="David" w:hint="cs"/>
          <w:rtl/>
        </w:rPr>
      </w:pPr>
    </w:p>
    <w:p w14:paraId="662B33F7" w14:textId="77777777" w:rsidR="00DC37E3" w:rsidRPr="00DC37E3" w:rsidRDefault="00DC37E3" w:rsidP="00DC37E3">
      <w:pPr>
        <w:bidi/>
        <w:rPr>
          <w:rFonts w:cs="David" w:hint="cs"/>
          <w:rtl/>
        </w:rPr>
      </w:pPr>
      <w:r w:rsidRPr="00DC37E3">
        <w:rPr>
          <w:rFonts w:cs="David" w:hint="cs"/>
          <w:rtl/>
        </w:rPr>
        <w:tab/>
        <w:t xml:space="preserve"> יותר מ-24 שעות. ארבע יממות. </w:t>
      </w:r>
    </w:p>
    <w:p w14:paraId="227585FD" w14:textId="77777777" w:rsidR="00DC37E3" w:rsidRPr="00DC37E3" w:rsidRDefault="00DC37E3" w:rsidP="00DC37E3">
      <w:pPr>
        <w:bidi/>
        <w:rPr>
          <w:rFonts w:cs="David" w:hint="cs"/>
          <w:rtl/>
        </w:rPr>
      </w:pPr>
    </w:p>
    <w:p w14:paraId="11A20D09" w14:textId="77777777" w:rsidR="00DC37E3" w:rsidRPr="00DC37E3" w:rsidRDefault="00DC37E3" w:rsidP="00DC37E3">
      <w:pPr>
        <w:bidi/>
        <w:rPr>
          <w:rFonts w:cs="David" w:hint="cs"/>
          <w:u w:val="single"/>
          <w:rtl/>
        </w:rPr>
      </w:pPr>
      <w:r w:rsidRPr="00DC37E3">
        <w:rPr>
          <w:rFonts w:cs="David" w:hint="cs"/>
          <w:u w:val="single"/>
          <w:rtl/>
        </w:rPr>
        <w:t>עו"ד ארבל אסטרחן:</w:t>
      </w:r>
    </w:p>
    <w:p w14:paraId="10DAC8BF" w14:textId="77777777" w:rsidR="00DC37E3" w:rsidRPr="00DC37E3" w:rsidRDefault="00DC37E3" w:rsidP="00DC37E3">
      <w:pPr>
        <w:bidi/>
        <w:rPr>
          <w:rFonts w:cs="David" w:hint="cs"/>
          <w:rtl/>
        </w:rPr>
      </w:pPr>
    </w:p>
    <w:p w14:paraId="3453FCE3" w14:textId="77777777" w:rsidR="00DC37E3" w:rsidRPr="00DC37E3" w:rsidRDefault="00DC37E3" w:rsidP="00DC37E3">
      <w:pPr>
        <w:bidi/>
        <w:rPr>
          <w:rFonts w:cs="David" w:hint="cs"/>
          <w:rtl/>
        </w:rPr>
      </w:pPr>
      <w:r w:rsidRPr="00DC37E3">
        <w:rPr>
          <w:rFonts w:cs="David" w:hint="cs"/>
          <w:rtl/>
        </w:rPr>
        <w:tab/>
        <w:t xml:space="preserve">יש חובה לציין בסקרים כל מיני פרטים, כגון מי הזמין את הסקר, בקרב אילו משתתפים הוא נעשה וכו'. זה יכול להיות רלוונטי גם למשאל עם, ואלה הוראות שהן יחסית חדשות. יש היום סמכויות לתת הוראות למפלגות השונות. יושב-ראש ועדת הבחירות יכול לתת צו מניעה שימנע מעשה שאסור לפי החוק. הוא יכול להטיל קנסות על הפרה של החוק, האם זה רלוונטי למשאל עם. </w:t>
      </w:r>
    </w:p>
    <w:p w14:paraId="15195E78" w14:textId="77777777" w:rsidR="00DC37E3" w:rsidRPr="00DC37E3" w:rsidRDefault="00DC37E3" w:rsidP="00DC37E3">
      <w:pPr>
        <w:bidi/>
        <w:rPr>
          <w:rFonts w:cs="David" w:hint="cs"/>
          <w:rtl/>
        </w:rPr>
      </w:pPr>
    </w:p>
    <w:p w14:paraId="0949D872" w14:textId="77777777" w:rsidR="00DC37E3" w:rsidRPr="00DC37E3" w:rsidRDefault="00DC37E3" w:rsidP="00DC37E3">
      <w:pPr>
        <w:bidi/>
        <w:rPr>
          <w:rFonts w:cs="David" w:hint="cs"/>
          <w:rtl/>
        </w:rPr>
      </w:pPr>
      <w:r w:rsidRPr="00DC37E3">
        <w:rPr>
          <w:rFonts w:cs="David" w:hint="cs"/>
          <w:u w:val="single"/>
          <w:rtl/>
        </w:rPr>
        <w:t>היו"ר דוד טל:</w:t>
      </w:r>
    </w:p>
    <w:p w14:paraId="71013F63" w14:textId="77777777" w:rsidR="00DC37E3" w:rsidRPr="00DC37E3" w:rsidRDefault="00DC37E3" w:rsidP="00DC37E3">
      <w:pPr>
        <w:bidi/>
        <w:rPr>
          <w:rFonts w:cs="David" w:hint="cs"/>
          <w:rtl/>
        </w:rPr>
      </w:pPr>
    </w:p>
    <w:p w14:paraId="57E9BF16" w14:textId="77777777" w:rsidR="00DC37E3" w:rsidRPr="00DC37E3" w:rsidRDefault="00DC37E3" w:rsidP="00DC37E3">
      <w:pPr>
        <w:bidi/>
        <w:rPr>
          <w:rFonts w:cs="David" w:hint="cs"/>
          <w:rtl/>
        </w:rPr>
      </w:pPr>
      <w:r w:rsidRPr="00DC37E3">
        <w:rPr>
          <w:rFonts w:cs="David" w:hint="cs"/>
          <w:rtl/>
        </w:rPr>
        <w:tab/>
        <w:t xml:space="preserve">נניח אני גר בראשון-לציון ואני רוצה להדביק מודעות על כל לוחות המודעות מכספי הפרטי, מודעות שאומרות לא להצביע בעד פינוי רמת הגולן. </w:t>
      </w:r>
    </w:p>
    <w:p w14:paraId="3D548E3A" w14:textId="77777777" w:rsidR="00DC37E3" w:rsidRPr="00DC37E3" w:rsidRDefault="00DC37E3" w:rsidP="00DC37E3">
      <w:pPr>
        <w:bidi/>
        <w:rPr>
          <w:rFonts w:cs="David" w:hint="cs"/>
          <w:rtl/>
        </w:rPr>
      </w:pPr>
    </w:p>
    <w:p w14:paraId="6FE11BBD" w14:textId="77777777" w:rsidR="00DC37E3" w:rsidRPr="00DC37E3" w:rsidRDefault="00DC37E3" w:rsidP="00DC37E3">
      <w:pPr>
        <w:bidi/>
        <w:rPr>
          <w:rFonts w:cs="David" w:hint="cs"/>
          <w:u w:val="single"/>
          <w:rtl/>
        </w:rPr>
      </w:pPr>
      <w:r w:rsidRPr="00DC37E3">
        <w:rPr>
          <w:rFonts w:cs="David" w:hint="cs"/>
          <w:u w:val="single"/>
          <w:rtl/>
        </w:rPr>
        <w:t>עו"ד ארבל אסטרחן:</w:t>
      </w:r>
    </w:p>
    <w:p w14:paraId="29F2053E" w14:textId="77777777" w:rsidR="00DC37E3" w:rsidRPr="00DC37E3" w:rsidRDefault="00DC37E3" w:rsidP="00DC37E3">
      <w:pPr>
        <w:bidi/>
        <w:rPr>
          <w:rFonts w:cs="David" w:hint="cs"/>
          <w:rtl/>
        </w:rPr>
      </w:pPr>
    </w:p>
    <w:p w14:paraId="44BFDE6F" w14:textId="77777777" w:rsidR="00DC37E3" w:rsidRPr="00DC37E3" w:rsidRDefault="00DC37E3" w:rsidP="00DC37E3">
      <w:pPr>
        <w:bidi/>
        <w:rPr>
          <w:rFonts w:cs="David" w:hint="cs"/>
          <w:rtl/>
        </w:rPr>
      </w:pPr>
      <w:r w:rsidRPr="00DC37E3">
        <w:rPr>
          <w:rFonts w:cs="David" w:hint="cs"/>
          <w:rtl/>
        </w:rPr>
        <w:tab/>
        <w:t xml:space="preserve"> לגבי בחירות כלליות יש הוראות בעניין הזה. השאלה היא האם צריך לקבוע הקבלות לעניין משאל העם כשלא מדובר על מפלגות. כנ"ל יש סמכות ליושב-ראש ועדת הבחירות לתת הוראות על הסרת מודעות וניקוי שטחים. פעילים של מפלגה מסוימת לכלכו שטח, הוא יכול להטיל על המפלגה לשלם על העניין הזה. </w:t>
      </w:r>
    </w:p>
    <w:p w14:paraId="0FC52A09" w14:textId="77777777" w:rsidR="00DC37E3" w:rsidRPr="00DC37E3" w:rsidRDefault="00DC37E3" w:rsidP="00DC37E3">
      <w:pPr>
        <w:bidi/>
        <w:rPr>
          <w:rFonts w:cs="David" w:hint="cs"/>
          <w:rtl/>
        </w:rPr>
      </w:pPr>
    </w:p>
    <w:p w14:paraId="19EA495A" w14:textId="77777777" w:rsidR="00DC37E3" w:rsidRPr="00DC37E3" w:rsidRDefault="00DC37E3" w:rsidP="00DC37E3">
      <w:pPr>
        <w:bidi/>
        <w:rPr>
          <w:rFonts w:cs="David" w:hint="cs"/>
          <w:rtl/>
        </w:rPr>
      </w:pPr>
      <w:r w:rsidRPr="00DC37E3">
        <w:rPr>
          <w:rFonts w:cs="David" w:hint="cs"/>
          <w:u w:val="single"/>
          <w:rtl/>
        </w:rPr>
        <w:t>היו"ר דוד טל:</w:t>
      </w:r>
    </w:p>
    <w:p w14:paraId="4C0CD05F" w14:textId="77777777" w:rsidR="00DC37E3" w:rsidRPr="00DC37E3" w:rsidRDefault="00DC37E3" w:rsidP="00DC37E3">
      <w:pPr>
        <w:bidi/>
        <w:rPr>
          <w:rFonts w:cs="David" w:hint="cs"/>
          <w:rtl/>
        </w:rPr>
      </w:pPr>
    </w:p>
    <w:p w14:paraId="22A29BB7" w14:textId="77777777" w:rsidR="00DC37E3" w:rsidRPr="00DC37E3" w:rsidRDefault="00DC37E3" w:rsidP="00DC37E3">
      <w:pPr>
        <w:bidi/>
        <w:rPr>
          <w:rFonts w:cs="David" w:hint="cs"/>
          <w:rtl/>
        </w:rPr>
      </w:pPr>
      <w:r w:rsidRPr="00DC37E3">
        <w:rPr>
          <w:rFonts w:cs="David" w:hint="cs"/>
          <w:rtl/>
        </w:rPr>
        <w:tab/>
        <w:t xml:space="preserve">אבל כאן אין לזה מפלגה. </w:t>
      </w:r>
    </w:p>
    <w:p w14:paraId="533C6EBB" w14:textId="77777777" w:rsidR="00DC37E3" w:rsidRPr="00DC37E3" w:rsidRDefault="00DC37E3" w:rsidP="00DC37E3">
      <w:pPr>
        <w:bidi/>
        <w:rPr>
          <w:rFonts w:cs="David" w:hint="cs"/>
          <w:rtl/>
        </w:rPr>
      </w:pPr>
    </w:p>
    <w:p w14:paraId="5070DF10" w14:textId="77777777" w:rsidR="00DC37E3" w:rsidRPr="00DC37E3" w:rsidRDefault="00DC37E3" w:rsidP="00DC37E3">
      <w:pPr>
        <w:bidi/>
        <w:rPr>
          <w:rFonts w:cs="David" w:hint="cs"/>
          <w:u w:val="single"/>
          <w:rtl/>
        </w:rPr>
      </w:pPr>
      <w:r w:rsidRPr="00DC37E3">
        <w:rPr>
          <w:rFonts w:cs="David" w:hint="cs"/>
          <w:u w:val="single"/>
          <w:rtl/>
        </w:rPr>
        <w:t>עו"ד ארבל אסטרחן:</w:t>
      </w:r>
    </w:p>
    <w:p w14:paraId="152A4E91" w14:textId="77777777" w:rsidR="00DC37E3" w:rsidRPr="00DC37E3" w:rsidRDefault="00DC37E3" w:rsidP="00DC37E3">
      <w:pPr>
        <w:bidi/>
        <w:rPr>
          <w:rFonts w:cs="David" w:hint="cs"/>
          <w:rtl/>
        </w:rPr>
      </w:pPr>
    </w:p>
    <w:p w14:paraId="1314DDC8" w14:textId="77777777" w:rsidR="00DC37E3" w:rsidRPr="00DC37E3" w:rsidRDefault="00DC37E3" w:rsidP="00DC37E3">
      <w:pPr>
        <w:bidi/>
        <w:rPr>
          <w:rFonts w:cs="David" w:hint="cs"/>
          <w:rtl/>
        </w:rPr>
      </w:pPr>
      <w:r w:rsidRPr="00DC37E3">
        <w:rPr>
          <w:rFonts w:cs="David" w:hint="cs"/>
          <w:rtl/>
        </w:rPr>
        <w:tab/>
        <w:t xml:space="preserve"> יש כמובן ההוראה הידועה, ש-60 ימים לפני יום הבחירות אסורה תעמולת בחירות. אנחנו מכירים את זה משידורי רדיו, שפתאום המראיין אומר שעכשיו זאת תעמולה ויש להפסיק. השופטים ביקרו את העניין הזה, האם זאת הוראה שהיא רלוונטית. יש דבר שלדעתי ברור שהוא יהיה רלוונטי, איסור שימוש בכספים או בנכסים של משרד ממשלתי לתעמולה. חוק התעמולה כולל כל מיני הוראות שלא הזכרנו פה, איסור שימוש ברמקול, איסור חלוקת משקאות, איסור תעמולה מכלי טיס וכלי שיט. אבל אלה הן ההוראות המרכזיות. </w:t>
      </w:r>
    </w:p>
    <w:p w14:paraId="228CF19D" w14:textId="77777777" w:rsidR="00DC37E3" w:rsidRPr="00DC37E3" w:rsidRDefault="00DC37E3" w:rsidP="00DC37E3">
      <w:pPr>
        <w:bidi/>
        <w:rPr>
          <w:rFonts w:cs="David" w:hint="cs"/>
          <w:rtl/>
        </w:rPr>
      </w:pPr>
    </w:p>
    <w:p w14:paraId="141DD11B" w14:textId="77777777" w:rsidR="00DC37E3" w:rsidRPr="00DC37E3" w:rsidRDefault="00DC37E3" w:rsidP="00DC37E3">
      <w:pPr>
        <w:bidi/>
        <w:rPr>
          <w:rFonts w:cs="David" w:hint="cs"/>
          <w:rtl/>
        </w:rPr>
      </w:pPr>
      <w:r w:rsidRPr="00DC37E3">
        <w:rPr>
          <w:rFonts w:cs="David" w:hint="cs"/>
          <w:u w:val="single"/>
          <w:rtl/>
        </w:rPr>
        <w:t>היו"ר דוד טל:</w:t>
      </w:r>
    </w:p>
    <w:p w14:paraId="56EBADB5" w14:textId="77777777" w:rsidR="00DC37E3" w:rsidRPr="00DC37E3" w:rsidRDefault="00DC37E3" w:rsidP="00DC37E3">
      <w:pPr>
        <w:bidi/>
        <w:rPr>
          <w:rFonts w:cs="David" w:hint="cs"/>
          <w:rtl/>
        </w:rPr>
      </w:pPr>
    </w:p>
    <w:p w14:paraId="2A73DBBC" w14:textId="77777777" w:rsidR="00DC37E3" w:rsidRPr="00DC37E3" w:rsidRDefault="00DC37E3" w:rsidP="00DC37E3">
      <w:pPr>
        <w:bidi/>
        <w:rPr>
          <w:rFonts w:cs="David" w:hint="cs"/>
          <w:rtl/>
        </w:rPr>
      </w:pPr>
      <w:r w:rsidRPr="00DC37E3">
        <w:rPr>
          <w:rFonts w:cs="David" w:hint="cs"/>
          <w:rtl/>
        </w:rPr>
        <w:tab/>
        <w:t xml:space="preserve">תודה. נשמע התייחסויות. חבר הכנסת בן-ששון, בבקשה. </w:t>
      </w:r>
    </w:p>
    <w:p w14:paraId="39C1931D" w14:textId="77777777" w:rsidR="00DC37E3" w:rsidRPr="00DC37E3" w:rsidRDefault="00DC37E3" w:rsidP="00DC37E3">
      <w:pPr>
        <w:bidi/>
        <w:rPr>
          <w:rFonts w:cs="David" w:hint="cs"/>
          <w:rtl/>
        </w:rPr>
      </w:pPr>
    </w:p>
    <w:p w14:paraId="523594E1" w14:textId="77777777" w:rsidR="00DC37E3" w:rsidRPr="00DC37E3" w:rsidRDefault="00DC37E3" w:rsidP="00DC37E3">
      <w:pPr>
        <w:pStyle w:val="Heading5"/>
        <w:jc w:val="left"/>
        <w:rPr>
          <w:rFonts w:hint="cs"/>
          <w:sz w:val="24"/>
          <w:rtl/>
        </w:rPr>
      </w:pPr>
      <w:r w:rsidRPr="00DC37E3">
        <w:rPr>
          <w:rFonts w:hint="cs"/>
          <w:sz w:val="24"/>
          <w:u w:val="single"/>
          <w:rtl/>
        </w:rPr>
        <w:t>מנחם בן-ששון:</w:t>
      </w:r>
    </w:p>
    <w:p w14:paraId="6C9D514E" w14:textId="77777777" w:rsidR="00DC37E3" w:rsidRPr="00DC37E3" w:rsidRDefault="00DC37E3" w:rsidP="00DC37E3">
      <w:pPr>
        <w:pStyle w:val="Heading5"/>
        <w:jc w:val="left"/>
        <w:rPr>
          <w:rFonts w:hint="cs"/>
          <w:sz w:val="24"/>
          <w:rtl/>
        </w:rPr>
      </w:pPr>
    </w:p>
    <w:p w14:paraId="6A4507CF" w14:textId="77777777" w:rsidR="00DC37E3" w:rsidRPr="00DC37E3" w:rsidRDefault="00DC37E3" w:rsidP="00DC37E3">
      <w:pPr>
        <w:bidi/>
        <w:rPr>
          <w:rFonts w:cs="David" w:hint="cs"/>
          <w:rtl/>
        </w:rPr>
      </w:pPr>
      <w:r w:rsidRPr="00DC37E3">
        <w:rPr>
          <w:rFonts w:cs="David" w:hint="cs"/>
          <w:rtl/>
        </w:rPr>
        <w:tab/>
        <w:t xml:space="preserve"> אני מנסה להיות עקבי לפי הגישה שפתחנו בה קודם, ואמרתי שהיא תהיה גב אל גב, שאומרת שמותר לקבל תרומות ומותר להפעיל עמותות והמפלגות לא תקבלנה פרוטה. במקרה הזה אני מרגיש קצת יותר בטוח, כי קראתי דוחות של שלושה יושבי-ראש ועדות בחירות, ועולים מן הדברים שני עניינים. האחד, שאנחנו בעידן תקשורתי אחר מאשר היום שבו חוקקו את חוק התעמולה, ואפילו עם התיקונים שלו. למשל, האינטרנט. למשל, </w:t>
      </w:r>
      <w:r w:rsidRPr="00DC37E3">
        <w:rPr>
          <w:rFonts w:cs="David" w:hint="cs"/>
        </w:rPr>
        <w:t>SMS</w:t>
      </w:r>
      <w:r w:rsidRPr="00DC37E3">
        <w:rPr>
          <w:rFonts w:cs="David" w:hint="cs"/>
          <w:rtl/>
        </w:rPr>
        <w:t>. תוך כדי דיון אתה מקבל מידע, חלק אתה רוצה וחלק לא. אפילו הדברור הישיר שלא היה בזמנו משנה את אלמנט הדואר, שלא לדבר על התקשורת, ערוץ 1 לעומת ערוצים מסחריים, ערוצים חצי ציבוריים וערוץ ממלכתי. בכל המערכת הזאת התלבטנו כשתיקנו שני תיקונים קטנים בחוק הבחירות. אז אמרנו שצריך לעשות תיקונים משמעותיים. נדמה לי שזאת ההזדמנות. כאן אני חולק על מה שאמר קודם היושב-ראש, למשל אם יש דברים שהם לקויים בחוק מימון בחירות, למה לא לתקן אותם כאן ונלמד אותם מחוק משאל עם?</w:t>
      </w:r>
    </w:p>
    <w:p w14:paraId="75496E62" w14:textId="77777777" w:rsidR="00DC37E3" w:rsidRPr="00DC37E3" w:rsidRDefault="00DC37E3" w:rsidP="00DC37E3">
      <w:pPr>
        <w:bidi/>
        <w:rPr>
          <w:rFonts w:cs="David" w:hint="cs"/>
          <w:rtl/>
        </w:rPr>
      </w:pPr>
    </w:p>
    <w:p w14:paraId="1D1C8BCE" w14:textId="77777777" w:rsidR="00DC37E3" w:rsidRPr="00DC37E3" w:rsidRDefault="00DC37E3" w:rsidP="00DC37E3">
      <w:pPr>
        <w:bidi/>
        <w:rPr>
          <w:rFonts w:cs="David" w:hint="cs"/>
          <w:rtl/>
        </w:rPr>
      </w:pPr>
      <w:r w:rsidRPr="00DC37E3">
        <w:rPr>
          <w:rFonts w:cs="David" w:hint="cs"/>
          <w:u w:val="single"/>
          <w:rtl/>
        </w:rPr>
        <w:t>היו"ר דוד טל:</w:t>
      </w:r>
    </w:p>
    <w:p w14:paraId="6B2C2E62" w14:textId="77777777" w:rsidR="00DC37E3" w:rsidRPr="00DC37E3" w:rsidRDefault="00DC37E3" w:rsidP="00DC37E3">
      <w:pPr>
        <w:bidi/>
        <w:rPr>
          <w:rFonts w:cs="David" w:hint="cs"/>
          <w:rtl/>
        </w:rPr>
      </w:pPr>
    </w:p>
    <w:p w14:paraId="18FC498F" w14:textId="77777777" w:rsidR="00DC37E3" w:rsidRPr="00DC37E3" w:rsidRDefault="00DC37E3" w:rsidP="00DC37E3">
      <w:pPr>
        <w:bidi/>
        <w:rPr>
          <w:rFonts w:cs="David" w:hint="cs"/>
          <w:rtl/>
        </w:rPr>
      </w:pPr>
      <w:r w:rsidRPr="00DC37E3">
        <w:rPr>
          <w:rFonts w:cs="David" w:hint="cs"/>
          <w:rtl/>
        </w:rPr>
        <w:tab/>
        <w:t xml:space="preserve">אתה לא חלוק עלי, כי אמרתי שאם משהו טעון תיקון אנחנו נתקן. </w:t>
      </w:r>
    </w:p>
    <w:p w14:paraId="219EB26A" w14:textId="77777777" w:rsidR="00DC37E3" w:rsidRPr="00DC37E3" w:rsidRDefault="00DC37E3" w:rsidP="00DC37E3">
      <w:pPr>
        <w:bidi/>
        <w:rPr>
          <w:rFonts w:cs="David" w:hint="cs"/>
          <w:rtl/>
        </w:rPr>
      </w:pPr>
    </w:p>
    <w:p w14:paraId="602F6093" w14:textId="77777777" w:rsidR="00DC37E3" w:rsidRPr="00DC37E3" w:rsidRDefault="00DC37E3" w:rsidP="00DC37E3">
      <w:pPr>
        <w:pStyle w:val="Heading5"/>
        <w:jc w:val="left"/>
        <w:rPr>
          <w:rFonts w:hint="cs"/>
          <w:sz w:val="24"/>
          <w:rtl/>
        </w:rPr>
      </w:pPr>
      <w:r w:rsidRPr="00DC37E3">
        <w:rPr>
          <w:rFonts w:hint="cs"/>
          <w:sz w:val="24"/>
          <w:u w:val="single"/>
          <w:rtl/>
        </w:rPr>
        <w:t>מנחם בן-ששון:</w:t>
      </w:r>
    </w:p>
    <w:p w14:paraId="1498DFF7" w14:textId="77777777" w:rsidR="00DC37E3" w:rsidRPr="00DC37E3" w:rsidRDefault="00DC37E3" w:rsidP="00DC37E3">
      <w:pPr>
        <w:pStyle w:val="Heading5"/>
        <w:jc w:val="left"/>
        <w:rPr>
          <w:rFonts w:hint="cs"/>
          <w:sz w:val="24"/>
          <w:rtl/>
        </w:rPr>
      </w:pPr>
    </w:p>
    <w:p w14:paraId="47D4C42C" w14:textId="77777777" w:rsidR="00DC37E3" w:rsidRPr="00DC37E3" w:rsidRDefault="00DC37E3" w:rsidP="00DC37E3">
      <w:pPr>
        <w:bidi/>
        <w:rPr>
          <w:rFonts w:cs="David" w:hint="cs"/>
          <w:rtl/>
        </w:rPr>
      </w:pPr>
      <w:r w:rsidRPr="00DC37E3">
        <w:rPr>
          <w:rFonts w:cs="David" w:hint="cs"/>
          <w:rtl/>
        </w:rPr>
        <w:tab/>
        <w:t xml:space="preserve"> אם כך זה בסדר. אותו הדבר כאן, אם יש דברים שאנחנו חולמים עליהם כבר הרבה זמן לתיקון בחוק תעמולת בחירות, הנה הזמן לעשות אותם. </w:t>
      </w:r>
    </w:p>
    <w:p w14:paraId="4876A3BA" w14:textId="77777777" w:rsidR="00DC37E3" w:rsidRPr="00DC37E3" w:rsidRDefault="00DC37E3" w:rsidP="00DC37E3">
      <w:pPr>
        <w:bidi/>
        <w:rPr>
          <w:rFonts w:cs="David" w:hint="cs"/>
          <w:rtl/>
        </w:rPr>
      </w:pPr>
    </w:p>
    <w:p w14:paraId="0A73E4F3" w14:textId="77777777" w:rsidR="00DC37E3" w:rsidRPr="00DC37E3" w:rsidRDefault="00DC37E3" w:rsidP="00DC37E3">
      <w:pPr>
        <w:bidi/>
        <w:ind w:firstLine="512"/>
        <w:rPr>
          <w:rFonts w:cs="David" w:hint="cs"/>
          <w:rtl/>
        </w:rPr>
      </w:pPr>
      <w:r w:rsidRPr="00DC37E3">
        <w:rPr>
          <w:rFonts w:cs="David" w:hint="cs"/>
          <w:rtl/>
        </w:rPr>
        <w:t xml:space="preserve">אני חושב שאם לא נתנו מימון למפלגות וכן נתנו אפשרויות לתרומות ולמגביות ולעמותות ללא הגבלה </w:t>
      </w:r>
      <w:r w:rsidRPr="00DC37E3">
        <w:rPr>
          <w:rFonts w:cs="David"/>
          <w:rtl/>
        </w:rPr>
        <w:t>–</w:t>
      </w:r>
      <w:r w:rsidRPr="00DC37E3">
        <w:rPr>
          <w:rFonts w:cs="David" w:hint="cs"/>
          <w:rtl/>
        </w:rPr>
        <w:t xml:space="preserve"> למי שטוען שזה הכיוון, הכיוון הליבראלי, אז מותר הכול. תשכחו עכשיו מהקצאת זמן שידור, תשכחו עכשיו מהקצאת זמן חובה. אין הקצאת זמן חובה, אבל כל אחד יקנה. יש לך כמה כסף שאתה רוצה. יהודה הראל אמר שהוא לא רוצה הגבלות, אז שיקנה שלוש-ארבע שעות. המגבלה היחידה היא שאסור לו לקנות הכול. זה סביר, כמו שאמרה היועצת המשפטית. ניתן את המבחנים הסבירים להגבלה שהיא מזכירה הגבלה על התארגנויות עסקיות שאסורות, לסבירות מסוימת לסגנון בוטה, ונפתח את הכול. </w:t>
      </w:r>
    </w:p>
    <w:p w14:paraId="1B22F19B" w14:textId="77777777" w:rsidR="00DC37E3" w:rsidRPr="00DC37E3" w:rsidRDefault="00DC37E3" w:rsidP="00DC37E3">
      <w:pPr>
        <w:bidi/>
        <w:ind w:firstLine="512"/>
        <w:rPr>
          <w:rFonts w:cs="David" w:hint="cs"/>
          <w:rtl/>
        </w:rPr>
      </w:pPr>
    </w:p>
    <w:p w14:paraId="269B8B0C" w14:textId="77777777" w:rsidR="00DC37E3" w:rsidRPr="00DC37E3" w:rsidRDefault="00DC37E3" w:rsidP="00DC37E3">
      <w:pPr>
        <w:bidi/>
        <w:rPr>
          <w:rFonts w:cs="David" w:hint="cs"/>
          <w:rtl/>
        </w:rPr>
      </w:pPr>
      <w:r w:rsidRPr="00DC37E3">
        <w:rPr>
          <w:rFonts w:cs="David" w:hint="cs"/>
          <w:u w:val="single"/>
          <w:rtl/>
        </w:rPr>
        <w:t>היו"ר דוד טל:</w:t>
      </w:r>
    </w:p>
    <w:p w14:paraId="383206A1" w14:textId="77777777" w:rsidR="00DC37E3" w:rsidRPr="00DC37E3" w:rsidRDefault="00DC37E3" w:rsidP="00DC37E3">
      <w:pPr>
        <w:bidi/>
        <w:rPr>
          <w:rFonts w:cs="David" w:hint="cs"/>
          <w:rtl/>
        </w:rPr>
      </w:pPr>
    </w:p>
    <w:p w14:paraId="72351BF6" w14:textId="77777777" w:rsidR="00DC37E3" w:rsidRPr="00DC37E3" w:rsidRDefault="00DC37E3" w:rsidP="00DC37E3">
      <w:pPr>
        <w:bidi/>
        <w:ind w:firstLine="512"/>
        <w:rPr>
          <w:rFonts w:cs="David" w:hint="cs"/>
          <w:rtl/>
        </w:rPr>
      </w:pPr>
      <w:r w:rsidRPr="00DC37E3">
        <w:rPr>
          <w:rFonts w:cs="David" w:hint="cs"/>
          <w:rtl/>
        </w:rPr>
        <w:tab/>
        <w:t xml:space="preserve">אבל אז יהיו קבוצות ריכוז. </w:t>
      </w:r>
    </w:p>
    <w:p w14:paraId="7A7EA586" w14:textId="77777777" w:rsidR="00DC37E3" w:rsidRPr="00DC37E3" w:rsidRDefault="00DC37E3" w:rsidP="00DC37E3">
      <w:pPr>
        <w:bidi/>
        <w:ind w:firstLine="512"/>
        <w:rPr>
          <w:rFonts w:cs="David" w:hint="cs"/>
          <w:rtl/>
        </w:rPr>
      </w:pPr>
    </w:p>
    <w:p w14:paraId="67A0FAF1" w14:textId="77777777" w:rsidR="00DC37E3" w:rsidRPr="00DC37E3" w:rsidRDefault="00DC37E3" w:rsidP="00DC37E3">
      <w:pPr>
        <w:pStyle w:val="Heading5"/>
        <w:jc w:val="left"/>
        <w:rPr>
          <w:rFonts w:hint="cs"/>
          <w:sz w:val="24"/>
          <w:rtl/>
        </w:rPr>
      </w:pPr>
      <w:r w:rsidRPr="00DC37E3">
        <w:rPr>
          <w:rFonts w:hint="cs"/>
          <w:sz w:val="24"/>
          <w:u w:val="single"/>
          <w:rtl/>
        </w:rPr>
        <w:t>מנחם בן-ששון:</w:t>
      </w:r>
    </w:p>
    <w:p w14:paraId="25C7D3BB" w14:textId="77777777" w:rsidR="00DC37E3" w:rsidRPr="00DC37E3" w:rsidRDefault="00DC37E3" w:rsidP="00DC37E3">
      <w:pPr>
        <w:pStyle w:val="Heading5"/>
        <w:jc w:val="left"/>
        <w:rPr>
          <w:rFonts w:hint="cs"/>
          <w:sz w:val="24"/>
          <w:rtl/>
        </w:rPr>
      </w:pPr>
    </w:p>
    <w:p w14:paraId="7E128126" w14:textId="77777777" w:rsidR="00DC37E3" w:rsidRPr="00DC37E3" w:rsidRDefault="00DC37E3" w:rsidP="00DC37E3">
      <w:pPr>
        <w:bidi/>
        <w:ind w:firstLine="512"/>
        <w:rPr>
          <w:rFonts w:cs="David" w:hint="cs"/>
          <w:rtl/>
        </w:rPr>
      </w:pPr>
      <w:r w:rsidRPr="00DC37E3">
        <w:rPr>
          <w:rFonts w:cs="David" w:hint="cs"/>
          <w:rtl/>
        </w:rPr>
        <w:tab/>
        <w:t xml:space="preserve"> יהיו קבוצות ריכוז. כפי שאמרתי לאחד מחבריי בתקשורת, זה יהיה הפרוספריטי של כלי התקשורת. הם יקבלו משאבים, הם יקנו אצלם זמן, יקנו אצלם אינצ'ים. אי-אפשר יהיה לקנות עיתון שלם, אלא אם כן כל העיתון נוסד למטרה מסוימת, אז ידעו שזה עיתון לתכלית. אני לא רוצה להיות פרוע, אבל תבינו שמנגנוני ההשפעה על דעת הציבור היום זה לא לוח המודעות בשכונה, אלא המודעות נוצרת מכל מיני אפיקי ידע והזרמת מידע באוטוסטרדות המידע של התקשורת, שקשה מאוד להתמודד אתם. לכן לדעתי תשכחו מפיקוח, דברו על סגנון בוטה, ובמקרה הזה גם לא תוכלו להעניש. </w:t>
      </w:r>
    </w:p>
    <w:p w14:paraId="26F1954E" w14:textId="77777777" w:rsidR="00DC37E3" w:rsidRPr="00DC37E3" w:rsidRDefault="00DC37E3" w:rsidP="00DC37E3">
      <w:pPr>
        <w:bidi/>
        <w:ind w:firstLine="512"/>
        <w:rPr>
          <w:rFonts w:cs="David" w:hint="cs"/>
          <w:rtl/>
        </w:rPr>
      </w:pPr>
    </w:p>
    <w:p w14:paraId="1CF9869D" w14:textId="77777777" w:rsidR="00DC37E3" w:rsidRPr="00DC37E3" w:rsidRDefault="00DC37E3" w:rsidP="00DC37E3">
      <w:pPr>
        <w:bidi/>
        <w:rPr>
          <w:rFonts w:ascii="Arial" w:hAnsi="Arial" w:cs="David" w:hint="cs"/>
          <w:u w:val="single"/>
          <w:rtl/>
        </w:rPr>
      </w:pPr>
      <w:r w:rsidRPr="00DC37E3">
        <w:rPr>
          <w:rFonts w:ascii="Arial" w:hAnsi="Arial" w:cs="David" w:hint="cs"/>
          <w:u w:val="single"/>
          <w:rtl/>
        </w:rPr>
        <w:t>עו"ד נורית אלשטיין:</w:t>
      </w:r>
    </w:p>
    <w:p w14:paraId="2BADEE22" w14:textId="77777777" w:rsidR="00DC37E3" w:rsidRPr="00DC37E3" w:rsidRDefault="00DC37E3" w:rsidP="00DC37E3">
      <w:pPr>
        <w:bidi/>
        <w:rPr>
          <w:rFonts w:ascii="Arial" w:hAnsi="Arial" w:cs="David" w:hint="cs"/>
          <w:u w:val="single"/>
          <w:rtl/>
        </w:rPr>
      </w:pPr>
    </w:p>
    <w:p w14:paraId="4A955190" w14:textId="77777777" w:rsidR="00DC37E3" w:rsidRPr="00DC37E3" w:rsidRDefault="00DC37E3" w:rsidP="00DC37E3">
      <w:pPr>
        <w:bidi/>
        <w:ind w:firstLine="512"/>
        <w:rPr>
          <w:rFonts w:cs="David" w:hint="cs"/>
          <w:rtl/>
        </w:rPr>
      </w:pPr>
      <w:r w:rsidRPr="00DC37E3">
        <w:rPr>
          <w:rFonts w:ascii="Arial" w:hAnsi="Arial" w:cs="David" w:hint="cs"/>
          <w:rtl/>
        </w:rPr>
        <w:tab/>
        <w:t xml:space="preserve"> </w:t>
      </w:r>
      <w:r w:rsidRPr="00DC37E3">
        <w:rPr>
          <w:rFonts w:cs="David" w:hint="cs"/>
          <w:rtl/>
        </w:rPr>
        <w:t xml:space="preserve">זה משנה את אופי האיסורים. זה לא כמו בבחירות כלליות. </w:t>
      </w:r>
    </w:p>
    <w:p w14:paraId="5D66D887" w14:textId="77777777" w:rsidR="00DC37E3" w:rsidRPr="00DC37E3" w:rsidRDefault="00DC37E3" w:rsidP="00DC37E3">
      <w:pPr>
        <w:bidi/>
        <w:ind w:firstLine="512"/>
        <w:rPr>
          <w:rFonts w:cs="David" w:hint="cs"/>
          <w:rtl/>
        </w:rPr>
      </w:pPr>
    </w:p>
    <w:p w14:paraId="4D8D9D5E" w14:textId="77777777" w:rsidR="00DC37E3" w:rsidRPr="00DC37E3" w:rsidRDefault="00DC37E3" w:rsidP="00DC37E3">
      <w:pPr>
        <w:pStyle w:val="Heading5"/>
        <w:jc w:val="left"/>
        <w:rPr>
          <w:rFonts w:hint="cs"/>
          <w:sz w:val="24"/>
          <w:rtl/>
        </w:rPr>
      </w:pPr>
      <w:r w:rsidRPr="00DC37E3">
        <w:rPr>
          <w:rFonts w:hint="cs"/>
          <w:sz w:val="24"/>
          <w:u w:val="single"/>
          <w:rtl/>
        </w:rPr>
        <w:t>מנחם בן-ששון:</w:t>
      </w:r>
    </w:p>
    <w:p w14:paraId="4CDAEF52" w14:textId="77777777" w:rsidR="00DC37E3" w:rsidRPr="00DC37E3" w:rsidRDefault="00DC37E3" w:rsidP="00DC37E3">
      <w:pPr>
        <w:pStyle w:val="Heading5"/>
        <w:jc w:val="left"/>
        <w:rPr>
          <w:rFonts w:hint="cs"/>
          <w:sz w:val="24"/>
          <w:rtl/>
        </w:rPr>
      </w:pPr>
    </w:p>
    <w:p w14:paraId="061C0445" w14:textId="77777777" w:rsidR="00DC37E3" w:rsidRPr="00DC37E3" w:rsidRDefault="00DC37E3" w:rsidP="00DC37E3">
      <w:pPr>
        <w:bidi/>
        <w:ind w:firstLine="512"/>
        <w:rPr>
          <w:rFonts w:cs="David" w:hint="cs"/>
          <w:rtl/>
        </w:rPr>
      </w:pPr>
      <w:r w:rsidRPr="00DC37E3">
        <w:rPr>
          <w:rFonts w:cs="David" w:hint="cs"/>
          <w:rtl/>
        </w:rPr>
        <w:tab/>
        <w:t xml:space="preserve"> ואז אני אומר שבעניין שוחד יוכלו היועצים המשפטיים לייעץ לנו, ובעניין סגנון בוטה תוכלו לייעץ לנו, ואני אגיד אל תצלמו תמונות תועבה, כי יש עליהן הסכמה מסוימת, אבל מעבר לכך אנחנו במאה ה-21. </w:t>
      </w:r>
    </w:p>
    <w:p w14:paraId="7BDC789F" w14:textId="77777777" w:rsidR="00DC37E3" w:rsidRPr="00DC37E3" w:rsidRDefault="00DC37E3" w:rsidP="00DC37E3">
      <w:pPr>
        <w:bidi/>
        <w:ind w:firstLine="512"/>
        <w:rPr>
          <w:rFonts w:cs="David" w:hint="cs"/>
          <w:rtl/>
        </w:rPr>
      </w:pPr>
    </w:p>
    <w:p w14:paraId="540C5662" w14:textId="77777777" w:rsidR="00DC37E3" w:rsidRPr="00DC37E3" w:rsidRDefault="00DC37E3" w:rsidP="00DC37E3">
      <w:pPr>
        <w:bidi/>
        <w:rPr>
          <w:rFonts w:cs="David" w:hint="cs"/>
          <w:rtl/>
        </w:rPr>
      </w:pPr>
      <w:r w:rsidRPr="00DC37E3">
        <w:rPr>
          <w:rFonts w:cs="David" w:hint="cs"/>
          <w:u w:val="single"/>
          <w:rtl/>
        </w:rPr>
        <w:t>היו"ר דוד טל:</w:t>
      </w:r>
    </w:p>
    <w:p w14:paraId="785AD9B8" w14:textId="77777777" w:rsidR="00DC37E3" w:rsidRPr="00DC37E3" w:rsidRDefault="00DC37E3" w:rsidP="00DC37E3">
      <w:pPr>
        <w:bidi/>
        <w:rPr>
          <w:rFonts w:cs="David" w:hint="cs"/>
          <w:rtl/>
        </w:rPr>
      </w:pPr>
    </w:p>
    <w:p w14:paraId="505F6C2B" w14:textId="77777777" w:rsidR="00DC37E3" w:rsidRPr="00DC37E3" w:rsidRDefault="00DC37E3" w:rsidP="00DC37E3">
      <w:pPr>
        <w:bidi/>
        <w:ind w:firstLine="512"/>
        <w:rPr>
          <w:rFonts w:cs="David" w:hint="cs"/>
          <w:rtl/>
        </w:rPr>
      </w:pPr>
      <w:r w:rsidRPr="00DC37E3">
        <w:rPr>
          <w:rFonts w:cs="David" w:hint="cs"/>
          <w:rtl/>
        </w:rPr>
        <w:tab/>
        <w:t xml:space="preserve">אני רוצה להזכיר שיש לנו יו"ר ועדת בחירות מרכזית שיוכל לומר את דברו. </w:t>
      </w:r>
    </w:p>
    <w:p w14:paraId="77C57F11" w14:textId="77777777" w:rsidR="00DC37E3" w:rsidRPr="00DC37E3" w:rsidRDefault="00DC37E3" w:rsidP="00DC37E3">
      <w:pPr>
        <w:bidi/>
        <w:rPr>
          <w:rFonts w:cs="David" w:hint="cs"/>
          <w:rtl/>
        </w:rPr>
      </w:pPr>
    </w:p>
    <w:p w14:paraId="6EA89A05" w14:textId="77777777" w:rsidR="00DC37E3" w:rsidRPr="00DC37E3" w:rsidRDefault="00DC37E3" w:rsidP="00DC37E3">
      <w:pPr>
        <w:bidi/>
        <w:rPr>
          <w:rFonts w:cs="David" w:hint="cs"/>
          <w:rtl/>
        </w:rPr>
      </w:pPr>
      <w:r w:rsidRPr="00DC37E3">
        <w:rPr>
          <w:rFonts w:cs="David" w:hint="cs"/>
          <w:u w:val="single"/>
          <w:rtl/>
        </w:rPr>
        <w:t>יצחק לוי:</w:t>
      </w:r>
    </w:p>
    <w:p w14:paraId="5529B2EB" w14:textId="77777777" w:rsidR="00DC37E3" w:rsidRPr="00DC37E3" w:rsidRDefault="00DC37E3" w:rsidP="00DC37E3">
      <w:pPr>
        <w:bidi/>
        <w:rPr>
          <w:rFonts w:cs="David" w:hint="cs"/>
          <w:rtl/>
        </w:rPr>
      </w:pPr>
    </w:p>
    <w:p w14:paraId="3BC1BA03" w14:textId="77777777" w:rsidR="00DC37E3" w:rsidRPr="00DC37E3" w:rsidRDefault="00DC37E3" w:rsidP="00DC37E3">
      <w:pPr>
        <w:bidi/>
        <w:rPr>
          <w:rFonts w:cs="David" w:hint="cs"/>
          <w:rtl/>
        </w:rPr>
      </w:pPr>
      <w:r w:rsidRPr="00DC37E3">
        <w:rPr>
          <w:rFonts w:cs="David" w:hint="cs"/>
          <w:rtl/>
        </w:rPr>
        <w:tab/>
        <w:t xml:space="preserve"> אני נוטה להסכים למה שאמר פרופ' בן-ששון. לגבי המפלגות, כל האיסורים חלים. </w:t>
      </w:r>
    </w:p>
    <w:p w14:paraId="1209DA5D" w14:textId="77777777" w:rsidR="00DC37E3" w:rsidRPr="00DC37E3" w:rsidRDefault="00DC37E3" w:rsidP="00DC37E3">
      <w:pPr>
        <w:bidi/>
        <w:rPr>
          <w:rFonts w:cs="David" w:hint="cs"/>
          <w:rtl/>
        </w:rPr>
      </w:pPr>
    </w:p>
    <w:p w14:paraId="1F0ACA06" w14:textId="77777777" w:rsidR="00DC37E3" w:rsidRPr="00DC37E3" w:rsidRDefault="00DC37E3" w:rsidP="00DC37E3">
      <w:pPr>
        <w:pStyle w:val="Heading5"/>
        <w:jc w:val="left"/>
        <w:rPr>
          <w:rFonts w:hint="cs"/>
          <w:sz w:val="24"/>
          <w:rtl/>
        </w:rPr>
      </w:pPr>
      <w:r w:rsidRPr="00DC37E3">
        <w:rPr>
          <w:rFonts w:hint="cs"/>
          <w:sz w:val="24"/>
          <w:u w:val="single"/>
          <w:rtl/>
        </w:rPr>
        <w:t>מנחם בן-ששון:</w:t>
      </w:r>
    </w:p>
    <w:p w14:paraId="7BF51068" w14:textId="77777777" w:rsidR="00DC37E3" w:rsidRPr="00DC37E3" w:rsidRDefault="00DC37E3" w:rsidP="00DC37E3">
      <w:pPr>
        <w:pStyle w:val="Heading5"/>
        <w:jc w:val="left"/>
        <w:rPr>
          <w:rFonts w:hint="cs"/>
          <w:sz w:val="24"/>
          <w:rtl/>
        </w:rPr>
      </w:pPr>
    </w:p>
    <w:p w14:paraId="038369E2" w14:textId="77777777" w:rsidR="00DC37E3" w:rsidRPr="00DC37E3" w:rsidRDefault="00DC37E3" w:rsidP="00DC37E3">
      <w:pPr>
        <w:bidi/>
        <w:rPr>
          <w:rFonts w:cs="David" w:hint="cs"/>
          <w:rtl/>
        </w:rPr>
      </w:pPr>
      <w:r w:rsidRPr="00DC37E3">
        <w:rPr>
          <w:rFonts w:cs="David" w:hint="cs"/>
          <w:rtl/>
        </w:rPr>
        <w:tab/>
        <w:t xml:space="preserve"> אני רוצה לומר בצורה ברורה שחוק מפלגות לא זז. </w:t>
      </w:r>
    </w:p>
    <w:p w14:paraId="6381BF91" w14:textId="77777777" w:rsidR="00DC37E3" w:rsidRPr="00DC37E3" w:rsidRDefault="00DC37E3" w:rsidP="00DC37E3">
      <w:pPr>
        <w:bidi/>
        <w:rPr>
          <w:rFonts w:cs="David" w:hint="cs"/>
          <w:rtl/>
        </w:rPr>
      </w:pPr>
    </w:p>
    <w:p w14:paraId="039F0DEC" w14:textId="77777777" w:rsidR="00DC37E3" w:rsidRPr="00DC37E3" w:rsidRDefault="00DC37E3" w:rsidP="00DC37E3">
      <w:pPr>
        <w:bidi/>
        <w:rPr>
          <w:rFonts w:cs="David" w:hint="cs"/>
          <w:rtl/>
        </w:rPr>
      </w:pPr>
      <w:r w:rsidRPr="00DC37E3">
        <w:rPr>
          <w:rFonts w:cs="David" w:hint="cs"/>
          <w:u w:val="single"/>
          <w:rtl/>
        </w:rPr>
        <w:t>יצחק לוי:</w:t>
      </w:r>
    </w:p>
    <w:p w14:paraId="07E5CDF6" w14:textId="77777777" w:rsidR="00DC37E3" w:rsidRPr="00DC37E3" w:rsidRDefault="00DC37E3" w:rsidP="00DC37E3">
      <w:pPr>
        <w:bidi/>
        <w:rPr>
          <w:rFonts w:cs="David" w:hint="cs"/>
          <w:rtl/>
        </w:rPr>
      </w:pPr>
    </w:p>
    <w:p w14:paraId="161B04D3" w14:textId="77777777" w:rsidR="00DC37E3" w:rsidRPr="00DC37E3" w:rsidRDefault="00DC37E3" w:rsidP="00DC37E3">
      <w:pPr>
        <w:bidi/>
        <w:rPr>
          <w:rFonts w:cs="David" w:hint="cs"/>
          <w:rtl/>
        </w:rPr>
      </w:pPr>
      <w:r w:rsidRPr="00DC37E3">
        <w:rPr>
          <w:rFonts w:cs="David" w:hint="cs"/>
          <w:rtl/>
        </w:rPr>
        <w:tab/>
        <w:t xml:space="preserve">כל האיסורים חלים על מפלגות, לא עושים שום שינוי בחוק המפלגות, אלא אם כן רוצים לתקן משהו בהזדמנות הזאת. אבל בעיקרון כל האיסורים חלים. כשאין מימון אין זמן שידור למפלגות, אם בסוף יהיה מימון יכול להיות שגם נגיד שאין זמן שידור למפלגות. </w:t>
      </w:r>
    </w:p>
    <w:p w14:paraId="2594DDCF" w14:textId="77777777" w:rsidR="00DC37E3" w:rsidRPr="00DC37E3" w:rsidRDefault="00DC37E3" w:rsidP="00DC37E3">
      <w:pPr>
        <w:bidi/>
        <w:rPr>
          <w:rFonts w:cs="David" w:hint="cs"/>
          <w:rtl/>
        </w:rPr>
      </w:pPr>
    </w:p>
    <w:p w14:paraId="5B0E08CB" w14:textId="77777777" w:rsidR="00DC37E3" w:rsidRPr="00DC37E3" w:rsidRDefault="00DC37E3" w:rsidP="00DC37E3">
      <w:pPr>
        <w:bidi/>
        <w:rPr>
          <w:rFonts w:cs="David" w:hint="cs"/>
          <w:rtl/>
        </w:rPr>
      </w:pPr>
      <w:r w:rsidRPr="00DC37E3">
        <w:rPr>
          <w:rFonts w:cs="David" w:hint="cs"/>
          <w:u w:val="single"/>
          <w:rtl/>
        </w:rPr>
        <w:t>היו"ר דוד טל:</w:t>
      </w:r>
    </w:p>
    <w:p w14:paraId="44742F3C" w14:textId="77777777" w:rsidR="00DC37E3" w:rsidRPr="00DC37E3" w:rsidRDefault="00DC37E3" w:rsidP="00DC37E3">
      <w:pPr>
        <w:bidi/>
        <w:rPr>
          <w:rFonts w:cs="David" w:hint="cs"/>
          <w:rtl/>
        </w:rPr>
      </w:pPr>
    </w:p>
    <w:p w14:paraId="3844E252" w14:textId="77777777" w:rsidR="00DC37E3" w:rsidRPr="00DC37E3" w:rsidRDefault="00DC37E3" w:rsidP="00DC37E3">
      <w:pPr>
        <w:bidi/>
        <w:rPr>
          <w:rFonts w:cs="David" w:hint="cs"/>
          <w:rtl/>
        </w:rPr>
      </w:pPr>
      <w:r w:rsidRPr="00DC37E3">
        <w:rPr>
          <w:rFonts w:cs="David" w:hint="cs"/>
          <w:rtl/>
        </w:rPr>
        <w:tab/>
        <w:t>ואז כל אחד יכול לרכוש כמה  זמן שהוא רוצה?</w:t>
      </w:r>
    </w:p>
    <w:p w14:paraId="45AB2F3E" w14:textId="77777777" w:rsidR="00DC37E3" w:rsidRPr="00DC37E3" w:rsidRDefault="00DC37E3" w:rsidP="00DC37E3">
      <w:pPr>
        <w:bidi/>
        <w:rPr>
          <w:rFonts w:cs="David" w:hint="cs"/>
          <w:rtl/>
        </w:rPr>
      </w:pPr>
    </w:p>
    <w:p w14:paraId="534033FD" w14:textId="77777777" w:rsidR="00DC37E3" w:rsidRPr="00DC37E3" w:rsidRDefault="00DC37E3" w:rsidP="00DC37E3">
      <w:pPr>
        <w:bidi/>
        <w:rPr>
          <w:rFonts w:cs="David" w:hint="cs"/>
          <w:rtl/>
        </w:rPr>
      </w:pPr>
      <w:r w:rsidRPr="00DC37E3">
        <w:rPr>
          <w:rFonts w:cs="David" w:hint="cs"/>
          <w:u w:val="single"/>
          <w:rtl/>
        </w:rPr>
        <w:t>יצחק לוי:</w:t>
      </w:r>
    </w:p>
    <w:p w14:paraId="61176246" w14:textId="77777777" w:rsidR="00DC37E3" w:rsidRPr="00DC37E3" w:rsidRDefault="00DC37E3" w:rsidP="00DC37E3">
      <w:pPr>
        <w:bidi/>
        <w:rPr>
          <w:rFonts w:cs="David" w:hint="cs"/>
          <w:rtl/>
        </w:rPr>
      </w:pPr>
    </w:p>
    <w:p w14:paraId="592210D0" w14:textId="77777777" w:rsidR="00DC37E3" w:rsidRPr="00DC37E3" w:rsidRDefault="00DC37E3" w:rsidP="00DC37E3">
      <w:pPr>
        <w:bidi/>
        <w:rPr>
          <w:rFonts w:cs="David" w:hint="cs"/>
          <w:rtl/>
        </w:rPr>
      </w:pPr>
      <w:r w:rsidRPr="00DC37E3">
        <w:rPr>
          <w:rFonts w:cs="David" w:hint="cs"/>
          <w:rtl/>
        </w:rPr>
        <w:tab/>
        <w:t xml:space="preserve">כמו היום. מה שחל היום על המפלגות, חל. נניח שהמפלגה שלנו מחליטה שהיא לוקחת מכספה או לוקחת הלוואה של מיליון שקלים ורוצה לרכוש מודעות בעיתון. מה שמותר  נעשה, מה שאסור אסור. </w:t>
      </w:r>
    </w:p>
    <w:p w14:paraId="0AEBDF4C" w14:textId="77777777" w:rsidR="00DC37E3" w:rsidRPr="00DC37E3" w:rsidRDefault="00DC37E3" w:rsidP="00DC37E3">
      <w:pPr>
        <w:bidi/>
        <w:rPr>
          <w:rFonts w:cs="David" w:hint="cs"/>
          <w:rtl/>
        </w:rPr>
      </w:pPr>
    </w:p>
    <w:p w14:paraId="15E21106" w14:textId="77777777" w:rsidR="00DC37E3" w:rsidRPr="00DC37E3" w:rsidRDefault="00DC37E3" w:rsidP="00DC37E3">
      <w:pPr>
        <w:bidi/>
        <w:rPr>
          <w:rFonts w:cs="David" w:hint="cs"/>
          <w:rtl/>
        </w:rPr>
      </w:pPr>
      <w:r w:rsidRPr="00DC37E3">
        <w:rPr>
          <w:rFonts w:cs="David" w:hint="cs"/>
          <w:u w:val="single"/>
          <w:rtl/>
        </w:rPr>
        <w:t>אסתרינה טרטמן:</w:t>
      </w:r>
    </w:p>
    <w:p w14:paraId="1CB3BF51" w14:textId="77777777" w:rsidR="00DC37E3" w:rsidRPr="00DC37E3" w:rsidRDefault="00DC37E3" w:rsidP="00DC37E3">
      <w:pPr>
        <w:bidi/>
        <w:rPr>
          <w:rFonts w:cs="David" w:hint="cs"/>
          <w:rtl/>
        </w:rPr>
      </w:pPr>
    </w:p>
    <w:p w14:paraId="36BF3961" w14:textId="77777777" w:rsidR="00DC37E3" w:rsidRPr="00DC37E3" w:rsidRDefault="00DC37E3" w:rsidP="00DC37E3">
      <w:pPr>
        <w:bidi/>
        <w:rPr>
          <w:rFonts w:cs="David" w:hint="cs"/>
          <w:rtl/>
        </w:rPr>
      </w:pPr>
      <w:r w:rsidRPr="00DC37E3">
        <w:rPr>
          <w:rFonts w:cs="David" w:hint="cs"/>
          <w:rtl/>
        </w:rPr>
        <w:tab/>
        <w:t xml:space="preserve"> אבל  הם יוכלו להיות בתוך התעמולה של מי שעושה. </w:t>
      </w:r>
    </w:p>
    <w:p w14:paraId="6109057E" w14:textId="77777777" w:rsidR="00DC37E3" w:rsidRPr="00DC37E3" w:rsidRDefault="00DC37E3" w:rsidP="00DC37E3">
      <w:pPr>
        <w:bidi/>
        <w:rPr>
          <w:rFonts w:cs="David" w:hint="cs"/>
          <w:rtl/>
        </w:rPr>
      </w:pPr>
    </w:p>
    <w:p w14:paraId="3224A903" w14:textId="77777777" w:rsidR="00DC37E3" w:rsidRPr="00DC37E3" w:rsidRDefault="00DC37E3" w:rsidP="00DC37E3">
      <w:pPr>
        <w:bidi/>
        <w:rPr>
          <w:rFonts w:cs="David" w:hint="cs"/>
          <w:rtl/>
        </w:rPr>
      </w:pPr>
      <w:r w:rsidRPr="00DC37E3">
        <w:rPr>
          <w:rFonts w:cs="David" w:hint="cs"/>
          <w:u w:val="single"/>
          <w:rtl/>
        </w:rPr>
        <w:t>יצחק לוי:</w:t>
      </w:r>
    </w:p>
    <w:p w14:paraId="4374A3B1" w14:textId="77777777" w:rsidR="00DC37E3" w:rsidRPr="00DC37E3" w:rsidRDefault="00DC37E3" w:rsidP="00DC37E3">
      <w:pPr>
        <w:bidi/>
        <w:rPr>
          <w:rFonts w:cs="David" w:hint="cs"/>
          <w:rtl/>
        </w:rPr>
      </w:pPr>
    </w:p>
    <w:p w14:paraId="6CB8A1B4" w14:textId="77777777" w:rsidR="00DC37E3" w:rsidRPr="00DC37E3" w:rsidRDefault="00DC37E3" w:rsidP="00DC37E3">
      <w:pPr>
        <w:bidi/>
        <w:rPr>
          <w:rFonts w:cs="David" w:hint="cs"/>
          <w:rtl/>
        </w:rPr>
      </w:pPr>
      <w:r w:rsidRPr="00DC37E3">
        <w:rPr>
          <w:rFonts w:cs="David" w:hint="cs"/>
          <w:rtl/>
        </w:rPr>
        <w:tab/>
        <w:t xml:space="preserve">לא. אני רוצה לתת מגבלה נוספת, שאני חושב שהיא הגיונית מאוד והיא תמנע שחיתות. הזיקה של העמותות למפלגות תהיה כמו שיש היום בחוקי הבחירות. הווה אומר, אם עמותה ציבורית או פרטית מפרסמת היום למען הליכוד או למען העבודה, המבקר יצמיד אותה ישר להוצאות של המפלגה. זה חשוב, כיוון שאם המגבלה הזאת לא תהיה המפלגות יוכלו להתקשר  עם עמותה מסוימת, המפלגה שלי תתקשר עם מועצת יש"ע או עם עמותה של הגולן ואגיד שאני מסדר להם תורמים והם יתנו לי דרכם להופיע כל יום במודעות בעיתון, עם התמונה שלי וכו'. אני מציע שזה ייחשב לכספי מפלגה.  </w:t>
      </w:r>
    </w:p>
    <w:p w14:paraId="02205F85" w14:textId="77777777" w:rsidR="00DC37E3" w:rsidRPr="00DC37E3" w:rsidRDefault="00DC37E3" w:rsidP="00DC37E3">
      <w:pPr>
        <w:bidi/>
        <w:rPr>
          <w:rFonts w:cs="David" w:hint="cs"/>
          <w:rtl/>
        </w:rPr>
      </w:pPr>
    </w:p>
    <w:p w14:paraId="2EFD1ECD" w14:textId="77777777" w:rsidR="00DC37E3" w:rsidRPr="00DC37E3" w:rsidRDefault="00DC37E3" w:rsidP="00DC37E3">
      <w:pPr>
        <w:bidi/>
        <w:rPr>
          <w:rFonts w:cs="David" w:hint="cs"/>
          <w:u w:val="single"/>
          <w:rtl/>
        </w:rPr>
      </w:pPr>
    </w:p>
    <w:p w14:paraId="3F935BC4" w14:textId="77777777" w:rsidR="00DC37E3" w:rsidRPr="00DC37E3" w:rsidRDefault="00DC37E3" w:rsidP="00DC37E3">
      <w:pPr>
        <w:bidi/>
        <w:rPr>
          <w:rFonts w:cs="David" w:hint="cs"/>
          <w:u w:val="single"/>
          <w:rtl/>
        </w:rPr>
      </w:pPr>
    </w:p>
    <w:p w14:paraId="13344F03" w14:textId="77777777" w:rsidR="00DC37E3" w:rsidRPr="00DC37E3" w:rsidRDefault="00DC37E3" w:rsidP="00DC37E3">
      <w:pPr>
        <w:bidi/>
        <w:rPr>
          <w:rFonts w:cs="David" w:hint="cs"/>
          <w:rtl/>
        </w:rPr>
      </w:pPr>
      <w:r w:rsidRPr="00DC37E3">
        <w:rPr>
          <w:rFonts w:cs="David" w:hint="cs"/>
          <w:u w:val="single"/>
          <w:rtl/>
        </w:rPr>
        <w:t>אסתרינה טרטמן:</w:t>
      </w:r>
    </w:p>
    <w:p w14:paraId="58C7F3A4" w14:textId="77777777" w:rsidR="00DC37E3" w:rsidRPr="00DC37E3" w:rsidRDefault="00DC37E3" w:rsidP="00DC37E3">
      <w:pPr>
        <w:bidi/>
        <w:rPr>
          <w:rFonts w:cs="David" w:hint="cs"/>
          <w:rtl/>
        </w:rPr>
      </w:pPr>
    </w:p>
    <w:p w14:paraId="09DAB459" w14:textId="77777777" w:rsidR="00DC37E3" w:rsidRPr="00DC37E3" w:rsidRDefault="00DC37E3" w:rsidP="00DC37E3">
      <w:pPr>
        <w:bidi/>
        <w:rPr>
          <w:rFonts w:cs="David" w:hint="cs"/>
          <w:rtl/>
        </w:rPr>
      </w:pPr>
      <w:r w:rsidRPr="00DC37E3">
        <w:rPr>
          <w:rFonts w:cs="David" w:hint="cs"/>
          <w:rtl/>
        </w:rPr>
        <w:tab/>
        <w:t xml:space="preserve"> אתה אומר שהעמותות צריכות להיות נקיות. </w:t>
      </w:r>
    </w:p>
    <w:p w14:paraId="26455EAD" w14:textId="77777777" w:rsidR="00DC37E3" w:rsidRPr="00DC37E3" w:rsidRDefault="00DC37E3" w:rsidP="00DC37E3">
      <w:pPr>
        <w:bidi/>
        <w:rPr>
          <w:rFonts w:cs="David" w:hint="cs"/>
          <w:rtl/>
        </w:rPr>
      </w:pPr>
    </w:p>
    <w:p w14:paraId="4E4DC9FF" w14:textId="77777777" w:rsidR="00DC37E3" w:rsidRPr="00DC37E3" w:rsidRDefault="00DC37E3" w:rsidP="00DC37E3">
      <w:pPr>
        <w:bidi/>
        <w:rPr>
          <w:rFonts w:cs="David" w:hint="cs"/>
          <w:rtl/>
        </w:rPr>
      </w:pPr>
      <w:r w:rsidRPr="00DC37E3">
        <w:rPr>
          <w:rFonts w:cs="David" w:hint="cs"/>
          <w:u w:val="single"/>
          <w:rtl/>
        </w:rPr>
        <w:t>יצחק לוי:</w:t>
      </w:r>
    </w:p>
    <w:p w14:paraId="194B097D" w14:textId="77777777" w:rsidR="00DC37E3" w:rsidRPr="00DC37E3" w:rsidRDefault="00DC37E3" w:rsidP="00DC37E3">
      <w:pPr>
        <w:bidi/>
        <w:rPr>
          <w:rFonts w:cs="David" w:hint="cs"/>
          <w:rtl/>
        </w:rPr>
      </w:pPr>
    </w:p>
    <w:p w14:paraId="6EB7CFAF" w14:textId="77777777" w:rsidR="00DC37E3" w:rsidRPr="00DC37E3" w:rsidRDefault="00DC37E3" w:rsidP="00DC37E3">
      <w:pPr>
        <w:bidi/>
        <w:rPr>
          <w:rFonts w:cs="David" w:hint="cs"/>
          <w:rtl/>
        </w:rPr>
      </w:pPr>
      <w:r w:rsidRPr="00DC37E3">
        <w:rPr>
          <w:rFonts w:cs="David" w:hint="cs"/>
          <w:rtl/>
        </w:rPr>
        <w:tab/>
        <w:t xml:space="preserve">העמותות צריכות להיות נקיות מפוליטיקאים בתעמולתם. זה דבר חשוב מאוד, שיצמצם מאוד את עניין השחיתות. </w:t>
      </w:r>
    </w:p>
    <w:p w14:paraId="1CA74D29" w14:textId="77777777" w:rsidR="00DC37E3" w:rsidRPr="00DC37E3" w:rsidRDefault="00DC37E3" w:rsidP="00DC37E3">
      <w:pPr>
        <w:bidi/>
        <w:rPr>
          <w:rFonts w:cs="David" w:hint="cs"/>
          <w:rtl/>
        </w:rPr>
      </w:pPr>
    </w:p>
    <w:p w14:paraId="5947D69D" w14:textId="77777777" w:rsidR="00DC37E3" w:rsidRPr="00DC37E3" w:rsidRDefault="00DC37E3" w:rsidP="00DC37E3">
      <w:pPr>
        <w:bidi/>
        <w:rPr>
          <w:rFonts w:ascii="Arial" w:hAnsi="Arial" w:cs="David" w:hint="cs"/>
          <w:u w:val="single"/>
          <w:rtl/>
        </w:rPr>
      </w:pPr>
      <w:r w:rsidRPr="00DC37E3">
        <w:rPr>
          <w:rFonts w:ascii="Arial" w:hAnsi="Arial" w:cs="David" w:hint="cs"/>
          <w:u w:val="single"/>
          <w:rtl/>
        </w:rPr>
        <w:t>עו"ד נורית אלשטיין:</w:t>
      </w:r>
    </w:p>
    <w:p w14:paraId="34013222" w14:textId="77777777" w:rsidR="00DC37E3" w:rsidRPr="00DC37E3" w:rsidRDefault="00DC37E3" w:rsidP="00DC37E3">
      <w:pPr>
        <w:bidi/>
        <w:rPr>
          <w:rFonts w:ascii="Arial" w:hAnsi="Arial" w:cs="David" w:hint="cs"/>
          <w:u w:val="single"/>
          <w:rtl/>
        </w:rPr>
      </w:pPr>
    </w:p>
    <w:p w14:paraId="2CED07D0" w14:textId="77777777" w:rsidR="00DC37E3" w:rsidRPr="00DC37E3" w:rsidRDefault="00DC37E3" w:rsidP="00DC37E3">
      <w:pPr>
        <w:bidi/>
        <w:rPr>
          <w:rFonts w:cs="David" w:hint="cs"/>
          <w:rtl/>
        </w:rPr>
      </w:pPr>
      <w:r w:rsidRPr="00DC37E3">
        <w:rPr>
          <w:rFonts w:ascii="Arial" w:hAnsi="Arial" w:cs="David" w:hint="cs"/>
          <w:rtl/>
        </w:rPr>
        <w:tab/>
      </w:r>
      <w:r w:rsidRPr="00DC37E3">
        <w:rPr>
          <w:rFonts w:cs="David" w:hint="cs"/>
          <w:rtl/>
        </w:rPr>
        <w:t xml:space="preserve">אתה אומר שאתה עושה  הרמת מסך, מבחינתך זה אותו דבר. </w:t>
      </w:r>
    </w:p>
    <w:p w14:paraId="1C5178A7" w14:textId="77777777" w:rsidR="00DC37E3" w:rsidRPr="00DC37E3" w:rsidRDefault="00DC37E3" w:rsidP="00DC37E3">
      <w:pPr>
        <w:bidi/>
        <w:rPr>
          <w:rFonts w:cs="David" w:hint="cs"/>
          <w:rtl/>
        </w:rPr>
      </w:pPr>
    </w:p>
    <w:p w14:paraId="7C8E5A15" w14:textId="77777777" w:rsidR="00DC37E3" w:rsidRPr="00DC37E3" w:rsidRDefault="00DC37E3" w:rsidP="00DC37E3">
      <w:pPr>
        <w:bidi/>
        <w:rPr>
          <w:rFonts w:cs="David" w:hint="cs"/>
          <w:rtl/>
        </w:rPr>
      </w:pPr>
      <w:r w:rsidRPr="00DC37E3">
        <w:rPr>
          <w:rFonts w:cs="David" w:hint="cs"/>
          <w:u w:val="single"/>
          <w:rtl/>
        </w:rPr>
        <w:t>היו"ר דוד טל:</w:t>
      </w:r>
    </w:p>
    <w:p w14:paraId="7C22D967" w14:textId="77777777" w:rsidR="00DC37E3" w:rsidRPr="00DC37E3" w:rsidRDefault="00DC37E3" w:rsidP="00DC37E3">
      <w:pPr>
        <w:bidi/>
        <w:rPr>
          <w:rFonts w:cs="David" w:hint="cs"/>
          <w:rtl/>
        </w:rPr>
      </w:pPr>
    </w:p>
    <w:p w14:paraId="5FFB3555" w14:textId="77777777" w:rsidR="00DC37E3" w:rsidRPr="00DC37E3" w:rsidRDefault="00DC37E3" w:rsidP="00DC37E3">
      <w:pPr>
        <w:bidi/>
        <w:rPr>
          <w:rFonts w:cs="David" w:hint="cs"/>
          <w:rtl/>
        </w:rPr>
      </w:pPr>
      <w:r w:rsidRPr="00DC37E3">
        <w:rPr>
          <w:rFonts w:cs="David" w:hint="cs"/>
          <w:rtl/>
        </w:rPr>
        <w:tab/>
        <w:t xml:space="preserve">חבר הכנסת לוי, אתה לא עושה את ההבחנה אם העמותה הזאת היא עמותה מתוקצבת מכספי המדינה או לא. </w:t>
      </w:r>
    </w:p>
    <w:p w14:paraId="4339F3E4" w14:textId="77777777" w:rsidR="00DC37E3" w:rsidRPr="00DC37E3" w:rsidRDefault="00DC37E3" w:rsidP="00DC37E3">
      <w:pPr>
        <w:bidi/>
        <w:rPr>
          <w:rFonts w:cs="David" w:hint="cs"/>
          <w:rtl/>
        </w:rPr>
      </w:pPr>
    </w:p>
    <w:p w14:paraId="214E4EE4" w14:textId="77777777" w:rsidR="00DC37E3" w:rsidRPr="00DC37E3" w:rsidRDefault="00DC37E3" w:rsidP="00DC37E3">
      <w:pPr>
        <w:bidi/>
        <w:rPr>
          <w:rFonts w:cs="David" w:hint="cs"/>
          <w:rtl/>
        </w:rPr>
      </w:pPr>
      <w:r w:rsidRPr="00DC37E3">
        <w:rPr>
          <w:rFonts w:cs="David" w:hint="cs"/>
          <w:u w:val="single"/>
          <w:rtl/>
        </w:rPr>
        <w:t>יצחק לוי:</w:t>
      </w:r>
    </w:p>
    <w:p w14:paraId="54354B3B" w14:textId="77777777" w:rsidR="00DC37E3" w:rsidRPr="00DC37E3" w:rsidRDefault="00DC37E3" w:rsidP="00DC37E3">
      <w:pPr>
        <w:bidi/>
        <w:rPr>
          <w:rFonts w:cs="David" w:hint="cs"/>
          <w:rtl/>
        </w:rPr>
      </w:pPr>
    </w:p>
    <w:p w14:paraId="1B93FE70" w14:textId="77777777" w:rsidR="00DC37E3" w:rsidRPr="00DC37E3" w:rsidRDefault="00DC37E3" w:rsidP="00DC37E3">
      <w:pPr>
        <w:bidi/>
        <w:rPr>
          <w:rFonts w:cs="David" w:hint="cs"/>
          <w:rtl/>
        </w:rPr>
      </w:pPr>
      <w:r w:rsidRPr="00DC37E3">
        <w:rPr>
          <w:rFonts w:cs="David" w:hint="cs"/>
          <w:rtl/>
        </w:rPr>
        <w:tab/>
        <w:t xml:space="preserve">בעניין עמותה המתוקצבת מכספי המדינה יש היום הגבלות בחוק. </w:t>
      </w:r>
    </w:p>
    <w:p w14:paraId="1794C6A9" w14:textId="77777777" w:rsidR="00DC37E3" w:rsidRPr="00DC37E3" w:rsidRDefault="00DC37E3" w:rsidP="00DC37E3">
      <w:pPr>
        <w:bidi/>
        <w:rPr>
          <w:rFonts w:cs="David" w:hint="cs"/>
          <w:rtl/>
        </w:rPr>
      </w:pPr>
    </w:p>
    <w:p w14:paraId="41960F2C" w14:textId="77777777" w:rsidR="00DC37E3" w:rsidRPr="00DC37E3" w:rsidRDefault="00DC37E3" w:rsidP="00DC37E3">
      <w:pPr>
        <w:pStyle w:val="Heading5"/>
        <w:jc w:val="left"/>
        <w:rPr>
          <w:rFonts w:hint="cs"/>
          <w:sz w:val="24"/>
          <w:rtl/>
        </w:rPr>
      </w:pPr>
      <w:r w:rsidRPr="00DC37E3">
        <w:rPr>
          <w:rFonts w:hint="cs"/>
          <w:sz w:val="24"/>
          <w:u w:val="single"/>
          <w:rtl/>
        </w:rPr>
        <w:t>מנחם בן-ששון:</w:t>
      </w:r>
    </w:p>
    <w:p w14:paraId="34D0D34B" w14:textId="77777777" w:rsidR="00DC37E3" w:rsidRPr="00DC37E3" w:rsidRDefault="00DC37E3" w:rsidP="00DC37E3">
      <w:pPr>
        <w:pStyle w:val="Heading5"/>
        <w:jc w:val="left"/>
        <w:rPr>
          <w:rFonts w:hint="cs"/>
          <w:sz w:val="24"/>
          <w:rtl/>
        </w:rPr>
      </w:pPr>
    </w:p>
    <w:p w14:paraId="4A46A296" w14:textId="77777777" w:rsidR="00DC37E3" w:rsidRPr="00DC37E3" w:rsidRDefault="00DC37E3" w:rsidP="00DC37E3">
      <w:pPr>
        <w:bidi/>
        <w:rPr>
          <w:rFonts w:cs="David" w:hint="cs"/>
          <w:rtl/>
        </w:rPr>
      </w:pPr>
      <w:r w:rsidRPr="00DC37E3">
        <w:rPr>
          <w:rFonts w:cs="David" w:hint="cs"/>
          <w:rtl/>
        </w:rPr>
        <w:tab/>
        <w:t xml:space="preserve"> גם רשות מקומית לא תוכל לעשות את זה לתעמולה. </w:t>
      </w:r>
    </w:p>
    <w:p w14:paraId="12D83321" w14:textId="77777777" w:rsidR="00DC37E3" w:rsidRPr="00DC37E3" w:rsidRDefault="00DC37E3" w:rsidP="00DC37E3">
      <w:pPr>
        <w:bidi/>
        <w:rPr>
          <w:rFonts w:cs="David" w:hint="cs"/>
          <w:rtl/>
        </w:rPr>
      </w:pPr>
    </w:p>
    <w:p w14:paraId="0B2E3C47" w14:textId="77777777" w:rsidR="00DC37E3" w:rsidRPr="00DC37E3" w:rsidRDefault="00DC37E3" w:rsidP="00DC37E3">
      <w:pPr>
        <w:bidi/>
        <w:rPr>
          <w:rFonts w:cs="David" w:hint="cs"/>
          <w:rtl/>
        </w:rPr>
      </w:pPr>
      <w:r w:rsidRPr="00DC37E3">
        <w:rPr>
          <w:rFonts w:cs="David" w:hint="cs"/>
          <w:u w:val="single"/>
          <w:rtl/>
        </w:rPr>
        <w:t>יצחק לוי:</w:t>
      </w:r>
    </w:p>
    <w:p w14:paraId="07CB279E" w14:textId="77777777" w:rsidR="00DC37E3" w:rsidRPr="00DC37E3" w:rsidRDefault="00DC37E3" w:rsidP="00DC37E3">
      <w:pPr>
        <w:bidi/>
        <w:rPr>
          <w:rFonts w:cs="David" w:hint="cs"/>
          <w:rtl/>
        </w:rPr>
      </w:pPr>
    </w:p>
    <w:p w14:paraId="17BB983D" w14:textId="77777777" w:rsidR="00DC37E3" w:rsidRPr="00DC37E3" w:rsidRDefault="00DC37E3" w:rsidP="00DC37E3">
      <w:pPr>
        <w:bidi/>
        <w:rPr>
          <w:rFonts w:cs="David" w:hint="cs"/>
          <w:rtl/>
        </w:rPr>
      </w:pPr>
      <w:r w:rsidRPr="00DC37E3">
        <w:rPr>
          <w:rFonts w:cs="David" w:hint="cs"/>
          <w:rtl/>
        </w:rPr>
        <w:tab/>
        <w:t xml:space="preserve"> אני לא משנה את החוקים. העיקרון שאני רוצה לומר, בהמשך לדברים של מנחם בן-ששון, הוא שאני עכשיו לא רוצה לשנות את דפוסי החוקים הקיימים. גם בעניין של הזיקה, שלא נרמה את עצמנו ונגיד שאנחנו לא נותנים כספי בחירות, והמפלגות הן מחוץ לעניין, אבל כל מפלגה תאמץ לה עמותה ודרכה תעשה את הכול. כמו שהיום "אמונה" עושה כנס למען המפד"ל, מייד המבקר שם את זה על כספי המפד"ל ואומר לה שהיא לא יכולה לחרוג. לא משנה שזאת עמותה.  </w:t>
      </w:r>
    </w:p>
    <w:p w14:paraId="12CC2CB6" w14:textId="77777777" w:rsidR="00DC37E3" w:rsidRPr="00DC37E3" w:rsidRDefault="00DC37E3" w:rsidP="00DC37E3">
      <w:pPr>
        <w:bidi/>
        <w:rPr>
          <w:rFonts w:cs="David" w:hint="cs"/>
          <w:rtl/>
        </w:rPr>
      </w:pPr>
    </w:p>
    <w:p w14:paraId="3DDBFFB5" w14:textId="77777777" w:rsidR="00DC37E3" w:rsidRPr="00DC37E3" w:rsidRDefault="00DC37E3" w:rsidP="00DC37E3">
      <w:pPr>
        <w:bidi/>
        <w:rPr>
          <w:rFonts w:cs="David" w:hint="cs"/>
          <w:rtl/>
        </w:rPr>
      </w:pPr>
      <w:r w:rsidRPr="00DC37E3">
        <w:rPr>
          <w:rFonts w:cs="David" w:hint="cs"/>
          <w:u w:val="single"/>
          <w:rtl/>
        </w:rPr>
        <w:t>מנחם בן-ששון:</w:t>
      </w:r>
    </w:p>
    <w:p w14:paraId="3BEDA86F" w14:textId="77777777" w:rsidR="00DC37E3" w:rsidRPr="00DC37E3" w:rsidRDefault="00DC37E3" w:rsidP="00DC37E3">
      <w:pPr>
        <w:bidi/>
        <w:rPr>
          <w:rFonts w:cs="David" w:hint="cs"/>
          <w:rtl/>
        </w:rPr>
      </w:pPr>
    </w:p>
    <w:p w14:paraId="27637075" w14:textId="77777777" w:rsidR="00DC37E3" w:rsidRPr="00DC37E3" w:rsidRDefault="00DC37E3" w:rsidP="00DC37E3">
      <w:pPr>
        <w:bidi/>
        <w:rPr>
          <w:rFonts w:cs="David" w:hint="cs"/>
          <w:rtl/>
        </w:rPr>
      </w:pPr>
      <w:r w:rsidRPr="00DC37E3">
        <w:rPr>
          <w:rFonts w:cs="David" w:hint="cs"/>
          <w:rtl/>
        </w:rPr>
        <w:tab/>
        <w:t xml:space="preserve">זה פסוק מפורש בתנ"ך: כי באמונה הם עושים. </w:t>
      </w:r>
    </w:p>
    <w:p w14:paraId="2CDE12F2" w14:textId="77777777" w:rsidR="00DC37E3" w:rsidRPr="00DC37E3" w:rsidRDefault="00DC37E3" w:rsidP="00DC37E3">
      <w:pPr>
        <w:bidi/>
        <w:rPr>
          <w:rFonts w:cs="David" w:hint="cs"/>
          <w:rtl/>
        </w:rPr>
      </w:pPr>
    </w:p>
    <w:p w14:paraId="5E898A9B" w14:textId="77777777" w:rsidR="00DC37E3" w:rsidRPr="00DC37E3" w:rsidRDefault="00DC37E3" w:rsidP="00DC37E3">
      <w:pPr>
        <w:bidi/>
        <w:rPr>
          <w:rFonts w:cs="David" w:hint="cs"/>
          <w:rtl/>
        </w:rPr>
      </w:pPr>
      <w:r w:rsidRPr="00DC37E3">
        <w:rPr>
          <w:rFonts w:cs="David" w:hint="cs"/>
          <w:u w:val="single"/>
          <w:rtl/>
        </w:rPr>
        <w:t>יצחק לוי:</w:t>
      </w:r>
    </w:p>
    <w:p w14:paraId="5D973B17" w14:textId="77777777" w:rsidR="00DC37E3" w:rsidRPr="00DC37E3" w:rsidRDefault="00DC37E3" w:rsidP="00DC37E3">
      <w:pPr>
        <w:bidi/>
        <w:rPr>
          <w:rFonts w:cs="David" w:hint="cs"/>
          <w:rtl/>
        </w:rPr>
      </w:pPr>
    </w:p>
    <w:p w14:paraId="0DC2D8F2" w14:textId="77777777" w:rsidR="00DC37E3" w:rsidRPr="00DC37E3" w:rsidRDefault="00DC37E3" w:rsidP="00DC37E3">
      <w:pPr>
        <w:bidi/>
        <w:rPr>
          <w:rFonts w:cs="David" w:hint="cs"/>
          <w:rtl/>
        </w:rPr>
      </w:pPr>
      <w:r w:rsidRPr="00DC37E3">
        <w:rPr>
          <w:rFonts w:cs="David" w:hint="cs"/>
          <w:rtl/>
        </w:rPr>
        <w:tab/>
        <w:t xml:space="preserve"> אם אנחנו עושים את הדבר הזה, קודם כל אנחנו מרוויחים הרבה מאוד בעניין של הסחר-מכר שיכול להיות. כל עמותה טעונת ביקורת, אם היא מערבת פוליטיקאי היא תצטרך להעביר את כל הספרים שלה למבקר כדי להצמיד את  הכספים, ואז לתעמולה יהיה אופי הרבה יותר נקי. האם להגביל מבחינת אמצעי התעמולה? אני חושב שלא. אנחנו צריכים להשאיר לאמצעי התקשורת לעשות את האיזונים. יכול להיות שאמצעי התקשורת לא ירצו. </w:t>
      </w:r>
    </w:p>
    <w:p w14:paraId="07096B7F" w14:textId="77777777" w:rsidR="00DC37E3" w:rsidRPr="00DC37E3" w:rsidRDefault="00DC37E3" w:rsidP="00DC37E3">
      <w:pPr>
        <w:bidi/>
        <w:rPr>
          <w:rFonts w:cs="David" w:hint="cs"/>
          <w:rtl/>
        </w:rPr>
      </w:pPr>
    </w:p>
    <w:p w14:paraId="0F6DA7BA" w14:textId="77777777" w:rsidR="00DC37E3" w:rsidRPr="00DC37E3" w:rsidRDefault="00DC37E3" w:rsidP="00DC37E3">
      <w:pPr>
        <w:bidi/>
        <w:rPr>
          <w:rFonts w:cs="David" w:hint="cs"/>
          <w:rtl/>
        </w:rPr>
      </w:pPr>
      <w:r w:rsidRPr="00DC37E3">
        <w:rPr>
          <w:rFonts w:cs="David" w:hint="cs"/>
          <w:u w:val="single"/>
          <w:rtl/>
        </w:rPr>
        <w:t>היו"ר דוד טל:</w:t>
      </w:r>
    </w:p>
    <w:p w14:paraId="7CC85412" w14:textId="77777777" w:rsidR="00DC37E3" w:rsidRPr="00DC37E3" w:rsidRDefault="00DC37E3" w:rsidP="00DC37E3">
      <w:pPr>
        <w:bidi/>
        <w:rPr>
          <w:rFonts w:cs="David" w:hint="cs"/>
          <w:rtl/>
        </w:rPr>
      </w:pPr>
    </w:p>
    <w:p w14:paraId="2C4E3E03" w14:textId="77777777" w:rsidR="00DC37E3" w:rsidRPr="00DC37E3" w:rsidRDefault="00DC37E3" w:rsidP="00DC37E3">
      <w:pPr>
        <w:bidi/>
        <w:rPr>
          <w:rFonts w:cs="David" w:hint="cs"/>
          <w:rtl/>
        </w:rPr>
      </w:pPr>
      <w:r w:rsidRPr="00DC37E3">
        <w:rPr>
          <w:rFonts w:cs="David" w:hint="cs"/>
          <w:rtl/>
        </w:rPr>
        <w:tab/>
        <w:t xml:space="preserve">שום אמצעי תקשורת לא ירצה שתקנה לו את כל הזמן. יש להם אינטרס. </w:t>
      </w:r>
    </w:p>
    <w:p w14:paraId="50ADBC26" w14:textId="77777777" w:rsidR="00DC37E3" w:rsidRPr="00DC37E3" w:rsidRDefault="00DC37E3" w:rsidP="00DC37E3">
      <w:pPr>
        <w:bidi/>
        <w:rPr>
          <w:rFonts w:cs="David" w:hint="cs"/>
          <w:rtl/>
        </w:rPr>
      </w:pPr>
    </w:p>
    <w:p w14:paraId="3417ED73" w14:textId="77777777" w:rsidR="00DC37E3" w:rsidRPr="00DC37E3" w:rsidRDefault="00DC37E3" w:rsidP="00DC37E3">
      <w:pPr>
        <w:bidi/>
        <w:rPr>
          <w:rFonts w:cs="David" w:hint="cs"/>
          <w:rtl/>
        </w:rPr>
      </w:pPr>
      <w:r w:rsidRPr="00DC37E3">
        <w:rPr>
          <w:rFonts w:cs="David" w:hint="cs"/>
          <w:u w:val="single"/>
          <w:rtl/>
        </w:rPr>
        <w:t>יצחק לוי:</w:t>
      </w:r>
    </w:p>
    <w:p w14:paraId="14FD20FB" w14:textId="77777777" w:rsidR="00DC37E3" w:rsidRPr="00DC37E3" w:rsidRDefault="00DC37E3" w:rsidP="00DC37E3">
      <w:pPr>
        <w:bidi/>
        <w:rPr>
          <w:rFonts w:cs="David" w:hint="cs"/>
          <w:rtl/>
        </w:rPr>
      </w:pPr>
    </w:p>
    <w:p w14:paraId="4DE70C9B" w14:textId="77777777" w:rsidR="00DC37E3" w:rsidRPr="00DC37E3" w:rsidRDefault="00DC37E3" w:rsidP="00DC37E3">
      <w:pPr>
        <w:bidi/>
        <w:rPr>
          <w:rFonts w:cs="David" w:hint="cs"/>
          <w:rtl/>
        </w:rPr>
      </w:pPr>
      <w:r w:rsidRPr="00DC37E3">
        <w:rPr>
          <w:rFonts w:cs="David" w:hint="cs"/>
          <w:rtl/>
        </w:rPr>
        <w:tab/>
        <w:t xml:space="preserve">יש היום אמצעי תקשורת, שאינני יודע מניין ההוראה, האם זאת הוראה עצמית שלהם או הוראה של רשות שידור או של גוף זה או אחר, שלמשל בימים שבמחלוקת לא עושים תעמולה. </w:t>
      </w:r>
    </w:p>
    <w:p w14:paraId="33DB84D4" w14:textId="77777777" w:rsidR="00DC37E3" w:rsidRPr="00DC37E3" w:rsidRDefault="00DC37E3" w:rsidP="00DC37E3">
      <w:pPr>
        <w:bidi/>
        <w:rPr>
          <w:rFonts w:cs="David" w:hint="cs"/>
          <w:rtl/>
        </w:rPr>
      </w:pPr>
    </w:p>
    <w:p w14:paraId="07838FC9" w14:textId="77777777" w:rsidR="00DC37E3" w:rsidRPr="00DC37E3" w:rsidRDefault="00DC37E3" w:rsidP="00DC37E3">
      <w:pPr>
        <w:bidi/>
        <w:rPr>
          <w:rFonts w:cs="David" w:hint="cs"/>
          <w:rtl/>
        </w:rPr>
      </w:pPr>
      <w:r w:rsidRPr="00DC37E3">
        <w:rPr>
          <w:rFonts w:cs="David" w:hint="cs"/>
          <w:u w:val="single"/>
          <w:rtl/>
        </w:rPr>
        <w:t>מנחם בן-ששון:</w:t>
      </w:r>
    </w:p>
    <w:p w14:paraId="5D2FD288" w14:textId="77777777" w:rsidR="00DC37E3" w:rsidRPr="00DC37E3" w:rsidRDefault="00DC37E3" w:rsidP="00DC37E3">
      <w:pPr>
        <w:bidi/>
        <w:rPr>
          <w:rFonts w:cs="David" w:hint="cs"/>
          <w:rtl/>
        </w:rPr>
      </w:pPr>
    </w:p>
    <w:p w14:paraId="0EAC944F" w14:textId="77777777" w:rsidR="00DC37E3" w:rsidRPr="00DC37E3" w:rsidRDefault="00DC37E3" w:rsidP="00DC37E3">
      <w:pPr>
        <w:bidi/>
        <w:rPr>
          <w:rFonts w:cs="David" w:hint="cs"/>
          <w:rtl/>
        </w:rPr>
      </w:pPr>
      <w:r w:rsidRPr="00DC37E3">
        <w:rPr>
          <w:rFonts w:cs="David" w:hint="cs"/>
          <w:rtl/>
        </w:rPr>
        <w:tab/>
        <w:t xml:space="preserve"> זה  חוק. </w:t>
      </w:r>
    </w:p>
    <w:p w14:paraId="0DC25991" w14:textId="77777777" w:rsidR="00DC37E3" w:rsidRPr="00DC37E3" w:rsidRDefault="00DC37E3" w:rsidP="00DC37E3">
      <w:pPr>
        <w:bidi/>
        <w:rPr>
          <w:rFonts w:cs="David" w:hint="cs"/>
          <w:rtl/>
        </w:rPr>
      </w:pPr>
    </w:p>
    <w:p w14:paraId="73F2D25C" w14:textId="77777777" w:rsidR="00DC37E3" w:rsidRPr="00DC37E3" w:rsidRDefault="00DC37E3" w:rsidP="00DC37E3">
      <w:pPr>
        <w:bidi/>
        <w:rPr>
          <w:rFonts w:cs="David" w:hint="cs"/>
          <w:rtl/>
        </w:rPr>
      </w:pPr>
      <w:r w:rsidRPr="00DC37E3">
        <w:rPr>
          <w:rFonts w:cs="David" w:hint="cs"/>
          <w:u w:val="single"/>
          <w:rtl/>
        </w:rPr>
        <w:t>יצחק לוי:</w:t>
      </w:r>
    </w:p>
    <w:p w14:paraId="457D0696" w14:textId="77777777" w:rsidR="00DC37E3" w:rsidRPr="00DC37E3" w:rsidRDefault="00DC37E3" w:rsidP="00DC37E3">
      <w:pPr>
        <w:bidi/>
        <w:rPr>
          <w:rFonts w:cs="David" w:hint="cs"/>
          <w:rtl/>
        </w:rPr>
      </w:pPr>
    </w:p>
    <w:p w14:paraId="6872895F" w14:textId="77777777" w:rsidR="00DC37E3" w:rsidRPr="00DC37E3" w:rsidRDefault="00DC37E3" w:rsidP="00DC37E3">
      <w:pPr>
        <w:bidi/>
        <w:rPr>
          <w:rFonts w:cs="David" w:hint="cs"/>
          <w:rtl/>
        </w:rPr>
      </w:pPr>
      <w:r w:rsidRPr="00DC37E3">
        <w:rPr>
          <w:rFonts w:cs="David" w:hint="cs"/>
          <w:rtl/>
        </w:rPr>
        <w:tab/>
        <w:t xml:space="preserve"> אז אם זה חוק, זה  קיים. אני בעד לא לשנות חוקים. אם הדבר  הזה  לא מתאפשר בערוצי הטלוויזיה, אז לא. אם זה מתאפשר בעיתונים, אז כן. ואם המיליארדר רוצה לתת כסף, שישים אותו בניירות ולא בטלוויזיה, כי טלוויזיה אסור. אנחנו לא נשנה בחודשיים האלה את כל המודלים. ואם אנחנו נשנה, אחר כך צפויים בג"צים. יגידו לנו: האם בגלל משאל עם שיניתם את הכלל הזה,  ובגלל עניין של איכות הסביבה לא תשנו? אז יש עניין שבמחלוקת, במיוחד במשאל עם, אבל אנחנו לא רוצים לשנות את כל התפיסות החוקיות שיש לנו. לכן אני מציע ארבע נקודות. האחת, אין שינוי בחוקי התעמולה, כל המותר מותר וכל האסור אסור. מבחינת המפלגות זה לא נקרא תקופת בחירות אלא תקופה שוטפת. כלומר, מה שמותר בתקופה שוטפת מותר ומה שאסור אסור. </w:t>
      </w:r>
    </w:p>
    <w:p w14:paraId="0D0CFC66" w14:textId="77777777" w:rsidR="00DC37E3" w:rsidRPr="00DC37E3" w:rsidRDefault="00DC37E3" w:rsidP="00DC37E3">
      <w:pPr>
        <w:bidi/>
        <w:rPr>
          <w:rFonts w:cs="David" w:hint="cs"/>
          <w:rtl/>
        </w:rPr>
      </w:pPr>
    </w:p>
    <w:p w14:paraId="463B8456" w14:textId="77777777" w:rsidR="00DC37E3" w:rsidRPr="00DC37E3" w:rsidRDefault="00DC37E3" w:rsidP="00DC37E3">
      <w:pPr>
        <w:bidi/>
        <w:rPr>
          <w:rFonts w:cs="David" w:hint="cs"/>
          <w:rtl/>
        </w:rPr>
      </w:pPr>
      <w:r w:rsidRPr="00DC37E3">
        <w:rPr>
          <w:rFonts w:cs="David" w:hint="cs"/>
          <w:rtl/>
        </w:rPr>
        <w:tab/>
        <w:t xml:space="preserve">דבר שני, הזיקה של העמותות למפלגות קיימת  מבחינת העמדת הכספים לחשבון מפלגה שהשתמשה בעמותה כמו בחוק המפלגות. </w:t>
      </w:r>
    </w:p>
    <w:p w14:paraId="7450A251" w14:textId="77777777" w:rsidR="00DC37E3" w:rsidRPr="00DC37E3" w:rsidRDefault="00DC37E3" w:rsidP="00DC37E3">
      <w:pPr>
        <w:bidi/>
        <w:rPr>
          <w:rFonts w:cs="David" w:hint="cs"/>
          <w:rtl/>
        </w:rPr>
      </w:pPr>
    </w:p>
    <w:p w14:paraId="546FFDC7" w14:textId="77777777" w:rsidR="00DC37E3" w:rsidRPr="00DC37E3" w:rsidRDefault="00DC37E3" w:rsidP="00DC37E3">
      <w:pPr>
        <w:pStyle w:val="Heading5"/>
        <w:jc w:val="left"/>
        <w:rPr>
          <w:rFonts w:hint="cs"/>
          <w:sz w:val="24"/>
          <w:rtl/>
        </w:rPr>
      </w:pPr>
      <w:r w:rsidRPr="00DC37E3">
        <w:rPr>
          <w:rFonts w:hint="cs"/>
          <w:sz w:val="24"/>
          <w:u w:val="single"/>
          <w:rtl/>
        </w:rPr>
        <w:t>מנחם בן-ששון:</w:t>
      </w:r>
    </w:p>
    <w:p w14:paraId="67679AF9" w14:textId="77777777" w:rsidR="00DC37E3" w:rsidRPr="00DC37E3" w:rsidRDefault="00DC37E3" w:rsidP="00DC37E3">
      <w:pPr>
        <w:pStyle w:val="Heading5"/>
        <w:jc w:val="left"/>
        <w:rPr>
          <w:rFonts w:hint="cs"/>
          <w:sz w:val="24"/>
          <w:rtl/>
        </w:rPr>
      </w:pPr>
    </w:p>
    <w:p w14:paraId="0CB140F0" w14:textId="77777777" w:rsidR="00DC37E3" w:rsidRPr="00DC37E3" w:rsidRDefault="00DC37E3" w:rsidP="00DC37E3">
      <w:pPr>
        <w:bidi/>
        <w:rPr>
          <w:rFonts w:cs="David" w:hint="cs"/>
          <w:rtl/>
        </w:rPr>
      </w:pPr>
      <w:r w:rsidRPr="00DC37E3">
        <w:rPr>
          <w:rFonts w:cs="David" w:hint="cs"/>
          <w:rtl/>
        </w:rPr>
        <w:tab/>
        <w:t xml:space="preserve"> זה קשור בסעיף הראשון. </w:t>
      </w:r>
    </w:p>
    <w:p w14:paraId="0715020B" w14:textId="77777777" w:rsidR="00DC37E3" w:rsidRPr="00DC37E3" w:rsidRDefault="00DC37E3" w:rsidP="00DC37E3">
      <w:pPr>
        <w:bidi/>
        <w:rPr>
          <w:rFonts w:cs="David" w:hint="cs"/>
          <w:rtl/>
        </w:rPr>
      </w:pPr>
    </w:p>
    <w:p w14:paraId="4BFC2514" w14:textId="77777777" w:rsidR="00DC37E3" w:rsidRPr="00DC37E3" w:rsidRDefault="00DC37E3" w:rsidP="00DC37E3">
      <w:pPr>
        <w:bidi/>
        <w:rPr>
          <w:rFonts w:cs="David" w:hint="cs"/>
          <w:rtl/>
        </w:rPr>
      </w:pPr>
      <w:r w:rsidRPr="00DC37E3">
        <w:rPr>
          <w:rFonts w:cs="David" w:hint="cs"/>
          <w:u w:val="single"/>
          <w:rtl/>
        </w:rPr>
        <w:t>יצחק לוי:</w:t>
      </w:r>
    </w:p>
    <w:p w14:paraId="23275C3D" w14:textId="77777777" w:rsidR="00DC37E3" w:rsidRPr="00DC37E3" w:rsidRDefault="00DC37E3" w:rsidP="00DC37E3">
      <w:pPr>
        <w:bidi/>
        <w:rPr>
          <w:rFonts w:cs="David" w:hint="cs"/>
          <w:rtl/>
        </w:rPr>
      </w:pPr>
    </w:p>
    <w:p w14:paraId="380A602F" w14:textId="77777777" w:rsidR="00DC37E3" w:rsidRPr="00DC37E3" w:rsidRDefault="00DC37E3" w:rsidP="00DC37E3">
      <w:pPr>
        <w:bidi/>
        <w:rPr>
          <w:rFonts w:cs="David" w:hint="cs"/>
          <w:rtl/>
        </w:rPr>
      </w:pPr>
      <w:r w:rsidRPr="00DC37E3">
        <w:rPr>
          <w:rFonts w:cs="David" w:hint="cs"/>
          <w:rtl/>
        </w:rPr>
        <w:tab/>
        <w:t xml:space="preserve">דבר נוסף, אין שום שינוי בחוקים שעוסקים בענייני שידור ובענייני איזון ובכל הדברים האלה. </w:t>
      </w:r>
    </w:p>
    <w:p w14:paraId="0118C49E" w14:textId="77777777" w:rsidR="00DC37E3" w:rsidRPr="00DC37E3" w:rsidRDefault="00DC37E3" w:rsidP="00DC37E3">
      <w:pPr>
        <w:bidi/>
        <w:rPr>
          <w:rFonts w:cs="David" w:hint="cs"/>
          <w:rtl/>
        </w:rPr>
      </w:pPr>
    </w:p>
    <w:p w14:paraId="2E3B9733" w14:textId="77777777" w:rsidR="00DC37E3" w:rsidRPr="00DC37E3" w:rsidRDefault="00DC37E3" w:rsidP="00DC37E3">
      <w:pPr>
        <w:bidi/>
        <w:rPr>
          <w:rFonts w:cs="David" w:hint="cs"/>
          <w:rtl/>
        </w:rPr>
      </w:pPr>
      <w:r w:rsidRPr="00DC37E3">
        <w:rPr>
          <w:rFonts w:cs="David" w:hint="cs"/>
          <w:u w:val="single"/>
          <w:rtl/>
        </w:rPr>
        <w:t>אסתרינה טרטמן:</w:t>
      </w:r>
    </w:p>
    <w:p w14:paraId="3F24430A" w14:textId="77777777" w:rsidR="00DC37E3" w:rsidRPr="00DC37E3" w:rsidRDefault="00DC37E3" w:rsidP="00DC37E3">
      <w:pPr>
        <w:bidi/>
        <w:rPr>
          <w:rFonts w:cs="David" w:hint="cs"/>
          <w:rtl/>
        </w:rPr>
      </w:pPr>
    </w:p>
    <w:p w14:paraId="6D2CAEDC" w14:textId="77777777" w:rsidR="00DC37E3" w:rsidRPr="00DC37E3" w:rsidRDefault="00DC37E3" w:rsidP="00DC37E3">
      <w:pPr>
        <w:bidi/>
        <w:rPr>
          <w:rFonts w:cs="David" w:hint="cs"/>
          <w:rtl/>
        </w:rPr>
      </w:pPr>
      <w:r w:rsidRPr="00DC37E3">
        <w:rPr>
          <w:rFonts w:cs="David" w:hint="cs"/>
          <w:rtl/>
        </w:rPr>
        <w:tab/>
        <w:t xml:space="preserve"> אבל גם פה, ארבעה  ימים לפני לא תהיה תעמולה. </w:t>
      </w:r>
    </w:p>
    <w:p w14:paraId="663D165F" w14:textId="77777777" w:rsidR="00DC37E3" w:rsidRPr="00DC37E3" w:rsidRDefault="00DC37E3" w:rsidP="00DC37E3">
      <w:pPr>
        <w:bidi/>
        <w:rPr>
          <w:rFonts w:cs="David" w:hint="cs"/>
          <w:rtl/>
        </w:rPr>
      </w:pPr>
    </w:p>
    <w:p w14:paraId="50901C71" w14:textId="77777777" w:rsidR="00DC37E3" w:rsidRPr="00DC37E3" w:rsidRDefault="00DC37E3" w:rsidP="00DC37E3">
      <w:pPr>
        <w:bidi/>
        <w:rPr>
          <w:rFonts w:cs="David" w:hint="cs"/>
          <w:rtl/>
        </w:rPr>
      </w:pPr>
      <w:r w:rsidRPr="00DC37E3">
        <w:rPr>
          <w:rFonts w:cs="David" w:hint="cs"/>
          <w:u w:val="single"/>
          <w:rtl/>
        </w:rPr>
        <w:t>יצחק לוי:</w:t>
      </w:r>
    </w:p>
    <w:p w14:paraId="43A00466" w14:textId="77777777" w:rsidR="00DC37E3" w:rsidRPr="00DC37E3" w:rsidRDefault="00DC37E3" w:rsidP="00DC37E3">
      <w:pPr>
        <w:bidi/>
        <w:rPr>
          <w:rFonts w:cs="David" w:hint="cs"/>
          <w:rtl/>
        </w:rPr>
      </w:pPr>
    </w:p>
    <w:p w14:paraId="6CD5A5BA" w14:textId="77777777" w:rsidR="00DC37E3" w:rsidRPr="00DC37E3" w:rsidRDefault="00DC37E3" w:rsidP="00DC37E3">
      <w:pPr>
        <w:bidi/>
        <w:rPr>
          <w:rFonts w:cs="David" w:hint="cs"/>
          <w:rtl/>
        </w:rPr>
      </w:pPr>
      <w:r w:rsidRPr="00DC37E3">
        <w:rPr>
          <w:rFonts w:cs="David" w:hint="cs"/>
          <w:rtl/>
        </w:rPr>
        <w:tab/>
        <w:t xml:space="preserve"> לא תעמולה מפלגתית. </w:t>
      </w:r>
    </w:p>
    <w:p w14:paraId="5B43C741" w14:textId="77777777" w:rsidR="00DC37E3" w:rsidRPr="00DC37E3" w:rsidRDefault="00DC37E3" w:rsidP="00DC37E3">
      <w:pPr>
        <w:bidi/>
        <w:rPr>
          <w:rFonts w:cs="David" w:hint="cs"/>
          <w:rtl/>
        </w:rPr>
      </w:pPr>
    </w:p>
    <w:p w14:paraId="523FFE06" w14:textId="77777777" w:rsidR="00DC37E3" w:rsidRPr="00DC37E3" w:rsidRDefault="00DC37E3" w:rsidP="00DC37E3">
      <w:pPr>
        <w:bidi/>
        <w:rPr>
          <w:rFonts w:cs="David" w:hint="cs"/>
          <w:u w:val="single"/>
          <w:rtl/>
        </w:rPr>
      </w:pPr>
      <w:r w:rsidRPr="00DC37E3">
        <w:rPr>
          <w:rFonts w:cs="David" w:hint="cs"/>
          <w:u w:val="single"/>
          <w:rtl/>
        </w:rPr>
        <w:t>עו"ד איל זנדברג:</w:t>
      </w:r>
    </w:p>
    <w:p w14:paraId="7C011E38" w14:textId="77777777" w:rsidR="00DC37E3" w:rsidRPr="00DC37E3" w:rsidRDefault="00DC37E3" w:rsidP="00DC37E3">
      <w:pPr>
        <w:bidi/>
        <w:rPr>
          <w:rFonts w:cs="David" w:hint="cs"/>
          <w:u w:val="single"/>
          <w:rtl/>
        </w:rPr>
      </w:pPr>
    </w:p>
    <w:p w14:paraId="51F135B7" w14:textId="77777777" w:rsidR="00DC37E3" w:rsidRPr="00DC37E3" w:rsidRDefault="00DC37E3" w:rsidP="00DC37E3">
      <w:pPr>
        <w:bidi/>
        <w:rPr>
          <w:rFonts w:cs="David" w:hint="cs"/>
          <w:rtl/>
        </w:rPr>
      </w:pPr>
      <w:r w:rsidRPr="00DC37E3">
        <w:rPr>
          <w:rFonts w:cs="David" w:hint="cs"/>
          <w:rtl/>
        </w:rPr>
        <w:tab/>
        <w:t xml:space="preserve"> לא ברדיו ובטלוויזיה. </w:t>
      </w:r>
    </w:p>
    <w:p w14:paraId="2DA6928F" w14:textId="77777777" w:rsidR="00DC37E3" w:rsidRPr="00DC37E3" w:rsidRDefault="00DC37E3" w:rsidP="00DC37E3">
      <w:pPr>
        <w:bidi/>
        <w:rPr>
          <w:rFonts w:cs="David" w:hint="cs"/>
          <w:rtl/>
        </w:rPr>
      </w:pPr>
    </w:p>
    <w:p w14:paraId="6A51530F" w14:textId="77777777" w:rsidR="00DC37E3" w:rsidRPr="00DC37E3" w:rsidRDefault="00DC37E3" w:rsidP="00DC37E3">
      <w:pPr>
        <w:bidi/>
        <w:rPr>
          <w:rFonts w:cs="David" w:hint="cs"/>
          <w:rtl/>
        </w:rPr>
      </w:pPr>
      <w:r w:rsidRPr="00DC37E3">
        <w:rPr>
          <w:rFonts w:cs="David" w:hint="cs"/>
          <w:u w:val="single"/>
          <w:rtl/>
        </w:rPr>
        <w:t>יצחק לוי:</w:t>
      </w:r>
    </w:p>
    <w:p w14:paraId="4CEC61DB" w14:textId="77777777" w:rsidR="00DC37E3" w:rsidRPr="00DC37E3" w:rsidRDefault="00DC37E3" w:rsidP="00DC37E3">
      <w:pPr>
        <w:bidi/>
        <w:rPr>
          <w:rFonts w:cs="David" w:hint="cs"/>
          <w:rtl/>
        </w:rPr>
      </w:pPr>
    </w:p>
    <w:p w14:paraId="2372EE9E" w14:textId="77777777" w:rsidR="00DC37E3" w:rsidRPr="00DC37E3" w:rsidRDefault="00DC37E3" w:rsidP="00DC37E3">
      <w:pPr>
        <w:bidi/>
        <w:rPr>
          <w:rFonts w:cs="David" w:hint="cs"/>
          <w:rtl/>
        </w:rPr>
      </w:pPr>
      <w:r w:rsidRPr="00DC37E3">
        <w:rPr>
          <w:rFonts w:cs="David" w:hint="cs"/>
          <w:rtl/>
        </w:rPr>
        <w:tab/>
        <w:t xml:space="preserve"> ברדיו ובטלוויזיה לא יהיה בכלל, לא יהיה מהתחלה. </w:t>
      </w:r>
    </w:p>
    <w:p w14:paraId="0B38F7FF" w14:textId="77777777" w:rsidR="00DC37E3" w:rsidRPr="00DC37E3" w:rsidRDefault="00DC37E3" w:rsidP="00DC37E3">
      <w:pPr>
        <w:bidi/>
        <w:rPr>
          <w:rFonts w:cs="David" w:hint="cs"/>
          <w:rtl/>
        </w:rPr>
      </w:pPr>
    </w:p>
    <w:p w14:paraId="238EA7E3" w14:textId="77777777" w:rsidR="00DC37E3" w:rsidRPr="00DC37E3" w:rsidRDefault="00DC37E3" w:rsidP="00DC37E3">
      <w:pPr>
        <w:pStyle w:val="Heading5"/>
        <w:jc w:val="left"/>
        <w:rPr>
          <w:rFonts w:hint="cs"/>
          <w:sz w:val="24"/>
          <w:rtl/>
        </w:rPr>
      </w:pPr>
      <w:r w:rsidRPr="00DC37E3">
        <w:rPr>
          <w:rFonts w:hint="cs"/>
          <w:sz w:val="24"/>
          <w:u w:val="single"/>
          <w:rtl/>
        </w:rPr>
        <w:t>מנחם בן-ששון:</w:t>
      </w:r>
    </w:p>
    <w:p w14:paraId="32CB766C" w14:textId="77777777" w:rsidR="00DC37E3" w:rsidRPr="00DC37E3" w:rsidRDefault="00DC37E3" w:rsidP="00DC37E3">
      <w:pPr>
        <w:pStyle w:val="Heading5"/>
        <w:jc w:val="left"/>
        <w:rPr>
          <w:rFonts w:hint="cs"/>
          <w:sz w:val="24"/>
          <w:rtl/>
        </w:rPr>
      </w:pPr>
    </w:p>
    <w:p w14:paraId="428AE799" w14:textId="77777777" w:rsidR="00DC37E3" w:rsidRPr="00DC37E3" w:rsidRDefault="00DC37E3" w:rsidP="00DC37E3">
      <w:pPr>
        <w:bidi/>
        <w:rPr>
          <w:rFonts w:cs="David" w:hint="cs"/>
          <w:rtl/>
        </w:rPr>
      </w:pPr>
      <w:r w:rsidRPr="00DC37E3">
        <w:rPr>
          <w:rFonts w:cs="David" w:hint="cs"/>
          <w:rtl/>
        </w:rPr>
        <w:tab/>
        <w:t xml:space="preserve"> אני נגד זה. </w:t>
      </w:r>
    </w:p>
    <w:p w14:paraId="65E3B4AB" w14:textId="77777777" w:rsidR="00DC37E3" w:rsidRPr="00DC37E3" w:rsidRDefault="00DC37E3" w:rsidP="00DC37E3">
      <w:pPr>
        <w:bidi/>
        <w:rPr>
          <w:rFonts w:cs="David" w:hint="cs"/>
          <w:rtl/>
        </w:rPr>
      </w:pPr>
    </w:p>
    <w:p w14:paraId="6B96E706" w14:textId="77777777" w:rsidR="00DC37E3" w:rsidRPr="00DC37E3" w:rsidRDefault="00DC37E3" w:rsidP="00DC37E3">
      <w:pPr>
        <w:bidi/>
        <w:rPr>
          <w:rFonts w:cs="David" w:hint="cs"/>
          <w:rtl/>
        </w:rPr>
      </w:pPr>
      <w:r w:rsidRPr="00DC37E3">
        <w:rPr>
          <w:rFonts w:cs="David" w:hint="cs"/>
          <w:u w:val="single"/>
          <w:rtl/>
        </w:rPr>
        <w:t>היו"ר דוד טל:</w:t>
      </w:r>
    </w:p>
    <w:p w14:paraId="1729C865" w14:textId="77777777" w:rsidR="00DC37E3" w:rsidRPr="00DC37E3" w:rsidRDefault="00DC37E3" w:rsidP="00DC37E3">
      <w:pPr>
        <w:bidi/>
        <w:rPr>
          <w:rFonts w:cs="David" w:hint="cs"/>
          <w:rtl/>
        </w:rPr>
      </w:pPr>
    </w:p>
    <w:p w14:paraId="38F97DDE" w14:textId="77777777" w:rsidR="00DC37E3" w:rsidRPr="00DC37E3" w:rsidRDefault="00DC37E3" w:rsidP="00DC37E3">
      <w:pPr>
        <w:bidi/>
        <w:rPr>
          <w:rFonts w:cs="David" w:hint="cs"/>
          <w:rtl/>
        </w:rPr>
      </w:pPr>
      <w:r w:rsidRPr="00DC37E3">
        <w:rPr>
          <w:rFonts w:cs="David" w:hint="cs"/>
          <w:rtl/>
        </w:rPr>
        <w:tab/>
        <w:t>האם מישהו מערוצי התקשורת רוצה להגיב?</w:t>
      </w:r>
    </w:p>
    <w:p w14:paraId="565E89CF" w14:textId="77777777" w:rsidR="00DC37E3" w:rsidRPr="00DC37E3" w:rsidRDefault="00DC37E3" w:rsidP="00DC37E3">
      <w:pPr>
        <w:bidi/>
        <w:rPr>
          <w:rFonts w:cs="David" w:hint="cs"/>
          <w:rtl/>
        </w:rPr>
      </w:pPr>
    </w:p>
    <w:p w14:paraId="03D9B414" w14:textId="77777777" w:rsidR="00DC37E3" w:rsidRPr="00DC37E3" w:rsidRDefault="00DC37E3" w:rsidP="00DC37E3">
      <w:pPr>
        <w:bidi/>
        <w:rPr>
          <w:rFonts w:cs="David" w:hint="cs"/>
          <w:u w:val="single"/>
          <w:rtl/>
        </w:rPr>
      </w:pPr>
      <w:r w:rsidRPr="00DC37E3">
        <w:rPr>
          <w:rFonts w:cs="David" w:hint="cs"/>
          <w:u w:val="single"/>
          <w:rtl/>
        </w:rPr>
        <w:t>עו"ד ניבה כובשי:</w:t>
      </w:r>
    </w:p>
    <w:p w14:paraId="51DE09A1" w14:textId="77777777" w:rsidR="00DC37E3" w:rsidRPr="00DC37E3" w:rsidRDefault="00DC37E3" w:rsidP="00DC37E3">
      <w:pPr>
        <w:bidi/>
        <w:rPr>
          <w:rFonts w:cs="David" w:hint="cs"/>
          <w:rtl/>
        </w:rPr>
      </w:pPr>
    </w:p>
    <w:p w14:paraId="4E243F54" w14:textId="77777777" w:rsidR="00DC37E3" w:rsidRPr="00DC37E3" w:rsidRDefault="00DC37E3" w:rsidP="00DC37E3">
      <w:pPr>
        <w:bidi/>
        <w:rPr>
          <w:rFonts w:cs="David" w:hint="cs"/>
          <w:rtl/>
        </w:rPr>
      </w:pPr>
      <w:r w:rsidRPr="00DC37E3">
        <w:rPr>
          <w:rFonts w:cs="David" w:hint="cs"/>
          <w:rtl/>
        </w:rPr>
        <w:tab/>
        <w:t xml:space="preserve">אני מייצגת את "קשת". אני רוצה לחזק את דבריו של  חבר הכנסת בן-ששון. לרגע אציג גם את נקודת המבט של המפלגות ואחר כך את נקודת המבט של הזכיינים. הפקה של תשדירים מהסוג הזה עולה הרבה מאוד כסף. האפקטיביות של המשדרים, כפי שהם קבועים היום בחוק תעמולת בחירות, היא כמעט ולא אפקטיבית. ממחקרים שאנחנו ביצענו עולה, ש-15% מאוכלוסייה שהיא מעל גיל 18 היא האוכלוסייה שצופה בשידורים האלה. יותר מזה, פחות מ-4% מאותם 15% הם אלה שצופים בתשדירים יותר משלוש פעמים. מי שמבין בפרסום, מבין שכדי שתהיה השפעה על דעת הקהל, הצופה צריך לראות את הדברים לפחות שלוש פעמים. אם שלוש הפעמים האלה לא מתקיימות, זה אומר שאין אפקטיביות לתשדירים. כלומר, מושקעים מיליוני דולרים בהפקה של התשדירים, יש מקבץ תשדירים בערוצים השונים שנמשך בין חצי שעה לשעה, ושיעורי הצפייה יורדים ויורדים והם נמוכים מאוד. יש כאן גם פגיעה במפלגות שמשקיעות הרבה כסף, כי המפלגות המתחרות משקיעות כסף, וכל אחד רוצה להתחרות ולהוציא תשדיר שהוא לא רק מה שהוא הכין מראש, אלא גם תגובה לתשדיר אחר, כך שהם זונחים את מה שהם כבר עשו ועושים דברים חדשים. יש כאן הרבה מאוד כסף שלא בטוח שיש לו אפקטיביות והוא מביא את התוצאה. אני סבורה שצריך לאפשר להסיר את החובה לעשות מקבץ שהוא רק מקבץ של תשדירים תעמולה, כי הציבור מצביע ברגליים והוא פשוט לא צופה בזה. קהל היעד לא רואה את זה, צופים בזה מעט מאוד אנשים. </w:t>
      </w:r>
    </w:p>
    <w:p w14:paraId="5F9E4B30" w14:textId="77777777" w:rsidR="00DC37E3" w:rsidRPr="00DC37E3" w:rsidRDefault="00DC37E3" w:rsidP="00DC37E3">
      <w:pPr>
        <w:bidi/>
        <w:rPr>
          <w:rFonts w:cs="David" w:hint="cs"/>
          <w:rtl/>
        </w:rPr>
      </w:pPr>
    </w:p>
    <w:p w14:paraId="56B749D3" w14:textId="77777777" w:rsidR="00DC37E3" w:rsidRPr="00DC37E3" w:rsidRDefault="00DC37E3" w:rsidP="00DC37E3">
      <w:pPr>
        <w:bidi/>
        <w:rPr>
          <w:rFonts w:cs="David" w:hint="cs"/>
          <w:rtl/>
        </w:rPr>
      </w:pPr>
      <w:r w:rsidRPr="00DC37E3">
        <w:rPr>
          <w:rFonts w:cs="David" w:hint="cs"/>
          <w:u w:val="single"/>
          <w:rtl/>
        </w:rPr>
        <w:t>היו"ר דוד טל:</w:t>
      </w:r>
    </w:p>
    <w:p w14:paraId="5098183D" w14:textId="77777777" w:rsidR="00DC37E3" w:rsidRPr="00DC37E3" w:rsidRDefault="00DC37E3" w:rsidP="00DC37E3">
      <w:pPr>
        <w:bidi/>
        <w:rPr>
          <w:rFonts w:cs="David" w:hint="cs"/>
          <w:rtl/>
        </w:rPr>
      </w:pPr>
    </w:p>
    <w:p w14:paraId="75E6CE46" w14:textId="77777777" w:rsidR="00DC37E3" w:rsidRPr="00DC37E3" w:rsidRDefault="00DC37E3" w:rsidP="00DC37E3">
      <w:pPr>
        <w:bidi/>
        <w:rPr>
          <w:rFonts w:cs="David" w:hint="cs"/>
          <w:rtl/>
        </w:rPr>
      </w:pPr>
      <w:r w:rsidRPr="00DC37E3">
        <w:rPr>
          <w:rFonts w:cs="David" w:hint="cs"/>
          <w:rtl/>
        </w:rPr>
        <w:tab/>
        <w:t>את מציעה שלא יהיו תשדירי תעמולה?</w:t>
      </w:r>
    </w:p>
    <w:p w14:paraId="328445C5" w14:textId="77777777" w:rsidR="00DC37E3" w:rsidRPr="00DC37E3" w:rsidRDefault="00DC37E3" w:rsidP="00DC37E3">
      <w:pPr>
        <w:bidi/>
        <w:rPr>
          <w:rFonts w:cs="David" w:hint="cs"/>
          <w:rtl/>
        </w:rPr>
      </w:pPr>
    </w:p>
    <w:p w14:paraId="1775779A" w14:textId="77777777" w:rsidR="00DC37E3" w:rsidRPr="00DC37E3" w:rsidRDefault="00DC37E3" w:rsidP="00DC37E3">
      <w:pPr>
        <w:bidi/>
        <w:rPr>
          <w:rFonts w:cs="David" w:hint="cs"/>
          <w:u w:val="single"/>
          <w:rtl/>
        </w:rPr>
      </w:pPr>
      <w:r w:rsidRPr="00DC37E3">
        <w:rPr>
          <w:rFonts w:cs="David" w:hint="cs"/>
          <w:u w:val="single"/>
          <w:rtl/>
        </w:rPr>
        <w:t>עו"ד ניבה כובשי:</w:t>
      </w:r>
    </w:p>
    <w:p w14:paraId="107A0B0B" w14:textId="77777777" w:rsidR="00DC37E3" w:rsidRPr="00DC37E3" w:rsidRDefault="00DC37E3" w:rsidP="00DC37E3">
      <w:pPr>
        <w:bidi/>
        <w:rPr>
          <w:rFonts w:cs="David" w:hint="cs"/>
          <w:rtl/>
        </w:rPr>
      </w:pPr>
    </w:p>
    <w:p w14:paraId="35064C09" w14:textId="77777777" w:rsidR="00DC37E3" w:rsidRPr="00DC37E3" w:rsidRDefault="00DC37E3" w:rsidP="00DC37E3">
      <w:pPr>
        <w:bidi/>
        <w:rPr>
          <w:rFonts w:cs="David" w:hint="cs"/>
          <w:rtl/>
        </w:rPr>
      </w:pPr>
      <w:r w:rsidRPr="00DC37E3">
        <w:rPr>
          <w:rFonts w:cs="David" w:hint="cs"/>
          <w:rtl/>
        </w:rPr>
        <w:tab/>
        <w:t xml:space="preserve">לא. אני חושבת שכן צריכים להיות, אבל זה יהיה במסגרת תשדירי הפרסומת. אז שיעורי הצפייה יעלו דרמטית, תהיה אפקטיביות אמיתית לתשדירים האלה, וזה לא יהיה מקובץ רק תעמולה ואנשים יגידו שאין להם סבלנות לשמוע את זה. זה יהיה בתוך התוכניות עצמן, כתשדיר פרסומת במסגרת זמן פרסומת. </w:t>
      </w:r>
    </w:p>
    <w:p w14:paraId="4D9FC119" w14:textId="77777777" w:rsidR="00DC37E3" w:rsidRPr="00DC37E3" w:rsidRDefault="00DC37E3" w:rsidP="00DC37E3">
      <w:pPr>
        <w:bidi/>
        <w:rPr>
          <w:rFonts w:cs="David" w:hint="cs"/>
          <w:rtl/>
        </w:rPr>
      </w:pPr>
    </w:p>
    <w:p w14:paraId="04BFAF08" w14:textId="77777777" w:rsidR="00DC37E3" w:rsidRPr="00DC37E3" w:rsidRDefault="00DC37E3" w:rsidP="00DC37E3">
      <w:pPr>
        <w:bidi/>
        <w:rPr>
          <w:rFonts w:cs="David" w:hint="cs"/>
          <w:u w:val="single"/>
          <w:rtl/>
        </w:rPr>
      </w:pPr>
      <w:r w:rsidRPr="00DC37E3">
        <w:rPr>
          <w:rFonts w:cs="David" w:hint="cs"/>
          <w:u w:val="single"/>
          <w:rtl/>
        </w:rPr>
        <w:t>עו"ד איל זנדברג:</w:t>
      </w:r>
    </w:p>
    <w:p w14:paraId="48AA7C4E" w14:textId="77777777" w:rsidR="00DC37E3" w:rsidRPr="00DC37E3" w:rsidRDefault="00DC37E3" w:rsidP="00DC37E3">
      <w:pPr>
        <w:bidi/>
        <w:rPr>
          <w:rFonts w:cs="David" w:hint="cs"/>
          <w:rtl/>
        </w:rPr>
      </w:pPr>
    </w:p>
    <w:p w14:paraId="4F6F913B" w14:textId="77777777" w:rsidR="00DC37E3" w:rsidRPr="00DC37E3" w:rsidRDefault="00DC37E3" w:rsidP="00DC37E3">
      <w:pPr>
        <w:bidi/>
        <w:rPr>
          <w:rFonts w:cs="David" w:hint="cs"/>
          <w:rtl/>
        </w:rPr>
      </w:pPr>
      <w:r w:rsidRPr="00DC37E3">
        <w:rPr>
          <w:rFonts w:cs="David" w:hint="cs"/>
          <w:rtl/>
        </w:rPr>
        <w:tab/>
        <w:t>לפזר את שידורי החינם בתוך הפרסומות הרגילות?</w:t>
      </w:r>
    </w:p>
    <w:p w14:paraId="0623568F" w14:textId="77777777" w:rsidR="00DC37E3" w:rsidRPr="00DC37E3" w:rsidRDefault="00DC37E3" w:rsidP="00DC37E3">
      <w:pPr>
        <w:bidi/>
        <w:rPr>
          <w:rFonts w:cs="David" w:hint="cs"/>
          <w:rtl/>
        </w:rPr>
      </w:pPr>
    </w:p>
    <w:p w14:paraId="14BC626D" w14:textId="77777777" w:rsidR="00DC37E3" w:rsidRPr="00DC37E3" w:rsidRDefault="00DC37E3" w:rsidP="00DC37E3">
      <w:pPr>
        <w:bidi/>
        <w:rPr>
          <w:rFonts w:cs="David" w:hint="cs"/>
          <w:u w:val="single"/>
          <w:rtl/>
        </w:rPr>
      </w:pPr>
      <w:r w:rsidRPr="00DC37E3">
        <w:rPr>
          <w:rFonts w:cs="David" w:hint="cs"/>
          <w:u w:val="single"/>
          <w:rtl/>
        </w:rPr>
        <w:t>עו"ד ניבה כובשי:</w:t>
      </w:r>
    </w:p>
    <w:p w14:paraId="1A18A519" w14:textId="77777777" w:rsidR="00DC37E3" w:rsidRPr="00DC37E3" w:rsidRDefault="00DC37E3" w:rsidP="00DC37E3">
      <w:pPr>
        <w:bidi/>
        <w:rPr>
          <w:rFonts w:cs="David" w:hint="cs"/>
          <w:rtl/>
        </w:rPr>
      </w:pPr>
    </w:p>
    <w:p w14:paraId="3E827E15" w14:textId="77777777" w:rsidR="00DC37E3" w:rsidRPr="00DC37E3" w:rsidRDefault="00DC37E3" w:rsidP="00DC37E3">
      <w:pPr>
        <w:bidi/>
        <w:rPr>
          <w:rFonts w:cs="David" w:hint="cs"/>
          <w:rtl/>
        </w:rPr>
      </w:pPr>
      <w:r w:rsidRPr="00DC37E3">
        <w:rPr>
          <w:rFonts w:cs="David" w:hint="cs"/>
          <w:rtl/>
        </w:rPr>
        <w:tab/>
        <w:t xml:space="preserve">לא את שידורי החינם. </w:t>
      </w:r>
    </w:p>
    <w:p w14:paraId="2F2BC8D7" w14:textId="77777777" w:rsidR="00DC37E3" w:rsidRPr="00DC37E3" w:rsidRDefault="00DC37E3" w:rsidP="00DC37E3">
      <w:pPr>
        <w:bidi/>
        <w:rPr>
          <w:rFonts w:cs="David" w:hint="cs"/>
          <w:rtl/>
        </w:rPr>
      </w:pPr>
    </w:p>
    <w:p w14:paraId="3DC4B872" w14:textId="77777777" w:rsidR="00DC37E3" w:rsidRPr="00DC37E3" w:rsidRDefault="00DC37E3" w:rsidP="00DC37E3">
      <w:pPr>
        <w:bidi/>
        <w:rPr>
          <w:rFonts w:cs="David" w:hint="cs"/>
          <w:u w:val="single"/>
          <w:rtl/>
        </w:rPr>
      </w:pPr>
      <w:r w:rsidRPr="00DC37E3">
        <w:rPr>
          <w:rFonts w:cs="David" w:hint="cs"/>
          <w:u w:val="single"/>
          <w:rtl/>
        </w:rPr>
        <w:t>עו"ד איל זנדברג:</w:t>
      </w:r>
    </w:p>
    <w:p w14:paraId="3EE4CD2C" w14:textId="77777777" w:rsidR="00DC37E3" w:rsidRPr="00DC37E3" w:rsidRDefault="00DC37E3" w:rsidP="00DC37E3">
      <w:pPr>
        <w:bidi/>
        <w:rPr>
          <w:rFonts w:cs="David" w:hint="cs"/>
          <w:u w:val="single"/>
          <w:rtl/>
        </w:rPr>
      </w:pPr>
    </w:p>
    <w:p w14:paraId="6A9FF011" w14:textId="77777777" w:rsidR="00DC37E3" w:rsidRPr="00DC37E3" w:rsidRDefault="00DC37E3" w:rsidP="00DC37E3">
      <w:pPr>
        <w:bidi/>
        <w:rPr>
          <w:rFonts w:cs="David" w:hint="cs"/>
          <w:rtl/>
        </w:rPr>
      </w:pPr>
      <w:r w:rsidRPr="00DC37E3">
        <w:rPr>
          <w:rFonts w:cs="David" w:hint="cs"/>
          <w:rtl/>
        </w:rPr>
        <w:tab/>
        <w:t xml:space="preserve"> כי זאת טענה שנסתרת. אין קשר בין החינם לאפקטיביות. </w:t>
      </w:r>
    </w:p>
    <w:p w14:paraId="14C9A946" w14:textId="77777777" w:rsidR="00DC37E3" w:rsidRPr="00DC37E3" w:rsidRDefault="00DC37E3" w:rsidP="00DC37E3">
      <w:pPr>
        <w:bidi/>
        <w:rPr>
          <w:rFonts w:cs="David" w:hint="cs"/>
          <w:rtl/>
        </w:rPr>
      </w:pPr>
    </w:p>
    <w:p w14:paraId="176FA7E4" w14:textId="77777777" w:rsidR="00DC37E3" w:rsidRPr="00DC37E3" w:rsidRDefault="00DC37E3" w:rsidP="00DC37E3">
      <w:pPr>
        <w:bidi/>
        <w:rPr>
          <w:rFonts w:cs="David" w:hint="cs"/>
          <w:rtl/>
        </w:rPr>
      </w:pPr>
      <w:r w:rsidRPr="00DC37E3">
        <w:rPr>
          <w:rFonts w:cs="David" w:hint="cs"/>
          <w:u w:val="single"/>
          <w:rtl/>
        </w:rPr>
        <w:t>יצחק לוי:</w:t>
      </w:r>
    </w:p>
    <w:p w14:paraId="318897EB" w14:textId="77777777" w:rsidR="00DC37E3" w:rsidRPr="00DC37E3" w:rsidRDefault="00DC37E3" w:rsidP="00DC37E3">
      <w:pPr>
        <w:bidi/>
        <w:rPr>
          <w:rFonts w:cs="David" w:hint="cs"/>
          <w:rtl/>
        </w:rPr>
      </w:pPr>
    </w:p>
    <w:p w14:paraId="6038CDCA" w14:textId="77777777" w:rsidR="00DC37E3" w:rsidRPr="00DC37E3" w:rsidRDefault="00DC37E3" w:rsidP="00DC37E3">
      <w:pPr>
        <w:bidi/>
        <w:rPr>
          <w:rFonts w:cs="David" w:hint="cs"/>
          <w:rtl/>
        </w:rPr>
      </w:pPr>
      <w:r w:rsidRPr="00DC37E3">
        <w:rPr>
          <w:rFonts w:cs="David" w:hint="cs"/>
          <w:rtl/>
        </w:rPr>
        <w:tab/>
        <w:t xml:space="preserve">לגבי החינם יש לה עמדה מגובשת מאוד. </w:t>
      </w:r>
    </w:p>
    <w:p w14:paraId="7E3B99CB" w14:textId="77777777" w:rsidR="00DC37E3" w:rsidRPr="00DC37E3" w:rsidRDefault="00DC37E3" w:rsidP="00DC37E3">
      <w:pPr>
        <w:bidi/>
        <w:rPr>
          <w:rFonts w:cs="David" w:hint="cs"/>
          <w:rtl/>
        </w:rPr>
      </w:pPr>
    </w:p>
    <w:p w14:paraId="4F87F1AA" w14:textId="77777777" w:rsidR="00DC37E3" w:rsidRPr="00DC37E3" w:rsidRDefault="00DC37E3" w:rsidP="00DC37E3">
      <w:pPr>
        <w:pStyle w:val="Heading5"/>
        <w:jc w:val="left"/>
        <w:rPr>
          <w:rFonts w:hint="cs"/>
          <w:sz w:val="24"/>
          <w:rtl/>
        </w:rPr>
      </w:pPr>
      <w:r w:rsidRPr="00DC37E3">
        <w:rPr>
          <w:rFonts w:hint="cs"/>
          <w:sz w:val="24"/>
          <w:u w:val="single"/>
          <w:rtl/>
        </w:rPr>
        <w:t>מנחם בן-ששון:</w:t>
      </w:r>
    </w:p>
    <w:p w14:paraId="2D4ED668" w14:textId="77777777" w:rsidR="00DC37E3" w:rsidRPr="00DC37E3" w:rsidRDefault="00DC37E3" w:rsidP="00DC37E3">
      <w:pPr>
        <w:pStyle w:val="Heading5"/>
        <w:jc w:val="left"/>
        <w:rPr>
          <w:rFonts w:hint="cs"/>
          <w:sz w:val="24"/>
          <w:rtl/>
        </w:rPr>
      </w:pPr>
    </w:p>
    <w:p w14:paraId="448430D8" w14:textId="77777777" w:rsidR="00DC37E3" w:rsidRPr="00DC37E3" w:rsidRDefault="00DC37E3" w:rsidP="00DC37E3">
      <w:pPr>
        <w:bidi/>
        <w:rPr>
          <w:rFonts w:cs="David" w:hint="cs"/>
          <w:rtl/>
        </w:rPr>
      </w:pPr>
      <w:r w:rsidRPr="00DC37E3">
        <w:rPr>
          <w:rFonts w:cs="David" w:hint="cs"/>
          <w:rtl/>
        </w:rPr>
        <w:tab/>
        <w:t xml:space="preserve"> לא אכפת לך שיהיה חינם, ובלבד שזה יפוזר אפקטיבית. </w:t>
      </w:r>
    </w:p>
    <w:p w14:paraId="1E5298E0" w14:textId="77777777" w:rsidR="00DC37E3" w:rsidRPr="00DC37E3" w:rsidRDefault="00DC37E3" w:rsidP="00DC37E3">
      <w:pPr>
        <w:bidi/>
        <w:rPr>
          <w:rFonts w:cs="David" w:hint="cs"/>
          <w:rtl/>
        </w:rPr>
      </w:pPr>
    </w:p>
    <w:p w14:paraId="61BF8B03" w14:textId="77777777" w:rsidR="00DC37E3" w:rsidRPr="00DC37E3" w:rsidRDefault="00DC37E3" w:rsidP="00DC37E3">
      <w:pPr>
        <w:bidi/>
        <w:rPr>
          <w:rFonts w:cs="David" w:hint="cs"/>
          <w:u w:val="single"/>
          <w:rtl/>
        </w:rPr>
      </w:pPr>
      <w:r w:rsidRPr="00DC37E3">
        <w:rPr>
          <w:rFonts w:cs="David" w:hint="cs"/>
          <w:u w:val="single"/>
          <w:rtl/>
        </w:rPr>
        <w:t>עו"ד ניבה כובשי:</w:t>
      </w:r>
    </w:p>
    <w:p w14:paraId="0C44D06E" w14:textId="77777777" w:rsidR="00DC37E3" w:rsidRPr="00DC37E3" w:rsidRDefault="00DC37E3" w:rsidP="00DC37E3">
      <w:pPr>
        <w:bidi/>
        <w:rPr>
          <w:rFonts w:cs="David" w:hint="cs"/>
          <w:rtl/>
        </w:rPr>
      </w:pPr>
    </w:p>
    <w:p w14:paraId="46FCB360" w14:textId="77777777" w:rsidR="00DC37E3" w:rsidRPr="00DC37E3" w:rsidRDefault="00DC37E3" w:rsidP="00DC37E3">
      <w:pPr>
        <w:bidi/>
        <w:rPr>
          <w:rFonts w:cs="David" w:hint="cs"/>
          <w:rtl/>
        </w:rPr>
      </w:pPr>
      <w:r w:rsidRPr="00DC37E3">
        <w:rPr>
          <w:rFonts w:cs="David" w:hint="cs"/>
          <w:rtl/>
        </w:rPr>
        <w:tab/>
        <w:t xml:space="preserve">לגבי החינם אני סבורה, שגם כאן יש הפקעה של קניין של גופים פרטיים. החוק הזה נועד בזמנו לרשות השידור, הרחיבו אותו גם על הערוצים המסחריים, ולדעתנו שלא בצדק. יש כאן אפליה שהיא לא לגיטימית בין אמצעי התקשורת השונים. לעיתונים מותר לגבות, אין להם אפילו מגבלה של מקסימום, הם רק צריכים שיהיה שוויון בין כל מי שרוכש מודעות לתעמולת בחירות. </w:t>
      </w:r>
    </w:p>
    <w:p w14:paraId="677A322E" w14:textId="77777777" w:rsidR="00DC37E3" w:rsidRPr="00DC37E3" w:rsidRDefault="00DC37E3" w:rsidP="00DC37E3">
      <w:pPr>
        <w:bidi/>
        <w:rPr>
          <w:rFonts w:cs="David" w:hint="cs"/>
          <w:rtl/>
        </w:rPr>
      </w:pPr>
    </w:p>
    <w:p w14:paraId="55E3F36A" w14:textId="77777777" w:rsidR="00DC37E3" w:rsidRPr="00DC37E3" w:rsidRDefault="00DC37E3" w:rsidP="00DC37E3">
      <w:pPr>
        <w:bidi/>
        <w:rPr>
          <w:rFonts w:cs="David" w:hint="cs"/>
          <w:rtl/>
        </w:rPr>
      </w:pPr>
      <w:r w:rsidRPr="00DC37E3">
        <w:rPr>
          <w:rFonts w:cs="David" w:hint="cs"/>
          <w:u w:val="single"/>
          <w:rtl/>
        </w:rPr>
        <w:t>יצחק לוי:</w:t>
      </w:r>
    </w:p>
    <w:p w14:paraId="24FE0825" w14:textId="77777777" w:rsidR="00DC37E3" w:rsidRPr="00DC37E3" w:rsidRDefault="00DC37E3" w:rsidP="00DC37E3">
      <w:pPr>
        <w:bidi/>
        <w:rPr>
          <w:rFonts w:cs="David" w:hint="cs"/>
          <w:rtl/>
        </w:rPr>
      </w:pPr>
    </w:p>
    <w:p w14:paraId="408B36BA" w14:textId="77777777" w:rsidR="00DC37E3" w:rsidRPr="00DC37E3" w:rsidRDefault="00DC37E3" w:rsidP="00DC37E3">
      <w:pPr>
        <w:bidi/>
        <w:rPr>
          <w:rFonts w:cs="David" w:hint="cs"/>
          <w:rtl/>
        </w:rPr>
      </w:pPr>
      <w:r w:rsidRPr="00DC37E3">
        <w:rPr>
          <w:rFonts w:cs="David" w:hint="cs"/>
          <w:rtl/>
        </w:rPr>
        <w:tab/>
        <w:t xml:space="preserve"> צמצמנו את האי-שוויון בשליש. </w:t>
      </w:r>
    </w:p>
    <w:p w14:paraId="37BF5BC2" w14:textId="77777777" w:rsidR="00DC37E3" w:rsidRPr="00DC37E3" w:rsidRDefault="00DC37E3" w:rsidP="00DC37E3">
      <w:pPr>
        <w:bidi/>
        <w:rPr>
          <w:rFonts w:cs="David" w:hint="cs"/>
          <w:rtl/>
        </w:rPr>
      </w:pPr>
    </w:p>
    <w:p w14:paraId="432FE151" w14:textId="77777777" w:rsidR="00DC37E3" w:rsidRPr="00DC37E3" w:rsidRDefault="00DC37E3" w:rsidP="00DC37E3">
      <w:pPr>
        <w:bidi/>
        <w:rPr>
          <w:rFonts w:cs="David" w:hint="cs"/>
          <w:u w:val="single"/>
          <w:rtl/>
        </w:rPr>
      </w:pPr>
      <w:r w:rsidRPr="00DC37E3">
        <w:rPr>
          <w:rFonts w:cs="David" w:hint="cs"/>
          <w:u w:val="single"/>
          <w:rtl/>
        </w:rPr>
        <w:t>עו"ד ניבה כובשי:</w:t>
      </w:r>
    </w:p>
    <w:p w14:paraId="1EE3B0FA" w14:textId="77777777" w:rsidR="00DC37E3" w:rsidRPr="00DC37E3" w:rsidRDefault="00DC37E3" w:rsidP="00DC37E3">
      <w:pPr>
        <w:bidi/>
        <w:rPr>
          <w:rFonts w:cs="David" w:hint="cs"/>
          <w:rtl/>
        </w:rPr>
      </w:pPr>
    </w:p>
    <w:p w14:paraId="2009246A" w14:textId="77777777" w:rsidR="00DC37E3" w:rsidRPr="00DC37E3" w:rsidRDefault="00DC37E3" w:rsidP="00DC37E3">
      <w:pPr>
        <w:bidi/>
        <w:rPr>
          <w:rFonts w:cs="David" w:hint="cs"/>
          <w:rtl/>
        </w:rPr>
      </w:pPr>
      <w:r w:rsidRPr="00DC37E3">
        <w:rPr>
          <w:rFonts w:cs="David" w:hint="cs"/>
          <w:rtl/>
        </w:rPr>
        <w:tab/>
        <w:t xml:space="preserve">לא, צמצמתם את הפגיעה בנו בשליש. אבל האי-שוויון קיים. </w:t>
      </w:r>
    </w:p>
    <w:p w14:paraId="19C6B5D3" w14:textId="77777777" w:rsidR="00DC37E3" w:rsidRPr="00DC37E3" w:rsidRDefault="00DC37E3" w:rsidP="00DC37E3">
      <w:pPr>
        <w:bidi/>
        <w:rPr>
          <w:rFonts w:cs="David" w:hint="cs"/>
          <w:rtl/>
        </w:rPr>
      </w:pPr>
    </w:p>
    <w:p w14:paraId="773A25C8" w14:textId="77777777" w:rsidR="00DC37E3" w:rsidRPr="00DC37E3" w:rsidRDefault="00DC37E3" w:rsidP="00DC37E3">
      <w:pPr>
        <w:bidi/>
        <w:rPr>
          <w:rFonts w:cs="David" w:hint="cs"/>
          <w:u w:val="single"/>
          <w:rtl/>
        </w:rPr>
      </w:pPr>
    </w:p>
    <w:p w14:paraId="0CC86A76" w14:textId="77777777" w:rsidR="00DC37E3" w:rsidRPr="00DC37E3" w:rsidRDefault="00DC37E3" w:rsidP="00DC37E3">
      <w:pPr>
        <w:bidi/>
        <w:rPr>
          <w:rFonts w:cs="David" w:hint="cs"/>
          <w:u w:val="single"/>
          <w:rtl/>
        </w:rPr>
      </w:pPr>
    </w:p>
    <w:p w14:paraId="7FA8EDA1" w14:textId="77777777" w:rsidR="00DC37E3" w:rsidRPr="00DC37E3" w:rsidRDefault="00DC37E3" w:rsidP="00DC37E3">
      <w:pPr>
        <w:bidi/>
        <w:rPr>
          <w:rFonts w:cs="David" w:hint="cs"/>
          <w:rtl/>
        </w:rPr>
      </w:pPr>
      <w:r w:rsidRPr="00DC37E3">
        <w:rPr>
          <w:rFonts w:cs="David" w:hint="cs"/>
          <w:u w:val="single"/>
          <w:rtl/>
        </w:rPr>
        <w:t>היו"ר דוד טל:</w:t>
      </w:r>
    </w:p>
    <w:p w14:paraId="0EB1459C" w14:textId="77777777" w:rsidR="00DC37E3" w:rsidRPr="00DC37E3" w:rsidRDefault="00DC37E3" w:rsidP="00DC37E3">
      <w:pPr>
        <w:bidi/>
        <w:rPr>
          <w:rFonts w:cs="David" w:hint="cs"/>
          <w:rtl/>
        </w:rPr>
      </w:pPr>
    </w:p>
    <w:p w14:paraId="41C8188F" w14:textId="77777777" w:rsidR="00DC37E3" w:rsidRPr="00DC37E3" w:rsidRDefault="00DC37E3" w:rsidP="00DC37E3">
      <w:pPr>
        <w:bidi/>
        <w:rPr>
          <w:rFonts w:cs="David" w:hint="cs"/>
          <w:rtl/>
        </w:rPr>
      </w:pPr>
      <w:r w:rsidRPr="00DC37E3">
        <w:rPr>
          <w:rFonts w:cs="David" w:hint="cs"/>
          <w:rtl/>
        </w:rPr>
        <w:tab/>
        <w:t xml:space="preserve">אם גברתי תרצה אפליה מתקנת, אני מוכן לשמוע. </w:t>
      </w:r>
    </w:p>
    <w:p w14:paraId="34630A34" w14:textId="77777777" w:rsidR="00DC37E3" w:rsidRPr="00DC37E3" w:rsidRDefault="00DC37E3" w:rsidP="00DC37E3">
      <w:pPr>
        <w:bidi/>
        <w:rPr>
          <w:rFonts w:cs="David" w:hint="cs"/>
          <w:rtl/>
        </w:rPr>
      </w:pPr>
    </w:p>
    <w:p w14:paraId="568B4814" w14:textId="77777777" w:rsidR="00DC37E3" w:rsidRPr="00DC37E3" w:rsidRDefault="00DC37E3" w:rsidP="00DC37E3">
      <w:pPr>
        <w:bidi/>
        <w:rPr>
          <w:rFonts w:cs="David" w:hint="cs"/>
          <w:u w:val="single"/>
          <w:rtl/>
        </w:rPr>
      </w:pPr>
      <w:r w:rsidRPr="00DC37E3">
        <w:rPr>
          <w:rFonts w:cs="David" w:hint="cs"/>
          <w:u w:val="single"/>
          <w:rtl/>
        </w:rPr>
        <w:t>עו"ד ניבה כובשי:</w:t>
      </w:r>
    </w:p>
    <w:p w14:paraId="38590347" w14:textId="77777777" w:rsidR="00DC37E3" w:rsidRPr="00DC37E3" w:rsidRDefault="00DC37E3" w:rsidP="00DC37E3">
      <w:pPr>
        <w:bidi/>
        <w:rPr>
          <w:rFonts w:cs="David" w:hint="cs"/>
          <w:rtl/>
        </w:rPr>
      </w:pPr>
    </w:p>
    <w:p w14:paraId="49DF96BB" w14:textId="77777777" w:rsidR="00DC37E3" w:rsidRPr="00DC37E3" w:rsidRDefault="00DC37E3" w:rsidP="00DC37E3">
      <w:pPr>
        <w:bidi/>
        <w:rPr>
          <w:rFonts w:cs="David" w:hint="cs"/>
          <w:rtl/>
        </w:rPr>
      </w:pPr>
      <w:r w:rsidRPr="00DC37E3">
        <w:rPr>
          <w:rFonts w:cs="David" w:hint="cs"/>
          <w:rtl/>
        </w:rPr>
        <w:tab/>
        <w:t xml:space="preserve">אנחנו סבורים שצריך להחיל את אותו הסדר. צריך לאפשר לרכוש זמן אוויר, לשמור על האיזון, על השוויוניות, לשמור שלא תהיה אפליה בשיבוץ או במחיר. אבל מצד אחד זה לא פוגע גם בקניין של הגופים הפרטיים. צריך לזכור שאנחנו נמצאים במצב של מערכת בחירות כל שנתיים וחצי בממוצע, בעשר השנים האחרונות. עכשיו, בנוסף לבחירות, אנחנו גם מכניסים משאל עם, וזה בוודאי סוג של תקדים ובעתיד יהיו עוד משאלי עם. כלומר, אנחנו מרחיבים עוד ועוד את החובה הזאת. מדובר בקניין של חברות פרטיות, זה לא רשות השידור. </w:t>
      </w:r>
    </w:p>
    <w:p w14:paraId="21A658E8" w14:textId="77777777" w:rsidR="00DC37E3" w:rsidRPr="00DC37E3" w:rsidRDefault="00DC37E3" w:rsidP="00DC37E3">
      <w:pPr>
        <w:bidi/>
        <w:rPr>
          <w:rFonts w:cs="David" w:hint="cs"/>
          <w:rtl/>
        </w:rPr>
      </w:pPr>
    </w:p>
    <w:p w14:paraId="05AD6F03" w14:textId="77777777" w:rsidR="00DC37E3" w:rsidRPr="00DC37E3" w:rsidRDefault="00DC37E3" w:rsidP="00DC37E3">
      <w:pPr>
        <w:bidi/>
        <w:rPr>
          <w:rFonts w:cs="David" w:hint="cs"/>
          <w:rtl/>
        </w:rPr>
      </w:pPr>
      <w:r w:rsidRPr="00DC37E3">
        <w:rPr>
          <w:rFonts w:cs="David" w:hint="cs"/>
          <w:u w:val="single"/>
          <w:rtl/>
        </w:rPr>
        <w:t>יצחק לוי:</w:t>
      </w:r>
    </w:p>
    <w:p w14:paraId="69887870" w14:textId="77777777" w:rsidR="00DC37E3" w:rsidRPr="00DC37E3" w:rsidRDefault="00DC37E3" w:rsidP="00DC37E3">
      <w:pPr>
        <w:bidi/>
        <w:rPr>
          <w:rFonts w:cs="David" w:hint="cs"/>
          <w:rtl/>
        </w:rPr>
      </w:pPr>
    </w:p>
    <w:p w14:paraId="3381634A" w14:textId="77777777" w:rsidR="00DC37E3" w:rsidRPr="00DC37E3" w:rsidRDefault="00DC37E3" w:rsidP="00DC37E3">
      <w:pPr>
        <w:bidi/>
        <w:rPr>
          <w:rFonts w:cs="David" w:hint="cs"/>
          <w:rtl/>
        </w:rPr>
      </w:pPr>
      <w:r w:rsidRPr="00DC37E3">
        <w:rPr>
          <w:rFonts w:cs="David" w:hint="cs"/>
          <w:rtl/>
        </w:rPr>
        <w:tab/>
        <w:t xml:space="preserve"> אנחנו אתך בעניין הזה. </w:t>
      </w:r>
    </w:p>
    <w:p w14:paraId="05CAD85E" w14:textId="77777777" w:rsidR="00DC37E3" w:rsidRPr="00DC37E3" w:rsidRDefault="00DC37E3" w:rsidP="00DC37E3">
      <w:pPr>
        <w:bidi/>
        <w:rPr>
          <w:rFonts w:cs="David" w:hint="cs"/>
          <w:rtl/>
        </w:rPr>
      </w:pPr>
    </w:p>
    <w:p w14:paraId="51DB3064" w14:textId="77777777" w:rsidR="00DC37E3" w:rsidRPr="00DC37E3" w:rsidRDefault="00DC37E3" w:rsidP="00DC37E3">
      <w:pPr>
        <w:bidi/>
        <w:rPr>
          <w:rFonts w:cs="David" w:hint="cs"/>
          <w:u w:val="single"/>
          <w:rtl/>
        </w:rPr>
      </w:pPr>
      <w:r w:rsidRPr="00DC37E3">
        <w:rPr>
          <w:rFonts w:cs="David" w:hint="cs"/>
          <w:u w:val="single"/>
          <w:rtl/>
        </w:rPr>
        <w:t>עו"ד ניבה כובשי:</w:t>
      </w:r>
    </w:p>
    <w:p w14:paraId="60DC468A" w14:textId="77777777" w:rsidR="00DC37E3" w:rsidRPr="00DC37E3" w:rsidRDefault="00DC37E3" w:rsidP="00DC37E3">
      <w:pPr>
        <w:bidi/>
        <w:rPr>
          <w:rFonts w:cs="David" w:hint="cs"/>
          <w:rtl/>
        </w:rPr>
      </w:pPr>
    </w:p>
    <w:p w14:paraId="7D8B10A5" w14:textId="77777777" w:rsidR="00DC37E3" w:rsidRPr="00DC37E3" w:rsidRDefault="00DC37E3" w:rsidP="00DC37E3">
      <w:pPr>
        <w:bidi/>
        <w:rPr>
          <w:rFonts w:cs="David" w:hint="cs"/>
          <w:rtl/>
        </w:rPr>
      </w:pPr>
      <w:r w:rsidRPr="00DC37E3">
        <w:rPr>
          <w:rFonts w:cs="David" w:hint="cs"/>
          <w:rtl/>
        </w:rPr>
        <w:tab/>
        <w:t xml:space="preserve">יש גם איזשהו גבול שעד אליו צריך להגיד שאפשר להפקיע את זה ולעשות עם זה מה שרוצים, בנוסף לאפקטיביות. </w:t>
      </w:r>
    </w:p>
    <w:p w14:paraId="5B0A7516" w14:textId="77777777" w:rsidR="00DC37E3" w:rsidRPr="00DC37E3" w:rsidRDefault="00DC37E3" w:rsidP="00DC37E3">
      <w:pPr>
        <w:bidi/>
        <w:rPr>
          <w:rFonts w:cs="David" w:hint="cs"/>
          <w:rtl/>
        </w:rPr>
      </w:pPr>
    </w:p>
    <w:p w14:paraId="3B3AC39B" w14:textId="77777777" w:rsidR="00DC37E3" w:rsidRPr="00DC37E3" w:rsidRDefault="00DC37E3" w:rsidP="00DC37E3">
      <w:pPr>
        <w:bidi/>
        <w:rPr>
          <w:rFonts w:cs="David" w:hint="cs"/>
          <w:rtl/>
        </w:rPr>
      </w:pPr>
      <w:r w:rsidRPr="00DC37E3">
        <w:rPr>
          <w:rFonts w:cs="David" w:hint="cs"/>
          <w:u w:val="single"/>
          <w:rtl/>
        </w:rPr>
        <w:t>היו"ר דוד טל:</w:t>
      </w:r>
    </w:p>
    <w:p w14:paraId="586ED963" w14:textId="77777777" w:rsidR="00DC37E3" w:rsidRPr="00DC37E3" w:rsidRDefault="00DC37E3" w:rsidP="00DC37E3">
      <w:pPr>
        <w:bidi/>
        <w:rPr>
          <w:rFonts w:cs="David" w:hint="cs"/>
          <w:rtl/>
        </w:rPr>
      </w:pPr>
    </w:p>
    <w:p w14:paraId="2F96A121" w14:textId="77777777" w:rsidR="00DC37E3" w:rsidRPr="00DC37E3" w:rsidRDefault="00DC37E3" w:rsidP="00DC37E3">
      <w:pPr>
        <w:bidi/>
        <w:rPr>
          <w:rFonts w:cs="David" w:hint="cs"/>
          <w:rtl/>
        </w:rPr>
      </w:pPr>
      <w:r w:rsidRPr="00DC37E3">
        <w:rPr>
          <w:rFonts w:cs="David" w:hint="cs"/>
          <w:rtl/>
        </w:rPr>
        <w:tab/>
        <w:t xml:space="preserve">השאלה אם הגענו לגבול הזה. אני מסכים אתך שהקניין הוא פרטי ואתם מקבלים רשיון מהמדינה לזה, והשאלה היא עד איפה הגבול, האם הגענו לקצה הגבול או שיש לנו דרך ארוכה. </w:t>
      </w:r>
    </w:p>
    <w:p w14:paraId="40B0339F" w14:textId="77777777" w:rsidR="00DC37E3" w:rsidRPr="00DC37E3" w:rsidRDefault="00DC37E3" w:rsidP="00DC37E3">
      <w:pPr>
        <w:bidi/>
        <w:rPr>
          <w:rFonts w:cs="David" w:hint="cs"/>
          <w:rtl/>
        </w:rPr>
      </w:pPr>
    </w:p>
    <w:p w14:paraId="42B94349" w14:textId="77777777" w:rsidR="00DC37E3" w:rsidRPr="00DC37E3" w:rsidRDefault="00DC37E3" w:rsidP="00DC37E3">
      <w:pPr>
        <w:bidi/>
        <w:rPr>
          <w:rFonts w:cs="David" w:hint="cs"/>
          <w:u w:val="single"/>
          <w:rtl/>
        </w:rPr>
      </w:pPr>
      <w:r w:rsidRPr="00DC37E3">
        <w:rPr>
          <w:rFonts w:cs="David" w:hint="cs"/>
          <w:u w:val="single"/>
          <w:rtl/>
        </w:rPr>
        <w:t>עו"ד ניבה כובשי:</w:t>
      </w:r>
    </w:p>
    <w:p w14:paraId="58573045" w14:textId="77777777" w:rsidR="00DC37E3" w:rsidRPr="00DC37E3" w:rsidRDefault="00DC37E3" w:rsidP="00DC37E3">
      <w:pPr>
        <w:bidi/>
        <w:rPr>
          <w:rFonts w:cs="David" w:hint="cs"/>
          <w:rtl/>
        </w:rPr>
      </w:pPr>
    </w:p>
    <w:p w14:paraId="23E39E5C" w14:textId="77777777" w:rsidR="00DC37E3" w:rsidRPr="00DC37E3" w:rsidRDefault="00DC37E3" w:rsidP="00DC37E3">
      <w:pPr>
        <w:bidi/>
        <w:rPr>
          <w:rFonts w:cs="David" w:hint="cs"/>
          <w:rtl/>
        </w:rPr>
      </w:pPr>
      <w:r w:rsidRPr="00DC37E3">
        <w:rPr>
          <w:rFonts w:cs="David" w:hint="cs"/>
          <w:rtl/>
        </w:rPr>
        <w:tab/>
        <w:t xml:space="preserve">כשחוקקו את החוק הזה, נכון לחשוב על בחירות פעם בארבע שנים. מאחר שאנחנו רואים שבמדינת ישראל בחירות קורות עוד קודם, ועכשיו נוצר תקדים של משאל עם, אז זה רק מרחיב את הפגיעה הקיימת ממילא, ובחוסר השוויוניות מול אמצעי התקשורת האחרים. כל הנושא של תעמולה באינטרנט ותעמולה בשלטי חוצות ובכל מקום אחר ששם המגבלות הן הרבה פחות, ובוודאי לא בחינם, נשאלת השאלה האם עדיין אנחנו צריכים להישאר בגישה אנכרוניסטית של להפקיע זמן שידור לא מבוטל בפריים-טיים, ששווה הרבה כסף. </w:t>
      </w:r>
    </w:p>
    <w:p w14:paraId="6E3EFA59" w14:textId="77777777" w:rsidR="00DC37E3" w:rsidRPr="00DC37E3" w:rsidRDefault="00DC37E3" w:rsidP="00DC37E3">
      <w:pPr>
        <w:bidi/>
        <w:rPr>
          <w:rFonts w:cs="David" w:hint="cs"/>
          <w:rtl/>
        </w:rPr>
      </w:pPr>
    </w:p>
    <w:p w14:paraId="01171AC0" w14:textId="77777777" w:rsidR="00DC37E3" w:rsidRPr="00DC37E3" w:rsidRDefault="00DC37E3" w:rsidP="00DC37E3">
      <w:pPr>
        <w:bidi/>
        <w:rPr>
          <w:rFonts w:cs="David" w:hint="cs"/>
          <w:rtl/>
        </w:rPr>
      </w:pPr>
      <w:r w:rsidRPr="00DC37E3">
        <w:rPr>
          <w:rFonts w:cs="David" w:hint="cs"/>
          <w:u w:val="single"/>
          <w:rtl/>
        </w:rPr>
        <w:t>יצחק לוי:</w:t>
      </w:r>
    </w:p>
    <w:p w14:paraId="6E69F94F" w14:textId="77777777" w:rsidR="00DC37E3" w:rsidRPr="00DC37E3" w:rsidRDefault="00DC37E3" w:rsidP="00DC37E3">
      <w:pPr>
        <w:bidi/>
        <w:rPr>
          <w:rFonts w:cs="David" w:hint="cs"/>
          <w:rtl/>
        </w:rPr>
      </w:pPr>
    </w:p>
    <w:p w14:paraId="728E496D" w14:textId="77777777" w:rsidR="00DC37E3" w:rsidRPr="00DC37E3" w:rsidRDefault="00DC37E3" w:rsidP="00DC37E3">
      <w:pPr>
        <w:bidi/>
        <w:rPr>
          <w:rFonts w:cs="David" w:hint="cs"/>
          <w:rtl/>
        </w:rPr>
      </w:pPr>
      <w:r w:rsidRPr="00DC37E3">
        <w:rPr>
          <w:rFonts w:cs="David" w:hint="cs"/>
          <w:rtl/>
        </w:rPr>
        <w:tab/>
        <w:t xml:space="preserve"> זה ההבדל, אתם זכיינים. העיתון הוא לא זכיין ובעל הלוח הוא לא זכיין. המדינה באה ונתנה לכם, והיא יכולה ליטול מכם. אצל העיתון זה לא כך, אז אל תשווי. אני בעד הכיוון שלך באופן כללי, אבל אל תעשו את עצמכם מסכנים. </w:t>
      </w:r>
    </w:p>
    <w:p w14:paraId="57A3DE65" w14:textId="77777777" w:rsidR="00DC37E3" w:rsidRPr="00DC37E3" w:rsidRDefault="00DC37E3" w:rsidP="00DC37E3">
      <w:pPr>
        <w:bidi/>
        <w:rPr>
          <w:rFonts w:cs="David" w:hint="cs"/>
          <w:rtl/>
        </w:rPr>
      </w:pPr>
    </w:p>
    <w:p w14:paraId="4497B603" w14:textId="77777777" w:rsidR="00DC37E3" w:rsidRPr="00DC37E3" w:rsidRDefault="00DC37E3" w:rsidP="00DC37E3">
      <w:pPr>
        <w:bidi/>
        <w:rPr>
          <w:rFonts w:cs="David" w:hint="cs"/>
          <w:u w:val="single"/>
          <w:rtl/>
        </w:rPr>
      </w:pPr>
      <w:r w:rsidRPr="00DC37E3">
        <w:rPr>
          <w:rFonts w:cs="David" w:hint="cs"/>
          <w:u w:val="single"/>
          <w:rtl/>
        </w:rPr>
        <w:t>עו"ד ניבה כובשי:</w:t>
      </w:r>
    </w:p>
    <w:p w14:paraId="0B2E6B75" w14:textId="77777777" w:rsidR="00DC37E3" w:rsidRPr="00DC37E3" w:rsidRDefault="00DC37E3" w:rsidP="00DC37E3">
      <w:pPr>
        <w:bidi/>
        <w:rPr>
          <w:rFonts w:cs="David" w:hint="cs"/>
          <w:rtl/>
        </w:rPr>
      </w:pPr>
    </w:p>
    <w:p w14:paraId="0EDD1D3B" w14:textId="77777777" w:rsidR="00DC37E3" w:rsidRPr="00DC37E3" w:rsidRDefault="00DC37E3" w:rsidP="00DC37E3">
      <w:pPr>
        <w:bidi/>
        <w:rPr>
          <w:rFonts w:cs="David" w:hint="cs"/>
          <w:rtl/>
        </w:rPr>
      </w:pPr>
      <w:r w:rsidRPr="00DC37E3">
        <w:rPr>
          <w:rFonts w:cs="David" w:hint="cs"/>
          <w:rtl/>
        </w:rPr>
        <w:tab/>
        <w:t xml:space="preserve">אני אומרת שאני חושבת שזה לא נכון וזה לא אפקטיבי, ואני חושבת שעוברים יותר מדי את הגבול. </w:t>
      </w:r>
    </w:p>
    <w:p w14:paraId="53B71CFA" w14:textId="77777777" w:rsidR="00DC37E3" w:rsidRPr="00DC37E3" w:rsidRDefault="00DC37E3" w:rsidP="00DC37E3">
      <w:pPr>
        <w:bidi/>
        <w:rPr>
          <w:rFonts w:cs="David" w:hint="cs"/>
          <w:rtl/>
        </w:rPr>
      </w:pPr>
    </w:p>
    <w:p w14:paraId="32DF73AB" w14:textId="77777777" w:rsidR="00DC37E3" w:rsidRPr="00DC37E3" w:rsidRDefault="00DC37E3" w:rsidP="00DC37E3">
      <w:pPr>
        <w:bidi/>
        <w:rPr>
          <w:rFonts w:cs="David" w:hint="cs"/>
          <w:rtl/>
        </w:rPr>
      </w:pPr>
      <w:r w:rsidRPr="00DC37E3">
        <w:rPr>
          <w:rFonts w:cs="David" w:hint="cs"/>
          <w:u w:val="single"/>
          <w:rtl/>
        </w:rPr>
        <w:t>יצחק לוי:</w:t>
      </w:r>
    </w:p>
    <w:p w14:paraId="41654096" w14:textId="77777777" w:rsidR="00DC37E3" w:rsidRPr="00DC37E3" w:rsidRDefault="00DC37E3" w:rsidP="00DC37E3">
      <w:pPr>
        <w:bidi/>
        <w:rPr>
          <w:rFonts w:cs="David" w:hint="cs"/>
          <w:rtl/>
        </w:rPr>
      </w:pPr>
    </w:p>
    <w:p w14:paraId="646B8FAF" w14:textId="77777777" w:rsidR="00DC37E3" w:rsidRPr="00DC37E3" w:rsidRDefault="00DC37E3" w:rsidP="00DC37E3">
      <w:pPr>
        <w:bidi/>
        <w:rPr>
          <w:rFonts w:cs="David" w:hint="cs"/>
          <w:rtl/>
        </w:rPr>
      </w:pPr>
      <w:r w:rsidRPr="00DC37E3">
        <w:rPr>
          <w:rFonts w:cs="David" w:hint="cs"/>
          <w:rtl/>
        </w:rPr>
        <w:tab/>
        <w:t xml:space="preserve"> מבחינת העניין, אתם זכיינים אז המדינה עושה אתכם הסכם ונותנת לכם את הזכיינות. היא יכולה ליטול מכם אותה. </w:t>
      </w:r>
    </w:p>
    <w:p w14:paraId="0D741A93" w14:textId="77777777" w:rsidR="00DC37E3" w:rsidRPr="00DC37E3" w:rsidRDefault="00DC37E3" w:rsidP="00DC37E3">
      <w:pPr>
        <w:bidi/>
        <w:rPr>
          <w:rFonts w:cs="David" w:hint="cs"/>
          <w:rtl/>
        </w:rPr>
      </w:pPr>
    </w:p>
    <w:p w14:paraId="3A2C1F64" w14:textId="77777777" w:rsidR="00DC37E3" w:rsidRPr="00DC37E3" w:rsidRDefault="00DC37E3" w:rsidP="00DC37E3">
      <w:pPr>
        <w:bidi/>
        <w:rPr>
          <w:rFonts w:cs="David" w:hint="cs"/>
          <w:rtl/>
        </w:rPr>
      </w:pPr>
      <w:r w:rsidRPr="00DC37E3">
        <w:rPr>
          <w:rFonts w:cs="David" w:hint="cs"/>
          <w:u w:val="single"/>
          <w:rtl/>
        </w:rPr>
        <w:t>היו"ר דוד טל:</w:t>
      </w:r>
    </w:p>
    <w:p w14:paraId="49BD1CB0" w14:textId="77777777" w:rsidR="00DC37E3" w:rsidRPr="00DC37E3" w:rsidRDefault="00DC37E3" w:rsidP="00DC37E3">
      <w:pPr>
        <w:bidi/>
        <w:rPr>
          <w:rFonts w:cs="David" w:hint="cs"/>
          <w:rtl/>
        </w:rPr>
      </w:pPr>
    </w:p>
    <w:p w14:paraId="77027236" w14:textId="77777777" w:rsidR="00DC37E3" w:rsidRPr="00DC37E3" w:rsidRDefault="00DC37E3" w:rsidP="00DC37E3">
      <w:pPr>
        <w:bidi/>
        <w:rPr>
          <w:rFonts w:cs="David" w:hint="cs"/>
          <w:rtl/>
        </w:rPr>
      </w:pPr>
      <w:r w:rsidRPr="00DC37E3">
        <w:rPr>
          <w:rFonts w:cs="David" w:hint="cs"/>
          <w:rtl/>
        </w:rPr>
        <w:tab/>
        <w:t xml:space="preserve">על דעת זה התמודדתם וזכיתם, שכאשר המדינה תרצה אתם מסכימים. </w:t>
      </w:r>
    </w:p>
    <w:p w14:paraId="33E47F7F" w14:textId="77777777" w:rsidR="00DC37E3" w:rsidRPr="00DC37E3" w:rsidRDefault="00DC37E3" w:rsidP="00DC37E3">
      <w:pPr>
        <w:bidi/>
        <w:rPr>
          <w:rFonts w:cs="David" w:hint="cs"/>
          <w:rtl/>
        </w:rPr>
      </w:pPr>
    </w:p>
    <w:p w14:paraId="5FFC0AF8" w14:textId="77777777" w:rsidR="00DC37E3" w:rsidRPr="00DC37E3" w:rsidRDefault="00DC37E3" w:rsidP="00DC37E3">
      <w:pPr>
        <w:bidi/>
        <w:rPr>
          <w:rFonts w:cs="David" w:hint="cs"/>
          <w:u w:val="single"/>
          <w:rtl/>
        </w:rPr>
      </w:pPr>
    </w:p>
    <w:p w14:paraId="633DB225" w14:textId="77777777" w:rsidR="00DC37E3" w:rsidRPr="00DC37E3" w:rsidRDefault="00DC37E3" w:rsidP="00DC37E3">
      <w:pPr>
        <w:bidi/>
        <w:rPr>
          <w:rFonts w:cs="David" w:hint="cs"/>
          <w:u w:val="single"/>
          <w:rtl/>
        </w:rPr>
      </w:pPr>
    </w:p>
    <w:p w14:paraId="50E81E6A" w14:textId="77777777" w:rsidR="00DC37E3" w:rsidRPr="00DC37E3" w:rsidRDefault="00DC37E3" w:rsidP="00DC37E3">
      <w:pPr>
        <w:bidi/>
        <w:rPr>
          <w:rFonts w:cs="David" w:hint="cs"/>
          <w:u w:val="single"/>
          <w:rtl/>
        </w:rPr>
      </w:pPr>
      <w:r w:rsidRPr="00DC37E3">
        <w:rPr>
          <w:rFonts w:cs="David" w:hint="cs"/>
          <w:u w:val="single"/>
          <w:rtl/>
        </w:rPr>
        <w:t>עו"ד ניבה כובשי:</w:t>
      </w:r>
    </w:p>
    <w:p w14:paraId="73E3B4B4" w14:textId="77777777" w:rsidR="00DC37E3" w:rsidRPr="00DC37E3" w:rsidRDefault="00DC37E3" w:rsidP="00DC37E3">
      <w:pPr>
        <w:bidi/>
        <w:rPr>
          <w:rFonts w:cs="David" w:hint="cs"/>
          <w:rtl/>
        </w:rPr>
      </w:pPr>
    </w:p>
    <w:p w14:paraId="01984253" w14:textId="77777777" w:rsidR="00DC37E3" w:rsidRPr="00DC37E3" w:rsidRDefault="00DC37E3" w:rsidP="00DC37E3">
      <w:pPr>
        <w:bidi/>
        <w:rPr>
          <w:rFonts w:cs="David" w:hint="cs"/>
          <w:rtl/>
        </w:rPr>
      </w:pPr>
      <w:r w:rsidRPr="00DC37E3">
        <w:rPr>
          <w:rFonts w:cs="David" w:hint="cs"/>
          <w:rtl/>
        </w:rPr>
        <w:tab/>
        <w:t xml:space="preserve">אפשר להגיד את זה על כל דבר. אני רוצה להתייחס לנושא של תעמולת הבחירות של 60 יום. הדברים נאמרים לפני כל מערכת בחירות על-ידי שופטים, על-ידי כל מי שנוגע בדבר. יש כאן פגיעה בדמוקרטיה. דווקא במקום שיש מחלוקת כל כך מהותית, נכון להקשיב לאנשי הציבור, נכון לראיין אותם, נכון להביא לציבור את כל המידע הזה. צריך לדאוג להכפיף את  זה באיזון. </w:t>
      </w:r>
    </w:p>
    <w:p w14:paraId="4935110A" w14:textId="77777777" w:rsidR="00DC37E3" w:rsidRPr="00DC37E3" w:rsidRDefault="00DC37E3" w:rsidP="00DC37E3">
      <w:pPr>
        <w:bidi/>
        <w:rPr>
          <w:rFonts w:cs="David" w:hint="cs"/>
          <w:rtl/>
        </w:rPr>
      </w:pPr>
    </w:p>
    <w:p w14:paraId="13DB90E4" w14:textId="77777777" w:rsidR="00DC37E3" w:rsidRPr="00DC37E3" w:rsidRDefault="00DC37E3" w:rsidP="00DC37E3">
      <w:pPr>
        <w:bidi/>
        <w:rPr>
          <w:rFonts w:cs="David" w:hint="cs"/>
          <w:rtl/>
        </w:rPr>
      </w:pPr>
      <w:r w:rsidRPr="00DC37E3">
        <w:rPr>
          <w:rFonts w:cs="David" w:hint="cs"/>
          <w:u w:val="single"/>
          <w:rtl/>
        </w:rPr>
        <w:t>היו"ר דוד טל:</w:t>
      </w:r>
    </w:p>
    <w:p w14:paraId="69523B1D" w14:textId="77777777" w:rsidR="00DC37E3" w:rsidRPr="00DC37E3" w:rsidRDefault="00DC37E3" w:rsidP="00DC37E3">
      <w:pPr>
        <w:bidi/>
        <w:rPr>
          <w:rFonts w:cs="David" w:hint="cs"/>
          <w:rtl/>
        </w:rPr>
      </w:pPr>
    </w:p>
    <w:p w14:paraId="12B2C1E5" w14:textId="77777777" w:rsidR="00DC37E3" w:rsidRPr="00DC37E3" w:rsidRDefault="00DC37E3" w:rsidP="00DC37E3">
      <w:pPr>
        <w:bidi/>
        <w:rPr>
          <w:rFonts w:cs="David" w:hint="cs"/>
          <w:rtl/>
        </w:rPr>
      </w:pPr>
      <w:r w:rsidRPr="00DC37E3">
        <w:rPr>
          <w:rFonts w:cs="David" w:hint="cs"/>
          <w:rtl/>
        </w:rPr>
        <w:tab/>
        <w:t>מה לעשות אם לצורך העניין את אוהבת את הרב לוי מאוד, ותתני במה לרב לוי בוקר, צוהריים וערב, ואת אנשי קדימה לא תראי ממטר?</w:t>
      </w:r>
    </w:p>
    <w:p w14:paraId="6EC5396B" w14:textId="77777777" w:rsidR="00DC37E3" w:rsidRPr="00DC37E3" w:rsidRDefault="00DC37E3" w:rsidP="00DC37E3">
      <w:pPr>
        <w:bidi/>
        <w:rPr>
          <w:rFonts w:cs="David" w:hint="cs"/>
          <w:rtl/>
        </w:rPr>
      </w:pPr>
    </w:p>
    <w:p w14:paraId="1F38A5CD" w14:textId="77777777" w:rsidR="00DC37E3" w:rsidRPr="00DC37E3" w:rsidRDefault="00DC37E3" w:rsidP="00DC37E3">
      <w:pPr>
        <w:bidi/>
        <w:rPr>
          <w:rFonts w:cs="David" w:hint="cs"/>
          <w:rtl/>
        </w:rPr>
      </w:pPr>
      <w:r w:rsidRPr="00DC37E3">
        <w:rPr>
          <w:rFonts w:cs="David" w:hint="cs"/>
          <w:u w:val="single"/>
          <w:rtl/>
        </w:rPr>
        <w:t>יצחק לוי:</w:t>
      </w:r>
    </w:p>
    <w:p w14:paraId="5B3D5A8D" w14:textId="77777777" w:rsidR="00DC37E3" w:rsidRPr="00DC37E3" w:rsidRDefault="00DC37E3" w:rsidP="00DC37E3">
      <w:pPr>
        <w:bidi/>
        <w:rPr>
          <w:rFonts w:cs="David" w:hint="cs"/>
          <w:rtl/>
        </w:rPr>
      </w:pPr>
    </w:p>
    <w:p w14:paraId="5BC7AC16" w14:textId="77777777" w:rsidR="00DC37E3" w:rsidRPr="00DC37E3" w:rsidRDefault="00DC37E3" w:rsidP="00DC37E3">
      <w:pPr>
        <w:bidi/>
        <w:rPr>
          <w:rFonts w:cs="David" w:hint="cs"/>
          <w:rtl/>
        </w:rPr>
      </w:pPr>
      <w:r w:rsidRPr="00DC37E3">
        <w:rPr>
          <w:rFonts w:cs="David" w:hint="cs"/>
          <w:rtl/>
        </w:rPr>
        <w:tab/>
        <w:t xml:space="preserve"> אל תדאג, זה לא יקרה. </w:t>
      </w:r>
    </w:p>
    <w:p w14:paraId="1621B22B" w14:textId="77777777" w:rsidR="00DC37E3" w:rsidRPr="00DC37E3" w:rsidRDefault="00DC37E3" w:rsidP="00DC37E3">
      <w:pPr>
        <w:bidi/>
        <w:rPr>
          <w:rFonts w:cs="David" w:hint="cs"/>
          <w:rtl/>
        </w:rPr>
      </w:pPr>
    </w:p>
    <w:p w14:paraId="25BCDDDC" w14:textId="77777777" w:rsidR="00DC37E3" w:rsidRPr="00DC37E3" w:rsidRDefault="00DC37E3" w:rsidP="00DC37E3">
      <w:pPr>
        <w:bidi/>
        <w:rPr>
          <w:rFonts w:cs="David" w:hint="cs"/>
          <w:u w:val="single"/>
          <w:rtl/>
        </w:rPr>
      </w:pPr>
      <w:r w:rsidRPr="00DC37E3">
        <w:rPr>
          <w:rFonts w:cs="David" w:hint="cs"/>
          <w:u w:val="single"/>
          <w:rtl/>
        </w:rPr>
        <w:t>עו"ד ניבה כובשי:</w:t>
      </w:r>
    </w:p>
    <w:p w14:paraId="59980A47" w14:textId="77777777" w:rsidR="00DC37E3" w:rsidRPr="00DC37E3" w:rsidRDefault="00DC37E3" w:rsidP="00DC37E3">
      <w:pPr>
        <w:bidi/>
        <w:rPr>
          <w:rFonts w:cs="David" w:hint="cs"/>
          <w:rtl/>
        </w:rPr>
      </w:pPr>
    </w:p>
    <w:p w14:paraId="38CF18F7" w14:textId="77777777" w:rsidR="00DC37E3" w:rsidRPr="00DC37E3" w:rsidRDefault="00DC37E3" w:rsidP="00DC37E3">
      <w:pPr>
        <w:bidi/>
        <w:rPr>
          <w:rFonts w:cs="David" w:hint="cs"/>
          <w:rtl/>
        </w:rPr>
      </w:pPr>
      <w:r w:rsidRPr="00DC37E3">
        <w:rPr>
          <w:rFonts w:cs="David" w:hint="cs"/>
          <w:rtl/>
        </w:rPr>
        <w:tab/>
        <w:t xml:space="preserve">זאת הסיבה שאני חושבת שצריך בחוק לחייב את אמצעי התקשורת לדאוג לאיזון. </w:t>
      </w:r>
    </w:p>
    <w:p w14:paraId="7BFD8708" w14:textId="77777777" w:rsidR="00DC37E3" w:rsidRPr="00DC37E3" w:rsidRDefault="00DC37E3" w:rsidP="00DC37E3">
      <w:pPr>
        <w:bidi/>
        <w:rPr>
          <w:rFonts w:cs="David" w:hint="cs"/>
          <w:rtl/>
        </w:rPr>
      </w:pPr>
    </w:p>
    <w:p w14:paraId="48322CCD" w14:textId="77777777" w:rsidR="00DC37E3" w:rsidRPr="00DC37E3" w:rsidRDefault="00DC37E3" w:rsidP="00DC37E3">
      <w:pPr>
        <w:bidi/>
        <w:rPr>
          <w:rFonts w:cs="David" w:hint="cs"/>
          <w:u w:val="single"/>
          <w:rtl/>
        </w:rPr>
      </w:pPr>
      <w:r w:rsidRPr="00DC37E3">
        <w:rPr>
          <w:rFonts w:cs="David" w:hint="cs"/>
          <w:u w:val="single"/>
          <w:rtl/>
        </w:rPr>
        <w:t>עו"ד איל זנדברג:</w:t>
      </w:r>
    </w:p>
    <w:p w14:paraId="47ED87B8" w14:textId="77777777" w:rsidR="00DC37E3" w:rsidRPr="00DC37E3" w:rsidRDefault="00DC37E3" w:rsidP="00DC37E3">
      <w:pPr>
        <w:bidi/>
        <w:rPr>
          <w:rFonts w:cs="David" w:hint="cs"/>
          <w:rtl/>
        </w:rPr>
      </w:pPr>
    </w:p>
    <w:p w14:paraId="7E7C701D" w14:textId="77777777" w:rsidR="00DC37E3" w:rsidRPr="00DC37E3" w:rsidRDefault="00DC37E3" w:rsidP="00DC37E3">
      <w:pPr>
        <w:bidi/>
        <w:rPr>
          <w:rFonts w:cs="David" w:hint="cs"/>
          <w:rtl/>
        </w:rPr>
      </w:pPr>
      <w:r w:rsidRPr="00DC37E3">
        <w:rPr>
          <w:rFonts w:cs="David" w:hint="cs"/>
          <w:rtl/>
        </w:rPr>
        <w:tab/>
        <w:t>מה מחייב אתכם היום ליצור את האיזון?</w:t>
      </w:r>
    </w:p>
    <w:p w14:paraId="06E5F350" w14:textId="77777777" w:rsidR="00DC37E3" w:rsidRPr="00DC37E3" w:rsidRDefault="00DC37E3" w:rsidP="00DC37E3">
      <w:pPr>
        <w:bidi/>
        <w:rPr>
          <w:rFonts w:cs="David" w:hint="cs"/>
          <w:rtl/>
        </w:rPr>
      </w:pPr>
    </w:p>
    <w:p w14:paraId="3EB3F165" w14:textId="77777777" w:rsidR="00DC37E3" w:rsidRPr="00DC37E3" w:rsidRDefault="00DC37E3" w:rsidP="00DC37E3">
      <w:pPr>
        <w:bidi/>
        <w:rPr>
          <w:rFonts w:cs="David" w:hint="cs"/>
          <w:u w:val="single"/>
          <w:rtl/>
        </w:rPr>
      </w:pPr>
      <w:r w:rsidRPr="00DC37E3">
        <w:rPr>
          <w:rFonts w:cs="David" w:hint="cs"/>
          <w:u w:val="single"/>
          <w:rtl/>
        </w:rPr>
        <w:t>עו"ד ניבה כובשי:</w:t>
      </w:r>
    </w:p>
    <w:p w14:paraId="1840856A" w14:textId="77777777" w:rsidR="00DC37E3" w:rsidRPr="00DC37E3" w:rsidRDefault="00DC37E3" w:rsidP="00DC37E3">
      <w:pPr>
        <w:bidi/>
        <w:rPr>
          <w:rFonts w:cs="David" w:hint="cs"/>
          <w:rtl/>
        </w:rPr>
      </w:pPr>
    </w:p>
    <w:p w14:paraId="7E4ADF30" w14:textId="77777777" w:rsidR="00DC37E3" w:rsidRPr="00DC37E3" w:rsidRDefault="00DC37E3" w:rsidP="00DC37E3">
      <w:pPr>
        <w:bidi/>
        <w:rPr>
          <w:rFonts w:cs="David" w:hint="cs"/>
          <w:rtl/>
        </w:rPr>
      </w:pPr>
      <w:r w:rsidRPr="00DC37E3">
        <w:rPr>
          <w:rFonts w:cs="David" w:hint="cs"/>
          <w:rtl/>
        </w:rPr>
        <w:tab/>
        <w:t xml:space="preserve">היום אסור לנו. </w:t>
      </w:r>
    </w:p>
    <w:p w14:paraId="196130AC" w14:textId="77777777" w:rsidR="00DC37E3" w:rsidRPr="00DC37E3" w:rsidRDefault="00DC37E3" w:rsidP="00DC37E3">
      <w:pPr>
        <w:bidi/>
        <w:rPr>
          <w:rFonts w:cs="David" w:hint="cs"/>
          <w:rtl/>
        </w:rPr>
      </w:pPr>
    </w:p>
    <w:p w14:paraId="4094F041" w14:textId="77777777" w:rsidR="00DC37E3" w:rsidRPr="00DC37E3" w:rsidRDefault="00DC37E3" w:rsidP="00DC37E3">
      <w:pPr>
        <w:bidi/>
        <w:rPr>
          <w:rFonts w:cs="David" w:hint="cs"/>
          <w:u w:val="single"/>
          <w:rtl/>
        </w:rPr>
      </w:pPr>
      <w:r w:rsidRPr="00DC37E3">
        <w:rPr>
          <w:rFonts w:cs="David" w:hint="cs"/>
          <w:u w:val="single"/>
          <w:rtl/>
        </w:rPr>
        <w:t>עו"ד ארבל אסטרחן:</w:t>
      </w:r>
    </w:p>
    <w:p w14:paraId="2CD1C92D" w14:textId="77777777" w:rsidR="00DC37E3" w:rsidRPr="00DC37E3" w:rsidRDefault="00DC37E3" w:rsidP="00DC37E3">
      <w:pPr>
        <w:bidi/>
        <w:rPr>
          <w:rFonts w:cs="David" w:hint="cs"/>
          <w:rtl/>
        </w:rPr>
      </w:pPr>
    </w:p>
    <w:p w14:paraId="071F9BD7" w14:textId="77777777" w:rsidR="00DC37E3" w:rsidRPr="00DC37E3" w:rsidRDefault="00DC37E3" w:rsidP="00DC37E3">
      <w:pPr>
        <w:bidi/>
        <w:rPr>
          <w:rFonts w:cs="David" w:hint="cs"/>
          <w:rtl/>
        </w:rPr>
      </w:pPr>
      <w:r w:rsidRPr="00DC37E3">
        <w:rPr>
          <w:rFonts w:cs="David" w:hint="cs"/>
          <w:rtl/>
        </w:rPr>
        <w:tab/>
        <w:t xml:space="preserve"> השאלה היא לגבי השוטף. </w:t>
      </w:r>
    </w:p>
    <w:p w14:paraId="62AA4E6F" w14:textId="77777777" w:rsidR="00DC37E3" w:rsidRPr="00DC37E3" w:rsidRDefault="00DC37E3" w:rsidP="00DC37E3">
      <w:pPr>
        <w:bidi/>
        <w:rPr>
          <w:rFonts w:cs="David" w:hint="cs"/>
          <w:rtl/>
        </w:rPr>
      </w:pPr>
    </w:p>
    <w:p w14:paraId="3A8FF588" w14:textId="77777777" w:rsidR="00DC37E3" w:rsidRPr="00DC37E3" w:rsidRDefault="00DC37E3" w:rsidP="00DC37E3">
      <w:pPr>
        <w:pStyle w:val="Heading5"/>
        <w:jc w:val="left"/>
        <w:rPr>
          <w:rFonts w:hint="cs"/>
          <w:sz w:val="24"/>
          <w:rtl/>
        </w:rPr>
      </w:pPr>
      <w:r w:rsidRPr="00DC37E3">
        <w:rPr>
          <w:rFonts w:hint="cs"/>
          <w:sz w:val="24"/>
          <w:u w:val="single"/>
          <w:rtl/>
        </w:rPr>
        <w:t>מנחם בן-ששון:</w:t>
      </w:r>
    </w:p>
    <w:p w14:paraId="3FCB29E3" w14:textId="77777777" w:rsidR="00DC37E3" w:rsidRPr="00DC37E3" w:rsidRDefault="00DC37E3" w:rsidP="00DC37E3">
      <w:pPr>
        <w:pStyle w:val="Heading5"/>
        <w:jc w:val="left"/>
        <w:rPr>
          <w:rFonts w:hint="cs"/>
          <w:sz w:val="24"/>
          <w:rtl/>
        </w:rPr>
      </w:pPr>
    </w:p>
    <w:p w14:paraId="7012CE3E" w14:textId="77777777" w:rsidR="00DC37E3" w:rsidRPr="00DC37E3" w:rsidRDefault="00DC37E3" w:rsidP="00DC37E3">
      <w:pPr>
        <w:bidi/>
        <w:rPr>
          <w:rFonts w:cs="David" w:hint="cs"/>
          <w:rtl/>
        </w:rPr>
      </w:pPr>
      <w:r w:rsidRPr="00DC37E3">
        <w:rPr>
          <w:rFonts w:cs="David" w:hint="cs"/>
          <w:rtl/>
        </w:rPr>
        <w:tab/>
        <w:t xml:space="preserve">למה מראים את הרב לוי כל כך הרבה ואותנו לא, זאת השאלה. </w:t>
      </w:r>
    </w:p>
    <w:p w14:paraId="1C7F0621" w14:textId="77777777" w:rsidR="00DC37E3" w:rsidRPr="00DC37E3" w:rsidRDefault="00DC37E3" w:rsidP="00DC37E3">
      <w:pPr>
        <w:bidi/>
        <w:rPr>
          <w:rFonts w:cs="David" w:hint="cs"/>
          <w:rtl/>
        </w:rPr>
      </w:pPr>
    </w:p>
    <w:p w14:paraId="501ADF27" w14:textId="77777777" w:rsidR="00DC37E3" w:rsidRPr="00DC37E3" w:rsidRDefault="00DC37E3" w:rsidP="00DC37E3">
      <w:pPr>
        <w:bidi/>
        <w:rPr>
          <w:rFonts w:cs="David" w:hint="cs"/>
          <w:u w:val="single"/>
          <w:rtl/>
        </w:rPr>
      </w:pPr>
      <w:r w:rsidRPr="00DC37E3">
        <w:rPr>
          <w:rFonts w:cs="David" w:hint="cs"/>
          <w:u w:val="single"/>
          <w:rtl/>
        </w:rPr>
        <w:t>עו"ד ניבה כובשי:</w:t>
      </w:r>
    </w:p>
    <w:p w14:paraId="31EFB9BB" w14:textId="77777777" w:rsidR="00DC37E3" w:rsidRPr="00DC37E3" w:rsidRDefault="00DC37E3" w:rsidP="00DC37E3">
      <w:pPr>
        <w:bidi/>
        <w:rPr>
          <w:rFonts w:cs="David" w:hint="cs"/>
          <w:rtl/>
        </w:rPr>
      </w:pPr>
    </w:p>
    <w:p w14:paraId="54B4F740" w14:textId="77777777" w:rsidR="00DC37E3" w:rsidRPr="00DC37E3" w:rsidRDefault="00DC37E3" w:rsidP="00DC37E3">
      <w:pPr>
        <w:bidi/>
        <w:rPr>
          <w:rFonts w:cs="David" w:hint="cs"/>
          <w:rtl/>
        </w:rPr>
      </w:pPr>
      <w:r w:rsidRPr="00DC37E3">
        <w:rPr>
          <w:rFonts w:cs="David" w:hint="cs"/>
          <w:rtl/>
        </w:rPr>
        <w:tab/>
        <w:t xml:space="preserve">בעניין זה צריך לבוא בתלונות  לאנשי החדשות. </w:t>
      </w:r>
    </w:p>
    <w:p w14:paraId="3D7E348E" w14:textId="77777777" w:rsidR="00DC37E3" w:rsidRPr="00DC37E3" w:rsidRDefault="00DC37E3" w:rsidP="00DC37E3">
      <w:pPr>
        <w:bidi/>
        <w:rPr>
          <w:rFonts w:cs="David" w:hint="cs"/>
          <w:rtl/>
        </w:rPr>
      </w:pPr>
    </w:p>
    <w:p w14:paraId="2DB3116A" w14:textId="77777777" w:rsidR="00DC37E3" w:rsidRPr="00DC37E3" w:rsidRDefault="00DC37E3" w:rsidP="00DC37E3">
      <w:pPr>
        <w:bidi/>
        <w:rPr>
          <w:rFonts w:cs="David" w:hint="cs"/>
          <w:rtl/>
        </w:rPr>
      </w:pPr>
      <w:r w:rsidRPr="00DC37E3">
        <w:rPr>
          <w:rFonts w:cs="David" w:hint="cs"/>
          <w:u w:val="single"/>
          <w:rtl/>
        </w:rPr>
        <w:t>יצחק לוי:</w:t>
      </w:r>
    </w:p>
    <w:p w14:paraId="49AFE394" w14:textId="77777777" w:rsidR="00DC37E3" w:rsidRPr="00DC37E3" w:rsidRDefault="00DC37E3" w:rsidP="00DC37E3">
      <w:pPr>
        <w:bidi/>
        <w:rPr>
          <w:rFonts w:cs="David" w:hint="cs"/>
          <w:rtl/>
        </w:rPr>
      </w:pPr>
    </w:p>
    <w:p w14:paraId="7BBA76F5" w14:textId="77777777" w:rsidR="00DC37E3" w:rsidRPr="00DC37E3" w:rsidRDefault="00DC37E3" w:rsidP="00DC37E3">
      <w:pPr>
        <w:bidi/>
        <w:rPr>
          <w:rFonts w:cs="David" w:hint="cs"/>
          <w:rtl/>
        </w:rPr>
      </w:pPr>
      <w:r w:rsidRPr="00DC37E3">
        <w:rPr>
          <w:rFonts w:cs="David" w:hint="cs"/>
          <w:rtl/>
        </w:rPr>
        <w:tab/>
        <w:t xml:space="preserve"> אולי באמת בפעם הבאה תביאי אתך שניים מאנשי החדשות, שנוכל לדבר אתם בעניין ההתנהלות של ערוצי התקשורת. </w:t>
      </w:r>
    </w:p>
    <w:p w14:paraId="3B729F2C" w14:textId="77777777" w:rsidR="00DC37E3" w:rsidRPr="00DC37E3" w:rsidRDefault="00DC37E3" w:rsidP="00DC37E3">
      <w:pPr>
        <w:bidi/>
        <w:rPr>
          <w:rFonts w:cs="David" w:hint="cs"/>
          <w:rtl/>
        </w:rPr>
      </w:pPr>
    </w:p>
    <w:p w14:paraId="375132BA" w14:textId="77777777" w:rsidR="00DC37E3" w:rsidRPr="00DC37E3" w:rsidRDefault="00DC37E3" w:rsidP="00DC37E3">
      <w:pPr>
        <w:bidi/>
        <w:rPr>
          <w:rFonts w:cs="David" w:hint="cs"/>
          <w:u w:val="single"/>
          <w:rtl/>
        </w:rPr>
      </w:pPr>
      <w:r w:rsidRPr="00DC37E3">
        <w:rPr>
          <w:rFonts w:cs="David" w:hint="cs"/>
          <w:u w:val="single"/>
          <w:rtl/>
        </w:rPr>
        <w:t>עו"ד ניבה כובשי:</w:t>
      </w:r>
    </w:p>
    <w:p w14:paraId="4113D7F2" w14:textId="77777777" w:rsidR="00DC37E3" w:rsidRPr="00DC37E3" w:rsidRDefault="00DC37E3" w:rsidP="00DC37E3">
      <w:pPr>
        <w:bidi/>
        <w:rPr>
          <w:rFonts w:cs="David" w:hint="cs"/>
          <w:rtl/>
        </w:rPr>
      </w:pPr>
    </w:p>
    <w:p w14:paraId="3150389B" w14:textId="77777777" w:rsidR="00DC37E3" w:rsidRPr="00DC37E3" w:rsidRDefault="00DC37E3" w:rsidP="00DC37E3">
      <w:pPr>
        <w:bidi/>
        <w:rPr>
          <w:rFonts w:cs="David" w:hint="cs"/>
          <w:rtl/>
        </w:rPr>
      </w:pPr>
      <w:r w:rsidRPr="00DC37E3">
        <w:rPr>
          <w:rFonts w:cs="David" w:hint="cs"/>
          <w:rtl/>
        </w:rPr>
        <w:tab/>
        <w:t xml:space="preserve">הסיקור צריך להיות אמין וממצה. </w:t>
      </w:r>
    </w:p>
    <w:p w14:paraId="6D98560B" w14:textId="77777777" w:rsidR="00DC37E3" w:rsidRPr="00DC37E3" w:rsidRDefault="00DC37E3" w:rsidP="00DC37E3">
      <w:pPr>
        <w:bidi/>
        <w:rPr>
          <w:rFonts w:cs="David" w:hint="cs"/>
          <w:rtl/>
        </w:rPr>
      </w:pPr>
    </w:p>
    <w:p w14:paraId="0829C5A2" w14:textId="77777777" w:rsidR="00DC37E3" w:rsidRPr="00DC37E3" w:rsidRDefault="00DC37E3" w:rsidP="00DC37E3">
      <w:pPr>
        <w:bidi/>
        <w:rPr>
          <w:rFonts w:cs="David" w:hint="cs"/>
          <w:rtl/>
        </w:rPr>
      </w:pPr>
      <w:r w:rsidRPr="00DC37E3">
        <w:rPr>
          <w:rFonts w:cs="David" w:hint="cs"/>
          <w:u w:val="single"/>
          <w:rtl/>
        </w:rPr>
        <w:t>היו"ר דוד טל:</w:t>
      </w:r>
    </w:p>
    <w:p w14:paraId="458F7F0A" w14:textId="77777777" w:rsidR="00DC37E3" w:rsidRPr="00DC37E3" w:rsidRDefault="00DC37E3" w:rsidP="00DC37E3">
      <w:pPr>
        <w:bidi/>
        <w:rPr>
          <w:rFonts w:cs="David" w:hint="cs"/>
          <w:rtl/>
        </w:rPr>
      </w:pPr>
    </w:p>
    <w:p w14:paraId="2D097C66" w14:textId="77777777" w:rsidR="00DC37E3" w:rsidRPr="00DC37E3" w:rsidRDefault="00DC37E3" w:rsidP="00DC37E3">
      <w:pPr>
        <w:bidi/>
        <w:rPr>
          <w:rFonts w:cs="David" w:hint="cs"/>
          <w:rtl/>
        </w:rPr>
      </w:pPr>
      <w:r w:rsidRPr="00DC37E3">
        <w:rPr>
          <w:rFonts w:cs="David" w:hint="cs"/>
          <w:rtl/>
        </w:rPr>
        <w:tab/>
        <w:t>לזה אנחנו מסכימים. השאלה היא איך אתם יוצרים את האיזון, האם בגלל ההיכרות האישית שלך עם דוד טל או בגלל שאתם מנסים להביא דעה כזאת ודעה אחרת. לדוגמה, אתמול דנו בחוק משאל עם ברדיו. יושב-ראש הוועדה רצה להגיב, כי משה הנגבי אמר שם דברים שהם נוראים ולא נכונים. הוא טוען שמה שאנחנו עושים כרגע הוא מחטף ואנחנו מנצלים את הפגרה, למרות שמדובר בדיון ארוך לתוך היום. כפי שאמרתי בתחילת דבריי, אין זמן יותר טוב מהזמן הזה. יש לנו כל הזמן שבעולם, לא לוחצים עלינו בשום ועדה אחרת ואנחנו דנים בזה. ביקשתי להגיב לדברים, ולא ניתנה לי אפשרות להגיב. האם זה בסדר? האם זה נכון? האם זה דמוקרטי? האם זה ראוי? האם זה יפה?</w:t>
      </w:r>
    </w:p>
    <w:p w14:paraId="5FF61FC2" w14:textId="77777777" w:rsidR="00DC37E3" w:rsidRPr="00DC37E3" w:rsidRDefault="00DC37E3" w:rsidP="00DC37E3">
      <w:pPr>
        <w:bidi/>
        <w:rPr>
          <w:rFonts w:cs="David" w:hint="cs"/>
          <w:rtl/>
        </w:rPr>
      </w:pPr>
    </w:p>
    <w:p w14:paraId="002D32FE" w14:textId="77777777" w:rsidR="00DC37E3" w:rsidRPr="00DC37E3" w:rsidRDefault="00DC37E3" w:rsidP="00DC37E3">
      <w:pPr>
        <w:bidi/>
        <w:rPr>
          <w:rFonts w:cs="David" w:hint="cs"/>
          <w:u w:val="single"/>
          <w:rtl/>
        </w:rPr>
      </w:pPr>
      <w:r w:rsidRPr="00DC37E3">
        <w:rPr>
          <w:rFonts w:cs="David" w:hint="cs"/>
          <w:u w:val="single"/>
          <w:rtl/>
        </w:rPr>
        <w:t>עו"ד ניבה כובשי:</w:t>
      </w:r>
    </w:p>
    <w:p w14:paraId="6109E1C2" w14:textId="77777777" w:rsidR="00DC37E3" w:rsidRPr="00DC37E3" w:rsidRDefault="00DC37E3" w:rsidP="00DC37E3">
      <w:pPr>
        <w:bidi/>
        <w:rPr>
          <w:rFonts w:cs="David" w:hint="cs"/>
          <w:rtl/>
        </w:rPr>
      </w:pPr>
    </w:p>
    <w:p w14:paraId="5326C51D" w14:textId="77777777" w:rsidR="00DC37E3" w:rsidRPr="00DC37E3" w:rsidRDefault="00DC37E3" w:rsidP="00DC37E3">
      <w:pPr>
        <w:bidi/>
        <w:rPr>
          <w:rFonts w:cs="David" w:hint="cs"/>
          <w:rtl/>
        </w:rPr>
      </w:pPr>
      <w:r w:rsidRPr="00DC37E3">
        <w:rPr>
          <w:rFonts w:cs="David" w:hint="cs"/>
          <w:rtl/>
        </w:rPr>
        <w:tab/>
        <w:t xml:space="preserve">זה לא בסדר. חייבים לתת זכות תגובה, זה אל"ף-בי"ת. </w:t>
      </w:r>
    </w:p>
    <w:p w14:paraId="1164D882" w14:textId="77777777" w:rsidR="00DC37E3" w:rsidRPr="00DC37E3" w:rsidRDefault="00DC37E3" w:rsidP="00DC37E3">
      <w:pPr>
        <w:bidi/>
        <w:rPr>
          <w:rFonts w:cs="David" w:hint="cs"/>
          <w:rtl/>
        </w:rPr>
      </w:pPr>
    </w:p>
    <w:p w14:paraId="64D2A713" w14:textId="77777777" w:rsidR="00DC37E3" w:rsidRPr="00DC37E3" w:rsidRDefault="00DC37E3" w:rsidP="00DC37E3">
      <w:pPr>
        <w:bidi/>
        <w:rPr>
          <w:rFonts w:cs="David" w:hint="cs"/>
          <w:rtl/>
        </w:rPr>
      </w:pPr>
      <w:r w:rsidRPr="00DC37E3">
        <w:rPr>
          <w:rFonts w:cs="David" w:hint="cs"/>
          <w:u w:val="single"/>
          <w:rtl/>
        </w:rPr>
        <w:t>היו"ר דוד טל:</w:t>
      </w:r>
    </w:p>
    <w:p w14:paraId="0060786C" w14:textId="77777777" w:rsidR="00DC37E3" w:rsidRPr="00DC37E3" w:rsidRDefault="00DC37E3" w:rsidP="00DC37E3">
      <w:pPr>
        <w:bidi/>
        <w:rPr>
          <w:rFonts w:cs="David" w:hint="cs"/>
          <w:rtl/>
        </w:rPr>
      </w:pPr>
    </w:p>
    <w:p w14:paraId="0FF865A9" w14:textId="77777777" w:rsidR="00DC37E3" w:rsidRPr="00DC37E3" w:rsidRDefault="00DC37E3" w:rsidP="00DC37E3">
      <w:pPr>
        <w:bidi/>
        <w:rPr>
          <w:rFonts w:cs="David" w:hint="cs"/>
          <w:rtl/>
        </w:rPr>
      </w:pPr>
      <w:r w:rsidRPr="00DC37E3">
        <w:rPr>
          <w:rFonts w:cs="David" w:hint="cs"/>
          <w:rtl/>
        </w:rPr>
        <w:tab/>
        <w:t xml:space="preserve"> חייבים זה דבר אחד, מה שעושים זה דבר שני. </w:t>
      </w:r>
    </w:p>
    <w:p w14:paraId="4760AE22" w14:textId="77777777" w:rsidR="00DC37E3" w:rsidRPr="00DC37E3" w:rsidRDefault="00DC37E3" w:rsidP="00DC37E3">
      <w:pPr>
        <w:bidi/>
        <w:rPr>
          <w:rFonts w:cs="David" w:hint="cs"/>
          <w:rtl/>
        </w:rPr>
      </w:pPr>
    </w:p>
    <w:p w14:paraId="630516DD" w14:textId="77777777" w:rsidR="00DC37E3" w:rsidRPr="00DC37E3" w:rsidRDefault="00DC37E3" w:rsidP="00DC37E3">
      <w:pPr>
        <w:pStyle w:val="Heading5"/>
        <w:jc w:val="left"/>
        <w:rPr>
          <w:rFonts w:hint="cs"/>
          <w:sz w:val="24"/>
          <w:rtl/>
        </w:rPr>
      </w:pPr>
      <w:r w:rsidRPr="00DC37E3">
        <w:rPr>
          <w:rFonts w:hint="cs"/>
          <w:sz w:val="24"/>
          <w:u w:val="single"/>
          <w:rtl/>
        </w:rPr>
        <w:t>אסתרינה טרטמן:</w:t>
      </w:r>
    </w:p>
    <w:p w14:paraId="554AF766" w14:textId="77777777" w:rsidR="00DC37E3" w:rsidRPr="00DC37E3" w:rsidRDefault="00DC37E3" w:rsidP="00DC37E3">
      <w:pPr>
        <w:pStyle w:val="Heading5"/>
        <w:jc w:val="left"/>
        <w:rPr>
          <w:rFonts w:hint="cs"/>
          <w:sz w:val="24"/>
          <w:rtl/>
        </w:rPr>
      </w:pPr>
    </w:p>
    <w:p w14:paraId="3801D919" w14:textId="77777777" w:rsidR="00DC37E3" w:rsidRPr="00DC37E3" w:rsidRDefault="00DC37E3" w:rsidP="00DC37E3">
      <w:pPr>
        <w:bidi/>
        <w:rPr>
          <w:rFonts w:cs="David" w:hint="cs"/>
          <w:rtl/>
        </w:rPr>
      </w:pPr>
      <w:r w:rsidRPr="00DC37E3">
        <w:rPr>
          <w:rFonts w:cs="David" w:hint="cs"/>
          <w:rtl/>
        </w:rPr>
        <w:tab/>
        <w:t xml:space="preserve"> זה לא רק זכות תגובה, זה גם שאלה של זמן, כמה זמן כל אחד דיבר. גם אם ייתנו לו להגיד משפט, זה לא מאוזן. </w:t>
      </w:r>
    </w:p>
    <w:p w14:paraId="39F27424" w14:textId="77777777" w:rsidR="00DC37E3" w:rsidRPr="00DC37E3" w:rsidRDefault="00DC37E3" w:rsidP="00DC37E3">
      <w:pPr>
        <w:bidi/>
        <w:rPr>
          <w:rFonts w:cs="David" w:hint="cs"/>
          <w:rtl/>
        </w:rPr>
      </w:pPr>
    </w:p>
    <w:p w14:paraId="255E5DAD" w14:textId="77777777" w:rsidR="00DC37E3" w:rsidRPr="00DC37E3" w:rsidRDefault="00DC37E3" w:rsidP="00DC37E3">
      <w:pPr>
        <w:bidi/>
        <w:rPr>
          <w:rFonts w:cs="David" w:hint="cs"/>
          <w:u w:val="single"/>
          <w:rtl/>
        </w:rPr>
      </w:pPr>
      <w:r w:rsidRPr="00DC37E3">
        <w:rPr>
          <w:rFonts w:cs="David" w:hint="cs"/>
          <w:u w:val="single"/>
          <w:rtl/>
        </w:rPr>
        <w:t>עו"ד ניבה כובשי:</w:t>
      </w:r>
    </w:p>
    <w:p w14:paraId="303C6C19" w14:textId="77777777" w:rsidR="00DC37E3" w:rsidRPr="00DC37E3" w:rsidRDefault="00DC37E3" w:rsidP="00DC37E3">
      <w:pPr>
        <w:bidi/>
        <w:rPr>
          <w:rFonts w:cs="David" w:hint="cs"/>
          <w:rtl/>
        </w:rPr>
      </w:pPr>
    </w:p>
    <w:p w14:paraId="190BC20B" w14:textId="77777777" w:rsidR="00DC37E3" w:rsidRPr="00DC37E3" w:rsidRDefault="00DC37E3" w:rsidP="00DC37E3">
      <w:pPr>
        <w:bidi/>
        <w:rPr>
          <w:rFonts w:cs="David" w:hint="cs"/>
          <w:rtl/>
        </w:rPr>
      </w:pPr>
      <w:r w:rsidRPr="00DC37E3">
        <w:rPr>
          <w:rFonts w:cs="David" w:hint="cs"/>
          <w:rtl/>
        </w:rPr>
        <w:tab/>
        <w:t xml:space="preserve">צריך להיות זמן תגובה. </w:t>
      </w:r>
      <w:r w:rsidRPr="00DC37E3">
        <w:rPr>
          <w:rFonts w:cs="David"/>
          <w:rtl/>
        </w:rPr>
        <w:br/>
      </w:r>
    </w:p>
    <w:p w14:paraId="731FD3FE" w14:textId="77777777" w:rsidR="00DC37E3" w:rsidRPr="00DC37E3" w:rsidRDefault="00DC37E3" w:rsidP="00DC37E3">
      <w:pPr>
        <w:bidi/>
        <w:rPr>
          <w:rFonts w:ascii="Arial" w:hAnsi="Arial" w:cs="David" w:hint="cs"/>
          <w:u w:val="single"/>
          <w:rtl/>
        </w:rPr>
      </w:pPr>
      <w:r w:rsidRPr="00DC37E3">
        <w:rPr>
          <w:rFonts w:ascii="Arial" w:hAnsi="Arial" w:cs="David" w:hint="cs"/>
          <w:u w:val="single"/>
          <w:rtl/>
        </w:rPr>
        <w:t>עו"ד נורית אלשטיין:</w:t>
      </w:r>
    </w:p>
    <w:p w14:paraId="2714B9BA" w14:textId="77777777" w:rsidR="00DC37E3" w:rsidRPr="00DC37E3" w:rsidRDefault="00DC37E3" w:rsidP="00DC37E3">
      <w:pPr>
        <w:bidi/>
        <w:rPr>
          <w:rFonts w:ascii="Arial" w:hAnsi="Arial" w:cs="David" w:hint="cs"/>
          <w:u w:val="single"/>
          <w:rtl/>
        </w:rPr>
      </w:pPr>
    </w:p>
    <w:p w14:paraId="6125D130" w14:textId="77777777" w:rsidR="00DC37E3" w:rsidRPr="00DC37E3" w:rsidRDefault="00DC37E3" w:rsidP="00DC37E3">
      <w:pPr>
        <w:bidi/>
        <w:rPr>
          <w:rFonts w:cs="David" w:hint="cs"/>
          <w:rtl/>
        </w:rPr>
      </w:pPr>
      <w:r w:rsidRPr="00DC37E3">
        <w:rPr>
          <w:rFonts w:ascii="Arial" w:hAnsi="Arial" w:cs="David" w:hint="cs"/>
          <w:rtl/>
        </w:rPr>
        <w:tab/>
        <w:t xml:space="preserve"> </w:t>
      </w:r>
      <w:r w:rsidRPr="00DC37E3">
        <w:rPr>
          <w:rFonts w:cs="David" w:hint="cs"/>
          <w:rtl/>
        </w:rPr>
        <w:t>יש הנחיות פנימיות אצלכם שמחייבות במקרה כזה?</w:t>
      </w:r>
    </w:p>
    <w:p w14:paraId="02D6F642" w14:textId="77777777" w:rsidR="00DC37E3" w:rsidRPr="00DC37E3" w:rsidRDefault="00DC37E3" w:rsidP="00DC37E3">
      <w:pPr>
        <w:bidi/>
        <w:rPr>
          <w:rFonts w:cs="David" w:hint="cs"/>
          <w:rtl/>
        </w:rPr>
      </w:pPr>
    </w:p>
    <w:p w14:paraId="0BB1F0F6" w14:textId="77777777" w:rsidR="00DC37E3" w:rsidRPr="00DC37E3" w:rsidRDefault="00DC37E3" w:rsidP="00DC37E3">
      <w:pPr>
        <w:bidi/>
        <w:rPr>
          <w:rFonts w:cs="David" w:hint="cs"/>
          <w:rtl/>
        </w:rPr>
      </w:pPr>
      <w:r w:rsidRPr="00DC37E3">
        <w:rPr>
          <w:rFonts w:cs="David" w:hint="cs"/>
          <w:u w:val="single"/>
          <w:rtl/>
        </w:rPr>
        <w:t>מנחם בן-ששון:</w:t>
      </w:r>
    </w:p>
    <w:p w14:paraId="4475BC93" w14:textId="77777777" w:rsidR="00DC37E3" w:rsidRPr="00DC37E3" w:rsidRDefault="00DC37E3" w:rsidP="00DC37E3">
      <w:pPr>
        <w:bidi/>
        <w:rPr>
          <w:rFonts w:cs="David" w:hint="cs"/>
          <w:rtl/>
        </w:rPr>
      </w:pPr>
    </w:p>
    <w:p w14:paraId="73D02E81" w14:textId="77777777" w:rsidR="00DC37E3" w:rsidRPr="00DC37E3" w:rsidRDefault="00DC37E3" w:rsidP="00DC37E3">
      <w:pPr>
        <w:bidi/>
        <w:rPr>
          <w:rFonts w:cs="David" w:hint="cs"/>
          <w:rtl/>
        </w:rPr>
      </w:pPr>
      <w:r w:rsidRPr="00DC37E3">
        <w:rPr>
          <w:rFonts w:cs="David" w:hint="cs"/>
          <w:rtl/>
        </w:rPr>
        <w:tab/>
        <w:t xml:space="preserve"> חוק נקדי פועל עליכם?</w:t>
      </w:r>
    </w:p>
    <w:p w14:paraId="1494F6FD" w14:textId="77777777" w:rsidR="00DC37E3" w:rsidRPr="00DC37E3" w:rsidRDefault="00DC37E3" w:rsidP="00DC37E3">
      <w:pPr>
        <w:bidi/>
        <w:rPr>
          <w:rFonts w:cs="David" w:hint="cs"/>
          <w:rtl/>
        </w:rPr>
      </w:pPr>
    </w:p>
    <w:p w14:paraId="31D3FF95" w14:textId="77777777" w:rsidR="00DC37E3" w:rsidRPr="00DC37E3" w:rsidRDefault="00DC37E3" w:rsidP="00DC37E3">
      <w:pPr>
        <w:bidi/>
        <w:rPr>
          <w:rFonts w:cs="David" w:hint="cs"/>
          <w:u w:val="single"/>
          <w:rtl/>
        </w:rPr>
      </w:pPr>
      <w:r w:rsidRPr="00DC37E3">
        <w:rPr>
          <w:rFonts w:cs="David" w:hint="cs"/>
          <w:u w:val="single"/>
          <w:rtl/>
        </w:rPr>
        <w:t>עו"ד ניבה כובשי:</w:t>
      </w:r>
    </w:p>
    <w:p w14:paraId="2D00CF65" w14:textId="77777777" w:rsidR="00DC37E3" w:rsidRPr="00DC37E3" w:rsidRDefault="00DC37E3" w:rsidP="00DC37E3">
      <w:pPr>
        <w:bidi/>
        <w:rPr>
          <w:rFonts w:cs="David" w:hint="cs"/>
          <w:rtl/>
        </w:rPr>
      </w:pPr>
    </w:p>
    <w:p w14:paraId="13212E7C" w14:textId="77777777" w:rsidR="00DC37E3" w:rsidRPr="00DC37E3" w:rsidRDefault="00DC37E3" w:rsidP="00DC37E3">
      <w:pPr>
        <w:bidi/>
        <w:rPr>
          <w:rFonts w:cs="David" w:hint="cs"/>
          <w:rtl/>
        </w:rPr>
      </w:pPr>
      <w:r w:rsidRPr="00DC37E3">
        <w:rPr>
          <w:rFonts w:cs="David" w:hint="cs"/>
          <w:rtl/>
        </w:rPr>
        <w:tab/>
        <w:t xml:space="preserve">בשידורי "קשת" חברת החדשות מתנהלת באופן עצמאי, כדי שלא תהיה השפעה של הזכיינים על חברת החדשות. אני לא יודעת מה ההנחיות הפנימיות של חברת החדשות, אני לא עובדת שם. כשאנחנו מגיעים לתקופת בחירות, בהחלט אני מוציאה הנחיות ברורות מאוד להיזהר מלגלוש לתעמולת בחירות ובהחלט לתת איזון. </w:t>
      </w:r>
    </w:p>
    <w:p w14:paraId="7B0107E3" w14:textId="77777777" w:rsidR="00DC37E3" w:rsidRPr="00DC37E3" w:rsidRDefault="00DC37E3" w:rsidP="00DC37E3">
      <w:pPr>
        <w:bidi/>
        <w:rPr>
          <w:rFonts w:cs="David" w:hint="cs"/>
          <w:rtl/>
        </w:rPr>
      </w:pPr>
    </w:p>
    <w:p w14:paraId="71987C2F" w14:textId="77777777" w:rsidR="00DC37E3" w:rsidRPr="00DC37E3" w:rsidRDefault="00DC37E3" w:rsidP="00DC37E3">
      <w:pPr>
        <w:pStyle w:val="Heading5"/>
        <w:jc w:val="left"/>
        <w:rPr>
          <w:rFonts w:hint="cs"/>
          <w:sz w:val="24"/>
          <w:rtl/>
        </w:rPr>
      </w:pPr>
      <w:r w:rsidRPr="00DC37E3">
        <w:rPr>
          <w:rFonts w:hint="cs"/>
          <w:sz w:val="24"/>
          <w:u w:val="single"/>
          <w:rtl/>
        </w:rPr>
        <w:t>מנחם בן-ששון:</w:t>
      </w:r>
    </w:p>
    <w:p w14:paraId="01E1067F" w14:textId="77777777" w:rsidR="00DC37E3" w:rsidRPr="00DC37E3" w:rsidRDefault="00DC37E3" w:rsidP="00DC37E3">
      <w:pPr>
        <w:pStyle w:val="Heading5"/>
        <w:jc w:val="left"/>
        <w:rPr>
          <w:rFonts w:hint="cs"/>
          <w:sz w:val="24"/>
          <w:rtl/>
        </w:rPr>
      </w:pPr>
    </w:p>
    <w:p w14:paraId="30C2ED83" w14:textId="77777777" w:rsidR="00DC37E3" w:rsidRPr="00DC37E3" w:rsidRDefault="00DC37E3" w:rsidP="00DC37E3">
      <w:pPr>
        <w:bidi/>
        <w:rPr>
          <w:rFonts w:cs="David" w:hint="cs"/>
          <w:rtl/>
        </w:rPr>
      </w:pPr>
      <w:r w:rsidRPr="00DC37E3">
        <w:rPr>
          <w:rFonts w:cs="David" w:hint="cs"/>
          <w:rtl/>
        </w:rPr>
        <w:tab/>
        <w:t xml:space="preserve"> השאלה של חבר הכנסת טל היא רלוונטית לא סתם למה שהיה לפני שבוע. אנחנו עומדים פה לחוקק חוק או לתקן תיקון או לשנות שינוי מהותי. לשינוי הזה אין שום סיכוי אם הרשתות לא תבואנה ותאמרנה שהן תתנהגנה אחרת לרגל המאורע המסוים הזה. אז כל העניין תולדתו בגחמה או בנטיית לב של עורך פלוני או עורכת אלמונית. </w:t>
      </w:r>
    </w:p>
    <w:p w14:paraId="411E76FC" w14:textId="77777777" w:rsidR="00DC37E3" w:rsidRPr="00DC37E3" w:rsidRDefault="00DC37E3" w:rsidP="00DC37E3">
      <w:pPr>
        <w:bidi/>
        <w:rPr>
          <w:rFonts w:cs="David" w:hint="cs"/>
          <w:rtl/>
        </w:rPr>
      </w:pPr>
    </w:p>
    <w:p w14:paraId="48C77B76" w14:textId="77777777" w:rsidR="00DC37E3" w:rsidRPr="00DC37E3" w:rsidRDefault="00DC37E3" w:rsidP="00DC37E3">
      <w:pPr>
        <w:bidi/>
        <w:rPr>
          <w:rFonts w:cs="David" w:hint="cs"/>
          <w:rtl/>
        </w:rPr>
      </w:pPr>
      <w:r w:rsidRPr="00DC37E3">
        <w:rPr>
          <w:rFonts w:cs="David" w:hint="cs"/>
          <w:u w:val="single"/>
          <w:rtl/>
        </w:rPr>
        <w:t>יצחק לוי:</w:t>
      </w:r>
    </w:p>
    <w:p w14:paraId="27D83682" w14:textId="77777777" w:rsidR="00DC37E3" w:rsidRPr="00DC37E3" w:rsidRDefault="00DC37E3" w:rsidP="00DC37E3">
      <w:pPr>
        <w:bidi/>
        <w:rPr>
          <w:rFonts w:cs="David" w:hint="cs"/>
          <w:rtl/>
        </w:rPr>
      </w:pPr>
    </w:p>
    <w:p w14:paraId="2CAFEE7F" w14:textId="77777777" w:rsidR="00DC37E3" w:rsidRPr="00DC37E3" w:rsidRDefault="00DC37E3" w:rsidP="00DC37E3">
      <w:pPr>
        <w:bidi/>
        <w:rPr>
          <w:rFonts w:cs="David" w:hint="cs"/>
          <w:rtl/>
        </w:rPr>
      </w:pPr>
      <w:r w:rsidRPr="00DC37E3">
        <w:rPr>
          <w:rFonts w:cs="David" w:hint="cs"/>
          <w:rtl/>
        </w:rPr>
        <w:tab/>
        <w:t xml:space="preserve"> אני לא חושב שאנחנו הולכים לעשות שינוי בחוק. </w:t>
      </w:r>
    </w:p>
    <w:p w14:paraId="745D4CBC" w14:textId="77777777" w:rsidR="00DC37E3" w:rsidRPr="00DC37E3" w:rsidRDefault="00DC37E3" w:rsidP="00DC37E3">
      <w:pPr>
        <w:bidi/>
        <w:rPr>
          <w:rFonts w:cs="David" w:hint="cs"/>
          <w:rtl/>
        </w:rPr>
      </w:pPr>
    </w:p>
    <w:p w14:paraId="3A55B6E4" w14:textId="77777777" w:rsidR="00DC37E3" w:rsidRPr="00DC37E3" w:rsidRDefault="00DC37E3" w:rsidP="00DC37E3">
      <w:pPr>
        <w:pStyle w:val="Heading5"/>
        <w:jc w:val="left"/>
        <w:rPr>
          <w:rFonts w:hint="cs"/>
          <w:sz w:val="24"/>
          <w:rtl/>
        </w:rPr>
      </w:pPr>
      <w:r w:rsidRPr="00DC37E3">
        <w:rPr>
          <w:rFonts w:hint="cs"/>
          <w:sz w:val="24"/>
          <w:u w:val="single"/>
          <w:rtl/>
        </w:rPr>
        <w:t>מנחם בן-ששון:</w:t>
      </w:r>
    </w:p>
    <w:p w14:paraId="05562691" w14:textId="77777777" w:rsidR="00DC37E3" w:rsidRPr="00DC37E3" w:rsidRDefault="00DC37E3" w:rsidP="00DC37E3">
      <w:pPr>
        <w:pStyle w:val="Heading5"/>
        <w:jc w:val="left"/>
        <w:rPr>
          <w:rFonts w:hint="cs"/>
          <w:sz w:val="24"/>
          <w:rtl/>
        </w:rPr>
      </w:pPr>
    </w:p>
    <w:p w14:paraId="55124511" w14:textId="77777777" w:rsidR="00DC37E3" w:rsidRPr="00DC37E3" w:rsidRDefault="00DC37E3" w:rsidP="00DC37E3">
      <w:pPr>
        <w:bidi/>
        <w:rPr>
          <w:rFonts w:cs="David" w:hint="cs"/>
          <w:rtl/>
        </w:rPr>
      </w:pPr>
      <w:r w:rsidRPr="00DC37E3">
        <w:rPr>
          <w:rFonts w:cs="David" w:hint="cs"/>
          <w:rtl/>
        </w:rPr>
        <w:tab/>
        <w:t xml:space="preserve"> אני רוצה לומר שכן, אבל לא אעשה את זה. </w:t>
      </w:r>
    </w:p>
    <w:p w14:paraId="38F08673" w14:textId="77777777" w:rsidR="00DC37E3" w:rsidRPr="00DC37E3" w:rsidRDefault="00DC37E3" w:rsidP="00DC37E3">
      <w:pPr>
        <w:bidi/>
        <w:rPr>
          <w:rFonts w:cs="David" w:hint="cs"/>
          <w:rtl/>
        </w:rPr>
      </w:pPr>
    </w:p>
    <w:p w14:paraId="7E62CB7B" w14:textId="77777777" w:rsidR="00DC37E3" w:rsidRPr="00DC37E3" w:rsidRDefault="00DC37E3" w:rsidP="00DC37E3">
      <w:pPr>
        <w:bidi/>
        <w:rPr>
          <w:rFonts w:cs="David" w:hint="cs"/>
          <w:u w:val="single"/>
          <w:rtl/>
        </w:rPr>
      </w:pPr>
      <w:r w:rsidRPr="00DC37E3">
        <w:rPr>
          <w:rFonts w:cs="David" w:hint="cs"/>
          <w:u w:val="single"/>
          <w:rtl/>
        </w:rPr>
        <w:t>עו"ד ארבל אסטרחן:</w:t>
      </w:r>
    </w:p>
    <w:p w14:paraId="2F25287E" w14:textId="77777777" w:rsidR="00DC37E3" w:rsidRPr="00DC37E3" w:rsidRDefault="00DC37E3" w:rsidP="00DC37E3">
      <w:pPr>
        <w:bidi/>
        <w:rPr>
          <w:rFonts w:cs="David" w:hint="cs"/>
          <w:rtl/>
        </w:rPr>
      </w:pPr>
    </w:p>
    <w:p w14:paraId="3F8F3886" w14:textId="77777777" w:rsidR="00DC37E3" w:rsidRPr="00DC37E3" w:rsidRDefault="00DC37E3" w:rsidP="00DC37E3">
      <w:pPr>
        <w:bidi/>
        <w:rPr>
          <w:rFonts w:cs="David" w:hint="cs"/>
          <w:rtl/>
        </w:rPr>
      </w:pPr>
      <w:r w:rsidRPr="00DC37E3">
        <w:rPr>
          <w:rFonts w:cs="David" w:hint="cs"/>
          <w:rtl/>
        </w:rPr>
        <w:tab/>
        <w:t xml:space="preserve"> מבחינת פרסומות, האם קיימת איזושהי חובת שוויון או מתן הזדמנות לגופים שונים?</w:t>
      </w:r>
    </w:p>
    <w:p w14:paraId="747842D8" w14:textId="77777777" w:rsidR="00DC37E3" w:rsidRPr="00DC37E3" w:rsidRDefault="00DC37E3" w:rsidP="00DC37E3">
      <w:pPr>
        <w:bidi/>
        <w:rPr>
          <w:rFonts w:cs="David" w:hint="cs"/>
          <w:rtl/>
        </w:rPr>
      </w:pPr>
    </w:p>
    <w:p w14:paraId="44A95453" w14:textId="77777777" w:rsidR="00DC37E3" w:rsidRPr="00DC37E3" w:rsidRDefault="00DC37E3" w:rsidP="00DC37E3">
      <w:pPr>
        <w:bidi/>
        <w:rPr>
          <w:rFonts w:cs="David" w:hint="cs"/>
          <w:u w:val="single"/>
          <w:rtl/>
        </w:rPr>
      </w:pPr>
      <w:r w:rsidRPr="00DC37E3">
        <w:rPr>
          <w:rFonts w:cs="David" w:hint="cs"/>
          <w:u w:val="single"/>
          <w:rtl/>
        </w:rPr>
        <w:t>עו"ד ניבה כובשי:</w:t>
      </w:r>
    </w:p>
    <w:p w14:paraId="2F14D7BC" w14:textId="77777777" w:rsidR="00DC37E3" w:rsidRPr="00DC37E3" w:rsidRDefault="00DC37E3" w:rsidP="00DC37E3">
      <w:pPr>
        <w:bidi/>
        <w:rPr>
          <w:rFonts w:cs="David" w:hint="cs"/>
          <w:rtl/>
        </w:rPr>
      </w:pPr>
    </w:p>
    <w:p w14:paraId="4DA50A22" w14:textId="77777777" w:rsidR="00DC37E3" w:rsidRPr="00DC37E3" w:rsidRDefault="00DC37E3" w:rsidP="00DC37E3">
      <w:pPr>
        <w:bidi/>
        <w:rPr>
          <w:rFonts w:cs="David" w:hint="cs"/>
          <w:rtl/>
        </w:rPr>
      </w:pPr>
      <w:r w:rsidRPr="00DC37E3">
        <w:rPr>
          <w:rFonts w:cs="David" w:hint="cs"/>
          <w:rtl/>
        </w:rPr>
        <w:tab/>
        <w:t xml:space="preserve">יש לנו כללים שנקבעו על-ידי הרשות השנייה, ואסור לתת למעלה מ-30% לגורם אחד. </w:t>
      </w:r>
    </w:p>
    <w:p w14:paraId="4F829517" w14:textId="77777777" w:rsidR="00DC37E3" w:rsidRPr="00DC37E3" w:rsidRDefault="00DC37E3" w:rsidP="00DC37E3">
      <w:pPr>
        <w:bidi/>
        <w:rPr>
          <w:rFonts w:cs="David" w:hint="cs"/>
          <w:rtl/>
        </w:rPr>
      </w:pPr>
    </w:p>
    <w:p w14:paraId="5F9E6BEB" w14:textId="77777777" w:rsidR="00DC37E3" w:rsidRPr="00DC37E3" w:rsidRDefault="00DC37E3" w:rsidP="00DC37E3">
      <w:pPr>
        <w:bidi/>
        <w:rPr>
          <w:rFonts w:cs="David" w:hint="cs"/>
          <w:rtl/>
        </w:rPr>
      </w:pPr>
      <w:r w:rsidRPr="00DC37E3">
        <w:rPr>
          <w:rFonts w:cs="David" w:hint="cs"/>
          <w:u w:val="single"/>
          <w:rtl/>
        </w:rPr>
        <w:t>יצחק לוי:</w:t>
      </w:r>
    </w:p>
    <w:p w14:paraId="5B9F0B08" w14:textId="77777777" w:rsidR="00DC37E3" w:rsidRPr="00DC37E3" w:rsidRDefault="00DC37E3" w:rsidP="00DC37E3">
      <w:pPr>
        <w:bidi/>
        <w:rPr>
          <w:rFonts w:cs="David" w:hint="cs"/>
          <w:rtl/>
        </w:rPr>
      </w:pPr>
    </w:p>
    <w:p w14:paraId="7F772AFD" w14:textId="77777777" w:rsidR="00DC37E3" w:rsidRPr="00DC37E3" w:rsidRDefault="00DC37E3" w:rsidP="00DC37E3">
      <w:pPr>
        <w:bidi/>
        <w:rPr>
          <w:rFonts w:cs="David" w:hint="cs"/>
          <w:rtl/>
        </w:rPr>
      </w:pPr>
      <w:r w:rsidRPr="00DC37E3">
        <w:rPr>
          <w:rFonts w:cs="David" w:hint="cs"/>
          <w:rtl/>
        </w:rPr>
        <w:tab/>
        <w:t xml:space="preserve"> אגב, הנגבי שייך לרשות השידור. </w:t>
      </w:r>
    </w:p>
    <w:p w14:paraId="19B91A22" w14:textId="77777777" w:rsidR="00DC37E3" w:rsidRPr="00DC37E3" w:rsidRDefault="00DC37E3" w:rsidP="00DC37E3">
      <w:pPr>
        <w:bidi/>
        <w:rPr>
          <w:rFonts w:cs="David" w:hint="cs"/>
          <w:rtl/>
        </w:rPr>
      </w:pPr>
    </w:p>
    <w:p w14:paraId="6D2C4551" w14:textId="77777777" w:rsidR="00DC37E3" w:rsidRPr="00DC37E3" w:rsidRDefault="00DC37E3" w:rsidP="00DC37E3">
      <w:pPr>
        <w:bidi/>
        <w:rPr>
          <w:rFonts w:cs="David" w:hint="cs"/>
          <w:rtl/>
        </w:rPr>
      </w:pPr>
      <w:r w:rsidRPr="00DC37E3">
        <w:rPr>
          <w:rFonts w:cs="David" w:hint="cs"/>
          <w:u w:val="single"/>
          <w:rtl/>
        </w:rPr>
        <w:t>היו"ר דוד טל:</w:t>
      </w:r>
    </w:p>
    <w:p w14:paraId="566C32C1" w14:textId="77777777" w:rsidR="00DC37E3" w:rsidRPr="00DC37E3" w:rsidRDefault="00DC37E3" w:rsidP="00DC37E3">
      <w:pPr>
        <w:bidi/>
        <w:rPr>
          <w:rFonts w:cs="David" w:hint="cs"/>
          <w:rtl/>
        </w:rPr>
      </w:pPr>
    </w:p>
    <w:p w14:paraId="0FE3F98C" w14:textId="77777777" w:rsidR="00DC37E3" w:rsidRPr="00DC37E3" w:rsidRDefault="00DC37E3" w:rsidP="00DC37E3">
      <w:pPr>
        <w:bidi/>
        <w:rPr>
          <w:rFonts w:cs="David" w:hint="cs"/>
          <w:rtl/>
        </w:rPr>
      </w:pPr>
      <w:r w:rsidRPr="00DC37E3">
        <w:rPr>
          <w:rFonts w:cs="David" w:hint="cs"/>
          <w:rtl/>
        </w:rPr>
        <w:tab/>
        <w:t xml:space="preserve"> אני רוצה להלין ולכבול על הדבר הזה, ותעבירו את זה למי שצריך שם. אם אתם הולכים לומר דברים, מן הראוי שתבקשו גם תגובה. ואם אתם לא מבקשים, ואנחנו מבקשים, אז תאפשרו לנו. </w:t>
      </w:r>
    </w:p>
    <w:p w14:paraId="37E924C2" w14:textId="77777777" w:rsidR="00DC37E3" w:rsidRPr="00DC37E3" w:rsidRDefault="00DC37E3" w:rsidP="00DC37E3">
      <w:pPr>
        <w:bidi/>
        <w:rPr>
          <w:rFonts w:cs="David" w:hint="cs"/>
          <w:rtl/>
        </w:rPr>
      </w:pPr>
    </w:p>
    <w:p w14:paraId="06340976" w14:textId="77777777" w:rsidR="00DC37E3" w:rsidRPr="00DC37E3" w:rsidRDefault="00DC37E3" w:rsidP="00DC37E3">
      <w:pPr>
        <w:bidi/>
        <w:rPr>
          <w:rFonts w:cs="David" w:hint="cs"/>
          <w:u w:val="single"/>
          <w:rtl/>
        </w:rPr>
      </w:pPr>
      <w:r w:rsidRPr="00DC37E3">
        <w:rPr>
          <w:rFonts w:cs="David" w:hint="cs"/>
          <w:u w:val="single"/>
          <w:rtl/>
        </w:rPr>
        <w:t>עו"ד שחף קליינמן:</w:t>
      </w:r>
    </w:p>
    <w:p w14:paraId="155BA553" w14:textId="77777777" w:rsidR="00DC37E3" w:rsidRPr="00DC37E3" w:rsidRDefault="00DC37E3" w:rsidP="00DC37E3">
      <w:pPr>
        <w:bidi/>
        <w:rPr>
          <w:rFonts w:cs="David" w:hint="cs"/>
          <w:rtl/>
        </w:rPr>
      </w:pPr>
    </w:p>
    <w:p w14:paraId="77E21021" w14:textId="77777777" w:rsidR="00DC37E3" w:rsidRPr="00DC37E3" w:rsidRDefault="00DC37E3" w:rsidP="00DC37E3">
      <w:pPr>
        <w:bidi/>
        <w:rPr>
          <w:rFonts w:cs="David" w:hint="cs"/>
          <w:rtl/>
        </w:rPr>
      </w:pPr>
      <w:r w:rsidRPr="00DC37E3">
        <w:rPr>
          <w:rFonts w:cs="David" w:hint="cs"/>
          <w:rtl/>
        </w:rPr>
        <w:tab/>
        <w:t xml:space="preserve">באופן כללי אנחנו כמובן רשות שידור ממלכתית, שהשידורים מובאים כשירות ממלכתי. על-פי החוק ועל-פי תדריך נקדי, אנחנו מחויבים לתת מגוון לביטוי ולהשקפות ולא ליצור תעמולה, בטח שלא בימים השוטפים ועל אחת  כמה וכמה בתקופת בחירות. </w:t>
      </w:r>
    </w:p>
    <w:p w14:paraId="3691BDEC" w14:textId="77777777" w:rsidR="00DC37E3" w:rsidRPr="00DC37E3" w:rsidRDefault="00DC37E3" w:rsidP="00DC37E3">
      <w:pPr>
        <w:bidi/>
        <w:rPr>
          <w:rFonts w:cs="David" w:hint="cs"/>
          <w:rtl/>
        </w:rPr>
      </w:pPr>
    </w:p>
    <w:p w14:paraId="102FCAFF" w14:textId="77777777" w:rsidR="00DC37E3" w:rsidRPr="00DC37E3" w:rsidRDefault="00DC37E3" w:rsidP="00DC37E3">
      <w:pPr>
        <w:bidi/>
        <w:rPr>
          <w:rFonts w:cs="David" w:hint="cs"/>
          <w:rtl/>
        </w:rPr>
      </w:pPr>
      <w:r w:rsidRPr="00DC37E3">
        <w:rPr>
          <w:rFonts w:cs="David" w:hint="cs"/>
          <w:u w:val="single"/>
          <w:rtl/>
        </w:rPr>
        <w:t>היו"ר דוד טל:</w:t>
      </w:r>
    </w:p>
    <w:p w14:paraId="148B5E53" w14:textId="77777777" w:rsidR="00DC37E3" w:rsidRPr="00DC37E3" w:rsidRDefault="00DC37E3" w:rsidP="00DC37E3">
      <w:pPr>
        <w:bidi/>
        <w:rPr>
          <w:rFonts w:cs="David" w:hint="cs"/>
          <w:rtl/>
        </w:rPr>
      </w:pPr>
    </w:p>
    <w:p w14:paraId="41AE46C8" w14:textId="77777777" w:rsidR="00DC37E3" w:rsidRPr="00DC37E3" w:rsidRDefault="00DC37E3" w:rsidP="00DC37E3">
      <w:pPr>
        <w:bidi/>
        <w:rPr>
          <w:rFonts w:cs="David" w:hint="cs"/>
          <w:rtl/>
        </w:rPr>
      </w:pPr>
      <w:r w:rsidRPr="00DC37E3">
        <w:rPr>
          <w:rFonts w:cs="David" w:hint="cs"/>
          <w:rtl/>
        </w:rPr>
        <w:tab/>
        <w:t xml:space="preserve">כמו שאת רואה את זה, אתם גם מקיימים את זה? </w:t>
      </w:r>
    </w:p>
    <w:p w14:paraId="55DE3C13" w14:textId="77777777" w:rsidR="00DC37E3" w:rsidRPr="00DC37E3" w:rsidRDefault="00DC37E3" w:rsidP="00DC37E3">
      <w:pPr>
        <w:bidi/>
        <w:rPr>
          <w:rFonts w:cs="David" w:hint="cs"/>
          <w:rtl/>
        </w:rPr>
      </w:pPr>
    </w:p>
    <w:p w14:paraId="49B38170" w14:textId="77777777" w:rsidR="00DC37E3" w:rsidRPr="00DC37E3" w:rsidRDefault="00DC37E3" w:rsidP="00DC37E3">
      <w:pPr>
        <w:bidi/>
        <w:rPr>
          <w:rFonts w:cs="David" w:hint="cs"/>
          <w:u w:val="single"/>
          <w:rtl/>
        </w:rPr>
      </w:pPr>
      <w:r w:rsidRPr="00DC37E3">
        <w:rPr>
          <w:rFonts w:cs="David" w:hint="cs"/>
          <w:u w:val="single"/>
          <w:rtl/>
        </w:rPr>
        <w:t>עו"ד שחף קליינמן:</w:t>
      </w:r>
    </w:p>
    <w:p w14:paraId="06798C0B" w14:textId="77777777" w:rsidR="00DC37E3" w:rsidRPr="00DC37E3" w:rsidRDefault="00DC37E3" w:rsidP="00DC37E3">
      <w:pPr>
        <w:bidi/>
        <w:rPr>
          <w:rFonts w:cs="David" w:hint="cs"/>
          <w:rtl/>
        </w:rPr>
      </w:pPr>
    </w:p>
    <w:p w14:paraId="7FFE3A1D" w14:textId="77777777" w:rsidR="00DC37E3" w:rsidRPr="00DC37E3" w:rsidRDefault="00DC37E3" w:rsidP="00DC37E3">
      <w:pPr>
        <w:bidi/>
        <w:rPr>
          <w:rFonts w:cs="David" w:hint="cs"/>
          <w:rtl/>
        </w:rPr>
      </w:pPr>
      <w:r w:rsidRPr="00DC37E3">
        <w:rPr>
          <w:rFonts w:cs="David" w:hint="cs"/>
          <w:rtl/>
        </w:rPr>
        <w:tab/>
        <w:t xml:space="preserve">ככל הידוע לי, אנחנו מקיימים את זה. יכול להיות שיש עניינים, כמו שאדוני אמר, שזה לא כך. באופן כללי יש לנו חוקים וכללים שאנחנו פועלים לפיהם. אנחנו מקיימים אותם ואנחנו נותנים הוראות שילכו על-פי הכללים האלה. אסור לנו לעשות איזושהי תעמולה, ואנחנו צריכים לתת מגוון לדעות ולהשקפות השונות שקיימות בחברה. זה באופן שוטף. </w:t>
      </w:r>
    </w:p>
    <w:p w14:paraId="57086C9C" w14:textId="77777777" w:rsidR="00DC37E3" w:rsidRPr="00DC37E3" w:rsidRDefault="00DC37E3" w:rsidP="00DC37E3">
      <w:pPr>
        <w:bidi/>
        <w:rPr>
          <w:rFonts w:cs="David" w:hint="cs"/>
          <w:rtl/>
        </w:rPr>
      </w:pPr>
    </w:p>
    <w:p w14:paraId="793B8318" w14:textId="77777777" w:rsidR="00DC37E3" w:rsidRPr="00DC37E3" w:rsidRDefault="00DC37E3" w:rsidP="00DC37E3">
      <w:pPr>
        <w:bidi/>
        <w:rPr>
          <w:rFonts w:cs="David" w:hint="cs"/>
          <w:rtl/>
        </w:rPr>
      </w:pPr>
      <w:r w:rsidRPr="00DC37E3">
        <w:rPr>
          <w:rFonts w:cs="David" w:hint="cs"/>
          <w:rtl/>
        </w:rPr>
        <w:tab/>
        <w:t xml:space="preserve">לעניין פרסומות בכסף, לרשות השידור לטלוויזיה אין פרסומות, יש תשדירי שירות. ברדיו יש פרסומות. הן לעניין הפרסומות ברדיו והן לעניין תשדירי החסות בטלוויזיה, יש לנו כללים שקובעים שאסור לקבל כסף, פרסומת אסורה או מימון שידור, שזה בעצם תשדירי החסויות, לתעמולה מפלגתית או לתשדיר השנוי במחלוקת פוליטית או אידיאולוגית בציבור, לרבות חסות או פרסומת של גוף מפלגתי פוליטי, בין אם זה במישרין ובין אם בעקיפין. אנחנו גם לא חושבים שראוי לשנות את העניין הזה ולחייב אותם  כן לעשות תעמולה בכסף, כי לדעתנו בעל המאה לא צריך להיות בעל הדעה. צריך לתת מגוון לכל הדעות, ולא הגיוני שהעניין הזה יישלט על-ידי כסף. </w:t>
      </w:r>
    </w:p>
    <w:p w14:paraId="7B213B88" w14:textId="77777777" w:rsidR="00DC37E3" w:rsidRPr="00DC37E3" w:rsidRDefault="00DC37E3" w:rsidP="00DC37E3">
      <w:pPr>
        <w:bidi/>
        <w:rPr>
          <w:rFonts w:cs="David" w:hint="cs"/>
          <w:rtl/>
        </w:rPr>
      </w:pPr>
    </w:p>
    <w:p w14:paraId="44F5CE83" w14:textId="77777777" w:rsidR="00DC37E3" w:rsidRPr="00DC37E3" w:rsidRDefault="00DC37E3" w:rsidP="00DC37E3">
      <w:pPr>
        <w:bidi/>
        <w:rPr>
          <w:rFonts w:cs="David" w:hint="cs"/>
          <w:rtl/>
        </w:rPr>
      </w:pPr>
      <w:r w:rsidRPr="00DC37E3">
        <w:rPr>
          <w:rFonts w:cs="David" w:hint="cs"/>
          <w:u w:val="single"/>
          <w:rtl/>
        </w:rPr>
        <w:t>היו"ר דוד טל:</w:t>
      </w:r>
    </w:p>
    <w:p w14:paraId="2500460B" w14:textId="77777777" w:rsidR="00DC37E3" w:rsidRPr="00DC37E3" w:rsidRDefault="00DC37E3" w:rsidP="00DC37E3">
      <w:pPr>
        <w:bidi/>
        <w:rPr>
          <w:rFonts w:cs="David" w:hint="cs"/>
          <w:rtl/>
        </w:rPr>
      </w:pPr>
    </w:p>
    <w:p w14:paraId="168BCE4B" w14:textId="77777777" w:rsidR="00DC37E3" w:rsidRPr="00DC37E3" w:rsidRDefault="00DC37E3" w:rsidP="00DC37E3">
      <w:pPr>
        <w:bidi/>
        <w:rPr>
          <w:rFonts w:cs="David" w:hint="cs"/>
          <w:rtl/>
        </w:rPr>
      </w:pPr>
      <w:r w:rsidRPr="00DC37E3">
        <w:rPr>
          <w:rFonts w:cs="David" w:hint="cs"/>
          <w:rtl/>
        </w:rPr>
        <w:tab/>
        <w:t xml:space="preserve">אני רוצה לבקש, על-פי בקשת היועצת המשפטית שלנו, לשלוח אלינו את הכללים הרלוונטיים, שאת חלקם הצגתם כאן, מה שנראה לכם ומה שלא נראה לכם, כדי שנגבש את הדברים בהצעת החוק. </w:t>
      </w:r>
    </w:p>
    <w:p w14:paraId="0C75D2DD" w14:textId="77777777" w:rsidR="00DC37E3" w:rsidRPr="00DC37E3" w:rsidRDefault="00DC37E3" w:rsidP="00DC37E3">
      <w:pPr>
        <w:bidi/>
        <w:rPr>
          <w:rFonts w:cs="David" w:hint="cs"/>
          <w:rtl/>
        </w:rPr>
      </w:pPr>
    </w:p>
    <w:p w14:paraId="1F2723EE" w14:textId="77777777" w:rsidR="00DC37E3" w:rsidRPr="00DC37E3" w:rsidRDefault="00DC37E3" w:rsidP="00DC37E3">
      <w:pPr>
        <w:pStyle w:val="Heading5"/>
        <w:jc w:val="left"/>
        <w:rPr>
          <w:rFonts w:hint="cs"/>
          <w:sz w:val="24"/>
          <w:rtl/>
        </w:rPr>
      </w:pPr>
      <w:r w:rsidRPr="00DC37E3">
        <w:rPr>
          <w:rFonts w:hint="cs"/>
          <w:sz w:val="24"/>
          <w:u w:val="single"/>
          <w:rtl/>
        </w:rPr>
        <w:t>מנחם בן-ששון:</w:t>
      </w:r>
    </w:p>
    <w:p w14:paraId="3B9A2B6A" w14:textId="77777777" w:rsidR="00DC37E3" w:rsidRPr="00DC37E3" w:rsidRDefault="00DC37E3" w:rsidP="00DC37E3">
      <w:pPr>
        <w:pStyle w:val="Heading5"/>
        <w:jc w:val="left"/>
        <w:rPr>
          <w:rFonts w:hint="cs"/>
          <w:sz w:val="24"/>
          <w:rtl/>
        </w:rPr>
      </w:pPr>
    </w:p>
    <w:p w14:paraId="24806610" w14:textId="77777777" w:rsidR="00DC37E3" w:rsidRPr="00DC37E3" w:rsidRDefault="00DC37E3" w:rsidP="00DC37E3">
      <w:pPr>
        <w:bidi/>
        <w:rPr>
          <w:rFonts w:cs="David" w:hint="cs"/>
          <w:rtl/>
        </w:rPr>
      </w:pPr>
      <w:r w:rsidRPr="00DC37E3">
        <w:rPr>
          <w:rFonts w:cs="David" w:hint="cs"/>
          <w:rtl/>
        </w:rPr>
        <w:tab/>
        <w:t xml:space="preserve"> אני חושב שצריך לפתוח גם את הכללים. בעוד שבימים רגילים כדי לעשות פרסומת אתה כובש להם שטח, או לוקח מרשות השידור ושם את דבריך,  ואז זה ידוע כתעמולה מפלגתית, אני מעוניין להביא את דברי באמצעי התקשורת האלקטרונית, וזה נושא השנוי במחלוקת. לכן אני מעוניין שיינתן לזה מעמד מיוחד שאפשר יהיה איקס זמן לפני המשאל להביע עמדות השנויות במחלוקת, לקנות את זה כזמן שידור, מפלגה תוכל לקנות את זה ואזרח יוכל לקנות את זה, לפי כללים שצריך יהיה לקבוע אותם, ואפשר יהיה לקחת את זה גם בתשדירי חסות או בתשדירי פרסום ברשות הממלכתית וגם בכסף מלא מן הרשויות האחרות. אם לא עשיתי את זה, יצרתי מהלך מעוות לעומת בחירות, כי בבחירות אני קונה זמן ומשדר, אפילו שזה לא אפקטיבי. </w:t>
      </w:r>
    </w:p>
    <w:p w14:paraId="6CD84482" w14:textId="77777777" w:rsidR="00DC37E3" w:rsidRPr="00DC37E3" w:rsidRDefault="00DC37E3" w:rsidP="00DC37E3">
      <w:pPr>
        <w:bidi/>
        <w:rPr>
          <w:rFonts w:cs="David" w:hint="cs"/>
          <w:rtl/>
        </w:rPr>
      </w:pPr>
    </w:p>
    <w:p w14:paraId="3FC9211E" w14:textId="77777777" w:rsidR="00DC37E3" w:rsidRPr="00DC37E3" w:rsidRDefault="00DC37E3" w:rsidP="00DC37E3">
      <w:pPr>
        <w:bidi/>
        <w:rPr>
          <w:rFonts w:cs="David" w:hint="cs"/>
          <w:rtl/>
        </w:rPr>
      </w:pPr>
      <w:r w:rsidRPr="00DC37E3">
        <w:rPr>
          <w:rFonts w:cs="David" w:hint="cs"/>
          <w:u w:val="single"/>
          <w:rtl/>
        </w:rPr>
        <w:t>יצחק לוי:</w:t>
      </w:r>
    </w:p>
    <w:p w14:paraId="22085956" w14:textId="77777777" w:rsidR="00DC37E3" w:rsidRPr="00DC37E3" w:rsidRDefault="00DC37E3" w:rsidP="00DC37E3">
      <w:pPr>
        <w:bidi/>
        <w:rPr>
          <w:rFonts w:cs="David" w:hint="cs"/>
          <w:rtl/>
        </w:rPr>
      </w:pPr>
    </w:p>
    <w:p w14:paraId="3557FF20" w14:textId="77777777" w:rsidR="00DC37E3" w:rsidRPr="00DC37E3" w:rsidRDefault="00DC37E3" w:rsidP="00DC37E3">
      <w:pPr>
        <w:bidi/>
        <w:rPr>
          <w:rFonts w:cs="David" w:hint="cs"/>
          <w:rtl/>
        </w:rPr>
      </w:pPr>
      <w:r w:rsidRPr="00DC37E3">
        <w:rPr>
          <w:rFonts w:cs="David" w:hint="cs"/>
          <w:rtl/>
        </w:rPr>
        <w:tab/>
        <w:t xml:space="preserve"> אבל אין לך פה מגבלה של תעמולה של חברי הכנסת והשרים. </w:t>
      </w:r>
    </w:p>
    <w:p w14:paraId="0BE34206" w14:textId="77777777" w:rsidR="00DC37E3" w:rsidRPr="00DC37E3" w:rsidRDefault="00DC37E3" w:rsidP="00DC37E3">
      <w:pPr>
        <w:bidi/>
        <w:rPr>
          <w:rFonts w:cs="David" w:hint="cs"/>
          <w:rtl/>
        </w:rPr>
      </w:pPr>
    </w:p>
    <w:p w14:paraId="28689A07" w14:textId="77777777" w:rsidR="00DC37E3" w:rsidRPr="00DC37E3" w:rsidRDefault="00DC37E3" w:rsidP="00DC37E3">
      <w:pPr>
        <w:pStyle w:val="Heading5"/>
        <w:jc w:val="left"/>
        <w:rPr>
          <w:rFonts w:hint="cs"/>
          <w:sz w:val="24"/>
          <w:rtl/>
        </w:rPr>
      </w:pPr>
      <w:r w:rsidRPr="00DC37E3">
        <w:rPr>
          <w:rFonts w:hint="cs"/>
          <w:sz w:val="24"/>
          <w:u w:val="single"/>
          <w:rtl/>
        </w:rPr>
        <w:t>מנחם בן-ששון:</w:t>
      </w:r>
    </w:p>
    <w:p w14:paraId="4FE9BAB6" w14:textId="77777777" w:rsidR="00DC37E3" w:rsidRPr="00DC37E3" w:rsidRDefault="00DC37E3" w:rsidP="00DC37E3">
      <w:pPr>
        <w:pStyle w:val="Heading5"/>
        <w:jc w:val="left"/>
        <w:rPr>
          <w:rFonts w:hint="cs"/>
          <w:sz w:val="24"/>
          <w:rtl/>
        </w:rPr>
      </w:pPr>
    </w:p>
    <w:p w14:paraId="54ACAC7C" w14:textId="77777777" w:rsidR="00DC37E3" w:rsidRPr="00DC37E3" w:rsidRDefault="00DC37E3" w:rsidP="00DC37E3">
      <w:pPr>
        <w:bidi/>
        <w:rPr>
          <w:rFonts w:cs="David" w:hint="cs"/>
          <w:rtl/>
        </w:rPr>
      </w:pPr>
      <w:r w:rsidRPr="00DC37E3">
        <w:rPr>
          <w:rFonts w:cs="David" w:hint="cs"/>
          <w:rtl/>
        </w:rPr>
        <w:tab/>
        <w:t xml:space="preserve"> אמת, אבל אני אמרתי שבמקרה שלפנינו אני נותן הכול, אני רוצה לתת את האפשרות לראיין, להביע. </w:t>
      </w:r>
    </w:p>
    <w:p w14:paraId="7F61FF1D" w14:textId="77777777" w:rsidR="00DC37E3" w:rsidRPr="00DC37E3" w:rsidRDefault="00DC37E3" w:rsidP="00DC37E3">
      <w:pPr>
        <w:bidi/>
        <w:rPr>
          <w:rFonts w:cs="David" w:hint="cs"/>
          <w:rtl/>
        </w:rPr>
      </w:pPr>
    </w:p>
    <w:p w14:paraId="6D84F537" w14:textId="77777777" w:rsidR="00DC37E3" w:rsidRPr="00DC37E3" w:rsidRDefault="00DC37E3" w:rsidP="00DC37E3">
      <w:pPr>
        <w:bidi/>
        <w:rPr>
          <w:rFonts w:ascii="Arial" w:hAnsi="Arial" w:cs="David" w:hint="cs"/>
          <w:u w:val="single"/>
          <w:rtl/>
        </w:rPr>
      </w:pPr>
      <w:r w:rsidRPr="00DC37E3">
        <w:rPr>
          <w:rFonts w:ascii="Arial" w:hAnsi="Arial" w:cs="David" w:hint="cs"/>
          <w:u w:val="single"/>
          <w:rtl/>
        </w:rPr>
        <w:t>עו"ד נורית אלשטיין:</w:t>
      </w:r>
    </w:p>
    <w:p w14:paraId="20C03E96" w14:textId="77777777" w:rsidR="00DC37E3" w:rsidRPr="00DC37E3" w:rsidRDefault="00DC37E3" w:rsidP="00DC37E3">
      <w:pPr>
        <w:bidi/>
        <w:rPr>
          <w:rFonts w:ascii="Arial" w:hAnsi="Arial" w:cs="David" w:hint="cs"/>
          <w:u w:val="single"/>
          <w:rtl/>
        </w:rPr>
      </w:pPr>
    </w:p>
    <w:p w14:paraId="0A2DC0DC" w14:textId="77777777" w:rsidR="00DC37E3" w:rsidRPr="00DC37E3" w:rsidRDefault="00DC37E3" w:rsidP="00DC37E3">
      <w:pPr>
        <w:bidi/>
        <w:rPr>
          <w:rFonts w:cs="David" w:hint="cs"/>
          <w:rtl/>
        </w:rPr>
      </w:pPr>
      <w:r w:rsidRPr="00DC37E3">
        <w:rPr>
          <w:rFonts w:ascii="Arial" w:hAnsi="Arial" w:cs="David" w:hint="cs"/>
          <w:rtl/>
        </w:rPr>
        <w:tab/>
      </w:r>
      <w:r w:rsidRPr="00DC37E3">
        <w:rPr>
          <w:rFonts w:cs="David" w:hint="cs"/>
          <w:rtl/>
        </w:rPr>
        <w:t>הוא לא רואה את זה כתעמולה.</w:t>
      </w:r>
    </w:p>
    <w:p w14:paraId="184C6C86" w14:textId="77777777" w:rsidR="00DC37E3" w:rsidRPr="00DC37E3" w:rsidRDefault="00DC37E3" w:rsidP="00DC37E3">
      <w:pPr>
        <w:bidi/>
        <w:rPr>
          <w:rFonts w:cs="David" w:hint="cs"/>
          <w:rtl/>
        </w:rPr>
      </w:pPr>
    </w:p>
    <w:p w14:paraId="46EC17C9" w14:textId="77777777" w:rsidR="00DC37E3" w:rsidRPr="00DC37E3" w:rsidRDefault="00DC37E3" w:rsidP="00DC37E3">
      <w:pPr>
        <w:bidi/>
        <w:rPr>
          <w:rFonts w:cs="David" w:hint="cs"/>
          <w:rtl/>
        </w:rPr>
      </w:pPr>
      <w:r w:rsidRPr="00DC37E3">
        <w:rPr>
          <w:rFonts w:cs="David" w:hint="cs"/>
          <w:u w:val="single"/>
          <w:rtl/>
        </w:rPr>
        <w:t>מנחם בן-ששון:</w:t>
      </w:r>
    </w:p>
    <w:p w14:paraId="6A596251" w14:textId="77777777" w:rsidR="00DC37E3" w:rsidRPr="00DC37E3" w:rsidRDefault="00DC37E3" w:rsidP="00DC37E3">
      <w:pPr>
        <w:bidi/>
        <w:rPr>
          <w:rFonts w:cs="David" w:hint="cs"/>
          <w:rtl/>
        </w:rPr>
      </w:pPr>
    </w:p>
    <w:p w14:paraId="021DB7A3" w14:textId="77777777" w:rsidR="00DC37E3" w:rsidRPr="00DC37E3" w:rsidRDefault="00DC37E3" w:rsidP="00DC37E3">
      <w:pPr>
        <w:bidi/>
        <w:rPr>
          <w:rFonts w:cs="David" w:hint="cs"/>
          <w:rtl/>
        </w:rPr>
      </w:pPr>
      <w:r w:rsidRPr="00DC37E3">
        <w:rPr>
          <w:rFonts w:cs="David" w:hint="cs"/>
          <w:rtl/>
        </w:rPr>
        <w:tab/>
        <w:t xml:space="preserve">אני רוצה לחזור על השאלות העקרוניות, משום שנדמה לי שראוי שנשנן לעצמנו, המחוקקים, את הדברים שקיבלנו מיושבי-ראש ועדת הבחירות פעם אחר פעם, בשני הפרקים שעסקנו בהם היום, קרי פרק המימון ופרק התעמולה, שכבר ראינו כיצד הם קשורים זה בזה. כשנכתבו הפרקים הללו, מציאות החיים של התעמולה, שבשבילה חלק ניכר מהמימון, היתה שונה לגמרי. העולם שלנו היום הוא פתוח-תקשורת. יש כאלה שהגדירו את העידן הזה כעידן התקשורת. אני אומר את הדברים על-מנת לחזור ולחדד את הכיוון. לאחר מכן אפשר לעמוד על המחלוקות, אבל הכיוון צריך להיות תולדה לא של מה שאנחנו נגררים מכוח האנרציה, מתוך כוח חוקי הבחירות משנות ה-50 על שני הפרקים הללו, כאשר נעשו התיקונים ולאחר מכן כשנעשתה עבודת הטלאים, אלא להפך, אם אנחנו יוצאים למשאל עם, לנסות לשאוף אל מה שנדמה לנו שהוא נכון למאה ה-21. את המחלוקת בין הרב לוי לביני אפשר לחדד עוד, והיא מהותית, היא לא שולית, אבל את תפיסת העולם שאנחנו בעידן אחר צריך לשים כנקודת מוצא, ואם היא נקודת המוצא אז מתהפכת כל תפיסת העולם. </w:t>
      </w:r>
    </w:p>
    <w:p w14:paraId="491AA582" w14:textId="77777777" w:rsidR="00DC37E3" w:rsidRPr="00DC37E3" w:rsidRDefault="00DC37E3" w:rsidP="00DC37E3">
      <w:pPr>
        <w:bidi/>
        <w:rPr>
          <w:rFonts w:cs="David" w:hint="cs"/>
          <w:rtl/>
        </w:rPr>
      </w:pPr>
    </w:p>
    <w:p w14:paraId="1E4C3609" w14:textId="77777777" w:rsidR="00DC37E3" w:rsidRPr="00DC37E3" w:rsidRDefault="00DC37E3" w:rsidP="00DC37E3">
      <w:pPr>
        <w:bidi/>
        <w:rPr>
          <w:rFonts w:cs="David" w:hint="cs"/>
          <w:rtl/>
        </w:rPr>
      </w:pPr>
      <w:r w:rsidRPr="00DC37E3">
        <w:rPr>
          <w:rFonts w:cs="David" w:hint="cs"/>
          <w:u w:val="single"/>
          <w:rtl/>
        </w:rPr>
        <w:t>היו"ר דוד טל:</w:t>
      </w:r>
    </w:p>
    <w:p w14:paraId="6CC1BE86" w14:textId="77777777" w:rsidR="00DC37E3" w:rsidRPr="00DC37E3" w:rsidRDefault="00DC37E3" w:rsidP="00DC37E3">
      <w:pPr>
        <w:bidi/>
        <w:rPr>
          <w:rFonts w:cs="David" w:hint="cs"/>
          <w:rtl/>
        </w:rPr>
      </w:pPr>
    </w:p>
    <w:p w14:paraId="5FB710EA" w14:textId="77777777" w:rsidR="00DC37E3" w:rsidRPr="00DC37E3" w:rsidRDefault="00DC37E3" w:rsidP="00DC37E3">
      <w:pPr>
        <w:bidi/>
        <w:rPr>
          <w:rFonts w:cs="David" w:hint="cs"/>
          <w:rtl/>
        </w:rPr>
      </w:pPr>
      <w:r w:rsidRPr="00DC37E3">
        <w:rPr>
          <w:rFonts w:cs="David" w:hint="cs"/>
          <w:rtl/>
        </w:rPr>
        <w:tab/>
        <w:t xml:space="preserve">מה שנדבר היום ונסכם זה לא דבר קדוש, אבל אני רוצה לסכם את העמדות הללו כדי שהיועצים המשפטיים שלנו יוכלו להכין את הצעת החוק, ולאחר מכן, בדיונים הבאים, אפשר שנשנה דבר כזה או דבר אחר. אני רוצה לשוב לשיעורי-הבית שקיבל פרופ' בן-ששון. </w:t>
      </w:r>
    </w:p>
    <w:p w14:paraId="0D10D321" w14:textId="77777777" w:rsidR="00DC37E3" w:rsidRPr="00DC37E3" w:rsidRDefault="00DC37E3" w:rsidP="00DC37E3">
      <w:pPr>
        <w:bidi/>
        <w:rPr>
          <w:rFonts w:cs="David" w:hint="cs"/>
          <w:rtl/>
        </w:rPr>
      </w:pPr>
    </w:p>
    <w:p w14:paraId="59803E9A" w14:textId="77777777" w:rsidR="00DC37E3" w:rsidRPr="00DC37E3" w:rsidRDefault="00DC37E3" w:rsidP="00DC37E3">
      <w:pPr>
        <w:bidi/>
        <w:rPr>
          <w:rFonts w:cs="David" w:hint="cs"/>
          <w:rtl/>
        </w:rPr>
      </w:pPr>
      <w:r w:rsidRPr="00DC37E3">
        <w:rPr>
          <w:rFonts w:cs="David" w:hint="cs"/>
          <w:u w:val="single"/>
          <w:rtl/>
        </w:rPr>
        <w:t>מנחם בן-ששון:</w:t>
      </w:r>
    </w:p>
    <w:p w14:paraId="27EE7AD4" w14:textId="77777777" w:rsidR="00DC37E3" w:rsidRPr="00DC37E3" w:rsidRDefault="00DC37E3" w:rsidP="00DC37E3">
      <w:pPr>
        <w:bidi/>
        <w:rPr>
          <w:rFonts w:cs="David" w:hint="cs"/>
          <w:rtl/>
        </w:rPr>
      </w:pPr>
    </w:p>
    <w:p w14:paraId="02EAEB8A" w14:textId="77777777" w:rsidR="00DC37E3" w:rsidRPr="00DC37E3" w:rsidRDefault="00DC37E3" w:rsidP="00DC37E3">
      <w:pPr>
        <w:bidi/>
        <w:rPr>
          <w:rFonts w:cs="David" w:hint="cs"/>
          <w:rtl/>
        </w:rPr>
      </w:pPr>
      <w:r w:rsidRPr="00DC37E3">
        <w:rPr>
          <w:rFonts w:cs="David" w:hint="cs"/>
          <w:rtl/>
        </w:rPr>
        <w:tab/>
        <w:t xml:space="preserve"> אני חוזר לשאלה של ניסוח החלטת הממשלה. בשיעורנו האחרון נשארנו בסוף עם שאלה  האם אנחנו רוצים ניסוח של החלטת ממשלה מעבר להחלטה הרחבה על נספחיה, כפי שהגדירו אותה חברים "קלסרים על קלסרים". שהיא תהיה באתרי האינטרנט, שהיא תהיה בבתי הדואר, שהיא תחולק במקומות ציבוריים, שהיא תהיה אולי בספריות ציבוריות, ועל זה תהיה התשובה כפי שתהיה. האם אנחנו רוצים את זה במקום אחר? חשבתי שכדאי שננחה את הממשלה שאם היא רוצה לנסח החלטת ממשלה, יהיו לנו ציפיות מסוימות ממנה, ולקחתי את הדוגמה של בריטניה. שם היו עשרת הדיברות, ואמרתי שאני אצמצם אותן לשתיים. האחת, ניסוח החלטת הממשלה יהיה ככל הניתן בדרך הזאת: 1. ההחלטה תנוסח בלשון תמציתית וברורה. 2. ההחלטה לא תכלול נקיטת עמדה, לרבות היגדים המלמדים על יתרונות או הצדקה של החלטה או של הסכם שאליו היא מתייחסת. אפשר אולי לומר את זה בצורה אחרת: היתה החלטה אישור של ההסכם, לא תכלול אלא קביעה כי הממשלה מחליטה לאשר את ההסכם בתנאים או ללא תנאים, וההסכם יצורף להחלטה. </w:t>
      </w:r>
    </w:p>
    <w:p w14:paraId="095ABC6B" w14:textId="77777777" w:rsidR="00DC37E3" w:rsidRPr="00DC37E3" w:rsidRDefault="00DC37E3" w:rsidP="00DC37E3">
      <w:pPr>
        <w:bidi/>
        <w:rPr>
          <w:rFonts w:cs="David" w:hint="cs"/>
          <w:rtl/>
        </w:rPr>
      </w:pPr>
    </w:p>
    <w:p w14:paraId="78FAF996" w14:textId="77777777" w:rsidR="00DC37E3" w:rsidRPr="00DC37E3" w:rsidRDefault="00DC37E3" w:rsidP="00DC37E3">
      <w:pPr>
        <w:bidi/>
        <w:ind w:firstLine="567"/>
        <w:rPr>
          <w:rFonts w:cs="David" w:hint="cs"/>
          <w:rtl/>
        </w:rPr>
      </w:pPr>
      <w:r w:rsidRPr="00DC37E3">
        <w:rPr>
          <w:rFonts w:cs="David" w:hint="cs"/>
          <w:rtl/>
        </w:rPr>
        <w:t>אבל אם ההנחה שלי שהממשלה מסכמת את דבריה בשלוש פסקאות, או בשתי פסקאות, אני מציע לומר לממשלה: תעשי את הדברים בלשון תמציתית וברורה וללא נקיטת עמדה.</w:t>
      </w:r>
    </w:p>
    <w:p w14:paraId="4F45E079" w14:textId="77777777" w:rsidR="00DC37E3" w:rsidRPr="00DC37E3" w:rsidRDefault="00DC37E3" w:rsidP="00DC37E3">
      <w:pPr>
        <w:bidi/>
        <w:rPr>
          <w:rFonts w:cs="David" w:hint="cs"/>
          <w:rtl/>
        </w:rPr>
      </w:pPr>
    </w:p>
    <w:p w14:paraId="46C16FBA" w14:textId="77777777" w:rsidR="00DC37E3" w:rsidRPr="00DC37E3" w:rsidRDefault="00DC37E3" w:rsidP="00DC37E3">
      <w:pPr>
        <w:bidi/>
        <w:rPr>
          <w:rFonts w:cs="David" w:hint="cs"/>
          <w:rtl/>
        </w:rPr>
      </w:pPr>
      <w:r w:rsidRPr="00DC37E3">
        <w:rPr>
          <w:rFonts w:cs="David" w:hint="cs"/>
          <w:u w:val="single"/>
          <w:rtl/>
        </w:rPr>
        <w:t>יצחק לוי:</w:t>
      </w:r>
    </w:p>
    <w:p w14:paraId="05E81062" w14:textId="77777777" w:rsidR="00DC37E3" w:rsidRPr="00DC37E3" w:rsidRDefault="00DC37E3" w:rsidP="00DC37E3">
      <w:pPr>
        <w:bidi/>
        <w:rPr>
          <w:rFonts w:cs="David" w:hint="cs"/>
          <w:rtl/>
        </w:rPr>
      </w:pPr>
    </w:p>
    <w:p w14:paraId="32C942F7" w14:textId="77777777" w:rsidR="00DC37E3" w:rsidRPr="00DC37E3" w:rsidRDefault="00DC37E3" w:rsidP="00DC37E3">
      <w:pPr>
        <w:bidi/>
        <w:rPr>
          <w:rFonts w:cs="David" w:hint="cs"/>
          <w:rtl/>
        </w:rPr>
      </w:pPr>
      <w:r w:rsidRPr="00DC37E3">
        <w:rPr>
          <w:rFonts w:cs="David" w:hint="cs"/>
          <w:rtl/>
        </w:rPr>
        <w:tab/>
        <w:t>לאיזו החלטה  אתה מתכוון?</w:t>
      </w:r>
    </w:p>
    <w:p w14:paraId="6E1ABC85" w14:textId="77777777" w:rsidR="00DC37E3" w:rsidRPr="00DC37E3" w:rsidRDefault="00DC37E3" w:rsidP="00DC37E3">
      <w:pPr>
        <w:bidi/>
        <w:rPr>
          <w:rFonts w:cs="David" w:hint="cs"/>
          <w:rtl/>
        </w:rPr>
      </w:pPr>
    </w:p>
    <w:p w14:paraId="12BF1C67" w14:textId="77777777" w:rsidR="00DC37E3" w:rsidRPr="00DC37E3" w:rsidRDefault="00DC37E3" w:rsidP="00DC37E3">
      <w:pPr>
        <w:bidi/>
        <w:rPr>
          <w:rFonts w:cs="David" w:hint="cs"/>
          <w:rtl/>
        </w:rPr>
      </w:pPr>
      <w:r w:rsidRPr="00DC37E3">
        <w:rPr>
          <w:rFonts w:cs="David" w:hint="cs"/>
          <w:u w:val="single"/>
          <w:rtl/>
        </w:rPr>
        <w:t>מנחם בן-ששון:</w:t>
      </w:r>
    </w:p>
    <w:p w14:paraId="48B1460D" w14:textId="77777777" w:rsidR="00DC37E3" w:rsidRPr="00DC37E3" w:rsidRDefault="00DC37E3" w:rsidP="00DC37E3">
      <w:pPr>
        <w:bidi/>
        <w:rPr>
          <w:rFonts w:cs="David" w:hint="cs"/>
          <w:rtl/>
        </w:rPr>
      </w:pPr>
    </w:p>
    <w:p w14:paraId="53D9481F" w14:textId="77777777" w:rsidR="00DC37E3" w:rsidRPr="00DC37E3" w:rsidRDefault="00DC37E3" w:rsidP="00DC37E3">
      <w:pPr>
        <w:bidi/>
        <w:rPr>
          <w:rFonts w:cs="David" w:hint="cs"/>
          <w:rtl/>
        </w:rPr>
      </w:pPr>
      <w:r w:rsidRPr="00DC37E3">
        <w:rPr>
          <w:rFonts w:cs="David" w:hint="cs"/>
          <w:rtl/>
        </w:rPr>
        <w:tab/>
        <w:t xml:space="preserve">לניסוח מצומצם של ההחלטה הגדולה שיש בפרטי ההסכם. </w:t>
      </w:r>
    </w:p>
    <w:p w14:paraId="51B0C093" w14:textId="77777777" w:rsidR="00DC37E3" w:rsidRPr="00DC37E3" w:rsidRDefault="00DC37E3" w:rsidP="00DC37E3">
      <w:pPr>
        <w:bidi/>
        <w:rPr>
          <w:rFonts w:cs="David" w:hint="cs"/>
          <w:rtl/>
        </w:rPr>
      </w:pPr>
    </w:p>
    <w:p w14:paraId="04D8B626" w14:textId="77777777" w:rsidR="00DC37E3" w:rsidRPr="00DC37E3" w:rsidRDefault="00DC37E3" w:rsidP="00DC37E3">
      <w:pPr>
        <w:bidi/>
        <w:rPr>
          <w:rFonts w:cs="David" w:hint="cs"/>
          <w:u w:val="single"/>
          <w:rtl/>
        </w:rPr>
      </w:pPr>
    </w:p>
    <w:p w14:paraId="08D0951E" w14:textId="77777777" w:rsidR="00DC37E3" w:rsidRPr="00DC37E3" w:rsidRDefault="00DC37E3" w:rsidP="00DC37E3">
      <w:pPr>
        <w:bidi/>
        <w:rPr>
          <w:rFonts w:cs="David" w:hint="cs"/>
          <w:u w:val="single"/>
          <w:rtl/>
        </w:rPr>
      </w:pPr>
    </w:p>
    <w:p w14:paraId="44F5540C" w14:textId="77777777" w:rsidR="00DC37E3" w:rsidRPr="00DC37E3" w:rsidRDefault="00DC37E3" w:rsidP="00DC37E3">
      <w:pPr>
        <w:bidi/>
        <w:rPr>
          <w:rFonts w:cs="David" w:hint="cs"/>
          <w:rtl/>
        </w:rPr>
      </w:pPr>
      <w:r w:rsidRPr="00DC37E3">
        <w:rPr>
          <w:rFonts w:cs="David" w:hint="cs"/>
          <w:u w:val="single"/>
          <w:rtl/>
        </w:rPr>
        <w:t>היו"ר דוד טל:</w:t>
      </w:r>
    </w:p>
    <w:p w14:paraId="12A63A63" w14:textId="77777777" w:rsidR="00DC37E3" w:rsidRPr="00DC37E3" w:rsidRDefault="00DC37E3" w:rsidP="00DC37E3">
      <w:pPr>
        <w:bidi/>
        <w:rPr>
          <w:rFonts w:cs="David" w:hint="cs"/>
          <w:rtl/>
        </w:rPr>
      </w:pPr>
    </w:p>
    <w:p w14:paraId="0E1A9C45" w14:textId="77777777" w:rsidR="00DC37E3" w:rsidRPr="00DC37E3" w:rsidRDefault="00DC37E3" w:rsidP="00DC37E3">
      <w:pPr>
        <w:bidi/>
        <w:rPr>
          <w:rFonts w:cs="David" w:hint="cs"/>
          <w:rtl/>
        </w:rPr>
      </w:pPr>
      <w:r w:rsidRPr="00DC37E3">
        <w:rPr>
          <w:rFonts w:cs="David" w:hint="cs"/>
          <w:rtl/>
        </w:rPr>
        <w:tab/>
        <w:t>מה שקראנו התמצית?</w:t>
      </w:r>
    </w:p>
    <w:p w14:paraId="2DE9AE4D" w14:textId="77777777" w:rsidR="00DC37E3" w:rsidRPr="00DC37E3" w:rsidRDefault="00DC37E3" w:rsidP="00DC37E3">
      <w:pPr>
        <w:bidi/>
        <w:rPr>
          <w:rFonts w:cs="David" w:hint="cs"/>
          <w:rtl/>
        </w:rPr>
      </w:pPr>
    </w:p>
    <w:p w14:paraId="78D09264" w14:textId="77777777" w:rsidR="00DC37E3" w:rsidRPr="00DC37E3" w:rsidRDefault="00DC37E3" w:rsidP="00DC37E3">
      <w:pPr>
        <w:pStyle w:val="Heading5"/>
        <w:jc w:val="left"/>
        <w:rPr>
          <w:rFonts w:hint="cs"/>
          <w:sz w:val="24"/>
          <w:rtl/>
        </w:rPr>
      </w:pPr>
      <w:r w:rsidRPr="00DC37E3">
        <w:rPr>
          <w:rFonts w:hint="cs"/>
          <w:sz w:val="24"/>
          <w:u w:val="single"/>
          <w:rtl/>
        </w:rPr>
        <w:t>מנחם בן-ששון:</w:t>
      </w:r>
    </w:p>
    <w:p w14:paraId="748CFF09" w14:textId="77777777" w:rsidR="00DC37E3" w:rsidRPr="00DC37E3" w:rsidRDefault="00DC37E3" w:rsidP="00DC37E3">
      <w:pPr>
        <w:pStyle w:val="Heading5"/>
        <w:jc w:val="left"/>
        <w:rPr>
          <w:rFonts w:hint="cs"/>
          <w:sz w:val="24"/>
          <w:rtl/>
        </w:rPr>
      </w:pPr>
    </w:p>
    <w:p w14:paraId="6020EE15" w14:textId="77777777" w:rsidR="00DC37E3" w:rsidRPr="00DC37E3" w:rsidRDefault="00DC37E3" w:rsidP="00DC37E3">
      <w:pPr>
        <w:bidi/>
        <w:rPr>
          <w:rFonts w:cs="David" w:hint="cs"/>
          <w:rtl/>
        </w:rPr>
      </w:pPr>
      <w:r w:rsidRPr="00DC37E3">
        <w:rPr>
          <w:rFonts w:cs="David" w:hint="cs"/>
          <w:rtl/>
        </w:rPr>
        <w:tab/>
        <w:t xml:space="preserve"> זה לא התמצית אלא החלטת הממשלה. </w:t>
      </w:r>
    </w:p>
    <w:p w14:paraId="6A5A9888" w14:textId="77777777" w:rsidR="00DC37E3" w:rsidRPr="00DC37E3" w:rsidRDefault="00DC37E3" w:rsidP="00DC37E3">
      <w:pPr>
        <w:bidi/>
        <w:rPr>
          <w:rFonts w:cs="David" w:hint="cs"/>
          <w:rtl/>
        </w:rPr>
      </w:pPr>
    </w:p>
    <w:p w14:paraId="309A91BE" w14:textId="77777777" w:rsidR="00DC37E3" w:rsidRPr="00DC37E3" w:rsidRDefault="00DC37E3" w:rsidP="00DC37E3">
      <w:pPr>
        <w:bidi/>
        <w:rPr>
          <w:rFonts w:cs="David" w:hint="cs"/>
          <w:rtl/>
        </w:rPr>
      </w:pPr>
      <w:r w:rsidRPr="00DC37E3">
        <w:rPr>
          <w:rFonts w:cs="David" w:hint="cs"/>
          <w:u w:val="single"/>
          <w:rtl/>
        </w:rPr>
        <w:t>יצחק לוי:</w:t>
      </w:r>
    </w:p>
    <w:p w14:paraId="34D5F4ED" w14:textId="77777777" w:rsidR="00DC37E3" w:rsidRPr="00DC37E3" w:rsidRDefault="00DC37E3" w:rsidP="00DC37E3">
      <w:pPr>
        <w:bidi/>
        <w:rPr>
          <w:rFonts w:cs="David" w:hint="cs"/>
          <w:rtl/>
        </w:rPr>
      </w:pPr>
    </w:p>
    <w:p w14:paraId="0F21E5D8" w14:textId="77777777" w:rsidR="00DC37E3" w:rsidRPr="00DC37E3" w:rsidRDefault="00DC37E3" w:rsidP="00DC37E3">
      <w:pPr>
        <w:bidi/>
        <w:rPr>
          <w:rFonts w:cs="David" w:hint="cs"/>
          <w:rtl/>
        </w:rPr>
      </w:pPr>
      <w:r w:rsidRPr="00DC37E3">
        <w:rPr>
          <w:rFonts w:cs="David" w:hint="cs"/>
          <w:rtl/>
        </w:rPr>
        <w:tab/>
        <w:t xml:space="preserve"> אני מבין מתוך דברי חבר הכנסת בן-ששון שהוא מתכוון למילות הליווי להחלטה, לקלסר  הגדול. כלומר, יש קלסר גדול שהוא ההחלטה, שהוא כולל את כל ההסכמים, את כל המפות, אבל יתלווה לזה נייר שיונח על שולחן הכנסת. הנייר הזה יכול להיות שיהיה משפט אחד ויכול להיות יותר. השאלה היא האם הכוונה היא לחייב את הממשלה לכתוב יותר ממשפט אחד, כי המשפט הרגיל שהממשלה בדרך כלל תכתוב הוא לאשר את החלטת הממשלה מספר 4222/19 </w:t>
      </w:r>
      <w:r w:rsidRPr="00DC37E3">
        <w:rPr>
          <w:rFonts w:cs="David"/>
          <w:rtl/>
        </w:rPr>
        <w:t>–</w:t>
      </w:r>
      <w:r w:rsidRPr="00DC37E3">
        <w:rPr>
          <w:rFonts w:cs="David" w:hint="cs"/>
          <w:rtl/>
        </w:rPr>
        <w:t xml:space="preserve"> אני מדבר על 2019, ואני מקווה שגם אז זה לא יהיה. אז מה אתה מנחה פה? אם תכתבו יותר משורה, תכתבו ברור.</w:t>
      </w:r>
    </w:p>
    <w:p w14:paraId="227B365C" w14:textId="77777777" w:rsidR="00DC37E3" w:rsidRPr="00DC37E3" w:rsidRDefault="00DC37E3" w:rsidP="00DC37E3">
      <w:pPr>
        <w:bidi/>
        <w:rPr>
          <w:rFonts w:cs="David" w:hint="cs"/>
          <w:rtl/>
        </w:rPr>
      </w:pPr>
    </w:p>
    <w:p w14:paraId="6BE1254F" w14:textId="77777777" w:rsidR="00DC37E3" w:rsidRPr="00DC37E3" w:rsidRDefault="00DC37E3" w:rsidP="00DC37E3">
      <w:pPr>
        <w:bidi/>
        <w:rPr>
          <w:rFonts w:cs="David" w:hint="cs"/>
          <w:rtl/>
        </w:rPr>
      </w:pPr>
      <w:r w:rsidRPr="00DC37E3">
        <w:rPr>
          <w:rFonts w:cs="David" w:hint="cs"/>
          <w:u w:val="single"/>
          <w:rtl/>
        </w:rPr>
        <w:t>היו"ר דוד טל:</w:t>
      </w:r>
    </w:p>
    <w:p w14:paraId="37614940" w14:textId="77777777" w:rsidR="00DC37E3" w:rsidRPr="00DC37E3" w:rsidRDefault="00DC37E3" w:rsidP="00DC37E3">
      <w:pPr>
        <w:bidi/>
        <w:rPr>
          <w:rFonts w:cs="David" w:hint="cs"/>
          <w:rtl/>
        </w:rPr>
      </w:pPr>
    </w:p>
    <w:p w14:paraId="2A43F857" w14:textId="77777777" w:rsidR="00DC37E3" w:rsidRPr="00DC37E3" w:rsidRDefault="00DC37E3" w:rsidP="00DC37E3">
      <w:pPr>
        <w:bidi/>
        <w:rPr>
          <w:rFonts w:cs="David" w:hint="cs"/>
          <w:rtl/>
        </w:rPr>
      </w:pPr>
      <w:r w:rsidRPr="00DC37E3">
        <w:rPr>
          <w:rFonts w:cs="David" w:hint="cs"/>
          <w:rtl/>
        </w:rPr>
        <w:tab/>
        <w:t xml:space="preserve">אפשר לא לחייב את הממשלה, אבל אפשר לומר שרשאית הממשלה לצרף ברוח הדברים שאמר בן-ששון. </w:t>
      </w:r>
    </w:p>
    <w:p w14:paraId="0C9ADE27" w14:textId="77777777" w:rsidR="00DC37E3" w:rsidRPr="00DC37E3" w:rsidRDefault="00DC37E3" w:rsidP="00DC37E3">
      <w:pPr>
        <w:bidi/>
        <w:rPr>
          <w:rFonts w:cs="David" w:hint="cs"/>
          <w:rtl/>
        </w:rPr>
      </w:pPr>
    </w:p>
    <w:p w14:paraId="2C4928A7" w14:textId="77777777" w:rsidR="00DC37E3" w:rsidRPr="00DC37E3" w:rsidRDefault="00DC37E3" w:rsidP="00DC37E3">
      <w:pPr>
        <w:bidi/>
        <w:rPr>
          <w:rFonts w:cs="David" w:hint="cs"/>
          <w:rtl/>
        </w:rPr>
      </w:pPr>
      <w:r w:rsidRPr="00DC37E3">
        <w:rPr>
          <w:rFonts w:cs="David" w:hint="cs"/>
          <w:u w:val="single"/>
          <w:rtl/>
        </w:rPr>
        <w:t>מנחם בן-ששון:</w:t>
      </w:r>
    </w:p>
    <w:p w14:paraId="0DA96823" w14:textId="77777777" w:rsidR="00DC37E3" w:rsidRPr="00DC37E3" w:rsidRDefault="00DC37E3" w:rsidP="00DC37E3">
      <w:pPr>
        <w:bidi/>
        <w:rPr>
          <w:rFonts w:cs="David" w:hint="cs"/>
          <w:rtl/>
        </w:rPr>
      </w:pPr>
    </w:p>
    <w:p w14:paraId="370CB58C" w14:textId="77777777" w:rsidR="00DC37E3" w:rsidRPr="00DC37E3" w:rsidRDefault="00DC37E3" w:rsidP="00DC37E3">
      <w:pPr>
        <w:bidi/>
        <w:rPr>
          <w:rFonts w:cs="David" w:hint="cs"/>
          <w:rtl/>
        </w:rPr>
      </w:pPr>
      <w:r w:rsidRPr="00DC37E3">
        <w:rPr>
          <w:rFonts w:cs="David" w:hint="cs"/>
          <w:rtl/>
        </w:rPr>
        <w:tab/>
        <w:t xml:space="preserve"> חשבתי שלא בריא שממשלה מקבלת הנחיות מהכנסת איך היא צריכה לעבוד. </w:t>
      </w:r>
    </w:p>
    <w:p w14:paraId="7D9D837D" w14:textId="77777777" w:rsidR="00DC37E3" w:rsidRPr="00DC37E3" w:rsidRDefault="00DC37E3" w:rsidP="00DC37E3">
      <w:pPr>
        <w:bidi/>
        <w:rPr>
          <w:rFonts w:cs="David" w:hint="cs"/>
          <w:rtl/>
        </w:rPr>
      </w:pPr>
    </w:p>
    <w:p w14:paraId="1ECA4521" w14:textId="77777777" w:rsidR="00DC37E3" w:rsidRPr="00DC37E3" w:rsidRDefault="00DC37E3" w:rsidP="00DC37E3">
      <w:pPr>
        <w:bidi/>
        <w:rPr>
          <w:rFonts w:cs="David" w:hint="cs"/>
          <w:rtl/>
        </w:rPr>
      </w:pPr>
      <w:r w:rsidRPr="00DC37E3">
        <w:rPr>
          <w:rFonts w:cs="David" w:hint="cs"/>
          <w:u w:val="single"/>
          <w:rtl/>
        </w:rPr>
        <w:t>יצחק לוי:</w:t>
      </w:r>
    </w:p>
    <w:p w14:paraId="50CABA0F" w14:textId="77777777" w:rsidR="00DC37E3" w:rsidRPr="00DC37E3" w:rsidRDefault="00DC37E3" w:rsidP="00DC37E3">
      <w:pPr>
        <w:bidi/>
        <w:rPr>
          <w:rFonts w:cs="David" w:hint="cs"/>
          <w:rtl/>
        </w:rPr>
      </w:pPr>
    </w:p>
    <w:p w14:paraId="0C50BEB3" w14:textId="77777777" w:rsidR="00DC37E3" w:rsidRPr="00DC37E3" w:rsidRDefault="00DC37E3" w:rsidP="00DC37E3">
      <w:pPr>
        <w:bidi/>
        <w:rPr>
          <w:rFonts w:cs="David" w:hint="cs"/>
          <w:rtl/>
        </w:rPr>
      </w:pPr>
      <w:r w:rsidRPr="00DC37E3">
        <w:rPr>
          <w:rFonts w:cs="David" w:hint="cs"/>
          <w:rtl/>
        </w:rPr>
        <w:tab/>
        <w:t>אמרת בהתחלה שאתה בעד שהממשלה תכתוב תמצית. ברגע שעניין התמצית ירד, אז מה נשאר?</w:t>
      </w:r>
    </w:p>
    <w:p w14:paraId="10B08610" w14:textId="77777777" w:rsidR="00DC37E3" w:rsidRPr="00DC37E3" w:rsidRDefault="00DC37E3" w:rsidP="00DC37E3">
      <w:pPr>
        <w:bidi/>
        <w:rPr>
          <w:rFonts w:cs="David" w:hint="cs"/>
          <w:rtl/>
        </w:rPr>
      </w:pPr>
    </w:p>
    <w:p w14:paraId="5F13CDA8" w14:textId="77777777" w:rsidR="00DC37E3" w:rsidRPr="00DC37E3" w:rsidRDefault="00DC37E3" w:rsidP="00DC37E3">
      <w:pPr>
        <w:bidi/>
        <w:rPr>
          <w:rFonts w:cs="David" w:hint="cs"/>
          <w:rtl/>
        </w:rPr>
      </w:pPr>
      <w:r w:rsidRPr="00DC37E3">
        <w:rPr>
          <w:rFonts w:cs="David" w:hint="cs"/>
          <w:u w:val="single"/>
          <w:rtl/>
        </w:rPr>
        <w:t>מנחם בן-ששון:</w:t>
      </w:r>
    </w:p>
    <w:p w14:paraId="15C58891" w14:textId="77777777" w:rsidR="00DC37E3" w:rsidRPr="00DC37E3" w:rsidRDefault="00DC37E3" w:rsidP="00DC37E3">
      <w:pPr>
        <w:bidi/>
        <w:rPr>
          <w:rFonts w:cs="David" w:hint="cs"/>
          <w:rtl/>
        </w:rPr>
      </w:pPr>
    </w:p>
    <w:p w14:paraId="5614D0AE" w14:textId="77777777" w:rsidR="00DC37E3" w:rsidRPr="00DC37E3" w:rsidRDefault="00DC37E3" w:rsidP="00DC37E3">
      <w:pPr>
        <w:bidi/>
        <w:rPr>
          <w:rFonts w:cs="David" w:hint="cs"/>
          <w:rtl/>
        </w:rPr>
      </w:pPr>
      <w:r w:rsidRPr="00DC37E3">
        <w:rPr>
          <w:rFonts w:cs="David" w:hint="cs"/>
          <w:rtl/>
        </w:rPr>
        <w:tab/>
        <w:t xml:space="preserve">אני אומר לממשלה שאם היא רוצה להחליט החלטה שיש אתה היגדים, אני מבקש שההיגדים ייאמרו בצורה אובייקטיבית. </w:t>
      </w:r>
    </w:p>
    <w:p w14:paraId="77969147" w14:textId="77777777" w:rsidR="00DC37E3" w:rsidRPr="00DC37E3" w:rsidRDefault="00DC37E3" w:rsidP="00DC37E3">
      <w:pPr>
        <w:bidi/>
        <w:rPr>
          <w:rFonts w:cs="David" w:hint="cs"/>
          <w:rtl/>
        </w:rPr>
      </w:pPr>
    </w:p>
    <w:p w14:paraId="66504A79" w14:textId="77777777" w:rsidR="00DC37E3" w:rsidRPr="00DC37E3" w:rsidRDefault="00DC37E3" w:rsidP="00DC37E3">
      <w:pPr>
        <w:bidi/>
        <w:rPr>
          <w:rFonts w:cs="David" w:hint="cs"/>
          <w:rtl/>
        </w:rPr>
      </w:pPr>
      <w:r w:rsidRPr="00DC37E3">
        <w:rPr>
          <w:rFonts w:cs="David" w:hint="cs"/>
          <w:u w:val="single"/>
          <w:rtl/>
        </w:rPr>
        <w:t>יצחק לוי:</w:t>
      </w:r>
    </w:p>
    <w:p w14:paraId="31460390" w14:textId="77777777" w:rsidR="00DC37E3" w:rsidRPr="00DC37E3" w:rsidRDefault="00DC37E3" w:rsidP="00DC37E3">
      <w:pPr>
        <w:bidi/>
        <w:rPr>
          <w:rFonts w:cs="David" w:hint="cs"/>
          <w:rtl/>
        </w:rPr>
      </w:pPr>
    </w:p>
    <w:p w14:paraId="66036B99" w14:textId="77777777" w:rsidR="00DC37E3" w:rsidRPr="00DC37E3" w:rsidRDefault="00DC37E3" w:rsidP="00DC37E3">
      <w:pPr>
        <w:bidi/>
        <w:rPr>
          <w:rFonts w:cs="David" w:hint="cs"/>
          <w:rtl/>
        </w:rPr>
      </w:pPr>
      <w:r w:rsidRPr="00DC37E3">
        <w:rPr>
          <w:rFonts w:cs="David" w:hint="cs"/>
          <w:rtl/>
        </w:rPr>
        <w:tab/>
        <w:t xml:space="preserve"> אם לא?</w:t>
      </w:r>
    </w:p>
    <w:p w14:paraId="2C43C6F1" w14:textId="77777777" w:rsidR="00DC37E3" w:rsidRPr="00DC37E3" w:rsidRDefault="00DC37E3" w:rsidP="00DC37E3">
      <w:pPr>
        <w:bidi/>
        <w:rPr>
          <w:rFonts w:cs="David" w:hint="cs"/>
          <w:rtl/>
        </w:rPr>
      </w:pPr>
    </w:p>
    <w:p w14:paraId="3F33D6C7" w14:textId="77777777" w:rsidR="00DC37E3" w:rsidRPr="00DC37E3" w:rsidRDefault="00DC37E3" w:rsidP="00DC37E3">
      <w:pPr>
        <w:bidi/>
        <w:rPr>
          <w:rFonts w:cs="David" w:hint="cs"/>
          <w:rtl/>
        </w:rPr>
      </w:pPr>
      <w:r w:rsidRPr="00DC37E3">
        <w:rPr>
          <w:rFonts w:cs="David" w:hint="cs"/>
          <w:u w:val="single"/>
          <w:rtl/>
        </w:rPr>
        <w:t>מנחם בן-ששון:</w:t>
      </w:r>
    </w:p>
    <w:p w14:paraId="42C37838" w14:textId="77777777" w:rsidR="00DC37E3" w:rsidRPr="00DC37E3" w:rsidRDefault="00DC37E3" w:rsidP="00DC37E3">
      <w:pPr>
        <w:bidi/>
        <w:rPr>
          <w:rFonts w:cs="David" w:hint="cs"/>
          <w:rtl/>
        </w:rPr>
      </w:pPr>
    </w:p>
    <w:p w14:paraId="5FE7D3B5" w14:textId="77777777" w:rsidR="00DC37E3" w:rsidRPr="00DC37E3" w:rsidRDefault="00DC37E3" w:rsidP="00DC37E3">
      <w:pPr>
        <w:bidi/>
        <w:rPr>
          <w:rFonts w:cs="David" w:hint="cs"/>
          <w:rtl/>
        </w:rPr>
      </w:pPr>
      <w:r w:rsidRPr="00DC37E3">
        <w:rPr>
          <w:rFonts w:cs="David" w:hint="cs"/>
          <w:rtl/>
        </w:rPr>
        <w:tab/>
        <w:t xml:space="preserve">היא לא חייבת. חבר הכנסת טל תיקן אותי, והוא צודק. הוא אומר: אתה  לא חייב, אם מאשרים את ההחלטה אז הממשלה לא צריכה לומר כלום. אבל אם היא החליטה לומר לכנסת  דבר כלשהו שהוא מעבר, אני מבקש שתאמר זה וזה. החלטת הממשלה יכולה להיות מורכבת מ-300 סעיפים, וכך זה יהיה. ועל זה אתה תגיד אם מקבלים או לא מקבלים. אבל יכולה להיות לזה </w:t>
      </w:r>
      <w:r w:rsidRPr="00DC37E3">
        <w:rPr>
          <w:rFonts w:cs="David"/>
        </w:rPr>
        <w:t>preamble</w:t>
      </w:r>
      <w:r w:rsidRPr="00DC37E3">
        <w:rPr>
          <w:rFonts w:cs="David" w:hint="cs"/>
          <w:rtl/>
        </w:rPr>
        <w:t xml:space="preserve"> להחלטת הממשלה. על זה אנחנו רוצים לשמוע ממזכירי ממשלה. </w:t>
      </w:r>
    </w:p>
    <w:p w14:paraId="5BB1BF03" w14:textId="77777777" w:rsidR="00DC37E3" w:rsidRPr="00DC37E3" w:rsidRDefault="00DC37E3" w:rsidP="00DC37E3">
      <w:pPr>
        <w:bidi/>
        <w:rPr>
          <w:rFonts w:cs="David" w:hint="cs"/>
          <w:rtl/>
        </w:rPr>
      </w:pPr>
    </w:p>
    <w:p w14:paraId="4CF9C462" w14:textId="77777777" w:rsidR="00DC37E3" w:rsidRPr="00DC37E3" w:rsidRDefault="00DC37E3" w:rsidP="00DC37E3">
      <w:pPr>
        <w:bidi/>
        <w:rPr>
          <w:rFonts w:cs="David" w:hint="cs"/>
          <w:rtl/>
        </w:rPr>
      </w:pPr>
      <w:r w:rsidRPr="00DC37E3">
        <w:rPr>
          <w:rFonts w:cs="David" w:hint="cs"/>
          <w:u w:val="single"/>
          <w:rtl/>
        </w:rPr>
        <w:t>יצחק לוי:</w:t>
      </w:r>
    </w:p>
    <w:p w14:paraId="24EFCBD4" w14:textId="77777777" w:rsidR="00DC37E3" w:rsidRPr="00DC37E3" w:rsidRDefault="00DC37E3" w:rsidP="00DC37E3">
      <w:pPr>
        <w:bidi/>
        <w:rPr>
          <w:rFonts w:cs="David" w:hint="cs"/>
          <w:rtl/>
        </w:rPr>
      </w:pPr>
    </w:p>
    <w:p w14:paraId="1E6B50E5" w14:textId="77777777" w:rsidR="00DC37E3" w:rsidRPr="00DC37E3" w:rsidRDefault="00DC37E3" w:rsidP="00DC37E3">
      <w:pPr>
        <w:bidi/>
        <w:rPr>
          <w:rFonts w:cs="David" w:hint="cs"/>
          <w:rtl/>
        </w:rPr>
      </w:pPr>
      <w:r w:rsidRPr="00DC37E3">
        <w:rPr>
          <w:rFonts w:cs="David" w:hint="cs"/>
          <w:rtl/>
        </w:rPr>
        <w:tab/>
        <w:t xml:space="preserve">לא ממזכירי ממשלה,  מארכיון הכנסת. אני רוצה לשמוע, כאשר הובאו החלטות מעין אלה  לכנסת, האם היו מכתבי לוואי או לא. </w:t>
      </w:r>
    </w:p>
    <w:p w14:paraId="160B229B" w14:textId="77777777" w:rsidR="00DC37E3" w:rsidRPr="00DC37E3" w:rsidRDefault="00DC37E3" w:rsidP="00DC37E3">
      <w:pPr>
        <w:bidi/>
        <w:rPr>
          <w:rFonts w:cs="David" w:hint="cs"/>
          <w:rtl/>
        </w:rPr>
      </w:pPr>
    </w:p>
    <w:p w14:paraId="443B5DBD" w14:textId="77777777" w:rsidR="00DC37E3" w:rsidRPr="00DC37E3" w:rsidRDefault="00DC37E3" w:rsidP="00DC37E3">
      <w:pPr>
        <w:bidi/>
        <w:rPr>
          <w:rFonts w:cs="David" w:hint="cs"/>
          <w:rtl/>
        </w:rPr>
      </w:pPr>
      <w:r w:rsidRPr="00DC37E3">
        <w:rPr>
          <w:rFonts w:cs="David" w:hint="cs"/>
          <w:u w:val="single"/>
          <w:rtl/>
        </w:rPr>
        <w:t>ראובן ריבלין:</w:t>
      </w:r>
    </w:p>
    <w:p w14:paraId="3487F5CD" w14:textId="77777777" w:rsidR="00DC37E3" w:rsidRPr="00DC37E3" w:rsidRDefault="00DC37E3" w:rsidP="00DC37E3">
      <w:pPr>
        <w:bidi/>
        <w:rPr>
          <w:rFonts w:cs="David" w:hint="cs"/>
          <w:rtl/>
        </w:rPr>
      </w:pPr>
    </w:p>
    <w:p w14:paraId="5EED80A7" w14:textId="77777777" w:rsidR="00DC37E3" w:rsidRPr="00DC37E3" w:rsidRDefault="00DC37E3" w:rsidP="00DC37E3">
      <w:pPr>
        <w:bidi/>
        <w:rPr>
          <w:rFonts w:cs="David" w:hint="cs"/>
          <w:rtl/>
        </w:rPr>
      </w:pPr>
      <w:r w:rsidRPr="00DC37E3">
        <w:rPr>
          <w:rFonts w:cs="David" w:hint="cs"/>
          <w:rtl/>
        </w:rPr>
        <w:tab/>
        <w:t xml:space="preserve"> ברמה העקרונית אני חושב שהצעתו של חבר הכנסת בן-ששון, שהוא מורה ומלמד בישראל וגם פרופסור, היא חיובית מבחינת היותו תלמיד חכם. אני חושב שאנחנו לא צריכים להתערב בניסוחי הממשלה, שכן הפרדת הרשויות נדרשת על ידינו בכל עת, שלא ינסחו לנו ואנחנו לא ננסח להם. אנחנו יכולים לאמץ את עמדת הממשלה או להתנגד לה, והדרך שלנו ללמד את הממשלה איך לנסח היא על-ידי הצעות אי-אמון או בדרכים אחרות. אינני מציע לחייב אותם בחוק שאין לו משמעות, כי הנסתר רב על הנגלה. אני גם רוצה לומר לכם שהייתי, יחד עם חבר הכנסת לוי, שותף לאשרור החלטת ממשלה כאשר בחדר זה הובאו כל המפות, כאשר היינו מחויבים לאשר או לא לאשר את הסכם חברון, זכרונו לא לברכה.</w:t>
      </w:r>
    </w:p>
    <w:p w14:paraId="586D75EF" w14:textId="77777777" w:rsidR="00DC37E3" w:rsidRPr="00DC37E3" w:rsidRDefault="00DC37E3" w:rsidP="00DC37E3">
      <w:pPr>
        <w:bidi/>
        <w:rPr>
          <w:rFonts w:cs="David" w:hint="cs"/>
          <w:rtl/>
        </w:rPr>
      </w:pPr>
    </w:p>
    <w:p w14:paraId="7A5247E8" w14:textId="77777777" w:rsidR="00DC37E3" w:rsidRPr="00DC37E3" w:rsidRDefault="00DC37E3" w:rsidP="00DC37E3">
      <w:pPr>
        <w:pStyle w:val="Heading5"/>
        <w:jc w:val="left"/>
        <w:rPr>
          <w:rFonts w:hint="cs"/>
          <w:sz w:val="24"/>
          <w:rtl/>
        </w:rPr>
      </w:pPr>
      <w:r w:rsidRPr="00DC37E3">
        <w:rPr>
          <w:rFonts w:hint="cs"/>
          <w:sz w:val="24"/>
          <w:u w:val="single"/>
          <w:rtl/>
        </w:rPr>
        <w:t>מנחם בן-ששון:</w:t>
      </w:r>
    </w:p>
    <w:p w14:paraId="419D99AD" w14:textId="77777777" w:rsidR="00DC37E3" w:rsidRPr="00DC37E3" w:rsidRDefault="00DC37E3" w:rsidP="00DC37E3">
      <w:pPr>
        <w:pStyle w:val="Heading5"/>
        <w:jc w:val="left"/>
        <w:rPr>
          <w:rFonts w:hint="cs"/>
          <w:sz w:val="24"/>
          <w:rtl/>
        </w:rPr>
      </w:pPr>
    </w:p>
    <w:p w14:paraId="561D4834" w14:textId="77777777" w:rsidR="00DC37E3" w:rsidRPr="00DC37E3" w:rsidRDefault="00DC37E3" w:rsidP="00DC37E3">
      <w:pPr>
        <w:bidi/>
        <w:rPr>
          <w:rFonts w:cs="David" w:hint="cs"/>
          <w:rtl/>
        </w:rPr>
      </w:pPr>
      <w:r w:rsidRPr="00DC37E3">
        <w:rPr>
          <w:rFonts w:cs="David" w:hint="cs"/>
          <w:rtl/>
        </w:rPr>
        <w:tab/>
        <w:t xml:space="preserve"> חבר הכנסת לוי הזכיר את אותו דבר. </w:t>
      </w:r>
    </w:p>
    <w:p w14:paraId="3C67E23C" w14:textId="77777777" w:rsidR="00DC37E3" w:rsidRPr="00DC37E3" w:rsidRDefault="00DC37E3" w:rsidP="00DC37E3">
      <w:pPr>
        <w:bidi/>
        <w:rPr>
          <w:rFonts w:cs="David" w:hint="cs"/>
          <w:rtl/>
        </w:rPr>
      </w:pPr>
    </w:p>
    <w:p w14:paraId="785EEE7C" w14:textId="77777777" w:rsidR="00DC37E3" w:rsidRPr="00DC37E3" w:rsidRDefault="00DC37E3" w:rsidP="00DC37E3">
      <w:pPr>
        <w:bidi/>
        <w:rPr>
          <w:rFonts w:cs="David" w:hint="cs"/>
          <w:rtl/>
        </w:rPr>
      </w:pPr>
      <w:r w:rsidRPr="00DC37E3">
        <w:rPr>
          <w:rFonts w:cs="David" w:hint="cs"/>
          <w:u w:val="single"/>
          <w:rtl/>
        </w:rPr>
        <w:t>היו"ר דוד טל:</w:t>
      </w:r>
    </w:p>
    <w:p w14:paraId="6CF01151" w14:textId="77777777" w:rsidR="00DC37E3" w:rsidRPr="00DC37E3" w:rsidRDefault="00DC37E3" w:rsidP="00DC37E3">
      <w:pPr>
        <w:bidi/>
        <w:rPr>
          <w:rFonts w:cs="David" w:hint="cs"/>
          <w:rtl/>
        </w:rPr>
      </w:pPr>
    </w:p>
    <w:p w14:paraId="50D53D72" w14:textId="77777777" w:rsidR="00DC37E3" w:rsidRPr="00DC37E3" w:rsidRDefault="00DC37E3" w:rsidP="00DC37E3">
      <w:pPr>
        <w:bidi/>
        <w:rPr>
          <w:rFonts w:cs="David" w:hint="cs"/>
          <w:rtl/>
        </w:rPr>
      </w:pPr>
      <w:r w:rsidRPr="00DC37E3">
        <w:rPr>
          <w:rFonts w:cs="David" w:hint="cs"/>
          <w:rtl/>
        </w:rPr>
        <w:tab/>
        <w:t>אישרתם בסוף.</w:t>
      </w:r>
    </w:p>
    <w:p w14:paraId="1FA32358" w14:textId="77777777" w:rsidR="00DC37E3" w:rsidRPr="00DC37E3" w:rsidRDefault="00DC37E3" w:rsidP="00DC37E3">
      <w:pPr>
        <w:bidi/>
        <w:rPr>
          <w:rFonts w:cs="David" w:hint="cs"/>
          <w:rtl/>
        </w:rPr>
      </w:pPr>
    </w:p>
    <w:p w14:paraId="508FB425" w14:textId="77777777" w:rsidR="00DC37E3" w:rsidRPr="00DC37E3" w:rsidRDefault="00DC37E3" w:rsidP="00DC37E3">
      <w:pPr>
        <w:bidi/>
        <w:rPr>
          <w:rFonts w:cs="David" w:hint="cs"/>
          <w:rtl/>
        </w:rPr>
      </w:pPr>
      <w:r w:rsidRPr="00DC37E3">
        <w:rPr>
          <w:rFonts w:cs="David" w:hint="cs"/>
          <w:u w:val="single"/>
          <w:rtl/>
        </w:rPr>
        <w:t>ראובן ריבלין:</w:t>
      </w:r>
    </w:p>
    <w:p w14:paraId="33FECCBA" w14:textId="77777777" w:rsidR="00DC37E3" w:rsidRPr="00DC37E3" w:rsidRDefault="00DC37E3" w:rsidP="00DC37E3">
      <w:pPr>
        <w:bidi/>
        <w:rPr>
          <w:rFonts w:cs="David" w:hint="cs"/>
          <w:rtl/>
        </w:rPr>
      </w:pPr>
    </w:p>
    <w:p w14:paraId="5100DAE1" w14:textId="77777777" w:rsidR="00DC37E3" w:rsidRPr="00DC37E3" w:rsidRDefault="00DC37E3" w:rsidP="00DC37E3">
      <w:pPr>
        <w:bidi/>
        <w:rPr>
          <w:rFonts w:cs="David" w:hint="cs"/>
          <w:rtl/>
        </w:rPr>
      </w:pPr>
      <w:r w:rsidRPr="00DC37E3">
        <w:rPr>
          <w:rFonts w:cs="David" w:hint="cs"/>
          <w:rtl/>
        </w:rPr>
        <w:tab/>
        <w:t xml:space="preserve">הכנסת אישרה. אני מודה שהצבעתי נגד. </w:t>
      </w:r>
    </w:p>
    <w:p w14:paraId="28D9C561" w14:textId="77777777" w:rsidR="00DC37E3" w:rsidRPr="00DC37E3" w:rsidRDefault="00DC37E3" w:rsidP="00DC37E3">
      <w:pPr>
        <w:bidi/>
        <w:rPr>
          <w:rFonts w:cs="David" w:hint="cs"/>
          <w:rtl/>
        </w:rPr>
      </w:pPr>
    </w:p>
    <w:p w14:paraId="4575D355" w14:textId="77777777" w:rsidR="00DC37E3" w:rsidRPr="00DC37E3" w:rsidRDefault="00DC37E3" w:rsidP="00DC37E3">
      <w:pPr>
        <w:bidi/>
        <w:rPr>
          <w:rFonts w:cs="David" w:hint="cs"/>
          <w:rtl/>
        </w:rPr>
      </w:pPr>
      <w:r w:rsidRPr="00DC37E3">
        <w:rPr>
          <w:rFonts w:cs="David" w:hint="cs"/>
          <w:u w:val="single"/>
          <w:rtl/>
        </w:rPr>
        <w:t>יצחק לוי:</w:t>
      </w:r>
    </w:p>
    <w:p w14:paraId="54394D74" w14:textId="77777777" w:rsidR="00DC37E3" w:rsidRPr="00DC37E3" w:rsidRDefault="00DC37E3" w:rsidP="00DC37E3">
      <w:pPr>
        <w:bidi/>
        <w:rPr>
          <w:rFonts w:cs="David" w:hint="cs"/>
          <w:rtl/>
        </w:rPr>
      </w:pPr>
    </w:p>
    <w:p w14:paraId="355D325C" w14:textId="77777777" w:rsidR="00DC37E3" w:rsidRPr="00DC37E3" w:rsidRDefault="00DC37E3" w:rsidP="00DC37E3">
      <w:pPr>
        <w:bidi/>
        <w:rPr>
          <w:rFonts w:cs="David" w:hint="cs"/>
          <w:rtl/>
        </w:rPr>
      </w:pPr>
      <w:r w:rsidRPr="00DC37E3">
        <w:rPr>
          <w:rFonts w:cs="David" w:hint="cs"/>
          <w:rtl/>
        </w:rPr>
        <w:tab/>
        <w:t xml:space="preserve"> אני בתור שר הצבעתי נגד. </w:t>
      </w:r>
    </w:p>
    <w:p w14:paraId="5361B762" w14:textId="77777777" w:rsidR="00DC37E3" w:rsidRPr="00DC37E3" w:rsidRDefault="00DC37E3" w:rsidP="00DC37E3">
      <w:pPr>
        <w:bidi/>
        <w:rPr>
          <w:rFonts w:cs="David" w:hint="cs"/>
          <w:rtl/>
        </w:rPr>
      </w:pPr>
    </w:p>
    <w:p w14:paraId="66C4FAC6" w14:textId="77777777" w:rsidR="00DC37E3" w:rsidRPr="00DC37E3" w:rsidRDefault="00DC37E3" w:rsidP="00DC37E3">
      <w:pPr>
        <w:bidi/>
        <w:rPr>
          <w:rFonts w:cs="David" w:hint="cs"/>
          <w:rtl/>
        </w:rPr>
      </w:pPr>
      <w:r w:rsidRPr="00DC37E3">
        <w:rPr>
          <w:rFonts w:cs="David" w:hint="cs"/>
          <w:u w:val="single"/>
          <w:rtl/>
        </w:rPr>
        <w:t>ראובן ריבלין:</w:t>
      </w:r>
    </w:p>
    <w:p w14:paraId="2DD56568" w14:textId="77777777" w:rsidR="00DC37E3" w:rsidRPr="00DC37E3" w:rsidRDefault="00DC37E3" w:rsidP="00DC37E3">
      <w:pPr>
        <w:bidi/>
        <w:rPr>
          <w:rFonts w:cs="David" w:hint="cs"/>
          <w:rtl/>
        </w:rPr>
      </w:pPr>
    </w:p>
    <w:p w14:paraId="6EA01AB3" w14:textId="77777777" w:rsidR="00DC37E3" w:rsidRPr="00DC37E3" w:rsidRDefault="00DC37E3" w:rsidP="00DC37E3">
      <w:pPr>
        <w:bidi/>
        <w:rPr>
          <w:rFonts w:cs="David" w:hint="cs"/>
          <w:rtl/>
        </w:rPr>
      </w:pPr>
      <w:r w:rsidRPr="00DC37E3">
        <w:rPr>
          <w:rFonts w:cs="David" w:hint="cs"/>
          <w:rtl/>
        </w:rPr>
        <w:tab/>
        <w:t xml:space="preserve">אני הצבעתי נגד אולי כי התעמקתי מדי בדברים שהממשלה רצתה להביא בפני. יחד עם גנדי הי"ד היינו כאן כאשר נתבקשנו להיכנס לעומק כל אותם דקדוקי חיבורים שהובאו לפנינו, והדברים מחייבים לפעמים. גם משאל עם הוא דבר די בעייתי, משום שמשאל עם מתקיים בדרך כלל אחת לארבע שנים כאשר כנסת נבחרת, והליכה למשאל עם בכל פעם לציבור יכולה לערער את המשטר הפרלמנטרי. אבל אם משאל העם הוא מיוחד לעניין מסוים, כפי שהביא חבר הכנסת לשעבר הראל לפני הכנסת לגבי רמת הגולן, השאלה הנשאלת האם משאל העם הזה יחול. קראתי בעיתון את דיונכם שלשום, שהיה דיון מעניין מאוד, ויש שאלות מה יהיה, האם בחוק משאל העם הזה יחולו כל משאלי העם הבאים עלינו לא לטובה. אבל כאשר אנחנו מדברים באופן נקודתי על משאל העם שהוא פועל יוצא של ההנחיה בחוק אשר נתקבל, והוא חוק רמת הגולן, אשר  מחייב כל נסיגה במשאל עם אשר הכנסת נותנת דעתה כיצד לקיים אותו, אני מבין. אני לפעמים מאוד מפחד מתמצית של דבר שאומרת לתפארת עם ישראל. </w:t>
      </w:r>
    </w:p>
    <w:p w14:paraId="0F2D2FA7" w14:textId="77777777" w:rsidR="00DC37E3" w:rsidRPr="00DC37E3" w:rsidRDefault="00DC37E3" w:rsidP="00DC37E3">
      <w:pPr>
        <w:bidi/>
        <w:rPr>
          <w:rFonts w:cs="David" w:hint="cs"/>
          <w:rtl/>
        </w:rPr>
      </w:pPr>
    </w:p>
    <w:p w14:paraId="5389DF6D" w14:textId="77777777" w:rsidR="00DC37E3" w:rsidRPr="00DC37E3" w:rsidRDefault="00DC37E3" w:rsidP="00DC37E3">
      <w:pPr>
        <w:bidi/>
        <w:rPr>
          <w:rFonts w:cs="David" w:hint="cs"/>
          <w:rtl/>
        </w:rPr>
      </w:pPr>
      <w:r w:rsidRPr="00DC37E3">
        <w:rPr>
          <w:rFonts w:cs="David" w:hint="cs"/>
          <w:u w:val="single"/>
          <w:rtl/>
        </w:rPr>
        <w:t>מנחם בן-ששון:</w:t>
      </w:r>
    </w:p>
    <w:p w14:paraId="6B4D368E" w14:textId="77777777" w:rsidR="00DC37E3" w:rsidRPr="00DC37E3" w:rsidRDefault="00DC37E3" w:rsidP="00DC37E3">
      <w:pPr>
        <w:bidi/>
        <w:rPr>
          <w:rFonts w:cs="David" w:hint="cs"/>
          <w:rtl/>
        </w:rPr>
      </w:pPr>
    </w:p>
    <w:p w14:paraId="0C32DD40" w14:textId="77777777" w:rsidR="00DC37E3" w:rsidRPr="00DC37E3" w:rsidRDefault="00DC37E3" w:rsidP="00DC37E3">
      <w:pPr>
        <w:bidi/>
        <w:rPr>
          <w:rFonts w:cs="David" w:hint="cs"/>
          <w:rtl/>
        </w:rPr>
      </w:pPr>
      <w:r w:rsidRPr="00DC37E3">
        <w:rPr>
          <w:rFonts w:cs="David" w:hint="cs"/>
          <w:rtl/>
        </w:rPr>
        <w:tab/>
        <w:t xml:space="preserve">זה מה שרציתי שלא יגידו. </w:t>
      </w:r>
    </w:p>
    <w:p w14:paraId="165E96E0" w14:textId="77777777" w:rsidR="00DC37E3" w:rsidRPr="00DC37E3" w:rsidRDefault="00DC37E3" w:rsidP="00DC37E3">
      <w:pPr>
        <w:bidi/>
        <w:rPr>
          <w:rFonts w:cs="David" w:hint="cs"/>
          <w:rtl/>
        </w:rPr>
      </w:pPr>
    </w:p>
    <w:p w14:paraId="45CED2CF" w14:textId="77777777" w:rsidR="00DC37E3" w:rsidRPr="00DC37E3" w:rsidRDefault="00DC37E3" w:rsidP="00DC37E3">
      <w:pPr>
        <w:bidi/>
        <w:rPr>
          <w:rFonts w:cs="David" w:hint="cs"/>
          <w:rtl/>
        </w:rPr>
      </w:pPr>
      <w:r w:rsidRPr="00DC37E3">
        <w:rPr>
          <w:rFonts w:cs="David" w:hint="cs"/>
          <w:u w:val="single"/>
          <w:rtl/>
        </w:rPr>
        <w:t>ראובן ריבלין:</w:t>
      </w:r>
    </w:p>
    <w:p w14:paraId="2A7A3B53" w14:textId="77777777" w:rsidR="00DC37E3" w:rsidRPr="00DC37E3" w:rsidRDefault="00DC37E3" w:rsidP="00DC37E3">
      <w:pPr>
        <w:bidi/>
        <w:rPr>
          <w:rFonts w:cs="David" w:hint="cs"/>
          <w:rtl/>
        </w:rPr>
      </w:pPr>
    </w:p>
    <w:p w14:paraId="2E4296C0" w14:textId="77777777" w:rsidR="00DC37E3" w:rsidRPr="00DC37E3" w:rsidRDefault="00DC37E3" w:rsidP="00DC37E3">
      <w:pPr>
        <w:bidi/>
        <w:rPr>
          <w:rFonts w:cs="David" w:hint="cs"/>
          <w:rtl/>
        </w:rPr>
      </w:pPr>
      <w:r w:rsidRPr="00DC37E3">
        <w:rPr>
          <w:rFonts w:cs="David" w:hint="cs"/>
          <w:rtl/>
        </w:rPr>
        <w:tab/>
        <w:t xml:space="preserve"> מה זה בתמציתיות? </w:t>
      </w:r>
    </w:p>
    <w:p w14:paraId="4B9E150C" w14:textId="77777777" w:rsidR="00DC37E3" w:rsidRPr="00DC37E3" w:rsidRDefault="00DC37E3" w:rsidP="00DC37E3">
      <w:pPr>
        <w:bidi/>
        <w:rPr>
          <w:rFonts w:cs="David" w:hint="cs"/>
          <w:rtl/>
        </w:rPr>
      </w:pPr>
    </w:p>
    <w:p w14:paraId="0A9A4A46" w14:textId="77777777" w:rsidR="00DC37E3" w:rsidRPr="00DC37E3" w:rsidRDefault="00DC37E3" w:rsidP="00DC37E3">
      <w:pPr>
        <w:pStyle w:val="Heading5"/>
        <w:jc w:val="left"/>
        <w:rPr>
          <w:rFonts w:hint="cs"/>
          <w:sz w:val="24"/>
          <w:rtl/>
        </w:rPr>
      </w:pPr>
      <w:r w:rsidRPr="00DC37E3">
        <w:rPr>
          <w:rFonts w:hint="cs"/>
          <w:sz w:val="24"/>
          <w:u w:val="single"/>
          <w:rtl/>
        </w:rPr>
        <w:t>מנחם בן-ששון:</w:t>
      </w:r>
    </w:p>
    <w:p w14:paraId="5C201BE5" w14:textId="77777777" w:rsidR="00DC37E3" w:rsidRPr="00DC37E3" w:rsidRDefault="00DC37E3" w:rsidP="00DC37E3">
      <w:pPr>
        <w:pStyle w:val="Heading5"/>
        <w:jc w:val="left"/>
        <w:rPr>
          <w:rFonts w:hint="cs"/>
          <w:sz w:val="24"/>
          <w:rtl/>
        </w:rPr>
      </w:pPr>
    </w:p>
    <w:p w14:paraId="56DB106F" w14:textId="77777777" w:rsidR="00DC37E3" w:rsidRPr="00DC37E3" w:rsidRDefault="00DC37E3" w:rsidP="00DC37E3">
      <w:pPr>
        <w:bidi/>
        <w:rPr>
          <w:rFonts w:cs="David" w:hint="cs"/>
          <w:rtl/>
        </w:rPr>
      </w:pPr>
      <w:r w:rsidRPr="00DC37E3">
        <w:rPr>
          <w:rFonts w:cs="David" w:hint="cs"/>
          <w:rtl/>
        </w:rPr>
        <w:tab/>
        <w:t xml:space="preserve">בחלק  השני אמרתי ללא היגדים והצדקות. </w:t>
      </w:r>
    </w:p>
    <w:p w14:paraId="2D124FE9" w14:textId="77777777" w:rsidR="00DC37E3" w:rsidRPr="00DC37E3" w:rsidRDefault="00DC37E3" w:rsidP="00DC37E3">
      <w:pPr>
        <w:bidi/>
        <w:rPr>
          <w:rFonts w:cs="David" w:hint="cs"/>
          <w:rtl/>
        </w:rPr>
      </w:pPr>
    </w:p>
    <w:p w14:paraId="32907277" w14:textId="77777777" w:rsidR="00DC37E3" w:rsidRPr="00DC37E3" w:rsidRDefault="00DC37E3" w:rsidP="00DC37E3">
      <w:pPr>
        <w:bidi/>
        <w:rPr>
          <w:rFonts w:cs="David" w:hint="cs"/>
          <w:rtl/>
        </w:rPr>
      </w:pPr>
      <w:r w:rsidRPr="00DC37E3">
        <w:rPr>
          <w:rFonts w:cs="David" w:hint="cs"/>
          <w:u w:val="single"/>
          <w:rtl/>
        </w:rPr>
        <w:t>ראובן ריבלין:</w:t>
      </w:r>
    </w:p>
    <w:p w14:paraId="6A840A62" w14:textId="77777777" w:rsidR="00DC37E3" w:rsidRPr="00DC37E3" w:rsidRDefault="00DC37E3" w:rsidP="00DC37E3">
      <w:pPr>
        <w:bidi/>
        <w:rPr>
          <w:rFonts w:cs="David" w:hint="cs"/>
          <w:rtl/>
        </w:rPr>
      </w:pPr>
    </w:p>
    <w:p w14:paraId="668F328F" w14:textId="77777777" w:rsidR="00DC37E3" w:rsidRPr="00DC37E3" w:rsidRDefault="00DC37E3" w:rsidP="00DC37E3">
      <w:pPr>
        <w:bidi/>
        <w:rPr>
          <w:rFonts w:cs="David" w:hint="cs"/>
          <w:rtl/>
        </w:rPr>
      </w:pPr>
      <w:r w:rsidRPr="00DC37E3">
        <w:rPr>
          <w:rFonts w:cs="David" w:hint="cs"/>
          <w:rtl/>
        </w:rPr>
        <w:tab/>
        <w:t xml:space="preserve"> החלק השני הוא דבר שניתן לפרשנות. הוא בכגון. השואל מחברו פרה, אחראי לשלמותה בכגון: אם הלכה ורעתה בדשא... </w:t>
      </w:r>
      <w:r w:rsidRPr="00DC37E3">
        <w:rPr>
          <w:rFonts w:cs="David"/>
          <w:rtl/>
        </w:rPr>
        <w:t>–</w:t>
      </w:r>
      <w:r w:rsidRPr="00DC37E3">
        <w:rPr>
          <w:rFonts w:cs="David" w:hint="cs"/>
          <w:rtl/>
        </w:rPr>
        <w:t xml:space="preserve"> אלה ספרים קזואיסטים שאבד עליהם הכלח, ואנחנו לא מעודדים אותם. </w:t>
      </w:r>
    </w:p>
    <w:p w14:paraId="1E937370" w14:textId="77777777" w:rsidR="00DC37E3" w:rsidRPr="00DC37E3" w:rsidRDefault="00DC37E3" w:rsidP="00DC37E3">
      <w:pPr>
        <w:bidi/>
        <w:rPr>
          <w:rFonts w:cs="David" w:hint="cs"/>
          <w:rtl/>
        </w:rPr>
      </w:pPr>
    </w:p>
    <w:p w14:paraId="19C06136" w14:textId="77777777" w:rsidR="00DC37E3" w:rsidRPr="00DC37E3" w:rsidRDefault="00DC37E3" w:rsidP="00DC37E3">
      <w:pPr>
        <w:bidi/>
        <w:rPr>
          <w:rFonts w:cs="David" w:hint="cs"/>
          <w:rtl/>
        </w:rPr>
      </w:pPr>
      <w:r w:rsidRPr="00DC37E3">
        <w:rPr>
          <w:rFonts w:cs="David" w:hint="cs"/>
          <w:u w:val="single"/>
          <w:rtl/>
        </w:rPr>
        <w:t>יצחק לוי:</w:t>
      </w:r>
    </w:p>
    <w:p w14:paraId="045E2013" w14:textId="77777777" w:rsidR="00DC37E3" w:rsidRPr="00DC37E3" w:rsidRDefault="00DC37E3" w:rsidP="00DC37E3">
      <w:pPr>
        <w:bidi/>
        <w:rPr>
          <w:rFonts w:cs="David" w:hint="cs"/>
          <w:rtl/>
        </w:rPr>
      </w:pPr>
    </w:p>
    <w:p w14:paraId="2A012902" w14:textId="77777777" w:rsidR="00DC37E3" w:rsidRPr="00DC37E3" w:rsidRDefault="00DC37E3" w:rsidP="00DC37E3">
      <w:pPr>
        <w:bidi/>
        <w:rPr>
          <w:rFonts w:cs="David" w:hint="cs"/>
          <w:rtl/>
        </w:rPr>
      </w:pPr>
      <w:r w:rsidRPr="00DC37E3">
        <w:rPr>
          <w:rFonts w:cs="David" w:hint="cs"/>
          <w:rtl/>
        </w:rPr>
        <w:tab/>
        <w:t xml:space="preserve">אנחנו עוד לומדים אותם בשיעורי דף יומי. </w:t>
      </w:r>
    </w:p>
    <w:p w14:paraId="098EFCBC" w14:textId="77777777" w:rsidR="00DC37E3" w:rsidRPr="00DC37E3" w:rsidRDefault="00DC37E3" w:rsidP="00DC37E3">
      <w:pPr>
        <w:bidi/>
        <w:rPr>
          <w:rFonts w:cs="David" w:hint="cs"/>
          <w:rtl/>
        </w:rPr>
      </w:pPr>
    </w:p>
    <w:p w14:paraId="4D8264F4" w14:textId="77777777" w:rsidR="00DC37E3" w:rsidRPr="00DC37E3" w:rsidRDefault="00DC37E3" w:rsidP="00DC37E3">
      <w:pPr>
        <w:bidi/>
        <w:rPr>
          <w:rFonts w:cs="David" w:hint="cs"/>
          <w:rtl/>
        </w:rPr>
      </w:pPr>
      <w:r w:rsidRPr="00DC37E3">
        <w:rPr>
          <w:rFonts w:cs="David" w:hint="cs"/>
          <w:u w:val="single"/>
          <w:rtl/>
        </w:rPr>
        <w:t>ראובן ריבלין:</w:t>
      </w:r>
    </w:p>
    <w:p w14:paraId="1E67C85F" w14:textId="77777777" w:rsidR="00DC37E3" w:rsidRPr="00DC37E3" w:rsidRDefault="00DC37E3" w:rsidP="00DC37E3">
      <w:pPr>
        <w:bidi/>
        <w:rPr>
          <w:rFonts w:cs="David" w:hint="cs"/>
          <w:rtl/>
        </w:rPr>
      </w:pPr>
    </w:p>
    <w:p w14:paraId="0E7EB54A" w14:textId="77777777" w:rsidR="00DC37E3" w:rsidRPr="00DC37E3" w:rsidRDefault="00DC37E3" w:rsidP="00DC37E3">
      <w:pPr>
        <w:bidi/>
        <w:rPr>
          <w:rFonts w:cs="David" w:hint="cs"/>
          <w:rtl/>
        </w:rPr>
      </w:pPr>
      <w:r w:rsidRPr="00DC37E3">
        <w:rPr>
          <w:rFonts w:cs="David" w:hint="cs"/>
          <w:rtl/>
        </w:rPr>
        <w:tab/>
        <w:t xml:space="preserve">לומדים אותם, ואני חושב שטוב שחברי הכנסת ילמדו אותם על-מנת לדעת איך לא לחוקק חוקים. </w:t>
      </w:r>
    </w:p>
    <w:p w14:paraId="2DFD8404" w14:textId="77777777" w:rsidR="00DC37E3" w:rsidRPr="00DC37E3" w:rsidRDefault="00DC37E3" w:rsidP="00DC37E3">
      <w:pPr>
        <w:bidi/>
        <w:rPr>
          <w:rFonts w:cs="David" w:hint="cs"/>
          <w:rtl/>
        </w:rPr>
      </w:pPr>
    </w:p>
    <w:p w14:paraId="71BE66C4" w14:textId="77777777" w:rsidR="00DC37E3" w:rsidRPr="00DC37E3" w:rsidRDefault="00DC37E3" w:rsidP="00DC37E3">
      <w:pPr>
        <w:pStyle w:val="Heading5"/>
        <w:jc w:val="left"/>
        <w:rPr>
          <w:rFonts w:hint="cs"/>
          <w:sz w:val="24"/>
          <w:rtl/>
        </w:rPr>
      </w:pPr>
      <w:r w:rsidRPr="00DC37E3">
        <w:rPr>
          <w:rFonts w:hint="cs"/>
          <w:sz w:val="24"/>
          <w:u w:val="single"/>
          <w:rtl/>
        </w:rPr>
        <w:t>מנחם בן-ששון:</w:t>
      </w:r>
    </w:p>
    <w:p w14:paraId="30795AD3" w14:textId="77777777" w:rsidR="00DC37E3" w:rsidRPr="00DC37E3" w:rsidRDefault="00DC37E3" w:rsidP="00DC37E3">
      <w:pPr>
        <w:pStyle w:val="Heading5"/>
        <w:jc w:val="left"/>
        <w:rPr>
          <w:rFonts w:hint="cs"/>
          <w:sz w:val="24"/>
          <w:rtl/>
        </w:rPr>
      </w:pPr>
    </w:p>
    <w:p w14:paraId="3A9E209A" w14:textId="77777777" w:rsidR="00DC37E3" w:rsidRPr="00DC37E3" w:rsidRDefault="00DC37E3" w:rsidP="00DC37E3">
      <w:pPr>
        <w:bidi/>
        <w:rPr>
          <w:rFonts w:cs="David" w:hint="cs"/>
          <w:rtl/>
        </w:rPr>
      </w:pPr>
      <w:r w:rsidRPr="00DC37E3">
        <w:rPr>
          <w:rFonts w:cs="David" w:hint="cs"/>
          <w:rtl/>
        </w:rPr>
        <w:tab/>
        <w:t xml:space="preserve"> הוא התכוון למג'לה, לא לגמרא. </w:t>
      </w:r>
    </w:p>
    <w:p w14:paraId="5F558684" w14:textId="77777777" w:rsidR="00DC37E3" w:rsidRPr="00DC37E3" w:rsidRDefault="00DC37E3" w:rsidP="00DC37E3">
      <w:pPr>
        <w:bidi/>
        <w:rPr>
          <w:rFonts w:cs="David" w:hint="cs"/>
          <w:rtl/>
        </w:rPr>
      </w:pPr>
    </w:p>
    <w:p w14:paraId="6F16563C" w14:textId="77777777" w:rsidR="00DC37E3" w:rsidRPr="00DC37E3" w:rsidRDefault="00DC37E3" w:rsidP="00DC37E3">
      <w:pPr>
        <w:bidi/>
        <w:rPr>
          <w:rFonts w:cs="David" w:hint="cs"/>
          <w:rtl/>
        </w:rPr>
      </w:pPr>
      <w:r w:rsidRPr="00DC37E3">
        <w:rPr>
          <w:rFonts w:cs="David" w:hint="cs"/>
          <w:u w:val="single"/>
          <w:rtl/>
        </w:rPr>
        <w:t>ראובן ריבלין:</w:t>
      </w:r>
    </w:p>
    <w:p w14:paraId="46F7254C" w14:textId="77777777" w:rsidR="00DC37E3" w:rsidRPr="00DC37E3" w:rsidRDefault="00DC37E3" w:rsidP="00DC37E3">
      <w:pPr>
        <w:bidi/>
        <w:rPr>
          <w:rFonts w:cs="David" w:hint="cs"/>
          <w:rtl/>
        </w:rPr>
      </w:pPr>
    </w:p>
    <w:p w14:paraId="125EA4DC" w14:textId="77777777" w:rsidR="00DC37E3" w:rsidRPr="00DC37E3" w:rsidRDefault="00DC37E3" w:rsidP="00DC37E3">
      <w:pPr>
        <w:bidi/>
        <w:rPr>
          <w:rFonts w:cs="David" w:hint="cs"/>
          <w:rtl/>
        </w:rPr>
      </w:pPr>
      <w:r w:rsidRPr="00DC37E3">
        <w:rPr>
          <w:rFonts w:cs="David" w:hint="cs"/>
          <w:rtl/>
        </w:rPr>
        <w:tab/>
        <w:t xml:space="preserve"> בוודאי, אני מתכוון למג'לה. הוא ספר חוקים מאוד קזואיסטי, שבו כאשר אין דוגמה אתה עומד נבוך ולא יודע אנא פניך מועדות. לכן אני חושב שהממשלה צריכה לכלכל מעשיה. היא רוצה לבוא לכנסת על-מנת שהכנסת תאשר, שהרי לא נצא לדרך. ואם וכאשר נצא לדרך, כאשר נחליט שצריך ללכת למשאל עם, אני מקווה שלא הממשלה היא זאת שתציג את השאלה בפני הציבור, אלא הכנסת תדאג בחוק שוועדה ציבורית שהיא בלתי תלויה תנסח את השאלה על-מנת שהעם לא יולך שולל על-ידי שאלה שהיא לא ממן העניין והיא מבקשת לקדם את הרצון של הממשלה כאשר היא מביאה את ההחלטה שלה. </w:t>
      </w:r>
    </w:p>
    <w:p w14:paraId="53E75401" w14:textId="77777777" w:rsidR="00DC37E3" w:rsidRPr="00DC37E3" w:rsidRDefault="00DC37E3" w:rsidP="00DC37E3">
      <w:pPr>
        <w:bidi/>
        <w:rPr>
          <w:rFonts w:cs="David" w:hint="cs"/>
          <w:rtl/>
        </w:rPr>
      </w:pPr>
    </w:p>
    <w:p w14:paraId="6C8E7A29" w14:textId="77777777" w:rsidR="00DC37E3" w:rsidRPr="00DC37E3" w:rsidRDefault="00DC37E3" w:rsidP="00DC37E3">
      <w:pPr>
        <w:bidi/>
        <w:rPr>
          <w:rFonts w:cs="David" w:hint="cs"/>
          <w:rtl/>
        </w:rPr>
      </w:pPr>
      <w:r w:rsidRPr="00DC37E3">
        <w:rPr>
          <w:rFonts w:cs="David" w:hint="cs"/>
          <w:u w:val="single"/>
          <w:rtl/>
        </w:rPr>
        <w:t>היו"ר דוד טל:</w:t>
      </w:r>
    </w:p>
    <w:p w14:paraId="30F161E5" w14:textId="77777777" w:rsidR="00DC37E3" w:rsidRPr="00DC37E3" w:rsidRDefault="00DC37E3" w:rsidP="00DC37E3">
      <w:pPr>
        <w:bidi/>
        <w:rPr>
          <w:rFonts w:cs="David" w:hint="cs"/>
          <w:rtl/>
        </w:rPr>
      </w:pPr>
    </w:p>
    <w:p w14:paraId="3745505B" w14:textId="77777777" w:rsidR="00DC37E3" w:rsidRPr="00DC37E3" w:rsidRDefault="00DC37E3" w:rsidP="00DC37E3">
      <w:pPr>
        <w:bidi/>
        <w:rPr>
          <w:rFonts w:cs="David" w:hint="cs"/>
          <w:rtl/>
        </w:rPr>
      </w:pPr>
      <w:r w:rsidRPr="00DC37E3">
        <w:rPr>
          <w:rFonts w:cs="David" w:hint="cs"/>
          <w:rtl/>
        </w:rPr>
        <w:tab/>
        <w:t xml:space="preserve">אני יכול להשיב בשמו, שכנעת אותו. </w:t>
      </w:r>
    </w:p>
    <w:p w14:paraId="79287571" w14:textId="77777777" w:rsidR="00DC37E3" w:rsidRPr="00DC37E3" w:rsidRDefault="00DC37E3" w:rsidP="00DC37E3">
      <w:pPr>
        <w:bidi/>
        <w:rPr>
          <w:rFonts w:cs="David" w:hint="cs"/>
          <w:rtl/>
        </w:rPr>
      </w:pPr>
    </w:p>
    <w:p w14:paraId="202E6DB5" w14:textId="77777777" w:rsidR="00DC37E3" w:rsidRPr="00DC37E3" w:rsidRDefault="00DC37E3" w:rsidP="00DC37E3">
      <w:pPr>
        <w:bidi/>
        <w:rPr>
          <w:rFonts w:cs="David" w:hint="cs"/>
          <w:rtl/>
        </w:rPr>
      </w:pPr>
      <w:r w:rsidRPr="00DC37E3">
        <w:rPr>
          <w:rFonts w:cs="David" w:hint="cs"/>
          <w:u w:val="single"/>
          <w:rtl/>
        </w:rPr>
        <w:t>מנחם בן-ששון:</w:t>
      </w:r>
    </w:p>
    <w:p w14:paraId="303383C2" w14:textId="77777777" w:rsidR="00DC37E3" w:rsidRPr="00DC37E3" w:rsidRDefault="00DC37E3" w:rsidP="00DC37E3">
      <w:pPr>
        <w:bidi/>
        <w:rPr>
          <w:rFonts w:cs="David" w:hint="cs"/>
          <w:rtl/>
        </w:rPr>
      </w:pPr>
    </w:p>
    <w:p w14:paraId="43527C7F" w14:textId="77777777" w:rsidR="00DC37E3" w:rsidRPr="00DC37E3" w:rsidRDefault="00DC37E3" w:rsidP="00DC37E3">
      <w:pPr>
        <w:bidi/>
        <w:rPr>
          <w:rFonts w:cs="David" w:hint="cs"/>
          <w:rtl/>
        </w:rPr>
      </w:pPr>
      <w:r w:rsidRPr="00DC37E3">
        <w:rPr>
          <w:rFonts w:cs="David" w:hint="cs"/>
          <w:rtl/>
        </w:rPr>
        <w:tab/>
        <w:t xml:space="preserve">כשהרב לוי לומד דף גמרא, הוא לא לומד אותו כדי ללמוד איך לחוקק חוקים, אלא כדי לקיים מצוות תלמוד תורה. </w:t>
      </w:r>
    </w:p>
    <w:p w14:paraId="4E7EF7DE" w14:textId="77777777" w:rsidR="00DC37E3" w:rsidRPr="00DC37E3" w:rsidRDefault="00DC37E3" w:rsidP="00DC37E3">
      <w:pPr>
        <w:bidi/>
        <w:rPr>
          <w:rFonts w:cs="David" w:hint="cs"/>
          <w:rtl/>
        </w:rPr>
      </w:pPr>
    </w:p>
    <w:p w14:paraId="77F7D06B" w14:textId="77777777" w:rsidR="00DC37E3" w:rsidRPr="00DC37E3" w:rsidRDefault="00DC37E3" w:rsidP="00DC37E3">
      <w:pPr>
        <w:bidi/>
        <w:rPr>
          <w:rFonts w:cs="David" w:hint="cs"/>
          <w:rtl/>
        </w:rPr>
      </w:pPr>
      <w:r w:rsidRPr="00DC37E3">
        <w:rPr>
          <w:rFonts w:cs="David" w:hint="cs"/>
          <w:rtl/>
        </w:rPr>
        <w:tab/>
        <w:t xml:space="preserve">מה שאנחנו רוצים לשאוף אליו, לפחות מה שהיה לנו בדיון הקודם, הוא שהשאלות תהיינה של כן ולא. זאת אומרת, המשאל יהיה האם אתה מאשר את החלטת הממשלה או לא, זה  הכול. אין שאלה של האם אתה רוצה להחזיר את הגולן או האם אתה רוצה לעשות שלום. השאלה היא האם אתה מאשר את החלטת הממשלה, כפי שאושרה על-ידי הכנסת. תפיסתי היתה שכיוון שהחלטת הממשלה יכולה להחיל גם אלמנטים שאינם רק עובדה, אלא שיש בהם גם אלמנט של הבעת עמדה, אני רוצה להזהיר. אתם אומרים לי שאני לא יכול להתערב, ואני מקבל את העמדה הזאת, שכנעתם אותי ברמה העקרונית. לכן אני מניח את השאלה הזאת. </w:t>
      </w:r>
    </w:p>
    <w:p w14:paraId="790391BA" w14:textId="77777777" w:rsidR="00DC37E3" w:rsidRPr="00DC37E3" w:rsidRDefault="00DC37E3" w:rsidP="00DC37E3">
      <w:pPr>
        <w:bidi/>
        <w:rPr>
          <w:rFonts w:cs="David" w:hint="cs"/>
          <w:rtl/>
        </w:rPr>
      </w:pPr>
    </w:p>
    <w:p w14:paraId="18FA8C53" w14:textId="77777777" w:rsidR="00DC37E3" w:rsidRPr="00DC37E3" w:rsidRDefault="00DC37E3" w:rsidP="00DC37E3">
      <w:pPr>
        <w:bidi/>
        <w:rPr>
          <w:rFonts w:cs="David" w:hint="cs"/>
          <w:rtl/>
        </w:rPr>
      </w:pPr>
      <w:r w:rsidRPr="00DC37E3">
        <w:rPr>
          <w:rFonts w:cs="David" w:hint="cs"/>
          <w:u w:val="single"/>
          <w:rtl/>
        </w:rPr>
        <w:t>היו"ר דוד טל:</w:t>
      </w:r>
    </w:p>
    <w:p w14:paraId="5EE61A73" w14:textId="77777777" w:rsidR="00DC37E3" w:rsidRPr="00DC37E3" w:rsidRDefault="00DC37E3" w:rsidP="00DC37E3">
      <w:pPr>
        <w:bidi/>
        <w:rPr>
          <w:rFonts w:cs="David" w:hint="cs"/>
          <w:rtl/>
        </w:rPr>
      </w:pPr>
    </w:p>
    <w:p w14:paraId="3C91A6DD" w14:textId="77777777" w:rsidR="00DC37E3" w:rsidRPr="00DC37E3" w:rsidRDefault="00DC37E3" w:rsidP="00DC37E3">
      <w:pPr>
        <w:bidi/>
        <w:rPr>
          <w:rFonts w:cs="David" w:hint="cs"/>
          <w:rtl/>
        </w:rPr>
      </w:pPr>
      <w:r w:rsidRPr="00DC37E3">
        <w:rPr>
          <w:rFonts w:cs="David" w:hint="cs"/>
          <w:rtl/>
        </w:rPr>
        <w:tab/>
        <w:t>הרב לוי, האם גם אדוני קיבל שיעורי-בית?</w:t>
      </w:r>
    </w:p>
    <w:p w14:paraId="3ABB3424" w14:textId="77777777" w:rsidR="00DC37E3" w:rsidRPr="00DC37E3" w:rsidRDefault="00DC37E3" w:rsidP="00DC37E3">
      <w:pPr>
        <w:bidi/>
        <w:rPr>
          <w:rFonts w:cs="David" w:hint="cs"/>
          <w:rtl/>
        </w:rPr>
      </w:pPr>
    </w:p>
    <w:p w14:paraId="3ACC2A56" w14:textId="77777777" w:rsidR="00DC37E3" w:rsidRPr="00DC37E3" w:rsidRDefault="00DC37E3" w:rsidP="00DC37E3">
      <w:pPr>
        <w:bidi/>
        <w:rPr>
          <w:rFonts w:cs="David" w:hint="cs"/>
          <w:rtl/>
        </w:rPr>
      </w:pPr>
      <w:r w:rsidRPr="00DC37E3">
        <w:rPr>
          <w:rFonts w:cs="David" w:hint="cs"/>
          <w:u w:val="single"/>
          <w:rtl/>
        </w:rPr>
        <w:t>יצחק לוי:</w:t>
      </w:r>
    </w:p>
    <w:p w14:paraId="4580F63D" w14:textId="77777777" w:rsidR="00DC37E3" w:rsidRPr="00DC37E3" w:rsidRDefault="00DC37E3" w:rsidP="00DC37E3">
      <w:pPr>
        <w:bidi/>
        <w:rPr>
          <w:rFonts w:cs="David" w:hint="cs"/>
          <w:rtl/>
        </w:rPr>
      </w:pPr>
    </w:p>
    <w:p w14:paraId="7F73698F" w14:textId="77777777" w:rsidR="00DC37E3" w:rsidRPr="00DC37E3" w:rsidRDefault="00DC37E3" w:rsidP="00DC37E3">
      <w:pPr>
        <w:bidi/>
        <w:rPr>
          <w:rFonts w:cs="David" w:hint="cs"/>
          <w:rtl/>
        </w:rPr>
      </w:pPr>
      <w:r w:rsidRPr="00DC37E3">
        <w:rPr>
          <w:rFonts w:cs="David" w:hint="cs"/>
          <w:rtl/>
        </w:rPr>
        <w:tab/>
        <w:t xml:space="preserve">אני רוצה לומר שתי מלים לגבי שיעורי-הבית שקיבלתי. חשבתי שצריך להוריד את מחסום 80 חברי הכנסת לגמרי, שתמיד יהיה משאל עם. </w:t>
      </w:r>
    </w:p>
    <w:p w14:paraId="09A58644" w14:textId="77777777" w:rsidR="00DC37E3" w:rsidRPr="00DC37E3" w:rsidRDefault="00DC37E3" w:rsidP="00DC37E3">
      <w:pPr>
        <w:bidi/>
        <w:rPr>
          <w:rFonts w:cs="David" w:hint="cs"/>
          <w:rtl/>
        </w:rPr>
      </w:pPr>
    </w:p>
    <w:p w14:paraId="2E1CA729" w14:textId="77777777" w:rsidR="00DC37E3" w:rsidRPr="00DC37E3" w:rsidRDefault="00DC37E3" w:rsidP="00DC37E3">
      <w:pPr>
        <w:bidi/>
        <w:rPr>
          <w:rFonts w:cs="David" w:hint="cs"/>
          <w:rtl/>
        </w:rPr>
      </w:pPr>
      <w:r w:rsidRPr="00DC37E3">
        <w:rPr>
          <w:rFonts w:cs="David" w:hint="cs"/>
          <w:u w:val="single"/>
          <w:rtl/>
        </w:rPr>
        <w:t>היו"ר דוד טל:</w:t>
      </w:r>
    </w:p>
    <w:p w14:paraId="1C459C2D" w14:textId="77777777" w:rsidR="00DC37E3" w:rsidRPr="00DC37E3" w:rsidRDefault="00DC37E3" w:rsidP="00DC37E3">
      <w:pPr>
        <w:bidi/>
        <w:rPr>
          <w:rFonts w:cs="David" w:hint="cs"/>
          <w:rtl/>
        </w:rPr>
      </w:pPr>
    </w:p>
    <w:p w14:paraId="35851A61" w14:textId="77777777" w:rsidR="00DC37E3" w:rsidRPr="00DC37E3" w:rsidRDefault="00DC37E3" w:rsidP="00DC37E3">
      <w:pPr>
        <w:bidi/>
        <w:rPr>
          <w:rFonts w:cs="David" w:hint="cs"/>
          <w:rtl/>
        </w:rPr>
      </w:pPr>
      <w:r w:rsidRPr="00DC37E3">
        <w:rPr>
          <w:rFonts w:cs="David" w:hint="cs"/>
          <w:rtl/>
        </w:rPr>
        <w:tab/>
        <w:t xml:space="preserve"> זאת אומרת, בין אם יהיו 80 חברי כנסת שיתמכו בהחלטת הממשלה ובין אם יהיו 100. </w:t>
      </w:r>
    </w:p>
    <w:p w14:paraId="4E51BF46" w14:textId="77777777" w:rsidR="00DC37E3" w:rsidRPr="00DC37E3" w:rsidRDefault="00DC37E3" w:rsidP="00DC37E3">
      <w:pPr>
        <w:bidi/>
        <w:rPr>
          <w:rFonts w:cs="David" w:hint="cs"/>
          <w:rtl/>
        </w:rPr>
      </w:pPr>
    </w:p>
    <w:p w14:paraId="3123B793" w14:textId="77777777" w:rsidR="00DC37E3" w:rsidRPr="00DC37E3" w:rsidRDefault="00DC37E3" w:rsidP="00DC37E3">
      <w:pPr>
        <w:bidi/>
        <w:rPr>
          <w:rFonts w:cs="David" w:hint="cs"/>
          <w:rtl/>
        </w:rPr>
      </w:pPr>
      <w:r w:rsidRPr="00DC37E3">
        <w:rPr>
          <w:rFonts w:cs="David" w:hint="cs"/>
          <w:u w:val="single"/>
          <w:rtl/>
        </w:rPr>
        <w:t>יצחק לוי:</w:t>
      </w:r>
    </w:p>
    <w:p w14:paraId="42463F65" w14:textId="77777777" w:rsidR="00DC37E3" w:rsidRPr="00DC37E3" w:rsidRDefault="00DC37E3" w:rsidP="00DC37E3">
      <w:pPr>
        <w:bidi/>
        <w:rPr>
          <w:rFonts w:cs="David" w:hint="cs"/>
          <w:rtl/>
        </w:rPr>
      </w:pPr>
    </w:p>
    <w:p w14:paraId="1BFAD9FD" w14:textId="77777777" w:rsidR="00DC37E3" w:rsidRPr="00DC37E3" w:rsidRDefault="00DC37E3" w:rsidP="00DC37E3">
      <w:pPr>
        <w:bidi/>
        <w:rPr>
          <w:rFonts w:cs="David" w:hint="cs"/>
          <w:rtl/>
        </w:rPr>
      </w:pPr>
      <w:r w:rsidRPr="00DC37E3">
        <w:rPr>
          <w:rFonts w:cs="David" w:hint="cs"/>
          <w:rtl/>
        </w:rPr>
        <w:tab/>
        <w:t>השתכנעתי בעקבות הדברים שנאמרו בדיון הקודם.</w:t>
      </w:r>
    </w:p>
    <w:p w14:paraId="01897FA7" w14:textId="77777777" w:rsidR="00DC37E3" w:rsidRPr="00DC37E3" w:rsidRDefault="00DC37E3" w:rsidP="00DC37E3">
      <w:pPr>
        <w:bidi/>
        <w:rPr>
          <w:rFonts w:cs="David" w:hint="cs"/>
          <w:rtl/>
        </w:rPr>
      </w:pPr>
    </w:p>
    <w:p w14:paraId="12F2DAC0" w14:textId="77777777" w:rsidR="00DC37E3" w:rsidRPr="00DC37E3" w:rsidRDefault="00DC37E3" w:rsidP="00DC37E3">
      <w:pPr>
        <w:pStyle w:val="Heading5"/>
        <w:jc w:val="left"/>
        <w:rPr>
          <w:rFonts w:hint="cs"/>
          <w:sz w:val="24"/>
          <w:rtl/>
        </w:rPr>
      </w:pPr>
      <w:r w:rsidRPr="00DC37E3">
        <w:rPr>
          <w:rFonts w:hint="cs"/>
          <w:sz w:val="24"/>
          <w:u w:val="single"/>
          <w:rtl/>
        </w:rPr>
        <w:t>מנחם בן-ששון:</w:t>
      </w:r>
    </w:p>
    <w:p w14:paraId="09BEAA42" w14:textId="77777777" w:rsidR="00DC37E3" w:rsidRPr="00DC37E3" w:rsidRDefault="00DC37E3" w:rsidP="00DC37E3">
      <w:pPr>
        <w:pStyle w:val="Heading5"/>
        <w:jc w:val="left"/>
        <w:rPr>
          <w:rFonts w:hint="cs"/>
          <w:sz w:val="24"/>
          <w:rtl/>
        </w:rPr>
      </w:pPr>
    </w:p>
    <w:p w14:paraId="72964EEC" w14:textId="77777777" w:rsidR="00DC37E3" w:rsidRPr="00DC37E3" w:rsidRDefault="00DC37E3" w:rsidP="00DC37E3">
      <w:pPr>
        <w:bidi/>
        <w:rPr>
          <w:rFonts w:cs="David" w:hint="cs"/>
          <w:rtl/>
        </w:rPr>
      </w:pPr>
      <w:r w:rsidRPr="00DC37E3">
        <w:rPr>
          <w:rFonts w:cs="David" w:hint="cs"/>
          <w:rtl/>
        </w:rPr>
        <w:tab/>
        <w:t xml:space="preserve"> 61, 80 או להוריד בכלל. </w:t>
      </w:r>
    </w:p>
    <w:p w14:paraId="0B5EAAFC" w14:textId="77777777" w:rsidR="00DC37E3" w:rsidRPr="00DC37E3" w:rsidRDefault="00DC37E3" w:rsidP="00DC37E3">
      <w:pPr>
        <w:bidi/>
        <w:rPr>
          <w:rFonts w:cs="David" w:hint="cs"/>
          <w:rtl/>
        </w:rPr>
      </w:pPr>
    </w:p>
    <w:p w14:paraId="49D24F5A" w14:textId="77777777" w:rsidR="00DC37E3" w:rsidRPr="00DC37E3" w:rsidRDefault="00DC37E3" w:rsidP="00DC37E3">
      <w:pPr>
        <w:bidi/>
        <w:rPr>
          <w:rFonts w:cs="David" w:hint="cs"/>
          <w:rtl/>
        </w:rPr>
      </w:pPr>
      <w:r w:rsidRPr="00DC37E3">
        <w:rPr>
          <w:rFonts w:cs="David" w:hint="cs"/>
          <w:u w:val="single"/>
          <w:rtl/>
        </w:rPr>
        <w:t>יצחק לוי:</w:t>
      </w:r>
    </w:p>
    <w:p w14:paraId="243B0650" w14:textId="77777777" w:rsidR="00DC37E3" w:rsidRPr="00DC37E3" w:rsidRDefault="00DC37E3" w:rsidP="00DC37E3">
      <w:pPr>
        <w:bidi/>
        <w:rPr>
          <w:rFonts w:cs="David" w:hint="cs"/>
          <w:rtl/>
        </w:rPr>
      </w:pPr>
    </w:p>
    <w:p w14:paraId="076E0402" w14:textId="77777777" w:rsidR="00DC37E3" w:rsidRPr="00DC37E3" w:rsidRDefault="00DC37E3" w:rsidP="00DC37E3">
      <w:pPr>
        <w:bidi/>
        <w:rPr>
          <w:rFonts w:cs="David" w:hint="cs"/>
          <w:rtl/>
        </w:rPr>
      </w:pPr>
      <w:r w:rsidRPr="00DC37E3">
        <w:rPr>
          <w:rFonts w:cs="David" w:hint="cs"/>
          <w:rtl/>
        </w:rPr>
        <w:tab/>
        <w:t xml:space="preserve">אני בעד להוריד את המגבלה, ואני מבקש לרשום את זה כהצעה. לא מצאתי דרך להגיד לעשות מפלט לעניין הזה. מפלט הווה אומר, נניח שזה מקרה שנפלה החלטה, אבל הכנסת לא תרצה לעשות משאל עם. כרגע אין לי דבר מגובש, ולכן אני מוריד את זה מסדר-היום מבחינתי.  </w:t>
      </w:r>
    </w:p>
    <w:p w14:paraId="229C6525" w14:textId="77777777" w:rsidR="00DC37E3" w:rsidRPr="00DC37E3" w:rsidRDefault="00DC37E3" w:rsidP="00DC37E3">
      <w:pPr>
        <w:bidi/>
        <w:rPr>
          <w:rFonts w:cs="David" w:hint="cs"/>
          <w:rtl/>
        </w:rPr>
      </w:pPr>
    </w:p>
    <w:p w14:paraId="64E0FA8E" w14:textId="77777777" w:rsidR="00DC37E3" w:rsidRPr="00DC37E3" w:rsidRDefault="00DC37E3" w:rsidP="00DC37E3">
      <w:pPr>
        <w:bidi/>
        <w:rPr>
          <w:rFonts w:cs="David" w:hint="cs"/>
          <w:rtl/>
        </w:rPr>
      </w:pPr>
      <w:r w:rsidRPr="00DC37E3">
        <w:rPr>
          <w:rFonts w:cs="David" w:hint="cs"/>
          <w:rtl/>
        </w:rPr>
        <w:tab/>
        <w:t xml:space="preserve">אני רוצה לבקש מהוועדה להעמיד כהצעה להצבעה את העמדה שאומרת שגם אם זה סמוך לבחירות יהיו שני פתקים, על אף שאני לא תומך בזה. יש לי בקשה של חבריי מהגולן, הם רוצים להעמיד את זה להצבעת מבחן בוועדה, ואולי גם במליאה. לכן כאשר אדוני ירכז את ההצעות, שגם ההצעה הזאת תופיע. </w:t>
      </w:r>
    </w:p>
    <w:p w14:paraId="25F909AE" w14:textId="77777777" w:rsidR="00DC37E3" w:rsidRPr="00DC37E3" w:rsidRDefault="00DC37E3" w:rsidP="00DC37E3">
      <w:pPr>
        <w:bidi/>
        <w:rPr>
          <w:rFonts w:cs="David" w:hint="cs"/>
          <w:rtl/>
        </w:rPr>
      </w:pPr>
    </w:p>
    <w:p w14:paraId="5DF527DC" w14:textId="77777777" w:rsidR="00DC37E3" w:rsidRPr="00DC37E3" w:rsidRDefault="00DC37E3" w:rsidP="00DC37E3">
      <w:pPr>
        <w:bidi/>
        <w:rPr>
          <w:rFonts w:cs="David" w:hint="cs"/>
          <w:rtl/>
        </w:rPr>
      </w:pPr>
      <w:r w:rsidRPr="00DC37E3">
        <w:rPr>
          <w:rFonts w:cs="David" w:hint="cs"/>
          <w:u w:val="single"/>
          <w:rtl/>
        </w:rPr>
        <w:t>היו"ר דוד טל:</w:t>
      </w:r>
    </w:p>
    <w:p w14:paraId="2106FFFC" w14:textId="77777777" w:rsidR="00DC37E3" w:rsidRPr="00DC37E3" w:rsidRDefault="00DC37E3" w:rsidP="00DC37E3">
      <w:pPr>
        <w:bidi/>
        <w:rPr>
          <w:rFonts w:cs="David" w:hint="cs"/>
          <w:rtl/>
        </w:rPr>
      </w:pPr>
    </w:p>
    <w:p w14:paraId="249730F4" w14:textId="77777777" w:rsidR="00DC37E3" w:rsidRPr="00DC37E3" w:rsidRDefault="00DC37E3" w:rsidP="00DC37E3">
      <w:pPr>
        <w:bidi/>
        <w:rPr>
          <w:rFonts w:cs="David" w:hint="cs"/>
          <w:rtl/>
        </w:rPr>
      </w:pPr>
      <w:r w:rsidRPr="00DC37E3">
        <w:rPr>
          <w:rFonts w:cs="David" w:hint="cs"/>
          <w:rtl/>
        </w:rPr>
        <w:tab/>
        <w:t xml:space="preserve">זו גם זו תהיה. לגבי 80, אדוני לא חושב שזה מספיק? יכולה להיות סיטואציה שהליכוד יהיה בשלטון, ואז יצטרפו אליו גם אחרים. </w:t>
      </w:r>
    </w:p>
    <w:p w14:paraId="573DC247" w14:textId="77777777" w:rsidR="00DC37E3" w:rsidRPr="00DC37E3" w:rsidRDefault="00DC37E3" w:rsidP="00DC37E3">
      <w:pPr>
        <w:bidi/>
        <w:rPr>
          <w:rFonts w:cs="David" w:hint="cs"/>
          <w:rtl/>
        </w:rPr>
      </w:pPr>
    </w:p>
    <w:p w14:paraId="7752FC20" w14:textId="77777777" w:rsidR="00DC37E3" w:rsidRPr="00DC37E3" w:rsidRDefault="00DC37E3" w:rsidP="00DC37E3">
      <w:pPr>
        <w:bidi/>
        <w:rPr>
          <w:rFonts w:cs="David" w:hint="cs"/>
          <w:rtl/>
        </w:rPr>
      </w:pPr>
      <w:r w:rsidRPr="00DC37E3">
        <w:rPr>
          <w:rFonts w:cs="David" w:hint="cs"/>
          <w:u w:val="single"/>
          <w:rtl/>
        </w:rPr>
        <w:t>יצחק לוי:</w:t>
      </w:r>
    </w:p>
    <w:p w14:paraId="459F4BC4" w14:textId="77777777" w:rsidR="00DC37E3" w:rsidRPr="00DC37E3" w:rsidRDefault="00DC37E3" w:rsidP="00DC37E3">
      <w:pPr>
        <w:bidi/>
        <w:rPr>
          <w:rFonts w:cs="David" w:hint="cs"/>
          <w:rtl/>
        </w:rPr>
      </w:pPr>
    </w:p>
    <w:p w14:paraId="0B2A66AA" w14:textId="77777777" w:rsidR="00DC37E3" w:rsidRPr="00DC37E3" w:rsidRDefault="00DC37E3" w:rsidP="00DC37E3">
      <w:pPr>
        <w:bidi/>
        <w:rPr>
          <w:rFonts w:cs="David" w:hint="cs"/>
          <w:rtl/>
        </w:rPr>
      </w:pPr>
      <w:r w:rsidRPr="00DC37E3">
        <w:rPr>
          <w:rFonts w:cs="David" w:hint="cs"/>
          <w:rtl/>
        </w:rPr>
        <w:tab/>
        <w:t xml:space="preserve">אני אגיד את ההבדל בין עמדתי הזאת לבין עמדתי בנושא הבחירות. אנחנו מדברים פה על החלטה שהעם צריך להכריע בה. אם יש בחירות סמוכות, אני סבור שהבחירות היא ההכרעה.  אבל אם יש 80 מהכנסת, זה  עדיין לא מבטיח שהעם רוצה את זה. מה ששכנע אותי עוד יותר שחבר הכנסת מולה אמר שיתחילו להגיד שבין ה-80 יש 10 ערבים, יש שלושה שמונו לסגני שרים, יש אחד שקיבל סגן יושב-ראש הכנסת וכדומה. לכן בעניין הזה אני כן תומך שלא תהיה שלא מגבלה של 80. </w:t>
      </w:r>
    </w:p>
    <w:p w14:paraId="74B12DAB" w14:textId="77777777" w:rsidR="00DC37E3" w:rsidRPr="00DC37E3" w:rsidRDefault="00DC37E3" w:rsidP="00DC37E3">
      <w:pPr>
        <w:bidi/>
        <w:rPr>
          <w:rFonts w:cs="David" w:hint="cs"/>
          <w:rtl/>
        </w:rPr>
      </w:pPr>
    </w:p>
    <w:p w14:paraId="4C31F5E0" w14:textId="77777777" w:rsidR="00DC37E3" w:rsidRPr="00DC37E3" w:rsidRDefault="00DC37E3" w:rsidP="00DC37E3">
      <w:pPr>
        <w:bidi/>
        <w:rPr>
          <w:rFonts w:cs="David" w:hint="cs"/>
          <w:rtl/>
        </w:rPr>
      </w:pPr>
      <w:r w:rsidRPr="00DC37E3">
        <w:rPr>
          <w:rFonts w:cs="David" w:hint="cs"/>
          <w:u w:val="single"/>
          <w:rtl/>
        </w:rPr>
        <w:t>היו"ר דוד טל:</w:t>
      </w:r>
    </w:p>
    <w:p w14:paraId="33B27CD9" w14:textId="77777777" w:rsidR="00DC37E3" w:rsidRPr="00DC37E3" w:rsidRDefault="00DC37E3" w:rsidP="00DC37E3">
      <w:pPr>
        <w:bidi/>
        <w:rPr>
          <w:rFonts w:cs="David" w:hint="cs"/>
          <w:rtl/>
        </w:rPr>
      </w:pPr>
    </w:p>
    <w:p w14:paraId="616C6EF1" w14:textId="77777777" w:rsidR="00DC37E3" w:rsidRPr="00DC37E3" w:rsidRDefault="00DC37E3" w:rsidP="00DC37E3">
      <w:pPr>
        <w:bidi/>
        <w:rPr>
          <w:rFonts w:cs="David" w:hint="cs"/>
          <w:rtl/>
        </w:rPr>
      </w:pPr>
      <w:r w:rsidRPr="00DC37E3">
        <w:rPr>
          <w:rFonts w:cs="David" w:hint="cs"/>
          <w:rtl/>
        </w:rPr>
        <w:tab/>
        <w:t xml:space="preserve">כרגע יש על סדר-היום ביטול לגמרי, 80 ו-61. </w:t>
      </w:r>
    </w:p>
    <w:p w14:paraId="17E8F2CA" w14:textId="77777777" w:rsidR="00DC37E3" w:rsidRPr="00DC37E3" w:rsidRDefault="00DC37E3" w:rsidP="00DC37E3">
      <w:pPr>
        <w:bidi/>
        <w:rPr>
          <w:rFonts w:cs="David" w:hint="cs"/>
          <w:rtl/>
        </w:rPr>
      </w:pPr>
    </w:p>
    <w:p w14:paraId="5EB6DDB0" w14:textId="77777777" w:rsidR="00DC37E3" w:rsidRPr="00DC37E3" w:rsidRDefault="00DC37E3" w:rsidP="00DC37E3">
      <w:pPr>
        <w:bidi/>
        <w:rPr>
          <w:rFonts w:cs="David" w:hint="cs"/>
          <w:u w:val="single"/>
          <w:rtl/>
        </w:rPr>
      </w:pPr>
      <w:r w:rsidRPr="00DC37E3">
        <w:rPr>
          <w:rFonts w:cs="David" w:hint="cs"/>
          <w:u w:val="single"/>
          <w:rtl/>
        </w:rPr>
        <w:t>עו"ד ארבל אסטרחן:</w:t>
      </w:r>
    </w:p>
    <w:p w14:paraId="28638C85" w14:textId="77777777" w:rsidR="00DC37E3" w:rsidRPr="00DC37E3" w:rsidRDefault="00DC37E3" w:rsidP="00DC37E3">
      <w:pPr>
        <w:bidi/>
        <w:rPr>
          <w:rFonts w:cs="David" w:hint="cs"/>
          <w:rtl/>
        </w:rPr>
      </w:pPr>
    </w:p>
    <w:p w14:paraId="0E128D28" w14:textId="77777777" w:rsidR="00DC37E3" w:rsidRPr="00DC37E3" w:rsidRDefault="00DC37E3" w:rsidP="00DC37E3">
      <w:pPr>
        <w:bidi/>
        <w:rPr>
          <w:rFonts w:cs="David" w:hint="cs"/>
          <w:rtl/>
        </w:rPr>
      </w:pPr>
      <w:r w:rsidRPr="00DC37E3">
        <w:rPr>
          <w:rFonts w:cs="David" w:hint="cs"/>
          <w:rtl/>
        </w:rPr>
        <w:tab/>
        <w:t xml:space="preserve">אבל אם זה לא בתקופת בחירות עדיין יגידו את הדברים האלה. הרי העניין היה רק אם זה יוצא קרוב לבחירות, יאחדו או לא יאחדו. </w:t>
      </w:r>
    </w:p>
    <w:p w14:paraId="78BDEBE7" w14:textId="77777777" w:rsidR="00DC37E3" w:rsidRPr="00DC37E3" w:rsidRDefault="00DC37E3" w:rsidP="00DC37E3">
      <w:pPr>
        <w:bidi/>
        <w:rPr>
          <w:rFonts w:cs="David" w:hint="cs"/>
          <w:rtl/>
        </w:rPr>
      </w:pPr>
    </w:p>
    <w:p w14:paraId="290FFBD9" w14:textId="77777777" w:rsidR="00DC37E3" w:rsidRPr="00DC37E3" w:rsidRDefault="00DC37E3" w:rsidP="00DC37E3">
      <w:pPr>
        <w:bidi/>
        <w:rPr>
          <w:rFonts w:cs="David" w:hint="cs"/>
          <w:rtl/>
        </w:rPr>
      </w:pPr>
      <w:r w:rsidRPr="00DC37E3">
        <w:rPr>
          <w:rFonts w:cs="David" w:hint="cs"/>
          <w:u w:val="single"/>
          <w:rtl/>
        </w:rPr>
        <w:t>יצחק לוי:</w:t>
      </w:r>
    </w:p>
    <w:p w14:paraId="653D8248" w14:textId="77777777" w:rsidR="00DC37E3" w:rsidRPr="00DC37E3" w:rsidRDefault="00DC37E3" w:rsidP="00DC37E3">
      <w:pPr>
        <w:bidi/>
        <w:rPr>
          <w:rFonts w:cs="David" w:hint="cs"/>
          <w:rtl/>
        </w:rPr>
      </w:pPr>
    </w:p>
    <w:p w14:paraId="03BBE4D1" w14:textId="77777777" w:rsidR="00DC37E3" w:rsidRPr="00DC37E3" w:rsidRDefault="00DC37E3" w:rsidP="00DC37E3">
      <w:pPr>
        <w:bidi/>
        <w:rPr>
          <w:rFonts w:cs="David" w:hint="cs"/>
          <w:rtl/>
        </w:rPr>
      </w:pPr>
      <w:r w:rsidRPr="00DC37E3">
        <w:rPr>
          <w:rFonts w:cs="David" w:hint="cs"/>
          <w:rtl/>
        </w:rPr>
        <w:tab/>
        <w:t xml:space="preserve">אם זה בתקופת בחירות, אמרתי את  עמדתי שאני לא חושב שצריך שני פתקים. אלא שאם בא ראש ממשלה ומציג הסכם, והכנסת אישרה את ההסכם, והוא מעדיף במקום ללכת למשאל עם ללכת לבחירות, אני חושב שמקדימים בחירות וגמרנו. </w:t>
      </w:r>
    </w:p>
    <w:p w14:paraId="5A45E58A" w14:textId="77777777" w:rsidR="00DC37E3" w:rsidRPr="00DC37E3" w:rsidRDefault="00DC37E3" w:rsidP="00DC37E3">
      <w:pPr>
        <w:bidi/>
        <w:rPr>
          <w:rFonts w:cs="David" w:hint="cs"/>
          <w:rtl/>
        </w:rPr>
      </w:pPr>
    </w:p>
    <w:p w14:paraId="4683C124" w14:textId="77777777" w:rsidR="00DC37E3" w:rsidRPr="00DC37E3" w:rsidRDefault="00DC37E3" w:rsidP="00DC37E3">
      <w:pPr>
        <w:bidi/>
        <w:rPr>
          <w:rFonts w:cs="David" w:hint="cs"/>
          <w:rtl/>
        </w:rPr>
      </w:pPr>
      <w:r w:rsidRPr="00DC37E3">
        <w:rPr>
          <w:rFonts w:cs="David" w:hint="cs"/>
          <w:u w:val="single"/>
          <w:rtl/>
        </w:rPr>
        <w:t>ראובן ריבלין:</w:t>
      </w:r>
    </w:p>
    <w:p w14:paraId="47954C08" w14:textId="77777777" w:rsidR="00DC37E3" w:rsidRPr="00DC37E3" w:rsidRDefault="00DC37E3" w:rsidP="00DC37E3">
      <w:pPr>
        <w:bidi/>
        <w:rPr>
          <w:rFonts w:cs="David" w:hint="cs"/>
          <w:rtl/>
        </w:rPr>
      </w:pPr>
    </w:p>
    <w:p w14:paraId="4592B376" w14:textId="77777777" w:rsidR="00DC37E3" w:rsidRPr="00DC37E3" w:rsidRDefault="00DC37E3" w:rsidP="00DC37E3">
      <w:pPr>
        <w:bidi/>
        <w:rPr>
          <w:rFonts w:cs="David" w:hint="cs"/>
          <w:rtl/>
        </w:rPr>
      </w:pPr>
      <w:r w:rsidRPr="00DC37E3">
        <w:rPr>
          <w:rFonts w:cs="David" w:hint="cs"/>
          <w:rtl/>
        </w:rPr>
        <w:tab/>
        <w:t xml:space="preserve"> אבל אז זה תלוי בכנסת. </w:t>
      </w:r>
    </w:p>
    <w:p w14:paraId="27FB8691" w14:textId="77777777" w:rsidR="00DC37E3" w:rsidRPr="00DC37E3" w:rsidRDefault="00DC37E3" w:rsidP="00DC37E3">
      <w:pPr>
        <w:bidi/>
        <w:rPr>
          <w:rFonts w:cs="David" w:hint="cs"/>
          <w:rtl/>
        </w:rPr>
      </w:pPr>
    </w:p>
    <w:p w14:paraId="77663433" w14:textId="77777777" w:rsidR="00DC37E3" w:rsidRPr="00DC37E3" w:rsidRDefault="00DC37E3" w:rsidP="00DC37E3">
      <w:pPr>
        <w:bidi/>
        <w:rPr>
          <w:rFonts w:cs="David" w:hint="cs"/>
          <w:rtl/>
        </w:rPr>
      </w:pPr>
      <w:r w:rsidRPr="00DC37E3">
        <w:rPr>
          <w:rFonts w:cs="David" w:hint="cs"/>
          <w:u w:val="single"/>
          <w:rtl/>
        </w:rPr>
        <w:t>יצחק לוי:</w:t>
      </w:r>
    </w:p>
    <w:p w14:paraId="26ED8C54" w14:textId="77777777" w:rsidR="00DC37E3" w:rsidRPr="00DC37E3" w:rsidRDefault="00DC37E3" w:rsidP="00DC37E3">
      <w:pPr>
        <w:bidi/>
        <w:rPr>
          <w:rFonts w:cs="David" w:hint="cs"/>
          <w:rtl/>
        </w:rPr>
      </w:pPr>
    </w:p>
    <w:p w14:paraId="022D397A" w14:textId="77777777" w:rsidR="00DC37E3" w:rsidRPr="00DC37E3" w:rsidRDefault="00DC37E3" w:rsidP="00DC37E3">
      <w:pPr>
        <w:bidi/>
        <w:rPr>
          <w:rFonts w:cs="David" w:hint="cs"/>
          <w:rtl/>
        </w:rPr>
      </w:pPr>
      <w:r w:rsidRPr="00DC37E3">
        <w:rPr>
          <w:rFonts w:cs="David" w:hint="cs"/>
          <w:rtl/>
        </w:rPr>
        <w:tab/>
        <w:t xml:space="preserve"> נכון. אבל לא מדובר במקרה  הזה. כשאנחנו לא סמוכים לבחירות, ההצעה בקריאה ראשונה אומרת שכאשר יש 80 לא צריך, ואני מבקש לבטל את ההצעה. </w:t>
      </w:r>
    </w:p>
    <w:p w14:paraId="1C02B153" w14:textId="77777777" w:rsidR="00DC37E3" w:rsidRPr="00DC37E3" w:rsidRDefault="00DC37E3" w:rsidP="00DC37E3">
      <w:pPr>
        <w:bidi/>
        <w:rPr>
          <w:rFonts w:cs="David" w:hint="cs"/>
          <w:rtl/>
        </w:rPr>
      </w:pPr>
    </w:p>
    <w:p w14:paraId="2E5972E1" w14:textId="77777777" w:rsidR="00DC37E3" w:rsidRPr="00DC37E3" w:rsidRDefault="00DC37E3" w:rsidP="00DC37E3">
      <w:pPr>
        <w:bidi/>
        <w:rPr>
          <w:rFonts w:cs="David" w:hint="cs"/>
          <w:rtl/>
        </w:rPr>
      </w:pPr>
      <w:r w:rsidRPr="00DC37E3">
        <w:rPr>
          <w:rFonts w:cs="David" w:hint="cs"/>
          <w:u w:val="single"/>
          <w:rtl/>
        </w:rPr>
        <w:t>ראובן ריבלין:</w:t>
      </w:r>
    </w:p>
    <w:p w14:paraId="3898F549" w14:textId="77777777" w:rsidR="00DC37E3" w:rsidRPr="00DC37E3" w:rsidRDefault="00DC37E3" w:rsidP="00DC37E3">
      <w:pPr>
        <w:bidi/>
        <w:rPr>
          <w:rFonts w:cs="David" w:hint="cs"/>
          <w:rtl/>
        </w:rPr>
      </w:pPr>
    </w:p>
    <w:p w14:paraId="5F06B94D" w14:textId="77777777" w:rsidR="00DC37E3" w:rsidRPr="00DC37E3" w:rsidRDefault="00DC37E3" w:rsidP="00DC37E3">
      <w:pPr>
        <w:bidi/>
        <w:rPr>
          <w:rFonts w:cs="David" w:hint="cs"/>
          <w:rtl/>
        </w:rPr>
      </w:pPr>
      <w:r w:rsidRPr="00DC37E3">
        <w:rPr>
          <w:rFonts w:cs="David" w:hint="cs"/>
          <w:rtl/>
        </w:rPr>
        <w:tab/>
        <w:t xml:space="preserve"> השאלה היא האם תקוים החלטת הממשלה או לא. היא לא יכולה להיות מקוימת בלי משאל העם. אם הממשלה תאמר שהכנסת בחרה שלא לקיים משאל עם ותבקש לקיים את החלטתה, אנחנו נכנסים פה לסחרור. זאת אומרת, נושא הקרבה לבחירות יקבע. אם יאמרו כאשר עומדת על הפרק שאלה של משאל עם או לא, והשנה תהיה שנת בחירות, תידחה החלטת הממשלה עד למועד הבחירות, או יוקדמו הבחירות בהתאם. זאת אומרת, אקט של החלטה שהיא בשנת בחירות המהווה צורך למשאל עם תעביר אותנו למצב שבו הכנסת תחליט בהחלטתה זאת על סיום כהונתה ועל תאריך בחירות מוקדם. </w:t>
      </w:r>
    </w:p>
    <w:p w14:paraId="1FFF9943" w14:textId="77777777" w:rsidR="00DC37E3" w:rsidRPr="00DC37E3" w:rsidRDefault="00DC37E3" w:rsidP="00DC37E3">
      <w:pPr>
        <w:bidi/>
        <w:rPr>
          <w:rFonts w:cs="David" w:hint="cs"/>
          <w:rtl/>
        </w:rPr>
      </w:pPr>
    </w:p>
    <w:p w14:paraId="2BA77476" w14:textId="77777777" w:rsidR="00DC37E3" w:rsidRPr="00DC37E3" w:rsidRDefault="00DC37E3" w:rsidP="00DC37E3">
      <w:pPr>
        <w:bidi/>
        <w:rPr>
          <w:rFonts w:ascii="Arial" w:hAnsi="Arial" w:cs="David" w:hint="cs"/>
          <w:u w:val="single"/>
          <w:rtl/>
        </w:rPr>
      </w:pPr>
      <w:r w:rsidRPr="00DC37E3">
        <w:rPr>
          <w:rFonts w:ascii="Arial" w:hAnsi="Arial" w:cs="David" w:hint="cs"/>
          <w:u w:val="single"/>
          <w:rtl/>
        </w:rPr>
        <w:t>עו"ד נורית אלשטיין:</w:t>
      </w:r>
    </w:p>
    <w:p w14:paraId="522B9388" w14:textId="77777777" w:rsidR="00DC37E3" w:rsidRPr="00DC37E3" w:rsidRDefault="00DC37E3" w:rsidP="00DC37E3">
      <w:pPr>
        <w:bidi/>
        <w:rPr>
          <w:rFonts w:ascii="Arial" w:hAnsi="Arial" w:cs="David" w:hint="cs"/>
          <w:u w:val="single"/>
          <w:rtl/>
        </w:rPr>
      </w:pPr>
    </w:p>
    <w:p w14:paraId="6CC798E0" w14:textId="77777777" w:rsidR="00DC37E3" w:rsidRPr="00DC37E3" w:rsidRDefault="00DC37E3" w:rsidP="00DC37E3">
      <w:pPr>
        <w:bidi/>
        <w:rPr>
          <w:rFonts w:cs="David" w:hint="cs"/>
          <w:rtl/>
        </w:rPr>
      </w:pPr>
      <w:r w:rsidRPr="00DC37E3">
        <w:rPr>
          <w:rFonts w:ascii="Arial" w:hAnsi="Arial" w:cs="David" w:hint="cs"/>
          <w:rtl/>
        </w:rPr>
        <w:tab/>
        <w:t xml:space="preserve"> </w:t>
      </w:r>
      <w:r w:rsidRPr="00DC37E3">
        <w:rPr>
          <w:rFonts w:cs="David" w:hint="cs"/>
          <w:rtl/>
        </w:rPr>
        <w:t xml:space="preserve">זאת אומרת, זאת עילה לפיזור הכנסת. צריך להוסיף את זה כעילה. </w:t>
      </w:r>
    </w:p>
    <w:p w14:paraId="4040CCB9" w14:textId="77777777" w:rsidR="00DC37E3" w:rsidRPr="00DC37E3" w:rsidRDefault="00DC37E3" w:rsidP="00DC37E3">
      <w:pPr>
        <w:bidi/>
        <w:rPr>
          <w:rFonts w:cs="David" w:hint="cs"/>
          <w:rtl/>
        </w:rPr>
      </w:pPr>
    </w:p>
    <w:p w14:paraId="10FABF15" w14:textId="77777777" w:rsidR="00DC37E3" w:rsidRPr="00DC37E3" w:rsidRDefault="00DC37E3" w:rsidP="00DC37E3">
      <w:pPr>
        <w:bidi/>
        <w:rPr>
          <w:rFonts w:cs="David" w:hint="cs"/>
          <w:rtl/>
        </w:rPr>
      </w:pPr>
      <w:r w:rsidRPr="00DC37E3">
        <w:rPr>
          <w:rFonts w:cs="David" w:hint="cs"/>
          <w:u w:val="single"/>
          <w:rtl/>
        </w:rPr>
        <w:t>ראובן ריבלין:</w:t>
      </w:r>
    </w:p>
    <w:p w14:paraId="7E81555A" w14:textId="77777777" w:rsidR="00DC37E3" w:rsidRPr="00DC37E3" w:rsidRDefault="00DC37E3" w:rsidP="00DC37E3">
      <w:pPr>
        <w:bidi/>
        <w:rPr>
          <w:rFonts w:cs="David" w:hint="cs"/>
          <w:rtl/>
        </w:rPr>
      </w:pPr>
    </w:p>
    <w:p w14:paraId="42B45DE6" w14:textId="77777777" w:rsidR="00DC37E3" w:rsidRPr="00DC37E3" w:rsidRDefault="00DC37E3" w:rsidP="00DC37E3">
      <w:pPr>
        <w:bidi/>
        <w:rPr>
          <w:rFonts w:cs="David" w:hint="cs"/>
          <w:rtl/>
        </w:rPr>
      </w:pPr>
      <w:r w:rsidRPr="00DC37E3">
        <w:rPr>
          <w:rFonts w:cs="David" w:hint="cs"/>
          <w:rtl/>
        </w:rPr>
        <w:tab/>
        <w:t xml:space="preserve">אני מודה ליועצת המשפטית שניסחה את זה. זאת תהיה אחת מהעילות לפיזור הכנסת. </w:t>
      </w:r>
    </w:p>
    <w:p w14:paraId="1C83124E" w14:textId="77777777" w:rsidR="00DC37E3" w:rsidRPr="00DC37E3" w:rsidRDefault="00DC37E3" w:rsidP="00DC37E3">
      <w:pPr>
        <w:bidi/>
        <w:rPr>
          <w:rFonts w:cs="David" w:hint="cs"/>
          <w:rtl/>
        </w:rPr>
      </w:pPr>
    </w:p>
    <w:p w14:paraId="6B61F454" w14:textId="77777777" w:rsidR="00DC37E3" w:rsidRPr="00DC37E3" w:rsidRDefault="00DC37E3" w:rsidP="00DC37E3">
      <w:pPr>
        <w:bidi/>
        <w:rPr>
          <w:rFonts w:cs="David" w:hint="cs"/>
          <w:rtl/>
        </w:rPr>
      </w:pPr>
      <w:r w:rsidRPr="00DC37E3">
        <w:rPr>
          <w:rFonts w:cs="David" w:hint="cs"/>
          <w:u w:val="single"/>
          <w:rtl/>
        </w:rPr>
        <w:t>מנחם בן-ששון:</w:t>
      </w:r>
    </w:p>
    <w:p w14:paraId="27E72AFC" w14:textId="77777777" w:rsidR="00DC37E3" w:rsidRPr="00DC37E3" w:rsidRDefault="00DC37E3" w:rsidP="00DC37E3">
      <w:pPr>
        <w:bidi/>
        <w:rPr>
          <w:rFonts w:cs="David" w:hint="cs"/>
          <w:rtl/>
        </w:rPr>
      </w:pPr>
    </w:p>
    <w:p w14:paraId="6A68D1BF" w14:textId="77777777" w:rsidR="00DC37E3" w:rsidRPr="00DC37E3" w:rsidRDefault="00DC37E3" w:rsidP="00DC37E3">
      <w:pPr>
        <w:bidi/>
        <w:rPr>
          <w:rFonts w:cs="David" w:hint="cs"/>
          <w:rtl/>
        </w:rPr>
      </w:pPr>
      <w:r w:rsidRPr="00DC37E3">
        <w:rPr>
          <w:rFonts w:cs="David" w:hint="cs"/>
          <w:rtl/>
        </w:rPr>
        <w:tab/>
        <w:t>למה לקצר כך את פעולת הכנסת? זה עוד לא חוק יסוד. איך אתה מקצר את כהונת הכנסת?</w:t>
      </w:r>
    </w:p>
    <w:p w14:paraId="5243822C" w14:textId="77777777" w:rsidR="00DC37E3" w:rsidRPr="00DC37E3" w:rsidRDefault="00DC37E3" w:rsidP="00DC37E3">
      <w:pPr>
        <w:bidi/>
        <w:rPr>
          <w:rFonts w:cs="David" w:hint="cs"/>
          <w:rtl/>
        </w:rPr>
      </w:pPr>
    </w:p>
    <w:p w14:paraId="02E5C082" w14:textId="77777777" w:rsidR="00DC37E3" w:rsidRPr="00DC37E3" w:rsidRDefault="00DC37E3" w:rsidP="00DC37E3">
      <w:pPr>
        <w:bidi/>
        <w:rPr>
          <w:rFonts w:cs="David" w:hint="cs"/>
          <w:u w:val="single"/>
          <w:rtl/>
        </w:rPr>
      </w:pPr>
      <w:r w:rsidRPr="00DC37E3">
        <w:rPr>
          <w:rFonts w:cs="David" w:hint="cs"/>
          <w:u w:val="single"/>
          <w:rtl/>
        </w:rPr>
        <w:t>עו"ד איל זנדברג:</w:t>
      </w:r>
    </w:p>
    <w:p w14:paraId="4316EBA1" w14:textId="77777777" w:rsidR="00DC37E3" w:rsidRPr="00DC37E3" w:rsidRDefault="00DC37E3" w:rsidP="00DC37E3">
      <w:pPr>
        <w:bidi/>
        <w:rPr>
          <w:rFonts w:cs="David" w:hint="cs"/>
          <w:u w:val="single"/>
          <w:rtl/>
        </w:rPr>
      </w:pPr>
    </w:p>
    <w:p w14:paraId="615A665E" w14:textId="77777777" w:rsidR="00DC37E3" w:rsidRPr="00DC37E3" w:rsidRDefault="00DC37E3" w:rsidP="00DC37E3">
      <w:pPr>
        <w:bidi/>
        <w:rPr>
          <w:rFonts w:cs="David" w:hint="cs"/>
          <w:rtl/>
        </w:rPr>
      </w:pPr>
      <w:r w:rsidRPr="00DC37E3">
        <w:rPr>
          <w:rFonts w:cs="David" w:hint="cs"/>
          <w:rtl/>
        </w:rPr>
        <w:tab/>
        <w:t xml:space="preserve"> אם הכנסת רוצה. </w:t>
      </w:r>
    </w:p>
    <w:p w14:paraId="6415FDB0" w14:textId="77777777" w:rsidR="00DC37E3" w:rsidRPr="00DC37E3" w:rsidRDefault="00DC37E3" w:rsidP="00DC37E3">
      <w:pPr>
        <w:bidi/>
        <w:rPr>
          <w:rFonts w:cs="David" w:hint="cs"/>
          <w:rtl/>
        </w:rPr>
      </w:pPr>
    </w:p>
    <w:p w14:paraId="3AB2251A" w14:textId="77777777" w:rsidR="00DC37E3" w:rsidRPr="00DC37E3" w:rsidRDefault="00DC37E3" w:rsidP="00DC37E3">
      <w:pPr>
        <w:bidi/>
        <w:rPr>
          <w:rFonts w:cs="David" w:hint="cs"/>
          <w:rtl/>
        </w:rPr>
      </w:pPr>
      <w:r w:rsidRPr="00DC37E3">
        <w:rPr>
          <w:rFonts w:cs="David" w:hint="cs"/>
          <w:u w:val="single"/>
          <w:rtl/>
        </w:rPr>
        <w:t>ראובן ריבלין:</w:t>
      </w:r>
    </w:p>
    <w:p w14:paraId="5F4619F4" w14:textId="77777777" w:rsidR="00DC37E3" w:rsidRPr="00DC37E3" w:rsidRDefault="00DC37E3" w:rsidP="00DC37E3">
      <w:pPr>
        <w:bidi/>
        <w:rPr>
          <w:rFonts w:cs="David" w:hint="cs"/>
          <w:rtl/>
        </w:rPr>
      </w:pPr>
    </w:p>
    <w:p w14:paraId="1F5E98BC" w14:textId="77777777" w:rsidR="00DC37E3" w:rsidRPr="00DC37E3" w:rsidRDefault="00DC37E3" w:rsidP="00DC37E3">
      <w:pPr>
        <w:bidi/>
        <w:rPr>
          <w:rFonts w:cs="David" w:hint="cs"/>
          <w:rtl/>
        </w:rPr>
      </w:pPr>
      <w:r w:rsidRPr="00DC37E3">
        <w:rPr>
          <w:rFonts w:cs="David" w:hint="cs"/>
          <w:rtl/>
        </w:rPr>
        <w:tab/>
        <w:t xml:space="preserve">עו"ד זנדברג, אני מצטער מאוד על כך שאתה עוזב אותנו למחוזות שהם בורות נשברים. </w:t>
      </w:r>
    </w:p>
    <w:p w14:paraId="0B1617C7" w14:textId="77777777" w:rsidR="00DC37E3" w:rsidRPr="00DC37E3" w:rsidRDefault="00DC37E3" w:rsidP="00DC37E3">
      <w:pPr>
        <w:bidi/>
        <w:rPr>
          <w:rFonts w:cs="David" w:hint="cs"/>
          <w:rtl/>
        </w:rPr>
      </w:pPr>
    </w:p>
    <w:p w14:paraId="699AD899" w14:textId="77777777" w:rsidR="00DC37E3" w:rsidRPr="00DC37E3" w:rsidRDefault="00DC37E3" w:rsidP="00DC37E3">
      <w:pPr>
        <w:pStyle w:val="Heading5"/>
        <w:jc w:val="left"/>
        <w:rPr>
          <w:rFonts w:hint="cs"/>
          <w:sz w:val="24"/>
          <w:rtl/>
        </w:rPr>
      </w:pPr>
      <w:r w:rsidRPr="00DC37E3">
        <w:rPr>
          <w:rFonts w:hint="cs"/>
          <w:sz w:val="24"/>
          <w:u w:val="single"/>
          <w:rtl/>
        </w:rPr>
        <w:t>מנחם בן-ששון:</w:t>
      </w:r>
    </w:p>
    <w:p w14:paraId="74746555" w14:textId="77777777" w:rsidR="00DC37E3" w:rsidRPr="00DC37E3" w:rsidRDefault="00DC37E3" w:rsidP="00DC37E3">
      <w:pPr>
        <w:pStyle w:val="Heading5"/>
        <w:jc w:val="left"/>
        <w:rPr>
          <w:rFonts w:hint="cs"/>
          <w:sz w:val="24"/>
          <w:rtl/>
        </w:rPr>
      </w:pPr>
    </w:p>
    <w:p w14:paraId="30606278" w14:textId="77777777" w:rsidR="00DC37E3" w:rsidRPr="00DC37E3" w:rsidRDefault="00DC37E3" w:rsidP="00DC37E3">
      <w:pPr>
        <w:bidi/>
        <w:rPr>
          <w:rFonts w:cs="David" w:hint="cs"/>
          <w:rtl/>
        </w:rPr>
      </w:pPr>
      <w:r w:rsidRPr="00DC37E3">
        <w:rPr>
          <w:rFonts w:cs="David" w:hint="cs"/>
          <w:rtl/>
        </w:rPr>
        <w:tab/>
        <w:t xml:space="preserve"> נתתי לו אפשרות לחשוב עוד פעם. </w:t>
      </w:r>
    </w:p>
    <w:p w14:paraId="7CAE6158" w14:textId="77777777" w:rsidR="00DC37E3" w:rsidRPr="00DC37E3" w:rsidRDefault="00DC37E3" w:rsidP="00DC37E3">
      <w:pPr>
        <w:bidi/>
        <w:rPr>
          <w:rFonts w:cs="David" w:hint="cs"/>
          <w:rtl/>
        </w:rPr>
      </w:pPr>
    </w:p>
    <w:p w14:paraId="48D95F4F" w14:textId="77777777" w:rsidR="00DC37E3" w:rsidRPr="00DC37E3" w:rsidRDefault="00DC37E3" w:rsidP="00DC37E3">
      <w:pPr>
        <w:bidi/>
        <w:rPr>
          <w:rFonts w:cs="David" w:hint="cs"/>
          <w:rtl/>
        </w:rPr>
      </w:pPr>
      <w:r w:rsidRPr="00DC37E3">
        <w:rPr>
          <w:rFonts w:cs="David" w:hint="cs"/>
          <w:u w:val="single"/>
          <w:rtl/>
        </w:rPr>
        <w:t>ראובן ריבלין:</w:t>
      </w:r>
    </w:p>
    <w:p w14:paraId="562A3ABB" w14:textId="77777777" w:rsidR="00DC37E3" w:rsidRPr="00DC37E3" w:rsidRDefault="00DC37E3" w:rsidP="00DC37E3">
      <w:pPr>
        <w:bidi/>
        <w:rPr>
          <w:rFonts w:cs="David" w:hint="cs"/>
          <w:rtl/>
        </w:rPr>
      </w:pPr>
    </w:p>
    <w:p w14:paraId="2D1BFA64" w14:textId="77777777" w:rsidR="00DC37E3" w:rsidRPr="00DC37E3" w:rsidRDefault="00DC37E3" w:rsidP="00DC37E3">
      <w:pPr>
        <w:bidi/>
        <w:rPr>
          <w:rFonts w:cs="David" w:hint="cs"/>
          <w:rtl/>
        </w:rPr>
      </w:pPr>
      <w:r w:rsidRPr="00DC37E3">
        <w:rPr>
          <w:rFonts w:cs="David" w:hint="cs"/>
          <w:rtl/>
        </w:rPr>
        <w:tab/>
        <w:t xml:space="preserve">ההנחה שהולכים למשאל עם היא  פועל יוצא של החלטת רוב הכנסת. כי  אחרת לא יהיה צורך במשאל עם. אם הכנסת לא תאשר את הבקשה של הממשלה, הפועל היוצא הפוליטי הוא שבלאו הכי יהיה אי-אמון. אנחנו נביא לידי מצב שבו יהיה אי-אמון  בממשלה שמקבלת החלטה שהכנסת חושבת שהיא החלטה לא ראויה. </w:t>
      </w:r>
    </w:p>
    <w:p w14:paraId="25619BBB" w14:textId="77777777" w:rsidR="00DC37E3" w:rsidRPr="00DC37E3" w:rsidRDefault="00DC37E3" w:rsidP="00DC37E3">
      <w:pPr>
        <w:bidi/>
        <w:rPr>
          <w:rFonts w:cs="David" w:hint="cs"/>
          <w:rtl/>
        </w:rPr>
      </w:pPr>
    </w:p>
    <w:p w14:paraId="2CA020C3" w14:textId="77777777" w:rsidR="00DC37E3" w:rsidRPr="00DC37E3" w:rsidRDefault="00DC37E3" w:rsidP="00DC37E3">
      <w:pPr>
        <w:bidi/>
        <w:rPr>
          <w:rFonts w:cs="David" w:hint="cs"/>
          <w:rtl/>
        </w:rPr>
      </w:pPr>
      <w:r w:rsidRPr="00DC37E3">
        <w:rPr>
          <w:rFonts w:cs="David" w:hint="cs"/>
          <w:u w:val="single"/>
          <w:rtl/>
        </w:rPr>
        <w:t>יצחק לוי:</w:t>
      </w:r>
    </w:p>
    <w:p w14:paraId="1615ABCA" w14:textId="77777777" w:rsidR="00DC37E3" w:rsidRPr="00DC37E3" w:rsidRDefault="00DC37E3" w:rsidP="00DC37E3">
      <w:pPr>
        <w:bidi/>
        <w:rPr>
          <w:rFonts w:cs="David" w:hint="cs"/>
          <w:rtl/>
        </w:rPr>
      </w:pPr>
    </w:p>
    <w:p w14:paraId="586C1AC8" w14:textId="77777777" w:rsidR="00DC37E3" w:rsidRPr="00DC37E3" w:rsidRDefault="00DC37E3" w:rsidP="00DC37E3">
      <w:pPr>
        <w:bidi/>
        <w:rPr>
          <w:rFonts w:cs="David" w:hint="cs"/>
          <w:rtl/>
        </w:rPr>
      </w:pPr>
      <w:r w:rsidRPr="00DC37E3">
        <w:rPr>
          <w:rFonts w:cs="David" w:hint="cs"/>
          <w:rtl/>
        </w:rPr>
        <w:tab/>
        <w:t xml:space="preserve"> יש אינטרסים אחרים של מפלגות, לכן צריך משאל עם. </w:t>
      </w:r>
    </w:p>
    <w:p w14:paraId="464C3F8D" w14:textId="77777777" w:rsidR="00DC37E3" w:rsidRPr="00DC37E3" w:rsidRDefault="00DC37E3" w:rsidP="00DC37E3">
      <w:pPr>
        <w:bidi/>
        <w:rPr>
          <w:rFonts w:cs="David" w:hint="cs"/>
          <w:rtl/>
        </w:rPr>
      </w:pPr>
    </w:p>
    <w:p w14:paraId="762ED657" w14:textId="77777777" w:rsidR="00DC37E3" w:rsidRPr="00DC37E3" w:rsidRDefault="00DC37E3" w:rsidP="00DC37E3">
      <w:pPr>
        <w:bidi/>
        <w:rPr>
          <w:rFonts w:cs="David" w:hint="cs"/>
          <w:rtl/>
        </w:rPr>
      </w:pPr>
      <w:r w:rsidRPr="00DC37E3">
        <w:rPr>
          <w:rFonts w:cs="David" w:hint="cs"/>
          <w:u w:val="single"/>
          <w:rtl/>
        </w:rPr>
        <w:t>ראובן ריבלין:</w:t>
      </w:r>
    </w:p>
    <w:p w14:paraId="7DE1CACD" w14:textId="77777777" w:rsidR="00DC37E3" w:rsidRPr="00DC37E3" w:rsidRDefault="00DC37E3" w:rsidP="00DC37E3">
      <w:pPr>
        <w:bidi/>
        <w:rPr>
          <w:rFonts w:cs="David" w:hint="cs"/>
          <w:rtl/>
        </w:rPr>
      </w:pPr>
    </w:p>
    <w:p w14:paraId="5A2E1CC6" w14:textId="77777777" w:rsidR="00DC37E3" w:rsidRPr="00DC37E3" w:rsidRDefault="00DC37E3" w:rsidP="00DC37E3">
      <w:pPr>
        <w:bidi/>
        <w:rPr>
          <w:rFonts w:cs="David" w:hint="cs"/>
          <w:rtl/>
        </w:rPr>
      </w:pPr>
      <w:r w:rsidRPr="00DC37E3">
        <w:rPr>
          <w:rFonts w:cs="David" w:hint="cs"/>
          <w:rtl/>
        </w:rPr>
        <w:tab/>
        <w:t xml:space="preserve"> יכול להיות שאנשים יאמרו שהם לא רוצים את ההחלטה אבל הם רוצים את הממשלה. </w:t>
      </w:r>
    </w:p>
    <w:p w14:paraId="3612ACF9" w14:textId="77777777" w:rsidR="00DC37E3" w:rsidRPr="00DC37E3" w:rsidRDefault="00DC37E3" w:rsidP="00DC37E3">
      <w:pPr>
        <w:bidi/>
        <w:rPr>
          <w:rFonts w:cs="David" w:hint="cs"/>
          <w:rtl/>
        </w:rPr>
      </w:pPr>
    </w:p>
    <w:p w14:paraId="0582AC85" w14:textId="77777777" w:rsidR="00DC37E3" w:rsidRPr="00DC37E3" w:rsidRDefault="00DC37E3" w:rsidP="00DC37E3">
      <w:pPr>
        <w:bidi/>
        <w:rPr>
          <w:rFonts w:cs="David" w:hint="cs"/>
          <w:rtl/>
        </w:rPr>
      </w:pPr>
      <w:r w:rsidRPr="00DC37E3">
        <w:rPr>
          <w:rFonts w:cs="David" w:hint="cs"/>
          <w:u w:val="single"/>
          <w:rtl/>
        </w:rPr>
        <w:t>מנחם בן-ששון:</w:t>
      </w:r>
    </w:p>
    <w:p w14:paraId="0121188D" w14:textId="77777777" w:rsidR="00DC37E3" w:rsidRPr="00DC37E3" w:rsidRDefault="00DC37E3" w:rsidP="00DC37E3">
      <w:pPr>
        <w:bidi/>
        <w:rPr>
          <w:rFonts w:cs="David" w:hint="cs"/>
          <w:rtl/>
        </w:rPr>
      </w:pPr>
    </w:p>
    <w:p w14:paraId="6DB78F78" w14:textId="77777777" w:rsidR="00DC37E3" w:rsidRPr="00DC37E3" w:rsidRDefault="00DC37E3" w:rsidP="00DC37E3">
      <w:pPr>
        <w:bidi/>
        <w:rPr>
          <w:rFonts w:cs="David" w:hint="cs"/>
          <w:rtl/>
        </w:rPr>
      </w:pPr>
      <w:r w:rsidRPr="00DC37E3">
        <w:rPr>
          <w:rFonts w:cs="David" w:hint="cs"/>
          <w:rtl/>
        </w:rPr>
        <w:tab/>
        <w:t xml:space="preserve"> 80 חברי כנסת לא ירצו להתפזר. </w:t>
      </w:r>
    </w:p>
    <w:p w14:paraId="3607DBEB" w14:textId="77777777" w:rsidR="00DC37E3" w:rsidRPr="00DC37E3" w:rsidRDefault="00DC37E3" w:rsidP="00DC37E3">
      <w:pPr>
        <w:bidi/>
        <w:rPr>
          <w:rFonts w:cs="David" w:hint="cs"/>
          <w:rtl/>
        </w:rPr>
      </w:pPr>
    </w:p>
    <w:p w14:paraId="668C85FC" w14:textId="77777777" w:rsidR="00DC37E3" w:rsidRPr="00DC37E3" w:rsidRDefault="00DC37E3" w:rsidP="00DC37E3">
      <w:pPr>
        <w:bidi/>
        <w:rPr>
          <w:rFonts w:cs="David" w:hint="cs"/>
          <w:rtl/>
        </w:rPr>
      </w:pPr>
      <w:r w:rsidRPr="00DC37E3">
        <w:rPr>
          <w:rFonts w:cs="David" w:hint="cs"/>
          <w:u w:val="single"/>
          <w:rtl/>
        </w:rPr>
        <w:t>יצחק לוי:</w:t>
      </w:r>
    </w:p>
    <w:p w14:paraId="37FCF68E" w14:textId="77777777" w:rsidR="00DC37E3" w:rsidRPr="00DC37E3" w:rsidRDefault="00DC37E3" w:rsidP="00DC37E3">
      <w:pPr>
        <w:bidi/>
        <w:rPr>
          <w:rFonts w:cs="David" w:hint="cs"/>
          <w:rtl/>
        </w:rPr>
      </w:pPr>
    </w:p>
    <w:p w14:paraId="7E8B6F89" w14:textId="77777777" w:rsidR="00DC37E3" w:rsidRPr="00DC37E3" w:rsidRDefault="00DC37E3" w:rsidP="00DC37E3">
      <w:pPr>
        <w:bidi/>
        <w:rPr>
          <w:rFonts w:cs="David" w:hint="cs"/>
          <w:rtl/>
        </w:rPr>
      </w:pPr>
      <w:r w:rsidRPr="00DC37E3">
        <w:rPr>
          <w:rFonts w:cs="David" w:hint="cs"/>
          <w:rtl/>
        </w:rPr>
        <w:tab/>
        <w:t xml:space="preserve"> אני יכול למצוא לך בכנסת הזאת די בקלות 80 שלא רוצים להתפזר. </w:t>
      </w:r>
    </w:p>
    <w:p w14:paraId="4642E5B0" w14:textId="77777777" w:rsidR="00DC37E3" w:rsidRPr="00DC37E3" w:rsidRDefault="00DC37E3" w:rsidP="00DC37E3">
      <w:pPr>
        <w:bidi/>
        <w:rPr>
          <w:rFonts w:cs="David" w:hint="cs"/>
          <w:rtl/>
        </w:rPr>
      </w:pPr>
    </w:p>
    <w:p w14:paraId="0F7261CA" w14:textId="77777777" w:rsidR="00DC37E3" w:rsidRPr="00DC37E3" w:rsidRDefault="00DC37E3" w:rsidP="00DC37E3">
      <w:pPr>
        <w:pStyle w:val="Heading5"/>
        <w:jc w:val="left"/>
        <w:rPr>
          <w:rFonts w:hint="cs"/>
          <w:sz w:val="24"/>
          <w:rtl/>
        </w:rPr>
      </w:pPr>
      <w:r w:rsidRPr="00DC37E3">
        <w:rPr>
          <w:rFonts w:hint="cs"/>
          <w:sz w:val="24"/>
          <w:u w:val="single"/>
          <w:rtl/>
        </w:rPr>
        <w:t>מנחם בן-ששון:</w:t>
      </w:r>
    </w:p>
    <w:p w14:paraId="321E357C" w14:textId="77777777" w:rsidR="00DC37E3" w:rsidRPr="00DC37E3" w:rsidRDefault="00DC37E3" w:rsidP="00DC37E3">
      <w:pPr>
        <w:pStyle w:val="Heading5"/>
        <w:jc w:val="left"/>
        <w:rPr>
          <w:rFonts w:hint="cs"/>
          <w:sz w:val="24"/>
          <w:rtl/>
        </w:rPr>
      </w:pPr>
    </w:p>
    <w:p w14:paraId="4BF6AB3D" w14:textId="77777777" w:rsidR="00DC37E3" w:rsidRPr="00DC37E3" w:rsidRDefault="00DC37E3" w:rsidP="00DC37E3">
      <w:pPr>
        <w:bidi/>
        <w:rPr>
          <w:rFonts w:cs="David" w:hint="cs"/>
          <w:rtl/>
        </w:rPr>
      </w:pPr>
      <w:r w:rsidRPr="00DC37E3">
        <w:rPr>
          <w:rFonts w:cs="David" w:hint="cs"/>
          <w:rtl/>
        </w:rPr>
        <w:tab/>
        <w:t xml:space="preserve"> אבל מתוכם יש אולי 70 שרוצים את ההחלטה לגופה, ולא רק כי הם לא רוצים להתפזר. </w:t>
      </w:r>
    </w:p>
    <w:p w14:paraId="51143127" w14:textId="77777777" w:rsidR="00DC37E3" w:rsidRPr="00DC37E3" w:rsidRDefault="00DC37E3" w:rsidP="00DC37E3">
      <w:pPr>
        <w:bidi/>
        <w:rPr>
          <w:rFonts w:cs="David" w:hint="cs"/>
          <w:rtl/>
        </w:rPr>
      </w:pPr>
    </w:p>
    <w:p w14:paraId="0EAE97E3" w14:textId="77777777" w:rsidR="00DC37E3" w:rsidRPr="00DC37E3" w:rsidRDefault="00DC37E3" w:rsidP="00DC37E3">
      <w:pPr>
        <w:bidi/>
        <w:rPr>
          <w:rFonts w:cs="David" w:hint="cs"/>
          <w:rtl/>
        </w:rPr>
      </w:pPr>
      <w:r w:rsidRPr="00DC37E3">
        <w:rPr>
          <w:rFonts w:cs="David" w:hint="cs"/>
          <w:u w:val="single"/>
          <w:rtl/>
        </w:rPr>
        <w:t>יצחק לוי:</w:t>
      </w:r>
    </w:p>
    <w:p w14:paraId="5B059676" w14:textId="77777777" w:rsidR="00DC37E3" w:rsidRPr="00DC37E3" w:rsidRDefault="00DC37E3" w:rsidP="00DC37E3">
      <w:pPr>
        <w:bidi/>
        <w:rPr>
          <w:rFonts w:cs="David" w:hint="cs"/>
          <w:rtl/>
        </w:rPr>
      </w:pPr>
    </w:p>
    <w:p w14:paraId="006A1326" w14:textId="77777777" w:rsidR="00DC37E3" w:rsidRPr="00DC37E3" w:rsidRDefault="00DC37E3" w:rsidP="00DC37E3">
      <w:pPr>
        <w:bidi/>
        <w:rPr>
          <w:rFonts w:cs="David" w:hint="cs"/>
          <w:rtl/>
        </w:rPr>
      </w:pPr>
      <w:r w:rsidRPr="00DC37E3">
        <w:rPr>
          <w:rFonts w:cs="David" w:hint="cs"/>
          <w:rtl/>
        </w:rPr>
        <w:tab/>
        <w:t xml:space="preserve"> אבל החוק הזה מדבר כשהעם מחליט. </w:t>
      </w:r>
    </w:p>
    <w:p w14:paraId="006D49F6" w14:textId="77777777" w:rsidR="00DC37E3" w:rsidRPr="00DC37E3" w:rsidRDefault="00DC37E3" w:rsidP="00DC37E3">
      <w:pPr>
        <w:bidi/>
        <w:rPr>
          <w:rFonts w:cs="David" w:hint="cs"/>
          <w:rtl/>
        </w:rPr>
      </w:pPr>
    </w:p>
    <w:p w14:paraId="7BBB1BD6" w14:textId="77777777" w:rsidR="00DC37E3" w:rsidRPr="00DC37E3" w:rsidRDefault="00DC37E3" w:rsidP="00DC37E3">
      <w:pPr>
        <w:bidi/>
        <w:rPr>
          <w:rFonts w:cs="David" w:hint="cs"/>
          <w:u w:val="single"/>
          <w:rtl/>
        </w:rPr>
      </w:pPr>
    </w:p>
    <w:p w14:paraId="5427D24B" w14:textId="77777777" w:rsidR="00DC37E3" w:rsidRPr="00DC37E3" w:rsidRDefault="00DC37E3" w:rsidP="00DC37E3">
      <w:pPr>
        <w:bidi/>
        <w:rPr>
          <w:rFonts w:cs="David" w:hint="cs"/>
          <w:u w:val="single"/>
          <w:rtl/>
        </w:rPr>
      </w:pPr>
    </w:p>
    <w:p w14:paraId="16BB67FB" w14:textId="77777777" w:rsidR="00DC37E3" w:rsidRPr="00DC37E3" w:rsidRDefault="00DC37E3" w:rsidP="00DC37E3">
      <w:pPr>
        <w:bidi/>
        <w:rPr>
          <w:rFonts w:cs="David" w:hint="cs"/>
          <w:u w:val="single"/>
          <w:rtl/>
        </w:rPr>
      </w:pPr>
      <w:r w:rsidRPr="00DC37E3">
        <w:rPr>
          <w:rFonts w:cs="David" w:hint="cs"/>
          <w:u w:val="single"/>
          <w:rtl/>
        </w:rPr>
        <w:t>עומר זוהר:</w:t>
      </w:r>
    </w:p>
    <w:p w14:paraId="2E90CEC4" w14:textId="77777777" w:rsidR="00DC37E3" w:rsidRPr="00DC37E3" w:rsidRDefault="00DC37E3" w:rsidP="00DC37E3">
      <w:pPr>
        <w:bidi/>
        <w:rPr>
          <w:rFonts w:cs="David" w:hint="cs"/>
          <w:rtl/>
        </w:rPr>
      </w:pPr>
    </w:p>
    <w:p w14:paraId="04591318" w14:textId="77777777" w:rsidR="00DC37E3" w:rsidRPr="00DC37E3" w:rsidRDefault="00DC37E3" w:rsidP="00DC37E3">
      <w:pPr>
        <w:bidi/>
        <w:rPr>
          <w:rFonts w:cs="David" w:hint="cs"/>
          <w:rtl/>
        </w:rPr>
      </w:pPr>
      <w:r w:rsidRPr="00DC37E3">
        <w:rPr>
          <w:rFonts w:cs="David" w:hint="cs"/>
          <w:rtl/>
        </w:rPr>
        <w:tab/>
        <w:t>אני רוצה להעלות סוגיה שהעליתי בפניך, אדוני היושב-ראש, בפגישה שהיתה לנו. מה קורה אם ראש ממשלה עושה הסכם, בא לכנסת ואומר לכנסת שזה ההסכם, והכנסת מחליטה ללכת לבחירות. העם בוחר מישהו שבא מהצד השני, נגד ההסכם, וחודש לאחר מכן ראש הממשלה רואה דברים שרואים משם שלא רואים מכאן ומאמץ את ההסכם הישן. האם אז אתה הולך למשאל עם?</w:t>
      </w:r>
    </w:p>
    <w:p w14:paraId="683E23AF" w14:textId="77777777" w:rsidR="00DC37E3" w:rsidRPr="00DC37E3" w:rsidRDefault="00DC37E3" w:rsidP="00DC37E3">
      <w:pPr>
        <w:bidi/>
        <w:rPr>
          <w:rFonts w:cs="David" w:hint="cs"/>
          <w:rtl/>
        </w:rPr>
      </w:pPr>
    </w:p>
    <w:p w14:paraId="32EBD19C" w14:textId="77777777" w:rsidR="00DC37E3" w:rsidRPr="00DC37E3" w:rsidRDefault="00DC37E3" w:rsidP="00DC37E3">
      <w:pPr>
        <w:pStyle w:val="Heading5"/>
        <w:jc w:val="left"/>
        <w:rPr>
          <w:rFonts w:hint="cs"/>
          <w:sz w:val="24"/>
          <w:rtl/>
        </w:rPr>
      </w:pPr>
      <w:r w:rsidRPr="00DC37E3">
        <w:rPr>
          <w:rFonts w:hint="cs"/>
          <w:sz w:val="24"/>
          <w:u w:val="single"/>
          <w:rtl/>
        </w:rPr>
        <w:t>מנחם בן-ששון:</w:t>
      </w:r>
    </w:p>
    <w:p w14:paraId="1BD509C4" w14:textId="77777777" w:rsidR="00DC37E3" w:rsidRPr="00DC37E3" w:rsidRDefault="00DC37E3" w:rsidP="00DC37E3">
      <w:pPr>
        <w:pStyle w:val="Heading5"/>
        <w:jc w:val="left"/>
        <w:rPr>
          <w:rFonts w:hint="cs"/>
          <w:sz w:val="24"/>
          <w:rtl/>
        </w:rPr>
      </w:pPr>
    </w:p>
    <w:p w14:paraId="56E4719A" w14:textId="77777777" w:rsidR="00DC37E3" w:rsidRPr="00DC37E3" w:rsidRDefault="00DC37E3" w:rsidP="00DC37E3">
      <w:pPr>
        <w:bidi/>
        <w:rPr>
          <w:rFonts w:cs="David" w:hint="cs"/>
          <w:rtl/>
        </w:rPr>
      </w:pPr>
      <w:r w:rsidRPr="00DC37E3">
        <w:rPr>
          <w:rFonts w:cs="David" w:hint="cs"/>
          <w:rtl/>
        </w:rPr>
        <w:tab/>
        <w:t xml:space="preserve"> לא. </w:t>
      </w:r>
    </w:p>
    <w:p w14:paraId="14E71324" w14:textId="77777777" w:rsidR="00DC37E3" w:rsidRPr="00DC37E3" w:rsidRDefault="00DC37E3" w:rsidP="00DC37E3">
      <w:pPr>
        <w:bidi/>
        <w:rPr>
          <w:rFonts w:cs="David" w:hint="cs"/>
          <w:rtl/>
        </w:rPr>
      </w:pPr>
    </w:p>
    <w:p w14:paraId="7FD5F8A8" w14:textId="77777777" w:rsidR="00DC37E3" w:rsidRPr="00DC37E3" w:rsidRDefault="00DC37E3" w:rsidP="00DC37E3">
      <w:pPr>
        <w:bidi/>
        <w:rPr>
          <w:rFonts w:cs="David" w:hint="cs"/>
          <w:u w:val="single"/>
          <w:rtl/>
        </w:rPr>
      </w:pPr>
      <w:r w:rsidRPr="00DC37E3">
        <w:rPr>
          <w:rFonts w:cs="David" w:hint="cs"/>
          <w:u w:val="single"/>
          <w:rtl/>
        </w:rPr>
        <w:t>עו"ד איל זנדברג:</w:t>
      </w:r>
    </w:p>
    <w:p w14:paraId="4EB14828" w14:textId="77777777" w:rsidR="00DC37E3" w:rsidRPr="00DC37E3" w:rsidRDefault="00DC37E3" w:rsidP="00DC37E3">
      <w:pPr>
        <w:bidi/>
        <w:rPr>
          <w:rFonts w:cs="David" w:hint="cs"/>
          <w:u w:val="single"/>
          <w:rtl/>
        </w:rPr>
      </w:pPr>
    </w:p>
    <w:p w14:paraId="0229FB94" w14:textId="77777777" w:rsidR="00DC37E3" w:rsidRPr="00DC37E3" w:rsidRDefault="00DC37E3" w:rsidP="00DC37E3">
      <w:pPr>
        <w:bidi/>
        <w:rPr>
          <w:rFonts w:cs="David" w:hint="cs"/>
          <w:rtl/>
        </w:rPr>
      </w:pPr>
      <w:r w:rsidRPr="00DC37E3">
        <w:rPr>
          <w:rFonts w:cs="David" w:hint="cs"/>
          <w:rtl/>
        </w:rPr>
        <w:tab/>
        <w:t xml:space="preserve"> לכאורה לפי החוק כן. </w:t>
      </w:r>
    </w:p>
    <w:p w14:paraId="1FA51676" w14:textId="77777777" w:rsidR="00DC37E3" w:rsidRPr="00DC37E3" w:rsidRDefault="00DC37E3" w:rsidP="00DC37E3">
      <w:pPr>
        <w:bidi/>
        <w:rPr>
          <w:rFonts w:cs="David" w:hint="cs"/>
          <w:rtl/>
        </w:rPr>
      </w:pPr>
    </w:p>
    <w:p w14:paraId="1B5B8177" w14:textId="77777777" w:rsidR="00DC37E3" w:rsidRPr="00DC37E3" w:rsidRDefault="00DC37E3" w:rsidP="00DC37E3">
      <w:pPr>
        <w:bidi/>
        <w:rPr>
          <w:rFonts w:cs="David" w:hint="cs"/>
          <w:rtl/>
        </w:rPr>
      </w:pPr>
      <w:r w:rsidRPr="00DC37E3">
        <w:rPr>
          <w:rFonts w:cs="David" w:hint="cs"/>
          <w:u w:val="single"/>
          <w:rtl/>
        </w:rPr>
        <w:t>יצחק לוי:</w:t>
      </w:r>
    </w:p>
    <w:p w14:paraId="20827F7C" w14:textId="77777777" w:rsidR="00DC37E3" w:rsidRPr="00DC37E3" w:rsidRDefault="00DC37E3" w:rsidP="00DC37E3">
      <w:pPr>
        <w:bidi/>
        <w:rPr>
          <w:rFonts w:cs="David" w:hint="cs"/>
          <w:rtl/>
        </w:rPr>
      </w:pPr>
    </w:p>
    <w:p w14:paraId="496175F0" w14:textId="77777777" w:rsidR="00DC37E3" w:rsidRPr="00DC37E3" w:rsidRDefault="00DC37E3" w:rsidP="00DC37E3">
      <w:pPr>
        <w:bidi/>
        <w:rPr>
          <w:rFonts w:cs="David" w:hint="cs"/>
          <w:rtl/>
        </w:rPr>
      </w:pPr>
      <w:r w:rsidRPr="00DC37E3">
        <w:rPr>
          <w:rFonts w:cs="David" w:hint="cs"/>
          <w:rtl/>
        </w:rPr>
        <w:tab/>
        <w:t xml:space="preserve">אם זאת אותה ההחלטה אז לא. </w:t>
      </w:r>
    </w:p>
    <w:p w14:paraId="3AF65360" w14:textId="77777777" w:rsidR="00DC37E3" w:rsidRPr="00DC37E3" w:rsidRDefault="00DC37E3" w:rsidP="00DC37E3">
      <w:pPr>
        <w:bidi/>
        <w:rPr>
          <w:rFonts w:cs="David" w:hint="cs"/>
          <w:rtl/>
        </w:rPr>
      </w:pPr>
    </w:p>
    <w:p w14:paraId="16E965E4" w14:textId="77777777" w:rsidR="00DC37E3" w:rsidRPr="00DC37E3" w:rsidRDefault="00DC37E3" w:rsidP="00DC37E3">
      <w:pPr>
        <w:bidi/>
        <w:rPr>
          <w:rFonts w:cs="David" w:hint="cs"/>
          <w:u w:val="single"/>
          <w:rtl/>
        </w:rPr>
      </w:pPr>
      <w:r w:rsidRPr="00DC37E3">
        <w:rPr>
          <w:rFonts w:cs="David" w:hint="cs"/>
          <w:u w:val="single"/>
          <w:rtl/>
        </w:rPr>
        <w:t>עו"ד איל זנדברג:</w:t>
      </w:r>
    </w:p>
    <w:p w14:paraId="12F69168" w14:textId="77777777" w:rsidR="00DC37E3" w:rsidRPr="00DC37E3" w:rsidRDefault="00DC37E3" w:rsidP="00DC37E3">
      <w:pPr>
        <w:bidi/>
        <w:rPr>
          <w:rFonts w:cs="David" w:hint="cs"/>
          <w:u w:val="single"/>
          <w:rtl/>
        </w:rPr>
      </w:pPr>
    </w:p>
    <w:p w14:paraId="1834F164" w14:textId="77777777" w:rsidR="00DC37E3" w:rsidRPr="00DC37E3" w:rsidRDefault="00DC37E3" w:rsidP="00DC37E3">
      <w:pPr>
        <w:bidi/>
        <w:rPr>
          <w:rFonts w:cs="David" w:hint="cs"/>
          <w:rtl/>
        </w:rPr>
      </w:pPr>
      <w:r w:rsidRPr="00DC37E3">
        <w:rPr>
          <w:rFonts w:cs="David" w:hint="cs"/>
          <w:rtl/>
        </w:rPr>
        <w:tab/>
        <w:t xml:space="preserve"> ייתכן שלא הבנתי את הדוגמה. </w:t>
      </w:r>
    </w:p>
    <w:p w14:paraId="421D3C0E" w14:textId="77777777" w:rsidR="00DC37E3" w:rsidRPr="00DC37E3" w:rsidRDefault="00DC37E3" w:rsidP="00DC37E3">
      <w:pPr>
        <w:bidi/>
        <w:rPr>
          <w:rFonts w:cs="David" w:hint="cs"/>
          <w:rtl/>
        </w:rPr>
      </w:pPr>
    </w:p>
    <w:p w14:paraId="7695BDCC" w14:textId="77777777" w:rsidR="00DC37E3" w:rsidRPr="00DC37E3" w:rsidRDefault="00DC37E3" w:rsidP="00DC37E3">
      <w:pPr>
        <w:bidi/>
        <w:rPr>
          <w:rFonts w:cs="David" w:hint="cs"/>
          <w:u w:val="single"/>
          <w:rtl/>
        </w:rPr>
      </w:pPr>
      <w:r w:rsidRPr="00DC37E3">
        <w:rPr>
          <w:rFonts w:cs="David" w:hint="cs"/>
          <w:u w:val="single"/>
          <w:rtl/>
        </w:rPr>
        <w:t>עומר זוהר:</w:t>
      </w:r>
    </w:p>
    <w:p w14:paraId="699F3DB5" w14:textId="77777777" w:rsidR="00DC37E3" w:rsidRPr="00DC37E3" w:rsidRDefault="00DC37E3" w:rsidP="00DC37E3">
      <w:pPr>
        <w:bidi/>
        <w:rPr>
          <w:rFonts w:cs="David" w:hint="cs"/>
          <w:rtl/>
        </w:rPr>
      </w:pPr>
    </w:p>
    <w:p w14:paraId="1D0F39AC" w14:textId="77777777" w:rsidR="00DC37E3" w:rsidRPr="00DC37E3" w:rsidRDefault="00DC37E3" w:rsidP="00DC37E3">
      <w:pPr>
        <w:bidi/>
        <w:rPr>
          <w:rFonts w:cs="David" w:hint="cs"/>
          <w:rtl/>
        </w:rPr>
      </w:pPr>
      <w:r w:rsidRPr="00DC37E3">
        <w:rPr>
          <w:rFonts w:cs="David" w:hint="cs"/>
          <w:rtl/>
        </w:rPr>
        <w:tab/>
        <w:t>ניקח לצורך העניין את המצב עכשיו. ראש הממשלה הנוכחי מגיע להסכם עם סוריה, עם החזרת הגולן. הוא בא לכנסת, והכנסת אומרת שאין לו רוב והולכים לבחירות. העם בוחר ביושב-ראש הניגוד, שהיה נגד ההסכם. חודש לאחר מכן מאמץ יושב-ראש הליכוד את ההסכם, מה קורה אז?</w:t>
      </w:r>
    </w:p>
    <w:p w14:paraId="6C244B0E" w14:textId="77777777" w:rsidR="00DC37E3" w:rsidRPr="00DC37E3" w:rsidRDefault="00DC37E3" w:rsidP="00DC37E3">
      <w:pPr>
        <w:bidi/>
        <w:rPr>
          <w:rFonts w:cs="David" w:hint="cs"/>
          <w:rtl/>
        </w:rPr>
      </w:pPr>
    </w:p>
    <w:p w14:paraId="4760548B" w14:textId="77777777" w:rsidR="00DC37E3" w:rsidRPr="00DC37E3" w:rsidRDefault="00DC37E3" w:rsidP="00DC37E3">
      <w:pPr>
        <w:bidi/>
        <w:rPr>
          <w:rFonts w:cs="David" w:hint="cs"/>
          <w:u w:val="single"/>
          <w:rtl/>
        </w:rPr>
      </w:pPr>
      <w:r w:rsidRPr="00DC37E3">
        <w:rPr>
          <w:rFonts w:cs="David" w:hint="cs"/>
          <w:u w:val="single"/>
          <w:rtl/>
        </w:rPr>
        <w:t>עו"ד איל זנדברג:</w:t>
      </w:r>
    </w:p>
    <w:p w14:paraId="55982718" w14:textId="77777777" w:rsidR="00DC37E3" w:rsidRPr="00DC37E3" w:rsidRDefault="00DC37E3" w:rsidP="00DC37E3">
      <w:pPr>
        <w:bidi/>
        <w:rPr>
          <w:rFonts w:cs="David" w:hint="cs"/>
          <w:u w:val="single"/>
          <w:rtl/>
        </w:rPr>
      </w:pPr>
    </w:p>
    <w:p w14:paraId="4920B250" w14:textId="77777777" w:rsidR="00DC37E3" w:rsidRPr="00DC37E3" w:rsidRDefault="00DC37E3" w:rsidP="00DC37E3">
      <w:pPr>
        <w:bidi/>
        <w:rPr>
          <w:rFonts w:cs="David" w:hint="cs"/>
          <w:rtl/>
        </w:rPr>
      </w:pPr>
      <w:r w:rsidRPr="00DC37E3">
        <w:rPr>
          <w:rFonts w:cs="David" w:hint="cs"/>
          <w:rtl/>
        </w:rPr>
        <w:tab/>
        <w:t xml:space="preserve"> אז ראש הממשלה חוזר לכנסת עם הצעת ההחלטה. </w:t>
      </w:r>
    </w:p>
    <w:p w14:paraId="066584CD" w14:textId="77777777" w:rsidR="00DC37E3" w:rsidRPr="00DC37E3" w:rsidRDefault="00DC37E3" w:rsidP="00DC37E3">
      <w:pPr>
        <w:bidi/>
        <w:rPr>
          <w:rFonts w:cs="David" w:hint="cs"/>
          <w:rtl/>
        </w:rPr>
      </w:pPr>
    </w:p>
    <w:p w14:paraId="7FA468DC" w14:textId="77777777" w:rsidR="00DC37E3" w:rsidRPr="00DC37E3" w:rsidRDefault="00DC37E3" w:rsidP="00DC37E3">
      <w:pPr>
        <w:bidi/>
        <w:rPr>
          <w:rFonts w:cs="David" w:hint="cs"/>
          <w:u w:val="single"/>
          <w:rtl/>
        </w:rPr>
      </w:pPr>
      <w:r w:rsidRPr="00DC37E3">
        <w:rPr>
          <w:rFonts w:cs="David" w:hint="cs"/>
          <w:u w:val="single"/>
          <w:rtl/>
        </w:rPr>
        <w:t>עומר זוהר:</w:t>
      </w:r>
    </w:p>
    <w:p w14:paraId="6157CF8F" w14:textId="77777777" w:rsidR="00DC37E3" w:rsidRPr="00DC37E3" w:rsidRDefault="00DC37E3" w:rsidP="00DC37E3">
      <w:pPr>
        <w:bidi/>
        <w:rPr>
          <w:rFonts w:cs="David" w:hint="cs"/>
          <w:rtl/>
        </w:rPr>
      </w:pPr>
    </w:p>
    <w:p w14:paraId="00C282BC" w14:textId="77777777" w:rsidR="00DC37E3" w:rsidRPr="00DC37E3" w:rsidRDefault="00DC37E3" w:rsidP="00DC37E3">
      <w:pPr>
        <w:bidi/>
        <w:rPr>
          <w:rFonts w:cs="David" w:hint="cs"/>
          <w:rtl/>
        </w:rPr>
      </w:pPr>
      <w:r w:rsidRPr="00DC37E3">
        <w:rPr>
          <w:rFonts w:cs="David" w:hint="cs"/>
          <w:rtl/>
        </w:rPr>
        <w:tab/>
        <w:t xml:space="preserve">אבל העם לא אמר את דברו בסוגיה הזאת. העם אמר הפוך. </w:t>
      </w:r>
    </w:p>
    <w:p w14:paraId="411E1B59" w14:textId="77777777" w:rsidR="00DC37E3" w:rsidRPr="00DC37E3" w:rsidRDefault="00DC37E3" w:rsidP="00DC37E3">
      <w:pPr>
        <w:bidi/>
        <w:rPr>
          <w:rFonts w:cs="David" w:hint="cs"/>
          <w:rtl/>
        </w:rPr>
      </w:pPr>
    </w:p>
    <w:p w14:paraId="3B0BEFE3" w14:textId="77777777" w:rsidR="00DC37E3" w:rsidRPr="00DC37E3" w:rsidRDefault="00DC37E3" w:rsidP="00DC37E3">
      <w:pPr>
        <w:bidi/>
        <w:rPr>
          <w:rFonts w:cs="David" w:hint="cs"/>
          <w:rtl/>
        </w:rPr>
      </w:pPr>
      <w:r w:rsidRPr="00DC37E3">
        <w:rPr>
          <w:rFonts w:cs="David" w:hint="cs"/>
          <w:u w:val="single"/>
          <w:rtl/>
        </w:rPr>
        <w:t>יצחק לוי:</w:t>
      </w:r>
    </w:p>
    <w:p w14:paraId="53FEB280" w14:textId="77777777" w:rsidR="00DC37E3" w:rsidRPr="00DC37E3" w:rsidRDefault="00DC37E3" w:rsidP="00DC37E3">
      <w:pPr>
        <w:bidi/>
        <w:rPr>
          <w:rFonts w:cs="David" w:hint="cs"/>
          <w:rtl/>
        </w:rPr>
      </w:pPr>
    </w:p>
    <w:p w14:paraId="6D12CCF0" w14:textId="77777777" w:rsidR="00DC37E3" w:rsidRPr="00DC37E3" w:rsidRDefault="00DC37E3" w:rsidP="00DC37E3">
      <w:pPr>
        <w:bidi/>
        <w:rPr>
          <w:rFonts w:cs="David" w:hint="cs"/>
          <w:rtl/>
        </w:rPr>
      </w:pPr>
      <w:r w:rsidRPr="00DC37E3">
        <w:rPr>
          <w:rFonts w:cs="David" w:hint="cs"/>
          <w:rtl/>
        </w:rPr>
        <w:tab/>
        <w:t xml:space="preserve"> העם אמר, וגנבו את דעתו. </w:t>
      </w:r>
    </w:p>
    <w:p w14:paraId="054CF75F" w14:textId="77777777" w:rsidR="00DC37E3" w:rsidRPr="00DC37E3" w:rsidRDefault="00DC37E3" w:rsidP="00DC37E3">
      <w:pPr>
        <w:bidi/>
        <w:rPr>
          <w:rFonts w:cs="David" w:hint="cs"/>
          <w:rtl/>
        </w:rPr>
      </w:pPr>
    </w:p>
    <w:p w14:paraId="74BAA571" w14:textId="77777777" w:rsidR="00DC37E3" w:rsidRPr="00DC37E3" w:rsidRDefault="00DC37E3" w:rsidP="00DC37E3">
      <w:pPr>
        <w:bidi/>
        <w:rPr>
          <w:rFonts w:cs="David" w:hint="cs"/>
          <w:rtl/>
        </w:rPr>
      </w:pPr>
      <w:r w:rsidRPr="00DC37E3">
        <w:rPr>
          <w:rFonts w:cs="David" w:hint="cs"/>
          <w:u w:val="single"/>
          <w:rtl/>
        </w:rPr>
        <w:t>היו"ר דוד טל:</w:t>
      </w:r>
    </w:p>
    <w:p w14:paraId="3769C727" w14:textId="77777777" w:rsidR="00DC37E3" w:rsidRPr="00DC37E3" w:rsidRDefault="00DC37E3" w:rsidP="00DC37E3">
      <w:pPr>
        <w:bidi/>
        <w:rPr>
          <w:rFonts w:cs="David" w:hint="cs"/>
          <w:rtl/>
        </w:rPr>
      </w:pPr>
    </w:p>
    <w:p w14:paraId="7009FA9B" w14:textId="77777777" w:rsidR="00DC37E3" w:rsidRPr="00DC37E3" w:rsidRDefault="00DC37E3" w:rsidP="00DC37E3">
      <w:pPr>
        <w:bidi/>
        <w:rPr>
          <w:rFonts w:cs="David" w:hint="cs"/>
          <w:rtl/>
        </w:rPr>
      </w:pPr>
      <w:r w:rsidRPr="00DC37E3">
        <w:rPr>
          <w:rFonts w:cs="David" w:hint="cs"/>
          <w:rtl/>
        </w:rPr>
        <w:tab/>
        <w:t xml:space="preserve">גנבו את דעתו, וגנבנו בינתיים את רמת הגולן. </w:t>
      </w:r>
    </w:p>
    <w:p w14:paraId="49E00B89" w14:textId="77777777" w:rsidR="00DC37E3" w:rsidRPr="00DC37E3" w:rsidRDefault="00DC37E3" w:rsidP="00DC37E3">
      <w:pPr>
        <w:bidi/>
        <w:rPr>
          <w:rFonts w:cs="David" w:hint="cs"/>
          <w:rtl/>
        </w:rPr>
      </w:pPr>
    </w:p>
    <w:p w14:paraId="33277118" w14:textId="77777777" w:rsidR="00DC37E3" w:rsidRPr="00DC37E3" w:rsidRDefault="00DC37E3" w:rsidP="00DC37E3">
      <w:pPr>
        <w:bidi/>
        <w:rPr>
          <w:rFonts w:cs="David" w:hint="cs"/>
          <w:u w:val="single"/>
          <w:rtl/>
        </w:rPr>
      </w:pPr>
      <w:r w:rsidRPr="00DC37E3">
        <w:rPr>
          <w:rFonts w:cs="David" w:hint="cs"/>
          <w:u w:val="single"/>
          <w:rtl/>
        </w:rPr>
        <w:t>עו"ד איל זנדברג:</w:t>
      </w:r>
    </w:p>
    <w:p w14:paraId="0B2A75E5" w14:textId="77777777" w:rsidR="00DC37E3" w:rsidRPr="00DC37E3" w:rsidRDefault="00DC37E3" w:rsidP="00DC37E3">
      <w:pPr>
        <w:bidi/>
        <w:rPr>
          <w:rFonts w:cs="David" w:hint="cs"/>
          <w:u w:val="single"/>
          <w:rtl/>
        </w:rPr>
      </w:pPr>
    </w:p>
    <w:p w14:paraId="76F9934D" w14:textId="77777777" w:rsidR="00DC37E3" w:rsidRPr="00DC37E3" w:rsidRDefault="00DC37E3" w:rsidP="00DC37E3">
      <w:pPr>
        <w:bidi/>
        <w:rPr>
          <w:rFonts w:cs="David" w:hint="cs"/>
          <w:rtl/>
        </w:rPr>
      </w:pPr>
      <w:r w:rsidRPr="00DC37E3">
        <w:rPr>
          <w:rFonts w:cs="David" w:hint="cs"/>
          <w:rtl/>
        </w:rPr>
        <w:tab/>
        <w:t xml:space="preserve"> אם הכנסת לא אישרה, הולכים למשאל עם ברגע שיש החלטת ממשלה חדשה. זאת הדוגמה. זאת ממשלה חדשה עם החלטה חדשה. </w:t>
      </w:r>
    </w:p>
    <w:p w14:paraId="5F94EB41" w14:textId="77777777" w:rsidR="00DC37E3" w:rsidRPr="00DC37E3" w:rsidRDefault="00DC37E3" w:rsidP="00DC37E3">
      <w:pPr>
        <w:bidi/>
        <w:rPr>
          <w:rFonts w:cs="David" w:hint="cs"/>
          <w:rtl/>
        </w:rPr>
      </w:pPr>
    </w:p>
    <w:p w14:paraId="6F12073C" w14:textId="77777777" w:rsidR="00DC37E3" w:rsidRPr="00DC37E3" w:rsidRDefault="00DC37E3" w:rsidP="00DC37E3">
      <w:pPr>
        <w:bidi/>
        <w:rPr>
          <w:rFonts w:cs="David" w:hint="cs"/>
          <w:rtl/>
        </w:rPr>
      </w:pPr>
      <w:r w:rsidRPr="00DC37E3">
        <w:rPr>
          <w:rFonts w:cs="David" w:hint="cs"/>
          <w:u w:val="single"/>
          <w:rtl/>
        </w:rPr>
        <w:t>היו"ר דוד טל:</w:t>
      </w:r>
    </w:p>
    <w:p w14:paraId="21AC74D8" w14:textId="77777777" w:rsidR="00DC37E3" w:rsidRPr="00DC37E3" w:rsidRDefault="00DC37E3" w:rsidP="00DC37E3">
      <w:pPr>
        <w:bidi/>
        <w:rPr>
          <w:rFonts w:cs="David" w:hint="cs"/>
          <w:rtl/>
        </w:rPr>
      </w:pPr>
    </w:p>
    <w:p w14:paraId="700B599C" w14:textId="77777777" w:rsidR="00DC37E3" w:rsidRPr="00DC37E3" w:rsidRDefault="00DC37E3" w:rsidP="00DC37E3">
      <w:pPr>
        <w:bidi/>
        <w:rPr>
          <w:rFonts w:cs="David" w:hint="cs"/>
          <w:rtl/>
        </w:rPr>
      </w:pPr>
      <w:r w:rsidRPr="00DC37E3">
        <w:rPr>
          <w:rFonts w:cs="David" w:hint="cs"/>
          <w:rtl/>
        </w:rPr>
        <w:tab/>
        <w:t xml:space="preserve">אבל ממשלה חדשה, כדי לקיים את ההסכם הזה עם הסורים, צריכה להביא את זה לכנסת ולמשאל עם? </w:t>
      </w:r>
    </w:p>
    <w:p w14:paraId="7E799906" w14:textId="77777777" w:rsidR="00DC37E3" w:rsidRPr="00DC37E3" w:rsidRDefault="00DC37E3" w:rsidP="00DC37E3">
      <w:pPr>
        <w:bidi/>
        <w:rPr>
          <w:rFonts w:cs="David" w:hint="cs"/>
          <w:rtl/>
        </w:rPr>
      </w:pPr>
    </w:p>
    <w:p w14:paraId="19F075FD" w14:textId="77777777" w:rsidR="00DC37E3" w:rsidRPr="00DC37E3" w:rsidRDefault="00DC37E3" w:rsidP="00DC37E3">
      <w:pPr>
        <w:bidi/>
        <w:rPr>
          <w:rFonts w:cs="David" w:hint="cs"/>
          <w:u w:val="single"/>
          <w:rtl/>
        </w:rPr>
      </w:pPr>
    </w:p>
    <w:p w14:paraId="38EB39A9" w14:textId="77777777" w:rsidR="00DC37E3" w:rsidRPr="00DC37E3" w:rsidRDefault="00DC37E3" w:rsidP="00DC37E3">
      <w:pPr>
        <w:bidi/>
        <w:rPr>
          <w:rFonts w:cs="David" w:hint="cs"/>
          <w:rtl/>
        </w:rPr>
      </w:pPr>
      <w:r w:rsidRPr="00DC37E3">
        <w:rPr>
          <w:rFonts w:cs="David" w:hint="cs"/>
          <w:u w:val="single"/>
          <w:rtl/>
        </w:rPr>
        <w:t>ראובן ריבלין:</w:t>
      </w:r>
    </w:p>
    <w:p w14:paraId="330FDE90" w14:textId="77777777" w:rsidR="00DC37E3" w:rsidRPr="00DC37E3" w:rsidRDefault="00DC37E3" w:rsidP="00DC37E3">
      <w:pPr>
        <w:bidi/>
        <w:rPr>
          <w:rFonts w:cs="David" w:hint="cs"/>
          <w:rtl/>
        </w:rPr>
      </w:pPr>
    </w:p>
    <w:p w14:paraId="02DA0FCF" w14:textId="77777777" w:rsidR="00DC37E3" w:rsidRPr="00DC37E3" w:rsidRDefault="00DC37E3" w:rsidP="00DC37E3">
      <w:pPr>
        <w:bidi/>
        <w:rPr>
          <w:rFonts w:cs="David" w:hint="cs"/>
          <w:rtl/>
        </w:rPr>
      </w:pPr>
      <w:r w:rsidRPr="00DC37E3">
        <w:rPr>
          <w:rFonts w:cs="David" w:hint="cs"/>
          <w:rtl/>
        </w:rPr>
        <w:tab/>
        <w:t xml:space="preserve"> בוודאי. </w:t>
      </w:r>
    </w:p>
    <w:p w14:paraId="029D3558" w14:textId="77777777" w:rsidR="00DC37E3" w:rsidRPr="00DC37E3" w:rsidRDefault="00DC37E3" w:rsidP="00DC37E3">
      <w:pPr>
        <w:bidi/>
        <w:rPr>
          <w:rFonts w:cs="David" w:hint="cs"/>
          <w:rtl/>
        </w:rPr>
      </w:pPr>
    </w:p>
    <w:p w14:paraId="64142CD6" w14:textId="77777777" w:rsidR="00DC37E3" w:rsidRPr="00DC37E3" w:rsidRDefault="00DC37E3" w:rsidP="00DC37E3">
      <w:pPr>
        <w:bidi/>
        <w:rPr>
          <w:rFonts w:cs="David" w:hint="cs"/>
          <w:u w:val="single"/>
          <w:rtl/>
        </w:rPr>
      </w:pPr>
      <w:r w:rsidRPr="00DC37E3">
        <w:rPr>
          <w:rFonts w:cs="David" w:hint="cs"/>
          <w:u w:val="single"/>
          <w:rtl/>
        </w:rPr>
        <w:t>עו"ד איל זנדברג:</w:t>
      </w:r>
    </w:p>
    <w:p w14:paraId="75090399" w14:textId="77777777" w:rsidR="00DC37E3" w:rsidRPr="00DC37E3" w:rsidRDefault="00DC37E3" w:rsidP="00DC37E3">
      <w:pPr>
        <w:bidi/>
        <w:rPr>
          <w:rFonts w:cs="David" w:hint="cs"/>
          <w:u w:val="single"/>
          <w:rtl/>
        </w:rPr>
      </w:pPr>
    </w:p>
    <w:p w14:paraId="75DBF26D" w14:textId="77777777" w:rsidR="00DC37E3" w:rsidRPr="00DC37E3" w:rsidRDefault="00DC37E3" w:rsidP="00DC37E3">
      <w:pPr>
        <w:bidi/>
        <w:rPr>
          <w:rFonts w:cs="David" w:hint="cs"/>
          <w:rtl/>
        </w:rPr>
      </w:pPr>
      <w:r w:rsidRPr="00DC37E3">
        <w:rPr>
          <w:rFonts w:cs="David" w:hint="cs"/>
          <w:rtl/>
        </w:rPr>
        <w:tab/>
        <w:t xml:space="preserve"> בוודאי, לא היה משאל עם. </w:t>
      </w:r>
    </w:p>
    <w:p w14:paraId="11F02487" w14:textId="77777777" w:rsidR="00DC37E3" w:rsidRPr="00DC37E3" w:rsidRDefault="00DC37E3" w:rsidP="00DC37E3">
      <w:pPr>
        <w:bidi/>
        <w:rPr>
          <w:rFonts w:cs="David" w:hint="cs"/>
          <w:rtl/>
        </w:rPr>
      </w:pPr>
    </w:p>
    <w:p w14:paraId="44B61C4B" w14:textId="77777777" w:rsidR="00DC37E3" w:rsidRPr="00DC37E3" w:rsidRDefault="00DC37E3" w:rsidP="00DC37E3">
      <w:pPr>
        <w:bidi/>
        <w:rPr>
          <w:rFonts w:cs="David" w:hint="cs"/>
          <w:u w:val="single"/>
          <w:rtl/>
        </w:rPr>
      </w:pPr>
      <w:r w:rsidRPr="00DC37E3">
        <w:rPr>
          <w:rFonts w:cs="David" w:hint="cs"/>
          <w:u w:val="single"/>
          <w:rtl/>
        </w:rPr>
        <w:t>עזרי לוי:</w:t>
      </w:r>
    </w:p>
    <w:p w14:paraId="19684D81" w14:textId="77777777" w:rsidR="00DC37E3" w:rsidRPr="00DC37E3" w:rsidRDefault="00DC37E3" w:rsidP="00DC37E3">
      <w:pPr>
        <w:bidi/>
        <w:rPr>
          <w:rFonts w:cs="David" w:hint="cs"/>
          <w:rtl/>
        </w:rPr>
      </w:pPr>
    </w:p>
    <w:p w14:paraId="517202B0" w14:textId="77777777" w:rsidR="00DC37E3" w:rsidRPr="00DC37E3" w:rsidRDefault="00DC37E3" w:rsidP="00DC37E3">
      <w:pPr>
        <w:bidi/>
        <w:rPr>
          <w:rFonts w:cs="David" w:hint="cs"/>
          <w:rtl/>
        </w:rPr>
      </w:pPr>
      <w:r w:rsidRPr="00DC37E3">
        <w:rPr>
          <w:rFonts w:cs="David" w:hint="cs"/>
          <w:rtl/>
        </w:rPr>
        <w:tab/>
        <w:t xml:space="preserve">הבעיה היותר חמורה היא כאשר בא הכנסת ואמרה שהיא מוכנה לאשר את ההסכם, אבל בגלל שיש בחירות קרובות לא הולכים למשאל עם, אלא הולכים לבחירות, עם פתק אחד.  </w:t>
      </w:r>
    </w:p>
    <w:p w14:paraId="1DDDF5F4" w14:textId="77777777" w:rsidR="00DC37E3" w:rsidRPr="00DC37E3" w:rsidRDefault="00DC37E3" w:rsidP="00DC37E3">
      <w:pPr>
        <w:bidi/>
        <w:rPr>
          <w:rFonts w:cs="David" w:hint="cs"/>
          <w:rtl/>
        </w:rPr>
      </w:pPr>
    </w:p>
    <w:p w14:paraId="67314736" w14:textId="77777777" w:rsidR="00DC37E3" w:rsidRPr="00DC37E3" w:rsidRDefault="00DC37E3" w:rsidP="00DC37E3">
      <w:pPr>
        <w:bidi/>
        <w:rPr>
          <w:rFonts w:cs="David" w:hint="cs"/>
          <w:u w:val="single"/>
          <w:rtl/>
        </w:rPr>
      </w:pPr>
      <w:r w:rsidRPr="00DC37E3">
        <w:rPr>
          <w:rFonts w:cs="David" w:hint="cs"/>
          <w:u w:val="single"/>
          <w:rtl/>
        </w:rPr>
        <w:t>עו"ד ארבל אסטרחן:</w:t>
      </w:r>
    </w:p>
    <w:p w14:paraId="6885DDF2" w14:textId="77777777" w:rsidR="00DC37E3" w:rsidRPr="00DC37E3" w:rsidRDefault="00DC37E3" w:rsidP="00DC37E3">
      <w:pPr>
        <w:bidi/>
        <w:rPr>
          <w:rFonts w:cs="David" w:hint="cs"/>
          <w:rtl/>
        </w:rPr>
      </w:pPr>
    </w:p>
    <w:p w14:paraId="72A08C5D" w14:textId="77777777" w:rsidR="00DC37E3" w:rsidRPr="00DC37E3" w:rsidRDefault="00DC37E3" w:rsidP="00DC37E3">
      <w:pPr>
        <w:bidi/>
        <w:rPr>
          <w:rFonts w:cs="David" w:hint="cs"/>
          <w:rtl/>
        </w:rPr>
      </w:pPr>
      <w:r w:rsidRPr="00DC37E3">
        <w:rPr>
          <w:rFonts w:cs="David" w:hint="cs"/>
          <w:rtl/>
        </w:rPr>
        <w:tab/>
        <w:t>יש אישור כנסת?</w:t>
      </w:r>
    </w:p>
    <w:p w14:paraId="1435CADE" w14:textId="77777777" w:rsidR="00DC37E3" w:rsidRPr="00DC37E3" w:rsidRDefault="00DC37E3" w:rsidP="00DC37E3">
      <w:pPr>
        <w:bidi/>
        <w:rPr>
          <w:rFonts w:cs="David" w:hint="cs"/>
          <w:rtl/>
        </w:rPr>
      </w:pPr>
    </w:p>
    <w:p w14:paraId="6EB45C85" w14:textId="77777777" w:rsidR="00DC37E3" w:rsidRPr="00DC37E3" w:rsidRDefault="00DC37E3" w:rsidP="00DC37E3">
      <w:pPr>
        <w:bidi/>
        <w:rPr>
          <w:rFonts w:cs="David" w:hint="cs"/>
          <w:u w:val="single"/>
          <w:rtl/>
        </w:rPr>
      </w:pPr>
      <w:r w:rsidRPr="00DC37E3">
        <w:rPr>
          <w:rFonts w:cs="David" w:hint="cs"/>
          <w:u w:val="single"/>
          <w:rtl/>
        </w:rPr>
        <w:t>עזרי לוי:</w:t>
      </w:r>
    </w:p>
    <w:p w14:paraId="184E4B29" w14:textId="77777777" w:rsidR="00DC37E3" w:rsidRPr="00DC37E3" w:rsidRDefault="00DC37E3" w:rsidP="00DC37E3">
      <w:pPr>
        <w:bidi/>
        <w:rPr>
          <w:rFonts w:cs="David" w:hint="cs"/>
          <w:rtl/>
        </w:rPr>
      </w:pPr>
    </w:p>
    <w:p w14:paraId="0EA62CA7" w14:textId="77777777" w:rsidR="00DC37E3" w:rsidRPr="00DC37E3" w:rsidRDefault="00DC37E3" w:rsidP="00DC37E3">
      <w:pPr>
        <w:bidi/>
        <w:rPr>
          <w:rFonts w:cs="David" w:hint="cs"/>
          <w:rtl/>
        </w:rPr>
      </w:pPr>
      <w:r w:rsidRPr="00DC37E3">
        <w:rPr>
          <w:rFonts w:cs="David" w:hint="cs"/>
          <w:rtl/>
        </w:rPr>
        <w:tab/>
        <w:t xml:space="preserve"> יש אישור כנסת, הולכים לבחירות בפתק אחד. הציבור שהתנגד לזה החליף את הממשלה, והממשלה החדשה החליפה את דעתה. יש החלטת ממשלה, יש אישור כנסת, והחליפו ממשלה. </w:t>
      </w:r>
    </w:p>
    <w:p w14:paraId="180BC475" w14:textId="77777777" w:rsidR="00DC37E3" w:rsidRPr="00DC37E3" w:rsidRDefault="00DC37E3" w:rsidP="00DC37E3">
      <w:pPr>
        <w:bidi/>
        <w:rPr>
          <w:rFonts w:cs="David" w:hint="cs"/>
          <w:rtl/>
        </w:rPr>
      </w:pPr>
    </w:p>
    <w:p w14:paraId="167C826A" w14:textId="77777777" w:rsidR="00DC37E3" w:rsidRPr="00DC37E3" w:rsidRDefault="00DC37E3" w:rsidP="00DC37E3">
      <w:pPr>
        <w:bidi/>
        <w:rPr>
          <w:rFonts w:ascii="Arial" w:hAnsi="Arial" w:cs="David" w:hint="cs"/>
          <w:u w:val="single"/>
          <w:rtl/>
        </w:rPr>
      </w:pPr>
      <w:r w:rsidRPr="00DC37E3">
        <w:rPr>
          <w:rFonts w:ascii="Arial" w:hAnsi="Arial" w:cs="David" w:hint="cs"/>
          <w:u w:val="single"/>
          <w:rtl/>
        </w:rPr>
        <w:t>עו"ד נורית אלשטיין:</w:t>
      </w:r>
    </w:p>
    <w:p w14:paraId="41A3E20B" w14:textId="77777777" w:rsidR="00DC37E3" w:rsidRPr="00DC37E3" w:rsidRDefault="00DC37E3" w:rsidP="00DC37E3">
      <w:pPr>
        <w:bidi/>
        <w:rPr>
          <w:rFonts w:ascii="Arial" w:hAnsi="Arial" w:cs="David" w:hint="cs"/>
          <w:u w:val="single"/>
          <w:rtl/>
        </w:rPr>
      </w:pPr>
    </w:p>
    <w:p w14:paraId="4723890D" w14:textId="77777777" w:rsidR="00DC37E3" w:rsidRPr="00DC37E3" w:rsidRDefault="00DC37E3" w:rsidP="00DC37E3">
      <w:pPr>
        <w:bidi/>
        <w:rPr>
          <w:rFonts w:cs="David" w:hint="cs"/>
          <w:rtl/>
        </w:rPr>
      </w:pPr>
      <w:r w:rsidRPr="00DC37E3">
        <w:rPr>
          <w:rFonts w:ascii="Arial" w:hAnsi="Arial" w:cs="David" w:hint="cs"/>
          <w:rtl/>
        </w:rPr>
        <w:tab/>
      </w:r>
      <w:r w:rsidRPr="00DC37E3">
        <w:rPr>
          <w:rFonts w:cs="David" w:hint="cs"/>
          <w:rtl/>
        </w:rPr>
        <w:t xml:space="preserve">אז לא הולכים למשאל  עם. </w:t>
      </w:r>
    </w:p>
    <w:p w14:paraId="394D9562" w14:textId="77777777" w:rsidR="00DC37E3" w:rsidRPr="00DC37E3" w:rsidRDefault="00DC37E3" w:rsidP="00DC37E3">
      <w:pPr>
        <w:bidi/>
        <w:rPr>
          <w:rFonts w:cs="David" w:hint="cs"/>
          <w:rtl/>
        </w:rPr>
      </w:pPr>
    </w:p>
    <w:p w14:paraId="7068AC63" w14:textId="77777777" w:rsidR="00DC37E3" w:rsidRPr="00DC37E3" w:rsidRDefault="00DC37E3" w:rsidP="00DC37E3">
      <w:pPr>
        <w:bidi/>
        <w:rPr>
          <w:rFonts w:cs="David" w:hint="cs"/>
          <w:rtl/>
        </w:rPr>
      </w:pPr>
      <w:r w:rsidRPr="00DC37E3">
        <w:rPr>
          <w:rFonts w:cs="David" w:hint="cs"/>
          <w:u w:val="single"/>
          <w:rtl/>
        </w:rPr>
        <w:t>יצחק לוי:</w:t>
      </w:r>
    </w:p>
    <w:p w14:paraId="7AAA3F5B" w14:textId="77777777" w:rsidR="00DC37E3" w:rsidRPr="00DC37E3" w:rsidRDefault="00DC37E3" w:rsidP="00DC37E3">
      <w:pPr>
        <w:bidi/>
        <w:rPr>
          <w:rFonts w:cs="David" w:hint="cs"/>
          <w:rtl/>
        </w:rPr>
      </w:pPr>
    </w:p>
    <w:p w14:paraId="704D8DC0" w14:textId="77777777" w:rsidR="00DC37E3" w:rsidRPr="00DC37E3" w:rsidRDefault="00DC37E3" w:rsidP="00DC37E3">
      <w:pPr>
        <w:bidi/>
        <w:rPr>
          <w:rFonts w:cs="David" w:hint="cs"/>
          <w:rtl/>
        </w:rPr>
      </w:pPr>
      <w:r w:rsidRPr="00DC37E3">
        <w:rPr>
          <w:rFonts w:cs="David" w:hint="cs"/>
          <w:rtl/>
        </w:rPr>
        <w:tab/>
        <w:t xml:space="preserve"> הפתרון הוא שני פתקים, אם אנחנו חוששים שאנחנו הולכים כרגע לבחירות על רקע ההסכם הזה ובוחרים ממשלה אחרת. אם יש הסכם כזה, ברור שזה יהיה הרקע המרכזי. בואו לא נדבר על שכר מינימום. אם יש הסכם על נטישת הגולן, שכר מינימום לא יהיה הנושא, אלא נטישת הגולן. על רקע נטישת הגולן אנחנו בוחרים ממשלה אחרת, ואותו ראש ממשלה אומר שהוא לא עוזב את הגולן, הוא לא מכבד את ההסכם, ואחרי שהוא נבחר הוא מכבד את ההסכם. הפתרון היחיד לעניין הזה הוא שני פתקים. אני אומר שהדבר הזה הוא כל כך רחוק מן הדעת, שלא צריך להיות. </w:t>
      </w:r>
    </w:p>
    <w:p w14:paraId="6A43FD27" w14:textId="77777777" w:rsidR="00DC37E3" w:rsidRPr="00DC37E3" w:rsidRDefault="00DC37E3" w:rsidP="00DC37E3">
      <w:pPr>
        <w:bidi/>
        <w:rPr>
          <w:rFonts w:cs="David" w:hint="cs"/>
          <w:rtl/>
        </w:rPr>
      </w:pPr>
    </w:p>
    <w:p w14:paraId="4D53AB7E" w14:textId="77777777" w:rsidR="00DC37E3" w:rsidRPr="00DC37E3" w:rsidRDefault="00DC37E3" w:rsidP="00DC37E3">
      <w:pPr>
        <w:bidi/>
        <w:rPr>
          <w:rFonts w:cs="David" w:hint="cs"/>
          <w:u w:val="single"/>
          <w:rtl/>
        </w:rPr>
      </w:pPr>
      <w:r w:rsidRPr="00DC37E3">
        <w:rPr>
          <w:rFonts w:cs="David" w:hint="cs"/>
          <w:u w:val="single"/>
          <w:rtl/>
        </w:rPr>
        <w:t>עזרי לוי:</w:t>
      </w:r>
    </w:p>
    <w:p w14:paraId="1DE6D0F3" w14:textId="77777777" w:rsidR="00DC37E3" w:rsidRPr="00DC37E3" w:rsidRDefault="00DC37E3" w:rsidP="00DC37E3">
      <w:pPr>
        <w:bidi/>
        <w:rPr>
          <w:rFonts w:cs="David" w:hint="cs"/>
          <w:rtl/>
        </w:rPr>
      </w:pPr>
    </w:p>
    <w:p w14:paraId="3AEABB64" w14:textId="77777777" w:rsidR="00DC37E3" w:rsidRPr="00DC37E3" w:rsidRDefault="00DC37E3" w:rsidP="00DC37E3">
      <w:pPr>
        <w:bidi/>
        <w:rPr>
          <w:rFonts w:cs="David" w:hint="cs"/>
          <w:rtl/>
        </w:rPr>
      </w:pPr>
      <w:r w:rsidRPr="00DC37E3">
        <w:rPr>
          <w:rFonts w:cs="David" w:hint="cs"/>
          <w:rtl/>
        </w:rPr>
        <w:tab/>
        <w:t xml:space="preserve"> שכחת את ההתנתקות?</w:t>
      </w:r>
    </w:p>
    <w:p w14:paraId="5A23BF3F" w14:textId="77777777" w:rsidR="00DC37E3" w:rsidRPr="00DC37E3" w:rsidRDefault="00DC37E3" w:rsidP="00DC37E3">
      <w:pPr>
        <w:bidi/>
        <w:rPr>
          <w:rFonts w:cs="David" w:hint="cs"/>
          <w:rtl/>
        </w:rPr>
      </w:pPr>
    </w:p>
    <w:p w14:paraId="286CBE83" w14:textId="77777777" w:rsidR="00DC37E3" w:rsidRPr="00DC37E3" w:rsidRDefault="00DC37E3" w:rsidP="00DC37E3">
      <w:pPr>
        <w:bidi/>
        <w:rPr>
          <w:rFonts w:cs="David" w:hint="cs"/>
          <w:rtl/>
        </w:rPr>
      </w:pPr>
      <w:r w:rsidRPr="00DC37E3">
        <w:rPr>
          <w:rFonts w:cs="David" w:hint="cs"/>
          <w:u w:val="single"/>
          <w:rtl/>
        </w:rPr>
        <w:t>יצחק לוי:</w:t>
      </w:r>
    </w:p>
    <w:p w14:paraId="6ED56D45" w14:textId="77777777" w:rsidR="00DC37E3" w:rsidRPr="00DC37E3" w:rsidRDefault="00DC37E3" w:rsidP="00DC37E3">
      <w:pPr>
        <w:bidi/>
        <w:rPr>
          <w:rFonts w:cs="David" w:hint="cs"/>
          <w:rtl/>
        </w:rPr>
      </w:pPr>
    </w:p>
    <w:p w14:paraId="0CCDED6D" w14:textId="77777777" w:rsidR="00DC37E3" w:rsidRPr="00DC37E3" w:rsidRDefault="00DC37E3" w:rsidP="00DC37E3">
      <w:pPr>
        <w:bidi/>
        <w:rPr>
          <w:rFonts w:cs="David" w:hint="cs"/>
          <w:rtl/>
        </w:rPr>
      </w:pPr>
      <w:r w:rsidRPr="00DC37E3">
        <w:rPr>
          <w:rFonts w:cs="David" w:hint="cs"/>
          <w:rtl/>
        </w:rPr>
        <w:tab/>
        <w:t xml:space="preserve"> לא שכחתי. </w:t>
      </w:r>
    </w:p>
    <w:p w14:paraId="531A1DBA" w14:textId="77777777" w:rsidR="00DC37E3" w:rsidRPr="00DC37E3" w:rsidRDefault="00DC37E3" w:rsidP="00DC37E3">
      <w:pPr>
        <w:bidi/>
        <w:rPr>
          <w:rFonts w:cs="David" w:hint="cs"/>
          <w:rtl/>
        </w:rPr>
      </w:pPr>
    </w:p>
    <w:p w14:paraId="2BF34C14" w14:textId="77777777" w:rsidR="00DC37E3" w:rsidRPr="00DC37E3" w:rsidRDefault="00DC37E3" w:rsidP="00DC37E3">
      <w:pPr>
        <w:bidi/>
        <w:rPr>
          <w:rFonts w:ascii="Arial" w:hAnsi="Arial" w:cs="David" w:hint="cs"/>
          <w:u w:val="single"/>
          <w:rtl/>
        </w:rPr>
      </w:pPr>
      <w:r w:rsidRPr="00DC37E3">
        <w:rPr>
          <w:rFonts w:ascii="Arial" w:hAnsi="Arial" w:cs="David" w:hint="cs"/>
          <w:u w:val="single"/>
          <w:rtl/>
        </w:rPr>
        <w:t>עו"ד נורית אלשטיין:</w:t>
      </w:r>
    </w:p>
    <w:p w14:paraId="2FBA5722" w14:textId="77777777" w:rsidR="00DC37E3" w:rsidRPr="00DC37E3" w:rsidRDefault="00DC37E3" w:rsidP="00DC37E3">
      <w:pPr>
        <w:bidi/>
        <w:rPr>
          <w:rFonts w:ascii="Arial" w:hAnsi="Arial" w:cs="David" w:hint="cs"/>
          <w:u w:val="single"/>
          <w:rtl/>
        </w:rPr>
      </w:pPr>
    </w:p>
    <w:p w14:paraId="1AAD9237" w14:textId="77777777" w:rsidR="00DC37E3" w:rsidRPr="00DC37E3" w:rsidRDefault="00DC37E3" w:rsidP="00DC37E3">
      <w:pPr>
        <w:bidi/>
        <w:rPr>
          <w:rFonts w:cs="David" w:hint="cs"/>
          <w:rtl/>
        </w:rPr>
      </w:pPr>
      <w:r w:rsidRPr="00DC37E3">
        <w:rPr>
          <w:rFonts w:ascii="Arial" w:hAnsi="Arial" w:cs="David" w:hint="cs"/>
          <w:rtl/>
        </w:rPr>
        <w:tab/>
        <w:t xml:space="preserve"> </w:t>
      </w:r>
      <w:r w:rsidRPr="00DC37E3">
        <w:rPr>
          <w:rFonts w:cs="David" w:hint="cs"/>
          <w:rtl/>
        </w:rPr>
        <w:t xml:space="preserve">אז הוא צריך החלטה חדשה. </w:t>
      </w:r>
    </w:p>
    <w:p w14:paraId="0FCEF9D0" w14:textId="77777777" w:rsidR="00DC37E3" w:rsidRPr="00DC37E3" w:rsidRDefault="00DC37E3" w:rsidP="00DC37E3">
      <w:pPr>
        <w:bidi/>
        <w:rPr>
          <w:rFonts w:cs="David" w:hint="cs"/>
          <w:rtl/>
        </w:rPr>
      </w:pPr>
    </w:p>
    <w:p w14:paraId="12524C06" w14:textId="77777777" w:rsidR="00DC37E3" w:rsidRPr="00DC37E3" w:rsidRDefault="00DC37E3" w:rsidP="00DC37E3">
      <w:pPr>
        <w:bidi/>
        <w:rPr>
          <w:rFonts w:cs="David" w:hint="cs"/>
          <w:rtl/>
        </w:rPr>
      </w:pPr>
      <w:r w:rsidRPr="00DC37E3">
        <w:rPr>
          <w:rFonts w:cs="David" w:hint="cs"/>
          <w:u w:val="single"/>
          <w:rtl/>
        </w:rPr>
        <w:t>היו"ר דוד טל:</w:t>
      </w:r>
    </w:p>
    <w:p w14:paraId="7A3B4324" w14:textId="77777777" w:rsidR="00DC37E3" w:rsidRPr="00DC37E3" w:rsidRDefault="00DC37E3" w:rsidP="00DC37E3">
      <w:pPr>
        <w:bidi/>
        <w:rPr>
          <w:rFonts w:cs="David" w:hint="cs"/>
          <w:rtl/>
        </w:rPr>
      </w:pPr>
    </w:p>
    <w:p w14:paraId="4E8BA86D" w14:textId="77777777" w:rsidR="00DC37E3" w:rsidRPr="00DC37E3" w:rsidRDefault="00DC37E3" w:rsidP="00DC37E3">
      <w:pPr>
        <w:bidi/>
        <w:rPr>
          <w:rFonts w:cs="David" w:hint="cs"/>
          <w:rtl/>
        </w:rPr>
      </w:pPr>
      <w:r w:rsidRPr="00DC37E3">
        <w:rPr>
          <w:rFonts w:cs="David" w:hint="cs"/>
          <w:rtl/>
        </w:rPr>
        <w:tab/>
        <w:t xml:space="preserve"> ראינו גם חברי ממשלה וגם ראש ממשלה שלפני הבחירות הלכו עם אג'נדה מסוימת ותוך כדי תנועה שינו וסטו ימינה או שמאלה ולא קיימו את דעת הציבור שבחר בהם. </w:t>
      </w:r>
    </w:p>
    <w:p w14:paraId="5EC92A3F" w14:textId="77777777" w:rsidR="00DC37E3" w:rsidRPr="00DC37E3" w:rsidRDefault="00DC37E3" w:rsidP="00DC37E3">
      <w:pPr>
        <w:bidi/>
        <w:rPr>
          <w:rFonts w:cs="David" w:hint="cs"/>
          <w:rtl/>
        </w:rPr>
      </w:pPr>
    </w:p>
    <w:p w14:paraId="6666AC1E" w14:textId="77777777" w:rsidR="00DC37E3" w:rsidRPr="00DC37E3" w:rsidRDefault="00DC37E3" w:rsidP="00DC37E3">
      <w:pPr>
        <w:bidi/>
        <w:rPr>
          <w:rFonts w:cs="David" w:hint="cs"/>
          <w:rtl/>
        </w:rPr>
      </w:pPr>
      <w:r w:rsidRPr="00DC37E3">
        <w:rPr>
          <w:rFonts w:cs="David" w:hint="cs"/>
          <w:u w:val="single"/>
          <w:rtl/>
        </w:rPr>
        <w:t>ראובן ריבלין:</w:t>
      </w:r>
    </w:p>
    <w:p w14:paraId="0BE5F70F" w14:textId="77777777" w:rsidR="00DC37E3" w:rsidRPr="00DC37E3" w:rsidRDefault="00DC37E3" w:rsidP="00DC37E3">
      <w:pPr>
        <w:bidi/>
        <w:rPr>
          <w:rFonts w:cs="David" w:hint="cs"/>
          <w:rtl/>
        </w:rPr>
      </w:pPr>
    </w:p>
    <w:p w14:paraId="1043AD1B" w14:textId="77777777" w:rsidR="00DC37E3" w:rsidRPr="00DC37E3" w:rsidRDefault="00DC37E3" w:rsidP="00DC37E3">
      <w:pPr>
        <w:bidi/>
        <w:rPr>
          <w:rFonts w:cs="David" w:hint="cs"/>
          <w:rtl/>
        </w:rPr>
      </w:pPr>
      <w:r w:rsidRPr="00DC37E3">
        <w:rPr>
          <w:rFonts w:cs="David" w:hint="cs"/>
          <w:rtl/>
        </w:rPr>
        <w:tab/>
        <w:t xml:space="preserve"> לפני בית המשפט, כאשר הוא בוחן את החוקים שלנו, לא עומדים כל אותם הרהורים של חברי כנסת שהם מעטים במספר מתוך ועדה רחבה שצריכה לתת את דעתה בנושאים כל כך חשובים כמו אלה שאנחנו מתלבטים בהם, והם יפרשו את הדבר כלשון החוק ויאמרו שבכל פעם שמתנגדת הכנסת להחלטת הממשלה המדברת על החזרת רמת הגולן לצורך זה, יתקיים משאל  עם, בין שהיו בחירות ובין שלא היו בחירות.לכן אני מודה למלומד מהאגודה לשלמות הארץ והעולם על כך שהאיר את עינינו. אני מקווה שמשאל העם בתולדות מדינתנו יהיה פעם במאה שנה, כי אחרת אנחנו מאבדים את כל המערכת הפרלמנטרית שעליה בנויה הדמוקרטיה הישראלית. </w:t>
      </w:r>
    </w:p>
    <w:p w14:paraId="0F549032" w14:textId="77777777" w:rsidR="00DC37E3" w:rsidRPr="00DC37E3" w:rsidRDefault="00DC37E3" w:rsidP="00DC37E3">
      <w:pPr>
        <w:bidi/>
        <w:rPr>
          <w:rFonts w:cs="David" w:hint="cs"/>
          <w:rtl/>
        </w:rPr>
      </w:pPr>
    </w:p>
    <w:p w14:paraId="3A2C8829" w14:textId="77777777" w:rsidR="00DC37E3" w:rsidRPr="00DC37E3" w:rsidRDefault="00DC37E3" w:rsidP="00DC37E3">
      <w:pPr>
        <w:bidi/>
        <w:rPr>
          <w:rFonts w:ascii="Arial" w:hAnsi="Arial" w:cs="David" w:hint="cs"/>
          <w:u w:val="single"/>
          <w:rtl/>
        </w:rPr>
      </w:pPr>
      <w:r w:rsidRPr="00DC37E3">
        <w:rPr>
          <w:rFonts w:ascii="Arial" w:hAnsi="Arial" w:cs="David" w:hint="cs"/>
          <w:u w:val="single"/>
          <w:rtl/>
        </w:rPr>
        <w:t>עו"ד נורית אלשטיין:</w:t>
      </w:r>
    </w:p>
    <w:p w14:paraId="597056FF" w14:textId="77777777" w:rsidR="00DC37E3" w:rsidRPr="00DC37E3" w:rsidRDefault="00DC37E3" w:rsidP="00DC37E3">
      <w:pPr>
        <w:bidi/>
        <w:rPr>
          <w:rFonts w:ascii="Arial" w:hAnsi="Arial" w:cs="David" w:hint="cs"/>
          <w:u w:val="single"/>
          <w:rtl/>
        </w:rPr>
      </w:pPr>
    </w:p>
    <w:p w14:paraId="45C66721" w14:textId="77777777" w:rsidR="00DC37E3" w:rsidRPr="00DC37E3" w:rsidRDefault="00DC37E3" w:rsidP="00DC37E3">
      <w:pPr>
        <w:bidi/>
        <w:rPr>
          <w:rFonts w:cs="David" w:hint="cs"/>
          <w:rtl/>
        </w:rPr>
      </w:pPr>
      <w:r w:rsidRPr="00DC37E3">
        <w:rPr>
          <w:rFonts w:ascii="Arial" w:hAnsi="Arial" w:cs="David" w:hint="cs"/>
          <w:rtl/>
        </w:rPr>
        <w:tab/>
        <w:t xml:space="preserve"> </w:t>
      </w:r>
      <w:r w:rsidRPr="00DC37E3">
        <w:rPr>
          <w:rFonts w:cs="David" w:hint="cs"/>
          <w:rtl/>
        </w:rPr>
        <w:t xml:space="preserve">אז תעשה את זה חוק משאל עם על רמת הגולן, באופן ספציפי. </w:t>
      </w:r>
    </w:p>
    <w:p w14:paraId="676F2571" w14:textId="77777777" w:rsidR="00DC37E3" w:rsidRPr="00DC37E3" w:rsidRDefault="00DC37E3" w:rsidP="00DC37E3">
      <w:pPr>
        <w:bidi/>
        <w:rPr>
          <w:rFonts w:cs="David" w:hint="cs"/>
          <w:rtl/>
        </w:rPr>
      </w:pPr>
    </w:p>
    <w:p w14:paraId="2DFC52B1" w14:textId="77777777" w:rsidR="00DC37E3" w:rsidRPr="00DC37E3" w:rsidRDefault="00DC37E3" w:rsidP="00DC37E3">
      <w:pPr>
        <w:bidi/>
        <w:rPr>
          <w:rFonts w:cs="David" w:hint="cs"/>
          <w:rtl/>
        </w:rPr>
      </w:pPr>
      <w:r w:rsidRPr="00DC37E3">
        <w:rPr>
          <w:rFonts w:cs="David" w:hint="cs"/>
          <w:u w:val="single"/>
          <w:rtl/>
        </w:rPr>
        <w:t>ראובן ריבלין:</w:t>
      </w:r>
    </w:p>
    <w:p w14:paraId="43FD26B1" w14:textId="77777777" w:rsidR="00DC37E3" w:rsidRPr="00DC37E3" w:rsidRDefault="00DC37E3" w:rsidP="00DC37E3">
      <w:pPr>
        <w:bidi/>
        <w:rPr>
          <w:rFonts w:cs="David" w:hint="cs"/>
          <w:rtl/>
        </w:rPr>
      </w:pPr>
    </w:p>
    <w:p w14:paraId="61C23EB2" w14:textId="77777777" w:rsidR="00DC37E3" w:rsidRPr="00DC37E3" w:rsidRDefault="00DC37E3" w:rsidP="00DC37E3">
      <w:pPr>
        <w:bidi/>
        <w:rPr>
          <w:rFonts w:cs="David" w:hint="cs"/>
          <w:rtl/>
        </w:rPr>
      </w:pPr>
      <w:r w:rsidRPr="00DC37E3">
        <w:rPr>
          <w:rFonts w:cs="David" w:hint="cs"/>
          <w:rtl/>
        </w:rPr>
        <w:tab/>
        <w:t xml:space="preserve">אם אין קפנדריות ואם יש צורך בוויתור על חלק משטחה הריבוני של מדינת ישראל במשאל עם, משאל העם צריך להתקיים ובחירות לא יוכלו להחליף אותו. לכן אני חוזר בי מכל אמירותיי קודם, המאפשרות בחירות, משום שבהחלט יכול להיות מצב שבו הבטחנו שנתעלם מהסכם מסוים שהממשלה הקודמת עשתה, אבל החוקים הבין-לאומיים והמשפט הבין-לאומי והסדר הבין-לאומי מחייב רציפות שלטונית, ואכן הממשלה נבחרה בגלל הרצון של הציבור להדיח את הממשלה שקדמה לה. בדרך כלל ממשלות בישראל נבחרות לא בגלל סגולותיהם של המבטיחים, אלא בגלל שקצה נפשם של הבוחרים בממשלה הקיימת. לאחר מכן הממשלה אומרת שכאשר היא נמצאת בשלטון והיא רואה את העניינים בהיבט שבו היא יכולה להסתכל עליו תוך בחינת כל מיני עניינים, גם היא חוזרת על ההחלטה הקלוקלת של הממשלה הקודמת בדבר החזרת רמת הגולן. היא צריכה לחזור לכנסת ולבקש משאל עם. אין דרך לומר שבחירות יכסו את משאל העם. </w:t>
      </w:r>
    </w:p>
    <w:p w14:paraId="73EC302B" w14:textId="77777777" w:rsidR="00DC37E3" w:rsidRPr="00DC37E3" w:rsidRDefault="00DC37E3" w:rsidP="00DC37E3">
      <w:pPr>
        <w:bidi/>
        <w:rPr>
          <w:rFonts w:cs="David" w:hint="cs"/>
          <w:rtl/>
        </w:rPr>
      </w:pPr>
    </w:p>
    <w:p w14:paraId="4700C4FA" w14:textId="77777777" w:rsidR="00DC37E3" w:rsidRPr="00DC37E3" w:rsidRDefault="00DC37E3" w:rsidP="00DC37E3">
      <w:pPr>
        <w:bidi/>
        <w:rPr>
          <w:rFonts w:cs="David" w:hint="cs"/>
          <w:rtl/>
        </w:rPr>
      </w:pPr>
      <w:r w:rsidRPr="00DC37E3">
        <w:rPr>
          <w:rFonts w:cs="David" w:hint="cs"/>
          <w:u w:val="single"/>
          <w:rtl/>
        </w:rPr>
        <w:t>היו"ר דוד טל:</w:t>
      </w:r>
    </w:p>
    <w:p w14:paraId="03917F45" w14:textId="77777777" w:rsidR="00DC37E3" w:rsidRPr="00DC37E3" w:rsidRDefault="00DC37E3" w:rsidP="00DC37E3">
      <w:pPr>
        <w:bidi/>
        <w:rPr>
          <w:rFonts w:cs="David" w:hint="cs"/>
          <w:rtl/>
        </w:rPr>
      </w:pPr>
    </w:p>
    <w:p w14:paraId="7FCC2260" w14:textId="77777777" w:rsidR="00DC37E3" w:rsidRPr="00DC37E3" w:rsidRDefault="00DC37E3" w:rsidP="00DC37E3">
      <w:pPr>
        <w:bidi/>
        <w:rPr>
          <w:rFonts w:cs="David" w:hint="cs"/>
          <w:rtl/>
        </w:rPr>
      </w:pPr>
      <w:r w:rsidRPr="00DC37E3">
        <w:rPr>
          <w:rFonts w:cs="David" w:hint="cs"/>
          <w:rtl/>
        </w:rPr>
        <w:tab/>
        <w:t>אז צודק עומר.</w:t>
      </w:r>
    </w:p>
    <w:p w14:paraId="554FB270" w14:textId="77777777" w:rsidR="00DC37E3" w:rsidRPr="00DC37E3" w:rsidRDefault="00DC37E3" w:rsidP="00DC37E3">
      <w:pPr>
        <w:bidi/>
        <w:rPr>
          <w:rFonts w:cs="David" w:hint="cs"/>
          <w:rtl/>
        </w:rPr>
      </w:pPr>
    </w:p>
    <w:p w14:paraId="6D7D4C60" w14:textId="77777777" w:rsidR="00DC37E3" w:rsidRPr="00DC37E3" w:rsidRDefault="00DC37E3" w:rsidP="00DC37E3">
      <w:pPr>
        <w:bidi/>
        <w:rPr>
          <w:rFonts w:cs="David" w:hint="cs"/>
          <w:rtl/>
        </w:rPr>
      </w:pPr>
      <w:r w:rsidRPr="00DC37E3">
        <w:rPr>
          <w:rFonts w:cs="David" w:hint="cs"/>
          <w:u w:val="single"/>
          <w:rtl/>
        </w:rPr>
        <w:t>ראובן ריבלין:</w:t>
      </w:r>
    </w:p>
    <w:p w14:paraId="7AE7E8F8" w14:textId="77777777" w:rsidR="00DC37E3" w:rsidRPr="00DC37E3" w:rsidRDefault="00DC37E3" w:rsidP="00DC37E3">
      <w:pPr>
        <w:bidi/>
        <w:rPr>
          <w:rFonts w:cs="David" w:hint="cs"/>
          <w:rtl/>
        </w:rPr>
      </w:pPr>
    </w:p>
    <w:p w14:paraId="2DE17A17" w14:textId="77777777" w:rsidR="00DC37E3" w:rsidRPr="00DC37E3" w:rsidRDefault="00DC37E3" w:rsidP="00DC37E3">
      <w:pPr>
        <w:bidi/>
        <w:rPr>
          <w:rFonts w:cs="David" w:hint="cs"/>
          <w:rtl/>
        </w:rPr>
      </w:pPr>
      <w:r w:rsidRPr="00DC37E3">
        <w:rPr>
          <w:rFonts w:cs="David" w:hint="cs"/>
          <w:rtl/>
        </w:rPr>
        <w:tab/>
        <w:t xml:space="preserve">אני בעד אי-אמון והליכה לבחירות תמיד בלי משאלי עם, אבל היום נפל הפור. יש משאל עם בעניין רמת הגולן, כפי שהוא בא לידי אמירה בחוק שעבר בכנסת בשנת 1999, שיוזמו היה חבר הכנסת לשעבר הראל. אני אומר שאנחנו צריכים לקבוע את העניין הזה, בואו נתעלם מבחירות או אי בחירות, אנחנו נקבע שכאשר הממשלה מבקשת לקבל החלטה המאפשרת לה להחזיר את רמת הגולן, יתקיים משאל עם. לא להתחיל לומר שנת בחירות או לא שנת בחירות. </w:t>
      </w:r>
    </w:p>
    <w:p w14:paraId="3E1591E8" w14:textId="77777777" w:rsidR="00DC37E3" w:rsidRPr="00DC37E3" w:rsidRDefault="00DC37E3" w:rsidP="00DC37E3">
      <w:pPr>
        <w:bidi/>
        <w:rPr>
          <w:rFonts w:cs="David" w:hint="cs"/>
          <w:rtl/>
        </w:rPr>
      </w:pPr>
    </w:p>
    <w:p w14:paraId="5C8B4B0B" w14:textId="77777777" w:rsidR="00DC37E3" w:rsidRPr="00DC37E3" w:rsidRDefault="00DC37E3" w:rsidP="00DC37E3">
      <w:pPr>
        <w:bidi/>
        <w:rPr>
          <w:rFonts w:cs="David" w:hint="cs"/>
          <w:rtl/>
        </w:rPr>
      </w:pPr>
      <w:r w:rsidRPr="00DC37E3">
        <w:rPr>
          <w:rFonts w:cs="David" w:hint="cs"/>
          <w:u w:val="single"/>
          <w:rtl/>
        </w:rPr>
        <w:t>היו"ר דוד טל:</w:t>
      </w:r>
    </w:p>
    <w:p w14:paraId="66CAD610" w14:textId="77777777" w:rsidR="00DC37E3" w:rsidRPr="00DC37E3" w:rsidRDefault="00DC37E3" w:rsidP="00DC37E3">
      <w:pPr>
        <w:bidi/>
        <w:rPr>
          <w:rFonts w:cs="David" w:hint="cs"/>
          <w:rtl/>
        </w:rPr>
      </w:pPr>
    </w:p>
    <w:p w14:paraId="0E830154" w14:textId="77777777" w:rsidR="00DC37E3" w:rsidRPr="00DC37E3" w:rsidRDefault="00DC37E3" w:rsidP="00DC37E3">
      <w:pPr>
        <w:bidi/>
        <w:rPr>
          <w:rFonts w:cs="David" w:hint="cs"/>
          <w:rtl/>
        </w:rPr>
      </w:pPr>
      <w:r w:rsidRPr="00DC37E3">
        <w:rPr>
          <w:rFonts w:cs="David" w:hint="cs"/>
          <w:rtl/>
        </w:rPr>
        <w:tab/>
        <w:t xml:space="preserve">אבל אז יכול להיווצר מצב שיש בחירות, והממשלה החדשה תקבל החלטה לוותר, ואז  יהיה משאל עם. </w:t>
      </w:r>
    </w:p>
    <w:p w14:paraId="52D69B01" w14:textId="77777777" w:rsidR="00DC37E3" w:rsidRPr="00DC37E3" w:rsidRDefault="00DC37E3" w:rsidP="00DC37E3">
      <w:pPr>
        <w:bidi/>
        <w:rPr>
          <w:rFonts w:cs="David" w:hint="cs"/>
          <w:rtl/>
        </w:rPr>
      </w:pPr>
    </w:p>
    <w:p w14:paraId="0E0544A4" w14:textId="77777777" w:rsidR="00DC37E3" w:rsidRPr="00DC37E3" w:rsidRDefault="00DC37E3" w:rsidP="00DC37E3">
      <w:pPr>
        <w:bidi/>
        <w:rPr>
          <w:rFonts w:cs="David" w:hint="cs"/>
          <w:rtl/>
        </w:rPr>
      </w:pPr>
      <w:r w:rsidRPr="00DC37E3">
        <w:rPr>
          <w:rFonts w:cs="David" w:hint="cs"/>
          <w:u w:val="single"/>
          <w:rtl/>
        </w:rPr>
        <w:t>ראובן ריבלין:</w:t>
      </w:r>
    </w:p>
    <w:p w14:paraId="7B2701CB" w14:textId="77777777" w:rsidR="00DC37E3" w:rsidRPr="00DC37E3" w:rsidRDefault="00DC37E3" w:rsidP="00DC37E3">
      <w:pPr>
        <w:bidi/>
        <w:rPr>
          <w:rFonts w:cs="David" w:hint="cs"/>
          <w:rtl/>
        </w:rPr>
      </w:pPr>
    </w:p>
    <w:p w14:paraId="227CCE1F" w14:textId="77777777" w:rsidR="00DC37E3" w:rsidRPr="00DC37E3" w:rsidRDefault="00DC37E3" w:rsidP="00DC37E3">
      <w:pPr>
        <w:bidi/>
        <w:rPr>
          <w:rFonts w:cs="David" w:hint="cs"/>
          <w:rtl/>
        </w:rPr>
      </w:pPr>
      <w:r w:rsidRPr="00DC37E3">
        <w:rPr>
          <w:rFonts w:cs="David" w:hint="cs"/>
          <w:rtl/>
        </w:rPr>
        <w:tab/>
        <w:t xml:space="preserve"> כך אני מציע. </w:t>
      </w:r>
    </w:p>
    <w:p w14:paraId="28FC3B07" w14:textId="77777777" w:rsidR="00DC37E3" w:rsidRPr="00DC37E3" w:rsidRDefault="00DC37E3" w:rsidP="00DC37E3">
      <w:pPr>
        <w:bidi/>
        <w:rPr>
          <w:rFonts w:cs="David" w:hint="cs"/>
          <w:rtl/>
        </w:rPr>
      </w:pPr>
    </w:p>
    <w:p w14:paraId="6F71451F" w14:textId="77777777" w:rsidR="00DC37E3" w:rsidRPr="00DC37E3" w:rsidRDefault="00DC37E3" w:rsidP="00DC37E3">
      <w:pPr>
        <w:bidi/>
        <w:rPr>
          <w:rFonts w:cs="David" w:hint="cs"/>
          <w:u w:val="single"/>
          <w:rtl/>
        </w:rPr>
      </w:pPr>
      <w:r w:rsidRPr="00DC37E3">
        <w:rPr>
          <w:rFonts w:cs="David" w:hint="cs"/>
          <w:u w:val="single"/>
          <w:rtl/>
        </w:rPr>
        <w:t>עומר זוהר:</w:t>
      </w:r>
    </w:p>
    <w:p w14:paraId="67759E56" w14:textId="77777777" w:rsidR="00DC37E3" w:rsidRPr="00DC37E3" w:rsidRDefault="00DC37E3" w:rsidP="00DC37E3">
      <w:pPr>
        <w:bidi/>
        <w:rPr>
          <w:rFonts w:cs="David" w:hint="cs"/>
          <w:rtl/>
        </w:rPr>
      </w:pPr>
    </w:p>
    <w:p w14:paraId="26482E9F" w14:textId="77777777" w:rsidR="00DC37E3" w:rsidRPr="00DC37E3" w:rsidRDefault="00DC37E3" w:rsidP="00DC37E3">
      <w:pPr>
        <w:bidi/>
        <w:rPr>
          <w:rFonts w:cs="David" w:hint="cs"/>
          <w:rtl/>
        </w:rPr>
      </w:pPr>
      <w:r w:rsidRPr="00DC37E3">
        <w:rPr>
          <w:rFonts w:cs="David" w:hint="cs"/>
          <w:rtl/>
        </w:rPr>
        <w:tab/>
        <w:t xml:space="preserve">אם היא נבחרה ומשאל העם קבע שלא יהיה הסכם, היא לא יכולה ללכת נגד. אם אתה עושה שני פתקים אתה פותר את זה. </w:t>
      </w:r>
    </w:p>
    <w:p w14:paraId="3A315A63" w14:textId="77777777" w:rsidR="00DC37E3" w:rsidRPr="00DC37E3" w:rsidRDefault="00DC37E3" w:rsidP="00DC37E3">
      <w:pPr>
        <w:bidi/>
        <w:rPr>
          <w:rFonts w:cs="David" w:hint="cs"/>
          <w:rtl/>
        </w:rPr>
      </w:pPr>
    </w:p>
    <w:p w14:paraId="12654C87" w14:textId="77777777" w:rsidR="00DC37E3" w:rsidRPr="00DC37E3" w:rsidRDefault="00DC37E3" w:rsidP="00DC37E3">
      <w:pPr>
        <w:bidi/>
        <w:rPr>
          <w:rFonts w:cs="David" w:hint="cs"/>
          <w:rtl/>
        </w:rPr>
      </w:pPr>
      <w:r w:rsidRPr="00DC37E3">
        <w:rPr>
          <w:rFonts w:cs="David" w:hint="cs"/>
          <w:u w:val="single"/>
          <w:rtl/>
        </w:rPr>
        <w:t>ראובן ריבלין:</w:t>
      </w:r>
    </w:p>
    <w:p w14:paraId="5335923C" w14:textId="77777777" w:rsidR="00DC37E3" w:rsidRPr="00DC37E3" w:rsidRDefault="00DC37E3" w:rsidP="00DC37E3">
      <w:pPr>
        <w:bidi/>
        <w:rPr>
          <w:rFonts w:cs="David" w:hint="cs"/>
          <w:rtl/>
        </w:rPr>
      </w:pPr>
    </w:p>
    <w:p w14:paraId="4937F4AB" w14:textId="77777777" w:rsidR="00DC37E3" w:rsidRPr="00DC37E3" w:rsidRDefault="00DC37E3" w:rsidP="00DC37E3">
      <w:pPr>
        <w:bidi/>
        <w:rPr>
          <w:rFonts w:cs="David" w:hint="cs"/>
          <w:rtl/>
        </w:rPr>
      </w:pPr>
      <w:r w:rsidRPr="00DC37E3">
        <w:rPr>
          <w:rFonts w:cs="David" w:hint="cs"/>
          <w:rtl/>
        </w:rPr>
        <w:tab/>
        <w:t xml:space="preserve"> משאל העם יהיה לגבי החלטת הממשלה הקודמת, והבחירות האלה יהיו לגבי ממשלה חדשה. </w:t>
      </w:r>
    </w:p>
    <w:p w14:paraId="02B21B0B" w14:textId="77777777" w:rsidR="00DC37E3" w:rsidRPr="00DC37E3" w:rsidRDefault="00DC37E3" w:rsidP="00DC37E3">
      <w:pPr>
        <w:bidi/>
        <w:rPr>
          <w:rFonts w:cs="David" w:hint="cs"/>
          <w:rtl/>
        </w:rPr>
      </w:pPr>
    </w:p>
    <w:p w14:paraId="05C41D16" w14:textId="77777777" w:rsidR="00DC37E3" w:rsidRPr="00DC37E3" w:rsidRDefault="00DC37E3" w:rsidP="00DC37E3">
      <w:pPr>
        <w:bidi/>
        <w:rPr>
          <w:rFonts w:cs="David" w:hint="cs"/>
          <w:u w:val="single"/>
          <w:rtl/>
        </w:rPr>
      </w:pPr>
    </w:p>
    <w:p w14:paraId="4F9C8F4A" w14:textId="77777777" w:rsidR="00DC37E3" w:rsidRPr="00DC37E3" w:rsidRDefault="00DC37E3" w:rsidP="00DC37E3">
      <w:pPr>
        <w:bidi/>
        <w:rPr>
          <w:rFonts w:cs="David" w:hint="cs"/>
          <w:u w:val="single"/>
          <w:rtl/>
        </w:rPr>
      </w:pPr>
    </w:p>
    <w:p w14:paraId="4431E07E" w14:textId="77777777" w:rsidR="00DC37E3" w:rsidRPr="00DC37E3" w:rsidRDefault="00DC37E3" w:rsidP="00DC37E3">
      <w:pPr>
        <w:bidi/>
        <w:rPr>
          <w:rFonts w:cs="David" w:hint="cs"/>
          <w:u w:val="single"/>
          <w:rtl/>
        </w:rPr>
      </w:pPr>
    </w:p>
    <w:p w14:paraId="487E0B6E" w14:textId="77777777" w:rsidR="00DC37E3" w:rsidRPr="00DC37E3" w:rsidRDefault="00DC37E3" w:rsidP="00DC37E3">
      <w:pPr>
        <w:bidi/>
        <w:rPr>
          <w:rFonts w:cs="David" w:hint="cs"/>
          <w:u w:val="single"/>
          <w:rtl/>
        </w:rPr>
      </w:pPr>
    </w:p>
    <w:p w14:paraId="268943A5" w14:textId="77777777" w:rsidR="00DC37E3" w:rsidRPr="00DC37E3" w:rsidRDefault="00DC37E3" w:rsidP="00DC37E3">
      <w:pPr>
        <w:bidi/>
        <w:rPr>
          <w:rFonts w:cs="David" w:hint="cs"/>
          <w:rtl/>
        </w:rPr>
      </w:pPr>
      <w:r w:rsidRPr="00DC37E3">
        <w:rPr>
          <w:rFonts w:cs="David" w:hint="cs"/>
          <w:u w:val="single"/>
          <w:rtl/>
        </w:rPr>
        <w:t>היו"ר דוד טל:</w:t>
      </w:r>
    </w:p>
    <w:p w14:paraId="7AF4CBC2" w14:textId="77777777" w:rsidR="00DC37E3" w:rsidRPr="00DC37E3" w:rsidRDefault="00DC37E3" w:rsidP="00DC37E3">
      <w:pPr>
        <w:bidi/>
        <w:rPr>
          <w:rFonts w:cs="David" w:hint="cs"/>
          <w:rtl/>
        </w:rPr>
      </w:pPr>
    </w:p>
    <w:p w14:paraId="1C39C1DF" w14:textId="77777777" w:rsidR="00DC37E3" w:rsidRPr="00DC37E3" w:rsidRDefault="00DC37E3" w:rsidP="00DC37E3">
      <w:pPr>
        <w:bidi/>
        <w:rPr>
          <w:rFonts w:cs="David" w:hint="cs"/>
          <w:rtl/>
        </w:rPr>
      </w:pPr>
      <w:r w:rsidRPr="00DC37E3">
        <w:rPr>
          <w:rFonts w:cs="David" w:hint="cs"/>
          <w:rtl/>
        </w:rPr>
        <w:tab/>
        <w:t>בהנחה שתתקיימנה בחירות והנושא של רמת הגולן עומד בסדר היום הלאומי בעדיפות הראשונה, האם יש לך בעיה עם זה, כפי שמציע עומר, שבבואך להצביע לראש ממשלה כזה או אחר תצטרך גם להצביע בעבור שאלת רמת הגולן?</w:t>
      </w:r>
    </w:p>
    <w:p w14:paraId="6ECF4D2B" w14:textId="77777777" w:rsidR="00DC37E3" w:rsidRPr="00DC37E3" w:rsidRDefault="00DC37E3" w:rsidP="00DC37E3">
      <w:pPr>
        <w:bidi/>
        <w:rPr>
          <w:rFonts w:cs="David" w:hint="cs"/>
          <w:rtl/>
        </w:rPr>
      </w:pPr>
    </w:p>
    <w:p w14:paraId="21D05D90" w14:textId="77777777" w:rsidR="00DC37E3" w:rsidRPr="00DC37E3" w:rsidRDefault="00DC37E3" w:rsidP="00DC37E3">
      <w:pPr>
        <w:bidi/>
        <w:rPr>
          <w:rFonts w:cs="David" w:hint="cs"/>
          <w:rtl/>
        </w:rPr>
      </w:pPr>
      <w:r w:rsidRPr="00DC37E3">
        <w:rPr>
          <w:rFonts w:cs="David" w:hint="cs"/>
          <w:u w:val="single"/>
          <w:rtl/>
        </w:rPr>
        <w:t>ראובן ריבלין:</w:t>
      </w:r>
    </w:p>
    <w:p w14:paraId="51A2295D" w14:textId="77777777" w:rsidR="00DC37E3" w:rsidRPr="00DC37E3" w:rsidRDefault="00DC37E3" w:rsidP="00DC37E3">
      <w:pPr>
        <w:bidi/>
        <w:rPr>
          <w:rFonts w:cs="David" w:hint="cs"/>
          <w:rtl/>
        </w:rPr>
      </w:pPr>
    </w:p>
    <w:p w14:paraId="5519BCA3" w14:textId="77777777" w:rsidR="00DC37E3" w:rsidRPr="00DC37E3" w:rsidRDefault="00DC37E3" w:rsidP="00DC37E3">
      <w:pPr>
        <w:bidi/>
        <w:rPr>
          <w:rFonts w:cs="David" w:hint="cs"/>
          <w:rtl/>
        </w:rPr>
      </w:pPr>
      <w:r w:rsidRPr="00DC37E3">
        <w:rPr>
          <w:rFonts w:cs="David" w:hint="cs"/>
          <w:rtl/>
        </w:rPr>
        <w:tab/>
        <w:t xml:space="preserve"> לי אין בעיה, כי בדרך כלל דעותיי לא משתנות. אבל יש פעמים שממשלות, לאחר שהן כובשות את לב הציבור, הן משנות את דעתן. </w:t>
      </w:r>
    </w:p>
    <w:p w14:paraId="5766899D" w14:textId="77777777" w:rsidR="00DC37E3" w:rsidRPr="00DC37E3" w:rsidRDefault="00DC37E3" w:rsidP="00DC37E3">
      <w:pPr>
        <w:bidi/>
        <w:rPr>
          <w:rFonts w:cs="David" w:hint="cs"/>
          <w:rtl/>
        </w:rPr>
      </w:pPr>
    </w:p>
    <w:p w14:paraId="13BA220E" w14:textId="77777777" w:rsidR="00DC37E3" w:rsidRPr="00DC37E3" w:rsidRDefault="00DC37E3" w:rsidP="00DC37E3">
      <w:pPr>
        <w:bidi/>
        <w:rPr>
          <w:rFonts w:cs="David" w:hint="cs"/>
          <w:rtl/>
        </w:rPr>
      </w:pPr>
      <w:r w:rsidRPr="00DC37E3">
        <w:rPr>
          <w:rFonts w:cs="David" w:hint="cs"/>
          <w:u w:val="single"/>
          <w:rtl/>
        </w:rPr>
        <w:t>היו"ר דוד טל:</w:t>
      </w:r>
    </w:p>
    <w:p w14:paraId="66B93AA4" w14:textId="77777777" w:rsidR="00DC37E3" w:rsidRPr="00DC37E3" w:rsidRDefault="00DC37E3" w:rsidP="00DC37E3">
      <w:pPr>
        <w:bidi/>
        <w:rPr>
          <w:rFonts w:cs="David" w:hint="cs"/>
          <w:rtl/>
        </w:rPr>
      </w:pPr>
    </w:p>
    <w:p w14:paraId="6B0B9153" w14:textId="77777777" w:rsidR="00DC37E3" w:rsidRPr="00DC37E3" w:rsidRDefault="00DC37E3" w:rsidP="00DC37E3">
      <w:pPr>
        <w:bidi/>
        <w:rPr>
          <w:rFonts w:cs="David" w:hint="cs"/>
          <w:rtl/>
        </w:rPr>
      </w:pPr>
      <w:r w:rsidRPr="00DC37E3">
        <w:rPr>
          <w:rFonts w:cs="David" w:hint="cs"/>
          <w:rtl/>
        </w:rPr>
        <w:tab/>
        <w:t xml:space="preserve"> אני רוצה לכבול את ידיהן. </w:t>
      </w:r>
    </w:p>
    <w:p w14:paraId="35D2FEA3" w14:textId="77777777" w:rsidR="00DC37E3" w:rsidRPr="00DC37E3" w:rsidRDefault="00DC37E3" w:rsidP="00DC37E3">
      <w:pPr>
        <w:bidi/>
        <w:rPr>
          <w:rFonts w:cs="David" w:hint="cs"/>
          <w:rtl/>
        </w:rPr>
      </w:pPr>
    </w:p>
    <w:p w14:paraId="7A7F72D3" w14:textId="77777777" w:rsidR="00DC37E3" w:rsidRPr="00DC37E3" w:rsidRDefault="00DC37E3" w:rsidP="00DC37E3">
      <w:pPr>
        <w:bidi/>
        <w:rPr>
          <w:rFonts w:cs="David" w:hint="cs"/>
          <w:rtl/>
        </w:rPr>
      </w:pPr>
      <w:r w:rsidRPr="00DC37E3">
        <w:rPr>
          <w:rFonts w:cs="David" w:hint="cs"/>
          <w:u w:val="single"/>
          <w:rtl/>
        </w:rPr>
        <w:t>ראובן ריבלין:</w:t>
      </w:r>
    </w:p>
    <w:p w14:paraId="06651107" w14:textId="77777777" w:rsidR="00DC37E3" w:rsidRPr="00DC37E3" w:rsidRDefault="00DC37E3" w:rsidP="00DC37E3">
      <w:pPr>
        <w:bidi/>
        <w:rPr>
          <w:rFonts w:cs="David" w:hint="cs"/>
          <w:rtl/>
        </w:rPr>
      </w:pPr>
    </w:p>
    <w:p w14:paraId="6E4ADD22" w14:textId="77777777" w:rsidR="00DC37E3" w:rsidRPr="00DC37E3" w:rsidRDefault="00DC37E3" w:rsidP="00DC37E3">
      <w:pPr>
        <w:bidi/>
        <w:rPr>
          <w:rFonts w:cs="David" w:hint="cs"/>
          <w:rtl/>
        </w:rPr>
      </w:pPr>
      <w:r w:rsidRPr="00DC37E3">
        <w:rPr>
          <w:rFonts w:cs="David" w:hint="cs"/>
          <w:rtl/>
        </w:rPr>
        <w:tab/>
        <w:t xml:space="preserve"> מבחינה חוקתית ההחלטה שאנחנו מקבלים לגבי משאל עם וביצוע משאל עם היא מוגדרת ביותר, היא אומרת האם העם מקבל את החלטת הממשלה או לא מקבל. </w:t>
      </w:r>
    </w:p>
    <w:p w14:paraId="491245E8" w14:textId="77777777" w:rsidR="00DC37E3" w:rsidRPr="00DC37E3" w:rsidRDefault="00DC37E3" w:rsidP="00DC37E3">
      <w:pPr>
        <w:bidi/>
        <w:rPr>
          <w:rFonts w:cs="David" w:hint="cs"/>
          <w:rtl/>
        </w:rPr>
      </w:pPr>
    </w:p>
    <w:p w14:paraId="5D10A621" w14:textId="77777777" w:rsidR="00DC37E3" w:rsidRPr="00DC37E3" w:rsidRDefault="00DC37E3" w:rsidP="00DC37E3">
      <w:pPr>
        <w:bidi/>
        <w:rPr>
          <w:rFonts w:ascii="Arial" w:hAnsi="Arial" w:cs="David" w:hint="cs"/>
          <w:u w:val="single"/>
          <w:rtl/>
        </w:rPr>
      </w:pPr>
      <w:r w:rsidRPr="00DC37E3">
        <w:rPr>
          <w:rFonts w:ascii="Arial" w:hAnsi="Arial" w:cs="David" w:hint="cs"/>
          <w:u w:val="single"/>
          <w:rtl/>
        </w:rPr>
        <w:t>עו"ד נורית אלשטיין:</w:t>
      </w:r>
    </w:p>
    <w:p w14:paraId="62C21973" w14:textId="77777777" w:rsidR="00DC37E3" w:rsidRPr="00DC37E3" w:rsidRDefault="00DC37E3" w:rsidP="00DC37E3">
      <w:pPr>
        <w:bidi/>
        <w:rPr>
          <w:rFonts w:ascii="Arial" w:hAnsi="Arial" w:cs="David" w:hint="cs"/>
          <w:u w:val="single"/>
          <w:rtl/>
        </w:rPr>
      </w:pPr>
    </w:p>
    <w:p w14:paraId="4B574C55" w14:textId="77777777" w:rsidR="00DC37E3" w:rsidRPr="00DC37E3" w:rsidRDefault="00DC37E3" w:rsidP="00DC37E3">
      <w:pPr>
        <w:bidi/>
        <w:rPr>
          <w:rFonts w:cs="David" w:hint="cs"/>
          <w:rtl/>
        </w:rPr>
      </w:pPr>
      <w:r w:rsidRPr="00DC37E3">
        <w:rPr>
          <w:rFonts w:ascii="Arial" w:hAnsi="Arial" w:cs="David" w:hint="cs"/>
          <w:rtl/>
        </w:rPr>
        <w:tab/>
        <w:t xml:space="preserve"> </w:t>
      </w:r>
      <w:r w:rsidRPr="00DC37E3">
        <w:rPr>
          <w:rFonts w:cs="David" w:hint="cs"/>
          <w:rtl/>
        </w:rPr>
        <w:t xml:space="preserve">אחרי שהכנסת מאשרת. </w:t>
      </w:r>
    </w:p>
    <w:p w14:paraId="6F1846DF" w14:textId="77777777" w:rsidR="00DC37E3" w:rsidRPr="00DC37E3" w:rsidRDefault="00DC37E3" w:rsidP="00DC37E3">
      <w:pPr>
        <w:bidi/>
        <w:rPr>
          <w:rFonts w:cs="David" w:hint="cs"/>
          <w:rtl/>
        </w:rPr>
      </w:pPr>
    </w:p>
    <w:p w14:paraId="1163CBBB" w14:textId="77777777" w:rsidR="00DC37E3" w:rsidRPr="00DC37E3" w:rsidRDefault="00DC37E3" w:rsidP="00DC37E3">
      <w:pPr>
        <w:bidi/>
        <w:rPr>
          <w:rFonts w:cs="David" w:hint="cs"/>
          <w:rtl/>
        </w:rPr>
      </w:pPr>
      <w:r w:rsidRPr="00DC37E3">
        <w:rPr>
          <w:rFonts w:cs="David" w:hint="cs"/>
          <w:u w:val="single"/>
          <w:rtl/>
        </w:rPr>
        <w:t>ראובן ריבלין:</w:t>
      </w:r>
    </w:p>
    <w:p w14:paraId="3C8B7C02" w14:textId="77777777" w:rsidR="00DC37E3" w:rsidRPr="00DC37E3" w:rsidRDefault="00DC37E3" w:rsidP="00DC37E3">
      <w:pPr>
        <w:bidi/>
        <w:rPr>
          <w:rFonts w:cs="David" w:hint="cs"/>
          <w:rtl/>
        </w:rPr>
      </w:pPr>
    </w:p>
    <w:p w14:paraId="4E211F9C" w14:textId="77777777" w:rsidR="00DC37E3" w:rsidRPr="00DC37E3" w:rsidRDefault="00DC37E3" w:rsidP="00DC37E3">
      <w:pPr>
        <w:bidi/>
        <w:rPr>
          <w:rFonts w:cs="David" w:hint="cs"/>
          <w:rtl/>
        </w:rPr>
      </w:pPr>
      <w:r w:rsidRPr="00DC37E3">
        <w:rPr>
          <w:rFonts w:cs="David" w:hint="cs"/>
          <w:rtl/>
        </w:rPr>
        <w:tab/>
        <w:t xml:space="preserve"> זאת אותה הממשלה שיכול להיות בהחלט שהיא לא תיבחר, ואז אומר ראש הממשלה  הנבחר, שכל כולו היה נתון למאבק בלתי פוסק ולשכנוע העם נגד הצבעה בעד ההחלטה של הממשלה כאשר הוא בא להיות אחד המסבירים מדוע אסור לקבל את החלטת הממשלה במשאל העם, והוא משנה את דעתו כראש ממשלה. זאת החלטה חדשה של ממשלה, מבחינה חוקתית, שתצטרך לעמוד פעם נוספת במשאל עם. </w:t>
      </w:r>
    </w:p>
    <w:p w14:paraId="67C67711" w14:textId="77777777" w:rsidR="00DC37E3" w:rsidRPr="00DC37E3" w:rsidRDefault="00DC37E3" w:rsidP="00DC37E3">
      <w:pPr>
        <w:bidi/>
        <w:rPr>
          <w:rFonts w:cs="David" w:hint="cs"/>
          <w:rtl/>
        </w:rPr>
      </w:pPr>
    </w:p>
    <w:p w14:paraId="43D2A762" w14:textId="77777777" w:rsidR="00DC37E3" w:rsidRPr="00DC37E3" w:rsidRDefault="00DC37E3" w:rsidP="00DC37E3">
      <w:pPr>
        <w:bidi/>
        <w:rPr>
          <w:rFonts w:cs="David" w:hint="cs"/>
          <w:rtl/>
        </w:rPr>
      </w:pPr>
      <w:r w:rsidRPr="00DC37E3">
        <w:rPr>
          <w:rFonts w:cs="David" w:hint="cs"/>
          <w:u w:val="single"/>
          <w:rtl/>
        </w:rPr>
        <w:t>היו"ר דוד טל:</w:t>
      </w:r>
    </w:p>
    <w:p w14:paraId="036C3D23" w14:textId="77777777" w:rsidR="00DC37E3" w:rsidRPr="00DC37E3" w:rsidRDefault="00DC37E3" w:rsidP="00DC37E3">
      <w:pPr>
        <w:bidi/>
        <w:rPr>
          <w:rFonts w:cs="David" w:hint="cs"/>
          <w:rtl/>
        </w:rPr>
      </w:pPr>
    </w:p>
    <w:p w14:paraId="6A7215B8" w14:textId="77777777" w:rsidR="00DC37E3" w:rsidRPr="00DC37E3" w:rsidRDefault="00DC37E3" w:rsidP="00DC37E3">
      <w:pPr>
        <w:bidi/>
        <w:rPr>
          <w:rFonts w:cs="David" w:hint="cs"/>
          <w:rtl/>
        </w:rPr>
      </w:pPr>
      <w:r w:rsidRPr="00DC37E3">
        <w:rPr>
          <w:rFonts w:cs="David" w:hint="cs"/>
          <w:rtl/>
        </w:rPr>
        <w:tab/>
        <w:t xml:space="preserve">אבל זה יעלה לנו מיליארד וחצי שקלים. אפשר לחסוך את זה. </w:t>
      </w:r>
    </w:p>
    <w:p w14:paraId="35B821EA" w14:textId="77777777" w:rsidR="00DC37E3" w:rsidRPr="00DC37E3" w:rsidRDefault="00DC37E3" w:rsidP="00DC37E3">
      <w:pPr>
        <w:bidi/>
        <w:rPr>
          <w:rFonts w:cs="David" w:hint="cs"/>
          <w:rtl/>
        </w:rPr>
      </w:pPr>
    </w:p>
    <w:p w14:paraId="73F9E153" w14:textId="77777777" w:rsidR="00DC37E3" w:rsidRPr="00DC37E3" w:rsidRDefault="00DC37E3" w:rsidP="00DC37E3">
      <w:pPr>
        <w:bidi/>
        <w:rPr>
          <w:rFonts w:cs="David" w:hint="cs"/>
          <w:rtl/>
        </w:rPr>
      </w:pPr>
      <w:r w:rsidRPr="00DC37E3">
        <w:rPr>
          <w:rFonts w:cs="David" w:hint="cs"/>
          <w:u w:val="single"/>
          <w:rtl/>
        </w:rPr>
        <w:t>ראובן ריבלין:</w:t>
      </w:r>
    </w:p>
    <w:p w14:paraId="54462CC1" w14:textId="77777777" w:rsidR="00DC37E3" w:rsidRPr="00DC37E3" w:rsidRDefault="00DC37E3" w:rsidP="00DC37E3">
      <w:pPr>
        <w:bidi/>
        <w:rPr>
          <w:rFonts w:cs="David" w:hint="cs"/>
          <w:rtl/>
        </w:rPr>
      </w:pPr>
    </w:p>
    <w:p w14:paraId="232FCED8" w14:textId="77777777" w:rsidR="00DC37E3" w:rsidRPr="00DC37E3" w:rsidRDefault="00DC37E3" w:rsidP="00DC37E3">
      <w:pPr>
        <w:bidi/>
        <w:rPr>
          <w:rFonts w:cs="David" w:hint="cs"/>
          <w:rtl/>
        </w:rPr>
      </w:pPr>
      <w:r w:rsidRPr="00DC37E3">
        <w:rPr>
          <w:rFonts w:cs="David" w:hint="cs"/>
          <w:rtl/>
        </w:rPr>
        <w:tab/>
        <w:t xml:space="preserve"> הצבעתי אז בעד חוק רמת הגולן, בגלל שהוא לא רק היה עניין בנושא תיאורטי, הוא גם היה אמירה. אבל אתם רואים שמאז זה הולך וחוזר. משאל עם הוא דבר שאני חושב שהוא מחמיץ את הבחירות, וזה דבר לא טוב. אני מקווה שזה יהיה פעם באלף שנים, ולא נחזיר את הגולן.</w:t>
      </w:r>
    </w:p>
    <w:p w14:paraId="7C1EE911" w14:textId="77777777" w:rsidR="00DC37E3" w:rsidRPr="00DC37E3" w:rsidRDefault="00DC37E3" w:rsidP="00DC37E3">
      <w:pPr>
        <w:bidi/>
        <w:rPr>
          <w:rFonts w:cs="David" w:hint="cs"/>
          <w:rtl/>
        </w:rPr>
      </w:pPr>
    </w:p>
    <w:p w14:paraId="48E01EA5" w14:textId="77777777" w:rsidR="00DC37E3" w:rsidRPr="00DC37E3" w:rsidRDefault="00DC37E3" w:rsidP="00DC37E3">
      <w:pPr>
        <w:bidi/>
        <w:rPr>
          <w:rFonts w:cs="David" w:hint="cs"/>
          <w:rtl/>
        </w:rPr>
      </w:pPr>
      <w:r w:rsidRPr="00DC37E3">
        <w:rPr>
          <w:rFonts w:cs="David" w:hint="cs"/>
          <w:u w:val="single"/>
          <w:rtl/>
        </w:rPr>
        <w:t>יצחק לוי:</w:t>
      </w:r>
    </w:p>
    <w:p w14:paraId="59048851" w14:textId="77777777" w:rsidR="00DC37E3" w:rsidRPr="00DC37E3" w:rsidRDefault="00DC37E3" w:rsidP="00DC37E3">
      <w:pPr>
        <w:bidi/>
        <w:rPr>
          <w:rFonts w:cs="David" w:hint="cs"/>
          <w:rtl/>
        </w:rPr>
      </w:pPr>
    </w:p>
    <w:p w14:paraId="1DEE663E" w14:textId="77777777" w:rsidR="00DC37E3" w:rsidRPr="00DC37E3" w:rsidRDefault="00DC37E3" w:rsidP="00DC37E3">
      <w:pPr>
        <w:bidi/>
        <w:rPr>
          <w:rFonts w:cs="David" w:hint="cs"/>
          <w:rtl/>
        </w:rPr>
      </w:pPr>
      <w:r w:rsidRPr="00DC37E3">
        <w:rPr>
          <w:rFonts w:cs="David" w:hint="cs"/>
          <w:rtl/>
        </w:rPr>
        <w:tab/>
        <w:t xml:space="preserve"> נהפוך את החוק הזה לחוק ספציפי לרמת הגולן.</w:t>
      </w:r>
    </w:p>
    <w:p w14:paraId="5DD511B1" w14:textId="77777777" w:rsidR="00DC37E3" w:rsidRPr="00DC37E3" w:rsidRDefault="00DC37E3" w:rsidP="00DC37E3">
      <w:pPr>
        <w:bidi/>
        <w:rPr>
          <w:rFonts w:cs="David" w:hint="cs"/>
          <w:rtl/>
        </w:rPr>
      </w:pPr>
    </w:p>
    <w:p w14:paraId="5214A3D8" w14:textId="77777777" w:rsidR="00DC37E3" w:rsidRPr="00DC37E3" w:rsidRDefault="00DC37E3" w:rsidP="00DC37E3">
      <w:pPr>
        <w:bidi/>
        <w:rPr>
          <w:rFonts w:ascii="Arial" w:hAnsi="Arial" w:cs="David" w:hint="cs"/>
          <w:u w:val="single"/>
          <w:rtl/>
        </w:rPr>
      </w:pPr>
      <w:r w:rsidRPr="00DC37E3">
        <w:rPr>
          <w:rFonts w:ascii="Arial" w:hAnsi="Arial" w:cs="David" w:hint="cs"/>
          <w:u w:val="single"/>
          <w:rtl/>
        </w:rPr>
        <w:t>עו"ד נורית אלשטיין:</w:t>
      </w:r>
    </w:p>
    <w:p w14:paraId="7CDE6890" w14:textId="77777777" w:rsidR="00DC37E3" w:rsidRPr="00DC37E3" w:rsidRDefault="00DC37E3" w:rsidP="00DC37E3">
      <w:pPr>
        <w:bidi/>
        <w:rPr>
          <w:rFonts w:ascii="Arial" w:hAnsi="Arial" w:cs="David" w:hint="cs"/>
          <w:u w:val="single"/>
          <w:rtl/>
        </w:rPr>
      </w:pPr>
    </w:p>
    <w:p w14:paraId="7B5E4702" w14:textId="77777777" w:rsidR="00DC37E3" w:rsidRPr="00DC37E3" w:rsidRDefault="00DC37E3" w:rsidP="00DC37E3">
      <w:pPr>
        <w:bidi/>
        <w:rPr>
          <w:rFonts w:cs="David" w:hint="cs"/>
          <w:rtl/>
        </w:rPr>
      </w:pPr>
      <w:r w:rsidRPr="00DC37E3">
        <w:rPr>
          <w:rFonts w:ascii="Arial" w:hAnsi="Arial" w:cs="David" w:hint="cs"/>
          <w:rtl/>
        </w:rPr>
        <w:tab/>
        <w:t xml:space="preserve"> </w:t>
      </w:r>
      <w:r w:rsidRPr="00DC37E3">
        <w:rPr>
          <w:rFonts w:cs="David" w:hint="cs"/>
          <w:rtl/>
        </w:rPr>
        <w:t xml:space="preserve">אז זה מפשט את כל ההליך. </w:t>
      </w:r>
    </w:p>
    <w:p w14:paraId="6AD70ABD" w14:textId="77777777" w:rsidR="00DC37E3" w:rsidRPr="00DC37E3" w:rsidRDefault="00DC37E3" w:rsidP="00DC37E3">
      <w:pPr>
        <w:bidi/>
        <w:rPr>
          <w:rFonts w:cs="David" w:hint="cs"/>
          <w:rtl/>
        </w:rPr>
      </w:pPr>
    </w:p>
    <w:p w14:paraId="56C3EDF8" w14:textId="77777777" w:rsidR="00DC37E3" w:rsidRPr="00DC37E3" w:rsidRDefault="00DC37E3" w:rsidP="00DC37E3">
      <w:pPr>
        <w:bidi/>
        <w:rPr>
          <w:rFonts w:cs="David" w:hint="cs"/>
          <w:rtl/>
        </w:rPr>
      </w:pPr>
      <w:r w:rsidRPr="00DC37E3">
        <w:rPr>
          <w:rFonts w:cs="David" w:hint="cs"/>
          <w:u w:val="single"/>
          <w:rtl/>
        </w:rPr>
        <w:t>היו"ר דוד טל:</w:t>
      </w:r>
    </w:p>
    <w:p w14:paraId="358D1FEE" w14:textId="77777777" w:rsidR="00DC37E3" w:rsidRPr="00DC37E3" w:rsidRDefault="00DC37E3" w:rsidP="00DC37E3">
      <w:pPr>
        <w:bidi/>
        <w:rPr>
          <w:rFonts w:cs="David" w:hint="cs"/>
          <w:rtl/>
        </w:rPr>
      </w:pPr>
    </w:p>
    <w:p w14:paraId="020EC954" w14:textId="77777777" w:rsidR="00DC37E3" w:rsidRPr="00DC37E3" w:rsidRDefault="00DC37E3" w:rsidP="00DC37E3">
      <w:pPr>
        <w:bidi/>
        <w:rPr>
          <w:rFonts w:cs="David" w:hint="cs"/>
          <w:rtl/>
        </w:rPr>
      </w:pPr>
      <w:r w:rsidRPr="00DC37E3">
        <w:rPr>
          <w:rFonts w:cs="David" w:hint="cs"/>
          <w:rtl/>
        </w:rPr>
        <w:tab/>
        <w:t xml:space="preserve">אכן כן. דיברתי עם היועצת המשפטית בנושא הזה כבר בשבוע שעבר, וכך אנחנו רוצים לעשות. החוק ייוחד לרמת הגולן. </w:t>
      </w:r>
    </w:p>
    <w:p w14:paraId="0C4E4328" w14:textId="77777777" w:rsidR="00DC37E3" w:rsidRPr="00DC37E3" w:rsidRDefault="00DC37E3" w:rsidP="00DC37E3">
      <w:pPr>
        <w:bidi/>
        <w:rPr>
          <w:rFonts w:cs="David" w:hint="cs"/>
          <w:rtl/>
        </w:rPr>
      </w:pPr>
    </w:p>
    <w:p w14:paraId="31730C62" w14:textId="77777777" w:rsidR="00DC37E3" w:rsidRPr="00DC37E3" w:rsidRDefault="00DC37E3" w:rsidP="00DC37E3">
      <w:pPr>
        <w:bidi/>
        <w:rPr>
          <w:rFonts w:cs="David" w:hint="cs"/>
          <w:u w:val="single"/>
          <w:rtl/>
        </w:rPr>
      </w:pPr>
    </w:p>
    <w:p w14:paraId="25AED493" w14:textId="77777777" w:rsidR="00DC37E3" w:rsidRPr="00DC37E3" w:rsidRDefault="00DC37E3" w:rsidP="00DC37E3">
      <w:pPr>
        <w:bidi/>
        <w:rPr>
          <w:rFonts w:cs="David" w:hint="cs"/>
          <w:u w:val="single"/>
          <w:rtl/>
        </w:rPr>
      </w:pPr>
    </w:p>
    <w:p w14:paraId="3F1DD2D9" w14:textId="77777777" w:rsidR="00DC37E3" w:rsidRPr="00DC37E3" w:rsidRDefault="00DC37E3" w:rsidP="00DC37E3">
      <w:pPr>
        <w:bidi/>
        <w:rPr>
          <w:rFonts w:cs="David" w:hint="cs"/>
          <w:rtl/>
        </w:rPr>
      </w:pPr>
      <w:r w:rsidRPr="00DC37E3">
        <w:rPr>
          <w:rFonts w:cs="David" w:hint="cs"/>
          <w:u w:val="single"/>
          <w:rtl/>
        </w:rPr>
        <w:t>ראובן ריבלין:</w:t>
      </w:r>
    </w:p>
    <w:p w14:paraId="762E9CF1" w14:textId="77777777" w:rsidR="00DC37E3" w:rsidRPr="00DC37E3" w:rsidRDefault="00DC37E3" w:rsidP="00DC37E3">
      <w:pPr>
        <w:bidi/>
        <w:rPr>
          <w:rFonts w:cs="David" w:hint="cs"/>
          <w:rtl/>
        </w:rPr>
      </w:pPr>
    </w:p>
    <w:p w14:paraId="7547C46E" w14:textId="77777777" w:rsidR="00DC37E3" w:rsidRPr="00DC37E3" w:rsidRDefault="00DC37E3" w:rsidP="00DC37E3">
      <w:pPr>
        <w:bidi/>
        <w:rPr>
          <w:rFonts w:cs="David" w:hint="cs"/>
          <w:rtl/>
        </w:rPr>
      </w:pPr>
      <w:r w:rsidRPr="00DC37E3">
        <w:rPr>
          <w:rFonts w:cs="David" w:hint="cs"/>
          <w:rtl/>
        </w:rPr>
        <w:tab/>
        <w:t xml:space="preserve"> אחרת נפתח פתח וכל שבוע יהיה משאל עם. </w:t>
      </w:r>
    </w:p>
    <w:p w14:paraId="5D47ABF7" w14:textId="77777777" w:rsidR="00DC37E3" w:rsidRPr="00DC37E3" w:rsidRDefault="00DC37E3" w:rsidP="00DC37E3">
      <w:pPr>
        <w:bidi/>
        <w:rPr>
          <w:rFonts w:cs="David" w:hint="cs"/>
          <w:rtl/>
        </w:rPr>
      </w:pPr>
    </w:p>
    <w:p w14:paraId="219D1440" w14:textId="77777777" w:rsidR="00DC37E3" w:rsidRPr="00DC37E3" w:rsidRDefault="00DC37E3" w:rsidP="00DC37E3">
      <w:pPr>
        <w:pStyle w:val="Heading5"/>
        <w:jc w:val="left"/>
        <w:rPr>
          <w:rFonts w:hint="cs"/>
          <w:sz w:val="24"/>
          <w:rtl/>
        </w:rPr>
      </w:pPr>
      <w:r w:rsidRPr="00DC37E3">
        <w:rPr>
          <w:rFonts w:hint="cs"/>
          <w:sz w:val="24"/>
          <w:u w:val="single"/>
          <w:rtl/>
        </w:rPr>
        <w:t>מנחם בן-ששון:</w:t>
      </w:r>
    </w:p>
    <w:p w14:paraId="221E95D9" w14:textId="77777777" w:rsidR="00DC37E3" w:rsidRPr="00DC37E3" w:rsidRDefault="00DC37E3" w:rsidP="00DC37E3">
      <w:pPr>
        <w:pStyle w:val="Heading5"/>
        <w:jc w:val="left"/>
        <w:rPr>
          <w:rFonts w:hint="cs"/>
          <w:sz w:val="24"/>
          <w:rtl/>
        </w:rPr>
      </w:pPr>
    </w:p>
    <w:p w14:paraId="0A675AF6" w14:textId="77777777" w:rsidR="00DC37E3" w:rsidRPr="00DC37E3" w:rsidRDefault="00DC37E3" w:rsidP="00DC37E3">
      <w:pPr>
        <w:bidi/>
        <w:rPr>
          <w:rFonts w:cs="David" w:hint="cs"/>
          <w:rtl/>
        </w:rPr>
      </w:pPr>
      <w:r w:rsidRPr="00DC37E3">
        <w:rPr>
          <w:rFonts w:cs="David" w:hint="cs"/>
          <w:rtl/>
        </w:rPr>
        <w:tab/>
        <w:t xml:space="preserve">שתי הערות ערכיות ולאחר מכן הערה לגוף הדיון. הדבר הראשון, העובדה שעוסקים בסוגיה הזאת מלמדת אותנו שהסוגיה היא ריאלית, זאת אומרת שאולי נראה במהרה בימינו הסכמי שלום עם סוריה, וגם כנראה עם מחיר טריטוריאלי, וזאת אמירה יפה. זאת אומרת שהכנסת מתייחסת ברצינות למהלכים פוליטיים, ולא שוללת מהלכים שכאלה, וזה טוב. זה טוב שחברים רוצים לשאול בעוד רמה אחת את הציבור, ואני מקווה שהציבור ייתן את דעתו לכך שהסכמים אחראים בהחלט יכולים לעלות גם במחיר טריטוריאלי. </w:t>
      </w:r>
    </w:p>
    <w:p w14:paraId="3A193A87" w14:textId="77777777" w:rsidR="00DC37E3" w:rsidRPr="00DC37E3" w:rsidRDefault="00DC37E3" w:rsidP="00DC37E3">
      <w:pPr>
        <w:bidi/>
        <w:rPr>
          <w:rFonts w:cs="David" w:hint="cs"/>
          <w:rtl/>
        </w:rPr>
      </w:pPr>
    </w:p>
    <w:p w14:paraId="74E7187E" w14:textId="77777777" w:rsidR="00DC37E3" w:rsidRPr="00DC37E3" w:rsidRDefault="00DC37E3" w:rsidP="00DC37E3">
      <w:pPr>
        <w:bidi/>
        <w:rPr>
          <w:rFonts w:cs="David" w:hint="cs"/>
          <w:rtl/>
        </w:rPr>
      </w:pPr>
      <w:r w:rsidRPr="00DC37E3">
        <w:rPr>
          <w:rFonts w:cs="David" w:hint="cs"/>
          <w:rtl/>
        </w:rPr>
        <w:tab/>
        <w:t xml:space="preserve">הנקודה הערכית השנייה, ואני אומר אותה גם אם יצמצמו את זה לחוק לעניין רמת הגולן, צריך למצוא דרך להפוך את החוק הזה, שהוא שינוי סדרי הממשל שלנו, לאיזשהו חוק כעין חוק יסוד. כי אחרת, אם אנחנו לא נעשה את זה, בקלות באותה רמה אנשים יובילו אותנו למשאלי עם בעוד סוגיות נקודתיות. משאל עם נקודתי על השבת, משאל עם נקודתי על חוק טל ומשאל עם נקודתי על כשרות וכל מיני דברים שמטרידים אוכלוסייה אחת, או פרנסה וסוגיות אחרות. ההתמכרות שלנו כציבור לכל מיני חלופות יכולה בהחלט להוביל אותנו לכך שהפתרון החד-פעמי הזול שיהיה כאן יעלה לנו ביוקר. אמרתי את זה בזמנו כשהיו חברים שהיה להם רעיון עוועים לקחת את זה לתקנות ולא לחוק. היום כולם אומרים שזה היה רעיון עוועים. התפיסה הזאת שצריך לסתום פרצה נקודתית ויהי מה במחיר הדמוקרטיה, זה דבר שצריך לשקול אותו עשר פעמים. </w:t>
      </w:r>
    </w:p>
    <w:p w14:paraId="60A3969A" w14:textId="77777777" w:rsidR="00DC37E3" w:rsidRPr="00DC37E3" w:rsidRDefault="00DC37E3" w:rsidP="00DC37E3">
      <w:pPr>
        <w:bidi/>
        <w:rPr>
          <w:rFonts w:cs="David" w:hint="cs"/>
          <w:rtl/>
        </w:rPr>
      </w:pPr>
    </w:p>
    <w:p w14:paraId="7ED58375" w14:textId="77777777" w:rsidR="00DC37E3" w:rsidRPr="00DC37E3" w:rsidRDefault="00DC37E3" w:rsidP="00DC37E3">
      <w:pPr>
        <w:bidi/>
        <w:ind w:firstLine="512"/>
        <w:rPr>
          <w:rFonts w:cs="David" w:hint="cs"/>
          <w:rtl/>
        </w:rPr>
      </w:pPr>
      <w:r w:rsidRPr="00DC37E3">
        <w:rPr>
          <w:rFonts w:cs="David" w:hint="cs"/>
          <w:rtl/>
        </w:rPr>
        <w:t xml:space="preserve">לגבי הסוגיה שלפנינו, ההיגיון שלי איך ממשלה עובדת, במקרה הזה שהיו בחירות ועושים סיבוב של 180 מעלות </w:t>
      </w:r>
      <w:r w:rsidRPr="00DC37E3">
        <w:rPr>
          <w:rFonts w:cs="David"/>
          <w:rtl/>
        </w:rPr>
        <w:t>–</w:t>
      </w:r>
      <w:r w:rsidRPr="00DC37E3">
        <w:rPr>
          <w:rFonts w:cs="David" w:hint="cs"/>
          <w:rtl/>
        </w:rPr>
        <w:t xml:space="preserve"> לא שהיו בחירות על 30 נקודות, אלא עושים בחירות על נקודה מסוימת ואחרי זה עושים 180 מעלות באותה נקודה </w:t>
      </w:r>
      <w:r w:rsidRPr="00DC37E3">
        <w:rPr>
          <w:rFonts w:cs="David"/>
          <w:rtl/>
        </w:rPr>
        <w:t>–</w:t>
      </w:r>
      <w:r w:rsidRPr="00DC37E3">
        <w:rPr>
          <w:rFonts w:cs="David" w:hint="cs"/>
          <w:rtl/>
        </w:rPr>
        <w:t xml:space="preserve"> היה לא יהיה. אבל אם כן, אני רוצה לתקן את התיקון הזה, אם אתם חוששים, לא בכך שמצביעים בשני פתקים, אלא אם יש לנו בחירות אז הבחירות מספיקות לי ואני לא רוצה שני פתקים בהן. ואם אדם רוצה לשנות, שהיה וקרה הדבר הזה שראש הממשלה קיבל קדחת, כי לטירוף יש גבול גם בחקיקה, אז תוסיפו סעיף 3 בסעיף ג: סייג לעריכת משאל עם. אם הממשלה רוצה, אז אל תלכו עם שני פתקים, כי כמה אי-אמון יש לנו במערכת הזאת? </w:t>
      </w:r>
    </w:p>
    <w:p w14:paraId="602126D3" w14:textId="77777777" w:rsidR="00DC37E3" w:rsidRPr="00DC37E3" w:rsidRDefault="00DC37E3" w:rsidP="00DC37E3">
      <w:pPr>
        <w:bidi/>
        <w:ind w:firstLine="512"/>
        <w:rPr>
          <w:rFonts w:cs="David" w:hint="cs"/>
          <w:rtl/>
        </w:rPr>
      </w:pPr>
    </w:p>
    <w:p w14:paraId="72DB4849" w14:textId="77777777" w:rsidR="00DC37E3" w:rsidRPr="00DC37E3" w:rsidRDefault="00DC37E3" w:rsidP="00DC37E3">
      <w:pPr>
        <w:bidi/>
        <w:rPr>
          <w:rFonts w:cs="David" w:hint="cs"/>
          <w:rtl/>
        </w:rPr>
      </w:pPr>
      <w:r w:rsidRPr="00DC37E3">
        <w:rPr>
          <w:rFonts w:cs="David" w:hint="cs"/>
          <w:u w:val="single"/>
          <w:rtl/>
        </w:rPr>
        <w:t>יצחק לוי:</w:t>
      </w:r>
    </w:p>
    <w:p w14:paraId="61711E57" w14:textId="77777777" w:rsidR="00DC37E3" w:rsidRPr="00DC37E3" w:rsidRDefault="00DC37E3" w:rsidP="00DC37E3">
      <w:pPr>
        <w:bidi/>
        <w:rPr>
          <w:rFonts w:cs="David" w:hint="cs"/>
          <w:rtl/>
        </w:rPr>
      </w:pPr>
    </w:p>
    <w:p w14:paraId="4BA5D954" w14:textId="77777777" w:rsidR="00DC37E3" w:rsidRPr="00DC37E3" w:rsidRDefault="00DC37E3" w:rsidP="00DC37E3">
      <w:pPr>
        <w:bidi/>
        <w:ind w:firstLine="512"/>
        <w:rPr>
          <w:rFonts w:cs="David" w:hint="cs"/>
          <w:rtl/>
        </w:rPr>
      </w:pPr>
      <w:r w:rsidRPr="00DC37E3">
        <w:rPr>
          <w:rFonts w:cs="David" w:hint="cs"/>
          <w:rtl/>
        </w:rPr>
        <w:tab/>
        <w:t>מה תכתוב בסעיף ג?</w:t>
      </w:r>
    </w:p>
    <w:p w14:paraId="348F50AB" w14:textId="77777777" w:rsidR="00DC37E3" w:rsidRPr="00DC37E3" w:rsidRDefault="00DC37E3" w:rsidP="00DC37E3">
      <w:pPr>
        <w:bidi/>
        <w:ind w:firstLine="512"/>
        <w:rPr>
          <w:rFonts w:cs="David" w:hint="cs"/>
          <w:rtl/>
        </w:rPr>
      </w:pPr>
    </w:p>
    <w:p w14:paraId="79169233" w14:textId="77777777" w:rsidR="00DC37E3" w:rsidRPr="00DC37E3" w:rsidRDefault="00DC37E3" w:rsidP="00DC37E3">
      <w:pPr>
        <w:pStyle w:val="Heading5"/>
        <w:jc w:val="left"/>
        <w:rPr>
          <w:rFonts w:hint="cs"/>
          <w:sz w:val="24"/>
          <w:rtl/>
        </w:rPr>
      </w:pPr>
      <w:r w:rsidRPr="00DC37E3">
        <w:rPr>
          <w:rFonts w:hint="cs"/>
          <w:sz w:val="24"/>
          <w:u w:val="single"/>
          <w:rtl/>
        </w:rPr>
        <w:t>מנחם בן-ששון:</w:t>
      </w:r>
    </w:p>
    <w:p w14:paraId="71F3A5CF" w14:textId="77777777" w:rsidR="00DC37E3" w:rsidRPr="00DC37E3" w:rsidRDefault="00DC37E3" w:rsidP="00DC37E3">
      <w:pPr>
        <w:pStyle w:val="Heading5"/>
        <w:jc w:val="left"/>
        <w:rPr>
          <w:rFonts w:hint="cs"/>
          <w:sz w:val="24"/>
          <w:rtl/>
        </w:rPr>
      </w:pPr>
    </w:p>
    <w:p w14:paraId="2B2CFCFF" w14:textId="77777777" w:rsidR="00DC37E3" w:rsidRPr="00DC37E3" w:rsidRDefault="00DC37E3" w:rsidP="00DC37E3">
      <w:pPr>
        <w:bidi/>
        <w:ind w:firstLine="512"/>
        <w:rPr>
          <w:rFonts w:cs="David" w:hint="cs"/>
          <w:rtl/>
        </w:rPr>
      </w:pPr>
      <w:r w:rsidRPr="00DC37E3">
        <w:rPr>
          <w:rFonts w:cs="David" w:hint="cs"/>
          <w:rtl/>
        </w:rPr>
        <w:tab/>
        <w:t xml:space="preserve"> תכתוב שהיה אם הממשלה רוצה לאמץ את החלטת הממשלה הקודמת, היא תיחשב כהחלטה חדשה. </w:t>
      </w:r>
    </w:p>
    <w:p w14:paraId="77F293C8" w14:textId="77777777" w:rsidR="00DC37E3" w:rsidRPr="00DC37E3" w:rsidRDefault="00DC37E3" w:rsidP="00DC37E3">
      <w:pPr>
        <w:bidi/>
        <w:ind w:firstLine="512"/>
        <w:rPr>
          <w:rFonts w:cs="David" w:hint="cs"/>
          <w:rtl/>
        </w:rPr>
      </w:pPr>
    </w:p>
    <w:p w14:paraId="301C54FF" w14:textId="77777777" w:rsidR="00DC37E3" w:rsidRPr="00DC37E3" w:rsidRDefault="00DC37E3" w:rsidP="00DC37E3">
      <w:pPr>
        <w:bidi/>
        <w:rPr>
          <w:rFonts w:cs="David" w:hint="cs"/>
          <w:rtl/>
        </w:rPr>
      </w:pPr>
      <w:r w:rsidRPr="00DC37E3">
        <w:rPr>
          <w:rFonts w:cs="David" w:hint="cs"/>
          <w:u w:val="single"/>
          <w:rtl/>
        </w:rPr>
        <w:t>יצחק לוי:</w:t>
      </w:r>
    </w:p>
    <w:p w14:paraId="49F57F7F" w14:textId="77777777" w:rsidR="00DC37E3" w:rsidRPr="00DC37E3" w:rsidRDefault="00DC37E3" w:rsidP="00DC37E3">
      <w:pPr>
        <w:bidi/>
        <w:rPr>
          <w:rFonts w:cs="David" w:hint="cs"/>
          <w:rtl/>
        </w:rPr>
      </w:pPr>
    </w:p>
    <w:p w14:paraId="6A290233" w14:textId="77777777" w:rsidR="00DC37E3" w:rsidRPr="00DC37E3" w:rsidRDefault="00DC37E3" w:rsidP="00DC37E3">
      <w:pPr>
        <w:bidi/>
        <w:ind w:firstLine="512"/>
        <w:rPr>
          <w:rFonts w:cs="David" w:hint="cs"/>
          <w:rtl/>
        </w:rPr>
      </w:pPr>
      <w:r w:rsidRPr="00DC37E3">
        <w:rPr>
          <w:rFonts w:cs="David" w:hint="cs"/>
          <w:rtl/>
        </w:rPr>
        <w:tab/>
        <w:t xml:space="preserve"> נניח שאותו ראש ממשלה שרצה בחירות זכה בבחירות, אז הוא צריך לעשות עוד פעם משאל עם?</w:t>
      </w:r>
    </w:p>
    <w:p w14:paraId="42466147" w14:textId="77777777" w:rsidR="00DC37E3" w:rsidRPr="00DC37E3" w:rsidRDefault="00DC37E3" w:rsidP="00DC37E3">
      <w:pPr>
        <w:bidi/>
        <w:ind w:firstLine="512"/>
        <w:rPr>
          <w:rFonts w:cs="David" w:hint="cs"/>
          <w:rtl/>
        </w:rPr>
      </w:pPr>
    </w:p>
    <w:p w14:paraId="210EB936" w14:textId="77777777" w:rsidR="00DC37E3" w:rsidRPr="00DC37E3" w:rsidRDefault="00DC37E3" w:rsidP="00DC37E3">
      <w:pPr>
        <w:pStyle w:val="Heading5"/>
        <w:jc w:val="left"/>
        <w:rPr>
          <w:rFonts w:hint="cs"/>
          <w:sz w:val="24"/>
          <w:rtl/>
        </w:rPr>
      </w:pPr>
      <w:r w:rsidRPr="00DC37E3">
        <w:rPr>
          <w:rFonts w:hint="cs"/>
          <w:sz w:val="24"/>
          <w:u w:val="single"/>
          <w:rtl/>
        </w:rPr>
        <w:t>מנחם בן-ששון:</w:t>
      </w:r>
    </w:p>
    <w:p w14:paraId="4CE40CFB" w14:textId="77777777" w:rsidR="00DC37E3" w:rsidRPr="00DC37E3" w:rsidRDefault="00DC37E3" w:rsidP="00DC37E3">
      <w:pPr>
        <w:pStyle w:val="Heading5"/>
        <w:jc w:val="left"/>
        <w:rPr>
          <w:rFonts w:hint="cs"/>
          <w:sz w:val="24"/>
          <w:rtl/>
        </w:rPr>
      </w:pPr>
    </w:p>
    <w:p w14:paraId="63D2D425" w14:textId="77777777" w:rsidR="00DC37E3" w:rsidRPr="00DC37E3" w:rsidRDefault="00DC37E3" w:rsidP="00DC37E3">
      <w:pPr>
        <w:bidi/>
        <w:ind w:firstLine="512"/>
        <w:rPr>
          <w:rFonts w:cs="David" w:hint="cs"/>
          <w:rtl/>
        </w:rPr>
      </w:pPr>
      <w:r w:rsidRPr="00DC37E3">
        <w:rPr>
          <w:rFonts w:cs="David" w:hint="cs"/>
          <w:rtl/>
        </w:rPr>
        <w:tab/>
        <w:t xml:space="preserve"> לא. אפשר לכתוב שהחלטת הממשלה הקודמת בנושא הזה תיחשב כהחלטה חדשה.</w:t>
      </w:r>
    </w:p>
    <w:p w14:paraId="2A217CEA" w14:textId="77777777" w:rsidR="00DC37E3" w:rsidRPr="00DC37E3" w:rsidRDefault="00DC37E3" w:rsidP="00DC37E3">
      <w:pPr>
        <w:bidi/>
        <w:ind w:firstLine="512"/>
        <w:rPr>
          <w:rFonts w:cs="David" w:hint="cs"/>
          <w:rtl/>
        </w:rPr>
      </w:pPr>
    </w:p>
    <w:p w14:paraId="61C1DEF1" w14:textId="77777777" w:rsidR="00DC37E3" w:rsidRPr="00DC37E3" w:rsidRDefault="00DC37E3" w:rsidP="00DC37E3">
      <w:pPr>
        <w:bidi/>
        <w:rPr>
          <w:rFonts w:cs="David" w:hint="cs"/>
          <w:rtl/>
        </w:rPr>
      </w:pPr>
      <w:r w:rsidRPr="00DC37E3">
        <w:rPr>
          <w:rFonts w:cs="David" w:hint="cs"/>
          <w:u w:val="single"/>
          <w:rtl/>
        </w:rPr>
        <w:t>יצחק לוי:</w:t>
      </w:r>
    </w:p>
    <w:p w14:paraId="6592BDC2" w14:textId="77777777" w:rsidR="00DC37E3" w:rsidRPr="00DC37E3" w:rsidRDefault="00DC37E3" w:rsidP="00DC37E3">
      <w:pPr>
        <w:bidi/>
        <w:rPr>
          <w:rFonts w:cs="David" w:hint="cs"/>
          <w:rtl/>
        </w:rPr>
      </w:pPr>
    </w:p>
    <w:p w14:paraId="49869F22" w14:textId="77777777" w:rsidR="00DC37E3" w:rsidRPr="00DC37E3" w:rsidRDefault="00DC37E3" w:rsidP="00DC37E3">
      <w:pPr>
        <w:bidi/>
        <w:ind w:firstLine="512"/>
        <w:rPr>
          <w:rFonts w:cs="David" w:hint="cs"/>
          <w:rtl/>
        </w:rPr>
      </w:pPr>
      <w:r w:rsidRPr="00DC37E3">
        <w:rPr>
          <w:rFonts w:cs="David" w:hint="cs"/>
          <w:rtl/>
        </w:rPr>
        <w:tab/>
        <w:t xml:space="preserve"> אז בשביל מה הוא עשה בחירות? לא נתניהו זכה, אלא ציפי מופז זכתה. </w:t>
      </w:r>
    </w:p>
    <w:p w14:paraId="4C93A528" w14:textId="77777777" w:rsidR="00DC37E3" w:rsidRPr="00DC37E3" w:rsidRDefault="00DC37E3" w:rsidP="00DC37E3">
      <w:pPr>
        <w:bidi/>
        <w:ind w:firstLine="512"/>
        <w:rPr>
          <w:rFonts w:cs="David" w:hint="cs"/>
          <w:rtl/>
        </w:rPr>
      </w:pPr>
    </w:p>
    <w:p w14:paraId="5733C626" w14:textId="77777777" w:rsidR="00DC37E3" w:rsidRPr="00DC37E3" w:rsidRDefault="00DC37E3" w:rsidP="00DC37E3">
      <w:pPr>
        <w:pStyle w:val="Heading5"/>
        <w:jc w:val="left"/>
        <w:rPr>
          <w:rFonts w:hint="cs"/>
          <w:sz w:val="24"/>
          <w:rtl/>
        </w:rPr>
      </w:pPr>
      <w:r w:rsidRPr="00DC37E3">
        <w:rPr>
          <w:rFonts w:hint="cs"/>
          <w:sz w:val="24"/>
          <w:u w:val="single"/>
          <w:rtl/>
        </w:rPr>
        <w:t>מנחם בן-ששון:</w:t>
      </w:r>
    </w:p>
    <w:p w14:paraId="784578BE" w14:textId="77777777" w:rsidR="00DC37E3" w:rsidRPr="00DC37E3" w:rsidRDefault="00DC37E3" w:rsidP="00DC37E3">
      <w:pPr>
        <w:pStyle w:val="Heading5"/>
        <w:jc w:val="left"/>
        <w:rPr>
          <w:rFonts w:hint="cs"/>
          <w:sz w:val="24"/>
          <w:rtl/>
        </w:rPr>
      </w:pPr>
    </w:p>
    <w:p w14:paraId="1C36022B" w14:textId="77777777" w:rsidR="00DC37E3" w:rsidRPr="00DC37E3" w:rsidRDefault="00DC37E3" w:rsidP="00DC37E3">
      <w:pPr>
        <w:bidi/>
        <w:ind w:firstLine="512"/>
        <w:rPr>
          <w:rFonts w:cs="David" w:hint="cs"/>
          <w:rtl/>
        </w:rPr>
      </w:pPr>
      <w:r w:rsidRPr="00DC37E3">
        <w:rPr>
          <w:rFonts w:cs="David" w:hint="cs"/>
          <w:rtl/>
        </w:rPr>
        <w:tab/>
        <w:t xml:space="preserve"> תכתוב את רעיון העוועים הזה. </w:t>
      </w:r>
    </w:p>
    <w:p w14:paraId="5EFDE9E3" w14:textId="77777777" w:rsidR="00DC37E3" w:rsidRPr="00DC37E3" w:rsidRDefault="00DC37E3" w:rsidP="00DC37E3">
      <w:pPr>
        <w:bidi/>
        <w:ind w:firstLine="512"/>
        <w:rPr>
          <w:rFonts w:cs="David" w:hint="cs"/>
          <w:rtl/>
        </w:rPr>
      </w:pPr>
    </w:p>
    <w:p w14:paraId="4E028121" w14:textId="77777777" w:rsidR="00DC37E3" w:rsidRPr="00DC37E3" w:rsidRDefault="00DC37E3" w:rsidP="00DC37E3">
      <w:pPr>
        <w:bidi/>
        <w:rPr>
          <w:rFonts w:cs="David" w:hint="cs"/>
          <w:rtl/>
        </w:rPr>
      </w:pPr>
      <w:r w:rsidRPr="00DC37E3">
        <w:rPr>
          <w:rFonts w:cs="David" w:hint="cs"/>
          <w:u w:val="single"/>
          <w:rtl/>
        </w:rPr>
        <w:t>יצחק לוי:</w:t>
      </w:r>
    </w:p>
    <w:p w14:paraId="5120BCC2" w14:textId="77777777" w:rsidR="00DC37E3" w:rsidRPr="00DC37E3" w:rsidRDefault="00DC37E3" w:rsidP="00DC37E3">
      <w:pPr>
        <w:bidi/>
        <w:rPr>
          <w:rFonts w:cs="David" w:hint="cs"/>
          <w:rtl/>
        </w:rPr>
      </w:pPr>
    </w:p>
    <w:p w14:paraId="6FF63C49" w14:textId="77777777" w:rsidR="00DC37E3" w:rsidRPr="00DC37E3" w:rsidRDefault="00DC37E3" w:rsidP="00DC37E3">
      <w:pPr>
        <w:bidi/>
        <w:ind w:firstLine="512"/>
        <w:rPr>
          <w:rFonts w:cs="David" w:hint="cs"/>
          <w:rtl/>
        </w:rPr>
      </w:pPr>
      <w:r w:rsidRPr="00DC37E3">
        <w:rPr>
          <w:rFonts w:cs="David" w:hint="cs"/>
          <w:rtl/>
        </w:rPr>
        <w:tab/>
        <w:t xml:space="preserve"> ציפי מופז זכתה בבחירות, וציפי מופז הלכה עם ההסכם שהיא הביאה קודם כדי לקיים אותו. אז אתה אומר שהיא תלך עוד פעם לממשלה. אז איך אתה מקיים את ג?</w:t>
      </w:r>
    </w:p>
    <w:p w14:paraId="5473A63E" w14:textId="77777777" w:rsidR="00DC37E3" w:rsidRPr="00DC37E3" w:rsidRDefault="00DC37E3" w:rsidP="00DC37E3">
      <w:pPr>
        <w:bidi/>
        <w:ind w:firstLine="512"/>
        <w:rPr>
          <w:rFonts w:cs="David" w:hint="cs"/>
          <w:rtl/>
        </w:rPr>
      </w:pPr>
    </w:p>
    <w:p w14:paraId="73BD7DC0" w14:textId="77777777" w:rsidR="00DC37E3" w:rsidRPr="00DC37E3" w:rsidRDefault="00DC37E3" w:rsidP="00DC37E3">
      <w:pPr>
        <w:pStyle w:val="Heading5"/>
        <w:jc w:val="left"/>
        <w:rPr>
          <w:rFonts w:hint="cs"/>
          <w:sz w:val="24"/>
          <w:rtl/>
        </w:rPr>
      </w:pPr>
      <w:r w:rsidRPr="00DC37E3">
        <w:rPr>
          <w:rFonts w:hint="cs"/>
          <w:sz w:val="24"/>
          <w:u w:val="single"/>
          <w:rtl/>
        </w:rPr>
        <w:t>מנחם בן-ששון:</w:t>
      </w:r>
    </w:p>
    <w:p w14:paraId="478E17CD" w14:textId="77777777" w:rsidR="00DC37E3" w:rsidRPr="00DC37E3" w:rsidRDefault="00DC37E3" w:rsidP="00DC37E3">
      <w:pPr>
        <w:pStyle w:val="Heading5"/>
        <w:jc w:val="left"/>
        <w:rPr>
          <w:rFonts w:hint="cs"/>
          <w:sz w:val="24"/>
          <w:rtl/>
        </w:rPr>
      </w:pPr>
    </w:p>
    <w:p w14:paraId="3133E06D" w14:textId="77777777" w:rsidR="00DC37E3" w:rsidRPr="00DC37E3" w:rsidRDefault="00DC37E3" w:rsidP="00DC37E3">
      <w:pPr>
        <w:bidi/>
        <w:ind w:firstLine="512"/>
        <w:rPr>
          <w:rFonts w:cs="David" w:hint="cs"/>
          <w:rtl/>
        </w:rPr>
      </w:pPr>
      <w:r w:rsidRPr="00DC37E3">
        <w:rPr>
          <w:rFonts w:cs="David" w:hint="cs"/>
          <w:rtl/>
        </w:rPr>
        <w:tab/>
        <w:t xml:space="preserve"> הרעיון הוא מטורף. </w:t>
      </w:r>
    </w:p>
    <w:p w14:paraId="2E357DFB" w14:textId="77777777" w:rsidR="00DC37E3" w:rsidRPr="00DC37E3" w:rsidRDefault="00DC37E3" w:rsidP="00DC37E3">
      <w:pPr>
        <w:bidi/>
        <w:ind w:firstLine="512"/>
        <w:rPr>
          <w:rFonts w:cs="David" w:hint="cs"/>
          <w:rtl/>
        </w:rPr>
      </w:pPr>
    </w:p>
    <w:p w14:paraId="552ECB7E" w14:textId="77777777" w:rsidR="00DC37E3" w:rsidRPr="00DC37E3" w:rsidRDefault="00DC37E3" w:rsidP="00DC37E3">
      <w:pPr>
        <w:bidi/>
        <w:rPr>
          <w:rFonts w:cs="David" w:hint="cs"/>
          <w:rtl/>
        </w:rPr>
      </w:pPr>
      <w:r w:rsidRPr="00DC37E3">
        <w:rPr>
          <w:rFonts w:cs="David" w:hint="cs"/>
          <w:u w:val="single"/>
          <w:rtl/>
        </w:rPr>
        <w:t>יצחק לוי:</w:t>
      </w:r>
    </w:p>
    <w:p w14:paraId="7F417B49" w14:textId="77777777" w:rsidR="00DC37E3" w:rsidRPr="00DC37E3" w:rsidRDefault="00DC37E3" w:rsidP="00DC37E3">
      <w:pPr>
        <w:bidi/>
        <w:rPr>
          <w:rFonts w:cs="David" w:hint="cs"/>
          <w:rtl/>
        </w:rPr>
      </w:pPr>
    </w:p>
    <w:p w14:paraId="0E23898C" w14:textId="77777777" w:rsidR="00DC37E3" w:rsidRPr="00DC37E3" w:rsidRDefault="00DC37E3" w:rsidP="00DC37E3">
      <w:pPr>
        <w:bidi/>
        <w:ind w:firstLine="512"/>
        <w:rPr>
          <w:rFonts w:cs="David" w:hint="cs"/>
          <w:rtl/>
        </w:rPr>
      </w:pPr>
      <w:r w:rsidRPr="00DC37E3">
        <w:rPr>
          <w:rFonts w:cs="David" w:hint="cs"/>
          <w:rtl/>
        </w:rPr>
        <w:tab/>
        <w:t xml:space="preserve"> הרבה יותר הגיוני ללכת לשני פתקים. </w:t>
      </w:r>
    </w:p>
    <w:p w14:paraId="0460743D" w14:textId="77777777" w:rsidR="00DC37E3" w:rsidRPr="00DC37E3" w:rsidRDefault="00DC37E3" w:rsidP="00DC37E3">
      <w:pPr>
        <w:bidi/>
        <w:ind w:firstLine="512"/>
        <w:rPr>
          <w:rFonts w:cs="David" w:hint="cs"/>
          <w:rtl/>
        </w:rPr>
      </w:pPr>
    </w:p>
    <w:p w14:paraId="0357FA5E" w14:textId="77777777" w:rsidR="00DC37E3" w:rsidRPr="00DC37E3" w:rsidRDefault="00DC37E3" w:rsidP="00DC37E3">
      <w:pPr>
        <w:pStyle w:val="Heading5"/>
        <w:jc w:val="left"/>
        <w:rPr>
          <w:rFonts w:hint="cs"/>
          <w:sz w:val="24"/>
          <w:rtl/>
        </w:rPr>
      </w:pPr>
      <w:r w:rsidRPr="00DC37E3">
        <w:rPr>
          <w:rFonts w:hint="cs"/>
          <w:sz w:val="24"/>
          <w:u w:val="single"/>
          <w:rtl/>
        </w:rPr>
        <w:t>מנחם בן-ששון:</w:t>
      </w:r>
    </w:p>
    <w:p w14:paraId="612C9015" w14:textId="77777777" w:rsidR="00DC37E3" w:rsidRPr="00DC37E3" w:rsidRDefault="00DC37E3" w:rsidP="00DC37E3">
      <w:pPr>
        <w:pStyle w:val="Heading5"/>
        <w:jc w:val="left"/>
        <w:rPr>
          <w:rFonts w:hint="cs"/>
          <w:sz w:val="24"/>
          <w:rtl/>
        </w:rPr>
      </w:pPr>
    </w:p>
    <w:p w14:paraId="05A06EB8" w14:textId="77777777" w:rsidR="00DC37E3" w:rsidRPr="00DC37E3" w:rsidRDefault="00DC37E3" w:rsidP="00DC37E3">
      <w:pPr>
        <w:bidi/>
        <w:ind w:firstLine="512"/>
        <w:rPr>
          <w:rFonts w:cs="David" w:hint="cs"/>
          <w:rtl/>
        </w:rPr>
      </w:pPr>
      <w:r w:rsidRPr="00DC37E3">
        <w:rPr>
          <w:rFonts w:cs="David" w:hint="cs"/>
          <w:rtl/>
        </w:rPr>
        <w:tab/>
        <w:t xml:space="preserve"> התחלנו עם חוק משוגע, עם חוק שאומר שוועדת קישוט תעשה לנו את משאל העם. 90 חברי כנסת חותמים. </w:t>
      </w:r>
    </w:p>
    <w:p w14:paraId="76C42A55" w14:textId="77777777" w:rsidR="00DC37E3" w:rsidRPr="00DC37E3" w:rsidRDefault="00DC37E3" w:rsidP="00DC37E3">
      <w:pPr>
        <w:bidi/>
        <w:ind w:firstLine="512"/>
        <w:rPr>
          <w:rFonts w:cs="David" w:hint="cs"/>
          <w:rtl/>
        </w:rPr>
      </w:pPr>
    </w:p>
    <w:p w14:paraId="5E99067F" w14:textId="77777777" w:rsidR="00DC37E3" w:rsidRPr="00DC37E3" w:rsidRDefault="00DC37E3" w:rsidP="00DC37E3">
      <w:pPr>
        <w:bidi/>
        <w:rPr>
          <w:rFonts w:cs="David" w:hint="cs"/>
          <w:rtl/>
        </w:rPr>
      </w:pPr>
      <w:r w:rsidRPr="00DC37E3">
        <w:rPr>
          <w:rFonts w:cs="David" w:hint="cs"/>
          <w:u w:val="single"/>
          <w:rtl/>
        </w:rPr>
        <w:t>יצחק לוי:</w:t>
      </w:r>
    </w:p>
    <w:p w14:paraId="2F9B2DA6" w14:textId="77777777" w:rsidR="00DC37E3" w:rsidRPr="00DC37E3" w:rsidRDefault="00DC37E3" w:rsidP="00DC37E3">
      <w:pPr>
        <w:bidi/>
        <w:rPr>
          <w:rFonts w:cs="David" w:hint="cs"/>
          <w:rtl/>
        </w:rPr>
      </w:pPr>
    </w:p>
    <w:p w14:paraId="6F330847" w14:textId="77777777" w:rsidR="00DC37E3" w:rsidRPr="00DC37E3" w:rsidRDefault="00DC37E3" w:rsidP="00DC37E3">
      <w:pPr>
        <w:bidi/>
        <w:ind w:firstLine="512"/>
        <w:rPr>
          <w:rFonts w:cs="David" w:hint="cs"/>
          <w:rtl/>
        </w:rPr>
      </w:pPr>
      <w:r w:rsidRPr="00DC37E3">
        <w:rPr>
          <w:rFonts w:cs="David" w:hint="cs"/>
          <w:rtl/>
        </w:rPr>
        <w:tab/>
        <w:t xml:space="preserve"> לכן אנחנו יושבים בפגרה שעות ודנים בזה. </w:t>
      </w:r>
    </w:p>
    <w:p w14:paraId="13D176DE" w14:textId="77777777" w:rsidR="00DC37E3" w:rsidRPr="00DC37E3" w:rsidRDefault="00DC37E3" w:rsidP="00DC37E3">
      <w:pPr>
        <w:bidi/>
        <w:ind w:firstLine="512"/>
        <w:rPr>
          <w:rFonts w:cs="David" w:hint="cs"/>
          <w:rtl/>
        </w:rPr>
      </w:pPr>
    </w:p>
    <w:p w14:paraId="65C9EBDA" w14:textId="77777777" w:rsidR="00DC37E3" w:rsidRPr="00DC37E3" w:rsidRDefault="00DC37E3" w:rsidP="00DC37E3">
      <w:pPr>
        <w:pStyle w:val="Heading5"/>
        <w:jc w:val="left"/>
        <w:rPr>
          <w:rFonts w:hint="cs"/>
          <w:sz w:val="24"/>
          <w:rtl/>
        </w:rPr>
      </w:pPr>
      <w:r w:rsidRPr="00DC37E3">
        <w:rPr>
          <w:rFonts w:hint="cs"/>
          <w:sz w:val="24"/>
          <w:u w:val="single"/>
          <w:rtl/>
        </w:rPr>
        <w:t>מנחם בן-ששון:</w:t>
      </w:r>
    </w:p>
    <w:p w14:paraId="0E69F5CC" w14:textId="77777777" w:rsidR="00DC37E3" w:rsidRPr="00DC37E3" w:rsidRDefault="00DC37E3" w:rsidP="00DC37E3">
      <w:pPr>
        <w:pStyle w:val="Heading5"/>
        <w:jc w:val="left"/>
        <w:rPr>
          <w:rFonts w:hint="cs"/>
          <w:sz w:val="24"/>
          <w:rtl/>
        </w:rPr>
      </w:pPr>
    </w:p>
    <w:p w14:paraId="1207404B" w14:textId="77777777" w:rsidR="00DC37E3" w:rsidRPr="00DC37E3" w:rsidRDefault="00DC37E3" w:rsidP="00DC37E3">
      <w:pPr>
        <w:bidi/>
        <w:ind w:firstLine="512"/>
        <w:rPr>
          <w:rFonts w:cs="David" w:hint="cs"/>
          <w:rtl/>
        </w:rPr>
      </w:pPr>
      <w:r w:rsidRPr="00DC37E3">
        <w:rPr>
          <w:rFonts w:cs="David" w:hint="cs"/>
          <w:rtl/>
        </w:rPr>
        <w:tab/>
        <w:t xml:space="preserve"> פתאום אומרים שזה יהיה חוק רק למשאל עם לעניין רמת הגולן. זכינו, הגענו לזה שיש משא-ומתן שנחשב כרציני בעיני הציבור. אמרתי, אשרי שזכינו. דבר שני, אמרתי שנעשה את החוק הזה נכון. דבר שלישי, לנקודה המסוימת הזאת אני מחפש פתרון, והיה אם הממשלה תרצה ללכת למהלך הנוגד את משאל העם, היא תצטרך ללכת עוד פעם למשאל עם. את זה אני יכול לכתוב בסעיף ג. אני רוצה לכתוב את זה בסעיף ג, כי ב-99.9% הממשלה לא תלך לרעיון הזה, אבל אתה רוצה ללכת עם חגורה ושלייקס. </w:t>
      </w:r>
    </w:p>
    <w:p w14:paraId="3B3A4507" w14:textId="77777777" w:rsidR="00DC37E3" w:rsidRPr="00DC37E3" w:rsidRDefault="00DC37E3" w:rsidP="00DC37E3">
      <w:pPr>
        <w:bidi/>
        <w:ind w:firstLine="512"/>
        <w:rPr>
          <w:rFonts w:cs="David" w:hint="cs"/>
          <w:rtl/>
        </w:rPr>
      </w:pPr>
    </w:p>
    <w:p w14:paraId="4576F7D5" w14:textId="77777777" w:rsidR="00DC37E3" w:rsidRPr="00DC37E3" w:rsidRDefault="00DC37E3" w:rsidP="00DC37E3">
      <w:pPr>
        <w:bidi/>
        <w:rPr>
          <w:rFonts w:cs="David" w:hint="cs"/>
          <w:u w:val="single"/>
          <w:rtl/>
        </w:rPr>
      </w:pPr>
      <w:r w:rsidRPr="00DC37E3">
        <w:rPr>
          <w:rFonts w:cs="David" w:hint="cs"/>
          <w:u w:val="single"/>
          <w:rtl/>
        </w:rPr>
        <w:t>עומר זוהר:</w:t>
      </w:r>
    </w:p>
    <w:p w14:paraId="000E7B80" w14:textId="77777777" w:rsidR="00DC37E3" w:rsidRPr="00DC37E3" w:rsidRDefault="00DC37E3" w:rsidP="00DC37E3">
      <w:pPr>
        <w:bidi/>
        <w:rPr>
          <w:rFonts w:cs="David" w:hint="cs"/>
          <w:rtl/>
        </w:rPr>
      </w:pPr>
    </w:p>
    <w:p w14:paraId="46A49E2A" w14:textId="77777777" w:rsidR="00DC37E3" w:rsidRPr="00DC37E3" w:rsidRDefault="00DC37E3" w:rsidP="00DC37E3">
      <w:pPr>
        <w:bidi/>
        <w:rPr>
          <w:rFonts w:cs="David" w:hint="cs"/>
          <w:rtl/>
        </w:rPr>
      </w:pPr>
      <w:r w:rsidRPr="00DC37E3">
        <w:rPr>
          <w:rFonts w:cs="David" w:hint="cs"/>
          <w:rtl/>
        </w:rPr>
        <w:tab/>
        <w:t xml:space="preserve">אני רוצה למנוע עוד דבר. </w:t>
      </w:r>
    </w:p>
    <w:p w14:paraId="345481BC" w14:textId="77777777" w:rsidR="00DC37E3" w:rsidRPr="00DC37E3" w:rsidRDefault="00DC37E3" w:rsidP="00DC37E3">
      <w:pPr>
        <w:bidi/>
        <w:rPr>
          <w:rFonts w:cs="David" w:hint="cs"/>
          <w:rtl/>
        </w:rPr>
      </w:pPr>
    </w:p>
    <w:p w14:paraId="2901CD8F" w14:textId="77777777" w:rsidR="00DC37E3" w:rsidRPr="00DC37E3" w:rsidRDefault="00DC37E3" w:rsidP="00DC37E3">
      <w:pPr>
        <w:pStyle w:val="Heading5"/>
        <w:jc w:val="left"/>
        <w:rPr>
          <w:rFonts w:hint="cs"/>
          <w:sz w:val="24"/>
          <w:rtl/>
        </w:rPr>
      </w:pPr>
      <w:r w:rsidRPr="00DC37E3">
        <w:rPr>
          <w:rFonts w:hint="cs"/>
          <w:sz w:val="24"/>
          <w:u w:val="single"/>
          <w:rtl/>
        </w:rPr>
        <w:t>מנחם בן-ששון:</w:t>
      </w:r>
    </w:p>
    <w:p w14:paraId="4537ACA2" w14:textId="77777777" w:rsidR="00DC37E3" w:rsidRPr="00DC37E3" w:rsidRDefault="00DC37E3" w:rsidP="00DC37E3">
      <w:pPr>
        <w:pStyle w:val="Heading5"/>
        <w:jc w:val="left"/>
        <w:rPr>
          <w:rFonts w:hint="cs"/>
          <w:sz w:val="24"/>
          <w:rtl/>
        </w:rPr>
      </w:pPr>
    </w:p>
    <w:p w14:paraId="03E699D9" w14:textId="77777777" w:rsidR="00DC37E3" w:rsidRPr="00DC37E3" w:rsidRDefault="00DC37E3" w:rsidP="00DC37E3">
      <w:pPr>
        <w:bidi/>
        <w:rPr>
          <w:rFonts w:cs="David" w:hint="cs"/>
          <w:rtl/>
        </w:rPr>
      </w:pPr>
      <w:r w:rsidRPr="00DC37E3">
        <w:rPr>
          <w:rFonts w:cs="David" w:hint="cs"/>
          <w:rtl/>
        </w:rPr>
        <w:tab/>
        <w:t xml:space="preserve"> החוק הזה הרי יתבטל, אם מחר ממשלה תרצה להחזיר שטחים. אתם עושים פלסתר את כל העסק. </w:t>
      </w:r>
    </w:p>
    <w:p w14:paraId="40A8C8E3" w14:textId="77777777" w:rsidR="00DC37E3" w:rsidRPr="00DC37E3" w:rsidRDefault="00DC37E3" w:rsidP="00DC37E3">
      <w:pPr>
        <w:bidi/>
        <w:rPr>
          <w:rFonts w:cs="David" w:hint="cs"/>
          <w:rtl/>
        </w:rPr>
      </w:pPr>
    </w:p>
    <w:p w14:paraId="262F8901" w14:textId="77777777" w:rsidR="00DC37E3" w:rsidRPr="00DC37E3" w:rsidRDefault="00DC37E3" w:rsidP="00DC37E3">
      <w:pPr>
        <w:bidi/>
        <w:rPr>
          <w:rFonts w:cs="David" w:hint="cs"/>
          <w:u w:val="single"/>
          <w:rtl/>
        </w:rPr>
      </w:pPr>
      <w:r w:rsidRPr="00DC37E3">
        <w:rPr>
          <w:rFonts w:cs="David" w:hint="cs"/>
          <w:u w:val="single"/>
          <w:rtl/>
        </w:rPr>
        <w:t>עומר זוהר:</w:t>
      </w:r>
    </w:p>
    <w:p w14:paraId="08A7AB5B" w14:textId="77777777" w:rsidR="00DC37E3" w:rsidRPr="00DC37E3" w:rsidRDefault="00DC37E3" w:rsidP="00DC37E3">
      <w:pPr>
        <w:bidi/>
        <w:rPr>
          <w:rFonts w:cs="David" w:hint="cs"/>
          <w:rtl/>
        </w:rPr>
      </w:pPr>
    </w:p>
    <w:p w14:paraId="23657A2F" w14:textId="77777777" w:rsidR="00DC37E3" w:rsidRPr="00DC37E3" w:rsidRDefault="00DC37E3" w:rsidP="00DC37E3">
      <w:pPr>
        <w:bidi/>
        <w:rPr>
          <w:rFonts w:cs="David" w:hint="cs"/>
          <w:rtl/>
        </w:rPr>
      </w:pPr>
      <w:r w:rsidRPr="00DC37E3">
        <w:rPr>
          <w:rFonts w:cs="David" w:hint="cs"/>
          <w:rtl/>
        </w:rPr>
        <w:tab/>
        <w:t>אני אתן לך עוד סוגיה. נניח שיש ראש ממשלה מצוין, המדינה פורחת וכולם אוהבים אותו והוא מביא את נושא רמת הגולן, והוא הולך לבחירות. מה שאתה אומר שאתה לא בעד שני הפתקים, אם אתה שם רק הנושא הזה כאישו מרכזי, אתה קורא לציבור ואומר שזה ראש ממשלה מצוין, תתמכו בו. הציבור נגד להחזיר את הגולן, אז מה הוא יעשה? למה לחבר את הדברים?</w:t>
      </w:r>
    </w:p>
    <w:p w14:paraId="070D126D" w14:textId="77777777" w:rsidR="00DC37E3" w:rsidRPr="00DC37E3" w:rsidRDefault="00DC37E3" w:rsidP="00DC37E3">
      <w:pPr>
        <w:bidi/>
        <w:rPr>
          <w:rFonts w:cs="David" w:hint="cs"/>
          <w:rtl/>
        </w:rPr>
      </w:pPr>
    </w:p>
    <w:p w14:paraId="1B889FAA" w14:textId="77777777" w:rsidR="00DC37E3" w:rsidRPr="00DC37E3" w:rsidRDefault="00DC37E3" w:rsidP="00DC37E3">
      <w:pPr>
        <w:bidi/>
        <w:rPr>
          <w:rFonts w:cs="David" w:hint="cs"/>
          <w:rtl/>
        </w:rPr>
      </w:pPr>
      <w:r w:rsidRPr="00DC37E3">
        <w:rPr>
          <w:rFonts w:cs="David" w:hint="cs"/>
          <w:u w:val="single"/>
          <w:rtl/>
        </w:rPr>
        <w:t>מנחם בן-ששון:</w:t>
      </w:r>
    </w:p>
    <w:p w14:paraId="6361FBD8" w14:textId="77777777" w:rsidR="00DC37E3" w:rsidRPr="00DC37E3" w:rsidRDefault="00DC37E3" w:rsidP="00DC37E3">
      <w:pPr>
        <w:bidi/>
        <w:rPr>
          <w:rFonts w:cs="David" w:hint="cs"/>
          <w:rtl/>
        </w:rPr>
      </w:pPr>
    </w:p>
    <w:p w14:paraId="41078B6C" w14:textId="77777777" w:rsidR="00DC37E3" w:rsidRPr="00DC37E3" w:rsidRDefault="00DC37E3" w:rsidP="00DC37E3">
      <w:pPr>
        <w:bidi/>
        <w:rPr>
          <w:rFonts w:cs="David" w:hint="cs"/>
          <w:rtl/>
        </w:rPr>
      </w:pPr>
      <w:r w:rsidRPr="00DC37E3">
        <w:rPr>
          <w:rFonts w:cs="David" w:hint="cs"/>
          <w:rtl/>
        </w:rPr>
        <w:tab/>
        <w:t xml:space="preserve">לחבר את הדברים, משום שכולנו חיים את הפוליטיקה הישראלית. מילא תגיד אני לא, כי אני אזרח פשוט, אבל אומרים לך השועלים הוותיקים, הנאמנים, ההגונים של הפוליטיקה הישראלית, שאם עוסקים בסוגיה של החזרת שטח משמעותית, לא יכול להיות מצב שבו זה לא הנושא המרכזי של הבחירות. אומרים לך את זה אנשים ותיקים, אומר לך את זה אזרח.  </w:t>
      </w:r>
    </w:p>
    <w:p w14:paraId="597C9509" w14:textId="77777777" w:rsidR="00DC37E3" w:rsidRPr="00DC37E3" w:rsidRDefault="00DC37E3" w:rsidP="00DC37E3">
      <w:pPr>
        <w:bidi/>
        <w:rPr>
          <w:rFonts w:cs="David" w:hint="cs"/>
          <w:rtl/>
        </w:rPr>
      </w:pPr>
    </w:p>
    <w:p w14:paraId="1B6E5C34" w14:textId="77777777" w:rsidR="00DC37E3" w:rsidRPr="00DC37E3" w:rsidRDefault="00DC37E3" w:rsidP="00DC37E3">
      <w:pPr>
        <w:bidi/>
        <w:rPr>
          <w:rFonts w:cs="David" w:hint="cs"/>
          <w:u w:val="single"/>
          <w:rtl/>
        </w:rPr>
      </w:pPr>
    </w:p>
    <w:p w14:paraId="73D3F9E0" w14:textId="77777777" w:rsidR="00DC37E3" w:rsidRPr="00DC37E3" w:rsidRDefault="00DC37E3" w:rsidP="00DC37E3">
      <w:pPr>
        <w:bidi/>
        <w:rPr>
          <w:rFonts w:cs="David" w:hint="cs"/>
          <w:u w:val="single"/>
          <w:rtl/>
        </w:rPr>
      </w:pPr>
    </w:p>
    <w:p w14:paraId="2625EF0D" w14:textId="77777777" w:rsidR="00DC37E3" w:rsidRPr="00DC37E3" w:rsidRDefault="00DC37E3" w:rsidP="00DC37E3">
      <w:pPr>
        <w:bidi/>
        <w:rPr>
          <w:rFonts w:cs="David" w:hint="cs"/>
          <w:rtl/>
        </w:rPr>
      </w:pPr>
      <w:r w:rsidRPr="00DC37E3">
        <w:rPr>
          <w:rFonts w:cs="David" w:hint="cs"/>
          <w:u w:val="single"/>
          <w:rtl/>
        </w:rPr>
        <w:t>ראובן ריבלין:</w:t>
      </w:r>
    </w:p>
    <w:p w14:paraId="18509620" w14:textId="77777777" w:rsidR="00DC37E3" w:rsidRPr="00DC37E3" w:rsidRDefault="00DC37E3" w:rsidP="00DC37E3">
      <w:pPr>
        <w:bidi/>
        <w:rPr>
          <w:rFonts w:cs="David" w:hint="cs"/>
          <w:rtl/>
        </w:rPr>
      </w:pPr>
    </w:p>
    <w:p w14:paraId="669BF947" w14:textId="77777777" w:rsidR="00DC37E3" w:rsidRPr="00DC37E3" w:rsidRDefault="00DC37E3" w:rsidP="00DC37E3">
      <w:pPr>
        <w:bidi/>
        <w:rPr>
          <w:rFonts w:cs="David" w:hint="cs"/>
          <w:rtl/>
        </w:rPr>
      </w:pPr>
      <w:r w:rsidRPr="00DC37E3">
        <w:rPr>
          <w:rFonts w:cs="David" w:hint="cs"/>
          <w:rtl/>
        </w:rPr>
        <w:tab/>
        <w:t xml:space="preserve"> אני חושב שראש הממשלה מצוין, אבל הוא טועה בעניין רמת הגולן. </w:t>
      </w:r>
    </w:p>
    <w:p w14:paraId="08B706B7" w14:textId="77777777" w:rsidR="00DC37E3" w:rsidRPr="00DC37E3" w:rsidRDefault="00DC37E3" w:rsidP="00DC37E3">
      <w:pPr>
        <w:bidi/>
        <w:rPr>
          <w:rFonts w:cs="David" w:hint="cs"/>
          <w:rtl/>
        </w:rPr>
      </w:pPr>
    </w:p>
    <w:p w14:paraId="70895FDD" w14:textId="77777777" w:rsidR="00DC37E3" w:rsidRPr="00DC37E3" w:rsidRDefault="00DC37E3" w:rsidP="00DC37E3">
      <w:pPr>
        <w:bidi/>
        <w:rPr>
          <w:rFonts w:ascii="Arial" w:hAnsi="Arial" w:cs="David" w:hint="cs"/>
          <w:u w:val="single"/>
          <w:rtl/>
        </w:rPr>
      </w:pPr>
      <w:r w:rsidRPr="00DC37E3">
        <w:rPr>
          <w:rFonts w:ascii="Arial" w:hAnsi="Arial" w:cs="David" w:hint="cs"/>
          <w:u w:val="single"/>
          <w:rtl/>
        </w:rPr>
        <w:t>עו"ד נורית אלשטיין:</w:t>
      </w:r>
    </w:p>
    <w:p w14:paraId="612F82C4" w14:textId="77777777" w:rsidR="00DC37E3" w:rsidRPr="00DC37E3" w:rsidRDefault="00DC37E3" w:rsidP="00DC37E3">
      <w:pPr>
        <w:bidi/>
        <w:rPr>
          <w:rFonts w:ascii="Arial" w:hAnsi="Arial" w:cs="David" w:hint="cs"/>
          <w:u w:val="single"/>
          <w:rtl/>
        </w:rPr>
      </w:pPr>
    </w:p>
    <w:p w14:paraId="76B87F2D" w14:textId="77777777" w:rsidR="00DC37E3" w:rsidRPr="00DC37E3" w:rsidRDefault="00DC37E3" w:rsidP="00DC37E3">
      <w:pPr>
        <w:bidi/>
        <w:rPr>
          <w:rFonts w:cs="David" w:hint="cs"/>
          <w:rtl/>
        </w:rPr>
      </w:pPr>
      <w:r w:rsidRPr="00DC37E3">
        <w:rPr>
          <w:rFonts w:ascii="Arial" w:hAnsi="Arial" w:cs="David" w:hint="cs"/>
          <w:rtl/>
        </w:rPr>
        <w:tab/>
        <w:t xml:space="preserve"> </w:t>
      </w:r>
      <w:r w:rsidRPr="00DC37E3">
        <w:rPr>
          <w:rFonts w:cs="David" w:hint="cs"/>
          <w:rtl/>
        </w:rPr>
        <w:t>ואם הוא טועה בעניין נישואים אזרחיים?</w:t>
      </w:r>
    </w:p>
    <w:p w14:paraId="1EF3E9B8" w14:textId="77777777" w:rsidR="00DC37E3" w:rsidRPr="00DC37E3" w:rsidRDefault="00DC37E3" w:rsidP="00DC37E3">
      <w:pPr>
        <w:bidi/>
        <w:rPr>
          <w:rFonts w:cs="David" w:hint="cs"/>
          <w:rtl/>
        </w:rPr>
      </w:pPr>
    </w:p>
    <w:p w14:paraId="0E5A01CD" w14:textId="77777777" w:rsidR="00DC37E3" w:rsidRPr="00DC37E3" w:rsidRDefault="00DC37E3" w:rsidP="00DC37E3">
      <w:pPr>
        <w:bidi/>
        <w:rPr>
          <w:rFonts w:cs="David" w:hint="cs"/>
          <w:u w:val="single"/>
          <w:rtl/>
        </w:rPr>
      </w:pPr>
      <w:r w:rsidRPr="00DC37E3">
        <w:rPr>
          <w:rFonts w:cs="David" w:hint="cs"/>
          <w:u w:val="single"/>
          <w:rtl/>
        </w:rPr>
        <w:t>עומר זוהר:</w:t>
      </w:r>
    </w:p>
    <w:p w14:paraId="2E03D3AA" w14:textId="77777777" w:rsidR="00DC37E3" w:rsidRPr="00DC37E3" w:rsidRDefault="00DC37E3" w:rsidP="00DC37E3">
      <w:pPr>
        <w:bidi/>
        <w:rPr>
          <w:rFonts w:cs="David" w:hint="cs"/>
          <w:rtl/>
        </w:rPr>
      </w:pPr>
    </w:p>
    <w:p w14:paraId="63DBF174" w14:textId="77777777" w:rsidR="00DC37E3" w:rsidRPr="00DC37E3" w:rsidRDefault="00DC37E3" w:rsidP="00DC37E3">
      <w:pPr>
        <w:bidi/>
        <w:rPr>
          <w:rFonts w:cs="David" w:hint="cs"/>
          <w:rtl/>
        </w:rPr>
      </w:pPr>
      <w:r w:rsidRPr="00DC37E3">
        <w:rPr>
          <w:rFonts w:cs="David" w:hint="cs"/>
          <w:rtl/>
        </w:rPr>
        <w:tab/>
        <w:t xml:space="preserve">ראש ממשלה שמאמין בשלום עם סוריה ובהחזרת רמת הגולן, ואומר אני רוצה להחזיר, והכנסת אומרת לו לא, אי-אמון בך ולכן הולכים לבחירות. הוא ראש ממשלה שאומר שמצד אחד הוא רוצה להמשיך לעשות דברים, הוא רוצה שהציבור יגיד לו. הוא בעצמו רוצה שהציבור יגיד לו מה דעתו על רמת הגולן, לא על שאר  הדברים שהוא עושה. זאת עמדה. </w:t>
      </w:r>
    </w:p>
    <w:p w14:paraId="07CAE109" w14:textId="77777777" w:rsidR="00DC37E3" w:rsidRPr="00DC37E3" w:rsidRDefault="00DC37E3" w:rsidP="00DC37E3">
      <w:pPr>
        <w:bidi/>
        <w:rPr>
          <w:rFonts w:cs="David" w:hint="cs"/>
          <w:rtl/>
        </w:rPr>
      </w:pPr>
    </w:p>
    <w:p w14:paraId="0D27CD58" w14:textId="77777777" w:rsidR="00DC37E3" w:rsidRPr="00DC37E3" w:rsidRDefault="00DC37E3" w:rsidP="00DC37E3">
      <w:pPr>
        <w:bidi/>
        <w:rPr>
          <w:rFonts w:cs="David" w:hint="cs"/>
          <w:rtl/>
        </w:rPr>
      </w:pPr>
      <w:r w:rsidRPr="00DC37E3">
        <w:rPr>
          <w:rFonts w:cs="David" w:hint="cs"/>
          <w:u w:val="single"/>
          <w:rtl/>
        </w:rPr>
        <w:t>יצחק לוי:</w:t>
      </w:r>
    </w:p>
    <w:p w14:paraId="4AFD6FDA" w14:textId="77777777" w:rsidR="00DC37E3" w:rsidRPr="00DC37E3" w:rsidRDefault="00DC37E3" w:rsidP="00DC37E3">
      <w:pPr>
        <w:bidi/>
        <w:rPr>
          <w:rFonts w:cs="David" w:hint="cs"/>
          <w:rtl/>
        </w:rPr>
      </w:pPr>
    </w:p>
    <w:p w14:paraId="77B8D196" w14:textId="77777777" w:rsidR="00DC37E3" w:rsidRPr="00DC37E3" w:rsidRDefault="00DC37E3" w:rsidP="00DC37E3">
      <w:pPr>
        <w:bidi/>
        <w:rPr>
          <w:rFonts w:cs="David" w:hint="cs"/>
          <w:rtl/>
        </w:rPr>
      </w:pPr>
      <w:r w:rsidRPr="00DC37E3">
        <w:rPr>
          <w:rFonts w:cs="David" w:hint="cs"/>
          <w:rtl/>
        </w:rPr>
        <w:tab/>
        <w:t xml:space="preserve"> זה לא החוק הזה, זה חוק אחר. ראש הממשלה מבקש.</w:t>
      </w:r>
    </w:p>
    <w:p w14:paraId="084D6E11" w14:textId="77777777" w:rsidR="00DC37E3" w:rsidRPr="00DC37E3" w:rsidRDefault="00DC37E3" w:rsidP="00DC37E3">
      <w:pPr>
        <w:bidi/>
        <w:rPr>
          <w:rFonts w:cs="David" w:hint="cs"/>
          <w:rtl/>
        </w:rPr>
      </w:pPr>
    </w:p>
    <w:p w14:paraId="1D843E58" w14:textId="77777777" w:rsidR="00DC37E3" w:rsidRPr="00DC37E3" w:rsidRDefault="00DC37E3" w:rsidP="00DC37E3">
      <w:pPr>
        <w:bidi/>
        <w:rPr>
          <w:rFonts w:cs="David" w:hint="cs"/>
          <w:u w:val="single"/>
          <w:rtl/>
        </w:rPr>
      </w:pPr>
      <w:r w:rsidRPr="00DC37E3">
        <w:rPr>
          <w:rFonts w:cs="David" w:hint="cs"/>
          <w:u w:val="single"/>
          <w:rtl/>
        </w:rPr>
        <w:t>עומר זוהר:</w:t>
      </w:r>
    </w:p>
    <w:p w14:paraId="75588A56" w14:textId="77777777" w:rsidR="00DC37E3" w:rsidRPr="00DC37E3" w:rsidRDefault="00DC37E3" w:rsidP="00DC37E3">
      <w:pPr>
        <w:bidi/>
        <w:rPr>
          <w:rFonts w:cs="David" w:hint="cs"/>
          <w:rtl/>
        </w:rPr>
      </w:pPr>
    </w:p>
    <w:p w14:paraId="60BFF34F" w14:textId="77777777" w:rsidR="00DC37E3" w:rsidRPr="00DC37E3" w:rsidRDefault="00DC37E3" w:rsidP="00DC37E3">
      <w:pPr>
        <w:bidi/>
        <w:rPr>
          <w:rFonts w:cs="David" w:hint="cs"/>
          <w:rtl/>
        </w:rPr>
      </w:pPr>
      <w:r w:rsidRPr="00DC37E3">
        <w:rPr>
          <w:rFonts w:cs="David" w:hint="cs"/>
          <w:rtl/>
        </w:rPr>
        <w:tab/>
        <w:t xml:space="preserve">אני אומר מבקש במירכאות. </w:t>
      </w:r>
    </w:p>
    <w:p w14:paraId="3EE61775" w14:textId="77777777" w:rsidR="00DC37E3" w:rsidRPr="00DC37E3" w:rsidRDefault="00DC37E3" w:rsidP="00DC37E3">
      <w:pPr>
        <w:bidi/>
        <w:rPr>
          <w:rFonts w:cs="David" w:hint="cs"/>
          <w:rtl/>
        </w:rPr>
      </w:pPr>
    </w:p>
    <w:p w14:paraId="1C1EC3B7" w14:textId="77777777" w:rsidR="00DC37E3" w:rsidRPr="00DC37E3" w:rsidRDefault="00DC37E3" w:rsidP="00DC37E3">
      <w:pPr>
        <w:bidi/>
        <w:rPr>
          <w:rFonts w:cs="David" w:hint="cs"/>
          <w:rtl/>
        </w:rPr>
      </w:pPr>
      <w:r w:rsidRPr="00DC37E3">
        <w:rPr>
          <w:rFonts w:cs="David" w:hint="cs"/>
          <w:u w:val="single"/>
          <w:rtl/>
        </w:rPr>
        <w:t>מנחם בן-ששון:</w:t>
      </w:r>
    </w:p>
    <w:p w14:paraId="6346FFA5" w14:textId="77777777" w:rsidR="00DC37E3" w:rsidRPr="00DC37E3" w:rsidRDefault="00DC37E3" w:rsidP="00DC37E3">
      <w:pPr>
        <w:bidi/>
        <w:rPr>
          <w:rFonts w:cs="David" w:hint="cs"/>
          <w:rtl/>
        </w:rPr>
      </w:pPr>
    </w:p>
    <w:p w14:paraId="35CA57AD" w14:textId="77777777" w:rsidR="00DC37E3" w:rsidRPr="00DC37E3" w:rsidRDefault="00DC37E3" w:rsidP="00DC37E3">
      <w:pPr>
        <w:bidi/>
        <w:rPr>
          <w:rFonts w:cs="David" w:hint="cs"/>
          <w:rtl/>
        </w:rPr>
      </w:pPr>
      <w:r w:rsidRPr="00DC37E3">
        <w:rPr>
          <w:rFonts w:cs="David" w:hint="cs"/>
          <w:rtl/>
        </w:rPr>
        <w:tab/>
        <w:t xml:space="preserve"> אם רוצים להיות עם חגורה, שלייקס, רשת ביטחון וכל הדברים האחרים, הרי הציבור יאמר את דברו. אני מדבר עכשיו על אסתטיקה חקיקתית, אני לא מדבר על המהות, אני לא מדבר על השלום ואני לא מדבר על יישובים ברמת הגולן. את הדבר הזה אל תעשו באמצעות מהלך של שני דברים, אל"ף ובי"ת, כי אני מאמין בעוצמתה ובעצמאותה של הדמוקרטיה הישראלית, אלא תעשו את זה באמצעות הוספת סעיף קטן (ג) מורכב לחוק נפתל. </w:t>
      </w:r>
    </w:p>
    <w:p w14:paraId="2E924F8E" w14:textId="77777777" w:rsidR="00DC37E3" w:rsidRPr="00DC37E3" w:rsidRDefault="00DC37E3" w:rsidP="00DC37E3">
      <w:pPr>
        <w:bidi/>
        <w:rPr>
          <w:rFonts w:cs="David" w:hint="cs"/>
          <w:rtl/>
        </w:rPr>
      </w:pPr>
    </w:p>
    <w:p w14:paraId="3E02CDE8" w14:textId="77777777" w:rsidR="00DC37E3" w:rsidRPr="00DC37E3" w:rsidRDefault="00DC37E3" w:rsidP="00DC37E3">
      <w:pPr>
        <w:bidi/>
        <w:rPr>
          <w:rFonts w:cs="David" w:hint="cs"/>
          <w:rtl/>
        </w:rPr>
      </w:pPr>
      <w:r w:rsidRPr="00DC37E3">
        <w:rPr>
          <w:rFonts w:cs="David" w:hint="cs"/>
          <w:u w:val="single"/>
          <w:rtl/>
        </w:rPr>
        <w:t>ראובן ריבלין:</w:t>
      </w:r>
    </w:p>
    <w:p w14:paraId="0CA21686" w14:textId="77777777" w:rsidR="00DC37E3" w:rsidRPr="00DC37E3" w:rsidRDefault="00DC37E3" w:rsidP="00DC37E3">
      <w:pPr>
        <w:bidi/>
        <w:rPr>
          <w:rFonts w:cs="David" w:hint="cs"/>
          <w:rtl/>
        </w:rPr>
      </w:pPr>
    </w:p>
    <w:p w14:paraId="4146D2F8" w14:textId="77777777" w:rsidR="00DC37E3" w:rsidRPr="00DC37E3" w:rsidRDefault="00DC37E3" w:rsidP="00DC37E3">
      <w:pPr>
        <w:bidi/>
        <w:rPr>
          <w:rFonts w:cs="David" w:hint="cs"/>
          <w:rtl/>
        </w:rPr>
      </w:pPr>
      <w:r w:rsidRPr="00DC37E3">
        <w:rPr>
          <w:rFonts w:cs="David" w:hint="cs"/>
          <w:rtl/>
        </w:rPr>
        <w:tab/>
        <w:t xml:space="preserve"> אני הדגשתי את עמדתי שחוק זה של משאל עם צריך להיות מיוחד לרמת הגולן, בגלל דברים שאני מאמין בהם. צא ולמד, רוב חבריה של ממשלת ישראל היום מתנגדים לחוק מסוים או בעד חוק מסוים, שאחת מהסיעות המרכיבות את הקואליציה בעדו, והיא בעלת ערך פרלמנטרי כזה שהממשלה יכולה להיות או לחדול. ואז ראש הממשלה מכופף דעתו למיעוט כדי להתקיים כממשלה. למשל בנושא הפרדת דת ממדינה, למשל בנושא גיוס תלמידי ישיבה, בנושא הגיור, שכפי שמגדירה זאת היועצת המשפטית של הכנסת אלה נושאים שחצויים בהם לרוחב, לאו דווקא בין ימין לשמאל או בין קואליציה לאופוזיציה. וראש ממשלה הוא ראש ממשלה שהציבור מעריך אותו ומוקיר אותו, והוא רוצה בהמשך שלטונו. אבל הוא אומר לו שבעניין זה אנחנו לא מסכימים בשום אופן. אם נפתח עניין כזה של משטר פרלמנטרי קואליציוני למשאל עם, אני מודיע לך שראש הממשלה יאמר לקואליציה שלו שהם ילכו למשאל עם. היום למשל עמדה לדיון השאלה בוועדת הפנים האם להשאיר ועדה קרואה במקום מסוים או לכבד את רצון הדמוקרטיה ולעשות בחירות. אני מוכרח לומר שאפי איתם ואני הצבענו בעד אותו ראש מועצה, בניגוד לדעתם של רבים אחרים דווקא מהקואליציה. בשל כך מצנע נשאר כראש המועצה. צא ולמד, מחר נלך ונעשה משאל עם על כל דבר כזה. במשאל העם הזה ראש הממשלה יצביע בניגוד להחלטת הממשלה, כי הוא חשב שהדבר הזה לא טוב בעניין כזה או אחר. ואז אנחנו יוצרים מצב שבו כל הדמוקרטיה הישראלית תתנדנד במשאל עם. </w:t>
      </w:r>
    </w:p>
    <w:p w14:paraId="55184816" w14:textId="77777777" w:rsidR="00DC37E3" w:rsidRPr="00DC37E3" w:rsidRDefault="00DC37E3" w:rsidP="00DC37E3">
      <w:pPr>
        <w:bidi/>
        <w:rPr>
          <w:rFonts w:cs="David" w:hint="cs"/>
          <w:rtl/>
        </w:rPr>
      </w:pPr>
    </w:p>
    <w:p w14:paraId="1F926596" w14:textId="77777777" w:rsidR="00DC37E3" w:rsidRPr="00DC37E3" w:rsidRDefault="00DC37E3" w:rsidP="00DC37E3">
      <w:pPr>
        <w:pStyle w:val="Heading5"/>
        <w:jc w:val="left"/>
        <w:rPr>
          <w:rFonts w:hint="cs"/>
          <w:sz w:val="24"/>
          <w:rtl/>
        </w:rPr>
      </w:pPr>
      <w:r w:rsidRPr="00DC37E3">
        <w:rPr>
          <w:rFonts w:hint="cs"/>
          <w:sz w:val="24"/>
          <w:u w:val="single"/>
          <w:rtl/>
        </w:rPr>
        <w:t>מנחם בן-ששון:</w:t>
      </w:r>
    </w:p>
    <w:p w14:paraId="4E4FED0E" w14:textId="77777777" w:rsidR="00DC37E3" w:rsidRPr="00DC37E3" w:rsidRDefault="00DC37E3" w:rsidP="00DC37E3">
      <w:pPr>
        <w:pStyle w:val="Heading5"/>
        <w:jc w:val="left"/>
        <w:rPr>
          <w:rFonts w:hint="cs"/>
          <w:sz w:val="24"/>
          <w:rtl/>
        </w:rPr>
      </w:pPr>
    </w:p>
    <w:p w14:paraId="6B460973" w14:textId="77777777" w:rsidR="00DC37E3" w:rsidRPr="00DC37E3" w:rsidRDefault="00DC37E3" w:rsidP="00DC37E3">
      <w:pPr>
        <w:bidi/>
        <w:rPr>
          <w:rFonts w:cs="David" w:hint="cs"/>
          <w:rtl/>
        </w:rPr>
      </w:pPr>
      <w:r w:rsidRPr="00DC37E3">
        <w:rPr>
          <w:rFonts w:cs="David" w:hint="cs"/>
          <w:rtl/>
        </w:rPr>
        <w:tab/>
        <w:t xml:space="preserve">עד כאן אני מסכים לכל מילה שלך, כל מילה בזהב. </w:t>
      </w:r>
    </w:p>
    <w:p w14:paraId="78E57909" w14:textId="77777777" w:rsidR="00DC37E3" w:rsidRPr="00DC37E3" w:rsidRDefault="00DC37E3" w:rsidP="00DC37E3">
      <w:pPr>
        <w:bidi/>
        <w:rPr>
          <w:rFonts w:cs="David" w:hint="cs"/>
          <w:rtl/>
        </w:rPr>
      </w:pPr>
    </w:p>
    <w:p w14:paraId="16613CA4" w14:textId="77777777" w:rsidR="00DC37E3" w:rsidRPr="00DC37E3" w:rsidRDefault="00DC37E3" w:rsidP="00DC37E3">
      <w:pPr>
        <w:bidi/>
        <w:rPr>
          <w:rFonts w:cs="David" w:hint="cs"/>
          <w:rtl/>
        </w:rPr>
      </w:pPr>
      <w:r w:rsidRPr="00DC37E3">
        <w:rPr>
          <w:rFonts w:cs="David" w:hint="cs"/>
          <w:u w:val="single"/>
          <w:rtl/>
        </w:rPr>
        <w:t>ראובן ריבלין:</w:t>
      </w:r>
    </w:p>
    <w:p w14:paraId="2B60287C" w14:textId="77777777" w:rsidR="00DC37E3" w:rsidRPr="00DC37E3" w:rsidRDefault="00DC37E3" w:rsidP="00DC37E3">
      <w:pPr>
        <w:bidi/>
        <w:rPr>
          <w:rFonts w:cs="David" w:hint="cs"/>
          <w:rtl/>
        </w:rPr>
      </w:pPr>
    </w:p>
    <w:p w14:paraId="22FDECC6" w14:textId="77777777" w:rsidR="00DC37E3" w:rsidRPr="00DC37E3" w:rsidRDefault="00DC37E3" w:rsidP="00DC37E3">
      <w:pPr>
        <w:bidi/>
        <w:rPr>
          <w:rFonts w:cs="David" w:hint="cs"/>
          <w:rtl/>
        </w:rPr>
      </w:pPr>
      <w:r w:rsidRPr="00DC37E3">
        <w:rPr>
          <w:rFonts w:cs="David" w:hint="cs"/>
          <w:rtl/>
        </w:rPr>
        <w:tab/>
        <w:t xml:space="preserve"> רומא היא עיר יפה מאוד, אומנם לא יותר יפה מירושלים. אני מציע שנעבור כולנו לפורום רומא ונביא את כל העם לשם על-מנת שהוא יצביע ברגליו כל יום ראשון הראשון של החודש ונעשה משאלי עם על כל דבר. לכן אני מבקש להתייחס לחוק זה כחוק המיועד לנושא מסוים אחד ויחיד, ולא נכלול בו את כל דקדוקי החוקתיות איך עושים משאל עם. לגבי רמת הגולן ייערך משאל עם, ואם זה בשנת בחירות, הבחירות תשמשנה כמשאל עם אם הדבר הזה הוא האישו ואם אפשר לעשות זאת. אם לא, נקיים בחירות על משאל העם של הממשלה הזאת, אם הממשלה האחרת, למרות עמדתה ולמרות הזכייה שלה בפיזור הכנסת, תקבל החלטה דומה, לא תחייב אותה ההחלטה הקודמת. היא רשאית, בהתאם לקונסטיטוציה הישראלית, לקבל כל החלטה, ואסור להעמיד בפניה מכשולים, ואז היא תעמוד למשאל עם פעם נוספת. הדבר הוא אבסורדי, אבל כבר היום דברים מעולם. </w:t>
      </w:r>
    </w:p>
    <w:p w14:paraId="0271259A" w14:textId="77777777" w:rsidR="00DC37E3" w:rsidRPr="00DC37E3" w:rsidRDefault="00DC37E3" w:rsidP="00DC37E3">
      <w:pPr>
        <w:bidi/>
        <w:rPr>
          <w:rFonts w:cs="David" w:hint="cs"/>
          <w:rtl/>
        </w:rPr>
      </w:pPr>
    </w:p>
    <w:p w14:paraId="49BC24DD" w14:textId="77777777" w:rsidR="00DC37E3" w:rsidRPr="00DC37E3" w:rsidRDefault="00DC37E3" w:rsidP="00DC37E3">
      <w:pPr>
        <w:bidi/>
        <w:rPr>
          <w:rFonts w:cs="David" w:hint="cs"/>
          <w:u w:val="single"/>
          <w:rtl/>
        </w:rPr>
      </w:pPr>
      <w:r w:rsidRPr="00DC37E3">
        <w:rPr>
          <w:rFonts w:cs="David" w:hint="cs"/>
          <w:u w:val="single"/>
          <w:rtl/>
        </w:rPr>
        <w:t>יהודה הראל:</w:t>
      </w:r>
    </w:p>
    <w:p w14:paraId="51DF1AA9" w14:textId="77777777" w:rsidR="00DC37E3" w:rsidRPr="00DC37E3" w:rsidRDefault="00DC37E3" w:rsidP="00DC37E3">
      <w:pPr>
        <w:bidi/>
        <w:rPr>
          <w:rFonts w:cs="David" w:hint="cs"/>
          <w:rtl/>
        </w:rPr>
      </w:pPr>
    </w:p>
    <w:p w14:paraId="770EB735" w14:textId="77777777" w:rsidR="00DC37E3" w:rsidRPr="00DC37E3" w:rsidRDefault="00DC37E3" w:rsidP="00DC37E3">
      <w:pPr>
        <w:bidi/>
        <w:rPr>
          <w:rFonts w:cs="David" w:hint="cs"/>
          <w:rtl/>
        </w:rPr>
      </w:pPr>
      <w:r w:rsidRPr="00DC37E3">
        <w:rPr>
          <w:rFonts w:cs="David" w:hint="cs"/>
          <w:rtl/>
        </w:rPr>
        <w:tab/>
        <w:t xml:space="preserve">אני רוצה להזכיר, שלפני בחירות יצחק רבין זכרונו לברכה הודיע שמי שיורד מרמת הגולן מפקיר את ביטחון מדינת ישראל. כתוצאה מזה אני וחברים רבים שלי הצבענו בעדו בבחירות. איך הוא הגיב על זה, בתור אדם ישר, שקשה למצוא כאלה בפוליטיקה היום? הוא הודיע מעל  במת הכנסת, באמצעות שליחו מוטה גור, שבנושא הזה יהיה משאל עם, והוא אמר לי שכל החלטה של משאל עם הוא יקבל, כי הוא לא לוקח אחריות בעצמו. אם המשאל עם היה קובע נגד, הוא לא היה מתפטר אלא מקבל את ההחלטה הזאת. זאת הדוגמה שאני מביא, והיא רלוונטית. שנית, אני רוצה לדבר בשם 40% ממצביעי מפלגת העבודה, שהם נגד ירידה מהגולן תמורת הסכם שלום. הנושא הזה חוצה מפלגות, לכן ההצעה שאם זה במקרה יוצא צמוד לבחירות לא נבזבז מיליארד שקלים אלא נצביע בשני פתקים, הוא רלוונטי והוא מאפשר לאנשים לא לבגוד במפלגה שבה הם גדלו, שבה הם מאמינים, ולהצביע בנושא הזה בנפרד. לכן נושא שני הפתקים הוא התשובה הנכונה, אם זה יהיה צמוד לבחירות. </w:t>
      </w:r>
    </w:p>
    <w:p w14:paraId="0A976917" w14:textId="77777777" w:rsidR="00DC37E3" w:rsidRPr="00DC37E3" w:rsidRDefault="00DC37E3" w:rsidP="00DC37E3">
      <w:pPr>
        <w:bidi/>
        <w:rPr>
          <w:rFonts w:cs="David" w:hint="cs"/>
          <w:rtl/>
        </w:rPr>
      </w:pPr>
    </w:p>
    <w:p w14:paraId="6DA73C25" w14:textId="77777777" w:rsidR="00DC37E3" w:rsidRPr="00DC37E3" w:rsidRDefault="00DC37E3" w:rsidP="00DC37E3">
      <w:pPr>
        <w:bidi/>
        <w:rPr>
          <w:rFonts w:cs="David" w:hint="cs"/>
          <w:rtl/>
        </w:rPr>
      </w:pPr>
      <w:r w:rsidRPr="00DC37E3">
        <w:rPr>
          <w:rFonts w:cs="David" w:hint="cs"/>
          <w:u w:val="single"/>
          <w:rtl/>
        </w:rPr>
        <w:t>היו"ר דוד טל:</w:t>
      </w:r>
    </w:p>
    <w:p w14:paraId="43BB3866" w14:textId="77777777" w:rsidR="00DC37E3" w:rsidRPr="00DC37E3" w:rsidRDefault="00DC37E3" w:rsidP="00DC37E3">
      <w:pPr>
        <w:bidi/>
        <w:rPr>
          <w:rFonts w:cs="David" w:hint="cs"/>
          <w:rtl/>
        </w:rPr>
      </w:pPr>
    </w:p>
    <w:p w14:paraId="006F7CB2" w14:textId="77777777" w:rsidR="00DC37E3" w:rsidRPr="00DC37E3" w:rsidRDefault="00DC37E3" w:rsidP="00DC37E3">
      <w:pPr>
        <w:bidi/>
        <w:rPr>
          <w:rFonts w:cs="David" w:hint="cs"/>
          <w:rtl/>
        </w:rPr>
      </w:pPr>
      <w:r w:rsidRPr="00DC37E3">
        <w:rPr>
          <w:rFonts w:cs="David" w:hint="cs"/>
          <w:rtl/>
        </w:rPr>
        <w:tab/>
        <w:t xml:space="preserve">אני רוצה לסכם את הדברים הללו. כאמור, היועצים המשפטיים שלנו יסכמו את הדברים, ומה שיסוכם כרגע בהצעת החוק כפי שהם יבנו אותה הוא דבר שנתון לשינויים. </w:t>
      </w:r>
    </w:p>
    <w:p w14:paraId="500F71C2" w14:textId="77777777" w:rsidR="00DC37E3" w:rsidRPr="00DC37E3" w:rsidRDefault="00DC37E3" w:rsidP="00DC37E3">
      <w:pPr>
        <w:bidi/>
        <w:rPr>
          <w:rFonts w:cs="David" w:hint="cs"/>
          <w:rtl/>
        </w:rPr>
      </w:pPr>
    </w:p>
    <w:p w14:paraId="7B8C090C" w14:textId="77777777" w:rsidR="00DC37E3" w:rsidRPr="00DC37E3" w:rsidRDefault="00DC37E3" w:rsidP="00DC37E3">
      <w:pPr>
        <w:bidi/>
        <w:ind w:firstLine="567"/>
        <w:rPr>
          <w:rFonts w:cs="David" w:hint="cs"/>
          <w:rtl/>
        </w:rPr>
      </w:pPr>
      <w:r w:rsidRPr="00DC37E3">
        <w:rPr>
          <w:rFonts w:cs="David" w:hint="cs"/>
          <w:rtl/>
        </w:rPr>
        <w:t xml:space="preserve">הצטרף אלינו המפקח על הבחירות ברשויות המקומיות, מר ששי קציר. הזמנו אותו היות שעלתה השאלה לגבי יום משאל עם, האם הוא יהיה יום שבתון או לא. </w:t>
      </w:r>
    </w:p>
    <w:p w14:paraId="46441A67" w14:textId="77777777" w:rsidR="00DC37E3" w:rsidRPr="00DC37E3" w:rsidRDefault="00DC37E3" w:rsidP="00DC37E3">
      <w:pPr>
        <w:bidi/>
        <w:rPr>
          <w:rFonts w:cs="David" w:hint="cs"/>
          <w:rtl/>
        </w:rPr>
      </w:pPr>
    </w:p>
    <w:p w14:paraId="3DB5C3CD" w14:textId="77777777" w:rsidR="00DC37E3" w:rsidRPr="00DC37E3" w:rsidRDefault="00DC37E3" w:rsidP="00DC37E3">
      <w:pPr>
        <w:bidi/>
        <w:rPr>
          <w:rFonts w:cs="David" w:hint="cs"/>
          <w:u w:val="single"/>
          <w:rtl/>
        </w:rPr>
      </w:pPr>
      <w:r w:rsidRPr="00DC37E3">
        <w:rPr>
          <w:rFonts w:cs="David" w:hint="cs"/>
          <w:u w:val="single"/>
          <w:rtl/>
        </w:rPr>
        <w:t>ששי קציר:</w:t>
      </w:r>
    </w:p>
    <w:p w14:paraId="012555E9" w14:textId="77777777" w:rsidR="00DC37E3" w:rsidRPr="00DC37E3" w:rsidRDefault="00DC37E3" w:rsidP="00DC37E3">
      <w:pPr>
        <w:bidi/>
        <w:rPr>
          <w:rFonts w:cs="David" w:hint="cs"/>
          <w:rtl/>
        </w:rPr>
      </w:pPr>
    </w:p>
    <w:p w14:paraId="105D753C" w14:textId="77777777" w:rsidR="00DC37E3" w:rsidRPr="00DC37E3" w:rsidRDefault="00DC37E3" w:rsidP="00DC37E3">
      <w:pPr>
        <w:bidi/>
        <w:rPr>
          <w:rFonts w:cs="David" w:hint="cs"/>
          <w:rtl/>
        </w:rPr>
      </w:pPr>
      <w:r w:rsidRPr="00DC37E3">
        <w:rPr>
          <w:rFonts w:cs="David" w:hint="cs"/>
          <w:rtl/>
        </w:rPr>
        <w:tab/>
        <w:t xml:space="preserve">הבחירות לרשויות המקומיות מתקיימות בשלושה מועדים. יש מועד לרשויות שהן עיריות ומועצות מקומיות, אלה הבחירות שיהיו בקרוב, ולמועצות האזוריות יש שני מועדים, שהם בהפרש של שנה ושלושה חודשים בין מועד למועד. כך שהמועדים הם בהחלט מכוונים גם למול סוג של בחירות, כי ברשויות המקומיות שיטת הבחירות היא כזאת שהיום בעלי זכות הבחירה מצביעים בשתי מעטפות, אחת לראש הרשות והאחרת לרשימה שמתמודדת במועצת הרשות. במועצות האזוריות יש מעטפה שלישית, שם בוחרים גם לוועד היישוב. כך שגם ההתארגנות שלנו היא קצת שונה. </w:t>
      </w:r>
    </w:p>
    <w:p w14:paraId="6C672B01" w14:textId="77777777" w:rsidR="00DC37E3" w:rsidRPr="00DC37E3" w:rsidRDefault="00DC37E3" w:rsidP="00DC37E3">
      <w:pPr>
        <w:bidi/>
        <w:rPr>
          <w:rFonts w:cs="David" w:hint="cs"/>
          <w:rtl/>
        </w:rPr>
      </w:pPr>
    </w:p>
    <w:p w14:paraId="4CE9B126" w14:textId="77777777" w:rsidR="00DC37E3" w:rsidRPr="00DC37E3" w:rsidRDefault="00DC37E3" w:rsidP="00DC37E3">
      <w:pPr>
        <w:bidi/>
        <w:rPr>
          <w:rFonts w:cs="David" w:hint="cs"/>
          <w:rtl/>
        </w:rPr>
      </w:pPr>
      <w:r w:rsidRPr="00DC37E3">
        <w:rPr>
          <w:rFonts w:cs="David" w:hint="cs"/>
          <w:u w:val="single"/>
          <w:rtl/>
        </w:rPr>
        <w:t>היו"ר דוד טל:</w:t>
      </w:r>
    </w:p>
    <w:p w14:paraId="3C3DD0B4" w14:textId="77777777" w:rsidR="00DC37E3" w:rsidRPr="00DC37E3" w:rsidRDefault="00DC37E3" w:rsidP="00DC37E3">
      <w:pPr>
        <w:bidi/>
        <w:rPr>
          <w:rFonts w:cs="David" w:hint="cs"/>
          <w:rtl/>
        </w:rPr>
      </w:pPr>
    </w:p>
    <w:p w14:paraId="2A7C5153" w14:textId="77777777" w:rsidR="00DC37E3" w:rsidRPr="00DC37E3" w:rsidRDefault="00DC37E3" w:rsidP="00DC37E3">
      <w:pPr>
        <w:bidi/>
        <w:rPr>
          <w:rFonts w:cs="David" w:hint="cs"/>
          <w:rtl/>
        </w:rPr>
      </w:pPr>
      <w:r w:rsidRPr="00DC37E3">
        <w:rPr>
          <w:rFonts w:cs="David" w:hint="cs"/>
          <w:rtl/>
        </w:rPr>
        <w:tab/>
        <w:t>לכן ההפרדה במועדים?</w:t>
      </w:r>
    </w:p>
    <w:p w14:paraId="7E489F03" w14:textId="77777777" w:rsidR="00DC37E3" w:rsidRPr="00DC37E3" w:rsidRDefault="00DC37E3" w:rsidP="00DC37E3">
      <w:pPr>
        <w:bidi/>
        <w:rPr>
          <w:rFonts w:cs="David" w:hint="cs"/>
          <w:rtl/>
        </w:rPr>
      </w:pPr>
    </w:p>
    <w:p w14:paraId="43092954" w14:textId="77777777" w:rsidR="00DC37E3" w:rsidRPr="00DC37E3" w:rsidRDefault="00DC37E3" w:rsidP="00DC37E3">
      <w:pPr>
        <w:bidi/>
        <w:rPr>
          <w:rFonts w:cs="David" w:hint="cs"/>
          <w:u w:val="single"/>
          <w:rtl/>
        </w:rPr>
      </w:pPr>
      <w:r w:rsidRPr="00DC37E3">
        <w:rPr>
          <w:rFonts w:cs="David" w:hint="cs"/>
          <w:u w:val="single"/>
          <w:rtl/>
        </w:rPr>
        <w:t>ששי קציר:</w:t>
      </w:r>
    </w:p>
    <w:p w14:paraId="51836371" w14:textId="77777777" w:rsidR="00DC37E3" w:rsidRPr="00DC37E3" w:rsidRDefault="00DC37E3" w:rsidP="00DC37E3">
      <w:pPr>
        <w:bidi/>
        <w:rPr>
          <w:rFonts w:cs="David" w:hint="cs"/>
          <w:rtl/>
        </w:rPr>
      </w:pPr>
    </w:p>
    <w:p w14:paraId="388ABD6B" w14:textId="77777777" w:rsidR="00DC37E3" w:rsidRPr="00DC37E3" w:rsidRDefault="00DC37E3" w:rsidP="00DC37E3">
      <w:pPr>
        <w:bidi/>
        <w:rPr>
          <w:rFonts w:cs="David" w:hint="cs"/>
          <w:rtl/>
        </w:rPr>
      </w:pPr>
      <w:r w:rsidRPr="00DC37E3">
        <w:rPr>
          <w:rFonts w:cs="David" w:hint="cs"/>
          <w:rtl/>
        </w:rPr>
        <w:tab/>
        <w:t xml:space="preserve">כן. </w:t>
      </w:r>
    </w:p>
    <w:p w14:paraId="3D9183C5" w14:textId="77777777" w:rsidR="00DC37E3" w:rsidRPr="00DC37E3" w:rsidRDefault="00DC37E3" w:rsidP="00DC37E3">
      <w:pPr>
        <w:bidi/>
        <w:rPr>
          <w:rFonts w:cs="David" w:hint="cs"/>
          <w:rtl/>
        </w:rPr>
      </w:pPr>
    </w:p>
    <w:p w14:paraId="1278E480" w14:textId="77777777" w:rsidR="00DC37E3" w:rsidRPr="00DC37E3" w:rsidRDefault="00DC37E3" w:rsidP="00DC37E3">
      <w:pPr>
        <w:bidi/>
        <w:rPr>
          <w:rFonts w:cs="David" w:hint="cs"/>
          <w:rtl/>
        </w:rPr>
      </w:pPr>
      <w:r w:rsidRPr="00DC37E3">
        <w:rPr>
          <w:rFonts w:cs="David" w:hint="cs"/>
          <w:u w:val="single"/>
          <w:rtl/>
        </w:rPr>
        <w:t>יצחק לוי:</w:t>
      </w:r>
    </w:p>
    <w:p w14:paraId="42E2C45D" w14:textId="77777777" w:rsidR="00DC37E3" w:rsidRPr="00DC37E3" w:rsidRDefault="00DC37E3" w:rsidP="00DC37E3">
      <w:pPr>
        <w:bidi/>
        <w:rPr>
          <w:rFonts w:cs="David" w:hint="cs"/>
          <w:rtl/>
        </w:rPr>
      </w:pPr>
    </w:p>
    <w:p w14:paraId="1093F0AA" w14:textId="77777777" w:rsidR="00DC37E3" w:rsidRPr="00DC37E3" w:rsidRDefault="00DC37E3" w:rsidP="00DC37E3">
      <w:pPr>
        <w:bidi/>
        <w:rPr>
          <w:rFonts w:cs="David" w:hint="cs"/>
          <w:rtl/>
        </w:rPr>
      </w:pPr>
      <w:r w:rsidRPr="00DC37E3">
        <w:rPr>
          <w:rFonts w:cs="David" w:hint="cs"/>
          <w:rtl/>
        </w:rPr>
        <w:tab/>
        <w:t xml:space="preserve"> מה אחוז המצביעים הפוטנציאלי בתאריך העיקרי?</w:t>
      </w:r>
    </w:p>
    <w:p w14:paraId="16846B2C" w14:textId="77777777" w:rsidR="00DC37E3" w:rsidRPr="00DC37E3" w:rsidRDefault="00DC37E3" w:rsidP="00DC37E3">
      <w:pPr>
        <w:bidi/>
        <w:rPr>
          <w:rFonts w:cs="David" w:hint="cs"/>
          <w:rtl/>
        </w:rPr>
      </w:pPr>
    </w:p>
    <w:p w14:paraId="71104069" w14:textId="77777777" w:rsidR="00DC37E3" w:rsidRPr="00DC37E3" w:rsidRDefault="00DC37E3" w:rsidP="00DC37E3">
      <w:pPr>
        <w:bidi/>
        <w:rPr>
          <w:rFonts w:cs="David" w:hint="cs"/>
          <w:u w:val="single"/>
          <w:rtl/>
        </w:rPr>
      </w:pPr>
      <w:r w:rsidRPr="00DC37E3">
        <w:rPr>
          <w:rFonts w:cs="David" w:hint="cs"/>
          <w:u w:val="single"/>
          <w:rtl/>
        </w:rPr>
        <w:t>ששי קציר:</w:t>
      </w:r>
    </w:p>
    <w:p w14:paraId="1783FCA6" w14:textId="77777777" w:rsidR="00DC37E3" w:rsidRPr="00DC37E3" w:rsidRDefault="00DC37E3" w:rsidP="00DC37E3">
      <w:pPr>
        <w:bidi/>
        <w:rPr>
          <w:rFonts w:cs="David" w:hint="cs"/>
          <w:rtl/>
        </w:rPr>
      </w:pPr>
    </w:p>
    <w:p w14:paraId="3D803390" w14:textId="77777777" w:rsidR="00DC37E3" w:rsidRPr="00DC37E3" w:rsidRDefault="00DC37E3" w:rsidP="00DC37E3">
      <w:pPr>
        <w:bidi/>
        <w:rPr>
          <w:rFonts w:cs="David" w:hint="cs"/>
          <w:rtl/>
        </w:rPr>
      </w:pPr>
      <w:r w:rsidRPr="00DC37E3">
        <w:rPr>
          <w:rFonts w:cs="David" w:hint="cs"/>
          <w:rtl/>
        </w:rPr>
        <w:tab/>
        <w:t xml:space="preserve">אני יכול לתת  לכם נתונים יותר מדויקים. בבחירות ב-2003, אחוז ההצבעה הארצי לרשויות המקומיות  היה כ-63%. </w:t>
      </w:r>
    </w:p>
    <w:p w14:paraId="7A46EB2F" w14:textId="77777777" w:rsidR="00DC37E3" w:rsidRPr="00DC37E3" w:rsidRDefault="00DC37E3" w:rsidP="00DC37E3">
      <w:pPr>
        <w:bidi/>
        <w:rPr>
          <w:rFonts w:cs="David" w:hint="cs"/>
          <w:rtl/>
        </w:rPr>
      </w:pPr>
    </w:p>
    <w:p w14:paraId="0DB95C0B" w14:textId="77777777" w:rsidR="00DC37E3" w:rsidRPr="00DC37E3" w:rsidRDefault="00DC37E3" w:rsidP="00DC37E3">
      <w:pPr>
        <w:bidi/>
        <w:rPr>
          <w:rFonts w:cs="David" w:hint="cs"/>
          <w:rtl/>
        </w:rPr>
      </w:pPr>
      <w:r w:rsidRPr="00DC37E3">
        <w:rPr>
          <w:rFonts w:cs="David" w:hint="cs"/>
          <w:u w:val="single"/>
          <w:rtl/>
        </w:rPr>
        <w:t>יצחק לוי:</w:t>
      </w:r>
    </w:p>
    <w:p w14:paraId="1B0CD01D" w14:textId="77777777" w:rsidR="00DC37E3" w:rsidRPr="00DC37E3" w:rsidRDefault="00DC37E3" w:rsidP="00DC37E3">
      <w:pPr>
        <w:bidi/>
        <w:rPr>
          <w:rFonts w:cs="David" w:hint="cs"/>
          <w:rtl/>
        </w:rPr>
      </w:pPr>
    </w:p>
    <w:p w14:paraId="5598B243" w14:textId="77777777" w:rsidR="00DC37E3" w:rsidRPr="00DC37E3" w:rsidRDefault="00DC37E3" w:rsidP="00DC37E3">
      <w:pPr>
        <w:bidi/>
        <w:rPr>
          <w:rFonts w:cs="David" w:hint="cs"/>
          <w:rtl/>
        </w:rPr>
      </w:pPr>
      <w:r w:rsidRPr="00DC37E3">
        <w:rPr>
          <w:rFonts w:cs="David" w:hint="cs"/>
          <w:rtl/>
        </w:rPr>
        <w:tab/>
        <w:t xml:space="preserve"> אני מדבר על  חלוקת העוגה בכל אחד מהמועדים האלה. </w:t>
      </w:r>
    </w:p>
    <w:p w14:paraId="5DFBAA5A" w14:textId="77777777" w:rsidR="00DC37E3" w:rsidRPr="00DC37E3" w:rsidRDefault="00DC37E3" w:rsidP="00DC37E3">
      <w:pPr>
        <w:bidi/>
        <w:rPr>
          <w:rFonts w:cs="David" w:hint="cs"/>
          <w:rtl/>
        </w:rPr>
      </w:pPr>
    </w:p>
    <w:p w14:paraId="1AC31BC2" w14:textId="77777777" w:rsidR="00DC37E3" w:rsidRPr="00DC37E3" w:rsidRDefault="00DC37E3" w:rsidP="00DC37E3">
      <w:pPr>
        <w:bidi/>
        <w:rPr>
          <w:rFonts w:cs="David" w:hint="cs"/>
          <w:u w:val="single"/>
          <w:rtl/>
        </w:rPr>
      </w:pPr>
      <w:r w:rsidRPr="00DC37E3">
        <w:rPr>
          <w:rFonts w:cs="David" w:hint="cs"/>
          <w:u w:val="single"/>
          <w:rtl/>
        </w:rPr>
        <w:t>נורית ישראלי:</w:t>
      </w:r>
    </w:p>
    <w:p w14:paraId="4A0CABE1" w14:textId="77777777" w:rsidR="00DC37E3" w:rsidRPr="00DC37E3" w:rsidRDefault="00DC37E3" w:rsidP="00DC37E3">
      <w:pPr>
        <w:bidi/>
        <w:rPr>
          <w:rFonts w:cs="David" w:hint="cs"/>
          <w:rtl/>
        </w:rPr>
      </w:pPr>
    </w:p>
    <w:p w14:paraId="632ABEBD" w14:textId="77777777" w:rsidR="00DC37E3" w:rsidRPr="00DC37E3" w:rsidRDefault="00DC37E3" w:rsidP="00DC37E3">
      <w:pPr>
        <w:bidi/>
        <w:rPr>
          <w:rFonts w:cs="David" w:hint="cs"/>
          <w:rtl/>
        </w:rPr>
      </w:pPr>
      <w:r w:rsidRPr="00DC37E3">
        <w:rPr>
          <w:rFonts w:cs="David" w:hint="cs"/>
          <w:rtl/>
        </w:rPr>
        <w:tab/>
        <w:t xml:space="preserve"> כמה ממצביעי המדינה הם מצביעים ברשויות המקומיות מסוג אחד, כמה מסוג שני וכמה מסוג שלישי. </w:t>
      </w:r>
    </w:p>
    <w:p w14:paraId="79E436FE" w14:textId="77777777" w:rsidR="00DC37E3" w:rsidRPr="00DC37E3" w:rsidRDefault="00DC37E3" w:rsidP="00DC37E3">
      <w:pPr>
        <w:bidi/>
        <w:rPr>
          <w:rFonts w:cs="David" w:hint="cs"/>
          <w:rtl/>
        </w:rPr>
      </w:pPr>
    </w:p>
    <w:p w14:paraId="431EA26A" w14:textId="77777777" w:rsidR="00DC37E3" w:rsidRPr="00DC37E3" w:rsidRDefault="00DC37E3" w:rsidP="00DC37E3">
      <w:pPr>
        <w:bidi/>
        <w:rPr>
          <w:rFonts w:cs="David" w:hint="cs"/>
          <w:rtl/>
        </w:rPr>
      </w:pPr>
      <w:r w:rsidRPr="00DC37E3">
        <w:rPr>
          <w:rFonts w:cs="David" w:hint="cs"/>
          <w:u w:val="single"/>
          <w:rtl/>
        </w:rPr>
        <w:t>יצחק לוי:</w:t>
      </w:r>
    </w:p>
    <w:p w14:paraId="094984F8" w14:textId="77777777" w:rsidR="00DC37E3" w:rsidRPr="00DC37E3" w:rsidRDefault="00DC37E3" w:rsidP="00DC37E3">
      <w:pPr>
        <w:bidi/>
        <w:rPr>
          <w:rFonts w:cs="David" w:hint="cs"/>
          <w:rtl/>
        </w:rPr>
      </w:pPr>
    </w:p>
    <w:p w14:paraId="647EC401" w14:textId="77777777" w:rsidR="00DC37E3" w:rsidRPr="00DC37E3" w:rsidRDefault="00DC37E3" w:rsidP="00DC37E3">
      <w:pPr>
        <w:bidi/>
        <w:rPr>
          <w:rFonts w:cs="David" w:hint="cs"/>
          <w:rtl/>
        </w:rPr>
      </w:pPr>
      <w:r w:rsidRPr="00DC37E3">
        <w:rPr>
          <w:rFonts w:cs="David" w:hint="cs"/>
          <w:rtl/>
        </w:rPr>
        <w:tab/>
        <w:t xml:space="preserve"> אני מדבר על המועד המרכזי. </w:t>
      </w:r>
    </w:p>
    <w:p w14:paraId="6E32571E" w14:textId="77777777" w:rsidR="00DC37E3" w:rsidRPr="00DC37E3" w:rsidRDefault="00DC37E3" w:rsidP="00DC37E3">
      <w:pPr>
        <w:bidi/>
        <w:rPr>
          <w:rFonts w:cs="David" w:hint="cs"/>
          <w:rtl/>
        </w:rPr>
      </w:pPr>
    </w:p>
    <w:p w14:paraId="1C45044D" w14:textId="77777777" w:rsidR="00DC37E3" w:rsidRPr="00DC37E3" w:rsidRDefault="00DC37E3" w:rsidP="00DC37E3">
      <w:pPr>
        <w:bidi/>
        <w:rPr>
          <w:rFonts w:cs="David" w:hint="cs"/>
          <w:rtl/>
        </w:rPr>
      </w:pPr>
      <w:r w:rsidRPr="00DC37E3">
        <w:rPr>
          <w:rFonts w:cs="David" w:hint="cs"/>
          <w:u w:val="single"/>
          <w:rtl/>
        </w:rPr>
        <w:t>היו"ר דוד טל:</w:t>
      </w:r>
    </w:p>
    <w:p w14:paraId="1EC2AEC1" w14:textId="77777777" w:rsidR="00DC37E3" w:rsidRPr="00DC37E3" w:rsidRDefault="00DC37E3" w:rsidP="00DC37E3">
      <w:pPr>
        <w:bidi/>
        <w:rPr>
          <w:rFonts w:cs="David" w:hint="cs"/>
          <w:rtl/>
        </w:rPr>
      </w:pPr>
    </w:p>
    <w:p w14:paraId="2DB6DF1B" w14:textId="77777777" w:rsidR="00DC37E3" w:rsidRPr="00DC37E3" w:rsidRDefault="00DC37E3" w:rsidP="00DC37E3">
      <w:pPr>
        <w:bidi/>
        <w:rPr>
          <w:rFonts w:cs="David" w:hint="cs"/>
          <w:rtl/>
        </w:rPr>
      </w:pPr>
      <w:r w:rsidRPr="00DC37E3">
        <w:rPr>
          <w:rFonts w:cs="David" w:hint="cs"/>
          <w:rtl/>
        </w:rPr>
        <w:tab/>
        <w:t>כמה יצביעו בנובמבר הקרוב?</w:t>
      </w:r>
    </w:p>
    <w:p w14:paraId="5B99E31A" w14:textId="77777777" w:rsidR="00DC37E3" w:rsidRPr="00DC37E3" w:rsidRDefault="00DC37E3" w:rsidP="00DC37E3">
      <w:pPr>
        <w:bidi/>
        <w:rPr>
          <w:rFonts w:cs="David" w:hint="cs"/>
          <w:rtl/>
        </w:rPr>
      </w:pPr>
    </w:p>
    <w:p w14:paraId="39AA438C" w14:textId="77777777" w:rsidR="00DC37E3" w:rsidRPr="00DC37E3" w:rsidRDefault="00DC37E3" w:rsidP="00DC37E3">
      <w:pPr>
        <w:bidi/>
        <w:rPr>
          <w:rFonts w:cs="David" w:hint="cs"/>
          <w:u w:val="single"/>
          <w:rtl/>
        </w:rPr>
      </w:pPr>
      <w:r w:rsidRPr="00DC37E3">
        <w:rPr>
          <w:rFonts w:cs="David" w:hint="cs"/>
          <w:u w:val="single"/>
          <w:rtl/>
        </w:rPr>
        <w:t>ששי קציר:</w:t>
      </w:r>
    </w:p>
    <w:p w14:paraId="53EE294D" w14:textId="77777777" w:rsidR="00DC37E3" w:rsidRPr="00DC37E3" w:rsidRDefault="00DC37E3" w:rsidP="00DC37E3">
      <w:pPr>
        <w:bidi/>
        <w:rPr>
          <w:rFonts w:cs="David" w:hint="cs"/>
          <w:rtl/>
        </w:rPr>
      </w:pPr>
    </w:p>
    <w:p w14:paraId="72B347D6" w14:textId="77777777" w:rsidR="00DC37E3" w:rsidRPr="00DC37E3" w:rsidRDefault="00DC37E3" w:rsidP="00DC37E3">
      <w:pPr>
        <w:bidi/>
        <w:rPr>
          <w:rFonts w:cs="David" w:hint="cs"/>
          <w:rtl/>
        </w:rPr>
      </w:pPr>
      <w:r w:rsidRPr="00DC37E3">
        <w:rPr>
          <w:rFonts w:cs="David" w:hint="cs"/>
          <w:rtl/>
        </w:rPr>
        <w:tab/>
        <w:t xml:space="preserve">במועד  המרכזי, קרוב לחמישה מיליון בעלי זכות בחירה. </w:t>
      </w:r>
    </w:p>
    <w:p w14:paraId="62D7C6EA" w14:textId="77777777" w:rsidR="00DC37E3" w:rsidRPr="00DC37E3" w:rsidRDefault="00DC37E3" w:rsidP="00DC37E3">
      <w:pPr>
        <w:bidi/>
        <w:rPr>
          <w:rFonts w:cs="David" w:hint="cs"/>
          <w:rtl/>
        </w:rPr>
      </w:pPr>
    </w:p>
    <w:p w14:paraId="0AF6E7B0" w14:textId="77777777" w:rsidR="00DC37E3" w:rsidRPr="00DC37E3" w:rsidRDefault="00DC37E3" w:rsidP="00DC37E3">
      <w:pPr>
        <w:bidi/>
        <w:rPr>
          <w:rFonts w:cs="David" w:hint="cs"/>
          <w:rtl/>
        </w:rPr>
      </w:pPr>
      <w:r w:rsidRPr="00DC37E3">
        <w:rPr>
          <w:rFonts w:cs="David" w:hint="cs"/>
          <w:u w:val="single"/>
          <w:rtl/>
        </w:rPr>
        <w:t>יצחק לוי:</w:t>
      </w:r>
    </w:p>
    <w:p w14:paraId="3D22F4E6" w14:textId="77777777" w:rsidR="00DC37E3" w:rsidRPr="00DC37E3" w:rsidRDefault="00DC37E3" w:rsidP="00DC37E3">
      <w:pPr>
        <w:bidi/>
        <w:rPr>
          <w:rFonts w:cs="David" w:hint="cs"/>
          <w:rtl/>
        </w:rPr>
      </w:pPr>
    </w:p>
    <w:p w14:paraId="0119EA9C" w14:textId="77777777" w:rsidR="00DC37E3" w:rsidRPr="00DC37E3" w:rsidRDefault="00DC37E3" w:rsidP="00DC37E3">
      <w:pPr>
        <w:bidi/>
        <w:rPr>
          <w:rFonts w:cs="David" w:hint="cs"/>
          <w:rtl/>
        </w:rPr>
      </w:pPr>
      <w:r w:rsidRPr="00DC37E3">
        <w:rPr>
          <w:rFonts w:cs="David" w:hint="cs"/>
          <w:rtl/>
        </w:rPr>
        <w:tab/>
        <w:t xml:space="preserve"> כמה זה באחוזים? כמה יש בכלל בספר החוקים? </w:t>
      </w:r>
    </w:p>
    <w:p w14:paraId="5A4A07FC" w14:textId="77777777" w:rsidR="00DC37E3" w:rsidRPr="00DC37E3" w:rsidRDefault="00DC37E3" w:rsidP="00DC37E3">
      <w:pPr>
        <w:bidi/>
        <w:rPr>
          <w:rFonts w:cs="David" w:hint="cs"/>
          <w:rtl/>
        </w:rPr>
      </w:pPr>
    </w:p>
    <w:p w14:paraId="652139EB" w14:textId="77777777" w:rsidR="00DC37E3" w:rsidRPr="00DC37E3" w:rsidRDefault="00DC37E3" w:rsidP="00DC37E3">
      <w:pPr>
        <w:bidi/>
        <w:rPr>
          <w:rFonts w:cs="David" w:hint="cs"/>
          <w:u w:val="single"/>
          <w:rtl/>
        </w:rPr>
      </w:pPr>
      <w:r w:rsidRPr="00DC37E3">
        <w:rPr>
          <w:rFonts w:cs="David" w:hint="cs"/>
          <w:u w:val="single"/>
          <w:rtl/>
        </w:rPr>
        <w:t>יהודה הראל:</w:t>
      </w:r>
    </w:p>
    <w:p w14:paraId="46B7DCD7" w14:textId="77777777" w:rsidR="00DC37E3" w:rsidRPr="00DC37E3" w:rsidRDefault="00DC37E3" w:rsidP="00DC37E3">
      <w:pPr>
        <w:bidi/>
        <w:rPr>
          <w:rFonts w:cs="David" w:hint="cs"/>
          <w:rtl/>
        </w:rPr>
      </w:pPr>
    </w:p>
    <w:p w14:paraId="169FF03C" w14:textId="77777777" w:rsidR="00DC37E3" w:rsidRPr="00DC37E3" w:rsidRDefault="00DC37E3" w:rsidP="00DC37E3">
      <w:pPr>
        <w:bidi/>
        <w:rPr>
          <w:rFonts w:cs="David" w:hint="cs"/>
          <w:rtl/>
        </w:rPr>
      </w:pPr>
      <w:r w:rsidRPr="00DC37E3">
        <w:rPr>
          <w:rFonts w:cs="David" w:hint="cs"/>
          <w:rtl/>
        </w:rPr>
        <w:tab/>
        <w:t>למעלה מ-90%.</w:t>
      </w:r>
    </w:p>
    <w:p w14:paraId="10CFF641" w14:textId="77777777" w:rsidR="00DC37E3" w:rsidRPr="00DC37E3" w:rsidRDefault="00DC37E3" w:rsidP="00DC37E3">
      <w:pPr>
        <w:bidi/>
        <w:rPr>
          <w:rFonts w:cs="David" w:hint="cs"/>
          <w:rtl/>
        </w:rPr>
      </w:pPr>
    </w:p>
    <w:p w14:paraId="1526E7E5" w14:textId="77777777" w:rsidR="00DC37E3" w:rsidRPr="00DC37E3" w:rsidRDefault="00DC37E3" w:rsidP="00DC37E3">
      <w:pPr>
        <w:bidi/>
        <w:rPr>
          <w:rFonts w:cs="David" w:hint="cs"/>
          <w:u w:val="single"/>
          <w:rtl/>
        </w:rPr>
      </w:pPr>
      <w:r w:rsidRPr="00DC37E3">
        <w:rPr>
          <w:rFonts w:cs="David" w:hint="cs"/>
          <w:u w:val="single"/>
          <w:rtl/>
        </w:rPr>
        <w:t>ששי קציר:</w:t>
      </w:r>
    </w:p>
    <w:p w14:paraId="109AEC39" w14:textId="77777777" w:rsidR="00DC37E3" w:rsidRPr="00DC37E3" w:rsidRDefault="00DC37E3" w:rsidP="00DC37E3">
      <w:pPr>
        <w:bidi/>
        <w:rPr>
          <w:rFonts w:cs="David" w:hint="cs"/>
          <w:rtl/>
        </w:rPr>
      </w:pPr>
    </w:p>
    <w:p w14:paraId="22650ABE" w14:textId="77777777" w:rsidR="00DC37E3" w:rsidRPr="00DC37E3" w:rsidRDefault="00DC37E3" w:rsidP="00DC37E3">
      <w:pPr>
        <w:bidi/>
        <w:rPr>
          <w:rFonts w:cs="David" w:hint="cs"/>
          <w:rtl/>
        </w:rPr>
      </w:pPr>
      <w:r w:rsidRPr="00DC37E3">
        <w:rPr>
          <w:rFonts w:cs="David" w:hint="cs"/>
          <w:rtl/>
        </w:rPr>
        <w:tab/>
        <w:t xml:space="preserve">בספר הבוחרים הכללי הארצי יש 5.3 מיליון. גם בבחירות הכלליות לא כל הרשויות משתתפות בבחירות. יש חלק מהרשויות שיש להן מועדים אחרים. </w:t>
      </w:r>
    </w:p>
    <w:p w14:paraId="1959F22B" w14:textId="77777777" w:rsidR="00DC37E3" w:rsidRPr="00DC37E3" w:rsidRDefault="00DC37E3" w:rsidP="00DC37E3">
      <w:pPr>
        <w:bidi/>
        <w:rPr>
          <w:rFonts w:cs="David" w:hint="cs"/>
          <w:rtl/>
        </w:rPr>
      </w:pPr>
    </w:p>
    <w:p w14:paraId="2AAC189D" w14:textId="77777777" w:rsidR="00DC37E3" w:rsidRPr="00DC37E3" w:rsidRDefault="00DC37E3" w:rsidP="00DC37E3">
      <w:pPr>
        <w:bidi/>
        <w:rPr>
          <w:rFonts w:cs="David" w:hint="cs"/>
          <w:rtl/>
        </w:rPr>
      </w:pPr>
      <w:r w:rsidRPr="00DC37E3">
        <w:rPr>
          <w:rFonts w:cs="David" w:hint="cs"/>
          <w:u w:val="single"/>
          <w:rtl/>
        </w:rPr>
        <w:t>יצחק לוי:</w:t>
      </w:r>
    </w:p>
    <w:p w14:paraId="27391355" w14:textId="77777777" w:rsidR="00DC37E3" w:rsidRPr="00DC37E3" w:rsidRDefault="00DC37E3" w:rsidP="00DC37E3">
      <w:pPr>
        <w:bidi/>
        <w:rPr>
          <w:rFonts w:cs="David" w:hint="cs"/>
          <w:rtl/>
        </w:rPr>
      </w:pPr>
    </w:p>
    <w:p w14:paraId="53A7649E" w14:textId="77777777" w:rsidR="00DC37E3" w:rsidRPr="00DC37E3" w:rsidRDefault="00DC37E3" w:rsidP="00DC37E3">
      <w:pPr>
        <w:bidi/>
        <w:rPr>
          <w:rFonts w:cs="David" w:hint="cs"/>
          <w:rtl/>
        </w:rPr>
      </w:pPr>
      <w:r w:rsidRPr="00DC37E3">
        <w:rPr>
          <w:rFonts w:cs="David" w:hint="cs"/>
          <w:rtl/>
        </w:rPr>
        <w:tab/>
        <w:t xml:space="preserve"> כלומר, בין 80% ל-90%. </w:t>
      </w:r>
    </w:p>
    <w:p w14:paraId="57CBD8D7" w14:textId="77777777" w:rsidR="00DC37E3" w:rsidRPr="00DC37E3" w:rsidRDefault="00DC37E3" w:rsidP="00DC37E3">
      <w:pPr>
        <w:bidi/>
        <w:rPr>
          <w:rFonts w:cs="David" w:hint="cs"/>
          <w:rtl/>
        </w:rPr>
      </w:pPr>
    </w:p>
    <w:p w14:paraId="424A88F8" w14:textId="77777777" w:rsidR="00DC37E3" w:rsidRPr="00DC37E3" w:rsidRDefault="00DC37E3" w:rsidP="00DC37E3">
      <w:pPr>
        <w:bidi/>
        <w:rPr>
          <w:rFonts w:cs="David" w:hint="cs"/>
          <w:u w:val="single"/>
          <w:rtl/>
        </w:rPr>
      </w:pPr>
      <w:r w:rsidRPr="00DC37E3">
        <w:rPr>
          <w:rFonts w:cs="David" w:hint="cs"/>
          <w:u w:val="single"/>
          <w:rtl/>
        </w:rPr>
        <w:t>תמר אדרי:</w:t>
      </w:r>
    </w:p>
    <w:p w14:paraId="40757C44" w14:textId="77777777" w:rsidR="00DC37E3" w:rsidRPr="00DC37E3" w:rsidRDefault="00DC37E3" w:rsidP="00DC37E3">
      <w:pPr>
        <w:bidi/>
        <w:rPr>
          <w:rFonts w:cs="David" w:hint="cs"/>
          <w:rtl/>
        </w:rPr>
      </w:pPr>
    </w:p>
    <w:p w14:paraId="762D254D" w14:textId="77777777" w:rsidR="00DC37E3" w:rsidRPr="00DC37E3" w:rsidRDefault="00DC37E3" w:rsidP="00DC37E3">
      <w:pPr>
        <w:bidi/>
        <w:rPr>
          <w:rFonts w:cs="David" w:hint="cs"/>
          <w:rtl/>
        </w:rPr>
      </w:pPr>
      <w:r w:rsidRPr="00DC37E3">
        <w:rPr>
          <w:rFonts w:cs="David" w:hint="cs"/>
          <w:rtl/>
        </w:rPr>
        <w:tab/>
        <w:t xml:space="preserve"> ברשויות המקומיות יש יותר בוחרים מאשר לכנסת מבחינת התושבים.  </w:t>
      </w:r>
    </w:p>
    <w:p w14:paraId="3CFCEAB1" w14:textId="77777777" w:rsidR="00DC37E3" w:rsidRPr="00DC37E3" w:rsidRDefault="00DC37E3" w:rsidP="00DC37E3">
      <w:pPr>
        <w:bidi/>
        <w:rPr>
          <w:rFonts w:cs="David" w:hint="cs"/>
          <w:rtl/>
        </w:rPr>
      </w:pPr>
    </w:p>
    <w:p w14:paraId="4DC45B8C" w14:textId="77777777" w:rsidR="00DC37E3" w:rsidRPr="00DC37E3" w:rsidRDefault="00DC37E3" w:rsidP="00DC37E3">
      <w:pPr>
        <w:bidi/>
        <w:rPr>
          <w:rFonts w:cs="David" w:hint="cs"/>
          <w:u w:val="single"/>
          <w:rtl/>
        </w:rPr>
      </w:pPr>
      <w:r w:rsidRPr="00DC37E3">
        <w:rPr>
          <w:rFonts w:cs="David" w:hint="cs"/>
          <w:u w:val="single"/>
          <w:rtl/>
        </w:rPr>
        <w:t>ששי קציר:</w:t>
      </w:r>
    </w:p>
    <w:p w14:paraId="00F8DC23" w14:textId="77777777" w:rsidR="00DC37E3" w:rsidRPr="00DC37E3" w:rsidRDefault="00DC37E3" w:rsidP="00DC37E3">
      <w:pPr>
        <w:bidi/>
        <w:rPr>
          <w:rFonts w:cs="David" w:hint="cs"/>
          <w:rtl/>
        </w:rPr>
      </w:pPr>
    </w:p>
    <w:p w14:paraId="6621C8C2" w14:textId="77777777" w:rsidR="00DC37E3" w:rsidRPr="00DC37E3" w:rsidRDefault="00DC37E3" w:rsidP="00DC37E3">
      <w:pPr>
        <w:bidi/>
        <w:rPr>
          <w:rFonts w:cs="David" w:hint="cs"/>
          <w:rtl/>
        </w:rPr>
      </w:pPr>
      <w:r w:rsidRPr="00DC37E3">
        <w:rPr>
          <w:rFonts w:cs="David" w:hint="cs"/>
          <w:rtl/>
        </w:rPr>
        <w:tab/>
        <w:t xml:space="preserve">זאת תוספת של חצי מיליון. ברשויות המקומיות, בבחירות הקודמות היה אחוז הצבעה של כ-63%, אבל המספרים היותר מדאיגים הם של מי שנמצא בתחתית הטבלה. לעיריית תל-אביב בסך הכול בחרו 29% מבעלי זכות הבחירה.  </w:t>
      </w:r>
    </w:p>
    <w:p w14:paraId="391FB476" w14:textId="77777777" w:rsidR="00DC37E3" w:rsidRPr="00DC37E3" w:rsidRDefault="00DC37E3" w:rsidP="00DC37E3">
      <w:pPr>
        <w:bidi/>
        <w:rPr>
          <w:rFonts w:cs="David" w:hint="cs"/>
          <w:rtl/>
        </w:rPr>
      </w:pPr>
    </w:p>
    <w:p w14:paraId="105AED16" w14:textId="77777777" w:rsidR="00DC37E3" w:rsidRPr="00DC37E3" w:rsidRDefault="00DC37E3" w:rsidP="00DC37E3">
      <w:pPr>
        <w:bidi/>
        <w:rPr>
          <w:rFonts w:cs="David" w:hint="cs"/>
          <w:rtl/>
        </w:rPr>
      </w:pPr>
      <w:r w:rsidRPr="00DC37E3">
        <w:rPr>
          <w:rFonts w:cs="David" w:hint="cs"/>
          <w:u w:val="single"/>
          <w:rtl/>
        </w:rPr>
        <w:t>יצחק לוי:</w:t>
      </w:r>
    </w:p>
    <w:p w14:paraId="0B460CC8" w14:textId="77777777" w:rsidR="00DC37E3" w:rsidRPr="00DC37E3" w:rsidRDefault="00DC37E3" w:rsidP="00DC37E3">
      <w:pPr>
        <w:bidi/>
        <w:rPr>
          <w:rFonts w:cs="David" w:hint="cs"/>
          <w:rtl/>
        </w:rPr>
      </w:pPr>
    </w:p>
    <w:p w14:paraId="19651971" w14:textId="77777777" w:rsidR="00DC37E3" w:rsidRPr="00DC37E3" w:rsidRDefault="00DC37E3" w:rsidP="00DC37E3">
      <w:pPr>
        <w:bidi/>
        <w:rPr>
          <w:rFonts w:cs="David" w:hint="cs"/>
          <w:rtl/>
        </w:rPr>
      </w:pPr>
      <w:r w:rsidRPr="00DC37E3">
        <w:rPr>
          <w:rFonts w:cs="David" w:hint="cs"/>
          <w:rtl/>
        </w:rPr>
        <w:tab/>
        <w:t xml:space="preserve"> כי הם כל הלילה מבלים וביום הם ישנים.  </w:t>
      </w:r>
    </w:p>
    <w:p w14:paraId="568DD426" w14:textId="77777777" w:rsidR="00DC37E3" w:rsidRPr="00DC37E3" w:rsidRDefault="00DC37E3" w:rsidP="00DC37E3">
      <w:pPr>
        <w:bidi/>
        <w:rPr>
          <w:rFonts w:cs="David" w:hint="cs"/>
          <w:rtl/>
        </w:rPr>
      </w:pPr>
    </w:p>
    <w:p w14:paraId="1A109651" w14:textId="77777777" w:rsidR="00DC37E3" w:rsidRPr="00DC37E3" w:rsidRDefault="00DC37E3" w:rsidP="00DC37E3">
      <w:pPr>
        <w:bidi/>
        <w:rPr>
          <w:rFonts w:cs="David" w:hint="cs"/>
          <w:u w:val="single"/>
          <w:rtl/>
        </w:rPr>
      </w:pPr>
      <w:r w:rsidRPr="00DC37E3">
        <w:rPr>
          <w:rFonts w:cs="David" w:hint="cs"/>
          <w:u w:val="single"/>
          <w:rtl/>
        </w:rPr>
        <w:t>ששי קציר:</w:t>
      </w:r>
    </w:p>
    <w:p w14:paraId="0963531B" w14:textId="77777777" w:rsidR="00DC37E3" w:rsidRPr="00DC37E3" w:rsidRDefault="00DC37E3" w:rsidP="00DC37E3">
      <w:pPr>
        <w:bidi/>
        <w:rPr>
          <w:rFonts w:cs="David" w:hint="cs"/>
          <w:rtl/>
        </w:rPr>
      </w:pPr>
    </w:p>
    <w:p w14:paraId="4277F6B2" w14:textId="77777777" w:rsidR="00DC37E3" w:rsidRPr="00DC37E3" w:rsidRDefault="00DC37E3" w:rsidP="00DC37E3">
      <w:pPr>
        <w:bidi/>
        <w:rPr>
          <w:rFonts w:cs="David" w:hint="cs"/>
          <w:rtl/>
        </w:rPr>
      </w:pPr>
      <w:r w:rsidRPr="00DC37E3">
        <w:rPr>
          <w:rFonts w:cs="David" w:hint="cs"/>
          <w:rtl/>
        </w:rPr>
        <w:tab/>
        <w:t xml:space="preserve">אבל  גם בירושלים זה כך. </w:t>
      </w:r>
    </w:p>
    <w:p w14:paraId="0F3FD3DF" w14:textId="77777777" w:rsidR="00DC37E3" w:rsidRPr="00DC37E3" w:rsidRDefault="00DC37E3" w:rsidP="00DC37E3">
      <w:pPr>
        <w:bidi/>
        <w:rPr>
          <w:rFonts w:cs="David" w:hint="cs"/>
          <w:rtl/>
        </w:rPr>
      </w:pPr>
    </w:p>
    <w:p w14:paraId="1EAFD73F" w14:textId="77777777" w:rsidR="00DC37E3" w:rsidRPr="00DC37E3" w:rsidRDefault="00DC37E3" w:rsidP="00DC37E3">
      <w:pPr>
        <w:bidi/>
        <w:rPr>
          <w:rFonts w:cs="David" w:hint="cs"/>
          <w:u w:val="single"/>
          <w:rtl/>
        </w:rPr>
      </w:pPr>
    </w:p>
    <w:p w14:paraId="5AE15F6E" w14:textId="77777777" w:rsidR="00DC37E3" w:rsidRPr="00DC37E3" w:rsidRDefault="00DC37E3" w:rsidP="00DC37E3">
      <w:pPr>
        <w:bidi/>
        <w:rPr>
          <w:rFonts w:cs="David" w:hint="cs"/>
          <w:u w:val="single"/>
          <w:rtl/>
        </w:rPr>
      </w:pPr>
    </w:p>
    <w:p w14:paraId="1316ED1C" w14:textId="77777777" w:rsidR="00DC37E3" w:rsidRPr="00DC37E3" w:rsidRDefault="00DC37E3" w:rsidP="00DC37E3">
      <w:pPr>
        <w:bidi/>
        <w:rPr>
          <w:rFonts w:cs="David" w:hint="cs"/>
          <w:rtl/>
        </w:rPr>
      </w:pPr>
      <w:r w:rsidRPr="00DC37E3">
        <w:rPr>
          <w:rFonts w:cs="David" w:hint="cs"/>
          <w:u w:val="single"/>
          <w:rtl/>
        </w:rPr>
        <w:t>היו"ר דוד טל:</w:t>
      </w:r>
    </w:p>
    <w:p w14:paraId="7192FF18" w14:textId="77777777" w:rsidR="00DC37E3" w:rsidRPr="00DC37E3" w:rsidRDefault="00DC37E3" w:rsidP="00DC37E3">
      <w:pPr>
        <w:bidi/>
        <w:rPr>
          <w:rFonts w:cs="David" w:hint="cs"/>
          <w:rtl/>
        </w:rPr>
      </w:pPr>
    </w:p>
    <w:p w14:paraId="2F513734" w14:textId="77777777" w:rsidR="00DC37E3" w:rsidRPr="00DC37E3" w:rsidRDefault="00DC37E3" w:rsidP="00DC37E3">
      <w:pPr>
        <w:bidi/>
        <w:rPr>
          <w:rFonts w:cs="David" w:hint="cs"/>
          <w:rtl/>
        </w:rPr>
      </w:pPr>
      <w:r w:rsidRPr="00DC37E3">
        <w:rPr>
          <w:rFonts w:cs="David" w:hint="cs"/>
          <w:rtl/>
        </w:rPr>
        <w:tab/>
        <w:t xml:space="preserve">אבל שם רק החרדים מצביעים. חשוב לנו הנושא של שבתון. </w:t>
      </w:r>
    </w:p>
    <w:p w14:paraId="59BF868D" w14:textId="77777777" w:rsidR="00DC37E3" w:rsidRPr="00DC37E3" w:rsidRDefault="00DC37E3" w:rsidP="00DC37E3">
      <w:pPr>
        <w:bidi/>
        <w:rPr>
          <w:rFonts w:cs="David" w:hint="cs"/>
          <w:rtl/>
        </w:rPr>
      </w:pPr>
    </w:p>
    <w:p w14:paraId="2399C610" w14:textId="77777777" w:rsidR="00DC37E3" w:rsidRPr="00DC37E3" w:rsidRDefault="00DC37E3" w:rsidP="00DC37E3">
      <w:pPr>
        <w:bidi/>
        <w:rPr>
          <w:rFonts w:cs="David" w:hint="cs"/>
          <w:u w:val="single"/>
          <w:rtl/>
        </w:rPr>
      </w:pPr>
      <w:r w:rsidRPr="00DC37E3">
        <w:rPr>
          <w:rFonts w:cs="David" w:hint="cs"/>
          <w:u w:val="single"/>
          <w:rtl/>
        </w:rPr>
        <w:t>ששי קציר:</w:t>
      </w:r>
    </w:p>
    <w:p w14:paraId="5D500A6F" w14:textId="77777777" w:rsidR="00DC37E3" w:rsidRPr="00DC37E3" w:rsidRDefault="00DC37E3" w:rsidP="00DC37E3">
      <w:pPr>
        <w:bidi/>
        <w:rPr>
          <w:rFonts w:cs="David" w:hint="cs"/>
          <w:rtl/>
        </w:rPr>
      </w:pPr>
    </w:p>
    <w:p w14:paraId="62AD2E1F" w14:textId="77777777" w:rsidR="00DC37E3" w:rsidRPr="00DC37E3" w:rsidRDefault="00DC37E3" w:rsidP="00DC37E3">
      <w:pPr>
        <w:bidi/>
        <w:rPr>
          <w:rFonts w:cs="David" w:hint="cs"/>
          <w:rtl/>
        </w:rPr>
      </w:pPr>
      <w:r w:rsidRPr="00DC37E3">
        <w:rPr>
          <w:rFonts w:cs="David" w:hint="cs"/>
          <w:rtl/>
        </w:rPr>
        <w:tab/>
        <w:t xml:space="preserve">אני חושב שנושא השבתון לא משפיע כהוא-זה על אחוזי ההצבעה ועל הרצון של האנשים להצביע. יש רשויות שיש אחוזי הצבעה של 96% לרשויות המקומיות. </w:t>
      </w:r>
    </w:p>
    <w:p w14:paraId="28CF4763" w14:textId="77777777" w:rsidR="00DC37E3" w:rsidRPr="00DC37E3" w:rsidRDefault="00DC37E3" w:rsidP="00DC37E3">
      <w:pPr>
        <w:bidi/>
        <w:rPr>
          <w:rFonts w:cs="David" w:hint="cs"/>
          <w:rtl/>
        </w:rPr>
      </w:pPr>
    </w:p>
    <w:p w14:paraId="32F25890" w14:textId="77777777" w:rsidR="00DC37E3" w:rsidRPr="00DC37E3" w:rsidRDefault="00DC37E3" w:rsidP="00DC37E3">
      <w:pPr>
        <w:bidi/>
        <w:rPr>
          <w:rFonts w:cs="David" w:hint="cs"/>
          <w:rtl/>
        </w:rPr>
      </w:pPr>
      <w:r w:rsidRPr="00DC37E3">
        <w:rPr>
          <w:rFonts w:cs="David" w:hint="cs"/>
          <w:u w:val="single"/>
          <w:rtl/>
        </w:rPr>
        <w:t>היו"ר דוד טל:</w:t>
      </w:r>
    </w:p>
    <w:p w14:paraId="163C5D9D" w14:textId="77777777" w:rsidR="00DC37E3" w:rsidRPr="00DC37E3" w:rsidRDefault="00DC37E3" w:rsidP="00DC37E3">
      <w:pPr>
        <w:bidi/>
        <w:rPr>
          <w:rFonts w:cs="David" w:hint="cs"/>
          <w:rtl/>
        </w:rPr>
      </w:pPr>
    </w:p>
    <w:p w14:paraId="24E00696" w14:textId="77777777" w:rsidR="00DC37E3" w:rsidRPr="00DC37E3" w:rsidRDefault="00DC37E3" w:rsidP="00DC37E3">
      <w:pPr>
        <w:bidi/>
        <w:rPr>
          <w:rFonts w:cs="David" w:hint="cs"/>
          <w:rtl/>
        </w:rPr>
      </w:pPr>
      <w:r w:rsidRPr="00DC37E3">
        <w:rPr>
          <w:rFonts w:cs="David" w:hint="cs"/>
          <w:rtl/>
        </w:rPr>
        <w:tab/>
        <w:t xml:space="preserve">אנחנו לא מדברים רק על אחוזים, שזה דבר חשוב מאוד, אנחנו שואלים האם טכנית הדבר הוא אפשרי. אם לא יהיה יום שבתון, הדעה שרווחה ונאמרה כאן היא שלא יוכלו להעמיד את בתי הספר לרשות המצביעים, אם כך איפה יעמידו את הקלפיות. </w:t>
      </w:r>
    </w:p>
    <w:p w14:paraId="416964F6" w14:textId="77777777" w:rsidR="00DC37E3" w:rsidRPr="00DC37E3" w:rsidRDefault="00DC37E3" w:rsidP="00DC37E3">
      <w:pPr>
        <w:bidi/>
        <w:rPr>
          <w:rFonts w:cs="David" w:hint="cs"/>
          <w:rtl/>
        </w:rPr>
      </w:pPr>
    </w:p>
    <w:p w14:paraId="0352FB40" w14:textId="77777777" w:rsidR="00DC37E3" w:rsidRPr="00DC37E3" w:rsidRDefault="00DC37E3" w:rsidP="00DC37E3">
      <w:pPr>
        <w:bidi/>
        <w:rPr>
          <w:rFonts w:cs="David" w:hint="cs"/>
          <w:u w:val="single"/>
          <w:rtl/>
        </w:rPr>
      </w:pPr>
      <w:r w:rsidRPr="00DC37E3">
        <w:rPr>
          <w:rFonts w:cs="David" w:hint="cs"/>
          <w:u w:val="single"/>
          <w:rtl/>
        </w:rPr>
        <w:t>ששי קציר:</w:t>
      </w:r>
    </w:p>
    <w:p w14:paraId="217D7D79" w14:textId="77777777" w:rsidR="00DC37E3" w:rsidRPr="00DC37E3" w:rsidRDefault="00DC37E3" w:rsidP="00DC37E3">
      <w:pPr>
        <w:bidi/>
        <w:rPr>
          <w:rFonts w:cs="David" w:hint="cs"/>
          <w:rtl/>
        </w:rPr>
      </w:pPr>
    </w:p>
    <w:p w14:paraId="66435FC7" w14:textId="77777777" w:rsidR="00DC37E3" w:rsidRPr="00DC37E3" w:rsidRDefault="00DC37E3" w:rsidP="00DC37E3">
      <w:pPr>
        <w:bidi/>
        <w:rPr>
          <w:rFonts w:cs="David" w:hint="cs"/>
          <w:rtl/>
        </w:rPr>
      </w:pPr>
      <w:r w:rsidRPr="00DC37E3">
        <w:rPr>
          <w:rFonts w:cs="David" w:hint="cs"/>
          <w:rtl/>
        </w:rPr>
        <w:tab/>
        <w:t xml:space="preserve">מרבית מקומות הקלפי שלנו הם בבתי-ספר, ואנחנו בהידברות עם הרשות המקומית מוצאים את כל הסידורים על-מנת לא לשבש את מערכת הלימודים וגם לא לשבש את מערכת ההצבעה. </w:t>
      </w:r>
    </w:p>
    <w:p w14:paraId="41BE3773" w14:textId="77777777" w:rsidR="00DC37E3" w:rsidRPr="00DC37E3" w:rsidRDefault="00DC37E3" w:rsidP="00DC37E3">
      <w:pPr>
        <w:bidi/>
        <w:rPr>
          <w:rFonts w:cs="David" w:hint="cs"/>
          <w:rtl/>
        </w:rPr>
      </w:pPr>
    </w:p>
    <w:p w14:paraId="39620EAB" w14:textId="77777777" w:rsidR="00DC37E3" w:rsidRPr="00DC37E3" w:rsidRDefault="00DC37E3" w:rsidP="00DC37E3">
      <w:pPr>
        <w:bidi/>
        <w:rPr>
          <w:rFonts w:cs="David" w:hint="cs"/>
          <w:rtl/>
        </w:rPr>
      </w:pPr>
      <w:r w:rsidRPr="00DC37E3">
        <w:rPr>
          <w:rFonts w:cs="David" w:hint="cs"/>
          <w:u w:val="single"/>
          <w:rtl/>
        </w:rPr>
        <w:t>היו"ר דוד טל:</w:t>
      </w:r>
    </w:p>
    <w:p w14:paraId="01D99270" w14:textId="77777777" w:rsidR="00DC37E3" w:rsidRPr="00DC37E3" w:rsidRDefault="00DC37E3" w:rsidP="00DC37E3">
      <w:pPr>
        <w:bidi/>
        <w:rPr>
          <w:rFonts w:cs="David" w:hint="cs"/>
          <w:rtl/>
        </w:rPr>
      </w:pPr>
    </w:p>
    <w:p w14:paraId="12D37DC6" w14:textId="77777777" w:rsidR="00DC37E3" w:rsidRPr="00DC37E3" w:rsidRDefault="00DC37E3" w:rsidP="00DC37E3">
      <w:pPr>
        <w:bidi/>
        <w:rPr>
          <w:rFonts w:cs="David" w:hint="cs"/>
          <w:rtl/>
        </w:rPr>
      </w:pPr>
      <w:r w:rsidRPr="00DC37E3">
        <w:rPr>
          <w:rFonts w:cs="David" w:hint="cs"/>
          <w:rtl/>
        </w:rPr>
        <w:tab/>
        <w:t>איפה תשים את הקלפיות? כרגע אין יום שבתון והתלמידים לומדים, אתה יכול לשים קלפיות בבית-ספר? התשובה היא לא. מה האפשרות האחרת?</w:t>
      </w:r>
    </w:p>
    <w:p w14:paraId="568CD96A" w14:textId="77777777" w:rsidR="00DC37E3" w:rsidRPr="00DC37E3" w:rsidRDefault="00DC37E3" w:rsidP="00DC37E3">
      <w:pPr>
        <w:bidi/>
        <w:rPr>
          <w:rFonts w:cs="David" w:hint="cs"/>
          <w:rtl/>
        </w:rPr>
      </w:pPr>
    </w:p>
    <w:p w14:paraId="747DA919" w14:textId="77777777" w:rsidR="00DC37E3" w:rsidRPr="00DC37E3" w:rsidRDefault="00DC37E3" w:rsidP="00DC37E3">
      <w:pPr>
        <w:bidi/>
        <w:rPr>
          <w:rFonts w:cs="David" w:hint="cs"/>
          <w:u w:val="single"/>
          <w:rtl/>
        </w:rPr>
      </w:pPr>
      <w:r w:rsidRPr="00DC37E3">
        <w:rPr>
          <w:rFonts w:cs="David" w:hint="cs"/>
          <w:u w:val="single"/>
          <w:rtl/>
        </w:rPr>
        <w:t>ששי קציר:</w:t>
      </w:r>
    </w:p>
    <w:p w14:paraId="13CD0C03" w14:textId="77777777" w:rsidR="00DC37E3" w:rsidRPr="00DC37E3" w:rsidRDefault="00DC37E3" w:rsidP="00DC37E3">
      <w:pPr>
        <w:bidi/>
        <w:rPr>
          <w:rFonts w:cs="David" w:hint="cs"/>
          <w:rtl/>
        </w:rPr>
      </w:pPr>
    </w:p>
    <w:p w14:paraId="3C52802B" w14:textId="77777777" w:rsidR="00DC37E3" w:rsidRPr="00DC37E3" w:rsidRDefault="00DC37E3" w:rsidP="00DC37E3">
      <w:pPr>
        <w:bidi/>
        <w:rPr>
          <w:rFonts w:cs="David" w:hint="cs"/>
          <w:rtl/>
        </w:rPr>
      </w:pPr>
      <w:r w:rsidRPr="00DC37E3">
        <w:rPr>
          <w:rFonts w:cs="David" w:hint="cs"/>
          <w:rtl/>
        </w:rPr>
        <w:tab/>
        <w:t xml:space="preserve">בחלק מבתי הספר מפנים כיתות בעבורנו בזמן הלימודים. </w:t>
      </w:r>
    </w:p>
    <w:p w14:paraId="440BCA7C" w14:textId="77777777" w:rsidR="00DC37E3" w:rsidRPr="00DC37E3" w:rsidRDefault="00DC37E3" w:rsidP="00DC37E3">
      <w:pPr>
        <w:bidi/>
        <w:rPr>
          <w:rFonts w:cs="David" w:hint="cs"/>
          <w:rtl/>
        </w:rPr>
      </w:pPr>
    </w:p>
    <w:p w14:paraId="1363E139" w14:textId="77777777" w:rsidR="00DC37E3" w:rsidRPr="00DC37E3" w:rsidRDefault="00DC37E3" w:rsidP="00DC37E3">
      <w:pPr>
        <w:bidi/>
        <w:rPr>
          <w:rFonts w:cs="David" w:hint="cs"/>
          <w:rtl/>
        </w:rPr>
      </w:pPr>
      <w:r w:rsidRPr="00DC37E3">
        <w:rPr>
          <w:rFonts w:cs="David" w:hint="cs"/>
          <w:u w:val="single"/>
          <w:rtl/>
        </w:rPr>
        <w:t>היו"ר דוד טל:</w:t>
      </w:r>
    </w:p>
    <w:p w14:paraId="79C409F1" w14:textId="77777777" w:rsidR="00DC37E3" w:rsidRPr="00DC37E3" w:rsidRDefault="00DC37E3" w:rsidP="00DC37E3">
      <w:pPr>
        <w:bidi/>
        <w:rPr>
          <w:rFonts w:cs="David" w:hint="cs"/>
          <w:rtl/>
        </w:rPr>
      </w:pPr>
    </w:p>
    <w:p w14:paraId="70BE5244" w14:textId="77777777" w:rsidR="00DC37E3" w:rsidRPr="00DC37E3" w:rsidRDefault="00DC37E3" w:rsidP="00DC37E3">
      <w:pPr>
        <w:bidi/>
        <w:rPr>
          <w:rFonts w:cs="David" w:hint="cs"/>
          <w:rtl/>
        </w:rPr>
      </w:pPr>
      <w:r w:rsidRPr="00DC37E3">
        <w:rPr>
          <w:rFonts w:cs="David" w:hint="cs"/>
          <w:rtl/>
        </w:rPr>
        <w:tab/>
        <w:t xml:space="preserve">אדוני ראה איך מתנהלים בחירות ואדוני היה בכמה בתי-ספר, אני מניח שבמקום שיש קלפיות, וראה את ההמולה שיש שם. </w:t>
      </w:r>
    </w:p>
    <w:p w14:paraId="5066F450" w14:textId="77777777" w:rsidR="00DC37E3" w:rsidRPr="00DC37E3" w:rsidRDefault="00DC37E3" w:rsidP="00DC37E3">
      <w:pPr>
        <w:bidi/>
        <w:rPr>
          <w:rFonts w:cs="David" w:hint="cs"/>
          <w:rtl/>
        </w:rPr>
      </w:pPr>
    </w:p>
    <w:p w14:paraId="18B77369" w14:textId="77777777" w:rsidR="00DC37E3" w:rsidRPr="00DC37E3" w:rsidRDefault="00DC37E3" w:rsidP="00DC37E3">
      <w:pPr>
        <w:bidi/>
        <w:rPr>
          <w:rFonts w:cs="David" w:hint="cs"/>
          <w:rtl/>
        </w:rPr>
      </w:pPr>
      <w:r w:rsidRPr="00DC37E3">
        <w:rPr>
          <w:rFonts w:cs="David" w:hint="cs"/>
          <w:u w:val="single"/>
          <w:rtl/>
        </w:rPr>
        <w:t>יצחק לוי:</w:t>
      </w:r>
    </w:p>
    <w:p w14:paraId="50D34E86" w14:textId="77777777" w:rsidR="00DC37E3" w:rsidRPr="00DC37E3" w:rsidRDefault="00DC37E3" w:rsidP="00DC37E3">
      <w:pPr>
        <w:bidi/>
        <w:rPr>
          <w:rFonts w:cs="David" w:hint="cs"/>
          <w:rtl/>
        </w:rPr>
      </w:pPr>
    </w:p>
    <w:p w14:paraId="55783A2D" w14:textId="77777777" w:rsidR="00DC37E3" w:rsidRPr="00DC37E3" w:rsidRDefault="00DC37E3" w:rsidP="00DC37E3">
      <w:pPr>
        <w:bidi/>
        <w:rPr>
          <w:rFonts w:cs="David" w:hint="cs"/>
          <w:rtl/>
        </w:rPr>
      </w:pPr>
      <w:r w:rsidRPr="00DC37E3">
        <w:rPr>
          <w:rFonts w:cs="David" w:hint="cs"/>
          <w:rtl/>
        </w:rPr>
        <w:tab/>
        <w:t xml:space="preserve"> אז לא מתפרסים על כמה מבנים, אלא לוקחים מבנה אחד קטן ומשתמשים בו. </w:t>
      </w:r>
    </w:p>
    <w:p w14:paraId="005CC5D7" w14:textId="77777777" w:rsidR="00DC37E3" w:rsidRPr="00DC37E3" w:rsidRDefault="00DC37E3" w:rsidP="00DC37E3">
      <w:pPr>
        <w:bidi/>
        <w:rPr>
          <w:rFonts w:cs="David" w:hint="cs"/>
          <w:rtl/>
        </w:rPr>
      </w:pPr>
    </w:p>
    <w:p w14:paraId="021E7564" w14:textId="77777777" w:rsidR="00DC37E3" w:rsidRPr="00DC37E3" w:rsidRDefault="00DC37E3" w:rsidP="00DC37E3">
      <w:pPr>
        <w:bidi/>
        <w:rPr>
          <w:rFonts w:cs="David" w:hint="cs"/>
          <w:u w:val="single"/>
          <w:rtl/>
        </w:rPr>
      </w:pPr>
      <w:r w:rsidRPr="00DC37E3">
        <w:rPr>
          <w:rFonts w:cs="David" w:hint="cs"/>
          <w:u w:val="single"/>
          <w:rtl/>
        </w:rPr>
        <w:t>ששי קציר:</w:t>
      </w:r>
    </w:p>
    <w:p w14:paraId="658A3E37" w14:textId="77777777" w:rsidR="00DC37E3" w:rsidRPr="00DC37E3" w:rsidRDefault="00DC37E3" w:rsidP="00DC37E3">
      <w:pPr>
        <w:bidi/>
        <w:rPr>
          <w:rFonts w:cs="David" w:hint="cs"/>
          <w:rtl/>
        </w:rPr>
      </w:pPr>
    </w:p>
    <w:p w14:paraId="0381B7BD" w14:textId="77777777" w:rsidR="00DC37E3" w:rsidRPr="00DC37E3" w:rsidRDefault="00DC37E3" w:rsidP="00DC37E3">
      <w:pPr>
        <w:bidi/>
        <w:rPr>
          <w:rFonts w:cs="David" w:hint="cs"/>
          <w:rtl/>
        </w:rPr>
      </w:pPr>
      <w:r w:rsidRPr="00DC37E3">
        <w:rPr>
          <w:rFonts w:cs="David" w:hint="cs"/>
          <w:rtl/>
        </w:rPr>
        <w:tab/>
        <w:t xml:space="preserve">לא סתם העליתי את הנושא של אחוזי ההצבעה. כי אותן רשויות שיש בהן אחוזי הצבעה גבוהים מאוד, בבחירות לכנסת הם אחוזים נמוכים מאוד. </w:t>
      </w:r>
    </w:p>
    <w:p w14:paraId="22727334" w14:textId="77777777" w:rsidR="00DC37E3" w:rsidRPr="00DC37E3" w:rsidRDefault="00DC37E3" w:rsidP="00DC37E3">
      <w:pPr>
        <w:bidi/>
        <w:rPr>
          <w:rFonts w:cs="David" w:hint="cs"/>
          <w:rtl/>
        </w:rPr>
      </w:pPr>
    </w:p>
    <w:p w14:paraId="1BBA4572" w14:textId="77777777" w:rsidR="00DC37E3" w:rsidRPr="00DC37E3" w:rsidRDefault="00DC37E3" w:rsidP="00DC37E3">
      <w:pPr>
        <w:bidi/>
        <w:rPr>
          <w:rFonts w:cs="David" w:hint="cs"/>
          <w:rtl/>
        </w:rPr>
      </w:pPr>
      <w:r w:rsidRPr="00DC37E3">
        <w:rPr>
          <w:rFonts w:cs="David" w:hint="cs"/>
          <w:u w:val="single"/>
          <w:rtl/>
        </w:rPr>
        <w:t>יצחק לוי:</w:t>
      </w:r>
    </w:p>
    <w:p w14:paraId="5406D8B1" w14:textId="77777777" w:rsidR="00DC37E3" w:rsidRPr="00DC37E3" w:rsidRDefault="00DC37E3" w:rsidP="00DC37E3">
      <w:pPr>
        <w:bidi/>
        <w:rPr>
          <w:rFonts w:cs="David" w:hint="cs"/>
          <w:rtl/>
        </w:rPr>
      </w:pPr>
    </w:p>
    <w:p w14:paraId="25B3D392" w14:textId="77777777" w:rsidR="00DC37E3" w:rsidRPr="00DC37E3" w:rsidRDefault="00DC37E3" w:rsidP="00DC37E3">
      <w:pPr>
        <w:bidi/>
        <w:rPr>
          <w:rFonts w:cs="David" w:hint="cs"/>
          <w:rtl/>
        </w:rPr>
      </w:pPr>
      <w:r w:rsidRPr="00DC37E3">
        <w:rPr>
          <w:rFonts w:cs="David" w:hint="cs"/>
          <w:rtl/>
        </w:rPr>
        <w:tab/>
        <w:t xml:space="preserve"> תן דוגמה למקום אחד עם אחוזי הצבעה גבוהים. </w:t>
      </w:r>
    </w:p>
    <w:p w14:paraId="7EC856A3" w14:textId="77777777" w:rsidR="00DC37E3" w:rsidRPr="00DC37E3" w:rsidRDefault="00DC37E3" w:rsidP="00DC37E3">
      <w:pPr>
        <w:bidi/>
        <w:rPr>
          <w:rFonts w:cs="David" w:hint="cs"/>
          <w:rtl/>
        </w:rPr>
      </w:pPr>
    </w:p>
    <w:p w14:paraId="66B099CF" w14:textId="77777777" w:rsidR="00DC37E3" w:rsidRPr="00DC37E3" w:rsidRDefault="00DC37E3" w:rsidP="00DC37E3">
      <w:pPr>
        <w:bidi/>
        <w:rPr>
          <w:rFonts w:cs="David" w:hint="cs"/>
          <w:u w:val="single"/>
          <w:rtl/>
        </w:rPr>
      </w:pPr>
      <w:r w:rsidRPr="00DC37E3">
        <w:rPr>
          <w:rFonts w:cs="David" w:hint="cs"/>
          <w:u w:val="single"/>
          <w:rtl/>
        </w:rPr>
        <w:t>ששי קציר:</w:t>
      </w:r>
    </w:p>
    <w:p w14:paraId="200977F0" w14:textId="77777777" w:rsidR="00DC37E3" w:rsidRPr="00DC37E3" w:rsidRDefault="00DC37E3" w:rsidP="00DC37E3">
      <w:pPr>
        <w:bidi/>
        <w:rPr>
          <w:rFonts w:cs="David" w:hint="cs"/>
          <w:rtl/>
        </w:rPr>
      </w:pPr>
    </w:p>
    <w:p w14:paraId="264AEE95" w14:textId="77777777" w:rsidR="00DC37E3" w:rsidRPr="00DC37E3" w:rsidRDefault="00DC37E3" w:rsidP="00DC37E3">
      <w:pPr>
        <w:bidi/>
        <w:rPr>
          <w:rFonts w:cs="David" w:hint="cs"/>
          <w:rtl/>
        </w:rPr>
      </w:pPr>
      <w:r w:rsidRPr="00DC37E3">
        <w:rPr>
          <w:rFonts w:cs="David" w:hint="cs"/>
          <w:rtl/>
        </w:rPr>
        <w:tab/>
        <w:t xml:space="preserve">כפר ברא, דיר-חנא. </w:t>
      </w:r>
    </w:p>
    <w:p w14:paraId="23AF8D0B" w14:textId="77777777" w:rsidR="00DC37E3" w:rsidRPr="00DC37E3" w:rsidRDefault="00DC37E3" w:rsidP="00DC37E3">
      <w:pPr>
        <w:bidi/>
        <w:rPr>
          <w:rFonts w:cs="David" w:hint="cs"/>
          <w:rtl/>
        </w:rPr>
      </w:pPr>
    </w:p>
    <w:p w14:paraId="20C29A57" w14:textId="77777777" w:rsidR="00DC37E3" w:rsidRPr="00DC37E3" w:rsidRDefault="00DC37E3" w:rsidP="00DC37E3">
      <w:pPr>
        <w:bidi/>
        <w:rPr>
          <w:rFonts w:cs="David" w:hint="cs"/>
          <w:rtl/>
        </w:rPr>
      </w:pPr>
      <w:r w:rsidRPr="00DC37E3">
        <w:rPr>
          <w:rFonts w:cs="David" w:hint="cs"/>
          <w:u w:val="single"/>
          <w:rtl/>
        </w:rPr>
        <w:t>היו"ר דוד טל:</w:t>
      </w:r>
    </w:p>
    <w:p w14:paraId="64A7D00C" w14:textId="77777777" w:rsidR="00DC37E3" w:rsidRPr="00DC37E3" w:rsidRDefault="00DC37E3" w:rsidP="00DC37E3">
      <w:pPr>
        <w:bidi/>
        <w:rPr>
          <w:rFonts w:cs="David" w:hint="cs"/>
          <w:rtl/>
        </w:rPr>
      </w:pPr>
    </w:p>
    <w:p w14:paraId="14E55166" w14:textId="77777777" w:rsidR="00DC37E3" w:rsidRPr="00DC37E3" w:rsidRDefault="00DC37E3" w:rsidP="00DC37E3">
      <w:pPr>
        <w:bidi/>
        <w:rPr>
          <w:rFonts w:cs="David" w:hint="cs"/>
          <w:rtl/>
        </w:rPr>
      </w:pPr>
      <w:r w:rsidRPr="00DC37E3">
        <w:rPr>
          <w:rFonts w:cs="David" w:hint="cs"/>
          <w:rtl/>
        </w:rPr>
        <w:tab/>
        <w:t xml:space="preserve">זאת לא דוגמה טובה. שם הקלפיות נמצאות בבתים. </w:t>
      </w:r>
    </w:p>
    <w:p w14:paraId="3C708541" w14:textId="77777777" w:rsidR="00DC37E3" w:rsidRPr="00DC37E3" w:rsidRDefault="00DC37E3" w:rsidP="00DC37E3">
      <w:pPr>
        <w:bidi/>
        <w:rPr>
          <w:rFonts w:cs="David" w:hint="cs"/>
          <w:rtl/>
        </w:rPr>
      </w:pPr>
    </w:p>
    <w:p w14:paraId="43B4E83A" w14:textId="77777777" w:rsidR="00DC37E3" w:rsidRPr="00DC37E3" w:rsidRDefault="00DC37E3" w:rsidP="00DC37E3">
      <w:pPr>
        <w:bidi/>
        <w:rPr>
          <w:rFonts w:cs="David" w:hint="cs"/>
          <w:u w:val="single"/>
          <w:rtl/>
        </w:rPr>
      </w:pPr>
    </w:p>
    <w:p w14:paraId="0E3DDC34" w14:textId="77777777" w:rsidR="00DC37E3" w:rsidRPr="00DC37E3" w:rsidRDefault="00DC37E3" w:rsidP="00DC37E3">
      <w:pPr>
        <w:bidi/>
        <w:rPr>
          <w:rFonts w:cs="David" w:hint="cs"/>
          <w:u w:val="single"/>
          <w:rtl/>
        </w:rPr>
      </w:pPr>
    </w:p>
    <w:p w14:paraId="76357647" w14:textId="77777777" w:rsidR="00DC37E3" w:rsidRPr="00DC37E3" w:rsidRDefault="00DC37E3" w:rsidP="00DC37E3">
      <w:pPr>
        <w:bidi/>
        <w:rPr>
          <w:rFonts w:cs="David" w:hint="cs"/>
          <w:u w:val="single"/>
          <w:rtl/>
        </w:rPr>
      </w:pPr>
      <w:r w:rsidRPr="00DC37E3">
        <w:rPr>
          <w:rFonts w:cs="David" w:hint="cs"/>
          <w:u w:val="single"/>
          <w:rtl/>
        </w:rPr>
        <w:t>ששי קציר:</w:t>
      </w:r>
    </w:p>
    <w:p w14:paraId="7C077541" w14:textId="77777777" w:rsidR="00DC37E3" w:rsidRPr="00DC37E3" w:rsidRDefault="00DC37E3" w:rsidP="00DC37E3">
      <w:pPr>
        <w:bidi/>
        <w:rPr>
          <w:rFonts w:cs="David" w:hint="cs"/>
          <w:rtl/>
        </w:rPr>
      </w:pPr>
    </w:p>
    <w:p w14:paraId="452A3B5E" w14:textId="77777777" w:rsidR="00DC37E3" w:rsidRPr="00DC37E3" w:rsidRDefault="00DC37E3" w:rsidP="00DC37E3">
      <w:pPr>
        <w:bidi/>
        <w:rPr>
          <w:rFonts w:cs="David" w:hint="cs"/>
          <w:rtl/>
        </w:rPr>
      </w:pPr>
      <w:r w:rsidRPr="00DC37E3">
        <w:rPr>
          <w:rFonts w:cs="David" w:hint="cs"/>
          <w:rtl/>
        </w:rPr>
        <w:tab/>
        <w:t xml:space="preserve">מאחר שרשימת הקלפיות היא אצלי, אין קלפיות בבתים. </w:t>
      </w:r>
    </w:p>
    <w:p w14:paraId="00346FA0" w14:textId="77777777" w:rsidR="00DC37E3" w:rsidRPr="00DC37E3" w:rsidRDefault="00DC37E3" w:rsidP="00DC37E3">
      <w:pPr>
        <w:bidi/>
        <w:rPr>
          <w:rFonts w:cs="David" w:hint="cs"/>
          <w:rtl/>
        </w:rPr>
      </w:pPr>
    </w:p>
    <w:p w14:paraId="76AB04DE" w14:textId="77777777" w:rsidR="00DC37E3" w:rsidRPr="00DC37E3" w:rsidRDefault="00DC37E3" w:rsidP="00DC37E3">
      <w:pPr>
        <w:bidi/>
        <w:rPr>
          <w:rFonts w:cs="David" w:hint="cs"/>
          <w:rtl/>
        </w:rPr>
      </w:pPr>
      <w:r w:rsidRPr="00DC37E3">
        <w:rPr>
          <w:rFonts w:cs="David" w:hint="cs"/>
          <w:u w:val="single"/>
          <w:rtl/>
        </w:rPr>
        <w:t>היו"ר דוד טל:</w:t>
      </w:r>
    </w:p>
    <w:p w14:paraId="19E6BE40" w14:textId="77777777" w:rsidR="00DC37E3" w:rsidRPr="00DC37E3" w:rsidRDefault="00DC37E3" w:rsidP="00DC37E3">
      <w:pPr>
        <w:bidi/>
        <w:rPr>
          <w:rFonts w:cs="David" w:hint="cs"/>
          <w:rtl/>
        </w:rPr>
      </w:pPr>
    </w:p>
    <w:p w14:paraId="441D5A04" w14:textId="77777777" w:rsidR="00DC37E3" w:rsidRPr="00DC37E3" w:rsidRDefault="00DC37E3" w:rsidP="00DC37E3">
      <w:pPr>
        <w:bidi/>
        <w:rPr>
          <w:rFonts w:cs="David" w:hint="cs"/>
          <w:rtl/>
        </w:rPr>
      </w:pPr>
      <w:r w:rsidRPr="00DC37E3">
        <w:rPr>
          <w:rFonts w:cs="David" w:hint="cs"/>
          <w:rtl/>
        </w:rPr>
        <w:tab/>
        <w:t xml:space="preserve">בבחירות לכנסת זה היה בבתים. </w:t>
      </w:r>
    </w:p>
    <w:p w14:paraId="35133135" w14:textId="77777777" w:rsidR="00DC37E3" w:rsidRPr="00DC37E3" w:rsidRDefault="00DC37E3" w:rsidP="00DC37E3">
      <w:pPr>
        <w:bidi/>
        <w:rPr>
          <w:rFonts w:cs="David" w:hint="cs"/>
          <w:rtl/>
        </w:rPr>
      </w:pPr>
    </w:p>
    <w:p w14:paraId="3C538B5B" w14:textId="77777777" w:rsidR="00DC37E3" w:rsidRPr="00DC37E3" w:rsidRDefault="00DC37E3" w:rsidP="00DC37E3">
      <w:pPr>
        <w:bidi/>
        <w:rPr>
          <w:rFonts w:cs="David" w:hint="cs"/>
          <w:u w:val="single"/>
          <w:rtl/>
        </w:rPr>
      </w:pPr>
      <w:r w:rsidRPr="00DC37E3">
        <w:rPr>
          <w:rFonts w:cs="David" w:hint="cs"/>
          <w:u w:val="single"/>
          <w:rtl/>
        </w:rPr>
        <w:t>ששי קציר:</w:t>
      </w:r>
    </w:p>
    <w:p w14:paraId="6C15F860" w14:textId="77777777" w:rsidR="00DC37E3" w:rsidRPr="00DC37E3" w:rsidRDefault="00DC37E3" w:rsidP="00DC37E3">
      <w:pPr>
        <w:bidi/>
        <w:rPr>
          <w:rFonts w:cs="David" w:hint="cs"/>
          <w:rtl/>
        </w:rPr>
      </w:pPr>
    </w:p>
    <w:p w14:paraId="21E65E4F" w14:textId="77777777" w:rsidR="00DC37E3" w:rsidRPr="00DC37E3" w:rsidRDefault="00DC37E3" w:rsidP="00DC37E3">
      <w:pPr>
        <w:bidi/>
        <w:rPr>
          <w:rFonts w:cs="David" w:hint="cs"/>
          <w:rtl/>
        </w:rPr>
      </w:pPr>
      <w:r w:rsidRPr="00DC37E3">
        <w:rPr>
          <w:rFonts w:cs="David" w:hint="cs"/>
          <w:rtl/>
        </w:rPr>
        <w:tab/>
        <w:t xml:space="preserve">גם לא בבחירות לכנסת. </w:t>
      </w:r>
    </w:p>
    <w:p w14:paraId="1DBCB1AD" w14:textId="77777777" w:rsidR="00DC37E3" w:rsidRPr="00DC37E3" w:rsidRDefault="00DC37E3" w:rsidP="00DC37E3">
      <w:pPr>
        <w:bidi/>
        <w:rPr>
          <w:rFonts w:cs="David" w:hint="cs"/>
          <w:rtl/>
        </w:rPr>
      </w:pPr>
    </w:p>
    <w:p w14:paraId="6AF8FD6E" w14:textId="77777777" w:rsidR="00DC37E3" w:rsidRPr="00DC37E3" w:rsidRDefault="00DC37E3" w:rsidP="00DC37E3">
      <w:pPr>
        <w:bidi/>
        <w:rPr>
          <w:rFonts w:cs="David" w:hint="cs"/>
          <w:rtl/>
        </w:rPr>
      </w:pPr>
      <w:r w:rsidRPr="00DC37E3">
        <w:rPr>
          <w:rFonts w:cs="David" w:hint="cs"/>
          <w:u w:val="single"/>
          <w:rtl/>
        </w:rPr>
        <w:t>היו"ר דוד טל:</w:t>
      </w:r>
    </w:p>
    <w:p w14:paraId="6D1F5F04" w14:textId="77777777" w:rsidR="00DC37E3" w:rsidRPr="00DC37E3" w:rsidRDefault="00DC37E3" w:rsidP="00DC37E3">
      <w:pPr>
        <w:bidi/>
        <w:rPr>
          <w:rFonts w:cs="David" w:hint="cs"/>
          <w:rtl/>
        </w:rPr>
      </w:pPr>
    </w:p>
    <w:p w14:paraId="678D189B" w14:textId="77777777" w:rsidR="00DC37E3" w:rsidRPr="00DC37E3" w:rsidRDefault="00DC37E3" w:rsidP="00DC37E3">
      <w:pPr>
        <w:bidi/>
        <w:rPr>
          <w:rFonts w:cs="David" w:hint="cs"/>
          <w:rtl/>
        </w:rPr>
      </w:pPr>
      <w:r w:rsidRPr="00DC37E3">
        <w:rPr>
          <w:rFonts w:cs="David" w:hint="cs"/>
          <w:rtl/>
        </w:rPr>
        <w:tab/>
        <w:t xml:space="preserve">למה אתה אומר שלא? תמי אדרי נמצאת כאן. בבחירות האחרונות היו קלפיות ליד הבית, עם 100% הצבעה. האם זה נראה סביר, נורמאלי, הגיוני? לא. </w:t>
      </w:r>
    </w:p>
    <w:p w14:paraId="2AF5F1C3" w14:textId="77777777" w:rsidR="00DC37E3" w:rsidRPr="00DC37E3" w:rsidRDefault="00DC37E3" w:rsidP="00DC37E3">
      <w:pPr>
        <w:bidi/>
        <w:rPr>
          <w:rFonts w:cs="David" w:hint="cs"/>
          <w:rtl/>
        </w:rPr>
      </w:pPr>
    </w:p>
    <w:p w14:paraId="38489E8E" w14:textId="77777777" w:rsidR="00DC37E3" w:rsidRPr="00DC37E3" w:rsidRDefault="00DC37E3" w:rsidP="00DC37E3">
      <w:pPr>
        <w:bidi/>
        <w:rPr>
          <w:rFonts w:cs="David" w:hint="cs"/>
          <w:u w:val="single"/>
          <w:rtl/>
        </w:rPr>
      </w:pPr>
      <w:r w:rsidRPr="00DC37E3">
        <w:rPr>
          <w:rFonts w:cs="David" w:hint="cs"/>
          <w:u w:val="single"/>
          <w:rtl/>
        </w:rPr>
        <w:t>תמר אדרי:</w:t>
      </w:r>
    </w:p>
    <w:p w14:paraId="54F789D2" w14:textId="77777777" w:rsidR="00DC37E3" w:rsidRPr="00DC37E3" w:rsidRDefault="00DC37E3" w:rsidP="00DC37E3">
      <w:pPr>
        <w:bidi/>
        <w:rPr>
          <w:rFonts w:cs="David" w:hint="cs"/>
          <w:rtl/>
        </w:rPr>
      </w:pPr>
    </w:p>
    <w:p w14:paraId="376F2E22" w14:textId="77777777" w:rsidR="00DC37E3" w:rsidRPr="00DC37E3" w:rsidRDefault="00DC37E3" w:rsidP="00DC37E3">
      <w:pPr>
        <w:bidi/>
        <w:rPr>
          <w:rFonts w:cs="David" w:hint="cs"/>
          <w:rtl/>
        </w:rPr>
      </w:pPr>
      <w:r w:rsidRPr="00DC37E3">
        <w:rPr>
          <w:rFonts w:cs="David" w:hint="cs"/>
          <w:rtl/>
        </w:rPr>
        <w:tab/>
        <w:t xml:space="preserve"> אני רוצה להוסיף לדברים של ששי קציר, שהבחירות מתקיימות בבתי-ספר ואין שבתון, אבל בתי הספר יודעים מראש והם מתכננים שבכיתות שיש בחירות הם יוצאים לטיולים. הייתי במקרה בפגישה בעיריית תל-אביב והם כבר התחילו לתכנן את הפעילות ליום הזה. </w:t>
      </w:r>
    </w:p>
    <w:p w14:paraId="3F4996F5" w14:textId="77777777" w:rsidR="00DC37E3" w:rsidRPr="00DC37E3" w:rsidRDefault="00DC37E3" w:rsidP="00DC37E3">
      <w:pPr>
        <w:bidi/>
        <w:rPr>
          <w:rFonts w:cs="David" w:hint="cs"/>
          <w:rtl/>
        </w:rPr>
      </w:pPr>
    </w:p>
    <w:p w14:paraId="05310F39" w14:textId="77777777" w:rsidR="00DC37E3" w:rsidRPr="00DC37E3" w:rsidRDefault="00DC37E3" w:rsidP="00DC37E3">
      <w:pPr>
        <w:bidi/>
        <w:rPr>
          <w:rFonts w:cs="David" w:hint="cs"/>
          <w:rtl/>
        </w:rPr>
      </w:pPr>
      <w:r w:rsidRPr="00DC37E3">
        <w:rPr>
          <w:rFonts w:cs="David" w:hint="cs"/>
          <w:u w:val="single"/>
          <w:rtl/>
        </w:rPr>
        <w:t>היו"ר דוד טל:</w:t>
      </w:r>
    </w:p>
    <w:p w14:paraId="4621A57E" w14:textId="77777777" w:rsidR="00DC37E3" w:rsidRPr="00DC37E3" w:rsidRDefault="00DC37E3" w:rsidP="00DC37E3">
      <w:pPr>
        <w:bidi/>
        <w:rPr>
          <w:rFonts w:cs="David" w:hint="cs"/>
          <w:rtl/>
        </w:rPr>
      </w:pPr>
    </w:p>
    <w:p w14:paraId="13D6BDED" w14:textId="77777777" w:rsidR="00DC37E3" w:rsidRPr="00DC37E3" w:rsidRDefault="00DC37E3" w:rsidP="00DC37E3">
      <w:pPr>
        <w:bidi/>
        <w:rPr>
          <w:rFonts w:cs="David" w:hint="cs"/>
          <w:rtl/>
        </w:rPr>
      </w:pPr>
      <w:r w:rsidRPr="00DC37E3">
        <w:rPr>
          <w:rFonts w:cs="David" w:hint="cs"/>
          <w:rtl/>
        </w:rPr>
        <w:tab/>
        <w:t xml:space="preserve">זה גם פתרון. אני מבין שמבחינתך אין בעיה שלא יהיה יום שבתון. בדיון הראשון אמרת דברים אחרים. </w:t>
      </w:r>
    </w:p>
    <w:p w14:paraId="3040D6D6" w14:textId="77777777" w:rsidR="00DC37E3" w:rsidRPr="00DC37E3" w:rsidRDefault="00DC37E3" w:rsidP="00DC37E3">
      <w:pPr>
        <w:bidi/>
        <w:rPr>
          <w:rFonts w:cs="David" w:hint="cs"/>
          <w:rtl/>
        </w:rPr>
      </w:pPr>
    </w:p>
    <w:p w14:paraId="427E89E3" w14:textId="77777777" w:rsidR="00DC37E3" w:rsidRPr="00DC37E3" w:rsidRDefault="00DC37E3" w:rsidP="00DC37E3">
      <w:pPr>
        <w:bidi/>
        <w:rPr>
          <w:rFonts w:cs="David" w:hint="cs"/>
          <w:u w:val="single"/>
          <w:rtl/>
        </w:rPr>
      </w:pPr>
      <w:r w:rsidRPr="00DC37E3">
        <w:rPr>
          <w:rFonts w:cs="David" w:hint="cs"/>
          <w:u w:val="single"/>
          <w:rtl/>
        </w:rPr>
        <w:t>תמר אדרי:</w:t>
      </w:r>
    </w:p>
    <w:p w14:paraId="0B7CA182" w14:textId="77777777" w:rsidR="00DC37E3" w:rsidRPr="00DC37E3" w:rsidRDefault="00DC37E3" w:rsidP="00DC37E3">
      <w:pPr>
        <w:bidi/>
        <w:rPr>
          <w:rFonts w:cs="David" w:hint="cs"/>
          <w:rtl/>
        </w:rPr>
      </w:pPr>
    </w:p>
    <w:p w14:paraId="474CBC1D" w14:textId="77777777" w:rsidR="00DC37E3" w:rsidRPr="00DC37E3" w:rsidRDefault="00DC37E3" w:rsidP="00DC37E3">
      <w:pPr>
        <w:bidi/>
        <w:rPr>
          <w:rFonts w:cs="David" w:hint="cs"/>
          <w:rtl/>
        </w:rPr>
      </w:pPr>
      <w:r w:rsidRPr="00DC37E3">
        <w:rPr>
          <w:rFonts w:cs="David" w:hint="cs"/>
          <w:rtl/>
        </w:rPr>
        <w:tab/>
        <w:t xml:space="preserve">כאשר דיברתם על הורדת שכר לאנשים שלא מצביעים, אמרתי שמבחינת ארגון הבחירות אם זה לא שבתון צריך להוסיף הרבה יותר קלפיות, כי יוכלו לבחור רק חצי יום. אמרתי גם שכל הנושא של שבתון הם מהבחירות הראשונות, וזאת בעיה של ארגון שהמון אנשים פועלים באותו יום, כולל אנשים שלנו וכולל אנשים של המפלגות, ולכן צריך את השבתון. </w:t>
      </w:r>
    </w:p>
    <w:p w14:paraId="65D96DBD" w14:textId="77777777" w:rsidR="00DC37E3" w:rsidRPr="00DC37E3" w:rsidRDefault="00DC37E3" w:rsidP="00DC37E3">
      <w:pPr>
        <w:bidi/>
        <w:rPr>
          <w:rFonts w:cs="David" w:hint="cs"/>
          <w:rtl/>
        </w:rPr>
      </w:pPr>
    </w:p>
    <w:p w14:paraId="6153D741" w14:textId="77777777" w:rsidR="00DC37E3" w:rsidRPr="00DC37E3" w:rsidRDefault="00DC37E3" w:rsidP="00DC37E3">
      <w:pPr>
        <w:bidi/>
        <w:rPr>
          <w:rFonts w:cs="David" w:hint="cs"/>
          <w:rtl/>
        </w:rPr>
      </w:pPr>
      <w:r w:rsidRPr="00DC37E3">
        <w:rPr>
          <w:rFonts w:cs="David" w:hint="cs"/>
          <w:u w:val="single"/>
          <w:rtl/>
        </w:rPr>
        <w:t>יצחק לוי:</w:t>
      </w:r>
    </w:p>
    <w:p w14:paraId="6875D285" w14:textId="77777777" w:rsidR="00DC37E3" w:rsidRPr="00DC37E3" w:rsidRDefault="00DC37E3" w:rsidP="00DC37E3">
      <w:pPr>
        <w:bidi/>
        <w:rPr>
          <w:rFonts w:cs="David" w:hint="cs"/>
          <w:rtl/>
        </w:rPr>
      </w:pPr>
    </w:p>
    <w:p w14:paraId="0B1A2677" w14:textId="77777777" w:rsidR="00DC37E3" w:rsidRPr="00DC37E3" w:rsidRDefault="00DC37E3" w:rsidP="00DC37E3">
      <w:pPr>
        <w:bidi/>
        <w:rPr>
          <w:rFonts w:cs="David" w:hint="cs"/>
          <w:rtl/>
        </w:rPr>
      </w:pPr>
      <w:r w:rsidRPr="00DC37E3">
        <w:rPr>
          <w:rFonts w:cs="David" w:hint="cs"/>
          <w:rtl/>
        </w:rPr>
        <w:tab/>
        <w:t xml:space="preserve"> המדינה מוציאה 1.3 מיליארד בגלל שצריכים 3% של האנשים כדי לארגן את הארגזים. </w:t>
      </w:r>
    </w:p>
    <w:p w14:paraId="05425729" w14:textId="77777777" w:rsidR="00DC37E3" w:rsidRPr="00DC37E3" w:rsidRDefault="00DC37E3" w:rsidP="00DC37E3">
      <w:pPr>
        <w:bidi/>
        <w:rPr>
          <w:rFonts w:cs="David" w:hint="cs"/>
          <w:rtl/>
        </w:rPr>
      </w:pPr>
    </w:p>
    <w:p w14:paraId="5D166EA6" w14:textId="77777777" w:rsidR="00DC37E3" w:rsidRPr="00DC37E3" w:rsidRDefault="00DC37E3" w:rsidP="00DC37E3">
      <w:pPr>
        <w:bidi/>
        <w:rPr>
          <w:rFonts w:cs="David" w:hint="cs"/>
          <w:u w:val="single"/>
          <w:rtl/>
        </w:rPr>
      </w:pPr>
      <w:r w:rsidRPr="00DC37E3">
        <w:rPr>
          <w:rFonts w:cs="David" w:hint="cs"/>
          <w:u w:val="single"/>
          <w:rtl/>
        </w:rPr>
        <w:t>תמר אדרי:</w:t>
      </w:r>
    </w:p>
    <w:p w14:paraId="409FBD55" w14:textId="77777777" w:rsidR="00DC37E3" w:rsidRPr="00DC37E3" w:rsidRDefault="00DC37E3" w:rsidP="00DC37E3">
      <w:pPr>
        <w:bidi/>
        <w:rPr>
          <w:rFonts w:cs="David" w:hint="cs"/>
          <w:rtl/>
        </w:rPr>
      </w:pPr>
    </w:p>
    <w:p w14:paraId="4B2F365A" w14:textId="77777777" w:rsidR="00DC37E3" w:rsidRPr="00DC37E3" w:rsidRDefault="00DC37E3" w:rsidP="00DC37E3">
      <w:pPr>
        <w:bidi/>
        <w:rPr>
          <w:rFonts w:cs="David" w:hint="cs"/>
          <w:rtl/>
        </w:rPr>
      </w:pPr>
      <w:r w:rsidRPr="00DC37E3">
        <w:rPr>
          <w:rFonts w:cs="David" w:hint="cs"/>
          <w:rtl/>
        </w:rPr>
        <w:tab/>
        <w:t xml:space="preserve"> לא לארגן את הארגזים. את זה עושים קודם, אני מדברת על יום הבחירות עצמו. </w:t>
      </w:r>
    </w:p>
    <w:p w14:paraId="6D44F7AE" w14:textId="77777777" w:rsidR="00DC37E3" w:rsidRPr="00DC37E3" w:rsidRDefault="00DC37E3" w:rsidP="00DC37E3">
      <w:pPr>
        <w:bidi/>
        <w:rPr>
          <w:rFonts w:cs="David" w:hint="cs"/>
          <w:rtl/>
        </w:rPr>
      </w:pPr>
    </w:p>
    <w:p w14:paraId="09DEB803" w14:textId="77777777" w:rsidR="00DC37E3" w:rsidRPr="00DC37E3" w:rsidRDefault="00DC37E3" w:rsidP="00DC37E3">
      <w:pPr>
        <w:bidi/>
        <w:rPr>
          <w:rFonts w:cs="David" w:hint="cs"/>
          <w:u w:val="single"/>
          <w:rtl/>
        </w:rPr>
      </w:pPr>
      <w:r w:rsidRPr="00DC37E3">
        <w:rPr>
          <w:rFonts w:cs="David" w:hint="cs"/>
          <w:u w:val="single"/>
          <w:rtl/>
        </w:rPr>
        <w:t>ששי קציר:</w:t>
      </w:r>
    </w:p>
    <w:p w14:paraId="404610D9" w14:textId="77777777" w:rsidR="00DC37E3" w:rsidRPr="00DC37E3" w:rsidRDefault="00DC37E3" w:rsidP="00DC37E3">
      <w:pPr>
        <w:bidi/>
        <w:rPr>
          <w:rFonts w:cs="David" w:hint="cs"/>
          <w:rtl/>
        </w:rPr>
      </w:pPr>
    </w:p>
    <w:p w14:paraId="5B0132CA" w14:textId="77777777" w:rsidR="00DC37E3" w:rsidRPr="00DC37E3" w:rsidRDefault="00DC37E3" w:rsidP="00DC37E3">
      <w:pPr>
        <w:bidi/>
        <w:rPr>
          <w:rFonts w:cs="David" w:hint="cs"/>
          <w:rtl/>
        </w:rPr>
      </w:pPr>
      <w:r w:rsidRPr="00DC37E3">
        <w:rPr>
          <w:rFonts w:cs="David" w:hint="cs"/>
          <w:rtl/>
        </w:rPr>
        <w:tab/>
        <w:t xml:space="preserve">העניין של אי קיומו של שבתון וביצוע הבחירות לא מהווה לנו מכשול. נכון שזה מחייב מערכת ארגונית מול הרשויות, אבל מתארגנים וזה אפשרי. </w:t>
      </w:r>
    </w:p>
    <w:p w14:paraId="5806670B" w14:textId="77777777" w:rsidR="00DC37E3" w:rsidRPr="00DC37E3" w:rsidRDefault="00DC37E3" w:rsidP="00DC37E3">
      <w:pPr>
        <w:bidi/>
        <w:rPr>
          <w:rFonts w:cs="David" w:hint="cs"/>
          <w:rtl/>
        </w:rPr>
      </w:pPr>
    </w:p>
    <w:p w14:paraId="08ABEDE9" w14:textId="77777777" w:rsidR="00DC37E3" w:rsidRPr="00DC37E3" w:rsidRDefault="00DC37E3" w:rsidP="00DC37E3">
      <w:pPr>
        <w:bidi/>
        <w:rPr>
          <w:rFonts w:cs="David" w:hint="cs"/>
          <w:rtl/>
        </w:rPr>
      </w:pPr>
      <w:r w:rsidRPr="00DC37E3">
        <w:rPr>
          <w:rFonts w:cs="David" w:hint="cs"/>
          <w:u w:val="single"/>
          <w:rtl/>
        </w:rPr>
        <w:t>ראובן ריבלין:</w:t>
      </w:r>
    </w:p>
    <w:p w14:paraId="46D2C01D" w14:textId="77777777" w:rsidR="00DC37E3" w:rsidRPr="00DC37E3" w:rsidRDefault="00DC37E3" w:rsidP="00DC37E3">
      <w:pPr>
        <w:bidi/>
        <w:rPr>
          <w:rFonts w:cs="David" w:hint="cs"/>
          <w:rtl/>
        </w:rPr>
      </w:pPr>
    </w:p>
    <w:p w14:paraId="1E20E26B" w14:textId="77777777" w:rsidR="00DC37E3" w:rsidRPr="00DC37E3" w:rsidRDefault="00DC37E3" w:rsidP="00DC37E3">
      <w:pPr>
        <w:bidi/>
        <w:rPr>
          <w:rFonts w:cs="David" w:hint="cs"/>
          <w:rtl/>
        </w:rPr>
      </w:pPr>
      <w:r w:rsidRPr="00DC37E3">
        <w:rPr>
          <w:rFonts w:cs="David" w:hint="cs"/>
          <w:rtl/>
        </w:rPr>
        <w:tab/>
        <w:t xml:space="preserve"> יום שבתון הוא לא בעיה של הארגון, הוא בעיה של הציבור.</w:t>
      </w:r>
    </w:p>
    <w:p w14:paraId="6E9ADA17" w14:textId="77777777" w:rsidR="00DC37E3" w:rsidRPr="00DC37E3" w:rsidRDefault="00DC37E3" w:rsidP="00DC37E3">
      <w:pPr>
        <w:bidi/>
        <w:rPr>
          <w:rFonts w:cs="David" w:hint="cs"/>
          <w:rtl/>
        </w:rPr>
      </w:pPr>
    </w:p>
    <w:p w14:paraId="45AD9F8A" w14:textId="77777777" w:rsidR="00DC37E3" w:rsidRPr="00DC37E3" w:rsidRDefault="00DC37E3" w:rsidP="00DC37E3">
      <w:pPr>
        <w:bidi/>
        <w:rPr>
          <w:rFonts w:cs="David" w:hint="cs"/>
          <w:rtl/>
        </w:rPr>
      </w:pPr>
      <w:r w:rsidRPr="00DC37E3">
        <w:rPr>
          <w:rFonts w:cs="David" w:hint="cs"/>
          <w:u w:val="single"/>
          <w:rtl/>
        </w:rPr>
        <w:t>היו"ר דוד טל:</w:t>
      </w:r>
    </w:p>
    <w:p w14:paraId="30CE3C4A" w14:textId="77777777" w:rsidR="00DC37E3" w:rsidRPr="00DC37E3" w:rsidRDefault="00DC37E3" w:rsidP="00DC37E3">
      <w:pPr>
        <w:bidi/>
        <w:rPr>
          <w:rFonts w:cs="David" w:hint="cs"/>
          <w:rtl/>
        </w:rPr>
      </w:pPr>
    </w:p>
    <w:p w14:paraId="72EB9D79" w14:textId="77777777" w:rsidR="00DC37E3" w:rsidRPr="00DC37E3" w:rsidRDefault="00DC37E3" w:rsidP="00DC37E3">
      <w:pPr>
        <w:bidi/>
        <w:rPr>
          <w:rFonts w:cs="David" w:hint="cs"/>
          <w:rtl/>
        </w:rPr>
      </w:pPr>
      <w:r w:rsidRPr="00DC37E3">
        <w:rPr>
          <w:rFonts w:cs="David" w:hint="cs"/>
          <w:rtl/>
        </w:rPr>
        <w:tab/>
        <w:t>שמא לא יבוא להצביע וילך לים?</w:t>
      </w:r>
    </w:p>
    <w:p w14:paraId="54052CCF" w14:textId="77777777" w:rsidR="00DC37E3" w:rsidRPr="00DC37E3" w:rsidRDefault="00DC37E3" w:rsidP="00DC37E3">
      <w:pPr>
        <w:bidi/>
        <w:rPr>
          <w:rFonts w:cs="David" w:hint="cs"/>
          <w:rtl/>
        </w:rPr>
      </w:pPr>
    </w:p>
    <w:p w14:paraId="6594D2CB" w14:textId="77777777" w:rsidR="00DC37E3" w:rsidRPr="00DC37E3" w:rsidRDefault="00DC37E3" w:rsidP="00DC37E3">
      <w:pPr>
        <w:bidi/>
        <w:rPr>
          <w:rFonts w:cs="David" w:hint="cs"/>
          <w:u w:val="single"/>
          <w:rtl/>
        </w:rPr>
      </w:pPr>
    </w:p>
    <w:p w14:paraId="1967AE88" w14:textId="77777777" w:rsidR="00DC37E3" w:rsidRPr="00DC37E3" w:rsidRDefault="00DC37E3" w:rsidP="00DC37E3">
      <w:pPr>
        <w:bidi/>
        <w:rPr>
          <w:rFonts w:cs="David" w:hint="cs"/>
          <w:u w:val="single"/>
          <w:rtl/>
        </w:rPr>
      </w:pPr>
    </w:p>
    <w:p w14:paraId="399F69C1" w14:textId="77777777" w:rsidR="00DC37E3" w:rsidRPr="00DC37E3" w:rsidRDefault="00DC37E3" w:rsidP="00DC37E3">
      <w:pPr>
        <w:bidi/>
        <w:rPr>
          <w:rFonts w:cs="David" w:hint="cs"/>
          <w:rtl/>
        </w:rPr>
      </w:pPr>
      <w:r w:rsidRPr="00DC37E3">
        <w:rPr>
          <w:rFonts w:cs="David" w:hint="cs"/>
          <w:u w:val="single"/>
          <w:rtl/>
        </w:rPr>
        <w:t>ראובן ריבלין:</w:t>
      </w:r>
    </w:p>
    <w:p w14:paraId="33A8DC7E" w14:textId="77777777" w:rsidR="00DC37E3" w:rsidRPr="00DC37E3" w:rsidRDefault="00DC37E3" w:rsidP="00DC37E3">
      <w:pPr>
        <w:bidi/>
        <w:rPr>
          <w:rFonts w:cs="David" w:hint="cs"/>
          <w:rtl/>
        </w:rPr>
      </w:pPr>
    </w:p>
    <w:p w14:paraId="701F9D45" w14:textId="77777777" w:rsidR="00DC37E3" w:rsidRPr="00DC37E3" w:rsidRDefault="00DC37E3" w:rsidP="00DC37E3">
      <w:pPr>
        <w:bidi/>
        <w:rPr>
          <w:rFonts w:cs="David" w:hint="cs"/>
          <w:rtl/>
        </w:rPr>
      </w:pPr>
      <w:r w:rsidRPr="00DC37E3">
        <w:rPr>
          <w:rFonts w:cs="David" w:hint="cs"/>
          <w:rtl/>
        </w:rPr>
        <w:tab/>
        <w:t xml:space="preserve"> הרבה פעמים יש יום שבתון ולא באים להצביע. </w:t>
      </w:r>
    </w:p>
    <w:p w14:paraId="07E1558F" w14:textId="77777777" w:rsidR="00DC37E3" w:rsidRPr="00DC37E3" w:rsidRDefault="00DC37E3" w:rsidP="00DC37E3">
      <w:pPr>
        <w:bidi/>
        <w:rPr>
          <w:rFonts w:cs="David" w:hint="cs"/>
          <w:rtl/>
        </w:rPr>
      </w:pPr>
    </w:p>
    <w:p w14:paraId="6A9BFB3B" w14:textId="77777777" w:rsidR="00DC37E3" w:rsidRPr="00DC37E3" w:rsidRDefault="00DC37E3" w:rsidP="00DC37E3">
      <w:pPr>
        <w:pStyle w:val="Heading5"/>
        <w:jc w:val="left"/>
        <w:rPr>
          <w:rFonts w:hint="cs"/>
          <w:sz w:val="24"/>
          <w:rtl/>
        </w:rPr>
      </w:pPr>
      <w:r w:rsidRPr="00DC37E3">
        <w:rPr>
          <w:rFonts w:hint="cs"/>
          <w:sz w:val="24"/>
          <w:u w:val="single"/>
          <w:rtl/>
        </w:rPr>
        <w:t>מנחם בן-ששון:</w:t>
      </w:r>
    </w:p>
    <w:p w14:paraId="7D01EDAE" w14:textId="77777777" w:rsidR="00DC37E3" w:rsidRPr="00DC37E3" w:rsidRDefault="00DC37E3" w:rsidP="00DC37E3">
      <w:pPr>
        <w:pStyle w:val="Heading5"/>
        <w:jc w:val="left"/>
        <w:rPr>
          <w:rFonts w:hint="cs"/>
          <w:sz w:val="24"/>
          <w:rtl/>
        </w:rPr>
      </w:pPr>
    </w:p>
    <w:p w14:paraId="4E0837F4" w14:textId="77777777" w:rsidR="00DC37E3" w:rsidRPr="00DC37E3" w:rsidRDefault="00DC37E3" w:rsidP="00DC37E3">
      <w:pPr>
        <w:bidi/>
        <w:rPr>
          <w:rFonts w:cs="David" w:hint="cs"/>
          <w:rtl/>
        </w:rPr>
      </w:pPr>
      <w:r w:rsidRPr="00DC37E3">
        <w:rPr>
          <w:rFonts w:cs="David" w:hint="cs"/>
          <w:rtl/>
        </w:rPr>
        <w:tab/>
        <w:t xml:space="preserve"> יש לי שתי שאלות. השאלה הראשונה היא בעקבות השאלה של הרב לוי, והיא חיונית לנושא שאנחנו עוסקים בו. האם אתה יכול לפלח, מתוך החמישה מיליון הללו, כמה מהם זה בבחירות שמתקיימות באותו יום, קרי בעיריות, כמה הם ברשויות המקומיות, כמה הם במועצות האזוריות? הרי זה לא מתקיים באותו יום. דבר שני, לא יצויר שאנחנו מקיימים באותו יום משאל עם אבל מצביעים בו אנשים לפי פנקס הבוחרים הארצי ולא פנקס הרשויות, האם אפשר יהיה לעשות את זה באותן קלפיות, או שזה יחייב אותנו בכפל מקום, משום שצריך יהיה קלפיות מיוחדות למשאל העם? </w:t>
      </w:r>
    </w:p>
    <w:p w14:paraId="2C575C57" w14:textId="77777777" w:rsidR="00DC37E3" w:rsidRPr="00DC37E3" w:rsidRDefault="00DC37E3" w:rsidP="00DC37E3">
      <w:pPr>
        <w:bidi/>
        <w:rPr>
          <w:rFonts w:cs="David" w:hint="cs"/>
          <w:rtl/>
        </w:rPr>
      </w:pPr>
    </w:p>
    <w:p w14:paraId="2E7E4122" w14:textId="77777777" w:rsidR="00DC37E3" w:rsidRPr="00DC37E3" w:rsidRDefault="00DC37E3" w:rsidP="00DC37E3">
      <w:pPr>
        <w:bidi/>
        <w:rPr>
          <w:rFonts w:cs="David" w:hint="cs"/>
          <w:u w:val="single"/>
          <w:rtl/>
        </w:rPr>
      </w:pPr>
      <w:r w:rsidRPr="00DC37E3">
        <w:rPr>
          <w:rFonts w:cs="David" w:hint="cs"/>
          <w:u w:val="single"/>
          <w:rtl/>
        </w:rPr>
        <w:t>ששי קציר:</w:t>
      </w:r>
    </w:p>
    <w:p w14:paraId="3C9592CA" w14:textId="77777777" w:rsidR="00DC37E3" w:rsidRPr="00DC37E3" w:rsidRDefault="00DC37E3" w:rsidP="00DC37E3">
      <w:pPr>
        <w:bidi/>
        <w:rPr>
          <w:rFonts w:cs="David" w:hint="cs"/>
          <w:rtl/>
        </w:rPr>
      </w:pPr>
    </w:p>
    <w:p w14:paraId="512D1644" w14:textId="77777777" w:rsidR="00DC37E3" w:rsidRPr="00DC37E3" w:rsidRDefault="00DC37E3" w:rsidP="00DC37E3">
      <w:pPr>
        <w:bidi/>
        <w:rPr>
          <w:rFonts w:cs="David" w:hint="cs"/>
          <w:rtl/>
        </w:rPr>
      </w:pPr>
      <w:r w:rsidRPr="00DC37E3">
        <w:rPr>
          <w:rFonts w:cs="David" w:hint="cs"/>
          <w:rtl/>
        </w:rPr>
        <w:tab/>
        <w:t xml:space="preserve">מספר הבוחרים במועצות האזוריות </w:t>
      </w:r>
      <w:r w:rsidRPr="00DC37E3">
        <w:rPr>
          <w:rFonts w:cs="David"/>
          <w:rtl/>
        </w:rPr>
        <w:t>–</w:t>
      </w:r>
      <w:r w:rsidRPr="00DC37E3">
        <w:rPr>
          <w:rFonts w:cs="David" w:hint="cs"/>
          <w:rtl/>
        </w:rPr>
        <w:t xml:space="preserve">  בכל קבוצה כזאת יש כ-230,000 בעלי זכות בחירה. כפי שאמרתי, בבחירות הכלליות יש כ-5 מיליון. </w:t>
      </w:r>
    </w:p>
    <w:p w14:paraId="49BC0219" w14:textId="77777777" w:rsidR="00DC37E3" w:rsidRPr="00DC37E3" w:rsidRDefault="00DC37E3" w:rsidP="00DC37E3">
      <w:pPr>
        <w:bidi/>
        <w:rPr>
          <w:rFonts w:cs="David" w:hint="cs"/>
          <w:rtl/>
        </w:rPr>
      </w:pPr>
    </w:p>
    <w:p w14:paraId="4CA9594A" w14:textId="77777777" w:rsidR="00DC37E3" w:rsidRPr="00DC37E3" w:rsidRDefault="00DC37E3" w:rsidP="00DC37E3">
      <w:pPr>
        <w:bidi/>
        <w:ind w:firstLine="567"/>
        <w:rPr>
          <w:rFonts w:cs="David" w:hint="cs"/>
          <w:rtl/>
        </w:rPr>
      </w:pPr>
      <w:r w:rsidRPr="00DC37E3">
        <w:rPr>
          <w:rFonts w:cs="David" w:hint="cs"/>
          <w:rtl/>
        </w:rPr>
        <w:t xml:space="preserve">יש שונות בין פנקס הבוחרים של הכנסת לבין הרשויות המקומיות בגלל סוג האוכלוסייה שכלול בכל אחד מהם. גם הנושא של גיל 17 וגם בעלי מעמד ארעי וקבע. אגב, עלה רעיון לאחד את יום הבחירות לרשויות המקומיות עם יום הבחירות לכנסת. </w:t>
      </w:r>
    </w:p>
    <w:p w14:paraId="17D34E6B" w14:textId="77777777" w:rsidR="00DC37E3" w:rsidRPr="00DC37E3" w:rsidRDefault="00DC37E3" w:rsidP="00DC37E3">
      <w:pPr>
        <w:bidi/>
        <w:ind w:firstLine="567"/>
        <w:rPr>
          <w:rFonts w:cs="David" w:hint="cs"/>
          <w:rtl/>
        </w:rPr>
      </w:pPr>
    </w:p>
    <w:p w14:paraId="20740CE1" w14:textId="77777777" w:rsidR="00DC37E3" w:rsidRPr="00DC37E3" w:rsidRDefault="00DC37E3" w:rsidP="00DC37E3">
      <w:pPr>
        <w:bidi/>
        <w:rPr>
          <w:rFonts w:cs="David" w:hint="cs"/>
          <w:rtl/>
        </w:rPr>
      </w:pPr>
      <w:r w:rsidRPr="00DC37E3">
        <w:rPr>
          <w:rFonts w:cs="David" w:hint="cs"/>
          <w:u w:val="single"/>
          <w:rtl/>
        </w:rPr>
        <w:t>יצחק לוי:</w:t>
      </w:r>
    </w:p>
    <w:p w14:paraId="1F1EDB72" w14:textId="77777777" w:rsidR="00DC37E3" w:rsidRPr="00DC37E3" w:rsidRDefault="00DC37E3" w:rsidP="00DC37E3">
      <w:pPr>
        <w:bidi/>
        <w:rPr>
          <w:rFonts w:cs="David" w:hint="cs"/>
          <w:rtl/>
        </w:rPr>
      </w:pPr>
    </w:p>
    <w:p w14:paraId="7DD577BB" w14:textId="77777777" w:rsidR="00DC37E3" w:rsidRPr="00DC37E3" w:rsidRDefault="00DC37E3" w:rsidP="00DC37E3">
      <w:pPr>
        <w:bidi/>
        <w:ind w:firstLine="567"/>
        <w:rPr>
          <w:rFonts w:cs="David" w:hint="cs"/>
          <w:rtl/>
        </w:rPr>
      </w:pPr>
      <w:r w:rsidRPr="00DC37E3">
        <w:rPr>
          <w:rFonts w:cs="David" w:hint="cs"/>
          <w:rtl/>
        </w:rPr>
        <w:t xml:space="preserve">בעבר זה היה כך. </w:t>
      </w:r>
    </w:p>
    <w:p w14:paraId="015F408A" w14:textId="77777777" w:rsidR="00DC37E3" w:rsidRPr="00DC37E3" w:rsidRDefault="00DC37E3" w:rsidP="00DC37E3">
      <w:pPr>
        <w:bidi/>
        <w:ind w:firstLine="567"/>
        <w:rPr>
          <w:rFonts w:cs="David" w:hint="cs"/>
          <w:rtl/>
        </w:rPr>
      </w:pPr>
    </w:p>
    <w:p w14:paraId="3E3BAE7F" w14:textId="77777777" w:rsidR="00DC37E3" w:rsidRPr="00DC37E3" w:rsidRDefault="00DC37E3" w:rsidP="00DC37E3">
      <w:pPr>
        <w:bidi/>
        <w:rPr>
          <w:rFonts w:cs="David" w:hint="cs"/>
          <w:u w:val="single"/>
          <w:rtl/>
        </w:rPr>
      </w:pPr>
      <w:r w:rsidRPr="00DC37E3">
        <w:rPr>
          <w:rFonts w:cs="David" w:hint="cs"/>
          <w:u w:val="single"/>
          <w:rtl/>
        </w:rPr>
        <w:t>ששי קציר:</w:t>
      </w:r>
    </w:p>
    <w:p w14:paraId="12A2191B" w14:textId="77777777" w:rsidR="00DC37E3" w:rsidRPr="00DC37E3" w:rsidRDefault="00DC37E3" w:rsidP="00DC37E3">
      <w:pPr>
        <w:bidi/>
        <w:rPr>
          <w:rFonts w:cs="David" w:hint="cs"/>
          <w:rtl/>
        </w:rPr>
      </w:pPr>
    </w:p>
    <w:p w14:paraId="6FA9CD04" w14:textId="77777777" w:rsidR="00DC37E3" w:rsidRPr="00DC37E3" w:rsidRDefault="00DC37E3" w:rsidP="00DC37E3">
      <w:pPr>
        <w:pStyle w:val="BodyTextIndent"/>
        <w:rPr>
          <w:rFonts w:hint="cs"/>
          <w:sz w:val="24"/>
          <w:rtl/>
        </w:rPr>
      </w:pPr>
      <w:r w:rsidRPr="00DC37E3">
        <w:rPr>
          <w:rFonts w:hint="cs"/>
          <w:sz w:val="24"/>
          <w:rtl/>
        </w:rPr>
        <w:t xml:space="preserve">הפעם האחרונה היתה ב-31 בדצמבר 1973. אבל אז היו 2,000 קלפיות, היום יש למעלה     מ-9,000 קלפיות. זה בלתי אפשרי. זה גם פנקסים שונים, זה גם מקומות קלפי. </w:t>
      </w:r>
    </w:p>
    <w:p w14:paraId="602AF2BC" w14:textId="77777777" w:rsidR="00DC37E3" w:rsidRPr="00DC37E3" w:rsidRDefault="00DC37E3" w:rsidP="00DC37E3">
      <w:pPr>
        <w:bidi/>
        <w:ind w:firstLine="512"/>
        <w:rPr>
          <w:rFonts w:cs="David" w:hint="cs"/>
          <w:rtl/>
        </w:rPr>
      </w:pPr>
    </w:p>
    <w:p w14:paraId="6AAEFFDE" w14:textId="77777777" w:rsidR="00DC37E3" w:rsidRPr="00DC37E3" w:rsidRDefault="00DC37E3" w:rsidP="00DC37E3">
      <w:pPr>
        <w:bidi/>
        <w:rPr>
          <w:rFonts w:cs="David" w:hint="cs"/>
          <w:rtl/>
        </w:rPr>
      </w:pPr>
      <w:r w:rsidRPr="00DC37E3">
        <w:rPr>
          <w:rFonts w:cs="David" w:hint="cs"/>
          <w:u w:val="single"/>
          <w:rtl/>
        </w:rPr>
        <w:t>היו"ר דוד טל:</w:t>
      </w:r>
    </w:p>
    <w:p w14:paraId="569AE53A" w14:textId="77777777" w:rsidR="00DC37E3" w:rsidRPr="00DC37E3" w:rsidRDefault="00DC37E3" w:rsidP="00DC37E3">
      <w:pPr>
        <w:bidi/>
        <w:rPr>
          <w:rFonts w:cs="David" w:hint="cs"/>
          <w:rtl/>
        </w:rPr>
      </w:pPr>
    </w:p>
    <w:p w14:paraId="0F58CC66" w14:textId="77777777" w:rsidR="00DC37E3" w:rsidRPr="00DC37E3" w:rsidRDefault="00DC37E3" w:rsidP="00DC37E3">
      <w:pPr>
        <w:bidi/>
        <w:ind w:firstLine="512"/>
        <w:rPr>
          <w:rFonts w:cs="David" w:hint="cs"/>
          <w:rtl/>
        </w:rPr>
      </w:pPr>
      <w:r w:rsidRPr="00DC37E3">
        <w:rPr>
          <w:rFonts w:cs="David" w:hint="cs"/>
          <w:rtl/>
        </w:rPr>
        <w:tab/>
        <w:t xml:space="preserve"> למה זה בלתי אפשרי מה שהיה אפשרי פעם, רק בגלל מספר הקלפיות?</w:t>
      </w:r>
    </w:p>
    <w:p w14:paraId="5CA60EDD" w14:textId="77777777" w:rsidR="00DC37E3" w:rsidRPr="00DC37E3" w:rsidRDefault="00DC37E3" w:rsidP="00DC37E3">
      <w:pPr>
        <w:bidi/>
        <w:ind w:firstLine="512"/>
        <w:rPr>
          <w:rFonts w:cs="David" w:hint="cs"/>
          <w:rtl/>
        </w:rPr>
      </w:pPr>
    </w:p>
    <w:p w14:paraId="69951BC2" w14:textId="77777777" w:rsidR="00DC37E3" w:rsidRPr="00DC37E3" w:rsidRDefault="00DC37E3" w:rsidP="00DC37E3">
      <w:pPr>
        <w:bidi/>
        <w:rPr>
          <w:rFonts w:cs="David" w:hint="cs"/>
          <w:u w:val="single"/>
          <w:rtl/>
        </w:rPr>
      </w:pPr>
      <w:r w:rsidRPr="00DC37E3">
        <w:rPr>
          <w:rFonts w:cs="David" w:hint="cs"/>
          <w:u w:val="single"/>
          <w:rtl/>
        </w:rPr>
        <w:t>ששי קציר:</w:t>
      </w:r>
    </w:p>
    <w:p w14:paraId="1856DBC3" w14:textId="77777777" w:rsidR="00DC37E3" w:rsidRPr="00DC37E3" w:rsidRDefault="00DC37E3" w:rsidP="00DC37E3">
      <w:pPr>
        <w:bidi/>
        <w:rPr>
          <w:rFonts w:cs="David" w:hint="cs"/>
          <w:rtl/>
        </w:rPr>
      </w:pPr>
    </w:p>
    <w:p w14:paraId="57398C19" w14:textId="77777777" w:rsidR="00DC37E3" w:rsidRPr="00DC37E3" w:rsidRDefault="00DC37E3" w:rsidP="00DC37E3">
      <w:pPr>
        <w:bidi/>
        <w:ind w:firstLine="512"/>
        <w:rPr>
          <w:rFonts w:cs="David" w:hint="cs"/>
          <w:rtl/>
        </w:rPr>
      </w:pPr>
      <w:r w:rsidRPr="00DC37E3">
        <w:rPr>
          <w:rFonts w:cs="David" w:hint="cs"/>
          <w:rtl/>
        </w:rPr>
        <w:tab/>
        <w:t xml:space="preserve">ההיקף הוא גדול מאוד. </w:t>
      </w:r>
    </w:p>
    <w:p w14:paraId="55C08721" w14:textId="77777777" w:rsidR="00DC37E3" w:rsidRPr="00DC37E3" w:rsidRDefault="00DC37E3" w:rsidP="00DC37E3">
      <w:pPr>
        <w:bidi/>
        <w:ind w:firstLine="512"/>
        <w:rPr>
          <w:rFonts w:cs="David" w:hint="cs"/>
          <w:rtl/>
        </w:rPr>
      </w:pPr>
    </w:p>
    <w:p w14:paraId="560CD3FB" w14:textId="77777777" w:rsidR="00DC37E3" w:rsidRPr="00DC37E3" w:rsidRDefault="00DC37E3" w:rsidP="00DC37E3">
      <w:pPr>
        <w:bidi/>
        <w:rPr>
          <w:rFonts w:cs="David" w:hint="cs"/>
          <w:rtl/>
        </w:rPr>
      </w:pPr>
      <w:r w:rsidRPr="00DC37E3">
        <w:rPr>
          <w:rFonts w:cs="David" w:hint="cs"/>
          <w:u w:val="single"/>
          <w:rtl/>
        </w:rPr>
        <w:t>היו"ר דוד טל:</w:t>
      </w:r>
    </w:p>
    <w:p w14:paraId="452D199A" w14:textId="77777777" w:rsidR="00DC37E3" w:rsidRPr="00DC37E3" w:rsidRDefault="00DC37E3" w:rsidP="00DC37E3">
      <w:pPr>
        <w:bidi/>
        <w:rPr>
          <w:rFonts w:cs="David" w:hint="cs"/>
          <w:rtl/>
        </w:rPr>
      </w:pPr>
    </w:p>
    <w:p w14:paraId="6E3C057B" w14:textId="77777777" w:rsidR="00DC37E3" w:rsidRPr="00DC37E3" w:rsidRDefault="00DC37E3" w:rsidP="00DC37E3">
      <w:pPr>
        <w:bidi/>
        <w:ind w:firstLine="512"/>
        <w:rPr>
          <w:rFonts w:cs="David" w:hint="cs"/>
          <w:rtl/>
        </w:rPr>
      </w:pPr>
      <w:r w:rsidRPr="00DC37E3">
        <w:rPr>
          <w:rFonts w:cs="David" w:hint="cs"/>
          <w:rtl/>
        </w:rPr>
        <w:tab/>
        <w:t>אז מה?</w:t>
      </w:r>
    </w:p>
    <w:p w14:paraId="0FAB260A" w14:textId="77777777" w:rsidR="00DC37E3" w:rsidRPr="00DC37E3" w:rsidRDefault="00DC37E3" w:rsidP="00DC37E3">
      <w:pPr>
        <w:bidi/>
        <w:ind w:firstLine="512"/>
        <w:rPr>
          <w:rFonts w:cs="David" w:hint="cs"/>
          <w:rtl/>
        </w:rPr>
      </w:pPr>
    </w:p>
    <w:p w14:paraId="33DF05E8" w14:textId="77777777" w:rsidR="00DC37E3" w:rsidRPr="00DC37E3" w:rsidRDefault="00DC37E3" w:rsidP="00DC37E3">
      <w:pPr>
        <w:bidi/>
        <w:rPr>
          <w:rFonts w:cs="David" w:hint="cs"/>
          <w:u w:val="single"/>
          <w:rtl/>
        </w:rPr>
      </w:pPr>
      <w:r w:rsidRPr="00DC37E3">
        <w:rPr>
          <w:rFonts w:cs="David" w:hint="cs"/>
          <w:u w:val="single"/>
          <w:rtl/>
        </w:rPr>
        <w:t>ששי קציר:</w:t>
      </w:r>
    </w:p>
    <w:p w14:paraId="0DF25892" w14:textId="77777777" w:rsidR="00DC37E3" w:rsidRPr="00DC37E3" w:rsidRDefault="00DC37E3" w:rsidP="00DC37E3">
      <w:pPr>
        <w:bidi/>
        <w:rPr>
          <w:rFonts w:cs="David" w:hint="cs"/>
          <w:rtl/>
        </w:rPr>
      </w:pPr>
    </w:p>
    <w:p w14:paraId="253C90DD" w14:textId="77777777" w:rsidR="00DC37E3" w:rsidRPr="00DC37E3" w:rsidRDefault="00DC37E3" w:rsidP="00DC37E3">
      <w:pPr>
        <w:bidi/>
        <w:ind w:firstLine="512"/>
        <w:rPr>
          <w:rFonts w:cs="David" w:hint="cs"/>
          <w:rtl/>
        </w:rPr>
      </w:pPr>
      <w:r w:rsidRPr="00DC37E3">
        <w:rPr>
          <w:rFonts w:cs="David" w:hint="cs"/>
          <w:rtl/>
        </w:rPr>
        <w:tab/>
        <w:t xml:space="preserve">בארגון של קלפי אנחנו גם מקפידים שתהיה אפשרות לאנשים להגיע לקלפי, שלא יהיה דוחק. </w:t>
      </w:r>
    </w:p>
    <w:p w14:paraId="1F8E2E20" w14:textId="77777777" w:rsidR="00DC37E3" w:rsidRPr="00DC37E3" w:rsidRDefault="00DC37E3" w:rsidP="00DC37E3">
      <w:pPr>
        <w:bidi/>
        <w:ind w:firstLine="512"/>
        <w:rPr>
          <w:rFonts w:cs="David" w:hint="cs"/>
          <w:rtl/>
        </w:rPr>
      </w:pPr>
    </w:p>
    <w:p w14:paraId="2C8C522D" w14:textId="77777777" w:rsidR="00DC37E3" w:rsidRPr="00DC37E3" w:rsidRDefault="00DC37E3" w:rsidP="00DC37E3">
      <w:pPr>
        <w:bidi/>
        <w:rPr>
          <w:rFonts w:cs="David" w:hint="cs"/>
          <w:rtl/>
        </w:rPr>
      </w:pPr>
      <w:r w:rsidRPr="00DC37E3">
        <w:rPr>
          <w:rFonts w:cs="David" w:hint="cs"/>
          <w:u w:val="single"/>
          <w:rtl/>
        </w:rPr>
        <w:t>היו"ר דוד טל:</w:t>
      </w:r>
    </w:p>
    <w:p w14:paraId="1E3945F1" w14:textId="77777777" w:rsidR="00DC37E3" w:rsidRPr="00DC37E3" w:rsidRDefault="00DC37E3" w:rsidP="00DC37E3">
      <w:pPr>
        <w:bidi/>
        <w:rPr>
          <w:rFonts w:cs="David" w:hint="cs"/>
          <w:rtl/>
        </w:rPr>
      </w:pPr>
    </w:p>
    <w:p w14:paraId="163CEDDE" w14:textId="77777777" w:rsidR="00DC37E3" w:rsidRPr="00DC37E3" w:rsidRDefault="00DC37E3" w:rsidP="00DC37E3">
      <w:pPr>
        <w:bidi/>
        <w:ind w:firstLine="512"/>
        <w:rPr>
          <w:rFonts w:cs="David" w:hint="cs"/>
          <w:rtl/>
        </w:rPr>
      </w:pPr>
      <w:r w:rsidRPr="00DC37E3">
        <w:rPr>
          <w:rFonts w:cs="David" w:hint="cs"/>
          <w:rtl/>
        </w:rPr>
        <w:tab/>
        <w:t>מר קציר, לא הייתי בארצות-הברית או בארצות אחרות, אבל בטלוויזיה רואים בבחירות תור ארוך, ובקלפיות שלנו כמעט שאין תורים. אבל אם זה יכול לחסוך, מדוע לא?</w:t>
      </w:r>
    </w:p>
    <w:p w14:paraId="3A7E23C8" w14:textId="77777777" w:rsidR="00DC37E3" w:rsidRPr="00DC37E3" w:rsidRDefault="00DC37E3" w:rsidP="00DC37E3">
      <w:pPr>
        <w:bidi/>
        <w:ind w:firstLine="512"/>
        <w:rPr>
          <w:rFonts w:cs="David" w:hint="cs"/>
          <w:rtl/>
        </w:rPr>
      </w:pPr>
    </w:p>
    <w:p w14:paraId="142F8A19" w14:textId="77777777" w:rsidR="00DC37E3" w:rsidRPr="00DC37E3" w:rsidRDefault="00DC37E3" w:rsidP="00DC37E3">
      <w:pPr>
        <w:bidi/>
        <w:rPr>
          <w:rFonts w:cs="David" w:hint="cs"/>
          <w:rtl/>
        </w:rPr>
      </w:pPr>
      <w:r w:rsidRPr="00DC37E3">
        <w:rPr>
          <w:rFonts w:cs="David" w:hint="cs"/>
          <w:u w:val="single"/>
          <w:rtl/>
        </w:rPr>
        <w:t>יצחק לוי:</w:t>
      </w:r>
    </w:p>
    <w:p w14:paraId="7ED19DC5" w14:textId="77777777" w:rsidR="00DC37E3" w:rsidRPr="00DC37E3" w:rsidRDefault="00DC37E3" w:rsidP="00DC37E3">
      <w:pPr>
        <w:bidi/>
        <w:rPr>
          <w:rFonts w:cs="David" w:hint="cs"/>
          <w:rtl/>
        </w:rPr>
      </w:pPr>
    </w:p>
    <w:p w14:paraId="4A9E93B7" w14:textId="77777777" w:rsidR="00DC37E3" w:rsidRPr="00DC37E3" w:rsidRDefault="00DC37E3" w:rsidP="00DC37E3">
      <w:pPr>
        <w:bidi/>
        <w:ind w:firstLine="512"/>
        <w:rPr>
          <w:rFonts w:cs="David" w:hint="cs"/>
          <w:rtl/>
        </w:rPr>
      </w:pPr>
      <w:r w:rsidRPr="00DC37E3">
        <w:rPr>
          <w:rFonts w:cs="David" w:hint="cs"/>
          <w:rtl/>
        </w:rPr>
        <w:tab/>
        <w:t xml:space="preserve"> בארצות-הברית באותו יום מתקיימים לפעמים חמש או שש בחירות. </w:t>
      </w:r>
    </w:p>
    <w:p w14:paraId="4095A4C7" w14:textId="77777777" w:rsidR="00DC37E3" w:rsidRPr="00DC37E3" w:rsidRDefault="00DC37E3" w:rsidP="00DC37E3">
      <w:pPr>
        <w:bidi/>
        <w:ind w:firstLine="512"/>
        <w:rPr>
          <w:rFonts w:cs="David" w:hint="cs"/>
          <w:rtl/>
        </w:rPr>
      </w:pPr>
    </w:p>
    <w:p w14:paraId="47DF4334" w14:textId="77777777" w:rsidR="00DC37E3" w:rsidRPr="00DC37E3" w:rsidRDefault="00DC37E3" w:rsidP="00DC37E3">
      <w:pPr>
        <w:bidi/>
        <w:rPr>
          <w:rFonts w:ascii="Arial" w:hAnsi="Arial" w:cs="David" w:hint="cs"/>
          <w:u w:val="single"/>
          <w:rtl/>
        </w:rPr>
      </w:pPr>
      <w:r w:rsidRPr="00DC37E3">
        <w:rPr>
          <w:rFonts w:ascii="Arial" w:hAnsi="Arial" w:cs="David" w:hint="cs"/>
          <w:u w:val="single"/>
          <w:rtl/>
        </w:rPr>
        <w:t>עו"ד נורית אלשטיין:</w:t>
      </w:r>
    </w:p>
    <w:p w14:paraId="5B2204B8" w14:textId="77777777" w:rsidR="00DC37E3" w:rsidRPr="00DC37E3" w:rsidRDefault="00DC37E3" w:rsidP="00DC37E3">
      <w:pPr>
        <w:bidi/>
        <w:rPr>
          <w:rFonts w:ascii="Arial" w:hAnsi="Arial" w:cs="David" w:hint="cs"/>
          <w:u w:val="single"/>
          <w:rtl/>
        </w:rPr>
      </w:pPr>
    </w:p>
    <w:p w14:paraId="431BF716" w14:textId="77777777" w:rsidR="00DC37E3" w:rsidRPr="00DC37E3" w:rsidRDefault="00DC37E3" w:rsidP="00DC37E3">
      <w:pPr>
        <w:bidi/>
        <w:ind w:firstLine="512"/>
        <w:rPr>
          <w:rFonts w:cs="David" w:hint="cs"/>
          <w:rtl/>
        </w:rPr>
      </w:pPr>
      <w:r w:rsidRPr="00DC37E3">
        <w:rPr>
          <w:rFonts w:ascii="Arial" w:hAnsi="Arial" w:cs="David" w:hint="cs"/>
          <w:rtl/>
        </w:rPr>
        <w:tab/>
        <w:t xml:space="preserve"> </w:t>
      </w:r>
      <w:r w:rsidRPr="00DC37E3">
        <w:rPr>
          <w:rFonts w:cs="David" w:hint="cs"/>
          <w:rtl/>
        </w:rPr>
        <w:t xml:space="preserve">זה נכון. יש שם בלגאן גדול. </w:t>
      </w:r>
    </w:p>
    <w:p w14:paraId="22E2E494" w14:textId="77777777" w:rsidR="00DC37E3" w:rsidRPr="00DC37E3" w:rsidRDefault="00DC37E3" w:rsidP="00DC37E3">
      <w:pPr>
        <w:bidi/>
        <w:ind w:firstLine="512"/>
        <w:rPr>
          <w:rFonts w:cs="David" w:hint="cs"/>
          <w:rtl/>
        </w:rPr>
      </w:pPr>
    </w:p>
    <w:p w14:paraId="7567D695" w14:textId="77777777" w:rsidR="00DC37E3" w:rsidRPr="00DC37E3" w:rsidRDefault="00DC37E3" w:rsidP="00DC37E3">
      <w:pPr>
        <w:bidi/>
        <w:rPr>
          <w:rFonts w:cs="David" w:hint="cs"/>
          <w:rtl/>
        </w:rPr>
      </w:pPr>
      <w:r w:rsidRPr="00DC37E3">
        <w:rPr>
          <w:rFonts w:cs="David" w:hint="cs"/>
          <w:u w:val="single"/>
          <w:rtl/>
        </w:rPr>
        <w:t>היו"ר דוד טל:</w:t>
      </w:r>
    </w:p>
    <w:p w14:paraId="2BA003A6" w14:textId="77777777" w:rsidR="00DC37E3" w:rsidRPr="00DC37E3" w:rsidRDefault="00DC37E3" w:rsidP="00DC37E3">
      <w:pPr>
        <w:bidi/>
        <w:rPr>
          <w:rFonts w:cs="David" w:hint="cs"/>
          <w:rtl/>
        </w:rPr>
      </w:pPr>
    </w:p>
    <w:p w14:paraId="34B8B1F9" w14:textId="77777777" w:rsidR="00DC37E3" w:rsidRPr="00DC37E3" w:rsidRDefault="00DC37E3" w:rsidP="00DC37E3">
      <w:pPr>
        <w:bidi/>
        <w:ind w:firstLine="512"/>
        <w:rPr>
          <w:rFonts w:cs="David" w:hint="cs"/>
          <w:rtl/>
        </w:rPr>
      </w:pPr>
      <w:r w:rsidRPr="00DC37E3">
        <w:rPr>
          <w:rFonts w:cs="David" w:hint="cs"/>
          <w:rtl/>
        </w:rPr>
        <w:tab/>
        <w:t xml:space="preserve"> יש לזה ערך מוסף, משום שמספר המצביעים יהיה יותר גדול. זה אחד הדברים החשובים, שאנחנו רוצים להעלות את אחוזי ההשתתפות של המצביעים. </w:t>
      </w:r>
    </w:p>
    <w:p w14:paraId="2C907FEA" w14:textId="77777777" w:rsidR="00DC37E3" w:rsidRPr="00DC37E3" w:rsidRDefault="00DC37E3" w:rsidP="00DC37E3">
      <w:pPr>
        <w:bidi/>
        <w:ind w:firstLine="512"/>
        <w:rPr>
          <w:rFonts w:cs="David" w:hint="cs"/>
          <w:rtl/>
        </w:rPr>
      </w:pPr>
    </w:p>
    <w:p w14:paraId="3E880169" w14:textId="77777777" w:rsidR="00DC37E3" w:rsidRPr="00DC37E3" w:rsidRDefault="00DC37E3" w:rsidP="00DC37E3">
      <w:pPr>
        <w:bidi/>
        <w:rPr>
          <w:rFonts w:cs="David" w:hint="cs"/>
          <w:u w:val="single"/>
          <w:rtl/>
        </w:rPr>
      </w:pPr>
      <w:r w:rsidRPr="00DC37E3">
        <w:rPr>
          <w:rFonts w:cs="David" w:hint="cs"/>
          <w:u w:val="single"/>
          <w:rtl/>
        </w:rPr>
        <w:t>ששי קציר:</w:t>
      </w:r>
    </w:p>
    <w:p w14:paraId="02AAE4FA" w14:textId="77777777" w:rsidR="00DC37E3" w:rsidRPr="00DC37E3" w:rsidRDefault="00DC37E3" w:rsidP="00DC37E3">
      <w:pPr>
        <w:bidi/>
        <w:rPr>
          <w:rFonts w:cs="David" w:hint="cs"/>
          <w:rtl/>
        </w:rPr>
      </w:pPr>
    </w:p>
    <w:p w14:paraId="711EF766" w14:textId="77777777" w:rsidR="00DC37E3" w:rsidRPr="00DC37E3" w:rsidRDefault="00DC37E3" w:rsidP="00DC37E3">
      <w:pPr>
        <w:bidi/>
        <w:ind w:firstLine="512"/>
        <w:rPr>
          <w:rFonts w:cs="David" w:hint="cs"/>
          <w:rtl/>
        </w:rPr>
      </w:pPr>
      <w:r w:rsidRPr="00DC37E3">
        <w:rPr>
          <w:rFonts w:cs="David" w:hint="cs"/>
          <w:rtl/>
        </w:rPr>
        <w:tab/>
        <w:t>אתה צריך לקחת בחשבון שעל השולחן של ועדת הקלפי יש שני פנקסי בוחרים שונים, האחד לרשויות המקומיות והאחר לכנסת. זאת אוכלוסייה שבחלקה לא יכולה והיא לא בעלת זכות בחירה לכנסת. בנוסף צריך לדעת את ההיקפים של האנשים שמגיעים למערכת של קלפיות שבחלקן הן זהות. זאת אומרת, זה מחייב אותנו, אם אנחנו הולכים על מהלך כזה, להפריד ולהמציא מקומות קלפי חדשים בכדי שלא ייכנסו אנשים ולא יהיה אותו הדוחק שאנשים ייכנסו לאותו מבנה, לאותה כיתה, ויצטרכו לבחור גם לכנסת וגם לרשויות.</w:t>
      </w:r>
    </w:p>
    <w:p w14:paraId="4C06072E" w14:textId="77777777" w:rsidR="00DC37E3" w:rsidRPr="00DC37E3" w:rsidRDefault="00DC37E3" w:rsidP="00DC37E3">
      <w:pPr>
        <w:bidi/>
        <w:ind w:firstLine="512"/>
        <w:rPr>
          <w:rFonts w:cs="David" w:hint="cs"/>
          <w:rtl/>
        </w:rPr>
      </w:pPr>
    </w:p>
    <w:p w14:paraId="1E4E5BAF" w14:textId="77777777" w:rsidR="00DC37E3" w:rsidRPr="00DC37E3" w:rsidRDefault="00DC37E3" w:rsidP="00DC37E3">
      <w:pPr>
        <w:bidi/>
        <w:rPr>
          <w:rFonts w:cs="David" w:hint="cs"/>
          <w:rtl/>
        </w:rPr>
      </w:pPr>
      <w:r w:rsidRPr="00DC37E3">
        <w:rPr>
          <w:rFonts w:cs="David" w:hint="cs"/>
          <w:u w:val="single"/>
          <w:rtl/>
        </w:rPr>
        <w:t>היו"ר דוד טל:</w:t>
      </w:r>
    </w:p>
    <w:p w14:paraId="3F201899" w14:textId="77777777" w:rsidR="00DC37E3" w:rsidRPr="00DC37E3" w:rsidRDefault="00DC37E3" w:rsidP="00DC37E3">
      <w:pPr>
        <w:bidi/>
        <w:rPr>
          <w:rFonts w:cs="David" w:hint="cs"/>
          <w:rtl/>
        </w:rPr>
      </w:pPr>
    </w:p>
    <w:p w14:paraId="4D5C7F1F" w14:textId="77777777" w:rsidR="00DC37E3" w:rsidRPr="00DC37E3" w:rsidRDefault="00DC37E3" w:rsidP="00DC37E3">
      <w:pPr>
        <w:bidi/>
        <w:ind w:firstLine="512"/>
        <w:rPr>
          <w:rFonts w:cs="David" w:hint="cs"/>
          <w:rtl/>
        </w:rPr>
      </w:pPr>
      <w:r w:rsidRPr="00DC37E3">
        <w:rPr>
          <w:rFonts w:cs="David" w:hint="cs"/>
          <w:rtl/>
        </w:rPr>
        <w:tab/>
        <w:t xml:space="preserve"> אני לא מבין את הבעיה. אזרח נכנס להצביע לבד, כל השאר עומדים בתור בחוץ. לוקח את המעטפה לרשות המקומית, לוקח את המעטפה לכנסת ואולי גם למשאל העם, ומצביע. למועצות האזוריות מצביעים בשלוש מעטפות, אז מדוע שם זה אפשרי וכאן לא?</w:t>
      </w:r>
    </w:p>
    <w:p w14:paraId="7085A46C" w14:textId="77777777" w:rsidR="00DC37E3" w:rsidRPr="00DC37E3" w:rsidRDefault="00DC37E3" w:rsidP="00DC37E3">
      <w:pPr>
        <w:bidi/>
        <w:ind w:firstLine="512"/>
        <w:rPr>
          <w:rFonts w:cs="David" w:hint="cs"/>
          <w:rtl/>
        </w:rPr>
      </w:pPr>
    </w:p>
    <w:p w14:paraId="5201AD1B" w14:textId="77777777" w:rsidR="00DC37E3" w:rsidRPr="00DC37E3" w:rsidRDefault="00DC37E3" w:rsidP="00DC37E3">
      <w:pPr>
        <w:bidi/>
        <w:rPr>
          <w:rFonts w:cs="David" w:hint="cs"/>
          <w:rtl/>
        </w:rPr>
      </w:pPr>
      <w:r w:rsidRPr="00DC37E3">
        <w:rPr>
          <w:rFonts w:cs="David" w:hint="cs"/>
          <w:u w:val="single"/>
          <w:rtl/>
        </w:rPr>
        <w:t>יצחק לוי:</w:t>
      </w:r>
    </w:p>
    <w:p w14:paraId="255AD7FA" w14:textId="77777777" w:rsidR="00DC37E3" w:rsidRPr="00DC37E3" w:rsidRDefault="00DC37E3" w:rsidP="00DC37E3">
      <w:pPr>
        <w:bidi/>
        <w:rPr>
          <w:rFonts w:cs="David" w:hint="cs"/>
          <w:rtl/>
        </w:rPr>
      </w:pPr>
    </w:p>
    <w:p w14:paraId="291C4C44" w14:textId="77777777" w:rsidR="00DC37E3" w:rsidRPr="00DC37E3" w:rsidRDefault="00DC37E3" w:rsidP="00DC37E3">
      <w:pPr>
        <w:bidi/>
        <w:ind w:firstLine="512"/>
        <w:rPr>
          <w:rFonts w:cs="David" w:hint="cs"/>
          <w:rtl/>
        </w:rPr>
      </w:pPr>
      <w:r w:rsidRPr="00DC37E3">
        <w:rPr>
          <w:rFonts w:cs="David" w:hint="cs"/>
          <w:rtl/>
        </w:rPr>
        <w:tab/>
        <w:t xml:space="preserve"> שם זה אותו פנקס בוחרים. </w:t>
      </w:r>
    </w:p>
    <w:p w14:paraId="3DA69A41" w14:textId="77777777" w:rsidR="00DC37E3" w:rsidRPr="00DC37E3" w:rsidRDefault="00DC37E3" w:rsidP="00DC37E3">
      <w:pPr>
        <w:bidi/>
        <w:ind w:firstLine="512"/>
        <w:rPr>
          <w:rFonts w:cs="David" w:hint="cs"/>
          <w:rtl/>
        </w:rPr>
      </w:pPr>
    </w:p>
    <w:p w14:paraId="3B788961" w14:textId="77777777" w:rsidR="00DC37E3" w:rsidRPr="00DC37E3" w:rsidRDefault="00DC37E3" w:rsidP="00DC37E3">
      <w:pPr>
        <w:bidi/>
        <w:rPr>
          <w:rFonts w:cs="David" w:hint="cs"/>
          <w:rtl/>
        </w:rPr>
      </w:pPr>
      <w:r w:rsidRPr="00DC37E3">
        <w:rPr>
          <w:rFonts w:cs="David" w:hint="cs"/>
          <w:u w:val="single"/>
          <w:rtl/>
        </w:rPr>
        <w:t>היו"ר דוד טל:</w:t>
      </w:r>
    </w:p>
    <w:p w14:paraId="1A3B18F2" w14:textId="77777777" w:rsidR="00DC37E3" w:rsidRPr="00DC37E3" w:rsidRDefault="00DC37E3" w:rsidP="00DC37E3">
      <w:pPr>
        <w:bidi/>
        <w:rPr>
          <w:rFonts w:cs="David" w:hint="cs"/>
          <w:rtl/>
        </w:rPr>
      </w:pPr>
    </w:p>
    <w:p w14:paraId="6838B30F" w14:textId="77777777" w:rsidR="00DC37E3" w:rsidRPr="00DC37E3" w:rsidRDefault="00DC37E3" w:rsidP="00DC37E3">
      <w:pPr>
        <w:bidi/>
        <w:ind w:firstLine="512"/>
        <w:rPr>
          <w:rFonts w:cs="David" w:hint="cs"/>
          <w:rtl/>
        </w:rPr>
      </w:pPr>
      <w:r w:rsidRPr="00DC37E3">
        <w:rPr>
          <w:rFonts w:cs="David" w:hint="cs"/>
          <w:rtl/>
        </w:rPr>
        <w:tab/>
        <w:t xml:space="preserve">בדיון האחרון שהיה בוועדת הבחירות המרכזית, עם השופט ריבלין ותמי אדרי וחברים אחרים, אנחנו כבר מתקדמים להצבעה בעניין, ואני משער שבעוד ארבע שנים נהיה קרובים לזה. זה יכול גם להקל. </w:t>
      </w:r>
    </w:p>
    <w:p w14:paraId="623A3AA9" w14:textId="77777777" w:rsidR="00DC37E3" w:rsidRPr="00DC37E3" w:rsidRDefault="00DC37E3" w:rsidP="00DC37E3">
      <w:pPr>
        <w:bidi/>
        <w:ind w:firstLine="512"/>
        <w:rPr>
          <w:rFonts w:cs="David" w:hint="cs"/>
          <w:rtl/>
        </w:rPr>
      </w:pPr>
    </w:p>
    <w:p w14:paraId="6EE95B08" w14:textId="77777777" w:rsidR="00DC37E3" w:rsidRPr="00DC37E3" w:rsidRDefault="00DC37E3" w:rsidP="00DC37E3">
      <w:pPr>
        <w:bidi/>
        <w:rPr>
          <w:rFonts w:cs="David" w:hint="cs"/>
          <w:rtl/>
        </w:rPr>
      </w:pPr>
      <w:r w:rsidRPr="00DC37E3">
        <w:rPr>
          <w:rFonts w:cs="David" w:hint="cs"/>
          <w:u w:val="single"/>
          <w:rtl/>
        </w:rPr>
        <w:t>יצחק לוי:</w:t>
      </w:r>
    </w:p>
    <w:p w14:paraId="0956227E" w14:textId="77777777" w:rsidR="00DC37E3" w:rsidRPr="00DC37E3" w:rsidRDefault="00DC37E3" w:rsidP="00DC37E3">
      <w:pPr>
        <w:bidi/>
        <w:rPr>
          <w:rFonts w:cs="David" w:hint="cs"/>
          <w:rtl/>
        </w:rPr>
      </w:pPr>
    </w:p>
    <w:p w14:paraId="4875F47E" w14:textId="77777777" w:rsidR="00DC37E3" w:rsidRPr="00DC37E3" w:rsidRDefault="00DC37E3" w:rsidP="00DC37E3">
      <w:pPr>
        <w:bidi/>
        <w:ind w:firstLine="512"/>
        <w:rPr>
          <w:rFonts w:cs="David" w:hint="cs"/>
          <w:rtl/>
        </w:rPr>
      </w:pPr>
      <w:r w:rsidRPr="00DC37E3">
        <w:rPr>
          <w:rFonts w:cs="David" w:hint="cs"/>
          <w:rtl/>
        </w:rPr>
        <w:tab/>
        <w:t xml:space="preserve"> אני רוצה לספר קצת היסטוריה. היום, כמדומני, שני הפתקים בבחירות לרשויות מקומיות מוכנסים לשתי מעטפות נפרדות. זה היה חוק שאני יזמתי, שהפרדתי את המעטפות. כשהצעתי את ההצעה הזאת יושב-ראש ועדת הפנים היה חבר הכנסת יהושע מצא, ואז אמרו שזה בלתי אפשרי, איך יספרו, מסבכים את העניין. אמרנו שיש פה עניין חשוב ושכנענו. אמרו שזה לא ילך, וזה הולך מצוין. אני משער שזה יכול להיות בשתי אפשרויות, או באפשרות שנותנים לבוחר שתי מעטפות או שלוש, ויש שני אנשים, האחד עומד עם הפנקס הזה והאחר עם הפנקס האחר. אם אדם מופיע רק באחד הפנקסים, הוא לא מקבל מעטפה מהפנקס השני. אם הוא מופיע בשני הפנקסים, הוא מקבל מזה שתי מעטפות ומזה מעטפה אחת. </w:t>
      </w:r>
    </w:p>
    <w:p w14:paraId="703172DE" w14:textId="77777777" w:rsidR="00DC37E3" w:rsidRPr="00DC37E3" w:rsidRDefault="00DC37E3" w:rsidP="00DC37E3">
      <w:pPr>
        <w:bidi/>
        <w:ind w:firstLine="512"/>
        <w:rPr>
          <w:rFonts w:cs="David" w:hint="cs"/>
          <w:rtl/>
        </w:rPr>
      </w:pPr>
    </w:p>
    <w:p w14:paraId="34109A79" w14:textId="77777777" w:rsidR="00DC37E3" w:rsidRPr="00DC37E3" w:rsidRDefault="00DC37E3" w:rsidP="00DC37E3">
      <w:pPr>
        <w:bidi/>
        <w:rPr>
          <w:rFonts w:cs="David" w:hint="cs"/>
          <w:rtl/>
        </w:rPr>
      </w:pPr>
      <w:r w:rsidRPr="00DC37E3">
        <w:rPr>
          <w:rFonts w:cs="David" w:hint="cs"/>
          <w:u w:val="single"/>
          <w:rtl/>
        </w:rPr>
        <w:t>היו"ר דוד טל:</w:t>
      </w:r>
    </w:p>
    <w:p w14:paraId="7C02D61E" w14:textId="77777777" w:rsidR="00DC37E3" w:rsidRPr="00DC37E3" w:rsidRDefault="00DC37E3" w:rsidP="00DC37E3">
      <w:pPr>
        <w:bidi/>
        <w:rPr>
          <w:rFonts w:cs="David" w:hint="cs"/>
          <w:rtl/>
        </w:rPr>
      </w:pPr>
    </w:p>
    <w:p w14:paraId="13DD25A7" w14:textId="77777777" w:rsidR="00DC37E3" w:rsidRPr="00DC37E3" w:rsidRDefault="00DC37E3" w:rsidP="00DC37E3">
      <w:pPr>
        <w:bidi/>
        <w:ind w:firstLine="512"/>
        <w:rPr>
          <w:rFonts w:cs="David" w:hint="cs"/>
          <w:rtl/>
        </w:rPr>
      </w:pPr>
      <w:r w:rsidRPr="00DC37E3">
        <w:rPr>
          <w:rFonts w:cs="David" w:hint="cs"/>
          <w:rtl/>
        </w:rPr>
        <w:tab/>
        <w:t xml:space="preserve"> תמי, אותם חברי ועדת הקלפי של הרשויות יכולים להיות גם של הכנסת?</w:t>
      </w:r>
    </w:p>
    <w:p w14:paraId="25FA28BF" w14:textId="77777777" w:rsidR="00DC37E3" w:rsidRPr="00DC37E3" w:rsidRDefault="00DC37E3" w:rsidP="00DC37E3">
      <w:pPr>
        <w:bidi/>
        <w:ind w:firstLine="512"/>
        <w:rPr>
          <w:rFonts w:cs="David" w:hint="cs"/>
          <w:rtl/>
        </w:rPr>
      </w:pPr>
    </w:p>
    <w:p w14:paraId="08FA0041" w14:textId="77777777" w:rsidR="00DC37E3" w:rsidRPr="00DC37E3" w:rsidRDefault="00DC37E3" w:rsidP="00DC37E3">
      <w:pPr>
        <w:bidi/>
        <w:rPr>
          <w:rFonts w:cs="David" w:hint="cs"/>
          <w:u w:val="single"/>
          <w:rtl/>
        </w:rPr>
      </w:pPr>
      <w:r w:rsidRPr="00DC37E3">
        <w:rPr>
          <w:rFonts w:cs="David" w:hint="cs"/>
          <w:u w:val="single"/>
          <w:rtl/>
        </w:rPr>
        <w:t>תמר אדרי:</w:t>
      </w:r>
    </w:p>
    <w:p w14:paraId="79E8816C" w14:textId="77777777" w:rsidR="00DC37E3" w:rsidRPr="00DC37E3" w:rsidRDefault="00DC37E3" w:rsidP="00DC37E3">
      <w:pPr>
        <w:bidi/>
        <w:rPr>
          <w:rFonts w:cs="David" w:hint="cs"/>
          <w:rtl/>
        </w:rPr>
      </w:pPr>
    </w:p>
    <w:p w14:paraId="67B9F4D5" w14:textId="77777777" w:rsidR="00DC37E3" w:rsidRPr="00DC37E3" w:rsidRDefault="00DC37E3" w:rsidP="00DC37E3">
      <w:pPr>
        <w:bidi/>
        <w:ind w:firstLine="512"/>
        <w:rPr>
          <w:rFonts w:cs="David" w:hint="cs"/>
          <w:rtl/>
        </w:rPr>
      </w:pPr>
      <w:r w:rsidRPr="00DC37E3">
        <w:rPr>
          <w:rFonts w:cs="David" w:hint="cs"/>
          <w:rtl/>
        </w:rPr>
        <w:tab/>
        <w:t xml:space="preserve"> הכול יכול להיות, אבל צריך לשנות את החוק. </w:t>
      </w:r>
    </w:p>
    <w:p w14:paraId="63F27F18" w14:textId="77777777" w:rsidR="00DC37E3" w:rsidRPr="00DC37E3" w:rsidRDefault="00DC37E3" w:rsidP="00DC37E3">
      <w:pPr>
        <w:bidi/>
        <w:ind w:firstLine="512"/>
        <w:rPr>
          <w:rFonts w:cs="David" w:hint="cs"/>
          <w:rtl/>
        </w:rPr>
      </w:pPr>
    </w:p>
    <w:p w14:paraId="6902B540" w14:textId="77777777" w:rsidR="00DC37E3" w:rsidRPr="00DC37E3" w:rsidRDefault="00DC37E3" w:rsidP="00DC37E3">
      <w:pPr>
        <w:bidi/>
        <w:rPr>
          <w:rFonts w:cs="David" w:hint="cs"/>
          <w:rtl/>
        </w:rPr>
      </w:pPr>
      <w:r w:rsidRPr="00DC37E3">
        <w:rPr>
          <w:rFonts w:cs="David" w:hint="cs"/>
          <w:u w:val="single"/>
          <w:rtl/>
        </w:rPr>
        <w:t>יצחק לוי:</w:t>
      </w:r>
    </w:p>
    <w:p w14:paraId="27F049EB" w14:textId="77777777" w:rsidR="00DC37E3" w:rsidRPr="00DC37E3" w:rsidRDefault="00DC37E3" w:rsidP="00DC37E3">
      <w:pPr>
        <w:bidi/>
        <w:rPr>
          <w:rFonts w:cs="David" w:hint="cs"/>
          <w:rtl/>
        </w:rPr>
      </w:pPr>
    </w:p>
    <w:p w14:paraId="485084E7" w14:textId="77777777" w:rsidR="00DC37E3" w:rsidRPr="00DC37E3" w:rsidRDefault="00DC37E3" w:rsidP="00DC37E3">
      <w:pPr>
        <w:bidi/>
        <w:ind w:firstLine="512"/>
        <w:rPr>
          <w:rFonts w:cs="David" w:hint="cs"/>
          <w:rtl/>
        </w:rPr>
      </w:pPr>
      <w:r w:rsidRPr="00DC37E3">
        <w:rPr>
          <w:rFonts w:cs="David" w:hint="cs"/>
          <w:rtl/>
        </w:rPr>
        <w:tab/>
        <w:t xml:space="preserve"> יכולות להיות פה שתי אפשרויות. יש אפשרות שאלה אותם חברי ועדת הקלפי, ויש אפשרות שזאת עוד ועדת קלפי באותו חדר. הדבר הזה צריך להיבחן, האם יהיו שני חברי ועדת קלפי עם פנקסים שונים. יכול להיות שנאמר שבאותו חדר, באותו יום, באותו מקום, אנחנו מוסיפים שיהיו שני שולחנות. אדם אחד ילך לשולחן הראשון ויצביע מה שהוא צריך להצביע, והוא ילך לשולחן השני ויגידו לו אם הוא רשאי להצביע או לא. אלה שני תסריטים שצריך לבחון אותם מבחינה תקציבית ומהבחינות האחרות. אבל זה כן יכול להיות באותו היום. מהדוחק אני לא נבהל. הלוואי שיהיה דוחק. אם יש שלוש שעות ביום שיש דוחק, זה שווה 1.3 מיליארד. בנוסף, אפשר לעשות סידורים, לקחת אולם קצת יותר גדול וכדומה. הדוחק הוא לא תירוץ. </w:t>
      </w:r>
    </w:p>
    <w:p w14:paraId="5407652A" w14:textId="77777777" w:rsidR="00DC37E3" w:rsidRPr="00DC37E3" w:rsidRDefault="00DC37E3" w:rsidP="00DC37E3">
      <w:pPr>
        <w:bidi/>
        <w:ind w:firstLine="512"/>
        <w:rPr>
          <w:rFonts w:cs="David" w:hint="cs"/>
          <w:rtl/>
        </w:rPr>
      </w:pPr>
    </w:p>
    <w:p w14:paraId="3AC0CE88" w14:textId="77777777" w:rsidR="00DC37E3" w:rsidRPr="00DC37E3" w:rsidRDefault="00DC37E3" w:rsidP="00DC37E3">
      <w:pPr>
        <w:bidi/>
        <w:rPr>
          <w:rFonts w:cs="David" w:hint="cs"/>
          <w:u w:val="single"/>
          <w:rtl/>
        </w:rPr>
      </w:pPr>
      <w:r w:rsidRPr="00DC37E3">
        <w:rPr>
          <w:rFonts w:cs="David" w:hint="cs"/>
          <w:u w:val="single"/>
          <w:rtl/>
        </w:rPr>
        <w:t>ששי קציר:</w:t>
      </w:r>
    </w:p>
    <w:p w14:paraId="11BFFBD2" w14:textId="77777777" w:rsidR="00DC37E3" w:rsidRPr="00DC37E3" w:rsidRDefault="00DC37E3" w:rsidP="00DC37E3">
      <w:pPr>
        <w:bidi/>
        <w:rPr>
          <w:rFonts w:cs="David" w:hint="cs"/>
          <w:rtl/>
        </w:rPr>
      </w:pPr>
    </w:p>
    <w:p w14:paraId="0D2C548D" w14:textId="77777777" w:rsidR="00DC37E3" w:rsidRPr="00DC37E3" w:rsidRDefault="00DC37E3" w:rsidP="00DC37E3">
      <w:pPr>
        <w:bidi/>
        <w:ind w:firstLine="512"/>
        <w:rPr>
          <w:rFonts w:cs="David" w:hint="cs"/>
          <w:rtl/>
        </w:rPr>
      </w:pPr>
      <w:r w:rsidRPr="00DC37E3">
        <w:rPr>
          <w:rFonts w:cs="David" w:hint="cs"/>
          <w:rtl/>
        </w:rPr>
        <w:tab/>
        <w:t xml:space="preserve">אלה גם לא אותם מועדים, זה פעם בארבע שנים וזה פעם בחמש שנים. </w:t>
      </w:r>
    </w:p>
    <w:p w14:paraId="78B44D9B" w14:textId="77777777" w:rsidR="00DC37E3" w:rsidRPr="00DC37E3" w:rsidRDefault="00DC37E3" w:rsidP="00DC37E3">
      <w:pPr>
        <w:bidi/>
        <w:ind w:firstLine="512"/>
        <w:rPr>
          <w:rFonts w:cs="David" w:hint="cs"/>
          <w:rtl/>
        </w:rPr>
      </w:pPr>
    </w:p>
    <w:p w14:paraId="38122FD7" w14:textId="77777777" w:rsidR="00DC37E3" w:rsidRPr="00DC37E3" w:rsidRDefault="00DC37E3" w:rsidP="00DC37E3">
      <w:pPr>
        <w:bidi/>
        <w:rPr>
          <w:rFonts w:cs="David" w:hint="cs"/>
          <w:rtl/>
        </w:rPr>
      </w:pPr>
      <w:r w:rsidRPr="00DC37E3">
        <w:rPr>
          <w:rFonts w:cs="David" w:hint="cs"/>
          <w:u w:val="single"/>
          <w:rtl/>
        </w:rPr>
        <w:t>יצחק לוי:</w:t>
      </w:r>
    </w:p>
    <w:p w14:paraId="2CC220C0" w14:textId="77777777" w:rsidR="00DC37E3" w:rsidRPr="00DC37E3" w:rsidRDefault="00DC37E3" w:rsidP="00DC37E3">
      <w:pPr>
        <w:bidi/>
        <w:rPr>
          <w:rFonts w:cs="David" w:hint="cs"/>
          <w:rtl/>
        </w:rPr>
      </w:pPr>
    </w:p>
    <w:p w14:paraId="2E6F30D4" w14:textId="77777777" w:rsidR="00DC37E3" w:rsidRPr="00DC37E3" w:rsidRDefault="00DC37E3" w:rsidP="00DC37E3">
      <w:pPr>
        <w:bidi/>
        <w:ind w:firstLine="512"/>
        <w:rPr>
          <w:rFonts w:cs="David" w:hint="cs"/>
          <w:rtl/>
        </w:rPr>
      </w:pPr>
      <w:r w:rsidRPr="00DC37E3">
        <w:rPr>
          <w:rFonts w:cs="David" w:hint="cs"/>
          <w:rtl/>
        </w:rPr>
        <w:tab/>
        <w:t xml:space="preserve"> לכן אמרתי שאם במקרה זה יוצא יחד. אנחנו לא אומרים שזה יהיה, הרי פה אנחנו מדברים על משאל עם אחד באלף שנה, רק על הגולן. נניח שהמשאל על הגולן יוצא ב-90 יום ממועד הבחירות המוניציפאליות, על זה אנחנו מדברים. אנחנו גם לא מדברים על כל פעם, אנחנו מדברים על אולי פעם אחת אחרי 2020. מי הולך לעשות הסכם ב-10 השנים הבאות? לכן אני אומר שצריך להשאיר אפשרות כזאת, עם תקנות של שר הפנים. חשבתי שאנחנו בחוק לא צריכים להיכנס לפירוט, אלא להגיד שאפשר יהיה לעשות את זה יחד ולהשאיר את זה לתקנות שר הפנים, ושר הפנים אז, כאשר זה יגיע, יבחן את העניין ויכתוב תקנות. </w:t>
      </w:r>
    </w:p>
    <w:p w14:paraId="7AB10F00" w14:textId="77777777" w:rsidR="00DC37E3" w:rsidRPr="00DC37E3" w:rsidRDefault="00DC37E3" w:rsidP="00DC37E3">
      <w:pPr>
        <w:bidi/>
        <w:ind w:firstLine="512"/>
        <w:rPr>
          <w:rFonts w:cs="David" w:hint="cs"/>
          <w:rtl/>
        </w:rPr>
      </w:pPr>
    </w:p>
    <w:p w14:paraId="759978F8" w14:textId="77777777" w:rsidR="00DC37E3" w:rsidRPr="00DC37E3" w:rsidRDefault="00DC37E3" w:rsidP="00DC37E3">
      <w:pPr>
        <w:bidi/>
        <w:rPr>
          <w:rFonts w:cs="David" w:hint="cs"/>
          <w:rtl/>
        </w:rPr>
      </w:pPr>
      <w:r w:rsidRPr="00DC37E3">
        <w:rPr>
          <w:rFonts w:cs="David" w:hint="cs"/>
          <w:u w:val="single"/>
          <w:rtl/>
        </w:rPr>
        <w:t>היו"ר דוד טל:</w:t>
      </w:r>
    </w:p>
    <w:p w14:paraId="1BC2B99B" w14:textId="77777777" w:rsidR="00DC37E3" w:rsidRPr="00DC37E3" w:rsidRDefault="00DC37E3" w:rsidP="00DC37E3">
      <w:pPr>
        <w:bidi/>
        <w:rPr>
          <w:rFonts w:cs="David" w:hint="cs"/>
          <w:rtl/>
        </w:rPr>
      </w:pPr>
    </w:p>
    <w:p w14:paraId="18573E5C" w14:textId="77777777" w:rsidR="00DC37E3" w:rsidRPr="00DC37E3" w:rsidRDefault="00DC37E3" w:rsidP="00DC37E3">
      <w:pPr>
        <w:bidi/>
        <w:ind w:firstLine="512"/>
        <w:rPr>
          <w:rFonts w:cs="David" w:hint="cs"/>
          <w:rtl/>
        </w:rPr>
      </w:pPr>
      <w:r w:rsidRPr="00DC37E3">
        <w:rPr>
          <w:rFonts w:cs="David" w:hint="cs"/>
          <w:rtl/>
        </w:rPr>
        <w:tab/>
        <w:t xml:space="preserve"> רמת הגולן זה עכשיו. </w:t>
      </w:r>
    </w:p>
    <w:p w14:paraId="66001B19" w14:textId="77777777" w:rsidR="00DC37E3" w:rsidRPr="00DC37E3" w:rsidRDefault="00DC37E3" w:rsidP="00DC37E3">
      <w:pPr>
        <w:bidi/>
        <w:ind w:firstLine="512"/>
        <w:rPr>
          <w:rFonts w:cs="David" w:hint="cs"/>
          <w:rtl/>
        </w:rPr>
      </w:pPr>
    </w:p>
    <w:p w14:paraId="2D1C7975" w14:textId="77777777" w:rsidR="00DC37E3" w:rsidRPr="00DC37E3" w:rsidRDefault="00DC37E3" w:rsidP="00DC37E3">
      <w:pPr>
        <w:bidi/>
        <w:rPr>
          <w:rFonts w:cs="David" w:hint="cs"/>
          <w:rtl/>
        </w:rPr>
      </w:pPr>
      <w:r w:rsidRPr="00DC37E3">
        <w:rPr>
          <w:rFonts w:cs="David" w:hint="cs"/>
          <w:u w:val="single"/>
          <w:rtl/>
        </w:rPr>
        <w:t>יצחק לוי:</w:t>
      </w:r>
    </w:p>
    <w:p w14:paraId="386C3C25" w14:textId="77777777" w:rsidR="00DC37E3" w:rsidRPr="00DC37E3" w:rsidRDefault="00DC37E3" w:rsidP="00DC37E3">
      <w:pPr>
        <w:bidi/>
        <w:rPr>
          <w:rFonts w:cs="David" w:hint="cs"/>
          <w:rtl/>
        </w:rPr>
      </w:pPr>
    </w:p>
    <w:p w14:paraId="2B4C2B96" w14:textId="77777777" w:rsidR="00DC37E3" w:rsidRPr="00DC37E3" w:rsidRDefault="00DC37E3" w:rsidP="00DC37E3">
      <w:pPr>
        <w:bidi/>
        <w:ind w:firstLine="512"/>
        <w:rPr>
          <w:rFonts w:cs="David" w:hint="cs"/>
          <w:rtl/>
        </w:rPr>
      </w:pPr>
      <w:r w:rsidRPr="00DC37E3">
        <w:rPr>
          <w:rFonts w:cs="David" w:hint="cs"/>
          <w:rtl/>
        </w:rPr>
        <w:tab/>
        <w:t xml:space="preserve"> אני מעריך שזה לא עכשיו. </w:t>
      </w:r>
    </w:p>
    <w:p w14:paraId="2430F2A9" w14:textId="77777777" w:rsidR="00DC37E3" w:rsidRPr="00DC37E3" w:rsidRDefault="00DC37E3" w:rsidP="00DC37E3">
      <w:pPr>
        <w:bidi/>
        <w:ind w:firstLine="512"/>
        <w:rPr>
          <w:rFonts w:cs="David" w:hint="cs"/>
          <w:rtl/>
        </w:rPr>
      </w:pPr>
    </w:p>
    <w:p w14:paraId="04D9F6B8" w14:textId="77777777" w:rsidR="00DC37E3" w:rsidRPr="00DC37E3" w:rsidRDefault="00DC37E3" w:rsidP="00DC37E3">
      <w:pPr>
        <w:bidi/>
        <w:rPr>
          <w:rFonts w:cs="David" w:hint="cs"/>
          <w:rtl/>
        </w:rPr>
      </w:pPr>
      <w:r w:rsidRPr="00DC37E3">
        <w:rPr>
          <w:rFonts w:cs="David" w:hint="cs"/>
          <w:u w:val="single"/>
          <w:rtl/>
        </w:rPr>
        <w:t>היו"ר דוד טל:</w:t>
      </w:r>
    </w:p>
    <w:p w14:paraId="38DAA299" w14:textId="77777777" w:rsidR="00DC37E3" w:rsidRPr="00DC37E3" w:rsidRDefault="00DC37E3" w:rsidP="00DC37E3">
      <w:pPr>
        <w:bidi/>
        <w:rPr>
          <w:rFonts w:cs="David" w:hint="cs"/>
          <w:rtl/>
        </w:rPr>
      </w:pPr>
    </w:p>
    <w:p w14:paraId="369C9270" w14:textId="77777777" w:rsidR="00DC37E3" w:rsidRPr="00DC37E3" w:rsidRDefault="00DC37E3" w:rsidP="00DC37E3">
      <w:pPr>
        <w:bidi/>
        <w:ind w:firstLine="512"/>
        <w:rPr>
          <w:rFonts w:cs="David" w:hint="cs"/>
          <w:rtl/>
        </w:rPr>
      </w:pPr>
      <w:r w:rsidRPr="00DC37E3">
        <w:rPr>
          <w:rFonts w:cs="David" w:hint="cs"/>
          <w:rtl/>
        </w:rPr>
        <w:tab/>
        <w:t xml:space="preserve"> אני אשמח. </w:t>
      </w:r>
    </w:p>
    <w:p w14:paraId="2FAA97C6" w14:textId="77777777" w:rsidR="00DC37E3" w:rsidRPr="00DC37E3" w:rsidRDefault="00DC37E3" w:rsidP="00DC37E3">
      <w:pPr>
        <w:bidi/>
        <w:ind w:firstLine="512"/>
        <w:rPr>
          <w:rFonts w:cs="David" w:hint="cs"/>
          <w:rtl/>
        </w:rPr>
      </w:pPr>
    </w:p>
    <w:p w14:paraId="3E8D4C8A" w14:textId="77777777" w:rsidR="00DC37E3" w:rsidRPr="00DC37E3" w:rsidRDefault="00DC37E3" w:rsidP="00DC37E3">
      <w:pPr>
        <w:bidi/>
        <w:rPr>
          <w:rFonts w:cs="David" w:hint="cs"/>
          <w:u w:val="single"/>
          <w:rtl/>
        </w:rPr>
      </w:pPr>
      <w:r w:rsidRPr="00DC37E3">
        <w:rPr>
          <w:rFonts w:cs="David" w:hint="cs"/>
          <w:u w:val="single"/>
          <w:rtl/>
        </w:rPr>
        <w:t>תמר אדרי:</w:t>
      </w:r>
    </w:p>
    <w:p w14:paraId="4DBE1A28" w14:textId="77777777" w:rsidR="00DC37E3" w:rsidRPr="00DC37E3" w:rsidRDefault="00DC37E3" w:rsidP="00DC37E3">
      <w:pPr>
        <w:bidi/>
        <w:rPr>
          <w:rFonts w:cs="David" w:hint="cs"/>
          <w:rtl/>
        </w:rPr>
      </w:pPr>
    </w:p>
    <w:p w14:paraId="10FE4A13" w14:textId="77777777" w:rsidR="00DC37E3" w:rsidRPr="00DC37E3" w:rsidRDefault="00DC37E3" w:rsidP="00DC37E3">
      <w:pPr>
        <w:bidi/>
        <w:ind w:firstLine="512"/>
        <w:rPr>
          <w:rFonts w:cs="David" w:hint="cs"/>
          <w:rtl/>
        </w:rPr>
      </w:pPr>
      <w:r w:rsidRPr="00DC37E3">
        <w:rPr>
          <w:rFonts w:cs="David" w:hint="cs"/>
          <w:rtl/>
        </w:rPr>
        <w:tab/>
        <w:t xml:space="preserve"> אם אומרים שבמקרה שנופלות בחירות לרשויות המקומיות לשים שם עוד מעטפה, אני חושבת שזה אפשרי. כרגע ההתייחסות היא שחלים החוקים של הבחירות לכנסת, אז זה לא אותם חברי ועדות קלפי, אלא בחדרים שונים. היום לפי החוק של הרשויות המקומיות, כשיש בחירות לכנסת באותו מועד החדרים צריכים להיות שונים. זאת אומרת, יש המון חוקים שצריכים לשנות בהתאם. </w:t>
      </w:r>
    </w:p>
    <w:p w14:paraId="066C70B4" w14:textId="77777777" w:rsidR="00DC37E3" w:rsidRPr="00DC37E3" w:rsidRDefault="00DC37E3" w:rsidP="00DC37E3">
      <w:pPr>
        <w:bidi/>
        <w:ind w:firstLine="512"/>
        <w:rPr>
          <w:rFonts w:cs="David" w:hint="cs"/>
          <w:rtl/>
        </w:rPr>
      </w:pPr>
    </w:p>
    <w:p w14:paraId="092C6CE8" w14:textId="77777777" w:rsidR="00DC37E3" w:rsidRPr="00DC37E3" w:rsidRDefault="00DC37E3" w:rsidP="00DC37E3">
      <w:pPr>
        <w:bidi/>
        <w:rPr>
          <w:rFonts w:cs="David" w:hint="cs"/>
          <w:rtl/>
        </w:rPr>
      </w:pPr>
      <w:r w:rsidRPr="00DC37E3">
        <w:rPr>
          <w:rFonts w:cs="David" w:hint="cs"/>
          <w:u w:val="single"/>
          <w:rtl/>
        </w:rPr>
        <w:t>היו"ר דוד טל:</w:t>
      </w:r>
    </w:p>
    <w:p w14:paraId="085AA6A6" w14:textId="77777777" w:rsidR="00DC37E3" w:rsidRPr="00DC37E3" w:rsidRDefault="00DC37E3" w:rsidP="00DC37E3">
      <w:pPr>
        <w:bidi/>
        <w:rPr>
          <w:rFonts w:cs="David" w:hint="cs"/>
          <w:rtl/>
        </w:rPr>
      </w:pPr>
    </w:p>
    <w:p w14:paraId="18B7E1C8" w14:textId="77777777" w:rsidR="00DC37E3" w:rsidRPr="00DC37E3" w:rsidRDefault="00DC37E3" w:rsidP="00DC37E3">
      <w:pPr>
        <w:bidi/>
        <w:ind w:firstLine="512"/>
        <w:rPr>
          <w:rFonts w:cs="David" w:hint="cs"/>
          <w:rtl/>
        </w:rPr>
      </w:pPr>
      <w:r w:rsidRPr="00DC37E3">
        <w:rPr>
          <w:rFonts w:cs="David" w:hint="cs"/>
          <w:rtl/>
        </w:rPr>
        <w:tab/>
        <w:t xml:space="preserve"> אבל זה אפשרי. </w:t>
      </w:r>
    </w:p>
    <w:p w14:paraId="615D8754" w14:textId="77777777" w:rsidR="00DC37E3" w:rsidRPr="00DC37E3" w:rsidRDefault="00DC37E3" w:rsidP="00DC37E3">
      <w:pPr>
        <w:bidi/>
        <w:ind w:firstLine="512"/>
        <w:rPr>
          <w:rFonts w:cs="David" w:hint="cs"/>
          <w:rtl/>
        </w:rPr>
      </w:pPr>
    </w:p>
    <w:p w14:paraId="5C1D7AE7" w14:textId="77777777" w:rsidR="00DC37E3" w:rsidRPr="00DC37E3" w:rsidRDefault="00DC37E3" w:rsidP="00DC37E3">
      <w:pPr>
        <w:bidi/>
        <w:rPr>
          <w:rFonts w:cs="David" w:hint="cs"/>
          <w:u w:val="single"/>
          <w:rtl/>
        </w:rPr>
      </w:pPr>
      <w:r w:rsidRPr="00DC37E3">
        <w:rPr>
          <w:rFonts w:cs="David" w:hint="cs"/>
          <w:u w:val="single"/>
          <w:rtl/>
        </w:rPr>
        <w:t>תמר אדרי:</w:t>
      </w:r>
    </w:p>
    <w:p w14:paraId="7200E481" w14:textId="77777777" w:rsidR="00DC37E3" w:rsidRPr="00DC37E3" w:rsidRDefault="00DC37E3" w:rsidP="00DC37E3">
      <w:pPr>
        <w:bidi/>
        <w:rPr>
          <w:rFonts w:cs="David" w:hint="cs"/>
          <w:rtl/>
        </w:rPr>
      </w:pPr>
    </w:p>
    <w:p w14:paraId="274B1AFB" w14:textId="77777777" w:rsidR="00DC37E3" w:rsidRPr="00DC37E3" w:rsidRDefault="00DC37E3" w:rsidP="00DC37E3">
      <w:pPr>
        <w:bidi/>
        <w:ind w:firstLine="512"/>
        <w:rPr>
          <w:rFonts w:cs="David" w:hint="cs"/>
          <w:rtl/>
        </w:rPr>
      </w:pPr>
      <w:r w:rsidRPr="00DC37E3">
        <w:rPr>
          <w:rFonts w:cs="David" w:hint="cs"/>
          <w:rtl/>
        </w:rPr>
        <w:tab/>
        <w:t xml:space="preserve"> כן. אם זה הרשויות המקומיות, עדיין צריכה להיות המערכת השנייה של הבחירות לכנסת, כי יש הרבה מקומות ששם אין בכלל בחירות, זאת אומרת שצריכים להיות מקומות שיהיה בהם רק המשאל עם, ובחלק שיש בחירות לרשויות המקומיות גם אנחנו כוועדת בחירות נפעל בתיאום עם המפקח הארצי לבחירות, ואז צריך להיות פתק. מה שאומר הרב לוי זה בסדר אם יש פקיד. אבל אם הולכים לפי החוקים שקיימים היום, חברי ועדות הקלפי הם נציגים של מפלגות. </w:t>
      </w:r>
    </w:p>
    <w:p w14:paraId="0756DB3D" w14:textId="77777777" w:rsidR="00DC37E3" w:rsidRPr="00DC37E3" w:rsidRDefault="00DC37E3" w:rsidP="00DC37E3">
      <w:pPr>
        <w:bidi/>
        <w:ind w:firstLine="512"/>
        <w:rPr>
          <w:rFonts w:cs="David" w:hint="cs"/>
          <w:rtl/>
        </w:rPr>
      </w:pPr>
    </w:p>
    <w:p w14:paraId="2A2574A6" w14:textId="77777777" w:rsidR="00DC37E3" w:rsidRPr="00DC37E3" w:rsidRDefault="00DC37E3" w:rsidP="00DC37E3">
      <w:pPr>
        <w:bidi/>
        <w:rPr>
          <w:rFonts w:cs="David" w:hint="cs"/>
          <w:rtl/>
        </w:rPr>
      </w:pPr>
      <w:r w:rsidRPr="00DC37E3">
        <w:rPr>
          <w:rFonts w:cs="David" w:hint="cs"/>
          <w:u w:val="single"/>
          <w:rtl/>
        </w:rPr>
        <w:t>ראובן ריבלין:</w:t>
      </w:r>
    </w:p>
    <w:p w14:paraId="79F8D4B3" w14:textId="77777777" w:rsidR="00DC37E3" w:rsidRPr="00DC37E3" w:rsidRDefault="00DC37E3" w:rsidP="00DC37E3">
      <w:pPr>
        <w:bidi/>
        <w:rPr>
          <w:rFonts w:cs="David" w:hint="cs"/>
          <w:rtl/>
        </w:rPr>
      </w:pPr>
    </w:p>
    <w:p w14:paraId="5A04D368" w14:textId="77777777" w:rsidR="00DC37E3" w:rsidRPr="00DC37E3" w:rsidRDefault="00DC37E3" w:rsidP="00DC37E3">
      <w:pPr>
        <w:bidi/>
        <w:ind w:firstLine="512"/>
        <w:rPr>
          <w:rFonts w:cs="David" w:hint="cs"/>
          <w:rtl/>
        </w:rPr>
      </w:pPr>
      <w:r w:rsidRPr="00DC37E3">
        <w:rPr>
          <w:rFonts w:cs="David" w:hint="cs"/>
          <w:rtl/>
        </w:rPr>
        <w:tab/>
        <w:t xml:space="preserve"> המזכיר הוא פקיד. </w:t>
      </w:r>
    </w:p>
    <w:p w14:paraId="062F2AB4" w14:textId="77777777" w:rsidR="00DC37E3" w:rsidRPr="00DC37E3" w:rsidRDefault="00DC37E3" w:rsidP="00DC37E3">
      <w:pPr>
        <w:bidi/>
        <w:ind w:firstLine="512"/>
        <w:rPr>
          <w:rFonts w:cs="David" w:hint="cs"/>
          <w:rtl/>
        </w:rPr>
      </w:pPr>
    </w:p>
    <w:p w14:paraId="5A8600C6" w14:textId="77777777" w:rsidR="00DC37E3" w:rsidRPr="00DC37E3" w:rsidRDefault="00DC37E3" w:rsidP="00DC37E3">
      <w:pPr>
        <w:bidi/>
        <w:rPr>
          <w:rFonts w:cs="David" w:hint="cs"/>
          <w:u w:val="single"/>
          <w:rtl/>
        </w:rPr>
      </w:pPr>
    </w:p>
    <w:p w14:paraId="61D88D69" w14:textId="77777777" w:rsidR="00DC37E3" w:rsidRPr="00DC37E3" w:rsidRDefault="00DC37E3" w:rsidP="00DC37E3">
      <w:pPr>
        <w:bidi/>
        <w:rPr>
          <w:rFonts w:cs="David" w:hint="cs"/>
          <w:u w:val="single"/>
          <w:rtl/>
        </w:rPr>
      </w:pPr>
    </w:p>
    <w:p w14:paraId="4BB5DB0C" w14:textId="77777777" w:rsidR="00DC37E3" w:rsidRPr="00DC37E3" w:rsidRDefault="00DC37E3" w:rsidP="00DC37E3">
      <w:pPr>
        <w:bidi/>
        <w:rPr>
          <w:rFonts w:cs="David" w:hint="cs"/>
          <w:u w:val="single"/>
          <w:rtl/>
        </w:rPr>
      </w:pPr>
      <w:r w:rsidRPr="00DC37E3">
        <w:rPr>
          <w:rFonts w:cs="David" w:hint="cs"/>
          <w:u w:val="single"/>
          <w:rtl/>
        </w:rPr>
        <w:t>תמר אדרי:</w:t>
      </w:r>
    </w:p>
    <w:p w14:paraId="1AA13666" w14:textId="77777777" w:rsidR="00DC37E3" w:rsidRPr="00DC37E3" w:rsidRDefault="00DC37E3" w:rsidP="00DC37E3">
      <w:pPr>
        <w:bidi/>
        <w:rPr>
          <w:rFonts w:cs="David" w:hint="cs"/>
          <w:rtl/>
        </w:rPr>
      </w:pPr>
    </w:p>
    <w:p w14:paraId="35B0B522" w14:textId="77777777" w:rsidR="00DC37E3" w:rsidRPr="00DC37E3" w:rsidRDefault="00DC37E3" w:rsidP="00DC37E3">
      <w:pPr>
        <w:bidi/>
        <w:ind w:firstLine="512"/>
        <w:rPr>
          <w:rFonts w:cs="David" w:hint="cs"/>
          <w:rtl/>
        </w:rPr>
      </w:pPr>
      <w:r w:rsidRPr="00DC37E3">
        <w:rPr>
          <w:rFonts w:cs="David" w:hint="cs"/>
          <w:rtl/>
        </w:rPr>
        <w:tab/>
        <w:t xml:space="preserve"> המזכיר הוא פקיד, אבל אם אתה צריך את כל אלה, אז אתה צריך מספר כפול של אנשים. </w:t>
      </w:r>
    </w:p>
    <w:p w14:paraId="5721972B" w14:textId="77777777" w:rsidR="00DC37E3" w:rsidRPr="00DC37E3" w:rsidRDefault="00DC37E3" w:rsidP="00DC37E3">
      <w:pPr>
        <w:bidi/>
        <w:ind w:firstLine="512"/>
        <w:rPr>
          <w:rFonts w:cs="David" w:hint="cs"/>
          <w:rtl/>
        </w:rPr>
      </w:pPr>
    </w:p>
    <w:p w14:paraId="3EB120D7" w14:textId="77777777" w:rsidR="00DC37E3" w:rsidRPr="00DC37E3" w:rsidRDefault="00DC37E3" w:rsidP="00DC37E3">
      <w:pPr>
        <w:bidi/>
        <w:rPr>
          <w:rFonts w:cs="David" w:hint="cs"/>
          <w:rtl/>
        </w:rPr>
      </w:pPr>
      <w:r w:rsidRPr="00DC37E3">
        <w:rPr>
          <w:rFonts w:cs="David" w:hint="cs"/>
          <w:u w:val="single"/>
          <w:rtl/>
        </w:rPr>
        <w:t>היו"ר דוד טל:</w:t>
      </w:r>
    </w:p>
    <w:p w14:paraId="2C45B83D" w14:textId="77777777" w:rsidR="00DC37E3" w:rsidRPr="00DC37E3" w:rsidRDefault="00DC37E3" w:rsidP="00DC37E3">
      <w:pPr>
        <w:bidi/>
        <w:rPr>
          <w:rFonts w:cs="David" w:hint="cs"/>
          <w:rtl/>
        </w:rPr>
      </w:pPr>
    </w:p>
    <w:p w14:paraId="09B9D7BA" w14:textId="77777777" w:rsidR="00DC37E3" w:rsidRPr="00DC37E3" w:rsidRDefault="00DC37E3" w:rsidP="00DC37E3">
      <w:pPr>
        <w:bidi/>
        <w:ind w:firstLine="512"/>
        <w:rPr>
          <w:rFonts w:cs="David" w:hint="cs"/>
          <w:rtl/>
        </w:rPr>
      </w:pPr>
      <w:r w:rsidRPr="00DC37E3">
        <w:rPr>
          <w:rFonts w:cs="David" w:hint="cs"/>
          <w:rtl/>
        </w:rPr>
        <w:tab/>
        <w:t xml:space="preserve"> ששי, תודה רבה. השכלת אותנו. נשוב ונדון גם בנושא הזה. </w:t>
      </w:r>
    </w:p>
    <w:p w14:paraId="3995ACB3" w14:textId="77777777" w:rsidR="00DC37E3" w:rsidRPr="00DC37E3" w:rsidRDefault="00DC37E3" w:rsidP="00DC37E3">
      <w:pPr>
        <w:bidi/>
        <w:ind w:firstLine="512"/>
        <w:rPr>
          <w:rFonts w:cs="David" w:hint="cs"/>
          <w:rtl/>
        </w:rPr>
      </w:pPr>
    </w:p>
    <w:p w14:paraId="3E0F165C" w14:textId="77777777" w:rsidR="00DC37E3" w:rsidRPr="00DC37E3" w:rsidRDefault="00DC37E3" w:rsidP="00DC37E3">
      <w:pPr>
        <w:bidi/>
        <w:ind w:firstLine="512"/>
        <w:rPr>
          <w:rFonts w:cs="David" w:hint="cs"/>
          <w:rtl/>
        </w:rPr>
      </w:pPr>
      <w:r w:rsidRPr="00DC37E3">
        <w:rPr>
          <w:rFonts w:cs="David" w:hint="cs"/>
          <w:rtl/>
        </w:rPr>
        <w:t xml:space="preserve">אני רוצה לסכם את העמדות שהוצגו כאן. אנחנו חוזרים לתעמולה ומימון, ואני רוצה לדעת את רוח הדברים של חברי הכנסת. אני מדגיש שמה שנקבע לא יהיה תורה מסיני, נוכל לשוב ולדון ולשנות את הדברים. </w:t>
      </w:r>
    </w:p>
    <w:p w14:paraId="63D99E43" w14:textId="77777777" w:rsidR="00DC37E3" w:rsidRPr="00DC37E3" w:rsidRDefault="00DC37E3" w:rsidP="00DC37E3">
      <w:pPr>
        <w:bidi/>
        <w:ind w:firstLine="512"/>
        <w:rPr>
          <w:rFonts w:cs="David" w:hint="cs"/>
          <w:rtl/>
        </w:rPr>
      </w:pPr>
    </w:p>
    <w:p w14:paraId="2E995E30" w14:textId="77777777" w:rsidR="00DC37E3" w:rsidRPr="00DC37E3" w:rsidRDefault="00DC37E3" w:rsidP="00DC37E3">
      <w:pPr>
        <w:bidi/>
        <w:ind w:firstLine="512"/>
        <w:rPr>
          <w:rFonts w:cs="David" w:hint="cs"/>
          <w:rtl/>
        </w:rPr>
      </w:pPr>
      <w:r w:rsidRPr="00DC37E3">
        <w:rPr>
          <w:rFonts w:cs="David" w:hint="cs"/>
          <w:rtl/>
        </w:rPr>
        <w:t xml:space="preserve">האם אנחנו נותנים מימון ציבורי למפלגות, כן או לא? הרב לוי, כמדומני שאתה התנגדת למימון. חבר הכנסת ריבלין. </w:t>
      </w:r>
    </w:p>
    <w:p w14:paraId="4CBF15DA" w14:textId="77777777" w:rsidR="00DC37E3" w:rsidRPr="00DC37E3" w:rsidRDefault="00DC37E3" w:rsidP="00DC37E3">
      <w:pPr>
        <w:bidi/>
        <w:ind w:firstLine="512"/>
        <w:rPr>
          <w:rFonts w:cs="David" w:hint="cs"/>
          <w:rtl/>
        </w:rPr>
      </w:pPr>
    </w:p>
    <w:p w14:paraId="59B631CC" w14:textId="77777777" w:rsidR="00DC37E3" w:rsidRPr="00DC37E3" w:rsidRDefault="00DC37E3" w:rsidP="00DC37E3">
      <w:pPr>
        <w:bidi/>
        <w:rPr>
          <w:rFonts w:cs="David" w:hint="cs"/>
          <w:rtl/>
        </w:rPr>
      </w:pPr>
      <w:r w:rsidRPr="00DC37E3">
        <w:rPr>
          <w:rFonts w:cs="David" w:hint="cs"/>
          <w:u w:val="single"/>
          <w:rtl/>
        </w:rPr>
        <w:t>ראובן ריבלין:</w:t>
      </w:r>
    </w:p>
    <w:p w14:paraId="3DA144A3" w14:textId="77777777" w:rsidR="00DC37E3" w:rsidRPr="00DC37E3" w:rsidRDefault="00DC37E3" w:rsidP="00DC37E3">
      <w:pPr>
        <w:bidi/>
        <w:rPr>
          <w:rFonts w:cs="David" w:hint="cs"/>
          <w:rtl/>
        </w:rPr>
      </w:pPr>
    </w:p>
    <w:p w14:paraId="6ED2FFC6" w14:textId="77777777" w:rsidR="00DC37E3" w:rsidRPr="00DC37E3" w:rsidRDefault="00DC37E3" w:rsidP="00DC37E3">
      <w:pPr>
        <w:bidi/>
        <w:rPr>
          <w:rFonts w:cs="David" w:hint="cs"/>
          <w:rtl/>
        </w:rPr>
      </w:pPr>
      <w:r w:rsidRPr="00DC37E3">
        <w:rPr>
          <w:rFonts w:cs="David" w:hint="cs"/>
          <w:rtl/>
        </w:rPr>
        <w:tab/>
        <w:t xml:space="preserve">אני חושב שאם יש דרכי תעמולה, צריך שהם ימומשו על-ידי הציבור, שחלילה לא יהיה מצב שבהזדמנות זאת שאנחנו מממנים את התעמולה על-ידי תרומות, אנחנו נשיג תרומות גם מעבר לתעמולה. </w:t>
      </w:r>
    </w:p>
    <w:p w14:paraId="2FAB319D" w14:textId="77777777" w:rsidR="00DC37E3" w:rsidRPr="00DC37E3" w:rsidRDefault="00DC37E3" w:rsidP="00DC37E3">
      <w:pPr>
        <w:bidi/>
        <w:rPr>
          <w:rFonts w:cs="David" w:hint="cs"/>
          <w:rtl/>
        </w:rPr>
      </w:pPr>
    </w:p>
    <w:p w14:paraId="559B100D" w14:textId="77777777" w:rsidR="00DC37E3" w:rsidRPr="00DC37E3" w:rsidRDefault="00DC37E3" w:rsidP="00DC37E3">
      <w:pPr>
        <w:bidi/>
        <w:rPr>
          <w:rFonts w:ascii="Arial" w:hAnsi="Arial" w:cs="David" w:hint="cs"/>
          <w:u w:val="single"/>
          <w:rtl/>
        </w:rPr>
      </w:pPr>
      <w:r w:rsidRPr="00DC37E3">
        <w:rPr>
          <w:rFonts w:ascii="Arial" w:hAnsi="Arial" w:cs="David" w:hint="cs"/>
          <w:u w:val="single"/>
          <w:rtl/>
        </w:rPr>
        <w:t>עו"ד נורית אלשטיין:</w:t>
      </w:r>
    </w:p>
    <w:p w14:paraId="38C3AF85" w14:textId="77777777" w:rsidR="00DC37E3" w:rsidRPr="00DC37E3" w:rsidRDefault="00DC37E3" w:rsidP="00DC37E3">
      <w:pPr>
        <w:bidi/>
        <w:rPr>
          <w:rFonts w:ascii="Arial" w:hAnsi="Arial" w:cs="David" w:hint="cs"/>
          <w:u w:val="single"/>
          <w:rtl/>
        </w:rPr>
      </w:pPr>
    </w:p>
    <w:p w14:paraId="46315144" w14:textId="77777777" w:rsidR="00DC37E3" w:rsidRPr="00DC37E3" w:rsidRDefault="00DC37E3" w:rsidP="00DC37E3">
      <w:pPr>
        <w:bidi/>
        <w:rPr>
          <w:rFonts w:cs="David" w:hint="cs"/>
          <w:rtl/>
        </w:rPr>
      </w:pPr>
      <w:r w:rsidRPr="00DC37E3">
        <w:rPr>
          <w:rFonts w:ascii="Arial" w:hAnsi="Arial" w:cs="David" w:hint="cs"/>
          <w:rtl/>
        </w:rPr>
        <w:tab/>
        <w:t xml:space="preserve"> </w:t>
      </w:r>
      <w:r w:rsidRPr="00DC37E3">
        <w:rPr>
          <w:rFonts w:cs="David" w:hint="cs"/>
          <w:rtl/>
        </w:rPr>
        <w:t xml:space="preserve">אתה מדבר על שוויון. </w:t>
      </w:r>
    </w:p>
    <w:p w14:paraId="6D077046" w14:textId="77777777" w:rsidR="00DC37E3" w:rsidRPr="00DC37E3" w:rsidRDefault="00DC37E3" w:rsidP="00DC37E3">
      <w:pPr>
        <w:bidi/>
        <w:rPr>
          <w:rFonts w:cs="David" w:hint="cs"/>
          <w:rtl/>
        </w:rPr>
      </w:pPr>
    </w:p>
    <w:p w14:paraId="516B0DB6" w14:textId="77777777" w:rsidR="00DC37E3" w:rsidRPr="00DC37E3" w:rsidRDefault="00DC37E3" w:rsidP="00DC37E3">
      <w:pPr>
        <w:bidi/>
        <w:rPr>
          <w:rFonts w:cs="David" w:hint="cs"/>
          <w:rtl/>
        </w:rPr>
      </w:pPr>
      <w:r w:rsidRPr="00DC37E3">
        <w:rPr>
          <w:rFonts w:cs="David" w:hint="cs"/>
          <w:u w:val="single"/>
          <w:rtl/>
        </w:rPr>
        <w:t>ראובן ריבלין:</w:t>
      </w:r>
    </w:p>
    <w:p w14:paraId="12F9E8B2" w14:textId="77777777" w:rsidR="00DC37E3" w:rsidRPr="00DC37E3" w:rsidRDefault="00DC37E3" w:rsidP="00DC37E3">
      <w:pPr>
        <w:bidi/>
        <w:rPr>
          <w:rFonts w:cs="David" w:hint="cs"/>
          <w:rtl/>
        </w:rPr>
      </w:pPr>
    </w:p>
    <w:p w14:paraId="1860A585" w14:textId="77777777" w:rsidR="00DC37E3" w:rsidRPr="00DC37E3" w:rsidRDefault="00DC37E3" w:rsidP="00DC37E3">
      <w:pPr>
        <w:bidi/>
        <w:rPr>
          <w:rFonts w:cs="David" w:hint="cs"/>
          <w:rtl/>
        </w:rPr>
      </w:pPr>
      <w:r w:rsidRPr="00DC37E3">
        <w:rPr>
          <w:rFonts w:cs="David" w:hint="cs"/>
          <w:rtl/>
        </w:rPr>
        <w:tab/>
        <w:t xml:space="preserve"> אני חושב שיש צורך בשוויון. לא טוב שבעלי מאה יהיו בעלי דעה. דרכי התעמולה צריכות להיות ממומנות על-ידי הציבור, והציבור בלבד, שכן אחרת אנחנו יכולים להביא לידי מצב שבו הממון הוא שיקבע ולא העמדות והדעה והדמוקרטיה. </w:t>
      </w:r>
    </w:p>
    <w:p w14:paraId="4EBAA347" w14:textId="77777777" w:rsidR="00DC37E3" w:rsidRPr="00DC37E3" w:rsidRDefault="00DC37E3" w:rsidP="00DC37E3">
      <w:pPr>
        <w:bidi/>
        <w:rPr>
          <w:rFonts w:cs="David" w:hint="cs"/>
          <w:rtl/>
        </w:rPr>
      </w:pPr>
    </w:p>
    <w:p w14:paraId="6916AAF7" w14:textId="77777777" w:rsidR="00DC37E3" w:rsidRPr="00DC37E3" w:rsidRDefault="00DC37E3" w:rsidP="00DC37E3">
      <w:pPr>
        <w:bidi/>
        <w:rPr>
          <w:rFonts w:cs="David" w:hint="cs"/>
          <w:u w:val="single"/>
          <w:rtl/>
        </w:rPr>
      </w:pPr>
      <w:r w:rsidRPr="00DC37E3">
        <w:rPr>
          <w:rFonts w:cs="David" w:hint="cs"/>
          <w:u w:val="single"/>
          <w:rtl/>
        </w:rPr>
        <w:t>עו"ד איל זנדברג:</w:t>
      </w:r>
    </w:p>
    <w:p w14:paraId="25A9AD35" w14:textId="77777777" w:rsidR="00DC37E3" w:rsidRPr="00DC37E3" w:rsidRDefault="00DC37E3" w:rsidP="00DC37E3">
      <w:pPr>
        <w:bidi/>
        <w:rPr>
          <w:rFonts w:cs="David" w:hint="cs"/>
          <w:u w:val="single"/>
          <w:rtl/>
        </w:rPr>
      </w:pPr>
    </w:p>
    <w:p w14:paraId="79669E2C" w14:textId="77777777" w:rsidR="00DC37E3" w:rsidRPr="00DC37E3" w:rsidRDefault="00DC37E3" w:rsidP="00DC37E3">
      <w:pPr>
        <w:bidi/>
        <w:rPr>
          <w:rFonts w:cs="David" w:hint="cs"/>
          <w:rtl/>
        </w:rPr>
      </w:pPr>
      <w:r w:rsidRPr="00DC37E3">
        <w:rPr>
          <w:rFonts w:cs="David" w:hint="cs"/>
          <w:rtl/>
        </w:rPr>
        <w:tab/>
        <w:t xml:space="preserve"> זה עשוי לקרות בכל מקרה לעניין גופים חוץ-מפלגתיים. </w:t>
      </w:r>
    </w:p>
    <w:p w14:paraId="70CEE89B" w14:textId="77777777" w:rsidR="00DC37E3" w:rsidRPr="00DC37E3" w:rsidRDefault="00DC37E3" w:rsidP="00DC37E3">
      <w:pPr>
        <w:bidi/>
        <w:rPr>
          <w:rFonts w:cs="David" w:hint="cs"/>
          <w:rtl/>
        </w:rPr>
      </w:pPr>
    </w:p>
    <w:p w14:paraId="4CBE6E6E" w14:textId="77777777" w:rsidR="00DC37E3" w:rsidRPr="00DC37E3" w:rsidRDefault="00DC37E3" w:rsidP="00DC37E3">
      <w:pPr>
        <w:bidi/>
        <w:rPr>
          <w:rFonts w:cs="David" w:hint="cs"/>
          <w:rtl/>
        </w:rPr>
      </w:pPr>
      <w:r w:rsidRPr="00DC37E3">
        <w:rPr>
          <w:rFonts w:cs="David" w:hint="cs"/>
          <w:u w:val="single"/>
          <w:rtl/>
        </w:rPr>
        <w:t>ראובן ריבלין:</w:t>
      </w:r>
    </w:p>
    <w:p w14:paraId="409F4FFF" w14:textId="77777777" w:rsidR="00DC37E3" w:rsidRPr="00DC37E3" w:rsidRDefault="00DC37E3" w:rsidP="00DC37E3">
      <w:pPr>
        <w:bidi/>
        <w:rPr>
          <w:rFonts w:cs="David" w:hint="cs"/>
          <w:rtl/>
        </w:rPr>
      </w:pPr>
    </w:p>
    <w:p w14:paraId="3ACCC1E7" w14:textId="77777777" w:rsidR="00DC37E3" w:rsidRPr="00DC37E3" w:rsidRDefault="00DC37E3" w:rsidP="00DC37E3">
      <w:pPr>
        <w:bidi/>
        <w:rPr>
          <w:rFonts w:cs="David" w:hint="cs"/>
          <w:rtl/>
        </w:rPr>
      </w:pPr>
      <w:r w:rsidRPr="00DC37E3">
        <w:rPr>
          <w:rFonts w:cs="David" w:hint="cs"/>
          <w:rtl/>
        </w:rPr>
        <w:tab/>
        <w:t xml:space="preserve"> זה בהחלט יכול לבוא לידי מצב שבו גופים חוץ-מפלגתיים יבקשו מוועדת הבחירות לעניין משאל העם. אני חושב שצריך לעשות את זה על הבסיס הפוליטי, אבל בהחלט יכול להיות חוץ-מפלגתיים. אין דבר ואין דעה שאין לה מענה בכנסת עצמה. אם למשל הוועד למען שלמות הגולן יבוא לכל אותן מפלגות המבקשות להתנגד למסירת רמת הגולן, אני מציע שהם יוכלו ליצור מצב שבו יהיה זה חוקי מבחינת חוק מימון מפלגות, צריך ליצור את המכשיר להעביר לאותן חוץ-פרלמנטריות לאותו עניין ועל-פי חשבון ועל-פי ביקורת חשבונית שזה יתאפשר מבחינת השקיפות. </w:t>
      </w:r>
    </w:p>
    <w:p w14:paraId="5C3793B5" w14:textId="77777777" w:rsidR="00DC37E3" w:rsidRPr="00DC37E3" w:rsidRDefault="00DC37E3" w:rsidP="00DC37E3">
      <w:pPr>
        <w:bidi/>
        <w:rPr>
          <w:rFonts w:cs="David" w:hint="cs"/>
          <w:rtl/>
        </w:rPr>
      </w:pPr>
    </w:p>
    <w:p w14:paraId="5B2A69F5" w14:textId="77777777" w:rsidR="00DC37E3" w:rsidRPr="00DC37E3" w:rsidRDefault="00DC37E3" w:rsidP="00DC37E3">
      <w:pPr>
        <w:bidi/>
        <w:rPr>
          <w:rFonts w:cs="David" w:hint="cs"/>
          <w:rtl/>
        </w:rPr>
      </w:pPr>
      <w:r w:rsidRPr="00DC37E3">
        <w:rPr>
          <w:rFonts w:cs="David" w:hint="cs"/>
          <w:u w:val="single"/>
          <w:rtl/>
        </w:rPr>
        <w:t>היו"ר דוד טל:</w:t>
      </w:r>
    </w:p>
    <w:p w14:paraId="052FC8BB" w14:textId="77777777" w:rsidR="00DC37E3" w:rsidRPr="00DC37E3" w:rsidRDefault="00DC37E3" w:rsidP="00DC37E3">
      <w:pPr>
        <w:bidi/>
        <w:rPr>
          <w:rFonts w:cs="David" w:hint="cs"/>
          <w:rtl/>
        </w:rPr>
      </w:pPr>
    </w:p>
    <w:p w14:paraId="1534508E" w14:textId="77777777" w:rsidR="00DC37E3" w:rsidRPr="00DC37E3" w:rsidRDefault="00DC37E3" w:rsidP="00DC37E3">
      <w:pPr>
        <w:bidi/>
        <w:rPr>
          <w:rFonts w:cs="David" w:hint="cs"/>
          <w:rtl/>
        </w:rPr>
      </w:pPr>
      <w:r w:rsidRPr="00DC37E3">
        <w:rPr>
          <w:rFonts w:cs="David" w:hint="cs"/>
          <w:rtl/>
        </w:rPr>
        <w:tab/>
        <w:t xml:space="preserve"> חבר הכנסת בן-ששון, אתה נגד מימון מפלגות?</w:t>
      </w:r>
    </w:p>
    <w:p w14:paraId="130307EB" w14:textId="77777777" w:rsidR="00DC37E3" w:rsidRPr="00DC37E3" w:rsidRDefault="00DC37E3" w:rsidP="00DC37E3">
      <w:pPr>
        <w:bidi/>
        <w:rPr>
          <w:rFonts w:cs="David" w:hint="cs"/>
          <w:rtl/>
        </w:rPr>
      </w:pPr>
    </w:p>
    <w:p w14:paraId="76537BEA" w14:textId="77777777" w:rsidR="00DC37E3" w:rsidRPr="00DC37E3" w:rsidRDefault="00DC37E3" w:rsidP="00DC37E3">
      <w:pPr>
        <w:pStyle w:val="Heading5"/>
        <w:jc w:val="left"/>
        <w:rPr>
          <w:rFonts w:hint="cs"/>
          <w:sz w:val="24"/>
          <w:rtl/>
        </w:rPr>
      </w:pPr>
      <w:r w:rsidRPr="00DC37E3">
        <w:rPr>
          <w:rFonts w:hint="cs"/>
          <w:sz w:val="24"/>
          <w:u w:val="single"/>
          <w:rtl/>
        </w:rPr>
        <w:t>מנחם בן-ששון:</w:t>
      </w:r>
    </w:p>
    <w:p w14:paraId="7BC5AD06" w14:textId="77777777" w:rsidR="00DC37E3" w:rsidRPr="00DC37E3" w:rsidRDefault="00DC37E3" w:rsidP="00DC37E3">
      <w:pPr>
        <w:pStyle w:val="Heading5"/>
        <w:jc w:val="left"/>
        <w:rPr>
          <w:rFonts w:hint="cs"/>
          <w:sz w:val="24"/>
          <w:rtl/>
        </w:rPr>
      </w:pPr>
    </w:p>
    <w:p w14:paraId="698BCA78" w14:textId="77777777" w:rsidR="00DC37E3" w:rsidRPr="00DC37E3" w:rsidRDefault="00DC37E3" w:rsidP="00DC37E3">
      <w:pPr>
        <w:bidi/>
        <w:rPr>
          <w:rFonts w:cs="David" w:hint="cs"/>
          <w:rtl/>
        </w:rPr>
      </w:pPr>
      <w:r w:rsidRPr="00DC37E3">
        <w:rPr>
          <w:rFonts w:cs="David" w:hint="cs"/>
          <w:rtl/>
        </w:rPr>
        <w:tab/>
        <w:t xml:space="preserve"> כן. </w:t>
      </w:r>
    </w:p>
    <w:p w14:paraId="32E35136" w14:textId="77777777" w:rsidR="00DC37E3" w:rsidRPr="00DC37E3" w:rsidRDefault="00DC37E3" w:rsidP="00DC37E3">
      <w:pPr>
        <w:bidi/>
        <w:rPr>
          <w:rFonts w:cs="David" w:hint="cs"/>
          <w:rtl/>
        </w:rPr>
      </w:pPr>
    </w:p>
    <w:p w14:paraId="55AF4282" w14:textId="77777777" w:rsidR="00DC37E3" w:rsidRPr="00DC37E3" w:rsidRDefault="00DC37E3" w:rsidP="00DC37E3">
      <w:pPr>
        <w:bidi/>
        <w:rPr>
          <w:rFonts w:cs="David" w:hint="cs"/>
          <w:rtl/>
        </w:rPr>
      </w:pPr>
      <w:r w:rsidRPr="00DC37E3">
        <w:rPr>
          <w:rFonts w:cs="David" w:hint="cs"/>
          <w:rtl/>
        </w:rPr>
        <w:tab/>
        <w:t>אני מבקש להעלות שאלה אחרת. יש החלטה של בית-משפט עליון, או לפחות התוויה, לגבי סמכותן או רשותן של רשויות מקומיות להשתמש בכספים על-מנת להביע את עמדתן המנוגדת או בעלת עמדה משלהן. אני מבקש שנקיים דיון בסוגיה הזאת, משום שאם אנחנו מחוקקים חוק שהוא ספציפי לרמת הגולן, צריך לשאול האם הרשות המקומית תהיה רשאית או לא. זה שבית-משפט אמר את דברו, יש לי הרבה דרך-ארץ לבית המשפט, אבל יש לי דרך-ארץ למחוקק.</w:t>
      </w:r>
    </w:p>
    <w:p w14:paraId="3F97506A" w14:textId="77777777" w:rsidR="00DC37E3" w:rsidRPr="00DC37E3" w:rsidRDefault="00DC37E3" w:rsidP="00DC37E3">
      <w:pPr>
        <w:bidi/>
        <w:rPr>
          <w:rFonts w:cs="David" w:hint="cs"/>
          <w:rtl/>
        </w:rPr>
      </w:pPr>
    </w:p>
    <w:p w14:paraId="2AF4CE85" w14:textId="77777777" w:rsidR="00DC37E3" w:rsidRPr="00DC37E3" w:rsidRDefault="00DC37E3" w:rsidP="00DC37E3">
      <w:pPr>
        <w:bidi/>
        <w:rPr>
          <w:rFonts w:cs="David" w:hint="cs"/>
          <w:rtl/>
        </w:rPr>
      </w:pPr>
      <w:r w:rsidRPr="00DC37E3">
        <w:rPr>
          <w:rFonts w:cs="David" w:hint="cs"/>
          <w:u w:val="single"/>
          <w:rtl/>
        </w:rPr>
        <w:t>היו"ר דוד טל:</w:t>
      </w:r>
    </w:p>
    <w:p w14:paraId="0CA3A042" w14:textId="77777777" w:rsidR="00DC37E3" w:rsidRPr="00DC37E3" w:rsidRDefault="00DC37E3" w:rsidP="00DC37E3">
      <w:pPr>
        <w:bidi/>
        <w:rPr>
          <w:rFonts w:cs="David" w:hint="cs"/>
          <w:rtl/>
        </w:rPr>
      </w:pPr>
    </w:p>
    <w:p w14:paraId="7C47B294" w14:textId="77777777" w:rsidR="00DC37E3" w:rsidRPr="00DC37E3" w:rsidRDefault="00DC37E3" w:rsidP="00DC37E3">
      <w:pPr>
        <w:bidi/>
        <w:rPr>
          <w:rFonts w:cs="David" w:hint="cs"/>
          <w:rtl/>
        </w:rPr>
      </w:pPr>
      <w:r w:rsidRPr="00DC37E3">
        <w:rPr>
          <w:rFonts w:cs="David" w:hint="cs"/>
          <w:rtl/>
        </w:rPr>
        <w:tab/>
        <w:t xml:space="preserve">אין לנו אלא לכוף את ראשנו כלפי בית המשפט. </w:t>
      </w:r>
    </w:p>
    <w:p w14:paraId="659AD737" w14:textId="77777777" w:rsidR="00DC37E3" w:rsidRPr="00DC37E3" w:rsidRDefault="00DC37E3" w:rsidP="00DC37E3">
      <w:pPr>
        <w:bidi/>
        <w:rPr>
          <w:rFonts w:cs="David" w:hint="cs"/>
          <w:rtl/>
        </w:rPr>
      </w:pPr>
    </w:p>
    <w:p w14:paraId="003F5823" w14:textId="77777777" w:rsidR="00DC37E3" w:rsidRPr="00DC37E3" w:rsidRDefault="00DC37E3" w:rsidP="00DC37E3">
      <w:pPr>
        <w:pStyle w:val="Heading5"/>
        <w:jc w:val="left"/>
        <w:rPr>
          <w:rFonts w:hint="cs"/>
          <w:sz w:val="24"/>
          <w:rtl/>
        </w:rPr>
      </w:pPr>
      <w:r w:rsidRPr="00DC37E3">
        <w:rPr>
          <w:rFonts w:hint="cs"/>
          <w:sz w:val="24"/>
          <w:u w:val="single"/>
          <w:rtl/>
        </w:rPr>
        <w:t>מנחם בן-ששון:</w:t>
      </w:r>
    </w:p>
    <w:p w14:paraId="1924F38F" w14:textId="77777777" w:rsidR="00DC37E3" w:rsidRPr="00DC37E3" w:rsidRDefault="00DC37E3" w:rsidP="00DC37E3">
      <w:pPr>
        <w:pStyle w:val="Heading5"/>
        <w:jc w:val="left"/>
        <w:rPr>
          <w:rFonts w:hint="cs"/>
          <w:sz w:val="24"/>
          <w:rtl/>
        </w:rPr>
      </w:pPr>
    </w:p>
    <w:p w14:paraId="39A07B4F" w14:textId="77777777" w:rsidR="00DC37E3" w:rsidRPr="00DC37E3" w:rsidRDefault="00DC37E3" w:rsidP="00DC37E3">
      <w:pPr>
        <w:bidi/>
        <w:rPr>
          <w:rFonts w:cs="David" w:hint="cs"/>
          <w:rtl/>
        </w:rPr>
      </w:pPr>
      <w:r w:rsidRPr="00DC37E3">
        <w:rPr>
          <w:rFonts w:cs="David" w:hint="cs"/>
          <w:rtl/>
        </w:rPr>
        <w:tab/>
        <w:t xml:space="preserve"> ולומר את עמדתנו. כמו שלמשרד ממשלתי אסור להשתמש בתקציב שלו לצורך תעמולה, זה צריך להיות ברור שלשום תאגיד, כולל לרשויות מקומיות, אסור יהיה להשתמש בכספיהן. </w:t>
      </w:r>
    </w:p>
    <w:p w14:paraId="5CA75D0C" w14:textId="77777777" w:rsidR="00DC37E3" w:rsidRPr="00DC37E3" w:rsidRDefault="00DC37E3" w:rsidP="00DC37E3">
      <w:pPr>
        <w:bidi/>
        <w:rPr>
          <w:rFonts w:cs="David" w:hint="cs"/>
          <w:rtl/>
        </w:rPr>
      </w:pPr>
    </w:p>
    <w:p w14:paraId="1BA96F20" w14:textId="77777777" w:rsidR="00DC37E3" w:rsidRPr="00DC37E3" w:rsidRDefault="00DC37E3" w:rsidP="00DC37E3">
      <w:pPr>
        <w:bidi/>
        <w:rPr>
          <w:rFonts w:cs="David" w:hint="cs"/>
          <w:rtl/>
        </w:rPr>
      </w:pPr>
      <w:r w:rsidRPr="00DC37E3">
        <w:rPr>
          <w:rFonts w:cs="David" w:hint="cs"/>
          <w:u w:val="single"/>
          <w:rtl/>
        </w:rPr>
        <w:t>היו"ר דוד טל:</w:t>
      </w:r>
    </w:p>
    <w:p w14:paraId="4E18E954" w14:textId="77777777" w:rsidR="00DC37E3" w:rsidRPr="00DC37E3" w:rsidRDefault="00DC37E3" w:rsidP="00DC37E3">
      <w:pPr>
        <w:bidi/>
        <w:rPr>
          <w:rFonts w:cs="David" w:hint="cs"/>
          <w:rtl/>
        </w:rPr>
      </w:pPr>
    </w:p>
    <w:p w14:paraId="2CBC1907" w14:textId="77777777" w:rsidR="00DC37E3" w:rsidRPr="00DC37E3" w:rsidRDefault="00DC37E3" w:rsidP="00DC37E3">
      <w:pPr>
        <w:bidi/>
        <w:rPr>
          <w:rFonts w:cs="David" w:hint="cs"/>
          <w:rtl/>
        </w:rPr>
      </w:pPr>
      <w:r w:rsidRPr="00DC37E3">
        <w:rPr>
          <w:rFonts w:cs="David" w:hint="cs"/>
          <w:rtl/>
        </w:rPr>
        <w:tab/>
        <w:t xml:space="preserve">תגיש הצעת חוק, אנחנו נתמוך בה. </w:t>
      </w:r>
    </w:p>
    <w:p w14:paraId="4718EF65" w14:textId="77777777" w:rsidR="00DC37E3" w:rsidRPr="00DC37E3" w:rsidRDefault="00DC37E3" w:rsidP="00DC37E3">
      <w:pPr>
        <w:bidi/>
        <w:rPr>
          <w:rFonts w:cs="David" w:hint="cs"/>
          <w:rtl/>
        </w:rPr>
      </w:pPr>
    </w:p>
    <w:p w14:paraId="22A4C4F8" w14:textId="77777777" w:rsidR="00DC37E3" w:rsidRPr="00DC37E3" w:rsidRDefault="00DC37E3" w:rsidP="00DC37E3">
      <w:pPr>
        <w:pStyle w:val="Heading5"/>
        <w:jc w:val="left"/>
        <w:rPr>
          <w:rFonts w:hint="cs"/>
          <w:sz w:val="24"/>
          <w:rtl/>
        </w:rPr>
      </w:pPr>
      <w:r w:rsidRPr="00DC37E3">
        <w:rPr>
          <w:rFonts w:hint="cs"/>
          <w:sz w:val="24"/>
          <w:u w:val="single"/>
          <w:rtl/>
        </w:rPr>
        <w:t>מנחם בן-ששון:</w:t>
      </w:r>
    </w:p>
    <w:p w14:paraId="26251851" w14:textId="77777777" w:rsidR="00DC37E3" w:rsidRPr="00DC37E3" w:rsidRDefault="00DC37E3" w:rsidP="00DC37E3">
      <w:pPr>
        <w:pStyle w:val="Heading5"/>
        <w:jc w:val="left"/>
        <w:rPr>
          <w:rFonts w:hint="cs"/>
          <w:sz w:val="24"/>
          <w:rtl/>
        </w:rPr>
      </w:pPr>
    </w:p>
    <w:p w14:paraId="78229412" w14:textId="77777777" w:rsidR="00DC37E3" w:rsidRPr="00DC37E3" w:rsidRDefault="00DC37E3" w:rsidP="00DC37E3">
      <w:pPr>
        <w:bidi/>
        <w:rPr>
          <w:rFonts w:cs="David" w:hint="cs"/>
          <w:rtl/>
        </w:rPr>
      </w:pPr>
      <w:r w:rsidRPr="00DC37E3">
        <w:rPr>
          <w:rFonts w:cs="David" w:hint="cs"/>
          <w:rtl/>
        </w:rPr>
        <w:tab/>
        <w:t xml:space="preserve"> זה צריך להיות רשום בצורה ברורה מאוד. זה ברור שלממשלה אסור להשתמש ברכוש שלה, באביזרים שלה, בתקציב שלה, על-מנת לחולל תעמולה בעבור בחירות. אסור לה להשתמש במשאבים הללו על-מנת לעורר תעמולה למשאל עם. </w:t>
      </w:r>
    </w:p>
    <w:p w14:paraId="61975CAA" w14:textId="77777777" w:rsidR="00DC37E3" w:rsidRPr="00DC37E3" w:rsidRDefault="00DC37E3" w:rsidP="00DC37E3">
      <w:pPr>
        <w:bidi/>
        <w:rPr>
          <w:rFonts w:cs="David" w:hint="cs"/>
          <w:rtl/>
        </w:rPr>
      </w:pPr>
    </w:p>
    <w:p w14:paraId="06CAD5C8" w14:textId="77777777" w:rsidR="00DC37E3" w:rsidRPr="00DC37E3" w:rsidRDefault="00DC37E3" w:rsidP="00DC37E3">
      <w:pPr>
        <w:bidi/>
        <w:rPr>
          <w:rFonts w:cs="David" w:hint="cs"/>
          <w:rtl/>
        </w:rPr>
      </w:pPr>
      <w:r w:rsidRPr="00DC37E3">
        <w:rPr>
          <w:rFonts w:cs="David" w:hint="cs"/>
          <w:u w:val="single"/>
          <w:rtl/>
        </w:rPr>
        <w:t>היו"ר דוד טל:</w:t>
      </w:r>
    </w:p>
    <w:p w14:paraId="2E77FBFA" w14:textId="77777777" w:rsidR="00DC37E3" w:rsidRPr="00DC37E3" w:rsidRDefault="00DC37E3" w:rsidP="00DC37E3">
      <w:pPr>
        <w:bidi/>
        <w:rPr>
          <w:rFonts w:cs="David" w:hint="cs"/>
          <w:rtl/>
        </w:rPr>
      </w:pPr>
    </w:p>
    <w:p w14:paraId="4C0A60A3" w14:textId="77777777" w:rsidR="00DC37E3" w:rsidRPr="00DC37E3" w:rsidRDefault="00DC37E3" w:rsidP="00DC37E3">
      <w:pPr>
        <w:bidi/>
        <w:rPr>
          <w:rFonts w:cs="David" w:hint="cs"/>
          <w:rtl/>
        </w:rPr>
      </w:pPr>
      <w:r w:rsidRPr="00DC37E3">
        <w:rPr>
          <w:rFonts w:cs="David" w:hint="cs"/>
          <w:rtl/>
        </w:rPr>
        <w:tab/>
        <w:t xml:space="preserve"> במלים אחרות, המועצה האזורית רמת הגולן לא תוכל בשום צורה ואופן להוציא אוטובוסים ולהביא מצביעים. </w:t>
      </w:r>
    </w:p>
    <w:p w14:paraId="452A3D9B" w14:textId="77777777" w:rsidR="00DC37E3" w:rsidRPr="00DC37E3" w:rsidRDefault="00DC37E3" w:rsidP="00DC37E3">
      <w:pPr>
        <w:bidi/>
        <w:rPr>
          <w:rFonts w:cs="David" w:hint="cs"/>
          <w:rtl/>
        </w:rPr>
      </w:pPr>
    </w:p>
    <w:p w14:paraId="008A4ED6" w14:textId="77777777" w:rsidR="00DC37E3" w:rsidRPr="00DC37E3" w:rsidRDefault="00DC37E3" w:rsidP="00DC37E3">
      <w:pPr>
        <w:bidi/>
        <w:rPr>
          <w:rFonts w:cs="David" w:hint="cs"/>
          <w:rtl/>
        </w:rPr>
      </w:pPr>
      <w:r w:rsidRPr="00DC37E3">
        <w:rPr>
          <w:rFonts w:cs="David" w:hint="cs"/>
          <w:u w:val="single"/>
          <w:rtl/>
        </w:rPr>
        <w:t>ראובן ריבלין:</w:t>
      </w:r>
    </w:p>
    <w:p w14:paraId="54FF0DF4" w14:textId="77777777" w:rsidR="00DC37E3" w:rsidRPr="00DC37E3" w:rsidRDefault="00DC37E3" w:rsidP="00DC37E3">
      <w:pPr>
        <w:bidi/>
        <w:rPr>
          <w:rFonts w:cs="David" w:hint="cs"/>
          <w:rtl/>
        </w:rPr>
      </w:pPr>
    </w:p>
    <w:p w14:paraId="57C73BE8" w14:textId="77777777" w:rsidR="00DC37E3" w:rsidRPr="00DC37E3" w:rsidRDefault="00DC37E3" w:rsidP="00DC37E3">
      <w:pPr>
        <w:bidi/>
        <w:rPr>
          <w:rFonts w:cs="David" w:hint="cs"/>
          <w:rtl/>
        </w:rPr>
      </w:pPr>
      <w:r w:rsidRPr="00DC37E3">
        <w:rPr>
          <w:rFonts w:cs="David" w:hint="cs"/>
          <w:rtl/>
        </w:rPr>
        <w:tab/>
        <w:t xml:space="preserve"> הממשלה היא דבר מאוד אמורפי בעניין הזה. כאשר ראש הממשלה יבקש לשכנע את העם שבמשאל העם צריך לתמוך בעמדת הממשלה, הוא לצורך זה גם יגייס את משרדו בדרך כזאת או אחרת. האם אין כאן חוסר שוויוניות כלפי מועצות הנמצאות על הגולן? </w:t>
      </w:r>
    </w:p>
    <w:p w14:paraId="115218AA" w14:textId="77777777" w:rsidR="00DC37E3" w:rsidRPr="00DC37E3" w:rsidRDefault="00DC37E3" w:rsidP="00DC37E3">
      <w:pPr>
        <w:bidi/>
        <w:rPr>
          <w:rFonts w:cs="David" w:hint="cs"/>
          <w:rtl/>
        </w:rPr>
      </w:pPr>
    </w:p>
    <w:p w14:paraId="1588DC05" w14:textId="77777777" w:rsidR="00DC37E3" w:rsidRPr="00DC37E3" w:rsidRDefault="00DC37E3" w:rsidP="00DC37E3">
      <w:pPr>
        <w:pStyle w:val="Heading5"/>
        <w:jc w:val="left"/>
        <w:rPr>
          <w:rFonts w:hint="cs"/>
          <w:sz w:val="24"/>
          <w:rtl/>
        </w:rPr>
      </w:pPr>
      <w:r w:rsidRPr="00DC37E3">
        <w:rPr>
          <w:rFonts w:hint="cs"/>
          <w:sz w:val="24"/>
          <w:u w:val="single"/>
          <w:rtl/>
        </w:rPr>
        <w:t>מנחם בן-ששון:</w:t>
      </w:r>
    </w:p>
    <w:p w14:paraId="3E6D7060" w14:textId="77777777" w:rsidR="00DC37E3" w:rsidRPr="00DC37E3" w:rsidRDefault="00DC37E3" w:rsidP="00DC37E3">
      <w:pPr>
        <w:pStyle w:val="Heading5"/>
        <w:jc w:val="left"/>
        <w:rPr>
          <w:rFonts w:hint="cs"/>
          <w:sz w:val="24"/>
          <w:rtl/>
        </w:rPr>
      </w:pPr>
    </w:p>
    <w:p w14:paraId="077CF46F" w14:textId="77777777" w:rsidR="00DC37E3" w:rsidRPr="00DC37E3" w:rsidRDefault="00DC37E3" w:rsidP="00DC37E3">
      <w:pPr>
        <w:bidi/>
        <w:rPr>
          <w:rFonts w:cs="David" w:hint="cs"/>
          <w:rtl/>
        </w:rPr>
      </w:pPr>
      <w:r w:rsidRPr="00DC37E3">
        <w:rPr>
          <w:rFonts w:cs="David" w:hint="cs"/>
          <w:rtl/>
        </w:rPr>
        <w:tab/>
        <w:t xml:space="preserve"> זאת שאלה שצריך לדון בה, מה מותר ומה אסור. </w:t>
      </w:r>
    </w:p>
    <w:p w14:paraId="5FBA0CD5" w14:textId="77777777" w:rsidR="00DC37E3" w:rsidRPr="00DC37E3" w:rsidRDefault="00DC37E3" w:rsidP="00DC37E3">
      <w:pPr>
        <w:bidi/>
        <w:rPr>
          <w:rFonts w:cs="David" w:hint="cs"/>
          <w:rtl/>
        </w:rPr>
      </w:pPr>
    </w:p>
    <w:p w14:paraId="7F8B1E4B" w14:textId="77777777" w:rsidR="00DC37E3" w:rsidRPr="00DC37E3" w:rsidRDefault="00DC37E3" w:rsidP="00DC37E3">
      <w:pPr>
        <w:bidi/>
        <w:rPr>
          <w:rFonts w:cs="David" w:hint="cs"/>
          <w:rtl/>
        </w:rPr>
      </w:pPr>
      <w:r w:rsidRPr="00DC37E3">
        <w:rPr>
          <w:rFonts w:cs="David" w:hint="cs"/>
          <w:u w:val="single"/>
          <w:rtl/>
        </w:rPr>
        <w:t>יצחק לוי:</w:t>
      </w:r>
    </w:p>
    <w:p w14:paraId="17161810" w14:textId="77777777" w:rsidR="00DC37E3" w:rsidRPr="00DC37E3" w:rsidRDefault="00DC37E3" w:rsidP="00DC37E3">
      <w:pPr>
        <w:bidi/>
        <w:rPr>
          <w:rFonts w:cs="David" w:hint="cs"/>
          <w:rtl/>
        </w:rPr>
      </w:pPr>
    </w:p>
    <w:p w14:paraId="45A5D82E" w14:textId="77777777" w:rsidR="00DC37E3" w:rsidRPr="00DC37E3" w:rsidRDefault="00DC37E3" w:rsidP="00DC37E3">
      <w:pPr>
        <w:bidi/>
        <w:rPr>
          <w:rFonts w:cs="David" w:hint="cs"/>
          <w:rtl/>
        </w:rPr>
      </w:pPr>
      <w:r w:rsidRPr="00DC37E3">
        <w:rPr>
          <w:rFonts w:cs="David" w:hint="cs"/>
          <w:rtl/>
        </w:rPr>
        <w:tab/>
        <w:t xml:space="preserve"> אני מבקש מחבר הכנסת בן-ששון שיוותר על הדיון הנוסף בעניין הזה וידבק בהחלטות הבג"ץ, מכיוון שהדיון הזה הוא דיון הרבה יותר רחב מנושא הרשויות המקומיות. כפי שאמר חבר הכנסת ריבלין, נדון מה משרד ראש הממשלה יכול לעשות. </w:t>
      </w:r>
    </w:p>
    <w:p w14:paraId="066349A9" w14:textId="77777777" w:rsidR="00DC37E3" w:rsidRPr="00DC37E3" w:rsidRDefault="00DC37E3" w:rsidP="00DC37E3">
      <w:pPr>
        <w:bidi/>
        <w:rPr>
          <w:rFonts w:cs="David" w:hint="cs"/>
          <w:rtl/>
        </w:rPr>
      </w:pPr>
    </w:p>
    <w:p w14:paraId="2A0D8FEB" w14:textId="77777777" w:rsidR="00DC37E3" w:rsidRPr="00DC37E3" w:rsidRDefault="00DC37E3" w:rsidP="00DC37E3">
      <w:pPr>
        <w:pStyle w:val="Heading5"/>
        <w:jc w:val="left"/>
        <w:rPr>
          <w:rFonts w:hint="cs"/>
          <w:sz w:val="24"/>
          <w:rtl/>
        </w:rPr>
      </w:pPr>
      <w:r w:rsidRPr="00DC37E3">
        <w:rPr>
          <w:rFonts w:hint="cs"/>
          <w:sz w:val="24"/>
          <w:u w:val="single"/>
          <w:rtl/>
        </w:rPr>
        <w:t>מנחם בן-ששון:</w:t>
      </w:r>
    </w:p>
    <w:p w14:paraId="6556F4B3" w14:textId="77777777" w:rsidR="00DC37E3" w:rsidRPr="00DC37E3" w:rsidRDefault="00DC37E3" w:rsidP="00DC37E3">
      <w:pPr>
        <w:pStyle w:val="Heading5"/>
        <w:jc w:val="left"/>
        <w:rPr>
          <w:rFonts w:hint="cs"/>
          <w:sz w:val="24"/>
          <w:rtl/>
        </w:rPr>
      </w:pPr>
    </w:p>
    <w:p w14:paraId="53F6580F" w14:textId="77777777" w:rsidR="00DC37E3" w:rsidRPr="00DC37E3" w:rsidRDefault="00DC37E3" w:rsidP="00DC37E3">
      <w:pPr>
        <w:bidi/>
        <w:rPr>
          <w:rFonts w:cs="David" w:hint="cs"/>
          <w:rtl/>
        </w:rPr>
      </w:pPr>
      <w:r w:rsidRPr="00DC37E3">
        <w:rPr>
          <w:rFonts w:cs="David" w:hint="cs"/>
          <w:rtl/>
        </w:rPr>
        <w:tab/>
        <w:t xml:space="preserve"> אבל זה חייב להיות כאן בחוק. </w:t>
      </w:r>
    </w:p>
    <w:p w14:paraId="2C9D19E8" w14:textId="77777777" w:rsidR="00DC37E3" w:rsidRPr="00DC37E3" w:rsidRDefault="00DC37E3" w:rsidP="00DC37E3">
      <w:pPr>
        <w:bidi/>
        <w:rPr>
          <w:rFonts w:cs="David" w:hint="cs"/>
          <w:rtl/>
        </w:rPr>
      </w:pPr>
    </w:p>
    <w:p w14:paraId="21F7A6AF" w14:textId="77777777" w:rsidR="00DC37E3" w:rsidRPr="00DC37E3" w:rsidRDefault="00DC37E3" w:rsidP="00DC37E3">
      <w:pPr>
        <w:bidi/>
        <w:rPr>
          <w:rFonts w:cs="David" w:hint="cs"/>
          <w:rtl/>
        </w:rPr>
      </w:pPr>
      <w:r w:rsidRPr="00DC37E3">
        <w:rPr>
          <w:rFonts w:cs="David" w:hint="cs"/>
          <w:u w:val="single"/>
          <w:rtl/>
        </w:rPr>
        <w:t>יצחק לוי:</w:t>
      </w:r>
    </w:p>
    <w:p w14:paraId="34C25367" w14:textId="77777777" w:rsidR="00DC37E3" w:rsidRPr="00DC37E3" w:rsidRDefault="00DC37E3" w:rsidP="00DC37E3">
      <w:pPr>
        <w:bidi/>
        <w:rPr>
          <w:rFonts w:cs="David" w:hint="cs"/>
          <w:rtl/>
        </w:rPr>
      </w:pPr>
    </w:p>
    <w:p w14:paraId="1E06695E" w14:textId="77777777" w:rsidR="00DC37E3" w:rsidRPr="00DC37E3" w:rsidRDefault="00DC37E3" w:rsidP="00DC37E3">
      <w:pPr>
        <w:bidi/>
        <w:rPr>
          <w:rFonts w:cs="David" w:hint="cs"/>
          <w:rtl/>
        </w:rPr>
      </w:pPr>
      <w:r w:rsidRPr="00DC37E3">
        <w:rPr>
          <w:rFonts w:cs="David" w:hint="cs"/>
          <w:rtl/>
        </w:rPr>
        <w:tab/>
        <w:t xml:space="preserve"> יש הוראות בעניין הזה, הבג"ץ כבר פסק. אתה רוצה לעשות חוק בעניין הזה, תעשה חוק, אבל יש הוראות בעניין הזה. אני סבור שאנחנו צריכים לקבל על עצמנו את כל הפסיקה של הבג"ץ בעניין הזה. מה שהבג"ץ אמר, כך ננהג. מה שהוא התיר הוא התיר, מה שהוא אסר הוא אסר. אני לא רוצה לעשות השוואות עם משרד ראש הממשלה. אני יודע שלא נוכל למנוע ממשרד ראש הממשלה להשתמש בכספים ממשלתיים בעניין הזה, חבל על הדיבורים, חבל על הזמן. לראש הממשלה יש אלף דרכים לעשות את הדבר הזה. </w:t>
      </w:r>
    </w:p>
    <w:p w14:paraId="7704F18B" w14:textId="77777777" w:rsidR="00DC37E3" w:rsidRPr="00DC37E3" w:rsidRDefault="00DC37E3" w:rsidP="00DC37E3">
      <w:pPr>
        <w:bidi/>
        <w:rPr>
          <w:rFonts w:cs="David" w:hint="cs"/>
          <w:rtl/>
        </w:rPr>
      </w:pPr>
    </w:p>
    <w:p w14:paraId="13B35CC2" w14:textId="77777777" w:rsidR="00DC37E3" w:rsidRPr="00DC37E3" w:rsidRDefault="00DC37E3" w:rsidP="00DC37E3">
      <w:pPr>
        <w:pStyle w:val="Heading5"/>
        <w:jc w:val="left"/>
        <w:rPr>
          <w:rFonts w:hint="cs"/>
          <w:sz w:val="24"/>
          <w:rtl/>
        </w:rPr>
      </w:pPr>
      <w:r w:rsidRPr="00DC37E3">
        <w:rPr>
          <w:rFonts w:hint="cs"/>
          <w:sz w:val="24"/>
          <w:u w:val="single"/>
          <w:rtl/>
        </w:rPr>
        <w:t>מנחם בן-ששון:</w:t>
      </w:r>
    </w:p>
    <w:p w14:paraId="62FA2A4F" w14:textId="77777777" w:rsidR="00DC37E3" w:rsidRPr="00DC37E3" w:rsidRDefault="00DC37E3" w:rsidP="00DC37E3">
      <w:pPr>
        <w:pStyle w:val="Heading5"/>
        <w:jc w:val="left"/>
        <w:rPr>
          <w:rFonts w:hint="cs"/>
          <w:sz w:val="24"/>
          <w:rtl/>
        </w:rPr>
      </w:pPr>
    </w:p>
    <w:p w14:paraId="3235FC81" w14:textId="77777777" w:rsidR="00DC37E3" w:rsidRPr="00DC37E3" w:rsidRDefault="00DC37E3" w:rsidP="00DC37E3">
      <w:pPr>
        <w:bidi/>
        <w:rPr>
          <w:rFonts w:cs="David" w:hint="cs"/>
          <w:rtl/>
        </w:rPr>
      </w:pPr>
      <w:r w:rsidRPr="00DC37E3">
        <w:rPr>
          <w:rFonts w:cs="David" w:hint="cs"/>
          <w:rtl/>
        </w:rPr>
        <w:tab/>
        <w:t xml:space="preserve"> גם לרשות המקומית. </w:t>
      </w:r>
    </w:p>
    <w:p w14:paraId="5C24B89A" w14:textId="77777777" w:rsidR="00DC37E3" w:rsidRPr="00DC37E3" w:rsidRDefault="00DC37E3" w:rsidP="00DC37E3">
      <w:pPr>
        <w:bidi/>
        <w:rPr>
          <w:rFonts w:cs="David" w:hint="cs"/>
          <w:rtl/>
        </w:rPr>
      </w:pPr>
    </w:p>
    <w:p w14:paraId="07CAE0B0" w14:textId="77777777" w:rsidR="00DC37E3" w:rsidRPr="00DC37E3" w:rsidRDefault="00DC37E3" w:rsidP="00DC37E3">
      <w:pPr>
        <w:bidi/>
        <w:rPr>
          <w:rFonts w:cs="David" w:hint="cs"/>
          <w:u w:val="single"/>
          <w:rtl/>
        </w:rPr>
      </w:pPr>
    </w:p>
    <w:p w14:paraId="0D1A7344" w14:textId="77777777" w:rsidR="00DC37E3" w:rsidRPr="00DC37E3" w:rsidRDefault="00DC37E3" w:rsidP="00DC37E3">
      <w:pPr>
        <w:bidi/>
        <w:rPr>
          <w:rFonts w:cs="David" w:hint="cs"/>
          <w:rtl/>
        </w:rPr>
      </w:pPr>
      <w:r w:rsidRPr="00DC37E3">
        <w:rPr>
          <w:rFonts w:cs="David" w:hint="cs"/>
          <w:u w:val="single"/>
          <w:rtl/>
        </w:rPr>
        <w:t>יצחק לוי:</w:t>
      </w:r>
    </w:p>
    <w:p w14:paraId="4AC4BB70" w14:textId="77777777" w:rsidR="00DC37E3" w:rsidRPr="00DC37E3" w:rsidRDefault="00DC37E3" w:rsidP="00DC37E3">
      <w:pPr>
        <w:bidi/>
        <w:rPr>
          <w:rFonts w:cs="David" w:hint="cs"/>
          <w:rtl/>
        </w:rPr>
      </w:pPr>
    </w:p>
    <w:p w14:paraId="78579951" w14:textId="77777777" w:rsidR="00DC37E3" w:rsidRPr="00DC37E3" w:rsidRDefault="00DC37E3" w:rsidP="00DC37E3">
      <w:pPr>
        <w:bidi/>
        <w:rPr>
          <w:rFonts w:cs="David" w:hint="cs"/>
          <w:rtl/>
        </w:rPr>
      </w:pPr>
      <w:r w:rsidRPr="00DC37E3">
        <w:rPr>
          <w:rFonts w:cs="David" w:hint="cs"/>
          <w:rtl/>
        </w:rPr>
        <w:tab/>
        <w:t xml:space="preserve"> נכון. </w:t>
      </w:r>
    </w:p>
    <w:p w14:paraId="53A1AC44" w14:textId="77777777" w:rsidR="00DC37E3" w:rsidRPr="00DC37E3" w:rsidRDefault="00DC37E3" w:rsidP="00DC37E3">
      <w:pPr>
        <w:bidi/>
        <w:rPr>
          <w:rFonts w:cs="David" w:hint="cs"/>
          <w:rtl/>
        </w:rPr>
      </w:pPr>
    </w:p>
    <w:p w14:paraId="7C5A7FA5" w14:textId="77777777" w:rsidR="00DC37E3" w:rsidRPr="00DC37E3" w:rsidRDefault="00DC37E3" w:rsidP="00DC37E3">
      <w:pPr>
        <w:pStyle w:val="Heading5"/>
        <w:jc w:val="left"/>
        <w:rPr>
          <w:rFonts w:hint="cs"/>
          <w:sz w:val="24"/>
          <w:rtl/>
        </w:rPr>
      </w:pPr>
      <w:r w:rsidRPr="00DC37E3">
        <w:rPr>
          <w:rFonts w:hint="cs"/>
          <w:sz w:val="24"/>
          <w:u w:val="single"/>
          <w:rtl/>
        </w:rPr>
        <w:t>מנחם בן-ששון:</w:t>
      </w:r>
    </w:p>
    <w:p w14:paraId="36DFE011" w14:textId="77777777" w:rsidR="00DC37E3" w:rsidRPr="00DC37E3" w:rsidRDefault="00DC37E3" w:rsidP="00DC37E3">
      <w:pPr>
        <w:pStyle w:val="Heading5"/>
        <w:jc w:val="left"/>
        <w:rPr>
          <w:rFonts w:hint="cs"/>
          <w:sz w:val="24"/>
          <w:rtl/>
        </w:rPr>
      </w:pPr>
    </w:p>
    <w:p w14:paraId="45A3C138" w14:textId="77777777" w:rsidR="00DC37E3" w:rsidRPr="00DC37E3" w:rsidRDefault="00DC37E3" w:rsidP="00DC37E3">
      <w:pPr>
        <w:bidi/>
        <w:rPr>
          <w:rFonts w:cs="David" w:hint="cs"/>
          <w:rtl/>
        </w:rPr>
      </w:pPr>
      <w:r w:rsidRPr="00DC37E3">
        <w:rPr>
          <w:rFonts w:cs="David" w:hint="cs"/>
          <w:rtl/>
        </w:rPr>
        <w:tab/>
        <w:t xml:space="preserve"> אני לא יכול להיענות לבקשה. אני נענה לכל בקשותיך, איענה גם לבקשה הזאת. אם היינו עושים חוק יסוד על משאל עם בסתם, ניחא. כיוון שעכשיו עושים חוק שמיוחד לדבר מסוים או למקום מסוים, אני לא יכול להתעלם מההנחיה שנאמרה באותו עניין. אני עכשיו מחוקק. כשאנחנו עושים חוק על ימין ועל שמאל, אנחנו קוראים את החלטת בית הדין, הרבה פעמים אנחנו אומרים שהיא לא נראית לנו. </w:t>
      </w:r>
    </w:p>
    <w:p w14:paraId="36386167" w14:textId="77777777" w:rsidR="00DC37E3" w:rsidRPr="00DC37E3" w:rsidRDefault="00DC37E3" w:rsidP="00DC37E3">
      <w:pPr>
        <w:bidi/>
        <w:rPr>
          <w:rFonts w:cs="David" w:hint="cs"/>
          <w:rtl/>
        </w:rPr>
      </w:pPr>
    </w:p>
    <w:p w14:paraId="2BFD8103" w14:textId="77777777" w:rsidR="00DC37E3" w:rsidRPr="00DC37E3" w:rsidRDefault="00DC37E3" w:rsidP="00DC37E3">
      <w:pPr>
        <w:bidi/>
        <w:rPr>
          <w:rFonts w:cs="David" w:hint="cs"/>
          <w:rtl/>
        </w:rPr>
      </w:pPr>
      <w:r w:rsidRPr="00DC37E3">
        <w:rPr>
          <w:rFonts w:cs="David" w:hint="cs"/>
          <w:u w:val="single"/>
          <w:rtl/>
        </w:rPr>
        <w:t>היו"ר דוד טל:</w:t>
      </w:r>
    </w:p>
    <w:p w14:paraId="374B2CB4" w14:textId="77777777" w:rsidR="00DC37E3" w:rsidRPr="00DC37E3" w:rsidRDefault="00DC37E3" w:rsidP="00DC37E3">
      <w:pPr>
        <w:bidi/>
        <w:rPr>
          <w:rFonts w:cs="David" w:hint="cs"/>
          <w:rtl/>
        </w:rPr>
      </w:pPr>
    </w:p>
    <w:p w14:paraId="59FEBC59" w14:textId="77777777" w:rsidR="00DC37E3" w:rsidRPr="00DC37E3" w:rsidRDefault="00DC37E3" w:rsidP="00DC37E3">
      <w:pPr>
        <w:bidi/>
        <w:rPr>
          <w:rFonts w:cs="David" w:hint="cs"/>
          <w:rtl/>
        </w:rPr>
      </w:pPr>
      <w:r w:rsidRPr="00DC37E3">
        <w:rPr>
          <w:rFonts w:cs="David" w:hint="cs"/>
          <w:rtl/>
        </w:rPr>
        <w:tab/>
        <w:t xml:space="preserve"> תודה רבה. אדוני יוכל להכניס הסתייגויות, אם לא נתייחס לזה כפי שאדוני רוצה. </w:t>
      </w:r>
    </w:p>
    <w:p w14:paraId="1C8C7CB3" w14:textId="77777777" w:rsidR="00DC37E3" w:rsidRPr="00DC37E3" w:rsidRDefault="00DC37E3" w:rsidP="00DC37E3">
      <w:pPr>
        <w:bidi/>
        <w:rPr>
          <w:rFonts w:cs="David" w:hint="cs"/>
          <w:rtl/>
        </w:rPr>
      </w:pPr>
    </w:p>
    <w:p w14:paraId="549894C0" w14:textId="77777777" w:rsidR="00DC37E3" w:rsidRPr="00DC37E3" w:rsidRDefault="00DC37E3" w:rsidP="00DC37E3">
      <w:pPr>
        <w:bidi/>
        <w:rPr>
          <w:rFonts w:cs="David" w:hint="cs"/>
          <w:rtl/>
        </w:rPr>
      </w:pPr>
      <w:r w:rsidRPr="00DC37E3">
        <w:rPr>
          <w:rFonts w:cs="David" w:hint="cs"/>
          <w:u w:val="single"/>
          <w:rtl/>
        </w:rPr>
        <w:t>ראובן ריבלין:</w:t>
      </w:r>
    </w:p>
    <w:p w14:paraId="7C8F6CA7" w14:textId="77777777" w:rsidR="00DC37E3" w:rsidRPr="00DC37E3" w:rsidRDefault="00DC37E3" w:rsidP="00DC37E3">
      <w:pPr>
        <w:bidi/>
        <w:rPr>
          <w:rFonts w:cs="David" w:hint="cs"/>
          <w:rtl/>
        </w:rPr>
      </w:pPr>
    </w:p>
    <w:p w14:paraId="254839E1" w14:textId="77777777" w:rsidR="00DC37E3" w:rsidRPr="00DC37E3" w:rsidRDefault="00DC37E3" w:rsidP="00DC37E3">
      <w:pPr>
        <w:bidi/>
        <w:rPr>
          <w:rFonts w:cs="David" w:hint="cs"/>
          <w:rtl/>
        </w:rPr>
      </w:pPr>
      <w:r w:rsidRPr="00DC37E3">
        <w:rPr>
          <w:rFonts w:cs="David" w:hint="cs"/>
          <w:rtl/>
        </w:rPr>
        <w:tab/>
        <w:t xml:space="preserve"> יש פה שאלה מאוד רצינית. </w:t>
      </w:r>
    </w:p>
    <w:p w14:paraId="5EE14647" w14:textId="77777777" w:rsidR="00DC37E3" w:rsidRPr="00DC37E3" w:rsidRDefault="00DC37E3" w:rsidP="00DC37E3">
      <w:pPr>
        <w:bidi/>
        <w:rPr>
          <w:rFonts w:cs="David" w:hint="cs"/>
          <w:rtl/>
        </w:rPr>
      </w:pPr>
    </w:p>
    <w:p w14:paraId="0351EDF5" w14:textId="77777777" w:rsidR="00DC37E3" w:rsidRPr="00DC37E3" w:rsidRDefault="00DC37E3" w:rsidP="00DC37E3">
      <w:pPr>
        <w:bidi/>
        <w:rPr>
          <w:rFonts w:cs="David" w:hint="cs"/>
          <w:rtl/>
        </w:rPr>
      </w:pPr>
      <w:r w:rsidRPr="00DC37E3">
        <w:rPr>
          <w:rFonts w:cs="David" w:hint="cs"/>
          <w:u w:val="single"/>
          <w:rtl/>
        </w:rPr>
        <w:t>היו"ר דוד טל:</w:t>
      </w:r>
    </w:p>
    <w:p w14:paraId="79229383" w14:textId="77777777" w:rsidR="00DC37E3" w:rsidRPr="00DC37E3" w:rsidRDefault="00DC37E3" w:rsidP="00DC37E3">
      <w:pPr>
        <w:bidi/>
        <w:rPr>
          <w:rFonts w:cs="David" w:hint="cs"/>
          <w:rtl/>
        </w:rPr>
      </w:pPr>
    </w:p>
    <w:p w14:paraId="3E81FBAF" w14:textId="77777777" w:rsidR="00DC37E3" w:rsidRPr="00DC37E3" w:rsidRDefault="00DC37E3" w:rsidP="00DC37E3">
      <w:pPr>
        <w:bidi/>
        <w:rPr>
          <w:rFonts w:cs="David" w:hint="cs"/>
          <w:rtl/>
        </w:rPr>
      </w:pPr>
      <w:r w:rsidRPr="00DC37E3">
        <w:rPr>
          <w:rFonts w:cs="David" w:hint="cs"/>
          <w:rtl/>
        </w:rPr>
        <w:tab/>
        <w:t xml:space="preserve"> השאלה היא רצינית, ואני חושב שהמקום שלה הוא בחוק. </w:t>
      </w:r>
    </w:p>
    <w:p w14:paraId="1BA13321" w14:textId="77777777" w:rsidR="00DC37E3" w:rsidRPr="00DC37E3" w:rsidRDefault="00DC37E3" w:rsidP="00DC37E3">
      <w:pPr>
        <w:bidi/>
        <w:rPr>
          <w:rFonts w:cs="David" w:hint="cs"/>
          <w:rtl/>
        </w:rPr>
      </w:pPr>
    </w:p>
    <w:p w14:paraId="12334891" w14:textId="77777777" w:rsidR="00DC37E3" w:rsidRPr="00DC37E3" w:rsidRDefault="00DC37E3" w:rsidP="00DC37E3">
      <w:pPr>
        <w:pStyle w:val="Heading5"/>
        <w:jc w:val="left"/>
        <w:rPr>
          <w:rFonts w:hint="cs"/>
          <w:sz w:val="24"/>
          <w:rtl/>
        </w:rPr>
      </w:pPr>
      <w:r w:rsidRPr="00DC37E3">
        <w:rPr>
          <w:rFonts w:hint="cs"/>
          <w:sz w:val="24"/>
          <w:u w:val="single"/>
          <w:rtl/>
        </w:rPr>
        <w:t>מנחם בן-ששון:</w:t>
      </w:r>
    </w:p>
    <w:p w14:paraId="54739267" w14:textId="77777777" w:rsidR="00DC37E3" w:rsidRPr="00DC37E3" w:rsidRDefault="00DC37E3" w:rsidP="00DC37E3">
      <w:pPr>
        <w:pStyle w:val="Heading5"/>
        <w:jc w:val="left"/>
        <w:rPr>
          <w:rFonts w:hint="cs"/>
          <w:sz w:val="24"/>
          <w:rtl/>
        </w:rPr>
      </w:pPr>
    </w:p>
    <w:p w14:paraId="70C46E4E" w14:textId="77777777" w:rsidR="00DC37E3" w:rsidRPr="00DC37E3" w:rsidRDefault="00DC37E3" w:rsidP="00DC37E3">
      <w:pPr>
        <w:bidi/>
        <w:rPr>
          <w:rFonts w:cs="David" w:hint="cs"/>
          <w:rtl/>
        </w:rPr>
      </w:pPr>
      <w:r w:rsidRPr="00DC37E3">
        <w:rPr>
          <w:rFonts w:cs="David" w:hint="cs"/>
          <w:rtl/>
        </w:rPr>
        <w:tab/>
        <w:t xml:space="preserve"> אני אכניס סעיף ואתם תצביעו עליו בעד או נגד. אבל לא חקיקה מאל"ף עד תי"ו. </w:t>
      </w:r>
    </w:p>
    <w:p w14:paraId="3AC88DF6" w14:textId="77777777" w:rsidR="00DC37E3" w:rsidRPr="00DC37E3" w:rsidRDefault="00DC37E3" w:rsidP="00DC37E3">
      <w:pPr>
        <w:bidi/>
        <w:rPr>
          <w:rFonts w:cs="David" w:hint="cs"/>
          <w:rtl/>
        </w:rPr>
      </w:pPr>
    </w:p>
    <w:p w14:paraId="3AFAF84D" w14:textId="77777777" w:rsidR="00DC37E3" w:rsidRPr="00DC37E3" w:rsidRDefault="00DC37E3" w:rsidP="00DC37E3">
      <w:pPr>
        <w:bidi/>
        <w:rPr>
          <w:rFonts w:cs="David" w:hint="cs"/>
          <w:rtl/>
        </w:rPr>
      </w:pPr>
      <w:r w:rsidRPr="00DC37E3">
        <w:rPr>
          <w:rFonts w:cs="David" w:hint="cs"/>
          <w:u w:val="single"/>
          <w:rtl/>
        </w:rPr>
        <w:t>ראובן ריבלין:</w:t>
      </w:r>
    </w:p>
    <w:p w14:paraId="491464F5" w14:textId="77777777" w:rsidR="00DC37E3" w:rsidRPr="00DC37E3" w:rsidRDefault="00DC37E3" w:rsidP="00DC37E3">
      <w:pPr>
        <w:bidi/>
        <w:rPr>
          <w:rFonts w:cs="David" w:hint="cs"/>
          <w:rtl/>
        </w:rPr>
      </w:pPr>
    </w:p>
    <w:p w14:paraId="2E71F3AE" w14:textId="77777777" w:rsidR="00DC37E3" w:rsidRPr="00DC37E3" w:rsidRDefault="00DC37E3" w:rsidP="00DC37E3">
      <w:pPr>
        <w:bidi/>
        <w:rPr>
          <w:rFonts w:cs="David" w:hint="cs"/>
          <w:rtl/>
        </w:rPr>
      </w:pPr>
      <w:r w:rsidRPr="00DC37E3">
        <w:rPr>
          <w:rFonts w:cs="David" w:hint="cs"/>
          <w:rtl/>
        </w:rPr>
        <w:tab/>
        <w:t xml:space="preserve"> פתיחת מימון מפלגות לגופים חוץ-פרלמנטריים היא דבר מסוכן. יחד עם זה, בלי כל ספק שגוף שהוא חוץ-פרלמנטרי של נבחרי ציבור אשר נבחרו על-ידי חבל ארץ שהוא נושא ההחלטה של הממשלה, כגון רמת הגולן, האם יישובי רמת הגולן לא יכולים בדרך חוקית כזאת או אחרת, לקבל מימון מפלגות? </w:t>
      </w:r>
    </w:p>
    <w:p w14:paraId="649E2A88" w14:textId="77777777" w:rsidR="00DC37E3" w:rsidRPr="00DC37E3" w:rsidRDefault="00DC37E3" w:rsidP="00DC37E3">
      <w:pPr>
        <w:bidi/>
        <w:rPr>
          <w:rFonts w:cs="David" w:hint="cs"/>
          <w:rtl/>
        </w:rPr>
      </w:pPr>
    </w:p>
    <w:p w14:paraId="22D298D2" w14:textId="77777777" w:rsidR="00DC37E3" w:rsidRPr="00DC37E3" w:rsidRDefault="00DC37E3" w:rsidP="00DC37E3">
      <w:pPr>
        <w:pStyle w:val="Heading5"/>
        <w:jc w:val="left"/>
        <w:rPr>
          <w:rFonts w:hint="cs"/>
          <w:sz w:val="24"/>
          <w:rtl/>
        </w:rPr>
      </w:pPr>
      <w:r w:rsidRPr="00DC37E3">
        <w:rPr>
          <w:rFonts w:hint="cs"/>
          <w:sz w:val="24"/>
          <w:u w:val="single"/>
          <w:rtl/>
        </w:rPr>
        <w:t>מנחם בן-ששון:</w:t>
      </w:r>
    </w:p>
    <w:p w14:paraId="043D7BF8" w14:textId="77777777" w:rsidR="00DC37E3" w:rsidRPr="00DC37E3" w:rsidRDefault="00DC37E3" w:rsidP="00DC37E3">
      <w:pPr>
        <w:pStyle w:val="Heading5"/>
        <w:jc w:val="left"/>
        <w:rPr>
          <w:rFonts w:hint="cs"/>
          <w:sz w:val="24"/>
          <w:rtl/>
        </w:rPr>
      </w:pPr>
    </w:p>
    <w:p w14:paraId="45C99E1A" w14:textId="77777777" w:rsidR="00DC37E3" w:rsidRPr="00DC37E3" w:rsidRDefault="00DC37E3" w:rsidP="00DC37E3">
      <w:pPr>
        <w:bidi/>
        <w:rPr>
          <w:rFonts w:cs="David" w:hint="cs"/>
          <w:rtl/>
        </w:rPr>
      </w:pPr>
      <w:r w:rsidRPr="00DC37E3">
        <w:rPr>
          <w:rFonts w:cs="David" w:hint="cs"/>
          <w:rtl/>
        </w:rPr>
        <w:tab/>
        <w:t xml:space="preserve"> לא יודע, יכול להיות. מהטעם הזה אני אומר שהדרוזים צריכים להצביע גם כן. </w:t>
      </w:r>
    </w:p>
    <w:p w14:paraId="62C33072" w14:textId="77777777" w:rsidR="00DC37E3" w:rsidRPr="00DC37E3" w:rsidRDefault="00DC37E3" w:rsidP="00DC37E3">
      <w:pPr>
        <w:bidi/>
        <w:rPr>
          <w:rFonts w:cs="David" w:hint="cs"/>
          <w:rtl/>
        </w:rPr>
      </w:pPr>
    </w:p>
    <w:p w14:paraId="75267FEB" w14:textId="77777777" w:rsidR="00DC37E3" w:rsidRPr="00DC37E3" w:rsidRDefault="00DC37E3" w:rsidP="00DC37E3">
      <w:pPr>
        <w:bidi/>
        <w:rPr>
          <w:rFonts w:cs="David" w:hint="cs"/>
          <w:rtl/>
        </w:rPr>
      </w:pPr>
      <w:r w:rsidRPr="00DC37E3">
        <w:rPr>
          <w:rFonts w:cs="David" w:hint="cs"/>
          <w:u w:val="single"/>
          <w:rtl/>
        </w:rPr>
        <w:t>יצחק לוי:</w:t>
      </w:r>
    </w:p>
    <w:p w14:paraId="610659E6" w14:textId="77777777" w:rsidR="00DC37E3" w:rsidRPr="00DC37E3" w:rsidRDefault="00DC37E3" w:rsidP="00DC37E3">
      <w:pPr>
        <w:bidi/>
        <w:rPr>
          <w:rFonts w:cs="David" w:hint="cs"/>
          <w:rtl/>
        </w:rPr>
      </w:pPr>
    </w:p>
    <w:p w14:paraId="4BB3AC63" w14:textId="77777777" w:rsidR="00DC37E3" w:rsidRPr="00DC37E3" w:rsidRDefault="00DC37E3" w:rsidP="00DC37E3">
      <w:pPr>
        <w:bidi/>
        <w:rPr>
          <w:rFonts w:cs="David" w:hint="cs"/>
          <w:rtl/>
        </w:rPr>
      </w:pPr>
      <w:r w:rsidRPr="00DC37E3">
        <w:rPr>
          <w:rFonts w:cs="David" w:hint="cs"/>
          <w:rtl/>
        </w:rPr>
        <w:tab/>
        <w:t xml:space="preserve"> המועצה האזורית רמת הגולן, ברגע שיש החלטה כזאת, מעבירה את משרדיה לניצן. </w:t>
      </w:r>
    </w:p>
    <w:p w14:paraId="46E93804" w14:textId="77777777" w:rsidR="00DC37E3" w:rsidRPr="00DC37E3" w:rsidRDefault="00DC37E3" w:rsidP="00DC37E3">
      <w:pPr>
        <w:bidi/>
        <w:rPr>
          <w:rFonts w:cs="David" w:hint="cs"/>
          <w:rtl/>
        </w:rPr>
      </w:pPr>
    </w:p>
    <w:p w14:paraId="7C16DA6D" w14:textId="77777777" w:rsidR="00DC37E3" w:rsidRPr="00DC37E3" w:rsidRDefault="00DC37E3" w:rsidP="00DC37E3">
      <w:pPr>
        <w:bidi/>
        <w:rPr>
          <w:rFonts w:cs="David" w:hint="cs"/>
          <w:rtl/>
        </w:rPr>
      </w:pPr>
      <w:r w:rsidRPr="00DC37E3">
        <w:rPr>
          <w:rFonts w:cs="David" w:hint="cs"/>
          <w:u w:val="single"/>
          <w:rtl/>
        </w:rPr>
        <w:t>היו"ר דוד טל:</w:t>
      </w:r>
    </w:p>
    <w:p w14:paraId="13C673CC" w14:textId="77777777" w:rsidR="00DC37E3" w:rsidRPr="00DC37E3" w:rsidRDefault="00DC37E3" w:rsidP="00DC37E3">
      <w:pPr>
        <w:bidi/>
        <w:rPr>
          <w:rFonts w:cs="David" w:hint="cs"/>
          <w:rtl/>
        </w:rPr>
      </w:pPr>
    </w:p>
    <w:p w14:paraId="3F5517AD" w14:textId="77777777" w:rsidR="00DC37E3" w:rsidRPr="00DC37E3" w:rsidRDefault="00DC37E3" w:rsidP="00DC37E3">
      <w:pPr>
        <w:bidi/>
        <w:rPr>
          <w:rFonts w:cs="David" w:hint="cs"/>
          <w:rtl/>
        </w:rPr>
      </w:pPr>
      <w:r w:rsidRPr="00DC37E3">
        <w:rPr>
          <w:rFonts w:cs="David" w:hint="cs"/>
          <w:rtl/>
        </w:rPr>
        <w:tab/>
        <w:t xml:space="preserve"> רציתי להתקדם עם השאלות לגבי המימון והתעמולה. היות שהזמן לא בידינו, אנחנו נסיים כאן. תודה רבה. </w:t>
      </w:r>
    </w:p>
    <w:p w14:paraId="3E7A1506" w14:textId="77777777" w:rsidR="00DC37E3" w:rsidRPr="00DC37E3" w:rsidRDefault="00DC37E3" w:rsidP="00DC37E3">
      <w:pPr>
        <w:bidi/>
        <w:rPr>
          <w:rFonts w:cs="David" w:hint="cs"/>
          <w:rtl/>
        </w:rPr>
      </w:pPr>
    </w:p>
    <w:p w14:paraId="6C856477" w14:textId="77777777" w:rsidR="00DC37E3" w:rsidRPr="00DC37E3" w:rsidRDefault="00DC37E3" w:rsidP="00DC37E3">
      <w:pPr>
        <w:bidi/>
        <w:rPr>
          <w:rFonts w:cs="David" w:hint="cs"/>
          <w:rtl/>
        </w:rPr>
      </w:pPr>
    </w:p>
    <w:p w14:paraId="546C088A" w14:textId="77777777" w:rsidR="00DC37E3" w:rsidRPr="00DC37E3" w:rsidRDefault="00DC37E3" w:rsidP="00DC37E3">
      <w:pPr>
        <w:bidi/>
        <w:rPr>
          <w:rFonts w:cs="David" w:hint="cs"/>
          <w:rtl/>
        </w:rPr>
      </w:pPr>
    </w:p>
    <w:p w14:paraId="4F9071C5" w14:textId="77777777" w:rsidR="00552A80" w:rsidRPr="00DC37E3" w:rsidRDefault="00DC37E3" w:rsidP="00DC37E3">
      <w:pPr>
        <w:bidi/>
        <w:jc w:val="center"/>
        <w:rPr>
          <w:rFonts w:cs="David"/>
        </w:rPr>
      </w:pPr>
      <w:r w:rsidRPr="00DC37E3">
        <w:rPr>
          <w:rFonts w:cs="David" w:hint="cs"/>
          <w:u w:val="single"/>
          <w:rtl/>
        </w:rPr>
        <w:t>הישיבה ננעלה בשעה 13:50</w:t>
      </w:r>
    </w:p>
    <w:sectPr w:rsidR="00552A80" w:rsidRPr="00DC37E3" w:rsidSect="00DC37E3">
      <w:headerReference w:type="even" r:id="rId9"/>
      <w:headerReference w:type="default" r:id="rId10"/>
      <w:footerReference w:type="even" r:id="rId11"/>
      <w:footerReference w:type="default" r:id="rId12"/>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92A2C" w14:textId="77777777" w:rsidR="00A63358" w:rsidRDefault="00A63358">
      <w:r>
        <w:separator/>
      </w:r>
    </w:p>
  </w:endnote>
  <w:endnote w:type="continuationSeparator" w:id="0">
    <w:p w14:paraId="62A97D80" w14:textId="77777777" w:rsidR="00A63358" w:rsidRDefault="00A63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2AF6D" w14:textId="77777777" w:rsidR="00DC37E3" w:rsidRDefault="00DC37E3" w:rsidP="00DC37E3">
    <w:pPr>
      <w:pStyle w:val="Footer"/>
      <w:framePr w:wrap="around" w:vAnchor="text" w:hAnchor="margin" w:xAlign="right"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4960BC38" w14:textId="77777777" w:rsidR="00DC37E3" w:rsidRDefault="00DC37E3" w:rsidP="00DC37E3">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591E2" w14:textId="77777777" w:rsidR="00DC37E3" w:rsidRDefault="00DC37E3" w:rsidP="00DC37E3">
    <w:pPr>
      <w:pStyle w:val="Footer"/>
      <w:framePr w:wrap="around" w:vAnchor="text" w:hAnchor="margin" w:xAlign="right"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834BC3">
      <w:rPr>
        <w:rStyle w:val="PageNumber"/>
        <w:noProof/>
        <w:rtl/>
      </w:rPr>
      <w:t>68</w:t>
    </w:r>
    <w:r>
      <w:rPr>
        <w:rStyle w:val="PageNumber"/>
        <w:rtl/>
      </w:rPr>
      <w:fldChar w:fldCharType="end"/>
    </w:r>
  </w:p>
  <w:p w14:paraId="4D8A86F5" w14:textId="77777777" w:rsidR="00DC37E3" w:rsidRDefault="00DC37E3" w:rsidP="00DC37E3">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97206" w14:textId="77777777" w:rsidR="00A63358" w:rsidRDefault="00A63358">
      <w:r>
        <w:separator/>
      </w:r>
    </w:p>
  </w:footnote>
  <w:footnote w:type="continuationSeparator" w:id="0">
    <w:p w14:paraId="00DC7869" w14:textId="77777777" w:rsidR="00A63358" w:rsidRDefault="00A633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A2BC1" w14:textId="77777777" w:rsidR="00DC37E3" w:rsidRDefault="00DC37E3">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2ABD5A04" w14:textId="77777777" w:rsidR="00DC37E3" w:rsidRDefault="00DC37E3">
    <w:pPr>
      <w:pStyle w:val="Header"/>
      <w:ind w:right="360"/>
      <w:jc w:val="both"/>
      <w:rPr>
        <w:rtl/>
      </w:rPr>
    </w:pPr>
  </w:p>
  <w:p w14:paraId="3D330932" w14:textId="77777777" w:rsidR="00DC37E3" w:rsidRDefault="00DC37E3"/>
  <w:p w14:paraId="69F4906A" w14:textId="77777777" w:rsidR="00DC37E3" w:rsidRDefault="00DC37E3"/>
  <w:p w14:paraId="665516C3" w14:textId="77777777" w:rsidR="00DC37E3" w:rsidRDefault="00DC37E3"/>
  <w:p w14:paraId="69571206" w14:textId="77777777" w:rsidR="00DC37E3" w:rsidRDefault="00DC37E3"/>
  <w:p w14:paraId="4C5B728E" w14:textId="77777777" w:rsidR="00DC37E3" w:rsidRDefault="00DC37E3"/>
  <w:p w14:paraId="6B468D85" w14:textId="77777777" w:rsidR="00DC37E3" w:rsidRDefault="00DC37E3"/>
  <w:p w14:paraId="0CB022A7" w14:textId="77777777" w:rsidR="00DC37E3" w:rsidRDefault="00DC37E3"/>
  <w:p w14:paraId="5C2E138B" w14:textId="77777777" w:rsidR="00DC37E3" w:rsidRDefault="00DC37E3"/>
  <w:p w14:paraId="6EB0A225" w14:textId="77777777" w:rsidR="00DC37E3" w:rsidRDefault="00DC37E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D06C6" w14:textId="77777777" w:rsidR="00DC37E3" w:rsidRDefault="00DC37E3">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834BC3">
      <w:rPr>
        <w:rStyle w:val="PageNumber"/>
        <w:noProof/>
        <w:rtl/>
      </w:rPr>
      <w:t>68</w:t>
    </w:r>
    <w:r>
      <w:rPr>
        <w:rStyle w:val="PageNumber"/>
        <w:rtl/>
      </w:rPr>
      <w:fldChar w:fldCharType="end"/>
    </w:r>
  </w:p>
  <w:p w14:paraId="4629C8D3" w14:textId="77777777" w:rsidR="00DC37E3" w:rsidRDefault="00DC37E3" w:rsidP="00DC37E3">
    <w:pPr>
      <w:pStyle w:val="Header"/>
      <w:ind w:right="360"/>
      <w:jc w:val="both"/>
      <w:rPr>
        <w:rFonts w:hint="cs"/>
        <w:rtl/>
      </w:rPr>
    </w:pPr>
    <w:r>
      <w:rPr>
        <w:rFonts w:hint="cs"/>
        <w:rtl/>
      </w:rPr>
      <w:t>ועדה משותפת כנסת-חוקה לחוק משאל עם</w:t>
    </w:r>
  </w:p>
  <w:p w14:paraId="4C0A19E6" w14:textId="77777777" w:rsidR="00DC37E3" w:rsidRDefault="00DC37E3">
    <w:pPr>
      <w:pStyle w:val="Header"/>
      <w:ind w:right="360"/>
      <w:jc w:val="both"/>
      <w:rPr>
        <w:rStyle w:val="PageNumber"/>
        <w:rFonts w:hint="cs"/>
        <w:rtl/>
      </w:rPr>
    </w:pPr>
    <w:r>
      <w:rPr>
        <w:rFonts w:hint="cs"/>
        <w:rtl/>
      </w:rPr>
      <w:t>05.08.2008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06834פרוטוקול_ישיבת_ועדה.doc"/>
    <w:docVar w:name="StartMode" w:val="3"/>
  </w:docVars>
  <w:rsids>
    <w:rsidRoot w:val="00F879ED"/>
    <w:rsid w:val="00065445"/>
    <w:rsid w:val="001D5250"/>
    <w:rsid w:val="00552A80"/>
    <w:rsid w:val="00834BC3"/>
    <w:rsid w:val="00965806"/>
    <w:rsid w:val="00A63358"/>
    <w:rsid w:val="00DC37E3"/>
    <w:rsid w:val="00F879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CCBA021"/>
  <w15:chartTrackingRefBased/>
  <w15:docId w15:val="{B92C8B2C-F59D-446E-803B-56E5A05D6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DC37E3"/>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sid w:val="00DC37E3"/>
    <w:pPr>
      <w:overflowPunct w:val="0"/>
      <w:autoSpaceDE w:val="0"/>
      <w:autoSpaceDN w:val="0"/>
      <w:bidi/>
      <w:adjustRightInd w:val="0"/>
      <w:jc w:val="both"/>
      <w:textAlignment w:val="baseline"/>
    </w:pPr>
    <w:rPr>
      <w:rFonts w:cs="David"/>
      <w:sz w:val="22"/>
      <w:lang w:eastAsia="he-IL"/>
    </w:rPr>
  </w:style>
  <w:style w:type="paragraph" w:styleId="BodyTextIndent">
    <w:name w:val="Body Text Indent"/>
    <w:basedOn w:val="Normal"/>
    <w:rsid w:val="00DC37E3"/>
    <w:pPr>
      <w:overflowPunct w:val="0"/>
      <w:autoSpaceDE w:val="0"/>
      <w:autoSpaceDN w:val="0"/>
      <w:bidi/>
      <w:adjustRightInd w:val="0"/>
      <w:ind w:firstLine="512"/>
      <w:jc w:val="both"/>
      <w:textAlignment w:val="baseline"/>
    </w:pPr>
    <w:rPr>
      <w:rFonts w:cs="David"/>
      <w:sz w:val="22"/>
      <w:lang w:eastAsia="he-IL"/>
    </w:rPr>
  </w:style>
  <w:style w:type="character" w:styleId="PageNumber">
    <w:name w:val="page number"/>
    <w:basedOn w:val="DefaultParagraphFont"/>
    <w:rsid w:val="00DC37E3"/>
  </w:style>
  <w:style w:type="paragraph" w:styleId="Header">
    <w:name w:val="header"/>
    <w:basedOn w:val="Normal"/>
    <w:rsid w:val="00DC37E3"/>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DC37E3"/>
    <w:pPr>
      <w:tabs>
        <w:tab w:val="center" w:pos="4153"/>
        <w:tab w:val="right" w:pos="8306"/>
      </w:tabs>
      <w:overflowPunct w:val="0"/>
      <w:autoSpaceDE w:val="0"/>
      <w:autoSpaceDN w:val="0"/>
      <w:bidi/>
      <w:adjustRightInd w:val="0"/>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מסמך" ma:contentTypeID="0x010100E61B5B636C1D3346A367D91174AF0833" ma:contentTypeVersion="0" ma:contentTypeDescription="צור מסמך חדש." ma:contentTypeScope="" ma:versionID="2cd3a6a1124a41b0116a164a5e1b80be">
  <xsd:schema xmlns:xsd="http://www.w3.org/2001/XMLSchema" xmlns:xs="http://www.w3.org/2001/XMLSchema" xmlns:p="http://schemas.microsoft.com/office/2006/metadata/properties" targetNamespace="http://schemas.microsoft.com/office/2006/metadata/properties" ma:root="true" ma:fieldsID="11ec9ca63ef1dfba155cc40b866cc39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8959C4-1A6E-4A44-BA06-9A9F906BBAE7}">
  <ds:schemaRefs>
    <ds:schemaRef ds:uri="http://schemas.microsoft.com/sharepoint/v3/contenttype/forms"/>
  </ds:schemaRefs>
</ds:datastoreItem>
</file>

<file path=customXml/itemProps2.xml><?xml version="1.0" encoding="utf-8"?>
<ds:datastoreItem xmlns:ds="http://schemas.openxmlformats.org/officeDocument/2006/customXml" ds:itemID="{C7B5BDD7-317B-4312-99AB-8CB865F3A2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36CD68F-4D79-4C2D-AB6A-6FC0B5182AD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18419</Words>
  <Characters>104991</Characters>
  <Application>Microsoft Office Word</Application>
  <DocSecurity>0</DocSecurity>
  <Lines>874</Lines>
  <Paragraphs>246</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123164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2022-07-09T13:29:00Z</dcterms:created>
  <dcterms:modified xsi:type="dcterms:W3CDTF">2022-07-09T13:29:00Z</dcterms:modified>
</cp:coreProperties>
</file>