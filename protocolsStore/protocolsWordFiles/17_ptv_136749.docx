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AD3C" w14:textId="77777777" w:rsidR="000623A1" w:rsidRPr="000623A1" w:rsidRDefault="000623A1" w:rsidP="000623A1">
      <w:pPr>
        <w:pStyle w:val="Heading5"/>
        <w:jc w:val="left"/>
        <w:rPr>
          <w:rFonts w:hint="cs"/>
          <w:b/>
          <w:bCs/>
          <w:sz w:val="20"/>
          <w:szCs w:val="20"/>
          <w:rtl/>
        </w:rPr>
      </w:pPr>
    </w:p>
    <w:p w14:paraId="7DD2A11F" w14:textId="77777777" w:rsidR="000623A1" w:rsidRPr="000623A1" w:rsidRDefault="000623A1" w:rsidP="000623A1">
      <w:pPr>
        <w:pStyle w:val="Heading5"/>
        <w:jc w:val="left"/>
        <w:rPr>
          <w:b/>
          <w:bCs/>
          <w:rtl/>
        </w:rPr>
      </w:pPr>
      <w:r w:rsidRPr="000623A1">
        <w:rPr>
          <w:b/>
          <w:bCs/>
          <w:rtl/>
        </w:rPr>
        <w:t xml:space="preserve">הכנסת </w:t>
      </w:r>
      <w:r w:rsidRPr="000623A1">
        <w:rPr>
          <w:rFonts w:hint="cs"/>
          <w:b/>
          <w:bCs/>
          <w:rtl/>
        </w:rPr>
        <w:t>השבע-עשרה</w:t>
      </w:r>
      <w:r w:rsidRPr="000623A1">
        <w:rPr>
          <w:b/>
          <w:bCs/>
          <w:rtl/>
        </w:rPr>
        <w:tab/>
      </w:r>
      <w:r w:rsidRPr="000623A1">
        <w:rPr>
          <w:b/>
          <w:bCs/>
          <w:rtl/>
        </w:rPr>
        <w:tab/>
      </w:r>
      <w:r w:rsidRPr="000623A1">
        <w:rPr>
          <w:b/>
          <w:bCs/>
          <w:rtl/>
        </w:rPr>
        <w:tab/>
      </w:r>
      <w:r w:rsidRPr="000623A1">
        <w:rPr>
          <w:b/>
          <w:bCs/>
          <w:rtl/>
        </w:rPr>
        <w:tab/>
      </w:r>
      <w:r w:rsidRPr="000623A1">
        <w:rPr>
          <w:b/>
          <w:bCs/>
          <w:rtl/>
        </w:rPr>
        <w:tab/>
      </w:r>
      <w:r w:rsidRPr="000623A1">
        <w:rPr>
          <w:b/>
          <w:bCs/>
          <w:rtl/>
        </w:rPr>
        <w:tab/>
      </w:r>
      <w:r w:rsidRPr="000623A1">
        <w:rPr>
          <w:b/>
          <w:bCs/>
          <w:rtl/>
        </w:rPr>
        <w:tab/>
        <w:t>נוסח לא מתוקן</w:t>
      </w:r>
    </w:p>
    <w:p w14:paraId="147C29A9" w14:textId="77777777" w:rsidR="000623A1" w:rsidRPr="000623A1" w:rsidRDefault="000623A1" w:rsidP="000623A1">
      <w:pPr>
        <w:bidi/>
        <w:rPr>
          <w:rFonts w:cs="David" w:hint="cs"/>
          <w:b/>
          <w:bCs/>
          <w:rtl/>
        </w:rPr>
      </w:pPr>
      <w:r w:rsidRPr="000623A1">
        <w:rPr>
          <w:rFonts w:cs="David"/>
          <w:b/>
          <w:bCs/>
          <w:rtl/>
        </w:rPr>
        <w:t xml:space="preserve">מושב </w:t>
      </w:r>
      <w:r w:rsidRPr="000623A1">
        <w:rPr>
          <w:rFonts w:cs="David" w:hint="cs"/>
          <w:b/>
          <w:bCs/>
          <w:rtl/>
        </w:rPr>
        <w:t>שלישי</w:t>
      </w:r>
    </w:p>
    <w:p w14:paraId="7A56F48F" w14:textId="77777777" w:rsidR="000623A1" w:rsidRPr="000623A1" w:rsidRDefault="000623A1" w:rsidP="000623A1">
      <w:pPr>
        <w:bidi/>
        <w:rPr>
          <w:rFonts w:cs="David"/>
          <w:b/>
          <w:bCs/>
          <w:rtl/>
        </w:rPr>
      </w:pPr>
    </w:p>
    <w:p w14:paraId="74F10CAE" w14:textId="77777777" w:rsidR="000623A1" w:rsidRPr="000623A1" w:rsidRDefault="000623A1" w:rsidP="000623A1">
      <w:pPr>
        <w:bidi/>
        <w:rPr>
          <w:rFonts w:cs="David"/>
          <w:b/>
          <w:bCs/>
          <w:rtl/>
        </w:rPr>
      </w:pPr>
    </w:p>
    <w:p w14:paraId="5E805D6E" w14:textId="77777777" w:rsidR="000623A1" w:rsidRPr="000623A1" w:rsidRDefault="000623A1" w:rsidP="000623A1">
      <w:pPr>
        <w:bidi/>
        <w:rPr>
          <w:rFonts w:cs="David"/>
          <w:b/>
          <w:bCs/>
          <w:rtl/>
        </w:rPr>
      </w:pPr>
    </w:p>
    <w:p w14:paraId="7D8D264A" w14:textId="77777777" w:rsidR="000623A1" w:rsidRPr="000623A1" w:rsidRDefault="000623A1" w:rsidP="00E43E6F">
      <w:pPr>
        <w:bidi/>
        <w:jc w:val="center"/>
        <w:rPr>
          <w:rFonts w:cs="David" w:hint="cs"/>
          <w:b/>
          <w:bCs/>
          <w:rtl/>
        </w:rPr>
      </w:pPr>
      <w:r w:rsidRPr="000623A1">
        <w:rPr>
          <w:rFonts w:cs="David"/>
          <w:b/>
          <w:bCs/>
          <w:rtl/>
        </w:rPr>
        <w:t>פרוטוקול מס'</w:t>
      </w:r>
      <w:r w:rsidRPr="000623A1">
        <w:rPr>
          <w:rFonts w:cs="David" w:hint="cs"/>
          <w:b/>
          <w:bCs/>
          <w:rtl/>
        </w:rPr>
        <w:t xml:space="preserve"> 25</w:t>
      </w:r>
      <w:r w:rsidR="00E43E6F">
        <w:rPr>
          <w:rFonts w:cs="David" w:hint="cs"/>
          <w:b/>
          <w:bCs/>
          <w:rtl/>
        </w:rPr>
        <w:t>3</w:t>
      </w:r>
      <w:r w:rsidRPr="000623A1">
        <w:rPr>
          <w:rFonts w:cs="David" w:hint="cs"/>
          <w:b/>
          <w:bCs/>
          <w:rtl/>
        </w:rPr>
        <w:t xml:space="preserve"> </w:t>
      </w:r>
    </w:p>
    <w:p w14:paraId="2B02E337" w14:textId="77777777" w:rsidR="000623A1" w:rsidRPr="000623A1" w:rsidRDefault="000623A1" w:rsidP="000623A1">
      <w:pPr>
        <w:bidi/>
        <w:jc w:val="center"/>
        <w:rPr>
          <w:rFonts w:cs="David" w:hint="cs"/>
          <w:b/>
          <w:bCs/>
          <w:rtl/>
        </w:rPr>
      </w:pPr>
      <w:r w:rsidRPr="000623A1">
        <w:rPr>
          <w:rFonts w:cs="David" w:hint="cs"/>
          <w:b/>
          <w:bCs/>
          <w:rtl/>
        </w:rPr>
        <w:t>מישיבת ועדת הכנסת</w:t>
      </w:r>
    </w:p>
    <w:p w14:paraId="28D3720C" w14:textId="77777777" w:rsidR="000623A1" w:rsidRPr="000623A1" w:rsidRDefault="000623A1" w:rsidP="000623A1">
      <w:pPr>
        <w:bidi/>
        <w:jc w:val="center"/>
        <w:rPr>
          <w:rFonts w:cs="David" w:hint="cs"/>
          <w:b/>
          <w:bCs/>
          <w:rtl/>
        </w:rPr>
      </w:pPr>
      <w:r w:rsidRPr="000623A1">
        <w:rPr>
          <w:rFonts w:cs="David" w:hint="cs"/>
          <w:b/>
          <w:bCs/>
          <w:u w:val="single"/>
          <w:rtl/>
        </w:rPr>
        <w:t xml:space="preserve">יום שלישי, י"ב בתמוז, </w:t>
      </w:r>
      <w:proofErr w:type="spellStart"/>
      <w:r w:rsidRPr="000623A1">
        <w:rPr>
          <w:rFonts w:cs="David" w:hint="cs"/>
          <w:b/>
          <w:bCs/>
          <w:u w:val="single"/>
          <w:rtl/>
        </w:rPr>
        <w:t>התשס"ח</w:t>
      </w:r>
      <w:proofErr w:type="spellEnd"/>
      <w:r w:rsidRPr="000623A1">
        <w:rPr>
          <w:rFonts w:cs="David" w:hint="cs"/>
          <w:b/>
          <w:bCs/>
          <w:u w:val="single"/>
          <w:rtl/>
        </w:rPr>
        <w:t>, (15/07/2008), בשעה 09:30</w:t>
      </w:r>
      <w:r w:rsidRPr="000623A1">
        <w:rPr>
          <w:rFonts w:cs="David" w:hint="cs"/>
          <w:b/>
          <w:bCs/>
          <w:rtl/>
        </w:rPr>
        <w:t xml:space="preserve">  </w:t>
      </w:r>
    </w:p>
    <w:p w14:paraId="52CB119F" w14:textId="77777777" w:rsidR="000623A1" w:rsidRPr="000623A1" w:rsidRDefault="000623A1" w:rsidP="000623A1">
      <w:pPr>
        <w:bidi/>
        <w:jc w:val="center"/>
        <w:rPr>
          <w:rFonts w:cs="David" w:hint="cs"/>
          <w:b/>
          <w:bCs/>
          <w:u w:val="single"/>
          <w:rtl/>
        </w:rPr>
      </w:pPr>
    </w:p>
    <w:p w14:paraId="536FE3BE" w14:textId="77777777" w:rsidR="000623A1" w:rsidRPr="000623A1" w:rsidRDefault="000623A1" w:rsidP="000623A1">
      <w:pPr>
        <w:bidi/>
        <w:rPr>
          <w:rFonts w:cs="David"/>
          <w:b/>
          <w:bCs/>
          <w:rtl/>
        </w:rPr>
      </w:pPr>
    </w:p>
    <w:p w14:paraId="0680C7D8" w14:textId="77777777" w:rsidR="000623A1" w:rsidRPr="000623A1" w:rsidRDefault="000623A1" w:rsidP="000623A1">
      <w:pPr>
        <w:bidi/>
        <w:rPr>
          <w:rFonts w:cs="David"/>
          <w:b/>
          <w:bCs/>
          <w:rtl/>
        </w:rPr>
      </w:pPr>
    </w:p>
    <w:p w14:paraId="157F5874" w14:textId="77777777" w:rsidR="000623A1" w:rsidRPr="000623A1" w:rsidRDefault="000623A1" w:rsidP="000623A1">
      <w:pPr>
        <w:tabs>
          <w:tab w:val="left" w:pos="1221"/>
        </w:tabs>
        <w:bidi/>
        <w:rPr>
          <w:rFonts w:cs="David" w:hint="cs"/>
          <w:b/>
          <w:bCs/>
          <w:u w:val="single"/>
          <w:rtl/>
        </w:rPr>
      </w:pPr>
    </w:p>
    <w:p w14:paraId="51710958" w14:textId="77777777" w:rsidR="000623A1" w:rsidRPr="000623A1" w:rsidRDefault="000623A1" w:rsidP="000623A1">
      <w:pPr>
        <w:tabs>
          <w:tab w:val="left" w:pos="1221"/>
        </w:tabs>
        <w:bidi/>
        <w:rPr>
          <w:rFonts w:cs="David" w:hint="cs"/>
          <w:rtl/>
        </w:rPr>
      </w:pPr>
      <w:r w:rsidRPr="000623A1">
        <w:rPr>
          <w:rFonts w:cs="David"/>
          <w:b/>
          <w:bCs/>
          <w:u w:val="single"/>
          <w:rtl/>
        </w:rPr>
        <w:t>סדר היום</w:t>
      </w:r>
      <w:r w:rsidRPr="000623A1">
        <w:rPr>
          <w:rFonts w:cs="David"/>
          <w:rtl/>
        </w:rPr>
        <w:t>:</w:t>
      </w:r>
      <w:r w:rsidRPr="000623A1">
        <w:rPr>
          <w:rFonts w:cs="David" w:hint="cs"/>
          <w:rtl/>
        </w:rPr>
        <w:tab/>
      </w:r>
      <w:r w:rsidRPr="000623A1">
        <w:rPr>
          <w:rFonts w:cs="David" w:hint="cs"/>
          <w:b/>
          <w:bCs/>
          <w:rtl/>
        </w:rPr>
        <w:tab/>
      </w:r>
    </w:p>
    <w:p w14:paraId="78805F70" w14:textId="77777777" w:rsidR="000623A1" w:rsidRPr="000623A1" w:rsidRDefault="000623A1" w:rsidP="000623A1">
      <w:pPr>
        <w:numPr>
          <w:ilvl w:val="0"/>
          <w:numId w:val="1"/>
        </w:numPr>
        <w:overflowPunct w:val="0"/>
        <w:autoSpaceDE w:val="0"/>
        <w:autoSpaceDN w:val="0"/>
        <w:bidi/>
        <w:adjustRightInd w:val="0"/>
        <w:jc w:val="both"/>
        <w:textAlignment w:val="baseline"/>
        <w:rPr>
          <w:rFonts w:cs="David" w:hint="cs"/>
          <w:b/>
          <w:bCs/>
          <w:rtl/>
        </w:rPr>
      </w:pPr>
      <w:r w:rsidRPr="000623A1">
        <w:rPr>
          <w:rFonts w:cs="David" w:hint="cs"/>
          <w:b/>
          <w:bCs/>
          <w:rtl/>
        </w:rPr>
        <w:t>ערעורים על החלטת יו"ר הכנסת והסגנים שלא לאשר דחיפות הצעות לסדר-היום.</w:t>
      </w:r>
    </w:p>
    <w:p w14:paraId="6FDA5028" w14:textId="77777777" w:rsidR="000623A1" w:rsidRPr="000623A1" w:rsidRDefault="000623A1" w:rsidP="000623A1">
      <w:pPr>
        <w:numPr>
          <w:ilvl w:val="0"/>
          <w:numId w:val="1"/>
        </w:numPr>
        <w:overflowPunct w:val="0"/>
        <w:autoSpaceDE w:val="0"/>
        <w:autoSpaceDN w:val="0"/>
        <w:bidi/>
        <w:adjustRightInd w:val="0"/>
        <w:jc w:val="both"/>
        <w:textAlignment w:val="baseline"/>
        <w:rPr>
          <w:rFonts w:cs="David" w:hint="cs"/>
          <w:b/>
          <w:bCs/>
        </w:rPr>
      </w:pPr>
      <w:r w:rsidRPr="000623A1">
        <w:rPr>
          <w:rFonts w:cs="David" w:hint="cs"/>
          <w:b/>
          <w:bCs/>
          <w:rtl/>
        </w:rPr>
        <w:t>ממלאי מקום קבועים בוועדת הכלכלה ובוועדת החינוך, התרבות והספורט</w:t>
      </w:r>
    </w:p>
    <w:p w14:paraId="25421421" w14:textId="77777777" w:rsidR="000623A1" w:rsidRPr="000623A1" w:rsidRDefault="000623A1" w:rsidP="000623A1">
      <w:pPr>
        <w:numPr>
          <w:ilvl w:val="0"/>
          <w:numId w:val="1"/>
        </w:numPr>
        <w:overflowPunct w:val="0"/>
        <w:autoSpaceDE w:val="0"/>
        <w:autoSpaceDN w:val="0"/>
        <w:bidi/>
        <w:adjustRightInd w:val="0"/>
        <w:jc w:val="both"/>
        <w:textAlignment w:val="baseline"/>
        <w:rPr>
          <w:rFonts w:cs="David" w:hint="cs"/>
          <w:b/>
          <w:bCs/>
        </w:rPr>
      </w:pPr>
      <w:r w:rsidRPr="000623A1">
        <w:rPr>
          <w:rFonts w:cs="David" w:hint="cs"/>
          <w:b/>
          <w:bCs/>
          <w:rtl/>
        </w:rPr>
        <w:t xml:space="preserve">בקשת יו"ר ועדת החוקה, חוק ומשפט להעברת הצעת חוק להגנה על עדים, </w:t>
      </w:r>
      <w:proofErr w:type="spellStart"/>
      <w:r w:rsidRPr="000623A1">
        <w:rPr>
          <w:rFonts w:cs="David" w:hint="cs"/>
          <w:b/>
          <w:bCs/>
          <w:rtl/>
        </w:rPr>
        <w:t>התשס"ח</w:t>
      </w:r>
      <w:proofErr w:type="spellEnd"/>
      <w:r w:rsidRPr="000623A1">
        <w:rPr>
          <w:rFonts w:cs="David" w:hint="cs"/>
          <w:b/>
          <w:bCs/>
          <w:rtl/>
        </w:rPr>
        <w:t xml:space="preserve">-,2008 (מ/380), מוועדת החוקה חוק ומשפט לדיון בוועדת הפנים והגנת הסביבה. </w:t>
      </w:r>
    </w:p>
    <w:p w14:paraId="730B0ABB" w14:textId="77777777" w:rsidR="000623A1" w:rsidRPr="000623A1" w:rsidRDefault="000623A1" w:rsidP="000623A1">
      <w:pPr>
        <w:numPr>
          <w:ilvl w:val="0"/>
          <w:numId w:val="1"/>
        </w:numPr>
        <w:overflowPunct w:val="0"/>
        <w:autoSpaceDE w:val="0"/>
        <w:autoSpaceDN w:val="0"/>
        <w:bidi/>
        <w:adjustRightInd w:val="0"/>
        <w:jc w:val="both"/>
        <w:textAlignment w:val="baseline"/>
        <w:rPr>
          <w:rFonts w:cs="David" w:hint="cs"/>
          <w:b/>
          <w:bCs/>
        </w:rPr>
      </w:pPr>
      <w:r w:rsidRPr="000623A1">
        <w:rPr>
          <w:rFonts w:cs="David" w:hint="cs"/>
          <w:b/>
          <w:bCs/>
          <w:rtl/>
        </w:rPr>
        <w:t xml:space="preserve">הצעת חוק הכנסת (מספר סגני יושב ראש הכנסת בתקופת כהונתה של הכנסת השבע עשרה), </w:t>
      </w:r>
      <w:proofErr w:type="spellStart"/>
      <w:r w:rsidRPr="000623A1">
        <w:rPr>
          <w:rFonts w:cs="David" w:hint="cs"/>
          <w:b/>
          <w:bCs/>
          <w:rtl/>
        </w:rPr>
        <w:t>התשס"ח</w:t>
      </w:r>
      <w:proofErr w:type="spellEnd"/>
      <w:r w:rsidRPr="000623A1">
        <w:rPr>
          <w:rFonts w:cs="David" w:hint="cs"/>
          <w:b/>
          <w:bCs/>
          <w:rtl/>
        </w:rPr>
        <w:t xml:space="preserve">-2008 </w:t>
      </w:r>
      <w:r w:rsidRPr="000623A1">
        <w:rPr>
          <w:rFonts w:cs="David"/>
          <w:b/>
          <w:bCs/>
          <w:rtl/>
        </w:rPr>
        <w:t>–</w:t>
      </w:r>
      <w:r w:rsidRPr="000623A1">
        <w:rPr>
          <w:rFonts w:cs="David" w:hint="cs"/>
          <w:b/>
          <w:bCs/>
          <w:rtl/>
        </w:rPr>
        <w:t xml:space="preserve"> הכנה לקריאה </w:t>
      </w:r>
      <w:proofErr w:type="spellStart"/>
      <w:r w:rsidRPr="000623A1">
        <w:rPr>
          <w:rFonts w:cs="David" w:hint="cs"/>
          <w:b/>
          <w:bCs/>
          <w:rtl/>
        </w:rPr>
        <w:t>שניה</w:t>
      </w:r>
      <w:proofErr w:type="spellEnd"/>
      <w:r w:rsidRPr="000623A1">
        <w:rPr>
          <w:rFonts w:cs="David" w:hint="cs"/>
          <w:b/>
          <w:bCs/>
          <w:rtl/>
        </w:rPr>
        <w:t xml:space="preserve"> ושלישית.</w:t>
      </w:r>
    </w:p>
    <w:p w14:paraId="09A7927C" w14:textId="77777777" w:rsidR="000623A1" w:rsidRPr="000623A1" w:rsidRDefault="000623A1" w:rsidP="000623A1">
      <w:pPr>
        <w:bidi/>
        <w:rPr>
          <w:rFonts w:cs="David" w:hint="cs"/>
          <w:b/>
          <w:bCs/>
          <w:rtl/>
        </w:rPr>
      </w:pPr>
    </w:p>
    <w:p w14:paraId="7CAB5DE9" w14:textId="77777777" w:rsidR="000623A1" w:rsidRPr="000623A1" w:rsidRDefault="000623A1" w:rsidP="000623A1">
      <w:pPr>
        <w:bidi/>
        <w:rPr>
          <w:rFonts w:cs="David" w:hint="cs"/>
          <w:rtl/>
        </w:rPr>
      </w:pPr>
    </w:p>
    <w:p w14:paraId="553E9CB1" w14:textId="77777777" w:rsidR="000623A1" w:rsidRPr="000623A1" w:rsidRDefault="000623A1" w:rsidP="000623A1">
      <w:pPr>
        <w:bidi/>
        <w:rPr>
          <w:rFonts w:cs="David"/>
          <w:rtl/>
        </w:rPr>
      </w:pPr>
    </w:p>
    <w:p w14:paraId="5E0E259D" w14:textId="77777777" w:rsidR="000623A1" w:rsidRPr="000623A1" w:rsidRDefault="000623A1" w:rsidP="000623A1">
      <w:pPr>
        <w:bidi/>
        <w:rPr>
          <w:rFonts w:cs="David"/>
          <w:b/>
          <w:bCs/>
          <w:u w:val="single"/>
          <w:rtl/>
        </w:rPr>
      </w:pPr>
      <w:r w:rsidRPr="000623A1">
        <w:rPr>
          <w:rFonts w:cs="David"/>
          <w:b/>
          <w:bCs/>
          <w:u w:val="single"/>
          <w:rtl/>
        </w:rPr>
        <w:t>נכחו</w:t>
      </w:r>
      <w:r w:rsidRPr="000623A1">
        <w:rPr>
          <w:rFonts w:cs="David"/>
          <w:rtl/>
        </w:rPr>
        <w:t>:</w:t>
      </w:r>
    </w:p>
    <w:p w14:paraId="5FC5E6C7" w14:textId="77777777" w:rsidR="000623A1" w:rsidRPr="000623A1" w:rsidRDefault="000623A1" w:rsidP="000623A1">
      <w:pPr>
        <w:bidi/>
        <w:rPr>
          <w:rFonts w:cs="David"/>
          <w:rtl/>
        </w:rPr>
      </w:pPr>
    </w:p>
    <w:p w14:paraId="46334BF7" w14:textId="77777777" w:rsidR="000623A1" w:rsidRPr="000623A1" w:rsidRDefault="000623A1" w:rsidP="000623A1">
      <w:pPr>
        <w:tabs>
          <w:tab w:val="left" w:pos="1788"/>
        </w:tabs>
        <w:bidi/>
        <w:rPr>
          <w:rFonts w:cs="David"/>
          <w:rtl/>
        </w:rPr>
      </w:pPr>
      <w:r w:rsidRPr="000623A1">
        <w:rPr>
          <w:rFonts w:cs="David"/>
          <w:b/>
          <w:bCs/>
          <w:u w:val="single"/>
          <w:rtl/>
        </w:rPr>
        <w:t>חברי הוועדה</w:t>
      </w:r>
      <w:r w:rsidRPr="000623A1">
        <w:rPr>
          <w:rFonts w:cs="David"/>
          <w:rtl/>
        </w:rPr>
        <w:t>:</w:t>
      </w:r>
    </w:p>
    <w:p w14:paraId="38F61D3F" w14:textId="77777777" w:rsidR="000623A1" w:rsidRPr="000623A1" w:rsidRDefault="000623A1" w:rsidP="000623A1">
      <w:pPr>
        <w:bidi/>
        <w:rPr>
          <w:rFonts w:cs="David" w:hint="cs"/>
          <w:rtl/>
        </w:rPr>
      </w:pPr>
      <w:r w:rsidRPr="000623A1">
        <w:rPr>
          <w:rFonts w:cs="David" w:hint="cs"/>
          <w:rtl/>
        </w:rPr>
        <w:t xml:space="preserve">דוד טל </w:t>
      </w:r>
      <w:r w:rsidRPr="000623A1">
        <w:rPr>
          <w:rFonts w:cs="David"/>
          <w:rtl/>
        </w:rPr>
        <w:t>–</w:t>
      </w:r>
      <w:r w:rsidRPr="000623A1">
        <w:rPr>
          <w:rFonts w:cs="David" w:hint="cs"/>
          <w:rtl/>
        </w:rPr>
        <w:t>יו"ר</w:t>
      </w:r>
    </w:p>
    <w:p w14:paraId="54CCBD8C" w14:textId="77777777" w:rsidR="000623A1" w:rsidRPr="000623A1" w:rsidRDefault="000623A1" w:rsidP="000623A1">
      <w:pPr>
        <w:bidi/>
        <w:rPr>
          <w:rFonts w:cs="David" w:hint="cs"/>
          <w:rtl/>
        </w:rPr>
      </w:pPr>
      <w:r w:rsidRPr="000623A1">
        <w:rPr>
          <w:rFonts w:cs="David" w:hint="cs"/>
          <w:rtl/>
        </w:rPr>
        <w:t>קולט אביטל</w:t>
      </w:r>
    </w:p>
    <w:p w14:paraId="4D907E86" w14:textId="77777777" w:rsidR="000623A1" w:rsidRPr="000623A1" w:rsidRDefault="000623A1" w:rsidP="000623A1">
      <w:pPr>
        <w:bidi/>
        <w:rPr>
          <w:rFonts w:cs="David" w:hint="cs"/>
          <w:rtl/>
        </w:rPr>
      </w:pPr>
      <w:r w:rsidRPr="000623A1">
        <w:rPr>
          <w:rFonts w:cs="David" w:hint="cs"/>
          <w:rtl/>
        </w:rPr>
        <w:t xml:space="preserve">רוברט </w:t>
      </w:r>
      <w:proofErr w:type="spellStart"/>
      <w:r w:rsidRPr="000623A1">
        <w:rPr>
          <w:rFonts w:cs="David" w:hint="cs"/>
          <w:rtl/>
        </w:rPr>
        <w:t>אילטוב</w:t>
      </w:r>
      <w:proofErr w:type="spellEnd"/>
    </w:p>
    <w:p w14:paraId="3B52AC47" w14:textId="77777777" w:rsidR="000623A1" w:rsidRPr="000623A1" w:rsidRDefault="000623A1" w:rsidP="000623A1">
      <w:pPr>
        <w:bidi/>
        <w:rPr>
          <w:rFonts w:cs="David" w:hint="cs"/>
          <w:rtl/>
        </w:rPr>
      </w:pPr>
      <w:r w:rsidRPr="000623A1">
        <w:rPr>
          <w:rFonts w:cs="David" w:hint="cs"/>
          <w:rtl/>
        </w:rPr>
        <w:t>אליהו גבאי</w:t>
      </w:r>
    </w:p>
    <w:p w14:paraId="6DA7F236" w14:textId="77777777" w:rsidR="000623A1" w:rsidRPr="000623A1" w:rsidRDefault="000623A1" w:rsidP="000623A1">
      <w:pPr>
        <w:bidi/>
        <w:rPr>
          <w:rFonts w:cs="David" w:hint="cs"/>
          <w:rtl/>
        </w:rPr>
      </w:pPr>
      <w:r w:rsidRPr="000623A1">
        <w:rPr>
          <w:rFonts w:cs="David" w:hint="cs"/>
          <w:rtl/>
        </w:rPr>
        <w:t>שלי יחימוביץ</w:t>
      </w:r>
    </w:p>
    <w:p w14:paraId="5F03FA53" w14:textId="77777777" w:rsidR="000623A1" w:rsidRPr="000623A1" w:rsidRDefault="000623A1" w:rsidP="000623A1">
      <w:pPr>
        <w:bidi/>
        <w:rPr>
          <w:rFonts w:cs="David" w:hint="cs"/>
          <w:rtl/>
        </w:rPr>
      </w:pPr>
      <w:r w:rsidRPr="000623A1">
        <w:rPr>
          <w:rFonts w:cs="David" w:hint="cs"/>
          <w:rtl/>
        </w:rPr>
        <w:t>איתן כבל</w:t>
      </w:r>
    </w:p>
    <w:p w14:paraId="36A733F8" w14:textId="77777777" w:rsidR="000623A1" w:rsidRPr="000623A1" w:rsidRDefault="000623A1" w:rsidP="000623A1">
      <w:pPr>
        <w:bidi/>
        <w:rPr>
          <w:rFonts w:cs="David" w:hint="cs"/>
          <w:rtl/>
        </w:rPr>
      </w:pPr>
      <w:r w:rsidRPr="000623A1">
        <w:rPr>
          <w:rFonts w:cs="David" w:hint="cs"/>
          <w:rtl/>
        </w:rPr>
        <w:t>אלכס מילר</w:t>
      </w:r>
    </w:p>
    <w:p w14:paraId="47818790" w14:textId="77777777" w:rsidR="000623A1" w:rsidRPr="000623A1" w:rsidRDefault="000623A1" w:rsidP="000623A1">
      <w:pPr>
        <w:bidi/>
        <w:rPr>
          <w:rFonts w:cs="David" w:hint="cs"/>
          <w:rtl/>
        </w:rPr>
      </w:pPr>
      <w:r w:rsidRPr="000623A1">
        <w:rPr>
          <w:rFonts w:cs="David" w:hint="cs"/>
          <w:rtl/>
        </w:rPr>
        <w:t xml:space="preserve">יעקב </w:t>
      </w:r>
      <w:proofErr w:type="spellStart"/>
      <w:r w:rsidRPr="000623A1">
        <w:rPr>
          <w:rFonts w:cs="David" w:hint="cs"/>
          <w:rtl/>
        </w:rPr>
        <w:t>מרגי</w:t>
      </w:r>
      <w:proofErr w:type="spellEnd"/>
    </w:p>
    <w:p w14:paraId="4F3A6A51" w14:textId="77777777" w:rsidR="000623A1" w:rsidRPr="000623A1" w:rsidRDefault="000623A1" w:rsidP="000623A1">
      <w:pPr>
        <w:bidi/>
        <w:rPr>
          <w:rFonts w:cs="David" w:hint="cs"/>
          <w:rtl/>
        </w:rPr>
      </w:pPr>
      <w:r w:rsidRPr="000623A1">
        <w:rPr>
          <w:rFonts w:cs="David" w:hint="cs"/>
          <w:rtl/>
        </w:rPr>
        <w:t>גדעון סער</w:t>
      </w:r>
    </w:p>
    <w:p w14:paraId="0F0D7873" w14:textId="77777777" w:rsidR="000623A1" w:rsidRPr="000623A1" w:rsidRDefault="000623A1" w:rsidP="000623A1">
      <w:pPr>
        <w:bidi/>
        <w:rPr>
          <w:rFonts w:cs="David" w:hint="cs"/>
          <w:rtl/>
        </w:rPr>
      </w:pPr>
      <w:r w:rsidRPr="000623A1">
        <w:rPr>
          <w:rFonts w:cs="David" w:hint="cs"/>
          <w:rtl/>
        </w:rPr>
        <w:t>מאיר פרוש</w:t>
      </w:r>
    </w:p>
    <w:p w14:paraId="12D29126" w14:textId="77777777" w:rsidR="000623A1" w:rsidRPr="000623A1" w:rsidRDefault="000623A1" w:rsidP="000623A1">
      <w:pPr>
        <w:bidi/>
        <w:rPr>
          <w:rFonts w:cs="David" w:hint="cs"/>
          <w:rtl/>
        </w:rPr>
      </w:pPr>
      <w:r w:rsidRPr="000623A1">
        <w:rPr>
          <w:rFonts w:cs="David" w:hint="cs"/>
          <w:rtl/>
        </w:rPr>
        <w:t>ראובן ריבלין</w:t>
      </w:r>
    </w:p>
    <w:p w14:paraId="33170937" w14:textId="77777777" w:rsidR="000623A1" w:rsidRPr="000623A1" w:rsidRDefault="000623A1" w:rsidP="000623A1">
      <w:pPr>
        <w:bidi/>
        <w:rPr>
          <w:rFonts w:cs="David" w:hint="cs"/>
          <w:rtl/>
        </w:rPr>
      </w:pPr>
      <w:r w:rsidRPr="000623A1">
        <w:rPr>
          <w:rFonts w:cs="David" w:hint="cs"/>
          <w:rtl/>
        </w:rPr>
        <w:t>משה שרוני</w:t>
      </w:r>
    </w:p>
    <w:p w14:paraId="15C9557B" w14:textId="77777777" w:rsidR="000623A1" w:rsidRPr="000623A1" w:rsidRDefault="000623A1" w:rsidP="000623A1">
      <w:pPr>
        <w:bidi/>
        <w:rPr>
          <w:rFonts w:cs="David"/>
          <w:rtl/>
        </w:rPr>
      </w:pPr>
    </w:p>
    <w:p w14:paraId="67E102A2" w14:textId="77777777" w:rsidR="000623A1" w:rsidRPr="000623A1" w:rsidRDefault="000623A1" w:rsidP="000623A1">
      <w:pPr>
        <w:tabs>
          <w:tab w:val="left" w:pos="1788"/>
          <w:tab w:val="left" w:pos="3631"/>
        </w:tabs>
        <w:bidi/>
        <w:rPr>
          <w:rFonts w:cs="David" w:hint="cs"/>
          <w:rtl/>
        </w:rPr>
      </w:pPr>
      <w:r w:rsidRPr="000623A1">
        <w:rPr>
          <w:rFonts w:cs="David"/>
          <w:b/>
          <w:bCs/>
          <w:u w:val="single"/>
          <w:rtl/>
        </w:rPr>
        <w:t>מוזמנים</w:t>
      </w:r>
      <w:r w:rsidRPr="000623A1">
        <w:rPr>
          <w:rFonts w:cs="David"/>
          <w:rtl/>
        </w:rPr>
        <w:t>:</w:t>
      </w:r>
    </w:p>
    <w:p w14:paraId="3E2EEE79" w14:textId="77777777" w:rsidR="000623A1" w:rsidRPr="000623A1" w:rsidRDefault="000623A1" w:rsidP="000623A1">
      <w:pPr>
        <w:bidi/>
        <w:rPr>
          <w:rFonts w:cs="David" w:hint="cs"/>
          <w:rtl/>
        </w:rPr>
      </w:pPr>
    </w:p>
    <w:p w14:paraId="297F67D5" w14:textId="77777777" w:rsidR="000623A1" w:rsidRPr="000623A1" w:rsidRDefault="000623A1" w:rsidP="000623A1">
      <w:pPr>
        <w:bidi/>
        <w:rPr>
          <w:rFonts w:cs="David" w:hint="cs"/>
          <w:rtl/>
        </w:rPr>
      </w:pPr>
      <w:r w:rsidRPr="000623A1">
        <w:rPr>
          <w:rFonts w:cs="David" w:hint="cs"/>
          <w:rtl/>
        </w:rPr>
        <w:t>חה"כ אריה אלדד</w:t>
      </w:r>
    </w:p>
    <w:p w14:paraId="17BF21FC" w14:textId="77777777" w:rsidR="000623A1" w:rsidRPr="000623A1" w:rsidRDefault="000623A1" w:rsidP="000623A1">
      <w:pPr>
        <w:bidi/>
        <w:rPr>
          <w:rFonts w:cs="David" w:hint="cs"/>
          <w:rtl/>
        </w:rPr>
      </w:pPr>
      <w:r w:rsidRPr="000623A1">
        <w:rPr>
          <w:rFonts w:cs="David" w:hint="cs"/>
          <w:rtl/>
        </w:rPr>
        <w:t>חה"כ שלמה מולה</w:t>
      </w:r>
    </w:p>
    <w:p w14:paraId="1A877E97" w14:textId="77777777" w:rsidR="000623A1" w:rsidRPr="000623A1" w:rsidRDefault="000623A1" w:rsidP="000623A1">
      <w:pPr>
        <w:bidi/>
        <w:rPr>
          <w:rFonts w:cs="David" w:hint="cs"/>
          <w:rtl/>
        </w:rPr>
      </w:pPr>
      <w:r w:rsidRPr="000623A1">
        <w:rPr>
          <w:rFonts w:cs="David" w:hint="cs"/>
          <w:rtl/>
        </w:rPr>
        <w:t>חה"כ אברהם מיכאלי</w:t>
      </w:r>
    </w:p>
    <w:p w14:paraId="5B10299E" w14:textId="77777777" w:rsidR="000623A1" w:rsidRPr="000623A1" w:rsidRDefault="000623A1" w:rsidP="000623A1">
      <w:pPr>
        <w:bidi/>
        <w:rPr>
          <w:rFonts w:cs="David" w:hint="cs"/>
          <w:rtl/>
        </w:rPr>
      </w:pPr>
      <w:r w:rsidRPr="000623A1">
        <w:rPr>
          <w:rFonts w:cs="David" w:hint="cs"/>
          <w:rtl/>
        </w:rPr>
        <w:t xml:space="preserve">חה"כ סעיד </w:t>
      </w:r>
      <w:proofErr w:type="spellStart"/>
      <w:r w:rsidRPr="000623A1">
        <w:rPr>
          <w:rFonts w:cs="David" w:hint="cs"/>
          <w:rtl/>
        </w:rPr>
        <w:t>נאפע</w:t>
      </w:r>
      <w:proofErr w:type="spellEnd"/>
    </w:p>
    <w:p w14:paraId="1619662C" w14:textId="77777777" w:rsidR="000623A1" w:rsidRPr="000623A1" w:rsidRDefault="000623A1" w:rsidP="000623A1">
      <w:pPr>
        <w:bidi/>
        <w:rPr>
          <w:rFonts w:cs="David" w:hint="cs"/>
          <w:rtl/>
        </w:rPr>
      </w:pPr>
    </w:p>
    <w:p w14:paraId="67715C4E" w14:textId="77777777" w:rsidR="000623A1" w:rsidRPr="000623A1" w:rsidRDefault="00AF269C" w:rsidP="00AF269C">
      <w:pPr>
        <w:bidi/>
        <w:rPr>
          <w:rFonts w:cs="David" w:hint="cs"/>
          <w:rtl/>
        </w:rPr>
      </w:pPr>
      <w:r w:rsidRPr="000623A1">
        <w:rPr>
          <w:rFonts w:cs="David" w:hint="cs"/>
          <w:rtl/>
        </w:rPr>
        <w:t xml:space="preserve">מזכיר הכנסת </w:t>
      </w:r>
      <w:r w:rsidR="000623A1" w:rsidRPr="000623A1">
        <w:rPr>
          <w:rFonts w:cs="David" w:hint="cs"/>
          <w:rtl/>
        </w:rPr>
        <w:t xml:space="preserve">איל ינון </w:t>
      </w:r>
    </w:p>
    <w:p w14:paraId="02EF10A1" w14:textId="77777777" w:rsidR="000623A1" w:rsidRPr="000623A1" w:rsidRDefault="00AF269C" w:rsidP="00AF269C">
      <w:pPr>
        <w:bidi/>
        <w:rPr>
          <w:rFonts w:cs="David" w:hint="cs"/>
          <w:rtl/>
        </w:rPr>
      </w:pPr>
      <w:r w:rsidRPr="000623A1">
        <w:rPr>
          <w:rFonts w:cs="David" w:hint="cs"/>
          <w:rtl/>
        </w:rPr>
        <w:t xml:space="preserve">סגנית מזכיר הכנסת </w:t>
      </w:r>
      <w:r w:rsidR="000623A1" w:rsidRPr="000623A1">
        <w:rPr>
          <w:rFonts w:cs="David" w:hint="cs"/>
          <w:rtl/>
        </w:rPr>
        <w:t xml:space="preserve">ירדנה </w:t>
      </w:r>
      <w:proofErr w:type="spellStart"/>
      <w:r w:rsidR="000623A1" w:rsidRPr="000623A1">
        <w:rPr>
          <w:rFonts w:cs="David" w:hint="cs"/>
          <w:rtl/>
        </w:rPr>
        <w:t>מלר</w:t>
      </w:r>
      <w:proofErr w:type="spellEnd"/>
      <w:r w:rsidR="000623A1" w:rsidRPr="000623A1">
        <w:rPr>
          <w:rFonts w:cs="David" w:hint="cs"/>
          <w:rtl/>
        </w:rPr>
        <w:t>-הור</w:t>
      </w:r>
      <w:r>
        <w:rPr>
          <w:rFonts w:cs="David" w:hint="cs"/>
          <w:rtl/>
        </w:rPr>
        <w:t>וביץ</w:t>
      </w:r>
    </w:p>
    <w:p w14:paraId="285DA05F" w14:textId="77777777" w:rsidR="000623A1" w:rsidRPr="000623A1" w:rsidRDefault="000623A1" w:rsidP="000623A1">
      <w:pPr>
        <w:tabs>
          <w:tab w:val="left" w:pos="1930"/>
        </w:tabs>
        <w:bidi/>
        <w:rPr>
          <w:rFonts w:cs="David" w:hint="cs"/>
          <w:rtl/>
        </w:rPr>
      </w:pPr>
      <w:r w:rsidRPr="000623A1">
        <w:rPr>
          <w:rFonts w:cs="David" w:hint="cs"/>
          <w:rtl/>
        </w:rPr>
        <w:tab/>
      </w:r>
    </w:p>
    <w:p w14:paraId="2ADE129D" w14:textId="77777777" w:rsidR="000623A1" w:rsidRPr="000623A1" w:rsidRDefault="000623A1" w:rsidP="000623A1">
      <w:pPr>
        <w:bidi/>
        <w:rPr>
          <w:rFonts w:cs="David" w:hint="cs"/>
          <w:rtl/>
        </w:rPr>
      </w:pPr>
    </w:p>
    <w:p w14:paraId="247CE110" w14:textId="77777777" w:rsidR="000623A1" w:rsidRPr="000623A1" w:rsidRDefault="000623A1" w:rsidP="000623A1">
      <w:pPr>
        <w:bidi/>
        <w:rPr>
          <w:rFonts w:cs="David" w:hint="cs"/>
          <w:rtl/>
        </w:rPr>
      </w:pPr>
      <w:r w:rsidRPr="000623A1">
        <w:rPr>
          <w:rFonts w:cs="David" w:hint="cs"/>
          <w:b/>
          <w:bCs/>
          <w:u w:val="single"/>
          <w:rtl/>
        </w:rPr>
        <w:t>ייעוץ משפטי:</w:t>
      </w:r>
      <w:r w:rsidRPr="000623A1">
        <w:rPr>
          <w:rFonts w:cs="David" w:hint="cs"/>
          <w:rtl/>
        </w:rPr>
        <w:t xml:space="preserve"> עו"ד ארבל אסטרחן</w:t>
      </w:r>
    </w:p>
    <w:p w14:paraId="65D2D5FD" w14:textId="77777777" w:rsidR="000623A1" w:rsidRPr="000623A1" w:rsidRDefault="000623A1" w:rsidP="000623A1">
      <w:pPr>
        <w:bidi/>
        <w:rPr>
          <w:rFonts w:cs="David" w:hint="cs"/>
          <w:b/>
          <w:bCs/>
          <w:u w:val="single"/>
          <w:rtl/>
        </w:rPr>
      </w:pPr>
    </w:p>
    <w:p w14:paraId="64682712" w14:textId="77777777" w:rsidR="000623A1" w:rsidRPr="000623A1" w:rsidRDefault="000623A1" w:rsidP="000623A1">
      <w:pPr>
        <w:tabs>
          <w:tab w:val="left" w:pos="1930"/>
        </w:tabs>
        <w:bidi/>
        <w:rPr>
          <w:rFonts w:cs="David" w:hint="cs"/>
          <w:rtl/>
        </w:rPr>
      </w:pPr>
      <w:r w:rsidRPr="000623A1">
        <w:rPr>
          <w:rFonts w:cs="David"/>
          <w:b/>
          <w:bCs/>
          <w:u w:val="single"/>
          <w:rtl/>
        </w:rPr>
        <w:t>מנהלת הוועדה</w:t>
      </w:r>
      <w:r w:rsidRPr="000623A1">
        <w:rPr>
          <w:rFonts w:cs="David"/>
          <w:rtl/>
        </w:rPr>
        <w:t>:</w:t>
      </w:r>
      <w:r w:rsidRPr="000623A1">
        <w:rPr>
          <w:rFonts w:cs="David" w:hint="cs"/>
          <w:rtl/>
        </w:rPr>
        <w:t xml:space="preserve"> אתי בן-יוסף</w:t>
      </w:r>
    </w:p>
    <w:p w14:paraId="0AAFC76B" w14:textId="77777777" w:rsidR="000623A1" w:rsidRPr="000623A1" w:rsidRDefault="000623A1" w:rsidP="000623A1">
      <w:pPr>
        <w:tabs>
          <w:tab w:val="left" w:pos="1930"/>
        </w:tabs>
        <w:bidi/>
        <w:rPr>
          <w:rFonts w:cs="David" w:hint="cs"/>
          <w:b/>
          <w:bCs/>
          <w:rtl/>
        </w:rPr>
      </w:pPr>
    </w:p>
    <w:p w14:paraId="1481FA3D" w14:textId="77777777" w:rsidR="000623A1" w:rsidRPr="000623A1" w:rsidRDefault="000623A1" w:rsidP="000623A1">
      <w:pPr>
        <w:tabs>
          <w:tab w:val="left" w:pos="1930"/>
        </w:tabs>
        <w:bidi/>
        <w:rPr>
          <w:rFonts w:cs="David" w:hint="cs"/>
          <w:rtl/>
        </w:rPr>
      </w:pPr>
      <w:r w:rsidRPr="000623A1">
        <w:rPr>
          <w:rFonts w:cs="David" w:hint="cs"/>
          <w:b/>
          <w:bCs/>
          <w:u w:val="single"/>
          <w:rtl/>
        </w:rPr>
        <w:t>רשמת פרלמנטרית</w:t>
      </w:r>
      <w:r w:rsidRPr="000623A1">
        <w:rPr>
          <w:rFonts w:cs="David"/>
          <w:rtl/>
        </w:rPr>
        <w:t>:</w:t>
      </w:r>
      <w:r w:rsidRPr="000623A1">
        <w:rPr>
          <w:rFonts w:cs="David" w:hint="cs"/>
          <w:rtl/>
        </w:rPr>
        <w:tab/>
        <w:t>אתי אפלבוים</w:t>
      </w:r>
    </w:p>
    <w:p w14:paraId="5969A9A2" w14:textId="77777777" w:rsidR="000623A1" w:rsidRPr="000623A1" w:rsidRDefault="000623A1" w:rsidP="000623A1">
      <w:pPr>
        <w:numPr>
          <w:ilvl w:val="0"/>
          <w:numId w:val="2"/>
        </w:numPr>
        <w:overflowPunct w:val="0"/>
        <w:autoSpaceDE w:val="0"/>
        <w:autoSpaceDN w:val="0"/>
        <w:bidi/>
        <w:adjustRightInd w:val="0"/>
        <w:jc w:val="center"/>
        <w:textAlignment w:val="baseline"/>
        <w:rPr>
          <w:rFonts w:cs="David" w:hint="cs"/>
          <w:b/>
          <w:bCs/>
          <w:u w:val="single"/>
          <w:rtl/>
        </w:rPr>
      </w:pPr>
      <w:r w:rsidRPr="000623A1">
        <w:rPr>
          <w:rFonts w:cs="David"/>
          <w:rtl/>
        </w:rPr>
        <w:br w:type="page"/>
      </w:r>
      <w:r w:rsidRPr="000623A1">
        <w:rPr>
          <w:rFonts w:cs="David" w:hint="cs"/>
          <w:b/>
          <w:bCs/>
          <w:u w:val="single"/>
          <w:rtl/>
        </w:rPr>
        <w:lastRenderedPageBreak/>
        <w:t>ערעורים על החלטת יו"ר הכנסת והסגנים שלא לאשר דחיפות הצעות לסדר-היום.</w:t>
      </w:r>
    </w:p>
    <w:p w14:paraId="459DA3E3" w14:textId="77777777" w:rsidR="000623A1" w:rsidRPr="000623A1" w:rsidRDefault="000623A1" w:rsidP="000623A1">
      <w:pPr>
        <w:bidi/>
        <w:jc w:val="center"/>
        <w:rPr>
          <w:rFonts w:cs="David" w:hint="cs"/>
          <w:u w:val="single"/>
          <w:rtl/>
        </w:rPr>
      </w:pPr>
    </w:p>
    <w:p w14:paraId="4BA514DB" w14:textId="77777777" w:rsidR="000623A1" w:rsidRPr="000623A1" w:rsidRDefault="000623A1" w:rsidP="000623A1">
      <w:pPr>
        <w:bidi/>
        <w:rPr>
          <w:rFonts w:cs="David" w:hint="cs"/>
          <w:u w:val="single"/>
          <w:rtl/>
        </w:rPr>
      </w:pPr>
    </w:p>
    <w:p w14:paraId="171DE3C9" w14:textId="77777777" w:rsidR="000623A1" w:rsidRPr="000623A1" w:rsidRDefault="000623A1" w:rsidP="004C1A01">
      <w:pPr>
        <w:bidi/>
        <w:jc w:val="both"/>
        <w:rPr>
          <w:rFonts w:cs="David" w:hint="cs"/>
          <w:rtl/>
        </w:rPr>
      </w:pPr>
      <w:r w:rsidRPr="000623A1">
        <w:rPr>
          <w:rFonts w:cs="David" w:hint="cs"/>
          <w:u w:val="single"/>
          <w:rtl/>
        </w:rPr>
        <w:t>היו</w:t>
      </w:r>
      <w:r w:rsidR="004C1A01">
        <w:rPr>
          <w:rFonts w:cs="David" w:hint="cs"/>
          <w:u w:val="single"/>
          <w:rtl/>
        </w:rPr>
        <w:t>"</w:t>
      </w:r>
      <w:r w:rsidRPr="000623A1">
        <w:rPr>
          <w:rFonts w:cs="David" w:hint="cs"/>
          <w:u w:val="single"/>
          <w:rtl/>
        </w:rPr>
        <w:t>ר דוד טל:</w:t>
      </w:r>
    </w:p>
    <w:p w14:paraId="70B861C5" w14:textId="77777777" w:rsidR="000623A1" w:rsidRPr="000623A1" w:rsidRDefault="000623A1" w:rsidP="004C1A01">
      <w:pPr>
        <w:bidi/>
        <w:jc w:val="both"/>
        <w:rPr>
          <w:rFonts w:cs="David" w:hint="cs"/>
          <w:rtl/>
        </w:rPr>
      </w:pPr>
    </w:p>
    <w:p w14:paraId="6C8BB4E8" w14:textId="77777777" w:rsidR="000623A1" w:rsidRPr="000623A1" w:rsidRDefault="000623A1" w:rsidP="004C1A01">
      <w:pPr>
        <w:bidi/>
        <w:jc w:val="both"/>
        <w:rPr>
          <w:rFonts w:cs="David" w:hint="cs"/>
          <w:rtl/>
        </w:rPr>
      </w:pPr>
      <w:r w:rsidRPr="000623A1">
        <w:rPr>
          <w:rFonts w:cs="David" w:hint="cs"/>
          <w:rtl/>
        </w:rPr>
        <w:tab/>
        <w:t xml:space="preserve">בוקר טוב. אני פותח את ישיבת ועדת הכנסת. </w:t>
      </w:r>
    </w:p>
    <w:p w14:paraId="46A80950" w14:textId="77777777" w:rsidR="000623A1" w:rsidRPr="000623A1" w:rsidRDefault="000623A1" w:rsidP="004C1A01">
      <w:pPr>
        <w:bidi/>
        <w:jc w:val="both"/>
        <w:rPr>
          <w:rFonts w:cs="David" w:hint="cs"/>
          <w:rtl/>
        </w:rPr>
      </w:pPr>
    </w:p>
    <w:p w14:paraId="377A2498" w14:textId="77777777" w:rsidR="000623A1" w:rsidRPr="000623A1" w:rsidRDefault="000623A1" w:rsidP="004C1A01">
      <w:pPr>
        <w:bidi/>
        <w:jc w:val="both"/>
        <w:rPr>
          <w:rFonts w:cs="David" w:hint="cs"/>
          <w:rtl/>
        </w:rPr>
      </w:pPr>
      <w:r w:rsidRPr="000623A1">
        <w:rPr>
          <w:rFonts w:cs="David" w:hint="cs"/>
          <w:rtl/>
        </w:rPr>
        <w:tab/>
        <w:t xml:space="preserve">הנושא הראשון: ערעורו של חבר הכנסת אריה אלדד על החלטת הנשיאות בנושא ועידת המזרח התיכון בפריז. </w:t>
      </w:r>
    </w:p>
    <w:p w14:paraId="63DAAF96" w14:textId="77777777" w:rsidR="000623A1" w:rsidRPr="000623A1" w:rsidRDefault="000623A1" w:rsidP="004C1A01">
      <w:pPr>
        <w:bidi/>
        <w:jc w:val="both"/>
        <w:rPr>
          <w:rFonts w:cs="David" w:hint="cs"/>
          <w:rtl/>
        </w:rPr>
      </w:pPr>
    </w:p>
    <w:p w14:paraId="578EFB90" w14:textId="77777777" w:rsidR="000623A1" w:rsidRPr="000623A1" w:rsidRDefault="000623A1" w:rsidP="004C1A01">
      <w:pPr>
        <w:bidi/>
        <w:jc w:val="both"/>
        <w:rPr>
          <w:rFonts w:cs="David" w:hint="cs"/>
          <w:rtl/>
        </w:rPr>
      </w:pPr>
      <w:r w:rsidRPr="000623A1">
        <w:rPr>
          <w:rFonts w:cs="David" w:hint="cs"/>
          <w:rtl/>
        </w:rPr>
        <w:tab/>
        <w:t xml:space="preserve">חבר הכנסת אלדד, בבקשה. </w:t>
      </w:r>
    </w:p>
    <w:p w14:paraId="235596A3" w14:textId="77777777" w:rsidR="000623A1" w:rsidRPr="000623A1" w:rsidRDefault="000623A1" w:rsidP="004C1A01">
      <w:pPr>
        <w:bidi/>
        <w:jc w:val="both"/>
        <w:rPr>
          <w:rFonts w:cs="David" w:hint="cs"/>
          <w:rtl/>
        </w:rPr>
      </w:pPr>
    </w:p>
    <w:p w14:paraId="25809E18" w14:textId="77777777" w:rsidR="000623A1" w:rsidRPr="000623A1" w:rsidRDefault="000623A1" w:rsidP="004C1A01">
      <w:pPr>
        <w:bidi/>
        <w:jc w:val="both"/>
        <w:rPr>
          <w:rFonts w:cs="David" w:hint="cs"/>
          <w:rtl/>
        </w:rPr>
      </w:pPr>
      <w:r w:rsidRPr="000623A1">
        <w:rPr>
          <w:rFonts w:cs="David" w:hint="cs"/>
          <w:u w:val="single"/>
          <w:rtl/>
        </w:rPr>
        <w:t>אריה אלדד:</w:t>
      </w:r>
    </w:p>
    <w:p w14:paraId="523DBF02" w14:textId="77777777" w:rsidR="000623A1" w:rsidRPr="000623A1" w:rsidRDefault="000623A1" w:rsidP="004C1A01">
      <w:pPr>
        <w:bidi/>
        <w:jc w:val="both"/>
        <w:rPr>
          <w:rFonts w:cs="David" w:hint="cs"/>
          <w:rtl/>
        </w:rPr>
      </w:pPr>
    </w:p>
    <w:p w14:paraId="25D583B9" w14:textId="77777777" w:rsidR="000623A1" w:rsidRPr="000623A1" w:rsidRDefault="000623A1" w:rsidP="004C1A01">
      <w:pPr>
        <w:bidi/>
        <w:jc w:val="both"/>
        <w:rPr>
          <w:rFonts w:cs="David" w:hint="cs"/>
          <w:rtl/>
        </w:rPr>
      </w:pPr>
      <w:r w:rsidRPr="000623A1">
        <w:rPr>
          <w:rFonts w:cs="David" w:hint="cs"/>
          <w:rtl/>
        </w:rPr>
        <w:tab/>
        <w:t xml:space="preserve"> בוקר טוב אדוני היושב ראש, חברי הכנסת. ועידת פריז היא האירוע המדיני המרכזי של השבוע.ש יכול להיות שההשלכות שלה לטווח ארוך יהיו משמעותיות מאוד.</w:t>
      </w:r>
    </w:p>
    <w:p w14:paraId="0B2B1B70" w14:textId="77777777" w:rsidR="000623A1" w:rsidRPr="000623A1" w:rsidRDefault="000623A1" w:rsidP="004C1A01">
      <w:pPr>
        <w:bidi/>
        <w:jc w:val="both"/>
        <w:rPr>
          <w:rFonts w:cs="David" w:hint="cs"/>
          <w:rtl/>
        </w:rPr>
      </w:pPr>
    </w:p>
    <w:p w14:paraId="0FC85941" w14:textId="77777777" w:rsidR="000623A1" w:rsidRPr="000623A1" w:rsidRDefault="000623A1" w:rsidP="004C1A01">
      <w:pPr>
        <w:bidi/>
        <w:jc w:val="both"/>
        <w:rPr>
          <w:rFonts w:cs="David" w:hint="cs"/>
          <w:u w:val="single"/>
          <w:rtl/>
        </w:rPr>
      </w:pPr>
      <w:r w:rsidRPr="000623A1">
        <w:rPr>
          <w:rFonts w:cs="David" w:hint="cs"/>
          <w:u w:val="single"/>
          <w:rtl/>
        </w:rPr>
        <w:t>קולט אביטל:</w:t>
      </w:r>
    </w:p>
    <w:p w14:paraId="1414C39F" w14:textId="77777777" w:rsidR="000623A1" w:rsidRPr="000623A1" w:rsidRDefault="000623A1" w:rsidP="004C1A01">
      <w:pPr>
        <w:bidi/>
        <w:jc w:val="both"/>
        <w:rPr>
          <w:rFonts w:cs="David" w:hint="cs"/>
          <w:u w:val="single"/>
          <w:rtl/>
        </w:rPr>
      </w:pPr>
    </w:p>
    <w:p w14:paraId="7BA1564B" w14:textId="77777777" w:rsidR="000623A1" w:rsidRPr="000623A1" w:rsidRDefault="000623A1" w:rsidP="004C1A01">
      <w:pPr>
        <w:bidi/>
        <w:ind w:firstLine="567"/>
        <w:jc w:val="both"/>
        <w:rPr>
          <w:rFonts w:cs="David" w:hint="cs"/>
          <w:rtl/>
        </w:rPr>
      </w:pPr>
      <w:r w:rsidRPr="000623A1">
        <w:rPr>
          <w:rFonts w:cs="David" w:hint="cs"/>
          <w:rtl/>
        </w:rPr>
        <w:t xml:space="preserve">ממש לא. </w:t>
      </w:r>
    </w:p>
    <w:p w14:paraId="7778698A" w14:textId="77777777" w:rsidR="000623A1" w:rsidRPr="000623A1" w:rsidRDefault="000623A1" w:rsidP="004C1A01">
      <w:pPr>
        <w:bidi/>
        <w:ind w:firstLine="567"/>
        <w:jc w:val="both"/>
        <w:rPr>
          <w:rFonts w:cs="David" w:hint="cs"/>
          <w:rtl/>
        </w:rPr>
      </w:pPr>
    </w:p>
    <w:p w14:paraId="6175BB5B" w14:textId="77777777" w:rsidR="000623A1" w:rsidRPr="000623A1" w:rsidRDefault="000623A1" w:rsidP="004C1A01">
      <w:pPr>
        <w:bidi/>
        <w:jc w:val="both"/>
        <w:rPr>
          <w:rFonts w:cs="David" w:hint="cs"/>
          <w:u w:val="single"/>
          <w:rtl/>
        </w:rPr>
      </w:pPr>
      <w:r w:rsidRPr="000623A1">
        <w:rPr>
          <w:rFonts w:cs="David" w:hint="cs"/>
          <w:u w:val="single"/>
          <w:rtl/>
        </w:rPr>
        <w:t>אריה אלדד:</w:t>
      </w:r>
    </w:p>
    <w:p w14:paraId="7CA1855F" w14:textId="77777777" w:rsidR="000623A1" w:rsidRPr="000623A1" w:rsidRDefault="000623A1" w:rsidP="004C1A01">
      <w:pPr>
        <w:bidi/>
        <w:jc w:val="both"/>
        <w:rPr>
          <w:rFonts w:cs="David" w:hint="cs"/>
          <w:u w:val="single"/>
          <w:rtl/>
        </w:rPr>
      </w:pPr>
    </w:p>
    <w:p w14:paraId="5B867C41" w14:textId="77777777" w:rsidR="000623A1" w:rsidRPr="000623A1" w:rsidRDefault="000623A1" w:rsidP="004C1A01">
      <w:pPr>
        <w:bidi/>
        <w:ind w:firstLine="567"/>
        <w:jc w:val="both"/>
        <w:rPr>
          <w:rFonts w:cs="David" w:hint="cs"/>
          <w:rtl/>
        </w:rPr>
      </w:pPr>
      <w:r w:rsidRPr="000623A1">
        <w:rPr>
          <w:rFonts w:cs="David" w:hint="cs"/>
          <w:rtl/>
        </w:rPr>
        <w:t xml:space="preserve">אני סבור שראוי הכנסת לא תתעלם מהאירוע הזה ותדון בו. המפגש שהיה צפוי ולא היה; לחיצת היד </w:t>
      </w:r>
      <w:proofErr w:type="spellStart"/>
      <w:r w:rsidRPr="000623A1">
        <w:rPr>
          <w:rFonts w:cs="David" w:hint="cs"/>
          <w:rtl/>
        </w:rPr>
        <w:t>שהיתה</w:t>
      </w:r>
      <w:proofErr w:type="spellEnd"/>
      <w:r w:rsidRPr="000623A1">
        <w:rPr>
          <w:rFonts w:cs="David" w:hint="cs"/>
          <w:rtl/>
        </w:rPr>
        <w:t xml:space="preserve"> או לא </w:t>
      </w:r>
      <w:proofErr w:type="spellStart"/>
      <w:r w:rsidRPr="000623A1">
        <w:rPr>
          <w:rFonts w:cs="David" w:hint="cs"/>
          <w:rtl/>
        </w:rPr>
        <w:t>היתה</w:t>
      </w:r>
      <w:proofErr w:type="spellEnd"/>
      <w:r w:rsidRPr="000623A1">
        <w:rPr>
          <w:rFonts w:cs="David" w:hint="cs"/>
          <w:rtl/>
        </w:rPr>
        <w:t>; השתתפותו של אחד מסגני היושב ראש מטעם עצמו במשלחת, שלא ברור אם הוא ייצג את כנסת ישראל או את הרשות הפלסטינית. אלה נושאים כבדים לדון בהם.</w:t>
      </w:r>
    </w:p>
    <w:p w14:paraId="5159B56F" w14:textId="77777777" w:rsidR="000623A1" w:rsidRPr="000623A1" w:rsidRDefault="000623A1" w:rsidP="004C1A01">
      <w:pPr>
        <w:bidi/>
        <w:jc w:val="both"/>
        <w:rPr>
          <w:rFonts w:cs="David" w:hint="cs"/>
          <w:rtl/>
        </w:rPr>
      </w:pPr>
    </w:p>
    <w:p w14:paraId="79924BC5" w14:textId="77777777" w:rsidR="000623A1" w:rsidRPr="000623A1" w:rsidRDefault="000623A1" w:rsidP="004C1A01">
      <w:pPr>
        <w:bidi/>
        <w:jc w:val="both"/>
        <w:rPr>
          <w:rFonts w:cs="David" w:hint="cs"/>
          <w:rtl/>
        </w:rPr>
      </w:pPr>
      <w:r w:rsidRPr="000623A1">
        <w:rPr>
          <w:rFonts w:cs="David" w:hint="cs"/>
          <w:u w:val="single"/>
          <w:rtl/>
        </w:rPr>
        <w:t>שלי יחימוביץ:</w:t>
      </w:r>
    </w:p>
    <w:p w14:paraId="7C71CCB5" w14:textId="77777777" w:rsidR="000623A1" w:rsidRPr="000623A1" w:rsidRDefault="000623A1" w:rsidP="004C1A01">
      <w:pPr>
        <w:bidi/>
        <w:jc w:val="both"/>
        <w:rPr>
          <w:rFonts w:cs="David" w:hint="cs"/>
          <w:rtl/>
        </w:rPr>
      </w:pPr>
    </w:p>
    <w:p w14:paraId="34C73D9B" w14:textId="77777777" w:rsidR="000623A1" w:rsidRPr="000623A1" w:rsidRDefault="000623A1" w:rsidP="004C1A01">
      <w:pPr>
        <w:bidi/>
        <w:jc w:val="both"/>
        <w:rPr>
          <w:rFonts w:cs="David" w:hint="cs"/>
          <w:rtl/>
        </w:rPr>
      </w:pPr>
      <w:r w:rsidRPr="000623A1">
        <w:rPr>
          <w:rFonts w:cs="David" w:hint="cs"/>
          <w:rtl/>
        </w:rPr>
        <w:tab/>
        <w:t xml:space="preserve"> מה יותר מפריע לך יותר, שאסאד סירב ללחוץ את ידו של אולמרט או שטיבי לחץ את ידו?</w:t>
      </w:r>
    </w:p>
    <w:p w14:paraId="5A9334E7" w14:textId="77777777" w:rsidR="000623A1" w:rsidRPr="000623A1" w:rsidRDefault="000623A1" w:rsidP="004C1A01">
      <w:pPr>
        <w:bidi/>
        <w:jc w:val="both"/>
        <w:rPr>
          <w:rFonts w:cs="David" w:hint="cs"/>
          <w:rtl/>
        </w:rPr>
      </w:pPr>
    </w:p>
    <w:p w14:paraId="5C617AB3" w14:textId="77777777" w:rsidR="000623A1" w:rsidRPr="000623A1" w:rsidRDefault="000623A1" w:rsidP="004C1A01">
      <w:pPr>
        <w:bidi/>
        <w:jc w:val="both"/>
        <w:rPr>
          <w:rFonts w:cs="David" w:hint="cs"/>
          <w:rtl/>
        </w:rPr>
      </w:pPr>
      <w:r w:rsidRPr="000623A1">
        <w:rPr>
          <w:rFonts w:cs="David" w:hint="cs"/>
          <w:u w:val="single"/>
          <w:rtl/>
        </w:rPr>
        <w:t>אריה אלדד:</w:t>
      </w:r>
    </w:p>
    <w:p w14:paraId="22AD1DBD" w14:textId="77777777" w:rsidR="000623A1" w:rsidRPr="000623A1" w:rsidRDefault="000623A1" w:rsidP="004C1A01">
      <w:pPr>
        <w:bidi/>
        <w:jc w:val="both"/>
        <w:rPr>
          <w:rFonts w:cs="David" w:hint="cs"/>
          <w:rtl/>
        </w:rPr>
      </w:pPr>
    </w:p>
    <w:p w14:paraId="665AA709" w14:textId="77777777" w:rsidR="000623A1" w:rsidRPr="000623A1" w:rsidRDefault="000623A1" w:rsidP="004C1A01">
      <w:pPr>
        <w:bidi/>
        <w:jc w:val="both"/>
        <w:rPr>
          <w:rFonts w:cs="David" w:hint="cs"/>
          <w:rtl/>
        </w:rPr>
      </w:pPr>
      <w:r w:rsidRPr="000623A1">
        <w:rPr>
          <w:rFonts w:cs="David" w:hint="cs"/>
          <w:rtl/>
        </w:rPr>
        <w:tab/>
        <w:t xml:space="preserve">אם הוא רוצה ללחוץ את ידו של טיבי, שייהנה. </w:t>
      </w:r>
    </w:p>
    <w:p w14:paraId="3EC6FA22" w14:textId="77777777" w:rsidR="000623A1" w:rsidRPr="000623A1" w:rsidRDefault="000623A1" w:rsidP="004C1A01">
      <w:pPr>
        <w:bidi/>
        <w:jc w:val="both"/>
        <w:rPr>
          <w:rFonts w:cs="David" w:hint="cs"/>
          <w:rtl/>
        </w:rPr>
      </w:pPr>
    </w:p>
    <w:p w14:paraId="7276B979"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4FB64FF7" w14:textId="77777777" w:rsidR="000623A1" w:rsidRPr="000623A1" w:rsidRDefault="000623A1" w:rsidP="004C1A01">
      <w:pPr>
        <w:bidi/>
        <w:jc w:val="both"/>
        <w:rPr>
          <w:rFonts w:cs="David" w:hint="cs"/>
          <w:u w:val="single"/>
          <w:rtl/>
        </w:rPr>
      </w:pPr>
    </w:p>
    <w:p w14:paraId="20269E0F" w14:textId="77777777" w:rsidR="000623A1" w:rsidRPr="000623A1" w:rsidRDefault="000623A1" w:rsidP="004C1A01">
      <w:pPr>
        <w:bidi/>
        <w:jc w:val="both"/>
        <w:rPr>
          <w:rFonts w:cs="David" w:hint="cs"/>
          <w:rtl/>
        </w:rPr>
      </w:pPr>
      <w:r w:rsidRPr="000623A1">
        <w:rPr>
          <w:rFonts w:cs="David" w:hint="cs"/>
          <w:rtl/>
        </w:rPr>
        <w:tab/>
        <w:t xml:space="preserve">קודם כל אני כועס שלא הזמינו גם אותנו למצעד </w:t>
      </w:r>
      <w:proofErr w:type="spellStart"/>
      <w:r w:rsidRPr="000623A1">
        <w:rPr>
          <w:rFonts w:cs="David" w:hint="cs"/>
          <w:rtl/>
        </w:rPr>
        <w:t>בשאנז</w:t>
      </w:r>
      <w:proofErr w:type="spellEnd"/>
      <w:r w:rsidRPr="000623A1">
        <w:rPr>
          <w:rFonts w:cs="David" w:hint="cs"/>
          <w:rtl/>
        </w:rPr>
        <w:t>-</w:t>
      </w:r>
      <w:proofErr w:type="spellStart"/>
      <w:r w:rsidRPr="000623A1">
        <w:rPr>
          <w:rFonts w:cs="David" w:hint="cs"/>
          <w:rtl/>
        </w:rPr>
        <w:t>אליזה</w:t>
      </w:r>
      <w:proofErr w:type="spellEnd"/>
      <w:r w:rsidRPr="000623A1">
        <w:rPr>
          <w:rFonts w:cs="David" w:hint="cs"/>
          <w:rtl/>
        </w:rPr>
        <w:t>, בשביל זה הם הוזמנו.</w:t>
      </w:r>
    </w:p>
    <w:p w14:paraId="048A6B70" w14:textId="77777777" w:rsidR="000623A1" w:rsidRPr="000623A1" w:rsidRDefault="000623A1" w:rsidP="004C1A01">
      <w:pPr>
        <w:bidi/>
        <w:jc w:val="both"/>
        <w:rPr>
          <w:rFonts w:cs="David" w:hint="cs"/>
          <w:rtl/>
        </w:rPr>
      </w:pPr>
    </w:p>
    <w:p w14:paraId="4D484DD3" w14:textId="77777777" w:rsidR="000623A1" w:rsidRPr="000623A1" w:rsidRDefault="000623A1" w:rsidP="004C1A01">
      <w:pPr>
        <w:bidi/>
        <w:jc w:val="both"/>
        <w:rPr>
          <w:rFonts w:cs="David" w:hint="cs"/>
          <w:u w:val="single"/>
          <w:rtl/>
        </w:rPr>
      </w:pPr>
      <w:r w:rsidRPr="000623A1">
        <w:rPr>
          <w:rFonts w:cs="David" w:hint="cs"/>
          <w:u w:val="single"/>
          <w:rtl/>
        </w:rPr>
        <w:t>אריה אלדד:</w:t>
      </w:r>
    </w:p>
    <w:p w14:paraId="69DE82F3" w14:textId="77777777" w:rsidR="000623A1" w:rsidRPr="000623A1" w:rsidRDefault="000623A1" w:rsidP="004C1A01">
      <w:pPr>
        <w:bidi/>
        <w:jc w:val="both"/>
        <w:rPr>
          <w:rFonts w:cs="David" w:hint="cs"/>
          <w:u w:val="single"/>
          <w:rtl/>
        </w:rPr>
      </w:pPr>
    </w:p>
    <w:p w14:paraId="18528251" w14:textId="77777777" w:rsidR="000623A1" w:rsidRPr="000623A1" w:rsidRDefault="000623A1" w:rsidP="004C1A01">
      <w:pPr>
        <w:bidi/>
        <w:jc w:val="both"/>
        <w:rPr>
          <w:rFonts w:cs="David" w:hint="cs"/>
          <w:rtl/>
        </w:rPr>
      </w:pPr>
      <w:r w:rsidRPr="000623A1">
        <w:rPr>
          <w:rFonts w:cs="David" w:hint="cs"/>
          <w:rtl/>
        </w:rPr>
        <w:tab/>
        <w:t xml:space="preserve">עוד הערה אחת. התבקשתי לייצג לעניין בקשה זאת גם את חבר הכנסת אופיר פינס, שהגיש בקשה דומה והוא בסיור מטעם ועדת הפנים. </w:t>
      </w:r>
    </w:p>
    <w:p w14:paraId="305E0F54" w14:textId="77777777" w:rsidR="000623A1" w:rsidRPr="000623A1" w:rsidRDefault="000623A1" w:rsidP="004C1A01">
      <w:pPr>
        <w:bidi/>
        <w:jc w:val="both"/>
        <w:rPr>
          <w:rFonts w:cs="David" w:hint="cs"/>
          <w:rtl/>
        </w:rPr>
      </w:pPr>
    </w:p>
    <w:p w14:paraId="237EE24F"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5BCAD8A" w14:textId="77777777" w:rsidR="000623A1" w:rsidRPr="000623A1" w:rsidRDefault="000623A1" w:rsidP="004C1A01">
      <w:pPr>
        <w:bidi/>
        <w:jc w:val="both"/>
        <w:rPr>
          <w:rFonts w:cs="David" w:hint="cs"/>
          <w:rtl/>
        </w:rPr>
      </w:pPr>
    </w:p>
    <w:p w14:paraId="425A73DB" w14:textId="77777777" w:rsidR="000623A1" w:rsidRPr="000623A1" w:rsidRDefault="000623A1" w:rsidP="004C1A01">
      <w:pPr>
        <w:bidi/>
        <w:jc w:val="both"/>
        <w:rPr>
          <w:rFonts w:cs="David" w:hint="cs"/>
          <w:rtl/>
        </w:rPr>
      </w:pPr>
      <w:r w:rsidRPr="000623A1">
        <w:rPr>
          <w:rFonts w:cs="David" w:hint="cs"/>
          <w:rtl/>
        </w:rPr>
        <w:tab/>
        <w:t>סיור חשאי מאוד.</w:t>
      </w:r>
    </w:p>
    <w:p w14:paraId="231B618A" w14:textId="77777777" w:rsidR="000623A1" w:rsidRPr="000623A1" w:rsidRDefault="000623A1" w:rsidP="004C1A01">
      <w:pPr>
        <w:bidi/>
        <w:jc w:val="both"/>
        <w:rPr>
          <w:rFonts w:cs="David" w:hint="cs"/>
          <w:rtl/>
        </w:rPr>
      </w:pPr>
    </w:p>
    <w:p w14:paraId="6C79C1D3" w14:textId="77777777" w:rsidR="000623A1" w:rsidRPr="000623A1" w:rsidRDefault="000623A1" w:rsidP="004C1A01">
      <w:pPr>
        <w:bidi/>
        <w:jc w:val="both"/>
        <w:rPr>
          <w:rFonts w:cs="David" w:hint="cs"/>
          <w:u w:val="single"/>
          <w:rtl/>
        </w:rPr>
      </w:pPr>
      <w:r w:rsidRPr="000623A1">
        <w:rPr>
          <w:rFonts w:cs="David" w:hint="cs"/>
          <w:u w:val="single"/>
          <w:rtl/>
        </w:rPr>
        <w:t>אריה אלדד:</w:t>
      </w:r>
    </w:p>
    <w:p w14:paraId="160D9B90" w14:textId="77777777" w:rsidR="000623A1" w:rsidRPr="000623A1" w:rsidRDefault="000623A1" w:rsidP="004C1A01">
      <w:pPr>
        <w:bidi/>
        <w:jc w:val="both"/>
        <w:rPr>
          <w:rFonts w:cs="David" w:hint="cs"/>
          <w:u w:val="single"/>
          <w:rtl/>
        </w:rPr>
      </w:pPr>
    </w:p>
    <w:p w14:paraId="2315A9F9" w14:textId="77777777" w:rsidR="000623A1" w:rsidRPr="000623A1" w:rsidRDefault="000623A1" w:rsidP="004C1A01">
      <w:pPr>
        <w:bidi/>
        <w:jc w:val="both"/>
        <w:rPr>
          <w:rFonts w:cs="David" w:hint="cs"/>
          <w:rtl/>
        </w:rPr>
      </w:pPr>
      <w:r w:rsidRPr="000623A1">
        <w:rPr>
          <w:rFonts w:cs="David" w:hint="cs"/>
          <w:rtl/>
        </w:rPr>
        <w:tab/>
        <w:t xml:space="preserve">לא ממש סודי אבל מסווג. </w:t>
      </w:r>
    </w:p>
    <w:p w14:paraId="112673F3" w14:textId="77777777" w:rsidR="000623A1" w:rsidRPr="000623A1" w:rsidRDefault="000623A1" w:rsidP="004C1A01">
      <w:pPr>
        <w:bidi/>
        <w:jc w:val="both"/>
        <w:rPr>
          <w:rFonts w:cs="David" w:hint="cs"/>
          <w:rtl/>
        </w:rPr>
      </w:pPr>
      <w:r w:rsidRPr="000623A1">
        <w:rPr>
          <w:rFonts w:cs="David"/>
          <w:rtl/>
        </w:rPr>
        <w:br w:type="page"/>
      </w:r>
    </w:p>
    <w:p w14:paraId="0B3AF77D" w14:textId="77777777" w:rsidR="000623A1" w:rsidRPr="000623A1" w:rsidRDefault="000623A1" w:rsidP="004C1A01">
      <w:pPr>
        <w:bidi/>
        <w:jc w:val="both"/>
        <w:rPr>
          <w:rFonts w:cs="David" w:hint="cs"/>
          <w:rtl/>
        </w:rPr>
      </w:pPr>
      <w:r w:rsidRPr="000623A1">
        <w:rPr>
          <w:rFonts w:cs="David" w:hint="cs"/>
          <w:u w:val="single"/>
          <w:rtl/>
        </w:rPr>
        <w:t>גדעון סער:</w:t>
      </w:r>
    </w:p>
    <w:p w14:paraId="70353173" w14:textId="77777777" w:rsidR="000623A1" w:rsidRPr="000623A1" w:rsidRDefault="000623A1" w:rsidP="004C1A01">
      <w:pPr>
        <w:bidi/>
        <w:jc w:val="both"/>
        <w:rPr>
          <w:rFonts w:cs="David" w:hint="cs"/>
          <w:rtl/>
        </w:rPr>
      </w:pPr>
    </w:p>
    <w:p w14:paraId="43B70E13" w14:textId="77777777" w:rsidR="000623A1" w:rsidRPr="000623A1" w:rsidRDefault="000623A1" w:rsidP="004C1A01">
      <w:pPr>
        <w:bidi/>
        <w:jc w:val="both"/>
        <w:rPr>
          <w:rFonts w:cs="David" w:hint="cs"/>
          <w:rtl/>
        </w:rPr>
      </w:pPr>
      <w:r w:rsidRPr="000623A1">
        <w:rPr>
          <w:rFonts w:cs="David" w:hint="cs"/>
          <w:rtl/>
        </w:rPr>
        <w:tab/>
        <w:t xml:space="preserve"> אני חושב שלא יכול להיות שכנסת, שיש בה תמיכה לראש הממשלה, לא תגלה אמפ</w:t>
      </w:r>
      <w:r w:rsidR="004C1A01">
        <w:rPr>
          <w:rFonts w:cs="David" w:hint="cs"/>
          <w:rtl/>
        </w:rPr>
        <w:t>ת</w:t>
      </w:r>
      <w:r w:rsidRPr="000623A1">
        <w:rPr>
          <w:rFonts w:cs="David" w:hint="cs"/>
          <w:rtl/>
        </w:rPr>
        <w:t xml:space="preserve">יה לתחנונים ולעליבות ובניסיונות הנואשים שלו ללחוץ את היד של הרודן הסורי. אני חושב שלראות את זה היה דבר כל כך פתטי, לנסוע עד פריז. אמנם בפריז הוא אמר שהשלום קרוב ושמעולם הוא לא היה יותר קרוב, אבל בכל זאת, אדם שהשלום הוא כמעט בהישג-יד ממנו </w:t>
      </w:r>
      <w:r w:rsidRPr="000623A1">
        <w:rPr>
          <w:rFonts w:cs="David"/>
          <w:rtl/>
        </w:rPr>
        <w:t>–</w:t>
      </w:r>
      <w:r w:rsidRPr="000623A1">
        <w:rPr>
          <w:rFonts w:cs="David" w:hint="cs"/>
          <w:rtl/>
        </w:rPr>
        <w:t xml:space="preserve"> ואסד הוא באמת בהישג יד ממנו והוא מתחנן והוא מפיק בשביל </w:t>
      </w:r>
      <w:proofErr w:type="spellStart"/>
      <w:r w:rsidRPr="000623A1">
        <w:rPr>
          <w:rFonts w:cs="David" w:hint="cs"/>
          <w:rtl/>
        </w:rPr>
        <w:t>סרקוזי</w:t>
      </w:r>
      <w:proofErr w:type="spellEnd"/>
      <w:r w:rsidRPr="000623A1">
        <w:rPr>
          <w:rFonts w:cs="David" w:hint="cs"/>
          <w:rtl/>
        </w:rPr>
        <w:t xml:space="preserve"> ועידה שלמה. הופך את אסד לגיבור הוועידה. אפילו כמעט שכחו שאולמרט שם. כולם התרכזו </w:t>
      </w:r>
      <w:proofErr w:type="spellStart"/>
      <w:r w:rsidRPr="000623A1">
        <w:rPr>
          <w:rFonts w:cs="David" w:hint="cs"/>
          <w:rtl/>
        </w:rPr>
        <w:t>באסד</w:t>
      </w:r>
      <w:proofErr w:type="spellEnd"/>
      <w:r w:rsidRPr="000623A1">
        <w:rPr>
          <w:rFonts w:cs="David" w:hint="cs"/>
          <w:rtl/>
        </w:rPr>
        <w:t xml:space="preserve">. </w:t>
      </w:r>
    </w:p>
    <w:p w14:paraId="60A3CE22" w14:textId="77777777" w:rsidR="000623A1" w:rsidRPr="000623A1" w:rsidRDefault="000623A1" w:rsidP="004C1A01">
      <w:pPr>
        <w:bidi/>
        <w:jc w:val="both"/>
        <w:rPr>
          <w:rFonts w:cs="David" w:hint="cs"/>
          <w:rtl/>
        </w:rPr>
      </w:pPr>
    </w:p>
    <w:p w14:paraId="0727E963" w14:textId="77777777" w:rsidR="000623A1" w:rsidRPr="000623A1" w:rsidRDefault="000623A1" w:rsidP="004C1A01">
      <w:pPr>
        <w:bidi/>
        <w:ind w:firstLine="567"/>
        <w:jc w:val="both"/>
        <w:rPr>
          <w:rFonts w:cs="David" w:hint="cs"/>
          <w:rtl/>
        </w:rPr>
      </w:pPr>
      <w:r w:rsidRPr="000623A1">
        <w:rPr>
          <w:rFonts w:cs="David" w:hint="cs"/>
          <w:rtl/>
        </w:rPr>
        <w:t>אני חושב שהמליאה חייבת לדון ולכן אני מציע לאשר את הערעור של חבר הכנסת אלדד.</w:t>
      </w:r>
    </w:p>
    <w:p w14:paraId="2131382F" w14:textId="77777777" w:rsidR="000623A1" w:rsidRPr="000623A1" w:rsidRDefault="000623A1" w:rsidP="004C1A01">
      <w:pPr>
        <w:bidi/>
        <w:jc w:val="both"/>
        <w:rPr>
          <w:rFonts w:cs="David" w:hint="cs"/>
          <w:rtl/>
        </w:rPr>
      </w:pPr>
    </w:p>
    <w:p w14:paraId="784525E8"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FCC3663" w14:textId="77777777" w:rsidR="000623A1" w:rsidRPr="000623A1" w:rsidRDefault="000623A1" w:rsidP="004C1A01">
      <w:pPr>
        <w:bidi/>
        <w:jc w:val="both"/>
        <w:rPr>
          <w:rFonts w:cs="David" w:hint="cs"/>
          <w:rtl/>
        </w:rPr>
      </w:pPr>
    </w:p>
    <w:p w14:paraId="284F263E" w14:textId="77777777" w:rsidR="000623A1" w:rsidRPr="000623A1" w:rsidRDefault="000623A1" w:rsidP="004C1A01">
      <w:pPr>
        <w:bidi/>
        <w:jc w:val="both"/>
        <w:rPr>
          <w:rFonts w:cs="David" w:hint="cs"/>
          <w:rtl/>
        </w:rPr>
      </w:pPr>
      <w:r w:rsidRPr="000623A1">
        <w:rPr>
          <w:rFonts w:cs="David" w:hint="cs"/>
          <w:rtl/>
        </w:rPr>
        <w:tab/>
        <w:t>הרב פרוש, יש לך להוסיף על מה שכבר נאמר?</w:t>
      </w:r>
    </w:p>
    <w:p w14:paraId="7F7AEDCA" w14:textId="77777777" w:rsidR="000623A1" w:rsidRPr="000623A1" w:rsidRDefault="000623A1" w:rsidP="004C1A01">
      <w:pPr>
        <w:bidi/>
        <w:jc w:val="both"/>
        <w:rPr>
          <w:rFonts w:cs="David" w:hint="cs"/>
          <w:rtl/>
        </w:rPr>
      </w:pPr>
    </w:p>
    <w:p w14:paraId="2A015359" w14:textId="77777777" w:rsidR="000623A1" w:rsidRPr="000623A1" w:rsidRDefault="000623A1" w:rsidP="004C1A01">
      <w:pPr>
        <w:bidi/>
        <w:jc w:val="both"/>
        <w:rPr>
          <w:rFonts w:cs="David" w:hint="cs"/>
          <w:rtl/>
        </w:rPr>
      </w:pPr>
      <w:r w:rsidRPr="000623A1">
        <w:rPr>
          <w:rFonts w:cs="David" w:hint="cs"/>
          <w:u w:val="single"/>
          <w:rtl/>
        </w:rPr>
        <w:t>מאיר פרוש:</w:t>
      </w:r>
    </w:p>
    <w:p w14:paraId="0FE745A4" w14:textId="77777777" w:rsidR="000623A1" w:rsidRPr="000623A1" w:rsidRDefault="000623A1" w:rsidP="004C1A01">
      <w:pPr>
        <w:bidi/>
        <w:jc w:val="both"/>
        <w:rPr>
          <w:rFonts w:cs="David" w:hint="cs"/>
          <w:rtl/>
        </w:rPr>
      </w:pPr>
    </w:p>
    <w:p w14:paraId="366762EB" w14:textId="77777777" w:rsidR="000623A1" w:rsidRPr="000623A1" w:rsidRDefault="000623A1" w:rsidP="004C1A01">
      <w:pPr>
        <w:bidi/>
        <w:jc w:val="both"/>
        <w:rPr>
          <w:rFonts w:cs="David" w:hint="cs"/>
          <w:rtl/>
        </w:rPr>
      </w:pPr>
      <w:r w:rsidRPr="000623A1">
        <w:rPr>
          <w:rFonts w:cs="David" w:hint="cs"/>
          <w:rtl/>
        </w:rPr>
        <w:tab/>
        <w:t xml:space="preserve">קודם כל אני מאוד נפגע מהיושב ראש, שאמור להיות גם יושב הראש שלי, כיושב ראש האופוזיציה, שמבקש לקבל רק את הערעור של חבר הכנסת אלדד ולא של חבר הכנסת פרוש. </w:t>
      </w:r>
      <w:r w:rsidRPr="000623A1">
        <w:rPr>
          <w:rFonts w:cs="David" w:hint="cs"/>
          <w:rtl/>
        </w:rPr>
        <w:tab/>
      </w:r>
    </w:p>
    <w:p w14:paraId="374AB002" w14:textId="77777777" w:rsidR="000623A1" w:rsidRPr="000623A1" w:rsidRDefault="000623A1" w:rsidP="004C1A01">
      <w:pPr>
        <w:bidi/>
        <w:jc w:val="both"/>
        <w:rPr>
          <w:rFonts w:cs="David" w:hint="cs"/>
          <w:u w:val="single"/>
          <w:rtl/>
        </w:rPr>
      </w:pPr>
    </w:p>
    <w:p w14:paraId="474F0003" w14:textId="77777777" w:rsidR="000623A1" w:rsidRPr="000623A1" w:rsidRDefault="000623A1" w:rsidP="004C1A01">
      <w:pPr>
        <w:bidi/>
        <w:jc w:val="both"/>
        <w:rPr>
          <w:rFonts w:cs="David" w:hint="cs"/>
          <w:rtl/>
        </w:rPr>
      </w:pPr>
      <w:r w:rsidRPr="000623A1">
        <w:rPr>
          <w:rFonts w:cs="David" w:hint="cs"/>
          <w:u w:val="single"/>
          <w:rtl/>
        </w:rPr>
        <w:t>גדעון סער:</w:t>
      </w:r>
    </w:p>
    <w:p w14:paraId="3CC05146" w14:textId="77777777" w:rsidR="000623A1" w:rsidRPr="000623A1" w:rsidRDefault="000623A1" w:rsidP="004C1A01">
      <w:pPr>
        <w:bidi/>
        <w:jc w:val="both"/>
        <w:rPr>
          <w:rFonts w:cs="David" w:hint="cs"/>
          <w:rtl/>
        </w:rPr>
      </w:pPr>
    </w:p>
    <w:p w14:paraId="38FAD0A2" w14:textId="77777777" w:rsidR="000623A1" w:rsidRPr="000623A1" w:rsidRDefault="000623A1" w:rsidP="004C1A01">
      <w:pPr>
        <w:bidi/>
        <w:jc w:val="both"/>
        <w:rPr>
          <w:rFonts w:cs="David" w:hint="cs"/>
          <w:rtl/>
        </w:rPr>
      </w:pPr>
      <w:r w:rsidRPr="000623A1">
        <w:rPr>
          <w:rFonts w:cs="David" w:hint="cs"/>
          <w:rtl/>
        </w:rPr>
        <w:tab/>
        <w:t xml:space="preserve"> אני מתקן את עצמי. פשוט הנושא שלך היה הנושא של הויתורים. חבר הכנסת אלדד לא מעלה על דעתו שראש ממשלה כאהוד אולמרט מוכן לוותר על משהו. אני מודיע שאני תומך גם בחבר כנסת פרוש. </w:t>
      </w:r>
    </w:p>
    <w:p w14:paraId="0922A767" w14:textId="77777777" w:rsidR="000623A1" w:rsidRPr="000623A1" w:rsidRDefault="000623A1" w:rsidP="004C1A01">
      <w:pPr>
        <w:bidi/>
        <w:jc w:val="both"/>
        <w:rPr>
          <w:rFonts w:cs="David" w:hint="cs"/>
          <w:rtl/>
        </w:rPr>
      </w:pPr>
    </w:p>
    <w:p w14:paraId="117CD803" w14:textId="77777777" w:rsidR="000623A1" w:rsidRPr="000623A1" w:rsidRDefault="000623A1" w:rsidP="004C1A01">
      <w:pPr>
        <w:bidi/>
        <w:jc w:val="both"/>
        <w:rPr>
          <w:rFonts w:cs="David" w:hint="cs"/>
          <w:rtl/>
        </w:rPr>
      </w:pPr>
      <w:r w:rsidRPr="000623A1">
        <w:rPr>
          <w:rFonts w:cs="David" w:hint="cs"/>
          <w:u w:val="single"/>
          <w:rtl/>
        </w:rPr>
        <w:t>מאיר פרוש:</w:t>
      </w:r>
    </w:p>
    <w:p w14:paraId="7D77AA67" w14:textId="77777777" w:rsidR="000623A1" w:rsidRPr="000623A1" w:rsidRDefault="000623A1" w:rsidP="004C1A01">
      <w:pPr>
        <w:bidi/>
        <w:jc w:val="both"/>
        <w:rPr>
          <w:rFonts w:cs="David" w:hint="cs"/>
          <w:rtl/>
        </w:rPr>
      </w:pPr>
    </w:p>
    <w:p w14:paraId="72D11DE9" w14:textId="77777777" w:rsidR="000623A1" w:rsidRPr="000623A1" w:rsidRDefault="000623A1" w:rsidP="004C1A01">
      <w:pPr>
        <w:bidi/>
        <w:jc w:val="both"/>
        <w:rPr>
          <w:rFonts w:cs="David" w:hint="cs"/>
          <w:rtl/>
        </w:rPr>
      </w:pPr>
      <w:r w:rsidRPr="000623A1">
        <w:rPr>
          <w:rFonts w:cs="David" w:hint="cs"/>
          <w:rtl/>
        </w:rPr>
        <w:tab/>
        <w:t xml:space="preserve"> לכאורה, אם ראש הממשלה היה פה הנושא היה נדון במסגרת סיעתית אתמול במסגרת הצעת אי אמון של מרצ, כי הם ביקשו לדון בנושא הזה. מאחר וראש הממשלה לא היה פה, הנושא של אי האמון עבר להיות הצעה לסדר, כך שאף סיעה לא יכולה להשתתף. זאת אומרת, בעצם הדבר הוא נושא מאוד חשוב, מעבר לנימוקים שנשמעו כאן. לכן אני מבקש שיקבלו את בקשתי. </w:t>
      </w:r>
    </w:p>
    <w:p w14:paraId="5B757472" w14:textId="77777777" w:rsidR="000623A1" w:rsidRPr="000623A1" w:rsidRDefault="000623A1" w:rsidP="004C1A01">
      <w:pPr>
        <w:bidi/>
        <w:jc w:val="both"/>
        <w:rPr>
          <w:rFonts w:cs="David" w:hint="cs"/>
          <w:rtl/>
        </w:rPr>
      </w:pPr>
    </w:p>
    <w:p w14:paraId="44011C8B" w14:textId="77777777" w:rsidR="000623A1" w:rsidRPr="000623A1" w:rsidRDefault="000623A1" w:rsidP="004C1A01">
      <w:pPr>
        <w:bidi/>
        <w:jc w:val="both"/>
        <w:rPr>
          <w:rFonts w:cs="David" w:hint="cs"/>
          <w:rtl/>
        </w:rPr>
      </w:pPr>
      <w:r w:rsidRPr="000623A1">
        <w:rPr>
          <w:rFonts w:cs="David" w:hint="cs"/>
          <w:u w:val="single"/>
          <w:rtl/>
        </w:rPr>
        <w:t>קולט אביטל:</w:t>
      </w:r>
    </w:p>
    <w:p w14:paraId="79B0E63F" w14:textId="77777777" w:rsidR="000623A1" w:rsidRPr="000623A1" w:rsidRDefault="000623A1" w:rsidP="004C1A01">
      <w:pPr>
        <w:bidi/>
        <w:jc w:val="both"/>
        <w:rPr>
          <w:rFonts w:cs="David" w:hint="cs"/>
          <w:rtl/>
        </w:rPr>
      </w:pPr>
    </w:p>
    <w:p w14:paraId="127DF25B" w14:textId="77777777" w:rsidR="000623A1" w:rsidRPr="000623A1" w:rsidRDefault="000623A1" w:rsidP="004C1A01">
      <w:pPr>
        <w:bidi/>
        <w:jc w:val="both"/>
        <w:rPr>
          <w:rFonts w:cs="David" w:hint="cs"/>
          <w:rtl/>
        </w:rPr>
      </w:pPr>
      <w:r w:rsidRPr="000623A1">
        <w:rPr>
          <w:rFonts w:cs="David" w:hint="cs"/>
          <w:rtl/>
        </w:rPr>
        <w:tab/>
        <w:t xml:space="preserve"> שני דברים, אדוני. קודם כל, כשאנחנו באים לדון בהצעות דחופות לסדר קנה המידה הוא מה דחיפות הנושא. </w:t>
      </w:r>
    </w:p>
    <w:p w14:paraId="04C73D17" w14:textId="77777777" w:rsidR="000623A1" w:rsidRPr="000623A1" w:rsidRDefault="000623A1" w:rsidP="004C1A01">
      <w:pPr>
        <w:bidi/>
        <w:jc w:val="both"/>
        <w:rPr>
          <w:rFonts w:cs="David" w:hint="cs"/>
          <w:rtl/>
        </w:rPr>
      </w:pPr>
    </w:p>
    <w:p w14:paraId="6A7F5F63"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37B5679" w14:textId="77777777" w:rsidR="000623A1" w:rsidRPr="000623A1" w:rsidRDefault="000623A1" w:rsidP="004C1A01">
      <w:pPr>
        <w:bidi/>
        <w:jc w:val="both"/>
        <w:rPr>
          <w:rFonts w:cs="David" w:hint="cs"/>
          <w:rtl/>
        </w:rPr>
      </w:pPr>
    </w:p>
    <w:p w14:paraId="1DB11CF3" w14:textId="77777777" w:rsidR="000623A1" w:rsidRPr="000623A1" w:rsidRDefault="000623A1" w:rsidP="004C1A01">
      <w:pPr>
        <w:bidi/>
        <w:jc w:val="both"/>
        <w:rPr>
          <w:rFonts w:cs="David" w:hint="cs"/>
          <w:rtl/>
        </w:rPr>
      </w:pPr>
      <w:r w:rsidRPr="000623A1">
        <w:rPr>
          <w:rFonts w:cs="David" w:hint="cs"/>
          <w:rtl/>
        </w:rPr>
        <w:tab/>
        <w:t xml:space="preserve">בדקתי את התקנון כדי לראות אם חבר הכנסת אלדד יכול לייצג את חבר הכנסת פינס. </w:t>
      </w:r>
    </w:p>
    <w:p w14:paraId="2EB06A93" w14:textId="77777777" w:rsidR="000623A1" w:rsidRPr="000623A1" w:rsidRDefault="000623A1" w:rsidP="004C1A01">
      <w:pPr>
        <w:bidi/>
        <w:jc w:val="both"/>
        <w:rPr>
          <w:rFonts w:cs="David" w:hint="cs"/>
          <w:rtl/>
        </w:rPr>
      </w:pPr>
    </w:p>
    <w:p w14:paraId="40F54A24" w14:textId="77777777" w:rsidR="000623A1" w:rsidRPr="000623A1" w:rsidRDefault="000623A1" w:rsidP="004C1A01">
      <w:pPr>
        <w:bidi/>
        <w:jc w:val="both"/>
        <w:rPr>
          <w:rFonts w:cs="David" w:hint="cs"/>
          <w:rtl/>
        </w:rPr>
      </w:pPr>
      <w:r w:rsidRPr="000623A1">
        <w:rPr>
          <w:rFonts w:cs="David" w:hint="cs"/>
          <w:u w:val="single"/>
          <w:rtl/>
        </w:rPr>
        <w:t>שלי יחימוביץ:</w:t>
      </w:r>
    </w:p>
    <w:p w14:paraId="1D2A1E86" w14:textId="77777777" w:rsidR="000623A1" w:rsidRPr="000623A1" w:rsidRDefault="000623A1" w:rsidP="004C1A01">
      <w:pPr>
        <w:bidi/>
        <w:jc w:val="both"/>
        <w:rPr>
          <w:rFonts w:cs="David" w:hint="cs"/>
          <w:rtl/>
        </w:rPr>
      </w:pPr>
    </w:p>
    <w:p w14:paraId="73E1AD2E" w14:textId="77777777" w:rsidR="000623A1" w:rsidRPr="000623A1" w:rsidRDefault="000623A1" w:rsidP="004C1A01">
      <w:pPr>
        <w:bidi/>
        <w:jc w:val="both"/>
        <w:rPr>
          <w:rFonts w:cs="David" w:hint="cs"/>
          <w:rtl/>
        </w:rPr>
      </w:pPr>
      <w:r w:rsidRPr="000623A1">
        <w:rPr>
          <w:rFonts w:cs="David" w:hint="cs"/>
          <w:rtl/>
        </w:rPr>
        <w:tab/>
        <w:t xml:space="preserve"> אני אשמח לייצג אותו. </w:t>
      </w:r>
    </w:p>
    <w:p w14:paraId="33BDA7E3" w14:textId="77777777" w:rsidR="000623A1" w:rsidRPr="000623A1" w:rsidRDefault="000623A1" w:rsidP="004C1A01">
      <w:pPr>
        <w:bidi/>
        <w:jc w:val="both"/>
        <w:rPr>
          <w:rFonts w:cs="David" w:hint="cs"/>
          <w:rtl/>
        </w:rPr>
      </w:pPr>
    </w:p>
    <w:p w14:paraId="0DDE71C8" w14:textId="77777777" w:rsidR="000623A1" w:rsidRPr="000623A1" w:rsidRDefault="000623A1" w:rsidP="004C1A01">
      <w:pPr>
        <w:bidi/>
        <w:jc w:val="both"/>
        <w:rPr>
          <w:rFonts w:cs="David" w:hint="cs"/>
          <w:u w:val="single"/>
          <w:rtl/>
        </w:rPr>
      </w:pPr>
      <w:r w:rsidRPr="000623A1">
        <w:rPr>
          <w:rFonts w:cs="David" w:hint="cs"/>
          <w:u w:val="single"/>
          <w:rtl/>
        </w:rPr>
        <w:t>קולט אביטל:</w:t>
      </w:r>
    </w:p>
    <w:p w14:paraId="29BFAF9E" w14:textId="77777777" w:rsidR="000623A1" w:rsidRPr="000623A1" w:rsidRDefault="000623A1" w:rsidP="004C1A01">
      <w:pPr>
        <w:bidi/>
        <w:jc w:val="both"/>
        <w:rPr>
          <w:rFonts w:cs="David" w:hint="cs"/>
          <w:u w:val="single"/>
          <w:rtl/>
        </w:rPr>
      </w:pPr>
    </w:p>
    <w:p w14:paraId="39C10F73" w14:textId="77777777" w:rsidR="000623A1" w:rsidRPr="000623A1" w:rsidRDefault="000623A1" w:rsidP="004C1A01">
      <w:pPr>
        <w:bidi/>
        <w:jc w:val="both"/>
        <w:rPr>
          <w:rFonts w:cs="David" w:hint="cs"/>
          <w:rtl/>
        </w:rPr>
      </w:pPr>
      <w:r w:rsidRPr="000623A1">
        <w:rPr>
          <w:rFonts w:cs="David" w:hint="cs"/>
          <w:rtl/>
        </w:rPr>
        <w:tab/>
        <w:t xml:space="preserve">הוא מייצג את עצמו, זה בסדר.  הנושא הושמע. בדרך כלל אנחנו דנים בנושאים על פי דחיפותם ואם ניתן לשנות עוד משהו, אם זה דבר אופרטיבי. זה קנה המידה הראשון. </w:t>
      </w:r>
    </w:p>
    <w:p w14:paraId="3E7A7A75" w14:textId="77777777" w:rsidR="000623A1" w:rsidRPr="000623A1" w:rsidRDefault="000623A1" w:rsidP="004C1A01">
      <w:pPr>
        <w:bidi/>
        <w:jc w:val="both"/>
        <w:rPr>
          <w:rFonts w:cs="David" w:hint="cs"/>
          <w:rtl/>
        </w:rPr>
      </w:pPr>
    </w:p>
    <w:p w14:paraId="7BB89F82" w14:textId="77777777" w:rsidR="000623A1" w:rsidRPr="000623A1" w:rsidRDefault="000623A1" w:rsidP="004C1A01">
      <w:pPr>
        <w:bidi/>
        <w:ind w:firstLine="567"/>
        <w:jc w:val="both"/>
        <w:rPr>
          <w:rFonts w:cs="David" w:hint="cs"/>
          <w:rtl/>
        </w:rPr>
      </w:pPr>
      <w:r w:rsidRPr="000623A1">
        <w:rPr>
          <w:rFonts w:cs="David" w:hint="cs"/>
          <w:rtl/>
        </w:rPr>
        <w:t xml:space="preserve">הדבר השני הוא, שלא </w:t>
      </w:r>
      <w:proofErr w:type="spellStart"/>
      <w:r w:rsidRPr="000623A1">
        <w:rPr>
          <w:rFonts w:cs="David" w:hint="cs"/>
          <w:rtl/>
        </w:rPr>
        <w:t>היתה</w:t>
      </w:r>
      <w:proofErr w:type="spellEnd"/>
      <w:r w:rsidRPr="000623A1">
        <w:rPr>
          <w:rFonts w:cs="David" w:hint="cs"/>
          <w:rtl/>
        </w:rPr>
        <w:t xml:space="preserve"> תחושה של דחיפות לגבי פסגה שלא נגמרה, בעצם, כשדנו בנושא ושעדיף לדון בנושא כזה כשראש הממשלה ישנו והוא יכול להשיב. </w:t>
      </w:r>
    </w:p>
    <w:p w14:paraId="74CC4997" w14:textId="77777777" w:rsidR="000623A1" w:rsidRPr="000623A1" w:rsidRDefault="000623A1" w:rsidP="004C1A01">
      <w:pPr>
        <w:bidi/>
        <w:jc w:val="both"/>
        <w:rPr>
          <w:rFonts w:cs="David" w:hint="cs"/>
          <w:rtl/>
        </w:rPr>
      </w:pPr>
    </w:p>
    <w:p w14:paraId="5C30205D" w14:textId="77777777" w:rsidR="000623A1" w:rsidRPr="000623A1" w:rsidRDefault="000623A1" w:rsidP="004C1A01">
      <w:pPr>
        <w:bidi/>
        <w:jc w:val="both"/>
        <w:rPr>
          <w:rFonts w:cs="David" w:hint="cs"/>
          <w:rtl/>
        </w:rPr>
      </w:pPr>
      <w:r w:rsidRPr="000623A1">
        <w:rPr>
          <w:rFonts w:cs="David" w:hint="cs"/>
          <w:u w:val="single"/>
          <w:rtl/>
        </w:rPr>
        <w:t>גדעון סער:</w:t>
      </w:r>
    </w:p>
    <w:p w14:paraId="3D566906" w14:textId="77777777" w:rsidR="000623A1" w:rsidRPr="000623A1" w:rsidRDefault="000623A1" w:rsidP="004C1A01">
      <w:pPr>
        <w:bidi/>
        <w:jc w:val="both"/>
        <w:rPr>
          <w:rFonts w:cs="David" w:hint="cs"/>
          <w:rtl/>
        </w:rPr>
      </w:pPr>
    </w:p>
    <w:p w14:paraId="3707F1D5" w14:textId="77777777" w:rsidR="000623A1" w:rsidRPr="000623A1" w:rsidRDefault="000623A1" w:rsidP="004C1A01">
      <w:pPr>
        <w:bidi/>
        <w:jc w:val="both"/>
        <w:rPr>
          <w:rFonts w:cs="David" w:hint="cs"/>
          <w:rtl/>
        </w:rPr>
      </w:pPr>
      <w:r w:rsidRPr="000623A1">
        <w:rPr>
          <w:rFonts w:cs="David" w:hint="cs"/>
          <w:rtl/>
        </w:rPr>
        <w:tab/>
        <w:t xml:space="preserve"> הוא כבר נמצא. עד יום רביעי הוא יהיה.</w:t>
      </w:r>
    </w:p>
    <w:p w14:paraId="46D54C60" w14:textId="77777777" w:rsidR="000623A1" w:rsidRPr="000623A1" w:rsidRDefault="000623A1" w:rsidP="004C1A01">
      <w:pPr>
        <w:bidi/>
        <w:jc w:val="both"/>
        <w:rPr>
          <w:rFonts w:cs="David" w:hint="cs"/>
          <w:rtl/>
        </w:rPr>
      </w:pPr>
    </w:p>
    <w:p w14:paraId="7FDFCA19"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47592F5F" w14:textId="77777777" w:rsidR="000623A1" w:rsidRPr="000623A1" w:rsidRDefault="000623A1" w:rsidP="004C1A01">
      <w:pPr>
        <w:bidi/>
        <w:jc w:val="both"/>
        <w:rPr>
          <w:rFonts w:cs="David" w:hint="cs"/>
          <w:rtl/>
        </w:rPr>
      </w:pPr>
    </w:p>
    <w:p w14:paraId="437B26F4" w14:textId="77777777" w:rsidR="000623A1" w:rsidRPr="000623A1" w:rsidRDefault="000623A1" w:rsidP="004C1A01">
      <w:pPr>
        <w:bidi/>
        <w:jc w:val="both"/>
        <w:rPr>
          <w:rFonts w:cs="David" w:hint="cs"/>
          <w:rtl/>
        </w:rPr>
      </w:pPr>
      <w:r w:rsidRPr="000623A1">
        <w:rPr>
          <w:rFonts w:cs="David" w:hint="cs"/>
          <w:rtl/>
        </w:rPr>
        <w:tab/>
      </w:r>
    </w:p>
    <w:p w14:paraId="66923781" w14:textId="77777777" w:rsidR="000623A1" w:rsidRPr="000623A1" w:rsidRDefault="000623A1" w:rsidP="004C1A01">
      <w:pPr>
        <w:bidi/>
        <w:ind w:firstLine="567"/>
        <w:jc w:val="both"/>
        <w:rPr>
          <w:rFonts w:cs="David" w:hint="cs"/>
          <w:rtl/>
        </w:rPr>
      </w:pPr>
      <w:r w:rsidRPr="000623A1">
        <w:rPr>
          <w:rFonts w:cs="David" w:hint="cs"/>
          <w:rtl/>
        </w:rPr>
        <w:t>אנחנו עוברים להצבעה על ערעורו של חבר הכנסת אריה אלדד. מי בעד קבלת הערעור. תכף אגע בערעור של אופיר פינס.</w:t>
      </w:r>
    </w:p>
    <w:p w14:paraId="12683A0A" w14:textId="77777777" w:rsidR="000623A1" w:rsidRPr="000623A1" w:rsidRDefault="000623A1" w:rsidP="004C1A01">
      <w:pPr>
        <w:bidi/>
        <w:jc w:val="both"/>
        <w:rPr>
          <w:rFonts w:cs="David" w:hint="cs"/>
          <w:u w:val="single"/>
          <w:rtl/>
        </w:rPr>
      </w:pPr>
    </w:p>
    <w:p w14:paraId="438753DF" w14:textId="77777777" w:rsidR="000623A1" w:rsidRPr="000623A1" w:rsidRDefault="000623A1" w:rsidP="004C1A01">
      <w:pPr>
        <w:bidi/>
        <w:jc w:val="both"/>
        <w:rPr>
          <w:rFonts w:cs="David" w:hint="cs"/>
          <w:u w:val="single"/>
          <w:rtl/>
        </w:rPr>
      </w:pPr>
      <w:r w:rsidRPr="000623A1">
        <w:rPr>
          <w:rFonts w:cs="David" w:hint="cs"/>
          <w:u w:val="single"/>
          <w:rtl/>
        </w:rPr>
        <w:t>מאיר פרוש:</w:t>
      </w:r>
    </w:p>
    <w:p w14:paraId="39A95B5E" w14:textId="77777777" w:rsidR="000623A1" w:rsidRPr="000623A1" w:rsidRDefault="000623A1" w:rsidP="004C1A01">
      <w:pPr>
        <w:bidi/>
        <w:jc w:val="both"/>
        <w:rPr>
          <w:rFonts w:cs="David" w:hint="cs"/>
          <w:u w:val="single"/>
          <w:rtl/>
        </w:rPr>
      </w:pPr>
    </w:p>
    <w:p w14:paraId="3122F852" w14:textId="77777777" w:rsidR="000623A1" w:rsidRPr="000623A1" w:rsidRDefault="000623A1" w:rsidP="004C1A01">
      <w:pPr>
        <w:bidi/>
        <w:jc w:val="both"/>
        <w:rPr>
          <w:rFonts w:cs="David" w:hint="cs"/>
          <w:rtl/>
        </w:rPr>
      </w:pPr>
      <w:r w:rsidRPr="000623A1">
        <w:rPr>
          <w:rFonts w:cs="David" w:hint="cs"/>
          <w:rtl/>
        </w:rPr>
        <w:tab/>
        <w:t>מה לגבי הערעור שלי?</w:t>
      </w:r>
    </w:p>
    <w:p w14:paraId="259D2D18" w14:textId="77777777" w:rsidR="000623A1" w:rsidRPr="000623A1" w:rsidRDefault="000623A1" w:rsidP="004C1A01">
      <w:pPr>
        <w:bidi/>
        <w:jc w:val="both"/>
        <w:rPr>
          <w:rFonts w:cs="David" w:hint="cs"/>
          <w:rtl/>
        </w:rPr>
      </w:pPr>
    </w:p>
    <w:p w14:paraId="19D7BA41"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410FC80" w14:textId="77777777" w:rsidR="000623A1" w:rsidRPr="000623A1" w:rsidRDefault="000623A1" w:rsidP="004C1A01">
      <w:pPr>
        <w:bidi/>
        <w:jc w:val="both"/>
        <w:rPr>
          <w:rFonts w:cs="David" w:hint="cs"/>
          <w:rtl/>
        </w:rPr>
      </w:pPr>
    </w:p>
    <w:p w14:paraId="1AB36669" w14:textId="77777777" w:rsidR="000623A1" w:rsidRPr="000623A1" w:rsidRDefault="000623A1" w:rsidP="004C1A01">
      <w:pPr>
        <w:bidi/>
        <w:jc w:val="both"/>
        <w:rPr>
          <w:rFonts w:cs="David" w:hint="cs"/>
          <w:rtl/>
        </w:rPr>
      </w:pPr>
    </w:p>
    <w:p w14:paraId="6F6C8E8D" w14:textId="77777777" w:rsidR="000623A1" w:rsidRPr="000623A1" w:rsidRDefault="000623A1" w:rsidP="004C1A01">
      <w:pPr>
        <w:bidi/>
        <w:jc w:val="both"/>
        <w:rPr>
          <w:rFonts w:cs="David" w:hint="cs"/>
          <w:rtl/>
        </w:rPr>
      </w:pPr>
      <w:r w:rsidRPr="000623A1">
        <w:rPr>
          <w:rFonts w:cs="David" w:hint="cs"/>
          <w:rtl/>
        </w:rPr>
        <w:tab/>
        <w:t>רגע. אם נקבל את של אלדד, נקבל את שלך אוטומטית. לגבי אופיר, תכף נדון.</w:t>
      </w:r>
    </w:p>
    <w:p w14:paraId="32A5B135" w14:textId="77777777" w:rsidR="000623A1" w:rsidRPr="000623A1" w:rsidRDefault="000623A1" w:rsidP="004C1A01">
      <w:pPr>
        <w:bidi/>
        <w:jc w:val="both"/>
        <w:rPr>
          <w:rFonts w:cs="David" w:hint="cs"/>
          <w:rtl/>
        </w:rPr>
      </w:pPr>
    </w:p>
    <w:p w14:paraId="198C0D02" w14:textId="77777777" w:rsidR="000623A1" w:rsidRPr="000623A1" w:rsidRDefault="000623A1" w:rsidP="004C1A01">
      <w:pPr>
        <w:bidi/>
        <w:jc w:val="both"/>
        <w:rPr>
          <w:rFonts w:cs="David" w:hint="cs"/>
          <w:rtl/>
        </w:rPr>
      </w:pPr>
      <w:r w:rsidRPr="000623A1">
        <w:rPr>
          <w:rFonts w:cs="David" w:hint="cs"/>
          <w:rtl/>
        </w:rPr>
        <w:tab/>
        <w:t>מי בעד קבלת הערעור של חבר הכנסת אלדד?</w:t>
      </w:r>
    </w:p>
    <w:p w14:paraId="2CDBB588" w14:textId="77777777" w:rsidR="000623A1" w:rsidRPr="000623A1" w:rsidRDefault="000623A1" w:rsidP="004C1A01">
      <w:pPr>
        <w:bidi/>
        <w:jc w:val="both"/>
        <w:rPr>
          <w:rFonts w:cs="David" w:hint="cs"/>
          <w:rtl/>
        </w:rPr>
      </w:pPr>
    </w:p>
    <w:p w14:paraId="03CFF7E7" w14:textId="77777777" w:rsidR="000623A1" w:rsidRPr="000623A1" w:rsidRDefault="000623A1" w:rsidP="009C5082">
      <w:pPr>
        <w:bidi/>
        <w:jc w:val="center"/>
        <w:rPr>
          <w:rFonts w:cs="David" w:hint="cs"/>
          <w:b/>
          <w:bCs/>
          <w:rtl/>
        </w:rPr>
      </w:pPr>
      <w:r w:rsidRPr="000623A1">
        <w:rPr>
          <w:rFonts w:cs="David" w:hint="cs"/>
          <w:b/>
          <w:bCs/>
          <w:rtl/>
        </w:rPr>
        <w:t>הצבעה</w:t>
      </w:r>
    </w:p>
    <w:p w14:paraId="5C66160F" w14:textId="77777777" w:rsidR="000623A1" w:rsidRPr="000623A1" w:rsidRDefault="000623A1" w:rsidP="009C5082">
      <w:pPr>
        <w:bidi/>
        <w:jc w:val="center"/>
        <w:rPr>
          <w:rFonts w:cs="David" w:hint="cs"/>
          <w:rtl/>
        </w:rPr>
      </w:pPr>
    </w:p>
    <w:p w14:paraId="53691FAE" w14:textId="77777777" w:rsidR="000623A1" w:rsidRPr="000623A1" w:rsidRDefault="000623A1" w:rsidP="009C5082">
      <w:pPr>
        <w:bidi/>
        <w:jc w:val="center"/>
        <w:rPr>
          <w:rFonts w:cs="David" w:hint="cs"/>
          <w:rtl/>
        </w:rPr>
      </w:pPr>
      <w:r w:rsidRPr="000623A1">
        <w:rPr>
          <w:rFonts w:cs="David" w:hint="cs"/>
          <w:rtl/>
        </w:rPr>
        <w:t xml:space="preserve">בעד </w:t>
      </w:r>
      <w:r w:rsidRPr="000623A1">
        <w:rPr>
          <w:rFonts w:cs="David"/>
          <w:rtl/>
        </w:rPr>
        <w:t>–</w:t>
      </w:r>
      <w:r w:rsidRPr="000623A1">
        <w:rPr>
          <w:rFonts w:cs="David" w:hint="cs"/>
          <w:rtl/>
        </w:rPr>
        <w:t xml:space="preserve"> רוב</w:t>
      </w:r>
    </w:p>
    <w:p w14:paraId="02F13513" w14:textId="77777777" w:rsidR="000623A1" w:rsidRPr="000623A1" w:rsidRDefault="000623A1" w:rsidP="009C5082">
      <w:pPr>
        <w:bidi/>
        <w:jc w:val="center"/>
        <w:rPr>
          <w:rFonts w:cs="David"/>
          <w:rtl/>
        </w:rPr>
      </w:pPr>
      <w:r w:rsidRPr="000623A1">
        <w:rPr>
          <w:rFonts w:cs="David" w:hint="cs"/>
          <w:rtl/>
        </w:rPr>
        <w:t xml:space="preserve">נגד </w:t>
      </w:r>
      <w:r w:rsidRPr="000623A1">
        <w:rPr>
          <w:rFonts w:cs="David"/>
          <w:rtl/>
        </w:rPr>
        <w:t>–</w:t>
      </w:r>
      <w:r w:rsidRPr="000623A1">
        <w:rPr>
          <w:rFonts w:cs="David" w:hint="cs"/>
          <w:rtl/>
        </w:rPr>
        <w:t xml:space="preserve"> 1</w:t>
      </w:r>
    </w:p>
    <w:p w14:paraId="7A8DCBBA" w14:textId="77777777" w:rsidR="000623A1" w:rsidRPr="000623A1" w:rsidRDefault="000623A1" w:rsidP="009C5082">
      <w:pPr>
        <w:bidi/>
        <w:jc w:val="center"/>
        <w:rPr>
          <w:rFonts w:cs="David" w:hint="cs"/>
          <w:rtl/>
        </w:rPr>
      </w:pPr>
      <w:r w:rsidRPr="000623A1">
        <w:rPr>
          <w:rFonts w:cs="David" w:hint="cs"/>
          <w:rtl/>
        </w:rPr>
        <w:t>נמנעים - אין</w:t>
      </w:r>
    </w:p>
    <w:p w14:paraId="2CCD96C2" w14:textId="77777777" w:rsidR="000623A1" w:rsidRPr="000623A1" w:rsidRDefault="000623A1" w:rsidP="009C5082">
      <w:pPr>
        <w:bidi/>
        <w:jc w:val="center"/>
        <w:rPr>
          <w:rFonts w:cs="David" w:hint="cs"/>
          <w:rtl/>
        </w:rPr>
      </w:pPr>
      <w:r w:rsidRPr="000623A1">
        <w:rPr>
          <w:rFonts w:cs="David" w:hint="cs"/>
          <w:rtl/>
        </w:rPr>
        <w:t>ערעורו של חבר הכנסת אריה אלדד, נתקבל.</w:t>
      </w:r>
    </w:p>
    <w:p w14:paraId="661D6884" w14:textId="77777777" w:rsidR="000623A1" w:rsidRPr="000623A1" w:rsidRDefault="000623A1" w:rsidP="004C1A01">
      <w:pPr>
        <w:bidi/>
        <w:jc w:val="both"/>
        <w:rPr>
          <w:rFonts w:cs="David" w:hint="cs"/>
          <w:rtl/>
        </w:rPr>
      </w:pPr>
    </w:p>
    <w:p w14:paraId="113F7A34"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4B3FE618" w14:textId="77777777" w:rsidR="000623A1" w:rsidRPr="000623A1" w:rsidRDefault="000623A1" w:rsidP="004C1A01">
      <w:pPr>
        <w:bidi/>
        <w:jc w:val="both"/>
        <w:rPr>
          <w:rFonts w:cs="David" w:hint="cs"/>
          <w:rtl/>
        </w:rPr>
      </w:pPr>
    </w:p>
    <w:p w14:paraId="6D6B1250" w14:textId="77777777" w:rsidR="000623A1" w:rsidRPr="000623A1" w:rsidRDefault="000623A1" w:rsidP="004C1A01">
      <w:pPr>
        <w:bidi/>
        <w:ind w:firstLine="567"/>
        <w:jc w:val="both"/>
        <w:rPr>
          <w:rFonts w:cs="David" w:hint="cs"/>
          <w:rtl/>
        </w:rPr>
      </w:pPr>
      <w:r w:rsidRPr="000623A1">
        <w:rPr>
          <w:rFonts w:cs="David" w:hint="cs"/>
          <w:rtl/>
        </w:rPr>
        <w:t xml:space="preserve">הערעורים של חבר הכנסת אלדד וחבר הכנסת פרוש התקבלו. לגבי חבר כנסת אופיר פינס, הוועדה צריכה להחליט אם היא מסכימה לדון בהיעדרו. </w:t>
      </w:r>
    </w:p>
    <w:p w14:paraId="3FAA80F9" w14:textId="77777777" w:rsidR="000623A1" w:rsidRPr="000623A1" w:rsidRDefault="000623A1" w:rsidP="004C1A01">
      <w:pPr>
        <w:bidi/>
        <w:jc w:val="both"/>
        <w:rPr>
          <w:rFonts w:cs="David" w:hint="cs"/>
          <w:rtl/>
        </w:rPr>
      </w:pPr>
    </w:p>
    <w:p w14:paraId="0B229851" w14:textId="77777777" w:rsidR="000623A1" w:rsidRPr="000623A1" w:rsidRDefault="000623A1" w:rsidP="004C1A01">
      <w:pPr>
        <w:bidi/>
        <w:jc w:val="both"/>
        <w:rPr>
          <w:rFonts w:cs="David" w:hint="cs"/>
          <w:rtl/>
        </w:rPr>
      </w:pPr>
      <w:r w:rsidRPr="000623A1">
        <w:rPr>
          <w:rFonts w:cs="David" w:hint="cs"/>
          <w:u w:val="single"/>
          <w:rtl/>
        </w:rPr>
        <w:t>קולט אביטל:</w:t>
      </w:r>
    </w:p>
    <w:p w14:paraId="493A1652" w14:textId="77777777" w:rsidR="000623A1" w:rsidRPr="000623A1" w:rsidRDefault="000623A1" w:rsidP="004C1A01">
      <w:pPr>
        <w:bidi/>
        <w:jc w:val="both"/>
        <w:rPr>
          <w:rFonts w:cs="David" w:hint="cs"/>
          <w:rtl/>
        </w:rPr>
      </w:pPr>
    </w:p>
    <w:p w14:paraId="547718C9" w14:textId="77777777" w:rsidR="000623A1" w:rsidRPr="000623A1" w:rsidRDefault="000623A1" w:rsidP="004C1A01">
      <w:pPr>
        <w:bidi/>
        <w:jc w:val="both"/>
        <w:rPr>
          <w:rFonts w:cs="David" w:hint="cs"/>
          <w:rtl/>
        </w:rPr>
      </w:pPr>
      <w:r w:rsidRPr="000623A1">
        <w:rPr>
          <w:rFonts w:cs="David" w:hint="cs"/>
          <w:rtl/>
        </w:rPr>
        <w:tab/>
        <w:t xml:space="preserve">זה לא משנה. אם הנושא על סדר היום. </w:t>
      </w:r>
    </w:p>
    <w:p w14:paraId="77FEBE6B" w14:textId="77777777" w:rsidR="000623A1" w:rsidRPr="000623A1" w:rsidRDefault="000623A1" w:rsidP="004C1A01">
      <w:pPr>
        <w:bidi/>
        <w:jc w:val="both"/>
        <w:rPr>
          <w:rFonts w:cs="David" w:hint="cs"/>
          <w:rtl/>
        </w:rPr>
      </w:pPr>
    </w:p>
    <w:p w14:paraId="02DC0231" w14:textId="77777777" w:rsidR="000623A1" w:rsidRPr="000623A1" w:rsidRDefault="000623A1" w:rsidP="004C1A01">
      <w:pPr>
        <w:bidi/>
        <w:jc w:val="both"/>
        <w:rPr>
          <w:rFonts w:cs="David" w:hint="cs"/>
          <w:rtl/>
        </w:rPr>
      </w:pPr>
      <w:r w:rsidRPr="000623A1">
        <w:rPr>
          <w:rFonts w:cs="David" w:hint="cs"/>
          <w:u w:val="single"/>
          <w:rtl/>
        </w:rPr>
        <w:t>ארבל אסטרחן:</w:t>
      </w:r>
    </w:p>
    <w:p w14:paraId="4D4CB3E5" w14:textId="77777777" w:rsidR="000623A1" w:rsidRPr="000623A1" w:rsidRDefault="000623A1" w:rsidP="004C1A01">
      <w:pPr>
        <w:bidi/>
        <w:jc w:val="both"/>
        <w:rPr>
          <w:rFonts w:cs="David" w:hint="cs"/>
          <w:rtl/>
        </w:rPr>
      </w:pPr>
    </w:p>
    <w:p w14:paraId="129E2479" w14:textId="77777777" w:rsidR="000623A1" w:rsidRPr="000623A1" w:rsidRDefault="000623A1" w:rsidP="004C1A01">
      <w:pPr>
        <w:bidi/>
        <w:jc w:val="both"/>
        <w:rPr>
          <w:rFonts w:cs="David" w:hint="cs"/>
          <w:rtl/>
        </w:rPr>
      </w:pPr>
      <w:r w:rsidRPr="000623A1">
        <w:rPr>
          <w:rFonts w:cs="David" w:hint="cs"/>
          <w:rtl/>
        </w:rPr>
        <w:tab/>
        <w:t xml:space="preserve">רק מי שהגיש ערעור ולא נוכח, נחשב כמי שלא הגיש ערעור אלא אם הוועדה החליטה - - - </w:t>
      </w:r>
    </w:p>
    <w:p w14:paraId="57E9FCFD" w14:textId="77777777" w:rsidR="000623A1" w:rsidRPr="000623A1" w:rsidRDefault="000623A1" w:rsidP="004C1A01">
      <w:pPr>
        <w:bidi/>
        <w:jc w:val="both"/>
        <w:rPr>
          <w:rFonts w:cs="David" w:hint="cs"/>
          <w:rtl/>
        </w:rPr>
      </w:pPr>
    </w:p>
    <w:p w14:paraId="469B573E" w14:textId="77777777" w:rsidR="000623A1" w:rsidRPr="000623A1" w:rsidRDefault="000623A1" w:rsidP="004C1A01">
      <w:pPr>
        <w:bidi/>
        <w:jc w:val="both"/>
        <w:rPr>
          <w:rFonts w:cs="David" w:hint="cs"/>
          <w:rtl/>
        </w:rPr>
      </w:pPr>
      <w:r w:rsidRPr="000623A1">
        <w:rPr>
          <w:rFonts w:cs="David" w:hint="cs"/>
          <w:u w:val="single"/>
          <w:rtl/>
        </w:rPr>
        <w:t>גדעון סער:</w:t>
      </w:r>
    </w:p>
    <w:p w14:paraId="506EBD7D" w14:textId="77777777" w:rsidR="000623A1" w:rsidRPr="000623A1" w:rsidRDefault="000623A1" w:rsidP="004C1A01">
      <w:pPr>
        <w:bidi/>
        <w:jc w:val="both"/>
        <w:rPr>
          <w:rFonts w:cs="David" w:hint="cs"/>
          <w:rtl/>
        </w:rPr>
      </w:pPr>
      <w:r w:rsidRPr="000623A1">
        <w:rPr>
          <w:rFonts w:cs="David" w:hint="cs"/>
          <w:rtl/>
        </w:rPr>
        <w:tab/>
      </w:r>
    </w:p>
    <w:p w14:paraId="436847B1" w14:textId="77777777" w:rsidR="000623A1" w:rsidRPr="000623A1" w:rsidRDefault="000623A1" w:rsidP="004C1A01">
      <w:pPr>
        <w:bidi/>
        <w:jc w:val="both"/>
        <w:rPr>
          <w:rFonts w:cs="David" w:hint="cs"/>
          <w:rtl/>
        </w:rPr>
      </w:pPr>
      <w:r w:rsidRPr="000623A1">
        <w:rPr>
          <w:rFonts w:cs="David" w:hint="cs"/>
          <w:rtl/>
        </w:rPr>
        <w:tab/>
        <w:t xml:space="preserve">באופן עקרוני היועצת המשפטית צודקת אבל אחרי שקיבלנו ערעור אחד, נדמה לי שאנחנו יכולים - - - </w:t>
      </w:r>
    </w:p>
    <w:p w14:paraId="12931EA1" w14:textId="77777777" w:rsidR="000623A1" w:rsidRPr="000623A1" w:rsidRDefault="000623A1" w:rsidP="004C1A01">
      <w:pPr>
        <w:bidi/>
        <w:jc w:val="both"/>
        <w:rPr>
          <w:rFonts w:cs="David" w:hint="cs"/>
          <w:rtl/>
        </w:rPr>
      </w:pPr>
    </w:p>
    <w:p w14:paraId="310ACB59" w14:textId="77777777" w:rsidR="000623A1" w:rsidRPr="000623A1" w:rsidRDefault="000623A1" w:rsidP="004C1A01">
      <w:pPr>
        <w:bidi/>
        <w:jc w:val="both"/>
        <w:rPr>
          <w:rFonts w:cs="David" w:hint="cs"/>
          <w:u w:val="single"/>
          <w:rtl/>
        </w:rPr>
      </w:pPr>
      <w:r w:rsidRPr="000623A1">
        <w:rPr>
          <w:rFonts w:cs="David" w:hint="cs"/>
          <w:u w:val="single"/>
          <w:rtl/>
        </w:rPr>
        <w:t>מאיר פרוש:</w:t>
      </w:r>
    </w:p>
    <w:p w14:paraId="0627EC67" w14:textId="77777777" w:rsidR="000623A1" w:rsidRPr="000623A1" w:rsidRDefault="000623A1" w:rsidP="004C1A01">
      <w:pPr>
        <w:bidi/>
        <w:jc w:val="both"/>
        <w:rPr>
          <w:rFonts w:cs="David" w:hint="cs"/>
          <w:u w:val="single"/>
          <w:rtl/>
        </w:rPr>
      </w:pPr>
    </w:p>
    <w:p w14:paraId="44A4E171" w14:textId="77777777" w:rsidR="000623A1" w:rsidRPr="000623A1" w:rsidRDefault="000623A1" w:rsidP="004C1A01">
      <w:pPr>
        <w:bidi/>
        <w:jc w:val="both"/>
        <w:rPr>
          <w:rFonts w:cs="David" w:hint="cs"/>
          <w:rtl/>
        </w:rPr>
      </w:pPr>
      <w:r w:rsidRPr="000623A1">
        <w:rPr>
          <w:rFonts w:cs="David" w:hint="cs"/>
          <w:rtl/>
        </w:rPr>
        <w:tab/>
        <w:t xml:space="preserve">לא, אז נאמר בתיקון שהוא לא יוכל להופיע פה. </w:t>
      </w:r>
    </w:p>
    <w:p w14:paraId="04698478" w14:textId="77777777" w:rsidR="000623A1" w:rsidRPr="000623A1" w:rsidRDefault="000623A1" w:rsidP="004C1A01">
      <w:pPr>
        <w:bidi/>
        <w:jc w:val="both"/>
        <w:rPr>
          <w:rFonts w:cs="David" w:hint="cs"/>
          <w:rtl/>
        </w:rPr>
      </w:pPr>
    </w:p>
    <w:p w14:paraId="5F0BAFF5"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E6A24F7" w14:textId="77777777" w:rsidR="000623A1" w:rsidRPr="000623A1" w:rsidRDefault="000623A1" w:rsidP="004C1A01">
      <w:pPr>
        <w:bidi/>
        <w:jc w:val="both"/>
        <w:rPr>
          <w:rFonts w:cs="David" w:hint="cs"/>
          <w:rtl/>
        </w:rPr>
      </w:pPr>
    </w:p>
    <w:p w14:paraId="29190534" w14:textId="77777777" w:rsidR="000623A1" w:rsidRPr="000623A1" w:rsidRDefault="000623A1" w:rsidP="004C1A01">
      <w:pPr>
        <w:bidi/>
        <w:jc w:val="both"/>
        <w:rPr>
          <w:rFonts w:cs="David" w:hint="cs"/>
          <w:rtl/>
        </w:rPr>
      </w:pPr>
      <w:r w:rsidRPr="000623A1">
        <w:rPr>
          <w:rFonts w:cs="David" w:hint="cs"/>
          <w:rtl/>
        </w:rPr>
        <w:tab/>
        <w:t xml:space="preserve">אז אני אעלה להצבעה </w:t>
      </w:r>
      <w:r w:rsidRPr="000623A1">
        <w:rPr>
          <w:rFonts w:cs="David"/>
          <w:rtl/>
        </w:rPr>
        <w:t>–</w:t>
      </w:r>
      <w:r w:rsidRPr="000623A1">
        <w:rPr>
          <w:rFonts w:cs="David" w:hint="cs"/>
          <w:rtl/>
        </w:rPr>
        <w:t xml:space="preserve"> הוא בסיור ועדה ולא בחוץ לארץ או בטיול פרטי. </w:t>
      </w:r>
    </w:p>
    <w:p w14:paraId="3FE95DD4" w14:textId="77777777" w:rsidR="000623A1" w:rsidRPr="000623A1" w:rsidRDefault="000623A1" w:rsidP="004C1A01">
      <w:pPr>
        <w:bidi/>
        <w:jc w:val="both"/>
        <w:rPr>
          <w:rFonts w:cs="David" w:hint="cs"/>
          <w:rtl/>
        </w:rPr>
      </w:pPr>
    </w:p>
    <w:p w14:paraId="76C161DB" w14:textId="77777777" w:rsidR="000623A1" w:rsidRPr="000623A1" w:rsidRDefault="000623A1" w:rsidP="004C1A01">
      <w:pPr>
        <w:bidi/>
        <w:jc w:val="both"/>
        <w:rPr>
          <w:rFonts w:cs="David" w:hint="cs"/>
          <w:rtl/>
        </w:rPr>
      </w:pPr>
      <w:r w:rsidRPr="000623A1">
        <w:rPr>
          <w:rFonts w:cs="David" w:hint="cs"/>
          <w:u w:val="single"/>
          <w:rtl/>
        </w:rPr>
        <w:t>גדעון סער:</w:t>
      </w:r>
    </w:p>
    <w:p w14:paraId="73D41893" w14:textId="77777777" w:rsidR="000623A1" w:rsidRPr="000623A1" w:rsidRDefault="000623A1" w:rsidP="004C1A01">
      <w:pPr>
        <w:bidi/>
        <w:jc w:val="both"/>
        <w:rPr>
          <w:rFonts w:cs="David" w:hint="cs"/>
          <w:rtl/>
        </w:rPr>
      </w:pPr>
      <w:r w:rsidRPr="000623A1">
        <w:rPr>
          <w:rFonts w:cs="David" w:hint="cs"/>
          <w:rtl/>
        </w:rPr>
        <w:tab/>
      </w:r>
    </w:p>
    <w:p w14:paraId="2ABFAFB9" w14:textId="77777777" w:rsidR="000623A1" w:rsidRPr="000623A1" w:rsidRDefault="000623A1" w:rsidP="004C1A01">
      <w:pPr>
        <w:bidi/>
        <w:jc w:val="both"/>
        <w:rPr>
          <w:rFonts w:cs="David" w:hint="cs"/>
          <w:rtl/>
        </w:rPr>
      </w:pPr>
      <w:r w:rsidRPr="000623A1">
        <w:rPr>
          <w:rFonts w:cs="David" w:hint="cs"/>
          <w:rtl/>
        </w:rPr>
        <w:tab/>
        <w:t>גם אם הוא היה בחוץ לארץ באופן פרטי, במקרה הזה זה היה על חשבונו.</w:t>
      </w:r>
    </w:p>
    <w:p w14:paraId="16C50A7A" w14:textId="77777777" w:rsidR="000623A1" w:rsidRPr="000623A1" w:rsidRDefault="000623A1" w:rsidP="004C1A01">
      <w:pPr>
        <w:bidi/>
        <w:jc w:val="both"/>
        <w:rPr>
          <w:rFonts w:cs="David" w:hint="cs"/>
          <w:rtl/>
        </w:rPr>
      </w:pPr>
    </w:p>
    <w:p w14:paraId="202F9BA0" w14:textId="77777777" w:rsidR="000623A1" w:rsidRPr="000623A1" w:rsidRDefault="000623A1" w:rsidP="009C5082">
      <w:pPr>
        <w:keepNext/>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D721088" w14:textId="77777777" w:rsidR="000623A1" w:rsidRPr="000623A1" w:rsidRDefault="000623A1" w:rsidP="009C5082">
      <w:pPr>
        <w:keepNext/>
        <w:bidi/>
        <w:jc w:val="both"/>
        <w:rPr>
          <w:rFonts w:cs="David" w:hint="cs"/>
          <w:rtl/>
        </w:rPr>
      </w:pPr>
    </w:p>
    <w:p w14:paraId="7BF10F37" w14:textId="77777777" w:rsidR="000623A1" w:rsidRPr="000623A1" w:rsidRDefault="000623A1" w:rsidP="009C5082">
      <w:pPr>
        <w:keepNext/>
        <w:bidi/>
        <w:jc w:val="both"/>
        <w:rPr>
          <w:rFonts w:cs="David" w:hint="cs"/>
          <w:rtl/>
        </w:rPr>
      </w:pPr>
      <w:r w:rsidRPr="000623A1">
        <w:rPr>
          <w:rFonts w:cs="David" w:hint="cs"/>
          <w:rtl/>
        </w:rPr>
        <w:tab/>
        <w:t xml:space="preserve">רבותי, אנחנו נצביע על הערעור של אופיר פינס. מי בעד, ירים את ידו. </w:t>
      </w:r>
    </w:p>
    <w:p w14:paraId="69E19AB4" w14:textId="77777777" w:rsidR="000623A1" w:rsidRPr="000623A1" w:rsidRDefault="000623A1" w:rsidP="004C1A01">
      <w:pPr>
        <w:bidi/>
        <w:jc w:val="both"/>
        <w:rPr>
          <w:rFonts w:cs="David" w:hint="cs"/>
          <w:b/>
          <w:bCs/>
          <w:rtl/>
        </w:rPr>
      </w:pPr>
    </w:p>
    <w:p w14:paraId="0EF8D09F" w14:textId="77777777" w:rsidR="000623A1" w:rsidRPr="000623A1" w:rsidRDefault="000623A1" w:rsidP="009C5082">
      <w:pPr>
        <w:bidi/>
        <w:jc w:val="center"/>
        <w:rPr>
          <w:rFonts w:cs="David" w:hint="cs"/>
          <w:b/>
          <w:bCs/>
          <w:rtl/>
        </w:rPr>
      </w:pPr>
      <w:r w:rsidRPr="000623A1">
        <w:rPr>
          <w:rFonts w:cs="David" w:hint="cs"/>
          <w:b/>
          <w:bCs/>
          <w:rtl/>
        </w:rPr>
        <w:t>הצבעה</w:t>
      </w:r>
    </w:p>
    <w:p w14:paraId="7A682672" w14:textId="77777777" w:rsidR="000623A1" w:rsidRPr="000623A1" w:rsidRDefault="000623A1" w:rsidP="009C5082">
      <w:pPr>
        <w:bidi/>
        <w:jc w:val="center"/>
        <w:rPr>
          <w:rFonts w:cs="David" w:hint="cs"/>
          <w:rtl/>
        </w:rPr>
      </w:pPr>
    </w:p>
    <w:p w14:paraId="0897D695" w14:textId="77777777" w:rsidR="000623A1" w:rsidRPr="000623A1" w:rsidRDefault="000623A1" w:rsidP="009C5082">
      <w:pPr>
        <w:bidi/>
        <w:jc w:val="center"/>
        <w:rPr>
          <w:rFonts w:cs="David" w:hint="cs"/>
          <w:rtl/>
        </w:rPr>
      </w:pPr>
      <w:r w:rsidRPr="000623A1">
        <w:rPr>
          <w:rFonts w:cs="David" w:hint="cs"/>
          <w:rtl/>
        </w:rPr>
        <w:t xml:space="preserve">בעד </w:t>
      </w:r>
      <w:r w:rsidRPr="000623A1">
        <w:rPr>
          <w:rFonts w:cs="David"/>
          <w:rtl/>
        </w:rPr>
        <w:t>–</w:t>
      </w:r>
      <w:r w:rsidRPr="000623A1">
        <w:rPr>
          <w:rFonts w:cs="David" w:hint="cs"/>
          <w:rtl/>
        </w:rPr>
        <w:t xml:space="preserve"> רוב</w:t>
      </w:r>
    </w:p>
    <w:p w14:paraId="440FCCA6" w14:textId="77777777" w:rsidR="000623A1" w:rsidRPr="000623A1" w:rsidRDefault="000623A1" w:rsidP="009C5082">
      <w:pPr>
        <w:bidi/>
        <w:jc w:val="center"/>
        <w:rPr>
          <w:rFonts w:cs="David" w:hint="cs"/>
          <w:rtl/>
        </w:rPr>
      </w:pPr>
      <w:r w:rsidRPr="000623A1">
        <w:rPr>
          <w:rFonts w:cs="David" w:hint="cs"/>
          <w:rtl/>
        </w:rPr>
        <w:t xml:space="preserve">נגד </w:t>
      </w:r>
      <w:r w:rsidRPr="000623A1">
        <w:rPr>
          <w:rFonts w:cs="David"/>
          <w:rtl/>
        </w:rPr>
        <w:t>–</w:t>
      </w:r>
      <w:r w:rsidRPr="000623A1">
        <w:rPr>
          <w:rFonts w:cs="David" w:hint="cs"/>
          <w:rtl/>
        </w:rPr>
        <w:t xml:space="preserve"> אין</w:t>
      </w:r>
    </w:p>
    <w:p w14:paraId="2D2AD0D3" w14:textId="77777777" w:rsidR="000623A1" w:rsidRPr="000623A1" w:rsidRDefault="000623A1" w:rsidP="009C5082">
      <w:pPr>
        <w:bidi/>
        <w:jc w:val="center"/>
        <w:rPr>
          <w:rFonts w:cs="David" w:hint="cs"/>
          <w:rtl/>
        </w:rPr>
      </w:pPr>
      <w:r w:rsidRPr="000623A1">
        <w:rPr>
          <w:rFonts w:cs="David" w:hint="cs"/>
          <w:rtl/>
        </w:rPr>
        <w:t xml:space="preserve">נמנעים </w:t>
      </w:r>
      <w:r w:rsidRPr="000623A1">
        <w:rPr>
          <w:rFonts w:cs="David"/>
          <w:rtl/>
        </w:rPr>
        <w:t>–</w:t>
      </w:r>
      <w:r w:rsidRPr="000623A1">
        <w:rPr>
          <w:rFonts w:cs="David" w:hint="cs"/>
          <w:rtl/>
        </w:rPr>
        <w:t xml:space="preserve"> אין</w:t>
      </w:r>
    </w:p>
    <w:p w14:paraId="5E9A044B" w14:textId="77777777" w:rsidR="000623A1" w:rsidRPr="000623A1" w:rsidRDefault="000623A1" w:rsidP="009C5082">
      <w:pPr>
        <w:bidi/>
        <w:jc w:val="center"/>
        <w:rPr>
          <w:rFonts w:cs="David" w:hint="cs"/>
          <w:rtl/>
        </w:rPr>
      </w:pPr>
      <w:r w:rsidRPr="000623A1">
        <w:rPr>
          <w:rFonts w:cs="David" w:hint="cs"/>
          <w:rtl/>
        </w:rPr>
        <w:t>ערעורו של חבר הכנסת אופיר פינס התקבל.</w:t>
      </w:r>
    </w:p>
    <w:p w14:paraId="55A3A2B0" w14:textId="77777777" w:rsidR="000623A1" w:rsidRPr="000623A1" w:rsidRDefault="000623A1" w:rsidP="009C5082">
      <w:pPr>
        <w:bidi/>
        <w:jc w:val="center"/>
        <w:rPr>
          <w:rFonts w:cs="David" w:hint="cs"/>
          <w:rtl/>
        </w:rPr>
      </w:pPr>
    </w:p>
    <w:p w14:paraId="01A513EE" w14:textId="77777777" w:rsidR="000623A1" w:rsidRPr="000623A1" w:rsidRDefault="000623A1" w:rsidP="004C1A01">
      <w:pPr>
        <w:bidi/>
        <w:jc w:val="both"/>
        <w:rPr>
          <w:rFonts w:cs="David" w:hint="cs"/>
          <w:rtl/>
        </w:rPr>
      </w:pPr>
    </w:p>
    <w:p w14:paraId="34FA4AB5"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110D2E8" w14:textId="77777777" w:rsidR="000623A1" w:rsidRPr="000623A1" w:rsidRDefault="000623A1" w:rsidP="004C1A01">
      <w:pPr>
        <w:bidi/>
        <w:jc w:val="both"/>
        <w:rPr>
          <w:rFonts w:cs="David" w:hint="cs"/>
          <w:rtl/>
        </w:rPr>
      </w:pPr>
    </w:p>
    <w:p w14:paraId="7D77C264" w14:textId="77777777" w:rsidR="000623A1" w:rsidRPr="000623A1" w:rsidRDefault="000623A1" w:rsidP="004C1A01">
      <w:pPr>
        <w:bidi/>
        <w:jc w:val="both"/>
        <w:rPr>
          <w:rFonts w:cs="David" w:hint="cs"/>
          <w:rtl/>
        </w:rPr>
      </w:pPr>
      <w:r w:rsidRPr="000623A1">
        <w:rPr>
          <w:rFonts w:cs="David" w:hint="cs"/>
          <w:rtl/>
        </w:rPr>
        <w:tab/>
        <w:t xml:space="preserve">הערעור של אופיר פינס גם התקבל.  </w:t>
      </w:r>
    </w:p>
    <w:p w14:paraId="7669700C" w14:textId="77777777" w:rsidR="000623A1" w:rsidRPr="000623A1" w:rsidRDefault="000623A1" w:rsidP="004C1A01">
      <w:pPr>
        <w:bidi/>
        <w:jc w:val="both"/>
        <w:rPr>
          <w:rFonts w:cs="David" w:hint="cs"/>
          <w:rtl/>
        </w:rPr>
      </w:pPr>
    </w:p>
    <w:p w14:paraId="45FC77C4"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18B7A57" w14:textId="77777777" w:rsidR="000623A1" w:rsidRPr="000623A1" w:rsidRDefault="000623A1" w:rsidP="004C1A01">
      <w:pPr>
        <w:bidi/>
        <w:jc w:val="both"/>
        <w:rPr>
          <w:rFonts w:cs="David" w:hint="cs"/>
          <w:rtl/>
        </w:rPr>
      </w:pPr>
    </w:p>
    <w:p w14:paraId="5EE110CE" w14:textId="77777777" w:rsidR="000623A1" w:rsidRPr="000623A1" w:rsidRDefault="000623A1" w:rsidP="004C1A01">
      <w:pPr>
        <w:bidi/>
        <w:jc w:val="both"/>
        <w:rPr>
          <w:rFonts w:cs="David" w:hint="cs"/>
          <w:rtl/>
        </w:rPr>
      </w:pPr>
      <w:r w:rsidRPr="000623A1">
        <w:rPr>
          <w:rFonts w:cs="David" w:hint="cs"/>
          <w:rtl/>
        </w:rPr>
        <w:tab/>
        <w:t xml:space="preserve"> אנחנו עוברים לערעור הבא של חבר הכנסת אברהם מיכאלי. בבקשה אדוני. </w:t>
      </w:r>
    </w:p>
    <w:p w14:paraId="7B4E8753" w14:textId="77777777" w:rsidR="000623A1" w:rsidRPr="000623A1" w:rsidRDefault="000623A1" w:rsidP="004C1A01">
      <w:pPr>
        <w:bidi/>
        <w:jc w:val="both"/>
        <w:rPr>
          <w:rFonts w:cs="David" w:hint="cs"/>
          <w:rtl/>
        </w:rPr>
      </w:pPr>
    </w:p>
    <w:p w14:paraId="0EAA7451" w14:textId="77777777" w:rsidR="000623A1" w:rsidRPr="000623A1" w:rsidRDefault="000623A1" w:rsidP="004C1A01">
      <w:pPr>
        <w:bidi/>
        <w:jc w:val="both"/>
        <w:rPr>
          <w:rFonts w:cs="David" w:hint="cs"/>
          <w:rtl/>
        </w:rPr>
      </w:pPr>
      <w:r w:rsidRPr="000623A1">
        <w:rPr>
          <w:rFonts w:cs="David" w:hint="cs"/>
          <w:u w:val="single"/>
          <w:rtl/>
        </w:rPr>
        <w:t>אברהם מיכאלי:</w:t>
      </w:r>
    </w:p>
    <w:p w14:paraId="3C3CEFF6" w14:textId="77777777" w:rsidR="000623A1" w:rsidRPr="000623A1" w:rsidRDefault="000623A1" w:rsidP="004C1A01">
      <w:pPr>
        <w:bidi/>
        <w:jc w:val="both"/>
        <w:rPr>
          <w:rFonts w:cs="David" w:hint="cs"/>
          <w:rtl/>
        </w:rPr>
      </w:pPr>
    </w:p>
    <w:p w14:paraId="08CE947A" w14:textId="77777777" w:rsidR="000623A1" w:rsidRPr="000623A1" w:rsidRDefault="000623A1" w:rsidP="004C1A01">
      <w:pPr>
        <w:bidi/>
        <w:jc w:val="both"/>
        <w:rPr>
          <w:rFonts w:cs="David" w:hint="cs"/>
          <w:rtl/>
        </w:rPr>
      </w:pPr>
      <w:r w:rsidRPr="000623A1">
        <w:rPr>
          <w:rFonts w:cs="David" w:hint="cs"/>
          <w:rtl/>
        </w:rPr>
        <w:tab/>
        <w:t xml:space="preserve">מדובר פה בנושא מאוד מוזר וכאוב. מדובר בהליך משפטי שנקרא צו הבאה. מדובר בהליך משפטי די נפוץ. כאשר מזמינים עד להגיע לבית המשפט והוא לא מופיע אז הצד השני מבקש להביא אותו בצו הבאה. בדרך כלל, יום לפני הדיון, מגיע שוטר הביתה אומר שאתה צריך להופיע לעדות ומחתים אותך על ערבות שתופיע בבית המשפט ואז משחררים אותך ולא לוקחים אותך בניידת. </w:t>
      </w:r>
    </w:p>
    <w:p w14:paraId="7822B334" w14:textId="77777777" w:rsidR="000623A1" w:rsidRPr="000623A1" w:rsidRDefault="000623A1" w:rsidP="004C1A01">
      <w:pPr>
        <w:bidi/>
        <w:jc w:val="both"/>
        <w:rPr>
          <w:rFonts w:cs="David" w:hint="cs"/>
          <w:rtl/>
        </w:rPr>
      </w:pPr>
    </w:p>
    <w:p w14:paraId="6641DC82" w14:textId="77777777" w:rsidR="000623A1" w:rsidRPr="000623A1" w:rsidRDefault="000623A1" w:rsidP="004C1A01">
      <w:pPr>
        <w:bidi/>
        <w:ind w:firstLine="567"/>
        <w:jc w:val="both"/>
        <w:rPr>
          <w:rFonts w:cs="David" w:hint="cs"/>
          <w:rtl/>
        </w:rPr>
      </w:pPr>
      <w:r w:rsidRPr="000623A1">
        <w:rPr>
          <w:rFonts w:cs="David" w:hint="cs"/>
          <w:rtl/>
        </w:rPr>
        <w:t xml:space="preserve">מה שקרה הוא שעצרו בשבת יהודי חשוב בבני ברק, כאשר העדות היא ביום רביעי. שימו לב, העדות היא ביום רביעי. מסתבר שמקרים כאלה של מעצרים ביום שבת חוזרים על עצמם וזה לא מקרה ראשון. במשטרה יש אטימות. כשפנו לקצין התחנה באזור, הוא לא ידע מי ביצע את ההליך. בינתיים האיש נעצר ביום שבת ולקחו אותו בניידת ביום שבת. </w:t>
      </w:r>
    </w:p>
    <w:p w14:paraId="07B54291" w14:textId="77777777" w:rsidR="000623A1" w:rsidRPr="000623A1" w:rsidRDefault="000623A1" w:rsidP="004C1A01">
      <w:pPr>
        <w:bidi/>
        <w:jc w:val="both"/>
        <w:rPr>
          <w:rFonts w:cs="David" w:hint="cs"/>
          <w:rtl/>
        </w:rPr>
      </w:pPr>
    </w:p>
    <w:p w14:paraId="4FC77843" w14:textId="77777777" w:rsidR="000623A1" w:rsidRPr="000623A1" w:rsidRDefault="000623A1" w:rsidP="004C1A01">
      <w:pPr>
        <w:bidi/>
        <w:jc w:val="both"/>
        <w:rPr>
          <w:rFonts w:cs="David" w:hint="cs"/>
          <w:rtl/>
        </w:rPr>
      </w:pPr>
      <w:r w:rsidRPr="000623A1">
        <w:rPr>
          <w:rFonts w:cs="David" w:hint="cs"/>
          <w:u w:val="single"/>
          <w:rtl/>
        </w:rPr>
        <w:t>מאיר פרוש:</w:t>
      </w:r>
    </w:p>
    <w:p w14:paraId="325D7609" w14:textId="77777777" w:rsidR="000623A1" w:rsidRPr="000623A1" w:rsidRDefault="000623A1" w:rsidP="004C1A01">
      <w:pPr>
        <w:bidi/>
        <w:jc w:val="both"/>
        <w:rPr>
          <w:rFonts w:cs="David" w:hint="cs"/>
          <w:rtl/>
        </w:rPr>
      </w:pPr>
    </w:p>
    <w:p w14:paraId="46860CFD" w14:textId="77777777" w:rsidR="000623A1" w:rsidRPr="000623A1" w:rsidRDefault="000623A1" w:rsidP="004C1A01">
      <w:pPr>
        <w:bidi/>
        <w:ind w:firstLine="567"/>
        <w:jc w:val="both"/>
        <w:rPr>
          <w:rFonts w:cs="David" w:hint="cs"/>
          <w:rtl/>
        </w:rPr>
      </w:pPr>
      <w:r w:rsidRPr="000623A1">
        <w:rPr>
          <w:rFonts w:cs="David" w:hint="cs"/>
          <w:rtl/>
        </w:rPr>
        <w:t xml:space="preserve">יתרה מכך, אני מוסיף על מה שהרב מיכאלי אמר. ביום שישי אחר הצהריים ביקרו בביתו של הרב ואמר שיש צו הבאה. הרב אמר שהוא יבוא ביום ראשון בבוקר כדי לחתום שאכן הוא יתייצב. כך סוכם. אבל בשבת בבוקר בבני ברק הופיעה ניידת ולקחו את הבן אדם. </w:t>
      </w:r>
    </w:p>
    <w:p w14:paraId="1FAD17F5" w14:textId="77777777" w:rsidR="000623A1" w:rsidRPr="000623A1" w:rsidRDefault="000623A1" w:rsidP="004C1A01">
      <w:pPr>
        <w:bidi/>
        <w:jc w:val="both"/>
        <w:rPr>
          <w:rFonts w:cs="David" w:hint="cs"/>
          <w:rtl/>
        </w:rPr>
      </w:pPr>
    </w:p>
    <w:p w14:paraId="4E7CE7DF" w14:textId="77777777" w:rsidR="000623A1" w:rsidRPr="000623A1" w:rsidRDefault="000623A1" w:rsidP="004C1A01">
      <w:pPr>
        <w:bidi/>
        <w:jc w:val="both"/>
        <w:rPr>
          <w:rFonts w:cs="David" w:hint="cs"/>
          <w:rtl/>
        </w:rPr>
      </w:pPr>
      <w:r w:rsidRPr="000623A1">
        <w:rPr>
          <w:rFonts w:cs="David" w:hint="cs"/>
          <w:u w:val="single"/>
          <w:rtl/>
        </w:rPr>
        <w:t>קולט אביטל:</w:t>
      </w:r>
    </w:p>
    <w:p w14:paraId="28D835FF" w14:textId="77777777" w:rsidR="000623A1" w:rsidRPr="000623A1" w:rsidRDefault="000623A1" w:rsidP="004C1A01">
      <w:pPr>
        <w:bidi/>
        <w:jc w:val="both"/>
        <w:rPr>
          <w:rFonts w:cs="David" w:hint="cs"/>
          <w:rtl/>
        </w:rPr>
      </w:pPr>
    </w:p>
    <w:p w14:paraId="099C4544" w14:textId="77777777" w:rsidR="000623A1" w:rsidRPr="000623A1" w:rsidRDefault="000623A1" w:rsidP="004C1A01">
      <w:pPr>
        <w:bidi/>
        <w:jc w:val="both"/>
        <w:rPr>
          <w:rFonts w:cs="David" w:hint="cs"/>
          <w:rtl/>
        </w:rPr>
      </w:pPr>
      <w:r w:rsidRPr="000623A1">
        <w:rPr>
          <w:rFonts w:cs="David" w:hint="cs"/>
          <w:rtl/>
        </w:rPr>
        <w:tab/>
        <w:t xml:space="preserve"> זה כבר קרה אז מה הדחיפות?</w:t>
      </w:r>
    </w:p>
    <w:p w14:paraId="4B19FC12" w14:textId="77777777" w:rsidR="000623A1" w:rsidRPr="000623A1" w:rsidRDefault="000623A1" w:rsidP="004C1A01">
      <w:pPr>
        <w:bidi/>
        <w:jc w:val="both"/>
        <w:rPr>
          <w:rFonts w:cs="David" w:hint="cs"/>
          <w:rtl/>
        </w:rPr>
      </w:pPr>
    </w:p>
    <w:p w14:paraId="3EE82B7C" w14:textId="77777777" w:rsidR="000623A1" w:rsidRPr="000623A1" w:rsidRDefault="000623A1" w:rsidP="004C1A01">
      <w:pPr>
        <w:bidi/>
        <w:jc w:val="both"/>
        <w:rPr>
          <w:rFonts w:cs="David" w:hint="cs"/>
          <w:u w:val="single"/>
          <w:rtl/>
        </w:rPr>
      </w:pPr>
      <w:r w:rsidRPr="000623A1">
        <w:rPr>
          <w:rFonts w:cs="David" w:hint="cs"/>
          <w:u w:val="single"/>
          <w:rtl/>
        </w:rPr>
        <w:t>מאיר פרוש:</w:t>
      </w:r>
    </w:p>
    <w:p w14:paraId="6BD911EE" w14:textId="77777777" w:rsidR="000623A1" w:rsidRPr="000623A1" w:rsidRDefault="000623A1" w:rsidP="004C1A01">
      <w:pPr>
        <w:bidi/>
        <w:jc w:val="both"/>
        <w:rPr>
          <w:rFonts w:cs="David" w:hint="cs"/>
          <w:u w:val="single"/>
          <w:rtl/>
        </w:rPr>
      </w:pPr>
    </w:p>
    <w:p w14:paraId="0191C828" w14:textId="77777777" w:rsidR="000623A1" w:rsidRPr="000623A1" w:rsidRDefault="000623A1" w:rsidP="004C1A01">
      <w:pPr>
        <w:bidi/>
        <w:jc w:val="both"/>
        <w:rPr>
          <w:rFonts w:cs="David" w:hint="cs"/>
          <w:rtl/>
        </w:rPr>
      </w:pPr>
      <w:r w:rsidRPr="000623A1">
        <w:rPr>
          <w:rFonts w:cs="David" w:hint="cs"/>
          <w:rtl/>
        </w:rPr>
        <w:tab/>
        <w:t xml:space="preserve">זה יכול לקרות מחר עוד פעם. </w:t>
      </w:r>
    </w:p>
    <w:p w14:paraId="50B86133" w14:textId="77777777" w:rsidR="000623A1" w:rsidRPr="000623A1" w:rsidRDefault="000623A1" w:rsidP="004C1A01">
      <w:pPr>
        <w:bidi/>
        <w:jc w:val="both"/>
        <w:rPr>
          <w:rFonts w:cs="David" w:hint="cs"/>
          <w:rtl/>
        </w:rPr>
      </w:pPr>
    </w:p>
    <w:p w14:paraId="4C75C3FC"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5CEC7369" w14:textId="77777777" w:rsidR="000623A1" w:rsidRPr="000623A1" w:rsidRDefault="000623A1" w:rsidP="004C1A01">
      <w:pPr>
        <w:bidi/>
        <w:jc w:val="both"/>
        <w:rPr>
          <w:rFonts w:cs="David" w:hint="cs"/>
          <w:u w:val="single"/>
          <w:rtl/>
        </w:rPr>
      </w:pPr>
    </w:p>
    <w:p w14:paraId="76146D51" w14:textId="77777777" w:rsidR="000623A1" w:rsidRPr="000623A1" w:rsidRDefault="000623A1" w:rsidP="004C1A01">
      <w:pPr>
        <w:bidi/>
        <w:jc w:val="both"/>
        <w:rPr>
          <w:rFonts w:cs="David" w:hint="cs"/>
          <w:rtl/>
        </w:rPr>
      </w:pPr>
      <w:r w:rsidRPr="000623A1">
        <w:rPr>
          <w:rFonts w:cs="David" w:hint="cs"/>
          <w:rtl/>
        </w:rPr>
        <w:tab/>
        <w:t xml:space="preserve">צריך למנות ועדה ממלכתית. </w:t>
      </w:r>
    </w:p>
    <w:p w14:paraId="08B2A508" w14:textId="77777777" w:rsidR="000623A1" w:rsidRPr="000623A1" w:rsidRDefault="000623A1" w:rsidP="004C1A01">
      <w:pPr>
        <w:bidi/>
        <w:jc w:val="both"/>
        <w:rPr>
          <w:rFonts w:cs="David" w:hint="cs"/>
          <w:rtl/>
        </w:rPr>
      </w:pPr>
    </w:p>
    <w:p w14:paraId="4871C6E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4FE838B9" w14:textId="77777777" w:rsidR="000623A1" w:rsidRPr="000623A1" w:rsidRDefault="000623A1" w:rsidP="004C1A01">
      <w:pPr>
        <w:bidi/>
        <w:jc w:val="both"/>
        <w:rPr>
          <w:rFonts w:cs="David" w:hint="cs"/>
          <w:rtl/>
        </w:rPr>
      </w:pPr>
    </w:p>
    <w:p w14:paraId="1AD502E0" w14:textId="77777777" w:rsidR="000623A1" w:rsidRPr="000623A1" w:rsidRDefault="000623A1" w:rsidP="004C1A01">
      <w:pPr>
        <w:bidi/>
        <w:jc w:val="both"/>
        <w:rPr>
          <w:rFonts w:cs="David" w:hint="cs"/>
          <w:rtl/>
        </w:rPr>
      </w:pPr>
      <w:r w:rsidRPr="000623A1">
        <w:rPr>
          <w:rFonts w:cs="David" w:hint="cs"/>
          <w:rtl/>
        </w:rPr>
        <w:tab/>
        <w:t xml:space="preserve">סגנית יושבת ראש הכנסת בזכות הדיבור. </w:t>
      </w:r>
    </w:p>
    <w:p w14:paraId="78DC13E7" w14:textId="77777777" w:rsidR="000623A1" w:rsidRPr="000623A1" w:rsidRDefault="000623A1" w:rsidP="004C1A01">
      <w:pPr>
        <w:bidi/>
        <w:jc w:val="both"/>
        <w:rPr>
          <w:rFonts w:cs="David" w:hint="cs"/>
          <w:rtl/>
        </w:rPr>
      </w:pPr>
    </w:p>
    <w:p w14:paraId="2DF47E87" w14:textId="77777777" w:rsidR="000623A1" w:rsidRPr="000623A1" w:rsidRDefault="000623A1" w:rsidP="0090060B">
      <w:pPr>
        <w:keepNext/>
        <w:bidi/>
        <w:jc w:val="both"/>
        <w:rPr>
          <w:rFonts w:cs="David" w:hint="cs"/>
          <w:u w:val="single"/>
          <w:rtl/>
        </w:rPr>
      </w:pPr>
      <w:r w:rsidRPr="000623A1">
        <w:rPr>
          <w:rFonts w:cs="David" w:hint="cs"/>
          <w:u w:val="single"/>
          <w:rtl/>
        </w:rPr>
        <w:t>קולט אביטל:</w:t>
      </w:r>
    </w:p>
    <w:p w14:paraId="17A6D364" w14:textId="77777777" w:rsidR="000623A1" w:rsidRPr="000623A1" w:rsidRDefault="000623A1" w:rsidP="0090060B">
      <w:pPr>
        <w:keepNext/>
        <w:bidi/>
        <w:jc w:val="both"/>
        <w:rPr>
          <w:rFonts w:cs="David" w:hint="cs"/>
          <w:u w:val="single"/>
          <w:rtl/>
        </w:rPr>
      </w:pPr>
    </w:p>
    <w:p w14:paraId="76086EB4" w14:textId="77777777" w:rsidR="000623A1" w:rsidRPr="000623A1" w:rsidRDefault="000623A1" w:rsidP="0090060B">
      <w:pPr>
        <w:keepNext/>
        <w:bidi/>
        <w:jc w:val="both"/>
        <w:rPr>
          <w:rFonts w:cs="David" w:hint="cs"/>
          <w:rtl/>
        </w:rPr>
      </w:pPr>
      <w:r w:rsidRPr="000623A1">
        <w:rPr>
          <w:rFonts w:cs="David" w:hint="cs"/>
          <w:rtl/>
        </w:rPr>
        <w:tab/>
        <w:t xml:space="preserve">אם הנושא עקרוני וחשוב, למה שלא תגישו הצעה רגילה? אין בזה שום דחיפות. זה כבר קרה, וזה אחרי מעשה. </w:t>
      </w:r>
    </w:p>
    <w:p w14:paraId="3C8BE541" w14:textId="77777777" w:rsidR="000623A1" w:rsidRPr="000623A1" w:rsidRDefault="000623A1" w:rsidP="004C1A01">
      <w:pPr>
        <w:bidi/>
        <w:jc w:val="both"/>
        <w:rPr>
          <w:rFonts w:cs="David" w:hint="cs"/>
          <w:rtl/>
        </w:rPr>
      </w:pPr>
    </w:p>
    <w:p w14:paraId="5DE6BDD0"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780CAE2C" w14:textId="77777777" w:rsidR="000623A1" w:rsidRPr="000623A1" w:rsidRDefault="000623A1" w:rsidP="004C1A01">
      <w:pPr>
        <w:bidi/>
        <w:jc w:val="both"/>
        <w:rPr>
          <w:rFonts w:cs="David" w:hint="cs"/>
          <w:rtl/>
        </w:rPr>
      </w:pPr>
    </w:p>
    <w:p w14:paraId="1982D77B" w14:textId="77777777" w:rsidR="000623A1" w:rsidRPr="000623A1" w:rsidRDefault="000623A1" w:rsidP="004C1A01">
      <w:pPr>
        <w:bidi/>
        <w:jc w:val="both"/>
        <w:rPr>
          <w:rFonts w:cs="David" w:hint="cs"/>
          <w:rtl/>
        </w:rPr>
      </w:pPr>
      <w:r w:rsidRPr="000623A1">
        <w:rPr>
          <w:rFonts w:cs="David" w:hint="cs"/>
          <w:rtl/>
        </w:rPr>
        <w:tab/>
        <w:t>אפשר, גברתי, לצפות דברים כאלה? אם הוא יגיש עכשיו על דבר וירטואלי שלא בא לעולם, אז תאשרי את זה?</w:t>
      </w:r>
    </w:p>
    <w:p w14:paraId="4B914926" w14:textId="77777777" w:rsidR="000623A1" w:rsidRPr="000623A1" w:rsidRDefault="000623A1" w:rsidP="004C1A01">
      <w:pPr>
        <w:bidi/>
        <w:jc w:val="both"/>
        <w:rPr>
          <w:rFonts w:cs="David" w:hint="cs"/>
          <w:rtl/>
        </w:rPr>
      </w:pPr>
    </w:p>
    <w:p w14:paraId="1FB00AE0" w14:textId="77777777" w:rsidR="000623A1" w:rsidRPr="000623A1" w:rsidRDefault="000623A1" w:rsidP="004C1A01">
      <w:pPr>
        <w:bidi/>
        <w:jc w:val="both"/>
        <w:rPr>
          <w:rFonts w:cs="David" w:hint="cs"/>
          <w:u w:val="single"/>
          <w:rtl/>
        </w:rPr>
      </w:pPr>
      <w:r w:rsidRPr="000623A1">
        <w:rPr>
          <w:rFonts w:cs="David" w:hint="cs"/>
          <w:u w:val="single"/>
          <w:rtl/>
        </w:rPr>
        <w:t>קולט אביטל:</w:t>
      </w:r>
    </w:p>
    <w:p w14:paraId="3F9E0592" w14:textId="77777777" w:rsidR="000623A1" w:rsidRPr="000623A1" w:rsidRDefault="000623A1" w:rsidP="004C1A01">
      <w:pPr>
        <w:bidi/>
        <w:jc w:val="both"/>
        <w:rPr>
          <w:rFonts w:cs="David" w:hint="cs"/>
          <w:u w:val="single"/>
          <w:rtl/>
        </w:rPr>
      </w:pPr>
    </w:p>
    <w:p w14:paraId="2C4895D8" w14:textId="77777777" w:rsidR="000623A1" w:rsidRPr="000623A1" w:rsidRDefault="000623A1" w:rsidP="004C1A01">
      <w:pPr>
        <w:bidi/>
        <w:jc w:val="both"/>
        <w:rPr>
          <w:rFonts w:cs="David" w:hint="cs"/>
          <w:rtl/>
        </w:rPr>
      </w:pPr>
      <w:r w:rsidRPr="000623A1">
        <w:rPr>
          <w:rFonts w:cs="David" w:hint="cs"/>
          <w:rtl/>
        </w:rPr>
        <w:tab/>
        <w:t xml:space="preserve">לא. </w:t>
      </w:r>
    </w:p>
    <w:p w14:paraId="77A95735" w14:textId="77777777" w:rsidR="000623A1" w:rsidRPr="000623A1" w:rsidRDefault="000623A1" w:rsidP="004C1A01">
      <w:pPr>
        <w:bidi/>
        <w:jc w:val="both"/>
        <w:rPr>
          <w:rFonts w:cs="David" w:hint="cs"/>
          <w:rtl/>
        </w:rPr>
      </w:pPr>
    </w:p>
    <w:p w14:paraId="368380FE"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DF86A1C" w14:textId="77777777" w:rsidR="000623A1" w:rsidRPr="000623A1" w:rsidRDefault="000623A1" w:rsidP="004C1A01">
      <w:pPr>
        <w:bidi/>
        <w:jc w:val="both"/>
        <w:rPr>
          <w:rFonts w:cs="David" w:hint="cs"/>
          <w:rtl/>
        </w:rPr>
      </w:pPr>
    </w:p>
    <w:p w14:paraId="6E0BAC34" w14:textId="77777777" w:rsidR="000623A1" w:rsidRPr="000623A1" w:rsidRDefault="000623A1" w:rsidP="004C1A01">
      <w:pPr>
        <w:bidi/>
        <w:jc w:val="both"/>
        <w:rPr>
          <w:rFonts w:cs="David" w:hint="cs"/>
          <w:rtl/>
        </w:rPr>
      </w:pPr>
      <w:r w:rsidRPr="000623A1">
        <w:rPr>
          <w:rFonts w:cs="David" w:hint="cs"/>
          <w:rtl/>
        </w:rPr>
        <w:tab/>
        <w:t xml:space="preserve">אז כל דבר שהוא יביא, זה כבר קרה. </w:t>
      </w:r>
    </w:p>
    <w:p w14:paraId="50DA46CB" w14:textId="77777777" w:rsidR="000623A1" w:rsidRPr="000623A1" w:rsidRDefault="000623A1" w:rsidP="004C1A01">
      <w:pPr>
        <w:bidi/>
        <w:jc w:val="both"/>
        <w:rPr>
          <w:rFonts w:cs="David" w:hint="cs"/>
          <w:rtl/>
        </w:rPr>
      </w:pPr>
    </w:p>
    <w:p w14:paraId="60DAB5FB" w14:textId="77777777" w:rsidR="000623A1" w:rsidRPr="000623A1" w:rsidRDefault="000623A1" w:rsidP="004C1A01">
      <w:pPr>
        <w:bidi/>
        <w:jc w:val="both"/>
        <w:rPr>
          <w:rFonts w:cs="David" w:hint="cs"/>
          <w:rtl/>
        </w:rPr>
      </w:pPr>
      <w:r w:rsidRPr="000623A1">
        <w:rPr>
          <w:rFonts w:cs="David" w:hint="cs"/>
          <w:rtl/>
        </w:rPr>
        <w:tab/>
        <w:t>הנשיאות מתנגדת?</w:t>
      </w:r>
    </w:p>
    <w:p w14:paraId="41844F07" w14:textId="77777777" w:rsidR="000623A1" w:rsidRPr="000623A1" w:rsidRDefault="000623A1" w:rsidP="004C1A01">
      <w:pPr>
        <w:bidi/>
        <w:jc w:val="both"/>
        <w:rPr>
          <w:rFonts w:cs="David" w:hint="cs"/>
          <w:rtl/>
        </w:rPr>
      </w:pPr>
    </w:p>
    <w:p w14:paraId="0BD88827" w14:textId="77777777" w:rsidR="000623A1" w:rsidRPr="000623A1" w:rsidRDefault="000623A1" w:rsidP="004C1A01">
      <w:pPr>
        <w:bidi/>
        <w:jc w:val="both"/>
        <w:rPr>
          <w:rFonts w:cs="David" w:hint="cs"/>
          <w:u w:val="single"/>
          <w:rtl/>
        </w:rPr>
      </w:pPr>
      <w:r w:rsidRPr="000623A1">
        <w:rPr>
          <w:rFonts w:cs="David" w:hint="cs"/>
          <w:u w:val="single"/>
          <w:rtl/>
        </w:rPr>
        <w:t>קולט אביטל:</w:t>
      </w:r>
    </w:p>
    <w:p w14:paraId="0CEBF406" w14:textId="77777777" w:rsidR="000623A1" w:rsidRPr="000623A1" w:rsidRDefault="000623A1" w:rsidP="004C1A01">
      <w:pPr>
        <w:bidi/>
        <w:jc w:val="both"/>
        <w:rPr>
          <w:rFonts w:cs="David" w:hint="cs"/>
          <w:u w:val="single"/>
          <w:rtl/>
        </w:rPr>
      </w:pPr>
    </w:p>
    <w:p w14:paraId="52FD31F7" w14:textId="77777777" w:rsidR="000623A1" w:rsidRPr="000623A1" w:rsidRDefault="000623A1" w:rsidP="004C1A01">
      <w:pPr>
        <w:bidi/>
        <w:jc w:val="both"/>
        <w:rPr>
          <w:rFonts w:cs="David" w:hint="cs"/>
          <w:rtl/>
        </w:rPr>
      </w:pPr>
      <w:r w:rsidRPr="000623A1">
        <w:rPr>
          <w:rFonts w:cs="David" w:hint="cs"/>
          <w:rtl/>
        </w:rPr>
        <w:tab/>
        <w:t xml:space="preserve">כן. </w:t>
      </w:r>
    </w:p>
    <w:p w14:paraId="5672BBE0" w14:textId="77777777" w:rsidR="000623A1" w:rsidRPr="000623A1" w:rsidRDefault="000623A1" w:rsidP="004C1A01">
      <w:pPr>
        <w:bidi/>
        <w:jc w:val="both"/>
        <w:rPr>
          <w:rFonts w:cs="David" w:hint="cs"/>
          <w:rtl/>
        </w:rPr>
      </w:pPr>
    </w:p>
    <w:p w14:paraId="0A9E76D7"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7C41D03F" w14:textId="77777777" w:rsidR="000623A1" w:rsidRPr="000623A1" w:rsidRDefault="000623A1" w:rsidP="004C1A01">
      <w:pPr>
        <w:bidi/>
        <w:jc w:val="both"/>
        <w:rPr>
          <w:rFonts w:cs="David" w:hint="cs"/>
          <w:u w:val="single"/>
          <w:rtl/>
        </w:rPr>
      </w:pPr>
    </w:p>
    <w:p w14:paraId="03DEFF4B" w14:textId="77777777" w:rsidR="000623A1" w:rsidRPr="000623A1" w:rsidRDefault="000623A1" w:rsidP="004C1A01">
      <w:pPr>
        <w:bidi/>
        <w:jc w:val="both"/>
        <w:rPr>
          <w:rFonts w:cs="David" w:hint="cs"/>
          <w:rtl/>
        </w:rPr>
      </w:pPr>
      <w:r w:rsidRPr="000623A1">
        <w:rPr>
          <w:rFonts w:cs="David" w:hint="cs"/>
          <w:rtl/>
        </w:rPr>
        <w:tab/>
        <w:t xml:space="preserve">ועדה ממלכתית. </w:t>
      </w:r>
    </w:p>
    <w:p w14:paraId="1CF4A435" w14:textId="77777777" w:rsidR="000623A1" w:rsidRPr="000623A1" w:rsidRDefault="000623A1" w:rsidP="004C1A01">
      <w:pPr>
        <w:bidi/>
        <w:jc w:val="both"/>
        <w:rPr>
          <w:rFonts w:cs="David" w:hint="cs"/>
          <w:rtl/>
        </w:rPr>
      </w:pPr>
    </w:p>
    <w:p w14:paraId="704C556D"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B761E13" w14:textId="77777777" w:rsidR="000623A1" w:rsidRPr="000623A1" w:rsidRDefault="000623A1" w:rsidP="004C1A01">
      <w:pPr>
        <w:bidi/>
        <w:jc w:val="both"/>
        <w:rPr>
          <w:rFonts w:cs="David" w:hint="cs"/>
          <w:rtl/>
        </w:rPr>
      </w:pPr>
    </w:p>
    <w:p w14:paraId="3D6C92E6" w14:textId="77777777" w:rsidR="000623A1" w:rsidRPr="000623A1" w:rsidRDefault="000623A1" w:rsidP="004C1A01">
      <w:pPr>
        <w:bidi/>
        <w:ind w:firstLine="567"/>
        <w:jc w:val="both"/>
        <w:rPr>
          <w:rFonts w:cs="David" w:hint="cs"/>
          <w:rtl/>
        </w:rPr>
      </w:pPr>
      <w:r w:rsidRPr="000623A1">
        <w:rPr>
          <w:rFonts w:cs="David" w:hint="cs"/>
          <w:rtl/>
        </w:rPr>
        <w:t>מי בעד לקבל את ערעורו של חבר הכנסת מיכאלי, ירים את ידו?</w:t>
      </w:r>
    </w:p>
    <w:p w14:paraId="094C4CC9" w14:textId="77777777" w:rsidR="000623A1" w:rsidRPr="000623A1" w:rsidRDefault="000623A1" w:rsidP="004C1A01">
      <w:pPr>
        <w:bidi/>
        <w:jc w:val="both"/>
        <w:rPr>
          <w:rFonts w:cs="David" w:hint="cs"/>
          <w:rtl/>
        </w:rPr>
      </w:pPr>
    </w:p>
    <w:p w14:paraId="4F2A7C95" w14:textId="77777777" w:rsidR="000623A1" w:rsidRPr="000623A1" w:rsidRDefault="000623A1" w:rsidP="0090060B">
      <w:pPr>
        <w:bidi/>
        <w:jc w:val="center"/>
        <w:rPr>
          <w:rFonts w:cs="David" w:hint="cs"/>
          <w:b/>
          <w:bCs/>
          <w:rtl/>
        </w:rPr>
      </w:pPr>
      <w:r w:rsidRPr="000623A1">
        <w:rPr>
          <w:rFonts w:cs="David" w:hint="cs"/>
          <w:b/>
          <w:bCs/>
          <w:rtl/>
        </w:rPr>
        <w:t>הצבעה</w:t>
      </w:r>
    </w:p>
    <w:p w14:paraId="2BFA377F" w14:textId="77777777" w:rsidR="000623A1" w:rsidRPr="000623A1" w:rsidRDefault="000623A1" w:rsidP="0090060B">
      <w:pPr>
        <w:bidi/>
        <w:jc w:val="center"/>
        <w:rPr>
          <w:rFonts w:cs="David" w:hint="cs"/>
          <w:rtl/>
        </w:rPr>
      </w:pPr>
    </w:p>
    <w:p w14:paraId="392FD509" w14:textId="77777777" w:rsidR="000623A1" w:rsidRPr="000623A1" w:rsidRDefault="000623A1" w:rsidP="0090060B">
      <w:pPr>
        <w:bidi/>
        <w:jc w:val="center"/>
        <w:rPr>
          <w:rFonts w:cs="David" w:hint="cs"/>
          <w:rtl/>
        </w:rPr>
      </w:pPr>
      <w:r w:rsidRPr="000623A1">
        <w:rPr>
          <w:rFonts w:cs="David" w:hint="cs"/>
          <w:rtl/>
        </w:rPr>
        <w:t xml:space="preserve">בעד </w:t>
      </w:r>
      <w:r w:rsidRPr="000623A1">
        <w:rPr>
          <w:rFonts w:cs="David"/>
          <w:rtl/>
        </w:rPr>
        <w:t>–</w:t>
      </w:r>
      <w:r w:rsidRPr="000623A1">
        <w:rPr>
          <w:rFonts w:cs="David" w:hint="cs"/>
          <w:rtl/>
        </w:rPr>
        <w:t xml:space="preserve"> רוב</w:t>
      </w:r>
    </w:p>
    <w:p w14:paraId="7B0C8233" w14:textId="77777777" w:rsidR="000623A1" w:rsidRPr="000623A1" w:rsidRDefault="000623A1" w:rsidP="0090060B">
      <w:pPr>
        <w:bidi/>
        <w:jc w:val="center"/>
        <w:rPr>
          <w:rFonts w:cs="David" w:hint="cs"/>
          <w:rtl/>
        </w:rPr>
      </w:pPr>
      <w:r w:rsidRPr="000623A1">
        <w:rPr>
          <w:rFonts w:cs="David" w:hint="cs"/>
          <w:rtl/>
        </w:rPr>
        <w:t xml:space="preserve">נגד </w:t>
      </w:r>
      <w:r w:rsidRPr="000623A1">
        <w:rPr>
          <w:rFonts w:cs="David"/>
          <w:rtl/>
        </w:rPr>
        <w:t>–</w:t>
      </w:r>
      <w:r w:rsidRPr="000623A1">
        <w:rPr>
          <w:rFonts w:cs="David" w:hint="cs"/>
          <w:rtl/>
        </w:rPr>
        <w:t xml:space="preserve"> 1</w:t>
      </w:r>
    </w:p>
    <w:p w14:paraId="29EBC6C1" w14:textId="77777777" w:rsidR="000623A1" w:rsidRPr="000623A1" w:rsidRDefault="000623A1" w:rsidP="0090060B">
      <w:pPr>
        <w:bidi/>
        <w:jc w:val="center"/>
        <w:rPr>
          <w:rFonts w:cs="David" w:hint="cs"/>
          <w:rtl/>
        </w:rPr>
      </w:pPr>
      <w:r w:rsidRPr="000623A1">
        <w:rPr>
          <w:rFonts w:cs="David" w:hint="cs"/>
          <w:rtl/>
        </w:rPr>
        <w:t xml:space="preserve">נמנעים </w:t>
      </w:r>
      <w:r w:rsidRPr="000623A1">
        <w:rPr>
          <w:rFonts w:cs="David"/>
          <w:rtl/>
        </w:rPr>
        <w:t>–</w:t>
      </w:r>
      <w:r w:rsidRPr="000623A1">
        <w:rPr>
          <w:rFonts w:cs="David" w:hint="cs"/>
          <w:rtl/>
        </w:rPr>
        <w:t xml:space="preserve"> אין</w:t>
      </w:r>
    </w:p>
    <w:p w14:paraId="5534A710" w14:textId="77777777" w:rsidR="000623A1" w:rsidRPr="000623A1" w:rsidRDefault="000623A1" w:rsidP="0090060B">
      <w:pPr>
        <w:bidi/>
        <w:jc w:val="center"/>
        <w:rPr>
          <w:rFonts w:cs="David" w:hint="cs"/>
          <w:rtl/>
        </w:rPr>
      </w:pPr>
      <w:r w:rsidRPr="000623A1">
        <w:rPr>
          <w:rFonts w:cs="David" w:hint="cs"/>
          <w:rtl/>
        </w:rPr>
        <w:t>ערעורו של חבר הכנסת אברהם מיכאלי נתקבל.</w:t>
      </w:r>
    </w:p>
    <w:p w14:paraId="5FF9FF8E" w14:textId="77777777" w:rsidR="000623A1" w:rsidRPr="000623A1" w:rsidRDefault="000623A1" w:rsidP="004C1A01">
      <w:pPr>
        <w:bidi/>
        <w:jc w:val="both"/>
        <w:rPr>
          <w:rFonts w:cs="David" w:hint="cs"/>
          <w:rtl/>
        </w:rPr>
      </w:pPr>
    </w:p>
    <w:p w14:paraId="14CDD643"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7A17C7E" w14:textId="77777777" w:rsidR="000623A1" w:rsidRPr="000623A1" w:rsidRDefault="000623A1" w:rsidP="004C1A01">
      <w:pPr>
        <w:bidi/>
        <w:jc w:val="both"/>
        <w:rPr>
          <w:rFonts w:cs="David" w:hint="cs"/>
          <w:rtl/>
        </w:rPr>
      </w:pPr>
    </w:p>
    <w:p w14:paraId="4931B16F" w14:textId="77777777" w:rsidR="000623A1" w:rsidRPr="000623A1" w:rsidRDefault="000623A1" w:rsidP="004C1A01">
      <w:pPr>
        <w:bidi/>
        <w:jc w:val="both"/>
        <w:rPr>
          <w:rFonts w:cs="David" w:hint="cs"/>
          <w:rtl/>
        </w:rPr>
      </w:pPr>
      <w:r w:rsidRPr="000623A1">
        <w:rPr>
          <w:rFonts w:cs="David" w:hint="cs"/>
          <w:rtl/>
        </w:rPr>
        <w:tab/>
        <w:t xml:space="preserve">גם הערעור הזה התקבל. </w:t>
      </w:r>
    </w:p>
    <w:p w14:paraId="1270C9FE" w14:textId="77777777" w:rsidR="000623A1" w:rsidRPr="000623A1" w:rsidRDefault="000623A1" w:rsidP="004C1A01">
      <w:pPr>
        <w:bidi/>
        <w:jc w:val="both"/>
        <w:rPr>
          <w:rFonts w:cs="David" w:hint="cs"/>
          <w:rtl/>
        </w:rPr>
      </w:pPr>
    </w:p>
    <w:p w14:paraId="0C01C083" w14:textId="77777777" w:rsidR="000623A1" w:rsidRPr="000623A1" w:rsidRDefault="000623A1" w:rsidP="0090060B">
      <w:pPr>
        <w:bidi/>
        <w:ind w:left="283"/>
        <w:jc w:val="center"/>
        <w:rPr>
          <w:rFonts w:cs="David" w:hint="cs"/>
          <w:b/>
          <w:bCs/>
          <w:u w:val="single"/>
        </w:rPr>
      </w:pPr>
      <w:r w:rsidRPr="000623A1">
        <w:rPr>
          <w:rFonts w:cs="David"/>
          <w:rtl/>
        </w:rPr>
        <w:br w:type="page"/>
      </w:r>
      <w:r w:rsidRPr="000623A1">
        <w:rPr>
          <w:rFonts w:cs="David" w:hint="cs"/>
          <w:b/>
          <w:bCs/>
          <w:u w:val="single"/>
          <w:rtl/>
        </w:rPr>
        <w:t>ב.</w:t>
      </w:r>
      <w:r w:rsidRPr="000623A1">
        <w:rPr>
          <w:rFonts w:cs="David" w:hint="cs"/>
          <w:u w:val="single"/>
          <w:rtl/>
        </w:rPr>
        <w:t xml:space="preserve"> </w:t>
      </w:r>
      <w:r w:rsidRPr="000623A1">
        <w:rPr>
          <w:rFonts w:cs="David" w:hint="cs"/>
          <w:b/>
          <w:bCs/>
          <w:u w:val="single"/>
          <w:rtl/>
        </w:rPr>
        <w:t>ממלאי מקום קבועים בוועדת הכלכלה ובוועדת החינוך, התרבות והספורט.</w:t>
      </w:r>
    </w:p>
    <w:p w14:paraId="3A430DA6" w14:textId="77777777" w:rsidR="000623A1" w:rsidRPr="000623A1" w:rsidRDefault="000623A1" w:rsidP="004C1A01">
      <w:pPr>
        <w:bidi/>
        <w:jc w:val="both"/>
        <w:rPr>
          <w:rFonts w:cs="David" w:hint="cs"/>
          <w:rtl/>
        </w:rPr>
      </w:pPr>
    </w:p>
    <w:p w14:paraId="396F6BA7"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281B10D" w14:textId="77777777" w:rsidR="000623A1" w:rsidRPr="000623A1" w:rsidRDefault="000623A1" w:rsidP="004C1A01">
      <w:pPr>
        <w:bidi/>
        <w:jc w:val="both"/>
        <w:rPr>
          <w:rFonts w:cs="David" w:hint="cs"/>
          <w:rtl/>
        </w:rPr>
      </w:pPr>
    </w:p>
    <w:p w14:paraId="4471E8DC" w14:textId="77777777" w:rsidR="000623A1" w:rsidRPr="000623A1" w:rsidRDefault="000623A1" w:rsidP="004C1A01">
      <w:pPr>
        <w:bidi/>
        <w:jc w:val="both"/>
        <w:rPr>
          <w:rFonts w:cs="David" w:hint="cs"/>
          <w:rtl/>
        </w:rPr>
      </w:pPr>
      <w:r w:rsidRPr="000623A1">
        <w:rPr>
          <w:rFonts w:cs="David" w:hint="cs"/>
          <w:rtl/>
        </w:rPr>
        <w:tab/>
        <w:t xml:space="preserve">אנחנו עוברים לנושא ממלאי מקום קבועים בוועדות הכנסת. </w:t>
      </w:r>
    </w:p>
    <w:p w14:paraId="60FF0F0C" w14:textId="77777777" w:rsidR="000623A1" w:rsidRPr="000623A1" w:rsidRDefault="000623A1" w:rsidP="004C1A01">
      <w:pPr>
        <w:bidi/>
        <w:jc w:val="both"/>
        <w:rPr>
          <w:rFonts w:cs="David" w:hint="cs"/>
          <w:rtl/>
        </w:rPr>
      </w:pPr>
    </w:p>
    <w:p w14:paraId="33F12902" w14:textId="77777777" w:rsidR="000623A1" w:rsidRPr="000623A1" w:rsidRDefault="000623A1" w:rsidP="004C1A01">
      <w:pPr>
        <w:bidi/>
        <w:jc w:val="both"/>
        <w:rPr>
          <w:rFonts w:cs="David" w:hint="cs"/>
          <w:rtl/>
        </w:rPr>
      </w:pPr>
      <w:r w:rsidRPr="000623A1">
        <w:rPr>
          <w:rFonts w:cs="David" w:hint="cs"/>
          <w:rtl/>
        </w:rPr>
        <w:tab/>
        <w:t>גברתי היועצת המשפטית, אני אבקש שתציגי את הנושא של ממלאי מקום קבועים בוועדות.</w:t>
      </w:r>
    </w:p>
    <w:p w14:paraId="45BF0FE9" w14:textId="77777777" w:rsidR="000623A1" w:rsidRPr="000623A1" w:rsidRDefault="000623A1" w:rsidP="004C1A01">
      <w:pPr>
        <w:bidi/>
        <w:jc w:val="both"/>
        <w:rPr>
          <w:rFonts w:cs="David" w:hint="cs"/>
          <w:rtl/>
        </w:rPr>
      </w:pPr>
    </w:p>
    <w:p w14:paraId="4DD243D9" w14:textId="77777777" w:rsidR="000623A1" w:rsidRPr="000623A1" w:rsidRDefault="000623A1" w:rsidP="004C1A01">
      <w:pPr>
        <w:bidi/>
        <w:jc w:val="both"/>
        <w:rPr>
          <w:rFonts w:cs="David" w:hint="cs"/>
          <w:rtl/>
        </w:rPr>
      </w:pPr>
      <w:r w:rsidRPr="000623A1">
        <w:rPr>
          <w:rFonts w:cs="David" w:hint="cs"/>
          <w:u w:val="single"/>
          <w:rtl/>
        </w:rPr>
        <w:t>ארבל אסטרחן:</w:t>
      </w:r>
    </w:p>
    <w:p w14:paraId="1681AC62" w14:textId="77777777" w:rsidR="000623A1" w:rsidRPr="000623A1" w:rsidRDefault="000623A1" w:rsidP="004C1A01">
      <w:pPr>
        <w:bidi/>
        <w:jc w:val="both"/>
        <w:rPr>
          <w:rFonts w:cs="David" w:hint="cs"/>
          <w:rtl/>
        </w:rPr>
      </w:pPr>
    </w:p>
    <w:p w14:paraId="07BEE932" w14:textId="77777777" w:rsidR="000623A1" w:rsidRPr="000623A1" w:rsidRDefault="000623A1" w:rsidP="004C1A01">
      <w:pPr>
        <w:bidi/>
        <w:ind w:firstLine="567"/>
        <w:jc w:val="both"/>
        <w:rPr>
          <w:rFonts w:cs="David" w:hint="cs"/>
          <w:rtl/>
        </w:rPr>
      </w:pPr>
      <w:r w:rsidRPr="000623A1">
        <w:rPr>
          <w:rFonts w:cs="David" w:hint="cs"/>
          <w:rtl/>
        </w:rPr>
        <w:t>לאחרונה התברר, בדרך מקרה, למזכירות הוועדה, שבינואר 2007, יו"ר ועדת הכנסת דאז הודיע במליאת הכנסת, בעקבות החלטה בוועדת הכנסת, על שלושה ממלאי מקום קבועים בוועדות: חבר הכנסת וילן בוועדת הכלכלה, מוחמד ברכה בחינוך וחבר הכנסת גבאי בחינוך. בעקבות בדיקה שנעשתה לאחרונה במזכירות הוועדה התברר שלא ניתן בכלל היה לקבל החלטה כזאת לגבי שניים מחברי הכנסת, וילן וברכה, שכן ממלא מקום קבוע יכול להיות רק מהסיעה של חבר ועדה.</w:t>
      </w:r>
    </w:p>
    <w:p w14:paraId="4204E27B" w14:textId="77777777" w:rsidR="000623A1" w:rsidRPr="000623A1" w:rsidRDefault="000623A1" w:rsidP="004C1A01">
      <w:pPr>
        <w:bidi/>
        <w:ind w:firstLine="567"/>
        <w:jc w:val="both"/>
        <w:rPr>
          <w:rFonts w:cs="David" w:hint="cs"/>
          <w:rtl/>
        </w:rPr>
      </w:pPr>
    </w:p>
    <w:p w14:paraId="50714ED1" w14:textId="77777777" w:rsidR="000623A1" w:rsidRPr="000623A1" w:rsidRDefault="000623A1" w:rsidP="004C1A01">
      <w:pPr>
        <w:bidi/>
        <w:jc w:val="both"/>
        <w:rPr>
          <w:rFonts w:cs="David" w:hint="cs"/>
          <w:rtl/>
        </w:rPr>
      </w:pPr>
      <w:r w:rsidRPr="000623A1">
        <w:rPr>
          <w:rFonts w:cs="David" w:hint="cs"/>
          <w:u w:val="single"/>
          <w:rtl/>
        </w:rPr>
        <w:t>גדעון סער:</w:t>
      </w:r>
    </w:p>
    <w:p w14:paraId="25E9825E" w14:textId="77777777" w:rsidR="000623A1" w:rsidRPr="000623A1" w:rsidRDefault="000623A1" w:rsidP="004C1A01">
      <w:pPr>
        <w:bidi/>
        <w:jc w:val="both"/>
        <w:rPr>
          <w:rFonts w:cs="David" w:hint="cs"/>
          <w:rtl/>
        </w:rPr>
      </w:pPr>
      <w:r w:rsidRPr="000623A1">
        <w:rPr>
          <w:rFonts w:cs="David" w:hint="cs"/>
          <w:rtl/>
        </w:rPr>
        <w:tab/>
      </w:r>
    </w:p>
    <w:p w14:paraId="0A3B0CD8" w14:textId="77777777" w:rsidR="000623A1" w:rsidRPr="000623A1" w:rsidRDefault="000623A1" w:rsidP="004C1A01">
      <w:pPr>
        <w:bidi/>
        <w:ind w:firstLine="567"/>
        <w:jc w:val="both"/>
        <w:rPr>
          <w:rFonts w:cs="David" w:hint="cs"/>
          <w:rtl/>
        </w:rPr>
      </w:pPr>
      <w:r w:rsidRPr="000623A1">
        <w:rPr>
          <w:rFonts w:cs="David" w:hint="cs"/>
          <w:rtl/>
        </w:rPr>
        <w:t xml:space="preserve">זה מה שקורה כשלא מתייעצים איתי. </w:t>
      </w:r>
    </w:p>
    <w:p w14:paraId="166872E5" w14:textId="77777777" w:rsidR="000623A1" w:rsidRPr="000623A1" w:rsidRDefault="000623A1" w:rsidP="004C1A01">
      <w:pPr>
        <w:bidi/>
        <w:ind w:firstLine="567"/>
        <w:jc w:val="both"/>
        <w:rPr>
          <w:rFonts w:cs="David" w:hint="cs"/>
          <w:rtl/>
        </w:rPr>
      </w:pPr>
    </w:p>
    <w:p w14:paraId="400C660D" w14:textId="77777777" w:rsidR="000623A1" w:rsidRPr="000623A1" w:rsidRDefault="000623A1" w:rsidP="004C1A01">
      <w:pPr>
        <w:bidi/>
        <w:jc w:val="both"/>
        <w:rPr>
          <w:rFonts w:cs="David" w:hint="cs"/>
          <w:u w:val="single"/>
          <w:rtl/>
        </w:rPr>
      </w:pPr>
      <w:r w:rsidRPr="000623A1">
        <w:rPr>
          <w:rFonts w:cs="David" w:hint="cs"/>
          <w:u w:val="single"/>
          <w:rtl/>
        </w:rPr>
        <w:t>ארבל אסטרחן:</w:t>
      </w:r>
    </w:p>
    <w:p w14:paraId="36B3D6AB" w14:textId="77777777" w:rsidR="000623A1" w:rsidRPr="000623A1" w:rsidRDefault="000623A1" w:rsidP="004C1A01">
      <w:pPr>
        <w:bidi/>
        <w:ind w:firstLine="567"/>
        <w:jc w:val="both"/>
        <w:rPr>
          <w:rFonts w:cs="David" w:hint="cs"/>
          <w:rtl/>
        </w:rPr>
      </w:pPr>
    </w:p>
    <w:p w14:paraId="2C3F1EB6" w14:textId="77777777" w:rsidR="000623A1" w:rsidRPr="000623A1" w:rsidRDefault="000623A1" w:rsidP="004C1A01">
      <w:pPr>
        <w:bidi/>
        <w:ind w:firstLine="567"/>
        <w:jc w:val="both"/>
        <w:rPr>
          <w:rFonts w:cs="David" w:hint="cs"/>
          <w:rtl/>
        </w:rPr>
      </w:pPr>
      <w:r w:rsidRPr="000623A1">
        <w:rPr>
          <w:rFonts w:cs="David" w:hint="cs"/>
          <w:rtl/>
        </w:rPr>
        <w:t>בנוסף התברר שממלא מקום קבוע צריך להיבחר על-ידי הכנסת ובאותו מקרה רק נמסרה הודעה לכנסת.</w:t>
      </w:r>
    </w:p>
    <w:p w14:paraId="0C89F5A0" w14:textId="77777777" w:rsidR="000623A1" w:rsidRPr="000623A1" w:rsidRDefault="000623A1" w:rsidP="004C1A01">
      <w:pPr>
        <w:bidi/>
        <w:jc w:val="both"/>
        <w:rPr>
          <w:rFonts w:cs="David" w:hint="cs"/>
          <w:rtl/>
        </w:rPr>
      </w:pPr>
    </w:p>
    <w:p w14:paraId="23A0B5DF"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76DEF12" w14:textId="77777777" w:rsidR="000623A1" w:rsidRPr="000623A1" w:rsidRDefault="000623A1" w:rsidP="004C1A01">
      <w:pPr>
        <w:bidi/>
        <w:jc w:val="both"/>
        <w:rPr>
          <w:rFonts w:cs="David" w:hint="cs"/>
          <w:rtl/>
        </w:rPr>
      </w:pPr>
    </w:p>
    <w:p w14:paraId="7F79752E" w14:textId="77777777" w:rsidR="000623A1" w:rsidRPr="000623A1" w:rsidRDefault="000623A1" w:rsidP="004C1A01">
      <w:pPr>
        <w:bidi/>
        <w:jc w:val="both"/>
        <w:rPr>
          <w:rFonts w:cs="David" w:hint="cs"/>
          <w:rtl/>
        </w:rPr>
      </w:pPr>
      <w:r w:rsidRPr="000623A1">
        <w:rPr>
          <w:rFonts w:cs="David" w:hint="cs"/>
          <w:rtl/>
        </w:rPr>
        <w:tab/>
        <w:t>איפה יושב ראש הקואליציה?</w:t>
      </w:r>
    </w:p>
    <w:p w14:paraId="71915846" w14:textId="77777777" w:rsidR="000623A1" w:rsidRPr="000623A1" w:rsidRDefault="000623A1" w:rsidP="004C1A01">
      <w:pPr>
        <w:bidi/>
        <w:jc w:val="both"/>
        <w:rPr>
          <w:rFonts w:cs="David" w:hint="cs"/>
          <w:rtl/>
        </w:rPr>
      </w:pPr>
    </w:p>
    <w:p w14:paraId="6FF46B4A" w14:textId="77777777" w:rsidR="000623A1" w:rsidRPr="000623A1" w:rsidRDefault="000623A1" w:rsidP="004C1A01">
      <w:pPr>
        <w:bidi/>
        <w:jc w:val="both"/>
        <w:rPr>
          <w:rFonts w:cs="David" w:hint="cs"/>
          <w:u w:val="single"/>
          <w:rtl/>
        </w:rPr>
      </w:pPr>
      <w:r w:rsidRPr="000623A1">
        <w:rPr>
          <w:rFonts w:cs="David" w:hint="cs"/>
          <w:u w:val="single"/>
          <w:rtl/>
        </w:rPr>
        <w:t>גדעון סער:</w:t>
      </w:r>
    </w:p>
    <w:p w14:paraId="0EC4EB73" w14:textId="77777777" w:rsidR="000623A1" w:rsidRPr="000623A1" w:rsidRDefault="000623A1" w:rsidP="004C1A01">
      <w:pPr>
        <w:bidi/>
        <w:jc w:val="both"/>
        <w:rPr>
          <w:rFonts w:cs="David" w:hint="cs"/>
          <w:u w:val="single"/>
          <w:rtl/>
        </w:rPr>
      </w:pPr>
    </w:p>
    <w:p w14:paraId="33894E1B" w14:textId="77777777" w:rsidR="000623A1" w:rsidRPr="000623A1" w:rsidRDefault="000623A1" w:rsidP="004C1A01">
      <w:pPr>
        <w:bidi/>
        <w:jc w:val="both"/>
        <w:rPr>
          <w:rFonts w:cs="David" w:hint="cs"/>
          <w:rtl/>
        </w:rPr>
      </w:pPr>
      <w:r w:rsidRPr="000623A1">
        <w:rPr>
          <w:rFonts w:cs="David" w:hint="cs"/>
          <w:rtl/>
        </w:rPr>
        <w:tab/>
        <w:t xml:space="preserve">איזה מהם? כל אחד קוצר הצלחה ועוזב. </w:t>
      </w:r>
    </w:p>
    <w:p w14:paraId="3586258B" w14:textId="77777777" w:rsidR="000623A1" w:rsidRPr="000623A1" w:rsidRDefault="000623A1" w:rsidP="004C1A01">
      <w:pPr>
        <w:bidi/>
        <w:jc w:val="both"/>
        <w:rPr>
          <w:rFonts w:cs="David" w:hint="cs"/>
          <w:rtl/>
        </w:rPr>
      </w:pPr>
    </w:p>
    <w:p w14:paraId="765B2720"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21F8EA77" w14:textId="77777777" w:rsidR="000623A1" w:rsidRPr="000623A1" w:rsidRDefault="000623A1" w:rsidP="004C1A01">
      <w:pPr>
        <w:bidi/>
        <w:jc w:val="both"/>
        <w:rPr>
          <w:rFonts w:cs="David" w:hint="cs"/>
          <w:u w:val="single"/>
          <w:rtl/>
        </w:rPr>
      </w:pPr>
    </w:p>
    <w:p w14:paraId="6547AA2D" w14:textId="77777777" w:rsidR="000623A1" w:rsidRPr="000623A1" w:rsidRDefault="000623A1" w:rsidP="004C1A01">
      <w:pPr>
        <w:bidi/>
        <w:jc w:val="both"/>
        <w:rPr>
          <w:rFonts w:cs="David" w:hint="cs"/>
          <w:rtl/>
        </w:rPr>
      </w:pPr>
      <w:r w:rsidRPr="000623A1">
        <w:rPr>
          <w:rFonts w:cs="David" w:hint="cs"/>
          <w:rtl/>
        </w:rPr>
        <w:tab/>
        <w:t xml:space="preserve">הוא חוגג. </w:t>
      </w:r>
    </w:p>
    <w:p w14:paraId="09585D1D" w14:textId="77777777" w:rsidR="000623A1" w:rsidRPr="000623A1" w:rsidRDefault="000623A1" w:rsidP="004C1A01">
      <w:pPr>
        <w:bidi/>
        <w:jc w:val="both"/>
        <w:rPr>
          <w:rFonts w:cs="David" w:hint="cs"/>
          <w:rtl/>
        </w:rPr>
      </w:pPr>
    </w:p>
    <w:p w14:paraId="1DF8D011" w14:textId="77777777" w:rsidR="000623A1" w:rsidRPr="000623A1" w:rsidRDefault="000623A1" w:rsidP="004C1A01">
      <w:pPr>
        <w:bidi/>
        <w:jc w:val="both"/>
        <w:rPr>
          <w:rFonts w:cs="David" w:hint="cs"/>
          <w:u w:val="single"/>
          <w:rtl/>
        </w:rPr>
      </w:pPr>
      <w:r w:rsidRPr="000623A1">
        <w:rPr>
          <w:rFonts w:cs="David" w:hint="cs"/>
          <w:u w:val="single"/>
          <w:rtl/>
        </w:rPr>
        <w:t>ארבל אסטרחן:</w:t>
      </w:r>
    </w:p>
    <w:p w14:paraId="6D52EE4B" w14:textId="77777777" w:rsidR="000623A1" w:rsidRPr="000623A1" w:rsidRDefault="000623A1" w:rsidP="004C1A01">
      <w:pPr>
        <w:bidi/>
        <w:jc w:val="both"/>
        <w:rPr>
          <w:rFonts w:cs="David" w:hint="cs"/>
          <w:u w:val="single"/>
          <w:rtl/>
        </w:rPr>
      </w:pPr>
    </w:p>
    <w:p w14:paraId="218CB673" w14:textId="77777777" w:rsidR="000623A1" w:rsidRPr="000623A1" w:rsidRDefault="000623A1" w:rsidP="004C1A01">
      <w:pPr>
        <w:bidi/>
        <w:ind w:firstLine="567"/>
        <w:jc w:val="both"/>
        <w:rPr>
          <w:rFonts w:cs="David" w:hint="cs"/>
          <w:rtl/>
        </w:rPr>
      </w:pPr>
      <w:r w:rsidRPr="000623A1">
        <w:rPr>
          <w:rFonts w:cs="David" w:hint="cs"/>
          <w:rtl/>
        </w:rPr>
        <w:t xml:space="preserve">היות והכנסת לא הצביעה על זה בכלל, המעשה גם לא נעשה משום כיוון. היות והדבר התברר כרגע נעשתה פניה לחברי הכנסת. נדמה לי שהם הבינו את העניין וויתרו על הכהונה שלא אפשרית. לפיכך, בעצם, צריך להודיע כאן בוועדה, ואחר כך במליאה, שאותה הודעה מתחילת 2007 נמסרה בטעות והם אינם יכולים לכהן כממלאי מקום. </w:t>
      </w:r>
    </w:p>
    <w:p w14:paraId="2E400F5A" w14:textId="77777777" w:rsidR="000623A1" w:rsidRPr="000623A1" w:rsidRDefault="000623A1" w:rsidP="004C1A01">
      <w:pPr>
        <w:bidi/>
        <w:jc w:val="both"/>
        <w:rPr>
          <w:rFonts w:cs="David" w:hint="cs"/>
          <w:rtl/>
        </w:rPr>
      </w:pPr>
    </w:p>
    <w:p w14:paraId="6A99C4A9"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281A86D9" w14:textId="77777777" w:rsidR="000623A1" w:rsidRPr="000623A1" w:rsidRDefault="000623A1" w:rsidP="004C1A01">
      <w:pPr>
        <w:bidi/>
        <w:jc w:val="both"/>
        <w:rPr>
          <w:rFonts w:cs="David" w:hint="cs"/>
          <w:rtl/>
        </w:rPr>
      </w:pPr>
    </w:p>
    <w:p w14:paraId="1CB40B8D" w14:textId="77777777" w:rsidR="000623A1" w:rsidRPr="000623A1" w:rsidRDefault="000623A1" w:rsidP="004C1A01">
      <w:pPr>
        <w:bidi/>
        <w:jc w:val="both"/>
        <w:rPr>
          <w:rFonts w:cs="David" w:hint="cs"/>
          <w:rtl/>
        </w:rPr>
      </w:pPr>
      <w:r w:rsidRPr="000623A1">
        <w:rPr>
          <w:rFonts w:cs="David" w:hint="cs"/>
          <w:rtl/>
        </w:rPr>
        <w:tab/>
        <w:t xml:space="preserve"> כאמור, חבר הכנסת מוחמד ברכה וחבר הכנסת אבו וילן ויתרו על מקומם כממלאי מקום קבועים בוועדה. נשאר לנו את הנושא של חבר הכנסת גבאי. </w:t>
      </w:r>
    </w:p>
    <w:p w14:paraId="422BD619" w14:textId="77777777" w:rsidR="000623A1" w:rsidRPr="000623A1" w:rsidRDefault="000623A1" w:rsidP="004C1A01">
      <w:pPr>
        <w:bidi/>
        <w:jc w:val="both"/>
        <w:rPr>
          <w:rFonts w:cs="David" w:hint="cs"/>
          <w:rtl/>
        </w:rPr>
      </w:pPr>
    </w:p>
    <w:p w14:paraId="26C14790" w14:textId="77777777" w:rsidR="000623A1" w:rsidRPr="000623A1" w:rsidRDefault="000623A1" w:rsidP="004C1A01">
      <w:pPr>
        <w:bidi/>
        <w:jc w:val="both"/>
        <w:rPr>
          <w:rFonts w:cs="David" w:hint="cs"/>
          <w:rtl/>
        </w:rPr>
      </w:pPr>
      <w:r w:rsidRPr="000623A1">
        <w:rPr>
          <w:rFonts w:cs="David" w:hint="cs"/>
          <w:u w:val="single"/>
          <w:rtl/>
        </w:rPr>
        <w:t>ארבל אסטרחן:</w:t>
      </w:r>
    </w:p>
    <w:p w14:paraId="5FE327EB" w14:textId="77777777" w:rsidR="000623A1" w:rsidRPr="000623A1" w:rsidRDefault="000623A1" w:rsidP="004C1A01">
      <w:pPr>
        <w:bidi/>
        <w:jc w:val="both"/>
        <w:rPr>
          <w:rFonts w:cs="David" w:hint="cs"/>
          <w:rtl/>
        </w:rPr>
      </w:pPr>
    </w:p>
    <w:p w14:paraId="287F3C96" w14:textId="77777777" w:rsidR="000623A1" w:rsidRPr="000623A1" w:rsidRDefault="000623A1" w:rsidP="004C1A01">
      <w:pPr>
        <w:bidi/>
        <w:jc w:val="both"/>
        <w:rPr>
          <w:rFonts w:cs="David" w:hint="cs"/>
          <w:rtl/>
        </w:rPr>
      </w:pPr>
      <w:r w:rsidRPr="000623A1">
        <w:rPr>
          <w:rFonts w:cs="David" w:hint="cs"/>
          <w:rtl/>
        </w:rPr>
        <w:tab/>
        <w:t xml:space="preserve">חבר הכנסת גבאי יכול להיות ממלא מקום קבוע בוועדת החינוך כי יש חבר מסיעתו. אבל באותו מעמד נמסרה רק הודעה למליאה אבל נדרשת גם הצבעה במליאה. </w:t>
      </w:r>
    </w:p>
    <w:p w14:paraId="344414A5" w14:textId="77777777" w:rsidR="000623A1" w:rsidRPr="000623A1" w:rsidRDefault="000623A1" w:rsidP="004C1A01">
      <w:pPr>
        <w:bidi/>
        <w:jc w:val="both"/>
        <w:rPr>
          <w:rFonts w:cs="David" w:hint="cs"/>
          <w:u w:val="single"/>
          <w:rtl/>
        </w:rPr>
      </w:pPr>
      <w:r w:rsidRPr="000623A1">
        <w:rPr>
          <w:rFonts w:cs="David"/>
          <w:u w:val="single"/>
          <w:rtl/>
        </w:rPr>
        <w:br w:type="page"/>
      </w:r>
    </w:p>
    <w:p w14:paraId="32D8C2BA"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40B329AB" w14:textId="77777777" w:rsidR="000623A1" w:rsidRPr="000623A1" w:rsidRDefault="000623A1" w:rsidP="004C1A01">
      <w:pPr>
        <w:bidi/>
        <w:jc w:val="both"/>
        <w:rPr>
          <w:rFonts w:cs="David" w:hint="cs"/>
          <w:rtl/>
        </w:rPr>
      </w:pPr>
    </w:p>
    <w:p w14:paraId="345265A1" w14:textId="77777777" w:rsidR="000623A1" w:rsidRPr="000623A1" w:rsidRDefault="000623A1" w:rsidP="004C1A01">
      <w:pPr>
        <w:bidi/>
        <w:jc w:val="both"/>
        <w:rPr>
          <w:rFonts w:cs="David" w:hint="cs"/>
          <w:rtl/>
        </w:rPr>
      </w:pPr>
      <w:r w:rsidRPr="000623A1">
        <w:rPr>
          <w:rFonts w:cs="David" w:hint="cs"/>
          <w:rtl/>
        </w:rPr>
        <w:tab/>
        <w:t xml:space="preserve"> אז אנחנו נתקן את הטעון תיקון. גם נביא את גבאי ונצביע עבורו וגם נאמר ששגגה יצאה מתחת ידנו לגבי חברי הכנסת ברכה ואבו וילן. </w:t>
      </w:r>
    </w:p>
    <w:p w14:paraId="5811A987" w14:textId="77777777" w:rsidR="000623A1" w:rsidRPr="000623A1" w:rsidRDefault="000623A1" w:rsidP="004C1A01">
      <w:pPr>
        <w:bidi/>
        <w:jc w:val="both"/>
        <w:rPr>
          <w:rFonts w:cs="David" w:hint="cs"/>
          <w:rtl/>
        </w:rPr>
      </w:pPr>
    </w:p>
    <w:p w14:paraId="38A18A4B" w14:textId="77777777" w:rsidR="000623A1" w:rsidRPr="000623A1" w:rsidRDefault="000623A1" w:rsidP="004C1A01">
      <w:pPr>
        <w:bidi/>
        <w:jc w:val="both"/>
        <w:rPr>
          <w:rFonts w:cs="David" w:hint="cs"/>
          <w:rtl/>
        </w:rPr>
      </w:pPr>
      <w:r w:rsidRPr="000623A1">
        <w:rPr>
          <w:rFonts w:cs="David" w:hint="cs"/>
          <w:u w:val="single"/>
          <w:rtl/>
        </w:rPr>
        <w:t>ראובן ריבלין:</w:t>
      </w:r>
    </w:p>
    <w:p w14:paraId="28432874" w14:textId="77777777" w:rsidR="000623A1" w:rsidRPr="000623A1" w:rsidRDefault="000623A1" w:rsidP="004C1A01">
      <w:pPr>
        <w:bidi/>
        <w:jc w:val="both"/>
        <w:rPr>
          <w:rFonts w:cs="David" w:hint="cs"/>
          <w:rtl/>
        </w:rPr>
      </w:pPr>
    </w:p>
    <w:p w14:paraId="3373AF60" w14:textId="77777777" w:rsidR="000623A1" w:rsidRPr="000623A1" w:rsidRDefault="000623A1" w:rsidP="004C1A01">
      <w:pPr>
        <w:bidi/>
        <w:jc w:val="both"/>
        <w:rPr>
          <w:rFonts w:cs="David" w:hint="cs"/>
          <w:rtl/>
        </w:rPr>
      </w:pPr>
      <w:r w:rsidRPr="000623A1">
        <w:rPr>
          <w:rFonts w:cs="David" w:hint="cs"/>
          <w:rtl/>
        </w:rPr>
        <w:tab/>
        <w:t>אני רוצה לשאול שאלה את היועצת המשפטית. האם הממשלה לא יכולה לקבל החלטה שבה היא מתלה את קיומה באישור כולה כמקשה אחת? לקבוע שחבר הכנסת טל ואנוכי נכהן בתפקיד. יבוא חבר הכנסת סער ויגיד שהוא רוצה להצביע על כל אחד בנפרד כי הוא בעד טל אבל נגד ריבלין. הממשלה, שההחלטה יצאה מתחת ידה, אומרת שהיא מבקשת למנות את חברי הכנסת טל וריבלין אבל הא בהא תליה. זאת אומרת, לא למנות את טל בלי ריבלין ולא למנות את ריבלין בלי  טל . האם הממשלה רשאית לפני הכנסת להביא החלטה כזאת?</w:t>
      </w:r>
    </w:p>
    <w:p w14:paraId="781BC96B" w14:textId="77777777" w:rsidR="000623A1" w:rsidRPr="000623A1" w:rsidRDefault="000623A1" w:rsidP="004C1A01">
      <w:pPr>
        <w:bidi/>
        <w:jc w:val="both"/>
        <w:rPr>
          <w:rFonts w:cs="David" w:hint="cs"/>
          <w:rtl/>
        </w:rPr>
      </w:pPr>
    </w:p>
    <w:p w14:paraId="5D0AFC04" w14:textId="77777777" w:rsidR="000623A1" w:rsidRPr="000623A1" w:rsidRDefault="000623A1" w:rsidP="004C1A01">
      <w:pPr>
        <w:bidi/>
        <w:jc w:val="both"/>
        <w:rPr>
          <w:rFonts w:cs="David" w:hint="cs"/>
          <w:u w:val="single"/>
          <w:rtl/>
        </w:rPr>
      </w:pPr>
      <w:r w:rsidRPr="000623A1">
        <w:rPr>
          <w:rFonts w:cs="David" w:hint="cs"/>
          <w:u w:val="single"/>
          <w:rtl/>
        </w:rPr>
        <w:t>גדעו סער:</w:t>
      </w:r>
    </w:p>
    <w:p w14:paraId="0972FFE5" w14:textId="77777777" w:rsidR="000623A1" w:rsidRPr="000623A1" w:rsidRDefault="000623A1" w:rsidP="004C1A01">
      <w:pPr>
        <w:bidi/>
        <w:jc w:val="both"/>
        <w:rPr>
          <w:rFonts w:cs="David" w:hint="cs"/>
          <w:rtl/>
        </w:rPr>
      </w:pPr>
    </w:p>
    <w:p w14:paraId="1BCFB0E3" w14:textId="77777777" w:rsidR="000623A1" w:rsidRPr="000623A1" w:rsidRDefault="000623A1" w:rsidP="004C1A01">
      <w:pPr>
        <w:bidi/>
        <w:ind w:firstLine="567"/>
        <w:jc w:val="both"/>
        <w:rPr>
          <w:rFonts w:cs="David" w:hint="cs"/>
          <w:rtl/>
        </w:rPr>
      </w:pPr>
      <w:r w:rsidRPr="000623A1">
        <w:rPr>
          <w:rFonts w:cs="David" w:hint="cs"/>
          <w:rtl/>
        </w:rPr>
        <w:t xml:space="preserve">ניתנה אתמול חוות דעת בעניין זה. </w:t>
      </w:r>
    </w:p>
    <w:p w14:paraId="09C1ACE4" w14:textId="77777777" w:rsidR="000623A1" w:rsidRPr="000623A1" w:rsidRDefault="000623A1" w:rsidP="004C1A01">
      <w:pPr>
        <w:bidi/>
        <w:jc w:val="both"/>
        <w:rPr>
          <w:rFonts w:cs="David" w:hint="cs"/>
          <w:rtl/>
        </w:rPr>
      </w:pPr>
    </w:p>
    <w:p w14:paraId="661251AF"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7D4A2E1" w14:textId="77777777" w:rsidR="000623A1" w:rsidRPr="000623A1" w:rsidRDefault="000623A1" w:rsidP="004C1A01">
      <w:pPr>
        <w:bidi/>
        <w:jc w:val="both"/>
        <w:rPr>
          <w:rFonts w:cs="David" w:hint="cs"/>
          <w:rtl/>
        </w:rPr>
      </w:pPr>
    </w:p>
    <w:p w14:paraId="637978B0" w14:textId="77777777" w:rsidR="000623A1" w:rsidRPr="000623A1" w:rsidRDefault="000623A1" w:rsidP="004C1A01">
      <w:pPr>
        <w:bidi/>
        <w:jc w:val="both"/>
        <w:rPr>
          <w:rFonts w:cs="David" w:hint="cs"/>
          <w:rtl/>
        </w:rPr>
      </w:pPr>
      <w:r w:rsidRPr="000623A1">
        <w:rPr>
          <w:rFonts w:cs="David" w:hint="cs"/>
          <w:rtl/>
        </w:rPr>
        <w:tab/>
        <w:t xml:space="preserve">חבר הכנסת סער, חוות דעת בנושא זה ניתנה עוד בעבר ודנו בנושא הזה, כמדומני, בוועדת הכנסת לפני כמה שנים. </w:t>
      </w:r>
    </w:p>
    <w:p w14:paraId="4617E7CE" w14:textId="77777777" w:rsidR="000623A1" w:rsidRPr="000623A1" w:rsidRDefault="000623A1" w:rsidP="004C1A01">
      <w:pPr>
        <w:bidi/>
        <w:jc w:val="both"/>
        <w:rPr>
          <w:rFonts w:cs="David" w:hint="cs"/>
          <w:rtl/>
        </w:rPr>
      </w:pPr>
    </w:p>
    <w:p w14:paraId="1E24AAF2" w14:textId="77777777" w:rsidR="000623A1" w:rsidRPr="000623A1" w:rsidRDefault="000623A1" w:rsidP="004C1A01">
      <w:pPr>
        <w:bidi/>
        <w:jc w:val="both"/>
        <w:rPr>
          <w:rFonts w:cs="David" w:hint="cs"/>
          <w:u w:val="single"/>
          <w:rtl/>
        </w:rPr>
      </w:pPr>
      <w:r w:rsidRPr="000623A1">
        <w:rPr>
          <w:rFonts w:cs="David" w:hint="cs"/>
          <w:u w:val="single"/>
          <w:rtl/>
        </w:rPr>
        <w:t>ראובן ריבלין:</w:t>
      </w:r>
    </w:p>
    <w:p w14:paraId="7FBEC8F9" w14:textId="77777777" w:rsidR="000623A1" w:rsidRPr="000623A1" w:rsidRDefault="000623A1" w:rsidP="004C1A01">
      <w:pPr>
        <w:bidi/>
        <w:jc w:val="both"/>
        <w:rPr>
          <w:rFonts w:cs="David" w:hint="cs"/>
          <w:u w:val="single"/>
          <w:rtl/>
        </w:rPr>
      </w:pPr>
    </w:p>
    <w:p w14:paraId="5530E819" w14:textId="77777777" w:rsidR="000623A1" w:rsidRPr="000623A1" w:rsidRDefault="000623A1" w:rsidP="004C1A01">
      <w:pPr>
        <w:bidi/>
        <w:jc w:val="both"/>
        <w:rPr>
          <w:rFonts w:cs="David" w:hint="cs"/>
          <w:rtl/>
        </w:rPr>
      </w:pPr>
      <w:r w:rsidRPr="000623A1">
        <w:rPr>
          <w:rFonts w:cs="David" w:hint="cs"/>
          <w:rtl/>
        </w:rPr>
        <w:tab/>
        <w:t xml:space="preserve">חבר הכנסת סער זכה הבוקר, ובצדק, ליוקרה רבה, אפילו יותר מהשרים שהתמנו. </w:t>
      </w:r>
    </w:p>
    <w:p w14:paraId="5044F9CC" w14:textId="77777777" w:rsidR="000623A1" w:rsidRPr="000623A1" w:rsidRDefault="000623A1" w:rsidP="004C1A01">
      <w:pPr>
        <w:bidi/>
        <w:jc w:val="both"/>
        <w:rPr>
          <w:rFonts w:cs="David" w:hint="cs"/>
          <w:rtl/>
        </w:rPr>
      </w:pPr>
    </w:p>
    <w:p w14:paraId="012FE479" w14:textId="77777777" w:rsidR="000623A1" w:rsidRPr="000623A1" w:rsidRDefault="000623A1" w:rsidP="004C1A01">
      <w:pPr>
        <w:bidi/>
        <w:jc w:val="both"/>
        <w:rPr>
          <w:rFonts w:cs="David" w:hint="cs"/>
          <w:rtl/>
        </w:rPr>
      </w:pPr>
      <w:r w:rsidRPr="000623A1">
        <w:rPr>
          <w:rFonts w:cs="David" w:hint="cs"/>
          <w:u w:val="single"/>
          <w:rtl/>
        </w:rPr>
        <w:t>גדעון סער:</w:t>
      </w:r>
    </w:p>
    <w:p w14:paraId="255CB5DF" w14:textId="77777777" w:rsidR="000623A1" w:rsidRPr="000623A1" w:rsidRDefault="000623A1" w:rsidP="004C1A01">
      <w:pPr>
        <w:bidi/>
        <w:jc w:val="both"/>
        <w:rPr>
          <w:rFonts w:cs="David" w:hint="cs"/>
          <w:rtl/>
        </w:rPr>
      </w:pPr>
      <w:r w:rsidRPr="000623A1">
        <w:rPr>
          <w:rFonts w:cs="David" w:hint="cs"/>
          <w:rtl/>
        </w:rPr>
        <w:tab/>
      </w:r>
    </w:p>
    <w:p w14:paraId="70BA0387" w14:textId="77777777" w:rsidR="000623A1" w:rsidRPr="000623A1" w:rsidRDefault="000623A1" w:rsidP="004C1A01">
      <w:pPr>
        <w:bidi/>
        <w:ind w:firstLine="567"/>
        <w:jc w:val="both"/>
        <w:rPr>
          <w:rFonts w:cs="David" w:hint="cs"/>
          <w:rtl/>
        </w:rPr>
      </w:pPr>
      <w:r w:rsidRPr="000623A1">
        <w:rPr>
          <w:rFonts w:cs="David" w:hint="cs"/>
          <w:rtl/>
        </w:rPr>
        <w:t>אל תגזים. אדוני מדבר עלי בכפיפה אחת? עד כאן.</w:t>
      </w:r>
    </w:p>
    <w:p w14:paraId="2B263D61" w14:textId="77777777" w:rsidR="000623A1" w:rsidRPr="000623A1" w:rsidRDefault="000623A1" w:rsidP="004C1A01">
      <w:pPr>
        <w:bidi/>
        <w:ind w:firstLine="567"/>
        <w:jc w:val="both"/>
        <w:rPr>
          <w:rFonts w:cs="David" w:hint="cs"/>
          <w:rtl/>
        </w:rPr>
      </w:pPr>
    </w:p>
    <w:p w14:paraId="750D80AF" w14:textId="77777777" w:rsidR="000623A1" w:rsidRPr="000623A1" w:rsidRDefault="000623A1" w:rsidP="004C1A01">
      <w:pPr>
        <w:bidi/>
        <w:jc w:val="both"/>
        <w:rPr>
          <w:rFonts w:cs="David" w:hint="cs"/>
          <w:rtl/>
        </w:rPr>
      </w:pPr>
      <w:r w:rsidRPr="000623A1">
        <w:rPr>
          <w:rFonts w:cs="David" w:hint="cs"/>
          <w:u w:val="single"/>
          <w:rtl/>
        </w:rPr>
        <w:t>גדעון סער:</w:t>
      </w:r>
    </w:p>
    <w:p w14:paraId="220EC099" w14:textId="77777777" w:rsidR="000623A1" w:rsidRPr="000623A1" w:rsidRDefault="000623A1" w:rsidP="004C1A01">
      <w:pPr>
        <w:bidi/>
        <w:jc w:val="both"/>
        <w:rPr>
          <w:rFonts w:cs="David" w:hint="cs"/>
          <w:rtl/>
        </w:rPr>
      </w:pPr>
    </w:p>
    <w:p w14:paraId="2AFF6D59" w14:textId="77777777" w:rsidR="000623A1" w:rsidRPr="000623A1" w:rsidRDefault="000623A1" w:rsidP="004C1A01">
      <w:pPr>
        <w:bidi/>
        <w:ind w:firstLine="567"/>
        <w:jc w:val="both"/>
        <w:rPr>
          <w:rFonts w:cs="David" w:hint="cs"/>
          <w:rtl/>
        </w:rPr>
      </w:pPr>
      <w:r w:rsidRPr="000623A1">
        <w:rPr>
          <w:rFonts w:cs="David" w:hint="cs"/>
          <w:rtl/>
        </w:rPr>
        <w:t xml:space="preserve">אני חושב שהשאלה במקומה והיא נכונה. אנחנו צריכים להצביע. מה לעשות שהתכונות של חבר הכנסת ריבלין הן כאלה טובות ורוצים להצביע עבורו. </w:t>
      </w:r>
    </w:p>
    <w:p w14:paraId="2412B8EA" w14:textId="77777777" w:rsidR="000623A1" w:rsidRPr="000623A1" w:rsidRDefault="000623A1" w:rsidP="004C1A01">
      <w:pPr>
        <w:bidi/>
        <w:jc w:val="both"/>
        <w:rPr>
          <w:rFonts w:cs="David" w:hint="cs"/>
          <w:rtl/>
        </w:rPr>
      </w:pPr>
    </w:p>
    <w:p w14:paraId="7D4CAAB7" w14:textId="77777777" w:rsidR="000623A1" w:rsidRPr="000623A1" w:rsidRDefault="000623A1" w:rsidP="004C1A01">
      <w:pPr>
        <w:bidi/>
        <w:jc w:val="both"/>
        <w:rPr>
          <w:rFonts w:cs="David" w:hint="cs"/>
          <w:rtl/>
        </w:rPr>
      </w:pPr>
      <w:r w:rsidRPr="000623A1">
        <w:rPr>
          <w:rFonts w:cs="David" w:hint="cs"/>
          <w:u w:val="single"/>
          <w:rtl/>
        </w:rPr>
        <w:t>ראובן ריבלין:</w:t>
      </w:r>
    </w:p>
    <w:p w14:paraId="013E3A27" w14:textId="77777777" w:rsidR="000623A1" w:rsidRPr="000623A1" w:rsidRDefault="000623A1" w:rsidP="004C1A01">
      <w:pPr>
        <w:bidi/>
        <w:jc w:val="both"/>
        <w:rPr>
          <w:rFonts w:cs="David" w:hint="cs"/>
          <w:rtl/>
        </w:rPr>
      </w:pPr>
    </w:p>
    <w:p w14:paraId="4B498D75" w14:textId="77777777" w:rsidR="000623A1" w:rsidRPr="000623A1" w:rsidRDefault="000623A1" w:rsidP="004C1A01">
      <w:pPr>
        <w:bidi/>
        <w:jc w:val="both"/>
        <w:rPr>
          <w:rFonts w:cs="David" w:hint="cs"/>
          <w:rtl/>
        </w:rPr>
      </w:pPr>
      <w:r w:rsidRPr="000623A1">
        <w:rPr>
          <w:rFonts w:cs="David" w:hint="cs"/>
          <w:rtl/>
        </w:rPr>
        <w:tab/>
        <w:t xml:space="preserve"> אתמול לא הייתי שואל את השאלה הזאת. אבל היום, הואיל ועוד מעט נהיה בממשלה, אני רוצה שמה שהיה אתמול לא יהיה תקדים. </w:t>
      </w:r>
    </w:p>
    <w:p w14:paraId="5FC4B08C" w14:textId="77777777" w:rsidR="000623A1" w:rsidRPr="000623A1" w:rsidRDefault="000623A1" w:rsidP="004C1A01">
      <w:pPr>
        <w:bidi/>
        <w:jc w:val="both"/>
        <w:rPr>
          <w:rFonts w:cs="David" w:hint="cs"/>
          <w:rtl/>
        </w:rPr>
      </w:pPr>
    </w:p>
    <w:p w14:paraId="17B5D782"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619583D" w14:textId="77777777" w:rsidR="000623A1" w:rsidRPr="000623A1" w:rsidRDefault="000623A1" w:rsidP="004C1A01">
      <w:pPr>
        <w:bidi/>
        <w:jc w:val="both"/>
        <w:rPr>
          <w:rFonts w:cs="David" w:hint="cs"/>
          <w:rtl/>
        </w:rPr>
      </w:pPr>
    </w:p>
    <w:p w14:paraId="055AF6FA" w14:textId="77777777" w:rsidR="000623A1" w:rsidRPr="000623A1" w:rsidRDefault="000623A1" w:rsidP="004C1A01">
      <w:pPr>
        <w:bidi/>
        <w:jc w:val="both"/>
        <w:rPr>
          <w:rFonts w:cs="David" w:hint="cs"/>
          <w:rtl/>
        </w:rPr>
      </w:pPr>
      <w:r w:rsidRPr="000623A1">
        <w:rPr>
          <w:rFonts w:cs="David" w:hint="cs"/>
          <w:rtl/>
        </w:rPr>
        <w:tab/>
        <w:t>מה דעת הלשכה המשפטית.</w:t>
      </w:r>
    </w:p>
    <w:p w14:paraId="0DC18DFE" w14:textId="77777777" w:rsidR="000623A1" w:rsidRPr="000623A1" w:rsidRDefault="000623A1" w:rsidP="004C1A01">
      <w:pPr>
        <w:bidi/>
        <w:jc w:val="both"/>
        <w:rPr>
          <w:rFonts w:cs="David" w:hint="cs"/>
          <w:rtl/>
        </w:rPr>
      </w:pPr>
    </w:p>
    <w:p w14:paraId="55711374" w14:textId="77777777" w:rsidR="000623A1" w:rsidRPr="000623A1" w:rsidRDefault="000623A1" w:rsidP="004C1A01">
      <w:pPr>
        <w:bidi/>
        <w:jc w:val="both"/>
        <w:rPr>
          <w:rFonts w:cs="David" w:hint="cs"/>
          <w:rtl/>
        </w:rPr>
      </w:pPr>
      <w:r w:rsidRPr="000623A1">
        <w:rPr>
          <w:rFonts w:cs="David" w:hint="cs"/>
          <w:u w:val="single"/>
          <w:rtl/>
        </w:rPr>
        <w:t>ארבל אסטרחן:</w:t>
      </w:r>
    </w:p>
    <w:p w14:paraId="6E041C3C" w14:textId="77777777" w:rsidR="000623A1" w:rsidRPr="000623A1" w:rsidRDefault="000623A1" w:rsidP="004C1A01">
      <w:pPr>
        <w:bidi/>
        <w:jc w:val="both"/>
        <w:rPr>
          <w:rFonts w:cs="David" w:hint="cs"/>
          <w:rtl/>
        </w:rPr>
      </w:pPr>
    </w:p>
    <w:p w14:paraId="2EBC147F" w14:textId="77777777" w:rsidR="000623A1" w:rsidRPr="000623A1" w:rsidRDefault="000623A1" w:rsidP="004C1A01">
      <w:pPr>
        <w:bidi/>
        <w:ind w:firstLine="567"/>
        <w:jc w:val="both"/>
        <w:rPr>
          <w:rFonts w:cs="David" w:hint="cs"/>
          <w:rtl/>
        </w:rPr>
      </w:pPr>
      <w:r w:rsidRPr="000623A1">
        <w:rPr>
          <w:rFonts w:cs="David" w:hint="cs"/>
          <w:rtl/>
        </w:rPr>
        <w:t>אני אגיד בקצרה ואתן דוגמה אחרת. אחת הטענות העיקריות שנשמעו נגד חוק ההסדרים זה שהממשלה אומר שהיא רוצה להביא 70 חוקים ביחד ומאד נוח שהכנסת מצביעה עליהם ביחד כי היא רוצה לתקן גם את התשתיות, גם את הרכבת וגם את החשמל. בית המשפט העליון, מפי הנשיאה בייניש, אמר שהדבר פוגע בזכות ההשתתפות של חבר הכנסת. צריך לאפשר לו בדברים מסוימים לתמוך ובדברים מסוימים להתנגד.</w:t>
      </w:r>
    </w:p>
    <w:p w14:paraId="006B18CB" w14:textId="77777777" w:rsidR="000623A1" w:rsidRPr="000623A1" w:rsidRDefault="000623A1" w:rsidP="004C1A01">
      <w:pPr>
        <w:bidi/>
        <w:jc w:val="both"/>
        <w:rPr>
          <w:rFonts w:cs="David" w:hint="cs"/>
          <w:rtl/>
        </w:rPr>
      </w:pPr>
    </w:p>
    <w:p w14:paraId="27A2D041" w14:textId="77777777" w:rsidR="000623A1" w:rsidRPr="000623A1" w:rsidRDefault="000623A1" w:rsidP="004C1A01">
      <w:pPr>
        <w:bidi/>
        <w:jc w:val="both"/>
        <w:rPr>
          <w:rFonts w:cs="David" w:hint="cs"/>
          <w:rtl/>
        </w:rPr>
      </w:pPr>
      <w:r w:rsidRPr="000623A1">
        <w:rPr>
          <w:rFonts w:cs="David" w:hint="cs"/>
          <w:u w:val="single"/>
          <w:rtl/>
        </w:rPr>
        <w:t>ראובן ריבלין:</w:t>
      </w:r>
    </w:p>
    <w:p w14:paraId="2C1C2369" w14:textId="77777777" w:rsidR="000623A1" w:rsidRPr="000623A1" w:rsidRDefault="000623A1" w:rsidP="004C1A01">
      <w:pPr>
        <w:bidi/>
        <w:jc w:val="both"/>
        <w:rPr>
          <w:rFonts w:cs="David" w:hint="cs"/>
          <w:rtl/>
        </w:rPr>
      </w:pPr>
    </w:p>
    <w:p w14:paraId="4E87314C" w14:textId="77777777" w:rsidR="000623A1" w:rsidRPr="000623A1" w:rsidRDefault="000623A1" w:rsidP="004C1A01">
      <w:pPr>
        <w:bidi/>
        <w:jc w:val="both"/>
        <w:rPr>
          <w:rFonts w:cs="David" w:hint="cs"/>
          <w:rtl/>
        </w:rPr>
      </w:pPr>
      <w:r w:rsidRPr="000623A1">
        <w:rPr>
          <w:rFonts w:cs="David" w:hint="cs"/>
          <w:rtl/>
        </w:rPr>
        <w:tab/>
        <w:t xml:space="preserve"> הממשלה יכולה למשוך אם הכנסת דורשת ממנה לפצל. גם פה הממשלה יכלה למשוך.</w:t>
      </w:r>
    </w:p>
    <w:p w14:paraId="337B1101" w14:textId="77777777" w:rsidR="000623A1" w:rsidRPr="000623A1" w:rsidRDefault="000623A1" w:rsidP="004C1A01">
      <w:pPr>
        <w:bidi/>
        <w:jc w:val="both"/>
        <w:rPr>
          <w:rFonts w:cs="David" w:hint="cs"/>
          <w:rtl/>
        </w:rPr>
      </w:pPr>
    </w:p>
    <w:p w14:paraId="1348342C" w14:textId="77777777" w:rsidR="000623A1" w:rsidRPr="000623A1" w:rsidRDefault="000623A1" w:rsidP="004C1A01">
      <w:pPr>
        <w:bidi/>
        <w:jc w:val="both"/>
        <w:rPr>
          <w:rFonts w:cs="David" w:hint="cs"/>
          <w:rtl/>
        </w:rPr>
      </w:pPr>
      <w:r w:rsidRPr="000623A1">
        <w:rPr>
          <w:rFonts w:cs="David" w:hint="cs"/>
          <w:u w:val="single"/>
          <w:rtl/>
        </w:rPr>
        <w:t>ארבל אסטרחן:</w:t>
      </w:r>
    </w:p>
    <w:p w14:paraId="54064989" w14:textId="77777777" w:rsidR="000623A1" w:rsidRPr="000623A1" w:rsidRDefault="000623A1" w:rsidP="004C1A01">
      <w:pPr>
        <w:bidi/>
        <w:jc w:val="both"/>
        <w:rPr>
          <w:rFonts w:cs="David" w:hint="cs"/>
          <w:rtl/>
        </w:rPr>
      </w:pPr>
    </w:p>
    <w:p w14:paraId="103FE689" w14:textId="77777777" w:rsidR="000623A1" w:rsidRPr="000623A1" w:rsidRDefault="000623A1" w:rsidP="004C1A01">
      <w:pPr>
        <w:bidi/>
        <w:jc w:val="both"/>
        <w:rPr>
          <w:rFonts w:cs="David" w:hint="cs"/>
          <w:rtl/>
        </w:rPr>
      </w:pPr>
      <w:r w:rsidRPr="000623A1">
        <w:rPr>
          <w:rFonts w:cs="David" w:hint="cs"/>
          <w:rtl/>
        </w:rPr>
        <w:tab/>
        <w:t>הממשלה מביאה הצעת חוק לקריאה ראשונה. היא אומרת לכנסת: "בבקשה תצביעו על 200 העמודים האלה". אתה תומך ב-100 עמודים ומתנגד ל-100 עמודים. איך תישמע דעתך?</w:t>
      </w:r>
    </w:p>
    <w:p w14:paraId="7E7BE078" w14:textId="77777777" w:rsidR="000623A1" w:rsidRPr="000623A1" w:rsidRDefault="000623A1" w:rsidP="004C1A01">
      <w:pPr>
        <w:bidi/>
        <w:jc w:val="both"/>
        <w:rPr>
          <w:rFonts w:cs="David" w:hint="cs"/>
          <w:u w:val="single"/>
          <w:rtl/>
        </w:rPr>
      </w:pPr>
    </w:p>
    <w:p w14:paraId="715F5F77" w14:textId="77777777" w:rsidR="000623A1" w:rsidRPr="000623A1" w:rsidRDefault="000623A1" w:rsidP="004C1A01">
      <w:pPr>
        <w:bidi/>
        <w:jc w:val="both"/>
        <w:rPr>
          <w:rFonts w:cs="David" w:hint="cs"/>
          <w:rtl/>
        </w:rPr>
      </w:pPr>
      <w:r w:rsidRPr="000623A1">
        <w:rPr>
          <w:rFonts w:cs="David" w:hint="cs"/>
          <w:u w:val="single"/>
          <w:rtl/>
        </w:rPr>
        <w:t>ראובן ריבלין:</w:t>
      </w:r>
    </w:p>
    <w:p w14:paraId="72DE4C71" w14:textId="77777777" w:rsidR="000623A1" w:rsidRPr="000623A1" w:rsidRDefault="000623A1" w:rsidP="004C1A01">
      <w:pPr>
        <w:bidi/>
        <w:jc w:val="both"/>
        <w:rPr>
          <w:rFonts w:cs="David" w:hint="cs"/>
          <w:rtl/>
        </w:rPr>
      </w:pPr>
    </w:p>
    <w:p w14:paraId="552780C3" w14:textId="77777777" w:rsidR="000623A1" w:rsidRPr="000623A1" w:rsidRDefault="000623A1" w:rsidP="004C1A01">
      <w:pPr>
        <w:bidi/>
        <w:jc w:val="both"/>
        <w:rPr>
          <w:rFonts w:cs="David" w:hint="cs"/>
          <w:rtl/>
        </w:rPr>
      </w:pPr>
      <w:r w:rsidRPr="000623A1">
        <w:rPr>
          <w:rFonts w:cs="David" w:hint="cs"/>
          <w:rtl/>
        </w:rPr>
        <w:tab/>
        <w:t xml:space="preserve"> לכן באה הכנסת והתגוננה בפני הממשלה ואמרה שהיא לא רוצה. מה עוד שחוקים אלה הם חוקים שעושים פלסתר את עבודת הכנסת כי הם מבטלים חוקים של הכנסת. </w:t>
      </w:r>
    </w:p>
    <w:p w14:paraId="6783A077" w14:textId="77777777" w:rsidR="000623A1" w:rsidRPr="000623A1" w:rsidRDefault="000623A1" w:rsidP="004C1A01">
      <w:pPr>
        <w:bidi/>
        <w:jc w:val="both"/>
        <w:rPr>
          <w:rFonts w:cs="David" w:hint="cs"/>
          <w:rtl/>
        </w:rPr>
      </w:pPr>
    </w:p>
    <w:p w14:paraId="3FAFD71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7DB495F" w14:textId="77777777" w:rsidR="000623A1" w:rsidRPr="000623A1" w:rsidRDefault="000623A1" w:rsidP="004C1A01">
      <w:pPr>
        <w:bidi/>
        <w:jc w:val="both"/>
        <w:rPr>
          <w:rFonts w:cs="David" w:hint="cs"/>
          <w:rtl/>
        </w:rPr>
      </w:pPr>
    </w:p>
    <w:p w14:paraId="129AAE50" w14:textId="77777777" w:rsidR="000623A1" w:rsidRPr="000623A1" w:rsidRDefault="000623A1" w:rsidP="004C1A01">
      <w:pPr>
        <w:bidi/>
        <w:jc w:val="both"/>
        <w:rPr>
          <w:rFonts w:cs="David" w:hint="cs"/>
          <w:rtl/>
        </w:rPr>
      </w:pPr>
      <w:r w:rsidRPr="000623A1">
        <w:rPr>
          <w:rFonts w:cs="David" w:hint="cs"/>
          <w:rtl/>
        </w:rPr>
        <w:tab/>
        <w:t xml:space="preserve">זה טעם אחר לגמרי. </w:t>
      </w:r>
    </w:p>
    <w:p w14:paraId="531DDCA6" w14:textId="77777777" w:rsidR="000623A1" w:rsidRPr="000623A1" w:rsidRDefault="000623A1" w:rsidP="004C1A01">
      <w:pPr>
        <w:bidi/>
        <w:jc w:val="both"/>
        <w:rPr>
          <w:rFonts w:cs="David" w:hint="cs"/>
          <w:rtl/>
        </w:rPr>
      </w:pPr>
    </w:p>
    <w:p w14:paraId="3BA69EE0" w14:textId="77777777" w:rsidR="000623A1" w:rsidRPr="000623A1" w:rsidRDefault="000623A1" w:rsidP="004C1A01">
      <w:pPr>
        <w:bidi/>
        <w:jc w:val="both"/>
        <w:rPr>
          <w:rFonts w:cs="David" w:hint="cs"/>
          <w:rtl/>
        </w:rPr>
      </w:pPr>
      <w:r w:rsidRPr="000623A1">
        <w:rPr>
          <w:rFonts w:cs="David" w:hint="cs"/>
          <w:u w:val="single"/>
          <w:rtl/>
        </w:rPr>
        <w:t>ראובן ריבלין:</w:t>
      </w:r>
    </w:p>
    <w:p w14:paraId="0229D7A9" w14:textId="77777777" w:rsidR="000623A1" w:rsidRPr="000623A1" w:rsidRDefault="000623A1" w:rsidP="004C1A01">
      <w:pPr>
        <w:bidi/>
        <w:jc w:val="both"/>
        <w:rPr>
          <w:rFonts w:cs="David" w:hint="cs"/>
          <w:rtl/>
        </w:rPr>
      </w:pPr>
    </w:p>
    <w:p w14:paraId="1A433188" w14:textId="77777777" w:rsidR="000623A1" w:rsidRPr="000623A1" w:rsidRDefault="000623A1" w:rsidP="004C1A01">
      <w:pPr>
        <w:bidi/>
        <w:jc w:val="both"/>
        <w:rPr>
          <w:rFonts w:cs="David" w:hint="cs"/>
          <w:rtl/>
        </w:rPr>
      </w:pPr>
      <w:r w:rsidRPr="000623A1">
        <w:rPr>
          <w:rFonts w:cs="David" w:hint="cs"/>
          <w:rtl/>
        </w:rPr>
        <w:tab/>
        <w:t xml:space="preserve">עם כל הכבוד לייעוץ המשפטי שהוא עמוק, ובעיקר היועצת המשפטית הנוכחית, שהיא באמת תלמידת חכם בנושאים של הכנסת, אני רוצה לדעת האם הכנסת יכולה להביא החלטה מראש? </w:t>
      </w:r>
    </w:p>
    <w:p w14:paraId="1ECFFEA9" w14:textId="77777777" w:rsidR="000623A1" w:rsidRPr="000623A1" w:rsidRDefault="000623A1" w:rsidP="004C1A01">
      <w:pPr>
        <w:bidi/>
        <w:jc w:val="both"/>
        <w:rPr>
          <w:rFonts w:cs="David" w:hint="cs"/>
          <w:rtl/>
        </w:rPr>
      </w:pPr>
      <w:r w:rsidRPr="000623A1">
        <w:rPr>
          <w:rFonts w:cs="David" w:hint="cs"/>
          <w:rtl/>
        </w:rPr>
        <w:tab/>
      </w:r>
    </w:p>
    <w:p w14:paraId="2C69521E" w14:textId="77777777" w:rsidR="000623A1" w:rsidRPr="000623A1" w:rsidRDefault="000623A1" w:rsidP="004C1A01">
      <w:pPr>
        <w:bidi/>
        <w:jc w:val="both"/>
        <w:rPr>
          <w:rFonts w:cs="David" w:hint="cs"/>
          <w:rtl/>
        </w:rPr>
      </w:pPr>
      <w:r w:rsidRPr="000623A1">
        <w:rPr>
          <w:rFonts w:cs="David" w:hint="cs"/>
          <w:u w:val="single"/>
          <w:rtl/>
        </w:rPr>
        <w:t>מאיר פרוש:</w:t>
      </w:r>
    </w:p>
    <w:p w14:paraId="5F800FA1" w14:textId="77777777" w:rsidR="000623A1" w:rsidRPr="000623A1" w:rsidRDefault="000623A1" w:rsidP="004C1A01">
      <w:pPr>
        <w:bidi/>
        <w:jc w:val="both"/>
        <w:rPr>
          <w:rFonts w:cs="David" w:hint="cs"/>
          <w:rtl/>
        </w:rPr>
      </w:pPr>
    </w:p>
    <w:p w14:paraId="4EE47F4F" w14:textId="77777777" w:rsidR="000623A1" w:rsidRPr="000623A1" w:rsidRDefault="000623A1" w:rsidP="004C1A01">
      <w:pPr>
        <w:bidi/>
        <w:jc w:val="both"/>
        <w:rPr>
          <w:rFonts w:cs="David" w:hint="cs"/>
          <w:rtl/>
        </w:rPr>
      </w:pPr>
      <w:r w:rsidRPr="000623A1">
        <w:rPr>
          <w:rFonts w:cs="David" w:hint="cs"/>
          <w:rtl/>
        </w:rPr>
        <w:tab/>
        <w:t>ומה קורה אם אדם מסכים לסעיף אחד בחוק ולסעיף השני הוא לא מסכים. הוא מצביע על החוק?</w:t>
      </w:r>
    </w:p>
    <w:p w14:paraId="2EF4E227" w14:textId="77777777" w:rsidR="000623A1" w:rsidRPr="000623A1" w:rsidRDefault="000623A1" w:rsidP="004C1A01">
      <w:pPr>
        <w:bidi/>
        <w:jc w:val="both"/>
        <w:rPr>
          <w:rFonts w:cs="David" w:hint="cs"/>
          <w:rtl/>
        </w:rPr>
      </w:pPr>
    </w:p>
    <w:p w14:paraId="0394AD97" w14:textId="77777777" w:rsidR="000623A1" w:rsidRPr="000623A1" w:rsidRDefault="000623A1" w:rsidP="004C1A01">
      <w:pPr>
        <w:bidi/>
        <w:jc w:val="both"/>
        <w:rPr>
          <w:rFonts w:cs="David" w:hint="cs"/>
          <w:rtl/>
        </w:rPr>
      </w:pPr>
      <w:r w:rsidRPr="000623A1">
        <w:rPr>
          <w:rFonts w:cs="David" w:hint="cs"/>
          <w:u w:val="single"/>
          <w:rtl/>
        </w:rPr>
        <w:t>ארבל אסטרחן:</w:t>
      </w:r>
    </w:p>
    <w:p w14:paraId="79D42EE7" w14:textId="77777777" w:rsidR="000623A1" w:rsidRPr="000623A1" w:rsidRDefault="000623A1" w:rsidP="004C1A01">
      <w:pPr>
        <w:bidi/>
        <w:jc w:val="both"/>
        <w:rPr>
          <w:rFonts w:cs="David" w:hint="cs"/>
          <w:rtl/>
        </w:rPr>
      </w:pPr>
    </w:p>
    <w:p w14:paraId="5C1844D5" w14:textId="77777777" w:rsidR="000623A1" w:rsidRPr="000623A1" w:rsidRDefault="000623A1" w:rsidP="004C1A01">
      <w:pPr>
        <w:bidi/>
        <w:ind w:firstLine="567"/>
        <w:jc w:val="both"/>
        <w:rPr>
          <w:rFonts w:cs="David" w:hint="cs"/>
          <w:rtl/>
        </w:rPr>
      </w:pPr>
      <w:r w:rsidRPr="000623A1">
        <w:rPr>
          <w:rFonts w:cs="David" w:hint="cs"/>
          <w:rtl/>
        </w:rPr>
        <w:t xml:space="preserve">בקריאה </w:t>
      </w:r>
      <w:proofErr w:type="spellStart"/>
      <w:r w:rsidRPr="000623A1">
        <w:rPr>
          <w:rFonts w:cs="David" w:hint="cs"/>
          <w:rtl/>
        </w:rPr>
        <w:t>שניה</w:t>
      </w:r>
      <w:proofErr w:type="spellEnd"/>
      <w:r w:rsidRPr="000623A1">
        <w:rPr>
          <w:rFonts w:cs="David" w:hint="cs"/>
          <w:rtl/>
        </w:rPr>
        <w:t xml:space="preserve"> מצביעים סעיף </w:t>
      </w:r>
      <w:proofErr w:type="spellStart"/>
      <w:r w:rsidRPr="000623A1">
        <w:rPr>
          <w:rFonts w:cs="David" w:hint="cs"/>
          <w:rtl/>
        </w:rPr>
        <w:t>סעיף</w:t>
      </w:r>
      <w:proofErr w:type="spellEnd"/>
      <w:r w:rsidRPr="000623A1">
        <w:rPr>
          <w:rFonts w:cs="David" w:hint="cs"/>
          <w:rtl/>
        </w:rPr>
        <w:t>.</w:t>
      </w:r>
    </w:p>
    <w:p w14:paraId="2A159565" w14:textId="77777777" w:rsidR="000623A1" w:rsidRPr="000623A1" w:rsidRDefault="000623A1" w:rsidP="004C1A01">
      <w:pPr>
        <w:bidi/>
        <w:ind w:firstLine="567"/>
        <w:jc w:val="both"/>
        <w:rPr>
          <w:rFonts w:cs="David" w:hint="cs"/>
          <w:rtl/>
        </w:rPr>
      </w:pPr>
    </w:p>
    <w:p w14:paraId="1910FA64"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B6298BC" w14:textId="77777777" w:rsidR="000623A1" w:rsidRPr="000623A1" w:rsidRDefault="000623A1" w:rsidP="004C1A01">
      <w:pPr>
        <w:bidi/>
        <w:ind w:firstLine="567"/>
        <w:jc w:val="both"/>
        <w:rPr>
          <w:rFonts w:cs="David" w:hint="cs"/>
          <w:rtl/>
        </w:rPr>
      </w:pPr>
    </w:p>
    <w:p w14:paraId="508A25EF" w14:textId="77777777" w:rsidR="000623A1" w:rsidRPr="000623A1" w:rsidRDefault="000623A1" w:rsidP="004C1A01">
      <w:pPr>
        <w:bidi/>
        <w:ind w:firstLine="567"/>
        <w:jc w:val="both"/>
        <w:rPr>
          <w:rFonts w:cs="David" w:hint="cs"/>
          <w:rtl/>
        </w:rPr>
      </w:pPr>
      <w:r w:rsidRPr="000623A1">
        <w:rPr>
          <w:rFonts w:cs="David" w:hint="cs"/>
          <w:rtl/>
        </w:rPr>
        <w:t xml:space="preserve">ובקריאה שלישית אתה יכול להחליט אם אתה רוצה להצביע עבור החוק. </w:t>
      </w:r>
    </w:p>
    <w:p w14:paraId="5EDE2028" w14:textId="77777777" w:rsidR="000623A1" w:rsidRPr="000623A1" w:rsidRDefault="000623A1" w:rsidP="004C1A01">
      <w:pPr>
        <w:bidi/>
        <w:jc w:val="both"/>
        <w:rPr>
          <w:rFonts w:cs="David" w:hint="cs"/>
          <w:rtl/>
        </w:rPr>
      </w:pPr>
    </w:p>
    <w:p w14:paraId="0A8492AC" w14:textId="77777777" w:rsidR="000623A1" w:rsidRPr="000623A1" w:rsidRDefault="000623A1" w:rsidP="004C1A01">
      <w:pPr>
        <w:bidi/>
        <w:jc w:val="both"/>
        <w:rPr>
          <w:rFonts w:cs="David" w:hint="cs"/>
          <w:u w:val="single"/>
          <w:rtl/>
        </w:rPr>
      </w:pPr>
      <w:r w:rsidRPr="000623A1">
        <w:rPr>
          <w:rFonts w:cs="David" w:hint="cs"/>
          <w:u w:val="single"/>
          <w:rtl/>
        </w:rPr>
        <w:t>ארבל אסטרחן:</w:t>
      </w:r>
    </w:p>
    <w:p w14:paraId="1AFB98CB" w14:textId="77777777" w:rsidR="000623A1" w:rsidRPr="000623A1" w:rsidRDefault="000623A1" w:rsidP="004C1A01">
      <w:pPr>
        <w:bidi/>
        <w:jc w:val="both"/>
        <w:rPr>
          <w:rFonts w:cs="David" w:hint="cs"/>
          <w:u w:val="single"/>
          <w:rtl/>
        </w:rPr>
      </w:pPr>
    </w:p>
    <w:p w14:paraId="41216216" w14:textId="77777777" w:rsidR="000623A1" w:rsidRPr="000623A1" w:rsidRDefault="000623A1" w:rsidP="004C1A01">
      <w:pPr>
        <w:bidi/>
        <w:ind w:firstLine="567"/>
        <w:jc w:val="both"/>
        <w:rPr>
          <w:rFonts w:cs="David" w:hint="cs"/>
          <w:rtl/>
        </w:rPr>
      </w:pPr>
      <w:r w:rsidRPr="000623A1">
        <w:rPr>
          <w:rFonts w:cs="David" w:hint="cs"/>
          <w:rtl/>
        </w:rPr>
        <w:t xml:space="preserve">חוות דעתה של היועצת המשפטית לכנסת, שניתנה עוד בשנת 2005, בתקופת יו"ר הכנסת הקודם, גרסה שמבחינה חוקתית, כאשר נשמעת בקשה להפריד בין ההצבעות, היא קבעה שהיא רואה את זה בשונה מאשר כינון הממשלה הראשון, שבו אכן יש הצבעה אחת והכנסת מאשרת את הממשלה. לאחר מכן, כאשר הממשלה מביאה בקשות לשרים שונים, אם נשמעת בקשה כזאת, מטעם אחד מחברי הכנסת היא יכולה לאפשר הצבעות נפרדות. עם זאת היא השאירה עדיין שיקול דעת ליושב ראש הכנסת או ליושב ראש הישיבה. </w:t>
      </w:r>
    </w:p>
    <w:p w14:paraId="38BCC4A1" w14:textId="77777777" w:rsidR="000623A1" w:rsidRPr="000623A1" w:rsidRDefault="000623A1" w:rsidP="004C1A01">
      <w:pPr>
        <w:bidi/>
        <w:jc w:val="both"/>
        <w:rPr>
          <w:rFonts w:cs="David" w:hint="cs"/>
          <w:rtl/>
        </w:rPr>
      </w:pPr>
    </w:p>
    <w:p w14:paraId="3CD017C6" w14:textId="77777777" w:rsidR="000623A1" w:rsidRPr="000623A1" w:rsidRDefault="000623A1" w:rsidP="004C1A01">
      <w:pPr>
        <w:bidi/>
        <w:jc w:val="both"/>
        <w:rPr>
          <w:rFonts w:cs="David" w:hint="cs"/>
          <w:rtl/>
        </w:rPr>
      </w:pPr>
      <w:r w:rsidRPr="000623A1">
        <w:rPr>
          <w:rFonts w:cs="David" w:hint="cs"/>
          <w:u w:val="single"/>
          <w:rtl/>
        </w:rPr>
        <w:t>ראובן ריבלין:</w:t>
      </w:r>
    </w:p>
    <w:p w14:paraId="162CE51E" w14:textId="77777777" w:rsidR="000623A1" w:rsidRPr="000623A1" w:rsidRDefault="000623A1" w:rsidP="004C1A01">
      <w:pPr>
        <w:bidi/>
        <w:jc w:val="both"/>
        <w:rPr>
          <w:rFonts w:cs="David" w:hint="cs"/>
          <w:rtl/>
        </w:rPr>
      </w:pPr>
    </w:p>
    <w:p w14:paraId="535E6FBD" w14:textId="77777777" w:rsidR="000623A1" w:rsidRPr="000623A1" w:rsidRDefault="000623A1" w:rsidP="004C1A01">
      <w:pPr>
        <w:bidi/>
        <w:jc w:val="both"/>
        <w:rPr>
          <w:rFonts w:cs="David" w:hint="cs"/>
          <w:rtl/>
        </w:rPr>
      </w:pPr>
      <w:r w:rsidRPr="000623A1">
        <w:rPr>
          <w:rFonts w:cs="David" w:hint="cs"/>
          <w:rtl/>
        </w:rPr>
        <w:tab/>
        <w:t xml:space="preserve">זה בסדר, אבל האם הממשלה יכולה למשוך באותו רגע את הערעור? </w:t>
      </w:r>
    </w:p>
    <w:p w14:paraId="68F17635" w14:textId="77777777" w:rsidR="000623A1" w:rsidRPr="000623A1" w:rsidRDefault="000623A1" w:rsidP="004C1A01">
      <w:pPr>
        <w:bidi/>
        <w:jc w:val="both"/>
        <w:rPr>
          <w:rFonts w:cs="David" w:hint="cs"/>
          <w:rtl/>
        </w:rPr>
      </w:pPr>
    </w:p>
    <w:p w14:paraId="1250B33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CF7DDEF" w14:textId="77777777" w:rsidR="000623A1" w:rsidRPr="000623A1" w:rsidRDefault="000623A1" w:rsidP="004C1A01">
      <w:pPr>
        <w:bidi/>
        <w:jc w:val="both"/>
        <w:rPr>
          <w:rFonts w:cs="David" w:hint="cs"/>
          <w:rtl/>
        </w:rPr>
      </w:pPr>
    </w:p>
    <w:p w14:paraId="0C09DFF6" w14:textId="77777777" w:rsidR="000623A1" w:rsidRPr="000623A1" w:rsidRDefault="000623A1" w:rsidP="004C1A01">
      <w:pPr>
        <w:bidi/>
        <w:jc w:val="both"/>
        <w:rPr>
          <w:rFonts w:cs="David" w:hint="cs"/>
          <w:rtl/>
        </w:rPr>
      </w:pPr>
      <w:r w:rsidRPr="000623A1">
        <w:rPr>
          <w:rFonts w:cs="David" w:hint="cs"/>
          <w:rtl/>
        </w:rPr>
        <w:tab/>
        <w:t>הממשלה יכולה למשוך תמיד.</w:t>
      </w:r>
    </w:p>
    <w:p w14:paraId="71E19471" w14:textId="77777777" w:rsidR="000623A1" w:rsidRPr="000623A1" w:rsidRDefault="000623A1" w:rsidP="004C1A01">
      <w:pPr>
        <w:bidi/>
        <w:jc w:val="both"/>
        <w:rPr>
          <w:rFonts w:cs="David" w:hint="cs"/>
          <w:rtl/>
        </w:rPr>
      </w:pPr>
    </w:p>
    <w:p w14:paraId="7608961A" w14:textId="77777777" w:rsidR="000623A1" w:rsidRPr="000623A1" w:rsidRDefault="000623A1" w:rsidP="004C1A01">
      <w:pPr>
        <w:bidi/>
        <w:jc w:val="both"/>
        <w:rPr>
          <w:rFonts w:cs="David" w:hint="cs"/>
          <w:rtl/>
        </w:rPr>
      </w:pPr>
      <w:r w:rsidRPr="000623A1">
        <w:rPr>
          <w:rFonts w:cs="David" w:hint="cs"/>
          <w:u w:val="single"/>
          <w:rtl/>
        </w:rPr>
        <w:t>גדעון סער:</w:t>
      </w:r>
    </w:p>
    <w:p w14:paraId="427368BE" w14:textId="77777777" w:rsidR="000623A1" w:rsidRPr="000623A1" w:rsidRDefault="000623A1" w:rsidP="004C1A01">
      <w:pPr>
        <w:bidi/>
        <w:jc w:val="both"/>
        <w:rPr>
          <w:rFonts w:cs="David" w:hint="cs"/>
          <w:rtl/>
        </w:rPr>
      </w:pPr>
    </w:p>
    <w:p w14:paraId="60862041" w14:textId="77777777" w:rsidR="000623A1" w:rsidRPr="000623A1" w:rsidRDefault="000623A1" w:rsidP="004C1A01">
      <w:pPr>
        <w:bidi/>
        <w:jc w:val="both"/>
        <w:rPr>
          <w:rFonts w:cs="David" w:hint="cs"/>
          <w:rtl/>
        </w:rPr>
      </w:pPr>
      <w:r w:rsidRPr="000623A1">
        <w:rPr>
          <w:rFonts w:cs="David" w:hint="cs"/>
          <w:rtl/>
        </w:rPr>
        <w:tab/>
        <w:t xml:space="preserve"> על זה אין חילוקי דעות. </w:t>
      </w:r>
    </w:p>
    <w:p w14:paraId="149058A6" w14:textId="77777777" w:rsidR="000623A1" w:rsidRPr="000623A1" w:rsidRDefault="000623A1" w:rsidP="004C1A01">
      <w:pPr>
        <w:bidi/>
        <w:jc w:val="both"/>
        <w:rPr>
          <w:rFonts w:cs="David" w:hint="cs"/>
          <w:rtl/>
        </w:rPr>
      </w:pPr>
    </w:p>
    <w:p w14:paraId="00A5958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B65F883" w14:textId="77777777" w:rsidR="000623A1" w:rsidRPr="000623A1" w:rsidRDefault="000623A1" w:rsidP="004C1A01">
      <w:pPr>
        <w:bidi/>
        <w:jc w:val="both"/>
        <w:rPr>
          <w:rFonts w:cs="David" w:hint="cs"/>
          <w:rtl/>
        </w:rPr>
      </w:pPr>
    </w:p>
    <w:p w14:paraId="41FBBAB1" w14:textId="77777777" w:rsidR="000623A1" w:rsidRPr="000623A1" w:rsidRDefault="000623A1" w:rsidP="004C1A01">
      <w:pPr>
        <w:bidi/>
        <w:jc w:val="both"/>
        <w:rPr>
          <w:rFonts w:cs="David" w:hint="cs"/>
          <w:rtl/>
        </w:rPr>
      </w:pPr>
      <w:r w:rsidRPr="000623A1">
        <w:rPr>
          <w:rFonts w:cs="David" w:hint="cs"/>
          <w:rtl/>
        </w:rPr>
        <w:tab/>
        <w:t xml:space="preserve">לית מאן דה פליג שהיא יכולה. </w:t>
      </w:r>
    </w:p>
    <w:p w14:paraId="7135FC7A" w14:textId="77777777" w:rsidR="000623A1" w:rsidRPr="000623A1" w:rsidRDefault="000623A1" w:rsidP="004C1A01">
      <w:pPr>
        <w:bidi/>
        <w:jc w:val="both"/>
        <w:rPr>
          <w:rFonts w:cs="David" w:hint="cs"/>
          <w:rtl/>
        </w:rPr>
      </w:pPr>
    </w:p>
    <w:p w14:paraId="3F23CEE7" w14:textId="77777777" w:rsidR="000623A1" w:rsidRPr="000623A1" w:rsidRDefault="000623A1" w:rsidP="004C1A01">
      <w:pPr>
        <w:bidi/>
        <w:jc w:val="both"/>
        <w:rPr>
          <w:rFonts w:cs="David" w:hint="cs"/>
          <w:rtl/>
        </w:rPr>
      </w:pPr>
    </w:p>
    <w:p w14:paraId="5BC5540D" w14:textId="77777777" w:rsidR="00122BF1" w:rsidRPr="00122BF1" w:rsidRDefault="00122BF1" w:rsidP="00122BF1">
      <w:pPr>
        <w:bidi/>
        <w:ind w:left="142"/>
        <w:jc w:val="center"/>
        <w:rPr>
          <w:rFonts w:cs="David" w:hint="cs"/>
          <w:b/>
          <w:bCs/>
          <w:rtl/>
        </w:rPr>
      </w:pPr>
      <w:r w:rsidRPr="00122BF1">
        <w:rPr>
          <w:rFonts w:cs="David" w:hint="cs"/>
          <w:b/>
          <w:bCs/>
          <w:rtl/>
        </w:rPr>
        <w:t xml:space="preserve">ג.בקשתך יו"ר ועדת החוקה, חוק ומשפט להעברת </w:t>
      </w:r>
      <w:proofErr w:type="spellStart"/>
      <w:r w:rsidRPr="00122BF1">
        <w:rPr>
          <w:rFonts w:cs="David" w:hint="cs"/>
          <w:b/>
          <w:bCs/>
          <w:rtl/>
        </w:rPr>
        <w:t>הצ"ח</w:t>
      </w:r>
      <w:proofErr w:type="spellEnd"/>
      <w:r w:rsidRPr="00122BF1">
        <w:rPr>
          <w:rFonts w:cs="David" w:hint="cs"/>
          <w:b/>
          <w:bCs/>
          <w:rtl/>
        </w:rPr>
        <w:t xml:space="preserve"> להגנה על עדים</w:t>
      </w:r>
      <w:r>
        <w:rPr>
          <w:rFonts w:cs="David" w:hint="cs"/>
          <w:b/>
          <w:bCs/>
          <w:rtl/>
        </w:rPr>
        <w:t>,</w:t>
      </w:r>
    </w:p>
    <w:p w14:paraId="3C365249" w14:textId="77777777" w:rsidR="00122BF1" w:rsidRPr="00122BF1" w:rsidRDefault="00122BF1" w:rsidP="00122BF1">
      <w:pPr>
        <w:bidi/>
        <w:jc w:val="both"/>
        <w:rPr>
          <w:rFonts w:cs="David" w:hint="cs"/>
          <w:b/>
          <w:bCs/>
          <w:rtl/>
        </w:rPr>
      </w:pPr>
      <w:r w:rsidRPr="00122BF1">
        <w:rPr>
          <w:rFonts w:cs="David" w:hint="cs"/>
          <w:b/>
          <w:bCs/>
          <w:rtl/>
        </w:rPr>
        <w:t xml:space="preserve">                       </w:t>
      </w:r>
      <w:proofErr w:type="spellStart"/>
      <w:r w:rsidRPr="00122BF1">
        <w:rPr>
          <w:rFonts w:cs="David" w:hint="cs"/>
          <w:b/>
          <w:bCs/>
          <w:rtl/>
        </w:rPr>
        <w:t>התשס"ח</w:t>
      </w:r>
      <w:proofErr w:type="spellEnd"/>
      <w:r w:rsidRPr="00122BF1">
        <w:rPr>
          <w:rFonts w:cs="David" w:hint="cs"/>
          <w:b/>
          <w:bCs/>
          <w:rtl/>
        </w:rPr>
        <w:t>-2008, (מ/380), מוועדת החוקה, חוק ומשפט לדיון בו</w:t>
      </w:r>
      <w:smartTag w:uri="urn:schemas-microsoft-com:office:smarttags" w:element="PersonName">
        <w:r w:rsidRPr="00122BF1">
          <w:rPr>
            <w:rFonts w:cs="David" w:hint="cs"/>
            <w:b/>
            <w:bCs/>
            <w:rtl/>
          </w:rPr>
          <w:t>ועדת הפנים</w:t>
        </w:r>
      </w:smartTag>
    </w:p>
    <w:p w14:paraId="0AFF9303" w14:textId="77777777" w:rsidR="00122BF1" w:rsidRPr="00122BF1" w:rsidRDefault="00122BF1" w:rsidP="00122BF1">
      <w:pPr>
        <w:bidi/>
        <w:jc w:val="center"/>
        <w:rPr>
          <w:rFonts w:cs="David" w:hint="cs"/>
          <w:b/>
          <w:bCs/>
          <w:u w:val="single"/>
          <w:rtl/>
        </w:rPr>
      </w:pPr>
      <w:r w:rsidRPr="00122BF1">
        <w:rPr>
          <w:rFonts w:cs="David" w:hint="cs"/>
          <w:b/>
          <w:bCs/>
          <w:u w:val="single"/>
          <w:rtl/>
        </w:rPr>
        <w:t>והגנת הסביבה.</w:t>
      </w:r>
    </w:p>
    <w:p w14:paraId="09B7A16D" w14:textId="77777777" w:rsidR="00122BF1" w:rsidRDefault="00122BF1" w:rsidP="00122BF1">
      <w:pPr>
        <w:bidi/>
        <w:jc w:val="both"/>
        <w:rPr>
          <w:rFonts w:cs="David" w:hint="cs"/>
          <w:u w:val="single"/>
          <w:rtl/>
        </w:rPr>
      </w:pPr>
    </w:p>
    <w:p w14:paraId="64B88313" w14:textId="77777777" w:rsidR="00122BF1" w:rsidRDefault="00122BF1" w:rsidP="00122BF1">
      <w:pPr>
        <w:bidi/>
        <w:jc w:val="both"/>
        <w:rPr>
          <w:rFonts w:cs="David" w:hint="cs"/>
          <w:u w:val="single"/>
          <w:rtl/>
        </w:rPr>
      </w:pPr>
    </w:p>
    <w:p w14:paraId="15895DC0" w14:textId="77777777" w:rsidR="00122BF1" w:rsidRDefault="00122BF1" w:rsidP="00122BF1">
      <w:pPr>
        <w:bidi/>
        <w:jc w:val="both"/>
        <w:rPr>
          <w:rFonts w:cs="David" w:hint="cs"/>
          <w:u w:val="single"/>
          <w:rtl/>
        </w:rPr>
      </w:pPr>
    </w:p>
    <w:p w14:paraId="51DE4D2A" w14:textId="77777777" w:rsidR="000623A1" w:rsidRPr="000623A1" w:rsidRDefault="000623A1" w:rsidP="00122BF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84329DC" w14:textId="77777777" w:rsidR="000623A1" w:rsidRPr="000623A1" w:rsidRDefault="000623A1" w:rsidP="004C1A01">
      <w:pPr>
        <w:bidi/>
        <w:jc w:val="both"/>
        <w:rPr>
          <w:rFonts w:cs="David" w:hint="cs"/>
          <w:u w:val="single"/>
          <w:rtl/>
        </w:rPr>
      </w:pPr>
    </w:p>
    <w:p w14:paraId="23A9C274" w14:textId="77777777" w:rsidR="000623A1" w:rsidRPr="000623A1" w:rsidRDefault="000623A1" w:rsidP="004C1A01">
      <w:pPr>
        <w:bidi/>
        <w:jc w:val="both"/>
        <w:rPr>
          <w:rFonts w:cs="David" w:hint="cs"/>
          <w:rtl/>
        </w:rPr>
      </w:pPr>
      <w:r w:rsidRPr="000623A1">
        <w:rPr>
          <w:rFonts w:cs="David" w:hint="cs"/>
          <w:rtl/>
        </w:rPr>
        <w:tab/>
        <w:t xml:space="preserve">אנחנו עוברים לנושא הבא: הצעת חוק להגנת עדים. יש כאן בקשה של פרופסור בן ששון - - - </w:t>
      </w:r>
    </w:p>
    <w:p w14:paraId="42959456" w14:textId="77777777" w:rsidR="000623A1" w:rsidRPr="000623A1" w:rsidRDefault="000623A1" w:rsidP="004C1A01">
      <w:pPr>
        <w:bidi/>
        <w:jc w:val="both"/>
        <w:rPr>
          <w:rFonts w:cs="David" w:hint="cs"/>
          <w:rtl/>
        </w:rPr>
      </w:pPr>
    </w:p>
    <w:p w14:paraId="7F6889EB" w14:textId="77777777" w:rsidR="000623A1" w:rsidRPr="000623A1" w:rsidRDefault="000623A1" w:rsidP="004C1A01">
      <w:pPr>
        <w:bidi/>
        <w:jc w:val="both"/>
        <w:rPr>
          <w:rFonts w:cs="David" w:hint="cs"/>
          <w:rtl/>
        </w:rPr>
      </w:pPr>
      <w:r w:rsidRPr="000623A1">
        <w:rPr>
          <w:rFonts w:cs="David" w:hint="cs"/>
          <w:u w:val="single"/>
          <w:rtl/>
        </w:rPr>
        <w:t>גדעון סער:</w:t>
      </w:r>
    </w:p>
    <w:p w14:paraId="6880050A" w14:textId="77777777" w:rsidR="000623A1" w:rsidRPr="000623A1" w:rsidRDefault="000623A1" w:rsidP="004C1A01">
      <w:pPr>
        <w:bidi/>
        <w:jc w:val="both"/>
        <w:rPr>
          <w:rFonts w:cs="David" w:hint="cs"/>
          <w:rtl/>
        </w:rPr>
      </w:pPr>
    </w:p>
    <w:p w14:paraId="124E3677" w14:textId="77777777" w:rsidR="000623A1" w:rsidRPr="000623A1" w:rsidRDefault="000623A1" w:rsidP="004C1A01">
      <w:pPr>
        <w:bidi/>
        <w:jc w:val="both"/>
        <w:rPr>
          <w:rFonts w:cs="David" w:hint="cs"/>
          <w:rtl/>
        </w:rPr>
      </w:pPr>
      <w:r w:rsidRPr="000623A1">
        <w:rPr>
          <w:rFonts w:cs="David" w:hint="cs"/>
          <w:rtl/>
        </w:rPr>
        <w:tab/>
        <w:t>מה עם הנושא של סגני היו"ר?</w:t>
      </w:r>
    </w:p>
    <w:p w14:paraId="5D8C20EF" w14:textId="77777777" w:rsidR="000623A1" w:rsidRPr="000623A1" w:rsidRDefault="000623A1" w:rsidP="004C1A01">
      <w:pPr>
        <w:bidi/>
        <w:jc w:val="both"/>
        <w:rPr>
          <w:rFonts w:cs="David" w:hint="cs"/>
          <w:rtl/>
        </w:rPr>
      </w:pPr>
    </w:p>
    <w:p w14:paraId="63D86962"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04FB869" w14:textId="77777777" w:rsidR="000623A1" w:rsidRPr="000623A1" w:rsidRDefault="000623A1" w:rsidP="004C1A01">
      <w:pPr>
        <w:bidi/>
        <w:jc w:val="both"/>
        <w:rPr>
          <w:rFonts w:cs="David" w:hint="cs"/>
          <w:rtl/>
        </w:rPr>
      </w:pPr>
    </w:p>
    <w:p w14:paraId="0D624587" w14:textId="77777777" w:rsidR="000623A1" w:rsidRPr="000623A1" w:rsidRDefault="000623A1" w:rsidP="004C1A01">
      <w:pPr>
        <w:bidi/>
        <w:jc w:val="both"/>
        <w:rPr>
          <w:rFonts w:cs="David" w:hint="cs"/>
          <w:rtl/>
        </w:rPr>
      </w:pPr>
      <w:r w:rsidRPr="000623A1">
        <w:rPr>
          <w:rFonts w:cs="David" w:hint="cs"/>
          <w:rtl/>
        </w:rPr>
        <w:tab/>
        <w:t xml:space="preserve">זה פרט שולי שאפשר להעביר אותו. </w:t>
      </w:r>
    </w:p>
    <w:p w14:paraId="0E11F40F" w14:textId="77777777" w:rsidR="000623A1" w:rsidRPr="000623A1" w:rsidRDefault="000623A1" w:rsidP="004C1A01">
      <w:pPr>
        <w:bidi/>
        <w:jc w:val="both"/>
        <w:rPr>
          <w:rFonts w:cs="David" w:hint="cs"/>
          <w:rtl/>
        </w:rPr>
      </w:pPr>
    </w:p>
    <w:p w14:paraId="61CCA524" w14:textId="77777777" w:rsidR="000623A1" w:rsidRPr="000623A1" w:rsidRDefault="000623A1" w:rsidP="004C1A01">
      <w:pPr>
        <w:bidi/>
        <w:jc w:val="both"/>
        <w:rPr>
          <w:rFonts w:cs="David" w:hint="cs"/>
          <w:rtl/>
        </w:rPr>
      </w:pPr>
      <w:r w:rsidRPr="000623A1">
        <w:rPr>
          <w:rFonts w:cs="David" w:hint="cs"/>
          <w:rtl/>
        </w:rPr>
        <w:tab/>
        <w:t>אני מדבר על הצעת חוק להגנת עדים, שהועברה לוועדת חוקה חוק ומשפט. יושב ראש הוועדה מבקש שאנחנו נעביר את זה לוועדת הפנים והגנת הסביבה. יש מישהו שרוצה להתייחס? אם לא, נצביע.</w:t>
      </w:r>
    </w:p>
    <w:p w14:paraId="02E8433C" w14:textId="77777777" w:rsidR="000623A1" w:rsidRPr="000623A1" w:rsidRDefault="000623A1" w:rsidP="004C1A01">
      <w:pPr>
        <w:bidi/>
        <w:jc w:val="both"/>
        <w:rPr>
          <w:rFonts w:cs="David" w:hint="cs"/>
          <w:rtl/>
        </w:rPr>
      </w:pPr>
    </w:p>
    <w:p w14:paraId="236802BB"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683D80AC" w14:textId="77777777" w:rsidR="000623A1" w:rsidRPr="000623A1" w:rsidRDefault="000623A1" w:rsidP="004C1A01">
      <w:pPr>
        <w:bidi/>
        <w:jc w:val="both"/>
        <w:rPr>
          <w:rFonts w:cs="David" w:hint="cs"/>
          <w:u w:val="single"/>
          <w:rtl/>
        </w:rPr>
      </w:pPr>
    </w:p>
    <w:p w14:paraId="1A7E34EE" w14:textId="77777777" w:rsidR="000623A1" w:rsidRPr="000623A1" w:rsidRDefault="000623A1" w:rsidP="004C1A01">
      <w:pPr>
        <w:bidi/>
        <w:jc w:val="both"/>
        <w:rPr>
          <w:rFonts w:cs="David" w:hint="cs"/>
          <w:rtl/>
        </w:rPr>
      </w:pPr>
      <w:r w:rsidRPr="000623A1">
        <w:rPr>
          <w:rFonts w:cs="David" w:hint="cs"/>
          <w:rtl/>
        </w:rPr>
        <w:tab/>
        <w:t>למה החוק הזה צריך לעבור לפנים? אני לא מבין.</w:t>
      </w:r>
    </w:p>
    <w:p w14:paraId="76C15E42" w14:textId="77777777" w:rsidR="000623A1" w:rsidRPr="000623A1" w:rsidRDefault="000623A1" w:rsidP="004C1A01">
      <w:pPr>
        <w:bidi/>
        <w:jc w:val="both"/>
        <w:rPr>
          <w:rFonts w:cs="David" w:hint="cs"/>
          <w:rtl/>
        </w:rPr>
      </w:pPr>
    </w:p>
    <w:p w14:paraId="7349F4F9" w14:textId="77777777" w:rsidR="000623A1" w:rsidRPr="000623A1" w:rsidRDefault="000623A1" w:rsidP="004C1A01">
      <w:pPr>
        <w:bidi/>
        <w:jc w:val="both"/>
        <w:rPr>
          <w:rFonts w:cs="David" w:hint="cs"/>
          <w:rtl/>
        </w:rPr>
      </w:pPr>
      <w:r w:rsidRPr="000623A1">
        <w:rPr>
          <w:rFonts w:cs="David" w:hint="cs"/>
          <w:u w:val="single"/>
          <w:rtl/>
        </w:rPr>
        <w:t>גדעון סער:</w:t>
      </w:r>
    </w:p>
    <w:p w14:paraId="7747DCFB" w14:textId="77777777" w:rsidR="000623A1" w:rsidRPr="000623A1" w:rsidRDefault="000623A1" w:rsidP="004C1A01">
      <w:pPr>
        <w:bidi/>
        <w:jc w:val="both"/>
        <w:rPr>
          <w:rFonts w:cs="David" w:hint="cs"/>
          <w:rtl/>
        </w:rPr>
      </w:pPr>
    </w:p>
    <w:p w14:paraId="1AF57203" w14:textId="77777777" w:rsidR="000623A1" w:rsidRPr="000623A1" w:rsidRDefault="000623A1" w:rsidP="004C1A01">
      <w:pPr>
        <w:bidi/>
        <w:ind w:firstLine="567"/>
        <w:jc w:val="both"/>
        <w:rPr>
          <w:rFonts w:cs="David" w:hint="cs"/>
          <w:rtl/>
        </w:rPr>
      </w:pPr>
      <w:r w:rsidRPr="000623A1">
        <w:rPr>
          <w:rFonts w:cs="David" w:hint="cs"/>
          <w:rtl/>
        </w:rPr>
        <w:t xml:space="preserve">אני בהחלט אתמוך בבקשת יושב ראש ועדת החוקה אם יש קונצנזוס בין שניהם. נדמה לי שהגנה על עדים, למרות ההיבטים </w:t>
      </w:r>
      <w:proofErr w:type="spellStart"/>
      <w:r w:rsidRPr="000623A1">
        <w:rPr>
          <w:rFonts w:cs="David" w:hint="cs"/>
          <w:rtl/>
        </w:rPr>
        <w:t>האבטחתיים</w:t>
      </w:r>
      <w:proofErr w:type="spellEnd"/>
      <w:r w:rsidRPr="000623A1">
        <w:rPr>
          <w:rFonts w:cs="David" w:hint="cs"/>
          <w:rtl/>
        </w:rPr>
        <w:t xml:space="preserve"> שבו, בסופו של דבר הוא נושא של מערכת המשפט. זה מוזר בעיניי.</w:t>
      </w:r>
    </w:p>
    <w:p w14:paraId="5523950F" w14:textId="77777777" w:rsidR="000623A1" w:rsidRPr="000623A1" w:rsidRDefault="000623A1" w:rsidP="004C1A01">
      <w:pPr>
        <w:bidi/>
        <w:ind w:firstLine="567"/>
        <w:jc w:val="both"/>
        <w:rPr>
          <w:rFonts w:cs="David" w:hint="cs"/>
          <w:rtl/>
        </w:rPr>
      </w:pPr>
    </w:p>
    <w:p w14:paraId="511A549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7A2BED28" w14:textId="77777777" w:rsidR="000623A1" w:rsidRPr="000623A1" w:rsidRDefault="000623A1" w:rsidP="004C1A01">
      <w:pPr>
        <w:bidi/>
        <w:ind w:firstLine="567"/>
        <w:jc w:val="both"/>
        <w:rPr>
          <w:rFonts w:cs="David" w:hint="cs"/>
          <w:rtl/>
        </w:rPr>
      </w:pPr>
    </w:p>
    <w:p w14:paraId="0236229A" w14:textId="77777777" w:rsidR="000623A1" w:rsidRPr="000623A1" w:rsidRDefault="000623A1" w:rsidP="004C1A01">
      <w:pPr>
        <w:bidi/>
        <w:ind w:firstLine="567"/>
        <w:jc w:val="both"/>
        <w:rPr>
          <w:rFonts w:cs="David" w:hint="cs"/>
          <w:rtl/>
        </w:rPr>
      </w:pPr>
      <w:r w:rsidRPr="000623A1">
        <w:rPr>
          <w:rFonts w:cs="David" w:hint="cs"/>
          <w:rtl/>
        </w:rPr>
        <w:t xml:space="preserve">אני חושב שאם יש הסכמה - - - </w:t>
      </w:r>
    </w:p>
    <w:p w14:paraId="71DA2637" w14:textId="77777777" w:rsidR="000623A1" w:rsidRPr="000623A1" w:rsidRDefault="000623A1" w:rsidP="004C1A01">
      <w:pPr>
        <w:bidi/>
        <w:ind w:firstLine="567"/>
        <w:jc w:val="both"/>
        <w:rPr>
          <w:rFonts w:cs="David" w:hint="cs"/>
          <w:rtl/>
        </w:rPr>
      </w:pPr>
    </w:p>
    <w:p w14:paraId="58F8F5A1" w14:textId="77777777" w:rsidR="000623A1" w:rsidRPr="000623A1" w:rsidRDefault="000623A1" w:rsidP="004C1A01">
      <w:pPr>
        <w:bidi/>
        <w:jc w:val="both"/>
        <w:rPr>
          <w:rFonts w:cs="David" w:hint="cs"/>
          <w:rtl/>
        </w:rPr>
      </w:pPr>
      <w:r w:rsidRPr="000623A1">
        <w:rPr>
          <w:rFonts w:cs="David" w:hint="cs"/>
          <w:u w:val="single"/>
          <w:rtl/>
        </w:rPr>
        <w:t>גדעון סער:</w:t>
      </w:r>
    </w:p>
    <w:p w14:paraId="61F416C0" w14:textId="77777777" w:rsidR="000623A1" w:rsidRPr="000623A1" w:rsidRDefault="000623A1" w:rsidP="004C1A01">
      <w:pPr>
        <w:bidi/>
        <w:ind w:firstLine="567"/>
        <w:jc w:val="both"/>
        <w:rPr>
          <w:rFonts w:cs="David" w:hint="cs"/>
          <w:rtl/>
        </w:rPr>
      </w:pPr>
    </w:p>
    <w:p w14:paraId="6C19A7DA" w14:textId="77777777" w:rsidR="000623A1" w:rsidRPr="000623A1" w:rsidRDefault="000623A1" w:rsidP="004C1A01">
      <w:pPr>
        <w:bidi/>
        <w:ind w:firstLine="567"/>
        <w:jc w:val="both"/>
        <w:rPr>
          <w:rFonts w:cs="David" w:hint="cs"/>
          <w:rtl/>
        </w:rPr>
      </w:pPr>
      <w:r w:rsidRPr="000623A1">
        <w:rPr>
          <w:rFonts w:cs="David" w:hint="cs"/>
          <w:rtl/>
        </w:rPr>
        <w:t xml:space="preserve">ניתן לראות בזה היתר מכללא, מצד יושב ראש ועדת החוקה, להעביר כל נושא שהוא בתחום טיפולה ועדת החוקה לוועדות אחרות. </w:t>
      </w:r>
    </w:p>
    <w:p w14:paraId="2F4949D0" w14:textId="77777777" w:rsidR="000623A1" w:rsidRPr="000623A1" w:rsidRDefault="000623A1" w:rsidP="004C1A01">
      <w:pPr>
        <w:bidi/>
        <w:jc w:val="both"/>
        <w:rPr>
          <w:rFonts w:cs="David" w:hint="cs"/>
          <w:rtl/>
        </w:rPr>
      </w:pPr>
    </w:p>
    <w:p w14:paraId="29A16E88" w14:textId="77777777" w:rsidR="000623A1" w:rsidRPr="000623A1" w:rsidRDefault="000623A1" w:rsidP="004C1A01">
      <w:pPr>
        <w:bidi/>
        <w:jc w:val="both"/>
        <w:rPr>
          <w:rFonts w:cs="David" w:hint="cs"/>
          <w:rtl/>
        </w:rPr>
      </w:pPr>
      <w:r w:rsidRPr="000623A1">
        <w:rPr>
          <w:rFonts w:cs="David" w:hint="cs"/>
          <w:u w:val="single"/>
          <w:rtl/>
        </w:rPr>
        <w:t>ראובן ריבלין:</w:t>
      </w:r>
    </w:p>
    <w:p w14:paraId="311A1333" w14:textId="77777777" w:rsidR="000623A1" w:rsidRPr="000623A1" w:rsidRDefault="000623A1" w:rsidP="004C1A01">
      <w:pPr>
        <w:bidi/>
        <w:jc w:val="both"/>
        <w:rPr>
          <w:rFonts w:cs="David" w:hint="cs"/>
          <w:rtl/>
        </w:rPr>
      </w:pPr>
    </w:p>
    <w:p w14:paraId="505F636B" w14:textId="77777777" w:rsidR="000623A1" w:rsidRPr="000623A1" w:rsidRDefault="000623A1" w:rsidP="004C1A01">
      <w:pPr>
        <w:bidi/>
        <w:jc w:val="both"/>
        <w:rPr>
          <w:rFonts w:cs="David" w:hint="cs"/>
          <w:rtl/>
        </w:rPr>
      </w:pPr>
      <w:r w:rsidRPr="000623A1">
        <w:rPr>
          <w:rFonts w:cs="David" w:hint="cs"/>
          <w:rtl/>
        </w:rPr>
        <w:tab/>
        <w:t xml:space="preserve">אולי הוא לא רצה לטפל בדברים אקטואליים. </w:t>
      </w:r>
    </w:p>
    <w:p w14:paraId="7675DC2E" w14:textId="77777777" w:rsidR="000623A1" w:rsidRPr="000623A1" w:rsidRDefault="000623A1" w:rsidP="004C1A01">
      <w:pPr>
        <w:bidi/>
        <w:jc w:val="both"/>
        <w:rPr>
          <w:rFonts w:cs="David" w:hint="cs"/>
          <w:rtl/>
        </w:rPr>
      </w:pPr>
    </w:p>
    <w:p w14:paraId="228CC88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DF5813E" w14:textId="77777777" w:rsidR="000623A1" w:rsidRPr="000623A1" w:rsidRDefault="000623A1" w:rsidP="004C1A01">
      <w:pPr>
        <w:bidi/>
        <w:jc w:val="both"/>
        <w:rPr>
          <w:rFonts w:cs="David" w:hint="cs"/>
          <w:rtl/>
        </w:rPr>
      </w:pPr>
    </w:p>
    <w:p w14:paraId="1E6BE2B8" w14:textId="77777777" w:rsidR="000623A1" w:rsidRPr="000623A1" w:rsidRDefault="000623A1" w:rsidP="004C1A01">
      <w:pPr>
        <w:bidi/>
        <w:ind w:firstLine="567"/>
        <w:jc w:val="both"/>
        <w:rPr>
          <w:rFonts w:cs="David" w:hint="cs"/>
          <w:rtl/>
        </w:rPr>
      </w:pPr>
      <w:r w:rsidRPr="000623A1">
        <w:rPr>
          <w:rFonts w:cs="David" w:hint="cs"/>
          <w:rtl/>
        </w:rPr>
        <w:t>רבותי, אני מעלה את זה להצעה. מי בעד להעביר את הנושא לוועדת הפנים.</w:t>
      </w:r>
    </w:p>
    <w:p w14:paraId="2BE5735A" w14:textId="77777777" w:rsidR="000623A1" w:rsidRPr="000623A1" w:rsidRDefault="000623A1" w:rsidP="004C1A01">
      <w:pPr>
        <w:bidi/>
        <w:ind w:firstLine="567"/>
        <w:jc w:val="both"/>
        <w:rPr>
          <w:rFonts w:cs="David" w:hint="cs"/>
          <w:rtl/>
        </w:rPr>
      </w:pPr>
    </w:p>
    <w:p w14:paraId="1C871A9D" w14:textId="77777777" w:rsidR="000623A1" w:rsidRPr="000623A1" w:rsidRDefault="000623A1" w:rsidP="00007489">
      <w:pPr>
        <w:bidi/>
        <w:ind w:firstLine="567"/>
        <w:jc w:val="center"/>
        <w:rPr>
          <w:rFonts w:cs="David" w:hint="cs"/>
          <w:b/>
          <w:bCs/>
          <w:rtl/>
        </w:rPr>
      </w:pPr>
      <w:r w:rsidRPr="000623A1">
        <w:rPr>
          <w:rFonts w:cs="David" w:hint="cs"/>
          <w:b/>
          <w:bCs/>
          <w:rtl/>
        </w:rPr>
        <w:t>הצבעה</w:t>
      </w:r>
    </w:p>
    <w:p w14:paraId="0614C77D" w14:textId="77777777" w:rsidR="000623A1" w:rsidRPr="000623A1" w:rsidRDefault="000623A1" w:rsidP="00007489">
      <w:pPr>
        <w:bidi/>
        <w:ind w:firstLine="567"/>
        <w:jc w:val="center"/>
        <w:rPr>
          <w:rFonts w:cs="David" w:hint="cs"/>
          <w:rtl/>
        </w:rPr>
      </w:pPr>
    </w:p>
    <w:p w14:paraId="6635C0B4" w14:textId="77777777" w:rsidR="000623A1" w:rsidRPr="000623A1" w:rsidRDefault="000623A1" w:rsidP="00007489">
      <w:pPr>
        <w:bidi/>
        <w:ind w:firstLine="567"/>
        <w:jc w:val="center"/>
        <w:rPr>
          <w:rFonts w:cs="David" w:hint="cs"/>
          <w:rtl/>
        </w:rPr>
      </w:pPr>
      <w:r w:rsidRPr="000623A1">
        <w:rPr>
          <w:rFonts w:cs="David" w:hint="cs"/>
          <w:rtl/>
        </w:rPr>
        <w:t xml:space="preserve">בעד </w:t>
      </w:r>
      <w:r w:rsidRPr="000623A1">
        <w:rPr>
          <w:rFonts w:cs="David"/>
          <w:rtl/>
        </w:rPr>
        <w:t>–</w:t>
      </w:r>
      <w:r w:rsidRPr="000623A1">
        <w:rPr>
          <w:rFonts w:cs="David" w:hint="cs"/>
          <w:rtl/>
        </w:rPr>
        <w:t xml:space="preserve"> רוב</w:t>
      </w:r>
    </w:p>
    <w:p w14:paraId="372E9F5E" w14:textId="77777777" w:rsidR="000623A1" w:rsidRPr="000623A1" w:rsidRDefault="000623A1" w:rsidP="00007489">
      <w:pPr>
        <w:bidi/>
        <w:ind w:firstLine="567"/>
        <w:jc w:val="center"/>
        <w:rPr>
          <w:rFonts w:cs="David"/>
        </w:rPr>
      </w:pPr>
      <w:r w:rsidRPr="000623A1">
        <w:rPr>
          <w:rFonts w:cs="David" w:hint="cs"/>
          <w:rtl/>
        </w:rPr>
        <w:t xml:space="preserve">נגד </w:t>
      </w:r>
      <w:r w:rsidRPr="000623A1">
        <w:rPr>
          <w:rFonts w:cs="David"/>
          <w:rtl/>
        </w:rPr>
        <w:t>–</w:t>
      </w:r>
      <w:r w:rsidRPr="000623A1">
        <w:rPr>
          <w:rFonts w:cs="David" w:hint="cs"/>
          <w:rtl/>
        </w:rPr>
        <w:t xml:space="preserve"> 1</w:t>
      </w:r>
    </w:p>
    <w:p w14:paraId="12A4BB28" w14:textId="77777777" w:rsidR="000623A1" w:rsidRPr="000623A1" w:rsidRDefault="000623A1" w:rsidP="00007489">
      <w:pPr>
        <w:bidi/>
        <w:ind w:firstLine="567"/>
        <w:jc w:val="center"/>
        <w:rPr>
          <w:rFonts w:cs="David" w:hint="cs"/>
          <w:rtl/>
        </w:rPr>
      </w:pPr>
      <w:r w:rsidRPr="000623A1">
        <w:rPr>
          <w:rFonts w:cs="David" w:hint="cs"/>
          <w:rtl/>
        </w:rPr>
        <w:t xml:space="preserve">נמנעים </w:t>
      </w:r>
      <w:r w:rsidRPr="000623A1">
        <w:rPr>
          <w:rFonts w:cs="David"/>
          <w:rtl/>
        </w:rPr>
        <w:t>–</w:t>
      </w:r>
      <w:r w:rsidRPr="000623A1">
        <w:rPr>
          <w:rFonts w:cs="David" w:hint="cs"/>
          <w:rtl/>
        </w:rPr>
        <w:t xml:space="preserve"> אין</w:t>
      </w:r>
    </w:p>
    <w:p w14:paraId="54ACB77C" w14:textId="77777777" w:rsidR="000623A1" w:rsidRPr="000623A1" w:rsidRDefault="000623A1" w:rsidP="00007489">
      <w:pPr>
        <w:bidi/>
        <w:ind w:firstLine="567"/>
        <w:jc w:val="center"/>
        <w:rPr>
          <w:rFonts w:cs="David" w:hint="cs"/>
          <w:rtl/>
        </w:rPr>
      </w:pPr>
      <w:r w:rsidRPr="000623A1">
        <w:rPr>
          <w:rFonts w:cs="David" w:hint="cs"/>
          <w:rtl/>
        </w:rPr>
        <w:t>ההצעה להעביר את הצעת חוק להגנה על עדים לוועדת הפנים, נתקבלה.</w:t>
      </w:r>
    </w:p>
    <w:p w14:paraId="0107F49B" w14:textId="77777777" w:rsidR="000623A1" w:rsidRPr="000623A1" w:rsidRDefault="000623A1" w:rsidP="004C1A01">
      <w:pPr>
        <w:bidi/>
        <w:jc w:val="both"/>
        <w:rPr>
          <w:rFonts w:cs="David" w:hint="cs"/>
          <w:rtl/>
        </w:rPr>
      </w:pPr>
    </w:p>
    <w:p w14:paraId="293F88A5"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569ED79" w14:textId="77777777" w:rsidR="000623A1" w:rsidRPr="000623A1" w:rsidRDefault="000623A1" w:rsidP="004C1A01">
      <w:pPr>
        <w:bidi/>
        <w:jc w:val="both"/>
        <w:rPr>
          <w:rFonts w:cs="David" w:hint="cs"/>
          <w:rtl/>
        </w:rPr>
      </w:pPr>
    </w:p>
    <w:p w14:paraId="4BC7FD88" w14:textId="77777777" w:rsidR="00007489" w:rsidRDefault="000623A1" w:rsidP="00007489">
      <w:pPr>
        <w:bidi/>
        <w:ind w:left="283" w:firstLine="284"/>
        <w:jc w:val="both"/>
        <w:rPr>
          <w:rFonts w:cs="David" w:hint="cs"/>
          <w:b/>
          <w:bCs/>
          <w:u w:val="single"/>
          <w:rtl/>
        </w:rPr>
      </w:pPr>
      <w:r w:rsidRPr="000623A1">
        <w:rPr>
          <w:rFonts w:cs="David" w:hint="cs"/>
          <w:rtl/>
        </w:rPr>
        <w:t xml:space="preserve">אנחנו מעבירים את זה לוועדת הפנים. </w:t>
      </w:r>
    </w:p>
    <w:p w14:paraId="52561FF0" w14:textId="77777777" w:rsidR="00007489" w:rsidRDefault="00007489" w:rsidP="00007489">
      <w:pPr>
        <w:bidi/>
        <w:ind w:left="283" w:firstLine="284"/>
        <w:jc w:val="both"/>
        <w:rPr>
          <w:rFonts w:cs="David" w:hint="cs"/>
          <w:b/>
          <w:bCs/>
          <w:u w:val="single"/>
          <w:rtl/>
        </w:rPr>
      </w:pPr>
    </w:p>
    <w:p w14:paraId="4D140DF5" w14:textId="77777777" w:rsidR="000623A1" w:rsidRPr="000623A1" w:rsidRDefault="000623A1" w:rsidP="00007489">
      <w:pPr>
        <w:bidi/>
        <w:ind w:left="283" w:firstLine="284"/>
        <w:jc w:val="center"/>
        <w:rPr>
          <w:rFonts w:cs="David" w:hint="cs"/>
          <w:b/>
          <w:bCs/>
          <w:u w:val="single"/>
        </w:rPr>
      </w:pPr>
      <w:r w:rsidRPr="000623A1">
        <w:rPr>
          <w:rFonts w:cs="David" w:hint="cs"/>
          <w:b/>
          <w:bCs/>
          <w:u w:val="single"/>
          <w:rtl/>
        </w:rPr>
        <w:t>ד.</w:t>
      </w:r>
      <w:r w:rsidRPr="000623A1">
        <w:rPr>
          <w:rFonts w:cs="David" w:hint="cs"/>
          <w:u w:val="single"/>
          <w:rtl/>
        </w:rPr>
        <w:t xml:space="preserve"> </w:t>
      </w:r>
      <w:r w:rsidRPr="000623A1">
        <w:rPr>
          <w:rFonts w:cs="David" w:hint="cs"/>
          <w:b/>
          <w:bCs/>
          <w:u w:val="single"/>
          <w:rtl/>
        </w:rPr>
        <w:t xml:space="preserve">הצעת חוק הכנסת (מספר סגני יושב ראש הכנסת בתקופת כהונתה של הכנסת השבע עשרה), </w:t>
      </w:r>
      <w:proofErr w:type="spellStart"/>
      <w:r w:rsidRPr="000623A1">
        <w:rPr>
          <w:rFonts w:cs="David" w:hint="cs"/>
          <w:b/>
          <w:bCs/>
          <w:u w:val="single"/>
          <w:rtl/>
        </w:rPr>
        <w:t>התשס"ח</w:t>
      </w:r>
      <w:proofErr w:type="spellEnd"/>
      <w:r w:rsidRPr="000623A1">
        <w:rPr>
          <w:rFonts w:cs="David" w:hint="cs"/>
          <w:b/>
          <w:bCs/>
          <w:u w:val="single"/>
          <w:rtl/>
        </w:rPr>
        <w:t xml:space="preserve">-2008 </w:t>
      </w:r>
      <w:r w:rsidRPr="000623A1">
        <w:rPr>
          <w:rFonts w:cs="David"/>
          <w:b/>
          <w:bCs/>
          <w:u w:val="single"/>
          <w:rtl/>
        </w:rPr>
        <w:t>–</w:t>
      </w:r>
      <w:r w:rsidRPr="000623A1">
        <w:rPr>
          <w:rFonts w:cs="David" w:hint="cs"/>
          <w:b/>
          <w:bCs/>
          <w:u w:val="single"/>
          <w:rtl/>
        </w:rPr>
        <w:t xml:space="preserve"> הכנה לקריאה </w:t>
      </w:r>
      <w:proofErr w:type="spellStart"/>
      <w:r w:rsidRPr="000623A1">
        <w:rPr>
          <w:rFonts w:cs="David" w:hint="cs"/>
          <w:b/>
          <w:bCs/>
          <w:u w:val="single"/>
          <w:rtl/>
        </w:rPr>
        <w:t>שניה</w:t>
      </w:r>
      <w:proofErr w:type="spellEnd"/>
      <w:r w:rsidRPr="000623A1">
        <w:rPr>
          <w:rFonts w:cs="David" w:hint="cs"/>
          <w:b/>
          <w:bCs/>
          <w:u w:val="single"/>
          <w:rtl/>
        </w:rPr>
        <w:t xml:space="preserve"> ושלישית.</w:t>
      </w:r>
    </w:p>
    <w:p w14:paraId="15684CB1" w14:textId="77777777" w:rsidR="000623A1" w:rsidRPr="000623A1" w:rsidRDefault="000623A1" w:rsidP="004C1A01">
      <w:pPr>
        <w:bidi/>
        <w:jc w:val="both"/>
        <w:rPr>
          <w:rFonts w:cs="David" w:hint="cs"/>
          <w:u w:val="single"/>
          <w:rtl/>
        </w:rPr>
      </w:pPr>
    </w:p>
    <w:p w14:paraId="5D52F03A"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1D6B750" w14:textId="77777777" w:rsidR="000623A1" w:rsidRPr="000623A1" w:rsidRDefault="000623A1" w:rsidP="004C1A01">
      <w:pPr>
        <w:bidi/>
        <w:jc w:val="both"/>
        <w:rPr>
          <w:rFonts w:cs="David" w:hint="cs"/>
          <w:rtl/>
        </w:rPr>
      </w:pPr>
    </w:p>
    <w:p w14:paraId="35435486" w14:textId="77777777" w:rsidR="000623A1" w:rsidRPr="000623A1" w:rsidRDefault="000623A1" w:rsidP="004C1A01">
      <w:pPr>
        <w:bidi/>
        <w:jc w:val="both"/>
        <w:rPr>
          <w:rFonts w:cs="David" w:hint="cs"/>
          <w:rtl/>
        </w:rPr>
      </w:pPr>
      <w:r w:rsidRPr="000623A1">
        <w:rPr>
          <w:rFonts w:cs="David" w:hint="cs"/>
          <w:rtl/>
        </w:rPr>
        <w:tab/>
        <w:t xml:space="preserve"> אנחנו עוברים להצעת חוק, שעברה אתמול בקריאה ראשונה, הצעת חוק הכנסת (מספר סגני יושב ראש הכנסת בתקופת כהונתה של הכנסת השבע עשרה), </w:t>
      </w:r>
      <w:proofErr w:type="spellStart"/>
      <w:r w:rsidRPr="000623A1">
        <w:rPr>
          <w:rFonts w:cs="David" w:hint="cs"/>
          <w:rtl/>
        </w:rPr>
        <w:t>התשס"ח</w:t>
      </w:r>
      <w:proofErr w:type="spellEnd"/>
      <w:r w:rsidRPr="000623A1">
        <w:rPr>
          <w:rFonts w:cs="David" w:hint="cs"/>
          <w:rtl/>
        </w:rPr>
        <w:t xml:space="preserve">-2008. </w:t>
      </w:r>
    </w:p>
    <w:p w14:paraId="730E7810" w14:textId="77777777" w:rsidR="000623A1" w:rsidRPr="000623A1" w:rsidRDefault="000623A1" w:rsidP="004C1A01">
      <w:pPr>
        <w:bidi/>
        <w:jc w:val="both"/>
        <w:rPr>
          <w:rFonts w:cs="David" w:hint="cs"/>
          <w:rtl/>
        </w:rPr>
      </w:pPr>
    </w:p>
    <w:p w14:paraId="0D20E06C" w14:textId="77777777" w:rsidR="000623A1" w:rsidRPr="000623A1" w:rsidRDefault="000623A1" w:rsidP="004C1A01">
      <w:pPr>
        <w:bidi/>
        <w:ind w:firstLine="567"/>
        <w:jc w:val="both"/>
        <w:rPr>
          <w:rFonts w:cs="David" w:hint="cs"/>
          <w:rtl/>
        </w:rPr>
      </w:pPr>
      <w:r w:rsidRPr="000623A1">
        <w:rPr>
          <w:rFonts w:cs="David" w:hint="cs"/>
          <w:rtl/>
        </w:rPr>
        <w:t xml:space="preserve">גברתי היועצת המשפטית, תקרא את ההצעה. </w:t>
      </w:r>
    </w:p>
    <w:p w14:paraId="414E4435" w14:textId="77777777" w:rsidR="000623A1" w:rsidRPr="000623A1" w:rsidRDefault="000623A1" w:rsidP="004C1A01">
      <w:pPr>
        <w:bidi/>
        <w:jc w:val="both"/>
        <w:rPr>
          <w:rFonts w:cs="David" w:hint="cs"/>
          <w:rtl/>
        </w:rPr>
      </w:pPr>
    </w:p>
    <w:p w14:paraId="729B8F33" w14:textId="77777777" w:rsidR="000623A1" w:rsidRPr="000623A1" w:rsidRDefault="000623A1" w:rsidP="004C1A01">
      <w:pPr>
        <w:bidi/>
        <w:jc w:val="both"/>
        <w:rPr>
          <w:rFonts w:cs="David" w:hint="cs"/>
          <w:rtl/>
        </w:rPr>
      </w:pPr>
      <w:r w:rsidRPr="000623A1">
        <w:rPr>
          <w:rFonts w:cs="David" w:hint="cs"/>
          <w:u w:val="single"/>
          <w:rtl/>
        </w:rPr>
        <w:t>ארבל אסטרחן:</w:t>
      </w:r>
    </w:p>
    <w:p w14:paraId="54D19196" w14:textId="77777777" w:rsidR="000623A1" w:rsidRPr="000623A1" w:rsidRDefault="000623A1" w:rsidP="004C1A01">
      <w:pPr>
        <w:bidi/>
        <w:jc w:val="both"/>
        <w:rPr>
          <w:rFonts w:cs="David" w:hint="cs"/>
          <w:rtl/>
        </w:rPr>
      </w:pPr>
    </w:p>
    <w:p w14:paraId="06CAFD4A" w14:textId="77777777" w:rsidR="000623A1" w:rsidRPr="000623A1" w:rsidRDefault="000623A1" w:rsidP="004C1A01">
      <w:pPr>
        <w:bidi/>
        <w:ind w:firstLine="567"/>
        <w:jc w:val="both"/>
        <w:rPr>
          <w:rFonts w:cs="David" w:hint="cs"/>
          <w:rtl/>
        </w:rPr>
      </w:pPr>
      <w:r w:rsidRPr="000623A1">
        <w:rPr>
          <w:rFonts w:cs="David" w:hint="cs"/>
          <w:rtl/>
        </w:rPr>
        <w:t xml:space="preserve">מדובר בהצעה קצרה שנדונה פה לקראת הקריאה הראשונה. היא קובעת כך: </w:t>
      </w:r>
    </w:p>
    <w:p w14:paraId="3463B289" w14:textId="77777777" w:rsidR="000623A1" w:rsidRPr="000623A1" w:rsidRDefault="000623A1" w:rsidP="004C1A01">
      <w:pPr>
        <w:bidi/>
        <w:ind w:firstLine="567"/>
        <w:jc w:val="both"/>
        <w:rPr>
          <w:rFonts w:cs="David" w:hint="cs"/>
          <w:rtl/>
        </w:rPr>
      </w:pPr>
    </w:p>
    <w:p w14:paraId="6FC50384" w14:textId="77777777" w:rsidR="000623A1" w:rsidRPr="000623A1" w:rsidRDefault="000623A1" w:rsidP="004C1A01">
      <w:pPr>
        <w:bidi/>
        <w:ind w:firstLine="567"/>
        <w:jc w:val="both"/>
        <w:rPr>
          <w:rFonts w:cs="David" w:hint="cs"/>
          <w:rtl/>
        </w:rPr>
      </w:pPr>
      <w:r w:rsidRPr="000623A1">
        <w:rPr>
          <w:rFonts w:cs="David" w:hint="cs"/>
          <w:rtl/>
        </w:rPr>
        <w:t>"הוראה מיוחדת לתקופת כהונתה של הכנסת השבע עשרה</w:t>
      </w:r>
    </w:p>
    <w:p w14:paraId="7424BF4F" w14:textId="77777777" w:rsidR="000623A1" w:rsidRPr="000623A1" w:rsidRDefault="000623A1" w:rsidP="004C1A01">
      <w:pPr>
        <w:bidi/>
        <w:ind w:firstLine="567"/>
        <w:jc w:val="both"/>
        <w:rPr>
          <w:rFonts w:cs="David" w:hint="cs"/>
          <w:rtl/>
        </w:rPr>
      </w:pPr>
    </w:p>
    <w:p w14:paraId="40CC2A51" w14:textId="77777777" w:rsidR="000623A1" w:rsidRPr="000623A1" w:rsidRDefault="000623A1" w:rsidP="004C1A01">
      <w:pPr>
        <w:bidi/>
        <w:ind w:firstLine="567"/>
        <w:jc w:val="both"/>
        <w:rPr>
          <w:rFonts w:cs="David" w:hint="cs"/>
          <w:rtl/>
        </w:rPr>
      </w:pPr>
      <w:r w:rsidRPr="000623A1">
        <w:rPr>
          <w:rFonts w:cs="David" w:hint="cs"/>
          <w:rtl/>
        </w:rPr>
        <w:tab/>
        <w:t xml:space="preserve">1. על אף הוראות סעיף 10 לחוק הכנסת (שהוא הסעיף שמגביל את מספר הסגנים לשבעה), </w:t>
      </w:r>
      <w:proofErr w:type="spellStart"/>
      <w:r w:rsidRPr="000623A1">
        <w:rPr>
          <w:rFonts w:cs="David" w:hint="cs"/>
          <w:rtl/>
        </w:rPr>
        <w:t>התשנ"ד</w:t>
      </w:r>
      <w:proofErr w:type="spellEnd"/>
      <w:r w:rsidRPr="000623A1">
        <w:rPr>
          <w:rFonts w:cs="David" w:hint="cs"/>
          <w:rtl/>
        </w:rPr>
        <w:t xml:space="preserve">-1994, מיום  תחילתו של חוק זה ועד תום תקופת כהונתה של הכנסת השבע עשרה, מספר הסגנים של יושב ראש הכנסת לא יעלה על שמונה". </w:t>
      </w:r>
    </w:p>
    <w:p w14:paraId="73803F90" w14:textId="77777777" w:rsidR="000623A1" w:rsidRPr="000623A1" w:rsidRDefault="000623A1" w:rsidP="004C1A01">
      <w:pPr>
        <w:bidi/>
        <w:jc w:val="both"/>
        <w:rPr>
          <w:rFonts w:cs="David" w:hint="cs"/>
          <w:rtl/>
        </w:rPr>
      </w:pPr>
    </w:p>
    <w:p w14:paraId="1A1364DC" w14:textId="77777777" w:rsidR="000623A1" w:rsidRPr="000623A1" w:rsidRDefault="000623A1" w:rsidP="004C1A01">
      <w:pPr>
        <w:bidi/>
        <w:jc w:val="both"/>
        <w:rPr>
          <w:rFonts w:cs="David" w:hint="cs"/>
          <w:rtl/>
        </w:rPr>
      </w:pPr>
      <w:r w:rsidRPr="000623A1">
        <w:rPr>
          <w:rFonts w:cs="David" w:hint="cs"/>
          <w:u w:val="single"/>
          <w:rtl/>
        </w:rPr>
        <w:t>משה שרוני:</w:t>
      </w:r>
    </w:p>
    <w:p w14:paraId="751114F9" w14:textId="77777777" w:rsidR="000623A1" w:rsidRPr="000623A1" w:rsidRDefault="000623A1" w:rsidP="004C1A01">
      <w:pPr>
        <w:bidi/>
        <w:jc w:val="both"/>
        <w:rPr>
          <w:rFonts w:cs="David" w:hint="cs"/>
          <w:rtl/>
        </w:rPr>
      </w:pPr>
    </w:p>
    <w:p w14:paraId="2B5E987B" w14:textId="77777777" w:rsidR="000623A1" w:rsidRPr="000623A1" w:rsidRDefault="000623A1" w:rsidP="004C1A01">
      <w:pPr>
        <w:bidi/>
        <w:jc w:val="both"/>
        <w:rPr>
          <w:rFonts w:cs="David" w:hint="cs"/>
          <w:rtl/>
        </w:rPr>
      </w:pPr>
      <w:r w:rsidRPr="000623A1">
        <w:rPr>
          <w:rFonts w:cs="David" w:hint="cs"/>
          <w:rtl/>
        </w:rPr>
        <w:tab/>
        <w:t xml:space="preserve"> אני מסתייג. לא יכול להיות שעד עכשיו הסתדרנו עם 7 ופתאום צריכים 8. אם היה הסכם בין האיחוד הלאומי ובין הסיעות הערביות, שחצי קדנציה הם וחצי קדנציה - - -  </w:t>
      </w:r>
    </w:p>
    <w:p w14:paraId="670C829E" w14:textId="77777777" w:rsidR="000623A1" w:rsidRPr="000623A1" w:rsidRDefault="000623A1" w:rsidP="004C1A01">
      <w:pPr>
        <w:bidi/>
        <w:jc w:val="both"/>
        <w:rPr>
          <w:rFonts w:cs="David" w:hint="cs"/>
          <w:rtl/>
        </w:rPr>
      </w:pPr>
    </w:p>
    <w:p w14:paraId="65FBE2BA"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B35F907" w14:textId="77777777" w:rsidR="000623A1" w:rsidRPr="000623A1" w:rsidRDefault="000623A1" w:rsidP="004C1A01">
      <w:pPr>
        <w:bidi/>
        <w:jc w:val="both"/>
        <w:rPr>
          <w:rFonts w:cs="David" w:hint="cs"/>
          <w:rtl/>
        </w:rPr>
      </w:pPr>
    </w:p>
    <w:p w14:paraId="309F33E5" w14:textId="77777777" w:rsidR="000623A1" w:rsidRPr="000623A1" w:rsidRDefault="000623A1" w:rsidP="004C1A01">
      <w:pPr>
        <w:bidi/>
        <w:jc w:val="both"/>
        <w:rPr>
          <w:rFonts w:cs="David" w:hint="cs"/>
          <w:rtl/>
        </w:rPr>
      </w:pPr>
      <w:r w:rsidRPr="000623A1">
        <w:rPr>
          <w:rFonts w:cs="David" w:hint="cs"/>
          <w:rtl/>
        </w:rPr>
        <w:tab/>
        <w:t xml:space="preserve">שרוני, לא היה הסכם בין איחוד לאומי וערבים, היה הסכם בוועדה המסדרת. </w:t>
      </w:r>
    </w:p>
    <w:p w14:paraId="6696B46D" w14:textId="77777777" w:rsidR="000623A1" w:rsidRPr="000623A1" w:rsidRDefault="000623A1" w:rsidP="004C1A01">
      <w:pPr>
        <w:bidi/>
        <w:jc w:val="both"/>
        <w:rPr>
          <w:rFonts w:cs="David" w:hint="cs"/>
          <w:rtl/>
        </w:rPr>
      </w:pPr>
    </w:p>
    <w:p w14:paraId="3E94AA71"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685B79A7" w14:textId="77777777" w:rsidR="000623A1" w:rsidRPr="000623A1" w:rsidRDefault="000623A1" w:rsidP="004C1A01">
      <w:pPr>
        <w:bidi/>
        <w:jc w:val="both"/>
        <w:rPr>
          <w:rFonts w:cs="David" w:hint="cs"/>
          <w:u w:val="single"/>
          <w:rtl/>
        </w:rPr>
      </w:pPr>
    </w:p>
    <w:p w14:paraId="1856FC3F" w14:textId="77777777" w:rsidR="000623A1" w:rsidRPr="000623A1" w:rsidRDefault="000623A1" w:rsidP="004C1A01">
      <w:pPr>
        <w:bidi/>
        <w:ind w:firstLine="567"/>
        <w:jc w:val="both"/>
        <w:rPr>
          <w:rFonts w:cs="David" w:hint="cs"/>
          <w:rtl/>
        </w:rPr>
      </w:pPr>
      <w:r w:rsidRPr="000623A1">
        <w:rPr>
          <w:rFonts w:cs="David" w:hint="cs"/>
          <w:rtl/>
        </w:rPr>
        <w:t xml:space="preserve">לא יכול להיות שהיום נשאיר את המצב כאילו שלא </w:t>
      </w:r>
      <w:proofErr w:type="spellStart"/>
      <w:r w:rsidRPr="000623A1">
        <w:rPr>
          <w:rFonts w:cs="David" w:hint="cs"/>
          <w:rtl/>
        </w:rPr>
        <w:t>היתה</w:t>
      </w:r>
      <w:proofErr w:type="spellEnd"/>
      <w:r w:rsidRPr="000623A1">
        <w:rPr>
          <w:rFonts w:cs="David" w:hint="cs"/>
          <w:rtl/>
        </w:rPr>
        <w:t xml:space="preserve"> החלטה בוועדה המסדרת ונגביל את זה. לא יכול להיות, ואני אמרתי ואני חוזר - - -  </w:t>
      </w:r>
    </w:p>
    <w:p w14:paraId="5C17CB09" w14:textId="77777777" w:rsidR="000623A1" w:rsidRPr="000623A1" w:rsidRDefault="000623A1" w:rsidP="004C1A01">
      <w:pPr>
        <w:bidi/>
        <w:jc w:val="both"/>
        <w:rPr>
          <w:rFonts w:cs="David" w:hint="cs"/>
          <w:rtl/>
        </w:rPr>
      </w:pPr>
    </w:p>
    <w:p w14:paraId="17D5036B"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1F0EFF8" w14:textId="77777777" w:rsidR="000623A1" w:rsidRPr="000623A1" w:rsidRDefault="000623A1" w:rsidP="004C1A01">
      <w:pPr>
        <w:bidi/>
        <w:jc w:val="both"/>
        <w:rPr>
          <w:rFonts w:cs="David" w:hint="cs"/>
          <w:rtl/>
        </w:rPr>
      </w:pPr>
    </w:p>
    <w:p w14:paraId="7332DD99" w14:textId="77777777" w:rsidR="000623A1" w:rsidRPr="000623A1" w:rsidRDefault="000623A1" w:rsidP="004C1A01">
      <w:pPr>
        <w:bidi/>
        <w:jc w:val="both"/>
        <w:rPr>
          <w:rFonts w:cs="David" w:hint="cs"/>
          <w:rtl/>
        </w:rPr>
      </w:pPr>
      <w:r w:rsidRPr="000623A1">
        <w:rPr>
          <w:rFonts w:cs="David" w:hint="cs"/>
          <w:rtl/>
        </w:rPr>
        <w:tab/>
        <w:t xml:space="preserve">אמרת את זה אתמול ואתה צודק, שהיות וכוחה של מפלגה מסוימת הצטמצם - - - </w:t>
      </w:r>
    </w:p>
    <w:p w14:paraId="016C34FD" w14:textId="77777777" w:rsidR="000623A1" w:rsidRPr="000623A1" w:rsidRDefault="000623A1" w:rsidP="004C1A01">
      <w:pPr>
        <w:bidi/>
        <w:jc w:val="both"/>
        <w:rPr>
          <w:rFonts w:cs="David" w:hint="cs"/>
          <w:rtl/>
        </w:rPr>
      </w:pPr>
    </w:p>
    <w:p w14:paraId="2F3991DF"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4E9DE830" w14:textId="77777777" w:rsidR="000623A1" w:rsidRPr="000623A1" w:rsidRDefault="000623A1" w:rsidP="004C1A01">
      <w:pPr>
        <w:bidi/>
        <w:jc w:val="both"/>
        <w:rPr>
          <w:rFonts w:cs="David" w:hint="cs"/>
          <w:u w:val="single"/>
          <w:rtl/>
        </w:rPr>
      </w:pPr>
    </w:p>
    <w:p w14:paraId="1AE1460E" w14:textId="77777777" w:rsidR="000623A1" w:rsidRPr="000623A1" w:rsidRDefault="000623A1" w:rsidP="004C1A01">
      <w:pPr>
        <w:bidi/>
        <w:jc w:val="both"/>
        <w:rPr>
          <w:rFonts w:cs="David" w:hint="cs"/>
          <w:rtl/>
        </w:rPr>
      </w:pPr>
      <w:r w:rsidRPr="000623A1">
        <w:rPr>
          <w:rFonts w:cs="David" w:hint="cs"/>
          <w:rtl/>
        </w:rPr>
        <w:tab/>
        <w:t xml:space="preserve">בדיוק. קטנה </w:t>
      </w:r>
      <w:proofErr w:type="spellStart"/>
      <w:r w:rsidRPr="000623A1">
        <w:rPr>
          <w:rFonts w:cs="David" w:hint="cs"/>
          <w:rtl/>
        </w:rPr>
        <w:t>לרביעיה</w:t>
      </w:r>
      <w:proofErr w:type="spellEnd"/>
      <w:r w:rsidRPr="000623A1">
        <w:rPr>
          <w:rFonts w:cs="David" w:hint="cs"/>
          <w:rtl/>
        </w:rPr>
        <w:t xml:space="preserve">, אז לא יכול להיות שיהיה סגן. אז לא צריך להגדיל את זה, צריכים להודיע, במקום זה, האיחוד הלאומי. או, אם יושבת ראש הכנסת </w:t>
      </w:r>
      <w:proofErr w:type="spellStart"/>
      <w:r w:rsidRPr="000623A1">
        <w:rPr>
          <w:rFonts w:cs="David" w:hint="cs"/>
          <w:rtl/>
        </w:rPr>
        <w:t>היתה</w:t>
      </w:r>
      <w:proofErr w:type="spellEnd"/>
      <w:r w:rsidRPr="000623A1">
        <w:rPr>
          <w:rFonts w:cs="David" w:hint="cs"/>
          <w:rtl/>
        </w:rPr>
        <w:t xml:space="preserve"> באה עם הצעה מהפכנית </w:t>
      </w:r>
      <w:proofErr w:type="spellStart"/>
      <w:r w:rsidRPr="000623A1">
        <w:rPr>
          <w:rFonts w:cs="David" w:hint="cs"/>
          <w:rtl/>
        </w:rPr>
        <w:t>והיתה</w:t>
      </w:r>
      <w:proofErr w:type="spellEnd"/>
      <w:r w:rsidRPr="000623A1">
        <w:rPr>
          <w:rFonts w:cs="David" w:hint="cs"/>
          <w:rtl/>
        </w:rPr>
        <w:t xml:space="preserve"> אומרת שלכל סיעה מעל 5 חברים מגיע סגן, אני מקבל והייתי תומך בזה. </w:t>
      </w:r>
    </w:p>
    <w:p w14:paraId="4F494354" w14:textId="77777777" w:rsidR="000623A1" w:rsidRPr="000623A1" w:rsidRDefault="000623A1" w:rsidP="004C1A01">
      <w:pPr>
        <w:bidi/>
        <w:jc w:val="both"/>
        <w:rPr>
          <w:rFonts w:cs="David" w:hint="cs"/>
          <w:rtl/>
        </w:rPr>
      </w:pPr>
    </w:p>
    <w:p w14:paraId="48A8C8DA"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E2E3D26" w14:textId="77777777" w:rsidR="000623A1" w:rsidRPr="000623A1" w:rsidRDefault="000623A1" w:rsidP="004C1A01">
      <w:pPr>
        <w:bidi/>
        <w:jc w:val="both"/>
        <w:rPr>
          <w:rFonts w:cs="David" w:hint="cs"/>
          <w:rtl/>
        </w:rPr>
      </w:pPr>
    </w:p>
    <w:p w14:paraId="1EEC8823" w14:textId="77777777" w:rsidR="000623A1" w:rsidRPr="000623A1" w:rsidRDefault="000623A1" w:rsidP="004C1A01">
      <w:pPr>
        <w:bidi/>
        <w:jc w:val="both"/>
        <w:rPr>
          <w:rFonts w:cs="David" w:hint="cs"/>
          <w:rtl/>
        </w:rPr>
      </w:pPr>
      <w:r w:rsidRPr="000623A1">
        <w:rPr>
          <w:rFonts w:cs="David" w:hint="cs"/>
          <w:rtl/>
        </w:rPr>
        <w:tab/>
        <w:t xml:space="preserve">אני מבקש שתעביר את ההסתייגות שלך בכתב. </w:t>
      </w:r>
    </w:p>
    <w:p w14:paraId="732F7C6E" w14:textId="77777777" w:rsidR="000623A1" w:rsidRPr="000623A1" w:rsidRDefault="000623A1" w:rsidP="004C1A01">
      <w:pPr>
        <w:bidi/>
        <w:jc w:val="both"/>
        <w:rPr>
          <w:rFonts w:cs="David" w:hint="cs"/>
          <w:rtl/>
        </w:rPr>
      </w:pPr>
    </w:p>
    <w:p w14:paraId="7FC5805E" w14:textId="77777777" w:rsidR="000623A1" w:rsidRPr="000623A1" w:rsidRDefault="000623A1" w:rsidP="004C1A01">
      <w:pPr>
        <w:bidi/>
        <w:jc w:val="both"/>
        <w:rPr>
          <w:rFonts w:cs="David" w:hint="cs"/>
          <w:u w:val="single"/>
          <w:rtl/>
        </w:rPr>
      </w:pPr>
      <w:r w:rsidRPr="000623A1">
        <w:rPr>
          <w:rFonts w:cs="David" w:hint="cs"/>
          <w:u w:val="single"/>
          <w:rtl/>
        </w:rPr>
        <w:t>ארבל אסטרחן:</w:t>
      </w:r>
    </w:p>
    <w:p w14:paraId="56DA9274" w14:textId="77777777" w:rsidR="000623A1" w:rsidRPr="000623A1" w:rsidRDefault="000623A1" w:rsidP="004C1A01">
      <w:pPr>
        <w:bidi/>
        <w:jc w:val="both"/>
        <w:rPr>
          <w:rFonts w:cs="David" w:hint="cs"/>
          <w:u w:val="single"/>
          <w:rtl/>
        </w:rPr>
      </w:pPr>
    </w:p>
    <w:p w14:paraId="1A31532B" w14:textId="77777777" w:rsidR="000623A1" w:rsidRPr="000623A1" w:rsidRDefault="000623A1" w:rsidP="004C1A01">
      <w:pPr>
        <w:bidi/>
        <w:jc w:val="both"/>
        <w:rPr>
          <w:rFonts w:cs="David" w:hint="cs"/>
          <w:rtl/>
        </w:rPr>
      </w:pPr>
      <w:r w:rsidRPr="000623A1">
        <w:rPr>
          <w:rFonts w:cs="David" w:hint="cs"/>
          <w:rtl/>
        </w:rPr>
        <w:tab/>
        <w:t xml:space="preserve">ההסתייגות לא יכולה לשלול את החוק. אם ההסתייגות היא שהחוק לא יהיה, לא ניתן להגיש את זה. </w:t>
      </w:r>
    </w:p>
    <w:p w14:paraId="71506917" w14:textId="77777777" w:rsidR="000623A1" w:rsidRPr="000623A1" w:rsidRDefault="000623A1" w:rsidP="004C1A01">
      <w:pPr>
        <w:bidi/>
        <w:jc w:val="both"/>
        <w:rPr>
          <w:rFonts w:cs="David" w:hint="cs"/>
          <w:rtl/>
        </w:rPr>
      </w:pPr>
    </w:p>
    <w:p w14:paraId="34DC9AB5"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E27D545" w14:textId="77777777" w:rsidR="000623A1" w:rsidRPr="000623A1" w:rsidRDefault="000623A1" w:rsidP="004C1A01">
      <w:pPr>
        <w:bidi/>
        <w:jc w:val="both"/>
        <w:rPr>
          <w:rFonts w:cs="David" w:hint="cs"/>
          <w:rtl/>
        </w:rPr>
      </w:pPr>
    </w:p>
    <w:p w14:paraId="292D5E6E" w14:textId="77777777" w:rsidR="000623A1" w:rsidRPr="000623A1" w:rsidRDefault="000623A1" w:rsidP="004C1A01">
      <w:pPr>
        <w:bidi/>
        <w:jc w:val="both"/>
        <w:rPr>
          <w:rFonts w:cs="David" w:hint="cs"/>
          <w:rtl/>
        </w:rPr>
      </w:pPr>
      <w:r w:rsidRPr="000623A1">
        <w:rPr>
          <w:rFonts w:cs="David" w:hint="cs"/>
          <w:rtl/>
        </w:rPr>
        <w:tab/>
        <w:t xml:space="preserve">הוא יכול להגיש הסתייגות שיהיו 10 סגנים. אם הוא מדבר על כך שכל 5 חברי כנסת מזכים בסגן, אז כמה שיהיה. כנראה שיהיו 10 סגנים. תגיש הצעה. </w:t>
      </w:r>
    </w:p>
    <w:p w14:paraId="4C8C7BCD" w14:textId="77777777" w:rsidR="000623A1" w:rsidRPr="000623A1" w:rsidRDefault="000623A1" w:rsidP="004C1A01">
      <w:pPr>
        <w:bidi/>
        <w:jc w:val="both"/>
        <w:rPr>
          <w:rFonts w:cs="David" w:hint="cs"/>
          <w:rtl/>
        </w:rPr>
      </w:pPr>
    </w:p>
    <w:p w14:paraId="44763925" w14:textId="77777777" w:rsidR="000623A1" w:rsidRPr="000623A1" w:rsidRDefault="000623A1" w:rsidP="004C1A01">
      <w:pPr>
        <w:bidi/>
        <w:jc w:val="both"/>
        <w:rPr>
          <w:rFonts w:cs="David" w:hint="cs"/>
          <w:u w:val="single"/>
          <w:rtl/>
        </w:rPr>
      </w:pPr>
      <w:r w:rsidRPr="000623A1">
        <w:rPr>
          <w:rFonts w:cs="David" w:hint="cs"/>
          <w:u w:val="single"/>
          <w:rtl/>
        </w:rPr>
        <w:t>ארבל אסטרחן:</w:t>
      </w:r>
    </w:p>
    <w:p w14:paraId="067B19D6" w14:textId="77777777" w:rsidR="000623A1" w:rsidRPr="000623A1" w:rsidRDefault="000623A1" w:rsidP="004C1A01">
      <w:pPr>
        <w:bidi/>
        <w:jc w:val="both"/>
        <w:rPr>
          <w:rFonts w:cs="David" w:hint="cs"/>
          <w:u w:val="single"/>
          <w:rtl/>
        </w:rPr>
      </w:pPr>
    </w:p>
    <w:p w14:paraId="3B9ACE9B" w14:textId="77777777" w:rsidR="000623A1" w:rsidRPr="000623A1" w:rsidRDefault="000623A1" w:rsidP="004C1A01">
      <w:pPr>
        <w:bidi/>
        <w:jc w:val="both"/>
        <w:rPr>
          <w:rFonts w:cs="David" w:hint="cs"/>
          <w:rtl/>
        </w:rPr>
      </w:pPr>
      <w:r w:rsidRPr="000623A1">
        <w:rPr>
          <w:rFonts w:cs="David" w:hint="cs"/>
          <w:rtl/>
        </w:rPr>
        <w:tab/>
        <w:t xml:space="preserve">הוא לא צריך להגיש, אם הוא אומר את זה כעת, זה בסדר. </w:t>
      </w:r>
    </w:p>
    <w:p w14:paraId="3CF4DC10" w14:textId="77777777" w:rsidR="000623A1" w:rsidRPr="000623A1" w:rsidRDefault="000623A1" w:rsidP="004C1A01">
      <w:pPr>
        <w:bidi/>
        <w:jc w:val="both"/>
        <w:rPr>
          <w:rFonts w:cs="David" w:hint="cs"/>
          <w:rtl/>
        </w:rPr>
      </w:pPr>
    </w:p>
    <w:p w14:paraId="18AB1DCB" w14:textId="77777777" w:rsidR="000623A1" w:rsidRPr="000623A1" w:rsidRDefault="000623A1" w:rsidP="004C1A01">
      <w:pPr>
        <w:bidi/>
        <w:jc w:val="both"/>
        <w:rPr>
          <w:rFonts w:cs="David" w:hint="cs"/>
          <w:rtl/>
        </w:rPr>
      </w:pPr>
      <w:r w:rsidRPr="000623A1">
        <w:rPr>
          <w:rFonts w:cs="David" w:hint="cs"/>
          <w:u w:val="single"/>
          <w:rtl/>
        </w:rPr>
        <w:t>גדעון סער:</w:t>
      </w:r>
    </w:p>
    <w:p w14:paraId="77A2AF43" w14:textId="77777777" w:rsidR="000623A1" w:rsidRPr="000623A1" w:rsidRDefault="000623A1" w:rsidP="004C1A01">
      <w:pPr>
        <w:bidi/>
        <w:jc w:val="both"/>
        <w:rPr>
          <w:rFonts w:cs="David" w:hint="cs"/>
          <w:rtl/>
        </w:rPr>
      </w:pPr>
    </w:p>
    <w:p w14:paraId="372A9839" w14:textId="77777777" w:rsidR="000623A1" w:rsidRPr="000623A1" w:rsidRDefault="000623A1" w:rsidP="004C1A01">
      <w:pPr>
        <w:bidi/>
        <w:jc w:val="both"/>
        <w:rPr>
          <w:rFonts w:cs="David" w:hint="cs"/>
          <w:rtl/>
        </w:rPr>
      </w:pPr>
      <w:r w:rsidRPr="000623A1">
        <w:rPr>
          <w:rFonts w:cs="David" w:hint="cs"/>
          <w:rtl/>
        </w:rPr>
        <w:tab/>
        <w:t xml:space="preserve">התהיות של חבר הכנסת שרוני הן בהחלט במקומן, רק שיש בעיה אחת. הן היו צריכות להיות מושמעות בוועדה המסדרת ולא היום. מה המפתח הראוי זה דבר - - - </w:t>
      </w:r>
    </w:p>
    <w:p w14:paraId="781E9859" w14:textId="77777777" w:rsidR="000623A1" w:rsidRPr="000623A1" w:rsidRDefault="000623A1" w:rsidP="004C1A01">
      <w:pPr>
        <w:bidi/>
        <w:jc w:val="both"/>
        <w:rPr>
          <w:rFonts w:cs="David" w:hint="cs"/>
          <w:u w:val="single"/>
          <w:rtl/>
        </w:rPr>
      </w:pPr>
    </w:p>
    <w:p w14:paraId="48C77FC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287DA912" w14:textId="77777777" w:rsidR="000623A1" w:rsidRPr="000623A1" w:rsidRDefault="000623A1" w:rsidP="004C1A01">
      <w:pPr>
        <w:bidi/>
        <w:jc w:val="both"/>
        <w:rPr>
          <w:rFonts w:cs="David" w:hint="cs"/>
          <w:rtl/>
        </w:rPr>
      </w:pPr>
    </w:p>
    <w:p w14:paraId="77CBDEB8" w14:textId="77777777" w:rsidR="000623A1" w:rsidRPr="000623A1" w:rsidRDefault="000623A1" w:rsidP="004C1A01">
      <w:pPr>
        <w:bidi/>
        <w:jc w:val="both"/>
        <w:rPr>
          <w:rFonts w:cs="David" w:hint="cs"/>
          <w:rtl/>
        </w:rPr>
      </w:pPr>
      <w:r w:rsidRPr="000623A1">
        <w:rPr>
          <w:rFonts w:cs="David" w:hint="cs"/>
          <w:rtl/>
        </w:rPr>
        <w:tab/>
        <w:t xml:space="preserve"> הוא לא יכול היה לצפות פני עתיד, לדעת שסיעת "צדק לזקן" תתפלג.</w:t>
      </w:r>
    </w:p>
    <w:p w14:paraId="632C281C" w14:textId="77777777" w:rsidR="000623A1" w:rsidRPr="000623A1" w:rsidRDefault="000623A1" w:rsidP="004C1A01">
      <w:pPr>
        <w:bidi/>
        <w:jc w:val="both"/>
        <w:rPr>
          <w:rFonts w:cs="David" w:hint="cs"/>
          <w:rtl/>
        </w:rPr>
      </w:pPr>
    </w:p>
    <w:p w14:paraId="300BB056" w14:textId="77777777" w:rsidR="000623A1" w:rsidRPr="000623A1" w:rsidRDefault="000623A1" w:rsidP="004C1A01">
      <w:pPr>
        <w:bidi/>
        <w:jc w:val="both"/>
        <w:rPr>
          <w:rFonts w:cs="David" w:hint="cs"/>
          <w:rtl/>
        </w:rPr>
      </w:pPr>
      <w:r w:rsidRPr="000623A1">
        <w:rPr>
          <w:rFonts w:cs="David" w:hint="cs"/>
          <w:u w:val="single"/>
          <w:rtl/>
        </w:rPr>
        <w:t>גדעון סער:</w:t>
      </w:r>
    </w:p>
    <w:p w14:paraId="4B7897E0" w14:textId="77777777" w:rsidR="000623A1" w:rsidRPr="000623A1" w:rsidRDefault="000623A1" w:rsidP="004C1A01">
      <w:pPr>
        <w:bidi/>
        <w:jc w:val="both"/>
        <w:rPr>
          <w:rFonts w:cs="David" w:hint="cs"/>
          <w:rtl/>
        </w:rPr>
      </w:pPr>
    </w:p>
    <w:p w14:paraId="6C6754E6" w14:textId="77777777" w:rsidR="000623A1" w:rsidRPr="000623A1" w:rsidRDefault="000623A1" w:rsidP="004C1A01">
      <w:pPr>
        <w:bidi/>
        <w:jc w:val="both"/>
        <w:rPr>
          <w:rFonts w:cs="David" w:hint="cs"/>
          <w:rtl/>
        </w:rPr>
      </w:pPr>
      <w:r w:rsidRPr="000623A1">
        <w:rPr>
          <w:rFonts w:cs="David" w:hint="cs"/>
          <w:rtl/>
        </w:rPr>
        <w:tab/>
        <w:t xml:space="preserve"> אם אני לא טועה, אז הוא היה חבר הוועדה המסדרת וישב איתנו בשם סיעתו. ברור שאם נלך למפתח כזה, לא רק שנצטרך לתת לסיעות נוספות אלא גם הסיעות שמיוצגות בנשיאות יהיו להם עוד נציגים. לסיעת הליכוד יש 12 חברי כנסת, אז לפי השיטה, מגיעה לה עוד סגן, חוץ מחבר הכנסת אדלשטיין. יש פה דבר פשוט שהוא בגדר התחייבות של סיעות הבית, על פי כללי המשחק המקובלים ועל פי הסכמות שהיו. מתחילת הקדנציה סיעת הליכוד הלאומי מפד"ל, שבאמת מגיע לה סגן לנשיאות. אני פשוט מציע לקיים את זה. הנושא, כשלעצמו, לא מצדיק בעיניי התרגשות גדולה. זאת הוראת שעה לפרק זמן, שגם אם הכנסת תאריך ימים.</w:t>
      </w:r>
    </w:p>
    <w:p w14:paraId="5330E44E" w14:textId="77777777" w:rsidR="000623A1" w:rsidRPr="000623A1" w:rsidRDefault="000623A1" w:rsidP="004C1A01">
      <w:pPr>
        <w:bidi/>
        <w:jc w:val="both"/>
        <w:rPr>
          <w:rFonts w:cs="David" w:hint="cs"/>
          <w:rtl/>
        </w:rPr>
      </w:pPr>
    </w:p>
    <w:p w14:paraId="15B35BC8" w14:textId="77777777" w:rsidR="000623A1" w:rsidRPr="000623A1" w:rsidRDefault="000623A1" w:rsidP="004C1A01">
      <w:pPr>
        <w:bidi/>
        <w:jc w:val="both"/>
        <w:rPr>
          <w:rFonts w:cs="David" w:hint="cs"/>
          <w:u w:val="single"/>
          <w:rtl/>
        </w:rPr>
      </w:pPr>
      <w:r w:rsidRPr="000623A1">
        <w:rPr>
          <w:rFonts w:cs="David" w:hint="cs"/>
          <w:u w:val="single"/>
          <w:rtl/>
        </w:rPr>
        <w:t xml:space="preserve">רוברט </w:t>
      </w:r>
      <w:proofErr w:type="spellStart"/>
      <w:r w:rsidRPr="000623A1">
        <w:rPr>
          <w:rFonts w:cs="David" w:hint="cs"/>
          <w:u w:val="single"/>
          <w:rtl/>
        </w:rPr>
        <w:t>אילטוב</w:t>
      </w:r>
      <w:proofErr w:type="spellEnd"/>
      <w:r w:rsidRPr="000623A1">
        <w:rPr>
          <w:rFonts w:cs="David" w:hint="cs"/>
          <w:u w:val="single"/>
          <w:rtl/>
        </w:rPr>
        <w:t>:</w:t>
      </w:r>
    </w:p>
    <w:p w14:paraId="1CD4BA29" w14:textId="77777777" w:rsidR="000623A1" w:rsidRPr="000623A1" w:rsidRDefault="000623A1" w:rsidP="004C1A01">
      <w:pPr>
        <w:bidi/>
        <w:jc w:val="both"/>
        <w:rPr>
          <w:rFonts w:cs="David" w:hint="cs"/>
          <w:rtl/>
        </w:rPr>
      </w:pPr>
    </w:p>
    <w:p w14:paraId="27F67AB5" w14:textId="77777777" w:rsidR="000623A1" w:rsidRPr="000623A1" w:rsidRDefault="000623A1" w:rsidP="004C1A01">
      <w:pPr>
        <w:bidi/>
        <w:ind w:firstLine="567"/>
        <w:jc w:val="both"/>
        <w:rPr>
          <w:rFonts w:cs="David" w:hint="cs"/>
          <w:rtl/>
        </w:rPr>
      </w:pPr>
      <w:r w:rsidRPr="000623A1">
        <w:rPr>
          <w:rFonts w:cs="David" w:hint="cs"/>
          <w:rtl/>
        </w:rPr>
        <w:t>לא הייתי בוועדה המסדרת כי לא הייתי יושב ראש סיעה באותה תקופה והייתי רוצה לשמוע מה היה הסיכום. לא נראה לי שהיה סיכום שיהיה סגן לסיעות הערביות. הבנתי שצריכה להיות החלפה. נראה לי שאחמד טיבי סירב להתפטר ואז מצאו פיתרון אחר ואז בא החוק.</w:t>
      </w:r>
    </w:p>
    <w:p w14:paraId="35CE33FE" w14:textId="77777777" w:rsidR="000623A1" w:rsidRPr="000623A1" w:rsidRDefault="000623A1" w:rsidP="004C1A01">
      <w:pPr>
        <w:bidi/>
        <w:jc w:val="both"/>
        <w:rPr>
          <w:rFonts w:cs="David" w:hint="cs"/>
          <w:rtl/>
        </w:rPr>
      </w:pPr>
    </w:p>
    <w:p w14:paraId="42AD60A1" w14:textId="77777777" w:rsidR="000623A1" w:rsidRPr="000623A1" w:rsidRDefault="000623A1" w:rsidP="004C1A01">
      <w:pPr>
        <w:bidi/>
        <w:jc w:val="both"/>
        <w:rPr>
          <w:rFonts w:cs="David" w:hint="cs"/>
          <w:rtl/>
        </w:rPr>
      </w:pPr>
      <w:r w:rsidRPr="000623A1">
        <w:rPr>
          <w:rFonts w:cs="David" w:hint="cs"/>
          <w:u w:val="single"/>
          <w:rtl/>
        </w:rPr>
        <w:t>משה שרוני:</w:t>
      </w:r>
    </w:p>
    <w:p w14:paraId="1060D3A9" w14:textId="77777777" w:rsidR="000623A1" w:rsidRPr="000623A1" w:rsidRDefault="000623A1" w:rsidP="004C1A01">
      <w:pPr>
        <w:bidi/>
        <w:jc w:val="both"/>
        <w:rPr>
          <w:rFonts w:cs="David" w:hint="cs"/>
          <w:rtl/>
        </w:rPr>
      </w:pPr>
    </w:p>
    <w:p w14:paraId="6DA4C5B2" w14:textId="77777777" w:rsidR="000623A1" w:rsidRPr="000623A1" w:rsidRDefault="000623A1" w:rsidP="004C1A01">
      <w:pPr>
        <w:bidi/>
        <w:jc w:val="both"/>
        <w:rPr>
          <w:rFonts w:cs="David" w:hint="cs"/>
          <w:rtl/>
        </w:rPr>
      </w:pPr>
      <w:r w:rsidRPr="000623A1">
        <w:rPr>
          <w:rFonts w:cs="David" w:hint="cs"/>
          <w:rtl/>
        </w:rPr>
        <w:tab/>
        <w:t xml:space="preserve"> צריך להביא את הפרוטוקול.</w:t>
      </w:r>
    </w:p>
    <w:p w14:paraId="65412C8E" w14:textId="77777777" w:rsidR="000623A1" w:rsidRPr="000623A1" w:rsidRDefault="000623A1" w:rsidP="004C1A01">
      <w:pPr>
        <w:bidi/>
        <w:jc w:val="both"/>
        <w:rPr>
          <w:rFonts w:cs="David" w:hint="cs"/>
          <w:rtl/>
        </w:rPr>
      </w:pPr>
    </w:p>
    <w:p w14:paraId="10573D33"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7DD3796F" w14:textId="77777777" w:rsidR="000623A1" w:rsidRPr="000623A1" w:rsidRDefault="000623A1" w:rsidP="004C1A01">
      <w:pPr>
        <w:bidi/>
        <w:jc w:val="both"/>
        <w:rPr>
          <w:rFonts w:cs="David" w:hint="cs"/>
          <w:rtl/>
        </w:rPr>
      </w:pPr>
    </w:p>
    <w:p w14:paraId="34E68219" w14:textId="77777777" w:rsidR="000623A1" w:rsidRPr="000623A1" w:rsidRDefault="000623A1" w:rsidP="004C1A01">
      <w:pPr>
        <w:bidi/>
        <w:jc w:val="both"/>
        <w:rPr>
          <w:rFonts w:cs="David" w:hint="cs"/>
          <w:rtl/>
        </w:rPr>
      </w:pPr>
      <w:r w:rsidRPr="000623A1">
        <w:rPr>
          <w:rFonts w:cs="David" w:hint="cs"/>
          <w:rtl/>
        </w:rPr>
        <w:tab/>
        <w:t xml:space="preserve">הסיכום היה שיהיה סגן ערבי ושנתקן את החוק. </w:t>
      </w:r>
    </w:p>
    <w:p w14:paraId="0A19CCC8" w14:textId="77777777" w:rsidR="000623A1" w:rsidRPr="000623A1" w:rsidRDefault="000623A1" w:rsidP="004C1A01">
      <w:pPr>
        <w:bidi/>
        <w:jc w:val="both"/>
        <w:rPr>
          <w:rFonts w:cs="David" w:hint="cs"/>
          <w:rtl/>
        </w:rPr>
      </w:pPr>
    </w:p>
    <w:p w14:paraId="1AD1C403" w14:textId="77777777" w:rsidR="000623A1" w:rsidRPr="000623A1" w:rsidRDefault="000623A1" w:rsidP="004C1A01">
      <w:pPr>
        <w:bidi/>
        <w:jc w:val="both"/>
        <w:rPr>
          <w:rFonts w:cs="David" w:hint="cs"/>
          <w:rtl/>
        </w:rPr>
      </w:pPr>
      <w:r w:rsidRPr="000623A1">
        <w:rPr>
          <w:rFonts w:cs="David" w:hint="cs"/>
          <w:u w:val="single"/>
          <w:rtl/>
        </w:rPr>
        <w:t xml:space="preserve">רוברט </w:t>
      </w:r>
      <w:proofErr w:type="spellStart"/>
      <w:r w:rsidRPr="000623A1">
        <w:rPr>
          <w:rFonts w:cs="David" w:hint="cs"/>
          <w:u w:val="single"/>
          <w:rtl/>
        </w:rPr>
        <w:t>אילטוב</w:t>
      </w:r>
      <w:proofErr w:type="spellEnd"/>
      <w:r w:rsidRPr="000623A1">
        <w:rPr>
          <w:rFonts w:cs="David" w:hint="cs"/>
          <w:rtl/>
        </w:rPr>
        <w:t>:</w:t>
      </w:r>
    </w:p>
    <w:p w14:paraId="7C597922" w14:textId="77777777" w:rsidR="000623A1" w:rsidRPr="000623A1" w:rsidRDefault="000623A1" w:rsidP="004C1A01">
      <w:pPr>
        <w:bidi/>
        <w:jc w:val="both"/>
        <w:rPr>
          <w:rFonts w:cs="David" w:hint="cs"/>
          <w:rtl/>
        </w:rPr>
      </w:pPr>
    </w:p>
    <w:p w14:paraId="0F890996" w14:textId="77777777" w:rsidR="000623A1" w:rsidRPr="000623A1" w:rsidRDefault="000623A1" w:rsidP="004C1A01">
      <w:pPr>
        <w:bidi/>
        <w:ind w:firstLine="567"/>
        <w:jc w:val="both"/>
        <w:rPr>
          <w:rFonts w:cs="David" w:hint="cs"/>
          <w:rtl/>
        </w:rPr>
      </w:pPr>
      <w:r w:rsidRPr="000623A1">
        <w:rPr>
          <w:rFonts w:cs="David" w:hint="cs"/>
          <w:rtl/>
        </w:rPr>
        <w:t xml:space="preserve">למה לא תוקן החוק אז? זאת השאלה. </w:t>
      </w:r>
    </w:p>
    <w:p w14:paraId="17417944" w14:textId="77777777" w:rsidR="000623A1" w:rsidRPr="000623A1" w:rsidRDefault="000623A1" w:rsidP="004C1A01">
      <w:pPr>
        <w:bidi/>
        <w:jc w:val="both"/>
        <w:rPr>
          <w:rFonts w:cs="David" w:hint="cs"/>
          <w:rtl/>
        </w:rPr>
      </w:pPr>
    </w:p>
    <w:p w14:paraId="45D5DAE7"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83BA869" w14:textId="77777777" w:rsidR="000623A1" w:rsidRPr="000623A1" w:rsidRDefault="000623A1" w:rsidP="004C1A01">
      <w:pPr>
        <w:bidi/>
        <w:jc w:val="both"/>
        <w:rPr>
          <w:rFonts w:cs="David" w:hint="cs"/>
          <w:rtl/>
        </w:rPr>
      </w:pPr>
    </w:p>
    <w:p w14:paraId="63B88B79" w14:textId="77777777" w:rsidR="000623A1" w:rsidRPr="000623A1" w:rsidRDefault="000623A1" w:rsidP="004C1A01">
      <w:pPr>
        <w:bidi/>
        <w:jc w:val="both"/>
        <w:rPr>
          <w:rFonts w:cs="David" w:hint="cs"/>
          <w:rtl/>
        </w:rPr>
      </w:pPr>
      <w:r w:rsidRPr="000623A1">
        <w:rPr>
          <w:rFonts w:cs="David" w:hint="cs"/>
          <w:rtl/>
        </w:rPr>
        <w:tab/>
        <w:t>הסיכום היה שבמחצית הקדנציה יתקנו את החוק.</w:t>
      </w:r>
    </w:p>
    <w:p w14:paraId="39CB9E2A" w14:textId="77777777" w:rsidR="000623A1" w:rsidRPr="000623A1" w:rsidRDefault="000623A1" w:rsidP="004C1A01">
      <w:pPr>
        <w:bidi/>
        <w:jc w:val="both"/>
        <w:rPr>
          <w:rFonts w:cs="David" w:hint="cs"/>
          <w:rtl/>
        </w:rPr>
      </w:pPr>
    </w:p>
    <w:p w14:paraId="537F78BD" w14:textId="77777777" w:rsidR="000623A1" w:rsidRPr="000623A1" w:rsidRDefault="000623A1" w:rsidP="004C1A01">
      <w:pPr>
        <w:bidi/>
        <w:jc w:val="both"/>
        <w:rPr>
          <w:rFonts w:cs="David" w:hint="cs"/>
          <w:rtl/>
        </w:rPr>
      </w:pPr>
      <w:r w:rsidRPr="000623A1">
        <w:rPr>
          <w:rFonts w:cs="David" w:hint="cs"/>
          <w:u w:val="single"/>
          <w:rtl/>
        </w:rPr>
        <w:t>גדעון סער:</w:t>
      </w:r>
    </w:p>
    <w:p w14:paraId="5C47CF70" w14:textId="77777777" w:rsidR="000623A1" w:rsidRPr="000623A1" w:rsidRDefault="000623A1" w:rsidP="004C1A01">
      <w:pPr>
        <w:bidi/>
        <w:jc w:val="both"/>
        <w:rPr>
          <w:rFonts w:cs="David" w:hint="cs"/>
          <w:rtl/>
        </w:rPr>
      </w:pPr>
    </w:p>
    <w:p w14:paraId="49EDE14A" w14:textId="77777777" w:rsidR="000623A1" w:rsidRPr="000623A1" w:rsidRDefault="000623A1" w:rsidP="004C1A01">
      <w:pPr>
        <w:bidi/>
        <w:jc w:val="both"/>
        <w:rPr>
          <w:rFonts w:cs="David" w:hint="cs"/>
          <w:rtl/>
        </w:rPr>
      </w:pPr>
      <w:r w:rsidRPr="000623A1">
        <w:rPr>
          <w:rFonts w:cs="David" w:hint="cs"/>
          <w:rtl/>
        </w:rPr>
        <w:tab/>
        <w:t xml:space="preserve">סוכם שלאיחוד הלאומי מגיע על חצי קדנציה ולכן לא היה בזה צורך באותה שעה. המקור של </w:t>
      </w:r>
      <w:proofErr w:type="spellStart"/>
      <w:r w:rsidRPr="000623A1">
        <w:rPr>
          <w:rFonts w:cs="David" w:hint="cs"/>
          <w:rtl/>
        </w:rPr>
        <w:t>הכל</w:t>
      </w:r>
      <w:proofErr w:type="spellEnd"/>
      <w:r w:rsidRPr="000623A1">
        <w:rPr>
          <w:rFonts w:cs="David" w:hint="cs"/>
          <w:rtl/>
        </w:rPr>
        <w:t xml:space="preserve"> הוא הרצון של יושבת ראש הכנסת הנוכחית לשמור על מהלך שהתחיל בו יושב ראש הכנסת הקודם, שאפשר לאהוב אותו או לא לאהוב אותו, והוא מתן ייצוג לחבר כנסת ערבי בנשיאות, על אף שאף אחת מהסיעות הערביות איננה בגודל שמצדיק ייצוג בנשיאות. בכל מקרה, בוא נניח שהיינו מגיעים למסקנה שהגישה הזאת לא נכונה. הרי לכפות על חבר להתפטר מהנשיאות צריך רוב של 90. אי אפשר להחליף את זה אלא בהתפטרות שלו. </w:t>
      </w:r>
    </w:p>
    <w:p w14:paraId="45E8B969" w14:textId="77777777" w:rsidR="000623A1" w:rsidRPr="000623A1" w:rsidRDefault="000623A1" w:rsidP="004C1A01">
      <w:pPr>
        <w:bidi/>
        <w:jc w:val="both"/>
        <w:rPr>
          <w:rFonts w:cs="David" w:hint="cs"/>
          <w:rtl/>
        </w:rPr>
      </w:pPr>
    </w:p>
    <w:p w14:paraId="0C1DCFB5" w14:textId="77777777" w:rsidR="000623A1" w:rsidRPr="000623A1" w:rsidRDefault="000623A1" w:rsidP="004C1A01">
      <w:pPr>
        <w:bidi/>
        <w:jc w:val="both"/>
        <w:rPr>
          <w:rFonts w:cs="David" w:hint="cs"/>
          <w:u w:val="single"/>
          <w:rtl/>
        </w:rPr>
      </w:pPr>
      <w:r w:rsidRPr="000623A1">
        <w:rPr>
          <w:rFonts w:cs="David" w:hint="cs"/>
          <w:u w:val="single"/>
          <w:rtl/>
        </w:rPr>
        <w:t xml:space="preserve">רוברט </w:t>
      </w:r>
      <w:proofErr w:type="spellStart"/>
      <w:r w:rsidRPr="000623A1">
        <w:rPr>
          <w:rFonts w:cs="David" w:hint="cs"/>
          <w:u w:val="single"/>
          <w:rtl/>
        </w:rPr>
        <w:t>אילטוב</w:t>
      </w:r>
      <w:proofErr w:type="spellEnd"/>
      <w:r w:rsidRPr="000623A1">
        <w:rPr>
          <w:rFonts w:cs="David" w:hint="cs"/>
          <w:u w:val="single"/>
          <w:rtl/>
        </w:rPr>
        <w:t>:</w:t>
      </w:r>
    </w:p>
    <w:p w14:paraId="6EB60F12" w14:textId="77777777" w:rsidR="000623A1" w:rsidRPr="000623A1" w:rsidRDefault="000623A1" w:rsidP="004C1A01">
      <w:pPr>
        <w:bidi/>
        <w:jc w:val="both"/>
        <w:rPr>
          <w:rFonts w:cs="David" w:hint="cs"/>
          <w:u w:val="single"/>
          <w:rtl/>
        </w:rPr>
      </w:pPr>
    </w:p>
    <w:p w14:paraId="596D07D8" w14:textId="77777777" w:rsidR="000623A1" w:rsidRPr="000623A1" w:rsidRDefault="000623A1" w:rsidP="004C1A01">
      <w:pPr>
        <w:bidi/>
        <w:jc w:val="both"/>
        <w:rPr>
          <w:rFonts w:cs="David" w:hint="cs"/>
          <w:rtl/>
        </w:rPr>
      </w:pPr>
      <w:r w:rsidRPr="000623A1">
        <w:rPr>
          <w:rFonts w:cs="David" w:hint="cs"/>
          <w:rtl/>
        </w:rPr>
        <w:tab/>
        <w:t xml:space="preserve">לכן נראה לי שהוא פשוט לא רצה ללכת ונאלצנו - - - </w:t>
      </w:r>
    </w:p>
    <w:p w14:paraId="46D2CF4C" w14:textId="77777777" w:rsidR="000623A1" w:rsidRPr="000623A1" w:rsidRDefault="000623A1" w:rsidP="004C1A01">
      <w:pPr>
        <w:bidi/>
        <w:jc w:val="both"/>
        <w:rPr>
          <w:rFonts w:cs="David" w:hint="cs"/>
          <w:rtl/>
        </w:rPr>
      </w:pPr>
    </w:p>
    <w:p w14:paraId="20676AAE"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A746768" w14:textId="77777777" w:rsidR="000623A1" w:rsidRPr="000623A1" w:rsidRDefault="000623A1" w:rsidP="004C1A01">
      <w:pPr>
        <w:bidi/>
        <w:jc w:val="both"/>
        <w:rPr>
          <w:rFonts w:cs="David" w:hint="cs"/>
          <w:rtl/>
        </w:rPr>
      </w:pPr>
      <w:r w:rsidRPr="000623A1">
        <w:rPr>
          <w:rFonts w:cs="David" w:hint="cs"/>
          <w:rtl/>
        </w:rPr>
        <w:tab/>
      </w:r>
    </w:p>
    <w:p w14:paraId="1EAFE497" w14:textId="77777777" w:rsidR="000623A1" w:rsidRPr="000623A1" w:rsidRDefault="000623A1" w:rsidP="004C1A01">
      <w:pPr>
        <w:bidi/>
        <w:jc w:val="both"/>
        <w:rPr>
          <w:rFonts w:cs="David" w:hint="cs"/>
          <w:rtl/>
        </w:rPr>
      </w:pPr>
      <w:r w:rsidRPr="000623A1">
        <w:rPr>
          <w:rFonts w:cs="David" w:hint="cs"/>
          <w:rtl/>
        </w:rPr>
        <w:tab/>
        <w:t xml:space="preserve">לא. הסיכום היה באמת שיהיה ייצוג לערבים.  </w:t>
      </w:r>
    </w:p>
    <w:p w14:paraId="5CE1263B" w14:textId="77777777" w:rsidR="000623A1" w:rsidRPr="000623A1" w:rsidRDefault="000623A1" w:rsidP="004C1A01">
      <w:pPr>
        <w:bidi/>
        <w:jc w:val="both"/>
        <w:rPr>
          <w:rFonts w:cs="David" w:hint="cs"/>
          <w:rtl/>
        </w:rPr>
      </w:pPr>
    </w:p>
    <w:p w14:paraId="44849A2C" w14:textId="77777777" w:rsidR="000623A1" w:rsidRPr="000623A1" w:rsidRDefault="000623A1" w:rsidP="004C1A01">
      <w:pPr>
        <w:bidi/>
        <w:jc w:val="both"/>
        <w:rPr>
          <w:rFonts w:cs="David" w:hint="cs"/>
          <w:rtl/>
        </w:rPr>
      </w:pPr>
      <w:r w:rsidRPr="000623A1">
        <w:rPr>
          <w:rFonts w:cs="David" w:hint="cs"/>
          <w:u w:val="single"/>
          <w:rtl/>
        </w:rPr>
        <w:t>גדעון סער:</w:t>
      </w:r>
    </w:p>
    <w:p w14:paraId="2E1B63AD" w14:textId="77777777" w:rsidR="000623A1" w:rsidRPr="000623A1" w:rsidRDefault="000623A1" w:rsidP="004C1A01">
      <w:pPr>
        <w:bidi/>
        <w:jc w:val="both"/>
        <w:rPr>
          <w:rFonts w:cs="David" w:hint="cs"/>
          <w:rtl/>
        </w:rPr>
      </w:pPr>
      <w:r w:rsidRPr="000623A1">
        <w:rPr>
          <w:rFonts w:cs="David" w:hint="cs"/>
          <w:rtl/>
        </w:rPr>
        <w:tab/>
      </w:r>
    </w:p>
    <w:p w14:paraId="6BCBA795" w14:textId="77777777" w:rsidR="000623A1" w:rsidRPr="000623A1" w:rsidRDefault="000623A1" w:rsidP="004C1A01">
      <w:pPr>
        <w:bidi/>
        <w:ind w:firstLine="567"/>
        <w:jc w:val="both"/>
        <w:rPr>
          <w:rFonts w:cs="David" w:hint="cs"/>
          <w:rtl/>
        </w:rPr>
      </w:pPr>
      <w:r w:rsidRPr="000623A1">
        <w:rPr>
          <w:rFonts w:cs="David" w:hint="cs"/>
          <w:rtl/>
        </w:rPr>
        <w:t xml:space="preserve">אי אפשר להחליף את זה אלא בהתפטרות שלו. </w:t>
      </w:r>
    </w:p>
    <w:p w14:paraId="7EE8E0C2" w14:textId="77777777" w:rsidR="000623A1" w:rsidRPr="000623A1" w:rsidRDefault="000623A1" w:rsidP="004C1A01">
      <w:pPr>
        <w:bidi/>
        <w:jc w:val="both"/>
        <w:rPr>
          <w:rFonts w:cs="David" w:hint="cs"/>
          <w:rtl/>
        </w:rPr>
      </w:pPr>
    </w:p>
    <w:p w14:paraId="47036664" w14:textId="77777777" w:rsidR="000623A1" w:rsidRPr="000623A1" w:rsidRDefault="000623A1" w:rsidP="004C1A01">
      <w:pPr>
        <w:bidi/>
        <w:jc w:val="both"/>
        <w:rPr>
          <w:rFonts w:cs="David" w:hint="cs"/>
          <w:u w:val="single"/>
          <w:rtl/>
        </w:rPr>
      </w:pPr>
      <w:r w:rsidRPr="000623A1">
        <w:rPr>
          <w:rFonts w:cs="David" w:hint="cs"/>
          <w:u w:val="single"/>
          <w:rtl/>
        </w:rPr>
        <w:t>אלכס מילר:</w:t>
      </w:r>
    </w:p>
    <w:p w14:paraId="687BE42A" w14:textId="77777777" w:rsidR="000623A1" w:rsidRPr="000623A1" w:rsidRDefault="000623A1" w:rsidP="004C1A01">
      <w:pPr>
        <w:bidi/>
        <w:jc w:val="both"/>
        <w:rPr>
          <w:rFonts w:cs="David" w:hint="cs"/>
          <w:rtl/>
        </w:rPr>
      </w:pPr>
    </w:p>
    <w:p w14:paraId="73ED174A" w14:textId="77777777" w:rsidR="000623A1" w:rsidRPr="000623A1" w:rsidRDefault="000623A1" w:rsidP="004C1A01">
      <w:pPr>
        <w:bidi/>
        <w:jc w:val="both"/>
        <w:rPr>
          <w:rFonts w:cs="David" w:hint="cs"/>
          <w:rtl/>
        </w:rPr>
      </w:pPr>
      <w:r w:rsidRPr="000623A1">
        <w:rPr>
          <w:rFonts w:cs="David" w:hint="cs"/>
          <w:rtl/>
        </w:rPr>
        <w:tab/>
        <w:t>בנשיאות יש ייצוג על פי העליות?</w:t>
      </w:r>
    </w:p>
    <w:p w14:paraId="69A371A2" w14:textId="77777777" w:rsidR="000623A1" w:rsidRPr="000623A1" w:rsidRDefault="000623A1" w:rsidP="004C1A01">
      <w:pPr>
        <w:bidi/>
        <w:jc w:val="both"/>
        <w:rPr>
          <w:rFonts w:cs="David" w:hint="cs"/>
          <w:rtl/>
        </w:rPr>
      </w:pPr>
    </w:p>
    <w:p w14:paraId="3E4B4884" w14:textId="77777777" w:rsidR="000623A1" w:rsidRPr="000623A1" w:rsidRDefault="000623A1" w:rsidP="004C1A01">
      <w:pPr>
        <w:bidi/>
        <w:jc w:val="both"/>
        <w:rPr>
          <w:rFonts w:cs="David" w:hint="cs"/>
          <w:rtl/>
        </w:rPr>
      </w:pPr>
      <w:r w:rsidRPr="000623A1">
        <w:rPr>
          <w:rFonts w:cs="David" w:hint="cs"/>
          <w:u w:val="single"/>
          <w:rtl/>
        </w:rPr>
        <w:t>גדעון סער:</w:t>
      </w:r>
    </w:p>
    <w:p w14:paraId="6929C2AC" w14:textId="77777777" w:rsidR="000623A1" w:rsidRPr="000623A1" w:rsidRDefault="000623A1" w:rsidP="004C1A01">
      <w:pPr>
        <w:bidi/>
        <w:jc w:val="both"/>
        <w:rPr>
          <w:rFonts w:cs="David" w:hint="cs"/>
          <w:rtl/>
        </w:rPr>
      </w:pPr>
    </w:p>
    <w:p w14:paraId="021E2EB5" w14:textId="77777777" w:rsidR="000623A1" w:rsidRPr="000623A1" w:rsidRDefault="000623A1" w:rsidP="004C1A01">
      <w:pPr>
        <w:bidi/>
        <w:jc w:val="both"/>
        <w:rPr>
          <w:rFonts w:cs="David" w:hint="cs"/>
          <w:rtl/>
        </w:rPr>
      </w:pPr>
      <w:r w:rsidRPr="000623A1">
        <w:rPr>
          <w:rFonts w:cs="David" w:hint="cs"/>
          <w:rtl/>
        </w:rPr>
        <w:tab/>
        <w:t xml:space="preserve">תשמע חבר הכנסת מילר, יכול להיות שאתה לא אוהב את זה אבל זה המצב. אני לא מציע לעשות התחשבנות על גבו של חבר הכנסת יצחק לוי. </w:t>
      </w:r>
    </w:p>
    <w:p w14:paraId="5AF290A5" w14:textId="77777777" w:rsidR="000623A1" w:rsidRPr="000623A1" w:rsidRDefault="000623A1" w:rsidP="004C1A01">
      <w:pPr>
        <w:bidi/>
        <w:jc w:val="both"/>
        <w:rPr>
          <w:rFonts w:cs="David" w:hint="cs"/>
          <w:rtl/>
        </w:rPr>
      </w:pPr>
    </w:p>
    <w:p w14:paraId="26A4014E" w14:textId="77777777" w:rsidR="000623A1" w:rsidRPr="000623A1" w:rsidRDefault="000623A1" w:rsidP="004C1A01">
      <w:pPr>
        <w:bidi/>
        <w:jc w:val="both"/>
        <w:rPr>
          <w:rFonts w:cs="David" w:hint="cs"/>
          <w:rtl/>
        </w:rPr>
      </w:pPr>
      <w:r w:rsidRPr="000623A1">
        <w:rPr>
          <w:rFonts w:cs="David" w:hint="cs"/>
          <w:u w:val="single"/>
          <w:rtl/>
        </w:rPr>
        <w:t xml:space="preserve">רוברט </w:t>
      </w:r>
      <w:proofErr w:type="spellStart"/>
      <w:r w:rsidRPr="000623A1">
        <w:rPr>
          <w:rFonts w:cs="David" w:hint="cs"/>
          <w:u w:val="single"/>
          <w:rtl/>
        </w:rPr>
        <w:t>אילטוב</w:t>
      </w:r>
      <w:proofErr w:type="spellEnd"/>
      <w:r w:rsidRPr="000623A1">
        <w:rPr>
          <w:rFonts w:cs="David" w:hint="cs"/>
          <w:rtl/>
        </w:rPr>
        <w:t>:</w:t>
      </w:r>
    </w:p>
    <w:p w14:paraId="7CD2E560" w14:textId="77777777" w:rsidR="000623A1" w:rsidRPr="000623A1" w:rsidRDefault="000623A1" w:rsidP="004C1A01">
      <w:pPr>
        <w:bidi/>
        <w:jc w:val="both"/>
        <w:rPr>
          <w:rFonts w:cs="David" w:hint="cs"/>
          <w:rtl/>
        </w:rPr>
      </w:pPr>
    </w:p>
    <w:p w14:paraId="41B67E20" w14:textId="77777777" w:rsidR="000623A1" w:rsidRPr="000623A1" w:rsidRDefault="000623A1" w:rsidP="004C1A01">
      <w:pPr>
        <w:bidi/>
        <w:ind w:firstLine="567"/>
        <w:jc w:val="both"/>
        <w:rPr>
          <w:rFonts w:cs="David" w:hint="cs"/>
          <w:rtl/>
        </w:rPr>
      </w:pPr>
      <w:r w:rsidRPr="000623A1">
        <w:rPr>
          <w:rFonts w:cs="David" w:hint="cs"/>
          <w:rtl/>
        </w:rPr>
        <w:t xml:space="preserve">לכן אנחנו  תמכנו בזה אבל עכשיו אנחנו דנים על החוק. </w:t>
      </w:r>
    </w:p>
    <w:p w14:paraId="11115AFC" w14:textId="77777777" w:rsidR="000623A1" w:rsidRPr="000623A1" w:rsidRDefault="000623A1" w:rsidP="004C1A01">
      <w:pPr>
        <w:bidi/>
        <w:jc w:val="both"/>
        <w:rPr>
          <w:rFonts w:cs="David" w:hint="cs"/>
          <w:rtl/>
        </w:rPr>
      </w:pPr>
    </w:p>
    <w:p w14:paraId="61DC225A" w14:textId="77777777" w:rsidR="000623A1" w:rsidRPr="000623A1" w:rsidRDefault="000623A1" w:rsidP="004C1A01">
      <w:pPr>
        <w:bidi/>
        <w:jc w:val="both"/>
        <w:rPr>
          <w:rFonts w:cs="David" w:hint="cs"/>
          <w:rtl/>
        </w:rPr>
      </w:pPr>
      <w:r w:rsidRPr="000623A1">
        <w:rPr>
          <w:rFonts w:cs="David" w:hint="cs"/>
          <w:u w:val="single"/>
          <w:rtl/>
        </w:rPr>
        <w:t>משה שרוני</w:t>
      </w:r>
      <w:r w:rsidRPr="000623A1">
        <w:rPr>
          <w:rFonts w:cs="David" w:hint="cs"/>
          <w:rtl/>
        </w:rPr>
        <w:t>:</w:t>
      </w:r>
    </w:p>
    <w:p w14:paraId="551EC85C" w14:textId="77777777" w:rsidR="000623A1" w:rsidRPr="000623A1" w:rsidRDefault="000623A1" w:rsidP="004C1A01">
      <w:pPr>
        <w:bidi/>
        <w:jc w:val="both"/>
        <w:rPr>
          <w:rFonts w:cs="David" w:hint="cs"/>
          <w:rtl/>
        </w:rPr>
      </w:pPr>
    </w:p>
    <w:p w14:paraId="18F96052" w14:textId="77777777" w:rsidR="000623A1" w:rsidRPr="000623A1" w:rsidRDefault="000623A1" w:rsidP="004C1A01">
      <w:pPr>
        <w:bidi/>
        <w:ind w:firstLine="567"/>
        <w:jc w:val="both"/>
        <w:rPr>
          <w:rFonts w:cs="David" w:hint="cs"/>
          <w:rtl/>
        </w:rPr>
      </w:pPr>
      <w:r w:rsidRPr="000623A1">
        <w:rPr>
          <w:rFonts w:cs="David" w:hint="cs"/>
          <w:rtl/>
        </w:rPr>
        <w:t xml:space="preserve">אני מבקש את הפרוטוקול של הוועדה המסדרת. </w:t>
      </w:r>
    </w:p>
    <w:p w14:paraId="31F0D6AC" w14:textId="77777777" w:rsidR="000623A1" w:rsidRPr="000623A1" w:rsidRDefault="000623A1" w:rsidP="004C1A01">
      <w:pPr>
        <w:bidi/>
        <w:jc w:val="both"/>
        <w:rPr>
          <w:rFonts w:cs="David" w:hint="cs"/>
          <w:rtl/>
        </w:rPr>
      </w:pPr>
    </w:p>
    <w:p w14:paraId="7F6856C1"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0D514E2" w14:textId="77777777" w:rsidR="000623A1" w:rsidRPr="000623A1" w:rsidRDefault="000623A1" w:rsidP="004C1A01">
      <w:pPr>
        <w:bidi/>
        <w:jc w:val="both"/>
        <w:rPr>
          <w:rFonts w:cs="David" w:hint="cs"/>
          <w:rtl/>
        </w:rPr>
      </w:pPr>
    </w:p>
    <w:p w14:paraId="698F1C28" w14:textId="77777777" w:rsidR="000623A1" w:rsidRPr="000623A1" w:rsidRDefault="000623A1" w:rsidP="004C1A01">
      <w:pPr>
        <w:bidi/>
        <w:jc w:val="both"/>
        <w:rPr>
          <w:rFonts w:cs="David" w:hint="cs"/>
          <w:rtl/>
        </w:rPr>
      </w:pPr>
      <w:r w:rsidRPr="000623A1">
        <w:rPr>
          <w:rFonts w:cs="David" w:hint="cs"/>
          <w:rtl/>
        </w:rPr>
        <w:tab/>
        <w:t xml:space="preserve"> חבר הכנסת גבאי, אתה תומך במינויו של חבר הכנסת יצחק לוי?</w:t>
      </w:r>
    </w:p>
    <w:p w14:paraId="3238269D" w14:textId="77777777" w:rsidR="000623A1" w:rsidRPr="000623A1" w:rsidRDefault="000623A1" w:rsidP="004C1A01">
      <w:pPr>
        <w:bidi/>
        <w:jc w:val="both"/>
        <w:rPr>
          <w:rFonts w:cs="David" w:hint="cs"/>
          <w:rtl/>
        </w:rPr>
      </w:pPr>
    </w:p>
    <w:p w14:paraId="2F2E2715" w14:textId="77777777" w:rsidR="000623A1" w:rsidRPr="000623A1" w:rsidRDefault="000623A1" w:rsidP="004C1A01">
      <w:pPr>
        <w:bidi/>
        <w:jc w:val="both"/>
        <w:rPr>
          <w:rFonts w:cs="David" w:hint="cs"/>
          <w:rtl/>
        </w:rPr>
      </w:pPr>
      <w:r w:rsidRPr="000623A1">
        <w:rPr>
          <w:rFonts w:cs="David" w:hint="cs"/>
          <w:u w:val="single"/>
          <w:rtl/>
        </w:rPr>
        <w:t>אליהו גבאי:</w:t>
      </w:r>
    </w:p>
    <w:p w14:paraId="189E2680" w14:textId="77777777" w:rsidR="000623A1" w:rsidRPr="000623A1" w:rsidRDefault="000623A1" w:rsidP="004C1A01">
      <w:pPr>
        <w:bidi/>
        <w:jc w:val="both"/>
        <w:rPr>
          <w:rFonts w:cs="David" w:hint="cs"/>
          <w:rtl/>
        </w:rPr>
      </w:pPr>
    </w:p>
    <w:p w14:paraId="0637B620" w14:textId="77777777" w:rsidR="000623A1" w:rsidRPr="000623A1" w:rsidRDefault="000623A1" w:rsidP="004C1A01">
      <w:pPr>
        <w:bidi/>
        <w:jc w:val="both"/>
        <w:rPr>
          <w:rFonts w:cs="David" w:hint="cs"/>
          <w:rtl/>
        </w:rPr>
      </w:pPr>
      <w:r w:rsidRPr="000623A1">
        <w:rPr>
          <w:rFonts w:cs="David" w:hint="cs"/>
          <w:rtl/>
        </w:rPr>
        <w:tab/>
        <w:t xml:space="preserve">זאת לא השאלה. השאלה קודם, איך מגיעים למצב שחבר כנסת שהיה צריך לפנות את מקומו לא מפנה. זה מעשה בריונות שהכנסת לא צריכה להשלים עם זה. יש כללים שצריך לנקוט כלפי חבר כנסת שאם הוא מחויב להתפטר, הוא צריך להתפטר. אי אפשר להתחייב בגלל שרוצים לתת ייצוג לאוכלוסייה הערבית. זה לא הולך לפי ייצוג עדות. </w:t>
      </w:r>
    </w:p>
    <w:p w14:paraId="225290E4" w14:textId="77777777" w:rsidR="000623A1" w:rsidRPr="000623A1" w:rsidRDefault="000623A1" w:rsidP="004C1A01">
      <w:pPr>
        <w:bidi/>
        <w:jc w:val="both"/>
        <w:rPr>
          <w:rFonts w:cs="David" w:hint="cs"/>
          <w:rtl/>
        </w:rPr>
      </w:pPr>
    </w:p>
    <w:p w14:paraId="548D3532" w14:textId="77777777" w:rsidR="000623A1" w:rsidRPr="000623A1" w:rsidRDefault="000623A1" w:rsidP="004C1A01">
      <w:pPr>
        <w:bidi/>
        <w:jc w:val="both"/>
        <w:rPr>
          <w:rFonts w:cs="David" w:hint="cs"/>
          <w:u w:val="single"/>
          <w:rtl/>
        </w:rPr>
      </w:pPr>
      <w:r w:rsidRPr="000623A1">
        <w:rPr>
          <w:rFonts w:cs="David" w:hint="cs"/>
          <w:u w:val="single"/>
          <w:rtl/>
        </w:rPr>
        <w:t xml:space="preserve">רוברט </w:t>
      </w:r>
      <w:proofErr w:type="spellStart"/>
      <w:r w:rsidRPr="000623A1">
        <w:rPr>
          <w:rFonts w:cs="David" w:hint="cs"/>
          <w:u w:val="single"/>
          <w:rtl/>
        </w:rPr>
        <w:t>אילטוב</w:t>
      </w:r>
      <w:proofErr w:type="spellEnd"/>
      <w:r w:rsidRPr="000623A1">
        <w:rPr>
          <w:rFonts w:cs="David" w:hint="cs"/>
          <w:u w:val="single"/>
          <w:rtl/>
        </w:rPr>
        <w:t>:</w:t>
      </w:r>
    </w:p>
    <w:p w14:paraId="483EAC1C" w14:textId="77777777" w:rsidR="000623A1" w:rsidRPr="000623A1" w:rsidRDefault="000623A1" w:rsidP="004C1A01">
      <w:pPr>
        <w:bidi/>
        <w:jc w:val="both"/>
        <w:rPr>
          <w:rFonts w:cs="David" w:hint="cs"/>
          <w:u w:val="single"/>
          <w:rtl/>
        </w:rPr>
      </w:pPr>
    </w:p>
    <w:p w14:paraId="275D8C0F" w14:textId="77777777" w:rsidR="000623A1" w:rsidRPr="000623A1" w:rsidRDefault="000623A1" w:rsidP="004C1A01">
      <w:pPr>
        <w:bidi/>
        <w:jc w:val="both"/>
        <w:rPr>
          <w:rFonts w:cs="David" w:hint="cs"/>
          <w:rtl/>
        </w:rPr>
      </w:pPr>
      <w:r w:rsidRPr="000623A1">
        <w:rPr>
          <w:rFonts w:cs="David" w:hint="cs"/>
          <w:rtl/>
        </w:rPr>
        <w:tab/>
        <w:t xml:space="preserve">אז צריך לתת ייצוג גם לדרוזים. </w:t>
      </w:r>
    </w:p>
    <w:p w14:paraId="4AD2E5C7" w14:textId="77777777" w:rsidR="000623A1" w:rsidRPr="000623A1" w:rsidRDefault="000623A1" w:rsidP="004C1A01">
      <w:pPr>
        <w:bidi/>
        <w:jc w:val="both"/>
        <w:rPr>
          <w:rFonts w:cs="David" w:hint="cs"/>
          <w:rtl/>
        </w:rPr>
      </w:pPr>
      <w:r w:rsidRPr="000623A1">
        <w:rPr>
          <w:rFonts w:cs="David" w:hint="cs"/>
          <w:rtl/>
        </w:rPr>
        <w:t xml:space="preserve"> </w:t>
      </w:r>
    </w:p>
    <w:p w14:paraId="17C5E454"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1DD5269C" w14:textId="77777777" w:rsidR="000623A1" w:rsidRPr="000623A1" w:rsidRDefault="000623A1" w:rsidP="004C1A01">
      <w:pPr>
        <w:bidi/>
        <w:jc w:val="both"/>
        <w:rPr>
          <w:rFonts w:cs="David" w:hint="cs"/>
          <w:rtl/>
        </w:rPr>
      </w:pPr>
    </w:p>
    <w:p w14:paraId="1536FC13" w14:textId="77777777" w:rsidR="000623A1" w:rsidRPr="000623A1" w:rsidRDefault="000623A1" w:rsidP="004C1A01">
      <w:pPr>
        <w:bidi/>
        <w:jc w:val="both"/>
        <w:rPr>
          <w:rFonts w:cs="David" w:hint="cs"/>
          <w:rtl/>
        </w:rPr>
      </w:pPr>
      <w:r w:rsidRPr="000623A1">
        <w:rPr>
          <w:rFonts w:cs="David" w:hint="cs"/>
          <w:rtl/>
        </w:rPr>
        <w:tab/>
        <w:t xml:space="preserve"> חבר הכנסת גבאי, זה היה הסיכום. אני מבקש מהחברים שדנים בנושא הזה. הפרוטוקולים מאוד ברורים. מי שרוצה יכול לקבל את הפרוטוקולים מוועדת הכנסת. אני קראתי אותם כמה פעמים. </w:t>
      </w:r>
    </w:p>
    <w:p w14:paraId="797130BA" w14:textId="77777777" w:rsidR="000623A1" w:rsidRPr="000623A1" w:rsidRDefault="000623A1" w:rsidP="004C1A01">
      <w:pPr>
        <w:bidi/>
        <w:jc w:val="both"/>
        <w:rPr>
          <w:rFonts w:cs="David" w:hint="cs"/>
          <w:rtl/>
        </w:rPr>
      </w:pPr>
    </w:p>
    <w:p w14:paraId="066748E2" w14:textId="77777777" w:rsidR="000623A1" w:rsidRPr="000623A1" w:rsidRDefault="000623A1" w:rsidP="004C1A01">
      <w:pPr>
        <w:bidi/>
        <w:jc w:val="both"/>
        <w:rPr>
          <w:rFonts w:cs="David" w:hint="cs"/>
          <w:rtl/>
        </w:rPr>
      </w:pPr>
      <w:r w:rsidRPr="000623A1">
        <w:rPr>
          <w:rFonts w:cs="David" w:hint="cs"/>
          <w:u w:val="single"/>
          <w:rtl/>
        </w:rPr>
        <w:t>אליהו גבאי:</w:t>
      </w:r>
    </w:p>
    <w:p w14:paraId="4363BC93" w14:textId="77777777" w:rsidR="000623A1" w:rsidRPr="000623A1" w:rsidRDefault="000623A1" w:rsidP="004C1A01">
      <w:pPr>
        <w:bidi/>
        <w:jc w:val="both"/>
        <w:rPr>
          <w:rFonts w:cs="David" w:hint="cs"/>
          <w:rtl/>
        </w:rPr>
      </w:pPr>
    </w:p>
    <w:p w14:paraId="64462F43" w14:textId="77777777" w:rsidR="000623A1" w:rsidRPr="000623A1" w:rsidRDefault="000623A1" w:rsidP="004C1A01">
      <w:pPr>
        <w:bidi/>
        <w:jc w:val="both"/>
        <w:rPr>
          <w:rFonts w:cs="David" w:hint="cs"/>
          <w:rtl/>
        </w:rPr>
      </w:pPr>
      <w:r w:rsidRPr="000623A1">
        <w:rPr>
          <w:rFonts w:cs="David" w:hint="cs"/>
          <w:rtl/>
        </w:rPr>
        <w:tab/>
        <w:t xml:space="preserve"> מי היה צריך להתפטר כדי שאפשר יהיה להחליף את יצחק לוי?</w:t>
      </w:r>
    </w:p>
    <w:p w14:paraId="739011B3" w14:textId="77777777" w:rsidR="000623A1" w:rsidRPr="000623A1" w:rsidRDefault="000623A1" w:rsidP="004C1A01">
      <w:pPr>
        <w:bidi/>
        <w:jc w:val="both"/>
        <w:rPr>
          <w:rFonts w:cs="David" w:hint="cs"/>
          <w:rtl/>
        </w:rPr>
      </w:pPr>
    </w:p>
    <w:p w14:paraId="79040399"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2A0B034A" w14:textId="77777777" w:rsidR="000623A1" w:rsidRPr="000623A1" w:rsidRDefault="000623A1" w:rsidP="004C1A01">
      <w:pPr>
        <w:bidi/>
        <w:jc w:val="both"/>
        <w:rPr>
          <w:rFonts w:cs="David" w:hint="cs"/>
          <w:rtl/>
        </w:rPr>
      </w:pPr>
    </w:p>
    <w:p w14:paraId="0389E75B" w14:textId="77777777" w:rsidR="000623A1" w:rsidRPr="000623A1" w:rsidRDefault="000623A1" w:rsidP="004C1A01">
      <w:pPr>
        <w:bidi/>
        <w:jc w:val="both"/>
        <w:rPr>
          <w:rFonts w:cs="David" w:hint="cs"/>
          <w:rtl/>
        </w:rPr>
      </w:pPr>
      <w:r w:rsidRPr="000623A1">
        <w:rPr>
          <w:rFonts w:cs="David" w:hint="cs"/>
          <w:rtl/>
        </w:rPr>
        <w:tab/>
        <w:t xml:space="preserve">לא צריך להתפטר. החלטנו אז שאנחנו מחוקקים חוק, הוראת שעה, להוסיף עוד סגן. אנחנו משאירים את הייצוג לערבים. </w:t>
      </w:r>
    </w:p>
    <w:p w14:paraId="5C7D4DBF" w14:textId="77777777" w:rsidR="000623A1" w:rsidRPr="000623A1" w:rsidRDefault="000623A1" w:rsidP="004C1A01">
      <w:pPr>
        <w:bidi/>
        <w:jc w:val="both"/>
        <w:rPr>
          <w:rFonts w:cs="David" w:hint="cs"/>
          <w:rtl/>
        </w:rPr>
      </w:pPr>
      <w:r w:rsidRPr="000623A1">
        <w:rPr>
          <w:rFonts w:cs="David"/>
          <w:rtl/>
        </w:rPr>
        <w:br w:type="page"/>
      </w:r>
    </w:p>
    <w:p w14:paraId="4E1C815C" w14:textId="77777777" w:rsidR="000623A1" w:rsidRPr="000623A1" w:rsidRDefault="000623A1" w:rsidP="004C1A01">
      <w:pPr>
        <w:bidi/>
        <w:jc w:val="both"/>
        <w:rPr>
          <w:rFonts w:cs="David" w:hint="cs"/>
          <w:rtl/>
        </w:rPr>
      </w:pPr>
      <w:r w:rsidRPr="000623A1">
        <w:rPr>
          <w:rFonts w:cs="David" w:hint="cs"/>
          <w:u w:val="single"/>
          <w:rtl/>
        </w:rPr>
        <w:t>אליהו גבאי:</w:t>
      </w:r>
    </w:p>
    <w:p w14:paraId="369B929F" w14:textId="77777777" w:rsidR="000623A1" w:rsidRPr="000623A1" w:rsidRDefault="000623A1" w:rsidP="004C1A01">
      <w:pPr>
        <w:bidi/>
        <w:jc w:val="both"/>
        <w:rPr>
          <w:rFonts w:cs="David" w:hint="cs"/>
          <w:rtl/>
        </w:rPr>
      </w:pPr>
    </w:p>
    <w:p w14:paraId="09549C55" w14:textId="77777777" w:rsidR="000623A1" w:rsidRPr="000623A1" w:rsidRDefault="000623A1" w:rsidP="004C1A01">
      <w:pPr>
        <w:bidi/>
        <w:jc w:val="both"/>
        <w:rPr>
          <w:rFonts w:cs="David" w:hint="cs"/>
          <w:rtl/>
        </w:rPr>
      </w:pPr>
      <w:r w:rsidRPr="000623A1">
        <w:rPr>
          <w:rFonts w:cs="David" w:hint="cs"/>
          <w:rtl/>
        </w:rPr>
        <w:tab/>
        <w:t xml:space="preserve">סליחה, אי אפשר ליהנות משני העולמות. גם נהנים כקבוצה וגם - - - </w:t>
      </w:r>
    </w:p>
    <w:p w14:paraId="0DFE0FB2" w14:textId="77777777" w:rsidR="000623A1" w:rsidRPr="000623A1" w:rsidRDefault="000623A1" w:rsidP="004C1A01">
      <w:pPr>
        <w:bidi/>
        <w:jc w:val="both"/>
        <w:rPr>
          <w:rFonts w:cs="David" w:hint="cs"/>
          <w:rtl/>
        </w:rPr>
      </w:pPr>
    </w:p>
    <w:p w14:paraId="66ACD696"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FB117CE" w14:textId="77777777" w:rsidR="000623A1" w:rsidRPr="000623A1" w:rsidRDefault="000623A1" w:rsidP="004C1A01">
      <w:pPr>
        <w:bidi/>
        <w:jc w:val="both"/>
        <w:rPr>
          <w:rFonts w:cs="David" w:hint="cs"/>
          <w:rtl/>
        </w:rPr>
      </w:pPr>
    </w:p>
    <w:p w14:paraId="17EAEF1D" w14:textId="77777777" w:rsidR="000623A1" w:rsidRPr="000623A1" w:rsidRDefault="000623A1" w:rsidP="004C1A01">
      <w:pPr>
        <w:bidi/>
        <w:jc w:val="both"/>
        <w:rPr>
          <w:rFonts w:cs="David" w:hint="cs"/>
          <w:rtl/>
        </w:rPr>
      </w:pPr>
      <w:r w:rsidRPr="000623A1">
        <w:rPr>
          <w:rFonts w:cs="David" w:hint="cs"/>
          <w:rtl/>
        </w:rPr>
        <w:tab/>
        <w:t xml:space="preserve">גבאי, הוועדה המסדרת והוועדה הזאת, בראשותה של רוחמה אברהם, אישרה את הדבר. </w:t>
      </w:r>
    </w:p>
    <w:p w14:paraId="2AE3E4A2" w14:textId="77777777" w:rsidR="000623A1" w:rsidRPr="000623A1" w:rsidRDefault="000623A1" w:rsidP="004C1A01">
      <w:pPr>
        <w:bidi/>
        <w:jc w:val="both"/>
        <w:rPr>
          <w:rFonts w:cs="David" w:hint="cs"/>
          <w:rtl/>
        </w:rPr>
      </w:pPr>
    </w:p>
    <w:p w14:paraId="03C6DE11"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7F41E307" w14:textId="77777777" w:rsidR="000623A1" w:rsidRPr="000623A1" w:rsidRDefault="000623A1" w:rsidP="004C1A01">
      <w:pPr>
        <w:bidi/>
        <w:jc w:val="both"/>
        <w:rPr>
          <w:rFonts w:cs="David" w:hint="cs"/>
          <w:rtl/>
        </w:rPr>
      </w:pPr>
    </w:p>
    <w:p w14:paraId="1DAF6DDE" w14:textId="77777777" w:rsidR="000623A1" w:rsidRPr="000623A1" w:rsidRDefault="000623A1" w:rsidP="004C1A01">
      <w:pPr>
        <w:bidi/>
        <w:ind w:firstLine="567"/>
        <w:jc w:val="both"/>
        <w:rPr>
          <w:rFonts w:cs="David" w:hint="cs"/>
          <w:rtl/>
        </w:rPr>
      </w:pPr>
      <w:r w:rsidRPr="000623A1">
        <w:rPr>
          <w:rFonts w:cs="David" w:hint="cs"/>
          <w:rtl/>
        </w:rPr>
        <w:t xml:space="preserve">אבל אפשר לכנס מחדש את הוועדה המסדרת ולדון בנושא. </w:t>
      </w:r>
    </w:p>
    <w:p w14:paraId="6E16ADE5" w14:textId="77777777" w:rsidR="000623A1" w:rsidRPr="000623A1" w:rsidRDefault="000623A1" w:rsidP="004C1A01">
      <w:pPr>
        <w:bidi/>
        <w:jc w:val="both"/>
        <w:rPr>
          <w:rFonts w:cs="David" w:hint="cs"/>
          <w:rtl/>
        </w:rPr>
      </w:pPr>
    </w:p>
    <w:p w14:paraId="771A18A2" w14:textId="77777777" w:rsidR="000623A1" w:rsidRPr="000623A1" w:rsidRDefault="000623A1" w:rsidP="004C1A01">
      <w:pPr>
        <w:bidi/>
        <w:jc w:val="both"/>
        <w:rPr>
          <w:rFonts w:cs="David" w:hint="cs"/>
          <w:rtl/>
        </w:rPr>
      </w:pPr>
      <w:r w:rsidRPr="000623A1">
        <w:rPr>
          <w:rFonts w:cs="David" w:hint="cs"/>
          <w:u w:val="single"/>
          <w:rtl/>
        </w:rPr>
        <w:t>גדעון סער:</w:t>
      </w:r>
    </w:p>
    <w:p w14:paraId="3F2FF52A" w14:textId="77777777" w:rsidR="000623A1" w:rsidRPr="000623A1" w:rsidRDefault="000623A1" w:rsidP="004C1A01">
      <w:pPr>
        <w:bidi/>
        <w:jc w:val="both"/>
        <w:rPr>
          <w:rFonts w:cs="David" w:hint="cs"/>
          <w:rtl/>
        </w:rPr>
      </w:pPr>
    </w:p>
    <w:p w14:paraId="2DDD1EE8" w14:textId="77777777" w:rsidR="000623A1" w:rsidRPr="000623A1" w:rsidRDefault="000623A1" w:rsidP="004C1A01">
      <w:pPr>
        <w:bidi/>
        <w:jc w:val="both"/>
        <w:rPr>
          <w:rFonts w:cs="David" w:hint="cs"/>
          <w:rtl/>
        </w:rPr>
      </w:pPr>
      <w:r w:rsidRPr="000623A1">
        <w:rPr>
          <w:rFonts w:cs="David" w:hint="cs"/>
          <w:rtl/>
        </w:rPr>
        <w:tab/>
        <w:t>ועדת הכנסת היא הוועדה שנכנסת לנעלי הוועדה המסדרת. יש לכם שתי ברירות, לא לאפשר לחבר הכנסת לוי להתמנות או כן.</w:t>
      </w:r>
    </w:p>
    <w:p w14:paraId="16F76B2C" w14:textId="77777777" w:rsidR="000623A1" w:rsidRPr="000623A1" w:rsidRDefault="000623A1" w:rsidP="004C1A01">
      <w:pPr>
        <w:bidi/>
        <w:jc w:val="both"/>
        <w:rPr>
          <w:rFonts w:cs="David" w:hint="cs"/>
          <w:rtl/>
        </w:rPr>
      </w:pPr>
    </w:p>
    <w:p w14:paraId="2CD73600" w14:textId="77777777" w:rsidR="000623A1" w:rsidRPr="000623A1" w:rsidRDefault="000623A1" w:rsidP="004C1A01">
      <w:pPr>
        <w:bidi/>
        <w:jc w:val="both"/>
        <w:rPr>
          <w:rFonts w:cs="David" w:hint="cs"/>
          <w:rtl/>
        </w:rPr>
      </w:pPr>
      <w:r w:rsidRPr="000623A1">
        <w:rPr>
          <w:rFonts w:cs="David" w:hint="cs"/>
          <w:u w:val="single"/>
          <w:rtl/>
        </w:rPr>
        <w:t>משה שרוני</w:t>
      </w:r>
      <w:r w:rsidRPr="000623A1">
        <w:rPr>
          <w:rFonts w:cs="David" w:hint="cs"/>
          <w:rtl/>
        </w:rPr>
        <w:t>:</w:t>
      </w:r>
    </w:p>
    <w:p w14:paraId="573F6E9F" w14:textId="77777777" w:rsidR="000623A1" w:rsidRPr="000623A1" w:rsidRDefault="000623A1" w:rsidP="004C1A01">
      <w:pPr>
        <w:bidi/>
        <w:jc w:val="both"/>
        <w:rPr>
          <w:rFonts w:cs="David" w:hint="cs"/>
          <w:rtl/>
        </w:rPr>
      </w:pPr>
    </w:p>
    <w:p w14:paraId="3783B4AF" w14:textId="77777777" w:rsidR="000623A1" w:rsidRPr="000623A1" w:rsidRDefault="000623A1" w:rsidP="004C1A01">
      <w:pPr>
        <w:bidi/>
        <w:ind w:firstLine="567"/>
        <w:jc w:val="both"/>
        <w:rPr>
          <w:rFonts w:cs="David" w:hint="cs"/>
          <w:rtl/>
        </w:rPr>
      </w:pPr>
      <w:r w:rsidRPr="000623A1">
        <w:rPr>
          <w:rFonts w:cs="David" w:hint="cs"/>
          <w:rtl/>
        </w:rPr>
        <w:t xml:space="preserve">השאלה לא נכונה. </w:t>
      </w:r>
    </w:p>
    <w:p w14:paraId="52B77F21" w14:textId="77777777" w:rsidR="000623A1" w:rsidRPr="000623A1" w:rsidRDefault="000623A1" w:rsidP="004C1A01">
      <w:pPr>
        <w:bidi/>
        <w:jc w:val="both"/>
        <w:rPr>
          <w:rFonts w:cs="David" w:hint="cs"/>
          <w:rtl/>
        </w:rPr>
      </w:pPr>
    </w:p>
    <w:p w14:paraId="649501DB" w14:textId="77777777" w:rsidR="000623A1" w:rsidRPr="000623A1" w:rsidRDefault="000623A1" w:rsidP="004C1A01">
      <w:pPr>
        <w:bidi/>
        <w:jc w:val="both"/>
        <w:rPr>
          <w:rFonts w:cs="David" w:hint="cs"/>
          <w:u w:val="single"/>
          <w:rtl/>
        </w:rPr>
      </w:pPr>
      <w:r w:rsidRPr="000623A1">
        <w:rPr>
          <w:rFonts w:cs="David" w:hint="cs"/>
          <w:u w:val="single"/>
          <w:rtl/>
        </w:rPr>
        <w:t>אלכס מילר:</w:t>
      </w:r>
    </w:p>
    <w:p w14:paraId="43752BD7" w14:textId="77777777" w:rsidR="000623A1" w:rsidRPr="000623A1" w:rsidRDefault="000623A1" w:rsidP="004C1A01">
      <w:pPr>
        <w:bidi/>
        <w:jc w:val="both"/>
        <w:rPr>
          <w:rFonts w:cs="David" w:hint="cs"/>
          <w:rtl/>
        </w:rPr>
      </w:pPr>
    </w:p>
    <w:p w14:paraId="011FA58F" w14:textId="77777777" w:rsidR="000623A1" w:rsidRPr="000623A1" w:rsidRDefault="000623A1" w:rsidP="004C1A01">
      <w:pPr>
        <w:bidi/>
        <w:ind w:firstLine="567"/>
        <w:jc w:val="both"/>
        <w:rPr>
          <w:rFonts w:cs="David" w:hint="cs"/>
          <w:rtl/>
        </w:rPr>
      </w:pPr>
      <w:r w:rsidRPr="000623A1">
        <w:rPr>
          <w:rFonts w:cs="David" w:hint="cs"/>
          <w:rtl/>
        </w:rPr>
        <w:t xml:space="preserve">אדוני היושב ראש, כשהתקבלה החלטה שבסופו של דבר תהיה רוטציה ולא התקבלה החלטה שגם הנציג של האיחוד הלאומי  מפד"ל יתחיל בתור סגן וגם אחמד טיבי יכהן כסגן, הייתי מבין שכל שינוי - אם יש צורך בשינוי והכנסת תחליט על השינוי זה צריך לעבור בכנסת הבאה. </w:t>
      </w:r>
    </w:p>
    <w:p w14:paraId="361F193F" w14:textId="77777777" w:rsidR="000623A1" w:rsidRPr="000623A1" w:rsidRDefault="000623A1" w:rsidP="004C1A01">
      <w:pPr>
        <w:bidi/>
        <w:jc w:val="both"/>
        <w:rPr>
          <w:rFonts w:cs="David" w:hint="cs"/>
          <w:rtl/>
        </w:rPr>
      </w:pPr>
    </w:p>
    <w:p w14:paraId="62184580"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82F2CF8" w14:textId="77777777" w:rsidR="000623A1" w:rsidRPr="000623A1" w:rsidRDefault="000623A1" w:rsidP="004C1A01">
      <w:pPr>
        <w:bidi/>
        <w:jc w:val="both"/>
        <w:rPr>
          <w:rFonts w:cs="David" w:hint="cs"/>
          <w:rtl/>
        </w:rPr>
      </w:pPr>
      <w:r w:rsidRPr="000623A1">
        <w:rPr>
          <w:rFonts w:cs="David" w:hint="cs"/>
          <w:rtl/>
        </w:rPr>
        <w:t xml:space="preserve">. </w:t>
      </w:r>
    </w:p>
    <w:p w14:paraId="24DD0E65" w14:textId="77777777" w:rsidR="000623A1" w:rsidRPr="000623A1" w:rsidRDefault="000623A1" w:rsidP="004C1A01">
      <w:pPr>
        <w:bidi/>
        <w:jc w:val="both"/>
        <w:rPr>
          <w:rFonts w:cs="David" w:hint="cs"/>
          <w:rtl/>
        </w:rPr>
      </w:pPr>
      <w:r w:rsidRPr="000623A1">
        <w:rPr>
          <w:rFonts w:cs="David" w:hint="cs"/>
          <w:rtl/>
        </w:rPr>
        <w:tab/>
        <w:t xml:space="preserve">אבל מילר, זאת ההחלטה של  הוועדה המסדרת. היא החליטה שזה יתבצע במחצית הקדנציה ועכשיו אנחנו נמצאים במחצית הקדנציה. </w:t>
      </w:r>
    </w:p>
    <w:p w14:paraId="4F7E0C89" w14:textId="77777777" w:rsidR="000623A1" w:rsidRPr="000623A1" w:rsidRDefault="000623A1" w:rsidP="004C1A01">
      <w:pPr>
        <w:bidi/>
        <w:jc w:val="both"/>
        <w:rPr>
          <w:rFonts w:cs="David" w:hint="cs"/>
          <w:rtl/>
        </w:rPr>
      </w:pPr>
    </w:p>
    <w:p w14:paraId="31B3C76D" w14:textId="77777777" w:rsidR="000623A1" w:rsidRPr="000623A1" w:rsidRDefault="000623A1" w:rsidP="004C1A01">
      <w:pPr>
        <w:bidi/>
        <w:jc w:val="both"/>
        <w:rPr>
          <w:rFonts w:cs="David" w:hint="cs"/>
          <w:rtl/>
        </w:rPr>
      </w:pPr>
      <w:r w:rsidRPr="000623A1">
        <w:rPr>
          <w:rFonts w:cs="David" w:hint="cs"/>
          <w:u w:val="single"/>
          <w:rtl/>
        </w:rPr>
        <w:t>אלכס מילר:</w:t>
      </w:r>
    </w:p>
    <w:p w14:paraId="58F66A67" w14:textId="77777777" w:rsidR="000623A1" w:rsidRPr="000623A1" w:rsidRDefault="000623A1" w:rsidP="004C1A01">
      <w:pPr>
        <w:bidi/>
        <w:jc w:val="both"/>
        <w:rPr>
          <w:rFonts w:cs="David" w:hint="cs"/>
          <w:rtl/>
        </w:rPr>
      </w:pPr>
    </w:p>
    <w:p w14:paraId="005CC80A" w14:textId="77777777" w:rsidR="000623A1" w:rsidRPr="000623A1" w:rsidRDefault="000623A1" w:rsidP="004C1A01">
      <w:pPr>
        <w:bidi/>
        <w:jc w:val="both"/>
        <w:rPr>
          <w:rFonts w:cs="David" w:hint="cs"/>
          <w:rtl/>
        </w:rPr>
      </w:pPr>
      <w:r w:rsidRPr="000623A1">
        <w:rPr>
          <w:rFonts w:cs="David" w:hint="cs"/>
          <w:rtl/>
        </w:rPr>
        <w:tab/>
        <w:t xml:space="preserve">אדוני היושב ראש, אני מציע שתהיה רוטציה. </w:t>
      </w:r>
    </w:p>
    <w:p w14:paraId="0272DA37" w14:textId="77777777" w:rsidR="000623A1" w:rsidRPr="000623A1" w:rsidRDefault="000623A1" w:rsidP="004C1A01">
      <w:pPr>
        <w:bidi/>
        <w:jc w:val="both"/>
        <w:rPr>
          <w:rFonts w:cs="David" w:hint="cs"/>
          <w:rtl/>
        </w:rPr>
      </w:pPr>
    </w:p>
    <w:p w14:paraId="0B2A1467"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85D598B" w14:textId="77777777" w:rsidR="000623A1" w:rsidRPr="000623A1" w:rsidRDefault="000623A1" w:rsidP="004C1A01">
      <w:pPr>
        <w:bidi/>
        <w:jc w:val="both"/>
        <w:rPr>
          <w:rFonts w:cs="David" w:hint="cs"/>
          <w:rtl/>
        </w:rPr>
      </w:pPr>
    </w:p>
    <w:p w14:paraId="604114E7" w14:textId="77777777" w:rsidR="000623A1" w:rsidRPr="000623A1" w:rsidRDefault="000623A1" w:rsidP="004C1A01">
      <w:pPr>
        <w:bidi/>
        <w:jc w:val="both"/>
        <w:rPr>
          <w:rFonts w:cs="David" w:hint="cs"/>
          <w:rtl/>
        </w:rPr>
      </w:pPr>
      <w:r w:rsidRPr="000623A1">
        <w:rPr>
          <w:rFonts w:cs="David" w:hint="cs"/>
          <w:rtl/>
        </w:rPr>
        <w:tab/>
        <w:t xml:space="preserve">מהכנסת הבאה והלאה. </w:t>
      </w:r>
    </w:p>
    <w:p w14:paraId="3BCBDD8D" w14:textId="77777777" w:rsidR="000623A1" w:rsidRPr="000623A1" w:rsidRDefault="000623A1" w:rsidP="004C1A01">
      <w:pPr>
        <w:bidi/>
        <w:jc w:val="both"/>
        <w:rPr>
          <w:rFonts w:cs="David" w:hint="cs"/>
          <w:rtl/>
        </w:rPr>
      </w:pPr>
    </w:p>
    <w:p w14:paraId="16FF38D3" w14:textId="77777777" w:rsidR="000623A1" w:rsidRPr="000623A1" w:rsidRDefault="000623A1" w:rsidP="004C1A01">
      <w:pPr>
        <w:bidi/>
        <w:jc w:val="both"/>
        <w:rPr>
          <w:rFonts w:cs="David" w:hint="cs"/>
          <w:u w:val="single"/>
          <w:rtl/>
        </w:rPr>
      </w:pPr>
      <w:r w:rsidRPr="000623A1">
        <w:rPr>
          <w:rFonts w:cs="David" w:hint="cs"/>
          <w:u w:val="single"/>
          <w:rtl/>
        </w:rPr>
        <w:t>גדעון סער:</w:t>
      </w:r>
    </w:p>
    <w:p w14:paraId="5833BEE2" w14:textId="77777777" w:rsidR="000623A1" w:rsidRPr="000623A1" w:rsidRDefault="000623A1" w:rsidP="004C1A01">
      <w:pPr>
        <w:bidi/>
        <w:jc w:val="both"/>
        <w:rPr>
          <w:rFonts w:cs="David" w:hint="cs"/>
          <w:rtl/>
        </w:rPr>
      </w:pPr>
    </w:p>
    <w:p w14:paraId="542EC1D6" w14:textId="77777777" w:rsidR="000623A1" w:rsidRPr="000623A1" w:rsidRDefault="000623A1" w:rsidP="004C1A01">
      <w:pPr>
        <w:bidi/>
        <w:jc w:val="both"/>
        <w:rPr>
          <w:rFonts w:cs="David" w:hint="cs"/>
          <w:rtl/>
        </w:rPr>
      </w:pPr>
      <w:r w:rsidRPr="000623A1">
        <w:rPr>
          <w:rFonts w:cs="David" w:hint="cs"/>
          <w:rtl/>
        </w:rPr>
        <w:tab/>
        <w:t>מה זאת אומרת שתהיה רוטציה? אתה יכול לחייב אותו להתפטר?</w:t>
      </w:r>
    </w:p>
    <w:p w14:paraId="20CF1180" w14:textId="77777777" w:rsidR="000623A1" w:rsidRPr="000623A1" w:rsidRDefault="000623A1" w:rsidP="004C1A01">
      <w:pPr>
        <w:bidi/>
        <w:jc w:val="both"/>
        <w:rPr>
          <w:rFonts w:cs="David" w:hint="cs"/>
          <w:rtl/>
        </w:rPr>
      </w:pPr>
    </w:p>
    <w:p w14:paraId="42DF1E69" w14:textId="77777777" w:rsidR="000623A1" w:rsidRPr="000623A1" w:rsidRDefault="000623A1" w:rsidP="004C1A01">
      <w:pPr>
        <w:bidi/>
        <w:jc w:val="both"/>
        <w:rPr>
          <w:rFonts w:cs="David" w:hint="cs"/>
          <w:u w:val="single"/>
          <w:rtl/>
        </w:rPr>
      </w:pPr>
      <w:r w:rsidRPr="000623A1">
        <w:rPr>
          <w:rFonts w:cs="David" w:hint="cs"/>
          <w:u w:val="single"/>
          <w:rtl/>
        </w:rPr>
        <w:t>אלכס מילר:</w:t>
      </w:r>
    </w:p>
    <w:p w14:paraId="049E83DB" w14:textId="77777777" w:rsidR="000623A1" w:rsidRPr="000623A1" w:rsidRDefault="000623A1" w:rsidP="004C1A01">
      <w:pPr>
        <w:bidi/>
        <w:jc w:val="both"/>
        <w:rPr>
          <w:rFonts w:cs="David" w:hint="cs"/>
          <w:u w:val="single"/>
          <w:rtl/>
        </w:rPr>
      </w:pPr>
    </w:p>
    <w:p w14:paraId="503516A4" w14:textId="77777777" w:rsidR="000623A1" w:rsidRPr="000623A1" w:rsidRDefault="000623A1" w:rsidP="004C1A01">
      <w:pPr>
        <w:bidi/>
        <w:jc w:val="both"/>
        <w:rPr>
          <w:rFonts w:cs="David" w:hint="cs"/>
          <w:rtl/>
        </w:rPr>
      </w:pPr>
      <w:r w:rsidRPr="000623A1">
        <w:rPr>
          <w:rFonts w:cs="David" w:hint="cs"/>
          <w:rtl/>
        </w:rPr>
        <w:tab/>
        <w:t xml:space="preserve">שאחמד טיבי ייצא והנציג של מפד"ל ייכנס ואז אנחנו נחליט. </w:t>
      </w:r>
    </w:p>
    <w:p w14:paraId="1FB26041" w14:textId="77777777" w:rsidR="000623A1" w:rsidRPr="000623A1" w:rsidRDefault="000623A1" w:rsidP="004C1A01">
      <w:pPr>
        <w:bidi/>
        <w:jc w:val="both"/>
        <w:rPr>
          <w:rFonts w:cs="David" w:hint="cs"/>
          <w:rtl/>
        </w:rPr>
      </w:pPr>
    </w:p>
    <w:p w14:paraId="19236CD1" w14:textId="77777777" w:rsidR="000623A1" w:rsidRPr="000623A1" w:rsidRDefault="000623A1" w:rsidP="004C1A01">
      <w:pPr>
        <w:bidi/>
        <w:jc w:val="both"/>
        <w:rPr>
          <w:rFonts w:cs="David" w:hint="cs"/>
          <w:rtl/>
        </w:rPr>
      </w:pPr>
      <w:r w:rsidRPr="000623A1">
        <w:rPr>
          <w:rFonts w:cs="David" w:hint="cs"/>
          <w:u w:val="single"/>
          <w:rtl/>
        </w:rPr>
        <w:t>גדעון סער:</w:t>
      </w:r>
    </w:p>
    <w:p w14:paraId="7F12412C" w14:textId="77777777" w:rsidR="000623A1" w:rsidRPr="000623A1" w:rsidRDefault="000623A1" w:rsidP="004C1A01">
      <w:pPr>
        <w:bidi/>
        <w:jc w:val="both"/>
        <w:rPr>
          <w:rFonts w:cs="David" w:hint="cs"/>
          <w:rtl/>
        </w:rPr>
      </w:pPr>
      <w:r w:rsidRPr="000623A1">
        <w:rPr>
          <w:rFonts w:cs="David" w:hint="cs"/>
          <w:rtl/>
        </w:rPr>
        <w:tab/>
      </w:r>
    </w:p>
    <w:p w14:paraId="7A5B3E79" w14:textId="77777777" w:rsidR="000623A1" w:rsidRPr="000623A1" w:rsidRDefault="000623A1" w:rsidP="004C1A01">
      <w:pPr>
        <w:bidi/>
        <w:jc w:val="both"/>
        <w:rPr>
          <w:rFonts w:cs="David" w:hint="cs"/>
          <w:rtl/>
        </w:rPr>
      </w:pPr>
      <w:r w:rsidRPr="000623A1">
        <w:rPr>
          <w:rFonts w:cs="David" w:hint="cs"/>
          <w:rtl/>
        </w:rPr>
        <w:tab/>
        <w:t>מאה אחוז, בואו לא נאשר, זה הנציג שלכם.</w:t>
      </w:r>
    </w:p>
    <w:p w14:paraId="1978B427" w14:textId="77777777" w:rsidR="000623A1" w:rsidRPr="000623A1" w:rsidRDefault="000623A1" w:rsidP="004C1A01">
      <w:pPr>
        <w:bidi/>
        <w:jc w:val="both"/>
        <w:rPr>
          <w:rFonts w:cs="David" w:hint="cs"/>
          <w:rtl/>
        </w:rPr>
      </w:pPr>
    </w:p>
    <w:p w14:paraId="46A3E9F3"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1952E872" w14:textId="77777777" w:rsidR="000623A1" w:rsidRPr="000623A1" w:rsidRDefault="000623A1" w:rsidP="004C1A01">
      <w:pPr>
        <w:bidi/>
        <w:jc w:val="both"/>
        <w:rPr>
          <w:rFonts w:cs="David" w:hint="cs"/>
          <w:rtl/>
        </w:rPr>
      </w:pPr>
    </w:p>
    <w:p w14:paraId="1CAC16BD" w14:textId="77777777" w:rsidR="000623A1" w:rsidRPr="000623A1" w:rsidRDefault="000623A1" w:rsidP="004C1A01">
      <w:pPr>
        <w:bidi/>
        <w:jc w:val="both"/>
        <w:rPr>
          <w:rFonts w:cs="David" w:hint="cs"/>
          <w:rtl/>
        </w:rPr>
      </w:pPr>
      <w:r w:rsidRPr="000623A1">
        <w:rPr>
          <w:rFonts w:cs="David" w:hint="cs"/>
          <w:rtl/>
        </w:rPr>
        <w:tab/>
        <w:t xml:space="preserve">רבותי, זה היה הסיכום כאן בוועדה. אפשר לשנות את הסיכום, תעלו הצעה לסדר, תשנו מה שאתם רוצים ונדון בכל הצעת חוק אחרת שתגישו. </w:t>
      </w:r>
    </w:p>
    <w:p w14:paraId="10F1026A" w14:textId="77777777" w:rsidR="000623A1" w:rsidRPr="000623A1" w:rsidRDefault="000623A1" w:rsidP="004C1A01">
      <w:pPr>
        <w:bidi/>
        <w:jc w:val="both"/>
        <w:rPr>
          <w:rFonts w:cs="David" w:hint="cs"/>
          <w:rtl/>
        </w:rPr>
      </w:pPr>
    </w:p>
    <w:p w14:paraId="08F6675D" w14:textId="77777777" w:rsidR="000623A1" w:rsidRPr="000623A1" w:rsidRDefault="000623A1" w:rsidP="004C1A01">
      <w:pPr>
        <w:bidi/>
        <w:jc w:val="both"/>
        <w:rPr>
          <w:rFonts w:cs="David" w:hint="cs"/>
          <w:rtl/>
        </w:rPr>
      </w:pPr>
      <w:r w:rsidRPr="000623A1">
        <w:rPr>
          <w:rFonts w:cs="David" w:hint="cs"/>
          <w:rtl/>
        </w:rPr>
        <w:tab/>
        <w:t xml:space="preserve">כמו שגדעון אמר, אני חושב שהסכמים צריך לכבד ולא צריך לעשות את זה על הגב של יצחק לוי. </w:t>
      </w:r>
    </w:p>
    <w:p w14:paraId="6FE81FDE" w14:textId="77777777" w:rsidR="000623A1" w:rsidRPr="000623A1" w:rsidRDefault="000623A1" w:rsidP="004C1A01">
      <w:pPr>
        <w:bidi/>
        <w:jc w:val="both"/>
        <w:rPr>
          <w:rFonts w:cs="David" w:hint="cs"/>
          <w:i/>
          <w:iCs/>
          <w:rtl/>
        </w:rPr>
      </w:pPr>
    </w:p>
    <w:p w14:paraId="371B739F" w14:textId="77777777" w:rsidR="000623A1" w:rsidRPr="000623A1" w:rsidRDefault="000623A1" w:rsidP="004C1A01">
      <w:pPr>
        <w:bidi/>
        <w:jc w:val="both"/>
        <w:rPr>
          <w:rFonts w:cs="David" w:hint="cs"/>
          <w:rtl/>
        </w:rPr>
      </w:pPr>
      <w:r w:rsidRPr="000623A1">
        <w:rPr>
          <w:rFonts w:cs="David" w:hint="cs"/>
          <w:i/>
          <w:iCs/>
          <w:rtl/>
        </w:rPr>
        <w:tab/>
      </w:r>
      <w:r w:rsidRPr="000623A1">
        <w:rPr>
          <w:rFonts w:cs="David" w:hint="cs"/>
          <w:rtl/>
        </w:rPr>
        <w:t>שרוני, אתה רוצה שנצביע על ההסתייגות שלך לגבי כל חמישה?</w:t>
      </w:r>
    </w:p>
    <w:p w14:paraId="332F6ADC" w14:textId="77777777" w:rsidR="000623A1" w:rsidRPr="000623A1" w:rsidRDefault="000623A1" w:rsidP="004C1A01">
      <w:pPr>
        <w:bidi/>
        <w:jc w:val="both"/>
        <w:rPr>
          <w:rFonts w:cs="David" w:hint="cs"/>
          <w:rtl/>
        </w:rPr>
      </w:pPr>
    </w:p>
    <w:p w14:paraId="3D235A6E"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10510601" w14:textId="77777777" w:rsidR="000623A1" w:rsidRPr="000623A1" w:rsidRDefault="000623A1" w:rsidP="004C1A01">
      <w:pPr>
        <w:bidi/>
        <w:jc w:val="both"/>
        <w:rPr>
          <w:rFonts w:cs="David" w:hint="cs"/>
          <w:u w:val="single"/>
          <w:rtl/>
        </w:rPr>
      </w:pPr>
    </w:p>
    <w:p w14:paraId="0F601840" w14:textId="77777777" w:rsidR="000623A1" w:rsidRPr="000623A1" w:rsidRDefault="000623A1" w:rsidP="004C1A01">
      <w:pPr>
        <w:bidi/>
        <w:jc w:val="both"/>
        <w:rPr>
          <w:rFonts w:cs="David" w:hint="cs"/>
          <w:rtl/>
        </w:rPr>
      </w:pPr>
      <w:r w:rsidRPr="000623A1">
        <w:rPr>
          <w:rFonts w:cs="David" w:hint="cs"/>
          <w:rtl/>
        </w:rPr>
        <w:tab/>
        <w:t xml:space="preserve">נכון. </w:t>
      </w:r>
    </w:p>
    <w:p w14:paraId="748F1874" w14:textId="77777777" w:rsidR="000623A1" w:rsidRPr="000623A1" w:rsidRDefault="000623A1" w:rsidP="004C1A01">
      <w:pPr>
        <w:bidi/>
        <w:jc w:val="both"/>
        <w:rPr>
          <w:rFonts w:cs="David" w:hint="cs"/>
          <w:rtl/>
        </w:rPr>
      </w:pPr>
    </w:p>
    <w:p w14:paraId="30AA05BD"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5AAF736" w14:textId="77777777" w:rsidR="000623A1" w:rsidRPr="000623A1" w:rsidRDefault="000623A1" w:rsidP="004C1A01">
      <w:pPr>
        <w:bidi/>
        <w:jc w:val="both"/>
        <w:rPr>
          <w:rFonts w:cs="David" w:hint="cs"/>
          <w:rtl/>
        </w:rPr>
      </w:pPr>
    </w:p>
    <w:p w14:paraId="0ADA740A" w14:textId="77777777" w:rsidR="000623A1" w:rsidRPr="000623A1" w:rsidRDefault="000623A1" w:rsidP="004C1A01">
      <w:pPr>
        <w:bidi/>
        <w:ind w:firstLine="567"/>
        <w:jc w:val="both"/>
        <w:rPr>
          <w:rFonts w:cs="David" w:hint="cs"/>
          <w:rtl/>
        </w:rPr>
      </w:pPr>
      <w:r w:rsidRPr="000623A1">
        <w:rPr>
          <w:rFonts w:cs="David" w:hint="cs"/>
          <w:rtl/>
        </w:rPr>
        <w:t xml:space="preserve">רבותי, אני מעלה להצבעה את הסתייגותו של חבר הכנסת שרוני. אתה מדבר על 5 אבל לא יותר מ-1 . </w:t>
      </w:r>
    </w:p>
    <w:p w14:paraId="79A2578E" w14:textId="77777777" w:rsidR="000623A1" w:rsidRPr="000623A1" w:rsidRDefault="000623A1" w:rsidP="004C1A01">
      <w:pPr>
        <w:bidi/>
        <w:jc w:val="both"/>
        <w:rPr>
          <w:rFonts w:cs="David" w:hint="cs"/>
          <w:rtl/>
        </w:rPr>
      </w:pPr>
    </w:p>
    <w:p w14:paraId="6405DE11"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50251934" w14:textId="77777777" w:rsidR="000623A1" w:rsidRPr="000623A1" w:rsidRDefault="000623A1" w:rsidP="004C1A01">
      <w:pPr>
        <w:bidi/>
        <w:jc w:val="both"/>
        <w:rPr>
          <w:rFonts w:cs="David" w:hint="cs"/>
          <w:u w:val="single"/>
          <w:rtl/>
        </w:rPr>
      </w:pPr>
    </w:p>
    <w:p w14:paraId="3A44B05D" w14:textId="77777777" w:rsidR="000623A1" w:rsidRPr="000623A1" w:rsidRDefault="000623A1" w:rsidP="004C1A01">
      <w:pPr>
        <w:bidi/>
        <w:jc w:val="both"/>
        <w:rPr>
          <w:rFonts w:cs="David" w:hint="cs"/>
          <w:rtl/>
        </w:rPr>
      </w:pPr>
      <w:r w:rsidRPr="000623A1">
        <w:rPr>
          <w:rFonts w:cs="David" w:hint="cs"/>
          <w:rtl/>
        </w:rPr>
        <w:tab/>
        <w:t xml:space="preserve">לא יותר מאחד. </w:t>
      </w:r>
    </w:p>
    <w:p w14:paraId="782EBCC5" w14:textId="77777777" w:rsidR="000623A1" w:rsidRPr="000623A1" w:rsidRDefault="000623A1" w:rsidP="004C1A01">
      <w:pPr>
        <w:bidi/>
        <w:jc w:val="both"/>
        <w:rPr>
          <w:rFonts w:cs="David" w:hint="cs"/>
          <w:rtl/>
        </w:rPr>
      </w:pPr>
    </w:p>
    <w:p w14:paraId="340CBB5E"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77CCAE8" w14:textId="77777777" w:rsidR="000623A1" w:rsidRPr="000623A1" w:rsidRDefault="000623A1" w:rsidP="004C1A01">
      <w:pPr>
        <w:bidi/>
        <w:jc w:val="both"/>
        <w:rPr>
          <w:rFonts w:cs="David" w:hint="cs"/>
          <w:rtl/>
        </w:rPr>
      </w:pPr>
    </w:p>
    <w:p w14:paraId="3981043E" w14:textId="77777777" w:rsidR="000623A1" w:rsidRPr="000623A1" w:rsidRDefault="000623A1" w:rsidP="004C1A01">
      <w:pPr>
        <w:bidi/>
        <w:jc w:val="both"/>
        <w:rPr>
          <w:rFonts w:cs="David" w:hint="cs"/>
          <w:rtl/>
        </w:rPr>
      </w:pPr>
      <w:r w:rsidRPr="000623A1">
        <w:rPr>
          <w:rFonts w:cs="David" w:hint="cs"/>
          <w:rtl/>
        </w:rPr>
        <w:tab/>
        <w:t xml:space="preserve">כך שגדעון סער לא יכול לקבל שלושה ארבעה סגנים. </w:t>
      </w:r>
    </w:p>
    <w:p w14:paraId="258C8FD3" w14:textId="77777777" w:rsidR="000623A1" w:rsidRPr="000623A1" w:rsidRDefault="000623A1" w:rsidP="004C1A01">
      <w:pPr>
        <w:bidi/>
        <w:jc w:val="both"/>
        <w:rPr>
          <w:rFonts w:cs="David" w:hint="cs"/>
          <w:rtl/>
        </w:rPr>
      </w:pPr>
    </w:p>
    <w:p w14:paraId="1C764834" w14:textId="77777777" w:rsidR="000623A1" w:rsidRPr="000623A1" w:rsidRDefault="000623A1" w:rsidP="004C1A01">
      <w:pPr>
        <w:bidi/>
        <w:jc w:val="both"/>
        <w:rPr>
          <w:rFonts w:cs="David" w:hint="cs"/>
          <w:rtl/>
        </w:rPr>
      </w:pPr>
    </w:p>
    <w:p w14:paraId="00BCAF5D" w14:textId="77777777" w:rsidR="000623A1" w:rsidRPr="000623A1" w:rsidRDefault="000623A1" w:rsidP="004C1A01">
      <w:pPr>
        <w:bidi/>
        <w:jc w:val="both"/>
        <w:rPr>
          <w:rFonts w:cs="David" w:hint="cs"/>
          <w:rtl/>
        </w:rPr>
      </w:pPr>
      <w:r w:rsidRPr="000623A1">
        <w:rPr>
          <w:rFonts w:cs="David" w:hint="cs"/>
          <w:rtl/>
        </w:rPr>
        <w:tab/>
        <w:t xml:space="preserve">אני מעלה להצבעה את הצבעתו - - - </w:t>
      </w:r>
    </w:p>
    <w:p w14:paraId="61A0264D" w14:textId="77777777" w:rsidR="000623A1" w:rsidRPr="000623A1" w:rsidRDefault="000623A1" w:rsidP="004C1A01">
      <w:pPr>
        <w:bidi/>
        <w:jc w:val="both"/>
        <w:rPr>
          <w:rFonts w:cs="David" w:hint="cs"/>
          <w:rtl/>
        </w:rPr>
      </w:pPr>
    </w:p>
    <w:p w14:paraId="57EA358F" w14:textId="77777777" w:rsidR="000623A1" w:rsidRPr="000623A1" w:rsidRDefault="000623A1" w:rsidP="004C1A01">
      <w:pPr>
        <w:bidi/>
        <w:jc w:val="both"/>
        <w:rPr>
          <w:rFonts w:cs="David" w:hint="cs"/>
          <w:rtl/>
        </w:rPr>
      </w:pPr>
      <w:r w:rsidRPr="000623A1">
        <w:rPr>
          <w:rFonts w:cs="David" w:hint="cs"/>
          <w:u w:val="single"/>
          <w:rtl/>
        </w:rPr>
        <w:t>רוברט מילר</w:t>
      </w:r>
      <w:r w:rsidRPr="000623A1">
        <w:rPr>
          <w:rFonts w:cs="David" w:hint="cs"/>
          <w:rtl/>
        </w:rPr>
        <w:t>:</w:t>
      </w:r>
    </w:p>
    <w:p w14:paraId="4F158F3B" w14:textId="77777777" w:rsidR="000623A1" w:rsidRPr="000623A1" w:rsidRDefault="000623A1" w:rsidP="004C1A01">
      <w:pPr>
        <w:bidi/>
        <w:jc w:val="both"/>
        <w:rPr>
          <w:rFonts w:cs="David" w:hint="cs"/>
          <w:rtl/>
        </w:rPr>
      </w:pPr>
    </w:p>
    <w:p w14:paraId="0924B3F0" w14:textId="77777777" w:rsidR="000623A1" w:rsidRPr="000623A1" w:rsidRDefault="000623A1" w:rsidP="004C1A01">
      <w:pPr>
        <w:bidi/>
        <w:ind w:firstLine="567"/>
        <w:jc w:val="both"/>
        <w:rPr>
          <w:rFonts w:cs="David" w:hint="cs"/>
          <w:rtl/>
        </w:rPr>
      </w:pPr>
      <w:r w:rsidRPr="000623A1">
        <w:rPr>
          <w:rFonts w:cs="David" w:hint="cs"/>
          <w:rtl/>
        </w:rPr>
        <w:t xml:space="preserve">אני מבקש התייעצות סיעתית. </w:t>
      </w:r>
    </w:p>
    <w:p w14:paraId="6017A812" w14:textId="77777777" w:rsidR="000623A1" w:rsidRPr="000623A1" w:rsidRDefault="000623A1" w:rsidP="004C1A01">
      <w:pPr>
        <w:bidi/>
        <w:jc w:val="both"/>
        <w:rPr>
          <w:rFonts w:cs="David" w:hint="cs"/>
          <w:rtl/>
        </w:rPr>
      </w:pPr>
    </w:p>
    <w:p w14:paraId="0697A8FD"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033A9B59" w14:textId="77777777" w:rsidR="000623A1" w:rsidRPr="000623A1" w:rsidRDefault="000623A1" w:rsidP="004C1A01">
      <w:pPr>
        <w:bidi/>
        <w:jc w:val="both"/>
        <w:rPr>
          <w:rFonts w:cs="David" w:hint="cs"/>
          <w:rtl/>
        </w:rPr>
      </w:pPr>
    </w:p>
    <w:p w14:paraId="7A6669F7" w14:textId="77777777" w:rsidR="000623A1" w:rsidRPr="000623A1" w:rsidRDefault="000623A1" w:rsidP="004C1A01">
      <w:pPr>
        <w:bidi/>
        <w:jc w:val="both"/>
        <w:rPr>
          <w:rFonts w:cs="David" w:hint="cs"/>
          <w:rtl/>
        </w:rPr>
      </w:pPr>
      <w:r w:rsidRPr="000623A1">
        <w:rPr>
          <w:rFonts w:cs="David" w:hint="cs"/>
          <w:rtl/>
        </w:rPr>
        <w:tab/>
        <w:t xml:space="preserve">אתה רוצה לשחק איתי? יש לך חצי דקה. </w:t>
      </w:r>
    </w:p>
    <w:p w14:paraId="45FC1142" w14:textId="77777777" w:rsidR="000623A1" w:rsidRPr="000623A1" w:rsidRDefault="000623A1" w:rsidP="004C1A01">
      <w:pPr>
        <w:bidi/>
        <w:jc w:val="both"/>
        <w:rPr>
          <w:rFonts w:cs="David" w:hint="cs"/>
          <w:rtl/>
        </w:rPr>
      </w:pPr>
    </w:p>
    <w:p w14:paraId="722EEA5D" w14:textId="77777777" w:rsidR="000623A1" w:rsidRPr="000623A1" w:rsidRDefault="000623A1" w:rsidP="004C1A01">
      <w:pPr>
        <w:bidi/>
        <w:jc w:val="both"/>
        <w:rPr>
          <w:rFonts w:cs="David" w:hint="cs"/>
          <w:rtl/>
        </w:rPr>
      </w:pPr>
      <w:r w:rsidRPr="000623A1">
        <w:rPr>
          <w:rFonts w:cs="David" w:hint="cs"/>
          <w:u w:val="single"/>
          <w:rtl/>
        </w:rPr>
        <w:t>רוברט מילר</w:t>
      </w:r>
      <w:r w:rsidRPr="000623A1">
        <w:rPr>
          <w:rFonts w:cs="David" w:hint="cs"/>
          <w:rtl/>
        </w:rPr>
        <w:t>:</w:t>
      </w:r>
    </w:p>
    <w:p w14:paraId="0CE1E661" w14:textId="77777777" w:rsidR="000623A1" w:rsidRPr="000623A1" w:rsidRDefault="000623A1" w:rsidP="004C1A01">
      <w:pPr>
        <w:bidi/>
        <w:jc w:val="both"/>
        <w:rPr>
          <w:rFonts w:cs="David" w:hint="cs"/>
          <w:rtl/>
        </w:rPr>
      </w:pPr>
    </w:p>
    <w:p w14:paraId="514FBCA0" w14:textId="77777777" w:rsidR="000623A1" w:rsidRPr="000623A1" w:rsidRDefault="000623A1" w:rsidP="004C1A01">
      <w:pPr>
        <w:bidi/>
        <w:ind w:firstLine="567"/>
        <w:jc w:val="both"/>
        <w:rPr>
          <w:rFonts w:cs="David" w:hint="cs"/>
          <w:rtl/>
        </w:rPr>
      </w:pPr>
      <w:r w:rsidRPr="000623A1">
        <w:rPr>
          <w:rFonts w:cs="David" w:hint="cs"/>
          <w:rtl/>
        </w:rPr>
        <w:t xml:space="preserve">גם לי מותר. </w:t>
      </w:r>
    </w:p>
    <w:p w14:paraId="7B043876" w14:textId="77777777" w:rsidR="000623A1" w:rsidRPr="000623A1" w:rsidRDefault="000623A1" w:rsidP="004C1A01">
      <w:pPr>
        <w:bidi/>
        <w:ind w:firstLine="567"/>
        <w:jc w:val="both"/>
        <w:rPr>
          <w:rFonts w:cs="David" w:hint="cs"/>
          <w:rtl/>
        </w:rPr>
      </w:pPr>
    </w:p>
    <w:p w14:paraId="6BF70E1C" w14:textId="77777777" w:rsidR="000623A1" w:rsidRPr="000623A1" w:rsidRDefault="000623A1" w:rsidP="004C1A01">
      <w:pPr>
        <w:bidi/>
        <w:ind w:firstLine="567"/>
        <w:jc w:val="both"/>
        <w:rPr>
          <w:rFonts w:cs="David" w:hint="cs"/>
          <w:rtl/>
        </w:rPr>
      </w:pPr>
      <w:r w:rsidRPr="000623A1">
        <w:rPr>
          <w:rFonts w:cs="David" w:hint="cs"/>
          <w:rtl/>
        </w:rPr>
        <w:t xml:space="preserve">יש לי הסתייגות נוספת. </w:t>
      </w:r>
    </w:p>
    <w:p w14:paraId="7FE54320" w14:textId="77777777" w:rsidR="000623A1" w:rsidRPr="000623A1" w:rsidRDefault="000623A1" w:rsidP="004C1A01">
      <w:pPr>
        <w:bidi/>
        <w:jc w:val="both"/>
        <w:rPr>
          <w:rFonts w:cs="David" w:hint="cs"/>
          <w:rtl/>
        </w:rPr>
      </w:pPr>
    </w:p>
    <w:p w14:paraId="194D25AD" w14:textId="77777777" w:rsidR="000623A1" w:rsidRPr="000623A1" w:rsidRDefault="000623A1" w:rsidP="004C1A01">
      <w:pPr>
        <w:bidi/>
        <w:jc w:val="both"/>
        <w:rPr>
          <w:rFonts w:cs="David" w:hint="cs"/>
          <w:u w:val="single"/>
          <w:rtl/>
        </w:rPr>
      </w:pPr>
      <w:r w:rsidRPr="000623A1">
        <w:rPr>
          <w:rFonts w:cs="David" w:hint="cs"/>
          <w:u w:val="single"/>
          <w:rtl/>
        </w:rPr>
        <w:t>אריה אלדד:</w:t>
      </w:r>
    </w:p>
    <w:p w14:paraId="3FAB2BD9" w14:textId="77777777" w:rsidR="000623A1" w:rsidRPr="000623A1" w:rsidRDefault="000623A1" w:rsidP="004C1A01">
      <w:pPr>
        <w:bidi/>
        <w:jc w:val="both"/>
        <w:rPr>
          <w:rFonts w:cs="David" w:hint="cs"/>
          <w:u w:val="single"/>
          <w:rtl/>
        </w:rPr>
      </w:pPr>
    </w:p>
    <w:p w14:paraId="24BE010B" w14:textId="77777777" w:rsidR="000623A1" w:rsidRPr="000623A1" w:rsidRDefault="000623A1" w:rsidP="004C1A01">
      <w:pPr>
        <w:bidi/>
        <w:jc w:val="both"/>
        <w:rPr>
          <w:rFonts w:cs="David" w:hint="cs"/>
          <w:rtl/>
        </w:rPr>
      </w:pPr>
      <w:r w:rsidRPr="000623A1">
        <w:rPr>
          <w:rFonts w:cs="David" w:hint="cs"/>
          <w:rtl/>
        </w:rPr>
        <w:tab/>
        <w:t>מילר, לא תשימו איש לאומי בנשיאות. הרי זה מה שיקרה עם הרעיון שלכם.</w:t>
      </w:r>
    </w:p>
    <w:p w14:paraId="283ADB57" w14:textId="77777777" w:rsidR="000623A1" w:rsidRPr="000623A1" w:rsidRDefault="000623A1" w:rsidP="004C1A01">
      <w:pPr>
        <w:bidi/>
        <w:jc w:val="both"/>
        <w:rPr>
          <w:rFonts w:cs="David" w:hint="cs"/>
          <w:rtl/>
        </w:rPr>
      </w:pPr>
    </w:p>
    <w:p w14:paraId="74FD51FF"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353FA916" w14:textId="77777777" w:rsidR="000623A1" w:rsidRPr="000623A1" w:rsidRDefault="000623A1" w:rsidP="004C1A01">
      <w:pPr>
        <w:bidi/>
        <w:jc w:val="both"/>
        <w:rPr>
          <w:rFonts w:cs="David" w:hint="cs"/>
          <w:rtl/>
        </w:rPr>
      </w:pPr>
    </w:p>
    <w:p w14:paraId="664677CC" w14:textId="77777777" w:rsidR="000623A1" w:rsidRPr="000623A1" w:rsidRDefault="000623A1" w:rsidP="004C1A01">
      <w:pPr>
        <w:bidi/>
        <w:jc w:val="both"/>
        <w:rPr>
          <w:rFonts w:cs="David" w:hint="cs"/>
          <w:rtl/>
        </w:rPr>
      </w:pPr>
      <w:r w:rsidRPr="000623A1">
        <w:rPr>
          <w:rFonts w:cs="David" w:hint="cs"/>
          <w:rtl/>
        </w:rPr>
        <w:tab/>
        <w:t xml:space="preserve">אני הייתי מציע לכם לקרוא את הפרוטוקול של הוועדה המסדרת אז התמונה </w:t>
      </w:r>
      <w:proofErr w:type="spellStart"/>
      <w:r w:rsidRPr="000623A1">
        <w:rPr>
          <w:rFonts w:cs="David" w:hint="cs"/>
          <w:rtl/>
        </w:rPr>
        <w:t>היתה</w:t>
      </w:r>
      <w:proofErr w:type="spellEnd"/>
      <w:r w:rsidRPr="000623A1">
        <w:rPr>
          <w:rFonts w:cs="David" w:hint="cs"/>
          <w:rtl/>
        </w:rPr>
        <w:t xml:space="preserve"> ברורה יותר.</w:t>
      </w:r>
    </w:p>
    <w:p w14:paraId="386EBFE6" w14:textId="77777777" w:rsidR="000623A1" w:rsidRPr="000623A1" w:rsidRDefault="000623A1" w:rsidP="004C1A01">
      <w:pPr>
        <w:bidi/>
        <w:jc w:val="both"/>
        <w:rPr>
          <w:rFonts w:cs="David" w:hint="cs"/>
          <w:rtl/>
        </w:rPr>
      </w:pPr>
    </w:p>
    <w:p w14:paraId="0BC4BEE3"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15DBC643" w14:textId="77777777" w:rsidR="000623A1" w:rsidRPr="000623A1" w:rsidRDefault="000623A1" w:rsidP="004C1A01">
      <w:pPr>
        <w:bidi/>
        <w:jc w:val="both"/>
        <w:rPr>
          <w:rFonts w:cs="David" w:hint="cs"/>
          <w:u w:val="single"/>
          <w:rtl/>
        </w:rPr>
      </w:pPr>
    </w:p>
    <w:p w14:paraId="2B51A9DE" w14:textId="77777777" w:rsidR="000623A1" w:rsidRPr="000623A1" w:rsidRDefault="000623A1" w:rsidP="004C1A01">
      <w:pPr>
        <w:bidi/>
        <w:jc w:val="both"/>
        <w:rPr>
          <w:rFonts w:cs="David" w:hint="cs"/>
          <w:rtl/>
        </w:rPr>
      </w:pPr>
      <w:r w:rsidRPr="000623A1">
        <w:rPr>
          <w:rFonts w:cs="David" w:hint="cs"/>
          <w:rtl/>
        </w:rPr>
        <w:tab/>
        <w:t xml:space="preserve">אולי נדחה את הדיון? נקרא את הפרוטוקול, נחשוב ונבוא. </w:t>
      </w:r>
    </w:p>
    <w:p w14:paraId="76EE85F5" w14:textId="77777777" w:rsidR="000623A1" w:rsidRPr="000623A1" w:rsidRDefault="000623A1" w:rsidP="004C1A01">
      <w:pPr>
        <w:bidi/>
        <w:jc w:val="both"/>
        <w:rPr>
          <w:rFonts w:cs="David" w:hint="cs"/>
          <w:rtl/>
        </w:rPr>
      </w:pPr>
    </w:p>
    <w:p w14:paraId="3795FFD1"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1083B97D" w14:textId="77777777" w:rsidR="000623A1" w:rsidRPr="000623A1" w:rsidRDefault="000623A1" w:rsidP="004C1A01">
      <w:pPr>
        <w:bidi/>
        <w:jc w:val="both"/>
        <w:rPr>
          <w:rFonts w:cs="David" w:hint="cs"/>
          <w:rtl/>
        </w:rPr>
      </w:pPr>
    </w:p>
    <w:p w14:paraId="286FAB9B" w14:textId="77777777" w:rsidR="000623A1" w:rsidRPr="000623A1" w:rsidRDefault="000623A1" w:rsidP="004C1A01">
      <w:pPr>
        <w:bidi/>
        <w:jc w:val="both"/>
        <w:rPr>
          <w:rFonts w:cs="David" w:hint="cs"/>
          <w:rtl/>
        </w:rPr>
      </w:pPr>
      <w:r w:rsidRPr="000623A1">
        <w:rPr>
          <w:rFonts w:cs="David" w:hint="cs"/>
          <w:rtl/>
        </w:rPr>
        <w:tab/>
        <w:t xml:space="preserve">לא, היום אני מצביע. יש לי התחייבות אישית לרב לוי, שאני מקדם את החוק ועד סוף הכנס הזה אני מסיים אותו. אני מתכוון לעמוד בזה. </w:t>
      </w:r>
    </w:p>
    <w:p w14:paraId="5F171FD1" w14:textId="77777777" w:rsidR="000623A1" w:rsidRPr="000623A1" w:rsidRDefault="000623A1" w:rsidP="004C1A01">
      <w:pPr>
        <w:bidi/>
        <w:jc w:val="both"/>
        <w:rPr>
          <w:rFonts w:cs="David" w:hint="cs"/>
          <w:rtl/>
        </w:rPr>
      </w:pPr>
    </w:p>
    <w:p w14:paraId="152C6BD8"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64320BEB" w14:textId="77777777" w:rsidR="000623A1" w:rsidRPr="000623A1" w:rsidRDefault="000623A1" w:rsidP="004C1A01">
      <w:pPr>
        <w:bidi/>
        <w:jc w:val="both"/>
        <w:rPr>
          <w:rFonts w:cs="David" w:hint="cs"/>
          <w:u w:val="single"/>
          <w:rtl/>
        </w:rPr>
      </w:pPr>
    </w:p>
    <w:p w14:paraId="6F001707" w14:textId="77777777" w:rsidR="000623A1" w:rsidRPr="000623A1" w:rsidRDefault="000623A1" w:rsidP="004C1A01">
      <w:pPr>
        <w:bidi/>
        <w:jc w:val="both"/>
        <w:rPr>
          <w:rFonts w:cs="David" w:hint="cs"/>
          <w:rtl/>
        </w:rPr>
      </w:pPr>
      <w:r w:rsidRPr="000623A1">
        <w:rPr>
          <w:rFonts w:cs="David" w:hint="cs"/>
          <w:rtl/>
        </w:rPr>
        <w:tab/>
        <w:t>תורידו את מי שצריך להוריד ואז אין בעיה.</w:t>
      </w:r>
    </w:p>
    <w:p w14:paraId="71804D85" w14:textId="77777777" w:rsidR="000623A1" w:rsidRPr="000623A1" w:rsidRDefault="000623A1" w:rsidP="004C1A01">
      <w:pPr>
        <w:bidi/>
        <w:jc w:val="both"/>
        <w:rPr>
          <w:rFonts w:cs="David" w:hint="cs"/>
          <w:rtl/>
        </w:rPr>
      </w:pPr>
    </w:p>
    <w:p w14:paraId="622AC965" w14:textId="77777777" w:rsidR="000623A1" w:rsidRPr="000623A1" w:rsidRDefault="000623A1" w:rsidP="004C1A01">
      <w:pPr>
        <w:bidi/>
        <w:jc w:val="both"/>
        <w:rPr>
          <w:rFonts w:cs="David" w:hint="cs"/>
          <w:rtl/>
        </w:rPr>
      </w:pPr>
      <w:r w:rsidRPr="000623A1">
        <w:rPr>
          <w:rFonts w:cs="David" w:hint="cs"/>
          <w:u w:val="single"/>
          <w:rtl/>
        </w:rPr>
        <w:t>גדעון סער:</w:t>
      </w:r>
    </w:p>
    <w:p w14:paraId="1E7D1F0E" w14:textId="77777777" w:rsidR="000623A1" w:rsidRPr="000623A1" w:rsidRDefault="000623A1" w:rsidP="004C1A01">
      <w:pPr>
        <w:bidi/>
        <w:jc w:val="both"/>
        <w:rPr>
          <w:rFonts w:cs="David" w:hint="cs"/>
          <w:rtl/>
        </w:rPr>
      </w:pPr>
    </w:p>
    <w:p w14:paraId="411D1D20" w14:textId="77777777" w:rsidR="000623A1" w:rsidRPr="000623A1" w:rsidRDefault="000623A1" w:rsidP="004C1A01">
      <w:pPr>
        <w:bidi/>
        <w:jc w:val="both"/>
        <w:rPr>
          <w:rFonts w:cs="David" w:hint="cs"/>
          <w:rtl/>
        </w:rPr>
      </w:pPr>
      <w:r w:rsidRPr="000623A1">
        <w:rPr>
          <w:rFonts w:cs="David" w:hint="cs"/>
          <w:rtl/>
        </w:rPr>
        <w:tab/>
        <w:t xml:space="preserve">שרוני, תחשוב שלרב לוי קוראים אפללו או רוחמה. </w:t>
      </w:r>
    </w:p>
    <w:p w14:paraId="14F32194" w14:textId="77777777" w:rsidR="000623A1" w:rsidRPr="000623A1" w:rsidRDefault="000623A1" w:rsidP="004C1A01">
      <w:pPr>
        <w:bidi/>
        <w:jc w:val="both"/>
        <w:rPr>
          <w:rFonts w:cs="David" w:hint="cs"/>
          <w:rtl/>
        </w:rPr>
      </w:pPr>
    </w:p>
    <w:p w14:paraId="4E5BF325"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388BBE1D" w14:textId="77777777" w:rsidR="000623A1" w:rsidRPr="000623A1" w:rsidRDefault="000623A1" w:rsidP="004C1A01">
      <w:pPr>
        <w:bidi/>
        <w:jc w:val="both"/>
        <w:rPr>
          <w:rFonts w:cs="David" w:hint="cs"/>
          <w:u w:val="single"/>
          <w:rtl/>
        </w:rPr>
      </w:pPr>
    </w:p>
    <w:p w14:paraId="6409390C" w14:textId="77777777" w:rsidR="000623A1" w:rsidRPr="000623A1" w:rsidRDefault="000623A1" w:rsidP="004C1A01">
      <w:pPr>
        <w:bidi/>
        <w:jc w:val="both"/>
        <w:rPr>
          <w:rFonts w:cs="David" w:hint="cs"/>
          <w:rtl/>
        </w:rPr>
      </w:pPr>
      <w:r w:rsidRPr="000623A1">
        <w:rPr>
          <w:rFonts w:cs="David" w:hint="cs"/>
          <w:rtl/>
        </w:rPr>
        <w:tab/>
        <w:t xml:space="preserve">עם כל הכבוד, אני מכבד את הסיעה הזאת אבל צריכים גם לחשוב. אמרתי שאני לא אוטומט של אף אחד. </w:t>
      </w:r>
    </w:p>
    <w:p w14:paraId="50DE6B62" w14:textId="77777777" w:rsidR="000623A1" w:rsidRPr="000623A1" w:rsidRDefault="000623A1" w:rsidP="004C1A01">
      <w:pPr>
        <w:bidi/>
        <w:jc w:val="both"/>
        <w:rPr>
          <w:rFonts w:cs="David" w:hint="cs"/>
          <w:rtl/>
        </w:rPr>
      </w:pPr>
    </w:p>
    <w:p w14:paraId="7FCA6943"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1335274E" w14:textId="77777777" w:rsidR="000623A1" w:rsidRPr="000623A1" w:rsidRDefault="000623A1" w:rsidP="004C1A01">
      <w:pPr>
        <w:bidi/>
        <w:jc w:val="both"/>
        <w:rPr>
          <w:rFonts w:cs="David" w:hint="cs"/>
          <w:rtl/>
        </w:rPr>
      </w:pPr>
    </w:p>
    <w:p w14:paraId="79318777" w14:textId="77777777" w:rsidR="000623A1" w:rsidRPr="000623A1" w:rsidRDefault="000623A1" w:rsidP="004C1A01">
      <w:pPr>
        <w:bidi/>
        <w:jc w:val="both"/>
        <w:rPr>
          <w:rFonts w:cs="David" w:hint="cs"/>
          <w:rtl/>
        </w:rPr>
      </w:pPr>
      <w:r w:rsidRPr="000623A1">
        <w:rPr>
          <w:rFonts w:cs="David" w:hint="cs"/>
          <w:rtl/>
        </w:rPr>
        <w:tab/>
        <w:t xml:space="preserve"> אנחנו עוברים להסתייגויות של חבר הכנסת שרוני. הוא מציע שלכל סיעה בת 5 חברים ומעלה יהיה סגן אבל רק סגן יושב ראש אחד. מי בעד קבלת ההסתייגות הזאת ירים את ידו. </w:t>
      </w:r>
    </w:p>
    <w:p w14:paraId="7C26DFE8" w14:textId="77777777" w:rsidR="000623A1" w:rsidRPr="000623A1" w:rsidRDefault="000623A1" w:rsidP="004C1A01">
      <w:pPr>
        <w:bidi/>
        <w:jc w:val="both"/>
        <w:rPr>
          <w:rFonts w:cs="David" w:hint="cs"/>
          <w:rtl/>
        </w:rPr>
      </w:pPr>
    </w:p>
    <w:p w14:paraId="7A68B4E6" w14:textId="77777777" w:rsidR="000623A1" w:rsidRPr="000623A1" w:rsidRDefault="000623A1" w:rsidP="00007489">
      <w:pPr>
        <w:bidi/>
        <w:jc w:val="center"/>
        <w:rPr>
          <w:rFonts w:cs="David" w:hint="cs"/>
          <w:b/>
          <w:bCs/>
          <w:rtl/>
        </w:rPr>
      </w:pPr>
      <w:r w:rsidRPr="000623A1">
        <w:rPr>
          <w:rFonts w:cs="David" w:hint="cs"/>
          <w:b/>
          <w:bCs/>
          <w:rtl/>
        </w:rPr>
        <w:t>הצבעה</w:t>
      </w:r>
    </w:p>
    <w:p w14:paraId="1DF0D1DE" w14:textId="77777777" w:rsidR="000623A1" w:rsidRPr="000623A1" w:rsidRDefault="000623A1" w:rsidP="00007489">
      <w:pPr>
        <w:bidi/>
        <w:jc w:val="center"/>
        <w:rPr>
          <w:rFonts w:cs="David" w:hint="cs"/>
          <w:rtl/>
        </w:rPr>
      </w:pPr>
    </w:p>
    <w:p w14:paraId="3AB0044C" w14:textId="77777777" w:rsidR="000623A1" w:rsidRPr="000623A1" w:rsidRDefault="000623A1" w:rsidP="00007489">
      <w:pPr>
        <w:bidi/>
        <w:jc w:val="center"/>
        <w:rPr>
          <w:rFonts w:cs="David"/>
        </w:rPr>
      </w:pPr>
      <w:r w:rsidRPr="000623A1">
        <w:rPr>
          <w:rFonts w:cs="David" w:hint="cs"/>
          <w:rtl/>
        </w:rPr>
        <w:t xml:space="preserve">בעד </w:t>
      </w:r>
      <w:r w:rsidRPr="000623A1">
        <w:rPr>
          <w:rFonts w:cs="David"/>
          <w:rtl/>
        </w:rPr>
        <w:t>–</w:t>
      </w:r>
      <w:r w:rsidRPr="000623A1">
        <w:rPr>
          <w:rFonts w:cs="David" w:hint="cs"/>
          <w:rtl/>
        </w:rPr>
        <w:t xml:space="preserve"> 1</w:t>
      </w:r>
    </w:p>
    <w:p w14:paraId="0DA19880" w14:textId="77777777" w:rsidR="000623A1" w:rsidRPr="000623A1" w:rsidRDefault="000623A1" w:rsidP="00007489">
      <w:pPr>
        <w:bidi/>
        <w:jc w:val="center"/>
        <w:rPr>
          <w:rFonts w:cs="David" w:hint="cs"/>
          <w:rtl/>
        </w:rPr>
      </w:pPr>
      <w:r w:rsidRPr="000623A1">
        <w:rPr>
          <w:rFonts w:cs="David" w:hint="cs"/>
          <w:rtl/>
        </w:rPr>
        <w:t xml:space="preserve">נגד </w:t>
      </w:r>
      <w:r w:rsidRPr="000623A1">
        <w:rPr>
          <w:rFonts w:cs="David"/>
          <w:rtl/>
        </w:rPr>
        <w:t>–</w:t>
      </w:r>
      <w:r w:rsidRPr="000623A1">
        <w:rPr>
          <w:rFonts w:cs="David" w:hint="cs"/>
          <w:rtl/>
        </w:rPr>
        <w:t xml:space="preserve"> רוב</w:t>
      </w:r>
    </w:p>
    <w:p w14:paraId="0B642585" w14:textId="77777777" w:rsidR="000623A1" w:rsidRPr="000623A1" w:rsidRDefault="000623A1" w:rsidP="00007489">
      <w:pPr>
        <w:bidi/>
        <w:jc w:val="center"/>
        <w:rPr>
          <w:rFonts w:cs="David" w:hint="cs"/>
          <w:rtl/>
        </w:rPr>
      </w:pPr>
      <w:r w:rsidRPr="000623A1">
        <w:rPr>
          <w:rFonts w:cs="David" w:hint="cs"/>
          <w:rtl/>
        </w:rPr>
        <w:t xml:space="preserve">נמנעים </w:t>
      </w:r>
      <w:r w:rsidRPr="000623A1">
        <w:rPr>
          <w:rFonts w:cs="David"/>
          <w:rtl/>
        </w:rPr>
        <w:t>–</w:t>
      </w:r>
      <w:r w:rsidRPr="000623A1">
        <w:rPr>
          <w:rFonts w:cs="David" w:hint="cs"/>
          <w:rtl/>
        </w:rPr>
        <w:t xml:space="preserve"> 1</w:t>
      </w:r>
    </w:p>
    <w:p w14:paraId="1C000994" w14:textId="77777777" w:rsidR="000623A1" w:rsidRPr="000623A1" w:rsidRDefault="000623A1" w:rsidP="00007489">
      <w:pPr>
        <w:bidi/>
        <w:jc w:val="center"/>
        <w:rPr>
          <w:rFonts w:cs="David" w:hint="cs"/>
          <w:rtl/>
        </w:rPr>
      </w:pPr>
      <w:r w:rsidRPr="000623A1">
        <w:rPr>
          <w:rFonts w:cs="David" w:hint="cs"/>
          <w:rtl/>
        </w:rPr>
        <w:t>הסתייגותו של חבר הכנסת משה שרוני לא נתקבלה.</w:t>
      </w:r>
    </w:p>
    <w:p w14:paraId="487C3753" w14:textId="77777777" w:rsidR="000623A1" w:rsidRPr="000623A1" w:rsidRDefault="000623A1" w:rsidP="00007489">
      <w:pPr>
        <w:bidi/>
        <w:jc w:val="center"/>
        <w:rPr>
          <w:rFonts w:cs="David" w:hint="cs"/>
          <w:rtl/>
        </w:rPr>
      </w:pPr>
    </w:p>
    <w:p w14:paraId="60634CB5"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C82A8A0" w14:textId="77777777" w:rsidR="000623A1" w:rsidRPr="000623A1" w:rsidRDefault="000623A1" w:rsidP="004C1A01">
      <w:pPr>
        <w:bidi/>
        <w:jc w:val="both"/>
        <w:rPr>
          <w:rFonts w:cs="David" w:hint="cs"/>
          <w:rtl/>
        </w:rPr>
      </w:pPr>
    </w:p>
    <w:p w14:paraId="1B8BD90B" w14:textId="77777777" w:rsidR="000623A1" w:rsidRPr="000623A1" w:rsidRDefault="000623A1" w:rsidP="004C1A01">
      <w:pPr>
        <w:bidi/>
        <w:jc w:val="both"/>
        <w:rPr>
          <w:rFonts w:cs="David" w:hint="cs"/>
          <w:rtl/>
        </w:rPr>
      </w:pPr>
      <w:r w:rsidRPr="000623A1">
        <w:rPr>
          <w:rFonts w:cs="David" w:hint="cs"/>
          <w:rtl/>
        </w:rPr>
        <w:tab/>
        <w:t xml:space="preserve">תודה. ההסתייגות לא התקבלה אבל אתה יכול להגיש את ההסתייגות. תהיה הסתייגות ותוכל לדבר 5 דקות במליאה. </w:t>
      </w:r>
    </w:p>
    <w:p w14:paraId="5F124972" w14:textId="77777777" w:rsidR="000623A1" w:rsidRPr="000623A1" w:rsidRDefault="000623A1" w:rsidP="004C1A01">
      <w:pPr>
        <w:bidi/>
        <w:jc w:val="both"/>
        <w:rPr>
          <w:rFonts w:cs="David" w:hint="cs"/>
          <w:rtl/>
        </w:rPr>
      </w:pPr>
    </w:p>
    <w:p w14:paraId="5B987B12" w14:textId="77777777" w:rsidR="000623A1" w:rsidRPr="000623A1" w:rsidRDefault="000623A1" w:rsidP="004C1A01">
      <w:pPr>
        <w:bidi/>
        <w:jc w:val="both"/>
        <w:rPr>
          <w:rFonts w:cs="David" w:hint="cs"/>
          <w:rtl/>
        </w:rPr>
      </w:pPr>
      <w:r w:rsidRPr="000623A1">
        <w:rPr>
          <w:rFonts w:cs="David" w:hint="cs"/>
          <w:rtl/>
        </w:rPr>
        <w:tab/>
        <w:t xml:space="preserve">ח"כ כנסת </w:t>
      </w:r>
      <w:proofErr w:type="spellStart"/>
      <w:r w:rsidRPr="000623A1">
        <w:rPr>
          <w:rFonts w:cs="David" w:hint="cs"/>
          <w:rtl/>
        </w:rPr>
        <w:t>אילטוב</w:t>
      </w:r>
      <w:proofErr w:type="spellEnd"/>
      <w:r w:rsidRPr="000623A1">
        <w:rPr>
          <w:rFonts w:cs="David" w:hint="cs"/>
          <w:rtl/>
        </w:rPr>
        <w:t>, מה ההסתייגות שלך?</w:t>
      </w:r>
    </w:p>
    <w:p w14:paraId="03B64785" w14:textId="77777777" w:rsidR="000623A1" w:rsidRPr="000623A1" w:rsidRDefault="000623A1" w:rsidP="004C1A01">
      <w:pPr>
        <w:bidi/>
        <w:jc w:val="both"/>
        <w:rPr>
          <w:rFonts w:cs="David" w:hint="cs"/>
          <w:rtl/>
        </w:rPr>
      </w:pPr>
    </w:p>
    <w:p w14:paraId="02E274F7" w14:textId="77777777" w:rsidR="000623A1" w:rsidRPr="000623A1" w:rsidRDefault="000623A1" w:rsidP="004C1A01">
      <w:pPr>
        <w:bidi/>
        <w:jc w:val="both"/>
        <w:rPr>
          <w:rFonts w:cs="David" w:hint="cs"/>
          <w:rtl/>
        </w:rPr>
      </w:pPr>
      <w:r w:rsidRPr="000623A1">
        <w:rPr>
          <w:rFonts w:cs="David" w:hint="cs"/>
          <w:u w:val="single"/>
          <w:rtl/>
        </w:rPr>
        <w:t xml:space="preserve">רוברט </w:t>
      </w:r>
      <w:proofErr w:type="spellStart"/>
      <w:r w:rsidRPr="000623A1">
        <w:rPr>
          <w:rFonts w:cs="David" w:hint="cs"/>
          <w:u w:val="single"/>
          <w:rtl/>
        </w:rPr>
        <w:t>אילטוב</w:t>
      </w:r>
      <w:proofErr w:type="spellEnd"/>
      <w:r w:rsidRPr="000623A1">
        <w:rPr>
          <w:rFonts w:cs="David" w:hint="cs"/>
          <w:rtl/>
        </w:rPr>
        <w:t>:</w:t>
      </w:r>
    </w:p>
    <w:p w14:paraId="44ADCB52" w14:textId="77777777" w:rsidR="000623A1" w:rsidRPr="000623A1" w:rsidRDefault="000623A1" w:rsidP="004C1A01">
      <w:pPr>
        <w:bidi/>
        <w:jc w:val="both"/>
        <w:rPr>
          <w:rFonts w:cs="David" w:hint="cs"/>
          <w:rtl/>
        </w:rPr>
      </w:pPr>
    </w:p>
    <w:p w14:paraId="5A5DED58" w14:textId="77777777" w:rsidR="000623A1" w:rsidRPr="000623A1" w:rsidRDefault="000623A1" w:rsidP="004C1A01">
      <w:pPr>
        <w:bidi/>
        <w:ind w:firstLine="567"/>
        <w:jc w:val="both"/>
        <w:rPr>
          <w:rFonts w:cs="David" w:hint="cs"/>
          <w:rtl/>
        </w:rPr>
      </w:pPr>
      <w:r w:rsidRPr="000623A1">
        <w:rPr>
          <w:rFonts w:cs="David" w:hint="cs"/>
          <w:rtl/>
        </w:rPr>
        <w:t xml:space="preserve">אני מבקש להגיש הסתייגות נוספת. אני מציע 9 חברי כנסת ומעלה. </w:t>
      </w:r>
    </w:p>
    <w:p w14:paraId="606730AB" w14:textId="77777777" w:rsidR="000623A1" w:rsidRPr="000623A1" w:rsidRDefault="000623A1" w:rsidP="004C1A01">
      <w:pPr>
        <w:bidi/>
        <w:jc w:val="both"/>
        <w:rPr>
          <w:rFonts w:cs="David" w:hint="cs"/>
          <w:rtl/>
        </w:rPr>
      </w:pPr>
    </w:p>
    <w:p w14:paraId="71C2F8F1"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FD53A2C" w14:textId="77777777" w:rsidR="000623A1" w:rsidRPr="000623A1" w:rsidRDefault="000623A1" w:rsidP="004C1A01">
      <w:pPr>
        <w:bidi/>
        <w:jc w:val="both"/>
        <w:rPr>
          <w:rFonts w:cs="David" w:hint="cs"/>
          <w:rtl/>
        </w:rPr>
      </w:pPr>
    </w:p>
    <w:p w14:paraId="1225974F" w14:textId="77777777" w:rsidR="000623A1" w:rsidRPr="000623A1" w:rsidRDefault="000623A1" w:rsidP="004C1A01">
      <w:pPr>
        <w:bidi/>
        <w:jc w:val="both"/>
        <w:rPr>
          <w:rFonts w:cs="David" w:hint="cs"/>
          <w:rtl/>
        </w:rPr>
      </w:pPr>
      <w:r w:rsidRPr="000623A1">
        <w:rPr>
          <w:rFonts w:cs="David" w:hint="cs"/>
          <w:rtl/>
        </w:rPr>
        <w:tab/>
        <w:t xml:space="preserve"> אני מעלה להצבעה את הסתייגותו של חבר הכנסת </w:t>
      </w:r>
      <w:proofErr w:type="spellStart"/>
      <w:r w:rsidRPr="000623A1">
        <w:rPr>
          <w:rFonts w:cs="David" w:hint="cs"/>
          <w:rtl/>
        </w:rPr>
        <w:t>אילטוב</w:t>
      </w:r>
      <w:proofErr w:type="spellEnd"/>
      <w:r w:rsidRPr="000623A1">
        <w:rPr>
          <w:rFonts w:cs="David" w:hint="cs"/>
          <w:rtl/>
        </w:rPr>
        <w:t xml:space="preserve">, דהיינו, סיעה מ-9 חברי כנסת ומעלה תזכה אותה בסגן יושב ראש הכנסת. </w:t>
      </w:r>
    </w:p>
    <w:p w14:paraId="472A65B3" w14:textId="77777777" w:rsidR="000623A1" w:rsidRPr="000623A1" w:rsidRDefault="000623A1" w:rsidP="004C1A01">
      <w:pPr>
        <w:bidi/>
        <w:jc w:val="both"/>
        <w:rPr>
          <w:rFonts w:cs="David" w:hint="cs"/>
          <w:rtl/>
        </w:rPr>
      </w:pPr>
    </w:p>
    <w:p w14:paraId="408C601D" w14:textId="77777777" w:rsidR="000623A1" w:rsidRPr="000623A1" w:rsidRDefault="000623A1" w:rsidP="004C1A01">
      <w:pPr>
        <w:bidi/>
        <w:jc w:val="both"/>
        <w:rPr>
          <w:rFonts w:cs="David" w:hint="cs"/>
          <w:rtl/>
        </w:rPr>
      </w:pPr>
      <w:r w:rsidRPr="000623A1">
        <w:rPr>
          <w:rFonts w:cs="David" w:hint="cs"/>
          <w:u w:val="single"/>
          <w:rtl/>
        </w:rPr>
        <w:t>גדעון סער:</w:t>
      </w:r>
    </w:p>
    <w:p w14:paraId="64501B70" w14:textId="77777777" w:rsidR="000623A1" w:rsidRPr="000623A1" w:rsidRDefault="000623A1" w:rsidP="004C1A01">
      <w:pPr>
        <w:bidi/>
        <w:jc w:val="both"/>
        <w:rPr>
          <w:rFonts w:cs="David" w:hint="cs"/>
          <w:rtl/>
        </w:rPr>
      </w:pPr>
      <w:r w:rsidRPr="000623A1">
        <w:rPr>
          <w:rFonts w:cs="David" w:hint="cs"/>
          <w:rtl/>
        </w:rPr>
        <w:tab/>
      </w:r>
    </w:p>
    <w:p w14:paraId="70398EE5" w14:textId="77777777" w:rsidR="000623A1" w:rsidRPr="000623A1" w:rsidRDefault="000623A1" w:rsidP="004C1A01">
      <w:pPr>
        <w:bidi/>
        <w:jc w:val="both"/>
        <w:rPr>
          <w:rFonts w:cs="David" w:hint="cs"/>
          <w:rtl/>
        </w:rPr>
      </w:pPr>
      <w:r w:rsidRPr="000623A1">
        <w:rPr>
          <w:rFonts w:cs="David" w:hint="cs"/>
          <w:rtl/>
        </w:rPr>
        <w:tab/>
        <w:t xml:space="preserve">אי אפשר ליישם את זה בלי שינוי הרכב הנשיאות, זה מגוחך. </w:t>
      </w:r>
    </w:p>
    <w:p w14:paraId="6B2BE704" w14:textId="77777777" w:rsidR="000623A1" w:rsidRPr="000623A1" w:rsidRDefault="000623A1" w:rsidP="004C1A01">
      <w:pPr>
        <w:bidi/>
        <w:jc w:val="both"/>
        <w:rPr>
          <w:rFonts w:cs="David" w:hint="cs"/>
          <w:rtl/>
        </w:rPr>
      </w:pPr>
    </w:p>
    <w:p w14:paraId="0E4A802A"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B237A89" w14:textId="77777777" w:rsidR="000623A1" w:rsidRPr="000623A1" w:rsidRDefault="000623A1" w:rsidP="004C1A01">
      <w:pPr>
        <w:bidi/>
        <w:jc w:val="both"/>
        <w:rPr>
          <w:rFonts w:cs="David" w:hint="cs"/>
          <w:rtl/>
        </w:rPr>
      </w:pPr>
    </w:p>
    <w:p w14:paraId="7B20CB35" w14:textId="77777777" w:rsidR="000623A1" w:rsidRPr="000623A1" w:rsidRDefault="000623A1" w:rsidP="004C1A01">
      <w:pPr>
        <w:bidi/>
        <w:jc w:val="both"/>
        <w:rPr>
          <w:rFonts w:cs="David" w:hint="cs"/>
          <w:rtl/>
        </w:rPr>
      </w:pPr>
      <w:r w:rsidRPr="000623A1">
        <w:rPr>
          <w:rFonts w:cs="David" w:hint="cs"/>
          <w:rtl/>
        </w:rPr>
        <w:tab/>
        <w:t>מי בעד, ירים את ידו?</w:t>
      </w:r>
    </w:p>
    <w:p w14:paraId="3420B09B" w14:textId="77777777" w:rsidR="000623A1" w:rsidRPr="000623A1" w:rsidRDefault="000623A1" w:rsidP="004C1A01">
      <w:pPr>
        <w:bidi/>
        <w:jc w:val="both"/>
        <w:rPr>
          <w:rFonts w:cs="David" w:hint="cs"/>
          <w:rtl/>
        </w:rPr>
      </w:pPr>
    </w:p>
    <w:p w14:paraId="652409FD" w14:textId="77777777" w:rsidR="000623A1" w:rsidRPr="000623A1" w:rsidRDefault="000623A1" w:rsidP="008050E7">
      <w:pPr>
        <w:bidi/>
        <w:jc w:val="center"/>
        <w:rPr>
          <w:rFonts w:cs="David" w:hint="cs"/>
          <w:b/>
          <w:bCs/>
          <w:rtl/>
        </w:rPr>
      </w:pPr>
      <w:r w:rsidRPr="000623A1">
        <w:rPr>
          <w:rFonts w:cs="David" w:hint="cs"/>
          <w:b/>
          <w:bCs/>
          <w:rtl/>
        </w:rPr>
        <w:t>הצבעה</w:t>
      </w:r>
    </w:p>
    <w:p w14:paraId="32A02D64" w14:textId="77777777" w:rsidR="000623A1" w:rsidRPr="000623A1" w:rsidRDefault="000623A1" w:rsidP="008050E7">
      <w:pPr>
        <w:bidi/>
        <w:jc w:val="center"/>
        <w:rPr>
          <w:rFonts w:cs="David" w:hint="cs"/>
          <w:rtl/>
        </w:rPr>
      </w:pPr>
    </w:p>
    <w:p w14:paraId="45FA202E" w14:textId="77777777" w:rsidR="000623A1" w:rsidRPr="000623A1" w:rsidRDefault="000623A1" w:rsidP="008050E7">
      <w:pPr>
        <w:bidi/>
        <w:jc w:val="center"/>
        <w:rPr>
          <w:rFonts w:cs="David" w:hint="cs"/>
          <w:rtl/>
        </w:rPr>
      </w:pPr>
      <w:r w:rsidRPr="000623A1">
        <w:rPr>
          <w:rFonts w:cs="David" w:hint="cs"/>
          <w:rtl/>
        </w:rPr>
        <w:t>בעד - 3</w:t>
      </w:r>
    </w:p>
    <w:p w14:paraId="27B17029" w14:textId="77777777" w:rsidR="000623A1" w:rsidRPr="000623A1" w:rsidRDefault="000623A1" w:rsidP="008050E7">
      <w:pPr>
        <w:bidi/>
        <w:jc w:val="center"/>
        <w:rPr>
          <w:rFonts w:cs="David" w:hint="cs"/>
          <w:rtl/>
        </w:rPr>
      </w:pPr>
      <w:r w:rsidRPr="000623A1">
        <w:rPr>
          <w:rFonts w:cs="David" w:hint="cs"/>
          <w:rtl/>
        </w:rPr>
        <w:t xml:space="preserve">נגד </w:t>
      </w:r>
      <w:r w:rsidRPr="000623A1">
        <w:rPr>
          <w:rFonts w:cs="David"/>
          <w:rtl/>
        </w:rPr>
        <w:t>–</w:t>
      </w:r>
      <w:r w:rsidRPr="000623A1">
        <w:rPr>
          <w:rFonts w:cs="David" w:hint="cs"/>
          <w:rtl/>
        </w:rPr>
        <w:t xml:space="preserve"> רוב</w:t>
      </w:r>
    </w:p>
    <w:p w14:paraId="5D289A80" w14:textId="77777777" w:rsidR="000623A1" w:rsidRPr="000623A1" w:rsidRDefault="000623A1" w:rsidP="008050E7">
      <w:pPr>
        <w:bidi/>
        <w:jc w:val="center"/>
        <w:rPr>
          <w:rFonts w:cs="David" w:hint="cs"/>
          <w:rtl/>
        </w:rPr>
      </w:pPr>
      <w:r w:rsidRPr="000623A1">
        <w:rPr>
          <w:rFonts w:cs="David" w:hint="cs"/>
          <w:rtl/>
        </w:rPr>
        <w:t xml:space="preserve">נמנעים </w:t>
      </w:r>
      <w:r w:rsidRPr="000623A1">
        <w:rPr>
          <w:rFonts w:cs="David"/>
          <w:rtl/>
        </w:rPr>
        <w:t>–</w:t>
      </w:r>
      <w:r w:rsidRPr="000623A1">
        <w:rPr>
          <w:rFonts w:cs="David" w:hint="cs"/>
          <w:rtl/>
        </w:rPr>
        <w:t xml:space="preserve"> אין</w:t>
      </w:r>
    </w:p>
    <w:p w14:paraId="79BC16E2" w14:textId="77777777" w:rsidR="000623A1" w:rsidRPr="000623A1" w:rsidRDefault="000623A1" w:rsidP="008050E7">
      <w:pPr>
        <w:bidi/>
        <w:jc w:val="center"/>
        <w:rPr>
          <w:rFonts w:cs="David" w:hint="cs"/>
          <w:rtl/>
        </w:rPr>
      </w:pPr>
      <w:r w:rsidRPr="000623A1">
        <w:rPr>
          <w:rFonts w:cs="David" w:hint="cs"/>
          <w:rtl/>
        </w:rPr>
        <w:t xml:space="preserve">הסתייגותו של חבר הכנסת רוברט </w:t>
      </w:r>
      <w:proofErr w:type="spellStart"/>
      <w:r w:rsidRPr="000623A1">
        <w:rPr>
          <w:rFonts w:cs="David" w:hint="cs"/>
          <w:rtl/>
        </w:rPr>
        <w:t>אילטוב</w:t>
      </w:r>
      <w:proofErr w:type="spellEnd"/>
      <w:r w:rsidRPr="000623A1">
        <w:rPr>
          <w:rFonts w:cs="David" w:hint="cs"/>
          <w:rtl/>
        </w:rPr>
        <w:t xml:space="preserve"> לא נתקבלה.</w:t>
      </w:r>
    </w:p>
    <w:p w14:paraId="3FC6DC01" w14:textId="77777777" w:rsidR="000623A1" w:rsidRPr="000623A1" w:rsidRDefault="000623A1" w:rsidP="004C1A01">
      <w:pPr>
        <w:bidi/>
        <w:jc w:val="both"/>
        <w:rPr>
          <w:rFonts w:cs="David" w:hint="cs"/>
          <w:rtl/>
        </w:rPr>
      </w:pPr>
      <w:r w:rsidRPr="000623A1">
        <w:rPr>
          <w:rFonts w:cs="David"/>
          <w:rtl/>
        </w:rPr>
        <w:br w:type="page"/>
      </w:r>
    </w:p>
    <w:p w14:paraId="4AF2EE9A"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64B8546C" w14:textId="77777777" w:rsidR="000623A1" w:rsidRPr="000623A1" w:rsidRDefault="000623A1" w:rsidP="004C1A01">
      <w:pPr>
        <w:bidi/>
        <w:jc w:val="both"/>
        <w:rPr>
          <w:rFonts w:cs="David" w:hint="cs"/>
          <w:rtl/>
        </w:rPr>
      </w:pPr>
    </w:p>
    <w:p w14:paraId="0E8BA235" w14:textId="77777777" w:rsidR="000623A1" w:rsidRPr="000623A1" w:rsidRDefault="000623A1" w:rsidP="004C1A01">
      <w:pPr>
        <w:bidi/>
        <w:jc w:val="both"/>
        <w:rPr>
          <w:rFonts w:cs="David" w:hint="cs"/>
          <w:rtl/>
        </w:rPr>
      </w:pPr>
      <w:r w:rsidRPr="000623A1">
        <w:rPr>
          <w:rFonts w:cs="David" w:hint="cs"/>
          <w:rtl/>
        </w:rPr>
        <w:tab/>
        <w:t xml:space="preserve">ההסתייגות לא נתקבלה. </w:t>
      </w:r>
    </w:p>
    <w:p w14:paraId="1DDA7F1B" w14:textId="77777777" w:rsidR="000623A1" w:rsidRPr="000623A1" w:rsidRDefault="000623A1" w:rsidP="004C1A01">
      <w:pPr>
        <w:bidi/>
        <w:jc w:val="both"/>
        <w:rPr>
          <w:rFonts w:cs="David" w:hint="cs"/>
          <w:rtl/>
        </w:rPr>
      </w:pPr>
    </w:p>
    <w:p w14:paraId="624AFCF5" w14:textId="77777777" w:rsidR="000623A1" w:rsidRPr="000623A1" w:rsidRDefault="000623A1" w:rsidP="004C1A01">
      <w:pPr>
        <w:bidi/>
        <w:jc w:val="both"/>
        <w:rPr>
          <w:rFonts w:cs="David" w:hint="cs"/>
          <w:rtl/>
        </w:rPr>
      </w:pPr>
      <w:r w:rsidRPr="000623A1">
        <w:rPr>
          <w:rFonts w:cs="David" w:hint="cs"/>
          <w:u w:val="single"/>
          <w:rtl/>
        </w:rPr>
        <w:t>ארבל אסטרחן:</w:t>
      </w:r>
    </w:p>
    <w:p w14:paraId="71D72E26" w14:textId="77777777" w:rsidR="000623A1" w:rsidRPr="000623A1" w:rsidRDefault="000623A1" w:rsidP="004C1A01">
      <w:pPr>
        <w:bidi/>
        <w:jc w:val="both"/>
        <w:rPr>
          <w:rFonts w:cs="David" w:hint="cs"/>
          <w:rtl/>
        </w:rPr>
      </w:pPr>
    </w:p>
    <w:p w14:paraId="67125E44" w14:textId="77777777" w:rsidR="000623A1" w:rsidRPr="000623A1" w:rsidRDefault="000623A1" w:rsidP="004C1A01">
      <w:pPr>
        <w:bidi/>
        <w:ind w:firstLine="567"/>
        <w:jc w:val="both"/>
        <w:rPr>
          <w:rFonts w:cs="David" w:hint="cs"/>
          <w:rtl/>
        </w:rPr>
      </w:pPr>
      <w:r w:rsidRPr="000623A1">
        <w:rPr>
          <w:rFonts w:cs="David" w:hint="cs"/>
          <w:rtl/>
        </w:rPr>
        <w:t>מה עם סיעה שהיום היא פחות מ-9 ויש לה סגן?</w:t>
      </w:r>
    </w:p>
    <w:p w14:paraId="46B73749" w14:textId="77777777" w:rsidR="000623A1" w:rsidRPr="000623A1" w:rsidRDefault="000623A1" w:rsidP="004C1A01">
      <w:pPr>
        <w:bidi/>
        <w:ind w:firstLine="567"/>
        <w:jc w:val="both"/>
        <w:rPr>
          <w:rFonts w:cs="David" w:hint="cs"/>
          <w:rtl/>
        </w:rPr>
      </w:pPr>
    </w:p>
    <w:p w14:paraId="7DD0CA86" w14:textId="77777777" w:rsidR="000623A1" w:rsidRPr="000623A1" w:rsidRDefault="000623A1" w:rsidP="004C1A01">
      <w:pPr>
        <w:bidi/>
        <w:jc w:val="both"/>
        <w:rPr>
          <w:rFonts w:cs="David" w:hint="cs"/>
          <w:rtl/>
        </w:rPr>
      </w:pPr>
      <w:r w:rsidRPr="000623A1">
        <w:rPr>
          <w:rFonts w:cs="David" w:hint="cs"/>
          <w:u w:val="single"/>
          <w:rtl/>
        </w:rPr>
        <w:t>גדעון סער:</w:t>
      </w:r>
    </w:p>
    <w:p w14:paraId="4DF6832B" w14:textId="77777777" w:rsidR="000623A1" w:rsidRPr="000623A1" w:rsidRDefault="000623A1" w:rsidP="004C1A01">
      <w:pPr>
        <w:bidi/>
        <w:jc w:val="both"/>
        <w:rPr>
          <w:rFonts w:cs="David" w:hint="cs"/>
          <w:rtl/>
        </w:rPr>
      </w:pPr>
    </w:p>
    <w:p w14:paraId="0512F8A5" w14:textId="77777777" w:rsidR="000623A1" w:rsidRPr="000623A1" w:rsidRDefault="000623A1" w:rsidP="004C1A01">
      <w:pPr>
        <w:bidi/>
        <w:jc w:val="both"/>
        <w:rPr>
          <w:rFonts w:cs="David" w:hint="cs"/>
          <w:rtl/>
        </w:rPr>
      </w:pPr>
      <w:r w:rsidRPr="000623A1">
        <w:rPr>
          <w:rFonts w:cs="David" w:hint="cs"/>
          <w:rtl/>
        </w:rPr>
        <w:tab/>
        <w:t xml:space="preserve">אי אפשר לחייב אותם להתפטר, זה בדיוק העניין. </w:t>
      </w:r>
    </w:p>
    <w:p w14:paraId="43D97442" w14:textId="77777777" w:rsidR="000623A1" w:rsidRPr="000623A1" w:rsidRDefault="000623A1" w:rsidP="004C1A01">
      <w:pPr>
        <w:bidi/>
        <w:jc w:val="both"/>
        <w:rPr>
          <w:rFonts w:cs="David" w:hint="cs"/>
          <w:rtl/>
        </w:rPr>
      </w:pPr>
    </w:p>
    <w:p w14:paraId="084DE92A"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2FF693ED" w14:textId="77777777" w:rsidR="000623A1" w:rsidRPr="000623A1" w:rsidRDefault="000623A1" w:rsidP="004C1A01">
      <w:pPr>
        <w:bidi/>
        <w:jc w:val="both"/>
        <w:rPr>
          <w:rFonts w:cs="David" w:hint="cs"/>
          <w:rtl/>
        </w:rPr>
      </w:pPr>
    </w:p>
    <w:p w14:paraId="2195B042" w14:textId="77777777" w:rsidR="000623A1" w:rsidRPr="000623A1" w:rsidRDefault="000623A1" w:rsidP="004C1A01">
      <w:pPr>
        <w:bidi/>
        <w:jc w:val="both"/>
        <w:rPr>
          <w:rFonts w:cs="David" w:hint="cs"/>
          <w:rtl/>
        </w:rPr>
      </w:pPr>
      <w:r w:rsidRPr="000623A1">
        <w:rPr>
          <w:rFonts w:cs="David" w:hint="cs"/>
          <w:rtl/>
        </w:rPr>
        <w:tab/>
        <w:t xml:space="preserve">אז צריך יהיה לעשות עוד הוראת שעה. </w:t>
      </w:r>
    </w:p>
    <w:p w14:paraId="0697A08F" w14:textId="77777777" w:rsidR="000623A1" w:rsidRPr="000623A1" w:rsidRDefault="000623A1" w:rsidP="004C1A01">
      <w:pPr>
        <w:bidi/>
        <w:jc w:val="both"/>
        <w:rPr>
          <w:rFonts w:cs="David" w:hint="cs"/>
          <w:rtl/>
        </w:rPr>
      </w:pPr>
    </w:p>
    <w:p w14:paraId="01F7337E" w14:textId="77777777" w:rsidR="000623A1" w:rsidRPr="000623A1" w:rsidRDefault="000623A1" w:rsidP="004C1A01">
      <w:pPr>
        <w:bidi/>
        <w:jc w:val="both"/>
        <w:rPr>
          <w:rFonts w:cs="David" w:hint="cs"/>
          <w:rtl/>
        </w:rPr>
      </w:pPr>
      <w:r w:rsidRPr="000623A1">
        <w:rPr>
          <w:rFonts w:cs="David" w:hint="cs"/>
          <w:rtl/>
        </w:rPr>
        <w:tab/>
        <w:t>עכשיו אני עובר להצעת החוק, כפי שהצגתי אותה בתחילת הדיון. מי בעד הצעת החוק, להוראת שעה, ירים את ידו?</w:t>
      </w:r>
    </w:p>
    <w:p w14:paraId="037F1C54" w14:textId="77777777" w:rsidR="000623A1" w:rsidRPr="000623A1" w:rsidRDefault="000623A1" w:rsidP="004C1A01">
      <w:pPr>
        <w:bidi/>
        <w:jc w:val="both"/>
        <w:rPr>
          <w:rFonts w:cs="David" w:hint="cs"/>
          <w:rtl/>
        </w:rPr>
      </w:pPr>
    </w:p>
    <w:p w14:paraId="3E6E74CC" w14:textId="77777777" w:rsidR="000623A1" w:rsidRPr="008050E7" w:rsidRDefault="000623A1" w:rsidP="008050E7">
      <w:pPr>
        <w:bidi/>
        <w:jc w:val="center"/>
        <w:rPr>
          <w:rFonts w:cs="David" w:hint="cs"/>
          <w:b/>
          <w:bCs/>
          <w:rtl/>
        </w:rPr>
      </w:pPr>
      <w:r w:rsidRPr="008050E7">
        <w:rPr>
          <w:rFonts w:cs="David" w:hint="cs"/>
          <w:b/>
          <w:bCs/>
          <w:rtl/>
        </w:rPr>
        <w:t>הצבעה</w:t>
      </w:r>
    </w:p>
    <w:p w14:paraId="2E837C02" w14:textId="77777777" w:rsidR="000623A1" w:rsidRPr="000623A1" w:rsidRDefault="000623A1" w:rsidP="008050E7">
      <w:pPr>
        <w:bidi/>
        <w:jc w:val="center"/>
        <w:rPr>
          <w:rFonts w:cs="David" w:hint="cs"/>
          <w:rtl/>
        </w:rPr>
      </w:pPr>
    </w:p>
    <w:p w14:paraId="05393558" w14:textId="77777777" w:rsidR="000623A1" w:rsidRPr="000623A1" w:rsidRDefault="000623A1" w:rsidP="008050E7">
      <w:pPr>
        <w:bidi/>
        <w:jc w:val="center"/>
        <w:rPr>
          <w:rFonts w:cs="David" w:hint="cs"/>
          <w:rtl/>
        </w:rPr>
      </w:pPr>
      <w:r w:rsidRPr="000623A1">
        <w:rPr>
          <w:rFonts w:cs="David" w:hint="cs"/>
          <w:rtl/>
        </w:rPr>
        <w:t xml:space="preserve">בעד </w:t>
      </w:r>
      <w:r w:rsidRPr="000623A1">
        <w:rPr>
          <w:rFonts w:cs="David"/>
          <w:rtl/>
        </w:rPr>
        <w:t>–</w:t>
      </w:r>
      <w:r w:rsidRPr="000623A1">
        <w:rPr>
          <w:rFonts w:cs="David" w:hint="cs"/>
          <w:rtl/>
        </w:rPr>
        <w:t xml:space="preserve"> רוב</w:t>
      </w:r>
    </w:p>
    <w:p w14:paraId="7EC0118F" w14:textId="77777777" w:rsidR="000623A1" w:rsidRPr="000623A1" w:rsidRDefault="000623A1" w:rsidP="008050E7">
      <w:pPr>
        <w:bidi/>
        <w:jc w:val="center"/>
        <w:rPr>
          <w:rFonts w:cs="David" w:hint="cs"/>
          <w:rtl/>
        </w:rPr>
      </w:pPr>
      <w:r w:rsidRPr="000623A1">
        <w:rPr>
          <w:rFonts w:cs="David" w:hint="cs"/>
          <w:rtl/>
        </w:rPr>
        <w:t xml:space="preserve">נגד </w:t>
      </w:r>
      <w:r w:rsidRPr="000623A1">
        <w:rPr>
          <w:rFonts w:cs="David"/>
          <w:rtl/>
        </w:rPr>
        <w:t>–</w:t>
      </w:r>
      <w:r w:rsidRPr="000623A1">
        <w:rPr>
          <w:rFonts w:cs="David" w:hint="cs"/>
          <w:rtl/>
        </w:rPr>
        <w:t xml:space="preserve"> אין</w:t>
      </w:r>
    </w:p>
    <w:p w14:paraId="296E9BAE" w14:textId="77777777" w:rsidR="000623A1" w:rsidRPr="000623A1" w:rsidRDefault="000623A1" w:rsidP="008050E7">
      <w:pPr>
        <w:bidi/>
        <w:jc w:val="center"/>
        <w:rPr>
          <w:rFonts w:cs="David" w:hint="cs"/>
          <w:rtl/>
        </w:rPr>
      </w:pPr>
      <w:r w:rsidRPr="000623A1">
        <w:rPr>
          <w:rFonts w:cs="David" w:hint="cs"/>
          <w:rtl/>
        </w:rPr>
        <w:t>נמנעים - 2</w:t>
      </w:r>
    </w:p>
    <w:p w14:paraId="13571816" w14:textId="77777777" w:rsidR="000623A1" w:rsidRPr="000623A1" w:rsidRDefault="000623A1" w:rsidP="00C07515">
      <w:pPr>
        <w:bidi/>
        <w:jc w:val="center"/>
        <w:rPr>
          <w:rFonts w:cs="David" w:hint="cs"/>
          <w:rtl/>
        </w:rPr>
      </w:pPr>
      <w:r w:rsidRPr="000623A1">
        <w:rPr>
          <w:rFonts w:cs="David" w:hint="cs"/>
          <w:rtl/>
        </w:rPr>
        <w:t xml:space="preserve">הצעת חוק הכנסת (מספר סגני יושב ראש הכנסת בתקופת כהונתה של הכנסת השבע עשרה), </w:t>
      </w:r>
      <w:proofErr w:type="spellStart"/>
      <w:r w:rsidRPr="000623A1">
        <w:rPr>
          <w:rFonts w:cs="David" w:hint="cs"/>
          <w:rtl/>
        </w:rPr>
        <w:t>התשס"ח</w:t>
      </w:r>
      <w:proofErr w:type="spellEnd"/>
      <w:r w:rsidRPr="000623A1">
        <w:rPr>
          <w:rFonts w:cs="David" w:hint="cs"/>
          <w:rtl/>
        </w:rPr>
        <w:t xml:space="preserve">-2008 </w:t>
      </w:r>
      <w:r w:rsidR="00C07515">
        <w:rPr>
          <w:rFonts w:cs="David" w:hint="cs"/>
          <w:rtl/>
        </w:rPr>
        <w:t>נ</w:t>
      </w:r>
      <w:r w:rsidRPr="000623A1">
        <w:rPr>
          <w:rFonts w:cs="David" w:hint="cs"/>
          <w:rtl/>
        </w:rPr>
        <w:t>תקבלה.</w:t>
      </w:r>
    </w:p>
    <w:p w14:paraId="0F43CE79" w14:textId="77777777" w:rsidR="000623A1" w:rsidRPr="000623A1" w:rsidRDefault="000623A1" w:rsidP="004C1A01">
      <w:pPr>
        <w:bidi/>
        <w:jc w:val="both"/>
        <w:rPr>
          <w:rFonts w:cs="David" w:hint="cs"/>
          <w:rtl/>
        </w:rPr>
      </w:pPr>
    </w:p>
    <w:p w14:paraId="3754C090" w14:textId="77777777" w:rsidR="000623A1" w:rsidRPr="000623A1" w:rsidRDefault="000623A1" w:rsidP="004C1A01">
      <w:pPr>
        <w:bidi/>
        <w:jc w:val="both"/>
        <w:rPr>
          <w:rFonts w:cs="David" w:hint="cs"/>
          <w:rtl/>
        </w:rPr>
      </w:pPr>
    </w:p>
    <w:p w14:paraId="496C2E87"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5641BF31" w14:textId="77777777" w:rsidR="000623A1" w:rsidRPr="000623A1" w:rsidRDefault="000623A1" w:rsidP="004C1A01">
      <w:pPr>
        <w:bidi/>
        <w:jc w:val="both"/>
        <w:rPr>
          <w:rFonts w:cs="David" w:hint="cs"/>
          <w:rtl/>
        </w:rPr>
      </w:pPr>
    </w:p>
    <w:p w14:paraId="3350A5F3" w14:textId="77777777" w:rsidR="000623A1" w:rsidRPr="000623A1" w:rsidRDefault="000623A1" w:rsidP="004C1A01">
      <w:pPr>
        <w:bidi/>
        <w:jc w:val="both"/>
        <w:rPr>
          <w:rFonts w:cs="David" w:hint="cs"/>
          <w:rtl/>
        </w:rPr>
      </w:pPr>
      <w:r w:rsidRPr="000623A1">
        <w:rPr>
          <w:rFonts w:cs="David" w:hint="cs"/>
          <w:rtl/>
        </w:rPr>
        <w:tab/>
        <w:t xml:space="preserve">תודה, הצעת החוק עברה ברוב קולות. </w:t>
      </w:r>
    </w:p>
    <w:p w14:paraId="37FB2B60" w14:textId="77777777" w:rsidR="000623A1" w:rsidRPr="000623A1" w:rsidRDefault="000623A1" w:rsidP="004C1A01">
      <w:pPr>
        <w:bidi/>
        <w:jc w:val="both"/>
        <w:rPr>
          <w:rFonts w:cs="David" w:hint="cs"/>
          <w:rtl/>
        </w:rPr>
      </w:pPr>
    </w:p>
    <w:p w14:paraId="39BBE262" w14:textId="77777777" w:rsidR="000623A1" w:rsidRPr="000623A1" w:rsidRDefault="000623A1" w:rsidP="004C1A01">
      <w:pPr>
        <w:bidi/>
        <w:jc w:val="both"/>
        <w:rPr>
          <w:rFonts w:cs="David" w:hint="cs"/>
          <w:rtl/>
        </w:rPr>
      </w:pPr>
      <w:r w:rsidRPr="000623A1">
        <w:rPr>
          <w:rFonts w:cs="David" w:hint="cs"/>
          <w:u w:val="single"/>
          <w:rtl/>
        </w:rPr>
        <w:t>ארבל אסטרחן:</w:t>
      </w:r>
    </w:p>
    <w:p w14:paraId="77E8A1A4" w14:textId="77777777" w:rsidR="000623A1" w:rsidRPr="000623A1" w:rsidRDefault="000623A1" w:rsidP="004C1A01">
      <w:pPr>
        <w:bidi/>
        <w:jc w:val="both"/>
        <w:rPr>
          <w:rFonts w:cs="David" w:hint="cs"/>
          <w:rtl/>
        </w:rPr>
      </w:pPr>
    </w:p>
    <w:p w14:paraId="328DFAD4" w14:textId="77777777" w:rsidR="000623A1" w:rsidRPr="000623A1" w:rsidRDefault="000623A1" w:rsidP="004C1A01">
      <w:pPr>
        <w:bidi/>
        <w:ind w:firstLine="567"/>
        <w:jc w:val="both"/>
        <w:rPr>
          <w:rFonts w:cs="David" w:hint="cs"/>
          <w:rtl/>
        </w:rPr>
      </w:pPr>
      <w:r w:rsidRPr="000623A1">
        <w:rPr>
          <w:rFonts w:cs="David" w:hint="cs"/>
          <w:rtl/>
        </w:rPr>
        <w:t>אני רוצה להבהיר לגבי ההסתייגות. אני אכניס את שתי ההסתייגויות ואני אציין שאם מכהן היום סגן שלא עומד בתנאים האלה, כמו אחמד טיבי, כהונתם תפקע, זאת הכוונה?</w:t>
      </w:r>
    </w:p>
    <w:p w14:paraId="0BDC6060" w14:textId="77777777" w:rsidR="000623A1" w:rsidRPr="000623A1" w:rsidRDefault="000623A1" w:rsidP="004C1A01">
      <w:pPr>
        <w:bidi/>
        <w:jc w:val="both"/>
        <w:rPr>
          <w:rFonts w:cs="David" w:hint="cs"/>
          <w:u w:val="single"/>
          <w:rtl/>
        </w:rPr>
      </w:pPr>
    </w:p>
    <w:p w14:paraId="2069EFAF" w14:textId="77777777" w:rsidR="000623A1" w:rsidRPr="000623A1" w:rsidRDefault="000623A1" w:rsidP="004C1A01">
      <w:pPr>
        <w:bidi/>
        <w:jc w:val="both"/>
        <w:rPr>
          <w:rFonts w:cs="David" w:hint="cs"/>
          <w:u w:val="single"/>
          <w:rtl/>
        </w:rPr>
      </w:pPr>
      <w:r w:rsidRPr="000623A1">
        <w:rPr>
          <w:rFonts w:cs="David" w:hint="cs"/>
          <w:u w:val="single"/>
          <w:rtl/>
        </w:rPr>
        <w:t>משה שרוני:</w:t>
      </w:r>
    </w:p>
    <w:p w14:paraId="1B1CD7E1" w14:textId="77777777" w:rsidR="000623A1" w:rsidRPr="000623A1" w:rsidRDefault="000623A1" w:rsidP="004C1A01">
      <w:pPr>
        <w:bidi/>
        <w:jc w:val="both"/>
        <w:rPr>
          <w:rFonts w:cs="David" w:hint="cs"/>
          <w:u w:val="single"/>
          <w:rtl/>
        </w:rPr>
      </w:pPr>
    </w:p>
    <w:p w14:paraId="3C929B45" w14:textId="77777777" w:rsidR="000623A1" w:rsidRPr="000623A1" w:rsidRDefault="000623A1" w:rsidP="004C1A01">
      <w:pPr>
        <w:bidi/>
        <w:jc w:val="both"/>
        <w:rPr>
          <w:rFonts w:cs="David" w:hint="cs"/>
          <w:rtl/>
        </w:rPr>
      </w:pPr>
      <w:r w:rsidRPr="000623A1">
        <w:rPr>
          <w:rFonts w:cs="David" w:hint="cs"/>
          <w:rtl/>
        </w:rPr>
        <w:tab/>
        <w:t xml:space="preserve">נכון. </w:t>
      </w:r>
    </w:p>
    <w:p w14:paraId="5F5B794F" w14:textId="77777777" w:rsidR="000623A1" w:rsidRPr="000623A1" w:rsidRDefault="000623A1" w:rsidP="004C1A01">
      <w:pPr>
        <w:bidi/>
        <w:jc w:val="both"/>
        <w:rPr>
          <w:rFonts w:cs="David" w:hint="cs"/>
          <w:rtl/>
        </w:rPr>
      </w:pPr>
    </w:p>
    <w:p w14:paraId="5349C455" w14:textId="77777777" w:rsidR="000623A1" w:rsidRPr="000623A1" w:rsidRDefault="000623A1" w:rsidP="004C1A01">
      <w:pPr>
        <w:bidi/>
        <w:jc w:val="both"/>
        <w:rPr>
          <w:rFonts w:cs="David" w:hint="cs"/>
          <w:rtl/>
        </w:rPr>
      </w:pPr>
      <w:r w:rsidRPr="000623A1">
        <w:rPr>
          <w:rFonts w:cs="David" w:hint="cs"/>
          <w:u w:val="single"/>
          <w:rtl/>
        </w:rPr>
        <w:t>היו</w:t>
      </w:r>
      <w:r w:rsidR="00EF34C2">
        <w:rPr>
          <w:rFonts w:cs="David"/>
          <w:u w:val="single"/>
          <w:rtl/>
        </w:rPr>
        <w:t>"</w:t>
      </w:r>
      <w:r w:rsidRPr="000623A1">
        <w:rPr>
          <w:rFonts w:cs="David" w:hint="cs"/>
          <w:u w:val="single"/>
          <w:rtl/>
        </w:rPr>
        <w:t>ר דוד טל:</w:t>
      </w:r>
    </w:p>
    <w:p w14:paraId="4FFDDBA7" w14:textId="77777777" w:rsidR="000623A1" w:rsidRPr="000623A1" w:rsidRDefault="000623A1" w:rsidP="004C1A01">
      <w:pPr>
        <w:bidi/>
        <w:jc w:val="both"/>
        <w:rPr>
          <w:rFonts w:cs="David" w:hint="cs"/>
          <w:rtl/>
        </w:rPr>
      </w:pPr>
    </w:p>
    <w:p w14:paraId="58E06949" w14:textId="77777777" w:rsidR="000623A1" w:rsidRPr="000623A1" w:rsidRDefault="000623A1" w:rsidP="004C1A01">
      <w:pPr>
        <w:bidi/>
        <w:ind w:firstLine="567"/>
        <w:jc w:val="both"/>
        <w:rPr>
          <w:rFonts w:cs="David" w:hint="cs"/>
          <w:rtl/>
        </w:rPr>
      </w:pPr>
      <w:r w:rsidRPr="000623A1">
        <w:rPr>
          <w:rFonts w:cs="David" w:hint="cs"/>
          <w:rtl/>
        </w:rPr>
        <w:t>תודה רבה, הישיבה נעולה.</w:t>
      </w:r>
    </w:p>
    <w:p w14:paraId="34340AA2" w14:textId="77777777" w:rsidR="000623A1" w:rsidRPr="000623A1" w:rsidRDefault="000623A1" w:rsidP="004C1A01">
      <w:pPr>
        <w:bidi/>
        <w:jc w:val="both"/>
        <w:rPr>
          <w:rFonts w:cs="David" w:hint="cs"/>
          <w:rtl/>
        </w:rPr>
      </w:pPr>
    </w:p>
    <w:p w14:paraId="4B88BF05" w14:textId="77777777" w:rsidR="000623A1" w:rsidRPr="007050E4" w:rsidRDefault="000623A1" w:rsidP="004C1A01">
      <w:pPr>
        <w:bidi/>
        <w:jc w:val="both"/>
        <w:rPr>
          <w:rFonts w:cs="David" w:hint="cs"/>
          <w:u w:val="single"/>
          <w:rtl/>
        </w:rPr>
      </w:pPr>
      <w:r w:rsidRPr="007050E4">
        <w:rPr>
          <w:rFonts w:cs="David" w:hint="cs"/>
          <w:u w:val="single"/>
          <w:rtl/>
        </w:rPr>
        <w:t>הישיבה ננעלה בשעה 10:15.</w:t>
      </w:r>
    </w:p>
    <w:p w14:paraId="5814F84F" w14:textId="77777777" w:rsidR="00552A80" w:rsidRPr="000623A1" w:rsidRDefault="00552A80" w:rsidP="004C1A01">
      <w:pPr>
        <w:bidi/>
        <w:jc w:val="both"/>
        <w:rPr>
          <w:rFonts w:cs="David" w:hint="cs"/>
          <w:rtl/>
        </w:rPr>
      </w:pPr>
    </w:p>
    <w:sectPr w:rsidR="00552A80" w:rsidRPr="000623A1" w:rsidSect="000623A1">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A13F6" w14:textId="77777777" w:rsidR="00E43E6F" w:rsidRDefault="00E43E6F">
      <w:r>
        <w:separator/>
      </w:r>
    </w:p>
  </w:endnote>
  <w:endnote w:type="continuationSeparator" w:id="0">
    <w:p w14:paraId="481391A6" w14:textId="77777777" w:rsidR="00E43E6F" w:rsidRDefault="00E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D234" w14:textId="77777777" w:rsidR="00E43E6F" w:rsidRDefault="00E43E6F">
      <w:r>
        <w:separator/>
      </w:r>
    </w:p>
  </w:footnote>
  <w:footnote w:type="continuationSeparator" w:id="0">
    <w:p w14:paraId="53273F1F" w14:textId="77777777" w:rsidR="00E43E6F" w:rsidRDefault="00E43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1F22" w14:textId="77777777" w:rsidR="00E43E6F" w:rsidRDefault="00E43E6F" w:rsidP="000623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3303963" w14:textId="77777777" w:rsidR="00E43E6F" w:rsidRDefault="00E43E6F">
    <w:pPr>
      <w:pStyle w:val="Header"/>
      <w:ind w:right="360"/>
      <w:jc w:val="both"/>
      <w:rPr>
        <w:rtl/>
      </w:rPr>
    </w:pPr>
  </w:p>
  <w:p w14:paraId="0C16633C" w14:textId="77777777" w:rsidR="00E43E6F" w:rsidRDefault="00E43E6F"/>
  <w:p w14:paraId="51E9A739" w14:textId="77777777" w:rsidR="00E43E6F" w:rsidRDefault="00E43E6F"/>
  <w:p w14:paraId="0BC118EA" w14:textId="77777777" w:rsidR="00E43E6F" w:rsidRDefault="00E43E6F"/>
  <w:p w14:paraId="09E58F5E" w14:textId="77777777" w:rsidR="00E43E6F" w:rsidRDefault="00E43E6F"/>
  <w:p w14:paraId="46B9D221" w14:textId="77777777" w:rsidR="00E43E6F" w:rsidRDefault="00E43E6F"/>
  <w:p w14:paraId="61BF12AE" w14:textId="77777777" w:rsidR="00E43E6F" w:rsidRDefault="00E43E6F"/>
  <w:p w14:paraId="7A3C7D1E" w14:textId="77777777" w:rsidR="00E43E6F" w:rsidRDefault="00E43E6F"/>
  <w:p w14:paraId="7D98D4EA" w14:textId="77777777" w:rsidR="00E43E6F" w:rsidRDefault="00E43E6F"/>
  <w:p w14:paraId="6B2D204C" w14:textId="77777777" w:rsidR="00E43E6F" w:rsidRDefault="00E43E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2A09" w14:textId="77777777" w:rsidR="00E43E6F" w:rsidRDefault="00E43E6F" w:rsidP="000623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122BF1">
      <w:rPr>
        <w:rStyle w:val="PageNumber"/>
        <w:noProof/>
        <w:rtl/>
      </w:rPr>
      <w:t>10</w:t>
    </w:r>
    <w:r>
      <w:rPr>
        <w:rStyle w:val="PageNumber"/>
        <w:rtl/>
      </w:rPr>
      <w:fldChar w:fldCharType="end"/>
    </w:r>
  </w:p>
  <w:p w14:paraId="008A7D6E" w14:textId="77777777" w:rsidR="00E43E6F" w:rsidRDefault="00E43E6F" w:rsidP="000623A1">
    <w:pPr>
      <w:pStyle w:val="Header"/>
      <w:ind w:right="360"/>
      <w:jc w:val="both"/>
      <w:rPr>
        <w:rFonts w:hint="cs"/>
        <w:rtl/>
      </w:rPr>
    </w:pPr>
    <w:r>
      <w:rPr>
        <w:rFonts w:hint="cs"/>
        <w:rtl/>
      </w:rPr>
      <w:t>ועדת הכנסת</w:t>
    </w:r>
  </w:p>
  <w:p w14:paraId="5BFA967D" w14:textId="77777777" w:rsidR="00E43E6F" w:rsidRDefault="00E43E6F" w:rsidP="000623A1">
    <w:pPr>
      <w:pStyle w:val="Header"/>
      <w:ind w:right="360"/>
      <w:jc w:val="both"/>
      <w:rPr>
        <w:rFonts w:hint="cs"/>
        <w:rtl/>
      </w:rPr>
    </w:pPr>
    <w:r>
      <w:rPr>
        <w:rFonts w:hint="cs"/>
        <w:rtl/>
      </w:rPr>
      <w:t>15/07/2008</w:t>
    </w:r>
  </w:p>
  <w:p w14:paraId="376C15B9" w14:textId="77777777" w:rsidR="00E43E6F" w:rsidRDefault="00E43E6F">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5C6"/>
    <w:multiLevelType w:val="hybridMultilevel"/>
    <w:tmpl w:val="C76AA82E"/>
    <w:lvl w:ilvl="0" w:tplc="900EFC6E">
      <w:start w:val="1"/>
      <w:numFmt w:val="hebrew1"/>
      <w:lvlText w:val="%1."/>
      <w:lvlJc w:val="left"/>
      <w:pPr>
        <w:tabs>
          <w:tab w:val="num" w:pos="502"/>
        </w:tabs>
        <w:ind w:left="502" w:hanging="360"/>
      </w:pPr>
      <w:rPr>
        <w:rFonts w:hint="default"/>
        <w:b w:val="0"/>
      </w:r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abstractNum w:abstractNumId="1" w15:restartNumberingAfterBreak="0">
    <w:nsid w:val="68293E3C"/>
    <w:multiLevelType w:val="hybridMultilevel"/>
    <w:tmpl w:val="883280A4"/>
    <w:lvl w:ilvl="0" w:tplc="063EE9D0">
      <w:start w:val="1"/>
      <w:numFmt w:val="hebrew1"/>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9282251">
    <w:abstractNumId w:val="1"/>
  </w:num>
  <w:num w:numId="2" w16cid:durableId="130065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2353פרוטוקול_ישיבת_ועדה.doc"/>
    <w:docVar w:name="StartMode" w:val="3"/>
  </w:docVars>
  <w:rsids>
    <w:rsidRoot w:val="000F7100"/>
    <w:rsid w:val="00007489"/>
    <w:rsid w:val="000623A1"/>
    <w:rsid w:val="000F7100"/>
    <w:rsid w:val="00122BF1"/>
    <w:rsid w:val="003A3486"/>
    <w:rsid w:val="004C1A01"/>
    <w:rsid w:val="00513ACC"/>
    <w:rsid w:val="00552A80"/>
    <w:rsid w:val="005F59DD"/>
    <w:rsid w:val="007050E4"/>
    <w:rsid w:val="008050E7"/>
    <w:rsid w:val="0090060B"/>
    <w:rsid w:val="00965806"/>
    <w:rsid w:val="009C5082"/>
    <w:rsid w:val="00A8106E"/>
    <w:rsid w:val="00AF269C"/>
    <w:rsid w:val="00C07515"/>
    <w:rsid w:val="00E43E6F"/>
    <w:rsid w:val="00EF34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6A6784C"/>
  <w15:chartTrackingRefBased/>
  <w15:docId w15:val="{32FF6B2F-9C12-4BA9-B240-8037668D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0623A1"/>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0623A1"/>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0623A1"/>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0623A1"/>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623A1"/>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0623A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6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3185</Words>
  <Characters>18160</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p_shoshana</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