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055DA" w14:textId="77777777" w:rsidR="00C400A1" w:rsidRPr="00C400A1" w:rsidRDefault="00C400A1" w:rsidP="00C400A1">
      <w:pPr>
        <w:pStyle w:val="Heading5"/>
        <w:rPr>
          <w:b/>
          <w:bCs/>
          <w:sz w:val="24"/>
          <w:rtl/>
        </w:rPr>
      </w:pPr>
      <w:r w:rsidRPr="00C400A1">
        <w:rPr>
          <w:b/>
          <w:bCs/>
          <w:sz w:val="24"/>
          <w:rtl/>
        </w:rPr>
        <w:t xml:space="preserve">הכנסת </w:t>
      </w:r>
      <w:r w:rsidRPr="00C400A1">
        <w:rPr>
          <w:rFonts w:hint="cs"/>
          <w:b/>
          <w:bCs/>
          <w:sz w:val="24"/>
          <w:rtl/>
        </w:rPr>
        <w:t>השמונה-עשרה</w:t>
      </w:r>
      <w:r w:rsidRPr="00C400A1">
        <w:rPr>
          <w:b/>
          <w:bCs/>
          <w:sz w:val="24"/>
          <w:rtl/>
        </w:rPr>
        <w:tab/>
      </w:r>
      <w:r w:rsidRPr="00C400A1">
        <w:rPr>
          <w:b/>
          <w:bCs/>
          <w:sz w:val="24"/>
          <w:rtl/>
        </w:rPr>
        <w:tab/>
      </w:r>
      <w:r w:rsidRPr="00C400A1">
        <w:rPr>
          <w:b/>
          <w:bCs/>
          <w:sz w:val="24"/>
          <w:rtl/>
        </w:rPr>
        <w:tab/>
      </w:r>
      <w:r w:rsidRPr="00C400A1">
        <w:rPr>
          <w:b/>
          <w:bCs/>
          <w:sz w:val="24"/>
          <w:rtl/>
        </w:rPr>
        <w:tab/>
      </w:r>
      <w:r w:rsidRPr="00C400A1">
        <w:rPr>
          <w:b/>
          <w:bCs/>
          <w:sz w:val="24"/>
          <w:rtl/>
        </w:rPr>
        <w:tab/>
      </w:r>
      <w:r w:rsidRPr="00C400A1">
        <w:rPr>
          <w:b/>
          <w:bCs/>
          <w:sz w:val="24"/>
          <w:rtl/>
        </w:rPr>
        <w:tab/>
        <w:t>נוסח לא מתוקן</w:t>
      </w:r>
    </w:p>
    <w:p w14:paraId="198A63F0" w14:textId="77777777" w:rsidR="00C400A1" w:rsidRPr="00C400A1" w:rsidRDefault="00C400A1" w:rsidP="00C400A1">
      <w:pPr>
        <w:bidi/>
        <w:jc w:val="both"/>
        <w:rPr>
          <w:rFonts w:cs="David" w:hint="cs"/>
          <w:b/>
          <w:bCs/>
          <w:rtl/>
        </w:rPr>
      </w:pPr>
      <w:r w:rsidRPr="00C400A1">
        <w:rPr>
          <w:rFonts w:cs="David"/>
          <w:b/>
          <w:bCs/>
          <w:rtl/>
        </w:rPr>
        <w:t xml:space="preserve">מושב </w:t>
      </w:r>
      <w:r w:rsidRPr="00C400A1">
        <w:rPr>
          <w:rFonts w:cs="David" w:hint="cs"/>
          <w:b/>
          <w:bCs/>
          <w:rtl/>
        </w:rPr>
        <w:t>שלישי</w:t>
      </w:r>
    </w:p>
    <w:p w14:paraId="6D28BC8F" w14:textId="77777777" w:rsidR="00C400A1" w:rsidRPr="00C400A1" w:rsidRDefault="00C400A1" w:rsidP="00C400A1">
      <w:pPr>
        <w:bidi/>
        <w:jc w:val="both"/>
        <w:rPr>
          <w:rFonts w:cs="David"/>
          <w:b/>
          <w:bCs/>
          <w:rtl/>
        </w:rPr>
      </w:pPr>
    </w:p>
    <w:p w14:paraId="4ED6BA00" w14:textId="77777777" w:rsidR="00C400A1" w:rsidRPr="00C400A1" w:rsidRDefault="00C400A1" w:rsidP="00C400A1">
      <w:pPr>
        <w:bidi/>
        <w:jc w:val="both"/>
        <w:rPr>
          <w:rFonts w:cs="David"/>
          <w:b/>
          <w:bCs/>
          <w:rtl/>
        </w:rPr>
      </w:pPr>
    </w:p>
    <w:p w14:paraId="1EAA7C2D" w14:textId="77777777" w:rsidR="00C400A1" w:rsidRPr="00C400A1" w:rsidRDefault="00C400A1" w:rsidP="00C400A1">
      <w:pPr>
        <w:bidi/>
        <w:jc w:val="both"/>
        <w:rPr>
          <w:rFonts w:cs="David"/>
          <w:b/>
          <w:bCs/>
          <w:rtl/>
        </w:rPr>
      </w:pPr>
    </w:p>
    <w:p w14:paraId="0D6A8C96" w14:textId="77777777" w:rsidR="00C400A1" w:rsidRPr="00C400A1" w:rsidRDefault="00C400A1" w:rsidP="00C400A1">
      <w:pPr>
        <w:bidi/>
        <w:jc w:val="both"/>
        <w:rPr>
          <w:rFonts w:cs="David"/>
          <w:b/>
          <w:bCs/>
          <w:rtl/>
        </w:rPr>
      </w:pPr>
    </w:p>
    <w:p w14:paraId="4BA01FD9" w14:textId="77777777" w:rsidR="00C400A1" w:rsidRPr="00C400A1" w:rsidRDefault="00C400A1" w:rsidP="00C400A1">
      <w:pPr>
        <w:bidi/>
        <w:jc w:val="center"/>
        <w:rPr>
          <w:rFonts w:cs="David" w:hint="cs"/>
          <w:b/>
          <w:bCs/>
          <w:rtl/>
        </w:rPr>
      </w:pPr>
      <w:r w:rsidRPr="00C400A1">
        <w:rPr>
          <w:rFonts w:cs="David"/>
          <w:b/>
          <w:bCs/>
          <w:rtl/>
        </w:rPr>
        <w:t>פרוטוקול מס'</w:t>
      </w:r>
      <w:r w:rsidRPr="00C400A1">
        <w:rPr>
          <w:rFonts w:cs="David" w:hint="cs"/>
          <w:b/>
          <w:bCs/>
          <w:rtl/>
        </w:rPr>
        <w:t xml:space="preserve"> 158</w:t>
      </w:r>
    </w:p>
    <w:p w14:paraId="58F29B00" w14:textId="77777777" w:rsidR="00C400A1" w:rsidRPr="00C400A1" w:rsidRDefault="00C400A1" w:rsidP="00C400A1">
      <w:pPr>
        <w:bidi/>
        <w:jc w:val="center"/>
        <w:rPr>
          <w:rFonts w:cs="David" w:hint="cs"/>
          <w:b/>
          <w:bCs/>
          <w:rtl/>
        </w:rPr>
      </w:pPr>
      <w:r w:rsidRPr="00C400A1">
        <w:rPr>
          <w:rFonts w:cs="David" w:hint="cs"/>
          <w:b/>
          <w:bCs/>
          <w:rtl/>
        </w:rPr>
        <w:t>מישיבת ועדת הכנסת</w:t>
      </w:r>
    </w:p>
    <w:p w14:paraId="6E3140AA" w14:textId="77777777" w:rsidR="00C400A1" w:rsidRPr="00C400A1" w:rsidRDefault="00C400A1" w:rsidP="00C400A1">
      <w:pPr>
        <w:bidi/>
        <w:jc w:val="center"/>
        <w:rPr>
          <w:rFonts w:cs="David" w:hint="cs"/>
          <w:b/>
          <w:bCs/>
          <w:u w:val="single"/>
          <w:rtl/>
        </w:rPr>
      </w:pPr>
      <w:r w:rsidRPr="00C400A1">
        <w:rPr>
          <w:rFonts w:cs="David" w:hint="cs"/>
          <w:b/>
          <w:bCs/>
          <w:u w:val="single"/>
          <w:rtl/>
        </w:rPr>
        <w:t>מיום שני, י"ז באדר א' התשע"א (21 בפברואר 2011), שעה: 10:00</w:t>
      </w:r>
    </w:p>
    <w:p w14:paraId="728AA8A6" w14:textId="77777777" w:rsidR="00C400A1" w:rsidRPr="00C400A1" w:rsidRDefault="00C400A1" w:rsidP="00C400A1">
      <w:pPr>
        <w:bidi/>
        <w:jc w:val="both"/>
        <w:rPr>
          <w:rFonts w:cs="David"/>
          <w:b/>
          <w:bCs/>
          <w:u w:val="single"/>
          <w:rtl/>
        </w:rPr>
      </w:pPr>
    </w:p>
    <w:p w14:paraId="4C74E1EA" w14:textId="77777777" w:rsidR="00C400A1" w:rsidRPr="00C400A1" w:rsidRDefault="00C400A1" w:rsidP="00C400A1">
      <w:pPr>
        <w:bidi/>
        <w:jc w:val="both"/>
        <w:rPr>
          <w:rFonts w:cs="David"/>
          <w:b/>
          <w:bCs/>
          <w:rtl/>
        </w:rPr>
      </w:pPr>
    </w:p>
    <w:p w14:paraId="3B0BA05B" w14:textId="77777777" w:rsidR="00C400A1" w:rsidRPr="00C400A1" w:rsidRDefault="00C400A1" w:rsidP="00C400A1">
      <w:pPr>
        <w:tabs>
          <w:tab w:val="left" w:pos="1221"/>
        </w:tabs>
        <w:bidi/>
        <w:jc w:val="both"/>
        <w:rPr>
          <w:rFonts w:cs="David" w:hint="cs"/>
          <w:b/>
          <w:bCs/>
          <w:u w:val="single"/>
          <w:rtl/>
        </w:rPr>
      </w:pPr>
    </w:p>
    <w:p w14:paraId="48138E70" w14:textId="77777777" w:rsidR="00C400A1" w:rsidRPr="00C400A1" w:rsidRDefault="00C400A1" w:rsidP="00C400A1">
      <w:pPr>
        <w:tabs>
          <w:tab w:val="left" w:pos="1221"/>
        </w:tabs>
        <w:bidi/>
        <w:jc w:val="both"/>
        <w:rPr>
          <w:rFonts w:cs="David" w:hint="cs"/>
          <w:b/>
          <w:bCs/>
          <w:rtl/>
        </w:rPr>
      </w:pPr>
      <w:r w:rsidRPr="00C400A1">
        <w:rPr>
          <w:rFonts w:cs="David"/>
          <w:b/>
          <w:bCs/>
          <w:u w:val="single"/>
          <w:rtl/>
        </w:rPr>
        <w:t>סדר היום</w:t>
      </w:r>
      <w:r w:rsidRPr="00C400A1">
        <w:rPr>
          <w:rFonts w:cs="David"/>
          <w:rtl/>
        </w:rPr>
        <w:t>:</w:t>
      </w:r>
      <w:r w:rsidRPr="00C400A1">
        <w:rPr>
          <w:rFonts w:cs="David" w:hint="cs"/>
          <w:b/>
          <w:bCs/>
          <w:rtl/>
        </w:rPr>
        <w:tab/>
        <w:t xml:space="preserve">רביזיה בדבר קביעת הוועדה המשותפת לוועדת הכנסת ולוועדת העבודה, הרווחה </w:t>
      </w:r>
    </w:p>
    <w:p w14:paraId="314C2E30" w14:textId="77777777" w:rsidR="00C400A1" w:rsidRPr="00C400A1" w:rsidRDefault="00C400A1" w:rsidP="00C400A1">
      <w:pPr>
        <w:tabs>
          <w:tab w:val="left" w:pos="1221"/>
        </w:tabs>
        <w:bidi/>
        <w:jc w:val="both"/>
        <w:rPr>
          <w:rFonts w:cs="David" w:hint="cs"/>
          <w:b/>
          <w:bCs/>
          <w:rtl/>
        </w:rPr>
      </w:pPr>
      <w:r w:rsidRPr="00C400A1">
        <w:rPr>
          <w:rFonts w:cs="David" w:hint="cs"/>
          <w:b/>
          <w:bCs/>
          <w:rtl/>
        </w:rPr>
        <w:tab/>
        <w:t xml:space="preserve">והבריאות לדיון בהצעת חוק שוויון ההזדמנויות בעבודה (תיקון </w:t>
      </w:r>
      <w:r w:rsidRPr="00C400A1">
        <w:rPr>
          <w:rFonts w:cs="David"/>
          <w:b/>
          <w:bCs/>
          <w:rtl/>
        </w:rPr>
        <w:t>–</w:t>
      </w:r>
      <w:r w:rsidRPr="00C400A1">
        <w:rPr>
          <w:rFonts w:cs="David" w:hint="cs"/>
          <w:b/>
          <w:bCs/>
          <w:rtl/>
        </w:rPr>
        <w:t xml:space="preserve"> נציג אוכלוסייה</w:t>
      </w:r>
    </w:p>
    <w:p w14:paraId="5294B690" w14:textId="77777777" w:rsidR="00C400A1" w:rsidRPr="00C400A1" w:rsidRDefault="00C400A1" w:rsidP="00C400A1">
      <w:pPr>
        <w:tabs>
          <w:tab w:val="left" w:pos="1221"/>
        </w:tabs>
        <w:bidi/>
        <w:jc w:val="both"/>
        <w:rPr>
          <w:rFonts w:cs="David" w:hint="cs"/>
          <w:b/>
          <w:bCs/>
          <w:rtl/>
        </w:rPr>
      </w:pPr>
      <w:r w:rsidRPr="00C400A1">
        <w:rPr>
          <w:rFonts w:cs="David" w:hint="cs"/>
          <w:b/>
          <w:bCs/>
          <w:rtl/>
        </w:rPr>
        <w:tab/>
        <w:t>ערבית בוועדה מייעצת), התש"ע-2009 (פ/1762/18), של חבר הכנסת אחמד טיבי</w:t>
      </w:r>
      <w:r w:rsidRPr="00C400A1">
        <w:rPr>
          <w:rFonts w:cs="David" w:hint="cs"/>
          <w:b/>
          <w:bCs/>
          <w:rtl/>
        </w:rPr>
        <w:tab/>
      </w:r>
    </w:p>
    <w:p w14:paraId="2E2C84F6" w14:textId="77777777" w:rsidR="00C400A1" w:rsidRPr="00C400A1" w:rsidRDefault="00C400A1" w:rsidP="00C400A1">
      <w:pPr>
        <w:bidi/>
        <w:jc w:val="both"/>
        <w:rPr>
          <w:rFonts w:cs="David" w:hint="cs"/>
          <w:b/>
          <w:bCs/>
          <w:rtl/>
        </w:rPr>
      </w:pPr>
    </w:p>
    <w:p w14:paraId="7CF59240" w14:textId="77777777" w:rsidR="00C400A1" w:rsidRPr="00C400A1" w:rsidRDefault="00C400A1" w:rsidP="00C400A1">
      <w:pPr>
        <w:bidi/>
        <w:jc w:val="both"/>
        <w:rPr>
          <w:rFonts w:cs="David" w:hint="cs"/>
          <w:rtl/>
        </w:rPr>
      </w:pPr>
    </w:p>
    <w:p w14:paraId="73F8ACFD" w14:textId="77777777" w:rsidR="00C400A1" w:rsidRPr="00C400A1" w:rsidRDefault="00C400A1" w:rsidP="00C400A1">
      <w:pPr>
        <w:bidi/>
        <w:jc w:val="both"/>
        <w:rPr>
          <w:rFonts w:cs="David"/>
          <w:rtl/>
        </w:rPr>
      </w:pPr>
    </w:p>
    <w:p w14:paraId="26115CF9" w14:textId="77777777" w:rsidR="00C400A1" w:rsidRPr="00C400A1" w:rsidRDefault="00C400A1" w:rsidP="00C400A1">
      <w:pPr>
        <w:bidi/>
        <w:jc w:val="both"/>
        <w:rPr>
          <w:rFonts w:cs="David"/>
          <w:b/>
          <w:bCs/>
          <w:u w:val="single"/>
          <w:rtl/>
        </w:rPr>
      </w:pPr>
      <w:r w:rsidRPr="00C400A1">
        <w:rPr>
          <w:rFonts w:cs="David"/>
          <w:b/>
          <w:bCs/>
          <w:u w:val="single"/>
          <w:rtl/>
        </w:rPr>
        <w:t>נכחו</w:t>
      </w:r>
      <w:r w:rsidRPr="00C400A1">
        <w:rPr>
          <w:rFonts w:cs="David"/>
          <w:rtl/>
        </w:rPr>
        <w:t>:</w:t>
      </w:r>
    </w:p>
    <w:p w14:paraId="03288810" w14:textId="77777777" w:rsidR="00C400A1" w:rsidRPr="00C400A1" w:rsidRDefault="00C400A1" w:rsidP="00C400A1">
      <w:pPr>
        <w:bidi/>
        <w:jc w:val="both"/>
        <w:rPr>
          <w:rFonts w:cs="David"/>
          <w:rtl/>
        </w:rPr>
      </w:pPr>
    </w:p>
    <w:p w14:paraId="44F88BDA" w14:textId="77777777" w:rsidR="00C400A1" w:rsidRPr="00C400A1" w:rsidRDefault="00C400A1" w:rsidP="00C400A1">
      <w:pPr>
        <w:tabs>
          <w:tab w:val="left" w:pos="1788"/>
        </w:tabs>
        <w:bidi/>
        <w:jc w:val="both"/>
        <w:rPr>
          <w:rFonts w:cs="David"/>
          <w:rtl/>
        </w:rPr>
      </w:pPr>
      <w:r w:rsidRPr="00C400A1">
        <w:rPr>
          <w:rFonts w:cs="David"/>
          <w:b/>
          <w:bCs/>
          <w:u w:val="single"/>
          <w:rtl/>
        </w:rPr>
        <w:t>חברי הוועדה</w:t>
      </w:r>
      <w:r w:rsidRPr="00C400A1">
        <w:rPr>
          <w:rFonts w:cs="David"/>
          <w:rtl/>
        </w:rPr>
        <w:t>:</w:t>
      </w:r>
    </w:p>
    <w:p w14:paraId="0E1A1353" w14:textId="77777777" w:rsidR="00C400A1" w:rsidRPr="00C400A1" w:rsidRDefault="00C400A1" w:rsidP="00C400A1">
      <w:pPr>
        <w:bidi/>
        <w:jc w:val="both"/>
        <w:rPr>
          <w:rFonts w:cs="David"/>
          <w:rtl/>
        </w:rPr>
      </w:pPr>
    </w:p>
    <w:p w14:paraId="19641B91" w14:textId="77777777" w:rsidR="00C400A1" w:rsidRPr="00C400A1" w:rsidRDefault="00C400A1" w:rsidP="00C400A1">
      <w:pPr>
        <w:bidi/>
        <w:jc w:val="both"/>
        <w:rPr>
          <w:rFonts w:cs="David" w:hint="cs"/>
          <w:rtl/>
        </w:rPr>
      </w:pPr>
      <w:r w:rsidRPr="00C400A1">
        <w:rPr>
          <w:rFonts w:cs="David" w:hint="cs"/>
          <w:rtl/>
        </w:rPr>
        <w:t xml:space="preserve">יריב לוין </w:t>
      </w:r>
      <w:r w:rsidRPr="00C400A1">
        <w:rPr>
          <w:rFonts w:cs="David"/>
          <w:rtl/>
        </w:rPr>
        <w:t>–</w:t>
      </w:r>
      <w:r w:rsidRPr="00C400A1">
        <w:rPr>
          <w:rFonts w:cs="David" w:hint="cs"/>
          <w:rtl/>
        </w:rPr>
        <w:t xml:space="preserve"> היו"ר</w:t>
      </w:r>
    </w:p>
    <w:p w14:paraId="308236EF" w14:textId="77777777" w:rsidR="00C400A1" w:rsidRPr="00C400A1" w:rsidRDefault="00C400A1" w:rsidP="00C400A1">
      <w:pPr>
        <w:tabs>
          <w:tab w:val="left" w:pos="1788"/>
          <w:tab w:val="left" w:pos="3631"/>
        </w:tabs>
        <w:bidi/>
        <w:jc w:val="both"/>
        <w:rPr>
          <w:rFonts w:cs="David" w:hint="cs"/>
          <w:rtl/>
        </w:rPr>
      </w:pPr>
      <w:r w:rsidRPr="00C400A1">
        <w:rPr>
          <w:rFonts w:cs="David" w:hint="cs"/>
          <w:rtl/>
        </w:rPr>
        <w:t>זאב אלקין</w:t>
      </w:r>
    </w:p>
    <w:p w14:paraId="0E823D94" w14:textId="77777777" w:rsidR="00C400A1" w:rsidRPr="00C400A1" w:rsidRDefault="00C400A1" w:rsidP="00C400A1">
      <w:pPr>
        <w:tabs>
          <w:tab w:val="left" w:pos="1788"/>
          <w:tab w:val="left" w:pos="3631"/>
        </w:tabs>
        <w:bidi/>
        <w:jc w:val="both"/>
        <w:rPr>
          <w:rFonts w:cs="David" w:hint="cs"/>
          <w:rtl/>
        </w:rPr>
      </w:pPr>
      <w:r w:rsidRPr="00C400A1">
        <w:rPr>
          <w:rFonts w:cs="David" w:hint="cs"/>
          <w:rtl/>
        </w:rPr>
        <w:t>נסים זאב</w:t>
      </w:r>
    </w:p>
    <w:p w14:paraId="35810692" w14:textId="77777777" w:rsidR="00C400A1" w:rsidRPr="00C400A1" w:rsidRDefault="00C400A1" w:rsidP="00C400A1">
      <w:pPr>
        <w:tabs>
          <w:tab w:val="left" w:pos="1788"/>
          <w:tab w:val="left" w:pos="3631"/>
        </w:tabs>
        <w:bidi/>
        <w:jc w:val="both"/>
        <w:rPr>
          <w:rFonts w:cs="David" w:hint="cs"/>
          <w:rtl/>
        </w:rPr>
      </w:pPr>
      <w:r w:rsidRPr="00C400A1">
        <w:rPr>
          <w:rFonts w:cs="David" w:hint="cs"/>
          <w:rtl/>
        </w:rPr>
        <w:t>אחמד טיבי</w:t>
      </w:r>
    </w:p>
    <w:p w14:paraId="31E5E489" w14:textId="77777777" w:rsidR="00C400A1" w:rsidRPr="00C400A1" w:rsidRDefault="00C400A1" w:rsidP="00C400A1">
      <w:pPr>
        <w:tabs>
          <w:tab w:val="left" w:pos="1788"/>
          <w:tab w:val="left" w:pos="3631"/>
        </w:tabs>
        <w:bidi/>
        <w:jc w:val="both"/>
        <w:rPr>
          <w:rFonts w:cs="David" w:hint="cs"/>
          <w:rtl/>
        </w:rPr>
      </w:pPr>
      <w:r w:rsidRPr="00C400A1">
        <w:rPr>
          <w:rFonts w:cs="David" w:hint="cs"/>
          <w:rtl/>
        </w:rPr>
        <w:t>שלמה מולה</w:t>
      </w:r>
    </w:p>
    <w:p w14:paraId="5B7D18E9" w14:textId="77777777" w:rsidR="00C400A1" w:rsidRPr="00C400A1" w:rsidRDefault="00C400A1" w:rsidP="00C400A1">
      <w:pPr>
        <w:bidi/>
        <w:jc w:val="both"/>
        <w:rPr>
          <w:rFonts w:cs="David" w:hint="cs"/>
          <w:rtl/>
        </w:rPr>
      </w:pPr>
      <w:r w:rsidRPr="00C400A1">
        <w:rPr>
          <w:rFonts w:cs="David" w:hint="cs"/>
          <w:rtl/>
        </w:rPr>
        <w:t>דוד רותם</w:t>
      </w:r>
    </w:p>
    <w:p w14:paraId="693184E0" w14:textId="77777777" w:rsidR="00C400A1" w:rsidRPr="00C400A1" w:rsidRDefault="00C400A1" w:rsidP="00C400A1">
      <w:pPr>
        <w:tabs>
          <w:tab w:val="left" w:pos="1788"/>
          <w:tab w:val="left" w:pos="3631"/>
        </w:tabs>
        <w:bidi/>
        <w:jc w:val="both"/>
        <w:rPr>
          <w:rFonts w:cs="David" w:hint="cs"/>
          <w:b/>
          <w:bCs/>
          <w:u w:val="single"/>
          <w:rtl/>
        </w:rPr>
      </w:pPr>
    </w:p>
    <w:p w14:paraId="2BC3643C" w14:textId="77777777" w:rsidR="00C400A1" w:rsidRPr="00C400A1" w:rsidRDefault="00C400A1" w:rsidP="00C400A1">
      <w:pPr>
        <w:bidi/>
        <w:jc w:val="both"/>
        <w:rPr>
          <w:rFonts w:cs="David" w:hint="cs"/>
          <w:rtl/>
        </w:rPr>
      </w:pPr>
    </w:p>
    <w:p w14:paraId="01E929FE" w14:textId="77777777" w:rsidR="00C400A1" w:rsidRPr="00C400A1" w:rsidRDefault="00C400A1" w:rsidP="00C400A1">
      <w:pPr>
        <w:tabs>
          <w:tab w:val="left" w:pos="1930"/>
        </w:tabs>
        <w:bidi/>
        <w:jc w:val="both"/>
        <w:rPr>
          <w:rFonts w:cs="David" w:hint="cs"/>
          <w:rtl/>
        </w:rPr>
      </w:pPr>
      <w:r w:rsidRPr="00C400A1">
        <w:rPr>
          <w:rFonts w:cs="David"/>
          <w:b/>
          <w:bCs/>
          <w:u w:val="single"/>
          <w:rtl/>
        </w:rPr>
        <w:t>י</w:t>
      </w:r>
      <w:r w:rsidRPr="00C400A1">
        <w:rPr>
          <w:rFonts w:cs="David" w:hint="cs"/>
          <w:b/>
          <w:bCs/>
          <w:u w:val="single"/>
          <w:rtl/>
        </w:rPr>
        <w:t>יעוץ משפטי</w:t>
      </w:r>
      <w:r w:rsidRPr="00C400A1">
        <w:rPr>
          <w:rFonts w:cs="David"/>
          <w:b/>
          <w:bCs/>
          <w:u w:val="single"/>
          <w:rtl/>
        </w:rPr>
        <w:t>:</w:t>
      </w:r>
      <w:r w:rsidRPr="00C400A1">
        <w:rPr>
          <w:rFonts w:cs="David" w:hint="cs"/>
          <w:rtl/>
        </w:rPr>
        <w:tab/>
      </w:r>
      <w:r w:rsidRPr="00C400A1">
        <w:rPr>
          <w:rFonts w:cs="David" w:hint="cs"/>
          <w:rtl/>
        </w:rPr>
        <w:tab/>
        <w:t>ארבל אסטרחן</w:t>
      </w:r>
    </w:p>
    <w:p w14:paraId="68FCA0BB" w14:textId="77777777" w:rsidR="00C400A1" w:rsidRPr="00C400A1" w:rsidRDefault="00C400A1" w:rsidP="00C400A1">
      <w:pPr>
        <w:tabs>
          <w:tab w:val="left" w:pos="1930"/>
        </w:tabs>
        <w:bidi/>
        <w:jc w:val="both"/>
        <w:rPr>
          <w:rFonts w:cs="David" w:hint="cs"/>
          <w:rtl/>
        </w:rPr>
      </w:pPr>
      <w:r w:rsidRPr="00C400A1">
        <w:rPr>
          <w:rFonts w:cs="David" w:hint="cs"/>
          <w:rtl/>
        </w:rPr>
        <w:tab/>
      </w:r>
      <w:r w:rsidRPr="00C400A1">
        <w:rPr>
          <w:rFonts w:cs="David" w:hint="cs"/>
          <w:rtl/>
        </w:rPr>
        <w:tab/>
        <w:t>רן בר-יושפט - מתמחה</w:t>
      </w:r>
    </w:p>
    <w:p w14:paraId="3EAF0D43" w14:textId="77777777" w:rsidR="00C400A1" w:rsidRPr="00C400A1" w:rsidRDefault="00C400A1" w:rsidP="00C400A1">
      <w:pPr>
        <w:bidi/>
        <w:jc w:val="both"/>
        <w:rPr>
          <w:rFonts w:cs="David"/>
          <w:rtl/>
        </w:rPr>
      </w:pPr>
    </w:p>
    <w:p w14:paraId="5C9CA053" w14:textId="77777777" w:rsidR="00C400A1" w:rsidRPr="00C400A1" w:rsidRDefault="00C400A1" w:rsidP="00C400A1">
      <w:pPr>
        <w:tabs>
          <w:tab w:val="left" w:pos="1930"/>
        </w:tabs>
        <w:bidi/>
        <w:jc w:val="both"/>
        <w:rPr>
          <w:rFonts w:cs="David" w:hint="cs"/>
          <w:b/>
          <w:bCs/>
          <w:rtl/>
        </w:rPr>
      </w:pPr>
      <w:r w:rsidRPr="00C400A1">
        <w:rPr>
          <w:rFonts w:cs="David"/>
          <w:b/>
          <w:bCs/>
          <w:u w:val="single"/>
          <w:rtl/>
        </w:rPr>
        <w:t>מנהלת הוועדה</w:t>
      </w:r>
      <w:r w:rsidRPr="00C400A1">
        <w:rPr>
          <w:rFonts w:cs="David"/>
          <w:rtl/>
        </w:rPr>
        <w:t>:</w:t>
      </w:r>
      <w:r w:rsidRPr="00C400A1">
        <w:rPr>
          <w:rFonts w:cs="David" w:hint="cs"/>
          <w:rtl/>
        </w:rPr>
        <w:tab/>
      </w:r>
      <w:r w:rsidRPr="00C400A1">
        <w:rPr>
          <w:rFonts w:cs="David" w:hint="cs"/>
          <w:rtl/>
        </w:rPr>
        <w:tab/>
        <w:t>אתי בן-יוסף</w:t>
      </w:r>
    </w:p>
    <w:p w14:paraId="7FBF79F3" w14:textId="77777777" w:rsidR="00C400A1" w:rsidRPr="00C400A1" w:rsidRDefault="00C400A1" w:rsidP="00C400A1">
      <w:pPr>
        <w:bidi/>
        <w:jc w:val="both"/>
        <w:rPr>
          <w:rFonts w:cs="David"/>
          <w:rtl/>
        </w:rPr>
      </w:pPr>
    </w:p>
    <w:p w14:paraId="6FB64B65" w14:textId="77777777" w:rsidR="00C400A1" w:rsidRPr="00C400A1" w:rsidRDefault="00C400A1" w:rsidP="00C400A1">
      <w:pPr>
        <w:tabs>
          <w:tab w:val="left" w:pos="1930"/>
        </w:tabs>
        <w:bidi/>
        <w:jc w:val="both"/>
        <w:rPr>
          <w:rFonts w:cs="David" w:hint="cs"/>
          <w:rtl/>
        </w:rPr>
      </w:pPr>
      <w:r w:rsidRPr="00C400A1">
        <w:rPr>
          <w:rFonts w:cs="David" w:hint="cs"/>
          <w:b/>
          <w:bCs/>
          <w:u w:val="single"/>
          <w:rtl/>
        </w:rPr>
        <w:t>קצרנית פרלמנטארית:</w:t>
      </w:r>
      <w:r w:rsidRPr="00C400A1">
        <w:rPr>
          <w:rFonts w:cs="David" w:hint="cs"/>
          <w:b/>
          <w:bCs/>
          <w:rtl/>
        </w:rPr>
        <w:t xml:space="preserve"> </w:t>
      </w:r>
      <w:r w:rsidRPr="00C400A1">
        <w:rPr>
          <w:rFonts w:cs="David" w:hint="cs"/>
          <w:b/>
          <w:bCs/>
          <w:rtl/>
        </w:rPr>
        <w:tab/>
      </w:r>
      <w:r w:rsidRPr="00C400A1">
        <w:rPr>
          <w:rFonts w:cs="David" w:hint="cs"/>
          <w:rtl/>
        </w:rPr>
        <w:t>אושרה עצידה</w:t>
      </w:r>
    </w:p>
    <w:p w14:paraId="3F776617" w14:textId="77777777" w:rsidR="00C400A1" w:rsidRPr="00C400A1" w:rsidRDefault="00C400A1" w:rsidP="00C400A1">
      <w:pPr>
        <w:bidi/>
        <w:jc w:val="both"/>
        <w:rPr>
          <w:rFonts w:cs="David" w:hint="cs"/>
          <w:b/>
          <w:bCs/>
          <w:rtl/>
        </w:rPr>
      </w:pPr>
    </w:p>
    <w:p w14:paraId="629458B2" w14:textId="77777777" w:rsidR="00C400A1" w:rsidRPr="00C400A1" w:rsidRDefault="00C400A1" w:rsidP="00C400A1">
      <w:pPr>
        <w:pStyle w:val="Heading5"/>
        <w:rPr>
          <w:rFonts w:hint="cs"/>
          <w:sz w:val="24"/>
          <w:rtl/>
        </w:rPr>
      </w:pPr>
    </w:p>
    <w:p w14:paraId="701B846B" w14:textId="77777777" w:rsidR="00C400A1" w:rsidRPr="00C400A1" w:rsidRDefault="00C400A1" w:rsidP="00C400A1">
      <w:pPr>
        <w:pStyle w:val="Heading5"/>
        <w:rPr>
          <w:sz w:val="24"/>
          <w:rtl/>
        </w:rPr>
      </w:pPr>
      <w:r w:rsidRPr="00C400A1">
        <w:rPr>
          <w:sz w:val="24"/>
          <w:rtl/>
        </w:rPr>
        <w:t xml:space="preserve"> </w:t>
      </w:r>
    </w:p>
    <w:p w14:paraId="6AB40251" w14:textId="77777777" w:rsidR="00C400A1" w:rsidRPr="00C400A1" w:rsidRDefault="00C400A1" w:rsidP="00C400A1">
      <w:pPr>
        <w:bidi/>
        <w:jc w:val="both"/>
        <w:rPr>
          <w:rFonts w:cs="David" w:hint="cs"/>
          <w:rtl/>
        </w:rPr>
      </w:pPr>
    </w:p>
    <w:p w14:paraId="16C9CA99" w14:textId="77777777" w:rsidR="00C400A1" w:rsidRPr="00C400A1" w:rsidRDefault="00C400A1" w:rsidP="00C400A1">
      <w:pPr>
        <w:tabs>
          <w:tab w:val="left" w:pos="1221"/>
        </w:tabs>
        <w:bidi/>
        <w:jc w:val="both"/>
        <w:rPr>
          <w:rFonts w:cs="David" w:hint="cs"/>
          <w:b/>
          <w:bCs/>
          <w:u w:val="single"/>
          <w:rtl/>
        </w:rPr>
      </w:pPr>
      <w:r w:rsidRPr="00C400A1">
        <w:rPr>
          <w:rFonts w:cs="David"/>
          <w:rtl/>
        </w:rPr>
        <w:br w:type="page"/>
      </w:r>
    </w:p>
    <w:p w14:paraId="566E1C02" w14:textId="77777777" w:rsidR="00C400A1" w:rsidRPr="00C400A1" w:rsidRDefault="00C400A1" w:rsidP="00C400A1">
      <w:pPr>
        <w:bidi/>
        <w:jc w:val="both"/>
        <w:rPr>
          <w:rFonts w:cs="David" w:hint="cs"/>
          <w:rtl/>
        </w:rPr>
      </w:pPr>
      <w:r w:rsidRPr="00C400A1">
        <w:rPr>
          <w:rFonts w:cs="David" w:hint="cs"/>
          <w:b/>
          <w:bCs/>
          <w:rtl/>
        </w:rPr>
        <w:tab/>
      </w:r>
    </w:p>
    <w:p w14:paraId="59355D0E" w14:textId="77777777" w:rsidR="00C400A1" w:rsidRPr="00C400A1" w:rsidRDefault="00C400A1" w:rsidP="00C400A1">
      <w:pPr>
        <w:tabs>
          <w:tab w:val="left" w:pos="1221"/>
        </w:tabs>
        <w:bidi/>
        <w:jc w:val="center"/>
        <w:rPr>
          <w:rFonts w:cs="David" w:hint="cs"/>
          <w:b/>
          <w:bCs/>
          <w:rtl/>
        </w:rPr>
      </w:pPr>
      <w:r w:rsidRPr="00C400A1">
        <w:rPr>
          <w:rFonts w:cs="David" w:hint="cs"/>
          <w:b/>
          <w:bCs/>
          <w:rtl/>
        </w:rPr>
        <w:t>רביזיה בדבר קביעת הוועדה המשותפת לוועדת הכנסת ולוועדת העבודה, הרווחה</w:t>
      </w:r>
    </w:p>
    <w:p w14:paraId="6F3FC43D" w14:textId="77777777" w:rsidR="00C400A1" w:rsidRPr="00C400A1" w:rsidRDefault="00C400A1" w:rsidP="00C400A1">
      <w:pPr>
        <w:tabs>
          <w:tab w:val="left" w:pos="1221"/>
        </w:tabs>
        <w:bidi/>
        <w:jc w:val="center"/>
        <w:rPr>
          <w:rFonts w:cs="David" w:hint="cs"/>
          <w:b/>
          <w:bCs/>
          <w:rtl/>
        </w:rPr>
      </w:pPr>
      <w:r w:rsidRPr="00C400A1">
        <w:rPr>
          <w:rFonts w:cs="David" w:hint="cs"/>
          <w:b/>
          <w:bCs/>
          <w:rtl/>
        </w:rPr>
        <w:t xml:space="preserve">והבריאות לדיון בהצעת חוק שוויון ההזדמנויות בעבודה (תיקון </w:t>
      </w:r>
      <w:r w:rsidRPr="00C400A1">
        <w:rPr>
          <w:rFonts w:cs="David"/>
          <w:b/>
          <w:bCs/>
          <w:rtl/>
        </w:rPr>
        <w:t>–</w:t>
      </w:r>
      <w:r w:rsidRPr="00C400A1">
        <w:rPr>
          <w:rFonts w:cs="David" w:hint="cs"/>
          <w:b/>
          <w:bCs/>
          <w:rtl/>
        </w:rPr>
        <w:t xml:space="preserve"> נציג אוכלוסייה</w:t>
      </w:r>
    </w:p>
    <w:p w14:paraId="7C585669" w14:textId="77777777" w:rsidR="00C400A1" w:rsidRPr="00C400A1" w:rsidRDefault="00C400A1" w:rsidP="00C400A1">
      <w:pPr>
        <w:tabs>
          <w:tab w:val="left" w:pos="1221"/>
        </w:tabs>
        <w:bidi/>
        <w:jc w:val="center"/>
        <w:rPr>
          <w:rFonts w:cs="David" w:hint="cs"/>
          <w:b/>
          <w:bCs/>
          <w:rtl/>
        </w:rPr>
      </w:pPr>
      <w:r w:rsidRPr="00C400A1">
        <w:rPr>
          <w:rFonts w:cs="David" w:hint="cs"/>
          <w:b/>
          <w:bCs/>
          <w:u w:val="single"/>
          <w:rtl/>
        </w:rPr>
        <w:t>ערבית בוועדה מייעצת), התש"ע-2009 (פ/1762/18), של חבר הכנסת אחמד טיבי</w:t>
      </w:r>
    </w:p>
    <w:p w14:paraId="63F7FCE4" w14:textId="77777777" w:rsidR="00C400A1" w:rsidRPr="00C400A1" w:rsidRDefault="00C400A1" w:rsidP="00C400A1">
      <w:pPr>
        <w:bidi/>
        <w:jc w:val="both"/>
        <w:rPr>
          <w:rFonts w:cs="David" w:hint="cs"/>
          <w:rtl/>
        </w:rPr>
      </w:pPr>
    </w:p>
    <w:p w14:paraId="3BADB5AF" w14:textId="77777777" w:rsidR="00C400A1" w:rsidRPr="00C400A1" w:rsidRDefault="00C400A1" w:rsidP="00C400A1">
      <w:pPr>
        <w:bidi/>
        <w:jc w:val="both"/>
        <w:rPr>
          <w:rFonts w:cs="David" w:hint="cs"/>
          <w:rtl/>
        </w:rPr>
      </w:pPr>
    </w:p>
    <w:p w14:paraId="121FC1E9" w14:textId="77777777" w:rsidR="00C400A1" w:rsidRPr="00C400A1" w:rsidRDefault="00C400A1" w:rsidP="00C400A1">
      <w:pPr>
        <w:pStyle w:val="Heading5"/>
        <w:rPr>
          <w:rFonts w:hint="cs"/>
          <w:sz w:val="24"/>
          <w:u w:val="single"/>
          <w:rtl/>
        </w:rPr>
      </w:pPr>
      <w:r w:rsidRPr="00C400A1">
        <w:rPr>
          <w:rFonts w:hint="cs"/>
          <w:sz w:val="24"/>
          <w:u w:val="single"/>
          <w:rtl/>
        </w:rPr>
        <w:t>היו"ר יריב לוין:</w:t>
      </w:r>
    </w:p>
    <w:p w14:paraId="675EB81F" w14:textId="77777777" w:rsidR="00C400A1" w:rsidRPr="00C400A1" w:rsidRDefault="00C400A1" w:rsidP="00C400A1">
      <w:pPr>
        <w:bidi/>
        <w:jc w:val="both"/>
        <w:rPr>
          <w:rFonts w:cs="David" w:hint="cs"/>
          <w:rtl/>
        </w:rPr>
      </w:pPr>
    </w:p>
    <w:p w14:paraId="37CA6B1B" w14:textId="77777777" w:rsidR="00C400A1" w:rsidRPr="00C400A1" w:rsidRDefault="00C400A1" w:rsidP="00C400A1">
      <w:pPr>
        <w:bidi/>
        <w:jc w:val="both"/>
        <w:rPr>
          <w:rFonts w:cs="David" w:hint="cs"/>
          <w:rtl/>
        </w:rPr>
      </w:pPr>
      <w:r w:rsidRPr="00C400A1">
        <w:rPr>
          <w:rFonts w:cs="David" w:hint="cs"/>
          <w:rtl/>
        </w:rPr>
        <w:tab/>
        <w:t xml:space="preserve">בוקר טוב, רבותי. אני פותח את הישיבה. הנושא על סדר-היום הוא רביזיה בדבר קביעת הוועדה המשותפת לוועדת הכנסת ולוועדת העבודה, הרווחה והבריאות לדיון בהצעת חוק שוויון הזדמנויות בעבודה (תיקון </w:t>
      </w:r>
      <w:r w:rsidRPr="00C400A1">
        <w:rPr>
          <w:rFonts w:cs="David"/>
          <w:rtl/>
        </w:rPr>
        <w:t>–</w:t>
      </w:r>
      <w:r w:rsidRPr="00C400A1">
        <w:rPr>
          <w:rFonts w:cs="David" w:hint="cs"/>
          <w:rtl/>
        </w:rPr>
        <w:t xml:space="preserve"> נציג אוכלוסייה</w:t>
      </w:r>
      <w:r w:rsidRPr="00C400A1">
        <w:rPr>
          <w:rFonts w:cs="David" w:hint="cs"/>
        </w:rPr>
        <w:t xml:space="preserve"> </w:t>
      </w:r>
      <w:r w:rsidRPr="00C400A1">
        <w:rPr>
          <w:rFonts w:cs="David" w:hint="cs"/>
          <w:rtl/>
        </w:rPr>
        <w:t>ערבית בוועדה מייעצת), התש"ע-2009 (פ/1762/18), של חבר הכנסת אחמד טיבי - בקשת הרביזיה של חבר הכנסת אחמד טיבי. האם אתה רוצה לומר כמה מילים או שאני אציג פחות או יותר את הסיכום שישנו?</w:t>
      </w:r>
    </w:p>
    <w:p w14:paraId="6B7BCF96" w14:textId="77777777" w:rsidR="00C400A1" w:rsidRPr="00C400A1" w:rsidRDefault="00C400A1" w:rsidP="00C400A1">
      <w:pPr>
        <w:bidi/>
        <w:jc w:val="both"/>
        <w:rPr>
          <w:rFonts w:cs="David" w:hint="cs"/>
          <w:rtl/>
        </w:rPr>
      </w:pPr>
    </w:p>
    <w:p w14:paraId="07D79319" w14:textId="77777777" w:rsidR="00C400A1" w:rsidRPr="00C400A1" w:rsidRDefault="00C400A1" w:rsidP="00C400A1">
      <w:pPr>
        <w:bidi/>
        <w:jc w:val="both"/>
        <w:rPr>
          <w:rFonts w:cs="David" w:hint="cs"/>
          <w:rtl/>
        </w:rPr>
      </w:pPr>
      <w:r w:rsidRPr="00C400A1">
        <w:rPr>
          <w:rFonts w:cs="David" w:hint="cs"/>
          <w:u w:val="single"/>
          <w:rtl/>
        </w:rPr>
        <w:t>אחמד טיבי:</w:t>
      </w:r>
    </w:p>
    <w:p w14:paraId="7432E53E" w14:textId="77777777" w:rsidR="00C400A1" w:rsidRPr="00C400A1" w:rsidRDefault="00C400A1" w:rsidP="00C400A1">
      <w:pPr>
        <w:bidi/>
        <w:jc w:val="both"/>
        <w:rPr>
          <w:rFonts w:cs="David" w:hint="cs"/>
          <w:rtl/>
        </w:rPr>
      </w:pPr>
    </w:p>
    <w:p w14:paraId="5F918072" w14:textId="77777777" w:rsidR="00C400A1" w:rsidRPr="00C400A1" w:rsidRDefault="00C400A1" w:rsidP="00C400A1">
      <w:pPr>
        <w:bidi/>
        <w:jc w:val="both"/>
        <w:rPr>
          <w:rFonts w:cs="David" w:hint="cs"/>
          <w:rtl/>
        </w:rPr>
      </w:pPr>
      <w:r w:rsidRPr="00C400A1">
        <w:rPr>
          <w:rFonts w:cs="David" w:hint="cs"/>
          <w:rtl/>
        </w:rPr>
        <w:tab/>
        <w:t>תציג, תציג.</w:t>
      </w:r>
      <w:r w:rsidRPr="00C400A1">
        <w:rPr>
          <w:rFonts w:cs="David" w:hint="cs"/>
          <w:rtl/>
        </w:rPr>
        <w:tab/>
      </w:r>
    </w:p>
    <w:p w14:paraId="6BF9783E" w14:textId="77777777" w:rsidR="00C400A1" w:rsidRPr="00C400A1" w:rsidRDefault="00C400A1" w:rsidP="00C400A1">
      <w:pPr>
        <w:bidi/>
        <w:jc w:val="both"/>
        <w:rPr>
          <w:rFonts w:cs="David" w:hint="cs"/>
          <w:rtl/>
        </w:rPr>
      </w:pPr>
    </w:p>
    <w:p w14:paraId="5C86D2C4" w14:textId="77777777" w:rsidR="00C400A1" w:rsidRPr="00C400A1" w:rsidRDefault="00C400A1" w:rsidP="00C400A1">
      <w:pPr>
        <w:pStyle w:val="Heading5"/>
        <w:rPr>
          <w:rFonts w:hint="cs"/>
          <w:sz w:val="24"/>
          <w:u w:val="single"/>
          <w:rtl/>
        </w:rPr>
      </w:pPr>
      <w:r w:rsidRPr="00C400A1">
        <w:rPr>
          <w:rFonts w:hint="cs"/>
          <w:sz w:val="24"/>
          <w:u w:val="single"/>
          <w:rtl/>
        </w:rPr>
        <w:t>היו"ר יריב לוין:</w:t>
      </w:r>
    </w:p>
    <w:p w14:paraId="3B5086F0" w14:textId="77777777" w:rsidR="00C400A1" w:rsidRPr="00C400A1" w:rsidRDefault="00C400A1" w:rsidP="00C400A1">
      <w:pPr>
        <w:bidi/>
        <w:jc w:val="both"/>
        <w:rPr>
          <w:rFonts w:cs="David" w:hint="cs"/>
          <w:rtl/>
        </w:rPr>
      </w:pPr>
    </w:p>
    <w:p w14:paraId="1B5587F2" w14:textId="77777777" w:rsidR="00C400A1" w:rsidRPr="00C400A1" w:rsidRDefault="00C400A1" w:rsidP="00C400A1">
      <w:pPr>
        <w:bidi/>
        <w:jc w:val="both"/>
        <w:rPr>
          <w:rFonts w:cs="David" w:hint="cs"/>
          <w:rtl/>
        </w:rPr>
      </w:pPr>
      <w:r w:rsidRPr="00C400A1">
        <w:rPr>
          <w:rFonts w:cs="David" w:hint="cs"/>
          <w:rtl/>
        </w:rPr>
        <w:tab/>
        <w:t>אני יכול לומר לכם שאני חושב שהגענו לסיכום על-פי מתווה שהוצע כאן בישיבה הקודמת על-ידי חבר הכנסת דב חנין, ולאחר פנייה ובקשה של היועץ המשפטי של הכנסת שסבר שההחלטה הקודמת שקיבלנו היתה אומנם במסגרת סמכותנו, אך מתחה את הסמכות עד קצה. לאור הדברים האלה, אני סברתי שיהיה נכון להציע להשאיר את הוועדה בהרכבה כפי שאישרנו אותו, לקבוע שיושב-ראש הוועדה יבוא מקרב חברי ועדת העבודה, הרווחה והבריאות על דעתו גם של יושב-ראש הוועדה חבר הכנסת חיים כץ למנות כיושב-ראש את חבר הכנסת משה (מוץ) מטלון, ובדרך הזאת לקבל את הרביזיה שהציע חבר הכנסת טיבי, ולאחר מכן לקבל את ההחלטה בה על הרכב כפי שהוצע.</w:t>
      </w:r>
    </w:p>
    <w:p w14:paraId="3B4D11D3" w14:textId="77777777" w:rsidR="00C400A1" w:rsidRPr="00C400A1" w:rsidRDefault="00C400A1" w:rsidP="00C400A1">
      <w:pPr>
        <w:bidi/>
        <w:jc w:val="both"/>
        <w:rPr>
          <w:rFonts w:cs="David" w:hint="cs"/>
          <w:rtl/>
        </w:rPr>
      </w:pPr>
    </w:p>
    <w:p w14:paraId="16B1AD5D" w14:textId="77777777" w:rsidR="00C400A1" w:rsidRPr="00C400A1" w:rsidRDefault="00C400A1" w:rsidP="00C400A1">
      <w:pPr>
        <w:bidi/>
        <w:jc w:val="both"/>
        <w:rPr>
          <w:rFonts w:cs="David" w:hint="cs"/>
          <w:rtl/>
        </w:rPr>
      </w:pPr>
      <w:r w:rsidRPr="00C400A1">
        <w:rPr>
          <w:rFonts w:cs="David" w:hint="cs"/>
          <w:rtl/>
        </w:rPr>
        <w:tab/>
        <w:t>חבר הכנסת טיבי, מקובל?</w:t>
      </w:r>
    </w:p>
    <w:p w14:paraId="395476DE" w14:textId="77777777" w:rsidR="00C400A1" w:rsidRPr="00C400A1" w:rsidRDefault="00C400A1" w:rsidP="00C400A1">
      <w:pPr>
        <w:bidi/>
        <w:jc w:val="both"/>
        <w:rPr>
          <w:rFonts w:cs="David" w:hint="cs"/>
          <w:rtl/>
        </w:rPr>
      </w:pPr>
    </w:p>
    <w:p w14:paraId="7860F152" w14:textId="77777777" w:rsidR="00C400A1" w:rsidRPr="00C400A1" w:rsidRDefault="00C400A1" w:rsidP="00C400A1">
      <w:pPr>
        <w:bidi/>
        <w:jc w:val="both"/>
        <w:rPr>
          <w:rFonts w:cs="David" w:hint="cs"/>
          <w:rtl/>
        </w:rPr>
      </w:pPr>
      <w:r w:rsidRPr="00C400A1">
        <w:rPr>
          <w:rFonts w:cs="David" w:hint="cs"/>
          <w:u w:val="single"/>
          <w:rtl/>
        </w:rPr>
        <w:t>אחמד טיבי:</w:t>
      </w:r>
    </w:p>
    <w:p w14:paraId="3A16CC5A" w14:textId="77777777" w:rsidR="00C400A1" w:rsidRPr="00C400A1" w:rsidRDefault="00C400A1" w:rsidP="00C400A1">
      <w:pPr>
        <w:bidi/>
        <w:jc w:val="both"/>
        <w:rPr>
          <w:rFonts w:cs="David" w:hint="cs"/>
          <w:rtl/>
        </w:rPr>
      </w:pPr>
    </w:p>
    <w:p w14:paraId="17AA7263" w14:textId="77777777" w:rsidR="00C400A1" w:rsidRPr="00C400A1" w:rsidRDefault="00C400A1" w:rsidP="00C400A1">
      <w:pPr>
        <w:bidi/>
        <w:jc w:val="both"/>
        <w:rPr>
          <w:rFonts w:cs="David" w:hint="cs"/>
          <w:rtl/>
        </w:rPr>
      </w:pPr>
      <w:r w:rsidRPr="00C400A1">
        <w:rPr>
          <w:rFonts w:cs="David" w:hint="cs"/>
          <w:rtl/>
        </w:rPr>
        <w:tab/>
        <w:t>אדוני, זו החלטה שלכם שנציג ישראל ביתנו יעמוד בראש הוועדה?</w:t>
      </w:r>
    </w:p>
    <w:p w14:paraId="00F303B4" w14:textId="77777777" w:rsidR="00C400A1" w:rsidRPr="00C400A1" w:rsidRDefault="00C400A1" w:rsidP="00C400A1">
      <w:pPr>
        <w:bidi/>
        <w:jc w:val="both"/>
        <w:rPr>
          <w:rFonts w:cs="David" w:hint="cs"/>
          <w:rtl/>
        </w:rPr>
      </w:pPr>
    </w:p>
    <w:p w14:paraId="05E1CBAA" w14:textId="77777777" w:rsidR="00C400A1" w:rsidRPr="00C400A1" w:rsidRDefault="00C400A1" w:rsidP="00C400A1">
      <w:pPr>
        <w:pStyle w:val="Heading5"/>
        <w:rPr>
          <w:rFonts w:hint="cs"/>
          <w:sz w:val="24"/>
          <w:u w:val="single"/>
          <w:rtl/>
        </w:rPr>
      </w:pPr>
      <w:r w:rsidRPr="00C400A1">
        <w:rPr>
          <w:rFonts w:hint="cs"/>
          <w:sz w:val="24"/>
          <w:u w:val="single"/>
          <w:rtl/>
        </w:rPr>
        <w:t>היו"ר יריב לוין:</w:t>
      </w:r>
    </w:p>
    <w:p w14:paraId="424EDFDF" w14:textId="77777777" w:rsidR="00C400A1" w:rsidRPr="00C400A1" w:rsidRDefault="00C400A1" w:rsidP="00C400A1">
      <w:pPr>
        <w:bidi/>
        <w:jc w:val="both"/>
        <w:rPr>
          <w:rFonts w:cs="David" w:hint="cs"/>
          <w:rtl/>
        </w:rPr>
      </w:pPr>
    </w:p>
    <w:p w14:paraId="66EF4C4D" w14:textId="77777777" w:rsidR="00C400A1" w:rsidRPr="00C400A1" w:rsidRDefault="00C400A1" w:rsidP="00C400A1">
      <w:pPr>
        <w:bidi/>
        <w:jc w:val="both"/>
        <w:rPr>
          <w:rFonts w:cs="David" w:hint="cs"/>
          <w:rtl/>
        </w:rPr>
      </w:pPr>
      <w:r w:rsidRPr="00C400A1">
        <w:rPr>
          <w:rFonts w:cs="David" w:hint="cs"/>
          <w:rtl/>
        </w:rPr>
        <w:tab/>
        <w:t>זו החלטה לא של נציג ישראל ביתנו, אלא שחבר הכנסת מטלון שעוסק הרבה בנושאים האלה יעמוד בראש הוועדה, הוא בקי בהם היטב.</w:t>
      </w:r>
    </w:p>
    <w:p w14:paraId="054F2235" w14:textId="77777777" w:rsidR="00C400A1" w:rsidRPr="00C400A1" w:rsidRDefault="00C400A1" w:rsidP="00C400A1">
      <w:pPr>
        <w:bidi/>
        <w:jc w:val="both"/>
        <w:rPr>
          <w:rFonts w:cs="David" w:hint="cs"/>
          <w:rtl/>
        </w:rPr>
      </w:pPr>
    </w:p>
    <w:p w14:paraId="47E004E0" w14:textId="77777777" w:rsidR="00C400A1" w:rsidRPr="00C400A1" w:rsidRDefault="00C400A1" w:rsidP="00C400A1">
      <w:pPr>
        <w:bidi/>
        <w:jc w:val="both"/>
        <w:rPr>
          <w:rFonts w:cs="David" w:hint="cs"/>
          <w:rtl/>
        </w:rPr>
      </w:pPr>
      <w:r w:rsidRPr="00C400A1">
        <w:rPr>
          <w:rFonts w:cs="David" w:hint="cs"/>
          <w:u w:val="single"/>
          <w:rtl/>
        </w:rPr>
        <w:t>אחמד טיבי:</w:t>
      </w:r>
    </w:p>
    <w:p w14:paraId="7827D2FF" w14:textId="77777777" w:rsidR="00C400A1" w:rsidRPr="00C400A1" w:rsidRDefault="00C400A1" w:rsidP="00C400A1">
      <w:pPr>
        <w:bidi/>
        <w:jc w:val="both"/>
        <w:rPr>
          <w:rFonts w:cs="David" w:hint="cs"/>
          <w:rtl/>
        </w:rPr>
      </w:pPr>
    </w:p>
    <w:p w14:paraId="2AD687BC" w14:textId="77777777" w:rsidR="00C400A1" w:rsidRPr="00C400A1" w:rsidRDefault="00C400A1" w:rsidP="00C400A1">
      <w:pPr>
        <w:bidi/>
        <w:jc w:val="both"/>
        <w:rPr>
          <w:rFonts w:cs="David" w:hint="cs"/>
          <w:rtl/>
        </w:rPr>
      </w:pPr>
      <w:r w:rsidRPr="00C400A1">
        <w:rPr>
          <w:rFonts w:cs="David" w:hint="cs"/>
          <w:rtl/>
        </w:rPr>
        <w:tab/>
        <w:t xml:space="preserve"> באיזה נושאים מדובר?</w:t>
      </w:r>
    </w:p>
    <w:p w14:paraId="0321FDF5" w14:textId="77777777" w:rsidR="00C400A1" w:rsidRPr="00C400A1" w:rsidRDefault="00C400A1" w:rsidP="00C400A1">
      <w:pPr>
        <w:bidi/>
        <w:jc w:val="both"/>
        <w:rPr>
          <w:rFonts w:cs="David" w:hint="cs"/>
          <w:rtl/>
        </w:rPr>
      </w:pPr>
    </w:p>
    <w:p w14:paraId="4A185E7E" w14:textId="77777777" w:rsidR="00C400A1" w:rsidRPr="00C400A1" w:rsidRDefault="00C400A1" w:rsidP="00C400A1">
      <w:pPr>
        <w:pStyle w:val="Heading5"/>
        <w:rPr>
          <w:rFonts w:hint="cs"/>
          <w:sz w:val="24"/>
          <w:u w:val="single"/>
          <w:rtl/>
        </w:rPr>
      </w:pPr>
      <w:r w:rsidRPr="00C400A1">
        <w:rPr>
          <w:rFonts w:hint="cs"/>
          <w:sz w:val="24"/>
          <w:u w:val="single"/>
          <w:rtl/>
        </w:rPr>
        <w:t>היו"ר יריב לוין:</w:t>
      </w:r>
    </w:p>
    <w:p w14:paraId="23EDF459" w14:textId="77777777" w:rsidR="00C400A1" w:rsidRPr="00C400A1" w:rsidRDefault="00C400A1" w:rsidP="00C400A1">
      <w:pPr>
        <w:bidi/>
        <w:jc w:val="both"/>
        <w:rPr>
          <w:rFonts w:cs="David" w:hint="cs"/>
          <w:rtl/>
        </w:rPr>
      </w:pPr>
      <w:r w:rsidRPr="00C400A1">
        <w:rPr>
          <w:rFonts w:cs="David" w:hint="cs"/>
          <w:rtl/>
        </w:rPr>
        <w:tab/>
      </w:r>
    </w:p>
    <w:p w14:paraId="7AC3CC60" w14:textId="77777777" w:rsidR="00C400A1" w:rsidRPr="00C400A1" w:rsidRDefault="00C400A1" w:rsidP="00C400A1">
      <w:pPr>
        <w:bidi/>
        <w:jc w:val="both"/>
        <w:rPr>
          <w:rFonts w:cs="David" w:hint="cs"/>
          <w:rtl/>
        </w:rPr>
      </w:pPr>
      <w:r w:rsidRPr="00C400A1">
        <w:rPr>
          <w:rFonts w:cs="David" w:hint="cs"/>
          <w:rtl/>
        </w:rPr>
        <w:tab/>
        <w:t>בכל מה שקשור בשירות המדינה, בתעסוקת מגזרים שונים בשירות המדינה. הוא עוסק בזה הרבה מאוד.</w:t>
      </w:r>
    </w:p>
    <w:p w14:paraId="44847B1B" w14:textId="77777777" w:rsidR="00C400A1" w:rsidRPr="00C400A1" w:rsidRDefault="00C400A1" w:rsidP="00C400A1">
      <w:pPr>
        <w:bidi/>
        <w:jc w:val="both"/>
        <w:rPr>
          <w:rFonts w:cs="David" w:hint="cs"/>
          <w:rtl/>
        </w:rPr>
      </w:pPr>
    </w:p>
    <w:p w14:paraId="29739AF1" w14:textId="77777777" w:rsidR="00C400A1" w:rsidRPr="00C400A1" w:rsidRDefault="00C400A1" w:rsidP="00C400A1">
      <w:pPr>
        <w:bidi/>
        <w:jc w:val="both"/>
        <w:rPr>
          <w:rFonts w:cs="David" w:hint="cs"/>
          <w:rtl/>
        </w:rPr>
      </w:pPr>
      <w:r w:rsidRPr="00C400A1">
        <w:rPr>
          <w:rFonts w:cs="David" w:hint="cs"/>
          <w:u w:val="single"/>
          <w:rtl/>
        </w:rPr>
        <w:t>אחמד טיבי:</w:t>
      </w:r>
    </w:p>
    <w:p w14:paraId="530BEB1D" w14:textId="77777777" w:rsidR="00C400A1" w:rsidRPr="00C400A1" w:rsidRDefault="00C400A1" w:rsidP="00C400A1">
      <w:pPr>
        <w:bidi/>
        <w:jc w:val="both"/>
        <w:rPr>
          <w:rFonts w:cs="David" w:hint="cs"/>
          <w:rtl/>
        </w:rPr>
      </w:pPr>
    </w:p>
    <w:p w14:paraId="0B479007" w14:textId="77777777" w:rsidR="00C400A1" w:rsidRPr="00C400A1" w:rsidRDefault="00C400A1" w:rsidP="00C400A1">
      <w:pPr>
        <w:bidi/>
        <w:jc w:val="both"/>
        <w:rPr>
          <w:rFonts w:cs="David" w:hint="cs"/>
          <w:rtl/>
        </w:rPr>
      </w:pPr>
      <w:r w:rsidRPr="00C400A1">
        <w:rPr>
          <w:rFonts w:cs="David" w:hint="cs"/>
          <w:rtl/>
        </w:rPr>
        <w:tab/>
        <w:t>אני לא פוסל אנשים. אבל, למה לא חיים כץ, למשל?</w:t>
      </w:r>
    </w:p>
    <w:p w14:paraId="536D23E0" w14:textId="77777777" w:rsidR="00C400A1" w:rsidRPr="00C400A1" w:rsidRDefault="00C400A1" w:rsidP="00C400A1">
      <w:pPr>
        <w:bidi/>
        <w:jc w:val="both"/>
        <w:rPr>
          <w:rFonts w:cs="David" w:hint="cs"/>
          <w:rtl/>
        </w:rPr>
      </w:pPr>
    </w:p>
    <w:p w14:paraId="1D061F38" w14:textId="77777777" w:rsidR="00C400A1" w:rsidRPr="00C400A1" w:rsidRDefault="00C400A1" w:rsidP="00C400A1">
      <w:pPr>
        <w:pStyle w:val="Heading5"/>
        <w:keepLines/>
        <w:rPr>
          <w:rFonts w:hint="cs"/>
          <w:sz w:val="24"/>
          <w:u w:val="single"/>
          <w:rtl/>
        </w:rPr>
      </w:pPr>
      <w:r w:rsidRPr="00C400A1">
        <w:rPr>
          <w:rFonts w:hint="cs"/>
          <w:sz w:val="24"/>
          <w:u w:val="single"/>
          <w:rtl/>
        </w:rPr>
        <w:t>היו"ר יריב לוין:</w:t>
      </w:r>
    </w:p>
    <w:p w14:paraId="0EE86ED4" w14:textId="77777777" w:rsidR="00C400A1" w:rsidRPr="00C400A1" w:rsidRDefault="00C400A1" w:rsidP="00C400A1">
      <w:pPr>
        <w:keepLines/>
        <w:bidi/>
        <w:jc w:val="both"/>
        <w:rPr>
          <w:rFonts w:cs="David" w:hint="cs"/>
          <w:rtl/>
        </w:rPr>
      </w:pPr>
    </w:p>
    <w:p w14:paraId="05F0796F" w14:textId="77777777" w:rsidR="00C400A1" w:rsidRPr="00C400A1" w:rsidRDefault="00C400A1" w:rsidP="00C400A1">
      <w:pPr>
        <w:keepLines/>
        <w:bidi/>
        <w:jc w:val="both"/>
        <w:rPr>
          <w:rFonts w:cs="David" w:hint="cs"/>
          <w:rtl/>
        </w:rPr>
      </w:pPr>
      <w:r w:rsidRPr="00C400A1">
        <w:rPr>
          <w:rFonts w:cs="David" w:hint="cs"/>
          <w:rtl/>
        </w:rPr>
        <w:tab/>
        <w:t>כי חיים כץ איננו חבר בוועדה המשותפת, ועל דעתו והסכמתו זה ההסדר שהגענו אליו. גם אם חיים כץ יהיה בוועדה, אני לא אוכל להיות בה משום שלא יכולים להיות שני חברי ליכוד בוועדה של שמונה.</w:t>
      </w:r>
    </w:p>
    <w:p w14:paraId="756F5690" w14:textId="77777777" w:rsidR="00C400A1" w:rsidRPr="00C400A1" w:rsidRDefault="00C400A1" w:rsidP="00C400A1">
      <w:pPr>
        <w:bidi/>
        <w:jc w:val="both"/>
        <w:rPr>
          <w:rFonts w:cs="David" w:hint="cs"/>
          <w:rtl/>
        </w:rPr>
      </w:pPr>
    </w:p>
    <w:p w14:paraId="4B58B7D7" w14:textId="77777777" w:rsidR="00C400A1" w:rsidRPr="00C400A1" w:rsidRDefault="00C400A1" w:rsidP="00C400A1">
      <w:pPr>
        <w:bidi/>
        <w:jc w:val="both"/>
        <w:rPr>
          <w:rFonts w:cs="David" w:hint="cs"/>
          <w:rtl/>
        </w:rPr>
      </w:pPr>
      <w:r w:rsidRPr="00C400A1">
        <w:rPr>
          <w:rFonts w:cs="David" w:hint="cs"/>
          <w:u w:val="single"/>
          <w:rtl/>
        </w:rPr>
        <w:t>אחמד טיבי:</w:t>
      </w:r>
    </w:p>
    <w:p w14:paraId="259191BE" w14:textId="77777777" w:rsidR="00C400A1" w:rsidRPr="00C400A1" w:rsidRDefault="00C400A1" w:rsidP="00C400A1">
      <w:pPr>
        <w:bidi/>
        <w:jc w:val="both"/>
        <w:rPr>
          <w:rFonts w:cs="David" w:hint="cs"/>
          <w:rtl/>
        </w:rPr>
      </w:pPr>
    </w:p>
    <w:p w14:paraId="5C90E94F" w14:textId="77777777" w:rsidR="00C400A1" w:rsidRPr="00C400A1" w:rsidRDefault="00C400A1" w:rsidP="00C400A1">
      <w:pPr>
        <w:bidi/>
        <w:jc w:val="both"/>
        <w:rPr>
          <w:rFonts w:cs="David" w:hint="cs"/>
          <w:rtl/>
        </w:rPr>
      </w:pPr>
      <w:r w:rsidRPr="00C400A1">
        <w:rPr>
          <w:rFonts w:cs="David" w:hint="cs"/>
          <w:rtl/>
        </w:rPr>
        <w:tab/>
        <w:t>האם אתה רוצה לומר לי שגם חיים כץ יושב-ראש, וגם אתה חבר?</w:t>
      </w:r>
    </w:p>
    <w:p w14:paraId="3E5359E2" w14:textId="77777777" w:rsidR="00C400A1" w:rsidRPr="00C400A1" w:rsidRDefault="00C400A1" w:rsidP="00C400A1">
      <w:pPr>
        <w:bidi/>
        <w:jc w:val="both"/>
        <w:rPr>
          <w:rFonts w:cs="David" w:hint="cs"/>
          <w:rtl/>
        </w:rPr>
      </w:pPr>
    </w:p>
    <w:p w14:paraId="1EAC194E" w14:textId="77777777" w:rsidR="00C400A1" w:rsidRPr="00C400A1" w:rsidRDefault="00C400A1" w:rsidP="00C400A1">
      <w:pPr>
        <w:pStyle w:val="Heading5"/>
        <w:rPr>
          <w:rFonts w:hint="cs"/>
          <w:sz w:val="24"/>
          <w:u w:val="single"/>
          <w:rtl/>
        </w:rPr>
      </w:pPr>
      <w:r w:rsidRPr="00C400A1">
        <w:rPr>
          <w:rFonts w:hint="cs"/>
          <w:sz w:val="24"/>
          <w:u w:val="single"/>
          <w:rtl/>
        </w:rPr>
        <w:t>היו"ר יריב לוין:</w:t>
      </w:r>
    </w:p>
    <w:p w14:paraId="4B5395E2" w14:textId="77777777" w:rsidR="00C400A1" w:rsidRPr="00C400A1" w:rsidRDefault="00C400A1" w:rsidP="00C400A1">
      <w:pPr>
        <w:bidi/>
        <w:jc w:val="both"/>
        <w:rPr>
          <w:rFonts w:cs="David" w:hint="cs"/>
          <w:rtl/>
        </w:rPr>
      </w:pPr>
    </w:p>
    <w:p w14:paraId="60A9E30E" w14:textId="77777777" w:rsidR="00C400A1" w:rsidRPr="00C400A1" w:rsidRDefault="00C400A1" w:rsidP="00C400A1">
      <w:pPr>
        <w:bidi/>
        <w:jc w:val="both"/>
        <w:rPr>
          <w:rFonts w:cs="David" w:hint="cs"/>
          <w:rtl/>
        </w:rPr>
      </w:pPr>
      <w:r w:rsidRPr="00C400A1">
        <w:rPr>
          <w:rFonts w:cs="David" w:hint="cs"/>
          <w:rtl/>
        </w:rPr>
        <w:tab/>
        <w:t>לא, לא יהיה ניתן. ולכן, על דעת כולם זה ההסדר שמאפשר לכל אלה שהנושא קרוב לליבם, לרבות לחבר כנסת טיבי עצמו, להיות שותפים וחברים בוועדה. אני בטוח שבכוחות משותפים נגיע לתוצאה טובה.</w:t>
      </w:r>
    </w:p>
    <w:p w14:paraId="707875C3" w14:textId="77777777" w:rsidR="00C400A1" w:rsidRPr="00C400A1" w:rsidRDefault="00C400A1" w:rsidP="00C400A1">
      <w:pPr>
        <w:bidi/>
        <w:jc w:val="both"/>
        <w:rPr>
          <w:rFonts w:cs="David" w:hint="cs"/>
          <w:rtl/>
        </w:rPr>
      </w:pPr>
    </w:p>
    <w:p w14:paraId="584AA656" w14:textId="77777777" w:rsidR="00C400A1" w:rsidRPr="00C400A1" w:rsidRDefault="00C400A1" w:rsidP="00C400A1">
      <w:pPr>
        <w:bidi/>
        <w:jc w:val="both"/>
        <w:rPr>
          <w:rFonts w:cs="David" w:hint="cs"/>
          <w:rtl/>
        </w:rPr>
      </w:pPr>
      <w:r w:rsidRPr="00C400A1">
        <w:rPr>
          <w:rFonts w:cs="David" w:hint="cs"/>
          <w:rtl/>
        </w:rPr>
        <w:tab/>
        <w:t xml:space="preserve">בבקשה, חבר הכנסת מולה. </w:t>
      </w:r>
    </w:p>
    <w:p w14:paraId="42DC0BAE" w14:textId="77777777" w:rsidR="00C400A1" w:rsidRPr="00C400A1" w:rsidRDefault="00C400A1" w:rsidP="00C400A1">
      <w:pPr>
        <w:bidi/>
        <w:jc w:val="both"/>
        <w:rPr>
          <w:rFonts w:cs="David" w:hint="cs"/>
          <w:rtl/>
        </w:rPr>
      </w:pPr>
      <w:r w:rsidRPr="00C400A1">
        <w:rPr>
          <w:rFonts w:cs="David" w:hint="cs"/>
          <w:rtl/>
        </w:rPr>
        <w:tab/>
      </w:r>
    </w:p>
    <w:p w14:paraId="0EB8F545" w14:textId="77777777" w:rsidR="00C400A1" w:rsidRPr="00C400A1" w:rsidRDefault="00C400A1" w:rsidP="00C400A1">
      <w:pPr>
        <w:bidi/>
        <w:jc w:val="both"/>
        <w:rPr>
          <w:rFonts w:cs="David" w:hint="cs"/>
          <w:u w:val="single"/>
          <w:rtl/>
        </w:rPr>
      </w:pPr>
      <w:r w:rsidRPr="00C400A1">
        <w:rPr>
          <w:rFonts w:cs="David" w:hint="cs"/>
          <w:u w:val="single"/>
          <w:rtl/>
        </w:rPr>
        <w:t>שלמה מולה:</w:t>
      </w:r>
    </w:p>
    <w:p w14:paraId="68A6107C" w14:textId="77777777" w:rsidR="00C400A1" w:rsidRPr="00C400A1" w:rsidRDefault="00C400A1" w:rsidP="00C400A1">
      <w:pPr>
        <w:bidi/>
        <w:jc w:val="both"/>
        <w:rPr>
          <w:rFonts w:cs="David" w:hint="cs"/>
          <w:rtl/>
        </w:rPr>
      </w:pPr>
    </w:p>
    <w:p w14:paraId="45D35CA2" w14:textId="77777777" w:rsidR="00C400A1" w:rsidRPr="00C400A1" w:rsidRDefault="00C400A1" w:rsidP="00C400A1">
      <w:pPr>
        <w:bidi/>
        <w:jc w:val="both"/>
        <w:rPr>
          <w:rFonts w:cs="David" w:hint="cs"/>
          <w:rtl/>
        </w:rPr>
      </w:pPr>
      <w:r w:rsidRPr="00C400A1">
        <w:rPr>
          <w:rFonts w:cs="David" w:hint="cs"/>
          <w:rtl/>
        </w:rPr>
        <w:tab/>
        <w:t>אנחנו מבקשים להחליף בי במקום חבר הכנסת אריה ביבי.</w:t>
      </w:r>
    </w:p>
    <w:p w14:paraId="589588CB" w14:textId="77777777" w:rsidR="00C400A1" w:rsidRPr="00C400A1" w:rsidRDefault="00C400A1" w:rsidP="00C400A1">
      <w:pPr>
        <w:bidi/>
        <w:jc w:val="both"/>
        <w:rPr>
          <w:rFonts w:cs="David" w:hint="cs"/>
          <w:rtl/>
        </w:rPr>
      </w:pPr>
    </w:p>
    <w:p w14:paraId="7BADBAB2" w14:textId="77777777" w:rsidR="00C400A1" w:rsidRPr="00C400A1" w:rsidRDefault="00C400A1" w:rsidP="00C400A1">
      <w:pPr>
        <w:pStyle w:val="Heading5"/>
        <w:rPr>
          <w:rFonts w:hint="cs"/>
          <w:sz w:val="24"/>
          <w:u w:val="single"/>
          <w:rtl/>
        </w:rPr>
      </w:pPr>
      <w:r w:rsidRPr="00C400A1">
        <w:rPr>
          <w:rFonts w:hint="cs"/>
          <w:sz w:val="24"/>
          <w:u w:val="single"/>
          <w:rtl/>
        </w:rPr>
        <w:t>היו"ר יריב לוין:</w:t>
      </w:r>
    </w:p>
    <w:p w14:paraId="52E02E88" w14:textId="77777777" w:rsidR="00C400A1" w:rsidRPr="00C400A1" w:rsidRDefault="00C400A1" w:rsidP="00C400A1">
      <w:pPr>
        <w:bidi/>
        <w:jc w:val="both"/>
        <w:rPr>
          <w:rFonts w:cs="David" w:hint="cs"/>
          <w:rtl/>
        </w:rPr>
      </w:pPr>
    </w:p>
    <w:p w14:paraId="7D65F896" w14:textId="77777777" w:rsidR="00C400A1" w:rsidRPr="00C400A1" w:rsidRDefault="00C400A1" w:rsidP="00C400A1">
      <w:pPr>
        <w:bidi/>
        <w:jc w:val="both"/>
        <w:rPr>
          <w:rFonts w:cs="David" w:hint="cs"/>
          <w:rtl/>
        </w:rPr>
      </w:pPr>
      <w:r w:rsidRPr="00C400A1">
        <w:rPr>
          <w:rFonts w:cs="David" w:hint="cs"/>
          <w:rtl/>
        </w:rPr>
        <w:tab/>
        <w:t>אתה חבר בוועדת העבודה הרווחה והבריאות?</w:t>
      </w:r>
    </w:p>
    <w:p w14:paraId="4BFE82E2" w14:textId="77777777" w:rsidR="00C400A1" w:rsidRPr="00C400A1" w:rsidRDefault="00C400A1" w:rsidP="00C400A1">
      <w:pPr>
        <w:bidi/>
        <w:jc w:val="both"/>
        <w:rPr>
          <w:rFonts w:cs="David" w:hint="cs"/>
          <w:rtl/>
        </w:rPr>
      </w:pPr>
    </w:p>
    <w:p w14:paraId="7DF0039F" w14:textId="77777777" w:rsidR="00C400A1" w:rsidRPr="00C400A1" w:rsidRDefault="00C400A1" w:rsidP="00C400A1">
      <w:pPr>
        <w:bidi/>
        <w:jc w:val="both"/>
        <w:rPr>
          <w:rFonts w:cs="David" w:hint="cs"/>
          <w:u w:val="single"/>
          <w:rtl/>
        </w:rPr>
      </w:pPr>
      <w:r w:rsidRPr="00C400A1">
        <w:rPr>
          <w:rFonts w:cs="David" w:hint="cs"/>
          <w:u w:val="single"/>
          <w:rtl/>
        </w:rPr>
        <w:t>שלמה מולה:</w:t>
      </w:r>
    </w:p>
    <w:p w14:paraId="7BC7DDB3" w14:textId="77777777" w:rsidR="00C400A1" w:rsidRPr="00C400A1" w:rsidRDefault="00C400A1" w:rsidP="00C400A1">
      <w:pPr>
        <w:bidi/>
        <w:jc w:val="both"/>
        <w:rPr>
          <w:rFonts w:cs="David" w:hint="cs"/>
          <w:rtl/>
        </w:rPr>
      </w:pPr>
    </w:p>
    <w:p w14:paraId="3D910E71" w14:textId="77777777" w:rsidR="00C400A1" w:rsidRPr="00C400A1" w:rsidRDefault="00C400A1" w:rsidP="00C400A1">
      <w:pPr>
        <w:bidi/>
        <w:jc w:val="both"/>
        <w:rPr>
          <w:rFonts w:cs="David" w:hint="cs"/>
          <w:rtl/>
        </w:rPr>
      </w:pPr>
      <w:r w:rsidRPr="00C400A1">
        <w:rPr>
          <w:rFonts w:cs="David" w:hint="cs"/>
          <w:rtl/>
        </w:rPr>
        <w:tab/>
        <w:t>לא.</w:t>
      </w:r>
    </w:p>
    <w:p w14:paraId="00E3ECFB" w14:textId="77777777" w:rsidR="00C400A1" w:rsidRPr="00C400A1" w:rsidRDefault="00C400A1" w:rsidP="00C400A1">
      <w:pPr>
        <w:bidi/>
        <w:jc w:val="both"/>
        <w:rPr>
          <w:rFonts w:cs="David" w:hint="cs"/>
          <w:rtl/>
        </w:rPr>
      </w:pPr>
    </w:p>
    <w:p w14:paraId="43070A30" w14:textId="77777777" w:rsidR="00C400A1" w:rsidRPr="00C400A1" w:rsidRDefault="00C400A1" w:rsidP="00C400A1">
      <w:pPr>
        <w:pStyle w:val="Heading5"/>
        <w:rPr>
          <w:rFonts w:hint="cs"/>
          <w:sz w:val="24"/>
          <w:u w:val="single"/>
          <w:rtl/>
        </w:rPr>
      </w:pPr>
      <w:r w:rsidRPr="00C400A1">
        <w:rPr>
          <w:rFonts w:hint="cs"/>
          <w:sz w:val="24"/>
          <w:u w:val="single"/>
          <w:rtl/>
        </w:rPr>
        <w:t>היו"ר יריב לוין:</w:t>
      </w:r>
    </w:p>
    <w:p w14:paraId="001EA557" w14:textId="77777777" w:rsidR="00C400A1" w:rsidRPr="00C400A1" w:rsidRDefault="00C400A1" w:rsidP="00C400A1">
      <w:pPr>
        <w:bidi/>
        <w:jc w:val="both"/>
        <w:rPr>
          <w:rFonts w:cs="David" w:hint="cs"/>
          <w:rtl/>
        </w:rPr>
      </w:pPr>
    </w:p>
    <w:p w14:paraId="32B9A7A3" w14:textId="77777777" w:rsidR="00C400A1" w:rsidRPr="00C400A1" w:rsidRDefault="00C400A1" w:rsidP="00C400A1">
      <w:pPr>
        <w:bidi/>
        <w:jc w:val="both"/>
        <w:rPr>
          <w:rFonts w:cs="David" w:hint="cs"/>
          <w:rtl/>
        </w:rPr>
      </w:pPr>
      <w:r w:rsidRPr="00C400A1">
        <w:rPr>
          <w:rFonts w:cs="David" w:hint="cs"/>
          <w:rtl/>
        </w:rPr>
        <w:tab/>
        <w:t>אז אי-אפשר.</w:t>
      </w:r>
    </w:p>
    <w:p w14:paraId="1760F86D" w14:textId="77777777" w:rsidR="00C400A1" w:rsidRPr="00C400A1" w:rsidRDefault="00C400A1" w:rsidP="00C400A1">
      <w:pPr>
        <w:bidi/>
        <w:jc w:val="both"/>
        <w:rPr>
          <w:rFonts w:cs="David" w:hint="cs"/>
          <w:rtl/>
        </w:rPr>
      </w:pPr>
    </w:p>
    <w:p w14:paraId="7E273826" w14:textId="77777777" w:rsidR="00C400A1" w:rsidRPr="00C400A1" w:rsidRDefault="00C400A1" w:rsidP="00C400A1">
      <w:pPr>
        <w:bidi/>
        <w:jc w:val="both"/>
        <w:rPr>
          <w:rFonts w:cs="David" w:hint="cs"/>
          <w:u w:val="single"/>
          <w:rtl/>
        </w:rPr>
      </w:pPr>
      <w:r w:rsidRPr="00C400A1">
        <w:rPr>
          <w:rFonts w:cs="David" w:hint="cs"/>
          <w:u w:val="single"/>
          <w:rtl/>
        </w:rPr>
        <w:t>שלמה מולה:</w:t>
      </w:r>
    </w:p>
    <w:p w14:paraId="41A1FFBE" w14:textId="77777777" w:rsidR="00C400A1" w:rsidRPr="00C400A1" w:rsidRDefault="00C400A1" w:rsidP="00C400A1">
      <w:pPr>
        <w:bidi/>
        <w:jc w:val="both"/>
        <w:rPr>
          <w:rFonts w:cs="David" w:hint="cs"/>
          <w:rtl/>
        </w:rPr>
      </w:pPr>
    </w:p>
    <w:p w14:paraId="7EDCF243" w14:textId="77777777" w:rsidR="00C400A1" w:rsidRPr="00C400A1" w:rsidRDefault="00C400A1" w:rsidP="00C400A1">
      <w:pPr>
        <w:bidi/>
        <w:jc w:val="both"/>
        <w:rPr>
          <w:rFonts w:cs="David" w:hint="cs"/>
          <w:rtl/>
        </w:rPr>
      </w:pPr>
      <w:r w:rsidRPr="00C400A1">
        <w:rPr>
          <w:rFonts w:cs="David" w:hint="cs"/>
          <w:rtl/>
        </w:rPr>
        <w:tab/>
        <w:t>רגע. זו ועדה משותפת, נכון? אין לנו נציג מטעם ועדת הכנסת.</w:t>
      </w:r>
    </w:p>
    <w:p w14:paraId="7D46F729" w14:textId="77777777" w:rsidR="00C400A1" w:rsidRPr="00C400A1" w:rsidRDefault="00C400A1" w:rsidP="00C400A1">
      <w:pPr>
        <w:bidi/>
        <w:jc w:val="both"/>
        <w:rPr>
          <w:rFonts w:cs="David" w:hint="cs"/>
          <w:rtl/>
        </w:rPr>
      </w:pPr>
    </w:p>
    <w:p w14:paraId="2684E5CB" w14:textId="77777777" w:rsidR="00C400A1" w:rsidRPr="00C400A1" w:rsidRDefault="00C400A1" w:rsidP="00C400A1">
      <w:pPr>
        <w:pStyle w:val="Heading5"/>
        <w:rPr>
          <w:rFonts w:hint="cs"/>
          <w:sz w:val="24"/>
          <w:u w:val="single"/>
          <w:rtl/>
        </w:rPr>
      </w:pPr>
      <w:r w:rsidRPr="00C400A1">
        <w:rPr>
          <w:rFonts w:hint="cs"/>
          <w:sz w:val="24"/>
          <w:u w:val="single"/>
          <w:rtl/>
        </w:rPr>
        <w:t>היו"ר יריב לוין:</w:t>
      </w:r>
    </w:p>
    <w:p w14:paraId="53706700" w14:textId="77777777" w:rsidR="00C400A1" w:rsidRPr="00C400A1" w:rsidRDefault="00C400A1" w:rsidP="00C400A1">
      <w:pPr>
        <w:bidi/>
        <w:jc w:val="both"/>
        <w:rPr>
          <w:rFonts w:cs="David" w:hint="cs"/>
          <w:rtl/>
        </w:rPr>
      </w:pPr>
    </w:p>
    <w:p w14:paraId="1A2C4511" w14:textId="77777777" w:rsidR="00C400A1" w:rsidRPr="00C400A1" w:rsidRDefault="00C400A1" w:rsidP="00C400A1">
      <w:pPr>
        <w:bidi/>
        <w:jc w:val="both"/>
        <w:rPr>
          <w:rFonts w:cs="David" w:hint="cs"/>
          <w:rtl/>
        </w:rPr>
      </w:pPr>
      <w:r w:rsidRPr="00C400A1">
        <w:rPr>
          <w:rFonts w:cs="David" w:hint="cs"/>
          <w:rtl/>
        </w:rPr>
        <w:tab/>
        <w:t xml:space="preserve">לא, אין </w:t>
      </w:r>
      <w:r w:rsidRPr="00C400A1">
        <w:rPr>
          <w:rFonts w:cs="David"/>
          <w:rtl/>
        </w:rPr>
        <w:t>–</w:t>
      </w:r>
      <w:r w:rsidRPr="00C400A1">
        <w:rPr>
          <w:rFonts w:cs="David" w:hint="cs"/>
          <w:rtl/>
        </w:rPr>
        <w:t xml:space="preserve"> נכון.</w:t>
      </w:r>
    </w:p>
    <w:p w14:paraId="2F625D64" w14:textId="77777777" w:rsidR="00C400A1" w:rsidRPr="00C400A1" w:rsidRDefault="00C400A1" w:rsidP="00C400A1">
      <w:pPr>
        <w:bidi/>
        <w:jc w:val="both"/>
        <w:rPr>
          <w:rFonts w:cs="David" w:hint="cs"/>
          <w:rtl/>
        </w:rPr>
      </w:pPr>
    </w:p>
    <w:p w14:paraId="6BA5925A" w14:textId="77777777" w:rsidR="00C400A1" w:rsidRPr="00C400A1" w:rsidRDefault="00C400A1" w:rsidP="00C400A1">
      <w:pPr>
        <w:bidi/>
        <w:jc w:val="both"/>
        <w:rPr>
          <w:rFonts w:cs="David" w:hint="cs"/>
          <w:rtl/>
        </w:rPr>
      </w:pPr>
      <w:r w:rsidRPr="00C400A1">
        <w:rPr>
          <w:rFonts w:cs="David" w:hint="cs"/>
          <w:u w:val="single"/>
          <w:rtl/>
        </w:rPr>
        <w:t>אחמד טיבי:</w:t>
      </w:r>
    </w:p>
    <w:p w14:paraId="49EC7C68" w14:textId="77777777" w:rsidR="00C400A1" w:rsidRPr="00C400A1" w:rsidRDefault="00C400A1" w:rsidP="00C400A1">
      <w:pPr>
        <w:bidi/>
        <w:jc w:val="both"/>
        <w:rPr>
          <w:rFonts w:cs="David" w:hint="cs"/>
          <w:rtl/>
        </w:rPr>
      </w:pPr>
    </w:p>
    <w:p w14:paraId="106D8969" w14:textId="77777777" w:rsidR="00C400A1" w:rsidRPr="00C400A1" w:rsidRDefault="00C400A1" w:rsidP="00C400A1">
      <w:pPr>
        <w:bidi/>
        <w:jc w:val="both"/>
        <w:rPr>
          <w:rFonts w:cs="David" w:hint="cs"/>
          <w:rtl/>
        </w:rPr>
      </w:pPr>
      <w:r w:rsidRPr="00C400A1">
        <w:rPr>
          <w:rFonts w:cs="David" w:hint="cs"/>
          <w:rtl/>
        </w:rPr>
        <w:tab/>
        <w:t>אני אומר לך למה זה. יעלה הנושא של - - -</w:t>
      </w:r>
    </w:p>
    <w:p w14:paraId="553D3CA3" w14:textId="77777777" w:rsidR="00C400A1" w:rsidRPr="00C400A1" w:rsidRDefault="00C400A1" w:rsidP="00C400A1">
      <w:pPr>
        <w:bidi/>
        <w:jc w:val="both"/>
        <w:rPr>
          <w:rFonts w:cs="David" w:hint="cs"/>
          <w:rtl/>
        </w:rPr>
      </w:pPr>
    </w:p>
    <w:p w14:paraId="294C1B99" w14:textId="77777777" w:rsidR="00C400A1" w:rsidRPr="00C400A1" w:rsidRDefault="00C400A1" w:rsidP="00C400A1">
      <w:pPr>
        <w:pStyle w:val="Heading5"/>
        <w:rPr>
          <w:rFonts w:hint="cs"/>
          <w:sz w:val="24"/>
          <w:u w:val="single"/>
          <w:rtl/>
        </w:rPr>
      </w:pPr>
      <w:r w:rsidRPr="00C400A1">
        <w:rPr>
          <w:rFonts w:hint="cs"/>
          <w:sz w:val="24"/>
          <w:u w:val="single"/>
          <w:rtl/>
        </w:rPr>
        <w:t>היו"ר יריב לוין:</w:t>
      </w:r>
    </w:p>
    <w:p w14:paraId="67CB8303" w14:textId="77777777" w:rsidR="00C400A1" w:rsidRPr="00C400A1" w:rsidRDefault="00C400A1" w:rsidP="00C400A1">
      <w:pPr>
        <w:bidi/>
        <w:jc w:val="both"/>
        <w:rPr>
          <w:rFonts w:cs="David" w:hint="cs"/>
          <w:rtl/>
        </w:rPr>
      </w:pPr>
    </w:p>
    <w:p w14:paraId="056E0068" w14:textId="77777777" w:rsidR="00C400A1" w:rsidRPr="00C400A1" w:rsidRDefault="00C400A1" w:rsidP="00C400A1">
      <w:pPr>
        <w:bidi/>
        <w:jc w:val="both"/>
        <w:rPr>
          <w:rFonts w:cs="David" w:hint="cs"/>
          <w:rtl/>
        </w:rPr>
      </w:pPr>
      <w:r w:rsidRPr="00C400A1">
        <w:rPr>
          <w:rFonts w:cs="David" w:hint="cs"/>
          <w:rtl/>
        </w:rPr>
        <w:tab/>
        <w:t>אין לי התנגדות. אבל, תבינו שגם לליכוד וגם לקדימה יכול להיות רק נציג אחד.</w:t>
      </w:r>
    </w:p>
    <w:p w14:paraId="681241FD" w14:textId="77777777" w:rsidR="00C400A1" w:rsidRPr="00C400A1" w:rsidRDefault="00C400A1" w:rsidP="00C400A1">
      <w:pPr>
        <w:bidi/>
        <w:jc w:val="both"/>
        <w:rPr>
          <w:rFonts w:cs="David" w:hint="cs"/>
          <w:rtl/>
        </w:rPr>
      </w:pPr>
    </w:p>
    <w:p w14:paraId="1F7A6732" w14:textId="77777777" w:rsidR="00C400A1" w:rsidRPr="00C400A1" w:rsidRDefault="00C400A1" w:rsidP="00C400A1">
      <w:pPr>
        <w:bidi/>
        <w:jc w:val="both"/>
        <w:rPr>
          <w:rFonts w:cs="David" w:hint="cs"/>
          <w:u w:val="single"/>
          <w:rtl/>
        </w:rPr>
      </w:pPr>
      <w:r w:rsidRPr="00C400A1">
        <w:rPr>
          <w:rFonts w:cs="David" w:hint="cs"/>
          <w:u w:val="single"/>
          <w:rtl/>
        </w:rPr>
        <w:t>שלמה מולה:</w:t>
      </w:r>
    </w:p>
    <w:p w14:paraId="35D5AC4D" w14:textId="77777777" w:rsidR="00C400A1" w:rsidRPr="00C400A1" w:rsidRDefault="00C400A1" w:rsidP="00C400A1">
      <w:pPr>
        <w:bidi/>
        <w:jc w:val="both"/>
        <w:rPr>
          <w:rFonts w:cs="David" w:hint="cs"/>
          <w:rtl/>
        </w:rPr>
      </w:pPr>
    </w:p>
    <w:p w14:paraId="613FD638" w14:textId="77777777" w:rsidR="00C400A1" w:rsidRPr="00C400A1" w:rsidRDefault="00C400A1" w:rsidP="00C400A1">
      <w:pPr>
        <w:bidi/>
        <w:jc w:val="both"/>
        <w:rPr>
          <w:rFonts w:cs="David" w:hint="cs"/>
          <w:rtl/>
        </w:rPr>
      </w:pPr>
      <w:r w:rsidRPr="00C400A1">
        <w:rPr>
          <w:rFonts w:cs="David" w:hint="cs"/>
          <w:rtl/>
        </w:rPr>
        <w:tab/>
        <w:t>אם יש לך התנגדות לשלמה מולה - - -</w:t>
      </w:r>
    </w:p>
    <w:p w14:paraId="690A10C9" w14:textId="77777777" w:rsidR="00C400A1" w:rsidRPr="00C400A1" w:rsidRDefault="00C400A1" w:rsidP="00C400A1">
      <w:pPr>
        <w:bidi/>
        <w:jc w:val="both"/>
        <w:rPr>
          <w:rFonts w:cs="David" w:hint="cs"/>
          <w:rtl/>
        </w:rPr>
      </w:pPr>
    </w:p>
    <w:p w14:paraId="4232E52E" w14:textId="77777777" w:rsidR="00C400A1" w:rsidRPr="00C400A1" w:rsidRDefault="00C400A1" w:rsidP="00C400A1">
      <w:pPr>
        <w:pStyle w:val="Heading5"/>
        <w:rPr>
          <w:rFonts w:hint="cs"/>
          <w:sz w:val="24"/>
          <w:u w:val="single"/>
          <w:rtl/>
        </w:rPr>
      </w:pPr>
      <w:r w:rsidRPr="00C400A1">
        <w:rPr>
          <w:rFonts w:hint="cs"/>
          <w:sz w:val="24"/>
          <w:u w:val="single"/>
          <w:rtl/>
        </w:rPr>
        <w:t>היו"ר יריב לוין:</w:t>
      </w:r>
    </w:p>
    <w:p w14:paraId="358F00B6" w14:textId="77777777" w:rsidR="00C400A1" w:rsidRPr="00C400A1" w:rsidRDefault="00C400A1" w:rsidP="00C400A1">
      <w:pPr>
        <w:bidi/>
        <w:jc w:val="both"/>
        <w:rPr>
          <w:rFonts w:cs="David" w:hint="cs"/>
          <w:rtl/>
        </w:rPr>
      </w:pPr>
    </w:p>
    <w:p w14:paraId="4A1B0847" w14:textId="77777777" w:rsidR="00C400A1" w:rsidRPr="00C400A1" w:rsidRDefault="00C400A1" w:rsidP="00C400A1">
      <w:pPr>
        <w:bidi/>
        <w:jc w:val="both"/>
        <w:rPr>
          <w:rFonts w:cs="David" w:hint="cs"/>
          <w:rtl/>
        </w:rPr>
      </w:pPr>
      <w:r w:rsidRPr="00C400A1">
        <w:rPr>
          <w:rFonts w:cs="David" w:hint="cs"/>
          <w:rtl/>
        </w:rPr>
        <w:tab/>
        <w:t>לא, לא, לא. חבר הכנסת מולה, חס וחלילה.</w:t>
      </w:r>
    </w:p>
    <w:p w14:paraId="0A19748C" w14:textId="77777777" w:rsidR="00C400A1" w:rsidRPr="00C400A1" w:rsidRDefault="00C400A1" w:rsidP="00C400A1">
      <w:pPr>
        <w:bidi/>
        <w:jc w:val="both"/>
        <w:rPr>
          <w:rFonts w:cs="David" w:hint="cs"/>
          <w:rtl/>
        </w:rPr>
      </w:pPr>
    </w:p>
    <w:p w14:paraId="0D98CFCA" w14:textId="77777777" w:rsidR="00C400A1" w:rsidRPr="00C400A1" w:rsidRDefault="00C400A1" w:rsidP="00C400A1">
      <w:pPr>
        <w:keepLines/>
        <w:bidi/>
        <w:jc w:val="both"/>
        <w:rPr>
          <w:rFonts w:cs="David" w:hint="cs"/>
          <w:u w:val="single"/>
          <w:rtl/>
        </w:rPr>
      </w:pPr>
      <w:r w:rsidRPr="00C400A1">
        <w:rPr>
          <w:rFonts w:cs="David" w:hint="cs"/>
          <w:u w:val="single"/>
          <w:rtl/>
        </w:rPr>
        <w:t>שלמה מולה:</w:t>
      </w:r>
    </w:p>
    <w:p w14:paraId="3A684350" w14:textId="77777777" w:rsidR="00C400A1" w:rsidRPr="00C400A1" w:rsidRDefault="00C400A1" w:rsidP="00C400A1">
      <w:pPr>
        <w:keepLines/>
        <w:bidi/>
        <w:jc w:val="both"/>
        <w:rPr>
          <w:rFonts w:cs="David" w:hint="cs"/>
          <w:rtl/>
        </w:rPr>
      </w:pPr>
    </w:p>
    <w:p w14:paraId="4CEB201D" w14:textId="77777777" w:rsidR="00C400A1" w:rsidRPr="00C400A1" w:rsidRDefault="00C400A1" w:rsidP="00C400A1">
      <w:pPr>
        <w:keepLines/>
        <w:bidi/>
        <w:jc w:val="both"/>
        <w:rPr>
          <w:rFonts w:cs="David" w:hint="cs"/>
          <w:rtl/>
        </w:rPr>
      </w:pPr>
      <w:r w:rsidRPr="00C400A1">
        <w:rPr>
          <w:rFonts w:cs="David" w:hint="cs"/>
          <w:rtl/>
        </w:rPr>
        <w:tab/>
        <w:t>אני מבקש נציג. אנחנו רצינו שיהיו שניים. אתה אמרת - - -</w:t>
      </w:r>
    </w:p>
    <w:p w14:paraId="733BE062" w14:textId="77777777" w:rsidR="00C400A1" w:rsidRPr="00C400A1" w:rsidRDefault="00C400A1" w:rsidP="00C400A1">
      <w:pPr>
        <w:bidi/>
        <w:jc w:val="both"/>
        <w:rPr>
          <w:rFonts w:cs="David" w:hint="cs"/>
          <w:rtl/>
        </w:rPr>
      </w:pPr>
    </w:p>
    <w:p w14:paraId="5B1C065D" w14:textId="77777777" w:rsidR="00C400A1" w:rsidRPr="00C400A1" w:rsidRDefault="00C400A1" w:rsidP="00C400A1">
      <w:pPr>
        <w:pStyle w:val="Heading5"/>
        <w:rPr>
          <w:rFonts w:hint="cs"/>
          <w:sz w:val="24"/>
          <w:u w:val="single"/>
          <w:rtl/>
        </w:rPr>
      </w:pPr>
      <w:r w:rsidRPr="00C400A1">
        <w:rPr>
          <w:rFonts w:hint="cs"/>
          <w:sz w:val="24"/>
          <w:u w:val="single"/>
          <w:rtl/>
        </w:rPr>
        <w:t>היו"ר יריב לוין:</w:t>
      </w:r>
    </w:p>
    <w:p w14:paraId="5D2CF3E0" w14:textId="77777777" w:rsidR="00C400A1" w:rsidRPr="00C400A1" w:rsidRDefault="00C400A1" w:rsidP="00C400A1">
      <w:pPr>
        <w:bidi/>
        <w:jc w:val="both"/>
        <w:rPr>
          <w:rFonts w:cs="David" w:hint="cs"/>
          <w:rtl/>
        </w:rPr>
      </w:pPr>
    </w:p>
    <w:p w14:paraId="2094CD44" w14:textId="77777777" w:rsidR="00C400A1" w:rsidRPr="00C400A1" w:rsidRDefault="00C400A1" w:rsidP="00C400A1">
      <w:pPr>
        <w:bidi/>
        <w:jc w:val="both"/>
        <w:rPr>
          <w:rFonts w:cs="David" w:hint="cs"/>
          <w:rtl/>
        </w:rPr>
      </w:pPr>
      <w:r w:rsidRPr="00C400A1">
        <w:rPr>
          <w:rFonts w:cs="David" w:hint="cs"/>
          <w:rtl/>
        </w:rPr>
        <w:tab/>
        <w:t>אי-אפשר, לא ילך.</w:t>
      </w:r>
    </w:p>
    <w:p w14:paraId="07936AF8" w14:textId="77777777" w:rsidR="00C400A1" w:rsidRPr="00C400A1" w:rsidRDefault="00C400A1" w:rsidP="00C400A1">
      <w:pPr>
        <w:bidi/>
        <w:jc w:val="both"/>
        <w:rPr>
          <w:rFonts w:cs="David" w:hint="cs"/>
          <w:rtl/>
        </w:rPr>
      </w:pPr>
    </w:p>
    <w:p w14:paraId="3D7B6796" w14:textId="77777777" w:rsidR="00C400A1" w:rsidRPr="00C400A1" w:rsidRDefault="00C400A1" w:rsidP="00C400A1">
      <w:pPr>
        <w:bidi/>
        <w:jc w:val="both"/>
        <w:rPr>
          <w:rFonts w:cs="David" w:hint="cs"/>
          <w:u w:val="single"/>
          <w:rtl/>
        </w:rPr>
      </w:pPr>
      <w:r w:rsidRPr="00C400A1">
        <w:rPr>
          <w:rFonts w:cs="David" w:hint="cs"/>
          <w:u w:val="single"/>
          <w:rtl/>
        </w:rPr>
        <w:t>שלמה מולה:</w:t>
      </w:r>
    </w:p>
    <w:p w14:paraId="4241C7E0" w14:textId="77777777" w:rsidR="00C400A1" w:rsidRPr="00C400A1" w:rsidRDefault="00C400A1" w:rsidP="00C400A1">
      <w:pPr>
        <w:bidi/>
        <w:jc w:val="both"/>
        <w:rPr>
          <w:rFonts w:cs="David" w:hint="cs"/>
          <w:rtl/>
        </w:rPr>
      </w:pPr>
    </w:p>
    <w:p w14:paraId="709DA2CE" w14:textId="77777777" w:rsidR="00C400A1" w:rsidRPr="00C400A1" w:rsidRDefault="00C400A1" w:rsidP="00C400A1">
      <w:pPr>
        <w:bidi/>
        <w:jc w:val="both"/>
        <w:rPr>
          <w:rFonts w:cs="David" w:hint="cs"/>
          <w:rtl/>
        </w:rPr>
      </w:pPr>
      <w:r w:rsidRPr="00C400A1">
        <w:rPr>
          <w:rFonts w:cs="David" w:hint="cs"/>
          <w:rtl/>
        </w:rPr>
        <w:tab/>
        <w:t>אין בעיה. לכן, הנציג שלנו בוועדה הזאת יהיה - - -</w:t>
      </w:r>
    </w:p>
    <w:p w14:paraId="6A7BAF25" w14:textId="77777777" w:rsidR="00C400A1" w:rsidRPr="00C400A1" w:rsidRDefault="00C400A1" w:rsidP="00C400A1">
      <w:pPr>
        <w:bidi/>
        <w:jc w:val="both"/>
        <w:rPr>
          <w:rFonts w:cs="David" w:hint="cs"/>
          <w:rtl/>
        </w:rPr>
      </w:pPr>
    </w:p>
    <w:p w14:paraId="25FB1774" w14:textId="77777777" w:rsidR="00C400A1" w:rsidRPr="00C400A1" w:rsidRDefault="00C400A1" w:rsidP="00C400A1">
      <w:pPr>
        <w:pStyle w:val="Heading5"/>
        <w:rPr>
          <w:rFonts w:hint="cs"/>
          <w:sz w:val="24"/>
          <w:u w:val="single"/>
          <w:rtl/>
        </w:rPr>
      </w:pPr>
      <w:r w:rsidRPr="00C400A1">
        <w:rPr>
          <w:rFonts w:hint="cs"/>
          <w:sz w:val="24"/>
          <w:u w:val="single"/>
          <w:rtl/>
        </w:rPr>
        <w:t>היו"ר יריב לוין:</w:t>
      </w:r>
    </w:p>
    <w:p w14:paraId="2CBF7E08" w14:textId="77777777" w:rsidR="00C400A1" w:rsidRPr="00C400A1" w:rsidRDefault="00C400A1" w:rsidP="00C400A1">
      <w:pPr>
        <w:bidi/>
        <w:jc w:val="both"/>
        <w:rPr>
          <w:rFonts w:cs="David" w:hint="cs"/>
          <w:rtl/>
        </w:rPr>
      </w:pPr>
    </w:p>
    <w:p w14:paraId="4952B7EC" w14:textId="77777777" w:rsidR="00C400A1" w:rsidRPr="00C400A1" w:rsidRDefault="00C400A1" w:rsidP="00C400A1">
      <w:pPr>
        <w:bidi/>
        <w:jc w:val="both"/>
        <w:rPr>
          <w:rFonts w:cs="David" w:hint="cs"/>
          <w:rtl/>
        </w:rPr>
      </w:pPr>
      <w:r w:rsidRPr="00C400A1">
        <w:rPr>
          <w:rFonts w:cs="David" w:hint="cs"/>
          <w:rtl/>
        </w:rPr>
        <w:tab/>
        <w:t>אבל, אני לא יכול לבצע אותה. כי אין להם נציג מטעם ועדת הכנסת, אלא מטעם העבודה והרווחה.</w:t>
      </w:r>
    </w:p>
    <w:p w14:paraId="0566A95C" w14:textId="77777777" w:rsidR="00C400A1" w:rsidRPr="00C400A1" w:rsidRDefault="00C400A1" w:rsidP="00C400A1">
      <w:pPr>
        <w:bidi/>
        <w:jc w:val="both"/>
        <w:rPr>
          <w:rFonts w:cs="David" w:hint="cs"/>
          <w:rtl/>
        </w:rPr>
      </w:pPr>
    </w:p>
    <w:p w14:paraId="4E7BF2FB" w14:textId="77777777" w:rsidR="00C400A1" w:rsidRPr="00C400A1" w:rsidRDefault="00C400A1" w:rsidP="00C400A1">
      <w:pPr>
        <w:bidi/>
        <w:jc w:val="both"/>
        <w:rPr>
          <w:rFonts w:cs="David" w:hint="cs"/>
          <w:u w:val="single"/>
          <w:rtl/>
        </w:rPr>
      </w:pPr>
      <w:r w:rsidRPr="00C400A1">
        <w:rPr>
          <w:rFonts w:cs="David" w:hint="cs"/>
          <w:u w:val="single"/>
          <w:rtl/>
        </w:rPr>
        <w:t>שלמה מולה:</w:t>
      </w:r>
    </w:p>
    <w:p w14:paraId="042568BF" w14:textId="77777777" w:rsidR="00C400A1" w:rsidRPr="00C400A1" w:rsidRDefault="00C400A1" w:rsidP="00C400A1">
      <w:pPr>
        <w:bidi/>
        <w:jc w:val="both"/>
        <w:rPr>
          <w:rFonts w:cs="David" w:hint="cs"/>
          <w:rtl/>
        </w:rPr>
      </w:pPr>
    </w:p>
    <w:p w14:paraId="2A300788" w14:textId="77777777" w:rsidR="00C400A1" w:rsidRPr="00C400A1" w:rsidRDefault="00C400A1" w:rsidP="00C400A1">
      <w:pPr>
        <w:bidi/>
        <w:jc w:val="both"/>
        <w:rPr>
          <w:rFonts w:cs="David" w:hint="cs"/>
          <w:rtl/>
        </w:rPr>
      </w:pPr>
      <w:r w:rsidRPr="00C400A1">
        <w:rPr>
          <w:rFonts w:cs="David" w:hint="cs"/>
          <w:rtl/>
        </w:rPr>
        <w:tab/>
        <w:t>לחלופין, יש לי הצעה אחרת. רחל אדטו היא גם חברה בוועדת ה - - -. אני מרכז את הסיעה, אני מבקש ממך.</w:t>
      </w:r>
    </w:p>
    <w:p w14:paraId="0F9DC354" w14:textId="77777777" w:rsidR="00C400A1" w:rsidRPr="00C400A1" w:rsidRDefault="00C400A1" w:rsidP="00C400A1">
      <w:pPr>
        <w:bidi/>
        <w:jc w:val="both"/>
        <w:rPr>
          <w:rFonts w:cs="David" w:hint="cs"/>
          <w:rtl/>
        </w:rPr>
      </w:pPr>
    </w:p>
    <w:p w14:paraId="325B159A" w14:textId="77777777" w:rsidR="00C400A1" w:rsidRPr="00C400A1" w:rsidRDefault="00C400A1" w:rsidP="00C400A1">
      <w:pPr>
        <w:pStyle w:val="Heading5"/>
        <w:rPr>
          <w:rFonts w:hint="cs"/>
          <w:sz w:val="24"/>
          <w:u w:val="single"/>
          <w:rtl/>
        </w:rPr>
      </w:pPr>
      <w:r w:rsidRPr="00C400A1">
        <w:rPr>
          <w:rFonts w:hint="cs"/>
          <w:sz w:val="24"/>
          <w:u w:val="single"/>
          <w:rtl/>
        </w:rPr>
        <w:t>היו"ר יריב לוין:</w:t>
      </w:r>
    </w:p>
    <w:p w14:paraId="6B58959A" w14:textId="77777777" w:rsidR="00C400A1" w:rsidRPr="00C400A1" w:rsidRDefault="00C400A1" w:rsidP="00C400A1">
      <w:pPr>
        <w:bidi/>
        <w:jc w:val="both"/>
        <w:rPr>
          <w:rFonts w:cs="David" w:hint="cs"/>
          <w:rtl/>
        </w:rPr>
      </w:pPr>
    </w:p>
    <w:p w14:paraId="40701AEC" w14:textId="77777777" w:rsidR="00C400A1" w:rsidRPr="00C400A1" w:rsidRDefault="00C400A1" w:rsidP="00C400A1">
      <w:pPr>
        <w:bidi/>
        <w:jc w:val="both"/>
        <w:rPr>
          <w:rFonts w:cs="David" w:hint="cs"/>
          <w:rtl/>
        </w:rPr>
      </w:pPr>
      <w:r w:rsidRPr="00C400A1">
        <w:rPr>
          <w:rFonts w:cs="David" w:hint="cs"/>
          <w:rtl/>
        </w:rPr>
        <w:tab/>
        <w:t xml:space="preserve">אני אענה לך. חבר הכנסת מולה, אין לי בעיה. יש לי רק בקשה אחת. אנחנו נאשר כרגע את העניין. אני מבטיח לך. אני אומר לך </w:t>
      </w:r>
      <w:r w:rsidRPr="00C400A1">
        <w:rPr>
          <w:rFonts w:cs="David"/>
          <w:rtl/>
        </w:rPr>
        <w:t>–</w:t>
      </w:r>
      <w:r w:rsidRPr="00C400A1">
        <w:rPr>
          <w:rFonts w:cs="David" w:hint="cs"/>
          <w:rtl/>
        </w:rPr>
        <w:t xml:space="preserve"> אני מבטיח לך כי אני לא יכול להחליף את נציג ועדת העבודה.</w:t>
      </w:r>
    </w:p>
    <w:p w14:paraId="27C5B1D1" w14:textId="77777777" w:rsidR="00C400A1" w:rsidRPr="00C400A1" w:rsidRDefault="00C400A1" w:rsidP="00C400A1">
      <w:pPr>
        <w:bidi/>
        <w:jc w:val="both"/>
        <w:rPr>
          <w:rFonts w:cs="David" w:hint="cs"/>
          <w:rtl/>
        </w:rPr>
      </w:pPr>
    </w:p>
    <w:p w14:paraId="66436FD9" w14:textId="77777777" w:rsidR="00C400A1" w:rsidRPr="00C400A1" w:rsidRDefault="00C400A1" w:rsidP="00C400A1">
      <w:pPr>
        <w:bidi/>
        <w:jc w:val="both"/>
        <w:rPr>
          <w:rFonts w:cs="David" w:hint="cs"/>
          <w:u w:val="single"/>
          <w:rtl/>
        </w:rPr>
      </w:pPr>
      <w:r w:rsidRPr="00C400A1">
        <w:rPr>
          <w:rFonts w:cs="David" w:hint="cs"/>
          <w:u w:val="single"/>
          <w:rtl/>
        </w:rPr>
        <w:t>שלמה מולה:</w:t>
      </w:r>
    </w:p>
    <w:p w14:paraId="4426B844" w14:textId="77777777" w:rsidR="00C400A1" w:rsidRPr="00C400A1" w:rsidRDefault="00C400A1" w:rsidP="00C400A1">
      <w:pPr>
        <w:bidi/>
        <w:jc w:val="both"/>
        <w:rPr>
          <w:rFonts w:cs="David" w:hint="cs"/>
          <w:rtl/>
        </w:rPr>
      </w:pPr>
    </w:p>
    <w:p w14:paraId="1C77D9C7" w14:textId="77777777" w:rsidR="00C400A1" w:rsidRPr="00C400A1" w:rsidRDefault="00C400A1" w:rsidP="00C400A1">
      <w:pPr>
        <w:bidi/>
        <w:jc w:val="both"/>
        <w:rPr>
          <w:rFonts w:cs="David" w:hint="cs"/>
          <w:rtl/>
        </w:rPr>
      </w:pPr>
      <w:r w:rsidRPr="00C400A1">
        <w:rPr>
          <w:rFonts w:cs="David" w:hint="cs"/>
          <w:rtl/>
        </w:rPr>
        <w:tab/>
        <w:t>למה? תסביר למה.</w:t>
      </w:r>
    </w:p>
    <w:p w14:paraId="3CEA6F4D" w14:textId="77777777" w:rsidR="00C400A1" w:rsidRPr="00C400A1" w:rsidRDefault="00C400A1" w:rsidP="00C400A1">
      <w:pPr>
        <w:bidi/>
        <w:jc w:val="both"/>
        <w:rPr>
          <w:rFonts w:cs="David" w:hint="cs"/>
          <w:rtl/>
        </w:rPr>
      </w:pPr>
    </w:p>
    <w:p w14:paraId="08BCA5CF" w14:textId="77777777" w:rsidR="00C400A1" w:rsidRPr="00C400A1" w:rsidRDefault="00C400A1" w:rsidP="00C400A1">
      <w:pPr>
        <w:pStyle w:val="Heading5"/>
        <w:rPr>
          <w:rFonts w:hint="cs"/>
          <w:sz w:val="24"/>
          <w:u w:val="single"/>
          <w:rtl/>
        </w:rPr>
      </w:pPr>
      <w:r w:rsidRPr="00C400A1">
        <w:rPr>
          <w:rFonts w:hint="cs"/>
          <w:sz w:val="24"/>
          <w:u w:val="single"/>
          <w:rtl/>
        </w:rPr>
        <w:t>היו"ר יריב לוין:</w:t>
      </w:r>
    </w:p>
    <w:p w14:paraId="48319897" w14:textId="77777777" w:rsidR="00C400A1" w:rsidRPr="00C400A1" w:rsidRDefault="00C400A1" w:rsidP="00C400A1">
      <w:pPr>
        <w:bidi/>
        <w:jc w:val="both"/>
        <w:rPr>
          <w:rFonts w:cs="David" w:hint="cs"/>
          <w:rtl/>
        </w:rPr>
      </w:pPr>
    </w:p>
    <w:p w14:paraId="31B7C102" w14:textId="77777777" w:rsidR="00C400A1" w:rsidRPr="00C400A1" w:rsidRDefault="00C400A1" w:rsidP="00C400A1">
      <w:pPr>
        <w:bidi/>
        <w:jc w:val="both"/>
        <w:rPr>
          <w:rFonts w:cs="David" w:hint="cs"/>
          <w:rtl/>
        </w:rPr>
      </w:pPr>
      <w:r w:rsidRPr="00C400A1">
        <w:rPr>
          <w:rFonts w:cs="David" w:hint="cs"/>
          <w:rtl/>
        </w:rPr>
        <w:tab/>
        <w:t>תקשיב לי עד הסוף. לא יכול להחליף את נציג ועדת העבודה והרווחה שלא על דעתו של חבר הכנסת חיים כץ. אני כבר מודיע שאם הדבר הזה יהיה מקובל על חבר הכנסת חיים כץ, אני אבצע את החילוף מייד ללא שום קושי.</w:t>
      </w:r>
    </w:p>
    <w:p w14:paraId="71742FA2" w14:textId="77777777" w:rsidR="00C400A1" w:rsidRPr="00C400A1" w:rsidRDefault="00C400A1" w:rsidP="00C400A1">
      <w:pPr>
        <w:bidi/>
        <w:jc w:val="both"/>
        <w:rPr>
          <w:rFonts w:cs="David" w:hint="cs"/>
          <w:rtl/>
        </w:rPr>
      </w:pPr>
    </w:p>
    <w:p w14:paraId="115445C0" w14:textId="77777777" w:rsidR="00C400A1" w:rsidRPr="00C400A1" w:rsidRDefault="00C400A1" w:rsidP="00C400A1">
      <w:pPr>
        <w:bidi/>
        <w:jc w:val="both"/>
        <w:rPr>
          <w:rFonts w:cs="David" w:hint="cs"/>
          <w:u w:val="single"/>
          <w:rtl/>
        </w:rPr>
      </w:pPr>
      <w:r w:rsidRPr="00C400A1">
        <w:rPr>
          <w:rFonts w:cs="David" w:hint="cs"/>
          <w:u w:val="single"/>
          <w:rtl/>
        </w:rPr>
        <w:t>שלמה מולה:</w:t>
      </w:r>
    </w:p>
    <w:p w14:paraId="69049FCE" w14:textId="77777777" w:rsidR="00C400A1" w:rsidRPr="00C400A1" w:rsidRDefault="00C400A1" w:rsidP="00C400A1">
      <w:pPr>
        <w:bidi/>
        <w:jc w:val="both"/>
        <w:rPr>
          <w:rFonts w:cs="David" w:hint="cs"/>
          <w:rtl/>
        </w:rPr>
      </w:pPr>
    </w:p>
    <w:p w14:paraId="71737F7E" w14:textId="77777777" w:rsidR="00C400A1" w:rsidRPr="00C400A1" w:rsidRDefault="00C400A1" w:rsidP="00C400A1">
      <w:pPr>
        <w:bidi/>
        <w:jc w:val="both"/>
        <w:rPr>
          <w:rFonts w:cs="David" w:hint="cs"/>
          <w:rtl/>
        </w:rPr>
      </w:pPr>
      <w:r w:rsidRPr="00C400A1">
        <w:rPr>
          <w:rFonts w:cs="David" w:hint="cs"/>
          <w:rtl/>
        </w:rPr>
        <w:tab/>
        <w:t>מי הנציגים של ועדת הכנסת?</w:t>
      </w:r>
    </w:p>
    <w:p w14:paraId="76EF06EC" w14:textId="77777777" w:rsidR="00C400A1" w:rsidRPr="00C400A1" w:rsidRDefault="00C400A1" w:rsidP="00C400A1">
      <w:pPr>
        <w:bidi/>
        <w:jc w:val="both"/>
        <w:rPr>
          <w:rFonts w:cs="David" w:hint="cs"/>
          <w:rtl/>
        </w:rPr>
      </w:pPr>
    </w:p>
    <w:p w14:paraId="4AE97934" w14:textId="77777777" w:rsidR="00C400A1" w:rsidRPr="00C400A1" w:rsidRDefault="00C400A1" w:rsidP="00C400A1">
      <w:pPr>
        <w:pStyle w:val="Heading5"/>
        <w:rPr>
          <w:rFonts w:hint="cs"/>
          <w:sz w:val="24"/>
          <w:u w:val="single"/>
          <w:rtl/>
        </w:rPr>
      </w:pPr>
      <w:r w:rsidRPr="00C400A1">
        <w:rPr>
          <w:rFonts w:hint="cs"/>
          <w:sz w:val="24"/>
          <w:u w:val="single"/>
          <w:rtl/>
        </w:rPr>
        <w:t>היו"ר יריב לוין:</w:t>
      </w:r>
    </w:p>
    <w:p w14:paraId="79DBA843" w14:textId="77777777" w:rsidR="00C400A1" w:rsidRPr="00C400A1" w:rsidRDefault="00C400A1" w:rsidP="00C400A1">
      <w:pPr>
        <w:bidi/>
        <w:jc w:val="both"/>
        <w:rPr>
          <w:rFonts w:cs="David" w:hint="cs"/>
          <w:rtl/>
        </w:rPr>
      </w:pPr>
    </w:p>
    <w:p w14:paraId="7AD31383" w14:textId="77777777" w:rsidR="00C400A1" w:rsidRPr="00C400A1" w:rsidRDefault="00C400A1" w:rsidP="00C400A1">
      <w:pPr>
        <w:bidi/>
        <w:jc w:val="both"/>
        <w:rPr>
          <w:rFonts w:cs="David" w:hint="cs"/>
          <w:rtl/>
        </w:rPr>
      </w:pPr>
      <w:r w:rsidRPr="00C400A1">
        <w:rPr>
          <w:rFonts w:cs="David" w:hint="cs"/>
          <w:rtl/>
        </w:rPr>
        <w:tab/>
        <w:t>אני תיכף אקריא לך. אני גם מזכיר לך שבכל מקרה אתם יכולים בהחלטה פנימית שלכם שפשוט חברת הכנסת אדטו תבוא במקום חבר הכנסת ביבי לכל הישיבות, ובזה הבעיה נפתרת.</w:t>
      </w:r>
    </w:p>
    <w:p w14:paraId="0EA08E7D" w14:textId="77777777" w:rsidR="00C400A1" w:rsidRPr="00C400A1" w:rsidRDefault="00C400A1" w:rsidP="00C400A1">
      <w:pPr>
        <w:bidi/>
        <w:jc w:val="both"/>
        <w:rPr>
          <w:rFonts w:cs="David" w:hint="cs"/>
          <w:rtl/>
        </w:rPr>
      </w:pPr>
    </w:p>
    <w:p w14:paraId="40871BAA" w14:textId="77777777" w:rsidR="00C400A1" w:rsidRPr="00C400A1" w:rsidRDefault="00C400A1" w:rsidP="00C400A1">
      <w:pPr>
        <w:bidi/>
        <w:jc w:val="both"/>
        <w:rPr>
          <w:rFonts w:cs="David" w:hint="cs"/>
          <w:u w:val="single"/>
          <w:rtl/>
        </w:rPr>
      </w:pPr>
      <w:r w:rsidRPr="00C400A1">
        <w:rPr>
          <w:rFonts w:cs="David" w:hint="cs"/>
          <w:u w:val="single"/>
          <w:rtl/>
        </w:rPr>
        <w:t>שלמה מולה:</w:t>
      </w:r>
    </w:p>
    <w:p w14:paraId="1A3D22D3" w14:textId="77777777" w:rsidR="00C400A1" w:rsidRPr="00C400A1" w:rsidRDefault="00C400A1" w:rsidP="00C400A1">
      <w:pPr>
        <w:bidi/>
        <w:jc w:val="both"/>
        <w:rPr>
          <w:rFonts w:cs="David" w:hint="cs"/>
          <w:rtl/>
        </w:rPr>
      </w:pPr>
    </w:p>
    <w:p w14:paraId="366DB8DE" w14:textId="77777777" w:rsidR="00C400A1" w:rsidRPr="00C400A1" w:rsidRDefault="00C400A1" w:rsidP="00C400A1">
      <w:pPr>
        <w:bidi/>
        <w:jc w:val="both"/>
        <w:rPr>
          <w:rFonts w:cs="David" w:hint="cs"/>
          <w:rtl/>
        </w:rPr>
      </w:pPr>
      <w:r w:rsidRPr="00C400A1">
        <w:rPr>
          <w:rFonts w:cs="David" w:hint="cs"/>
          <w:rtl/>
        </w:rPr>
        <w:tab/>
        <w:t>אנחנו רוצים לוותר על הנציג שלנו בוועדת העבודה.</w:t>
      </w:r>
    </w:p>
    <w:p w14:paraId="2A59E9AD" w14:textId="77777777" w:rsidR="00C400A1" w:rsidRPr="00C400A1" w:rsidRDefault="00C400A1" w:rsidP="00C400A1">
      <w:pPr>
        <w:bidi/>
        <w:jc w:val="both"/>
        <w:rPr>
          <w:rFonts w:cs="David" w:hint="cs"/>
          <w:rtl/>
        </w:rPr>
      </w:pPr>
    </w:p>
    <w:p w14:paraId="56666132" w14:textId="77777777" w:rsidR="00C400A1" w:rsidRPr="00C400A1" w:rsidRDefault="00C400A1" w:rsidP="00C400A1">
      <w:pPr>
        <w:pStyle w:val="Heading5"/>
        <w:rPr>
          <w:rFonts w:hint="cs"/>
          <w:sz w:val="24"/>
          <w:u w:val="single"/>
          <w:rtl/>
        </w:rPr>
      </w:pPr>
      <w:r w:rsidRPr="00C400A1">
        <w:rPr>
          <w:rFonts w:hint="cs"/>
          <w:sz w:val="24"/>
          <w:u w:val="single"/>
          <w:rtl/>
        </w:rPr>
        <w:t>היו"ר יריב לוין:</w:t>
      </w:r>
    </w:p>
    <w:p w14:paraId="30ABA2B7" w14:textId="77777777" w:rsidR="00C400A1" w:rsidRPr="00C400A1" w:rsidRDefault="00C400A1" w:rsidP="00C400A1">
      <w:pPr>
        <w:bidi/>
        <w:jc w:val="both"/>
        <w:rPr>
          <w:rFonts w:cs="David" w:hint="cs"/>
          <w:rtl/>
        </w:rPr>
      </w:pPr>
    </w:p>
    <w:p w14:paraId="438E215E" w14:textId="77777777" w:rsidR="00C400A1" w:rsidRPr="00C400A1" w:rsidRDefault="00C400A1" w:rsidP="00C400A1">
      <w:pPr>
        <w:bidi/>
        <w:jc w:val="both"/>
        <w:rPr>
          <w:rFonts w:cs="David" w:hint="cs"/>
          <w:rtl/>
        </w:rPr>
      </w:pPr>
      <w:r w:rsidRPr="00C400A1">
        <w:rPr>
          <w:rFonts w:cs="David" w:hint="cs"/>
          <w:rtl/>
        </w:rPr>
        <w:tab/>
        <w:t>אי-אפשר, אי-אפשר.</w:t>
      </w:r>
    </w:p>
    <w:p w14:paraId="3EA2F9A7" w14:textId="77777777" w:rsidR="00C400A1" w:rsidRPr="00C400A1" w:rsidRDefault="00C400A1" w:rsidP="00C400A1">
      <w:pPr>
        <w:bidi/>
        <w:jc w:val="both"/>
        <w:rPr>
          <w:rFonts w:cs="David" w:hint="cs"/>
          <w:rtl/>
        </w:rPr>
      </w:pPr>
    </w:p>
    <w:p w14:paraId="0D5041BB" w14:textId="77777777" w:rsidR="00C400A1" w:rsidRPr="00C400A1" w:rsidRDefault="00C400A1" w:rsidP="00C400A1">
      <w:pPr>
        <w:bidi/>
        <w:jc w:val="both"/>
        <w:rPr>
          <w:rFonts w:cs="David" w:hint="cs"/>
          <w:u w:val="single"/>
          <w:rtl/>
        </w:rPr>
      </w:pPr>
      <w:r w:rsidRPr="00C400A1">
        <w:rPr>
          <w:rFonts w:cs="David" w:hint="cs"/>
          <w:u w:val="single"/>
          <w:rtl/>
        </w:rPr>
        <w:t>שלמה מולה:</w:t>
      </w:r>
    </w:p>
    <w:p w14:paraId="5AF6500A" w14:textId="77777777" w:rsidR="00C400A1" w:rsidRPr="00C400A1" w:rsidRDefault="00C400A1" w:rsidP="00C400A1">
      <w:pPr>
        <w:bidi/>
        <w:jc w:val="both"/>
        <w:rPr>
          <w:rFonts w:cs="David" w:hint="cs"/>
          <w:rtl/>
        </w:rPr>
      </w:pPr>
    </w:p>
    <w:p w14:paraId="366976CF" w14:textId="77777777" w:rsidR="00C400A1" w:rsidRPr="00C400A1" w:rsidRDefault="00C400A1" w:rsidP="00C400A1">
      <w:pPr>
        <w:bidi/>
        <w:jc w:val="both"/>
        <w:rPr>
          <w:rFonts w:cs="David" w:hint="cs"/>
          <w:rtl/>
        </w:rPr>
      </w:pPr>
      <w:r w:rsidRPr="00C400A1">
        <w:rPr>
          <w:rFonts w:cs="David" w:hint="cs"/>
          <w:rtl/>
        </w:rPr>
        <w:tab/>
        <w:t>אבל, זאת ועדה משותפת.</w:t>
      </w:r>
    </w:p>
    <w:p w14:paraId="06FFC19D" w14:textId="77777777" w:rsidR="00C400A1" w:rsidRPr="00C400A1" w:rsidRDefault="00C400A1" w:rsidP="00C400A1">
      <w:pPr>
        <w:bidi/>
        <w:jc w:val="both"/>
        <w:rPr>
          <w:rFonts w:cs="David" w:hint="cs"/>
          <w:rtl/>
        </w:rPr>
      </w:pPr>
    </w:p>
    <w:p w14:paraId="1CB3526B" w14:textId="77777777" w:rsidR="00C400A1" w:rsidRPr="00C400A1" w:rsidRDefault="00C400A1" w:rsidP="00C400A1">
      <w:pPr>
        <w:pStyle w:val="Heading5"/>
        <w:rPr>
          <w:rFonts w:hint="cs"/>
          <w:sz w:val="24"/>
          <w:u w:val="single"/>
          <w:rtl/>
        </w:rPr>
      </w:pPr>
      <w:r w:rsidRPr="00C400A1">
        <w:rPr>
          <w:rFonts w:hint="cs"/>
          <w:sz w:val="24"/>
          <w:u w:val="single"/>
          <w:rtl/>
        </w:rPr>
        <w:t>היו"ר יריב לוין:</w:t>
      </w:r>
    </w:p>
    <w:p w14:paraId="266D970F" w14:textId="77777777" w:rsidR="00C400A1" w:rsidRPr="00C400A1" w:rsidRDefault="00C400A1" w:rsidP="00C400A1">
      <w:pPr>
        <w:bidi/>
        <w:jc w:val="both"/>
        <w:rPr>
          <w:rFonts w:cs="David" w:hint="cs"/>
          <w:rtl/>
        </w:rPr>
      </w:pPr>
    </w:p>
    <w:p w14:paraId="5548D92A" w14:textId="77777777" w:rsidR="00C400A1" w:rsidRPr="00C400A1" w:rsidRDefault="00C400A1" w:rsidP="00C400A1">
      <w:pPr>
        <w:bidi/>
        <w:jc w:val="both"/>
        <w:rPr>
          <w:rFonts w:cs="David" w:hint="cs"/>
          <w:rtl/>
        </w:rPr>
      </w:pPr>
      <w:r w:rsidRPr="00C400A1">
        <w:rPr>
          <w:rFonts w:cs="David" w:hint="cs"/>
          <w:rtl/>
        </w:rPr>
        <w:tab/>
        <w:t xml:space="preserve">אבל, אי-אפשר כי אז אני צריך להוציא מישהו. ההרכבים של שתי הוועדות יוצרים גם איזון מבחינה סיעתית. אתה הרי מנוסה ממני בנושאים האלה. לכן, אני אומר </w:t>
      </w:r>
      <w:r w:rsidRPr="00C400A1">
        <w:rPr>
          <w:rFonts w:cs="David"/>
          <w:rtl/>
        </w:rPr>
        <w:t>–</w:t>
      </w:r>
      <w:r w:rsidRPr="00C400A1">
        <w:rPr>
          <w:rFonts w:cs="David" w:hint="cs"/>
          <w:rtl/>
        </w:rPr>
        <w:t xml:space="preserve"> ישנן שתי אפשרויות בעניין שילובה של חברת הכנסת אדטו. האחת </w:t>
      </w:r>
      <w:r w:rsidRPr="00C400A1">
        <w:rPr>
          <w:rFonts w:cs="David"/>
          <w:rtl/>
        </w:rPr>
        <w:t>–</w:t>
      </w:r>
      <w:r w:rsidRPr="00C400A1">
        <w:rPr>
          <w:rFonts w:cs="David" w:hint="cs"/>
          <w:rtl/>
        </w:rPr>
        <w:t xml:space="preserve"> היא פשוט יכולה לבוא לדיון במקום חבר הכנסת ביבי וזה הכול. השנייה </w:t>
      </w:r>
      <w:r w:rsidRPr="00C400A1">
        <w:rPr>
          <w:rFonts w:cs="David"/>
          <w:rtl/>
        </w:rPr>
        <w:t>–</w:t>
      </w:r>
      <w:r w:rsidRPr="00C400A1">
        <w:rPr>
          <w:rFonts w:cs="David" w:hint="cs"/>
          <w:rtl/>
        </w:rPr>
        <w:t xml:space="preserve"> באופן רשמי? אני אומר </w:t>
      </w:r>
      <w:r w:rsidRPr="00C400A1">
        <w:rPr>
          <w:rFonts w:cs="David"/>
          <w:rtl/>
        </w:rPr>
        <w:t>–</w:t>
      </w:r>
      <w:r w:rsidRPr="00C400A1">
        <w:rPr>
          <w:rFonts w:cs="David" w:hint="cs"/>
          <w:rtl/>
        </w:rPr>
        <w:t xml:space="preserve"> אין לי שום בעיה. אני מקבל את זה, אני מתחייב כאן - רק שחבר הכנסת חיים כץ יגיד שזה מקובל עליו, ואני אביא את זה מייד. אני אפנה אליו, לא תהיה בעיה. אני אביא את זה לכאן, לא תהיה בעיה.</w:t>
      </w:r>
    </w:p>
    <w:p w14:paraId="66BFFB5E" w14:textId="77777777" w:rsidR="00C400A1" w:rsidRPr="00C400A1" w:rsidRDefault="00C400A1" w:rsidP="00C400A1">
      <w:pPr>
        <w:bidi/>
        <w:jc w:val="both"/>
        <w:rPr>
          <w:rFonts w:cs="David" w:hint="cs"/>
          <w:rtl/>
        </w:rPr>
      </w:pPr>
    </w:p>
    <w:p w14:paraId="6E1B408E" w14:textId="77777777" w:rsidR="00C400A1" w:rsidRPr="00C400A1" w:rsidRDefault="00C400A1" w:rsidP="00C400A1">
      <w:pPr>
        <w:bidi/>
        <w:jc w:val="both"/>
        <w:rPr>
          <w:rFonts w:cs="David" w:hint="cs"/>
          <w:u w:val="single"/>
          <w:rtl/>
        </w:rPr>
      </w:pPr>
      <w:r w:rsidRPr="00C400A1">
        <w:rPr>
          <w:rFonts w:cs="David" w:hint="cs"/>
          <w:u w:val="single"/>
          <w:rtl/>
        </w:rPr>
        <w:t>שלמה מולה:</w:t>
      </w:r>
    </w:p>
    <w:p w14:paraId="268867A5" w14:textId="77777777" w:rsidR="00C400A1" w:rsidRPr="00C400A1" w:rsidRDefault="00C400A1" w:rsidP="00C400A1">
      <w:pPr>
        <w:bidi/>
        <w:jc w:val="both"/>
        <w:rPr>
          <w:rFonts w:cs="David" w:hint="cs"/>
          <w:rtl/>
        </w:rPr>
      </w:pPr>
    </w:p>
    <w:p w14:paraId="59FCF9AF" w14:textId="77777777" w:rsidR="00C400A1" w:rsidRPr="00C400A1" w:rsidRDefault="00C400A1" w:rsidP="00C400A1">
      <w:pPr>
        <w:bidi/>
        <w:jc w:val="both"/>
        <w:rPr>
          <w:rFonts w:cs="David" w:hint="cs"/>
          <w:rtl/>
        </w:rPr>
      </w:pPr>
      <w:r w:rsidRPr="00C400A1">
        <w:rPr>
          <w:rFonts w:cs="David" w:hint="cs"/>
          <w:rtl/>
        </w:rPr>
        <w:tab/>
        <w:t>אני מבקש ממך שתהיה פנייה.</w:t>
      </w:r>
    </w:p>
    <w:p w14:paraId="5903991F" w14:textId="77777777" w:rsidR="00C400A1" w:rsidRPr="00C400A1" w:rsidRDefault="00C400A1" w:rsidP="00C400A1">
      <w:pPr>
        <w:pStyle w:val="Heading5"/>
        <w:rPr>
          <w:rFonts w:hint="cs"/>
          <w:sz w:val="24"/>
          <w:u w:val="single"/>
          <w:rtl/>
        </w:rPr>
      </w:pPr>
    </w:p>
    <w:p w14:paraId="7A161F56" w14:textId="77777777" w:rsidR="00C400A1" w:rsidRPr="00C400A1" w:rsidRDefault="00C400A1" w:rsidP="00C400A1">
      <w:pPr>
        <w:pStyle w:val="Heading5"/>
        <w:rPr>
          <w:rFonts w:hint="cs"/>
          <w:sz w:val="24"/>
          <w:u w:val="single"/>
          <w:rtl/>
        </w:rPr>
      </w:pPr>
      <w:r w:rsidRPr="00C400A1">
        <w:rPr>
          <w:rFonts w:hint="cs"/>
          <w:sz w:val="24"/>
          <w:u w:val="single"/>
          <w:rtl/>
        </w:rPr>
        <w:t>היו"ר יריב לוין:</w:t>
      </w:r>
    </w:p>
    <w:p w14:paraId="3DBD27B8" w14:textId="77777777" w:rsidR="00C400A1" w:rsidRPr="00C400A1" w:rsidRDefault="00C400A1" w:rsidP="00C400A1">
      <w:pPr>
        <w:bidi/>
        <w:jc w:val="both"/>
        <w:rPr>
          <w:rFonts w:cs="David" w:hint="cs"/>
          <w:rtl/>
        </w:rPr>
      </w:pPr>
    </w:p>
    <w:p w14:paraId="1CA992E4" w14:textId="77777777" w:rsidR="00C400A1" w:rsidRPr="00C400A1" w:rsidRDefault="00C400A1" w:rsidP="00C400A1">
      <w:pPr>
        <w:bidi/>
        <w:jc w:val="both"/>
        <w:rPr>
          <w:rFonts w:cs="David" w:hint="cs"/>
          <w:rtl/>
        </w:rPr>
      </w:pPr>
      <w:r w:rsidRPr="00C400A1">
        <w:rPr>
          <w:rFonts w:cs="David" w:hint="cs"/>
          <w:rtl/>
        </w:rPr>
        <w:tab/>
        <w:t xml:space="preserve">לא תהיה בעיה. אין בעיה, אני מסכים. אין שום בעיה. אני אפנה אליו, ובהנחה שזה מקובל עליו אנחנו מחר נאשר את החילוף הזה. אין שום קושי. אני בוודאי לא אקבע לכם מי יהיה הנציג שלכם בתוך המסגרת </w:t>
      </w:r>
      <w:r w:rsidRPr="00C400A1">
        <w:rPr>
          <w:rFonts w:cs="David"/>
          <w:rtl/>
        </w:rPr>
        <w:t>–</w:t>
      </w:r>
      <w:r w:rsidRPr="00C400A1">
        <w:rPr>
          <w:rFonts w:cs="David" w:hint="cs"/>
          <w:rtl/>
        </w:rPr>
        <w:t xml:space="preserve"> זה ברור.</w:t>
      </w:r>
    </w:p>
    <w:p w14:paraId="3074EE86" w14:textId="77777777" w:rsidR="00C400A1" w:rsidRPr="00C400A1" w:rsidRDefault="00C400A1" w:rsidP="00C400A1">
      <w:pPr>
        <w:bidi/>
        <w:jc w:val="both"/>
        <w:rPr>
          <w:rFonts w:cs="David" w:hint="cs"/>
          <w:rtl/>
        </w:rPr>
      </w:pPr>
    </w:p>
    <w:p w14:paraId="10EF5F47" w14:textId="77777777" w:rsidR="00C400A1" w:rsidRPr="00C400A1" w:rsidRDefault="00C400A1" w:rsidP="00C400A1">
      <w:pPr>
        <w:bidi/>
        <w:jc w:val="both"/>
        <w:rPr>
          <w:rFonts w:cs="David" w:hint="cs"/>
          <w:u w:val="single"/>
          <w:rtl/>
        </w:rPr>
      </w:pPr>
      <w:r w:rsidRPr="00C400A1">
        <w:rPr>
          <w:rFonts w:cs="David" w:hint="cs"/>
          <w:u w:val="single"/>
          <w:rtl/>
        </w:rPr>
        <w:t>שלמה מולה:</w:t>
      </w:r>
    </w:p>
    <w:p w14:paraId="4A26DD0A" w14:textId="77777777" w:rsidR="00C400A1" w:rsidRPr="00C400A1" w:rsidRDefault="00C400A1" w:rsidP="00C400A1">
      <w:pPr>
        <w:bidi/>
        <w:jc w:val="both"/>
        <w:rPr>
          <w:rFonts w:cs="David" w:hint="cs"/>
          <w:rtl/>
        </w:rPr>
      </w:pPr>
    </w:p>
    <w:p w14:paraId="4FFAB5F4" w14:textId="77777777" w:rsidR="00C400A1" w:rsidRPr="00C400A1" w:rsidRDefault="00C400A1" w:rsidP="00C400A1">
      <w:pPr>
        <w:bidi/>
        <w:jc w:val="both"/>
        <w:rPr>
          <w:rFonts w:cs="David" w:hint="cs"/>
          <w:rtl/>
        </w:rPr>
      </w:pPr>
      <w:r w:rsidRPr="00C400A1">
        <w:rPr>
          <w:rFonts w:cs="David" w:hint="cs"/>
          <w:rtl/>
        </w:rPr>
        <w:tab/>
        <w:t>בסדר גמור.</w:t>
      </w:r>
    </w:p>
    <w:p w14:paraId="60232C01" w14:textId="77777777" w:rsidR="00C400A1" w:rsidRPr="00C400A1" w:rsidRDefault="00C400A1" w:rsidP="00C400A1">
      <w:pPr>
        <w:bidi/>
        <w:jc w:val="both"/>
        <w:rPr>
          <w:rFonts w:cs="David" w:hint="cs"/>
          <w:rtl/>
        </w:rPr>
      </w:pPr>
    </w:p>
    <w:p w14:paraId="405BFE73" w14:textId="77777777" w:rsidR="00C400A1" w:rsidRPr="00C400A1" w:rsidRDefault="00C400A1" w:rsidP="00C400A1">
      <w:pPr>
        <w:pStyle w:val="Heading5"/>
        <w:rPr>
          <w:rFonts w:hint="cs"/>
          <w:sz w:val="24"/>
          <w:u w:val="single"/>
          <w:rtl/>
        </w:rPr>
      </w:pPr>
      <w:r w:rsidRPr="00C400A1">
        <w:rPr>
          <w:rFonts w:hint="cs"/>
          <w:sz w:val="24"/>
          <w:u w:val="single"/>
          <w:rtl/>
        </w:rPr>
        <w:t>היו"ר יריב לוין:</w:t>
      </w:r>
    </w:p>
    <w:p w14:paraId="243D64AF" w14:textId="77777777" w:rsidR="00C400A1" w:rsidRPr="00C400A1" w:rsidRDefault="00C400A1" w:rsidP="00C400A1">
      <w:pPr>
        <w:bidi/>
        <w:jc w:val="both"/>
        <w:rPr>
          <w:rFonts w:cs="David" w:hint="cs"/>
          <w:rtl/>
        </w:rPr>
      </w:pPr>
    </w:p>
    <w:p w14:paraId="624C5E6C" w14:textId="77777777" w:rsidR="00C400A1" w:rsidRPr="00C400A1" w:rsidRDefault="00C400A1" w:rsidP="00C400A1">
      <w:pPr>
        <w:bidi/>
        <w:jc w:val="both"/>
        <w:rPr>
          <w:rFonts w:cs="David" w:hint="cs"/>
          <w:rtl/>
        </w:rPr>
      </w:pPr>
      <w:r w:rsidRPr="00C400A1">
        <w:rPr>
          <w:rFonts w:cs="David" w:hint="cs"/>
          <w:rtl/>
        </w:rPr>
        <w:tab/>
        <w:t>רבותי, אם כך, אני עובר קודם כל להצבעה. מי בעד לקבל את הרביזיה של חבר הכנסת אחמד טיבי?</w:t>
      </w:r>
    </w:p>
    <w:p w14:paraId="26CF2EB3" w14:textId="77777777" w:rsidR="00C400A1" w:rsidRPr="00C400A1" w:rsidRDefault="00C400A1" w:rsidP="00C400A1">
      <w:pPr>
        <w:bidi/>
        <w:jc w:val="both"/>
        <w:rPr>
          <w:rFonts w:cs="David" w:hint="cs"/>
          <w:rtl/>
        </w:rPr>
      </w:pPr>
    </w:p>
    <w:p w14:paraId="753F5E38" w14:textId="77777777" w:rsidR="00C400A1" w:rsidRPr="00C400A1" w:rsidRDefault="00C400A1" w:rsidP="00C400A1">
      <w:pPr>
        <w:bidi/>
        <w:jc w:val="both"/>
        <w:rPr>
          <w:rFonts w:cs="David" w:hint="cs"/>
          <w:rtl/>
        </w:rPr>
      </w:pPr>
      <w:r w:rsidRPr="00C400A1">
        <w:rPr>
          <w:rFonts w:cs="David" w:hint="cs"/>
          <w:u w:val="single"/>
          <w:rtl/>
        </w:rPr>
        <w:t>אחמד טיבי:</w:t>
      </w:r>
    </w:p>
    <w:p w14:paraId="1B0E7857" w14:textId="77777777" w:rsidR="00C400A1" w:rsidRPr="00C400A1" w:rsidRDefault="00C400A1" w:rsidP="00C400A1">
      <w:pPr>
        <w:bidi/>
        <w:jc w:val="both"/>
        <w:rPr>
          <w:rFonts w:cs="David" w:hint="cs"/>
          <w:rtl/>
        </w:rPr>
      </w:pPr>
      <w:r w:rsidRPr="00C400A1">
        <w:rPr>
          <w:rFonts w:cs="David" w:hint="cs"/>
          <w:rtl/>
        </w:rPr>
        <w:tab/>
      </w:r>
    </w:p>
    <w:p w14:paraId="152B6DF6" w14:textId="77777777" w:rsidR="00C400A1" w:rsidRPr="00C400A1" w:rsidRDefault="00C400A1" w:rsidP="00C400A1">
      <w:pPr>
        <w:bidi/>
        <w:jc w:val="both"/>
        <w:rPr>
          <w:rFonts w:cs="David" w:hint="cs"/>
          <w:rtl/>
        </w:rPr>
      </w:pPr>
      <w:r w:rsidRPr="00C400A1">
        <w:rPr>
          <w:rFonts w:cs="David" w:hint="cs"/>
          <w:rtl/>
        </w:rPr>
        <w:tab/>
        <w:t>כולם, כולם. תצביע בעד.</w:t>
      </w:r>
    </w:p>
    <w:p w14:paraId="3E262D5D" w14:textId="77777777" w:rsidR="00C400A1" w:rsidRPr="00C400A1" w:rsidRDefault="00C400A1" w:rsidP="00C400A1">
      <w:pPr>
        <w:bidi/>
        <w:jc w:val="both"/>
        <w:rPr>
          <w:rFonts w:cs="David" w:hint="cs"/>
          <w:rtl/>
        </w:rPr>
      </w:pPr>
    </w:p>
    <w:p w14:paraId="59A72F10" w14:textId="77777777" w:rsidR="00C400A1" w:rsidRPr="00C400A1" w:rsidRDefault="00C400A1" w:rsidP="00C400A1">
      <w:pPr>
        <w:bidi/>
        <w:jc w:val="both"/>
        <w:rPr>
          <w:rFonts w:cs="David" w:hint="cs"/>
          <w:u w:val="single"/>
          <w:rtl/>
        </w:rPr>
      </w:pPr>
      <w:r w:rsidRPr="00C400A1">
        <w:rPr>
          <w:rFonts w:cs="David" w:hint="cs"/>
          <w:u w:val="single"/>
          <w:rtl/>
        </w:rPr>
        <w:t>דוד רותם:</w:t>
      </w:r>
    </w:p>
    <w:p w14:paraId="7DC55053" w14:textId="77777777" w:rsidR="00C400A1" w:rsidRPr="00C400A1" w:rsidRDefault="00C400A1" w:rsidP="00C400A1">
      <w:pPr>
        <w:bidi/>
        <w:jc w:val="both"/>
        <w:rPr>
          <w:rFonts w:cs="David" w:hint="cs"/>
          <w:rtl/>
        </w:rPr>
      </w:pPr>
    </w:p>
    <w:p w14:paraId="15A7865A" w14:textId="77777777" w:rsidR="00C400A1" w:rsidRPr="00C400A1" w:rsidRDefault="00C400A1" w:rsidP="00C400A1">
      <w:pPr>
        <w:bidi/>
        <w:jc w:val="both"/>
        <w:rPr>
          <w:rFonts w:cs="David" w:hint="cs"/>
          <w:rtl/>
        </w:rPr>
      </w:pPr>
      <w:r w:rsidRPr="00C400A1">
        <w:rPr>
          <w:rFonts w:cs="David" w:hint="cs"/>
          <w:rtl/>
        </w:rPr>
        <w:tab/>
        <w:t>אני אצביע נגד.</w:t>
      </w:r>
    </w:p>
    <w:p w14:paraId="56D9EA75" w14:textId="77777777" w:rsidR="00C400A1" w:rsidRPr="00C400A1" w:rsidRDefault="00C400A1" w:rsidP="00C400A1">
      <w:pPr>
        <w:bidi/>
        <w:jc w:val="both"/>
        <w:rPr>
          <w:rFonts w:cs="David" w:hint="cs"/>
          <w:rtl/>
        </w:rPr>
      </w:pPr>
    </w:p>
    <w:p w14:paraId="01047A73" w14:textId="77777777" w:rsidR="00C400A1" w:rsidRPr="00C400A1" w:rsidRDefault="00C400A1" w:rsidP="00C400A1">
      <w:pPr>
        <w:pStyle w:val="Heading5"/>
        <w:rPr>
          <w:rFonts w:hint="cs"/>
          <w:sz w:val="24"/>
          <w:u w:val="single"/>
          <w:rtl/>
        </w:rPr>
      </w:pPr>
      <w:r w:rsidRPr="00C400A1">
        <w:rPr>
          <w:rFonts w:hint="cs"/>
          <w:sz w:val="24"/>
          <w:u w:val="single"/>
          <w:rtl/>
        </w:rPr>
        <w:t>היו"ר יריב לוין:</w:t>
      </w:r>
    </w:p>
    <w:p w14:paraId="23DA4F7E" w14:textId="77777777" w:rsidR="00C400A1" w:rsidRPr="00C400A1" w:rsidRDefault="00C400A1" w:rsidP="00C400A1">
      <w:pPr>
        <w:bidi/>
        <w:jc w:val="both"/>
        <w:rPr>
          <w:rFonts w:cs="David" w:hint="cs"/>
          <w:rtl/>
        </w:rPr>
      </w:pPr>
      <w:r w:rsidRPr="00C400A1">
        <w:rPr>
          <w:rFonts w:cs="David" w:hint="cs"/>
          <w:rtl/>
        </w:rPr>
        <w:tab/>
      </w:r>
    </w:p>
    <w:p w14:paraId="092853B8" w14:textId="77777777" w:rsidR="00C400A1" w:rsidRPr="00C400A1" w:rsidRDefault="00C400A1" w:rsidP="00C400A1">
      <w:pPr>
        <w:bidi/>
        <w:jc w:val="both"/>
        <w:rPr>
          <w:rFonts w:cs="David" w:hint="cs"/>
          <w:b/>
          <w:bCs/>
          <w:rtl/>
        </w:rPr>
      </w:pPr>
      <w:r w:rsidRPr="00C400A1">
        <w:rPr>
          <w:rFonts w:cs="David" w:hint="cs"/>
          <w:rtl/>
        </w:rPr>
        <w:tab/>
      </w:r>
      <w:r w:rsidRPr="00C400A1">
        <w:rPr>
          <w:rFonts w:cs="David" w:hint="cs"/>
          <w:rtl/>
        </w:rPr>
        <w:tab/>
      </w:r>
      <w:r w:rsidRPr="00C400A1">
        <w:rPr>
          <w:rFonts w:cs="David" w:hint="cs"/>
          <w:rtl/>
        </w:rPr>
        <w:tab/>
      </w:r>
      <w:r w:rsidRPr="00C400A1">
        <w:rPr>
          <w:rFonts w:cs="David" w:hint="cs"/>
          <w:rtl/>
        </w:rPr>
        <w:tab/>
      </w:r>
      <w:r w:rsidRPr="00C400A1">
        <w:rPr>
          <w:rFonts w:cs="David" w:hint="cs"/>
          <w:rtl/>
        </w:rPr>
        <w:tab/>
      </w:r>
      <w:r w:rsidRPr="00C400A1">
        <w:rPr>
          <w:rFonts w:cs="David" w:hint="cs"/>
          <w:rtl/>
        </w:rPr>
        <w:tab/>
      </w:r>
      <w:r w:rsidRPr="00C400A1">
        <w:rPr>
          <w:rFonts w:cs="David" w:hint="cs"/>
          <w:b/>
          <w:bCs/>
          <w:rtl/>
        </w:rPr>
        <w:t>הצבעה</w:t>
      </w:r>
    </w:p>
    <w:p w14:paraId="6B2068A2" w14:textId="77777777" w:rsidR="00C400A1" w:rsidRPr="00C400A1" w:rsidRDefault="00C400A1" w:rsidP="00C400A1">
      <w:pPr>
        <w:bidi/>
        <w:jc w:val="both"/>
        <w:rPr>
          <w:rFonts w:cs="David" w:hint="cs"/>
          <w:rtl/>
        </w:rPr>
      </w:pPr>
      <w:r w:rsidRPr="00C400A1">
        <w:rPr>
          <w:rFonts w:cs="David" w:hint="cs"/>
          <w:rtl/>
        </w:rPr>
        <w:tab/>
      </w:r>
      <w:r w:rsidRPr="00C400A1">
        <w:rPr>
          <w:rFonts w:cs="David" w:hint="cs"/>
          <w:rtl/>
        </w:rPr>
        <w:tab/>
      </w:r>
      <w:r w:rsidRPr="00C400A1">
        <w:rPr>
          <w:rFonts w:cs="David" w:hint="cs"/>
          <w:rtl/>
        </w:rPr>
        <w:tab/>
      </w:r>
      <w:r w:rsidRPr="00C400A1">
        <w:rPr>
          <w:rFonts w:cs="David" w:hint="cs"/>
          <w:rtl/>
        </w:rPr>
        <w:tab/>
      </w:r>
      <w:r w:rsidRPr="00C400A1">
        <w:rPr>
          <w:rFonts w:cs="David" w:hint="cs"/>
          <w:rtl/>
        </w:rPr>
        <w:tab/>
      </w:r>
      <w:r w:rsidRPr="00C400A1">
        <w:rPr>
          <w:rFonts w:cs="David" w:hint="cs"/>
          <w:rtl/>
        </w:rPr>
        <w:tab/>
        <w:t>בעד - 4</w:t>
      </w:r>
    </w:p>
    <w:p w14:paraId="555B0C8B" w14:textId="77777777" w:rsidR="00C400A1" w:rsidRPr="00C400A1" w:rsidRDefault="00C400A1" w:rsidP="00C400A1">
      <w:pPr>
        <w:bidi/>
        <w:jc w:val="both"/>
        <w:rPr>
          <w:rFonts w:cs="David" w:hint="cs"/>
          <w:rtl/>
        </w:rPr>
      </w:pPr>
      <w:r w:rsidRPr="00C400A1">
        <w:rPr>
          <w:rFonts w:cs="David" w:hint="cs"/>
          <w:rtl/>
        </w:rPr>
        <w:tab/>
      </w:r>
      <w:r w:rsidRPr="00C400A1">
        <w:rPr>
          <w:rFonts w:cs="David" w:hint="cs"/>
          <w:rtl/>
        </w:rPr>
        <w:tab/>
      </w:r>
      <w:r w:rsidRPr="00C400A1">
        <w:rPr>
          <w:rFonts w:cs="David" w:hint="cs"/>
          <w:rtl/>
        </w:rPr>
        <w:tab/>
      </w:r>
      <w:r w:rsidRPr="00C400A1">
        <w:rPr>
          <w:rFonts w:cs="David" w:hint="cs"/>
          <w:rtl/>
        </w:rPr>
        <w:tab/>
      </w:r>
      <w:r w:rsidRPr="00C400A1">
        <w:rPr>
          <w:rFonts w:cs="David" w:hint="cs"/>
          <w:rtl/>
        </w:rPr>
        <w:tab/>
      </w:r>
      <w:r w:rsidRPr="00C400A1">
        <w:rPr>
          <w:rFonts w:cs="David" w:hint="cs"/>
          <w:rtl/>
        </w:rPr>
        <w:tab/>
        <w:t xml:space="preserve">נגד - 1 </w:t>
      </w:r>
    </w:p>
    <w:p w14:paraId="20FD1221" w14:textId="77777777" w:rsidR="00C400A1" w:rsidRPr="00C400A1" w:rsidRDefault="00C400A1" w:rsidP="00C400A1">
      <w:pPr>
        <w:bidi/>
        <w:jc w:val="both"/>
        <w:rPr>
          <w:rFonts w:cs="David" w:hint="cs"/>
          <w:rtl/>
        </w:rPr>
      </w:pPr>
      <w:r w:rsidRPr="00C400A1">
        <w:rPr>
          <w:rFonts w:cs="David" w:hint="cs"/>
          <w:rtl/>
        </w:rPr>
        <w:tab/>
      </w:r>
      <w:r w:rsidRPr="00C400A1">
        <w:rPr>
          <w:rFonts w:cs="David" w:hint="cs"/>
          <w:rtl/>
        </w:rPr>
        <w:tab/>
      </w:r>
      <w:r w:rsidRPr="00C400A1">
        <w:rPr>
          <w:rFonts w:cs="David" w:hint="cs"/>
          <w:rtl/>
        </w:rPr>
        <w:tab/>
      </w:r>
      <w:r w:rsidRPr="00C400A1">
        <w:rPr>
          <w:rFonts w:cs="David" w:hint="cs"/>
          <w:rtl/>
        </w:rPr>
        <w:tab/>
      </w:r>
      <w:r w:rsidRPr="00C400A1">
        <w:rPr>
          <w:rFonts w:cs="David" w:hint="cs"/>
          <w:rtl/>
        </w:rPr>
        <w:tab/>
      </w:r>
      <w:r w:rsidRPr="00C400A1">
        <w:rPr>
          <w:rFonts w:cs="David" w:hint="cs"/>
          <w:rtl/>
        </w:rPr>
        <w:tab/>
        <w:t>נמנעים - 1</w:t>
      </w:r>
    </w:p>
    <w:p w14:paraId="27AD4977" w14:textId="77777777" w:rsidR="00C400A1" w:rsidRPr="00C400A1" w:rsidRDefault="00C400A1" w:rsidP="00C400A1">
      <w:pPr>
        <w:bidi/>
        <w:jc w:val="both"/>
        <w:rPr>
          <w:rFonts w:cs="David" w:hint="cs"/>
          <w:rtl/>
        </w:rPr>
      </w:pPr>
      <w:r w:rsidRPr="00C400A1">
        <w:rPr>
          <w:rFonts w:cs="David" w:hint="cs"/>
          <w:rtl/>
        </w:rPr>
        <w:t xml:space="preserve">רביזיה בדבר קביעת הוועדה המשותפת לוועדת הכנסת ולוועדת העבודה, הרווחה  והבריאות לדיון בהצעת חוק שוויון ההזדמנויות בעבודה (תיקון </w:t>
      </w:r>
      <w:r w:rsidRPr="00C400A1">
        <w:rPr>
          <w:rFonts w:cs="David"/>
          <w:rtl/>
        </w:rPr>
        <w:t>–</w:t>
      </w:r>
      <w:r w:rsidRPr="00C400A1">
        <w:rPr>
          <w:rFonts w:cs="David" w:hint="cs"/>
          <w:rtl/>
        </w:rPr>
        <w:t xml:space="preserve"> נציג אוכלוסייה ערבית בוועדה מייעצת), התש"ע-2009 (פ/1762/18), של חבר הכנסת אחמד טיבי, נתקבלה.</w:t>
      </w:r>
    </w:p>
    <w:p w14:paraId="3DE82D07" w14:textId="77777777" w:rsidR="00C400A1" w:rsidRPr="00C400A1" w:rsidRDefault="00C400A1" w:rsidP="00C400A1">
      <w:pPr>
        <w:bidi/>
        <w:jc w:val="both"/>
        <w:rPr>
          <w:rFonts w:cs="David" w:hint="cs"/>
          <w:rtl/>
        </w:rPr>
      </w:pPr>
    </w:p>
    <w:p w14:paraId="0F14345F" w14:textId="77777777" w:rsidR="00C400A1" w:rsidRPr="00C400A1" w:rsidRDefault="00C400A1" w:rsidP="00C400A1">
      <w:pPr>
        <w:pStyle w:val="Heading5"/>
        <w:rPr>
          <w:rFonts w:hint="cs"/>
          <w:sz w:val="24"/>
          <w:u w:val="single"/>
          <w:rtl/>
        </w:rPr>
      </w:pPr>
      <w:r w:rsidRPr="00C400A1">
        <w:rPr>
          <w:rFonts w:hint="cs"/>
          <w:sz w:val="24"/>
          <w:u w:val="single"/>
          <w:rtl/>
        </w:rPr>
        <w:t>היו"ר יריב לוין:</w:t>
      </w:r>
    </w:p>
    <w:p w14:paraId="1529D74A" w14:textId="77777777" w:rsidR="00C400A1" w:rsidRPr="00C400A1" w:rsidRDefault="00C400A1" w:rsidP="00C400A1">
      <w:pPr>
        <w:bidi/>
        <w:jc w:val="both"/>
        <w:rPr>
          <w:rFonts w:cs="David" w:hint="cs"/>
          <w:rtl/>
        </w:rPr>
      </w:pPr>
    </w:p>
    <w:p w14:paraId="0134DCE5" w14:textId="77777777" w:rsidR="00C400A1" w:rsidRPr="00C400A1" w:rsidRDefault="00C400A1" w:rsidP="00C400A1">
      <w:pPr>
        <w:bidi/>
        <w:jc w:val="both"/>
        <w:rPr>
          <w:rFonts w:cs="David" w:hint="cs"/>
          <w:rtl/>
        </w:rPr>
      </w:pPr>
      <w:r w:rsidRPr="00C400A1">
        <w:rPr>
          <w:rFonts w:cs="David" w:hint="cs"/>
          <w:rtl/>
        </w:rPr>
        <w:tab/>
        <w:t xml:space="preserve">בעד </w:t>
      </w:r>
      <w:r w:rsidRPr="00C400A1">
        <w:rPr>
          <w:rFonts w:cs="David"/>
          <w:rtl/>
        </w:rPr>
        <w:t>–</w:t>
      </w:r>
      <w:r w:rsidRPr="00C400A1">
        <w:rPr>
          <w:rFonts w:cs="David" w:hint="cs"/>
          <w:rtl/>
        </w:rPr>
        <w:t xml:space="preserve"> 4. מי נגד? 1. אתה נמנע, ניסים? או לא משתתף </w:t>
      </w:r>
      <w:r w:rsidRPr="00C400A1">
        <w:rPr>
          <w:rFonts w:cs="David"/>
          <w:rtl/>
        </w:rPr>
        <w:t>–</w:t>
      </w:r>
      <w:r w:rsidRPr="00C400A1">
        <w:rPr>
          <w:rFonts w:cs="David" w:hint="cs"/>
          <w:rtl/>
        </w:rPr>
        <w:t xml:space="preserve"> בסדר. אז 4 - בעד,  1 - נגד, הרביזיה התקבלה.</w:t>
      </w:r>
    </w:p>
    <w:p w14:paraId="640AFAB5" w14:textId="77777777" w:rsidR="00C400A1" w:rsidRPr="00C400A1" w:rsidRDefault="00C400A1" w:rsidP="00C400A1">
      <w:pPr>
        <w:bidi/>
        <w:jc w:val="both"/>
        <w:rPr>
          <w:rFonts w:cs="David" w:hint="cs"/>
          <w:rtl/>
        </w:rPr>
      </w:pPr>
    </w:p>
    <w:p w14:paraId="1440D078" w14:textId="77777777" w:rsidR="00C400A1" w:rsidRPr="00C400A1" w:rsidRDefault="00C400A1" w:rsidP="00C400A1">
      <w:pPr>
        <w:bidi/>
        <w:jc w:val="both"/>
        <w:rPr>
          <w:rFonts w:cs="David" w:hint="cs"/>
          <w:rtl/>
        </w:rPr>
      </w:pPr>
      <w:r w:rsidRPr="00C400A1">
        <w:rPr>
          <w:rFonts w:cs="David" w:hint="cs"/>
          <w:rtl/>
        </w:rPr>
        <w:tab/>
        <w:t xml:space="preserve">מי בעד לקבוע שהרכב הוועדה יהיה כדלקמן: ועדה משותפת לוועדת העבודה הרווחה והבריאות וועדת הכנסת בראשה חבר הכנסת משה (מוץ) מטלון, וחברים מטעם ועדת העבודה הרווחה והבריאות: אריה ביבי, אברהם מיכאלי ואריה אלדד, תוך שאני שוב אומר, נרשמה הודעת סיעת קדימה, ואני אפנה בעניין הזה לחבר הכנסת חיים כץ. וכן, מטעם ועדת הכנסת: יריב לוין, אחמד טיבי, ישראל אייכלר ואורי אורבך. </w:t>
      </w:r>
    </w:p>
    <w:p w14:paraId="158A3AF4" w14:textId="77777777" w:rsidR="00C400A1" w:rsidRPr="00C400A1" w:rsidRDefault="00C400A1" w:rsidP="00C400A1">
      <w:pPr>
        <w:bidi/>
        <w:jc w:val="both"/>
        <w:rPr>
          <w:rFonts w:cs="David" w:hint="cs"/>
          <w:rtl/>
        </w:rPr>
      </w:pPr>
    </w:p>
    <w:p w14:paraId="73044E52" w14:textId="77777777" w:rsidR="00C400A1" w:rsidRPr="00C400A1" w:rsidRDefault="00C400A1" w:rsidP="00C400A1">
      <w:pPr>
        <w:bidi/>
        <w:jc w:val="both"/>
        <w:rPr>
          <w:rFonts w:cs="David" w:hint="cs"/>
          <w:u w:val="single"/>
          <w:rtl/>
        </w:rPr>
      </w:pPr>
      <w:r w:rsidRPr="00C400A1">
        <w:rPr>
          <w:rFonts w:cs="David" w:hint="cs"/>
          <w:u w:val="single"/>
          <w:rtl/>
        </w:rPr>
        <w:t>דוד רותם:</w:t>
      </w:r>
    </w:p>
    <w:p w14:paraId="073D9C06" w14:textId="77777777" w:rsidR="00C400A1" w:rsidRPr="00C400A1" w:rsidRDefault="00C400A1" w:rsidP="00C400A1">
      <w:pPr>
        <w:bidi/>
        <w:jc w:val="both"/>
        <w:rPr>
          <w:rFonts w:cs="David" w:hint="cs"/>
          <w:rtl/>
        </w:rPr>
      </w:pPr>
    </w:p>
    <w:p w14:paraId="61974BF3" w14:textId="77777777" w:rsidR="00C400A1" w:rsidRPr="00C400A1" w:rsidRDefault="00C400A1" w:rsidP="00C400A1">
      <w:pPr>
        <w:bidi/>
        <w:jc w:val="both"/>
        <w:rPr>
          <w:rFonts w:cs="David" w:hint="cs"/>
          <w:rtl/>
        </w:rPr>
      </w:pPr>
      <w:r w:rsidRPr="00C400A1">
        <w:rPr>
          <w:rFonts w:cs="David" w:hint="cs"/>
          <w:rtl/>
        </w:rPr>
        <w:tab/>
        <w:t>למה לא אני?</w:t>
      </w:r>
    </w:p>
    <w:p w14:paraId="044984D8" w14:textId="77777777" w:rsidR="00C400A1" w:rsidRPr="00C400A1" w:rsidRDefault="00C400A1" w:rsidP="00C400A1">
      <w:pPr>
        <w:pStyle w:val="Heading5"/>
        <w:rPr>
          <w:rFonts w:hint="cs"/>
          <w:sz w:val="24"/>
          <w:u w:val="single"/>
          <w:rtl/>
        </w:rPr>
      </w:pPr>
    </w:p>
    <w:p w14:paraId="137A0499" w14:textId="77777777" w:rsidR="00C400A1" w:rsidRPr="00C400A1" w:rsidRDefault="00C400A1" w:rsidP="00C400A1">
      <w:pPr>
        <w:pStyle w:val="Heading5"/>
        <w:rPr>
          <w:rFonts w:hint="cs"/>
          <w:sz w:val="24"/>
          <w:u w:val="single"/>
          <w:rtl/>
        </w:rPr>
      </w:pPr>
      <w:r w:rsidRPr="00C400A1">
        <w:rPr>
          <w:rFonts w:hint="cs"/>
          <w:sz w:val="24"/>
          <w:u w:val="single"/>
          <w:rtl/>
        </w:rPr>
        <w:t>היו"ר יריב לוין:</w:t>
      </w:r>
    </w:p>
    <w:p w14:paraId="4B0F28EA" w14:textId="77777777" w:rsidR="00C400A1" w:rsidRPr="00C400A1" w:rsidRDefault="00C400A1" w:rsidP="00C400A1">
      <w:pPr>
        <w:bidi/>
        <w:jc w:val="both"/>
        <w:rPr>
          <w:rFonts w:cs="David" w:hint="cs"/>
          <w:rtl/>
        </w:rPr>
      </w:pPr>
      <w:r w:rsidRPr="00C400A1">
        <w:rPr>
          <w:rFonts w:cs="David" w:hint="cs"/>
          <w:rtl/>
        </w:rPr>
        <w:tab/>
      </w:r>
    </w:p>
    <w:p w14:paraId="1FA16FDA" w14:textId="77777777" w:rsidR="00C400A1" w:rsidRPr="00C400A1" w:rsidRDefault="00C400A1" w:rsidP="00C400A1">
      <w:pPr>
        <w:bidi/>
        <w:jc w:val="both"/>
        <w:rPr>
          <w:rFonts w:cs="David" w:hint="cs"/>
          <w:rtl/>
        </w:rPr>
      </w:pPr>
      <w:r w:rsidRPr="00C400A1">
        <w:rPr>
          <w:rFonts w:cs="David" w:hint="cs"/>
          <w:rtl/>
        </w:rPr>
        <w:tab/>
        <w:t>בגלל שמוץ חבר מטעם ועדת העבודה, ויש אחד. אחד לליכוד, וכן הלאה.</w:t>
      </w:r>
    </w:p>
    <w:p w14:paraId="0F4CC5AE" w14:textId="77777777" w:rsidR="00C400A1" w:rsidRPr="00C400A1" w:rsidRDefault="00C400A1" w:rsidP="00C400A1">
      <w:pPr>
        <w:bidi/>
        <w:jc w:val="both"/>
        <w:rPr>
          <w:rFonts w:cs="David" w:hint="cs"/>
          <w:rtl/>
        </w:rPr>
      </w:pPr>
    </w:p>
    <w:p w14:paraId="0F4862A1" w14:textId="77777777" w:rsidR="00C400A1" w:rsidRPr="00C400A1" w:rsidRDefault="00C400A1" w:rsidP="00C400A1">
      <w:pPr>
        <w:bidi/>
        <w:jc w:val="both"/>
        <w:rPr>
          <w:rFonts w:cs="David" w:hint="cs"/>
          <w:rtl/>
        </w:rPr>
      </w:pPr>
      <w:r w:rsidRPr="00C400A1">
        <w:rPr>
          <w:rFonts w:cs="David" w:hint="cs"/>
          <w:rtl/>
        </w:rPr>
        <w:tab/>
        <w:t xml:space="preserve">רבות, מי בעד ההצעה הזאת? </w:t>
      </w:r>
    </w:p>
    <w:p w14:paraId="66FC79BA" w14:textId="77777777" w:rsidR="00C400A1" w:rsidRPr="00C400A1" w:rsidRDefault="00C400A1" w:rsidP="00C400A1">
      <w:pPr>
        <w:bidi/>
        <w:jc w:val="both"/>
        <w:rPr>
          <w:rFonts w:cs="David" w:hint="cs"/>
          <w:rtl/>
        </w:rPr>
      </w:pPr>
    </w:p>
    <w:p w14:paraId="7ED6BA18" w14:textId="77777777" w:rsidR="00C400A1" w:rsidRPr="00C400A1" w:rsidRDefault="00C400A1" w:rsidP="00C400A1">
      <w:pPr>
        <w:bidi/>
        <w:jc w:val="both"/>
        <w:rPr>
          <w:rFonts w:cs="David" w:hint="cs"/>
          <w:b/>
          <w:bCs/>
          <w:rtl/>
        </w:rPr>
      </w:pPr>
      <w:r w:rsidRPr="00C400A1">
        <w:rPr>
          <w:rFonts w:cs="David" w:hint="cs"/>
          <w:rtl/>
        </w:rPr>
        <w:tab/>
      </w:r>
      <w:r w:rsidRPr="00C400A1">
        <w:rPr>
          <w:rFonts w:cs="David" w:hint="cs"/>
          <w:rtl/>
        </w:rPr>
        <w:tab/>
      </w:r>
      <w:r w:rsidRPr="00C400A1">
        <w:rPr>
          <w:rFonts w:cs="David" w:hint="cs"/>
          <w:rtl/>
        </w:rPr>
        <w:tab/>
      </w:r>
      <w:r w:rsidRPr="00C400A1">
        <w:rPr>
          <w:rFonts w:cs="David" w:hint="cs"/>
          <w:rtl/>
        </w:rPr>
        <w:tab/>
      </w:r>
      <w:r w:rsidRPr="00C400A1">
        <w:rPr>
          <w:rFonts w:cs="David" w:hint="cs"/>
          <w:rtl/>
        </w:rPr>
        <w:tab/>
      </w:r>
      <w:r w:rsidRPr="00C400A1">
        <w:rPr>
          <w:rFonts w:cs="David" w:hint="cs"/>
          <w:rtl/>
        </w:rPr>
        <w:tab/>
      </w:r>
      <w:r w:rsidRPr="00C400A1">
        <w:rPr>
          <w:rFonts w:cs="David" w:hint="cs"/>
          <w:b/>
          <w:bCs/>
          <w:rtl/>
        </w:rPr>
        <w:t>הצבעה</w:t>
      </w:r>
    </w:p>
    <w:p w14:paraId="0EAE2FA5" w14:textId="77777777" w:rsidR="00C400A1" w:rsidRPr="00C400A1" w:rsidRDefault="00C400A1" w:rsidP="00C400A1">
      <w:pPr>
        <w:bidi/>
        <w:jc w:val="both"/>
        <w:rPr>
          <w:rFonts w:cs="David" w:hint="cs"/>
          <w:rtl/>
        </w:rPr>
      </w:pPr>
      <w:r w:rsidRPr="00C400A1">
        <w:rPr>
          <w:rFonts w:cs="David" w:hint="cs"/>
          <w:rtl/>
        </w:rPr>
        <w:tab/>
      </w:r>
      <w:r w:rsidRPr="00C400A1">
        <w:rPr>
          <w:rFonts w:cs="David" w:hint="cs"/>
          <w:rtl/>
        </w:rPr>
        <w:tab/>
      </w:r>
      <w:r w:rsidRPr="00C400A1">
        <w:rPr>
          <w:rFonts w:cs="David" w:hint="cs"/>
          <w:rtl/>
        </w:rPr>
        <w:tab/>
      </w:r>
      <w:r w:rsidRPr="00C400A1">
        <w:rPr>
          <w:rFonts w:cs="David" w:hint="cs"/>
          <w:rtl/>
        </w:rPr>
        <w:tab/>
      </w:r>
      <w:r w:rsidRPr="00C400A1">
        <w:rPr>
          <w:rFonts w:cs="David" w:hint="cs"/>
          <w:rtl/>
        </w:rPr>
        <w:tab/>
      </w:r>
      <w:r w:rsidRPr="00C400A1">
        <w:rPr>
          <w:rFonts w:cs="David" w:hint="cs"/>
          <w:rtl/>
        </w:rPr>
        <w:tab/>
        <w:t>בעד - 4</w:t>
      </w:r>
    </w:p>
    <w:p w14:paraId="4B668968" w14:textId="77777777" w:rsidR="00C400A1" w:rsidRPr="00C400A1" w:rsidRDefault="00C400A1" w:rsidP="00C400A1">
      <w:pPr>
        <w:bidi/>
        <w:jc w:val="both"/>
        <w:rPr>
          <w:rFonts w:cs="David" w:hint="cs"/>
          <w:rtl/>
        </w:rPr>
      </w:pPr>
      <w:r w:rsidRPr="00C400A1">
        <w:rPr>
          <w:rFonts w:cs="David" w:hint="cs"/>
          <w:rtl/>
        </w:rPr>
        <w:tab/>
      </w:r>
      <w:r w:rsidRPr="00C400A1">
        <w:rPr>
          <w:rFonts w:cs="David" w:hint="cs"/>
          <w:rtl/>
        </w:rPr>
        <w:tab/>
      </w:r>
      <w:r w:rsidRPr="00C400A1">
        <w:rPr>
          <w:rFonts w:cs="David" w:hint="cs"/>
          <w:rtl/>
        </w:rPr>
        <w:tab/>
      </w:r>
      <w:r w:rsidRPr="00C400A1">
        <w:rPr>
          <w:rFonts w:cs="David" w:hint="cs"/>
          <w:rtl/>
        </w:rPr>
        <w:tab/>
      </w:r>
      <w:r w:rsidRPr="00C400A1">
        <w:rPr>
          <w:rFonts w:cs="David" w:hint="cs"/>
          <w:rtl/>
        </w:rPr>
        <w:tab/>
      </w:r>
      <w:r w:rsidRPr="00C400A1">
        <w:rPr>
          <w:rFonts w:cs="David" w:hint="cs"/>
          <w:rtl/>
        </w:rPr>
        <w:tab/>
        <w:t xml:space="preserve">נגד </w:t>
      </w:r>
      <w:r w:rsidRPr="00C400A1">
        <w:rPr>
          <w:rFonts w:cs="David"/>
          <w:rtl/>
        </w:rPr>
        <w:t>–</w:t>
      </w:r>
      <w:r w:rsidRPr="00C400A1">
        <w:rPr>
          <w:rFonts w:cs="David" w:hint="cs"/>
          <w:rtl/>
        </w:rPr>
        <w:t xml:space="preserve"> 2</w:t>
      </w:r>
    </w:p>
    <w:p w14:paraId="37B24B06" w14:textId="77777777" w:rsidR="00C400A1" w:rsidRPr="00C400A1" w:rsidRDefault="00C400A1" w:rsidP="00C400A1">
      <w:pPr>
        <w:bidi/>
        <w:jc w:val="both"/>
        <w:rPr>
          <w:rFonts w:cs="David" w:hint="cs"/>
          <w:rtl/>
        </w:rPr>
      </w:pPr>
      <w:r w:rsidRPr="00C400A1">
        <w:rPr>
          <w:rFonts w:cs="David" w:hint="cs"/>
          <w:rtl/>
        </w:rPr>
        <w:tab/>
      </w:r>
      <w:r w:rsidRPr="00C400A1">
        <w:rPr>
          <w:rFonts w:cs="David" w:hint="cs"/>
          <w:rtl/>
        </w:rPr>
        <w:tab/>
      </w:r>
      <w:r w:rsidRPr="00C400A1">
        <w:rPr>
          <w:rFonts w:cs="David" w:hint="cs"/>
          <w:rtl/>
        </w:rPr>
        <w:tab/>
      </w:r>
      <w:r w:rsidRPr="00C400A1">
        <w:rPr>
          <w:rFonts w:cs="David" w:hint="cs"/>
          <w:rtl/>
        </w:rPr>
        <w:tab/>
      </w:r>
      <w:r w:rsidRPr="00C400A1">
        <w:rPr>
          <w:rFonts w:cs="David" w:hint="cs"/>
          <w:rtl/>
        </w:rPr>
        <w:tab/>
      </w:r>
      <w:r w:rsidRPr="00C400A1">
        <w:rPr>
          <w:rFonts w:cs="David" w:hint="cs"/>
          <w:rtl/>
        </w:rPr>
        <w:tab/>
        <w:t>נמנעים - אין</w:t>
      </w:r>
    </w:p>
    <w:p w14:paraId="4DF502C4" w14:textId="77777777" w:rsidR="00C400A1" w:rsidRPr="00C400A1" w:rsidRDefault="00C400A1" w:rsidP="00C400A1">
      <w:pPr>
        <w:bidi/>
        <w:jc w:val="both"/>
        <w:rPr>
          <w:rFonts w:cs="David" w:hint="cs"/>
          <w:rtl/>
        </w:rPr>
      </w:pPr>
      <w:r w:rsidRPr="00C400A1">
        <w:rPr>
          <w:rFonts w:cs="David" w:hint="cs"/>
          <w:rtl/>
        </w:rPr>
        <w:t>ההצעה והרכב הוועדה המשותפת לוועדת העבודה הרווחה והבריאות וועדת הכנסת אושרו.</w:t>
      </w:r>
    </w:p>
    <w:p w14:paraId="4B77EE06" w14:textId="77777777" w:rsidR="00C400A1" w:rsidRPr="00C400A1" w:rsidRDefault="00C400A1" w:rsidP="00C400A1">
      <w:pPr>
        <w:bidi/>
        <w:jc w:val="both"/>
        <w:rPr>
          <w:rFonts w:cs="David" w:hint="cs"/>
          <w:rtl/>
        </w:rPr>
      </w:pPr>
    </w:p>
    <w:p w14:paraId="52F32755" w14:textId="77777777" w:rsidR="00C400A1" w:rsidRPr="00C400A1" w:rsidRDefault="00C400A1" w:rsidP="00C400A1">
      <w:pPr>
        <w:pStyle w:val="Heading5"/>
        <w:rPr>
          <w:rFonts w:hint="cs"/>
          <w:sz w:val="24"/>
          <w:u w:val="single"/>
          <w:rtl/>
        </w:rPr>
      </w:pPr>
      <w:r w:rsidRPr="00C400A1">
        <w:rPr>
          <w:rFonts w:hint="cs"/>
          <w:sz w:val="24"/>
          <w:u w:val="single"/>
          <w:rtl/>
        </w:rPr>
        <w:t>היו"ר יריב לוין:</w:t>
      </w:r>
    </w:p>
    <w:p w14:paraId="5538C8D6" w14:textId="77777777" w:rsidR="00C400A1" w:rsidRPr="00C400A1" w:rsidRDefault="00C400A1" w:rsidP="00C400A1">
      <w:pPr>
        <w:bidi/>
        <w:jc w:val="both"/>
        <w:rPr>
          <w:rFonts w:cs="David" w:hint="cs"/>
          <w:rtl/>
        </w:rPr>
      </w:pPr>
      <w:r w:rsidRPr="00C400A1">
        <w:rPr>
          <w:rFonts w:cs="David" w:hint="cs"/>
          <w:rtl/>
        </w:rPr>
        <w:tab/>
      </w:r>
    </w:p>
    <w:p w14:paraId="7E7D953A" w14:textId="77777777" w:rsidR="00C400A1" w:rsidRPr="00C400A1" w:rsidRDefault="00C400A1" w:rsidP="00C400A1">
      <w:pPr>
        <w:bidi/>
        <w:jc w:val="both"/>
        <w:rPr>
          <w:rFonts w:cs="David" w:hint="cs"/>
          <w:rtl/>
        </w:rPr>
      </w:pPr>
      <w:r w:rsidRPr="00C400A1">
        <w:rPr>
          <w:rFonts w:cs="David" w:hint="cs"/>
          <w:rtl/>
        </w:rPr>
        <w:tab/>
        <w:t xml:space="preserve">4 </w:t>
      </w:r>
      <w:r w:rsidRPr="00C400A1">
        <w:rPr>
          <w:rFonts w:cs="David"/>
          <w:rtl/>
        </w:rPr>
        <w:t>–</w:t>
      </w:r>
      <w:r w:rsidRPr="00C400A1">
        <w:rPr>
          <w:rFonts w:cs="David" w:hint="cs"/>
          <w:rtl/>
        </w:rPr>
        <w:t xml:space="preserve"> בעד, נגד </w:t>
      </w:r>
      <w:r w:rsidRPr="00C400A1">
        <w:rPr>
          <w:rFonts w:cs="David"/>
          <w:rtl/>
        </w:rPr>
        <w:t>–</w:t>
      </w:r>
      <w:r w:rsidRPr="00C400A1">
        <w:rPr>
          <w:rFonts w:cs="David" w:hint="cs"/>
          <w:rtl/>
        </w:rPr>
        <w:t xml:space="preserve"> 2, נמנעים </w:t>
      </w:r>
      <w:r w:rsidRPr="00C400A1">
        <w:rPr>
          <w:rFonts w:cs="David"/>
          <w:rtl/>
        </w:rPr>
        <w:t>–</w:t>
      </w:r>
      <w:r w:rsidRPr="00C400A1">
        <w:rPr>
          <w:rFonts w:cs="David" w:hint="cs"/>
          <w:rtl/>
        </w:rPr>
        <w:t xml:space="preserve"> אין. לפיכך, ההצעה אושרה וההרכב אושר. </w:t>
      </w:r>
    </w:p>
    <w:p w14:paraId="32D2C9F5" w14:textId="77777777" w:rsidR="00C400A1" w:rsidRPr="00C400A1" w:rsidRDefault="00C400A1" w:rsidP="00C400A1">
      <w:pPr>
        <w:bidi/>
        <w:jc w:val="both"/>
        <w:rPr>
          <w:rFonts w:cs="David" w:hint="cs"/>
          <w:rtl/>
        </w:rPr>
      </w:pPr>
    </w:p>
    <w:p w14:paraId="5B9A8775" w14:textId="77777777" w:rsidR="00C400A1" w:rsidRPr="00C400A1" w:rsidRDefault="00C400A1" w:rsidP="00C400A1">
      <w:pPr>
        <w:bidi/>
        <w:jc w:val="both"/>
        <w:rPr>
          <w:rFonts w:cs="David" w:hint="cs"/>
          <w:rtl/>
        </w:rPr>
      </w:pPr>
      <w:r w:rsidRPr="00C400A1">
        <w:rPr>
          <w:rFonts w:cs="David" w:hint="cs"/>
          <w:rtl/>
        </w:rPr>
        <w:t>תודה רבה, הישיבה נעולה.</w:t>
      </w:r>
    </w:p>
    <w:p w14:paraId="524B69F8" w14:textId="77777777" w:rsidR="00C400A1" w:rsidRDefault="00C400A1" w:rsidP="00C400A1">
      <w:pPr>
        <w:bidi/>
        <w:jc w:val="both"/>
        <w:rPr>
          <w:rFonts w:cs="David" w:hint="cs"/>
          <w:u w:val="single"/>
          <w:rtl/>
        </w:rPr>
      </w:pPr>
    </w:p>
    <w:p w14:paraId="322D4076" w14:textId="77777777" w:rsidR="00C400A1" w:rsidRDefault="00C400A1" w:rsidP="00C400A1">
      <w:pPr>
        <w:bidi/>
        <w:jc w:val="both"/>
        <w:rPr>
          <w:rFonts w:cs="David" w:hint="cs"/>
          <w:u w:val="single"/>
          <w:rtl/>
        </w:rPr>
      </w:pPr>
    </w:p>
    <w:p w14:paraId="0D0EC1E4" w14:textId="77777777" w:rsidR="00C400A1" w:rsidRDefault="00C400A1" w:rsidP="00C400A1">
      <w:pPr>
        <w:bidi/>
        <w:jc w:val="both"/>
        <w:rPr>
          <w:rFonts w:cs="David" w:hint="cs"/>
          <w:u w:val="single"/>
          <w:rtl/>
        </w:rPr>
      </w:pPr>
    </w:p>
    <w:p w14:paraId="0A310533" w14:textId="77777777" w:rsidR="00C400A1" w:rsidRDefault="00C400A1" w:rsidP="00C400A1">
      <w:pPr>
        <w:bidi/>
        <w:jc w:val="both"/>
        <w:rPr>
          <w:rFonts w:cs="David" w:hint="cs"/>
          <w:u w:val="single"/>
          <w:rtl/>
        </w:rPr>
      </w:pPr>
    </w:p>
    <w:p w14:paraId="15A11FF1" w14:textId="77777777" w:rsidR="00C400A1" w:rsidRPr="00C400A1" w:rsidRDefault="00C400A1" w:rsidP="00C400A1">
      <w:pPr>
        <w:bidi/>
        <w:jc w:val="both"/>
        <w:rPr>
          <w:rFonts w:cs="David" w:hint="cs"/>
          <w:u w:val="single"/>
          <w:rtl/>
        </w:rPr>
      </w:pPr>
    </w:p>
    <w:p w14:paraId="61530CAF" w14:textId="77777777" w:rsidR="00C400A1" w:rsidRPr="00C400A1" w:rsidRDefault="00C400A1" w:rsidP="00C400A1">
      <w:pPr>
        <w:bidi/>
        <w:jc w:val="both"/>
        <w:rPr>
          <w:rFonts w:cs="David" w:hint="cs"/>
          <w:b/>
          <w:bCs/>
          <w:u w:val="single"/>
          <w:rtl/>
        </w:rPr>
      </w:pPr>
      <w:r w:rsidRPr="00C400A1">
        <w:rPr>
          <w:rFonts w:cs="David" w:hint="cs"/>
          <w:b/>
          <w:bCs/>
          <w:u w:val="single"/>
          <w:rtl/>
        </w:rPr>
        <w:t>הישיבה ננעלה בשעה 10:10.</w:t>
      </w:r>
    </w:p>
    <w:p w14:paraId="4A1A6EE3" w14:textId="77777777" w:rsidR="00552A80" w:rsidRPr="00C400A1" w:rsidRDefault="00552A80" w:rsidP="00C400A1">
      <w:pPr>
        <w:bidi/>
        <w:jc w:val="both"/>
        <w:rPr>
          <w:rFonts w:cs="David"/>
        </w:rPr>
      </w:pPr>
    </w:p>
    <w:sectPr w:rsidR="00552A80" w:rsidRPr="00C400A1" w:rsidSect="00C400A1">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3F192" w14:textId="77777777" w:rsidR="00C400A1" w:rsidRDefault="00C400A1">
      <w:r>
        <w:separator/>
      </w:r>
    </w:p>
  </w:endnote>
  <w:endnote w:type="continuationSeparator" w:id="0">
    <w:p w14:paraId="4550FB61" w14:textId="77777777" w:rsidR="00C400A1" w:rsidRDefault="00C40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CE815" w14:textId="77777777" w:rsidR="00C400A1" w:rsidRDefault="00C400A1">
      <w:r>
        <w:separator/>
      </w:r>
    </w:p>
  </w:footnote>
  <w:footnote w:type="continuationSeparator" w:id="0">
    <w:p w14:paraId="25040767" w14:textId="77777777" w:rsidR="00C400A1" w:rsidRDefault="00C400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29469" w14:textId="77777777" w:rsidR="00C400A1" w:rsidRDefault="00C400A1" w:rsidP="00C400A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49E4861E" w14:textId="77777777" w:rsidR="00C400A1" w:rsidRDefault="00C400A1">
    <w:pPr>
      <w:pStyle w:val="Header"/>
      <w:ind w:right="360"/>
      <w:jc w:val="both"/>
      <w:rPr>
        <w:rtl/>
      </w:rPr>
    </w:pPr>
  </w:p>
  <w:p w14:paraId="5EF9FE0B" w14:textId="77777777" w:rsidR="00C400A1" w:rsidRDefault="00C400A1"/>
  <w:p w14:paraId="3793E156" w14:textId="77777777" w:rsidR="00C400A1" w:rsidRDefault="00C400A1"/>
  <w:p w14:paraId="3F3864F4" w14:textId="77777777" w:rsidR="00C400A1" w:rsidRDefault="00C400A1"/>
  <w:p w14:paraId="7185ADC5" w14:textId="77777777" w:rsidR="00C400A1" w:rsidRDefault="00C400A1"/>
  <w:p w14:paraId="30684332" w14:textId="77777777" w:rsidR="00C400A1" w:rsidRDefault="00C400A1"/>
  <w:p w14:paraId="2AE6ACE8" w14:textId="77777777" w:rsidR="00C400A1" w:rsidRDefault="00C400A1"/>
  <w:p w14:paraId="6E840EA7" w14:textId="77777777" w:rsidR="00C400A1" w:rsidRDefault="00C400A1"/>
  <w:p w14:paraId="5B331CB8" w14:textId="77777777" w:rsidR="00C400A1" w:rsidRDefault="00C400A1"/>
  <w:p w14:paraId="52E1A904" w14:textId="77777777" w:rsidR="00C400A1" w:rsidRDefault="00C400A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5CD71" w14:textId="77777777" w:rsidR="00C400A1" w:rsidRDefault="00C400A1" w:rsidP="00C400A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8A3DA7">
      <w:rPr>
        <w:rStyle w:val="PageNumber"/>
        <w:noProof/>
        <w:rtl/>
      </w:rPr>
      <w:t>6</w:t>
    </w:r>
    <w:r>
      <w:rPr>
        <w:rStyle w:val="PageNumber"/>
        <w:rtl/>
      </w:rPr>
      <w:fldChar w:fldCharType="end"/>
    </w:r>
  </w:p>
  <w:p w14:paraId="0F173B39" w14:textId="77777777" w:rsidR="00C400A1" w:rsidRDefault="00C400A1">
    <w:pPr>
      <w:pStyle w:val="Header"/>
      <w:ind w:right="360"/>
      <w:jc w:val="both"/>
      <w:rPr>
        <w:rFonts w:hint="cs"/>
        <w:rtl/>
      </w:rPr>
    </w:pPr>
    <w:r>
      <w:rPr>
        <w:rtl/>
      </w:rPr>
      <w:t>ועדת</w:t>
    </w:r>
    <w:r>
      <w:rPr>
        <w:rFonts w:hint="cs"/>
        <w:rtl/>
      </w:rPr>
      <w:t xml:space="preserve"> הכנסת</w:t>
    </w:r>
  </w:p>
  <w:p w14:paraId="0947C503" w14:textId="77777777" w:rsidR="00C400A1" w:rsidRDefault="00C400A1">
    <w:pPr>
      <w:pStyle w:val="Header"/>
      <w:ind w:right="360"/>
      <w:jc w:val="both"/>
      <w:rPr>
        <w:rStyle w:val="PageNumber"/>
        <w:rFonts w:hint="cs"/>
        <w:rtl/>
      </w:rPr>
    </w:pPr>
    <w:r>
      <w:rPr>
        <w:rFonts w:hint="cs"/>
        <w:rtl/>
      </w:rPr>
      <w:t>21.02.2011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7344פרוטוקול_ישיבת_ועדה.doc"/>
    <w:docVar w:name="StartMode" w:val="3"/>
  </w:docVars>
  <w:rsids>
    <w:rsidRoot w:val="00072EAB"/>
    <w:rsid w:val="00072EAB"/>
    <w:rsid w:val="00552A80"/>
    <w:rsid w:val="008A3DA7"/>
    <w:rsid w:val="00965806"/>
    <w:rsid w:val="00C400A1"/>
    <w:rsid w:val="00DF1B9C"/>
    <w:rsid w:val="00EF11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BB22268"/>
  <w15:chartTrackingRefBased/>
  <w15:docId w15:val="{E1E5AB56-E96D-4DCE-B47F-1E5D617D7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C400A1"/>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400A1"/>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C40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982</Words>
  <Characters>5600</Characters>
  <Application>Microsoft Office Word</Application>
  <DocSecurity>0</DocSecurity>
  <Lines>46</Lines>
  <Paragraphs>13</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