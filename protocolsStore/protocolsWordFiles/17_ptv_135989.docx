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17EA" w14:textId="77777777" w:rsidR="00D84787" w:rsidRPr="00D84787" w:rsidRDefault="00D84787" w:rsidP="00D84787">
      <w:pPr>
        <w:pStyle w:val="Heading5"/>
        <w:rPr>
          <w:b/>
          <w:bCs/>
          <w:sz w:val="24"/>
          <w:rtl/>
        </w:rPr>
      </w:pPr>
      <w:r w:rsidRPr="00D84787">
        <w:rPr>
          <w:b/>
          <w:bCs/>
          <w:sz w:val="24"/>
          <w:rtl/>
        </w:rPr>
        <w:t xml:space="preserve">הכנסת </w:t>
      </w:r>
      <w:r w:rsidRPr="00D84787">
        <w:rPr>
          <w:rFonts w:hint="cs"/>
          <w:b/>
          <w:bCs/>
          <w:sz w:val="24"/>
          <w:rtl/>
        </w:rPr>
        <w:t>השבע-עשרה</w:t>
      </w:r>
      <w:r w:rsidRPr="00D84787">
        <w:rPr>
          <w:b/>
          <w:bCs/>
          <w:sz w:val="24"/>
          <w:rtl/>
        </w:rPr>
        <w:tab/>
      </w:r>
      <w:r w:rsidRPr="00D84787">
        <w:rPr>
          <w:b/>
          <w:bCs/>
          <w:sz w:val="24"/>
          <w:rtl/>
        </w:rPr>
        <w:tab/>
      </w:r>
      <w:r w:rsidRPr="00D84787">
        <w:rPr>
          <w:b/>
          <w:bCs/>
          <w:sz w:val="24"/>
          <w:rtl/>
        </w:rPr>
        <w:tab/>
      </w:r>
      <w:r w:rsidRPr="00D84787">
        <w:rPr>
          <w:b/>
          <w:bCs/>
          <w:sz w:val="24"/>
          <w:rtl/>
        </w:rPr>
        <w:tab/>
      </w:r>
      <w:r w:rsidRPr="00D84787">
        <w:rPr>
          <w:b/>
          <w:bCs/>
          <w:sz w:val="24"/>
          <w:rtl/>
        </w:rPr>
        <w:tab/>
      </w:r>
      <w:r w:rsidRPr="00D84787">
        <w:rPr>
          <w:b/>
          <w:bCs/>
          <w:sz w:val="24"/>
          <w:rtl/>
        </w:rPr>
        <w:tab/>
      </w:r>
      <w:r w:rsidRPr="00D84787">
        <w:rPr>
          <w:b/>
          <w:bCs/>
          <w:sz w:val="24"/>
          <w:rtl/>
        </w:rPr>
        <w:tab/>
        <w:t>נוסח לא מתוקן</w:t>
      </w:r>
    </w:p>
    <w:p w14:paraId="2B935ECD" w14:textId="77777777" w:rsidR="00D84787" w:rsidRPr="00D84787" w:rsidRDefault="00D84787" w:rsidP="00D84787">
      <w:pPr>
        <w:bidi/>
        <w:jc w:val="both"/>
        <w:rPr>
          <w:rFonts w:cs="David" w:hint="cs"/>
          <w:b/>
          <w:bCs/>
          <w:rtl/>
        </w:rPr>
      </w:pPr>
      <w:r w:rsidRPr="00D84787">
        <w:rPr>
          <w:rFonts w:cs="David"/>
          <w:b/>
          <w:bCs/>
          <w:rtl/>
        </w:rPr>
        <w:t xml:space="preserve">מושב </w:t>
      </w:r>
      <w:r w:rsidRPr="00D84787">
        <w:rPr>
          <w:rFonts w:cs="David" w:hint="cs"/>
          <w:b/>
          <w:bCs/>
          <w:rtl/>
        </w:rPr>
        <w:t>שלישי</w:t>
      </w:r>
    </w:p>
    <w:p w14:paraId="4FA89C70" w14:textId="77777777" w:rsidR="00D84787" w:rsidRDefault="00D84787" w:rsidP="00D84787">
      <w:pPr>
        <w:bidi/>
        <w:jc w:val="both"/>
        <w:rPr>
          <w:rFonts w:cs="David" w:hint="cs"/>
          <w:b/>
          <w:bCs/>
          <w:rtl/>
        </w:rPr>
      </w:pPr>
    </w:p>
    <w:p w14:paraId="128656D9" w14:textId="77777777" w:rsidR="00D84787" w:rsidRPr="00D84787" w:rsidRDefault="00D84787" w:rsidP="00D84787">
      <w:pPr>
        <w:bidi/>
        <w:jc w:val="center"/>
        <w:rPr>
          <w:rFonts w:cs="David" w:hint="cs"/>
          <w:b/>
          <w:bCs/>
          <w:rtl/>
        </w:rPr>
      </w:pPr>
    </w:p>
    <w:p w14:paraId="46BE745C" w14:textId="77777777" w:rsidR="00D84787" w:rsidRPr="00D84787" w:rsidRDefault="00D84787" w:rsidP="00D84787">
      <w:pPr>
        <w:bidi/>
        <w:jc w:val="center"/>
        <w:rPr>
          <w:rFonts w:cs="David" w:hint="cs"/>
          <w:b/>
          <w:bCs/>
          <w:rtl/>
        </w:rPr>
      </w:pPr>
      <w:r w:rsidRPr="00D84787">
        <w:rPr>
          <w:rFonts w:cs="David"/>
          <w:b/>
          <w:bCs/>
          <w:rtl/>
        </w:rPr>
        <w:t>פרוטוקול מס'</w:t>
      </w:r>
      <w:r w:rsidRPr="00D84787">
        <w:rPr>
          <w:rFonts w:cs="David" w:hint="cs"/>
          <w:b/>
          <w:bCs/>
          <w:rtl/>
        </w:rPr>
        <w:t xml:space="preserve"> 222</w:t>
      </w:r>
    </w:p>
    <w:p w14:paraId="1382C9BD" w14:textId="77777777" w:rsidR="00D84787" w:rsidRPr="00D84787" w:rsidRDefault="00D84787" w:rsidP="00D84787">
      <w:pPr>
        <w:bidi/>
        <w:jc w:val="center"/>
        <w:rPr>
          <w:rFonts w:cs="David" w:hint="cs"/>
          <w:b/>
          <w:bCs/>
          <w:rtl/>
        </w:rPr>
      </w:pPr>
      <w:r w:rsidRPr="00D84787">
        <w:rPr>
          <w:rFonts w:cs="David" w:hint="cs"/>
          <w:b/>
          <w:bCs/>
          <w:rtl/>
        </w:rPr>
        <w:t>מישיבת ועדת הכנסת</w:t>
      </w:r>
    </w:p>
    <w:p w14:paraId="1B8202BF" w14:textId="77777777" w:rsidR="00D84787" w:rsidRPr="00D84787" w:rsidRDefault="00D84787" w:rsidP="00D84787">
      <w:pPr>
        <w:bidi/>
        <w:jc w:val="center"/>
        <w:rPr>
          <w:rFonts w:cs="David" w:hint="cs"/>
          <w:b/>
          <w:bCs/>
          <w:u w:val="single"/>
          <w:rtl/>
        </w:rPr>
      </w:pPr>
      <w:r>
        <w:rPr>
          <w:rFonts w:cs="David" w:hint="cs"/>
          <w:b/>
          <w:bCs/>
          <w:u w:val="single"/>
          <w:rtl/>
        </w:rPr>
        <w:t>שהתקיימה ב</w:t>
      </w:r>
      <w:r w:rsidRPr="00D84787">
        <w:rPr>
          <w:rFonts w:cs="David" w:hint="cs"/>
          <w:b/>
          <w:bCs/>
          <w:u w:val="single"/>
          <w:rtl/>
        </w:rPr>
        <w:t>יום שני, י"ז באדר ב' תשס"ח, 24.3.2008, שעה 10:30</w:t>
      </w:r>
    </w:p>
    <w:p w14:paraId="65B01DDF" w14:textId="77777777" w:rsidR="00D84787" w:rsidRDefault="00D84787" w:rsidP="00D84787">
      <w:pPr>
        <w:bidi/>
        <w:jc w:val="both"/>
        <w:rPr>
          <w:rFonts w:cs="David" w:hint="cs"/>
          <w:b/>
          <w:bCs/>
          <w:rtl/>
        </w:rPr>
      </w:pPr>
    </w:p>
    <w:p w14:paraId="3076CE9A" w14:textId="77777777" w:rsidR="00D84787" w:rsidRPr="00D84787" w:rsidRDefault="00D84787" w:rsidP="00D84787">
      <w:pPr>
        <w:bidi/>
        <w:jc w:val="both"/>
        <w:rPr>
          <w:rFonts w:cs="David" w:hint="cs"/>
          <w:b/>
          <w:bCs/>
          <w:rtl/>
        </w:rPr>
      </w:pPr>
    </w:p>
    <w:p w14:paraId="58E0B493" w14:textId="77777777" w:rsidR="00D84787" w:rsidRPr="00D84787" w:rsidRDefault="00D84787" w:rsidP="00D84787">
      <w:pPr>
        <w:tabs>
          <w:tab w:val="left" w:pos="1221"/>
        </w:tabs>
        <w:bidi/>
        <w:jc w:val="both"/>
        <w:rPr>
          <w:rFonts w:cs="David" w:hint="cs"/>
          <w:rtl/>
        </w:rPr>
      </w:pPr>
      <w:r w:rsidRPr="00D84787">
        <w:rPr>
          <w:rFonts w:cs="David"/>
          <w:b/>
          <w:bCs/>
          <w:u w:val="single"/>
          <w:rtl/>
        </w:rPr>
        <w:t>סדר היום</w:t>
      </w:r>
      <w:r w:rsidRPr="00D84787">
        <w:rPr>
          <w:rFonts w:cs="David"/>
          <w:rtl/>
        </w:rPr>
        <w:t>:</w:t>
      </w:r>
    </w:p>
    <w:p w14:paraId="3F7C41F2" w14:textId="77777777" w:rsidR="00D84787" w:rsidRPr="00D84787" w:rsidRDefault="00D84787" w:rsidP="00D84787">
      <w:pPr>
        <w:numPr>
          <w:ilvl w:val="0"/>
          <w:numId w:val="1"/>
        </w:numPr>
        <w:tabs>
          <w:tab w:val="left" w:pos="1221"/>
        </w:tabs>
        <w:overflowPunct w:val="0"/>
        <w:autoSpaceDE w:val="0"/>
        <w:autoSpaceDN w:val="0"/>
        <w:bidi/>
        <w:adjustRightInd w:val="0"/>
        <w:ind w:right="0"/>
        <w:jc w:val="both"/>
        <w:textAlignment w:val="baseline"/>
        <w:rPr>
          <w:rFonts w:cs="David" w:hint="cs"/>
          <w:rtl/>
        </w:rPr>
      </w:pPr>
      <w:r w:rsidRPr="00D84787">
        <w:rPr>
          <w:rFonts w:cs="David" w:hint="cs"/>
          <w:rtl/>
        </w:rPr>
        <w:t>קביעת מסגרת הדיון להצעות להביע אי-אמון בממשלה.</w:t>
      </w:r>
    </w:p>
    <w:p w14:paraId="1CFAB2E3" w14:textId="77777777" w:rsidR="00D84787" w:rsidRPr="00D84787" w:rsidRDefault="00D84787" w:rsidP="00D84787">
      <w:pPr>
        <w:numPr>
          <w:ilvl w:val="0"/>
          <w:numId w:val="1"/>
        </w:numPr>
        <w:tabs>
          <w:tab w:val="left" w:pos="1221"/>
        </w:tabs>
        <w:overflowPunct w:val="0"/>
        <w:autoSpaceDE w:val="0"/>
        <w:autoSpaceDN w:val="0"/>
        <w:bidi/>
        <w:adjustRightInd w:val="0"/>
        <w:ind w:right="0"/>
        <w:jc w:val="both"/>
        <w:textAlignment w:val="baseline"/>
        <w:rPr>
          <w:rFonts w:cs="David" w:hint="cs"/>
          <w:rtl/>
        </w:rPr>
      </w:pPr>
      <w:r w:rsidRPr="00D84787">
        <w:rPr>
          <w:rFonts w:cs="David" w:hint="cs"/>
          <w:rtl/>
        </w:rPr>
        <w:t>בקשות חברי הכנסת להקדמת הדיון בהצעות החוק הבאות, לפני הקריאה הטרומית:</w:t>
      </w:r>
    </w:p>
    <w:p w14:paraId="58AD7D5D" w14:textId="77777777" w:rsidR="00D84787" w:rsidRPr="00D84787" w:rsidRDefault="00D84787" w:rsidP="00D84787">
      <w:pPr>
        <w:tabs>
          <w:tab w:val="left" w:pos="1221"/>
        </w:tabs>
        <w:bidi/>
        <w:ind w:left="720"/>
        <w:jc w:val="both"/>
        <w:rPr>
          <w:rFonts w:cs="David" w:hint="cs"/>
          <w:rtl/>
        </w:rPr>
      </w:pPr>
      <w:r w:rsidRPr="00D84787">
        <w:rPr>
          <w:rFonts w:cs="David" w:hint="cs"/>
          <w:rtl/>
        </w:rPr>
        <w:t xml:space="preserve">1. הצעת חוק יישום תוכנית ההתנתקות (תיקון </w:t>
      </w:r>
      <w:r w:rsidRPr="00D84787">
        <w:rPr>
          <w:rFonts w:cs="David"/>
          <w:rtl/>
        </w:rPr>
        <w:t>–</w:t>
      </w:r>
      <w:r w:rsidRPr="00D84787">
        <w:rPr>
          <w:rFonts w:cs="David" w:hint="cs"/>
          <w:rtl/>
        </w:rPr>
        <w:t xml:space="preserve"> פיצוי בשל עסק חקלאות), התשס"ח- </w:t>
      </w:r>
    </w:p>
    <w:p w14:paraId="12AF3CE4" w14:textId="77777777" w:rsidR="00D84787" w:rsidRPr="00D84787" w:rsidRDefault="00D84787" w:rsidP="00D84787">
      <w:pPr>
        <w:tabs>
          <w:tab w:val="left" w:pos="1221"/>
        </w:tabs>
        <w:bidi/>
        <w:ind w:left="720"/>
        <w:jc w:val="both"/>
        <w:rPr>
          <w:rFonts w:cs="David" w:hint="cs"/>
          <w:rtl/>
        </w:rPr>
      </w:pPr>
      <w:r w:rsidRPr="00D84787">
        <w:rPr>
          <w:rFonts w:cs="David" w:hint="cs"/>
          <w:rtl/>
        </w:rPr>
        <w:t xml:space="preserve">   2008 (פ/3398/17), של חבר הכנסת זאב אלקין.</w:t>
      </w:r>
    </w:p>
    <w:p w14:paraId="67BFC414" w14:textId="77777777" w:rsidR="00D84787" w:rsidRPr="00D84787" w:rsidRDefault="00D84787" w:rsidP="00D84787">
      <w:pPr>
        <w:tabs>
          <w:tab w:val="left" w:pos="1221"/>
        </w:tabs>
        <w:bidi/>
        <w:ind w:left="720"/>
        <w:jc w:val="both"/>
        <w:rPr>
          <w:rFonts w:cs="David" w:hint="cs"/>
          <w:rtl/>
        </w:rPr>
      </w:pPr>
      <w:r w:rsidRPr="00D84787">
        <w:rPr>
          <w:rFonts w:cs="David" w:hint="cs"/>
          <w:rtl/>
        </w:rPr>
        <w:t xml:space="preserve">2. הצעת חוק לימוד חובה (תיקון </w:t>
      </w:r>
      <w:r w:rsidRPr="00D84787">
        <w:rPr>
          <w:rFonts w:cs="David"/>
          <w:rtl/>
        </w:rPr>
        <w:t>–</w:t>
      </w:r>
      <w:r w:rsidRPr="00D84787">
        <w:rPr>
          <w:rFonts w:cs="David" w:hint="cs"/>
          <w:rtl/>
        </w:rPr>
        <w:t xml:space="preserve"> תשלומים בעת מצב מיוחד בעורף), התשס"ח-2008 </w:t>
      </w:r>
    </w:p>
    <w:p w14:paraId="42D21785" w14:textId="77777777" w:rsidR="00D84787" w:rsidRPr="00D84787" w:rsidRDefault="00D84787" w:rsidP="00D84787">
      <w:pPr>
        <w:tabs>
          <w:tab w:val="left" w:pos="1221"/>
        </w:tabs>
        <w:bidi/>
        <w:ind w:left="720"/>
        <w:jc w:val="both"/>
        <w:rPr>
          <w:rFonts w:cs="David" w:hint="cs"/>
          <w:rtl/>
        </w:rPr>
      </w:pPr>
      <w:r w:rsidRPr="00D84787">
        <w:rPr>
          <w:rFonts w:cs="David" w:hint="cs"/>
          <w:rtl/>
        </w:rPr>
        <w:t xml:space="preserve">   (פ/3454/17), של חברת הכנסת רונית תירוש.</w:t>
      </w:r>
    </w:p>
    <w:p w14:paraId="10DD2482" w14:textId="77777777" w:rsidR="00D84787" w:rsidRPr="00D84787" w:rsidRDefault="00D84787" w:rsidP="00D84787">
      <w:pPr>
        <w:tabs>
          <w:tab w:val="left" w:pos="1221"/>
        </w:tabs>
        <w:bidi/>
        <w:ind w:left="720"/>
        <w:jc w:val="both"/>
        <w:rPr>
          <w:rFonts w:cs="David" w:hint="cs"/>
          <w:rtl/>
        </w:rPr>
      </w:pPr>
      <w:r w:rsidRPr="00D84787">
        <w:rPr>
          <w:rFonts w:cs="David" w:hint="cs"/>
          <w:rtl/>
        </w:rPr>
        <w:t>3. הצעת חוק לתיקון פקודת מס הכנסה (זיכוי ממס לתושבי באר שבע והנגב), התשס"ח-</w:t>
      </w:r>
    </w:p>
    <w:p w14:paraId="0ECE44E1" w14:textId="77777777" w:rsidR="00D84787" w:rsidRPr="00D84787" w:rsidRDefault="00D84787" w:rsidP="00D84787">
      <w:pPr>
        <w:tabs>
          <w:tab w:val="left" w:pos="1221"/>
        </w:tabs>
        <w:bidi/>
        <w:ind w:left="720"/>
        <w:jc w:val="both"/>
        <w:rPr>
          <w:rFonts w:cs="David" w:hint="cs"/>
          <w:rtl/>
        </w:rPr>
      </w:pPr>
      <w:r w:rsidRPr="00D84787">
        <w:rPr>
          <w:rFonts w:cs="David" w:hint="cs"/>
          <w:rtl/>
        </w:rPr>
        <w:t xml:space="preserve">    2008 (פ/3442/17), של חבר הכנסת יעקב מרגי.</w:t>
      </w:r>
    </w:p>
    <w:p w14:paraId="1A352151" w14:textId="77777777" w:rsidR="00D84787" w:rsidRPr="00D84787" w:rsidRDefault="00D84787" w:rsidP="00D84787">
      <w:pPr>
        <w:tabs>
          <w:tab w:val="left" w:pos="1221"/>
        </w:tabs>
        <w:bidi/>
        <w:jc w:val="both"/>
        <w:rPr>
          <w:rFonts w:cs="David" w:hint="cs"/>
          <w:rtl/>
        </w:rPr>
      </w:pPr>
      <w:r w:rsidRPr="00D84787">
        <w:rPr>
          <w:rFonts w:cs="David" w:hint="cs"/>
          <w:rtl/>
        </w:rPr>
        <w:t xml:space="preserve">       ג.   בקשת חבר הכנסת יוסי ביילין להעברת הצעת חוק המקרקעין (תיקון </w:t>
      </w:r>
      <w:r w:rsidRPr="00D84787">
        <w:rPr>
          <w:rFonts w:cs="David"/>
          <w:rtl/>
        </w:rPr>
        <w:t>–</w:t>
      </w:r>
      <w:r w:rsidRPr="00D84787">
        <w:rPr>
          <w:rFonts w:cs="David" w:hint="cs"/>
          <w:rtl/>
        </w:rPr>
        <w:t xml:space="preserve"> מאבטחים בבתים </w:t>
      </w:r>
    </w:p>
    <w:p w14:paraId="034BCF09" w14:textId="77777777" w:rsidR="00D84787" w:rsidRPr="00D84787" w:rsidRDefault="00D84787" w:rsidP="00D84787">
      <w:pPr>
        <w:tabs>
          <w:tab w:val="left" w:pos="1221"/>
        </w:tabs>
        <w:bidi/>
        <w:jc w:val="both"/>
        <w:rPr>
          <w:rFonts w:cs="David" w:hint="cs"/>
          <w:rtl/>
        </w:rPr>
      </w:pPr>
      <w:r w:rsidRPr="00D84787">
        <w:rPr>
          <w:rFonts w:cs="David" w:hint="cs"/>
          <w:rtl/>
        </w:rPr>
        <w:t xml:space="preserve">             משותפים), התשס"ז-2006, מוועדת החוקה, חוק ומשפט לדיון בוועדת הפנים והגנת </w:t>
      </w:r>
    </w:p>
    <w:p w14:paraId="0E523F00" w14:textId="77777777" w:rsidR="00D84787" w:rsidRPr="00D84787" w:rsidRDefault="00D84787" w:rsidP="00D84787">
      <w:pPr>
        <w:tabs>
          <w:tab w:val="left" w:pos="1221"/>
        </w:tabs>
        <w:bidi/>
        <w:jc w:val="both"/>
        <w:rPr>
          <w:rFonts w:cs="David" w:hint="cs"/>
          <w:rtl/>
        </w:rPr>
      </w:pPr>
      <w:r w:rsidRPr="00D84787">
        <w:rPr>
          <w:rFonts w:cs="David" w:hint="cs"/>
          <w:rtl/>
        </w:rPr>
        <w:t xml:space="preserve">             הסביבה.</w:t>
      </w:r>
    </w:p>
    <w:p w14:paraId="0447955C" w14:textId="77777777" w:rsidR="00D84787" w:rsidRPr="00D84787" w:rsidRDefault="00D84787" w:rsidP="00D84787">
      <w:pPr>
        <w:numPr>
          <w:ilvl w:val="0"/>
          <w:numId w:val="2"/>
        </w:numPr>
        <w:tabs>
          <w:tab w:val="left" w:pos="1221"/>
        </w:tabs>
        <w:overflowPunct w:val="0"/>
        <w:autoSpaceDE w:val="0"/>
        <w:autoSpaceDN w:val="0"/>
        <w:bidi/>
        <w:adjustRightInd w:val="0"/>
        <w:ind w:right="0"/>
        <w:jc w:val="both"/>
        <w:textAlignment w:val="baseline"/>
        <w:rPr>
          <w:rFonts w:cs="David" w:hint="cs"/>
        </w:rPr>
      </w:pPr>
      <w:r w:rsidRPr="00D84787">
        <w:rPr>
          <w:rFonts w:cs="David" w:hint="cs"/>
          <w:rtl/>
        </w:rPr>
        <w:t xml:space="preserve">מינוי ממלא-מקום ליושבת-ראש הכנסת בעת היעדרה מן הארץ. </w:t>
      </w:r>
    </w:p>
    <w:p w14:paraId="493990EF" w14:textId="77777777" w:rsidR="00D84787" w:rsidRPr="00D84787" w:rsidRDefault="00D84787" w:rsidP="00D84787">
      <w:pPr>
        <w:numPr>
          <w:ilvl w:val="0"/>
          <w:numId w:val="2"/>
        </w:numPr>
        <w:tabs>
          <w:tab w:val="left" w:pos="1221"/>
        </w:tabs>
        <w:overflowPunct w:val="0"/>
        <w:autoSpaceDE w:val="0"/>
        <w:autoSpaceDN w:val="0"/>
        <w:bidi/>
        <w:adjustRightInd w:val="0"/>
        <w:ind w:right="0"/>
        <w:jc w:val="both"/>
        <w:textAlignment w:val="baseline"/>
        <w:rPr>
          <w:rFonts w:cs="David" w:hint="cs"/>
          <w:rtl/>
        </w:rPr>
      </w:pPr>
      <w:r w:rsidRPr="00D84787">
        <w:rPr>
          <w:rFonts w:cs="David" w:hint="cs"/>
          <w:rtl/>
        </w:rPr>
        <w:t xml:space="preserve">הצעת חוק הכנסת (תיקון מס' 27)(הסדרת פעולתם של שדלנים), התשס"ח-2007, הצעת חברי הכנסת גדעון סער ושלי יחימוביץ (פ/3130, כ/207) </w:t>
      </w:r>
      <w:r w:rsidRPr="00D84787">
        <w:rPr>
          <w:rFonts w:cs="David"/>
          <w:rtl/>
        </w:rPr>
        <w:t>–</w:t>
      </w:r>
      <w:r w:rsidRPr="00D84787">
        <w:rPr>
          <w:rFonts w:cs="David" w:hint="cs"/>
          <w:rtl/>
        </w:rPr>
        <w:t xml:space="preserve"> הכנה לקריאה שנייה ושלישית.</w:t>
      </w:r>
    </w:p>
    <w:p w14:paraId="407A089A" w14:textId="77777777" w:rsidR="00D84787" w:rsidRPr="00D84787" w:rsidRDefault="00D84787" w:rsidP="00D84787">
      <w:pPr>
        <w:tabs>
          <w:tab w:val="left" w:pos="1221"/>
        </w:tabs>
        <w:bidi/>
        <w:ind w:left="360"/>
        <w:jc w:val="both"/>
        <w:rPr>
          <w:rFonts w:cs="David" w:hint="cs"/>
          <w:b/>
          <w:bCs/>
          <w:rtl/>
        </w:rPr>
      </w:pPr>
    </w:p>
    <w:p w14:paraId="24A8C561" w14:textId="77777777" w:rsidR="00D84787" w:rsidRPr="00D84787" w:rsidRDefault="00D84787" w:rsidP="00D84787">
      <w:pPr>
        <w:bidi/>
        <w:jc w:val="both"/>
        <w:rPr>
          <w:rFonts w:cs="David"/>
          <w:b/>
          <w:bCs/>
          <w:u w:val="single"/>
          <w:rtl/>
        </w:rPr>
      </w:pPr>
      <w:r w:rsidRPr="00D84787">
        <w:rPr>
          <w:rFonts w:cs="David"/>
          <w:b/>
          <w:bCs/>
          <w:u w:val="single"/>
          <w:rtl/>
        </w:rPr>
        <w:t>נכחו</w:t>
      </w:r>
      <w:r w:rsidRPr="00D84787">
        <w:rPr>
          <w:rFonts w:cs="David"/>
          <w:rtl/>
        </w:rPr>
        <w:t>:</w:t>
      </w:r>
    </w:p>
    <w:p w14:paraId="79A8CE03" w14:textId="77777777" w:rsidR="00D84787" w:rsidRPr="00D84787" w:rsidRDefault="00D84787" w:rsidP="00D84787">
      <w:pPr>
        <w:bidi/>
        <w:jc w:val="both"/>
        <w:rPr>
          <w:rFonts w:cs="David"/>
          <w:rtl/>
        </w:rPr>
      </w:pPr>
    </w:p>
    <w:p w14:paraId="5BF436A2" w14:textId="77777777" w:rsidR="00D84787" w:rsidRPr="00D84787" w:rsidRDefault="00D84787" w:rsidP="00D84787">
      <w:pPr>
        <w:tabs>
          <w:tab w:val="left" w:pos="1788"/>
        </w:tabs>
        <w:bidi/>
        <w:jc w:val="both"/>
        <w:rPr>
          <w:rFonts w:cs="David"/>
          <w:rtl/>
        </w:rPr>
      </w:pPr>
      <w:r w:rsidRPr="00D84787">
        <w:rPr>
          <w:rFonts w:cs="David"/>
          <w:b/>
          <w:bCs/>
          <w:u w:val="single"/>
          <w:rtl/>
        </w:rPr>
        <w:t>חברי הוועדה</w:t>
      </w:r>
      <w:r w:rsidRPr="00D84787">
        <w:rPr>
          <w:rFonts w:cs="David"/>
          <w:rtl/>
        </w:rPr>
        <w:t>:</w:t>
      </w:r>
    </w:p>
    <w:p w14:paraId="42E0D445" w14:textId="77777777" w:rsidR="00D84787" w:rsidRPr="00D84787" w:rsidRDefault="00D84787" w:rsidP="00D84787">
      <w:pPr>
        <w:bidi/>
        <w:jc w:val="both"/>
        <w:rPr>
          <w:rFonts w:cs="David" w:hint="cs"/>
          <w:rtl/>
        </w:rPr>
      </w:pPr>
      <w:r w:rsidRPr="00D84787">
        <w:rPr>
          <w:rFonts w:cs="David" w:hint="cs"/>
          <w:rtl/>
        </w:rPr>
        <w:t xml:space="preserve">דוד טל </w:t>
      </w:r>
      <w:r w:rsidRPr="00D84787">
        <w:rPr>
          <w:rFonts w:cs="David"/>
          <w:rtl/>
        </w:rPr>
        <w:t>–</w:t>
      </w:r>
      <w:r w:rsidRPr="00D84787">
        <w:rPr>
          <w:rFonts w:cs="David" w:hint="cs"/>
          <w:rtl/>
        </w:rPr>
        <w:t xml:space="preserve"> היו"ר</w:t>
      </w:r>
    </w:p>
    <w:p w14:paraId="463C38BA" w14:textId="77777777" w:rsidR="00D84787" w:rsidRPr="00D84787" w:rsidRDefault="00D84787" w:rsidP="00D84787">
      <w:pPr>
        <w:bidi/>
        <w:jc w:val="both"/>
        <w:rPr>
          <w:rFonts w:cs="David" w:hint="cs"/>
          <w:rtl/>
        </w:rPr>
      </w:pPr>
      <w:r w:rsidRPr="00D84787">
        <w:rPr>
          <w:rFonts w:cs="David" w:hint="cs"/>
          <w:rtl/>
        </w:rPr>
        <w:t xml:space="preserve">גדעון סער </w:t>
      </w:r>
      <w:r w:rsidRPr="00D84787">
        <w:rPr>
          <w:rFonts w:cs="David"/>
          <w:rtl/>
        </w:rPr>
        <w:t>–</w:t>
      </w:r>
      <w:r w:rsidRPr="00D84787">
        <w:rPr>
          <w:rFonts w:cs="David" w:hint="cs"/>
          <w:rtl/>
        </w:rPr>
        <w:t xml:space="preserve"> מ"מ היו"ר</w:t>
      </w:r>
    </w:p>
    <w:p w14:paraId="0F59135C" w14:textId="77777777" w:rsidR="00D84787" w:rsidRPr="00D84787" w:rsidRDefault="00D84787" w:rsidP="00D84787">
      <w:pPr>
        <w:bidi/>
        <w:jc w:val="both"/>
        <w:rPr>
          <w:rFonts w:cs="David" w:hint="cs"/>
          <w:rtl/>
        </w:rPr>
      </w:pPr>
      <w:r w:rsidRPr="00D84787">
        <w:rPr>
          <w:rFonts w:cs="David" w:hint="cs"/>
          <w:rtl/>
        </w:rPr>
        <w:t>יולי יואל אדלשטיין</w:t>
      </w:r>
    </w:p>
    <w:p w14:paraId="67487774" w14:textId="77777777" w:rsidR="00D84787" w:rsidRPr="00D84787" w:rsidRDefault="00D84787" w:rsidP="00D84787">
      <w:pPr>
        <w:bidi/>
        <w:jc w:val="both"/>
        <w:rPr>
          <w:rFonts w:cs="David" w:hint="cs"/>
          <w:rtl/>
        </w:rPr>
      </w:pPr>
      <w:r w:rsidRPr="00D84787">
        <w:rPr>
          <w:rFonts w:cs="David" w:hint="cs"/>
          <w:rtl/>
        </w:rPr>
        <w:t>דוד אזולאי</w:t>
      </w:r>
    </w:p>
    <w:p w14:paraId="621B7E79" w14:textId="77777777" w:rsidR="00D84787" w:rsidRPr="00D84787" w:rsidRDefault="00D84787" w:rsidP="00D84787">
      <w:pPr>
        <w:bidi/>
        <w:jc w:val="both"/>
        <w:rPr>
          <w:rFonts w:cs="David" w:hint="cs"/>
          <w:rtl/>
        </w:rPr>
      </w:pPr>
      <w:r w:rsidRPr="00D84787">
        <w:rPr>
          <w:rFonts w:cs="David" w:hint="cs"/>
          <w:rtl/>
        </w:rPr>
        <w:t>רוברט אילטוב</w:t>
      </w:r>
    </w:p>
    <w:p w14:paraId="53CFBFEC" w14:textId="77777777" w:rsidR="00D84787" w:rsidRPr="00D84787" w:rsidRDefault="00D84787" w:rsidP="00D84787">
      <w:pPr>
        <w:bidi/>
        <w:jc w:val="both"/>
        <w:rPr>
          <w:rFonts w:cs="David" w:hint="cs"/>
          <w:rtl/>
        </w:rPr>
      </w:pPr>
      <w:r w:rsidRPr="00D84787">
        <w:rPr>
          <w:rFonts w:cs="David" w:hint="cs"/>
          <w:rtl/>
        </w:rPr>
        <w:t>אלי אפללו</w:t>
      </w:r>
    </w:p>
    <w:p w14:paraId="6402A403" w14:textId="77777777" w:rsidR="00D84787" w:rsidRPr="00D84787" w:rsidRDefault="00D84787" w:rsidP="00D84787">
      <w:pPr>
        <w:bidi/>
        <w:jc w:val="both"/>
        <w:rPr>
          <w:rFonts w:cs="David" w:hint="cs"/>
          <w:rtl/>
        </w:rPr>
      </w:pPr>
      <w:r w:rsidRPr="00D84787">
        <w:rPr>
          <w:rFonts w:cs="David" w:hint="cs"/>
          <w:rtl/>
        </w:rPr>
        <w:t>אליהו גבאי</w:t>
      </w:r>
    </w:p>
    <w:p w14:paraId="545AFAC7" w14:textId="77777777" w:rsidR="00D84787" w:rsidRPr="00D84787" w:rsidRDefault="00D84787" w:rsidP="00D84787">
      <w:pPr>
        <w:bidi/>
        <w:jc w:val="both"/>
        <w:rPr>
          <w:rFonts w:cs="David" w:hint="cs"/>
          <w:rtl/>
        </w:rPr>
      </w:pPr>
      <w:r w:rsidRPr="00D84787">
        <w:rPr>
          <w:rFonts w:cs="David" w:hint="cs"/>
          <w:rtl/>
        </w:rPr>
        <w:t>זהבה גלאון</w:t>
      </w:r>
    </w:p>
    <w:p w14:paraId="41538F84" w14:textId="77777777" w:rsidR="00D84787" w:rsidRPr="00D84787" w:rsidRDefault="00D84787" w:rsidP="00D84787">
      <w:pPr>
        <w:bidi/>
        <w:jc w:val="both"/>
        <w:rPr>
          <w:rFonts w:cs="David" w:hint="cs"/>
          <w:rtl/>
        </w:rPr>
      </w:pPr>
      <w:r w:rsidRPr="00D84787">
        <w:rPr>
          <w:rFonts w:cs="David" w:hint="cs"/>
          <w:rtl/>
        </w:rPr>
        <w:t>יצחק גלנטי</w:t>
      </w:r>
    </w:p>
    <w:p w14:paraId="3DB59205" w14:textId="77777777" w:rsidR="00D84787" w:rsidRPr="00D84787" w:rsidRDefault="00D84787" w:rsidP="00D84787">
      <w:pPr>
        <w:bidi/>
        <w:jc w:val="both"/>
        <w:rPr>
          <w:rFonts w:cs="David" w:hint="cs"/>
          <w:rtl/>
        </w:rPr>
      </w:pPr>
      <w:r w:rsidRPr="00D84787">
        <w:rPr>
          <w:rFonts w:cs="David" w:hint="cs"/>
          <w:rtl/>
        </w:rPr>
        <w:t>נסים זאב</w:t>
      </w:r>
    </w:p>
    <w:p w14:paraId="79AFA633" w14:textId="77777777" w:rsidR="00D84787" w:rsidRPr="00D84787" w:rsidRDefault="00D84787" w:rsidP="00D84787">
      <w:pPr>
        <w:bidi/>
        <w:jc w:val="both"/>
        <w:rPr>
          <w:rFonts w:cs="David" w:hint="cs"/>
          <w:rtl/>
        </w:rPr>
      </w:pPr>
      <w:r w:rsidRPr="00D84787">
        <w:rPr>
          <w:rFonts w:cs="David" w:hint="cs"/>
          <w:rtl/>
        </w:rPr>
        <w:t>יצחק זיו</w:t>
      </w:r>
    </w:p>
    <w:p w14:paraId="6287F14E" w14:textId="77777777" w:rsidR="00D84787" w:rsidRPr="00D84787" w:rsidRDefault="00D84787" w:rsidP="00D84787">
      <w:pPr>
        <w:bidi/>
        <w:jc w:val="both"/>
        <w:rPr>
          <w:rFonts w:cs="David" w:hint="cs"/>
          <w:rtl/>
        </w:rPr>
      </w:pPr>
      <w:r w:rsidRPr="00D84787">
        <w:rPr>
          <w:rFonts w:cs="David" w:hint="cs"/>
          <w:rtl/>
        </w:rPr>
        <w:t>אחמד טיבי</w:t>
      </w:r>
    </w:p>
    <w:p w14:paraId="14412411" w14:textId="77777777" w:rsidR="00D84787" w:rsidRPr="00D84787" w:rsidRDefault="00D84787" w:rsidP="00D84787">
      <w:pPr>
        <w:bidi/>
        <w:jc w:val="both"/>
        <w:rPr>
          <w:rFonts w:cs="David" w:hint="cs"/>
          <w:rtl/>
        </w:rPr>
      </w:pPr>
      <w:r w:rsidRPr="00D84787">
        <w:rPr>
          <w:rFonts w:cs="David" w:hint="cs"/>
          <w:rtl/>
        </w:rPr>
        <w:t>אסתרינה טרטמן</w:t>
      </w:r>
    </w:p>
    <w:p w14:paraId="221154C7" w14:textId="77777777" w:rsidR="00D84787" w:rsidRPr="00D84787" w:rsidRDefault="00D84787" w:rsidP="00D84787">
      <w:pPr>
        <w:bidi/>
        <w:jc w:val="both"/>
        <w:rPr>
          <w:rFonts w:cs="David" w:hint="cs"/>
          <w:rtl/>
        </w:rPr>
      </w:pPr>
      <w:r w:rsidRPr="00D84787">
        <w:rPr>
          <w:rFonts w:cs="David" w:hint="cs"/>
          <w:rtl/>
        </w:rPr>
        <w:t>שלי יחימוביץ</w:t>
      </w:r>
    </w:p>
    <w:p w14:paraId="0DEE1D67" w14:textId="77777777" w:rsidR="00D84787" w:rsidRPr="00D84787" w:rsidRDefault="00D84787" w:rsidP="00D84787">
      <w:pPr>
        <w:bidi/>
        <w:jc w:val="both"/>
        <w:rPr>
          <w:rFonts w:cs="David" w:hint="cs"/>
          <w:rtl/>
        </w:rPr>
      </w:pPr>
      <w:r w:rsidRPr="00D84787">
        <w:rPr>
          <w:rFonts w:cs="David" w:hint="cs"/>
          <w:rtl/>
        </w:rPr>
        <w:t>איתן כבל</w:t>
      </w:r>
    </w:p>
    <w:p w14:paraId="02EABA5C" w14:textId="77777777" w:rsidR="00D84787" w:rsidRPr="00D84787" w:rsidRDefault="00D84787" w:rsidP="00D84787">
      <w:pPr>
        <w:bidi/>
        <w:jc w:val="both"/>
        <w:rPr>
          <w:rFonts w:cs="David" w:hint="cs"/>
          <w:rtl/>
        </w:rPr>
      </w:pPr>
      <w:r w:rsidRPr="00D84787">
        <w:rPr>
          <w:rFonts w:cs="David" w:hint="cs"/>
          <w:rtl/>
        </w:rPr>
        <w:t>יעקב מרגי</w:t>
      </w:r>
    </w:p>
    <w:p w14:paraId="01FC08E8" w14:textId="77777777" w:rsidR="00D84787" w:rsidRPr="00D84787" w:rsidRDefault="00D84787" w:rsidP="00D84787">
      <w:pPr>
        <w:bidi/>
        <w:jc w:val="both"/>
        <w:rPr>
          <w:rFonts w:cs="David" w:hint="cs"/>
          <w:rtl/>
        </w:rPr>
      </w:pPr>
      <w:r w:rsidRPr="00D84787">
        <w:rPr>
          <w:rFonts w:cs="David" w:hint="cs"/>
          <w:rtl/>
        </w:rPr>
        <w:t>רונית תירוש</w:t>
      </w:r>
    </w:p>
    <w:p w14:paraId="3CEE6993" w14:textId="77777777" w:rsidR="00D84787" w:rsidRPr="00D84787" w:rsidRDefault="00D84787" w:rsidP="00D84787">
      <w:pPr>
        <w:bidi/>
        <w:jc w:val="both"/>
        <w:rPr>
          <w:rFonts w:cs="David" w:hint="cs"/>
          <w:rtl/>
        </w:rPr>
      </w:pPr>
    </w:p>
    <w:p w14:paraId="21550D35" w14:textId="77777777" w:rsidR="00D84787" w:rsidRPr="00D84787" w:rsidRDefault="00D84787" w:rsidP="00D84787">
      <w:pPr>
        <w:tabs>
          <w:tab w:val="left" w:pos="1788"/>
          <w:tab w:val="left" w:pos="3631"/>
        </w:tabs>
        <w:bidi/>
        <w:jc w:val="both"/>
        <w:rPr>
          <w:rFonts w:cs="David" w:hint="cs"/>
          <w:rtl/>
        </w:rPr>
      </w:pPr>
      <w:r w:rsidRPr="00D84787">
        <w:rPr>
          <w:rFonts w:cs="David"/>
          <w:b/>
          <w:bCs/>
          <w:u w:val="single"/>
          <w:rtl/>
        </w:rPr>
        <w:t>מוזמנים</w:t>
      </w:r>
      <w:r w:rsidRPr="00D84787">
        <w:rPr>
          <w:rFonts w:cs="David"/>
          <w:rtl/>
        </w:rPr>
        <w:t>:</w:t>
      </w:r>
    </w:p>
    <w:p w14:paraId="56E87029" w14:textId="77777777" w:rsidR="00D84787" w:rsidRPr="00D84787" w:rsidRDefault="00D84787" w:rsidP="00D84787">
      <w:pPr>
        <w:tabs>
          <w:tab w:val="left" w:pos="1788"/>
          <w:tab w:val="left" w:pos="3631"/>
        </w:tabs>
        <w:bidi/>
        <w:jc w:val="both"/>
        <w:rPr>
          <w:rFonts w:cs="David" w:hint="cs"/>
          <w:rtl/>
        </w:rPr>
      </w:pPr>
      <w:r w:rsidRPr="00D84787">
        <w:rPr>
          <w:rFonts w:cs="David" w:hint="cs"/>
          <w:rtl/>
        </w:rPr>
        <w:t>חה"כ אבישי ברוורמן</w:t>
      </w:r>
    </w:p>
    <w:p w14:paraId="2E23C0CB" w14:textId="77777777" w:rsidR="00D84787" w:rsidRPr="00D84787" w:rsidRDefault="00D84787" w:rsidP="00D84787">
      <w:pPr>
        <w:bidi/>
        <w:jc w:val="both"/>
        <w:rPr>
          <w:rFonts w:cs="David" w:hint="cs"/>
          <w:rtl/>
        </w:rPr>
      </w:pPr>
      <w:r w:rsidRPr="00D84787">
        <w:rPr>
          <w:rFonts w:cs="David" w:hint="cs"/>
          <w:rtl/>
        </w:rPr>
        <w:t>חה"כ מרינה סולודקין</w:t>
      </w:r>
    </w:p>
    <w:p w14:paraId="2CA7F4CD" w14:textId="77777777" w:rsidR="00D84787" w:rsidRPr="00D84787" w:rsidRDefault="00D84787" w:rsidP="00D84787">
      <w:pPr>
        <w:bidi/>
        <w:jc w:val="both"/>
        <w:rPr>
          <w:rFonts w:cs="David" w:hint="cs"/>
          <w:rtl/>
        </w:rPr>
      </w:pPr>
      <w:r w:rsidRPr="00D84787">
        <w:rPr>
          <w:rFonts w:cs="David" w:hint="cs"/>
          <w:rtl/>
        </w:rPr>
        <w:t>חה"כ יוחנן פלסנר</w:t>
      </w:r>
    </w:p>
    <w:p w14:paraId="42673A22" w14:textId="77777777" w:rsidR="00D84787" w:rsidRPr="00D84787" w:rsidRDefault="00D84787" w:rsidP="00D84787">
      <w:pPr>
        <w:bidi/>
        <w:jc w:val="both"/>
        <w:rPr>
          <w:rFonts w:cs="David" w:hint="cs"/>
          <w:rtl/>
        </w:rPr>
      </w:pPr>
      <w:r w:rsidRPr="00D84787">
        <w:rPr>
          <w:rFonts w:cs="David" w:hint="cs"/>
          <w:rtl/>
        </w:rPr>
        <w:t xml:space="preserve">דפנה גלוק </w:t>
      </w:r>
      <w:r w:rsidRPr="00D84787">
        <w:rPr>
          <w:rFonts w:cs="David" w:hint="cs"/>
          <w:rtl/>
        </w:rPr>
        <w:tab/>
      </w:r>
      <w:r w:rsidRPr="00D84787">
        <w:rPr>
          <w:rFonts w:cs="David" w:hint="cs"/>
          <w:rtl/>
        </w:rPr>
        <w:tab/>
        <w:t>- משרד המשפטים</w:t>
      </w:r>
    </w:p>
    <w:p w14:paraId="0D2E0624" w14:textId="77777777" w:rsidR="00D84787" w:rsidRPr="00D84787" w:rsidRDefault="00D84787" w:rsidP="00D84787">
      <w:pPr>
        <w:bidi/>
        <w:jc w:val="both"/>
        <w:rPr>
          <w:rFonts w:cs="David" w:hint="cs"/>
          <w:rtl/>
        </w:rPr>
      </w:pPr>
      <w:r w:rsidRPr="00D84787">
        <w:rPr>
          <w:rFonts w:cs="David" w:hint="cs"/>
          <w:rtl/>
        </w:rPr>
        <w:t>יעל גויסקי</w:t>
      </w:r>
      <w:r w:rsidRPr="00D84787">
        <w:rPr>
          <w:rFonts w:cs="David" w:hint="cs"/>
          <w:rtl/>
        </w:rPr>
        <w:tab/>
      </w:r>
      <w:r w:rsidRPr="00D84787">
        <w:rPr>
          <w:rFonts w:cs="David" w:hint="cs"/>
          <w:rtl/>
        </w:rPr>
        <w:tab/>
        <w:t>- לשכת עורכי-הדין</w:t>
      </w:r>
    </w:p>
    <w:p w14:paraId="39AE5A1C" w14:textId="77777777" w:rsidR="00D84787" w:rsidRPr="00D84787" w:rsidRDefault="00D84787" w:rsidP="00D84787">
      <w:pPr>
        <w:bidi/>
        <w:jc w:val="both"/>
        <w:rPr>
          <w:rFonts w:cs="David" w:hint="cs"/>
          <w:rtl/>
        </w:rPr>
      </w:pPr>
      <w:r w:rsidRPr="00D84787">
        <w:rPr>
          <w:rFonts w:cs="David" w:hint="cs"/>
          <w:rtl/>
        </w:rPr>
        <w:t>גבריאל אסולין</w:t>
      </w:r>
      <w:r w:rsidRPr="00D84787">
        <w:rPr>
          <w:rFonts w:cs="David" w:hint="cs"/>
          <w:rtl/>
        </w:rPr>
        <w:tab/>
        <w:t>- מתנדב, "מגמה ירוקה"</w:t>
      </w:r>
    </w:p>
    <w:p w14:paraId="70C3C580" w14:textId="77777777" w:rsidR="00D84787" w:rsidRPr="00D84787" w:rsidRDefault="00D84787" w:rsidP="00D84787">
      <w:pPr>
        <w:bidi/>
        <w:jc w:val="both"/>
        <w:rPr>
          <w:rFonts w:cs="David" w:hint="cs"/>
          <w:rtl/>
        </w:rPr>
      </w:pPr>
      <w:r w:rsidRPr="00D84787">
        <w:rPr>
          <w:rFonts w:cs="David" w:hint="cs"/>
          <w:rtl/>
        </w:rPr>
        <w:t xml:space="preserve">ארז גילהר </w:t>
      </w:r>
      <w:r w:rsidRPr="00D84787">
        <w:rPr>
          <w:rFonts w:cs="David" w:hint="cs"/>
          <w:rtl/>
        </w:rPr>
        <w:tab/>
      </w:r>
      <w:r w:rsidRPr="00D84787">
        <w:rPr>
          <w:rFonts w:cs="David" w:hint="cs"/>
          <w:rtl/>
        </w:rPr>
        <w:tab/>
        <w:t>- פוליסי</w:t>
      </w:r>
    </w:p>
    <w:p w14:paraId="217CBDD5" w14:textId="77777777" w:rsidR="00D84787" w:rsidRPr="00D84787" w:rsidRDefault="00D84787" w:rsidP="00D84787">
      <w:pPr>
        <w:bidi/>
        <w:jc w:val="both"/>
        <w:rPr>
          <w:rFonts w:cs="David" w:hint="cs"/>
          <w:rtl/>
        </w:rPr>
      </w:pPr>
      <w:r w:rsidRPr="00D84787">
        <w:rPr>
          <w:rFonts w:cs="David" w:hint="cs"/>
          <w:rtl/>
        </w:rPr>
        <w:t>צחי סמיה</w:t>
      </w:r>
      <w:r w:rsidRPr="00D84787">
        <w:rPr>
          <w:rFonts w:cs="David" w:hint="cs"/>
          <w:rtl/>
        </w:rPr>
        <w:tab/>
      </w:r>
      <w:r w:rsidRPr="00D84787">
        <w:rPr>
          <w:rFonts w:cs="David" w:hint="cs"/>
          <w:rtl/>
        </w:rPr>
        <w:tab/>
        <w:t>- פוליסי</w:t>
      </w:r>
    </w:p>
    <w:p w14:paraId="498B5172" w14:textId="77777777" w:rsidR="00D84787" w:rsidRPr="00D84787" w:rsidRDefault="00D84787" w:rsidP="00D84787">
      <w:pPr>
        <w:bidi/>
        <w:jc w:val="both"/>
        <w:rPr>
          <w:rFonts w:cs="David" w:hint="cs"/>
          <w:rtl/>
        </w:rPr>
      </w:pPr>
      <w:r w:rsidRPr="00D84787">
        <w:rPr>
          <w:rFonts w:cs="David" w:hint="cs"/>
          <w:rtl/>
        </w:rPr>
        <w:t>רות פרמינגר</w:t>
      </w:r>
      <w:r w:rsidRPr="00D84787">
        <w:rPr>
          <w:rFonts w:cs="David" w:hint="cs"/>
          <w:rtl/>
        </w:rPr>
        <w:tab/>
      </w:r>
      <w:r w:rsidRPr="00D84787">
        <w:rPr>
          <w:rFonts w:cs="David" w:hint="cs"/>
          <w:rtl/>
        </w:rPr>
        <w:tab/>
        <w:t>- תקשורת פלוס</w:t>
      </w:r>
    </w:p>
    <w:p w14:paraId="00C05DAE" w14:textId="77777777" w:rsidR="00D84787" w:rsidRPr="00D84787" w:rsidRDefault="00D84787" w:rsidP="00D84787">
      <w:pPr>
        <w:bidi/>
        <w:jc w:val="both"/>
        <w:rPr>
          <w:rFonts w:cs="David" w:hint="cs"/>
          <w:rtl/>
        </w:rPr>
      </w:pPr>
    </w:p>
    <w:p w14:paraId="6ED698D3" w14:textId="77777777" w:rsidR="00D84787" w:rsidRPr="00D84787" w:rsidRDefault="00D84787" w:rsidP="00D84787">
      <w:pPr>
        <w:bidi/>
        <w:jc w:val="both"/>
        <w:rPr>
          <w:rFonts w:cs="David" w:hint="cs"/>
          <w:rtl/>
        </w:rPr>
      </w:pPr>
    </w:p>
    <w:p w14:paraId="39B1D4D5" w14:textId="77777777" w:rsidR="00D84787" w:rsidRPr="00D84787" w:rsidRDefault="00D84787" w:rsidP="00D84787">
      <w:pPr>
        <w:bidi/>
        <w:jc w:val="both"/>
        <w:rPr>
          <w:rFonts w:cs="David" w:hint="cs"/>
          <w:rtl/>
        </w:rPr>
      </w:pPr>
    </w:p>
    <w:p w14:paraId="763ED042" w14:textId="77777777" w:rsidR="00D84787" w:rsidRPr="00D84787" w:rsidRDefault="00D84787" w:rsidP="00D84787">
      <w:pPr>
        <w:bidi/>
        <w:jc w:val="both"/>
        <w:rPr>
          <w:rFonts w:cs="David" w:hint="cs"/>
          <w:rtl/>
        </w:rPr>
      </w:pPr>
    </w:p>
    <w:p w14:paraId="62C86EDB" w14:textId="77777777" w:rsidR="00D84787" w:rsidRPr="00D84787" w:rsidRDefault="00D84787" w:rsidP="00D84787">
      <w:pPr>
        <w:bidi/>
        <w:jc w:val="both"/>
        <w:rPr>
          <w:rFonts w:cs="David" w:hint="cs"/>
          <w:rtl/>
        </w:rPr>
      </w:pPr>
      <w:r w:rsidRPr="00D84787">
        <w:rPr>
          <w:rFonts w:cs="David" w:hint="cs"/>
          <w:rtl/>
        </w:rPr>
        <w:t>אורלי בן-שמאי</w:t>
      </w:r>
      <w:r w:rsidRPr="00D84787">
        <w:rPr>
          <w:rFonts w:cs="David" w:hint="cs"/>
          <w:rtl/>
        </w:rPr>
        <w:tab/>
        <w:t>- אימפקט</w:t>
      </w:r>
    </w:p>
    <w:p w14:paraId="3E51C391" w14:textId="77777777" w:rsidR="00D84787" w:rsidRPr="00D84787" w:rsidRDefault="00D84787" w:rsidP="00D84787">
      <w:pPr>
        <w:bidi/>
        <w:jc w:val="both"/>
        <w:rPr>
          <w:rFonts w:cs="David" w:hint="cs"/>
          <w:rtl/>
        </w:rPr>
      </w:pPr>
      <w:r w:rsidRPr="00D84787">
        <w:rPr>
          <w:rFonts w:cs="David" w:hint="cs"/>
          <w:rtl/>
        </w:rPr>
        <w:t>מיכל צזנה</w:t>
      </w:r>
      <w:r w:rsidRPr="00D84787">
        <w:rPr>
          <w:rFonts w:cs="David" w:hint="cs"/>
          <w:rtl/>
        </w:rPr>
        <w:tab/>
      </w:r>
      <w:r w:rsidRPr="00D84787">
        <w:rPr>
          <w:rFonts w:cs="David" w:hint="cs"/>
          <w:rtl/>
        </w:rPr>
        <w:tab/>
        <w:t>- גלעד, יחסי ממשל ולובינג</w:t>
      </w:r>
    </w:p>
    <w:p w14:paraId="61C85CC1" w14:textId="77777777" w:rsidR="00D84787" w:rsidRPr="00D84787" w:rsidRDefault="00D84787" w:rsidP="00D84787">
      <w:pPr>
        <w:bidi/>
        <w:jc w:val="both"/>
        <w:rPr>
          <w:rFonts w:cs="David" w:hint="cs"/>
          <w:rtl/>
        </w:rPr>
      </w:pPr>
      <w:r w:rsidRPr="00D84787">
        <w:rPr>
          <w:rFonts w:cs="David" w:hint="cs"/>
          <w:rtl/>
        </w:rPr>
        <w:t>דפנה כהן</w:t>
      </w:r>
      <w:r w:rsidRPr="00D84787">
        <w:rPr>
          <w:rFonts w:cs="David" w:hint="cs"/>
          <w:rtl/>
        </w:rPr>
        <w:tab/>
      </w:r>
      <w:r w:rsidRPr="00D84787">
        <w:rPr>
          <w:rFonts w:cs="David" w:hint="cs"/>
          <w:rtl/>
        </w:rPr>
        <w:tab/>
        <w:t>- כהן רימון כהן</w:t>
      </w:r>
    </w:p>
    <w:p w14:paraId="5E9B321A" w14:textId="77777777" w:rsidR="00D84787" w:rsidRPr="00D84787" w:rsidRDefault="00D84787" w:rsidP="00D84787">
      <w:pPr>
        <w:bidi/>
        <w:jc w:val="both"/>
        <w:rPr>
          <w:rFonts w:cs="David" w:hint="cs"/>
          <w:rtl/>
        </w:rPr>
      </w:pPr>
      <w:r w:rsidRPr="00D84787">
        <w:rPr>
          <w:rFonts w:cs="David" w:hint="cs"/>
          <w:rtl/>
        </w:rPr>
        <w:t>נועה גונן</w:t>
      </w:r>
      <w:r w:rsidRPr="00D84787">
        <w:rPr>
          <w:rFonts w:cs="David" w:hint="cs"/>
          <w:rtl/>
        </w:rPr>
        <w:tab/>
      </w:r>
      <w:r w:rsidRPr="00D84787">
        <w:rPr>
          <w:rFonts w:cs="David" w:hint="cs"/>
          <w:rtl/>
        </w:rPr>
        <w:tab/>
        <w:t>- גורן אמיר</w:t>
      </w:r>
    </w:p>
    <w:p w14:paraId="02DDEF0F" w14:textId="77777777" w:rsidR="00D84787" w:rsidRPr="00D84787" w:rsidRDefault="00D84787" w:rsidP="00D84787">
      <w:pPr>
        <w:bidi/>
        <w:jc w:val="both"/>
        <w:rPr>
          <w:rFonts w:cs="David" w:hint="cs"/>
          <w:rtl/>
        </w:rPr>
      </w:pPr>
      <w:r w:rsidRPr="00D84787">
        <w:rPr>
          <w:rFonts w:cs="David" w:hint="cs"/>
          <w:rtl/>
        </w:rPr>
        <w:t xml:space="preserve">אהרון חזות </w:t>
      </w:r>
      <w:r w:rsidRPr="00D84787">
        <w:rPr>
          <w:rFonts w:cs="David" w:hint="cs"/>
          <w:rtl/>
        </w:rPr>
        <w:tab/>
      </w:r>
      <w:r w:rsidRPr="00D84787">
        <w:rPr>
          <w:rFonts w:cs="David" w:hint="cs"/>
          <w:rtl/>
        </w:rPr>
        <w:tab/>
        <w:t>- יושב-ראש ועד חקלאי גוש קטיף</w:t>
      </w:r>
    </w:p>
    <w:p w14:paraId="1728BD3C" w14:textId="77777777" w:rsidR="00D84787" w:rsidRPr="00D84787" w:rsidRDefault="00D84787" w:rsidP="00D84787">
      <w:pPr>
        <w:bidi/>
        <w:jc w:val="both"/>
        <w:rPr>
          <w:rFonts w:cs="David" w:hint="cs"/>
          <w:rtl/>
        </w:rPr>
      </w:pPr>
    </w:p>
    <w:p w14:paraId="10F075C7" w14:textId="77777777" w:rsidR="00D84787" w:rsidRPr="00D84787" w:rsidRDefault="00D84787" w:rsidP="00D84787">
      <w:pPr>
        <w:bidi/>
        <w:jc w:val="both"/>
        <w:rPr>
          <w:rFonts w:cs="David" w:hint="cs"/>
          <w:rtl/>
        </w:rPr>
      </w:pPr>
    </w:p>
    <w:p w14:paraId="73E308A4" w14:textId="77777777" w:rsidR="00D84787" w:rsidRPr="00D84787" w:rsidRDefault="00D84787" w:rsidP="00D84787">
      <w:pPr>
        <w:bidi/>
        <w:jc w:val="both"/>
        <w:rPr>
          <w:rFonts w:cs="David" w:hint="cs"/>
          <w:b/>
          <w:bCs/>
          <w:u w:val="single"/>
          <w:rtl/>
        </w:rPr>
      </w:pPr>
    </w:p>
    <w:p w14:paraId="67CF6201" w14:textId="77777777" w:rsidR="00D84787" w:rsidRPr="00D84787" w:rsidRDefault="00D84787" w:rsidP="00D84787">
      <w:pPr>
        <w:bidi/>
        <w:jc w:val="both"/>
        <w:rPr>
          <w:rFonts w:cs="David" w:hint="cs"/>
          <w:rtl/>
        </w:rPr>
      </w:pPr>
      <w:r w:rsidRPr="00D84787">
        <w:rPr>
          <w:rFonts w:cs="David" w:hint="cs"/>
          <w:b/>
          <w:bCs/>
          <w:u w:val="single"/>
          <w:rtl/>
        </w:rPr>
        <w:t>מזכיר הכנסת:</w:t>
      </w:r>
      <w:r w:rsidRPr="00D84787">
        <w:rPr>
          <w:rFonts w:cs="David" w:hint="cs"/>
          <w:rtl/>
        </w:rPr>
        <w:tab/>
      </w:r>
      <w:r w:rsidRPr="00D84787">
        <w:rPr>
          <w:rFonts w:cs="David" w:hint="cs"/>
          <w:rtl/>
        </w:rPr>
        <w:tab/>
        <w:t>איל ינון</w:t>
      </w:r>
    </w:p>
    <w:p w14:paraId="19EFA5E5" w14:textId="77777777" w:rsidR="00D84787" w:rsidRPr="00D84787" w:rsidRDefault="00D84787" w:rsidP="00D84787">
      <w:pPr>
        <w:bidi/>
        <w:jc w:val="both"/>
        <w:rPr>
          <w:rFonts w:cs="David" w:hint="cs"/>
          <w:b/>
          <w:bCs/>
          <w:u w:val="single"/>
          <w:rtl/>
        </w:rPr>
      </w:pPr>
    </w:p>
    <w:p w14:paraId="19BBFA64" w14:textId="77777777" w:rsidR="00D84787" w:rsidRPr="00D84787" w:rsidRDefault="00D84787" w:rsidP="00D84787">
      <w:pPr>
        <w:bidi/>
        <w:jc w:val="both"/>
        <w:rPr>
          <w:rFonts w:cs="David" w:hint="cs"/>
          <w:rtl/>
        </w:rPr>
      </w:pPr>
      <w:r w:rsidRPr="00D84787">
        <w:rPr>
          <w:rFonts w:cs="David" w:hint="cs"/>
          <w:b/>
          <w:bCs/>
          <w:u w:val="single"/>
          <w:rtl/>
        </w:rPr>
        <w:t>סגנית מזכיר הכנסת:</w:t>
      </w:r>
      <w:r w:rsidRPr="00D84787">
        <w:rPr>
          <w:rFonts w:cs="David" w:hint="cs"/>
          <w:rtl/>
        </w:rPr>
        <w:tab/>
        <w:t>ירדנה מלר-הורוביץ</w:t>
      </w:r>
    </w:p>
    <w:p w14:paraId="5B818AA5" w14:textId="77777777" w:rsidR="00D84787" w:rsidRPr="00D84787" w:rsidRDefault="00D84787" w:rsidP="00D84787">
      <w:pPr>
        <w:bidi/>
        <w:jc w:val="both"/>
        <w:rPr>
          <w:rFonts w:cs="David" w:hint="cs"/>
          <w:b/>
          <w:bCs/>
          <w:u w:val="single"/>
          <w:rtl/>
        </w:rPr>
      </w:pPr>
    </w:p>
    <w:p w14:paraId="13B0BE40" w14:textId="77777777" w:rsidR="00D84787" w:rsidRPr="00D84787" w:rsidRDefault="00D84787" w:rsidP="00D84787">
      <w:pPr>
        <w:bidi/>
        <w:jc w:val="both"/>
        <w:rPr>
          <w:rFonts w:cs="David" w:hint="cs"/>
          <w:rtl/>
        </w:rPr>
      </w:pPr>
      <w:r w:rsidRPr="00D84787">
        <w:rPr>
          <w:rFonts w:cs="David" w:hint="cs"/>
          <w:b/>
          <w:bCs/>
          <w:u w:val="single"/>
          <w:rtl/>
        </w:rPr>
        <w:t>סגן מזכיר הכנסת:</w:t>
      </w:r>
      <w:r w:rsidRPr="00D84787">
        <w:rPr>
          <w:rFonts w:cs="David" w:hint="cs"/>
          <w:rtl/>
        </w:rPr>
        <w:tab/>
        <w:t>נאזם בדר</w:t>
      </w:r>
    </w:p>
    <w:p w14:paraId="7E7F5CB6" w14:textId="77777777" w:rsidR="00D84787" w:rsidRPr="00D84787" w:rsidRDefault="00D84787" w:rsidP="00D84787">
      <w:pPr>
        <w:bidi/>
        <w:jc w:val="both"/>
        <w:rPr>
          <w:rFonts w:cs="David" w:hint="cs"/>
          <w:rtl/>
        </w:rPr>
      </w:pPr>
    </w:p>
    <w:p w14:paraId="7714AC8C" w14:textId="77777777" w:rsidR="00D84787" w:rsidRPr="00D84787" w:rsidRDefault="00D84787" w:rsidP="00D84787">
      <w:pPr>
        <w:tabs>
          <w:tab w:val="left" w:pos="1930"/>
        </w:tabs>
        <w:bidi/>
        <w:jc w:val="both"/>
        <w:rPr>
          <w:rFonts w:cs="David" w:hint="cs"/>
          <w:rtl/>
        </w:rPr>
      </w:pPr>
      <w:r w:rsidRPr="00D84787">
        <w:rPr>
          <w:rFonts w:cs="David"/>
          <w:b/>
          <w:bCs/>
          <w:u w:val="single"/>
          <w:rtl/>
        </w:rPr>
        <w:t>יוע</w:t>
      </w:r>
      <w:r w:rsidRPr="00D84787">
        <w:rPr>
          <w:rFonts w:cs="David" w:hint="cs"/>
          <w:b/>
          <w:bCs/>
          <w:u w:val="single"/>
          <w:rtl/>
        </w:rPr>
        <w:t>צת</w:t>
      </w:r>
      <w:r w:rsidRPr="00D84787">
        <w:rPr>
          <w:rFonts w:cs="David"/>
          <w:b/>
          <w:bCs/>
          <w:u w:val="single"/>
          <w:rtl/>
        </w:rPr>
        <w:t xml:space="preserve"> משפטי</w:t>
      </w:r>
      <w:r w:rsidRPr="00D84787">
        <w:rPr>
          <w:rFonts w:cs="David" w:hint="cs"/>
          <w:b/>
          <w:bCs/>
          <w:u w:val="single"/>
          <w:rtl/>
        </w:rPr>
        <w:t>ת</w:t>
      </w:r>
      <w:r w:rsidRPr="00D84787">
        <w:rPr>
          <w:rFonts w:cs="David"/>
          <w:rtl/>
        </w:rPr>
        <w:t>:</w:t>
      </w:r>
      <w:r w:rsidRPr="00D84787">
        <w:rPr>
          <w:rFonts w:cs="David" w:hint="cs"/>
          <w:rtl/>
        </w:rPr>
        <w:tab/>
      </w:r>
      <w:r w:rsidRPr="00D84787">
        <w:rPr>
          <w:rFonts w:cs="David" w:hint="cs"/>
          <w:rtl/>
        </w:rPr>
        <w:tab/>
        <w:t>ארבל אסטרחן</w:t>
      </w:r>
    </w:p>
    <w:p w14:paraId="6F2C6F91" w14:textId="77777777" w:rsidR="00D84787" w:rsidRPr="00D84787" w:rsidRDefault="00D84787" w:rsidP="00D84787">
      <w:pPr>
        <w:bidi/>
        <w:jc w:val="both"/>
        <w:rPr>
          <w:rFonts w:cs="David" w:hint="cs"/>
          <w:rtl/>
        </w:rPr>
      </w:pPr>
      <w:r w:rsidRPr="00D84787">
        <w:rPr>
          <w:rFonts w:cs="David" w:hint="cs"/>
          <w:rtl/>
        </w:rPr>
        <w:tab/>
      </w:r>
      <w:r w:rsidRPr="00D84787">
        <w:rPr>
          <w:rFonts w:cs="David" w:hint="cs"/>
          <w:rtl/>
        </w:rPr>
        <w:tab/>
      </w:r>
      <w:r w:rsidRPr="00D84787">
        <w:rPr>
          <w:rFonts w:cs="David" w:hint="cs"/>
          <w:rtl/>
        </w:rPr>
        <w:tab/>
        <w:t>שלומי בלבן - מתמחה</w:t>
      </w:r>
      <w:r w:rsidRPr="00D84787">
        <w:rPr>
          <w:rFonts w:cs="David" w:hint="cs"/>
          <w:rtl/>
        </w:rPr>
        <w:tab/>
      </w:r>
    </w:p>
    <w:p w14:paraId="16C0FF7F" w14:textId="77777777" w:rsidR="00D84787" w:rsidRPr="00D84787" w:rsidRDefault="00D84787" w:rsidP="00D84787">
      <w:pPr>
        <w:tabs>
          <w:tab w:val="left" w:pos="1930"/>
        </w:tabs>
        <w:bidi/>
        <w:jc w:val="both"/>
        <w:rPr>
          <w:rFonts w:cs="David" w:hint="cs"/>
          <w:b/>
          <w:bCs/>
          <w:u w:val="single"/>
          <w:rtl/>
        </w:rPr>
      </w:pPr>
    </w:p>
    <w:p w14:paraId="05165B52" w14:textId="77777777" w:rsidR="00D84787" w:rsidRPr="00D84787" w:rsidRDefault="00D84787" w:rsidP="00D84787">
      <w:pPr>
        <w:tabs>
          <w:tab w:val="left" w:pos="1930"/>
        </w:tabs>
        <w:bidi/>
        <w:jc w:val="both"/>
        <w:rPr>
          <w:rFonts w:cs="David" w:hint="cs"/>
          <w:b/>
          <w:bCs/>
          <w:rtl/>
        </w:rPr>
      </w:pPr>
      <w:r w:rsidRPr="00D84787">
        <w:rPr>
          <w:rFonts w:cs="David"/>
          <w:b/>
          <w:bCs/>
          <w:u w:val="single"/>
          <w:rtl/>
        </w:rPr>
        <w:t>מנהלת הוועדה</w:t>
      </w:r>
      <w:r w:rsidRPr="00D84787">
        <w:rPr>
          <w:rFonts w:cs="David"/>
          <w:rtl/>
        </w:rPr>
        <w:t>:</w:t>
      </w:r>
      <w:r w:rsidRPr="00D84787">
        <w:rPr>
          <w:rFonts w:cs="David" w:hint="cs"/>
          <w:rtl/>
        </w:rPr>
        <w:tab/>
      </w:r>
      <w:r w:rsidRPr="00D84787">
        <w:rPr>
          <w:rFonts w:cs="David" w:hint="cs"/>
          <w:rtl/>
        </w:rPr>
        <w:tab/>
        <w:t>אתי בן-יוסף</w:t>
      </w:r>
    </w:p>
    <w:p w14:paraId="45BA0466" w14:textId="77777777" w:rsidR="00D84787" w:rsidRPr="00D84787" w:rsidRDefault="00D84787" w:rsidP="00D84787">
      <w:pPr>
        <w:bidi/>
        <w:jc w:val="both"/>
        <w:rPr>
          <w:rFonts w:cs="David"/>
          <w:rtl/>
        </w:rPr>
      </w:pPr>
    </w:p>
    <w:p w14:paraId="0C478BF5" w14:textId="77777777" w:rsidR="00D84787" w:rsidRPr="00D84787" w:rsidRDefault="00D84787" w:rsidP="00D84787">
      <w:pPr>
        <w:tabs>
          <w:tab w:val="left" w:pos="1930"/>
        </w:tabs>
        <w:bidi/>
        <w:jc w:val="both"/>
        <w:rPr>
          <w:rFonts w:cs="David" w:hint="cs"/>
          <w:rtl/>
        </w:rPr>
      </w:pPr>
      <w:r w:rsidRPr="00D84787">
        <w:rPr>
          <w:rFonts w:cs="David" w:hint="cs"/>
          <w:b/>
          <w:bCs/>
          <w:u w:val="single"/>
          <w:rtl/>
        </w:rPr>
        <w:t>קצרנית פרלמנטרית</w:t>
      </w:r>
      <w:r w:rsidRPr="00D84787">
        <w:rPr>
          <w:rFonts w:cs="David"/>
          <w:rtl/>
        </w:rPr>
        <w:t>:</w:t>
      </w:r>
      <w:r w:rsidRPr="00D84787">
        <w:rPr>
          <w:rFonts w:cs="David" w:hint="cs"/>
          <w:rtl/>
        </w:rPr>
        <w:tab/>
      </w:r>
      <w:r w:rsidRPr="00D84787">
        <w:rPr>
          <w:rFonts w:cs="David" w:hint="cs"/>
          <w:rtl/>
        </w:rPr>
        <w:tab/>
        <w:t>טלי רם</w:t>
      </w:r>
    </w:p>
    <w:p w14:paraId="2FD0F3BF" w14:textId="77777777" w:rsidR="00D84787" w:rsidRPr="00D84787" w:rsidRDefault="00D84787" w:rsidP="00D84787">
      <w:pPr>
        <w:bidi/>
        <w:jc w:val="both"/>
        <w:rPr>
          <w:rFonts w:cs="David" w:hint="cs"/>
          <w:b/>
          <w:bCs/>
          <w:rtl/>
        </w:rPr>
      </w:pPr>
    </w:p>
    <w:p w14:paraId="7E23B3A2" w14:textId="77777777" w:rsidR="00D84787" w:rsidRPr="00D84787" w:rsidRDefault="00D84787" w:rsidP="00D84787">
      <w:pPr>
        <w:pStyle w:val="Heading5"/>
        <w:rPr>
          <w:rFonts w:hint="cs"/>
          <w:sz w:val="24"/>
          <w:rtl/>
        </w:rPr>
      </w:pPr>
    </w:p>
    <w:p w14:paraId="3AAF5878" w14:textId="77777777" w:rsidR="00D84787" w:rsidRPr="00D84787" w:rsidRDefault="00D84787" w:rsidP="00D84787">
      <w:pPr>
        <w:pStyle w:val="Heading5"/>
        <w:rPr>
          <w:sz w:val="24"/>
          <w:rtl/>
        </w:rPr>
      </w:pPr>
      <w:r w:rsidRPr="00D84787">
        <w:rPr>
          <w:sz w:val="24"/>
          <w:rtl/>
        </w:rPr>
        <w:t xml:space="preserve"> </w:t>
      </w:r>
    </w:p>
    <w:p w14:paraId="73E1CEEE" w14:textId="77777777" w:rsidR="00D84787" w:rsidRPr="00D84787" w:rsidRDefault="00D84787" w:rsidP="00D84787">
      <w:pPr>
        <w:bidi/>
        <w:jc w:val="both"/>
        <w:rPr>
          <w:rFonts w:cs="David" w:hint="cs"/>
          <w:rtl/>
        </w:rPr>
      </w:pPr>
    </w:p>
    <w:p w14:paraId="38CC6A69" w14:textId="77777777" w:rsidR="00D84787" w:rsidRPr="00D84787" w:rsidRDefault="00D84787" w:rsidP="00D84787">
      <w:pPr>
        <w:numPr>
          <w:ilvl w:val="0"/>
          <w:numId w:val="3"/>
        </w:numPr>
        <w:tabs>
          <w:tab w:val="left" w:pos="1221"/>
        </w:tabs>
        <w:overflowPunct w:val="0"/>
        <w:autoSpaceDE w:val="0"/>
        <w:autoSpaceDN w:val="0"/>
        <w:bidi/>
        <w:adjustRightInd w:val="0"/>
        <w:ind w:right="0"/>
        <w:jc w:val="both"/>
        <w:textAlignment w:val="baseline"/>
        <w:rPr>
          <w:rFonts w:cs="David" w:hint="cs"/>
          <w:b/>
          <w:bCs/>
          <w:u w:val="single"/>
          <w:rtl/>
        </w:rPr>
      </w:pPr>
      <w:r w:rsidRPr="00D84787">
        <w:rPr>
          <w:rFonts w:cs="David"/>
          <w:rtl/>
        </w:rPr>
        <w:br w:type="page"/>
      </w:r>
      <w:r w:rsidRPr="00D84787">
        <w:rPr>
          <w:rFonts w:cs="David" w:hint="cs"/>
          <w:b/>
          <w:bCs/>
          <w:u w:val="single"/>
          <w:rtl/>
        </w:rPr>
        <w:lastRenderedPageBreak/>
        <w:t>קביעת מסגרת הדיון להצעות להביע אי-אמון בממשלה</w:t>
      </w:r>
    </w:p>
    <w:p w14:paraId="151B11FE" w14:textId="77777777" w:rsidR="00D84787" w:rsidRDefault="00D84787" w:rsidP="00D84787">
      <w:pPr>
        <w:bidi/>
        <w:jc w:val="both"/>
        <w:rPr>
          <w:rFonts w:cs="David" w:hint="cs"/>
          <w:rtl/>
        </w:rPr>
      </w:pPr>
    </w:p>
    <w:p w14:paraId="4A8DFA91" w14:textId="77777777" w:rsidR="00D84787" w:rsidRPr="00D84787" w:rsidRDefault="00D84787" w:rsidP="00D84787">
      <w:pPr>
        <w:bidi/>
        <w:jc w:val="both"/>
        <w:rPr>
          <w:rFonts w:cs="David" w:hint="cs"/>
          <w:rtl/>
        </w:rPr>
      </w:pPr>
    </w:p>
    <w:p w14:paraId="43D2567B"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774C834C" w14:textId="77777777" w:rsidR="00D84787" w:rsidRPr="00D84787" w:rsidRDefault="00D84787" w:rsidP="00D84787">
      <w:pPr>
        <w:bidi/>
        <w:jc w:val="both"/>
        <w:rPr>
          <w:rFonts w:cs="David" w:hint="cs"/>
          <w:rtl/>
        </w:rPr>
      </w:pPr>
    </w:p>
    <w:p w14:paraId="4D55F9E9" w14:textId="77777777" w:rsidR="00D84787" w:rsidRPr="00D84787" w:rsidRDefault="00D84787" w:rsidP="00D84787">
      <w:pPr>
        <w:bidi/>
        <w:jc w:val="both"/>
        <w:rPr>
          <w:rFonts w:cs="David" w:hint="cs"/>
          <w:rtl/>
        </w:rPr>
      </w:pPr>
      <w:r w:rsidRPr="00D84787">
        <w:rPr>
          <w:rFonts w:cs="David" w:hint="cs"/>
          <w:rtl/>
        </w:rPr>
        <w:tab/>
        <w:t>בוקר טוב. אני מתכבד לפתוח את ישיבת ועדת הכנסת. על סדר-היום קביעת מסגרת דיון להצעות להביע אי- אמון בממשלה.</w:t>
      </w:r>
    </w:p>
    <w:p w14:paraId="766150DC" w14:textId="77777777" w:rsidR="00D84787" w:rsidRPr="00D84787" w:rsidRDefault="00D84787" w:rsidP="00D84787">
      <w:pPr>
        <w:bidi/>
        <w:jc w:val="both"/>
        <w:rPr>
          <w:rFonts w:cs="David" w:hint="cs"/>
          <w:rtl/>
        </w:rPr>
      </w:pPr>
    </w:p>
    <w:p w14:paraId="0E67F35F" w14:textId="77777777" w:rsidR="00D84787" w:rsidRPr="00D84787" w:rsidRDefault="00D84787" w:rsidP="00D84787">
      <w:pPr>
        <w:bidi/>
        <w:jc w:val="both"/>
        <w:rPr>
          <w:rFonts w:cs="David" w:hint="cs"/>
          <w:rtl/>
        </w:rPr>
      </w:pPr>
      <w:r w:rsidRPr="00D84787">
        <w:rPr>
          <w:rFonts w:cs="David" w:hint="cs"/>
          <w:rtl/>
        </w:rPr>
        <w:tab/>
        <w:t>סיעות איחוד-לאומי-מפד"ל-יהדות התורה, מרצ-רע"מ-תע"ל-חד"ש-בל"ד, הליכוד וישראל ביתנו הגישו הצעות להביע אי-אמון בממשלה, בשל:</w:t>
      </w:r>
    </w:p>
    <w:p w14:paraId="44F04945" w14:textId="77777777" w:rsidR="00D84787" w:rsidRPr="00D84787" w:rsidRDefault="00D84787" w:rsidP="00D84787">
      <w:pPr>
        <w:bidi/>
        <w:jc w:val="both"/>
        <w:rPr>
          <w:rFonts w:cs="David" w:hint="cs"/>
          <w:rtl/>
        </w:rPr>
      </w:pPr>
    </w:p>
    <w:p w14:paraId="5137BA07" w14:textId="77777777" w:rsidR="00D84787" w:rsidRPr="00D84787" w:rsidRDefault="00D84787" w:rsidP="00D84787">
      <w:pPr>
        <w:numPr>
          <w:ilvl w:val="0"/>
          <w:numId w:val="4"/>
        </w:numPr>
        <w:overflowPunct w:val="0"/>
        <w:autoSpaceDE w:val="0"/>
        <w:autoSpaceDN w:val="0"/>
        <w:bidi/>
        <w:adjustRightInd w:val="0"/>
        <w:ind w:right="0"/>
        <w:jc w:val="both"/>
        <w:textAlignment w:val="baseline"/>
        <w:rPr>
          <w:rFonts w:cs="David" w:hint="cs"/>
          <w:rtl/>
        </w:rPr>
      </w:pPr>
      <w:r w:rsidRPr="00D84787">
        <w:rPr>
          <w:rFonts w:cs="David" w:hint="cs"/>
          <w:rtl/>
        </w:rPr>
        <w:t>צעדי שרת החינוך נגד מערכת החינוך הדתית, של איחוד לאומי-מפד"ל-יהדות התורה; המועמד להרכיב את הממשלה הינו חבר הכנסת בנימין אלון.</w:t>
      </w:r>
    </w:p>
    <w:p w14:paraId="61E86FD7" w14:textId="77777777" w:rsidR="00D84787" w:rsidRPr="00D84787" w:rsidRDefault="00D84787" w:rsidP="00D84787">
      <w:pPr>
        <w:bidi/>
        <w:jc w:val="both"/>
        <w:rPr>
          <w:rFonts w:cs="David" w:hint="cs"/>
          <w:rtl/>
        </w:rPr>
      </w:pPr>
    </w:p>
    <w:p w14:paraId="2D176805" w14:textId="77777777" w:rsidR="00D84787" w:rsidRPr="00D84787" w:rsidRDefault="00D84787" w:rsidP="00D84787">
      <w:pPr>
        <w:numPr>
          <w:ilvl w:val="0"/>
          <w:numId w:val="4"/>
        </w:numPr>
        <w:overflowPunct w:val="0"/>
        <w:autoSpaceDE w:val="0"/>
        <w:autoSpaceDN w:val="0"/>
        <w:bidi/>
        <w:adjustRightInd w:val="0"/>
        <w:ind w:right="0"/>
        <w:jc w:val="both"/>
        <w:textAlignment w:val="baseline"/>
        <w:rPr>
          <w:rFonts w:cs="David" w:hint="cs"/>
          <w:rtl/>
        </w:rPr>
      </w:pPr>
      <w:r w:rsidRPr="00D84787">
        <w:rPr>
          <w:rFonts w:cs="David" w:hint="cs"/>
          <w:rtl/>
        </w:rPr>
        <w:t xml:space="preserve">מחדליה בתחום המדיני, החברתי והכלכלי, של מרצ-רע"מ-תע"ל-חד"ש-בל"ד; המועמד להרכיב את הממשלה הינו חבר הכנסת חיים אורון. </w:t>
      </w:r>
    </w:p>
    <w:p w14:paraId="75FE4448" w14:textId="77777777" w:rsidR="00D84787" w:rsidRPr="00D84787" w:rsidRDefault="00D84787" w:rsidP="00D84787">
      <w:pPr>
        <w:bidi/>
        <w:jc w:val="both"/>
        <w:rPr>
          <w:rFonts w:cs="David" w:hint="cs"/>
          <w:rtl/>
        </w:rPr>
      </w:pPr>
    </w:p>
    <w:p w14:paraId="368E6E66" w14:textId="77777777" w:rsidR="00D84787" w:rsidRPr="00D84787" w:rsidRDefault="00D84787" w:rsidP="00D84787">
      <w:pPr>
        <w:numPr>
          <w:ilvl w:val="0"/>
          <w:numId w:val="4"/>
        </w:numPr>
        <w:overflowPunct w:val="0"/>
        <w:autoSpaceDE w:val="0"/>
        <w:autoSpaceDN w:val="0"/>
        <w:bidi/>
        <w:adjustRightInd w:val="0"/>
        <w:ind w:right="0"/>
        <w:jc w:val="both"/>
        <w:textAlignment w:val="baseline"/>
        <w:rPr>
          <w:rFonts w:cs="David" w:hint="cs"/>
        </w:rPr>
      </w:pPr>
      <w:r w:rsidRPr="00D84787">
        <w:rPr>
          <w:rFonts w:cs="David" w:hint="cs"/>
          <w:rtl/>
        </w:rPr>
        <w:t xml:space="preserve">ממשלה ללא דרך, של הליכוד; המועמד להרכיב את הממשלה הינו חבר הכנסת בנימין נתניהו. </w:t>
      </w:r>
    </w:p>
    <w:p w14:paraId="112E1CCB" w14:textId="77777777" w:rsidR="00D84787" w:rsidRPr="00D84787" w:rsidRDefault="00D84787" w:rsidP="00D84787">
      <w:pPr>
        <w:bidi/>
        <w:jc w:val="both"/>
        <w:rPr>
          <w:rFonts w:cs="David" w:hint="cs"/>
          <w:rtl/>
        </w:rPr>
      </w:pPr>
    </w:p>
    <w:p w14:paraId="31135424" w14:textId="77777777" w:rsidR="00D84787" w:rsidRPr="00D84787" w:rsidRDefault="00D84787" w:rsidP="00D84787">
      <w:pPr>
        <w:numPr>
          <w:ilvl w:val="0"/>
          <w:numId w:val="4"/>
        </w:numPr>
        <w:overflowPunct w:val="0"/>
        <w:autoSpaceDE w:val="0"/>
        <w:autoSpaceDN w:val="0"/>
        <w:bidi/>
        <w:adjustRightInd w:val="0"/>
        <w:ind w:right="0"/>
        <w:jc w:val="both"/>
        <w:textAlignment w:val="baseline"/>
        <w:rPr>
          <w:rFonts w:cs="David" w:hint="cs"/>
        </w:rPr>
      </w:pPr>
      <w:r w:rsidRPr="00D84787">
        <w:rPr>
          <w:rFonts w:cs="David" w:hint="cs"/>
          <w:rtl/>
        </w:rPr>
        <w:t xml:space="preserve">אוזלת ידה של ממשלת ישראל בטיפול בערביי ישראל, של ישראל ביתנו; המועמד להרכיב את הממשלה הינו חבר הכנסת אביגדור ליברמן. </w:t>
      </w:r>
    </w:p>
    <w:p w14:paraId="4D8FABFD" w14:textId="77777777" w:rsidR="00D84787" w:rsidRPr="00D84787" w:rsidRDefault="00D84787" w:rsidP="00D84787">
      <w:pPr>
        <w:bidi/>
        <w:spacing w:line="120" w:lineRule="auto"/>
        <w:jc w:val="both"/>
        <w:rPr>
          <w:rFonts w:cs="David" w:hint="cs"/>
          <w:rtl/>
        </w:rPr>
      </w:pPr>
    </w:p>
    <w:p w14:paraId="1BC5EA9F" w14:textId="77777777" w:rsidR="00D84787" w:rsidRPr="00D84787" w:rsidRDefault="00D84787" w:rsidP="00D84787">
      <w:pPr>
        <w:bidi/>
        <w:jc w:val="both"/>
        <w:rPr>
          <w:rFonts w:cs="David" w:hint="cs"/>
          <w:rtl/>
        </w:rPr>
      </w:pPr>
    </w:p>
    <w:p w14:paraId="12C683D9" w14:textId="77777777" w:rsidR="00D84787" w:rsidRPr="00D84787" w:rsidRDefault="00D84787" w:rsidP="00D84787">
      <w:pPr>
        <w:bidi/>
        <w:ind w:firstLine="567"/>
        <w:jc w:val="both"/>
        <w:rPr>
          <w:rFonts w:cs="David" w:hint="cs"/>
          <w:rtl/>
        </w:rPr>
      </w:pPr>
      <w:r w:rsidRPr="00D84787">
        <w:rPr>
          <w:rFonts w:cs="David" w:hint="cs"/>
          <w:rtl/>
        </w:rPr>
        <w:t>ועדת הכנסת מתבקשת לקבוע מסגרת דיון. אנחנו נקבע עשר דקות למציעים ושלוש דקות לכל סיעה. מי בעד, ירים את ידו. מי נגד? מי נמנע?</w:t>
      </w:r>
    </w:p>
    <w:p w14:paraId="64BCC424" w14:textId="77777777" w:rsidR="00D84787" w:rsidRPr="00D84787" w:rsidRDefault="00D84787" w:rsidP="00D84787">
      <w:pPr>
        <w:bidi/>
        <w:ind w:firstLine="567"/>
        <w:jc w:val="both"/>
        <w:rPr>
          <w:rFonts w:cs="David" w:hint="cs"/>
          <w:rtl/>
        </w:rPr>
      </w:pPr>
    </w:p>
    <w:p w14:paraId="38BD8EA4" w14:textId="77777777" w:rsidR="00D84787" w:rsidRPr="00D84787" w:rsidRDefault="00D84787" w:rsidP="00D84787">
      <w:pPr>
        <w:bidi/>
        <w:ind w:firstLine="567"/>
        <w:jc w:val="both"/>
        <w:rPr>
          <w:rFonts w:cs="David" w:hint="cs"/>
          <w:b/>
          <w:bCs/>
          <w:rtl/>
        </w:rPr>
      </w:pPr>
      <w:r w:rsidRPr="00D84787">
        <w:rPr>
          <w:rFonts w:cs="David" w:hint="cs"/>
          <w:b/>
          <w:bCs/>
          <w:rtl/>
        </w:rPr>
        <w:t>ה צ ב ע ה</w:t>
      </w:r>
    </w:p>
    <w:p w14:paraId="5B160331" w14:textId="77777777" w:rsidR="00D84787" w:rsidRPr="00D84787" w:rsidRDefault="00D84787" w:rsidP="00D84787">
      <w:pPr>
        <w:bidi/>
        <w:ind w:firstLine="567"/>
        <w:jc w:val="both"/>
        <w:rPr>
          <w:rFonts w:cs="David" w:hint="cs"/>
          <w:b/>
          <w:bCs/>
          <w:rtl/>
        </w:rPr>
      </w:pPr>
    </w:p>
    <w:p w14:paraId="768551EE" w14:textId="77777777" w:rsidR="00D84787" w:rsidRPr="00D84787" w:rsidRDefault="00D84787" w:rsidP="00D84787">
      <w:pPr>
        <w:bidi/>
        <w:ind w:firstLine="567"/>
        <w:jc w:val="both"/>
        <w:rPr>
          <w:rFonts w:cs="David" w:hint="cs"/>
          <w:rtl/>
        </w:rPr>
      </w:pPr>
      <w:r w:rsidRPr="00D84787">
        <w:rPr>
          <w:rFonts w:cs="David" w:hint="cs"/>
          <w:rtl/>
        </w:rPr>
        <w:t xml:space="preserve">בעד </w:t>
      </w:r>
      <w:r w:rsidRPr="00D84787">
        <w:rPr>
          <w:rFonts w:cs="David"/>
          <w:rtl/>
        </w:rPr>
        <w:t>–</w:t>
      </w:r>
      <w:r w:rsidRPr="00D84787">
        <w:rPr>
          <w:rFonts w:cs="David" w:hint="cs"/>
          <w:rtl/>
        </w:rPr>
        <w:t xml:space="preserve"> רוב</w:t>
      </w:r>
    </w:p>
    <w:p w14:paraId="73A4FD36" w14:textId="77777777" w:rsidR="00D84787" w:rsidRPr="00D84787" w:rsidRDefault="00D84787" w:rsidP="00D84787">
      <w:pPr>
        <w:bidi/>
        <w:ind w:firstLine="567"/>
        <w:jc w:val="both"/>
        <w:rPr>
          <w:rFonts w:cs="David" w:hint="cs"/>
          <w:rtl/>
        </w:rPr>
      </w:pPr>
      <w:r w:rsidRPr="00D84787">
        <w:rPr>
          <w:rFonts w:cs="David" w:hint="cs"/>
          <w:rtl/>
        </w:rPr>
        <w:t xml:space="preserve">נגד </w:t>
      </w:r>
      <w:r w:rsidRPr="00D84787">
        <w:rPr>
          <w:rFonts w:cs="David"/>
          <w:rtl/>
        </w:rPr>
        <w:t>–</w:t>
      </w:r>
      <w:r w:rsidRPr="00D84787">
        <w:rPr>
          <w:rFonts w:cs="David" w:hint="cs"/>
          <w:rtl/>
        </w:rPr>
        <w:t xml:space="preserve"> אין</w:t>
      </w:r>
    </w:p>
    <w:p w14:paraId="1B92F43C" w14:textId="77777777" w:rsidR="00D84787" w:rsidRPr="00D84787" w:rsidRDefault="00D84787" w:rsidP="00D84787">
      <w:pPr>
        <w:bidi/>
        <w:ind w:firstLine="567"/>
        <w:jc w:val="both"/>
        <w:rPr>
          <w:rFonts w:cs="David" w:hint="cs"/>
          <w:rtl/>
        </w:rPr>
      </w:pPr>
      <w:r w:rsidRPr="00D84787">
        <w:rPr>
          <w:rFonts w:cs="David" w:hint="cs"/>
          <w:rtl/>
        </w:rPr>
        <w:t xml:space="preserve">נמנעים </w:t>
      </w:r>
      <w:r w:rsidRPr="00D84787">
        <w:rPr>
          <w:rFonts w:cs="David"/>
          <w:rtl/>
        </w:rPr>
        <w:t>–</w:t>
      </w:r>
      <w:r w:rsidRPr="00D84787">
        <w:rPr>
          <w:rFonts w:cs="David" w:hint="cs"/>
          <w:rtl/>
        </w:rPr>
        <w:t xml:space="preserve"> 1</w:t>
      </w:r>
    </w:p>
    <w:p w14:paraId="6FB05FC3" w14:textId="77777777" w:rsidR="00D84787" w:rsidRPr="00D84787" w:rsidRDefault="00D84787" w:rsidP="00D84787">
      <w:pPr>
        <w:bidi/>
        <w:ind w:firstLine="567"/>
        <w:jc w:val="both"/>
        <w:rPr>
          <w:rFonts w:cs="David" w:hint="cs"/>
          <w:rtl/>
        </w:rPr>
      </w:pPr>
      <w:r w:rsidRPr="00D84787">
        <w:rPr>
          <w:rFonts w:cs="David" w:hint="cs"/>
          <w:rtl/>
        </w:rPr>
        <w:t>ההצעה למסגרת דיון של עשר דקות למציעים ושלוש דקות לכל סיעה, בהצעות להביע אי-אמון בממשלה, נתקבלה.</w:t>
      </w:r>
    </w:p>
    <w:p w14:paraId="5C569DFF" w14:textId="77777777" w:rsidR="00D84787" w:rsidRPr="00D84787" w:rsidRDefault="00D84787" w:rsidP="00D84787">
      <w:pPr>
        <w:bidi/>
        <w:ind w:firstLine="567"/>
        <w:jc w:val="both"/>
        <w:rPr>
          <w:rFonts w:cs="David" w:hint="cs"/>
          <w:rtl/>
        </w:rPr>
      </w:pPr>
    </w:p>
    <w:p w14:paraId="01F817AE" w14:textId="77777777" w:rsidR="00D84787" w:rsidRPr="00D84787" w:rsidRDefault="00D84787" w:rsidP="00D84787">
      <w:pPr>
        <w:bidi/>
        <w:ind w:firstLine="567"/>
        <w:jc w:val="both"/>
        <w:rPr>
          <w:rFonts w:cs="David" w:hint="cs"/>
          <w:rtl/>
        </w:rPr>
      </w:pPr>
      <w:r w:rsidRPr="00D84787">
        <w:rPr>
          <w:rFonts w:cs="David"/>
          <w:rtl/>
        </w:rPr>
        <w:br/>
      </w:r>
      <w:r w:rsidRPr="00D84787">
        <w:rPr>
          <w:rFonts w:cs="David" w:hint="cs"/>
          <w:u w:val="single"/>
          <w:rtl/>
        </w:rPr>
        <w:t>היו"ר דוד טל:</w:t>
      </w:r>
    </w:p>
    <w:p w14:paraId="25B13219" w14:textId="77777777" w:rsidR="00D84787" w:rsidRPr="00D84787" w:rsidRDefault="00D84787" w:rsidP="00D84787">
      <w:pPr>
        <w:bidi/>
        <w:ind w:firstLine="567"/>
        <w:jc w:val="both"/>
        <w:rPr>
          <w:rFonts w:cs="David" w:hint="cs"/>
          <w:rtl/>
        </w:rPr>
      </w:pPr>
    </w:p>
    <w:p w14:paraId="19DBB24B" w14:textId="77777777" w:rsidR="00D84787" w:rsidRPr="00D84787" w:rsidRDefault="00D84787" w:rsidP="00D84787">
      <w:pPr>
        <w:bidi/>
        <w:ind w:firstLine="567"/>
        <w:jc w:val="both"/>
        <w:rPr>
          <w:rFonts w:cs="David" w:hint="cs"/>
          <w:rtl/>
        </w:rPr>
      </w:pPr>
      <w:r w:rsidRPr="00D84787">
        <w:rPr>
          <w:rFonts w:cs="David" w:hint="cs"/>
          <w:rtl/>
        </w:rPr>
        <w:t>אשר על כן, המסגרת אושרה.</w:t>
      </w:r>
    </w:p>
    <w:p w14:paraId="1C539D1F" w14:textId="77777777" w:rsidR="00D84787" w:rsidRPr="00D84787" w:rsidRDefault="00D84787" w:rsidP="00D84787">
      <w:pPr>
        <w:bidi/>
        <w:jc w:val="both"/>
        <w:rPr>
          <w:rFonts w:cs="David"/>
          <w:rtl/>
        </w:rPr>
      </w:pPr>
      <w:r w:rsidRPr="00D84787">
        <w:rPr>
          <w:rFonts w:cs="David"/>
          <w:rtl/>
        </w:rPr>
        <w:br/>
      </w:r>
      <w:r w:rsidRPr="00D84787">
        <w:rPr>
          <w:rFonts w:cs="David" w:hint="eastAsia"/>
          <w:u w:val="single"/>
          <w:rtl/>
        </w:rPr>
        <w:t>רוברט</w:t>
      </w:r>
      <w:r w:rsidRPr="00D84787">
        <w:rPr>
          <w:rFonts w:cs="David"/>
          <w:u w:val="single"/>
          <w:rtl/>
        </w:rPr>
        <w:t xml:space="preserve"> אילטוב:</w:t>
      </w:r>
    </w:p>
    <w:p w14:paraId="4EBF78BD" w14:textId="77777777" w:rsidR="00D84787" w:rsidRPr="00D84787" w:rsidRDefault="00D84787" w:rsidP="00D84787">
      <w:pPr>
        <w:bidi/>
        <w:jc w:val="both"/>
        <w:rPr>
          <w:rFonts w:cs="David"/>
          <w:rtl/>
        </w:rPr>
      </w:pPr>
    </w:p>
    <w:p w14:paraId="2287D9A2" w14:textId="77777777" w:rsidR="00D84787" w:rsidRPr="00D84787" w:rsidRDefault="00D84787" w:rsidP="00D84787">
      <w:pPr>
        <w:bidi/>
        <w:ind w:firstLine="567"/>
        <w:jc w:val="both"/>
        <w:rPr>
          <w:rFonts w:cs="David" w:hint="cs"/>
          <w:rtl/>
        </w:rPr>
      </w:pPr>
      <w:r w:rsidRPr="00D84787">
        <w:rPr>
          <w:rFonts w:cs="David" w:hint="cs"/>
          <w:rtl/>
        </w:rPr>
        <w:t>אני נמנע.</w:t>
      </w:r>
    </w:p>
    <w:p w14:paraId="50B4CFB4" w14:textId="77777777" w:rsidR="00D84787" w:rsidRPr="00D84787" w:rsidRDefault="00D84787" w:rsidP="00D84787">
      <w:pPr>
        <w:bidi/>
        <w:ind w:firstLine="567"/>
        <w:jc w:val="both"/>
        <w:rPr>
          <w:rFonts w:cs="David" w:hint="cs"/>
          <w:rtl/>
        </w:rPr>
      </w:pPr>
    </w:p>
    <w:p w14:paraId="4390FA8A" w14:textId="77777777" w:rsidR="00D84787" w:rsidRPr="00D84787" w:rsidRDefault="00D84787" w:rsidP="00D84787">
      <w:pPr>
        <w:bidi/>
        <w:ind w:firstLine="567"/>
        <w:jc w:val="both"/>
        <w:rPr>
          <w:rFonts w:cs="David" w:hint="cs"/>
          <w:rtl/>
        </w:rPr>
      </w:pPr>
      <w:r w:rsidRPr="00D84787">
        <w:rPr>
          <w:rFonts w:cs="David"/>
          <w:rtl/>
        </w:rPr>
        <w:br w:type="page"/>
      </w:r>
    </w:p>
    <w:p w14:paraId="2BE86B48" w14:textId="77777777" w:rsidR="00D84787" w:rsidRPr="00D84787" w:rsidRDefault="00D84787" w:rsidP="00D84787">
      <w:pPr>
        <w:numPr>
          <w:ilvl w:val="0"/>
          <w:numId w:val="3"/>
        </w:numPr>
        <w:tabs>
          <w:tab w:val="left" w:pos="1221"/>
        </w:tabs>
        <w:overflowPunct w:val="0"/>
        <w:autoSpaceDE w:val="0"/>
        <w:autoSpaceDN w:val="0"/>
        <w:bidi/>
        <w:adjustRightInd w:val="0"/>
        <w:ind w:right="0"/>
        <w:jc w:val="both"/>
        <w:textAlignment w:val="baseline"/>
        <w:rPr>
          <w:rFonts w:cs="David" w:hint="cs"/>
          <w:b/>
          <w:bCs/>
          <w:u w:val="single"/>
        </w:rPr>
      </w:pPr>
      <w:r w:rsidRPr="00D84787">
        <w:rPr>
          <w:rFonts w:cs="David" w:hint="cs"/>
          <w:b/>
          <w:bCs/>
          <w:u w:val="single"/>
          <w:rtl/>
        </w:rPr>
        <w:t>בקשות חברי הכנסת להקדמת הדיון בהצעות החוק הבאות, לפני הקריאה הטרומית:</w:t>
      </w:r>
    </w:p>
    <w:p w14:paraId="0E687942" w14:textId="77777777" w:rsidR="00D84787" w:rsidRPr="00D84787" w:rsidRDefault="00D84787" w:rsidP="00D84787">
      <w:pPr>
        <w:tabs>
          <w:tab w:val="left" w:pos="1221"/>
        </w:tabs>
        <w:bidi/>
        <w:ind w:left="360"/>
        <w:jc w:val="both"/>
        <w:rPr>
          <w:rFonts w:cs="David" w:hint="cs"/>
          <w:rtl/>
        </w:rPr>
      </w:pPr>
    </w:p>
    <w:p w14:paraId="5900931F" w14:textId="77777777" w:rsidR="00D84787" w:rsidRPr="00D84787" w:rsidRDefault="00D84787" w:rsidP="00D84787">
      <w:pPr>
        <w:tabs>
          <w:tab w:val="left" w:pos="1221"/>
        </w:tabs>
        <w:bidi/>
        <w:ind w:left="720"/>
        <w:jc w:val="both"/>
        <w:rPr>
          <w:rFonts w:cs="David" w:hint="cs"/>
          <w:b/>
          <w:bCs/>
          <w:u w:val="single"/>
          <w:rtl/>
        </w:rPr>
      </w:pPr>
      <w:r w:rsidRPr="00D84787">
        <w:rPr>
          <w:rFonts w:cs="David" w:hint="cs"/>
          <w:b/>
          <w:bCs/>
          <w:u w:val="single"/>
          <w:rtl/>
        </w:rPr>
        <w:t xml:space="preserve">1. הצעת חוק יישום תוכנית ההתנתקות (תיקון </w:t>
      </w:r>
      <w:r w:rsidRPr="00D84787">
        <w:rPr>
          <w:rFonts w:cs="David"/>
          <w:b/>
          <w:bCs/>
          <w:u w:val="single"/>
          <w:rtl/>
        </w:rPr>
        <w:t>–</w:t>
      </w:r>
      <w:r w:rsidRPr="00D84787">
        <w:rPr>
          <w:rFonts w:cs="David" w:hint="cs"/>
          <w:b/>
          <w:bCs/>
          <w:u w:val="single"/>
          <w:rtl/>
        </w:rPr>
        <w:t xml:space="preserve"> פיצוי בשל עסק חקלאות), התשס"ח-</w:t>
      </w:r>
    </w:p>
    <w:p w14:paraId="0618E44E" w14:textId="77777777" w:rsidR="00D84787" w:rsidRPr="00D84787" w:rsidRDefault="00D84787" w:rsidP="00D84787">
      <w:pPr>
        <w:tabs>
          <w:tab w:val="left" w:pos="1221"/>
        </w:tabs>
        <w:bidi/>
        <w:ind w:left="720"/>
        <w:jc w:val="both"/>
        <w:rPr>
          <w:rFonts w:cs="David" w:hint="cs"/>
          <w:b/>
          <w:bCs/>
          <w:u w:val="single"/>
          <w:rtl/>
        </w:rPr>
      </w:pPr>
      <w:r w:rsidRPr="00D84787">
        <w:rPr>
          <w:rFonts w:cs="David" w:hint="cs"/>
          <w:b/>
          <w:bCs/>
          <w:u w:val="single"/>
          <w:rtl/>
        </w:rPr>
        <w:t>2008 (פ/3398/17), של חבר הכנסת זאב אלקין</w:t>
      </w:r>
    </w:p>
    <w:p w14:paraId="03FB483A" w14:textId="77777777" w:rsidR="00D84787" w:rsidRPr="00D84787" w:rsidRDefault="00D84787" w:rsidP="00D84787">
      <w:pPr>
        <w:bidi/>
        <w:ind w:firstLine="567"/>
        <w:jc w:val="both"/>
        <w:rPr>
          <w:rFonts w:cs="David" w:hint="cs"/>
          <w:rtl/>
        </w:rPr>
      </w:pPr>
    </w:p>
    <w:p w14:paraId="5A0E7BE9"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78B4853D" w14:textId="77777777" w:rsidR="00D84787" w:rsidRPr="00D84787" w:rsidRDefault="00D84787" w:rsidP="00D84787">
      <w:pPr>
        <w:bidi/>
        <w:ind w:firstLine="567"/>
        <w:jc w:val="both"/>
        <w:rPr>
          <w:rFonts w:cs="David" w:hint="cs"/>
          <w:u w:val="single"/>
          <w:rtl/>
        </w:rPr>
      </w:pPr>
    </w:p>
    <w:p w14:paraId="40686F12" w14:textId="77777777" w:rsidR="00D84787" w:rsidRPr="00D84787" w:rsidRDefault="00D84787" w:rsidP="00D84787">
      <w:pPr>
        <w:bidi/>
        <w:ind w:firstLine="567"/>
        <w:jc w:val="both"/>
        <w:rPr>
          <w:rFonts w:cs="David" w:hint="cs"/>
          <w:rtl/>
        </w:rPr>
      </w:pPr>
      <w:r w:rsidRPr="00D84787">
        <w:rPr>
          <w:rFonts w:cs="David" w:hint="cs"/>
          <w:rtl/>
        </w:rPr>
        <w:t xml:space="preserve">את בקשתו של חבר הכנסת יוסי ביילין נעביר להמשך הדיון. אנחנו עוברים לבקשות חברי הכנסת להקדמת הדיון בהצעות החוק הבאות, לפני הקריאה הטרומית: הצעת חוק לתיקון פקודת מס הכנסה, של חבר הכנסת יעקב מרגי. חבר הכנסת מרגי לא נמצא. </w:t>
      </w:r>
    </w:p>
    <w:p w14:paraId="0179CD66" w14:textId="77777777" w:rsidR="00D84787" w:rsidRPr="00D84787" w:rsidRDefault="00D84787" w:rsidP="00D84787">
      <w:pPr>
        <w:bidi/>
        <w:ind w:firstLine="567"/>
        <w:jc w:val="both"/>
        <w:rPr>
          <w:rFonts w:cs="David" w:hint="cs"/>
          <w:rtl/>
        </w:rPr>
      </w:pPr>
    </w:p>
    <w:p w14:paraId="38C97CF3" w14:textId="77777777" w:rsidR="00D84787" w:rsidRPr="00D84787" w:rsidRDefault="00D84787" w:rsidP="00D84787">
      <w:pPr>
        <w:bidi/>
        <w:ind w:firstLine="567"/>
        <w:jc w:val="both"/>
        <w:rPr>
          <w:rFonts w:cs="David" w:hint="cs"/>
          <w:rtl/>
        </w:rPr>
      </w:pPr>
      <w:r w:rsidRPr="00D84787">
        <w:rPr>
          <w:rFonts w:cs="David" w:hint="cs"/>
          <w:rtl/>
        </w:rPr>
        <w:t xml:space="preserve">אנחנו נעבור להצעת חוק יישום תוכנית ההתנתקות (תיקון </w:t>
      </w:r>
      <w:r w:rsidRPr="00D84787">
        <w:rPr>
          <w:rFonts w:cs="David"/>
          <w:rtl/>
        </w:rPr>
        <w:t>–</w:t>
      </w:r>
      <w:r w:rsidRPr="00D84787">
        <w:rPr>
          <w:rFonts w:cs="David" w:hint="cs"/>
          <w:rtl/>
        </w:rPr>
        <w:t xml:space="preserve"> פיצוי בשל עסק חקלאות), של חבר הכנסת זאב אלקין. </w:t>
      </w:r>
    </w:p>
    <w:p w14:paraId="24CB4747" w14:textId="77777777" w:rsidR="00D84787" w:rsidRPr="00D84787" w:rsidRDefault="00D84787" w:rsidP="00D84787">
      <w:pPr>
        <w:bidi/>
        <w:ind w:firstLine="567"/>
        <w:jc w:val="both"/>
        <w:rPr>
          <w:rFonts w:cs="David" w:hint="cs"/>
          <w:rtl/>
        </w:rPr>
      </w:pPr>
    </w:p>
    <w:p w14:paraId="257A3B4C" w14:textId="77777777" w:rsidR="00D84787" w:rsidRPr="00D84787" w:rsidRDefault="00D84787" w:rsidP="00D84787">
      <w:pPr>
        <w:bidi/>
        <w:ind w:firstLine="567"/>
        <w:jc w:val="both"/>
        <w:rPr>
          <w:rFonts w:cs="David" w:hint="cs"/>
          <w:rtl/>
        </w:rPr>
      </w:pPr>
      <w:r w:rsidRPr="00D84787">
        <w:rPr>
          <w:rFonts w:cs="David" w:hint="cs"/>
          <w:rtl/>
        </w:rPr>
        <w:t xml:space="preserve">אני רוצה לומר לחברי חברי הכנסת </w:t>
      </w:r>
      <w:r w:rsidRPr="00D84787">
        <w:rPr>
          <w:rFonts w:cs="David"/>
          <w:rtl/>
        </w:rPr>
        <w:t>–</w:t>
      </w:r>
      <w:r w:rsidRPr="00D84787">
        <w:rPr>
          <w:rFonts w:cs="David" w:hint="cs"/>
          <w:rtl/>
        </w:rPr>
        <w:t xml:space="preserve"> הצעת החוק הזאת, חשוב שהיא תעבור, וכמה שיותר מהר </w:t>
      </w:r>
      <w:r w:rsidRPr="00D84787">
        <w:rPr>
          <w:rFonts w:cs="David"/>
          <w:rtl/>
        </w:rPr>
        <w:t>–</w:t>
      </w:r>
      <w:r w:rsidRPr="00D84787">
        <w:rPr>
          <w:rFonts w:cs="David" w:hint="cs"/>
          <w:rtl/>
        </w:rPr>
        <w:t xml:space="preserve"> ייטב, משום שהכנסת מתפזרת בעוד כשבוע וחצי. אם ההצעה לא תקבל פטור, אי-אפשר יהיה לדון בנושא הזה, וחשוב שהסבל של מתיישבי גוש קטיף יגיע לסיומו. </w:t>
      </w:r>
    </w:p>
    <w:p w14:paraId="5D41978B"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אלי אפללו:</w:t>
      </w:r>
    </w:p>
    <w:p w14:paraId="385F8D88" w14:textId="77777777" w:rsidR="00D84787" w:rsidRPr="00D84787" w:rsidRDefault="00D84787" w:rsidP="00D84787">
      <w:pPr>
        <w:bidi/>
        <w:jc w:val="both"/>
        <w:rPr>
          <w:rFonts w:cs="David" w:hint="cs"/>
          <w:rtl/>
        </w:rPr>
      </w:pPr>
    </w:p>
    <w:p w14:paraId="44C572AC" w14:textId="77777777" w:rsidR="00D84787" w:rsidRPr="00D84787" w:rsidRDefault="00D84787" w:rsidP="00D84787">
      <w:pPr>
        <w:bidi/>
        <w:ind w:firstLine="567"/>
        <w:jc w:val="both"/>
        <w:rPr>
          <w:rFonts w:cs="David" w:hint="cs"/>
          <w:rtl/>
        </w:rPr>
      </w:pPr>
      <w:r w:rsidRPr="00D84787">
        <w:rPr>
          <w:rFonts w:cs="David" w:hint="cs"/>
          <w:rtl/>
        </w:rPr>
        <w:t>חבר הכנסת אלקין לא פה.</w:t>
      </w:r>
    </w:p>
    <w:p w14:paraId="65CD0946" w14:textId="77777777" w:rsidR="00D84787" w:rsidRPr="00D84787" w:rsidRDefault="00D84787" w:rsidP="00D84787">
      <w:pPr>
        <w:bidi/>
        <w:ind w:firstLine="567"/>
        <w:jc w:val="both"/>
        <w:rPr>
          <w:rFonts w:cs="David" w:hint="cs"/>
          <w:rtl/>
        </w:rPr>
      </w:pPr>
      <w:r w:rsidRPr="00D84787">
        <w:rPr>
          <w:rFonts w:cs="David"/>
          <w:rtl/>
        </w:rPr>
        <w:br/>
      </w:r>
      <w:r w:rsidRPr="00D84787">
        <w:rPr>
          <w:rFonts w:cs="David" w:hint="cs"/>
          <w:u w:val="single"/>
          <w:rtl/>
        </w:rPr>
        <w:t>היו"ר דוד טל:</w:t>
      </w:r>
    </w:p>
    <w:p w14:paraId="05E9A5A3" w14:textId="77777777" w:rsidR="00D84787" w:rsidRPr="00D84787" w:rsidRDefault="00D84787" w:rsidP="00D84787">
      <w:pPr>
        <w:bidi/>
        <w:ind w:firstLine="567"/>
        <w:jc w:val="both"/>
        <w:rPr>
          <w:rFonts w:cs="David" w:hint="cs"/>
          <w:rtl/>
        </w:rPr>
      </w:pPr>
    </w:p>
    <w:p w14:paraId="6F842492" w14:textId="77777777" w:rsidR="00D84787" w:rsidRPr="00D84787" w:rsidRDefault="00D84787" w:rsidP="00D84787">
      <w:pPr>
        <w:bidi/>
        <w:ind w:firstLine="567"/>
        <w:jc w:val="both"/>
        <w:rPr>
          <w:rFonts w:cs="David" w:hint="cs"/>
          <w:rtl/>
        </w:rPr>
      </w:pPr>
      <w:r w:rsidRPr="00D84787">
        <w:rPr>
          <w:rFonts w:cs="David" w:hint="cs"/>
          <w:rtl/>
        </w:rPr>
        <w:t xml:space="preserve">אני חושב שהוא הסמיך אותי לדבר בשמו. </w:t>
      </w:r>
    </w:p>
    <w:p w14:paraId="3B7BE462"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1AF55A72" w14:textId="77777777" w:rsidR="00D84787" w:rsidRPr="00D84787" w:rsidRDefault="00D84787" w:rsidP="00D84787">
      <w:pPr>
        <w:bidi/>
        <w:jc w:val="both"/>
        <w:rPr>
          <w:rFonts w:cs="David" w:hint="cs"/>
          <w:u w:val="single"/>
          <w:rtl/>
        </w:rPr>
      </w:pPr>
    </w:p>
    <w:p w14:paraId="519B8EE5" w14:textId="77777777" w:rsidR="00D84787" w:rsidRPr="00D84787" w:rsidRDefault="00D84787" w:rsidP="00D84787">
      <w:pPr>
        <w:bidi/>
        <w:ind w:firstLine="567"/>
        <w:jc w:val="both"/>
        <w:rPr>
          <w:rFonts w:cs="David" w:hint="cs"/>
          <w:rtl/>
        </w:rPr>
      </w:pPr>
      <w:r w:rsidRPr="00D84787">
        <w:rPr>
          <w:rFonts w:cs="David" w:hint="cs"/>
          <w:rtl/>
        </w:rPr>
        <w:t>יש המון מציעים בחוק הזה.</w:t>
      </w:r>
    </w:p>
    <w:p w14:paraId="57C5CBF8"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אלי אפללו:</w:t>
      </w:r>
    </w:p>
    <w:p w14:paraId="5A2ECEB2" w14:textId="77777777" w:rsidR="00D84787" w:rsidRPr="00D84787" w:rsidRDefault="00D84787" w:rsidP="00D84787">
      <w:pPr>
        <w:bidi/>
        <w:jc w:val="both"/>
        <w:rPr>
          <w:rFonts w:cs="David" w:hint="cs"/>
          <w:rtl/>
        </w:rPr>
      </w:pPr>
    </w:p>
    <w:p w14:paraId="50BC6831" w14:textId="77777777" w:rsidR="00D84787" w:rsidRPr="00D84787" w:rsidRDefault="00D84787" w:rsidP="00D84787">
      <w:pPr>
        <w:bidi/>
        <w:ind w:firstLine="567"/>
        <w:jc w:val="both"/>
        <w:rPr>
          <w:rFonts w:cs="David" w:hint="cs"/>
          <w:rtl/>
        </w:rPr>
      </w:pPr>
      <w:r w:rsidRPr="00D84787">
        <w:rPr>
          <w:rFonts w:cs="David" w:hint="cs"/>
          <w:rtl/>
        </w:rPr>
        <w:t xml:space="preserve">הוא הסמיך גם אותי. </w:t>
      </w:r>
    </w:p>
    <w:p w14:paraId="66F5FE5C" w14:textId="77777777" w:rsidR="00D84787" w:rsidRPr="00D84787" w:rsidRDefault="00D84787" w:rsidP="00D84787">
      <w:pPr>
        <w:bidi/>
        <w:ind w:firstLine="567"/>
        <w:jc w:val="both"/>
        <w:rPr>
          <w:rFonts w:cs="David" w:hint="cs"/>
          <w:rtl/>
        </w:rPr>
      </w:pPr>
      <w:r w:rsidRPr="00D84787">
        <w:rPr>
          <w:rFonts w:cs="David"/>
          <w:rtl/>
        </w:rPr>
        <w:br/>
      </w:r>
      <w:r w:rsidRPr="00D84787">
        <w:rPr>
          <w:rFonts w:cs="David" w:hint="cs"/>
          <w:u w:val="single"/>
          <w:rtl/>
        </w:rPr>
        <w:t>היו"ר דוד טל:</w:t>
      </w:r>
    </w:p>
    <w:p w14:paraId="062BF21B" w14:textId="77777777" w:rsidR="00D84787" w:rsidRPr="00D84787" w:rsidRDefault="00D84787" w:rsidP="00D84787">
      <w:pPr>
        <w:bidi/>
        <w:ind w:firstLine="567"/>
        <w:jc w:val="both"/>
        <w:rPr>
          <w:rFonts w:cs="David" w:hint="cs"/>
          <w:rtl/>
        </w:rPr>
      </w:pPr>
    </w:p>
    <w:p w14:paraId="5EF3B1C0" w14:textId="77777777" w:rsidR="00D84787" w:rsidRPr="00D84787" w:rsidRDefault="00D84787" w:rsidP="00D84787">
      <w:pPr>
        <w:bidi/>
        <w:ind w:firstLine="567"/>
        <w:jc w:val="both"/>
        <w:rPr>
          <w:rFonts w:cs="David" w:hint="cs"/>
          <w:rtl/>
        </w:rPr>
      </w:pPr>
      <w:r w:rsidRPr="00D84787">
        <w:rPr>
          <w:rFonts w:cs="David" w:hint="cs"/>
          <w:rtl/>
        </w:rPr>
        <w:t xml:space="preserve">אז תדבר. אדוני יוסיף ויאמר. אני רק אסיים במשפט. אני חושב שכדאי שנצביע עבור זה מפני שיש חשיבות רבה לנושא, וגם דחיפות. </w:t>
      </w:r>
    </w:p>
    <w:p w14:paraId="45F6F894" w14:textId="77777777" w:rsidR="00D84787" w:rsidRPr="00D84787" w:rsidRDefault="00D84787" w:rsidP="00D84787">
      <w:pPr>
        <w:bidi/>
        <w:ind w:firstLine="567"/>
        <w:jc w:val="both"/>
        <w:rPr>
          <w:rFonts w:cs="David" w:hint="cs"/>
          <w:rtl/>
        </w:rPr>
      </w:pPr>
    </w:p>
    <w:p w14:paraId="2EAB19D6" w14:textId="77777777" w:rsidR="00D84787" w:rsidRPr="00D84787" w:rsidRDefault="00D84787" w:rsidP="00D84787">
      <w:pPr>
        <w:bidi/>
        <w:ind w:firstLine="567"/>
        <w:jc w:val="both"/>
        <w:rPr>
          <w:rFonts w:cs="David" w:hint="cs"/>
          <w:rtl/>
        </w:rPr>
      </w:pPr>
      <w:r w:rsidRPr="00D84787">
        <w:rPr>
          <w:rFonts w:cs="David" w:hint="cs"/>
          <w:rtl/>
        </w:rPr>
        <w:t>יושב-ראש הקואליציה, בבקשה.</w:t>
      </w:r>
    </w:p>
    <w:p w14:paraId="750AF8F0"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אלי אפללו:</w:t>
      </w:r>
    </w:p>
    <w:p w14:paraId="40FCF2FE" w14:textId="77777777" w:rsidR="00D84787" w:rsidRPr="00D84787" w:rsidRDefault="00D84787" w:rsidP="00D84787">
      <w:pPr>
        <w:bidi/>
        <w:jc w:val="both"/>
        <w:rPr>
          <w:rFonts w:cs="David" w:hint="cs"/>
          <w:rtl/>
        </w:rPr>
      </w:pPr>
    </w:p>
    <w:p w14:paraId="4302D204" w14:textId="77777777" w:rsidR="00D84787" w:rsidRPr="00D84787" w:rsidRDefault="00D84787" w:rsidP="00D84787">
      <w:pPr>
        <w:bidi/>
        <w:ind w:firstLine="567"/>
        <w:jc w:val="both"/>
        <w:rPr>
          <w:rFonts w:cs="David" w:hint="cs"/>
          <w:rtl/>
        </w:rPr>
      </w:pPr>
      <w:r w:rsidRPr="00D84787">
        <w:rPr>
          <w:rFonts w:cs="David" w:hint="cs"/>
          <w:rtl/>
        </w:rPr>
        <w:t xml:space="preserve">כמו שהוא הסמיך אותך, אני אתן לך את הכבוד כיושב-ראש הוועדה </w:t>
      </w:r>
      <w:r w:rsidRPr="00D84787">
        <w:rPr>
          <w:rFonts w:cs="David"/>
          <w:rtl/>
        </w:rPr>
        <w:t>–</w:t>
      </w:r>
      <w:r w:rsidRPr="00D84787">
        <w:rPr>
          <w:rFonts w:cs="David" w:hint="cs"/>
          <w:rtl/>
        </w:rPr>
        <w:t xml:space="preserve"> הוא נתן לך את ההסמכה שתדבר בשמו </w:t>
      </w:r>
      <w:r w:rsidRPr="00D84787">
        <w:rPr>
          <w:rFonts w:cs="David"/>
          <w:rtl/>
        </w:rPr>
        <w:t>–</w:t>
      </w:r>
      <w:r w:rsidRPr="00D84787">
        <w:rPr>
          <w:rFonts w:cs="David" w:hint="cs"/>
          <w:rtl/>
        </w:rPr>
        <w:t xml:space="preserve"> אני אשמח מאוד.</w:t>
      </w:r>
    </w:p>
    <w:p w14:paraId="5E3FB1D4" w14:textId="77777777" w:rsidR="00D84787" w:rsidRPr="00D84787" w:rsidRDefault="00D84787" w:rsidP="00D84787">
      <w:pPr>
        <w:bidi/>
        <w:ind w:firstLine="567"/>
        <w:jc w:val="both"/>
        <w:rPr>
          <w:rFonts w:cs="David" w:hint="cs"/>
          <w:rtl/>
        </w:rPr>
      </w:pPr>
      <w:r w:rsidRPr="00D84787">
        <w:rPr>
          <w:rFonts w:cs="David"/>
          <w:rtl/>
        </w:rPr>
        <w:br/>
      </w:r>
      <w:r w:rsidRPr="00D84787">
        <w:rPr>
          <w:rFonts w:cs="David" w:hint="cs"/>
          <w:u w:val="single"/>
          <w:rtl/>
        </w:rPr>
        <w:t>היו"ר דוד טל:</w:t>
      </w:r>
    </w:p>
    <w:p w14:paraId="4C95EBB4" w14:textId="77777777" w:rsidR="00D84787" w:rsidRPr="00D84787" w:rsidRDefault="00D84787" w:rsidP="00D84787">
      <w:pPr>
        <w:bidi/>
        <w:ind w:firstLine="567"/>
        <w:jc w:val="both"/>
        <w:rPr>
          <w:rFonts w:cs="David" w:hint="cs"/>
          <w:rtl/>
        </w:rPr>
      </w:pPr>
    </w:p>
    <w:p w14:paraId="2E80427E" w14:textId="77777777" w:rsidR="00D84787" w:rsidRPr="00D84787" w:rsidRDefault="00D84787" w:rsidP="00D84787">
      <w:pPr>
        <w:bidi/>
        <w:ind w:firstLine="567"/>
        <w:jc w:val="both"/>
        <w:rPr>
          <w:rFonts w:cs="David" w:hint="cs"/>
          <w:rtl/>
        </w:rPr>
      </w:pPr>
      <w:r w:rsidRPr="00D84787">
        <w:rPr>
          <w:rFonts w:cs="David" w:hint="cs"/>
          <w:rtl/>
        </w:rPr>
        <w:t>תודה רבה. אם אין התייחסויות, נעבור להצבעה. מי בעד? מי נגד? מי נמנע?</w:t>
      </w:r>
    </w:p>
    <w:p w14:paraId="0983970C" w14:textId="77777777" w:rsidR="00D84787" w:rsidRPr="00D84787" w:rsidRDefault="00D84787" w:rsidP="00D84787">
      <w:pPr>
        <w:bidi/>
        <w:ind w:firstLine="567"/>
        <w:jc w:val="both"/>
        <w:rPr>
          <w:rFonts w:cs="David" w:hint="cs"/>
          <w:rtl/>
        </w:rPr>
      </w:pPr>
    </w:p>
    <w:p w14:paraId="18464E7A" w14:textId="77777777" w:rsidR="00D84787" w:rsidRPr="00D84787" w:rsidRDefault="00D84787" w:rsidP="00D84787">
      <w:pPr>
        <w:bidi/>
        <w:ind w:firstLine="567"/>
        <w:jc w:val="both"/>
        <w:rPr>
          <w:rFonts w:cs="David" w:hint="cs"/>
          <w:b/>
          <w:bCs/>
          <w:rtl/>
        </w:rPr>
      </w:pPr>
      <w:r w:rsidRPr="00D84787">
        <w:rPr>
          <w:rFonts w:cs="David" w:hint="cs"/>
          <w:b/>
          <w:bCs/>
          <w:rtl/>
        </w:rPr>
        <w:t>ה צ ב ע ה</w:t>
      </w:r>
    </w:p>
    <w:p w14:paraId="5C3D4AC0" w14:textId="77777777" w:rsidR="00D84787" w:rsidRPr="00D84787" w:rsidRDefault="00D84787" w:rsidP="00D84787">
      <w:pPr>
        <w:bidi/>
        <w:ind w:firstLine="567"/>
        <w:jc w:val="both"/>
        <w:rPr>
          <w:rFonts w:cs="David" w:hint="cs"/>
          <w:b/>
          <w:bCs/>
          <w:rtl/>
        </w:rPr>
      </w:pPr>
    </w:p>
    <w:p w14:paraId="36699CF0" w14:textId="77777777" w:rsidR="00D84787" w:rsidRPr="00D84787" w:rsidRDefault="00D84787" w:rsidP="00D84787">
      <w:pPr>
        <w:bidi/>
        <w:ind w:firstLine="567"/>
        <w:jc w:val="both"/>
        <w:rPr>
          <w:rFonts w:cs="David" w:hint="cs"/>
          <w:rtl/>
        </w:rPr>
      </w:pPr>
      <w:r w:rsidRPr="00D84787">
        <w:rPr>
          <w:rFonts w:cs="David" w:hint="cs"/>
          <w:rtl/>
        </w:rPr>
        <w:t xml:space="preserve">בעד </w:t>
      </w:r>
      <w:r w:rsidRPr="00D84787">
        <w:rPr>
          <w:rFonts w:cs="David"/>
          <w:rtl/>
        </w:rPr>
        <w:t>–</w:t>
      </w:r>
      <w:r w:rsidRPr="00D84787">
        <w:rPr>
          <w:rFonts w:cs="David" w:hint="cs"/>
          <w:rtl/>
        </w:rPr>
        <w:t xml:space="preserve"> רוב</w:t>
      </w:r>
    </w:p>
    <w:p w14:paraId="0CB68054" w14:textId="77777777" w:rsidR="00D84787" w:rsidRPr="00D84787" w:rsidRDefault="00D84787" w:rsidP="00D84787">
      <w:pPr>
        <w:bidi/>
        <w:ind w:firstLine="567"/>
        <w:jc w:val="both"/>
        <w:rPr>
          <w:rFonts w:cs="David" w:hint="cs"/>
          <w:rtl/>
        </w:rPr>
      </w:pPr>
      <w:r w:rsidRPr="00D84787">
        <w:rPr>
          <w:rFonts w:cs="David" w:hint="cs"/>
          <w:rtl/>
        </w:rPr>
        <w:t xml:space="preserve">הבקשה להקדמת הדיון בהצעת חוק יישום תוכנית ההתנתקות (תיקון </w:t>
      </w:r>
      <w:r w:rsidRPr="00D84787">
        <w:rPr>
          <w:rFonts w:cs="David"/>
          <w:rtl/>
        </w:rPr>
        <w:t>–</w:t>
      </w:r>
      <w:r w:rsidRPr="00D84787">
        <w:rPr>
          <w:rFonts w:cs="David" w:hint="cs"/>
          <w:rtl/>
        </w:rPr>
        <w:t xml:space="preserve"> פיצוי בשל עסק חקלאות), התשס"ח-2008, לפני הקריאה הטרומית, נתקבלה.</w:t>
      </w:r>
    </w:p>
    <w:p w14:paraId="5065C186" w14:textId="77777777" w:rsidR="00D84787" w:rsidRPr="00D84787" w:rsidRDefault="00D84787" w:rsidP="00D84787">
      <w:pPr>
        <w:bidi/>
        <w:ind w:firstLine="567"/>
        <w:jc w:val="both"/>
        <w:rPr>
          <w:rFonts w:cs="David" w:hint="cs"/>
          <w:rtl/>
        </w:rPr>
      </w:pPr>
    </w:p>
    <w:p w14:paraId="6ABE158F" w14:textId="77777777" w:rsidR="00D84787" w:rsidRDefault="00D84787" w:rsidP="00D84787">
      <w:pPr>
        <w:bidi/>
        <w:jc w:val="both"/>
        <w:rPr>
          <w:rFonts w:cs="David" w:hint="cs"/>
          <w:u w:val="single"/>
          <w:rtl/>
        </w:rPr>
      </w:pPr>
    </w:p>
    <w:p w14:paraId="194DEDA9" w14:textId="77777777" w:rsidR="00D84787" w:rsidRDefault="00D84787" w:rsidP="00D84787">
      <w:pPr>
        <w:bidi/>
        <w:jc w:val="both"/>
        <w:rPr>
          <w:rFonts w:cs="David" w:hint="cs"/>
          <w:u w:val="single"/>
          <w:rtl/>
        </w:rPr>
      </w:pPr>
    </w:p>
    <w:p w14:paraId="5DA336A6" w14:textId="77777777" w:rsidR="00D84787" w:rsidRPr="00D84787" w:rsidRDefault="00D84787" w:rsidP="00D84787">
      <w:pPr>
        <w:bidi/>
        <w:jc w:val="both"/>
        <w:rPr>
          <w:rFonts w:cs="David" w:hint="cs"/>
          <w:rtl/>
        </w:rPr>
      </w:pPr>
      <w:r w:rsidRPr="00D84787">
        <w:rPr>
          <w:rFonts w:cs="David" w:hint="cs"/>
          <w:u w:val="single"/>
          <w:rtl/>
        </w:rPr>
        <w:t>היו"ר דוד טל:</w:t>
      </w:r>
    </w:p>
    <w:p w14:paraId="5974585E" w14:textId="77777777" w:rsidR="00D84787" w:rsidRPr="00D84787" w:rsidRDefault="00D84787" w:rsidP="00D84787">
      <w:pPr>
        <w:bidi/>
        <w:ind w:firstLine="567"/>
        <w:jc w:val="both"/>
        <w:rPr>
          <w:rFonts w:cs="David" w:hint="cs"/>
          <w:rtl/>
        </w:rPr>
      </w:pPr>
    </w:p>
    <w:p w14:paraId="5F6EF4B9" w14:textId="77777777" w:rsidR="00D84787" w:rsidRPr="00D84787" w:rsidRDefault="00D84787" w:rsidP="00D84787">
      <w:pPr>
        <w:bidi/>
        <w:ind w:firstLine="567"/>
        <w:jc w:val="both"/>
        <w:rPr>
          <w:rFonts w:cs="David" w:hint="cs"/>
          <w:rtl/>
        </w:rPr>
      </w:pPr>
      <w:r w:rsidRPr="00D84787">
        <w:rPr>
          <w:rFonts w:cs="David" w:hint="cs"/>
          <w:rtl/>
        </w:rPr>
        <w:t>ההצעה קיבלה פטור מחובת הנחה מוקדמת על שולחן הכנסת.</w:t>
      </w:r>
    </w:p>
    <w:p w14:paraId="3EAF5099"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אחמד טיבי:</w:t>
      </w:r>
    </w:p>
    <w:p w14:paraId="66B3CCEE" w14:textId="77777777" w:rsidR="00D84787" w:rsidRPr="00D84787" w:rsidRDefault="00D84787" w:rsidP="00D84787">
      <w:pPr>
        <w:bidi/>
        <w:jc w:val="both"/>
        <w:rPr>
          <w:rFonts w:cs="David" w:hint="cs"/>
          <w:rtl/>
        </w:rPr>
      </w:pPr>
    </w:p>
    <w:p w14:paraId="1AC9AE04" w14:textId="77777777" w:rsidR="00D84787" w:rsidRPr="00D84787" w:rsidRDefault="00D84787" w:rsidP="00D84787">
      <w:pPr>
        <w:bidi/>
        <w:ind w:firstLine="567"/>
        <w:jc w:val="both"/>
        <w:rPr>
          <w:rFonts w:cs="David" w:hint="cs"/>
          <w:rtl/>
        </w:rPr>
      </w:pPr>
      <w:r w:rsidRPr="00D84787">
        <w:rPr>
          <w:rFonts w:cs="David" w:hint="cs"/>
          <w:rtl/>
        </w:rPr>
        <w:t xml:space="preserve">אני מבקש רוויזיה, אדוני. </w:t>
      </w:r>
    </w:p>
    <w:p w14:paraId="462583FA" w14:textId="77777777" w:rsidR="00D84787" w:rsidRPr="00D84787" w:rsidRDefault="00D84787" w:rsidP="00D84787">
      <w:pPr>
        <w:bidi/>
        <w:ind w:firstLine="567"/>
        <w:jc w:val="both"/>
        <w:rPr>
          <w:rFonts w:cs="David" w:hint="cs"/>
          <w:rtl/>
        </w:rPr>
      </w:pPr>
      <w:r w:rsidRPr="00D84787">
        <w:rPr>
          <w:rFonts w:cs="David"/>
          <w:rtl/>
        </w:rPr>
        <w:br/>
      </w:r>
      <w:r w:rsidRPr="00D84787">
        <w:rPr>
          <w:rFonts w:cs="David" w:hint="cs"/>
          <w:u w:val="single"/>
          <w:rtl/>
        </w:rPr>
        <w:t>היו"ר דוד טל:</w:t>
      </w:r>
    </w:p>
    <w:p w14:paraId="2844F453" w14:textId="77777777" w:rsidR="00D84787" w:rsidRPr="00D84787" w:rsidRDefault="00D84787" w:rsidP="00D84787">
      <w:pPr>
        <w:bidi/>
        <w:ind w:firstLine="567"/>
        <w:jc w:val="both"/>
        <w:rPr>
          <w:rFonts w:cs="David" w:hint="cs"/>
          <w:rtl/>
        </w:rPr>
      </w:pPr>
    </w:p>
    <w:p w14:paraId="785DDA35" w14:textId="77777777" w:rsidR="00D84787" w:rsidRPr="00D84787" w:rsidRDefault="00D84787" w:rsidP="00D84787">
      <w:pPr>
        <w:bidi/>
        <w:ind w:firstLine="567"/>
        <w:jc w:val="both"/>
        <w:rPr>
          <w:rFonts w:cs="David" w:hint="cs"/>
          <w:rtl/>
        </w:rPr>
      </w:pPr>
      <w:r w:rsidRPr="00D84787">
        <w:rPr>
          <w:rFonts w:cs="David" w:hint="cs"/>
          <w:rtl/>
        </w:rPr>
        <w:t>על מה? על החלטתו של חבר הכנסת אפללו?</w:t>
      </w:r>
    </w:p>
    <w:p w14:paraId="43891D16"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אחמד טיבי:</w:t>
      </w:r>
    </w:p>
    <w:p w14:paraId="7E2DBC51" w14:textId="77777777" w:rsidR="00D84787" w:rsidRPr="00D84787" w:rsidRDefault="00D84787" w:rsidP="00D84787">
      <w:pPr>
        <w:bidi/>
        <w:jc w:val="both"/>
        <w:rPr>
          <w:rFonts w:cs="David" w:hint="cs"/>
          <w:rtl/>
        </w:rPr>
      </w:pPr>
    </w:p>
    <w:p w14:paraId="3B9E5BC6" w14:textId="77777777" w:rsidR="00D84787" w:rsidRPr="00D84787" w:rsidRDefault="00D84787" w:rsidP="00D84787">
      <w:pPr>
        <w:bidi/>
        <w:ind w:firstLine="567"/>
        <w:jc w:val="both"/>
        <w:rPr>
          <w:rFonts w:cs="David" w:hint="cs"/>
          <w:rtl/>
        </w:rPr>
      </w:pPr>
      <w:r w:rsidRPr="00D84787">
        <w:rPr>
          <w:rFonts w:cs="David" w:hint="cs"/>
          <w:rtl/>
        </w:rPr>
        <w:t xml:space="preserve">על ההחלטה שהצבעתי נגדה. </w:t>
      </w:r>
    </w:p>
    <w:p w14:paraId="45338795" w14:textId="77777777" w:rsidR="00D84787" w:rsidRPr="00D84787" w:rsidRDefault="00D84787" w:rsidP="00D84787">
      <w:pPr>
        <w:bidi/>
        <w:ind w:firstLine="567"/>
        <w:jc w:val="both"/>
        <w:rPr>
          <w:rFonts w:cs="David" w:hint="cs"/>
          <w:rtl/>
        </w:rPr>
      </w:pPr>
      <w:r w:rsidRPr="00D84787">
        <w:rPr>
          <w:rFonts w:cs="David"/>
          <w:rtl/>
        </w:rPr>
        <w:br/>
      </w:r>
      <w:r w:rsidRPr="00D84787">
        <w:rPr>
          <w:rFonts w:cs="David" w:hint="cs"/>
          <w:u w:val="single"/>
          <w:rtl/>
        </w:rPr>
        <w:t>היו"ר דוד טל:</w:t>
      </w:r>
    </w:p>
    <w:p w14:paraId="64E531FF" w14:textId="77777777" w:rsidR="00D84787" w:rsidRPr="00D84787" w:rsidRDefault="00D84787" w:rsidP="00D84787">
      <w:pPr>
        <w:bidi/>
        <w:ind w:firstLine="567"/>
        <w:jc w:val="both"/>
        <w:rPr>
          <w:rFonts w:cs="David" w:hint="cs"/>
          <w:rtl/>
        </w:rPr>
      </w:pPr>
    </w:p>
    <w:p w14:paraId="47BBFFCB" w14:textId="77777777" w:rsidR="00D84787" w:rsidRPr="00D84787" w:rsidRDefault="00D84787" w:rsidP="00D84787">
      <w:pPr>
        <w:bidi/>
        <w:ind w:firstLine="567"/>
        <w:jc w:val="both"/>
        <w:rPr>
          <w:rFonts w:cs="David" w:hint="cs"/>
          <w:rtl/>
        </w:rPr>
      </w:pPr>
      <w:r w:rsidRPr="00D84787">
        <w:rPr>
          <w:rFonts w:cs="David" w:hint="cs"/>
          <w:rtl/>
        </w:rPr>
        <w:t>לא הצבעת נגדה. אף אחד לא הצביע נגד.</w:t>
      </w:r>
    </w:p>
    <w:p w14:paraId="1250E7C4" w14:textId="77777777" w:rsidR="00D84787" w:rsidRPr="00D84787" w:rsidRDefault="00D84787" w:rsidP="00D84787">
      <w:pPr>
        <w:bidi/>
        <w:jc w:val="both"/>
        <w:rPr>
          <w:rFonts w:cs="David" w:hint="cs"/>
          <w:rtl/>
        </w:rPr>
      </w:pPr>
      <w:r w:rsidRPr="00D84787">
        <w:rPr>
          <w:rFonts w:cs="David"/>
          <w:rtl/>
        </w:rPr>
        <w:br/>
      </w:r>
      <w:r w:rsidRPr="00D84787">
        <w:rPr>
          <w:rFonts w:cs="David" w:hint="cs"/>
          <w:rtl/>
        </w:rPr>
        <w:tab/>
        <w:t xml:space="preserve">רבותי, יש כאן בקשה לרוויזיה על ההצבעה בנושא גוש קטיף. מי בעד הרוויזיה, ירים את ידו? </w:t>
      </w:r>
    </w:p>
    <w:p w14:paraId="44D7F596" w14:textId="77777777" w:rsidR="00D84787" w:rsidRPr="00D84787" w:rsidRDefault="00D84787" w:rsidP="00D84787">
      <w:pPr>
        <w:bidi/>
        <w:jc w:val="both"/>
        <w:rPr>
          <w:rFonts w:cs="David" w:hint="cs"/>
          <w:rtl/>
        </w:rPr>
      </w:pPr>
    </w:p>
    <w:p w14:paraId="2BF55BDA" w14:textId="77777777" w:rsidR="00D84787" w:rsidRPr="00D84787" w:rsidRDefault="00D84787" w:rsidP="00D84787">
      <w:pPr>
        <w:bidi/>
        <w:jc w:val="both"/>
        <w:rPr>
          <w:rFonts w:cs="David" w:hint="cs"/>
          <w:rtl/>
        </w:rPr>
      </w:pPr>
      <w:r w:rsidRPr="00D84787">
        <w:rPr>
          <w:rFonts w:cs="David" w:hint="cs"/>
          <w:u w:val="single"/>
          <w:rtl/>
        </w:rPr>
        <w:t>אלי אפללו:</w:t>
      </w:r>
    </w:p>
    <w:p w14:paraId="7ED1844C" w14:textId="77777777" w:rsidR="00D84787" w:rsidRPr="00D84787" w:rsidRDefault="00D84787" w:rsidP="00D84787">
      <w:pPr>
        <w:bidi/>
        <w:jc w:val="both"/>
        <w:rPr>
          <w:rFonts w:cs="David" w:hint="cs"/>
          <w:rtl/>
        </w:rPr>
      </w:pPr>
    </w:p>
    <w:p w14:paraId="46CD4A1A" w14:textId="77777777" w:rsidR="00D84787" w:rsidRPr="00D84787" w:rsidRDefault="00D84787" w:rsidP="00D84787">
      <w:pPr>
        <w:bidi/>
        <w:jc w:val="both"/>
        <w:rPr>
          <w:rFonts w:cs="David" w:hint="cs"/>
          <w:rtl/>
        </w:rPr>
      </w:pPr>
      <w:r w:rsidRPr="00D84787">
        <w:rPr>
          <w:rFonts w:cs="David" w:hint="cs"/>
          <w:rtl/>
        </w:rPr>
        <w:tab/>
        <w:t xml:space="preserve"> רגע, אדוני היושב-ראש. אני מבקש להודיע מה היה הסיכום של ההחלטה. </w:t>
      </w:r>
    </w:p>
    <w:p w14:paraId="4CA08FE7"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היו"ר דוד טל:</w:t>
      </w:r>
    </w:p>
    <w:p w14:paraId="46BD5D32" w14:textId="77777777" w:rsidR="00D84787" w:rsidRPr="00D84787" w:rsidRDefault="00D84787" w:rsidP="00D84787">
      <w:pPr>
        <w:bidi/>
        <w:jc w:val="both"/>
        <w:rPr>
          <w:rFonts w:cs="David" w:hint="cs"/>
          <w:rtl/>
        </w:rPr>
      </w:pPr>
    </w:p>
    <w:p w14:paraId="69AD1D8E" w14:textId="77777777" w:rsidR="00D84787" w:rsidRPr="00D84787" w:rsidRDefault="00D84787" w:rsidP="00D84787">
      <w:pPr>
        <w:bidi/>
        <w:jc w:val="both"/>
        <w:rPr>
          <w:rFonts w:cs="David" w:hint="cs"/>
          <w:rtl/>
        </w:rPr>
      </w:pPr>
      <w:r w:rsidRPr="00D84787">
        <w:rPr>
          <w:rFonts w:cs="David" w:hint="cs"/>
          <w:rtl/>
        </w:rPr>
        <w:tab/>
        <w:t>איזו החלטה, אדוני?</w:t>
      </w:r>
    </w:p>
    <w:p w14:paraId="3153BAFC"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אלי אפללו:</w:t>
      </w:r>
    </w:p>
    <w:p w14:paraId="74392CB0" w14:textId="77777777" w:rsidR="00D84787" w:rsidRPr="00D84787" w:rsidRDefault="00D84787" w:rsidP="00D84787">
      <w:pPr>
        <w:bidi/>
        <w:jc w:val="both"/>
        <w:rPr>
          <w:rFonts w:cs="David" w:hint="cs"/>
          <w:rtl/>
        </w:rPr>
      </w:pPr>
    </w:p>
    <w:p w14:paraId="50743F4B" w14:textId="77777777" w:rsidR="00D84787" w:rsidRPr="00D84787" w:rsidRDefault="00D84787" w:rsidP="00D84787">
      <w:pPr>
        <w:bidi/>
        <w:jc w:val="both"/>
        <w:rPr>
          <w:rFonts w:cs="David" w:hint="cs"/>
          <w:rtl/>
        </w:rPr>
      </w:pPr>
      <w:r w:rsidRPr="00D84787">
        <w:rPr>
          <w:rFonts w:cs="David" w:hint="cs"/>
          <w:rtl/>
        </w:rPr>
        <w:tab/>
        <w:t xml:space="preserve"> הצעת החוק באה, בתיאום עם חבר הכנסת זאב אלקין, להגיש אותה לפטור מחובת הנחה- שזה יהיה בתיאום עם ועדת שרים.</w:t>
      </w:r>
    </w:p>
    <w:p w14:paraId="16ACF4B1"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היו"ר דוד טל:</w:t>
      </w:r>
    </w:p>
    <w:p w14:paraId="0433F8FB" w14:textId="77777777" w:rsidR="00D84787" w:rsidRPr="00D84787" w:rsidRDefault="00D84787" w:rsidP="00D84787">
      <w:pPr>
        <w:bidi/>
        <w:jc w:val="both"/>
        <w:rPr>
          <w:rFonts w:cs="David" w:hint="cs"/>
          <w:rtl/>
        </w:rPr>
      </w:pPr>
    </w:p>
    <w:p w14:paraId="58E35E05" w14:textId="77777777" w:rsidR="00D84787" w:rsidRPr="00D84787" w:rsidRDefault="00D84787" w:rsidP="00D84787">
      <w:pPr>
        <w:bidi/>
        <w:jc w:val="both"/>
        <w:rPr>
          <w:rFonts w:cs="David" w:hint="cs"/>
          <w:rtl/>
        </w:rPr>
      </w:pPr>
      <w:r w:rsidRPr="00D84787">
        <w:rPr>
          <w:rFonts w:cs="David" w:hint="cs"/>
          <w:rtl/>
        </w:rPr>
        <w:tab/>
        <w:t xml:space="preserve">זה לא שייך לנו. את זה הוא יגיד במליאה. אין רלוונטיות לנושא הזה כאן. </w:t>
      </w:r>
    </w:p>
    <w:p w14:paraId="259ABF6F" w14:textId="77777777" w:rsidR="00D84787" w:rsidRPr="00D84787" w:rsidRDefault="00D84787" w:rsidP="00D84787">
      <w:pPr>
        <w:bidi/>
        <w:jc w:val="both"/>
        <w:rPr>
          <w:rFonts w:cs="David" w:hint="cs"/>
          <w:rtl/>
        </w:rPr>
      </w:pPr>
    </w:p>
    <w:p w14:paraId="3CAEC217" w14:textId="77777777" w:rsidR="00D84787" w:rsidRPr="00D84787" w:rsidRDefault="00D84787" w:rsidP="00D84787">
      <w:pPr>
        <w:bidi/>
        <w:jc w:val="both"/>
        <w:rPr>
          <w:rFonts w:cs="David" w:hint="cs"/>
          <w:rtl/>
        </w:rPr>
      </w:pPr>
      <w:r w:rsidRPr="00D84787">
        <w:rPr>
          <w:rFonts w:cs="David" w:hint="cs"/>
          <w:rtl/>
        </w:rPr>
        <w:tab/>
        <w:t>רבותי, יש בקשה לרוויזיה של חבר הכנסת אחמד טיבי. מי בעד הרוויזיה, ירים את ידו. מי נגד? מי נמנע?</w:t>
      </w:r>
    </w:p>
    <w:p w14:paraId="1758D21C" w14:textId="77777777" w:rsidR="00D84787" w:rsidRPr="00D84787" w:rsidRDefault="00D84787" w:rsidP="00D84787">
      <w:pPr>
        <w:bidi/>
        <w:jc w:val="both"/>
        <w:rPr>
          <w:rFonts w:cs="David" w:hint="cs"/>
          <w:b/>
          <w:bCs/>
          <w:rtl/>
        </w:rPr>
      </w:pPr>
      <w:r w:rsidRPr="00D84787">
        <w:rPr>
          <w:rFonts w:cs="David"/>
          <w:rtl/>
        </w:rPr>
        <w:br/>
      </w:r>
      <w:r w:rsidRPr="00D84787">
        <w:rPr>
          <w:rFonts w:cs="David" w:hint="cs"/>
          <w:b/>
          <w:bCs/>
          <w:rtl/>
        </w:rPr>
        <w:t>ה צ ב ע ה</w:t>
      </w:r>
    </w:p>
    <w:p w14:paraId="45814946" w14:textId="77777777" w:rsidR="00D84787" w:rsidRPr="00D84787" w:rsidRDefault="00D84787" w:rsidP="00D84787">
      <w:pPr>
        <w:bidi/>
        <w:jc w:val="both"/>
        <w:rPr>
          <w:rFonts w:cs="David" w:hint="cs"/>
          <w:b/>
          <w:bCs/>
          <w:rtl/>
        </w:rPr>
      </w:pPr>
    </w:p>
    <w:p w14:paraId="0BE4D8C0" w14:textId="77777777" w:rsidR="00D84787" w:rsidRPr="00D84787" w:rsidRDefault="00D84787" w:rsidP="00D84787">
      <w:pPr>
        <w:bidi/>
        <w:jc w:val="both"/>
        <w:rPr>
          <w:rFonts w:cs="David" w:hint="cs"/>
          <w:rtl/>
        </w:rPr>
      </w:pPr>
      <w:r w:rsidRPr="00D84787">
        <w:rPr>
          <w:rFonts w:cs="David" w:hint="cs"/>
          <w:rtl/>
        </w:rPr>
        <w:t xml:space="preserve">בעד </w:t>
      </w:r>
      <w:r w:rsidRPr="00D84787">
        <w:rPr>
          <w:rFonts w:cs="David"/>
          <w:rtl/>
        </w:rPr>
        <w:t>–</w:t>
      </w:r>
      <w:r w:rsidRPr="00D84787">
        <w:rPr>
          <w:rFonts w:cs="David" w:hint="cs"/>
          <w:rtl/>
        </w:rPr>
        <w:t xml:space="preserve"> אין</w:t>
      </w:r>
    </w:p>
    <w:p w14:paraId="655BFAD1" w14:textId="77777777" w:rsidR="00D84787" w:rsidRPr="00D84787" w:rsidRDefault="00D84787" w:rsidP="00D84787">
      <w:pPr>
        <w:bidi/>
        <w:jc w:val="both"/>
        <w:rPr>
          <w:rFonts w:cs="David" w:hint="cs"/>
          <w:rtl/>
        </w:rPr>
      </w:pPr>
      <w:r w:rsidRPr="00D84787">
        <w:rPr>
          <w:rFonts w:cs="David" w:hint="cs"/>
          <w:rtl/>
        </w:rPr>
        <w:t xml:space="preserve">נגד </w:t>
      </w:r>
      <w:r w:rsidRPr="00D84787">
        <w:rPr>
          <w:rFonts w:cs="David"/>
          <w:rtl/>
        </w:rPr>
        <w:t>–</w:t>
      </w:r>
      <w:r w:rsidRPr="00D84787">
        <w:rPr>
          <w:rFonts w:cs="David" w:hint="cs"/>
          <w:rtl/>
        </w:rPr>
        <w:t xml:space="preserve"> רוב</w:t>
      </w:r>
    </w:p>
    <w:p w14:paraId="14B1FF31" w14:textId="77777777" w:rsidR="00D84787" w:rsidRPr="00D84787" w:rsidRDefault="00D84787" w:rsidP="00D84787">
      <w:pPr>
        <w:bidi/>
        <w:jc w:val="both"/>
        <w:rPr>
          <w:rFonts w:cs="David" w:hint="cs"/>
          <w:rtl/>
        </w:rPr>
      </w:pPr>
      <w:r w:rsidRPr="00D84787">
        <w:rPr>
          <w:rFonts w:cs="David" w:hint="cs"/>
          <w:rtl/>
        </w:rPr>
        <w:t xml:space="preserve">נמנעים </w:t>
      </w:r>
      <w:r w:rsidRPr="00D84787">
        <w:rPr>
          <w:rFonts w:cs="David"/>
          <w:rtl/>
        </w:rPr>
        <w:t>–</w:t>
      </w:r>
      <w:r w:rsidRPr="00D84787">
        <w:rPr>
          <w:rFonts w:cs="David" w:hint="cs"/>
          <w:rtl/>
        </w:rPr>
        <w:t xml:space="preserve"> אין</w:t>
      </w:r>
    </w:p>
    <w:p w14:paraId="0B97B76C" w14:textId="77777777" w:rsidR="00D84787" w:rsidRPr="00D84787" w:rsidRDefault="00D84787" w:rsidP="00D84787">
      <w:pPr>
        <w:bidi/>
        <w:jc w:val="both"/>
        <w:rPr>
          <w:rFonts w:cs="David" w:hint="cs"/>
          <w:rtl/>
        </w:rPr>
      </w:pPr>
      <w:r w:rsidRPr="00D84787">
        <w:rPr>
          <w:rFonts w:cs="David" w:hint="cs"/>
          <w:rtl/>
        </w:rPr>
        <w:t xml:space="preserve">הבקשה של חבר הכנסת אחמד טיבי לרוויזיה על החלטת הוועדה להקדמת הדיון בהצעת חוק יישום תוכנית ההתנתקות (תיקון </w:t>
      </w:r>
      <w:r w:rsidRPr="00D84787">
        <w:rPr>
          <w:rFonts w:cs="David"/>
          <w:rtl/>
        </w:rPr>
        <w:t>–</w:t>
      </w:r>
      <w:r w:rsidRPr="00D84787">
        <w:rPr>
          <w:rFonts w:cs="David" w:hint="cs"/>
          <w:rtl/>
        </w:rPr>
        <w:t xml:space="preserve"> פיצוי בשל עסק חקלאות), התשס"ח-2008, לא נתקבלה.</w:t>
      </w:r>
    </w:p>
    <w:p w14:paraId="56645BB0" w14:textId="77777777" w:rsidR="00D84787" w:rsidRPr="00D84787" w:rsidRDefault="00D84787" w:rsidP="00D84787">
      <w:pPr>
        <w:bidi/>
        <w:jc w:val="both"/>
        <w:rPr>
          <w:rFonts w:cs="David" w:hint="cs"/>
          <w:rtl/>
        </w:rPr>
      </w:pPr>
    </w:p>
    <w:p w14:paraId="631E4447" w14:textId="77777777" w:rsidR="00D84787" w:rsidRPr="00D84787" w:rsidRDefault="00D84787" w:rsidP="00D84787">
      <w:pPr>
        <w:bidi/>
        <w:jc w:val="both"/>
        <w:rPr>
          <w:rFonts w:cs="David" w:hint="cs"/>
          <w:rtl/>
        </w:rPr>
      </w:pPr>
      <w:r w:rsidRPr="00D84787">
        <w:rPr>
          <w:rFonts w:cs="David" w:hint="cs"/>
          <w:u w:val="single"/>
          <w:rtl/>
        </w:rPr>
        <w:t>היו"ר דוד טל:</w:t>
      </w:r>
    </w:p>
    <w:p w14:paraId="1B2E53BA" w14:textId="77777777" w:rsidR="00D84787" w:rsidRPr="00D84787" w:rsidRDefault="00D84787" w:rsidP="00D84787">
      <w:pPr>
        <w:bidi/>
        <w:jc w:val="both"/>
        <w:rPr>
          <w:rFonts w:cs="David" w:hint="cs"/>
          <w:rtl/>
        </w:rPr>
      </w:pPr>
    </w:p>
    <w:p w14:paraId="5B4ECAAE" w14:textId="77777777" w:rsidR="00D84787" w:rsidRPr="00D84787" w:rsidRDefault="00D84787" w:rsidP="00D84787">
      <w:pPr>
        <w:bidi/>
        <w:jc w:val="both"/>
        <w:rPr>
          <w:rFonts w:cs="David" w:hint="cs"/>
          <w:rtl/>
        </w:rPr>
      </w:pPr>
      <w:r w:rsidRPr="00D84787">
        <w:rPr>
          <w:rFonts w:cs="David" w:hint="cs"/>
          <w:rtl/>
        </w:rPr>
        <w:tab/>
        <w:t xml:space="preserve">אשר על כן, הרוויזיה נדחתה. </w:t>
      </w:r>
    </w:p>
    <w:p w14:paraId="78C25351" w14:textId="77777777" w:rsidR="00D84787" w:rsidRPr="00D84787" w:rsidRDefault="00D84787" w:rsidP="00D84787">
      <w:pPr>
        <w:bidi/>
        <w:jc w:val="both"/>
        <w:rPr>
          <w:rFonts w:cs="David" w:hint="cs"/>
          <w:rtl/>
        </w:rPr>
      </w:pPr>
    </w:p>
    <w:p w14:paraId="52035006" w14:textId="77777777" w:rsidR="00D84787" w:rsidRPr="00D84787" w:rsidRDefault="00D84787" w:rsidP="00D84787">
      <w:pPr>
        <w:bidi/>
        <w:jc w:val="both"/>
        <w:rPr>
          <w:rFonts w:cs="David" w:hint="cs"/>
          <w:rtl/>
        </w:rPr>
      </w:pPr>
      <w:r w:rsidRPr="00D84787">
        <w:rPr>
          <w:rFonts w:cs="David" w:hint="cs"/>
          <w:rtl/>
        </w:rPr>
        <w:tab/>
        <w:t>רבותי, נציג מגוש קטיף מבקש לומר משפט, ואני מאפשר לו לפנים משורת הדין. בבקשה.</w:t>
      </w:r>
    </w:p>
    <w:p w14:paraId="6421CAEC" w14:textId="77777777" w:rsidR="00D84787" w:rsidRPr="00D84787" w:rsidRDefault="00D84787" w:rsidP="00D84787">
      <w:pPr>
        <w:bidi/>
        <w:jc w:val="both"/>
        <w:rPr>
          <w:rFonts w:cs="David" w:hint="cs"/>
          <w:u w:val="single"/>
          <w:rtl/>
        </w:rPr>
      </w:pPr>
      <w:r w:rsidRPr="00D84787">
        <w:rPr>
          <w:rFonts w:cs="David"/>
          <w:rtl/>
        </w:rPr>
        <w:br/>
      </w:r>
    </w:p>
    <w:p w14:paraId="7F72AA47" w14:textId="77777777" w:rsidR="00D84787" w:rsidRPr="00D84787" w:rsidRDefault="00D84787" w:rsidP="00D84787">
      <w:pPr>
        <w:bidi/>
        <w:jc w:val="both"/>
        <w:rPr>
          <w:rFonts w:cs="David" w:hint="cs"/>
          <w:u w:val="single"/>
          <w:rtl/>
        </w:rPr>
      </w:pPr>
      <w:r w:rsidRPr="00D84787">
        <w:rPr>
          <w:rFonts w:cs="David" w:hint="cs"/>
          <w:u w:val="single"/>
          <w:rtl/>
        </w:rPr>
        <w:t>אהרון חזות:</w:t>
      </w:r>
    </w:p>
    <w:p w14:paraId="6CFB713B" w14:textId="77777777" w:rsidR="00D84787" w:rsidRPr="00D84787" w:rsidRDefault="00D84787" w:rsidP="00D84787">
      <w:pPr>
        <w:bidi/>
        <w:jc w:val="both"/>
        <w:rPr>
          <w:rFonts w:cs="David" w:hint="cs"/>
          <w:u w:val="single"/>
          <w:rtl/>
        </w:rPr>
      </w:pPr>
    </w:p>
    <w:p w14:paraId="0533E5FD" w14:textId="77777777" w:rsidR="00D84787" w:rsidRPr="00D84787" w:rsidRDefault="00D84787" w:rsidP="00D84787">
      <w:pPr>
        <w:pStyle w:val="BodyText"/>
        <w:rPr>
          <w:rFonts w:hint="cs"/>
          <w:sz w:val="24"/>
          <w:rtl/>
        </w:rPr>
      </w:pPr>
      <w:r w:rsidRPr="00D84787">
        <w:rPr>
          <w:rFonts w:hint="cs"/>
          <w:sz w:val="24"/>
          <w:rtl/>
        </w:rPr>
        <w:tab/>
        <w:t xml:space="preserve">בתור יושב-ראש ועד חקלאי גוש קטיף, אני רוצה להודות ליושב-ראש ולכל חברי הכנסת על התמיכה. נקווה שגם בהמשך זה יהיה ככה, כדי שתהיה תקווה לכל החקלאים בעתיד. </w:t>
      </w:r>
    </w:p>
    <w:p w14:paraId="330AD0A3"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היו"ר דוד טל:</w:t>
      </w:r>
    </w:p>
    <w:p w14:paraId="40F2B9C2" w14:textId="77777777" w:rsidR="00D84787" w:rsidRPr="00D84787" w:rsidRDefault="00D84787" w:rsidP="00D84787">
      <w:pPr>
        <w:bidi/>
        <w:jc w:val="both"/>
        <w:rPr>
          <w:rFonts w:cs="David" w:hint="cs"/>
          <w:rtl/>
        </w:rPr>
      </w:pPr>
    </w:p>
    <w:p w14:paraId="3ACD1853" w14:textId="77777777" w:rsidR="00D84787" w:rsidRPr="00D84787" w:rsidRDefault="00D84787" w:rsidP="00D84787">
      <w:pPr>
        <w:bidi/>
        <w:jc w:val="both"/>
        <w:rPr>
          <w:rFonts w:cs="David" w:hint="cs"/>
          <w:rtl/>
        </w:rPr>
      </w:pPr>
      <w:r w:rsidRPr="00D84787">
        <w:rPr>
          <w:rFonts w:cs="David" w:hint="cs"/>
          <w:rtl/>
        </w:rPr>
        <w:tab/>
        <w:t>תודה רבה.</w:t>
      </w:r>
    </w:p>
    <w:p w14:paraId="692B019D" w14:textId="77777777" w:rsidR="00D84787" w:rsidRPr="00D84787" w:rsidRDefault="00D84787" w:rsidP="00D84787">
      <w:pPr>
        <w:tabs>
          <w:tab w:val="left" w:pos="1221"/>
        </w:tabs>
        <w:bidi/>
        <w:ind w:left="720"/>
        <w:jc w:val="both"/>
        <w:rPr>
          <w:rFonts w:cs="David" w:hint="cs"/>
          <w:b/>
          <w:bCs/>
          <w:u w:val="single"/>
          <w:rtl/>
        </w:rPr>
      </w:pPr>
      <w:r w:rsidRPr="00D84787">
        <w:rPr>
          <w:rFonts w:cs="David"/>
          <w:rtl/>
        </w:rPr>
        <w:br w:type="page"/>
      </w:r>
      <w:r w:rsidRPr="00D84787">
        <w:rPr>
          <w:rFonts w:cs="David" w:hint="cs"/>
          <w:b/>
          <w:bCs/>
          <w:u w:val="single"/>
          <w:rtl/>
        </w:rPr>
        <w:t xml:space="preserve">2. הצעת חוק לימוד חובה (תיקון </w:t>
      </w:r>
      <w:r w:rsidRPr="00D84787">
        <w:rPr>
          <w:rFonts w:cs="David"/>
          <w:b/>
          <w:bCs/>
          <w:u w:val="single"/>
          <w:rtl/>
        </w:rPr>
        <w:t>–</w:t>
      </w:r>
      <w:r w:rsidRPr="00D84787">
        <w:rPr>
          <w:rFonts w:cs="David" w:hint="cs"/>
          <w:b/>
          <w:bCs/>
          <w:u w:val="single"/>
          <w:rtl/>
        </w:rPr>
        <w:t xml:space="preserve"> תשלומים בעת מצב מיוחד בעורף), התשס"ח-2008</w:t>
      </w:r>
    </w:p>
    <w:p w14:paraId="31E9DF98" w14:textId="77777777" w:rsidR="00D84787" w:rsidRPr="00D84787" w:rsidRDefault="00D84787" w:rsidP="00D84787">
      <w:pPr>
        <w:tabs>
          <w:tab w:val="left" w:pos="1221"/>
        </w:tabs>
        <w:bidi/>
        <w:ind w:left="720"/>
        <w:jc w:val="both"/>
        <w:rPr>
          <w:rFonts w:cs="David" w:hint="cs"/>
          <w:b/>
          <w:bCs/>
          <w:u w:val="single"/>
          <w:rtl/>
        </w:rPr>
      </w:pPr>
      <w:r w:rsidRPr="00D84787">
        <w:rPr>
          <w:rFonts w:cs="David" w:hint="cs"/>
          <w:b/>
          <w:bCs/>
          <w:u w:val="single"/>
          <w:rtl/>
        </w:rPr>
        <w:t>(פ/3454/17), של חברת הכנסת רונית תירוש</w:t>
      </w:r>
    </w:p>
    <w:p w14:paraId="743391D9" w14:textId="77777777" w:rsidR="00D84787" w:rsidRPr="00D84787" w:rsidRDefault="00D84787" w:rsidP="00D84787">
      <w:pPr>
        <w:bidi/>
        <w:jc w:val="both"/>
        <w:rPr>
          <w:rFonts w:cs="David" w:hint="cs"/>
          <w:rtl/>
        </w:rPr>
      </w:pPr>
    </w:p>
    <w:p w14:paraId="796F248B"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37D9EC4C" w14:textId="77777777" w:rsidR="00D84787" w:rsidRPr="00D84787" w:rsidRDefault="00D84787" w:rsidP="00D84787">
      <w:pPr>
        <w:bidi/>
        <w:jc w:val="both"/>
        <w:rPr>
          <w:rFonts w:cs="David" w:hint="cs"/>
          <w:u w:val="single"/>
          <w:rtl/>
        </w:rPr>
      </w:pPr>
    </w:p>
    <w:p w14:paraId="3E4AE691" w14:textId="77777777" w:rsidR="00D84787" w:rsidRPr="00D84787" w:rsidRDefault="00D84787" w:rsidP="00D84787">
      <w:pPr>
        <w:bidi/>
        <w:jc w:val="both"/>
        <w:rPr>
          <w:rFonts w:cs="David" w:hint="cs"/>
          <w:rtl/>
        </w:rPr>
      </w:pPr>
      <w:r w:rsidRPr="00D84787">
        <w:rPr>
          <w:rFonts w:cs="David" w:hint="cs"/>
          <w:rtl/>
        </w:rPr>
        <w:tab/>
        <w:t xml:space="preserve">אנחנו עוברים להצעת חוק לימוד חובה (תיקון </w:t>
      </w:r>
      <w:r w:rsidRPr="00D84787">
        <w:rPr>
          <w:rFonts w:cs="David"/>
          <w:rtl/>
        </w:rPr>
        <w:t>–</w:t>
      </w:r>
      <w:r w:rsidRPr="00D84787">
        <w:rPr>
          <w:rFonts w:cs="David" w:hint="cs"/>
          <w:rtl/>
        </w:rPr>
        <w:t xml:space="preserve"> תשלומים בעת מצב מיוחד בעורף). הצעת החוק הזאת, רבותי חברי הכנסת </w:t>
      </w:r>
      <w:r w:rsidRPr="00D84787">
        <w:rPr>
          <w:rFonts w:cs="David"/>
          <w:rtl/>
        </w:rPr>
        <w:t>–</w:t>
      </w:r>
      <w:r w:rsidRPr="00D84787">
        <w:rPr>
          <w:rFonts w:cs="David" w:hint="cs"/>
          <w:rtl/>
        </w:rPr>
        <w:t xml:space="preserve"> כמו ההצעה הקודמת </w:t>
      </w:r>
      <w:r w:rsidRPr="00D84787">
        <w:rPr>
          <w:rFonts w:cs="David"/>
          <w:rtl/>
        </w:rPr>
        <w:t>–</w:t>
      </w:r>
      <w:r w:rsidRPr="00D84787">
        <w:rPr>
          <w:rFonts w:cs="David" w:hint="cs"/>
          <w:rtl/>
        </w:rPr>
        <w:t xml:space="preserve">  לדעתי, יש לה גם חשיבות וגם דחיפות, אבל חברת הכנסת רונית תירוש נמצאת. את מעוניינת להציג אותה, גברתי?</w:t>
      </w:r>
    </w:p>
    <w:p w14:paraId="5A7C230A"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רונית תירוש:</w:t>
      </w:r>
    </w:p>
    <w:p w14:paraId="675912B8" w14:textId="77777777" w:rsidR="00D84787" w:rsidRPr="00D84787" w:rsidRDefault="00D84787" w:rsidP="00D84787">
      <w:pPr>
        <w:bidi/>
        <w:jc w:val="both"/>
        <w:rPr>
          <w:rFonts w:cs="David" w:hint="cs"/>
          <w:rtl/>
        </w:rPr>
      </w:pPr>
    </w:p>
    <w:p w14:paraId="5F2FFFBF" w14:textId="77777777" w:rsidR="00D84787" w:rsidRPr="00D84787" w:rsidRDefault="00D84787" w:rsidP="00D84787">
      <w:pPr>
        <w:bidi/>
        <w:jc w:val="both"/>
        <w:rPr>
          <w:rFonts w:cs="David" w:hint="cs"/>
          <w:rtl/>
        </w:rPr>
      </w:pPr>
      <w:r w:rsidRPr="00D84787">
        <w:rPr>
          <w:rFonts w:cs="David" w:hint="cs"/>
          <w:rtl/>
        </w:rPr>
        <w:tab/>
        <w:t xml:space="preserve"> קודם כול, אני רוצה להודות ליושב-ראש הוועדה וליושב-ראש הקואליציה והסיעה, שניאותו להעלות את זה.</w:t>
      </w:r>
    </w:p>
    <w:p w14:paraId="4F733999" w14:textId="77777777" w:rsidR="00D84787" w:rsidRPr="00D84787" w:rsidRDefault="00D84787" w:rsidP="00D84787">
      <w:pPr>
        <w:bidi/>
        <w:jc w:val="both"/>
        <w:rPr>
          <w:rFonts w:cs="David" w:hint="cs"/>
          <w:u w:val="single"/>
          <w:rtl/>
        </w:rPr>
      </w:pPr>
    </w:p>
    <w:p w14:paraId="12757C0D" w14:textId="77777777" w:rsidR="00D84787" w:rsidRPr="00D84787" w:rsidRDefault="00D84787" w:rsidP="00D84787">
      <w:pPr>
        <w:bidi/>
        <w:jc w:val="both"/>
        <w:rPr>
          <w:rFonts w:cs="David" w:hint="cs"/>
          <w:rtl/>
        </w:rPr>
      </w:pPr>
      <w:r w:rsidRPr="00D84787">
        <w:rPr>
          <w:rFonts w:cs="David" w:hint="cs"/>
          <w:u w:val="single"/>
          <w:rtl/>
        </w:rPr>
        <w:t>היו"ר דוד טל:</w:t>
      </w:r>
    </w:p>
    <w:p w14:paraId="4024AD8E" w14:textId="77777777" w:rsidR="00D84787" w:rsidRPr="00D84787" w:rsidRDefault="00D84787" w:rsidP="00D84787">
      <w:pPr>
        <w:bidi/>
        <w:jc w:val="both"/>
        <w:rPr>
          <w:rFonts w:cs="David" w:hint="cs"/>
          <w:rtl/>
        </w:rPr>
      </w:pPr>
    </w:p>
    <w:p w14:paraId="5A22E837" w14:textId="77777777" w:rsidR="00D84787" w:rsidRPr="00D84787" w:rsidRDefault="00D84787" w:rsidP="00D84787">
      <w:pPr>
        <w:bidi/>
        <w:jc w:val="both"/>
        <w:rPr>
          <w:rFonts w:cs="David" w:hint="cs"/>
          <w:rtl/>
        </w:rPr>
      </w:pPr>
      <w:r w:rsidRPr="00D84787">
        <w:rPr>
          <w:rFonts w:cs="David" w:hint="cs"/>
          <w:rtl/>
        </w:rPr>
        <w:tab/>
        <w:t>וליושב-ראש סיעת הליכוד.</w:t>
      </w:r>
    </w:p>
    <w:p w14:paraId="083378B3" w14:textId="77777777" w:rsidR="00D84787" w:rsidRPr="00D84787" w:rsidRDefault="00D84787" w:rsidP="00D84787">
      <w:pPr>
        <w:bidi/>
        <w:jc w:val="both"/>
        <w:rPr>
          <w:rFonts w:cs="David" w:hint="cs"/>
          <w:u w:val="single"/>
          <w:rtl/>
        </w:rPr>
      </w:pPr>
    </w:p>
    <w:p w14:paraId="39AA2207" w14:textId="77777777" w:rsidR="00D84787" w:rsidRPr="00D84787" w:rsidRDefault="00D84787" w:rsidP="00D84787">
      <w:pPr>
        <w:bidi/>
        <w:jc w:val="both"/>
        <w:rPr>
          <w:rFonts w:cs="David" w:hint="cs"/>
          <w:u w:val="single"/>
          <w:rtl/>
        </w:rPr>
      </w:pPr>
      <w:r w:rsidRPr="00D84787">
        <w:rPr>
          <w:rFonts w:cs="David" w:hint="cs"/>
          <w:u w:val="single"/>
          <w:rtl/>
        </w:rPr>
        <w:t>גדעון סער:</w:t>
      </w:r>
    </w:p>
    <w:p w14:paraId="4EE82675" w14:textId="77777777" w:rsidR="00D84787" w:rsidRPr="00D84787" w:rsidRDefault="00D84787" w:rsidP="00D84787">
      <w:pPr>
        <w:bidi/>
        <w:jc w:val="both"/>
        <w:rPr>
          <w:rFonts w:cs="David" w:hint="cs"/>
          <w:u w:val="single"/>
          <w:rtl/>
        </w:rPr>
      </w:pPr>
    </w:p>
    <w:p w14:paraId="3B182E05" w14:textId="77777777" w:rsidR="00D84787" w:rsidRPr="00D84787" w:rsidRDefault="00D84787" w:rsidP="00D84787">
      <w:pPr>
        <w:bidi/>
        <w:jc w:val="both"/>
        <w:rPr>
          <w:rFonts w:cs="David" w:hint="cs"/>
          <w:rtl/>
        </w:rPr>
      </w:pPr>
      <w:r w:rsidRPr="00D84787">
        <w:rPr>
          <w:rFonts w:cs="David" w:hint="cs"/>
          <w:rtl/>
        </w:rPr>
        <w:tab/>
        <w:t xml:space="preserve"> צריך גם להגיד לי תודה, דרך אגב, אבל - - -</w:t>
      </w:r>
    </w:p>
    <w:p w14:paraId="29AA55A7"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היו"ר דוד טל:</w:t>
      </w:r>
    </w:p>
    <w:p w14:paraId="06A4A75C" w14:textId="77777777" w:rsidR="00D84787" w:rsidRPr="00D84787" w:rsidRDefault="00D84787" w:rsidP="00D84787">
      <w:pPr>
        <w:bidi/>
        <w:jc w:val="both"/>
        <w:rPr>
          <w:rFonts w:cs="David" w:hint="cs"/>
          <w:rtl/>
        </w:rPr>
      </w:pPr>
    </w:p>
    <w:p w14:paraId="75B53708" w14:textId="77777777" w:rsidR="00D84787" w:rsidRPr="00D84787" w:rsidRDefault="00D84787" w:rsidP="00D84787">
      <w:pPr>
        <w:bidi/>
        <w:ind w:firstLine="567"/>
        <w:jc w:val="both"/>
        <w:rPr>
          <w:rFonts w:cs="David" w:hint="cs"/>
          <w:rtl/>
        </w:rPr>
      </w:pPr>
      <w:r w:rsidRPr="00D84787">
        <w:rPr>
          <w:rFonts w:cs="David" w:hint="cs"/>
          <w:rtl/>
        </w:rPr>
        <w:t xml:space="preserve">יושב-ראש סיעת הליכוד </w:t>
      </w:r>
      <w:r w:rsidRPr="00D84787">
        <w:rPr>
          <w:rFonts w:cs="David"/>
          <w:rtl/>
        </w:rPr>
        <w:t>–</w:t>
      </w:r>
      <w:r w:rsidRPr="00D84787">
        <w:rPr>
          <w:rFonts w:cs="David" w:hint="cs"/>
          <w:rtl/>
        </w:rPr>
        <w:t xml:space="preserve"> אני תיקנתי לפני שאמרת. </w:t>
      </w:r>
    </w:p>
    <w:p w14:paraId="440D1A1A" w14:textId="77777777" w:rsidR="00D84787" w:rsidRPr="00D84787" w:rsidRDefault="00D84787" w:rsidP="00D84787">
      <w:pPr>
        <w:bidi/>
        <w:jc w:val="both"/>
        <w:rPr>
          <w:rFonts w:cs="David"/>
          <w:rtl/>
        </w:rPr>
      </w:pPr>
      <w:r w:rsidRPr="00D84787">
        <w:rPr>
          <w:rFonts w:cs="David"/>
          <w:rtl/>
        </w:rPr>
        <w:br/>
      </w:r>
      <w:r w:rsidRPr="00D84787">
        <w:rPr>
          <w:rFonts w:cs="David" w:hint="eastAsia"/>
          <w:u w:val="single"/>
          <w:rtl/>
        </w:rPr>
        <w:t>רוברט</w:t>
      </w:r>
      <w:r w:rsidRPr="00D84787">
        <w:rPr>
          <w:rFonts w:cs="David"/>
          <w:u w:val="single"/>
          <w:rtl/>
        </w:rPr>
        <w:t xml:space="preserve"> אילטוב:</w:t>
      </w:r>
    </w:p>
    <w:p w14:paraId="45AF3C60" w14:textId="77777777" w:rsidR="00D84787" w:rsidRPr="00D84787" w:rsidRDefault="00D84787" w:rsidP="00D84787">
      <w:pPr>
        <w:bidi/>
        <w:jc w:val="both"/>
        <w:rPr>
          <w:rFonts w:cs="David"/>
          <w:rtl/>
        </w:rPr>
      </w:pPr>
    </w:p>
    <w:p w14:paraId="6EABFC0C" w14:textId="77777777" w:rsidR="00D84787" w:rsidRPr="00D84787" w:rsidRDefault="00D84787" w:rsidP="00D84787">
      <w:pPr>
        <w:bidi/>
        <w:ind w:firstLine="567"/>
        <w:jc w:val="both"/>
        <w:rPr>
          <w:rFonts w:cs="David" w:hint="cs"/>
          <w:rtl/>
        </w:rPr>
      </w:pPr>
      <w:r w:rsidRPr="00D84787">
        <w:rPr>
          <w:rFonts w:cs="David" w:hint="cs"/>
          <w:rtl/>
        </w:rPr>
        <w:t>גם לאופוזיציה.</w:t>
      </w:r>
    </w:p>
    <w:p w14:paraId="56F15C02"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רונית תירוש:</w:t>
      </w:r>
    </w:p>
    <w:p w14:paraId="0463981D" w14:textId="77777777" w:rsidR="00D84787" w:rsidRPr="00D84787" w:rsidRDefault="00D84787" w:rsidP="00D84787">
      <w:pPr>
        <w:bidi/>
        <w:jc w:val="both"/>
        <w:rPr>
          <w:rFonts w:cs="David" w:hint="cs"/>
          <w:rtl/>
        </w:rPr>
      </w:pPr>
    </w:p>
    <w:p w14:paraId="7BCF4CC6" w14:textId="77777777" w:rsidR="00D84787" w:rsidRPr="00D84787" w:rsidRDefault="00D84787" w:rsidP="00D84787">
      <w:pPr>
        <w:bidi/>
        <w:jc w:val="both"/>
        <w:rPr>
          <w:rFonts w:cs="David" w:hint="cs"/>
          <w:rtl/>
        </w:rPr>
      </w:pPr>
      <w:r w:rsidRPr="00D84787">
        <w:rPr>
          <w:rFonts w:cs="David" w:hint="cs"/>
          <w:rtl/>
        </w:rPr>
        <w:tab/>
        <w:t xml:space="preserve"> ולחבר הכנסת גדעון סער ולחבר הכנסת אילטוב, ובכלל לכל יושבי-ראש הסיעות </w:t>
      </w:r>
      <w:r w:rsidRPr="00D84787">
        <w:rPr>
          <w:rFonts w:cs="David"/>
          <w:rtl/>
        </w:rPr>
        <w:t>–</w:t>
      </w:r>
      <w:r w:rsidRPr="00D84787">
        <w:rPr>
          <w:rFonts w:cs="David" w:hint="cs"/>
          <w:rtl/>
        </w:rPr>
        <w:t xml:space="preserve"> מהקואליציה ומהאופוזיציה </w:t>
      </w:r>
      <w:r w:rsidRPr="00D84787">
        <w:rPr>
          <w:rFonts w:cs="David"/>
          <w:rtl/>
        </w:rPr>
        <w:t>–</w:t>
      </w:r>
      <w:r w:rsidRPr="00D84787">
        <w:rPr>
          <w:rFonts w:cs="David" w:hint="cs"/>
          <w:rtl/>
        </w:rPr>
        <w:t xml:space="preserve"> שהסכימו להעלות את זה לדיון בפטור מחובת הנחה.</w:t>
      </w:r>
    </w:p>
    <w:p w14:paraId="5AC149A1" w14:textId="77777777" w:rsidR="00D84787" w:rsidRPr="00D84787" w:rsidRDefault="00D84787" w:rsidP="00D84787">
      <w:pPr>
        <w:bidi/>
        <w:jc w:val="both"/>
        <w:rPr>
          <w:rFonts w:cs="David" w:hint="cs"/>
          <w:rtl/>
        </w:rPr>
      </w:pPr>
    </w:p>
    <w:p w14:paraId="44328F83" w14:textId="77777777" w:rsidR="00D84787" w:rsidRPr="00D84787" w:rsidRDefault="00D84787" w:rsidP="00D84787">
      <w:pPr>
        <w:bidi/>
        <w:jc w:val="both"/>
        <w:rPr>
          <w:rFonts w:cs="David" w:hint="cs"/>
          <w:rtl/>
        </w:rPr>
      </w:pPr>
      <w:r w:rsidRPr="00D84787">
        <w:rPr>
          <w:rFonts w:cs="David" w:hint="cs"/>
          <w:rtl/>
        </w:rPr>
        <w:tab/>
        <w:t xml:space="preserve">אני לא ארחיב דיבור. אני רק אומר שבסיור קצר שערכתי בשדרות ובמערכת החינוך </w:t>
      </w:r>
      <w:r w:rsidRPr="00D84787">
        <w:rPr>
          <w:rFonts w:cs="David"/>
          <w:rtl/>
        </w:rPr>
        <w:t>–</w:t>
      </w:r>
      <w:r w:rsidRPr="00D84787">
        <w:rPr>
          <w:rFonts w:cs="David" w:hint="cs"/>
          <w:rtl/>
        </w:rPr>
        <w:t xml:space="preserve"> אלה היו הפניות של התושבים. אני אפילו אציין בחור בשם מרקו, תושב העיר </w:t>
      </w:r>
      <w:r w:rsidRPr="00D84787">
        <w:rPr>
          <w:rFonts w:cs="David"/>
          <w:rtl/>
        </w:rPr>
        <w:t>–</w:t>
      </w:r>
      <w:r w:rsidRPr="00D84787">
        <w:rPr>
          <w:rFonts w:cs="David" w:hint="cs"/>
          <w:rtl/>
        </w:rPr>
        <w:t xml:space="preserve"> לא מכירה, נתקלתי בו- שהוא מאוד התעקש על הרעיון הזה. </w:t>
      </w:r>
    </w:p>
    <w:p w14:paraId="62B86F40" w14:textId="77777777" w:rsidR="00D84787" w:rsidRPr="00D84787" w:rsidRDefault="00D84787" w:rsidP="00D84787">
      <w:pPr>
        <w:bidi/>
        <w:jc w:val="both"/>
        <w:rPr>
          <w:rFonts w:cs="David" w:hint="cs"/>
          <w:rtl/>
        </w:rPr>
      </w:pPr>
    </w:p>
    <w:p w14:paraId="5890E236" w14:textId="77777777" w:rsidR="00D84787" w:rsidRPr="00D84787" w:rsidRDefault="00D84787" w:rsidP="00D84787">
      <w:pPr>
        <w:bidi/>
        <w:jc w:val="both"/>
        <w:rPr>
          <w:rFonts w:cs="David" w:hint="cs"/>
          <w:rtl/>
        </w:rPr>
      </w:pPr>
      <w:r w:rsidRPr="00D84787">
        <w:rPr>
          <w:rFonts w:cs="David" w:hint="cs"/>
          <w:rtl/>
        </w:rPr>
        <w:tab/>
        <w:t xml:space="preserve">לקחתי את רשימת התשלומים של התלמידים והוצאתי משם את מה שלא חובה. אני רוצה לפטור אותם מתשלומים של ביטוח תאונות אישיות </w:t>
      </w:r>
      <w:r w:rsidRPr="00D84787">
        <w:rPr>
          <w:rFonts w:cs="David"/>
          <w:rtl/>
        </w:rPr>
        <w:t>–</w:t>
      </w:r>
      <w:r w:rsidRPr="00D84787">
        <w:rPr>
          <w:rFonts w:cs="David" w:hint="cs"/>
          <w:rtl/>
        </w:rPr>
        <w:t xml:space="preserve"> 32 שקל להורה, בריאות השן </w:t>
      </w:r>
      <w:r w:rsidRPr="00D84787">
        <w:rPr>
          <w:rFonts w:cs="David"/>
          <w:rtl/>
        </w:rPr>
        <w:t>–</w:t>
      </w:r>
      <w:r w:rsidRPr="00D84787">
        <w:rPr>
          <w:rFonts w:cs="David" w:hint="cs"/>
          <w:rtl/>
        </w:rPr>
        <w:t xml:space="preserve"> 30 שקל להורה, וטיולים. </w:t>
      </w:r>
    </w:p>
    <w:p w14:paraId="4943040A"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2AFEC5FB" w14:textId="77777777" w:rsidR="00D84787" w:rsidRPr="00D84787" w:rsidRDefault="00D84787" w:rsidP="00D84787">
      <w:pPr>
        <w:bidi/>
        <w:jc w:val="both"/>
        <w:rPr>
          <w:rFonts w:cs="David" w:hint="cs"/>
          <w:rtl/>
        </w:rPr>
      </w:pPr>
    </w:p>
    <w:p w14:paraId="0AFDF991" w14:textId="77777777" w:rsidR="00D84787" w:rsidRPr="00D84787" w:rsidRDefault="00D84787" w:rsidP="00D84787">
      <w:pPr>
        <w:bidi/>
        <w:jc w:val="both"/>
        <w:rPr>
          <w:rFonts w:cs="David" w:hint="cs"/>
          <w:rtl/>
        </w:rPr>
      </w:pPr>
      <w:r w:rsidRPr="00D84787">
        <w:rPr>
          <w:rFonts w:cs="David" w:hint="cs"/>
          <w:rtl/>
        </w:rPr>
        <w:tab/>
        <w:t xml:space="preserve">אלה שירותים שהם לא מקבלים אותם, במילא. נכון? הם משלמים עבורם, וחלק מהם הם לא מקבלים. </w:t>
      </w:r>
    </w:p>
    <w:p w14:paraId="4C5BD8D0"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רונית תירוש:</w:t>
      </w:r>
    </w:p>
    <w:p w14:paraId="7A9972AF" w14:textId="77777777" w:rsidR="00D84787" w:rsidRPr="00D84787" w:rsidRDefault="00D84787" w:rsidP="00D84787">
      <w:pPr>
        <w:bidi/>
        <w:jc w:val="both"/>
        <w:rPr>
          <w:rFonts w:cs="David" w:hint="cs"/>
          <w:rtl/>
        </w:rPr>
      </w:pPr>
    </w:p>
    <w:p w14:paraId="6BD19C95" w14:textId="77777777" w:rsidR="00D84787" w:rsidRPr="00D84787" w:rsidRDefault="00D84787" w:rsidP="00D84787">
      <w:pPr>
        <w:bidi/>
        <w:jc w:val="both"/>
        <w:rPr>
          <w:rFonts w:cs="David" w:hint="cs"/>
          <w:rtl/>
        </w:rPr>
      </w:pPr>
      <w:r w:rsidRPr="00D84787">
        <w:rPr>
          <w:rFonts w:cs="David" w:hint="cs"/>
          <w:rtl/>
        </w:rPr>
        <w:tab/>
        <w:t xml:space="preserve">נכון. וגם טיולים. המדינה עכשיו יוצרת שם המון סבבים של טיולים </w:t>
      </w:r>
      <w:r w:rsidRPr="00D84787">
        <w:rPr>
          <w:rFonts w:cs="David"/>
          <w:rtl/>
        </w:rPr>
        <w:t>–</w:t>
      </w:r>
      <w:r w:rsidRPr="00D84787">
        <w:rPr>
          <w:rFonts w:cs="David" w:hint="cs"/>
          <w:rtl/>
        </w:rPr>
        <w:t xml:space="preserve"> מה שנקרא "לנשום אוויר" </w:t>
      </w:r>
      <w:r w:rsidRPr="00D84787">
        <w:rPr>
          <w:rFonts w:cs="David"/>
          <w:rtl/>
        </w:rPr>
        <w:t>–</w:t>
      </w:r>
      <w:r w:rsidRPr="00D84787">
        <w:rPr>
          <w:rFonts w:cs="David" w:hint="cs"/>
          <w:rtl/>
        </w:rPr>
        <w:t xml:space="preserve"> אז ממילא מממנים את זה, כך שהגעתי למצב שההצעה היא לא תקציבית, ולכן אני מאוד אודה לכם אם תאשרו.</w:t>
      </w:r>
    </w:p>
    <w:p w14:paraId="6370E774"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7D6C398F" w14:textId="77777777" w:rsidR="00D84787" w:rsidRPr="00D84787" w:rsidRDefault="00D84787" w:rsidP="00D84787">
      <w:pPr>
        <w:bidi/>
        <w:jc w:val="both"/>
        <w:rPr>
          <w:rFonts w:cs="David" w:hint="cs"/>
          <w:rtl/>
        </w:rPr>
      </w:pPr>
    </w:p>
    <w:p w14:paraId="3BE91CC9" w14:textId="77777777" w:rsidR="00D84787" w:rsidRPr="00D84787" w:rsidRDefault="00D84787" w:rsidP="00D84787">
      <w:pPr>
        <w:bidi/>
        <w:jc w:val="both"/>
        <w:rPr>
          <w:rFonts w:cs="David" w:hint="cs"/>
          <w:rtl/>
        </w:rPr>
      </w:pPr>
      <w:r w:rsidRPr="00D84787">
        <w:rPr>
          <w:rFonts w:cs="David" w:hint="cs"/>
          <w:rtl/>
        </w:rPr>
        <w:tab/>
        <w:t>תודה רבה. רבותי, מי בעד, ירים את ידו. מי נגד? מי נמנע?</w:t>
      </w:r>
    </w:p>
    <w:p w14:paraId="79020BFB" w14:textId="77777777" w:rsidR="00D84787" w:rsidRPr="00D84787" w:rsidRDefault="00D84787" w:rsidP="00D84787">
      <w:pPr>
        <w:bidi/>
        <w:jc w:val="both"/>
        <w:rPr>
          <w:rFonts w:cs="David" w:hint="cs"/>
          <w:b/>
          <w:bCs/>
          <w:rtl/>
        </w:rPr>
      </w:pPr>
      <w:r w:rsidRPr="00D84787">
        <w:rPr>
          <w:rFonts w:cs="David"/>
          <w:rtl/>
        </w:rPr>
        <w:br/>
      </w:r>
      <w:r w:rsidRPr="00D84787">
        <w:rPr>
          <w:rFonts w:cs="David" w:hint="cs"/>
          <w:b/>
          <w:bCs/>
          <w:rtl/>
        </w:rPr>
        <w:t>ה צ ב ע ה</w:t>
      </w:r>
    </w:p>
    <w:p w14:paraId="5E928887" w14:textId="77777777" w:rsidR="00D84787" w:rsidRPr="00D84787" w:rsidRDefault="00D84787" w:rsidP="00D84787">
      <w:pPr>
        <w:bidi/>
        <w:jc w:val="both"/>
        <w:rPr>
          <w:rFonts w:cs="David" w:hint="cs"/>
          <w:b/>
          <w:bCs/>
          <w:rtl/>
        </w:rPr>
      </w:pPr>
    </w:p>
    <w:p w14:paraId="368C960F" w14:textId="77777777" w:rsidR="00D84787" w:rsidRPr="00D84787" w:rsidRDefault="00D84787" w:rsidP="00D84787">
      <w:pPr>
        <w:bidi/>
        <w:jc w:val="both"/>
        <w:rPr>
          <w:rFonts w:cs="David" w:hint="cs"/>
          <w:rtl/>
        </w:rPr>
      </w:pPr>
      <w:r w:rsidRPr="00D84787">
        <w:rPr>
          <w:rFonts w:cs="David" w:hint="cs"/>
          <w:rtl/>
        </w:rPr>
        <w:t xml:space="preserve">בעד </w:t>
      </w:r>
      <w:r w:rsidRPr="00D84787">
        <w:rPr>
          <w:rFonts w:cs="David"/>
          <w:rtl/>
        </w:rPr>
        <w:t>–</w:t>
      </w:r>
      <w:r w:rsidRPr="00D84787">
        <w:rPr>
          <w:rFonts w:cs="David" w:hint="cs"/>
          <w:rtl/>
        </w:rPr>
        <w:t xml:space="preserve"> רוב</w:t>
      </w:r>
    </w:p>
    <w:p w14:paraId="4A659052" w14:textId="77777777" w:rsidR="00D84787" w:rsidRPr="00D84787" w:rsidRDefault="00D84787" w:rsidP="00D84787">
      <w:pPr>
        <w:bidi/>
        <w:jc w:val="both"/>
        <w:rPr>
          <w:rFonts w:cs="David" w:hint="cs"/>
          <w:rtl/>
        </w:rPr>
      </w:pPr>
      <w:r w:rsidRPr="00D84787">
        <w:rPr>
          <w:rFonts w:cs="David" w:hint="cs"/>
          <w:rtl/>
        </w:rPr>
        <w:t xml:space="preserve">נגד </w:t>
      </w:r>
      <w:r w:rsidRPr="00D84787">
        <w:rPr>
          <w:rFonts w:cs="David"/>
          <w:rtl/>
        </w:rPr>
        <w:t>–</w:t>
      </w:r>
      <w:r w:rsidRPr="00D84787">
        <w:rPr>
          <w:rFonts w:cs="David" w:hint="cs"/>
          <w:rtl/>
        </w:rPr>
        <w:t xml:space="preserve"> אין</w:t>
      </w:r>
    </w:p>
    <w:p w14:paraId="355E6F95" w14:textId="77777777" w:rsidR="00D84787" w:rsidRPr="00D84787" w:rsidRDefault="00D84787" w:rsidP="00D84787">
      <w:pPr>
        <w:bidi/>
        <w:jc w:val="both"/>
        <w:rPr>
          <w:rFonts w:cs="David" w:hint="cs"/>
          <w:rtl/>
        </w:rPr>
      </w:pPr>
      <w:r w:rsidRPr="00D84787">
        <w:rPr>
          <w:rFonts w:cs="David" w:hint="cs"/>
          <w:rtl/>
        </w:rPr>
        <w:t xml:space="preserve">נמנעים </w:t>
      </w:r>
      <w:r w:rsidRPr="00D84787">
        <w:rPr>
          <w:rFonts w:cs="David"/>
          <w:rtl/>
        </w:rPr>
        <w:t>–</w:t>
      </w:r>
      <w:r w:rsidRPr="00D84787">
        <w:rPr>
          <w:rFonts w:cs="David" w:hint="cs"/>
          <w:rtl/>
        </w:rPr>
        <w:t xml:space="preserve"> אין</w:t>
      </w:r>
    </w:p>
    <w:p w14:paraId="02EB8026" w14:textId="77777777" w:rsidR="00D84787" w:rsidRPr="00D84787" w:rsidRDefault="00D84787" w:rsidP="00D84787">
      <w:pPr>
        <w:bidi/>
        <w:jc w:val="both"/>
        <w:rPr>
          <w:rFonts w:cs="David" w:hint="cs"/>
          <w:rtl/>
        </w:rPr>
      </w:pPr>
      <w:r w:rsidRPr="00D84787">
        <w:rPr>
          <w:rFonts w:cs="David" w:hint="cs"/>
          <w:rtl/>
        </w:rPr>
        <w:t xml:space="preserve">בקשת חברת הכנסת רונית תירוש להקדמת הדיון בהצעת חוק לימוד חובה (תיקון </w:t>
      </w:r>
      <w:r w:rsidRPr="00D84787">
        <w:rPr>
          <w:rFonts w:cs="David"/>
          <w:rtl/>
        </w:rPr>
        <w:t>–</w:t>
      </w:r>
      <w:r w:rsidRPr="00D84787">
        <w:rPr>
          <w:rFonts w:cs="David" w:hint="cs"/>
          <w:rtl/>
        </w:rPr>
        <w:t xml:space="preserve"> תשלומים בעת מצב מיוחד בעורף), התשס"ח-2008, לפני הקריאה הטרומית, נתקבלה.</w:t>
      </w:r>
    </w:p>
    <w:p w14:paraId="1F9FDD31" w14:textId="77777777" w:rsidR="00D84787" w:rsidRPr="00D84787" w:rsidRDefault="00D84787" w:rsidP="00D84787">
      <w:pPr>
        <w:bidi/>
        <w:jc w:val="both"/>
        <w:rPr>
          <w:rFonts w:cs="David" w:hint="cs"/>
          <w:rtl/>
        </w:rPr>
      </w:pPr>
    </w:p>
    <w:p w14:paraId="52F55ACC"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29A92538" w14:textId="77777777" w:rsidR="00D84787" w:rsidRPr="00D84787" w:rsidRDefault="00D84787" w:rsidP="00D84787">
      <w:pPr>
        <w:bidi/>
        <w:jc w:val="both"/>
        <w:rPr>
          <w:rFonts w:cs="David" w:hint="cs"/>
          <w:u w:val="single"/>
          <w:rtl/>
        </w:rPr>
      </w:pPr>
    </w:p>
    <w:p w14:paraId="59059867" w14:textId="77777777" w:rsidR="00D84787" w:rsidRPr="00D84787" w:rsidRDefault="00D84787" w:rsidP="00D84787">
      <w:pPr>
        <w:bidi/>
        <w:jc w:val="both"/>
        <w:rPr>
          <w:rFonts w:cs="David" w:hint="cs"/>
          <w:rtl/>
        </w:rPr>
      </w:pPr>
      <w:r w:rsidRPr="00D84787">
        <w:rPr>
          <w:rFonts w:cs="David" w:hint="cs"/>
          <w:rtl/>
        </w:rPr>
        <w:tab/>
        <w:t xml:space="preserve">הצעת החוק של חברת הכנסת רונית תירוש קיבלה פטור מחובת הנחה. </w:t>
      </w:r>
    </w:p>
    <w:p w14:paraId="46B49710" w14:textId="77777777" w:rsidR="00D84787" w:rsidRPr="00D84787" w:rsidRDefault="00D84787" w:rsidP="00D84787">
      <w:pPr>
        <w:bidi/>
        <w:jc w:val="both"/>
        <w:rPr>
          <w:rFonts w:cs="David" w:hint="cs"/>
          <w:rtl/>
        </w:rPr>
      </w:pPr>
    </w:p>
    <w:p w14:paraId="19140D04" w14:textId="77777777" w:rsidR="00D84787" w:rsidRPr="00D84787" w:rsidRDefault="00D84787" w:rsidP="00D84787">
      <w:pPr>
        <w:tabs>
          <w:tab w:val="left" w:pos="1221"/>
        </w:tabs>
        <w:bidi/>
        <w:ind w:left="720"/>
        <w:jc w:val="both"/>
        <w:rPr>
          <w:rFonts w:cs="David" w:hint="cs"/>
          <w:b/>
          <w:bCs/>
          <w:u w:val="single"/>
          <w:rtl/>
        </w:rPr>
      </w:pPr>
      <w:r w:rsidRPr="00D84787">
        <w:rPr>
          <w:rFonts w:cs="David"/>
          <w:rtl/>
        </w:rPr>
        <w:br w:type="page"/>
      </w:r>
      <w:r w:rsidRPr="00D84787">
        <w:rPr>
          <w:rFonts w:cs="David" w:hint="cs"/>
          <w:b/>
          <w:bCs/>
          <w:u w:val="single"/>
          <w:rtl/>
        </w:rPr>
        <w:t>3. הצעת חוק לתיקון פקודת מס הכנסה (זיכוי ממס לתושבי באר שבע והנגב), התשס"ח-2008 (פ/3442/17), של חבר הכנסת יעקב מרגי</w:t>
      </w:r>
    </w:p>
    <w:p w14:paraId="314421E1" w14:textId="77777777" w:rsidR="00D84787" w:rsidRPr="00D84787" w:rsidRDefault="00D84787" w:rsidP="00D84787">
      <w:pPr>
        <w:bidi/>
        <w:jc w:val="both"/>
        <w:rPr>
          <w:rFonts w:cs="David" w:hint="cs"/>
          <w:rtl/>
        </w:rPr>
      </w:pPr>
    </w:p>
    <w:p w14:paraId="1DD47CE6"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7BC833F4" w14:textId="77777777" w:rsidR="00D84787" w:rsidRPr="00D84787" w:rsidRDefault="00D84787" w:rsidP="00D84787">
      <w:pPr>
        <w:bidi/>
        <w:jc w:val="both"/>
        <w:rPr>
          <w:rFonts w:cs="David" w:hint="cs"/>
          <w:u w:val="single"/>
          <w:rtl/>
        </w:rPr>
      </w:pPr>
    </w:p>
    <w:p w14:paraId="4A7E24E1" w14:textId="77777777" w:rsidR="00D84787" w:rsidRPr="00D84787" w:rsidRDefault="00D84787" w:rsidP="00D84787">
      <w:pPr>
        <w:bidi/>
        <w:jc w:val="both"/>
        <w:rPr>
          <w:rFonts w:cs="David" w:hint="cs"/>
          <w:rtl/>
        </w:rPr>
      </w:pPr>
      <w:r w:rsidRPr="00D84787">
        <w:rPr>
          <w:rFonts w:cs="David" w:hint="cs"/>
          <w:rtl/>
        </w:rPr>
        <w:tab/>
        <w:t>הצעת החוק של חבר הכנסת מרגי. האם הוא הסמיך את אדוני לייצג אותו?</w:t>
      </w:r>
    </w:p>
    <w:p w14:paraId="6459B4B6"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נסים זאב:</w:t>
      </w:r>
    </w:p>
    <w:p w14:paraId="60769650" w14:textId="77777777" w:rsidR="00D84787" w:rsidRPr="00D84787" w:rsidRDefault="00D84787" w:rsidP="00D84787">
      <w:pPr>
        <w:bidi/>
        <w:jc w:val="both"/>
        <w:rPr>
          <w:rFonts w:cs="David" w:hint="cs"/>
          <w:rtl/>
        </w:rPr>
      </w:pPr>
    </w:p>
    <w:p w14:paraId="40715FFE" w14:textId="77777777" w:rsidR="00D84787" w:rsidRPr="00D84787" w:rsidRDefault="00D84787" w:rsidP="00D84787">
      <w:pPr>
        <w:bidi/>
        <w:jc w:val="both"/>
        <w:rPr>
          <w:rFonts w:cs="David" w:hint="cs"/>
          <w:rtl/>
        </w:rPr>
      </w:pPr>
      <w:r w:rsidRPr="00D84787">
        <w:rPr>
          <w:rFonts w:cs="David" w:hint="cs"/>
          <w:rtl/>
        </w:rPr>
        <w:tab/>
        <w:t xml:space="preserve">אבל יש פה חברי כנסת. נמצאים חברי הכנסת גלנטי, ברוורמן. </w:t>
      </w:r>
    </w:p>
    <w:p w14:paraId="587C6073"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אבישי ברוורמן:</w:t>
      </w:r>
    </w:p>
    <w:p w14:paraId="368CF910" w14:textId="77777777" w:rsidR="00D84787" w:rsidRPr="00D84787" w:rsidRDefault="00D84787" w:rsidP="00D84787">
      <w:pPr>
        <w:pStyle w:val="Heading5"/>
        <w:rPr>
          <w:rFonts w:hint="cs"/>
          <w:sz w:val="24"/>
          <w:rtl/>
        </w:rPr>
      </w:pPr>
    </w:p>
    <w:p w14:paraId="593BBA1F" w14:textId="77777777" w:rsidR="00D84787" w:rsidRPr="00D84787" w:rsidRDefault="00D84787" w:rsidP="00D84787">
      <w:pPr>
        <w:bidi/>
        <w:jc w:val="both"/>
        <w:rPr>
          <w:rFonts w:cs="David" w:hint="cs"/>
          <w:rtl/>
        </w:rPr>
      </w:pPr>
      <w:r w:rsidRPr="00D84787">
        <w:rPr>
          <w:rFonts w:cs="David" w:hint="cs"/>
          <w:rtl/>
        </w:rPr>
        <w:tab/>
        <w:t xml:space="preserve">אני נמצא פה לייצג את חבר הכנסת מרגי. ההצעה הזאת היא הצעה לעידוד בנושא המיסוי לתושבי הנגב. </w:t>
      </w:r>
    </w:p>
    <w:p w14:paraId="636012E6" w14:textId="77777777" w:rsidR="00D84787" w:rsidRPr="00D84787" w:rsidRDefault="00D84787" w:rsidP="00D84787">
      <w:pPr>
        <w:bidi/>
        <w:jc w:val="both"/>
        <w:rPr>
          <w:rFonts w:cs="David" w:hint="cs"/>
          <w:rtl/>
        </w:rPr>
      </w:pPr>
    </w:p>
    <w:p w14:paraId="77C1E103" w14:textId="77777777" w:rsidR="00D84787" w:rsidRPr="00D84787" w:rsidRDefault="00D84787" w:rsidP="00D84787">
      <w:pPr>
        <w:bidi/>
        <w:jc w:val="both"/>
        <w:rPr>
          <w:rFonts w:cs="David" w:hint="cs"/>
          <w:rtl/>
        </w:rPr>
      </w:pPr>
      <w:r w:rsidRPr="00D84787">
        <w:rPr>
          <w:rFonts w:cs="David" w:hint="cs"/>
          <w:rtl/>
        </w:rPr>
        <w:tab/>
        <w:t>כפי שסוכם גם עם חבר הכנסת אלי אפללו מהקואליציה, היתה הצעה דומה של חבר הכנסת כץ מהאופוזיציה.</w:t>
      </w:r>
    </w:p>
    <w:p w14:paraId="63E219A9"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73FF660C" w14:textId="77777777" w:rsidR="00D84787" w:rsidRPr="00D84787" w:rsidRDefault="00D84787" w:rsidP="00D84787">
      <w:pPr>
        <w:bidi/>
        <w:jc w:val="both"/>
        <w:rPr>
          <w:rFonts w:cs="David" w:hint="cs"/>
          <w:u w:val="single"/>
          <w:rtl/>
        </w:rPr>
      </w:pPr>
    </w:p>
    <w:p w14:paraId="27FACBA7" w14:textId="77777777" w:rsidR="00D84787" w:rsidRPr="00D84787" w:rsidRDefault="00D84787" w:rsidP="00D84787">
      <w:pPr>
        <w:bidi/>
        <w:jc w:val="both"/>
        <w:rPr>
          <w:rFonts w:cs="David" w:hint="cs"/>
          <w:rtl/>
        </w:rPr>
      </w:pPr>
      <w:r w:rsidRPr="00D84787">
        <w:rPr>
          <w:rFonts w:cs="David" w:hint="cs"/>
          <w:rtl/>
        </w:rPr>
        <w:tab/>
        <w:t xml:space="preserve"> אבל הפעם אל תצביע נגדה.</w:t>
      </w:r>
    </w:p>
    <w:p w14:paraId="5B6391B8"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אבישי ברוורמן:</w:t>
      </w:r>
    </w:p>
    <w:p w14:paraId="15DA27B2" w14:textId="77777777" w:rsidR="00D84787" w:rsidRPr="00D84787" w:rsidRDefault="00D84787" w:rsidP="00D84787">
      <w:pPr>
        <w:pStyle w:val="Heading5"/>
        <w:rPr>
          <w:rFonts w:hint="cs"/>
          <w:sz w:val="24"/>
          <w:rtl/>
        </w:rPr>
      </w:pPr>
    </w:p>
    <w:p w14:paraId="6D31A80F" w14:textId="77777777" w:rsidR="00D84787" w:rsidRPr="00D84787" w:rsidRDefault="00D84787" w:rsidP="00D84787">
      <w:pPr>
        <w:bidi/>
        <w:jc w:val="both"/>
        <w:rPr>
          <w:rFonts w:cs="David" w:hint="cs"/>
          <w:rtl/>
        </w:rPr>
      </w:pPr>
      <w:r w:rsidRPr="00D84787">
        <w:rPr>
          <w:rFonts w:cs="David" w:hint="cs"/>
          <w:rtl/>
        </w:rPr>
        <w:tab/>
        <w:t xml:space="preserve">תן לי לסיים. דברי חכמים בנחת נשמעים, נכון? המטרה שלנו היא להעביר את החוק. בתקופה הזאת, שבה אנחנו ראינו </w:t>
      </w:r>
      <w:r w:rsidRPr="00D84787">
        <w:rPr>
          <w:rFonts w:cs="David"/>
          <w:rtl/>
        </w:rPr>
        <w:t>–</w:t>
      </w:r>
      <w:r w:rsidRPr="00D84787">
        <w:rPr>
          <w:rFonts w:cs="David" w:hint="cs"/>
          <w:rtl/>
        </w:rPr>
        <w:t xml:space="preserve"> גם בזמן הצמיחה וכרגע גם בחשש להאטה בצמיחה </w:t>
      </w:r>
      <w:r w:rsidRPr="00D84787">
        <w:rPr>
          <w:rFonts w:cs="David"/>
          <w:rtl/>
        </w:rPr>
        <w:t>–</w:t>
      </w:r>
      <w:r w:rsidRPr="00D84787">
        <w:rPr>
          <w:rFonts w:cs="David" w:hint="cs"/>
          <w:rtl/>
        </w:rPr>
        <w:t xml:space="preserve"> בכל התקופה הזאת תושבי הנגב לא קיבלו לא את התשתיות הגדולות ולא את ההטבות.</w:t>
      </w:r>
    </w:p>
    <w:p w14:paraId="250943D5" w14:textId="77777777" w:rsidR="00D84787" w:rsidRPr="00D84787" w:rsidRDefault="00D84787" w:rsidP="00D84787">
      <w:pPr>
        <w:bidi/>
        <w:jc w:val="both"/>
        <w:rPr>
          <w:rFonts w:cs="David" w:hint="cs"/>
          <w:rtl/>
        </w:rPr>
      </w:pPr>
    </w:p>
    <w:p w14:paraId="6F7C09EF" w14:textId="77777777" w:rsidR="00D84787" w:rsidRPr="00D84787" w:rsidRDefault="00D84787" w:rsidP="00D84787">
      <w:pPr>
        <w:bidi/>
        <w:jc w:val="both"/>
        <w:rPr>
          <w:rFonts w:cs="David" w:hint="cs"/>
          <w:rtl/>
        </w:rPr>
      </w:pPr>
      <w:r w:rsidRPr="00D84787">
        <w:rPr>
          <w:rFonts w:cs="David" w:hint="cs"/>
          <w:rtl/>
        </w:rPr>
        <w:tab/>
        <w:t xml:space="preserve">ולכן, ביקשנו </w:t>
      </w:r>
      <w:r w:rsidRPr="00D84787">
        <w:rPr>
          <w:rFonts w:cs="David"/>
          <w:rtl/>
        </w:rPr>
        <w:t>–</w:t>
      </w:r>
      <w:r w:rsidRPr="00D84787">
        <w:rPr>
          <w:rFonts w:cs="David" w:hint="cs"/>
          <w:rtl/>
        </w:rPr>
        <w:t xml:space="preserve"> לאור ההבטחה של ראש הקואליציה </w:t>
      </w:r>
      <w:r w:rsidRPr="00D84787">
        <w:rPr>
          <w:rFonts w:cs="David"/>
          <w:rtl/>
        </w:rPr>
        <w:t>–</w:t>
      </w:r>
      <w:r w:rsidRPr="00D84787">
        <w:rPr>
          <w:rFonts w:cs="David" w:hint="cs"/>
          <w:rtl/>
        </w:rPr>
        <w:t xml:space="preserve"> שאנחנו נציג את זה עכשיו כדי לקבל פטור, ונעביר את זה. </w:t>
      </w:r>
    </w:p>
    <w:p w14:paraId="04960193" w14:textId="77777777" w:rsidR="00D84787" w:rsidRPr="00D84787" w:rsidRDefault="00D84787" w:rsidP="00D84787">
      <w:pPr>
        <w:bidi/>
        <w:jc w:val="both"/>
        <w:rPr>
          <w:rFonts w:cs="David" w:hint="cs"/>
          <w:rtl/>
        </w:rPr>
      </w:pPr>
    </w:p>
    <w:p w14:paraId="09C71FAD" w14:textId="77777777" w:rsidR="00D84787" w:rsidRPr="00D84787" w:rsidRDefault="00D84787" w:rsidP="00D84787">
      <w:pPr>
        <w:bidi/>
        <w:jc w:val="both"/>
        <w:rPr>
          <w:rFonts w:cs="David" w:hint="cs"/>
          <w:rtl/>
        </w:rPr>
      </w:pPr>
      <w:r w:rsidRPr="00D84787">
        <w:rPr>
          <w:rFonts w:cs="David" w:hint="cs"/>
          <w:rtl/>
        </w:rPr>
        <w:tab/>
        <w:t>ובמקרה הזה, ידידי חבר הכנסת גדעון סער, זה לא חשוב אם זה מרגי או ברוורמן או כץ או סער. חשוב שתושבי הנגב יקבלו את זה. תודה רבה.</w:t>
      </w:r>
    </w:p>
    <w:p w14:paraId="3716D6F6"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02416E2B" w14:textId="77777777" w:rsidR="00D84787" w:rsidRPr="00D84787" w:rsidRDefault="00D84787" w:rsidP="00D84787">
      <w:pPr>
        <w:bidi/>
        <w:jc w:val="both"/>
        <w:rPr>
          <w:rFonts w:cs="David" w:hint="cs"/>
          <w:u w:val="single"/>
          <w:rtl/>
        </w:rPr>
      </w:pPr>
    </w:p>
    <w:p w14:paraId="232C1016" w14:textId="77777777" w:rsidR="00D84787" w:rsidRPr="00D84787" w:rsidRDefault="00D84787" w:rsidP="00D84787">
      <w:pPr>
        <w:bidi/>
        <w:jc w:val="both"/>
        <w:rPr>
          <w:rFonts w:cs="David" w:hint="cs"/>
          <w:rtl/>
        </w:rPr>
      </w:pPr>
      <w:r w:rsidRPr="00D84787">
        <w:rPr>
          <w:rFonts w:cs="David" w:hint="cs"/>
          <w:rtl/>
        </w:rPr>
        <w:tab/>
        <w:t xml:space="preserve"> אותי שכנעת. </w:t>
      </w:r>
    </w:p>
    <w:p w14:paraId="6C71D2C4"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65AF9194" w14:textId="77777777" w:rsidR="00D84787" w:rsidRPr="00D84787" w:rsidRDefault="00D84787" w:rsidP="00D84787">
      <w:pPr>
        <w:pStyle w:val="Heading5"/>
        <w:rPr>
          <w:rFonts w:hint="cs"/>
          <w:sz w:val="24"/>
          <w:u w:val="single"/>
          <w:rtl/>
        </w:rPr>
      </w:pPr>
    </w:p>
    <w:p w14:paraId="1B70B5A8" w14:textId="77777777" w:rsidR="00D84787" w:rsidRPr="00D84787" w:rsidRDefault="00D84787" w:rsidP="00D84787">
      <w:pPr>
        <w:bidi/>
        <w:jc w:val="both"/>
        <w:rPr>
          <w:rFonts w:cs="David" w:hint="cs"/>
          <w:rtl/>
        </w:rPr>
      </w:pPr>
      <w:r w:rsidRPr="00D84787">
        <w:rPr>
          <w:rFonts w:cs="David" w:hint="cs"/>
          <w:rtl/>
        </w:rPr>
        <w:tab/>
        <w:t>תודה רבה. רבותי, האם יש התייחסות? אין. אשר על כן, אני מעמיד להצבעה מי בעד מתן פטור מחובת הנחה? מי נגד? מי נמנע?</w:t>
      </w:r>
    </w:p>
    <w:p w14:paraId="4DF5AE2B" w14:textId="77777777" w:rsidR="00D84787" w:rsidRPr="00D84787" w:rsidRDefault="00D84787" w:rsidP="00D84787">
      <w:pPr>
        <w:bidi/>
        <w:jc w:val="both"/>
        <w:rPr>
          <w:rFonts w:cs="David" w:hint="cs"/>
          <w:rtl/>
        </w:rPr>
      </w:pPr>
    </w:p>
    <w:p w14:paraId="6527940A" w14:textId="77777777" w:rsidR="00D84787" w:rsidRPr="00D84787" w:rsidRDefault="00D84787" w:rsidP="00D84787">
      <w:pPr>
        <w:bidi/>
        <w:jc w:val="both"/>
        <w:rPr>
          <w:rFonts w:cs="David" w:hint="cs"/>
          <w:b/>
          <w:bCs/>
          <w:rtl/>
        </w:rPr>
      </w:pPr>
      <w:r w:rsidRPr="00D84787">
        <w:rPr>
          <w:rFonts w:cs="David" w:hint="cs"/>
          <w:b/>
          <w:bCs/>
          <w:rtl/>
        </w:rPr>
        <w:t>ה צ ב ע ה</w:t>
      </w:r>
    </w:p>
    <w:p w14:paraId="3A673D78" w14:textId="77777777" w:rsidR="00D84787" w:rsidRPr="00D84787" w:rsidRDefault="00D84787" w:rsidP="00D84787">
      <w:pPr>
        <w:bidi/>
        <w:jc w:val="both"/>
        <w:rPr>
          <w:rFonts w:cs="David" w:hint="cs"/>
          <w:b/>
          <w:bCs/>
          <w:rtl/>
        </w:rPr>
      </w:pPr>
    </w:p>
    <w:p w14:paraId="25ADE569" w14:textId="77777777" w:rsidR="00D84787" w:rsidRPr="00D84787" w:rsidRDefault="00D84787" w:rsidP="00D84787">
      <w:pPr>
        <w:bidi/>
        <w:jc w:val="both"/>
        <w:rPr>
          <w:rFonts w:cs="David" w:hint="cs"/>
          <w:rtl/>
        </w:rPr>
      </w:pPr>
      <w:r w:rsidRPr="00D84787">
        <w:rPr>
          <w:rFonts w:cs="David" w:hint="cs"/>
          <w:rtl/>
        </w:rPr>
        <w:t xml:space="preserve">בעד </w:t>
      </w:r>
      <w:r w:rsidRPr="00D84787">
        <w:rPr>
          <w:rFonts w:cs="David"/>
          <w:rtl/>
        </w:rPr>
        <w:t>–</w:t>
      </w:r>
      <w:r w:rsidRPr="00D84787">
        <w:rPr>
          <w:rFonts w:cs="David" w:hint="cs"/>
          <w:rtl/>
        </w:rPr>
        <w:t xml:space="preserve"> רוב</w:t>
      </w:r>
    </w:p>
    <w:p w14:paraId="1B46A532" w14:textId="77777777" w:rsidR="00D84787" w:rsidRPr="00D84787" w:rsidRDefault="00D84787" w:rsidP="00D84787">
      <w:pPr>
        <w:bidi/>
        <w:jc w:val="both"/>
        <w:rPr>
          <w:rFonts w:cs="David" w:hint="cs"/>
          <w:rtl/>
        </w:rPr>
      </w:pPr>
      <w:r w:rsidRPr="00D84787">
        <w:rPr>
          <w:rFonts w:cs="David" w:hint="cs"/>
          <w:rtl/>
        </w:rPr>
        <w:t xml:space="preserve">נגד </w:t>
      </w:r>
      <w:r w:rsidRPr="00D84787">
        <w:rPr>
          <w:rFonts w:cs="David"/>
          <w:rtl/>
        </w:rPr>
        <w:t>–</w:t>
      </w:r>
      <w:r w:rsidRPr="00D84787">
        <w:rPr>
          <w:rFonts w:cs="David" w:hint="cs"/>
          <w:rtl/>
        </w:rPr>
        <w:t xml:space="preserve"> אין</w:t>
      </w:r>
    </w:p>
    <w:p w14:paraId="003C1D8D" w14:textId="77777777" w:rsidR="00D84787" w:rsidRPr="00D84787" w:rsidRDefault="00D84787" w:rsidP="00D84787">
      <w:pPr>
        <w:bidi/>
        <w:jc w:val="both"/>
        <w:rPr>
          <w:rFonts w:cs="David" w:hint="cs"/>
          <w:rtl/>
        </w:rPr>
      </w:pPr>
      <w:r w:rsidRPr="00D84787">
        <w:rPr>
          <w:rFonts w:cs="David" w:hint="cs"/>
          <w:rtl/>
        </w:rPr>
        <w:t xml:space="preserve">נמנעים </w:t>
      </w:r>
      <w:r w:rsidRPr="00D84787">
        <w:rPr>
          <w:rFonts w:cs="David"/>
          <w:rtl/>
        </w:rPr>
        <w:t>–</w:t>
      </w:r>
      <w:r w:rsidRPr="00D84787">
        <w:rPr>
          <w:rFonts w:cs="David" w:hint="cs"/>
          <w:rtl/>
        </w:rPr>
        <w:t xml:space="preserve"> אין</w:t>
      </w:r>
    </w:p>
    <w:p w14:paraId="1D46480C" w14:textId="77777777" w:rsidR="00D84787" w:rsidRPr="00D84787" w:rsidRDefault="00D84787" w:rsidP="00D84787">
      <w:pPr>
        <w:bidi/>
        <w:jc w:val="both"/>
        <w:rPr>
          <w:rFonts w:cs="David" w:hint="cs"/>
          <w:rtl/>
        </w:rPr>
      </w:pPr>
      <w:r w:rsidRPr="00D84787">
        <w:rPr>
          <w:rFonts w:cs="David" w:hint="cs"/>
          <w:rtl/>
        </w:rPr>
        <w:t>בקשת חבר הכנסת יעקב מרגי להקדמת הדיון בהצעת חוק לתיקון פקודת מס הכנסה (זיכוי ממס לתושבי באר שבע והנגב), התשס"ח-2008, לפני הקריאה הטרומית, נתקבלה.</w:t>
      </w:r>
    </w:p>
    <w:p w14:paraId="2C46B314" w14:textId="77777777" w:rsidR="00D84787" w:rsidRPr="00D84787" w:rsidRDefault="00D84787" w:rsidP="00D84787">
      <w:pPr>
        <w:bidi/>
        <w:jc w:val="both"/>
        <w:rPr>
          <w:rFonts w:cs="David" w:hint="cs"/>
          <w:rtl/>
        </w:rPr>
      </w:pPr>
    </w:p>
    <w:p w14:paraId="2F50C967"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494B44AA" w14:textId="77777777" w:rsidR="00D84787" w:rsidRPr="00D84787" w:rsidRDefault="00D84787" w:rsidP="00D84787">
      <w:pPr>
        <w:bidi/>
        <w:jc w:val="both"/>
        <w:rPr>
          <w:rFonts w:cs="David" w:hint="cs"/>
          <w:u w:val="single"/>
          <w:rtl/>
        </w:rPr>
      </w:pPr>
    </w:p>
    <w:p w14:paraId="67961C33" w14:textId="77777777" w:rsidR="00D84787" w:rsidRPr="00D84787" w:rsidRDefault="00D84787" w:rsidP="00D84787">
      <w:pPr>
        <w:bidi/>
        <w:jc w:val="both"/>
        <w:rPr>
          <w:rFonts w:cs="David" w:hint="cs"/>
          <w:rtl/>
        </w:rPr>
      </w:pPr>
      <w:r w:rsidRPr="00D84787">
        <w:rPr>
          <w:rFonts w:cs="David" w:hint="cs"/>
          <w:rtl/>
        </w:rPr>
        <w:tab/>
        <w:t>אשר על כן, הצעתו של חבר הכנסת יעקב מרגי ועוד חברי כנסת - - -</w:t>
      </w:r>
    </w:p>
    <w:p w14:paraId="04C4C6B1"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אבישי ברוורמן:</w:t>
      </w:r>
    </w:p>
    <w:p w14:paraId="0C0738F0" w14:textId="77777777" w:rsidR="00D84787" w:rsidRPr="00D84787" w:rsidRDefault="00D84787" w:rsidP="00D84787">
      <w:pPr>
        <w:pStyle w:val="Heading5"/>
        <w:rPr>
          <w:rFonts w:hint="cs"/>
          <w:sz w:val="24"/>
          <w:rtl/>
        </w:rPr>
      </w:pPr>
    </w:p>
    <w:p w14:paraId="0C20115A" w14:textId="77777777" w:rsidR="00D84787" w:rsidRPr="00D84787" w:rsidRDefault="00D84787" w:rsidP="00D84787">
      <w:pPr>
        <w:bidi/>
        <w:jc w:val="both"/>
        <w:rPr>
          <w:rFonts w:cs="David" w:hint="cs"/>
          <w:rtl/>
        </w:rPr>
      </w:pPr>
      <w:r w:rsidRPr="00D84787">
        <w:rPr>
          <w:rFonts w:cs="David" w:hint="cs"/>
          <w:rtl/>
        </w:rPr>
        <w:tab/>
        <w:t xml:space="preserve"> ברוורמן. </w:t>
      </w:r>
    </w:p>
    <w:p w14:paraId="45466C15"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39AD38EC" w14:textId="77777777" w:rsidR="00D84787" w:rsidRPr="00D84787" w:rsidRDefault="00D84787" w:rsidP="00D84787">
      <w:pPr>
        <w:bidi/>
        <w:jc w:val="both"/>
        <w:rPr>
          <w:rFonts w:cs="David" w:hint="cs"/>
          <w:rtl/>
        </w:rPr>
      </w:pPr>
    </w:p>
    <w:p w14:paraId="456D80AA" w14:textId="77777777" w:rsidR="00D84787" w:rsidRPr="00D84787" w:rsidRDefault="00D84787" w:rsidP="00D84787">
      <w:pPr>
        <w:bidi/>
        <w:jc w:val="both"/>
        <w:rPr>
          <w:rFonts w:cs="David" w:hint="cs"/>
          <w:rtl/>
        </w:rPr>
      </w:pPr>
      <w:r w:rsidRPr="00D84787">
        <w:rPr>
          <w:rFonts w:cs="David" w:hint="cs"/>
          <w:rtl/>
        </w:rPr>
        <w:tab/>
        <w:t xml:space="preserve">ברוורמן ואחרים, קיבלה פטור מחובת הנחה. </w:t>
      </w:r>
    </w:p>
    <w:p w14:paraId="14EDC5D0" w14:textId="77777777" w:rsidR="00D84787" w:rsidRPr="00D84787" w:rsidRDefault="00D84787" w:rsidP="00D84787">
      <w:pPr>
        <w:bidi/>
        <w:jc w:val="both"/>
        <w:rPr>
          <w:rFonts w:cs="David" w:hint="cs"/>
          <w:rtl/>
        </w:rPr>
      </w:pPr>
    </w:p>
    <w:p w14:paraId="00CA7E0E" w14:textId="77777777" w:rsidR="00D84787" w:rsidRPr="00D84787" w:rsidRDefault="00D84787" w:rsidP="00D84787">
      <w:pPr>
        <w:tabs>
          <w:tab w:val="left" w:pos="1221"/>
        </w:tabs>
        <w:bidi/>
        <w:jc w:val="both"/>
        <w:rPr>
          <w:rFonts w:cs="David" w:hint="cs"/>
          <w:b/>
          <w:bCs/>
          <w:u w:val="single"/>
          <w:rtl/>
        </w:rPr>
      </w:pPr>
      <w:r w:rsidRPr="00D84787">
        <w:rPr>
          <w:rFonts w:cs="David"/>
          <w:rtl/>
        </w:rPr>
        <w:br w:type="page"/>
      </w:r>
      <w:r w:rsidRPr="00D84787">
        <w:rPr>
          <w:rFonts w:cs="David" w:hint="cs"/>
          <w:b/>
          <w:bCs/>
          <w:u w:val="single"/>
          <w:rtl/>
        </w:rPr>
        <w:t xml:space="preserve">ג.   בקשת חבר הכנסת יוסי ביילין להעברת הצעת חוק המקרקעין (תיקון </w:t>
      </w:r>
      <w:r w:rsidRPr="00D84787">
        <w:rPr>
          <w:rFonts w:cs="David"/>
          <w:b/>
          <w:bCs/>
          <w:u w:val="single"/>
          <w:rtl/>
        </w:rPr>
        <w:t>–</w:t>
      </w:r>
      <w:r w:rsidRPr="00D84787">
        <w:rPr>
          <w:rFonts w:cs="David" w:hint="cs"/>
          <w:b/>
          <w:bCs/>
          <w:u w:val="single"/>
          <w:rtl/>
        </w:rPr>
        <w:t xml:space="preserve"> מאבטחים בבתים</w:t>
      </w:r>
    </w:p>
    <w:p w14:paraId="7352891E" w14:textId="77777777" w:rsidR="00D84787" w:rsidRPr="00D84787" w:rsidRDefault="00D84787" w:rsidP="00D84787">
      <w:pPr>
        <w:tabs>
          <w:tab w:val="left" w:pos="1221"/>
        </w:tabs>
        <w:bidi/>
        <w:jc w:val="both"/>
        <w:rPr>
          <w:rFonts w:cs="David" w:hint="cs"/>
          <w:b/>
          <w:bCs/>
          <w:u w:val="single"/>
          <w:rtl/>
        </w:rPr>
      </w:pPr>
      <w:r w:rsidRPr="00D84787">
        <w:rPr>
          <w:rFonts w:cs="David" w:hint="cs"/>
          <w:b/>
          <w:bCs/>
          <w:u w:val="single"/>
          <w:rtl/>
        </w:rPr>
        <w:t>משותפים), התשס"ז-2006, מוועדת החוקה, חוק ומשפט לדיון</w:t>
      </w:r>
    </w:p>
    <w:p w14:paraId="40634048" w14:textId="77777777" w:rsidR="00D84787" w:rsidRPr="00D84787" w:rsidRDefault="00D84787" w:rsidP="00D84787">
      <w:pPr>
        <w:tabs>
          <w:tab w:val="left" w:pos="1221"/>
        </w:tabs>
        <w:bidi/>
        <w:jc w:val="both"/>
        <w:rPr>
          <w:rFonts w:cs="David" w:hint="cs"/>
          <w:b/>
          <w:bCs/>
          <w:u w:val="single"/>
          <w:rtl/>
        </w:rPr>
      </w:pPr>
      <w:r w:rsidRPr="00D84787">
        <w:rPr>
          <w:rFonts w:cs="David" w:hint="cs"/>
          <w:b/>
          <w:bCs/>
          <w:u w:val="single"/>
          <w:rtl/>
        </w:rPr>
        <w:t>בוועדת הפנים והגנת הסביבה</w:t>
      </w:r>
    </w:p>
    <w:p w14:paraId="3AA5DD41" w14:textId="77777777" w:rsidR="00D84787" w:rsidRDefault="00D84787" w:rsidP="00D84787">
      <w:pPr>
        <w:bidi/>
        <w:jc w:val="both"/>
        <w:rPr>
          <w:rFonts w:cs="David" w:hint="cs"/>
          <w:b/>
          <w:bCs/>
          <w:u w:val="single"/>
          <w:rtl/>
        </w:rPr>
      </w:pPr>
    </w:p>
    <w:p w14:paraId="0825CAF4" w14:textId="77777777" w:rsidR="00D84787" w:rsidRPr="00D84787" w:rsidRDefault="00D84787" w:rsidP="00D84787">
      <w:pPr>
        <w:bidi/>
        <w:jc w:val="both"/>
        <w:rPr>
          <w:rFonts w:cs="David" w:hint="cs"/>
          <w:b/>
          <w:bCs/>
          <w:u w:val="single"/>
          <w:rtl/>
        </w:rPr>
      </w:pPr>
    </w:p>
    <w:p w14:paraId="2CE798EE"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4BE2B555" w14:textId="77777777" w:rsidR="00D84787" w:rsidRPr="00D84787" w:rsidRDefault="00D84787" w:rsidP="00D84787">
      <w:pPr>
        <w:bidi/>
        <w:jc w:val="both"/>
        <w:rPr>
          <w:rFonts w:cs="David" w:hint="cs"/>
          <w:u w:val="single"/>
          <w:rtl/>
        </w:rPr>
      </w:pPr>
    </w:p>
    <w:p w14:paraId="535353AC" w14:textId="77777777" w:rsidR="00D84787" w:rsidRPr="00D84787" w:rsidRDefault="00D84787" w:rsidP="00D84787">
      <w:pPr>
        <w:bidi/>
        <w:jc w:val="both"/>
        <w:rPr>
          <w:rFonts w:cs="David" w:hint="cs"/>
          <w:rtl/>
        </w:rPr>
      </w:pPr>
      <w:r w:rsidRPr="00D84787">
        <w:rPr>
          <w:rFonts w:cs="David" w:hint="cs"/>
          <w:rtl/>
        </w:rPr>
        <w:tab/>
        <w:t>האם חבר הכנסת ביילין נמצא?</w:t>
      </w:r>
    </w:p>
    <w:p w14:paraId="3EBDC680"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אלי אפללו:</w:t>
      </w:r>
    </w:p>
    <w:p w14:paraId="1174EE40" w14:textId="77777777" w:rsidR="00D84787" w:rsidRPr="00D84787" w:rsidRDefault="00D84787" w:rsidP="00D84787">
      <w:pPr>
        <w:bidi/>
        <w:jc w:val="both"/>
        <w:rPr>
          <w:rFonts w:cs="David" w:hint="cs"/>
          <w:rtl/>
        </w:rPr>
      </w:pPr>
    </w:p>
    <w:p w14:paraId="4DE4C73E" w14:textId="77777777" w:rsidR="00D84787" w:rsidRPr="00D84787" w:rsidRDefault="00D84787" w:rsidP="00D84787">
      <w:pPr>
        <w:bidi/>
        <w:jc w:val="both"/>
        <w:rPr>
          <w:rFonts w:cs="David" w:hint="cs"/>
          <w:rtl/>
        </w:rPr>
      </w:pPr>
      <w:r w:rsidRPr="00D84787">
        <w:rPr>
          <w:rFonts w:cs="David" w:hint="cs"/>
          <w:rtl/>
        </w:rPr>
        <w:tab/>
        <w:t xml:space="preserve"> חבר הכנסת יוסי ביילין ביקש ממני אם אוכל להציג את הבקשה שלו. </w:t>
      </w:r>
    </w:p>
    <w:p w14:paraId="5CBC85FD"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476D2D67" w14:textId="77777777" w:rsidR="00D84787" w:rsidRPr="00D84787" w:rsidRDefault="00D84787" w:rsidP="00D84787">
      <w:pPr>
        <w:bidi/>
        <w:jc w:val="both"/>
        <w:rPr>
          <w:rFonts w:cs="David" w:hint="cs"/>
          <w:rtl/>
        </w:rPr>
      </w:pPr>
    </w:p>
    <w:p w14:paraId="427390E0" w14:textId="77777777" w:rsidR="00D84787" w:rsidRPr="00D84787" w:rsidRDefault="00D84787" w:rsidP="00D84787">
      <w:pPr>
        <w:bidi/>
        <w:jc w:val="both"/>
        <w:rPr>
          <w:rFonts w:cs="David" w:hint="cs"/>
          <w:rtl/>
        </w:rPr>
      </w:pPr>
      <w:r w:rsidRPr="00D84787">
        <w:rPr>
          <w:rFonts w:cs="David" w:hint="cs"/>
          <w:rtl/>
        </w:rPr>
        <w:tab/>
        <w:t>חברת הכנסת גלאון, האם את יכולה לייצג אותו?</w:t>
      </w:r>
    </w:p>
    <w:p w14:paraId="6689ADA6"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4AD7B60F" w14:textId="77777777" w:rsidR="00D84787" w:rsidRPr="00D84787" w:rsidRDefault="00D84787" w:rsidP="00D84787">
      <w:pPr>
        <w:bidi/>
        <w:jc w:val="both"/>
        <w:rPr>
          <w:rFonts w:cs="David" w:hint="cs"/>
          <w:rtl/>
        </w:rPr>
      </w:pPr>
    </w:p>
    <w:p w14:paraId="507047D9" w14:textId="77777777" w:rsidR="00D84787" w:rsidRPr="00D84787" w:rsidRDefault="00D84787" w:rsidP="00D84787">
      <w:pPr>
        <w:bidi/>
        <w:jc w:val="both"/>
        <w:rPr>
          <w:rFonts w:cs="David" w:hint="cs"/>
          <w:rtl/>
        </w:rPr>
      </w:pPr>
      <w:r w:rsidRPr="00D84787">
        <w:rPr>
          <w:rFonts w:cs="David" w:hint="cs"/>
          <w:rtl/>
        </w:rPr>
        <w:tab/>
        <w:t xml:space="preserve"> אל"ף, אני יכולה לייצג אותו, אבל באיזה עניין הפעם?</w:t>
      </w:r>
    </w:p>
    <w:p w14:paraId="7E8126F8"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3BC101D0" w14:textId="77777777" w:rsidR="00D84787" w:rsidRPr="00D84787" w:rsidRDefault="00D84787" w:rsidP="00D84787">
      <w:pPr>
        <w:bidi/>
        <w:jc w:val="both"/>
        <w:rPr>
          <w:rFonts w:cs="David" w:hint="cs"/>
          <w:rtl/>
        </w:rPr>
      </w:pPr>
    </w:p>
    <w:p w14:paraId="766F5D01" w14:textId="77777777" w:rsidR="00D84787" w:rsidRPr="00D84787" w:rsidRDefault="00D84787" w:rsidP="00D84787">
      <w:pPr>
        <w:bidi/>
        <w:jc w:val="both"/>
        <w:rPr>
          <w:rFonts w:cs="David" w:hint="cs"/>
          <w:rtl/>
        </w:rPr>
      </w:pPr>
      <w:r w:rsidRPr="00D84787">
        <w:rPr>
          <w:rFonts w:cs="David" w:hint="cs"/>
          <w:rtl/>
        </w:rPr>
        <w:tab/>
        <w:t>חבר הכנסת יוסי ביילין מבקש להעביר את הצעת חוק מקרקעין מוועדת החוקה, חוק ומשפט לדיון בוועדת הפנים והגנת הסביבה.</w:t>
      </w:r>
    </w:p>
    <w:p w14:paraId="294FE467"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78FA12C4" w14:textId="77777777" w:rsidR="00D84787" w:rsidRPr="00D84787" w:rsidRDefault="00D84787" w:rsidP="00D84787">
      <w:pPr>
        <w:bidi/>
        <w:jc w:val="both"/>
        <w:rPr>
          <w:rFonts w:cs="David" w:hint="cs"/>
          <w:rtl/>
        </w:rPr>
      </w:pPr>
    </w:p>
    <w:p w14:paraId="2CAED0C1" w14:textId="77777777" w:rsidR="00D84787" w:rsidRPr="00D84787" w:rsidRDefault="00D84787" w:rsidP="00D84787">
      <w:pPr>
        <w:bidi/>
        <w:jc w:val="both"/>
        <w:rPr>
          <w:rFonts w:cs="David" w:hint="cs"/>
          <w:rtl/>
        </w:rPr>
      </w:pPr>
      <w:r w:rsidRPr="00D84787">
        <w:rPr>
          <w:rFonts w:cs="David" w:hint="cs"/>
          <w:rtl/>
        </w:rPr>
        <w:tab/>
        <w:t xml:space="preserve"> אני מאוד מעריכה את חבר הכנסת אפללו, שרוצה לייצג את חבר הכנסת ביילין, ולוקח את ההזדמנות הנדירה שנקרתה בידי לייצג את חבר הכנסת ביילין. </w:t>
      </w:r>
    </w:p>
    <w:p w14:paraId="498B5727" w14:textId="77777777" w:rsidR="00D84787" w:rsidRPr="00D84787" w:rsidRDefault="00D84787" w:rsidP="00D84787">
      <w:pPr>
        <w:bidi/>
        <w:jc w:val="both"/>
        <w:rPr>
          <w:rFonts w:cs="David" w:hint="cs"/>
          <w:rtl/>
        </w:rPr>
      </w:pPr>
    </w:p>
    <w:p w14:paraId="019B413F" w14:textId="77777777" w:rsidR="00D84787" w:rsidRPr="00D84787" w:rsidRDefault="00D84787" w:rsidP="00D84787">
      <w:pPr>
        <w:bidi/>
        <w:jc w:val="both"/>
        <w:rPr>
          <w:rFonts w:cs="David" w:hint="cs"/>
          <w:rtl/>
        </w:rPr>
      </w:pPr>
      <w:r w:rsidRPr="00D84787">
        <w:rPr>
          <w:rFonts w:cs="David" w:hint="cs"/>
          <w:rtl/>
        </w:rPr>
        <w:tab/>
        <w:t xml:space="preserve">אדוני היושב-ראש, צודק חבר הכנסת ביילין שהוא מבקש להעביר את הצעת חוק המקרקעין לוועדת הפנים. </w:t>
      </w:r>
    </w:p>
    <w:p w14:paraId="3C22CBB4" w14:textId="77777777" w:rsidR="00D84787" w:rsidRPr="00D84787" w:rsidRDefault="00D84787" w:rsidP="00D84787">
      <w:pPr>
        <w:bidi/>
        <w:jc w:val="both"/>
        <w:rPr>
          <w:rFonts w:cs="David" w:hint="cs"/>
          <w:rtl/>
        </w:rPr>
      </w:pPr>
    </w:p>
    <w:p w14:paraId="1DED8C9D" w14:textId="77777777" w:rsidR="00D84787" w:rsidRPr="00D84787" w:rsidRDefault="00D84787" w:rsidP="00D84787">
      <w:pPr>
        <w:bidi/>
        <w:jc w:val="both"/>
        <w:rPr>
          <w:rFonts w:cs="David" w:hint="cs"/>
          <w:rtl/>
        </w:rPr>
      </w:pPr>
      <w:r w:rsidRPr="00D84787">
        <w:rPr>
          <w:rFonts w:cs="David" w:hint="cs"/>
          <w:rtl/>
        </w:rPr>
        <w:tab/>
        <w:t xml:space="preserve">ועדת החוקה דנה בשאלות חוקתיות. נושאים של בתים משותפים הם נושאים שקשורים לוועדת הפנים </w:t>
      </w:r>
      <w:r w:rsidRPr="00D84787">
        <w:rPr>
          <w:rFonts w:cs="David"/>
          <w:rtl/>
        </w:rPr>
        <w:t>–</w:t>
      </w:r>
      <w:r w:rsidRPr="00D84787">
        <w:rPr>
          <w:rFonts w:cs="David" w:hint="cs"/>
          <w:rtl/>
        </w:rPr>
        <w:t xml:space="preserve"> זה מוניציפלי, זה עירייה. אין לי טיעון יותר טוב. </w:t>
      </w:r>
    </w:p>
    <w:p w14:paraId="3D382845"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2E6DB29D" w14:textId="77777777" w:rsidR="00D84787" w:rsidRPr="00D84787" w:rsidRDefault="00D84787" w:rsidP="00D84787">
      <w:pPr>
        <w:bidi/>
        <w:jc w:val="both"/>
        <w:rPr>
          <w:rFonts w:cs="David" w:hint="cs"/>
          <w:rtl/>
        </w:rPr>
      </w:pPr>
    </w:p>
    <w:p w14:paraId="4169F8D1" w14:textId="77777777" w:rsidR="00D84787" w:rsidRPr="00D84787" w:rsidRDefault="00D84787" w:rsidP="00D84787">
      <w:pPr>
        <w:bidi/>
        <w:jc w:val="both"/>
        <w:rPr>
          <w:rFonts w:cs="David" w:hint="cs"/>
          <w:rtl/>
        </w:rPr>
      </w:pPr>
      <w:r w:rsidRPr="00D84787">
        <w:rPr>
          <w:rFonts w:cs="David" w:hint="cs"/>
          <w:rtl/>
        </w:rPr>
        <w:tab/>
        <w:t>מי בעד, ירים את ידו? מי נגד? מי נמנע?</w:t>
      </w:r>
    </w:p>
    <w:p w14:paraId="197B4438" w14:textId="77777777" w:rsidR="00D84787" w:rsidRPr="00D84787" w:rsidRDefault="00D84787" w:rsidP="00D84787">
      <w:pPr>
        <w:bidi/>
        <w:jc w:val="both"/>
        <w:rPr>
          <w:rFonts w:cs="David" w:hint="cs"/>
          <w:b/>
          <w:bCs/>
          <w:rtl/>
        </w:rPr>
      </w:pPr>
      <w:r w:rsidRPr="00D84787">
        <w:rPr>
          <w:rFonts w:cs="David"/>
          <w:rtl/>
        </w:rPr>
        <w:br/>
      </w:r>
      <w:r w:rsidRPr="00D84787">
        <w:rPr>
          <w:rFonts w:cs="David" w:hint="cs"/>
          <w:b/>
          <w:bCs/>
          <w:rtl/>
        </w:rPr>
        <w:t>ה צ ב ע ה</w:t>
      </w:r>
    </w:p>
    <w:p w14:paraId="28F4C71A" w14:textId="77777777" w:rsidR="00D84787" w:rsidRPr="00D84787" w:rsidRDefault="00D84787" w:rsidP="00D84787">
      <w:pPr>
        <w:bidi/>
        <w:jc w:val="both"/>
        <w:rPr>
          <w:rFonts w:cs="David" w:hint="cs"/>
          <w:b/>
          <w:bCs/>
          <w:rtl/>
        </w:rPr>
      </w:pPr>
    </w:p>
    <w:p w14:paraId="5186F11C" w14:textId="77777777" w:rsidR="00D84787" w:rsidRPr="00D84787" w:rsidRDefault="00D84787" w:rsidP="00D84787">
      <w:pPr>
        <w:bidi/>
        <w:jc w:val="both"/>
        <w:rPr>
          <w:rFonts w:cs="David" w:hint="cs"/>
          <w:rtl/>
        </w:rPr>
      </w:pPr>
      <w:r w:rsidRPr="00D84787">
        <w:rPr>
          <w:rFonts w:cs="David" w:hint="cs"/>
          <w:rtl/>
        </w:rPr>
        <w:t xml:space="preserve">בעד </w:t>
      </w:r>
      <w:r w:rsidRPr="00D84787">
        <w:rPr>
          <w:rFonts w:cs="David"/>
          <w:rtl/>
        </w:rPr>
        <w:t>–</w:t>
      </w:r>
      <w:r w:rsidRPr="00D84787">
        <w:rPr>
          <w:rFonts w:cs="David" w:hint="cs"/>
          <w:rtl/>
        </w:rPr>
        <w:t xml:space="preserve"> רוב</w:t>
      </w:r>
    </w:p>
    <w:p w14:paraId="40DC8FA5" w14:textId="77777777" w:rsidR="00D84787" w:rsidRPr="00D84787" w:rsidRDefault="00D84787" w:rsidP="00D84787">
      <w:pPr>
        <w:bidi/>
        <w:jc w:val="both"/>
        <w:rPr>
          <w:rFonts w:cs="David" w:hint="cs"/>
          <w:rtl/>
        </w:rPr>
      </w:pPr>
      <w:r w:rsidRPr="00D84787">
        <w:rPr>
          <w:rFonts w:cs="David" w:hint="cs"/>
          <w:rtl/>
        </w:rPr>
        <w:t xml:space="preserve">נגד </w:t>
      </w:r>
      <w:r w:rsidRPr="00D84787">
        <w:rPr>
          <w:rFonts w:cs="David"/>
          <w:rtl/>
        </w:rPr>
        <w:t>–</w:t>
      </w:r>
      <w:r w:rsidRPr="00D84787">
        <w:rPr>
          <w:rFonts w:cs="David" w:hint="cs"/>
          <w:rtl/>
        </w:rPr>
        <w:t xml:space="preserve"> אין</w:t>
      </w:r>
    </w:p>
    <w:p w14:paraId="687F89ED" w14:textId="77777777" w:rsidR="00D84787" w:rsidRPr="00D84787" w:rsidRDefault="00D84787" w:rsidP="00D84787">
      <w:pPr>
        <w:bidi/>
        <w:jc w:val="both"/>
        <w:rPr>
          <w:rFonts w:cs="David" w:hint="cs"/>
          <w:rtl/>
        </w:rPr>
      </w:pPr>
      <w:r w:rsidRPr="00D84787">
        <w:rPr>
          <w:rFonts w:cs="David" w:hint="cs"/>
          <w:rtl/>
        </w:rPr>
        <w:t xml:space="preserve">נמנעים </w:t>
      </w:r>
      <w:r w:rsidRPr="00D84787">
        <w:rPr>
          <w:rFonts w:cs="David"/>
          <w:rtl/>
        </w:rPr>
        <w:t>–</w:t>
      </w:r>
      <w:r w:rsidRPr="00D84787">
        <w:rPr>
          <w:rFonts w:cs="David" w:hint="cs"/>
          <w:rtl/>
        </w:rPr>
        <w:t xml:space="preserve"> א ין</w:t>
      </w:r>
    </w:p>
    <w:p w14:paraId="7FDB32E5" w14:textId="77777777" w:rsidR="00D84787" w:rsidRPr="00D84787" w:rsidRDefault="00D84787" w:rsidP="00D84787">
      <w:pPr>
        <w:tabs>
          <w:tab w:val="left" w:pos="1221"/>
        </w:tabs>
        <w:bidi/>
        <w:jc w:val="both"/>
        <w:rPr>
          <w:rFonts w:cs="David" w:hint="cs"/>
          <w:rtl/>
        </w:rPr>
      </w:pPr>
      <w:r w:rsidRPr="00D84787">
        <w:rPr>
          <w:rFonts w:cs="David" w:hint="cs"/>
          <w:rtl/>
        </w:rPr>
        <w:t xml:space="preserve">בקשת חבר הכנסת יוסי ביילין להעברת הצעת חוק המקרקעין (תיקון </w:t>
      </w:r>
      <w:r w:rsidRPr="00D84787">
        <w:rPr>
          <w:rFonts w:cs="David"/>
          <w:rtl/>
        </w:rPr>
        <w:t>–</w:t>
      </w:r>
      <w:r w:rsidRPr="00D84787">
        <w:rPr>
          <w:rFonts w:cs="David" w:hint="cs"/>
          <w:rtl/>
        </w:rPr>
        <w:t xml:space="preserve"> מאבטחים בבתים</w:t>
      </w:r>
    </w:p>
    <w:p w14:paraId="173C6751" w14:textId="77777777" w:rsidR="00D84787" w:rsidRPr="00D84787" w:rsidRDefault="00D84787" w:rsidP="00D84787">
      <w:pPr>
        <w:tabs>
          <w:tab w:val="left" w:pos="1221"/>
        </w:tabs>
        <w:bidi/>
        <w:jc w:val="both"/>
        <w:rPr>
          <w:rFonts w:cs="David" w:hint="cs"/>
          <w:rtl/>
        </w:rPr>
      </w:pPr>
      <w:r w:rsidRPr="00D84787">
        <w:rPr>
          <w:rFonts w:cs="David" w:hint="cs"/>
          <w:rtl/>
        </w:rPr>
        <w:t>משותפים), התשס"ז-2006, מוועדת החוקה, חוק ומשפט לדיון בוועדת הפנים והגנת</w:t>
      </w:r>
    </w:p>
    <w:p w14:paraId="0354461A" w14:textId="77777777" w:rsidR="00D84787" w:rsidRPr="00D84787" w:rsidRDefault="00D84787" w:rsidP="00D84787">
      <w:pPr>
        <w:tabs>
          <w:tab w:val="left" w:pos="1221"/>
        </w:tabs>
        <w:bidi/>
        <w:jc w:val="both"/>
        <w:rPr>
          <w:rFonts w:cs="David" w:hint="cs"/>
          <w:rtl/>
        </w:rPr>
      </w:pPr>
      <w:r w:rsidRPr="00D84787">
        <w:rPr>
          <w:rFonts w:cs="David" w:hint="cs"/>
          <w:rtl/>
        </w:rPr>
        <w:t>הסביבה, נתקבלה.</w:t>
      </w:r>
    </w:p>
    <w:p w14:paraId="53120559" w14:textId="77777777" w:rsidR="00D84787" w:rsidRPr="00D84787" w:rsidRDefault="00D84787" w:rsidP="00D84787">
      <w:pPr>
        <w:tabs>
          <w:tab w:val="left" w:pos="1221"/>
        </w:tabs>
        <w:bidi/>
        <w:jc w:val="both"/>
        <w:rPr>
          <w:rFonts w:cs="David" w:hint="cs"/>
          <w:rtl/>
        </w:rPr>
      </w:pPr>
    </w:p>
    <w:p w14:paraId="7564001F"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18659F79" w14:textId="77777777" w:rsidR="00D84787" w:rsidRPr="00D84787" w:rsidRDefault="00D84787" w:rsidP="00D84787">
      <w:pPr>
        <w:bidi/>
        <w:jc w:val="both"/>
        <w:rPr>
          <w:rFonts w:cs="David" w:hint="cs"/>
          <w:u w:val="single"/>
          <w:rtl/>
        </w:rPr>
      </w:pPr>
    </w:p>
    <w:p w14:paraId="0DA3A254" w14:textId="77777777" w:rsidR="00D84787" w:rsidRPr="00D84787" w:rsidRDefault="00D84787" w:rsidP="00D84787">
      <w:pPr>
        <w:bidi/>
        <w:jc w:val="both"/>
        <w:rPr>
          <w:rFonts w:cs="David" w:hint="cs"/>
          <w:rtl/>
        </w:rPr>
      </w:pPr>
      <w:r w:rsidRPr="00D84787">
        <w:rPr>
          <w:rFonts w:cs="David" w:hint="cs"/>
          <w:rtl/>
        </w:rPr>
        <w:tab/>
        <w:t xml:space="preserve">אנחנו נמליץ למליאה לשנות את ההצעה. </w:t>
      </w:r>
    </w:p>
    <w:p w14:paraId="59971AEC" w14:textId="77777777" w:rsidR="00D84787" w:rsidRPr="00D84787" w:rsidRDefault="00D84787" w:rsidP="00D84787">
      <w:pPr>
        <w:bidi/>
        <w:jc w:val="both"/>
        <w:rPr>
          <w:rFonts w:cs="David" w:hint="cs"/>
          <w:rtl/>
        </w:rPr>
      </w:pPr>
    </w:p>
    <w:p w14:paraId="14F0C899" w14:textId="77777777" w:rsidR="00D84787" w:rsidRPr="00D84787" w:rsidRDefault="00D84787" w:rsidP="00D84787">
      <w:pPr>
        <w:tabs>
          <w:tab w:val="left" w:pos="1221"/>
        </w:tabs>
        <w:bidi/>
        <w:ind w:left="360"/>
        <w:jc w:val="both"/>
        <w:rPr>
          <w:rFonts w:cs="David" w:hint="cs"/>
          <w:rtl/>
        </w:rPr>
      </w:pPr>
      <w:r w:rsidRPr="00D84787">
        <w:rPr>
          <w:rFonts w:cs="David"/>
          <w:rtl/>
        </w:rPr>
        <w:br w:type="page"/>
      </w:r>
    </w:p>
    <w:p w14:paraId="744C4888" w14:textId="77777777" w:rsidR="00D84787" w:rsidRPr="00D84787" w:rsidRDefault="00D84787" w:rsidP="00D84787">
      <w:pPr>
        <w:tabs>
          <w:tab w:val="left" w:pos="1221"/>
        </w:tabs>
        <w:bidi/>
        <w:ind w:left="360"/>
        <w:jc w:val="both"/>
        <w:rPr>
          <w:rFonts w:cs="David" w:hint="cs"/>
          <w:b/>
          <w:bCs/>
          <w:u w:val="single"/>
          <w:rtl/>
        </w:rPr>
      </w:pPr>
      <w:r w:rsidRPr="00D84787">
        <w:rPr>
          <w:rFonts w:cs="David" w:hint="cs"/>
          <w:rtl/>
        </w:rPr>
        <w:t xml:space="preserve">ד. </w:t>
      </w:r>
      <w:r w:rsidRPr="00D84787">
        <w:rPr>
          <w:rFonts w:cs="David" w:hint="cs"/>
          <w:b/>
          <w:bCs/>
          <w:u w:val="single"/>
          <w:rtl/>
        </w:rPr>
        <w:t>מינוי ממלא-מקום ליושבת-ראש הכנסת בעת היעדרה מן הארץ</w:t>
      </w:r>
    </w:p>
    <w:p w14:paraId="2D877707" w14:textId="77777777" w:rsidR="00D84787" w:rsidRPr="00D84787" w:rsidRDefault="00D84787" w:rsidP="00D84787">
      <w:pPr>
        <w:tabs>
          <w:tab w:val="left" w:pos="1221"/>
        </w:tabs>
        <w:bidi/>
        <w:jc w:val="both"/>
        <w:rPr>
          <w:rFonts w:cs="David" w:hint="cs"/>
          <w:b/>
          <w:bCs/>
          <w:u w:val="single"/>
          <w:rtl/>
        </w:rPr>
      </w:pPr>
    </w:p>
    <w:p w14:paraId="40EE177E"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09080F59" w14:textId="77777777" w:rsidR="00D84787" w:rsidRPr="00D84787" w:rsidRDefault="00D84787" w:rsidP="00D84787">
      <w:pPr>
        <w:bidi/>
        <w:jc w:val="both"/>
        <w:rPr>
          <w:rFonts w:cs="David" w:hint="cs"/>
          <w:u w:val="single"/>
          <w:rtl/>
        </w:rPr>
      </w:pPr>
    </w:p>
    <w:p w14:paraId="15418341" w14:textId="77777777" w:rsidR="00D84787" w:rsidRPr="00D84787" w:rsidRDefault="00D84787" w:rsidP="00D84787">
      <w:pPr>
        <w:bidi/>
        <w:jc w:val="both"/>
        <w:rPr>
          <w:rFonts w:cs="David" w:hint="cs"/>
          <w:rtl/>
        </w:rPr>
      </w:pPr>
      <w:r w:rsidRPr="00D84787">
        <w:rPr>
          <w:rFonts w:cs="David" w:hint="cs"/>
          <w:rtl/>
        </w:rPr>
        <w:tab/>
        <w:t xml:space="preserve">רבותי חברי הכנסת, אני עובר לנושא הבא. יושבת-ראש הכנסת, חברת הכנסת דליה איציק, תיעדר מן הארץ החל מיום רביעי, י"ט באדר ב', ועד יום ראשון, כ"ג באדר ב'. </w:t>
      </w:r>
    </w:p>
    <w:p w14:paraId="0D5517C1" w14:textId="77777777" w:rsidR="00D84787" w:rsidRPr="00D84787" w:rsidRDefault="00D84787" w:rsidP="00D84787">
      <w:pPr>
        <w:bidi/>
        <w:jc w:val="both"/>
        <w:rPr>
          <w:rFonts w:cs="David" w:hint="cs"/>
          <w:rtl/>
        </w:rPr>
      </w:pPr>
    </w:p>
    <w:p w14:paraId="147CF100" w14:textId="77777777" w:rsidR="00D84787" w:rsidRPr="00D84787" w:rsidRDefault="00D84787" w:rsidP="00D84787">
      <w:pPr>
        <w:bidi/>
        <w:jc w:val="both"/>
        <w:rPr>
          <w:rFonts w:cs="David" w:hint="cs"/>
          <w:rtl/>
        </w:rPr>
      </w:pPr>
      <w:r w:rsidRPr="00D84787">
        <w:rPr>
          <w:rFonts w:cs="David" w:hint="cs"/>
          <w:rtl/>
        </w:rPr>
        <w:tab/>
        <w:t>בהתאם לסעיף 20א(ד) לחוק-יסוד: הכנסת, ועדת הכנסת מתבקשת לקבוע ממלא-מקום.</w:t>
      </w:r>
    </w:p>
    <w:p w14:paraId="18365515"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776AD66D" w14:textId="77777777" w:rsidR="00D84787" w:rsidRPr="00D84787" w:rsidRDefault="00D84787" w:rsidP="00D84787">
      <w:pPr>
        <w:bidi/>
        <w:jc w:val="both"/>
        <w:rPr>
          <w:rFonts w:cs="David" w:hint="cs"/>
          <w:u w:val="single"/>
          <w:rtl/>
        </w:rPr>
      </w:pPr>
    </w:p>
    <w:p w14:paraId="58B0FE98" w14:textId="77777777" w:rsidR="00D84787" w:rsidRPr="00D84787" w:rsidRDefault="00D84787" w:rsidP="00D84787">
      <w:pPr>
        <w:bidi/>
        <w:jc w:val="both"/>
        <w:rPr>
          <w:rFonts w:cs="David" w:hint="cs"/>
          <w:rtl/>
        </w:rPr>
      </w:pPr>
      <w:r w:rsidRPr="00D84787">
        <w:rPr>
          <w:rFonts w:cs="David" w:hint="cs"/>
          <w:rtl/>
        </w:rPr>
        <w:tab/>
        <w:t xml:space="preserve"> החל זה לרבות יום רביעי?</w:t>
      </w:r>
    </w:p>
    <w:p w14:paraId="1923F5BF"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139762C7" w14:textId="77777777" w:rsidR="00D84787" w:rsidRPr="00D84787" w:rsidRDefault="00D84787" w:rsidP="00D84787">
      <w:pPr>
        <w:bidi/>
        <w:jc w:val="both"/>
        <w:rPr>
          <w:rFonts w:cs="David" w:hint="cs"/>
          <w:rtl/>
        </w:rPr>
      </w:pPr>
    </w:p>
    <w:p w14:paraId="31B51D39" w14:textId="77777777" w:rsidR="00D84787" w:rsidRPr="00D84787" w:rsidRDefault="00D84787" w:rsidP="00D84787">
      <w:pPr>
        <w:bidi/>
        <w:jc w:val="both"/>
        <w:rPr>
          <w:rFonts w:cs="David" w:hint="cs"/>
          <w:rtl/>
        </w:rPr>
      </w:pPr>
      <w:r w:rsidRPr="00D84787">
        <w:rPr>
          <w:rFonts w:cs="David" w:hint="cs"/>
          <w:rtl/>
        </w:rPr>
        <w:tab/>
        <w:t xml:space="preserve">כן. ועדת הכנסת מתבקשת לקבוע ממלא-מקום ליושבת-ראש הכנסת לתקופה זאת. יושבת-ראש הכנסת ממליצה למנות כממלא-מקומה את סגן יושבת-ראש הכנסת, חבר הכנסת עתניאל שנלר. </w:t>
      </w:r>
    </w:p>
    <w:p w14:paraId="0C2EDEA4" w14:textId="77777777" w:rsidR="00D84787" w:rsidRPr="00D84787" w:rsidRDefault="00D84787" w:rsidP="00D84787">
      <w:pPr>
        <w:bidi/>
        <w:jc w:val="both"/>
        <w:rPr>
          <w:rFonts w:cs="David" w:hint="cs"/>
          <w:rtl/>
        </w:rPr>
      </w:pPr>
    </w:p>
    <w:p w14:paraId="7D1FDF43" w14:textId="77777777" w:rsidR="00D84787" w:rsidRPr="00D84787" w:rsidRDefault="00D84787" w:rsidP="00D84787">
      <w:pPr>
        <w:bidi/>
        <w:jc w:val="both"/>
        <w:rPr>
          <w:rFonts w:cs="David" w:hint="cs"/>
          <w:rtl/>
        </w:rPr>
      </w:pPr>
      <w:r w:rsidRPr="00D84787">
        <w:rPr>
          <w:rFonts w:cs="David" w:hint="cs"/>
          <w:rtl/>
        </w:rPr>
        <w:tab/>
        <w:t>מי בעד, ירים את ידו. מי נגד? מי נמנע?</w:t>
      </w:r>
    </w:p>
    <w:p w14:paraId="4AC51B8E" w14:textId="77777777" w:rsidR="00D84787" w:rsidRPr="00D84787" w:rsidRDefault="00D84787" w:rsidP="00D84787">
      <w:pPr>
        <w:bidi/>
        <w:jc w:val="both"/>
        <w:rPr>
          <w:rFonts w:cs="David" w:hint="cs"/>
          <w:b/>
          <w:bCs/>
          <w:rtl/>
        </w:rPr>
      </w:pPr>
      <w:r w:rsidRPr="00D84787">
        <w:rPr>
          <w:rFonts w:cs="David"/>
          <w:rtl/>
        </w:rPr>
        <w:br/>
      </w:r>
      <w:r w:rsidRPr="00D84787">
        <w:rPr>
          <w:rFonts w:cs="David" w:hint="cs"/>
          <w:b/>
          <w:bCs/>
          <w:rtl/>
        </w:rPr>
        <w:t>ה צ ב ע ה</w:t>
      </w:r>
    </w:p>
    <w:p w14:paraId="06BEE723" w14:textId="77777777" w:rsidR="00D84787" w:rsidRPr="00D84787" w:rsidRDefault="00D84787" w:rsidP="00D84787">
      <w:pPr>
        <w:bidi/>
        <w:jc w:val="both"/>
        <w:rPr>
          <w:rFonts w:cs="David" w:hint="cs"/>
          <w:b/>
          <w:bCs/>
          <w:rtl/>
        </w:rPr>
      </w:pPr>
    </w:p>
    <w:p w14:paraId="64B5E74E" w14:textId="77777777" w:rsidR="00D84787" w:rsidRPr="00D84787" w:rsidRDefault="00D84787" w:rsidP="00D84787">
      <w:pPr>
        <w:bidi/>
        <w:jc w:val="both"/>
        <w:rPr>
          <w:rFonts w:cs="David" w:hint="cs"/>
          <w:rtl/>
        </w:rPr>
      </w:pPr>
      <w:r w:rsidRPr="00D84787">
        <w:rPr>
          <w:rFonts w:cs="David" w:hint="cs"/>
          <w:rtl/>
        </w:rPr>
        <w:t xml:space="preserve">בעד </w:t>
      </w:r>
      <w:r w:rsidRPr="00D84787">
        <w:rPr>
          <w:rFonts w:cs="David"/>
          <w:rtl/>
        </w:rPr>
        <w:t>–</w:t>
      </w:r>
      <w:r w:rsidRPr="00D84787">
        <w:rPr>
          <w:rFonts w:cs="David" w:hint="cs"/>
          <w:rtl/>
        </w:rPr>
        <w:t xml:space="preserve"> רוב</w:t>
      </w:r>
    </w:p>
    <w:p w14:paraId="31778104" w14:textId="77777777" w:rsidR="00D84787" w:rsidRPr="00D84787" w:rsidRDefault="00D84787" w:rsidP="00D84787">
      <w:pPr>
        <w:bidi/>
        <w:jc w:val="both"/>
        <w:rPr>
          <w:rFonts w:cs="David" w:hint="cs"/>
          <w:rtl/>
        </w:rPr>
      </w:pPr>
      <w:r w:rsidRPr="00D84787">
        <w:rPr>
          <w:rFonts w:cs="David" w:hint="cs"/>
          <w:rtl/>
        </w:rPr>
        <w:t xml:space="preserve">נגד </w:t>
      </w:r>
      <w:r w:rsidRPr="00D84787">
        <w:rPr>
          <w:rFonts w:cs="David"/>
          <w:rtl/>
        </w:rPr>
        <w:t>–</w:t>
      </w:r>
      <w:r w:rsidRPr="00D84787">
        <w:rPr>
          <w:rFonts w:cs="David" w:hint="cs"/>
          <w:rtl/>
        </w:rPr>
        <w:t xml:space="preserve"> אין</w:t>
      </w:r>
    </w:p>
    <w:p w14:paraId="509D3C96" w14:textId="77777777" w:rsidR="00D84787" w:rsidRPr="00D84787" w:rsidRDefault="00D84787" w:rsidP="00D84787">
      <w:pPr>
        <w:bidi/>
        <w:jc w:val="both"/>
        <w:rPr>
          <w:rFonts w:cs="David" w:hint="cs"/>
          <w:rtl/>
        </w:rPr>
      </w:pPr>
      <w:r w:rsidRPr="00D84787">
        <w:rPr>
          <w:rFonts w:cs="David" w:hint="cs"/>
          <w:rtl/>
        </w:rPr>
        <w:t xml:space="preserve">נמנעים </w:t>
      </w:r>
      <w:r w:rsidRPr="00D84787">
        <w:rPr>
          <w:rFonts w:cs="David"/>
          <w:rtl/>
        </w:rPr>
        <w:t>–</w:t>
      </w:r>
      <w:r w:rsidRPr="00D84787">
        <w:rPr>
          <w:rFonts w:cs="David" w:hint="cs"/>
          <w:rtl/>
        </w:rPr>
        <w:t xml:space="preserve"> 1</w:t>
      </w:r>
    </w:p>
    <w:p w14:paraId="3B2A20EE" w14:textId="77777777" w:rsidR="00D84787" w:rsidRPr="00D84787" w:rsidRDefault="00D84787" w:rsidP="00D84787">
      <w:pPr>
        <w:tabs>
          <w:tab w:val="left" w:pos="1221"/>
        </w:tabs>
        <w:bidi/>
        <w:ind w:left="360"/>
        <w:jc w:val="both"/>
        <w:rPr>
          <w:rFonts w:cs="David" w:hint="cs"/>
        </w:rPr>
      </w:pPr>
      <w:r w:rsidRPr="00D84787">
        <w:rPr>
          <w:rFonts w:cs="David" w:hint="cs"/>
          <w:rtl/>
        </w:rPr>
        <w:t>הבקשה למנות את חבר הכנסת עתניאל שנלר כממלא-מקומה של יושבת-ראש הכנסת בעת היעדרה מן הארץ, נתקבלה.</w:t>
      </w:r>
    </w:p>
    <w:p w14:paraId="5A3E2D84" w14:textId="77777777" w:rsidR="00D84787" w:rsidRPr="00D84787" w:rsidRDefault="00D84787" w:rsidP="00D84787">
      <w:pPr>
        <w:bidi/>
        <w:jc w:val="both"/>
        <w:rPr>
          <w:rFonts w:cs="David" w:hint="cs"/>
          <w:rtl/>
        </w:rPr>
      </w:pPr>
    </w:p>
    <w:p w14:paraId="1E64FFBD" w14:textId="77777777" w:rsidR="00D84787" w:rsidRPr="00D84787" w:rsidRDefault="00D84787" w:rsidP="00D84787">
      <w:pPr>
        <w:bidi/>
        <w:jc w:val="both"/>
        <w:rPr>
          <w:rFonts w:cs="David" w:hint="cs"/>
          <w:rtl/>
        </w:rPr>
      </w:pPr>
      <w:r w:rsidRPr="00D84787">
        <w:rPr>
          <w:rFonts w:cs="David" w:hint="cs"/>
          <w:u w:val="single"/>
          <w:rtl/>
        </w:rPr>
        <w:t>אחמד טיבי:</w:t>
      </w:r>
    </w:p>
    <w:p w14:paraId="23B3C6E2" w14:textId="77777777" w:rsidR="00D84787" w:rsidRPr="00D84787" w:rsidRDefault="00D84787" w:rsidP="00D84787">
      <w:pPr>
        <w:bidi/>
        <w:jc w:val="both"/>
        <w:rPr>
          <w:rFonts w:cs="David" w:hint="cs"/>
          <w:rtl/>
        </w:rPr>
      </w:pPr>
    </w:p>
    <w:p w14:paraId="42E1A20B" w14:textId="77777777" w:rsidR="00D84787" w:rsidRPr="00D84787" w:rsidRDefault="00D84787" w:rsidP="00D84787">
      <w:pPr>
        <w:bidi/>
        <w:jc w:val="both"/>
        <w:rPr>
          <w:rFonts w:cs="David" w:hint="cs"/>
          <w:rtl/>
        </w:rPr>
      </w:pPr>
      <w:r w:rsidRPr="00D84787">
        <w:rPr>
          <w:rFonts w:cs="David" w:hint="cs"/>
          <w:rtl/>
        </w:rPr>
        <w:tab/>
        <w:t xml:space="preserve"> אני נמנע. </w:t>
      </w:r>
    </w:p>
    <w:p w14:paraId="651266F2"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0E0441C9" w14:textId="77777777" w:rsidR="00D84787" w:rsidRPr="00D84787" w:rsidRDefault="00D84787" w:rsidP="00D84787">
      <w:pPr>
        <w:bidi/>
        <w:jc w:val="both"/>
        <w:rPr>
          <w:rFonts w:cs="David" w:hint="cs"/>
          <w:rtl/>
        </w:rPr>
      </w:pPr>
    </w:p>
    <w:p w14:paraId="545C76C3" w14:textId="77777777" w:rsidR="00D84787" w:rsidRPr="00D84787" w:rsidRDefault="00D84787" w:rsidP="00D84787">
      <w:pPr>
        <w:bidi/>
        <w:jc w:val="both"/>
        <w:rPr>
          <w:rFonts w:cs="David" w:hint="cs"/>
          <w:rtl/>
        </w:rPr>
      </w:pPr>
      <w:r w:rsidRPr="00D84787">
        <w:rPr>
          <w:rFonts w:cs="David" w:hint="cs"/>
          <w:rtl/>
        </w:rPr>
        <w:tab/>
        <w:t>אתה יכול לבקש רוויזיה, ונעלה את שמך כממלא-מקום. תודה רבה.</w:t>
      </w:r>
    </w:p>
    <w:p w14:paraId="7A450043" w14:textId="77777777" w:rsidR="00D84787" w:rsidRPr="00D84787" w:rsidRDefault="00D84787" w:rsidP="00D84787">
      <w:pPr>
        <w:numPr>
          <w:ilvl w:val="0"/>
          <w:numId w:val="4"/>
        </w:numPr>
        <w:tabs>
          <w:tab w:val="left" w:pos="1221"/>
        </w:tabs>
        <w:overflowPunct w:val="0"/>
        <w:autoSpaceDE w:val="0"/>
        <w:autoSpaceDN w:val="0"/>
        <w:bidi/>
        <w:adjustRightInd w:val="0"/>
        <w:ind w:right="0"/>
        <w:jc w:val="both"/>
        <w:textAlignment w:val="baseline"/>
        <w:rPr>
          <w:rFonts w:cs="David" w:hint="cs"/>
          <w:b/>
          <w:bCs/>
          <w:u w:val="single"/>
          <w:rtl/>
        </w:rPr>
      </w:pPr>
      <w:r w:rsidRPr="00D84787">
        <w:rPr>
          <w:rFonts w:cs="David"/>
          <w:rtl/>
        </w:rPr>
        <w:br w:type="page"/>
      </w:r>
      <w:r w:rsidRPr="00D84787">
        <w:rPr>
          <w:rFonts w:cs="David" w:hint="cs"/>
          <w:b/>
          <w:bCs/>
          <w:u w:val="single"/>
          <w:rtl/>
        </w:rPr>
        <w:t xml:space="preserve">הצעת חוק הכנסת (תיקון מס' 27)(הסדרת פעולתם של שדלנים), התשס"ח-2007, הצעת חברי הכנסת גדעון סער ושלי יחימוביץ (פ/3130, כ/207) </w:t>
      </w:r>
      <w:r w:rsidRPr="00D84787">
        <w:rPr>
          <w:rFonts w:cs="David"/>
          <w:b/>
          <w:bCs/>
          <w:u w:val="single"/>
          <w:rtl/>
        </w:rPr>
        <w:t>–</w:t>
      </w:r>
      <w:r w:rsidRPr="00D84787">
        <w:rPr>
          <w:rFonts w:cs="David" w:hint="cs"/>
          <w:b/>
          <w:bCs/>
          <w:u w:val="single"/>
          <w:rtl/>
        </w:rPr>
        <w:t xml:space="preserve"> </w:t>
      </w:r>
    </w:p>
    <w:p w14:paraId="4427F9FC" w14:textId="77777777" w:rsidR="00D84787" w:rsidRPr="00D84787" w:rsidRDefault="00D84787" w:rsidP="00D84787">
      <w:pPr>
        <w:tabs>
          <w:tab w:val="left" w:pos="1221"/>
        </w:tabs>
        <w:bidi/>
        <w:ind w:left="570"/>
        <w:jc w:val="both"/>
        <w:rPr>
          <w:rFonts w:cs="David" w:hint="cs"/>
          <w:b/>
          <w:bCs/>
          <w:u w:val="single"/>
          <w:rtl/>
        </w:rPr>
      </w:pPr>
      <w:r w:rsidRPr="00D84787">
        <w:rPr>
          <w:rFonts w:cs="David" w:hint="cs"/>
          <w:b/>
          <w:bCs/>
          <w:rtl/>
        </w:rPr>
        <w:t xml:space="preserve">      </w:t>
      </w:r>
      <w:r w:rsidRPr="00D84787">
        <w:rPr>
          <w:rFonts w:cs="David" w:hint="cs"/>
          <w:b/>
          <w:bCs/>
          <w:u w:val="single"/>
          <w:rtl/>
        </w:rPr>
        <w:t>הכנה לקריאה שנייה ושלישית</w:t>
      </w:r>
    </w:p>
    <w:p w14:paraId="4CAE04E6" w14:textId="77777777" w:rsidR="00D84787" w:rsidRDefault="00D84787" w:rsidP="00D84787">
      <w:pPr>
        <w:bidi/>
        <w:jc w:val="both"/>
        <w:rPr>
          <w:rFonts w:cs="David" w:hint="cs"/>
          <w:u w:val="single"/>
          <w:rtl/>
        </w:rPr>
      </w:pPr>
    </w:p>
    <w:p w14:paraId="4AFEC8EA" w14:textId="77777777" w:rsidR="00D84787" w:rsidRDefault="00D84787" w:rsidP="00D84787">
      <w:pPr>
        <w:bidi/>
        <w:jc w:val="both"/>
        <w:rPr>
          <w:rFonts w:cs="David" w:hint="cs"/>
          <w:u w:val="single"/>
          <w:rtl/>
        </w:rPr>
      </w:pPr>
    </w:p>
    <w:p w14:paraId="2B6E9F49" w14:textId="77777777" w:rsidR="00D84787" w:rsidRPr="00D84787" w:rsidRDefault="00D84787" w:rsidP="00D84787">
      <w:pPr>
        <w:bidi/>
        <w:jc w:val="both"/>
        <w:rPr>
          <w:rFonts w:cs="David" w:hint="cs"/>
          <w:u w:val="single"/>
          <w:rtl/>
        </w:rPr>
      </w:pPr>
    </w:p>
    <w:p w14:paraId="4DE18B09"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609FB81A" w14:textId="77777777" w:rsidR="00D84787" w:rsidRPr="00D84787" w:rsidRDefault="00D84787" w:rsidP="00D84787">
      <w:pPr>
        <w:bidi/>
        <w:jc w:val="both"/>
        <w:rPr>
          <w:rFonts w:cs="David" w:hint="cs"/>
          <w:rtl/>
        </w:rPr>
      </w:pPr>
    </w:p>
    <w:p w14:paraId="6A66A37F" w14:textId="77777777" w:rsidR="00D84787" w:rsidRPr="00D84787" w:rsidRDefault="00D84787" w:rsidP="00D84787">
      <w:pPr>
        <w:bidi/>
        <w:jc w:val="both"/>
        <w:rPr>
          <w:rFonts w:cs="David" w:hint="cs"/>
          <w:rtl/>
        </w:rPr>
      </w:pPr>
      <w:r w:rsidRPr="00D84787">
        <w:rPr>
          <w:rFonts w:cs="David" w:hint="cs"/>
          <w:rtl/>
        </w:rPr>
        <w:tab/>
        <w:t>אנחנו עוברים להצעת חוק הכנסת (הסדרת פעולתם של שדלנים), של חברי הכנסת שלי יחימוביץ' וגדעון סער.</w:t>
      </w:r>
    </w:p>
    <w:p w14:paraId="7E9B281C" w14:textId="77777777" w:rsidR="00D84787" w:rsidRPr="00D84787" w:rsidRDefault="00D84787" w:rsidP="00D84787">
      <w:pPr>
        <w:bidi/>
        <w:jc w:val="both"/>
        <w:rPr>
          <w:rFonts w:cs="David" w:hint="cs"/>
          <w:rtl/>
        </w:rPr>
      </w:pPr>
    </w:p>
    <w:p w14:paraId="215EA65F" w14:textId="77777777" w:rsidR="00D84787" w:rsidRPr="00D84787" w:rsidRDefault="00D84787" w:rsidP="00D84787">
      <w:pPr>
        <w:bidi/>
        <w:jc w:val="both"/>
        <w:rPr>
          <w:rFonts w:cs="David" w:hint="cs"/>
          <w:rtl/>
        </w:rPr>
      </w:pPr>
      <w:r w:rsidRPr="00D84787">
        <w:rPr>
          <w:rFonts w:cs="David" w:hint="cs"/>
          <w:rtl/>
        </w:rPr>
        <w:tab/>
        <w:t>בפעם הקודמת אישרנו עד סעיף 66, נכון?</w:t>
      </w:r>
    </w:p>
    <w:p w14:paraId="47214914"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ארבל אסטרחן:</w:t>
      </w:r>
    </w:p>
    <w:p w14:paraId="62FD5171" w14:textId="77777777" w:rsidR="00D84787" w:rsidRPr="00D84787" w:rsidRDefault="00D84787" w:rsidP="00D84787">
      <w:pPr>
        <w:bidi/>
        <w:jc w:val="both"/>
        <w:rPr>
          <w:rFonts w:cs="David" w:hint="cs"/>
          <w:rtl/>
        </w:rPr>
      </w:pPr>
    </w:p>
    <w:p w14:paraId="2B2A3957" w14:textId="77777777" w:rsidR="00D84787" w:rsidRPr="00D84787" w:rsidRDefault="00D84787" w:rsidP="00D84787">
      <w:pPr>
        <w:bidi/>
        <w:jc w:val="both"/>
        <w:rPr>
          <w:rFonts w:cs="David" w:hint="cs"/>
          <w:rtl/>
        </w:rPr>
      </w:pPr>
      <w:r w:rsidRPr="00D84787">
        <w:rPr>
          <w:rFonts w:cs="David" w:hint="cs"/>
          <w:rtl/>
        </w:rPr>
        <w:tab/>
        <w:t xml:space="preserve">לא. דנו בסעיף 65, בהגדרה של "לקוח" ו"שדלן" </w:t>
      </w:r>
      <w:r w:rsidRPr="00D84787">
        <w:rPr>
          <w:rFonts w:cs="David"/>
          <w:rtl/>
        </w:rPr>
        <w:t>–</w:t>
      </w:r>
      <w:r w:rsidRPr="00D84787">
        <w:rPr>
          <w:rFonts w:cs="David" w:hint="cs"/>
          <w:rtl/>
        </w:rPr>
        <w:t xml:space="preserve"> עניין שאנחנו ממשיכים להתלבט לגביו, על מי יחול החוק הזה. </w:t>
      </w:r>
    </w:p>
    <w:p w14:paraId="0DE6778E" w14:textId="77777777" w:rsidR="00D84787" w:rsidRPr="00D84787" w:rsidRDefault="00D84787" w:rsidP="00D84787">
      <w:pPr>
        <w:bidi/>
        <w:jc w:val="both"/>
        <w:rPr>
          <w:rFonts w:cs="David" w:hint="cs"/>
          <w:rtl/>
        </w:rPr>
      </w:pPr>
    </w:p>
    <w:p w14:paraId="5D8537DC" w14:textId="77777777" w:rsidR="00D84787" w:rsidRPr="00D84787" w:rsidRDefault="00D84787" w:rsidP="00D84787">
      <w:pPr>
        <w:bidi/>
        <w:jc w:val="both"/>
        <w:rPr>
          <w:rFonts w:cs="David" w:hint="cs"/>
          <w:rtl/>
        </w:rPr>
      </w:pPr>
      <w:r w:rsidRPr="00D84787">
        <w:rPr>
          <w:rFonts w:cs="David" w:hint="cs"/>
          <w:u w:val="single"/>
          <w:rtl/>
        </w:rPr>
        <w:t>היו"ר דוד טל:</w:t>
      </w:r>
    </w:p>
    <w:p w14:paraId="5ABCD261" w14:textId="77777777" w:rsidR="00D84787" w:rsidRPr="00D84787" w:rsidRDefault="00D84787" w:rsidP="00D84787">
      <w:pPr>
        <w:bidi/>
        <w:jc w:val="both"/>
        <w:rPr>
          <w:rFonts w:cs="David" w:hint="cs"/>
          <w:rtl/>
        </w:rPr>
      </w:pPr>
    </w:p>
    <w:p w14:paraId="18DFBCD1" w14:textId="77777777" w:rsidR="00D84787" w:rsidRPr="00D84787" w:rsidRDefault="00D84787" w:rsidP="00D84787">
      <w:pPr>
        <w:bidi/>
        <w:jc w:val="both"/>
        <w:rPr>
          <w:rFonts w:cs="David" w:hint="cs"/>
          <w:rtl/>
        </w:rPr>
      </w:pPr>
      <w:r w:rsidRPr="00D84787">
        <w:rPr>
          <w:rFonts w:cs="David" w:hint="cs"/>
          <w:rtl/>
        </w:rPr>
        <w:tab/>
        <w:t>איפה הבעיה?</w:t>
      </w:r>
    </w:p>
    <w:p w14:paraId="5A5B4EC7"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ארבל אסטרחן:</w:t>
      </w:r>
    </w:p>
    <w:p w14:paraId="7BEA129D" w14:textId="77777777" w:rsidR="00D84787" w:rsidRPr="00D84787" w:rsidRDefault="00D84787" w:rsidP="00D84787">
      <w:pPr>
        <w:bidi/>
        <w:jc w:val="both"/>
        <w:rPr>
          <w:rFonts w:cs="David" w:hint="cs"/>
          <w:rtl/>
        </w:rPr>
      </w:pPr>
    </w:p>
    <w:p w14:paraId="5DD90792" w14:textId="77777777" w:rsidR="00D84787" w:rsidRPr="00D84787" w:rsidRDefault="00D84787" w:rsidP="00D84787">
      <w:pPr>
        <w:bidi/>
        <w:jc w:val="both"/>
        <w:rPr>
          <w:rFonts w:cs="David" w:hint="cs"/>
          <w:rtl/>
        </w:rPr>
      </w:pPr>
      <w:r w:rsidRPr="00D84787">
        <w:rPr>
          <w:rFonts w:cs="David" w:hint="cs"/>
          <w:rtl/>
        </w:rPr>
        <w:tab/>
        <w:t>יש פה כמה בעיות. ההגדרה של "שדלן" כפי שמופיעה בעמוד 2, קובעת כרגע ששדלן לפי החוק יהיה: "מי שנוקט, דרך עיסוק או למען לקוח", ותכף נראה את ההמשך.</w:t>
      </w:r>
    </w:p>
    <w:p w14:paraId="6A0453AA" w14:textId="77777777" w:rsidR="00D84787" w:rsidRPr="00D84787" w:rsidRDefault="00D84787" w:rsidP="00D84787">
      <w:pPr>
        <w:bidi/>
        <w:jc w:val="both"/>
        <w:rPr>
          <w:rFonts w:cs="David" w:hint="cs"/>
          <w:rtl/>
        </w:rPr>
      </w:pPr>
    </w:p>
    <w:p w14:paraId="430A829D" w14:textId="77777777" w:rsidR="00D84787" w:rsidRPr="00D84787" w:rsidRDefault="00D84787" w:rsidP="00D84787">
      <w:pPr>
        <w:bidi/>
        <w:jc w:val="both"/>
        <w:rPr>
          <w:rFonts w:cs="David" w:hint="cs"/>
          <w:rtl/>
        </w:rPr>
      </w:pPr>
      <w:r w:rsidRPr="00D84787">
        <w:rPr>
          <w:rFonts w:cs="David" w:hint="cs"/>
          <w:rtl/>
        </w:rPr>
        <w:tab/>
        <w:t xml:space="preserve">מדובר כרגע על שתי חלופות. או מי שפועל דרך עיסוק, כאשר זה לא מוגדר בחוק, ויכול להיות שיש מקום להגדיר בחוק דרך עיסוק, או להסמיך את יושב-ראש הכנסת לקבוע בתקנות, באישור ועדת הכנסת, במפורש מה יהיה דרך עיסוק </w:t>
      </w:r>
      <w:r w:rsidRPr="00D84787">
        <w:rPr>
          <w:rFonts w:cs="David"/>
          <w:rtl/>
        </w:rPr>
        <w:t>–</w:t>
      </w:r>
      <w:r w:rsidRPr="00D84787">
        <w:rPr>
          <w:rFonts w:cs="David" w:hint="cs"/>
          <w:rtl/>
        </w:rPr>
        <w:t xml:space="preserve"> עיקר תפקידו של אדם, </w:t>
      </w:r>
      <w:r w:rsidRPr="00D84787">
        <w:rPr>
          <w:rFonts w:cs="David" w:hint="cs"/>
        </w:rPr>
        <w:t>X</w:t>
      </w:r>
      <w:r w:rsidRPr="00D84787">
        <w:rPr>
          <w:rFonts w:cs="David" w:hint="cs"/>
          <w:rtl/>
        </w:rPr>
        <w:t xml:space="preserve"> פעמים שהוא מגיע לכנסת בתקופה מסוימת, היקף הפעילות שלו כשדלן למען לקוחות מתוך סל הפעילות שלו. שלא יהיה מצב שהחוק הזה יעבור, ויהיה קושי ביישום שלו. שיוכלו להגיד מי ייחשב שדלן ומי לא ייחשב שדלן לפי החוק.</w:t>
      </w:r>
    </w:p>
    <w:p w14:paraId="0541A36B"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4227064E" w14:textId="77777777" w:rsidR="00D84787" w:rsidRPr="00D84787" w:rsidRDefault="00D84787" w:rsidP="00D84787">
      <w:pPr>
        <w:bidi/>
        <w:jc w:val="both"/>
        <w:rPr>
          <w:rFonts w:cs="David" w:hint="cs"/>
          <w:u w:val="single"/>
          <w:rtl/>
        </w:rPr>
      </w:pPr>
    </w:p>
    <w:p w14:paraId="6E29AE48" w14:textId="77777777" w:rsidR="00D84787" w:rsidRPr="00D84787" w:rsidRDefault="00D84787" w:rsidP="00D84787">
      <w:pPr>
        <w:bidi/>
        <w:jc w:val="both"/>
        <w:rPr>
          <w:rFonts w:cs="David" w:hint="cs"/>
          <w:rtl/>
        </w:rPr>
      </w:pPr>
      <w:r w:rsidRPr="00D84787">
        <w:rPr>
          <w:rFonts w:cs="David" w:hint="cs"/>
          <w:rtl/>
        </w:rPr>
        <w:tab/>
        <w:t xml:space="preserve"> מה ההצעות שלך?</w:t>
      </w:r>
    </w:p>
    <w:p w14:paraId="500FF917"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0FD3C7CB" w14:textId="77777777" w:rsidR="00D84787" w:rsidRPr="00D84787" w:rsidRDefault="00D84787" w:rsidP="00D84787">
      <w:pPr>
        <w:bidi/>
        <w:jc w:val="both"/>
        <w:rPr>
          <w:rFonts w:cs="David" w:hint="cs"/>
          <w:rtl/>
        </w:rPr>
      </w:pPr>
    </w:p>
    <w:p w14:paraId="4AA46174" w14:textId="77777777" w:rsidR="00D84787" w:rsidRPr="00D84787" w:rsidRDefault="00D84787" w:rsidP="00D84787">
      <w:pPr>
        <w:bidi/>
        <w:jc w:val="both"/>
        <w:rPr>
          <w:rFonts w:cs="David" w:hint="cs"/>
          <w:rtl/>
        </w:rPr>
      </w:pPr>
      <w:r w:rsidRPr="00D84787">
        <w:rPr>
          <w:rFonts w:cs="David" w:hint="cs"/>
          <w:rtl/>
        </w:rPr>
        <w:tab/>
        <w:t xml:space="preserve">אני חושבת שהיה נכון להגדיר את זה בחוק. </w:t>
      </w:r>
    </w:p>
    <w:p w14:paraId="1F3B8D83"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4AB0A36B" w14:textId="77777777" w:rsidR="00D84787" w:rsidRPr="00D84787" w:rsidRDefault="00D84787" w:rsidP="00D84787">
      <w:pPr>
        <w:bidi/>
        <w:jc w:val="both"/>
        <w:rPr>
          <w:rFonts w:cs="David" w:hint="cs"/>
          <w:u w:val="single"/>
          <w:rtl/>
        </w:rPr>
      </w:pPr>
    </w:p>
    <w:p w14:paraId="757A2EFD" w14:textId="77777777" w:rsidR="00D84787" w:rsidRPr="00D84787" w:rsidRDefault="00D84787" w:rsidP="00D84787">
      <w:pPr>
        <w:bidi/>
        <w:jc w:val="both"/>
        <w:rPr>
          <w:rFonts w:cs="David" w:hint="cs"/>
          <w:rtl/>
        </w:rPr>
      </w:pPr>
      <w:r w:rsidRPr="00D84787">
        <w:rPr>
          <w:rFonts w:cs="David" w:hint="cs"/>
          <w:rtl/>
        </w:rPr>
        <w:tab/>
        <w:t xml:space="preserve"> מה ההצעה שלך?</w:t>
      </w:r>
    </w:p>
    <w:p w14:paraId="6B69880F"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4A9593DF" w14:textId="77777777" w:rsidR="00D84787" w:rsidRPr="00D84787" w:rsidRDefault="00D84787" w:rsidP="00D84787">
      <w:pPr>
        <w:bidi/>
        <w:jc w:val="both"/>
        <w:rPr>
          <w:rFonts w:cs="David" w:hint="cs"/>
          <w:rtl/>
        </w:rPr>
      </w:pPr>
    </w:p>
    <w:p w14:paraId="6756A58E" w14:textId="77777777" w:rsidR="00D84787" w:rsidRPr="00D84787" w:rsidRDefault="00D84787" w:rsidP="00D84787">
      <w:pPr>
        <w:bidi/>
        <w:jc w:val="both"/>
        <w:rPr>
          <w:rFonts w:cs="David" w:hint="cs"/>
          <w:rtl/>
        </w:rPr>
      </w:pPr>
      <w:r w:rsidRPr="00D84787">
        <w:rPr>
          <w:rFonts w:cs="David" w:hint="cs"/>
          <w:rtl/>
        </w:rPr>
        <w:tab/>
        <w:t>השאלה היא מהי דרך עיסוק. אפשר לקבוע פה גם כמה חלופות.</w:t>
      </w:r>
    </w:p>
    <w:p w14:paraId="021A26BC" w14:textId="77777777" w:rsidR="00D84787" w:rsidRPr="00D84787" w:rsidRDefault="00D84787" w:rsidP="00D84787">
      <w:pPr>
        <w:bidi/>
        <w:jc w:val="both"/>
        <w:rPr>
          <w:rFonts w:cs="David" w:hint="cs"/>
          <w:rtl/>
        </w:rPr>
      </w:pPr>
    </w:p>
    <w:p w14:paraId="404CAE39"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58C495D4" w14:textId="77777777" w:rsidR="00D84787" w:rsidRPr="00D84787" w:rsidRDefault="00D84787" w:rsidP="00D84787">
      <w:pPr>
        <w:bidi/>
        <w:jc w:val="both"/>
        <w:rPr>
          <w:rFonts w:cs="David" w:hint="cs"/>
          <w:u w:val="single"/>
          <w:rtl/>
        </w:rPr>
      </w:pPr>
    </w:p>
    <w:p w14:paraId="08B4BDAF" w14:textId="77777777" w:rsidR="00D84787" w:rsidRPr="00D84787" w:rsidRDefault="00D84787" w:rsidP="00D84787">
      <w:pPr>
        <w:bidi/>
        <w:jc w:val="both"/>
        <w:rPr>
          <w:rFonts w:cs="David" w:hint="cs"/>
          <w:rtl/>
        </w:rPr>
      </w:pPr>
      <w:r w:rsidRPr="00D84787">
        <w:rPr>
          <w:rFonts w:cs="David" w:hint="cs"/>
          <w:rtl/>
        </w:rPr>
        <w:tab/>
        <w:t>האם יש חלופה שסוגרת וגודרת את כל הפרצות?</w:t>
      </w:r>
    </w:p>
    <w:p w14:paraId="18DDA9FC"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0ACEDFFF" w14:textId="77777777" w:rsidR="00D84787" w:rsidRPr="00D84787" w:rsidRDefault="00D84787" w:rsidP="00D84787">
      <w:pPr>
        <w:bidi/>
        <w:jc w:val="both"/>
        <w:rPr>
          <w:rFonts w:cs="David" w:hint="cs"/>
          <w:rtl/>
        </w:rPr>
      </w:pPr>
    </w:p>
    <w:p w14:paraId="3D73FCFF" w14:textId="77777777" w:rsidR="00D84787" w:rsidRPr="00D84787" w:rsidRDefault="00D84787" w:rsidP="00D84787">
      <w:pPr>
        <w:bidi/>
        <w:jc w:val="both"/>
        <w:rPr>
          <w:rFonts w:cs="David" w:hint="cs"/>
          <w:rtl/>
        </w:rPr>
      </w:pPr>
      <w:r w:rsidRPr="00D84787">
        <w:rPr>
          <w:rFonts w:cs="David" w:hint="cs"/>
          <w:rtl/>
        </w:rPr>
        <w:tab/>
        <w:t>אפשר להגיד: מי שעיקר עיסוקו בפעולות מהסוג של הפעולות...</w:t>
      </w:r>
    </w:p>
    <w:p w14:paraId="25BDA7CB" w14:textId="77777777" w:rsidR="00D84787" w:rsidRPr="00D84787" w:rsidRDefault="00D84787" w:rsidP="00D84787">
      <w:pPr>
        <w:bidi/>
        <w:jc w:val="both"/>
        <w:rPr>
          <w:rFonts w:cs="David" w:hint="cs"/>
          <w:rtl/>
        </w:rPr>
      </w:pPr>
      <w:r w:rsidRPr="00D84787">
        <w:rPr>
          <w:rFonts w:cs="David"/>
          <w:rtl/>
        </w:rPr>
        <w:br/>
      </w:r>
    </w:p>
    <w:p w14:paraId="77DAD276" w14:textId="77777777" w:rsidR="00D84787" w:rsidRPr="00D84787" w:rsidRDefault="00D84787" w:rsidP="00D84787">
      <w:pPr>
        <w:bidi/>
        <w:jc w:val="both"/>
        <w:rPr>
          <w:rFonts w:cs="David" w:hint="cs"/>
          <w:rtl/>
        </w:rPr>
      </w:pPr>
    </w:p>
    <w:p w14:paraId="20C8F028"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57B1E899" w14:textId="77777777" w:rsidR="00D84787" w:rsidRPr="00D84787" w:rsidRDefault="00D84787" w:rsidP="00D84787">
      <w:pPr>
        <w:bidi/>
        <w:jc w:val="both"/>
        <w:rPr>
          <w:rFonts w:cs="David" w:hint="cs"/>
          <w:rtl/>
        </w:rPr>
      </w:pPr>
    </w:p>
    <w:p w14:paraId="5F352D04" w14:textId="77777777" w:rsidR="00D84787" w:rsidRPr="00D84787" w:rsidRDefault="00D84787" w:rsidP="00D84787">
      <w:pPr>
        <w:bidi/>
        <w:jc w:val="both"/>
        <w:rPr>
          <w:rFonts w:cs="David" w:hint="cs"/>
          <w:rtl/>
        </w:rPr>
      </w:pPr>
      <w:r w:rsidRPr="00D84787">
        <w:rPr>
          <w:rFonts w:cs="David" w:hint="cs"/>
          <w:rtl/>
        </w:rPr>
        <w:tab/>
        <w:t xml:space="preserve">אז יהיו אחרים שזה לא עיקר עיסוקם, אבל הם יוכלו להיכנס ולנהוג כמו שדלנים, ולא יחולו עליהם כל ההוראות של שדלנים. </w:t>
      </w:r>
    </w:p>
    <w:p w14:paraId="160CE0D3"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0719C77D" w14:textId="77777777" w:rsidR="00D84787" w:rsidRPr="00D84787" w:rsidRDefault="00D84787" w:rsidP="00D84787">
      <w:pPr>
        <w:bidi/>
        <w:jc w:val="both"/>
        <w:rPr>
          <w:rFonts w:cs="David" w:hint="cs"/>
          <w:u w:val="single"/>
          <w:rtl/>
        </w:rPr>
      </w:pPr>
    </w:p>
    <w:p w14:paraId="0306A8CE" w14:textId="77777777" w:rsidR="00D84787" w:rsidRPr="00D84787" w:rsidRDefault="00D84787" w:rsidP="00D84787">
      <w:pPr>
        <w:bidi/>
        <w:jc w:val="both"/>
        <w:rPr>
          <w:rFonts w:cs="David" w:hint="cs"/>
          <w:rtl/>
        </w:rPr>
      </w:pPr>
      <w:r w:rsidRPr="00D84787">
        <w:rPr>
          <w:rFonts w:cs="David" w:hint="cs"/>
          <w:rtl/>
        </w:rPr>
        <w:tab/>
        <w:t xml:space="preserve"> לדעתי, עיקר עיסוקו זה פחות טוב מדרך עיסוקו. </w:t>
      </w:r>
    </w:p>
    <w:p w14:paraId="3186A8A0"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אסתרינה טרטמן:</w:t>
      </w:r>
    </w:p>
    <w:p w14:paraId="15FFC80A" w14:textId="77777777" w:rsidR="00D84787" w:rsidRPr="00D84787" w:rsidRDefault="00D84787" w:rsidP="00D84787">
      <w:pPr>
        <w:pStyle w:val="Heading5"/>
        <w:rPr>
          <w:rFonts w:hint="cs"/>
          <w:sz w:val="24"/>
          <w:rtl/>
        </w:rPr>
      </w:pPr>
    </w:p>
    <w:p w14:paraId="10A9DDCF" w14:textId="77777777" w:rsidR="00D84787" w:rsidRPr="00D84787" w:rsidRDefault="00D84787" w:rsidP="00D84787">
      <w:pPr>
        <w:bidi/>
        <w:jc w:val="both"/>
        <w:rPr>
          <w:rFonts w:cs="David" w:hint="cs"/>
          <w:rtl/>
        </w:rPr>
      </w:pPr>
      <w:r w:rsidRPr="00D84787">
        <w:rPr>
          <w:rFonts w:cs="David" w:hint="cs"/>
          <w:rtl/>
        </w:rPr>
        <w:tab/>
        <w:t xml:space="preserve"> נכון. דרך עיסוקו עדיף. </w:t>
      </w:r>
    </w:p>
    <w:p w14:paraId="5FAF0E30"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59C025EC" w14:textId="77777777" w:rsidR="00D84787" w:rsidRPr="00D84787" w:rsidRDefault="00D84787" w:rsidP="00D84787">
      <w:pPr>
        <w:bidi/>
        <w:jc w:val="both"/>
        <w:rPr>
          <w:rFonts w:cs="David" w:hint="cs"/>
          <w:rtl/>
        </w:rPr>
      </w:pPr>
    </w:p>
    <w:p w14:paraId="3B7BAA72" w14:textId="77777777" w:rsidR="00D84787" w:rsidRPr="00D84787" w:rsidRDefault="00D84787" w:rsidP="00D84787">
      <w:pPr>
        <w:bidi/>
        <w:jc w:val="both"/>
        <w:rPr>
          <w:rFonts w:cs="David" w:hint="cs"/>
          <w:rtl/>
        </w:rPr>
      </w:pPr>
      <w:r w:rsidRPr="00D84787">
        <w:rPr>
          <w:rFonts w:cs="David" w:hint="cs"/>
          <w:rtl/>
        </w:rPr>
        <w:tab/>
        <w:t>או שנמצא בכנסת מספר פעמים.</w:t>
      </w:r>
    </w:p>
    <w:p w14:paraId="1246BDD8"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3EEDC68F" w14:textId="77777777" w:rsidR="00D84787" w:rsidRPr="00D84787" w:rsidRDefault="00D84787" w:rsidP="00D84787">
      <w:pPr>
        <w:bidi/>
        <w:jc w:val="both"/>
        <w:rPr>
          <w:rFonts w:cs="David" w:hint="cs"/>
          <w:u w:val="single"/>
          <w:rtl/>
        </w:rPr>
      </w:pPr>
    </w:p>
    <w:p w14:paraId="42E7338A" w14:textId="77777777" w:rsidR="00D84787" w:rsidRPr="00D84787" w:rsidRDefault="00D84787" w:rsidP="00D84787">
      <w:pPr>
        <w:bidi/>
        <w:jc w:val="both"/>
        <w:rPr>
          <w:rFonts w:cs="David" w:hint="cs"/>
          <w:rtl/>
        </w:rPr>
      </w:pPr>
      <w:r w:rsidRPr="00D84787">
        <w:rPr>
          <w:rFonts w:cs="David" w:hint="cs"/>
          <w:rtl/>
        </w:rPr>
        <w:tab/>
        <w:t xml:space="preserve"> לא. זה מבחן כמותי, זה לא רלוונטי. </w:t>
      </w:r>
    </w:p>
    <w:p w14:paraId="3AB11BEF" w14:textId="77777777" w:rsidR="00D84787" w:rsidRPr="00D84787" w:rsidRDefault="00D84787" w:rsidP="00D84787">
      <w:pPr>
        <w:bidi/>
        <w:jc w:val="both"/>
        <w:rPr>
          <w:rFonts w:cs="David" w:hint="cs"/>
          <w:rtl/>
        </w:rPr>
      </w:pPr>
    </w:p>
    <w:p w14:paraId="378981C2" w14:textId="77777777" w:rsidR="00D84787" w:rsidRPr="00D84787" w:rsidRDefault="00D84787" w:rsidP="00D84787">
      <w:pPr>
        <w:pStyle w:val="Heading5"/>
        <w:rPr>
          <w:rFonts w:hint="cs"/>
          <w:sz w:val="24"/>
          <w:rtl/>
        </w:rPr>
      </w:pPr>
      <w:r w:rsidRPr="00D84787">
        <w:rPr>
          <w:rFonts w:hint="cs"/>
          <w:sz w:val="24"/>
          <w:u w:val="single"/>
          <w:rtl/>
        </w:rPr>
        <w:t>אסתרינה טרטמן:</w:t>
      </w:r>
    </w:p>
    <w:p w14:paraId="3143B277" w14:textId="77777777" w:rsidR="00D84787" w:rsidRPr="00D84787" w:rsidRDefault="00D84787" w:rsidP="00D84787">
      <w:pPr>
        <w:pStyle w:val="Heading5"/>
        <w:rPr>
          <w:rFonts w:hint="cs"/>
          <w:sz w:val="24"/>
          <w:rtl/>
        </w:rPr>
      </w:pPr>
    </w:p>
    <w:p w14:paraId="0D22418C" w14:textId="77777777" w:rsidR="00D84787" w:rsidRPr="00D84787" w:rsidRDefault="00D84787" w:rsidP="00D84787">
      <w:pPr>
        <w:bidi/>
        <w:jc w:val="both"/>
        <w:rPr>
          <w:rFonts w:cs="David" w:hint="cs"/>
          <w:rtl/>
        </w:rPr>
      </w:pPr>
      <w:r w:rsidRPr="00D84787">
        <w:rPr>
          <w:rFonts w:cs="David" w:hint="cs"/>
          <w:rtl/>
        </w:rPr>
        <w:tab/>
        <w:t xml:space="preserve"> למה לא טוב מה שקיים עכשיו?</w:t>
      </w:r>
    </w:p>
    <w:p w14:paraId="763941D1"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0D9EE458" w14:textId="77777777" w:rsidR="00D84787" w:rsidRPr="00D84787" w:rsidRDefault="00D84787" w:rsidP="00D84787">
      <w:pPr>
        <w:bidi/>
        <w:jc w:val="both"/>
        <w:rPr>
          <w:rFonts w:cs="David" w:hint="cs"/>
          <w:rtl/>
        </w:rPr>
      </w:pPr>
    </w:p>
    <w:p w14:paraId="23AAA95C" w14:textId="77777777" w:rsidR="00D84787" w:rsidRPr="00D84787" w:rsidRDefault="00D84787" w:rsidP="00D84787">
      <w:pPr>
        <w:bidi/>
        <w:jc w:val="both"/>
        <w:rPr>
          <w:rFonts w:cs="David" w:hint="cs"/>
          <w:rtl/>
        </w:rPr>
      </w:pPr>
      <w:r w:rsidRPr="00D84787">
        <w:rPr>
          <w:rFonts w:cs="David" w:hint="cs"/>
          <w:rtl/>
        </w:rPr>
        <w:tab/>
        <w:t xml:space="preserve">אי-אפשר למדוד את זה, כמה פעמים הוא בכנסת. </w:t>
      </w:r>
    </w:p>
    <w:p w14:paraId="652FFA66"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7CA5FBEF" w14:textId="77777777" w:rsidR="00D84787" w:rsidRPr="00D84787" w:rsidRDefault="00D84787" w:rsidP="00D84787">
      <w:pPr>
        <w:bidi/>
        <w:jc w:val="both"/>
        <w:rPr>
          <w:rFonts w:cs="David" w:hint="cs"/>
          <w:rtl/>
        </w:rPr>
      </w:pPr>
    </w:p>
    <w:p w14:paraId="06BEFAB6" w14:textId="77777777" w:rsidR="00D84787" w:rsidRPr="00D84787" w:rsidRDefault="00D84787" w:rsidP="00D84787">
      <w:pPr>
        <w:bidi/>
        <w:jc w:val="both"/>
        <w:rPr>
          <w:rFonts w:cs="David" w:hint="cs"/>
          <w:rtl/>
        </w:rPr>
      </w:pPr>
      <w:r w:rsidRPr="00D84787">
        <w:rPr>
          <w:rFonts w:cs="David" w:hint="cs"/>
          <w:rtl/>
        </w:rPr>
        <w:tab/>
        <w:t xml:space="preserve">יש בחברת תקשורת </w:t>
      </w:r>
      <w:r w:rsidRPr="00D84787">
        <w:rPr>
          <w:rFonts w:cs="David"/>
          <w:rtl/>
        </w:rPr>
        <w:t>–</w:t>
      </w:r>
      <w:r w:rsidRPr="00D84787">
        <w:rPr>
          <w:rFonts w:cs="David" w:hint="cs"/>
          <w:rtl/>
        </w:rPr>
        <w:t xml:space="preserve"> או באיזושהי חברה </w:t>
      </w:r>
      <w:r w:rsidRPr="00D84787">
        <w:rPr>
          <w:rFonts w:cs="David"/>
          <w:rtl/>
        </w:rPr>
        <w:t>–</w:t>
      </w:r>
      <w:r w:rsidRPr="00D84787">
        <w:rPr>
          <w:rFonts w:cs="David" w:hint="cs"/>
          <w:rtl/>
        </w:rPr>
        <w:t xml:space="preserve"> סמנכ"ל לענייני קשרי חוץ וקשרים עם הפרלמנט, קשרים עם משרדי הממשלה. כשהוא בא לכנסת, הוא לא ייכנס בהגדרה של "למען לקוח", שתכף אני ארחיב לגביה. </w:t>
      </w:r>
    </w:p>
    <w:p w14:paraId="67A4C765" w14:textId="77777777" w:rsidR="00D84787" w:rsidRPr="00D84787" w:rsidRDefault="00D84787" w:rsidP="00D84787">
      <w:pPr>
        <w:bidi/>
        <w:jc w:val="both"/>
        <w:rPr>
          <w:rFonts w:cs="David" w:hint="cs"/>
          <w:rtl/>
        </w:rPr>
      </w:pPr>
    </w:p>
    <w:p w14:paraId="37825F22" w14:textId="77777777" w:rsidR="00D84787" w:rsidRPr="00D84787" w:rsidRDefault="00D84787" w:rsidP="00D84787">
      <w:pPr>
        <w:bidi/>
        <w:jc w:val="both"/>
        <w:rPr>
          <w:rFonts w:cs="David" w:hint="cs"/>
          <w:rtl/>
        </w:rPr>
      </w:pPr>
      <w:r w:rsidRPr="00D84787">
        <w:rPr>
          <w:rFonts w:cs="David" w:hint="cs"/>
          <w:rtl/>
        </w:rPr>
        <w:tab/>
        <w:t>האם הוא אדם שדרך עיסוק נוקט בפעולות לשכנוע חברי כנסת?</w:t>
      </w:r>
    </w:p>
    <w:p w14:paraId="1F887558"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אסתרינה טרטמן:</w:t>
      </w:r>
    </w:p>
    <w:p w14:paraId="510A6A37" w14:textId="77777777" w:rsidR="00D84787" w:rsidRPr="00D84787" w:rsidRDefault="00D84787" w:rsidP="00D84787">
      <w:pPr>
        <w:pStyle w:val="Heading5"/>
        <w:rPr>
          <w:rFonts w:hint="cs"/>
          <w:sz w:val="24"/>
          <w:rtl/>
        </w:rPr>
      </w:pPr>
    </w:p>
    <w:p w14:paraId="17999121" w14:textId="77777777" w:rsidR="00D84787" w:rsidRPr="00D84787" w:rsidRDefault="00D84787" w:rsidP="00D84787">
      <w:pPr>
        <w:bidi/>
        <w:jc w:val="both"/>
        <w:rPr>
          <w:rFonts w:cs="David" w:hint="cs"/>
          <w:rtl/>
        </w:rPr>
      </w:pPr>
      <w:r w:rsidRPr="00D84787">
        <w:rPr>
          <w:rFonts w:cs="David" w:hint="cs"/>
          <w:rtl/>
        </w:rPr>
        <w:tab/>
        <w:t xml:space="preserve"> כן. הוא עובד החברה וזה דרך העיסוק שלו. בפירוש זה דרך העיסוק שלו. </w:t>
      </w:r>
    </w:p>
    <w:p w14:paraId="79616DF6"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29C46171" w14:textId="77777777" w:rsidR="00D84787" w:rsidRPr="00D84787" w:rsidRDefault="00D84787" w:rsidP="00D84787">
      <w:pPr>
        <w:bidi/>
        <w:jc w:val="both"/>
        <w:rPr>
          <w:rFonts w:cs="David" w:hint="cs"/>
          <w:rtl/>
        </w:rPr>
      </w:pPr>
    </w:p>
    <w:p w14:paraId="6DDAF541" w14:textId="77777777" w:rsidR="00D84787" w:rsidRPr="00D84787" w:rsidRDefault="00D84787" w:rsidP="00D84787">
      <w:pPr>
        <w:bidi/>
        <w:jc w:val="both"/>
        <w:rPr>
          <w:rFonts w:cs="David" w:hint="cs"/>
          <w:rtl/>
        </w:rPr>
      </w:pPr>
      <w:r w:rsidRPr="00D84787">
        <w:rPr>
          <w:rFonts w:cs="David" w:hint="cs"/>
          <w:rtl/>
        </w:rPr>
        <w:tab/>
        <w:t xml:space="preserve">הוא עושה הרבה מאוד דברים. </w:t>
      </w:r>
    </w:p>
    <w:p w14:paraId="03FFAA37"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אסתרינה טרטמן:</w:t>
      </w:r>
    </w:p>
    <w:p w14:paraId="0231AD2B" w14:textId="77777777" w:rsidR="00D84787" w:rsidRPr="00D84787" w:rsidRDefault="00D84787" w:rsidP="00D84787">
      <w:pPr>
        <w:pStyle w:val="Heading5"/>
        <w:rPr>
          <w:rFonts w:hint="cs"/>
          <w:sz w:val="24"/>
          <w:rtl/>
        </w:rPr>
      </w:pPr>
    </w:p>
    <w:p w14:paraId="46CCEC0A" w14:textId="77777777" w:rsidR="00D84787" w:rsidRPr="00D84787" w:rsidRDefault="00D84787" w:rsidP="00D84787">
      <w:pPr>
        <w:bidi/>
        <w:jc w:val="both"/>
        <w:rPr>
          <w:rFonts w:cs="David" w:hint="cs"/>
          <w:rtl/>
        </w:rPr>
      </w:pPr>
      <w:r w:rsidRPr="00D84787">
        <w:rPr>
          <w:rFonts w:cs="David" w:hint="cs"/>
          <w:rtl/>
        </w:rPr>
        <w:tab/>
        <w:t xml:space="preserve"> אז מה, אבל גם זה חלק מדרך העיסוק שלו. </w:t>
      </w:r>
    </w:p>
    <w:p w14:paraId="3E8815ED"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יצחק זיו:</w:t>
      </w:r>
    </w:p>
    <w:p w14:paraId="05BDEADC" w14:textId="77777777" w:rsidR="00D84787" w:rsidRPr="00D84787" w:rsidRDefault="00D84787" w:rsidP="00D84787">
      <w:pPr>
        <w:pStyle w:val="Heading5"/>
        <w:rPr>
          <w:rFonts w:hint="cs"/>
          <w:sz w:val="24"/>
          <w:rtl/>
        </w:rPr>
      </w:pPr>
    </w:p>
    <w:p w14:paraId="61E7B184" w14:textId="77777777" w:rsidR="00D84787" w:rsidRPr="00D84787" w:rsidRDefault="00D84787" w:rsidP="00D84787">
      <w:pPr>
        <w:bidi/>
        <w:jc w:val="both"/>
        <w:rPr>
          <w:rFonts w:cs="David" w:hint="cs"/>
          <w:rtl/>
        </w:rPr>
      </w:pPr>
      <w:r w:rsidRPr="00D84787">
        <w:rPr>
          <w:rFonts w:cs="David" w:hint="cs"/>
          <w:rtl/>
        </w:rPr>
        <w:tab/>
        <w:t xml:space="preserve"> אני חושב שצריך להגדיר את המלים "עיקר עיסוקו". אני חושב שזאת מילה מאוד משמעותית. </w:t>
      </w:r>
    </w:p>
    <w:p w14:paraId="10920C9E"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אסתרינה טרטמן:</w:t>
      </w:r>
    </w:p>
    <w:p w14:paraId="4DFABFF2" w14:textId="77777777" w:rsidR="00D84787" w:rsidRPr="00D84787" w:rsidRDefault="00D84787" w:rsidP="00D84787">
      <w:pPr>
        <w:pStyle w:val="Heading5"/>
        <w:rPr>
          <w:rFonts w:hint="cs"/>
          <w:sz w:val="24"/>
          <w:rtl/>
        </w:rPr>
      </w:pPr>
    </w:p>
    <w:p w14:paraId="27A289BF" w14:textId="77777777" w:rsidR="00D84787" w:rsidRPr="00D84787" w:rsidRDefault="00D84787" w:rsidP="00D84787">
      <w:pPr>
        <w:bidi/>
        <w:jc w:val="both"/>
        <w:rPr>
          <w:rFonts w:cs="David" w:hint="cs"/>
          <w:rtl/>
        </w:rPr>
      </w:pPr>
      <w:r w:rsidRPr="00D84787">
        <w:rPr>
          <w:rFonts w:cs="David" w:hint="cs"/>
          <w:rtl/>
        </w:rPr>
        <w:tab/>
        <w:t xml:space="preserve">ואם הוא עושה משהו יחידני </w:t>
      </w:r>
      <w:r w:rsidRPr="00D84787">
        <w:rPr>
          <w:rFonts w:cs="David"/>
          <w:rtl/>
        </w:rPr>
        <w:t>–</w:t>
      </w:r>
      <w:r w:rsidRPr="00D84787">
        <w:rPr>
          <w:rFonts w:cs="David" w:hint="cs"/>
          <w:rtl/>
        </w:rPr>
        <w:t xml:space="preserve"> לא שזה עיקר עיסוקו, אלא למטרה מוגדרת </w:t>
      </w:r>
      <w:r w:rsidRPr="00D84787">
        <w:rPr>
          <w:rFonts w:cs="David"/>
          <w:rtl/>
        </w:rPr>
        <w:t>–</w:t>
      </w:r>
      <w:r w:rsidRPr="00D84787">
        <w:rPr>
          <w:rFonts w:cs="David" w:hint="cs"/>
          <w:rtl/>
        </w:rPr>
        <w:t xml:space="preserve"> אז הוא כשיר?</w:t>
      </w:r>
    </w:p>
    <w:p w14:paraId="218B2E45"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737AC449" w14:textId="77777777" w:rsidR="00D84787" w:rsidRPr="00D84787" w:rsidRDefault="00D84787" w:rsidP="00D84787">
      <w:pPr>
        <w:bidi/>
        <w:jc w:val="both"/>
        <w:rPr>
          <w:rFonts w:cs="David" w:hint="cs"/>
          <w:rtl/>
        </w:rPr>
      </w:pPr>
    </w:p>
    <w:p w14:paraId="47C91FB4" w14:textId="77777777" w:rsidR="00D84787" w:rsidRPr="00D84787" w:rsidRDefault="00D84787" w:rsidP="00D84787">
      <w:pPr>
        <w:bidi/>
        <w:jc w:val="both"/>
        <w:rPr>
          <w:rFonts w:cs="David" w:hint="cs"/>
          <w:rtl/>
        </w:rPr>
      </w:pPr>
      <w:r w:rsidRPr="00D84787">
        <w:rPr>
          <w:rFonts w:cs="David" w:hint="cs"/>
          <w:rtl/>
        </w:rPr>
        <w:tab/>
        <w:t xml:space="preserve">ואיפה זה עיקר? </w:t>
      </w:r>
      <w:r w:rsidRPr="00D84787">
        <w:rPr>
          <w:rFonts w:cs="David"/>
          <w:rtl/>
        </w:rPr>
        <w:t>–</w:t>
      </w:r>
      <w:r w:rsidRPr="00D84787">
        <w:rPr>
          <w:rFonts w:cs="David" w:hint="cs"/>
          <w:rtl/>
        </w:rPr>
        <w:t xml:space="preserve"> פעמיים? שלוש? עשר? עשרים? שלושים?</w:t>
      </w:r>
    </w:p>
    <w:p w14:paraId="09D2078C"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אסתרינה טרטמן:</w:t>
      </w:r>
    </w:p>
    <w:p w14:paraId="59784074" w14:textId="77777777" w:rsidR="00D84787" w:rsidRPr="00D84787" w:rsidRDefault="00D84787" w:rsidP="00D84787">
      <w:pPr>
        <w:pStyle w:val="Heading5"/>
        <w:rPr>
          <w:rFonts w:hint="cs"/>
          <w:sz w:val="24"/>
          <w:rtl/>
        </w:rPr>
      </w:pPr>
    </w:p>
    <w:p w14:paraId="754D7DA0" w14:textId="77777777" w:rsidR="00D84787" w:rsidRPr="00D84787" w:rsidRDefault="00D84787" w:rsidP="00D84787">
      <w:pPr>
        <w:bidi/>
        <w:jc w:val="both"/>
        <w:rPr>
          <w:rFonts w:cs="David" w:hint="cs"/>
          <w:rtl/>
        </w:rPr>
      </w:pPr>
      <w:r w:rsidRPr="00D84787">
        <w:rPr>
          <w:rFonts w:cs="David" w:hint="cs"/>
          <w:rtl/>
        </w:rPr>
        <w:tab/>
        <w:t xml:space="preserve"> זאת בעיה, בדיוק. אני דווקא חושבת שדרך עיסוקו זה חלק מהעיסוק שלו. זה לא אומר שרק זה עיסוקו. בדרך עיסוקו יש גם את הנישה הזאת. </w:t>
      </w:r>
    </w:p>
    <w:p w14:paraId="38D95B03"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05854D8C" w14:textId="77777777" w:rsidR="00D84787" w:rsidRPr="00D84787" w:rsidRDefault="00D84787" w:rsidP="00D84787">
      <w:pPr>
        <w:bidi/>
        <w:jc w:val="both"/>
        <w:rPr>
          <w:rFonts w:cs="David" w:hint="cs"/>
          <w:rtl/>
        </w:rPr>
      </w:pPr>
    </w:p>
    <w:p w14:paraId="65FCA3F6" w14:textId="77777777" w:rsidR="00D84787" w:rsidRPr="00D84787" w:rsidRDefault="00D84787" w:rsidP="00D84787">
      <w:pPr>
        <w:bidi/>
        <w:jc w:val="both"/>
        <w:rPr>
          <w:rFonts w:cs="David" w:hint="cs"/>
          <w:rtl/>
        </w:rPr>
      </w:pPr>
      <w:r w:rsidRPr="00D84787">
        <w:rPr>
          <w:rFonts w:cs="David" w:hint="cs"/>
          <w:rtl/>
        </w:rPr>
        <w:tab/>
        <w:t xml:space="preserve">לי יש רושם שלא נצליח בסופו של יום להגדיר או לקבל איזושהי החלטה שתסגור ותגדור את כל הפרצות הללו, ויכול מאוד להיות שאנחנו צריכים כבר להניח שהדברים האלה לא ייסגרו בצורה הרמטית, וצריך לקחת בחשבון שיהיו איזשהן פרצות קטנות. </w:t>
      </w:r>
    </w:p>
    <w:p w14:paraId="282B05BC"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גדעון סער:</w:t>
      </w:r>
      <w:r w:rsidRPr="00D84787">
        <w:rPr>
          <w:rFonts w:cs="David" w:hint="cs"/>
          <w:rtl/>
        </w:rPr>
        <w:t xml:space="preserve"> </w:t>
      </w:r>
    </w:p>
    <w:p w14:paraId="1587D052" w14:textId="77777777" w:rsidR="00D84787" w:rsidRPr="00D84787" w:rsidRDefault="00D84787" w:rsidP="00D84787">
      <w:pPr>
        <w:bidi/>
        <w:jc w:val="both"/>
        <w:rPr>
          <w:rFonts w:cs="David" w:hint="cs"/>
          <w:u w:val="single"/>
          <w:rtl/>
        </w:rPr>
      </w:pPr>
    </w:p>
    <w:p w14:paraId="164F9729" w14:textId="77777777" w:rsidR="00D84787" w:rsidRPr="00D84787" w:rsidRDefault="00D84787" w:rsidP="00D84787">
      <w:pPr>
        <w:bidi/>
        <w:jc w:val="both"/>
        <w:rPr>
          <w:rFonts w:cs="David" w:hint="cs"/>
          <w:rtl/>
        </w:rPr>
      </w:pPr>
      <w:r w:rsidRPr="00D84787">
        <w:rPr>
          <w:rFonts w:cs="David" w:hint="cs"/>
          <w:rtl/>
        </w:rPr>
        <w:tab/>
        <w:t xml:space="preserve"> אדוני היושב-ראש, כפי שאתה אומר, אין אפשרות להגיע באמת לסגירה הרמטית. אני מבקש להעיר שתי הערות. אחת, שכאשר נתנה היועצת המשפטית את הדוגמה של עובד החברה </w:t>
      </w:r>
      <w:r w:rsidRPr="00D84787">
        <w:rPr>
          <w:rFonts w:cs="David"/>
          <w:rtl/>
        </w:rPr>
        <w:t>–</w:t>
      </w:r>
      <w:r w:rsidRPr="00D84787">
        <w:rPr>
          <w:rFonts w:cs="David" w:hint="cs"/>
          <w:rtl/>
        </w:rPr>
        <w:t xml:space="preserve"> עובד החברה, בראייתנו, הוא חלק מאורגן. זה כמו שהוא עובד בבנק. מבחינתנו, זה שקוף לנו שהוא מייצג את הבנק, ולכן החוק לא חל עליו במובנים שדיברנו עליהם. </w:t>
      </w:r>
    </w:p>
    <w:p w14:paraId="0666AA4F" w14:textId="77777777" w:rsidR="00D84787" w:rsidRPr="00D84787" w:rsidRDefault="00D84787" w:rsidP="00D84787">
      <w:pPr>
        <w:bidi/>
        <w:jc w:val="both"/>
        <w:rPr>
          <w:rFonts w:cs="David" w:hint="cs"/>
          <w:rtl/>
        </w:rPr>
      </w:pPr>
    </w:p>
    <w:p w14:paraId="2BA044D5" w14:textId="77777777" w:rsidR="00D84787" w:rsidRPr="00D84787" w:rsidRDefault="00D84787" w:rsidP="00D84787">
      <w:pPr>
        <w:bidi/>
        <w:ind w:firstLine="567"/>
        <w:jc w:val="both"/>
        <w:rPr>
          <w:rFonts w:cs="David" w:hint="cs"/>
          <w:rtl/>
        </w:rPr>
      </w:pPr>
      <w:r w:rsidRPr="00D84787">
        <w:rPr>
          <w:rFonts w:cs="David" w:hint="cs"/>
          <w:rtl/>
        </w:rPr>
        <w:t xml:space="preserve">התייחסנו לכך גם בישיבות הקודמות, למרות שמבחינה מהותית יכול להיות שהוא עושה בדיוק את אותה פעילות, אבל אם הוא ראש קשרי ממשל של בנק הפועלים, אז אנחנו יודעים מה הוא עושה בשביל בנק הפועלים. </w:t>
      </w:r>
    </w:p>
    <w:p w14:paraId="3E7D78B2" w14:textId="77777777" w:rsidR="00D84787" w:rsidRPr="00D84787" w:rsidRDefault="00D84787" w:rsidP="00D84787">
      <w:pPr>
        <w:bidi/>
        <w:ind w:firstLine="567"/>
        <w:jc w:val="both"/>
        <w:rPr>
          <w:rFonts w:cs="David" w:hint="cs"/>
          <w:rtl/>
        </w:rPr>
      </w:pPr>
    </w:p>
    <w:p w14:paraId="6E8C0BEB" w14:textId="77777777" w:rsidR="00D84787" w:rsidRPr="00D84787" w:rsidRDefault="00D84787" w:rsidP="00D84787">
      <w:pPr>
        <w:bidi/>
        <w:ind w:firstLine="567"/>
        <w:jc w:val="both"/>
        <w:rPr>
          <w:rFonts w:cs="David" w:hint="cs"/>
          <w:rtl/>
        </w:rPr>
      </w:pPr>
      <w:r w:rsidRPr="00D84787">
        <w:rPr>
          <w:rFonts w:cs="David" w:hint="cs"/>
          <w:rtl/>
        </w:rPr>
        <w:t xml:space="preserve">נקודה שנייה </w:t>
      </w:r>
      <w:r w:rsidRPr="00D84787">
        <w:rPr>
          <w:rFonts w:cs="David"/>
          <w:rtl/>
        </w:rPr>
        <w:t>–</w:t>
      </w:r>
      <w:r w:rsidRPr="00D84787">
        <w:rPr>
          <w:rFonts w:cs="David" w:hint="cs"/>
          <w:rtl/>
        </w:rPr>
        <w:t xml:space="preserve"> עיקר העיסוק זאת חלופה מאוד רעה שאני לא ממליץ ללכת בה כי אין כמעט גורם שלא יוכל להשתמט מלהיכלל תחת החוק אם אנחנו נגיד עיקר עיסוק. כל אחד יסביר לנו שזה לא עיסוקו העיקרי; הוא גם עושה את זה אבל זה בעצם לא עיקר העיסוק. </w:t>
      </w:r>
    </w:p>
    <w:p w14:paraId="0DB22C9D"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0766286E" w14:textId="77777777" w:rsidR="00D84787" w:rsidRPr="00D84787" w:rsidRDefault="00D84787" w:rsidP="00D84787">
      <w:pPr>
        <w:bidi/>
        <w:ind w:firstLine="567"/>
        <w:jc w:val="both"/>
        <w:rPr>
          <w:rFonts w:cs="David" w:hint="cs"/>
          <w:rtl/>
        </w:rPr>
      </w:pPr>
    </w:p>
    <w:p w14:paraId="7529A992" w14:textId="77777777" w:rsidR="00D84787" w:rsidRPr="00D84787" w:rsidRDefault="00D84787" w:rsidP="00D84787">
      <w:pPr>
        <w:bidi/>
        <w:ind w:firstLine="567"/>
        <w:jc w:val="both"/>
        <w:rPr>
          <w:rFonts w:cs="David" w:hint="cs"/>
          <w:rtl/>
        </w:rPr>
      </w:pPr>
      <w:r w:rsidRPr="00D84787">
        <w:rPr>
          <w:rFonts w:cs="David" w:hint="cs"/>
          <w:rtl/>
        </w:rPr>
        <w:t xml:space="preserve">זה טפל. </w:t>
      </w:r>
    </w:p>
    <w:p w14:paraId="5A5B4D49"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7BB0BE1C" w14:textId="77777777" w:rsidR="00D84787" w:rsidRPr="00D84787" w:rsidRDefault="00D84787" w:rsidP="00D84787">
      <w:pPr>
        <w:bidi/>
        <w:jc w:val="both"/>
        <w:rPr>
          <w:rFonts w:cs="David" w:hint="cs"/>
          <w:u w:val="single"/>
          <w:rtl/>
        </w:rPr>
      </w:pPr>
    </w:p>
    <w:p w14:paraId="467A3B25" w14:textId="77777777" w:rsidR="00D84787" w:rsidRPr="00D84787" w:rsidRDefault="00D84787" w:rsidP="00D84787">
      <w:pPr>
        <w:bidi/>
        <w:ind w:firstLine="567"/>
        <w:jc w:val="both"/>
        <w:rPr>
          <w:rFonts w:cs="David" w:hint="cs"/>
          <w:rtl/>
        </w:rPr>
      </w:pPr>
      <w:r w:rsidRPr="00D84787">
        <w:rPr>
          <w:rFonts w:cs="David" w:hint="cs"/>
          <w:rtl/>
        </w:rPr>
        <w:t xml:space="preserve">דרך עיסוק זה אדם שמתפרנס באופן פחות או יותר פרמננטי </w:t>
      </w:r>
      <w:r w:rsidRPr="00D84787">
        <w:rPr>
          <w:rFonts w:cs="David"/>
          <w:rtl/>
        </w:rPr>
        <w:t>–</w:t>
      </w:r>
      <w:r w:rsidRPr="00D84787">
        <w:rPr>
          <w:rFonts w:cs="David" w:hint="cs"/>
          <w:rtl/>
        </w:rPr>
        <w:t xml:space="preserve"> איזה היקף זה דבר אחר. זה פחות או יותר דבר שמאוד קשה לחמוק ממנו, ולדעתי השאלה העיקרית שלנו צריכה להיות בנושא "למען לקוח", ודרך עיסוק זאת הגדרה שאני לא רואה כרגע איזושהי אלטרנטיבה יותר טובה ממנה.</w:t>
      </w:r>
    </w:p>
    <w:p w14:paraId="5A3BE7C3"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4736FE34" w14:textId="77777777" w:rsidR="00D84787" w:rsidRPr="00D84787" w:rsidRDefault="00D84787" w:rsidP="00D84787">
      <w:pPr>
        <w:bidi/>
        <w:ind w:firstLine="567"/>
        <w:jc w:val="both"/>
        <w:rPr>
          <w:rFonts w:cs="David" w:hint="cs"/>
          <w:rtl/>
        </w:rPr>
      </w:pPr>
    </w:p>
    <w:p w14:paraId="23C2ECFB" w14:textId="77777777" w:rsidR="00D84787" w:rsidRPr="00D84787" w:rsidRDefault="00D84787" w:rsidP="00D84787">
      <w:pPr>
        <w:bidi/>
        <w:ind w:firstLine="567"/>
        <w:jc w:val="both"/>
        <w:rPr>
          <w:rFonts w:cs="David" w:hint="cs"/>
          <w:rtl/>
        </w:rPr>
      </w:pPr>
      <w:r w:rsidRPr="00D84787">
        <w:rPr>
          <w:rFonts w:cs="David" w:hint="cs"/>
          <w:rtl/>
        </w:rPr>
        <w:t>יש מישהו מחברי הכנסת שיש לו הצעה אחרת?</w:t>
      </w:r>
    </w:p>
    <w:p w14:paraId="080A15BB"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נסים זאב:</w:t>
      </w:r>
    </w:p>
    <w:p w14:paraId="05F0516C" w14:textId="77777777" w:rsidR="00D84787" w:rsidRPr="00D84787" w:rsidRDefault="00D84787" w:rsidP="00D84787">
      <w:pPr>
        <w:bidi/>
        <w:jc w:val="both"/>
        <w:rPr>
          <w:rFonts w:cs="David" w:hint="cs"/>
          <w:rtl/>
        </w:rPr>
      </w:pPr>
    </w:p>
    <w:p w14:paraId="6F704F55" w14:textId="77777777" w:rsidR="00D84787" w:rsidRPr="00D84787" w:rsidRDefault="00D84787" w:rsidP="00D84787">
      <w:pPr>
        <w:bidi/>
        <w:ind w:firstLine="567"/>
        <w:jc w:val="both"/>
        <w:rPr>
          <w:rFonts w:cs="David" w:hint="cs"/>
          <w:rtl/>
        </w:rPr>
      </w:pPr>
      <w:r w:rsidRPr="00D84787">
        <w:rPr>
          <w:rFonts w:cs="David" w:hint="cs"/>
          <w:rtl/>
        </w:rPr>
        <w:t xml:space="preserve">אני מניח שעיקר עיסוקו </w:t>
      </w:r>
      <w:r w:rsidRPr="00D84787">
        <w:rPr>
          <w:rFonts w:cs="David"/>
          <w:rtl/>
        </w:rPr>
        <w:t>–</w:t>
      </w:r>
      <w:r w:rsidRPr="00D84787">
        <w:rPr>
          <w:rFonts w:cs="David" w:hint="cs"/>
          <w:rtl/>
        </w:rPr>
        <w:t xml:space="preserve"> זה כמעט לא יחול על אף אחד, ואגיד מדוע. כי אני לא רואה אף שדלן שמגיע לפה, ורוב שעות העבודה שלו הן בכנסת, ולך תוכיח מה הוא עושה מחוץ לכנסת. </w:t>
      </w:r>
    </w:p>
    <w:p w14:paraId="42A06B70" w14:textId="77777777" w:rsidR="00D84787" w:rsidRPr="00D84787" w:rsidRDefault="00D84787" w:rsidP="00D84787">
      <w:pPr>
        <w:bidi/>
        <w:ind w:firstLine="567"/>
        <w:jc w:val="both"/>
        <w:rPr>
          <w:rFonts w:cs="David" w:hint="cs"/>
          <w:rtl/>
        </w:rPr>
      </w:pPr>
    </w:p>
    <w:p w14:paraId="1F466F65" w14:textId="77777777" w:rsidR="00D84787" w:rsidRPr="00D84787" w:rsidRDefault="00D84787" w:rsidP="00D84787">
      <w:pPr>
        <w:bidi/>
        <w:ind w:firstLine="567"/>
        <w:jc w:val="both"/>
        <w:rPr>
          <w:rFonts w:cs="David" w:hint="cs"/>
          <w:rtl/>
        </w:rPr>
      </w:pPr>
      <w:r w:rsidRPr="00D84787">
        <w:rPr>
          <w:rFonts w:cs="David" w:hint="cs"/>
          <w:rtl/>
        </w:rPr>
        <w:t xml:space="preserve">לכן, הוא יכול להיות באופן פעיל יום-יום </w:t>
      </w:r>
      <w:r w:rsidRPr="00D84787">
        <w:rPr>
          <w:rFonts w:cs="David"/>
          <w:rtl/>
        </w:rPr>
        <w:t>–</w:t>
      </w:r>
      <w:r w:rsidRPr="00D84787">
        <w:rPr>
          <w:rFonts w:cs="David" w:hint="cs"/>
          <w:rtl/>
        </w:rPr>
        <w:t xml:space="preserve"> שעתיים או שלוש שעות, תלוי באיזו ועדה </w:t>
      </w:r>
      <w:r w:rsidRPr="00D84787">
        <w:rPr>
          <w:rFonts w:cs="David"/>
          <w:rtl/>
        </w:rPr>
        <w:t>–</w:t>
      </w:r>
      <w:r w:rsidRPr="00D84787">
        <w:rPr>
          <w:rFonts w:cs="David" w:hint="cs"/>
          <w:rtl/>
        </w:rPr>
        <w:t xml:space="preserve"> ואף פעם אי-אפשר לדעת מתי האיש אכן מתפרנס, משכורתו מהתיווך שהוא עושה. </w:t>
      </w:r>
    </w:p>
    <w:p w14:paraId="6C2C4902" w14:textId="77777777" w:rsidR="00D84787" w:rsidRPr="00D84787" w:rsidRDefault="00D84787" w:rsidP="00D84787">
      <w:pPr>
        <w:bidi/>
        <w:ind w:firstLine="567"/>
        <w:jc w:val="both"/>
        <w:rPr>
          <w:rFonts w:cs="David" w:hint="cs"/>
          <w:rtl/>
        </w:rPr>
      </w:pPr>
    </w:p>
    <w:p w14:paraId="79F9D154" w14:textId="77777777" w:rsidR="00D84787" w:rsidRPr="00D84787" w:rsidRDefault="00D84787" w:rsidP="00D84787">
      <w:pPr>
        <w:bidi/>
        <w:ind w:firstLine="567"/>
        <w:jc w:val="both"/>
        <w:rPr>
          <w:rFonts w:cs="David" w:hint="cs"/>
          <w:rtl/>
        </w:rPr>
      </w:pPr>
      <w:r w:rsidRPr="00D84787">
        <w:rPr>
          <w:rFonts w:cs="David" w:hint="cs"/>
          <w:rtl/>
        </w:rPr>
        <w:t xml:space="preserve">לכן, דרך עיסוקו זה אולי מושג קצת יותר רחב, אבל זה בעצם מכסה. אדם שמגיע לכנסת באופן פעיל וזאת עבודתו בכנסת. </w:t>
      </w:r>
    </w:p>
    <w:p w14:paraId="7FE06A3D" w14:textId="77777777" w:rsidR="00D84787" w:rsidRPr="00D84787" w:rsidRDefault="00D84787" w:rsidP="00D84787">
      <w:pPr>
        <w:bidi/>
        <w:jc w:val="both"/>
        <w:rPr>
          <w:rFonts w:cs="David" w:hint="cs"/>
          <w:u w:val="single"/>
          <w:rtl/>
        </w:rPr>
      </w:pPr>
      <w:r w:rsidRPr="00D84787">
        <w:rPr>
          <w:rFonts w:cs="David"/>
          <w:rtl/>
        </w:rPr>
        <w:br/>
      </w:r>
    </w:p>
    <w:p w14:paraId="5F58A78F"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67210D76" w14:textId="77777777" w:rsidR="00D84787" w:rsidRPr="00D84787" w:rsidRDefault="00D84787" w:rsidP="00D84787">
      <w:pPr>
        <w:bidi/>
        <w:ind w:firstLine="567"/>
        <w:jc w:val="both"/>
        <w:rPr>
          <w:rFonts w:cs="David" w:hint="cs"/>
          <w:rtl/>
        </w:rPr>
      </w:pPr>
    </w:p>
    <w:p w14:paraId="7A0E5303" w14:textId="77777777" w:rsidR="00D84787" w:rsidRPr="00D84787" w:rsidRDefault="00D84787" w:rsidP="00D84787">
      <w:pPr>
        <w:bidi/>
        <w:ind w:firstLine="567"/>
        <w:jc w:val="both"/>
        <w:rPr>
          <w:rFonts w:cs="David" w:hint="cs"/>
          <w:rtl/>
        </w:rPr>
      </w:pPr>
      <w:r w:rsidRPr="00D84787">
        <w:rPr>
          <w:rFonts w:cs="David" w:hint="cs"/>
          <w:rtl/>
        </w:rPr>
        <w:t>אז יש לנו עיקר עיסוקו ויש דרך עיסוקו. מה יש מתחת לזה?</w:t>
      </w:r>
    </w:p>
    <w:p w14:paraId="1293908E"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421D51CE" w14:textId="77777777" w:rsidR="00D84787" w:rsidRPr="00D84787" w:rsidRDefault="00D84787" w:rsidP="00D84787">
      <w:pPr>
        <w:bidi/>
        <w:ind w:firstLine="567"/>
        <w:jc w:val="both"/>
        <w:rPr>
          <w:rFonts w:cs="David" w:hint="cs"/>
          <w:rtl/>
        </w:rPr>
      </w:pPr>
    </w:p>
    <w:p w14:paraId="79D82AD8" w14:textId="77777777" w:rsidR="00D84787" w:rsidRPr="00D84787" w:rsidRDefault="00D84787" w:rsidP="00D84787">
      <w:pPr>
        <w:bidi/>
        <w:ind w:firstLine="567"/>
        <w:jc w:val="both"/>
        <w:rPr>
          <w:rFonts w:cs="David" w:hint="cs"/>
          <w:rtl/>
        </w:rPr>
      </w:pPr>
      <w:r w:rsidRPr="00D84787">
        <w:rPr>
          <w:rFonts w:cs="David" w:hint="cs"/>
          <w:rtl/>
        </w:rPr>
        <w:t xml:space="preserve">אני מבקשת להתייחס למה שאמר חבר הכנסת סער כי לגבי מי שעובד, אנחנו התייחסנו פה לשתי חלופות. </w:t>
      </w:r>
    </w:p>
    <w:p w14:paraId="74F08698" w14:textId="77777777" w:rsidR="00D84787" w:rsidRPr="00D84787" w:rsidRDefault="00D84787" w:rsidP="00D84787">
      <w:pPr>
        <w:bidi/>
        <w:ind w:firstLine="567"/>
        <w:jc w:val="both"/>
        <w:rPr>
          <w:rFonts w:cs="David" w:hint="cs"/>
          <w:rtl/>
        </w:rPr>
      </w:pPr>
    </w:p>
    <w:p w14:paraId="4A68653C" w14:textId="77777777" w:rsidR="00D84787" w:rsidRPr="00D84787" w:rsidRDefault="00D84787" w:rsidP="00D84787">
      <w:pPr>
        <w:bidi/>
        <w:ind w:firstLine="567"/>
        <w:jc w:val="both"/>
        <w:rPr>
          <w:rFonts w:cs="David" w:hint="cs"/>
          <w:rtl/>
        </w:rPr>
      </w:pPr>
      <w:r w:rsidRPr="00D84787">
        <w:rPr>
          <w:rFonts w:cs="David" w:hint="cs"/>
          <w:rtl/>
        </w:rPr>
        <w:t xml:space="preserve">דרך עיסוק, אמרנו שתמיד ייחשב שדלן. למען לקוח </w:t>
      </w:r>
      <w:r w:rsidRPr="00D84787">
        <w:rPr>
          <w:rFonts w:cs="David"/>
          <w:rtl/>
        </w:rPr>
        <w:t>–</w:t>
      </w:r>
      <w:r w:rsidRPr="00D84787">
        <w:rPr>
          <w:rFonts w:cs="David" w:hint="cs"/>
          <w:rtl/>
        </w:rPr>
        <w:t xml:space="preserve"> רק בחלופה של למען לקוח, יש התייחסות לכך שאם אותו אדם הוא עובד של הלקוח, הוא לא ייחשב שדלן. אבל לא אם זה דרך עיסוקו. צריך לחדד את זה.</w:t>
      </w:r>
    </w:p>
    <w:p w14:paraId="22009DEB"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0CB70229" w14:textId="77777777" w:rsidR="00D84787" w:rsidRPr="00D84787" w:rsidRDefault="00D84787" w:rsidP="00D84787">
      <w:pPr>
        <w:bidi/>
        <w:jc w:val="both"/>
        <w:rPr>
          <w:rFonts w:cs="David" w:hint="cs"/>
          <w:u w:val="single"/>
          <w:rtl/>
        </w:rPr>
      </w:pPr>
    </w:p>
    <w:p w14:paraId="63DAA4CD" w14:textId="77777777" w:rsidR="00D84787" w:rsidRPr="00D84787" w:rsidRDefault="00D84787" w:rsidP="00D84787">
      <w:pPr>
        <w:bidi/>
        <w:ind w:firstLine="567"/>
        <w:jc w:val="both"/>
        <w:rPr>
          <w:rFonts w:cs="David" w:hint="cs"/>
          <w:rtl/>
        </w:rPr>
      </w:pPr>
      <w:r w:rsidRPr="00D84787">
        <w:rPr>
          <w:rFonts w:cs="David" w:hint="cs"/>
          <w:rtl/>
        </w:rPr>
        <w:t>תסבירי שוב בבקשה.</w:t>
      </w:r>
    </w:p>
    <w:p w14:paraId="55F1385E" w14:textId="77777777" w:rsidR="00D84787" w:rsidRPr="00D84787" w:rsidRDefault="00D84787" w:rsidP="00D84787">
      <w:pPr>
        <w:bidi/>
        <w:jc w:val="both"/>
        <w:rPr>
          <w:rFonts w:cs="David"/>
          <w:rtl/>
        </w:rPr>
      </w:pPr>
      <w:r w:rsidRPr="00D84787">
        <w:rPr>
          <w:rFonts w:cs="David"/>
          <w:rtl/>
        </w:rPr>
        <w:br/>
      </w:r>
      <w:r w:rsidRPr="00D84787">
        <w:rPr>
          <w:rFonts w:cs="David" w:hint="eastAsia"/>
          <w:u w:val="single"/>
          <w:rtl/>
        </w:rPr>
        <w:t>רוברט</w:t>
      </w:r>
      <w:r w:rsidRPr="00D84787">
        <w:rPr>
          <w:rFonts w:cs="David"/>
          <w:u w:val="single"/>
          <w:rtl/>
        </w:rPr>
        <w:t xml:space="preserve"> אילטוב:</w:t>
      </w:r>
    </w:p>
    <w:p w14:paraId="220C5D92" w14:textId="77777777" w:rsidR="00D84787" w:rsidRPr="00D84787" w:rsidRDefault="00D84787" w:rsidP="00D84787">
      <w:pPr>
        <w:bidi/>
        <w:jc w:val="both"/>
        <w:rPr>
          <w:rFonts w:cs="David"/>
          <w:rtl/>
        </w:rPr>
      </w:pPr>
    </w:p>
    <w:p w14:paraId="4F6E6156" w14:textId="77777777" w:rsidR="00D84787" w:rsidRPr="00D84787" w:rsidRDefault="00D84787" w:rsidP="00D84787">
      <w:pPr>
        <w:pStyle w:val="Heading5"/>
        <w:rPr>
          <w:rFonts w:hint="cs"/>
          <w:sz w:val="24"/>
          <w:rtl/>
        </w:rPr>
      </w:pPr>
      <w:r w:rsidRPr="00D84787">
        <w:rPr>
          <w:rFonts w:hint="cs"/>
          <w:sz w:val="24"/>
          <w:rtl/>
        </w:rPr>
        <w:tab/>
        <w:t xml:space="preserve">עורך-דין שהלקוח שלו מבקש ממנו לייצג אותו בכנסת </w:t>
      </w:r>
      <w:r w:rsidRPr="00D84787">
        <w:rPr>
          <w:sz w:val="24"/>
          <w:rtl/>
        </w:rPr>
        <w:t>–</w:t>
      </w:r>
      <w:r w:rsidRPr="00D84787">
        <w:rPr>
          <w:rFonts w:hint="cs"/>
          <w:sz w:val="24"/>
          <w:rtl/>
        </w:rPr>
        <w:t xml:space="preserve"> מה התפקיד שלו? הוא שדלן או לא?</w:t>
      </w:r>
    </w:p>
    <w:p w14:paraId="5898FC07"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000985F1" w14:textId="77777777" w:rsidR="00D84787" w:rsidRPr="00D84787" w:rsidRDefault="00D84787" w:rsidP="00D84787">
      <w:pPr>
        <w:bidi/>
        <w:jc w:val="both"/>
        <w:rPr>
          <w:rFonts w:cs="David" w:hint="cs"/>
          <w:rtl/>
        </w:rPr>
      </w:pPr>
    </w:p>
    <w:p w14:paraId="08642986" w14:textId="77777777" w:rsidR="00D84787" w:rsidRPr="00D84787" w:rsidRDefault="00D84787" w:rsidP="00D84787">
      <w:pPr>
        <w:bidi/>
        <w:jc w:val="both"/>
        <w:rPr>
          <w:rFonts w:cs="David" w:hint="cs"/>
          <w:rtl/>
        </w:rPr>
      </w:pPr>
      <w:r w:rsidRPr="00D84787">
        <w:rPr>
          <w:rFonts w:cs="David" w:hint="cs"/>
          <w:rtl/>
        </w:rPr>
        <w:tab/>
        <w:t xml:space="preserve">אם הוא דרך עיסוק, שכרגע זה לא מוגדר, אבל זה אדם שדרך עיסוקו הוא מנהל ענייני שדלנות, הוא בא לכנסת באופן קבוע ועושה את הדברים האלה </w:t>
      </w:r>
      <w:r w:rsidRPr="00D84787">
        <w:rPr>
          <w:rFonts w:cs="David"/>
          <w:rtl/>
        </w:rPr>
        <w:t>–</w:t>
      </w:r>
      <w:r w:rsidRPr="00D84787">
        <w:rPr>
          <w:rFonts w:cs="David" w:hint="cs"/>
          <w:rtl/>
        </w:rPr>
        <w:t xml:space="preserve"> הוא ייחשב שדלן. </w:t>
      </w:r>
    </w:p>
    <w:p w14:paraId="0599AB4A"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734CDA17" w14:textId="77777777" w:rsidR="00D84787" w:rsidRPr="00D84787" w:rsidRDefault="00D84787" w:rsidP="00D84787">
      <w:pPr>
        <w:bidi/>
        <w:jc w:val="both"/>
        <w:rPr>
          <w:rFonts w:cs="David" w:hint="cs"/>
          <w:rtl/>
        </w:rPr>
      </w:pPr>
    </w:p>
    <w:p w14:paraId="66579271" w14:textId="77777777" w:rsidR="00D84787" w:rsidRPr="00D84787" w:rsidRDefault="00D84787" w:rsidP="00D84787">
      <w:pPr>
        <w:bidi/>
        <w:jc w:val="both"/>
        <w:rPr>
          <w:rFonts w:cs="David" w:hint="cs"/>
          <w:rtl/>
        </w:rPr>
      </w:pPr>
      <w:r w:rsidRPr="00D84787">
        <w:rPr>
          <w:rFonts w:cs="David" w:hint="cs"/>
          <w:rtl/>
        </w:rPr>
        <w:tab/>
        <w:t xml:space="preserve"> בהמשך לשאלה. ואם הוא עורך-דין שמייצג לקוח, והוא עושה עוד כמה דברים, אבל ה"בוכטה" הזאת שהוא עושה כשהוא מייצג את הלקוח הזה, זה מה שעושים כל השדלנים כל השנה, שזה דרך עיסוקם הקבוע. </w:t>
      </w:r>
    </w:p>
    <w:p w14:paraId="4899EB04"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53D9DCDB" w14:textId="77777777" w:rsidR="00D84787" w:rsidRPr="00D84787" w:rsidRDefault="00D84787" w:rsidP="00D84787">
      <w:pPr>
        <w:bidi/>
        <w:jc w:val="both"/>
        <w:rPr>
          <w:rFonts w:cs="David" w:hint="cs"/>
          <w:rtl/>
        </w:rPr>
      </w:pPr>
    </w:p>
    <w:p w14:paraId="67FAA6AE" w14:textId="77777777" w:rsidR="00D84787" w:rsidRPr="00D84787" w:rsidRDefault="00D84787" w:rsidP="00D84787">
      <w:pPr>
        <w:bidi/>
        <w:jc w:val="both"/>
        <w:rPr>
          <w:rFonts w:cs="David" w:hint="cs"/>
          <w:rtl/>
        </w:rPr>
      </w:pPr>
      <w:r w:rsidRPr="00D84787">
        <w:rPr>
          <w:rFonts w:cs="David" w:hint="cs"/>
          <w:rtl/>
        </w:rPr>
        <w:tab/>
        <w:t>הוא ייחשב שדלן לפי החוק.</w:t>
      </w:r>
    </w:p>
    <w:p w14:paraId="15D95B59"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4E921BA8" w14:textId="77777777" w:rsidR="00D84787" w:rsidRPr="00D84787" w:rsidRDefault="00D84787" w:rsidP="00D84787">
      <w:pPr>
        <w:bidi/>
        <w:jc w:val="both"/>
        <w:rPr>
          <w:rFonts w:cs="David" w:hint="cs"/>
          <w:rtl/>
        </w:rPr>
      </w:pPr>
    </w:p>
    <w:p w14:paraId="563BC9F5" w14:textId="77777777" w:rsidR="00D84787" w:rsidRPr="00D84787" w:rsidRDefault="00D84787" w:rsidP="00D84787">
      <w:pPr>
        <w:bidi/>
        <w:jc w:val="both"/>
        <w:rPr>
          <w:rFonts w:cs="David" w:hint="cs"/>
          <w:rtl/>
        </w:rPr>
      </w:pPr>
      <w:r w:rsidRPr="00D84787">
        <w:rPr>
          <w:rFonts w:cs="David" w:hint="cs"/>
          <w:rtl/>
        </w:rPr>
        <w:tab/>
        <w:t xml:space="preserve"> איך? זה לא מגדיר את זה. </w:t>
      </w:r>
    </w:p>
    <w:p w14:paraId="4EBF923F"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265A575A" w14:textId="77777777" w:rsidR="00D84787" w:rsidRPr="00D84787" w:rsidRDefault="00D84787" w:rsidP="00D84787">
      <w:pPr>
        <w:bidi/>
        <w:jc w:val="both"/>
        <w:rPr>
          <w:rFonts w:cs="David" w:hint="cs"/>
          <w:u w:val="single"/>
          <w:rtl/>
        </w:rPr>
      </w:pPr>
    </w:p>
    <w:p w14:paraId="72D5D0B7" w14:textId="77777777" w:rsidR="00D84787" w:rsidRPr="00D84787" w:rsidRDefault="00D84787" w:rsidP="00D84787">
      <w:pPr>
        <w:bidi/>
        <w:jc w:val="both"/>
        <w:rPr>
          <w:rFonts w:cs="David" w:hint="cs"/>
          <w:rtl/>
        </w:rPr>
      </w:pPr>
      <w:r w:rsidRPr="00D84787">
        <w:rPr>
          <w:rFonts w:cs="David" w:hint="cs"/>
          <w:rtl/>
        </w:rPr>
        <w:tab/>
        <w:t xml:space="preserve"> הוא לא ייחשב שדלן. הוא ייחשב מישהו שעוסק בפעילות שדלנית חד-פעמית. </w:t>
      </w:r>
    </w:p>
    <w:p w14:paraId="0FB4DF17"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28DF2A55" w14:textId="77777777" w:rsidR="00D84787" w:rsidRPr="00D84787" w:rsidRDefault="00D84787" w:rsidP="00D84787">
      <w:pPr>
        <w:pStyle w:val="Heading5"/>
        <w:rPr>
          <w:rFonts w:hint="cs"/>
          <w:sz w:val="24"/>
          <w:rtl/>
        </w:rPr>
      </w:pPr>
    </w:p>
    <w:p w14:paraId="1467C278" w14:textId="77777777" w:rsidR="00D84787" w:rsidRPr="00D84787" w:rsidRDefault="00D84787" w:rsidP="00D84787">
      <w:pPr>
        <w:bidi/>
        <w:jc w:val="both"/>
        <w:rPr>
          <w:rFonts w:cs="David" w:hint="cs"/>
          <w:rtl/>
        </w:rPr>
      </w:pPr>
      <w:r w:rsidRPr="00D84787">
        <w:rPr>
          <w:rFonts w:cs="David" w:hint="cs"/>
          <w:rtl/>
        </w:rPr>
        <w:tab/>
        <w:t xml:space="preserve"> למען לקוח. זה מאוד פשוט, מה מסובך בזה?</w:t>
      </w:r>
    </w:p>
    <w:p w14:paraId="6B9C22EC"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5FF4B3D0" w14:textId="77777777" w:rsidR="00D84787" w:rsidRPr="00D84787" w:rsidRDefault="00D84787" w:rsidP="00D84787">
      <w:pPr>
        <w:bidi/>
        <w:jc w:val="both"/>
        <w:rPr>
          <w:rFonts w:cs="David" w:hint="cs"/>
          <w:rtl/>
        </w:rPr>
      </w:pPr>
    </w:p>
    <w:p w14:paraId="49A32AF9" w14:textId="77777777" w:rsidR="00D84787" w:rsidRPr="00D84787" w:rsidRDefault="00D84787" w:rsidP="00D84787">
      <w:pPr>
        <w:bidi/>
        <w:jc w:val="both"/>
        <w:rPr>
          <w:rFonts w:cs="David" w:hint="cs"/>
          <w:rtl/>
        </w:rPr>
      </w:pPr>
      <w:r w:rsidRPr="00D84787">
        <w:rPr>
          <w:rFonts w:cs="David" w:hint="cs"/>
          <w:rtl/>
        </w:rPr>
        <w:tab/>
        <w:t xml:space="preserve">יש פה שתי חלופות, אני אסביר שוב. </w:t>
      </w:r>
    </w:p>
    <w:p w14:paraId="13B46854"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0B131824" w14:textId="77777777" w:rsidR="00D84787" w:rsidRPr="00D84787" w:rsidRDefault="00D84787" w:rsidP="00D84787">
      <w:pPr>
        <w:bidi/>
        <w:jc w:val="both"/>
        <w:rPr>
          <w:rFonts w:cs="David" w:hint="cs"/>
          <w:rtl/>
        </w:rPr>
      </w:pPr>
    </w:p>
    <w:p w14:paraId="7691C456" w14:textId="77777777" w:rsidR="00D84787" w:rsidRPr="00D84787" w:rsidRDefault="00D84787" w:rsidP="00D84787">
      <w:pPr>
        <w:bidi/>
        <w:jc w:val="both"/>
        <w:rPr>
          <w:rFonts w:cs="David" w:hint="cs"/>
          <w:rtl/>
        </w:rPr>
      </w:pPr>
      <w:r w:rsidRPr="00D84787">
        <w:rPr>
          <w:rFonts w:cs="David" w:hint="cs"/>
          <w:rtl/>
        </w:rPr>
        <w:tab/>
        <w:t xml:space="preserve"> אבל זה לא מוגדר.</w:t>
      </w:r>
    </w:p>
    <w:p w14:paraId="51261E56"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3E66B643" w14:textId="77777777" w:rsidR="00D84787" w:rsidRPr="00D84787" w:rsidRDefault="00D84787" w:rsidP="00D84787">
      <w:pPr>
        <w:bidi/>
        <w:jc w:val="both"/>
        <w:rPr>
          <w:rFonts w:cs="David" w:hint="cs"/>
          <w:rtl/>
        </w:rPr>
      </w:pPr>
    </w:p>
    <w:p w14:paraId="056B0D32" w14:textId="77777777" w:rsidR="00D84787" w:rsidRPr="00D84787" w:rsidRDefault="00D84787" w:rsidP="00D84787">
      <w:pPr>
        <w:bidi/>
        <w:jc w:val="both"/>
        <w:rPr>
          <w:rFonts w:cs="David" w:hint="cs"/>
          <w:rtl/>
        </w:rPr>
      </w:pPr>
      <w:r w:rsidRPr="00D84787">
        <w:rPr>
          <w:rFonts w:cs="David" w:hint="cs"/>
          <w:rtl/>
        </w:rPr>
        <w:tab/>
        <w:t xml:space="preserve">זה מוגדר. ההגדרה של שדלן כוללת שתי חלופות: דרך עיסוק או למען לקוח. דרך עיסוק, הכוונה היא לאנשים שמגיעים לכנסת באופן קבוע ומנהלים פה פעולות שדלנות </w:t>
      </w:r>
      <w:r w:rsidRPr="00D84787">
        <w:rPr>
          <w:rFonts w:cs="David"/>
          <w:rtl/>
        </w:rPr>
        <w:t>–</w:t>
      </w:r>
      <w:r w:rsidRPr="00D84787">
        <w:rPr>
          <w:rFonts w:cs="David" w:hint="cs"/>
          <w:rtl/>
        </w:rPr>
        <w:t xml:space="preserve"> בין אם הם עובדים של גוף או בין אם הם מועסקים כקבלנים, בין אם הם עצמאים ונותנים שירותים. </w:t>
      </w:r>
    </w:p>
    <w:p w14:paraId="76E5FD5E"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יצחק זיו:</w:t>
      </w:r>
    </w:p>
    <w:p w14:paraId="703606EA" w14:textId="77777777" w:rsidR="00D84787" w:rsidRPr="00D84787" w:rsidRDefault="00D84787" w:rsidP="00D84787">
      <w:pPr>
        <w:pStyle w:val="Heading5"/>
        <w:rPr>
          <w:rFonts w:hint="cs"/>
          <w:sz w:val="24"/>
          <w:rtl/>
        </w:rPr>
      </w:pPr>
    </w:p>
    <w:p w14:paraId="63B4444E" w14:textId="77777777" w:rsidR="00D84787" w:rsidRPr="00D84787" w:rsidRDefault="00D84787" w:rsidP="00D84787">
      <w:pPr>
        <w:bidi/>
        <w:jc w:val="both"/>
        <w:rPr>
          <w:rFonts w:cs="David" w:hint="cs"/>
          <w:rtl/>
        </w:rPr>
      </w:pPr>
      <w:r w:rsidRPr="00D84787">
        <w:rPr>
          <w:rFonts w:cs="David" w:hint="cs"/>
          <w:rtl/>
        </w:rPr>
        <w:tab/>
        <w:t xml:space="preserve"> בנקודה הזאת אין בעיה.</w:t>
      </w:r>
    </w:p>
    <w:p w14:paraId="15AD4393"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33060CB6" w14:textId="77777777" w:rsidR="00D84787" w:rsidRPr="00D84787" w:rsidRDefault="00D84787" w:rsidP="00D84787">
      <w:pPr>
        <w:bidi/>
        <w:jc w:val="both"/>
        <w:rPr>
          <w:rFonts w:cs="David" w:hint="cs"/>
          <w:rtl/>
        </w:rPr>
      </w:pPr>
    </w:p>
    <w:p w14:paraId="0A225F56" w14:textId="77777777" w:rsidR="00D84787" w:rsidRPr="00D84787" w:rsidRDefault="00D84787" w:rsidP="00D84787">
      <w:pPr>
        <w:bidi/>
        <w:jc w:val="both"/>
        <w:rPr>
          <w:rFonts w:cs="David" w:hint="cs"/>
          <w:rtl/>
        </w:rPr>
      </w:pPr>
      <w:r w:rsidRPr="00D84787">
        <w:rPr>
          <w:rFonts w:cs="David" w:hint="cs"/>
          <w:rtl/>
        </w:rPr>
        <w:tab/>
        <w:t xml:space="preserve">החלופה השנייה היא למען לקוח, כאשר לקוח מוגדר </w:t>
      </w:r>
      <w:r w:rsidRPr="00D84787">
        <w:rPr>
          <w:rFonts w:cs="David"/>
          <w:rtl/>
        </w:rPr>
        <w:t>–</w:t>
      </w:r>
      <w:r w:rsidRPr="00D84787">
        <w:rPr>
          <w:rFonts w:cs="David" w:hint="cs"/>
          <w:rtl/>
        </w:rPr>
        <w:t xml:space="preserve"> לפי ההגדרה של למען לקוח וכאשר קוראים את ההגדרה של לקוח, הכוונה פה אדם שנותן שירותים לאחר תמורת תשלום, בשביל שיבצע פעולות שדלנות, ובלבד שהוא לא עובד שלו. </w:t>
      </w:r>
    </w:p>
    <w:p w14:paraId="63B02914" w14:textId="77777777" w:rsidR="00D84787" w:rsidRPr="00D84787" w:rsidRDefault="00D84787" w:rsidP="00D84787">
      <w:pPr>
        <w:bidi/>
        <w:jc w:val="both"/>
        <w:rPr>
          <w:rFonts w:cs="David" w:hint="cs"/>
          <w:rtl/>
        </w:rPr>
      </w:pPr>
    </w:p>
    <w:p w14:paraId="7824BF00" w14:textId="77777777" w:rsidR="00D84787" w:rsidRPr="00D84787" w:rsidRDefault="00D84787" w:rsidP="00D84787">
      <w:pPr>
        <w:bidi/>
        <w:jc w:val="both"/>
        <w:rPr>
          <w:rFonts w:cs="David" w:hint="cs"/>
          <w:rtl/>
        </w:rPr>
      </w:pPr>
      <w:r w:rsidRPr="00D84787">
        <w:rPr>
          <w:rFonts w:cs="David" w:hint="cs"/>
          <w:rtl/>
        </w:rPr>
        <w:tab/>
        <w:t xml:space="preserve">פה נכנס עורך-דין, או כל אדם אחר שמייצג גוף אחר </w:t>
      </w:r>
      <w:r w:rsidRPr="00D84787">
        <w:rPr>
          <w:rFonts w:cs="David"/>
          <w:rtl/>
        </w:rPr>
        <w:t>–</w:t>
      </w:r>
      <w:r w:rsidRPr="00D84787">
        <w:rPr>
          <w:rFonts w:cs="David" w:hint="cs"/>
          <w:rtl/>
        </w:rPr>
        <w:t xml:space="preserve"> בנק, חברה מסוימת שוכרת אדם שייצג אותה בכנסת, משלמת לו עבור זה - - </w:t>
      </w:r>
    </w:p>
    <w:p w14:paraId="34C061EE"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יצחק זיו:</w:t>
      </w:r>
    </w:p>
    <w:p w14:paraId="5379B5E9" w14:textId="77777777" w:rsidR="00D84787" w:rsidRPr="00D84787" w:rsidRDefault="00D84787" w:rsidP="00D84787">
      <w:pPr>
        <w:pStyle w:val="Heading5"/>
        <w:rPr>
          <w:rFonts w:hint="cs"/>
          <w:sz w:val="24"/>
          <w:rtl/>
        </w:rPr>
      </w:pPr>
    </w:p>
    <w:p w14:paraId="7F448C4C" w14:textId="77777777" w:rsidR="00D84787" w:rsidRPr="00D84787" w:rsidRDefault="00D84787" w:rsidP="00D84787">
      <w:pPr>
        <w:bidi/>
        <w:jc w:val="both"/>
        <w:rPr>
          <w:rFonts w:cs="David" w:hint="cs"/>
          <w:rtl/>
        </w:rPr>
      </w:pPr>
      <w:r w:rsidRPr="00D84787">
        <w:rPr>
          <w:rFonts w:cs="David" w:hint="cs"/>
          <w:rtl/>
        </w:rPr>
        <w:tab/>
        <w:t xml:space="preserve"> גם אם זה חד-פעמי. </w:t>
      </w:r>
    </w:p>
    <w:p w14:paraId="03C74BF4"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0FB98B5D" w14:textId="77777777" w:rsidR="00D84787" w:rsidRPr="00D84787" w:rsidRDefault="00D84787" w:rsidP="00D84787">
      <w:pPr>
        <w:bidi/>
        <w:jc w:val="both"/>
        <w:rPr>
          <w:rFonts w:cs="David" w:hint="cs"/>
          <w:rtl/>
        </w:rPr>
      </w:pPr>
    </w:p>
    <w:p w14:paraId="5C241958" w14:textId="77777777" w:rsidR="00D84787" w:rsidRPr="00D84787" w:rsidRDefault="00D84787" w:rsidP="00D84787">
      <w:pPr>
        <w:bidi/>
        <w:jc w:val="both"/>
        <w:rPr>
          <w:rFonts w:cs="David" w:hint="cs"/>
          <w:rtl/>
        </w:rPr>
      </w:pPr>
      <w:r w:rsidRPr="00D84787">
        <w:rPr>
          <w:rFonts w:cs="David" w:hint="cs"/>
          <w:rtl/>
        </w:rPr>
        <w:tab/>
        <w:t xml:space="preserve">- - גם אם לא דרך עיסוקו, לפעול כשדלן </w:t>
      </w:r>
      <w:r w:rsidRPr="00D84787">
        <w:rPr>
          <w:rFonts w:cs="David"/>
          <w:rtl/>
        </w:rPr>
        <w:t>–</w:t>
      </w:r>
      <w:r w:rsidRPr="00D84787">
        <w:rPr>
          <w:rFonts w:cs="David" w:hint="cs"/>
          <w:rtl/>
        </w:rPr>
        <w:t xml:space="preserve"> גם אם הוא בא פעם אחת או פעמיים </w:t>
      </w:r>
      <w:r w:rsidRPr="00D84787">
        <w:rPr>
          <w:rFonts w:cs="David"/>
          <w:rtl/>
        </w:rPr>
        <w:t>–</w:t>
      </w:r>
      <w:r w:rsidRPr="00D84787">
        <w:rPr>
          <w:rFonts w:cs="David" w:hint="cs"/>
          <w:rtl/>
        </w:rPr>
        <w:t xml:space="preserve"> הוא עדיין ייחשב שדלן לעניין החוק הזה. והרעיון היה שבאמת החוק הזה יכלול הרבה אנשים, אך הוא לא מטיל חובות רבות, כפי שאמרו חברי הכנסת והמציעים, ולכן רצו שהחוק יכלול אנשים רבים. </w:t>
      </w:r>
    </w:p>
    <w:p w14:paraId="6FED2566" w14:textId="77777777" w:rsidR="00D84787" w:rsidRPr="00D84787" w:rsidRDefault="00D84787" w:rsidP="00D84787">
      <w:pPr>
        <w:bidi/>
        <w:jc w:val="both"/>
        <w:rPr>
          <w:rFonts w:cs="David" w:hint="cs"/>
          <w:rtl/>
        </w:rPr>
      </w:pPr>
    </w:p>
    <w:p w14:paraId="77C0B17D" w14:textId="77777777" w:rsidR="00D84787" w:rsidRPr="00D84787" w:rsidRDefault="00D84787" w:rsidP="00D84787">
      <w:pPr>
        <w:bidi/>
        <w:jc w:val="both"/>
        <w:rPr>
          <w:rFonts w:cs="David" w:hint="cs"/>
          <w:rtl/>
        </w:rPr>
      </w:pPr>
      <w:r w:rsidRPr="00D84787">
        <w:rPr>
          <w:rFonts w:cs="David" w:hint="cs"/>
          <w:rtl/>
        </w:rPr>
        <w:tab/>
        <w:t xml:space="preserve">כלומר, אם יש עובד של גוף, שלא עיקר עיסוקו </w:t>
      </w:r>
      <w:r w:rsidRPr="00D84787">
        <w:rPr>
          <w:rFonts w:cs="David"/>
          <w:rtl/>
        </w:rPr>
        <w:t>–</w:t>
      </w:r>
      <w:r w:rsidRPr="00D84787">
        <w:rPr>
          <w:rFonts w:cs="David" w:hint="cs"/>
          <w:rtl/>
        </w:rPr>
        <w:t xml:space="preserve"> הוא עובד, יש לו תפקיד באותו תאגיד </w:t>
      </w:r>
      <w:r w:rsidRPr="00D84787">
        <w:rPr>
          <w:rFonts w:cs="David"/>
          <w:rtl/>
        </w:rPr>
        <w:t>–</w:t>
      </w:r>
      <w:r w:rsidRPr="00D84787">
        <w:rPr>
          <w:rFonts w:cs="David" w:hint="cs"/>
          <w:rtl/>
        </w:rPr>
        <w:t xml:space="preserve"> אבל הוא גם מגיע לכנסת מדי פעם, הוא במקרה הזה לא ייחשב כשדלן - -</w:t>
      </w:r>
    </w:p>
    <w:p w14:paraId="3665F6EE"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00BEDF4F" w14:textId="77777777" w:rsidR="00D84787" w:rsidRPr="00D84787" w:rsidRDefault="00D84787" w:rsidP="00D84787">
      <w:pPr>
        <w:bidi/>
        <w:jc w:val="both"/>
        <w:rPr>
          <w:rFonts w:cs="David" w:hint="cs"/>
          <w:u w:val="single"/>
          <w:rtl/>
        </w:rPr>
      </w:pPr>
    </w:p>
    <w:p w14:paraId="35897AD2" w14:textId="77777777" w:rsidR="00D84787" w:rsidRPr="00D84787" w:rsidRDefault="00D84787" w:rsidP="00D84787">
      <w:pPr>
        <w:bidi/>
        <w:jc w:val="both"/>
        <w:rPr>
          <w:rFonts w:cs="David" w:hint="cs"/>
          <w:rtl/>
        </w:rPr>
      </w:pPr>
      <w:r w:rsidRPr="00D84787">
        <w:rPr>
          <w:rFonts w:cs="David" w:hint="cs"/>
          <w:rtl/>
        </w:rPr>
        <w:tab/>
        <w:t xml:space="preserve"> נכון. </w:t>
      </w:r>
    </w:p>
    <w:p w14:paraId="763988B4"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183E5276" w14:textId="77777777" w:rsidR="00D84787" w:rsidRPr="00D84787" w:rsidRDefault="00D84787" w:rsidP="00D84787">
      <w:pPr>
        <w:bidi/>
        <w:jc w:val="both"/>
        <w:rPr>
          <w:rFonts w:cs="David" w:hint="cs"/>
          <w:rtl/>
        </w:rPr>
      </w:pPr>
    </w:p>
    <w:p w14:paraId="29EE3017" w14:textId="77777777" w:rsidR="00D84787" w:rsidRPr="00D84787" w:rsidRDefault="00D84787" w:rsidP="00D84787">
      <w:pPr>
        <w:bidi/>
        <w:jc w:val="both"/>
        <w:rPr>
          <w:rFonts w:cs="David" w:hint="cs"/>
          <w:rtl/>
        </w:rPr>
      </w:pPr>
      <w:r w:rsidRPr="00D84787">
        <w:rPr>
          <w:rFonts w:cs="David" w:hint="cs"/>
          <w:rtl/>
        </w:rPr>
        <w:tab/>
        <w:t xml:space="preserve">- - כי הוא לא דרך עיסוק והוא לא למען לקוח, כי הוא עובד. </w:t>
      </w:r>
    </w:p>
    <w:p w14:paraId="31B7B72D"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6FFB0480" w14:textId="77777777" w:rsidR="00D84787" w:rsidRPr="00D84787" w:rsidRDefault="00D84787" w:rsidP="00D84787">
      <w:pPr>
        <w:bidi/>
        <w:jc w:val="both"/>
        <w:rPr>
          <w:rFonts w:cs="David" w:hint="cs"/>
          <w:u w:val="single"/>
          <w:rtl/>
        </w:rPr>
      </w:pPr>
    </w:p>
    <w:p w14:paraId="0BE88376" w14:textId="77777777" w:rsidR="00D84787" w:rsidRPr="00D84787" w:rsidRDefault="00D84787" w:rsidP="00D84787">
      <w:pPr>
        <w:bidi/>
        <w:jc w:val="both"/>
        <w:rPr>
          <w:rFonts w:cs="David" w:hint="cs"/>
          <w:rtl/>
        </w:rPr>
      </w:pPr>
      <w:r w:rsidRPr="00D84787">
        <w:rPr>
          <w:rFonts w:cs="David" w:hint="cs"/>
          <w:rtl/>
        </w:rPr>
        <w:tab/>
        <w:t xml:space="preserve"> גם הוא הלקוח. הוא הלקוח. </w:t>
      </w:r>
    </w:p>
    <w:p w14:paraId="7207FB23"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373A738A" w14:textId="77777777" w:rsidR="00D84787" w:rsidRPr="00D84787" w:rsidRDefault="00D84787" w:rsidP="00D84787">
      <w:pPr>
        <w:bidi/>
        <w:jc w:val="both"/>
        <w:rPr>
          <w:rFonts w:cs="David" w:hint="cs"/>
          <w:rtl/>
        </w:rPr>
      </w:pPr>
    </w:p>
    <w:p w14:paraId="586F387E" w14:textId="77777777" w:rsidR="00D84787" w:rsidRPr="00D84787" w:rsidRDefault="00D84787" w:rsidP="00D84787">
      <w:pPr>
        <w:bidi/>
        <w:jc w:val="both"/>
        <w:rPr>
          <w:rFonts w:cs="David" w:hint="cs"/>
          <w:rtl/>
        </w:rPr>
      </w:pPr>
      <w:r w:rsidRPr="00D84787">
        <w:rPr>
          <w:rFonts w:cs="David" w:hint="cs"/>
          <w:rtl/>
        </w:rPr>
        <w:tab/>
        <w:t xml:space="preserve">נכון. אבל אם בתאגיד יש מישהו שתפקידו באופן קבוע </w:t>
      </w:r>
      <w:r w:rsidRPr="00D84787">
        <w:rPr>
          <w:rFonts w:cs="David"/>
          <w:rtl/>
        </w:rPr>
        <w:t>–</w:t>
      </w:r>
      <w:r w:rsidRPr="00D84787">
        <w:rPr>
          <w:rFonts w:cs="David" w:hint="cs"/>
          <w:rtl/>
        </w:rPr>
        <w:t xml:space="preserve"> התאגיד מעסיק אדם שתפקידו לקיים ענייני שדלנות, לעסוק בשדלנות </w:t>
      </w:r>
      <w:r w:rsidRPr="00D84787">
        <w:rPr>
          <w:rFonts w:cs="David"/>
          <w:rtl/>
        </w:rPr>
        <w:t>–</w:t>
      </w:r>
      <w:r w:rsidRPr="00D84787">
        <w:rPr>
          <w:rFonts w:cs="David" w:hint="cs"/>
          <w:rtl/>
        </w:rPr>
        <w:t xml:space="preserve"> הוא ייחשב שדלן, כי הוא ייכנס לנו בדרך עיסוק. </w:t>
      </w:r>
    </w:p>
    <w:p w14:paraId="3DD71EED"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00CA4C2F" w14:textId="77777777" w:rsidR="00D84787" w:rsidRPr="00D84787" w:rsidRDefault="00D84787" w:rsidP="00D84787">
      <w:pPr>
        <w:bidi/>
        <w:jc w:val="both"/>
        <w:rPr>
          <w:rFonts w:cs="David" w:hint="cs"/>
          <w:u w:val="single"/>
          <w:rtl/>
        </w:rPr>
      </w:pPr>
    </w:p>
    <w:p w14:paraId="6BD951A2" w14:textId="77777777" w:rsidR="00D84787" w:rsidRPr="00D84787" w:rsidRDefault="00D84787" w:rsidP="00D84787">
      <w:pPr>
        <w:bidi/>
        <w:jc w:val="both"/>
        <w:rPr>
          <w:rFonts w:cs="David" w:hint="cs"/>
          <w:rtl/>
        </w:rPr>
      </w:pPr>
      <w:r w:rsidRPr="00D84787">
        <w:rPr>
          <w:rFonts w:cs="David" w:hint="cs"/>
          <w:rtl/>
        </w:rPr>
        <w:tab/>
        <w:t xml:space="preserve"> אני לא בטוח במה שאת אומרת .</w:t>
      </w:r>
    </w:p>
    <w:p w14:paraId="0B1D944A"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08CE9136" w14:textId="77777777" w:rsidR="00D84787" w:rsidRPr="00D84787" w:rsidRDefault="00D84787" w:rsidP="00D84787">
      <w:pPr>
        <w:bidi/>
        <w:jc w:val="both"/>
        <w:rPr>
          <w:rFonts w:cs="David" w:hint="cs"/>
          <w:rtl/>
        </w:rPr>
      </w:pPr>
    </w:p>
    <w:p w14:paraId="77A56C2D" w14:textId="77777777" w:rsidR="00D84787" w:rsidRPr="00D84787" w:rsidRDefault="00D84787" w:rsidP="00D84787">
      <w:pPr>
        <w:bidi/>
        <w:jc w:val="both"/>
        <w:rPr>
          <w:rFonts w:cs="David" w:hint="cs"/>
          <w:rtl/>
        </w:rPr>
      </w:pPr>
      <w:r w:rsidRPr="00D84787">
        <w:rPr>
          <w:rFonts w:cs="David" w:hint="cs"/>
          <w:rtl/>
        </w:rPr>
        <w:tab/>
        <w:t xml:space="preserve">זאת תהיה בעיה. נתן קודם חבר הכנסת אילטוב דוגמה </w:t>
      </w:r>
      <w:r w:rsidRPr="00D84787">
        <w:rPr>
          <w:rFonts w:cs="David"/>
          <w:rtl/>
        </w:rPr>
        <w:t>–</w:t>
      </w:r>
      <w:r w:rsidRPr="00D84787">
        <w:rPr>
          <w:rFonts w:cs="David" w:hint="cs"/>
          <w:rtl/>
        </w:rPr>
        <w:t xml:space="preserve"> סמנכ"ל רגולציה, מנהל חברה </w:t>
      </w:r>
      <w:r w:rsidRPr="00D84787">
        <w:rPr>
          <w:rFonts w:cs="David"/>
          <w:rtl/>
        </w:rPr>
        <w:t>–</w:t>
      </w:r>
      <w:r w:rsidRPr="00D84787">
        <w:rPr>
          <w:rFonts w:cs="David" w:hint="cs"/>
          <w:rtl/>
        </w:rPr>
        <w:t xml:space="preserve"> ייחשב או לא ייחשב?</w:t>
      </w:r>
    </w:p>
    <w:p w14:paraId="2033F6F5"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0495CB2E" w14:textId="77777777" w:rsidR="00D84787" w:rsidRPr="00D84787" w:rsidRDefault="00D84787" w:rsidP="00D84787">
      <w:pPr>
        <w:bidi/>
        <w:jc w:val="both"/>
        <w:rPr>
          <w:rFonts w:cs="David" w:hint="cs"/>
          <w:rtl/>
        </w:rPr>
      </w:pPr>
    </w:p>
    <w:p w14:paraId="01A063B4" w14:textId="77777777" w:rsidR="00D84787" w:rsidRPr="00D84787" w:rsidRDefault="00D84787" w:rsidP="00D84787">
      <w:pPr>
        <w:bidi/>
        <w:jc w:val="both"/>
        <w:rPr>
          <w:rFonts w:cs="David" w:hint="cs"/>
          <w:rtl/>
        </w:rPr>
      </w:pPr>
      <w:r w:rsidRPr="00D84787">
        <w:rPr>
          <w:rFonts w:cs="David" w:hint="cs"/>
          <w:rtl/>
        </w:rPr>
        <w:tab/>
        <w:t xml:space="preserve">הוא דרך עיסוק. </w:t>
      </w:r>
    </w:p>
    <w:p w14:paraId="011DA884"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איל ינון:</w:t>
      </w:r>
    </w:p>
    <w:p w14:paraId="69D6854D" w14:textId="77777777" w:rsidR="00D84787" w:rsidRPr="00D84787" w:rsidRDefault="00D84787" w:rsidP="00D84787">
      <w:pPr>
        <w:bidi/>
        <w:jc w:val="both"/>
        <w:rPr>
          <w:rFonts w:cs="David" w:hint="cs"/>
          <w:rtl/>
        </w:rPr>
      </w:pPr>
    </w:p>
    <w:p w14:paraId="65C4CCE6" w14:textId="77777777" w:rsidR="00D84787" w:rsidRPr="00D84787" w:rsidRDefault="00D84787" w:rsidP="00D84787">
      <w:pPr>
        <w:bidi/>
        <w:jc w:val="both"/>
        <w:rPr>
          <w:rFonts w:cs="David" w:hint="cs"/>
          <w:rtl/>
        </w:rPr>
      </w:pPr>
      <w:r w:rsidRPr="00D84787">
        <w:rPr>
          <w:rFonts w:cs="David" w:hint="cs"/>
          <w:rtl/>
        </w:rPr>
        <w:tab/>
        <w:t xml:space="preserve">למה? אבל הוא עובד. </w:t>
      </w:r>
    </w:p>
    <w:p w14:paraId="49F570B1"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67F107AC" w14:textId="77777777" w:rsidR="00D84787" w:rsidRPr="00D84787" w:rsidRDefault="00D84787" w:rsidP="00D84787">
      <w:pPr>
        <w:bidi/>
        <w:jc w:val="both"/>
        <w:rPr>
          <w:rFonts w:cs="David" w:hint="cs"/>
          <w:rtl/>
        </w:rPr>
      </w:pPr>
    </w:p>
    <w:p w14:paraId="24C0355E" w14:textId="77777777" w:rsidR="00D84787" w:rsidRPr="00D84787" w:rsidRDefault="00D84787" w:rsidP="00D84787">
      <w:pPr>
        <w:pStyle w:val="Heading5"/>
        <w:rPr>
          <w:rFonts w:hint="cs"/>
          <w:sz w:val="24"/>
          <w:rtl/>
        </w:rPr>
      </w:pPr>
      <w:r w:rsidRPr="00D84787">
        <w:rPr>
          <w:rFonts w:hint="cs"/>
          <w:sz w:val="24"/>
          <w:rtl/>
        </w:rPr>
        <w:tab/>
        <w:t xml:space="preserve">פעולת השדלנות חייבת להיעשות בכנסת? </w:t>
      </w:r>
    </w:p>
    <w:p w14:paraId="7CCC0F7E"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3B7B4564" w14:textId="77777777" w:rsidR="00D84787" w:rsidRPr="00D84787" w:rsidRDefault="00D84787" w:rsidP="00D84787">
      <w:pPr>
        <w:bidi/>
        <w:jc w:val="both"/>
        <w:rPr>
          <w:rFonts w:cs="David" w:hint="cs"/>
          <w:rtl/>
        </w:rPr>
      </w:pPr>
    </w:p>
    <w:p w14:paraId="0321E779" w14:textId="77777777" w:rsidR="00D84787" w:rsidRPr="00D84787" w:rsidRDefault="00D84787" w:rsidP="00D84787">
      <w:pPr>
        <w:bidi/>
        <w:jc w:val="both"/>
        <w:rPr>
          <w:rFonts w:cs="David" w:hint="cs"/>
          <w:rtl/>
        </w:rPr>
      </w:pPr>
      <w:r w:rsidRPr="00D84787">
        <w:rPr>
          <w:rFonts w:cs="David" w:hint="cs"/>
          <w:rtl/>
        </w:rPr>
        <w:tab/>
        <w:t xml:space="preserve">לא בהכרח, אבל פעמים כן. </w:t>
      </w:r>
    </w:p>
    <w:p w14:paraId="46B9ADC7"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5C4C7433" w14:textId="77777777" w:rsidR="00D84787" w:rsidRPr="00D84787" w:rsidRDefault="00D84787" w:rsidP="00D84787">
      <w:pPr>
        <w:pStyle w:val="Heading5"/>
        <w:rPr>
          <w:rFonts w:hint="cs"/>
          <w:sz w:val="24"/>
          <w:rtl/>
        </w:rPr>
      </w:pPr>
    </w:p>
    <w:p w14:paraId="7C12AF40" w14:textId="77777777" w:rsidR="00D84787" w:rsidRPr="00D84787" w:rsidRDefault="00D84787" w:rsidP="00D84787">
      <w:pPr>
        <w:bidi/>
        <w:jc w:val="both"/>
        <w:rPr>
          <w:rFonts w:cs="David" w:hint="cs"/>
          <w:rtl/>
        </w:rPr>
      </w:pPr>
      <w:r w:rsidRPr="00D84787">
        <w:rPr>
          <w:rFonts w:cs="David" w:hint="cs"/>
          <w:rtl/>
        </w:rPr>
        <w:tab/>
        <w:t xml:space="preserve"> אין לנו שליטה על מה שקורה מחוץ לכנסת. </w:t>
      </w:r>
    </w:p>
    <w:p w14:paraId="73DA2B93"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13C69407" w14:textId="77777777" w:rsidR="00D84787" w:rsidRPr="00D84787" w:rsidRDefault="00D84787" w:rsidP="00D84787">
      <w:pPr>
        <w:bidi/>
        <w:jc w:val="both"/>
        <w:rPr>
          <w:rFonts w:cs="David" w:hint="cs"/>
          <w:rtl/>
        </w:rPr>
      </w:pPr>
    </w:p>
    <w:p w14:paraId="44297A21" w14:textId="77777777" w:rsidR="00D84787" w:rsidRPr="00D84787" w:rsidRDefault="00D84787" w:rsidP="00D84787">
      <w:pPr>
        <w:bidi/>
        <w:jc w:val="both"/>
        <w:rPr>
          <w:rFonts w:cs="David" w:hint="cs"/>
          <w:rtl/>
        </w:rPr>
      </w:pPr>
      <w:r w:rsidRPr="00D84787">
        <w:rPr>
          <w:rFonts w:cs="David" w:hint="cs"/>
          <w:rtl/>
        </w:rPr>
        <w:tab/>
        <w:t xml:space="preserve"> פעולת השדלנות הזאת הרי יכולה להתקיים בשיחות טלפון, בשיחות בין גורמים, והאפקטיביות שלה היא כמו לבוא פיזית לכנסת. אז איך את מחילה את זה? אמרה היועצת המשפטית: הם באים לכנסת, ומי שלא בא לכנסת, זה לא חל עליו?</w:t>
      </w:r>
    </w:p>
    <w:p w14:paraId="063F1690"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3D514C3C" w14:textId="77777777" w:rsidR="00D84787" w:rsidRPr="00D84787" w:rsidRDefault="00D84787" w:rsidP="00D84787">
      <w:pPr>
        <w:bidi/>
        <w:jc w:val="both"/>
        <w:rPr>
          <w:rFonts w:cs="David" w:hint="cs"/>
          <w:u w:val="single"/>
          <w:rtl/>
        </w:rPr>
      </w:pPr>
    </w:p>
    <w:p w14:paraId="72E65CEE" w14:textId="77777777" w:rsidR="00D84787" w:rsidRPr="00D84787" w:rsidRDefault="00D84787" w:rsidP="00D84787">
      <w:pPr>
        <w:bidi/>
        <w:jc w:val="both"/>
        <w:rPr>
          <w:rFonts w:cs="David" w:hint="cs"/>
          <w:rtl/>
        </w:rPr>
      </w:pPr>
      <w:r w:rsidRPr="00D84787">
        <w:rPr>
          <w:rFonts w:cs="David" w:hint="cs"/>
          <w:rtl/>
        </w:rPr>
        <w:tab/>
        <w:t xml:space="preserve"> זה כן חל עליו, ויכול להיות שיהיה יותר קשה לאכוף.</w:t>
      </w:r>
    </w:p>
    <w:p w14:paraId="0A880D13"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206A5A0F" w14:textId="77777777" w:rsidR="00D84787" w:rsidRPr="00D84787" w:rsidRDefault="00D84787" w:rsidP="00D84787">
      <w:pPr>
        <w:bidi/>
        <w:jc w:val="both"/>
        <w:rPr>
          <w:rFonts w:cs="David" w:hint="cs"/>
          <w:rtl/>
        </w:rPr>
      </w:pPr>
    </w:p>
    <w:p w14:paraId="2B0DC838" w14:textId="77777777" w:rsidR="00D84787" w:rsidRPr="00D84787" w:rsidRDefault="00D84787" w:rsidP="00D84787">
      <w:pPr>
        <w:bidi/>
        <w:jc w:val="both"/>
        <w:rPr>
          <w:rFonts w:cs="David" w:hint="cs"/>
          <w:rtl/>
        </w:rPr>
      </w:pPr>
      <w:r w:rsidRPr="00D84787">
        <w:rPr>
          <w:rFonts w:cs="David" w:hint="cs"/>
          <w:rtl/>
        </w:rPr>
        <w:tab/>
        <w:t xml:space="preserve"> אז יכול להיות שצריך להגדיר את זה. </w:t>
      </w:r>
    </w:p>
    <w:p w14:paraId="4AC6CCDB"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47ADD675" w14:textId="77777777" w:rsidR="00D84787" w:rsidRPr="00D84787" w:rsidRDefault="00D84787" w:rsidP="00D84787">
      <w:pPr>
        <w:bidi/>
        <w:jc w:val="both"/>
        <w:rPr>
          <w:rFonts w:cs="David" w:hint="cs"/>
          <w:u w:val="single"/>
          <w:rtl/>
        </w:rPr>
      </w:pPr>
    </w:p>
    <w:p w14:paraId="73092BBB" w14:textId="77777777" w:rsidR="00D84787" w:rsidRPr="00D84787" w:rsidRDefault="00D84787" w:rsidP="00D84787">
      <w:pPr>
        <w:bidi/>
        <w:jc w:val="both"/>
        <w:rPr>
          <w:rFonts w:cs="David" w:hint="cs"/>
          <w:rtl/>
        </w:rPr>
      </w:pPr>
      <w:r w:rsidRPr="00D84787">
        <w:rPr>
          <w:rFonts w:cs="David" w:hint="cs"/>
          <w:rtl/>
        </w:rPr>
        <w:tab/>
        <w:t xml:space="preserve"> זה מוגדר. כי אם הוא עושה את זה למען לקוח, אחת היא </w:t>
      </w:r>
      <w:r w:rsidRPr="00D84787">
        <w:rPr>
          <w:rFonts w:cs="David"/>
          <w:rtl/>
        </w:rPr>
        <w:t>–</w:t>
      </w:r>
      <w:r w:rsidRPr="00D84787">
        <w:rPr>
          <w:rFonts w:cs="David" w:hint="cs"/>
          <w:rtl/>
        </w:rPr>
        <w:t xml:space="preserve"> אם זה נוגע לחקיקה, לצורך העניין </w:t>
      </w:r>
      <w:r w:rsidRPr="00D84787">
        <w:rPr>
          <w:rFonts w:cs="David"/>
          <w:rtl/>
        </w:rPr>
        <w:t>–</w:t>
      </w:r>
      <w:r w:rsidRPr="00D84787">
        <w:rPr>
          <w:rFonts w:cs="David" w:hint="cs"/>
          <w:rtl/>
        </w:rPr>
        <w:t xml:space="preserve"> אם הוא עושה את זה פה או עושה את זה בחוץ. </w:t>
      </w:r>
    </w:p>
    <w:p w14:paraId="41DF8DFC"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איל ינון:</w:t>
      </w:r>
    </w:p>
    <w:p w14:paraId="3856C980" w14:textId="77777777" w:rsidR="00D84787" w:rsidRPr="00D84787" w:rsidRDefault="00D84787" w:rsidP="00D84787">
      <w:pPr>
        <w:bidi/>
        <w:jc w:val="both"/>
        <w:rPr>
          <w:rFonts w:cs="David" w:hint="cs"/>
          <w:rtl/>
        </w:rPr>
      </w:pPr>
    </w:p>
    <w:p w14:paraId="747CFBE1" w14:textId="77777777" w:rsidR="00D84787" w:rsidRPr="00D84787" w:rsidRDefault="00D84787" w:rsidP="00D84787">
      <w:pPr>
        <w:bidi/>
        <w:jc w:val="both"/>
        <w:rPr>
          <w:rFonts w:cs="David" w:hint="cs"/>
          <w:rtl/>
        </w:rPr>
      </w:pPr>
      <w:r w:rsidRPr="00D84787">
        <w:rPr>
          <w:rFonts w:cs="David" w:hint="cs"/>
          <w:rtl/>
        </w:rPr>
        <w:tab/>
        <w:t xml:space="preserve">למה? אבל כתוב: לא יפעל שדלן בכנסת. </w:t>
      </w:r>
    </w:p>
    <w:p w14:paraId="79D7D268"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67AFE0BB" w14:textId="77777777" w:rsidR="00D84787" w:rsidRPr="00D84787" w:rsidRDefault="00D84787" w:rsidP="00D84787">
      <w:pPr>
        <w:bidi/>
        <w:jc w:val="both"/>
        <w:rPr>
          <w:rFonts w:cs="David" w:hint="cs"/>
          <w:rtl/>
        </w:rPr>
      </w:pPr>
    </w:p>
    <w:p w14:paraId="614D5700" w14:textId="77777777" w:rsidR="00D84787" w:rsidRPr="00D84787" w:rsidRDefault="00D84787" w:rsidP="00D84787">
      <w:pPr>
        <w:bidi/>
        <w:jc w:val="both"/>
        <w:rPr>
          <w:rFonts w:cs="David" w:hint="cs"/>
          <w:rtl/>
        </w:rPr>
      </w:pPr>
      <w:r w:rsidRPr="00D84787">
        <w:rPr>
          <w:rFonts w:cs="David" w:hint="cs"/>
          <w:rtl/>
        </w:rPr>
        <w:tab/>
        <w:t xml:space="preserve"> בהגדרה הוא בכנסת. אני קוראת את מה שכתוב.</w:t>
      </w:r>
    </w:p>
    <w:p w14:paraId="6F0F7882"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3F8F0771" w14:textId="77777777" w:rsidR="00D84787" w:rsidRPr="00D84787" w:rsidRDefault="00D84787" w:rsidP="00D84787">
      <w:pPr>
        <w:bidi/>
        <w:jc w:val="both"/>
        <w:rPr>
          <w:rFonts w:cs="David" w:hint="cs"/>
          <w:u w:val="single"/>
          <w:rtl/>
        </w:rPr>
      </w:pPr>
    </w:p>
    <w:p w14:paraId="6D1D4966" w14:textId="77777777" w:rsidR="00D84787" w:rsidRPr="00D84787" w:rsidRDefault="00D84787" w:rsidP="00D84787">
      <w:pPr>
        <w:bidi/>
        <w:jc w:val="both"/>
        <w:rPr>
          <w:rFonts w:cs="David" w:hint="cs"/>
          <w:rtl/>
        </w:rPr>
      </w:pPr>
      <w:r w:rsidRPr="00D84787">
        <w:rPr>
          <w:rFonts w:cs="David" w:hint="cs"/>
          <w:rtl/>
        </w:rPr>
        <w:tab/>
        <w:t xml:space="preserve"> קודם כול אני מגדיר מה זה שדלן </w:t>
      </w:r>
      <w:r w:rsidRPr="00D84787">
        <w:rPr>
          <w:rFonts w:cs="David"/>
          <w:rtl/>
        </w:rPr>
        <w:t>–</w:t>
      </w:r>
      <w:r w:rsidRPr="00D84787">
        <w:rPr>
          <w:rFonts w:cs="David" w:hint="cs"/>
          <w:rtl/>
        </w:rPr>
        <w:t xml:space="preserve"> האם הוא נכנס בהגדרה </w:t>
      </w:r>
      <w:r w:rsidRPr="00D84787">
        <w:rPr>
          <w:rFonts w:cs="David"/>
          <w:rtl/>
        </w:rPr>
        <w:t>–</w:t>
      </w:r>
      <w:r w:rsidRPr="00D84787">
        <w:rPr>
          <w:rFonts w:cs="David" w:hint="cs"/>
          <w:rtl/>
        </w:rPr>
        <w:t xml:space="preserve"> אין החרגה. יכולה להיות הערה עם טעם שתגיד: אם אדם לא ידרוך פה, יהיה איזה קושי לאכוף עליו, אז צריך לחשוב מה עושים. </w:t>
      </w:r>
    </w:p>
    <w:p w14:paraId="1795B59C"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6564D658" w14:textId="77777777" w:rsidR="00D84787" w:rsidRPr="00D84787" w:rsidRDefault="00D84787" w:rsidP="00D84787">
      <w:pPr>
        <w:pStyle w:val="Heading5"/>
        <w:rPr>
          <w:rFonts w:hint="cs"/>
          <w:sz w:val="24"/>
          <w:rtl/>
        </w:rPr>
      </w:pPr>
    </w:p>
    <w:p w14:paraId="687FE268" w14:textId="77777777" w:rsidR="00D84787" w:rsidRPr="00D84787" w:rsidRDefault="00D84787" w:rsidP="00D84787">
      <w:pPr>
        <w:bidi/>
        <w:jc w:val="both"/>
        <w:rPr>
          <w:rFonts w:cs="David" w:hint="cs"/>
          <w:rtl/>
        </w:rPr>
      </w:pPr>
      <w:r w:rsidRPr="00D84787">
        <w:rPr>
          <w:rFonts w:cs="David" w:hint="cs"/>
          <w:rtl/>
        </w:rPr>
        <w:tab/>
        <w:t xml:space="preserve"> בכנסת או מחוצה לה? </w:t>
      </w:r>
    </w:p>
    <w:p w14:paraId="0D1D93F7"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42C21896" w14:textId="77777777" w:rsidR="00D84787" w:rsidRPr="00D84787" w:rsidRDefault="00D84787" w:rsidP="00D84787">
      <w:pPr>
        <w:bidi/>
        <w:jc w:val="both"/>
        <w:rPr>
          <w:rFonts w:cs="David" w:hint="cs"/>
          <w:rtl/>
        </w:rPr>
      </w:pPr>
    </w:p>
    <w:p w14:paraId="2B3612A0" w14:textId="77777777" w:rsidR="00D84787" w:rsidRPr="00D84787" w:rsidRDefault="00D84787" w:rsidP="00D84787">
      <w:pPr>
        <w:bidi/>
        <w:jc w:val="both"/>
        <w:rPr>
          <w:rFonts w:cs="David" w:hint="cs"/>
          <w:rtl/>
        </w:rPr>
      </w:pPr>
      <w:r w:rsidRPr="00D84787">
        <w:rPr>
          <w:rFonts w:cs="David" w:hint="cs"/>
          <w:rtl/>
        </w:rPr>
        <w:tab/>
        <w:t xml:space="preserve">רבותי, אין אפשרות, בואו נהיה ריאליים. אין שום אפשרות לאכוף על אנשים מחוץ לכנסת שיהיו בשיחות סלון ובשיחות טלפוניות, ואם הם לא בכנסת. די לנו אם נצליח לאכוף את מה שאנחנו רוצים בכנסת. </w:t>
      </w:r>
    </w:p>
    <w:p w14:paraId="54755FB0"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35E4BB6E" w14:textId="77777777" w:rsidR="00D84787" w:rsidRPr="00D84787" w:rsidRDefault="00D84787" w:rsidP="00D84787">
      <w:pPr>
        <w:bidi/>
        <w:jc w:val="both"/>
        <w:rPr>
          <w:rFonts w:cs="David" w:hint="cs"/>
          <w:rtl/>
        </w:rPr>
      </w:pPr>
    </w:p>
    <w:p w14:paraId="22F7324B" w14:textId="77777777" w:rsidR="00D84787" w:rsidRPr="00D84787" w:rsidRDefault="00D84787" w:rsidP="00D84787">
      <w:pPr>
        <w:bidi/>
        <w:jc w:val="both"/>
        <w:rPr>
          <w:rFonts w:cs="David" w:hint="cs"/>
          <w:rtl/>
        </w:rPr>
      </w:pPr>
      <w:r w:rsidRPr="00D84787">
        <w:rPr>
          <w:rFonts w:cs="David" w:hint="cs"/>
          <w:rtl/>
        </w:rPr>
        <w:tab/>
        <w:t xml:space="preserve"> ממש לא. </w:t>
      </w:r>
    </w:p>
    <w:p w14:paraId="00513E18"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47C7BFD6" w14:textId="77777777" w:rsidR="00D84787" w:rsidRPr="00D84787" w:rsidRDefault="00D84787" w:rsidP="00D84787">
      <w:pPr>
        <w:bidi/>
        <w:jc w:val="both"/>
        <w:rPr>
          <w:rFonts w:cs="David" w:hint="cs"/>
          <w:rtl/>
        </w:rPr>
      </w:pPr>
    </w:p>
    <w:p w14:paraId="55175985" w14:textId="77777777" w:rsidR="00D84787" w:rsidRPr="00D84787" w:rsidRDefault="00D84787" w:rsidP="00D84787">
      <w:pPr>
        <w:bidi/>
        <w:jc w:val="both"/>
        <w:rPr>
          <w:rFonts w:cs="David" w:hint="cs"/>
          <w:rtl/>
        </w:rPr>
      </w:pPr>
      <w:r w:rsidRPr="00D84787">
        <w:rPr>
          <w:rFonts w:cs="David" w:hint="cs"/>
          <w:rtl/>
        </w:rPr>
        <w:tab/>
        <w:t xml:space="preserve">לא נצליח. </w:t>
      </w:r>
    </w:p>
    <w:p w14:paraId="7BD2374D"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4AA08C11" w14:textId="77777777" w:rsidR="00D84787" w:rsidRPr="00D84787" w:rsidRDefault="00D84787" w:rsidP="00D84787">
      <w:pPr>
        <w:bidi/>
        <w:jc w:val="both"/>
        <w:rPr>
          <w:rFonts w:cs="David" w:hint="cs"/>
          <w:rtl/>
        </w:rPr>
      </w:pPr>
    </w:p>
    <w:p w14:paraId="0C2A5533" w14:textId="77777777" w:rsidR="00D84787" w:rsidRPr="00D84787" w:rsidRDefault="00D84787" w:rsidP="00D84787">
      <w:pPr>
        <w:bidi/>
        <w:jc w:val="both"/>
        <w:rPr>
          <w:rFonts w:cs="David" w:hint="cs"/>
          <w:rtl/>
        </w:rPr>
      </w:pPr>
      <w:r w:rsidRPr="00D84787">
        <w:rPr>
          <w:rFonts w:cs="David" w:hint="cs"/>
          <w:rtl/>
        </w:rPr>
        <w:tab/>
        <w:t xml:space="preserve"> אדוני היושב-ראש, אל"ף אני תומכת בהצעה </w:t>
      </w:r>
      <w:r w:rsidRPr="00D84787">
        <w:rPr>
          <w:rFonts w:cs="David"/>
          <w:rtl/>
        </w:rPr>
        <w:t>–</w:t>
      </w:r>
      <w:r w:rsidRPr="00D84787">
        <w:rPr>
          <w:rFonts w:cs="David" w:hint="cs"/>
          <w:rtl/>
        </w:rPr>
        <w:t xml:space="preserve"> שלא יובן לא נכון </w:t>
      </w:r>
      <w:r w:rsidRPr="00D84787">
        <w:rPr>
          <w:rFonts w:cs="David"/>
          <w:rtl/>
        </w:rPr>
        <w:t>–</w:t>
      </w:r>
      <w:r w:rsidRPr="00D84787">
        <w:rPr>
          <w:rFonts w:cs="David" w:hint="cs"/>
          <w:rtl/>
        </w:rPr>
        <w:t xml:space="preserve"> אבל יש כאן משהו שיש בו קצת טעם לפגם. אם מגדירים את זה רק בכנסת, ואתה אומר: די לנו אם נצליח לאכוף את זה על מי שמגיע לכנסת </w:t>
      </w:r>
      <w:r w:rsidRPr="00D84787">
        <w:rPr>
          <w:rFonts w:cs="David"/>
          <w:rtl/>
        </w:rPr>
        <w:t>–</w:t>
      </w:r>
      <w:r w:rsidRPr="00D84787">
        <w:rPr>
          <w:rFonts w:cs="David" w:hint="cs"/>
          <w:rtl/>
        </w:rPr>
        <w:t xml:space="preserve"> יש כאן אפליה בין אלה שמגיעים לכאן לבין כאלה שסוגרים עסקאות.</w:t>
      </w:r>
    </w:p>
    <w:p w14:paraId="4F134404" w14:textId="77777777" w:rsidR="00D84787" w:rsidRPr="00D84787" w:rsidRDefault="00D84787" w:rsidP="00D84787">
      <w:pPr>
        <w:bidi/>
        <w:jc w:val="both"/>
        <w:rPr>
          <w:rFonts w:cs="David" w:hint="cs"/>
          <w:rtl/>
        </w:rPr>
      </w:pPr>
    </w:p>
    <w:p w14:paraId="31253A07" w14:textId="77777777" w:rsidR="00D84787" w:rsidRPr="00D84787" w:rsidRDefault="00D84787" w:rsidP="00D84787">
      <w:pPr>
        <w:bidi/>
        <w:jc w:val="both"/>
        <w:rPr>
          <w:rFonts w:cs="David" w:hint="cs"/>
          <w:rtl/>
        </w:rPr>
      </w:pPr>
      <w:r w:rsidRPr="00D84787">
        <w:rPr>
          <w:rFonts w:cs="David" w:hint="cs"/>
          <w:rtl/>
        </w:rPr>
        <w:tab/>
        <w:t xml:space="preserve">אני יכולה לספר לך על כמה עסקאות </w:t>
      </w:r>
      <w:r w:rsidRPr="00D84787">
        <w:rPr>
          <w:rFonts w:cs="David"/>
          <w:rtl/>
        </w:rPr>
        <w:t>–</w:t>
      </w:r>
      <w:r w:rsidRPr="00D84787">
        <w:rPr>
          <w:rFonts w:cs="David" w:hint="cs"/>
          <w:rtl/>
        </w:rPr>
        <w:t xml:space="preserve"> לפחות שאני יודעת </w:t>
      </w:r>
      <w:r w:rsidRPr="00D84787">
        <w:rPr>
          <w:rFonts w:cs="David"/>
          <w:rtl/>
        </w:rPr>
        <w:t>–</w:t>
      </w:r>
      <w:r w:rsidRPr="00D84787">
        <w:rPr>
          <w:rFonts w:cs="David" w:hint="cs"/>
          <w:rtl/>
        </w:rPr>
        <w:t xml:space="preserve"> שאנשים שלצורך העניין מוגדרים כעורכי-דין </w:t>
      </w:r>
      <w:r w:rsidRPr="00D84787">
        <w:rPr>
          <w:rFonts w:cs="David"/>
          <w:rtl/>
        </w:rPr>
        <w:t>–</w:t>
      </w:r>
      <w:r w:rsidRPr="00D84787">
        <w:rPr>
          <w:rFonts w:cs="David" w:hint="cs"/>
          <w:rtl/>
        </w:rPr>
        <w:t xml:space="preserve"> כי זה התפקיד הרשמי שלהם </w:t>
      </w:r>
      <w:r w:rsidRPr="00D84787">
        <w:rPr>
          <w:rFonts w:cs="David"/>
          <w:rtl/>
        </w:rPr>
        <w:t>–</w:t>
      </w:r>
      <w:r w:rsidRPr="00D84787">
        <w:rPr>
          <w:rFonts w:cs="David" w:hint="cs"/>
          <w:rtl/>
        </w:rPr>
        <w:t xml:space="preserve"> סוגרים עסקאות בטלפונים מול חברי כנסת, שרים בכירים.</w:t>
      </w:r>
    </w:p>
    <w:p w14:paraId="7C2FD995"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52BB2E6D" w14:textId="77777777" w:rsidR="00D84787" w:rsidRPr="00D84787" w:rsidRDefault="00D84787" w:rsidP="00D84787">
      <w:pPr>
        <w:bidi/>
        <w:jc w:val="both"/>
        <w:rPr>
          <w:rFonts w:cs="David" w:hint="cs"/>
          <w:rtl/>
        </w:rPr>
      </w:pPr>
    </w:p>
    <w:p w14:paraId="71F0EAD4" w14:textId="77777777" w:rsidR="00D84787" w:rsidRPr="00D84787" w:rsidRDefault="00D84787" w:rsidP="00D84787">
      <w:pPr>
        <w:bidi/>
        <w:jc w:val="both"/>
        <w:rPr>
          <w:rFonts w:cs="David" w:hint="cs"/>
          <w:rtl/>
        </w:rPr>
      </w:pPr>
      <w:r w:rsidRPr="00D84787">
        <w:rPr>
          <w:rFonts w:cs="David" w:hint="cs"/>
          <w:rtl/>
        </w:rPr>
        <w:tab/>
        <w:t>אני בטוח שתביאי את זה לשולחן הוועדה לבדוק את זה.</w:t>
      </w:r>
    </w:p>
    <w:p w14:paraId="426DC20C"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07BA2A18" w14:textId="77777777" w:rsidR="00D84787" w:rsidRPr="00D84787" w:rsidRDefault="00D84787" w:rsidP="00D84787">
      <w:pPr>
        <w:bidi/>
        <w:jc w:val="both"/>
        <w:rPr>
          <w:rFonts w:cs="David" w:hint="cs"/>
          <w:rtl/>
        </w:rPr>
      </w:pPr>
    </w:p>
    <w:p w14:paraId="0BED8522" w14:textId="77777777" w:rsidR="00D84787" w:rsidRPr="00D84787" w:rsidRDefault="00D84787" w:rsidP="00D84787">
      <w:pPr>
        <w:bidi/>
        <w:jc w:val="both"/>
        <w:rPr>
          <w:rFonts w:cs="David" w:hint="cs"/>
          <w:rtl/>
        </w:rPr>
      </w:pPr>
      <w:r w:rsidRPr="00D84787">
        <w:rPr>
          <w:rFonts w:cs="David" w:hint="cs"/>
          <w:rtl/>
        </w:rPr>
        <w:tab/>
        <w:t xml:space="preserve"> גם אני בטוחה בזה </w:t>
      </w:r>
      <w:r w:rsidRPr="00D84787">
        <w:rPr>
          <w:rFonts w:cs="David"/>
          <w:rtl/>
        </w:rPr>
        <w:t>–</w:t>
      </w:r>
      <w:r w:rsidRPr="00D84787">
        <w:rPr>
          <w:rFonts w:cs="David" w:hint="cs"/>
          <w:rtl/>
        </w:rPr>
        <w:t xml:space="preserve"> כשיגיע הרגע. סוגרים עסקאות, אבל הם לא באים לכנסת. אז מה, זה לא צריך לחול עליהם? או שמוציאים מההגדרה את המילה כנסת, או שמחילים את זה, יש כאן בעיה. </w:t>
      </w:r>
    </w:p>
    <w:p w14:paraId="3219157C"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075A0F5D" w14:textId="77777777" w:rsidR="00D84787" w:rsidRPr="00D84787" w:rsidRDefault="00D84787" w:rsidP="00D84787">
      <w:pPr>
        <w:bidi/>
        <w:jc w:val="both"/>
        <w:rPr>
          <w:rFonts w:cs="David" w:hint="cs"/>
          <w:rtl/>
        </w:rPr>
      </w:pPr>
    </w:p>
    <w:p w14:paraId="250C2A0B" w14:textId="77777777" w:rsidR="00D84787" w:rsidRPr="00D84787" w:rsidRDefault="00D84787" w:rsidP="00D84787">
      <w:pPr>
        <w:bidi/>
        <w:jc w:val="both"/>
        <w:rPr>
          <w:rFonts w:cs="David" w:hint="cs"/>
          <w:rtl/>
        </w:rPr>
      </w:pPr>
      <w:r w:rsidRPr="00D84787">
        <w:rPr>
          <w:rFonts w:cs="David" w:hint="cs"/>
          <w:rtl/>
        </w:rPr>
        <w:tab/>
        <w:t xml:space="preserve">החוק פה מדבר בצורה מפורשת, והכוונה של המחוקקים </w:t>
      </w:r>
      <w:r w:rsidRPr="00D84787">
        <w:rPr>
          <w:rFonts w:cs="David"/>
          <w:rtl/>
        </w:rPr>
        <w:t>–</w:t>
      </w:r>
      <w:r w:rsidRPr="00D84787">
        <w:rPr>
          <w:rFonts w:cs="David" w:hint="cs"/>
          <w:rtl/>
        </w:rPr>
        <w:t xml:space="preserve"> אם אינני טועה </w:t>
      </w:r>
      <w:r w:rsidRPr="00D84787">
        <w:rPr>
          <w:rFonts w:cs="David"/>
          <w:rtl/>
        </w:rPr>
        <w:t>–</w:t>
      </w:r>
      <w:r w:rsidRPr="00D84787">
        <w:rPr>
          <w:rFonts w:cs="David" w:hint="cs"/>
          <w:rtl/>
        </w:rPr>
        <w:t xml:space="preserve"> היתה להחיל את זה כאן בכנסת. </w:t>
      </w:r>
    </w:p>
    <w:p w14:paraId="5EB5B7DE"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7C5BB19C" w14:textId="77777777" w:rsidR="00D84787" w:rsidRPr="00D84787" w:rsidRDefault="00D84787" w:rsidP="00D84787">
      <w:pPr>
        <w:pStyle w:val="Heading5"/>
        <w:rPr>
          <w:rFonts w:hint="cs"/>
          <w:sz w:val="24"/>
          <w:rtl/>
        </w:rPr>
      </w:pPr>
    </w:p>
    <w:p w14:paraId="64B9B870" w14:textId="77777777" w:rsidR="00D84787" w:rsidRPr="00D84787" w:rsidRDefault="00D84787" w:rsidP="00D84787">
      <w:pPr>
        <w:bidi/>
        <w:jc w:val="both"/>
        <w:rPr>
          <w:rFonts w:cs="David" w:hint="cs"/>
          <w:rtl/>
        </w:rPr>
      </w:pPr>
      <w:r w:rsidRPr="00D84787">
        <w:rPr>
          <w:rFonts w:cs="David" w:hint="cs"/>
          <w:rtl/>
        </w:rPr>
        <w:tab/>
        <w:t xml:space="preserve"> זה לא מדויק, כי אם ארז גילהר למשל יושב ומדבר אתי כאן, או לחילופין הוא יושב ומדבר אתי במסעדה תל-אביבית, מה ההבדל? </w:t>
      </w:r>
    </w:p>
    <w:p w14:paraId="43E589D0"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57E4C455" w14:textId="77777777" w:rsidR="00D84787" w:rsidRPr="00D84787" w:rsidRDefault="00D84787" w:rsidP="00D84787">
      <w:pPr>
        <w:bidi/>
        <w:jc w:val="both"/>
        <w:rPr>
          <w:rFonts w:cs="David" w:hint="cs"/>
          <w:u w:val="single"/>
          <w:rtl/>
        </w:rPr>
      </w:pPr>
    </w:p>
    <w:p w14:paraId="7E4CCD90" w14:textId="77777777" w:rsidR="00D84787" w:rsidRPr="00D84787" w:rsidRDefault="00D84787" w:rsidP="00D84787">
      <w:pPr>
        <w:bidi/>
        <w:jc w:val="both"/>
        <w:rPr>
          <w:rFonts w:cs="David" w:hint="cs"/>
          <w:rtl/>
        </w:rPr>
      </w:pPr>
      <w:r w:rsidRPr="00D84787">
        <w:rPr>
          <w:rFonts w:cs="David" w:hint="cs"/>
          <w:rtl/>
        </w:rPr>
        <w:tab/>
        <w:t xml:space="preserve"> ההבדל הוא סעיף 66(א).</w:t>
      </w:r>
    </w:p>
    <w:p w14:paraId="63770199"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ארז גילהר:</w:t>
      </w:r>
    </w:p>
    <w:p w14:paraId="67854730" w14:textId="77777777" w:rsidR="00D84787" w:rsidRPr="00D84787" w:rsidRDefault="00D84787" w:rsidP="00D84787">
      <w:pPr>
        <w:bidi/>
        <w:jc w:val="both"/>
        <w:rPr>
          <w:rFonts w:cs="David" w:hint="cs"/>
          <w:rtl/>
        </w:rPr>
      </w:pPr>
    </w:p>
    <w:p w14:paraId="7F08D8E5" w14:textId="77777777" w:rsidR="00D84787" w:rsidRPr="00D84787" w:rsidRDefault="00D84787" w:rsidP="00D84787">
      <w:pPr>
        <w:bidi/>
        <w:jc w:val="both"/>
        <w:rPr>
          <w:rFonts w:cs="David" w:hint="cs"/>
          <w:rtl/>
        </w:rPr>
      </w:pPr>
      <w:r w:rsidRPr="00D84787">
        <w:rPr>
          <w:rFonts w:cs="David" w:hint="cs"/>
          <w:rtl/>
        </w:rPr>
        <w:tab/>
        <w:t xml:space="preserve">שיובהר </w:t>
      </w:r>
      <w:r w:rsidRPr="00D84787">
        <w:rPr>
          <w:rFonts w:cs="David"/>
          <w:rtl/>
        </w:rPr>
        <w:t>–</w:t>
      </w:r>
      <w:r w:rsidRPr="00D84787">
        <w:rPr>
          <w:rFonts w:cs="David" w:hint="cs"/>
          <w:rtl/>
        </w:rPr>
        <w:t xml:space="preserve"> זה לא קרה מעולם. </w:t>
      </w:r>
    </w:p>
    <w:p w14:paraId="1175CEF1"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6F90AFDE" w14:textId="77777777" w:rsidR="00D84787" w:rsidRPr="00D84787" w:rsidRDefault="00D84787" w:rsidP="00D84787">
      <w:pPr>
        <w:pStyle w:val="Heading5"/>
        <w:rPr>
          <w:rFonts w:hint="cs"/>
          <w:sz w:val="24"/>
          <w:rtl/>
        </w:rPr>
      </w:pPr>
    </w:p>
    <w:p w14:paraId="1CB7B9F5" w14:textId="77777777" w:rsidR="00D84787" w:rsidRPr="00D84787" w:rsidRDefault="00D84787" w:rsidP="00D84787">
      <w:pPr>
        <w:bidi/>
        <w:jc w:val="both"/>
        <w:rPr>
          <w:rFonts w:cs="David" w:hint="cs"/>
          <w:rtl/>
        </w:rPr>
      </w:pPr>
      <w:r w:rsidRPr="00D84787">
        <w:rPr>
          <w:rFonts w:cs="David" w:hint="cs"/>
          <w:rtl/>
        </w:rPr>
        <w:tab/>
        <w:t xml:space="preserve"> כן, זה לא קרה מעולם. </w:t>
      </w:r>
    </w:p>
    <w:p w14:paraId="4F65AB78" w14:textId="77777777" w:rsidR="00D84787" w:rsidRPr="00D84787" w:rsidRDefault="00D84787" w:rsidP="00D84787">
      <w:pPr>
        <w:bidi/>
        <w:jc w:val="both"/>
        <w:rPr>
          <w:rFonts w:cs="David" w:hint="cs"/>
          <w:u w:val="single"/>
          <w:rtl/>
        </w:rPr>
      </w:pPr>
    </w:p>
    <w:p w14:paraId="0A6FEEAB" w14:textId="77777777" w:rsidR="00D84787" w:rsidRPr="00D84787" w:rsidRDefault="00D84787" w:rsidP="00D84787">
      <w:pPr>
        <w:bidi/>
        <w:jc w:val="both"/>
        <w:rPr>
          <w:rFonts w:cs="David" w:hint="cs"/>
          <w:rtl/>
        </w:rPr>
      </w:pPr>
      <w:r w:rsidRPr="00D84787">
        <w:rPr>
          <w:rFonts w:cs="David" w:hint="cs"/>
          <w:u w:val="single"/>
          <w:rtl/>
        </w:rPr>
        <w:t>זהבה גלאון:</w:t>
      </w:r>
    </w:p>
    <w:p w14:paraId="0323C1F5" w14:textId="77777777" w:rsidR="00D84787" w:rsidRPr="00D84787" w:rsidRDefault="00D84787" w:rsidP="00D84787">
      <w:pPr>
        <w:bidi/>
        <w:jc w:val="both"/>
        <w:rPr>
          <w:rFonts w:cs="David" w:hint="cs"/>
          <w:rtl/>
        </w:rPr>
      </w:pPr>
    </w:p>
    <w:p w14:paraId="0DD49173" w14:textId="77777777" w:rsidR="00D84787" w:rsidRPr="00D84787" w:rsidRDefault="00D84787" w:rsidP="00D84787">
      <w:pPr>
        <w:bidi/>
        <w:jc w:val="both"/>
        <w:rPr>
          <w:rFonts w:cs="David" w:hint="cs"/>
          <w:rtl/>
        </w:rPr>
      </w:pPr>
      <w:r w:rsidRPr="00D84787">
        <w:rPr>
          <w:rFonts w:cs="David" w:hint="cs"/>
          <w:rtl/>
        </w:rPr>
        <w:tab/>
        <w:t xml:space="preserve">בינתיים. העניין הוא לא ההנגשה הפיזית לכנסת. יש דברים שסוגרים בזה. העניין הוא עצם הפעולה, לא המיקום שלה. </w:t>
      </w:r>
    </w:p>
    <w:p w14:paraId="2EDC9A29"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6012D5E8" w14:textId="77777777" w:rsidR="00D84787" w:rsidRPr="00D84787" w:rsidRDefault="00D84787" w:rsidP="00D84787">
      <w:pPr>
        <w:bidi/>
        <w:jc w:val="both"/>
        <w:rPr>
          <w:rFonts w:cs="David" w:hint="cs"/>
          <w:rtl/>
        </w:rPr>
      </w:pPr>
    </w:p>
    <w:p w14:paraId="4DA51C44" w14:textId="77777777" w:rsidR="00D84787" w:rsidRPr="00D84787" w:rsidRDefault="00D84787" w:rsidP="00D84787">
      <w:pPr>
        <w:bidi/>
        <w:jc w:val="both"/>
        <w:rPr>
          <w:rFonts w:cs="David" w:hint="cs"/>
          <w:rtl/>
        </w:rPr>
      </w:pPr>
      <w:r w:rsidRPr="00D84787">
        <w:rPr>
          <w:rFonts w:cs="David" w:hint="cs"/>
          <w:rtl/>
        </w:rPr>
        <w:tab/>
        <w:t>אני חושב שיש בעיה, זה הופך להיות רחב כזה, ואני לא יודע אם נוכל לשים - - -</w:t>
      </w:r>
    </w:p>
    <w:p w14:paraId="523A47A0"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20DAA6AF" w14:textId="77777777" w:rsidR="00D84787" w:rsidRPr="00D84787" w:rsidRDefault="00D84787" w:rsidP="00D84787">
      <w:pPr>
        <w:bidi/>
        <w:jc w:val="both"/>
        <w:rPr>
          <w:rFonts w:cs="David" w:hint="cs"/>
          <w:rtl/>
        </w:rPr>
      </w:pPr>
    </w:p>
    <w:p w14:paraId="7F394E14" w14:textId="77777777" w:rsidR="00D84787" w:rsidRPr="00D84787" w:rsidRDefault="00D84787" w:rsidP="00D84787">
      <w:pPr>
        <w:bidi/>
        <w:jc w:val="both"/>
        <w:rPr>
          <w:rFonts w:cs="David" w:hint="cs"/>
          <w:rtl/>
        </w:rPr>
      </w:pPr>
      <w:r w:rsidRPr="00D84787">
        <w:rPr>
          <w:rFonts w:cs="David" w:hint="cs"/>
          <w:rtl/>
        </w:rPr>
        <w:tab/>
        <w:t xml:space="preserve"> לא מחוקקים לגופם של אנשים ספציפיים. מחוקקים באופן עקרוני. </w:t>
      </w:r>
    </w:p>
    <w:p w14:paraId="5475528B"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33EC934F" w14:textId="77777777" w:rsidR="00D84787" w:rsidRPr="00D84787" w:rsidRDefault="00D84787" w:rsidP="00D84787">
      <w:pPr>
        <w:bidi/>
        <w:jc w:val="both"/>
        <w:rPr>
          <w:rFonts w:cs="David" w:hint="cs"/>
          <w:rtl/>
        </w:rPr>
      </w:pPr>
    </w:p>
    <w:p w14:paraId="15DC1E5C" w14:textId="77777777" w:rsidR="00D84787" w:rsidRPr="00D84787" w:rsidRDefault="00D84787" w:rsidP="00D84787">
      <w:pPr>
        <w:bidi/>
        <w:jc w:val="both"/>
        <w:rPr>
          <w:rFonts w:cs="David" w:hint="cs"/>
          <w:rtl/>
        </w:rPr>
      </w:pPr>
      <w:r w:rsidRPr="00D84787">
        <w:rPr>
          <w:rFonts w:cs="David" w:hint="cs"/>
          <w:rtl/>
        </w:rPr>
        <w:tab/>
        <w:t>שנחוקק איזשהו חוק שיהיה אות מתה בספר החוקים...</w:t>
      </w:r>
    </w:p>
    <w:p w14:paraId="38856F09"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72018E46" w14:textId="77777777" w:rsidR="00D84787" w:rsidRPr="00D84787" w:rsidRDefault="00D84787" w:rsidP="00D84787">
      <w:pPr>
        <w:bidi/>
        <w:jc w:val="both"/>
        <w:rPr>
          <w:rFonts w:cs="David" w:hint="cs"/>
          <w:u w:val="single"/>
          <w:rtl/>
        </w:rPr>
      </w:pPr>
    </w:p>
    <w:p w14:paraId="40BC03BF" w14:textId="77777777" w:rsidR="00D84787" w:rsidRPr="00D84787" w:rsidRDefault="00D84787" w:rsidP="00D84787">
      <w:pPr>
        <w:bidi/>
        <w:jc w:val="both"/>
        <w:rPr>
          <w:rFonts w:cs="David" w:hint="cs"/>
          <w:rtl/>
        </w:rPr>
      </w:pPr>
      <w:r w:rsidRPr="00D84787">
        <w:rPr>
          <w:rFonts w:cs="David" w:hint="cs"/>
          <w:rtl/>
        </w:rPr>
        <w:tab/>
        <w:t xml:space="preserve"> אין ספק שיש טעם בהערה של חברת הכנסת גלאון כי בטקסט הקיים יש איזושהי סתירה פנימית. מה הסתירה? שבסעיף ההגדרות של שדלן, מה שקובע הוא הפעולה, ו"הפעולה היא שכנוע חבר הכנסת בקשר להצעות חוק ולחקיקת משנה בכנסת או בוועדותיה, להחלטות הכנסת וועדותיה", וכו'. ואז, מה מיקום הפעולה זה לא הדבר שמעלה או מוריד. </w:t>
      </w:r>
    </w:p>
    <w:p w14:paraId="07E89B05" w14:textId="77777777" w:rsidR="00D84787" w:rsidRPr="00D84787" w:rsidRDefault="00D84787" w:rsidP="00D84787">
      <w:pPr>
        <w:bidi/>
        <w:jc w:val="both"/>
        <w:rPr>
          <w:rFonts w:cs="David" w:hint="cs"/>
          <w:rtl/>
        </w:rPr>
      </w:pPr>
    </w:p>
    <w:p w14:paraId="018FC020" w14:textId="77777777" w:rsidR="00D84787" w:rsidRPr="00D84787" w:rsidRDefault="00D84787" w:rsidP="00D84787">
      <w:pPr>
        <w:bidi/>
        <w:jc w:val="both"/>
        <w:rPr>
          <w:rFonts w:cs="David" w:hint="cs"/>
          <w:rtl/>
        </w:rPr>
      </w:pPr>
      <w:r w:rsidRPr="00D84787">
        <w:rPr>
          <w:rFonts w:cs="David" w:hint="cs"/>
          <w:rtl/>
        </w:rPr>
        <w:tab/>
        <w:t xml:space="preserve">יחד עם זה, העיר קודם מזכיר הכנסת בצדק, שההיתרים לפי סעיף 66(א) ניתנים לפעילות בכנסת, ובכך אנחנו באיזשהו אופן צריכים ליישב את הסתירה הזאת, ולוּ במובן  הרעיוני. </w:t>
      </w:r>
    </w:p>
    <w:p w14:paraId="02CA2CAC" w14:textId="77777777" w:rsidR="00D84787" w:rsidRPr="00D84787" w:rsidRDefault="00D84787" w:rsidP="00D84787">
      <w:pPr>
        <w:bidi/>
        <w:jc w:val="both"/>
        <w:rPr>
          <w:rFonts w:cs="David" w:hint="cs"/>
          <w:rtl/>
        </w:rPr>
      </w:pPr>
    </w:p>
    <w:p w14:paraId="212079EF" w14:textId="77777777" w:rsidR="00D84787" w:rsidRPr="00D84787" w:rsidRDefault="00D84787" w:rsidP="00D84787">
      <w:pPr>
        <w:bidi/>
        <w:jc w:val="both"/>
        <w:rPr>
          <w:rFonts w:cs="David" w:hint="cs"/>
          <w:rtl/>
        </w:rPr>
      </w:pPr>
      <w:r w:rsidRPr="00D84787">
        <w:rPr>
          <w:rFonts w:cs="David" w:hint="cs"/>
          <w:rtl/>
        </w:rPr>
        <w:tab/>
        <w:t xml:space="preserve">השאלה אם לא נוכל לאכוף את זה על מישהו שאיננו פועל פה, היא שאלה במקומה אבל היא לא אמורה להנחות אותנו מבחינה רעיונית. </w:t>
      </w:r>
    </w:p>
    <w:p w14:paraId="75F294AE"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763EDA5F" w14:textId="77777777" w:rsidR="00D84787" w:rsidRPr="00D84787" w:rsidRDefault="00D84787" w:rsidP="00D84787">
      <w:pPr>
        <w:bidi/>
        <w:jc w:val="both"/>
        <w:rPr>
          <w:rFonts w:cs="David" w:hint="cs"/>
          <w:rtl/>
        </w:rPr>
      </w:pPr>
    </w:p>
    <w:p w14:paraId="644C5A2F" w14:textId="77777777" w:rsidR="00D84787" w:rsidRPr="00D84787" w:rsidRDefault="00D84787" w:rsidP="00D84787">
      <w:pPr>
        <w:bidi/>
        <w:jc w:val="both"/>
        <w:rPr>
          <w:rFonts w:cs="David" w:hint="cs"/>
          <w:rtl/>
        </w:rPr>
      </w:pPr>
      <w:r w:rsidRPr="00D84787">
        <w:rPr>
          <w:rFonts w:cs="David" w:hint="cs"/>
          <w:rtl/>
        </w:rPr>
        <w:tab/>
        <w:t xml:space="preserve">חבר הכנסת סער, ממה נבע הרעיון של חקיקת החוק הזה? לא בגלל </w:t>
      </w:r>
      <w:r w:rsidRPr="00D84787">
        <w:rPr>
          <w:rFonts w:cs="David"/>
          <w:rtl/>
        </w:rPr>
        <w:t>–</w:t>
      </w:r>
      <w:r w:rsidRPr="00D84787">
        <w:rPr>
          <w:rFonts w:cs="David" w:hint="cs"/>
          <w:rtl/>
        </w:rPr>
        <w:t xml:space="preserve"> סליחה על הביטוי, שאני חושב, אולי הוא לא מדויק </w:t>
      </w:r>
      <w:r w:rsidRPr="00D84787">
        <w:rPr>
          <w:rFonts w:cs="David"/>
          <w:rtl/>
        </w:rPr>
        <w:t>–</w:t>
      </w:r>
      <w:r w:rsidRPr="00D84787">
        <w:rPr>
          <w:rFonts w:cs="David" w:hint="cs"/>
          <w:rtl/>
        </w:rPr>
        <w:t xml:space="preserve"> ה"בלגאן" שיש בכנסת? </w:t>
      </w:r>
    </w:p>
    <w:p w14:paraId="602C97A9"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29C31F63" w14:textId="77777777" w:rsidR="00D84787" w:rsidRPr="00D84787" w:rsidRDefault="00D84787" w:rsidP="00D84787">
      <w:pPr>
        <w:bidi/>
        <w:jc w:val="both"/>
        <w:rPr>
          <w:rFonts w:cs="David" w:hint="cs"/>
          <w:u w:val="single"/>
          <w:rtl/>
        </w:rPr>
      </w:pPr>
    </w:p>
    <w:p w14:paraId="3D97EF82" w14:textId="77777777" w:rsidR="00D84787" w:rsidRPr="00D84787" w:rsidRDefault="00D84787" w:rsidP="00D84787">
      <w:pPr>
        <w:bidi/>
        <w:jc w:val="both"/>
        <w:rPr>
          <w:rFonts w:cs="David" w:hint="cs"/>
          <w:rtl/>
        </w:rPr>
      </w:pPr>
      <w:r w:rsidRPr="00D84787">
        <w:rPr>
          <w:rFonts w:cs="David" w:hint="cs"/>
          <w:rtl/>
        </w:rPr>
        <w:tab/>
        <w:t xml:space="preserve"> לא רק. </w:t>
      </w:r>
    </w:p>
    <w:p w14:paraId="08CC2034"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19FC136E" w14:textId="77777777" w:rsidR="00D84787" w:rsidRPr="00D84787" w:rsidRDefault="00D84787" w:rsidP="00D84787">
      <w:pPr>
        <w:bidi/>
        <w:jc w:val="both"/>
        <w:rPr>
          <w:rFonts w:cs="David" w:hint="cs"/>
          <w:rtl/>
        </w:rPr>
      </w:pPr>
    </w:p>
    <w:p w14:paraId="768220B3" w14:textId="77777777" w:rsidR="00D84787" w:rsidRPr="00D84787" w:rsidRDefault="00D84787" w:rsidP="00D84787">
      <w:pPr>
        <w:bidi/>
        <w:jc w:val="both"/>
        <w:rPr>
          <w:rFonts w:cs="David" w:hint="cs"/>
          <w:rtl/>
        </w:rPr>
      </w:pPr>
      <w:r w:rsidRPr="00D84787">
        <w:rPr>
          <w:rFonts w:cs="David" w:hint="cs"/>
          <w:rtl/>
        </w:rPr>
        <w:tab/>
        <w:t xml:space="preserve">לא צריך שישתמע </w:t>
      </w:r>
      <w:r w:rsidRPr="00D84787">
        <w:rPr>
          <w:rFonts w:cs="David"/>
          <w:rtl/>
        </w:rPr>
        <w:t>–</w:t>
      </w:r>
      <w:r w:rsidRPr="00D84787">
        <w:rPr>
          <w:rFonts w:cs="David" w:hint="cs"/>
          <w:rtl/>
        </w:rPr>
        <w:t xml:space="preserve"> הגם שזאת לא הכוונה </w:t>
      </w:r>
      <w:r w:rsidRPr="00D84787">
        <w:rPr>
          <w:rFonts w:cs="David"/>
          <w:rtl/>
        </w:rPr>
        <w:t>–</w:t>
      </w:r>
      <w:r w:rsidRPr="00D84787">
        <w:rPr>
          <w:rFonts w:cs="David" w:hint="cs"/>
          <w:rtl/>
        </w:rPr>
        <w:t xml:space="preserve"> שאנחנו רודפים אותם עד שם. לפעמים נעשות גם פעולות </w:t>
      </w:r>
      <w:r w:rsidRPr="00D84787">
        <w:rPr>
          <w:rFonts w:cs="David"/>
          <w:rtl/>
        </w:rPr>
        <w:t>–</w:t>
      </w:r>
      <w:r w:rsidRPr="00D84787">
        <w:rPr>
          <w:rFonts w:cs="David" w:hint="cs"/>
          <w:rtl/>
        </w:rPr>
        <w:t xml:space="preserve"> בהרבה מקרים אולי גם ללא שכר, שדלנות כזאת או אחרת גם ללא שכר </w:t>
      </w:r>
      <w:r w:rsidRPr="00D84787">
        <w:rPr>
          <w:rFonts w:cs="David"/>
          <w:rtl/>
        </w:rPr>
        <w:t>–</w:t>
      </w:r>
      <w:r w:rsidRPr="00D84787">
        <w:rPr>
          <w:rFonts w:cs="David" w:hint="cs"/>
          <w:rtl/>
        </w:rPr>
        <w:t xml:space="preserve"> מחוץ לכותלי הכנסת. </w:t>
      </w:r>
    </w:p>
    <w:p w14:paraId="792D66A3" w14:textId="77777777" w:rsidR="00D84787" w:rsidRPr="00D84787" w:rsidRDefault="00D84787" w:rsidP="00D84787">
      <w:pPr>
        <w:bidi/>
        <w:jc w:val="both"/>
        <w:rPr>
          <w:rFonts w:cs="David" w:hint="cs"/>
          <w:rtl/>
        </w:rPr>
      </w:pPr>
    </w:p>
    <w:p w14:paraId="5DC785E8" w14:textId="77777777" w:rsidR="00D84787" w:rsidRPr="00D84787" w:rsidRDefault="00D84787" w:rsidP="00D84787">
      <w:pPr>
        <w:bidi/>
        <w:jc w:val="both"/>
        <w:rPr>
          <w:rFonts w:cs="David" w:hint="cs"/>
          <w:rtl/>
        </w:rPr>
      </w:pPr>
      <w:r w:rsidRPr="00D84787">
        <w:rPr>
          <w:rFonts w:cs="David" w:hint="cs"/>
          <w:u w:val="single"/>
          <w:rtl/>
        </w:rPr>
        <w:t>זהבה גלאון:</w:t>
      </w:r>
    </w:p>
    <w:p w14:paraId="4A68F783" w14:textId="77777777" w:rsidR="00D84787" w:rsidRPr="00D84787" w:rsidRDefault="00D84787" w:rsidP="00D84787">
      <w:pPr>
        <w:bidi/>
        <w:jc w:val="both"/>
        <w:rPr>
          <w:rFonts w:cs="David" w:hint="cs"/>
          <w:rtl/>
        </w:rPr>
      </w:pPr>
    </w:p>
    <w:p w14:paraId="37EC3B73" w14:textId="77777777" w:rsidR="00D84787" w:rsidRPr="00D84787" w:rsidRDefault="00D84787" w:rsidP="00D84787">
      <w:pPr>
        <w:bidi/>
        <w:jc w:val="both"/>
        <w:rPr>
          <w:rFonts w:cs="David" w:hint="cs"/>
          <w:rtl/>
        </w:rPr>
      </w:pPr>
      <w:r w:rsidRPr="00D84787">
        <w:rPr>
          <w:rFonts w:cs="David" w:hint="cs"/>
          <w:rtl/>
        </w:rPr>
        <w:tab/>
        <w:t xml:space="preserve"> אז זה לא חל על זה. </w:t>
      </w:r>
    </w:p>
    <w:p w14:paraId="7CB182F7"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40FA35EA" w14:textId="77777777" w:rsidR="00D84787" w:rsidRPr="00D84787" w:rsidRDefault="00D84787" w:rsidP="00D84787">
      <w:pPr>
        <w:bidi/>
        <w:jc w:val="both"/>
        <w:rPr>
          <w:rFonts w:cs="David" w:hint="cs"/>
          <w:u w:val="single"/>
          <w:rtl/>
        </w:rPr>
      </w:pPr>
    </w:p>
    <w:p w14:paraId="59F33955" w14:textId="77777777" w:rsidR="00D84787" w:rsidRPr="00D84787" w:rsidRDefault="00D84787" w:rsidP="00D84787">
      <w:pPr>
        <w:bidi/>
        <w:jc w:val="both"/>
        <w:rPr>
          <w:rFonts w:cs="David" w:hint="cs"/>
          <w:rtl/>
        </w:rPr>
      </w:pPr>
      <w:r w:rsidRPr="00D84787">
        <w:rPr>
          <w:rFonts w:cs="David" w:hint="cs"/>
          <w:rtl/>
        </w:rPr>
        <w:tab/>
        <w:t xml:space="preserve"> ללא שכר זה לא מעניין אותי, אבל אם מישהו מקבל מיליון דולר בעד שינוי חקיקה מסוימת, והוא לא דורך בכנסת - - -</w:t>
      </w:r>
    </w:p>
    <w:p w14:paraId="62EB5E39" w14:textId="77777777" w:rsidR="00D84787" w:rsidRPr="00D84787" w:rsidRDefault="00D84787" w:rsidP="00D84787">
      <w:pPr>
        <w:bidi/>
        <w:jc w:val="both"/>
        <w:rPr>
          <w:rFonts w:cs="David"/>
          <w:rtl/>
        </w:rPr>
      </w:pPr>
      <w:r w:rsidRPr="00D84787">
        <w:rPr>
          <w:rFonts w:cs="David"/>
          <w:rtl/>
        </w:rPr>
        <w:br/>
      </w:r>
      <w:r w:rsidRPr="00D84787">
        <w:rPr>
          <w:rFonts w:cs="David" w:hint="eastAsia"/>
          <w:u w:val="single"/>
          <w:rtl/>
        </w:rPr>
        <w:t>רוברט</w:t>
      </w:r>
      <w:r w:rsidRPr="00D84787">
        <w:rPr>
          <w:rFonts w:cs="David"/>
          <w:u w:val="single"/>
          <w:rtl/>
        </w:rPr>
        <w:t xml:space="preserve"> אילטוב:</w:t>
      </w:r>
    </w:p>
    <w:p w14:paraId="7A8AA392" w14:textId="77777777" w:rsidR="00D84787" w:rsidRPr="00D84787" w:rsidRDefault="00D84787" w:rsidP="00D84787">
      <w:pPr>
        <w:bidi/>
        <w:jc w:val="both"/>
        <w:rPr>
          <w:rFonts w:cs="David"/>
          <w:rtl/>
        </w:rPr>
      </w:pPr>
    </w:p>
    <w:p w14:paraId="33B20356" w14:textId="77777777" w:rsidR="00D84787" w:rsidRPr="00D84787" w:rsidRDefault="00D84787" w:rsidP="00D84787">
      <w:pPr>
        <w:bidi/>
        <w:jc w:val="both"/>
        <w:rPr>
          <w:rFonts w:cs="David" w:hint="cs"/>
          <w:rtl/>
        </w:rPr>
      </w:pPr>
      <w:r w:rsidRPr="00D84787">
        <w:rPr>
          <w:rFonts w:cs="David"/>
          <w:rtl/>
        </w:rPr>
        <w:tab/>
      </w:r>
      <w:r w:rsidRPr="00D84787">
        <w:rPr>
          <w:rFonts w:cs="David" w:hint="cs"/>
          <w:rtl/>
        </w:rPr>
        <w:t xml:space="preserve">ואם הוא לא מקבל את זה בשכר, אלא בהטבות אחרות? </w:t>
      </w:r>
    </w:p>
    <w:p w14:paraId="4F36D847"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0613F410" w14:textId="77777777" w:rsidR="00D84787" w:rsidRPr="00D84787" w:rsidRDefault="00D84787" w:rsidP="00D84787">
      <w:pPr>
        <w:bidi/>
        <w:jc w:val="both"/>
        <w:rPr>
          <w:rFonts w:cs="David" w:hint="cs"/>
          <w:u w:val="single"/>
          <w:rtl/>
        </w:rPr>
      </w:pPr>
    </w:p>
    <w:p w14:paraId="4686BC3D" w14:textId="77777777" w:rsidR="00D84787" w:rsidRPr="00D84787" w:rsidRDefault="00D84787" w:rsidP="00D84787">
      <w:pPr>
        <w:bidi/>
        <w:jc w:val="both"/>
        <w:rPr>
          <w:rFonts w:cs="David" w:hint="cs"/>
          <w:rtl/>
        </w:rPr>
      </w:pPr>
      <w:r w:rsidRPr="00D84787">
        <w:rPr>
          <w:rFonts w:cs="David" w:hint="cs"/>
          <w:rtl/>
        </w:rPr>
        <w:tab/>
        <w:t xml:space="preserve"> אותו דבר, הוא מקבל תמורה. אם זה אדם שיש לו דעה והוא משכנע אותך לגבי חוק כזה או אחר, זה לא מעניין אותי, אבל אם מדובר באדם שמקבל איזושהי תמורה בעד העניין הזה, אז הוא מבצע פעולה שדלנית. העובדה שהוא עושה את זה בכנסת או מחוצה לה יכולה להיות רלוונטית לעניין האכיפה, היא לא רלוונטית לעניין טיב הפעולה שהוא עושה.</w:t>
      </w:r>
    </w:p>
    <w:p w14:paraId="39F0535E"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53BB0381" w14:textId="77777777" w:rsidR="00D84787" w:rsidRPr="00D84787" w:rsidRDefault="00D84787" w:rsidP="00D84787">
      <w:pPr>
        <w:bidi/>
        <w:jc w:val="both"/>
        <w:rPr>
          <w:rFonts w:cs="David" w:hint="cs"/>
          <w:rtl/>
        </w:rPr>
      </w:pPr>
    </w:p>
    <w:p w14:paraId="48825B35" w14:textId="77777777" w:rsidR="00D84787" w:rsidRPr="00D84787" w:rsidRDefault="00D84787" w:rsidP="00D84787">
      <w:pPr>
        <w:bidi/>
        <w:jc w:val="both"/>
        <w:rPr>
          <w:rFonts w:cs="David" w:hint="cs"/>
          <w:rtl/>
        </w:rPr>
      </w:pPr>
      <w:r w:rsidRPr="00D84787">
        <w:rPr>
          <w:rFonts w:cs="David" w:hint="cs"/>
          <w:rtl/>
        </w:rPr>
        <w:tab/>
        <w:t xml:space="preserve">גדעון, כשהעלית את זה </w:t>
      </w:r>
      <w:r w:rsidRPr="00D84787">
        <w:rPr>
          <w:rFonts w:cs="David"/>
          <w:rtl/>
        </w:rPr>
        <w:t>–</w:t>
      </w:r>
      <w:r w:rsidRPr="00D84787">
        <w:rPr>
          <w:rFonts w:cs="David" w:hint="cs"/>
          <w:rtl/>
        </w:rPr>
        <w:t xml:space="preserve"> בכנות </w:t>
      </w:r>
      <w:r w:rsidRPr="00D84787">
        <w:rPr>
          <w:rFonts w:cs="David"/>
          <w:rtl/>
        </w:rPr>
        <w:t>–</w:t>
      </w:r>
      <w:r w:rsidRPr="00D84787">
        <w:rPr>
          <w:rFonts w:cs="David" w:hint="cs"/>
          <w:rtl/>
        </w:rPr>
        <w:t xml:space="preserve"> האם לא התכוונת להסדיר את העניין בין כותלי הכנסת? זה היה הרעיון המרכזי. </w:t>
      </w:r>
    </w:p>
    <w:p w14:paraId="4BF1D6F2"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17CFE1D3" w14:textId="77777777" w:rsidR="00D84787" w:rsidRPr="00D84787" w:rsidRDefault="00D84787" w:rsidP="00D84787">
      <w:pPr>
        <w:bidi/>
        <w:jc w:val="both"/>
        <w:rPr>
          <w:rFonts w:cs="David" w:hint="cs"/>
          <w:u w:val="single"/>
          <w:rtl/>
        </w:rPr>
      </w:pPr>
    </w:p>
    <w:p w14:paraId="1D172250" w14:textId="77777777" w:rsidR="00D84787" w:rsidRPr="00D84787" w:rsidRDefault="00D84787" w:rsidP="00D84787">
      <w:pPr>
        <w:bidi/>
        <w:jc w:val="both"/>
        <w:rPr>
          <w:rFonts w:cs="David" w:hint="cs"/>
          <w:rtl/>
        </w:rPr>
      </w:pPr>
      <w:r w:rsidRPr="00D84787">
        <w:rPr>
          <w:rFonts w:cs="David" w:hint="cs"/>
          <w:rtl/>
        </w:rPr>
        <w:tab/>
        <w:t xml:space="preserve">יכול להיות שזה הרעיון המרכזי, אבל לא עלה על דעתי שאדם שמקבל סכומים בעד פעילות מהסוג הזה, הוא  לא ייכנס לגדרי החוק. </w:t>
      </w:r>
    </w:p>
    <w:p w14:paraId="1B8C158E"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6823AECB" w14:textId="77777777" w:rsidR="00D84787" w:rsidRPr="00D84787" w:rsidRDefault="00D84787" w:rsidP="00D84787">
      <w:pPr>
        <w:bidi/>
        <w:jc w:val="both"/>
        <w:rPr>
          <w:rFonts w:cs="David" w:hint="cs"/>
          <w:rtl/>
        </w:rPr>
      </w:pPr>
    </w:p>
    <w:p w14:paraId="3BF58327" w14:textId="77777777" w:rsidR="00D84787" w:rsidRPr="00D84787" w:rsidRDefault="00D84787" w:rsidP="00D84787">
      <w:pPr>
        <w:bidi/>
        <w:jc w:val="both"/>
        <w:rPr>
          <w:rFonts w:cs="David" w:hint="cs"/>
          <w:rtl/>
        </w:rPr>
      </w:pPr>
      <w:r w:rsidRPr="00D84787">
        <w:rPr>
          <w:rFonts w:cs="David" w:hint="cs"/>
          <w:rtl/>
        </w:rPr>
        <w:tab/>
        <w:t xml:space="preserve"> אדוני היושב-ראש, אני לא דיברתי על זה עם חברי הכנסת המציעים, אבל אין לי ספק שמה שעמד לנגד עיניהם </w:t>
      </w:r>
      <w:r w:rsidRPr="00D84787">
        <w:rPr>
          <w:rFonts w:cs="David"/>
          <w:rtl/>
        </w:rPr>
        <w:t>–</w:t>
      </w:r>
      <w:r w:rsidRPr="00D84787">
        <w:rPr>
          <w:rFonts w:cs="David" w:hint="cs"/>
          <w:rtl/>
        </w:rPr>
        <w:t xml:space="preserve"> אני מרשה לעצמי לומר זאת בלי שדיברנו </w:t>
      </w:r>
      <w:r w:rsidRPr="00D84787">
        <w:rPr>
          <w:rFonts w:cs="David"/>
          <w:rtl/>
        </w:rPr>
        <w:t>–</w:t>
      </w:r>
      <w:r w:rsidRPr="00D84787">
        <w:rPr>
          <w:rFonts w:cs="David" w:hint="cs"/>
          <w:rtl/>
        </w:rPr>
        <w:t xml:space="preserve"> זה להסדיר את פעולת השדלנות. </w:t>
      </w:r>
    </w:p>
    <w:p w14:paraId="54B54E1A"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4A821A9B" w14:textId="77777777" w:rsidR="00D84787" w:rsidRPr="00D84787" w:rsidRDefault="00D84787" w:rsidP="00D84787">
      <w:pPr>
        <w:bidi/>
        <w:jc w:val="both"/>
        <w:rPr>
          <w:rFonts w:cs="David" w:hint="cs"/>
          <w:rtl/>
        </w:rPr>
      </w:pPr>
    </w:p>
    <w:p w14:paraId="7C437A02" w14:textId="77777777" w:rsidR="00D84787" w:rsidRPr="00D84787" w:rsidRDefault="00D84787" w:rsidP="00D84787">
      <w:pPr>
        <w:bidi/>
        <w:jc w:val="both"/>
        <w:rPr>
          <w:rFonts w:cs="David" w:hint="cs"/>
          <w:rtl/>
        </w:rPr>
      </w:pPr>
      <w:r w:rsidRPr="00D84787">
        <w:rPr>
          <w:rFonts w:cs="David" w:hint="cs"/>
          <w:rtl/>
        </w:rPr>
        <w:tab/>
        <w:t xml:space="preserve">בכנסת. </w:t>
      </w:r>
    </w:p>
    <w:p w14:paraId="43AC866D"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4CADEC6C" w14:textId="77777777" w:rsidR="00D84787" w:rsidRPr="00D84787" w:rsidRDefault="00D84787" w:rsidP="00D84787">
      <w:pPr>
        <w:bidi/>
        <w:jc w:val="both"/>
        <w:rPr>
          <w:rFonts w:cs="David" w:hint="cs"/>
          <w:rtl/>
        </w:rPr>
      </w:pPr>
    </w:p>
    <w:p w14:paraId="4753C97E" w14:textId="77777777" w:rsidR="00D84787" w:rsidRPr="00D84787" w:rsidRDefault="00D84787" w:rsidP="00D84787">
      <w:pPr>
        <w:bidi/>
        <w:jc w:val="both"/>
        <w:rPr>
          <w:rFonts w:cs="David" w:hint="cs"/>
          <w:rtl/>
        </w:rPr>
      </w:pPr>
      <w:r w:rsidRPr="00D84787">
        <w:rPr>
          <w:rFonts w:cs="David" w:hint="cs"/>
          <w:rtl/>
        </w:rPr>
        <w:tab/>
        <w:t xml:space="preserve"> זה לא כל כך העניין הפיזי איפה זה מתמקם </w:t>
      </w:r>
      <w:r w:rsidRPr="00D84787">
        <w:rPr>
          <w:rFonts w:cs="David"/>
          <w:rtl/>
        </w:rPr>
        <w:t>–</w:t>
      </w:r>
      <w:r w:rsidRPr="00D84787">
        <w:rPr>
          <w:rFonts w:cs="David" w:hint="cs"/>
          <w:rtl/>
        </w:rPr>
        <w:t xml:space="preserve"> כמו בדוגמה שנתנה חברת הכנסת יחימוביץ' קודם לכן </w:t>
      </w:r>
      <w:r w:rsidRPr="00D84787">
        <w:rPr>
          <w:rFonts w:cs="David"/>
          <w:rtl/>
        </w:rPr>
        <w:t>–</w:t>
      </w:r>
      <w:r w:rsidRPr="00D84787">
        <w:rPr>
          <w:rFonts w:cs="David" w:hint="cs"/>
          <w:rtl/>
        </w:rPr>
        <w:t xml:space="preserve"> זה יכול להתקיים במסעדה תל-אביבית,  זה יכול להיות בכנסת .</w:t>
      </w:r>
    </w:p>
    <w:p w14:paraId="7465D3F1"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0180B758" w14:textId="77777777" w:rsidR="00D84787" w:rsidRPr="00D84787" w:rsidRDefault="00D84787" w:rsidP="00D84787">
      <w:pPr>
        <w:bidi/>
        <w:jc w:val="both"/>
        <w:rPr>
          <w:rFonts w:cs="David" w:hint="cs"/>
          <w:rtl/>
        </w:rPr>
      </w:pPr>
    </w:p>
    <w:p w14:paraId="420668EF" w14:textId="77777777" w:rsidR="00D84787" w:rsidRPr="00D84787" w:rsidRDefault="00D84787" w:rsidP="00D84787">
      <w:pPr>
        <w:bidi/>
        <w:jc w:val="both"/>
        <w:rPr>
          <w:rFonts w:cs="David" w:hint="cs"/>
          <w:rtl/>
        </w:rPr>
      </w:pPr>
      <w:r w:rsidRPr="00D84787">
        <w:rPr>
          <w:rFonts w:cs="David" w:hint="cs"/>
          <w:rtl/>
        </w:rPr>
        <w:tab/>
        <w:t xml:space="preserve">סליחה, אבל שם הם לא צריכים את אישור יושבת-ראש הכנסת ושני סגנים </w:t>
      </w:r>
      <w:r w:rsidRPr="00D84787">
        <w:rPr>
          <w:rFonts w:cs="David"/>
          <w:rtl/>
        </w:rPr>
        <w:t>–</w:t>
      </w:r>
      <w:r w:rsidRPr="00D84787">
        <w:rPr>
          <w:rFonts w:cs="David" w:hint="cs"/>
          <w:rtl/>
        </w:rPr>
        <w:t xml:space="preserve"> לזה, לזה ולזה.</w:t>
      </w:r>
    </w:p>
    <w:p w14:paraId="0AF47AFC"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איל ינון:</w:t>
      </w:r>
    </w:p>
    <w:p w14:paraId="601ED289" w14:textId="77777777" w:rsidR="00D84787" w:rsidRPr="00D84787" w:rsidRDefault="00D84787" w:rsidP="00D84787">
      <w:pPr>
        <w:bidi/>
        <w:jc w:val="both"/>
        <w:rPr>
          <w:rFonts w:cs="David" w:hint="cs"/>
          <w:rtl/>
        </w:rPr>
      </w:pPr>
    </w:p>
    <w:p w14:paraId="197FCC6E" w14:textId="77777777" w:rsidR="00D84787" w:rsidRPr="00D84787" w:rsidRDefault="00D84787" w:rsidP="00D84787">
      <w:pPr>
        <w:bidi/>
        <w:jc w:val="both"/>
        <w:rPr>
          <w:rFonts w:cs="David" w:hint="cs"/>
          <w:rtl/>
        </w:rPr>
      </w:pPr>
      <w:r w:rsidRPr="00D84787">
        <w:rPr>
          <w:rFonts w:cs="David" w:hint="cs"/>
          <w:rtl/>
        </w:rPr>
        <w:tab/>
        <w:t xml:space="preserve">לכאורה כן. הרציונלים הם אותם רציונלים. </w:t>
      </w:r>
    </w:p>
    <w:p w14:paraId="56D258B3"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5EA1A278" w14:textId="77777777" w:rsidR="00D84787" w:rsidRPr="00D84787" w:rsidRDefault="00D84787" w:rsidP="00D84787">
      <w:pPr>
        <w:bidi/>
        <w:jc w:val="both"/>
        <w:rPr>
          <w:rFonts w:cs="David" w:hint="cs"/>
          <w:rtl/>
        </w:rPr>
      </w:pPr>
    </w:p>
    <w:p w14:paraId="79E2AE75" w14:textId="77777777" w:rsidR="00D84787" w:rsidRPr="00D84787" w:rsidRDefault="00D84787" w:rsidP="00D84787">
      <w:pPr>
        <w:bidi/>
        <w:jc w:val="both"/>
        <w:rPr>
          <w:rFonts w:cs="David" w:hint="cs"/>
          <w:rtl/>
        </w:rPr>
      </w:pPr>
      <w:r w:rsidRPr="00D84787">
        <w:rPr>
          <w:rFonts w:cs="David" w:hint="cs"/>
          <w:rtl/>
        </w:rPr>
        <w:tab/>
        <w:t xml:space="preserve">כנסת מחוקקת חוקים לגופו של עניין, לא לגופם של אנשים. הכנסת עוד לא חוקקה חוקים לגופם של אנשים. </w:t>
      </w:r>
    </w:p>
    <w:p w14:paraId="084BA8AE"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5992DD85" w14:textId="77777777" w:rsidR="00D84787" w:rsidRPr="00D84787" w:rsidRDefault="00D84787" w:rsidP="00D84787">
      <w:pPr>
        <w:bidi/>
        <w:jc w:val="both"/>
        <w:rPr>
          <w:rFonts w:cs="David" w:hint="cs"/>
          <w:rtl/>
        </w:rPr>
      </w:pPr>
    </w:p>
    <w:p w14:paraId="72492E00" w14:textId="77777777" w:rsidR="00D84787" w:rsidRPr="00D84787" w:rsidRDefault="00D84787" w:rsidP="00D84787">
      <w:pPr>
        <w:bidi/>
        <w:jc w:val="both"/>
        <w:rPr>
          <w:rFonts w:cs="David" w:hint="cs"/>
          <w:rtl/>
        </w:rPr>
      </w:pPr>
      <w:r w:rsidRPr="00D84787">
        <w:rPr>
          <w:rFonts w:cs="David" w:hint="cs"/>
          <w:rtl/>
        </w:rPr>
        <w:tab/>
        <w:t xml:space="preserve">חוקקה, אגב. </w:t>
      </w:r>
    </w:p>
    <w:p w14:paraId="7C76AB69"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6F9ACD42" w14:textId="77777777" w:rsidR="00D84787" w:rsidRPr="00D84787" w:rsidRDefault="00D84787" w:rsidP="00D84787">
      <w:pPr>
        <w:bidi/>
        <w:jc w:val="both"/>
        <w:rPr>
          <w:rFonts w:cs="David" w:hint="cs"/>
          <w:rtl/>
        </w:rPr>
      </w:pPr>
    </w:p>
    <w:p w14:paraId="20C14F65" w14:textId="77777777" w:rsidR="00D84787" w:rsidRPr="00D84787" w:rsidRDefault="00D84787" w:rsidP="00D84787">
      <w:pPr>
        <w:bidi/>
        <w:jc w:val="both"/>
        <w:rPr>
          <w:rFonts w:cs="David" w:hint="cs"/>
          <w:rtl/>
        </w:rPr>
      </w:pPr>
      <w:r w:rsidRPr="00D84787">
        <w:rPr>
          <w:rFonts w:cs="David" w:hint="cs"/>
          <w:rtl/>
        </w:rPr>
        <w:tab/>
        <w:t xml:space="preserve"> אז זה חמור מאוד. ואם היא חוקקה </w:t>
      </w:r>
      <w:r w:rsidRPr="00D84787">
        <w:rPr>
          <w:rFonts w:cs="David"/>
          <w:rtl/>
        </w:rPr>
        <w:t>–</w:t>
      </w:r>
      <w:r w:rsidRPr="00D84787">
        <w:rPr>
          <w:rFonts w:cs="David" w:hint="cs"/>
          <w:rtl/>
        </w:rPr>
        <w:t xml:space="preserve"> הצבעתי נגד.</w:t>
      </w:r>
    </w:p>
    <w:p w14:paraId="330F9741"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782A6FFA" w14:textId="77777777" w:rsidR="00D84787" w:rsidRPr="00D84787" w:rsidRDefault="00D84787" w:rsidP="00D84787">
      <w:pPr>
        <w:bidi/>
        <w:jc w:val="both"/>
        <w:rPr>
          <w:rFonts w:cs="David" w:hint="cs"/>
          <w:rtl/>
        </w:rPr>
      </w:pPr>
    </w:p>
    <w:p w14:paraId="0F16C215" w14:textId="77777777" w:rsidR="00D84787" w:rsidRPr="00D84787" w:rsidRDefault="00D84787" w:rsidP="00D84787">
      <w:pPr>
        <w:bidi/>
        <w:jc w:val="both"/>
        <w:rPr>
          <w:rFonts w:cs="David" w:hint="cs"/>
          <w:rtl/>
        </w:rPr>
      </w:pPr>
      <w:r w:rsidRPr="00D84787">
        <w:rPr>
          <w:rFonts w:cs="David" w:hint="cs"/>
          <w:rtl/>
        </w:rPr>
        <w:tab/>
        <w:t xml:space="preserve">שניים אני מכיר. אחד של אבו וילן ואחד נוסף. </w:t>
      </w:r>
    </w:p>
    <w:p w14:paraId="772067A2"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3134A10C" w14:textId="77777777" w:rsidR="00D84787" w:rsidRPr="00D84787" w:rsidRDefault="00D84787" w:rsidP="00D84787">
      <w:pPr>
        <w:bidi/>
        <w:jc w:val="both"/>
        <w:rPr>
          <w:rFonts w:cs="David" w:hint="cs"/>
          <w:rtl/>
        </w:rPr>
      </w:pPr>
    </w:p>
    <w:p w14:paraId="4B13121D" w14:textId="77777777" w:rsidR="00D84787" w:rsidRPr="00D84787" w:rsidRDefault="00D84787" w:rsidP="00D84787">
      <w:pPr>
        <w:bidi/>
        <w:jc w:val="both"/>
        <w:rPr>
          <w:rFonts w:cs="David" w:hint="cs"/>
          <w:rtl/>
        </w:rPr>
      </w:pPr>
      <w:r w:rsidRPr="00D84787">
        <w:rPr>
          <w:rFonts w:cs="David" w:hint="cs"/>
          <w:rtl/>
        </w:rPr>
        <w:tab/>
        <w:t xml:space="preserve"> בשני המקרים הצבעתי נגד, כולל של אבו וילן. אדוני היושב-ראש, הכנסת מחוקקת חוקים שיש בהם אלמנט עקרוני שמצריך הסדרה - בצדק הנושא הזה מצריך הסדרה </w:t>
      </w:r>
      <w:r w:rsidRPr="00D84787">
        <w:rPr>
          <w:rFonts w:cs="David"/>
          <w:rtl/>
        </w:rPr>
        <w:t>–</w:t>
      </w:r>
      <w:r w:rsidRPr="00D84787">
        <w:rPr>
          <w:rFonts w:cs="David" w:hint="cs"/>
          <w:rtl/>
        </w:rPr>
        <w:t xml:space="preserve"> אבל היא לא מחוקקת חוקים מפלים רק כלפי אלה שמגיעים לכאן, ואז הם צריכים את האישור של היושבת-ראש, ואלה ואלה ואלה. היא מחוקקת חוק עקרוני שאומר: יש כאן בעיה בפעולת השדלנות, ואני מבקש להסדיר אותה.</w:t>
      </w:r>
    </w:p>
    <w:p w14:paraId="35AACAB0"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742E87D8" w14:textId="77777777" w:rsidR="00D84787" w:rsidRPr="00D84787" w:rsidRDefault="00D84787" w:rsidP="00D84787">
      <w:pPr>
        <w:bidi/>
        <w:jc w:val="both"/>
        <w:rPr>
          <w:rFonts w:cs="David" w:hint="cs"/>
          <w:rtl/>
        </w:rPr>
      </w:pPr>
    </w:p>
    <w:p w14:paraId="381E555E" w14:textId="77777777" w:rsidR="00D84787" w:rsidRPr="00D84787" w:rsidRDefault="00D84787" w:rsidP="00D84787">
      <w:pPr>
        <w:bidi/>
        <w:jc w:val="both"/>
        <w:rPr>
          <w:rFonts w:cs="David" w:hint="cs"/>
          <w:rtl/>
        </w:rPr>
      </w:pPr>
      <w:r w:rsidRPr="00D84787">
        <w:rPr>
          <w:rFonts w:cs="David" w:hint="cs"/>
          <w:rtl/>
        </w:rPr>
        <w:tab/>
        <w:t xml:space="preserve">רבותי, אני משתדל לסיים את הצעת החוק הזאת, ובשבוע הבא כבר לא יהיה בידינו לסיים את זה, אז תעזרו לי. כל זמן שיש בעיות, אני לא אעבור הלאה, אבל אני מבקש פתרונות כדי לסיים את הצעת החוק הזאת. </w:t>
      </w:r>
    </w:p>
    <w:p w14:paraId="7EBDC033"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5083688D" w14:textId="77777777" w:rsidR="00D84787" w:rsidRPr="00D84787" w:rsidRDefault="00D84787" w:rsidP="00D84787">
      <w:pPr>
        <w:bidi/>
        <w:jc w:val="both"/>
        <w:rPr>
          <w:rFonts w:cs="David" w:hint="cs"/>
          <w:rtl/>
        </w:rPr>
      </w:pPr>
    </w:p>
    <w:p w14:paraId="5C4EC529" w14:textId="77777777" w:rsidR="00D84787" w:rsidRPr="00D84787" w:rsidRDefault="00D84787" w:rsidP="00D84787">
      <w:pPr>
        <w:bidi/>
        <w:jc w:val="both"/>
        <w:rPr>
          <w:rFonts w:cs="David" w:hint="cs"/>
          <w:rtl/>
        </w:rPr>
      </w:pPr>
      <w:r w:rsidRPr="00D84787">
        <w:rPr>
          <w:rFonts w:cs="David" w:hint="cs"/>
          <w:rtl/>
        </w:rPr>
        <w:tab/>
        <w:t xml:space="preserve"> אני לא אעשה דבר שיעכב את פעולת החקיקה, ובטח אני לא אסתבך עם שני חבריי שיושבים שם בצד. אבל בנימה יותר רצינית </w:t>
      </w:r>
      <w:r w:rsidRPr="00D84787">
        <w:rPr>
          <w:rFonts w:cs="David"/>
          <w:rtl/>
        </w:rPr>
        <w:t>–</w:t>
      </w:r>
      <w:r w:rsidRPr="00D84787">
        <w:rPr>
          <w:rFonts w:cs="David" w:hint="cs"/>
          <w:rtl/>
        </w:rPr>
        <w:t xml:space="preserve"> אדוני, אני בטוחה, עמד חבר הכנסת גדעון סער על הסתירה בין הסעיף שמצד אחד מבקש להסדיר את הפעולה הכוללת של השדלנים לבין הקיבוע של המיקום. ואני חושבת שרק לנקודה הספציפית הקטנה הזאת צריך לתת מענה כדי שהחוק הזה יחול על כולם </w:t>
      </w:r>
      <w:r w:rsidRPr="00D84787">
        <w:rPr>
          <w:rFonts w:cs="David"/>
          <w:rtl/>
        </w:rPr>
        <w:t>–</w:t>
      </w:r>
      <w:r w:rsidRPr="00D84787">
        <w:rPr>
          <w:rFonts w:cs="David" w:hint="cs"/>
          <w:rtl/>
        </w:rPr>
        <w:t xml:space="preserve"> בין אם הוא שדלן לרגע, שדלן ליום, שדלן בעיסוק קבוע. החוק צריך לחול על כולם.</w:t>
      </w:r>
    </w:p>
    <w:p w14:paraId="54EE8ADD" w14:textId="77777777" w:rsidR="00D84787" w:rsidRPr="00D84787" w:rsidRDefault="00D84787" w:rsidP="00D84787">
      <w:pPr>
        <w:bidi/>
        <w:jc w:val="both"/>
        <w:rPr>
          <w:rFonts w:cs="David" w:hint="cs"/>
          <w:rtl/>
        </w:rPr>
      </w:pPr>
    </w:p>
    <w:p w14:paraId="5E521960" w14:textId="77777777" w:rsidR="00D84787" w:rsidRPr="00D84787" w:rsidRDefault="00D84787" w:rsidP="00D84787">
      <w:pPr>
        <w:bidi/>
        <w:jc w:val="both"/>
        <w:rPr>
          <w:rFonts w:cs="David" w:hint="cs"/>
          <w:rtl/>
        </w:rPr>
      </w:pPr>
      <w:r w:rsidRPr="00D84787">
        <w:rPr>
          <w:rFonts w:cs="David" w:hint="cs"/>
          <w:rtl/>
        </w:rPr>
        <w:tab/>
        <w:t>אז יכול להיות שצריך להוציא את העניין של הכנסת, העניין של המיקום הפיזי.</w:t>
      </w:r>
    </w:p>
    <w:p w14:paraId="0EA45098"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50B48D17" w14:textId="77777777" w:rsidR="00D84787" w:rsidRPr="00D84787" w:rsidRDefault="00D84787" w:rsidP="00D84787">
      <w:pPr>
        <w:bidi/>
        <w:jc w:val="both"/>
        <w:rPr>
          <w:rFonts w:cs="David" w:hint="cs"/>
          <w:u w:val="single"/>
          <w:rtl/>
        </w:rPr>
      </w:pPr>
    </w:p>
    <w:p w14:paraId="39959C33" w14:textId="77777777" w:rsidR="00D84787" w:rsidRPr="00D84787" w:rsidRDefault="00D84787" w:rsidP="00D84787">
      <w:pPr>
        <w:bidi/>
        <w:jc w:val="both"/>
        <w:rPr>
          <w:rFonts w:cs="David" w:hint="cs"/>
          <w:rtl/>
        </w:rPr>
      </w:pPr>
      <w:r w:rsidRPr="00D84787">
        <w:rPr>
          <w:rFonts w:cs="David" w:hint="cs"/>
          <w:rtl/>
        </w:rPr>
        <w:tab/>
        <w:t xml:space="preserve"> אפשר לשנות את ההגדרה של 66(א).</w:t>
      </w:r>
    </w:p>
    <w:p w14:paraId="3B961922"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איל ינון:</w:t>
      </w:r>
    </w:p>
    <w:p w14:paraId="084F0792" w14:textId="77777777" w:rsidR="00D84787" w:rsidRPr="00D84787" w:rsidRDefault="00D84787" w:rsidP="00D84787">
      <w:pPr>
        <w:bidi/>
        <w:jc w:val="both"/>
        <w:rPr>
          <w:rFonts w:cs="David" w:hint="cs"/>
          <w:rtl/>
        </w:rPr>
      </w:pPr>
    </w:p>
    <w:p w14:paraId="5AE213D3" w14:textId="77777777" w:rsidR="00D84787" w:rsidRPr="00D84787" w:rsidRDefault="00D84787" w:rsidP="00D84787">
      <w:pPr>
        <w:bidi/>
        <w:jc w:val="both"/>
        <w:rPr>
          <w:rFonts w:cs="David" w:hint="cs"/>
          <w:rtl/>
        </w:rPr>
      </w:pPr>
      <w:r w:rsidRPr="00D84787">
        <w:rPr>
          <w:rFonts w:cs="David" w:hint="cs"/>
          <w:rtl/>
        </w:rPr>
        <w:tab/>
        <w:t xml:space="preserve">אגב, זה לא רק המיקום הפיזי. כל התיקון הזה הוא במסגרת חוק הכנסת, כלומר זה יוצא מנקודת הנחה שהרציונלים הם אכן אותם רציונלים. קשה לאבחן בין אדם שבאמת עושה עסקה מהסוג הזה מחוץ לכנסת או בתוך הכנסת, אבל החוק הספציפי הזה </w:t>
      </w:r>
      <w:r w:rsidRPr="00D84787">
        <w:rPr>
          <w:rFonts w:cs="David"/>
          <w:rtl/>
        </w:rPr>
        <w:t>–</w:t>
      </w:r>
      <w:r w:rsidRPr="00D84787">
        <w:rPr>
          <w:rFonts w:cs="David" w:hint="cs"/>
          <w:rtl/>
        </w:rPr>
        <w:t xml:space="preserve"> מעצם זה שהוא גם נמצא בחוק הכנסת </w:t>
      </w:r>
      <w:r w:rsidRPr="00D84787">
        <w:rPr>
          <w:rFonts w:cs="David"/>
          <w:rtl/>
        </w:rPr>
        <w:t>–</w:t>
      </w:r>
      <w:r w:rsidRPr="00D84787">
        <w:rPr>
          <w:rFonts w:cs="David" w:hint="cs"/>
          <w:rtl/>
        </w:rPr>
        <w:t xml:space="preserve"> הוא נועד להסדיר את כללי המשחק של השדלנים בתוך הכנסת. </w:t>
      </w:r>
    </w:p>
    <w:p w14:paraId="2E1F70CD" w14:textId="77777777" w:rsidR="00D84787" w:rsidRPr="00D84787" w:rsidRDefault="00D84787" w:rsidP="00D84787">
      <w:pPr>
        <w:bidi/>
        <w:jc w:val="both"/>
        <w:rPr>
          <w:rFonts w:cs="David" w:hint="cs"/>
          <w:rtl/>
        </w:rPr>
      </w:pPr>
    </w:p>
    <w:p w14:paraId="07373893" w14:textId="77777777" w:rsidR="00D84787" w:rsidRPr="00D84787" w:rsidRDefault="00D84787" w:rsidP="00D84787">
      <w:pPr>
        <w:bidi/>
        <w:jc w:val="both"/>
        <w:rPr>
          <w:rFonts w:cs="David" w:hint="cs"/>
          <w:rtl/>
        </w:rPr>
      </w:pPr>
      <w:r w:rsidRPr="00D84787">
        <w:rPr>
          <w:rFonts w:cs="David" w:hint="cs"/>
          <w:rtl/>
        </w:rPr>
        <w:tab/>
        <w:t xml:space="preserve">מה שאת מדברת עליו זה הסדרת עיסוק באופן הרבה יותר נרחב וכולל. </w:t>
      </w:r>
    </w:p>
    <w:p w14:paraId="6C82198B"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561AE7E6" w14:textId="77777777" w:rsidR="00D84787" w:rsidRPr="00D84787" w:rsidRDefault="00D84787" w:rsidP="00D84787">
      <w:pPr>
        <w:bidi/>
        <w:jc w:val="both"/>
        <w:rPr>
          <w:rFonts w:cs="David" w:hint="cs"/>
          <w:rtl/>
        </w:rPr>
      </w:pPr>
    </w:p>
    <w:p w14:paraId="613F4CE0" w14:textId="77777777" w:rsidR="00D84787" w:rsidRPr="00D84787" w:rsidRDefault="00D84787" w:rsidP="00D84787">
      <w:pPr>
        <w:bidi/>
        <w:jc w:val="both"/>
        <w:rPr>
          <w:rFonts w:cs="David" w:hint="cs"/>
          <w:rtl/>
        </w:rPr>
      </w:pPr>
      <w:r w:rsidRPr="00D84787">
        <w:rPr>
          <w:rFonts w:cs="David" w:hint="cs"/>
          <w:rtl/>
        </w:rPr>
        <w:tab/>
        <w:t xml:space="preserve">אם זה מתקבל במתכונת הזאת, בעצם זה עושה הנחה לכל מיני אנשים שלצורך העניין הם בעלי אינטרסים </w:t>
      </w:r>
      <w:r w:rsidRPr="00D84787">
        <w:rPr>
          <w:rFonts w:cs="David"/>
          <w:rtl/>
        </w:rPr>
        <w:t>–</w:t>
      </w:r>
      <w:r w:rsidRPr="00D84787">
        <w:rPr>
          <w:rFonts w:cs="David" w:hint="cs"/>
          <w:rtl/>
        </w:rPr>
        <w:t xml:space="preserve"> אני אנסח את זה ככה </w:t>
      </w:r>
      <w:r w:rsidRPr="00D84787">
        <w:rPr>
          <w:rFonts w:cs="David"/>
          <w:rtl/>
        </w:rPr>
        <w:t>–</w:t>
      </w:r>
      <w:r w:rsidRPr="00D84787">
        <w:rPr>
          <w:rFonts w:cs="David" w:hint="cs"/>
          <w:rtl/>
        </w:rPr>
        <w:t xml:space="preserve"> שעושים פעולות שדלנות מעל גבה של הכנסת, או מעל ראשה, לצורך העניין, של הכנסת. השדלנות שלהם היא לא פחות מכניסה, לא פחות מיטיבה, ובסוף </w:t>
      </w:r>
      <w:r w:rsidRPr="00D84787">
        <w:rPr>
          <w:rFonts w:cs="David"/>
          <w:rtl/>
        </w:rPr>
        <w:t>–</w:t>
      </w:r>
      <w:r w:rsidRPr="00D84787">
        <w:rPr>
          <w:rFonts w:cs="David" w:hint="cs"/>
          <w:rtl/>
        </w:rPr>
        <w:t xml:space="preserve"> אני לא יודעת, אני מודה - - -</w:t>
      </w:r>
    </w:p>
    <w:p w14:paraId="547523E9"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יולי יואל אדלשטיין:</w:t>
      </w:r>
    </w:p>
    <w:p w14:paraId="2CEF891F" w14:textId="77777777" w:rsidR="00D84787" w:rsidRPr="00D84787" w:rsidRDefault="00D84787" w:rsidP="00D84787">
      <w:pPr>
        <w:bidi/>
        <w:jc w:val="both"/>
        <w:rPr>
          <w:rFonts w:cs="David" w:hint="cs"/>
          <w:rtl/>
        </w:rPr>
      </w:pPr>
    </w:p>
    <w:p w14:paraId="7C6C3E2E" w14:textId="77777777" w:rsidR="00D84787" w:rsidRPr="00D84787" w:rsidRDefault="00D84787" w:rsidP="00D84787">
      <w:pPr>
        <w:bidi/>
        <w:jc w:val="both"/>
        <w:rPr>
          <w:rFonts w:cs="David" w:hint="cs"/>
          <w:rtl/>
        </w:rPr>
      </w:pPr>
      <w:r w:rsidRPr="00D84787">
        <w:rPr>
          <w:rFonts w:cs="David" w:hint="cs"/>
          <w:rtl/>
        </w:rPr>
        <w:tab/>
        <w:t xml:space="preserve">אדוני היושב-ראש, אל"ף, אני מתחבר מאוד למה שכרגע העיר מזכיר הכנסת. אנחנו צריכים להבין שאנחנו מציעים כאן במסגרת חוק הכנסת איזשהו תיקון ביניים מאוד חשוב, וכאן אנחנו כבר מגיעים לסיטואציה של הדרך לגיהינום, כידוע, רצופה כוונות טובות. </w:t>
      </w:r>
    </w:p>
    <w:p w14:paraId="5F9A5555" w14:textId="77777777" w:rsidR="00D84787" w:rsidRPr="00D84787" w:rsidRDefault="00D84787" w:rsidP="00D84787">
      <w:pPr>
        <w:bidi/>
        <w:jc w:val="both"/>
        <w:rPr>
          <w:rFonts w:cs="David" w:hint="cs"/>
          <w:rtl/>
        </w:rPr>
      </w:pPr>
    </w:p>
    <w:p w14:paraId="3EC88A00" w14:textId="77777777" w:rsidR="00D84787" w:rsidRPr="00D84787" w:rsidRDefault="00D84787" w:rsidP="00D84787">
      <w:pPr>
        <w:bidi/>
        <w:jc w:val="both"/>
        <w:rPr>
          <w:rFonts w:cs="David" w:hint="cs"/>
          <w:rtl/>
        </w:rPr>
      </w:pPr>
      <w:r w:rsidRPr="00D84787">
        <w:rPr>
          <w:rFonts w:cs="David" w:hint="cs"/>
          <w:rtl/>
        </w:rPr>
        <w:tab/>
        <w:t xml:space="preserve">אם אנחנו עכשיו נתחיל לחשוב כולנו איך לטפל באותם אלה שעושים בר-מצוות ומסיבות בימי שישי, ומזמינים חברי כנסת ושרים, וברור לגמרי שגם מייצגים ומקבלים על כך שכר </w:t>
      </w:r>
      <w:r w:rsidRPr="00D84787">
        <w:rPr>
          <w:rFonts w:cs="David"/>
          <w:rtl/>
        </w:rPr>
        <w:t>–</w:t>
      </w:r>
      <w:r w:rsidRPr="00D84787">
        <w:rPr>
          <w:rFonts w:cs="David" w:hint="cs"/>
          <w:rtl/>
        </w:rPr>
        <w:t xml:space="preserve"> אנחנו נתפרס ולא נצא מזה אף פעם. </w:t>
      </w:r>
    </w:p>
    <w:p w14:paraId="2E62FFF6" w14:textId="77777777" w:rsidR="00D84787" w:rsidRPr="00D84787" w:rsidRDefault="00D84787" w:rsidP="00D84787">
      <w:pPr>
        <w:bidi/>
        <w:jc w:val="both"/>
        <w:rPr>
          <w:rFonts w:cs="David" w:hint="cs"/>
          <w:rtl/>
        </w:rPr>
      </w:pPr>
      <w:r w:rsidRPr="00D84787">
        <w:rPr>
          <w:rFonts w:cs="David" w:hint="cs"/>
          <w:rtl/>
        </w:rPr>
        <w:tab/>
      </w:r>
    </w:p>
    <w:p w14:paraId="270251AB" w14:textId="77777777" w:rsidR="00D84787" w:rsidRPr="00D84787" w:rsidRDefault="00D84787" w:rsidP="00D84787">
      <w:pPr>
        <w:bidi/>
        <w:jc w:val="both"/>
        <w:rPr>
          <w:rFonts w:cs="David" w:hint="cs"/>
          <w:rtl/>
        </w:rPr>
      </w:pPr>
      <w:r w:rsidRPr="00D84787">
        <w:rPr>
          <w:rFonts w:cs="David" w:hint="cs"/>
          <w:rtl/>
        </w:rPr>
        <w:tab/>
        <w:t xml:space="preserve">היתה כאן כוונה </w:t>
      </w:r>
      <w:r w:rsidRPr="00D84787">
        <w:rPr>
          <w:rFonts w:cs="David"/>
          <w:rtl/>
        </w:rPr>
        <w:t>–</w:t>
      </w:r>
      <w:r w:rsidRPr="00D84787">
        <w:rPr>
          <w:rFonts w:cs="David" w:hint="cs"/>
          <w:rtl/>
        </w:rPr>
        <w:t xml:space="preserve"> בעיני, ברוכה </w:t>
      </w:r>
      <w:r w:rsidRPr="00D84787">
        <w:rPr>
          <w:rFonts w:cs="David"/>
          <w:rtl/>
        </w:rPr>
        <w:t>–</w:t>
      </w:r>
      <w:r w:rsidRPr="00D84787">
        <w:rPr>
          <w:rFonts w:cs="David" w:hint="cs"/>
          <w:rtl/>
        </w:rPr>
        <w:t xml:space="preserve"> להסדיר את הנושא שבאמת איכשהו גלש ויצא מכלל שליטה. ואם אנחנו לא נתכנס להסדרת הנושא הזה לפעולות בכנסת, ונחפש מי עשה אצל מישהו בבית פגישה </w:t>
      </w:r>
      <w:r w:rsidRPr="00D84787">
        <w:rPr>
          <w:rFonts w:cs="David"/>
          <w:rtl/>
        </w:rPr>
        <w:t>–</w:t>
      </w:r>
      <w:r w:rsidRPr="00D84787">
        <w:rPr>
          <w:rFonts w:cs="David" w:hint="cs"/>
          <w:rtl/>
        </w:rPr>
        <w:t xml:space="preserve"> לא נחוקק לא במושב הזה ולא במושב הבא.</w:t>
      </w:r>
    </w:p>
    <w:p w14:paraId="1F03C3AC"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6E7659F3" w14:textId="77777777" w:rsidR="00D84787" w:rsidRPr="00D84787" w:rsidRDefault="00D84787" w:rsidP="00D84787">
      <w:pPr>
        <w:bidi/>
        <w:jc w:val="both"/>
        <w:rPr>
          <w:rFonts w:cs="David" w:hint="cs"/>
          <w:rtl/>
        </w:rPr>
      </w:pPr>
    </w:p>
    <w:p w14:paraId="4D65AF85" w14:textId="77777777" w:rsidR="00D84787" w:rsidRPr="00D84787" w:rsidRDefault="00D84787" w:rsidP="00D84787">
      <w:pPr>
        <w:bidi/>
        <w:jc w:val="both"/>
        <w:rPr>
          <w:rFonts w:cs="David" w:hint="cs"/>
          <w:rtl/>
        </w:rPr>
      </w:pPr>
      <w:r w:rsidRPr="00D84787">
        <w:rPr>
          <w:rFonts w:cs="David" w:hint="cs"/>
          <w:rtl/>
        </w:rPr>
        <w:tab/>
        <w:t xml:space="preserve">חזק וברוך. </w:t>
      </w:r>
    </w:p>
    <w:p w14:paraId="510B5F0D"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אסתרינה טרטמן:</w:t>
      </w:r>
    </w:p>
    <w:p w14:paraId="3C4A587B" w14:textId="77777777" w:rsidR="00D84787" w:rsidRPr="00D84787" w:rsidRDefault="00D84787" w:rsidP="00D84787">
      <w:pPr>
        <w:pStyle w:val="Heading5"/>
        <w:rPr>
          <w:rFonts w:hint="cs"/>
          <w:sz w:val="24"/>
          <w:rtl/>
        </w:rPr>
      </w:pPr>
    </w:p>
    <w:p w14:paraId="0B312999" w14:textId="77777777" w:rsidR="00D84787" w:rsidRPr="00D84787" w:rsidRDefault="00D84787" w:rsidP="00D84787">
      <w:pPr>
        <w:bidi/>
        <w:jc w:val="both"/>
        <w:rPr>
          <w:rFonts w:cs="David" w:hint="cs"/>
          <w:rtl/>
        </w:rPr>
      </w:pPr>
      <w:r w:rsidRPr="00D84787">
        <w:rPr>
          <w:rFonts w:cs="David" w:hint="cs"/>
          <w:rtl/>
        </w:rPr>
        <w:tab/>
        <w:t xml:space="preserve"> אני, בעיקרון, מצטרפת לדעת קודמי. אנחנו צריכים להתכנס סביב החוק שמונח על שולחננו. די לי לפתוח את החוק ולראות שאנחנו מדברים על: "לא יפעל שדלן בכנסת ישראל", "המבקש לפעול כשדלן בכנסת" </w:t>
      </w:r>
      <w:r w:rsidRPr="00D84787">
        <w:rPr>
          <w:rFonts w:cs="David"/>
          <w:rtl/>
        </w:rPr>
        <w:t>–</w:t>
      </w:r>
      <w:r w:rsidRPr="00D84787">
        <w:rPr>
          <w:rFonts w:cs="David" w:hint="cs"/>
          <w:rtl/>
        </w:rPr>
        <w:t xml:space="preserve"> בואו נסתופף חזרה לחוק. החוק לכשעצמו מבורך בתוך הבית הזה, אין סיבה לגלוש עכשיו לתחומים שמעבר לזה.</w:t>
      </w:r>
    </w:p>
    <w:p w14:paraId="78158DEC"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6DF2918A" w14:textId="77777777" w:rsidR="00D84787" w:rsidRPr="00D84787" w:rsidRDefault="00D84787" w:rsidP="00D84787">
      <w:pPr>
        <w:bidi/>
        <w:jc w:val="both"/>
        <w:rPr>
          <w:rFonts w:cs="David" w:hint="cs"/>
          <w:rtl/>
        </w:rPr>
      </w:pPr>
    </w:p>
    <w:p w14:paraId="0DC65040" w14:textId="77777777" w:rsidR="00D84787" w:rsidRPr="00D84787" w:rsidRDefault="00D84787" w:rsidP="00D84787">
      <w:pPr>
        <w:bidi/>
        <w:jc w:val="both"/>
        <w:rPr>
          <w:rFonts w:cs="David" w:hint="cs"/>
          <w:rtl/>
        </w:rPr>
      </w:pPr>
      <w:r w:rsidRPr="00D84787">
        <w:rPr>
          <w:rFonts w:cs="David" w:hint="cs"/>
          <w:rtl/>
        </w:rPr>
        <w:tab/>
        <w:t>אני רוצה לפנות למציעים. האם אתם מקבלים את העמדה הזאת להישאר?</w:t>
      </w:r>
    </w:p>
    <w:p w14:paraId="0C015722"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2A786974" w14:textId="77777777" w:rsidR="00D84787" w:rsidRPr="00D84787" w:rsidRDefault="00D84787" w:rsidP="00D84787">
      <w:pPr>
        <w:bidi/>
        <w:jc w:val="both"/>
        <w:rPr>
          <w:rFonts w:cs="David" w:hint="cs"/>
          <w:u w:val="single"/>
          <w:rtl/>
        </w:rPr>
      </w:pPr>
    </w:p>
    <w:p w14:paraId="68724029" w14:textId="77777777" w:rsidR="00D84787" w:rsidRPr="00D84787" w:rsidRDefault="00D84787" w:rsidP="00D84787">
      <w:pPr>
        <w:bidi/>
        <w:jc w:val="both"/>
        <w:rPr>
          <w:rFonts w:cs="David" w:hint="cs"/>
          <w:rtl/>
        </w:rPr>
      </w:pPr>
      <w:r w:rsidRPr="00D84787">
        <w:rPr>
          <w:rFonts w:cs="David" w:hint="cs"/>
          <w:rtl/>
        </w:rPr>
        <w:tab/>
        <w:t>אני קיבלתי את הערת סגן היושב-ראש - לאחר שנועצתי ביועצת המשפטית.</w:t>
      </w:r>
    </w:p>
    <w:p w14:paraId="02144781"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5F07D4D6" w14:textId="77777777" w:rsidR="00D84787" w:rsidRPr="00D84787" w:rsidRDefault="00D84787" w:rsidP="00D84787">
      <w:pPr>
        <w:bidi/>
        <w:jc w:val="both"/>
        <w:rPr>
          <w:rFonts w:cs="David" w:hint="cs"/>
          <w:rtl/>
        </w:rPr>
      </w:pPr>
    </w:p>
    <w:p w14:paraId="4A7CFFB1" w14:textId="77777777" w:rsidR="00D84787" w:rsidRPr="00D84787" w:rsidRDefault="00D84787" w:rsidP="00D84787">
      <w:pPr>
        <w:bidi/>
        <w:jc w:val="both"/>
        <w:rPr>
          <w:rFonts w:cs="David" w:hint="cs"/>
          <w:rtl/>
        </w:rPr>
      </w:pPr>
      <w:r w:rsidRPr="00D84787">
        <w:rPr>
          <w:rFonts w:cs="David" w:hint="cs"/>
          <w:rtl/>
        </w:rPr>
        <w:tab/>
        <w:t xml:space="preserve">חברת הכנסת שלי יחימוביץ', אני שואל אותך. </w:t>
      </w:r>
    </w:p>
    <w:p w14:paraId="386A1400"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588E10A7" w14:textId="77777777" w:rsidR="00D84787" w:rsidRPr="00D84787" w:rsidRDefault="00D84787" w:rsidP="00D84787">
      <w:pPr>
        <w:pStyle w:val="Heading5"/>
        <w:rPr>
          <w:rFonts w:hint="cs"/>
          <w:sz w:val="24"/>
          <w:rtl/>
        </w:rPr>
      </w:pPr>
    </w:p>
    <w:p w14:paraId="5D21A98A" w14:textId="77777777" w:rsidR="00D84787" w:rsidRPr="00D84787" w:rsidRDefault="00D84787" w:rsidP="00D84787">
      <w:pPr>
        <w:bidi/>
        <w:jc w:val="both"/>
        <w:rPr>
          <w:rFonts w:cs="David" w:hint="cs"/>
          <w:rtl/>
        </w:rPr>
      </w:pPr>
      <w:r w:rsidRPr="00D84787">
        <w:rPr>
          <w:rFonts w:cs="David" w:hint="cs"/>
          <w:rtl/>
        </w:rPr>
        <w:tab/>
        <w:t xml:space="preserve"> קודם כול, הדברים שהעלתה חברת הכנסת גלאון </w:t>
      </w:r>
      <w:r w:rsidRPr="00D84787">
        <w:rPr>
          <w:rFonts w:cs="David"/>
          <w:rtl/>
        </w:rPr>
        <w:t>–</w:t>
      </w:r>
      <w:r w:rsidRPr="00D84787">
        <w:rPr>
          <w:rFonts w:cs="David" w:hint="cs"/>
          <w:rtl/>
        </w:rPr>
        <w:t xml:space="preserve"> יש בהם טעם רב ביותר. </w:t>
      </w:r>
    </w:p>
    <w:p w14:paraId="6F71E8EC"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0001A51E" w14:textId="77777777" w:rsidR="00D84787" w:rsidRPr="00D84787" w:rsidRDefault="00D84787" w:rsidP="00D84787">
      <w:pPr>
        <w:bidi/>
        <w:jc w:val="both"/>
        <w:rPr>
          <w:rFonts w:cs="David" w:hint="cs"/>
          <w:rtl/>
        </w:rPr>
      </w:pPr>
    </w:p>
    <w:p w14:paraId="5A281B48" w14:textId="77777777" w:rsidR="00D84787" w:rsidRPr="00D84787" w:rsidRDefault="00D84787" w:rsidP="00D84787">
      <w:pPr>
        <w:bidi/>
        <w:jc w:val="both"/>
        <w:rPr>
          <w:rFonts w:cs="David" w:hint="cs"/>
          <w:rtl/>
        </w:rPr>
      </w:pPr>
      <w:r w:rsidRPr="00D84787">
        <w:rPr>
          <w:rFonts w:cs="David" w:hint="cs"/>
          <w:rtl/>
        </w:rPr>
        <w:tab/>
        <w:t xml:space="preserve">אנחנו לא פסלנו אותם על הסף. </w:t>
      </w:r>
    </w:p>
    <w:p w14:paraId="4FAB7984"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006194EC" w14:textId="77777777" w:rsidR="00D84787" w:rsidRPr="00D84787" w:rsidRDefault="00D84787" w:rsidP="00D84787">
      <w:pPr>
        <w:pStyle w:val="Heading5"/>
        <w:rPr>
          <w:rFonts w:hint="cs"/>
          <w:sz w:val="24"/>
          <w:rtl/>
        </w:rPr>
      </w:pPr>
    </w:p>
    <w:p w14:paraId="3A9ADEA7" w14:textId="77777777" w:rsidR="00D84787" w:rsidRPr="00D84787" w:rsidRDefault="00D84787" w:rsidP="00D84787">
      <w:pPr>
        <w:bidi/>
        <w:jc w:val="both"/>
        <w:rPr>
          <w:rFonts w:cs="David" w:hint="cs"/>
          <w:rtl/>
        </w:rPr>
      </w:pPr>
      <w:r w:rsidRPr="00D84787">
        <w:rPr>
          <w:rFonts w:cs="David" w:hint="cs"/>
          <w:rtl/>
        </w:rPr>
        <w:tab/>
        <w:t xml:space="preserve"> ואני מודה ואני עונה על השאלה ששאלת לפני כמה דקות. כשבאנו לחוקק את החוק, התכוונו לזירת הפעולה שהיא משכן הכנסת. ולא עלה על דעתי </w:t>
      </w:r>
      <w:r w:rsidRPr="00D84787">
        <w:rPr>
          <w:rFonts w:cs="David"/>
          <w:rtl/>
        </w:rPr>
        <w:t>–</w:t>
      </w:r>
      <w:r w:rsidRPr="00D84787">
        <w:rPr>
          <w:rFonts w:cs="David" w:hint="cs"/>
          <w:rtl/>
        </w:rPr>
        <w:t xml:space="preserve"> בגלל שאני  יודעת את מגבלותיי- שאני יכולה לשלוט בקוקטילים ובמפגשים ובמשחקי הכדורעף בים.</w:t>
      </w:r>
    </w:p>
    <w:p w14:paraId="625C79FE"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10C0FEE3" w14:textId="77777777" w:rsidR="00D84787" w:rsidRPr="00D84787" w:rsidRDefault="00D84787" w:rsidP="00D84787">
      <w:pPr>
        <w:bidi/>
        <w:jc w:val="both"/>
        <w:rPr>
          <w:rFonts w:cs="David" w:hint="cs"/>
          <w:rtl/>
        </w:rPr>
      </w:pPr>
    </w:p>
    <w:p w14:paraId="56FEF65F" w14:textId="77777777" w:rsidR="00D84787" w:rsidRPr="00D84787" w:rsidRDefault="00D84787" w:rsidP="00D84787">
      <w:pPr>
        <w:bidi/>
        <w:jc w:val="both"/>
        <w:rPr>
          <w:rFonts w:cs="David" w:hint="cs"/>
          <w:rtl/>
        </w:rPr>
      </w:pPr>
      <w:r w:rsidRPr="00D84787">
        <w:rPr>
          <w:rFonts w:cs="David" w:hint="cs"/>
          <w:rtl/>
        </w:rPr>
        <w:tab/>
        <w:t xml:space="preserve">הלוואי ונשלוט בכנסת. הלוואי. </w:t>
      </w:r>
    </w:p>
    <w:p w14:paraId="0E3E854A"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0F8C1525" w14:textId="77777777" w:rsidR="00D84787" w:rsidRPr="00D84787" w:rsidRDefault="00D84787" w:rsidP="00D84787">
      <w:pPr>
        <w:pStyle w:val="Heading5"/>
        <w:rPr>
          <w:rFonts w:hint="cs"/>
          <w:sz w:val="24"/>
          <w:rtl/>
        </w:rPr>
      </w:pPr>
    </w:p>
    <w:p w14:paraId="0C13D4D5" w14:textId="77777777" w:rsidR="00D84787" w:rsidRPr="00D84787" w:rsidRDefault="00D84787" w:rsidP="00D84787">
      <w:pPr>
        <w:bidi/>
        <w:jc w:val="both"/>
        <w:rPr>
          <w:rFonts w:cs="David" w:hint="cs"/>
          <w:rtl/>
        </w:rPr>
      </w:pPr>
      <w:r w:rsidRPr="00D84787">
        <w:rPr>
          <w:rFonts w:cs="David" w:hint="cs"/>
          <w:rtl/>
        </w:rPr>
        <w:tab/>
        <w:t xml:space="preserve"> עוד דבר אני אציין </w:t>
      </w:r>
      <w:r w:rsidRPr="00D84787">
        <w:rPr>
          <w:rFonts w:cs="David"/>
          <w:rtl/>
        </w:rPr>
        <w:t>–</w:t>
      </w:r>
      <w:r w:rsidRPr="00D84787">
        <w:rPr>
          <w:rFonts w:cs="David" w:hint="cs"/>
          <w:rtl/>
        </w:rPr>
        <w:t xml:space="preserve"> החוק הזה לא מספק אותי, כמחוקקת. הוא באמת באמת מינימליסטי, אבל בואו נעביר אותו. בואו נתחיל במינימום הזה.</w:t>
      </w:r>
    </w:p>
    <w:p w14:paraId="6FD89F2E" w14:textId="77777777" w:rsidR="00D84787" w:rsidRPr="00D84787" w:rsidRDefault="00D84787" w:rsidP="00D84787">
      <w:pPr>
        <w:bidi/>
        <w:jc w:val="both"/>
        <w:rPr>
          <w:rFonts w:cs="David" w:hint="cs"/>
          <w:rtl/>
        </w:rPr>
      </w:pPr>
      <w:r w:rsidRPr="00D84787">
        <w:rPr>
          <w:rFonts w:cs="David"/>
          <w:rtl/>
        </w:rPr>
        <w:br/>
      </w:r>
    </w:p>
    <w:p w14:paraId="645FA391" w14:textId="77777777" w:rsidR="00D84787" w:rsidRPr="00D84787" w:rsidRDefault="00D84787" w:rsidP="00D84787">
      <w:pPr>
        <w:bidi/>
        <w:jc w:val="both"/>
        <w:rPr>
          <w:rFonts w:cs="David" w:hint="cs"/>
          <w:rtl/>
        </w:rPr>
      </w:pPr>
    </w:p>
    <w:p w14:paraId="4412D541" w14:textId="77777777" w:rsidR="00D84787" w:rsidRPr="00D84787" w:rsidRDefault="00D84787" w:rsidP="00D84787">
      <w:pPr>
        <w:bidi/>
        <w:jc w:val="both"/>
        <w:rPr>
          <w:rFonts w:cs="David" w:hint="cs"/>
          <w:rtl/>
        </w:rPr>
      </w:pPr>
    </w:p>
    <w:p w14:paraId="218C07D1" w14:textId="77777777" w:rsidR="00D84787" w:rsidRPr="00D84787" w:rsidRDefault="00D84787" w:rsidP="00D84787">
      <w:pPr>
        <w:bidi/>
        <w:jc w:val="both"/>
        <w:rPr>
          <w:rFonts w:cs="David" w:hint="cs"/>
          <w:rtl/>
        </w:rPr>
      </w:pPr>
    </w:p>
    <w:p w14:paraId="1414914E" w14:textId="77777777" w:rsidR="00D84787" w:rsidRDefault="00D84787" w:rsidP="00D84787">
      <w:pPr>
        <w:bidi/>
        <w:jc w:val="both"/>
        <w:rPr>
          <w:rFonts w:cs="David" w:hint="cs"/>
          <w:u w:val="single"/>
          <w:rtl/>
        </w:rPr>
      </w:pPr>
    </w:p>
    <w:p w14:paraId="74170F89" w14:textId="77777777" w:rsidR="00D84787" w:rsidRDefault="00D84787" w:rsidP="00D84787">
      <w:pPr>
        <w:bidi/>
        <w:jc w:val="both"/>
        <w:rPr>
          <w:rFonts w:cs="David" w:hint="cs"/>
          <w:u w:val="single"/>
          <w:rtl/>
        </w:rPr>
      </w:pPr>
    </w:p>
    <w:p w14:paraId="33BBEF6F" w14:textId="77777777" w:rsidR="00D84787" w:rsidRDefault="00D84787" w:rsidP="00D84787">
      <w:pPr>
        <w:bidi/>
        <w:jc w:val="both"/>
        <w:rPr>
          <w:rFonts w:cs="David" w:hint="cs"/>
          <w:u w:val="single"/>
          <w:rtl/>
        </w:rPr>
      </w:pPr>
    </w:p>
    <w:p w14:paraId="4BDD481F" w14:textId="77777777" w:rsidR="00D84787" w:rsidRDefault="00D84787" w:rsidP="00D84787">
      <w:pPr>
        <w:bidi/>
        <w:jc w:val="both"/>
        <w:rPr>
          <w:rFonts w:cs="David" w:hint="cs"/>
          <w:u w:val="single"/>
          <w:rtl/>
        </w:rPr>
      </w:pPr>
    </w:p>
    <w:p w14:paraId="03249C17"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2E84D521" w14:textId="77777777" w:rsidR="00D84787" w:rsidRPr="00D84787" w:rsidRDefault="00D84787" w:rsidP="00D84787">
      <w:pPr>
        <w:bidi/>
        <w:jc w:val="both"/>
        <w:rPr>
          <w:rFonts w:cs="David" w:hint="cs"/>
          <w:rtl/>
        </w:rPr>
      </w:pPr>
    </w:p>
    <w:p w14:paraId="38F1245D" w14:textId="77777777" w:rsidR="00D84787" w:rsidRPr="00D84787" w:rsidRDefault="00D84787" w:rsidP="00D84787">
      <w:pPr>
        <w:bidi/>
        <w:jc w:val="both"/>
        <w:rPr>
          <w:rFonts w:cs="David" w:hint="cs"/>
          <w:rtl/>
        </w:rPr>
      </w:pPr>
      <w:r w:rsidRPr="00D84787">
        <w:rPr>
          <w:rFonts w:cs="David" w:hint="cs"/>
          <w:rtl/>
        </w:rPr>
        <w:tab/>
        <w:t xml:space="preserve">לזה, לי יש תשובה בכל אופן. אני חושב שכמו כל דבר </w:t>
      </w:r>
      <w:r w:rsidRPr="00D84787">
        <w:rPr>
          <w:rFonts w:cs="David"/>
          <w:rtl/>
        </w:rPr>
        <w:t>–</w:t>
      </w:r>
      <w:r w:rsidRPr="00D84787">
        <w:rPr>
          <w:rFonts w:cs="David" w:hint="cs"/>
          <w:rtl/>
        </w:rPr>
        <w:t xml:space="preserve"> כפי שאמרתי לכם פה בוועדה </w:t>
      </w:r>
      <w:r w:rsidRPr="00D84787">
        <w:rPr>
          <w:rFonts w:cs="David"/>
          <w:rtl/>
        </w:rPr>
        <w:t>–</w:t>
      </w:r>
      <w:r w:rsidRPr="00D84787">
        <w:rPr>
          <w:rFonts w:cs="David" w:hint="cs"/>
          <w:rtl/>
        </w:rPr>
        <w:t xml:space="preserve"> החוק הזה ינוע. תוך כדי תנועה, נראה שצריך תיקונים כאלה ואחרים </w:t>
      </w:r>
      <w:r w:rsidRPr="00D84787">
        <w:rPr>
          <w:rFonts w:cs="David"/>
          <w:rtl/>
        </w:rPr>
        <w:t>–</w:t>
      </w:r>
      <w:r w:rsidRPr="00D84787">
        <w:rPr>
          <w:rFonts w:cs="David" w:hint="cs"/>
          <w:rtl/>
        </w:rPr>
        <w:t xml:space="preserve"> נעשה אותם. לא צריך כרגע לקפוץ על דברים שאנחנו לא יודעים מה יקרה בהם. </w:t>
      </w:r>
    </w:p>
    <w:p w14:paraId="160CD84F"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05D2FDFC" w14:textId="77777777" w:rsidR="00D84787" w:rsidRPr="00D84787" w:rsidRDefault="00D84787" w:rsidP="00D84787">
      <w:pPr>
        <w:pStyle w:val="Heading5"/>
        <w:rPr>
          <w:rFonts w:hint="cs"/>
          <w:sz w:val="24"/>
          <w:rtl/>
        </w:rPr>
      </w:pPr>
    </w:p>
    <w:p w14:paraId="0A665144" w14:textId="77777777" w:rsidR="00D84787" w:rsidRPr="00D84787" w:rsidRDefault="00D84787" w:rsidP="00D84787">
      <w:pPr>
        <w:bidi/>
        <w:jc w:val="both"/>
        <w:rPr>
          <w:rFonts w:cs="David" w:hint="cs"/>
          <w:rtl/>
        </w:rPr>
      </w:pPr>
      <w:r w:rsidRPr="00D84787">
        <w:rPr>
          <w:rFonts w:cs="David" w:hint="cs"/>
          <w:rtl/>
        </w:rPr>
        <w:tab/>
        <w:t xml:space="preserve"> אני מצטרפת לחבר הכנסת יולי אדלשטיין בעניין הזה. </w:t>
      </w:r>
    </w:p>
    <w:p w14:paraId="12485155"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דפנה כהן:</w:t>
      </w:r>
    </w:p>
    <w:p w14:paraId="7B64E31F" w14:textId="77777777" w:rsidR="00D84787" w:rsidRPr="00D84787" w:rsidRDefault="00D84787" w:rsidP="00D84787">
      <w:pPr>
        <w:bidi/>
        <w:jc w:val="both"/>
        <w:rPr>
          <w:rFonts w:cs="David" w:hint="cs"/>
          <w:u w:val="single"/>
          <w:rtl/>
        </w:rPr>
      </w:pPr>
    </w:p>
    <w:p w14:paraId="686A13C5" w14:textId="77777777" w:rsidR="00D84787" w:rsidRPr="00D84787" w:rsidRDefault="00D84787" w:rsidP="00D84787">
      <w:pPr>
        <w:bidi/>
        <w:jc w:val="both"/>
        <w:rPr>
          <w:rFonts w:cs="David" w:hint="cs"/>
          <w:rtl/>
        </w:rPr>
      </w:pPr>
      <w:r w:rsidRPr="00D84787">
        <w:rPr>
          <w:rFonts w:cs="David" w:hint="cs"/>
          <w:rtl/>
        </w:rPr>
        <w:tab/>
        <w:t>הערה לגבי הפרסום באינטרנט.</w:t>
      </w:r>
    </w:p>
    <w:p w14:paraId="488561FB"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400CA5DD" w14:textId="77777777" w:rsidR="00D84787" w:rsidRPr="00D84787" w:rsidRDefault="00D84787" w:rsidP="00D84787">
      <w:pPr>
        <w:bidi/>
        <w:jc w:val="both"/>
        <w:rPr>
          <w:rFonts w:cs="David" w:hint="cs"/>
          <w:rtl/>
        </w:rPr>
      </w:pPr>
    </w:p>
    <w:p w14:paraId="4043D44B" w14:textId="77777777" w:rsidR="00D84787" w:rsidRPr="00D84787" w:rsidRDefault="00D84787" w:rsidP="00D84787">
      <w:pPr>
        <w:bidi/>
        <w:jc w:val="both"/>
        <w:rPr>
          <w:rFonts w:cs="David" w:hint="cs"/>
          <w:rtl/>
        </w:rPr>
      </w:pPr>
      <w:r w:rsidRPr="00D84787">
        <w:rPr>
          <w:rFonts w:cs="David" w:hint="cs"/>
          <w:rtl/>
        </w:rPr>
        <w:tab/>
        <w:t>עוד לא הגענו.</w:t>
      </w:r>
    </w:p>
    <w:p w14:paraId="05342641"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דפנה כהן:</w:t>
      </w:r>
    </w:p>
    <w:p w14:paraId="3CAC3965" w14:textId="77777777" w:rsidR="00D84787" w:rsidRPr="00D84787" w:rsidRDefault="00D84787" w:rsidP="00D84787">
      <w:pPr>
        <w:bidi/>
        <w:jc w:val="both"/>
        <w:rPr>
          <w:rFonts w:cs="David" w:hint="cs"/>
          <w:u w:val="single"/>
          <w:rtl/>
        </w:rPr>
      </w:pPr>
    </w:p>
    <w:p w14:paraId="3622B0DB" w14:textId="77777777" w:rsidR="00D84787" w:rsidRPr="00D84787" w:rsidRDefault="00D84787" w:rsidP="00D84787">
      <w:pPr>
        <w:bidi/>
        <w:jc w:val="both"/>
        <w:rPr>
          <w:rFonts w:cs="David" w:hint="cs"/>
          <w:rtl/>
        </w:rPr>
      </w:pPr>
      <w:r w:rsidRPr="00D84787">
        <w:rPr>
          <w:rFonts w:cs="David" w:hint="cs"/>
          <w:rtl/>
        </w:rPr>
        <w:tab/>
        <w:t xml:space="preserve">כן, אבל מאחר שרוצים להוציא את מי שלא מגיע לכנסת, אני חושבת שבעניין הזה צריך לחשוב שלא מדובר פה רק בהיתר. לגבי היתר ופעילות בכנסת </w:t>
      </w:r>
      <w:r w:rsidRPr="00D84787">
        <w:rPr>
          <w:rFonts w:cs="David"/>
          <w:rtl/>
        </w:rPr>
        <w:t>–</w:t>
      </w:r>
      <w:r w:rsidRPr="00D84787">
        <w:rPr>
          <w:rFonts w:cs="David" w:hint="cs"/>
          <w:rtl/>
        </w:rPr>
        <w:t xml:space="preserve"> ברור. החוק לא מתמקד רק בהיתר. </w:t>
      </w:r>
    </w:p>
    <w:p w14:paraId="6BE7A13D"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30219FA4" w14:textId="77777777" w:rsidR="00D84787" w:rsidRPr="00D84787" w:rsidRDefault="00D84787" w:rsidP="00D84787">
      <w:pPr>
        <w:bidi/>
        <w:jc w:val="both"/>
        <w:rPr>
          <w:rFonts w:cs="David" w:hint="cs"/>
          <w:rtl/>
        </w:rPr>
      </w:pPr>
    </w:p>
    <w:p w14:paraId="14F6216F" w14:textId="77777777" w:rsidR="00D84787" w:rsidRPr="00D84787" w:rsidRDefault="00D84787" w:rsidP="00D84787">
      <w:pPr>
        <w:bidi/>
        <w:jc w:val="both"/>
        <w:rPr>
          <w:rFonts w:cs="David" w:hint="cs"/>
          <w:rtl/>
        </w:rPr>
      </w:pPr>
      <w:r w:rsidRPr="00D84787">
        <w:rPr>
          <w:rFonts w:cs="David" w:hint="cs"/>
          <w:rtl/>
        </w:rPr>
        <w:tab/>
        <w:t>סליחה, הדוברת היא לוביסטית של.</w:t>
      </w:r>
    </w:p>
    <w:p w14:paraId="416D6469"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דפנה כהן:</w:t>
      </w:r>
    </w:p>
    <w:p w14:paraId="1CB1D5C1" w14:textId="77777777" w:rsidR="00D84787" w:rsidRPr="00D84787" w:rsidRDefault="00D84787" w:rsidP="00D84787">
      <w:pPr>
        <w:bidi/>
        <w:jc w:val="both"/>
        <w:rPr>
          <w:rFonts w:cs="David" w:hint="cs"/>
          <w:rtl/>
        </w:rPr>
      </w:pPr>
    </w:p>
    <w:p w14:paraId="6D621D22" w14:textId="77777777" w:rsidR="00D84787" w:rsidRPr="00D84787" w:rsidRDefault="00D84787" w:rsidP="00D84787">
      <w:pPr>
        <w:bidi/>
        <w:jc w:val="both"/>
        <w:rPr>
          <w:rFonts w:cs="David" w:hint="cs"/>
          <w:rtl/>
        </w:rPr>
      </w:pPr>
      <w:r w:rsidRPr="00D84787">
        <w:rPr>
          <w:rFonts w:cs="David" w:hint="cs"/>
          <w:rtl/>
        </w:rPr>
        <w:tab/>
        <w:t xml:space="preserve">כהן רימון כהן. לגבי הפרסום באינטרנט </w:t>
      </w:r>
      <w:r w:rsidRPr="00D84787">
        <w:rPr>
          <w:rFonts w:cs="David"/>
          <w:rtl/>
        </w:rPr>
        <w:t>–</w:t>
      </w:r>
      <w:r w:rsidRPr="00D84787">
        <w:rPr>
          <w:rFonts w:cs="David" w:hint="cs"/>
          <w:rtl/>
        </w:rPr>
        <w:t xml:space="preserve"> כי אתם מדברים פה על עניינים עקרוניים </w:t>
      </w:r>
      <w:r w:rsidRPr="00D84787">
        <w:rPr>
          <w:rFonts w:cs="David"/>
          <w:rtl/>
        </w:rPr>
        <w:t>–</w:t>
      </w:r>
      <w:r w:rsidRPr="00D84787">
        <w:rPr>
          <w:rFonts w:cs="David" w:hint="cs"/>
          <w:rtl/>
        </w:rPr>
        <w:t xml:space="preserve"> אני חושבת שאם חשובה לכם שקיפות, אז בוודאי שחשוב גם לנו לדעת מי הגורמים שעוד פעילים בנושאים שאנחנו עוסקים בהם. </w:t>
      </w:r>
    </w:p>
    <w:p w14:paraId="6804A141"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14AB16DA" w14:textId="77777777" w:rsidR="00D84787" w:rsidRPr="00D84787" w:rsidRDefault="00D84787" w:rsidP="00D84787">
      <w:pPr>
        <w:bidi/>
        <w:jc w:val="both"/>
        <w:rPr>
          <w:rFonts w:cs="David" w:hint="cs"/>
          <w:rtl/>
        </w:rPr>
      </w:pPr>
    </w:p>
    <w:p w14:paraId="029873AE" w14:textId="77777777" w:rsidR="00D84787" w:rsidRPr="00D84787" w:rsidRDefault="00D84787" w:rsidP="00D84787">
      <w:pPr>
        <w:bidi/>
        <w:jc w:val="both"/>
        <w:rPr>
          <w:rFonts w:cs="David" w:hint="cs"/>
          <w:rtl/>
        </w:rPr>
      </w:pPr>
      <w:r w:rsidRPr="00D84787">
        <w:rPr>
          <w:rFonts w:cs="David" w:hint="cs"/>
          <w:rtl/>
        </w:rPr>
        <w:tab/>
        <w:t xml:space="preserve">חזרנו והתכנסנו שוב לבניין הכנסת. על זה אנחנו מדברים כרגע. </w:t>
      </w:r>
    </w:p>
    <w:p w14:paraId="2D9A7C74" w14:textId="77777777" w:rsidR="00D84787" w:rsidRPr="00D84787" w:rsidRDefault="00D84787" w:rsidP="00D84787">
      <w:pPr>
        <w:bidi/>
        <w:jc w:val="both"/>
        <w:rPr>
          <w:rFonts w:cs="David" w:hint="cs"/>
          <w:rtl/>
        </w:rPr>
      </w:pPr>
    </w:p>
    <w:p w14:paraId="1AA5485C" w14:textId="77777777" w:rsidR="00D84787" w:rsidRPr="00D84787" w:rsidRDefault="00D84787" w:rsidP="00D84787">
      <w:pPr>
        <w:bidi/>
        <w:jc w:val="both"/>
        <w:rPr>
          <w:rFonts w:cs="David" w:hint="cs"/>
          <w:rtl/>
        </w:rPr>
      </w:pPr>
      <w:r w:rsidRPr="00D84787">
        <w:rPr>
          <w:rFonts w:cs="David" w:hint="cs"/>
          <w:u w:val="single"/>
          <w:rtl/>
        </w:rPr>
        <w:t>יעל גויסקי:</w:t>
      </w:r>
    </w:p>
    <w:p w14:paraId="51D5B036" w14:textId="77777777" w:rsidR="00D84787" w:rsidRPr="00D84787" w:rsidRDefault="00D84787" w:rsidP="00D84787">
      <w:pPr>
        <w:bidi/>
        <w:jc w:val="both"/>
        <w:rPr>
          <w:rFonts w:cs="David" w:hint="cs"/>
          <w:rtl/>
        </w:rPr>
      </w:pPr>
    </w:p>
    <w:p w14:paraId="0DD5E9B4" w14:textId="77777777" w:rsidR="00D84787" w:rsidRPr="00D84787" w:rsidRDefault="00D84787" w:rsidP="00D84787">
      <w:pPr>
        <w:bidi/>
        <w:jc w:val="both"/>
        <w:rPr>
          <w:rFonts w:cs="David" w:hint="cs"/>
          <w:rtl/>
        </w:rPr>
      </w:pPr>
      <w:r w:rsidRPr="00D84787">
        <w:rPr>
          <w:rFonts w:cs="David" w:hint="cs"/>
          <w:rtl/>
        </w:rPr>
        <w:tab/>
        <w:t xml:space="preserve">יעל גויסקי, לשכת עורכי-הדין. גם אני מתחברת למה שחברת הכנסת גלאון אמרה, כי בסופו של דבר המטרה העיקרית לאתר את אותם שדלנים שעושים לובינג ושכנוע חברי הכנסת. </w:t>
      </w:r>
    </w:p>
    <w:p w14:paraId="627348F3" w14:textId="77777777" w:rsidR="00D84787" w:rsidRPr="00D84787" w:rsidRDefault="00D84787" w:rsidP="00D84787">
      <w:pPr>
        <w:bidi/>
        <w:jc w:val="both"/>
        <w:rPr>
          <w:rFonts w:cs="David" w:hint="cs"/>
          <w:rtl/>
        </w:rPr>
      </w:pPr>
    </w:p>
    <w:p w14:paraId="7BC272B5" w14:textId="77777777" w:rsidR="00D84787" w:rsidRPr="00D84787" w:rsidRDefault="00D84787" w:rsidP="00D84787">
      <w:pPr>
        <w:bidi/>
        <w:jc w:val="both"/>
        <w:rPr>
          <w:rFonts w:cs="David" w:hint="cs"/>
          <w:rtl/>
        </w:rPr>
      </w:pPr>
      <w:r w:rsidRPr="00D84787">
        <w:rPr>
          <w:rFonts w:cs="David" w:hint="cs"/>
          <w:rtl/>
        </w:rPr>
        <w:tab/>
        <w:t xml:space="preserve">מה לגבי עורך-דין שמגיע בשם חברת לובינג למען לקוח? הם טוענים שלא חל כי הוא לא שדלן, לצורך העניין. </w:t>
      </w:r>
    </w:p>
    <w:p w14:paraId="6DB78130"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33E3FCF5" w14:textId="77777777" w:rsidR="00D84787" w:rsidRPr="00D84787" w:rsidRDefault="00D84787" w:rsidP="00D84787">
      <w:pPr>
        <w:pStyle w:val="Heading5"/>
        <w:rPr>
          <w:rFonts w:hint="cs"/>
          <w:sz w:val="24"/>
          <w:rtl/>
        </w:rPr>
      </w:pPr>
    </w:p>
    <w:p w14:paraId="4C6C19D8" w14:textId="77777777" w:rsidR="00D84787" w:rsidRPr="00D84787" w:rsidRDefault="00D84787" w:rsidP="00D84787">
      <w:pPr>
        <w:bidi/>
        <w:jc w:val="both"/>
        <w:rPr>
          <w:rFonts w:cs="David" w:hint="cs"/>
          <w:rtl/>
        </w:rPr>
      </w:pPr>
      <w:r w:rsidRPr="00D84787">
        <w:rPr>
          <w:rFonts w:cs="David" w:hint="cs"/>
          <w:rtl/>
        </w:rPr>
        <w:tab/>
        <w:t xml:space="preserve"> אנחנו לא מדברים על זה עכשיו. </w:t>
      </w:r>
    </w:p>
    <w:p w14:paraId="6A286150"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יעל גויסקי:</w:t>
      </w:r>
    </w:p>
    <w:p w14:paraId="2A2A1ED8" w14:textId="77777777" w:rsidR="00D84787" w:rsidRPr="00D84787" w:rsidRDefault="00D84787" w:rsidP="00D84787">
      <w:pPr>
        <w:bidi/>
        <w:jc w:val="both"/>
        <w:rPr>
          <w:rFonts w:cs="David" w:hint="cs"/>
          <w:rtl/>
        </w:rPr>
      </w:pPr>
    </w:p>
    <w:p w14:paraId="2CEE03B6" w14:textId="77777777" w:rsidR="00D84787" w:rsidRPr="00D84787" w:rsidRDefault="00D84787" w:rsidP="00D84787">
      <w:pPr>
        <w:bidi/>
        <w:jc w:val="both"/>
        <w:rPr>
          <w:rFonts w:cs="David" w:hint="cs"/>
          <w:rtl/>
        </w:rPr>
      </w:pPr>
      <w:r w:rsidRPr="00D84787">
        <w:rPr>
          <w:rFonts w:cs="David" w:hint="cs"/>
          <w:rtl/>
        </w:rPr>
        <w:tab/>
        <w:t>אנחנו כן מדברים על זה כי אנחנו חוזרים לנושא של העיסוק.</w:t>
      </w:r>
    </w:p>
    <w:p w14:paraId="42111C48"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2576D4B8" w14:textId="77777777" w:rsidR="00D84787" w:rsidRPr="00D84787" w:rsidRDefault="00D84787" w:rsidP="00D84787">
      <w:pPr>
        <w:pStyle w:val="Heading5"/>
        <w:rPr>
          <w:rFonts w:hint="cs"/>
          <w:sz w:val="24"/>
          <w:rtl/>
        </w:rPr>
      </w:pPr>
    </w:p>
    <w:p w14:paraId="5ACB5329" w14:textId="77777777" w:rsidR="00D84787" w:rsidRPr="00D84787" w:rsidRDefault="00D84787" w:rsidP="00D84787">
      <w:pPr>
        <w:bidi/>
        <w:jc w:val="both"/>
        <w:rPr>
          <w:rFonts w:cs="David" w:hint="cs"/>
          <w:rtl/>
        </w:rPr>
      </w:pPr>
      <w:r w:rsidRPr="00D84787">
        <w:rPr>
          <w:rFonts w:cs="David" w:hint="cs"/>
          <w:rtl/>
        </w:rPr>
        <w:tab/>
        <w:t xml:space="preserve">ממש לא. אנחנו עכשיו בעניין אחר. </w:t>
      </w:r>
    </w:p>
    <w:p w14:paraId="45422E33"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16F3405C" w14:textId="77777777" w:rsidR="00D84787" w:rsidRPr="00D84787" w:rsidRDefault="00D84787" w:rsidP="00D84787">
      <w:pPr>
        <w:bidi/>
        <w:jc w:val="both"/>
        <w:rPr>
          <w:rFonts w:cs="David" w:hint="cs"/>
          <w:rtl/>
        </w:rPr>
      </w:pPr>
    </w:p>
    <w:p w14:paraId="0CF8B722" w14:textId="77777777" w:rsidR="00D84787" w:rsidRPr="00D84787" w:rsidRDefault="00D84787" w:rsidP="00D84787">
      <w:pPr>
        <w:bidi/>
        <w:jc w:val="both"/>
        <w:rPr>
          <w:rFonts w:cs="David" w:hint="cs"/>
          <w:rtl/>
        </w:rPr>
      </w:pPr>
      <w:r w:rsidRPr="00D84787">
        <w:rPr>
          <w:rFonts w:cs="David" w:hint="cs"/>
          <w:rtl/>
        </w:rPr>
        <w:tab/>
        <w:t xml:space="preserve">קודם כול, סיכמנו </w:t>
      </w:r>
      <w:r w:rsidRPr="00D84787">
        <w:rPr>
          <w:rFonts w:cs="David"/>
          <w:rtl/>
        </w:rPr>
        <w:t>–</w:t>
      </w:r>
      <w:r w:rsidRPr="00D84787">
        <w:rPr>
          <w:rFonts w:cs="David" w:hint="cs"/>
          <w:rtl/>
        </w:rPr>
        <w:t xml:space="preserve"> אני מקווה על דעת כל החברים </w:t>
      </w:r>
      <w:r w:rsidRPr="00D84787">
        <w:rPr>
          <w:rFonts w:cs="David"/>
          <w:rtl/>
        </w:rPr>
        <w:t>–</w:t>
      </w:r>
      <w:r w:rsidRPr="00D84787">
        <w:rPr>
          <w:rFonts w:cs="David" w:hint="cs"/>
          <w:rtl/>
        </w:rPr>
        <w:t xml:space="preserve"> שאנחנו מתכנסים רק לנושא של הבית הזה. אנחנו לא מתפרסים כרגע על כל הארץ ועל כל העולם. </w:t>
      </w:r>
    </w:p>
    <w:p w14:paraId="3C963F2F" w14:textId="77777777" w:rsidR="00D84787" w:rsidRPr="00D84787" w:rsidRDefault="00D84787" w:rsidP="00D84787">
      <w:pPr>
        <w:pStyle w:val="Heading5"/>
        <w:rPr>
          <w:rFonts w:hint="cs"/>
          <w:sz w:val="24"/>
          <w:rtl/>
        </w:rPr>
      </w:pPr>
    </w:p>
    <w:p w14:paraId="6B02D1E0" w14:textId="77777777" w:rsidR="00D84787" w:rsidRPr="00D84787" w:rsidRDefault="00D84787" w:rsidP="00D84787">
      <w:pPr>
        <w:pStyle w:val="Heading8"/>
        <w:rPr>
          <w:rFonts w:hint="cs"/>
          <w:sz w:val="24"/>
          <w:u w:val="none"/>
          <w:rtl/>
        </w:rPr>
      </w:pPr>
      <w:r w:rsidRPr="00D84787">
        <w:rPr>
          <w:rFonts w:hint="cs"/>
          <w:sz w:val="24"/>
          <w:rtl/>
        </w:rPr>
        <w:t>יעל גויסקי:</w:t>
      </w:r>
    </w:p>
    <w:p w14:paraId="663A7C7A" w14:textId="77777777" w:rsidR="00D84787" w:rsidRPr="00D84787" w:rsidRDefault="00D84787" w:rsidP="00D84787">
      <w:pPr>
        <w:bidi/>
        <w:jc w:val="both"/>
        <w:rPr>
          <w:rFonts w:cs="David" w:hint="cs"/>
          <w:rtl/>
        </w:rPr>
      </w:pPr>
    </w:p>
    <w:p w14:paraId="6CC64922" w14:textId="77777777" w:rsidR="00D84787" w:rsidRPr="00D84787" w:rsidRDefault="00D84787" w:rsidP="00D84787">
      <w:pPr>
        <w:bidi/>
        <w:jc w:val="both"/>
        <w:rPr>
          <w:rFonts w:cs="David" w:hint="cs"/>
          <w:rtl/>
        </w:rPr>
      </w:pPr>
      <w:r w:rsidRPr="00D84787">
        <w:rPr>
          <w:rFonts w:cs="David" w:hint="cs"/>
          <w:rtl/>
        </w:rPr>
        <w:tab/>
        <w:t xml:space="preserve">אני מתייחסת לנושא של עורך-דין שמגיע </w:t>
      </w:r>
      <w:r w:rsidRPr="00D84787">
        <w:rPr>
          <w:rFonts w:cs="David"/>
          <w:rtl/>
        </w:rPr>
        <w:t>–</w:t>
      </w:r>
      <w:r w:rsidRPr="00D84787">
        <w:rPr>
          <w:rFonts w:cs="David" w:hint="cs"/>
          <w:rtl/>
        </w:rPr>
        <w:t xml:space="preserve"> והרבה מחברות הלובינג מביאות גם עורכי-דין . מה קורה? האם אותו עורך-דין לצורך העניין הוא גם שדלן? לפי הבנתי כן. </w:t>
      </w:r>
    </w:p>
    <w:p w14:paraId="0DF07E03"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5E1EF8DA" w14:textId="77777777" w:rsidR="00D84787" w:rsidRPr="00D84787" w:rsidRDefault="00D84787" w:rsidP="00D84787">
      <w:pPr>
        <w:pStyle w:val="Heading5"/>
        <w:rPr>
          <w:rFonts w:hint="cs"/>
          <w:sz w:val="24"/>
          <w:rtl/>
        </w:rPr>
      </w:pPr>
    </w:p>
    <w:p w14:paraId="653DB323" w14:textId="77777777" w:rsidR="00D84787" w:rsidRPr="00D84787" w:rsidRDefault="00D84787" w:rsidP="00D84787">
      <w:pPr>
        <w:bidi/>
        <w:jc w:val="both"/>
        <w:rPr>
          <w:rFonts w:cs="David" w:hint="cs"/>
          <w:rtl/>
        </w:rPr>
      </w:pPr>
      <w:r w:rsidRPr="00D84787">
        <w:rPr>
          <w:rFonts w:cs="David" w:hint="cs"/>
          <w:rtl/>
        </w:rPr>
        <w:tab/>
        <w:t xml:space="preserve"> ברור שכן. דיברנו על זה ארוכות שוב ושוב ושוב. ושוב.</w:t>
      </w:r>
    </w:p>
    <w:p w14:paraId="0B0E2DCB"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ארז גילהר:</w:t>
      </w:r>
    </w:p>
    <w:p w14:paraId="39FF83B0" w14:textId="77777777" w:rsidR="00D84787" w:rsidRPr="00D84787" w:rsidRDefault="00D84787" w:rsidP="00D84787">
      <w:pPr>
        <w:bidi/>
        <w:jc w:val="both"/>
        <w:rPr>
          <w:rFonts w:cs="David" w:hint="cs"/>
          <w:rtl/>
        </w:rPr>
      </w:pPr>
    </w:p>
    <w:p w14:paraId="1A6BC098" w14:textId="77777777" w:rsidR="00D84787" w:rsidRPr="00D84787" w:rsidRDefault="00D84787" w:rsidP="00D84787">
      <w:pPr>
        <w:bidi/>
        <w:jc w:val="both"/>
        <w:rPr>
          <w:rFonts w:cs="David" w:hint="cs"/>
          <w:rtl/>
        </w:rPr>
      </w:pPr>
      <w:r w:rsidRPr="00D84787">
        <w:rPr>
          <w:rFonts w:cs="David" w:hint="cs"/>
          <w:rtl/>
        </w:rPr>
        <w:tab/>
        <w:t>אנחנו מדברים על הגדרת שדלן. דיברנו בישיבה הקודמת וחברת הכנסת יחימוביץ', כמדומני, התחברה להערה, לגבי ה"למעט".</w:t>
      </w:r>
    </w:p>
    <w:p w14:paraId="32C84FE6"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49AE0BBD" w14:textId="77777777" w:rsidR="00D84787" w:rsidRPr="00D84787" w:rsidRDefault="00D84787" w:rsidP="00D84787">
      <w:pPr>
        <w:bidi/>
        <w:jc w:val="both"/>
        <w:rPr>
          <w:rFonts w:cs="David" w:hint="cs"/>
          <w:rtl/>
        </w:rPr>
      </w:pPr>
    </w:p>
    <w:p w14:paraId="35051BB1" w14:textId="77777777" w:rsidR="00D84787" w:rsidRPr="00D84787" w:rsidRDefault="00D84787" w:rsidP="00D84787">
      <w:pPr>
        <w:bidi/>
        <w:jc w:val="both"/>
        <w:rPr>
          <w:rFonts w:cs="David" w:hint="cs"/>
          <w:rtl/>
        </w:rPr>
      </w:pPr>
      <w:r w:rsidRPr="00D84787">
        <w:rPr>
          <w:rFonts w:cs="David" w:hint="cs"/>
          <w:rtl/>
        </w:rPr>
        <w:tab/>
        <w:t>לפני שנגיע ל"למעט", רציתי לוודא מה קורה עם סמנכ"ל רגולציה בחברה.</w:t>
      </w:r>
    </w:p>
    <w:p w14:paraId="20041A76"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5877ED71" w14:textId="77777777" w:rsidR="00D84787" w:rsidRPr="00D84787" w:rsidRDefault="00D84787" w:rsidP="00D84787">
      <w:pPr>
        <w:pStyle w:val="Heading5"/>
        <w:rPr>
          <w:rFonts w:hint="cs"/>
          <w:sz w:val="24"/>
          <w:rtl/>
        </w:rPr>
      </w:pPr>
    </w:p>
    <w:p w14:paraId="0BDCFA52" w14:textId="77777777" w:rsidR="00D84787" w:rsidRPr="00D84787" w:rsidRDefault="00D84787" w:rsidP="00D84787">
      <w:pPr>
        <w:bidi/>
        <w:jc w:val="both"/>
        <w:rPr>
          <w:rFonts w:cs="David" w:hint="cs"/>
          <w:rtl/>
        </w:rPr>
      </w:pPr>
      <w:r w:rsidRPr="00D84787">
        <w:rPr>
          <w:rFonts w:cs="David" w:hint="cs"/>
          <w:rtl/>
        </w:rPr>
        <w:tab/>
        <w:t xml:space="preserve"> לא. הוא לא שדלן. </w:t>
      </w:r>
    </w:p>
    <w:p w14:paraId="377BCF57" w14:textId="77777777" w:rsidR="00D84787" w:rsidRPr="00D84787" w:rsidRDefault="00D84787" w:rsidP="00D84787">
      <w:pPr>
        <w:bidi/>
        <w:jc w:val="both"/>
        <w:rPr>
          <w:rFonts w:cs="David"/>
          <w:rtl/>
        </w:rPr>
      </w:pPr>
      <w:r w:rsidRPr="00D84787">
        <w:rPr>
          <w:rFonts w:cs="David"/>
          <w:rtl/>
        </w:rPr>
        <w:br/>
      </w:r>
      <w:r w:rsidRPr="00D84787">
        <w:rPr>
          <w:rFonts w:cs="David" w:hint="eastAsia"/>
          <w:u w:val="single"/>
          <w:rtl/>
        </w:rPr>
        <w:t>רוברט</w:t>
      </w:r>
      <w:r w:rsidRPr="00D84787">
        <w:rPr>
          <w:rFonts w:cs="David"/>
          <w:u w:val="single"/>
          <w:rtl/>
        </w:rPr>
        <w:t xml:space="preserve"> אילטוב:</w:t>
      </w:r>
    </w:p>
    <w:p w14:paraId="23CE153F" w14:textId="77777777" w:rsidR="00D84787" w:rsidRPr="00D84787" w:rsidRDefault="00D84787" w:rsidP="00D84787">
      <w:pPr>
        <w:bidi/>
        <w:jc w:val="both"/>
        <w:rPr>
          <w:rFonts w:cs="David"/>
          <w:rtl/>
        </w:rPr>
      </w:pPr>
    </w:p>
    <w:p w14:paraId="3411E728" w14:textId="77777777" w:rsidR="00D84787" w:rsidRPr="00D84787" w:rsidRDefault="00D84787" w:rsidP="00D84787">
      <w:pPr>
        <w:bidi/>
        <w:jc w:val="both"/>
        <w:rPr>
          <w:rFonts w:cs="David" w:hint="cs"/>
          <w:rtl/>
        </w:rPr>
      </w:pPr>
      <w:r w:rsidRPr="00D84787">
        <w:rPr>
          <w:rFonts w:cs="David" w:hint="cs"/>
          <w:rtl/>
        </w:rPr>
        <w:tab/>
        <w:t xml:space="preserve">הוא שדלן. שדלן זה </w:t>
      </w:r>
      <w:r w:rsidRPr="00D84787">
        <w:rPr>
          <w:rFonts w:cs="David"/>
        </w:rPr>
        <w:t>Outsourcing</w:t>
      </w:r>
      <w:r w:rsidRPr="00D84787">
        <w:rPr>
          <w:rFonts w:cs="David" w:hint="cs"/>
          <w:rtl/>
        </w:rPr>
        <w:t xml:space="preserve"> של סמנכ"ל רגולציה.</w:t>
      </w:r>
    </w:p>
    <w:p w14:paraId="2DDDB822"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2DEDB895" w14:textId="77777777" w:rsidR="00D84787" w:rsidRPr="00D84787" w:rsidRDefault="00D84787" w:rsidP="00D84787">
      <w:pPr>
        <w:bidi/>
        <w:jc w:val="both"/>
        <w:rPr>
          <w:rFonts w:cs="David" w:hint="cs"/>
          <w:u w:val="single"/>
          <w:rtl/>
        </w:rPr>
      </w:pPr>
    </w:p>
    <w:p w14:paraId="13CF09DE" w14:textId="77777777" w:rsidR="00D84787" w:rsidRPr="00D84787" w:rsidRDefault="00D84787" w:rsidP="00D84787">
      <w:pPr>
        <w:bidi/>
        <w:jc w:val="both"/>
        <w:rPr>
          <w:rFonts w:cs="David" w:hint="cs"/>
          <w:rtl/>
        </w:rPr>
      </w:pPr>
      <w:r w:rsidRPr="00D84787">
        <w:rPr>
          <w:rFonts w:cs="David" w:hint="cs"/>
          <w:rtl/>
        </w:rPr>
        <w:tab/>
        <w:t xml:space="preserve"> הלקוח לא יכול להיות שדלן. </w:t>
      </w:r>
    </w:p>
    <w:p w14:paraId="08BA460B" w14:textId="77777777" w:rsidR="00D84787" w:rsidRPr="00D84787" w:rsidRDefault="00D84787" w:rsidP="00D84787">
      <w:pPr>
        <w:bidi/>
        <w:jc w:val="both"/>
        <w:rPr>
          <w:rFonts w:cs="David" w:hint="cs"/>
          <w:rtl/>
        </w:rPr>
      </w:pPr>
    </w:p>
    <w:p w14:paraId="6D1DD6E8"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2CCA63FD" w14:textId="77777777" w:rsidR="00D84787" w:rsidRPr="00D84787" w:rsidRDefault="00D84787" w:rsidP="00D84787">
      <w:pPr>
        <w:bidi/>
        <w:jc w:val="both"/>
        <w:rPr>
          <w:rFonts w:cs="David" w:hint="cs"/>
          <w:rtl/>
        </w:rPr>
      </w:pPr>
    </w:p>
    <w:p w14:paraId="6B6AB55A" w14:textId="77777777" w:rsidR="00D84787" w:rsidRPr="00D84787" w:rsidRDefault="00D84787" w:rsidP="00D84787">
      <w:pPr>
        <w:bidi/>
        <w:jc w:val="both"/>
        <w:rPr>
          <w:rFonts w:cs="David"/>
          <w:rtl/>
        </w:rPr>
      </w:pPr>
      <w:r w:rsidRPr="00D84787">
        <w:rPr>
          <w:rFonts w:cs="David" w:hint="cs"/>
          <w:rtl/>
        </w:rPr>
        <w:tab/>
        <w:t xml:space="preserve">הוא לא שדלן, הוא עובד של החברה. זה לא </w:t>
      </w:r>
      <w:r w:rsidRPr="00D84787">
        <w:rPr>
          <w:rFonts w:cs="David"/>
        </w:rPr>
        <w:t>Outsourcing</w:t>
      </w:r>
      <w:r w:rsidRPr="00D84787">
        <w:rPr>
          <w:rFonts w:cs="David" w:hint="cs"/>
          <w:rtl/>
        </w:rPr>
        <w:t>.</w:t>
      </w:r>
    </w:p>
    <w:p w14:paraId="77BC32BB"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09F325A6" w14:textId="77777777" w:rsidR="00D84787" w:rsidRPr="00D84787" w:rsidRDefault="00D84787" w:rsidP="00D84787">
      <w:pPr>
        <w:pStyle w:val="Heading5"/>
        <w:rPr>
          <w:rFonts w:hint="cs"/>
          <w:sz w:val="24"/>
          <w:rtl/>
        </w:rPr>
      </w:pPr>
    </w:p>
    <w:p w14:paraId="4FF81291" w14:textId="77777777" w:rsidR="00D84787" w:rsidRPr="00D84787" w:rsidRDefault="00D84787" w:rsidP="00D84787">
      <w:pPr>
        <w:bidi/>
        <w:jc w:val="both"/>
        <w:rPr>
          <w:rFonts w:cs="David" w:hint="cs"/>
          <w:rtl/>
        </w:rPr>
      </w:pPr>
      <w:r w:rsidRPr="00D84787">
        <w:rPr>
          <w:rFonts w:cs="David" w:hint="cs"/>
          <w:rtl/>
        </w:rPr>
        <w:tab/>
        <w:t xml:space="preserve"> מנכ"ל בנק הפועלים הוא לא שדלן. </w:t>
      </w:r>
    </w:p>
    <w:p w14:paraId="7AED2687"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76EC11C9" w14:textId="77777777" w:rsidR="00D84787" w:rsidRPr="00D84787" w:rsidRDefault="00D84787" w:rsidP="00D84787">
      <w:pPr>
        <w:bidi/>
        <w:jc w:val="both"/>
        <w:rPr>
          <w:rFonts w:cs="David" w:hint="cs"/>
          <w:rtl/>
        </w:rPr>
      </w:pPr>
    </w:p>
    <w:p w14:paraId="597338E4" w14:textId="77777777" w:rsidR="00D84787" w:rsidRPr="00D84787" w:rsidRDefault="00D84787" w:rsidP="00D84787">
      <w:pPr>
        <w:bidi/>
        <w:jc w:val="both"/>
        <w:rPr>
          <w:rFonts w:cs="David" w:hint="cs"/>
          <w:rtl/>
        </w:rPr>
      </w:pPr>
      <w:r w:rsidRPr="00D84787">
        <w:rPr>
          <w:rFonts w:cs="David" w:hint="cs"/>
          <w:rtl/>
        </w:rPr>
        <w:tab/>
        <w:t xml:space="preserve">נכון. והסמנכ"ל שלו גם לא. </w:t>
      </w:r>
    </w:p>
    <w:p w14:paraId="345A59D2"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איל ינון:</w:t>
      </w:r>
    </w:p>
    <w:p w14:paraId="0934A2B6" w14:textId="77777777" w:rsidR="00D84787" w:rsidRPr="00D84787" w:rsidRDefault="00D84787" w:rsidP="00D84787">
      <w:pPr>
        <w:bidi/>
        <w:jc w:val="both"/>
        <w:rPr>
          <w:rFonts w:cs="David" w:hint="cs"/>
          <w:rtl/>
        </w:rPr>
      </w:pPr>
    </w:p>
    <w:p w14:paraId="4352D64A" w14:textId="77777777" w:rsidR="00D84787" w:rsidRPr="00D84787" w:rsidRDefault="00D84787" w:rsidP="00D84787">
      <w:pPr>
        <w:bidi/>
        <w:jc w:val="both"/>
        <w:rPr>
          <w:rFonts w:cs="David" w:hint="cs"/>
          <w:rtl/>
        </w:rPr>
      </w:pPr>
      <w:r w:rsidRPr="00D84787">
        <w:rPr>
          <w:rFonts w:cs="David" w:hint="cs"/>
          <w:rtl/>
        </w:rPr>
        <w:tab/>
        <w:t xml:space="preserve">חבר הכנסת אילטוב, אתו אין לך בעיה כי אתה יודע לזהות אותו בקלות, אבל כל הרעיון של החוק, כל הרציונל, זה השקיפות. אתה יודע שהוא סמנכ"ל רגולציה של בנק הפועלים, אין לך בעיה אתו. </w:t>
      </w:r>
    </w:p>
    <w:p w14:paraId="5BF3BB3C" w14:textId="77777777" w:rsidR="00D84787" w:rsidRDefault="00D84787" w:rsidP="00D84787">
      <w:pPr>
        <w:bidi/>
        <w:jc w:val="both"/>
        <w:rPr>
          <w:rFonts w:cs="David" w:hint="cs"/>
          <w:u w:val="single"/>
          <w:rtl/>
        </w:rPr>
      </w:pPr>
      <w:r w:rsidRPr="00D84787">
        <w:rPr>
          <w:rFonts w:cs="David"/>
          <w:rtl/>
        </w:rPr>
        <w:br/>
      </w:r>
    </w:p>
    <w:p w14:paraId="3062CB48" w14:textId="77777777" w:rsidR="00D84787" w:rsidRDefault="00D84787" w:rsidP="00D84787">
      <w:pPr>
        <w:bidi/>
        <w:jc w:val="both"/>
        <w:rPr>
          <w:rFonts w:cs="David" w:hint="cs"/>
          <w:u w:val="single"/>
          <w:rtl/>
        </w:rPr>
      </w:pPr>
    </w:p>
    <w:p w14:paraId="591D64DE"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57B37F13" w14:textId="77777777" w:rsidR="00D84787" w:rsidRPr="00D84787" w:rsidRDefault="00D84787" w:rsidP="00D84787">
      <w:pPr>
        <w:bidi/>
        <w:jc w:val="both"/>
        <w:rPr>
          <w:rFonts w:cs="David" w:hint="cs"/>
          <w:rtl/>
        </w:rPr>
      </w:pPr>
    </w:p>
    <w:p w14:paraId="1C1EE15C" w14:textId="77777777" w:rsidR="00D84787" w:rsidRPr="00D84787" w:rsidRDefault="00D84787" w:rsidP="00D84787">
      <w:pPr>
        <w:bidi/>
        <w:jc w:val="both"/>
        <w:rPr>
          <w:rFonts w:cs="David" w:hint="cs"/>
          <w:rtl/>
        </w:rPr>
      </w:pPr>
      <w:r w:rsidRPr="00D84787">
        <w:rPr>
          <w:rFonts w:cs="David" w:hint="cs"/>
          <w:rtl/>
        </w:rPr>
        <w:tab/>
        <w:t xml:space="preserve">לא ייצג את בנק לאומי ולא ייצג את גבישי קריסטל. הוא מייצג רק את החברה הזאת. </w:t>
      </w:r>
    </w:p>
    <w:p w14:paraId="67B837A6"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ארז גילהר:</w:t>
      </w:r>
    </w:p>
    <w:p w14:paraId="213BC21C" w14:textId="77777777" w:rsidR="00D84787" w:rsidRPr="00D84787" w:rsidRDefault="00D84787" w:rsidP="00D84787">
      <w:pPr>
        <w:bidi/>
        <w:jc w:val="both"/>
        <w:rPr>
          <w:rFonts w:cs="David" w:hint="cs"/>
          <w:rtl/>
        </w:rPr>
      </w:pPr>
    </w:p>
    <w:p w14:paraId="0C9267BE" w14:textId="77777777" w:rsidR="00D84787" w:rsidRPr="00D84787" w:rsidRDefault="00D84787" w:rsidP="00D84787">
      <w:pPr>
        <w:bidi/>
        <w:jc w:val="both"/>
        <w:rPr>
          <w:rFonts w:cs="David" w:hint="cs"/>
          <w:rtl/>
        </w:rPr>
      </w:pPr>
      <w:r w:rsidRPr="00D84787">
        <w:rPr>
          <w:rFonts w:cs="David" w:hint="cs"/>
          <w:rtl/>
        </w:rPr>
        <w:tab/>
        <w:t xml:space="preserve">ואנחנו מייצגים אותם, ועושים עבורם פעולת לובינג. </w:t>
      </w:r>
    </w:p>
    <w:p w14:paraId="67A2A702"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רונית תירוש:</w:t>
      </w:r>
    </w:p>
    <w:p w14:paraId="65EDE066" w14:textId="77777777" w:rsidR="00D84787" w:rsidRPr="00D84787" w:rsidRDefault="00D84787" w:rsidP="00D84787">
      <w:pPr>
        <w:bidi/>
        <w:jc w:val="both"/>
        <w:rPr>
          <w:rFonts w:cs="David" w:hint="cs"/>
          <w:rtl/>
        </w:rPr>
      </w:pPr>
    </w:p>
    <w:p w14:paraId="71C69FBD" w14:textId="77777777" w:rsidR="00D84787" w:rsidRPr="00D84787" w:rsidRDefault="00D84787" w:rsidP="00D84787">
      <w:pPr>
        <w:bidi/>
        <w:jc w:val="both"/>
        <w:rPr>
          <w:rFonts w:cs="David" w:hint="cs"/>
          <w:rtl/>
        </w:rPr>
      </w:pPr>
      <w:r w:rsidRPr="00D84787">
        <w:rPr>
          <w:rFonts w:cs="David" w:hint="cs"/>
          <w:rtl/>
        </w:rPr>
        <w:tab/>
        <w:t xml:space="preserve"> אותו סמנכ"ל גם לא מקבל כסף עבור הפעולה הספציפית הזאת. </w:t>
      </w:r>
    </w:p>
    <w:p w14:paraId="6BEB0B12"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3314A3A8" w14:textId="77777777" w:rsidR="00D84787" w:rsidRPr="00D84787" w:rsidRDefault="00D84787" w:rsidP="00D84787">
      <w:pPr>
        <w:bidi/>
        <w:jc w:val="both"/>
        <w:rPr>
          <w:rFonts w:cs="David" w:hint="cs"/>
          <w:rtl/>
        </w:rPr>
      </w:pPr>
    </w:p>
    <w:p w14:paraId="39D73016" w14:textId="77777777" w:rsidR="00D84787" w:rsidRPr="00D84787" w:rsidRDefault="00D84787" w:rsidP="00D84787">
      <w:pPr>
        <w:bidi/>
        <w:jc w:val="both"/>
        <w:rPr>
          <w:rFonts w:cs="David" w:hint="cs"/>
          <w:rtl/>
        </w:rPr>
      </w:pPr>
      <w:r w:rsidRPr="00D84787">
        <w:rPr>
          <w:rFonts w:cs="David" w:hint="cs"/>
          <w:rtl/>
        </w:rPr>
        <w:tab/>
        <w:t xml:space="preserve">נכון. לסיכום </w:t>
      </w:r>
      <w:r w:rsidRPr="00D84787">
        <w:rPr>
          <w:rFonts w:cs="David"/>
          <w:rtl/>
        </w:rPr>
        <w:t>–</w:t>
      </w:r>
      <w:r w:rsidRPr="00D84787">
        <w:rPr>
          <w:rFonts w:cs="David" w:hint="cs"/>
          <w:rtl/>
        </w:rPr>
        <w:t xml:space="preserve"> כדי שיירשמו הדברים בדברי ימי הכנסת </w:t>
      </w:r>
      <w:r w:rsidRPr="00D84787">
        <w:rPr>
          <w:rFonts w:cs="David"/>
          <w:rtl/>
        </w:rPr>
        <w:t>–</w:t>
      </w:r>
      <w:r w:rsidRPr="00D84787">
        <w:rPr>
          <w:rFonts w:cs="David" w:hint="cs"/>
          <w:rtl/>
        </w:rPr>
        <w:t xml:space="preserve"> אנחנו מתכוונים לומר שכל עובד  של חברה כזאת או אחרת הוא עובד, ולצורך העניין הוא לא שדלן, גם אם הוא סמנכ"ל רגולציה וגם אם הוא סמנכ"ל כספים.</w:t>
      </w:r>
    </w:p>
    <w:p w14:paraId="0F5C7D7C"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6A46A814" w14:textId="77777777" w:rsidR="00D84787" w:rsidRPr="00D84787" w:rsidRDefault="00D84787" w:rsidP="00D84787">
      <w:pPr>
        <w:bidi/>
        <w:jc w:val="both"/>
        <w:rPr>
          <w:rFonts w:cs="David" w:hint="cs"/>
          <w:u w:val="single"/>
          <w:rtl/>
        </w:rPr>
      </w:pPr>
    </w:p>
    <w:p w14:paraId="33AB03A6" w14:textId="77777777" w:rsidR="00D84787" w:rsidRPr="00D84787" w:rsidRDefault="00D84787" w:rsidP="00D84787">
      <w:pPr>
        <w:bidi/>
        <w:jc w:val="both"/>
        <w:rPr>
          <w:rFonts w:cs="David" w:hint="cs"/>
          <w:rtl/>
        </w:rPr>
      </w:pPr>
      <w:r w:rsidRPr="00D84787">
        <w:rPr>
          <w:rFonts w:cs="David" w:hint="cs"/>
          <w:rtl/>
        </w:rPr>
        <w:tab/>
        <w:t xml:space="preserve"> גם אם הוא מבצע עבודה שדלנית במהותה, כי הוא מזוהה כלקוח. </w:t>
      </w:r>
    </w:p>
    <w:p w14:paraId="42B7BEDD"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1E21E9AC" w14:textId="77777777" w:rsidR="00D84787" w:rsidRPr="00D84787" w:rsidRDefault="00D84787" w:rsidP="00D84787">
      <w:pPr>
        <w:pStyle w:val="Heading5"/>
        <w:rPr>
          <w:rFonts w:hint="cs"/>
          <w:sz w:val="24"/>
          <w:rtl/>
        </w:rPr>
      </w:pPr>
    </w:p>
    <w:p w14:paraId="160E269B" w14:textId="77777777" w:rsidR="00D84787" w:rsidRPr="00D84787" w:rsidRDefault="00D84787" w:rsidP="00D84787">
      <w:pPr>
        <w:bidi/>
        <w:jc w:val="both"/>
        <w:rPr>
          <w:rFonts w:cs="David" w:hint="cs"/>
          <w:rtl/>
        </w:rPr>
      </w:pPr>
      <w:r w:rsidRPr="00D84787">
        <w:rPr>
          <w:rFonts w:cs="David" w:hint="cs"/>
          <w:rtl/>
        </w:rPr>
        <w:tab/>
        <w:t xml:space="preserve"> זה כבר חוק אחר, חבר הכנסת אילטוב.</w:t>
      </w:r>
    </w:p>
    <w:p w14:paraId="37EBC7D9"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ארבל אסטרחן:</w:t>
      </w:r>
    </w:p>
    <w:p w14:paraId="6B5EAADE" w14:textId="77777777" w:rsidR="00D84787" w:rsidRPr="00D84787" w:rsidRDefault="00D84787" w:rsidP="00D84787">
      <w:pPr>
        <w:bidi/>
        <w:jc w:val="both"/>
        <w:rPr>
          <w:rFonts w:cs="David" w:hint="cs"/>
          <w:u w:val="single"/>
          <w:rtl/>
        </w:rPr>
      </w:pPr>
    </w:p>
    <w:p w14:paraId="29CDFB17" w14:textId="77777777" w:rsidR="00D84787" w:rsidRPr="00D84787" w:rsidRDefault="00D84787" w:rsidP="00D84787">
      <w:pPr>
        <w:bidi/>
        <w:jc w:val="both"/>
        <w:rPr>
          <w:rFonts w:cs="David" w:hint="cs"/>
          <w:rtl/>
        </w:rPr>
      </w:pPr>
      <w:r w:rsidRPr="00D84787">
        <w:rPr>
          <w:rFonts w:cs="David" w:hint="cs"/>
          <w:rtl/>
        </w:rPr>
        <w:tab/>
        <w:t xml:space="preserve">יכול להיות שאם כך </w:t>
      </w:r>
      <w:r w:rsidRPr="00D84787">
        <w:rPr>
          <w:rFonts w:cs="David"/>
          <w:rtl/>
        </w:rPr>
        <w:t>–</w:t>
      </w:r>
      <w:r w:rsidRPr="00D84787">
        <w:rPr>
          <w:rFonts w:cs="David" w:hint="cs"/>
          <w:rtl/>
        </w:rPr>
        <w:t xml:space="preserve"> כי זה לא מה שכתוב עכשיו </w:t>
      </w:r>
      <w:r w:rsidRPr="00D84787">
        <w:rPr>
          <w:rFonts w:cs="David"/>
          <w:rtl/>
        </w:rPr>
        <w:t>–</w:t>
      </w:r>
      <w:r w:rsidRPr="00D84787">
        <w:rPr>
          <w:rFonts w:cs="David" w:hint="cs"/>
          <w:rtl/>
        </w:rPr>
        <w:t xml:space="preserve"> אפשר יהיה לוותר על ההגדרה של לקוח ולהגדיר שדלן  כמי שדרך עיסוק - - -</w:t>
      </w:r>
    </w:p>
    <w:p w14:paraId="5E265F52" w14:textId="77777777" w:rsidR="00D84787" w:rsidRPr="00D84787" w:rsidRDefault="00D84787" w:rsidP="00D84787">
      <w:pPr>
        <w:bidi/>
        <w:jc w:val="both"/>
        <w:rPr>
          <w:rFonts w:cs="David" w:hint="cs"/>
          <w:rtl/>
        </w:rPr>
      </w:pPr>
    </w:p>
    <w:p w14:paraId="0123AEF3" w14:textId="77777777" w:rsidR="00D84787" w:rsidRPr="00D84787" w:rsidRDefault="00D84787" w:rsidP="00D84787">
      <w:pPr>
        <w:bidi/>
        <w:jc w:val="both"/>
        <w:rPr>
          <w:rFonts w:cs="David" w:hint="cs"/>
          <w:rtl/>
        </w:rPr>
      </w:pPr>
      <w:r w:rsidRPr="00D84787">
        <w:rPr>
          <w:rFonts w:cs="David" w:hint="cs"/>
          <w:rtl/>
        </w:rPr>
        <w:tab/>
        <w:t>תמורה רוצים תמיד, נכון?</w:t>
      </w:r>
    </w:p>
    <w:p w14:paraId="50FB51CE" w14:textId="77777777" w:rsidR="00D84787" w:rsidRPr="00D84787" w:rsidRDefault="00D84787" w:rsidP="00D84787">
      <w:pPr>
        <w:bidi/>
        <w:jc w:val="both"/>
        <w:rPr>
          <w:rFonts w:cs="David" w:hint="cs"/>
          <w:rtl/>
        </w:rPr>
      </w:pPr>
    </w:p>
    <w:p w14:paraId="547E2826" w14:textId="77777777" w:rsidR="00D84787" w:rsidRPr="00D84787" w:rsidRDefault="00D84787" w:rsidP="00D84787">
      <w:pPr>
        <w:pStyle w:val="Heading5"/>
        <w:rPr>
          <w:rFonts w:hint="cs"/>
          <w:sz w:val="24"/>
          <w:rtl/>
        </w:rPr>
      </w:pPr>
      <w:r w:rsidRPr="00D84787">
        <w:rPr>
          <w:rFonts w:hint="cs"/>
          <w:sz w:val="24"/>
          <w:u w:val="single"/>
          <w:rtl/>
        </w:rPr>
        <w:t>שלי יחימוביץ:</w:t>
      </w:r>
    </w:p>
    <w:p w14:paraId="06D716B8" w14:textId="77777777" w:rsidR="00D84787" w:rsidRPr="00D84787" w:rsidRDefault="00D84787" w:rsidP="00D84787">
      <w:pPr>
        <w:pStyle w:val="Heading5"/>
        <w:rPr>
          <w:rFonts w:hint="cs"/>
          <w:sz w:val="24"/>
          <w:rtl/>
        </w:rPr>
      </w:pPr>
    </w:p>
    <w:p w14:paraId="048F4D51" w14:textId="77777777" w:rsidR="00D84787" w:rsidRPr="00D84787" w:rsidRDefault="00D84787" w:rsidP="00D84787">
      <w:pPr>
        <w:bidi/>
        <w:jc w:val="both"/>
        <w:rPr>
          <w:rFonts w:cs="David" w:hint="cs"/>
          <w:rtl/>
        </w:rPr>
      </w:pPr>
      <w:r w:rsidRPr="00D84787">
        <w:rPr>
          <w:rFonts w:cs="David" w:hint="cs"/>
          <w:rtl/>
        </w:rPr>
        <w:tab/>
        <w:t xml:space="preserve"> לא. </w:t>
      </w:r>
    </w:p>
    <w:p w14:paraId="0895BFF2"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73F15E22" w14:textId="77777777" w:rsidR="00D84787" w:rsidRPr="00D84787" w:rsidRDefault="00D84787" w:rsidP="00D84787">
      <w:pPr>
        <w:bidi/>
        <w:jc w:val="both"/>
        <w:rPr>
          <w:rFonts w:cs="David" w:hint="cs"/>
          <w:u w:val="single"/>
          <w:rtl/>
        </w:rPr>
      </w:pPr>
    </w:p>
    <w:p w14:paraId="0DB53989" w14:textId="77777777" w:rsidR="00D84787" w:rsidRPr="00D84787" w:rsidRDefault="00D84787" w:rsidP="00D84787">
      <w:pPr>
        <w:bidi/>
        <w:jc w:val="both"/>
        <w:rPr>
          <w:rFonts w:cs="David" w:hint="cs"/>
          <w:rtl/>
        </w:rPr>
      </w:pPr>
      <w:r w:rsidRPr="00D84787">
        <w:rPr>
          <w:rFonts w:cs="David" w:hint="cs"/>
          <w:rtl/>
        </w:rPr>
        <w:tab/>
        <w:t xml:space="preserve"> כן. לדעתי כן. </w:t>
      </w:r>
    </w:p>
    <w:p w14:paraId="7C6D07EB"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ארבל אסטרחן:</w:t>
      </w:r>
    </w:p>
    <w:p w14:paraId="7DD5C9B0" w14:textId="77777777" w:rsidR="00D84787" w:rsidRPr="00D84787" w:rsidRDefault="00D84787" w:rsidP="00D84787">
      <w:pPr>
        <w:bidi/>
        <w:jc w:val="both"/>
        <w:rPr>
          <w:rFonts w:cs="David" w:hint="cs"/>
          <w:rtl/>
        </w:rPr>
      </w:pPr>
    </w:p>
    <w:p w14:paraId="0DA766F1" w14:textId="77777777" w:rsidR="00D84787" w:rsidRPr="00D84787" w:rsidRDefault="00D84787" w:rsidP="00D84787">
      <w:pPr>
        <w:bidi/>
        <w:jc w:val="both"/>
        <w:rPr>
          <w:rFonts w:cs="David" w:hint="cs"/>
          <w:rtl/>
        </w:rPr>
      </w:pPr>
      <w:r w:rsidRPr="00D84787">
        <w:rPr>
          <w:rFonts w:cs="David" w:hint="cs"/>
          <w:rtl/>
        </w:rPr>
        <w:tab/>
        <w:t xml:space="preserve">אפשר לומר: מי שדרך עיסוק או למען אחר בתמורה, נוקט בסוגי פעולות, ואז ב"למעט" להחריג את מי שהוא עובד. </w:t>
      </w:r>
    </w:p>
    <w:p w14:paraId="6A24E4B8"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24675763" w14:textId="77777777" w:rsidR="00D84787" w:rsidRPr="00D84787" w:rsidRDefault="00D84787" w:rsidP="00D84787">
      <w:pPr>
        <w:pStyle w:val="Heading5"/>
        <w:rPr>
          <w:rFonts w:hint="cs"/>
          <w:sz w:val="24"/>
          <w:rtl/>
        </w:rPr>
      </w:pPr>
    </w:p>
    <w:p w14:paraId="2B904410" w14:textId="77777777" w:rsidR="00D84787" w:rsidRPr="00D84787" w:rsidRDefault="00D84787" w:rsidP="00D84787">
      <w:pPr>
        <w:bidi/>
        <w:jc w:val="both"/>
        <w:rPr>
          <w:rFonts w:cs="David" w:hint="cs"/>
          <w:rtl/>
        </w:rPr>
      </w:pPr>
      <w:r w:rsidRPr="00D84787">
        <w:rPr>
          <w:rFonts w:cs="David" w:hint="cs"/>
          <w:rtl/>
        </w:rPr>
        <w:tab/>
        <w:t xml:space="preserve"> למה? </w:t>
      </w:r>
    </w:p>
    <w:p w14:paraId="588FDE25"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ארז גילהר:</w:t>
      </w:r>
    </w:p>
    <w:p w14:paraId="224A2475" w14:textId="77777777" w:rsidR="00D84787" w:rsidRPr="00D84787" w:rsidRDefault="00D84787" w:rsidP="00D84787">
      <w:pPr>
        <w:bidi/>
        <w:jc w:val="both"/>
        <w:rPr>
          <w:rFonts w:cs="David" w:hint="cs"/>
          <w:rtl/>
        </w:rPr>
      </w:pPr>
    </w:p>
    <w:p w14:paraId="11656F61" w14:textId="77777777" w:rsidR="00D84787" w:rsidRPr="00D84787" w:rsidRDefault="00D84787" w:rsidP="00D84787">
      <w:pPr>
        <w:bidi/>
        <w:jc w:val="both"/>
        <w:rPr>
          <w:rFonts w:cs="David" w:hint="cs"/>
          <w:rtl/>
        </w:rPr>
      </w:pPr>
      <w:r w:rsidRPr="00D84787">
        <w:rPr>
          <w:rFonts w:cs="David" w:hint="cs"/>
          <w:rtl/>
        </w:rPr>
        <w:tab/>
        <w:t>אבל אני עושה פעולות גם לא בתמורה. פעם אחת כן ופעם שנייה לא?</w:t>
      </w:r>
    </w:p>
    <w:p w14:paraId="7B6E8BAA" w14:textId="77777777" w:rsidR="00D84787" w:rsidRPr="00D84787" w:rsidRDefault="00D84787" w:rsidP="00D84787">
      <w:pPr>
        <w:bidi/>
        <w:rPr>
          <w:rFonts w:cs="David" w:hint="cs"/>
          <w:rtl/>
        </w:rPr>
      </w:pPr>
      <w:r w:rsidRPr="00D84787">
        <w:rPr>
          <w:rFonts w:cs="David"/>
          <w:rtl/>
        </w:rPr>
        <w:br/>
      </w:r>
      <w:r w:rsidRPr="00D84787">
        <w:rPr>
          <w:rFonts w:cs="David" w:hint="cs"/>
          <w:u w:val="single"/>
          <w:rtl/>
        </w:rPr>
        <w:t>ארבל אסטרחן:</w:t>
      </w:r>
      <w:r w:rsidRPr="00D84787">
        <w:rPr>
          <w:rFonts w:cs="David"/>
          <w:rtl/>
        </w:rPr>
        <w:br/>
      </w:r>
    </w:p>
    <w:p w14:paraId="5AF0F822" w14:textId="77777777" w:rsidR="00D84787" w:rsidRPr="00D84787" w:rsidRDefault="00D84787" w:rsidP="00D84787">
      <w:pPr>
        <w:bidi/>
        <w:jc w:val="both"/>
        <w:rPr>
          <w:rFonts w:cs="David" w:hint="cs"/>
          <w:rtl/>
        </w:rPr>
      </w:pPr>
      <w:r w:rsidRPr="00D84787">
        <w:rPr>
          <w:rFonts w:cs="David" w:hint="cs"/>
          <w:rtl/>
        </w:rPr>
        <w:tab/>
        <w:t xml:space="preserve">ההגדרה של לקוח </w:t>
      </w:r>
      <w:r w:rsidRPr="00D84787">
        <w:rPr>
          <w:rFonts w:cs="David"/>
          <w:rtl/>
        </w:rPr>
        <w:t>–</w:t>
      </w:r>
      <w:r w:rsidRPr="00D84787">
        <w:rPr>
          <w:rFonts w:cs="David" w:hint="cs"/>
          <w:rtl/>
        </w:rPr>
        <w:t xml:space="preserve"> כל מה שהיא באה כעת להגיד זה העניין של התמורה, והעניין שזה לא יחול על עובד. </w:t>
      </w:r>
    </w:p>
    <w:p w14:paraId="696C2876" w14:textId="77777777" w:rsidR="00D84787" w:rsidRPr="00D84787" w:rsidRDefault="00D84787" w:rsidP="00D84787">
      <w:pPr>
        <w:bidi/>
        <w:jc w:val="both"/>
        <w:rPr>
          <w:rFonts w:cs="David" w:hint="cs"/>
          <w:rtl/>
        </w:rPr>
      </w:pPr>
    </w:p>
    <w:p w14:paraId="75591739" w14:textId="77777777" w:rsidR="00D84787" w:rsidRPr="00D84787" w:rsidRDefault="00D84787" w:rsidP="00D84787">
      <w:pPr>
        <w:bidi/>
        <w:jc w:val="both"/>
        <w:rPr>
          <w:rFonts w:cs="David" w:hint="cs"/>
          <w:rtl/>
        </w:rPr>
      </w:pPr>
      <w:r w:rsidRPr="00D84787">
        <w:rPr>
          <w:rFonts w:cs="David" w:hint="cs"/>
          <w:rtl/>
        </w:rPr>
        <w:tab/>
        <w:t xml:space="preserve">אני אגיד את הדברים ונראה אחר כך איך יהיה נכון לנסח את זה. כאשר בתוך שדלן יהיה לנו דרך עיסוק או למען אחר או לקוח </w:t>
      </w:r>
      <w:r w:rsidRPr="00D84787">
        <w:rPr>
          <w:rFonts w:cs="David"/>
          <w:rtl/>
        </w:rPr>
        <w:t>–</w:t>
      </w:r>
      <w:r w:rsidRPr="00D84787">
        <w:rPr>
          <w:rFonts w:cs="David" w:hint="cs"/>
          <w:rtl/>
        </w:rPr>
        <w:t xml:space="preserve"> נראה איך נקרא לו </w:t>
      </w:r>
      <w:r w:rsidRPr="00D84787">
        <w:rPr>
          <w:rFonts w:cs="David"/>
          <w:rtl/>
        </w:rPr>
        <w:t>–</w:t>
      </w:r>
      <w:r w:rsidRPr="00D84787">
        <w:rPr>
          <w:rFonts w:cs="David" w:hint="cs"/>
          <w:rtl/>
        </w:rPr>
        <w:t xml:space="preserve"> בתמורה, ואנחנו לא מדברים על עובד של אותו גוף. </w:t>
      </w:r>
    </w:p>
    <w:p w14:paraId="75DCD62C" w14:textId="77777777" w:rsidR="00D84787" w:rsidRPr="00D84787" w:rsidRDefault="00D84787" w:rsidP="00D84787">
      <w:pPr>
        <w:bidi/>
        <w:jc w:val="both"/>
        <w:rPr>
          <w:rFonts w:cs="David" w:hint="cs"/>
          <w:rtl/>
        </w:rPr>
      </w:pPr>
    </w:p>
    <w:p w14:paraId="3411488D"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161918B9" w14:textId="77777777" w:rsidR="00D84787" w:rsidRPr="00D84787" w:rsidRDefault="00D84787" w:rsidP="00D84787">
      <w:pPr>
        <w:bidi/>
        <w:jc w:val="both"/>
        <w:rPr>
          <w:rFonts w:cs="David" w:hint="cs"/>
          <w:rtl/>
        </w:rPr>
      </w:pPr>
    </w:p>
    <w:p w14:paraId="5BD64054" w14:textId="77777777" w:rsidR="00D84787" w:rsidRPr="00D84787" w:rsidRDefault="00D84787" w:rsidP="00D84787">
      <w:pPr>
        <w:bidi/>
        <w:jc w:val="both"/>
        <w:rPr>
          <w:rFonts w:cs="David" w:hint="cs"/>
          <w:rtl/>
        </w:rPr>
      </w:pPr>
      <w:r w:rsidRPr="00D84787">
        <w:rPr>
          <w:rFonts w:cs="David" w:hint="cs"/>
          <w:rtl/>
        </w:rPr>
        <w:tab/>
        <w:t xml:space="preserve">נכון. עד כאן. </w:t>
      </w:r>
    </w:p>
    <w:p w14:paraId="456ECF86"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471C2EEE" w14:textId="77777777" w:rsidR="00D84787" w:rsidRPr="00D84787" w:rsidRDefault="00D84787" w:rsidP="00D84787">
      <w:pPr>
        <w:pStyle w:val="Heading5"/>
        <w:rPr>
          <w:rFonts w:hint="cs"/>
          <w:sz w:val="24"/>
          <w:rtl/>
        </w:rPr>
      </w:pPr>
    </w:p>
    <w:p w14:paraId="1F4145D7" w14:textId="77777777" w:rsidR="00D84787" w:rsidRPr="00D84787" w:rsidRDefault="00D84787" w:rsidP="00D84787">
      <w:pPr>
        <w:bidi/>
        <w:jc w:val="both"/>
        <w:rPr>
          <w:rFonts w:cs="David" w:hint="cs"/>
          <w:rtl/>
        </w:rPr>
      </w:pPr>
      <w:r w:rsidRPr="00D84787">
        <w:rPr>
          <w:rFonts w:cs="David" w:hint="cs"/>
          <w:rtl/>
        </w:rPr>
        <w:tab/>
        <w:t xml:space="preserve">אלא אם זו דרך העיסוק שלו. </w:t>
      </w:r>
    </w:p>
    <w:p w14:paraId="262119BB" w14:textId="77777777" w:rsidR="00D84787" w:rsidRPr="00D84787" w:rsidRDefault="00D84787" w:rsidP="00D84787">
      <w:pPr>
        <w:bidi/>
        <w:rPr>
          <w:rFonts w:cs="David" w:hint="cs"/>
          <w:rtl/>
        </w:rPr>
      </w:pPr>
      <w:r w:rsidRPr="00D84787">
        <w:rPr>
          <w:rFonts w:cs="David"/>
          <w:rtl/>
        </w:rPr>
        <w:br/>
      </w:r>
      <w:r w:rsidRPr="00D84787">
        <w:rPr>
          <w:rFonts w:cs="David" w:hint="cs"/>
          <w:u w:val="single"/>
          <w:rtl/>
        </w:rPr>
        <w:t>ארבל אסטרחן:</w:t>
      </w:r>
      <w:r w:rsidRPr="00D84787">
        <w:rPr>
          <w:rFonts w:cs="David"/>
          <w:rtl/>
        </w:rPr>
        <w:br/>
      </w:r>
    </w:p>
    <w:p w14:paraId="5EE4DF7E" w14:textId="77777777" w:rsidR="00D84787" w:rsidRPr="00D84787" w:rsidRDefault="00D84787" w:rsidP="00D84787">
      <w:pPr>
        <w:bidi/>
        <w:jc w:val="both"/>
        <w:rPr>
          <w:rFonts w:cs="David" w:hint="cs"/>
          <w:rtl/>
        </w:rPr>
      </w:pPr>
      <w:r w:rsidRPr="00D84787">
        <w:rPr>
          <w:rFonts w:cs="David" w:hint="cs"/>
          <w:rtl/>
        </w:rPr>
        <w:tab/>
        <w:t xml:space="preserve">אבל סמנכ"ל רגולציה, זו דרך העיסוק שלו. </w:t>
      </w:r>
    </w:p>
    <w:p w14:paraId="0D5EC655"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07EB7164" w14:textId="77777777" w:rsidR="00D84787" w:rsidRPr="00D84787" w:rsidRDefault="00D84787" w:rsidP="00D84787">
      <w:pPr>
        <w:pStyle w:val="Heading5"/>
        <w:rPr>
          <w:rFonts w:hint="cs"/>
          <w:sz w:val="24"/>
          <w:rtl/>
        </w:rPr>
      </w:pPr>
    </w:p>
    <w:p w14:paraId="6E69B9E1" w14:textId="77777777" w:rsidR="00D84787" w:rsidRPr="00D84787" w:rsidRDefault="00D84787" w:rsidP="00D84787">
      <w:pPr>
        <w:bidi/>
        <w:jc w:val="both"/>
        <w:rPr>
          <w:rFonts w:cs="David" w:hint="cs"/>
          <w:rtl/>
        </w:rPr>
      </w:pPr>
      <w:r w:rsidRPr="00D84787">
        <w:rPr>
          <w:rFonts w:cs="David" w:hint="cs"/>
          <w:rtl/>
        </w:rPr>
        <w:tab/>
        <w:t xml:space="preserve"> לא. - - -</w:t>
      </w:r>
    </w:p>
    <w:p w14:paraId="690CE18D" w14:textId="77777777" w:rsidR="00D84787" w:rsidRPr="00D84787" w:rsidRDefault="00D84787" w:rsidP="00D84787">
      <w:pPr>
        <w:bidi/>
        <w:rPr>
          <w:rFonts w:cs="David" w:hint="cs"/>
          <w:rtl/>
        </w:rPr>
      </w:pPr>
      <w:r w:rsidRPr="00D84787">
        <w:rPr>
          <w:rFonts w:cs="David"/>
          <w:rtl/>
        </w:rPr>
        <w:br/>
      </w:r>
      <w:r w:rsidRPr="00D84787">
        <w:rPr>
          <w:rFonts w:cs="David" w:hint="cs"/>
          <w:u w:val="single"/>
          <w:rtl/>
        </w:rPr>
        <w:t>ארבל אסטרחן:</w:t>
      </w:r>
      <w:r w:rsidRPr="00D84787">
        <w:rPr>
          <w:rFonts w:cs="David"/>
          <w:rtl/>
        </w:rPr>
        <w:br/>
      </w:r>
    </w:p>
    <w:p w14:paraId="2E35BEF5" w14:textId="77777777" w:rsidR="00D84787" w:rsidRPr="00D84787" w:rsidRDefault="00D84787" w:rsidP="00D84787">
      <w:pPr>
        <w:bidi/>
        <w:jc w:val="both"/>
        <w:rPr>
          <w:rFonts w:cs="David" w:hint="cs"/>
          <w:rtl/>
        </w:rPr>
      </w:pPr>
      <w:r w:rsidRPr="00D84787">
        <w:rPr>
          <w:rFonts w:cs="David" w:hint="cs"/>
          <w:rtl/>
        </w:rPr>
        <w:tab/>
        <w:t xml:space="preserve">אם הוא עובד של גוף. </w:t>
      </w:r>
    </w:p>
    <w:p w14:paraId="5EEB8396" w14:textId="77777777" w:rsidR="00D84787" w:rsidRPr="00D84787" w:rsidRDefault="00D84787" w:rsidP="00D84787">
      <w:pPr>
        <w:bidi/>
        <w:jc w:val="both"/>
        <w:rPr>
          <w:rFonts w:cs="David" w:hint="cs"/>
          <w:i/>
          <w:iCs/>
          <w:rtl/>
        </w:rPr>
      </w:pPr>
      <w:r w:rsidRPr="00D84787">
        <w:rPr>
          <w:rFonts w:cs="David"/>
          <w:rtl/>
        </w:rPr>
        <w:br/>
      </w:r>
      <w:r w:rsidRPr="00D84787">
        <w:rPr>
          <w:rFonts w:cs="David" w:hint="cs"/>
          <w:u w:val="single"/>
          <w:rtl/>
        </w:rPr>
        <w:t>איל ינון:</w:t>
      </w:r>
    </w:p>
    <w:p w14:paraId="0C23EF61" w14:textId="77777777" w:rsidR="00D84787" w:rsidRPr="00D84787" w:rsidRDefault="00D84787" w:rsidP="00D84787">
      <w:pPr>
        <w:bidi/>
        <w:jc w:val="both"/>
        <w:rPr>
          <w:rFonts w:cs="David" w:hint="cs"/>
          <w:i/>
          <w:iCs/>
          <w:rtl/>
        </w:rPr>
      </w:pPr>
    </w:p>
    <w:p w14:paraId="59A32691" w14:textId="77777777" w:rsidR="00D84787" w:rsidRPr="00D84787" w:rsidRDefault="00D84787" w:rsidP="00D84787">
      <w:pPr>
        <w:bidi/>
        <w:jc w:val="both"/>
        <w:rPr>
          <w:rFonts w:cs="David" w:hint="cs"/>
          <w:rtl/>
        </w:rPr>
      </w:pPr>
      <w:r w:rsidRPr="00D84787">
        <w:rPr>
          <w:rFonts w:cs="David" w:hint="cs"/>
          <w:i/>
          <w:iCs/>
          <w:rtl/>
        </w:rPr>
        <w:tab/>
      </w:r>
      <w:r w:rsidRPr="00D84787">
        <w:rPr>
          <w:rFonts w:cs="David" w:hint="cs"/>
          <w:rtl/>
        </w:rPr>
        <w:t xml:space="preserve">בכל מקרה, אם הוא עובד של גוף </w:t>
      </w:r>
      <w:r w:rsidRPr="00D84787">
        <w:rPr>
          <w:rFonts w:cs="David"/>
          <w:rtl/>
        </w:rPr>
        <w:t>–</w:t>
      </w:r>
      <w:r w:rsidRPr="00D84787">
        <w:rPr>
          <w:rFonts w:cs="David" w:hint="cs"/>
          <w:rtl/>
        </w:rPr>
        <w:t xml:space="preserve"> אנחנו אומרים שלא. </w:t>
      </w:r>
    </w:p>
    <w:p w14:paraId="630B69B5" w14:textId="77777777" w:rsidR="00D84787" w:rsidRPr="00D84787" w:rsidRDefault="00D84787" w:rsidP="00D84787">
      <w:pPr>
        <w:bidi/>
        <w:jc w:val="both"/>
        <w:rPr>
          <w:rFonts w:cs="David" w:hint="cs"/>
          <w:rtl/>
        </w:rPr>
      </w:pPr>
    </w:p>
    <w:p w14:paraId="47E32736" w14:textId="77777777" w:rsidR="00D84787" w:rsidRPr="00D84787" w:rsidRDefault="00D84787" w:rsidP="00D84787">
      <w:pPr>
        <w:bidi/>
        <w:jc w:val="both"/>
        <w:rPr>
          <w:rFonts w:cs="David" w:hint="cs"/>
          <w:u w:val="single"/>
          <w:rtl/>
        </w:rPr>
      </w:pPr>
      <w:r w:rsidRPr="00D84787">
        <w:rPr>
          <w:rFonts w:cs="David" w:hint="cs"/>
          <w:u w:val="single"/>
          <w:rtl/>
        </w:rPr>
        <w:t>גדעון סער:</w:t>
      </w:r>
    </w:p>
    <w:p w14:paraId="70641004" w14:textId="77777777" w:rsidR="00D84787" w:rsidRPr="00D84787" w:rsidRDefault="00D84787" w:rsidP="00D84787">
      <w:pPr>
        <w:bidi/>
        <w:jc w:val="both"/>
        <w:rPr>
          <w:rFonts w:cs="David" w:hint="cs"/>
          <w:u w:val="single"/>
          <w:rtl/>
        </w:rPr>
      </w:pPr>
    </w:p>
    <w:p w14:paraId="49C75BA5" w14:textId="77777777" w:rsidR="00D84787" w:rsidRPr="00D84787" w:rsidRDefault="00D84787" w:rsidP="00D84787">
      <w:pPr>
        <w:bidi/>
        <w:jc w:val="both"/>
        <w:rPr>
          <w:rFonts w:cs="David" w:hint="cs"/>
          <w:rtl/>
        </w:rPr>
      </w:pPr>
      <w:r w:rsidRPr="00D84787">
        <w:rPr>
          <w:rFonts w:cs="David" w:hint="cs"/>
          <w:rtl/>
        </w:rPr>
        <w:tab/>
        <w:t xml:space="preserve"> אדם לא יכול להיות שדלן של הגוף שבו הוא עובד. </w:t>
      </w:r>
    </w:p>
    <w:p w14:paraId="00139BE4" w14:textId="77777777" w:rsidR="00D84787" w:rsidRPr="00D84787" w:rsidRDefault="00D84787" w:rsidP="00D84787">
      <w:pPr>
        <w:bidi/>
        <w:rPr>
          <w:rFonts w:cs="David" w:hint="cs"/>
          <w:rtl/>
        </w:rPr>
      </w:pPr>
      <w:r w:rsidRPr="00D84787">
        <w:rPr>
          <w:rFonts w:cs="David"/>
          <w:rtl/>
        </w:rPr>
        <w:br/>
      </w:r>
      <w:r w:rsidRPr="00D84787">
        <w:rPr>
          <w:rFonts w:cs="David" w:hint="cs"/>
          <w:u w:val="single"/>
          <w:rtl/>
        </w:rPr>
        <w:t>ארבל אסטרחן:</w:t>
      </w:r>
      <w:r w:rsidRPr="00D84787">
        <w:rPr>
          <w:rFonts w:cs="David"/>
          <w:rtl/>
        </w:rPr>
        <w:br/>
      </w:r>
    </w:p>
    <w:p w14:paraId="0B50303B" w14:textId="77777777" w:rsidR="00D84787" w:rsidRPr="00D84787" w:rsidRDefault="00D84787" w:rsidP="00D84787">
      <w:pPr>
        <w:bidi/>
        <w:jc w:val="both"/>
        <w:rPr>
          <w:rFonts w:cs="David" w:hint="cs"/>
          <w:rtl/>
        </w:rPr>
      </w:pPr>
      <w:r w:rsidRPr="00D84787">
        <w:rPr>
          <w:rFonts w:cs="David" w:hint="cs"/>
          <w:rtl/>
        </w:rPr>
        <w:tab/>
        <w:t xml:space="preserve">אולי אפשר להגיד: אם הוא עובד רק של גוף אחד. </w:t>
      </w:r>
    </w:p>
    <w:p w14:paraId="1E56F5F8"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0926E483" w14:textId="77777777" w:rsidR="00D84787" w:rsidRPr="00D84787" w:rsidRDefault="00D84787" w:rsidP="00D84787">
      <w:pPr>
        <w:pStyle w:val="Heading5"/>
        <w:rPr>
          <w:rFonts w:hint="cs"/>
          <w:sz w:val="24"/>
          <w:rtl/>
        </w:rPr>
      </w:pPr>
    </w:p>
    <w:p w14:paraId="34192672" w14:textId="77777777" w:rsidR="00D84787" w:rsidRPr="00D84787" w:rsidRDefault="00D84787" w:rsidP="00D84787">
      <w:pPr>
        <w:bidi/>
        <w:jc w:val="both"/>
        <w:rPr>
          <w:rFonts w:cs="David" w:hint="cs"/>
          <w:rtl/>
        </w:rPr>
      </w:pPr>
      <w:r w:rsidRPr="00D84787">
        <w:rPr>
          <w:rFonts w:cs="David" w:hint="cs"/>
          <w:rtl/>
        </w:rPr>
        <w:tab/>
        <w:t xml:space="preserve"> יש גוף שיכול להחזיק לוביסט במשרה מלאה כעובד שלו. דיברנו על זה ארוכות. </w:t>
      </w:r>
    </w:p>
    <w:p w14:paraId="43E4A760" w14:textId="77777777" w:rsidR="00D84787" w:rsidRPr="00D84787" w:rsidRDefault="00D84787" w:rsidP="00D84787">
      <w:pPr>
        <w:bidi/>
        <w:rPr>
          <w:rFonts w:cs="David" w:hint="cs"/>
          <w:rtl/>
        </w:rPr>
      </w:pPr>
      <w:r w:rsidRPr="00D84787">
        <w:rPr>
          <w:rFonts w:cs="David"/>
          <w:rtl/>
        </w:rPr>
        <w:br/>
      </w:r>
      <w:r w:rsidRPr="00D84787">
        <w:rPr>
          <w:rFonts w:cs="David" w:hint="cs"/>
          <w:u w:val="single"/>
          <w:rtl/>
        </w:rPr>
        <w:t>ארבל אסטרחן:</w:t>
      </w:r>
      <w:r w:rsidRPr="00D84787">
        <w:rPr>
          <w:rFonts w:cs="David"/>
          <w:rtl/>
        </w:rPr>
        <w:br/>
      </w:r>
    </w:p>
    <w:p w14:paraId="35F5DE0D" w14:textId="77777777" w:rsidR="00D84787" w:rsidRPr="00D84787" w:rsidRDefault="00D84787" w:rsidP="00D84787">
      <w:pPr>
        <w:bidi/>
        <w:jc w:val="both"/>
        <w:rPr>
          <w:rFonts w:cs="David" w:hint="cs"/>
          <w:rtl/>
        </w:rPr>
      </w:pPr>
      <w:r w:rsidRPr="00D84787">
        <w:rPr>
          <w:rFonts w:cs="David" w:hint="cs"/>
          <w:rtl/>
        </w:rPr>
        <w:tab/>
        <w:t xml:space="preserve">ואז הוא ייקרא סמנכ"ל רגולציה. </w:t>
      </w:r>
    </w:p>
    <w:p w14:paraId="345459D6" w14:textId="77777777" w:rsidR="00D84787" w:rsidRPr="00D84787" w:rsidRDefault="00D84787" w:rsidP="00D84787">
      <w:pPr>
        <w:bidi/>
        <w:jc w:val="both"/>
        <w:rPr>
          <w:rFonts w:cs="David" w:hint="cs"/>
          <w:i/>
          <w:iCs/>
          <w:rtl/>
        </w:rPr>
      </w:pPr>
    </w:p>
    <w:p w14:paraId="23073AAA" w14:textId="77777777" w:rsidR="00D84787" w:rsidRPr="00D84787" w:rsidRDefault="00D84787" w:rsidP="00D84787">
      <w:pPr>
        <w:bidi/>
        <w:jc w:val="both"/>
        <w:rPr>
          <w:rFonts w:cs="David" w:hint="cs"/>
          <w:rtl/>
        </w:rPr>
      </w:pPr>
      <w:r w:rsidRPr="00D84787">
        <w:rPr>
          <w:rFonts w:cs="David" w:hint="cs"/>
          <w:u w:val="single"/>
          <w:rtl/>
        </w:rPr>
        <w:t>איל ינון:</w:t>
      </w:r>
    </w:p>
    <w:p w14:paraId="67625004" w14:textId="77777777" w:rsidR="00D84787" w:rsidRPr="00D84787" w:rsidRDefault="00D84787" w:rsidP="00D84787">
      <w:pPr>
        <w:bidi/>
        <w:jc w:val="both"/>
        <w:rPr>
          <w:rFonts w:cs="David" w:hint="cs"/>
          <w:rtl/>
        </w:rPr>
      </w:pPr>
    </w:p>
    <w:p w14:paraId="41A49580" w14:textId="77777777" w:rsidR="00D84787" w:rsidRPr="00D84787" w:rsidRDefault="00D84787" w:rsidP="00D84787">
      <w:pPr>
        <w:bidi/>
        <w:jc w:val="both"/>
        <w:rPr>
          <w:rFonts w:cs="David" w:hint="cs"/>
          <w:rtl/>
        </w:rPr>
      </w:pPr>
      <w:r w:rsidRPr="00D84787">
        <w:rPr>
          <w:rFonts w:cs="David" w:hint="cs"/>
          <w:rtl/>
        </w:rPr>
        <w:tab/>
        <w:t>בדיוק. הוא יהיה עובד.</w:t>
      </w:r>
    </w:p>
    <w:p w14:paraId="6208267D"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6DB98530" w14:textId="77777777" w:rsidR="00D84787" w:rsidRPr="00D84787" w:rsidRDefault="00D84787" w:rsidP="00D84787">
      <w:pPr>
        <w:pStyle w:val="Heading5"/>
        <w:rPr>
          <w:rFonts w:hint="cs"/>
          <w:sz w:val="24"/>
          <w:rtl/>
        </w:rPr>
      </w:pPr>
    </w:p>
    <w:p w14:paraId="01378557" w14:textId="77777777" w:rsidR="00D84787" w:rsidRPr="00D84787" w:rsidRDefault="00D84787" w:rsidP="00D84787">
      <w:pPr>
        <w:bidi/>
        <w:jc w:val="both"/>
        <w:rPr>
          <w:rFonts w:cs="David" w:hint="cs"/>
          <w:rtl/>
        </w:rPr>
      </w:pPr>
      <w:r w:rsidRPr="00D84787">
        <w:rPr>
          <w:rFonts w:cs="David" w:hint="cs"/>
          <w:rtl/>
        </w:rPr>
        <w:tab/>
        <w:t xml:space="preserve">לא. אם הוא סמנכ"ל רגולציה, הוא סמנכ"ל רגולציה. אם הוא שדלן שעובד בשכר עבור הבנק? </w:t>
      </w:r>
    </w:p>
    <w:p w14:paraId="4A031AAB" w14:textId="77777777" w:rsidR="00D84787" w:rsidRDefault="00D84787" w:rsidP="00D84787">
      <w:pPr>
        <w:bidi/>
        <w:rPr>
          <w:rFonts w:cs="David" w:hint="cs"/>
          <w:u w:val="single"/>
          <w:rtl/>
        </w:rPr>
      </w:pPr>
      <w:r w:rsidRPr="00D84787">
        <w:rPr>
          <w:rFonts w:cs="David"/>
          <w:rtl/>
        </w:rPr>
        <w:br/>
      </w:r>
    </w:p>
    <w:p w14:paraId="7422F793" w14:textId="77777777" w:rsidR="00D84787" w:rsidRDefault="00D84787" w:rsidP="00D84787">
      <w:pPr>
        <w:bidi/>
        <w:rPr>
          <w:rFonts w:cs="David" w:hint="cs"/>
          <w:u w:val="single"/>
          <w:rtl/>
        </w:rPr>
      </w:pPr>
    </w:p>
    <w:p w14:paraId="7C80A574" w14:textId="77777777" w:rsidR="00D84787" w:rsidRPr="00D84787" w:rsidRDefault="00D84787" w:rsidP="00D84787">
      <w:pPr>
        <w:bidi/>
        <w:rPr>
          <w:rFonts w:cs="David" w:hint="cs"/>
          <w:rtl/>
        </w:rPr>
      </w:pPr>
      <w:r w:rsidRPr="00D84787">
        <w:rPr>
          <w:rFonts w:cs="David" w:hint="cs"/>
          <w:u w:val="single"/>
          <w:rtl/>
        </w:rPr>
        <w:t>ארבל אסטרחן:</w:t>
      </w:r>
      <w:r w:rsidRPr="00D84787">
        <w:rPr>
          <w:rFonts w:cs="David"/>
          <w:rtl/>
        </w:rPr>
        <w:br/>
      </w:r>
    </w:p>
    <w:p w14:paraId="6E585870" w14:textId="77777777" w:rsidR="00D84787" w:rsidRPr="00D84787" w:rsidRDefault="00D84787" w:rsidP="00D84787">
      <w:pPr>
        <w:bidi/>
        <w:jc w:val="both"/>
        <w:rPr>
          <w:rFonts w:cs="David" w:hint="cs"/>
          <w:rtl/>
        </w:rPr>
      </w:pPr>
      <w:r w:rsidRPr="00D84787">
        <w:rPr>
          <w:rFonts w:cs="David" w:hint="cs"/>
          <w:rtl/>
        </w:rPr>
        <w:tab/>
        <w:t>הוא עובד של הבנק - -</w:t>
      </w:r>
    </w:p>
    <w:p w14:paraId="4E459FEC"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6014F57A" w14:textId="77777777" w:rsidR="00D84787" w:rsidRPr="00D84787" w:rsidRDefault="00D84787" w:rsidP="00D84787">
      <w:pPr>
        <w:pStyle w:val="Heading5"/>
        <w:rPr>
          <w:rFonts w:hint="cs"/>
          <w:sz w:val="24"/>
          <w:rtl/>
        </w:rPr>
      </w:pPr>
    </w:p>
    <w:p w14:paraId="1F1A33DF" w14:textId="77777777" w:rsidR="00D84787" w:rsidRPr="00D84787" w:rsidRDefault="00D84787" w:rsidP="00D84787">
      <w:pPr>
        <w:bidi/>
        <w:jc w:val="both"/>
        <w:rPr>
          <w:rFonts w:cs="David" w:hint="cs"/>
          <w:rtl/>
        </w:rPr>
      </w:pPr>
      <w:r w:rsidRPr="00D84787">
        <w:rPr>
          <w:rFonts w:cs="David" w:hint="cs"/>
          <w:rtl/>
        </w:rPr>
        <w:tab/>
        <w:t xml:space="preserve"> הוא עובד של הבנק והוא שדלן, וזה המקצוע. </w:t>
      </w:r>
    </w:p>
    <w:p w14:paraId="4B44B0BA" w14:textId="77777777" w:rsidR="00D84787" w:rsidRPr="00D84787" w:rsidRDefault="00D84787" w:rsidP="00D84787">
      <w:pPr>
        <w:bidi/>
        <w:rPr>
          <w:rFonts w:cs="David" w:hint="cs"/>
          <w:rtl/>
        </w:rPr>
      </w:pPr>
      <w:r w:rsidRPr="00D84787">
        <w:rPr>
          <w:rFonts w:cs="David"/>
          <w:rtl/>
        </w:rPr>
        <w:br/>
      </w:r>
      <w:r w:rsidRPr="00D84787">
        <w:rPr>
          <w:rFonts w:cs="David" w:hint="cs"/>
          <w:u w:val="single"/>
          <w:rtl/>
        </w:rPr>
        <w:t>ארבל אסטרחן:</w:t>
      </w:r>
      <w:r w:rsidRPr="00D84787">
        <w:rPr>
          <w:rFonts w:cs="David"/>
          <w:rtl/>
        </w:rPr>
        <w:br/>
      </w:r>
    </w:p>
    <w:p w14:paraId="253CAAAF" w14:textId="77777777" w:rsidR="00D84787" w:rsidRPr="00D84787" w:rsidRDefault="00D84787" w:rsidP="00D84787">
      <w:pPr>
        <w:bidi/>
        <w:jc w:val="both"/>
        <w:rPr>
          <w:rFonts w:cs="David" w:hint="cs"/>
          <w:rtl/>
        </w:rPr>
      </w:pPr>
      <w:r w:rsidRPr="00D84787">
        <w:rPr>
          <w:rFonts w:cs="David" w:hint="cs"/>
          <w:rtl/>
        </w:rPr>
        <w:tab/>
        <w:t>- - והבנק מעסיק אותו בשביל שיעשה קשרים עם - - -</w:t>
      </w:r>
    </w:p>
    <w:p w14:paraId="236CD09F"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208C1D75" w14:textId="77777777" w:rsidR="00D84787" w:rsidRPr="00D84787" w:rsidRDefault="00D84787" w:rsidP="00D84787">
      <w:pPr>
        <w:bidi/>
        <w:jc w:val="both"/>
        <w:rPr>
          <w:rFonts w:cs="David" w:hint="cs"/>
          <w:rtl/>
        </w:rPr>
      </w:pPr>
    </w:p>
    <w:p w14:paraId="3A52E619" w14:textId="77777777" w:rsidR="00D84787" w:rsidRPr="00D84787" w:rsidRDefault="00D84787" w:rsidP="00D84787">
      <w:pPr>
        <w:bidi/>
        <w:jc w:val="both"/>
        <w:rPr>
          <w:rFonts w:cs="David" w:hint="cs"/>
          <w:rtl/>
        </w:rPr>
      </w:pPr>
      <w:r w:rsidRPr="00D84787">
        <w:rPr>
          <w:rFonts w:cs="David" w:hint="cs"/>
          <w:rtl/>
        </w:rPr>
        <w:tab/>
        <w:t xml:space="preserve">אבל הוא עובד רק עם הבנק, הוא לא עובד עם אחרים. </w:t>
      </w:r>
    </w:p>
    <w:p w14:paraId="195229B2"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קריאות:</w:t>
      </w:r>
    </w:p>
    <w:p w14:paraId="001658A0" w14:textId="77777777" w:rsidR="00D84787" w:rsidRPr="00D84787" w:rsidRDefault="00D84787" w:rsidP="00D84787">
      <w:pPr>
        <w:bidi/>
        <w:jc w:val="both"/>
        <w:rPr>
          <w:rFonts w:cs="David" w:hint="cs"/>
          <w:u w:val="single"/>
          <w:rtl/>
        </w:rPr>
      </w:pPr>
    </w:p>
    <w:p w14:paraId="7452A61F" w14:textId="77777777" w:rsidR="00D84787" w:rsidRPr="00D84787" w:rsidRDefault="00D84787" w:rsidP="00D84787">
      <w:pPr>
        <w:bidi/>
        <w:jc w:val="both"/>
        <w:rPr>
          <w:rFonts w:cs="David" w:hint="cs"/>
          <w:rtl/>
        </w:rPr>
      </w:pPr>
      <w:r w:rsidRPr="00D84787">
        <w:rPr>
          <w:rFonts w:cs="David" w:hint="cs"/>
          <w:rtl/>
        </w:rPr>
        <w:tab/>
        <w:t>- - -</w:t>
      </w:r>
    </w:p>
    <w:p w14:paraId="21BBF5B7" w14:textId="77777777" w:rsidR="00D84787" w:rsidRPr="00D84787" w:rsidRDefault="00D84787" w:rsidP="00D84787">
      <w:pPr>
        <w:bidi/>
        <w:jc w:val="both"/>
        <w:rPr>
          <w:rFonts w:cs="David" w:hint="cs"/>
          <w:u w:val="single"/>
          <w:rtl/>
        </w:rPr>
      </w:pPr>
    </w:p>
    <w:p w14:paraId="42CE37BC" w14:textId="77777777" w:rsidR="00D84787" w:rsidRPr="00D84787" w:rsidRDefault="00D84787" w:rsidP="00D84787">
      <w:pPr>
        <w:bidi/>
        <w:jc w:val="both"/>
        <w:rPr>
          <w:rFonts w:cs="David" w:hint="cs"/>
          <w:u w:val="single"/>
          <w:rtl/>
        </w:rPr>
      </w:pPr>
      <w:r w:rsidRPr="00D84787">
        <w:rPr>
          <w:rFonts w:cs="David" w:hint="cs"/>
          <w:u w:val="single"/>
          <w:rtl/>
        </w:rPr>
        <w:t>יעל גויסקי:</w:t>
      </w:r>
    </w:p>
    <w:p w14:paraId="7C3D015B" w14:textId="77777777" w:rsidR="00D84787" w:rsidRPr="00D84787" w:rsidRDefault="00D84787" w:rsidP="00D84787">
      <w:pPr>
        <w:bidi/>
        <w:jc w:val="both"/>
        <w:rPr>
          <w:rFonts w:cs="David" w:hint="cs"/>
          <w:rtl/>
        </w:rPr>
      </w:pPr>
      <w:r w:rsidRPr="00D84787">
        <w:rPr>
          <w:rFonts w:cs="David" w:hint="cs"/>
          <w:rtl/>
        </w:rPr>
        <w:tab/>
      </w:r>
      <w:r w:rsidRPr="00D84787">
        <w:rPr>
          <w:rFonts w:cs="David"/>
          <w:rtl/>
        </w:rPr>
        <w:br/>
      </w:r>
      <w:r w:rsidRPr="00D84787">
        <w:rPr>
          <w:rFonts w:cs="David" w:hint="cs"/>
          <w:rtl/>
        </w:rPr>
        <w:tab/>
        <w:t xml:space="preserve">לגבי הנושא של עובד ארגון </w:t>
      </w:r>
      <w:r w:rsidRPr="00D84787">
        <w:rPr>
          <w:rFonts w:cs="David"/>
          <w:rtl/>
        </w:rPr>
        <w:t>–</w:t>
      </w:r>
      <w:r w:rsidRPr="00D84787">
        <w:rPr>
          <w:rFonts w:cs="David" w:hint="cs"/>
          <w:rtl/>
        </w:rPr>
        <w:t xml:space="preserve"> בעבר הייתי עובדת ארגון שעסקה בין היתר בקשרי ממשל. האם החוק חל עלי? לפי הבנתי כן. </w:t>
      </w:r>
    </w:p>
    <w:p w14:paraId="4B6A0D00" w14:textId="77777777" w:rsidR="00D84787" w:rsidRPr="00D84787" w:rsidRDefault="00D84787" w:rsidP="00D84787">
      <w:pPr>
        <w:bidi/>
        <w:jc w:val="both"/>
        <w:rPr>
          <w:rFonts w:cs="David" w:hint="cs"/>
          <w:rtl/>
        </w:rPr>
      </w:pPr>
    </w:p>
    <w:p w14:paraId="3E81861A" w14:textId="77777777" w:rsidR="00D84787" w:rsidRPr="00D84787" w:rsidRDefault="00D84787" w:rsidP="00D84787">
      <w:pPr>
        <w:bidi/>
        <w:jc w:val="both"/>
        <w:rPr>
          <w:rFonts w:cs="David" w:hint="cs"/>
          <w:rtl/>
        </w:rPr>
      </w:pPr>
      <w:r w:rsidRPr="00D84787">
        <w:rPr>
          <w:rFonts w:cs="David" w:hint="cs"/>
          <w:rtl/>
        </w:rPr>
        <w:tab/>
        <w:t xml:space="preserve">שאלה שנייה שאני רוצה לשאול את הוועדה זה באשר למחלוקת פה. עורך-דין שמגיע רק לוועדות הכנסת </w:t>
      </w:r>
      <w:r w:rsidRPr="00D84787">
        <w:rPr>
          <w:rFonts w:cs="David"/>
          <w:rtl/>
        </w:rPr>
        <w:t>–</w:t>
      </w:r>
      <w:r w:rsidRPr="00D84787">
        <w:rPr>
          <w:rFonts w:cs="David" w:hint="cs"/>
          <w:rtl/>
        </w:rPr>
        <w:t xml:space="preserve"> הוא לא נפגש עם חברי הכנסת, הוא הוזמן על-ידי ועדה </w:t>
      </w:r>
      <w:r w:rsidRPr="00D84787">
        <w:rPr>
          <w:rFonts w:cs="David"/>
          <w:rtl/>
        </w:rPr>
        <w:t>–</w:t>
      </w:r>
      <w:r w:rsidRPr="00D84787">
        <w:rPr>
          <w:rFonts w:cs="David" w:hint="cs"/>
          <w:rtl/>
        </w:rPr>
        <w:t xml:space="preserve"> האם הוא גם נכנס תחת החוק? </w:t>
      </w:r>
    </w:p>
    <w:p w14:paraId="0A0269C4"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19A04146" w14:textId="77777777" w:rsidR="00D84787" w:rsidRPr="00D84787" w:rsidRDefault="00D84787" w:rsidP="00D84787">
      <w:pPr>
        <w:bidi/>
        <w:jc w:val="both"/>
        <w:rPr>
          <w:rFonts w:cs="David" w:hint="cs"/>
          <w:rtl/>
        </w:rPr>
      </w:pPr>
    </w:p>
    <w:p w14:paraId="33F4CF55" w14:textId="77777777" w:rsidR="00D84787" w:rsidRPr="00D84787" w:rsidRDefault="00D84787" w:rsidP="00D84787">
      <w:pPr>
        <w:bidi/>
        <w:jc w:val="both"/>
        <w:rPr>
          <w:rFonts w:cs="David" w:hint="cs"/>
          <w:rtl/>
        </w:rPr>
      </w:pPr>
      <w:r w:rsidRPr="00D84787">
        <w:rPr>
          <w:rFonts w:cs="David" w:hint="cs"/>
          <w:rtl/>
        </w:rPr>
        <w:tab/>
        <w:t xml:space="preserve">אם הוא הוזמן על-ידי ועדה </w:t>
      </w:r>
      <w:r w:rsidRPr="00D84787">
        <w:rPr>
          <w:rFonts w:cs="David"/>
          <w:rtl/>
        </w:rPr>
        <w:t>–</w:t>
      </w:r>
      <w:r w:rsidRPr="00D84787">
        <w:rPr>
          <w:rFonts w:cs="David" w:hint="cs"/>
          <w:rtl/>
        </w:rPr>
        <w:t xml:space="preserve"> אני חושב שהוא לא נכנס תחת החוק. </w:t>
      </w:r>
    </w:p>
    <w:p w14:paraId="51C2AC7F"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יעל גויסקי:</w:t>
      </w:r>
    </w:p>
    <w:p w14:paraId="34605BF4" w14:textId="77777777" w:rsidR="00D84787" w:rsidRPr="00D84787" w:rsidRDefault="00D84787" w:rsidP="00D84787">
      <w:pPr>
        <w:bidi/>
        <w:jc w:val="both"/>
        <w:rPr>
          <w:rFonts w:cs="David" w:hint="cs"/>
          <w:rtl/>
        </w:rPr>
      </w:pPr>
    </w:p>
    <w:p w14:paraId="6FB474FB" w14:textId="77777777" w:rsidR="00D84787" w:rsidRPr="00D84787" w:rsidRDefault="00D84787" w:rsidP="00D84787">
      <w:pPr>
        <w:bidi/>
        <w:jc w:val="both"/>
        <w:rPr>
          <w:rFonts w:cs="David" w:hint="cs"/>
          <w:rtl/>
        </w:rPr>
      </w:pPr>
      <w:r w:rsidRPr="00D84787">
        <w:rPr>
          <w:rFonts w:cs="David" w:hint="cs"/>
          <w:rtl/>
        </w:rPr>
        <w:tab/>
        <w:t xml:space="preserve">ואם הוא מגיע רק לוועדה? יש לארגון את הלוביסטים. הוא מגיע כדי לדון בפני הוועדה, לתת חוות-דעת משפטית בעניין חקיקה, שאלה האם הוא לוביסט. </w:t>
      </w:r>
    </w:p>
    <w:p w14:paraId="78F8BD1D"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797BEC28" w14:textId="77777777" w:rsidR="00D84787" w:rsidRPr="00D84787" w:rsidRDefault="00D84787" w:rsidP="00D84787">
      <w:pPr>
        <w:bidi/>
        <w:jc w:val="both"/>
        <w:rPr>
          <w:rFonts w:cs="David" w:hint="cs"/>
          <w:rtl/>
        </w:rPr>
      </w:pPr>
    </w:p>
    <w:p w14:paraId="221FA6A8" w14:textId="77777777" w:rsidR="00D84787" w:rsidRPr="00D84787" w:rsidRDefault="00D84787" w:rsidP="00D84787">
      <w:pPr>
        <w:bidi/>
        <w:jc w:val="both"/>
        <w:rPr>
          <w:rFonts w:cs="David" w:hint="cs"/>
          <w:rtl/>
        </w:rPr>
      </w:pPr>
      <w:r w:rsidRPr="00D84787">
        <w:rPr>
          <w:rFonts w:cs="David" w:hint="cs"/>
          <w:rtl/>
        </w:rPr>
        <w:tab/>
        <w:t>מטעם לשכת עורכי-הדין?</w:t>
      </w:r>
    </w:p>
    <w:p w14:paraId="334932B4"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יעל גויסקי:</w:t>
      </w:r>
    </w:p>
    <w:p w14:paraId="1A2AFBA9" w14:textId="77777777" w:rsidR="00D84787" w:rsidRPr="00D84787" w:rsidRDefault="00D84787" w:rsidP="00D84787">
      <w:pPr>
        <w:bidi/>
        <w:jc w:val="both"/>
        <w:rPr>
          <w:rFonts w:cs="David" w:hint="cs"/>
          <w:rtl/>
        </w:rPr>
      </w:pPr>
    </w:p>
    <w:p w14:paraId="7E0534D1" w14:textId="77777777" w:rsidR="00D84787" w:rsidRPr="00D84787" w:rsidRDefault="00D84787" w:rsidP="00D84787">
      <w:pPr>
        <w:bidi/>
        <w:jc w:val="both"/>
        <w:rPr>
          <w:rFonts w:cs="David" w:hint="cs"/>
          <w:rtl/>
        </w:rPr>
      </w:pPr>
      <w:r w:rsidRPr="00D84787">
        <w:rPr>
          <w:rFonts w:cs="David" w:hint="cs"/>
          <w:rtl/>
        </w:rPr>
        <w:tab/>
        <w:t xml:space="preserve">לא מטעם לשכת עורכי-הדין. </w:t>
      </w:r>
    </w:p>
    <w:p w14:paraId="28C83F7F"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2538B17F" w14:textId="77777777" w:rsidR="00D84787" w:rsidRPr="00D84787" w:rsidRDefault="00D84787" w:rsidP="00D84787">
      <w:pPr>
        <w:bidi/>
        <w:jc w:val="both"/>
        <w:rPr>
          <w:rFonts w:cs="David" w:hint="cs"/>
          <w:rtl/>
        </w:rPr>
      </w:pPr>
    </w:p>
    <w:p w14:paraId="0AFE1E1F" w14:textId="77777777" w:rsidR="00D84787" w:rsidRPr="00D84787" w:rsidRDefault="00D84787" w:rsidP="00D84787">
      <w:pPr>
        <w:bidi/>
        <w:jc w:val="both"/>
        <w:rPr>
          <w:rFonts w:cs="David" w:hint="cs"/>
          <w:rtl/>
        </w:rPr>
      </w:pPr>
      <w:r w:rsidRPr="00D84787">
        <w:rPr>
          <w:rFonts w:cs="David" w:hint="cs"/>
          <w:rtl/>
        </w:rPr>
        <w:tab/>
        <w:t>מטעם עצמו? מטעם חברה מסוימת?</w:t>
      </w:r>
    </w:p>
    <w:p w14:paraId="51D63B97"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יעל גויסקי:</w:t>
      </w:r>
    </w:p>
    <w:p w14:paraId="22B8EFC4" w14:textId="77777777" w:rsidR="00D84787" w:rsidRPr="00D84787" w:rsidRDefault="00D84787" w:rsidP="00D84787">
      <w:pPr>
        <w:bidi/>
        <w:jc w:val="both"/>
        <w:rPr>
          <w:rFonts w:cs="David" w:hint="cs"/>
          <w:rtl/>
        </w:rPr>
      </w:pPr>
    </w:p>
    <w:p w14:paraId="2BD2F8DD" w14:textId="77777777" w:rsidR="00D84787" w:rsidRPr="00D84787" w:rsidRDefault="00D84787" w:rsidP="00D84787">
      <w:pPr>
        <w:bidi/>
        <w:jc w:val="both"/>
        <w:rPr>
          <w:rFonts w:cs="David" w:hint="cs"/>
          <w:rtl/>
        </w:rPr>
      </w:pPr>
      <w:r w:rsidRPr="00D84787">
        <w:rPr>
          <w:rFonts w:cs="David" w:hint="cs"/>
          <w:rtl/>
        </w:rPr>
        <w:tab/>
        <w:t xml:space="preserve">מטעם חברה מסוימת. </w:t>
      </w:r>
    </w:p>
    <w:p w14:paraId="57A1F4C6"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7B383C7F" w14:textId="77777777" w:rsidR="00D84787" w:rsidRPr="00D84787" w:rsidRDefault="00D84787" w:rsidP="00D84787">
      <w:pPr>
        <w:pStyle w:val="Heading5"/>
        <w:rPr>
          <w:rFonts w:hint="cs"/>
          <w:sz w:val="24"/>
          <w:rtl/>
        </w:rPr>
      </w:pPr>
    </w:p>
    <w:p w14:paraId="3775DBE8" w14:textId="77777777" w:rsidR="00D84787" w:rsidRPr="00D84787" w:rsidRDefault="00D84787" w:rsidP="00D84787">
      <w:pPr>
        <w:bidi/>
        <w:jc w:val="both"/>
        <w:rPr>
          <w:rFonts w:cs="David" w:hint="cs"/>
          <w:rtl/>
        </w:rPr>
      </w:pPr>
      <w:r w:rsidRPr="00D84787">
        <w:rPr>
          <w:rFonts w:cs="David" w:hint="cs"/>
          <w:rtl/>
        </w:rPr>
        <w:tab/>
        <w:t xml:space="preserve"> מטעם לקוח. </w:t>
      </w:r>
    </w:p>
    <w:p w14:paraId="3F823237"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00CD4725" w14:textId="77777777" w:rsidR="00D84787" w:rsidRPr="00D84787" w:rsidRDefault="00D84787" w:rsidP="00D84787">
      <w:pPr>
        <w:bidi/>
        <w:jc w:val="both"/>
        <w:rPr>
          <w:rFonts w:cs="David" w:hint="cs"/>
          <w:rtl/>
        </w:rPr>
      </w:pPr>
    </w:p>
    <w:p w14:paraId="5E2EFDC7" w14:textId="77777777" w:rsidR="00D84787" w:rsidRPr="00D84787" w:rsidRDefault="00D84787" w:rsidP="00D84787">
      <w:pPr>
        <w:bidi/>
        <w:jc w:val="both"/>
        <w:rPr>
          <w:rFonts w:cs="David" w:hint="cs"/>
          <w:rtl/>
        </w:rPr>
      </w:pPr>
      <w:r w:rsidRPr="00D84787">
        <w:rPr>
          <w:rFonts w:cs="David" w:hint="cs"/>
          <w:rtl/>
        </w:rPr>
        <w:tab/>
        <w:t xml:space="preserve">מטעם לקוח, אז הוא שדלן. </w:t>
      </w:r>
    </w:p>
    <w:p w14:paraId="4BCAA2FF"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37DBDE90" w14:textId="77777777" w:rsidR="00D84787" w:rsidRPr="00D84787" w:rsidRDefault="00D84787" w:rsidP="00D84787">
      <w:pPr>
        <w:pStyle w:val="Heading5"/>
        <w:rPr>
          <w:rFonts w:hint="cs"/>
          <w:sz w:val="24"/>
          <w:rtl/>
        </w:rPr>
      </w:pPr>
    </w:p>
    <w:p w14:paraId="08F6108F" w14:textId="77777777" w:rsidR="00D84787" w:rsidRPr="00D84787" w:rsidRDefault="00D84787" w:rsidP="00D84787">
      <w:pPr>
        <w:bidi/>
        <w:jc w:val="both"/>
        <w:rPr>
          <w:rFonts w:cs="David" w:hint="cs"/>
          <w:rtl/>
        </w:rPr>
      </w:pPr>
      <w:r w:rsidRPr="00D84787">
        <w:rPr>
          <w:rFonts w:cs="David" w:hint="cs"/>
          <w:rtl/>
        </w:rPr>
        <w:tab/>
        <w:t xml:space="preserve"> אז הוא שדלן. </w:t>
      </w:r>
    </w:p>
    <w:p w14:paraId="62E5F40C"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יעל גויסקי:</w:t>
      </w:r>
    </w:p>
    <w:p w14:paraId="2AD04FBF" w14:textId="77777777" w:rsidR="00D84787" w:rsidRPr="00D84787" w:rsidRDefault="00D84787" w:rsidP="00D84787">
      <w:pPr>
        <w:bidi/>
        <w:jc w:val="both"/>
        <w:rPr>
          <w:rFonts w:cs="David" w:hint="cs"/>
          <w:rtl/>
        </w:rPr>
      </w:pPr>
    </w:p>
    <w:p w14:paraId="14900EA2" w14:textId="77777777" w:rsidR="00D84787" w:rsidRPr="00D84787" w:rsidRDefault="00D84787" w:rsidP="00D84787">
      <w:pPr>
        <w:bidi/>
        <w:jc w:val="both"/>
        <w:rPr>
          <w:rFonts w:cs="David" w:hint="cs"/>
          <w:rtl/>
        </w:rPr>
      </w:pPr>
      <w:r w:rsidRPr="00D84787">
        <w:rPr>
          <w:rFonts w:cs="David" w:hint="cs"/>
          <w:rtl/>
        </w:rPr>
        <w:tab/>
        <w:t xml:space="preserve">גם אם זה רק לוועדת הכנסת. </w:t>
      </w:r>
    </w:p>
    <w:p w14:paraId="758E11D3"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664EB599" w14:textId="77777777" w:rsidR="00D84787" w:rsidRPr="00D84787" w:rsidRDefault="00D84787" w:rsidP="00D84787">
      <w:pPr>
        <w:bidi/>
        <w:jc w:val="both"/>
        <w:rPr>
          <w:rFonts w:cs="David" w:hint="cs"/>
          <w:rtl/>
        </w:rPr>
      </w:pPr>
    </w:p>
    <w:p w14:paraId="7499A8CA" w14:textId="77777777" w:rsidR="00D84787" w:rsidRPr="00D84787" w:rsidRDefault="00D84787" w:rsidP="00D84787">
      <w:pPr>
        <w:bidi/>
        <w:jc w:val="both"/>
        <w:rPr>
          <w:rFonts w:cs="David" w:hint="cs"/>
          <w:rtl/>
        </w:rPr>
      </w:pPr>
      <w:r w:rsidRPr="00D84787">
        <w:rPr>
          <w:rFonts w:cs="David" w:hint="cs"/>
          <w:rtl/>
        </w:rPr>
        <w:tab/>
        <w:t xml:space="preserve">אז הוא שדלן. </w:t>
      </w:r>
    </w:p>
    <w:p w14:paraId="45ED310A"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377F1696" w14:textId="77777777" w:rsidR="00D84787" w:rsidRPr="00D84787" w:rsidRDefault="00D84787" w:rsidP="00D84787">
      <w:pPr>
        <w:pStyle w:val="Heading5"/>
        <w:rPr>
          <w:rFonts w:hint="cs"/>
          <w:sz w:val="24"/>
          <w:rtl/>
        </w:rPr>
      </w:pPr>
    </w:p>
    <w:p w14:paraId="21925D0C" w14:textId="77777777" w:rsidR="00D84787" w:rsidRPr="00D84787" w:rsidRDefault="00D84787" w:rsidP="00D84787">
      <w:pPr>
        <w:bidi/>
        <w:jc w:val="both"/>
        <w:rPr>
          <w:rFonts w:cs="David" w:hint="cs"/>
          <w:rtl/>
        </w:rPr>
      </w:pPr>
      <w:r w:rsidRPr="00D84787">
        <w:rPr>
          <w:rFonts w:cs="David" w:hint="cs"/>
          <w:rtl/>
        </w:rPr>
        <w:tab/>
        <w:t xml:space="preserve"> איזו שאלה.</w:t>
      </w:r>
    </w:p>
    <w:p w14:paraId="07086610"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ארז גילהר:</w:t>
      </w:r>
    </w:p>
    <w:p w14:paraId="684018FA" w14:textId="77777777" w:rsidR="00D84787" w:rsidRPr="00D84787" w:rsidRDefault="00D84787" w:rsidP="00D84787">
      <w:pPr>
        <w:bidi/>
        <w:jc w:val="both"/>
        <w:rPr>
          <w:rFonts w:cs="David" w:hint="cs"/>
          <w:rtl/>
        </w:rPr>
      </w:pPr>
      <w:r w:rsidRPr="00D84787">
        <w:rPr>
          <w:rFonts w:cs="David" w:hint="cs"/>
          <w:rtl/>
        </w:rPr>
        <w:tab/>
      </w:r>
    </w:p>
    <w:p w14:paraId="7E0B0C41" w14:textId="77777777" w:rsidR="00D84787" w:rsidRPr="00D84787" w:rsidRDefault="00D84787" w:rsidP="00D84787">
      <w:pPr>
        <w:bidi/>
        <w:jc w:val="both"/>
        <w:rPr>
          <w:rFonts w:cs="David" w:hint="cs"/>
          <w:rtl/>
        </w:rPr>
      </w:pPr>
      <w:r w:rsidRPr="00D84787">
        <w:rPr>
          <w:rFonts w:cs="David" w:hint="cs"/>
          <w:rtl/>
        </w:rPr>
        <w:tab/>
        <w:t xml:space="preserve">שתי הערות, ברשותכם. ראשית, "בתמורה" שנכנס עכשיו. שוב, דיברנו על העניין של החברתיים. האם החברתיים </w:t>
      </w:r>
      <w:r w:rsidRPr="00D84787">
        <w:rPr>
          <w:rFonts w:cs="David"/>
          <w:rtl/>
        </w:rPr>
        <w:t>–</w:t>
      </w:r>
      <w:r w:rsidRPr="00D84787">
        <w:rPr>
          <w:rFonts w:cs="David" w:hint="cs"/>
          <w:rtl/>
        </w:rPr>
        <w:t xml:space="preserve"> לא החרגתם אותם עכשיו כשאמרתם את ה"בתמורה"? וגם אני, בכל זאת אני רוצה לומר את זה. </w:t>
      </w:r>
    </w:p>
    <w:p w14:paraId="08E206DD"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622DF977" w14:textId="77777777" w:rsidR="00D84787" w:rsidRPr="00D84787" w:rsidRDefault="00D84787" w:rsidP="00D84787">
      <w:pPr>
        <w:bidi/>
        <w:jc w:val="both"/>
        <w:rPr>
          <w:rFonts w:cs="David" w:hint="cs"/>
          <w:rtl/>
        </w:rPr>
      </w:pPr>
    </w:p>
    <w:p w14:paraId="18C83861" w14:textId="77777777" w:rsidR="00D84787" w:rsidRPr="00D84787" w:rsidRDefault="00D84787" w:rsidP="00D84787">
      <w:pPr>
        <w:bidi/>
        <w:jc w:val="both"/>
        <w:rPr>
          <w:rFonts w:cs="David" w:hint="cs"/>
          <w:rtl/>
        </w:rPr>
      </w:pPr>
      <w:r w:rsidRPr="00D84787">
        <w:rPr>
          <w:rFonts w:cs="David" w:hint="cs"/>
          <w:rtl/>
        </w:rPr>
        <w:tab/>
        <w:t xml:space="preserve">אתה תהיה חצי חברתי, חצי קפיטליסטי. </w:t>
      </w:r>
    </w:p>
    <w:p w14:paraId="5427952A"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0D924161" w14:textId="77777777" w:rsidR="00D84787" w:rsidRPr="00D84787" w:rsidRDefault="00D84787" w:rsidP="00D84787">
      <w:pPr>
        <w:pStyle w:val="Heading5"/>
        <w:rPr>
          <w:rFonts w:hint="cs"/>
          <w:sz w:val="24"/>
          <w:rtl/>
        </w:rPr>
      </w:pPr>
    </w:p>
    <w:p w14:paraId="3EE2E6E7" w14:textId="77777777" w:rsidR="00D84787" w:rsidRPr="00D84787" w:rsidRDefault="00D84787" w:rsidP="00D84787">
      <w:pPr>
        <w:bidi/>
        <w:jc w:val="both"/>
        <w:rPr>
          <w:rFonts w:cs="David" w:hint="cs"/>
          <w:rtl/>
        </w:rPr>
      </w:pPr>
      <w:r w:rsidRPr="00D84787">
        <w:rPr>
          <w:rFonts w:cs="David" w:hint="cs"/>
          <w:rtl/>
        </w:rPr>
        <w:tab/>
        <w:t xml:space="preserve"> גם הוא לפעמים עובד לא בתמורה. </w:t>
      </w:r>
    </w:p>
    <w:p w14:paraId="21C0FC65"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ארז גילהר:</w:t>
      </w:r>
    </w:p>
    <w:p w14:paraId="039F6551" w14:textId="77777777" w:rsidR="00D84787" w:rsidRPr="00D84787" w:rsidRDefault="00D84787" w:rsidP="00D84787">
      <w:pPr>
        <w:bidi/>
        <w:jc w:val="both"/>
        <w:rPr>
          <w:rFonts w:cs="David" w:hint="cs"/>
          <w:rtl/>
        </w:rPr>
      </w:pPr>
    </w:p>
    <w:p w14:paraId="14FE97DD" w14:textId="77777777" w:rsidR="00D84787" w:rsidRPr="00D84787" w:rsidRDefault="00D84787" w:rsidP="00D84787">
      <w:pPr>
        <w:bidi/>
        <w:jc w:val="both"/>
        <w:rPr>
          <w:rFonts w:cs="David" w:hint="cs"/>
          <w:rtl/>
        </w:rPr>
      </w:pPr>
      <w:r w:rsidRPr="00D84787">
        <w:rPr>
          <w:rFonts w:cs="David" w:hint="cs"/>
          <w:rtl/>
        </w:rPr>
        <w:tab/>
        <w:t xml:space="preserve">אני לא מוצא את הסיבה </w:t>
      </w:r>
      <w:r w:rsidRPr="00D84787">
        <w:rPr>
          <w:rFonts w:cs="David"/>
          <w:rtl/>
        </w:rPr>
        <w:t>–</w:t>
      </w:r>
      <w:r w:rsidRPr="00D84787">
        <w:rPr>
          <w:rFonts w:cs="David" w:hint="cs"/>
          <w:rtl/>
        </w:rPr>
        <w:t xml:space="preserve"> ואני אומר זאת ליועצת המשפטית שהעלתה את זה </w:t>
      </w:r>
      <w:r w:rsidRPr="00D84787">
        <w:rPr>
          <w:rFonts w:cs="David"/>
          <w:rtl/>
        </w:rPr>
        <w:t>–</w:t>
      </w:r>
      <w:r w:rsidRPr="00D84787">
        <w:rPr>
          <w:rFonts w:cs="David" w:hint="cs"/>
          <w:rtl/>
        </w:rPr>
        <w:t xml:space="preserve"> להכניס את עניין ה"בתמורה". אני חושב שאם הוא פועל למען לקוח, למען השקיפות, צריכים חברי הכנסת לדעת שהוא פועל למען אותו לקוח </w:t>
      </w:r>
      <w:r w:rsidRPr="00D84787">
        <w:rPr>
          <w:rFonts w:cs="David"/>
          <w:rtl/>
        </w:rPr>
        <w:t>–</w:t>
      </w:r>
      <w:r w:rsidRPr="00D84787">
        <w:rPr>
          <w:rFonts w:cs="David" w:hint="cs"/>
          <w:rtl/>
        </w:rPr>
        <w:t xml:space="preserve"> בין אם הוא עושה את זה "פרו בונו" ובין אם הוא עושה את זה בתמורה. </w:t>
      </w:r>
    </w:p>
    <w:p w14:paraId="0614BF0C" w14:textId="77777777" w:rsidR="00D84787" w:rsidRPr="00D84787" w:rsidRDefault="00D84787" w:rsidP="00D84787">
      <w:pPr>
        <w:bidi/>
        <w:jc w:val="both"/>
        <w:rPr>
          <w:rFonts w:cs="David" w:hint="cs"/>
          <w:rtl/>
        </w:rPr>
      </w:pPr>
    </w:p>
    <w:p w14:paraId="64F1E6F4" w14:textId="77777777" w:rsidR="00D84787" w:rsidRPr="00D84787" w:rsidRDefault="00D84787" w:rsidP="00D84787">
      <w:pPr>
        <w:bidi/>
        <w:jc w:val="both"/>
        <w:rPr>
          <w:rFonts w:cs="David" w:hint="cs"/>
          <w:rtl/>
        </w:rPr>
      </w:pPr>
      <w:r w:rsidRPr="00D84787">
        <w:rPr>
          <w:rFonts w:cs="David" w:hint="cs"/>
          <w:rtl/>
        </w:rPr>
        <w:tab/>
        <w:t>אני יכול לומר שישנם גופים שאני לא מקבל את התמורה. אני עובד במשרד לובינג, והחוזה שחתמתי עליו איננו אומר שאני מקבל את התמורה - - -</w:t>
      </w:r>
    </w:p>
    <w:p w14:paraId="2F36164D"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490264E2" w14:textId="77777777" w:rsidR="00D84787" w:rsidRPr="00D84787" w:rsidRDefault="00D84787" w:rsidP="00D84787">
      <w:pPr>
        <w:pStyle w:val="Heading5"/>
        <w:rPr>
          <w:rFonts w:hint="cs"/>
          <w:sz w:val="24"/>
          <w:rtl/>
        </w:rPr>
      </w:pPr>
    </w:p>
    <w:p w14:paraId="7BE514EE" w14:textId="77777777" w:rsidR="00D84787" w:rsidRPr="00D84787" w:rsidRDefault="00D84787" w:rsidP="00D84787">
      <w:pPr>
        <w:bidi/>
        <w:jc w:val="both"/>
        <w:rPr>
          <w:rFonts w:cs="David" w:hint="cs"/>
          <w:rtl/>
        </w:rPr>
      </w:pPr>
      <w:r w:rsidRPr="00D84787">
        <w:rPr>
          <w:rFonts w:cs="David" w:hint="cs"/>
          <w:rtl/>
        </w:rPr>
        <w:tab/>
        <w:t xml:space="preserve"> אבל החברתיים גם מקבלים משכורת. </w:t>
      </w:r>
    </w:p>
    <w:p w14:paraId="1E60DEB5"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אורלי בן שמאי:</w:t>
      </w:r>
    </w:p>
    <w:p w14:paraId="054C7D21" w14:textId="77777777" w:rsidR="00D84787" w:rsidRPr="00D84787" w:rsidRDefault="00D84787" w:rsidP="00D84787">
      <w:pPr>
        <w:bidi/>
        <w:jc w:val="both"/>
        <w:rPr>
          <w:rFonts w:cs="David" w:hint="cs"/>
          <w:rtl/>
        </w:rPr>
      </w:pPr>
    </w:p>
    <w:p w14:paraId="62691761" w14:textId="77777777" w:rsidR="00D84787" w:rsidRPr="00D84787" w:rsidRDefault="00D84787" w:rsidP="00D84787">
      <w:pPr>
        <w:bidi/>
        <w:jc w:val="both"/>
        <w:rPr>
          <w:rFonts w:cs="David" w:hint="cs"/>
          <w:rtl/>
        </w:rPr>
      </w:pPr>
      <w:r w:rsidRPr="00D84787">
        <w:rPr>
          <w:rFonts w:cs="David" w:hint="cs"/>
          <w:rtl/>
        </w:rPr>
        <w:tab/>
        <w:t xml:space="preserve">אז הם בפנים. </w:t>
      </w:r>
    </w:p>
    <w:p w14:paraId="74B2CD82" w14:textId="77777777" w:rsidR="00D84787" w:rsidRDefault="00D84787" w:rsidP="00D84787">
      <w:pPr>
        <w:bidi/>
        <w:jc w:val="both"/>
        <w:rPr>
          <w:rFonts w:cs="David" w:hint="cs"/>
          <w:rtl/>
        </w:rPr>
      </w:pPr>
    </w:p>
    <w:p w14:paraId="0A82FC4D" w14:textId="77777777" w:rsidR="00D84787" w:rsidRDefault="00D84787" w:rsidP="00D84787">
      <w:pPr>
        <w:bidi/>
        <w:jc w:val="both"/>
        <w:rPr>
          <w:rFonts w:cs="David" w:hint="cs"/>
          <w:rtl/>
        </w:rPr>
      </w:pPr>
    </w:p>
    <w:p w14:paraId="5E15C40D" w14:textId="77777777" w:rsidR="00D84787" w:rsidRDefault="00D84787" w:rsidP="00D84787">
      <w:pPr>
        <w:bidi/>
        <w:jc w:val="both"/>
        <w:rPr>
          <w:rFonts w:cs="David" w:hint="cs"/>
          <w:rtl/>
        </w:rPr>
      </w:pPr>
    </w:p>
    <w:p w14:paraId="040F1BC4" w14:textId="77777777" w:rsidR="00D84787" w:rsidRDefault="00D84787" w:rsidP="00D84787">
      <w:pPr>
        <w:bidi/>
        <w:jc w:val="both"/>
        <w:rPr>
          <w:rFonts w:cs="David" w:hint="cs"/>
          <w:rtl/>
        </w:rPr>
      </w:pPr>
    </w:p>
    <w:p w14:paraId="52A8D70A"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ארז גילהר:</w:t>
      </w:r>
    </w:p>
    <w:p w14:paraId="324E7440" w14:textId="77777777" w:rsidR="00D84787" w:rsidRPr="00D84787" w:rsidRDefault="00D84787" w:rsidP="00D84787">
      <w:pPr>
        <w:bidi/>
        <w:jc w:val="both"/>
        <w:rPr>
          <w:rFonts w:cs="David" w:hint="cs"/>
          <w:rtl/>
        </w:rPr>
      </w:pPr>
    </w:p>
    <w:p w14:paraId="06CE7805" w14:textId="77777777" w:rsidR="00D84787" w:rsidRPr="00D84787" w:rsidRDefault="00D84787" w:rsidP="00D84787">
      <w:pPr>
        <w:bidi/>
        <w:jc w:val="both"/>
        <w:rPr>
          <w:rFonts w:cs="David" w:hint="cs"/>
          <w:rtl/>
        </w:rPr>
      </w:pPr>
      <w:r w:rsidRPr="00D84787">
        <w:rPr>
          <w:rFonts w:cs="David" w:hint="cs"/>
          <w:rtl/>
        </w:rPr>
        <w:tab/>
        <w:t xml:space="preserve">אבל הגוף לא עושה את זה בתמורה. הגוף עצמו. </w:t>
      </w:r>
    </w:p>
    <w:p w14:paraId="39DF1735"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3E8A195B" w14:textId="77777777" w:rsidR="00D84787" w:rsidRPr="00D84787" w:rsidRDefault="00D84787" w:rsidP="00D84787">
      <w:pPr>
        <w:pStyle w:val="Heading5"/>
        <w:rPr>
          <w:rFonts w:hint="cs"/>
          <w:sz w:val="24"/>
          <w:rtl/>
        </w:rPr>
      </w:pPr>
    </w:p>
    <w:p w14:paraId="52FB8E60" w14:textId="77777777" w:rsidR="00D84787" w:rsidRPr="00D84787" w:rsidRDefault="00D84787" w:rsidP="00D84787">
      <w:pPr>
        <w:bidi/>
        <w:jc w:val="both"/>
        <w:rPr>
          <w:rFonts w:cs="David" w:hint="cs"/>
          <w:rtl/>
        </w:rPr>
      </w:pPr>
      <w:r w:rsidRPr="00D84787">
        <w:rPr>
          <w:rFonts w:cs="David" w:hint="cs"/>
          <w:rtl/>
        </w:rPr>
        <w:tab/>
        <w:t xml:space="preserve"> אבל אנחנו לא מתעסקים עם הגוף. אנחנו מתעסקים בלוביסטים. אני לא מתעסקת עם הגופים ששוכרים את השירותים שלכם, הייתי שמחה להתעסק אתם, אבל לא מתעסקת אתם בחוק הזה. </w:t>
      </w:r>
    </w:p>
    <w:p w14:paraId="1791DC4F"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ארז גילהר:</w:t>
      </w:r>
    </w:p>
    <w:p w14:paraId="51BD7799" w14:textId="77777777" w:rsidR="00D84787" w:rsidRPr="00D84787" w:rsidRDefault="00D84787" w:rsidP="00D84787">
      <w:pPr>
        <w:bidi/>
        <w:jc w:val="both"/>
        <w:rPr>
          <w:rFonts w:cs="David" w:hint="cs"/>
          <w:rtl/>
        </w:rPr>
      </w:pPr>
    </w:p>
    <w:p w14:paraId="6CA20B8F" w14:textId="77777777" w:rsidR="00D84787" w:rsidRPr="00D84787" w:rsidRDefault="00D84787" w:rsidP="00D84787">
      <w:pPr>
        <w:bidi/>
        <w:jc w:val="both"/>
        <w:rPr>
          <w:rFonts w:cs="David" w:hint="cs"/>
          <w:rtl/>
        </w:rPr>
      </w:pPr>
      <w:r w:rsidRPr="00D84787">
        <w:rPr>
          <w:rFonts w:cs="David" w:hint="cs"/>
          <w:rtl/>
        </w:rPr>
        <w:tab/>
        <w:t>אני מבקש שהיועצת המשפטית תבהיר. אני אשמח אם היועצת המשפטית תגיד שזה מכניס אותם.</w:t>
      </w:r>
    </w:p>
    <w:p w14:paraId="1FA26B21" w14:textId="77777777" w:rsidR="00D84787" w:rsidRPr="00D84787" w:rsidRDefault="00D84787" w:rsidP="00D84787">
      <w:pPr>
        <w:bidi/>
        <w:jc w:val="both"/>
        <w:rPr>
          <w:rFonts w:cs="David" w:hint="cs"/>
          <w:rtl/>
        </w:rPr>
      </w:pPr>
    </w:p>
    <w:p w14:paraId="34F4A655" w14:textId="77777777" w:rsidR="00D84787" w:rsidRPr="00D84787" w:rsidRDefault="00D84787" w:rsidP="00D84787">
      <w:pPr>
        <w:bidi/>
        <w:ind w:firstLine="567"/>
        <w:jc w:val="both"/>
        <w:rPr>
          <w:rFonts w:cs="David" w:hint="cs"/>
          <w:rtl/>
        </w:rPr>
      </w:pPr>
      <w:r w:rsidRPr="00D84787">
        <w:rPr>
          <w:rFonts w:cs="David" w:hint="cs"/>
          <w:rtl/>
        </w:rPr>
        <w:t xml:space="preserve">חברת הכנסת יחימוביץ', אם היועצת המשפטית תאמר שלפי חוות-דעתה, נכנסים אותם ברגע שהם מקבלים את המשכורת </w:t>
      </w:r>
      <w:r w:rsidRPr="00D84787">
        <w:rPr>
          <w:rFonts w:cs="David"/>
          <w:rtl/>
        </w:rPr>
        <w:t>–</w:t>
      </w:r>
      <w:r w:rsidRPr="00D84787">
        <w:rPr>
          <w:rFonts w:cs="David" w:hint="cs"/>
          <w:rtl/>
        </w:rPr>
        <w:t xml:space="preserve"> גם אם הגוף הוא גוף התנדבותי </w:t>
      </w:r>
      <w:r w:rsidRPr="00D84787">
        <w:rPr>
          <w:rFonts w:cs="David"/>
          <w:rtl/>
        </w:rPr>
        <w:t>–</w:t>
      </w:r>
      <w:r w:rsidRPr="00D84787">
        <w:rPr>
          <w:rFonts w:cs="David" w:hint="cs"/>
          <w:rtl/>
        </w:rPr>
        <w:t xml:space="preserve"> בסדר, אני שקט, אבל אני לא בטוח שזאת הכוונה.</w:t>
      </w:r>
    </w:p>
    <w:p w14:paraId="289DE073"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4BB85FE3" w14:textId="77777777" w:rsidR="00D84787" w:rsidRPr="00D84787" w:rsidRDefault="00D84787" w:rsidP="00D84787">
      <w:pPr>
        <w:bidi/>
        <w:ind w:firstLine="567"/>
        <w:jc w:val="both"/>
        <w:rPr>
          <w:rFonts w:cs="David" w:hint="cs"/>
          <w:rtl/>
        </w:rPr>
      </w:pPr>
    </w:p>
    <w:p w14:paraId="7B436592" w14:textId="77777777" w:rsidR="00D84787" w:rsidRPr="00D84787" w:rsidRDefault="00D84787" w:rsidP="00D84787">
      <w:pPr>
        <w:bidi/>
        <w:ind w:firstLine="567"/>
        <w:jc w:val="both"/>
        <w:rPr>
          <w:rFonts w:cs="David" w:hint="cs"/>
          <w:rtl/>
        </w:rPr>
      </w:pPr>
      <w:r w:rsidRPr="00D84787">
        <w:rPr>
          <w:rFonts w:cs="David" w:hint="cs"/>
          <w:rtl/>
        </w:rPr>
        <w:t xml:space="preserve">אבל הכנסנו כבר את הנציגים החברתיים. </w:t>
      </w:r>
    </w:p>
    <w:p w14:paraId="639C97A2" w14:textId="77777777" w:rsidR="00D84787" w:rsidRPr="00D84787" w:rsidRDefault="00D84787" w:rsidP="00D84787">
      <w:pPr>
        <w:bidi/>
        <w:ind w:firstLine="567"/>
        <w:jc w:val="both"/>
        <w:rPr>
          <w:rFonts w:cs="David" w:hint="cs"/>
          <w:rtl/>
        </w:rPr>
      </w:pPr>
      <w:r w:rsidRPr="00D84787">
        <w:rPr>
          <w:rFonts w:cs="David"/>
          <w:rtl/>
        </w:rPr>
        <w:br/>
      </w:r>
      <w:r w:rsidRPr="00D84787">
        <w:rPr>
          <w:rFonts w:cs="David" w:hint="cs"/>
          <w:u w:val="single"/>
          <w:rtl/>
        </w:rPr>
        <w:t>ארז גילהר:</w:t>
      </w:r>
    </w:p>
    <w:p w14:paraId="09721CF6" w14:textId="77777777" w:rsidR="00D84787" w:rsidRPr="00D84787" w:rsidRDefault="00D84787" w:rsidP="00D84787">
      <w:pPr>
        <w:bidi/>
        <w:ind w:firstLine="567"/>
        <w:jc w:val="both"/>
        <w:rPr>
          <w:rFonts w:cs="David" w:hint="cs"/>
          <w:rtl/>
        </w:rPr>
      </w:pPr>
    </w:p>
    <w:p w14:paraId="79CDCD8C" w14:textId="77777777" w:rsidR="00D84787" w:rsidRPr="00D84787" w:rsidRDefault="00D84787" w:rsidP="00D84787">
      <w:pPr>
        <w:bidi/>
        <w:ind w:firstLine="567"/>
        <w:jc w:val="both"/>
        <w:rPr>
          <w:rFonts w:cs="David" w:hint="cs"/>
          <w:rtl/>
        </w:rPr>
      </w:pPr>
      <w:r w:rsidRPr="00D84787">
        <w:rPr>
          <w:rFonts w:cs="David" w:hint="cs"/>
          <w:rtl/>
        </w:rPr>
        <w:t xml:space="preserve">אבל עכשיו אני טוען שהוצאתם אותם. </w:t>
      </w:r>
    </w:p>
    <w:p w14:paraId="67537F4D"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0947882A" w14:textId="77777777" w:rsidR="00D84787" w:rsidRPr="00D84787" w:rsidRDefault="00D84787" w:rsidP="00D84787">
      <w:pPr>
        <w:pStyle w:val="Heading5"/>
        <w:rPr>
          <w:rFonts w:hint="cs"/>
          <w:sz w:val="24"/>
          <w:rtl/>
        </w:rPr>
      </w:pPr>
    </w:p>
    <w:p w14:paraId="183F68E9" w14:textId="77777777" w:rsidR="00D84787" w:rsidRPr="00D84787" w:rsidRDefault="00D84787" w:rsidP="00D84787">
      <w:pPr>
        <w:bidi/>
        <w:ind w:firstLine="567"/>
        <w:jc w:val="both"/>
        <w:rPr>
          <w:rFonts w:cs="David" w:hint="cs"/>
          <w:rtl/>
        </w:rPr>
      </w:pPr>
      <w:r w:rsidRPr="00D84787">
        <w:rPr>
          <w:rFonts w:cs="David" w:hint="cs"/>
          <w:rtl/>
        </w:rPr>
        <w:t>אבל הם מקבלים תמורה.</w:t>
      </w:r>
    </w:p>
    <w:p w14:paraId="53A86838" w14:textId="77777777" w:rsidR="00D84787" w:rsidRPr="00D84787" w:rsidRDefault="00D84787" w:rsidP="00D84787">
      <w:pPr>
        <w:bidi/>
        <w:ind w:firstLine="567"/>
        <w:jc w:val="both"/>
        <w:rPr>
          <w:rFonts w:cs="David" w:hint="cs"/>
          <w:rtl/>
        </w:rPr>
      </w:pPr>
      <w:r w:rsidRPr="00D84787">
        <w:rPr>
          <w:rFonts w:cs="David"/>
          <w:rtl/>
        </w:rPr>
        <w:br/>
      </w:r>
      <w:r w:rsidRPr="00D84787">
        <w:rPr>
          <w:rFonts w:cs="David" w:hint="cs"/>
          <w:u w:val="single"/>
          <w:rtl/>
        </w:rPr>
        <w:t>ארז גילהר:</w:t>
      </w:r>
    </w:p>
    <w:p w14:paraId="7EB3014F" w14:textId="77777777" w:rsidR="00D84787" w:rsidRPr="00D84787" w:rsidRDefault="00D84787" w:rsidP="00D84787">
      <w:pPr>
        <w:bidi/>
        <w:ind w:firstLine="567"/>
        <w:jc w:val="both"/>
        <w:rPr>
          <w:rFonts w:cs="David" w:hint="cs"/>
          <w:rtl/>
        </w:rPr>
      </w:pPr>
    </w:p>
    <w:p w14:paraId="34463327" w14:textId="77777777" w:rsidR="00D84787" w:rsidRPr="00D84787" w:rsidRDefault="00D84787" w:rsidP="00D84787">
      <w:pPr>
        <w:bidi/>
        <w:ind w:firstLine="567"/>
        <w:jc w:val="both"/>
        <w:rPr>
          <w:rFonts w:cs="David" w:hint="cs"/>
          <w:rtl/>
        </w:rPr>
      </w:pPr>
      <w:r w:rsidRPr="00D84787">
        <w:rPr>
          <w:rFonts w:cs="David" w:hint="cs"/>
          <w:rtl/>
        </w:rPr>
        <w:t>לא תמיד.</w:t>
      </w:r>
    </w:p>
    <w:p w14:paraId="042537F6"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22E09536" w14:textId="77777777" w:rsidR="00D84787" w:rsidRPr="00D84787" w:rsidRDefault="00D84787" w:rsidP="00D84787">
      <w:pPr>
        <w:pStyle w:val="Heading5"/>
        <w:rPr>
          <w:rFonts w:hint="cs"/>
          <w:sz w:val="24"/>
          <w:rtl/>
        </w:rPr>
      </w:pPr>
    </w:p>
    <w:p w14:paraId="1CC8FEFA" w14:textId="77777777" w:rsidR="00D84787" w:rsidRPr="00D84787" w:rsidRDefault="00D84787" w:rsidP="00D84787">
      <w:pPr>
        <w:bidi/>
        <w:jc w:val="both"/>
        <w:rPr>
          <w:rFonts w:cs="David" w:hint="cs"/>
          <w:rtl/>
        </w:rPr>
      </w:pPr>
      <w:r w:rsidRPr="00D84787">
        <w:rPr>
          <w:rFonts w:cs="David" w:hint="cs"/>
          <w:rtl/>
        </w:rPr>
        <w:tab/>
        <w:t>בטח שכן. כולם פה בשכר.</w:t>
      </w:r>
    </w:p>
    <w:p w14:paraId="65EA85CC"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ארז גילהר:</w:t>
      </w:r>
    </w:p>
    <w:p w14:paraId="711BE029" w14:textId="77777777" w:rsidR="00D84787" w:rsidRPr="00D84787" w:rsidRDefault="00D84787" w:rsidP="00D84787">
      <w:pPr>
        <w:bidi/>
        <w:jc w:val="both"/>
        <w:rPr>
          <w:rFonts w:cs="David" w:hint="cs"/>
          <w:rtl/>
        </w:rPr>
      </w:pPr>
    </w:p>
    <w:p w14:paraId="55738B2A" w14:textId="77777777" w:rsidR="00D84787" w:rsidRPr="00D84787" w:rsidRDefault="00D84787" w:rsidP="00D84787">
      <w:pPr>
        <w:bidi/>
        <w:jc w:val="both"/>
        <w:rPr>
          <w:rFonts w:cs="David" w:hint="cs"/>
          <w:rtl/>
        </w:rPr>
      </w:pPr>
      <w:r w:rsidRPr="00D84787">
        <w:rPr>
          <w:rFonts w:cs="David" w:hint="cs"/>
          <w:rtl/>
        </w:rPr>
        <w:tab/>
        <w:t xml:space="preserve">יש מתנדבים גם בארגונים החברתיים שמגיעים לכאן, חברת הכנסת יחימוביץ', והם יותר מאשר אלו שמקבלים שכר, ואנחנו יכולים למנות אותם גם כן, והם עושים את עבודתם נאמנה. זה משהו שבוער בעצמותיהם. </w:t>
      </w:r>
    </w:p>
    <w:p w14:paraId="4CAEB747"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65BA03A5" w14:textId="77777777" w:rsidR="00D84787" w:rsidRPr="00D84787" w:rsidRDefault="00D84787" w:rsidP="00D84787">
      <w:pPr>
        <w:bidi/>
        <w:jc w:val="both"/>
        <w:rPr>
          <w:rFonts w:cs="David" w:hint="cs"/>
          <w:u w:val="single"/>
          <w:rtl/>
        </w:rPr>
      </w:pPr>
    </w:p>
    <w:p w14:paraId="2C2ABD84" w14:textId="77777777" w:rsidR="00D84787" w:rsidRPr="00D84787" w:rsidRDefault="00D84787" w:rsidP="00D84787">
      <w:pPr>
        <w:bidi/>
        <w:jc w:val="both"/>
        <w:rPr>
          <w:rFonts w:cs="David" w:hint="cs"/>
          <w:rtl/>
        </w:rPr>
      </w:pPr>
      <w:r w:rsidRPr="00D84787">
        <w:rPr>
          <w:rFonts w:cs="David" w:hint="cs"/>
          <w:rtl/>
        </w:rPr>
        <w:tab/>
        <w:t xml:space="preserve"> הם נכנסים דרך הדרך עיסוק. </w:t>
      </w:r>
    </w:p>
    <w:p w14:paraId="7EB52BFE"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ארז גילהר:</w:t>
      </w:r>
    </w:p>
    <w:p w14:paraId="0765B493" w14:textId="77777777" w:rsidR="00D84787" w:rsidRPr="00D84787" w:rsidRDefault="00D84787" w:rsidP="00D84787">
      <w:pPr>
        <w:bidi/>
        <w:jc w:val="both"/>
        <w:rPr>
          <w:rFonts w:cs="David" w:hint="cs"/>
          <w:rtl/>
        </w:rPr>
      </w:pPr>
    </w:p>
    <w:p w14:paraId="63CD2445" w14:textId="77777777" w:rsidR="00D84787" w:rsidRPr="00D84787" w:rsidRDefault="00D84787" w:rsidP="00D84787">
      <w:pPr>
        <w:bidi/>
        <w:jc w:val="both"/>
        <w:rPr>
          <w:rFonts w:cs="David" w:hint="cs"/>
          <w:rtl/>
        </w:rPr>
      </w:pPr>
      <w:r w:rsidRPr="00D84787">
        <w:rPr>
          <w:rFonts w:cs="David" w:hint="cs"/>
          <w:rtl/>
        </w:rPr>
        <w:tab/>
        <w:t xml:space="preserve">לא. זה לא דרך עיסוקם. ישנם "ירוקים" שאני יכול להעלות על הדעת. </w:t>
      </w:r>
    </w:p>
    <w:p w14:paraId="4FF56619" w14:textId="77777777" w:rsidR="00D84787" w:rsidRDefault="00D84787" w:rsidP="00D84787">
      <w:pPr>
        <w:bidi/>
        <w:jc w:val="both"/>
        <w:rPr>
          <w:rFonts w:cs="David" w:hint="cs"/>
          <w:rtl/>
        </w:rPr>
      </w:pPr>
    </w:p>
    <w:p w14:paraId="145AB0AA" w14:textId="77777777" w:rsidR="00D84787" w:rsidRDefault="00D84787" w:rsidP="00D84787">
      <w:pPr>
        <w:bidi/>
        <w:jc w:val="both"/>
        <w:rPr>
          <w:rFonts w:cs="David" w:hint="cs"/>
          <w:rtl/>
        </w:rPr>
      </w:pPr>
    </w:p>
    <w:p w14:paraId="76382C97" w14:textId="77777777" w:rsidR="00D84787" w:rsidRDefault="00D84787" w:rsidP="00D84787">
      <w:pPr>
        <w:bidi/>
        <w:jc w:val="both"/>
        <w:rPr>
          <w:rFonts w:cs="David" w:hint="cs"/>
          <w:rtl/>
        </w:rPr>
      </w:pPr>
    </w:p>
    <w:p w14:paraId="64139DF4" w14:textId="77777777" w:rsidR="00D84787" w:rsidRDefault="00D84787" w:rsidP="00D84787">
      <w:pPr>
        <w:bidi/>
        <w:jc w:val="both"/>
        <w:rPr>
          <w:rFonts w:cs="David" w:hint="cs"/>
          <w:rtl/>
        </w:rPr>
      </w:pPr>
    </w:p>
    <w:p w14:paraId="5F9F98A4"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08AFC737" w14:textId="77777777" w:rsidR="00D84787" w:rsidRPr="00D84787" w:rsidRDefault="00D84787" w:rsidP="00D84787">
      <w:pPr>
        <w:bidi/>
        <w:jc w:val="both"/>
        <w:rPr>
          <w:rFonts w:cs="David" w:hint="cs"/>
          <w:u w:val="single"/>
          <w:rtl/>
        </w:rPr>
      </w:pPr>
    </w:p>
    <w:p w14:paraId="5A7A3137" w14:textId="77777777" w:rsidR="00D84787" w:rsidRPr="00D84787" w:rsidRDefault="00D84787" w:rsidP="00D84787">
      <w:pPr>
        <w:bidi/>
        <w:jc w:val="both"/>
        <w:rPr>
          <w:rFonts w:cs="David" w:hint="cs"/>
          <w:rtl/>
        </w:rPr>
      </w:pPr>
      <w:r w:rsidRPr="00D84787">
        <w:rPr>
          <w:rFonts w:cs="David" w:hint="cs"/>
          <w:rtl/>
        </w:rPr>
        <w:tab/>
        <w:t>הוא גם עושה את זה דרך עיסוק והוא גם לא מקבל תמורה?</w:t>
      </w:r>
    </w:p>
    <w:p w14:paraId="1CBEF994"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ארז גילהר:</w:t>
      </w:r>
    </w:p>
    <w:p w14:paraId="65795A23" w14:textId="77777777" w:rsidR="00D84787" w:rsidRPr="00D84787" w:rsidRDefault="00D84787" w:rsidP="00D84787">
      <w:pPr>
        <w:bidi/>
        <w:jc w:val="both"/>
        <w:rPr>
          <w:rFonts w:cs="David" w:hint="cs"/>
          <w:rtl/>
        </w:rPr>
      </w:pPr>
    </w:p>
    <w:p w14:paraId="7B83D378" w14:textId="77777777" w:rsidR="00D84787" w:rsidRPr="00D84787" w:rsidRDefault="00D84787" w:rsidP="00D84787">
      <w:pPr>
        <w:bidi/>
        <w:jc w:val="both"/>
        <w:rPr>
          <w:rFonts w:cs="David" w:hint="cs"/>
          <w:rtl/>
        </w:rPr>
      </w:pPr>
      <w:r w:rsidRPr="00D84787">
        <w:rPr>
          <w:rFonts w:cs="David" w:hint="cs"/>
          <w:rtl/>
        </w:rPr>
        <w:tab/>
        <w:t xml:space="preserve">כן. </w:t>
      </w:r>
    </w:p>
    <w:p w14:paraId="0B548BDF"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4586A56E" w14:textId="77777777" w:rsidR="00D84787" w:rsidRPr="00D84787" w:rsidRDefault="00D84787" w:rsidP="00D84787">
      <w:pPr>
        <w:bidi/>
        <w:jc w:val="both"/>
        <w:rPr>
          <w:rFonts w:cs="David" w:hint="cs"/>
          <w:u w:val="single"/>
          <w:rtl/>
        </w:rPr>
      </w:pPr>
    </w:p>
    <w:p w14:paraId="5985485F" w14:textId="77777777" w:rsidR="00D84787" w:rsidRPr="00D84787" w:rsidRDefault="00D84787" w:rsidP="00D84787">
      <w:pPr>
        <w:bidi/>
        <w:jc w:val="both"/>
        <w:rPr>
          <w:rFonts w:cs="David" w:hint="cs"/>
          <w:rtl/>
        </w:rPr>
      </w:pPr>
      <w:r w:rsidRPr="00D84787">
        <w:rPr>
          <w:rFonts w:cs="David" w:hint="cs"/>
          <w:rtl/>
        </w:rPr>
        <w:tab/>
        <w:t xml:space="preserve"> אז מה האינטרס שלי להחיל?</w:t>
      </w:r>
    </w:p>
    <w:p w14:paraId="6936556D" w14:textId="77777777" w:rsidR="00D84787" w:rsidRPr="00D84787" w:rsidRDefault="00D84787" w:rsidP="00D84787">
      <w:pPr>
        <w:bidi/>
        <w:jc w:val="both"/>
        <w:rPr>
          <w:rFonts w:cs="David" w:hint="cs"/>
          <w:u w:val="single"/>
          <w:rtl/>
        </w:rPr>
      </w:pPr>
    </w:p>
    <w:p w14:paraId="64782C88" w14:textId="77777777" w:rsidR="00D84787" w:rsidRPr="00D84787" w:rsidRDefault="00D84787" w:rsidP="00D84787">
      <w:pPr>
        <w:bidi/>
        <w:jc w:val="both"/>
        <w:rPr>
          <w:rFonts w:cs="David" w:hint="cs"/>
          <w:rtl/>
        </w:rPr>
      </w:pPr>
      <w:r w:rsidRPr="00D84787">
        <w:rPr>
          <w:rFonts w:cs="David" w:hint="cs"/>
          <w:u w:val="single"/>
          <w:rtl/>
        </w:rPr>
        <w:t>ארז גילהר:</w:t>
      </w:r>
    </w:p>
    <w:p w14:paraId="715159DC" w14:textId="77777777" w:rsidR="00D84787" w:rsidRPr="00D84787" w:rsidRDefault="00D84787" w:rsidP="00D84787">
      <w:pPr>
        <w:bidi/>
        <w:jc w:val="both"/>
        <w:rPr>
          <w:rFonts w:cs="David" w:hint="cs"/>
          <w:rtl/>
        </w:rPr>
      </w:pPr>
    </w:p>
    <w:p w14:paraId="58F141CF" w14:textId="77777777" w:rsidR="00D84787" w:rsidRPr="00D84787" w:rsidRDefault="00D84787" w:rsidP="00D84787">
      <w:pPr>
        <w:bidi/>
        <w:jc w:val="both"/>
        <w:rPr>
          <w:rFonts w:cs="David" w:hint="cs"/>
          <w:rtl/>
        </w:rPr>
      </w:pPr>
      <w:r w:rsidRPr="00D84787">
        <w:rPr>
          <w:rFonts w:cs="David" w:hint="cs"/>
          <w:rtl/>
        </w:rPr>
        <w:tab/>
        <w:t xml:space="preserve">משום שהוא בא למען אינטרס </w:t>
      </w:r>
      <w:r w:rsidRPr="00D84787">
        <w:rPr>
          <w:rFonts w:cs="David"/>
          <w:rtl/>
        </w:rPr>
        <w:t>–</w:t>
      </w:r>
      <w:r w:rsidRPr="00D84787">
        <w:rPr>
          <w:rFonts w:cs="David" w:hint="cs"/>
          <w:rtl/>
        </w:rPr>
        <w:t xml:space="preserve"> בין אם הוא מאמין בו - - -</w:t>
      </w:r>
    </w:p>
    <w:p w14:paraId="3A7689D3"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יעל גויסקי:</w:t>
      </w:r>
    </w:p>
    <w:p w14:paraId="70924582" w14:textId="77777777" w:rsidR="00D84787" w:rsidRPr="00D84787" w:rsidRDefault="00D84787" w:rsidP="00D84787">
      <w:pPr>
        <w:bidi/>
        <w:jc w:val="both"/>
        <w:rPr>
          <w:rFonts w:cs="David" w:hint="cs"/>
          <w:rtl/>
        </w:rPr>
      </w:pPr>
    </w:p>
    <w:p w14:paraId="36816E9C" w14:textId="77777777" w:rsidR="00D84787" w:rsidRPr="00D84787" w:rsidRDefault="00D84787" w:rsidP="00D84787">
      <w:pPr>
        <w:bidi/>
        <w:jc w:val="both"/>
        <w:rPr>
          <w:rFonts w:cs="David" w:hint="cs"/>
          <w:rtl/>
        </w:rPr>
      </w:pPr>
      <w:r w:rsidRPr="00D84787">
        <w:rPr>
          <w:rFonts w:cs="David" w:hint="cs"/>
          <w:rtl/>
        </w:rPr>
        <w:tab/>
        <w:t>גם חד-פעמית זה עיסוק.</w:t>
      </w:r>
    </w:p>
    <w:p w14:paraId="1E7D1D2F"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ארז גילהר:</w:t>
      </w:r>
    </w:p>
    <w:p w14:paraId="40D544A1" w14:textId="77777777" w:rsidR="00D84787" w:rsidRPr="00D84787" w:rsidRDefault="00D84787" w:rsidP="00D84787">
      <w:pPr>
        <w:bidi/>
        <w:jc w:val="both"/>
        <w:rPr>
          <w:rFonts w:cs="David" w:hint="cs"/>
          <w:rtl/>
        </w:rPr>
      </w:pPr>
    </w:p>
    <w:p w14:paraId="50B6A2F0" w14:textId="77777777" w:rsidR="00D84787" w:rsidRPr="00D84787" w:rsidRDefault="00D84787" w:rsidP="00D84787">
      <w:pPr>
        <w:bidi/>
        <w:jc w:val="both"/>
        <w:rPr>
          <w:rFonts w:cs="David" w:hint="cs"/>
          <w:rtl/>
        </w:rPr>
      </w:pPr>
      <w:r w:rsidRPr="00D84787">
        <w:rPr>
          <w:rFonts w:cs="David" w:hint="cs"/>
          <w:rtl/>
        </w:rPr>
        <w:tab/>
        <w:t>חד-פעמי זה לא עיסוק.</w:t>
      </w:r>
    </w:p>
    <w:p w14:paraId="0995B1D9"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4ED49172" w14:textId="77777777" w:rsidR="00D84787" w:rsidRPr="00D84787" w:rsidRDefault="00D84787" w:rsidP="00D84787">
      <w:pPr>
        <w:pStyle w:val="Heading5"/>
        <w:rPr>
          <w:rFonts w:hint="cs"/>
          <w:sz w:val="24"/>
          <w:rtl/>
        </w:rPr>
      </w:pPr>
    </w:p>
    <w:p w14:paraId="4BDCA46B" w14:textId="77777777" w:rsidR="00D84787" w:rsidRPr="00D84787" w:rsidRDefault="00D84787" w:rsidP="00D84787">
      <w:pPr>
        <w:bidi/>
        <w:jc w:val="both"/>
        <w:rPr>
          <w:rFonts w:cs="David" w:hint="cs"/>
          <w:rtl/>
        </w:rPr>
      </w:pPr>
      <w:r w:rsidRPr="00D84787">
        <w:rPr>
          <w:rFonts w:cs="David" w:hint="cs"/>
          <w:rtl/>
        </w:rPr>
        <w:tab/>
        <w:t xml:space="preserve">אם באים חבר'ה מארגון ירוק ופועלים למען חוק שלהם </w:t>
      </w:r>
      <w:r w:rsidRPr="00D84787">
        <w:rPr>
          <w:rFonts w:cs="David"/>
          <w:rtl/>
        </w:rPr>
        <w:t>–</w:t>
      </w:r>
      <w:r w:rsidRPr="00D84787">
        <w:rPr>
          <w:rFonts w:cs="David" w:hint="cs"/>
          <w:rtl/>
        </w:rPr>
        <w:t xml:space="preserve"> הם לא לוביסטים. </w:t>
      </w:r>
    </w:p>
    <w:p w14:paraId="6A9C8D30"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12E14EFF" w14:textId="77777777" w:rsidR="00D84787" w:rsidRPr="00D84787" w:rsidRDefault="00D84787" w:rsidP="00D84787">
      <w:pPr>
        <w:bidi/>
        <w:jc w:val="both"/>
        <w:rPr>
          <w:rFonts w:cs="David" w:hint="cs"/>
          <w:u w:val="single"/>
          <w:rtl/>
        </w:rPr>
      </w:pPr>
    </w:p>
    <w:p w14:paraId="68A036F8" w14:textId="77777777" w:rsidR="00D84787" w:rsidRPr="00D84787" w:rsidRDefault="00D84787" w:rsidP="00D84787">
      <w:pPr>
        <w:pStyle w:val="BodyText2"/>
        <w:rPr>
          <w:rFonts w:hint="cs"/>
          <w:sz w:val="24"/>
          <w:rtl/>
        </w:rPr>
      </w:pPr>
      <w:r w:rsidRPr="00D84787">
        <w:rPr>
          <w:rFonts w:hint="cs"/>
          <w:sz w:val="24"/>
          <w:rtl/>
        </w:rPr>
        <w:tab/>
        <w:t xml:space="preserve">אבל את לא רוצה לדעת את מי מייצגים? הלוא כל הרעיון הוא השקיפות. כשאת תיפגשי, את צריכה לדעת מיהם ומי עומד מאחוריהם. </w:t>
      </w:r>
    </w:p>
    <w:p w14:paraId="6569B9FC"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רונית תירוש:</w:t>
      </w:r>
    </w:p>
    <w:p w14:paraId="2410D5FC" w14:textId="77777777" w:rsidR="00D84787" w:rsidRPr="00D84787" w:rsidRDefault="00D84787" w:rsidP="00D84787">
      <w:pPr>
        <w:bidi/>
        <w:jc w:val="both"/>
        <w:rPr>
          <w:rFonts w:cs="David" w:hint="cs"/>
          <w:rtl/>
        </w:rPr>
      </w:pPr>
    </w:p>
    <w:p w14:paraId="34EDEB6E" w14:textId="77777777" w:rsidR="00D84787" w:rsidRPr="00D84787" w:rsidRDefault="00D84787" w:rsidP="00D84787">
      <w:pPr>
        <w:pStyle w:val="BodyText2"/>
        <w:rPr>
          <w:rFonts w:hint="cs"/>
          <w:sz w:val="24"/>
          <w:rtl/>
        </w:rPr>
      </w:pPr>
      <w:r w:rsidRPr="00D84787">
        <w:rPr>
          <w:rFonts w:hint="cs"/>
          <w:sz w:val="24"/>
          <w:rtl/>
        </w:rPr>
        <w:tab/>
        <w:t xml:space="preserve"> כל שדלן הוא לוביסט. </w:t>
      </w:r>
    </w:p>
    <w:p w14:paraId="266DAE5C"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58C6B944" w14:textId="77777777" w:rsidR="00D84787" w:rsidRPr="00D84787" w:rsidRDefault="00D84787" w:rsidP="00D84787">
      <w:pPr>
        <w:pStyle w:val="Heading5"/>
        <w:rPr>
          <w:rFonts w:hint="cs"/>
          <w:sz w:val="24"/>
          <w:rtl/>
        </w:rPr>
      </w:pPr>
    </w:p>
    <w:p w14:paraId="5ABE483C" w14:textId="77777777" w:rsidR="00D84787" w:rsidRPr="00D84787" w:rsidRDefault="00D84787" w:rsidP="00D84787">
      <w:pPr>
        <w:bidi/>
        <w:jc w:val="both"/>
        <w:rPr>
          <w:rFonts w:cs="David" w:hint="cs"/>
          <w:rtl/>
        </w:rPr>
      </w:pPr>
      <w:r w:rsidRPr="00D84787">
        <w:rPr>
          <w:rFonts w:cs="David" w:hint="cs"/>
          <w:rtl/>
        </w:rPr>
        <w:tab/>
        <w:t xml:space="preserve">כל מי שיושב כאן הוא לוביסט. כולם לוביסטים, לצורך העניין. אתם רוצים שכולם ייחשבו לוביסטים? </w:t>
      </w:r>
    </w:p>
    <w:p w14:paraId="50E5FA2A"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21BB0B54" w14:textId="77777777" w:rsidR="00D84787" w:rsidRPr="00D84787" w:rsidRDefault="00D84787" w:rsidP="00D84787">
      <w:pPr>
        <w:bidi/>
        <w:jc w:val="both"/>
        <w:rPr>
          <w:rFonts w:cs="David" w:hint="cs"/>
          <w:rtl/>
        </w:rPr>
      </w:pPr>
    </w:p>
    <w:p w14:paraId="1FAE68D7" w14:textId="77777777" w:rsidR="00D84787" w:rsidRPr="00D84787" w:rsidRDefault="00D84787" w:rsidP="00D84787">
      <w:pPr>
        <w:bidi/>
        <w:jc w:val="both"/>
        <w:rPr>
          <w:rFonts w:cs="David" w:hint="cs"/>
          <w:rtl/>
        </w:rPr>
      </w:pPr>
      <w:r w:rsidRPr="00D84787">
        <w:rPr>
          <w:rFonts w:cs="David" w:hint="cs"/>
          <w:rtl/>
        </w:rPr>
        <w:tab/>
        <w:t xml:space="preserve">חבר הכנסת סער, אני מבקש שתחליף אותי בניהול הישיבה לכמה דקות. </w:t>
      </w:r>
    </w:p>
    <w:p w14:paraId="00F8B2FC" w14:textId="77777777" w:rsidR="00D84787" w:rsidRPr="00D84787" w:rsidRDefault="00D84787" w:rsidP="00D84787">
      <w:pPr>
        <w:bidi/>
        <w:jc w:val="both"/>
        <w:rPr>
          <w:rFonts w:cs="David" w:hint="cs"/>
          <w:rtl/>
        </w:rPr>
      </w:pPr>
    </w:p>
    <w:p w14:paraId="5FF72DD5" w14:textId="77777777" w:rsidR="00D84787" w:rsidRPr="00D84787" w:rsidRDefault="00D84787" w:rsidP="00D84787">
      <w:pPr>
        <w:pStyle w:val="Heading5"/>
        <w:rPr>
          <w:rFonts w:hint="cs"/>
          <w:sz w:val="24"/>
          <w:rtl/>
        </w:rPr>
      </w:pPr>
      <w:r w:rsidRPr="00D84787">
        <w:rPr>
          <w:rFonts w:hint="cs"/>
          <w:sz w:val="24"/>
          <w:u w:val="single"/>
          <w:rtl/>
        </w:rPr>
        <w:t>שלי יחימוביץ:</w:t>
      </w:r>
    </w:p>
    <w:p w14:paraId="28A63EBD" w14:textId="77777777" w:rsidR="00D84787" w:rsidRPr="00D84787" w:rsidRDefault="00D84787" w:rsidP="00D84787">
      <w:pPr>
        <w:bidi/>
        <w:jc w:val="both"/>
        <w:rPr>
          <w:rFonts w:cs="David" w:hint="cs"/>
          <w:rtl/>
        </w:rPr>
      </w:pPr>
      <w:r w:rsidRPr="00D84787">
        <w:rPr>
          <w:rFonts w:cs="David" w:hint="cs"/>
          <w:rtl/>
        </w:rPr>
        <w:tab/>
      </w:r>
    </w:p>
    <w:p w14:paraId="0CC1AF5B" w14:textId="77777777" w:rsidR="00D84787" w:rsidRPr="00D84787" w:rsidRDefault="00D84787" w:rsidP="00D84787">
      <w:pPr>
        <w:bidi/>
        <w:jc w:val="both"/>
        <w:rPr>
          <w:rFonts w:cs="David" w:hint="cs"/>
          <w:rtl/>
        </w:rPr>
      </w:pPr>
      <w:r w:rsidRPr="00D84787">
        <w:rPr>
          <w:rFonts w:cs="David" w:hint="cs"/>
          <w:rtl/>
        </w:rPr>
        <w:tab/>
        <w:t>תושבי שדרות שבאים למען העניין שלהם, אתם רוצים שהם יהיו לוביסטים?</w:t>
      </w:r>
    </w:p>
    <w:p w14:paraId="7D70EF9A"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70A4D3F7" w14:textId="77777777" w:rsidR="00D84787" w:rsidRPr="00D84787" w:rsidRDefault="00D84787" w:rsidP="00D84787">
      <w:pPr>
        <w:bidi/>
        <w:jc w:val="both"/>
        <w:rPr>
          <w:rFonts w:cs="David" w:hint="cs"/>
          <w:u w:val="single"/>
          <w:rtl/>
        </w:rPr>
      </w:pPr>
    </w:p>
    <w:p w14:paraId="7E648FA8" w14:textId="77777777" w:rsidR="00D84787" w:rsidRPr="00D84787" w:rsidRDefault="00D84787" w:rsidP="00D84787">
      <w:pPr>
        <w:bidi/>
        <w:jc w:val="both"/>
        <w:rPr>
          <w:rFonts w:cs="David" w:hint="cs"/>
          <w:rtl/>
        </w:rPr>
      </w:pPr>
      <w:r w:rsidRPr="00D84787">
        <w:rPr>
          <w:rFonts w:cs="David" w:hint="cs"/>
          <w:rtl/>
        </w:rPr>
        <w:tab/>
        <w:t>לא, אבל זה לא דרך עיסוקם, זה חד-פעמי.</w:t>
      </w:r>
    </w:p>
    <w:p w14:paraId="72E813A5" w14:textId="77777777" w:rsidR="00D84787" w:rsidRDefault="00D84787" w:rsidP="00D84787">
      <w:pPr>
        <w:pStyle w:val="Heading5"/>
        <w:rPr>
          <w:rFonts w:hint="cs"/>
          <w:sz w:val="24"/>
          <w:u w:val="single"/>
          <w:rtl/>
        </w:rPr>
      </w:pPr>
      <w:r w:rsidRPr="00D84787">
        <w:rPr>
          <w:sz w:val="24"/>
          <w:rtl/>
        </w:rPr>
        <w:br/>
      </w:r>
    </w:p>
    <w:p w14:paraId="4C468545" w14:textId="77777777" w:rsidR="00D84787" w:rsidRDefault="00D84787" w:rsidP="00D84787">
      <w:pPr>
        <w:pStyle w:val="Heading5"/>
        <w:rPr>
          <w:rFonts w:hint="cs"/>
          <w:sz w:val="24"/>
          <w:u w:val="single"/>
          <w:rtl/>
        </w:rPr>
      </w:pPr>
    </w:p>
    <w:p w14:paraId="48738A4C" w14:textId="77777777" w:rsidR="00D84787" w:rsidRPr="00D84787" w:rsidRDefault="00D84787" w:rsidP="00D84787">
      <w:pPr>
        <w:pStyle w:val="Heading5"/>
        <w:rPr>
          <w:rFonts w:hint="cs"/>
          <w:sz w:val="24"/>
          <w:rtl/>
        </w:rPr>
      </w:pPr>
      <w:r w:rsidRPr="00D84787">
        <w:rPr>
          <w:rFonts w:hint="cs"/>
          <w:sz w:val="24"/>
          <w:u w:val="single"/>
          <w:rtl/>
        </w:rPr>
        <w:t>שלי יחימוביץ:</w:t>
      </w:r>
    </w:p>
    <w:p w14:paraId="138D6479" w14:textId="77777777" w:rsidR="00D84787" w:rsidRPr="00D84787" w:rsidRDefault="00D84787" w:rsidP="00D84787">
      <w:pPr>
        <w:pStyle w:val="Heading5"/>
        <w:rPr>
          <w:rFonts w:hint="cs"/>
          <w:sz w:val="24"/>
          <w:rtl/>
        </w:rPr>
      </w:pPr>
    </w:p>
    <w:p w14:paraId="325427C9" w14:textId="77777777" w:rsidR="00D84787" w:rsidRPr="00D84787" w:rsidRDefault="00D84787" w:rsidP="00D84787">
      <w:pPr>
        <w:bidi/>
        <w:jc w:val="both"/>
        <w:rPr>
          <w:rFonts w:cs="David" w:hint="cs"/>
          <w:rtl/>
        </w:rPr>
      </w:pPr>
      <w:r w:rsidRPr="00D84787">
        <w:rPr>
          <w:rFonts w:cs="David" w:hint="cs"/>
          <w:rtl/>
        </w:rPr>
        <w:tab/>
        <w:t xml:space="preserve">זה לא חד-פעמי, זה נמשך כבר שש שנים. </w:t>
      </w:r>
    </w:p>
    <w:p w14:paraId="61871BD7"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1743EE6F" w14:textId="77777777" w:rsidR="00D84787" w:rsidRPr="00D84787" w:rsidRDefault="00D84787" w:rsidP="00D84787">
      <w:pPr>
        <w:bidi/>
        <w:jc w:val="both"/>
        <w:rPr>
          <w:rFonts w:cs="David" w:hint="cs"/>
          <w:rtl/>
        </w:rPr>
      </w:pPr>
    </w:p>
    <w:p w14:paraId="241EDE4F" w14:textId="77777777" w:rsidR="00D84787" w:rsidRPr="00D84787" w:rsidRDefault="00D84787" w:rsidP="00D84787">
      <w:pPr>
        <w:bidi/>
        <w:jc w:val="both"/>
        <w:rPr>
          <w:rFonts w:cs="David" w:hint="cs"/>
          <w:rtl/>
        </w:rPr>
      </w:pPr>
      <w:r w:rsidRPr="00D84787">
        <w:rPr>
          <w:rFonts w:cs="David" w:hint="cs"/>
          <w:rtl/>
        </w:rPr>
        <w:tab/>
        <w:t>לא. הם לא באים לכאן שש שנים. עשר פעמים בשש השנים האלה הם הגיעו לכנסת.</w:t>
      </w:r>
    </w:p>
    <w:p w14:paraId="4F434933"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יעל גויסקי:</w:t>
      </w:r>
    </w:p>
    <w:p w14:paraId="635C14D3" w14:textId="77777777" w:rsidR="00D84787" w:rsidRPr="00D84787" w:rsidRDefault="00D84787" w:rsidP="00D84787">
      <w:pPr>
        <w:bidi/>
        <w:jc w:val="both"/>
        <w:rPr>
          <w:rFonts w:cs="David" w:hint="cs"/>
          <w:rtl/>
        </w:rPr>
      </w:pPr>
    </w:p>
    <w:p w14:paraId="5E97C0B0" w14:textId="77777777" w:rsidR="00D84787" w:rsidRPr="00D84787" w:rsidRDefault="00D84787" w:rsidP="00D84787">
      <w:pPr>
        <w:bidi/>
        <w:jc w:val="both"/>
        <w:rPr>
          <w:rFonts w:cs="David" w:hint="cs"/>
          <w:rtl/>
        </w:rPr>
      </w:pPr>
      <w:r w:rsidRPr="00D84787">
        <w:rPr>
          <w:rFonts w:cs="David" w:hint="cs"/>
          <w:rtl/>
        </w:rPr>
        <w:tab/>
        <w:t>הם באים בכובע של אזרחים.</w:t>
      </w:r>
    </w:p>
    <w:p w14:paraId="7EC7F833"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5889BBAE" w14:textId="77777777" w:rsidR="00D84787" w:rsidRPr="00D84787" w:rsidRDefault="00D84787" w:rsidP="00D84787">
      <w:pPr>
        <w:bidi/>
        <w:jc w:val="both"/>
        <w:rPr>
          <w:rFonts w:cs="David" w:hint="cs"/>
          <w:rtl/>
        </w:rPr>
      </w:pPr>
    </w:p>
    <w:p w14:paraId="36F1E57E" w14:textId="77777777" w:rsidR="00D84787" w:rsidRPr="00D84787" w:rsidRDefault="00D84787" w:rsidP="00D84787">
      <w:pPr>
        <w:bidi/>
        <w:jc w:val="both"/>
        <w:rPr>
          <w:rFonts w:cs="David" w:hint="cs"/>
          <w:rtl/>
        </w:rPr>
      </w:pPr>
      <w:r w:rsidRPr="00D84787">
        <w:rPr>
          <w:rFonts w:cs="David" w:hint="cs"/>
          <w:rtl/>
        </w:rPr>
        <w:tab/>
        <w:t xml:space="preserve">אני חושש שה"בתמורה" יחריג גופים שלא רצינו להחריג אותם. </w:t>
      </w:r>
    </w:p>
    <w:p w14:paraId="78FDE019"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3E8B0A4E" w14:textId="77777777" w:rsidR="00D84787" w:rsidRPr="00D84787" w:rsidRDefault="00D84787" w:rsidP="00D84787">
      <w:pPr>
        <w:pStyle w:val="Heading5"/>
        <w:rPr>
          <w:rFonts w:hint="cs"/>
          <w:sz w:val="24"/>
          <w:rtl/>
        </w:rPr>
      </w:pPr>
    </w:p>
    <w:p w14:paraId="77172979" w14:textId="77777777" w:rsidR="00D84787" w:rsidRPr="00D84787" w:rsidRDefault="00D84787" w:rsidP="00D84787">
      <w:pPr>
        <w:bidi/>
        <w:jc w:val="both"/>
        <w:rPr>
          <w:rFonts w:cs="David" w:hint="cs"/>
          <w:rtl/>
        </w:rPr>
      </w:pPr>
      <w:r w:rsidRPr="00D84787">
        <w:rPr>
          <w:rFonts w:cs="David" w:hint="cs"/>
          <w:rtl/>
        </w:rPr>
        <w:tab/>
        <w:t>אני לא מתעקשת על ה"בתמורה".</w:t>
      </w:r>
    </w:p>
    <w:p w14:paraId="4E9F10AD"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מ"מ היו"ר גדעון סער:</w:t>
      </w:r>
    </w:p>
    <w:p w14:paraId="474F914B" w14:textId="77777777" w:rsidR="00D84787" w:rsidRPr="00D84787" w:rsidRDefault="00D84787" w:rsidP="00D84787">
      <w:pPr>
        <w:bidi/>
        <w:jc w:val="both"/>
        <w:rPr>
          <w:rFonts w:cs="David" w:hint="cs"/>
          <w:rtl/>
        </w:rPr>
      </w:pPr>
    </w:p>
    <w:p w14:paraId="5285B8EC" w14:textId="77777777" w:rsidR="00D84787" w:rsidRPr="00D84787" w:rsidRDefault="00D84787" w:rsidP="00D84787">
      <w:pPr>
        <w:bidi/>
        <w:jc w:val="both"/>
        <w:rPr>
          <w:rFonts w:cs="David" w:hint="cs"/>
          <w:rtl/>
        </w:rPr>
      </w:pPr>
      <w:r w:rsidRPr="00D84787">
        <w:rPr>
          <w:rFonts w:cs="David" w:hint="cs"/>
          <w:rtl/>
        </w:rPr>
        <w:tab/>
        <w:t>תודה. מי אדוני?</w:t>
      </w:r>
    </w:p>
    <w:p w14:paraId="6F1404EE"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גבריאל אסולין:</w:t>
      </w:r>
      <w:r w:rsidRPr="00D84787">
        <w:rPr>
          <w:rFonts w:cs="David" w:hint="cs"/>
          <w:rtl/>
        </w:rPr>
        <w:tab/>
      </w:r>
    </w:p>
    <w:p w14:paraId="6E0E1E70" w14:textId="77777777" w:rsidR="00D84787" w:rsidRPr="00D84787" w:rsidRDefault="00D84787" w:rsidP="00D84787">
      <w:pPr>
        <w:bidi/>
        <w:jc w:val="both"/>
        <w:rPr>
          <w:rFonts w:cs="David" w:hint="cs"/>
          <w:rtl/>
        </w:rPr>
      </w:pPr>
    </w:p>
    <w:p w14:paraId="2EB291D2" w14:textId="77777777" w:rsidR="00D84787" w:rsidRPr="00D84787" w:rsidRDefault="00D84787" w:rsidP="00D84787">
      <w:pPr>
        <w:bidi/>
        <w:jc w:val="both"/>
        <w:rPr>
          <w:rFonts w:cs="David" w:hint="cs"/>
          <w:rtl/>
        </w:rPr>
      </w:pPr>
      <w:r w:rsidRPr="00D84787">
        <w:rPr>
          <w:rFonts w:cs="David" w:hint="cs"/>
          <w:rtl/>
        </w:rPr>
        <w:tab/>
        <w:t xml:space="preserve">גבריאל אסולין, אני מתנדב בארגון "מגמה ירוקה". לגבי הנושא של מתנדבים </w:t>
      </w:r>
      <w:r w:rsidRPr="00D84787">
        <w:rPr>
          <w:rFonts w:cs="David"/>
          <w:rtl/>
        </w:rPr>
        <w:t>–</w:t>
      </w:r>
      <w:r w:rsidRPr="00D84787">
        <w:rPr>
          <w:rFonts w:cs="David" w:hint="cs"/>
          <w:rtl/>
        </w:rPr>
        <w:t xml:space="preserve"> אני אישית מתנדב, אני עוקב ופועל רק בדברים שיש לי תשוקה ולהט אליהם. אני במקצוע שלי מדריך טיולים, ורוב הנושאים שאני עוסק בהם הם נושאים של שטחים פתוחים, בעיקר באזורים שאני מטייל בהם. זה לא בגלל שאני לוביסט או שאני רואה את עצמי אי-פעם עוסק בדברים האלה. אני אזרח שמוכן להיות חלק ממגמה ירוקה כי יש לי יותר אפשרות לפעול כך, אבל אני פועל בנושאים האלה כאזרח.</w:t>
      </w:r>
    </w:p>
    <w:p w14:paraId="1390E4C2"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מ"מ היו"ר גדעון סער:</w:t>
      </w:r>
    </w:p>
    <w:p w14:paraId="38A4942F" w14:textId="77777777" w:rsidR="00D84787" w:rsidRPr="00D84787" w:rsidRDefault="00D84787" w:rsidP="00D84787">
      <w:pPr>
        <w:bidi/>
        <w:jc w:val="both"/>
        <w:rPr>
          <w:rFonts w:cs="David" w:hint="cs"/>
          <w:rtl/>
        </w:rPr>
      </w:pPr>
    </w:p>
    <w:p w14:paraId="1CD5A146" w14:textId="77777777" w:rsidR="00D84787" w:rsidRPr="00D84787" w:rsidRDefault="00D84787" w:rsidP="00D84787">
      <w:pPr>
        <w:bidi/>
        <w:jc w:val="both"/>
        <w:rPr>
          <w:rFonts w:cs="David" w:hint="cs"/>
          <w:rtl/>
        </w:rPr>
      </w:pPr>
      <w:r w:rsidRPr="00D84787">
        <w:rPr>
          <w:rFonts w:cs="David" w:hint="cs"/>
          <w:rtl/>
        </w:rPr>
        <w:tab/>
        <w:t>תודה. יש עוד מישהו שרוצה להתבטא בנושא הזה? תודה.</w:t>
      </w:r>
    </w:p>
    <w:p w14:paraId="4A98B7DF" w14:textId="77777777" w:rsidR="00D84787" w:rsidRPr="00D84787" w:rsidRDefault="00D84787" w:rsidP="00D84787">
      <w:pPr>
        <w:bidi/>
        <w:jc w:val="both"/>
        <w:rPr>
          <w:rFonts w:cs="David" w:hint="cs"/>
          <w:rtl/>
        </w:rPr>
      </w:pPr>
    </w:p>
    <w:p w14:paraId="5FD2BDC0" w14:textId="77777777" w:rsidR="00D84787" w:rsidRPr="00D84787" w:rsidRDefault="00D84787" w:rsidP="00D84787">
      <w:pPr>
        <w:bidi/>
        <w:jc w:val="both"/>
        <w:rPr>
          <w:rFonts w:cs="David" w:hint="cs"/>
          <w:rtl/>
        </w:rPr>
      </w:pPr>
      <w:r w:rsidRPr="00D84787">
        <w:rPr>
          <w:rFonts w:cs="David" w:hint="cs"/>
          <w:rtl/>
        </w:rPr>
        <w:tab/>
        <w:t xml:space="preserve">אני חושב שאנחנו צריכים לבחון מה האינטרסים המוגנים. האינטרסים המוגנים יכולים להיות או פעילות בעלת אופי קבוע </w:t>
      </w:r>
      <w:r w:rsidRPr="00D84787">
        <w:rPr>
          <w:rFonts w:cs="David"/>
          <w:rtl/>
        </w:rPr>
        <w:t>–</w:t>
      </w:r>
      <w:r w:rsidRPr="00D84787">
        <w:rPr>
          <w:rFonts w:cs="David" w:hint="cs"/>
          <w:rtl/>
        </w:rPr>
        <w:t xml:space="preserve"> אופי לוביסטי קבוע, מה שנקרא דרך עיסוק </w:t>
      </w:r>
      <w:r w:rsidRPr="00D84787">
        <w:rPr>
          <w:rFonts w:cs="David"/>
          <w:rtl/>
        </w:rPr>
        <w:t>–</w:t>
      </w:r>
      <w:r w:rsidRPr="00D84787">
        <w:rPr>
          <w:rFonts w:cs="David" w:hint="cs"/>
          <w:rtl/>
        </w:rPr>
        <w:t xml:space="preserve"> או פעילות שהיא אפילו חד-פעמית אבל היא פעילות בתמורה, ובעצם התמורה נועדה לעצב או להשפיע על החקיקה או על דברים אחרים שמוכרעים כאן בכנסת. </w:t>
      </w:r>
    </w:p>
    <w:p w14:paraId="32C6637D" w14:textId="77777777" w:rsidR="00D84787" w:rsidRPr="00D84787" w:rsidRDefault="00D84787" w:rsidP="00D84787">
      <w:pPr>
        <w:bidi/>
        <w:jc w:val="both"/>
        <w:rPr>
          <w:rFonts w:cs="David" w:hint="cs"/>
          <w:rtl/>
        </w:rPr>
      </w:pPr>
    </w:p>
    <w:p w14:paraId="7FE38C19" w14:textId="77777777" w:rsidR="00D84787" w:rsidRPr="00D84787" w:rsidRDefault="00D84787" w:rsidP="00D84787">
      <w:pPr>
        <w:bidi/>
        <w:jc w:val="both"/>
        <w:rPr>
          <w:rFonts w:cs="David" w:hint="cs"/>
          <w:rtl/>
        </w:rPr>
      </w:pPr>
      <w:r w:rsidRPr="00D84787">
        <w:rPr>
          <w:rFonts w:cs="David" w:hint="cs"/>
          <w:rtl/>
        </w:rPr>
        <w:tab/>
        <w:t xml:space="preserve">אם אין לי לא את המרכיב הזה ולא את המרכיב הזה, אינני יודע על איזה אינטרס אני מגן, ולכן נראה לי שהניסוח הזה הוא מגיע לאיזון. </w:t>
      </w:r>
    </w:p>
    <w:p w14:paraId="5782852E"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453C1758" w14:textId="77777777" w:rsidR="00D84787" w:rsidRPr="00D84787" w:rsidRDefault="00D84787" w:rsidP="00D84787">
      <w:pPr>
        <w:bidi/>
        <w:jc w:val="both"/>
        <w:rPr>
          <w:rFonts w:cs="David" w:hint="cs"/>
          <w:rtl/>
        </w:rPr>
      </w:pPr>
    </w:p>
    <w:p w14:paraId="2D585872" w14:textId="77777777" w:rsidR="00D84787" w:rsidRPr="00D84787" w:rsidRDefault="00D84787" w:rsidP="00D84787">
      <w:pPr>
        <w:bidi/>
        <w:jc w:val="both"/>
        <w:rPr>
          <w:rFonts w:cs="David" w:hint="cs"/>
          <w:rtl/>
        </w:rPr>
      </w:pPr>
      <w:r w:rsidRPr="00D84787">
        <w:rPr>
          <w:rFonts w:cs="David" w:hint="cs"/>
          <w:rtl/>
        </w:rPr>
        <w:tab/>
        <w:t xml:space="preserve">זה מה שכתוב כעת, אבל לא סגרנו את העניין של עובד של גוף. </w:t>
      </w:r>
    </w:p>
    <w:p w14:paraId="3145E036"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60B74671" w14:textId="77777777" w:rsidR="00D84787" w:rsidRPr="00D84787" w:rsidRDefault="00D84787" w:rsidP="00D84787">
      <w:pPr>
        <w:bidi/>
        <w:jc w:val="both"/>
        <w:rPr>
          <w:rFonts w:cs="David" w:hint="cs"/>
          <w:u w:val="single"/>
          <w:rtl/>
        </w:rPr>
      </w:pPr>
    </w:p>
    <w:p w14:paraId="72163A2F" w14:textId="77777777" w:rsidR="00D84787" w:rsidRPr="00D84787" w:rsidRDefault="00D84787" w:rsidP="00D84787">
      <w:pPr>
        <w:bidi/>
        <w:jc w:val="both"/>
        <w:rPr>
          <w:rFonts w:cs="David" w:hint="cs"/>
          <w:rtl/>
        </w:rPr>
      </w:pPr>
      <w:r w:rsidRPr="00D84787">
        <w:rPr>
          <w:rFonts w:cs="David" w:hint="cs"/>
          <w:rtl/>
        </w:rPr>
        <w:tab/>
        <w:t xml:space="preserve"> עובד של גוף </w:t>
      </w:r>
      <w:r w:rsidRPr="00D84787">
        <w:rPr>
          <w:rFonts w:cs="David"/>
          <w:rtl/>
        </w:rPr>
        <w:t>–</w:t>
      </w:r>
      <w:r w:rsidRPr="00D84787">
        <w:rPr>
          <w:rFonts w:cs="David" w:hint="cs"/>
          <w:rtl/>
        </w:rPr>
        <w:t xml:space="preserve"> אני חוזר ואומר </w:t>
      </w:r>
      <w:r w:rsidRPr="00D84787">
        <w:rPr>
          <w:rFonts w:cs="David"/>
          <w:rtl/>
        </w:rPr>
        <w:t>–</w:t>
      </w:r>
      <w:r w:rsidRPr="00D84787">
        <w:rPr>
          <w:rFonts w:cs="David" w:hint="cs"/>
          <w:rtl/>
        </w:rPr>
        <w:t xml:space="preserve"> הוא בהחלט יכול לבצע פעילות שהיא פעילות שהאופי המהותי שלה הוא אופי שדלני, אבל אין לי שום בעיה מכיוון שהוא מזוהה עם הגוף ששלח אותו. אם הוא עובד בנק הפועלים, אני יודע שלבנק יש אינטרס. </w:t>
      </w:r>
    </w:p>
    <w:p w14:paraId="59C314CF" w14:textId="77777777" w:rsidR="00D84787" w:rsidRPr="00D84787" w:rsidRDefault="00D84787" w:rsidP="00D84787">
      <w:pPr>
        <w:bidi/>
        <w:jc w:val="both"/>
        <w:rPr>
          <w:rFonts w:cs="David" w:hint="cs"/>
          <w:rtl/>
        </w:rPr>
      </w:pPr>
    </w:p>
    <w:p w14:paraId="2C022D3B" w14:textId="77777777" w:rsidR="00D84787" w:rsidRDefault="00D84787" w:rsidP="00D84787">
      <w:pPr>
        <w:bidi/>
        <w:jc w:val="both"/>
        <w:rPr>
          <w:rFonts w:cs="David" w:hint="cs"/>
          <w:rtl/>
        </w:rPr>
      </w:pPr>
      <w:r w:rsidRPr="00D84787">
        <w:rPr>
          <w:rFonts w:cs="David" w:hint="cs"/>
          <w:rtl/>
        </w:rPr>
        <w:tab/>
      </w:r>
    </w:p>
    <w:p w14:paraId="6A8DF6B7" w14:textId="77777777" w:rsidR="00D84787" w:rsidRDefault="00D84787" w:rsidP="00D84787">
      <w:pPr>
        <w:bidi/>
        <w:jc w:val="both"/>
        <w:rPr>
          <w:rFonts w:cs="David" w:hint="cs"/>
          <w:rtl/>
        </w:rPr>
      </w:pPr>
    </w:p>
    <w:p w14:paraId="633EB2DB" w14:textId="77777777" w:rsidR="00D84787" w:rsidRDefault="00D84787" w:rsidP="00D84787">
      <w:pPr>
        <w:bidi/>
        <w:jc w:val="both"/>
        <w:rPr>
          <w:rFonts w:cs="David" w:hint="cs"/>
          <w:rtl/>
        </w:rPr>
      </w:pPr>
    </w:p>
    <w:p w14:paraId="7760565E" w14:textId="77777777" w:rsidR="00D84787" w:rsidRDefault="00D84787" w:rsidP="00D84787">
      <w:pPr>
        <w:bidi/>
        <w:jc w:val="both"/>
        <w:rPr>
          <w:rFonts w:cs="David" w:hint="cs"/>
          <w:rtl/>
        </w:rPr>
      </w:pPr>
    </w:p>
    <w:p w14:paraId="45DE5A0C" w14:textId="77777777" w:rsidR="00D84787" w:rsidRPr="00D84787" w:rsidRDefault="00D84787" w:rsidP="00D84787">
      <w:pPr>
        <w:bidi/>
        <w:jc w:val="both"/>
        <w:rPr>
          <w:rFonts w:cs="David" w:hint="cs"/>
          <w:rtl/>
        </w:rPr>
      </w:pPr>
      <w:r w:rsidRPr="00D84787">
        <w:rPr>
          <w:rFonts w:cs="David" w:hint="cs"/>
          <w:rtl/>
        </w:rPr>
        <w:t xml:space="preserve">לכן, אני לא מציע להיכנס להגדרת שדלנות לתוך עובדי חברות. זה מחטיא את המטרה, ובמובן אחר זה גם חסר גבולות. </w:t>
      </w:r>
    </w:p>
    <w:p w14:paraId="7E31489C"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43BB8919" w14:textId="77777777" w:rsidR="00D84787" w:rsidRPr="00D84787" w:rsidRDefault="00D84787" w:rsidP="00D84787">
      <w:pPr>
        <w:bidi/>
        <w:jc w:val="both"/>
        <w:rPr>
          <w:rFonts w:cs="David" w:hint="cs"/>
          <w:rtl/>
        </w:rPr>
      </w:pPr>
    </w:p>
    <w:p w14:paraId="0C876AD0" w14:textId="77777777" w:rsidR="00D84787" w:rsidRPr="00D84787" w:rsidRDefault="00D84787" w:rsidP="00D84787">
      <w:pPr>
        <w:bidi/>
        <w:jc w:val="both"/>
        <w:rPr>
          <w:rFonts w:cs="David" w:hint="cs"/>
          <w:rtl/>
        </w:rPr>
      </w:pPr>
      <w:r w:rsidRPr="00D84787">
        <w:rPr>
          <w:rFonts w:cs="David" w:hint="cs"/>
          <w:rtl/>
        </w:rPr>
        <w:tab/>
        <w:t xml:space="preserve">האם לדרוש שבמקרה כזה הוא ייצג רק גוף אחד בפני הכנסת, בשביל למנוע מצב כזה שדיברו על עקיפה? </w:t>
      </w:r>
    </w:p>
    <w:p w14:paraId="4219622A"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62D7AC5D" w14:textId="77777777" w:rsidR="00D84787" w:rsidRPr="00D84787" w:rsidRDefault="00D84787" w:rsidP="00D84787">
      <w:pPr>
        <w:bidi/>
        <w:jc w:val="both"/>
        <w:rPr>
          <w:rFonts w:cs="David" w:hint="cs"/>
          <w:u w:val="single"/>
          <w:rtl/>
        </w:rPr>
      </w:pPr>
    </w:p>
    <w:p w14:paraId="06FC5417" w14:textId="77777777" w:rsidR="00D84787" w:rsidRPr="00D84787" w:rsidRDefault="00D84787" w:rsidP="00D84787">
      <w:pPr>
        <w:bidi/>
        <w:jc w:val="both"/>
        <w:rPr>
          <w:rFonts w:cs="David" w:hint="cs"/>
          <w:rtl/>
        </w:rPr>
      </w:pPr>
      <w:r w:rsidRPr="00D84787">
        <w:rPr>
          <w:rFonts w:cs="David" w:hint="cs"/>
          <w:rtl/>
        </w:rPr>
        <w:tab/>
        <w:t xml:space="preserve"> אם אדם עובד </w:t>
      </w:r>
      <w:r w:rsidRPr="00D84787">
        <w:rPr>
          <w:rFonts w:cs="David"/>
          <w:rtl/>
        </w:rPr>
        <w:t>–</w:t>
      </w:r>
      <w:r w:rsidRPr="00D84787">
        <w:rPr>
          <w:rFonts w:cs="David" w:hint="cs"/>
          <w:rtl/>
        </w:rPr>
        <w:t xml:space="preserve"> שכיר של כמה גופים הוא יכול להיות? ברמה התיאורטית. </w:t>
      </w:r>
    </w:p>
    <w:p w14:paraId="1932A3D7"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46C42C66" w14:textId="77777777" w:rsidR="00D84787" w:rsidRPr="00D84787" w:rsidRDefault="00D84787" w:rsidP="00D84787">
      <w:pPr>
        <w:bidi/>
        <w:jc w:val="both"/>
        <w:rPr>
          <w:rFonts w:cs="David" w:hint="cs"/>
          <w:rtl/>
        </w:rPr>
      </w:pPr>
    </w:p>
    <w:p w14:paraId="6EE80EDB" w14:textId="77777777" w:rsidR="00D84787" w:rsidRPr="00D84787" w:rsidRDefault="00D84787" w:rsidP="00D84787">
      <w:pPr>
        <w:bidi/>
        <w:jc w:val="both"/>
        <w:rPr>
          <w:rFonts w:cs="David" w:hint="cs"/>
          <w:rtl/>
        </w:rPr>
      </w:pPr>
      <w:r w:rsidRPr="00D84787">
        <w:rPr>
          <w:rFonts w:cs="David" w:hint="cs"/>
          <w:rtl/>
        </w:rPr>
        <w:tab/>
        <w:t xml:space="preserve">הוא עובד בחלקיות משרה בגוף מסוים. </w:t>
      </w:r>
    </w:p>
    <w:p w14:paraId="578EE48A"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1FE25B13" w14:textId="77777777" w:rsidR="00D84787" w:rsidRPr="00D84787" w:rsidRDefault="00D84787" w:rsidP="00D84787">
      <w:pPr>
        <w:pStyle w:val="Heading5"/>
        <w:rPr>
          <w:rFonts w:hint="cs"/>
          <w:sz w:val="24"/>
          <w:rtl/>
        </w:rPr>
      </w:pPr>
    </w:p>
    <w:p w14:paraId="49CCB2AE" w14:textId="77777777" w:rsidR="00D84787" w:rsidRPr="00D84787" w:rsidRDefault="00D84787" w:rsidP="00D84787">
      <w:pPr>
        <w:bidi/>
        <w:jc w:val="both"/>
        <w:rPr>
          <w:rFonts w:cs="David" w:hint="cs"/>
          <w:rtl/>
        </w:rPr>
      </w:pPr>
      <w:r w:rsidRPr="00D84787">
        <w:rPr>
          <w:rFonts w:cs="David" w:hint="cs"/>
          <w:rtl/>
        </w:rPr>
        <w:tab/>
        <w:t xml:space="preserve"> אין דבר כזה.</w:t>
      </w:r>
    </w:p>
    <w:p w14:paraId="4CEFA1B0"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201ACD08" w14:textId="77777777" w:rsidR="00D84787" w:rsidRPr="00D84787" w:rsidRDefault="00D84787" w:rsidP="00D84787">
      <w:pPr>
        <w:bidi/>
        <w:jc w:val="both"/>
        <w:rPr>
          <w:rFonts w:cs="David" w:hint="cs"/>
          <w:u w:val="single"/>
          <w:rtl/>
        </w:rPr>
      </w:pPr>
    </w:p>
    <w:p w14:paraId="3F387B8E" w14:textId="77777777" w:rsidR="00D84787" w:rsidRPr="00D84787" w:rsidRDefault="00D84787" w:rsidP="00D84787">
      <w:pPr>
        <w:bidi/>
        <w:jc w:val="both"/>
        <w:rPr>
          <w:rFonts w:cs="David" w:hint="cs"/>
          <w:rtl/>
        </w:rPr>
      </w:pPr>
      <w:r w:rsidRPr="00D84787">
        <w:rPr>
          <w:rFonts w:cs="David" w:hint="cs"/>
          <w:rtl/>
        </w:rPr>
        <w:tab/>
        <w:t xml:space="preserve">בסדר, אז אני אסכם. </w:t>
      </w:r>
    </w:p>
    <w:p w14:paraId="74E8D3A5"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230C51B6" w14:textId="77777777" w:rsidR="00D84787" w:rsidRPr="00D84787" w:rsidRDefault="00D84787" w:rsidP="00D84787">
      <w:pPr>
        <w:bidi/>
        <w:jc w:val="both"/>
        <w:rPr>
          <w:rFonts w:cs="David" w:hint="cs"/>
          <w:rtl/>
        </w:rPr>
      </w:pPr>
    </w:p>
    <w:p w14:paraId="2AA774D5" w14:textId="77777777" w:rsidR="00D84787" w:rsidRPr="00D84787" w:rsidRDefault="00D84787" w:rsidP="00D84787">
      <w:pPr>
        <w:bidi/>
        <w:jc w:val="both"/>
        <w:rPr>
          <w:rFonts w:cs="David" w:hint="cs"/>
          <w:rtl/>
        </w:rPr>
      </w:pPr>
      <w:r w:rsidRPr="00D84787">
        <w:rPr>
          <w:rFonts w:cs="David" w:hint="cs"/>
          <w:rtl/>
        </w:rPr>
        <w:tab/>
        <w:t>אבל בכל זאת, עובד "מגמה ירוקה".</w:t>
      </w:r>
    </w:p>
    <w:p w14:paraId="7539CE51"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מ"מ היו"ר גדעון סער:</w:t>
      </w:r>
    </w:p>
    <w:p w14:paraId="45ACE972" w14:textId="77777777" w:rsidR="00D84787" w:rsidRPr="00D84787" w:rsidRDefault="00D84787" w:rsidP="00D84787">
      <w:pPr>
        <w:bidi/>
        <w:jc w:val="both"/>
        <w:rPr>
          <w:rFonts w:cs="David" w:hint="cs"/>
          <w:rtl/>
        </w:rPr>
      </w:pPr>
    </w:p>
    <w:p w14:paraId="1584832C" w14:textId="77777777" w:rsidR="00D84787" w:rsidRPr="00D84787" w:rsidRDefault="00D84787" w:rsidP="00D84787">
      <w:pPr>
        <w:bidi/>
        <w:jc w:val="both"/>
        <w:rPr>
          <w:rFonts w:cs="David" w:hint="cs"/>
          <w:rtl/>
        </w:rPr>
      </w:pPr>
      <w:r w:rsidRPr="00D84787">
        <w:rPr>
          <w:rFonts w:cs="David" w:hint="cs"/>
          <w:rtl/>
        </w:rPr>
        <w:tab/>
        <w:t xml:space="preserve">תודה, לא נתתי לך את רשות הדיבור. </w:t>
      </w:r>
    </w:p>
    <w:p w14:paraId="17A8F0C6"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4729A1D6" w14:textId="77777777" w:rsidR="00D84787" w:rsidRPr="00D84787" w:rsidRDefault="00D84787" w:rsidP="00D84787">
      <w:pPr>
        <w:bidi/>
        <w:jc w:val="both"/>
        <w:rPr>
          <w:rFonts w:cs="David" w:hint="cs"/>
          <w:rtl/>
        </w:rPr>
      </w:pPr>
    </w:p>
    <w:p w14:paraId="23327AA4" w14:textId="77777777" w:rsidR="00D84787" w:rsidRPr="00D84787" w:rsidRDefault="00D84787" w:rsidP="00D84787">
      <w:pPr>
        <w:bidi/>
        <w:jc w:val="both"/>
        <w:rPr>
          <w:rFonts w:cs="David" w:hint="cs"/>
          <w:rtl/>
        </w:rPr>
      </w:pPr>
      <w:r w:rsidRPr="00D84787">
        <w:rPr>
          <w:rFonts w:cs="David" w:hint="cs"/>
          <w:rtl/>
        </w:rPr>
        <w:tab/>
        <w:t>אם כך, נראה שאנחנו מתכנסים למצב ששדלן לפי החוק הזה יהיה מי שפועל דרך עיסוק בפעולות שמייד נקרא אותן, ואז אין את דרישת התמורה. או בתמורה למען אחר, גם אם זה חד-פעמי, ובשני המקרים, ב"למעט" יוחרג מי שהוא עובד של אותו גוף.</w:t>
      </w:r>
    </w:p>
    <w:p w14:paraId="6297AEA2"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מ"מ היו"ר גדעון סער:</w:t>
      </w:r>
    </w:p>
    <w:p w14:paraId="70135A82" w14:textId="77777777" w:rsidR="00D84787" w:rsidRPr="00D84787" w:rsidRDefault="00D84787" w:rsidP="00D84787">
      <w:pPr>
        <w:bidi/>
        <w:jc w:val="both"/>
        <w:rPr>
          <w:rFonts w:cs="David" w:hint="cs"/>
          <w:u w:val="single"/>
          <w:rtl/>
        </w:rPr>
      </w:pPr>
    </w:p>
    <w:p w14:paraId="31842F61" w14:textId="77777777" w:rsidR="00D84787" w:rsidRPr="00D84787" w:rsidRDefault="00D84787" w:rsidP="00D84787">
      <w:pPr>
        <w:bidi/>
        <w:jc w:val="both"/>
        <w:rPr>
          <w:rFonts w:cs="David" w:hint="cs"/>
          <w:rtl/>
        </w:rPr>
      </w:pPr>
      <w:r w:rsidRPr="00D84787">
        <w:rPr>
          <w:rFonts w:cs="David" w:hint="cs"/>
          <w:rtl/>
        </w:rPr>
        <w:tab/>
        <w:t xml:space="preserve">שהחברה שעניינה הוא העניין הנוגע בדבר באותו מהלך דברים. </w:t>
      </w:r>
    </w:p>
    <w:p w14:paraId="371A6359"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0A620F46" w14:textId="77777777" w:rsidR="00D84787" w:rsidRPr="00D84787" w:rsidRDefault="00D84787" w:rsidP="00D84787">
      <w:pPr>
        <w:bidi/>
        <w:jc w:val="both"/>
        <w:rPr>
          <w:rFonts w:cs="David" w:hint="cs"/>
          <w:rtl/>
        </w:rPr>
      </w:pPr>
    </w:p>
    <w:p w14:paraId="6EF09DE9" w14:textId="77777777" w:rsidR="00D84787" w:rsidRPr="00D84787" w:rsidRDefault="00D84787" w:rsidP="00D84787">
      <w:pPr>
        <w:bidi/>
        <w:jc w:val="both"/>
        <w:rPr>
          <w:rFonts w:cs="David" w:hint="cs"/>
          <w:rtl/>
        </w:rPr>
      </w:pPr>
      <w:r w:rsidRPr="00D84787">
        <w:rPr>
          <w:rFonts w:cs="David" w:hint="cs"/>
          <w:rtl/>
        </w:rPr>
        <w:tab/>
        <w:t xml:space="preserve">עובד של הגוף שאותו הוא מייצג. </w:t>
      </w:r>
    </w:p>
    <w:p w14:paraId="1FE6D74D"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מ"מ היו"ר גדעון סער:</w:t>
      </w:r>
    </w:p>
    <w:p w14:paraId="75DE6EED" w14:textId="77777777" w:rsidR="00D84787" w:rsidRPr="00D84787" w:rsidRDefault="00D84787" w:rsidP="00D84787">
      <w:pPr>
        <w:bidi/>
        <w:jc w:val="both"/>
        <w:rPr>
          <w:rFonts w:cs="David" w:hint="cs"/>
          <w:u w:val="single"/>
          <w:rtl/>
        </w:rPr>
      </w:pPr>
    </w:p>
    <w:p w14:paraId="71525EA6" w14:textId="77777777" w:rsidR="00D84787" w:rsidRPr="00D84787" w:rsidRDefault="00D84787" w:rsidP="00D84787">
      <w:pPr>
        <w:bidi/>
        <w:jc w:val="both"/>
        <w:rPr>
          <w:rFonts w:cs="David" w:hint="cs"/>
          <w:rtl/>
        </w:rPr>
      </w:pPr>
      <w:r w:rsidRPr="00D84787">
        <w:rPr>
          <w:rFonts w:cs="David" w:hint="cs"/>
          <w:rtl/>
        </w:rPr>
        <w:tab/>
        <w:t xml:space="preserve"> בסדר. </w:t>
      </w:r>
    </w:p>
    <w:p w14:paraId="0005FD85" w14:textId="77777777" w:rsidR="00D84787" w:rsidRDefault="00D84787" w:rsidP="00D84787">
      <w:pPr>
        <w:pStyle w:val="Heading5"/>
        <w:rPr>
          <w:rFonts w:hint="cs"/>
          <w:sz w:val="24"/>
          <w:rtl/>
        </w:rPr>
      </w:pPr>
    </w:p>
    <w:p w14:paraId="00DB8A7F" w14:textId="77777777" w:rsidR="00D84787" w:rsidRDefault="00D84787" w:rsidP="00D84787">
      <w:pPr>
        <w:pStyle w:val="Heading5"/>
        <w:rPr>
          <w:rFonts w:hint="cs"/>
          <w:sz w:val="24"/>
          <w:rtl/>
        </w:rPr>
      </w:pPr>
    </w:p>
    <w:p w14:paraId="015CDFF1" w14:textId="77777777" w:rsidR="00D84787" w:rsidRDefault="00D84787" w:rsidP="00D84787">
      <w:pPr>
        <w:pStyle w:val="Heading5"/>
        <w:rPr>
          <w:rFonts w:hint="cs"/>
          <w:sz w:val="24"/>
          <w:rtl/>
        </w:rPr>
      </w:pPr>
    </w:p>
    <w:p w14:paraId="6307CB5A"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3D111DB0" w14:textId="77777777" w:rsidR="00D84787" w:rsidRPr="00D84787" w:rsidRDefault="00D84787" w:rsidP="00D84787">
      <w:pPr>
        <w:bidi/>
        <w:jc w:val="both"/>
        <w:rPr>
          <w:rFonts w:cs="David" w:hint="cs"/>
          <w:rtl/>
        </w:rPr>
      </w:pPr>
    </w:p>
    <w:p w14:paraId="54ACC267" w14:textId="77777777" w:rsidR="00D84787" w:rsidRPr="00D84787" w:rsidRDefault="00D84787" w:rsidP="00D84787">
      <w:pPr>
        <w:bidi/>
        <w:jc w:val="both"/>
        <w:rPr>
          <w:rFonts w:cs="David" w:hint="cs"/>
          <w:rtl/>
        </w:rPr>
      </w:pPr>
      <w:r w:rsidRPr="00D84787">
        <w:rPr>
          <w:rFonts w:cs="David" w:hint="cs"/>
          <w:rtl/>
        </w:rPr>
        <w:tab/>
        <w:t>ואז אמרנו: הוא נוקט בפעולות לשכנוע חבר הכנסת בקשר להצעות חוק ולחקיקת משנה בכנסת או בוועדותיה, להחלטות הכנסת וועדותיה ולמינוי או לבחירה של אדם לתפקיד על ידי הכנסת או על ידי גוף שנציג הכנסת חבר בו, ואז יש את ה"למעט".</w:t>
      </w:r>
    </w:p>
    <w:p w14:paraId="02AABE9E" w14:textId="77777777" w:rsidR="00D84787" w:rsidRPr="00D84787" w:rsidRDefault="00D84787" w:rsidP="00D84787">
      <w:pPr>
        <w:bidi/>
        <w:jc w:val="both"/>
        <w:rPr>
          <w:rFonts w:cs="David" w:hint="cs"/>
          <w:rtl/>
        </w:rPr>
      </w:pPr>
    </w:p>
    <w:p w14:paraId="6B5F54AA" w14:textId="77777777" w:rsidR="00D84787" w:rsidRPr="00D84787" w:rsidRDefault="00D84787" w:rsidP="00D84787">
      <w:pPr>
        <w:bidi/>
        <w:jc w:val="both"/>
        <w:rPr>
          <w:rFonts w:cs="David" w:hint="cs"/>
          <w:rtl/>
        </w:rPr>
      </w:pPr>
      <w:r w:rsidRPr="00D84787">
        <w:rPr>
          <w:rFonts w:cs="David" w:hint="cs"/>
          <w:rtl/>
        </w:rPr>
        <w:tab/>
        <w:t xml:space="preserve">לפני ה"למעט" אני רוצה לחזור ולהגיד </w:t>
      </w:r>
      <w:r w:rsidRPr="00D84787">
        <w:rPr>
          <w:rFonts w:cs="David"/>
          <w:rtl/>
        </w:rPr>
        <w:t>–</w:t>
      </w:r>
      <w:r w:rsidRPr="00D84787">
        <w:rPr>
          <w:rFonts w:cs="David" w:hint="cs"/>
          <w:rtl/>
        </w:rPr>
        <w:t xml:space="preserve"> לפי מה שסוכם, וגם היה כתוב קודם, זה חל גם למשל על עורך-דין שמייצג גוף באופן חד-פעמי. </w:t>
      </w:r>
    </w:p>
    <w:p w14:paraId="433FF07A" w14:textId="77777777" w:rsidR="00D84787" w:rsidRPr="00D84787" w:rsidRDefault="00D84787" w:rsidP="00D84787">
      <w:pPr>
        <w:bidi/>
        <w:jc w:val="both"/>
        <w:rPr>
          <w:rFonts w:cs="David" w:hint="cs"/>
          <w:rtl/>
        </w:rPr>
      </w:pPr>
    </w:p>
    <w:p w14:paraId="06F94653" w14:textId="77777777" w:rsidR="00D84787" w:rsidRPr="00D84787" w:rsidRDefault="00D84787" w:rsidP="00D84787">
      <w:pPr>
        <w:bidi/>
        <w:jc w:val="both"/>
        <w:rPr>
          <w:rFonts w:cs="David" w:hint="cs"/>
          <w:rtl/>
        </w:rPr>
      </w:pPr>
      <w:r w:rsidRPr="00D84787">
        <w:rPr>
          <w:rFonts w:cs="David" w:hint="cs"/>
          <w:rtl/>
        </w:rPr>
        <w:tab/>
        <w:t>פה עלול להיות מצב שגוף מסוים יוזמן לישיבת ועדה עוד עשרה ימים, עוד שבוע, והוא ירצה לשלוח אדם מטעמו שאינו עובדו, ולפי החוק אותו אדם יהיה שדלן, אבל הוא לא יספיק לקבל היתר כשדלן, הוועדה לא תספיק להתכנס. אולי לגבי חד-פעמיים כאלה יהיה מקום לקבוע איזושהי הוראה שעד שהם לא יקבלו את ההיתר, יחולו עליהם רק חלק מהוראות החוק, או להסמיך את היושב-ראש לקבוע בתקנות מצב כזה של חד-פעמי.</w:t>
      </w:r>
    </w:p>
    <w:p w14:paraId="240B9500"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מ"מ היו"ר גדעון סער:</w:t>
      </w:r>
    </w:p>
    <w:p w14:paraId="6B5FF957" w14:textId="77777777" w:rsidR="00D84787" w:rsidRPr="00D84787" w:rsidRDefault="00D84787" w:rsidP="00D84787">
      <w:pPr>
        <w:bidi/>
        <w:jc w:val="both"/>
        <w:rPr>
          <w:rFonts w:cs="David" w:hint="cs"/>
          <w:u w:val="single"/>
          <w:rtl/>
        </w:rPr>
      </w:pPr>
    </w:p>
    <w:p w14:paraId="5BED5E5D" w14:textId="77777777" w:rsidR="00D84787" w:rsidRPr="00D84787" w:rsidRDefault="00D84787" w:rsidP="00D84787">
      <w:pPr>
        <w:bidi/>
        <w:jc w:val="both"/>
        <w:rPr>
          <w:rFonts w:cs="David" w:hint="cs"/>
          <w:rtl/>
        </w:rPr>
      </w:pPr>
      <w:r w:rsidRPr="00D84787">
        <w:rPr>
          <w:rFonts w:cs="David" w:hint="cs"/>
          <w:rtl/>
        </w:rPr>
        <w:tab/>
        <w:t xml:space="preserve"> יכול להיות שאנחנו צריכים ליצור סיטואציה שבה יש מין היתרים חד-פעמיים, מתוך הבנה שבאופן מהותי הפעילות שלהם נופלת תחת פעולת ההגדרה.</w:t>
      </w:r>
    </w:p>
    <w:p w14:paraId="3C49F505"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7C49957B" w14:textId="77777777" w:rsidR="00D84787" w:rsidRPr="00D84787" w:rsidRDefault="00D84787" w:rsidP="00D84787">
      <w:pPr>
        <w:bidi/>
        <w:jc w:val="both"/>
        <w:rPr>
          <w:rFonts w:cs="David" w:hint="cs"/>
          <w:rtl/>
        </w:rPr>
      </w:pPr>
    </w:p>
    <w:p w14:paraId="2DF899A1" w14:textId="77777777" w:rsidR="00D84787" w:rsidRPr="00D84787" w:rsidRDefault="00D84787" w:rsidP="00D84787">
      <w:pPr>
        <w:bidi/>
        <w:jc w:val="both"/>
        <w:rPr>
          <w:rFonts w:cs="David" w:hint="cs"/>
          <w:rtl/>
        </w:rPr>
      </w:pPr>
      <w:r w:rsidRPr="00D84787">
        <w:rPr>
          <w:rFonts w:cs="David" w:hint="cs"/>
          <w:rtl/>
        </w:rPr>
        <w:tab/>
        <w:t xml:space="preserve">נכון. </w:t>
      </w:r>
    </w:p>
    <w:p w14:paraId="352A7866"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מ"מ היו"ר גדעון סער:</w:t>
      </w:r>
    </w:p>
    <w:p w14:paraId="3959C2C3" w14:textId="77777777" w:rsidR="00D84787" w:rsidRPr="00D84787" w:rsidRDefault="00D84787" w:rsidP="00D84787">
      <w:pPr>
        <w:bidi/>
        <w:jc w:val="both"/>
        <w:rPr>
          <w:rFonts w:cs="David" w:hint="cs"/>
          <w:u w:val="single"/>
          <w:rtl/>
        </w:rPr>
      </w:pPr>
    </w:p>
    <w:p w14:paraId="43918749" w14:textId="77777777" w:rsidR="00D84787" w:rsidRPr="00D84787" w:rsidRDefault="00D84787" w:rsidP="00D84787">
      <w:pPr>
        <w:bidi/>
        <w:jc w:val="both"/>
        <w:rPr>
          <w:rFonts w:cs="David" w:hint="cs"/>
          <w:rtl/>
        </w:rPr>
      </w:pPr>
      <w:r w:rsidRPr="00D84787">
        <w:rPr>
          <w:rFonts w:cs="David" w:hint="cs"/>
          <w:rtl/>
        </w:rPr>
        <w:tab/>
        <w:t xml:space="preserve">זאת אומרת, תחת השדלנות, והם עוברים למסלול שהוא מסלול חד-פעמי, אבל לא הייתי פוטר אותם מהוראות מסוימות בחוק. </w:t>
      </w:r>
    </w:p>
    <w:p w14:paraId="40FFCA32"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2FFCAF5D" w14:textId="77777777" w:rsidR="00D84787" w:rsidRPr="00D84787" w:rsidRDefault="00D84787" w:rsidP="00D84787">
      <w:pPr>
        <w:pStyle w:val="Heading5"/>
        <w:rPr>
          <w:rFonts w:hint="cs"/>
          <w:sz w:val="24"/>
          <w:rtl/>
        </w:rPr>
      </w:pPr>
    </w:p>
    <w:p w14:paraId="0BE05C67" w14:textId="77777777" w:rsidR="00D84787" w:rsidRPr="00D84787" w:rsidRDefault="00D84787" w:rsidP="00D84787">
      <w:pPr>
        <w:bidi/>
        <w:jc w:val="both"/>
        <w:rPr>
          <w:rFonts w:cs="David" w:hint="cs"/>
          <w:rtl/>
        </w:rPr>
      </w:pPr>
      <w:r w:rsidRPr="00D84787">
        <w:rPr>
          <w:rFonts w:cs="David" w:hint="cs"/>
          <w:rtl/>
        </w:rPr>
        <w:tab/>
        <w:t xml:space="preserve"> גם יש את המסלול הזה ממילא למשל לעורך-דין שפועל חד-פעמית למען לקוח. גם הוא צריך את האישור החד-פעמי. </w:t>
      </w:r>
    </w:p>
    <w:p w14:paraId="39459830"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3DEC28D4" w14:textId="77777777" w:rsidR="00D84787" w:rsidRPr="00D84787" w:rsidRDefault="00D84787" w:rsidP="00D84787">
      <w:pPr>
        <w:bidi/>
        <w:jc w:val="both"/>
        <w:rPr>
          <w:rFonts w:cs="David" w:hint="cs"/>
          <w:rtl/>
        </w:rPr>
      </w:pPr>
    </w:p>
    <w:p w14:paraId="27E71A1E" w14:textId="77777777" w:rsidR="00D84787" w:rsidRPr="00D84787" w:rsidRDefault="00D84787" w:rsidP="00D84787">
      <w:pPr>
        <w:bidi/>
        <w:jc w:val="both"/>
        <w:rPr>
          <w:rFonts w:cs="David" w:hint="cs"/>
          <w:rtl/>
        </w:rPr>
      </w:pPr>
      <w:r w:rsidRPr="00D84787">
        <w:rPr>
          <w:rFonts w:cs="David" w:hint="cs"/>
          <w:rtl/>
        </w:rPr>
        <w:tab/>
        <w:t>הוא צריך, אבל מה קורה אם הזמין אותו לקוח שבוע לפני הישיבה. לקוח אומר: את מי אני אקח שייצג אותי? הוועדה לא תספיק להתכנס. זה יושב-ראש הכנסת ושני סגנים. הישיבה ביום שלישי, הזמינו ביום שלישי קודם או ביום רביעי קודם. מתי הוא מקבל היתר לפעול כשדלן?</w:t>
      </w:r>
    </w:p>
    <w:p w14:paraId="67E1C737"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מ"מ היו"ר גדעון סער:</w:t>
      </w:r>
    </w:p>
    <w:p w14:paraId="5BA46C69" w14:textId="77777777" w:rsidR="00D84787" w:rsidRPr="00D84787" w:rsidRDefault="00D84787" w:rsidP="00D84787">
      <w:pPr>
        <w:bidi/>
        <w:jc w:val="both"/>
        <w:rPr>
          <w:rFonts w:cs="David" w:hint="cs"/>
          <w:u w:val="single"/>
          <w:rtl/>
        </w:rPr>
      </w:pPr>
    </w:p>
    <w:p w14:paraId="4DDFD368" w14:textId="77777777" w:rsidR="00D84787" w:rsidRPr="00D84787" w:rsidRDefault="00D84787" w:rsidP="00D84787">
      <w:pPr>
        <w:bidi/>
        <w:jc w:val="both"/>
        <w:rPr>
          <w:rFonts w:cs="David" w:hint="cs"/>
          <w:rtl/>
        </w:rPr>
      </w:pPr>
      <w:r w:rsidRPr="00D84787">
        <w:rPr>
          <w:rFonts w:cs="David" w:hint="cs"/>
          <w:rtl/>
        </w:rPr>
        <w:tab/>
        <w:t xml:space="preserve">יכול להיות שמספיק שבמקרים כאלה תהיה פנייה. צריך לחשוב על אופן שהוא כן ממוסמך ומסודר, שגם אם הוועדה לא הספיקה </w:t>
      </w:r>
      <w:r w:rsidRPr="00D84787">
        <w:rPr>
          <w:rFonts w:cs="David"/>
          <w:rtl/>
        </w:rPr>
        <w:t>–</w:t>
      </w:r>
      <w:r w:rsidRPr="00D84787">
        <w:rPr>
          <w:rFonts w:cs="David" w:hint="cs"/>
          <w:rtl/>
        </w:rPr>
        <w:t xml:space="preserve"> הדבר הזה קיים ברקורד.</w:t>
      </w:r>
    </w:p>
    <w:p w14:paraId="1EBE1FC4"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7ED553A7" w14:textId="77777777" w:rsidR="00D84787" w:rsidRPr="00D84787" w:rsidRDefault="00D84787" w:rsidP="00D84787">
      <w:pPr>
        <w:bidi/>
        <w:jc w:val="both"/>
        <w:rPr>
          <w:rFonts w:cs="David" w:hint="cs"/>
          <w:rtl/>
        </w:rPr>
      </w:pPr>
    </w:p>
    <w:p w14:paraId="58F72960" w14:textId="77777777" w:rsidR="00D84787" w:rsidRPr="00D84787" w:rsidRDefault="00D84787" w:rsidP="00D84787">
      <w:pPr>
        <w:bidi/>
        <w:rPr>
          <w:rFonts w:cs="David" w:hint="cs"/>
          <w:rtl/>
        </w:rPr>
      </w:pPr>
      <w:r w:rsidRPr="00D84787">
        <w:rPr>
          <w:rFonts w:cs="David" w:hint="cs"/>
          <w:rtl/>
        </w:rPr>
        <w:tab/>
        <w:t>אני רשמתי שניתן לקבוע כי כאשר הוגשה בקשה וטרם הסתיים הטיפול בה, יינתן אישור זמני ויחולו אולי רק חלק מהוראות החוק.</w:t>
      </w:r>
      <w:r w:rsidRPr="00D84787">
        <w:rPr>
          <w:rFonts w:cs="David"/>
          <w:rtl/>
        </w:rPr>
        <w:br/>
      </w:r>
    </w:p>
    <w:p w14:paraId="1CFB1D85" w14:textId="77777777" w:rsidR="00D84787" w:rsidRPr="00D84787" w:rsidRDefault="00D84787" w:rsidP="00D84787">
      <w:pPr>
        <w:bidi/>
        <w:jc w:val="both"/>
        <w:rPr>
          <w:rFonts w:cs="David" w:hint="cs"/>
          <w:u w:val="single"/>
          <w:rtl/>
        </w:rPr>
      </w:pPr>
      <w:r w:rsidRPr="00D84787">
        <w:rPr>
          <w:rFonts w:cs="David" w:hint="cs"/>
          <w:u w:val="single"/>
          <w:rtl/>
        </w:rPr>
        <w:t>מ"מ היו"ר גדעון סער:</w:t>
      </w:r>
    </w:p>
    <w:p w14:paraId="68A84264" w14:textId="77777777" w:rsidR="00D84787" w:rsidRPr="00D84787" w:rsidRDefault="00D84787" w:rsidP="00D84787">
      <w:pPr>
        <w:bidi/>
        <w:jc w:val="both"/>
        <w:rPr>
          <w:rFonts w:cs="David" w:hint="cs"/>
          <w:u w:val="single"/>
          <w:rtl/>
        </w:rPr>
      </w:pPr>
    </w:p>
    <w:p w14:paraId="1A07F6AF" w14:textId="77777777" w:rsidR="00D84787" w:rsidRPr="00D84787" w:rsidRDefault="00D84787" w:rsidP="00D84787">
      <w:pPr>
        <w:bidi/>
        <w:jc w:val="both"/>
        <w:rPr>
          <w:rFonts w:cs="David" w:hint="cs"/>
          <w:rtl/>
        </w:rPr>
      </w:pPr>
      <w:r w:rsidRPr="00D84787">
        <w:rPr>
          <w:rFonts w:cs="David" w:hint="cs"/>
          <w:rtl/>
        </w:rPr>
        <w:tab/>
        <w:t xml:space="preserve"> זה נראה לי הגיוני. גברתי נציגת משרד המשפטים. </w:t>
      </w:r>
    </w:p>
    <w:p w14:paraId="3E8F50D2" w14:textId="77777777" w:rsidR="00D84787" w:rsidRDefault="00D84787" w:rsidP="00D84787">
      <w:pPr>
        <w:bidi/>
        <w:jc w:val="both"/>
        <w:rPr>
          <w:rFonts w:cs="David" w:hint="cs"/>
          <w:u w:val="single"/>
          <w:rtl/>
        </w:rPr>
      </w:pPr>
      <w:r w:rsidRPr="00D84787">
        <w:rPr>
          <w:rFonts w:cs="David"/>
          <w:rtl/>
        </w:rPr>
        <w:br/>
      </w:r>
    </w:p>
    <w:p w14:paraId="1B1C5970" w14:textId="77777777" w:rsidR="00D84787" w:rsidRDefault="00D84787" w:rsidP="00D84787">
      <w:pPr>
        <w:bidi/>
        <w:jc w:val="both"/>
        <w:rPr>
          <w:rFonts w:cs="David" w:hint="cs"/>
          <w:u w:val="single"/>
          <w:rtl/>
        </w:rPr>
      </w:pPr>
    </w:p>
    <w:p w14:paraId="299FECAA" w14:textId="77777777" w:rsidR="00D84787" w:rsidRDefault="00D84787" w:rsidP="00D84787">
      <w:pPr>
        <w:bidi/>
        <w:jc w:val="both"/>
        <w:rPr>
          <w:rFonts w:cs="David" w:hint="cs"/>
          <w:u w:val="single"/>
          <w:rtl/>
        </w:rPr>
      </w:pPr>
    </w:p>
    <w:p w14:paraId="7746FA77" w14:textId="77777777" w:rsidR="00D84787" w:rsidRPr="00D84787" w:rsidRDefault="00D84787" w:rsidP="00D84787">
      <w:pPr>
        <w:bidi/>
        <w:jc w:val="both"/>
        <w:rPr>
          <w:rFonts w:cs="David" w:hint="cs"/>
          <w:rtl/>
        </w:rPr>
      </w:pPr>
      <w:r w:rsidRPr="00D84787">
        <w:rPr>
          <w:rFonts w:cs="David" w:hint="cs"/>
          <w:u w:val="single"/>
          <w:rtl/>
        </w:rPr>
        <w:t>דפנה גלוק:</w:t>
      </w:r>
    </w:p>
    <w:p w14:paraId="790396B8" w14:textId="77777777" w:rsidR="00D84787" w:rsidRPr="00D84787" w:rsidRDefault="00D84787" w:rsidP="00D84787">
      <w:pPr>
        <w:bidi/>
        <w:jc w:val="both"/>
        <w:rPr>
          <w:rFonts w:cs="David" w:hint="cs"/>
          <w:rtl/>
        </w:rPr>
      </w:pPr>
    </w:p>
    <w:p w14:paraId="19BA1BD7" w14:textId="77777777" w:rsidR="00D84787" w:rsidRPr="00D84787" w:rsidRDefault="00D84787" w:rsidP="00D84787">
      <w:pPr>
        <w:bidi/>
        <w:jc w:val="both"/>
        <w:rPr>
          <w:rFonts w:cs="David" w:hint="cs"/>
          <w:rtl/>
        </w:rPr>
      </w:pPr>
      <w:r w:rsidRPr="00D84787">
        <w:rPr>
          <w:rFonts w:cs="David" w:hint="cs"/>
          <w:rtl/>
        </w:rPr>
        <w:tab/>
        <w:t xml:space="preserve">רציתי להוסיף לגבי השדלן החד-פעמי </w:t>
      </w:r>
      <w:r w:rsidRPr="00D84787">
        <w:rPr>
          <w:rFonts w:cs="David"/>
          <w:rtl/>
        </w:rPr>
        <w:t>–</w:t>
      </w:r>
      <w:r w:rsidRPr="00D84787">
        <w:rPr>
          <w:rFonts w:cs="David" w:hint="cs"/>
          <w:rtl/>
        </w:rPr>
        <w:t xml:space="preserve"> זה בקו שארבל הציעה עכשיו. שאלה אם יש טעם להחיל עליו הוראות של אישור כשדלן, ופרסום באתרי הכנסת, כאשר אפשר להחיל עליהם את האיסורים, שדרך אגב חלים גם על פעילות מחוץ לכנסת כי אלה איסורים על מי שפועל כשדלן, ולא כשדלן בכנסת. </w:t>
      </w:r>
    </w:p>
    <w:p w14:paraId="13CAB87C"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מ"מ היו"ר גדעון סער:</w:t>
      </w:r>
    </w:p>
    <w:p w14:paraId="63143B6C" w14:textId="77777777" w:rsidR="00D84787" w:rsidRPr="00D84787" w:rsidRDefault="00D84787" w:rsidP="00D84787">
      <w:pPr>
        <w:bidi/>
        <w:jc w:val="both"/>
        <w:rPr>
          <w:rFonts w:cs="David" w:hint="cs"/>
          <w:u w:val="single"/>
          <w:rtl/>
        </w:rPr>
      </w:pPr>
    </w:p>
    <w:p w14:paraId="1A3877ED" w14:textId="77777777" w:rsidR="00D84787" w:rsidRPr="00D84787" w:rsidRDefault="00D84787" w:rsidP="00D84787">
      <w:pPr>
        <w:bidi/>
        <w:jc w:val="both"/>
        <w:rPr>
          <w:rFonts w:cs="David" w:hint="cs"/>
          <w:rtl/>
        </w:rPr>
      </w:pPr>
      <w:r w:rsidRPr="00D84787">
        <w:rPr>
          <w:rFonts w:cs="David" w:hint="cs"/>
          <w:rtl/>
        </w:rPr>
        <w:tab/>
        <w:t xml:space="preserve"> מהי נקודת הגבול שבה את תדרשי את קיום ההוראות במלואן? פעם אחת? פעמיים? אם הופיע פעם מטעם לקוח פלוני, אחרי שבוע מטעם לקוח אלמוני, אחרי שלושה שבועות מטעם לקוח שלישי, וכל פעם הוא עובר בנוהל הזמני הזה? </w:t>
      </w:r>
    </w:p>
    <w:p w14:paraId="035D82D6"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35710703" w14:textId="77777777" w:rsidR="00D84787" w:rsidRPr="00D84787" w:rsidRDefault="00D84787" w:rsidP="00D84787">
      <w:pPr>
        <w:bidi/>
        <w:jc w:val="both"/>
        <w:rPr>
          <w:rFonts w:cs="David" w:hint="cs"/>
          <w:rtl/>
        </w:rPr>
      </w:pPr>
    </w:p>
    <w:p w14:paraId="4C26CB91" w14:textId="77777777" w:rsidR="00D84787" w:rsidRPr="00D84787" w:rsidRDefault="00D84787" w:rsidP="00D84787">
      <w:pPr>
        <w:bidi/>
        <w:jc w:val="both"/>
        <w:rPr>
          <w:rFonts w:cs="David" w:hint="cs"/>
          <w:rtl/>
        </w:rPr>
      </w:pPr>
      <w:r w:rsidRPr="00D84787">
        <w:rPr>
          <w:rFonts w:cs="David" w:hint="cs"/>
          <w:rtl/>
        </w:rPr>
        <w:tab/>
        <w:t>עד שהוא לא קיבל את ההיתר.</w:t>
      </w:r>
    </w:p>
    <w:p w14:paraId="075C4C7A"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דפנה גלוק:</w:t>
      </w:r>
    </w:p>
    <w:p w14:paraId="7AEE8CC7" w14:textId="77777777" w:rsidR="00D84787" w:rsidRPr="00D84787" w:rsidRDefault="00D84787" w:rsidP="00D84787">
      <w:pPr>
        <w:bidi/>
        <w:jc w:val="both"/>
        <w:rPr>
          <w:rFonts w:cs="David" w:hint="cs"/>
          <w:u w:val="single"/>
          <w:rtl/>
        </w:rPr>
      </w:pPr>
    </w:p>
    <w:p w14:paraId="2C9BB1CB" w14:textId="77777777" w:rsidR="00D84787" w:rsidRPr="00D84787" w:rsidRDefault="00D84787" w:rsidP="00D84787">
      <w:pPr>
        <w:pStyle w:val="BodyText3"/>
        <w:rPr>
          <w:rFonts w:hint="cs"/>
          <w:sz w:val="24"/>
          <w:rtl/>
        </w:rPr>
      </w:pPr>
      <w:r w:rsidRPr="00D84787">
        <w:rPr>
          <w:rFonts w:hint="cs"/>
          <w:sz w:val="24"/>
          <w:rtl/>
        </w:rPr>
        <w:tab/>
        <w:t>ראשית, אני חושבת שבסך הכול, כאשר אדם מופיע מספר פעמים, אפשר כבר לאתר שהוא מתחיל להגיע באופן קבוע.</w:t>
      </w:r>
    </w:p>
    <w:p w14:paraId="6C008A31" w14:textId="77777777" w:rsidR="00D84787" w:rsidRPr="00D84787" w:rsidRDefault="00D84787" w:rsidP="00D84787">
      <w:pPr>
        <w:bidi/>
        <w:jc w:val="both"/>
        <w:rPr>
          <w:rFonts w:cs="David" w:hint="cs"/>
          <w:rtl/>
        </w:rPr>
      </w:pPr>
    </w:p>
    <w:p w14:paraId="6BC264A5" w14:textId="77777777" w:rsidR="00D84787" w:rsidRPr="00D84787" w:rsidRDefault="00D84787" w:rsidP="00D84787">
      <w:pPr>
        <w:pStyle w:val="Heading5"/>
        <w:rPr>
          <w:rFonts w:hint="cs"/>
          <w:sz w:val="24"/>
          <w:rtl/>
        </w:rPr>
      </w:pPr>
      <w:r w:rsidRPr="00D84787">
        <w:rPr>
          <w:rFonts w:hint="cs"/>
          <w:sz w:val="24"/>
          <w:u w:val="single"/>
          <w:rtl/>
        </w:rPr>
        <w:t>שלי יחימוביץ:</w:t>
      </w:r>
    </w:p>
    <w:p w14:paraId="1B9C0F0C" w14:textId="77777777" w:rsidR="00D84787" w:rsidRPr="00D84787" w:rsidRDefault="00D84787" w:rsidP="00D84787">
      <w:pPr>
        <w:pStyle w:val="Heading5"/>
        <w:rPr>
          <w:rFonts w:hint="cs"/>
          <w:sz w:val="24"/>
          <w:rtl/>
        </w:rPr>
      </w:pPr>
    </w:p>
    <w:p w14:paraId="4CF9F1A3" w14:textId="77777777" w:rsidR="00D84787" w:rsidRPr="00D84787" w:rsidRDefault="00D84787" w:rsidP="00D84787">
      <w:pPr>
        <w:bidi/>
        <w:jc w:val="both"/>
        <w:rPr>
          <w:rFonts w:cs="David" w:hint="cs"/>
          <w:rtl/>
        </w:rPr>
      </w:pPr>
      <w:r w:rsidRPr="00D84787">
        <w:rPr>
          <w:rFonts w:cs="David" w:hint="cs"/>
          <w:rtl/>
        </w:rPr>
        <w:tab/>
        <w:t xml:space="preserve"> אין לך מנגנון כזה. </w:t>
      </w:r>
    </w:p>
    <w:p w14:paraId="2BB7CF7C"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459F96A6" w14:textId="77777777" w:rsidR="00D84787" w:rsidRPr="00D84787" w:rsidRDefault="00D84787" w:rsidP="00D84787">
      <w:pPr>
        <w:bidi/>
        <w:jc w:val="both"/>
        <w:rPr>
          <w:rFonts w:cs="David" w:hint="cs"/>
          <w:rtl/>
        </w:rPr>
      </w:pPr>
    </w:p>
    <w:p w14:paraId="1663268A" w14:textId="77777777" w:rsidR="00D84787" w:rsidRPr="00D84787" w:rsidRDefault="00D84787" w:rsidP="00D84787">
      <w:pPr>
        <w:bidi/>
        <w:jc w:val="both"/>
        <w:rPr>
          <w:rFonts w:cs="David" w:hint="cs"/>
          <w:rtl/>
        </w:rPr>
      </w:pPr>
      <w:r w:rsidRPr="00D84787">
        <w:rPr>
          <w:rFonts w:cs="David" w:hint="cs"/>
          <w:rtl/>
        </w:rPr>
        <w:tab/>
        <w:t xml:space="preserve">הוא הגיש בקשה בפעם הראשונה, והוא עוד לא קיבל היתר. </w:t>
      </w:r>
    </w:p>
    <w:p w14:paraId="74CA3380"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דפנה גלוק:</w:t>
      </w:r>
    </w:p>
    <w:p w14:paraId="0C26BE9F" w14:textId="77777777" w:rsidR="00D84787" w:rsidRPr="00D84787" w:rsidRDefault="00D84787" w:rsidP="00D84787">
      <w:pPr>
        <w:bidi/>
        <w:jc w:val="both"/>
        <w:rPr>
          <w:rFonts w:cs="David" w:hint="cs"/>
          <w:rtl/>
        </w:rPr>
      </w:pPr>
    </w:p>
    <w:p w14:paraId="456B9CD3" w14:textId="77777777" w:rsidR="00D84787" w:rsidRPr="00D84787" w:rsidRDefault="00D84787" w:rsidP="00D84787">
      <w:pPr>
        <w:bidi/>
        <w:jc w:val="both"/>
        <w:rPr>
          <w:rFonts w:cs="David" w:hint="cs"/>
          <w:rtl/>
        </w:rPr>
      </w:pPr>
      <w:r w:rsidRPr="00D84787">
        <w:rPr>
          <w:rFonts w:cs="David" w:hint="cs"/>
          <w:rtl/>
        </w:rPr>
        <w:tab/>
        <w:t xml:space="preserve">אפשר גם לומר שכדרך עיסוק, ולכן בעיני הבסיס לכל הסיפור כן נמצא בהגדרה של בדרך עיסוק וכן נמצא בשאלה של האם ממעיטים או לא ממעיטים, כשדלן, ודרך אגב אפשר להמעיט מההגדרה כשדלן אדם שמופיע פחות מכך וכך. ראיתי בחוק האמריקני, בלי להיכנס יותר לעומק, פחות מ- 20% מפעילות עבור לקוח מסוים בתקופה מסוימת. </w:t>
      </w:r>
    </w:p>
    <w:p w14:paraId="4C6C13EF"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69458406" w14:textId="77777777" w:rsidR="00D84787" w:rsidRPr="00D84787" w:rsidRDefault="00D84787" w:rsidP="00D84787">
      <w:pPr>
        <w:pStyle w:val="Heading5"/>
        <w:rPr>
          <w:rFonts w:hint="cs"/>
          <w:sz w:val="24"/>
          <w:rtl/>
        </w:rPr>
      </w:pPr>
    </w:p>
    <w:p w14:paraId="2AE6CFF8" w14:textId="77777777" w:rsidR="00D84787" w:rsidRPr="00D84787" w:rsidRDefault="00D84787" w:rsidP="00D84787">
      <w:pPr>
        <w:bidi/>
        <w:jc w:val="both"/>
        <w:rPr>
          <w:rFonts w:cs="David" w:hint="cs"/>
          <w:rtl/>
        </w:rPr>
      </w:pPr>
      <w:r w:rsidRPr="00D84787">
        <w:rPr>
          <w:rFonts w:cs="David" w:hint="cs"/>
          <w:rtl/>
        </w:rPr>
        <w:tab/>
        <w:t xml:space="preserve"> לא. ממש לא. </w:t>
      </w:r>
    </w:p>
    <w:p w14:paraId="73C5253F"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דפנה גלוק:</w:t>
      </w:r>
    </w:p>
    <w:p w14:paraId="6D32DF04" w14:textId="77777777" w:rsidR="00D84787" w:rsidRPr="00D84787" w:rsidRDefault="00D84787" w:rsidP="00D84787">
      <w:pPr>
        <w:bidi/>
        <w:jc w:val="both"/>
        <w:rPr>
          <w:rFonts w:cs="David" w:hint="cs"/>
          <w:rtl/>
        </w:rPr>
      </w:pPr>
    </w:p>
    <w:p w14:paraId="53A2837B" w14:textId="77777777" w:rsidR="00D84787" w:rsidRPr="00D84787" w:rsidRDefault="00D84787" w:rsidP="00D84787">
      <w:pPr>
        <w:bidi/>
        <w:jc w:val="both"/>
        <w:rPr>
          <w:rFonts w:cs="David" w:hint="cs"/>
          <w:rtl/>
        </w:rPr>
      </w:pPr>
      <w:r w:rsidRPr="00D84787">
        <w:rPr>
          <w:rFonts w:cs="David" w:hint="cs"/>
          <w:rtl/>
        </w:rPr>
        <w:tab/>
        <w:t xml:space="preserve">ובמקביל, להחיל עליהם הוראות שכן נמצאות בחוק הזה לגבי איסורים על פעולות מסוימות ודברים מסוג זה. </w:t>
      </w:r>
    </w:p>
    <w:p w14:paraId="1C9AD63C"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7B197962" w14:textId="77777777" w:rsidR="00D84787" w:rsidRPr="00D84787" w:rsidRDefault="00D84787" w:rsidP="00D84787">
      <w:pPr>
        <w:bidi/>
        <w:jc w:val="both"/>
        <w:rPr>
          <w:rFonts w:cs="David" w:hint="cs"/>
          <w:u w:val="single"/>
          <w:rtl/>
        </w:rPr>
      </w:pPr>
    </w:p>
    <w:p w14:paraId="1B52B0A5" w14:textId="77777777" w:rsidR="00D84787" w:rsidRPr="00D84787" w:rsidRDefault="00D84787" w:rsidP="00D84787">
      <w:pPr>
        <w:bidi/>
        <w:jc w:val="both"/>
        <w:rPr>
          <w:rFonts w:cs="David" w:hint="cs"/>
          <w:rtl/>
        </w:rPr>
      </w:pPr>
      <w:r w:rsidRPr="00D84787">
        <w:rPr>
          <w:rFonts w:cs="David" w:hint="cs"/>
          <w:rtl/>
        </w:rPr>
        <w:tab/>
        <w:t xml:space="preserve">מה עם השקיפות? </w:t>
      </w:r>
    </w:p>
    <w:p w14:paraId="4E4F7026"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588E4336" w14:textId="77777777" w:rsidR="00D84787" w:rsidRPr="00D84787" w:rsidRDefault="00D84787" w:rsidP="00D84787">
      <w:pPr>
        <w:pStyle w:val="Heading5"/>
        <w:rPr>
          <w:rFonts w:hint="cs"/>
          <w:sz w:val="24"/>
          <w:rtl/>
        </w:rPr>
      </w:pPr>
    </w:p>
    <w:p w14:paraId="64B54D8D" w14:textId="77777777" w:rsidR="00D84787" w:rsidRDefault="00D84787" w:rsidP="00D84787">
      <w:pPr>
        <w:bidi/>
        <w:jc w:val="both"/>
        <w:rPr>
          <w:rFonts w:cs="David" w:hint="cs"/>
          <w:rtl/>
        </w:rPr>
      </w:pPr>
      <w:r w:rsidRPr="00D84787">
        <w:rPr>
          <w:rFonts w:cs="David" w:hint="cs"/>
          <w:rtl/>
        </w:rPr>
        <w:tab/>
        <w:t xml:space="preserve"> אני ממש מציעה לא למתן כאן את המגבלות כיוון שהופעה אחת בישיבת ועדת כלכלה למשל, מכרעת, של עורך-דין מהשורה הראשונה, היא משמעותית לפעמים כמו עבודה סיזיפית של </w:t>
      </w:r>
    </w:p>
    <w:p w14:paraId="1A6CF962" w14:textId="77777777" w:rsidR="00D84787" w:rsidRDefault="00D84787" w:rsidP="00D84787">
      <w:pPr>
        <w:bidi/>
        <w:jc w:val="both"/>
        <w:rPr>
          <w:rFonts w:cs="David" w:hint="cs"/>
          <w:rtl/>
        </w:rPr>
      </w:pPr>
    </w:p>
    <w:p w14:paraId="61A7F24D" w14:textId="77777777" w:rsidR="00D84787" w:rsidRDefault="00D84787" w:rsidP="00D84787">
      <w:pPr>
        <w:bidi/>
        <w:jc w:val="both"/>
        <w:rPr>
          <w:rFonts w:cs="David" w:hint="cs"/>
          <w:rtl/>
        </w:rPr>
      </w:pPr>
    </w:p>
    <w:p w14:paraId="03075BAD" w14:textId="77777777" w:rsidR="00D84787" w:rsidRDefault="00D84787" w:rsidP="00D84787">
      <w:pPr>
        <w:bidi/>
        <w:jc w:val="both"/>
        <w:rPr>
          <w:rFonts w:cs="David" w:hint="cs"/>
          <w:rtl/>
        </w:rPr>
      </w:pPr>
    </w:p>
    <w:p w14:paraId="4C54BE4F" w14:textId="77777777" w:rsidR="00D84787" w:rsidRDefault="00D84787" w:rsidP="00D84787">
      <w:pPr>
        <w:bidi/>
        <w:jc w:val="both"/>
        <w:rPr>
          <w:rFonts w:cs="David" w:hint="cs"/>
          <w:rtl/>
        </w:rPr>
      </w:pPr>
    </w:p>
    <w:p w14:paraId="6A15BAF6" w14:textId="77777777" w:rsidR="00D84787" w:rsidRPr="00D84787" w:rsidRDefault="00D84787" w:rsidP="00D84787">
      <w:pPr>
        <w:bidi/>
        <w:jc w:val="both"/>
        <w:rPr>
          <w:rFonts w:cs="David" w:hint="cs"/>
          <w:rtl/>
        </w:rPr>
      </w:pPr>
      <w:r w:rsidRPr="00D84787">
        <w:rPr>
          <w:rFonts w:cs="David" w:hint="cs"/>
          <w:rtl/>
        </w:rPr>
        <w:t xml:space="preserve">חודשיים ללוביסט מן השורה </w:t>
      </w:r>
      <w:r w:rsidRPr="00D84787">
        <w:rPr>
          <w:rFonts w:cs="David"/>
          <w:rtl/>
        </w:rPr>
        <w:t>–</w:t>
      </w:r>
      <w:r w:rsidRPr="00D84787">
        <w:rPr>
          <w:rFonts w:cs="David" w:hint="cs"/>
          <w:rtl/>
        </w:rPr>
        <w:t xml:space="preserve"> מבחינת התוצאות שלה, מבחינת ההשפעה שלה ומבחינת הכורח של הציבור והצורך שלו בשקיפות, שבשבילה בכלל התכנסנו כאן. </w:t>
      </w:r>
    </w:p>
    <w:p w14:paraId="5EB24D2D" w14:textId="77777777" w:rsidR="00D84787" w:rsidRPr="00D84787" w:rsidRDefault="00D84787" w:rsidP="00D84787">
      <w:pPr>
        <w:bidi/>
        <w:jc w:val="both"/>
        <w:rPr>
          <w:rFonts w:cs="David" w:hint="cs"/>
          <w:rtl/>
        </w:rPr>
      </w:pPr>
    </w:p>
    <w:p w14:paraId="7947A111" w14:textId="77777777" w:rsidR="00D84787" w:rsidRPr="00D84787" w:rsidRDefault="00D84787" w:rsidP="00D84787">
      <w:pPr>
        <w:bidi/>
        <w:jc w:val="both"/>
        <w:rPr>
          <w:rFonts w:cs="David" w:hint="cs"/>
          <w:rtl/>
        </w:rPr>
      </w:pPr>
      <w:r w:rsidRPr="00D84787">
        <w:rPr>
          <w:rFonts w:cs="David" w:hint="cs"/>
          <w:rtl/>
        </w:rPr>
        <w:tab/>
        <w:t xml:space="preserve">לכן, אני לא מציעה לתת את הפטורים. אולי למצוא איזשהו פתרון שהוא טכני בלבד, אבל לא פתרון שהוא עקרוני. </w:t>
      </w:r>
    </w:p>
    <w:p w14:paraId="4BFB14B1"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7A55AC87" w14:textId="77777777" w:rsidR="00D84787" w:rsidRPr="00D84787" w:rsidRDefault="00D84787" w:rsidP="00D84787">
      <w:pPr>
        <w:bidi/>
        <w:jc w:val="both"/>
        <w:rPr>
          <w:rFonts w:cs="David" w:hint="cs"/>
          <w:rtl/>
        </w:rPr>
      </w:pPr>
    </w:p>
    <w:p w14:paraId="43C8BC44" w14:textId="77777777" w:rsidR="00D84787" w:rsidRPr="00D84787" w:rsidRDefault="00D84787" w:rsidP="00D84787">
      <w:pPr>
        <w:bidi/>
        <w:jc w:val="both"/>
        <w:rPr>
          <w:rFonts w:cs="David" w:hint="cs"/>
          <w:rtl/>
        </w:rPr>
      </w:pPr>
      <w:r w:rsidRPr="00D84787">
        <w:rPr>
          <w:rFonts w:cs="David" w:hint="cs"/>
          <w:rtl/>
        </w:rPr>
        <w:tab/>
        <w:t xml:space="preserve">אני גם חושבת שהבקשה תהיה באתר של הכנסת, זאת אומרת הבקשה תוכל להיות מוגשת באופן כזה - גם הכנתי פה דוגמה של טופס שאני חושבת שלפיו אפשר יהיה לעבוד, אתם יכולים לראות את זה בעמוד האחרון. </w:t>
      </w:r>
    </w:p>
    <w:p w14:paraId="06EB550C"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0D2A66C2" w14:textId="77777777" w:rsidR="00D84787" w:rsidRPr="00D84787" w:rsidRDefault="00D84787" w:rsidP="00D84787">
      <w:pPr>
        <w:pStyle w:val="Heading5"/>
        <w:rPr>
          <w:rFonts w:hint="cs"/>
          <w:sz w:val="24"/>
          <w:rtl/>
        </w:rPr>
      </w:pPr>
    </w:p>
    <w:p w14:paraId="2EB4D933" w14:textId="77777777" w:rsidR="00D84787" w:rsidRPr="00D84787" w:rsidRDefault="00D84787" w:rsidP="00D84787">
      <w:pPr>
        <w:bidi/>
        <w:jc w:val="both"/>
        <w:rPr>
          <w:rFonts w:cs="David" w:hint="cs"/>
          <w:rtl/>
        </w:rPr>
      </w:pPr>
      <w:r w:rsidRPr="00D84787">
        <w:rPr>
          <w:rFonts w:cs="David" w:hint="cs"/>
          <w:rtl/>
        </w:rPr>
        <w:tab/>
        <w:t xml:space="preserve"> יפה. רעיון מצוין. </w:t>
      </w:r>
    </w:p>
    <w:p w14:paraId="6AFD4042"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10970FCD" w14:textId="77777777" w:rsidR="00D84787" w:rsidRPr="00D84787" w:rsidRDefault="00D84787" w:rsidP="00D84787">
      <w:pPr>
        <w:bidi/>
        <w:jc w:val="both"/>
        <w:rPr>
          <w:rFonts w:cs="David" w:hint="cs"/>
          <w:rtl/>
        </w:rPr>
      </w:pPr>
    </w:p>
    <w:p w14:paraId="0E45EDA3" w14:textId="77777777" w:rsidR="00D84787" w:rsidRPr="00D84787" w:rsidRDefault="00D84787" w:rsidP="00D84787">
      <w:pPr>
        <w:bidi/>
        <w:jc w:val="both"/>
        <w:rPr>
          <w:rFonts w:cs="David" w:hint="cs"/>
          <w:rtl/>
        </w:rPr>
      </w:pPr>
      <w:r w:rsidRPr="00D84787">
        <w:rPr>
          <w:rFonts w:cs="David" w:hint="cs"/>
          <w:rtl/>
        </w:rPr>
        <w:tab/>
        <w:t xml:space="preserve">ואז יגיש, אבל יושב-ראש הכנסת והסגנים עדיין לא התכנסו, אז יתנו אולי היתר זמני או משהו כזה. </w:t>
      </w:r>
    </w:p>
    <w:p w14:paraId="2BBA489A"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2480133D" w14:textId="77777777" w:rsidR="00D84787" w:rsidRPr="00D84787" w:rsidRDefault="00D84787" w:rsidP="00D84787">
      <w:pPr>
        <w:pStyle w:val="Heading5"/>
        <w:rPr>
          <w:rFonts w:hint="cs"/>
          <w:sz w:val="24"/>
          <w:rtl/>
        </w:rPr>
      </w:pPr>
    </w:p>
    <w:p w14:paraId="606ED616" w14:textId="77777777" w:rsidR="00D84787" w:rsidRPr="00D84787" w:rsidRDefault="00D84787" w:rsidP="00D84787">
      <w:pPr>
        <w:bidi/>
        <w:jc w:val="both"/>
        <w:rPr>
          <w:rFonts w:cs="David" w:hint="cs"/>
          <w:rtl/>
        </w:rPr>
      </w:pPr>
      <w:r w:rsidRPr="00D84787">
        <w:rPr>
          <w:rFonts w:cs="David" w:hint="cs"/>
          <w:rtl/>
        </w:rPr>
        <w:tab/>
        <w:t xml:space="preserve"> זה פותר את בעיית השקיפות. </w:t>
      </w:r>
    </w:p>
    <w:p w14:paraId="1717FC69"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0E3B09A3" w14:textId="77777777" w:rsidR="00D84787" w:rsidRPr="00D84787" w:rsidRDefault="00D84787" w:rsidP="00D84787">
      <w:pPr>
        <w:bidi/>
        <w:jc w:val="both"/>
        <w:rPr>
          <w:rFonts w:cs="David" w:hint="cs"/>
          <w:u w:val="single"/>
          <w:rtl/>
        </w:rPr>
      </w:pPr>
    </w:p>
    <w:p w14:paraId="09ED5C41" w14:textId="77777777" w:rsidR="00D84787" w:rsidRPr="00D84787" w:rsidRDefault="00D84787" w:rsidP="00D84787">
      <w:pPr>
        <w:bidi/>
        <w:jc w:val="both"/>
        <w:rPr>
          <w:rFonts w:cs="David" w:hint="cs"/>
          <w:rtl/>
        </w:rPr>
      </w:pPr>
      <w:r w:rsidRPr="00D84787">
        <w:rPr>
          <w:rFonts w:cs="David" w:hint="cs"/>
          <w:rtl/>
        </w:rPr>
        <w:tab/>
        <w:t>הגענו ל"למעט".</w:t>
      </w:r>
    </w:p>
    <w:p w14:paraId="71F8D944"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יעל גויסקי:</w:t>
      </w:r>
    </w:p>
    <w:p w14:paraId="72B3F39F" w14:textId="77777777" w:rsidR="00D84787" w:rsidRPr="00D84787" w:rsidRDefault="00D84787" w:rsidP="00D84787">
      <w:pPr>
        <w:bidi/>
        <w:jc w:val="both"/>
        <w:rPr>
          <w:rFonts w:cs="David" w:hint="cs"/>
          <w:rtl/>
        </w:rPr>
      </w:pPr>
    </w:p>
    <w:p w14:paraId="7C960695" w14:textId="77777777" w:rsidR="00D84787" w:rsidRPr="00D84787" w:rsidRDefault="00D84787" w:rsidP="00D84787">
      <w:pPr>
        <w:bidi/>
        <w:jc w:val="both"/>
        <w:rPr>
          <w:rFonts w:cs="David" w:hint="cs"/>
          <w:rtl/>
        </w:rPr>
      </w:pPr>
      <w:r w:rsidRPr="00D84787">
        <w:rPr>
          <w:rFonts w:cs="David" w:hint="cs"/>
          <w:rtl/>
        </w:rPr>
        <w:tab/>
        <w:t xml:space="preserve">רציתי לשאול לגבי ההיתר הזמני. עורך-דין שמגיע חד-פעמי, לצורך העניין </w:t>
      </w:r>
      <w:r w:rsidRPr="00D84787">
        <w:rPr>
          <w:rFonts w:cs="David"/>
          <w:rtl/>
        </w:rPr>
        <w:t>–</w:t>
      </w:r>
      <w:r w:rsidRPr="00D84787">
        <w:rPr>
          <w:rFonts w:cs="David" w:hint="cs"/>
          <w:rtl/>
        </w:rPr>
        <w:t xml:space="preserve"> אני בעד שכן תהיה שקיפות שהוא מגיע גם בהיתר חד-פעמי, מטעם מי </w:t>
      </w:r>
      <w:r w:rsidRPr="00D84787">
        <w:rPr>
          <w:rFonts w:cs="David"/>
          <w:rtl/>
        </w:rPr>
        <w:t>–</w:t>
      </w:r>
      <w:r w:rsidRPr="00D84787">
        <w:rPr>
          <w:rFonts w:cs="David" w:hint="cs"/>
          <w:rtl/>
        </w:rPr>
        <w:t xml:space="preserve"> אבל הוא לא צריך את ההיתר הקבוע כי הוא הגיע באמת באופן חד-פעמי, הוא הגיע עבור לקוח מסוים, נגמר הדיון בעניינו, עכשיו הוא ימתין לאותו אישור קבוע? אני מנסה להבין את המשמעות .</w:t>
      </w:r>
    </w:p>
    <w:p w14:paraId="22876AA8"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דפנה כהן:</w:t>
      </w:r>
    </w:p>
    <w:p w14:paraId="4013717E" w14:textId="77777777" w:rsidR="00D84787" w:rsidRPr="00D84787" w:rsidRDefault="00D84787" w:rsidP="00D84787">
      <w:pPr>
        <w:bidi/>
        <w:jc w:val="both"/>
        <w:rPr>
          <w:rFonts w:cs="David" w:hint="cs"/>
          <w:rtl/>
        </w:rPr>
      </w:pPr>
    </w:p>
    <w:p w14:paraId="44F5CD09" w14:textId="77777777" w:rsidR="00D84787" w:rsidRPr="00D84787" w:rsidRDefault="00D84787" w:rsidP="00D84787">
      <w:pPr>
        <w:bidi/>
        <w:jc w:val="both"/>
        <w:rPr>
          <w:rFonts w:cs="David" w:hint="cs"/>
          <w:rtl/>
        </w:rPr>
      </w:pPr>
      <w:r w:rsidRPr="00D84787">
        <w:rPr>
          <w:rFonts w:cs="David" w:hint="cs"/>
          <w:rtl/>
        </w:rPr>
        <w:tab/>
        <w:t xml:space="preserve">טכנית, אתם צריכים להבין </w:t>
      </w:r>
      <w:r w:rsidRPr="00D84787">
        <w:rPr>
          <w:rFonts w:cs="David"/>
          <w:rtl/>
        </w:rPr>
        <w:t>–</w:t>
      </w:r>
      <w:r w:rsidRPr="00D84787">
        <w:rPr>
          <w:rFonts w:cs="David" w:hint="cs"/>
          <w:rtl/>
        </w:rPr>
        <w:t xml:space="preserve"> היום לוביסטים מחכים חצי שנה. איך אנחנו מקבלים אישור? אנחנו צריכים להיות חצי שנה לוביסטים, לחכות, אחרי חצי שנה להביא אישור משני לקוחות, ועם התחקיר זה לוקח שמונה חודשים.</w:t>
      </w:r>
    </w:p>
    <w:p w14:paraId="24C79914"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184860B2" w14:textId="77777777" w:rsidR="00D84787" w:rsidRPr="00D84787" w:rsidRDefault="00D84787" w:rsidP="00D84787">
      <w:pPr>
        <w:bidi/>
        <w:jc w:val="both"/>
        <w:rPr>
          <w:rFonts w:cs="David" w:hint="cs"/>
          <w:rtl/>
        </w:rPr>
      </w:pPr>
    </w:p>
    <w:p w14:paraId="2BB24AA2" w14:textId="77777777" w:rsidR="00D84787" w:rsidRPr="00D84787" w:rsidRDefault="00D84787" w:rsidP="00D84787">
      <w:pPr>
        <w:bidi/>
        <w:jc w:val="both"/>
        <w:rPr>
          <w:rFonts w:cs="David" w:hint="cs"/>
          <w:rtl/>
        </w:rPr>
      </w:pPr>
      <w:r w:rsidRPr="00D84787">
        <w:rPr>
          <w:rFonts w:cs="David" w:hint="cs"/>
          <w:rtl/>
        </w:rPr>
        <w:tab/>
        <w:t xml:space="preserve">זה להיתר כניסה. תחקיר הוא לא כדי להיות שדלן בכנסת </w:t>
      </w:r>
      <w:r w:rsidRPr="00D84787">
        <w:rPr>
          <w:rFonts w:cs="David"/>
          <w:rtl/>
        </w:rPr>
        <w:t>–</w:t>
      </w:r>
      <w:r w:rsidRPr="00D84787">
        <w:rPr>
          <w:rFonts w:cs="David" w:hint="cs"/>
          <w:rtl/>
        </w:rPr>
        <w:t xml:space="preserve"> צריך להבין. </w:t>
      </w:r>
    </w:p>
    <w:p w14:paraId="71E5E4A4"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דפנה כהן:</w:t>
      </w:r>
    </w:p>
    <w:p w14:paraId="1B8165D6" w14:textId="77777777" w:rsidR="00D84787" w:rsidRPr="00D84787" w:rsidRDefault="00D84787" w:rsidP="00D84787">
      <w:pPr>
        <w:bidi/>
        <w:jc w:val="both"/>
        <w:rPr>
          <w:rFonts w:cs="David" w:hint="cs"/>
          <w:rtl/>
        </w:rPr>
      </w:pPr>
    </w:p>
    <w:p w14:paraId="4E2C78C4" w14:textId="77777777" w:rsidR="00D84787" w:rsidRPr="00D84787" w:rsidRDefault="00D84787" w:rsidP="00D84787">
      <w:pPr>
        <w:bidi/>
        <w:jc w:val="both"/>
        <w:rPr>
          <w:rFonts w:cs="David" w:hint="cs"/>
          <w:rtl/>
        </w:rPr>
      </w:pPr>
      <w:r w:rsidRPr="00D84787">
        <w:rPr>
          <w:rFonts w:cs="David" w:hint="cs"/>
          <w:rtl/>
        </w:rPr>
        <w:tab/>
        <w:t xml:space="preserve">לא. כדי לקבל היתר לשדלן, אנחנו צריכים לעבוד. מבחינתנו, יש לנו היום לוביסטים שעובדים, שהם ללא היתרים, כי זה מה שהכנסת אומרת להם. </w:t>
      </w:r>
    </w:p>
    <w:p w14:paraId="1B21CF9F"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7B26C71F" w14:textId="77777777" w:rsidR="00D84787" w:rsidRPr="00D84787" w:rsidRDefault="00D84787" w:rsidP="00D84787">
      <w:pPr>
        <w:bidi/>
        <w:jc w:val="both"/>
        <w:rPr>
          <w:rFonts w:cs="David" w:hint="cs"/>
          <w:rtl/>
        </w:rPr>
      </w:pPr>
    </w:p>
    <w:p w14:paraId="19B1F197" w14:textId="77777777" w:rsidR="00D84787" w:rsidRPr="00D84787" w:rsidRDefault="00D84787" w:rsidP="00D84787">
      <w:pPr>
        <w:bidi/>
        <w:jc w:val="both"/>
        <w:rPr>
          <w:rFonts w:cs="David" w:hint="cs"/>
          <w:rtl/>
        </w:rPr>
      </w:pPr>
      <w:r w:rsidRPr="00D84787">
        <w:rPr>
          <w:rFonts w:cs="David" w:hint="cs"/>
          <w:rtl/>
        </w:rPr>
        <w:tab/>
        <w:t xml:space="preserve">בלי היתרי כניסה, אבל אנחנו פה מדברים על היתר לפעול כשדלן. </w:t>
      </w:r>
    </w:p>
    <w:p w14:paraId="5A8DF51C"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מ"מ היו"ר גדעון סער:</w:t>
      </w:r>
    </w:p>
    <w:p w14:paraId="13012969" w14:textId="77777777" w:rsidR="00D84787" w:rsidRPr="00D84787" w:rsidRDefault="00D84787" w:rsidP="00D84787">
      <w:pPr>
        <w:bidi/>
        <w:jc w:val="both"/>
        <w:rPr>
          <w:rFonts w:cs="David" w:hint="cs"/>
          <w:u w:val="single"/>
          <w:rtl/>
        </w:rPr>
      </w:pPr>
    </w:p>
    <w:p w14:paraId="2E9E6CC0" w14:textId="77777777" w:rsidR="00D84787" w:rsidRPr="00D84787" w:rsidRDefault="00D84787" w:rsidP="00D84787">
      <w:pPr>
        <w:bidi/>
        <w:jc w:val="both"/>
        <w:rPr>
          <w:rFonts w:cs="David" w:hint="cs"/>
          <w:rtl/>
        </w:rPr>
      </w:pPr>
      <w:r w:rsidRPr="00D84787">
        <w:rPr>
          <w:rFonts w:cs="David" w:hint="cs"/>
          <w:rtl/>
        </w:rPr>
        <w:tab/>
        <w:t xml:space="preserve">כל אחת מכן הבהירה את עמדתה. אני מציע שניצור שני מסלולים: מסלול החד-פעמיים ומסלול הקבועים. לא פטרנו ברגע זה מהוראות החוק מי שהוא מהמסלול הראשון, אבל מה בדיוק יהיו הניואנסים, אני מבקש מהיועצת המשפטית עד הישיבה הבאה לעשות את ה- </w:t>
      </w:r>
      <w:r w:rsidRPr="00D84787">
        <w:rPr>
          <w:rFonts w:cs="David"/>
        </w:rPr>
        <w:t>Fine Tuning</w:t>
      </w:r>
      <w:r w:rsidRPr="00D84787">
        <w:rPr>
          <w:rFonts w:cs="David" w:hint="cs"/>
          <w:rtl/>
        </w:rPr>
        <w:t xml:space="preserve"> הזה. ברור שצריך למצוא פתרון פרקטי.</w:t>
      </w:r>
    </w:p>
    <w:p w14:paraId="0EBEBFCB"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46D09182" w14:textId="77777777" w:rsidR="00D84787" w:rsidRPr="00D84787" w:rsidRDefault="00D84787" w:rsidP="00D84787">
      <w:pPr>
        <w:bidi/>
        <w:jc w:val="both"/>
        <w:rPr>
          <w:rFonts w:cs="David" w:hint="cs"/>
          <w:rtl/>
        </w:rPr>
      </w:pPr>
    </w:p>
    <w:p w14:paraId="4A6AFBFF" w14:textId="77777777" w:rsidR="00D84787" w:rsidRPr="00D84787" w:rsidRDefault="00D84787" w:rsidP="00D84787">
      <w:pPr>
        <w:bidi/>
        <w:jc w:val="both"/>
        <w:rPr>
          <w:rFonts w:cs="David" w:hint="cs"/>
          <w:rtl/>
        </w:rPr>
      </w:pPr>
      <w:r w:rsidRPr="00D84787">
        <w:rPr>
          <w:rFonts w:cs="David" w:hint="cs"/>
          <w:rtl/>
        </w:rPr>
        <w:tab/>
        <w:t xml:space="preserve">נכון. הגענו ל"למעט". מה שמופיע כרגע זה כך: "(1) עובד המדינה או עובד רשות מקומית, במסגרת תפקידו;" </w:t>
      </w:r>
      <w:r w:rsidRPr="00D84787">
        <w:rPr>
          <w:rFonts w:cs="David"/>
          <w:rtl/>
        </w:rPr>
        <w:t>–</w:t>
      </w:r>
      <w:r w:rsidRPr="00D84787">
        <w:rPr>
          <w:rFonts w:cs="David" w:hint="cs"/>
          <w:rtl/>
        </w:rPr>
        <w:t xml:space="preserve"> למרות שאם יהיה למעט של עובד, תמיד, אז יכול להיות שזה ייותר. פה, בחריג הזה הצעתי להוסיף: לרבות מי שממלא תפקיד בשירות המדינה או ברשות מקומית על-פי חוק, אף אם אינו עובד. למשל, יועץ משפטי של רשות </w:t>
      </w:r>
      <w:r w:rsidRPr="00D84787">
        <w:rPr>
          <w:rFonts w:cs="David"/>
          <w:rtl/>
        </w:rPr>
        <w:t>–</w:t>
      </w:r>
      <w:r w:rsidRPr="00D84787">
        <w:rPr>
          <w:rFonts w:cs="David" w:hint="cs"/>
          <w:rtl/>
        </w:rPr>
        <w:t xml:space="preserve"> לפעמים יש יועצים שהם לא עובדים קבועים של הרשות. </w:t>
      </w:r>
    </w:p>
    <w:p w14:paraId="05524254"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מ"מ היו"ר גדעון סער:</w:t>
      </w:r>
    </w:p>
    <w:p w14:paraId="3FC73814" w14:textId="77777777" w:rsidR="00D84787" w:rsidRPr="00D84787" w:rsidRDefault="00D84787" w:rsidP="00D84787">
      <w:pPr>
        <w:bidi/>
        <w:jc w:val="both"/>
        <w:rPr>
          <w:rFonts w:cs="David" w:hint="cs"/>
          <w:u w:val="single"/>
          <w:rtl/>
        </w:rPr>
      </w:pPr>
    </w:p>
    <w:p w14:paraId="58BF2D82" w14:textId="77777777" w:rsidR="00D84787" w:rsidRPr="00D84787" w:rsidRDefault="00D84787" w:rsidP="00D84787">
      <w:pPr>
        <w:bidi/>
        <w:jc w:val="both"/>
        <w:rPr>
          <w:rFonts w:cs="David" w:hint="cs"/>
          <w:rtl/>
        </w:rPr>
      </w:pPr>
      <w:r w:rsidRPr="00D84787">
        <w:rPr>
          <w:rFonts w:cs="David" w:hint="cs"/>
          <w:rtl/>
        </w:rPr>
        <w:tab/>
        <w:t xml:space="preserve">בסדר. כל עוד זה במסגרת התפקיד. </w:t>
      </w:r>
    </w:p>
    <w:p w14:paraId="3941B0B0"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28242F53" w14:textId="77777777" w:rsidR="00D84787" w:rsidRPr="00D84787" w:rsidRDefault="00D84787" w:rsidP="00D84787">
      <w:pPr>
        <w:bidi/>
        <w:jc w:val="both"/>
        <w:rPr>
          <w:rFonts w:cs="David" w:hint="cs"/>
          <w:rtl/>
        </w:rPr>
      </w:pPr>
    </w:p>
    <w:p w14:paraId="0F383F66" w14:textId="77777777" w:rsidR="00D84787" w:rsidRPr="00D84787" w:rsidRDefault="00D84787" w:rsidP="00D84787">
      <w:pPr>
        <w:bidi/>
        <w:jc w:val="both"/>
        <w:rPr>
          <w:rFonts w:cs="David" w:hint="cs"/>
          <w:rtl/>
        </w:rPr>
      </w:pPr>
      <w:r w:rsidRPr="00D84787">
        <w:rPr>
          <w:rFonts w:cs="David" w:hint="cs"/>
          <w:rtl/>
        </w:rPr>
        <w:tab/>
        <w:t>נכון, תמיד זה יהיה במסגרת תפקידו, ודאי. (2) מדבר על תאגידים סטטוטורים שחשבנו שיש להם סמכויות דומות למדינה: "עובד תאגיד שהוקם בחוק בעניינים הנוגעים לסמכויות ולתפקידים של אותו תאגיד".</w:t>
      </w:r>
    </w:p>
    <w:p w14:paraId="7BE4E107" w14:textId="77777777" w:rsidR="00D84787" w:rsidRPr="00D84787" w:rsidRDefault="00D84787" w:rsidP="00D84787">
      <w:pPr>
        <w:bidi/>
        <w:jc w:val="both"/>
        <w:rPr>
          <w:rFonts w:cs="David" w:hint="cs"/>
          <w:rtl/>
        </w:rPr>
      </w:pPr>
    </w:p>
    <w:p w14:paraId="1699B37F" w14:textId="77777777" w:rsidR="00D84787" w:rsidRPr="00D84787" w:rsidRDefault="00D84787" w:rsidP="00D84787">
      <w:pPr>
        <w:bidi/>
        <w:jc w:val="both"/>
        <w:rPr>
          <w:rFonts w:cs="David" w:hint="cs"/>
          <w:rtl/>
        </w:rPr>
      </w:pPr>
      <w:r w:rsidRPr="00D84787">
        <w:rPr>
          <w:rFonts w:cs="David" w:hint="cs"/>
          <w:rtl/>
        </w:rPr>
        <w:tab/>
        <w:t xml:space="preserve">כיום יש כ- 60 תאגידים סטטוטוריים. </w:t>
      </w:r>
    </w:p>
    <w:p w14:paraId="2187BC9F"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6F5BDD0D" w14:textId="77777777" w:rsidR="00D84787" w:rsidRPr="00D84787" w:rsidRDefault="00D84787" w:rsidP="00D84787">
      <w:pPr>
        <w:bidi/>
        <w:jc w:val="both"/>
        <w:rPr>
          <w:rFonts w:cs="David" w:hint="cs"/>
          <w:rtl/>
        </w:rPr>
      </w:pPr>
    </w:p>
    <w:p w14:paraId="323C2BE4" w14:textId="77777777" w:rsidR="00D84787" w:rsidRPr="00D84787" w:rsidRDefault="00D84787" w:rsidP="00D84787">
      <w:pPr>
        <w:bidi/>
        <w:jc w:val="both"/>
        <w:rPr>
          <w:rFonts w:cs="David" w:hint="cs"/>
          <w:rtl/>
        </w:rPr>
      </w:pPr>
      <w:r w:rsidRPr="00D84787">
        <w:rPr>
          <w:rFonts w:cs="David" w:hint="cs"/>
          <w:rtl/>
        </w:rPr>
        <w:tab/>
        <w:t xml:space="preserve">האם כל תאגיד של רשות מקומית הוא סטטוטורי? </w:t>
      </w:r>
    </w:p>
    <w:p w14:paraId="496CA085"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איל ינון:</w:t>
      </w:r>
    </w:p>
    <w:p w14:paraId="6756EE39" w14:textId="77777777" w:rsidR="00D84787" w:rsidRPr="00D84787" w:rsidRDefault="00D84787" w:rsidP="00D84787">
      <w:pPr>
        <w:bidi/>
        <w:jc w:val="both"/>
        <w:rPr>
          <w:rFonts w:cs="David" w:hint="cs"/>
          <w:rtl/>
        </w:rPr>
      </w:pPr>
    </w:p>
    <w:p w14:paraId="0CFDEDBB" w14:textId="77777777" w:rsidR="00D84787" w:rsidRPr="00D84787" w:rsidRDefault="00D84787" w:rsidP="00D84787">
      <w:pPr>
        <w:bidi/>
        <w:jc w:val="both"/>
        <w:rPr>
          <w:rFonts w:cs="David" w:hint="cs"/>
          <w:rtl/>
        </w:rPr>
      </w:pPr>
      <w:r w:rsidRPr="00D84787">
        <w:rPr>
          <w:rFonts w:cs="David" w:hint="cs"/>
          <w:rtl/>
        </w:rPr>
        <w:tab/>
        <w:t xml:space="preserve">לא. בכלל לא. </w:t>
      </w:r>
    </w:p>
    <w:p w14:paraId="0495DD6E"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045C64CF" w14:textId="77777777" w:rsidR="00D84787" w:rsidRPr="00D84787" w:rsidRDefault="00D84787" w:rsidP="00D84787">
      <w:pPr>
        <w:bidi/>
        <w:jc w:val="both"/>
        <w:rPr>
          <w:rFonts w:cs="David" w:hint="cs"/>
          <w:rtl/>
        </w:rPr>
      </w:pPr>
    </w:p>
    <w:p w14:paraId="6794143E" w14:textId="77777777" w:rsidR="00D84787" w:rsidRPr="00D84787" w:rsidRDefault="00D84787" w:rsidP="00D84787">
      <w:pPr>
        <w:bidi/>
        <w:jc w:val="both"/>
        <w:rPr>
          <w:rFonts w:cs="David" w:hint="cs"/>
          <w:rtl/>
        </w:rPr>
      </w:pPr>
      <w:r w:rsidRPr="00D84787">
        <w:rPr>
          <w:rFonts w:cs="David" w:hint="cs"/>
          <w:rtl/>
        </w:rPr>
        <w:tab/>
        <w:t>לא. רק תאגיד שהוקם בחוק. למשל, בנק ישראל, "יד ושם".</w:t>
      </w:r>
    </w:p>
    <w:p w14:paraId="36D96D75" w14:textId="77777777" w:rsidR="00D84787" w:rsidRPr="00D84787" w:rsidRDefault="00D84787" w:rsidP="00D84787">
      <w:pPr>
        <w:bidi/>
        <w:jc w:val="both"/>
        <w:rPr>
          <w:rFonts w:cs="David" w:hint="cs"/>
          <w:rtl/>
        </w:rPr>
      </w:pPr>
    </w:p>
    <w:p w14:paraId="4E4900AA" w14:textId="77777777" w:rsidR="00D84787" w:rsidRPr="00D84787" w:rsidRDefault="00D84787" w:rsidP="00D84787">
      <w:pPr>
        <w:bidi/>
        <w:jc w:val="both"/>
        <w:rPr>
          <w:rFonts w:cs="David" w:hint="cs"/>
          <w:rtl/>
        </w:rPr>
      </w:pPr>
      <w:r w:rsidRPr="00D84787">
        <w:rPr>
          <w:rFonts w:cs="David" w:hint="cs"/>
          <w:u w:val="single"/>
          <w:rtl/>
        </w:rPr>
        <w:t>איל ינון:</w:t>
      </w:r>
    </w:p>
    <w:p w14:paraId="61AB4775" w14:textId="77777777" w:rsidR="00D84787" w:rsidRPr="00D84787" w:rsidRDefault="00D84787" w:rsidP="00D84787">
      <w:pPr>
        <w:bidi/>
        <w:jc w:val="both"/>
        <w:rPr>
          <w:rFonts w:cs="David" w:hint="cs"/>
          <w:rtl/>
        </w:rPr>
      </w:pPr>
    </w:p>
    <w:p w14:paraId="02E13B35" w14:textId="77777777" w:rsidR="00D84787" w:rsidRPr="00D84787" w:rsidRDefault="00D84787" w:rsidP="00D84787">
      <w:pPr>
        <w:bidi/>
        <w:jc w:val="both"/>
        <w:rPr>
          <w:rFonts w:cs="David" w:hint="cs"/>
          <w:rtl/>
        </w:rPr>
      </w:pPr>
      <w:r w:rsidRPr="00D84787">
        <w:rPr>
          <w:rFonts w:cs="David" w:hint="cs"/>
          <w:rtl/>
        </w:rPr>
        <w:tab/>
        <w:t>רשות השידור.</w:t>
      </w:r>
    </w:p>
    <w:p w14:paraId="15A922B8"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14A5A4BF" w14:textId="77777777" w:rsidR="00D84787" w:rsidRPr="00D84787" w:rsidRDefault="00D84787" w:rsidP="00D84787">
      <w:pPr>
        <w:bidi/>
        <w:jc w:val="both"/>
        <w:rPr>
          <w:rFonts w:cs="David" w:hint="cs"/>
          <w:rtl/>
        </w:rPr>
      </w:pPr>
    </w:p>
    <w:p w14:paraId="31ADEAD6" w14:textId="77777777" w:rsidR="00D84787" w:rsidRPr="00D84787" w:rsidRDefault="00D84787" w:rsidP="00D84787">
      <w:pPr>
        <w:bidi/>
        <w:jc w:val="both"/>
        <w:rPr>
          <w:rFonts w:cs="David" w:hint="cs"/>
          <w:rtl/>
        </w:rPr>
      </w:pPr>
      <w:r w:rsidRPr="00D84787">
        <w:rPr>
          <w:rFonts w:cs="David" w:hint="cs"/>
          <w:rtl/>
        </w:rPr>
        <w:tab/>
        <w:t xml:space="preserve">המוסד לביטוח לאומי, המועצה להשכלה גבוהה, מכון התקנים. </w:t>
      </w:r>
    </w:p>
    <w:p w14:paraId="7816D71A"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1F46E59A" w14:textId="77777777" w:rsidR="00D84787" w:rsidRPr="00D84787" w:rsidRDefault="00D84787" w:rsidP="00D84787">
      <w:pPr>
        <w:bidi/>
        <w:jc w:val="both"/>
        <w:rPr>
          <w:rFonts w:cs="David" w:hint="cs"/>
          <w:u w:val="single"/>
          <w:rtl/>
        </w:rPr>
      </w:pPr>
    </w:p>
    <w:p w14:paraId="7DE300CF" w14:textId="77777777" w:rsidR="00D84787" w:rsidRPr="00D84787" w:rsidRDefault="00D84787" w:rsidP="00D84787">
      <w:pPr>
        <w:bidi/>
        <w:jc w:val="both"/>
        <w:rPr>
          <w:rFonts w:cs="David" w:hint="cs"/>
          <w:rtl/>
        </w:rPr>
      </w:pPr>
      <w:r w:rsidRPr="00D84787">
        <w:rPr>
          <w:rFonts w:cs="David" w:hint="cs"/>
          <w:rtl/>
        </w:rPr>
        <w:tab/>
        <w:t xml:space="preserve">הסוכנות, למשל. </w:t>
      </w:r>
    </w:p>
    <w:p w14:paraId="08A30A6D"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איל ינון:</w:t>
      </w:r>
    </w:p>
    <w:p w14:paraId="71D3A992" w14:textId="77777777" w:rsidR="00D84787" w:rsidRPr="00D84787" w:rsidRDefault="00D84787" w:rsidP="00D84787">
      <w:pPr>
        <w:bidi/>
        <w:jc w:val="both"/>
        <w:rPr>
          <w:rFonts w:cs="David" w:hint="cs"/>
          <w:rtl/>
        </w:rPr>
      </w:pPr>
    </w:p>
    <w:p w14:paraId="601D4C29" w14:textId="77777777" w:rsidR="00D84787" w:rsidRPr="00D84787" w:rsidRDefault="00D84787" w:rsidP="00D84787">
      <w:pPr>
        <w:bidi/>
        <w:jc w:val="both"/>
        <w:rPr>
          <w:rFonts w:cs="David" w:hint="cs"/>
          <w:rtl/>
        </w:rPr>
      </w:pPr>
      <w:r w:rsidRPr="00D84787">
        <w:rPr>
          <w:rFonts w:cs="David" w:hint="cs"/>
          <w:rtl/>
        </w:rPr>
        <w:tab/>
        <w:t xml:space="preserve">זה המוסדות הלאומיים, זה לא תאגיד סטטוטורי שהוקם. </w:t>
      </w:r>
    </w:p>
    <w:p w14:paraId="5EFFA020" w14:textId="77777777" w:rsidR="00D84787" w:rsidRDefault="00D84787" w:rsidP="00D84787">
      <w:pPr>
        <w:bidi/>
        <w:jc w:val="both"/>
        <w:rPr>
          <w:rFonts w:cs="David" w:hint="cs"/>
          <w:rtl/>
        </w:rPr>
      </w:pPr>
    </w:p>
    <w:p w14:paraId="0FAEE6A9" w14:textId="77777777" w:rsidR="00D84787" w:rsidRDefault="00D84787" w:rsidP="00D84787">
      <w:pPr>
        <w:bidi/>
        <w:jc w:val="both"/>
        <w:rPr>
          <w:rFonts w:cs="David" w:hint="cs"/>
          <w:rtl/>
        </w:rPr>
      </w:pPr>
    </w:p>
    <w:p w14:paraId="43D39E9C" w14:textId="77777777" w:rsidR="00D84787" w:rsidRDefault="00D84787" w:rsidP="00D84787">
      <w:pPr>
        <w:bidi/>
        <w:jc w:val="both"/>
        <w:rPr>
          <w:rFonts w:cs="David" w:hint="cs"/>
          <w:rtl/>
        </w:rPr>
      </w:pPr>
    </w:p>
    <w:p w14:paraId="2878AFDF" w14:textId="77777777" w:rsidR="00D84787" w:rsidRDefault="00D84787" w:rsidP="00D84787">
      <w:pPr>
        <w:bidi/>
        <w:jc w:val="both"/>
        <w:rPr>
          <w:rFonts w:cs="David" w:hint="cs"/>
          <w:rtl/>
        </w:rPr>
      </w:pPr>
    </w:p>
    <w:p w14:paraId="38FFD8C0"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4A2B1651" w14:textId="77777777" w:rsidR="00D84787" w:rsidRPr="00D84787" w:rsidRDefault="00D84787" w:rsidP="00D84787">
      <w:pPr>
        <w:bidi/>
        <w:jc w:val="both"/>
        <w:rPr>
          <w:rFonts w:cs="David" w:hint="cs"/>
          <w:rtl/>
        </w:rPr>
      </w:pPr>
    </w:p>
    <w:p w14:paraId="7203EFB9" w14:textId="77777777" w:rsidR="00D84787" w:rsidRPr="00D84787" w:rsidRDefault="00D84787" w:rsidP="00D84787">
      <w:pPr>
        <w:bidi/>
        <w:jc w:val="both"/>
        <w:rPr>
          <w:rFonts w:cs="David" w:hint="cs"/>
          <w:rtl/>
        </w:rPr>
      </w:pPr>
      <w:r w:rsidRPr="00D84787">
        <w:rPr>
          <w:rFonts w:cs="David" w:hint="cs"/>
          <w:rtl/>
        </w:rPr>
        <w:tab/>
        <w:t xml:space="preserve">הסוכנות היהודית זה לא תאגיד? אני חושב שראיתי באיזשהו מקום שהוא רשום, יחד עם בנק ישראל ויחד עם הרשות לניירות ערך. </w:t>
      </w:r>
    </w:p>
    <w:p w14:paraId="1C10854B"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איל ינון:</w:t>
      </w:r>
    </w:p>
    <w:p w14:paraId="40D6561A" w14:textId="77777777" w:rsidR="00D84787" w:rsidRPr="00D84787" w:rsidRDefault="00D84787" w:rsidP="00D84787">
      <w:pPr>
        <w:bidi/>
        <w:jc w:val="both"/>
        <w:rPr>
          <w:rFonts w:cs="David" w:hint="cs"/>
          <w:rtl/>
        </w:rPr>
      </w:pPr>
    </w:p>
    <w:p w14:paraId="79B204B3" w14:textId="77777777" w:rsidR="00D84787" w:rsidRPr="00D84787" w:rsidRDefault="00D84787" w:rsidP="00D84787">
      <w:pPr>
        <w:bidi/>
        <w:jc w:val="both"/>
        <w:rPr>
          <w:rFonts w:cs="David" w:hint="cs"/>
          <w:rtl/>
        </w:rPr>
      </w:pPr>
      <w:r w:rsidRPr="00D84787">
        <w:rPr>
          <w:rFonts w:cs="David" w:hint="cs"/>
          <w:rtl/>
        </w:rPr>
        <w:tab/>
        <w:t xml:space="preserve">הם נחשבים המוסדות הלאומיים. </w:t>
      </w:r>
    </w:p>
    <w:p w14:paraId="3D6B3E63"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56454371" w14:textId="77777777" w:rsidR="00D84787" w:rsidRPr="00D84787" w:rsidRDefault="00D84787" w:rsidP="00D84787">
      <w:pPr>
        <w:pStyle w:val="Heading5"/>
        <w:rPr>
          <w:rFonts w:hint="cs"/>
          <w:sz w:val="24"/>
          <w:rtl/>
        </w:rPr>
      </w:pPr>
    </w:p>
    <w:p w14:paraId="3A3919F9" w14:textId="77777777" w:rsidR="00D84787" w:rsidRPr="00D84787" w:rsidRDefault="00D84787" w:rsidP="00D84787">
      <w:pPr>
        <w:bidi/>
        <w:jc w:val="both"/>
        <w:rPr>
          <w:rFonts w:cs="David" w:hint="cs"/>
          <w:rtl/>
        </w:rPr>
      </w:pPr>
      <w:r w:rsidRPr="00D84787">
        <w:rPr>
          <w:rFonts w:cs="David" w:hint="cs"/>
          <w:rtl/>
        </w:rPr>
        <w:tab/>
        <w:t xml:space="preserve">אני לא חושבת. לא הסוכנות ולא קק"ל. זה משהו אחר. </w:t>
      </w:r>
    </w:p>
    <w:p w14:paraId="3BA629B8"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709B3D86" w14:textId="77777777" w:rsidR="00D84787" w:rsidRPr="00D84787" w:rsidRDefault="00D84787" w:rsidP="00D84787">
      <w:pPr>
        <w:bidi/>
        <w:jc w:val="both"/>
        <w:rPr>
          <w:rFonts w:cs="David" w:hint="cs"/>
          <w:rtl/>
        </w:rPr>
      </w:pPr>
    </w:p>
    <w:p w14:paraId="0E943B0A" w14:textId="77777777" w:rsidR="00D84787" w:rsidRPr="00D84787" w:rsidRDefault="00D84787" w:rsidP="00D84787">
      <w:pPr>
        <w:bidi/>
        <w:jc w:val="both"/>
        <w:rPr>
          <w:rFonts w:cs="David" w:hint="cs"/>
          <w:rtl/>
        </w:rPr>
      </w:pPr>
      <w:r w:rsidRPr="00D84787">
        <w:rPr>
          <w:rFonts w:cs="David" w:hint="cs"/>
          <w:rtl/>
        </w:rPr>
        <w:tab/>
        <w:t xml:space="preserve">זה כולל גם את מרכזי המורשת: בגין, רבין. </w:t>
      </w:r>
    </w:p>
    <w:p w14:paraId="67A99DC3"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איל ינון:</w:t>
      </w:r>
    </w:p>
    <w:p w14:paraId="71162558" w14:textId="77777777" w:rsidR="00D84787" w:rsidRPr="00D84787" w:rsidRDefault="00D84787" w:rsidP="00D84787">
      <w:pPr>
        <w:bidi/>
        <w:jc w:val="both"/>
        <w:rPr>
          <w:rFonts w:cs="David" w:hint="cs"/>
          <w:rtl/>
        </w:rPr>
      </w:pPr>
    </w:p>
    <w:p w14:paraId="79A38332" w14:textId="77777777" w:rsidR="00D84787" w:rsidRPr="00D84787" w:rsidRDefault="00D84787" w:rsidP="00D84787">
      <w:pPr>
        <w:bidi/>
        <w:jc w:val="both"/>
        <w:rPr>
          <w:rFonts w:cs="David" w:hint="cs"/>
          <w:rtl/>
        </w:rPr>
      </w:pPr>
      <w:r w:rsidRPr="00D84787">
        <w:rPr>
          <w:rFonts w:cs="David" w:hint="cs"/>
          <w:rtl/>
        </w:rPr>
        <w:tab/>
        <w:t>הסוכנות לא הוקמה בחוק. היא הוכרה בחוק.</w:t>
      </w:r>
    </w:p>
    <w:p w14:paraId="10ED1A77" w14:textId="77777777" w:rsidR="00D84787" w:rsidRPr="00D84787" w:rsidRDefault="00D84787" w:rsidP="00D84787">
      <w:pPr>
        <w:bidi/>
        <w:jc w:val="both"/>
        <w:rPr>
          <w:rFonts w:cs="David" w:hint="cs"/>
          <w:rtl/>
        </w:rPr>
      </w:pPr>
    </w:p>
    <w:p w14:paraId="731D0019" w14:textId="77777777" w:rsidR="00D84787" w:rsidRPr="00D84787" w:rsidRDefault="00D84787" w:rsidP="00D84787">
      <w:pPr>
        <w:pStyle w:val="Heading5"/>
        <w:rPr>
          <w:rFonts w:hint="cs"/>
          <w:sz w:val="24"/>
          <w:u w:val="single"/>
          <w:rtl/>
        </w:rPr>
      </w:pPr>
      <w:r w:rsidRPr="00D84787">
        <w:rPr>
          <w:rFonts w:hint="cs"/>
          <w:sz w:val="24"/>
          <w:u w:val="single"/>
          <w:rtl/>
        </w:rPr>
        <w:t>ארבל אסטרחן:</w:t>
      </w:r>
    </w:p>
    <w:p w14:paraId="3A99BA1D" w14:textId="77777777" w:rsidR="00D84787" w:rsidRPr="00D84787" w:rsidRDefault="00D84787" w:rsidP="00D84787">
      <w:pPr>
        <w:bidi/>
        <w:jc w:val="both"/>
        <w:rPr>
          <w:rFonts w:cs="David" w:hint="cs"/>
          <w:rtl/>
        </w:rPr>
      </w:pPr>
    </w:p>
    <w:p w14:paraId="3685CE44" w14:textId="77777777" w:rsidR="00D84787" w:rsidRPr="00D84787" w:rsidRDefault="00D84787" w:rsidP="00D84787">
      <w:pPr>
        <w:bidi/>
        <w:jc w:val="both"/>
        <w:rPr>
          <w:rFonts w:cs="David" w:hint="cs"/>
          <w:rtl/>
        </w:rPr>
      </w:pPr>
      <w:r w:rsidRPr="00D84787">
        <w:rPr>
          <w:rFonts w:cs="David" w:hint="cs"/>
          <w:rtl/>
        </w:rPr>
        <w:tab/>
        <w:t xml:space="preserve">לא כל גוף שיש התייחסות אליו בחוק, אלא רק גוף שמוקם: האקדמיה ללשון עברית, האקדמיה הישראלית למדעים, הרשות לפיתוח הגליל והנגב, וכו'. </w:t>
      </w:r>
    </w:p>
    <w:p w14:paraId="4646D77A"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26C535D1" w14:textId="77777777" w:rsidR="00D84787" w:rsidRPr="00D84787" w:rsidRDefault="00D84787" w:rsidP="00D84787">
      <w:pPr>
        <w:bidi/>
        <w:jc w:val="both"/>
        <w:rPr>
          <w:rFonts w:cs="David" w:hint="cs"/>
          <w:rtl/>
        </w:rPr>
      </w:pPr>
    </w:p>
    <w:p w14:paraId="76AE6C3D" w14:textId="77777777" w:rsidR="00D84787" w:rsidRPr="00D84787" w:rsidRDefault="00D84787" w:rsidP="00D84787">
      <w:pPr>
        <w:bidi/>
        <w:jc w:val="both"/>
        <w:rPr>
          <w:rFonts w:cs="David" w:hint="cs"/>
          <w:rtl/>
        </w:rPr>
      </w:pPr>
      <w:r w:rsidRPr="00D84787">
        <w:rPr>
          <w:rFonts w:cs="David" w:hint="cs"/>
          <w:rtl/>
        </w:rPr>
        <w:tab/>
        <w:t>הרשות השנייה לטלוויזיה ורדיו גם מופיעה?</w:t>
      </w:r>
    </w:p>
    <w:p w14:paraId="1C7B4DC8"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4163C19B" w14:textId="77777777" w:rsidR="00D84787" w:rsidRPr="00D84787" w:rsidRDefault="00D84787" w:rsidP="00D84787">
      <w:pPr>
        <w:bidi/>
        <w:jc w:val="both"/>
        <w:rPr>
          <w:rFonts w:cs="David" w:hint="cs"/>
          <w:rtl/>
        </w:rPr>
      </w:pPr>
    </w:p>
    <w:p w14:paraId="2B0729E2" w14:textId="77777777" w:rsidR="00D84787" w:rsidRPr="00D84787" w:rsidRDefault="00D84787" w:rsidP="00D84787">
      <w:pPr>
        <w:bidi/>
        <w:jc w:val="both"/>
        <w:rPr>
          <w:rFonts w:cs="David" w:hint="cs"/>
          <w:rtl/>
        </w:rPr>
      </w:pPr>
      <w:r w:rsidRPr="00D84787">
        <w:rPr>
          <w:rFonts w:cs="David" w:hint="cs"/>
          <w:rtl/>
        </w:rPr>
        <w:tab/>
        <w:t xml:space="preserve">לא. </w:t>
      </w:r>
    </w:p>
    <w:p w14:paraId="4CDE7D05"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0E6F1252" w14:textId="77777777" w:rsidR="00D84787" w:rsidRPr="00D84787" w:rsidRDefault="00D84787" w:rsidP="00D84787">
      <w:pPr>
        <w:bidi/>
        <w:jc w:val="both"/>
        <w:rPr>
          <w:rFonts w:cs="David" w:hint="cs"/>
          <w:rtl/>
        </w:rPr>
      </w:pPr>
    </w:p>
    <w:p w14:paraId="561E7DAC" w14:textId="77777777" w:rsidR="00D84787" w:rsidRPr="00D84787" w:rsidRDefault="00D84787" w:rsidP="00D84787">
      <w:pPr>
        <w:bidi/>
        <w:jc w:val="both"/>
        <w:rPr>
          <w:rFonts w:cs="David" w:hint="cs"/>
          <w:rtl/>
        </w:rPr>
      </w:pPr>
      <w:r w:rsidRPr="00D84787">
        <w:rPr>
          <w:rFonts w:cs="David" w:hint="cs"/>
          <w:rtl/>
        </w:rPr>
        <w:tab/>
        <w:t>לשכת עורכי-הדין?</w:t>
      </w:r>
    </w:p>
    <w:p w14:paraId="6AC81DED"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1A310343" w14:textId="77777777" w:rsidR="00D84787" w:rsidRPr="00D84787" w:rsidRDefault="00D84787" w:rsidP="00D84787">
      <w:pPr>
        <w:bidi/>
        <w:jc w:val="both"/>
        <w:rPr>
          <w:rFonts w:cs="David" w:hint="cs"/>
          <w:rtl/>
        </w:rPr>
      </w:pPr>
    </w:p>
    <w:p w14:paraId="6556E60C" w14:textId="77777777" w:rsidR="00D84787" w:rsidRPr="00D84787" w:rsidRDefault="00D84787" w:rsidP="00D84787">
      <w:pPr>
        <w:bidi/>
        <w:jc w:val="both"/>
        <w:rPr>
          <w:rFonts w:cs="David" w:hint="cs"/>
          <w:rtl/>
        </w:rPr>
      </w:pPr>
      <w:r w:rsidRPr="00D84787">
        <w:rPr>
          <w:rFonts w:cs="David" w:hint="cs"/>
          <w:rtl/>
        </w:rPr>
        <w:tab/>
        <w:t xml:space="preserve">לשכת עורכי-הדין כן. </w:t>
      </w:r>
    </w:p>
    <w:p w14:paraId="51C449DA"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725214D2" w14:textId="77777777" w:rsidR="00D84787" w:rsidRPr="00D84787" w:rsidRDefault="00D84787" w:rsidP="00D84787">
      <w:pPr>
        <w:bidi/>
        <w:jc w:val="both"/>
        <w:rPr>
          <w:rFonts w:cs="David" w:hint="cs"/>
          <w:rtl/>
        </w:rPr>
      </w:pPr>
    </w:p>
    <w:p w14:paraId="51F5BA51" w14:textId="77777777" w:rsidR="00D84787" w:rsidRPr="00D84787" w:rsidRDefault="00D84787" w:rsidP="00D84787">
      <w:pPr>
        <w:bidi/>
        <w:jc w:val="both"/>
        <w:rPr>
          <w:rFonts w:cs="David" w:hint="cs"/>
          <w:rtl/>
        </w:rPr>
      </w:pPr>
      <w:r w:rsidRPr="00D84787">
        <w:rPr>
          <w:rFonts w:cs="David" w:hint="cs"/>
          <w:rtl/>
        </w:rPr>
        <w:tab/>
        <w:t xml:space="preserve">איזה עוד גופים כמו לשכת עורכי-הדין? </w:t>
      </w:r>
    </w:p>
    <w:p w14:paraId="5AF9A358"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35FC52B7" w14:textId="77777777" w:rsidR="00D84787" w:rsidRPr="00D84787" w:rsidRDefault="00D84787" w:rsidP="00D84787">
      <w:pPr>
        <w:bidi/>
        <w:jc w:val="both"/>
        <w:rPr>
          <w:rFonts w:cs="David" w:hint="cs"/>
          <w:u w:val="single"/>
          <w:rtl/>
        </w:rPr>
      </w:pPr>
    </w:p>
    <w:p w14:paraId="2BFE17F7" w14:textId="77777777" w:rsidR="00D84787" w:rsidRPr="00D84787" w:rsidRDefault="00D84787" w:rsidP="00D84787">
      <w:pPr>
        <w:bidi/>
        <w:jc w:val="both"/>
        <w:rPr>
          <w:rFonts w:cs="David" w:hint="cs"/>
          <w:rtl/>
        </w:rPr>
      </w:pPr>
      <w:r w:rsidRPr="00D84787">
        <w:rPr>
          <w:rFonts w:cs="David" w:hint="cs"/>
          <w:rtl/>
        </w:rPr>
        <w:tab/>
        <w:t xml:space="preserve"> רשות העתיקות, רשות השידור </w:t>
      </w:r>
      <w:r w:rsidRPr="00D84787">
        <w:rPr>
          <w:rFonts w:cs="David"/>
          <w:rtl/>
        </w:rPr>
        <w:t>–</w:t>
      </w:r>
      <w:r w:rsidRPr="00D84787">
        <w:rPr>
          <w:rFonts w:cs="David" w:hint="cs"/>
          <w:rtl/>
        </w:rPr>
        <w:t xml:space="preserve"> תאגיד סטטוטורי </w:t>
      </w:r>
      <w:r w:rsidRPr="00D84787">
        <w:rPr>
          <w:rFonts w:cs="David"/>
          <w:rtl/>
        </w:rPr>
        <w:t>–</w:t>
      </w:r>
      <w:r w:rsidRPr="00D84787">
        <w:rPr>
          <w:rFonts w:cs="David" w:hint="cs"/>
          <w:rtl/>
        </w:rPr>
        <w:t xml:space="preserve"> מרכז מורשת בגין, מרכז מורשת רבין. </w:t>
      </w:r>
    </w:p>
    <w:p w14:paraId="4DEA1E45"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2998181B" w14:textId="77777777" w:rsidR="00D84787" w:rsidRPr="00D84787" w:rsidRDefault="00D84787" w:rsidP="00D84787">
      <w:pPr>
        <w:bidi/>
        <w:jc w:val="both"/>
        <w:rPr>
          <w:rFonts w:cs="David" w:hint="cs"/>
          <w:rtl/>
        </w:rPr>
      </w:pPr>
    </w:p>
    <w:p w14:paraId="4AE191E2" w14:textId="77777777" w:rsidR="00D84787" w:rsidRPr="00D84787" w:rsidRDefault="00D84787" w:rsidP="00D84787">
      <w:pPr>
        <w:bidi/>
        <w:jc w:val="both"/>
        <w:rPr>
          <w:rFonts w:cs="David" w:hint="cs"/>
          <w:rtl/>
        </w:rPr>
      </w:pPr>
      <w:r w:rsidRPr="00D84787">
        <w:rPr>
          <w:rFonts w:cs="David" w:hint="cs"/>
          <w:rtl/>
        </w:rPr>
        <w:tab/>
        <w:t xml:space="preserve">האם זה מוגדר באיזשהו מקום? </w:t>
      </w:r>
    </w:p>
    <w:p w14:paraId="4AA66F48"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6E07F160" w14:textId="77777777" w:rsidR="00D84787" w:rsidRPr="00D84787" w:rsidRDefault="00D84787" w:rsidP="00D84787">
      <w:pPr>
        <w:bidi/>
        <w:jc w:val="both"/>
        <w:rPr>
          <w:rFonts w:cs="David" w:hint="cs"/>
          <w:rtl/>
        </w:rPr>
      </w:pPr>
    </w:p>
    <w:p w14:paraId="41C3D002" w14:textId="77777777" w:rsidR="00D84787" w:rsidRPr="00D84787" w:rsidRDefault="00D84787" w:rsidP="00D84787">
      <w:pPr>
        <w:bidi/>
        <w:jc w:val="both"/>
        <w:rPr>
          <w:rFonts w:cs="David" w:hint="cs"/>
          <w:rtl/>
        </w:rPr>
      </w:pPr>
      <w:r w:rsidRPr="00D84787">
        <w:rPr>
          <w:rFonts w:cs="David" w:hint="cs"/>
          <w:rtl/>
        </w:rPr>
        <w:tab/>
        <w:t xml:space="preserve">כן. </w:t>
      </w:r>
    </w:p>
    <w:p w14:paraId="100FB85E"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4620A73E" w14:textId="77777777" w:rsidR="00D84787" w:rsidRPr="00D84787" w:rsidRDefault="00D84787" w:rsidP="00D84787">
      <w:pPr>
        <w:bidi/>
        <w:jc w:val="both"/>
        <w:rPr>
          <w:rFonts w:cs="David" w:hint="cs"/>
          <w:u w:val="single"/>
          <w:rtl/>
        </w:rPr>
      </w:pPr>
    </w:p>
    <w:p w14:paraId="6DBCDF18" w14:textId="77777777" w:rsidR="00D84787" w:rsidRPr="00D84787" w:rsidRDefault="00D84787" w:rsidP="00D84787">
      <w:pPr>
        <w:bidi/>
        <w:jc w:val="both"/>
        <w:rPr>
          <w:rFonts w:cs="David" w:hint="cs"/>
          <w:rtl/>
        </w:rPr>
      </w:pPr>
      <w:r w:rsidRPr="00D84787">
        <w:rPr>
          <w:rFonts w:cs="David" w:hint="cs"/>
          <w:rtl/>
        </w:rPr>
        <w:tab/>
        <w:t xml:space="preserve"> תאגיד שהוקם בחוק.</w:t>
      </w:r>
      <w:r w:rsidRPr="00D84787">
        <w:rPr>
          <w:rFonts w:cs="David" w:hint="cs"/>
          <w:rtl/>
        </w:rPr>
        <w:tab/>
      </w:r>
    </w:p>
    <w:p w14:paraId="01C7994D"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6150E2EE" w14:textId="77777777" w:rsidR="00D84787" w:rsidRPr="00D84787" w:rsidRDefault="00D84787" w:rsidP="00D84787">
      <w:pPr>
        <w:bidi/>
        <w:jc w:val="both"/>
        <w:rPr>
          <w:rFonts w:cs="David" w:hint="cs"/>
          <w:rtl/>
        </w:rPr>
      </w:pPr>
    </w:p>
    <w:p w14:paraId="771EBAFF" w14:textId="77777777" w:rsidR="00D84787" w:rsidRPr="00D84787" w:rsidRDefault="00D84787" w:rsidP="00D84787">
      <w:pPr>
        <w:bidi/>
        <w:jc w:val="both"/>
        <w:rPr>
          <w:rFonts w:cs="David" w:hint="cs"/>
          <w:rtl/>
        </w:rPr>
      </w:pPr>
      <w:r w:rsidRPr="00D84787">
        <w:rPr>
          <w:rFonts w:cs="David" w:hint="cs"/>
          <w:rtl/>
        </w:rPr>
        <w:tab/>
        <w:t xml:space="preserve">אם זה מוגדר, אז כל מה שמוגדר </w:t>
      </w:r>
      <w:r w:rsidRPr="00D84787">
        <w:rPr>
          <w:rFonts w:cs="David"/>
          <w:rtl/>
        </w:rPr>
        <w:t>–</w:t>
      </w:r>
      <w:r w:rsidRPr="00D84787">
        <w:rPr>
          <w:rFonts w:cs="David" w:hint="cs"/>
          <w:rtl/>
        </w:rPr>
        <w:t xml:space="preserve"> אין לנו עם זה בעיה. יש רשימה. אם ירצו את הרשימה- נספק את הרשימה הזאת. </w:t>
      </w:r>
    </w:p>
    <w:p w14:paraId="70F8C71D"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איל ינון:</w:t>
      </w:r>
    </w:p>
    <w:p w14:paraId="12FB94C1" w14:textId="77777777" w:rsidR="00D84787" w:rsidRPr="00D84787" w:rsidRDefault="00D84787" w:rsidP="00D84787">
      <w:pPr>
        <w:bidi/>
        <w:jc w:val="both"/>
        <w:rPr>
          <w:rFonts w:cs="David" w:hint="cs"/>
          <w:rtl/>
        </w:rPr>
      </w:pPr>
    </w:p>
    <w:p w14:paraId="58867545" w14:textId="77777777" w:rsidR="00D84787" w:rsidRPr="00D84787" w:rsidRDefault="00D84787" w:rsidP="00D84787">
      <w:pPr>
        <w:bidi/>
        <w:jc w:val="both"/>
        <w:rPr>
          <w:rFonts w:cs="David" w:hint="cs"/>
          <w:rtl/>
        </w:rPr>
      </w:pPr>
      <w:r w:rsidRPr="00D84787">
        <w:rPr>
          <w:rFonts w:cs="David" w:hint="cs"/>
          <w:rtl/>
        </w:rPr>
        <w:tab/>
        <w:t>הגילדה המקצועית היחידה שהוקמה בחוק זה לשכת עורכי-הדין.</w:t>
      </w:r>
    </w:p>
    <w:p w14:paraId="394DCB02"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7871D7A0" w14:textId="77777777" w:rsidR="00D84787" w:rsidRPr="00D84787" w:rsidRDefault="00D84787" w:rsidP="00D84787">
      <w:pPr>
        <w:bidi/>
        <w:jc w:val="both"/>
        <w:rPr>
          <w:rFonts w:cs="David" w:hint="cs"/>
          <w:rtl/>
        </w:rPr>
      </w:pPr>
    </w:p>
    <w:p w14:paraId="426A1567" w14:textId="77777777" w:rsidR="00D84787" w:rsidRPr="00D84787" w:rsidRDefault="00D84787" w:rsidP="00D84787">
      <w:pPr>
        <w:bidi/>
        <w:jc w:val="both"/>
        <w:rPr>
          <w:rFonts w:cs="David" w:hint="cs"/>
          <w:rtl/>
        </w:rPr>
      </w:pPr>
      <w:r w:rsidRPr="00D84787">
        <w:rPr>
          <w:rFonts w:cs="David" w:hint="cs"/>
          <w:rtl/>
        </w:rPr>
        <w:tab/>
        <w:t xml:space="preserve">נכון. היא יוצאת דופן באמת. מדובר פה רק כאשר אותו עובד מגיע במסגרת הסמכויות והתפקידים של אותו תאגיד. </w:t>
      </w:r>
    </w:p>
    <w:p w14:paraId="7AC3E90E"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48D0B9B8" w14:textId="77777777" w:rsidR="00D84787" w:rsidRPr="00D84787" w:rsidRDefault="00D84787" w:rsidP="00D84787">
      <w:pPr>
        <w:bidi/>
        <w:jc w:val="both"/>
        <w:rPr>
          <w:rFonts w:cs="David" w:hint="cs"/>
          <w:rtl/>
        </w:rPr>
      </w:pPr>
    </w:p>
    <w:p w14:paraId="0A719699" w14:textId="77777777" w:rsidR="00D84787" w:rsidRPr="00D84787" w:rsidRDefault="00D84787" w:rsidP="00D84787">
      <w:pPr>
        <w:bidi/>
        <w:jc w:val="both"/>
        <w:rPr>
          <w:rFonts w:cs="David" w:hint="cs"/>
          <w:rtl/>
        </w:rPr>
      </w:pPr>
      <w:r w:rsidRPr="00D84787">
        <w:rPr>
          <w:rFonts w:cs="David" w:hint="cs"/>
          <w:rtl/>
        </w:rPr>
        <w:tab/>
        <w:t xml:space="preserve">שוב, גם לגבי עובד המדינה ובטח לגבי עובד התאגיד </w:t>
      </w:r>
      <w:r w:rsidRPr="00D84787">
        <w:rPr>
          <w:rFonts w:cs="David"/>
          <w:rtl/>
        </w:rPr>
        <w:t>–</w:t>
      </w:r>
      <w:r w:rsidRPr="00D84787">
        <w:rPr>
          <w:rFonts w:cs="David" w:hint="cs"/>
          <w:rtl/>
        </w:rPr>
        <w:t xml:space="preserve"> לתפיסתי, רצו המחוקקים להבהיר שאם ישנם אינטרסים כלכליים, הרי צריך להיות הדבר שקוף. אז גם לגבי עובדי רשויות מקומיות, ובטח יועצים משפטיים. </w:t>
      </w:r>
    </w:p>
    <w:p w14:paraId="42AB1B63" w14:textId="77777777" w:rsidR="00D84787" w:rsidRPr="00D84787" w:rsidRDefault="00D84787" w:rsidP="00D84787">
      <w:pPr>
        <w:bidi/>
        <w:jc w:val="both"/>
        <w:rPr>
          <w:rFonts w:cs="David" w:hint="cs"/>
          <w:rtl/>
        </w:rPr>
      </w:pPr>
    </w:p>
    <w:p w14:paraId="39467A75" w14:textId="77777777" w:rsidR="00D84787" w:rsidRPr="00D84787" w:rsidRDefault="00D84787" w:rsidP="00D84787">
      <w:pPr>
        <w:bidi/>
        <w:jc w:val="both"/>
        <w:rPr>
          <w:rFonts w:cs="David" w:hint="cs"/>
          <w:rtl/>
        </w:rPr>
      </w:pPr>
      <w:r w:rsidRPr="00D84787">
        <w:rPr>
          <w:rFonts w:cs="David" w:hint="cs"/>
          <w:rtl/>
        </w:rPr>
        <w:tab/>
        <w:t>אני עובד לא מעט עם רשויות מקומיות שיש להן אינטרסים כלכליים במאבקים. יש מאבק בוועדת הכספים - - -</w:t>
      </w:r>
    </w:p>
    <w:p w14:paraId="5FD4BE02"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7F8A34F4" w14:textId="77777777" w:rsidR="00D84787" w:rsidRPr="00D84787" w:rsidRDefault="00D84787" w:rsidP="00D84787">
      <w:pPr>
        <w:bidi/>
        <w:jc w:val="both"/>
        <w:rPr>
          <w:rFonts w:cs="David" w:hint="cs"/>
          <w:u w:val="single"/>
          <w:rtl/>
        </w:rPr>
      </w:pPr>
    </w:p>
    <w:p w14:paraId="741E79DC" w14:textId="77777777" w:rsidR="00D84787" w:rsidRPr="00D84787" w:rsidRDefault="00D84787" w:rsidP="00D84787">
      <w:pPr>
        <w:bidi/>
        <w:jc w:val="both"/>
        <w:rPr>
          <w:rFonts w:cs="David" w:hint="cs"/>
          <w:rtl/>
        </w:rPr>
      </w:pPr>
      <w:r w:rsidRPr="00D84787">
        <w:rPr>
          <w:rFonts w:cs="David" w:hint="cs"/>
          <w:rtl/>
        </w:rPr>
        <w:tab/>
        <w:t xml:space="preserve"> אז מה? אז הם מופיעים כנציגי עיריית תל-אביב. </w:t>
      </w:r>
    </w:p>
    <w:p w14:paraId="5035EBA0" w14:textId="77777777" w:rsidR="00D84787" w:rsidRPr="00D84787" w:rsidRDefault="00D84787" w:rsidP="00D84787">
      <w:pPr>
        <w:bidi/>
        <w:jc w:val="both"/>
        <w:rPr>
          <w:rFonts w:cs="David" w:hint="cs"/>
          <w:u w:val="single"/>
          <w:rtl/>
        </w:rPr>
      </w:pPr>
    </w:p>
    <w:p w14:paraId="3F9D38F5" w14:textId="77777777" w:rsidR="00D84787" w:rsidRPr="00D84787" w:rsidRDefault="00D84787" w:rsidP="00D84787">
      <w:pPr>
        <w:bidi/>
        <w:jc w:val="both"/>
        <w:rPr>
          <w:rFonts w:cs="David" w:hint="cs"/>
          <w:u w:val="single"/>
          <w:rtl/>
        </w:rPr>
      </w:pPr>
      <w:r w:rsidRPr="00D84787">
        <w:rPr>
          <w:rFonts w:cs="David" w:hint="cs"/>
          <w:u w:val="single"/>
          <w:rtl/>
        </w:rPr>
        <w:t>ארז גילהר:</w:t>
      </w:r>
    </w:p>
    <w:p w14:paraId="0D9EF50F" w14:textId="77777777" w:rsidR="00D84787" w:rsidRPr="00D84787" w:rsidRDefault="00D84787" w:rsidP="00D84787">
      <w:pPr>
        <w:bidi/>
        <w:jc w:val="both"/>
        <w:rPr>
          <w:rFonts w:cs="David" w:hint="cs"/>
          <w:rtl/>
        </w:rPr>
      </w:pPr>
    </w:p>
    <w:p w14:paraId="262C0310" w14:textId="77777777" w:rsidR="00D84787" w:rsidRPr="00D84787" w:rsidRDefault="00D84787" w:rsidP="00D84787">
      <w:pPr>
        <w:bidi/>
        <w:jc w:val="both"/>
        <w:rPr>
          <w:rFonts w:cs="David" w:hint="cs"/>
          <w:rtl/>
        </w:rPr>
      </w:pPr>
      <w:r w:rsidRPr="00D84787">
        <w:rPr>
          <w:rFonts w:cs="David" w:hint="cs"/>
          <w:rtl/>
        </w:rPr>
        <w:tab/>
        <w:t xml:space="preserve">האם העובד שמייצג </w:t>
      </w:r>
      <w:r w:rsidRPr="00D84787">
        <w:rPr>
          <w:rFonts w:cs="David"/>
          <w:rtl/>
        </w:rPr>
        <w:t>–</w:t>
      </w:r>
      <w:r w:rsidRPr="00D84787">
        <w:rPr>
          <w:rFonts w:cs="David" w:hint="cs"/>
          <w:rtl/>
        </w:rPr>
        <w:t xml:space="preserve"> פה יש יועץ משפטי לדוגמה </w:t>
      </w:r>
      <w:r w:rsidRPr="00D84787">
        <w:rPr>
          <w:rFonts w:cs="David"/>
          <w:rtl/>
        </w:rPr>
        <w:t>–</w:t>
      </w:r>
      <w:r w:rsidRPr="00D84787">
        <w:rPr>
          <w:rFonts w:cs="David" w:hint="cs"/>
          <w:rtl/>
        </w:rPr>
        <w:t xml:space="preserve"> אם אני עובד אתם או עם יועץ משפטי, והם באים אליכם, האם אתם רוצים לדעת, שזה יהיה שקוף, שהם מייצגים את אותה רשות מקומית שיש לה אינטרסים כלכליים?</w:t>
      </w:r>
    </w:p>
    <w:p w14:paraId="017E42A6"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63CF98DE" w14:textId="77777777" w:rsidR="00D84787" w:rsidRPr="00D84787" w:rsidRDefault="00D84787" w:rsidP="00D84787">
      <w:pPr>
        <w:pStyle w:val="Heading5"/>
        <w:rPr>
          <w:rFonts w:hint="cs"/>
          <w:sz w:val="24"/>
          <w:rtl/>
        </w:rPr>
      </w:pPr>
    </w:p>
    <w:p w14:paraId="2E287031" w14:textId="77777777" w:rsidR="00D84787" w:rsidRPr="00D84787" w:rsidRDefault="00D84787" w:rsidP="00D84787">
      <w:pPr>
        <w:bidi/>
        <w:jc w:val="both"/>
        <w:rPr>
          <w:rFonts w:cs="David" w:hint="cs"/>
          <w:rtl/>
        </w:rPr>
      </w:pPr>
      <w:r w:rsidRPr="00D84787">
        <w:rPr>
          <w:rFonts w:cs="David" w:hint="cs"/>
          <w:rtl/>
        </w:rPr>
        <w:tab/>
        <w:t xml:space="preserve">אנחנו יודעים, מה זאת אומרת. </w:t>
      </w:r>
    </w:p>
    <w:p w14:paraId="6064CA30"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15AD6ABB" w14:textId="77777777" w:rsidR="00D84787" w:rsidRPr="00D84787" w:rsidRDefault="00D84787" w:rsidP="00D84787">
      <w:pPr>
        <w:bidi/>
        <w:jc w:val="both"/>
        <w:rPr>
          <w:rFonts w:cs="David" w:hint="cs"/>
          <w:rtl/>
        </w:rPr>
      </w:pPr>
    </w:p>
    <w:p w14:paraId="38E452DD" w14:textId="77777777" w:rsidR="00D84787" w:rsidRPr="00D84787" w:rsidRDefault="00D84787" w:rsidP="00D84787">
      <w:pPr>
        <w:bidi/>
        <w:jc w:val="both"/>
        <w:rPr>
          <w:rFonts w:cs="David" w:hint="cs"/>
          <w:rtl/>
        </w:rPr>
      </w:pPr>
      <w:r w:rsidRPr="00D84787">
        <w:rPr>
          <w:rFonts w:cs="David" w:hint="cs"/>
          <w:rtl/>
        </w:rPr>
        <w:tab/>
        <w:t>פה אתם שמים "למעט".</w:t>
      </w:r>
    </w:p>
    <w:p w14:paraId="2A4BB457"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35522F18" w14:textId="77777777" w:rsidR="00D84787" w:rsidRPr="00D84787" w:rsidRDefault="00D84787" w:rsidP="00D84787">
      <w:pPr>
        <w:pStyle w:val="Heading5"/>
        <w:rPr>
          <w:rFonts w:hint="cs"/>
          <w:sz w:val="24"/>
          <w:rtl/>
        </w:rPr>
      </w:pPr>
    </w:p>
    <w:p w14:paraId="2CE57C1E" w14:textId="77777777" w:rsidR="00D84787" w:rsidRPr="00D84787" w:rsidRDefault="00D84787" w:rsidP="00D84787">
      <w:pPr>
        <w:bidi/>
        <w:jc w:val="both"/>
        <w:rPr>
          <w:rFonts w:cs="David" w:hint="cs"/>
          <w:rtl/>
        </w:rPr>
      </w:pPr>
      <w:r w:rsidRPr="00D84787">
        <w:rPr>
          <w:rFonts w:cs="David" w:hint="cs"/>
          <w:rtl/>
        </w:rPr>
        <w:tab/>
        <w:t>באמת, בסוף אתה תרצה שגם הנציגים של משרדי הממשלה ייחשבו.</w:t>
      </w:r>
    </w:p>
    <w:p w14:paraId="7AD760EA"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33ADDEEE" w14:textId="77777777" w:rsidR="00D84787" w:rsidRPr="00D84787" w:rsidRDefault="00D84787" w:rsidP="00D84787">
      <w:pPr>
        <w:bidi/>
        <w:jc w:val="both"/>
        <w:rPr>
          <w:rFonts w:cs="David" w:hint="cs"/>
          <w:rtl/>
        </w:rPr>
      </w:pPr>
    </w:p>
    <w:p w14:paraId="304E15EC" w14:textId="77777777" w:rsidR="00D84787" w:rsidRPr="00D84787" w:rsidRDefault="00D84787" w:rsidP="00D84787">
      <w:pPr>
        <w:bidi/>
        <w:jc w:val="both"/>
        <w:rPr>
          <w:rFonts w:cs="David" w:hint="cs"/>
          <w:rtl/>
        </w:rPr>
      </w:pPr>
      <w:r w:rsidRPr="00D84787">
        <w:rPr>
          <w:rFonts w:cs="David" w:hint="cs"/>
          <w:rtl/>
        </w:rPr>
        <w:tab/>
        <w:t xml:space="preserve">לא. ממש לא. </w:t>
      </w:r>
    </w:p>
    <w:p w14:paraId="3EABC0D2" w14:textId="77777777" w:rsidR="00D84787" w:rsidRDefault="00D84787" w:rsidP="00D84787">
      <w:pPr>
        <w:bidi/>
        <w:jc w:val="both"/>
        <w:rPr>
          <w:rFonts w:cs="David" w:hint="cs"/>
          <w:u w:val="single"/>
          <w:rtl/>
        </w:rPr>
      </w:pPr>
      <w:r w:rsidRPr="00D84787">
        <w:rPr>
          <w:rFonts w:cs="David"/>
          <w:rtl/>
        </w:rPr>
        <w:br/>
      </w:r>
    </w:p>
    <w:p w14:paraId="5E111A12" w14:textId="77777777" w:rsidR="00D84787" w:rsidRDefault="00D84787" w:rsidP="00D84787">
      <w:pPr>
        <w:bidi/>
        <w:jc w:val="both"/>
        <w:rPr>
          <w:rFonts w:cs="David" w:hint="cs"/>
          <w:u w:val="single"/>
          <w:rtl/>
        </w:rPr>
      </w:pPr>
    </w:p>
    <w:p w14:paraId="5121FFF3"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2064FE32" w14:textId="77777777" w:rsidR="00D84787" w:rsidRPr="00D84787" w:rsidRDefault="00D84787" w:rsidP="00D84787">
      <w:pPr>
        <w:bidi/>
        <w:jc w:val="both"/>
        <w:rPr>
          <w:rFonts w:cs="David" w:hint="cs"/>
          <w:rtl/>
        </w:rPr>
      </w:pPr>
    </w:p>
    <w:p w14:paraId="5D7893BD" w14:textId="77777777" w:rsidR="00D84787" w:rsidRPr="00D84787" w:rsidRDefault="00D84787" w:rsidP="00D84787">
      <w:pPr>
        <w:bidi/>
        <w:jc w:val="both"/>
        <w:rPr>
          <w:rFonts w:cs="David" w:hint="cs"/>
          <w:rtl/>
        </w:rPr>
      </w:pPr>
      <w:r w:rsidRPr="00D84787">
        <w:rPr>
          <w:rFonts w:cs="David" w:hint="cs"/>
          <w:rtl/>
        </w:rPr>
        <w:tab/>
        <w:t xml:space="preserve">בואו נמשיך. </w:t>
      </w:r>
    </w:p>
    <w:p w14:paraId="75C88FC0"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2A3FADA4" w14:textId="77777777" w:rsidR="00D84787" w:rsidRPr="00D84787" w:rsidRDefault="00D84787" w:rsidP="00D84787">
      <w:pPr>
        <w:bidi/>
        <w:jc w:val="both"/>
        <w:rPr>
          <w:rFonts w:cs="David" w:hint="cs"/>
          <w:rtl/>
        </w:rPr>
      </w:pPr>
    </w:p>
    <w:p w14:paraId="67F52DD7" w14:textId="77777777" w:rsidR="00D84787" w:rsidRPr="00D84787" w:rsidRDefault="00D84787" w:rsidP="00D84787">
      <w:pPr>
        <w:bidi/>
        <w:jc w:val="both"/>
        <w:rPr>
          <w:rFonts w:cs="David" w:hint="cs"/>
          <w:rtl/>
        </w:rPr>
      </w:pPr>
      <w:r w:rsidRPr="00D84787">
        <w:rPr>
          <w:rFonts w:cs="David" w:hint="cs"/>
          <w:rtl/>
        </w:rPr>
        <w:tab/>
        <w:t xml:space="preserve">שנייה, לחלק השני אם אפשר. </w:t>
      </w:r>
    </w:p>
    <w:p w14:paraId="43EC72F6"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610329BF" w14:textId="77777777" w:rsidR="00D84787" w:rsidRPr="00D84787" w:rsidRDefault="00D84787" w:rsidP="00D84787">
      <w:pPr>
        <w:bidi/>
        <w:jc w:val="both"/>
        <w:rPr>
          <w:rFonts w:cs="David" w:hint="cs"/>
          <w:rtl/>
        </w:rPr>
      </w:pPr>
    </w:p>
    <w:p w14:paraId="5165712F" w14:textId="77777777" w:rsidR="00D84787" w:rsidRPr="00D84787" w:rsidRDefault="00D84787" w:rsidP="00D84787">
      <w:pPr>
        <w:bidi/>
        <w:jc w:val="both"/>
        <w:rPr>
          <w:rFonts w:cs="David" w:hint="cs"/>
          <w:rtl/>
        </w:rPr>
      </w:pPr>
      <w:r w:rsidRPr="00D84787">
        <w:rPr>
          <w:rFonts w:cs="David" w:hint="cs"/>
          <w:rtl/>
        </w:rPr>
        <w:tab/>
        <w:t xml:space="preserve">ארז, כל עוד שאתה נוגע בדברים רציניים </w:t>
      </w:r>
      <w:r w:rsidRPr="00D84787">
        <w:rPr>
          <w:rFonts w:cs="David"/>
          <w:rtl/>
        </w:rPr>
        <w:t>–</w:t>
      </w:r>
      <w:r w:rsidRPr="00D84787">
        <w:rPr>
          <w:rFonts w:cs="David" w:hint="cs"/>
          <w:rtl/>
        </w:rPr>
        <w:t xml:space="preserve"> אני מוכן לפתור אותם פה. אני רוצה להתקדם עם החוק הזה .</w:t>
      </w:r>
    </w:p>
    <w:p w14:paraId="3BB3E806"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7FD900BF" w14:textId="77777777" w:rsidR="00D84787" w:rsidRPr="00D84787" w:rsidRDefault="00D84787" w:rsidP="00D84787">
      <w:pPr>
        <w:bidi/>
        <w:jc w:val="both"/>
        <w:rPr>
          <w:rFonts w:cs="David" w:hint="cs"/>
          <w:rtl/>
        </w:rPr>
      </w:pPr>
    </w:p>
    <w:p w14:paraId="42FEA608" w14:textId="77777777" w:rsidR="00D84787" w:rsidRPr="00D84787" w:rsidRDefault="00D84787" w:rsidP="00D84787">
      <w:pPr>
        <w:bidi/>
        <w:jc w:val="both"/>
        <w:rPr>
          <w:rFonts w:cs="David" w:hint="cs"/>
          <w:rtl/>
        </w:rPr>
      </w:pPr>
      <w:r w:rsidRPr="00D84787">
        <w:rPr>
          <w:rFonts w:cs="David" w:hint="cs"/>
          <w:rtl/>
        </w:rPr>
        <w:tab/>
        <w:t xml:space="preserve">לגבי התאגיד </w:t>
      </w:r>
      <w:r w:rsidRPr="00D84787">
        <w:rPr>
          <w:rFonts w:cs="David"/>
          <w:rtl/>
        </w:rPr>
        <w:t>–</w:t>
      </w:r>
      <w:r w:rsidRPr="00D84787">
        <w:rPr>
          <w:rFonts w:cs="David" w:hint="cs"/>
          <w:rtl/>
        </w:rPr>
        <w:t xml:space="preserve"> לשכת עורכי-הדין, אני חוזר ואומר. אם באים נציגי השמאים או באים נציגי רואי החשבון, ומבקשים לנגוס בסמכויות של עורכי-דין, וזה במסגרת תפקידם וסמכויותיהם </w:t>
      </w:r>
      <w:r w:rsidRPr="00D84787">
        <w:rPr>
          <w:rFonts w:cs="David"/>
          <w:rtl/>
        </w:rPr>
        <w:t>–</w:t>
      </w:r>
      <w:r w:rsidRPr="00D84787">
        <w:rPr>
          <w:rFonts w:cs="David" w:hint="cs"/>
          <w:rtl/>
        </w:rPr>
        <w:t xml:space="preserve"> וזה עניין כלכלי </w:t>
      </w:r>
      <w:r w:rsidRPr="00D84787">
        <w:rPr>
          <w:rFonts w:cs="David"/>
          <w:rtl/>
        </w:rPr>
        <w:t>–</w:t>
      </w:r>
      <w:r w:rsidRPr="00D84787">
        <w:rPr>
          <w:rFonts w:cs="David" w:hint="cs"/>
          <w:rtl/>
        </w:rPr>
        <w:t xml:space="preserve"> הם מבקשים לייצג לקוח בדבר שעד עכשיו רק עורך-דין ייצג אותו. </w:t>
      </w:r>
    </w:p>
    <w:p w14:paraId="3E346A7B" w14:textId="77777777" w:rsidR="00D84787" w:rsidRPr="00D84787" w:rsidRDefault="00D84787" w:rsidP="00D84787">
      <w:pPr>
        <w:bidi/>
        <w:jc w:val="both"/>
        <w:rPr>
          <w:rFonts w:cs="David" w:hint="cs"/>
          <w:rtl/>
        </w:rPr>
      </w:pPr>
    </w:p>
    <w:p w14:paraId="7BE5C7E6" w14:textId="77777777" w:rsidR="00D84787" w:rsidRPr="00D84787" w:rsidRDefault="00D84787" w:rsidP="00D84787">
      <w:pPr>
        <w:bidi/>
        <w:jc w:val="both"/>
        <w:rPr>
          <w:rFonts w:cs="David" w:hint="cs"/>
          <w:rtl/>
        </w:rPr>
      </w:pPr>
      <w:r w:rsidRPr="00D84787">
        <w:rPr>
          <w:rFonts w:cs="David" w:hint="cs"/>
          <w:rtl/>
        </w:rPr>
        <w:tab/>
        <w:t xml:space="preserve">אז מה אתם עושים על-פי ה"למעט" כאן? אתם אומרים: הם יצטרכו ליפול תחת ההגדרות של השקיפות, אבל עורך-הדין לא, כי זה תחת הסמכויות. </w:t>
      </w:r>
    </w:p>
    <w:p w14:paraId="3932ACE1"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איל ינון:</w:t>
      </w:r>
    </w:p>
    <w:p w14:paraId="681F03FC" w14:textId="77777777" w:rsidR="00D84787" w:rsidRPr="00D84787" w:rsidRDefault="00D84787" w:rsidP="00D84787">
      <w:pPr>
        <w:bidi/>
        <w:jc w:val="both"/>
        <w:rPr>
          <w:rFonts w:cs="David" w:hint="cs"/>
          <w:rtl/>
        </w:rPr>
      </w:pPr>
    </w:p>
    <w:p w14:paraId="08E8C8FF" w14:textId="77777777" w:rsidR="00D84787" w:rsidRPr="00D84787" w:rsidRDefault="00D84787" w:rsidP="00D84787">
      <w:pPr>
        <w:bidi/>
        <w:jc w:val="both"/>
        <w:rPr>
          <w:rFonts w:cs="David" w:hint="cs"/>
          <w:rtl/>
        </w:rPr>
      </w:pPr>
      <w:r w:rsidRPr="00D84787">
        <w:rPr>
          <w:rFonts w:cs="David" w:hint="cs"/>
          <w:rtl/>
        </w:rPr>
        <w:tab/>
        <w:t xml:space="preserve">לרוב זה לא יקרה, כי כתוב: עובד. לרוב, עובדי לשכת עורכי-הדין הם לא אנשים שעושים את הלובינג מהסוג הזה למען האינטרסים הכלכליים של עורכי-הדין, אלא עורכי-הדין עצמם שוכרים לוביסטים או עורכי-דין פרטיים שמופיעים. </w:t>
      </w:r>
    </w:p>
    <w:p w14:paraId="65738812"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1C38058A" w14:textId="77777777" w:rsidR="00D84787" w:rsidRPr="00D84787" w:rsidRDefault="00D84787" w:rsidP="00D84787">
      <w:pPr>
        <w:bidi/>
        <w:jc w:val="both"/>
        <w:rPr>
          <w:rFonts w:cs="David" w:hint="cs"/>
          <w:rtl/>
        </w:rPr>
      </w:pPr>
    </w:p>
    <w:p w14:paraId="2C39414C" w14:textId="77777777" w:rsidR="00D84787" w:rsidRPr="00D84787" w:rsidRDefault="00D84787" w:rsidP="00D84787">
      <w:pPr>
        <w:bidi/>
        <w:jc w:val="both"/>
        <w:rPr>
          <w:rFonts w:cs="David" w:hint="cs"/>
          <w:rtl/>
        </w:rPr>
      </w:pPr>
      <w:r w:rsidRPr="00D84787">
        <w:rPr>
          <w:rFonts w:cs="David" w:hint="cs"/>
          <w:rtl/>
        </w:rPr>
        <w:tab/>
        <w:t xml:space="preserve">תודה, המזכיר. הם ירדו לסוף דעתך. </w:t>
      </w:r>
    </w:p>
    <w:p w14:paraId="2B8AC2FF" w14:textId="77777777" w:rsidR="00D84787" w:rsidRPr="00D84787" w:rsidRDefault="00D84787" w:rsidP="00D84787">
      <w:pPr>
        <w:pStyle w:val="Heading5"/>
        <w:rPr>
          <w:rFonts w:hint="cs"/>
          <w:sz w:val="24"/>
          <w:u w:val="single"/>
          <w:rtl/>
        </w:rPr>
      </w:pPr>
    </w:p>
    <w:p w14:paraId="056787EF" w14:textId="77777777" w:rsidR="00D84787" w:rsidRPr="00D84787" w:rsidRDefault="00D84787" w:rsidP="00D84787">
      <w:pPr>
        <w:pStyle w:val="Heading5"/>
        <w:rPr>
          <w:rFonts w:hint="cs"/>
          <w:sz w:val="24"/>
          <w:u w:val="single"/>
          <w:rtl/>
        </w:rPr>
      </w:pPr>
      <w:r w:rsidRPr="00D84787">
        <w:rPr>
          <w:rFonts w:hint="cs"/>
          <w:sz w:val="24"/>
          <w:u w:val="single"/>
          <w:rtl/>
        </w:rPr>
        <w:t>ארבל אסטרחן:</w:t>
      </w:r>
    </w:p>
    <w:p w14:paraId="6FD68063" w14:textId="77777777" w:rsidR="00D84787" w:rsidRPr="00D84787" w:rsidRDefault="00D84787" w:rsidP="00D84787">
      <w:pPr>
        <w:bidi/>
        <w:jc w:val="both"/>
        <w:rPr>
          <w:rFonts w:cs="David" w:hint="cs"/>
          <w:rtl/>
        </w:rPr>
      </w:pPr>
    </w:p>
    <w:p w14:paraId="13084862" w14:textId="77777777" w:rsidR="00D84787" w:rsidRPr="00D84787" w:rsidRDefault="00D84787" w:rsidP="00D84787">
      <w:pPr>
        <w:bidi/>
        <w:jc w:val="both"/>
        <w:rPr>
          <w:rFonts w:cs="David" w:hint="cs"/>
          <w:rtl/>
        </w:rPr>
      </w:pPr>
      <w:r w:rsidRPr="00D84787">
        <w:rPr>
          <w:rFonts w:cs="David" w:hint="cs"/>
          <w:rtl/>
        </w:rPr>
        <w:tab/>
        <w:t>הרי סוכם לפני כמה דקות להחריג בעצם כל עובד של גוף. כאשר מגיע עובד של גוף, זה לא מצב שהיום הוא מייצג את זה ומחר את זה, וחברי הכנסת לא יודעים בדיוק את מי הוא מייצג.</w:t>
      </w:r>
    </w:p>
    <w:p w14:paraId="3FCD992A"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4D79B7A0" w14:textId="77777777" w:rsidR="00D84787" w:rsidRPr="00D84787" w:rsidRDefault="00D84787" w:rsidP="00D84787">
      <w:pPr>
        <w:bidi/>
        <w:jc w:val="both"/>
        <w:rPr>
          <w:rFonts w:cs="David" w:hint="cs"/>
          <w:rtl/>
        </w:rPr>
      </w:pPr>
    </w:p>
    <w:p w14:paraId="51864705" w14:textId="77777777" w:rsidR="00D84787" w:rsidRPr="00D84787" w:rsidRDefault="00D84787" w:rsidP="00D84787">
      <w:pPr>
        <w:bidi/>
        <w:jc w:val="both"/>
        <w:rPr>
          <w:rFonts w:cs="David" w:hint="cs"/>
          <w:rtl/>
        </w:rPr>
      </w:pPr>
      <w:r w:rsidRPr="00D84787">
        <w:rPr>
          <w:rFonts w:cs="David" w:hint="cs"/>
          <w:rtl/>
        </w:rPr>
        <w:tab/>
        <w:t xml:space="preserve">הוא מייצג רק את הגוף שהוא עובד בו. </w:t>
      </w:r>
    </w:p>
    <w:p w14:paraId="275F791D"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14B60F66" w14:textId="77777777" w:rsidR="00D84787" w:rsidRPr="00D84787" w:rsidRDefault="00D84787" w:rsidP="00D84787">
      <w:pPr>
        <w:bidi/>
        <w:jc w:val="both"/>
        <w:rPr>
          <w:rFonts w:cs="David" w:hint="cs"/>
          <w:rtl/>
        </w:rPr>
      </w:pPr>
    </w:p>
    <w:p w14:paraId="277988EF" w14:textId="77777777" w:rsidR="00D84787" w:rsidRPr="00D84787" w:rsidRDefault="00D84787" w:rsidP="00D84787">
      <w:pPr>
        <w:bidi/>
        <w:jc w:val="both"/>
        <w:rPr>
          <w:rFonts w:cs="David" w:hint="cs"/>
          <w:rtl/>
        </w:rPr>
      </w:pPr>
      <w:r w:rsidRPr="00D84787">
        <w:rPr>
          <w:rFonts w:cs="David" w:hint="cs"/>
          <w:rtl/>
        </w:rPr>
        <w:tab/>
        <w:t>זאת אומרת, עורך-דין שלא עובד בלשכת עורכי-הדין, אבל יבוא מטעמה להילחם בשמאים או ברואי החשבון, הוא יצטרך להכריז על עצמו?</w:t>
      </w:r>
    </w:p>
    <w:p w14:paraId="7C86FA3C"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613ABF97" w14:textId="77777777" w:rsidR="00D84787" w:rsidRPr="00D84787" w:rsidRDefault="00D84787" w:rsidP="00D84787">
      <w:pPr>
        <w:bidi/>
        <w:jc w:val="both"/>
        <w:rPr>
          <w:rFonts w:cs="David" w:hint="cs"/>
          <w:rtl/>
        </w:rPr>
      </w:pPr>
    </w:p>
    <w:p w14:paraId="25D4DDFF" w14:textId="77777777" w:rsidR="00D84787" w:rsidRPr="00D84787" w:rsidRDefault="00D84787" w:rsidP="00D84787">
      <w:pPr>
        <w:bidi/>
        <w:jc w:val="both"/>
        <w:rPr>
          <w:rFonts w:cs="David" w:hint="cs"/>
          <w:rtl/>
        </w:rPr>
      </w:pPr>
      <w:r w:rsidRPr="00D84787">
        <w:rPr>
          <w:rFonts w:cs="David" w:hint="cs"/>
          <w:rtl/>
        </w:rPr>
        <w:tab/>
        <w:t xml:space="preserve">כן. הוא יהיה שדלן </w:t>
      </w:r>
      <w:r w:rsidRPr="00D84787">
        <w:rPr>
          <w:rFonts w:cs="David"/>
          <w:rtl/>
        </w:rPr>
        <w:t>–</w:t>
      </w:r>
      <w:r w:rsidRPr="00D84787">
        <w:rPr>
          <w:rFonts w:cs="David" w:hint="cs"/>
          <w:rtl/>
        </w:rPr>
        <w:t xml:space="preserve"> גם לפי הנוסח הזה, כי גם כרגע כתוב: עובד. </w:t>
      </w:r>
    </w:p>
    <w:p w14:paraId="725546D1"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4C8AAF32" w14:textId="77777777" w:rsidR="00D84787" w:rsidRPr="00D84787" w:rsidRDefault="00D84787" w:rsidP="00D84787">
      <w:pPr>
        <w:bidi/>
        <w:jc w:val="both"/>
        <w:rPr>
          <w:rFonts w:cs="David" w:hint="cs"/>
          <w:rtl/>
        </w:rPr>
      </w:pPr>
    </w:p>
    <w:p w14:paraId="7F6FE0F6" w14:textId="77777777" w:rsidR="00D84787" w:rsidRPr="00D84787" w:rsidRDefault="00D84787" w:rsidP="00D84787">
      <w:pPr>
        <w:bidi/>
        <w:jc w:val="both"/>
        <w:rPr>
          <w:rFonts w:cs="David" w:hint="cs"/>
          <w:rtl/>
        </w:rPr>
      </w:pPr>
      <w:r w:rsidRPr="00D84787">
        <w:rPr>
          <w:rFonts w:cs="David" w:hint="cs"/>
          <w:rtl/>
        </w:rPr>
        <w:tab/>
        <w:t xml:space="preserve">תודה. נמשיך. </w:t>
      </w:r>
    </w:p>
    <w:p w14:paraId="0216285E" w14:textId="77777777" w:rsidR="00D84787" w:rsidRDefault="00D84787" w:rsidP="00D84787">
      <w:pPr>
        <w:bidi/>
        <w:jc w:val="both"/>
        <w:rPr>
          <w:rFonts w:cs="David" w:hint="cs"/>
          <w:u w:val="single"/>
          <w:rtl/>
        </w:rPr>
      </w:pPr>
      <w:r w:rsidRPr="00D84787">
        <w:rPr>
          <w:rFonts w:cs="David"/>
          <w:rtl/>
        </w:rPr>
        <w:br/>
      </w:r>
    </w:p>
    <w:p w14:paraId="27176050" w14:textId="77777777" w:rsidR="00D84787" w:rsidRDefault="00D84787" w:rsidP="00D84787">
      <w:pPr>
        <w:bidi/>
        <w:jc w:val="both"/>
        <w:rPr>
          <w:rFonts w:cs="David" w:hint="cs"/>
          <w:u w:val="single"/>
          <w:rtl/>
        </w:rPr>
      </w:pPr>
    </w:p>
    <w:p w14:paraId="46D69F74" w14:textId="77777777" w:rsidR="00D84787" w:rsidRDefault="00D84787" w:rsidP="00D84787">
      <w:pPr>
        <w:bidi/>
        <w:jc w:val="both"/>
        <w:rPr>
          <w:rFonts w:cs="David" w:hint="cs"/>
          <w:u w:val="single"/>
          <w:rtl/>
        </w:rPr>
      </w:pPr>
    </w:p>
    <w:p w14:paraId="32AFED13" w14:textId="77777777" w:rsidR="00D84787" w:rsidRPr="00D84787" w:rsidRDefault="00D84787" w:rsidP="00D84787">
      <w:pPr>
        <w:bidi/>
        <w:jc w:val="both"/>
        <w:rPr>
          <w:rFonts w:cs="David" w:hint="cs"/>
          <w:rtl/>
        </w:rPr>
      </w:pPr>
      <w:r w:rsidRPr="00D84787">
        <w:rPr>
          <w:rFonts w:cs="David" w:hint="cs"/>
          <w:u w:val="single"/>
          <w:rtl/>
        </w:rPr>
        <w:t>איל ינון:</w:t>
      </w:r>
    </w:p>
    <w:p w14:paraId="2226B3C4" w14:textId="77777777" w:rsidR="00D84787" w:rsidRPr="00D84787" w:rsidRDefault="00D84787" w:rsidP="00D84787">
      <w:pPr>
        <w:bidi/>
        <w:jc w:val="both"/>
        <w:rPr>
          <w:rFonts w:cs="David" w:hint="cs"/>
          <w:rtl/>
        </w:rPr>
      </w:pPr>
    </w:p>
    <w:p w14:paraId="41CB3314" w14:textId="77777777" w:rsidR="00D84787" w:rsidRPr="00D84787" w:rsidRDefault="00D84787" w:rsidP="00D84787">
      <w:pPr>
        <w:bidi/>
        <w:jc w:val="both"/>
        <w:rPr>
          <w:rFonts w:cs="David" w:hint="cs"/>
          <w:rtl/>
        </w:rPr>
      </w:pPr>
      <w:r w:rsidRPr="00D84787">
        <w:rPr>
          <w:rFonts w:cs="David" w:hint="cs"/>
          <w:rtl/>
        </w:rPr>
        <w:tab/>
        <w:t xml:space="preserve">חבר הכנסת סער, אתה רוצה להחריג את עובדי המוסדות הלאומיים </w:t>
      </w:r>
      <w:r w:rsidRPr="00D84787">
        <w:rPr>
          <w:rFonts w:cs="David"/>
          <w:rtl/>
        </w:rPr>
        <w:t>–</w:t>
      </w:r>
      <w:r w:rsidRPr="00D84787">
        <w:rPr>
          <w:rFonts w:cs="David" w:hint="cs"/>
          <w:rtl/>
        </w:rPr>
        <w:t xml:space="preserve"> קרן היסוד, קק"ל?</w:t>
      </w:r>
    </w:p>
    <w:p w14:paraId="2B736E0B"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0651656E" w14:textId="77777777" w:rsidR="00D84787" w:rsidRPr="00D84787" w:rsidRDefault="00D84787" w:rsidP="00D84787">
      <w:pPr>
        <w:bidi/>
        <w:jc w:val="both"/>
        <w:rPr>
          <w:rFonts w:cs="David" w:hint="cs"/>
          <w:u w:val="single"/>
          <w:rtl/>
        </w:rPr>
      </w:pPr>
    </w:p>
    <w:p w14:paraId="7BACE0BC" w14:textId="77777777" w:rsidR="00D84787" w:rsidRPr="00D84787" w:rsidRDefault="00D84787" w:rsidP="00D84787">
      <w:pPr>
        <w:bidi/>
        <w:jc w:val="both"/>
        <w:rPr>
          <w:rFonts w:cs="David" w:hint="cs"/>
          <w:rtl/>
        </w:rPr>
      </w:pPr>
      <w:r w:rsidRPr="00D84787">
        <w:rPr>
          <w:rFonts w:cs="David" w:hint="cs"/>
          <w:rtl/>
        </w:rPr>
        <w:tab/>
        <w:t xml:space="preserve"> אני מסכים.</w:t>
      </w:r>
    </w:p>
    <w:p w14:paraId="323679D8"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6EED1C85" w14:textId="77777777" w:rsidR="00D84787" w:rsidRPr="00D84787" w:rsidRDefault="00D84787" w:rsidP="00D84787">
      <w:pPr>
        <w:pStyle w:val="Heading5"/>
        <w:rPr>
          <w:rFonts w:hint="cs"/>
          <w:sz w:val="24"/>
          <w:rtl/>
        </w:rPr>
      </w:pPr>
    </w:p>
    <w:p w14:paraId="196C1E58" w14:textId="77777777" w:rsidR="00D84787" w:rsidRPr="00D84787" w:rsidRDefault="00D84787" w:rsidP="00D84787">
      <w:pPr>
        <w:bidi/>
        <w:jc w:val="both"/>
        <w:rPr>
          <w:rFonts w:cs="David" w:hint="cs"/>
          <w:rtl/>
        </w:rPr>
      </w:pPr>
      <w:r w:rsidRPr="00D84787">
        <w:rPr>
          <w:rFonts w:cs="David" w:hint="cs"/>
          <w:rtl/>
        </w:rPr>
        <w:tab/>
        <w:t xml:space="preserve"> להחריג.</w:t>
      </w:r>
    </w:p>
    <w:p w14:paraId="63D4CB8A"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75916876" w14:textId="77777777" w:rsidR="00D84787" w:rsidRPr="00D84787" w:rsidRDefault="00D84787" w:rsidP="00D84787">
      <w:pPr>
        <w:bidi/>
        <w:jc w:val="both"/>
        <w:rPr>
          <w:rFonts w:cs="David" w:hint="cs"/>
          <w:rtl/>
        </w:rPr>
      </w:pPr>
    </w:p>
    <w:p w14:paraId="66617651" w14:textId="77777777" w:rsidR="00D84787" w:rsidRPr="00D84787" w:rsidRDefault="00D84787" w:rsidP="00D84787">
      <w:pPr>
        <w:bidi/>
        <w:jc w:val="both"/>
        <w:rPr>
          <w:rFonts w:cs="David" w:hint="cs"/>
          <w:rtl/>
        </w:rPr>
      </w:pPr>
      <w:r w:rsidRPr="00D84787">
        <w:rPr>
          <w:rFonts w:cs="David" w:hint="cs"/>
          <w:rtl/>
        </w:rPr>
        <w:tab/>
        <w:t xml:space="preserve">בעצם אנחנו כותבים עובד, יכול להיות שזה יכול להחליף את שתי החלופות האלה </w:t>
      </w:r>
      <w:r w:rsidRPr="00D84787">
        <w:rPr>
          <w:rFonts w:cs="David"/>
          <w:rtl/>
        </w:rPr>
        <w:t>–</w:t>
      </w:r>
      <w:r w:rsidRPr="00D84787">
        <w:rPr>
          <w:rFonts w:cs="David" w:hint="cs"/>
          <w:rtl/>
        </w:rPr>
        <w:t xml:space="preserve"> אם זה תמיד עובד של גוף. </w:t>
      </w:r>
    </w:p>
    <w:p w14:paraId="44050094"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0EF410F9" w14:textId="77777777" w:rsidR="00D84787" w:rsidRPr="00D84787" w:rsidRDefault="00D84787" w:rsidP="00D84787">
      <w:pPr>
        <w:bidi/>
        <w:jc w:val="both"/>
        <w:rPr>
          <w:rFonts w:cs="David" w:hint="cs"/>
          <w:rtl/>
        </w:rPr>
      </w:pPr>
    </w:p>
    <w:p w14:paraId="443BE6D1" w14:textId="77777777" w:rsidR="00D84787" w:rsidRPr="00D84787" w:rsidRDefault="00D84787" w:rsidP="00D84787">
      <w:pPr>
        <w:bidi/>
        <w:jc w:val="both"/>
        <w:rPr>
          <w:rFonts w:cs="David" w:hint="cs"/>
          <w:rtl/>
        </w:rPr>
      </w:pPr>
      <w:r w:rsidRPr="00D84787">
        <w:rPr>
          <w:rFonts w:cs="David" w:hint="cs"/>
          <w:rtl/>
        </w:rPr>
        <w:tab/>
        <w:t>איזה? של המוסדות הלאומיים?</w:t>
      </w:r>
    </w:p>
    <w:p w14:paraId="4912A8E8"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6BE6A2F9" w14:textId="77777777" w:rsidR="00D84787" w:rsidRPr="00D84787" w:rsidRDefault="00D84787" w:rsidP="00D84787">
      <w:pPr>
        <w:bidi/>
        <w:jc w:val="both"/>
        <w:rPr>
          <w:rFonts w:cs="David" w:hint="cs"/>
          <w:u w:val="single"/>
          <w:rtl/>
        </w:rPr>
      </w:pPr>
    </w:p>
    <w:p w14:paraId="0A070A5E" w14:textId="77777777" w:rsidR="00D84787" w:rsidRPr="00D84787" w:rsidRDefault="00D84787" w:rsidP="00D84787">
      <w:pPr>
        <w:bidi/>
        <w:jc w:val="both"/>
        <w:rPr>
          <w:rFonts w:cs="David" w:hint="cs"/>
          <w:rtl/>
        </w:rPr>
      </w:pPr>
      <w:r w:rsidRPr="00D84787">
        <w:rPr>
          <w:rFonts w:cs="David" w:hint="cs"/>
          <w:rtl/>
        </w:rPr>
        <w:tab/>
        <w:t xml:space="preserve"> אני חושב שיש טעם רב במה שאומרת היועצת המשפטית, שעובד של אורגן איננו יכול להיות שדלן. הוא לא יכול להיות - -</w:t>
      </w:r>
    </w:p>
    <w:p w14:paraId="4B257ECE"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787E89B0" w14:textId="77777777" w:rsidR="00D84787" w:rsidRPr="00D84787" w:rsidRDefault="00D84787" w:rsidP="00D84787">
      <w:pPr>
        <w:bidi/>
        <w:jc w:val="both"/>
        <w:rPr>
          <w:rFonts w:cs="David" w:hint="cs"/>
          <w:rtl/>
        </w:rPr>
      </w:pPr>
    </w:p>
    <w:p w14:paraId="29751183" w14:textId="77777777" w:rsidR="00D84787" w:rsidRPr="00D84787" w:rsidRDefault="00D84787" w:rsidP="00D84787">
      <w:pPr>
        <w:bidi/>
        <w:jc w:val="both"/>
        <w:rPr>
          <w:rFonts w:cs="David" w:hint="cs"/>
          <w:rtl/>
        </w:rPr>
      </w:pPr>
      <w:r w:rsidRPr="00D84787">
        <w:rPr>
          <w:rFonts w:cs="David" w:hint="cs"/>
          <w:rtl/>
        </w:rPr>
        <w:tab/>
        <w:t xml:space="preserve">בעקבות מה שאתה אמרת. </w:t>
      </w:r>
    </w:p>
    <w:p w14:paraId="0B2D89B6"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6D08CAA7" w14:textId="77777777" w:rsidR="00D84787" w:rsidRPr="00D84787" w:rsidRDefault="00D84787" w:rsidP="00D84787">
      <w:pPr>
        <w:bidi/>
        <w:jc w:val="both"/>
        <w:rPr>
          <w:rFonts w:cs="David" w:hint="cs"/>
          <w:u w:val="single"/>
          <w:rtl/>
        </w:rPr>
      </w:pPr>
    </w:p>
    <w:p w14:paraId="05536A13" w14:textId="77777777" w:rsidR="00D84787" w:rsidRPr="00D84787" w:rsidRDefault="00D84787" w:rsidP="00D84787">
      <w:pPr>
        <w:bidi/>
        <w:jc w:val="both"/>
        <w:rPr>
          <w:rFonts w:cs="David" w:hint="cs"/>
          <w:rtl/>
        </w:rPr>
      </w:pPr>
      <w:r w:rsidRPr="00D84787">
        <w:rPr>
          <w:rFonts w:cs="David" w:hint="cs"/>
          <w:rtl/>
        </w:rPr>
        <w:tab/>
        <w:t xml:space="preserve">- - ואז כל הדברים הללו, שהם כאילו מובנים מאליהם </w:t>
      </w:r>
      <w:r w:rsidRPr="00D84787">
        <w:rPr>
          <w:rFonts w:cs="David"/>
          <w:rtl/>
        </w:rPr>
        <w:t>–</w:t>
      </w:r>
      <w:r w:rsidRPr="00D84787">
        <w:rPr>
          <w:rFonts w:cs="David" w:hint="cs"/>
          <w:rtl/>
        </w:rPr>
        <w:t xml:space="preserve"> אם קיבלנו את העיקרון שאנחנו לא מחילים על עובדים של האורגנים </w:t>
      </w:r>
      <w:r w:rsidRPr="00D84787">
        <w:rPr>
          <w:rFonts w:cs="David"/>
          <w:rtl/>
        </w:rPr>
        <w:t>–</w:t>
      </w:r>
      <w:r w:rsidRPr="00D84787">
        <w:rPr>
          <w:rFonts w:cs="David" w:hint="cs"/>
          <w:rtl/>
        </w:rPr>
        <w:t xml:space="preserve"> אז לא צריך בכלל להיכנס למסגרת הזאת. </w:t>
      </w:r>
    </w:p>
    <w:p w14:paraId="6C1902B0" w14:textId="77777777" w:rsidR="00D84787" w:rsidRPr="00D84787" w:rsidRDefault="00D84787" w:rsidP="00D84787">
      <w:pPr>
        <w:bidi/>
        <w:jc w:val="both"/>
        <w:rPr>
          <w:rFonts w:cs="David" w:hint="cs"/>
          <w:u w:val="single"/>
          <w:rtl/>
        </w:rPr>
      </w:pPr>
      <w:r w:rsidRPr="00D84787">
        <w:rPr>
          <w:rFonts w:cs="David"/>
          <w:rtl/>
        </w:rPr>
        <w:br/>
      </w:r>
    </w:p>
    <w:p w14:paraId="16890516"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2194ED3E" w14:textId="77777777" w:rsidR="00D84787" w:rsidRPr="00D84787" w:rsidRDefault="00D84787" w:rsidP="00D84787">
      <w:pPr>
        <w:bidi/>
        <w:jc w:val="both"/>
        <w:rPr>
          <w:rFonts w:cs="David" w:hint="cs"/>
          <w:rtl/>
        </w:rPr>
      </w:pPr>
    </w:p>
    <w:p w14:paraId="695E2B9A" w14:textId="77777777" w:rsidR="00D84787" w:rsidRPr="00D84787" w:rsidRDefault="00D84787" w:rsidP="00D84787">
      <w:pPr>
        <w:bidi/>
        <w:jc w:val="both"/>
        <w:rPr>
          <w:rFonts w:cs="David" w:hint="cs"/>
          <w:rtl/>
        </w:rPr>
      </w:pPr>
      <w:r w:rsidRPr="00D84787">
        <w:rPr>
          <w:rFonts w:cs="David" w:hint="cs"/>
          <w:rtl/>
        </w:rPr>
        <w:tab/>
        <w:t xml:space="preserve">רבותי, ככל שנפשט את הצעת החוק </w:t>
      </w:r>
      <w:r w:rsidRPr="00D84787">
        <w:rPr>
          <w:rFonts w:cs="David"/>
          <w:rtl/>
        </w:rPr>
        <w:t>–</w:t>
      </w:r>
      <w:r w:rsidRPr="00D84787">
        <w:rPr>
          <w:rFonts w:cs="David" w:hint="cs"/>
          <w:rtl/>
        </w:rPr>
        <w:t xml:space="preserve"> טוב יהיה. אם אתם רוצים, אפשר בדקדוקי עניות כאלה ואחרים "לתקוע" את הצעת החוק הזאת עוד פגרה. </w:t>
      </w:r>
    </w:p>
    <w:p w14:paraId="5CBBA91B"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26535BCF" w14:textId="77777777" w:rsidR="00D84787" w:rsidRPr="00D84787" w:rsidRDefault="00D84787" w:rsidP="00D84787">
      <w:pPr>
        <w:bidi/>
        <w:jc w:val="both"/>
        <w:rPr>
          <w:rFonts w:cs="David" w:hint="cs"/>
          <w:rtl/>
        </w:rPr>
      </w:pPr>
    </w:p>
    <w:p w14:paraId="66F5D65C" w14:textId="77777777" w:rsidR="00D84787" w:rsidRPr="00D84787" w:rsidRDefault="00D84787" w:rsidP="00D84787">
      <w:pPr>
        <w:bidi/>
        <w:jc w:val="both"/>
        <w:rPr>
          <w:rFonts w:cs="David" w:hint="cs"/>
          <w:rtl/>
        </w:rPr>
      </w:pPr>
      <w:r w:rsidRPr="00D84787">
        <w:rPr>
          <w:rFonts w:cs="David" w:hint="cs"/>
          <w:rtl/>
        </w:rPr>
        <w:tab/>
        <w:t xml:space="preserve">אני אכין נוסח יותר משוכלל, ונראה אותו. </w:t>
      </w:r>
    </w:p>
    <w:p w14:paraId="002D702D"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6A351F46" w14:textId="77777777" w:rsidR="00D84787" w:rsidRPr="00D84787" w:rsidRDefault="00D84787" w:rsidP="00D84787">
      <w:pPr>
        <w:bidi/>
        <w:jc w:val="both"/>
        <w:rPr>
          <w:rFonts w:cs="David" w:hint="cs"/>
          <w:rtl/>
        </w:rPr>
      </w:pPr>
    </w:p>
    <w:p w14:paraId="12FDB1BA" w14:textId="77777777" w:rsidR="00D84787" w:rsidRPr="00D84787" w:rsidRDefault="00D84787" w:rsidP="00D84787">
      <w:pPr>
        <w:bidi/>
        <w:jc w:val="both"/>
        <w:rPr>
          <w:rFonts w:cs="David" w:hint="cs"/>
          <w:rtl/>
        </w:rPr>
      </w:pPr>
      <w:r w:rsidRPr="00D84787">
        <w:rPr>
          <w:rFonts w:cs="David" w:hint="cs"/>
          <w:rtl/>
        </w:rPr>
        <w:tab/>
        <w:t xml:space="preserve"> יש משהו שאני לא מבינה. אם יש ארגונים שמעסיקים שדלן </w:t>
      </w:r>
      <w:r w:rsidRPr="00D84787">
        <w:rPr>
          <w:rFonts w:cs="David"/>
        </w:rPr>
        <w:t>built in</w:t>
      </w:r>
      <w:r w:rsidRPr="00D84787">
        <w:rPr>
          <w:rFonts w:cs="David" w:hint="cs"/>
          <w:rtl/>
        </w:rPr>
        <w:t xml:space="preserve">, זאת אומרת שהוא עובד אצלם בתוך הארגון, ויש ארגונים שלא מעסיקים מישהו בתוך הארגון. </w:t>
      </w:r>
    </w:p>
    <w:p w14:paraId="2997E0A6" w14:textId="77777777" w:rsidR="00D84787" w:rsidRDefault="00D84787" w:rsidP="00D84787">
      <w:pPr>
        <w:bidi/>
        <w:jc w:val="both"/>
        <w:rPr>
          <w:rFonts w:cs="David" w:hint="cs"/>
          <w:rtl/>
        </w:rPr>
      </w:pPr>
    </w:p>
    <w:p w14:paraId="4291FCFF" w14:textId="77777777" w:rsidR="00D84787" w:rsidRDefault="00D84787" w:rsidP="00D84787">
      <w:pPr>
        <w:bidi/>
        <w:jc w:val="both"/>
        <w:rPr>
          <w:rFonts w:cs="David" w:hint="cs"/>
          <w:rtl/>
        </w:rPr>
      </w:pPr>
    </w:p>
    <w:p w14:paraId="75A3A16B" w14:textId="77777777" w:rsidR="00D84787" w:rsidRDefault="00D84787" w:rsidP="00D84787">
      <w:pPr>
        <w:bidi/>
        <w:jc w:val="both"/>
        <w:rPr>
          <w:rFonts w:cs="David" w:hint="cs"/>
          <w:rtl/>
        </w:rPr>
      </w:pPr>
    </w:p>
    <w:p w14:paraId="21747D75" w14:textId="77777777" w:rsidR="00D84787" w:rsidRDefault="00D84787" w:rsidP="00D84787">
      <w:pPr>
        <w:bidi/>
        <w:jc w:val="both"/>
        <w:rPr>
          <w:rFonts w:cs="David" w:hint="cs"/>
          <w:rtl/>
        </w:rPr>
      </w:pPr>
    </w:p>
    <w:p w14:paraId="0CFDC773"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7ED9475D" w14:textId="77777777" w:rsidR="00D84787" w:rsidRPr="00D84787" w:rsidRDefault="00D84787" w:rsidP="00D84787">
      <w:pPr>
        <w:bidi/>
        <w:jc w:val="both"/>
        <w:rPr>
          <w:rFonts w:cs="David" w:hint="cs"/>
          <w:rtl/>
        </w:rPr>
      </w:pPr>
    </w:p>
    <w:p w14:paraId="7093AAA7" w14:textId="77777777" w:rsidR="00D84787" w:rsidRPr="00D84787" w:rsidRDefault="00D84787" w:rsidP="00D84787">
      <w:pPr>
        <w:bidi/>
        <w:jc w:val="both"/>
        <w:rPr>
          <w:rFonts w:cs="David" w:hint="cs"/>
          <w:rtl/>
        </w:rPr>
      </w:pPr>
      <w:r w:rsidRPr="00D84787">
        <w:rPr>
          <w:rFonts w:cs="David" w:hint="cs"/>
          <w:rtl/>
        </w:rPr>
        <w:tab/>
        <w:t>הוא עובד אינטגרלי של הארגון?</w:t>
      </w:r>
    </w:p>
    <w:p w14:paraId="6C06A9D9"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56AEDA4C" w14:textId="77777777" w:rsidR="00D84787" w:rsidRPr="00D84787" w:rsidRDefault="00D84787" w:rsidP="00D84787">
      <w:pPr>
        <w:bidi/>
        <w:jc w:val="both"/>
        <w:rPr>
          <w:rFonts w:cs="David" w:hint="cs"/>
          <w:rtl/>
        </w:rPr>
      </w:pPr>
    </w:p>
    <w:p w14:paraId="0CF9882E" w14:textId="77777777" w:rsidR="00D84787" w:rsidRPr="00D84787" w:rsidRDefault="00D84787" w:rsidP="00D84787">
      <w:pPr>
        <w:bidi/>
        <w:jc w:val="both"/>
        <w:rPr>
          <w:rFonts w:cs="David" w:hint="cs"/>
          <w:rtl/>
        </w:rPr>
      </w:pPr>
      <w:r w:rsidRPr="00D84787">
        <w:rPr>
          <w:rFonts w:cs="David" w:hint="cs"/>
          <w:rtl/>
        </w:rPr>
        <w:tab/>
        <w:t xml:space="preserve"> כן .</w:t>
      </w:r>
    </w:p>
    <w:p w14:paraId="5BE9F5C5"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איל ינון:</w:t>
      </w:r>
    </w:p>
    <w:p w14:paraId="39867516" w14:textId="77777777" w:rsidR="00D84787" w:rsidRPr="00D84787" w:rsidRDefault="00D84787" w:rsidP="00D84787">
      <w:pPr>
        <w:bidi/>
        <w:jc w:val="both"/>
        <w:rPr>
          <w:rFonts w:cs="David" w:hint="cs"/>
          <w:rtl/>
        </w:rPr>
      </w:pPr>
    </w:p>
    <w:p w14:paraId="7646A3C2" w14:textId="77777777" w:rsidR="00D84787" w:rsidRPr="00D84787" w:rsidRDefault="00D84787" w:rsidP="00D84787">
      <w:pPr>
        <w:bidi/>
        <w:jc w:val="both"/>
        <w:rPr>
          <w:rFonts w:cs="David" w:hint="cs"/>
          <w:rtl/>
        </w:rPr>
      </w:pPr>
      <w:r w:rsidRPr="00D84787">
        <w:rPr>
          <w:rFonts w:cs="David" w:hint="cs"/>
          <w:rtl/>
        </w:rPr>
        <w:tab/>
        <w:t xml:space="preserve">אז אין בעיה של הרציונל שעליו החוק. אין את בעיית השקיפות כי לא משנה איך מגדירים אותו. אם הוא עובד של הגוף, אז כולם יודעים שהוא מייצג את הגוף הזה, אבל אם הוא שדלן ששייך לחברת שדלנים, את לא יודעת את מי הם מייצגים. </w:t>
      </w:r>
    </w:p>
    <w:p w14:paraId="0F05305B"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זהבה גלאון:</w:t>
      </w:r>
    </w:p>
    <w:p w14:paraId="551CD5AB" w14:textId="77777777" w:rsidR="00D84787" w:rsidRPr="00D84787" w:rsidRDefault="00D84787" w:rsidP="00D84787">
      <w:pPr>
        <w:bidi/>
        <w:jc w:val="both"/>
        <w:rPr>
          <w:rFonts w:cs="David" w:hint="cs"/>
          <w:rtl/>
        </w:rPr>
      </w:pPr>
    </w:p>
    <w:p w14:paraId="4E3DED51" w14:textId="77777777" w:rsidR="00D84787" w:rsidRPr="00D84787" w:rsidRDefault="00D84787" w:rsidP="00D84787">
      <w:pPr>
        <w:bidi/>
        <w:jc w:val="both"/>
        <w:rPr>
          <w:rFonts w:cs="David" w:hint="cs"/>
          <w:rtl/>
        </w:rPr>
      </w:pPr>
      <w:r w:rsidRPr="00D84787">
        <w:rPr>
          <w:rFonts w:cs="David" w:hint="cs"/>
          <w:rtl/>
        </w:rPr>
        <w:tab/>
        <w:t xml:space="preserve"> קודם כול, אני תומכת בכל מה שהחוק מנסה להגיד </w:t>
      </w:r>
      <w:r w:rsidRPr="00D84787">
        <w:rPr>
          <w:rFonts w:cs="David"/>
          <w:rtl/>
        </w:rPr>
        <w:t>–</w:t>
      </w:r>
      <w:r w:rsidRPr="00D84787">
        <w:rPr>
          <w:rFonts w:cs="David" w:hint="cs"/>
          <w:rtl/>
        </w:rPr>
        <w:t xml:space="preserve"> אני תומכת בזה ואני אצביע בעד זה. השאלה שלי רק לצורכי הפרקטיות. </w:t>
      </w:r>
    </w:p>
    <w:p w14:paraId="38C6215B" w14:textId="77777777" w:rsidR="00D84787" w:rsidRPr="00D84787" w:rsidRDefault="00D84787" w:rsidP="00D84787">
      <w:pPr>
        <w:bidi/>
        <w:jc w:val="both"/>
        <w:rPr>
          <w:rFonts w:cs="David" w:hint="cs"/>
          <w:rtl/>
        </w:rPr>
      </w:pPr>
    </w:p>
    <w:p w14:paraId="23FA6D3D" w14:textId="77777777" w:rsidR="00D84787" w:rsidRPr="00D84787" w:rsidRDefault="00D84787" w:rsidP="00D84787">
      <w:pPr>
        <w:bidi/>
        <w:jc w:val="both"/>
        <w:rPr>
          <w:rFonts w:cs="David" w:hint="cs"/>
          <w:rtl/>
        </w:rPr>
      </w:pPr>
      <w:r w:rsidRPr="00D84787">
        <w:rPr>
          <w:rFonts w:cs="David" w:hint="cs"/>
          <w:rtl/>
        </w:rPr>
        <w:tab/>
        <w:t xml:space="preserve">חברה כלכלית מסוימת שוכרת חברת שדלנות, והם באים כאן לכנסת ומנסים לקדם עניינים. אם החברה הזאת לא היתה שוכרת חברת שדלנות, ויש אצלה אדם שעובד, זה התפקיד שלו. כמו שיש לה דובר, יש לה גם שדלן, לכל דבר ועניין. </w:t>
      </w:r>
    </w:p>
    <w:p w14:paraId="593D7415"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איל ינון:</w:t>
      </w:r>
    </w:p>
    <w:p w14:paraId="259B28F1" w14:textId="77777777" w:rsidR="00D84787" w:rsidRPr="00D84787" w:rsidRDefault="00D84787" w:rsidP="00D84787">
      <w:pPr>
        <w:bidi/>
        <w:jc w:val="both"/>
        <w:rPr>
          <w:rFonts w:cs="David" w:hint="cs"/>
          <w:rtl/>
        </w:rPr>
      </w:pPr>
    </w:p>
    <w:p w14:paraId="4C7E5AD3" w14:textId="77777777" w:rsidR="00D84787" w:rsidRPr="00D84787" w:rsidRDefault="00D84787" w:rsidP="00D84787">
      <w:pPr>
        <w:bidi/>
        <w:jc w:val="both"/>
        <w:rPr>
          <w:rFonts w:cs="David" w:hint="cs"/>
          <w:rtl/>
        </w:rPr>
      </w:pPr>
      <w:r w:rsidRPr="00D84787">
        <w:rPr>
          <w:rFonts w:cs="David" w:hint="cs"/>
          <w:rtl/>
        </w:rPr>
        <w:tab/>
        <w:t>זה לא חל עליו, כי הוא עובד של התאגיד.</w:t>
      </w:r>
    </w:p>
    <w:p w14:paraId="266F301D"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12958BC0" w14:textId="77777777" w:rsidR="00D84787" w:rsidRPr="00D84787" w:rsidRDefault="00D84787" w:rsidP="00D84787">
      <w:pPr>
        <w:bidi/>
        <w:jc w:val="both"/>
        <w:rPr>
          <w:rFonts w:cs="David" w:hint="cs"/>
          <w:rtl/>
        </w:rPr>
      </w:pPr>
    </w:p>
    <w:p w14:paraId="0E1EF59B" w14:textId="77777777" w:rsidR="00D84787" w:rsidRPr="00D84787" w:rsidRDefault="00D84787" w:rsidP="00D84787">
      <w:pPr>
        <w:bidi/>
        <w:jc w:val="both"/>
        <w:rPr>
          <w:rFonts w:cs="David" w:hint="cs"/>
          <w:rtl/>
        </w:rPr>
      </w:pPr>
      <w:r w:rsidRPr="00D84787">
        <w:rPr>
          <w:rFonts w:cs="David" w:hint="cs"/>
          <w:rtl/>
        </w:rPr>
        <w:tab/>
        <w:t xml:space="preserve">כך סוכם כעת. </w:t>
      </w:r>
    </w:p>
    <w:p w14:paraId="54C0FF45"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0B0DCA3E" w14:textId="77777777" w:rsidR="00D84787" w:rsidRPr="00D84787" w:rsidRDefault="00D84787" w:rsidP="00D84787">
      <w:pPr>
        <w:pStyle w:val="Heading5"/>
        <w:rPr>
          <w:rFonts w:hint="cs"/>
          <w:sz w:val="24"/>
          <w:rtl/>
        </w:rPr>
      </w:pPr>
    </w:p>
    <w:p w14:paraId="2B146DA3" w14:textId="77777777" w:rsidR="00D84787" w:rsidRPr="00D84787" w:rsidRDefault="00D84787" w:rsidP="00D84787">
      <w:pPr>
        <w:bidi/>
        <w:jc w:val="both"/>
        <w:rPr>
          <w:rFonts w:cs="David" w:hint="cs"/>
          <w:rtl/>
        </w:rPr>
      </w:pPr>
      <w:r w:rsidRPr="00D84787">
        <w:rPr>
          <w:rFonts w:cs="David" w:hint="cs"/>
          <w:rtl/>
        </w:rPr>
        <w:tab/>
        <w:t xml:space="preserve"> כרגע גמרנו דיון ארוך על כך. </w:t>
      </w:r>
    </w:p>
    <w:p w14:paraId="49BEDA22"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39C334FA" w14:textId="77777777" w:rsidR="00D84787" w:rsidRPr="00D84787" w:rsidRDefault="00D84787" w:rsidP="00D84787">
      <w:pPr>
        <w:bidi/>
        <w:jc w:val="both"/>
        <w:rPr>
          <w:rFonts w:cs="David" w:hint="cs"/>
          <w:rtl/>
        </w:rPr>
      </w:pPr>
    </w:p>
    <w:p w14:paraId="10D42082" w14:textId="77777777" w:rsidR="00D84787" w:rsidRPr="00D84787" w:rsidRDefault="00D84787" w:rsidP="00D84787">
      <w:pPr>
        <w:bidi/>
        <w:jc w:val="both"/>
        <w:rPr>
          <w:rFonts w:cs="David" w:hint="cs"/>
          <w:rtl/>
        </w:rPr>
      </w:pPr>
      <w:r w:rsidRPr="00D84787">
        <w:rPr>
          <w:rFonts w:cs="David" w:hint="cs"/>
          <w:rtl/>
        </w:rPr>
        <w:tab/>
        <w:t xml:space="preserve">זה דומה בדיוק לאותו סמנכ"ל רגולציה. </w:t>
      </w:r>
    </w:p>
    <w:p w14:paraId="34EFCBDB"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6E6C65F9" w14:textId="77777777" w:rsidR="00D84787" w:rsidRPr="00D84787" w:rsidRDefault="00D84787" w:rsidP="00D84787">
      <w:pPr>
        <w:pStyle w:val="Heading5"/>
        <w:rPr>
          <w:rFonts w:hint="cs"/>
          <w:sz w:val="24"/>
          <w:rtl/>
        </w:rPr>
      </w:pPr>
    </w:p>
    <w:p w14:paraId="4F91045B" w14:textId="77777777" w:rsidR="00D84787" w:rsidRPr="00D84787" w:rsidRDefault="00D84787" w:rsidP="00D84787">
      <w:pPr>
        <w:bidi/>
        <w:jc w:val="both"/>
        <w:rPr>
          <w:rFonts w:cs="David" w:hint="cs"/>
          <w:rtl/>
        </w:rPr>
      </w:pPr>
      <w:r w:rsidRPr="00D84787">
        <w:rPr>
          <w:rFonts w:cs="David" w:hint="cs"/>
          <w:rtl/>
        </w:rPr>
        <w:tab/>
        <w:t xml:space="preserve"> אנחנו חייבים לתחם את זה איפה שהוא, אחרת לא נצא מזה. </w:t>
      </w:r>
    </w:p>
    <w:p w14:paraId="0960FD7D"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68E9637F" w14:textId="77777777" w:rsidR="00D84787" w:rsidRPr="00D84787" w:rsidRDefault="00D84787" w:rsidP="00D84787">
      <w:pPr>
        <w:bidi/>
        <w:jc w:val="both"/>
        <w:rPr>
          <w:rFonts w:cs="David" w:hint="cs"/>
          <w:rtl/>
        </w:rPr>
      </w:pPr>
    </w:p>
    <w:p w14:paraId="5C9AFD17" w14:textId="77777777" w:rsidR="00D84787" w:rsidRPr="00D84787" w:rsidRDefault="00D84787" w:rsidP="00D84787">
      <w:pPr>
        <w:bidi/>
        <w:jc w:val="both"/>
        <w:rPr>
          <w:rFonts w:cs="David" w:hint="cs"/>
          <w:rtl/>
        </w:rPr>
      </w:pPr>
      <w:r w:rsidRPr="00D84787">
        <w:rPr>
          <w:rFonts w:cs="David" w:hint="cs"/>
          <w:rtl/>
        </w:rPr>
        <w:tab/>
        <w:t xml:space="preserve">יש כאן הצעה שלי, בעקבות הערה של לשכת עורכי-הדין באחד הדיונים הקודמים </w:t>
      </w:r>
      <w:r w:rsidRPr="00D84787">
        <w:rPr>
          <w:rFonts w:cs="David"/>
          <w:rtl/>
        </w:rPr>
        <w:t>–</w:t>
      </w:r>
      <w:r w:rsidRPr="00D84787">
        <w:rPr>
          <w:rFonts w:cs="David" w:hint="cs"/>
          <w:rtl/>
        </w:rPr>
        <w:t xml:space="preserve"> להחריג. יש דיונים בכנסת, כמו דיוני חסינות, אתיקה, שבהם חבר כנסת או נושא משרה אחר </w:t>
      </w:r>
      <w:r w:rsidRPr="00D84787">
        <w:rPr>
          <w:rFonts w:cs="David"/>
          <w:rtl/>
        </w:rPr>
        <w:t>–</w:t>
      </w:r>
      <w:r w:rsidRPr="00D84787">
        <w:rPr>
          <w:rFonts w:cs="David" w:hint="cs"/>
          <w:rtl/>
        </w:rPr>
        <w:t xml:space="preserve"> היה לנו מקרה של נשיא </w:t>
      </w:r>
      <w:r w:rsidRPr="00D84787">
        <w:rPr>
          <w:rFonts w:cs="David"/>
          <w:rtl/>
        </w:rPr>
        <w:t>–</w:t>
      </w:r>
      <w:r w:rsidRPr="00D84787">
        <w:rPr>
          <w:rFonts w:cs="David" w:hint="cs"/>
          <w:rtl/>
        </w:rPr>
        <w:t xml:space="preserve"> באים עם עורך-דין שמייצג אותם. חשבתי שיש מקום לומר במפורש שבמקרה הזה הוא לא יהיה שדלן. </w:t>
      </w:r>
    </w:p>
    <w:p w14:paraId="40EC4228" w14:textId="77777777" w:rsidR="00D84787" w:rsidRPr="00D84787" w:rsidRDefault="00D84787" w:rsidP="00D84787">
      <w:pPr>
        <w:bidi/>
        <w:jc w:val="both"/>
        <w:rPr>
          <w:rFonts w:cs="David" w:hint="cs"/>
          <w:rtl/>
        </w:rPr>
      </w:pPr>
    </w:p>
    <w:p w14:paraId="42B2DA76" w14:textId="77777777" w:rsidR="00D84787" w:rsidRPr="00D84787" w:rsidRDefault="00D84787" w:rsidP="00D84787">
      <w:pPr>
        <w:bidi/>
        <w:jc w:val="both"/>
        <w:rPr>
          <w:rFonts w:cs="David" w:hint="cs"/>
          <w:rtl/>
        </w:rPr>
      </w:pPr>
      <w:r w:rsidRPr="00D84787">
        <w:rPr>
          <w:rFonts w:cs="David" w:hint="cs"/>
          <w:rtl/>
        </w:rPr>
        <w:tab/>
        <w:t xml:space="preserve">ציינתי בצד </w:t>
      </w:r>
      <w:r w:rsidRPr="00D84787">
        <w:rPr>
          <w:rFonts w:cs="David"/>
          <w:rtl/>
        </w:rPr>
        <w:t>–</w:t>
      </w:r>
      <w:r w:rsidRPr="00D84787">
        <w:rPr>
          <w:rFonts w:cs="David" w:hint="cs"/>
          <w:rtl/>
        </w:rPr>
        <w:t xml:space="preserve"> אולי להחריג מי שמייצג נושא משרה או ממלא תפקיד בהליך משמעתי או מעין שיפוטי בפני הכנסת או ועדה </w:t>
      </w:r>
      <w:r w:rsidRPr="00D84787">
        <w:rPr>
          <w:rFonts w:cs="David"/>
          <w:rtl/>
        </w:rPr>
        <w:t>–</w:t>
      </w:r>
      <w:r w:rsidRPr="00D84787">
        <w:rPr>
          <w:rFonts w:cs="David" w:hint="cs"/>
          <w:rtl/>
        </w:rPr>
        <w:t xml:space="preserve"> למשל חסינות. </w:t>
      </w:r>
    </w:p>
    <w:p w14:paraId="6273CA37"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0F2188A9" w14:textId="77777777" w:rsidR="00D84787" w:rsidRPr="00D84787" w:rsidRDefault="00D84787" w:rsidP="00D84787">
      <w:pPr>
        <w:bidi/>
        <w:jc w:val="both"/>
        <w:rPr>
          <w:rFonts w:cs="David" w:hint="cs"/>
          <w:u w:val="single"/>
          <w:rtl/>
        </w:rPr>
      </w:pPr>
    </w:p>
    <w:p w14:paraId="1484655B" w14:textId="77777777" w:rsidR="00D84787" w:rsidRPr="00D84787" w:rsidRDefault="00D84787" w:rsidP="00D84787">
      <w:pPr>
        <w:bidi/>
        <w:jc w:val="both"/>
        <w:rPr>
          <w:rFonts w:cs="David" w:hint="cs"/>
          <w:rtl/>
        </w:rPr>
      </w:pPr>
      <w:r w:rsidRPr="00D84787">
        <w:rPr>
          <w:rFonts w:cs="David" w:hint="cs"/>
          <w:rtl/>
        </w:rPr>
        <w:tab/>
        <w:t xml:space="preserve"> ברור. ברור.</w:t>
      </w:r>
    </w:p>
    <w:p w14:paraId="3631231C" w14:textId="77777777" w:rsidR="00D84787" w:rsidRDefault="00D84787" w:rsidP="00D84787">
      <w:pPr>
        <w:pStyle w:val="Heading5"/>
        <w:rPr>
          <w:rFonts w:hint="cs"/>
          <w:sz w:val="24"/>
          <w:u w:val="single"/>
          <w:rtl/>
        </w:rPr>
      </w:pPr>
      <w:r w:rsidRPr="00D84787">
        <w:rPr>
          <w:sz w:val="24"/>
          <w:rtl/>
        </w:rPr>
        <w:br/>
      </w:r>
    </w:p>
    <w:p w14:paraId="161CB4DA" w14:textId="77777777" w:rsidR="00D84787" w:rsidRDefault="00D84787" w:rsidP="00D84787">
      <w:pPr>
        <w:pStyle w:val="Heading5"/>
        <w:rPr>
          <w:rFonts w:hint="cs"/>
          <w:sz w:val="24"/>
          <w:u w:val="single"/>
          <w:rtl/>
        </w:rPr>
      </w:pPr>
    </w:p>
    <w:p w14:paraId="6652D434" w14:textId="77777777" w:rsidR="00D84787" w:rsidRDefault="00D84787" w:rsidP="00D84787">
      <w:pPr>
        <w:pStyle w:val="Heading5"/>
        <w:rPr>
          <w:rFonts w:hint="cs"/>
          <w:sz w:val="24"/>
          <w:u w:val="single"/>
          <w:rtl/>
        </w:rPr>
      </w:pPr>
    </w:p>
    <w:p w14:paraId="12A3B3E6" w14:textId="77777777" w:rsidR="00D84787" w:rsidRPr="00D84787" w:rsidRDefault="00D84787" w:rsidP="00D84787">
      <w:pPr>
        <w:pStyle w:val="Heading5"/>
        <w:rPr>
          <w:rFonts w:hint="cs"/>
          <w:sz w:val="24"/>
          <w:u w:val="single"/>
          <w:rtl/>
        </w:rPr>
      </w:pPr>
      <w:r w:rsidRPr="00D84787">
        <w:rPr>
          <w:rFonts w:hint="cs"/>
          <w:sz w:val="24"/>
          <w:u w:val="single"/>
          <w:rtl/>
        </w:rPr>
        <w:t>ארבל אסטרחן:</w:t>
      </w:r>
    </w:p>
    <w:p w14:paraId="2D392C56" w14:textId="77777777" w:rsidR="00D84787" w:rsidRPr="00D84787" w:rsidRDefault="00D84787" w:rsidP="00D84787">
      <w:pPr>
        <w:bidi/>
        <w:jc w:val="both"/>
        <w:rPr>
          <w:rFonts w:cs="David" w:hint="cs"/>
          <w:rtl/>
        </w:rPr>
      </w:pPr>
    </w:p>
    <w:p w14:paraId="0566B869" w14:textId="77777777" w:rsidR="00D84787" w:rsidRPr="00D84787" w:rsidRDefault="00D84787" w:rsidP="00D84787">
      <w:pPr>
        <w:bidi/>
        <w:jc w:val="both"/>
        <w:rPr>
          <w:rFonts w:cs="David" w:hint="cs"/>
          <w:rtl/>
        </w:rPr>
      </w:pPr>
      <w:r w:rsidRPr="00D84787">
        <w:rPr>
          <w:rFonts w:cs="David" w:hint="cs"/>
          <w:rtl/>
        </w:rPr>
        <w:tab/>
        <w:t xml:space="preserve">צריך לנסח את זה יותר טוב, אבל זה הרעיון. </w:t>
      </w:r>
    </w:p>
    <w:p w14:paraId="50BD4D77"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0951A65A" w14:textId="77777777" w:rsidR="00D84787" w:rsidRPr="00D84787" w:rsidRDefault="00D84787" w:rsidP="00D84787">
      <w:pPr>
        <w:bidi/>
        <w:jc w:val="both"/>
        <w:rPr>
          <w:rFonts w:cs="David" w:hint="cs"/>
          <w:rtl/>
        </w:rPr>
      </w:pPr>
    </w:p>
    <w:p w14:paraId="1C676F30" w14:textId="77777777" w:rsidR="00D84787" w:rsidRPr="00D84787" w:rsidRDefault="00D84787" w:rsidP="00D84787">
      <w:pPr>
        <w:bidi/>
        <w:jc w:val="both"/>
        <w:rPr>
          <w:rFonts w:cs="David" w:hint="cs"/>
          <w:rtl/>
        </w:rPr>
      </w:pPr>
      <w:r w:rsidRPr="00D84787">
        <w:rPr>
          <w:rFonts w:cs="David" w:hint="cs"/>
          <w:rtl/>
        </w:rPr>
        <w:tab/>
        <w:t>נכניס את זה לגוף החוק?</w:t>
      </w:r>
    </w:p>
    <w:p w14:paraId="47214985"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630E5F49" w14:textId="77777777" w:rsidR="00D84787" w:rsidRPr="00D84787" w:rsidRDefault="00D84787" w:rsidP="00D84787">
      <w:pPr>
        <w:bidi/>
        <w:jc w:val="both"/>
        <w:rPr>
          <w:rFonts w:cs="David" w:hint="cs"/>
          <w:rtl/>
        </w:rPr>
      </w:pPr>
    </w:p>
    <w:p w14:paraId="396A69E8" w14:textId="77777777" w:rsidR="00D84787" w:rsidRPr="00D84787" w:rsidRDefault="00D84787" w:rsidP="00D84787">
      <w:pPr>
        <w:bidi/>
        <w:jc w:val="both"/>
        <w:rPr>
          <w:rFonts w:cs="David" w:hint="cs"/>
          <w:rtl/>
        </w:rPr>
      </w:pPr>
      <w:r w:rsidRPr="00D84787">
        <w:rPr>
          <w:rFonts w:cs="David" w:hint="cs"/>
          <w:rtl/>
        </w:rPr>
        <w:tab/>
        <w:t xml:space="preserve">כן. זה יהיה ב"למעט". </w:t>
      </w:r>
    </w:p>
    <w:p w14:paraId="426DC2D2"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07D7CE74" w14:textId="77777777" w:rsidR="00D84787" w:rsidRPr="00D84787" w:rsidRDefault="00D84787" w:rsidP="00D84787">
      <w:pPr>
        <w:bidi/>
        <w:jc w:val="both"/>
        <w:rPr>
          <w:rFonts w:cs="David" w:hint="cs"/>
          <w:rtl/>
        </w:rPr>
      </w:pPr>
    </w:p>
    <w:p w14:paraId="7D17FBA6" w14:textId="77777777" w:rsidR="00D84787" w:rsidRPr="00D84787" w:rsidRDefault="00D84787" w:rsidP="00D84787">
      <w:pPr>
        <w:bidi/>
        <w:jc w:val="both"/>
        <w:rPr>
          <w:rFonts w:cs="David" w:hint="cs"/>
          <w:rtl/>
        </w:rPr>
      </w:pPr>
      <w:r w:rsidRPr="00D84787">
        <w:rPr>
          <w:rFonts w:cs="David" w:hint="cs"/>
          <w:rtl/>
        </w:rPr>
        <w:tab/>
        <w:t>זה ב- (3)?</w:t>
      </w:r>
    </w:p>
    <w:p w14:paraId="1C1E0266" w14:textId="77777777" w:rsidR="00D84787" w:rsidRPr="00D84787" w:rsidRDefault="00D84787" w:rsidP="00D84787">
      <w:pPr>
        <w:bidi/>
        <w:jc w:val="both"/>
        <w:rPr>
          <w:rFonts w:cs="David" w:hint="cs"/>
          <w:rtl/>
        </w:rPr>
      </w:pPr>
    </w:p>
    <w:p w14:paraId="464EB688" w14:textId="77777777" w:rsidR="00D84787" w:rsidRPr="00D84787" w:rsidRDefault="00D84787" w:rsidP="00D84787">
      <w:pPr>
        <w:pStyle w:val="Heading5"/>
        <w:rPr>
          <w:rFonts w:hint="cs"/>
          <w:sz w:val="24"/>
          <w:u w:val="single"/>
          <w:rtl/>
        </w:rPr>
      </w:pPr>
      <w:r w:rsidRPr="00D84787">
        <w:rPr>
          <w:rFonts w:hint="cs"/>
          <w:sz w:val="24"/>
          <w:u w:val="single"/>
          <w:rtl/>
        </w:rPr>
        <w:t>ארבל אסטרחן:</w:t>
      </w:r>
    </w:p>
    <w:p w14:paraId="54BD5114" w14:textId="77777777" w:rsidR="00D84787" w:rsidRPr="00D84787" w:rsidRDefault="00D84787" w:rsidP="00D84787">
      <w:pPr>
        <w:bidi/>
        <w:jc w:val="both"/>
        <w:rPr>
          <w:rFonts w:cs="David" w:hint="cs"/>
          <w:rtl/>
        </w:rPr>
      </w:pPr>
    </w:p>
    <w:p w14:paraId="7DDC45A7" w14:textId="77777777" w:rsidR="00D84787" w:rsidRPr="00D84787" w:rsidRDefault="00D84787" w:rsidP="00D84787">
      <w:pPr>
        <w:bidi/>
        <w:jc w:val="both"/>
        <w:rPr>
          <w:rFonts w:cs="David" w:hint="cs"/>
          <w:rtl/>
        </w:rPr>
      </w:pPr>
      <w:r w:rsidRPr="00D84787">
        <w:rPr>
          <w:rFonts w:cs="David" w:hint="cs"/>
          <w:rtl/>
        </w:rPr>
        <w:tab/>
        <w:t xml:space="preserve">נראה איך ננסח את זה. הערה נוספת </w:t>
      </w:r>
      <w:r w:rsidRPr="00D84787">
        <w:rPr>
          <w:rFonts w:cs="David"/>
          <w:rtl/>
        </w:rPr>
        <w:t>–</w:t>
      </w:r>
      <w:r w:rsidRPr="00D84787">
        <w:rPr>
          <w:rFonts w:cs="David" w:hint="cs"/>
          <w:rtl/>
        </w:rPr>
        <w:t xml:space="preserve"> אני תהיתי, היות ויכולים להיות מקרים מסוימים שבהם יש חוסר בהירות, או כפי שנאמר כאן עובד קבלן ולא בדיוק עובד. מה שציינתי בצד </w:t>
      </w:r>
      <w:r w:rsidRPr="00D84787">
        <w:rPr>
          <w:rFonts w:cs="David"/>
          <w:rtl/>
        </w:rPr>
        <w:t>–</w:t>
      </w:r>
      <w:r w:rsidRPr="00D84787">
        <w:rPr>
          <w:rFonts w:cs="David" w:hint="cs"/>
          <w:rtl/>
        </w:rPr>
        <w:t xml:space="preserve"> אולי להסמיך את יושב-ראש הכנסת, באישור ועדת הכנסת, לקבוע שהוראות החוק יחולו גם על מי שאינו שדלן לפי ההגדרה, אם הוא עוסק בפעולות שדלנות.</w:t>
      </w:r>
    </w:p>
    <w:p w14:paraId="06690C43"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07080BBC" w14:textId="77777777" w:rsidR="00D84787" w:rsidRPr="00D84787" w:rsidRDefault="00D84787" w:rsidP="00D84787">
      <w:pPr>
        <w:pStyle w:val="Heading5"/>
        <w:rPr>
          <w:rFonts w:hint="cs"/>
          <w:sz w:val="24"/>
          <w:rtl/>
        </w:rPr>
      </w:pPr>
    </w:p>
    <w:p w14:paraId="5AB6D0E9" w14:textId="77777777" w:rsidR="00D84787" w:rsidRPr="00D84787" w:rsidRDefault="00D84787" w:rsidP="00D84787">
      <w:pPr>
        <w:bidi/>
        <w:jc w:val="both"/>
        <w:rPr>
          <w:rFonts w:cs="David" w:hint="cs"/>
          <w:rtl/>
        </w:rPr>
      </w:pPr>
      <w:r w:rsidRPr="00D84787">
        <w:rPr>
          <w:rFonts w:cs="David" w:hint="cs"/>
          <w:rtl/>
        </w:rPr>
        <w:tab/>
        <w:t xml:space="preserve">אפשר. </w:t>
      </w:r>
    </w:p>
    <w:p w14:paraId="32795B87"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74B91E8F" w14:textId="77777777" w:rsidR="00D84787" w:rsidRPr="00D84787" w:rsidRDefault="00D84787" w:rsidP="00D84787">
      <w:pPr>
        <w:bidi/>
        <w:jc w:val="both"/>
        <w:rPr>
          <w:rFonts w:cs="David" w:hint="cs"/>
          <w:rtl/>
        </w:rPr>
      </w:pPr>
    </w:p>
    <w:p w14:paraId="7CD64FF4" w14:textId="77777777" w:rsidR="00D84787" w:rsidRPr="00D84787" w:rsidRDefault="00D84787" w:rsidP="00D84787">
      <w:pPr>
        <w:bidi/>
        <w:jc w:val="both"/>
        <w:rPr>
          <w:rFonts w:cs="David" w:hint="cs"/>
          <w:rtl/>
        </w:rPr>
      </w:pPr>
      <w:r w:rsidRPr="00D84787">
        <w:rPr>
          <w:rFonts w:cs="David" w:hint="cs"/>
          <w:rtl/>
        </w:rPr>
        <w:tab/>
        <w:t>או לקבוע שהן לא יחולו על שדלן מסוגים שיקבע - - -</w:t>
      </w:r>
    </w:p>
    <w:p w14:paraId="44C63528"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02F22091" w14:textId="77777777" w:rsidR="00D84787" w:rsidRPr="00D84787" w:rsidRDefault="00D84787" w:rsidP="00D84787">
      <w:pPr>
        <w:pStyle w:val="Heading5"/>
        <w:rPr>
          <w:rFonts w:hint="cs"/>
          <w:sz w:val="24"/>
          <w:rtl/>
        </w:rPr>
      </w:pPr>
    </w:p>
    <w:p w14:paraId="1DD816C5" w14:textId="77777777" w:rsidR="00D84787" w:rsidRPr="00D84787" w:rsidRDefault="00D84787" w:rsidP="00D84787">
      <w:pPr>
        <w:bidi/>
        <w:jc w:val="both"/>
        <w:rPr>
          <w:rFonts w:cs="David" w:hint="cs"/>
          <w:rtl/>
        </w:rPr>
      </w:pPr>
      <w:r w:rsidRPr="00D84787">
        <w:rPr>
          <w:rFonts w:cs="David" w:hint="cs"/>
          <w:rtl/>
        </w:rPr>
        <w:tab/>
        <w:t xml:space="preserve"> לא. להוספה כן. להמעטה לא. </w:t>
      </w:r>
    </w:p>
    <w:p w14:paraId="05EE50F9"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22A51CED" w14:textId="77777777" w:rsidR="00D84787" w:rsidRPr="00D84787" w:rsidRDefault="00D84787" w:rsidP="00D84787">
      <w:pPr>
        <w:bidi/>
        <w:jc w:val="both"/>
        <w:rPr>
          <w:rFonts w:cs="David" w:hint="cs"/>
          <w:u w:val="single"/>
          <w:rtl/>
        </w:rPr>
      </w:pPr>
    </w:p>
    <w:p w14:paraId="335379FA" w14:textId="77777777" w:rsidR="00D84787" w:rsidRPr="00D84787" w:rsidRDefault="00D84787" w:rsidP="00D84787">
      <w:pPr>
        <w:bidi/>
        <w:jc w:val="both"/>
        <w:rPr>
          <w:rFonts w:cs="David" w:hint="cs"/>
          <w:rtl/>
        </w:rPr>
      </w:pPr>
      <w:r w:rsidRPr="00D84787">
        <w:rPr>
          <w:rFonts w:cs="David" w:hint="cs"/>
          <w:rtl/>
        </w:rPr>
        <w:tab/>
        <w:t xml:space="preserve"> אני חושב שבכל מקרה זה בעייתי כשאנחנו עוסקים בשאלה כל כך מרכזית כמו תחולת החוק, להגיד בתקנות: אני ארחיב או אצמצם את תחולת החוק. </w:t>
      </w:r>
    </w:p>
    <w:p w14:paraId="247B4968" w14:textId="77777777" w:rsidR="00D84787" w:rsidRPr="00D84787" w:rsidRDefault="00D84787" w:rsidP="00D84787">
      <w:pPr>
        <w:bidi/>
        <w:jc w:val="both"/>
        <w:rPr>
          <w:rFonts w:cs="David" w:hint="cs"/>
          <w:rtl/>
        </w:rPr>
      </w:pPr>
    </w:p>
    <w:p w14:paraId="28BBEF9A" w14:textId="77777777" w:rsidR="00D84787" w:rsidRPr="00D84787" w:rsidRDefault="00D84787" w:rsidP="00D84787">
      <w:pPr>
        <w:bidi/>
        <w:jc w:val="both"/>
        <w:rPr>
          <w:rFonts w:cs="David" w:hint="cs"/>
          <w:rtl/>
        </w:rPr>
      </w:pPr>
      <w:r w:rsidRPr="00D84787">
        <w:rPr>
          <w:rFonts w:cs="David" w:hint="cs"/>
          <w:rtl/>
        </w:rPr>
        <w:tab/>
        <w:t xml:space="preserve">יכול להיות שתוך כדי יישום החוק אנחנו נגלה שהוא לא מושלם </w:t>
      </w:r>
      <w:r w:rsidRPr="00D84787">
        <w:rPr>
          <w:rFonts w:cs="David"/>
          <w:rtl/>
        </w:rPr>
        <w:t>–</w:t>
      </w:r>
      <w:r w:rsidRPr="00D84787">
        <w:rPr>
          <w:rFonts w:cs="David" w:hint="cs"/>
          <w:rtl/>
        </w:rPr>
        <w:t xml:space="preserve"> וזה גם הגיוני.</w:t>
      </w:r>
    </w:p>
    <w:p w14:paraId="4CE3B219" w14:textId="77777777" w:rsidR="00D84787" w:rsidRPr="00D84787" w:rsidRDefault="00D84787" w:rsidP="00D84787">
      <w:pPr>
        <w:bidi/>
        <w:jc w:val="both"/>
        <w:rPr>
          <w:rFonts w:cs="David" w:hint="cs"/>
          <w:u w:val="single"/>
          <w:rtl/>
        </w:rPr>
      </w:pPr>
      <w:r w:rsidRPr="00D84787">
        <w:rPr>
          <w:rFonts w:cs="David"/>
          <w:rtl/>
        </w:rPr>
        <w:br/>
      </w:r>
    </w:p>
    <w:p w14:paraId="56344A0A"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2F093D1F" w14:textId="77777777" w:rsidR="00D84787" w:rsidRPr="00D84787" w:rsidRDefault="00D84787" w:rsidP="00D84787">
      <w:pPr>
        <w:bidi/>
        <w:jc w:val="both"/>
        <w:rPr>
          <w:rFonts w:cs="David" w:hint="cs"/>
          <w:rtl/>
        </w:rPr>
      </w:pPr>
    </w:p>
    <w:p w14:paraId="107A9FC9" w14:textId="77777777" w:rsidR="00D84787" w:rsidRPr="00D84787" w:rsidRDefault="00D84787" w:rsidP="00D84787">
      <w:pPr>
        <w:bidi/>
        <w:jc w:val="both"/>
        <w:rPr>
          <w:rFonts w:cs="David" w:hint="cs"/>
          <w:rtl/>
        </w:rPr>
      </w:pPr>
      <w:r w:rsidRPr="00D84787">
        <w:rPr>
          <w:rFonts w:cs="David" w:hint="cs"/>
          <w:rtl/>
        </w:rPr>
        <w:tab/>
        <w:t xml:space="preserve">אני בטוח שנגלה את זה. </w:t>
      </w:r>
    </w:p>
    <w:p w14:paraId="4B50AD79"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711BD16C" w14:textId="77777777" w:rsidR="00D84787" w:rsidRPr="00D84787" w:rsidRDefault="00D84787" w:rsidP="00D84787">
      <w:pPr>
        <w:bidi/>
        <w:jc w:val="both"/>
        <w:rPr>
          <w:rFonts w:cs="David" w:hint="cs"/>
          <w:u w:val="single"/>
          <w:rtl/>
        </w:rPr>
      </w:pPr>
    </w:p>
    <w:p w14:paraId="533E0D9A" w14:textId="77777777" w:rsidR="00D84787" w:rsidRPr="00D84787" w:rsidRDefault="00D84787" w:rsidP="00D84787">
      <w:pPr>
        <w:bidi/>
        <w:jc w:val="both"/>
        <w:rPr>
          <w:rFonts w:cs="David" w:hint="cs"/>
          <w:rtl/>
        </w:rPr>
      </w:pPr>
      <w:r w:rsidRPr="00D84787">
        <w:rPr>
          <w:rFonts w:cs="David" w:hint="cs"/>
          <w:rtl/>
        </w:rPr>
        <w:tab/>
        <w:t xml:space="preserve"> בסדר גמור, אז נוכל לתקן את החוק, אבל התקנות יכולות להיות לגבי היישום. לגבי עצם התחולה זה נראה לי בעייתי. </w:t>
      </w:r>
    </w:p>
    <w:p w14:paraId="0E9CA00B"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29B48A55" w14:textId="77777777" w:rsidR="00D84787" w:rsidRPr="00D84787" w:rsidRDefault="00D84787" w:rsidP="00D84787">
      <w:pPr>
        <w:pStyle w:val="Heading5"/>
        <w:rPr>
          <w:rFonts w:hint="cs"/>
          <w:sz w:val="24"/>
          <w:rtl/>
        </w:rPr>
      </w:pPr>
    </w:p>
    <w:p w14:paraId="0E2BAB89" w14:textId="77777777" w:rsidR="00D84787" w:rsidRPr="00D84787" w:rsidRDefault="00D84787" w:rsidP="00D84787">
      <w:pPr>
        <w:bidi/>
        <w:jc w:val="both"/>
        <w:rPr>
          <w:rFonts w:cs="David" w:hint="cs"/>
          <w:rtl/>
        </w:rPr>
      </w:pPr>
      <w:r w:rsidRPr="00D84787">
        <w:rPr>
          <w:rFonts w:cs="David" w:hint="cs"/>
          <w:rtl/>
        </w:rPr>
        <w:tab/>
        <w:t xml:space="preserve">בסדר, נוריד את זה. </w:t>
      </w:r>
    </w:p>
    <w:p w14:paraId="3C605347"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5667A096" w14:textId="77777777" w:rsidR="00D84787" w:rsidRPr="00D84787" w:rsidRDefault="00D84787" w:rsidP="00D84787">
      <w:pPr>
        <w:bidi/>
        <w:jc w:val="both"/>
        <w:rPr>
          <w:rFonts w:cs="David" w:hint="cs"/>
          <w:rtl/>
        </w:rPr>
      </w:pPr>
    </w:p>
    <w:p w14:paraId="60887381" w14:textId="77777777" w:rsidR="00D84787" w:rsidRPr="00D84787" w:rsidRDefault="00D84787" w:rsidP="00D84787">
      <w:pPr>
        <w:bidi/>
        <w:jc w:val="both"/>
        <w:rPr>
          <w:rFonts w:cs="David" w:hint="cs"/>
          <w:rtl/>
        </w:rPr>
      </w:pPr>
      <w:r w:rsidRPr="00D84787">
        <w:rPr>
          <w:rFonts w:cs="David" w:hint="cs"/>
          <w:rtl/>
        </w:rPr>
        <w:tab/>
        <w:t xml:space="preserve">בסדר. יש עוד הערות לשדלנים? </w:t>
      </w:r>
    </w:p>
    <w:p w14:paraId="6DC413F9"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163F17D1" w14:textId="77777777" w:rsidR="00D84787" w:rsidRPr="00D84787" w:rsidRDefault="00D84787" w:rsidP="00D84787">
      <w:pPr>
        <w:bidi/>
        <w:jc w:val="both"/>
        <w:rPr>
          <w:rFonts w:cs="David" w:hint="cs"/>
          <w:rtl/>
        </w:rPr>
      </w:pPr>
    </w:p>
    <w:p w14:paraId="0D81772F" w14:textId="77777777" w:rsidR="00D84787" w:rsidRPr="00D84787" w:rsidRDefault="00D84787" w:rsidP="00D84787">
      <w:pPr>
        <w:bidi/>
        <w:jc w:val="both"/>
        <w:rPr>
          <w:rFonts w:cs="David" w:hint="cs"/>
          <w:rtl/>
        </w:rPr>
      </w:pPr>
      <w:r w:rsidRPr="00D84787">
        <w:rPr>
          <w:rFonts w:cs="David" w:hint="cs"/>
          <w:rtl/>
        </w:rPr>
        <w:tab/>
        <w:t xml:space="preserve">אנחנו חוזרים ואומרים שהארגונים החברתיים לטעמנו הוחרגו. </w:t>
      </w:r>
    </w:p>
    <w:p w14:paraId="3AC5F9C6"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580C0781" w14:textId="77777777" w:rsidR="00D84787" w:rsidRPr="00D84787" w:rsidRDefault="00D84787" w:rsidP="00D84787">
      <w:pPr>
        <w:pStyle w:val="Heading5"/>
        <w:rPr>
          <w:rFonts w:hint="cs"/>
          <w:sz w:val="24"/>
          <w:rtl/>
        </w:rPr>
      </w:pPr>
    </w:p>
    <w:p w14:paraId="6088D340" w14:textId="77777777" w:rsidR="00D84787" w:rsidRPr="00D84787" w:rsidRDefault="00D84787" w:rsidP="00D84787">
      <w:pPr>
        <w:bidi/>
        <w:jc w:val="both"/>
        <w:rPr>
          <w:rFonts w:cs="David" w:hint="cs"/>
          <w:rtl/>
        </w:rPr>
      </w:pPr>
      <w:r w:rsidRPr="00D84787">
        <w:rPr>
          <w:rFonts w:cs="David" w:hint="cs"/>
          <w:rtl/>
        </w:rPr>
        <w:tab/>
        <w:t xml:space="preserve">אבל אתם חוזרים ואומרים את זה כל הזמן. </w:t>
      </w:r>
    </w:p>
    <w:p w14:paraId="7C1D33F6"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075F4BEC" w14:textId="77777777" w:rsidR="00D84787" w:rsidRPr="00D84787" w:rsidRDefault="00D84787" w:rsidP="00D84787">
      <w:pPr>
        <w:bidi/>
        <w:jc w:val="both"/>
        <w:rPr>
          <w:rFonts w:cs="David" w:hint="cs"/>
          <w:rtl/>
        </w:rPr>
      </w:pPr>
    </w:p>
    <w:p w14:paraId="6DF05168" w14:textId="77777777" w:rsidR="00D84787" w:rsidRPr="00D84787" w:rsidRDefault="00D84787" w:rsidP="00D84787">
      <w:pPr>
        <w:bidi/>
        <w:jc w:val="both"/>
        <w:rPr>
          <w:rFonts w:cs="David" w:hint="cs"/>
          <w:rtl/>
        </w:rPr>
      </w:pPr>
      <w:r w:rsidRPr="00D84787">
        <w:rPr>
          <w:rFonts w:cs="David" w:hint="cs"/>
          <w:rtl/>
        </w:rPr>
        <w:tab/>
        <w:t xml:space="preserve">כי החרגתם. </w:t>
      </w:r>
    </w:p>
    <w:p w14:paraId="376FF738"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5D6C03AC" w14:textId="77777777" w:rsidR="00D84787" w:rsidRPr="00D84787" w:rsidRDefault="00D84787" w:rsidP="00D84787">
      <w:pPr>
        <w:bidi/>
        <w:jc w:val="both"/>
        <w:rPr>
          <w:rFonts w:cs="David" w:hint="cs"/>
          <w:rtl/>
        </w:rPr>
      </w:pPr>
    </w:p>
    <w:p w14:paraId="13D5BFA5" w14:textId="77777777" w:rsidR="00D84787" w:rsidRPr="00D84787" w:rsidRDefault="00D84787" w:rsidP="00D84787">
      <w:pPr>
        <w:bidi/>
        <w:jc w:val="both"/>
        <w:rPr>
          <w:rFonts w:cs="David" w:hint="cs"/>
          <w:rtl/>
        </w:rPr>
      </w:pPr>
      <w:r w:rsidRPr="00D84787">
        <w:rPr>
          <w:rFonts w:cs="David" w:hint="cs"/>
          <w:rtl/>
        </w:rPr>
        <w:tab/>
        <w:t xml:space="preserve">סליחה. </w:t>
      </w:r>
    </w:p>
    <w:p w14:paraId="0A25CE79"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דפנה כהן:</w:t>
      </w:r>
    </w:p>
    <w:p w14:paraId="676EADE7" w14:textId="77777777" w:rsidR="00D84787" w:rsidRPr="00D84787" w:rsidRDefault="00D84787" w:rsidP="00D84787">
      <w:pPr>
        <w:bidi/>
        <w:jc w:val="both"/>
        <w:rPr>
          <w:rFonts w:cs="David" w:hint="cs"/>
          <w:rtl/>
        </w:rPr>
      </w:pPr>
    </w:p>
    <w:p w14:paraId="1C126EBB" w14:textId="77777777" w:rsidR="00D84787" w:rsidRPr="00D84787" w:rsidRDefault="00D84787" w:rsidP="00D84787">
      <w:pPr>
        <w:bidi/>
        <w:jc w:val="both"/>
        <w:rPr>
          <w:rFonts w:cs="David" w:hint="cs"/>
          <w:rtl/>
        </w:rPr>
      </w:pPr>
      <w:r w:rsidRPr="00D84787">
        <w:rPr>
          <w:rFonts w:cs="David" w:hint="cs"/>
          <w:rtl/>
        </w:rPr>
        <w:tab/>
        <w:t xml:space="preserve">רק כדי לקבל הבהרה. זאת אומרת שהארגונים החברתיים </w:t>
      </w:r>
      <w:r w:rsidRPr="00D84787">
        <w:rPr>
          <w:rFonts w:cs="David"/>
          <w:rtl/>
        </w:rPr>
        <w:t>–</w:t>
      </w:r>
      <w:r w:rsidRPr="00D84787">
        <w:rPr>
          <w:rFonts w:cs="David" w:hint="cs"/>
          <w:rtl/>
        </w:rPr>
        <w:t xml:space="preserve"> בעקבות הדיון שהתקיים עכשיו </w:t>
      </w:r>
      <w:r w:rsidRPr="00D84787">
        <w:rPr>
          <w:rFonts w:cs="David"/>
          <w:rtl/>
        </w:rPr>
        <w:t>–</w:t>
      </w:r>
      <w:r w:rsidRPr="00D84787">
        <w:rPr>
          <w:rFonts w:cs="David" w:hint="cs"/>
          <w:rtl/>
        </w:rPr>
        <w:t xml:space="preserve"> החוק לא חל עליהם. </w:t>
      </w:r>
    </w:p>
    <w:p w14:paraId="0A2EC06C"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3E98A376" w14:textId="77777777" w:rsidR="00D84787" w:rsidRPr="00D84787" w:rsidRDefault="00D84787" w:rsidP="00D84787">
      <w:pPr>
        <w:bidi/>
        <w:jc w:val="both"/>
        <w:rPr>
          <w:rFonts w:cs="David" w:hint="cs"/>
          <w:rtl/>
        </w:rPr>
      </w:pPr>
    </w:p>
    <w:p w14:paraId="00C3B080" w14:textId="77777777" w:rsidR="00D84787" w:rsidRPr="00D84787" w:rsidRDefault="00D84787" w:rsidP="00D84787">
      <w:pPr>
        <w:bidi/>
        <w:jc w:val="both"/>
        <w:rPr>
          <w:rFonts w:cs="David" w:hint="cs"/>
          <w:rtl/>
        </w:rPr>
      </w:pPr>
      <w:r w:rsidRPr="00D84787">
        <w:rPr>
          <w:rFonts w:cs="David" w:hint="cs"/>
          <w:rtl/>
        </w:rPr>
        <w:tab/>
        <w:t xml:space="preserve">אם הם מעסיקים שדלן, אז יחול, ואם הוא עובד של הגוף </w:t>
      </w:r>
      <w:r w:rsidRPr="00D84787">
        <w:rPr>
          <w:rFonts w:cs="David"/>
          <w:rtl/>
        </w:rPr>
        <w:t>–</w:t>
      </w:r>
      <w:r w:rsidRPr="00D84787">
        <w:rPr>
          <w:rFonts w:cs="David" w:hint="cs"/>
          <w:rtl/>
        </w:rPr>
        <w:t xml:space="preserve"> לא יחול. </w:t>
      </w:r>
    </w:p>
    <w:p w14:paraId="6E56CEAD" w14:textId="77777777" w:rsidR="00D84787" w:rsidRPr="00D84787" w:rsidRDefault="00D84787" w:rsidP="00D84787">
      <w:pPr>
        <w:bidi/>
        <w:jc w:val="both"/>
        <w:rPr>
          <w:rFonts w:cs="David" w:hint="cs"/>
          <w:rtl/>
        </w:rPr>
      </w:pPr>
    </w:p>
    <w:p w14:paraId="1343BB30" w14:textId="77777777" w:rsidR="00D84787" w:rsidRPr="00D84787" w:rsidRDefault="00D84787" w:rsidP="00D84787">
      <w:pPr>
        <w:bidi/>
        <w:jc w:val="both"/>
        <w:rPr>
          <w:rFonts w:cs="David" w:hint="cs"/>
          <w:rtl/>
        </w:rPr>
      </w:pPr>
      <w:r w:rsidRPr="00D84787">
        <w:rPr>
          <w:rFonts w:cs="David" w:hint="cs"/>
          <w:u w:val="single"/>
          <w:rtl/>
        </w:rPr>
        <w:t>דפנה כהן:</w:t>
      </w:r>
    </w:p>
    <w:p w14:paraId="2870D484" w14:textId="77777777" w:rsidR="00D84787" w:rsidRPr="00D84787" w:rsidRDefault="00D84787" w:rsidP="00D84787">
      <w:pPr>
        <w:bidi/>
        <w:jc w:val="both"/>
        <w:rPr>
          <w:rFonts w:cs="David" w:hint="cs"/>
          <w:rtl/>
        </w:rPr>
      </w:pPr>
    </w:p>
    <w:p w14:paraId="0B9588A6" w14:textId="77777777" w:rsidR="00D84787" w:rsidRPr="00D84787" w:rsidRDefault="00D84787" w:rsidP="00D84787">
      <w:pPr>
        <w:bidi/>
        <w:jc w:val="both"/>
        <w:rPr>
          <w:rFonts w:cs="David" w:hint="cs"/>
          <w:rtl/>
        </w:rPr>
      </w:pPr>
      <w:r w:rsidRPr="00D84787">
        <w:rPr>
          <w:rFonts w:cs="David" w:hint="cs"/>
          <w:rtl/>
        </w:rPr>
        <w:tab/>
        <w:t xml:space="preserve">הם עובדים של הארגון. </w:t>
      </w:r>
    </w:p>
    <w:p w14:paraId="02A800BB"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יעל גויסקי:</w:t>
      </w:r>
    </w:p>
    <w:p w14:paraId="0230B0CC" w14:textId="77777777" w:rsidR="00D84787" w:rsidRPr="00D84787" w:rsidRDefault="00D84787" w:rsidP="00D84787">
      <w:pPr>
        <w:bidi/>
        <w:jc w:val="both"/>
        <w:rPr>
          <w:rFonts w:cs="David" w:hint="cs"/>
          <w:u w:val="single"/>
          <w:rtl/>
        </w:rPr>
      </w:pPr>
    </w:p>
    <w:p w14:paraId="20FB31B2" w14:textId="77777777" w:rsidR="00D84787" w:rsidRPr="00D84787" w:rsidRDefault="00D84787" w:rsidP="00D84787">
      <w:pPr>
        <w:bidi/>
        <w:jc w:val="both"/>
        <w:rPr>
          <w:rFonts w:cs="David" w:hint="cs"/>
          <w:rtl/>
        </w:rPr>
      </w:pPr>
      <w:r w:rsidRPr="00D84787">
        <w:rPr>
          <w:rFonts w:cs="David" w:hint="cs"/>
          <w:rtl/>
        </w:rPr>
        <w:tab/>
        <w:t xml:space="preserve">אם הוא עובד של הארגון, הוא רכז קשרי ממשל. </w:t>
      </w:r>
    </w:p>
    <w:p w14:paraId="5FAE2AE3"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37B025A0" w14:textId="77777777" w:rsidR="00D84787" w:rsidRPr="00D84787" w:rsidRDefault="00D84787" w:rsidP="00D84787">
      <w:pPr>
        <w:bidi/>
        <w:jc w:val="both"/>
        <w:rPr>
          <w:rFonts w:cs="David" w:hint="cs"/>
          <w:rtl/>
        </w:rPr>
      </w:pPr>
    </w:p>
    <w:p w14:paraId="7BA038D3" w14:textId="77777777" w:rsidR="00D84787" w:rsidRPr="00D84787" w:rsidRDefault="00D84787" w:rsidP="00D84787">
      <w:pPr>
        <w:bidi/>
        <w:jc w:val="both"/>
        <w:rPr>
          <w:rFonts w:cs="David" w:hint="cs"/>
          <w:rtl/>
        </w:rPr>
      </w:pPr>
      <w:r w:rsidRPr="00D84787">
        <w:rPr>
          <w:rFonts w:cs="David" w:hint="cs"/>
          <w:rtl/>
        </w:rPr>
        <w:tab/>
        <w:t xml:space="preserve">למה רק חברתיים? רכז קשרי ממשל יש גם בארגונים עסקיים. </w:t>
      </w:r>
    </w:p>
    <w:p w14:paraId="4CB0DE5A"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קריאה:</w:t>
      </w:r>
    </w:p>
    <w:p w14:paraId="384F0B85" w14:textId="77777777" w:rsidR="00D84787" w:rsidRPr="00D84787" w:rsidRDefault="00D84787" w:rsidP="00D84787">
      <w:pPr>
        <w:bidi/>
        <w:jc w:val="both"/>
        <w:rPr>
          <w:rFonts w:cs="David" w:hint="cs"/>
          <w:rtl/>
        </w:rPr>
      </w:pPr>
    </w:p>
    <w:p w14:paraId="4B79CB93" w14:textId="77777777" w:rsidR="00D84787" w:rsidRPr="00D84787" w:rsidRDefault="00D84787" w:rsidP="00D84787">
      <w:pPr>
        <w:bidi/>
        <w:jc w:val="both"/>
        <w:rPr>
          <w:rFonts w:cs="David" w:hint="cs"/>
          <w:rtl/>
        </w:rPr>
      </w:pPr>
      <w:r w:rsidRPr="00D84787">
        <w:rPr>
          <w:rFonts w:cs="David" w:hint="cs"/>
          <w:rtl/>
        </w:rPr>
        <w:tab/>
        <w:t xml:space="preserve">כי הם היו פה בדיונים. </w:t>
      </w:r>
    </w:p>
    <w:p w14:paraId="1A83B393"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498CDAD4" w14:textId="77777777" w:rsidR="00D84787" w:rsidRPr="00D84787" w:rsidRDefault="00D84787" w:rsidP="00D84787">
      <w:pPr>
        <w:bidi/>
        <w:jc w:val="both"/>
        <w:rPr>
          <w:rFonts w:cs="David" w:hint="cs"/>
          <w:u w:val="single"/>
          <w:rtl/>
        </w:rPr>
      </w:pPr>
    </w:p>
    <w:p w14:paraId="3BB3DB58" w14:textId="77777777" w:rsidR="00D84787" w:rsidRPr="00D84787" w:rsidRDefault="00D84787" w:rsidP="00D84787">
      <w:pPr>
        <w:bidi/>
        <w:jc w:val="both"/>
        <w:rPr>
          <w:rFonts w:cs="David" w:hint="cs"/>
          <w:rtl/>
        </w:rPr>
      </w:pPr>
      <w:r w:rsidRPr="00D84787">
        <w:rPr>
          <w:rFonts w:cs="David" w:hint="cs"/>
          <w:rtl/>
        </w:rPr>
        <w:tab/>
        <w:t xml:space="preserve"> מה שנכון גם לגביכם וגם לגביהם, שכל הופעה שלהם או שלכם בנושא הצעת החוק הזאת בפני הוועדה הזיקה לאינטרסים שלהם. אז יכול להיות </w:t>
      </w:r>
      <w:r w:rsidRPr="00D84787">
        <w:rPr>
          <w:rFonts w:cs="David"/>
          <w:rtl/>
        </w:rPr>
        <w:t>–</w:t>
      </w:r>
      <w:r w:rsidRPr="00D84787">
        <w:rPr>
          <w:rFonts w:cs="David" w:hint="cs"/>
          <w:rtl/>
        </w:rPr>
        <w:t xml:space="preserve"> למרות שהפרשנות שלכם נראית לי קצת הזויה </w:t>
      </w:r>
      <w:r w:rsidRPr="00D84787">
        <w:rPr>
          <w:rFonts w:cs="David"/>
          <w:rtl/>
        </w:rPr>
        <w:t>–</w:t>
      </w:r>
      <w:r w:rsidRPr="00D84787">
        <w:rPr>
          <w:rFonts w:cs="David" w:hint="cs"/>
          <w:rtl/>
        </w:rPr>
        <w:t xml:space="preserve"> אבל לצורך העניין, יכול להיות שמאחר שהם היום נעדרו, האינטרסים שלהם קודמו. </w:t>
      </w:r>
    </w:p>
    <w:p w14:paraId="7DF2A11F"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601C2084" w14:textId="77777777" w:rsidR="00D84787" w:rsidRPr="00D84787" w:rsidRDefault="00D84787" w:rsidP="00D84787">
      <w:pPr>
        <w:pStyle w:val="Heading5"/>
        <w:rPr>
          <w:rFonts w:hint="cs"/>
          <w:sz w:val="24"/>
          <w:rtl/>
        </w:rPr>
      </w:pPr>
    </w:p>
    <w:p w14:paraId="32184457" w14:textId="77777777" w:rsidR="00D84787" w:rsidRPr="00D84787" w:rsidRDefault="00D84787" w:rsidP="00D84787">
      <w:pPr>
        <w:bidi/>
        <w:jc w:val="both"/>
        <w:rPr>
          <w:rFonts w:cs="David" w:hint="cs"/>
          <w:rtl/>
        </w:rPr>
      </w:pPr>
      <w:r w:rsidRPr="00D84787">
        <w:rPr>
          <w:rFonts w:cs="David" w:hint="cs"/>
          <w:rtl/>
        </w:rPr>
        <w:tab/>
        <w:t xml:space="preserve"> יש כאן המלצה לעתיד. </w:t>
      </w:r>
    </w:p>
    <w:p w14:paraId="68029605"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4642248B" w14:textId="77777777" w:rsidR="00D84787" w:rsidRPr="00D84787" w:rsidRDefault="00D84787" w:rsidP="00D84787">
      <w:pPr>
        <w:bidi/>
        <w:jc w:val="both"/>
        <w:rPr>
          <w:rFonts w:cs="David" w:hint="cs"/>
          <w:u w:val="single"/>
          <w:rtl/>
        </w:rPr>
      </w:pPr>
    </w:p>
    <w:p w14:paraId="7280C375" w14:textId="77777777" w:rsidR="00D84787" w:rsidRPr="00D84787" w:rsidRDefault="00D84787" w:rsidP="00D84787">
      <w:pPr>
        <w:bidi/>
        <w:jc w:val="both"/>
        <w:rPr>
          <w:rFonts w:cs="David" w:hint="cs"/>
          <w:rtl/>
        </w:rPr>
      </w:pPr>
      <w:r w:rsidRPr="00D84787">
        <w:rPr>
          <w:rFonts w:cs="David" w:hint="cs"/>
          <w:rtl/>
        </w:rPr>
        <w:tab/>
        <w:t xml:space="preserve"> אני מקווה שהצלחתם להבין את הרמז. </w:t>
      </w:r>
    </w:p>
    <w:p w14:paraId="50D74CF9"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6EB0D4D4" w14:textId="77777777" w:rsidR="00D84787" w:rsidRPr="00D84787" w:rsidRDefault="00D84787" w:rsidP="00D84787">
      <w:pPr>
        <w:bidi/>
        <w:jc w:val="both"/>
        <w:rPr>
          <w:rFonts w:cs="David" w:hint="cs"/>
          <w:rtl/>
        </w:rPr>
      </w:pPr>
    </w:p>
    <w:p w14:paraId="10E1CA32" w14:textId="77777777" w:rsidR="00D84787" w:rsidRPr="00D84787" w:rsidRDefault="00D84787" w:rsidP="00D84787">
      <w:pPr>
        <w:bidi/>
        <w:jc w:val="both"/>
        <w:rPr>
          <w:rFonts w:cs="David" w:hint="cs"/>
          <w:rtl/>
        </w:rPr>
      </w:pPr>
      <w:r w:rsidRPr="00D84787">
        <w:rPr>
          <w:rFonts w:cs="David" w:hint="cs"/>
          <w:rtl/>
        </w:rPr>
        <w:tab/>
        <w:t xml:space="preserve">הוא היה דק כמו עור של פיל, ולכן הבנתם. </w:t>
      </w:r>
    </w:p>
    <w:p w14:paraId="41169956"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1B05426C" w14:textId="77777777" w:rsidR="00D84787" w:rsidRPr="00D84787" w:rsidRDefault="00D84787" w:rsidP="00D84787">
      <w:pPr>
        <w:bidi/>
        <w:jc w:val="both"/>
        <w:rPr>
          <w:rFonts w:cs="David" w:hint="cs"/>
          <w:rtl/>
        </w:rPr>
      </w:pPr>
    </w:p>
    <w:p w14:paraId="33D1FC55" w14:textId="77777777" w:rsidR="00D84787" w:rsidRPr="00D84787" w:rsidRDefault="00D84787" w:rsidP="00D84787">
      <w:pPr>
        <w:bidi/>
        <w:jc w:val="both"/>
        <w:rPr>
          <w:rFonts w:cs="David" w:hint="cs"/>
          <w:rtl/>
        </w:rPr>
      </w:pPr>
      <w:r w:rsidRPr="00D84787">
        <w:rPr>
          <w:rFonts w:cs="David" w:hint="cs"/>
          <w:rtl/>
        </w:rPr>
        <w:tab/>
        <w:t xml:space="preserve">הבנו למי יש את מקור הכוח. </w:t>
      </w:r>
    </w:p>
    <w:p w14:paraId="19CA0D37"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דפנה כהן:</w:t>
      </w:r>
    </w:p>
    <w:p w14:paraId="7769C3A1" w14:textId="77777777" w:rsidR="00D84787" w:rsidRPr="00D84787" w:rsidRDefault="00D84787" w:rsidP="00D84787">
      <w:pPr>
        <w:bidi/>
        <w:jc w:val="both"/>
        <w:rPr>
          <w:rFonts w:cs="David" w:hint="cs"/>
          <w:rtl/>
        </w:rPr>
      </w:pPr>
    </w:p>
    <w:p w14:paraId="2F82F0B9" w14:textId="77777777" w:rsidR="00D84787" w:rsidRPr="00D84787" w:rsidRDefault="00D84787" w:rsidP="00D84787">
      <w:pPr>
        <w:bidi/>
        <w:jc w:val="both"/>
        <w:rPr>
          <w:rFonts w:cs="David" w:hint="cs"/>
          <w:rtl/>
        </w:rPr>
      </w:pPr>
      <w:r w:rsidRPr="00D84787">
        <w:rPr>
          <w:rFonts w:cs="David" w:hint="cs"/>
          <w:rtl/>
        </w:rPr>
        <w:tab/>
        <w:t xml:space="preserve">אין לנו בעיה עם זה. </w:t>
      </w:r>
    </w:p>
    <w:p w14:paraId="4D59BF26"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0706FBC3" w14:textId="77777777" w:rsidR="00D84787" w:rsidRPr="00D84787" w:rsidRDefault="00D84787" w:rsidP="00D84787">
      <w:pPr>
        <w:pStyle w:val="Heading5"/>
        <w:rPr>
          <w:rFonts w:hint="cs"/>
          <w:sz w:val="24"/>
          <w:rtl/>
        </w:rPr>
      </w:pPr>
    </w:p>
    <w:p w14:paraId="31F50AFB" w14:textId="77777777" w:rsidR="00D84787" w:rsidRPr="00D84787" w:rsidRDefault="00D84787" w:rsidP="00D84787">
      <w:pPr>
        <w:bidi/>
        <w:jc w:val="both"/>
        <w:rPr>
          <w:rFonts w:cs="David" w:hint="cs"/>
          <w:rtl/>
        </w:rPr>
      </w:pPr>
      <w:r w:rsidRPr="00D84787">
        <w:rPr>
          <w:rFonts w:cs="David" w:hint="cs"/>
          <w:rtl/>
        </w:rPr>
        <w:tab/>
        <w:t xml:space="preserve"> אם אין לכם בעיה, אז הכול בסדר. </w:t>
      </w:r>
    </w:p>
    <w:p w14:paraId="20B3204B"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דפנה כהן:</w:t>
      </w:r>
    </w:p>
    <w:p w14:paraId="12EAA04F" w14:textId="77777777" w:rsidR="00D84787" w:rsidRPr="00D84787" w:rsidRDefault="00D84787" w:rsidP="00D84787">
      <w:pPr>
        <w:bidi/>
        <w:jc w:val="both"/>
        <w:rPr>
          <w:rFonts w:cs="David" w:hint="cs"/>
          <w:rtl/>
        </w:rPr>
      </w:pPr>
    </w:p>
    <w:p w14:paraId="4E14BFFB" w14:textId="77777777" w:rsidR="00D84787" w:rsidRPr="00D84787" w:rsidRDefault="00D84787" w:rsidP="00D84787">
      <w:pPr>
        <w:bidi/>
        <w:jc w:val="both"/>
        <w:rPr>
          <w:rFonts w:cs="David" w:hint="cs"/>
          <w:rtl/>
        </w:rPr>
      </w:pPr>
      <w:r w:rsidRPr="00D84787">
        <w:rPr>
          <w:rFonts w:cs="David" w:hint="cs"/>
          <w:rtl/>
        </w:rPr>
        <w:tab/>
        <w:t xml:space="preserve">אנחנו רק רוצים לקבל הבהרות. </w:t>
      </w:r>
    </w:p>
    <w:p w14:paraId="0D15CC64"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184EC164" w14:textId="77777777" w:rsidR="00D84787" w:rsidRPr="00D84787" w:rsidRDefault="00D84787" w:rsidP="00D84787">
      <w:pPr>
        <w:bidi/>
        <w:jc w:val="both"/>
        <w:rPr>
          <w:rFonts w:cs="David" w:hint="cs"/>
          <w:u w:val="single"/>
          <w:rtl/>
        </w:rPr>
      </w:pPr>
    </w:p>
    <w:p w14:paraId="205DE17D" w14:textId="77777777" w:rsidR="00D84787" w:rsidRPr="00D84787" w:rsidRDefault="00D84787" w:rsidP="00D84787">
      <w:pPr>
        <w:bidi/>
        <w:jc w:val="both"/>
        <w:rPr>
          <w:rFonts w:cs="David" w:hint="cs"/>
          <w:rtl/>
        </w:rPr>
      </w:pPr>
      <w:r w:rsidRPr="00D84787">
        <w:rPr>
          <w:rFonts w:cs="David" w:hint="cs"/>
          <w:rtl/>
        </w:rPr>
        <w:tab/>
        <w:t xml:space="preserve">העובדה שכל אדם שמופיע בפני ועדה של הכנסת צריך להציג את עצמו ואת מי הוא מייצג, לא צריכה להיאמר בחוק. זה דבר שאני חושבת שהוא ברור. </w:t>
      </w:r>
    </w:p>
    <w:p w14:paraId="4CA028D0" w14:textId="77777777" w:rsidR="00D84787" w:rsidRPr="00D84787" w:rsidRDefault="00D84787" w:rsidP="00D84787">
      <w:pPr>
        <w:bidi/>
        <w:jc w:val="both"/>
        <w:rPr>
          <w:rFonts w:cs="David" w:hint="cs"/>
          <w:rtl/>
        </w:rPr>
      </w:pPr>
    </w:p>
    <w:p w14:paraId="374A9A71" w14:textId="77777777" w:rsidR="00D84787" w:rsidRPr="00D84787" w:rsidRDefault="00D84787" w:rsidP="00D84787">
      <w:pPr>
        <w:bidi/>
        <w:jc w:val="both"/>
        <w:rPr>
          <w:rFonts w:cs="David" w:hint="cs"/>
          <w:rtl/>
        </w:rPr>
      </w:pPr>
      <w:r w:rsidRPr="00D84787">
        <w:rPr>
          <w:rFonts w:cs="David" w:hint="cs"/>
          <w:rtl/>
        </w:rPr>
        <w:tab/>
        <w:t xml:space="preserve">אם כך, סיימנו את סעיף ההגדרות. </w:t>
      </w:r>
    </w:p>
    <w:p w14:paraId="4413A396"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407796B8" w14:textId="77777777" w:rsidR="00D84787" w:rsidRPr="00D84787" w:rsidRDefault="00D84787" w:rsidP="00D84787">
      <w:pPr>
        <w:bidi/>
        <w:jc w:val="both"/>
        <w:rPr>
          <w:rFonts w:cs="David" w:hint="cs"/>
          <w:rtl/>
        </w:rPr>
      </w:pPr>
    </w:p>
    <w:p w14:paraId="46DDF9E5" w14:textId="77777777" w:rsidR="00D84787" w:rsidRPr="00D84787" w:rsidRDefault="00D84787" w:rsidP="00D84787">
      <w:pPr>
        <w:bidi/>
        <w:jc w:val="both"/>
        <w:rPr>
          <w:rFonts w:cs="David" w:hint="cs"/>
          <w:rtl/>
        </w:rPr>
      </w:pPr>
      <w:r w:rsidRPr="00D84787">
        <w:rPr>
          <w:rFonts w:cs="David" w:hint="cs"/>
          <w:rtl/>
        </w:rPr>
        <w:tab/>
        <w:t>עד לכאן יש הערות, ואנחנו מסמיכים את היועצת המשפטית שלנו להביא נוסח מתוקן, שמדבר על המהות כפי שאושרה כאן. אם אין, אנחנו נאשר את סעיף 65.</w:t>
      </w:r>
    </w:p>
    <w:p w14:paraId="4CC892FE"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45BBFB15" w14:textId="77777777" w:rsidR="00D84787" w:rsidRPr="00D84787" w:rsidRDefault="00D84787" w:rsidP="00D84787">
      <w:pPr>
        <w:bidi/>
        <w:jc w:val="both"/>
        <w:rPr>
          <w:rFonts w:cs="David" w:hint="cs"/>
          <w:u w:val="single"/>
          <w:rtl/>
        </w:rPr>
      </w:pPr>
    </w:p>
    <w:p w14:paraId="579C222E" w14:textId="77777777" w:rsidR="00D84787" w:rsidRPr="00D84787" w:rsidRDefault="00D84787" w:rsidP="00D84787">
      <w:pPr>
        <w:bidi/>
        <w:jc w:val="both"/>
        <w:rPr>
          <w:rFonts w:cs="David" w:hint="cs"/>
          <w:rtl/>
        </w:rPr>
      </w:pPr>
      <w:r w:rsidRPr="00D84787">
        <w:rPr>
          <w:rFonts w:cs="David" w:hint="cs"/>
          <w:rtl/>
        </w:rPr>
        <w:tab/>
        <w:t xml:space="preserve"> אני חושב שצריך לאשר כשרואים את הטקסט. אנחנו יודעים שעברנו אותו. כולנו יודעים שעברנו, אנחנו לא מחדשים. </w:t>
      </w:r>
    </w:p>
    <w:p w14:paraId="1BD8187A"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4C2FCB06" w14:textId="77777777" w:rsidR="00D84787" w:rsidRPr="00D84787" w:rsidRDefault="00D84787" w:rsidP="00D84787">
      <w:pPr>
        <w:bidi/>
        <w:jc w:val="both"/>
        <w:rPr>
          <w:rFonts w:cs="David" w:hint="cs"/>
          <w:rtl/>
        </w:rPr>
      </w:pPr>
    </w:p>
    <w:p w14:paraId="608C82B0" w14:textId="77777777" w:rsidR="00D84787" w:rsidRPr="00D84787" w:rsidRDefault="00D84787" w:rsidP="00D84787">
      <w:pPr>
        <w:bidi/>
        <w:jc w:val="both"/>
        <w:rPr>
          <w:rFonts w:cs="David" w:hint="cs"/>
          <w:rtl/>
        </w:rPr>
      </w:pPr>
      <w:r w:rsidRPr="00D84787">
        <w:rPr>
          <w:rFonts w:cs="David" w:hint="cs"/>
          <w:rtl/>
        </w:rPr>
        <w:tab/>
        <w:t>נצביע.</w:t>
      </w:r>
    </w:p>
    <w:p w14:paraId="097E8E28"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57203D71" w14:textId="77777777" w:rsidR="00D84787" w:rsidRPr="00D84787" w:rsidRDefault="00D84787" w:rsidP="00D84787">
      <w:pPr>
        <w:bidi/>
        <w:jc w:val="both"/>
        <w:rPr>
          <w:rFonts w:cs="David" w:hint="cs"/>
          <w:u w:val="single"/>
          <w:rtl/>
        </w:rPr>
      </w:pPr>
    </w:p>
    <w:p w14:paraId="0AE1F8A3" w14:textId="77777777" w:rsidR="00D84787" w:rsidRPr="00D84787" w:rsidRDefault="00D84787" w:rsidP="00D84787">
      <w:pPr>
        <w:bidi/>
        <w:jc w:val="both"/>
        <w:rPr>
          <w:rFonts w:cs="David" w:hint="cs"/>
          <w:rtl/>
        </w:rPr>
      </w:pPr>
      <w:r w:rsidRPr="00D84787">
        <w:rPr>
          <w:rFonts w:cs="David" w:hint="cs"/>
          <w:rtl/>
        </w:rPr>
        <w:tab/>
        <w:t xml:space="preserve"> סליחה, אני לא רוצה להצביע. </w:t>
      </w:r>
    </w:p>
    <w:p w14:paraId="1A0C3DDD"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62AE070C" w14:textId="77777777" w:rsidR="00D84787" w:rsidRPr="00D84787" w:rsidRDefault="00D84787" w:rsidP="00D84787">
      <w:pPr>
        <w:bidi/>
        <w:jc w:val="both"/>
        <w:rPr>
          <w:rFonts w:cs="David" w:hint="cs"/>
          <w:rtl/>
        </w:rPr>
      </w:pPr>
    </w:p>
    <w:p w14:paraId="4951474D" w14:textId="77777777" w:rsidR="00D84787" w:rsidRPr="00D84787" w:rsidRDefault="00D84787" w:rsidP="00D84787">
      <w:pPr>
        <w:bidi/>
        <w:jc w:val="both"/>
        <w:rPr>
          <w:rFonts w:cs="David" w:hint="cs"/>
          <w:rtl/>
        </w:rPr>
      </w:pPr>
      <w:r w:rsidRPr="00D84787">
        <w:rPr>
          <w:rFonts w:cs="David" w:hint="cs"/>
          <w:rtl/>
        </w:rPr>
        <w:tab/>
        <w:t>גדעון, אתה צודק, אתה בעל ההצעה. רק חשבתי לקדם.</w:t>
      </w:r>
    </w:p>
    <w:p w14:paraId="4E293D0C" w14:textId="77777777" w:rsidR="00D84787" w:rsidRDefault="00D84787" w:rsidP="00D84787">
      <w:pPr>
        <w:bidi/>
        <w:jc w:val="both"/>
        <w:rPr>
          <w:rFonts w:cs="David" w:hint="cs"/>
          <w:u w:val="single"/>
          <w:rtl/>
        </w:rPr>
      </w:pPr>
      <w:r w:rsidRPr="00D84787">
        <w:rPr>
          <w:rFonts w:cs="David"/>
          <w:rtl/>
        </w:rPr>
        <w:br/>
      </w:r>
    </w:p>
    <w:p w14:paraId="1F17DAAA" w14:textId="77777777" w:rsidR="00D84787" w:rsidRDefault="00D84787" w:rsidP="00D84787">
      <w:pPr>
        <w:bidi/>
        <w:jc w:val="both"/>
        <w:rPr>
          <w:rFonts w:cs="David" w:hint="cs"/>
          <w:u w:val="single"/>
          <w:rtl/>
        </w:rPr>
      </w:pPr>
    </w:p>
    <w:p w14:paraId="712C7569" w14:textId="77777777" w:rsidR="00D84787" w:rsidRDefault="00D84787" w:rsidP="00D84787">
      <w:pPr>
        <w:bidi/>
        <w:jc w:val="both"/>
        <w:rPr>
          <w:rFonts w:cs="David" w:hint="cs"/>
          <w:u w:val="single"/>
          <w:rtl/>
        </w:rPr>
      </w:pPr>
    </w:p>
    <w:p w14:paraId="51A12C30" w14:textId="77777777" w:rsidR="00D84787" w:rsidRPr="00D84787" w:rsidRDefault="00D84787" w:rsidP="00D84787">
      <w:pPr>
        <w:bidi/>
        <w:jc w:val="both"/>
        <w:rPr>
          <w:rFonts w:cs="David" w:hint="cs"/>
          <w:u w:val="single"/>
          <w:rtl/>
        </w:rPr>
      </w:pPr>
      <w:r w:rsidRPr="00D84787">
        <w:rPr>
          <w:rFonts w:cs="David" w:hint="cs"/>
          <w:u w:val="single"/>
          <w:rtl/>
        </w:rPr>
        <w:t>גדעון סער:</w:t>
      </w:r>
    </w:p>
    <w:p w14:paraId="2F290EC5" w14:textId="77777777" w:rsidR="00D84787" w:rsidRPr="00D84787" w:rsidRDefault="00D84787" w:rsidP="00D84787">
      <w:pPr>
        <w:bidi/>
        <w:jc w:val="both"/>
        <w:rPr>
          <w:rFonts w:cs="David" w:hint="cs"/>
          <w:u w:val="single"/>
          <w:rtl/>
        </w:rPr>
      </w:pPr>
    </w:p>
    <w:p w14:paraId="55287388" w14:textId="77777777" w:rsidR="00D84787" w:rsidRPr="00D84787" w:rsidRDefault="00D84787" w:rsidP="00D84787">
      <w:pPr>
        <w:bidi/>
        <w:jc w:val="both"/>
        <w:rPr>
          <w:rFonts w:cs="David" w:hint="cs"/>
          <w:rtl/>
        </w:rPr>
      </w:pPr>
      <w:r w:rsidRPr="00D84787">
        <w:rPr>
          <w:rFonts w:cs="David" w:hint="cs"/>
          <w:rtl/>
        </w:rPr>
        <w:tab/>
        <w:t xml:space="preserve"> אנחנו התקדמנו, סיימנו סעיף. </w:t>
      </w:r>
    </w:p>
    <w:p w14:paraId="0BE50BB1"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6CFE2C43" w14:textId="77777777" w:rsidR="00D84787" w:rsidRPr="00D84787" w:rsidRDefault="00D84787" w:rsidP="00D84787">
      <w:pPr>
        <w:bidi/>
        <w:jc w:val="both"/>
        <w:rPr>
          <w:rFonts w:cs="David" w:hint="cs"/>
          <w:rtl/>
        </w:rPr>
      </w:pPr>
    </w:p>
    <w:p w14:paraId="6DF4F18F" w14:textId="77777777" w:rsidR="00D84787" w:rsidRPr="00D84787" w:rsidRDefault="00D84787" w:rsidP="00D84787">
      <w:pPr>
        <w:bidi/>
        <w:jc w:val="both"/>
        <w:rPr>
          <w:rFonts w:cs="David" w:hint="cs"/>
          <w:rtl/>
        </w:rPr>
      </w:pPr>
      <w:r w:rsidRPr="00D84787">
        <w:rPr>
          <w:rFonts w:cs="David" w:hint="cs"/>
          <w:rtl/>
        </w:rPr>
        <w:tab/>
        <w:t>אדוני צודק. אנחנו נביא את זה לדיון בשבוע הבא.</w:t>
      </w:r>
    </w:p>
    <w:p w14:paraId="68E3F874"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0CBF5D93" w14:textId="77777777" w:rsidR="00D84787" w:rsidRPr="00D84787" w:rsidRDefault="00D84787" w:rsidP="00D84787">
      <w:pPr>
        <w:bidi/>
        <w:jc w:val="both"/>
        <w:rPr>
          <w:rFonts w:cs="David" w:hint="cs"/>
          <w:rtl/>
        </w:rPr>
      </w:pPr>
    </w:p>
    <w:p w14:paraId="2475854E" w14:textId="77777777" w:rsidR="00D84787" w:rsidRPr="00D84787" w:rsidRDefault="00D84787" w:rsidP="00D84787">
      <w:pPr>
        <w:bidi/>
        <w:ind w:firstLine="567"/>
        <w:jc w:val="both"/>
        <w:rPr>
          <w:rFonts w:cs="David" w:hint="cs"/>
          <w:rtl/>
        </w:rPr>
      </w:pPr>
      <w:r w:rsidRPr="00D84787">
        <w:rPr>
          <w:rFonts w:cs="David" w:hint="cs"/>
          <w:rtl/>
        </w:rPr>
        <w:t>סעיף 66 מדבר על היתר: "(א) לא יפעל שדלן בכנסת אלא בהיתר מאת הוועדה."</w:t>
      </w:r>
    </w:p>
    <w:p w14:paraId="4B87BDF4" w14:textId="77777777" w:rsidR="00D84787" w:rsidRPr="00D84787" w:rsidRDefault="00D84787" w:rsidP="00D84787">
      <w:pPr>
        <w:bidi/>
        <w:jc w:val="both"/>
        <w:rPr>
          <w:rFonts w:cs="David" w:hint="cs"/>
          <w:rtl/>
        </w:rPr>
      </w:pPr>
    </w:p>
    <w:p w14:paraId="318F1175" w14:textId="77777777" w:rsidR="00D84787" w:rsidRPr="00D84787" w:rsidRDefault="00D84787" w:rsidP="00D84787">
      <w:pPr>
        <w:bidi/>
        <w:jc w:val="both"/>
        <w:rPr>
          <w:rFonts w:cs="David" w:hint="cs"/>
          <w:rtl/>
        </w:rPr>
      </w:pPr>
      <w:r w:rsidRPr="00D84787">
        <w:rPr>
          <w:rFonts w:cs="David" w:hint="cs"/>
          <w:rtl/>
        </w:rPr>
        <w:tab/>
        <w:t xml:space="preserve">אני רוצה להדגיש פה שההיתר הוא היתר לפעול כשדלן; הוא לא היתר כניסה לכנסת. כלומר, יכול להיות שאדם יוכל לפעול כשדלן אבל לא יהיה לו היתר כניסה. לחלופין: אדם שיש לו היתר כניסה כי הוא חבר כנסת לשעבר, עובד לשעבר, לא יוכל לפעול כשדלן אם אין לו היתר לפעול כשדלן. זהו היתר אחר. עד היום היה בלבול </w:t>
      </w:r>
      <w:r w:rsidRPr="00D84787">
        <w:rPr>
          <w:rFonts w:cs="David"/>
          <w:rtl/>
        </w:rPr>
        <w:t>–</w:t>
      </w:r>
      <w:r w:rsidRPr="00D84787">
        <w:rPr>
          <w:rFonts w:cs="David" w:hint="cs"/>
          <w:rtl/>
        </w:rPr>
        <w:t xml:space="preserve"> למרות שבחוק גם היום נאמר כך. </w:t>
      </w:r>
    </w:p>
    <w:p w14:paraId="589D8AD9"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2EE47C67" w14:textId="77777777" w:rsidR="00D84787" w:rsidRPr="00D84787" w:rsidRDefault="00D84787" w:rsidP="00D84787">
      <w:pPr>
        <w:bidi/>
        <w:jc w:val="both"/>
        <w:rPr>
          <w:rFonts w:cs="David" w:hint="cs"/>
          <w:rtl/>
        </w:rPr>
      </w:pPr>
    </w:p>
    <w:p w14:paraId="0E853F88" w14:textId="77777777" w:rsidR="00D84787" w:rsidRPr="00D84787" w:rsidRDefault="00D84787" w:rsidP="00D84787">
      <w:pPr>
        <w:bidi/>
        <w:jc w:val="both"/>
        <w:rPr>
          <w:rFonts w:cs="David" w:hint="cs"/>
          <w:rtl/>
        </w:rPr>
      </w:pPr>
      <w:r w:rsidRPr="00D84787">
        <w:rPr>
          <w:rFonts w:cs="David" w:hint="cs"/>
          <w:rtl/>
        </w:rPr>
        <w:tab/>
        <w:t xml:space="preserve">יש כאן בקשה של חברת הכנסת רונית תירוש, להוסיף שהוא יפעל תחת קוד אתי. </w:t>
      </w:r>
    </w:p>
    <w:p w14:paraId="28E2FC28"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26F04367" w14:textId="77777777" w:rsidR="00D84787" w:rsidRPr="00D84787" w:rsidRDefault="00D84787" w:rsidP="00D84787">
      <w:pPr>
        <w:bidi/>
        <w:jc w:val="both"/>
        <w:rPr>
          <w:rFonts w:cs="David" w:hint="cs"/>
          <w:u w:val="single"/>
          <w:rtl/>
        </w:rPr>
      </w:pPr>
    </w:p>
    <w:p w14:paraId="6A569B16" w14:textId="77777777" w:rsidR="00D84787" w:rsidRPr="00D84787" w:rsidRDefault="00D84787" w:rsidP="00D84787">
      <w:pPr>
        <w:bidi/>
        <w:jc w:val="both"/>
        <w:rPr>
          <w:rFonts w:cs="David" w:hint="cs"/>
          <w:rtl/>
        </w:rPr>
      </w:pPr>
      <w:r w:rsidRPr="00D84787">
        <w:rPr>
          <w:rFonts w:cs="David" w:hint="cs"/>
          <w:rtl/>
        </w:rPr>
        <w:tab/>
        <w:t xml:space="preserve"> נו, באמת... </w:t>
      </w:r>
    </w:p>
    <w:p w14:paraId="17887E93"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6A6C903C" w14:textId="77777777" w:rsidR="00D84787" w:rsidRPr="00D84787" w:rsidRDefault="00D84787" w:rsidP="00D84787">
      <w:pPr>
        <w:pStyle w:val="Heading5"/>
        <w:rPr>
          <w:rFonts w:hint="cs"/>
          <w:sz w:val="24"/>
          <w:rtl/>
        </w:rPr>
      </w:pPr>
    </w:p>
    <w:p w14:paraId="61E64EE6" w14:textId="77777777" w:rsidR="00D84787" w:rsidRPr="00D84787" w:rsidRDefault="00D84787" w:rsidP="00D84787">
      <w:pPr>
        <w:bidi/>
        <w:jc w:val="both"/>
        <w:rPr>
          <w:rFonts w:cs="David" w:hint="cs"/>
          <w:rtl/>
        </w:rPr>
      </w:pPr>
      <w:r w:rsidRPr="00D84787">
        <w:rPr>
          <w:rFonts w:cs="David" w:hint="cs"/>
          <w:rtl/>
        </w:rPr>
        <w:tab/>
        <w:t xml:space="preserve"> אנחנו לא מתעסקים עם קוד אתי. </w:t>
      </w:r>
    </w:p>
    <w:p w14:paraId="5B6DA61E"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איל ינון:</w:t>
      </w:r>
    </w:p>
    <w:p w14:paraId="188AC191" w14:textId="77777777" w:rsidR="00D84787" w:rsidRPr="00D84787" w:rsidRDefault="00D84787" w:rsidP="00D84787">
      <w:pPr>
        <w:bidi/>
        <w:jc w:val="both"/>
        <w:rPr>
          <w:rFonts w:cs="David" w:hint="cs"/>
          <w:rtl/>
        </w:rPr>
      </w:pPr>
    </w:p>
    <w:p w14:paraId="1E308409" w14:textId="77777777" w:rsidR="00D84787" w:rsidRPr="00D84787" w:rsidRDefault="00D84787" w:rsidP="00D84787">
      <w:pPr>
        <w:bidi/>
        <w:jc w:val="both"/>
        <w:rPr>
          <w:rFonts w:cs="David" w:hint="cs"/>
          <w:rtl/>
        </w:rPr>
      </w:pPr>
      <w:r w:rsidRPr="00D84787">
        <w:rPr>
          <w:rFonts w:cs="David" w:hint="cs"/>
          <w:rtl/>
        </w:rPr>
        <w:tab/>
        <w:t xml:space="preserve">מי יעשה את הקוד האתי הזה? </w:t>
      </w:r>
    </w:p>
    <w:p w14:paraId="46461520" w14:textId="77777777" w:rsidR="00D84787" w:rsidRPr="00D84787" w:rsidRDefault="00D84787" w:rsidP="00D84787">
      <w:pPr>
        <w:bidi/>
        <w:jc w:val="both"/>
        <w:rPr>
          <w:rFonts w:cs="David" w:hint="cs"/>
          <w:rtl/>
        </w:rPr>
      </w:pPr>
    </w:p>
    <w:p w14:paraId="09A54DE3" w14:textId="77777777" w:rsidR="00D84787" w:rsidRPr="00D84787" w:rsidRDefault="00D84787" w:rsidP="00D84787">
      <w:pPr>
        <w:bidi/>
        <w:jc w:val="both"/>
        <w:rPr>
          <w:rFonts w:cs="David" w:hint="cs"/>
          <w:u w:val="single"/>
          <w:rtl/>
        </w:rPr>
      </w:pPr>
      <w:r w:rsidRPr="00D84787">
        <w:rPr>
          <w:rFonts w:cs="David" w:hint="cs"/>
          <w:u w:val="single"/>
          <w:rtl/>
        </w:rPr>
        <w:t>גדעון סער:</w:t>
      </w:r>
    </w:p>
    <w:p w14:paraId="25A9A81A" w14:textId="77777777" w:rsidR="00D84787" w:rsidRPr="00D84787" w:rsidRDefault="00D84787" w:rsidP="00D84787">
      <w:pPr>
        <w:bidi/>
        <w:jc w:val="both"/>
        <w:rPr>
          <w:rFonts w:cs="David" w:hint="cs"/>
          <w:u w:val="single"/>
          <w:rtl/>
        </w:rPr>
      </w:pPr>
    </w:p>
    <w:p w14:paraId="78A2AE7B" w14:textId="77777777" w:rsidR="00D84787" w:rsidRPr="00D84787" w:rsidRDefault="00D84787" w:rsidP="00D84787">
      <w:pPr>
        <w:bidi/>
        <w:jc w:val="both"/>
        <w:rPr>
          <w:rFonts w:cs="David" w:hint="cs"/>
          <w:rtl/>
        </w:rPr>
      </w:pPr>
      <w:r w:rsidRPr="00D84787">
        <w:rPr>
          <w:rFonts w:cs="David" w:hint="cs"/>
          <w:rtl/>
        </w:rPr>
        <w:tab/>
        <w:t xml:space="preserve">אני אתייחס לזה, ואני מציע גם שנכריע בו. ראשית, הכנסת הכריעה כשהיא דחתה הצעת חוק שנגעה לעניין זה ממש, לפני כחודש </w:t>
      </w:r>
      <w:r w:rsidRPr="00D84787">
        <w:rPr>
          <w:rFonts w:cs="David"/>
          <w:rtl/>
        </w:rPr>
        <w:t>–</w:t>
      </w:r>
      <w:r w:rsidRPr="00D84787">
        <w:rPr>
          <w:rFonts w:cs="David" w:hint="cs"/>
          <w:rtl/>
        </w:rPr>
        <w:t xml:space="preserve"> הכריעה הכרעה ישירה ולא עקיפה בדיוק בשאלה הזאת. </w:t>
      </w:r>
    </w:p>
    <w:p w14:paraId="140C9800" w14:textId="77777777" w:rsidR="00D84787" w:rsidRPr="00D84787" w:rsidRDefault="00D84787" w:rsidP="00D84787">
      <w:pPr>
        <w:bidi/>
        <w:jc w:val="both"/>
        <w:rPr>
          <w:rFonts w:cs="David" w:hint="cs"/>
          <w:rtl/>
        </w:rPr>
      </w:pPr>
    </w:p>
    <w:p w14:paraId="42300075" w14:textId="77777777" w:rsidR="00D84787" w:rsidRPr="00D84787" w:rsidRDefault="00D84787" w:rsidP="00D84787">
      <w:pPr>
        <w:bidi/>
        <w:jc w:val="both"/>
        <w:rPr>
          <w:rFonts w:cs="David" w:hint="cs"/>
          <w:rtl/>
        </w:rPr>
      </w:pPr>
      <w:r w:rsidRPr="00D84787">
        <w:rPr>
          <w:rFonts w:cs="David" w:hint="cs"/>
          <w:rtl/>
        </w:rPr>
        <w:tab/>
        <w:t xml:space="preserve">למה זה לא הגיוני? קודם כול, אנחנו יודעים שקוד אתי, ראשית, מקצוע מאשר לעצמו, ולא צד שלישי מאשר לעצמו. שנית, לוביסט זה גם היום לא מקצוע שהוא מוסדר באופן סטטוטורי כמקצוע. עצם קביעת הקוד האתי היא שאלה, ובוודאי על-ידי צד שלישי. </w:t>
      </w:r>
    </w:p>
    <w:p w14:paraId="468E54C8" w14:textId="77777777" w:rsidR="00D84787" w:rsidRPr="00D84787" w:rsidRDefault="00D84787" w:rsidP="00D84787">
      <w:pPr>
        <w:bidi/>
        <w:jc w:val="both"/>
        <w:rPr>
          <w:rFonts w:cs="David" w:hint="cs"/>
          <w:rtl/>
        </w:rPr>
      </w:pPr>
    </w:p>
    <w:p w14:paraId="5D57530C" w14:textId="77777777" w:rsidR="00D84787" w:rsidRPr="00D84787" w:rsidRDefault="00D84787" w:rsidP="00D84787">
      <w:pPr>
        <w:bidi/>
        <w:jc w:val="both"/>
        <w:rPr>
          <w:rFonts w:cs="David" w:hint="cs"/>
          <w:rtl/>
        </w:rPr>
      </w:pPr>
      <w:r w:rsidRPr="00D84787">
        <w:rPr>
          <w:rFonts w:cs="David" w:hint="cs"/>
          <w:rtl/>
        </w:rPr>
        <w:tab/>
        <w:t xml:space="preserve">ולכן, אני לא מציע להסתבך בכניסה לשדה המוקשים הזה. </w:t>
      </w:r>
    </w:p>
    <w:p w14:paraId="7A19DDC1"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4D5D329E" w14:textId="77777777" w:rsidR="00D84787" w:rsidRPr="00D84787" w:rsidRDefault="00D84787" w:rsidP="00D84787">
      <w:pPr>
        <w:bidi/>
        <w:jc w:val="both"/>
        <w:rPr>
          <w:rFonts w:cs="David" w:hint="cs"/>
          <w:rtl/>
        </w:rPr>
      </w:pPr>
    </w:p>
    <w:p w14:paraId="0B6BBAD5" w14:textId="77777777" w:rsidR="00D84787" w:rsidRPr="00D84787" w:rsidRDefault="00D84787" w:rsidP="00D84787">
      <w:pPr>
        <w:bidi/>
        <w:jc w:val="both"/>
        <w:rPr>
          <w:rFonts w:cs="David" w:hint="cs"/>
          <w:rtl/>
        </w:rPr>
      </w:pPr>
      <w:r w:rsidRPr="00D84787">
        <w:rPr>
          <w:rFonts w:cs="David" w:hint="cs"/>
          <w:rtl/>
        </w:rPr>
        <w:tab/>
        <w:t xml:space="preserve">בסדר. אם זה לא יתקבל </w:t>
      </w:r>
      <w:r w:rsidRPr="00D84787">
        <w:rPr>
          <w:rFonts w:cs="David"/>
          <w:rtl/>
        </w:rPr>
        <w:t>–</w:t>
      </w:r>
      <w:r w:rsidRPr="00D84787">
        <w:rPr>
          <w:rFonts w:cs="David" w:hint="cs"/>
          <w:rtl/>
        </w:rPr>
        <w:t xml:space="preserve"> היא תציג את זה כהסתייגות. הלאה, נעבור ל- (ב).</w:t>
      </w:r>
    </w:p>
    <w:p w14:paraId="3EEB3247"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5FF4B0C6" w14:textId="77777777" w:rsidR="00D84787" w:rsidRPr="00D84787" w:rsidRDefault="00D84787" w:rsidP="00D84787">
      <w:pPr>
        <w:bidi/>
        <w:jc w:val="both"/>
        <w:rPr>
          <w:rFonts w:cs="David" w:hint="cs"/>
          <w:rtl/>
        </w:rPr>
      </w:pPr>
    </w:p>
    <w:p w14:paraId="492E73BF" w14:textId="77777777" w:rsidR="00D84787" w:rsidRPr="00D84787" w:rsidRDefault="00D84787" w:rsidP="00D84787">
      <w:pPr>
        <w:bidi/>
        <w:jc w:val="both"/>
        <w:rPr>
          <w:rFonts w:cs="David" w:hint="cs"/>
          <w:rtl/>
        </w:rPr>
      </w:pPr>
      <w:r w:rsidRPr="00D84787">
        <w:rPr>
          <w:rFonts w:cs="David" w:hint="cs"/>
          <w:rtl/>
        </w:rPr>
        <w:tab/>
        <w:t xml:space="preserve">צריך משהו מנוסח יותר מהמשפט הזה. </w:t>
      </w:r>
    </w:p>
    <w:p w14:paraId="161B3BBC"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2DCF4A81" w14:textId="77777777" w:rsidR="00D84787" w:rsidRPr="00D84787" w:rsidRDefault="00D84787" w:rsidP="00D84787">
      <w:pPr>
        <w:pStyle w:val="Heading5"/>
        <w:rPr>
          <w:rFonts w:hint="cs"/>
          <w:sz w:val="24"/>
          <w:rtl/>
        </w:rPr>
      </w:pPr>
    </w:p>
    <w:p w14:paraId="0469FAFA" w14:textId="77777777" w:rsidR="00D84787" w:rsidRPr="00D84787" w:rsidRDefault="00D84787" w:rsidP="00D84787">
      <w:pPr>
        <w:bidi/>
        <w:jc w:val="both"/>
        <w:rPr>
          <w:rFonts w:cs="David" w:hint="cs"/>
          <w:rtl/>
        </w:rPr>
      </w:pPr>
      <w:r w:rsidRPr="00D84787">
        <w:rPr>
          <w:rFonts w:cs="David" w:hint="cs"/>
          <w:rtl/>
        </w:rPr>
        <w:tab/>
        <w:t xml:space="preserve"> היא צריכה להיות כאן כדי להגיש הסתייגות. יכול להיות שאחרי שהיא שמעה את טיעוניו של חבר הכנסת סער, היא השתכנעה שאין צורך בכך. </w:t>
      </w:r>
    </w:p>
    <w:p w14:paraId="70CE0090"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29F899E9" w14:textId="77777777" w:rsidR="00D84787" w:rsidRPr="00D84787" w:rsidRDefault="00D84787" w:rsidP="00D84787">
      <w:pPr>
        <w:bidi/>
        <w:jc w:val="both"/>
        <w:rPr>
          <w:rFonts w:cs="David" w:hint="cs"/>
          <w:rtl/>
        </w:rPr>
      </w:pPr>
    </w:p>
    <w:p w14:paraId="41355464" w14:textId="77777777" w:rsidR="00D84787" w:rsidRPr="00D84787" w:rsidRDefault="00D84787" w:rsidP="00D84787">
      <w:pPr>
        <w:bidi/>
        <w:jc w:val="both"/>
        <w:rPr>
          <w:rFonts w:cs="David" w:hint="cs"/>
          <w:rtl/>
        </w:rPr>
      </w:pPr>
      <w:r w:rsidRPr="00D84787">
        <w:rPr>
          <w:rFonts w:cs="David" w:hint="cs"/>
          <w:rtl/>
        </w:rPr>
        <w:tab/>
        <w:t xml:space="preserve">יכול מאוד להיות, היא תקרא את הפרוטוקול. </w:t>
      </w:r>
    </w:p>
    <w:p w14:paraId="35F34484" w14:textId="77777777" w:rsidR="00D84787" w:rsidRPr="00D84787" w:rsidRDefault="00D84787" w:rsidP="00D84787">
      <w:pPr>
        <w:bidi/>
        <w:jc w:val="both"/>
        <w:rPr>
          <w:rFonts w:cs="David" w:hint="cs"/>
          <w:rtl/>
        </w:rPr>
      </w:pPr>
    </w:p>
    <w:p w14:paraId="50983AAB" w14:textId="77777777" w:rsidR="00D84787" w:rsidRPr="00D84787" w:rsidRDefault="00D84787" w:rsidP="00D84787">
      <w:pPr>
        <w:pStyle w:val="Heading5"/>
        <w:rPr>
          <w:rFonts w:hint="cs"/>
          <w:sz w:val="24"/>
          <w:rtl/>
        </w:rPr>
      </w:pPr>
      <w:r w:rsidRPr="00D84787">
        <w:rPr>
          <w:rFonts w:hint="cs"/>
          <w:sz w:val="24"/>
          <w:u w:val="single"/>
          <w:rtl/>
        </w:rPr>
        <w:t>שלי יחימוביץ:</w:t>
      </w:r>
    </w:p>
    <w:p w14:paraId="7B0F8D3B" w14:textId="77777777" w:rsidR="00D84787" w:rsidRPr="00D84787" w:rsidRDefault="00D84787" w:rsidP="00D84787">
      <w:pPr>
        <w:pStyle w:val="Heading5"/>
        <w:rPr>
          <w:rFonts w:hint="cs"/>
          <w:sz w:val="24"/>
          <w:rtl/>
        </w:rPr>
      </w:pPr>
    </w:p>
    <w:p w14:paraId="1EAA0BD8" w14:textId="77777777" w:rsidR="00D84787" w:rsidRPr="00D84787" w:rsidRDefault="00D84787" w:rsidP="00D84787">
      <w:pPr>
        <w:bidi/>
        <w:jc w:val="both"/>
        <w:rPr>
          <w:rFonts w:cs="David" w:hint="cs"/>
          <w:rtl/>
        </w:rPr>
      </w:pPr>
      <w:r w:rsidRPr="00D84787">
        <w:rPr>
          <w:rFonts w:cs="David" w:hint="cs"/>
          <w:rtl/>
        </w:rPr>
        <w:tab/>
        <w:t xml:space="preserve">אז בינתיים זאת לא הסתייגות. </w:t>
      </w:r>
    </w:p>
    <w:p w14:paraId="7C95173C"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7EA95AB8" w14:textId="77777777" w:rsidR="00D84787" w:rsidRPr="00D84787" w:rsidRDefault="00D84787" w:rsidP="00D84787">
      <w:pPr>
        <w:bidi/>
        <w:jc w:val="both"/>
        <w:rPr>
          <w:rFonts w:cs="David" w:hint="cs"/>
          <w:rtl/>
        </w:rPr>
      </w:pPr>
      <w:r w:rsidRPr="00D84787">
        <w:rPr>
          <w:rFonts w:cs="David" w:hint="cs"/>
          <w:rtl/>
        </w:rPr>
        <w:tab/>
      </w:r>
    </w:p>
    <w:p w14:paraId="420A43D9" w14:textId="77777777" w:rsidR="00D84787" w:rsidRPr="00D84787" w:rsidRDefault="00D84787" w:rsidP="00D84787">
      <w:pPr>
        <w:bidi/>
        <w:jc w:val="both"/>
        <w:rPr>
          <w:rFonts w:cs="David" w:hint="cs"/>
          <w:rtl/>
        </w:rPr>
      </w:pPr>
      <w:r w:rsidRPr="00D84787">
        <w:rPr>
          <w:rFonts w:cs="David" w:hint="cs"/>
          <w:rtl/>
        </w:rPr>
        <w:tab/>
        <w:t xml:space="preserve">כרגע זאת לא הסתייגות. אין נוסח. </w:t>
      </w:r>
    </w:p>
    <w:p w14:paraId="1ED9B12D"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206EE0EB" w14:textId="77777777" w:rsidR="00D84787" w:rsidRPr="00D84787" w:rsidRDefault="00D84787" w:rsidP="00D84787">
      <w:pPr>
        <w:bidi/>
        <w:jc w:val="both"/>
        <w:rPr>
          <w:rFonts w:cs="David" w:hint="cs"/>
          <w:u w:val="single"/>
          <w:rtl/>
        </w:rPr>
      </w:pPr>
    </w:p>
    <w:p w14:paraId="58B75B7B" w14:textId="77777777" w:rsidR="00D84787" w:rsidRPr="00D84787" w:rsidRDefault="00D84787" w:rsidP="00D84787">
      <w:pPr>
        <w:bidi/>
        <w:jc w:val="both"/>
        <w:rPr>
          <w:rFonts w:cs="David" w:hint="cs"/>
          <w:rtl/>
        </w:rPr>
      </w:pPr>
      <w:r w:rsidRPr="00D84787">
        <w:rPr>
          <w:rFonts w:cs="David" w:hint="cs"/>
          <w:rtl/>
        </w:rPr>
        <w:tab/>
        <w:t xml:space="preserve"> בסדר. אני אשכנע אותה, אני מאמין. </w:t>
      </w:r>
    </w:p>
    <w:p w14:paraId="0D3D5BCC"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05F759FC" w14:textId="77777777" w:rsidR="00D84787" w:rsidRPr="00D84787" w:rsidRDefault="00D84787" w:rsidP="00D84787">
      <w:pPr>
        <w:bidi/>
        <w:jc w:val="both"/>
        <w:rPr>
          <w:rFonts w:cs="David" w:hint="cs"/>
          <w:rtl/>
        </w:rPr>
      </w:pPr>
    </w:p>
    <w:p w14:paraId="7D43C6D9" w14:textId="77777777" w:rsidR="00D84787" w:rsidRPr="00D84787" w:rsidRDefault="00D84787" w:rsidP="00D84787">
      <w:pPr>
        <w:bidi/>
        <w:jc w:val="both"/>
        <w:rPr>
          <w:rFonts w:cs="David" w:hint="cs"/>
          <w:rtl/>
        </w:rPr>
      </w:pPr>
      <w:r w:rsidRPr="00D84787">
        <w:rPr>
          <w:rFonts w:cs="David" w:hint="cs"/>
          <w:rtl/>
        </w:rPr>
        <w:t>"(ב) המבקש לפעול כשדלן בכנסת יגיש לוועדה בקשה שבה יפורטו כל אלה:</w:t>
      </w:r>
    </w:p>
    <w:p w14:paraId="2C307CC7" w14:textId="77777777" w:rsidR="00D84787" w:rsidRPr="00D84787" w:rsidRDefault="00D84787" w:rsidP="00D84787">
      <w:pPr>
        <w:numPr>
          <w:ilvl w:val="0"/>
          <w:numId w:val="5"/>
        </w:numPr>
        <w:overflowPunct w:val="0"/>
        <w:autoSpaceDE w:val="0"/>
        <w:autoSpaceDN w:val="0"/>
        <w:bidi/>
        <w:adjustRightInd w:val="0"/>
        <w:ind w:right="0"/>
        <w:jc w:val="both"/>
        <w:textAlignment w:val="baseline"/>
        <w:rPr>
          <w:rFonts w:cs="David" w:hint="cs"/>
        </w:rPr>
      </w:pPr>
      <w:r w:rsidRPr="00D84787">
        <w:rPr>
          <w:rFonts w:cs="David" w:hint="cs"/>
          <w:rtl/>
        </w:rPr>
        <w:t xml:space="preserve">פרטיו האישיים, ואם המבקש פועל במסגרת תאגיד" </w:t>
      </w:r>
      <w:r w:rsidRPr="00D84787">
        <w:rPr>
          <w:rFonts w:cs="David"/>
          <w:rtl/>
        </w:rPr>
        <w:t>–</w:t>
      </w:r>
      <w:r w:rsidRPr="00D84787">
        <w:rPr>
          <w:rFonts w:cs="David" w:hint="cs"/>
          <w:rtl/>
        </w:rPr>
        <w:t xml:space="preserve"> פה הכוונה לתאגיד לוביסטים </w:t>
      </w:r>
      <w:r w:rsidRPr="00D84787">
        <w:rPr>
          <w:rFonts w:cs="David"/>
          <w:rtl/>
        </w:rPr>
        <w:t>–</w:t>
      </w:r>
      <w:r w:rsidRPr="00D84787">
        <w:rPr>
          <w:rFonts w:cs="David" w:hint="cs"/>
          <w:rtl/>
        </w:rPr>
        <w:t>"סוג התאגיד, שמו, מספרו ופרטי עובדים אחרים המיועדים לפעול או הפועלים במסגרת התאגיד כשדלנים בכנסת;"</w:t>
      </w:r>
    </w:p>
    <w:p w14:paraId="5B2FA134" w14:textId="77777777" w:rsidR="00D84787" w:rsidRPr="00D84787" w:rsidRDefault="00D84787" w:rsidP="00D84787">
      <w:pPr>
        <w:bidi/>
        <w:ind w:left="390"/>
        <w:jc w:val="both"/>
        <w:rPr>
          <w:rFonts w:cs="David" w:hint="cs"/>
          <w:rtl/>
        </w:rPr>
      </w:pPr>
    </w:p>
    <w:p w14:paraId="4D482999" w14:textId="77777777" w:rsidR="00D84787" w:rsidRPr="00D84787" w:rsidRDefault="00D84787" w:rsidP="00D84787">
      <w:pPr>
        <w:bidi/>
        <w:ind w:firstLine="390"/>
        <w:jc w:val="both"/>
        <w:rPr>
          <w:rFonts w:cs="David" w:hint="cs"/>
          <w:rtl/>
        </w:rPr>
      </w:pPr>
      <w:r w:rsidRPr="00D84787">
        <w:rPr>
          <w:rFonts w:cs="David" w:hint="cs"/>
          <w:rtl/>
        </w:rPr>
        <w:t xml:space="preserve">פה, לגבי הסיפה, דיברתי עם עובדת בכנסת שהיום מרכזת את כל ענייני השדלנים ואת כל אישורי הכניסה </w:t>
      </w:r>
      <w:r w:rsidRPr="00D84787">
        <w:rPr>
          <w:rFonts w:cs="David"/>
          <w:rtl/>
        </w:rPr>
        <w:t>–</w:t>
      </w:r>
      <w:r w:rsidRPr="00D84787">
        <w:rPr>
          <w:rFonts w:cs="David" w:hint="cs"/>
          <w:rtl/>
        </w:rPr>
        <w:t xml:space="preserve"> נורית רון. היא סברה שבעצם יש בידה את פרטי העובדים האחרים, כי כל מי שמגיש בקשה, אומר במסגרת איזה תאגיד הוא עובד, ולכן היא סברה שזה מיותר. </w:t>
      </w:r>
    </w:p>
    <w:p w14:paraId="6470A706"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50C48638" w14:textId="77777777" w:rsidR="00D84787" w:rsidRPr="00D84787" w:rsidRDefault="00D84787" w:rsidP="00D84787">
      <w:pPr>
        <w:bidi/>
        <w:ind w:firstLine="390"/>
        <w:jc w:val="both"/>
        <w:rPr>
          <w:rFonts w:cs="David" w:hint="cs"/>
          <w:rtl/>
        </w:rPr>
      </w:pPr>
    </w:p>
    <w:p w14:paraId="1E5DE18C" w14:textId="77777777" w:rsidR="00D84787" w:rsidRPr="00D84787" w:rsidRDefault="00D84787" w:rsidP="00D84787">
      <w:pPr>
        <w:bidi/>
        <w:ind w:firstLine="390"/>
        <w:jc w:val="both"/>
        <w:rPr>
          <w:rFonts w:cs="David" w:hint="cs"/>
          <w:rtl/>
        </w:rPr>
      </w:pPr>
      <w:r w:rsidRPr="00D84787">
        <w:rPr>
          <w:rFonts w:cs="David" w:hint="cs"/>
          <w:rtl/>
        </w:rPr>
        <w:t xml:space="preserve">אז אין בעיה כאן. </w:t>
      </w:r>
    </w:p>
    <w:p w14:paraId="12A26B1D"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7BF3F44C" w14:textId="77777777" w:rsidR="00D84787" w:rsidRPr="00D84787" w:rsidRDefault="00D84787" w:rsidP="00D84787">
      <w:pPr>
        <w:bidi/>
        <w:ind w:firstLine="390"/>
        <w:jc w:val="both"/>
        <w:rPr>
          <w:rFonts w:cs="David" w:hint="cs"/>
          <w:rtl/>
        </w:rPr>
      </w:pPr>
      <w:r w:rsidRPr="00D84787">
        <w:rPr>
          <w:rFonts w:cs="David"/>
          <w:rtl/>
        </w:rPr>
        <w:br/>
      </w:r>
      <w:r w:rsidRPr="00D84787">
        <w:rPr>
          <w:rFonts w:cs="David" w:hint="cs"/>
          <w:rtl/>
        </w:rPr>
        <w:t xml:space="preserve">     </w:t>
      </w:r>
      <w:r w:rsidRPr="00D84787">
        <w:rPr>
          <w:rFonts w:cs="David"/>
          <w:rtl/>
        </w:rPr>
        <w:t>"(</w:t>
      </w:r>
      <w:r w:rsidRPr="00D84787">
        <w:rPr>
          <w:rFonts w:cs="David" w:hint="cs"/>
          <w:rtl/>
        </w:rPr>
        <w:t xml:space="preserve">2) שמות הלקוחות שהוא מבקש לייצג בכנסת, באופן קבוע או חד-פעמי, ותחום עיסוקם, וכן </w:t>
      </w:r>
    </w:p>
    <w:p w14:paraId="58F013B9" w14:textId="77777777" w:rsidR="00D84787" w:rsidRPr="00D84787" w:rsidRDefault="00D84787" w:rsidP="00D84787">
      <w:pPr>
        <w:bidi/>
        <w:ind w:firstLine="390"/>
        <w:jc w:val="both"/>
        <w:rPr>
          <w:rFonts w:cs="David" w:hint="cs"/>
          <w:rtl/>
        </w:rPr>
      </w:pPr>
      <w:r w:rsidRPr="00D84787">
        <w:rPr>
          <w:rFonts w:cs="David" w:hint="cs"/>
          <w:rtl/>
        </w:rPr>
        <w:t xml:space="preserve">    שמו ותחומי עיסוקו של כל גוף שנתן לו תשלום או טובת הנאה בקשר לעניין שלמענו </w:t>
      </w:r>
    </w:p>
    <w:p w14:paraId="0D3193D3" w14:textId="77777777" w:rsidR="00D84787" w:rsidRPr="00D84787" w:rsidRDefault="00D84787" w:rsidP="00D84787">
      <w:pPr>
        <w:bidi/>
        <w:ind w:firstLine="390"/>
        <w:jc w:val="both"/>
        <w:rPr>
          <w:rFonts w:cs="David" w:hint="cs"/>
          <w:rtl/>
        </w:rPr>
      </w:pPr>
      <w:r w:rsidRPr="00D84787">
        <w:rPr>
          <w:rFonts w:cs="David" w:hint="cs"/>
          <w:rtl/>
        </w:rPr>
        <w:t xml:space="preserve">    השדלן מבקש לפעול בכנסת. </w:t>
      </w:r>
    </w:p>
    <w:p w14:paraId="4200C38B" w14:textId="77777777" w:rsidR="00D84787" w:rsidRPr="00D84787" w:rsidRDefault="00D84787" w:rsidP="00D84787">
      <w:pPr>
        <w:bidi/>
        <w:jc w:val="both"/>
        <w:rPr>
          <w:rFonts w:cs="David" w:hint="cs"/>
          <w:rtl/>
        </w:rPr>
      </w:pPr>
      <w:r w:rsidRPr="00D84787">
        <w:rPr>
          <w:rFonts w:cs="David" w:hint="cs"/>
          <w:rtl/>
        </w:rPr>
        <w:t xml:space="preserve">(ג) חל שינוי בפרטים האמורים בסעיף קטן (ב), ימסור על כך השדלן, או המבקש לפעול כשדלן </w:t>
      </w:r>
    </w:p>
    <w:p w14:paraId="325A86AF" w14:textId="77777777" w:rsidR="00D84787" w:rsidRPr="00D84787" w:rsidRDefault="00D84787" w:rsidP="00D84787">
      <w:pPr>
        <w:bidi/>
        <w:jc w:val="both"/>
        <w:rPr>
          <w:rFonts w:cs="David" w:hint="cs"/>
          <w:rtl/>
        </w:rPr>
      </w:pPr>
      <w:r w:rsidRPr="00D84787">
        <w:rPr>
          <w:rFonts w:cs="David" w:hint="cs"/>
          <w:rtl/>
        </w:rPr>
        <w:t xml:space="preserve">    בכנסת, הודעה בכתב לוועדה מיד לאחר השינוי."</w:t>
      </w:r>
    </w:p>
    <w:p w14:paraId="55EDC396" w14:textId="77777777" w:rsidR="00D84787" w:rsidRPr="00D84787" w:rsidRDefault="00D84787" w:rsidP="00D84787">
      <w:pPr>
        <w:bidi/>
        <w:jc w:val="both"/>
        <w:rPr>
          <w:rFonts w:cs="David" w:hint="cs"/>
          <w:rtl/>
        </w:rPr>
      </w:pPr>
    </w:p>
    <w:p w14:paraId="1D752D6E" w14:textId="77777777" w:rsidR="00D84787" w:rsidRPr="00D84787" w:rsidRDefault="00D84787" w:rsidP="00D84787">
      <w:pPr>
        <w:bidi/>
        <w:jc w:val="both"/>
        <w:rPr>
          <w:rFonts w:cs="David" w:hint="cs"/>
          <w:rtl/>
        </w:rPr>
      </w:pPr>
      <w:r w:rsidRPr="00D84787">
        <w:rPr>
          <w:rFonts w:cs="David" w:hint="cs"/>
          <w:rtl/>
        </w:rPr>
        <w:tab/>
        <w:t xml:space="preserve">בעצם, זה גם שינוי בפרטים האמורים בכל (ב) </w:t>
      </w:r>
      <w:r w:rsidRPr="00D84787">
        <w:rPr>
          <w:rFonts w:cs="David"/>
          <w:rtl/>
        </w:rPr>
        <w:t>–</w:t>
      </w:r>
      <w:r w:rsidRPr="00D84787">
        <w:rPr>
          <w:rFonts w:cs="David" w:hint="cs"/>
          <w:rtl/>
        </w:rPr>
        <w:t xml:space="preserve"> ועדת היו"ר והסגנים. אם חל שינוי היכן שהוא עובד, או הלקוחות. </w:t>
      </w:r>
    </w:p>
    <w:p w14:paraId="335CA9EE"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04EFE88E" w14:textId="77777777" w:rsidR="00D84787" w:rsidRPr="00D84787" w:rsidRDefault="00D84787" w:rsidP="00D84787">
      <w:pPr>
        <w:bidi/>
        <w:jc w:val="both"/>
        <w:rPr>
          <w:rFonts w:cs="David" w:hint="cs"/>
          <w:u w:val="single"/>
          <w:rtl/>
        </w:rPr>
      </w:pPr>
    </w:p>
    <w:p w14:paraId="02B941F1" w14:textId="77777777" w:rsidR="00D84787" w:rsidRPr="00D84787" w:rsidRDefault="00D84787" w:rsidP="00D84787">
      <w:pPr>
        <w:bidi/>
        <w:jc w:val="both"/>
        <w:rPr>
          <w:rFonts w:cs="David" w:hint="cs"/>
          <w:rtl/>
        </w:rPr>
      </w:pPr>
      <w:r w:rsidRPr="00D84787">
        <w:rPr>
          <w:rFonts w:cs="David" w:hint="cs"/>
          <w:rtl/>
        </w:rPr>
        <w:tab/>
        <w:t xml:space="preserve"> בזמנו שאלנו האם אנחנו קובעים חובה.</w:t>
      </w:r>
    </w:p>
    <w:p w14:paraId="1823706D"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229CD015" w14:textId="77777777" w:rsidR="00D84787" w:rsidRPr="00D84787" w:rsidRDefault="00D84787" w:rsidP="00D84787">
      <w:pPr>
        <w:pStyle w:val="Heading5"/>
        <w:rPr>
          <w:rFonts w:hint="cs"/>
          <w:sz w:val="24"/>
          <w:rtl/>
        </w:rPr>
      </w:pPr>
    </w:p>
    <w:p w14:paraId="74E76EDF" w14:textId="77777777" w:rsidR="00D84787" w:rsidRPr="00D84787" w:rsidRDefault="00D84787" w:rsidP="00D84787">
      <w:pPr>
        <w:bidi/>
        <w:jc w:val="both"/>
        <w:rPr>
          <w:rFonts w:cs="David" w:hint="cs"/>
          <w:rtl/>
        </w:rPr>
      </w:pPr>
      <w:r w:rsidRPr="00D84787">
        <w:rPr>
          <w:rFonts w:cs="David" w:hint="cs"/>
          <w:rtl/>
        </w:rPr>
        <w:tab/>
        <w:t xml:space="preserve"> ענינו על זה. ענינו שברגע שחל השינוי.</w:t>
      </w:r>
    </w:p>
    <w:p w14:paraId="6D955885"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1571DBBB" w14:textId="77777777" w:rsidR="00D84787" w:rsidRPr="00D84787" w:rsidRDefault="00D84787" w:rsidP="00D84787">
      <w:pPr>
        <w:bidi/>
        <w:jc w:val="both"/>
        <w:rPr>
          <w:rFonts w:cs="David" w:hint="cs"/>
          <w:rtl/>
        </w:rPr>
      </w:pPr>
    </w:p>
    <w:p w14:paraId="4C0760B0" w14:textId="77777777" w:rsidR="00D84787" w:rsidRPr="00D84787" w:rsidRDefault="00D84787" w:rsidP="00D84787">
      <w:pPr>
        <w:bidi/>
        <w:jc w:val="both"/>
        <w:rPr>
          <w:rFonts w:cs="David" w:hint="cs"/>
          <w:rtl/>
        </w:rPr>
      </w:pPr>
      <w:r w:rsidRPr="00D84787">
        <w:rPr>
          <w:rFonts w:cs="David" w:hint="cs"/>
          <w:rtl/>
        </w:rPr>
        <w:tab/>
        <w:t xml:space="preserve">כן, בכל עת שחל שינוי. מיד לאחר השינוי, כתוב. </w:t>
      </w:r>
    </w:p>
    <w:p w14:paraId="52150BEA" w14:textId="77777777" w:rsidR="00D84787" w:rsidRPr="00D84787" w:rsidRDefault="00D84787" w:rsidP="00D84787">
      <w:pPr>
        <w:bidi/>
        <w:jc w:val="both"/>
        <w:rPr>
          <w:rFonts w:cs="David" w:hint="cs"/>
          <w:rtl/>
        </w:rPr>
      </w:pPr>
      <w:r w:rsidRPr="00D84787">
        <w:rPr>
          <w:rFonts w:cs="David"/>
          <w:rtl/>
        </w:rPr>
        <w:br/>
        <w:t>"(</w:t>
      </w:r>
      <w:r w:rsidRPr="00D84787">
        <w:rPr>
          <w:rFonts w:cs="David" w:hint="cs"/>
          <w:rtl/>
        </w:rPr>
        <w:t>ד) בבקשה לפי סעיף זה יצהיר המבקש כי הוא מתחייב לפעול לפי הוראות פרק זה."</w:t>
      </w:r>
    </w:p>
    <w:p w14:paraId="0C76F0E5"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4A042F59" w14:textId="77777777" w:rsidR="00D84787" w:rsidRPr="00D84787" w:rsidRDefault="00D84787" w:rsidP="00D84787">
      <w:pPr>
        <w:bidi/>
        <w:jc w:val="both"/>
        <w:rPr>
          <w:rFonts w:cs="David" w:hint="cs"/>
          <w:rtl/>
        </w:rPr>
      </w:pPr>
    </w:p>
    <w:p w14:paraId="1D993EFA" w14:textId="77777777" w:rsidR="00D84787" w:rsidRPr="00D84787" w:rsidRDefault="00D84787" w:rsidP="00D84787">
      <w:pPr>
        <w:bidi/>
        <w:jc w:val="both"/>
        <w:rPr>
          <w:rFonts w:cs="David" w:hint="cs"/>
          <w:rtl/>
        </w:rPr>
      </w:pPr>
      <w:r w:rsidRPr="00D84787">
        <w:rPr>
          <w:rFonts w:cs="David" w:hint="cs"/>
          <w:rtl/>
        </w:rPr>
        <w:tab/>
        <w:t xml:space="preserve">עד כאן. הערות למה שנאמר עד כאן. אין, תודה. סעיף 66 מוסכם, ללא הסתייגויות </w:t>
      </w:r>
      <w:r w:rsidRPr="00D84787">
        <w:rPr>
          <w:rFonts w:cs="David"/>
          <w:rtl/>
        </w:rPr>
        <w:t>–</w:t>
      </w:r>
      <w:r w:rsidRPr="00D84787">
        <w:rPr>
          <w:rFonts w:cs="David" w:hint="cs"/>
          <w:rtl/>
        </w:rPr>
        <w:t xml:space="preserve"> לבד מההסתייגות, אם תהיה, של חברת הכנסת רונית תירוש. </w:t>
      </w:r>
    </w:p>
    <w:p w14:paraId="1B11C7E7"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142E9C8C" w14:textId="77777777" w:rsidR="00D84787" w:rsidRPr="00D84787" w:rsidRDefault="00D84787" w:rsidP="00D84787">
      <w:pPr>
        <w:bidi/>
        <w:jc w:val="both"/>
        <w:rPr>
          <w:rFonts w:cs="David" w:hint="cs"/>
          <w:u w:val="single"/>
          <w:rtl/>
        </w:rPr>
      </w:pPr>
    </w:p>
    <w:p w14:paraId="5B38601A" w14:textId="77777777" w:rsidR="00D84787" w:rsidRPr="00D84787" w:rsidRDefault="00D84787" w:rsidP="00D84787">
      <w:pPr>
        <w:bidi/>
        <w:jc w:val="both"/>
        <w:rPr>
          <w:rFonts w:cs="David" w:hint="cs"/>
          <w:rtl/>
        </w:rPr>
      </w:pPr>
      <w:r w:rsidRPr="00D84787">
        <w:rPr>
          <w:rFonts w:cs="David" w:hint="cs"/>
          <w:rtl/>
        </w:rPr>
        <w:tab/>
        <w:t xml:space="preserve"> אדוני, אני מציע שנקבע </w:t>
      </w:r>
      <w:r w:rsidRPr="00D84787">
        <w:rPr>
          <w:rFonts w:cs="David"/>
          <w:rtl/>
        </w:rPr>
        <w:t>–</w:t>
      </w:r>
      <w:r w:rsidRPr="00D84787">
        <w:rPr>
          <w:rFonts w:cs="David" w:hint="cs"/>
          <w:rtl/>
        </w:rPr>
        <w:t xml:space="preserve"> אם אנחנו סוגרים פרק ואין עליו מחלוקות כאן או אין עליו סימני שאלה מבחינת הנוסח - - -</w:t>
      </w:r>
    </w:p>
    <w:p w14:paraId="1CCBBCF5"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4F1CD1FA" w14:textId="77777777" w:rsidR="00D84787" w:rsidRPr="00D84787" w:rsidRDefault="00D84787" w:rsidP="00D84787">
      <w:pPr>
        <w:bidi/>
        <w:jc w:val="both"/>
        <w:rPr>
          <w:rFonts w:cs="David" w:hint="cs"/>
          <w:rtl/>
        </w:rPr>
      </w:pPr>
    </w:p>
    <w:p w14:paraId="1FB04EE5" w14:textId="77777777" w:rsidR="00D84787" w:rsidRPr="00D84787" w:rsidRDefault="00D84787" w:rsidP="00D84787">
      <w:pPr>
        <w:bidi/>
        <w:jc w:val="both"/>
        <w:rPr>
          <w:rFonts w:cs="David" w:hint="cs"/>
          <w:rtl/>
        </w:rPr>
      </w:pPr>
      <w:r w:rsidRPr="00D84787">
        <w:rPr>
          <w:rFonts w:cs="David" w:hint="cs"/>
          <w:rtl/>
        </w:rPr>
        <w:tab/>
        <w:t xml:space="preserve">כרגע אני דוחה את הבקשה שלך. </w:t>
      </w:r>
    </w:p>
    <w:p w14:paraId="49CF7052"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3614DE6B" w14:textId="77777777" w:rsidR="00D84787" w:rsidRPr="00D84787" w:rsidRDefault="00D84787" w:rsidP="00D84787">
      <w:pPr>
        <w:bidi/>
        <w:jc w:val="both"/>
        <w:rPr>
          <w:rFonts w:cs="David" w:hint="cs"/>
          <w:u w:val="single"/>
          <w:rtl/>
        </w:rPr>
      </w:pPr>
    </w:p>
    <w:p w14:paraId="59A58689" w14:textId="77777777" w:rsidR="00D84787" w:rsidRPr="00D84787" w:rsidRDefault="00D84787" w:rsidP="00D84787">
      <w:pPr>
        <w:bidi/>
        <w:jc w:val="both"/>
        <w:rPr>
          <w:rFonts w:cs="David" w:hint="cs"/>
          <w:rtl/>
        </w:rPr>
      </w:pPr>
      <w:r w:rsidRPr="00D84787">
        <w:rPr>
          <w:rFonts w:cs="David" w:hint="cs"/>
          <w:rtl/>
        </w:rPr>
        <w:tab/>
        <w:t xml:space="preserve"> תודה. </w:t>
      </w:r>
    </w:p>
    <w:p w14:paraId="3E27238A"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7E8B42F1" w14:textId="77777777" w:rsidR="00D84787" w:rsidRPr="00D84787" w:rsidRDefault="00D84787" w:rsidP="00D84787">
      <w:pPr>
        <w:bidi/>
        <w:jc w:val="both"/>
        <w:rPr>
          <w:rFonts w:cs="David" w:hint="cs"/>
          <w:rtl/>
        </w:rPr>
      </w:pPr>
    </w:p>
    <w:p w14:paraId="3F940146" w14:textId="77777777" w:rsidR="00D84787" w:rsidRPr="00D84787" w:rsidRDefault="00D84787" w:rsidP="00D84787">
      <w:pPr>
        <w:bidi/>
        <w:jc w:val="both"/>
        <w:rPr>
          <w:rFonts w:cs="David" w:hint="cs"/>
          <w:rtl/>
        </w:rPr>
      </w:pPr>
      <w:r w:rsidRPr="00D84787">
        <w:rPr>
          <w:rFonts w:cs="David" w:hint="cs"/>
          <w:rtl/>
        </w:rPr>
        <w:t>"67. סייג למתן היתר</w:t>
      </w:r>
    </w:p>
    <w:p w14:paraId="2C01BFA9" w14:textId="77777777" w:rsidR="00D84787" w:rsidRPr="00D84787" w:rsidRDefault="00D84787" w:rsidP="00D84787">
      <w:pPr>
        <w:bidi/>
        <w:jc w:val="both"/>
        <w:rPr>
          <w:rFonts w:cs="David" w:hint="cs"/>
          <w:rtl/>
        </w:rPr>
      </w:pPr>
      <w:r w:rsidRPr="00D84787">
        <w:rPr>
          <w:rFonts w:cs="David" w:hint="cs"/>
          <w:rtl/>
        </w:rPr>
        <w:t>לא יינתן היתר לאדם לפעול כשדלן בכנסת ולא יפעל אדם כשדלן בכנסת בהתקיים אחד מאלה:</w:t>
      </w:r>
    </w:p>
    <w:p w14:paraId="5A227914" w14:textId="77777777" w:rsidR="00D84787" w:rsidRPr="00D84787" w:rsidRDefault="00D84787" w:rsidP="00D84787">
      <w:pPr>
        <w:numPr>
          <w:ilvl w:val="0"/>
          <w:numId w:val="6"/>
        </w:numPr>
        <w:overflowPunct w:val="0"/>
        <w:autoSpaceDE w:val="0"/>
        <w:autoSpaceDN w:val="0"/>
        <w:bidi/>
        <w:adjustRightInd w:val="0"/>
        <w:ind w:right="0"/>
        <w:jc w:val="both"/>
        <w:textAlignment w:val="baseline"/>
        <w:rPr>
          <w:rFonts w:cs="David" w:hint="cs"/>
          <w:rtl/>
        </w:rPr>
      </w:pPr>
      <w:r w:rsidRPr="00D84787">
        <w:rPr>
          <w:rFonts w:cs="David" w:hint="cs"/>
          <w:rtl/>
        </w:rPr>
        <w:t>הוא כיהן כחבר הכנסת או כשר בשנה שקדמה להגשת הבקשה האמורה בסעיף 66;"</w:t>
      </w:r>
    </w:p>
    <w:p w14:paraId="778BE76D" w14:textId="77777777" w:rsidR="00D84787" w:rsidRPr="00D84787" w:rsidRDefault="00D84787" w:rsidP="00D84787">
      <w:pPr>
        <w:bidi/>
        <w:ind w:left="360"/>
        <w:jc w:val="both"/>
        <w:rPr>
          <w:rFonts w:cs="David" w:hint="cs"/>
          <w:rtl/>
        </w:rPr>
      </w:pPr>
    </w:p>
    <w:p w14:paraId="4D3A47C5" w14:textId="77777777" w:rsidR="00D84787" w:rsidRPr="00D84787" w:rsidRDefault="00D84787" w:rsidP="00D84787">
      <w:pPr>
        <w:bidi/>
        <w:ind w:firstLine="360"/>
        <w:jc w:val="both"/>
        <w:rPr>
          <w:rFonts w:cs="David" w:hint="cs"/>
          <w:rtl/>
        </w:rPr>
      </w:pPr>
      <w:r w:rsidRPr="00D84787">
        <w:rPr>
          <w:rFonts w:cs="David" w:hint="cs"/>
          <w:rtl/>
        </w:rPr>
        <w:t xml:space="preserve">יש כאן שתי הערות. ראשית, האם השנה הזאת צריכה להיות לפני הגשת הבקשה, או לפני תחילת הפעילות כשדלן </w:t>
      </w:r>
      <w:r w:rsidRPr="00D84787">
        <w:rPr>
          <w:rFonts w:cs="David"/>
          <w:rtl/>
        </w:rPr>
        <w:t>–</w:t>
      </w:r>
      <w:r w:rsidRPr="00D84787">
        <w:rPr>
          <w:rFonts w:cs="David" w:hint="cs"/>
          <w:rtl/>
        </w:rPr>
        <w:t xml:space="preserve"> אם יהיה איזשהו הפרש זמנים בין שני הדברים האלה, מתי רוצים שהשנה הזאת תחול. </w:t>
      </w:r>
    </w:p>
    <w:p w14:paraId="4FE01E1E"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63F03EA9" w14:textId="77777777" w:rsidR="00D84787" w:rsidRPr="00D84787" w:rsidRDefault="00D84787" w:rsidP="00D84787">
      <w:pPr>
        <w:bidi/>
        <w:ind w:firstLine="360"/>
        <w:jc w:val="both"/>
        <w:rPr>
          <w:rFonts w:cs="David" w:hint="cs"/>
          <w:rtl/>
        </w:rPr>
      </w:pPr>
    </w:p>
    <w:p w14:paraId="12A0CA77" w14:textId="77777777" w:rsidR="00D84787" w:rsidRPr="00D84787" w:rsidRDefault="00D84787" w:rsidP="00D84787">
      <w:pPr>
        <w:bidi/>
        <w:ind w:firstLine="360"/>
        <w:jc w:val="both"/>
        <w:rPr>
          <w:rFonts w:cs="David" w:hint="cs"/>
          <w:rtl/>
        </w:rPr>
      </w:pPr>
      <w:r w:rsidRPr="00D84787">
        <w:rPr>
          <w:rFonts w:cs="David" w:hint="cs"/>
          <w:rtl/>
        </w:rPr>
        <w:t xml:space="preserve">סליחה, לא עקבתי אחרייך. </w:t>
      </w:r>
    </w:p>
    <w:p w14:paraId="3D83EE61"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095CCD18" w14:textId="77777777" w:rsidR="00D84787" w:rsidRPr="00D84787" w:rsidRDefault="00D84787" w:rsidP="00D84787">
      <w:pPr>
        <w:bidi/>
        <w:ind w:firstLine="360"/>
        <w:jc w:val="both"/>
        <w:rPr>
          <w:rFonts w:cs="David" w:hint="cs"/>
          <w:rtl/>
        </w:rPr>
      </w:pPr>
    </w:p>
    <w:p w14:paraId="4834BAA1" w14:textId="77777777" w:rsidR="00D84787" w:rsidRPr="00D84787" w:rsidRDefault="00D84787" w:rsidP="00D84787">
      <w:pPr>
        <w:bidi/>
        <w:ind w:firstLine="360"/>
        <w:jc w:val="both"/>
        <w:rPr>
          <w:rFonts w:cs="David" w:hint="cs"/>
          <w:rtl/>
        </w:rPr>
      </w:pPr>
      <w:r w:rsidRPr="00D84787">
        <w:rPr>
          <w:rFonts w:cs="David" w:hint="cs"/>
          <w:rtl/>
        </w:rPr>
        <w:t xml:space="preserve">כרגע כתוב: כיהן כחבר הכנסת או שר בשנה שלפני </w:t>
      </w:r>
      <w:r w:rsidRPr="00D84787">
        <w:rPr>
          <w:rFonts w:cs="David"/>
          <w:rtl/>
        </w:rPr>
        <w:t>–</w:t>
      </w:r>
      <w:r w:rsidRPr="00D84787">
        <w:rPr>
          <w:rFonts w:cs="David" w:hint="cs"/>
          <w:rtl/>
        </w:rPr>
        <w:t xml:space="preserve"> לפני מה? בשנה לפני שהוא הגיש את הבקשה, או בשנה לפני שהוא מתחיל לפעול כשדלן בכנסת? יכול להיות איזשהו פער זמנים בין הבקשה לאישור. </w:t>
      </w:r>
    </w:p>
    <w:p w14:paraId="29E89313" w14:textId="77777777" w:rsidR="00D84787" w:rsidRPr="00D84787" w:rsidRDefault="00D84787" w:rsidP="00D84787">
      <w:pPr>
        <w:bidi/>
        <w:ind w:firstLine="360"/>
        <w:jc w:val="both"/>
        <w:rPr>
          <w:rFonts w:cs="David" w:hint="cs"/>
          <w:rtl/>
        </w:rPr>
      </w:pPr>
      <w:r w:rsidRPr="00D84787">
        <w:rPr>
          <w:rFonts w:cs="David"/>
          <w:rtl/>
        </w:rPr>
        <w:br/>
      </w:r>
      <w:r w:rsidRPr="00D84787">
        <w:rPr>
          <w:rFonts w:cs="David" w:hint="cs"/>
          <w:u w:val="single"/>
          <w:rtl/>
        </w:rPr>
        <w:t>איל ינון:</w:t>
      </w:r>
    </w:p>
    <w:p w14:paraId="5A5EF88C" w14:textId="77777777" w:rsidR="00D84787" w:rsidRPr="00D84787" w:rsidRDefault="00D84787" w:rsidP="00D84787">
      <w:pPr>
        <w:bidi/>
        <w:ind w:firstLine="360"/>
        <w:jc w:val="both"/>
        <w:rPr>
          <w:rFonts w:cs="David" w:hint="cs"/>
          <w:rtl/>
        </w:rPr>
      </w:pPr>
    </w:p>
    <w:p w14:paraId="0871F8FE" w14:textId="77777777" w:rsidR="00D84787" w:rsidRPr="00D84787" w:rsidRDefault="00D84787" w:rsidP="00D84787">
      <w:pPr>
        <w:bidi/>
        <w:ind w:firstLine="360"/>
        <w:jc w:val="both"/>
        <w:rPr>
          <w:rFonts w:cs="David" w:hint="cs"/>
          <w:rtl/>
        </w:rPr>
      </w:pPr>
      <w:r w:rsidRPr="00D84787">
        <w:rPr>
          <w:rFonts w:cs="David" w:hint="cs"/>
          <w:rtl/>
        </w:rPr>
        <w:tab/>
        <w:t xml:space="preserve">מה שחשוב זה הפעילות עצמה. </w:t>
      </w:r>
    </w:p>
    <w:p w14:paraId="1769CB7E"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50B0627C" w14:textId="77777777" w:rsidR="00D84787" w:rsidRPr="00D84787" w:rsidRDefault="00D84787" w:rsidP="00D84787">
      <w:pPr>
        <w:bidi/>
        <w:ind w:firstLine="360"/>
        <w:jc w:val="both"/>
        <w:rPr>
          <w:rFonts w:cs="David" w:hint="cs"/>
          <w:rtl/>
        </w:rPr>
      </w:pPr>
    </w:p>
    <w:p w14:paraId="19BF145A" w14:textId="77777777" w:rsidR="00D84787" w:rsidRPr="00D84787" w:rsidRDefault="00D84787" w:rsidP="00D84787">
      <w:pPr>
        <w:bidi/>
        <w:ind w:firstLine="360"/>
        <w:jc w:val="both"/>
        <w:rPr>
          <w:rFonts w:cs="David" w:hint="cs"/>
          <w:rtl/>
        </w:rPr>
      </w:pPr>
      <w:r w:rsidRPr="00D84787">
        <w:rPr>
          <w:rFonts w:cs="David" w:hint="cs"/>
          <w:rtl/>
        </w:rPr>
        <w:t xml:space="preserve">כרגע כתוב בשנה שקדמה להגשת הבקשה. </w:t>
      </w:r>
    </w:p>
    <w:p w14:paraId="527C8A59" w14:textId="77777777" w:rsidR="00D84787" w:rsidRPr="00D84787" w:rsidRDefault="00D84787" w:rsidP="00D84787">
      <w:pPr>
        <w:bidi/>
        <w:ind w:firstLine="360"/>
        <w:jc w:val="both"/>
        <w:rPr>
          <w:rFonts w:cs="David" w:hint="cs"/>
          <w:rtl/>
        </w:rPr>
      </w:pPr>
      <w:r w:rsidRPr="00D84787">
        <w:rPr>
          <w:rFonts w:cs="David"/>
          <w:rtl/>
        </w:rPr>
        <w:br/>
      </w:r>
      <w:r w:rsidRPr="00D84787">
        <w:rPr>
          <w:rFonts w:cs="David" w:hint="cs"/>
          <w:u w:val="single"/>
          <w:rtl/>
        </w:rPr>
        <w:t>איל ינון:</w:t>
      </w:r>
    </w:p>
    <w:p w14:paraId="0ED46761" w14:textId="77777777" w:rsidR="00D84787" w:rsidRPr="00D84787" w:rsidRDefault="00D84787" w:rsidP="00D84787">
      <w:pPr>
        <w:bidi/>
        <w:ind w:firstLine="360"/>
        <w:jc w:val="both"/>
        <w:rPr>
          <w:rFonts w:cs="David" w:hint="cs"/>
          <w:rtl/>
        </w:rPr>
      </w:pPr>
    </w:p>
    <w:p w14:paraId="058EAF10" w14:textId="77777777" w:rsidR="00D84787" w:rsidRPr="00D84787" w:rsidRDefault="00D84787" w:rsidP="00D84787">
      <w:pPr>
        <w:bidi/>
        <w:ind w:firstLine="360"/>
        <w:jc w:val="both"/>
        <w:rPr>
          <w:rFonts w:cs="David" w:hint="cs"/>
          <w:rtl/>
        </w:rPr>
      </w:pPr>
      <w:r w:rsidRPr="00D84787">
        <w:rPr>
          <w:rFonts w:cs="David" w:hint="cs"/>
          <w:rtl/>
        </w:rPr>
        <w:tab/>
        <w:t xml:space="preserve">שאלה מה הצינון שאתם רוצים. </w:t>
      </w:r>
    </w:p>
    <w:p w14:paraId="4DDE9C7A" w14:textId="77777777" w:rsidR="00D84787" w:rsidRDefault="00D84787" w:rsidP="00D84787">
      <w:pPr>
        <w:pStyle w:val="Heading5"/>
        <w:rPr>
          <w:rFonts w:hint="cs"/>
          <w:sz w:val="24"/>
          <w:u w:val="single"/>
          <w:rtl/>
        </w:rPr>
      </w:pPr>
      <w:r w:rsidRPr="00D84787">
        <w:rPr>
          <w:sz w:val="24"/>
          <w:rtl/>
        </w:rPr>
        <w:br/>
      </w:r>
    </w:p>
    <w:p w14:paraId="7025DFD7" w14:textId="77777777" w:rsidR="00D84787" w:rsidRDefault="00D84787" w:rsidP="00D84787">
      <w:pPr>
        <w:pStyle w:val="Heading5"/>
        <w:rPr>
          <w:rFonts w:hint="cs"/>
          <w:sz w:val="24"/>
          <w:u w:val="single"/>
          <w:rtl/>
        </w:rPr>
      </w:pPr>
    </w:p>
    <w:p w14:paraId="78092E0B" w14:textId="77777777" w:rsidR="00D84787" w:rsidRDefault="00D84787" w:rsidP="00D84787">
      <w:pPr>
        <w:pStyle w:val="Heading5"/>
        <w:rPr>
          <w:rFonts w:hint="cs"/>
          <w:sz w:val="24"/>
          <w:u w:val="single"/>
          <w:rtl/>
        </w:rPr>
      </w:pPr>
    </w:p>
    <w:p w14:paraId="13384E6A" w14:textId="77777777" w:rsidR="00D84787" w:rsidRPr="00D84787" w:rsidRDefault="00D84787" w:rsidP="00D84787">
      <w:pPr>
        <w:pStyle w:val="Heading5"/>
        <w:rPr>
          <w:rFonts w:hint="cs"/>
          <w:sz w:val="24"/>
          <w:rtl/>
        </w:rPr>
      </w:pPr>
      <w:r w:rsidRPr="00D84787">
        <w:rPr>
          <w:rFonts w:hint="cs"/>
          <w:sz w:val="24"/>
          <w:u w:val="single"/>
          <w:rtl/>
        </w:rPr>
        <w:t>שלי יחימוביץ:</w:t>
      </w:r>
    </w:p>
    <w:p w14:paraId="7224FA11" w14:textId="77777777" w:rsidR="00D84787" w:rsidRPr="00D84787" w:rsidRDefault="00D84787" w:rsidP="00D84787">
      <w:pPr>
        <w:pStyle w:val="Heading5"/>
        <w:rPr>
          <w:rFonts w:hint="cs"/>
          <w:sz w:val="24"/>
          <w:rtl/>
        </w:rPr>
      </w:pPr>
    </w:p>
    <w:p w14:paraId="0F9A5BE9" w14:textId="77777777" w:rsidR="00D84787" w:rsidRPr="00D84787" w:rsidRDefault="00D84787" w:rsidP="00D84787">
      <w:pPr>
        <w:bidi/>
        <w:ind w:firstLine="360"/>
        <w:jc w:val="both"/>
        <w:rPr>
          <w:rFonts w:cs="David" w:hint="cs"/>
          <w:rtl/>
        </w:rPr>
      </w:pPr>
      <w:r w:rsidRPr="00D84787">
        <w:rPr>
          <w:rFonts w:cs="David" w:hint="cs"/>
          <w:rtl/>
        </w:rPr>
        <w:tab/>
        <w:t xml:space="preserve"> שנה. </w:t>
      </w:r>
    </w:p>
    <w:p w14:paraId="2FC4A554" w14:textId="77777777" w:rsidR="00D84787" w:rsidRPr="00D84787" w:rsidRDefault="00D84787" w:rsidP="00D84787">
      <w:pPr>
        <w:bidi/>
        <w:ind w:firstLine="360"/>
        <w:jc w:val="both"/>
        <w:rPr>
          <w:rFonts w:cs="David" w:hint="cs"/>
          <w:rtl/>
        </w:rPr>
      </w:pPr>
      <w:r w:rsidRPr="00D84787">
        <w:rPr>
          <w:rFonts w:cs="David"/>
          <w:rtl/>
        </w:rPr>
        <w:br/>
      </w:r>
      <w:r w:rsidRPr="00D84787">
        <w:rPr>
          <w:rFonts w:cs="David" w:hint="cs"/>
          <w:u w:val="single"/>
          <w:rtl/>
        </w:rPr>
        <w:t>איל ינון:</w:t>
      </w:r>
    </w:p>
    <w:p w14:paraId="26075D63" w14:textId="77777777" w:rsidR="00D84787" w:rsidRPr="00D84787" w:rsidRDefault="00D84787" w:rsidP="00D84787">
      <w:pPr>
        <w:bidi/>
        <w:ind w:firstLine="360"/>
        <w:jc w:val="both"/>
        <w:rPr>
          <w:rFonts w:cs="David" w:hint="cs"/>
          <w:rtl/>
        </w:rPr>
      </w:pPr>
    </w:p>
    <w:p w14:paraId="03965897" w14:textId="77777777" w:rsidR="00D84787" w:rsidRPr="00D84787" w:rsidRDefault="00D84787" w:rsidP="00D84787">
      <w:pPr>
        <w:bidi/>
        <w:ind w:firstLine="360"/>
        <w:jc w:val="both"/>
        <w:rPr>
          <w:rFonts w:cs="David" w:hint="cs"/>
          <w:rtl/>
        </w:rPr>
      </w:pPr>
      <w:r w:rsidRPr="00D84787">
        <w:rPr>
          <w:rFonts w:cs="David" w:hint="cs"/>
          <w:rtl/>
        </w:rPr>
        <w:tab/>
        <w:t xml:space="preserve">שנה מיום הפעילות, לא מיום הבקשה. </w:t>
      </w:r>
    </w:p>
    <w:p w14:paraId="39D1401E"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2B959FA2" w14:textId="77777777" w:rsidR="00D84787" w:rsidRPr="00D84787" w:rsidRDefault="00D84787" w:rsidP="00D84787">
      <w:pPr>
        <w:bidi/>
        <w:ind w:firstLine="360"/>
        <w:jc w:val="both"/>
        <w:rPr>
          <w:rFonts w:cs="David" w:hint="cs"/>
          <w:rtl/>
        </w:rPr>
      </w:pPr>
    </w:p>
    <w:p w14:paraId="2619D070" w14:textId="77777777" w:rsidR="00D84787" w:rsidRPr="00D84787" w:rsidRDefault="00D84787" w:rsidP="00D84787">
      <w:pPr>
        <w:bidi/>
        <w:ind w:firstLine="360"/>
        <w:jc w:val="both"/>
        <w:rPr>
          <w:rFonts w:cs="David" w:hint="cs"/>
          <w:rtl/>
        </w:rPr>
      </w:pPr>
      <w:r w:rsidRPr="00D84787">
        <w:rPr>
          <w:rFonts w:cs="David" w:hint="cs"/>
          <w:rtl/>
        </w:rPr>
        <w:t>עד מתי? עד שהוא יגיש בקשה או עד שהוא יתחיל לפעול?</w:t>
      </w:r>
    </w:p>
    <w:p w14:paraId="475E1036"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7EA0B1F1" w14:textId="77777777" w:rsidR="00D84787" w:rsidRPr="00D84787" w:rsidRDefault="00D84787" w:rsidP="00D84787">
      <w:pPr>
        <w:bidi/>
        <w:ind w:firstLine="360"/>
        <w:jc w:val="both"/>
        <w:rPr>
          <w:rFonts w:cs="David" w:hint="cs"/>
          <w:rtl/>
        </w:rPr>
      </w:pPr>
    </w:p>
    <w:p w14:paraId="75D771F1" w14:textId="77777777" w:rsidR="00D84787" w:rsidRPr="00D84787" w:rsidRDefault="00D84787" w:rsidP="00D84787">
      <w:pPr>
        <w:bidi/>
        <w:ind w:firstLine="360"/>
        <w:jc w:val="both"/>
        <w:rPr>
          <w:rFonts w:cs="David" w:hint="cs"/>
          <w:rtl/>
        </w:rPr>
      </w:pPr>
      <w:r w:rsidRPr="00D84787">
        <w:rPr>
          <w:rFonts w:cs="David" w:hint="cs"/>
          <w:rtl/>
        </w:rPr>
        <w:t xml:space="preserve">שנה מיום שהוא הפסיק להיות חבר כנסת או שר. </w:t>
      </w:r>
    </w:p>
    <w:p w14:paraId="653B3371"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2B3170DC" w14:textId="77777777" w:rsidR="00D84787" w:rsidRPr="00D84787" w:rsidRDefault="00D84787" w:rsidP="00D84787">
      <w:pPr>
        <w:bidi/>
        <w:ind w:firstLine="360"/>
        <w:jc w:val="both"/>
        <w:rPr>
          <w:rFonts w:cs="David" w:hint="cs"/>
          <w:rtl/>
        </w:rPr>
      </w:pPr>
    </w:p>
    <w:p w14:paraId="22C37699" w14:textId="77777777" w:rsidR="00D84787" w:rsidRPr="00D84787" w:rsidRDefault="00D84787" w:rsidP="00D84787">
      <w:pPr>
        <w:bidi/>
        <w:ind w:firstLine="360"/>
        <w:jc w:val="both"/>
        <w:rPr>
          <w:rFonts w:cs="David" w:hint="cs"/>
          <w:rtl/>
        </w:rPr>
      </w:pPr>
      <w:r w:rsidRPr="00D84787">
        <w:rPr>
          <w:rFonts w:cs="David" w:hint="cs"/>
          <w:rtl/>
        </w:rPr>
        <w:t>זאת אומרת, אחרי 11 חודש הוא יכול לבקש.</w:t>
      </w:r>
    </w:p>
    <w:p w14:paraId="3FA99AC8"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68A3C445" w14:textId="77777777" w:rsidR="00D84787" w:rsidRPr="00D84787" w:rsidRDefault="00D84787" w:rsidP="00D84787">
      <w:pPr>
        <w:bidi/>
        <w:ind w:firstLine="360"/>
        <w:jc w:val="both"/>
        <w:rPr>
          <w:rFonts w:cs="David" w:hint="cs"/>
          <w:rtl/>
        </w:rPr>
      </w:pPr>
    </w:p>
    <w:p w14:paraId="6DAD6E32" w14:textId="77777777" w:rsidR="00D84787" w:rsidRPr="00D84787" w:rsidRDefault="00D84787" w:rsidP="00D84787">
      <w:pPr>
        <w:bidi/>
        <w:ind w:firstLine="360"/>
        <w:jc w:val="both"/>
        <w:rPr>
          <w:rFonts w:cs="David" w:hint="cs"/>
          <w:rtl/>
        </w:rPr>
      </w:pPr>
      <w:r w:rsidRPr="00D84787">
        <w:rPr>
          <w:rFonts w:cs="David" w:hint="cs"/>
          <w:rtl/>
        </w:rPr>
        <w:t xml:space="preserve">וב- 12 חודש הוא יכול להתחיל לפעול. </w:t>
      </w:r>
    </w:p>
    <w:p w14:paraId="316959EB"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31AB59A0" w14:textId="77777777" w:rsidR="00D84787" w:rsidRPr="00D84787" w:rsidRDefault="00D84787" w:rsidP="00D84787">
      <w:pPr>
        <w:bidi/>
        <w:jc w:val="both"/>
        <w:rPr>
          <w:rFonts w:cs="David" w:hint="cs"/>
          <w:u w:val="single"/>
          <w:rtl/>
        </w:rPr>
      </w:pPr>
    </w:p>
    <w:p w14:paraId="159A0D05" w14:textId="77777777" w:rsidR="00D84787" w:rsidRPr="00D84787" w:rsidRDefault="00D84787" w:rsidP="00D84787">
      <w:pPr>
        <w:bidi/>
        <w:ind w:firstLine="360"/>
        <w:jc w:val="both"/>
        <w:rPr>
          <w:rFonts w:cs="David" w:hint="cs"/>
          <w:rtl/>
        </w:rPr>
      </w:pPr>
      <w:r w:rsidRPr="00D84787">
        <w:rPr>
          <w:rFonts w:cs="David" w:hint="cs"/>
          <w:rtl/>
        </w:rPr>
        <w:tab/>
        <w:t xml:space="preserve"> לא יודע. שאלה מה מקובל בדרך כלל בדיני צינון. </w:t>
      </w:r>
    </w:p>
    <w:p w14:paraId="51F22DA4"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52CDC897" w14:textId="77777777" w:rsidR="00D84787" w:rsidRPr="00D84787" w:rsidRDefault="00D84787" w:rsidP="00D84787">
      <w:pPr>
        <w:bidi/>
        <w:ind w:firstLine="360"/>
        <w:jc w:val="both"/>
        <w:rPr>
          <w:rFonts w:cs="David" w:hint="cs"/>
          <w:rtl/>
        </w:rPr>
      </w:pPr>
    </w:p>
    <w:p w14:paraId="3B9524CB" w14:textId="77777777" w:rsidR="00D84787" w:rsidRPr="00D84787" w:rsidRDefault="00D84787" w:rsidP="00D84787">
      <w:pPr>
        <w:bidi/>
        <w:ind w:firstLine="360"/>
        <w:jc w:val="both"/>
        <w:rPr>
          <w:rFonts w:cs="David" w:hint="cs"/>
          <w:rtl/>
        </w:rPr>
      </w:pPr>
      <w:r w:rsidRPr="00D84787">
        <w:rPr>
          <w:rFonts w:cs="David" w:hint="cs"/>
          <w:rtl/>
        </w:rPr>
        <w:t xml:space="preserve">שנתיים. </w:t>
      </w:r>
    </w:p>
    <w:p w14:paraId="63B154B7"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250BC992" w14:textId="77777777" w:rsidR="00D84787" w:rsidRPr="00D84787" w:rsidRDefault="00D84787" w:rsidP="00D84787">
      <w:pPr>
        <w:bidi/>
        <w:jc w:val="both"/>
        <w:rPr>
          <w:rFonts w:cs="David" w:hint="cs"/>
          <w:u w:val="single"/>
          <w:rtl/>
        </w:rPr>
      </w:pPr>
    </w:p>
    <w:p w14:paraId="5040BEC1" w14:textId="77777777" w:rsidR="00D84787" w:rsidRPr="00D84787" w:rsidRDefault="00D84787" w:rsidP="00D84787">
      <w:pPr>
        <w:bidi/>
        <w:ind w:firstLine="360"/>
        <w:jc w:val="both"/>
        <w:rPr>
          <w:rFonts w:cs="David" w:hint="cs"/>
          <w:rtl/>
        </w:rPr>
      </w:pPr>
      <w:r w:rsidRPr="00D84787">
        <w:rPr>
          <w:rFonts w:cs="David" w:hint="cs"/>
          <w:rtl/>
        </w:rPr>
        <w:tab/>
        <w:t xml:space="preserve"> לא. אל"ף, מקובל שנה. בחוק הגבלות אחר שירות מקובל שנה ולא שנתיים. </w:t>
      </w:r>
    </w:p>
    <w:p w14:paraId="5EE2CE59" w14:textId="77777777" w:rsidR="00D84787" w:rsidRPr="00D84787" w:rsidRDefault="00D84787" w:rsidP="00D84787">
      <w:pPr>
        <w:bidi/>
        <w:ind w:firstLine="360"/>
        <w:jc w:val="both"/>
        <w:rPr>
          <w:rFonts w:cs="David" w:hint="cs"/>
          <w:rtl/>
        </w:rPr>
      </w:pPr>
      <w:r w:rsidRPr="00D84787">
        <w:rPr>
          <w:rFonts w:cs="David"/>
          <w:rtl/>
        </w:rPr>
        <w:br/>
      </w:r>
      <w:r w:rsidRPr="00D84787">
        <w:rPr>
          <w:rFonts w:cs="David" w:hint="cs"/>
          <w:u w:val="single"/>
          <w:rtl/>
        </w:rPr>
        <w:t>איל ינון:</w:t>
      </w:r>
    </w:p>
    <w:p w14:paraId="3E131D2D" w14:textId="77777777" w:rsidR="00D84787" w:rsidRPr="00D84787" w:rsidRDefault="00D84787" w:rsidP="00D84787">
      <w:pPr>
        <w:bidi/>
        <w:ind w:firstLine="360"/>
        <w:jc w:val="both"/>
        <w:rPr>
          <w:rFonts w:cs="David" w:hint="cs"/>
          <w:rtl/>
        </w:rPr>
      </w:pPr>
    </w:p>
    <w:p w14:paraId="7E530FF3" w14:textId="77777777" w:rsidR="00D84787" w:rsidRPr="00D84787" w:rsidRDefault="00D84787" w:rsidP="00D84787">
      <w:pPr>
        <w:bidi/>
        <w:ind w:firstLine="360"/>
        <w:jc w:val="both"/>
        <w:rPr>
          <w:rFonts w:cs="David" w:hint="cs"/>
          <w:rtl/>
        </w:rPr>
      </w:pPr>
      <w:r w:rsidRPr="00D84787">
        <w:rPr>
          <w:rFonts w:cs="David" w:hint="cs"/>
          <w:rtl/>
        </w:rPr>
        <w:tab/>
        <w:t>אבל הצינון עוסק בפעילות עצמה. הוא לא עוסק בבקשה.</w:t>
      </w:r>
    </w:p>
    <w:p w14:paraId="5397DDDA"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0426E8B6" w14:textId="77777777" w:rsidR="00D84787" w:rsidRPr="00D84787" w:rsidRDefault="00D84787" w:rsidP="00D84787">
      <w:pPr>
        <w:bidi/>
        <w:jc w:val="both"/>
        <w:rPr>
          <w:rFonts w:cs="David" w:hint="cs"/>
          <w:u w:val="single"/>
          <w:rtl/>
        </w:rPr>
      </w:pPr>
    </w:p>
    <w:p w14:paraId="63BA52E6" w14:textId="77777777" w:rsidR="00D84787" w:rsidRPr="00D84787" w:rsidRDefault="00D84787" w:rsidP="00D84787">
      <w:pPr>
        <w:bidi/>
        <w:ind w:firstLine="360"/>
        <w:jc w:val="both"/>
        <w:rPr>
          <w:rFonts w:cs="David" w:hint="cs"/>
          <w:rtl/>
        </w:rPr>
      </w:pPr>
      <w:r w:rsidRPr="00D84787">
        <w:rPr>
          <w:rFonts w:cs="David" w:hint="cs"/>
          <w:rtl/>
        </w:rPr>
        <w:tab/>
        <w:t xml:space="preserve"> אז תתאימו את זה לנורמה הכללית. </w:t>
      </w:r>
    </w:p>
    <w:p w14:paraId="7E0B3803"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0F70D1F7" w14:textId="77777777" w:rsidR="00D84787" w:rsidRPr="00D84787" w:rsidRDefault="00D84787" w:rsidP="00D84787">
      <w:pPr>
        <w:bidi/>
        <w:ind w:firstLine="360"/>
        <w:jc w:val="both"/>
        <w:rPr>
          <w:rFonts w:cs="David" w:hint="cs"/>
          <w:rtl/>
        </w:rPr>
      </w:pPr>
    </w:p>
    <w:p w14:paraId="7633A268" w14:textId="77777777" w:rsidR="00D84787" w:rsidRPr="00D84787" w:rsidRDefault="00D84787" w:rsidP="00D84787">
      <w:pPr>
        <w:bidi/>
        <w:ind w:firstLine="360"/>
        <w:jc w:val="both"/>
        <w:rPr>
          <w:rFonts w:cs="David" w:hint="cs"/>
          <w:rtl/>
        </w:rPr>
      </w:pPr>
      <w:r w:rsidRPr="00D84787">
        <w:rPr>
          <w:rFonts w:cs="David" w:hint="cs"/>
          <w:rtl/>
        </w:rPr>
        <w:t xml:space="preserve">אז לפני תחילת הפעילות. כשקראתי, פתאום ראיתי שזה עד הבקשה, ואני גם חושבת שצריך להיות עד תחילת הפעילות. </w:t>
      </w:r>
    </w:p>
    <w:p w14:paraId="35EA5A08" w14:textId="77777777" w:rsidR="00D84787" w:rsidRPr="00D84787" w:rsidRDefault="00D84787" w:rsidP="00D84787">
      <w:pPr>
        <w:bidi/>
        <w:ind w:firstLine="360"/>
        <w:jc w:val="both"/>
        <w:rPr>
          <w:rFonts w:cs="David" w:hint="cs"/>
          <w:rtl/>
        </w:rPr>
      </w:pPr>
    </w:p>
    <w:p w14:paraId="7A8CAE42" w14:textId="77777777" w:rsidR="00D84787" w:rsidRPr="00D84787" w:rsidRDefault="00D84787" w:rsidP="00D84787">
      <w:pPr>
        <w:bidi/>
        <w:ind w:firstLine="360"/>
        <w:jc w:val="both"/>
        <w:rPr>
          <w:rFonts w:cs="David" w:hint="cs"/>
          <w:rtl/>
        </w:rPr>
      </w:pPr>
      <w:r w:rsidRPr="00D84787">
        <w:rPr>
          <w:rFonts w:cs="David" w:hint="cs"/>
          <w:rtl/>
        </w:rPr>
        <w:t xml:space="preserve">חבר הכנסת אדלשטיין, בישיבה הקודמת, ביקש ממני לציין שהוא חושב שצריך תקופה ארוכה יותר. הוא אמר שהוא חושב שזה צריך לחול גם על עובדים בכירים </w:t>
      </w:r>
      <w:r w:rsidRPr="00D84787">
        <w:rPr>
          <w:rFonts w:cs="David"/>
          <w:rtl/>
        </w:rPr>
        <w:t>–</w:t>
      </w:r>
      <w:r w:rsidRPr="00D84787">
        <w:rPr>
          <w:rFonts w:cs="David" w:hint="cs"/>
          <w:rtl/>
        </w:rPr>
        <w:t xml:space="preserve"> בכנסת או בשירות המדינה </w:t>
      </w:r>
      <w:r w:rsidRPr="00D84787">
        <w:rPr>
          <w:rFonts w:cs="David"/>
          <w:rtl/>
        </w:rPr>
        <w:t>–</w:t>
      </w:r>
      <w:r w:rsidRPr="00D84787">
        <w:rPr>
          <w:rFonts w:cs="David" w:hint="cs"/>
          <w:rtl/>
        </w:rPr>
        <w:t xml:space="preserve"> אבל לגבי זה אני חושבת שיכול להיות שאפשר להסתפק בחוק שירות הציבור (הגבלות לאחר פרישה).</w:t>
      </w:r>
    </w:p>
    <w:p w14:paraId="02061384"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3E27540B" w14:textId="77777777" w:rsidR="00D84787" w:rsidRPr="00D84787" w:rsidRDefault="00D84787" w:rsidP="00D84787">
      <w:pPr>
        <w:pStyle w:val="Heading5"/>
        <w:rPr>
          <w:rFonts w:hint="cs"/>
          <w:sz w:val="24"/>
          <w:rtl/>
        </w:rPr>
      </w:pPr>
    </w:p>
    <w:p w14:paraId="05D00078" w14:textId="77777777" w:rsidR="00D84787" w:rsidRPr="00D84787" w:rsidRDefault="00D84787" w:rsidP="00D84787">
      <w:pPr>
        <w:bidi/>
        <w:ind w:firstLine="360"/>
        <w:jc w:val="both"/>
        <w:rPr>
          <w:rFonts w:cs="David" w:hint="cs"/>
          <w:rtl/>
        </w:rPr>
      </w:pPr>
      <w:r w:rsidRPr="00D84787">
        <w:rPr>
          <w:rFonts w:cs="David" w:hint="cs"/>
          <w:rtl/>
        </w:rPr>
        <w:tab/>
        <w:t xml:space="preserve"> שירות המדינה אנחנו לא מתעסקים. </w:t>
      </w:r>
    </w:p>
    <w:p w14:paraId="17AEB73D"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24B8691E" w14:textId="77777777" w:rsidR="00D84787" w:rsidRPr="00D84787" w:rsidRDefault="00D84787" w:rsidP="00D84787">
      <w:pPr>
        <w:bidi/>
        <w:jc w:val="both"/>
        <w:rPr>
          <w:rFonts w:cs="David" w:hint="cs"/>
          <w:u w:val="single"/>
          <w:rtl/>
        </w:rPr>
      </w:pPr>
    </w:p>
    <w:p w14:paraId="51A56217" w14:textId="77777777" w:rsidR="00D84787" w:rsidRPr="00D84787" w:rsidRDefault="00D84787" w:rsidP="00D84787">
      <w:pPr>
        <w:bidi/>
        <w:ind w:firstLine="360"/>
        <w:jc w:val="both"/>
        <w:rPr>
          <w:rFonts w:cs="David" w:hint="cs"/>
          <w:rtl/>
        </w:rPr>
      </w:pPr>
      <w:r w:rsidRPr="00D84787">
        <w:rPr>
          <w:rFonts w:cs="David" w:hint="cs"/>
          <w:rtl/>
        </w:rPr>
        <w:tab/>
        <w:t xml:space="preserve">אני חושב שאי-אפשר לקבוע נורמה יותר מחמירה מחוק הגבלות לאחר פרישה. </w:t>
      </w:r>
    </w:p>
    <w:p w14:paraId="50B0DD0D"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2C1D2D9D" w14:textId="77777777" w:rsidR="00D84787" w:rsidRPr="00D84787" w:rsidRDefault="00D84787" w:rsidP="00D84787">
      <w:pPr>
        <w:bidi/>
        <w:ind w:firstLine="360"/>
        <w:jc w:val="both"/>
        <w:rPr>
          <w:rFonts w:cs="David" w:hint="cs"/>
          <w:rtl/>
        </w:rPr>
      </w:pPr>
    </w:p>
    <w:p w14:paraId="766BBD78" w14:textId="77777777" w:rsidR="00D84787" w:rsidRPr="00D84787" w:rsidRDefault="00D84787" w:rsidP="00D84787">
      <w:pPr>
        <w:bidi/>
        <w:ind w:firstLine="360"/>
        <w:jc w:val="both"/>
        <w:rPr>
          <w:rFonts w:cs="David" w:hint="cs"/>
          <w:rtl/>
        </w:rPr>
      </w:pPr>
      <w:r w:rsidRPr="00D84787">
        <w:rPr>
          <w:rFonts w:cs="David" w:hint="cs"/>
          <w:rtl/>
        </w:rPr>
        <w:t xml:space="preserve">לגבי בחירה לכנסת יש תקופה ארוכה יותר </w:t>
      </w:r>
      <w:r w:rsidRPr="00D84787">
        <w:rPr>
          <w:rFonts w:cs="David"/>
          <w:rtl/>
        </w:rPr>
        <w:t>–</w:t>
      </w:r>
      <w:r w:rsidRPr="00D84787">
        <w:rPr>
          <w:rFonts w:cs="David" w:hint="cs"/>
          <w:rtl/>
        </w:rPr>
        <w:t xml:space="preserve"> לגבי נושאי תפקידים מסוימים. </w:t>
      </w:r>
    </w:p>
    <w:p w14:paraId="1E5091D7"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13F7B8A7" w14:textId="77777777" w:rsidR="00D84787" w:rsidRPr="00D84787" w:rsidRDefault="00D84787" w:rsidP="00D84787">
      <w:pPr>
        <w:bidi/>
        <w:jc w:val="both"/>
        <w:rPr>
          <w:rFonts w:cs="David" w:hint="cs"/>
          <w:u w:val="single"/>
          <w:rtl/>
        </w:rPr>
      </w:pPr>
    </w:p>
    <w:p w14:paraId="2173A674" w14:textId="77777777" w:rsidR="00D84787" w:rsidRPr="00D84787" w:rsidRDefault="00D84787" w:rsidP="00D84787">
      <w:pPr>
        <w:bidi/>
        <w:ind w:firstLine="360"/>
        <w:jc w:val="both"/>
        <w:rPr>
          <w:rFonts w:cs="David" w:hint="cs"/>
          <w:rtl/>
        </w:rPr>
      </w:pPr>
      <w:r w:rsidRPr="00D84787">
        <w:rPr>
          <w:rFonts w:cs="David" w:hint="cs"/>
          <w:rtl/>
        </w:rPr>
        <w:tab/>
        <w:t xml:space="preserve"> גנרלים וכאלה? </w:t>
      </w:r>
    </w:p>
    <w:p w14:paraId="6CC56410"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6B9CB54B" w14:textId="77777777" w:rsidR="00D84787" w:rsidRPr="00D84787" w:rsidRDefault="00D84787" w:rsidP="00D84787">
      <w:pPr>
        <w:bidi/>
        <w:ind w:firstLine="360"/>
        <w:jc w:val="both"/>
        <w:rPr>
          <w:rFonts w:cs="David" w:hint="cs"/>
          <w:rtl/>
        </w:rPr>
      </w:pPr>
    </w:p>
    <w:p w14:paraId="75E3E545" w14:textId="77777777" w:rsidR="00D84787" w:rsidRPr="00D84787" w:rsidRDefault="00D84787" w:rsidP="00D84787">
      <w:pPr>
        <w:bidi/>
        <w:ind w:firstLine="360"/>
        <w:jc w:val="both"/>
        <w:rPr>
          <w:rFonts w:cs="David" w:hint="cs"/>
          <w:rtl/>
        </w:rPr>
      </w:pPr>
      <w:r w:rsidRPr="00D84787">
        <w:rPr>
          <w:rFonts w:cs="David" w:hint="cs"/>
          <w:rtl/>
        </w:rPr>
        <w:t xml:space="preserve">כן. </w:t>
      </w:r>
    </w:p>
    <w:p w14:paraId="42DF7EFA"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131720DA" w14:textId="77777777" w:rsidR="00D84787" w:rsidRPr="00D84787" w:rsidRDefault="00D84787" w:rsidP="00D84787">
      <w:pPr>
        <w:bidi/>
        <w:jc w:val="both"/>
        <w:rPr>
          <w:rFonts w:cs="David" w:hint="cs"/>
          <w:u w:val="single"/>
          <w:rtl/>
        </w:rPr>
      </w:pPr>
    </w:p>
    <w:p w14:paraId="7954117A" w14:textId="77777777" w:rsidR="00D84787" w:rsidRPr="00D84787" w:rsidRDefault="00D84787" w:rsidP="00D84787">
      <w:pPr>
        <w:pStyle w:val="Heading5"/>
        <w:rPr>
          <w:rFonts w:hint="cs"/>
          <w:sz w:val="24"/>
          <w:rtl/>
        </w:rPr>
      </w:pPr>
      <w:r w:rsidRPr="00D84787">
        <w:rPr>
          <w:rFonts w:hint="cs"/>
          <w:sz w:val="24"/>
          <w:rtl/>
        </w:rPr>
        <w:tab/>
        <w:t xml:space="preserve"> אבל זה לא אותו דבר. זה לא הגבלה על חופש העיסוק. זאת הגבלה על הזכות להיבחר. </w:t>
      </w:r>
      <w:r w:rsidRPr="00D84787">
        <w:rPr>
          <w:sz w:val="24"/>
          <w:rtl/>
        </w:rPr>
        <w:br/>
      </w:r>
    </w:p>
    <w:p w14:paraId="292F5DB2" w14:textId="77777777" w:rsidR="00D84787" w:rsidRPr="00D84787" w:rsidRDefault="00D84787" w:rsidP="00D84787">
      <w:pPr>
        <w:pStyle w:val="Heading5"/>
        <w:rPr>
          <w:rFonts w:hint="cs"/>
          <w:sz w:val="24"/>
          <w:u w:val="single"/>
          <w:rtl/>
        </w:rPr>
      </w:pPr>
      <w:r w:rsidRPr="00D84787">
        <w:rPr>
          <w:rFonts w:hint="cs"/>
          <w:sz w:val="24"/>
          <w:u w:val="single"/>
          <w:rtl/>
        </w:rPr>
        <w:t>ארבל אסטרחן:</w:t>
      </w:r>
    </w:p>
    <w:p w14:paraId="192A508E" w14:textId="77777777" w:rsidR="00D84787" w:rsidRPr="00D84787" w:rsidRDefault="00D84787" w:rsidP="00D84787">
      <w:pPr>
        <w:bidi/>
        <w:ind w:firstLine="360"/>
        <w:jc w:val="both"/>
        <w:rPr>
          <w:rFonts w:cs="David" w:hint="cs"/>
          <w:rtl/>
        </w:rPr>
      </w:pPr>
    </w:p>
    <w:p w14:paraId="076117BA" w14:textId="77777777" w:rsidR="00D84787" w:rsidRPr="00D84787" w:rsidRDefault="00D84787" w:rsidP="00D84787">
      <w:pPr>
        <w:bidi/>
        <w:ind w:firstLine="360"/>
        <w:jc w:val="both"/>
        <w:rPr>
          <w:rFonts w:cs="David" w:hint="cs"/>
          <w:rtl/>
        </w:rPr>
      </w:pPr>
      <w:r w:rsidRPr="00D84787">
        <w:rPr>
          <w:rFonts w:cs="David" w:hint="cs"/>
          <w:rtl/>
        </w:rPr>
        <w:t xml:space="preserve">נכון. הסעיף הזה הוא היחיד אני חושבת בחוק שמגביל עיסוק, ולכן הוא גם צריך להיות מידתי. </w:t>
      </w:r>
    </w:p>
    <w:p w14:paraId="32D800A1"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239CF3F6" w14:textId="77777777" w:rsidR="00D84787" w:rsidRPr="00D84787" w:rsidRDefault="00D84787" w:rsidP="00D84787">
      <w:pPr>
        <w:bidi/>
        <w:jc w:val="both"/>
        <w:rPr>
          <w:rFonts w:cs="David" w:hint="cs"/>
          <w:u w:val="single"/>
          <w:rtl/>
        </w:rPr>
      </w:pPr>
    </w:p>
    <w:p w14:paraId="5747E52E" w14:textId="77777777" w:rsidR="00D84787" w:rsidRPr="00D84787" w:rsidRDefault="00D84787" w:rsidP="00D84787">
      <w:pPr>
        <w:bidi/>
        <w:ind w:firstLine="360"/>
        <w:jc w:val="both"/>
        <w:rPr>
          <w:rFonts w:cs="David" w:hint="cs"/>
          <w:rtl/>
        </w:rPr>
      </w:pPr>
      <w:r w:rsidRPr="00D84787">
        <w:rPr>
          <w:rFonts w:cs="David" w:hint="cs"/>
          <w:rtl/>
        </w:rPr>
        <w:tab/>
        <w:t xml:space="preserve"> מאה אחוז. </w:t>
      </w:r>
    </w:p>
    <w:p w14:paraId="7C2FF41E"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56B51E01" w14:textId="77777777" w:rsidR="00D84787" w:rsidRPr="00D84787" w:rsidRDefault="00D84787" w:rsidP="00D84787">
      <w:pPr>
        <w:bidi/>
        <w:ind w:firstLine="360"/>
        <w:jc w:val="both"/>
        <w:rPr>
          <w:rFonts w:cs="David" w:hint="cs"/>
          <w:rtl/>
        </w:rPr>
      </w:pPr>
    </w:p>
    <w:p w14:paraId="7D4CF6FC" w14:textId="77777777" w:rsidR="00D84787" w:rsidRPr="00D84787" w:rsidRDefault="00D84787" w:rsidP="00D84787">
      <w:pPr>
        <w:bidi/>
        <w:ind w:firstLine="360"/>
        <w:jc w:val="both"/>
        <w:rPr>
          <w:rFonts w:cs="David" w:hint="cs"/>
          <w:rtl/>
        </w:rPr>
      </w:pPr>
      <w:r w:rsidRPr="00D84787">
        <w:rPr>
          <w:rFonts w:cs="David" w:hint="cs"/>
          <w:rtl/>
        </w:rPr>
        <w:t>הוא ביקש רק שאציין את זה. זה באשר לפסקה (1).</w:t>
      </w:r>
    </w:p>
    <w:p w14:paraId="0CAC0D99" w14:textId="77777777" w:rsidR="00D84787" w:rsidRPr="00D84787" w:rsidRDefault="00D84787" w:rsidP="00D84787">
      <w:pPr>
        <w:bidi/>
        <w:ind w:firstLine="360"/>
        <w:jc w:val="both"/>
        <w:rPr>
          <w:rFonts w:cs="David" w:hint="cs"/>
          <w:rtl/>
        </w:rPr>
      </w:pPr>
      <w:r w:rsidRPr="00D84787">
        <w:rPr>
          <w:rFonts w:cs="David" w:hint="cs"/>
          <w:rtl/>
        </w:rPr>
        <w:br/>
        <w:t xml:space="preserve">"(2) הוא עובד של הכנסת, של חבר הכנסת או חבר בצוות הפרלמנטרי..." </w:t>
      </w:r>
      <w:r w:rsidRPr="00D84787">
        <w:rPr>
          <w:rFonts w:cs="David"/>
          <w:rtl/>
        </w:rPr>
        <w:t>–</w:t>
      </w:r>
      <w:r w:rsidRPr="00D84787">
        <w:rPr>
          <w:rFonts w:cs="David" w:hint="cs"/>
          <w:rtl/>
        </w:rPr>
        <w:t xml:space="preserve"> שזה אומר עובד סיעה. </w:t>
      </w:r>
    </w:p>
    <w:p w14:paraId="3F92575C" w14:textId="77777777" w:rsidR="00D84787" w:rsidRPr="00D84787" w:rsidRDefault="00D84787" w:rsidP="00D84787">
      <w:pPr>
        <w:bidi/>
        <w:ind w:firstLine="360"/>
        <w:jc w:val="both"/>
        <w:rPr>
          <w:rFonts w:cs="David" w:hint="cs"/>
          <w:rtl/>
        </w:rPr>
      </w:pPr>
      <w:r w:rsidRPr="00D84787">
        <w:rPr>
          <w:rFonts w:cs="David" w:hint="cs"/>
          <w:rtl/>
        </w:rPr>
        <w:t>פה אין צינון. רק בזמן שהוא מכהן, הוא לא יוכל להיות שדלן. זה היה סעיף 67.</w:t>
      </w:r>
    </w:p>
    <w:p w14:paraId="6C2E47C6" w14:textId="77777777" w:rsidR="00D84787" w:rsidRPr="00D84787" w:rsidRDefault="00D84787" w:rsidP="00D84787">
      <w:pPr>
        <w:bidi/>
        <w:ind w:firstLine="360"/>
        <w:jc w:val="both"/>
        <w:rPr>
          <w:rFonts w:cs="David" w:hint="cs"/>
          <w:rtl/>
        </w:rPr>
      </w:pPr>
    </w:p>
    <w:p w14:paraId="46847196" w14:textId="77777777" w:rsidR="00D84787" w:rsidRPr="00D84787" w:rsidRDefault="00D84787" w:rsidP="00D84787">
      <w:pPr>
        <w:bidi/>
        <w:jc w:val="both"/>
        <w:rPr>
          <w:rFonts w:cs="David" w:hint="cs"/>
          <w:rtl/>
        </w:rPr>
      </w:pPr>
      <w:r w:rsidRPr="00D84787">
        <w:rPr>
          <w:rFonts w:cs="David" w:hint="cs"/>
          <w:rtl/>
        </w:rPr>
        <w:t xml:space="preserve">"68. תג זיהוי </w:t>
      </w:r>
    </w:p>
    <w:p w14:paraId="62066EAB" w14:textId="77777777" w:rsidR="00D84787" w:rsidRPr="00D84787" w:rsidRDefault="00D84787" w:rsidP="00D84787">
      <w:pPr>
        <w:numPr>
          <w:ilvl w:val="0"/>
          <w:numId w:val="7"/>
        </w:numPr>
        <w:overflowPunct w:val="0"/>
        <w:autoSpaceDE w:val="0"/>
        <w:autoSpaceDN w:val="0"/>
        <w:bidi/>
        <w:adjustRightInd w:val="0"/>
        <w:ind w:right="0"/>
        <w:jc w:val="both"/>
        <w:textAlignment w:val="baseline"/>
        <w:rPr>
          <w:rFonts w:cs="David" w:hint="cs"/>
        </w:rPr>
      </w:pPr>
      <w:r w:rsidRPr="00D84787">
        <w:rPr>
          <w:rFonts w:cs="David" w:hint="cs"/>
          <w:rtl/>
        </w:rPr>
        <w:t xml:space="preserve">בעת שהותו במשכן הכנסת, יישא שדלן, במקום גלוי על גופו, תג זיהוי ייחודי לשדלן, הכולל את שמו, ואם הוא פועל במסגרת תאגיד </w:t>
      </w:r>
      <w:r w:rsidRPr="00D84787">
        <w:rPr>
          <w:rFonts w:cs="David"/>
          <w:rtl/>
        </w:rPr>
        <w:t>–</w:t>
      </w:r>
      <w:r w:rsidRPr="00D84787">
        <w:rPr>
          <w:rFonts w:cs="David" w:hint="cs"/>
          <w:rtl/>
        </w:rPr>
        <w:t xml:space="preserve"> גם את שם התאגיד."</w:t>
      </w:r>
    </w:p>
    <w:p w14:paraId="2BD07488" w14:textId="77777777" w:rsidR="00D84787" w:rsidRPr="00D84787" w:rsidRDefault="00D84787" w:rsidP="00D84787">
      <w:pPr>
        <w:bidi/>
        <w:ind w:left="360"/>
        <w:jc w:val="both"/>
        <w:rPr>
          <w:rFonts w:cs="David" w:hint="cs"/>
          <w:rtl/>
        </w:rPr>
      </w:pPr>
    </w:p>
    <w:p w14:paraId="77135A26"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3C764E5A" w14:textId="77777777" w:rsidR="00D84787" w:rsidRPr="00D84787" w:rsidRDefault="00D84787" w:rsidP="00D84787">
      <w:pPr>
        <w:bidi/>
        <w:jc w:val="both"/>
        <w:rPr>
          <w:rFonts w:cs="David" w:hint="cs"/>
          <w:rtl/>
        </w:rPr>
      </w:pPr>
    </w:p>
    <w:p w14:paraId="21A8B7ED" w14:textId="77777777" w:rsidR="00D84787" w:rsidRPr="00D84787" w:rsidRDefault="00D84787" w:rsidP="00D84787">
      <w:pPr>
        <w:bidi/>
        <w:jc w:val="both"/>
        <w:rPr>
          <w:rFonts w:cs="David" w:hint="cs"/>
          <w:rtl/>
        </w:rPr>
      </w:pPr>
      <w:r w:rsidRPr="00D84787">
        <w:rPr>
          <w:rFonts w:cs="David" w:hint="cs"/>
          <w:rtl/>
        </w:rPr>
        <w:tab/>
        <w:t>ואם הוא מופיע בשם כמה תאגידים?</w:t>
      </w:r>
    </w:p>
    <w:p w14:paraId="60A4C1C8"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איל ינון:</w:t>
      </w:r>
    </w:p>
    <w:p w14:paraId="2BAB08D3" w14:textId="77777777" w:rsidR="00D84787" w:rsidRPr="00D84787" w:rsidRDefault="00D84787" w:rsidP="00D84787">
      <w:pPr>
        <w:bidi/>
        <w:jc w:val="both"/>
        <w:rPr>
          <w:rFonts w:cs="David" w:hint="cs"/>
          <w:rtl/>
        </w:rPr>
      </w:pPr>
    </w:p>
    <w:p w14:paraId="5B7E4118" w14:textId="77777777" w:rsidR="00D84787" w:rsidRPr="00D84787" w:rsidRDefault="00D84787" w:rsidP="00D84787">
      <w:pPr>
        <w:bidi/>
        <w:jc w:val="both"/>
        <w:rPr>
          <w:rFonts w:cs="David" w:hint="cs"/>
          <w:rtl/>
        </w:rPr>
      </w:pPr>
      <w:r w:rsidRPr="00D84787">
        <w:rPr>
          <w:rFonts w:cs="David" w:hint="cs"/>
          <w:rtl/>
        </w:rPr>
        <w:tab/>
        <w:t xml:space="preserve">התאגיד זה התאגיד שדלנות. </w:t>
      </w:r>
    </w:p>
    <w:p w14:paraId="159429A3"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700E059D" w14:textId="77777777" w:rsidR="00D84787" w:rsidRPr="00D84787" w:rsidRDefault="00D84787" w:rsidP="00D84787">
      <w:pPr>
        <w:bidi/>
        <w:jc w:val="both"/>
        <w:rPr>
          <w:rFonts w:cs="David" w:hint="cs"/>
          <w:rtl/>
        </w:rPr>
      </w:pPr>
    </w:p>
    <w:p w14:paraId="64FA491A" w14:textId="77777777" w:rsidR="00D84787" w:rsidRPr="00D84787" w:rsidRDefault="00D84787" w:rsidP="00D84787">
      <w:pPr>
        <w:bidi/>
        <w:jc w:val="both"/>
        <w:rPr>
          <w:rFonts w:cs="David" w:hint="cs"/>
          <w:rtl/>
        </w:rPr>
      </w:pPr>
      <w:r w:rsidRPr="00D84787">
        <w:rPr>
          <w:rFonts w:cs="David" w:hint="cs"/>
          <w:rtl/>
        </w:rPr>
        <w:tab/>
        <w:t xml:space="preserve">התאגיד פה </w:t>
      </w:r>
      <w:r w:rsidRPr="00D84787">
        <w:rPr>
          <w:rFonts w:cs="David"/>
          <w:rtl/>
        </w:rPr>
        <w:t>–</w:t>
      </w:r>
      <w:r w:rsidRPr="00D84787">
        <w:rPr>
          <w:rFonts w:cs="David" w:hint="cs"/>
          <w:rtl/>
        </w:rPr>
        <w:t xml:space="preserve"> הכוונה היא החברה שבה הוא עובד. פה חשבתי </w:t>
      </w:r>
      <w:r w:rsidRPr="00D84787">
        <w:rPr>
          <w:rFonts w:cs="David"/>
          <w:rtl/>
        </w:rPr>
        <w:t>–</w:t>
      </w:r>
      <w:r w:rsidRPr="00D84787">
        <w:rPr>
          <w:rFonts w:cs="David" w:hint="cs"/>
          <w:rtl/>
        </w:rPr>
        <w:t xml:space="preserve"> אולי במקום "יישא במקום גלוי על גופו", להגיד: יישא עליו שדלן במקום גלוי. </w:t>
      </w:r>
    </w:p>
    <w:p w14:paraId="70D34807"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איל ינון:</w:t>
      </w:r>
    </w:p>
    <w:p w14:paraId="747F2FB9" w14:textId="77777777" w:rsidR="00D84787" w:rsidRPr="00D84787" w:rsidRDefault="00D84787" w:rsidP="00D84787">
      <w:pPr>
        <w:bidi/>
        <w:jc w:val="both"/>
        <w:rPr>
          <w:rFonts w:cs="David" w:hint="cs"/>
          <w:rtl/>
        </w:rPr>
      </w:pPr>
    </w:p>
    <w:p w14:paraId="4E56BDB9" w14:textId="77777777" w:rsidR="00D84787" w:rsidRPr="00D84787" w:rsidRDefault="00D84787" w:rsidP="00D84787">
      <w:pPr>
        <w:bidi/>
        <w:jc w:val="both"/>
        <w:rPr>
          <w:rFonts w:cs="David" w:hint="cs"/>
          <w:rtl/>
        </w:rPr>
      </w:pPr>
      <w:r w:rsidRPr="00D84787">
        <w:rPr>
          <w:rFonts w:cs="David" w:hint="cs"/>
          <w:rtl/>
        </w:rPr>
        <w:tab/>
        <w:t xml:space="preserve">זה ענייני תחביר. </w:t>
      </w:r>
    </w:p>
    <w:p w14:paraId="70B9433D"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0E555D9F" w14:textId="77777777" w:rsidR="00D84787" w:rsidRPr="00D84787" w:rsidRDefault="00D84787" w:rsidP="00D84787">
      <w:pPr>
        <w:bidi/>
        <w:jc w:val="both"/>
        <w:rPr>
          <w:rFonts w:cs="David" w:hint="cs"/>
          <w:rtl/>
        </w:rPr>
      </w:pPr>
    </w:p>
    <w:p w14:paraId="7BF543F2" w14:textId="77777777" w:rsidR="00D84787" w:rsidRPr="00D84787" w:rsidRDefault="00D84787" w:rsidP="00D84787">
      <w:pPr>
        <w:bidi/>
        <w:jc w:val="both"/>
        <w:rPr>
          <w:rFonts w:cs="David" w:hint="cs"/>
          <w:rtl/>
        </w:rPr>
      </w:pPr>
      <w:r w:rsidRPr="00D84787">
        <w:rPr>
          <w:rFonts w:cs="David" w:hint="cs"/>
          <w:rtl/>
        </w:rPr>
        <w:tab/>
        <w:t xml:space="preserve">אני חושב שאנחנו קבענו כבר שכאשר שדלן מגיע לחבר כנסת, הוא צריך להציג בפני חבר כנסת </w:t>
      </w:r>
      <w:r w:rsidRPr="00D84787">
        <w:rPr>
          <w:rFonts w:cs="David"/>
          <w:rtl/>
        </w:rPr>
        <w:t>–</w:t>
      </w:r>
      <w:r w:rsidRPr="00D84787">
        <w:rPr>
          <w:rFonts w:cs="David" w:hint="cs"/>
          <w:rtl/>
        </w:rPr>
        <w:t xml:space="preserve"> מבחינתי, גם אם האישור נמצא אצלו בכיס </w:t>
      </w:r>
      <w:r w:rsidRPr="00D84787">
        <w:rPr>
          <w:rFonts w:cs="David"/>
          <w:rtl/>
        </w:rPr>
        <w:t>–</w:t>
      </w:r>
      <w:r w:rsidRPr="00D84787">
        <w:rPr>
          <w:rFonts w:cs="David" w:hint="cs"/>
          <w:rtl/>
        </w:rPr>
        <w:t xml:space="preserve"> כשהוא בא ואומר לי שהוא מייצג את בנק הפועלים, די לי בזה ואני לא צריך שזה יתנוסס מעל כנף בגדו, חולצתו. </w:t>
      </w:r>
    </w:p>
    <w:p w14:paraId="0B3C9B0C"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2F14BFDA" w14:textId="77777777" w:rsidR="00D84787" w:rsidRPr="00D84787" w:rsidRDefault="00D84787" w:rsidP="00D84787">
      <w:pPr>
        <w:bidi/>
        <w:jc w:val="both"/>
        <w:rPr>
          <w:rFonts w:cs="David" w:hint="cs"/>
          <w:rtl/>
        </w:rPr>
      </w:pPr>
    </w:p>
    <w:p w14:paraId="4A10D347" w14:textId="77777777" w:rsidR="00D84787" w:rsidRPr="00D84787" w:rsidRDefault="00D84787" w:rsidP="00D84787">
      <w:pPr>
        <w:bidi/>
        <w:jc w:val="both"/>
        <w:rPr>
          <w:rFonts w:cs="David" w:hint="cs"/>
          <w:rtl/>
        </w:rPr>
      </w:pPr>
      <w:r w:rsidRPr="00D84787">
        <w:rPr>
          <w:rFonts w:cs="David" w:hint="cs"/>
          <w:rtl/>
        </w:rPr>
        <w:tab/>
        <w:t>זה היה חשוב למציעים, רציתי לוודא את זה.</w:t>
      </w:r>
    </w:p>
    <w:p w14:paraId="028636C5" w14:textId="77777777" w:rsidR="00D84787" w:rsidRPr="00D84787" w:rsidRDefault="00D84787" w:rsidP="00D84787">
      <w:pPr>
        <w:bidi/>
        <w:jc w:val="both"/>
        <w:rPr>
          <w:rFonts w:cs="David" w:hint="cs"/>
          <w:rtl/>
        </w:rPr>
      </w:pPr>
    </w:p>
    <w:p w14:paraId="71EFCD39" w14:textId="77777777" w:rsidR="00D84787" w:rsidRPr="00D84787" w:rsidRDefault="00D84787" w:rsidP="00D84787">
      <w:pPr>
        <w:bidi/>
        <w:jc w:val="both"/>
        <w:rPr>
          <w:rFonts w:cs="David" w:hint="cs"/>
          <w:rtl/>
        </w:rPr>
      </w:pPr>
      <w:r w:rsidRPr="00D84787">
        <w:rPr>
          <w:rFonts w:cs="David" w:hint="cs"/>
          <w:rtl/>
        </w:rPr>
        <w:tab/>
        <w:t xml:space="preserve">כעת כתוב: יישא שדלן במקום גלוי על גופו תג זיהוי. הרעיון היה כמו לעובדי הכנסת. אני חשבתי אולי לכתוב: יישא עליו שדלן במקום גלוי, במקום להגיד על גופו. </w:t>
      </w:r>
    </w:p>
    <w:p w14:paraId="17A1039D"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17146AD7" w14:textId="77777777" w:rsidR="00D84787" w:rsidRPr="00D84787" w:rsidRDefault="00D84787" w:rsidP="00D84787">
      <w:pPr>
        <w:pStyle w:val="Heading5"/>
        <w:rPr>
          <w:rFonts w:hint="cs"/>
          <w:sz w:val="24"/>
          <w:rtl/>
        </w:rPr>
      </w:pPr>
    </w:p>
    <w:p w14:paraId="0553748E" w14:textId="77777777" w:rsidR="00D84787" w:rsidRPr="00D84787" w:rsidRDefault="00D84787" w:rsidP="00D84787">
      <w:pPr>
        <w:bidi/>
        <w:jc w:val="both"/>
        <w:rPr>
          <w:rFonts w:cs="David" w:hint="cs"/>
          <w:rtl/>
        </w:rPr>
      </w:pPr>
      <w:r w:rsidRPr="00D84787">
        <w:rPr>
          <w:rFonts w:cs="David" w:hint="cs"/>
          <w:rtl/>
        </w:rPr>
        <w:tab/>
        <w:t xml:space="preserve"> מה רע בגופו? </w:t>
      </w:r>
    </w:p>
    <w:p w14:paraId="6DAB12C5"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56FC0FB1" w14:textId="77777777" w:rsidR="00D84787" w:rsidRPr="00D84787" w:rsidRDefault="00D84787" w:rsidP="00D84787">
      <w:pPr>
        <w:bidi/>
        <w:jc w:val="both"/>
        <w:rPr>
          <w:rFonts w:cs="David" w:hint="cs"/>
          <w:rtl/>
        </w:rPr>
      </w:pPr>
    </w:p>
    <w:p w14:paraId="1EF2EA85" w14:textId="77777777" w:rsidR="00D84787" w:rsidRPr="00D84787" w:rsidRDefault="00D84787" w:rsidP="00D84787">
      <w:pPr>
        <w:bidi/>
        <w:jc w:val="both"/>
        <w:rPr>
          <w:rFonts w:cs="David" w:hint="cs"/>
          <w:rtl/>
        </w:rPr>
      </w:pPr>
      <w:r w:rsidRPr="00D84787">
        <w:rPr>
          <w:rFonts w:cs="David" w:hint="cs"/>
          <w:rtl/>
        </w:rPr>
        <w:tab/>
        <w:t xml:space="preserve">גופו זה קצת בעייתי. </w:t>
      </w:r>
    </w:p>
    <w:p w14:paraId="681BB566"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0A0AF608" w14:textId="77777777" w:rsidR="00D84787" w:rsidRPr="00D84787" w:rsidRDefault="00D84787" w:rsidP="00D84787">
      <w:pPr>
        <w:pStyle w:val="Heading5"/>
        <w:rPr>
          <w:rFonts w:hint="cs"/>
          <w:sz w:val="24"/>
          <w:rtl/>
        </w:rPr>
      </w:pPr>
    </w:p>
    <w:p w14:paraId="618D3A91" w14:textId="77777777" w:rsidR="00D84787" w:rsidRPr="00D84787" w:rsidRDefault="00D84787" w:rsidP="00D84787">
      <w:pPr>
        <w:bidi/>
        <w:jc w:val="both"/>
        <w:rPr>
          <w:rFonts w:cs="David" w:hint="cs"/>
          <w:rtl/>
        </w:rPr>
      </w:pPr>
      <w:r w:rsidRPr="00D84787">
        <w:rPr>
          <w:rFonts w:cs="David" w:hint="cs"/>
          <w:rtl/>
        </w:rPr>
        <w:tab/>
        <w:t xml:space="preserve"> מישהו פה מתבייש בגוף שלו? </w:t>
      </w:r>
    </w:p>
    <w:p w14:paraId="020CA638"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3A516825" w14:textId="77777777" w:rsidR="00D84787" w:rsidRPr="00D84787" w:rsidRDefault="00D84787" w:rsidP="00D84787">
      <w:pPr>
        <w:bidi/>
        <w:jc w:val="both"/>
        <w:rPr>
          <w:rFonts w:cs="David" w:hint="cs"/>
          <w:rtl/>
        </w:rPr>
      </w:pPr>
    </w:p>
    <w:p w14:paraId="601516F4" w14:textId="77777777" w:rsidR="00D84787" w:rsidRPr="00D84787" w:rsidRDefault="00D84787" w:rsidP="00D84787">
      <w:pPr>
        <w:bidi/>
        <w:jc w:val="both"/>
        <w:rPr>
          <w:rFonts w:cs="David" w:hint="cs"/>
          <w:rtl/>
        </w:rPr>
      </w:pPr>
      <w:r w:rsidRPr="00D84787">
        <w:rPr>
          <w:rFonts w:cs="David" w:hint="cs"/>
          <w:rtl/>
        </w:rPr>
        <w:tab/>
        <w:t xml:space="preserve">אני חושב שזה יהיה קצת יותר סובלימטיבי. </w:t>
      </w:r>
    </w:p>
    <w:p w14:paraId="241E725F"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3F167749" w14:textId="77777777" w:rsidR="00D84787" w:rsidRPr="00D84787" w:rsidRDefault="00D84787" w:rsidP="00D84787">
      <w:pPr>
        <w:bidi/>
        <w:jc w:val="both"/>
        <w:rPr>
          <w:rFonts w:cs="David" w:hint="cs"/>
          <w:rtl/>
        </w:rPr>
      </w:pPr>
    </w:p>
    <w:p w14:paraId="5BEAFE04" w14:textId="77777777" w:rsidR="00D84787" w:rsidRPr="00D84787" w:rsidRDefault="00D84787" w:rsidP="00D84787">
      <w:pPr>
        <w:bidi/>
        <w:jc w:val="both"/>
        <w:rPr>
          <w:rFonts w:cs="David" w:hint="cs"/>
          <w:rtl/>
        </w:rPr>
      </w:pPr>
      <w:r w:rsidRPr="00D84787">
        <w:rPr>
          <w:rFonts w:cs="David" w:hint="cs"/>
          <w:rtl/>
        </w:rPr>
        <w:tab/>
        <w:t xml:space="preserve">הנוסח שאני הצעתי. </w:t>
      </w:r>
    </w:p>
    <w:p w14:paraId="611FB8C4"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190024D3" w14:textId="77777777" w:rsidR="00D84787" w:rsidRPr="00D84787" w:rsidRDefault="00D84787" w:rsidP="00D84787">
      <w:pPr>
        <w:bidi/>
        <w:jc w:val="both"/>
        <w:rPr>
          <w:rFonts w:cs="David" w:hint="cs"/>
          <w:rtl/>
        </w:rPr>
      </w:pPr>
    </w:p>
    <w:p w14:paraId="35918287" w14:textId="77777777" w:rsidR="00D84787" w:rsidRPr="00D84787" w:rsidRDefault="00D84787" w:rsidP="00D84787">
      <w:pPr>
        <w:bidi/>
        <w:jc w:val="both"/>
        <w:rPr>
          <w:rFonts w:cs="David" w:hint="cs"/>
          <w:rtl/>
        </w:rPr>
      </w:pPr>
      <w:r w:rsidRPr="00D84787">
        <w:rPr>
          <w:rFonts w:cs="David" w:hint="cs"/>
          <w:rtl/>
        </w:rPr>
        <w:tab/>
        <w:t xml:space="preserve">כן. אנחנו משיגים את אותה מטרה. </w:t>
      </w:r>
    </w:p>
    <w:p w14:paraId="2A4940A6"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5741DE58" w14:textId="77777777" w:rsidR="00D84787" w:rsidRPr="00D84787" w:rsidRDefault="00D84787" w:rsidP="00D84787">
      <w:pPr>
        <w:pStyle w:val="Heading5"/>
        <w:rPr>
          <w:rFonts w:hint="cs"/>
          <w:sz w:val="24"/>
          <w:rtl/>
        </w:rPr>
      </w:pPr>
    </w:p>
    <w:p w14:paraId="14FBBF19" w14:textId="77777777" w:rsidR="00D84787" w:rsidRPr="00D84787" w:rsidRDefault="00D84787" w:rsidP="00D84787">
      <w:pPr>
        <w:bidi/>
        <w:jc w:val="both"/>
        <w:rPr>
          <w:rFonts w:cs="David" w:hint="cs"/>
          <w:rtl/>
        </w:rPr>
      </w:pPr>
      <w:r w:rsidRPr="00D84787">
        <w:rPr>
          <w:rFonts w:cs="David" w:hint="cs"/>
          <w:rtl/>
        </w:rPr>
        <w:tab/>
        <w:t xml:space="preserve"> מה זה עליו? עליו זה יכול להיות גם על התיק שלו. </w:t>
      </w:r>
    </w:p>
    <w:p w14:paraId="18DECF7E"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36CACB19" w14:textId="77777777" w:rsidR="00D84787" w:rsidRPr="00D84787" w:rsidRDefault="00D84787" w:rsidP="00D84787">
      <w:pPr>
        <w:bidi/>
        <w:jc w:val="both"/>
        <w:rPr>
          <w:rFonts w:cs="David" w:hint="cs"/>
          <w:rtl/>
        </w:rPr>
      </w:pPr>
    </w:p>
    <w:p w14:paraId="1CDE4C03" w14:textId="77777777" w:rsidR="00D84787" w:rsidRPr="00D84787" w:rsidRDefault="00D84787" w:rsidP="00D84787">
      <w:pPr>
        <w:bidi/>
        <w:jc w:val="both"/>
        <w:rPr>
          <w:rFonts w:cs="David" w:hint="cs"/>
          <w:rtl/>
        </w:rPr>
      </w:pPr>
      <w:r w:rsidRPr="00D84787">
        <w:rPr>
          <w:rFonts w:cs="David" w:hint="cs"/>
          <w:rtl/>
        </w:rPr>
        <w:tab/>
        <w:t xml:space="preserve">נכון. במקום גלוי. יישא עליו שדלן במקום גלוי. </w:t>
      </w:r>
    </w:p>
    <w:p w14:paraId="1716BEF9"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5EA90C8E" w14:textId="77777777" w:rsidR="00D84787" w:rsidRPr="00D84787" w:rsidRDefault="00D84787" w:rsidP="00D84787">
      <w:pPr>
        <w:pStyle w:val="Heading5"/>
        <w:rPr>
          <w:rFonts w:hint="cs"/>
          <w:sz w:val="24"/>
          <w:rtl/>
        </w:rPr>
      </w:pPr>
    </w:p>
    <w:p w14:paraId="165382F9" w14:textId="77777777" w:rsidR="00D84787" w:rsidRPr="00D84787" w:rsidRDefault="00D84787" w:rsidP="00D84787">
      <w:pPr>
        <w:bidi/>
        <w:jc w:val="both"/>
        <w:rPr>
          <w:rFonts w:cs="David" w:hint="cs"/>
          <w:rtl/>
        </w:rPr>
      </w:pPr>
      <w:r w:rsidRPr="00D84787">
        <w:rPr>
          <w:rFonts w:cs="David" w:hint="cs"/>
          <w:rtl/>
        </w:rPr>
        <w:tab/>
        <w:t xml:space="preserve">לא מקובל עלי שזה יהיה על התיק שלו. אני רוצה שזה יהיה עליו. </w:t>
      </w:r>
    </w:p>
    <w:p w14:paraId="1CD446B4"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16A91C5E" w14:textId="77777777" w:rsidR="00D84787" w:rsidRPr="00D84787" w:rsidRDefault="00D84787" w:rsidP="00D84787">
      <w:pPr>
        <w:bidi/>
        <w:jc w:val="both"/>
        <w:rPr>
          <w:rFonts w:cs="David" w:hint="cs"/>
          <w:rtl/>
        </w:rPr>
      </w:pPr>
    </w:p>
    <w:p w14:paraId="70B205BB" w14:textId="77777777" w:rsidR="00D84787" w:rsidRPr="00D84787" w:rsidRDefault="00D84787" w:rsidP="00D84787">
      <w:pPr>
        <w:bidi/>
        <w:jc w:val="both"/>
        <w:rPr>
          <w:rFonts w:cs="David" w:hint="cs"/>
          <w:rtl/>
        </w:rPr>
      </w:pPr>
      <w:r w:rsidRPr="00D84787">
        <w:rPr>
          <w:rFonts w:cs="David" w:hint="cs"/>
          <w:rtl/>
        </w:rPr>
        <w:tab/>
        <w:t>בחזית גופו. שחס וחלילה לא מישהו ישים מאחור, כי אולי יחשבו...</w:t>
      </w:r>
    </w:p>
    <w:p w14:paraId="7892D0FD" w14:textId="77777777" w:rsidR="00D84787" w:rsidRDefault="00D84787" w:rsidP="00D84787">
      <w:pPr>
        <w:bidi/>
        <w:jc w:val="both"/>
        <w:rPr>
          <w:rFonts w:cs="David" w:hint="cs"/>
          <w:u w:val="single"/>
          <w:rtl/>
        </w:rPr>
      </w:pPr>
      <w:r w:rsidRPr="00D84787">
        <w:rPr>
          <w:rFonts w:cs="David"/>
          <w:rtl/>
        </w:rPr>
        <w:br/>
      </w:r>
    </w:p>
    <w:p w14:paraId="33687611" w14:textId="77777777" w:rsidR="00D84787" w:rsidRDefault="00D84787" w:rsidP="00D84787">
      <w:pPr>
        <w:bidi/>
        <w:jc w:val="both"/>
        <w:rPr>
          <w:rFonts w:cs="David" w:hint="cs"/>
          <w:u w:val="single"/>
          <w:rtl/>
        </w:rPr>
      </w:pPr>
    </w:p>
    <w:p w14:paraId="49864344" w14:textId="77777777" w:rsidR="00D84787" w:rsidRDefault="00D84787" w:rsidP="00D84787">
      <w:pPr>
        <w:bidi/>
        <w:jc w:val="both"/>
        <w:rPr>
          <w:rFonts w:cs="David" w:hint="cs"/>
          <w:u w:val="single"/>
          <w:rtl/>
        </w:rPr>
      </w:pPr>
    </w:p>
    <w:p w14:paraId="3ECF606B"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34B2C51C" w14:textId="77777777" w:rsidR="00D84787" w:rsidRPr="00D84787" w:rsidRDefault="00D84787" w:rsidP="00D84787">
      <w:pPr>
        <w:bidi/>
        <w:jc w:val="both"/>
        <w:rPr>
          <w:rFonts w:cs="David" w:hint="cs"/>
          <w:rtl/>
        </w:rPr>
      </w:pPr>
    </w:p>
    <w:p w14:paraId="49408DA6" w14:textId="77777777" w:rsidR="00D84787" w:rsidRPr="00D84787" w:rsidRDefault="00D84787" w:rsidP="00D84787">
      <w:pPr>
        <w:bidi/>
        <w:jc w:val="both"/>
        <w:rPr>
          <w:rFonts w:cs="David" w:hint="cs"/>
          <w:rtl/>
        </w:rPr>
      </w:pPr>
      <w:r w:rsidRPr="00D84787">
        <w:rPr>
          <w:rFonts w:cs="David" w:hint="cs"/>
          <w:rtl/>
        </w:rPr>
        <w:tab/>
        <w:t xml:space="preserve">אתה עכשיו ציני. עכשיו אתה ציני. </w:t>
      </w:r>
    </w:p>
    <w:p w14:paraId="4C870846"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73553FA4" w14:textId="77777777" w:rsidR="00D84787" w:rsidRPr="00D84787" w:rsidRDefault="00D84787" w:rsidP="00D84787">
      <w:pPr>
        <w:bidi/>
        <w:jc w:val="both"/>
        <w:rPr>
          <w:rFonts w:cs="David" w:hint="cs"/>
          <w:rtl/>
        </w:rPr>
      </w:pPr>
    </w:p>
    <w:p w14:paraId="28776B18" w14:textId="77777777" w:rsidR="00D84787" w:rsidRPr="00D84787" w:rsidRDefault="00D84787" w:rsidP="00D84787">
      <w:pPr>
        <w:bidi/>
        <w:jc w:val="both"/>
        <w:rPr>
          <w:rFonts w:cs="David" w:hint="cs"/>
          <w:rtl/>
        </w:rPr>
      </w:pPr>
      <w:r w:rsidRPr="00D84787">
        <w:rPr>
          <w:rFonts w:cs="David" w:hint="cs"/>
          <w:rtl/>
        </w:rPr>
        <w:tab/>
        <w:t xml:space="preserve">רק עכשיו. </w:t>
      </w:r>
    </w:p>
    <w:p w14:paraId="08543C95"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דפנה כהן:</w:t>
      </w:r>
    </w:p>
    <w:p w14:paraId="22A4D0D6" w14:textId="77777777" w:rsidR="00D84787" w:rsidRPr="00D84787" w:rsidRDefault="00D84787" w:rsidP="00D84787">
      <w:pPr>
        <w:bidi/>
        <w:jc w:val="both"/>
        <w:rPr>
          <w:rFonts w:cs="David" w:hint="cs"/>
          <w:rtl/>
        </w:rPr>
      </w:pPr>
    </w:p>
    <w:p w14:paraId="27EC57C4" w14:textId="77777777" w:rsidR="00D84787" w:rsidRPr="00D84787" w:rsidRDefault="00D84787" w:rsidP="00D84787">
      <w:pPr>
        <w:bidi/>
        <w:jc w:val="both"/>
        <w:rPr>
          <w:rFonts w:cs="David" w:hint="cs"/>
          <w:rtl/>
        </w:rPr>
      </w:pPr>
      <w:r w:rsidRPr="00D84787">
        <w:rPr>
          <w:rFonts w:cs="David" w:hint="cs"/>
          <w:rtl/>
        </w:rPr>
        <w:tab/>
        <w:t xml:space="preserve">אנחנו מחויבים לזה במילא היום. </w:t>
      </w:r>
    </w:p>
    <w:p w14:paraId="30EFD29F"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7B6FDE1F" w14:textId="77777777" w:rsidR="00D84787" w:rsidRPr="00D84787" w:rsidRDefault="00D84787" w:rsidP="00D84787">
      <w:pPr>
        <w:bidi/>
        <w:jc w:val="both"/>
        <w:rPr>
          <w:rFonts w:cs="David" w:hint="cs"/>
          <w:rtl/>
        </w:rPr>
      </w:pPr>
    </w:p>
    <w:p w14:paraId="0DA94C97" w14:textId="77777777" w:rsidR="00D84787" w:rsidRPr="00D84787" w:rsidRDefault="00D84787" w:rsidP="00D84787">
      <w:pPr>
        <w:bidi/>
        <w:jc w:val="both"/>
        <w:rPr>
          <w:rFonts w:cs="David" w:hint="cs"/>
          <w:rtl/>
        </w:rPr>
      </w:pPr>
      <w:r w:rsidRPr="00D84787">
        <w:rPr>
          <w:rFonts w:cs="David" w:hint="cs"/>
          <w:rtl/>
        </w:rPr>
        <w:tab/>
        <w:t xml:space="preserve">אני לא רואה אף לא אחד מכם. </w:t>
      </w:r>
    </w:p>
    <w:p w14:paraId="32EC041D"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23669C69" w14:textId="77777777" w:rsidR="00D84787" w:rsidRPr="00D84787" w:rsidRDefault="00D84787" w:rsidP="00D84787">
      <w:pPr>
        <w:bidi/>
        <w:jc w:val="both"/>
        <w:rPr>
          <w:rFonts w:cs="David" w:hint="cs"/>
          <w:rtl/>
        </w:rPr>
      </w:pPr>
    </w:p>
    <w:p w14:paraId="328B33C0" w14:textId="77777777" w:rsidR="00D84787" w:rsidRPr="00D84787" w:rsidRDefault="00D84787" w:rsidP="00D84787">
      <w:pPr>
        <w:bidi/>
        <w:jc w:val="both"/>
        <w:rPr>
          <w:rFonts w:cs="David" w:hint="cs"/>
          <w:rtl/>
        </w:rPr>
      </w:pPr>
      <w:r w:rsidRPr="00D84787">
        <w:rPr>
          <w:rFonts w:cs="David" w:hint="cs"/>
          <w:rtl/>
        </w:rPr>
        <w:tab/>
        <w:t>אני רק מזיק לעצמי, אז אני נזהר מאוד...</w:t>
      </w:r>
    </w:p>
    <w:p w14:paraId="214D0ACB"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23A3D082" w14:textId="77777777" w:rsidR="00D84787" w:rsidRPr="00D84787" w:rsidRDefault="00D84787" w:rsidP="00D84787">
      <w:pPr>
        <w:pStyle w:val="Heading5"/>
        <w:rPr>
          <w:rFonts w:hint="cs"/>
          <w:sz w:val="24"/>
          <w:rtl/>
        </w:rPr>
      </w:pPr>
    </w:p>
    <w:p w14:paraId="5E82DEFF" w14:textId="77777777" w:rsidR="00D84787" w:rsidRPr="00D84787" w:rsidRDefault="00D84787" w:rsidP="00D84787">
      <w:pPr>
        <w:bidi/>
        <w:jc w:val="both"/>
        <w:rPr>
          <w:rFonts w:cs="David" w:hint="cs"/>
          <w:rtl/>
        </w:rPr>
      </w:pPr>
      <w:r w:rsidRPr="00D84787">
        <w:rPr>
          <w:rFonts w:cs="David" w:hint="cs"/>
          <w:rtl/>
        </w:rPr>
        <w:tab/>
        <w:t xml:space="preserve">על גופו. לא עליו. מה זה עליו? אולי על הקלסר שלו? ממש לא. </w:t>
      </w:r>
    </w:p>
    <w:p w14:paraId="5DB1B952"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061F7315" w14:textId="77777777" w:rsidR="00D84787" w:rsidRPr="00D84787" w:rsidRDefault="00D84787" w:rsidP="00D84787">
      <w:pPr>
        <w:bidi/>
        <w:jc w:val="both"/>
        <w:rPr>
          <w:rFonts w:cs="David" w:hint="cs"/>
          <w:rtl/>
        </w:rPr>
      </w:pPr>
    </w:p>
    <w:p w14:paraId="7F8E9C81" w14:textId="77777777" w:rsidR="00D84787" w:rsidRPr="00D84787" w:rsidRDefault="00D84787" w:rsidP="00D84787">
      <w:pPr>
        <w:bidi/>
        <w:jc w:val="both"/>
        <w:rPr>
          <w:rFonts w:cs="David" w:hint="cs"/>
          <w:rtl/>
        </w:rPr>
      </w:pPr>
      <w:r w:rsidRPr="00D84787">
        <w:rPr>
          <w:rFonts w:cs="David" w:hint="cs"/>
          <w:rtl/>
        </w:rPr>
        <w:tab/>
        <w:t xml:space="preserve">נשאיר את הנוסח הנוכחי. </w:t>
      </w:r>
    </w:p>
    <w:p w14:paraId="1D1703B1"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16F55679" w14:textId="77777777" w:rsidR="00D84787" w:rsidRPr="00D84787" w:rsidRDefault="00D84787" w:rsidP="00D84787">
      <w:pPr>
        <w:bidi/>
        <w:jc w:val="both"/>
        <w:rPr>
          <w:rFonts w:cs="David" w:hint="cs"/>
          <w:rtl/>
        </w:rPr>
      </w:pPr>
    </w:p>
    <w:p w14:paraId="5D032A22" w14:textId="77777777" w:rsidR="00D84787" w:rsidRPr="00D84787" w:rsidRDefault="00D84787" w:rsidP="00D84787">
      <w:pPr>
        <w:bidi/>
        <w:jc w:val="both"/>
        <w:rPr>
          <w:rFonts w:cs="David" w:hint="cs"/>
          <w:rtl/>
        </w:rPr>
      </w:pPr>
      <w:r w:rsidRPr="00D84787">
        <w:rPr>
          <w:rFonts w:cs="David" w:hint="cs"/>
          <w:rtl/>
        </w:rPr>
        <w:tab/>
        <w:t>לשדלנים אין הערות בנושא הזה? על גופתכם החיה...</w:t>
      </w:r>
    </w:p>
    <w:p w14:paraId="5D7453CF"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52C016E5" w14:textId="77777777" w:rsidR="00D84787" w:rsidRPr="00D84787" w:rsidRDefault="00D84787" w:rsidP="00D84787">
      <w:pPr>
        <w:bidi/>
        <w:jc w:val="both"/>
        <w:rPr>
          <w:rFonts w:cs="David" w:hint="cs"/>
          <w:rtl/>
        </w:rPr>
      </w:pPr>
    </w:p>
    <w:p w14:paraId="2E3B4235" w14:textId="77777777" w:rsidR="00D84787" w:rsidRPr="00D84787" w:rsidRDefault="00D84787" w:rsidP="00D84787">
      <w:pPr>
        <w:bidi/>
        <w:jc w:val="both"/>
        <w:rPr>
          <w:rFonts w:cs="David" w:hint="cs"/>
          <w:rtl/>
        </w:rPr>
      </w:pPr>
      <w:r w:rsidRPr="00D84787">
        <w:rPr>
          <w:rFonts w:cs="David" w:hint="cs"/>
          <w:rtl/>
        </w:rPr>
        <w:t xml:space="preserve">"(ב) בכל פנייה, בכתב או בעל פה, בקשר לפעולותיו כשדלן, יציין השדלן בפני חבר הכנסת, עובד </w:t>
      </w:r>
    </w:p>
    <w:p w14:paraId="3267BE20" w14:textId="77777777" w:rsidR="00D84787" w:rsidRPr="00D84787" w:rsidRDefault="00D84787" w:rsidP="00D84787">
      <w:pPr>
        <w:bidi/>
        <w:jc w:val="both"/>
        <w:rPr>
          <w:rFonts w:cs="David" w:hint="cs"/>
          <w:rtl/>
        </w:rPr>
      </w:pPr>
      <w:r w:rsidRPr="00D84787">
        <w:rPr>
          <w:rFonts w:cs="David" w:hint="cs"/>
          <w:rtl/>
        </w:rPr>
        <w:t xml:space="preserve">של חבר הכנסת או עובד הכנסת, וכן ועדה של הכנסת, כי הוא פועל כשדלן בכנסת בהיתר ומי </w:t>
      </w:r>
    </w:p>
    <w:p w14:paraId="50F5A76B" w14:textId="77777777" w:rsidR="00D84787" w:rsidRPr="00D84787" w:rsidRDefault="00D84787" w:rsidP="00D84787">
      <w:pPr>
        <w:bidi/>
        <w:jc w:val="both"/>
        <w:rPr>
          <w:rFonts w:cs="David" w:hint="cs"/>
          <w:rtl/>
        </w:rPr>
      </w:pPr>
      <w:r w:rsidRPr="00D84787">
        <w:rPr>
          <w:rFonts w:cs="David" w:hint="cs"/>
          <w:rtl/>
        </w:rPr>
        <w:t>הלקוח שעבורו הוא פועל."</w:t>
      </w:r>
    </w:p>
    <w:p w14:paraId="7B248CE2" w14:textId="77777777" w:rsidR="00D84787" w:rsidRPr="00D84787" w:rsidRDefault="00D84787" w:rsidP="00D84787">
      <w:pPr>
        <w:bidi/>
        <w:ind w:left="567"/>
        <w:jc w:val="both"/>
        <w:rPr>
          <w:rFonts w:cs="David" w:hint="cs"/>
          <w:rtl/>
        </w:rPr>
      </w:pPr>
      <w:r w:rsidRPr="00D84787">
        <w:rPr>
          <w:rFonts w:cs="David"/>
          <w:rtl/>
        </w:rPr>
        <w:br/>
      </w:r>
      <w:r w:rsidRPr="00D84787">
        <w:rPr>
          <w:rFonts w:cs="David" w:hint="cs"/>
          <w:rtl/>
        </w:rPr>
        <w:t xml:space="preserve">סעיף 69 הוא גם סעיף שהיו לגביו הרבה מאוד שאלות. </w:t>
      </w:r>
    </w:p>
    <w:p w14:paraId="443DB236" w14:textId="77777777" w:rsidR="00D84787" w:rsidRPr="00D84787" w:rsidRDefault="00D84787" w:rsidP="00D84787">
      <w:pPr>
        <w:bidi/>
        <w:jc w:val="both"/>
        <w:rPr>
          <w:rFonts w:cs="David" w:hint="cs"/>
          <w:rtl/>
        </w:rPr>
      </w:pPr>
    </w:p>
    <w:p w14:paraId="0DEAA20E" w14:textId="77777777" w:rsidR="00D84787" w:rsidRPr="00D84787" w:rsidRDefault="00D84787" w:rsidP="00D84787">
      <w:pPr>
        <w:bidi/>
        <w:jc w:val="both"/>
        <w:rPr>
          <w:rFonts w:cs="David" w:hint="cs"/>
          <w:rtl/>
        </w:rPr>
      </w:pPr>
      <w:r w:rsidRPr="00D84787">
        <w:rPr>
          <w:rFonts w:cs="David" w:hint="cs"/>
          <w:rtl/>
        </w:rPr>
        <w:t>"69. איסורים</w:t>
      </w:r>
    </w:p>
    <w:p w14:paraId="7D579DCB" w14:textId="77777777" w:rsidR="00D84787" w:rsidRPr="00D84787" w:rsidRDefault="00D84787" w:rsidP="00D84787">
      <w:pPr>
        <w:bidi/>
        <w:jc w:val="both"/>
        <w:rPr>
          <w:rFonts w:cs="David" w:hint="cs"/>
          <w:rtl/>
        </w:rPr>
      </w:pPr>
      <w:r w:rsidRPr="00D84787">
        <w:rPr>
          <w:rFonts w:cs="David" w:hint="cs"/>
          <w:rtl/>
        </w:rPr>
        <w:t xml:space="preserve">הפר שדלן אחד מהאיסורים המנויים להלן" </w:t>
      </w:r>
      <w:r w:rsidRPr="00D84787">
        <w:rPr>
          <w:rFonts w:cs="David"/>
          <w:rtl/>
        </w:rPr>
        <w:t>–</w:t>
      </w:r>
      <w:r w:rsidRPr="00D84787">
        <w:rPr>
          <w:rFonts w:cs="David" w:hint="cs"/>
          <w:rtl/>
        </w:rPr>
        <w:t xml:space="preserve"> ופה הצעתי להוסיף: או הפר הוראה מהוראות פרק זה; למשל, לא ציין את מי הוא מייצג,  וכו',-  "רשאית הוועדה, לאחר שנתנה לו הזדמנות לטעון את טענותיו, לשלול את ההיתר שניתן לאותו שדלן לפי פרק זה או לאסור את כניסתו למשכן הכנסת, והכל לתקופה שתקבע, ואם פעל השדלן במסגרת תאגיד </w:t>
      </w:r>
      <w:r w:rsidRPr="00D84787">
        <w:rPr>
          <w:rFonts w:cs="David"/>
          <w:rtl/>
        </w:rPr>
        <w:t>–</w:t>
      </w:r>
      <w:r w:rsidRPr="00D84787">
        <w:rPr>
          <w:rFonts w:cs="David" w:hint="cs"/>
          <w:rtl/>
        </w:rPr>
        <w:t xml:space="preserve"> רשאית הוועדה לפעול כאמור כלפי שדלנים נוספים הפועלים במסגרת אותו תאגיד:"</w:t>
      </w:r>
    </w:p>
    <w:p w14:paraId="254D631E" w14:textId="77777777" w:rsidR="00D84787" w:rsidRPr="00D84787" w:rsidRDefault="00D84787" w:rsidP="00D84787">
      <w:pPr>
        <w:bidi/>
        <w:jc w:val="both"/>
        <w:rPr>
          <w:rFonts w:cs="David" w:hint="cs"/>
          <w:rtl/>
        </w:rPr>
      </w:pPr>
    </w:p>
    <w:p w14:paraId="24E03ECE"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49D6348F" w14:textId="77777777" w:rsidR="00D84787" w:rsidRPr="00D84787" w:rsidRDefault="00D84787" w:rsidP="00D84787">
      <w:pPr>
        <w:bidi/>
        <w:jc w:val="both"/>
        <w:rPr>
          <w:rFonts w:cs="David" w:hint="cs"/>
          <w:rtl/>
        </w:rPr>
      </w:pPr>
    </w:p>
    <w:p w14:paraId="39AB35FB" w14:textId="77777777" w:rsidR="00D84787" w:rsidRPr="00D84787" w:rsidRDefault="00D84787" w:rsidP="00D84787">
      <w:pPr>
        <w:bidi/>
        <w:jc w:val="both"/>
        <w:rPr>
          <w:rFonts w:cs="David" w:hint="cs"/>
          <w:rtl/>
        </w:rPr>
      </w:pPr>
      <w:r w:rsidRPr="00D84787">
        <w:rPr>
          <w:rFonts w:cs="David" w:hint="cs"/>
          <w:rtl/>
        </w:rPr>
        <w:tab/>
        <w:t>נניח שארז הוא שור מועד, והוא לא היה בסדר...</w:t>
      </w:r>
    </w:p>
    <w:p w14:paraId="7842A477"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2FAC519B" w14:textId="77777777" w:rsidR="00D84787" w:rsidRPr="00D84787" w:rsidRDefault="00D84787" w:rsidP="00D84787">
      <w:pPr>
        <w:bidi/>
        <w:jc w:val="both"/>
        <w:rPr>
          <w:rFonts w:cs="David" w:hint="cs"/>
          <w:rtl/>
        </w:rPr>
      </w:pPr>
    </w:p>
    <w:p w14:paraId="00C38233" w14:textId="77777777" w:rsidR="00D84787" w:rsidRPr="00D84787" w:rsidRDefault="00D84787" w:rsidP="00D84787">
      <w:pPr>
        <w:bidi/>
        <w:jc w:val="both"/>
        <w:rPr>
          <w:rFonts w:cs="David" w:hint="cs"/>
          <w:rtl/>
        </w:rPr>
      </w:pPr>
      <w:r w:rsidRPr="00D84787">
        <w:rPr>
          <w:rFonts w:cs="David" w:hint="cs"/>
          <w:rtl/>
        </w:rPr>
        <w:tab/>
        <w:t xml:space="preserve">ומייצג את בנק הפועלים גם, אז בכלל. </w:t>
      </w:r>
    </w:p>
    <w:p w14:paraId="67669EAA" w14:textId="77777777" w:rsidR="00D84787" w:rsidRPr="00D84787" w:rsidRDefault="00D84787" w:rsidP="00D84787">
      <w:pPr>
        <w:bidi/>
        <w:jc w:val="both"/>
        <w:rPr>
          <w:rFonts w:cs="David" w:hint="cs"/>
          <w:u w:val="single"/>
          <w:rtl/>
        </w:rPr>
      </w:pPr>
      <w:r w:rsidRPr="00D84787">
        <w:rPr>
          <w:rFonts w:cs="David"/>
          <w:rtl/>
        </w:rPr>
        <w:br/>
      </w:r>
    </w:p>
    <w:p w14:paraId="66E1CC2E" w14:textId="77777777" w:rsidR="00D84787" w:rsidRPr="00D84787" w:rsidRDefault="00D84787" w:rsidP="00D84787">
      <w:pPr>
        <w:bidi/>
        <w:jc w:val="both"/>
        <w:rPr>
          <w:rFonts w:cs="David" w:hint="cs"/>
          <w:u w:val="single"/>
          <w:rtl/>
        </w:rPr>
      </w:pPr>
    </w:p>
    <w:p w14:paraId="7F62DFA4"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0F2A9C1B" w14:textId="77777777" w:rsidR="00D84787" w:rsidRPr="00D84787" w:rsidRDefault="00D84787" w:rsidP="00D84787">
      <w:pPr>
        <w:bidi/>
        <w:jc w:val="both"/>
        <w:rPr>
          <w:rFonts w:cs="David" w:hint="cs"/>
          <w:rtl/>
        </w:rPr>
      </w:pPr>
    </w:p>
    <w:p w14:paraId="70B35F4B" w14:textId="77777777" w:rsidR="00D84787" w:rsidRPr="00D84787" w:rsidRDefault="00D84787" w:rsidP="00D84787">
      <w:pPr>
        <w:bidi/>
        <w:jc w:val="both"/>
        <w:rPr>
          <w:rFonts w:cs="David" w:hint="cs"/>
          <w:rtl/>
        </w:rPr>
      </w:pPr>
      <w:r w:rsidRPr="00D84787">
        <w:rPr>
          <w:rFonts w:cs="David" w:hint="cs"/>
          <w:rtl/>
        </w:rPr>
        <w:tab/>
        <w:t xml:space="preserve">הוא לא היה בסדר, ודפנה, לצורך העניין, עובדת גם עם התאגיד הזה </w:t>
      </w:r>
      <w:r w:rsidRPr="00D84787">
        <w:rPr>
          <w:rFonts w:cs="David"/>
          <w:rtl/>
        </w:rPr>
        <w:t>–</w:t>
      </w:r>
      <w:r w:rsidRPr="00D84787">
        <w:rPr>
          <w:rFonts w:cs="David" w:hint="cs"/>
          <w:rtl/>
        </w:rPr>
        <w:t xml:space="preserve"> אם ארז חטא, למה שנקצוף על כל העובדים האחרים? </w:t>
      </w:r>
    </w:p>
    <w:p w14:paraId="2C5BB5E3"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555D7FD5" w14:textId="77777777" w:rsidR="00D84787" w:rsidRPr="00D84787" w:rsidRDefault="00D84787" w:rsidP="00D84787">
      <w:pPr>
        <w:pStyle w:val="Heading5"/>
        <w:rPr>
          <w:rFonts w:hint="cs"/>
          <w:sz w:val="24"/>
          <w:rtl/>
        </w:rPr>
      </w:pPr>
    </w:p>
    <w:p w14:paraId="7EFDFB52" w14:textId="77777777" w:rsidR="00D84787" w:rsidRPr="00D84787" w:rsidRDefault="00D84787" w:rsidP="00D84787">
      <w:pPr>
        <w:bidi/>
        <w:jc w:val="both"/>
        <w:rPr>
          <w:rFonts w:cs="David" w:hint="cs"/>
          <w:rtl/>
        </w:rPr>
      </w:pPr>
      <w:r w:rsidRPr="00D84787">
        <w:rPr>
          <w:rFonts w:cs="David" w:hint="cs"/>
          <w:rtl/>
        </w:rPr>
        <w:tab/>
        <w:t xml:space="preserve"> עם כל הכבוד וההערכה שאנחנו רוחשים לשדלנים, הם הרי לא באים בשם עצמם. הם עובדים של חברה מסוימת, ואנחנו לא רוצים לאפשר מצב שבו חברה תתחכם, ויהיה שדלן אחד שאולי יהיה שור מועד </w:t>
      </w:r>
      <w:r w:rsidRPr="00D84787">
        <w:rPr>
          <w:rFonts w:cs="David"/>
          <w:rtl/>
        </w:rPr>
        <w:t>–</w:t>
      </w:r>
      <w:r w:rsidRPr="00D84787">
        <w:rPr>
          <w:rFonts w:cs="David" w:hint="cs"/>
          <w:rtl/>
        </w:rPr>
        <w:t xml:space="preserve"> כמובן, לא כמו האנשים שיושבים בחדר </w:t>
      </w:r>
      <w:r w:rsidRPr="00D84787">
        <w:rPr>
          <w:rFonts w:cs="David"/>
          <w:rtl/>
        </w:rPr>
        <w:t>–</w:t>
      </w:r>
      <w:r w:rsidRPr="00D84787">
        <w:rPr>
          <w:rFonts w:cs="David" w:hint="cs"/>
          <w:rtl/>
        </w:rPr>
        <w:t xml:space="preserve"> ואז היא תחליף אותו באחר. ואז הוא אולי ימעד, ואז היא תחליף אותו באחר. </w:t>
      </w:r>
    </w:p>
    <w:p w14:paraId="709F7D09" w14:textId="77777777" w:rsidR="00D84787" w:rsidRPr="00D84787" w:rsidRDefault="00D84787" w:rsidP="00D84787">
      <w:pPr>
        <w:bidi/>
        <w:jc w:val="both"/>
        <w:rPr>
          <w:rFonts w:cs="David" w:hint="cs"/>
          <w:rtl/>
        </w:rPr>
      </w:pPr>
    </w:p>
    <w:p w14:paraId="318CB30A"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7DBD4857" w14:textId="77777777" w:rsidR="00D84787" w:rsidRPr="00D84787" w:rsidRDefault="00D84787" w:rsidP="00D84787">
      <w:pPr>
        <w:bidi/>
        <w:jc w:val="both"/>
        <w:rPr>
          <w:rFonts w:cs="David" w:hint="cs"/>
          <w:rtl/>
        </w:rPr>
      </w:pPr>
    </w:p>
    <w:p w14:paraId="618D3D45" w14:textId="77777777" w:rsidR="00D84787" w:rsidRPr="00D84787" w:rsidRDefault="00D84787" w:rsidP="00D84787">
      <w:pPr>
        <w:bidi/>
        <w:jc w:val="both"/>
        <w:rPr>
          <w:rFonts w:cs="David" w:hint="cs"/>
          <w:rtl/>
        </w:rPr>
      </w:pPr>
      <w:r w:rsidRPr="00D84787">
        <w:rPr>
          <w:rFonts w:cs="David" w:hint="cs"/>
          <w:rtl/>
        </w:rPr>
        <w:tab/>
        <w:t>את רוצה ליצור סנקציה בעצם על - - -</w:t>
      </w:r>
    </w:p>
    <w:p w14:paraId="02747017"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47FCC4AC" w14:textId="77777777" w:rsidR="00D84787" w:rsidRPr="00D84787" w:rsidRDefault="00D84787" w:rsidP="00D84787">
      <w:pPr>
        <w:pStyle w:val="Heading5"/>
        <w:rPr>
          <w:rFonts w:hint="cs"/>
          <w:sz w:val="24"/>
          <w:rtl/>
        </w:rPr>
      </w:pPr>
    </w:p>
    <w:p w14:paraId="4711DBAB" w14:textId="77777777" w:rsidR="00D84787" w:rsidRPr="00D84787" w:rsidRDefault="00D84787" w:rsidP="00D84787">
      <w:pPr>
        <w:bidi/>
        <w:jc w:val="both"/>
        <w:rPr>
          <w:rFonts w:cs="David" w:hint="cs"/>
          <w:rtl/>
        </w:rPr>
      </w:pPr>
      <w:r w:rsidRPr="00D84787">
        <w:rPr>
          <w:rFonts w:cs="David" w:hint="cs"/>
          <w:rtl/>
        </w:rPr>
        <w:tab/>
        <w:t xml:space="preserve"> על החברה, וברגע שהסנקציה הזאת תופנם, החברה תדע ותלמד ותדריך את עובדיה להתנהג על-פי הכללים. </w:t>
      </w:r>
    </w:p>
    <w:p w14:paraId="13251028"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0FE98AA1" w14:textId="77777777" w:rsidR="00D84787" w:rsidRPr="00D84787" w:rsidRDefault="00D84787" w:rsidP="00D84787">
      <w:pPr>
        <w:bidi/>
        <w:jc w:val="both"/>
        <w:rPr>
          <w:rFonts w:cs="David" w:hint="cs"/>
          <w:rtl/>
        </w:rPr>
      </w:pPr>
    </w:p>
    <w:p w14:paraId="0D77E988" w14:textId="77777777" w:rsidR="00D84787" w:rsidRPr="00D84787" w:rsidRDefault="00D84787" w:rsidP="00D84787">
      <w:pPr>
        <w:bidi/>
        <w:jc w:val="both"/>
        <w:rPr>
          <w:rFonts w:cs="David" w:hint="cs"/>
          <w:rtl/>
        </w:rPr>
      </w:pPr>
      <w:r w:rsidRPr="00D84787">
        <w:rPr>
          <w:rFonts w:cs="David" w:hint="cs"/>
          <w:rtl/>
        </w:rPr>
        <w:tab/>
        <w:t xml:space="preserve">אני חושב על כך שהגיע שדלן או שדלנית מאוד טריים </w:t>
      </w:r>
      <w:r w:rsidRPr="00D84787">
        <w:rPr>
          <w:rFonts w:cs="David"/>
          <w:rtl/>
        </w:rPr>
        <w:t>–</w:t>
      </w:r>
      <w:r w:rsidRPr="00D84787">
        <w:rPr>
          <w:rFonts w:cs="David" w:hint="cs"/>
          <w:rtl/>
        </w:rPr>
        <w:t xml:space="preserve"> טירונים, לצורך העניין </w:t>
      </w:r>
      <w:r w:rsidRPr="00D84787">
        <w:rPr>
          <w:rFonts w:cs="David"/>
          <w:rtl/>
        </w:rPr>
        <w:t>–</w:t>
      </w:r>
      <w:r w:rsidRPr="00D84787">
        <w:rPr>
          <w:rFonts w:cs="David" w:hint="cs"/>
          <w:rtl/>
        </w:rPr>
        <w:t xml:space="preserve"> שעדיין לא מתמצאים ברזי ובמסדרונות הכנסת, והם טעו. היא באה וישבה אתי ולא הודתה שהיא מייצגת כך וכך. </w:t>
      </w:r>
    </w:p>
    <w:p w14:paraId="4C46ABDF"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4E3C5CF5" w14:textId="77777777" w:rsidR="00D84787" w:rsidRPr="00D84787" w:rsidRDefault="00D84787" w:rsidP="00D84787">
      <w:pPr>
        <w:pStyle w:val="Heading5"/>
        <w:rPr>
          <w:rFonts w:hint="cs"/>
          <w:sz w:val="24"/>
          <w:rtl/>
        </w:rPr>
      </w:pPr>
    </w:p>
    <w:p w14:paraId="7CC6FFC3" w14:textId="77777777" w:rsidR="00D84787" w:rsidRPr="00D84787" w:rsidRDefault="00D84787" w:rsidP="00D84787">
      <w:pPr>
        <w:bidi/>
        <w:jc w:val="both"/>
        <w:rPr>
          <w:rFonts w:cs="David" w:hint="cs"/>
          <w:rtl/>
        </w:rPr>
      </w:pPr>
      <w:r w:rsidRPr="00D84787">
        <w:rPr>
          <w:rFonts w:cs="David" w:hint="cs"/>
          <w:rtl/>
        </w:rPr>
        <w:tab/>
        <w:t xml:space="preserve"> אבל כתוב: הוועדה רשאית. </w:t>
      </w:r>
    </w:p>
    <w:p w14:paraId="794ED718"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609EAC47" w14:textId="77777777" w:rsidR="00D84787" w:rsidRPr="00D84787" w:rsidRDefault="00D84787" w:rsidP="00D84787">
      <w:pPr>
        <w:bidi/>
        <w:jc w:val="both"/>
        <w:rPr>
          <w:rFonts w:cs="David" w:hint="cs"/>
          <w:rtl/>
        </w:rPr>
      </w:pPr>
    </w:p>
    <w:p w14:paraId="424403AC" w14:textId="77777777" w:rsidR="00D84787" w:rsidRPr="00D84787" w:rsidRDefault="00D84787" w:rsidP="00D84787">
      <w:pPr>
        <w:bidi/>
        <w:jc w:val="both"/>
        <w:rPr>
          <w:rFonts w:cs="David" w:hint="cs"/>
          <w:rtl/>
        </w:rPr>
      </w:pPr>
      <w:r w:rsidRPr="00D84787">
        <w:rPr>
          <w:rFonts w:cs="David" w:hint="cs"/>
          <w:rtl/>
        </w:rPr>
        <w:tab/>
        <w:t xml:space="preserve">בסדר. שוכנעתי. </w:t>
      </w:r>
    </w:p>
    <w:p w14:paraId="464DBC32"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2F39946B" w14:textId="77777777" w:rsidR="00D84787" w:rsidRPr="00D84787" w:rsidRDefault="00D84787" w:rsidP="00D84787">
      <w:pPr>
        <w:pStyle w:val="Heading5"/>
        <w:rPr>
          <w:rFonts w:hint="cs"/>
          <w:sz w:val="24"/>
          <w:rtl/>
        </w:rPr>
      </w:pPr>
    </w:p>
    <w:p w14:paraId="4EFFA6EF" w14:textId="77777777" w:rsidR="00D84787" w:rsidRPr="00D84787" w:rsidRDefault="00D84787" w:rsidP="00D84787">
      <w:pPr>
        <w:bidi/>
        <w:jc w:val="both"/>
        <w:rPr>
          <w:rFonts w:cs="David" w:hint="cs"/>
          <w:rtl/>
        </w:rPr>
      </w:pPr>
      <w:r w:rsidRPr="00D84787">
        <w:rPr>
          <w:rFonts w:cs="David" w:hint="cs"/>
          <w:rtl/>
        </w:rPr>
        <w:tab/>
        <w:t xml:space="preserve"> אני בטוחה שתהיה מידתיות בהחלטה. </w:t>
      </w:r>
    </w:p>
    <w:p w14:paraId="40B40567"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55400D71" w14:textId="77777777" w:rsidR="00D84787" w:rsidRPr="00D84787" w:rsidRDefault="00D84787" w:rsidP="00D84787">
      <w:pPr>
        <w:bidi/>
        <w:jc w:val="both"/>
        <w:rPr>
          <w:rFonts w:cs="David" w:hint="cs"/>
          <w:rtl/>
        </w:rPr>
      </w:pPr>
    </w:p>
    <w:p w14:paraId="15509DC4" w14:textId="77777777" w:rsidR="00D84787" w:rsidRPr="00D84787" w:rsidRDefault="00D84787" w:rsidP="00D84787">
      <w:pPr>
        <w:bidi/>
        <w:jc w:val="both"/>
        <w:rPr>
          <w:rFonts w:cs="David" w:hint="cs"/>
          <w:rtl/>
        </w:rPr>
      </w:pPr>
      <w:r w:rsidRPr="00D84787">
        <w:rPr>
          <w:rFonts w:cs="David" w:hint="cs"/>
          <w:rtl/>
        </w:rPr>
        <w:tab/>
        <w:t xml:space="preserve">גם אני משוכנע שתהיה מידתיות, ובכל זאת אם אפשר לגבי התאגיד עצמו </w:t>
      </w:r>
      <w:r w:rsidRPr="00D84787">
        <w:rPr>
          <w:rFonts w:cs="David"/>
          <w:rtl/>
        </w:rPr>
        <w:t>–</w:t>
      </w:r>
      <w:r w:rsidRPr="00D84787">
        <w:rPr>
          <w:rFonts w:cs="David" w:hint="cs"/>
          <w:rtl/>
        </w:rPr>
        <w:t xml:space="preserve"> זכות ערעור לוועדת הכנסת. </w:t>
      </w:r>
    </w:p>
    <w:p w14:paraId="50C12964"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1D5DBC38" w14:textId="77777777" w:rsidR="00D84787" w:rsidRPr="00D84787" w:rsidRDefault="00D84787" w:rsidP="00D84787">
      <w:pPr>
        <w:bidi/>
        <w:jc w:val="both"/>
        <w:rPr>
          <w:rFonts w:cs="David" w:hint="cs"/>
          <w:rtl/>
        </w:rPr>
      </w:pPr>
    </w:p>
    <w:p w14:paraId="300A707C" w14:textId="77777777" w:rsidR="00D84787" w:rsidRPr="00D84787" w:rsidRDefault="00D84787" w:rsidP="00D84787">
      <w:pPr>
        <w:bidi/>
        <w:jc w:val="both"/>
        <w:rPr>
          <w:rFonts w:cs="David" w:hint="cs"/>
          <w:rtl/>
        </w:rPr>
      </w:pPr>
      <w:r w:rsidRPr="00D84787">
        <w:rPr>
          <w:rFonts w:cs="David" w:hint="cs"/>
          <w:rtl/>
        </w:rPr>
        <w:tab/>
        <w:t xml:space="preserve">אני אגיד לך מה אתה עושה. אתה עושה דבר שלא רצינו </w:t>
      </w:r>
      <w:r w:rsidRPr="00D84787">
        <w:rPr>
          <w:rFonts w:cs="David"/>
          <w:rtl/>
        </w:rPr>
        <w:t>–</w:t>
      </w:r>
      <w:r w:rsidRPr="00D84787">
        <w:rPr>
          <w:rFonts w:cs="David" w:hint="cs"/>
          <w:rtl/>
        </w:rPr>
        <w:t xml:space="preserve"> לא שהוא רע; חשבנו גם על זה כשדיברנו על החוק הזה. בעצם, ועדת הכנסת הופכת להיות איזושהי ערכאת ערעור על החלטות יושבת-ראש הכנסת והסגנים. לא שזה לא קיים בצורה כזאת או אחרת, שאנחנו צריכים להמליץ- יש צדדים לכאן ולכאן, אבל - - -</w:t>
      </w:r>
    </w:p>
    <w:p w14:paraId="1B8A0B1B" w14:textId="77777777" w:rsidR="00D84787" w:rsidRDefault="00D84787" w:rsidP="00D84787">
      <w:pPr>
        <w:bidi/>
        <w:jc w:val="both"/>
        <w:rPr>
          <w:rFonts w:cs="David" w:hint="cs"/>
          <w:rtl/>
        </w:rPr>
      </w:pPr>
    </w:p>
    <w:p w14:paraId="19D8DE48" w14:textId="77777777" w:rsidR="00D84787" w:rsidRDefault="00D84787" w:rsidP="00D84787">
      <w:pPr>
        <w:bidi/>
        <w:jc w:val="both"/>
        <w:rPr>
          <w:rFonts w:cs="David" w:hint="cs"/>
          <w:rtl/>
        </w:rPr>
      </w:pPr>
    </w:p>
    <w:p w14:paraId="2FD430F8" w14:textId="77777777" w:rsidR="00D84787" w:rsidRDefault="00D84787" w:rsidP="00D84787">
      <w:pPr>
        <w:bidi/>
        <w:jc w:val="both"/>
        <w:rPr>
          <w:rFonts w:cs="David" w:hint="cs"/>
          <w:rtl/>
        </w:rPr>
      </w:pPr>
    </w:p>
    <w:p w14:paraId="7A677880" w14:textId="77777777" w:rsidR="00D84787" w:rsidRDefault="00D84787" w:rsidP="00D84787">
      <w:pPr>
        <w:bidi/>
        <w:jc w:val="both"/>
        <w:rPr>
          <w:rFonts w:cs="David" w:hint="cs"/>
          <w:rtl/>
        </w:rPr>
      </w:pPr>
    </w:p>
    <w:p w14:paraId="6E86C19B" w14:textId="77777777" w:rsidR="00D84787" w:rsidRDefault="00D84787" w:rsidP="00D84787">
      <w:pPr>
        <w:bidi/>
        <w:jc w:val="both"/>
        <w:rPr>
          <w:rFonts w:cs="David" w:hint="cs"/>
          <w:rtl/>
        </w:rPr>
      </w:pPr>
    </w:p>
    <w:p w14:paraId="42BE41EF" w14:textId="77777777" w:rsidR="00D84787" w:rsidRDefault="00D84787" w:rsidP="00D84787">
      <w:pPr>
        <w:bidi/>
        <w:jc w:val="both"/>
        <w:rPr>
          <w:rFonts w:cs="David" w:hint="cs"/>
          <w:rtl/>
        </w:rPr>
      </w:pPr>
    </w:p>
    <w:p w14:paraId="17F43396"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0E6BB918" w14:textId="77777777" w:rsidR="00D84787" w:rsidRPr="00D84787" w:rsidRDefault="00D84787" w:rsidP="00D84787">
      <w:pPr>
        <w:bidi/>
        <w:jc w:val="both"/>
        <w:rPr>
          <w:rFonts w:cs="David" w:hint="cs"/>
          <w:rtl/>
        </w:rPr>
      </w:pPr>
    </w:p>
    <w:p w14:paraId="55A878A7" w14:textId="77777777" w:rsidR="00D84787" w:rsidRPr="00D84787" w:rsidRDefault="00D84787" w:rsidP="00D84787">
      <w:pPr>
        <w:bidi/>
        <w:jc w:val="both"/>
        <w:rPr>
          <w:rFonts w:cs="David" w:hint="cs"/>
          <w:rtl/>
        </w:rPr>
      </w:pPr>
      <w:r w:rsidRPr="00D84787">
        <w:rPr>
          <w:rFonts w:cs="David" w:hint="cs"/>
          <w:rtl/>
        </w:rPr>
        <w:tab/>
        <w:t>אם פעל שלא כדין אחד מעובדי המשרד אותו אני מייצג, לעתים יכול לקרות שהוא לא עשה את זה בשם המשרד. הוא עשה דבר שאסור היה לו לעשות, וגם אנחנו במשרד נדאג שהוא לא יעבוד.</w:t>
      </w:r>
    </w:p>
    <w:p w14:paraId="3B297B94" w14:textId="77777777" w:rsidR="00D84787" w:rsidRPr="00D84787" w:rsidRDefault="00D84787" w:rsidP="00D84787">
      <w:pPr>
        <w:bidi/>
        <w:jc w:val="both"/>
        <w:rPr>
          <w:rFonts w:cs="David" w:hint="cs"/>
          <w:u w:val="single"/>
          <w:rtl/>
        </w:rPr>
      </w:pPr>
      <w:r w:rsidRPr="00D84787">
        <w:rPr>
          <w:rFonts w:cs="David"/>
          <w:rtl/>
        </w:rPr>
        <w:br/>
      </w:r>
    </w:p>
    <w:p w14:paraId="4176BF99" w14:textId="77777777" w:rsidR="00D84787" w:rsidRPr="00D84787" w:rsidRDefault="00D84787" w:rsidP="00D84787">
      <w:pPr>
        <w:bidi/>
        <w:jc w:val="both"/>
        <w:rPr>
          <w:rFonts w:cs="David" w:hint="cs"/>
          <w:u w:val="single"/>
          <w:rtl/>
        </w:rPr>
      </w:pPr>
      <w:r w:rsidRPr="00D84787">
        <w:rPr>
          <w:rFonts w:cs="David" w:hint="cs"/>
          <w:u w:val="single"/>
          <w:rtl/>
        </w:rPr>
        <w:t>היו"ר דוד טל:</w:t>
      </w:r>
    </w:p>
    <w:p w14:paraId="03A11A77" w14:textId="77777777" w:rsidR="00D84787" w:rsidRPr="00D84787" w:rsidRDefault="00D84787" w:rsidP="00D84787">
      <w:pPr>
        <w:bidi/>
        <w:jc w:val="both"/>
        <w:rPr>
          <w:rFonts w:cs="David" w:hint="cs"/>
          <w:rtl/>
        </w:rPr>
      </w:pPr>
    </w:p>
    <w:p w14:paraId="5680FE74" w14:textId="77777777" w:rsidR="00D84787" w:rsidRPr="00D84787" w:rsidRDefault="00D84787" w:rsidP="00D84787">
      <w:pPr>
        <w:bidi/>
        <w:jc w:val="both"/>
        <w:rPr>
          <w:rFonts w:cs="David" w:hint="cs"/>
          <w:rtl/>
        </w:rPr>
      </w:pPr>
      <w:r w:rsidRPr="00D84787">
        <w:rPr>
          <w:rFonts w:cs="David" w:hint="cs"/>
          <w:rtl/>
        </w:rPr>
        <w:tab/>
        <w:t xml:space="preserve">אבל אתה לא חושד באנשי הוועדה. </w:t>
      </w:r>
    </w:p>
    <w:p w14:paraId="2DAE7CF6"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19FCB486" w14:textId="77777777" w:rsidR="00D84787" w:rsidRPr="00D84787" w:rsidRDefault="00D84787" w:rsidP="00D84787">
      <w:pPr>
        <w:bidi/>
        <w:jc w:val="both"/>
        <w:rPr>
          <w:rFonts w:cs="David" w:hint="cs"/>
          <w:rtl/>
        </w:rPr>
      </w:pPr>
    </w:p>
    <w:p w14:paraId="0EA63347" w14:textId="77777777" w:rsidR="00D84787" w:rsidRPr="00D84787" w:rsidRDefault="00D84787" w:rsidP="00D84787">
      <w:pPr>
        <w:bidi/>
        <w:jc w:val="both"/>
        <w:rPr>
          <w:rFonts w:cs="David" w:hint="cs"/>
          <w:rtl/>
        </w:rPr>
      </w:pPr>
      <w:r w:rsidRPr="00D84787">
        <w:rPr>
          <w:rFonts w:cs="David" w:hint="cs"/>
          <w:rtl/>
        </w:rPr>
        <w:tab/>
        <w:t xml:space="preserve">יש לנו גם קוד אתי - שגם פרסמנו באינטרנט, שאנחנו פועלים לפיו </w:t>
      </w:r>
      <w:r w:rsidRPr="00D84787">
        <w:rPr>
          <w:rFonts w:cs="David"/>
          <w:rtl/>
        </w:rPr>
        <w:t>–</w:t>
      </w:r>
      <w:r w:rsidRPr="00D84787">
        <w:rPr>
          <w:rFonts w:cs="David" w:hint="cs"/>
          <w:rtl/>
        </w:rPr>
        <w:t xml:space="preserve"> וכל עובדינו מחויבים לו. הוא כולל דברים מאוד מחמירים, אני מציע לכל מי שיושב כאן להסתכל עליו. </w:t>
      </w:r>
    </w:p>
    <w:p w14:paraId="1909DFEB"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2AE00BE5" w14:textId="77777777" w:rsidR="00D84787" w:rsidRPr="00D84787" w:rsidRDefault="00D84787" w:rsidP="00D84787">
      <w:pPr>
        <w:bidi/>
        <w:jc w:val="both"/>
        <w:rPr>
          <w:rFonts w:cs="David" w:hint="cs"/>
          <w:rtl/>
        </w:rPr>
      </w:pPr>
    </w:p>
    <w:p w14:paraId="70351BA4" w14:textId="77777777" w:rsidR="00D84787" w:rsidRPr="00D84787" w:rsidRDefault="00D84787" w:rsidP="00D84787">
      <w:pPr>
        <w:bidi/>
        <w:jc w:val="both"/>
        <w:rPr>
          <w:rFonts w:cs="David" w:hint="cs"/>
          <w:rtl/>
        </w:rPr>
      </w:pPr>
      <w:r w:rsidRPr="00D84787">
        <w:rPr>
          <w:rFonts w:cs="David" w:hint="cs"/>
          <w:rtl/>
        </w:rPr>
        <w:tab/>
        <w:t xml:space="preserve">לא כדאי לכם. הם יאמצו אותו ויכניסו אותו להצעת החוק. </w:t>
      </w:r>
    </w:p>
    <w:p w14:paraId="40725F69"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7EC30A4B" w14:textId="77777777" w:rsidR="00D84787" w:rsidRPr="00D84787" w:rsidRDefault="00D84787" w:rsidP="00D84787">
      <w:pPr>
        <w:bidi/>
        <w:jc w:val="both"/>
        <w:rPr>
          <w:rFonts w:cs="David" w:hint="cs"/>
          <w:rtl/>
        </w:rPr>
      </w:pPr>
    </w:p>
    <w:p w14:paraId="1B6EE692" w14:textId="77777777" w:rsidR="00D84787" w:rsidRPr="00D84787" w:rsidRDefault="00D84787" w:rsidP="00D84787">
      <w:pPr>
        <w:bidi/>
        <w:jc w:val="both"/>
        <w:rPr>
          <w:rFonts w:cs="David" w:hint="cs"/>
          <w:rtl/>
        </w:rPr>
      </w:pPr>
      <w:r w:rsidRPr="00D84787">
        <w:rPr>
          <w:rFonts w:cs="David" w:hint="cs"/>
          <w:rtl/>
        </w:rPr>
        <w:tab/>
        <w:t xml:space="preserve">שיאמצו ויכניסו אותו, אין לי שום בעיה עם זה. אבל אני אומר </w:t>
      </w:r>
      <w:r w:rsidRPr="00D84787">
        <w:rPr>
          <w:rFonts w:cs="David"/>
          <w:rtl/>
        </w:rPr>
        <w:t>–</w:t>
      </w:r>
      <w:r w:rsidRPr="00D84787">
        <w:rPr>
          <w:rFonts w:cs="David" w:hint="cs"/>
          <w:rtl/>
        </w:rPr>
        <w:t xml:space="preserve"> אם קרה מקרה שעובד סרח, למה כל התאגיד?</w:t>
      </w:r>
    </w:p>
    <w:p w14:paraId="08902451"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1CCDF086" w14:textId="77777777" w:rsidR="00D84787" w:rsidRPr="00D84787" w:rsidRDefault="00D84787" w:rsidP="00D84787">
      <w:pPr>
        <w:pStyle w:val="Heading5"/>
        <w:rPr>
          <w:rFonts w:hint="cs"/>
          <w:sz w:val="24"/>
          <w:rtl/>
        </w:rPr>
      </w:pPr>
    </w:p>
    <w:p w14:paraId="239107E4" w14:textId="77777777" w:rsidR="00D84787" w:rsidRPr="00D84787" w:rsidRDefault="00D84787" w:rsidP="00D84787">
      <w:pPr>
        <w:bidi/>
        <w:jc w:val="both"/>
        <w:rPr>
          <w:rFonts w:cs="David" w:hint="cs"/>
          <w:rtl/>
        </w:rPr>
      </w:pPr>
      <w:r w:rsidRPr="00D84787">
        <w:rPr>
          <w:rFonts w:cs="David" w:hint="cs"/>
          <w:rtl/>
        </w:rPr>
        <w:tab/>
        <w:t xml:space="preserve">אף אחד לא אמר שכל התאגיד. </w:t>
      </w:r>
    </w:p>
    <w:p w14:paraId="0DE88D0C"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2D77C952" w14:textId="77777777" w:rsidR="00D84787" w:rsidRPr="00D84787" w:rsidRDefault="00D84787" w:rsidP="00D84787">
      <w:pPr>
        <w:bidi/>
        <w:jc w:val="both"/>
        <w:rPr>
          <w:rFonts w:cs="David" w:hint="cs"/>
          <w:rtl/>
        </w:rPr>
      </w:pPr>
    </w:p>
    <w:p w14:paraId="67731EF6" w14:textId="77777777" w:rsidR="00D84787" w:rsidRPr="00D84787" w:rsidRDefault="00D84787" w:rsidP="00D84787">
      <w:pPr>
        <w:bidi/>
        <w:jc w:val="both"/>
        <w:rPr>
          <w:rFonts w:cs="David" w:hint="cs"/>
          <w:rtl/>
        </w:rPr>
      </w:pPr>
      <w:r w:rsidRPr="00D84787">
        <w:rPr>
          <w:rFonts w:cs="David" w:hint="cs"/>
          <w:rtl/>
        </w:rPr>
        <w:tab/>
        <w:t xml:space="preserve">לכן, התשובה שקיבלתי מחברת הכנסת יחימוביץ' </w:t>
      </w:r>
      <w:r w:rsidRPr="00D84787">
        <w:rPr>
          <w:rFonts w:cs="David"/>
          <w:rtl/>
        </w:rPr>
        <w:t>–</w:t>
      </w:r>
      <w:r w:rsidRPr="00D84787">
        <w:rPr>
          <w:rFonts w:cs="David" w:hint="cs"/>
          <w:rtl/>
        </w:rPr>
        <w:t xml:space="preserve"> היא באמת הניחה את דעתי. אני חשבתי כמוך. היות שזה מגיע לוועדה </w:t>
      </w:r>
      <w:r w:rsidRPr="00D84787">
        <w:rPr>
          <w:rFonts w:cs="David"/>
          <w:rtl/>
        </w:rPr>
        <w:t>–</w:t>
      </w:r>
      <w:r w:rsidRPr="00D84787">
        <w:rPr>
          <w:rFonts w:cs="David" w:hint="cs"/>
          <w:rtl/>
        </w:rPr>
        <w:t xml:space="preserve"> הוועדה בראשות יושב-ראש הכנסת ושני סגנים </w:t>
      </w:r>
      <w:r w:rsidRPr="00D84787">
        <w:rPr>
          <w:rFonts w:cs="David"/>
          <w:rtl/>
        </w:rPr>
        <w:t>–</w:t>
      </w:r>
      <w:r w:rsidRPr="00D84787">
        <w:rPr>
          <w:rFonts w:cs="David" w:hint="cs"/>
          <w:rtl/>
        </w:rPr>
        <w:t xml:space="preserve"> הם מנותקים מזה, הרי אין להם נגיעה כזאת או אחרת. הם ישקלו את הדבר, ישמעו. </w:t>
      </w:r>
    </w:p>
    <w:p w14:paraId="4677AAD8"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איל ינון:</w:t>
      </w:r>
    </w:p>
    <w:p w14:paraId="77E1F463" w14:textId="77777777" w:rsidR="00D84787" w:rsidRPr="00D84787" w:rsidRDefault="00D84787" w:rsidP="00D84787">
      <w:pPr>
        <w:bidi/>
        <w:jc w:val="both"/>
        <w:rPr>
          <w:rFonts w:cs="David" w:hint="cs"/>
          <w:rtl/>
        </w:rPr>
      </w:pPr>
    </w:p>
    <w:p w14:paraId="32696497" w14:textId="77777777" w:rsidR="00D84787" w:rsidRPr="00D84787" w:rsidRDefault="00D84787" w:rsidP="00D84787">
      <w:pPr>
        <w:bidi/>
        <w:jc w:val="both"/>
        <w:rPr>
          <w:rFonts w:cs="David" w:hint="cs"/>
          <w:rtl/>
        </w:rPr>
      </w:pPr>
      <w:r w:rsidRPr="00D84787">
        <w:rPr>
          <w:rFonts w:cs="David" w:hint="cs"/>
          <w:rtl/>
        </w:rPr>
        <w:tab/>
        <w:t xml:space="preserve">לא רק שהם רשאים אלא גם יש חובת שימוע. הם חייבים לשמוע. </w:t>
      </w:r>
    </w:p>
    <w:p w14:paraId="1044BA9E"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37B7F6FF" w14:textId="77777777" w:rsidR="00D84787" w:rsidRPr="00D84787" w:rsidRDefault="00D84787" w:rsidP="00D84787">
      <w:pPr>
        <w:bidi/>
        <w:jc w:val="both"/>
        <w:rPr>
          <w:rFonts w:cs="David" w:hint="cs"/>
          <w:rtl/>
        </w:rPr>
      </w:pPr>
    </w:p>
    <w:p w14:paraId="278B65F0" w14:textId="77777777" w:rsidR="00D84787" w:rsidRPr="00D84787" w:rsidRDefault="00D84787" w:rsidP="00D84787">
      <w:pPr>
        <w:bidi/>
        <w:jc w:val="both"/>
        <w:rPr>
          <w:rFonts w:cs="David" w:hint="cs"/>
          <w:rtl/>
        </w:rPr>
      </w:pPr>
      <w:r w:rsidRPr="00D84787">
        <w:rPr>
          <w:rFonts w:cs="David" w:hint="cs"/>
          <w:rtl/>
        </w:rPr>
        <w:tab/>
        <w:t xml:space="preserve">יכול מאוד להיות שיגידו: אתה לא תפעל, אבל ארז </w:t>
      </w:r>
      <w:r w:rsidRPr="00D84787">
        <w:rPr>
          <w:rFonts w:cs="David"/>
          <w:rtl/>
        </w:rPr>
        <w:t>–</w:t>
      </w:r>
      <w:r w:rsidRPr="00D84787">
        <w:rPr>
          <w:rFonts w:cs="David" w:hint="cs"/>
          <w:rtl/>
        </w:rPr>
        <w:t xml:space="preserve"> השותף שלך, ודפנה השותפה שלך - - -</w:t>
      </w:r>
    </w:p>
    <w:p w14:paraId="29D25EBD"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06893522" w14:textId="77777777" w:rsidR="00D84787" w:rsidRPr="00D84787" w:rsidRDefault="00D84787" w:rsidP="00D84787">
      <w:pPr>
        <w:bidi/>
        <w:jc w:val="both"/>
        <w:rPr>
          <w:rFonts w:cs="David" w:hint="cs"/>
          <w:rtl/>
        </w:rPr>
      </w:pPr>
    </w:p>
    <w:p w14:paraId="58C7FCDE" w14:textId="77777777" w:rsidR="00D84787" w:rsidRPr="00D84787" w:rsidRDefault="00D84787" w:rsidP="00D84787">
      <w:pPr>
        <w:bidi/>
        <w:jc w:val="both"/>
        <w:rPr>
          <w:rFonts w:cs="David" w:hint="cs"/>
          <w:rtl/>
        </w:rPr>
      </w:pPr>
      <w:r w:rsidRPr="00D84787">
        <w:rPr>
          <w:rFonts w:cs="David" w:hint="cs"/>
          <w:rtl/>
        </w:rPr>
        <w:tab/>
        <w:t xml:space="preserve">בוועדת האתיקה, לנשיאות הכנסת זכות ערעור זה דבר בעיני שהוא לגיטימי. אני אפילו לא אומר את זה לגבי העובד עצמו, אבל אם באמת קרה מקרה קיצוני, אני חושב שצריך לשקול. </w:t>
      </w:r>
    </w:p>
    <w:p w14:paraId="0B3CAE3D" w14:textId="77777777" w:rsidR="00D84787" w:rsidRPr="00D84787" w:rsidRDefault="00D84787" w:rsidP="00D84787">
      <w:pPr>
        <w:bidi/>
        <w:jc w:val="both"/>
        <w:rPr>
          <w:rFonts w:cs="David" w:hint="cs"/>
          <w:rtl/>
        </w:rPr>
      </w:pPr>
      <w:r w:rsidRPr="00D84787">
        <w:rPr>
          <w:rFonts w:cs="David"/>
          <w:rtl/>
        </w:rPr>
        <w:br/>
      </w:r>
      <w:r w:rsidRPr="00D84787">
        <w:rPr>
          <w:rFonts w:cs="David" w:hint="cs"/>
          <w:u w:val="single"/>
          <w:rtl/>
        </w:rPr>
        <w:t>איל ינון:</w:t>
      </w:r>
    </w:p>
    <w:p w14:paraId="31F5089E" w14:textId="77777777" w:rsidR="00D84787" w:rsidRPr="00D84787" w:rsidRDefault="00D84787" w:rsidP="00D84787">
      <w:pPr>
        <w:bidi/>
        <w:jc w:val="both"/>
        <w:rPr>
          <w:rFonts w:cs="David" w:hint="cs"/>
          <w:rtl/>
        </w:rPr>
      </w:pPr>
    </w:p>
    <w:p w14:paraId="2058608E" w14:textId="77777777" w:rsidR="00D84787" w:rsidRPr="00D84787" w:rsidRDefault="00D84787" w:rsidP="00D84787">
      <w:pPr>
        <w:bidi/>
        <w:jc w:val="both"/>
        <w:rPr>
          <w:rFonts w:cs="David" w:hint="cs"/>
          <w:rtl/>
        </w:rPr>
      </w:pPr>
      <w:r w:rsidRPr="00D84787">
        <w:rPr>
          <w:rFonts w:cs="David" w:hint="cs"/>
          <w:rtl/>
        </w:rPr>
        <w:tab/>
        <w:t xml:space="preserve">אגב, תמיד אפשר גם לעתור לבג"ץ נגדם. זה לא סופי. </w:t>
      </w:r>
    </w:p>
    <w:p w14:paraId="797CE22D" w14:textId="77777777" w:rsidR="00D84787" w:rsidRDefault="00D84787" w:rsidP="00D84787">
      <w:pPr>
        <w:bidi/>
        <w:jc w:val="both"/>
        <w:rPr>
          <w:rFonts w:cs="David" w:hint="cs"/>
          <w:rtl/>
        </w:rPr>
      </w:pPr>
    </w:p>
    <w:p w14:paraId="46FDDA33" w14:textId="77777777" w:rsidR="00D84787" w:rsidRDefault="00D84787" w:rsidP="00D84787">
      <w:pPr>
        <w:bidi/>
        <w:jc w:val="both"/>
        <w:rPr>
          <w:rFonts w:cs="David" w:hint="cs"/>
          <w:rtl/>
        </w:rPr>
      </w:pPr>
    </w:p>
    <w:p w14:paraId="13A8A821" w14:textId="77777777" w:rsidR="00D84787" w:rsidRDefault="00D84787" w:rsidP="00D84787">
      <w:pPr>
        <w:bidi/>
        <w:jc w:val="both"/>
        <w:rPr>
          <w:rFonts w:cs="David" w:hint="cs"/>
          <w:rtl/>
        </w:rPr>
      </w:pPr>
    </w:p>
    <w:p w14:paraId="4846A60C" w14:textId="77777777" w:rsidR="00D84787" w:rsidRDefault="00D84787" w:rsidP="00D84787">
      <w:pPr>
        <w:bidi/>
        <w:jc w:val="both"/>
        <w:rPr>
          <w:rFonts w:cs="David" w:hint="cs"/>
          <w:rtl/>
        </w:rPr>
      </w:pPr>
    </w:p>
    <w:p w14:paraId="595CECB4" w14:textId="77777777" w:rsidR="00D84787" w:rsidRDefault="00D84787" w:rsidP="00D84787">
      <w:pPr>
        <w:bidi/>
        <w:jc w:val="both"/>
        <w:rPr>
          <w:rFonts w:cs="David" w:hint="cs"/>
          <w:rtl/>
        </w:rPr>
      </w:pPr>
    </w:p>
    <w:p w14:paraId="5CF1A721" w14:textId="77777777" w:rsidR="00D84787" w:rsidRDefault="00D84787" w:rsidP="00D84787">
      <w:pPr>
        <w:bidi/>
        <w:jc w:val="both"/>
        <w:rPr>
          <w:rFonts w:cs="David" w:hint="cs"/>
          <w:rtl/>
        </w:rPr>
      </w:pPr>
    </w:p>
    <w:p w14:paraId="3DA592DA"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13FF8453" w14:textId="77777777" w:rsidR="00D84787" w:rsidRPr="00D84787" w:rsidRDefault="00D84787" w:rsidP="00D84787">
      <w:pPr>
        <w:bidi/>
        <w:jc w:val="both"/>
        <w:rPr>
          <w:rFonts w:cs="David" w:hint="cs"/>
          <w:rtl/>
        </w:rPr>
      </w:pPr>
    </w:p>
    <w:p w14:paraId="4C84106F" w14:textId="77777777" w:rsidR="00D84787" w:rsidRPr="00D84787" w:rsidRDefault="00D84787" w:rsidP="00D84787">
      <w:pPr>
        <w:bidi/>
        <w:jc w:val="both"/>
        <w:rPr>
          <w:rFonts w:cs="David" w:hint="cs"/>
          <w:rtl/>
        </w:rPr>
      </w:pPr>
      <w:r w:rsidRPr="00D84787">
        <w:rPr>
          <w:rFonts w:cs="David" w:hint="cs"/>
          <w:rtl/>
        </w:rPr>
        <w:tab/>
        <w:t xml:space="preserve">כן, אבל אתה יודע שעתירה לבג"ץ היא לא על העניין עצמו אלא על דרך קבלת ההחלטה- אם נפל פגם. לא על הנושא. </w:t>
      </w:r>
    </w:p>
    <w:p w14:paraId="01775994" w14:textId="77777777" w:rsidR="00D84787" w:rsidRPr="00D84787" w:rsidRDefault="00D84787" w:rsidP="00D84787">
      <w:pPr>
        <w:bidi/>
        <w:jc w:val="both"/>
        <w:rPr>
          <w:rFonts w:cs="David" w:hint="cs"/>
          <w:rtl/>
        </w:rPr>
      </w:pPr>
    </w:p>
    <w:p w14:paraId="5AB441C7" w14:textId="77777777" w:rsidR="00D84787" w:rsidRPr="00D84787" w:rsidRDefault="00D84787" w:rsidP="00D84787">
      <w:pPr>
        <w:bidi/>
        <w:jc w:val="both"/>
        <w:rPr>
          <w:rFonts w:cs="David" w:hint="cs"/>
          <w:rtl/>
        </w:rPr>
      </w:pPr>
      <w:r w:rsidRPr="00D84787">
        <w:rPr>
          <w:rFonts w:cs="David" w:hint="cs"/>
          <w:rtl/>
        </w:rPr>
        <w:tab/>
        <w:t xml:space="preserve">אני חושב שצריכה להיות זכות, זה לגיטימי. אני יכול להראות הצעות חוק לא פחות חשובות, שחברת הכנסת יחימוביץ' - - </w:t>
      </w:r>
    </w:p>
    <w:p w14:paraId="504C6648" w14:textId="77777777" w:rsidR="00D84787" w:rsidRPr="00D84787" w:rsidRDefault="00D84787" w:rsidP="00D84787">
      <w:pPr>
        <w:bidi/>
        <w:jc w:val="both"/>
        <w:rPr>
          <w:rFonts w:cs="David" w:hint="cs"/>
          <w:rtl/>
        </w:rPr>
      </w:pPr>
    </w:p>
    <w:p w14:paraId="1DFCA82F" w14:textId="77777777" w:rsidR="00D84787" w:rsidRPr="00D84787" w:rsidRDefault="00D84787" w:rsidP="00D84787">
      <w:pPr>
        <w:pStyle w:val="Heading5"/>
        <w:rPr>
          <w:rFonts w:hint="cs"/>
          <w:sz w:val="24"/>
          <w:rtl/>
        </w:rPr>
      </w:pPr>
      <w:r w:rsidRPr="00D84787">
        <w:rPr>
          <w:rFonts w:hint="cs"/>
          <w:sz w:val="24"/>
          <w:u w:val="single"/>
          <w:rtl/>
        </w:rPr>
        <w:t>שלי יחימוביץ:</w:t>
      </w:r>
    </w:p>
    <w:p w14:paraId="00CCC641" w14:textId="77777777" w:rsidR="00D84787" w:rsidRPr="00D84787" w:rsidRDefault="00D84787" w:rsidP="00D84787">
      <w:pPr>
        <w:pStyle w:val="Heading5"/>
        <w:rPr>
          <w:rFonts w:hint="cs"/>
          <w:sz w:val="24"/>
          <w:rtl/>
        </w:rPr>
      </w:pPr>
    </w:p>
    <w:p w14:paraId="4ADE6169" w14:textId="77777777" w:rsidR="00D84787" w:rsidRPr="00D84787" w:rsidRDefault="00D84787" w:rsidP="00D84787">
      <w:pPr>
        <w:bidi/>
        <w:jc w:val="both"/>
        <w:rPr>
          <w:rFonts w:cs="David" w:hint="cs"/>
          <w:rtl/>
        </w:rPr>
      </w:pPr>
      <w:r w:rsidRPr="00D84787">
        <w:rPr>
          <w:rFonts w:cs="David" w:hint="cs"/>
          <w:rtl/>
        </w:rPr>
        <w:tab/>
        <w:t xml:space="preserve"> הסנקציה כאן היא כל כך מידתית. </w:t>
      </w:r>
    </w:p>
    <w:p w14:paraId="504BE305"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ארז גילהר:</w:t>
      </w:r>
    </w:p>
    <w:p w14:paraId="0A510F03" w14:textId="77777777" w:rsidR="00D84787" w:rsidRPr="00D84787" w:rsidRDefault="00D84787" w:rsidP="00D84787">
      <w:pPr>
        <w:bidi/>
        <w:jc w:val="both"/>
        <w:rPr>
          <w:rFonts w:cs="David" w:hint="cs"/>
          <w:rtl/>
        </w:rPr>
      </w:pPr>
    </w:p>
    <w:p w14:paraId="62B9918C" w14:textId="77777777" w:rsidR="00D84787" w:rsidRPr="00D84787" w:rsidRDefault="00D84787" w:rsidP="00D84787">
      <w:pPr>
        <w:bidi/>
        <w:jc w:val="both"/>
        <w:rPr>
          <w:rFonts w:cs="David" w:hint="cs"/>
          <w:rtl/>
        </w:rPr>
      </w:pPr>
      <w:r w:rsidRPr="00D84787">
        <w:rPr>
          <w:rFonts w:cs="David" w:hint="cs"/>
          <w:rtl/>
        </w:rPr>
        <w:tab/>
        <w:t xml:space="preserve">- - ישבה בהן רק עכשיו על עניין של אחריות פלילית, בנושא חפציבה. </w:t>
      </w:r>
    </w:p>
    <w:p w14:paraId="04118F31"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30AEEA6C" w14:textId="77777777" w:rsidR="00D84787" w:rsidRPr="00D84787" w:rsidRDefault="00D84787" w:rsidP="00D84787">
      <w:pPr>
        <w:bidi/>
        <w:jc w:val="both"/>
        <w:rPr>
          <w:rFonts w:cs="David" w:hint="cs"/>
          <w:rtl/>
        </w:rPr>
      </w:pPr>
    </w:p>
    <w:p w14:paraId="4163FDBD" w14:textId="77777777" w:rsidR="00D84787" w:rsidRPr="00D84787" w:rsidRDefault="00D84787" w:rsidP="00D84787">
      <w:pPr>
        <w:bidi/>
        <w:jc w:val="both"/>
        <w:rPr>
          <w:rFonts w:cs="David" w:hint="cs"/>
          <w:rtl/>
        </w:rPr>
      </w:pPr>
      <w:r w:rsidRPr="00D84787">
        <w:rPr>
          <w:rFonts w:cs="David" w:hint="cs"/>
          <w:rtl/>
        </w:rPr>
        <w:tab/>
        <w:t>ארז, ברור. היועצת המשפטית, יש לך הצעה אחרת?</w:t>
      </w:r>
    </w:p>
    <w:p w14:paraId="340A0098"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7EC5A540" w14:textId="77777777" w:rsidR="00D84787" w:rsidRPr="00D84787" w:rsidRDefault="00D84787" w:rsidP="00D84787">
      <w:pPr>
        <w:bidi/>
        <w:jc w:val="both"/>
        <w:rPr>
          <w:rFonts w:cs="David" w:hint="cs"/>
          <w:rtl/>
        </w:rPr>
      </w:pPr>
    </w:p>
    <w:p w14:paraId="7F6186E0" w14:textId="77777777" w:rsidR="00D84787" w:rsidRPr="00D84787" w:rsidRDefault="00D84787" w:rsidP="00D84787">
      <w:pPr>
        <w:bidi/>
        <w:jc w:val="both"/>
        <w:rPr>
          <w:rFonts w:cs="David" w:hint="cs"/>
          <w:rtl/>
        </w:rPr>
      </w:pPr>
      <w:r w:rsidRPr="00D84787">
        <w:rPr>
          <w:rFonts w:cs="David" w:hint="cs"/>
          <w:rtl/>
        </w:rPr>
        <w:tab/>
        <w:t xml:space="preserve">קודם כול, רשמתי בצד </w:t>
      </w:r>
      <w:r w:rsidRPr="00D84787">
        <w:rPr>
          <w:rFonts w:cs="David"/>
          <w:rtl/>
        </w:rPr>
        <w:t>–</w:t>
      </w:r>
      <w:r w:rsidRPr="00D84787">
        <w:rPr>
          <w:rFonts w:cs="David" w:hint="cs"/>
          <w:rtl/>
        </w:rPr>
        <w:t xml:space="preserve"> כי זה לא לגמרי ברור מהנוסח </w:t>
      </w:r>
      <w:r w:rsidRPr="00D84787">
        <w:rPr>
          <w:rFonts w:cs="David"/>
          <w:rtl/>
        </w:rPr>
        <w:t>–</w:t>
      </w:r>
      <w:r w:rsidRPr="00D84787">
        <w:rPr>
          <w:rFonts w:cs="David" w:hint="cs"/>
          <w:rtl/>
        </w:rPr>
        <w:t xml:space="preserve"> שזכות הטיעון תהיה לכל מי שנפגעת זכאותו. את זה יהיה צריך להבהיר. גם אם שוללים מאנשים אחרים. </w:t>
      </w:r>
    </w:p>
    <w:p w14:paraId="5B803EAD" w14:textId="77777777" w:rsidR="00D84787" w:rsidRPr="00D84787" w:rsidRDefault="00D84787" w:rsidP="00D84787">
      <w:pPr>
        <w:bidi/>
        <w:jc w:val="both"/>
        <w:rPr>
          <w:rFonts w:cs="David" w:hint="cs"/>
          <w:rtl/>
        </w:rPr>
      </w:pPr>
    </w:p>
    <w:p w14:paraId="61F16410" w14:textId="77777777" w:rsidR="00D84787" w:rsidRPr="00D84787" w:rsidRDefault="00D84787" w:rsidP="00D84787">
      <w:pPr>
        <w:bidi/>
        <w:jc w:val="both"/>
        <w:rPr>
          <w:rFonts w:cs="David" w:hint="cs"/>
          <w:rtl/>
        </w:rPr>
      </w:pPr>
      <w:r w:rsidRPr="00D84787">
        <w:rPr>
          <w:rFonts w:cs="David" w:hint="cs"/>
          <w:rtl/>
        </w:rPr>
        <w:tab/>
        <w:t>אני חשבתי שאפשר לבחון מה שכתבתי בצד: כדאי להבהיר שפעולה ביחס לשדלנים אחרים יכולה להיות רק אם נפל פגם בפעילות תאגיד או אם עשה כל שביכולתו כדי למנוע הפרה.</w:t>
      </w:r>
    </w:p>
    <w:p w14:paraId="0498A543"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6F08C0F2" w14:textId="77777777" w:rsidR="00D84787" w:rsidRPr="00D84787" w:rsidRDefault="00D84787" w:rsidP="00D84787">
      <w:pPr>
        <w:pStyle w:val="Heading5"/>
        <w:rPr>
          <w:rFonts w:hint="cs"/>
          <w:sz w:val="24"/>
          <w:rtl/>
        </w:rPr>
      </w:pPr>
    </w:p>
    <w:p w14:paraId="3DDEFA4D" w14:textId="77777777" w:rsidR="00D84787" w:rsidRPr="00D84787" w:rsidRDefault="00D84787" w:rsidP="00D84787">
      <w:pPr>
        <w:bidi/>
        <w:jc w:val="both"/>
        <w:rPr>
          <w:rFonts w:cs="David" w:hint="cs"/>
          <w:rtl/>
        </w:rPr>
      </w:pPr>
      <w:r w:rsidRPr="00D84787">
        <w:rPr>
          <w:rFonts w:cs="David" w:hint="cs"/>
          <w:rtl/>
        </w:rPr>
        <w:tab/>
        <w:t xml:space="preserve"> לא. לא מקובל עלי. </w:t>
      </w:r>
    </w:p>
    <w:p w14:paraId="2E353583"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4A52BEC0" w14:textId="77777777" w:rsidR="00D84787" w:rsidRPr="00D84787" w:rsidRDefault="00D84787" w:rsidP="00D84787">
      <w:pPr>
        <w:bidi/>
        <w:jc w:val="both"/>
        <w:rPr>
          <w:rFonts w:cs="David" w:hint="cs"/>
          <w:rtl/>
        </w:rPr>
      </w:pPr>
    </w:p>
    <w:p w14:paraId="636CB59F" w14:textId="77777777" w:rsidR="00D84787" w:rsidRPr="00D84787" w:rsidRDefault="00D84787" w:rsidP="00D84787">
      <w:pPr>
        <w:bidi/>
        <w:jc w:val="both"/>
        <w:rPr>
          <w:rFonts w:cs="David" w:hint="cs"/>
          <w:rtl/>
        </w:rPr>
      </w:pPr>
      <w:r w:rsidRPr="00D84787">
        <w:rPr>
          <w:rFonts w:cs="David" w:hint="cs"/>
          <w:rtl/>
        </w:rPr>
        <w:tab/>
        <w:t xml:space="preserve">אם הפר יותר מפעם אחת. </w:t>
      </w:r>
    </w:p>
    <w:p w14:paraId="5C8087DA"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49E89009" w14:textId="77777777" w:rsidR="00D84787" w:rsidRPr="00D84787" w:rsidRDefault="00D84787" w:rsidP="00D84787">
      <w:pPr>
        <w:pStyle w:val="Heading5"/>
        <w:rPr>
          <w:rFonts w:hint="cs"/>
          <w:sz w:val="24"/>
          <w:rtl/>
        </w:rPr>
      </w:pPr>
    </w:p>
    <w:p w14:paraId="79EA7AF0" w14:textId="77777777" w:rsidR="00D84787" w:rsidRPr="00D84787" w:rsidRDefault="00D84787" w:rsidP="00D84787">
      <w:pPr>
        <w:bidi/>
        <w:jc w:val="both"/>
        <w:rPr>
          <w:rFonts w:cs="David" w:hint="cs"/>
          <w:rtl/>
        </w:rPr>
      </w:pPr>
      <w:r w:rsidRPr="00D84787">
        <w:rPr>
          <w:rFonts w:cs="David" w:hint="cs"/>
          <w:rtl/>
        </w:rPr>
        <w:tab/>
        <w:t xml:space="preserve"> לא מקובל עלי. אני חושבת שמפר יותר מפעם אחת וכן הלאה </w:t>
      </w:r>
      <w:r w:rsidRPr="00D84787">
        <w:rPr>
          <w:rFonts w:cs="David"/>
          <w:rtl/>
        </w:rPr>
        <w:t>–</w:t>
      </w:r>
      <w:r w:rsidRPr="00D84787">
        <w:rPr>
          <w:rFonts w:cs="David" w:hint="cs"/>
          <w:rtl/>
        </w:rPr>
        <w:t xml:space="preserve"> אלה בדיוק הדברים שנתונים לשיקול-דעתה של הוועדה.</w:t>
      </w:r>
    </w:p>
    <w:p w14:paraId="337B48F1"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1BAA13DA" w14:textId="77777777" w:rsidR="00D84787" w:rsidRPr="00D84787" w:rsidRDefault="00D84787" w:rsidP="00D84787">
      <w:pPr>
        <w:bidi/>
        <w:jc w:val="both"/>
        <w:rPr>
          <w:rFonts w:cs="David" w:hint="cs"/>
          <w:rtl/>
        </w:rPr>
      </w:pPr>
    </w:p>
    <w:p w14:paraId="66C864EA" w14:textId="77777777" w:rsidR="00D84787" w:rsidRPr="00D84787" w:rsidRDefault="00D84787" w:rsidP="00D84787">
      <w:pPr>
        <w:bidi/>
        <w:jc w:val="both"/>
        <w:rPr>
          <w:rFonts w:cs="David" w:hint="cs"/>
          <w:rtl/>
        </w:rPr>
      </w:pPr>
      <w:r w:rsidRPr="00D84787">
        <w:rPr>
          <w:rFonts w:cs="David" w:hint="cs"/>
          <w:rtl/>
        </w:rPr>
        <w:tab/>
        <w:t xml:space="preserve">נכון. </w:t>
      </w:r>
    </w:p>
    <w:p w14:paraId="30D4533B" w14:textId="77777777" w:rsidR="00D84787" w:rsidRPr="00D84787" w:rsidRDefault="00D84787" w:rsidP="00D84787">
      <w:pPr>
        <w:pStyle w:val="Heading5"/>
        <w:rPr>
          <w:rFonts w:hint="cs"/>
          <w:sz w:val="24"/>
          <w:rtl/>
        </w:rPr>
      </w:pPr>
      <w:r w:rsidRPr="00D84787">
        <w:rPr>
          <w:sz w:val="24"/>
          <w:rtl/>
        </w:rPr>
        <w:br/>
      </w:r>
      <w:r w:rsidRPr="00D84787">
        <w:rPr>
          <w:rFonts w:hint="cs"/>
          <w:sz w:val="24"/>
          <w:u w:val="single"/>
          <w:rtl/>
        </w:rPr>
        <w:t>שלי יחימוביץ:</w:t>
      </w:r>
    </w:p>
    <w:p w14:paraId="5C89B953" w14:textId="77777777" w:rsidR="00D84787" w:rsidRPr="00D84787" w:rsidRDefault="00D84787" w:rsidP="00D84787">
      <w:pPr>
        <w:pStyle w:val="Heading5"/>
        <w:rPr>
          <w:rFonts w:hint="cs"/>
          <w:sz w:val="24"/>
          <w:rtl/>
        </w:rPr>
      </w:pPr>
    </w:p>
    <w:p w14:paraId="2A979C84" w14:textId="77777777" w:rsidR="00D84787" w:rsidRPr="00D84787" w:rsidRDefault="00D84787" w:rsidP="00D84787">
      <w:pPr>
        <w:bidi/>
        <w:jc w:val="both"/>
        <w:rPr>
          <w:rFonts w:cs="David" w:hint="cs"/>
          <w:rtl/>
        </w:rPr>
      </w:pPr>
      <w:r w:rsidRPr="00D84787">
        <w:rPr>
          <w:rFonts w:cs="David" w:hint="cs"/>
          <w:rtl/>
        </w:rPr>
        <w:tab/>
        <w:t xml:space="preserve"> אז הוועדה תדע אם מדובר באמת במקרה חד-פעמי, ואולי בכלל לא תטיל סנקציה. אולי אם היא תראה שמדובר בעניין סדרתי, והתאגיד הזה שוב ושוב, עובדיו עוברים על החוק, אז היא תהיה יותר חמורה בסנקציה שלה. </w:t>
      </w:r>
    </w:p>
    <w:p w14:paraId="155C34FE"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0D69C13A" w14:textId="77777777" w:rsidR="00D84787" w:rsidRPr="00D84787" w:rsidRDefault="00D84787" w:rsidP="00D84787">
      <w:pPr>
        <w:bidi/>
        <w:jc w:val="both"/>
        <w:rPr>
          <w:rFonts w:cs="David" w:hint="cs"/>
          <w:rtl/>
        </w:rPr>
      </w:pPr>
    </w:p>
    <w:p w14:paraId="2D269674" w14:textId="77777777" w:rsidR="00D84787" w:rsidRPr="00D84787" w:rsidRDefault="00D84787" w:rsidP="00D84787">
      <w:pPr>
        <w:bidi/>
        <w:jc w:val="both"/>
        <w:rPr>
          <w:rFonts w:cs="David" w:hint="cs"/>
          <w:rtl/>
        </w:rPr>
      </w:pPr>
      <w:r w:rsidRPr="00D84787">
        <w:rPr>
          <w:rFonts w:cs="David" w:hint="cs"/>
          <w:rtl/>
        </w:rPr>
        <w:tab/>
        <w:t xml:space="preserve">רשמתי כאן: תקופת שלילה מקסימלית אם זה עובדי תאגיד. האם כל עובדי התאגיד? </w:t>
      </w:r>
    </w:p>
    <w:p w14:paraId="3C66A573"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48E6074A" w14:textId="77777777" w:rsidR="00D84787" w:rsidRPr="00D84787" w:rsidRDefault="00D84787" w:rsidP="00D84787">
      <w:pPr>
        <w:bidi/>
        <w:jc w:val="both"/>
        <w:rPr>
          <w:rFonts w:cs="David" w:hint="cs"/>
          <w:rtl/>
        </w:rPr>
      </w:pPr>
    </w:p>
    <w:p w14:paraId="3BB28BE8" w14:textId="77777777" w:rsidR="00D84787" w:rsidRPr="00D84787" w:rsidRDefault="00D84787" w:rsidP="00D84787">
      <w:pPr>
        <w:bidi/>
        <w:jc w:val="both"/>
        <w:rPr>
          <w:rFonts w:cs="David" w:hint="cs"/>
          <w:rtl/>
        </w:rPr>
      </w:pPr>
      <w:r w:rsidRPr="00D84787">
        <w:rPr>
          <w:rFonts w:cs="David" w:hint="cs"/>
          <w:rtl/>
        </w:rPr>
        <w:tab/>
        <w:t xml:space="preserve">רבותי, עוד חמש דקות אנחנו מסיימים את הדיון. </w:t>
      </w:r>
    </w:p>
    <w:p w14:paraId="4BAE1DF2" w14:textId="77777777" w:rsidR="00D84787" w:rsidRPr="00D84787" w:rsidRDefault="00D84787" w:rsidP="00D84787">
      <w:pPr>
        <w:pStyle w:val="Heading5"/>
        <w:rPr>
          <w:rFonts w:hint="cs"/>
          <w:sz w:val="24"/>
          <w:u w:val="single"/>
          <w:rtl/>
        </w:rPr>
      </w:pPr>
      <w:r w:rsidRPr="00D84787">
        <w:rPr>
          <w:sz w:val="24"/>
          <w:rtl/>
        </w:rPr>
        <w:br/>
      </w:r>
      <w:r w:rsidRPr="00D84787">
        <w:rPr>
          <w:rFonts w:hint="cs"/>
          <w:sz w:val="24"/>
          <w:u w:val="single"/>
          <w:rtl/>
        </w:rPr>
        <w:t>ארבל אסטרחן:</w:t>
      </w:r>
    </w:p>
    <w:p w14:paraId="71BF9E82" w14:textId="77777777" w:rsidR="00D84787" w:rsidRPr="00D84787" w:rsidRDefault="00D84787" w:rsidP="00D84787">
      <w:pPr>
        <w:bidi/>
        <w:jc w:val="both"/>
        <w:rPr>
          <w:rFonts w:cs="David" w:hint="cs"/>
          <w:rtl/>
        </w:rPr>
      </w:pPr>
    </w:p>
    <w:p w14:paraId="5F30DA02" w14:textId="77777777" w:rsidR="00D84787" w:rsidRPr="00D84787" w:rsidRDefault="00D84787" w:rsidP="00D84787">
      <w:pPr>
        <w:bidi/>
        <w:jc w:val="both"/>
        <w:rPr>
          <w:rFonts w:cs="David" w:hint="cs"/>
          <w:rtl/>
        </w:rPr>
      </w:pPr>
      <w:r w:rsidRPr="00D84787">
        <w:rPr>
          <w:rFonts w:cs="David" w:hint="cs"/>
          <w:rtl/>
        </w:rPr>
        <w:tab/>
        <w:t xml:space="preserve">רוצים להשאיר את זה כך פתוח. </w:t>
      </w:r>
    </w:p>
    <w:p w14:paraId="7028776F"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5B7ACF10" w14:textId="77777777" w:rsidR="00D84787" w:rsidRPr="00D84787" w:rsidRDefault="00D84787" w:rsidP="00D84787">
      <w:pPr>
        <w:bidi/>
        <w:jc w:val="both"/>
        <w:rPr>
          <w:rFonts w:cs="David" w:hint="cs"/>
          <w:rtl/>
        </w:rPr>
      </w:pPr>
    </w:p>
    <w:p w14:paraId="11668ED4" w14:textId="77777777" w:rsidR="00D84787" w:rsidRPr="00D84787" w:rsidRDefault="00D84787" w:rsidP="00D84787">
      <w:pPr>
        <w:bidi/>
        <w:jc w:val="both"/>
        <w:rPr>
          <w:rFonts w:cs="David" w:hint="cs"/>
          <w:rtl/>
        </w:rPr>
      </w:pPr>
      <w:r w:rsidRPr="00D84787">
        <w:rPr>
          <w:rFonts w:cs="David" w:hint="cs"/>
          <w:rtl/>
        </w:rPr>
        <w:tab/>
        <w:t xml:space="preserve">נשאיר את זה כך בינתיים. </w:t>
      </w:r>
    </w:p>
    <w:p w14:paraId="268211B7"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66EE63E2" w14:textId="77777777" w:rsidR="00D84787" w:rsidRPr="00D84787" w:rsidRDefault="00D84787" w:rsidP="00D84787">
      <w:pPr>
        <w:bidi/>
        <w:jc w:val="both"/>
        <w:rPr>
          <w:rFonts w:cs="David" w:hint="cs"/>
          <w:u w:val="single"/>
          <w:rtl/>
        </w:rPr>
      </w:pPr>
    </w:p>
    <w:p w14:paraId="627ABD1A" w14:textId="77777777" w:rsidR="00D84787" w:rsidRPr="00D84787" w:rsidRDefault="00D84787" w:rsidP="00D84787">
      <w:pPr>
        <w:bidi/>
        <w:jc w:val="both"/>
        <w:rPr>
          <w:rFonts w:cs="David" w:hint="cs"/>
          <w:rtl/>
        </w:rPr>
      </w:pPr>
      <w:r w:rsidRPr="00D84787">
        <w:rPr>
          <w:rFonts w:cs="David" w:hint="cs"/>
          <w:rtl/>
        </w:rPr>
        <w:tab/>
        <w:t xml:space="preserve"> אדוני היושב-ראש. </w:t>
      </w:r>
    </w:p>
    <w:p w14:paraId="19B56CC8"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601B026E" w14:textId="77777777" w:rsidR="00D84787" w:rsidRPr="00D84787" w:rsidRDefault="00D84787" w:rsidP="00D84787">
      <w:pPr>
        <w:bidi/>
        <w:jc w:val="both"/>
        <w:rPr>
          <w:rFonts w:cs="David" w:hint="cs"/>
          <w:rtl/>
        </w:rPr>
      </w:pPr>
    </w:p>
    <w:p w14:paraId="073924A2" w14:textId="77777777" w:rsidR="00D84787" w:rsidRPr="00D84787" w:rsidRDefault="00D84787" w:rsidP="00D84787">
      <w:pPr>
        <w:bidi/>
        <w:jc w:val="both"/>
        <w:rPr>
          <w:rFonts w:cs="David" w:hint="cs"/>
          <w:rtl/>
        </w:rPr>
      </w:pPr>
      <w:r w:rsidRPr="00D84787">
        <w:rPr>
          <w:rFonts w:cs="David" w:hint="cs"/>
          <w:rtl/>
        </w:rPr>
        <w:tab/>
        <w:t>אתה רוצה לסיים כבר?</w:t>
      </w:r>
    </w:p>
    <w:p w14:paraId="363F1931"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2DB64B70" w14:textId="77777777" w:rsidR="00D84787" w:rsidRPr="00D84787" w:rsidRDefault="00D84787" w:rsidP="00D84787">
      <w:pPr>
        <w:bidi/>
        <w:jc w:val="both"/>
        <w:rPr>
          <w:rFonts w:cs="David" w:hint="cs"/>
          <w:u w:val="single"/>
          <w:rtl/>
        </w:rPr>
      </w:pPr>
    </w:p>
    <w:p w14:paraId="4578CAF9" w14:textId="77777777" w:rsidR="00D84787" w:rsidRPr="00D84787" w:rsidRDefault="00D84787" w:rsidP="00D84787">
      <w:pPr>
        <w:bidi/>
        <w:jc w:val="both"/>
        <w:rPr>
          <w:rFonts w:cs="David" w:hint="cs"/>
          <w:rtl/>
        </w:rPr>
      </w:pPr>
      <w:r w:rsidRPr="00D84787">
        <w:rPr>
          <w:rFonts w:cs="David" w:hint="cs"/>
          <w:rtl/>
        </w:rPr>
        <w:tab/>
        <w:t xml:space="preserve"> לדעתי כדאי לסיים מכיוון שאנחנו ממש לקראת הסוף. </w:t>
      </w:r>
    </w:p>
    <w:p w14:paraId="460F90A4"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5E2CC9C7" w14:textId="77777777" w:rsidR="00D84787" w:rsidRPr="00D84787" w:rsidRDefault="00D84787" w:rsidP="00D84787">
      <w:pPr>
        <w:bidi/>
        <w:jc w:val="both"/>
        <w:rPr>
          <w:rFonts w:cs="David" w:hint="cs"/>
          <w:rtl/>
        </w:rPr>
      </w:pPr>
    </w:p>
    <w:p w14:paraId="7745CE33" w14:textId="77777777" w:rsidR="00D84787" w:rsidRPr="00D84787" w:rsidRDefault="00D84787" w:rsidP="00D84787">
      <w:pPr>
        <w:bidi/>
        <w:jc w:val="both"/>
        <w:rPr>
          <w:rFonts w:cs="David" w:hint="cs"/>
          <w:rtl/>
        </w:rPr>
      </w:pPr>
      <w:r w:rsidRPr="00D84787">
        <w:rPr>
          <w:rFonts w:cs="David" w:hint="cs"/>
          <w:rtl/>
        </w:rPr>
        <w:tab/>
        <w:t xml:space="preserve">אני רציתי לסיים את זה היום בכלל ולהביא את זה בשבוע הבא. </w:t>
      </w:r>
    </w:p>
    <w:p w14:paraId="4C0484D8"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6469384B" w14:textId="77777777" w:rsidR="00D84787" w:rsidRPr="00D84787" w:rsidRDefault="00D84787" w:rsidP="00D84787">
      <w:pPr>
        <w:bidi/>
        <w:jc w:val="both"/>
        <w:rPr>
          <w:rFonts w:cs="David" w:hint="cs"/>
          <w:u w:val="single"/>
          <w:rtl/>
        </w:rPr>
      </w:pPr>
    </w:p>
    <w:p w14:paraId="33A18FAE" w14:textId="77777777" w:rsidR="00D84787" w:rsidRPr="00D84787" w:rsidRDefault="00D84787" w:rsidP="00D84787">
      <w:pPr>
        <w:bidi/>
        <w:jc w:val="both"/>
        <w:rPr>
          <w:rFonts w:cs="David" w:hint="cs"/>
          <w:rtl/>
        </w:rPr>
      </w:pPr>
      <w:r w:rsidRPr="00D84787">
        <w:rPr>
          <w:rFonts w:cs="David" w:hint="cs"/>
          <w:rtl/>
        </w:rPr>
        <w:tab/>
        <w:t xml:space="preserve">לא היה לנו הניסוח. </w:t>
      </w:r>
    </w:p>
    <w:p w14:paraId="5811D868"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3FA7F196" w14:textId="77777777" w:rsidR="00D84787" w:rsidRPr="00D84787" w:rsidRDefault="00D84787" w:rsidP="00D84787">
      <w:pPr>
        <w:bidi/>
        <w:jc w:val="both"/>
        <w:rPr>
          <w:rFonts w:cs="David" w:hint="cs"/>
          <w:rtl/>
        </w:rPr>
      </w:pPr>
    </w:p>
    <w:p w14:paraId="28EBDF3C" w14:textId="77777777" w:rsidR="00D84787" w:rsidRPr="00D84787" w:rsidRDefault="00D84787" w:rsidP="00D84787">
      <w:pPr>
        <w:bidi/>
        <w:jc w:val="both"/>
        <w:rPr>
          <w:rFonts w:cs="David" w:hint="cs"/>
          <w:rtl/>
        </w:rPr>
      </w:pPr>
      <w:r w:rsidRPr="00D84787">
        <w:rPr>
          <w:rFonts w:cs="David" w:hint="cs"/>
          <w:rtl/>
        </w:rPr>
        <w:tab/>
        <w:t xml:space="preserve">אז יהיו לנו הניסוחים. </w:t>
      </w:r>
    </w:p>
    <w:p w14:paraId="7BDFCF2B"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541BA4AC" w14:textId="77777777" w:rsidR="00D84787" w:rsidRPr="00D84787" w:rsidRDefault="00D84787" w:rsidP="00D84787">
      <w:pPr>
        <w:bidi/>
        <w:jc w:val="both"/>
        <w:rPr>
          <w:rFonts w:cs="David" w:hint="cs"/>
          <w:u w:val="single"/>
          <w:rtl/>
        </w:rPr>
      </w:pPr>
    </w:p>
    <w:p w14:paraId="438944A8" w14:textId="77777777" w:rsidR="00D84787" w:rsidRPr="00D84787" w:rsidRDefault="00D84787" w:rsidP="00D84787">
      <w:pPr>
        <w:bidi/>
        <w:jc w:val="both"/>
        <w:rPr>
          <w:rFonts w:cs="David" w:hint="cs"/>
          <w:rtl/>
        </w:rPr>
      </w:pPr>
      <w:r w:rsidRPr="00D84787">
        <w:rPr>
          <w:rFonts w:cs="David" w:hint="cs"/>
          <w:rtl/>
        </w:rPr>
        <w:tab/>
        <w:t>אני מוכן שנאשר את זה, אבל היה סעיף מסוים - - -</w:t>
      </w:r>
    </w:p>
    <w:p w14:paraId="041BC9A3"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39131535" w14:textId="77777777" w:rsidR="00D84787" w:rsidRPr="00D84787" w:rsidRDefault="00D84787" w:rsidP="00D84787">
      <w:pPr>
        <w:bidi/>
        <w:jc w:val="both"/>
        <w:rPr>
          <w:rFonts w:cs="David" w:hint="cs"/>
          <w:rtl/>
        </w:rPr>
      </w:pPr>
    </w:p>
    <w:p w14:paraId="2C21656D" w14:textId="77777777" w:rsidR="00D84787" w:rsidRPr="00D84787" w:rsidRDefault="00D84787" w:rsidP="00D84787">
      <w:pPr>
        <w:bidi/>
        <w:jc w:val="both"/>
        <w:rPr>
          <w:rFonts w:cs="David" w:hint="cs"/>
          <w:rtl/>
        </w:rPr>
      </w:pPr>
      <w:r w:rsidRPr="00D84787">
        <w:rPr>
          <w:rFonts w:cs="David" w:hint="cs"/>
          <w:rtl/>
        </w:rPr>
        <w:tab/>
        <w:t xml:space="preserve">גדעון, נביא את זה כבר בשבוע הבא, נגמור את זה בשבוע הבא. זה במילא קריאה שנייה ושלישית. </w:t>
      </w:r>
    </w:p>
    <w:p w14:paraId="183CD1E7"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704D5372" w14:textId="77777777" w:rsidR="00D84787" w:rsidRPr="00D84787" w:rsidRDefault="00D84787" w:rsidP="00D84787">
      <w:pPr>
        <w:bidi/>
        <w:jc w:val="both"/>
        <w:rPr>
          <w:rFonts w:cs="David" w:hint="cs"/>
          <w:u w:val="single"/>
          <w:rtl/>
        </w:rPr>
      </w:pPr>
    </w:p>
    <w:p w14:paraId="61873605" w14:textId="77777777" w:rsidR="00D84787" w:rsidRPr="00D84787" w:rsidRDefault="00D84787" w:rsidP="00D84787">
      <w:pPr>
        <w:bidi/>
        <w:jc w:val="both"/>
        <w:rPr>
          <w:rFonts w:cs="David" w:hint="cs"/>
          <w:rtl/>
        </w:rPr>
      </w:pPr>
      <w:r w:rsidRPr="00D84787">
        <w:rPr>
          <w:rFonts w:cs="David" w:hint="cs"/>
          <w:rtl/>
        </w:rPr>
        <w:tab/>
        <w:t xml:space="preserve"> אבל תישאר רק עם ניסוח. אל תישאר עם סעיפים. </w:t>
      </w:r>
    </w:p>
    <w:p w14:paraId="1B305687"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2874446C" w14:textId="77777777" w:rsidR="00D84787" w:rsidRPr="00D84787" w:rsidRDefault="00D84787" w:rsidP="00D84787">
      <w:pPr>
        <w:bidi/>
        <w:jc w:val="both"/>
        <w:rPr>
          <w:rFonts w:cs="David" w:hint="cs"/>
          <w:rtl/>
        </w:rPr>
      </w:pPr>
    </w:p>
    <w:p w14:paraId="0F71B2BD" w14:textId="77777777" w:rsidR="00D84787" w:rsidRPr="00D84787" w:rsidRDefault="00D84787" w:rsidP="00D84787">
      <w:pPr>
        <w:bidi/>
        <w:jc w:val="both"/>
        <w:rPr>
          <w:rFonts w:cs="David" w:hint="cs"/>
          <w:rtl/>
        </w:rPr>
      </w:pPr>
      <w:r w:rsidRPr="00D84787">
        <w:rPr>
          <w:rFonts w:cs="David" w:hint="cs"/>
          <w:rtl/>
        </w:rPr>
        <w:tab/>
        <w:t xml:space="preserve">אני בזמנו הבטחתי </w:t>
      </w:r>
      <w:r w:rsidRPr="00D84787">
        <w:rPr>
          <w:rFonts w:cs="David"/>
          <w:rtl/>
        </w:rPr>
        <w:t>–</w:t>
      </w:r>
      <w:r w:rsidRPr="00D84787">
        <w:rPr>
          <w:rFonts w:cs="David" w:hint="cs"/>
          <w:rtl/>
        </w:rPr>
        <w:t xml:space="preserve"> אתם קצת הפרעתם לי כרגע, אבל אני מדלג על זה, מוחל על כבודי </w:t>
      </w:r>
      <w:r w:rsidRPr="00D84787">
        <w:rPr>
          <w:rFonts w:cs="David"/>
          <w:rtl/>
        </w:rPr>
        <w:t>–</w:t>
      </w:r>
      <w:r w:rsidRPr="00D84787">
        <w:rPr>
          <w:rFonts w:cs="David" w:hint="cs"/>
          <w:rtl/>
        </w:rPr>
        <w:t xml:space="preserve"> הבטחתי אני חושב לחברת הכנסת יחימוביץ' שעד הפגרה נסיים את זה לקריאה שנייה ושלישית. </w:t>
      </w:r>
    </w:p>
    <w:p w14:paraId="17E2A56D" w14:textId="77777777" w:rsidR="00D84787" w:rsidRPr="00D84787" w:rsidRDefault="00D84787" w:rsidP="00D84787">
      <w:pPr>
        <w:bidi/>
        <w:jc w:val="both"/>
        <w:rPr>
          <w:rFonts w:cs="David" w:hint="cs"/>
          <w:rtl/>
        </w:rPr>
      </w:pPr>
    </w:p>
    <w:p w14:paraId="6CF0F2E1" w14:textId="77777777" w:rsidR="00D84787" w:rsidRPr="00D84787" w:rsidRDefault="00D84787" w:rsidP="00D84787">
      <w:pPr>
        <w:bidi/>
        <w:jc w:val="both"/>
        <w:rPr>
          <w:rFonts w:cs="David" w:hint="cs"/>
          <w:rtl/>
        </w:rPr>
      </w:pPr>
      <w:r w:rsidRPr="00D84787">
        <w:rPr>
          <w:rFonts w:cs="David" w:hint="cs"/>
          <w:rtl/>
        </w:rPr>
        <w:tab/>
        <w:t xml:space="preserve">אני רוצה, אני חושב שאפשר. </w:t>
      </w:r>
    </w:p>
    <w:p w14:paraId="72A288FD" w14:textId="77777777" w:rsidR="00D84787" w:rsidRDefault="00D84787" w:rsidP="00D84787">
      <w:pPr>
        <w:bidi/>
        <w:jc w:val="both"/>
        <w:rPr>
          <w:rFonts w:cs="David" w:hint="cs"/>
          <w:rtl/>
        </w:rPr>
      </w:pPr>
    </w:p>
    <w:p w14:paraId="606E3770" w14:textId="77777777" w:rsidR="00D84787" w:rsidRDefault="00D84787" w:rsidP="00D84787">
      <w:pPr>
        <w:bidi/>
        <w:jc w:val="both"/>
        <w:rPr>
          <w:rFonts w:cs="David" w:hint="cs"/>
          <w:rtl/>
        </w:rPr>
      </w:pPr>
    </w:p>
    <w:p w14:paraId="7F51A252" w14:textId="77777777" w:rsidR="00D84787" w:rsidRDefault="00D84787" w:rsidP="00D84787">
      <w:pPr>
        <w:bidi/>
        <w:jc w:val="both"/>
        <w:rPr>
          <w:rFonts w:cs="David" w:hint="cs"/>
          <w:rtl/>
        </w:rPr>
      </w:pPr>
    </w:p>
    <w:p w14:paraId="79CD0D6F" w14:textId="77777777" w:rsidR="00D84787" w:rsidRDefault="00D84787" w:rsidP="00D84787">
      <w:pPr>
        <w:bidi/>
        <w:jc w:val="both"/>
        <w:rPr>
          <w:rFonts w:cs="David" w:hint="cs"/>
          <w:rtl/>
        </w:rPr>
      </w:pPr>
    </w:p>
    <w:p w14:paraId="4A896006"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13359409" w14:textId="77777777" w:rsidR="00D84787" w:rsidRPr="00D84787" w:rsidRDefault="00D84787" w:rsidP="00D84787">
      <w:pPr>
        <w:bidi/>
        <w:jc w:val="both"/>
        <w:rPr>
          <w:rFonts w:cs="David" w:hint="cs"/>
          <w:u w:val="single"/>
          <w:rtl/>
        </w:rPr>
      </w:pPr>
    </w:p>
    <w:p w14:paraId="097CC62F" w14:textId="77777777" w:rsidR="00D84787" w:rsidRPr="00D84787" w:rsidRDefault="00D84787" w:rsidP="00D84787">
      <w:pPr>
        <w:bidi/>
        <w:jc w:val="both"/>
        <w:rPr>
          <w:rFonts w:cs="David" w:hint="cs"/>
          <w:rtl/>
        </w:rPr>
      </w:pPr>
      <w:r w:rsidRPr="00D84787">
        <w:rPr>
          <w:rFonts w:cs="David" w:hint="cs"/>
          <w:rtl/>
        </w:rPr>
        <w:tab/>
        <w:t xml:space="preserve"> אז בוא נגמור את זה.</w:t>
      </w:r>
    </w:p>
    <w:p w14:paraId="12CBB34C"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2BAA2342" w14:textId="77777777" w:rsidR="00D84787" w:rsidRPr="00D84787" w:rsidRDefault="00D84787" w:rsidP="00D84787">
      <w:pPr>
        <w:bidi/>
        <w:jc w:val="both"/>
        <w:rPr>
          <w:rFonts w:cs="David" w:hint="cs"/>
          <w:rtl/>
        </w:rPr>
      </w:pPr>
    </w:p>
    <w:p w14:paraId="39175ABE" w14:textId="77777777" w:rsidR="00D84787" w:rsidRPr="00D84787" w:rsidRDefault="00D84787" w:rsidP="00D84787">
      <w:pPr>
        <w:bidi/>
        <w:jc w:val="both"/>
        <w:rPr>
          <w:rFonts w:cs="David" w:hint="cs"/>
          <w:rtl/>
        </w:rPr>
      </w:pPr>
      <w:r w:rsidRPr="00D84787">
        <w:rPr>
          <w:rFonts w:cs="David" w:hint="cs"/>
          <w:rtl/>
        </w:rPr>
        <w:tab/>
        <w:t xml:space="preserve">אבל אני צריך עכשיו כבר לסיים. </w:t>
      </w:r>
    </w:p>
    <w:p w14:paraId="5000F49A"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4FB4A005" w14:textId="77777777" w:rsidR="00D84787" w:rsidRPr="00D84787" w:rsidRDefault="00D84787" w:rsidP="00D84787">
      <w:pPr>
        <w:bidi/>
        <w:jc w:val="both"/>
        <w:rPr>
          <w:rFonts w:cs="David" w:hint="cs"/>
          <w:u w:val="single"/>
          <w:rtl/>
        </w:rPr>
      </w:pPr>
    </w:p>
    <w:p w14:paraId="5F6BC51E" w14:textId="77777777" w:rsidR="00D84787" w:rsidRPr="00D84787" w:rsidRDefault="00D84787" w:rsidP="00D84787">
      <w:pPr>
        <w:bidi/>
        <w:jc w:val="both"/>
        <w:rPr>
          <w:rFonts w:cs="David" w:hint="cs"/>
          <w:rtl/>
        </w:rPr>
      </w:pPr>
      <w:r w:rsidRPr="00D84787">
        <w:rPr>
          <w:rFonts w:cs="David" w:hint="cs"/>
          <w:rtl/>
        </w:rPr>
        <w:tab/>
        <w:t xml:space="preserve"> אם יהיה נוסח, אפשר גם מחר להצביע על זה.</w:t>
      </w:r>
    </w:p>
    <w:p w14:paraId="4475FFEB"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7DE7A30C" w14:textId="77777777" w:rsidR="00D84787" w:rsidRPr="00D84787" w:rsidRDefault="00D84787" w:rsidP="00D84787">
      <w:pPr>
        <w:bidi/>
        <w:jc w:val="both"/>
        <w:rPr>
          <w:rFonts w:cs="David" w:hint="cs"/>
          <w:rtl/>
        </w:rPr>
      </w:pPr>
    </w:p>
    <w:p w14:paraId="3A670AE8" w14:textId="77777777" w:rsidR="00D84787" w:rsidRPr="00D84787" w:rsidRDefault="00D84787" w:rsidP="00D84787">
      <w:pPr>
        <w:bidi/>
        <w:jc w:val="both"/>
        <w:rPr>
          <w:rFonts w:cs="David" w:hint="cs"/>
          <w:rtl/>
        </w:rPr>
      </w:pPr>
      <w:r w:rsidRPr="00D84787">
        <w:rPr>
          <w:rFonts w:cs="David" w:hint="cs"/>
          <w:rtl/>
        </w:rPr>
        <w:tab/>
        <w:t xml:space="preserve">יכול מאוד להיות. </w:t>
      </w:r>
    </w:p>
    <w:p w14:paraId="1E1A3063"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גדעון סער:</w:t>
      </w:r>
    </w:p>
    <w:p w14:paraId="6DBF1217" w14:textId="77777777" w:rsidR="00D84787" w:rsidRPr="00D84787" w:rsidRDefault="00D84787" w:rsidP="00D84787">
      <w:pPr>
        <w:bidi/>
        <w:jc w:val="both"/>
        <w:rPr>
          <w:rFonts w:cs="David" w:hint="cs"/>
          <w:u w:val="single"/>
          <w:rtl/>
        </w:rPr>
      </w:pPr>
    </w:p>
    <w:p w14:paraId="5625EB2C" w14:textId="77777777" w:rsidR="00D84787" w:rsidRPr="00D84787" w:rsidRDefault="00D84787" w:rsidP="00D84787">
      <w:pPr>
        <w:bidi/>
        <w:jc w:val="both"/>
        <w:rPr>
          <w:rFonts w:cs="David" w:hint="cs"/>
          <w:rtl/>
        </w:rPr>
      </w:pPr>
      <w:r w:rsidRPr="00D84787">
        <w:rPr>
          <w:rFonts w:cs="David" w:hint="cs"/>
          <w:rtl/>
        </w:rPr>
        <w:tab/>
        <w:t xml:space="preserve"> אם נגמור היום את העבודה. </w:t>
      </w:r>
    </w:p>
    <w:p w14:paraId="07BBE9B4" w14:textId="77777777" w:rsidR="00D84787" w:rsidRPr="00D84787" w:rsidRDefault="00D84787" w:rsidP="00D84787">
      <w:pPr>
        <w:bidi/>
        <w:jc w:val="both"/>
        <w:rPr>
          <w:rFonts w:cs="David" w:hint="cs"/>
          <w:u w:val="single"/>
          <w:rtl/>
        </w:rPr>
      </w:pPr>
      <w:r w:rsidRPr="00D84787">
        <w:rPr>
          <w:rFonts w:cs="David"/>
          <w:rtl/>
        </w:rPr>
        <w:br/>
      </w:r>
      <w:r w:rsidRPr="00D84787">
        <w:rPr>
          <w:rFonts w:cs="David" w:hint="cs"/>
          <w:u w:val="single"/>
          <w:rtl/>
        </w:rPr>
        <w:t>היו"ר דוד טל:</w:t>
      </w:r>
    </w:p>
    <w:p w14:paraId="4F015563" w14:textId="77777777" w:rsidR="00D84787" w:rsidRPr="00D84787" w:rsidRDefault="00D84787" w:rsidP="00D84787">
      <w:pPr>
        <w:bidi/>
        <w:jc w:val="both"/>
        <w:rPr>
          <w:rFonts w:cs="David" w:hint="cs"/>
          <w:rtl/>
        </w:rPr>
      </w:pPr>
    </w:p>
    <w:p w14:paraId="01359D3F" w14:textId="77777777" w:rsidR="00D84787" w:rsidRPr="00D84787" w:rsidRDefault="00D84787" w:rsidP="00D84787">
      <w:pPr>
        <w:bidi/>
        <w:jc w:val="both"/>
        <w:rPr>
          <w:rFonts w:cs="David" w:hint="cs"/>
          <w:rtl/>
        </w:rPr>
      </w:pPr>
      <w:r w:rsidRPr="00D84787">
        <w:rPr>
          <w:rFonts w:cs="David" w:hint="cs"/>
          <w:rtl/>
        </w:rPr>
        <w:tab/>
        <w:t xml:space="preserve">גם מחר אפשר לקיים דיון של עשר דקות, רבע שעה. </w:t>
      </w:r>
    </w:p>
    <w:p w14:paraId="00DE2B0B" w14:textId="77777777" w:rsidR="00D84787" w:rsidRPr="00D84787" w:rsidRDefault="00D84787" w:rsidP="00D84787">
      <w:pPr>
        <w:bidi/>
        <w:jc w:val="both"/>
        <w:rPr>
          <w:rFonts w:cs="David" w:hint="cs"/>
          <w:rtl/>
        </w:rPr>
      </w:pPr>
    </w:p>
    <w:p w14:paraId="6625FE77" w14:textId="77777777" w:rsidR="00D84787" w:rsidRPr="00D84787" w:rsidRDefault="00D84787" w:rsidP="00D84787">
      <w:pPr>
        <w:bidi/>
        <w:jc w:val="both"/>
        <w:rPr>
          <w:rFonts w:cs="David" w:hint="cs"/>
          <w:rtl/>
        </w:rPr>
      </w:pPr>
      <w:r w:rsidRPr="00D84787">
        <w:rPr>
          <w:rFonts w:cs="David" w:hint="cs"/>
          <w:rtl/>
        </w:rPr>
        <w:tab/>
        <w:t xml:space="preserve">אנחנו נדון בכך בכובד ראש, דיון מעמיק, ממצה, כפי שאתה רוצה, גדעון. </w:t>
      </w:r>
    </w:p>
    <w:p w14:paraId="5AA00CC8" w14:textId="77777777" w:rsidR="00D84787" w:rsidRPr="00D84787" w:rsidRDefault="00D84787" w:rsidP="00D84787">
      <w:pPr>
        <w:bidi/>
        <w:jc w:val="both"/>
        <w:rPr>
          <w:rFonts w:cs="David" w:hint="cs"/>
          <w:rtl/>
        </w:rPr>
      </w:pPr>
    </w:p>
    <w:p w14:paraId="49173550" w14:textId="77777777" w:rsidR="00D84787" w:rsidRPr="00D84787" w:rsidRDefault="00D84787" w:rsidP="00D84787">
      <w:pPr>
        <w:bidi/>
        <w:jc w:val="both"/>
        <w:rPr>
          <w:rFonts w:cs="David" w:hint="cs"/>
          <w:rtl/>
        </w:rPr>
      </w:pPr>
      <w:r w:rsidRPr="00D84787">
        <w:rPr>
          <w:rFonts w:cs="David" w:hint="cs"/>
          <w:rtl/>
        </w:rPr>
        <w:tab/>
        <w:t xml:space="preserve">תודה רבה, הישיבה נעולה. </w:t>
      </w:r>
    </w:p>
    <w:p w14:paraId="1A65240B" w14:textId="77777777" w:rsidR="00D84787" w:rsidRDefault="00D84787" w:rsidP="00D84787">
      <w:pPr>
        <w:bidi/>
        <w:jc w:val="both"/>
        <w:rPr>
          <w:rFonts w:cs="David" w:hint="cs"/>
          <w:rtl/>
        </w:rPr>
      </w:pPr>
    </w:p>
    <w:p w14:paraId="352475A4" w14:textId="77777777" w:rsidR="00D84787" w:rsidRDefault="00D84787" w:rsidP="00D84787">
      <w:pPr>
        <w:bidi/>
        <w:jc w:val="both"/>
        <w:rPr>
          <w:rFonts w:cs="David" w:hint="cs"/>
          <w:rtl/>
        </w:rPr>
      </w:pPr>
    </w:p>
    <w:p w14:paraId="52C1DE88" w14:textId="77777777" w:rsidR="00D84787" w:rsidRDefault="00D84787" w:rsidP="00D84787">
      <w:pPr>
        <w:bidi/>
        <w:jc w:val="both"/>
        <w:rPr>
          <w:rFonts w:cs="David" w:hint="cs"/>
          <w:rtl/>
        </w:rPr>
      </w:pPr>
    </w:p>
    <w:p w14:paraId="7282EBF5" w14:textId="77777777" w:rsidR="00D84787" w:rsidRPr="00D84787" w:rsidRDefault="00D84787" w:rsidP="00D84787">
      <w:pPr>
        <w:bidi/>
        <w:jc w:val="both"/>
        <w:rPr>
          <w:rFonts w:cs="David" w:hint="cs"/>
          <w:u w:val="single"/>
          <w:rtl/>
        </w:rPr>
      </w:pPr>
      <w:r w:rsidRPr="00D84787">
        <w:rPr>
          <w:rFonts w:cs="David"/>
          <w:rtl/>
        </w:rPr>
        <w:br/>
      </w:r>
      <w:r w:rsidRPr="00D84787">
        <w:rPr>
          <w:rFonts w:cs="David"/>
          <w:u w:val="single"/>
          <w:rtl/>
        </w:rPr>
        <w:br/>
      </w:r>
      <w:r w:rsidRPr="00D84787">
        <w:rPr>
          <w:rFonts w:cs="David" w:hint="cs"/>
          <w:u w:val="single"/>
          <w:rtl/>
        </w:rPr>
        <w:t>הישיבה ננעלה בשעה 11:50.</w:t>
      </w:r>
    </w:p>
    <w:p w14:paraId="23A30D11" w14:textId="77777777" w:rsidR="00552A80" w:rsidRPr="00D84787" w:rsidRDefault="00552A80" w:rsidP="00D84787">
      <w:pPr>
        <w:bidi/>
        <w:jc w:val="both"/>
        <w:rPr>
          <w:rFonts w:cs="David"/>
        </w:rPr>
      </w:pPr>
    </w:p>
    <w:sectPr w:rsidR="00552A80" w:rsidRPr="00D84787" w:rsidSect="00D84787">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164DB" w14:textId="77777777" w:rsidR="00836B6C" w:rsidRDefault="00836B6C">
      <w:r>
        <w:separator/>
      </w:r>
    </w:p>
  </w:endnote>
  <w:endnote w:type="continuationSeparator" w:id="0">
    <w:p w14:paraId="6747B24A" w14:textId="77777777" w:rsidR="00836B6C" w:rsidRDefault="00836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910C7" w14:textId="77777777" w:rsidR="00836B6C" w:rsidRDefault="00836B6C">
      <w:r>
        <w:separator/>
      </w:r>
    </w:p>
  </w:footnote>
  <w:footnote w:type="continuationSeparator" w:id="0">
    <w:p w14:paraId="174D43CB" w14:textId="77777777" w:rsidR="00836B6C" w:rsidRDefault="00836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4185A" w14:textId="77777777" w:rsidR="00836B6C" w:rsidRDefault="00836B6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077174D" w14:textId="77777777" w:rsidR="00836B6C" w:rsidRDefault="00836B6C">
    <w:pPr>
      <w:pStyle w:val="Header"/>
      <w:ind w:right="360"/>
      <w:jc w:val="both"/>
      <w:rPr>
        <w:rtl/>
      </w:rPr>
    </w:pPr>
  </w:p>
  <w:p w14:paraId="03C5C050" w14:textId="77777777" w:rsidR="00836B6C" w:rsidRDefault="00836B6C"/>
  <w:p w14:paraId="546F80A6" w14:textId="77777777" w:rsidR="00836B6C" w:rsidRDefault="00836B6C"/>
  <w:p w14:paraId="54A73400" w14:textId="77777777" w:rsidR="00836B6C" w:rsidRDefault="00836B6C"/>
  <w:p w14:paraId="2D82B9B8" w14:textId="77777777" w:rsidR="00836B6C" w:rsidRDefault="00836B6C"/>
  <w:p w14:paraId="0B1B99E5" w14:textId="77777777" w:rsidR="00836B6C" w:rsidRDefault="00836B6C"/>
  <w:p w14:paraId="3CEB95B2" w14:textId="77777777" w:rsidR="00836B6C" w:rsidRDefault="00836B6C"/>
  <w:p w14:paraId="34DAADA6" w14:textId="77777777" w:rsidR="00836B6C" w:rsidRDefault="00836B6C"/>
  <w:p w14:paraId="444486EE" w14:textId="77777777" w:rsidR="00836B6C" w:rsidRDefault="00836B6C"/>
  <w:p w14:paraId="13F93932" w14:textId="77777777" w:rsidR="00836B6C" w:rsidRDefault="00836B6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F246" w14:textId="77777777" w:rsidR="00836B6C" w:rsidRDefault="00836B6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13</w:t>
    </w:r>
    <w:r>
      <w:rPr>
        <w:rStyle w:val="PageNumber"/>
        <w:rtl/>
      </w:rPr>
      <w:fldChar w:fldCharType="end"/>
    </w:r>
  </w:p>
  <w:p w14:paraId="2A3B31C3" w14:textId="77777777" w:rsidR="00836B6C" w:rsidRDefault="00836B6C">
    <w:pPr>
      <w:pStyle w:val="Header"/>
      <w:ind w:right="360"/>
      <w:jc w:val="both"/>
      <w:rPr>
        <w:rFonts w:hint="cs"/>
        <w:rtl/>
      </w:rPr>
    </w:pPr>
    <w:r>
      <w:rPr>
        <w:rtl/>
      </w:rPr>
      <w:t>ועדת</w:t>
    </w:r>
    <w:r>
      <w:rPr>
        <w:rFonts w:hint="cs"/>
        <w:rtl/>
      </w:rPr>
      <w:t xml:space="preserve"> הכנסת</w:t>
    </w:r>
  </w:p>
  <w:p w14:paraId="3BF0C082" w14:textId="77777777" w:rsidR="00836B6C" w:rsidRDefault="00836B6C">
    <w:pPr>
      <w:pStyle w:val="Header"/>
      <w:ind w:right="360"/>
      <w:jc w:val="both"/>
      <w:rPr>
        <w:rStyle w:val="PageNumber"/>
        <w:rFonts w:hint="cs"/>
        <w:rtl/>
      </w:rPr>
    </w:pPr>
    <w:r>
      <w:rPr>
        <w:rFonts w:hint="cs"/>
        <w:rtl/>
      </w:rPr>
      <w:t>24.3.2008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3B52"/>
    <w:multiLevelType w:val="hybridMultilevel"/>
    <w:tmpl w:val="D5DE1F3A"/>
    <w:lvl w:ilvl="0" w:tplc="BA7E145E">
      <w:start w:val="1"/>
      <w:numFmt w:val="decimal"/>
      <w:lvlText w:val="(%1)"/>
      <w:lvlJc w:val="left"/>
      <w:pPr>
        <w:tabs>
          <w:tab w:val="num" w:pos="750"/>
        </w:tabs>
        <w:ind w:left="750" w:right="750" w:hanging="360"/>
      </w:pPr>
      <w:rPr>
        <w:rFonts w:hint="cs"/>
      </w:rPr>
    </w:lvl>
    <w:lvl w:ilvl="1" w:tplc="040D0019" w:tentative="1">
      <w:start w:val="1"/>
      <w:numFmt w:val="lowerLetter"/>
      <w:lvlText w:val="%2."/>
      <w:lvlJc w:val="left"/>
      <w:pPr>
        <w:tabs>
          <w:tab w:val="num" w:pos="1470"/>
        </w:tabs>
        <w:ind w:left="1470" w:right="1470" w:hanging="360"/>
      </w:pPr>
    </w:lvl>
    <w:lvl w:ilvl="2" w:tplc="040D001B" w:tentative="1">
      <w:start w:val="1"/>
      <w:numFmt w:val="lowerRoman"/>
      <w:lvlText w:val="%3."/>
      <w:lvlJc w:val="right"/>
      <w:pPr>
        <w:tabs>
          <w:tab w:val="num" w:pos="2190"/>
        </w:tabs>
        <w:ind w:left="2190" w:right="2190" w:hanging="180"/>
      </w:pPr>
    </w:lvl>
    <w:lvl w:ilvl="3" w:tplc="040D000F" w:tentative="1">
      <w:start w:val="1"/>
      <w:numFmt w:val="decimal"/>
      <w:lvlText w:val="%4."/>
      <w:lvlJc w:val="left"/>
      <w:pPr>
        <w:tabs>
          <w:tab w:val="num" w:pos="2910"/>
        </w:tabs>
        <w:ind w:left="2910" w:right="2910" w:hanging="360"/>
      </w:pPr>
    </w:lvl>
    <w:lvl w:ilvl="4" w:tplc="040D0019" w:tentative="1">
      <w:start w:val="1"/>
      <w:numFmt w:val="lowerLetter"/>
      <w:lvlText w:val="%5."/>
      <w:lvlJc w:val="left"/>
      <w:pPr>
        <w:tabs>
          <w:tab w:val="num" w:pos="3630"/>
        </w:tabs>
        <w:ind w:left="3630" w:right="3630" w:hanging="360"/>
      </w:pPr>
    </w:lvl>
    <w:lvl w:ilvl="5" w:tplc="040D001B" w:tentative="1">
      <w:start w:val="1"/>
      <w:numFmt w:val="lowerRoman"/>
      <w:lvlText w:val="%6."/>
      <w:lvlJc w:val="right"/>
      <w:pPr>
        <w:tabs>
          <w:tab w:val="num" w:pos="4350"/>
        </w:tabs>
        <w:ind w:left="4350" w:right="4350" w:hanging="180"/>
      </w:pPr>
    </w:lvl>
    <w:lvl w:ilvl="6" w:tplc="040D000F" w:tentative="1">
      <w:start w:val="1"/>
      <w:numFmt w:val="decimal"/>
      <w:lvlText w:val="%7."/>
      <w:lvlJc w:val="left"/>
      <w:pPr>
        <w:tabs>
          <w:tab w:val="num" w:pos="5070"/>
        </w:tabs>
        <w:ind w:left="5070" w:right="5070" w:hanging="360"/>
      </w:pPr>
    </w:lvl>
    <w:lvl w:ilvl="7" w:tplc="040D0019" w:tentative="1">
      <w:start w:val="1"/>
      <w:numFmt w:val="lowerLetter"/>
      <w:lvlText w:val="%8."/>
      <w:lvlJc w:val="left"/>
      <w:pPr>
        <w:tabs>
          <w:tab w:val="num" w:pos="5790"/>
        </w:tabs>
        <w:ind w:left="5790" w:right="5790" w:hanging="360"/>
      </w:pPr>
    </w:lvl>
    <w:lvl w:ilvl="8" w:tplc="040D001B" w:tentative="1">
      <w:start w:val="1"/>
      <w:numFmt w:val="lowerRoman"/>
      <w:lvlText w:val="%9."/>
      <w:lvlJc w:val="right"/>
      <w:pPr>
        <w:tabs>
          <w:tab w:val="num" w:pos="6510"/>
        </w:tabs>
        <w:ind w:left="6510" w:right="6510" w:hanging="180"/>
      </w:pPr>
    </w:lvl>
  </w:abstractNum>
  <w:abstractNum w:abstractNumId="1" w15:restartNumberingAfterBreak="0">
    <w:nsid w:val="241029B5"/>
    <w:multiLevelType w:val="hybridMultilevel"/>
    <w:tmpl w:val="DEBC8FC8"/>
    <w:lvl w:ilvl="0" w:tplc="FE1C3A7A">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2EFB0221"/>
    <w:multiLevelType w:val="hybridMultilevel"/>
    <w:tmpl w:val="C2629C26"/>
    <w:lvl w:ilvl="0" w:tplc="6E6EF71E">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 w15:restartNumberingAfterBreak="0">
    <w:nsid w:val="31E133CA"/>
    <w:multiLevelType w:val="hybridMultilevel"/>
    <w:tmpl w:val="172A2510"/>
    <w:lvl w:ilvl="0" w:tplc="75B64406">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3FD500AA"/>
    <w:multiLevelType w:val="hybridMultilevel"/>
    <w:tmpl w:val="6876F582"/>
    <w:lvl w:ilvl="0" w:tplc="E0585446">
      <w:start w:val="1"/>
      <w:numFmt w:val="hebrew1"/>
      <w:lvlText w:val="%1."/>
      <w:lvlJc w:val="left"/>
      <w:pPr>
        <w:tabs>
          <w:tab w:val="num" w:pos="930"/>
        </w:tabs>
        <w:ind w:left="930" w:right="930" w:hanging="360"/>
      </w:pPr>
      <w:rPr>
        <w:rFonts w:hint="default"/>
      </w:rPr>
    </w:lvl>
    <w:lvl w:ilvl="1" w:tplc="04090019" w:tentative="1">
      <w:start w:val="1"/>
      <w:numFmt w:val="lowerLetter"/>
      <w:lvlText w:val="%2."/>
      <w:lvlJc w:val="left"/>
      <w:pPr>
        <w:tabs>
          <w:tab w:val="num" w:pos="1650"/>
        </w:tabs>
        <w:ind w:left="1650" w:right="1650" w:hanging="360"/>
      </w:pPr>
    </w:lvl>
    <w:lvl w:ilvl="2" w:tplc="0409001B" w:tentative="1">
      <w:start w:val="1"/>
      <w:numFmt w:val="lowerRoman"/>
      <w:lvlText w:val="%3."/>
      <w:lvlJc w:val="right"/>
      <w:pPr>
        <w:tabs>
          <w:tab w:val="num" w:pos="2370"/>
        </w:tabs>
        <w:ind w:left="2370" w:right="2370" w:hanging="180"/>
      </w:pPr>
    </w:lvl>
    <w:lvl w:ilvl="3" w:tplc="0409000F" w:tentative="1">
      <w:start w:val="1"/>
      <w:numFmt w:val="decimal"/>
      <w:lvlText w:val="%4."/>
      <w:lvlJc w:val="left"/>
      <w:pPr>
        <w:tabs>
          <w:tab w:val="num" w:pos="3090"/>
        </w:tabs>
        <w:ind w:left="3090" w:right="3090" w:hanging="360"/>
      </w:pPr>
    </w:lvl>
    <w:lvl w:ilvl="4" w:tplc="04090019" w:tentative="1">
      <w:start w:val="1"/>
      <w:numFmt w:val="lowerLetter"/>
      <w:lvlText w:val="%5."/>
      <w:lvlJc w:val="left"/>
      <w:pPr>
        <w:tabs>
          <w:tab w:val="num" w:pos="3810"/>
        </w:tabs>
        <w:ind w:left="3810" w:right="3810" w:hanging="360"/>
      </w:pPr>
    </w:lvl>
    <w:lvl w:ilvl="5" w:tplc="0409001B" w:tentative="1">
      <w:start w:val="1"/>
      <w:numFmt w:val="lowerRoman"/>
      <w:lvlText w:val="%6."/>
      <w:lvlJc w:val="right"/>
      <w:pPr>
        <w:tabs>
          <w:tab w:val="num" w:pos="4530"/>
        </w:tabs>
        <w:ind w:left="4530" w:right="4530" w:hanging="180"/>
      </w:pPr>
    </w:lvl>
    <w:lvl w:ilvl="6" w:tplc="0409000F" w:tentative="1">
      <w:start w:val="1"/>
      <w:numFmt w:val="decimal"/>
      <w:lvlText w:val="%7."/>
      <w:lvlJc w:val="left"/>
      <w:pPr>
        <w:tabs>
          <w:tab w:val="num" w:pos="5250"/>
        </w:tabs>
        <w:ind w:left="5250" w:right="5250" w:hanging="360"/>
      </w:pPr>
    </w:lvl>
    <w:lvl w:ilvl="7" w:tplc="04090019" w:tentative="1">
      <w:start w:val="1"/>
      <w:numFmt w:val="lowerLetter"/>
      <w:lvlText w:val="%8."/>
      <w:lvlJc w:val="left"/>
      <w:pPr>
        <w:tabs>
          <w:tab w:val="num" w:pos="5970"/>
        </w:tabs>
        <w:ind w:left="5970" w:right="5970" w:hanging="360"/>
      </w:pPr>
    </w:lvl>
    <w:lvl w:ilvl="8" w:tplc="0409001B" w:tentative="1">
      <w:start w:val="1"/>
      <w:numFmt w:val="lowerRoman"/>
      <w:lvlText w:val="%9."/>
      <w:lvlJc w:val="right"/>
      <w:pPr>
        <w:tabs>
          <w:tab w:val="num" w:pos="6690"/>
        </w:tabs>
        <w:ind w:left="6690" w:right="6690" w:hanging="180"/>
      </w:pPr>
    </w:lvl>
  </w:abstractNum>
  <w:abstractNum w:abstractNumId="5" w15:restartNumberingAfterBreak="0">
    <w:nsid w:val="4F5125A8"/>
    <w:multiLevelType w:val="hybridMultilevel"/>
    <w:tmpl w:val="049AC82E"/>
    <w:lvl w:ilvl="0" w:tplc="B7A01034">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6" w15:restartNumberingAfterBreak="0">
    <w:nsid w:val="756623B8"/>
    <w:multiLevelType w:val="hybridMultilevel"/>
    <w:tmpl w:val="F9560F56"/>
    <w:lvl w:ilvl="0" w:tplc="C5EEC250">
      <w:start w:val="4"/>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1839953316">
    <w:abstractNumId w:val="2"/>
  </w:num>
  <w:num w:numId="2" w16cid:durableId="1669484167">
    <w:abstractNumId w:val="6"/>
  </w:num>
  <w:num w:numId="3" w16cid:durableId="1372798780">
    <w:abstractNumId w:val="5"/>
  </w:num>
  <w:num w:numId="4" w16cid:durableId="249126022">
    <w:abstractNumId w:val="4"/>
  </w:num>
  <w:num w:numId="5" w16cid:durableId="953097971">
    <w:abstractNumId w:val="0"/>
  </w:num>
  <w:num w:numId="6" w16cid:durableId="2082213830">
    <w:abstractNumId w:val="3"/>
  </w:num>
  <w:num w:numId="7" w16cid:durableId="1556816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89360פרוטוקול_ישיבת_ועדה.doc"/>
    <w:docVar w:name="StartMode" w:val="3"/>
  </w:docVars>
  <w:rsids>
    <w:rsidRoot w:val="00E709AE"/>
    <w:rsid w:val="00552A80"/>
    <w:rsid w:val="00836B6C"/>
    <w:rsid w:val="00875166"/>
    <w:rsid w:val="008D4A7E"/>
    <w:rsid w:val="00965806"/>
    <w:rsid w:val="00D84787"/>
    <w:rsid w:val="00E709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5BF440"/>
  <w15:chartTrackingRefBased/>
  <w15:docId w15:val="{6D91A171-AECD-4C8E-9ED4-9500C6B8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D84787"/>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D84787"/>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D84787"/>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D84787"/>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D84787"/>
    <w:pPr>
      <w:keepNext/>
      <w:overflowPunct w:val="0"/>
      <w:autoSpaceDE w:val="0"/>
      <w:autoSpaceDN w:val="0"/>
      <w:bidi/>
      <w:adjustRightInd w:val="0"/>
      <w:jc w:val="both"/>
      <w:textAlignment w:val="baseline"/>
      <w:outlineLvl w:val="7"/>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84787"/>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D84787"/>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D84787"/>
  </w:style>
  <w:style w:type="paragraph" w:styleId="BodyText">
    <w:name w:val="Body Text"/>
    <w:basedOn w:val="Normal"/>
    <w:rsid w:val="00D84787"/>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rsid w:val="00D84787"/>
    <w:pPr>
      <w:overflowPunct w:val="0"/>
      <w:autoSpaceDE w:val="0"/>
      <w:autoSpaceDN w:val="0"/>
      <w:bidi/>
      <w:adjustRightInd w:val="0"/>
      <w:jc w:val="both"/>
      <w:textAlignment w:val="baseline"/>
    </w:pPr>
    <w:rPr>
      <w:rFonts w:cs="David"/>
      <w:sz w:val="22"/>
      <w:lang w:eastAsia="he-IL"/>
    </w:rPr>
  </w:style>
  <w:style w:type="paragraph" w:customStyle="1" w:styleId="1">
    <w:name w:val="אונו1"/>
    <w:rsid w:val="00D84787"/>
    <w:pPr>
      <w:overflowPunct w:val="0"/>
      <w:autoSpaceDE w:val="0"/>
      <w:autoSpaceDN w:val="0"/>
      <w:bidi/>
      <w:adjustRightInd w:val="0"/>
      <w:jc w:val="both"/>
      <w:textAlignment w:val="baseline"/>
    </w:pPr>
    <w:rPr>
      <w:rFonts w:cs="David"/>
      <w:sz w:val="22"/>
      <w:szCs w:val="24"/>
      <w:lang w:eastAsia="he-IL"/>
    </w:rPr>
  </w:style>
  <w:style w:type="paragraph" w:styleId="BodyText3">
    <w:name w:val="Body Text 3"/>
    <w:basedOn w:val="Normal"/>
    <w:rsid w:val="00D84787"/>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9668</Words>
  <Characters>55110</Characters>
  <Application>Microsoft Office Word</Application>
  <DocSecurity>0</DocSecurity>
  <Lines>459</Lines>
  <Paragraphs>129</Paragraphs>
  <ScaleCrop>false</ScaleCrop>
  <HeadingPairs>
    <vt:vector size="2" baseType="variant">
      <vt:variant>
        <vt:lpstr>שם</vt:lpstr>
      </vt:variant>
      <vt:variant>
        <vt:i4>1</vt:i4>
      </vt:variant>
    </vt:vector>
  </HeadingPairs>
  <TitlesOfParts>
    <vt:vector size="1" baseType="lpstr">
      <vt:lpstr>הכנסת השבע-עשרה</vt:lpstr>
    </vt:vector>
  </TitlesOfParts>
  <Company>Liraz</Company>
  <LinksUpToDate>false</LinksUpToDate>
  <CharactersWithSpaces>64649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